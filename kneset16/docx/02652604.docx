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6E32E" w14:textId="77777777" w:rsidR="00000000" w:rsidRDefault="00E84F3B">
      <w:pPr>
        <w:pStyle w:val="a"/>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66363FAA" w14:textId="77777777" w:rsidR="00000000" w:rsidRDefault="00E84F3B">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_Toc49055319 \h </w:instrText>
      </w:r>
      <w:r>
        <w:fldChar w:fldCharType="separate"/>
      </w:r>
      <w:r>
        <w:t>8</w:t>
      </w:r>
      <w:r>
        <w:fldChar w:fldCharType="end"/>
      </w:r>
    </w:p>
    <w:p w14:paraId="4A35426F" w14:textId="77777777" w:rsidR="00000000" w:rsidRDefault="00E84F3B">
      <w:pPr>
        <w:pStyle w:val="TOC1"/>
        <w:tabs>
          <w:tab w:val="right" w:leader="dot" w:pos="8296"/>
        </w:tabs>
        <w:rPr>
          <w:rFonts w:ascii="Times New Roman" w:hAnsi="Times New Roman" w:cs="Times New Roman"/>
          <w:sz w:val="24"/>
          <w:szCs w:val="24"/>
        </w:rPr>
      </w:pPr>
      <w:r>
        <w:t xml:space="preserve">54. </w:t>
      </w:r>
      <w:r>
        <w:rPr>
          <w:rtl/>
        </w:rPr>
        <w:t>הזמנת נעליים צבאיות ממפעלים אמריקניים</w:t>
      </w:r>
      <w:r>
        <w:tab/>
      </w:r>
      <w:r>
        <w:fldChar w:fldCharType="begin"/>
      </w:r>
      <w:r>
        <w:instrText xml:space="preserve"> PAGEREF _Toc49055320 \h </w:instrText>
      </w:r>
      <w:r>
        <w:fldChar w:fldCharType="separate"/>
      </w:r>
      <w:r>
        <w:t>9</w:t>
      </w:r>
      <w:r>
        <w:fldChar w:fldCharType="end"/>
      </w:r>
    </w:p>
    <w:p w14:paraId="784288D1" w14:textId="77777777" w:rsidR="00000000" w:rsidRDefault="00E84F3B">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_Toc49055321 \h </w:instrText>
      </w:r>
      <w:r>
        <w:fldChar w:fldCharType="separate"/>
      </w:r>
      <w:r>
        <w:t>9</w:t>
      </w:r>
      <w:r>
        <w:fldChar w:fldCharType="end"/>
      </w:r>
    </w:p>
    <w:p w14:paraId="2B87BABB"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w:t>
      </w:r>
      <w:r>
        <w:rPr>
          <w:rtl/>
        </w:rPr>
        <w:t>וים:</w:t>
      </w:r>
      <w:r>
        <w:tab/>
      </w:r>
      <w:r>
        <w:fldChar w:fldCharType="begin"/>
      </w:r>
      <w:r>
        <w:instrText xml:space="preserve"> PAGEREF _Toc49055322 \h </w:instrText>
      </w:r>
      <w:r>
        <w:fldChar w:fldCharType="separate"/>
      </w:r>
      <w:r>
        <w:t>9</w:t>
      </w:r>
      <w:r>
        <w:fldChar w:fldCharType="end"/>
      </w:r>
    </w:p>
    <w:p w14:paraId="111354B4" w14:textId="77777777" w:rsidR="00000000" w:rsidRDefault="00E84F3B">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_Toc49055323 \h </w:instrText>
      </w:r>
      <w:r>
        <w:fldChar w:fldCharType="separate"/>
      </w:r>
      <w:r>
        <w:t>10</w:t>
      </w:r>
      <w:r>
        <w:fldChar w:fldCharType="end"/>
      </w:r>
    </w:p>
    <w:p w14:paraId="2DA53CC8"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_Toc49055324 \h </w:instrText>
      </w:r>
      <w:r>
        <w:fldChar w:fldCharType="separate"/>
      </w:r>
      <w:r>
        <w:t>11</w:t>
      </w:r>
      <w:r>
        <w:fldChar w:fldCharType="end"/>
      </w:r>
    </w:p>
    <w:p w14:paraId="371991C2" w14:textId="77777777" w:rsidR="00000000" w:rsidRDefault="00E84F3B">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_Toc49055325 \h </w:instrText>
      </w:r>
      <w:r>
        <w:fldChar w:fldCharType="separate"/>
      </w:r>
      <w:r>
        <w:t>11</w:t>
      </w:r>
      <w:r>
        <w:fldChar w:fldCharType="end"/>
      </w:r>
    </w:p>
    <w:p w14:paraId="6AF995CB" w14:textId="77777777" w:rsidR="00000000" w:rsidRDefault="00E84F3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_Toc49055326 \h </w:instrText>
      </w:r>
      <w:r>
        <w:fldChar w:fldCharType="separate"/>
      </w:r>
      <w:r>
        <w:t>12</w:t>
      </w:r>
      <w:r>
        <w:fldChar w:fldCharType="end"/>
      </w:r>
    </w:p>
    <w:p w14:paraId="03F4702E"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w:t>
      </w:r>
      <w:r>
        <w:rPr>
          <w:rtl/>
        </w:rPr>
        <w:t>ון זאב בוים:</w:t>
      </w:r>
      <w:r>
        <w:tab/>
      </w:r>
      <w:r>
        <w:fldChar w:fldCharType="begin"/>
      </w:r>
      <w:r>
        <w:instrText xml:space="preserve"> PAGEREF _Toc49055327 \h </w:instrText>
      </w:r>
      <w:r>
        <w:fldChar w:fldCharType="separate"/>
      </w:r>
      <w:r>
        <w:t>12</w:t>
      </w:r>
      <w:r>
        <w:fldChar w:fldCharType="end"/>
      </w:r>
    </w:p>
    <w:p w14:paraId="538049AF" w14:textId="77777777" w:rsidR="00000000" w:rsidRDefault="00E84F3B">
      <w:pPr>
        <w:pStyle w:val="TOC1"/>
        <w:tabs>
          <w:tab w:val="right" w:leader="dot" w:pos="8296"/>
        </w:tabs>
        <w:rPr>
          <w:rFonts w:ascii="Times New Roman" w:hAnsi="Times New Roman" w:cs="Times New Roman"/>
          <w:sz w:val="24"/>
          <w:szCs w:val="24"/>
        </w:rPr>
      </w:pPr>
      <w:r>
        <w:rPr>
          <w:rtl/>
        </w:rPr>
        <w:t>דברי ברכה של יושב-ראש</w:t>
      </w:r>
      <w:r>
        <w:t xml:space="preserve"> </w:t>
      </w:r>
      <w:r>
        <w:rPr>
          <w:rtl/>
        </w:rPr>
        <w:t>הכנסת ליושב-ראש</w:t>
      </w:r>
      <w:r>
        <w:t xml:space="preserve"> </w:t>
      </w:r>
      <w:r>
        <w:rPr>
          <w:rtl/>
        </w:rPr>
        <w:t>הפרלמנט של צ'כיה</w:t>
      </w:r>
      <w:r>
        <w:tab/>
      </w:r>
      <w:r>
        <w:fldChar w:fldCharType="begin"/>
      </w:r>
      <w:r>
        <w:instrText xml:space="preserve"> PAGEREF _Toc49055328 \h </w:instrText>
      </w:r>
      <w:r>
        <w:fldChar w:fldCharType="separate"/>
      </w:r>
      <w:r>
        <w:t>13</w:t>
      </w:r>
      <w:r>
        <w:fldChar w:fldCharType="end"/>
      </w:r>
    </w:p>
    <w:p w14:paraId="7B97A885" w14:textId="77777777" w:rsidR="00000000" w:rsidRDefault="00E84F3B">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_Toc49055329 \h </w:instrText>
      </w:r>
      <w:r>
        <w:fldChar w:fldCharType="separate"/>
      </w:r>
      <w:r>
        <w:t>14</w:t>
      </w:r>
      <w:r>
        <w:fldChar w:fldCharType="end"/>
      </w:r>
    </w:p>
    <w:p w14:paraId="0428F061" w14:textId="77777777" w:rsidR="00000000" w:rsidRDefault="00E84F3B">
      <w:pPr>
        <w:pStyle w:val="TOC1"/>
        <w:tabs>
          <w:tab w:val="right" w:leader="dot" w:pos="8296"/>
        </w:tabs>
        <w:rPr>
          <w:rFonts w:ascii="Times New Roman" w:hAnsi="Times New Roman" w:cs="Times New Roman"/>
          <w:sz w:val="24"/>
          <w:szCs w:val="24"/>
        </w:rPr>
      </w:pPr>
      <w:r>
        <w:t xml:space="preserve">57. </w:t>
      </w:r>
      <w:r>
        <w:rPr>
          <w:rtl/>
        </w:rPr>
        <w:t>חקירה בנושא התנהגות שוטרים בכביש</w:t>
      </w:r>
      <w:r>
        <w:t xml:space="preserve"> </w:t>
      </w:r>
      <w:r>
        <w:rPr>
          <w:rtl/>
        </w:rPr>
        <w:t>בר-אילן</w:t>
      </w:r>
      <w:r>
        <w:tab/>
      </w:r>
      <w:r>
        <w:fldChar w:fldCharType="begin"/>
      </w:r>
      <w:r>
        <w:instrText xml:space="preserve"> PAGEREF _Toc49055330 \h </w:instrText>
      </w:r>
      <w:r>
        <w:fldChar w:fldCharType="separate"/>
      </w:r>
      <w:r>
        <w:t>14</w:t>
      </w:r>
      <w:r>
        <w:fldChar w:fldCharType="end"/>
      </w:r>
    </w:p>
    <w:p w14:paraId="319A68AB" w14:textId="77777777" w:rsidR="00000000" w:rsidRDefault="00E84F3B">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_Toc49055331 \h </w:instrText>
      </w:r>
      <w:r>
        <w:fldChar w:fldCharType="separate"/>
      </w:r>
      <w:r>
        <w:t>14</w:t>
      </w:r>
      <w:r>
        <w:fldChar w:fldCharType="end"/>
      </w:r>
    </w:p>
    <w:p w14:paraId="0BAE4124" w14:textId="77777777" w:rsidR="00000000" w:rsidRDefault="00E84F3B">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_Toc49055332 \h </w:instrText>
      </w:r>
      <w:r>
        <w:fldChar w:fldCharType="separate"/>
      </w:r>
      <w:r>
        <w:t>15</w:t>
      </w:r>
      <w:r>
        <w:fldChar w:fldCharType="end"/>
      </w:r>
    </w:p>
    <w:p w14:paraId="3705AD76" w14:textId="77777777" w:rsidR="00000000" w:rsidRDefault="00E84F3B">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_Toc49055333 \h </w:instrText>
      </w:r>
      <w:r>
        <w:fldChar w:fldCharType="separate"/>
      </w:r>
      <w:r>
        <w:t>15</w:t>
      </w:r>
      <w:r>
        <w:fldChar w:fldCharType="end"/>
      </w:r>
    </w:p>
    <w:p w14:paraId="6FDC6839" w14:textId="77777777" w:rsidR="00000000" w:rsidRDefault="00E84F3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_Toc49055334 \h </w:instrText>
      </w:r>
      <w:r>
        <w:fldChar w:fldCharType="separate"/>
      </w:r>
      <w:r>
        <w:t>17</w:t>
      </w:r>
      <w:r>
        <w:fldChar w:fldCharType="end"/>
      </w:r>
    </w:p>
    <w:p w14:paraId="7597432C"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_Toc490</w:instrText>
      </w:r>
      <w:r>
        <w:instrText xml:space="preserve">55335 \h </w:instrText>
      </w:r>
      <w:r>
        <w:fldChar w:fldCharType="separate"/>
      </w:r>
      <w:r>
        <w:t>18</w:t>
      </w:r>
      <w:r>
        <w:fldChar w:fldCharType="end"/>
      </w:r>
    </w:p>
    <w:p w14:paraId="46F8E18D" w14:textId="77777777" w:rsidR="00000000" w:rsidRDefault="00E84F3B">
      <w:pPr>
        <w:pStyle w:val="TOC1"/>
        <w:tabs>
          <w:tab w:val="right" w:leader="dot" w:pos="8296"/>
        </w:tabs>
        <w:rPr>
          <w:rFonts w:ascii="Times New Roman" w:hAnsi="Times New Roman" w:cs="Times New Roman"/>
          <w:sz w:val="24"/>
          <w:szCs w:val="24"/>
        </w:rPr>
      </w:pPr>
      <w:r>
        <w:t xml:space="preserve">55. </w:t>
      </w:r>
      <w:r>
        <w:rPr>
          <w:rtl/>
        </w:rPr>
        <w:t>זימון עובדי</w:t>
      </w:r>
      <w:r>
        <w:t xml:space="preserve"> </w:t>
      </w:r>
      <w:r>
        <w:rPr>
          <w:rtl/>
        </w:rPr>
        <w:t>משרד הפנים למשרדי מפלגת שינוי בתל-אביב</w:t>
      </w:r>
      <w:r>
        <w:tab/>
      </w:r>
      <w:r>
        <w:fldChar w:fldCharType="begin"/>
      </w:r>
      <w:r>
        <w:instrText xml:space="preserve"> PAGEREF _Toc49055336 \h </w:instrText>
      </w:r>
      <w:r>
        <w:fldChar w:fldCharType="separate"/>
      </w:r>
      <w:r>
        <w:t>19</w:t>
      </w:r>
      <w:r>
        <w:fldChar w:fldCharType="end"/>
      </w:r>
    </w:p>
    <w:p w14:paraId="54F1ADB8" w14:textId="77777777" w:rsidR="00000000" w:rsidRDefault="00E84F3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_Toc49055337 \h </w:instrText>
      </w:r>
      <w:r>
        <w:fldChar w:fldCharType="separate"/>
      </w:r>
      <w:r>
        <w:t>19</w:t>
      </w:r>
      <w:r>
        <w:fldChar w:fldCharType="end"/>
      </w:r>
    </w:p>
    <w:p w14:paraId="56A26155"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_Toc49055338 \h </w:instrText>
      </w:r>
      <w:r>
        <w:fldChar w:fldCharType="separate"/>
      </w:r>
      <w:r>
        <w:t>20</w:t>
      </w:r>
      <w:r>
        <w:fldChar w:fldCharType="end"/>
      </w:r>
    </w:p>
    <w:p w14:paraId="2E7CCC87" w14:textId="77777777" w:rsidR="00000000" w:rsidRDefault="00E84F3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_Toc49055339 \h </w:instrText>
      </w:r>
      <w:r>
        <w:fldChar w:fldCharType="separate"/>
      </w:r>
      <w:r>
        <w:t>21</w:t>
      </w:r>
      <w:r>
        <w:fldChar w:fldCharType="end"/>
      </w:r>
    </w:p>
    <w:p w14:paraId="04BF17EF" w14:textId="77777777" w:rsidR="00000000" w:rsidRDefault="00E84F3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_Toc49055340 \h </w:instrText>
      </w:r>
      <w:r>
        <w:fldChar w:fldCharType="separate"/>
      </w:r>
      <w:r>
        <w:t>21</w:t>
      </w:r>
      <w:r>
        <w:fldChar w:fldCharType="end"/>
      </w:r>
    </w:p>
    <w:p w14:paraId="3205EAD7" w14:textId="77777777" w:rsidR="00000000" w:rsidRDefault="00E84F3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_Toc49055341 \h </w:instrText>
      </w:r>
      <w:r>
        <w:fldChar w:fldCharType="separate"/>
      </w:r>
      <w:r>
        <w:t>22</w:t>
      </w:r>
      <w:r>
        <w:fldChar w:fldCharType="end"/>
      </w:r>
    </w:p>
    <w:p w14:paraId="280F0ABB"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_Toc49055342 \h </w:instrText>
      </w:r>
      <w:r>
        <w:fldChar w:fldCharType="separate"/>
      </w:r>
      <w:r>
        <w:t>23</w:t>
      </w:r>
      <w:r>
        <w:fldChar w:fldCharType="end"/>
      </w:r>
    </w:p>
    <w:p w14:paraId="641B6C7E" w14:textId="77777777" w:rsidR="00000000" w:rsidRDefault="00E84F3B">
      <w:pPr>
        <w:pStyle w:val="TOC1"/>
        <w:tabs>
          <w:tab w:val="right" w:leader="dot" w:pos="8296"/>
        </w:tabs>
        <w:rPr>
          <w:rFonts w:ascii="Times New Roman" w:hAnsi="Times New Roman" w:cs="Times New Roman"/>
          <w:sz w:val="24"/>
          <w:szCs w:val="24"/>
        </w:rPr>
      </w:pPr>
      <w:r>
        <w:t xml:space="preserve">56. </w:t>
      </w:r>
      <w:r>
        <w:rPr>
          <w:rtl/>
        </w:rPr>
        <w:t>היעדרות מצילים מחופי תל-אביב</w:t>
      </w:r>
      <w:r>
        <w:tab/>
      </w:r>
      <w:r>
        <w:fldChar w:fldCharType="begin"/>
      </w:r>
      <w:r>
        <w:instrText xml:space="preserve"> PAGEREF _Toc49055343 \h </w:instrText>
      </w:r>
      <w:r>
        <w:fldChar w:fldCharType="separate"/>
      </w:r>
      <w:r>
        <w:t>26</w:t>
      </w:r>
      <w:r>
        <w:fldChar w:fldCharType="end"/>
      </w:r>
    </w:p>
    <w:p w14:paraId="0B1DFF55" w14:textId="77777777" w:rsidR="00000000" w:rsidRDefault="00E84F3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_Toc49055344 \h </w:instrText>
      </w:r>
      <w:r>
        <w:fldChar w:fldCharType="separate"/>
      </w:r>
      <w:r>
        <w:t>26</w:t>
      </w:r>
      <w:r>
        <w:fldChar w:fldCharType="end"/>
      </w:r>
    </w:p>
    <w:p w14:paraId="18D92664"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_Toc49055345 \h </w:instrText>
      </w:r>
      <w:r>
        <w:fldChar w:fldCharType="separate"/>
      </w:r>
      <w:r>
        <w:t>26</w:t>
      </w:r>
      <w:r>
        <w:fldChar w:fldCharType="end"/>
      </w:r>
    </w:p>
    <w:p w14:paraId="5DA27AE1" w14:textId="77777777" w:rsidR="00000000" w:rsidRDefault="00E84F3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_Toc49055346 \h </w:instrText>
      </w:r>
      <w:r>
        <w:fldChar w:fldCharType="separate"/>
      </w:r>
      <w:r>
        <w:t>27</w:t>
      </w:r>
      <w:r>
        <w:fldChar w:fldCharType="end"/>
      </w:r>
    </w:p>
    <w:p w14:paraId="3D50FE8D" w14:textId="77777777" w:rsidR="00000000" w:rsidRDefault="00E84F3B">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_Toc49055347 \h </w:instrText>
      </w:r>
      <w:r>
        <w:fldChar w:fldCharType="separate"/>
      </w:r>
      <w:r>
        <w:t>27</w:t>
      </w:r>
      <w:r>
        <w:fldChar w:fldCharType="end"/>
      </w:r>
    </w:p>
    <w:p w14:paraId="674247E1" w14:textId="77777777" w:rsidR="00000000" w:rsidRDefault="00E84F3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_Toc49055348 \h </w:instrText>
      </w:r>
      <w:r>
        <w:fldChar w:fldCharType="separate"/>
      </w:r>
      <w:r>
        <w:t>28</w:t>
      </w:r>
      <w:r>
        <w:fldChar w:fldCharType="end"/>
      </w:r>
    </w:p>
    <w:p w14:paraId="74CC68B6" w14:textId="77777777" w:rsidR="00000000" w:rsidRDefault="00E84F3B">
      <w:pPr>
        <w:pStyle w:val="TOC2"/>
        <w:tabs>
          <w:tab w:val="right" w:leader="dot" w:pos="8296"/>
        </w:tabs>
        <w:ind w:right="0"/>
        <w:rPr>
          <w:rFonts w:ascii="Times New Roman" w:hAnsi="Times New Roman" w:cs="Times New Roman"/>
          <w:sz w:val="24"/>
          <w:szCs w:val="24"/>
        </w:rPr>
      </w:pPr>
      <w:r>
        <w:rPr>
          <w:rtl/>
        </w:rPr>
        <w:t>שר הפני</w:t>
      </w:r>
      <w:r>
        <w:rPr>
          <w:rtl/>
        </w:rPr>
        <w:t>ם אברהם פורז:</w:t>
      </w:r>
      <w:r>
        <w:tab/>
      </w:r>
      <w:r>
        <w:fldChar w:fldCharType="begin"/>
      </w:r>
      <w:r>
        <w:instrText xml:space="preserve"> PAGEREF _Toc49055349 \h </w:instrText>
      </w:r>
      <w:r>
        <w:fldChar w:fldCharType="separate"/>
      </w:r>
      <w:r>
        <w:t>29</w:t>
      </w:r>
      <w:r>
        <w:fldChar w:fldCharType="end"/>
      </w:r>
    </w:p>
    <w:p w14:paraId="60DA167C" w14:textId="77777777" w:rsidR="00000000" w:rsidRDefault="00E84F3B">
      <w:pPr>
        <w:pStyle w:val="TOC1"/>
        <w:tabs>
          <w:tab w:val="right" w:leader="dot" w:pos="8296"/>
        </w:tabs>
        <w:rPr>
          <w:rFonts w:ascii="Times New Roman" w:hAnsi="Times New Roman" w:cs="Times New Roman"/>
          <w:sz w:val="24"/>
          <w:szCs w:val="24"/>
        </w:rPr>
      </w:pPr>
      <w:r>
        <w:rPr>
          <w:rtl/>
        </w:rPr>
        <w:t xml:space="preserve">הצעת חוק אגרות והיטלים למימון מערכות בחירות פנימיות במוסדות מפלגתיים, </w:t>
      </w:r>
      <w:r>
        <w:t xml:space="preserve"> </w:t>
      </w:r>
      <w:r>
        <w:rPr>
          <w:rtl/>
        </w:rPr>
        <w:t>התשס"ג-2003</w:t>
      </w:r>
      <w:r>
        <w:tab/>
      </w:r>
      <w:r>
        <w:fldChar w:fldCharType="begin"/>
      </w:r>
      <w:r>
        <w:instrText xml:space="preserve"> PAGEREF _Toc49055350 \h </w:instrText>
      </w:r>
      <w:r>
        <w:fldChar w:fldCharType="separate"/>
      </w:r>
      <w:r>
        <w:t>30</w:t>
      </w:r>
      <w:r>
        <w:fldChar w:fldCharType="end"/>
      </w:r>
    </w:p>
    <w:p w14:paraId="299D835E" w14:textId="77777777" w:rsidR="00000000" w:rsidRDefault="00E84F3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_Toc49055351 \h </w:instrText>
      </w:r>
      <w:r>
        <w:fldChar w:fldCharType="separate"/>
      </w:r>
      <w:r>
        <w:t>31</w:t>
      </w:r>
      <w:r>
        <w:fldChar w:fldCharType="end"/>
      </w:r>
    </w:p>
    <w:p w14:paraId="1AC56B57"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w:instrText>
      </w:r>
      <w:r>
        <w:instrText xml:space="preserve">oc49055352 \h </w:instrText>
      </w:r>
      <w:r>
        <w:fldChar w:fldCharType="separate"/>
      </w:r>
      <w:r>
        <w:t>31</w:t>
      </w:r>
      <w:r>
        <w:fldChar w:fldCharType="end"/>
      </w:r>
    </w:p>
    <w:p w14:paraId="22B3B94E" w14:textId="77777777" w:rsidR="00000000" w:rsidRDefault="00E84F3B">
      <w:pPr>
        <w:pStyle w:val="TOC2"/>
        <w:tabs>
          <w:tab w:val="right" w:leader="dot" w:pos="8296"/>
        </w:tabs>
        <w:ind w:right="0"/>
        <w:rPr>
          <w:rFonts w:ascii="Times New Roman" w:hAnsi="Times New Roman" w:cs="Times New Roman"/>
          <w:sz w:val="24"/>
          <w:szCs w:val="24"/>
        </w:rPr>
      </w:pPr>
      <w:r>
        <w:rPr>
          <w:rtl/>
        </w:rPr>
        <w:lastRenderedPageBreak/>
        <w:t>חיים</w:t>
      </w:r>
      <w:r>
        <w:t xml:space="preserve"> </w:t>
      </w:r>
      <w:r>
        <w:rPr>
          <w:rtl/>
        </w:rPr>
        <w:t>אורון (מרצ):</w:t>
      </w:r>
      <w:r>
        <w:tab/>
      </w:r>
      <w:r>
        <w:fldChar w:fldCharType="begin"/>
      </w:r>
      <w:r>
        <w:instrText xml:space="preserve"> PAGEREF _Toc49055353 \h </w:instrText>
      </w:r>
      <w:r>
        <w:fldChar w:fldCharType="separate"/>
      </w:r>
      <w:r>
        <w:t>32</w:t>
      </w:r>
      <w:r>
        <w:fldChar w:fldCharType="end"/>
      </w:r>
    </w:p>
    <w:p w14:paraId="63D8B0DD"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_Toc49055354 \h </w:instrText>
      </w:r>
      <w:r>
        <w:fldChar w:fldCharType="separate"/>
      </w:r>
      <w:r>
        <w:t>33</w:t>
      </w:r>
      <w:r>
        <w:fldChar w:fldCharType="end"/>
      </w:r>
    </w:p>
    <w:p w14:paraId="0B05EBB9" w14:textId="77777777" w:rsidR="00000000" w:rsidRDefault="00E84F3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_Toc49055355 \h </w:instrText>
      </w:r>
      <w:r>
        <w:fldChar w:fldCharType="separate"/>
      </w:r>
      <w:r>
        <w:t>35</w:t>
      </w:r>
      <w:r>
        <w:fldChar w:fldCharType="end"/>
      </w:r>
    </w:p>
    <w:p w14:paraId="7D30DF16" w14:textId="77777777" w:rsidR="00000000" w:rsidRDefault="00E84F3B">
      <w:pPr>
        <w:pStyle w:val="TOC1"/>
        <w:tabs>
          <w:tab w:val="right" w:leader="dot" w:pos="8296"/>
        </w:tabs>
        <w:rPr>
          <w:rFonts w:ascii="Times New Roman" w:hAnsi="Times New Roman" w:cs="Times New Roman"/>
          <w:sz w:val="24"/>
          <w:szCs w:val="24"/>
        </w:rPr>
      </w:pPr>
      <w:r>
        <w:rPr>
          <w:rtl/>
        </w:rPr>
        <w:t>הצעת חוק</w:t>
      </w:r>
      <w:r>
        <w:t xml:space="preserve"> </w:t>
      </w:r>
      <w:r>
        <w:rPr>
          <w:rtl/>
        </w:rPr>
        <w:t>פיצויי פרישה ממקום עבודה, התשס"ג-2003</w:t>
      </w:r>
      <w:r>
        <w:tab/>
      </w:r>
      <w:r>
        <w:fldChar w:fldCharType="begin"/>
      </w:r>
      <w:r>
        <w:instrText xml:space="preserve"> PAGEREF _Toc49055356 \</w:instrText>
      </w:r>
      <w:r>
        <w:instrText xml:space="preserve">h </w:instrText>
      </w:r>
      <w:r>
        <w:fldChar w:fldCharType="separate"/>
      </w:r>
      <w:r>
        <w:t>36</w:t>
      </w:r>
      <w:r>
        <w:fldChar w:fldCharType="end"/>
      </w:r>
    </w:p>
    <w:p w14:paraId="56EB48C0" w14:textId="77777777" w:rsidR="00000000" w:rsidRDefault="00E84F3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_Toc49055357 \h </w:instrText>
      </w:r>
      <w:r>
        <w:fldChar w:fldCharType="separate"/>
      </w:r>
      <w:r>
        <w:t>36</w:t>
      </w:r>
      <w:r>
        <w:fldChar w:fldCharType="end"/>
      </w:r>
    </w:p>
    <w:p w14:paraId="1B52CE09"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w:t>
      </w:r>
      <w:r>
        <w:t xml:space="preserve">, </w:t>
      </w:r>
      <w:r>
        <w:rPr>
          <w:rtl/>
        </w:rPr>
        <w:t>המסחר והתעסוקה מיכאל רצון:</w:t>
      </w:r>
      <w:r>
        <w:tab/>
      </w:r>
      <w:r>
        <w:fldChar w:fldCharType="begin"/>
      </w:r>
      <w:r>
        <w:instrText xml:space="preserve"> PAGEREF _Toc49055358 \h </w:instrText>
      </w:r>
      <w:r>
        <w:fldChar w:fldCharType="separate"/>
      </w:r>
      <w:r>
        <w:t>43</w:t>
      </w:r>
      <w:r>
        <w:fldChar w:fldCharType="end"/>
      </w:r>
    </w:p>
    <w:p w14:paraId="52B6F268" w14:textId="77777777" w:rsidR="00000000" w:rsidRDefault="00E84F3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_Toc49055359 \h </w:instrText>
      </w:r>
      <w:r>
        <w:fldChar w:fldCharType="separate"/>
      </w:r>
      <w:r>
        <w:t>46</w:t>
      </w:r>
      <w:r>
        <w:fldChar w:fldCharType="end"/>
      </w:r>
    </w:p>
    <w:p w14:paraId="4F7E5007" w14:textId="77777777" w:rsidR="00000000" w:rsidRDefault="00E84F3B">
      <w:pPr>
        <w:pStyle w:val="TOC1"/>
        <w:tabs>
          <w:tab w:val="right" w:leader="dot" w:pos="8296"/>
        </w:tabs>
        <w:rPr>
          <w:rFonts w:ascii="Times New Roman" w:hAnsi="Times New Roman" w:cs="Times New Roman"/>
          <w:sz w:val="24"/>
          <w:szCs w:val="24"/>
        </w:rPr>
      </w:pPr>
      <w:r>
        <w:rPr>
          <w:rtl/>
        </w:rPr>
        <w:t>הצעת חוק הארנונה הכללית (גביית ארנונה מבית</w:t>
      </w:r>
      <w:r>
        <w:t>-</w:t>
      </w:r>
      <w:r>
        <w:rPr>
          <w:rtl/>
        </w:rPr>
        <w:t>עסק שנסגר)</w:t>
      </w:r>
      <w:r>
        <w:t xml:space="preserve"> (</w:t>
      </w:r>
      <w:r>
        <w:rPr>
          <w:rtl/>
        </w:rPr>
        <w:t>הוראת שעה),</w:t>
      </w:r>
      <w:r>
        <w:t xml:space="preserve">  </w:t>
      </w:r>
      <w:r>
        <w:rPr>
          <w:rtl/>
        </w:rPr>
        <w:t>התשס"</w:t>
      </w:r>
      <w:r>
        <w:rPr>
          <w:rtl/>
        </w:rPr>
        <w:t>ג-2003</w:t>
      </w:r>
      <w:r>
        <w:tab/>
      </w:r>
      <w:r>
        <w:fldChar w:fldCharType="begin"/>
      </w:r>
      <w:r>
        <w:instrText xml:space="preserve"> PAGEREF _Toc49055360 \h </w:instrText>
      </w:r>
      <w:r>
        <w:fldChar w:fldCharType="separate"/>
      </w:r>
      <w:r>
        <w:t>47</w:t>
      </w:r>
      <w:r>
        <w:fldChar w:fldCharType="end"/>
      </w:r>
    </w:p>
    <w:p w14:paraId="3BD10AFD" w14:textId="77777777" w:rsidR="00000000" w:rsidRDefault="00E84F3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_Toc49055361 \h </w:instrText>
      </w:r>
      <w:r>
        <w:fldChar w:fldCharType="separate"/>
      </w:r>
      <w:r>
        <w:t>47</w:t>
      </w:r>
      <w:r>
        <w:fldChar w:fldCharType="end"/>
      </w:r>
    </w:p>
    <w:p w14:paraId="5D9F5BB5" w14:textId="77777777" w:rsidR="00000000" w:rsidRDefault="00E84F3B">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_Toc49055362 \h </w:instrText>
      </w:r>
      <w:r>
        <w:fldChar w:fldCharType="separate"/>
      </w:r>
      <w:r>
        <w:t>48</w:t>
      </w:r>
      <w:r>
        <w:fldChar w:fldCharType="end"/>
      </w:r>
    </w:p>
    <w:p w14:paraId="458E19C0" w14:textId="77777777" w:rsidR="00000000" w:rsidRDefault="00E84F3B">
      <w:pPr>
        <w:pStyle w:val="TOC1"/>
        <w:tabs>
          <w:tab w:val="right" w:leader="dot" w:pos="8296"/>
        </w:tabs>
        <w:rPr>
          <w:rFonts w:ascii="Times New Roman" w:hAnsi="Times New Roman" w:cs="Times New Roman"/>
          <w:sz w:val="24"/>
          <w:szCs w:val="24"/>
        </w:rPr>
      </w:pPr>
      <w:r>
        <w:rPr>
          <w:rtl/>
        </w:rPr>
        <w:t xml:space="preserve">הצעת חוק משפחות חיילים שנספו במערכה (תגמולים ושיקום) (תיקון - מעמדם של </w:t>
      </w:r>
      <w:r>
        <w:t xml:space="preserve"> </w:t>
      </w:r>
      <w:r>
        <w:rPr>
          <w:rtl/>
        </w:rPr>
        <w:t>יתומי צה"ל), התשס"ג-‏2003</w:t>
      </w:r>
      <w:r>
        <w:tab/>
      </w:r>
      <w:r>
        <w:fldChar w:fldCharType="begin"/>
      </w:r>
      <w:r>
        <w:instrText xml:space="preserve"> PAGEREF _Toc4</w:instrText>
      </w:r>
      <w:r>
        <w:instrText xml:space="preserve">9055363 \h </w:instrText>
      </w:r>
      <w:r>
        <w:fldChar w:fldCharType="separate"/>
      </w:r>
      <w:r>
        <w:t>57</w:t>
      </w:r>
      <w:r>
        <w:fldChar w:fldCharType="end"/>
      </w:r>
    </w:p>
    <w:p w14:paraId="777EC346" w14:textId="77777777" w:rsidR="00000000" w:rsidRDefault="00E84F3B">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_Toc49055364 \h </w:instrText>
      </w:r>
      <w:r>
        <w:fldChar w:fldCharType="separate"/>
      </w:r>
      <w:r>
        <w:t>57</w:t>
      </w:r>
      <w:r>
        <w:fldChar w:fldCharType="end"/>
      </w:r>
    </w:p>
    <w:p w14:paraId="55163D2E" w14:textId="77777777" w:rsidR="00000000" w:rsidRDefault="00E84F3B">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_Toc49055365 \h </w:instrText>
      </w:r>
      <w:r>
        <w:fldChar w:fldCharType="separate"/>
      </w:r>
      <w:r>
        <w:t>60</w:t>
      </w:r>
      <w:r>
        <w:fldChar w:fldCharType="end"/>
      </w:r>
    </w:p>
    <w:p w14:paraId="5135E527" w14:textId="77777777" w:rsidR="00000000" w:rsidRDefault="00E84F3B">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_Toc49055366 \h </w:instrText>
      </w:r>
      <w:r>
        <w:fldChar w:fldCharType="separate"/>
      </w:r>
      <w:r>
        <w:t>61</w:t>
      </w:r>
      <w:r>
        <w:fldChar w:fldCharType="end"/>
      </w:r>
    </w:p>
    <w:p w14:paraId="1BA4E209" w14:textId="77777777" w:rsidR="00000000" w:rsidRDefault="00E84F3B">
      <w:pPr>
        <w:pStyle w:val="TOC1"/>
        <w:tabs>
          <w:tab w:val="right" w:leader="dot" w:pos="8296"/>
        </w:tabs>
        <w:rPr>
          <w:rFonts w:ascii="Times New Roman" w:hAnsi="Times New Roman" w:cs="Times New Roman"/>
          <w:sz w:val="24"/>
          <w:szCs w:val="24"/>
        </w:rPr>
      </w:pPr>
      <w:r>
        <w:rPr>
          <w:rtl/>
        </w:rPr>
        <w:t xml:space="preserve">הצעת חוק הביטוח הלאומי (תיקון - מועד תגמול בגין שירות מילואים </w:t>
      </w:r>
      <w:r>
        <w:t xml:space="preserve"> </w:t>
      </w:r>
      <w:r>
        <w:rPr>
          <w:rtl/>
        </w:rPr>
        <w:t>חד</w:t>
      </w:r>
      <w:r>
        <w:t>-</w:t>
      </w:r>
      <w:r>
        <w:rPr>
          <w:rtl/>
        </w:rPr>
        <w:t>יומי), התשס"ג-2003</w:t>
      </w:r>
      <w:r>
        <w:tab/>
      </w:r>
      <w:r>
        <w:fldChar w:fldCharType="begin"/>
      </w:r>
      <w:r>
        <w:instrText xml:space="preserve"> PAGEREF _Toc49055367 \h </w:instrText>
      </w:r>
      <w:r>
        <w:fldChar w:fldCharType="separate"/>
      </w:r>
      <w:r>
        <w:t>62</w:t>
      </w:r>
      <w:r>
        <w:fldChar w:fldCharType="end"/>
      </w:r>
    </w:p>
    <w:p w14:paraId="1F803715" w14:textId="77777777" w:rsidR="00000000" w:rsidRDefault="00E84F3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_Toc49055368 \h </w:instrText>
      </w:r>
      <w:r>
        <w:fldChar w:fldCharType="separate"/>
      </w:r>
      <w:r>
        <w:t>62</w:t>
      </w:r>
      <w:r>
        <w:fldChar w:fldCharType="end"/>
      </w:r>
    </w:p>
    <w:p w14:paraId="14CDE2DE"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_Toc49055369 \h </w:instrText>
      </w:r>
      <w:r>
        <w:fldChar w:fldCharType="separate"/>
      </w:r>
      <w:r>
        <w:t>66</w:t>
      </w:r>
      <w:r>
        <w:fldChar w:fldCharType="end"/>
      </w:r>
    </w:p>
    <w:p w14:paraId="39852801" w14:textId="77777777" w:rsidR="00000000" w:rsidRDefault="00E84F3B">
      <w:pPr>
        <w:pStyle w:val="TOC1"/>
        <w:tabs>
          <w:tab w:val="right" w:leader="dot" w:pos="8296"/>
        </w:tabs>
        <w:rPr>
          <w:rFonts w:ascii="Times New Roman" w:hAnsi="Times New Roman" w:cs="Times New Roman"/>
          <w:sz w:val="24"/>
          <w:szCs w:val="24"/>
        </w:rPr>
      </w:pPr>
      <w:r>
        <w:rPr>
          <w:rtl/>
        </w:rPr>
        <w:t xml:space="preserve">הצעת חוק הביטוח הלאומי (תיקון </w:t>
      </w:r>
      <w:r>
        <w:t xml:space="preserve">– </w:t>
      </w:r>
      <w:r>
        <w:rPr>
          <w:rtl/>
        </w:rPr>
        <w:t xml:space="preserve">ביטוח אבטלה לעובד עצמאי), </w:t>
      </w:r>
      <w:r>
        <w:t xml:space="preserve"> </w:t>
      </w:r>
      <w:r>
        <w:rPr>
          <w:rtl/>
        </w:rPr>
        <w:t>התשס"ג-2003</w:t>
      </w:r>
      <w:r>
        <w:tab/>
      </w:r>
      <w:r>
        <w:fldChar w:fldCharType="begin"/>
      </w:r>
      <w:r>
        <w:instrText xml:space="preserve"> PAGEREF _Toc49055370 \h </w:instrText>
      </w:r>
      <w:r>
        <w:fldChar w:fldCharType="separate"/>
      </w:r>
      <w:r>
        <w:t>67</w:t>
      </w:r>
      <w:r>
        <w:fldChar w:fldCharType="end"/>
      </w:r>
    </w:p>
    <w:p w14:paraId="445C8189" w14:textId="77777777" w:rsidR="00000000" w:rsidRDefault="00E84F3B">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w:t>
      </w:r>
      <w:r>
        <w:rPr>
          <w:rtl/>
        </w:rPr>
        <w:t>זרי (ש"ס):</w:t>
      </w:r>
      <w:r>
        <w:tab/>
      </w:r>
      <w:r>
        <w:fldChar w:fldCharType="begin"/>
      </w:r>
      <w:r>
        <w:instrText xml:space="preserve"> PAGEREF _Toc49055371 \h </w:instrText>
      </w:r>
      <w:r>
        <w:fldChar w:fldCharType="separate"/>
      </w:r>
      <w:r>
        <w:t>67</w:t>
      </w:r>
      <w:r>
        <w:fldChar w:fldCharType="end"/>
      </w:r>
    </w:p>
    <w:p w14:paraId="2BE23013" w14:textId="77777777" w:rsidR="00000000" w:rsidRDefault="00E84F3B">
      <w:pPr>
        <w:pStyle w:val="TOC1"/>
        <w:tabs>
          <w:tab w:val="right" w:leader="dot" w:pos="8296"/>
        </w:tabs>
        <w:rPr>
          <w:rFonts w:ascii="Times New Roman" w:hAnsi="Times New Roman" w:cs="Times New Roman"/>
          <w:sz w:val="24"/>
          <w:szCs w:val="24"/>
        </w:rPr>
      </w:pPr>
      <w:r>
        <w:rPr>
          <w:rtl/>
        </w:rPr>
        <w:t>הצעת חוק</w:t>
      </w:r>
      <w:r>
        <w:t xml:space="preserve"> </w:t>
      </w:r>
      <w:r>
        <w:rPr>
          <w:rtl/>
        </w:rPr>
        <w:t>הביטוח הלאומי  (תיקון - דמי אבטלה לעובד עצמאי), התשס"ג-2003</w:t>
      </w:r>
      <w:r>
        <w:tab/>
      </w:r>
      <w:r>
        <w:fldChar w:fldCharType="begin"/>
      </w:r>
      <w:r>
        <w:instrText xml:space="preserve"> PAGEREF _Toc49055372 \h </w:instrText>
      </w:r>
      <w:r>
        <w:fldChar w:fldCharType="separate"/>
      </w:r>
      <w:r>
        <w:t>69</w:t>
      </w:r>
      <w:r>
        <w:fldChar w:fldCharType="end"/>
      </w:r>
    </w:p>
    <w:p w14:paraId="1F5B116F" w14:textId="77777777" w:rsidR="00000000" w:rsidRDefault="00E84F3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_Toc49055373 \h </w:instrText>
      </w:r>
      <w:r>
        <w:fldChar w:fldCharType="separate"/>
      </w:r>
      <w:r>
        <w:t>69</w:t>
      </w:r>
      <w:r>
        <w:fldChar w:fldCharType="end"/>
      </w:r>
    </w:p>
    <w:p w14:paraId="03B8A293" w14:textId="77777777" w:rsidR="00000000" w:rsidRDefault="00E84F3B">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הביטוח הלאומי (תיקון - ביטוח אבטלה </w:t>
      </w:r>
      <w:r>
        <w:t xml:space="preserve"> </w:t>
      </w:r>
      <w:r>
        <w:rPr>
          <w:rtl/>
        </w:rPr>
        <w:t>של עובד עצמאי), הת</w:t>
      </w:r>
      <w:r>
        <w:rPr>
          <w:rtl/>
        </w:rPr>
        <w:t>שס"ג-2003</w:t>
      </w:r>
      <w:r>
        <w:tab/>
      </w:r>
      <w:r>
        <w:fldChar w:fldCharType="begin"/>
      </w:r>
      <w:r>
        <w:instrText xml:space="preserve"> PAGEREF _Toc49055374 \h </w:instrText>
      </w:r>
      <w:r>
        <w:fldChar w:fldCharType="separate"/>
      </w:r>
      <w:r>
        <w:t>70</w:t>
      </w:r>
      <w:r>
        <w:fldChar w:fldCharType="end"/>
      </w:r>
    </w:p>
    <w:p w14:paraId="5D418D4F" w14:textId="77777777" w:rsidR="00000000" w:rsidRDefault="00E84F3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_Toc49055375 \h </w:instrText>
      </w:r>
      <w:r>
        <w:fldChar w:fldCharType="separate"/>
      </w:r>
      <w:r>
        <w:t>70</w:t>
      </w:r>
      <w:r>
        <w:fldChar w:fldCharType="end"/>
      </w:r>
    </w:p>
    <w:p w14:paraId="36D6FA79"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_Toc49055376 \h </w:instrText>
      </w:r>
      <w:r>
        <w:fldChar w:fldCharType="separate"/>
      </w:r>
      <w:r>
        <w:t>72</w:t>
      </w:r>
      <w:r>
        <w:fldChar w:fldCharType="end"/>
      </w:r>
    </w:p>
    <w:p w14:paraId="7053C793" w14:textId="77777777" w:rsidR="00000000" w:rsidRDefault="00E84F3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_Toc49055377 \h </w:instrText>
      </w:r>
      <w:r>
        <w:fldChar w:fldCharType="separate"/>
      </w:r>
      <w:r>
        <w:t>75</w:t>
      </w:r>
      <w:r>
        <w:fldChar w:fldCharType="end"/>
      </w:r>
    </w:p>
    <w:p w14:paraId="591C4784" w14:textId="77777777" w:rsidR="00000000" w:rsidRDefault="00E84F3B">
      <w:pPr>
        <w:pStyle w:val="TOC1"/>
        <w:tabs>
          <w:tab w:val="right" w:leader="dot" w:pos="8296"/>
        </w:tabs>
        <w:rPr>
          <w:rFonts w:ascii="Times New Roman" w:hAnsi="Times New Roman" w:cs="Times New Roman"/>
          <w:sz w:val="24"/>
          <w:szCs w:val="24"/>
        </w:rPr>
      </w:pPr>
      <w:r>
        <w:rPr>
          <w:rtl/>
        </w:rPr>
        <w:t>מחאת האמהות החד-הוריות</w:t>
      </w:r>
      <w:r>
        <w:tab/>
      </w:r>
      <w:r>
        <w:fldChar w:fldCharType="begin"/>
      </w:r>
      <w:r>
        <w:instrText xml:space="preserve"> PAGEREF _Toc</w:instrText>
      </w:r>
      <w:r>
        <w:instrText xml:space="preserve">49055378 \h </w:instrText>
      </w:r>
      <w:r>
        <w:fldChar w:fldCharType="separate"/>
      </w:r>
      <w:r>
        <w:t>75</w:t>
      </w:r>
      <w:r>
        <w:fldChar w:fldCharType="end"/>
      </w:r>
    </w:p>
    <w:p w14:paraId="2CF06932" w14:textId="77777777" w:rsidR="00000000" w:rsidRDefault="00E84F3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_Toc49055379 \h </w:instrText>
      </w:r>
      <w:r>
        <w:fldChar w:fldCharType="separate"/>
      </w:r>
      <w:r>
        <w:t>75</w:t>
      </w:r>
      <w:r>
        <w:fldChar w:fldCharType="end"/>
      </w:r>
    </w:p>
    <w:p w14:paraId="1E007FA1" w14:textId="77777777" w:rsidR="00000000" w:rsidRDefault="00E84F3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_Toc49055380 \h </w:instrText>
      </w:r>
      <w:r>
        <w:fldChar w:fldCharType="separate"/>
      </w:r>
      <w:r>
        <w:t>76</w:t>
      </w:r>
      <w:r>
        <w:fldChar w:fldCharType="end"/>
      </w:r>
    </w:p>
    <w:p w14:paraId="142CFC83" w14:textId="77777777" w:rsidR="00000000" w:rsidRDefault="00E84F3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_Toc49055381 \h </w:instrText>
      </w:r>
      <w:r>
        <w:fldChar w:fldCharType="separate"/>
      </w:r>
      <w:r>
        <w:t>78</w:t>
      </w:r>
      <w:r>
        <w:fldChar w:fldCharType="end"/>
      </w:r>
    </w:p>
    <w:p w14:paraId="1CDFE9D6" w14:textId="77777777" w:rsidR="00000000" w:rsidRDefault="00E84F3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_Toc49055382 \h </w:instrText>
      </w:r>
      <w:r>
        <w:fldChar w:fldCharType="separate"/>
      </w:r>
      <w:r>
        <w:t>80</w:t>
      </w:r>
      <w:r>
        <w:fldChar w:fldCharType="end"/>
      </w:r>
    </w:p>
    <w:p w14:paraId="551A6BB7" w14:textId="77777777" w:rsidR="00000000" w:rsidRDefault="00E84F3B">
      <w:pPr>
        <w:pStyle w:val="TOC2"/>
        <w:tabs>
          <w:tab w:val="right" w:leader="dot" w:pos="8296"/>
        </w:tabs>
        <w:ind w:right="0"/>
        <w:rPr>
          <w:rFonts w:ascii="Times New Roman" w:hAnsi="Times New Roman" w:cs="Times New Roman"/>
          <w:sz w:val="24"/>
          <w:szCs w:val="24"/>
        </w:rPr>
      </w:pPr>
      <w:r>
        <w:rPr>
          <w:rtl/>
        </w:rPr>
        <w:t>דוד</w:t>
      </w:r>
      <w:r>
        <w:t xml:space="preserve"> </w:t>
      </w:r>
      <w:r>
        <w:rPr>
          <w:rtl/>
        </w:rPr>
        <w:t xml:space="preserve">טל (עם </w:t>
      </w:r>
      <w:r>
        <w:rPr>
          <w:rtl/>
        </w:rPr>
        <w:t>אחד):</w:t>
      </w:r>
      <w:r>
        <w:tab/>
      </w:r>
      <w:r>
        <w:fldChar w:fldCharType="begin"/>
      </w:r>
      <w:r>
        <w:instrText xml:space="preserve"> PAGEREF _Toc49055383 \h </w:instrText>
      </w:r>
      <w:r>
        <w:fldChar w:fldCharType="separate"/>
      </w:r>
      <w:r>
        <w:t>82</w:t>
      </w:r>
      <w:r>
        <w:fldChar w:fldCharType="end"/>
      </w:r>
    </w:p>
    <w:p w14:paraId="71A3356D" w14:textId="77777777" w:rsidR="00000000" w:rsidRDefault="00E84F3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_Toc49055384 \h </w:instrText>
      </w:r>
      <w:r>
        <w:fldChar w:fldCharType="separate"/>
      </w:r>
      <w:r>
        <w:t>84</w:t>
      </w:r>
      <w:r>
        <w:fldChar w:fldCharType="end"/>
      </w:r>
    </w:p>
    <w:p w14:paraId="1D4590A9" w14:textId="77777777" w:rsidR="00000000" w:rsidRDefault="00E84F3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_Toc49055385 \h </w:instrText>
      </w:r>
      <w:r>
        <w:fldChar w:fldCharType="separate"/>
      </w:r>
      <w:r>
        <w:t>87</w:t>
      </w:r>
      <w:r>
        <w:fldChar w:fldCharType="end"/>
      </w:r>
    </w:p>
    <w:p w14:paraId="10CB52D4" w14:textId="77777777" w:rsidR="00000000" w:rsidRDefault="00E84F3B">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_Toc49055386 \h </w:instrText>
      </w:r>
      <w:r>
        <w:fldChar w:fldCharType="separate"/>
      </w:r>
      <w:r>
        <w:t>95</w:t>
      </w:r>
      <w:r>
        <w:fldChar w:fldCharType="end"/>
      </w:r>
    </w:p>
    <w:p w14:paraId="633541AA" w14:textId="77777777" w:rsidR="00000000" w:rsidRDefault="00E84F3B">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_Toc49055387 \h </w:instrText>
      </w:r>
      <w:r>
        <w:fldChar w:fldCharType="separate"/>
      </w:r>
      <w:r>
        <w:t>103</w:t>
      </w:r>
      <w:r>
        <w:fldChar w:fldCharType="end"/>
      </w:r>
    </w:p>
    <w:p w14:paraId="0D250EDF" w14:textId="77777777" w:rsidR="00000000" w:rsidRDefault="00E84F3B">
      <w:pPr>
        <w:pStyle w:val="TOC2"/>
        <w:tabs>
          <w:tab w:val="right" w:leader="dot" w:pos="8296"/>
        </w:tabs>
        <w:ind w:right="0"/>
        <w:rPr>
          <w:rFonts w:ascii="Times New Roman" w:hAnsi="Times New Roman" w:cs="Times New Roman"/>
          <w:sz w:val="24"/>
          <w:szCs w:val="24"/>
        </w:rPr>
      </w:pPr>
      <w:r>
        <w:rPr>
          <w:rtl/>
        </w:rPr>
        <w:t>ענבל גבריאלי (הל</w:t>
      </w:r>
      <w:r>
        <w:rPr>
          <w:rtl/>
        </w:rPr>
        <w:t>יכוד):</w:t>
      </w:r>
      <w:r>
        <w:tab/>
      </w:r>
      <w:r>
        <w:fldChar w:fldCharType="begin"/>
      </w:r>
      <w:r>
        <w:instrText xml:space="preserve"> PAGEREF _Toc49055388 \h </w:instrText>
      </w:r>
      <w:r>
        <w:fldChar w:fldCharType="separate"/>
      </w:r>
      <w:r>
        <w:t>107</w:t>
      </w:r>
      <w:r>
        <w:fldChar w:fldCharType="end"/>
      </w:r>
    </w:p>
    <w:p w14:paraId="61B83B01" w14:textId="77777777" w:rsidR="00000000" w:rsidRDefault="00E84F3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_Toc49055389 \h </w:instrText>
      </w:r>
      <w:r>
        <w:fldChar w:fldCharType="separate"/>
      </w:r>
      <w:r>
        <w:t>123</w:t>
      </w:r>
      <w:r>
        <w:fldChar w:fldCharType="end"/>
      </w:r>
    </w:p>
    <w:p w14:paraId="73BC85D4" w14:textId="77777777" w:rsidR="00000000" w:rsidRDefault="00E84F3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_Toc49055390 \h </w:instrText>
      </w:r>
      <w:r>
        <w:fldChar w:fldCharType="separate"/>
      </w:r>
      <w:r>
        <w:t>159</w:t>
      </w:r>
      <w:r>
        <w:fldChar w:fldCharType="end"/>
      </w:r>
    </w:p>
    <w:p w14:paraId="22670882" w14:textId="77777777" w:rsidR="00000000" w:rsidRDefault="00E84F3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_Toc49055391 \h </w:instrText>
      </w:r>
      <w:r>
        <w:fldChar w:fldCharType="separate"/>
      </w:r>
      <w:r>
        <w:t>159</w:t>
      </w:r>
      <w:r>
        <w:fldChar w:fldCharType="end"/>
      </w:r>
    </w:p>
    <w:p w14:paraId="65BE2BAE" w14:textId="77777777" w:rsidR="00000000" w:rsidRDefault="00E84F3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_Toc49055392 \h </w:instrText>
      </w:r>
      <w:r>
        <w:fldChar w:fldCharType="separate"/>
      </w:r>
      <w:r>
        <w:t>160</w:t>
      </w:r>
      <w:r>
        <w:fldChar w:fldCharType="end"/>
      </w:r>
    </w:p>
    <w:p w14:paraId="4B9EA4DA" w14:textId="77777777" w:rsidR="00000000" w:rsidRDefault="00E84F3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w:t>
      </w:r>
      <w:r>
        <w:rPr>
          <w:rtl/>
        </w:rPr>
        <w:t>ם אחד):</w:t>
      </w:r>
      <w:r>
        <w:tab/>
      </w:r>
      <w:r>
        <w:fldChar w:fldCharType="begin"/>
      </w:r>
      <w:r>
        <w:instrText xml:space="preserve"> PAGEREF _Toc49055393 \h </w:instrText>
      </w:r>
      <w:r>
        <w:fldChar w:fldCharType="separate"/>
      </w:r>
      <w:r>
        <w:t>161</w:t>
      </w:r>
      <w:r>
        <w:fldChar w:fldCharType="end"/>
      </w:r>
    </w:p>
    <w:p w14:paraId="20271597" w14:textId="77777777" w:rsidR="00000000" w:rsidRDefault="00E84F3B">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_Toc49055394 \h </w:instrText>
      </w:r>
      <w:r>
        <w:fldChar w:fldCharType="separate"/>
      </w:r>
      <w:r>
        <w:t>161</w:t>
      </w:r>
      <w:r>
        <w:fldChar w:fldCharType="end"/>
      </w:r>
    </w:p>
    <w:p w14:paraId="167405E5" w14:textId="77777777" w:rsidR="00000000" w:rsidRDefault="00E84F3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_Toc49055395 \h </w:instrText>
      </w:r>
      <w:r>
        <w:fldChar w:fldCharType="separate"/>
      </w:r>
      <w:r>
        <w:t>162</w:t>
      </w:r>
      <w:r>
        <w:fldChar w:fldCharType="end"/>
      </w:r>
    </w:p>
    <w:p w14:paraId="7C12D2F7" w14:textId="77777777" w:rsidR="00000000" w:rsidRDefault="00E84F3B">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_Toc49055396 \h </w:instrText>
      </w:r>
      <w:r>
        <w:fldChar w:fldCharType="separate"/>
      </w:r>
      <w:r>
        <w:t>163</w:t>
      </w:r>
      <w:r>
        <w:fldChar w:fldCharType="end"/>
      </w:r>
    </w:p>
    <w:p w14:paraId="79345772" w14:textId="77777777" w:rsidR="00000000" w:rsidRDefault="00E84F3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w:instrText>
      </w:r>
      <w:r>
        <w:instrText xml:space="preserve">oc49055397 \h </w:instrText>
      </w:r>
      <w:r>
        <w:fldChar w:fldCharType="separate"/>
      </w:r>
      <w:r>
        <w:t>163</w:t>
      </w:r>
      <w:r>
        <w:fldChar w:fldCharType="end"/>
      </w:r>
    </w:p>
    <w:p w14:paraId="680BAB38" w14:textId="77777777" w:rsidR="00000000" w:rsidRDefault="00E84F3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_Toc49055398 \h </w:instrText>
      </w:r>
      <w:r>
        <w:fldChar w:fldCharType="separate"/>
      </w:r>
      <w:r>
        <w:t>164</w:t>
      </w:r>
      <w:r>
        <w:fldChar w:fldCharType="end"/>
      </w:r>
    </w:p>
    <w:p w14:paraId="22B47875" w14:textId="77777777" w:rsidR="00000000" w:rsidRDefault="00E84F3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_Toc49055399 \h </w:instrText>
      </w:r>
      <w:r>
        <w:fldChar w:fldCharType="separate"/>
      </w:r>
      <w:r>
        <w:t>164</w:t>
      </w:r>
      <w:r>
        <w:fldChar w:fldCharType="end"/>
      </w:r>
    </w:p>
    <w:p w14:paraId="007DF6AD" w14:textId="77777777" w:rsidR="00000000" w:rsidRDefault="00E84F3B">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_Toc49055400 \h </w:instrText>
      </w:r>
      <w:r>
        <w:fldChar w:fldCharType="separate"/>
      </w:r>
      <w:r>
        <w:t>165</w:t>
      </w:r>
      <w:r>
        <w:fldChar w:fldCharType="end"/>
      </w:r>
    </w:p>
    <w:p w14:paraId="7B6CF9F9" w14:textId="77777777" w:rsidR="00000000" w:rsidRDefault="00E84F3B">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_Toc49055401 \h </w:instrText>
      </w:r>
      <w:r>
        <w:fldChar w:fldCharType="separate"/>
      </w:r>
      <w:r>
        <w:t>165</w:t>
      </w:r>
      <w:r>
        <w:fldChar w:fldCharType="end"/>
      </w:r>
    </w:p>
    <w:p w14:paraId="1EBECF54" w14:textId="77777777" w:rsidR="00000000" w:rsidRDefault="00E84F3B">
      <w:pPr>
        <w:pStyle w:val="TOC2"/>
        <w:tabs>
          <w:tab w:val="right" w:leader="dot" w:pos="8296"/>
        </w:tabs>
        <w:ind w:right="0"/>
        <w:rPr>
          <w:rFonts w:ascii="Times New Roman" w:hAnsi="Times New Roman" w:cs="Times New Roman"/>
          <w:sz w:val="24"/>
          <w:szCs w:val="24"/>
        </w:rPr>
      </w:pPr>
      <w:r>
        <w:rPr>
          <w:rtl/>
        </w:rPr>
        <w:t>יצח</w:t>
      </w:r>
      <w:r>
        <w:rPr>
          <w:rtl/>
        </w:rPr>
        <w:t>ק</w:t>
      </w:r>
      <w:r>
        <w:t xml:space="preserve"> </w:t>
      </w:r>
      <w:r>
        <w:rPr>
          <w:rtl/>
        </w:rPr>
        <w:t>כהן (ש"ס):</w:t>
      </w:r>
      <w:r>
        <w:tab/>
      </w:r>
      <w:r>
        <w:fldChar w:fldCharType="begin"/>
      </w:r>
      <w:r>
        <w:instrText xml:space="preserve"> PAGEREF _Toc49055402 \h </w:instrText>
      </w:r>
      <w:r>
        <w:fldChar w:fldCharType="separate"/>
      </w:r>
      <w:r>
        <w:t>166</w:t>
      </w:r>
      <w:r>
        <w:fldChar w:fldCharType="end"/>
      </w:r>
    </w:p>
    <w:p w14:paraId="192490ED" w14:textId="77777777" w:rsidR="00000000" w:rsidRDefault="00E84F3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_Toc49055403 \h </w:instrText>
      </w:r>
      <w:r>
        <w:fldChar w:fldCharType="separate"/>
      </w:r>
      <w:r>
        <w:t>167</w:t>
      </w:r>
      <w:r>
        <w:fldChar w:fldCharType="end"/>
      </w:r>
    </w:p>
    <w:p w14:paraId="2AD88B8C" w14:textId="77777777" w:rsidR="00000000" w:rsidRDefault="00E84F3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_Toc49055404 \h </w:instrText>
      </w:r>
      <w:r>
        <w:fldChar w:fldCharType="separate"/>
      </w:r>
      <w:r>
        <w:t>171</w:t>
      </w:r>
      <w:r>
        <w:fldChar w:fldCharType="end"/>
      </w:r>
    </w:p>
    <w:p w14:paraId="506E3D38" w14:textId="77777777" w:rsidR="00000000" w:rsidRDefault="00E84F3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_Toc49055405 \h </w:instrText>
      </w:r>
      <w:r>
        <w:fldChar w:fldCharType="separate"/>
      </w:r>
      <w:r>
        <w:t>171</w:t>
      </w:r>
      <w:r>
        <w:fldChar w:fldCharType="end"/>
      </w:r>
    </w:p>
    <w:p w14:paraId="302F7280" w14:textId="77777777" w:rsidR="00000000" w:rsidRDefault="00E84F3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_Toc49055406 \h </w:instrText>
      </w:r>
      <w:r>
        <w:fldChar w:fldCharType="separate"/>
      </w:r>
      <w:r>
        <w:t>1</w:t>
      </w:r>
      <w:r>
        <w:t>71</w:t>
      </w:r>
      <w:r>
        <w:fldChar w:fldCharType="end"/>
      </w:r>
    </w:p>
    <w:p w14:paraId="27485438" w14:textId="77777777" w:rsidR="00000000" w:rsidRDefault="00E84F3B">
      <w:pPr>
        <w:pStyle w:val="TOC1"/>
        <w:tabs>
          <w:tab w:val="right" w:leader="dot" w:pos="8296"/>
        </w:tabs>
        <w:rPr>
          <w:rFonts w:ascii="Times New Roman" w:hAnsi="Times New Roman" w:cs="Times New Roman"/>
          <w:sz w:val="24"/>
          <w:szCs w:val="24"/>
        </w:rPr>
      </w:pPr>
      <w:r>
        <w:rPr>
          <w:rtl/>
        </w:rPr>
        <w:t>חסימת המגזר הציבורי בפני עובדים חרדים</w:t>
      </w:r>
      <w:r>
        <w:tab/>
      </w:r>
      <w:r>
        <w:fldChar w:fldCharType="begin"/>
      </w:r>
      <w:r>
        <w:instrText xml:space="preserve"> PAGEREF _Toc49055407 \h </w:instrText>
      </w:r>
      <w:r>
        <w:fldChar w:fldCharType="separate"/>
      </w:r>
      <w:r>
        <w:t>171</w:t>
      </w:r>
      <w:r>
        <w:fldChar w:fldCharType="end"/>
      </w:r>
    </w:p>
    <w:p w14:paraId="1CD3B945" w14:textId="77777777" w:rsidR="00000000" w:rsidRDefault="00E84F3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_Toc49055408 \h </w:instrText>
      </w:r>
      <w:r>
        <w:fldChar w:fldCharType="separate"/>
      </w:r>
      <w:r>
        <w:t>171</w:t>
      </w:r>
      <w:r>
        <w:fldChar w:fldCharType="end"/>
      </w:r>
    </w:p>
    <w:p w14:paraId="01774624" w14:textId="77777777" w:rsidR="00000000" w:rsidRDefault="00E84F3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_Toc49055409 \h </w:instrText>
      </w:r>
      <w:r>
        <w:fldChar w:fldCharType="separate"/>
      </w:r>
      <w:r>
        <w:t>172</w:t>
      </w:r>
      <w:r>
        <w:fldChar w:fldCharType="end"/>
      </w:r>
    </w:p>
    <w:p w14:paraId="57CA7DC9" w14:textId="77777777" w:rsidR="00000000" w:rsidRDefault="00E84F3B">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_Toc49055410 \h </w:instrText>
      </w:r>
      <w:r>
        <w:fldChar w:fldCharType="separate"/>
      </w:r>
      <w:r>
        <w:t>176</w:t>
      </w:r>
      <w:r>
        <w:fldChar w:fldCharType="end"/>
      </w:r>
    </w:p>
    <w:p w14:paraId="0E487665" w14:textId="77777777" w:rsidR="00000000" w:rsidRDefault="00E84F3B">
      <w:pPr>
        <w:pStyle w:val="TOC1"/>
        <w:tabs>
          <w:tab w:val="right" w:leader="dot" w:pos="8296"/>
        </w:tabs>
        <w:rPr>
          <w:rFonts w:ascii="Times New Roman" w:hAnsi="Times New Roman" w:cs="Times New Roman"/>
          <w:sz w:val="24"/>
          <w:szCs w:val="24"/>
        </w:rPr>
      </w:pPr>
      <w:r>
        <w:rPr>
          <w:rtl/>
        </w:rPr>
        <w:t>הצעות לסדר</w:t>
      </w:r>
      <w:r>
        <w:rPr>
          <w:rtl/>
        </w:rPr>
        <w:t>-היום</w:t>
      </w:r>
      <w:r>
        <w:tab/>
      </w:r>
      <w:r>
        <w:fldChar w:fldCharType="begin"/>
      </w:r>
      <w:r>
        <w:instrText xml:space="preserve"> PAGEREF _Toc49055411 \h </w:instrText>
      </w:r>
      <w:r>
        <w:fldChar w:fldCharType="separate"/>
      </w:r>
      <w:r>
        <w:t>184</w:t>
      </w:r>
      <w:r>
        <w:fldChar w:fldCharType="end"/>
      </w:r>
    </w:p>
    <w:p w14:paraId="0CF2AEA0" w14:textId="77777777" w:rsidR="00000000" w:rsidRDefault="00E84F3B">
      <w:pPr>
        <w:pStyle w:val="TOC1"/>
        <w:tabs>
          <w:tab w:val="right" w:leader="dot" w:pos="8296"/>
        </w:tabs>
        <w:rPr>
          <w:rFonts w:ascii="Times New Roman" w:hAnsi="Times New Roman" w:cs="Times New Roman"/>
          <w:sz w:val="24"/>
          <w:szCs w:val="24"/>
        </w:rPr>
      </w:pPr>
      <w:r>
        <w:rPr>
          <w:rtl/>
        </w:rPr>
        <w:t>כספים ייחודיים שהקצה משרד האוצר לבקשת שינוי</w:t>
      </w:r>
      <w:r>
        <w:tab/>
      </w:r>
      <w:r>
        <w:fldChar w:fldCharType="begin"/>
      </w:r>
      <w:r>
        <w:instrText xml:space="preserve"> PAGEREF _Toc49055412 \h </w:instrText>
      </w:r>
      <w:r>
        <w:fldChar w:fldCharType="separate"/>
      </w:r>
      <w:r>
        <w:t>184</w:t>
      </w:r>
      <w:r>
        <w:fldChar w:fldCharType="end"/>
      </w:r>
    </w:p>
    <w:p w14:paraId="5521F0DD" w14:textId="77777777" w:rsidR="00000000" w:rsidRDefault="00E84F3B">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_Toc49055413 \h </w:instrText>
      </w:r>
      <w:r>
        <w:fldChar w:fldCharType="separate"/>
      </w:r>
      <w:r>
        <w:t>184</w:t>
      </w:r>
      <w:r>
        <w:fldChar w:fldCharType="end"/>
      </w:r>
    </w:p>
    <w:p w14:paraId="122225BB" w14:textId="77777777" w:rsidR="00000000" w:rsidRDefault="00E84F3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_Toc49055414 \h </w:instrText>
      </w:r>
      <w:r>
        <w:fldChar w:fldCharType="separate"/>
      </w:r>
      <w:r>
        <w:t>188</w:t>
      </w:r>
      <w:r>
        <w:fldChar w:fldCharType="end"/>
      </w:r>
    </w:p>
    <w:p w14:paraId="430E296F"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w:instrText>
      </w:r>
      <w:r>
        <w:instrText xml:space="preserve">F _Toc49055415 \h </w:instrText>
      </w:r>
      <w:r>
        <w:fldChar w:fldCharType="separate"/>
      </w:r>
      <w:r>
        <w:t>196</w:t>
      </w:r>
      <w:r>
        <w:fldChar w:fldCharType="end"/>
      </w:r>
    </w:p>
    <w:p w14:paraId="11587180" w14:textId="77777777" w:rsidR="00000000" w:rsidRDefault="00E84F3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_Toc49055416 \h </w:instrText>
      </w:r>
      <w:r>
        <w:fldChar w:fldCharType="separate"/>
      </w:r>
      <w:r>
        <w:t>201</w:t>
      </w:r>
      <w:r>
        <w:fldChar w:fldCharType="end"/>
      </w:r>
    </w:p>
    <w:p w14:paraId="0906FDBE"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_Toc49055417 \h </w:instrText>
      </w:r>
      <w:r>
        <w:fldChar w:fldCharType="separate"/>
      </w:r>
      <w:r>
        <w:t>213</w:t>
      </w:r>
      <w:r>
        <w:fldChar w:fldCharType="end"/>
      </w:r>
    </w:p>
    <w:p w14:paraId="6C410503" w14:textId="77777777" w:rsidR="00000000" w:rsidRDefault="00E84F3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_Toc49055418 \h </w:instrText>
      </w:r>
      <w:r>
        <w:fldChar w:fldCharType="separate"/>
      </w:r>
      <w:r>
        <w:t>216</w:t>
      </w:r>
      <w:r>
        <w:fldChar w:fldCharType="end"/>
      </w:r>
    </w:p>
    <w:p w14:paraId="156A3DA0" w14:textId="77777777" w:rsidR="00000000" w:rsidRDefault="00E84F3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_Toc49055419 \h </w:instrText>
      </w:r>
      <w:r>
        <w:fldChar w:fldCharType="separate"/>
      </w:r>
      <w:r>
        <w:t>218</w:t>
      </w:r>
      <w:r>
        <w:fldChar w:fldCharType="end"/>
      </w:r>
    </w:p>
    <w:p w14:paraId="27CAEE94" w14:textId="77777777" w:rsidR="00000000" w:rsidRDefault="00E84F3B">
      <w:pPr>
        <w:pStyle w:val="TOC1"/>
        <w:tabs>
          <w:tab w:val="right" w:leader="dot" w:pos="8296"/>
        </w:tabs>
        <w:rPr>
          <w:rFonts w:ascii="Times New Roman" w:hAnsi="Times New Roman" w:cs="Times New Roman"/>
          <w:sz w:val="24"/>
          <w:szCs w:val="24"/>
        </w:rPr>
      </w:pPr>
      <w:r>
        <w:rPr>
          <w:rtl/>
        </w:rPr>
        <w:t>הצעות לסדר-</w:t>
      </w:r>
      <w:r>
        <w:rPr>
          <w:rtl/>
        </w:rPr>
        <w:t>היום</w:t>
      </w:r>
      <w:r>
        <w:tab/>
      </w:r>
      <w:r>
        <w:fldChar w:fldCharType="begin"/>
      </w:r>
      <w:r>
        <w:instrText xml:space="preserve"> PAGEREF _Toc49055420 \h </w:instrText>
      </w:r>
      <w:r>
        <w:fldChar w:fldCharType="separate"/>
      </w:r>
      <w:r>
        <w:t>220</w:t>
      </w:r>
      <w:r>
        <w:fldChar w:fldCharType="end"/>
      </w:r>
    </w:p>
    <w:p w14:paraId="2F2F7A3C" w14:textId="77777777" w:rsidR="00000000" w:rsidRDefault="00E84F3B">
      <w:pPr>
        <w:pStyle w:val="TOC1"/>
        <w:tabs>
          <w:tab w:val="right" w:leader="dot" w:pos="8296"/>
        </w:tabs>
        <w:rPr>
          <w:rFonts w:ascii="Times New Roman" w:hAnsi="Times New Roman" w:cs="Times New Roman"/>
          <w:sz w:val="24"/>
          <w:szCs w:val="24"/>
        </w:rPr>
      </w:pPr>
      <w:r>
        <w:rPr>
          <w:rtl/>
        </w:rPr>
        <w:t>הקמת אתר מסוכן ומזהם לשרפת פסולת בשפרעם</w:t>
      </w:r>
      <w:r>
        <w:tab/>
      </w:r>
      <w:r>
        <w:fldChar w:fldCharType="begin"/>
      </w:r>
      <w:r>
        <w:instrText xml:space="preserve"> PAGEREF _Toc49055421 \h </w:instrText>
      </w:r>
      <w:r>
        <w:fldChar w:fldCharType="separate"/>
      </w:r>
      <w:r>
        <w:t>220</w:t>
      </w:r>
      <w:r>
        <w:fldChar w:fldCharType="end"/>
      </w:r>
    </w:p>
    <w:p w14:paraId="4B711ACD" w14:textId="77777777" w:rsidR="00000000" w:rsidRDefault="00E84F3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_Toc49055422 \h </w:instrText>
      </w:r>
      <w:r>
        <w:fldChar w:fldCharType="separate"/>
      </w:r>
      <w:r>
        <w:t>220</w:t>
      </w:r>
      <w:r>
        <w:fldChar w:fldCharType="end"/>
      </w:r>
    </w:p>
    <w:p w14:paraId="4D1DFD7E" w14:textId="77777777" w:rsidR="00000000" w:rsidRDefault="00E84F3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_Toc49055423 \h </w:instrText>
      </w:r>
      <w:r>
        <w:fldChar w:fldCharType="separate"/>
      </w:r>
      <w:r>
        <w:t>222</w:t>
      </w:r>
      <w:r>
        <w:fldChar w:fldCharType="end"/>
      </w:r>
    </w:p>
    <w:p w14:paraId="1292AE82" w14:textId="77777777" w:rsidR="00000000" w:rsidRDefault="00E84F3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w:instrText>
      </w:r>
      <w:r>
        <w:instrText xml:space="preserve">c49055424 \h </w:instrText>
      </w:r>
      <w:r>
        <w:fldChar w:fldCharType="separate"/>
      </w:r>
      <w:r>
        <w:t>223</w:t>
      </w:r>
      <w:r>
        <w:fldChar w:fldCharType="end"/>
      </w:r>
    </w:p>
    <w:p w14:paraId="203D5BA3" w14:textId="77777777" w:rsidR="00000000" w:rsidRDefault="00E84F3B">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_Toc49055425 \h </w:instrText>
      </w:r>
      <w:r>
        <w:fldChar w:fldCharType="separate"/>
      </w:r>
      <w:r>
        <w:t>224</w:t>
      </w:r>
      <w:r>
        <w:fldChar w:fldCharType="end"/>
      </w:r>
    </w:p>
    <w:p w14:paraId="6CF14EB5" w14:textId="77777777" w:rsidR="00000000" w:rsidRDefault="00E84F3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_Toc49055426 \h </w:instrText>
      </w:r>
      <w:r>
        <w:fldChar w:fldCharType="separate"/>
      </w:r>
      <w:r>
        <w:t>225</w:t>
      </w:r>
      <w:r>
        <w:fldChar w:fldCharType="end"/>
      </w:r>
    </w:p>
    <w:p w14:paraId="00657570"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_Toc49055427 \h </w:instrText>
      </w:r>
      <w:r>
        <w:fldChar w:fldCharType="separate"/>
      </w:r>
      <w:r>
        <w:t>225</w:t>
      </w:r>
      <w:r>
        <w:fldChar w:fldCharType="end"/>
      </w:r>
    </w:p>
    <w:p w14:paraId="4F56EA95" w14:textId="77777777" w:rsidR="00000000" w:rsidRDefault="00E84F3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_Toc49055428 \h </w:instrText>
      </w:r>
      <w:r>
        <w:fldChar w:fldCharType="separate"/>
      </w:r>
      <w:r>
        <w:t>225</w:t>
      </w:r>
      <w:r>
        <w:fldChar w:fldCharType="end"/>
      </w:r>
    </w:p>
    <w:p w14:paraId="54722601" w14:textId="77777777" w:rsidR="00000000" w:rsidRDefault="00E84F3B">
      <w:pPr>
        <w:pStyle w:val="TOC1"/>
        <w:tabs>
          <w:tab w:val="right" w:leader="dot" w:pos="8296"/>
        </w:tabs>
        <w:rPr>
          <w:rFonts w:ascii="Times New Roman" w:hAnsi="Times New Roman" w:cs="Times New Roman"/>
          <w:sz w:val="24"/>
          <w:szCs w:val="24"/>
        </w:rPr>
      </w:pPr>
      <w:r>
        <w:rPr>
          <w:rtl/>
        </w:rPr>
        <w:t>המשבר במע</w:t>
      </w:r>
      <w:r>
        <w:rPr>
          <w:rtl/>
        </w:rPr>
        <w:t>רכת הבריאות</w:t>
      </w:r>
      <w:r>
        <w:tab/>
      </w:r>
      <w:r>
        <w:fldChar w:fldCharType="begin"/>
      </w:r>
      <w:r>
        <w:instrText xml:space="preserve"> PAGEREF _Toc49055429 \h </w:instrText>
      </w:r>
      <w:r>
        <w:fldChar w:fldCharType="separate"/>
      </w:r>
      <w:r>
        <w:t>225</w:t>
      </w:r>
      <w:r>
        <w:fldChar w:fldCharType="end"/>
      </w:r>
    </w:p>
    <w:p w14:paraId="3A28CE5A" w14:textId="77777777" w:rsidR="00000000" w:rsidRDefault="00E84F3B">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_Toc49055430 \h </w:instrText>
      </w:r>
      <w:r>
        <w:fldChar w:fldCharType="separate"/>
      </w:r>
      <w:r>
        <w:t>226</w:t>
      </w:r>
      <w:r>
        <w:fldChar w:fldCharType="end"/>
      </w:r>
    </w:p>
    <w:p w14:paraId="4A81324E" w14:textId="77777777" w:rsidR="00000000" w:rsidRDefault="00E84F3B">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_Toc49055431 \h </w:instrText>
      </w:r>
      <w:r>
        <w:fldChar w:fldCharType="separate"/>
      </w:r>
      <w:r>
        <w:t>226</w:t>
      </w:r>
      <w:r>
        <w:fldChar w:fldCharType="end"/>
      </w:r>
    </w:p>
    <w:p w14:paraId="5973AB7B" w14:textId="77777777" w:rsidR="00000000" w:rsidRDefault="00E84F3B">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_Toc49055432 \h </w:instrText>
      </w:r>
      <w:r>
        <w:fldChar w:fldCharType="separate"/>
      </w:r>
      <w:r>
        <w:t>228</w:t>
      </w:r>
      <w:r>
        <w:fldChar w:fldCharType="end"/>
      </w:r>
    </w:p>
    <w:p w14:paraId="45868305" w14:textId="77777777" w:rsidR="00000000" w:rsidRDefault="00E84F3B">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_Toc49055433 \h </w:instrText>
      </w:r>
      <w:r>
        <w:fldChar w:fldCharType="separate"/>
      </w:r>
      <w:r>
        <w:t>229</w:t>
      </w:r>
      <w:r>
        <w:fldChar w:fldCharType="end"/>
      </w:r>
    </w:p>
    <w:p w14:paraId="545D41E3" w14:textId="77777777" w:rsidR="00000000" w:rsidRDefault="00E84F3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_Toc49055434 \h </w:instrText>
      </w:r>
      <w:r>
        <w:fldChar w:fldCharType="separate"/>
      </w:r>
      <w:r>
        <w:t>231</w:t>
      </w:r>
      <w:r>
        <w:fldChar w:fldCharType="end"/>
      </w:r>
    </w:p>
    <w:p w14:paraId="18B590F6" w14:textId="77777777" w:rsidR="00000000" w:rsidRDefault="00E84F3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_Toc49055435 \h </w:instrText>
      </w:r>
      <w:r>
        <w:fldChar w:fldCharType="separate"/>
      </w:r>
      <w:r>
        <w:t>232</w:t>
      </w:r>
      <w:r>
        <w:fldChar w:fldCharType="end"/>
      </w:r>
    </w:p>
    <w:p w14:paraId="0886EBA3" w14:textId="77777777" w:rsidR="00000000" w:rsidRDefault="00E84F3B">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_Toc49055436 \h </w:instrText>
      </w:r>
      <w:r>
        <w:fldChar w:fldCharType="separate"/>
      </w:r>
      <w:r>
        <w:t>232</w:t>
      </w:r>
      <w:r>
        <w:fldChar w:fldCharType="end"/>
      </w:r>
    </w:p>
    <w:p w14:paraId="3B0A7D85" w14:textId="77777777" w:rsidR="00000000" w:rsidRDefault="00E84F3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_Toc49055437 \h </w:instrText>
      </w:r>
      <w:r>
        <w:fldChar w:fldCharType="separate"/>
      </w:r>
      <w:r>
        <w:t>233</w:t>
      </w:r>
      <w:r>
        <w:fldChar w:fldCharType="end"/>
      </w:r>
    </w:p>
    <w:p w14:paraId="1C7E1EBA"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_Toc4</w:instrText>
      </w:r>
      <w:r>
        <w:instrText xml:space="preserve">9055438 \h </w:instrText>
      </w:r>
      <w:r>
        <w:fldChar w:fldCharType="separate"/>
      </w:r>
      <w:r>
        <w:t>235</w:t>
      </w:r>
      <w:r>
        <w:fldChar w:fldCharType="end"/>
      </w:r>
    </w:p>
    <w:p w14:paraId="2D6D7D05" w14:textId="77777777" w:rsidR="00000000" w:rsidRDefault="00E84F3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_Toc49055439 \h </w:instrText>
      </w:r>
      <w:r>
        <w:fldChar w:fldCharType="separate"/>
      </w:r>
      <w:r>
        <w:t>238</w:t>
      </w:r>
      <w:r>
        <w:fldChar w:fldCharType="end"/>
      </w:r>
    </w:p>
    <w:p w14:paraId="5C61EC2D" w14:textId="77777777" w:rsidR="00000000" w:rsidRDefault="00E84F3B">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_Toc49055440 \h </w:instrText>
      </w:r>
      <w:r>
        <w:fldChar w:fldCharType="separate"/>
      </w:r>
      <w:r>
        <w:t>238</w:t>
      </w:r>
      <w:r>
        <w:fldChar w:fldCharType="end"/>
      </w:r>
    </w:p>
    <w:p w14:paraId="33AE5F80" w14:textId="77777777" w:rsidR="00000000" w:rsidRDefault="00E84F3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_Toc49055441 \h </w:instrText>
      </w:r>
      <w:r>
        <w:fldChar w:fldCharType="separate"/>
      </w:r>
      <w:r>
        <w:t>239</w:t>
      </w:r>
      <w:r>
        <w:fldChar w:fldCharType="end"/>
      </w:r>
    </w:p>
    <w:p w14:paraId="43929395" w14:textId="77777777" w:rsidR="00000000" w:rsidRDefault="00E84F3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_Toc49055442 \h </w:instrText>
      </w:r>
      <w:r>
        <w:fldChar w:fldCharType="separate"/>
      </w:r>
      <w:r>
        <w:t>23</w:t>
      </w:r>
      <w:r>
        <w:t>9</w:t>
      </w:r>
      <w:r>
        <w:fldChar w:fldCharType="end"/>
      </w:r>
    </w:p>
    <w:p w14:paraId="69348C0D" w14:textId="77777777" w:rsidR="00000000" w:rsidRDefault="00E84F3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_Toc49055443 \h </w:instrText>
      </w:r>
      <w:r>
        <w:fldChar w:fldCharType="separate"/>
      </w:r>
      <w:r>
        <w:t>241</w:t>
      </w:r>
      <w:r>
        <w:fldChar w:fldCharType="end"/>
      </w:r>
    </w:p>
    <w:p w14:paraId="1FEDAF28" w14:textId="77777777" w:rsidR="00000000" w:rsidRDefault="00E84F3B">
      <w:pPr>
        <w:pStyle w:val="TOC1"/>
        <w:tabs>
          <w:tab w:val="right" w:leader="dot" w:pos="8296"/>
        </w:tabs>
        <w:rPr>
          <w:rFonts w:ascii="Times New Roman" w:hAnsi="Times New Roman" w:cs="Times New Roman"/>
          <w:sz w:val="24"/>
          <w:szCs w:val="24"/>
        </w:rPr>
      </w:pPr>
      <w:r>
        <w:rPr>
          <w:rtl/>
        </w:rPr>
        <w:t>חטיפתו של נהג המונית אליהו גוראל</w:t>
      </w:r>
      <w:r>
        <w:tab/>
      </w:r>
      <w:r>
        <w:fldChar w:fldCharType="begin"/>
      </w:r>
      <w:r>
        <w:instrText xml:space="preserve"> PAGEREF _Toc49055444 \h </w:instrText>
      </w:r>
      <w:r>
        <w:fldChar w:fldCharType="separate"/>
      </w:r>
      <w:r>
        <w:t>241</w:t>
      </w:r>
      <w:r>
        <w:fldChar w:fldCharType="end"/>
      </w:r>
    </w:p>
    <w:p w14:paraId="7C65629A" w14:textId="77777777" w:rsidR="00000000" w:rsidRDefault="00E84F3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_Toc49055445 \h </w:instrText>
      </w:r>
      <w:r>
        <w:fldChar w:fldCharType="separate"/>
      </w:r>
      <w:r>
        <w:t>241</w:t>
      </w:r>
      <w:r>
        <w:fldChar w:fldCharType="end"/>
      </w:r>
    </w:p>
    <w:p w14:paraId="58849C50" w14:textId="77777777" w:rsidR="00000000" w:rsidRDefault="00E84F3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_Toc49055446 \h </w:instrText>
      </w:r>
      <w:r>
        <w:fldChar w:fldCharType="separate"/>
      </w:r>
      <w:r>
        <w:t>242</w:t>
      </w:r>
      <w:r>
        <w:fldChar w:fldCharType="end"/>
      </w:r>
    </w:p>
    <w:p w14:paraId="726D9854" w14:textId="77777777" w:rsidR="00000000" w:rsidRDefault="00E84F3B">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w:instrText>
      </w:r>
      <w:r>
        <w:instrText xml:space="preserve">Toc49055447 \h </w:instrText>
      </w:r>
      <w:r>
        <w:fldChar w:fldCharType="separate"/>
      </w:r>
      <w:r>
        <w:t>243</w:t>
      </w:r>
      <w:r>
        <w:fldChar w:fldCharType="end"/>
      </w:r>
    </w:p>
    <w:p w14:paraId="7179C49A" w14:textId="77777777" w:rsidR="00000000" w:rsidRDefault="00E84F3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_Toc49055448 \h </w:instrText>
      </w:r>
      <w:r>
        <w:fldChar w:fldCharType="separate"/>
      </w:r>
      <w:r>
        <w:t>244</w:t>
      </w:r>
      <w:r>
        <w:fldChar w:fldCharType="end"/>
      </w:r>
    </w:p>
    <w:p w14:paraId="67782BF9" w14:textId="77777777" w:rsidR="00000000" w:rsidRDefault="00E84F3B">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_Toc49055449 \h </w:instrText>
      </w:r>
      <w:r>
        <w:fldChar w:fldCharType="separate"/>
      </w:r>
      <w:r>
        <w:t>245</w:t>
      </w:r>
      <w:r>
        <w:fldChar w:fldCharType="end"/>
      </w:r>
    </w:p>
    <w:p w14:paraId="083BDC2F" w14:textId="77777777" w:rsidR="00000000" w:rsidRDefault="00E84F3B">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_Toc49055450 \h </w:instrText>
      </w:r>
      <w:r>
        <w:fldChar w:fldCharType="separate"/>
      </w:r>
      <w:r>
        <w:t>246</w:t>
      </w:r>
      <w:r>
        <w:fldChar w:fldCharType="end"/>
      </w:r>
    </w:p>
    <w:p w14:paraId="7B7A99B0" w14:textId="77777777" w:rsidR="00000000" w:rsidRDefault="00E84F3B">
      <w:pPr>
        <w:pStyle w:val="TOC2"/>
        <w:tabs>
          <w:tab w:val="right" w:leader="dot" w:pos="8296"/>
        </w:tabs>
        <w:ind w:right="0"/>
        <w:rPr>
          <w:rFonts w:ascii="Times New Roman" w:hAnsi="Times New Roman" w:cs="Times New Roman"/>
          <w:sz w:val="24"/>
          <w:szCs w:val="24"/>
        </w:rPr>
      </w:pPr>
      <w:r>
        <w:rPr>
          <w:rtl/>
        </w:rPr>
        <w:t>סגן שר הביטחון זאב בוים</w:t>
      </w:r>
      <w:r>
        <w:t>:</w:t>
      </w:r>
      <w:r>
        <w:tab/>
      </w:r>
      <w:r>
        <w:fldChar w:fldCharType="begin"/>
      </w:r>
      <w:r>
        <w:instrText xml:space="preserve"> PAGEREF _Toc49055451 \h </w:instrText>
      </w:r>
      <w:r>
        <w:fldChar w:fldCharType="separate"/>
      </w:r>
      <w:r>
        <w:t>248</w:t>
      </w:r>
      <w:r>
        <w:fldChar w:fldCharType="end"/>
      </w:r>
    </w:p>
    <w:p w14:paraId="2966F1FF" w14:textId="77777777" w:rsidR="00000000" w:rsidRDefault="00E84F3B">
      <w:pPr>
        <w:pStyle w:val="TOC2"/>
        <w:tabs>
          <w:tab w:val="right" w:leader="dot" w:pos="8296"/>
        </w:tabs>
        <w:ind w:right="0"/>
        <w:rPr>
          <w:rFonts w:ascii="Times New Roman" w:hAnsi="Times New Roman" w:cs="Times New Roman"/>
          <w:sz w:val="24"/>
          <w:szCs w:val="24"/>
        </w:rPr>
      </w:pPr>
      <w:r>
        <w:rPr>
          <w:rtl/>
        </w:rPr>
        <w:t>אלי</w:t>
      </w:r>
      <w:r>
        <w:t xml:space="preserve"> </w:t>
      </w:r>
      <w:r>
        <w:rPr>
          <w:rtl/>
        </w:rPr>
        <w:t xml:space="preserve">אפללו </w:t>
      </w:r>
      <w:r>
        <w:rPr>
          <w:rtl/>
        </w:rPr>
        <w:t>(הליכוד):</w:t>
      </w:r>
      <w:r>
        <w:tab/>
      </w:r>
      <w:r>
        <w:fldChar w:fldCharType="begin"/>
      </w:r>
      <w:r>
        <w:instrText xml:space="preserve"> PAGEREF _Toc49055452 \h </w:instrText>
      </w:r>
      <w:r>
        <w:fldChar w:fldCharType="separate"/>
      </w:r>
      <w:r>
        <w:t>249</w:t>
      </w:r>
      <w:r>
        <w:fldChar w:fldCharType="end"/>
      </w:r>
    </w:p>
    <w:p w14:paraId="6D5E7D41" w14:textId="77777777" w:rsidR="00000000" w:rsidRDefault="00E84F3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_Toc49055453 \h </w:instrText>
      </w:r>
      <w:r>
        <w:fldChar w:fldCharType="separate"/>
      </w:r>
      <w:r>
        <w:t>250</w:t>
      </w:r>
      <w:r>
        <w:fldChar w:fldCharType="end"/>
      </w:r>
    </w:p>
    <w:p w14:paraId="5CF81A9A" w14:textId="77777777" w:rsidR="00000000" w:rsidRDefault="00E84F3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_Toc49055454 \h </w:instrText>
      </w:r>
      <w:r>
        <w:fldChar w:fldCharType="separate"/>
      </w:r>
      <w:r>
        <w:t>250</w:t>
      </w:r>
      <w:r>
        <w:fldChar w:fldCharType="end"/>
      </w:r>
    </w:p>
    <w:p w14:paraId="352166AE" w14:textId="77777777" w:rsidR="00000000" w:rsidRDefault="00E84F3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_Toc49055455 \h </w:instrText>
      </w:r>
      <w:r>
        <w:fldChar w:fldCharType="separate"/>
      </w:r>
      <w:r>
        <w:t>251</w:t>
      </w:r>
      <w:r>
        <w:fldChar w:fldCharType="end"/>
      </w:r>
    </w:p>
    <w:p w14:paraId="5D6CE7CB" w14:textId="77777777" w:rsidR="00000000" w:rsidRDefault="00E84F3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_Toc49055456 \h </w:instrText>
      </w:r>
      <w:r>
        <w:fldChar w:fldCharType="separate"/>
      </w:r>
      <w:r>
        <w:t>251</w:t>
      </w:r>
      <w:r>
        <w:fldChar w:fldCharType="end"/>
      </w:r>
    </w:p>
    <w:p w14:paraId="360534A2" w14:textId="77777777" w:rsidR="00000000" w:rsidRDefault="00E84F3B">
      <w:pPr>
        <w:pStyle w:val="TOC2"/>
        <w:tabs>
          <w:tab w:val="right" w:leader="dot" w:pos="8296"/>
        </w:tabs>
        <w:ind w:right="0"/>
        <w:rPr>
          <w:rFonts w:ascii="Times New Roman" w:hAnsi="Times New Roman" w:cs="Times New Roman"/>
          <w:sz w:val="24"/>
          <w:szCs w:val="24"/>
        </w:rPr>
      </w:pPr>
      <w:r>
        <w:rPr>
          <w:rtl/>
        </w:rPr>
        <w:t>ד</w:t>
      </w:r>
      <w:r>
        <w:rPr>
          <w:rtl/>
        </w:rPr>
        <w:t>וד</w:t>
      </w:r>
      <w:r>
        <w:t xml:space="preserve"> </w:t>
      </w:r>
      <w:r>
        <w:rPr>
          <w:rtl/>
        </w:rPr>
        <w:t>טל (עם אחד):</w:t>
      </w:r>
      <w:r>
        <w:tab/>
      </w:r>
      <w:r>
        <w:fldChar w:fldCharType="begin"/>
      </w:r>
      <w:r>
        <w:instrText xml:space="preserve"> PAGEREF _Toc49055457 \h </w:instrText>
      </w:r>
      <w:r>
        <w:fldChar w:fldCharType="separate"/>
      </w:r>
      <w:r>
        <w:t>252</w:t>
      </w:r>
      <w:r>
        <w:fldChar w:fldCharType="end"/>
      </w:r>
    </w:p>
    <w:p w14:paraId="00C0F52F" w14:textId="77777777" w:rsidR="00000000" w:rsidRDefault="00E84F3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_Toc49055458 \h </w:instrText>
      </w:r>
      <w:r>
        <w:fldChar w:fldCharType="separate"/>
      </w:r>
      <w:r>
        <w:t>254</w:t>
      </w:r>
      <w:r>
        <w:fldChar w:fldCharType="end"/>
      </w:r>
    </w:p>
    <w:p w14:paraId="058AC6BF" w14:textId="77777777" w:rsidR="00000000" w:rsidRDefault="00E84F3B">
      <w:pPr>
        <w:pStyle w:val="TOC1"/>
        <w:tabs>
          <w:tab w:val="right" w:leader="dot" w:pos="8296"/>
        </w:tabs>
        <w:rPr>
          <w:rFonts w:ascii="Times New Roman" w:hAnsi="Times New Roman" w:cs="Times New Roman"/>
          <w:sz w:val="24"/>
          <w:szCs w:val="24"/>
        </w:rPr>
      </w:pPr>
      <w:r>
        <w:rPr>
          <w:rtl/>
        </w:rPr>
        <w:t xml:space="preserve">הסרט "ג'נין ג'נין" </w:t>
      </w:r>
      <w:r>
        <w:t xml:space="preserve">– </w:t>
      </w:r>
      <w:r>
        <w:rPr>
          <w:rtl/>
        </w:rPr>
        <w:t>לקראת הדיון בבג"ץ</w:t>
      </w:r>
      <w:r>
        <w:tab/>
      </w:r>
      <w:r>
        <w:fldChar w:fldCharType="begin"/>
      </w:r>
      <w:r>
        <w:instrText xml:space="preserve"> PAGEREF _Toc49055459 \h </w:instrText>
      </w:r>
      <w:r>
        <w:fldChar w:fldCharType="separate"/>
      </w:r>
      <w:r>
        <w:t>254</w:t>
      </w:r>
      <w:r>
        <w:fldChar w:fldCharType="end"/>
      </w:r>
    </w:p>
    <w:p w14:paraId="37F7497B" w14:textId="77777777" w:rsidR="00000000" w:rsidRDefault="00E84F3B">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_Toc49055460 \h </w:instrText>
      </w:r>
      <w:r>
        <w:fldChar w:fldCharType="separate"/>
      </w:r>
      <w:r>
        <w:t>254</w:t>
      </w:r>
      <w:r>
        <w:fldChar w:fldCharType="end"/>
      </w:r>
    </w:p>
    <w:p w14:paraId="24CACC95"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w:instrText>
      </w:r>
      <w:r>
        <w:instrText xml:space="preserve"> _Toc49055461 \h </w:instrText>
      </w:r>
      <w:r>
        <w:fldChar w:fldCharType="separate"/>
      </w:r>
      <w:r>
        <w:t>258</w:t>
      </w:r>
      <w:r>
        <w:fldChar w:fldCharType="end"/>
      </w:r>
    </w:p>
    <w:p w14:paraId="13174301" w14:textId="77777777" w:rsidR="00000000" w:rsidRDefault="00E84F3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_Toc49055462 \h </w:instrText>
      </w:r>
      <w:r>
        <w:fldChar w:fldCharType="separate"/>
      </w:r>
      <w:r>
        <w:t>264</w:t>
      </w:r>
      <w:r>
        <w:fldChar w:fldCharType="end"/>
      </w:r>
    </w:p>
    <w:p w14:paraId="7E722CCA" w14:textId="77777777" w:rsidR="00000000" w:rsidRDefault="00E84F3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_Toc49055463 \h </w:instrText>
      </w:r>
      <w:r>
        <w:fldChar w:fldCharType="separate"/>
      </w:r>
      <w:r>
        <w:t>266</w:t>
      </w:r>
      <w:r>
        <w:fldChar w:fldCharType="end"/>
      </w:r>
    </w:p>
    <w:p w14:paraId="7D2D40C2" w14:textId="77777777" w:rsidR="00000000" w:rsidRDefault="00E84F3B">
      <w:pPr>
        <w:pStyle w:val="TOC1"/>
        <w:tabs>
          <w:tab w:val="right" w:leader="dot" w:pos="8296"/>
        </w:tabs>
        <w:rPr>
          <w:rFonts w:ascii="Times New Roman" w:hAnsi="Times New Roman" w:cs="Times New Roman"/>
          <w:sz w:val="24"/>
          <w:szCs w:val="24"/>
        </w:rPr>
      </w:pPr>
      <w:r>
        <w:rPr>
          <w:rtl/>
        </w:rPr>
        <w:t>החלטת הפרקליטות הצבאית שלא להגן על אופיר אברהם</w:t>
      </w:r>
      <w:r>
        <w:tab/>
      </w:r>
      <w:r>
        <w:fldChar w:fldCharType="begin"/>
      </w:r>
      <w:r>
        <w:instrText xml:space="preserve"> PAGEREF _Toc49055464 \h </w:instrText>
      </w:r>
      <w:r>
        <w:fldChar w:fldCharType="separate"/>
      </w:r>
      <w:r>
        <w:t>266</w:t>
      </w:r>
      <w:r>
        <w:fldChar w:fldCharType="end"/>
      </w:r>
    </w:p>
    <w:p w14:paraId="4C1A4A96" w14:textId="77777777" w:rsidR="00000000" w:rsidRDefault="00E84F3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w:instrText>
      </w:r>
      <w:r>
        <w:instrText xml:space="preserve">GEREF _Toc49055465 \h </w:instrText>
      </w:r>
      <w:r>
        <w:fldChar w:fldCharType="separate"/>
      </w:r>
      <w:r>
        <w:t>266</w:t>
      </w:r>
      <w:r>
        <w:fldChar w:fldCharType="end"/>
      </w:r>
    </w:p>
    <w:p w14:paraId="27AC3CED"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_Toc49055466 \h </w:instrText>
      </w:r>
      <w:r>
        <w:fldChar w:fldCharType="separate"/>
      </w:r>
      <w:r>
        <w:t>269</w:t>
      </w:r>
      <w:r>
        <w:fldChar w:fldCharType="end"/>
      </w:r>
    </w:p>
    <w:p w14:paraId="15AA212C" w14:textId="77777777" w:rsidR="00000000" w:rsidRDefault="00E84F3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_Toc49055467 \h </w:instrText>
      </w:r>
      <w:r>
        <w:fldChar w:fldCharType="separate"/>
      </w:r>
      <w:r>
        <w:t>270</w:t>
      </w:r>
      <w:r>
        <w:fldChar w:fldCharType="end"/>
      </w:r>
    </w:p>
    <w:p w14:paraId="3AC75CFE" w14:textId="77777777" w:rsidR="00000000" w:rsidRDefault="00E84F3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_Toc49055468 \h </w:instrText>
      </w:r>
      <w:r>
        <w:fldChar w:fldCharType="separate"/>
      </w:r>
      <w:r>
        <w:t>271</w:t>
      </w:r>
      <w:r>
        <w:fldChar w:fldCharType="end"/>
      </w:r>
    </w:p>
    <w:p w14:paraId="0D47451B" w14:textId="77777777" w:rsidR="00000000" w:rsidRDefault="00E84F3B">
      <w:pPr>
        <w:pStyle w:val="TOC1"/>
        <w:tabs>
          <w:tab w:val="right" w:leader="dot" w:pos="8296"/>
        </w:tabs>
        <w:rPr>
          <w:rFonts w:ascii="Times New Roman" w:hAnsi="Times New Roman" w:cs="Times New Roman"/>
          <w:sz w:val="24"/>
          <w:szCs w:val="24"/>
        </w:rPr>
      </w:pPr>
      <w:r>
        <w:t xml:space="preserve">170. </w:t>
      </w:r>
      <w:r>
        <w:rPr>
          <w:rtl/>
        </w:rPr>
        <w:t>הטיפול בשני תושבי טול</w:t>
      </w:r>
      <w:r>
        <w:t>-</w:t>
      </w:r>
      <w:r>
        <w:rPr>
          <w:rtl/>
        </w:rPr>
        <w:t>כרם שנפצעו במהלך פעולה צבאית</w:t>
      </w:r>
      <w:r>
        <w:tab/>
      </w:r>
      <w:r>
        <w:fldChar w:fldCharType="begin"/>
      </w:r>
      <w:r>
        <w:instrText xml:space="preserve"> PAGEREF _Toc4</w:instrText>
      </w:r>
      <w:r>
        <w:instrText xml:space="preserve">9055469 \h </w:instrText>
      </w:r>
      <w:r>
        <w:fldChar w:fldCharType="separate"/>
      </w:r>
      <w:r>
        <w:t>271</w:t>
      </w:r>
      <w:r>
        <w:fldChar w:fldCharType="end"/>
      </w:r>
    </w:p>
    <w:p w14:paraId="0232E591" w14:textId="77777777" w:rsidR="00000000" w:rsidRDefault="00E84F3B">
      <w:pPr>
        <w:pStyle w:val="TOC1"/>
        <w:tabs>
          <w:tab w:val="right" w:leader="dot" w:pos="8296"/>
        </w:tabs>
        <w:rPr>
          <w:rFonts w:ascii="Times New Roman" w:hAnsi="Times New Roman" w:cs="Times New Roman"/>
          <w:sz w:val="24"/>
          <w:szCs w:val="24"/>
        </w:rPr>
      </w:pPr>
      <w:r>
        <w:t xml:space="preserve">217. </w:t>
      </w:r>
      <w:r>
        <w:rPr>
          <w:rtl/>
        </w:rPr>
        <w:t>יחס כוחות צה"ל לתושבי כפר ליד רמאללה</w:t>
      </w:r>
      <w:r>
        <w:tab/>
      </w:r>
      <w:r>
        <w:fldChar w:fldCharType="begin"/>
      </w:r>
      <w:r>
        <w:instrText xml:space="preserve"> PAGEREF _Toc49055470 \h </w:instrText>
      </w:r>
      <w:r>
        <w:fldChar w:fldCharType="separate"/>
      </w:r>
      <w:r>
        <w:t>272</w:t>
      </w:r>
      <w:r>
        <w:fldChar w:fldCharType="end"/>
      </w:r>
    </w:p>
    <w:p w14:paraId="759DAD76" w14:textId="77777777" w:rsidR="00000000" w:rsidRDefault="00E84F3B">
      <w:pPr>
        <w:pStyle w:val="TOC1"/>
        <w:tabs>
          <w:tab w:val="right" w:leader="dot" w:pos="8296"/>
        </w:tabs>
        <w:rPr>
          <w:rFonts w:ascii="Times New Roman" w:hAnsi="Times New Roman" w:cs="Times New Roman"/>
          <w:sz w:val="24"/>
          <w:szCs w:val="24"/>
        </w:rPr>
      </w:pPr>
      <w:r>
        <w:t xml:space="preserve">250. </w:t>
      </w:r>
      <w:r>
        <w:rPr>
          <w:rtl/>
        </w:rPr>
        <w:t>עיכוב תעודות זהות של פלסטינים</w:t>
      </w:r>
      <w:r>
        <w:tab/>
      </w:r>
      <w:r>
        <w:fldChar w:fldCharType="begin"/>
      </w:r>
      <w:r>
        <w:instrText xml:space="preserve"> PAGEREF _Toc49055471 \h </w:instrText>
      </w:r>
      <w:r>
        <w:fldChar w:fldCharType="separate"/>
      </w:r>
      <w:r>
        <w:t>273</w:t>
      </w:r>
      <w:r>
        <w:fldChar w:fldCharType="end"/>
      </w:r>
    </w:p>
    <w:p w14:paraId="3D147424" w14:textId="77777777" w:rsidR="00000000" w:rsidRDefault="00E84F3B">
      <w:pPr>
        <w:pStyle w:val="TOC1"/>
        <w:tabs>
          <w:tab w:val="right" w:leader="dot" w:pos="8296"/>
        </w:tabs>
        <w:rPr>
          <w:rFonts w:ascii="Times New Roman" w:hAnsi="Times New Roman" w:cs="Times New Roman"/>
          <w:sz w:val="24"/>
          <w:szCs w:val="24"/>
        </w:rPr>
      </w:pPr>
      <w:r>
        <w:t xml:space="preserve">271. </w:t>
      </w:r>
      <w:r>
        <w:rPr>
          <w:rtl/>
        </w:rPr>
        <w:t>אספקת ארוחות בהכשר מיוחד</w:t>
      </w:r>
      <w:r>
        <w:t xml:space="preserve"> </w:t>
      </w:r>
      <w:r>
        <w:rPr>
          <w:rtl/>
        </w:rPr>
        <w:t>בצה"ל</w:t>
      </w:r>
      <w:r>
        <w:tab/>
      </w:r>
      <w:r>
        <w:fldChar w:fldCharType="begin"/>
      </w:r>
      <w:r>
        <w:instrText xml:space="preserve"> PAGEREF _Toc49055472 \h </w:instrText>
      </w:r>
      <w:r>
        <w:fldChar w:fldCharType="separate"/>
      </w:r>
      <w:r>
        <w:t>275</w:t>
      </w:r>
      <w:r>
        <w:fldChar w:fldCharType="end"/>
      </w:r>
    </w:p>
    <w:p w14:paraId="54B8659D" w14:textId="77777777" w:rsidR="00000000" w:rsidRDefault="00E84F3B">
      <w:pPr>
        <w:pStyle w:val="TOC1"/>
        <w:tabs>
          <w:tab w:val="right" w:leader="dot" w:pos="8296"/>
        </w:tabs>
        <w:rPr>
          <w:rFonts w:ascii="Times New Roman" w:hAnsi="Times New Roman" w:cs="Times New Roman"/>
          <w:sz w:val="24"/>
          <w:szCs w:val="24"/>
        </w:rPr>
      </w:pPr>
      <w:r>
        <w:t xml:space="preserve">305. </w:t>
      </w:r>
      <w:r>
        <w:rPr>
          <w:rtl/>
        </w:rPr>
        <w:t>סירוב</w:t>
      </w:r>
      <w:r>
        <w:t xml:space="preserve"> </w:t>
      </w:r>
      <w:r>
        <w:rPr>
          <w:rtl/>
        </w:rPr>
        <w:t>חיילים לפנות מת</w:t>
      </w:r>
      <w:r>
        <w:rPr>
          <w:rtl/>
        </w:rPr>
        <w:t>נחלים</w:t>
      </w:r>
      <w:r>
        <w:tab/>
      </w:r>
      <w:r>
        <w:fldChar w:fldCharType="begin"/>
      </w:r>
      <w:r>
        <w:instrText xml:space="preserve"> PAGEREF _Toc49055473 \h </w:instrText>
      </w:r>
      <w:r>
        <w:fldChar w:fldCharType="separate"/>
      </w:r>
      <w:r>
        <w:t>276</w:t>
      </w:r>
      <w:r>
        <w:fldChar w:fldCharType="end"/>
      </w:r>
    </w:p>
    <w:p w14:paraId="411F1E63" w14:textId="77777777" w:rsidR="00000000" w:rsidRDefault="00E84F3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_Toc49055474 \h </w:instrText>
      </w:r>
      <w:r>
        <w:fldChar w:fldCharType="separate"/>
      </w:r>
      <w:r>
        <w:t>278</w:t>
      </w:r>
      <w:r>
        <w:fldChar w:fldCharType="end"/>
      </w:r>
    </w:p>
    <w:p w14:paraId="61DD9A73" w14:textId="77777777" w:rsidR="00000000" w:rsidRDefault="00E84F3B">
      <w:pPr>
        <w:pStyle w:val="TOC1"/>
        <w:tabs>
          <w:tab w:val="right" w:leader="dot" w:pos="8296"/>
        </w:tabs>
        <w:rPr>
          <w:rFonts w:ascii="Times New Roman" w:hAnsi="Times New Roman" w:cs="Times New Roman"/>
          <w:sz w:val="24"/>
          <w:szCs w:val="24"/>
        </w:rPr>
      </w:pPr>
      <w:r>
        <w:rPr>
          <w:rtl/>
        </w:rPr>
        <w:t>הפרסומים בדבר הפשע המאורגן</w:t>
      </w:r>
      <w:r>
        <w:tab/>
      </w:r>
      <w:r>
        <w:fldChar w:fldCharType="begin"/>
      </w:r>
      <w:r>
        <w:instrText xml:space="preserve"> PAGEREF _Toc49055475 \h </w:instrText>
      </w:r>
      <w:r>
        <w:fldChar w:fldCharType="separate"/>
      </w:r>
      <w:r>
        <w:t>278</w:t>
      </w:r>
      <w:r>
        <w:fldChar w:fldCharType="end"/>
      </w:r>
    </w:p>
    <w:p w14:paraId="0D7B097E" w14:textId="77777777" w:rsidR="00000000" w:rsidRDefault="00E84F3B">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_Toc49055476 \h </w:instrText>
      </w:r>
      <w:r>
        <w:fldChar w:fldCharType="separate"/>
      </w:r>
      <w:r>
        <w:t>278</w:t>
      </w:r>
      <w:r>
        <w:fldChar w:fldCharType="end"/>
      </w:r>
    </w:p>
    <w:p w14:paraId="4427E6D6" w14:textId="77777777" w:rsidR="00000000" w:rsidRDefault="00E84F3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_Toc49055477 \h </w:instrText>
      </w:r>
      <w:r>
        <w:fldChar w:fldCharType="separate"/>
      </w:r>
      <w:r>
        <w:t>280</w:t>
      </w:r>
      <w:r>
        <w:fldChar w:fldCharType="end"/>
      </w:r>
    </w:p>
    <w:p w14:paraId="49CF8532" w14:textId="77777777" w:rsidR="00000000" w:rsidRDefault="00E84F3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_Toc49055478 \h </w:instrText>
      </w:r>
      <w:r>
        <w:fldChar w:fldCharType="separate"/>
      </w:r>
      <w:r>
        <w:t>281</w:t>
      </w:r>
      <w:r>
        <w:fldChar w:fldCharType="end"/>
      </w:r>
    </w:p>
    <w:p w14:paraId="3935A6C2" w14:textId="77777777" w:rsidR="00000000" w:rsidRDefault="00E84F3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_Toc49055479 \h </w:instrText>
      </w:r>
      <w:r>
        <w:fldChar w:fldCharType="separate"/>
      </w:r>
      <w:r>
        <w:t>282</w:t>
      </w:r>
      <w:r>
        <w:fldChar w:fldCharType="end"/>
      </w:r>
    </w:p>
    <w:p w14:paraId="5A4B20EA" w14:textId="77777777" w:rsidR="00000000" w:rsidRDefault="00E84F3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_Toc49055480 \h </w:instrText>
      </w:r>
      <w:r>
        <w:fldChar w:fldCharType="separate"/>
      </w:r>
      <w:r>
        <w:t>282</w:t>
      </w:r>
      <w:r>
        <w:fldChar w:fldCharType="end"/>
      </w:r>
    </w:p>
    <w:p w14:paraId="0F3A92F1" w14:textId="77777777" w:rsidR="00000000" w:rsidRDefault="00E84F3B">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_Toc49055481 \h </w:instrText>
      </w:r>
      <w:r>
        <w:fldChar w:fldCharType="separate"/>
      </w:r>
      <w:r>
        <w:t>283</w:t>
      </w:r>
      <w:r>
        <w:fldChar w:fldCharType="end"/>
      </w:r>
    </w:p>
    <w:p w14:paraId="5523EA89" w14:textId="77777777" w:rsidR="00000000" w:rsidRDefault="00E84F3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_Toc49055482 \h </w:instrText>
      </w:r>
      <w:r>
        <w:fldChar w:fldCharType="separate"/>
      </w:r>
      <w:r>
        <w:t>284</w:t>
      </w:r>
      <w:r>
        <w:fldChar w:fldCharType="end"/>
      </w:r>
    </w:p>
    <w:p w14:paraId="5DE97271" w14:textId="77777777" w:rsidR="00000000" w:rsidRDefault="00E84F3B">
      <w:pPr>
        <w:pStyle w:val="TOC1"/>
        <w:tabs>
          <w:tab w:val="right" w:leader="dot" w:pos="8296"/>
        </w:tabs>
        <w:rPr>
          <w:rFonts w:ascii="Times New Roman" w:hAnsi="Times New Roman" w:cs="Times New Roman"/>
          <w:sz w:val="24"/>
          <w:szCs w:val="24"/>
        </w:rPr>
      </w:pPr>
      <w:r>
        <w:rPr>
          <w:rtl/>
        </w:rPr>
        <w:t>התה</w:t>
      </w:r>
      <w:r>
        <w:rPr>
          <w:rtl/>
        </w:rPr>
        <w:t>ליך המדיני והפרסומים על נכונות סוריה להמשך המשא-ומתן</w:t>
      </w:r>
      <w:r>
        <w:tab/>
      </w:r>
      <w:r>
        <w:fldChar w:fldCharType="begin"/>
      </w:r>
      <w:r>
        <w:instrText xml:space="preserve"> PAGEREF _Toc49055483 \h </w:instrText>
      </w:r>
      <w:r>
        <w:fldChar w:fldCharType="separate"/>
      </w:r>
      <w:r>
        <w:t>284</w:t>
      </w:r>
      <w:r>
        <w:fldChar w:fldCharType="end"/>
      </w:r>
    </w:p>
    <w:p w14:paraId="5FD84FBC" w14:textId="77777777" w:rsidR="00000000" w:rsidRDefault="00E84F3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_Toc49055484 \h </w:instrText>
      </w:r>
      <w:r>
        <w:fldChar w:fldCharType="separate"/>
      </w:r>
      <w:r>
        <w:t>285</w:t>
      </w:r>
      <w:r>
        <w:fldChar w:fldCharType="end"/>
      </w:r>
    </w:p>
    <w:p w14:paraId="0877D4B7" w14:textId="77777777" w:rsidR="00000000" w:rsidRDefault="00E84F3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_Toc49055485 \h </w:instrText>
      </w:r>
      <w:r>
        <w:fldChar w:fldCharType="separate"/>
      </w:r>
      <w:r>
        <w:t>290</w:t>
      </w:r>
      <w:r>
        <w:fldChar w:fldCharType="end"/>
      </w:r>
    </w:p>
    <w:p w14:paraId="782815CB" w14:textId="77777777" w:rsidR="00000000" w:rsidRDefault="00E84F3B">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_Toc49055486 \h </w:instrText>
      </w:r>
      <w:r>
        <w:fldChar w:fldCharType="separate"/>
      </w:r>
      <w:r>
        <w:t>293</w:t>
      </w:r>
      <w:r>
        <w:fldChar w:fldCharType="end"/>
      </w:r>
    </w:p>
    <w:p w14:paraId="34D8F81F" w14:textId="77777777" w:rsidR="00000000" w:rsidRDefault="00E84F3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_Toc49055487 \h </w:instrText>
      </w:r>
      <w:r>
        <w:fldChar w:fldCharType="separate"/>
      </w:r>
      <w:r>
        <w:t>295</w:t>
      </w:r>
      <w:r>
        <w:fldChar w:fldCharType="end"/>
      </w:r>
    </w:p>
    <w:p w14:paraId="02B37BFB" w14:textId="77777777" w:rsidR="00000000" w:rsidRDefault="00E84F3B">
      <w:pPr>
        <w:pStyle w:val="TOC1"/>
        <w:tabs>
          <w:tab w:val="right" w:leader="dot" w:pos="8296"/>
        </w:tabs>
        <w:rPr>
          <w:rFonts w:ascii="Times New Roman" w:hAnsi="Times New Roman" w:cs="Times New Roman"/>
          <w:sz w:val="24"/>
          <w:szCs w:val="24"/>
        </w:rPr>
      </w:pPr>
      <w:r>
        <w:rPr>
          <w:rtl/>
        </w:rPr>
        <w:t>הרצח בטיילת ביפו</w:t>
      </w:r>
      <w:r>
        <w:tab/>
      </w:r>
      <w:r>
        <w:fldChar w:fldCharType="begin"/>
      </w:r>
      <w:r>
        <w:instrText xml:space="preserve"> PAGEREF _Toc49055488 \h </w:instrText>
      </w:r>
      <w:r>
        <w:fldChar w:fldCharType="separate"/>
      </w:r>
      <w:r>
        <w:t>295</w:t>
      </w:r>
      <w:r>
        <w:fldChar w:fldCharType="end"/>
      </w:r>
    </w:p>
    <w:p w14:paraId="3AA800EF" w14:textId="77777777" w:rsidR="00000000" w:rsidRDefault="00E84F3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_Toc49055489 \h </w:instrText>
      </w:r>
      <w:r>
        <w:fldChar w:fldCharType="separate"/>
      </w:r>
      <w:r>
        <w:t>295</w:t>
      </w:r>
      <w:r>
        <w:fldChar w:fldCharType="end"/>
      </w:r>
    </w:p>
    <w:p w14:paraId="5A38A5DE" w14:textId="77777777" w:rsidR="00000000" w:rsidRDefault="00E84F3B">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_Toc49055490 \h </w:instrText>
      </w:r>
      <w:r>
        <w:fldChar w:fldCharType="separate"/>
      </w:r>
      <w:r>
        <w:t>298</w:t>
      </w:r>
      <w:r>
        <w:fldChar w:fldCharType="end"/>
      </w:r>
    </w:p>
    <w:p w14:paraId="4A402CB6" w14:textId="77777777" w:rsidR="00000000" w:rsidRDefault="00E84F3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_Toc49055491 \h </w:instrText>
      </w:r>
      <w:r>
        <w:fldChar w:fldCharType="separate"/>
      </w:r>
      <w:r>
        <w:t>300</w:t>
      </w:r>
      <w:r>
        <w:fldChar w:fldCharType="end"/>
      </w:r>
    </w:p>
    <w:p w14:paraId="1B000DA6" w14:textId="77777777" w:rsidR="00000000" w:rsidRDefault="00E84F3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w:instrText>
      </w:r>
      <w:r>
        <w:instrText xml:space="preserve">EF _Toc49055492 \h </w:instrText>
      </w:r>
      <w:r>
        <w:fldChar w:fldCharType="separate"/>
      </w:r>
      <w:r>
        <w:t>301</w:t>
      </w:r>
      <w:r>
        <w:fldChar w:fldCharType="end"/>
      </w:r>
    </w:p>
    <w:p w14:paraId="6C185060" w14:textId="77777777" w:rsidR="00000000" w:rsidRDefault="00E84F3B">
      <w:pPr>
        <w:pStyle w:val="TOC1"/>
        <w:tabs>
          <w:tab w:val="right" w:leader="dot" w:pos="8296"/>
        </w:tabs>
        <w:rPr>
          <w:rFonts w:ascii="Times New Roman" w:hAnsi="Times New Roman" w:cs="Times New Roman"/>
          <w:sz w:val="24"/>
          <w:szCs w:val="24"/>
        </w:rPr>
      </w:pPr>
      <w:r>
        <w:rPr>
          <w:rtl/>
        </w:rPr>
        <w:t>רק 12% מהפליטים בשטחים מעוניינים לחזור לישראל</w:t>
      </w:r>
      <w:r>
        <w:tab/>
      </w:r>
      <w:r>
        <w:fldChar w:fldCharType="begin"/>
      </w:r>
      <w:r>
        <w:instrText xml:space="preserve"> PAGEREF _Toc49055493 \h </w:instrText>
      </w:r>
      <w:r>
        <w:fldChar w:fldCharType="separate"/>
      </w:r>
      <w:r>
        <w:t>301</w:t>
      </w:r>
      <w:r>
        <w:fldChar w:fldCharType="end"/>
      </w:r>
    </w:p>
    <w:p w14:paraId="7BD0601E" w14:textId="77777777" w:rsidR="00000000" w:rsidRDefault="00E84F3B">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_Toc49055494 \h </w:instrText>
      </w:r>
      <w:r>
        <w:fldChar w:fldCharType="separate"/>
      </w:r>
      <w:r>
        <w:t>302</w:t>
      </w:r>
      <w:r>
        <w:fldChar w:fldCharType="end"/>
      </w:r>
    </w:p>
    <w:p w14:paraId="040458D0" w14:textId="77777777" w:rsidR="00000000" w:rsidRDefault="00E84F3B">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_Toc49055495 \h </w:instrText>
      </w:r>
      <w:r>
        <w:fldChar w:fldCharType="separate"/>
      </w:r>
      <w:r>
        <w:t>303</w:t>
      </w:r>
      <w:r>
        <w:fldChar w:fldCharType="end"/>
      </w:r>
    </w:p>
    <w:p w14:paraId="35CFC50E" w14:textId="77777777" w:rsidR="00000000" w:rsidRDefault="00E84F3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_Toc49055496 \h </w:instrText>
      </w:r>
      <w:r>
        <w:fldChar w:fldCharType="separate"/>
      </w:r>
      <w:r>
        <w:t>304</w:t>
      </w:r>
      <w:r>
        <w:fldChar w:fldCharType="end"/>
      </w:r>
    </w:p>
    <w:p w14:paraId="7EC78B57" w14:textId="77777777" w:rsidR="00000000" w:rsidRDefault="00E84F3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_Toc49055497 \h </w:instrText>
      </w:r>
      <w:r>
        <w:fldChar w:fldCharType="separate"/>
      </w:r>
      <w:r>
        <w:t>305</w:t>
      </w:r>
      <w:r>
        <w:fldChar w:fldCharType="end"/>
      </w:r>
    </w:p>
    <w:p w14:paraId="48397FF7" w14:textId="77777777" w:rsidR="00000000" w:rsidRDefault="00E84F3B">
      <w:pPr>
        <w:pStyle w:val="TOC1"/>
        <w:tabs>
          <w:tab w:val="right" w:leader="dot" w:pos="8296"/>
        </w:tabs>
        <w:rPr>
          <w:rFonts w:ascii="Times New Roman" w:hAnsi="Times New Roman" w:cs="Times New Roman"/>
          <w:sz w:val="24"/>
          <w:szCs w:val="24"/>
        </w:rPr>
      </w:pPr>
      <w:r>
        <w:t xml:space="preserve">265. </w:t>
      </w:r>
      <w:r>
        <w:rPr>
          <w:rtl/>
        </w:rPr>
        <w:t>האנטנות של תחנת השידור</w:t>
      </w:r>
      <w:r>
        <w:t xml:space="preserve"> "</w:t>
      </w:r>
      <w:r>
        <w:rPr>
          <w:rtl/>
        </w:rPr>
        <w:t>הלל" בצורן</w:t>
      </w:r>
      <w:r>
        <w:tab/>
      </w:r>
      <w:r>
        <w:fldChar w:fldCharType="begin"/>
      </w:r>
      <w:r>
        <w:instrText xml:space="preserve"> PAGEREF _Toc49055498 \h </w:instrText>
      </w:r>
      <w:r>
        <w:fldChar w:fldCharType="separate"/>
      </w:r>
      <w:r>
        <w:t>305</w:t>
      </w:r>
      <w:r>
        <w:fldChar w:fldCharType="end"/>
      </w:r>
    </w:p>
    <w:p w14:paraId="60EF0E34" w14:textId="77777777" w:rsidR="00000000" w:rsidRDefault="00E84F3B">
      <w:pPr>
        <w:pStyle w:val="TOC1"/>
        <w:tabs>
          <w:tab w:val="right" w:leader="dot" w:pos="8296"/>
        </w:tabs>
        <w:rPr>
          <w:rFonts w:ascii="Times New Roman" w:hAnsi="Times New Roman" w:cs="Times New Roman"/>
          <w:sz w:val="24"/>
          <w:szCs w:val="24"/>
        </w:rPr>
      </w:pPr>
      <w:r>
        <w:t xml:space="preserve">280. </w:t>
      </w:r>
      <w:r>
        <w:rPr>
          <w:rtl/>
        </w:rPr>
        <w:t>החרמת משדרים של</w:t>
      </w:r>
      <w:r>
        <w:t xml:space="preserve"> "</w:t>
      </w:r>
      <w:r>
        <w:rPr>
          <w:rtl/>
        </w:rPr>
        <w:t>ערוצי הקודש"</w:t>
      </w:r>
      <w:r>
        <w:tab/>
      </w:r>
      <w:r>
        <w:fldChar w:fldCharType="begin"/>
      </w:r>
      <w:r>
        <w:instrText xml:space="preserve"> PAGEREF _Toc49055499 \h </w:instrText>
      </w:r>
      <w:r>
        <w:fldChar w:fldCharType="separate"/>
      </w:r>
      <w:r>
        <w:t>307</w:t>
      </w:r>
      <w:r>
        <w:fldChar w:fldCharType="end"/>
      </w:r>
    </w:p>
    <w:p w14:paraId="4E00DB2C" w14:textId="77777777" w:rsidR="00000000" w:rsidRDefault="00E84F3B">
      <w:pPr>
        <w:pStyle w:val="TOC1"/>
        <w:tabs>
          <w:tab w:val="right" w:leader="dot" w:pos="8296"/>
        </w:tabs>
        <w:rPr>
          <w:rFonts w:ascii="Times New Roman" w:hAnsi="Times New Roman" w:cs="Times New Roman"/>
          <w:sz w:val="24"/>
          <w:szCs w:val="24"/>
        </w:rPr>
      </w:pPr>
      <w:r>
        <w:t xml:space="preserve">296. </w:t>
      </w:r>
      <w:r>
        <w:rPr>
          <w:rtl/>
        </w:rPr>
        <w:t>החרמת משדרים של "ערוצי הקודש"</w:t>
      </w:r>
      <w:r>
        <w:tab/>
      </w:r>
      <w:r>
        <w:fldChar w:fldCharType="begin"/>
      </w:r>
      <w:r>
        <w:instrText xml:space="preserve"> PAGEREF _Toc49055500 \h </w:instrText>
      </w:r>
      <w:r>
        <w:fldChar w:fldCharType="separate"/>
      </w:r>
      <w:r>
        <w:t>308</w:t>
      </w:r>
      <w:r>
        <w:fldChar w:fldCharType="end"/>
      </w:r>
    </w:p>
    <w:p w14:paraId="11E5119C" w14:textId="77777777" w:rsidR="00000000" w:rsidRDefault="00E84F3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_Toc49055501 \h </w:instrText>
      </w:r>
      <w:r>
        <w:fldChar w:fldCharType="separate"/>
      </w:r>
      <w:r>
        <w:t>310</w:t>
      </w:r>
      <w:r>
        <w:fldChar w:fldCharType="end"/>
      </w:r>
    </w:p>
    <w:p w14:paraId="1BE1535C" w14:textId="77777777" w:rsidR="00000000" w:rsidRDefault="00E84F3B">
      <w:pPr>
        <w:pStyle w:val="TOC1"/>
        <w:tabs>
          <w:tab w:val="right" w:leader="dot" w:pos="8296"/>
        </w:tabs>
        <w:rPr>
          <w:rFonts w:ascii="Times New Roman" w:hAnsi="Times New Roman" w:cs="Times New Roman"/>
          <w:sz w:val="24"/>
          <w:szCs w:val="24"/>
        </w:rPr>
      </w:pPr>
      <w:r>
        <w:rPr>
          <w:rtl/>
        </w:rPr>
        <w:t>השביתה בשירות התעסוקה בדרום הארץ</w:t>
      </w:r>
      <w:r>
        <w:tab/>
      </w:r>
      <w:r>
        <w:fldChar w:fldCharType="begin"/>
      </w:r>
      <w:r>
        <w:instrText xml:space="preserve"> PAGEREF _Toc49055502 \h </w:instrText>
      </w:r>
      <w:r>
        <w:fldChar w:fldCharType="separate"/>
      </w:r>
      <w:r>
        <w:t>310</w:t>
      </w:r>
      <w:r>
        <w:fldChar w:fldCharType="end"/>
      </w:r>
    </w:p>
    <w:p w14:paraId="2E47A10D" w14:textId="77777777" w:rsidR="00000000" w:rsidRDefault="00E84F3B">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_Toc49055503 \h </w:instrText>
      </w:r>
      <w:r>
        <w:fldChar w:fldCharType="separate"/>
      </w:r>
      <w:r>
        <w:t>310</w:t>
      </w:r>
      <w:r>
        <w:fldChar w:fldCharType="end"/>
      </w:r>
    </w:p>
    <w:p w14:paraId="0CFA4525" w14:textId="77777777" w:rsidR="00000000" w:rsidRDefault="00E84F3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_Toc49055504 \h </w:instrText>
      </w:r>
      <w:r>
        <w:fldChar w:fldCharType="separate"/>
      </w:r>
      <w:r>
        <w:t>312</w:t>
      </w:r>
      <w:r>
        <w:fldChar w:fldCharType="end"/>
      </w:r>
    </w:p>
    <w:p w14:paraId="783B529D"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w:t>
      </w:r>
      <w:r>
        <w:t xml:space="preserve">, </w:t>
      </w:r>
      <w:r>
        <w:rPr>
          <w:rtl/>
        </w:rPr>
        <w:t>המסחר והתעסוקה מי</w:t>
      </w:r>
      <w:r>
        <w:rPr>
          <w:rtl/>
        </w:rPr>
        <w:t>כאל רצון:</w:t>
      </w:r>
      <w:r>
        <w:tab/>
      </w:r>
      <w:r>
        <w:fldChar w:fldCharType="begin"/>
      </w:r>
      <w:r>
        <w:instrText xml:space="preserve"> PAGEREF _Toc49055505 \h </w:instrText>
      </w:r>
      <w:r>
        <w:fldChar w:fldCharType="separate"/>
      </w:r>
      <w:r>
        <w:t>313</w:t>
      </w:r>
      <w:r>
        <w:fldChar w:fldCharType="end"/>
      </w:r>
    </w:p>
    <w:p w14:paraId="16DD3764" w14:textId="77777777" w:rsidR="00000000" w:rsidRDefault="00E84F3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_Toc49055506 \h </w:instrText>
      </w:r>
      <w:r>
        <w:fldChar w:fldCharType="separate"/>
      </w:r>
      <w:r>
        <w:t>316</w:t>
      </w:r>
      <w:r>
        <w:fldChar w:fldCharType="end"/>
      </w:r>
    </w:p>
    <w:p w14:paraId="3FA2AF9A" w14:textId="77777777" w:rsidR="00000000" w:rsidRDefault="00E84F3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_Toc49055507 \h </w:instrText>
      </w:r>
      <w:r>
        <w:fldChar w:fldCharType="separate"/>
      </w:r>
      <w:r>
        <w:t>317</w:t>
      </w:r>
      <w:r>
        <w:fldChar w:fldCharType="end"/>
      </w:r>
    </w:p>
    <w:p w14:paraId="5F376A3B" w14:textId="77777777" w:rsidR="00000000" w:rsidRDefault="00E84F3B">
      <w:pPr>
        <w:pStyle w:val="TOC1"/>
        <w:tabs>
          <w:tab w:val="right" w:leader="dot" w:pos="8296"/>
        </w:tabs>
        <w:rPr>
          <w:rFonts w:ascii="Times New Roman" w:hAnsi="Times New Roman" w:cs="Times New Roman"/>
          <w:sz w:val="24"/>
          <w:szCs w:val="24"/>
        </w:rPr>
      </w:pPr>
      <w:r>
        <w:rPr>
          <w:rtl/>
        </w:rPr>
        <w:t>הצעה לסדר-היום</w:t>
      </w:r>
      <w:r>
        <w:t xml:space="preserve"> </w:t>
      </w:r>
      <w:r>
        <w:rPr>
          <w:rtl/>
        </w:rPr>
        <w:t>הצעת נשיא איגוד לשכות המסחר לבטל את בית-הדין לעבודה</w:t>
      </w:r>
      <w:r>
        <w:tab/>
      </w:r>
      <w:r>
        <w:fldChar w:fldCharType="begin"/>
      </w:r>
      <w:r>
        <w:instrText xml:space="preserve"> PAGEREF _Toc49055508 \h </w:instrText>
      </w:r>
      <w:r>
        <w:fldChar w:fldCharType="separate"/>
      </w:r>
      <w:r>
        <w:t>318</w:t>
      </w:r>
      <w:r>
        <w:fldChar w:fldCharType="end"/>
      </w:r>
    </w:p>
    <w:p w14:paraId="6BF3379E" w14:textId="77777777" w:rsidR="00000000" w:rsidRDefault="00E84F3B">
      <w:pPr>
        <w:pStyle w:val="TOC2"/>
        <w:tabs>
          <w:tab w:val="right" w:leader="dot" w:pos="8296"/>
        </w:tabs>
        <w:ind w:right="0"/>
        <w:rPr>
          <w:rFonts w:ascii="Times New Roman" w:hAnsi="Times New Roman" w:cs="Times New Roman"/>
          <w:sz w:val="24"/>
          <w:szCs w:val="24"/>
        </w:rPr>
      </w:pPr>
      <w:r>
        <w:rPr>
          <w:rtl/>
        </w:rPr>
        <w:t xml:space="preserve">דוד טל (עם </w:t>
      </w:r>
      <w:r>
        <w:rPr>
          <w:rtl/>
        </w:rPr>
        <w:t>אחד):</w:t>
      </w:r>
      <w:r>
        <w:tab/>
      </w:r>
      <w:r>
        <w:fldChar w:fldCharType="begin"/>
      </w:r>
      <w:r>
        <w:instrText xml:space="preserve"> PAGEREF _Toc49055509 \h </w:instrText>
      </w:r>
      <w:r>
        <w:fldChar w:fldCharType="separate"/>
      </w:r>
      <w:r>
        <w:t>319</w:t>
      </w:r>
      <w:r>
        <w:fldChar w:fldCharType="end"/>
      </w:r>
    </w:p>
    <w:p w14:paraId="6CA98E99" w14:textId="77777777" w:rsidR="00000000" w:rsidRDefault="00E84F3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w:t>
      </w:r>
      <w:r>
        <w:t xml:space="preserve">, </w:t>
      </w:r>
      <w:r>
        <w:rPr>
          <w:rtl/>
        </w:rPr>
        <w:t>המסחר והתעסוקה מיכאל רצון:</w:t>
      </w:r>
      <w:r>
        <w:tab/>
      </w:r>
      <w:r>
        <w:fldChar w:fldCharType="begin"/>
      </w:r>
      <w:r>
        <w:instrText xml:space="preserve"> PAGEREF _Toc49055510 \h </w:instrText>
      </w:r>
      <w:r>
        <w:fldChar w:fldCharType="separate"/>
      </w:r>
      <w:r>
        <w:t>321</w:t>
      </w:r>
      <w:r>
        <w:fldChar w:fldCharType="end"/>
      </w:r>
    </w:p>
    <w:p w14:paraId="3FD07A7E" w14:textId="77777777" w:rsidR="00000000" w:rsidRDefault="00E84F3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_Toc49055511 \h </w:instrText>
      </w:r>
      <w:r>
        <w:fldChar w:fldCharType="separate"/>
      </w:r>
      <w:r>
        <w:t>323</w:t>
      </w:r>
      <w:r>
        <w:fldChar w:fldCharType="end"/>
      </w:r>
    </w:p>
    <w:p w14:paraId="3BF817CE" w14:textId="77777777" w:rsidR="00000000" w:rsidRDefault="00E84F3B">
      <w:pPr>
        <w:pStyle w:val="TOC1"/>
        <w:tabs>
          <w:tab w:val="right" w:leader="dot" w:pos="8296"/>
        </w:tabs>
        <w:rPr>
          <w:rFonts w:ascii="Times New Roman" w:hAnsi="Times New Roman" w:cs="Times New Roman"/>
          <w:sz w:val="24"/>
          <w:szCs w:val="24"/>
        </w:rPr>
      </w:pPr>
      <w:r>
        <w:rPr>
          <w:rtl/>
        </w:rPr>
        <w:t>מצוקת נשים במגזר הערבי בתחומי התעסוקה וההזדקקות לשירותי הרווחה</w:t>
      </w:r>
      <w:r>
        <w:tab/>
      </w:r>
      <w:r>
        <w:fldChar w:fldCharType="begin"/>
      </w:r>
      <w:r>
        <w:instrText xml:space="preserve"> PAGEREF _Toc49055512 \h </w:instrText>
      </w:r>
      <w:r>
        <w:fldChar w:fldCharType="separate"/>
      </w:r>
      <w:r>
        <w:t>32</w:t>
      </w:r>
      <w:r>
        <w:t>3</w:t>
      </w:r>
      <w:r>
        <w:fldChar w:fldCharType="end"/>
      </w:r>
    </w:p>
    <w:p w14:paraId="37B6001F" w14:textId="77777777" w:rsidR="00000000" w:rsidRDefault="00E84F3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_Toc49055513 \h </w:instrText>
      </w:r>
      <w:r>
        <w:fldChar w:fldCharType="separate"/>
      </w:r>
      <w:r>
        <w:t>323</w:t>
      </w:r>
      <w:r>
        <w:fldChar w:fldCharType="end"/>
      </w:r>
    </w:p>
    <w:p w14:paraId="5C2F6746" w14:textId="77777777" w:rsidR="00000000" w:rsidRDefault="00E84F3B">
      <w:pPr>
        <w:pStyle w:val="TOC2"/>
        <w:tabs>
          <w:tab w:val="right" w:leader="dot" w:pos="8296"/>
        </w:tabs>
        <w:ind w:right="0"/>
        <w:rPr>
          <w:rFonts w:ascii="Times New Roman" w:hAnsi="Times New Roman" w:cs="Times New Roman"/>
          <w:sz w:val="24"/>
          <w:szCs w:val="24"/>
        </w:rPr>
      </w:pPr>
      <w:r>
        <w:rPr>
          <w:rtl/>
        </w:rPr>
        <w:t>סגן שר התעשייה</w:t>
      </w:r>
      <w:r>
        <w:t xml:space="preserve">, </w:t>
      </w:r>
      <w:r>
        <w:rPr>
          <w:rtl/>
        </w:rPr>
        <w:t>המסחר והתעסוקה מיכאל רצון:</w:t>
      </w:r>
      <w:r>
        <w:tab/>
      </w:r>
      <w:r>
        <w:fldChar w:fldCharType="begin"/>
      </w:r>
      <w:r>
        <w:instrText xml:space="preserve"> PAGEREF _Toc49055514 \h </w:instrText>
      </w:r>
      <w:r>
        <w:fldChar w:fldCharType="separate"/>
      </w:r>
      <w:r>
        <w:t>326</w:t>
      </w:r>
      <w:r>
        <w:fldChar w:fldCharType="end"/>
      </w:r>
    </w:p>
    <w:p w14:paraId="2199C33F" w14:textId="77777777" w:rsidR="00000000" w:rsidRDefault="00E84F3B">
      <w:pPr>
        <w:pStyle w:val="TOC2"/>
        <w:tabs>
          <w:tab w:val="right" w:leader="dot" w:pos="8296"/>
        </w:tabs>
        <w:ind w:right="0"/>
        <w:rPr>
          <w:rFonts w:ascii="Times New Roman" w:hAnsi="Times New Roman" w:cs="Times New Roman"/>
          <w:sz w:val="24"/>
          <w:szCs w:val="24"/>
        </w:rPr>
      </w:pPr>
      <w:r>
        <w:rPr>
          <w:rtl/>
        </w:rPr>
        <w:t>היו"ר משה כחלון:</w:t>
      </w:r>
      <w:r>
        <w:tab/>
      </w:r>
      <w:r>
        <w:fldChar w:fldCharType="begin"/>
      </w:r>
      <w:r>
        <w:instrText xml:space="preserve"> PAGEREF _Toc49055515 \h </w:instrText>
      </w:r>
      <w:r>
        <w:fldChar w:fldCharType="separate"/>
      </w:r>
      <w:r>
        <w:t>327</w:t>
      </w:r>
      <w:r>
        <w:fldChar w:fldCharType="end"/>
      </w:r>
    </w:p>
    <w:p w14:paraId="22E4010F" w14:textId="77777777" w:rsidR="00000000" w:rsidRDefault="00E84F3B">
      <w:pPr>
        <w:pStyle w:val="TOC1"/>
        <w:tabs>
          <w:tab w:val="right" w:leader="dot" w:pos="8296"/>
        </w:tabs>
        <w:rPr>
          <w:rFonts w:ascii="Times New Roman" w:hAnsi="Times New Roman" w:cs="Times New Roman"/>
          <w:sz w:val="24"/>
          <w:szCs w:val="24"/>
        </w:rPr>
      </w:pPr>
      <w:r>
        <w:rPr>
          <w:rtl/>
        </w:rPr>
        <w:t>הצעת חוק</w:t>
      </w:r>
      <w:r>
        <w:t xml:space="preserve"> </w:t>
      </w:r>
      <w:r>
        <w:rPr>
          <w:rtl/>
        </w:rPr>
        <w:t>הבנקאות (רישוי)</w:t>
      </w:r>
      <w:r>
        <w:t xml:space="preserve"> (</w:t>
      </w:r>
      <w:r>
        <w:rPr>
          <w:rtl/>
        </w:rPr>
        <w:t>תיקון מס' 13), התשס"ג-2003</w:t>
      </w:r>
      <w:r>
        <w:tab/>
      </w:r>
      <w:r>
        <w:fldChar w:fldCharType="begin"/>
      </w:r>
      <w:r>
        <w:instrText xml:space="preserve"> PAGEREF _Toc49055516 </w:instrText>
      </w:r>
      <w:r>
        <w:instrText xml:space="preserve">\h </w:instrText>
      </w:r>
      <w:r>
        <w:fldChar w:fldCharType="separate"/>
      </w:r>
      <w:r>
        <w:t>329</w:t>
      </w:r>
      <w:r>
        <w:fldChar w:fldCharType="end"/>
      </w:r>
    </w:p>
    <w:p w14:paraId="200966A1"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_Toc49055517 \h </w:instrText>
      </w:r>
      <w:r>
        <w:fldChar w:fldCharType="separate"/>
      </w:r>
      <w:r>
        <w:t>329</w:t>
      </w:r>
      <w:r>
        <w:fldChar w:fldCharType="end"/>
      </w:r>
    </w:p>
    <w:p w14:paraId="23B30196" w14:textId="77777777" w:rsidR="00000000" w:rsidRDefault="00E84F3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_Toc49055518 \h </w:instrText>
      </w:r>
      <w:r>
        <w:fldChar w:fldCharType="separate"/>
      </w:r>
      <w:r>
        <w:t>330</w:t>
      </w:r>
      <w:r>
        <w:fldChar w:fldCharType="end"/>
      </w:r>
    </w:p>
    <w:p w14:paraId="25509BD4" w14:textId="77777777" w:rsidR="00000000" w:rsidRDefault="00E84F3B">
      <w:pPr>
        <w:pStyle w:val="TOC1"/>
        <w:tabs>
          <w:tab w:val="right" w:leader="dot" w:pos="8296"/>
        </w:tabs>
        <w:rPr>
          <w:rFonts w:ascii="Times New Roman" w:hAnsi="Times New Roman" w:cs="Times New Roman"/>
          <w:sz w:val="24"/>
          <w:szCs w:val="24"/>
        </w:rPr>
      </w:pPr>
      <w:r>
        <w:rPr>
          <w:rtl/>
        </w:rPr>
        <w:t>הצעת חוק הביטוח הלאומי (תיקון מס' 63), התשס"ג-2003</w:t>
      </w:r>
      <w:r>
        <w:tab/>
      </w:r>
      <w:r>
        <w:fldChar w:fldCharType="begin"/>
      </w:r>
      <w:r>
        <w:instrText xml:space="preserve"> PAGEREF _Toc49055519 \h </w:instrText>
      </w:r>
      <w:r>
        <w:fldChar w:fldCharType="separate"/>
      </w:r>
      <w:r>
        <w:t>335</w:t>
      </w:r>
      <w:r>
        <w:fldChar w:fldCharType="end"/>
      </w:r>
    </w:p>
    <w:p w14:paraId="2076E0AB" w14:textId="77777777" w:rsidR="00000000" w:rsidRDefault="00E84F3B">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_Toc49055520 \h </w:instrText>
      </w:r>
      <w:r>
        <w:fldChar w:fldCharType="separate"/>
      </w:r>
      <w:r>
        <w:t>336</w:t>
      </w:r>
      <w:r>
        <w:fldChar w:fldCharType="end"/>
      </w:r>
    </w:p>
    <w:p w14:paraId="0B95D2FF" w14:textId="77777777" w:rsidR="00000000" w:rsidRDefault="00E84F3B">
      <w:pPr>
        <w:pStyle w:val="a"/>
        <w:jc w:val="center"/>
        <w:rPr>
          <w:rtl/>
        </w:rPr>
      </w:pPr>
      <w:r>
        <w:rPr>
          <w:bCs/>
          <w:szCs w:val="36"/>
          <w:u w:val="single"/>
          <w:rtl/>
        </w:rPr>
        <w:fldChar w:fldCharType="end"/>
      </w:r>
    </w:p>
    <w:p w14:paraId="0DCC3012" w14:textId="77777777" w:rsidR="00000000" w:rsidRDefault="00E84F3B">
      <w:pPr>
        <w:pStyle w:val="a"/>
        <w:jc w:val="center"/>
        <w:rPr>
          <w:rtl/>
        </w:rPr>
      </w:pPr>
      <w:r>
        <w:rPr>
          <w:rtl/>
        </w:rPr>
        <w:br w:type="page"/>
      </w:r>
    </w:p>
    <w:p w14:paraId="6D5CD530" w14:textId="77777777" w:rsidR="00000000" w:rsidRDefault="00E84F3B">
      <w:pPr>
        <w:pStyle w:val="a"/>
        <w:rPr>
          <w:rtl/>
        </w:rPr>
      </w:pPr>
      <w:r>
        <w:rPr>
          <w:rtl/>
        </w:rPr>
        <w:br w:type="page"/>
      </w:r>
    </w:p>
    <w:p w14:paraId="1D6B8A8D" w14:textId="77777777" w:rsidR="00000000" w:rsidRDefault="00E84F3B">
      <w:pPr>
        <w:pStyle w:val="a"/>
        <w:rPr>
          <w:rFonts w:hint="cs"/>
          <w:rtl/>
        </w:rPr>
      </w:pPr>
      <w:r>
        <w:rPr>
          <w:rFonts w:hint="cs"/>
          <w:rtl/>
        </w:rPr>
        <w:t>חוברת י"ז</w:t>
      </w:r>
    </w:p>
    <w:p w14:paraId="41AEFD4B" w14:textId="77777777" w:rsidR="00000000" w:rsidRDefault="00E84F3B">
      <w:pPr>
        <w:pStyle w:val="a"/>
        <w:rPr>
          <w:rFonts w:hint="cs"/>
          <w:rtl/>
        </w:rPr>
      </w:pPr>
      <w:r>
        <w:rPr>
          <w:rFonts w:hint="cs"/>
          <w:rtl/>
        </w:rPr>
        <w:t>ישיבה מ"ו</w:t>
      </w:r>
    </w:p>
    <w:p w14:paraId="7137F751" w14:textId="77777777" w:rsidR="00000000" w:rsidRDefault="00E84F3B">
      <w:pPr>
        <w:pStyle w:val="a"/>
        <w:rPr>
          <w:rFonts w:hint="cs"/>
          <w:rtl/>
        </w:rPr>
      </w:pPr>
    </w:p>
    <w:p w14:paraId="0B17CCCC" w14:textId="77777777" w:rsidR="00000000" w:rsidRDefault="00E84F3B">
      <w:pPr>
        <w:pStyle w:val="a"/>
        <w:rPr>
          <w:rFonts w:hint="cs"/>
          <w:rtl/>
        </w:rPr>
      </w:pPr>
    </w:p>
    <w:p w14:paraId="2B187704" w14:textId="77777777" w:rsidR="00000000" w:rsidRDefault="00E84F3B">
      <w:pPr>
        <w:pStyle w:val="a"/>
        <w:rPr>
          <w:rFonts w:hint="cs"/>
          <w:rtl/>
        </w:rPr>
      </w:pPr>
    </w:p>
    <w:p w14:paraId="649AA42D" w14:textId="77777777" w:rsidR="00000000" w:rsidRDefault="00E84F3B">
      <w:pPr>
        <w:pStyle w:val="a"/>
        <w:rPr>
          <w:rFonts w:hint="cs"/>
          <w:rtl/>
        </w:rPr>
      </w:pPr>
    </w:p>
    <w:p w14:paraId="1B993661" w14:textId="77777777" w:rsidR="00000000" w:rsidRDefault="00E84F3B">
      <w:pPr>
        <w:pStyle w:val="a"/>
        <w:rPr>
          <w:rFonts w:hint="cs"/>
          <w:rtl/>
        </w:rPr>
      </w:pPr>
    </w:p>
    <w:p w14:paraId="5FC7ED85" w14:textId="77777777" w:rsidR="00000000" w:rsidRDefault="00E84F3B">
      <w:pPr>
        <w:pStyle w:val="a"/>
        <w:rPr>
          <w:rFonts w:hint="cs"/>
          <w:rtl/>
        </w:rPr>
      </w:pPr>
    </w:p>
    <w:p w14:paraId="13EFEFB2" w14:textId="77777777" w:rsidR="00000000" w:rsidRDefault="00E84F3B">
      <w:pPr>
        <w:pStyle w:val="a"/>
        <w:rPr>
          <w:rFonts w:hint="cs"/>
          <w:rtl/>
        </w:rPr>
      </w:pPr>
    </w:p>
    <w:p w14:paraId="76CB341C" w14:textId="77777777" w:rsidR="00000000" w:rsidRDefault="00E84F3B">
      <w:pPr>
        <w:pStyle w:val="a"/>
        <w:rPr>
          <w:rFonts w:hint="cs"/>
          <w:rtl/>
        </w:rPr>
      </w:pPr>
    </w:p>
    <w:p w14:paraId="6C9B1C11" w14:textId="77777777" w:rsidR="00000000" w:rsidRDefault="00E84F3B">
      <w:pPr>
        <w:pStyle w:val="a"/>
        <w:rPr>
          <w:rFonts w:hint="cs"/>
          <w:rtl/>
        </w:rPr>
      </w:pPr>
    </w:p>
    <w:p w14:paraId="1590A8CC" w14:textId="77777777" w:rsidR="00000000" w:rsidRDefault="00E84F3B">
      <w:pPr>
        <w:pStyle w:val="a"/>
        <w:rPr>
          <w:rFonts w:hint="cs"/>
          <w:rtl/>
        </w:rPr>
      </w:pPr>
    </w:p>
    <w:p w14:paraId="69A84DE2" w14:textId="77777777" w:rsidR="00000000" w:rsidRDefault="00E84F3B">
      <w:pPr>
        <w:pStyle w:val="a1"/>
        <w:bidi/>
        <w:rPr>
          <w:rFonts w:hint="cs"/>
          <w:rtl/>
        </w:rPr>
      </w:pPr>
      <w:r>
        <w:rPr>
          <w:rFonts w:hint="eastAsia"/>
          <w:rtl/>
        </w:rPr>
        <w:t>הישיבה</w:t>
      </w:r>
      <w:r>
        <w:rPr>
          <w:rtl/>
        </w:rPr>
        <w:t xml:space="preserve"> ה</w:t>
      </w:r>
      <w:r>
        <w:rPr>
          <w:rFonts w:hint="cs"/>
          <w:rtl/>
        </w:rPr>
        <w:t>ארבעים-ושש</w:t>
      </w:r>
      <w:r>
        <w:rPr>
          <w:rtl/>
        </w:rPr>
        <w:t xml:space="preserve"> של הכנסת ה</w:t>
      </w:r>
      <w:r>
        <w:rPr>
          <w:rFonts w:hint="cs"/>
          <w:rtl/>
        </w:rPr>
        <w:t>שש-עשרה</w:t>
      </w:r>
    </w:p>
    <w:p w14:paraId="78C0C4A5" w14:textId="77777777" w:rsidR="00000000" w:rsidRDefault="00E84F3B">
      <w:pPr>
        <w:pStyle w:val="a2"/>
        <w:bidi/>
        <w:rPr>
          <w:rtl/>
        </w:rPr>
      </w:pPr>
      <w:r>
        <w:rPr>
          <w:rFonts w:hint="eastAsia"/>
          <w:rtl/>
        </w:rPr>
        <w:t>יום</w:t>
      </w:r>
      <w:r>
        <w:rPr>
          <w:rtl/>
        </w:rPr>
        <w:t xml:space="preserve"> רביעי,</w:t>
      </w:r>
      <w:r>
        <w:rPr>
          <w:rFonts w:hint="cs"/>
          <w:rtl/>
        </w:rPr>
        <w:t xml:space="preserve"> </w:t>
      </w:r>
      <w:r>
        <w:rPr>
          <w:rtl/>
        </w:rPr>
        <w:t xml:space="preserve">ט"ז בתמוז </w:t>
      </w:r>
      <w:r>
        <w:rPr>
          <w:rFonts w:hint="cs"/>
          <w:rtl/>
        </w:rPr>
        <w:t>ה</w:t>
      </w:r>
      <w:r>
        <w:rPr>
          <w:rtl/>
        </w:rPr>
        <w:t>תשס"ג (16 ביולי 2003)</w:t>
      </w:r>
    </w:p>
    <w:p w14:paraId="1644DD36" w14:textId="77777777" w:rsidR="00000000" w:rsidRDefault="00E84F3B">
      <w:pPr>
        <w:pStyle w:val="a3"/>
        <w:bidi/>
        <w:rPr>
          <w:rFonts w:hint="cs"/>
          <w:rtl/>
        </w:rPr>
      </w:pPr>
      <w:r>
        <w:rPr>
          <w:rFonts w:hint="eastAsia"/>
          <w:rtl/>
        </w:rPr>
        <w:t>ירושלים</w:t>
      </w:r>
      <w:r>
        <w:rPr>
          <w:rtl/>
        </w:rPr>
        <w:t>, הכנסת, שעה</w:t>
      </w:r>
      <w:r>
        <w:rPr>
          <w:rFonts w:hint="cs"/>
          <w:rtl/>
        </w:rPr>
        <w:t xml:space="preserve"> 11:02</w:t>
      </w:r>
    </w:p>
    <w:p w14:paraId="6AE7306A" w14:textId="77777777" w:rsidR="00000000" w:rsidRDefault="00E84F3B">
      <w:pPr>
        <w:pStyle w:val="a"/>
        <w:rPr>
          <w:rFonts w:hint="cs"/>
          <w:rtl/>
        </w:rPr>
      </w:pPr>
    </w:p>
    <w:p w14:paraId="42393D81" w14:textId="77777777" w:rsidR="00000000" w:rsidRDefault="00E84F3B">
      <w:pPr>
        <w:pStyle w:val="Subject"/>
        <w:rPr>
          <w:rtl/>
        </w:rPr>
      </w:pPr>
    </w:p>
    <w:p w14:paraId="28F96664" w14:textId="77777777" w:rsidR="00000000" w:rsidRDefault="00E84F3B">
      <w:pPr>
        <w:pStyle w:val="Subject"/>
        <w:rPr>
          <w:rFonts w:hint="cs"/>
          <w:rtl/>
        </w:rPr>
      </w:pPr>
      <w:bookmarkStart w:id="0" w:name="_Toc46538589"/>
      <w:bookmarkStart w:id="1" w:name="_Toc49055319"/>
      <w:r>
        <w:rPr>
          <w:rFonts w:hint="cs"/>
          <w:rtl/>
        </w:rPr>
        <w:t>שאילתות בעל-פה</w:t>
      </w:r>
      <w:bookmarkEnd w:id="0"/>
      <w:bookmarkEnd w:id="1"/>
    </w:p>
    <w:p w14:paraId="02D9CCB8" w14:textId="77777777" w:rsidR="00000000" w:rsidRDefault="00E84F3B">
      <w:pPr>
        <w:pStyle w:val="a"/>
        <w:rPr>
          <w:rFonts w:hint="cs"/>
          <w:rtl/>
        </w:rPr>
      </w:pPr>
    </w:p>
    <w:p w14:paraId="788F5FC5" w14:textId="77777777" w:rsidR="00000000" w:rsidRDefault="00E84F3B">
      <w:pPr>
        <w:pStyle w:val="ad"/>
        <w:rPr>
          <w:rtl/>
        </w:rPr>
      </w:pPr>
      <w:r>
        <w:rPr>
          <w:rtl/>
        </w:rPr>
        <w:t>היו"ר ראובן ריבלין:</w:t>
      </w:r>
    </w:p>
    <w:p w14:paraId="2F59F9DD" w14:textId="77777777" w:rsidR="00000000" w:rsidRDefault="00E84F3B">
      <w:pPr>
        <w:pStyle w:val="a"/>
        <w:rPr>
          <w:rtl/>
        </w:rPr>
      </w:pPr>
    </w:p>
    <w:p w14:paraId="29D3500E" w14:textId="77777777" w:rsidR="00000000" w:rsidRDefault="00E84F3B">
      <w:pPr>
        <w:pStyle w:val="a"/>
        <w:rPr>
          <w:rFonts w:hint="cs"/>
          <w:rtl/>
        </w:rPr>
      </w:pPr>
      <w:r>
        <w:rPr>
          <w:rFonts w:hint="cs"/>
          <w:rtl/>
        </w:rPr>
        <w:t>היום יום רביעי, ט"ז בתמוז התשס"ג, 16 בחודש יולי 2003 למניינם. אני מת</w:t>
      </w:r>
      <w:r>
        <w:rPr>
          <w:rFonts w:hint="cs"/>
          <w:rtl/>
        </w:rPr>
        <w:t>כבד לפתוח את ישיבת הכנסת.</w:t>
      </w:r>
    </w:p>
    <w:p w14:paraId="2AB2E87A" w14:textId="77777777" w:rsidR="00000000" w:rsidRDefault="00E84F3B">
      <w:pPr>
        <w:pStyle w:val="a"/>
        <w:rPr>
          <w:rFonts w:hint="cs"/>
          <w:rtl/>
        </w:rPr>
      </w:pPr>
    </w:p>
    <w:p w14:paraId="2C8D5D6C" w14:textId="77777777" w:rsidR="00000000" w:rsidRDefault="00E84F3B">
      <w:pPr>
        <w:pStyle w:val="a"/>
        <w:rPr>
          <w:rFonts w:hint="cs"/>
          <w:rtl/>
        </w:rPr>
      </w:pPr>
      <w:r>
        <w:rPr>
          <w:rFonts w:hint="cs"/>
          <w:rtl/>
        </w:rPr>
        <w:t>רבותי חברי הכנסת, בעוד כמה דקות ייכנס ליציע האורחים באולם נשיא הפרלמנט הצ'כי. קיבלנו אותו לפני דקות אחדות בטקס קבלת פנים, לפי מיטב המסורת של משרד החוץ, אדוני שר החוץ לשעבר. אני לא מורגל בעניינים האלה, אבל אנחנו מסתגלים לזה. אני מ</w:t>
      </w:r>
      <w:r>
        <w:rPr>
          <w:rFonts w:hint="cs"/>
          <w:rtl/>
        </w:rPr>
        <w:t>קווה שחברי הכנסת יהיו כאן.</w:t>
      </w:r>
    </w:p>
    <w:p w14:paraId="4645CE8D" w14:textId="77777777" w:rsidR="00000000" w:rsidRDefault="00E84F3B">
      <w:pPr>
        <w:pStyle w:val="a"/>
        <w:rPr>
          <w:rFonts w:hint="cs"/>
          <w:rtl/>
        </w:rPr>
      </w:pPr>
    </w:p>
    <w:p w14:paraId="7F11DAA6" w14:textId="77777777" w:rsidR="00000000" w:rsidRDefault="00E84F3B">
      <w:pPr>
        <w:pStyle w:val="a"/>
        <w:rPr>
          <w:rFonts w:hint="cs"/>
          <w:b/>
          <w:bCs/>
          <w:rtl/>
        </w:rPr>
      </w:pPr>
      <w:r>
        <w:rPr>
          <w:rFonts w:hint="cs"/>
          <w:rtl/>
        </w:rPr>
        <w:t>נתחיל את ישיבת הכנסת בלי שיש לנו הודעות כאלה או אחרות. שאילתות בעל-פה. סגן שר הביטחון ישיב על שאילתא בעל-פה מאת חברת הכנסת ענבל גבריאלי, הנמצאת באולם. חברת הכנסת גבריאלי, נדמה לי שזאת השאילתא בעל-פה הראשונה שלך. את תשאלי אותה, כ</w:t>
      </w:r>
      <w:r>
        <w:rPr>
          <w:rFonts w:hint="cs"/>
          <w:rtl/>
        </w:rPr>
        <w:t xml:space="preserve">פי שהיא כתובה, מאחד המיקרופונים באולם. לאחר מכן ישיב סגן השר, ולאחר מכן תוכלי להרחיב בשאלות נוספות, וכמו כן יוכלו שני חברי כנסת נוספים, אם ירצו, לשאול שאלה נוספת. </w:t>
      </w:r>
      <w:bookmarkStart w:id="2" w:name="_Toc46538590"/>
      <w:r>
        <w:rPr>
          <w:rFonts w:hint="cs"/>
          <w:b/>
          <w:bCs/>
          <w:rtl/>
        </w:rPr>
        <w:t>אדוני סגן השר מתכבד להשיב על שאילתא בעל-פה של חברת הכנסת גבריאלי. בבקשה.</w:t>
      </w:r>
      <w:bookmarkStart w:id="3" w:name="FS000001039T16_07_2003_11_24_25"/>
      <w:bookmarkEnd w:id="2"/>
      <w:bookmarkEnd w:id="3"/>
    </w:p>
    <w:p w14:paraId="6AFE13EE" w14:textId="77777777" w:rsidR="00000000" w:rsidRDefault="00E84F3B">
      <w:pPr>
        <w:pStyle w:val="a"/>
        <w:rPr>
          <w:rFonts w:hint="cs"/>
          <w:rtl/>
        </w:rPr>
      </w:pPr>
    </w:p>
    <w:p w14:paraId="304F7498" w14:textId="77777777" w:rsidR="00000000" w:rsidRDefault="00E84F3B">
      <w:pPr>
        <w:pStyle w:val="a"/>
        <w:rPr>
          <w:rFonts w:hint="cs"/>
          <w:b/>
          <w:bCs/>
          <w:rtl/>
        </w:rPr>
      </w:pPr>
      <w:r>
        <w:rPr>
          <w:b/>
          <w:bCs/>
          <w:rtl/>
        </w:rPr>
        <w:t xml:space="preserve"> </w:t>
      </w:r>
    </w:p>
    <w:p w14:paraId="7338AAAE" w14:textId="77777777" w:rsidR="00000000" w:rsidRDefault="00E84F3B">
      <w:pPr>
        <w:pStyle w:val="Query"/>
        <w:jc w:val="center"/>
        <w:rPr>
          <w:rFonts w:hint="cs"/>
          <w:rtl/>
        </w:rPr>
      </w:pPr>
      <w:bookmarkStart w:id="4" w:name="_Toc46538591"/>
      <w:bookmarkStart w:id="5" w:name="_Toc49055320"/>
      <w:r>
        <w:rPr>
          <w:rFonts w:hint="cs"/>
          <w:rtl/>
        </w:rPr>
        <w:t xml:space="preserve">54. הזמנת נעליים </w:t>
      </w:r>
      <w:r>
        <w:rPr>
          <w:rFonts w:hint="cs"/>
          <w:rtl/>
        </w:rPr>
        <w:t>צבאיות ממפעלים אמריקניים</w:t>
      </w:r>
      <w:bookmarkEnd w:id="4"/>
      <w:bookmarkEnd w:id="5"/>
    </w:p>
    <w:p w14:paraId="5FF8CFA4" w14:textId="77777777" w:rsidR="00000000" w:rsidRDefault="00E84F3B">
      <w:pPr>
        <w:pStyle w:val="a"/>
        <w:rPr>
          <w:rFonts w:hint="cs"/>
          <w:rtl/>
        </w:rPr>
      </w:pPr>
    </w:p>
    <w:p w14:paraId="6742BF49" w14:textId="77777777" w:rsidR="00000000" w:rsidRDefault="00E84F3B">
      <w:pPr>
        <w:pStyle w:val="Speaker"/>
        <w:rPr>
          <w:rtl/>
        </w:rPr>
      </w:pPr>
      <w:bookmarkStart w:id="6" w:name="FS000001039T16_07_2003_11_25_24"/>
      <w:bookmarkStart w:id="7" w:name="_Toc46538592"/>
      <w:bookmarkStart w:id="8" w:name="_Toc49055321"/>
      <w:bookmarkEnd w:id="6"/>
      <w:r>
        <w:rPr>
          <w:rFonts w:hint="eastAsia"/>
          <w:rtl/>
        </w:rPr>
        <w:t>ענבל</w:t>
      </w:r>
      <w:r>
        <w:rPr>
          <w:rtl/>
        </w:rPr>
        <w:t xml:space="preserve"> גבריאלי (הליכוד):</w:t>
      </w:r>
      <w:bookmarkEnd w:id="7"/>
      <w:bookmarkEnd w:id="8"/>
    </w:p>
    <w:p w14:paraId="06B14544" w14:textId="77777777" w:rsidR="00000000" w:rsidRDefault="00E84F3B">
      <w:pPr>
        <w:pStyle w:val="a"/>
        <w:rPr>
          <w:rFonts w:hint="cs"/>
          <w:rtl/>
        </w:rPr>
      </w:pPr>
    </w:p>
    <w:p w14:paraId="59BAEAD6" w14:textId="77777777" w:rsidR="00000000" w:rsidRDefault="00E84F3B">
      <w:pPr>
        <w:pStyle w:val="a"/>
        <w:rPr>
          <w:rFonts w:hint="cs"/>
          <w:rtl/>
        </w:rPr>
      </w:pPr>
      <w:r>
        <w:rPr>
          <w:rFonts w:hint="cs"/>
          <w:rtl/>
        </w:rPr>
        <w:t xml:space="preserve">אדוני היושב-ראש, כנסת נכבדה, לאחרונה החליט משרד הביטחון לרכוש נעליים צבאיות ממפעלים אמריקניים, מכספי הסיוע, במקום ממפעל "פליציה", דבר שיביא לסגירת המפעל ולפיטורי 45 עובדיו. </w:t>
      </w:r>
    </w:p>
    <w:p w14:paraId="72D0093A" w14:textId="77777777" w:rsidR="00000000" w:rsidRDefault="00E84F3B">
      <w:pPr>
        <w:pStyle w:val="a"/>
        <w:rPr>
          <w:rFonts w:hint="cs"/>
          <w:rtl/>
        </w:rPr>
      </w:pPr>
    </w:p>
    <w:p w14:paraId="31FEEF15" w14:textId="77777777" w:rsidR="00000000" w:rsidRDefault="00E84F3B">
      <w:pPr>
        <w:pStyle w:val="a"/>
        <w:rPr>
          <w:rFonts w:hint="cs"/>
          <w:rtl/>
        </w:rPr>
      </w:pPr>
      <w:r>
        <w:rPr>
          <w:rFonts w:hint="cs"/>
          <w:rtl/>
        </w:rPr>
        <w:t>רצוני לשאול:</w:t>
      </w:r>
    </w:p>
    <w:p w14:paraId="1C26B998" w14:textId="77777777" w:rsidR="00000000" w:rsidRDefault="00E84F3B">
      <w:pPr>
        <w:pStyle w:val="a"/>
        <w:rPr>
          <w:rFonts w:hint="cs"/>
          <w:rtl/>
        </w:rPr>
      </w:pPr>
    </w:p>
    <w:p w14:paraId="14AAC234" w14:textId="77777777" w:rsidR="00000000" w:rsidRDefault="00E84F3B">
      <w:pPr>
        <w:pStyle w:val="a"/>
        <w:rPr>
          <w:rFonts w:hint="cs"/>
          <w:rtl/>
        </w:rPr>
      </w:pPr>
      <w:r>
        <w:rPr>
          <w:rFonts w:hint="cs"/>
          <w:rtl/>
        </w:rPr>
        <w:t>1. האם יפעל משרדך</w:t>
      </w:r>
      <w:r>
        <w:rPr>
          <w:rFonts w:hint="cs"/>
          <w:rtl/>
        </w:rPr>
        <w:t xml:space="preserve"> למניעת סגירתו של המפעל, ואם כן - כיצד?</w:t>
      </w:r>
    </w:p>
    <w:p w14:paraId="75E91164" w14:textId="77777777" w:rsidR="00000000" w:rsidRDefault="00E84F3B">
      <w:pPr>
        <w:pStyle w:val="a"/>
        <w:rPr>
          <w:rFonts w:hint="cs"/>
          <w:rtl/>
        </w:rPr>
      </w:pPr>
    </w:p>
    <w:p w14:paraId="094D14A1" w14:textId="77777777" w:rsidR="00000000" w:rsidRDefault="00E84F3B">
      <w:pPr>
        <w:pStyle w:val="a"/>
        <w:rPr>
          <w:rFonts w:hint="cs"/>
          <w:rtl/>
        </w:rPr>
      </w:pPr>
      <w:r>
        <w:rPr>
          <w:rFonts w:hint="cs"/>
          <w:rtl/>
        </w:rPr>
        <w:t>2. מדוע אין רוכשים נעליים מתוצרת הארץ?</w:t>
      </w:r>
    </w:p>
    <w:p w14:paraId="6D1D1C28" w14:textId="77777777" w:rsidR="00000000" w:rsidRDefault="00E84F3B">
      <w:pPr>
        <w:pStyle w:val="a"/>
        <w:rPr>
          <w:rFonts w:hint="cs"/>
          <w:rtl/>
        </w:rPr>
      </w:pPr>
    </w:p>
    <w:p w14:paraId="10CE292A" w14:textId="77777777" w:rsidR="00000000" w:rsidRDefault="00E84F3B">
      <w:pPr>
        <w:pStyle w:val="a"/>
        <w:rPr>
          <w:rFonts w:hint="cs"/>
          <w:rtl/>
        </w:rPr>
      </w:pPr>
      <w:r>
        <w:rPr>
          <w:rFonts w:hint="cs"/>
          <w:rtl/>
        </w:rPr>
        <w:t>3. האם יש מפעלים ביטחוניים נוספים העומדים בפני סגירה?</w:t>
      </w:r>
    </w:p>
    <w:p w14:paraId="500DE2D5" w14:textId="77777777" w:rsidR="00000000" w:rsidRDefault="00E84F3B">
      <w:pPr>
        <w:pStyle w:val="a"/>
        <w:rPr>
          <w:rFonts w:hint="cs"/>
          <w:rtl/>
        </w:rPr>
      </w:pPr>
    </w:p>
    <w:p w14:paraId="3FC3F685" w14:textId="77777777" w:rsidR="00000000" w:rsidRDefault="00E84F3B">
      <w:pPr>
        <w:pStyle w:val="ad"/>
        <w:rPr>
          <w:rtl/>
        </w:rPr>
      </w:pPr>
      <w:r>
        <w:rPr>
          <w:rtl/>
        </w:rPr>
        <w:t>היו"ר ראובן ריבלין:</w:t>
      </w:r>
    </w:p>
    <w:p w14:paraId="5BD530CB" w14:textId="77777777" w:rsidR="00000000" w:rsidRDefault="00E84F3B">
      <w:pPr>
        <w:pStyle w:val="a"/>
        <w:rPr>
          <w:rtl/>
        </w:rPr>
      </w:pPr>
    </w:p>
    <w:p w14:paraId="1CBDCBD7" w14:textId="77777777" w:rsidR="00000000" w:rsidRDefault="00E84F3B">
      <w:pPr>
        <w:pStyle w:val="a"/>
        <w:rPr>
          <w:rFonts w:hint="cs"/>
          <w:rtl/>
        </w:rPr>
      </w:pPr>
      <w:r>
        <w:rPr>
          <w:rFonts w:hint="cs"/>
          <w:rtl/>
        </w:rPr>
        <w:t>תודה לחברת הכנסת ענבל גבריאלי. ישיב סגן שר הביטחון, חבר הכנסת זאב בוים, ולאחר מכן חברת הכנסת גבריאל</w:t>
      </w:r>
      <w:r>
        <w:rPr>
          <w:rFonts w:hint="cs"/>
          <w:rtl/>
        </w:rPr>
        <w:t xml:space="preserve">י תוכל לשאול שאלה נוספת. שום חבר כנסת אחר לא ביקש לשאול שאלה נוספת. </w:t>
      </w:r>
    </w:p>
    <w:p w14:paraId="3841C6C1" w14:textId="77777777" w:rsidR="00000000" w:rsidRDefault="00E84F3B">
      <w:pPr>
        <w:pStyle w:val="a"/>
        <w:rPr>
          <w:rFonts w:hint="cs"/>
          <w:rtl/>
        </w:rPr>
      </w:pPr>
    </w:p>
    <w:p w14:paraId="4E72B72C" w14:textId="77777777" w:rsidR="00000000" w:rsidRDefault="00E84F3B">
      <w:pPr>
        <w:pStyle w:val="Speaker"/>
        <w:rPr>
          <w:rtl/>
        </w:rPr>
      </w:pPr>
      <w:bookmarkStart w:id="9" w:name="FS000000464T16_07_2003_11_30_44"/>
      <w:bookmarkStart w:id="10" w:name="_Toc46538593"/>
      <w:bookmarkStart w:id="11" w:name="_Toc49055322"/>
      <w:bookmarkEnd w:id="9"/>
      <w:r>
        <w:rPr>
          <w:rFonts w:hint="eastAsia"/>
          <w:rtl/>
        </w:rPr>
        <w:t>סגן</w:t>
      </w:r>
      <w:r>
        <w:rPr>
          <w:rtl/>
        </w:rPr>
        <w:t xml:space="preserve"> שר הביטחון זאב בוים:</w:t>
      </w:r>
      <w:bookmarkEnd w:id="10"/>
      <w:bookmarkEnd w:id="11"/>
    </w:p>
    <w:p w14:paraId="21EA03C1" w14:textId="77777777" w:rsidR="00000000" w:rsidRDefault="00E84F3B">
      <w:pPr>
        <w:pStyle w:val="a"/>
        <w:rPr>
          <w:rFonts w:hint="cs"/>
          <w:rtl/>
        </w:rPr>
      </w:pPr>
    </w:p>
    <w:p w14:paraId="299EC4C1" w14:textId="77777777" w:rsidR="00000000" w:rsidRDefault="00E84F3B">
      <w:pPr>
        <w:pStyle w:val="a"/>
        <w:rPr>
          <w:rFonts w:hint="cs"/>
          <w:rtl/>
        </w:rPr>
      </w:pPr>
      <w:r>
        <w:rPr>
          <w:rFonts w:hint="cs"/>
          <w:rtl/>
        </w:rPr>
        <w:t>אדוני היושב-ראש, חברי הכנסת, חברת הכנסת גבריאלי, 1-2. מפעל "פליציה" בקריית-מלאכי מספק לצה"ל עורות מעובדים המשמשים לייצור נעליים גבוהות. הזמנות משרד הביטחון מהוו</w:t>
      </w:r>
      <w:r>
        <w:rPr>
          <w:rFonts w:hint="cs"/>
          <w:rtl/>
        </w:rPr>
        <w:t>ת מרבית הייצור במפעל. במצוקת התקציב הנוכחית אכן קיים חשש של ממש כי המפעל ייסגר נוכח תלותו הגבוהה בתקציב הביטחון השקלי.</w:t>
      </w:r>
    </w:p>
    <w:p w14:paraId="4AEED816" w14:textId="77777777" w:rsidR="00000000" w:rsidRDefault="00E84F3B">
      <w:pPr>
        <w:pStyle w:val="a"/>
        <w:rPr>
          <w:rFonts w:hint="cs"/>
          <w:rtl/>
        </w:rPr>
      </w:pPr>
    </w:p>
    <w:p w14:paraId="47E491C5" w14:textId="77777777" w:rsidR="00000000" w:rsidRDefault="00E84F3B">
      <w:pPr>
        <w:pStyle w:val="a"/>
        <w:rPr>
          <w:rFonts w:hint="cs"/>
          <w:rtl/>
        </w:rPr>
      </w:pPr>
      <w:r>
        <w:rPr>
          <w:rFonts w:hint="cs"/>
          <w:rtl/>
        </w:rPr>
        <w:t>נוכח מצוקת תקציב הביטחון קיימת סבירות רבה כי בשנת 2004 לא יהיו שקלים להזמנת עורות בארץ, אלא יוקצה לכך תקציב כספי סיוע. לצערנו, מצוקת התק</w:t>
      </w:r>
      <w:r>
        <w:rPr>
          <w:rFonts w:hint="cs"/>
          <w:rtl/>
        </w:rPr>
        <w:t>ציב השקלי של מערכת הביטחון נותנת אותותיה גם בתחום ההנעלה.</w:t>
      </w:r>
    </w:p>
    <w:p w14:paraId="26B8FAE0" w14:textId="77777777" w:rsidR="00000000" w:rsidRDefault="00E84F3B">
      <w:pPr>
        <w:pStyle w:val="a"/>
        <w:rPr>
          <w:rFonts w:hint="cs"/>
          <w:rtl/>
        </w:rPr>
      </w:pPr>
    </w:p>
    <w:p w14:paraId="217D21B8" w14:textId="77777777" w:rsidR="00000000" w:rsidRDefault="00E84F3B">
      <w:pPr>
        <w:pStyle w:val="a"/>
        <w:rPr>
          <w:rFonts w:hint="cs"/>
          <w:rtl/>
        </w:rPr>
      </w:pPr>
      <w:r>
        <w:rPr>
          <w:rFonts w:hint="cs"/>
          <w:rtl/>
        </w:rPr>
        <w:t>3. ייתכן שמצוקת התקציב הביטחוני תביא לירידת הזמנות מטעם משרד הביטחון לייצור ורכש בתחומים שונים. לירידת היקף ההזמנות של משרד הביטחון תהיה קרוב לוודאי השלכה גם על מפעלים אזרחיים שונים.</w:t>
      </w:r>
    </w:p>
    <w:p w14:paraId="5883481D" w14:textId="77777777" w:rsidR="00000000" w:rsidRDefault="00E84F3B">
      <w:pPr>
        <w:pStyle w:val="a"/>
        <w:rPr>
          <w:rFonts w:hint="cs"/>
          <w:rtl/>
        </w:rPr>
      </w:pPr>
    </w:p>
    <w:p w14:paraId="3F726A2F" w14:textId="77777777" w:rsidR="00000000" w:rsidRDefault="00E84F3B">
      <w:pPr>
        <w:pStyle w:val="ad"/>
        <w:rPr>
          <w:rtl/>
        </w:rPr>
      </w:pPr>
      <w:r>
        <w:rPr>
          <w:rtl/>
        </w:rPr>
        <w:t>היו"ר ראובן ר</w:t>
      </w:r>
      <w:r>
        <w:rPr>
          <w:rtl/>
        </w:rPr>
        <w:t>יבלין:</w:t>
      </w:r>
    </w:p>
    <w:p w14:paraId="23606B43" w14:textId="77777777" w:rsidR="00000000" w:rsidRDefault="00E84F3B">
      <w:pPr>
        <w:pStyle w:val="a"/>
        <w:rPr>
          <w:rtl/>
        </w:rPr>
      </w:pPr>
    </w:p>
    <w:p w14:paraId="44FFA92E" w14:textId="77777777" w:rsidR="00000000" w:rsidRDefault="00E84F3B">
      <w:pPr>
        <w:pStyle w:val="a"/>
        <w:rPr>
          <w:rFonts w:hint="cs"/>
          <w:rtl/>
        </w:rPr>
      </w:pPr>
      <w:r>
        <w:rPr>
          <w:rFonts w:hint="cs"/>
          <w:rtl/>
        </w:rPr>
        <w:t>תודה לסגן שר הביטחון. לחברת הכנסת גבריאלי שאלה נוספת. בבקשה, גברתי.</w:t>
      </w:r>
    </w:p>
    <w:p w14:paraId="1F0A1A43" w14:textId="77777777" w:rsidR="00000000" w:rsidRDefault="00E84F3B">
      <w:pPr>
        <w:pStyle w:val="a"/>
        <w:rPr>
          <w:rFonts w:hint="cs"/>
          <w:rtl/>
        </w:rPr>
      </w:pPr>
    </w:p>
    <w:p w14:paraId="619E39EE" w14:textId="77777777" w:rsidR="00000000" w:rsidRDefault="00E84F3B">
      <w:pPr>
        <w:pStyle w:val="Speaker"/>
        <w:rPr>
          <w:rtl/>
        </w:rPr>
      </w:pPr>
      <w:bookmarkStart w:id="12" w:name="FS000001039T16_07_2003_11_34_24"/>
      <w:bookmarkStart w:id="13" w:name="_Toc46538594"/>
      <w:bookmarkStart w:id="14" w:name="_Toc49055323"/>
      <w:bookmarkEnd w:id="12"/>
      <w:r>
        <w:rPr>
          <w:rFonts w:hint="eastAsia"/>
          <w:rtl/>
        </w:rPr>
        <w:t>ענבל</w:t>
      </w:r>
      <w:r>
        <w:rPr>
          <w:rtl/>
        </w:rPr>
        <w:t xml:space="preserve"> גבריאלי (הליכוד):</w:t>
      </w:r>
      <w:bookmarkEnd w:id="13"/>
      <w:bookmarkEnd w:id="14"/>
    </w:p>
    <w:p w14:paraId="0E214524" w14:textId="77777777" w:rsidR="00000000" w:rsidRDefault="00E84F3B">
      <w:pPr>
        <w:pStyle w:val="a"/>
        <w:rPr>
          <w:rFonts w:hint="cs"/>
          <w:rtl/>
        </w:rPr>
      </w:pPr>
    </w:p>
    <w:p w14:paraId="2D663C36" w14:textId="77777777" w:rsidR="00000000" w:rsidRDefault="00E84F3B">
      <w:pPr>
        <w:pStyle w:val="a"/>
        <w:rPr>
          <w:rFonts w:hint="cs"/>
          <w:rtl/>
        </w:rPr>
      </w:pPr>
      <w:r>
        <w:rPr>
          <w:rFonts w:hint="cs"/>
          <w:rtl/>
        </w:rPr>
        <w:t>אדוני השר, ידוע לי כי מכספי - - -</w:t>
      </w:r>
    </w:p>
    <w:p w14:paraId="4620BE0E" w14:textId="77777777" w:rsidR="00000000" w:rsidRDefault="00E84F3B">
      <w:pPr>
        <w:pStyle w:val="a"/>
        <w:rPr>
          <w:rFonts w:hint="cs"/>
          <w:rtl/>
        </w:rPr>
      </w:pPr>
    </w:p>
    <w:p w14:paraId="71280223" w14:textId="77777777" w:rsidR="00000000" w:rsidRDefault="00E84F3B">
      <w:pPr>
        <w:pStyle w:val="ac"/>
        <w:rPr>
          <w:rtl/>
        </w:rPr>
      </w:pPr>
      <w:r>
        <w:rPr>
          <w:rFonts w:hint="eastAsia"/>
          <w:rtl/>
        </w:rPr>
        <w:t>סגן</w:t>
      </w:r>
      <w:r>
        <w:rPr>
          <w:rtl/>
        </w:rPr>
        <w:t xml:space="preserve"> שר הביטחון זאב בוים:</w:t>
      </w:r>
    </w:p>
    <w:p w14:paraId="26E6FDDD" w14:textId="77777777" w:rsidR="00000000" w:rsidRDefault="00E84F3B">
      <w:pPr>
        <w:pStyle w:val="a"/>
        <w:rPr>
          <w:rFonts w:hint="cs"/>
          <w:rtl/>
        </w:rPr>
      </w:pPr>
    </w:p>
    <w:p w14:paraId="06A5D896" w14:textId="77777777" w:rsidR="00000000" w:rsidRDefault="00E84F3B">
      <w:pPr>
        <w:pStyle w:val="a"/>
        <w:rPr>
          <w:rFonts w:hint="cs"/>
          <w:rtl/>
        </w:rPr>
      </w:pPr>
      <w:r>
        <w:rPr>
          <w:rFonts w:hint="cs"/>
          <w:rtl/>
        </w:rPr>
        <w:t>סגן השר.</w:t>
      </w:r>
    </w:p>
    <w:p w14:paraId="2372A90B" w14:textId="77777777" w:rsidR="00000000" w:rsidRDefault="00E84F3B">
      <w:pPr>
        <w:pStyle w:val="a"/>
        <w:rPr>
          <w:rFonts w:hint="cs"/>
          <w:rtl/>
        </w:rPr>
      </w:pPr>
    </w:p>
    <w:p w14:paraId="00CBC778" w14:textId="77777777" w:rsidR="00000000" w:rsidRDefault="00E84F3B">
      <w:pPr>
        <w:pStyle w:val="ac"/>
        <w:rPr>
          <w:rtl/>
        </w:rPr>
      </w:pPr>
      <w:r>
        <w:rPr>
          <w:rFonts w:hint="eastAsia"/>
          <w:rtl/>
        </w:rPr>
        <w:t>אורי</w:t>
      </w:r>
      <w:r>
        <w:rPr>
          <w:rtl/>
        </w:rPr>
        <w:t xml:space="preserve"> יהודה אריאל (האיחוד הלאומי - ישראל ביתנו):</w:t>
      </w:r>
    </w:p>
    <w:p w14:paraId="24AFEA1D" w14:textId="77777777" w:rsidR="00000000" w:rsidRDefault="00E84F3B">
      <w:pPr>
        <w:pStyle w:val="a"/>
        <w:rPr>
          <w:rFonts w:hint="cs"/>
          <w:rtl/>
        </w:rPr>
      </w:pPr>
    </w:p>
    <w:p w14:paraId="0BB511C3" w14:textId="77777777" w:rsidR="00000000" w:rsidRDefault="00E84F3B">
      <w:pPr>
        <w:pStyle w:val="a"/>
        <w:rPr>
          <w:rFonts w:hint="cs"/>
          <w:rtl/>
        </w:rPr>
      </w:pPr>
      <w:r>
        <w:rPr>
          <w:rFonts w:hint="cs"/>
          <w:rtl/>
        </w:rPr>
        <w:t>זה עניין זמני, חבר הכנסת בוים.</w:t>
      </w:r>
    </w:p>
    <w:p w14:paraId="3C771FCC" w14:textId="77777777" w:rsidR="00000000" w:rsidRDefault="00E84F3B">
      <w:pPr>
        <w:pStyle w:val="a"/>
        <w:rPr>
          <w:rtl/>
        </w:rPr>
      </w:pPr>
    </w:p>
    <w:p w14:paraId="410BAEE9" w14:textId="77777777" w:rsidR="00000000" w:rsidRDefault="00E84F3B">
      <w:pPr>
        <w:pStyle w:val="a"/>
        <w:rPr>
          <w:rFonts w:hint="cs"/>
          <w:rtl/>
        </w:rPr>
      </w:pPr>
    </w:p>
    <w:p w14:paraId="7842020C" w14:textId="77777777" w:rsidR="00000000" w:rsidRDefault="00E84F3B">
      <w:pPr>
        <w:pStyle w:val="SpeakerCon"/>
        <w:rPr>
          <w:rtl/>
        </w:rPr>
      </w:pPr>
      <w:bookmarkStart w:id="15" w:name="FS000001039T16_07_2003_11_35_21"/>
      <w:bookmarkEnd w:id="15"/>
      <w:r>
        <w:rPr>
          <w:rFonts w:hint="eastAsia"/>
          <w:rtl/>
        </w:rPr>
        <w:t>ענ</w:t>
      </w:r>
      <w:r>
        <w:rPr>
          <w:rFonts w:hint="eastAsia"/>
          <w:rtl/>
        </w:rPr>
        <w:t>בל</w:t>
      </w:r>
      <w:r>
        <w:rPr>
          <w:rtl/>
        </w:rPr>
        <w:t xml:space="preserve"> גבריאלי (הליכוד):</w:t>
      </w:r>
    </w:p>
    <w:p w14:paraId="17558BA9" w14:textId="77777777" w:rsidR="00000000" w:rsidRDefault="00E84F3B">
      <w:pPr>
        <w:pStyle w:val="a"/>
        <w:rPr>
          <w:rFonts w:hint="cs"/>
          <w:rtl/>
        </w:rPr>
      </w:pPr>
    </w:p>
    <w:p w14:paraId="47DB8B44" w14:textId="77777777" w:rsidR="00000000" w:rsidRDefault="00E84F3B">
      <w:pPr>
        <w:pStyle w:val="a"/>
        <w:rPr>
          <w:rFonts w:hint="cs"/>
          <w:rtl/>
        </w:rPr>
      </w:pPr>
      <w:r>
        <w:rPr>
          <w:rFonts w:hint="cs"/>
          <w:rtl/>
        </w:rPr>
        <w:t xml:space="preserve">כן, זהו. ידוע לי, אדוני סגן השר - - - </w:t>
      </w:r>
    </w:p>
    <w:p w14:paraId="4C7A845F" w14:textId="77777777" w:rsidR="00000000" w:rsidRDefault="00E84F3B">
      <w:pPr>
        <w:pStyle w:val="a"/>
        <w:rPr>
          <w:rFonts w:hint="cs"/>
          <w:rtl/>
        </w:rPr>
      </w:pPr>
    </w:p>
    <w:p w14:paraId="13351418" w14:textId="77777777" w:rsidR="00000000" w:rsidRDefault="00E84F3B">
      <w:pPr>
        <w:pStyle w:val="ac"/>
        <w:rPr>
          <w:rtl/>
        </w:rPr>
      </w:pPr>
    </w:p>
    <w:p w14:paraId="76509F8D" w14:textId="77777777" w:rsidR="00000000" w:rsidRDefault="00E84F3B">
      <w:pPr>
        <w:pStyle w:val="ac"/>
        <w:rPr>
          <w:rtl/>
        </w:rPr>
      </w:pPr>
      <w:r>
        <w:rPr>
          <w:rFonts w:hint="eastAsia"/>
          <w:rtl/>
        </w:rPr>
        <w:t>סגן</w:t>
      </w:r>
      <w:r>
        <w:rPr>
          <w:rtl/>
        </w:rPr>
        <w:t xml:space="preserve"> שר הביטחון זאב בוים:</w:t>
      </w:r>
    </w:p>
    <w:p w14:paraId="0E05E554" w14:textId="77777777" w:rsidR="00000000" w:rsidRDefault="00E84F3B">
      <w:pPr>
        <w:pStyle w:val="a"/>
        <w:rPr>
          <w:rFonts w:hint="cs"/>
          <w:rtl/>
        </w:rPr>
      </w:pPr>
    </w:p>
    <w:p w14:paraId="133B79CC" w14:textId="77777777" w:rsidR="00000000" w:rsidRDefault="00E84F3B">
      <w:pPr>
        <w:pStyle w:val="a"/>
        <w:rPr>
          <w:rFonts w:hint="cs"/>
          <w:rtl/>
        </w:rPr>
      </w:pPr>
      <w:r>
        <w:rPr>
          <w:rFonts w:hint="cs"/>
          <w:rtl/>
        </w:rPr>
        <w:t>- - -</w:t>
      </w:r>
    </w:p>
    <w:p w14:paraId="6BBC3603" w14:textId="77777777" w:rsidR="00000000" w:rsidRDefault="00E84F3B">
      <w:pPr>
        <w:pStyle w:val="a"/>
        <w:rPr>
          <w:rFonts w:hint="cs"/>
          <w:rtl/>
        </w:rPr>
      </w:pPr>
    </w:p>
    <w:p w14:paraId="2E71060E" w14:textId="77777777" w:rsidR="00000000" w:rsidRDefault="00E84F3B">
      <w:pPr>
        <w:pStyle w:val="ad"/>
        <w:rPr>
          <w:rtl/>
        </w:rPr>
      </w:pPr>
      <w:r>
        <w:rPr>
          <w:rtl/>
        </w:rPr>
        <w:t>היו"ר ראובן ריבלין:</w:t>
      </w:r>
    </w:p>
    <w:p w14:paraId="41020F64" w14:textId="77777777" w:rsidR="00000000" w:rsidRDefault="00E84F3B">
      <w:pPr>
        <w:pStyle w:val="a"/>
        <w:rPr>
          <w:rtl/>
        </w:rPr>
      </w:pPr>
    </w:p>
    <w:p w14:paraId="07155409" w14:textId="77777777" w:rsidR="00000000" w:rsidRDefault="00E84F3B">
      <w:pPr>
        <w:pStyle w:val="a"/>
        <w:rPr>
          <w:rFonts w:hint="cs"/>
          <w:rtl/>
        </w:rPr>
      </w:pPr>
      <w:r>
        <w:rPr>
          <w:rFonts w:hint="cs"/>
          <w:rtl/>
        </w:rPr>
        <w:t xml:space="preserve">חבר הכנסת אריאל, רבותי, אדוני סגן השר, כיושב-ראש הקואליציה לשעבר וכשר בעתיד, יודע שלא מפריעים לחבר הכנסת בזמן שהוא שואל שאילתא בעל-פה. </w:t>
      </w:r>
    </w:p>
    <w:p w14:paraId="5845958A" w14:textId="77777777" w:rsidR="00000000" w:rsidRDefault="00E84F3B">
      <w:pPr>
        <w:pStyle w:val="a"/>
        <w:rPr>
          <w:rFonts w:hint="cs"/>
          <w:rtl/>
        </w:rPr>
      </w:pPr>
    </w:p>
    <w:p w14:paraId="0086B8C9" w14:textId="77777777" w:rsidR="00000000" w:rsidRDefault="00E84F3B">
      <w:pPr>
        <w:pStyle w:val="SpeakerCon"/>
        <w:rPr>
          <w:rtl/>
        </w:rPr>
      </w:pPr>
      <w:bookmarkStart w:id="16" w:name="FS000001039T16_07_2003_11_38_30C"/>
      <w:bookmarkEnd w:id="16"/>
      <w:r>
        <w:rPr>
          <w:rtl/>
        </w:rPr>
        <w:t>ענ</w:t>
      </w:r>
      <w:r>
        <w:rPr>
          <w:rtl/>
        </w:rPr>
        <w:t>בל גבריאלי (הליכוד):</w:t>
      </w:r>
    </w:p>
    <w:p w14:paraId="4B6BAED7" w14:textId="77777777" w:rsidR="00000000" w:rsidRDefault="00E84F3B">
      <w:pPr>
        <w:pStyle w:val="a"/>
        <w:rPr>
          <w:rtl/>
        </w:rPr>
      </w:pPr>
    </w:p>
    <w:p w14:paraId="7D1F544E" w14:textId="77777777" w:rsidR="00000000" w:rsidRDefault="00E84F3B">
      <w:pPr>
        <w:pStyle w:val="a"/>
        <w:rPr>
          <w:rFonts w:hint="cs"/>
          <w:rtl/>
        </w:rPr>
      </w:pPr>
      <w:r>
        <w:rPr>
          <w:rFonts w:hint="cs"/>
          <w:rtl/>
        </w:rPr>
        <w:t xml:space="preserve">ידוע לי כי כספי הסיוע בחלקם אכן ניתנים להמרה לשקלים </w:t>
      </w:r>
      <w:r>
        <w:rPr>
          <w:rtl/>
        </w:rPr>
        <w:t>–</w:t>
      </w:r>
      <w:r>
        <w:rPr>
          <w:rFonts w:hint="cs"/>
          <w:rtl/>
        </w:rPr>
        <w:t xml:space="preserve"> בערך 26%, אם אינני טועה. השאלה שלי היא, האם משרד הביטחון לא מוצא לנכון, עקב המצוקה הכלכלית במדינת ישראל, להשתמש גם ב-26% הללו לרכישת מוצרים מתוצרת הארץ, ואת יתר המוצרים שממילא אינם</w:t>
      </w:r>
      <w:r>
        <w:rPr>
          <w:rFonts w:hint="cs"/>
          <w:rtl/>
        </w:rPr>
        <w:t xml:space="preserve"> מיוצרים בארץ </w:t>
      </w:r>
      <w:r>
        <w:rPr>
          <w:rtl/>
        </w:rPr>
        <w:t>–</w:t>
      </w:r>
      <w:r>
        <w:rPr>
          <w:rFonts w:hint="cs"/>
          <w:rtl/>
        </w:rPr>
        <w:t xml:space="preserve"> לרכוש בחוץ-לארץ.</w:t>
      </w:r>
    </w:p>
    <w:p w14:paraId="35F236B6" w14:textId="77777777" w:rsidR="00000000" w:rsidRDefault="00E84F3B">
      <w:pPr>
        <w:pStyle w:val="a"/>
        <w:ind w:firstLine="0"/>
        <w:rPr>
          <w:rFonts w:hint="cs"/>
          <w:rtl/>
        </w:rPr>
      </w:pPr>
    </w:p>
    <w:p w14:paraId="2829C00E" w14:textId="77777777" w:rsidR="00000000" w:rsidRDefault="00E84F3B">
      <w:pPr>
        <w:pStyle w:val="ad"/>
        <w:rPr>
          <w:rtl/>
        </w:rPr>
      </w:pPr>
      <w:r>
        <w:rPr>
          <w:rtl/>
        </w:rPr>
        <w:t>היו"ר ראובן ריבלין:</w:t>
      </w:r>
    </w:p>
    <w:p w14:paraId="64B9AE0D" w14:textId="77777777" w:rsidR="00000000" w:rsidRDefault="00E84F3B">
      <w:pPr>
        <w:pStyle w:val="a"/>
        <w:rPr>
          <w:rtl/>
        </w:rPr>
      </w:pPr>
    </w:p>
    <w:p w14:paraId="4257282D" w14:textId="77777777" w:rsidR="00000000" w:rsidRDefault="00E84F3B">
      <w:pPr>
        <w:pStyle w:val="a"/>
        <w:rPr>
          <w:rFonts w:hint="cs"/>
          <w:rtl/>
        </w:rPr>
      </w:pPr>
      <w:r>
        <w:rPr>
          <w:rFonts w:hint="cs"/>
          <w:rtl/>
        </w:rPr>
        <w:t>בבקשה, אדוני סגן השר.</w:t>
      </w:r>
    </w:p>
    <w:p w14:paraId="24AD1F11" w14:textId="77777777" w:rsidR="00000000" w:rsidRDefault="00E84F3B">
      <w:pPr>
        <w:pStyle w:val="a"/>
        <w:rPr>
          <w:rFonts w:hint="cs"/>
          <w:rtl/>
        </w:rPr>
      </w:pPr>
    </w:p>
    <w:p w14:paraId="208D850D" w14:textId="77777777" w:rsidR="00000000" w:rsidRDefault="00E84F3B">
      <w:pPr>
        <w:pStyle w:val="Speaker"/>
        <w:rPr>
          <w:rtl/>
        </w:rPr>
      </w:pPr>
      <w:bookmarkStart w:id="17" w:name="FS000000464T16_07_2003_11_41_16"/>
      <w:bookmarkStart w:id="18" w:name="_Toc46538595"/>
      <w:bookmarkStart w:id="19" w:name="_Toc49055324"/>
      <w:bookmarkEnd w:id="17"/>
      <w:r>
        <w:rPr>
          <w:rFonts w:hint="eastAsia"/>
          <w:rtl/>
        </w:rPr>
        <w:t>סגן</w:t>
      </w:r>
      <w:r>
        <w:rPr>
          <w:rtl/>
        </w:rPr>
        <w:t xml:space="preserve"> שר הביטחון זאב בוים:</w:t>
      </w:r>
      <w:bookmarkEnd w:id="18"/>
      <w:bookmarkEnd w:id="19"/>
    </w:p>
    <w:p w14:paraId="70360E33" w14:textId="77777777" w:rsidR="00000000" w:rsidRDefault="00E84F3B">
      <w:pPr>
        <w:pStyle w:val="a"/>
        <w:rPr>
          <w:rFonts w:hint="cs"/>
          <w:rtl/>
        </w:rPr>
      </w:pPr>
    </w:p>
    <w:p w14:paraId="64CBA97F" w14:textId="77777777" w:rsidR="00000000" w:rsidRDefault="00E84F3B">
      <w:pPr>
        <w:pStyle w:val="a"/>
        <w:rPr>
          <w:rFonts w:hint="cs"/>
          <w:rtl/>
        </w:rPr>
      </w:pPr>
      <w:r>
        <w:rPr>
          <w:rFonts w:hint="cs"/>
          <w:rtl/>
        </w:rPr>
        <w:t xml:space="preserve">חברת הכנסת גבריאלי, קודם כול, אכן </w:t>
      </w:r>
      <w:r>
        <w:rPr>
          <w:rtl/>
        </w:rPr>
        <w:t>–</w:t>
      </w:r>
      <w:r>
        <w:rPr>
          <w:rFonts w:hint="cs"/>
          <w:rtl/>
        </w:rPr>
        <w:t xml:space="preserve"> ואני שמח על הבקיאות הזאת </w:t>
      </w:r>
      <w:r>
        <w:rPr>
          <w:rtl/>
        </w:rPr>
        <w:t>–</w:t>
      </w:r>
      <w:r>
        <w:rPr>
          <w:rFonts w:hint="cs"/>
          <w:rtl/>
        </w:rPr>
        <w:t xml:space="preserve"> 26% מסך כל כספי הסיוע ניתנים להמרה לשקלים, אבל זה בדיוק מה שאנחנו עושים. אנחנו ממירים את </w:t>
      </w:r>
      <w:r>
        <w:rPr>
          <w:rFonts w:hint="cs"/>
          <w:rtl/>
        </w:rPr>
        <w:t xml:space="preserve">הסכומים האלה. הבעיה היא, שהיינו רוצים להמיר לשקלים יותר מאותם 26% מכספי הסיוע, כדי לנצל את הפוטנציאל הגדול שיש לתעשייה בארץ, שמסוגלת לספק לא מעט מוצרים </w:t>
      </w:r>
      <w:r>
        <w:rPr>
          <w:rtl/>
        </w:rPr>
        <w:t>–</w:t>
      </w:r>
      <w:r>
        <w:rPr>
          <w:rFonts w:hint="cs"/>
          <w:rtl/>
        </w:rPr>
        <w:t xml:space="preserve"> בוודאי הרבה יותר מכפי שאנחנו יכולים לרכוש. כיוון שיש לנו מגבלה בהמרה, אנחנו לא יכולים לרכוש יותר מסכום</w:t>
      </w:r>
      <w:r>
        <w:rPr>
          <w:rFonts w:hint="cs"/>
          <w:rtl/>
        </w:rPr>
        <w:t xml:space="preserve"> השקלים האלה. זה דבר ראשון.</w:t>
      </w:r>
    </w:p>
    <w:p w14:paraId="7432476C" w14:textId="77777777" w:rsidR="00000000" w:rsidRDefault="00E84F3B">
      <w:pPr>
        <w:pStyle w:val="a"/>
        <w:rPr>
          <w:rFonts w:hint="cs"/>
          <w:rtl/>
        </w:rPr>
      </w:pPr>
    </w:p>
    <w:p w14:paraId="47EAF5B7" w14:textId="77777777" w:rsidR="00000000" w:rsidRDefault="00E84F3B">
      <w:pPr>
        <w:pStyle w:val="a"/>
        <w:rPr>
          <w:rFonts w:hint="cs"/>
          <w:rtl/>
        </w:rPr>
      </w:pPr>
      <w:r>
        <w:rPr>
          <w:rFonts w:hint="cs"/>
          <w:rtl/>
        </w:rPr>
        <w:t>שנית, צריך לזכור שהתקציב השקלי של מערכת הביטחון קוצץ בסך הכול בהרבה מאוד כסף. 3.5 מיליארדי שקלים קוצצו בתקציב של שנת 2003, ועוד יש דיון על כ-700 מיליון שקל נוספים. צריך להבין, שלסך כל הקיצוץ יש השפעה גם על היכולת שלנו לרכוש במפ</w:t>
      </w:r>
      <w:r>
        <w:rPr>
          <w:rFonts w:hint="cs"/>
          <w:rtl/>
        </w:rPr>
        <w:t>עלים המקומיים, ועל-ידי כך לתמוך בהם, ולמרבה דאבון הלב, כפי שציינתי, לא רק מפעל "פליציה", אלא גם מפעלים אחרים, שמשרד הביטחון נהג לרכוש מהם בימים יותר טובים, מצמצמים את ההזמנות מהם, וזה יוצר קושי. והרע מכול, או החמור מכול, הוא בעניין התעשיות שנמצאות בפריפריה</w:t>
      </w:r>
      <w:r>
        <w:rPr>
          <w:rFonts w:hint="cs"/>
          <w:rtl/>
        </w:rPr>
        <w:t xml:space="preserve">, כי חלק גדול מהתעשיות הביטחוניות </w:t>
      </w:r>
      <w:r>
        <w:rPr>
          <w:rtl/>
        </w:rPr>
        <w:t>–</w:t>
      </w:r>
      <w:r>
        <w:rPr>
          <w:rFonts w:hint="cs"/>
          <w:rtl/>
        </w:rPr>
        <w:t xml:space="preserve"> במסגרת מדיניות נכונה של ממשלות ישראל לפתח אותן דווקא באזורי הפריפריה כדי ליצור מקומות תעסוקה </w:t>
      </w:r>
      <w:r>
        <w:rPr>
          <w:rtl/>
        </w:rPr>
        <w:t>–</w:t>
      </w:r>
      <w:r>
        <w:rPr>
          <w:rFonts w:hint="cs"/>
          <w:rtl/>
        </w:rPr>
        <w:t xml:space="preserve"> דווקא הוא נמצא עכשיו בקשיים, נוכח מצוקות התקציב. </w:t>
      </w:r>
    </w:p>
    <w:p w14:paraId="1BE15482" w14:textId="77777777" w:rsidR="00000000" w:rsidRDefault="00E84F3B">
      <w:pPr>
        <w:pStyle w:val="a"/>
        <w:ind w:firstLine="0"/>
        <w:rPr>
          <w:rFonts w:hint="cs"/>
          <w:rtl/>
        </w:rPr>
      </w:pPr>
    </w:p>
    <w:p w14:paraId="2E73CFB3" w14:textId="77777777" w:rsidR="00000000" w:rsidRDefault="00E84F3B">
      <w:pPr>
        <w:pStyle w:val="ad"/>
        <w:rPr>
          <w:rtl/>
        </w:rPr>
      </w:pPr>
      <w:r>
        <w:rPr>
          <w:rtl/>
        </w:rPr>
        <w:t>היו"ר ראובן ריבלין:</w:t>
      </w:r>
    </w:p>
    <w:p w14:paraId="2BF3E304" w14:textId="77777777" w:rsidR="00000000" w:rsidRDefault="00E84F3B">
      <w:pPr>
        <w:pStyle w:val="a"/>
        <w:rPr>
          <w:rtl/>
        </w:rPr>
      </w:pPr>
    </w:p>
    <w:p w14:paraId="4658D3E3" w14:textId="77777777" w:rsidR="00000000" w:rsidRDefault="00E84F3B">
      <w:pPr>
        <w:pStyle w:val="a"/>
        <w:rPr>
          <w:rFonts w:hint="cs"/>
          <w:rtl/>
        </w:rPr>
      </w:pPr>
      <w:r>
        <w:rPr>
          <w:rFonts w:hint="cs"/>
          <w:rtl/>
        </w:rPr>
        <w:t>אדוני סגן השר, תם ולא נשלם. רבותי חברי הכנסת, בדרך כל</w:t>
      </w:r>
      <w:r>
        <w:rPr>
          <w:rFonts w:hint="cs"/>
          <w:rtl/>
        </w:rPr>
        <w:t>ל צריך להצביע ולבקש שאלה נוספת כאשר השאלה נשאלת בתחילה. באופן יוצא דופן, כי המזכיר לא הפנה את תשומת לבי, יש שני שואלים נוספים: שר החוץ לשעבר, חבר הכנסת דוד לוי, ושר התעשייה והמסחר לשעבר, חבר הכנסת רן כהן. לשרים אני לא יכול לסרב. בבקשה, חבר הכנסת דוד לוי יש</w:t>
      </w:r>
      <w:r>
        <w:rPr>
          <w:rFonts w:hint="cs"/>
          <w:rtl/>
        </w:rPr>
        <w:t xml:space="preserve">אל, לאחר מכן </w:t>
      </w:r>
      <w:r>
        <w:rPr>
          <w:rtl/>
        </w:rPr>
        <w:t>–</w:t>
      </w:r>
      <w:r>
        <w:rPr>
          <w:rFonts w:hint="cs"/>
          <w:rtl/>
        </w:rPr>
        <w:t xml:space="preserve"> חבר הכנסת רן כהן, ולאחר מכן אברך את המשלחת מצ'כיה שהגיעה לארץ. בבקשה, אדוני.</w:t>
      </w:r>
    </w:p>
    <w:p w14:paraId="58C59796" w14:textId="77777777" w:rsidR="00000000" w:rsidRDefault="00E84F3B">
      <w:pPr>
        <w:pStyle w:val="a"/>
        <w:rPr>
          <w:rFonts w:hint="cs"/>
          <w:rtl/>
        </w:rPr>
      </w:pPr>
    </w:p>
    <w:p w14:paraId="2F553374" w14:textId="77777777" w:rsidR="00000000" w:rsidRDefault="00E84F3B">
      <w:pPr>
        <w:pStyle w:val="Speaker"/>
        <w:rPr>
          <w:rtl/>
        </w:rPr>
      </w:pPr>
      <w:bookmarkStart w:id="20" w:name="FS000000536T16_07_2003_11_54_46"/>
      <w:bookmarkStart w:id="21" w:name="_Toc46538596"/>
      <w:bookmarkStart w:id="22" w:name="_Toc49055325"/>
      <w:bookmarkEnd w:id="20"/>
      <w:r>
        <w:rPr>
          <w:rFonts w:hint="eastAsia"/>
          <w:rtl/>
        </w:rPr>
        <w:t>דוד</w:t>
      </w:r>
      <w:r>
        <w:rPr>
          <w:rtl/>
        </w:rPr>
        <w:t xml:space="preserve"> לוי (הליכוד):</w:t>
      </w:r>
      <w:bookmarkEnd w:id="21"/>
      <w:bookmarkEnd w:id="22"/>
    </w:p>
    <w:p w14:paraId="72A3BA6F" w14:textId="77777777" w:rsidR="00000000" w:rsidRDefault="00E84F3B">
      <w:pPr>
        <w:pStyle w:val="a"/>
        <w:rPr>
          <w:rFonts w:hint="cs"/>
          <w:rtl/>
        </w:rPr>
      </w:pPr>
    </w:p>
    <w:p w14:paraId="0E34379A" w14:textId="77777777" w:rsidR="00000000" w:rsidRDefault="00E84F3B">
      <w:pPr>
        <w:pStyle w:val="a"/>
        <w:rPr>
          <w:rFonts w:hint="cs"/>
          <w:rtl/>
        </w:rPr>
      </w:pPr>
      <w:r>
        <w:rPr>
          <w:rFonts w:hint="cs"/>
          <w:rtl/>
        </w:rPr>
        <w:t xml:space="preserve">אדוני היושב-ראש, חברי הכנסת, בעת חתימת ההסכם בין מדינת ישראל לממשל בארצות-הברית על החלק השקלי בסיוע שאנחנו מקבלים, המצב לא היה כפי שאנחנו חווים </w:t>
      </w:r>
      <w:r>
        <w:rPr>
          <w:rFonts w:hint="cs"/>
          <w:rtl/>
        </w:rPr>
        <w:t>אותו היום. ואם לא יימצא תיקון, הרי שמפעלים רבים אשר הוכיחו שהם מקום בטוח לאנשים שרכשו גם מקצוע, עלולים להיסגר.</w:t>
      </w:r>
    </w:p>
    <w:p w14:paraId="0445CB6B" w14:textId="77777777" w:rsidR="00000000" w:rsidRDefault="00E84F3B">
      <w:pPr>
        <w:pStyle w:val="a"/>
        <w:ind w:firstLine="0"/>
        <w:rPr>
          <w:rFonts w:hint="cs"/>
          <w:rtl/>
        </w:rPr>
      </w:pPr>
    </w:p>
    <w:p w14:paraId="04996B64" w14:textId="77777777" w:rsidR="00000000" w:rsidRDefault="00E84F3B">
      <w:pPr>
        <w:pStyle w:val="a"/>
        <w:ind w:firstLine="0"/>
        <w:rPr>
          <w:rFonts w:hint="cs"/>
          <w:rtl/>
        </w:rPr>
      </w:pPr>
      <w:r>
        <w:rPr>
          <w:rFonts w:hint="cs"/>
          <w:rtl/>
        </w:rPr>
        <w:tab/>
        <w:t xml:space="preserve">מדי פעם ומדי שנה אנחנו חוזרים ומנסים לשנות סעיפים בהסכמים שונים ורבים. זה לא דבר שנולד זה עתה. טוב תעשה ממשלת ישראל, ללא דיחוי, דווקא כאשר היא </w:t>
      </w:r>
      <w:r>
        <w:rPr>
          <w:rFonts w:hint="cs"/>
          <w:rtl/>
        </w:rPr>
        <w:t>מקבלת סיוע במסגרת הערבויות האמריקניות בכיוון הזה לחזק את כלכלת ישראל. היא הנותנת. זאת אומרת, כורח המציאות שלנו, אם אנחנו לא רוצים להיכנס, כפי שסגן השר אמר, למצב שבו מפעלים רבים, בפריפריה בפרט, יתמוטטו, עם כל המשתמע מכך, יש לנסות ולשנות את ההסכם בשינוי סעיף</w:t>
      </w:r>
      <w:r>
        <w:rPr>
          <w:rFonts w:hint="cs"/>
          <w:rtl/>
        </w:rPr>
        <w:t>, אשר יאפשר הזמנה גדולה יותר בישראל. אני חושב שהדבר מתחייב, ויש לו סיכוי, והיו דברים מעולם.</w:t>
      </w:r>
    </w:p>
    <w:p w14:paraId="0CB9928E" w14:textId="77777777" w:rsidR="00000000" w:rsidRDefault="00E84F3B">
      <w:pPr>
        <w:pStyle w:val="a"/>
        <w:ind w:firstLine="0"/>
        <w:rPr>
          <w:rFonts w:hint="cs"/>
          <w:rtl/>
        </w:rPr>
      </w:pPr>
    </w:p>
    <w:p w14:paraId="4638000B" w14:textId="77777777" w:rsidR="00000000" w:rsidRDefault="00E84F3B">
      <w:pPr>
        <w:pStyle w:val="ad"/>
        <w:rPr>
          <w:rtl/>
        </w:rPr>
      </w:pPr>
      <w:r>
        <w:rPr>
          <w:rtl/>
        </w:rPr>
        <w:t>היו"ר ראובן ריבלין:</w:t>
      </w:r>
    </w:p>
    <w:p w14:paraId="6D667126" w14:textId="77777777" w:rsidR="00000000" w:rsidRDefault="00E84F3B">
      <w:pPr>
        <w:pStyle w:val="a"/>
        <w:rPr>
          <w:rtl/>
        </w:rPr>
      </w:pPr>
    </w:p>
    <w:p w14:paraId="0E0F9FC4" w14:textId="77777777" w:rsidR="00000000" w:rsidRDefault="00E84F3B">
      <w:pPr>
        <w:pStyle w:val="a"/>
        <w:rPr>
          <w:rFonts w:hint="cs"/>
          <w:rtl/>
        </w:rPr>
      </w:pPr>
      <w:r>
        <w:rPr>
          <w:rFonts w:hint="cs"/>
          <w:rtl/>
        </w:rPr>
        <w:t>תודה לחבר הכנסת דוד לוי. חבר הכנסת רן כהן, בבקשה.</w:t>
      </w:r>
    </w:p>
    <w:p w14:paraId="0870D77B" w14:textId="77777777" w:rsidR="00000000" w:rsidRDefault="00E84F3B">
      <w:pPr>
        <w:pStyle w:val="a"/>
        <w:rPr>
          <w:rFonts w:hint="cs"/>
          <w:rtl/>
        </w:rPr>
      </w:pPr>
    </w:p>
    <w:p w14:paraId="6C0742C7" w14:textId="77777777" w:rsidR="00000000" w:rsidRDefault="00E84F3B">
      <w:pPr>
        <w:pStyle w:val="Speaker"/>
        <w:rPr>
          <w:rtl/>
        </w:rPr>
      </w:pPr>
      <w:bookmarkStart w:id="23" w:name="FS000000507T16_07_2003_11_37_17"/>
      <w:bookmarkStart w:id="24" w:name="_Toc46538597"/>
      <w:bookmarkStart w:id="25" w:name="_Toc49055326"/>
      <w:bookmarkEnd w:id="23"/>
      <w:r>
        <w:rPr>
          <w:rFonts w:hint="eastAsia"/>
          <w:rtl/>
        </w:rPr>
        <w:t>רן</w:t>
      </w:r>
      <w:r>
        <w:rPr>
          <w:rtl/>
        </w:rPr>
        <w:t xml:space="preserve"> כהן (מרצ):</w:t>
      </w:r>
      <w:bookmarkEnd w:id="24"/>
      <w:bookmarkEnd w:id="25"/>
    </w:p>
    <w:p w14:paraId="6D99B5DD" w14:textId="77777777" w:rsidR="00000000" w:rsidRDefault="00E84F3B">
      <w:pPr>
        <w:pStyle w:val="a"/>
        <w:rPr>
          <w:rFonts w:hint="cs"/>
          <w:rtl/>
        </w:rPr>
      </w:pPr>
    </w:p>
    <w:p w14:paraId="3CE2DCF1" w14:textId="77777777" w:rsidR="00000000" w:rsidRDefault="00E84F3B">
      <w:pPr>
        <w:pStyle w:val="a"/>
        <w:rPr>
          <w:rFonts w:hint="cs"/>
          <w:rtl/>
        </w:rPr>
      </w:pPr>
      <w:r>
        <w:rPr>
          <w:rFonts w:hint="cs"/>
          <w:rtl/>
        </w:rPr>
        <w:t xml:space="preserve">אדוני היושב-ראש, אדוני סגן השר, השאילתא של חברת הכנסת גבריאלי היא מאוד מאוד </w:t>
      </w:r>
      <w:r>
        <w:rPr>
          <w:rFonts w:hint="cs"/>
          <w:rtl/>
        </w:rPr>
        <w:t>במקומה. בעבר נעשו לפחות שני ניסיונות למצוא פתרון למקרים הללו. האחד, נפתח משא-ומתן בין משרד הביטחון לבין משרד האוצר על השגת תקציב מסוים כלשהו, כדי לנסות ולהציל את המפעל ואת עובדיו; השני, נערך משא-ומתן עם ארצות-הברית על הפשרת חלק מן התקציבים בדולרים, כדי שאפ</w:t>
      </w:r>
      <w:r>
        <w:rPr>
          <w:rFonts w:hint="cs"/>
          <w:rtl/>
        </w:rPr>
        <w:t>שר יהיה להשתמש בהם בשקלים, ובלבד שהמפעל יוכל לפעול. אני שואל אותך, האם המאמץ הזה נעשה? אם הוא לא נעשה, האם תהיו מוכנים לעשות אותו באופן מיידי, ובלבד שעבודת העובדים והמפעל יינצלו.</w:t>
      </w:r>
    </w:p>
    <w:p w14:paraId="6642D48D" w14:textId="77777777" w:rsidR="00000000" w:rsidRDefault="00E84F3B">
      <w:pPr>
        <w:pStyle w:val="a"/>
        <w:ind w:firstLine="0"/>
        <w:rPr>
          <w:rFonts w:hint="cs"/>
          <w:rtl/>
        </w:rPr>
      </w:pPr>
    </w:p>
    <w:p w14:paraId="2CE11E9C" w14:textId="77777777" w:rsidR="00000000" w:rsidRDefault="00E84F3B">
      <w:pPr>
        <w:pStyle w:val="ad"/>
        <w:rPr>
          <w:rtl/>
        </w:rPr>
      </w:pPr>
      <w:r>
        <w:rPr>
          <w:rtl/>
        </w:rPr>
        <w:t>היו"ר ראובן ריבלין:</w:t>
      </w:r>
    </w:p>
    <w:p w14:paraId="5360040A" w14:textId="77777777" w:rsidR="00000000" w:rsidRDefault="00E84F3B">
      <w:pPr>
        <w:pStyle w:val="a"/>
        <w:rPr>
          <w:rtl/>
        </w:rPr>
      </w:pPr>
    </w:p>
    <w:p w14:paraId="2587C468" w14:textId="77777777" w:rsidR="00000000" w:rsidRDefault="00E84F3B">
      <w:pPr>
        <w:pStyle w:val="a"/>
        <w:rPr>
          <w:rFonts w:hint="cs"/>
          <w:rtl/>
        </w:rPr>
      </w:pPr>
      <w:r>
        <w:rPr>
          <w:rFonts w:hint="cs"/>
          <w:rtl/>
        </w:rPr>
        <w:t>תודה רבה. סגן השר ישיב, ולאחר מכן אכבד את המשלחת הצ'כית</w:t>
      </w:r>
      <w:r>
        <w:rPr>
          <w:rFonts w:hint="cs"/>
          <w:rtl/>
        </w:rPr>
        <w:t>. בבקשה.</w:t>
      </w:r>
    </w:p>
    <w:p w14:paraId="64869C47" w14:textId="77777777" w:rsidR="00000000" w:rsidRDefault="00E84F3B">
      <w:pPr>
        <w:pStyle w:val="a"/>
        <w:rPr>
          <w:rFonts w:hint="cs"/>
          <w:rtl/>
        </w:rPr>
      </w:pPr>
    </w:p>
    <w:p w14:paraId="1B26291C" w14:textId="77777777" w:rsidR="00000000" w:rsidRDefault="00E84F3B">
      <w:pPr>
        <w:pStyle w:val="Speaker"/>
        <w:rPr>
          <w:rtl/>
        </w:rPr>
      </w:pPr>
      <w:bookmarkStart w:id="26" w:name="FS000000464T16_07_2003_11_39_39"/>
      <w:bookmarkStart w:id="27" w:name="_Toc46538598"/>
      <w:bookmarkStart w:id="28" w:name="_Toc49055327"/>
      <w:bookmarkEnd w:id="26"/>
      <w:r>
        <w:rPr>
          <w:rFonts w:hint="eastAsia"/>
          <w:rtl/>
        </w:rPr>
        <w:t>סגן</w:t>
      </w:r>
      <w:r>
        <w:rPr>
          <w:rtl/>
        </w:rPr>
        <w:t xml:space="preserve"> שר הביטחון זאב בוים:</w:t>
      </w:r>
      <w:bookmarkEnd w:id="27"/>
      <w:bookmarkEnd w:id="28"/>
    </w:p>
    <w:p w14:paraId="2203DE6E" w14:textId="77777777" w:rsidR="00000000" w:rsidRDefault="00E84F3B">
      <w:pPr>
        <w:pStyle w:val="a"/>
        <w:rPr>
          <w:rFonts w:hint="cs"/>
          <w:rtl/>
        </w:rPr>
      </w:pPr>
    </w:p>
    <w:p w14:paraId="0978F1D7" w14:textId="77777777" w:rsidR="00000000" w:rsidRDefault="00E84F3B">
      <w:pPr>
        <w:pStyle w:val="a"/>
        <w:rPr>
          <w:rFonts w:hint="cs"/>
          <w:rtl/>
        </w:rPr>
      </w:pPr>
      <w:r>
        <w:rPr>
          <w:rFonts w:hint="cs"/>
          <w:rtl/>
        </w:rPr>
        <w:t>אדוני היושב-ראש, חברי הכנסת דוד לוי ורן כהן, דבר ראשון, אני בהחלט מקבל את העצה הזאת, פרי ניסיון שלכם, ויש לכם ניסיון גדול משלי. אני אנסה לבדוק אפשרות, אולי במערכת היחסים הטובה מאוד שקיימת היום בין ישראל לארצות-הברית, אול</w:t>
      </w:r>
      <w:r>
        <w:rPr>
          <w:rFonts w:hint="cs"/>
          <w:rtl/>
        </w:rPr>
        <w:t>י טובה מאי-פעם, לעשות שינוי ולהגדיל את המרכיב של כספי ההמרה. בהחלט ראוי המאמץ הזה.</w:t>
      </w:r>
    </w:p>
    <w:p w14:paraId="7FE26A57" w14:textId="77777777" w:rsidR="00000000" w:rsidRDefault="00E84F3B">
      <w:pPr>
        <w:pStyle w:val="a"/>
        <w:rPr>
          <w:rFonts w:hint="cs"/>
          <w:rtl/>
        </w:rPr>
      </w:pPr>
    </w:p>
    <w:p w14:paraId="2C169660" w14:textId="77777777" w:rsidR="00000000" w:rsidRDefault="00E84F3B">
      <w:pPr>
        <w:pStyle w:val="a"/>
        <w:rPr>
          <w:rFonts w:hint="cs"/>
          <w:rtl/>
        </w:rPr>
      </w:pPr>
      <w:r>
        <w:rPr>
          <w:rFonts w:hint="cs"/>
          <w:rtl/>
        </w:rPr>
        <w:t xml:space="preserve">חבר הכנסת רן כהן, אני מוכן לנסות ולבדוק עם האוצר, רק שעל רקע הנחישות של האוצר ושר האוצר והשר שטרית, נוכח המצוקה הכלכלית, נראה לי שדווקא בעיתוי הזה, המשא-ומתן הזה יהיה יותר </w:t>
      </w:r>
      <w:r>
        <w:rPr>
          <w:rFonts w:hint="cs"/>
          <w:rtl/>
        </w:rPr>
        <w:t>קשה, אם כי גם מאמץ כזה ראוי.</w:t>
      </w:r>
    </w:p>
    <w:p w14:paraId="7993A3A2" w14:textId="77777777" w:rsidR="00000000" w:rsidRDefault="00E84F3B">
      <w:pPr>
        <w:pStyle w:val="a"/>
        <w:rPr>
          <w:rFonts w:hint="cs"/>
          <w:rtl/>
        </w:rPr>
      </w:pPr>
    </w:p>
    <w:p w14:paraId="2FF977FC" w14:textId="77777777" w:rsidR="00000000" w:rsidRDefault="00E84F3B">
      <w:pPr>
        <w:pStyle w:val="a"/>
        <w:rPr>
          <w:rFonts w:hint="cs"/>
          <w:rtl/>
        </w:rPr>
      </w:pPr>
      <w:r>
        <w:rPr>
          <w:rFonts w:hint="cs"/>
          <w:rtl/>
        </w:rPr>
        <w:t>אני שומע, נוכח המצוקות העולות כתוצאה מהמצב הכלכלי והקשיים והגזירות, הצעות של חברי כנסת אל מערכת הביטחון וקריאה לקצץ קיצוץ נוסף במערכת הביטחון. יזכרו חברי הכנסת, עם כל ההבנה למצוקות וכן הלאה, שהמשמעות של קיצוצים נוספים, אם לא י</w:t>
      </w:r>
      <w:r>
        <w:rPr>
          <w:rFonts w:hint="cs"/>
          <w:rtl/>
        </w:rPr>
        <w:t>שירה, בוודאי עקיפה, היא החמרת המצב הכלכלי-החברתי, ולא הקלה.</w:t>
      </w:r>
    </w:p>
    <w:p w14:paraId="107CDB63" w14:textId="77777777" w:rsidR="00000000" w:rsidRDefault="00E84F3B">
      <w:pPr>
        <w:pStyle w:val="a"/>
        <w:rPr>
          <w:rFonts w:hint="cs"/>
          <w:rtl/>
        </w:rPr>
      </w:pPr>
    </w:p>
    <w:p w14:paraId="20F91A77" w14:textId="77777777" w:rsidR="00000000" w:rsidRDefault="00E84F3B">
      <w:pPr>
        <w:pStyle w:val="ad"/>
        <w:rPr>
          <w:rtl/>
        </w:rPr>
      </w:pPr>
      <w:r>
        <w:rPr>
          <w:rtl/>
        </w:rPr>
        <w:t>היו"ר ראובן ריבלין:</w:t>
      </w:r>
    </w:p>
    <w:p w14:paraId="0F79153C" w14:textId="77777777" w:rsidR="00000000" w:rsidRDefault="00E84F3B">
      <w:pPr>
        <w:pStyle w:val="a"/>
        <w:rPr>
          <w:rtl/>
        </w:rPr>
      </w:pPr>
    </w:p>
    <w:p w14:paraId="333055A5" w14:textId="77777777" w:rsidR="00000000" w:rsidRDefault="00E84F3B">
      <w:pPr>
        <w:pStyle w:val="a"/>
        <w:rPr>
          <w:rFonts w:hint="cs"/>
          <w:rtl/>
        </w:rPr>
      </w:pPr>
      <w:r>
        <w:rPr>
          <w:rFonts w:hint="cs"/>
          <w:rtl/>
        </w:rPr>
        <w:t>אני מודה מאוד לסגן שר הביטחון, חבר הכנסת זאב בוים.</w:t>
      </w:r>
    </w:p>
    <w:p w14:paraId="60527348" w14:textId="77777777" w:rsidR="00000000" w:rsidRDefault="00E84F3B">
      <w:pPr>
        <w:pStyle w:val="Subject"/>
        <w:rPr>
          <w:rFonts w:hint="cs"/>
          <w:rtl/>
        </w:rPr>
      </w:pPr>
    </w:p>
    <w:p w14:paraId="561D70EA" w14:textId="77777777" w:rsidR="00000000" w:rsidRDefault="00E84F3B">
      <w:pPr>
        <w:pStyle w:val="a"/>
        <w:rPr>
          <w:rFonts w:hint="cs"/>
          <w:rtl/>
        </w:rPr>
      </w:pPr>
    </w:p>
    <w:p w14:paraId="4281A018" w14:textId="77777777" w:rsidR="00000000" w:rsidRDefault="00E84F3B">
      <w:pPr>
        <w:pStyle w:val="Subject"/>
        <w:rPr>
          <w:rtl/>
        </w:rPr>
      </w:pPr>
      <w:bookmarkStart w:id="29" w:name="CS14379FI0014379T16_07_2003_11_43_25"/>
      <w:bookmarkStart w:id="30" w:name="_Toc46538599"/>
      <w:bookmarkStart w:id="31" w:name="_Toc49055328"/>
      <w:bookmarkEnd w:id="29"/>
      <w:r>
        <w:rPr>
          <w:rtl/>
        </w:rPr>
        <w:t>דברי ברכה של יו</w:t>
      </w:r>
      <w:r>
        <w:rPr>
          <w:rFonts w:hint="cs"/>
          <w:rtl/>
        </w:rPr>
        <w:t>שב-ראש</w:t>
      </w:r>
      <w:r>
        <w:rPr>
          <w:rtl/>
        </w:rPr>
        <w:t xml:space="preserve"> הכנסת ליו</w:t>
      </w:r>
      <w:r>
        <w:rPr>
          <w:rFonts w:hint="cs"/>
          <w:rtl/>
        </w:rPr>
        <w:t>שב-ראש</w:t>
      </w:r>
      <w:r>
        <w:rPr>
          <w:rtl/>
        </w:rPr>
        <w:t xml:space="preserve"> </w:t>
      </w:r>
      <w:r>
        <w:rPr>
          <w:rFonts w:hint="cs"/>
          <w:rtl/>
        </w:rPr>
        <w:t>ה</w:t>
      </w:r>
      <w:r>
        <w:rPr>
          <w:rtl/>
        </w:rPr>
        <w:t xml:space="preserve">פרלמנט </w:t>
      </w:r>
      <w:r>
        <w:rPr>
          <w:rFonts w:hint="cs"/>
          <w:rtl/>
        </w:rPr>
        <w:t xml:space="preserve">של </w:t>
      </w:r>
      <w:r>
        <w:rPr>
          <w:rtl/>
        </w:rPr>
        <w:t>צ'כיה</w:t>
      </w:r>
      <w:bookmarkEnd w:id="30"/>
      <w:bookmarkEnd w:id="31"/>
    </w:p>
    <w:p w14:paraId="01E77F75" w14:textId="77777777" w:rsidR="00000000" w:rsidRDefault="00E84F3B">
      <w:pPr>
        <w:pStyle w:val="SubjectSub"/>
        <w:rPr>
          <w:rFonts w:hint="cs"/>
          <w:rtl/>
        </w:rPr>
      </w:pPr>
    </w:p>
    <w:p w14:paraId="29114A9A" w14:textId="77777777" w:rsidR="00000000" w:rsidRDefault="00E84F3B">
      <w:pPr>
        <w:pStyle w:val="ad"/>
        <w:rPr>
          <w:rtl/>
        </w:rPr>
      </w:pPr>
      <w:r>
        <w:rPr>
          <w:rtl/>
        </w:rPr>
        <w:t>היו"ר ראובן ריבלין:</w:t>
      </w:r>
    </w:p>
    <w:p w14:paraId="1767B80A" w14:textId="77777777" w:rsidR="00000000" w:rsidRDefault="00E84F3B">
      <w:pPr>
        <w:pStyle w:val="a"/>
        <w:rPr>
          <w:rtl/>
        </w:rPr>
      </w:pPr>
    </w:p>
    <w:p w14:paraId="010C03B2" w14:textId="77777777" w:rsidR="00000000" w:rsidRDefault="00E84F3B">
      <w:pPr>
        <w:pStyle w:val="a"/>
        <w:rPr>
          <w:rFonts w:hint="cs"/>
          <w:rtl/>
        </w:rPr>
      </w:pPr>
      <w:r>
        <w:rPr>
          <w:rFonts w:hint="cs"/>
          <w:rtl/>
        </w:rPr>
        <w:t>רבותי השרים, חברי הכנסת, מבקש אני לקדם בברכה</w:t>
      </w:r>
      <w:r>
        <w:rPr>
          <w:rFonts w:hint="cs"/>
          <w:rtl/>
        </w:rPr>
        <w:t xml:space="preserve"> את נשיא הפרלמנט של צ'כיה, לובומיר זאורליק, העומד בראש משלחת חברי פרלמנט מצ'כיה. היא נמצאת כאן אתנו ביציע האורחים, ואנחנו מקדמים אותם בברכה. </w:t>
      </w:r>
      <w:r>
        <w:t>Welcome</w:t>
      </w:r>
      <w:r>
        <w:rPr>
          <w:rFonts w:hint="cs"/>
          <w:rtl/>
        </w:rPr>
        <w:t>.</w:t>
      </w:r>
    </w:p>
    <w:p w14:paraId="44F66FA6" w14:textId="77777777" w:rsidR="00000000" w:rsidRDefault="00E84F3B">
      <w:pPr>
        <w:pStyle w:val="a"/>
        <w:rPr>
          <w:rtl/>
        </w:rPr>
      </w:pPr>
    </w:p>
    <w:p w14:paraId="3D25FEAF" w14:textId="77777777" w:rsidR="00000000" w:rsidRDefault="00E84F3B">
      <w:pPr>
        <w:pStyle w:val="a"/>
        <w:rPr>
          <w:rFonts w:hint="cs"/>
          <w:rtl/>
        </w:rPr>
      </w:pPr>
      <w:r>
        <w:rPr>
          <w:rFonts w:hint="cs"/>
          <w:rtl/>
        </w:rPr>
        <w:t>קשרי הידידות בין שתי המדינות החלו עוד בתקופת כהונתו של תומאש מסאריק, נשיא צ'כיה, שביקר בארץ-ישראל בשנות ה</w:t>
      </w:r>
      <w:r>
        <w:rPr>
          <w:rFonts w:hint="cs"/>
          <w:rtl/>
        </w:rPr>
        <w:t>-20. תפקידה החיובי של צ'כוסלובקיה בלט בהצבעות באו"ם, ולאחר מכן באספקת נשק ובהכשרת לוחמים במלחמת העצמאות.</w:t>
      </w:r>
    </w:p>
    <w:p w14:paraId="75A85A89" w14:textId="77777777" w:rsidR="00000000" w:rsidRDefault="00E84F3B">
      <w:pPr>
        <w:pStyle w:val="a"/>
        <w:rPr>
          <w:rFonts w:hint="cs"/>
          <w:rtl/>
        </w:rPr>
      </w:pPr>
    </w:p>
    <w:p w14:paraId="56A6273D" w14:textId="77777777" w:rsidR="00000000" w:rsidRDefault="00E84F3B">
      <w:pPr>
        <w:pStyle w:val="a"/>
        <w:rPr>
          <w:rFonts w:hint="cs"/>
          <w:rtl/>
        </w:rPr>
      </w:pPr>
      <w:r>
        <w:rPr>
          <w:rFonts w:hint="cs"/>
          <w:rtl/>
        </w:rPr>
        <w:t>יחסי ישראל וצ'כיה חודשו בפברואר 1990, זמן קצר לאחר פעילות התנועה העממית הבלתי-אלימה, שנקראה לאחר מכן "מהפכת הקטיפה". אז הצהיר הנשיא, וואצלאב האוול, כי</w:t>
      </w:r>
      <w:r>
        <w:rPr>
          <w:rFonts w:hint="cs"/>
          <w:rtl/>
        </w:rPr>
        <w:t xml:space="preserve"> הקשר עם מדינת ישראל נמצא בעדיפות גבוהה.</w:t>
      </w:r>
    </w:p>
    <w:p w14:paraId="3F3C3789" w14:textId="77777777" w:rsidR="00000000" w:rsidRDefault="00E84F3B">
      <w:pPr>
        <w:pStyle w:val="a"/>
        <w:rPr>
          <w:rFonts w:hint="cs"/>
          <w:rtl/>
        </w:rPr>
      </w:pPr>
    </w:p>
    <w:p w14:paraId="042B5D96" w14:textId="77777777" w:rsidR="00000000" w:rsidRDefault="00E84F3B">
      <w:pPr>
        <w:pStyle w:val="a"/>
        <w:rPr>
          <w:rFonts w:hint="cs"/>
          <w:rtl/>
        </w:rPr>
      </w:pPr>
      <w:r>
        <w:rPr>
          <w:rFonts w:hint="cs"/>
          <w:rtl/>
        </w:rPr>
        <w:t>צ'כיה מתעניינת בנעשה במזרח התיכון, ועמדותיה בנושאי המלחמה בטרור כתנאי לתהליך השלום אוהדות את עמדת ישראל. שיתוף הפעולה בין ישראל לצ'כיה מגוון, והוא מתפרס על תחומי הכלכלה, המסחר, התיירות והתרבות.</w:t>
      </w:r>
    </w:p>
    <w:p w14:paraId="0EB1FCAA" w14:textId="77777777" w:rsidR="00000000" w:rsidRDefault="00E84F3B">
      <w:pPr>
        <w:pStyle w:val="a"/>
        <w:rPr>
          <w:rFonts w:hint="cs"/>
          <w:rtl/>
        </w:rPr>
      </w:pPr>
    </w:p>
    <w:p w14:paraId="5D36CFEF" w14:textId="77777777" w:rsidR="00000000" w:rsidRDefault="00E84F3B">
      <w:pPr>
        <w:pStyle w:val="a"/>
        <w:rPr>
          <w:rFonts w:hint="cs"/>
          <w:rtl/>
        </w:rPr>
      </w:pPr>
      <w:r>
        <w:rPr>
          <w:rFonts w:hint="cs"/>
          <w:rtl/>
        </w:rPr>
        <w:t>צ'כיה עומדת כיום לפ</w:t>
      </w:r>
      <w:r>
        <w:rPr>
          <w:rFonts w:hint="cs"/>
          <w:rtl/>
        </w:rPr>
        <w:t>ני הצטרפות לאיחוד האירופי. הצטרפות זו יש בה משום חזרה טבעית של מדינה זו למוקד היצירה התרבותית והפוליטית של אירופה.</w:t>
      </w:r>
    </w:p>
    <w:p w14:paraId="1AD3FD49" w14:textId="77777777" w:rsidR="00000000" w:rsidRDefault="00E84F3B">
      <w:pPr>
        <w:pStyle w:val="a"/>
        <w:rPr>
          <w:rFonts w:hint="cs"/>
          <w:rtl/>
        </w:rPr>
      </w:pPr>
    </w:p>
    <w:p w14:paraId="51A89DDA" w14:textId="77777777" w:rsidR="00000000" w:rsidRDefault="00E84F3B">
      <w:pPr>
        <w:pStyle w:val="a"/>
        <w:rPr>
          <w:rFonts w:hint="cs"/>
          <w:rtl/>
        </w:rPr>
      </w:pPr>
      <w:r>
        <w:rPr>
          <w:rFonts w:hint="cs"/>
          <w:rtl/>
        </w:rPr>
        <w:t>אני מברך אתכם בברכת ברוכים הבאים למדינת ישראל, לירושלים בירת ישראל ולכנסת ישראל, שהיא היכל הדמוקרטיה של עמנו ושל אזרחי מדינתנו כאן במדינת יש</w:t>
      </w:r>
      <w:r>
        <w:rPr>
          <w:rFonts w:hint="cs"/>
          <w:rtl/>
        </w:rPr>
        <w:t>ראל.</w:t>
      </w:r>
    </w:p>
    <w:p w14:paraId="4CBCA736" w14:textId="77777777" w:rsidR="00000000" w:rsidRDefault="00E84F3B">
      <w:pPr>
        <w:pStyle w:val="a"/>
        <w:rPr>
          <w:rtl/>
        </w:rPr>
      </w:pPr>
    </w:p>
    <w:p w14:paraId="7C67957C" w14:textId="77777777" w:rsidR="00000000" w:rsidRDefault="00E84F3B">
      <w:pPr>
        <w:pStyle w:val="a"/>
        <w:rPr>
          <w:rtl/>
        </w:rPr>
      </w:pPr>
      <w:r>
        <w:rPr>
          <w:rFonts w:hint="cs"/>
          <w:rtl/>
        </w:rPr>
        <w:t xml:space="preserve">ברוכים הבאים. </w:t>
      </w:r>
      <w:r>
        <w:t xml:space="preserve"> Welcome to our country and to our parliament, shrine of the Israeli democracy. God bless you.</w:t>
      </w:r>
      <w:r>
        <w:rPr>
          <w:rFonts w:hint="cs"/>
          <w:rtl/>
        </w:rPr>
        <w:t xml:space="preserve"> </w:t>
      </w:r>
    </w:p>
    <w:p w14:paraId="2CDEB234" w14:textId="77777777" w:rsidR="00000000" w:rsidRDefault="00E84F3B">
      <w:pPr>
        <w:pStyle w:val="a"/>
        <w:rPr>
          <w:rtl/>
        </w:rPr>
      </w:pPr>
    </w:p>
    <w:p w14:paraId="76674DFA" w14:textId="77777777" w:rsidR="00000000" w:rsidRDefault="00E84F3B">
      <w:pPr>
        <w:pStyle w:val="a"/>
        <w:rPr>
          <w:rFonts w:hint="cs"/>
          <w:rtl/>
        </w:rPr>
      </w:pPr>
      <w:r>
        <w:rPr>
          <w:rFonts w:hint="cs"/>
          <w:rtl/>
        </w:rPr>
        <w:t>תודה רבה. אפשר למחוא כפיים, רבותי חברי הכנסת.</w:t>
      </w:r>
    </w:p>
    <w:p w14:paraId="74276EE5" w14:textId="77777777" w:rsidR="00000000" w:rsidRDefault="00E84F3B">
      <w:pPr>
        <w:pStyle w:val="a"/>
        <w:rPr>
          <w:rtl/>
        </w:rPr>
      </w:pPr>
    </w:p>
    <w:p w14:paraId="27D649CB" w14:textId="77777777" w:rsidR="00000000" w:rsidRDefault="00E84F3B">
      <w:pPr>
        <w:pStyle w:val="a"/>
        <w:ind w:firstLine="26"/>
        <w:jc w:val="center"/>
        <w:rPr>
          <w:rFonts w:hint="cs"/>
          <w:rtl/>
        </w:rPr>
      </w:pPr>
      <w:r>
        <w:rPr>
          <w:rFonts w:hint="cs"/>
          <w:rtl/>
        </w:rPr>
        <w:t>(מחיאות כפיים)</w:t>
      </w:r>
    </w:p>
    <w:p w14:paraId="62D9BB4C" w14:textId="77777777" w:rsidR="00000000" w:rsidRDefault="00E84F3B">
      <w:pPr>
        <w:pStyle w:val="a"/>
        <w:ind w:firstLine="26"/>
        <w:jc w:val="center"/>
        <w:rPr>
          <w:rFonts w:hint="cs"/>
          <w:rtl/>
        </w:rPr>
      </w:pPr>
    </w:p>
    <w:p w14:paraId="55F3488C" w14:textId="77777777" w:rsidR="00000000" w:rsidRDefault="00E84F3B">
      <w:pPr>
        <w:pStyle w:val="ad"/>
        <w:rPr>
          <w:rtl/>
        </w:rPr>
      </w:pPr>
      <w:r>
        <w:rPr>
          <w:rtl/>
        </w:rPr>
        <w:t>היו"ר ראובן ריבלין:</w:t>
      </w:r>
    </w:p>
    <w:p w14:paraId="7132F8F3" w14:textId="77777777" w:rsidR="00000000" w:rsidRDefault="00E84F3B">
      <w:pPr>
        <w:pStyle w:val="a"/>
        <w:rPr>
          <w:rtl/>
        </w:rPr>
      </w:pPr>
    </w:p>
    <w:p w14:paraId="4B85772A" w14:textId="77777777" w:rsidR="00000000" w:rsidRDefault="00E84F3B">
      <w:pPr>
        <w:pStyle w:val="a"/>
        <w:rPr>
          <w:rtl/>
        </w:rPr>
      </w:pPr>
      <w:r>
        <w:t>Thank you, Mister President.</w:t>
      </w:r>
    </w:p>
    <w:p w14:paraId="5A396DE2" w14:textId="77777777" w:rsidR="00000000" w:rsidRDefault="00E84F3B">
      <w:pPr>
        <w:pStyle w:val="Subject"/>
        <w:rPr>
          <w:rtl/>
        </w:rPr>
      </w:pPr>
    </w:p>
    <w:p w14:paraId="683958F5" w14:textId="77777777" w:rsidR="00000000" w:rsidRDefault="00E84F3B">
      <w:pPr>
        <w:pStyle w:val="a"/>
        <w:rPr>
          <w:rFonts w:hint="cs"/>
          <w:rtl/>
        </w:rPr>
      </w:pPr>
    </w:p>
    <w:p w14:paraId="7B169162" w14:textId="77777777" w:rsidR="00000000" w:rsidRDefault="00E84F3B">
      <w:pPr>
        <w:pStyle w:val="Subject"/>
        <w:rPr>
          <w:rtl/>
        </w:rPr>
      </w:pPr>
      <w:bookmarkStart w:id="32" w:name="CS14374FI0014374T16_07_2003_12_06_51"/>
      <w:bookmarkStart w:id="33" w:name="_Toc46538600"/>
      <w:bookmarkStart w:id="34" w:name="_Toc49055329"/>
      <w:bookmarkEnd w:id="32"/>
      <w:r>
        <w:rPr>
          <w:rtl/>
        </w:rPr>
        <w:t>שאילתות בעל-פה</w:t>
      </w:r>
      <w:bookmarkEnd w:id="33"/>
      <w:bookmarkEnd w:id="34"/>
    </w:p>
    <w:p w14:paraId="2BD44966" w14:textId="77777777" w:rsidR="00000000" w:rsidRDefault="00E84F3B">
      <w:pPr>
        <w:pStyle w:val="SubjectSub"/>
        <w:rPr>
          <w:rFonts w:hint="cs"/>
          <w:rtl/>
        </w:rPr>
      </w:pPr>
    </w:p>
    <w:p w14:paraId="0A109E02" w14:textId="77777777" w:rsidR="00000000" w:rsidRDefault="00E84F3B">
      <w:pPr>
        <w:pStyle w:val="ad"/>
        <w:rPr>
          <w:rtl/>
        </w:rPr>
      </w:pPr>
      <w:r>
        <w:rPr>
          <w:rtl/>
        </w:rPr>
        <w:t>היו"ר רא</w:t>
      </w:r>
      <w:r>
        <w:rPr>
          <w:rtl/>
        </w:rPr>
        <w:t>ובן ריבלין:</w:t>
      </w:r>
    </w:p>
    <w:p w14:paraId="3A8A5EEF" w14:textId="77777777" w:rsidR="00000000" w:rsidRDefault="00E84F3B">
      <w:pPr>
        <w:pStyle w:val="a"/>
        <w:rPr>
          <w:rtl/>
        </w:rPr>
      </w:pPr>
    </w:p>
    <w:p w14:paraId="6968D71B" w14:textId="77777777" w:rsidR="00000000" w:rsidRDefault="00E84F3B">
      <w:pPr>
        <w:pStyle w:val="a"/>
        <w:rPr>
          <w:rFonts w:hint="cs"/>
          <w:rtl/>
        </w:rPr>
      </w:pPr>
      <w:r>
        <w:rPr>
          <w:rFonts w:hint="cs"/>
          <w:rtl/>
        </w:rPr>
        <w:t>אנחנו נמשיך עכשיו, כהלכות הדמוקרטיה, בסדר-היום. כבוד שר המשפטים ישיב על שאילתא בעל-פה מס' 57. כבוד השר, קודם חבר הכנסת בניזרי צריך לשאול.</w:t>
      </w:r>
    </w:p>
    <w:p w14:paraId="7611104E" w14:textId="77777777" w:rsidR="00000000" w:rsidRDefault="00E84F3B">
      <w:pPr>
        <w:pStyle w:val="a"/>
        <w:rPr>
          <w:rFonts w:hint="cs"/>
          <w:rtl/>
        </w:rPr>
      </w:pPr>
    </w:p>
    <w:p w14:paraId="07AB76F4" w14:textId="77777777" w:rsidR="00000000" w:rsidRDefault="00E84F3B">
      <w:pPr>
        <w:pStyle w:val="ac"/>
        <w:rPr>
          <w:rtl/>
        </w:rPr>
      </w:pPr>
      <w:r>
        <w:rPr>
          <w:rFonts w:hint="eastAsia"/>
          <w:rtl/>
        </w:rPr>
        <w:t>שר</w:t>
      </w:r>
      <w:r>
        <w:rPr>
          <w:rtl/>
        </w:rPr>
        <w:t xml:space="preserve"> המשפטים יוסף לפיד:</w:t>
      </w:r>
    </w:p>
    <w:p w14:paraId="57FF106F" w14:textId="77777777" w:rsidR="00000000" w:rsidRDefault="00E84F3B">
      <w:pPr>
        <w:pStyle w:val="a"/>
        <w:rPr>
          <w:rFonts w:hint="cs"/>
          <w:rtl/>
        </w:rPr>
      </w:pPr>
    </w:p>
    <w:p w14:paraId="6F264917" w14:textId="77777777" w:rsidR="00000000" w:rsidRDefault="00E84F3B">
      <w:pPr>
        <w:pStyle w:val="a"/>
        <w:rPr>
          <w:rFonts w:hint="cs"/>
          <w:rtl/>
        </w:rPr>
      </w:pPr>
      <w:r>
        <w:rPr>
          <w:rFonts w:hint="cs"/>
          <w:rtl/>
        </w:rPr>
        <w:t xml:space="preserve">אני רוצה להצטרף לברכה למשלחת הצ'כית. זו משלחת שמייצגת את תרבות אירופה במיטבה, את </w:t>
      </w:r>
      <w:r>
        <w:rPr>
          <w:rFonts w:hint="cs"/>
          <w:rtl/>
        </w:rPr>
        <w:t>התרבות של קפקא ואת התרבות של סמטנה, שאולי אתם יודעים ואולי לא, אבל מנגינה שלו היא מנגינת ההמנון הישראלי.</w:t>
      </w:r>
    </w:p>
    <w:p w14:paraId="2ACEDE3C" w14:textId="77777777" w:rsidR="00000000" w:rsidRDefault="00E84F3B">
      <w:pPr>
        <w:pStyle w:val="a"/>
        <w:rPr>
          <w:rFonts w:hint="cs"/>
          <w:rtl/>
        </w:rPr>
      </w:pPr>
    </w:p>
    <w:p w14:paraId="5D306668" w14:textId="77777777" w:rsidR="00000000" w:rsidRDefault="00E84F3B">
      <w:pPr>
        <w:pStyle w:val="ad"/>
        <w:rPr>
          <w:rtl/>
        </w:rPr>
      </w:pPr>
      <w:r>
        <w:rPr>
          <w:rtl/>
        </w:rPr>
        <w:t>היו"ר ראובן ריבלין:</w:t>
      </w:r>
    </w:p>
    <w:p w14:paraId="24D58FFB" w14:textId="77777777" w:rsidR="00000000" w:rsidRDefault="00E84F3B">
      <w:pPr>
        <w:pStyle w:val="a"/>
        <w:rPr>
          <w:rtl/>
        </w:rPr>
      </w:pPr>
    </w:p>
    <w:p w14:paraId="30014EC0" w14:textId="77777777" w:rsidR="00000000" w:rsidRDefault="00E84F3B">
      <w:pPr>
        <w:pStyle w:val="a"/>
        <w:rPr>
          <w:rFonts w:hint="cs"/>
          <w:rtl/>
        </w:rPr>
      </w:pPr>
      <w:r>
        <w:rPr>
          <w:rFonts w:hint="cs"/>
          <w:rtl/>
        </w:rPr>
        <w:t>"התקווה"  -  "המולדבה".</w:t>
      </w:r>
    </w:p>
    <w:p w14:paraId="3D36E8ED" w14:textId="77777777" w:rsidR="00000000" w:rsidRDefault="00E84F3B">
      <w:pPr>
        <w:pStyle w:val="a"/>
        <w:rPr>
          <w:rFonts w:hint="cs"/>
          <w:rtl/>
        </w:rPr>
      </w:pPr>
    </w:p>
    <w:p w14:paraId="7E92A961" w14:textId="77777777" w:rsidR="00000000" w:rsidRDefault="00E84F3B">
      <w:pPr>
        <w:pStyle w:val="a"/>
        <w:rPr>
          <w:rFonts w:hint="cs"/>
          <w:rtl/>
        </w:rPr>
      </w:pPr>
      <w:r>
        <w:rPr>
          <w:rFonts w:hint="cs"/>
          <w:rtl/>
        </w:rPr>
        <w:t>תודה. כבוד השר יואיל לשבת. קודם חבר הכנסת בניזרי צריך לשאול את השאלה, ולאחר מכן השר ישיב. בבקשה, חבר הכנ</w:t>
      </w:r>
      <w:r>
        <w:rPr>
          <w:rFonts w:hint="cs"/>
          <w:rtl/>
        </w:rPr>
        <w:t>סת בניזרי.</w:t>
      </w:r>
    </w:p>
    <w:p w14:paraId="5B78F3E9" w14:textId="77777777" w:rsidR="00000000" w:rsidRDefault="00E84F3B">
      <w:pPr>
        <w:pStyle w:val="a"/>
        <w:rPr>
          <w:rFonts w:hint="cs"/>
          <w:rtl/>
        </w:rPr>
      </w:pPr>
    </w:p>
    <w:p w14:paraId="4A320D48" w14:textId="77777777" w:rsidR="00000000" w:rsidRDefault="00E84F3B">
      <w:pPr>
        <w:pStyle w:val="a"/>
        <w:rPr>
          <w:rFonts w:hint="cs"/>
          <w:rtl/>
        </w:rPr>
      </w:pPr>
    </w:p>
    <w:p w14:paraId="7D34629D" w14:textId="77777777" w:rsidR="00000000" w:rsidRDefault="00E84F3B">
      <w:pPr>
        <w:pStyle w:val="Query"/>
        <w:jc w:val="center"/>
        <w:rPr>
          <w:rFonts w:hint="cs"/>
          <w:rtl/>
        </w:rPr>
      </w:pPr>
      <w:bookmarkStart w:id="35" w:name="_Toc46538601"/>
      <w:bookmarkStart w:id="36" w:name="_Toc49055330"/>
      <w:r>
        <w:rPr>
          <w:rFonts w:hint="cs"/>
          <w:rtl/>
        </w:rPr>
        <w:t>57. חקירה בנושא התנהגות שוטרים בכביש בר-אילן</w:t>
      </w:r>
      <w:bookmarkEnd w:id="35"/>
      <w:bookmarkEnd w:id="36"/>
    </w:p>
    <w:p w14:paraId="5DB80A9C" w14:textId="77777777" w:rsidR="00000000" w:rsidRDefault="00E84F3B">
      <w:pPr>
        <w:pStyle w:val="a"/>
        <w:rPr>
          <w:rFonts w:hint="cs"/>
          <w:rtl/>
        </w:rPr>
      </w:pPr>
    </w:p>
    <w:p w14:paraId="787BD9F6" w14:textId="77777777" w:rsidR="00000000" w:rsidRDefault="00E84F3B">
      <w:pPr>
        <w:pStyle w:val="Speaker"/>
        <w:rPr>
          <w:rtl/>
        </w:rPr>
      </w:pPr>
      <w:bookmarkStart w:id="37" w:name="FS000000484T16_07_2003_12_12_42"/>
      <w:bookmarkStart w:id="38" w:name="_Toc46538602"/>
      <w:bookmarkStart w:id="39" w:name="_Toc49055331"/>
      <w:bookmarkEnd w:id="37"/>
      <w:r>
        <w:rPr>
          <w:rFonts w:hint="eastAsia"/>
          <w:rtl/>
        </w:rPr>
        <w:t>שלמה</w:t>
      </w:r>
      <w:r>
        <w:rPr>
          <w:rtl/>
        </w:rPr>
        <w:t xml:space="preserve"> בניזרי (ש"ס):</w:t>
      </w:r>
      <w:bookmarkEnd w:id="38"/>
      <w:bookmarkEnd w:id="39"/>
    </w:p>
    <w:p w14:paraId="4265A3A9" w14:textId="77777777" w:rsidR="00000000" w:rsidRDefault="00E84F3B">
      <w:pPr>
        <w:pStyle w:val="a"/>
        <w:rPr>
          <w:rFonts w:hint="cs"/>
          <w:rtl/>
        </w:rPr>
      </w:pPr>
    </w:p>
    <w:p w14:paraId="50445672" w14:textId="77777777" w:rsidR="00000000" w:rsidRDefault="00E84F3B">
      <w:pPr>
        <w:pStyle w:val="a"/>
        <w:rPr>
          <w:rFonts w:hint="cs"/>
          <w:rtl/>
        </w:rPr>
      </w:pPr>
      <w:r>
        <w:rPr>
          <w:rFonts w:hint="cs"/>
          <w:rtl/>
        </w:rPr>
        <w:t xml:space="preserve">אני רוצה לייצג עכשיו את תרבות אברהם אבינו. </w:t>
      </w:r>
    </w:p>
    <w:p w14:paraId="68B53B43" w14:textId="77777777" w:rsidR="00000000" w:rsidRDefault="00E84F3B">
      <w:pPr>
        <w:pStyle w:val="a"/>
        <w:rPr>
          <w:rFonts w:hint="cs"/>
          <w:rtl/>
        </w:rPr>
      </w:pPr>
    </w:p>
    <w:p w14:paraId="0BAF701B" w14:textId="77777777" w:rsidR="00000000" w:rsidRDefault="00E84F3B">
      <w:pPr>
        <w:pStyle w:val="a"/>
        <w:rPr>
          <w:rFonts w:hint="cs"/>
          <w:rtl/>
        </w:rPr>
      </w:pPr>
      <w:r>
        <w:rPr>
          <w:rFonts w:hint="cs"/>
          <w:rtl/>
        </w:rPr>
        <w:t>אדוני היושב-ראש, חברי חברי הכנסת, נטען כי שוטרים נקטו אלימות נגד מפגינים בכביש בר-אילן בירושלים בשבת, כ"ח בסיוון התשס"ג, 28 ביוני 20</w:t>
      </w:r>
      <w:r>
        <w:rPr>
          <w:rFonts w:hint="cs"/>
          <w:rtl/>
        </w:rPr>
        <w:t>03, גם לאחר שנעצרו, כשהועברו למגרש-הרוסים.</w:t>
      </w:r>
    </w:p>
    <w:p w14:paraId="646C6B76" w14:textId="77777777" w:rsidR="00000000" w:rsidRDefault="00E84F3B">
      <w:pPr>
        <w:pStyle w:val="a"/>
        <w:rPr>
          <w:rFonts w:hint="cs"/>
          <w:rtl/>
        </w:rPr>
      </w:pPr>
    </w:p>
    <w:p w14:paraId="2E637BCA" w14:textId="77777777" w:rsidR="00000000" w:rsidRDefault="00E84F3B">
      <w:pPr>
        <w:pStyle w:val="a"/>
        <w:rPr>
          <w:rFonts w:hint="cs"/>
          <w:rtl/>
        </w:rPr>
      </w:pPr>
      <w:r>
        <w:rPr>
          <w:rFonts w:hint="cs"/>
          <w:rtl/>
        </w:rPr>
        <w:t xml:space="preserve">רצוני לשאול: </w:t>
      </w:r>
    </w:p>
    <w:p w14:paraId="3990B9C4" w14:textId="77777777" w:rsidR="00000000" w:rsidRDefault="00E84F3B">
      <w:pPr>
        <w:pStyle w:val="a"/>
        <w:rPr>
          <w:rFonts w:hint="cs"/>
          <w:rtl/>
        </w:rPr>
      </w:pPr>
    </w:p>
    <w:p w14:paraId="003375B0" w14:textId="77777777" w:rsidR="00000000" w:rsidRDefault="00E84F3B">
      <w:pPr>
        <w:pStyle w:val="a"/>
        <w:rPr>
          <w:rFonts w:hint="cs"/>
          <w:rtl/>
        </w:rPr>
      </w:pPr>
      <w:r>
        <w:rPr>
          <w:rFonts w:hint="cs"/>
          <w:rtl/>
        </w:rPr>
        <w:t xml:space="preserve">1. האם הוגשו תלונות נגד שוטרים?   </w:t>
      </w:r>
    </w:p>
    <w:p w14:paraId="5136A07A" w14:textId="77777777" w:rsidR="00000000" w:rsidRDefault="00E84F3B">
      <w:pPr>
        <w:pStyle w:val="a"/>
        <w:rPr>
          <w:rFonts w:hint="cs"/>
          <w:rtl/>
        </w:rPr>
      </w:pPr>
    </w:p>
    <w:p w14:paraId="37B7435C" w14:textId="77777777" w:rsidR="00000000" w:rsidRDefault="00E84F3B">
      <w:pPr>
        <w:pStyle w:val="a"/>
        <w:rPr>
          <w:rFonts w:hint="cs"/>
          <w:rtl/>
        </w:rPr>
      </w:pPr>
      <w:r>
        <w:rPr>
          <w:rFonts w:hint="cs"/>
          <w:rtl/>
        </w:rPr>
        <w:t>2. אם כן - כמה מהן נחקרו במח"ש?</w:t>
      </w:r>
    </w:p>
    <w:p w14:paraId="0C9FFCE3" w14:textId="77777777" w:rsidR="00000000" w:rsidRDefault="00E84F3B">
      <w:pPr>
        <w:pStyle w:val="a"/>
        <w:rPr>
          <w:rFonts w:hint="cs"/>
          <w:rtl/>
        </w:rPr>
      </w:pPr>
    </w:p>
    <w:p w14:paraId="70B5497C" w14:textId="77777777" w:rsidR="00000000" w:rsidRDefault="00E84F3B">
      <w:pPr>
        <w:pStyle w:val="a"/>
        <w:rPr>
          <w:rFonts w:hint="cs"/>
          <w:rtl/>
        </w:rPr>
      </w:pPr>
      <w:r>
        <w:rPr>
          <w:rFonts w:hint="cs"/>
          <w:rtl/>
        </w:rPr>
        <w:t>3. האם נגבו עדויות מעדי ראייה?</w:t>
      </w:r>
    </w:p>
    <w:p w14:paraId="75D0FCA6" w14:textId="77777777" w:rsidR="00000000" w:rsidRDefault="00E84F3B">
      <w:pPr>
        <w:pStyle w:val="a"/>
        <w:rPr>
          <w:rFonts w:hint="cs"/>
          <w:rtl/>
        </w:rPr>
      </w:pPr>
    </w:p>
    <w:p w14:paraId="6D796E01" w14:textId="77777777" w:rsidR="00000000" w:rsidRDefault="00E84F3B">
      <w:pPr>
        <w:pStyle w:val="a"/>
        <w:rPr>
          <w:rFonts w:hint="cs"/>
          <w:rtl/>
        </w:rPr>
      </w:pPr>
      <w:r>
        <w:rPr>
          <w:rFonts w:hint="cs"/>
          <w:rtl/>
        </w:rPr>
        <w:t>4. מה העלו החקירות?</w:t>
      </w:r>
    </w:p>
    <w:p w14:paraId="667E0663" w14:textId="77777777" w:rsidR="00000000" w:rsidRDefault="00E84F3B">
      <w:pPr>
        <w:pStyle w:val="ad"/>
        <w:rPr>
          <w:rtl/>
        </w:rPr>
      </w:pPr>
    </w:p>
    <w:p w14:paraId="0BC7DEB5" w14:textId="77777777" w:rsidR="00000000" w:rsidRDefault="00E84F3B">
      <w:pPr>
        <w:pStyle w:val="ad"/>
        <w:rPr>
          <w:rtl/>
        </w:rPr>
      </w:pPr>
      <w:r>
        <w:rPr>
          <w:rtl/>
        </w:rPr>
        <w:t>היו"ר ראובן ריבלין:</w:t>
      </w:r>
    </w:p>
    <w:p w14:paraId="0DB777F6" w14:textId="77777777" w:rsidR="00000000" w:rsidRDefault="00E84F3B">
      <w:pPr>
        <w:pStyle w:val="a"/>
        <w:rPr>
          <w:rtl/>
        </w:rPr>
      </w:pPr>
    </w:p>
    <w:p w14:paraId="5281C04E" w14:textId="77777777" w:rsidR="00000000" w:rsidRDefault="00E84F3B">
      <w:pPr>
        <w:pStyle w:val="a"/>
        <w:rPr>
          <w:rFonts w:hint="cs"/>
          <w:rtl/>
        </w:rPr>
      </w:pPr>
      <w:r>
        <w:rPr>
          <w:rFonts w:hint="cs"/>
          <w:rtl/>
        </w:rPr>
        <w:t>תודה. כבוד השר ישיב, ולאחר מכן ירחיב את השאלה חבר הכנס</w:t>
      </w:r>
      <w:r>
        <w:rPr>
          <w:rFonts w:hint="cs"/>
          <w:rtl/>
        </w:rPr>
        <w:t>ת בניזרי, ואחריו - חבר הכנסת אופיר פינס-פז.</w:t>
      </w:r>
    </w:p>
    <w:p w14:paraId="56BB430E" w14:textId="77777777" w:rsidR="00000000" w:rsidRDefault="00E84F3B">
      <w:pPr>
        <w:pStyle w:val="a"/>
        <w:rPr>
          <w:rFonts w:hint="cs"/>
          <w:rtl/>
        </w:rPr>
      </w:pPr>
    </w:p>
    <w:p w14:paraId="69085E4E" w14:textId="77777777" w:rsidR="00000000" w:rsidRDefault="00E84F3B">
      <w:pPr>
        <w:pStyle w:val="Speaker"/>
        <w:rPr>
          <w:rtl/>
        </w:rPr>
      </w:pPr>
      <w:bookmarkStart w:id="40" w:name="FS000000517T16_07_2003_12_19_28"/>
      <w:bookmarkStart w:id="41" w:name="_Toc46538603"/>
      <w:bookmarkStart w:id="42" w:name="_Toc49055332"/>
      <w:bookmarkEnd w:id="40"/>
      <w:r>
        <w:rPr>
          <w:rtl/>
        </w:rPr>
        <w:t>שר המשפטים יוסף לפיד:</w:t>
      </w:r>
      <w:bookmarkEnd w:id="41"/>
      <w:bookmarkEnd w:id="42"/>
    </w:p>
    <w:p w14:paraId="0116B799" w14:textId="77777777" w:rsidR="00000000" w:rsidRDefault="00E84F3B">
      <w:pPr>
        <w:pStyle w:val="a"/>
        <w:rPr>
          <w:rtl/>
        </w:rPr>
      </w:pPr>
    </w:p>
    <w:p w14:paraId="5F8E1337" w14:textId="77777777" w:rsidR="00000000" w:rsidRDefault="00E84F3B">
      <w:pPr>
        <w:pStyle w:val="a"/>
        <w:rPr>
          <w:rFonts w:hint="cs"/>
          <w:rtl/>
        </w:rPr>
      </w:pPr>
      <w:r>
        <w:rPr>
          <w:rFonts w:hint="cs"/>
          <w:rtl/>
        </w:rPr>
        <w:t>1-4. בבדיקה שנערכה במחלקה לחקירות שוטרים אותרה תלונה אחת בגין האירועים בכביש בר-אילן בתאריך 28 ביוני 2003. הטיפול בתלונה עדיין נמצא בחקירה במחלקה לחקירות שוטרים, וטרם הסתיים. לא מקובל לבקש</w:t>
      </w:r>
      <w:r>
        <w:rPr>
          <w:rFonts w:hint="cs"/>
          <w:rtl/>
        </w:rPr>
        <w:t>, בוודאי לא למסור פרטים מתוך חקירה או על מסקנות שמתגבשות. כאשר תסתיים החקירה ותתקבל החלטה בתיק, ניתן יהיה לבחון מסירת פרטים נוספים.</w:t>
      </w:r>
    </w:p>
    <w:p w14:paraId="68840C61" w14:textId="77777777" w:rsidR="00000000" w:rsidRDefault="00E84F3B">
      <w:pPr>
        <w:pStyle w:val="a"/>
        <w:rPr>
          <w:rFonts w:hint="cs"/>
          <w:rtl/>
        </w:rPr>
      </w:pPr>
    </w:p>
    <w:p w14:paraId="2CDBE405" w14:textId="77777777" w:rsidR="00000000" w:rsidRDefault="00E84F3B">
      <w:pPr>
        <w:pStyle w:val="a"/>
        <w:rPr>
          <w:rFonts w:hint="cs"/>
          <w:rtl/>
        </w:rPr>
      </w:pPr>
      <w:r>
        <w:rPr>
          <w:rFonts w:hint="cs"/>
          <w:rtl/>
        </w:rPr>
        <w:t>אילולא תקפו בריונים נוסעים תמימים ברחוב בר-אילן, בניגוד להחלטות בית-המשפט העליון, אחרי תקופה ארוכה של שקט ברחוב בר-אילן, לא</w:t>
      </w:r>
      <w:r>
        <w:rPr>
          <w:rFonts w:hint="cs"/>
          <w:rtl/>
        </w:rPr>
        <w:t xml:space="preserve"> היתה השאלה שאדוני שאל מתעוררת כלל.</w:t>
      </w:r>
    </w:p>
    <w:p w14:paraId="0AC7542F" w14:textId="77777777" w:rsidR="00000000" w:rsidRDefault="00E84F3B">
      <w:pPr>
        <w:pStyle w:val="a"/>
        <w:rPr>
          <w:rFonts w:hint="cs"/>
          <w:rtl/>
        </w:rPr>
      </w:pPr>
    </w:p>
    <w:p w14:paraId="1BF543AD" w14:textId="77777777" w:rsidR="00000000" w:rsidRDefault="00E84F3B">
      <w:pPr>
        <w:pStyle w:val="ad"/>
        <w:rPr>
          <w:rtl/>
        </w:rPr>
      </w:pPr>
      <w:r>
        <w:rPr>
          <w:rtl/>
        </w:rPr>
        <w:t>היו"ר ראובן ריבלין:</w:t>
      </w:r>
    </w:p>
    <w:p w14:paraId="2B320AF5" w14:textId="77777777" w:rsidR="00000000" w:rsidRDefault="00E84F3B">
      <w:pPr>
        <w:pStyle w:val="a"/>
        <w:rPr>
          <w:rtl/>
        </w:rPr>
      </w:pPr>
    </w:p>
    <w:p w14:paraId="39DB1AF1" w14:textId="77777777" w:rsidR="00000000" w:rsidRDefault="00E84F3B">
      <w:pPr>
        <w:pStyle w:val="a"/>
        <w:rPr>
          <w:rFonts w:hint="cs"/>
          <w:rtl/>
        </w:rPr>
      </w:pPr>
      <w:r>
        <w:rPr>
          <w:rFonts w:hint="cs"/>
          <w:rtl/>
        </w:rPr>
        <w:t>תודה. חבר הכנסת בניזרי ישאל שאלה נוספת, ואחריו - חבר הכנסת אופיר פינס, ועל שתיהן ישיב השר.</w:t>
      </w:r>
    </w:p>
    <w:p w14:paraId="25A56366" w14:textId="77777777" w:rsidR="00000000" w:rsidRDefault="00E84F3B">
      <w:pPr>
        <w:pStyle w:val="a"/>
        <w:rPr>
          <w:rFonts w:hint="cs"/>
          <w:rtl/>
        </w:rPr>
      </w:pPr>
    </w:p>
    <w:p w14:paraId="54E2FD58" w14:textId="77777777" w:rsidR="00000000" w:rsidRDefault="00E84F3B">
      <w:pPr>
        <w:pStyle w:val="Speaker"/>
        <w:rPr>
          <w:rtl/>
        </w:rPr>
      </w:pPr>
      <w:bookmarkStart w:id="43" w:name="FS000000484T16_07_2003_12_21_54"/>
      <w:bookmarkStart w:id="44" w:name="_Toc46538604"/>
      <w:bookmarkStart w:id="45" w:name="_Toc49055333"/>
      <w:bookmarkEnd w:id="43"/>
      <w:r>
        <w:rPr>
          <w:rFonts w:hint="eastAsia"/>
          <w:rtl/>
        </w:rPr>
        <w:t>שלמה</w:t>
      </w:r>
      <w:r>
        <w:rPr>
          <w:rtl/>
        </w:rPr>
        <w:t xml:space="preserve"> בניזרי (ש"ס):</w:t>
      </w:r>
      <w:bookmarkEnd w:id="44"/>
      <w:bookmarkEnd w:id="45"/>
    </w:p>
    <w:p w14:paraId="231E0923" w14:textId="77777777" w:rsidR="00000000" w:rsidRDefault="00E84F3B">
      <w:pPr>
        <w:pStyle w:val="a"/>
        <w:rPr>
          <w:rFonts w:hint="cs"/>
          <w:rtl/>
        </w:rPr>
      </w:pPr>
    </w:p>
    <w:p w14:paraId="52515A55" w14:textId="77777777" w:rsidR="00000000" w:rsidRDefault="00E84F3B">
      <w:pPr>
        <w:pStyle w:val="a"/>
        <w:rPr>
          <w:rFonts w:hint="cs"/>
          <w:rtl/>
        </w:rPr>
      </w:pPr>
      <w:r>
        <w:rPr>
          <w:rFonts w:hint="cs"/>
          <w:rtl/>
        </w:rPr>
        <w:t>אדוני היושב-ראש, ראשית, ברצוני להגיד שגם אני מגנה את כל התופעה של הפרות הסדר, ולא, כפי</w:t>
      </w:r>
      <w:r>
        <w:rPr>
          <w:rFonts w:hint="cs"/>
          <w:rtl/>
        </w:rPr>
        <w:t xml:space="preserve"> שמנסים שר המשפטים וחבריו לקרוא לזה, "מהומות בר-אילן"; אני גר שם, ואני יודע. המשטרה אמרה בשבת האחרונה ובוועדת הפנים השבוע, שזו פרובוקציה של אחדים. השבת, הפרובוקטורים הגדולים היו דווקא אנשי שינוי ומרצ. זה לפי עדות של קצין משטרה, ניצב-משנה בירושלים. </w:t>
      </w:r>
    </w:p>
    <w:p w14:paraId="160347D2" w14:textId="77777777" w:rsidR="00000000" w:rsidRDefault="00E84F3B">
      <w:pPr>
        <w:pStyle w:val="a"/>
        <w:rPr>
          <w:rFonts w:hint="cs"/>
          <w:rtl/>
        </w:rPr>
      </w:pPr>
    </w:p>
    <w:p w14:paraId="16E70E12" w14:textId="77777777" w:rsidR="00000000" w:rsidRDefault="00E84F3B">
      <w:pPr>
        <w:pStyle w:val="a"/>
        <w:rPr>
          <w:rFonts w:hint="cs"/>
          <w:rtl/>
        </w:rPr>
      </w:pPr>
      <w:r>
        <w:rPr>
          <w:rFonts w:hint="cs"/>
          <w:rtl/>
        </w:rPr>
        <w:t>אני מג</w:t>
      </w:r>
      <w:r>
        <w:rPr>
          <w:rFonts w:hint="cs"/>
          <w:rtl/>
        </w:rPr>
        <w:t>נה כל תופעה של הפרת סדר, אני בעד שמירת הסדר, אבל כאשר שוטרים לנגד עיני, מול ביתי, תופסים מפגין, מחזיקים אותו בתוך ניידת, עם אזיקים; אחרי שמביאים אותו מזירת האירוע, מכים אותו באלות מכות רצח, מגיעים עוד שני שוטרים, נכנסים לניידת עם אלות ומצמידים לו אותן לגרו</w:t>
      </w:r>
      <w:r>
        <w:rPr>
          <w:rFonts w:hint="cs"/>
          <w:rtl/>
        </w:rPr>
        <w:t>ן - על זה אני בא להצר ולומר: אני בעד שמירת החוק, תעצרו את כל מי שצריך לעצור, אל תיתנו לאי-סדרים להימשך, אבל מכאן ועד להפרת כבוד האדם וחירותו, מפה הדרך עוד ארוכה.</w:t>
      </w:r>
    </w:p>
    <w:p w14:paraId="391386A8" w14:textId="77777777" w:rsidR="00000000" w:rsidRDefault="00E84F3B">
      <w:pPr>
        <w:pStyle w:val="a"/>
        <w:rPr>
          <w:rFonts w:hint="cs"/>
          <w:rtl/>
        </w:rPr>
      </w:pPr>
      <w:r>
        <w:rPr>
          <w:rFonts w:hint="cs"/>
          <w:rtl/>
        </w:rPr>
        <w:t xml:space="preserve">                                                                                              </w:t>
      </w:r>
      <w:r>
        <w:rPr>
          <w:rFonts w:hint="cs"/>
          <w:rtl/>
        </w:rPr>
        <w:t xml:space="preserve">     </w:t>
      </w:r>
      <w:r>
        <w:rPr>
          <w:rFonts w:hint="cs"/>
          <w:rtl/>
        </w:rPr>
        <w:tab/>
      </w:r>
    </w:p>
    <w:p w14:paraId="3D21A4C3" w14:textId="77777777" w:rsidR="00000000" w:rsidRDefault="00E84F3B">
      <w:pPr>
        <w:pStyle w:val="a"/>
        <w:rPr>
          <w:rFonts w:hint="cs"/>
          <w:rtl/>
        </w:rPr>
      </w:pPr>
      <w:r>
        <w:rPr>
          <w:rFonts w:hint="cs"/>
          <w:rtl/>
        </w:rPr>
        <w:t xml:space="preserve">אני מצפה ממך, אדוני השר, שבמקום שתטיף לי מוסר, תגיד לאותם שוטרים: בצעו את תפקידכם אבל אל תתעללו באנשים, כי מדובר פה באנשים. </w:t>
      </w:r>
    </w:p>
    <w:p w14:paraId="4EBA9C7D" w14:textId="77777777" w:rsidR="00000000" w:rsidRDefault="00E84F3B">
      <w:pPr>
        <w:pStyle w:val="a"/>
        <w:rPr>
          <w:rFonts w:hint="cs"/>
          <w:rtl/>
        </w:rPr>
      </w:pPr>
    </w:p>
    <w:p w14:paraId="68124478" w14:textId="77777777" w:rsidR="00000000" w:rsidRDefault="00E84F3B">
      <w:pPr>
        <w:pStyle w:val="ad"/>
        <w:rPr>
          <w:rtl/>
        </w:rPr>
      </w:pPr>
      <w:r>
        <w:rPr>
          <w:rtl/>
        </w:rPr>
        <w:t>היו"ר ראובן ריבלין:</w:t>
      </w:r>
    </w:p>
    <w:p w14:paraId="1FD9A05D" w14:textId="77777777" w:rsidR="00000000" w:rsidRDefault="00E84F3B">
      <w:pPr>
        <w:pStyle w:val="a"/>
        <w:rPr>
          <w:rtl/>
        </w:rPr>
      </w:pPr>
    </w:p>
    <w:p w14:paraId="7AE9D16B" w14:textId="77777777" w:rsidR="00000000" w:rsidRDefault="00E84F3B">
      <w:pPr>
        <w:pStyle w:val="a"/>
        <w:rPr>
          <w:rFonts w:hint="cs"/>
          <w:rtl/>
        </w:rPr>
      </w:pPr>
      <w:r>
        <w:rPr>
          <w:rFonts w:hint="cs"/>
          <w:rtl/>
        </w:rPr>
        <w:t xml:space="preserve">האומנם? </w:t>
      </w:r>
    </w:p>
    <w:p w14:paraId="7713FA91" w14:textId="77777777" w:rsidR="00000000" w:rsidRDefault="00E84F3B">
      <w:pPr>
        <w:pStyle w:val="a"/>
        <w:rPr>
          <w:rFonts w:hint="cs"/>
          <w:rtl/>
        </w:rPr>
      </w:pPr>
    </w:p>
    <w:p w14:paraId="548080E3" w14:textId="77777777" w:rsidR="00000000" w:rsidRDefault="00E84F3B">
      <w:pPr>
        <w:pStyle w:val="SpeakerCon"/>
        <w:rPr>
          <w:rtl/>
        </w:rPr>
      </w:pPr>
      <w:bookmarkStart w:id="46" w:name="FS000000484T16_07_2003_11_43_07"/>
      <w:bookmarkEnd w:id="46"/>
      <w:r>
        <w:rPr>
          <w:rFonts w:hint="eastAsia"/>
          <w:rtl/>
        </w:rPr>
        <w:t>שלמה</w:t>
      </w:r>
      <w:r>
        <w:rPr>
          <w:rtl/>
        </w:rPr>
        <w:t xml:space="preserve"> בניזרי (ש"ס):</w:t>
      </w:r>
    </w:p>
    <w:p w14:paraId="60DD7A2D" w14:textId="77777777" w:rsidR="00000000" w:rsidRDefault="00E84F3B">
      <w:pPr>
        <w:pStyle w:val="a"/>
        <w:rPr>
          <w:rFonts w:hint="cs"/>
          <w:rtl/>
        </w:rPr>
      </w:pPr>
    </w:p>
    <w:p w14:paraId="2BA4F7E6" w14:textId="77777777" w:rsidR="00000000" w:rsidRDefault="00E84F3B">
      <w:pPr>
        <w:pStyle w:val="a"/>
        <w:rPr>
          <w:rFonts w:hint="cs"/>
          <w:rtl/>
        </w:rPr>
      </w:pPr>
      <w:r>
        <w:rPr>
          <w:rFonts w:hint="cs"/>
          <w:rtl/>
        </w:rPr>
        <w:t xml:space="preserve">עוד משפט אחד, ברשותך. </w:t>
      </w:r>
    </w:p>
    <w:p w14:paraId="72C70D71" w14:textId="77777777" w:rsidR="00000000" w:rsidRDefault="00E84F3B">
      <w:pPr>
        <w:pStyle w:val="a"/>
        <w:rPr>
          <w:rFonts w:hint="cs"/>
          <w:rtl/>
        </w:rPr>
      </w:pPr>
    </w:p>
    <w:p w14:paraId="595B8E8D" w14:textId="77777777" w:rsidR="00000000" w:rsidRDefault="00E84F3B">
      <w:pPr>
        <w:pStyle w:val="ad"/>
        <w:rPr>
          <w:rtl/>
        </w:rPr>
      </w:pPr>
      <w:r>
        <w:rPr>
          <w:rtl/>
        </w:rPr>
        <w:t>היו"ר ראובן ריבלין:</w:t>
      </w:r>
    </w:p>
    <w:p w14:paraId="2878A3A5" w14:textId="77777777" w:rsidR="00000000" w:rsidRDefault="00E84F3B">
      <w:pPr>
        <w:pStyle w:val="a"/>
        <w:rPr>
          <w:rtl/>
        </w:rPr>
      </w:pPr>
    </w:p>
    <w:p w14:paraId="372AC46A" w14:textId="77777777" w:rsidR="00000000" w:rsidRDefault="00E84F3B">
      <w:pPr>
        <w:pStyle w:val="a"/>
        <w:rPr>
          <w:rFonts w:hint="cs"/>
          <w:rtl/>
        </w:rPr>
      </w:pPr>
      <w:r>
        <w:rPr>
          <w:rFonts w:hint="cs"/>
          <w:rtl/>
        </w:rPr>
        <w:t>כן, אבל לא להטיף אלא רק לשא</w:t>
      </w:r>
      <w:r>
        <w:rPr>
          <w:rFonts w:hint="cs"/>
          <w:rtl/>
        </w:rPr>
        <w:t xml:space="preserve">ול. </w:t>
      </w:r>
    </w:p>
    <w:p w14:paraId="7EBDD751" w14:textId="77777777" w:rsidR="00000000" w:rsidRDefault="00E84F3B">
      <w:pPr>
        <w:pStyle w:val="a"/>
        <w:rPr>
          <w:rFonts w:hint="cs"/>
          <w:rtl/>
        </w:rPr>
      </w:pPr>
    </w:p>
    <w:p w14:paraId="53FA4333" w14:textId="77777777" w:rsidR="00000000" w:rsidRDefault="00E84F3B">
      <w:pPr>
        <w:pStyle w:val="SpeakerCon"/>
        <w:rPr>
          <w:rtl/>
        </w:rPr>
      </w:pPr>
      <w:bookmarkStart w:id="47" w:name="FS000000484T16_07_2003_11_43_29C"/>
      <w:bookmarkEnd w:id="47"/>
      <w:r>
        <w:rPr>
          <w:rtl/>
        </w:rPr>
        <w:t>שלמה בניזרי (ש"ס):</w:t>
      </w:r>
    </w:p>
    <w:p w14:paraId="42F0D045" w14:textId="77777777" w:rsidR="00000000" w:rsidRDefault="00E84F3B">
      <w:pPr>
        <w:pStyle w:val="a"/>
        <w:rPr>
          <w:rtl/>
        </w:rPr>
      </w:pPr>
    </w:p>
    <w:p w14:paraId="2B72D19E" w14:textId="77777777" w:rsidR="00000000" w:rsidRDefault="00E84F3B">
      <w:pPr>
        <w:pStyle w:val="a"/>
        <w:rPr>
          <w:rFonts w:hint="cs"/>
          <w:rtl/>
        </w:rPr>
      </w:pPr>
      <w:r>
        <w:rPr>
          <w:rFonts w:hint="cs"/>
          <w:rtl/>
        </w:rPr>
        <w:t>עוד משפט אחד. לכולנו יש אמפתיה מאוד גדולה למפגינות בחוץ. אני חושב שהממשלה מתעמרת בנשים ובאמהות החד-הוריות, אבל, אדוני שר המשפטים, אני רוצה לדעת מה עמדתך על כך שכבר פעמיים, שלוש פעמים חסמו לנו פה את הכביש ולא הצלחנו להיכנס ולצאת מה</w:t>
      </w:r>
      <w:r>
        <w:rPr>
          <w:rFonts w:hint="cs"/>
          <w:rtl/>
        </w:rPr>
        <w:t xml:space="preserve">כנסת. לא שמעתי שמישהו מכנה אותן "בריונים", או אומר אלימות וכל אותן מלים. האם הפרת חוק חד-צדדית מקובלת? </w:t>
      </w:r>
    </w:p>
    <w:p w14:paraId="6EE0591C" w14:textId="77777777" w:rsidR="00000000" w:rsidRDefault="00E84F3B">
      <w:pPr>
        <w:pStyle w:val="a"/>
        <w:rPr>
          <w:rFonts w:hint="cs"/>
          <w:rtl/>
        </w:rPr>
      </w:pPr>
    </w:p>
    <w:p w14:paraId="2FC788A6" w14:textId="77777777" w:rsidR="00000000" w:rsidRDefault="00E84F3B">
      <w:pPr>
        <w:pStyle w:val="ad"/>
        <w:rPr>
          <w:rtl/>
        </w:rPr>
      </w:pPr>
      <w:r>
        <w:rPr>
          <w:rtl/>
        </w:rPr>
        <w:t>היו"ר ראובן ריבלין:</w:t>
      </w:r>
    </w:p>
    <w:p w14:paraId="14D21D5A" w14:textId="77777777" w:rsidR="00000000" w:rsidRDefault="00E84F3B">
      <w:pPr>
        <w:pStyle w:val="a"/>
        <w:rPr>
          <w:rtl/>
        </w:rPr>
      </w:pPr>
    </w:p>
    <w:p w14:paraId="5BBCBF64" w14:textId="77777777" w:rsidR="00000000" w:rsidRDefault="00E84F3B">
      <w:pPr>
        <w:pStyle w:val="a"/>
        <w:rPr>
          <w:rFonts w:hint="cs"/>
          <w:rtl/>
        </w:rPr>
      </w:pPr>
      <w:r>
        <w:rPr>
          <w:rFonts w:hint="cs"/>
          <w:rtl/>
        </w:rPr>
        <w:t xml:space="preserve">חבר הכנסת בניזרי, אדוני גם היה שר, זו שאלה בעל-פה. אדוני יכול להגיש הצעה לסדר-היום. </w:t>
      </w:r>
    </w:p>
    <w:p w14:paraId="730733EB" w14:textId="77777777" w:rsidR="00000000" w:rsidRDefault="00E84F3B">
      <w:pPr>
        <w:pStyle w:val="SpeakerCon"/>
        <w:rPr>
          <w:rFonts w:hint="cs"/>
          <w:rtl/>
        </w:rPr>
      </w:pPr>
      <w:bookmarkStart w:id="48" w:name="FS000000484T16_07_2003_11_45_51C"/>
      <w:bookmarkEnd w:id="48"/>
    </w:p>
    <w:p w14:paraId="765FC158" w14:textId="77777777" w:rsidR="00000000" w:rsidRDefault="00E84F3B">
      <w:pPr>
        <w:pStyle w:val="ac"/>
        <w:rPr>
          <w:rtl/>
        </w:rPr>
      </w:pPr>
      <w:r>
        <w:rPr>
          <w:rFonts w:hint="eastAsia"/>
          <w:rtl/>
        </w:rPr>
        <w:t>שלמה</w:t>
      </w:r>
      <w:r>
        <w:rPr>
          <w:rtl/>
        </w:rPr>
        <w:t xml:space="preserve"> בניזרי (ש"ס):</w:t>
      </w:r>
    </w:p>
    <w:p w14:paraId="52893A4A" w14:textId="77777777" w:rsidR="00000000" w:rsidRDefault="00E84F3B">
      <w:pPr>
        <w:pStyle w:val="a"/>
        <w:rPr>
          <w:rFonts w:hint="cs"/>
          <w:rtl/>
        </w:rPr>
      </w:pPr>
    </w:p>
    <w:p w14:paraId="758E0351" w14:textId="77777777" w:rsidR="00000000" w:rsidRDefault="00E84F3B">
      <w:pPr>
        <w:pStyle w:val="a"/>
        <w:rPr>
          <w:rFonts w:hint="cs"/>
          <w:rtl/>
        </w:rPr>
      </w:pPr>
      <w:r>
        <w:rPr>
          <w:rFonts w:hint="cs"/>
          <w:rtl/>
        </w:rPr>
        <w:t xml:space="preserve">לא אישרו לי. </w:t>
      </w:r>
    </w:p>
    <w:p w14:paraId="642243D8" w14:textId="77777777" w:rsidR="00000000" w:rsidRDefault="00E84F3B">
      <w:pPr>
        <w:pStyle w:val="a"/>
        <w:rPr>
          <w:rFonts w:hint="cs"/>
          <w:rtl/>
        </w:rPr>
      </w:pPr>
    </w:p>
    <w:p w14:paraId="11919468" w14:textId="77777777" w:rsidR="00000000" w:rsidRDefault="00E84F3B">
      <w:pPr>
        <w:pStyle w:val="ad"/>
        <w:rPr>
          <w:rtl/>
        </w:rPr>
      </w:pPr>
      <w:r>
        <w:rPr>
          <w:rtl/>
        </w:rPr>
        <w:t>היו"ר ראו</w:t>
      </w:r>
      <w:r>
        <w:rPr>
          <w:rtl/>
        </w:rPr>
        <w:t>בן ריבלין:</w:t>
      </w:r>
    </w:p>
    <w:p w14:paraId="18F71294" w14:textId="77777777" w:rsidR="00000000" w:rsidRDefault="00E84F3B">
      <w:pPr>
        <w:pStyle w:val="a"/>
        <w:rPr>
          <w:rtl/>
        </w:rPr>
      </w:pPr>
    </w:p>
    <w:p w14:paraId="59908577" w14:textId="77777777" w:rsidR="00000000" w:rsidRDefault="00E84F3B">
      <w:pPr>
        <w:pStyle w:val="a"/>
        <w:rPr>
          <w:rFonts w:hint="cs"/>
          <w:rtl/>
        </w:rPr>
      </w:pPr>
      <w:r>
        <w:rPr>
          <w:rFonts w:hint="cs"/>
          <w:rtl/>
        </w:rPr>
        <w:t xml:space="preserve">לאדוני יש ארבע הצעות לסדר-היום. אדוני היה יותר מדי זמן בממשלה ולא הספיק להיות חבר כנסת פעיל. אדוני יכול להופיע בארבע הצעות אם סיעתו תיתן לו את הזמן והמקום. יש לך הרבה אמצעים להטיף מוסר כמה שאתה רוצה, לרבות  אי-אמון בממשלה. </w:t>
      </w:r>
    </w:p>
    <w:p w14:paraId="185D0DEF" w14:textId="77777777" w:rsidR="00000000" w:rsidRDefault="00E84F3B">
      <w:pPr>
        <w:pStyle w:val="a"/>
        <w:rPr>
          <w:rFonts w:hint="cs"/>
          <w:rtl/>
        </w:rPr>
      </w:pPr>
    </w:p>
    <w:p w14:paraId="44EC4C49" w14:textId="77777777" w:rsidR="00000000" w:rsidRDefault="00E84F3B">
      <w:pPr>
        <w:pStyle w:val="a"/>
        <w:rPr>
          <w:rFonts w:hint="cs"/>
          <w:rtl/>
        </w:rPr>
      </w:pPr>
      <w:r>
        <w:rPr>
          <w:rFonts w:hint="cs"/>
          <w:rtl/>
        </w:rPr>
        <w:t>השאלה הבאה, אדוני ה</w:t>
      </w:r>
      <w:r>
        <w:rPr>
          <w:rFonts w:hint="cs"/>
          <w:rtl/>
        </w:rPr>
        <w:t xml:space="preserve">שר, היא של חבר הכנסת אופיר פינס-פז. בבקשה. </w:t>
      </w:r>
    </w:p>
    <w:p w14:paraId="38376AC8" w14:textId="77777777" w:rsidR="00000000" w:rsidRDefault="00E84F3B">
      <w:pPr>
        <w:pStyle w:val="a"/>
        <w:rPr>
          <w:rFonts w:hint="cs"/>
          <w:rtl/>
        </w:rPr>
      </w:pPr>
    </w:p>
    <w:p w14:paraId="41084177" w14:textId="77777777" w:rsidR="00000000" w:rsidRDefault="00E84F3B">
      <w:pPr>
        <w:pStyle w:val="Speaker"/>
        <w:rPr>
          <w:rtl/>
        </w:rPr>
      </w:pPr>
      <w:bookmarkStart w:id="49" w:name="FS000000455T16_07_2003_11_52_11"/>
      <w:bookmarkStart w:id="50" w:name="_Toc46538605"/>
      <w:bookmarkStart w:id="51" w:name="_Toc49055334"/>
      <w:bookmarkEnd w:id="49"/>
      <w:r>
        <w:rPr>
          <w:rFonts w:hint="eastAsia"/>
          <w:rtl/>
        </w:rPr>
        <w:t>אופיר</w:t>
      </w:r>
      <w:r>
        <w:rPr>
          <w:rtl/>
        </w:rPr>
        <w:t xml:space="preserve"> פינס-פז (העבודה-מימד):</w:t>
      </w:r>
      <w:bookmarkEnd w:id="50"/>
      <w:bookmarkEnd w:id="51"/>
    </w:p>
    <w:p w14:paraId="74C43EA8" w14:textId="77777777" w:rsidR="00000000" w:rsidRDefault="00E84F3B">
      <w:pPr>
        <w:pStyle w:val="a"/>
        <w:rPr>
          <w:rFonts w:hint="cs"/>
          <w:rtl/>
        </w:rPr>
      </w:pPr>
    </w:p>
    <w:p w14:paraId="27A4975D" w14:textId="77777777" w:rsidR="00000000" w:rsidRDefault="00E84F3B">
      <w:pPr>
        <w:pStyle w:val="a"/>
        <w:rPr>
          <w:rFonts w:hint="cs"/>
          <w:rtl/>
        </w:rPr>
      </w:pPr>
      <w:r>
        <w:rPr>
          <w:rFonts w:hint="cs"/>
          <w:rtl/>
        </w:rPr>
        <w:t xml:space="preserve">אדוני השר, אני לא רוצה להיכנס לדברים של חבר הכנסת בניזרי, הם מדברים בעד עצמם. אני שואל אותך כשר בממשלה: האם הממשלה מתכוונת להמשיך ולשתוק מול מה שקורה בבר-אילן, או להתחיל לעשות מעשה </w:t>
      </w:r>
      <w:r>
        <w:rPr>
          <w:rFonts w:hint="cs"/>
          <w:rtl/>
        </w:rPr>
        <w:t xml:space="preserve">כדי להפסיק את מה שקורה בבר-אילן? למשל, יש שר תחבורה בממשלה שלך ויש לו בחוק כל הסמכויות לטפל בעניין, יש גם שרים אחרים. אני חושב שהממשלה צריכה לעשות מעשה כדי לעצור את העניין. </w:t>
      </w:r>
    </w:p>
    <w:p w14:paraId="704F86A6" w14:textId="77777777" w:rsidR="00000000" w:rsidRDefault="00E84F3B">
      <w:pPr>
        <w:pStyle w:val="a"/>
        <w:rPr>
          <w:rFonts w:hint="cs"/>
          <w:rtl/>
        </w:rPr>
      </w:pPr>
    </w:p>
    <w:p w14:paraId="35ED9387" w14:textId="77777777" w:rsidR="00000000" w:rsidRDefault="00E84F3B">
      <w:pPr>
        <w:pStyle w:val="a"/>
        <w:rPr>
          <w:rFonts w:hint="cs"/>
          <w:rtl/>
        </w:rPr>
      </w:pPr>
      <w:r>
        <w:rPr>
          <w:rFonts w:hint="cs"/>
          <w:rtl/>
        </w:rPr>
        <w:t xml:space="preserve">אני רוצה לשאול את השר לשעבר בניזרי,  אם מותר לי. </w:t>
      </w:r>
    </w:p>
    <w:p w14:paraId="76417A61" w14:textId="77777777" w:rsidR="00000000" w:rsidRDefault="00E84F3B">
      <w:pPr>
        <w:pStyle w:val="a"/>
        <w:rPr>
          <w:rFonts w:hint="cs"/>
          <w:rtl/>
        </w:rPr>
      </w:pPr>
    </w:p>
    <w:p w14:paraId="4900E15C" w14:textId="77777777" w:rsidR="00000000" w:rsidRDefault="00E84F3B">
      <w:pPr>
        <w:pStyle w:val="ad"/>
        <w:rPr>
          <w:rtl/>
        </w:rPr>
      </w:pPr>
      <w:r>
        <w:rPr>
          <w:rtl/>
        </w:rPr>
        <w:t>היו"ר ראובן ריבלין:</w:t>
      </w:r>
    </w:p>
    <w:p w14:paraId="41D265A8" w14:textId="77777777" w:rsidR="00000000" w:rsidRDefault="00E84F3B">
      <w:pPr>
        <w:pStyle w:val="a"/>
        <w:rPr>
          <w:rtl/>
        </w:rPr>
      </w:pPr>
    </w:p>
    <w:p w14:paraId="3F92B2B3" w14:textId="77777777" w:rsidR="00000000" w:rsidRDefault="00E84F3B">
      <w:pPr>
        <w:pStyle w:val="a"/>
        <w:rPr>
          <w:rFonts w:hint="cs"/>
          <w:rtl/>
        </w:rPr>
      </w:pPr>
      <w:r>
        <w:rPr>
          <w:rFonts w:hint="cs"/>
          <w:rtl/>
        </w:rPr>
        <w:t>לא, אתה י</w:t>
      </w:r>
      <w:r>
        <w:rPr>
          <w:rFonts w:hint="cs"/>
          <w:rtl/>
        </w:rPr>
        <w:t xml:space="preserve">כול לשאול את השר שישאל את חבר הכנסת בניזרי. </w:t>
      </w:r>
    </w:p>
    <w:p w14:paraId="79DE609B" w14:textId="77777777" w:rsidR="00000000" w:rsidRDefault="00E84F3B">
      <w:pPr>
        <w:pStyle w:val="a"/>
        <w:rPr>
          <w:rFonts w:hint="cs"/>
          <w:rtl/>
        </w:rPr>
      </w:pPr>
    </w:p>
    <w:p w14:paraId="632D0382" w14:textId="77777777" w:rsidR="00000000" w:rsidRDefault="00E84F3B">
      <w:pPr>
        <w:pStyle w:val="SpeakerCon"/>
        <w:rPr>
          <w:rtl/>
        </w:rPr>
      </w:pPr>
      <w:bookmarkStart w:id="52" w:name="FS000000455T16_07_2003_11_54_28C"/>
      <w:bookmarkEnd w:id="52"/>
      <w:r>
        <w:rPr>
          <w:rtl/>
        </w:rPr>
        <w:t>אופיר פינס-פז (העבודה-מימד):</w:t>
      </w:r>
    </w:p>
    <w:p w14:paraId="50EC6CF7" w14:textId="77777777" w:rsidR="00000000" w:rsidRDefault="00E84F3B">
      <w:pPr>
        <w:pStyle w:val="a"/>
        <w:rPr>
          <w:rtl/>
        </w:rPr>
      </w:pPr>
    </w:p>
    <w:p w14:paraId="191D184C" w14:textId="77777777" w:rsidR="00000000" w:rsidRDefault="00E84F3B">
      <w:pPr>
        <w:pStyle w:val="a"/>
        <w:rPr>
          <w:rFonts w:hint="cs"/>
          <w:rtl/>
        </w:rPr>
      </w:pPr>
      <w:r>
        <w:rPr>
          <w:rFonts w:hint="cs"/>
          <w:rtl/>
        </w:rPr>
        <w:t>אדוני השר, אם לא קשה לך תשאל את השר לשעבר בניזרי, מדוע ראשי הציבור החרדי שמגנים ומגנים לא עושים מעשה ועוצרים אותם אנשים?</w:t>
      </w:r>
    </w:p>
    <w:p w14:paraId="0C39E9EA" w14:textId="77777777" w:rsidR="00000000" w:rsidRDefault="00E84F3B">
      <w:pPr>
        <w:pStyle w:val="a"/>
        <w:rPr>
          <w:rFonts w:hint="cs"/>
          <w:rtl/>
        </w:rPr>
      </w:pPr>
    </w:p>
    <w:p w14:paraId="24CF625E" w14:textId="77777777" w:rsidR="00000000" w:rsidRDefault="00E84F3B">
      <w:pPr>
        <w:pStyle w:val="ad"/>
        <w:rPr>
          <w:rtl/>
        </w:rPr>
      </w:pPr>
      <w:r>
        <w:rPr>
          <w:rtl/>
        </w:rPr>
        <w:t>היו"ר ראובן ריבלין:</w:t>
      </w:r>
    </w:p>
    <w:p w14:paraId="42FD7801" w14:textId="77777777" w:rsidR="00000000" w:rsidRDefault="00E84F3B">
      <w:pPr>
        <w:pStyle w:val="a"/>
        <w:rPr>
          <w:rtl/>
        </w:rPr>
      </w:pPr>
    </w:p>
    <w:p w14:paraId="10F19FA0" w14:textId="77777777" w:rsidR="00000000" w:rsidRDefault="00E84F3B">
      <w:pPr>
        <w:pStyle w:val="a"/>
        <w:rPr>
          <w:rFonts w:hint="cs"/>
          <w:rtl/>
        </w:rPr>
      </w:pPr>
      <w:r>
        <w:rPr>
          <w:rFonts w:hint="cs"/>
          <w:rtl/>
        </w:rPr>
        <w:t>תודה רבה, לא הבנתי. חבר הכנסת בניזרי,</w:t>
      </w:r>
      <w:r>
        <w:rPr>
          <w:rFonts w:hint="cs"/>
          <w:rtl/>
        </w:rPr>
        <w:t xml:space="preserve"> הוא שאל את השר. </w:t>
      </w:r>
    </w:p>
    <w:p w14:paraId="208567C3" w14:textId="77777777" w:rsidR="00000000" w:rsidRDefault="00E84F3B">
      <w:pPr>
        <w:pStyle w:val="a"/>
        <w:rPr>
          <w:rFonts w:hint="cs"/>
          <w:rtl/>
        </w:rPr>
      </w:pPr>
    </w:p>
    <w:p w14:paraId="38EA64E1" w14:textId="77777777" w:rsidR="00000000" w:rsidRDefault="00E84F3B">
      <w:pPr>
        <w:pStyle w:val="ac"/>
        <w:rPr>
          <w:rtl/>
        </w:rPr>
      </w:pPr>
      <w:r>
        <w:rPr>
          <w:rFonts w:hint="eastAsia"/>
          <w:rtl/>
        </w:rPr>
        <w:t>שלמה</w:t>
      </w:r>
      <w:r>
        <w:rPr>
          <w:rtl/>
        </w:rPr>
        <w:t xml:space="preserve"> בניזרי (ש"ס):</w:t>
      </w:r>
    </w:p>
    <w:p w14:paraId="132CD8B1" w14:textId="77777777" w:rsidR="00000000" w:rsidRDefault="00E84F3B">
      <w:pPr>
        <w:pStyle w:val="a"/>
        <w:rPr>
          <w:rFonts w:hint="cs"/>
          <w:rtl/>
        </w:rPr>
      </w:pPr>
    </w:p>
    <w:p w14:paraId="3A81C6AF" w14:textId="77777777" w:rsidR="00000000" w:rsidRDefault="00E84F3B">
      <w:pPr>
        <w:pStyle w:val="a"/>
        <w:rPr>
          <w:rFonts w:hint="cs"/>
          <w:rtl/>
        </w:rPr>
      </w:pPr>
      <w:r>
        <w:rPr>
          <w:rFonts w:hint="cs"/>
          <w:rtl/>
        </w:rPr>
        <w:t xml:space="preserve">מה הוא שאל? למה הרבנים לא עוצרים? </w:t>
      </w:r>
    </w:p>
    <w:p w14:paraId="1FAFECE3" w14:textId="77777777" w:rsidR="00000000" w:rsidRDefault="00E84F3B">
      <w:pPr>
        <w:pStyle w:val="a"/>
        <w:rPr>
          <w:rFonts w:hint="cs"/>
          <w:rtl/>
        </w:rPr>
      </w:pPr>
    </w:p>
    <w:p w14:paraId="3B1F749E" w14:textId="77777777" w:rsidR="00000000" w:rsidRDefault="00E84F3B">
      <w:pPr>
        <w:pStyle w:val="ad"/>
        <w:rPr>
          <w:rtl/>
        </w:rPr>
      </w:pPr>
      <w:r>
        <w:rPr>
          <w:rtl/>
        </w:rPr>
        <w:t>היו"ר ראובן ריבלין:</w:t>
      </w:r>
    </w:p>
    <w:p w14:paraId="40C9950F" w14:textId="77777777" w:rsidR="00000000" w:rsidRDefault="00E84F3B">
      <w:pPr>
        <w:pStyle w:val="a"/>
        <w:rPr>
          <w:rtl/>
        </w:rPr>
      </w:pPr>
    </w:p>
    <w:p w14:paraId="10683B1E" w14:textId="77777777" w:rsidR="00000000" w:rsidRDefault="00E84F3B">
      <w:pPr>
        <w:pStyle w:val="a"/>
        <w:rPr>
          <w:rFonts w:hint="cs"/>
          <w:rtl/>
        </w:rPr>
      </w:pPr>
      <w:r>
        <w:rPr>
          <w:rFonts w:hint="cs"/>
          <w:rtl/>
        </w:rPr>
        <w:t>גם אני לא הבנתי בדיוק מה רוצה השואל משר התחבורה, האם הוא רוצה שיעשו כביש עוקף ברחוב ירמיהו? לא הבנתי מה שר התחבורה עושה שם. אדוני שר המשפטים, ישיב, בבקשה.</w:t>
      </w:r>
    </w:p>
    <w:p w14:paraId="09B09923" w14:textId="77777777" w:rsidR="00000000" w:rsidRDefault="00E84F3B">
      <w:pPr>
        <w:pStyle w:val="a"/>
        <w:rPr>
          <w:rFonts w:hint="cs"/>
          <w:rtl/>
        </w:rPr>
      </w:pPr>
    </w:p>
    <w:p w14:paraId="56EF7FC6" w14:textId="77777777" w:rsidR="00000000" w:rsidRDefault="00E84F3B">
      <w:pPr>
        <w:pStyle w:val="ac"/>
        <w:rPr>
          <w:rtl/>
        </w:rPr>
      </w:pPr>
      <w:r>
        <w:rPr>
          <w:rFonts w:hint="eastAsia"/>
          <w:rtl/>
        </w:rPr>
        <w:t>מאיר</w:t>
      </w:r>
      <w:r>
        <w:rPr>
          <w:rtl/>
        </w:rPr>
        <w:t xml:space="preserve"> פרוש (יהדות התורה):</w:t>
      </w:r>
    </w:p>
    <w:p w14:paraId="3D05A147" w14:textId="77777777" w:rsidR="00000000" w:rsidRDefault="00E84F3B">
      <w:pPr>
        <w:pStyle w:val="a"/>
        <w:rPr>
          <w:rFonts w:hint="cs"/>
          <w:rtl/>
        </w:rPr>
      </w:pPr>
    </w:p>
    <w:p w14:paraId="1C08EC2C" w14:textId="77777777" w:rsidR="00000000" w:rsidRDefault="00E84F3B">
      <w:pPr>
        <w:pStyle w:val="a"/>
        <w:rPr>
          <w:rFonts w:hint="cs"/>
          <w:rtl/>
        </w:rPr>
      </w:pPr>
      <w:r>
        <w:rPr>
          <w:rFonts w:hint="cs"/>
          <w:rtl/>
        </w:rPr>
        <w:t>אפשר עוד שאלה?</w:t>
      </w:r>
    </w:p>
    <w:p w14:paraId="1D59237C" w14:textId="77777777" w:rsidR="00000000" w:rsidRDefault="00E84F3B">
      <w:pPr>
        <w:pStyle w:val="a"/>
        <w:rPr>
          <w:rFonts w:hint="cs"/>
          <w:rtl/>
        </w:rPr>
      </w:pPr>
    </w:p>
    <w:p w14:paraId="7FB31B2B" w14:textId="77777777" w:rsidR="00000000" w:rsidRDefault="00E84F3B">
      <w:pPr>
        <w:pStyle w:val="ad"/>
        <w:rPr>
          <w:rtl/>
        </w:rPr>
      </w:pPr>
      <w:r>
        <w:rPr>
          <w:rtl/>
        </w:rPr>
        <w:t>היו"ר ראובן ריבלין:</w:t>
      </w:r>
    </w:p>
    <w:p w14:paraId="152639A2" w14:textId="77777777" w:rsidR="00000000" w:rsidRDefault="00E84F3B">
      <w:pPr>
        <w:pStyle w:val="a"/>
        <w:rPr>
          <w:rtl/>
        </w:rPr>
      </w:pPr>
    </w:p>
    <w:p w14:paraId="767DBCD0" w14:textId="77777777" w:rsidR="00000000" w:rsidRDefault="00E84F3B">
      <w:pPr>
        <w:pStyle w:val="a"/>
        <w:rPr>
          <w:rFonts w:hint="cs"/>
          <w:rtl/>
        </w:rPr>
      </w:pPr>
      <w:r>
        <w:rPr>
          <w:rFonts w:hint="cs"/>
          <w:rtl/>
        </w:rPr>
        <w:t xml:space="preserve">לא ביקשת בזמן. </w:t>
      </w:r>
    </w:p>
    <w:p w14:paraId="50C163E8" w14:textId="77777777" w:rsidR="00000000" w:rsidRDefault="00E84F3B">
      <w:pPr>
        <w:pStyle w:val="a"/>
        <w:rPr>
          <w:rFonts w:hint="cs"/>
          <w:rtl/>
        </w:rPr>
      </w:pPr>
    </w:p>
    <w:p w14:paraId="2622AE4C" w14:textId="77777777" w:rsidR="00000000" w:rsidRDefault="00E84F3B">
      <w:pPr>
        <w:pStyle w:val="Speaker"/>
        <w:rPr>
          <w:rtl/>
        </w:rPr>
      </w:pPr>
      <w:bookmarkStart w:id="53" w:name="FS000000517T16_07_2003_11_57_02"/>
      <w:bookmarkStart w:id="54" w:name="_Toc46538606"/>
      <w:bookmarkStart w:id="55" w:name="_Toc49055335"/>
      <w:bookmarkEnd w:id="53"/>
      <w:r>
        <w:rPr>
          <w:rFonts w:hint="eastAsia"/>
          <w:rtl/>
        </w:rPr>
        <w:t>שר</w:t>
      </w:r>
      <w:r>
        <w:rPr>
          <w:rtl/>
        </w:rPr>
        <w:t xml:space="preserve"> המשפטים יוסף לפיד:</w:t>
      </w:r>
      <w:bookmarkEnd w:id="54"/>
      <w:bookmarkEnd w:id="55"/>
    </w:p>
    <w:p w14:paraId="1B856C7C" w14:textId="77777777" w:rsidR="00000000" w:rsidRDefault="00E84F3B">
      <w:pPr>
        <w:pStyle w:val="a"/>
        <w:rPr>
          <w:rFonts w:hint="cs"/>
          <w:rtl/>
        </w:rPr>
      </w:pPr>
    </w:p>
    <w:p w14:paraId="689F8079" w14:textId="77777777" w:rsidR="00000000" w:rsidRDefault="00E84F3B">
      <w:pPr>
        <w:pStyle w:val="a"/>
        <w:rPr>
          <w:rFonts w:hint="cs"/>
          <w:rtl/>
        </w:rPr>
      </w:pPr>
      <w:r>
        <w:rPr>
          <w:rFonts w:hint="cs"/>
          <w:rtl/>
        </w:rPr>
        <w:t xml:space="preserve">חבר הכנסת פינס, הואיל והפריעו לי בזמן ששאלת, אני מבין ששאלת בקשר להצעת החוק שלך. </w:t>
      </w:r>
    </w:p>
    <w:p w14:paraId="4A10A156" w14:textId="77777777" w:rsidR="00000000" w:rsidRDefault="00E84F3B">
      <w:pPr>
        <w:pStyle w:val="a"/>
        <w:rPr>
          <w:rFonts w:hint="cs"/>
          <w:rtl/>
        </w:rPr>
      </w:pPr>
    </w:p>
    <w:p w14:paraId="7B0A31FC" w14:textId="77777777" w:rsidR="00000000" w:rsidRDefault="00E84F3B">
      <w:pPr>
        <w:pStyle w:val="ac"/>
        <w:rPr>
          <w:rtl/>
        </w:rPr>
      </w:pPr>
      <w:r>
        <w:rPr>
          <w:rFonts w:hint="eastAsia"/>
          <w:rtl/>
        </w:rPr>
        <w:t>אופיר</w:t>
      </w:r>
      <w:r>
        <w:rPr>
          <w:rtl/>
        </w:rPr>
        <w:t xml:space="preserve"> פינס-פז (העבודה-מימד):</w:t>
      </w:r>
    </w:p>
    <w:p w14:paraId="512C9744" w14:textId="77777777" w:rsidR="00000000" w:rsidRDefault="00E84F3B">
      <w:pPr>
        <w:pStyle w:val="a"/>
        <w:rPr>
          <w:rFonts w:hint="cs"/>
          <w:rtl/>
        </w:rPr>
      </w:pPr>
    </w:p>
    <w:p w14:paraId="36B3FC52" w14:textId="77777777" w:rsidR="00000000" w:rsidRDefault="00E84F3B">
      <w:pPr>
        <w:pStyle w:val="a"/>
        <w:rPr>
          <w:rFonts w:hint="cs"/>
          <w:rtl/>
        </w:rPr>
      </w:pPr>
      <w:r>
        <w:rPr>
          <w:rFonts w:hint="cs"/>
          <w:rtl/>
        </w:rPr>
        <w:t>לא, לגבי מה שהממשלה עושה כדי לעצור את העניין</w:t>
      </w:r>
      <w:r>
        <w:rPr>
          <w:rFonts w:hint="cs"/>
          <w:rtl/>
        </w:rPr>
        <w:t xml:space="preserve">.  </w:t>
      </w:r>
    </w:p>
    <w:p w14:paraId="31E3AFDB" w14:textId="77777777" w:rsidR="00000000" w:rsidRDefault="00E84F3B">
      <w:pPr>
        <w:pStyle w:val="a"/>
        <w:rPr>
          <w:rFonts w:hint="cs"/>
          <w:rtl/>
        </w:rPr>
      </w:pPr>
    </w:p>
    <w:p w14:paraId="06DE24C7" w14:textId="77777777" w:rsidR="00000000" w:rsidRDefault="00E84F3B">
      <w:pPr>
        <w:pStyle w:val="SpeakerCon"/>
        <w:rPr>
          <w:rtl/>
        </w:rPr>
      </w:pPr>
      <w:bookmarkStart w:id="56" w:name="FS000000517T16_07_2003_11_58_09C"/>
      <w:bookmarkEnd w:id="56"/>
      <w:r>
        <w:rPr>
          <w:rtl/>
        </w:rPr>
        <w:t>שר המשפטים יוסף לפיד:</w:t>
      </w:r>
    </w:p>
    <w:p w14:paraId="13358CF6" w14:textId="77777777" w:rsidR="00000000" w:rsidRDefault="00E84F3B">
      <w:pPr>
        <w:pStyle w:val="a"/>
        <w:rPr>
          <w:rtl/>
        </w:rPr>
      </w:pPr>
    </w:p>
    <w:p w14:paraId="086D625B" w14:textId="77777777" w:rsidR="00000000" w:rsidRDefault="00E84F3B">
      <w:pPr>
        <w:pStyle w:val="a"/>
        <w:rPr>
          <w:rFonts w:hint="cs"/>
          <w:rtl/>
        </w:rPr>
      </w:pPr>
      <w:r>
        <w:rPr>
          <w:rFonts w:hint="cs"/>
          <w:rtl/>
        </w:rPr>
        <w:t xml:space="preserve">אתה ויתרת על הנושא השני? זה לא היה על סדר-היום? </w:t>
      </w:r>
    </w:p>
    <w:p w14:paraId="6762FE3E" w14:textId="77777777" w:rsidR="00000000" w:rsidRDefault="00E84F3B">
      <w:pPr>
        <w:pStyle w:val="a"/>
        <w:rPr>
          <w:rFonts w:hint="cs"/>
          <w:rtl/>
        </w:rPr>
      </w:pPr>
    </w:p>
    <w:p w14:paraId="5BC091C6" w14:textId="77777777" w:rsidR="00000000" w:rsidRDefault="00E84F3B">
      <w:pPr>
        <w:pStyle w:val="ad"/>
        <w:rPr>
          <w:rtl/>
        </w:rPr>
      </w:pPr>
      <w:r>
        <w:rPr>
          <w:rtl/>
        </w:rPr>
        <w:t>היו"ר ראובן ריבלין:</w:t>
      </w:r>
    </w:p>
    <w:p w14:paraId="05A53F6F" w14:textId="77777777" w:rsidR="00000000" w:rsidRDefault="00E84F3B">
      <w:pPr>
        <w:pStyle w:val="a"/>
        <w:rPr>
          <w:rtl/>
        </w:rPr>
      </w:pPr>
    </w:p>
    <w:p w14:paraId="2F7F4B62" w14:textId="77777777" w:rsidR="00000000" w:rsidRDefault="00E84F3B">
      <w:pPr>
        <w:pStyle w:val="a"/>
        <w:rPr>
          <w:rFonts w:hint="cs"/>
          <w:rtl/>
        </w:rPr>
      </w:pPr>
      <w:r>
        <w:rPr>
          <w:rFonts w:hint="cs"/>
          <w:rtl/>
        </w:rPr>
        <w:t xml:space="preserve">הוא יכול לנצל את הפרוצדורה המוקנית לו על-ידי הכנסת. </w:t>
      </w:r>
    </w:p>
    <w:p w14:paraId="417BC212" w14:textId="77777777" w:rsidR="00000000" w:rsidRDefault="00E84F3B">
      <w:pPr>
        <w:pStyle w:val="a"/>
        <w:rPr>
          <w:rFonts w:hint="cs"/>
          <w:rtl/>
        </w:rPr>
      </w:pPr>
    </w:p>
    <w:p w14:paraId="43D113B7" w14:textId="77777777" w:rsidR="00000000" w:rsidRDefault="00E84F3B">
      <w:pPr>
        <w:pStyle w:val="ac"/>
        <w:rPr>
          <w:rtl/>
        </w:rPr>
      </w:pPr>
      <w:r>
        <w:rPr>
          <w:rFonts w:hint="eastAsia"/>
          <w:rtl/>
        </w:rPr>
        <w:t>אופיר</w:t>
      </w:r>
      <w:r>
        <w:rPr>
          <w:rtl/>
        </w:rPr>
        <w:t xml:space="preserve"> פינס-פז (העבודה-מימד):</w:t>
      </w:r>
    </w:p>
    <w:p w14:paraId="46EE31E4" w14:textId="77777777" w:rsidR="00000000" w:rsidRDefault="00E84F3B">
      <w:pPr>
        <w:pStyle w:val="a"/>
        <w:rPr>
          <w:rFonts w:hint="cs"/>
          <w:rtl/>
        </w:rPr>
      </w:pPr>
    </w:p>
    <w:p w14:paraId="3AFCCC93" w14:textId="77777777" w:rsidR="00000000" w:rsidRDefault="00E84F3B">
      <w:pPr>
        <w:pStyle w:val="a"/>
        <w:rPr>
          <w:rFonts w:hint="cs"/>
          <w:rtl/>
        </w:rPr>
      </w:pPr>
      <w:r>
        <w:rPr>
          <w:rFonts w:hint="cs"/>
          <w:rtl/>
        </w:rPr>
        <w:t xml:space="preserve">הבנתי את הרמז של השר. </w:t>
      </w:r>
    </w:p>
    <w:p w14:paraId="0F40E797" w14:textId="77777777" w:rsidR="00000000" w:rsidRDefault="00E84F3B">
      <w:pPr>
        <w:pStyle w:val="a"/>
        <w:rPr>
          <w:rFonts w:hint="cs"/>
          <w:rtl/>
        </w:rPr>
      </w:pPr>
    </w:p>
    <w:p w14:paraId="48014A92" w14:textId="77777777" w:rsidR="00000000" w:rsidRDefault="00E84F3B">
      <w:pPr>
        <w:pStyle w:val="SpeakerCon"/>
        <w:rPr>
          <w:rtl/>
        </w:rPr>
      </w:pPr>
      <w:bookmarkStart w:id="57" w:name="FS000000517T16_07_2003_11_59_34C"/>
      <w:bookmarkEnd w:id="57"/>
      <w:r>
        <w:rPr>
          <w:rtl/>
        </w:rPr>
        <w:t>שר המשפטים יוסף לפיד:</w:t>
      </w:r>
    </w:p>
    <w:p w14:paraId="74969E26" w14:textId="77777777" w:rsidR="00000000" w:rsidRDefault="00E84F3B">
      <w:pPr>
        <w:pStyle w:val="a"/>
        <w:rPr>
          <w:rtl/>
        </w:rPr>
      </w:pPr>
    </w:p>
    <w:p w14:paraId="513E1336" w14:textId="77777777" w:rsidR="00000000" w:rsidRDefault="00E84F3B">
      <w:pPr>
        <w:pStyle w:val="a"/>
        <w:rPr>
          <w:rFonts w:hint="cs"/>
          <w:rtl/>
        </w:rPr>
      </w:pPr>
      <w:r>
        <w:rPr>
          <w:rFonts w:hint="cs"/>
          <w:rtl/>
        </w:rPr>
        <w:t>חבר הכנסת בניזרי, אני לא צ</w:t>
      </w:r>
      <w:r>
        <w:rPr>
          <w:rFonts w:hint="cs"/>
          <w:rtl/>
        </w:rPr>
        <w:t xml:space="preserve">ריך לומר לך, שאני בעד הפעלת כל הסמכויות החוקיות כדי למנוע אי-סדרים בכביש בר-אילן ובכל מקום אחר. אני גם מופתע מדוע </w:t>
      </w:r>
      <w:r>
        <w:rPr>
          <w:rtl/>
        </w:rPr>
        <w:t>–</w:t>
      </w:r>
      <w:r>
        <w:rPr>
          <w:rFonts w:hint="cs"/>
          <w:rtl/>
        </w:rPr>
        <w:t xml:space="preserve"> כן, בריונים </w:t>
      </w:r>
      <w:r>
        <w:rPr>
          <w:rtl/>
        </w:rPr>
        <w:t>–</w:t>
      </w:r>
      <w:r>
        <w:rPr>
          <w:rFonts w:hint="cs"/>
          <w:rtl/>
        </w:rPr>
        <w:t xml:space="preserve"> אותם בריונים מעסיקים שוטרים בשבת וגורמים לחילול שבת אצל עובדי מדינה. אפילו לפי גרסתך, זה מעשה לא כל כך חכם ולא כל כך רצוי. קוד</w:t>
      </w:r>
      <w:r>
        <w:rPr>
          <w:rFonts w:hint="cs"/>
          <w:rtl/>
        </w:rPr>
        <w:t xml:space="preserve">ם כול, אתם צריכים לפעול להפסקת ההשתוללות הזאת. </w:t>
      </w:r>
    </w:p>
    <w:p w14:paraId="5573DEC0" w14:textId="77777777" w:rsidR="00000000" w:rsidRDefault="00E84F3B">
      <w:pPr>
        <w:pStyle w:val="a"/>
        <w:rPr>
          <w:rFonts w:hint="cs"/>
          <w:rtl/>
        </w:rPr>
      </w:pPr>
    </w:p>
    <w:p w14:paraId="59354750" w14:textId="77777777" w:rsidR="00000000" w:rsidRDefault="00E84F3B">
      <w:pPr>
        <w:pStyle w:val="a"/>
        <w:rPr>
          <w:rFonts w:hint="cs"/>
          <w:rtl/>
        </w:rPr>
      </w:pPr>
      <w:r>
        <w:rPr>
          <w:rFonts w:hint="cs"/>
          <w:rtl/>
        </w:rPr>
        <w:t xml:space="preserve">אדוני חבר הכנסת פינס, ממשלת ישראל תעשה הכול כדי להשליט סדר בלבה של ירושלים. </w:t>
      </w:r>
    </w:p>
    <w:p w14:paraId="6BFDA08D" w14:textId="77777777" w:rsidR="00000000" w:rsidRDefault="00E84F3B">
      <w:pPr>
        <w:pStyle w:val="a"/>
        <w:rPr>
          <w:rFonts w:hint="cs"/>
          <w:rtl/>
        </w:rPr>
      </w:pPr>
    </w:p>
    <w:p w14:paraId="7C052EEA" w14:textId="77777777" w:rsidR="00000000" w:rsidRDefault="00E84F3B">
      <w:pPr>
        <w:pStyle w:val="ad"/>
        <w:rPr>
          <w:rtl/>
        </w:rPr>
      </w:pPr>
      <w:r>
        <w:rPr>
          <w:rtl/>
        </w:rPr>
        <w:t>היו"ר ראובן ריבלין:</w:t>
      </w:r>
    </w:p>
    <w:p w14:paraId="6DE5C436" w14:textId="77777777" w:rsidR="00000000" w:rsidRDefault="00E84F3B">
      <w:pPr>
        <w:pStyle w:val="a"/>
        <w:rPr>
          <w:rtl/>
        </w:rPr>
      </w:pPr>
    </w:p>
    <w:p w14:paraId="22A5398A" w14:textId="77777777" w:rsidR="00000000" w:rsidRDefault="00E84F3B">
      <w:pPr>
        <w:pStyle w:val="a"/>
        <w:rPr>
          <w:rFonts w:hint="cs"/>
          <w:rtl/>
        </w:rPr>
      </w:pPr>
      <w:r>
        <w:rPr>
          <w:rFonts w:hint="cs"/>
          <w:rtl/>
        </w:rPr>
        <w:t>תודה לשר המשפטים.</w:t>
      </w:r>
    </w:p>
    <w:p w14:paraId="379D2898" w14:textId="77777777" w:rsidR="00000000" w:rsidRDefault="00E84F3B">
      <w:pPr>
        <w:pStyle w:val="a"/>
        <w:rPr>
          <w:rFonts w:hint="cs"/>
          <w:rtl/>
        </w:rPr>
      </w:pPr>
    </w:p>
    <w:p w14:paraId="232B114F" w14:textId="77777777" w:rsidR="00000000" w:rsidRDefault="00E84F3B">
      <w:pPr>
        <w:pStyle w:val="ac"/>
        <w:rPr>
          <w:rtl/>
        </w:rPr>
      </w:pPr>
      <w:r>
        <w:rPr>
          <w:rFonts w:hint="eastAsia"/>
          <w:rtl/>
        </w:rPr>
        <w:t>מאיר</w:t>
      </w:r>
      <w:r>
        <w:rPr>
          <w:rtl/>
        </w:rPr>
        <w:t xml:space="preserve"> פרוש (יהדות התורה):</w:t>
      </w:r>
    </w:p>
    <w:p w14:paraId="4643BF1E" w14:textId="77777777" w:rsidR="00000000" w:rsidRDefault="00E84F3B">
      <w:pPr>
        <w:pStyle w:val="a"/>
        <w:rPr>
          <w:rFonts w:hint="cs"/>
          <w:rtl/>
        </w:rPr>
      </w:pPr>
    </w:p>
    <w:p w14:paraId="3007BD50" w14:textId="77777777" w:rsidR="00000000" w:rsidRDefault="00E84F3B">
      <w:pPr>
        <w:pStyle w:val="a"/>
        <w:rPr>
          <w:rFonts w:hint="cs"/>
          <w:rtl/>
        </w:rPr>
      </w:pPr>
      <w:r>
        <w:rPr>
          <w:rFonts w:hint="cs"/>
          <w:rtl/>
        </w:rPr>
        <w:t xml:space="preserve">- - - </w:t>
      </w:r>
    </w:p>
    <w:p w14:paraId="33F6709E" w14:textId="77777777" w:rsidR="00000000" w:rsidRDefault="00E84F3B">
      <w:pPr>
        <w:pStyle w:val="a"/>
        <w:rPr>
          <w:rFonts w:hint="cs"/>
          <w:rtl/>
        </w:rPr>
      </w:pPr>
    </w:p>
    <w:p w14:paraId="104B2CFA" w14:textId="77777777" w:rsidR="00000000" w:rsidRDefault="00E84F3B">
      <w:pPr>
        <w:pStyle w:val="ad"/>
        <w:rPr>
          <w:rtl/>
        </w:rPr>
      </w:pPr>
      <w:r>
        <w:rPr>
          <w:rtl/>
        </w:rPr>
        <w:t>היו"ר ראובן ריבלין:</w:t>
      </w:r>
    </w:p>
    <w:p w14:paraId="2F09228D" w14:textId="77777777" w:rsidR="00000000" w:rsidRDefault="00E84F3B">
      <w:pPr>
        <w:pStyle w:val="a"/>
        <w:rPr>
          <w:rtl/>
        </w:rPr>
      </w:pPr>
    </w:p>
    <w:p w14:paraId="0C7F49C0" w14:textId="77777777" w:rsidR="00000000" w:rsidRDefault="00E84F3B">
      <w:pPr>
        <w:pStyle w:val="a"/>
        <w:rPr>
          <w:rFonts w:hint="cs"/>
          <w:rtl/>
        </w:rPr>
      </w:pPr>
      <w:r>
        <w:rPr>
          <w:rFonts w:hint="cs"/>
          <w:rtl/>
        </w:rPr>
        <w:t>אני מצטער, חבר הכנסת פרוש, הערתי א</w:t>
      </w:r>
      <w:r>
        <w:rPr>
          <w:rFonts w:hint="cs"/>
          <w:rtl/>
        </w:rPr>
        <w:t xml:space="preserve">ת זה קודם. אין אפשרות, מי שרוצה לשאול שאלה נוספת ישב באולם. </w:t>
      </w:r>
    </w:p>
    <w:p w14:paraId="0A3D0C04" w14:textId="77777777" w:rsidR="00000000" w:rsidRDefault="00E84F3B">
      <w:pPr>
        <w:pStyle w:val="a"/>
        <w:rPr>
          <w:rFonts w:hint="cs"/>
          <w:rtl/>
        </w:rPr>
      </w:pPr>
    </w:p>
    <w:p w14:paraId="6302B0F2" w14:textId="77777777" w:rsidR="00000000" w:rsidRDefault="00E84F3B">
      <w:pPr>
        <w:pStyle w:val="ac"/>
        <w:rPr>
          <w:rtl/>
        </w:rPr>
      </w:pPr>
      <w:r>
        <w:rPr>
          <w:rFonts w:hint="eastAsia"/>
          <w:rtl/>
        </w:rPr>
        <w:t>מאיר</w:t>
      </w:r>
      <w:r>
        <w:rPr>
          <w:rtl/>
        </w:rPr>
        <w:t xml:space="preserve"> פרוש (יהדות התורה):</w:t>
      </w:r>
    </w:p>
    <w:p w14:paraId="794B164B" w14:textId="77777777" w:rsidR="00000000" w:rsidRDefault="00E84F3B">
      <w:pPr>
        <w:pStyle w:val="a"/>
        <w:rPr>
          <w:rFonts w:hint="cs"/>
          <w:rtl/>
        </w:rPr>
      </w:pPr>
    </w:p>
    <w:p w14:paraId="50A3280B" w14:textId="77777777" w:rsidR="00000000" w:rsidRDefault="00E84F3B">
      <w:pPr>
        <w:pStyle w:val="a"/>
        <w:rPr>
          <w:rFonts w:hint="cs"/>
          <w:rtl/>
        </w:rPr>
      </w:pPr>
      <w:r>
        <w:rPr>
          <w:rFonts w:hint="cs"/>
          <w:rtl/>
        </w:rPr>
        <w:t>שאלה לשר הפנים.</w:t>
      </w:r>
    </w:p>
    <w:p w14:paraId="1E43FDF2" w14:textId="77777777" w:rsidR="00000000" w:rsidRDefault="00E84F3B">
      <w:pPr>
        <w:pStyle w:val="a"/>
        <w:rPr>
          <w:rFonts w:hint="cs"/>
          <w:rtl/>
        </w:rPr>
      </w:pPr>
    </w:p>
    <w:p w14:paraId="3171FF7C" w14:textId="77777777" w:rsidR="00000000" w:rsidRDefault="00E84F3B">
      <w:pPr>
        <w:pStyle w:val="ad"/>
        <w:rPr>
          <w:rtl/>
        </w:rPr>
      </w:pPr>
      <w:r>
        <w:rPr>
          <w:rtl/>
        </w:rPr>
        <w:t>היו"ר ראובן ריבלין:</w:t>
      </w:r>
    </w:p>
    <w:p w14:paraId="7D631854" w14:textId="77777777" w:rsidR="00000000" w:rsidRDefault="00E84F3B">
      <w:pPr>
        <w:pStyle w:val="a"/>
        <w:rPr>
          <w:rtl/>
        </w:rPr>
      </w:pPr>
    </w:p>
    <w:p w14:paraId="5DA93803" w14:textId="77777777" w:rsidR="00000000" w:rsidRDefault="00E84F3B">
      <w:pPr>
        <w:pStyle w:val="a"/>
        <w:rPr>
          <w:rFonts w:hint="cs"/>
          <w:rtl/>
        </w:rPr>
      </w:pPr>
      <w:r>
        <w:rPr>
          <w:rFonts w:hint="cs"/>
          <w:rtl/>
        </w:rPr>
        <w:t>קודם כול, תיתן לי אפשרות להודיע. שר הפנים ישיב על שאילתא בעל-פה מס' 55, מאת חבר הכנסת יצחק כהן, בנושא: זימון עובדי משרד הפנים למשר</w:t>
      </w:r>
      <w:r>
        <w:rPr>
          <w:rFonts w:hint="cs"/>
          <w:rtl/>
        </w:rPr>
        <w:t>די מפלגת שינוי בתל-אביב. בבקשה.</w:t>
      </w:r>
    </w:p>
    <w:p w14:paraId="3FD6C1B4" w14:textId="77777777" w:rsidR="00000000" w:rsidRDefault="00E84F3B">
      <w:pPr>
        <w:pStyle w:val="a"/>
        <w:rPr>
          <w:rFonts w:hint="cs"/>
          <w:rtl/>
        </w:rPr>
      </w:pPr>
    </w:p>
    <w:p w14:paraId="2CD1DE79" w14:textId="77777777" w:rsidR="00000000" w:rsidRDefault="00E84F3B">
      <w:pPr>
        <w:pStyle w:val="a"/>
        <w:rPr>
          <w:rFonts w:hint="cs"/>
          <w:rtl/>
        </w:rPr>
      </w:pPr>
    </w:p>
    <w:p w14:paraId="0A5097C2" w14:textId="77777777" w:rsidR="00000000" w:rsidRDefault="00E84F3B">
      <w:pPr>
        <w:pStyle w:val="Query"/>
        <w:jc w:val="center"/>
        <w:rPr>
          <w:rFonts w:hint="cs"/>
          <w:rtl/>
        </w:rPr>
      </w:pPr>
      <w:bookmarkStart w:id="58" w:name="_Toc46538607"/>
      <w:bookmarkStart w:id="59" w:name="_Toc49055336"/>
      <w:r>
        <w:rPr>
          <w:rFonts w:hint="cs"/>
          <w:rtl/>
        </w:rPr>
        <w:t>55. זימון עובדי משרד הפנים למשרדי מפלגת שינוי בתל-אביב</w:t>
      </w:r>
      <w:bookmarkEnd w:id="58"/>
      <w:bookmarkEnd w:id="59"/>
    </w:p>
    <w:p w14:paraId="50DAB21C" w14:textId="77777777" w:rsidR="00000000" w:rsidRDefault="00E84F3B">
      <w:pPr>
        <w:pStyle w:val="a"/>
        <w:rPr>
          <w:rFonts w:hint="cs"/>
          <w:rtl/>
        </w:rPr>
      </w:pPr>
    </w:p>
    <w:p w14:paraId="70EFC4B2" w14:textId="77777777" w:rsidR="00000000" w:rsidRDefault="00E84F3B">
      <w:pPr>
        <w:pStyle w:val="Speaker"/>
        <w:rPr>
          <w:rtl/>
        </w:rPr>
      </w:pPr>
      <w:bookmarkStart w:id="60" w:name="FS000000580T16_07_2003_12_06_00"/>
      <w:bookmarkStart w:id="61" w:name="_Toc46538608"/>
      <w:bookmarkStart w:id="62" w:name="_Toc49055337"/>
      <w:bookmarkEnd w:id="60"/>
      <w:r>
        <w:rPr>
          <w:rFonts w:hint="eastAsia"/>
          <w:rtl/>
        </w:rPr>
        <w:t>יצחק</w:t>
      </w:r>
      <w:r>
        <w:rPr>
          <w:rtl/>
        </w:rPr>
        <w:t xml:space="preserve"> כהן (ש"ס):</w:t>
      </w:r>
      <w:bookmarkEnd w:id="61"/>
      <w:bookmarkEnd w:id="62"/>
    </w:p>
    <w:p w14:paraId="3959C96A" w14:textId="77777777" w:rsidR="00000000" w:rsidRDefault="00E84F3B">
      <w:pPr>
        <w:pStyle w:val="a"/>
        <w:rPr>
          <w:rFonts w:hint="cs"/>
          <w:rtl/>
        </w:rPr>
      </w:pPr>
    </w:p>
    <w:p w14:paraId="4490BEF3" w14:textId="77777777" w:rsidR="00000000" w:rsidRDefault="00E84F3B">
      <w:pPr>
        <w:pStyle w:val="a"/>
        <w:rPr>
          <w:rFonts w:hint="cs"/>
          <w:rtl/>
        </w:rPr>
      </w:pPr>
      <w:r>
        <w:rPr>
          <w:rFonts w:hint="cs"/>
          <w:rtl/>
        </w:rPr>
        <w:t>אדוני השר, לאחרונה אנחנו עדים לתופעה שהיא על הגבול הפלילי. נודע לי כי ביום 22 במאי 2003 ישבת, כבוד שר הפנים, במשרדי שינוי ברחוב החשמונאים בתל-אביב ול</w:t>
      </w:r>
      <w:r>
        <w:rPr>
          <w:rFonts w:hint="cs"/>
          <w:rtl/>
        </w:rPr>
        <w:t xml:space="preserve">שם זימנת את עובדי משרד הפנים מירושלים לראיונות. לקראת מה - - - </w:t>
      </w:r>
    </w:p>
    <w:p w14:paraId="7FFA4924" w14:textId="77777777" w:rsidR="00000000" w:rsidRDefault="00E84F3B">
      <w:pPr>
        <w:pStyle w:val="a"/>
        <w:rPr>
          <w:rFonts w:hint="cs"/>
          <w:rtl/>
        </w:rPr>
      </w:pPr>
    </w:p>
    <w:p w14:paraId="3FD4D440" w14:textId="77777777" w:rsidR="00000000" w:rsidRDefault="00E84F3B">
      <w:pPr>
        <w:pStyle w:val="ad"/>
        <w:rPr>
          <w:rtl/>
        </w:rPr>
      </w:pPr>
      <w:r>
        <w:rPr>
          <w:rtl/>
        </w:rPr>
        <w:t>היו"ר ראובן ריבלין:</w:t>
      </w:r>
    </w:p>
    <w:p w14:paraId="62DF83EC" w14:textId="77777777" w:rsidR="00000000" w:rsidRDefault="00E84F3B">
      <w:pPr>
        <w:pStyle w:val="a"/>
        <w:rPr>
          <w:rtl/>
        </w:rPr>
      </w:pPr>
    </w:p>
    <w:p w14:paraId="33D4EB6C" w14:textId="77777777" w:rsidR="00000000" w:rsidRDefault="00E84F3B">
      <w:pPr>
        <w:pStyle w:val="a"/>
        <w:rPr>
          <w:rFonts w:hint="cs"/>
          <w:rtl/>
        </w:rPr>
      </w:pPr>
      <w:r>
        <w:rPr>
          <w:rFonts w:hint="cs"/>
          <w:rtl/>
        </w:rPr>
        <w:t>לא, אל תוסיף מלה אחת למה שכתוב.</w:t>
      </w:r>
    </w:p>
    <w:p w14:paraId="0A585D4A" w14:textId="77777777" w:rsidR="00000000" w:rsidRDefault="00E84F3B">
      <w:pPr>
        <w:pStyle w:val="a"/>
        <w:rPr>
          <w:rFonts w:hint="cs"/>
          <w:rtl/>
        </w:rPr>
      </w:pPr>
    </w:p>
    <w:p w14:paraId="7AFF8532" w14:textId="77777777" w:rsidR="00000000" w:rsidRDefault="00E84F3B">
      <w:pPr>
        <w:pStyle w:val="SpeakerCon"/>
        <w:rPr>
          <w:rtl/>
        </w:rPr>
      </w:pPr>
      <w:bookmarkStart w:id="63" w:name="FS000000580T16_07_2003_12_07_40C"/>
      <w:bookmarkEnd w:id="63"/>
      <w:r>
        <w:rPr>
          <w:rtl/>
        </w:rPr>
        <w:t>יצחק כהן (ש"ס):</w:t>
      </w:r>
    </w:p>
    <w:p w14:paraId="37A5BA8A" w14:textId="77777777" w:rsidR="00000000" w:rsidRDefault="00E84F3B">
      <w:pPr>
        <w:pStyle w:val="a"/>
        <w:rPr>
          <w:rtl/>
        </w:rPr>
      </w:pPr>
    </w:p>
    <w:p w14:paraId="6BF1FED8" w14:textId="77777777" w:rsidR="00000000" w:rsidRDefault="00E84F3B">
      <w:pPr>
        <w:pStyle w:val="a"/>
        <w:rPr>
          <w:rFonts w:hint="cs"/>
          <w:rtl/>
        </w:rPr>
      </w:pPr>
      <w:r>
        <w:rPr>
          <w:rFonts w:hint="cs"/>
          <w:rtl/>
        </w:rPr>
        <w:t xml:space="preserve">תסלח לי. </w:t>
      </w:r>
    </w:p>
    <w:p w14:paraId="3DCAA5F2" w14:textId="77777777" w:rsidR="00000000" w:rsidRDefault="00E84F3B">
      <w:pPr>
        <w:pStyle w:val="a"/>
        <w:rPr>
          <w:rFonts w:hint="cs"/>
          <w:rtl/>
        </w:rPr>
      </w:pPr>
    </w:p>
    <w:p w14:paraId="224D09F6" w14:textId="77777777" w:rsidR="00000000" w:rsidRDefault="00E84F3B">
      <w:pPr>
        <w:pStyle w:val="ad"/>
        <w:rPr>
          <w:rtl/>
        </w:rPr>
      </w:pPr>
      <w:r>
        <w:rPr>
          <w:rtl/>
        </w:rPr>
        <w:t>היו"ר ראובן ריבלין:</w:t>
      </w:r>
    </w:p>
    <w:p w14:paraId="0083DC11" w14:textId="77777777" w:rsidR="00000000" w:rsidRDefault="00E84F3B">
      <w:pPr>
        <w:pStyle w:val="a"/>
        <w:rPr>
          <w:rtl/>
        </w:rPr>
      </w:pPr>
    </w:p>
    <w:p w14:paraId="5D9E2668" w14:textId="77777777" w:rsidR="00000000" w:rsidRDefault="00E84F3B">
      <w:pPr>
        <w:pStyle w:val="a"/>
        <w:rPr>
          <w:rFonts w:hint="cs"/>
          <w:rtl/>
        </w:rPr>
      </w:pPr>
      <w:r>
        <w:rPr>
          <w:rFonts w:hint="cs"/>
          <w:rtl/>
        </w:rPr>
        <w:t xml:space="preserve">אל תגיד לי "תסלח לי", תקרא בדיוק מה שכתוב. </w:t>
      </w:r>
    </w:p>
    <w:p w14:paraId="17344066" w14:textId="77777777" w:rsidR="00000000" w:rsidRDefault="00E84F3B">
      <w:pPr>
        <w:pStyle w:val="a"/>
        <w:rPr>
          <w:rFonts w:hint="cs"/>
          <w:rtl/>
        </w:rPr>
      </w:pPr>
    </w:p>
    <w:p w14:paraId="4A97351D" w14:textId="77777777" w:rsidR="00000000" w:rsidRDefault="00E84F3B">
      <w:pPr>
        <w:pStyle w:val="SpeakerCon"/>
        <w:rPr>
          <w:rtl/>
        </w:rPr>
      </w:pPr>
      <w:bookmarkStart w:id="64" w:name="FS000000580T16_07_2003_12_08_10C"/>
      <w:bookmarkEnd w:id="64"/>
      <w:r>
        <w:rPr>
          <w:rtl/>
        </w:rPr>
        <w:t>יצחק כהן (ש"ס):</w:t>
      </w:r>
    </w:p>
    <w:p w14:paraId="25DD6BE2" w14:textId="77777777" w:rsidR="00000000" w:rsidRDefault="00E84F3B">
      <w:pPr>
        <w:pStyle w:val="a"/>
        <w:rPr>
          <w:rtl/>
        </w:rPr>
      </w:pPr>
    </w:p>
    <w:p w14:paraId="3A80887B" w14:textId="77777777" w:rsidR="00000000" w:rsidRDefault="00E84F3B">
      <w:pPr>
        <w:pStyle w:val="a"/>
        <w:rPr>
          <w:rFonts w:hint="cs"/>
          <w:rtl/>
        </w:rPr>
      </w:pPr>
      <w:r>
        <w:rPr>
          <w:rFonts w:hint="cs"/>
          <w:rtl/>
        </w:rPr>
        <w:t>- - - לראיונות לקראת מינוי</w:t>
      </w:r>
      <w:r>
        <w:rPr>
          <w:rFonts w:hint="cs"/>
          <w:rtl/>
        </w:rPr>
        <w:t xml:space="preserve"> מנהל מחוז חיפה, משרה ממלכתית. </w:t>
      </w:r>
    </w:p>
    <w:p w14:paraId="7000A62E" w14:textId="77777777" w:rsidR="00000000" w:rsidRDefault="00E84F3B">
      <w:pPr>
        <w:pStyle w:val="a"/>
        <w:rPr>
          <w:rFonts w:hint="cs"/>
          <w:rtl/>
        </w:rPr>
      </w:pPr>
    </w:p>
    <w:p w14:paraId="63F42832" w14:textId="77777777" w:rsidR="00000000" w:rsidRDefault="00E84F3B">
      <w:pPr>
        <w:pStyle w:val="a"/>
        <w:rPr>
          <w:rFonts w:hint="cs"/>
          <w:rtl/>
        </w:rPr>
      </w:pPr>
      <w:r>
        <w:rPr>
          <w:rFonts w:hint="cs"/>
          <w:rtl/>
        </w:rPr>
        <w:t xml:space="preserve">רצוני לשאול: </w:t>
      </w:r>
    </w:p>
    <w:p w14:paraId="28B6FF2D" w14:textId="77777777" w:rsidR="00000000" w:rsidRDefault="00E84F3B">
      <w:pPr>
        <w:pStyle w:val="a"/>
        <w:rPr>
          <w:rFonts w:hint="cs"/>
          <w:rtl/>
        </w:rPr>
      </w:pPr>
    </w:p>
    <w:p w14:paraId="0F68223D" w14:textId="77777777" w:rsidR="00000000" w:rsidRDefault="00E84F3B">
      <w:pPr>
        <w:pStyle w:val="a"/>
        <w:rPr>
          <w:rFonts w:hint="cs"/>
          <w:rtl/>
        </w:rPr>
      </w:pPr>
      <w:r>
        <w:rPr>
          <w:rFonts w:hint="cs"/>
          <w:rtl/>
        </w:rPr>
        <w:t xml:space="preserve">1. האומנם כן, אדוני השר?  </w:t>
      </w:r>
    </w:p>
    <w:p w14:paraId="28F63D2D" w14:textId="77777777" w:rsidR="00000000" w:rsidRDefault="00E84F3B">
      <w:pPr>
        <w:pStyle w:val="a"/>
        <w:rPr>
          <w:rFonts w:hint="cs"/>
          <w:rtl/>
        </w:rPr>
      </w:pPr>
    </w:p>
    <w:p w14:paraId="0995B7F9" w14:textId="77777777" w:rsidR="00000000" w:rsidRDefault="00E84F3B">
      <w:pPr>
        <w:pStyle w:val="a"/>
        <w:rPr>
          <w:rFonts w:hint="cs"/>
          <w:rtl/>
        </w:rPr>
      </w:pPr>
      <w:r>
        <w:rPr>
          <w:rFonts w:hint="cs"/>
          <w:rtl/>
        </w:rPr>
        <w:t>2. כמה עובדים ראיינת?</w:t>
      </w:r>
    </w:p>
    <w:p w14:paraId="4FBF9004" w14:textId="77777777" w:rsidR="00000000" w:rsidRDefault="00E84F3B">
      <w:pPr>
        <w:pStyle w:val="a"/>
        <w:rPr>
          <w:rFonts w:hint="cs"/>
          <w:rtl/>
        </w:rPr>
      </w:pPr>
    </w:p>
    <w:p w14:paraId="0304CB04" w14:textId="77777777" w:rsidR="00000000" w:rsidRDefault="00E84F3B">
      <w:pPr>
        <w:pStyle w:val="ad"/>
        <w:rPr>
          <w:rtl/>
        </w:rPr>
      </w:pPr>
      <w:r>
        <w:rPr>
          <w:rtl/>
        </w:rPr>
        <w:t>היו"ר ראובן ריבלין:</w:t>
      </w:r>
    </w:p>
    <w:p w14:paraId="69ECF898" w14:textId="77777777" w:rsidR="00000000" w:rsidRDefault="00E84F3B">
      <w:pPr>
        <w:pStyle w:val="a"/>
        <w:rPr>
          <w:rtl/>
        </w:rPr>
      </w:pPr>
    </w:p>
    <w:p w14:paraId="4309DC80" w14:textId="77777777" w:rsidR="00000000" w:rsidRDefault="00E84F3B">
      <w:pPr>
        <w:pStyle w:val="a"/>
        <w:rPr>
          <w:rFonts w:hint="cs"/>
          <w:rtl/>
        </w:rPr>
      </w:pPr>
      <w:r>
        <w:rPr>
          <w:rFonts w:hint="cs"/>
          <w:rtl/>
        </w:rPr>
        <w:t xml:space="preserve">מספיק, תודה. </w:t>
      </w:r>
    </w:p>
    <w:p w14:paraId="6C5CFFF3" w14:textId="77777777" w:rsidR="00000000" w:rsidRDefault="00E84F3B">
      <w:pPr>
        <w:pStyle w:val="a"/>
        <w:rPr>
          <w:rFonts w:hint="cs"/>
          <w:rtl/>
        </w:rPr>
      </w:pPr>
    </w:p>
    <w:p w14:paraId="46D40B3B" w14:textId="77777777" w:rsidR="00000000" w:rsidRDefault="00E84F3B">
      <w:pPr>
        <w:pStyle w:val="SpeakerCon"/>
        <w:rPr>
          <w:rtl/>
        </w:rPr>
      </w:pPr>
      <w:bookmarkStart w:id="65" w:name="FS000000580T16_07_2003_12_09_12C"/>
      <w:bookmarkEnd w:id="65"/>
      <w:r>
        <w:rPr>
          <w:rtl/>
        </w:rPr>
        <w:t>יצחק כהן (ש"ס):</w:t>
      </w:r>
    </w:p>
    <w:p w14:paraId="4FBFBD4F" w14:textId="77777777" w:rsidR="00000000" w:rsidRDefault="00E84F3B">
      <w:pPr>
        <w:pStyle w:val="a"/>
        <w:rPr>
          <w:rtl/>
        </w:rPr>
      </w:pPr>
    </w:p>
    <w:p w14:paraId="09CE689A" w14:textId="77777777" w:rsidR="00000000" w:rsidRDefault="00E84F3B">
      <w:pPr>
        <w:pStyle w:val="a"/>
        <w:rPr>
          <w:rFonts w:hint="cs"/>
          <w:rtl/>
        </w:rPr>
      </w:pPr>
      <w:r>
        <w:rPr>
          <w:rFonts w:hint="cs"/>
          <w:rtl/>
        </w:rPr>
        <w:t>השאלה הבאה - - -</w:t>
      </w:r>
    </w:p>
    <w:p w14:paraId="4E8F9ACF" w14:textId="77777777" w:rsidR="00000000" w:rsidRDefault="00E84F3B">
      <w:pPr>
        <w:pStyle w:val="a"/>
        <w:rPr>
          <w:rFonts w:hint="cs"/>
          <w:rtl/>
        </w:rPr>
      </w:pPr>
    </w:p>
    <w:p w14:paraId="7632E03F" w14:textId="77777777" w:rsidR="00000000" w:rsidRDefault="00E84F3B">
      <w:pPr>
        <w:pStyle w:val="ad"/>
        <w:rPr>
          <w:rtl/>
        </w:rPr>
      </w:pPr>
      <w:r>
        <w:rPr>
          <w:rtl/>
        </w:rPr>
        <w:t>היו"ר ראובן ריבלין:</w:t>
      </w:r>
    </w:p>
    <w:p w14:paraId="18D1C40E" w14:textId="77777777" w:rsidR="00000000" w:rsidRDefault="00E84F3B">
      <w:pPr>
        <w:pStyle w:val="a"/>
        <w:rPr>
          <w:rtl/>
        </w:rPr>
      </w:pPr>
    </w:p>
    <w:p w14:paraId="425B079B" w14:textId="77777777" w:rsidR="00000000" w:rsidRDefault="00E84F3B">
      <w:pPr>
        <w:pStyle w:val="a"/>
        <w:rPr>
          <w:rFonts w:hint="cs"/>
          <w:rtl/>
        </w:rPr>
      </w:pPr>
      <w:r>
        <w:rPr>
          <w:rFonts w:hint="cs"/>
          <w:rtl/>
        </w:rPr>
        <w:t>לא, את השאלה הבאה תשאל אחרי שהוא ישיב. רבותי חברי הכנסת, אני מאפש</w:t>
      </w:r>
      <w:r>
        <w:rPr>
          <w:rFonts w:hint="cs"/>
          <w:rtl/>
        </w:rPr>
        <w:t xml:space="preserve">ר לכם לשאול שאלות שבמידה רבה הן מתריסות, ואני לא מונע מחבר כנסת לשאול ביודעי ששר הפנים גם אוהב לענות תשובות, כמו שר המשפטים. </w:t>
      </w:r>
    </w:p>
    <w:p w14:paraId="393F99D4" w14:textId="77777777" w:rsidR="00000000" w:rsidRDefault="00E84F3B">
      <w:pPr>
        <w:pStyle w:val="a"/>
        <w:rPr>
          <w:rFonts w:hint="cs"/>
          <w:rtl/>
        </w:rPr>
      </w:pPr>
    </w:p>
    <w:p w14:paraId="57FD2FA8" w14:textId="77777777" w:rsidR="00000000" w:rsidRDefault="00E84F3B">
      <w:pPr>
        <w:pStyle w:val="a"/>
        <w:rPr>
          <w:rFonts w:hint="cs"/>
          <w:rtl/>
        </w:rPr>
      </w:pPr>
      <w:r>
        <w:rPr>
          <w:rFonts w:hint="cs"/>
          <w:rtl/>
        </w:rPr>
        <w:t xml:space="preserve">שר הפנים ישיב בבקשה. לאחר מכן שאלה נוספת לחבר הכנסת יצחק כהן, שיוכל לומר ככל העולה על רוחו. חבר הכנסת פרוש ביקש, ואם לא יהיה איש </w:t>
      </w:r>
      <w:r>
        <w:rPr>
          <w:rFonts w:hint="cs"/>
          <w:rtl/>
        </w:rPr>
        <w:t xml:space="preserve">נוסף, גם חבר הכנסת אייכלר, שהוא מאותה סיעה. </w:t>
      </w:r>
    </w:p>
    <w:p w14:paraId="271A3179" w14:textId="77777777" w:rsidR="00000000" w:rsidRDefault="00E84F3B">
      <w:pPr>
        <w:pStyle w:val="a"/>
        <w:rPr>
          <w:rFonts w:hint="cs"/>
          <w:rtl/>
        </w:rPr>
      </w:pPr>
    </w:p>
    <w:p w14:paraId="32E8C8F2" w14:textId="77777777" w:rsidR="00000000" w:rsidRDefault="00E84F3B">
      <w:pPr>
        <w:pStyle w:val="Speaker"/>
        <w:rPr>
          <w:rtl/>
        </w:rPr>
      </w:pPr>
      <w:bookmarkStart w:id="66" w:name="FS000000519T16_07_2003_12_10_50"/>
      <w:bookmarkStart w:id="67" w:name="_Toc46538609"/>
      <w:bookmarkStart w:id="68" w:name="_Toc49055338"/>
      <w:bookmarkEnd w:id="66"/>
      <w:r>
        <w:rPr>
          <w:rFonts w:hint="eastAsia"/>
          <w:rtl/>
        </w:rPr>
        <w:t>שר</w:t>
      </w:r>
      <w:r>
        <w:rPr>
          <w:rtl/>
        </w:rPr>
        <w:t xml:space="preserve"> הפנים אברהם פורז:</w:t>
      </w:r>
      <w:bookmarkEnd w:id="67"/>
      <w:bookmarkEnd w:id="68"/>
    </w:p>
    <w:p w14:paraId="2771CB86" w14:textId="77777777" w:rsidR="00000000" w:rsidRDefault="00E84F3B">
      <w:pPr>
        <w:pStyle w:val="a"/>
        <w:rPr>
          <w:rFonts w:hint="cs"/>
          <w:rtl/>
        </w:rPr>
      </w:pPr>
    </w:p>
    <w:p w14:paraId="5399A4D3" w14:textId="77777777" w:rsidR="00000000" w:rsidRDefault="00E84F3B">
      <w:pPr>
        <w:pStyle w:val="a"/>
        <w:rPr>
          <w:rFonts w:hint="cs"/>
          <w:rtl/>
        </w:rPr>
      </w:pPr>
      <w:r>
        <w:rPr>
          <w:rFonts w:hint="cs"/>
          <w:rtl/>
        </w:rPr>
        <w:t xml:space="preserve">אדוני היושב-ראש, חברי הכנסת, מאחר שבשעתה התקבלה החלטת ממשלה לסגור את לשכות השרים בתל-אביב, ואכן השרים שקדמו לי, שרובם מש"ס, סגרו את לשכת השר בתל-אביב, ומאחר שיומיים בשבוע </w:t>
      </w:r>
      <w:r>
        <w:rPr>
          <w:rtl/>
        </w:rPr>
        <w:t>–</w:t>
      </w:r>
      <w:r>
        <w:rPr>
          <w:rFonts w:hint="cs"/>
          <w:rtl/>
        </w:rPr>
        <w:t xml:space="preserve"> חמישי ושישי </w:t>
      </w:r>
      <w:r>
        <w:rPr>
          <w:rtl/>
        </w:rPr>
        <w:t>–</w:t>
      </w:r>
      <w:r>
        <w:rPr>
          <w:rFonts w:hint="cs"/>
          <w:rtl/>
        </w:rPr>
        <w:t xml:space="preserve"> א</w:t>
      </w:r>
      <w:r>
        <w:rPr>
          <w:rFonts w:hint="cs"/>
          <w:rtl/>
        </w:rPr>
        <w:t xml:space="preserve">ני עובד בתל-אביב, לא נותרה בידי ברירה אלא לשכור משרד מיוחד בתל-אביב, שאיננו משרד של שינוי כלל ועיקר. נכון שזה באותו בניין, שתי קומות מעל, וזו לשכת שר הפנים בתל-אביב, והיא איננה משמשת את שינוי בשום צורה שהיא. היא משמשת רק אותי ואת עוזרי בענייני משרד הפנים. </w:t>
      </w:r>
    </w:p>
    <w:p w14:paraId="485527FD" w14:textId="77777777" w:rsidR="00000000" w:rsidRDefault="00E84F3B">
      <w:pPr>
        <w:pStyle w:val="a"/>
        <w:rPr>
          <w:rFonts w:hint="cs"/>
          <w:rtl/>
        </w:rPr>
      </w:pPr>
    </w:p>
    <w:p w14:paraId="05EBFFFD" w14:textId="77777777" w:rsidR="00000000" w:rsidRDefault="00E84F3B">
      <w:pPr>
        <w:pStyle w:val="a"/>
        <w:rPr>
          <w:rFonts w:hint="cs"/>
          <w:rtl/>
        </w:rPr>
      </w:pPr>
      <w:r>
        <w:rPr>
          <w:rFonts w:hint="cs"/>
          <w:rtl/>
        </w:rPr>
        <w:t xml:space="preserve">נכון שראיינתי שם חלק מהאנשים, וחלק רואיינו בירושלים, משום שחלק מהעובדים שהיו מועמדים גרו במקומות שמהם הגישה לתל-אביב היתה יותר נוחה להם. על כן התשובה היא שהפגישה אכן נערכה, לא במשרדי שינוי. </w:t>
      </w:r>
    </w:p>
    <w:p w14:paraId="49C82FAD" w14:textId="77777777" w:rsidR="00000000" w:rsidRDefault="00E84F3B">
      <w:pPr>
        <w:pStyle w:val="a"/>
        <w:rPr>
          <w:rFonts w:hint="cs"/>
          <w:rtl/>
        </w:rPr>
      </w:pPr>
    </w:p>
    <w:p w14:paraId="1FD9E47B" w14:textId="77777777" w:rsidR="00000000" w:rsidRDefault="00E84F3B">
      <w:pPr>
        <w:pStyle w:val="ad"/>
        <w:rPr>
          <w:rtl/>
        </w:rPr>
      </w:pPr>
      <w:r>
        <w:rPr>
          <w:rtl/>
        </w:rPr>
        <w:t>היו"ר ראובן ריבלין:</w:t>
      </w:r>
    </w:p>
    <w:p w14:paraId="051EF3FE" w14:textId="77777777" w:rsidR="00000000" w:rsidRDefault="00E84F3B">
      <w:pPr>
        <w:pStyle w:val="a"/>
        <w:rPr>
          <w:rtl/>
        </w:rPr>
      </w:pPr>
    </w:p>
    <w:p w14:paraId="0F82F852" w14:textId="77777777" w:rsidR="00000000" w:rsidRDefault="00E84F3B">
      <w:pPr>
        <w:pStyle w:val="a"/>
        <w:rPr>
          <w:rFonts w:hint="cs"/>
          <w:rtl/>
        </w:rPr>
      </w:pPr>
      <w:r>
        <w:rPr>
          <w:rFonts w:hint="cs"/>
          <w:rtl/>
        </w:rPr>
        <w:t>תודה. חבר הכנסת יצחק כהן, שאלה נוספת. לאח</w:t>
      </w:r>
      <w:r>
        <w:rPr>
          <w:rFonts w:hint="cs"/>
          <w:rtl/>
        </w:rPr>
        <w:t xml:space="preserve">ר מכן - חבר הכנסת פרוש. ביקשו לשאול חברי הכנסת אייכלר ובניזרי, חבר הכנסת בניזרי שייך לסיעתו של חבר הכנסת כהן, חבר הכנסת אייכלר שייך לסיעתו של פרוש, לכן חבר הכנסת אופיר פינס יקבל את הזכות. </w:t>
      </w:r>
    </w:p>
    <w:p w14:paraId="2E7D193D" w14:textId="77777777" w:rsidR="00000000" w:rsidRDefault="00E84F3B">
      <w:pPr>
        <w:pStyle w:val="a"/>
        <w:rPr>
          <w:rFonts w:hint="cs"/>
          <w:rtl/>
        </w:rPr>
      </w:pPr>
    </w:p>
    <w:p w14:paraId="103DFC86" w14:textId="77777777" w:rsidR="00000000" w:rsidRDefault="00E84F3B">
      <w:pPr>
        <w:pStyle w:val="Speaker"/>
        <w:rPr>
          <w:rtl/>
        </w:rPr>
      </w:pPr>
      <w:bookmarkStart w:id="69" w:name="FS000000580T16_07_2003_12_14_50"/>
      <w:bookmarkEnd w:id="69"/>
    </w:p>
    <w:p w14:paraId="350D5F78" w14:textId="77777777" w:rsidR="00000000" w:rsidRDefault="00E84F3B">
      <w:pPr>
        <w:pStyle w:val="Speaker"/>
        <w:rPr>
          <w:rtl/>
        </w:rPr>
      </w:pPr>
      <w:bookmarkStart w:id="70" w:name="_Toc46538610"/>
      <w:bookmarkStart w:id="71" w:name="_Toc49055339"/>
      <w:r>
        <w:rPr>
          <w:rFonts w:hint="eastAsia"/>
          <w:rtl/>
        </w:rPr>
        <w:t>יצחק</w:t>
      </w:r>
      <w:r>
        <w:rPr>
          <w:rtl/>
        </w:rPr>
        <w:t xml:space="preserve"> כהן (ש"ס):</w:t>
      </w:r>
      <w:bookmarkEnd w:id="70"/>
      <w:bookmarkEnd w:id="71"/>
    </w:p>
    <w:p w14:paraId="5D1460AC" w14:textId="77777777" w:rsidR="00000000" w:rsidRDefault="00E84F3B">
      <w:pPr>
        <w:pStyle w:val="a"/>
        <w:rPr>
          <w:rFonts w:hint="cs"/>
          <w:rtl/>
        </w:rPr>
      </w:pPr>
    </w:p>
    <w:p w14:paraId="71CD9DC4" w14:textId="77777777" w:rsidR="00000000" w:rsidRDefault="00E84F3B">
      <w:pPr>
        <w:pStyle w:val="a"/>
        <w:rPr>
          <w:rFonts w:hint="cs"/>
          <w:rtl/>
        </w:rPr>
      </w:pPr>
      <w:r>
        <w:rPr>
          <w:rFonts w:hint="cs"/>
          <w:rtl/>
        </w:rPr>
        <w:t>לא הבנתי את התשובה. אלה משרדים של שינוי או לא? מ</w:t>
      </w:r>
      <w:r>
        <w:rPr>
          <w:rFonts w:hint="cs"/>
          <w:rtl/>
        </w:rPr>
        <w:t xml:space="preserve">י המשכיר? עוד שאלה: האם בזימונים האלה בתוך משרדים שאתה אומר שהם לא של שינוי </w:t>
      </w:r>
      <w:r>
        <w:rPr>
          <w:rtl/>
        </w:rPr>
        <w:t>–</w:t>
      </w:r>
      <w:r>
        <w:rPr>
          <w:rFonts w:hint="cs"/>
          <w:rtl/>
        </w:rPr>
        <w:t xml:space="preserve"> אנחנו נבדוק את מה שאתה אומר, כבוד השר - - -</w:t>
      </w:r>
    </w:p>
    <w:p w14:paraId="782A6EFF" w14:textId="77777777" w:rsidR="00000000" w:rsidRDefault="00E84F3B">
      <w:pPr>
        <w:pStyle w:val="a"/>
        <w:rPr>
          <w:rFonts w:hint="cs"/>
          <w:rtl/>
        </w:rPr>
      </w:pPr>
    </w:p>
    <w:p w14:paraId="0EF12427" w14:textId="77777777" w:rsidR="00000000" w:rsidRDefault="00E84F3B">
      <w:pPr>
        <w:pStyle w:val="ad"/>
        <w:rPr>
          <w:rtl/>
        </w:rPr>
      </w:pPr>
      <w:r>
        <w:rPr>
          <w:rtl/>
        </w:rPr>
        <w:t>היו"ר ראובן ריבלין:</w:t>
      </w:r>
    </w:p>
    <w:p w14:paraId="540494DA" w14:textId="77777777" w:rsidR="00000000" w:rsidRDefault="00E84F3B">
      <w:pPr>
        <w:pStyle w:val="a"/>
        <w:rPr>
          <w:rtl/>
        </w:rPr>
      </w:pPr>
    </w:p>
    <w:p w14:paraId="4ECF613C" w14:textId="77777777" w:rsidR="00000000" w:rsidRDefault="00E84F3B">
      <w:pPr>
        <w:pStyle w:val="a"/>
        <w:rPr>
          <w:rFonts w:hint="cs"/>
          <w:rtl/>
        </w:rPr>
      </w:pPr>
      <w:r>
        <w:rPr>
          <w:rFonts w:hint="cs"/>
          <w:rtl/>
        </w:rPr>
        <w:t xml:space="preserve">חבר הכנסת כהן, לא לאיים, יש פה נימת איום. </w:t>
      </w:r>
    </w:p>
    <w:p w14:paraId="04D2262C" w14:textId="77777777" w:rsidR="00000000" w:rsidRDefault="00E84F3B">
      <w:pPr>
        <w:pStyle w:val="a"/>
        <w:rPr>
          <w:rFonts w:hint="cs"/>
          <w:rtl/>
        </w:rPr>
      </w:pPr>
    </w:p>
    <w:p w14:paraId="0D0F24A1" w14:textId="77777777" w:rsidR="00000000" w:rsidRDefault="00E84F3B">
      <w:pPr>
        <w:pStyle w:val="SpeakerCon"/>
        <w:rPr>
          <w:rtl/>
        </w:rPr>
      </w:pPr>
      <w:bookmarkStart w:id="72" w:name="FS000000580T16_07_2003_12_16_43C"/>
      <w:bookmarkEnd w:id="72"/>
      <w:r>
        <w:rPr>
          <w:rtl/>
        </w:rPr>
        <w:t>יצחק כהן (ש"ס):</w:t>
      </w:r>
    </w:p>
    <w:p w14:paraId="18FCE246" w14:textId="77777777" w:rsidR="00000000" w:rsidRDefault="00E84F3B">
      <w:pPr>
        <w:pStyle w:val="a"/>
        <w:rPr>
          <w:rtl/>
        </w:rPr>
      </w:pPr>
    </w:p>
    <w:p w14:paraId="38814A3B" w14:textId="77777777" w:rsidR="00000000" w:rsidRDefault="00E84F3B">
      <w:pPr>
        <w:pStyle w:val="a"/>
        <w:rPr>
          <w:rFonts w:hint="cs"/>
          <w:rtl/>
        </w:rPr>
      </w:pPr>
      <w:r>
        <w:rPr>
          <w:rFonts w:hint="cs"/>
          <w:rtl/>
        </w:rPr>
        <w:t>סליחה. מעניין אותי מאוד כיצד היית מגיב אם זה היה שר</w:t>
      </w:r>
      <w:r>
        <w:rPr>
          <w:rFonts w:hint="cs"/>
          <w:rtl/>
        </w:rPr>
        <w:t xml:space="preserve"> מש"ס. הוא שיבח את השרים מש"ס שסגרו את הלשכות בתל-אביב מטעמי חיסכון. עוד שאלה: האם היועץ המשפטי לממשלה הורה לחקור את זה? </w:t>
      </w:r>
    </w:p>
    <w:p w14:paraId="5309991E" w14:textId="77777777" w:rsidR="00000000" w:rsidRDefault="00E84F3B">
      <w:pPr>
        <w:pStyle w:val="a"/>
        <w:rPr>
          <w:rFonts w:hint="cs"/>
          <w:rtl/>
        </w:rPr>
      </w:pPr>
    </w:p>
    <w:p w14:paraId="3243EC04" w14:textId="77777777" w:rsidR="00000000" w:rsidRDefault="00E84F3B">
      <w:pPr>
        <w:pStyle w:val="ad"/>
        <w:rPr>
          <w:rtl/>
        </w:rPr>
      </w:pPr>
      <w:r>
        <w:rPr>
          <w:rtl/>
        </w:rPr>
        <w:t>היו"ר ראובן ריבלין:</w:t>
      </w:r>
    </w:p>
    <w:p w14:paraId="72C2204E" w14:textId="77777777" w:rsidR="00000000" w:rsidRDefault="00E84F3B">
      <w:pPr>
        <w:pStyle w:val="a"/>
        <w:rPr>
          <w:rtl/>
        </w:rPr>
      </w:pPr>
    </w:p>
    <w:p w14:paraId="1C5E3BC9" w14:textId="77777777" w:rsidR="00000000" w:rsidRDefault="00E84F3B">
      <w:pPr>
        <w:pStyle w:val="a"/>
        <w:rPr>
          <w:rFonts w:hint="cs"/>
          <w:rtl/>
        </w:rPr>
      </w:pPr>
      <w:r>
        <w:rPr>
          <w:rFonts w:hint="cs"/>
          <w:rtl/>
        </w:rPr>
        <w:t xml:space="preserve">זו שאלה לגיטימית. חבר הכנסת פינס-פז, ולאחר מכן חבר הכנסת פרוש. בבקשה. </w:t>
      </w:r>
    </w:p>
    <w:p w14:paraId="662853C7" w14:textId="77777777" w:rsidR="00000000" w:rsidRDefault="00E84F3B">
      <w:pPr>
        <w:pStyle w:val="a"/>
        <w:rPr>
          <w:rFonts w:hint="cs"/>
          <w:rtl/>
        </w:rPr>
      </w:pPr>
    </w:p>
    <w:p w14:paraId="3422D741" w14:textId="77777777" w:rsidR="00000000" w:rsidRDefault="00E84F3B">
      <w:pPr>
        <w:pStyle w:val="Speaker"/>
        <w:rPr>
          <w:rtl/>
        </w:rPr>
      </w:pPr>
      <w:bookmarkStart w:id="73" w:name="FS000000455T16_07_2003_12_18_16"/>
      <w:bookmarkStart w:id="74" w:name="_Toc46538611"/>
      <w:bookmarkStart w:id="75" w:name="_Toc49055340"/>
      <w:bookmarkEnd w:id="73"/>
      <w:r>
        <w:rPr>
          <w:rFonts w:hint="eastAsia"/>
          <w:rtl/>
        </w:rPr>
        <w:t>אופיר</w:t>
      </w:r>
      <w:r>
        <w:rPr>
          <w:rtl/>
        </w:rPr>
        <w:t xml:space="preserve"> פינס-פז (העבודה-מימד):</w:t>
      </w:r>
      <w:bookmarkEnd w:id="74"/>
      <w:bookmarkEnd w:id="75"/>
    </w:p>
    <w:p w14:paraId="37A8A9E9" w14:textId="77777777" w:rsidR="00000000" w:rsidRDefault="00E84F3B">
      <w:pPr>
        <w:pStyle w:val="a"/>
        <w:rPr>
          <w:rFonts w:hint="cs"/>
          <w:rtl/>
        </w:rPr>
      </w:pPr>
    </w:p>
    <w:p w14:paraId="5C8B2C8E" w14:textId="77777777" w:rsidR="00000000" w:rsidRDefault="00E84F3B">
      <w:pPr>
        <w:pStyle w:val="a"/>
        <w:rPr>
          <w:rFonts w:hint="cs"/>
          <w:rtl/>
        </w:rPr>
      </w:pPr>
      <w:r>
        <w:rPr>
          <w:rFonts w:hint="cs"/>
          <w:rtl/>
        </w:rPr>
        <w:t>אדוני השר,</w:t>
      </w:r>
      <w:r>
        <w:rPr>
          <w:rFonts w:hint="cs"/>
          <w:rtl/>
        </w:rPr>
        <w:t xml:space="preserve"> מה שנשמע לי די מפתיע בכל העניין הוא, מדוע שר הפנים צריך לראיין עובדים באופן אישי לתפקידים בתוך המשרד? לפי מיטב הבנתי אמור להיות מכרז. מדוע שר הפנים מוצא לנכון לראיין שורה של מועמדים לתפקיד?</w:t>
      </w:r>
    </w:p>
    <w:p w14:paraId="6239266A" w14:textId="77777777" w:rsidR="00000000" w:rsidRDefault="00E84F3B">
      <w:pPr>
        <w:pStyle w:val="a"/>
        <w:rPr>
          <w:rFonts w:hint="cs"/>
          <w:rtl/>
        </w:rPr>
      </w:pPr>
    </w:p>
    <w:p w14:paraId="4583A0C0" w14:textId="77777777" w:rsidR="00000000" w:rsidRDefault="00E84F3B">
      <w:pPr>
        <w:pStyle w:val="ad"/>
        <w:rPr>
          <w:rtl/>
        </w:rPr>
      </w:pPr>
      <w:r>
        <w:rPr>
          <w:rtl/>
        </w:rPr>
        <w:t>היו"ר ראובן ריבלין:</w:t>
      </w:r>
    </w:p>
    <w:p w14:paraId="65BAC355" w14:textId="77777777" w:rsidR="00000000" w:rsidRDefault="00E84F3B">
      <w:pPr>
        <w:pStyle w:val="a"/>
        <w:rPr>
          <w:rtl/>
        </w:rPr>
      </w:pPr>
    </w:p>
    <w:p w14:paraId="48E48F10" w14:textId="77777777" w:rsidR="00000000" w:rsidRDefault="00E84F3B">
      <w:pPr>
        <w:pStyle w:val="a"/>
        <w:rPr>
          <w:rFonts w:hint="cs"/>
          <w:rtl/>
        </w:rPr>
      </w:pPr>
      <w:r>
        <w:rPr>
          <w:rFonts w:hint="cs"/>
          <w:rtl/>
        </w:rPr>
        <w:t xml:space="preserve">זו  חובתו על-פי החוק. </w:t>
      </w:r>
    </w:p>
    <w:p w14:paraId="035123F8" w14:textId="77777777" w:rsidR="00000000" w:rsidRDefault="00E84F3B">
      <w:pPr>
        <w:pStyle w:val="a"/>
        <w:rPr>
          <w:rFonts w:hint="cs"/>
          <w:rtl/>
        </w:rPr>
      </w:pPr>
    </w:p>
    <w:p w14:paraId="5ADD9BB0" w14:textId="77777777" w:rsidR="00000000" w:rsidRDefault="00E84F3B">
      <w:pPr>
        <w:pStyle w:val="SpeakerCon"/>
        <w:rPr>
          <w:rtl/>
        </w:rPr>
      </w:pPr>
      <w:bookmarkStart w:id="76" w:name="FS000000455T16_07_2003_12_19_34C"/>
      <w:bookmarkEnd w:id="76"/>
      <w:r>
        <w:rPr>
          <w:rtl/>
        </w:rPr>
        <w:t>אופיר פינס-פז (העבו</w:t>
      </w:r>
      <w:r>
        <w:rPr>
          <w:rtl/>
        </w:rPr>
        <w:t>דה-מימד):</w:t>
      </w:r>
    </w:p>
    <w:p w14:paraId="02AA8A6E" w14:textId="77777777" w:rsidR="00000000" w:rsidRDefault="00E84F3B">
      <w:pPr>
        <w:pStyle w:val="a"/>
        <w:rPr>
          <w:rtl/>
        </w:rPr>
      </w:pPr>
    </w:p>
    <w:p w14:paraId="638D601F" w14:textId="77777777" w:rsidR="00000000" w:rsidRDefault="00E84F3B">
      <w:pPr>
        <w:pStyle w:val="a"/>
        <w:rPr>
          <w:rFonts w:hint="cs"/>
          <w:rtl/>
        </w:rPr>
      </w:pPr>
      <w:r>
        <w:rPr>
          <w:rFonts w:hint="cs"/>
          <w:rtl/>
        </w:rPr>
        <w:t xml:space="preserve">אם זו חובתו על-פי החוק, שיגיד השר שזו חובתו. </w:t>
      </w:r>
    </w:p>
    <w:p w14:paraId="41AD6E04" w14:textId="77777777" w:rsidR="00000000" w:rsidRDefault="00E84F3B">
      <w:pPr>
        <w:pStyle w:val="a"/>
        <w:rPr>
          <w:rFonts w:hint="cs"/>
          <w:rtl/>
        </w:rPr>
      </w:pPr>
    </w:p>
    <w:p w14:paraId="35625763" w14:textId="77777777" w:rsidR="00000000" w:rsidRDefault="00E84F3B">
      <w:pPr>
        <w:pStyle w:val="ac"/>
        <w:rPr>
          <w:rtl/>
        </w:rPr>
      </w:pPr>
      <w:r>
        <w:rPr>
          <w:rFonts w:hint="eastAsia"/>
          <w:rtl/>
        </w:rPr>
        <w:t>יצחק</w:t>
      </w:r>
      <w:r>
        <w:rPr>
          <w:rtl/>
        </w:rPr>
        <w:t xml:space="preserve"> כהן (ש"ס):</w:t>
      </w:r>
    </w:p>
    <w:p w14:paraId="18BF32D4" w14:textId="77777777" w:rsidR="00000000" w:rsidRDefault="00E84F3B">
      <w:pPr>
        <w:pStyle w:val="a"/>
        <w:rPr>
          <w:rFonts w:hint="cs"/>
          <w:rtl/>
        </w:rPr>
      </w:pPr>
    </w:p>
    <w:p w14:paraId="7A0DBBE4" w14:textId="77777777" w:rsidR="00000000" w:rsidRDefault="00E84F3B">
      <w:pPr>
        <w:pStyle w:val="a"/>
        <w:rPr>
          <w:rFonts w:hint="cs"/>
          <w:rtl/>
        </w:rPr>
      </w:pPr>
      <w:r>
        <w:rPr>
          <w:rFonts w:hint="cs"/>
          <w:rtl/>
        </w:rPr>
        <w:t xml:space="preserve">זה פלילי. </w:t>
      </w:r>
    </w:p>
    <w:p w14:paraId="7BEE019A" w14:textId="77777777" w:rsidR="00000000" w:rsidRDefault="00E84F3B">
      <w:pPr>
        <w:pStyle w:val="ad"/>
        <w:rPr>
          <w:rtl/>
        </w:rPr>
      </w:pPr>
    </w:p>
    <w:p w14:paraId="74C060CF" w14:textId="77777777" w:rsidR="00000000" w:rsidRDefault="00E84F3B">
      <w:pPr>
        <w:pStyle w:val="ad"/>
        <w:rPr>
          <w:rtl/>
        </w:rPr>
      </w:pPr>
      <w:r>
        <w:rPr>
          <w:rtl/>
        </w:rPr>
        <w:t>היו"ר ראובן ריבלין:</w:t>
      </w:r>
    </w:p>
    <w:p w14:paraId="134EECBF" w14:textId="77777777" w:rsidR="00000000" w:rsidRDefault="00E84F3B">
      <w:pPr>
        <w:pStyle w:val="a"/>
        <w:rPr>
          <w:rtl/>
        </w:rPr>
      </w:pPr>
    </w:p>
    <w:p w14:paraId="55DD257D" w14:textId="77777777" w:rsidR="00000000" w:rsidRDefault="00E84F3B">
      <w:pPr>
        <w:pStyle w:val="a"/>
        <w:rPr>
          <w:rFonts w:hint="cs"/>
          <w:rtl/>
        </w:rPr>
      </w:pPr>
      <w:r>
        <w:rPr>
          <w:rFonts w:hint="cs"/>
          <w:rtl/>
        </w:rPr>
        <w:t xml:space="preserve">שר שלא עושה בדיקה ומיון, אומרים לו אחר כך: למה לא עשית בדיקה ומיון. </w:t>
      </w:r>
    </w:p>
    <w:p w14:paraId="1FF41EE7" w14:textId="77777777" w:rsidR="00000000" w:rsidRDefault="00E84F3B">
      <w:pPr>
        <w:pStyle w:val="a"/>
        <w:rPr>
          <w:rFonts w:hint="cs"/>
          <w:rtl/>
        </w:rPr>
      </w:pPr>
    </w:p>
    <w:p w14:paraId="73524C5F" w14:textId="77777777" w:rsidR="00000000" w:rsidRDefault="00E84F3B">
      <w:pPr>
        <w:pStyle w:val="ac"/>
        <w:rPr>
          <w:rtl/>
        </w:rPr>
      </w:pPr>
      <w:r>
        <w:rPr>
          <w:rFonts w:hint="eastAsia"/>
          <w:rtl/>
        </w:rPr>
        <w:t>יצחק</w:t>
      </w:r>
      <w:r>
        <w:rPr>
          <w:rtl/>
        </w:rPr>
        <w:t xml:space="preserve"> כהן (ש"ס):</w:t>
      </w:r>
    </w:p>
    <w:p w14:paraId="3748CB27" w14:textId="77777777" w:rsidR="00000000" w:rsidRDefault="00E84F3B">
      <w:pPr>
        <w:pStyle w:val="a"/>
        <w:rPr>
          <w:rFonts w:hint="cs"/>
          <w:rtl/>
        </w:rPr>
      </w:pPr>
    </w:p>
    <w:p w14:paraId="7EA66DB5" w14:textId="77777777" w:rsidR="00000000" w:rsidRDefault="00E84F3B">
      <w:pPr>
        <w:pStyle w:val="a"/>
        <w:rPr>
          <w:rFonts w:hint="cs"/>
          <w:rtl/>
        </w:rPr>
      </w:pPr>
      <w:r>
        <w:rPr>
          <w:rFonts w:hint="cs"/>
          <w:rtl/>
        </w:rPr>
        <w:t xml:space="preserve">אדוני מסנגר על הליך לא חוקי. </w:t>
      </w:r>
    </w:p>
    <w:p w14:paraId="51CBB117" w14:textId="77777777" w:rsidR="00000000" w:rsidRDefault="00E84F3B">
      <w:pPr>
        <w:pStyle w:val="a"/>
        <w:rPr>
          <w:rFonts w:hint="cs"/>
          <w:rtl/>
        </w:rPr>
      </w:pPr>
    </w:p>
    <w:p w14:paraId="0E558E68" w14:textId="77777777" w:rsidR="00000000" w:rsidRDefault="00E84F3B">
      <w:pPr>
        <w:pStyle w:val="ad"/>
        <w:rPr>
          <w:rtl/>
        </w:rPr>
      </w:pPr>
      <w:r>
        <w:rPr>
          <w:rtl/>
        </w:rPr>
        <w:t>היו"ר ראובן ריבלין:</w:t>
      </w:r>
    </w:p>
    <w:p w14:paraId="0344F776" w14:textId="77777777" w:rsidR="00000000" w:rsidRDefault="00E84F3B">
      <w:pPr>
        <w:pStyle w:val="a"/>
        <w:rPr>
          <w:rtl/>
        </w:rPr>
      </w:pPr>
    </w:p>
    <w:p w14:paraId="07D62EE1" w14:textId="77777777" w:rsidR="00000000" w:rsidRDefault="00E84F3B">
      <w:pPr>
        <w:pStyle w:val="a"/>
        <w:rPr>
          <w:rFonts w:hint="cs"/>
          <w:rtl/>
        </w:rPr>
      </w:pPr>
      <w:r>
        <w:rPr>
          <w:rFonts w:hint="cs"/>
          <w:rtl/>
        </w:rPr>
        <w:t>כל מה שלא</w:t>
      </w:r>
      <w:r>
        <w:rPr>
          <w:rFonts w:hint="cs"/>
          <w:rtl/>
        </w:rPr>
        <w:t xml:space="preserve"> תעשה תקבל בסופו של דבר הערה ממשרד המשפטים, אבל זה לא ענייני כרגע, שר המשפטים נמצא פה. חבר הכנסת פרוש, ברצון. </w:t>
      </w:r>
    </w:p>
    <w:p w14:paraId="3ED12C62" w14:textId="77777777" w:rsidR="00000000" w:rsidRDefault="00E84F3B">
      <w:pPr>
        <w:pStyle w:val="a"/>
        <w:rPr>
          <w:rFonts w:hint="cs"/>
          <w:rtl/>
        </w:rPr>
      </w:pPr>
    </w:p>
    <w:p w14:paraId="79A07060" w14:textId="77777777" w:rsidR="00000000" w:rsidRDefault="00E84F3B">
      <w:pPr>
        <w:pStyle w:val="Speaker"/>
        <w:rPr>
          <w:rtl/>
        </w:rPr>
      </w:pPr>
      <w:bookmarkStart w:id="77" w:name="FS000000563T16_07_2003_12_21_44"/>
      <w:bookmarkStart w:id="78" w:name="_Toc46538612"/>
      <w:bookmarkStart w:id="79" w:name="_Toc49055341"/>
      <w:bookmarkEnd w:id="77"/>
      <w:r>
        <w:rPr>
          <w:rFonts w:hint="eastAsia"/>
          <w:rtl/>
        </w:rPr>
        <w:t>מאיר</w:t>
      </w:r>
      <w:r>
        <w:rPr>
          <w:rtl/>
        </w:rPr>
        <w:t xml:space="preserve"> פרוש (יהדות התורה):</w:t>
      </w:r>
      <w:bookmarkEnd w:id="78"/>
      <w:bookmarkEnd w:id="79"/>
    </w:p>
    <w:p w14:paraId="1B03FA0E" w14:textId="77777777" w:rsidR="00000000" w:rsidRDefault="00E84F3B">
      <w:pPr>
        <w:pStyle w:val="a"/>
        <w:rPr>
          <w:rFonts w:hint="cs"/>
          <w:rtl/>
        </w:rPr>
      </w:pPr>
    </w:p>
    <w:p w14:paraId="029CA336" w14:textId="77777777" w:rsidR="00000000" w:rsidRDefault="00E84F3B">
      <w:pPr>
        <w:pStyle w:val="a"/>
        <w:rPr>
          <w:rFonts w:hint="cs"/>
          <w:rtl/>
        </w:rPr>
      </w:pPr>
      <w:r>
        <w:rPr>
          <w:rFonts w:hint="cs"/>
          <w:rtl/>
        </w:rPr>
        <w:t xml:space="preserve">אדוני היושב-ראש, אני ממש מתפלא על הדיון שמתפתח פה. מוטי גילת יטפל בשינוי בכל הדברים במסגרת השחיתות, כמו שהוא התחיל. </w:t>
      </w:r>
    </w:p>
    <w:p w14:paraId="4E2E03F7" w14:textId="77777777" w:rsidR="00000000" w:rsidRDefault="00E84F3B">
      <w:pPr>
        <w:pStyle w:val="a"/>
        <w:rPr>
          <w:rFonts w:hint="cs"/>
          <w:rtl/>
        </w:rPr>
      </w:pPr>
    </w:p>
    <w:p w14:paraId="565B0129" w14:textId="77777777" w:rsidR="00000000" w:rsidRDefault="00E84F3B">
      <w:pPr>
        <w:pStyle w:val="a"/>
        <w:rPr>
          <w:rFonts w:hint="cs"/>
          <w:rtl/>
        </w:rPr>
      </w:pPr>
      <w:r>
        <w:rPr>
          <w:rFonts w:hint="cs"/>
          <w:rtl/>
        </w:rPr>
        <w:t xml:space="preserve">קודם רציתי לשאול את שר המשפטים, האם הוא יודע על הקזינו באילת, שעובד אף שהיועץ המשפטי לממשלה מתנגד, ומה הוא עושה בעניין הזה, אבל לא אפשרת לי לשאול את שר המשפטים. </w:t>
      </w:r>
    </w:p>
    <w:p w14:paraId="7C4857FC" w14:textId="77777777" w:rsidR="00000000" w:rsidRDefault="00E84F3B">
      <w:pPr>
        <w:pStyle w:val="a"/>
        <w:rPr>
          <w:rFonts w:hint="cs"/>
          <w:rtl/>
        </w:rPr>
      </w:pPr>
    </w:p>
    <w:p w14:paraId="7E64536E" w14:textId="77777777" w:rsidR="00000000" w:rsidRDefault="00E84F3B">
      <w:pPr>
        <w:pStyle w:val="ad"/>
        <w:rPr>
          <w:rtl/>
        </w:rPr>
      </w:pPr>
      <w:r>
        <w:rPr>
          <w:rtl/>
        </w:rPr>
        <w:t>היו"ר ראובן ריבלין:</w:t>
      </w:r>
    </w:p>
    <w:p w14:paraId="69E1B0F3" w14:textId="77777777" w:rsidR="00000000" w:rsidRDefault="00E84F3B">
      <w:pPr>
        <w:pStyle w:val="a"/>
        <w:rPr>
          <w:rtl/>
        </w:rPr>
      </w:pPr>
    </w:p>
    <w:p w14:paraId="124E3C36" w14:textId="77777777" w:rsidR="00000000" w:rsidRDefault="00E84F3B">
      <w:pPr>
        <w:pStyle w:val="a"/>
        <w:rPr>
          <w:rFonts w:hint="cs"/>
          <w:rtl/>
        </w:rPr>
      </w:pPr>
      <w:r>
        <w:rPr>
          <w:rFonts w:hint="cs"/>
          <w:rtl/>
        </w:rPr>
        <w:t xml:space="preserve">נו, מה אני יכול לעשות? </w:t>
      </w:r>
    </w:p>
    <w:p w14:paraId="5E68A69A" w14:textId="77777777" w:rsidR="00000000" w:rsidRDefault="00E84F3B">
      <w:pPr>
        <w:pStyle w:val="a"/>
        <w:rPr>
          <w:rFonts w:hint="cs"/>
          <w:rtl/>
        </w:rPr>
      </w:pPr>
    </w:p>
    <w:p w14:paraId="6FCC4A9E" w14:textId="77777777" w:rsidR="00000000" w:rsidRDefault="00E84F3B">
      <w:pPr>
        <w:pStyle w:val="SpeakerCon"/>
        <w:rPr>
          <w:rtl/>
        </w:rPr>
      </w:pPr>
      <w:bookmarkStart w:id="80" w:name="FS000000563T16_07_2003_12_23_36C"/>
      <w:bookmarkEnd w:id="80"/>
      <w:r>
        <w:rPr>
          <w:rtl/>
        </w:rPr>
        <w:t>מאיר פרוש (יהדות התורה):</w:t>
      </w:r>
    </w:p>
    <w:p w14:paraId="0B578617" w14:textId="77777777" w:rsidR="00000000" w:rsidRDefault="00E84F3B">
      <w:pPr>
        <w:pStyle w:val="a"/>
        <w:rPr>
          <w:rtl/>
        </w:rPr>
      </w:pPr>
    </w:p>
    <w:p w14:paraId="37BFC90B" w14:textId="77777777" w:rsidR="00000000" w:rsidRDefault="00E84F3B">
      <w:pPr>
        <w:pStyle w:val="a"/>
        <w:rPr>
          <w:rFonts w:hint="cs"/>
          <w:rtl/>
        </w:rPr>
      </w:pPr>
      <w:r>
        <w:rPr>
          <w:rFonts w:hint="cs"/>
          <w:rtl/>
        </w:rPr>
        <w:t>אם הוא ירצה, הוא יוכל</w:t>
      </w:r>
      <w:r>
        <w:rPr>
          <w:rFonts w:hint="cs"/>
          <w:rtl/>
        </w:rPr>
        <w:t xml:space="preserve"> לבקש ממך רשות ונוכל לשמוע ממנו. </w:t>
      </w:r>
    </w:p>
    <w:p w14:paraId="539076AC" w14:textId="77777777" w:rsidR="00000000" w:rsidRDefault="00E84F3B">
      <w:pPr>
        <w:pStyle w:val="a"/>
        <w:rPr>
          <w:rFonts w:hint="cs"/>
          <w:rtl/>
        </w:rPr>
      </w:pPr>
    </w:p>
    <w:p w14:paraId="68258FDB" w14:textId="77777777" w:rsidR="00000000" w:rsidRDefault="00E84F3B">
      <w:pPr>
        <w:pStyle w:val="ad"/>
        <w:rPr>
          <w:rtl/>
        </w:rPr>
      </w:pPr>
      <w:r>
        <w:rPr>
          <w:rtl/>
        </w:rPr>
        <w:t>היו"ר ראובן ריבלין:</w:t>
      </w:r>
    </w:p>
    <w:p w14:paraId="040CA991" w14:textId="77777777" w:rsidR="00000000" w:rsidRDefault="00E84F3B">
      <w:pPr>
        <w:pStyle w:val="a"/>
        <w:rPr>
          <w:rtl/>
        </w:rPr>
      </w:pPr>
    </w:p>
    <w:p w14:paraId="74D1CD74" w14:textId="77777777" w:rsidR="00000000" w:rsidRDefault="00E84F3B">
      <w:pPr>
        <w:pStyle w:val="a"/>
        <w:rPr>
          <w:rFonts w:hint="cs"/>
          <w:rtl/>
        </w:rPr>
      </w:pPr>
      <w:r>
        <w:rPr>
          <w:rFonts w:hint="cs"/>
          <w:rtl/>
        </w:rPr>
        <w:t xml:space="preserve">לא, הוא לא יבקש. </w:t>
      </w:r>
    </w:p>
    <w:p w14:paraId="2FC3DAAB" w14:textId="77777777" w:rsidR="00000000" w:rsidRDefault="00E84F3B">
      <w:pPr>
        <w:pStyle w:val="a"/>
        <w:rPr>
          <w:rFonts w:hint="cs"/>
          <w:rtl/>
        </w:rPr>
      </w:pPr>
    </w:p>
    <w:p w14:paraId="07A8B1F5" w14:textId="77777777" w:rsidR="00000000" w:rsidRDefault="00E84F3B">
      <w:pPr>
        <w:pStyle w:val="SpeakerCon"/>
        <w:rPr>
          <w:rtl/>
        </w:rPr>
      </w:pPr>
      <w:bookmarkStart w:id="81" w:name="FS000000563T16_07_2003_12_24_07C"/>
      <w:bookmarkEnd w:id="81"/>
      <w:r>
        <w:rPr>
          <w:rtl/>
        </w:rPr>
        <w:t>מאיר פרוש (יהדות התורה):</w:t>
      </w:r>
    </w:p>
    <w:p w14:paraId="6DBFC3B1" w14:textId="77777777" w:rsidR="00000000" w:rsidRDefault="00E84F3B">
      <w:pPr>
        <w:pStyle w:val="a"/>
        <w:rPr>
          <w:rtl/>
        </w:rPr>
      </w:pPr>
    </w:p>
    <w:p w14:paraId="70C34646" w14:textId="77777777" w:rsidR="00000000" w:rsidRDefault="00E84F3B">
      <w:pPr>
        <w:pStyle w:val="a"/>
        <w:rPr>
          <w:rFonts w:hint="cs"/>
          <w:rtl/>
        </w:rPr>
      </w:pPr>
      <w:r>
        <w:rPr>
          <w:rFonts w:hint="cs"/>
          <w:rtl/>
        </w:rPr>
        <w:t>רציתי לשאול את שר הפנים, האם נכונות הידיעות על כך שהוא וחברו לסיעה, שר המשפטים, מאיימים על ראש עיריית חיפה שלא יכלול דתיים בקואליציה כדי למנוע הקצאת משאבים</w:t>
      </w:r>
      <w:r>
        <w:rPr>
          <w:rFonts w:hint="cs"/>
          <w:rtl/>
        </w:rPr>
        <w:t xml:space="preserve"> לציבור החרדי? בשעתו היועץ המשפטי לממשלה התנגד מאוד לדברים האלה. </w:t>
      </w:r>
    </w:p>
    <w:p w14:paraId="0E6BD7B4" w14:textId="77777777" w:rsidR="00000000" w:rsidRDefault="00E84F3B">
      <w:pPr>
        <w:pStyle w:val="a"/>
        <w:rPr>
          <w:rFonts w:hint="cs"/>
          <w:rtl/>
        </w:rPr>
      </w:pPr>
    </w:p>
    <w:p w14:paraId="5A3ED9FF" w14:textId="77777777" w:rsidR="00000000" w:rsidRDefault="00E84F3B">
      <w:pPr>
        <w:pStyle w:val="ad"/>
        <w:rPr>
          <w:rtl/>
        </w:rPr>
      </w:pPr>
      <w:r>
        <w:rPr>
          <w:rtl/>
        </w:rPr>
        <w:t>היו"ר ראובן ריבלין:</w:t>
      </w:r>
    </w:p>
    <w:p w14:paraId="383E0206" w14:textId="77777777" w:rsidR="00000000" w:rsidRDefault="00E84F3B">
      <w:pPr>
        <w:pStyle w:val="a"/>
        <w:rPr>
          <w:rtl/>
        </w:rPr>
      </w:pPr>
    </w:p>
    <w:p w14:paraId="3DE079B8" w14:textId="77777777" w:rsidR="00000000" w:rsidRDefault="00E84F3B">
      <w:pPr>
        <w:pStyle w:val="a"/>
        <w:rPr>
          <w:rFonts w:hint="cs"/>
          <w:rtl/>
        </w:rPr>
      </w:pPr>
      <w:r>
        <w:rPr>
          <w:rFonts w:hint="cs"/>
          <w:rtl/>
        </w:rPr>
        <w:t xml:space="preserve">חבר הכנסת פרוש, השאלה הזאת היא לא ממין השאילתא בעל-פה שנשאל השר, אבל אולי הוא ירצה גם לענות על זה. אני מאוד מודה לאדוני, השאלה שלך ברורה. יש לך עוד שאלה? </w:t>
      </w:r>
    </w:p>
    <w:p w14:paraId="67AA6401" w14:textId="77777777" w:rsidR="00000000" w:rsidRDefault="00E84F3B">
      <w:pPr>
        <w:pStyle w:val="a"/>
        <w:rPr>
          <w:rFonts w:hint="cs"/>
          <w:rtl/>
        </w:rPr>
      </w:pPr>
    </w:p>
    <w:p w14:paraId="0ECB643E" w14:textId="77777777" w:rsidR="00000000" w:rsidRDefault="00E84F3B">
      <w:pPr>
        <w:pStyle w:val="SpeakerCon"/>
        <w:rPr>
          <w:rtl/>
        </w:rPr>
      </w:pPr>
      <w:bookmarkStart w:id="82" w:name="FS000000563T16_07_2003_12_00_19C"/>
      <w:bookmarkEnd w:id="82"/>
      <w:r>
        <w:rPr>
          <w:rtl/>
        </w:rPr>
        <w:t>מאיר פרוש (י</w:t>
      </w:r>
      <w:r>
        <w:rPr>
          <w:rtl/>
        </w:rPr>
        <w:t>הדות התורה):</w:t>
      </w:r>
    </w:p>
    <w:p w14:paraId="2BD144E3" w14:textId="77777777" w:rsidR="00000000" w:rsidRDefault="00E84F3B">
      <w:pPr>
        <w:pStyle w:val="a"/>
        <w:rPr>
          <w:rtl/>
        </w:rPr>
      </w:pPr>
    </w:p>
    <w:p w14:paraId="164C924F" w14:textId="77777777" w:rsidR="00000000" w:rsidRDefault="00E84F3B">
      <w:pPr>
        <w:pStyle w:val="a"/>
        <w:rPr>
          <w:rFonts w:hint="cs"/>
          <w:rtl/>
        </w:rPr>
      </w:pPr>
      <w:r>
        <w:rPr>
          <w:rFonts w:hint="cs"/>
          <w:rtl/>
        </w:rPr>
        <w:t xml:space="preserve">חבר הכנסת כהן שאל שאלה: מדוע עוסקים בפוליטיקה, כשר הפנים במשרדי שינוי, וזה לא המקום. אז אני שואל: האם שרי שינוי מאיימים על ראשי ערים, כמו שבשעתו היועץ המשפטי לממשלה התנגד חריפות, והוא הביע תרעומת על שרים שלוקחים שיקול דעת מראשי ערים. האם שרי </w:t>
      </w:r>
      <w:r>
        <w:rPr>
          <w:rFonts w:hint="cs"/>
          <w:rtl/>
        </w:rPr>
        <w:t>שינוי ממשיכים בדרך הזאת?</w:t>
      </w:r>
    </w:p>
    <w:p w14:paraId="12958C03" w14:textId="77777777" w:rsidR="00000000" w:rsidRDefault="00E84F3B">
      <w:pPr>
        <w:pStyle w:val="a"/>
        <w:rPr>
          <w:rFonts w:hint="cs"/>
          <w:rtl/>
        </w:rPr>
      </w:pPr>
    </w:p>
    <w:p w14:paraId="0E29021F" w14:textId="77777777" w:rsidR="00000000" w:rsidRDefault="00E84F3B">
      <w:pPr>
        <w:pStyle w:val="ad"/>
        <w:rPr>
          <w:rtl/>
        </w:rPr>
      </w:pPr>
      <w:r>
        <w:rPr>
          <w:rtl/>
        </w:rPr>
        <w:t>היו"ר ראובן ריבלין:</w:t>
      </w:r>
    </w:p>
    <w:p w14:paraId="5643071F" w14:textId="77777777" w:rsidR="00000000" w:rsidRDefault="00E84F3B">
      <w:pPr>
        <w:pStyle w:val="a"/>
        <w:rPr>
          <w:rtl/>
        </w:rPr>
      </w:pPr>
    </w:p>
    <w:p w14:paraId="64752260" w14:textId="77777777" w:rsidR="00000000" w:rsidRDefault="00E84F3B">
      <w:pPr>
        <w:pStyle w:val="a"/>
        <w:rPr>
          <w:rFonts w:hint="cs"/>
          <w:rtl/>
        </w:rPr>
      </w:pPr>
      <w:r>
        <w:rPr>
          <w:rFonts w:hint="cs"/>
          <w:rtl/>
        </w:rPr>
        <w:t>השאלה ברורה כי שמת סימן שאלה. אדוני שר הפנים יענה רק על אותן שאלות ששאלו ואתה רוצה להשיב עליהן. בבקשה.</w:t>
      </w:r>
    </w:p>
    <w:p w14:paraId="7CB4AF36" w14:textId="77777777" w:rsidR="00000000" w:rsidRDefault="00E84F3B">
      <w:pPr>
        <w:pStyle w:val="a"/>
        <w:rPr>
          <w:rFonts w:hint="cs"/>
          <w:rtl/>
        </w:rPr>
      </w:pPr>
    </w:p>
    <w:p w14:paraId="3AB2B1DD" w14:textId="77777777" w:rsidR="00000000" w:rsidRDefault="00E84F3B">
      <w:pPr>
        <w:pStyle w:val="Speaker"/>
        <w:rPr>
          <w:rtl/>
        </w:rPr>
      </w:pPr>
      <w:bookmarkStart w:id="83" w:name="FS000000519T16_07_2003_12_04_43"/>
      <w:bookmarkStart w:id="84" w:name="_Toc46538613"/>
      <w:bookmarkStart w:id="85" w:name="_Toc49055342"/>
      <w:bookmarkEnd w:id="83"/>
      <w:r>
        <w:rPr>
          <w:rFonts w:hint="eastAsia"/>
          <w:rtl/>
        </w:rPr>
        <w:t>שר</w:t>
      </w:r>
      <w:r>
        <w:rPr>
          <w:rtl/>
        </w:rPr>
        <w:t xml:space="preserve"> הפנים אברהם פורז:</w:t>
      </w:r>
      <w:bookmarkEnd w:id="84"/>
      <w:bookmarkEnd w:id="85"/>
    </w:p>
    <w:p w14:paraId="745E3FE0" w14:textId="77777777" w:rsidR="00000000" w:rsidRDefault="00E84F3B">
      <w:pPr>
        <w:pStyle w:val="a"/>
        <w:rPr>
          <w:rFonts w:hint="cs"/>
          <w:rtl/>
        </w:rPr>
      </w:pPr>
    </w:p>
    <w:p w14:paraId="5EC57759" w14:textId="77777777" w:rsidR="00000000" w:rsidRDefault="00E84F3B">
      <w:pPr>
        <w:pStyle w:val="a"/>
        <w:rPr>
          <w:rFonts w:hint="cs"/>
          <w:rtl/>
        </w:rPr>
      </w:pPr>
      <w:r>
        <w:rPr>
          <w:rFonts w:hint="cs"/>
          <w:rtl/>
        </w:rPr>
        <w:t>אדוני היושב-ראש, כשביררתי מה עושה שר פנים שאין לו לשכה בתל-אביב והוא רוצה לפגוש אנש</w:t>
      </w:r>
      <w:r>
        <w:rPr>
          <w:rFonts w:hint="cs"/>
          <w:rtl/>
        </w:rPr>
        <w:t xml:space="preserve">ים בתל-אביב, אמרו לי: תיקח חדר בבית-מלון. תארו לכם אם הייתי מביא חשבונית על חדר בבית-מלון, מה היו אומרים. </w:t>
      </w:r>
    </w:p>
    <w:p w14:paraId="58807EA7" w14:textId="77777777" w:rsidR="00000000" w:rsidRDefault="00E84F3B">
      <w:pPr>
        <w:pStyle w:val="a"/>
        <w:rPr>
          <w:rFonts w:hint="cs"/>
          <w:rtl/>
        </w:rPr>
      </w:pPr>
    </w:p>
    <w:p w14:paraId="5487A708" w14:textId="77777777" w:rsidR="00000000" w:rsidRDefault="00E84F3B">
      <w:pPr>
        <w:pStyle w:val="ad"/>
        <w:rPr>
          <w:rtl/>
        </w:rPr>
      </w:pPr>
      <w:r>
        <w:rPr>
          <w:rFonts w:hint="eastAsia"/>
          <w:rtl/>
        </w:rPr>
        <w:t>היו</w:t>
      </w:r>
      <w:r>
        <w:rPr>
          <w:rtl/>
        </w:rPr>
        <w:t>"ר ראובן ריבלין:</w:t>
      </w:r>
    </w:p>
    <w:p w14:paraId="731FB9FE" w14:textId="77777777" w:rsidR="00000000" w:rsidRDefault="00E84F3B">
      <w:pPr>
        <w:pStyle w:val="a"/>
        <w:rPr>
          <w:rFonts w:hint="cs"/>
          <w:rtl/>
        </w:rPr>
      </w:pPr>
    </w:p>
    <w:p w14:paraId="232F282E" w14:textId="77777777" w:rsidR="00000000" w:rsidRDefault="00E84F3B">
      <w:pPr>
        <w:pStyle w:val="a"/>
      </w:pPr>
      <w:r>
        <w:rPr>
          <w:rFonts w:hint="cs"/>
          <w:rtl/>
        </w:rPr>
        <w:t>לא רק בכנסת היו שואלים.</w:t>
      </w:r>
    </w:p>
    <w:p w14:paraId="63253D8F" w14:textId="77777777" w:rsidR="00000000" w:rsidRDefault="00E84F3B">
      <w:pPr>
        <w:pStyle w:val="a"/>
      </w:pPr>
    </w:p>
    <w:p w14:paraId="26B7706A" w14:textId="77777777" w:rsidR="00000000" w:rsidRDefault="00E84F3B">
      <w:pPr>
        <w:pStyle w:val="SpeakerCon"/>
        <w:rPr>
          <w:rtl/>
        </w:rPr>
      </w:pPr>
      <w:bookmarkStart w:id="86" w:name="FS000000519T16_07_2003_12_06_22C"/>
      <w:bookmarkEnd w:id="86"/>
      <w:r>
        <w:rPr>
          <w:rFonts w:hint="eastAsia"/>
          <w:rtl/>
        </w:rPr>
        <w:t>שר</w:t>
      </w:r>
      <w:r>
        <w:rPr>
          <w:rtl/>
        </w:rPr>
        <w:t xml:space="preserve"> הפנים אברהם פורז:</w:t>
      </w:r>
    </w:p>
    <w:p w14:paraId="666067B3" w14:textId="77777777" w:rsidR="00000000" w:rsidRDefault="00E84F3B">
      <w:pPr>
        <w:pStyle w:val="a"/>
        <w:rPr>
          <w:rFonts w:hint="cs"/>
          <w:rtl/>
        </w:rPr>
      </w:pPr>
    </w:p>
    <w:p w14:paraId="1B772C06" w14:textId="77777777" w:rsidR="00000000" w:rsidRDefault="00E84F3B">
      <w:pPr>
        <w:pStyle w:val="a"/>
        <w:rPr>
          <w:rFonts w:hint="cs"/>
          <w:rtl/>
        </w:rPr>
      </w:pPr>
      <w:r>
        <w:rPr>
          <w:rFonts w:hint="cs"/>
          <w:rtl/>
        </w:rPr>
        <w:t xml:space="preserve">נכון, היו שואלים אולי גם בבית אצלי. </w:t>
      </w:r>
    </w:p>
    <w:p w14:paraId="45E0AE88" w14:textId="77777777" w:rsidR="00000000" w:rsidRDefault="00E84F3B">
      <w:pPr>
        <w:pStyle w:val="a"/>
        <w:rPr>
          <w:rFonts w:hint="cs"/>
          <w:rtl/>
        </w:rPr>
      </w:pPr>
    </w:p>
    <w:p w14:paraId="579474C4" w14:textId="77777777" w:rsidR="00000000" w:rsidRDefault="00E84F3B">
      <w:pPr>
        <w:pStyle w:val="ad"/>
        <w:rPr>
          <w:rtl/>
        </w:rPr>
      </w:pPr>
      <w:r>
        <w:rPr>
          <w:rFonts w:hint="eastAsia"/>
          <w:rtl/>
        </w:rPr>
        <w:t>היו</w:t>
      </w:r>
      <w:r>
        <w:rPr>
          <w:rtl/>
        </w:rPr>
        <w:t>"ר ראובן ריבלין:</w:t>
      </w:r>
    </w:p>
    <w:p w14:paraId="7550697A" w14:textId="77777777" w:rsidR="00000000" w:rsidRDefault="00E84F3B">
      <w:pPr>
        <w:pStyle w:val="a"/>
        <w:rPr>
          <w:rFonts w:hint="cs"/>
          <w:rtl/>
        </w:rPr>
      </w:pPr>
    </w:p>
    <w:p w14:paraId="28EB6B34" w14:textId="77777777" w:rsidR="00000000" w:rsidRDefault="00E84F3B">
      <w:pPr>
        <w:pStyle w:val="a"/>
        <w:rPr>
          <w:rFonts w:hint="cs"/>
          <w:rtl/>
        </w:rPr>
      </w:pPr>
      <w:r>
        <w:rPr>
          <w:rFonts w:hint="cs"/>
          <w:rtl/>
        </w:rPr>
        <w:t>זו  היתה כוונתי, בהכי</w:t>
      </w:r>
      <w:r>
        <w:rPr>
          <w:rFonts w:hint="cs"/>
          <w:rtl/>
        </w:rPr>
        <w:t>רי את רעייתך הנפלאה.</w:t>
      </w:r>
    </w:p>
    <w:p w14:paraId="6A7C635C" w14:textId="77777777" w:rsidR="00000000" w:rsidRDefault="00E84F3B">
      <w:pPr>
        <w:pStyle w:val="a"/>
        <w:rPr>
          <w:rFonts w:hint="cs"/>
          <w:rtl/>
        </w:rPr>
      </w:pPr>
    </w:p>
    <w:p w14:paraId="40FCA679" w14:textId="77777777" w:rsidR="00000000" w:rsidRDefault="00E84F3B">
      <w:pPr>
        <w:pStyle w:val="SpeakerCon"/>
        <w:rPr>
          <w:rtl/>
        </w:rPr>
      </w:pPr>
      <w:bookmarkStart w:id="87" w:name="FS000000519T16_07_2003_12_06_55C"/>
      <w:bookmarkEnd w:id="87"/>
      <w:r>
        <w:rPr>
          <w:rFonts w:hint="eastAsia"/>
          <w:rtl/>
        </w:rPr>
        <w:t>שר</w:t>
      </w:r>
      <w:r>
        <w:rPr>
          <w:rtl/>
        </w:rPr>
        <w:t xml:space="preserve"> הפנים אברהם פורז:</w:t>
      </w:r>
    </w:p>
    <w:p w14:paraId="378B58EF" w14:textId="77777777" w:rsidR="00000000" w:rsidRDefault="00E84F3B">
      <w:pPr>
        <w:pStyle w:val="a"/>
        <w:rPr>
          <w:rFonts w:hint="cs"/>
          <w:rtl/>
        </w:rPr>
      </w:pPr>
    </w:p>
    <w:p w14:paraId="77DF8EA8" w14:textId="77777777" w:rsidR="00000000" w:rsidRDefault="00E84F3B">
      <w:pPr>
        <w:pStyle w:val="a"/>
        <w:rPr>
          <w:rFonts w:hint="cs"/>
          <w:rtl/>
        </w:rPr>
      </w:pPr>
      <w:r>
        <w:rPr>
          <w:rFonts w:hint="cs"/>
          <w:rtl/>
        </w:rPr>
        <w:t>לכן, האלטרנטיבה שנמצאה היא שכירת משרד לא על חשבון המדינה, שאין לו שום קשר למפלגה. הוא משרד שמשמש רק אותי. אלה שני חדרים קטנים. אין שם שום שלט של המפלגה, ומי שבא לשם, אין לו מושג מי משלם ומה משלם.</w:t>
      </w:r>
    </w:p>
    <w:p w14:paraId="5670A7F5" w14:textId="77777777" w:rsidR="00000000" w:rsidRDefault="00E84F3B">
      <w:pPr>
        <w:pStyle w:val="a"/>
        <w:rPr>
          <w:rFonts w:hint="cs"/>
          <w:rtl/>
        </w:rPr>
      </w:pPr>
    </w:p>
    <w:p w14:paraId="3AE8559E" w14:textId="77777777" w:rsidR="00000000" w:rsidRDefault="00E84F3B">
      <w:pPr>
        <w:pStyle w:val="a"/>
        <w:rPr>
          <w:rFonts w:hint="cs"/>
          <w:rtl/>
        </w:rPr>
      </w:pPr>
      <w:r>
        <w:rPr>
          <w:rFonts w:hint="cs"/>
          <w:rtl/>
        </w:rPr>
        <w:t>הדבר השני, כל ה</w:t>
      </w:r>
      <w:r>
        <w:rPr>
          <w:rFonts w:hint="cs"/>
          <w:rtl/>
        </w:rPr>
        <w:t>עובדים שנבחרו למשרה עברו מכרז פנימי של משרד הפנים. יכול להיות שהם היו מינויים פוליטיים, אבל הם מונו על-ידי השרים מש"ס, כנראה, כי את האנשים האלה מצאתי במשרד הפנים כשהגעתי. אם הם על בסיס פוליטי, מישהו מש"ס כנראה מינה אותם על בסיס פוליטי.</w:t>
      </w:r>
    </w:p>
    <w:p w14:paraId="7E2972A6" w14:textId="77777777" w:rsidR="00000000" w:rsidRDefault="00E84F3B">
      <w:pPr>
        <w:pStyle w:val="a"/>
        <w:rPr>
          <w:rFonts w:hint="cs"/>
          <w:rtl/>
        </w:rPr>
      </w:pPr>
    </w:p>
    <w:p w14:paraId="17204BDC" w14:textId="77777777" w:rsidR="00000000" w:rsidRDefault="00E84F3B">
      <w:pPr>
        <w:pStyle w:val="a"/>
        <w:rPr>
          <w:rFonts w:hint="cs"/>
          <w:rtl/>
        </w:rPr>
      </w:pPr>
      <w:r>
        <w:rPr>
          <w:rFonts w:hint="cs"/>
          <w:rtl/>
        </w:rPr>
        <w:t>בכל מקרה, היועצת המ</w:t>
      </w:r>
      <w:r>
        <w:rPr>
          <w:rFonts w:hint="cs"/>
          <w:rtl/>
        </w:rPr>
        <w:t>שפטית של המשרד אמרה שזה לגיטימי לחלוטין ששר יראיין מועמדים למשרה מאוד בכירה. הכוונה היתה לממונה על מחוז חיפה. אגב, נבחרה מישהי, בחירה מצוינת, האשה הראשונה, הגברת גילה אורון, ממונה על מחוז. זה עוד לא היה מאז אלפיים שנות גלות. היא מקרב עובדי משרד הפנים. זה ל</w:t>
      </w:r>
      <w:r>
        <w:rPr>
          <w:rFonts w:hint="cs"/>
          <w:rtl/>
        </w:rPr>
        <w:t xml:space="preserve">א מכרז חיצוני, אז גם כל העניין הפוליטי יורד מעל הפרק. </w:t>
      </w:r>
    </w:p>
    <w:p w14:paraId="4D0AECA5" w14:textId="77777777" w:rsidR="00000000" w:rsidRDefault="00E84F3B">
      <w:pPr>
        <w:pStyle w:val="a"/>
        <w:rPr>
          <w:rFonts w:hint="cs"/>
          <w:rtl/>
        </w:rPr>
      </w:pPr>
    </w:p>
    <w:p w14:paraId="372558D9" w14:textId="77777777" w:rsidR="00000000" w:rsidRDefault="00E84F3B">
      <w:pPr>
        <w:pStyle w:val="a"/>
        <w:rPr>
          <w:rFonts w:hint="cs"/>
          <w:rtl/>
        </w:rPr>
      </w:pPr>
      <w:r>
        <w:rPr>
          <w:rFonts w:hint="cs"/>
          <w:rtl/>
        </w:rPr>
        <w:t xml:space="preserve">כל השאלות שנשאלתי פה הן קנטרניות, הן מרושעות והן חסרות כל יסוד. </w:t>
      </w:r>
    </w:p>
    <w:p w14:paraId="2ECE4DAE" w14:textId="77777777" w:rsidR="00000000" w:rsidRDefault="00E84F3B">
      <w:pPr>
        <w:pStyle w:val="a"/>
        <w:rPr>
          <w:rFonts w:hint="cs"/>
          <w:rtl/>
        </w:rPr>
      </w:pPr>
    </w:p>
    <w:p w14:paraId="3B86E5AD" w14:textId="77777777" w:rsidR="00000000" w:rsidRDefault="00E84F3B">
      <w:pPr>
        <w:pStyle w:val="ac"/>
        <w:rPr>
          <w:rtl/>
        </w:rPr>
      </w:pPr>
      <w:r>
        <w:rPr>
          <w:rFonts w:hint="eastAsia"/>
          <w:rtl/>
        </w:rPr>
        <w:t>מאיר</w:t>
      </w:r>
      <w:r>
        <w:rPr>
          <w:rtl/>
        </w:rPr>
        <w:t xml:space="preserve"> פרוש (יהדות התורה):</w:t>
      </w:r>
    </w:p>
    <w:p w14:paraId="4125F30B" w14:textId="77777777" w:rsidR="00000000" w:rsidRDefault="00E84F3B">
      <w:pPr>
        <w:pStyle w:val="a"/>
        <w:rPr>
          <w:rFonts w:hint="cs"/>
          <w:rtl/>
        </w:rPr>
      </w:pPr>
    </w:p>
    <w:p w14:paraId="67E9B4A0" w14:textId="77777777" w:rsidR="00000000" w:rsidRDefault="00E84F3B">
      <w:pPr>
        <w:pStyle w:val="a"/>
        <w:rPr>
          <w:rFonts w:hint="cs"/>
          <w:rtl/>
        </w:rPr>
      </w:pPr>
      <w:r>
        <w:rPr>
          <w:rFonts w:hint="cs"/>
          <w:rtl/>
        </w:rPr>
        <w:t>מי מממן?</w:t>
      </w:r>
    </w:p>
    <w:p w14:paraId="0BC350D8" w14:textId="77777777" w:rsidR="00000000" w:rsidRDefault="00E84F3B">
      <w:pPr>
        <w:pStyle w:val="a"/>
        <w:rPr>
          <w:rFonts w:hint="cs"/>
          <w:rtl/>
        </w:rPr>
      </w:pPr>
    </w:p>
    <w:p w14:paraId="5F012577" w14:textId="77777777" w:rsidR="00000000" w:rsidRDefault="00E84F3B">
      <w:pPr>
        <w:pStyle w:val="SpeakerCon"/>
        <w:rPr>
          <w:rtl/>
        </w:rPr>
      </w:pPr>
      <w:bookmarkStart w:id="88" w:name="FS000000519T16_07_2003_12_11_23C"/>
      <w:bookmarkEnd w:id="88"/>
      <w:r>
        <w:rPr>
          <w:rFonts w:hint="eastAsia"/>
          <w:rtl/>
        </w:rPr>
        <w:t>שר</w:t>
      </w:r>
      <w:r>
        <w:rPr>
          <w:rtl/>
        </w:rPr>
        <w:t xml:space="preserve"> הפנים אברהם פורז:</w:t>
      </w:r>
    </w:p>
    <w:p w14:paraId="4A072C82" w14:textId="77777777" w:rsidR="00000000" w:rsidRDefault="00E84F3B">
      <w:pPr>
        <w:pStyle w:val="a"/>
        <w:rPr>
          <w:rFonts w:hint="cs"/>
          <w:rtl/>
        </w:rPr>
      </w:pPr>
    </w:p>
    <w:p w14:paraId="10434EBF" w14:textId="77777777" w:rsidR="00000000" w:rsidRDefault="00E84F3B">
      <w:pPr>
        <w:pStyle w:val="a"/>
        <w:rPr>
          <w:rFonts w:hint="cs"/>
          <w:rtl/>
        </w:rPr>
      </w:pPr>
      <w:r>
        <w:rPr>
          <w:rFonts w:hint="cs"/>
          <w:rtl/>
        </w:rPr>
        <w:t>שינוי משלמת עבור המשרד, אבל אין בו שום שלט של שינוי. אם המדינה היתה משלמת, ה</w:t>
      </w:r>
      <w:r>
        <w:rPr>
          <w:rFonts w:hint="cs"/>
          <w:rtl/>
        </w:rPr>
        <w:t>יית שואל למה המדינה משלמת. תודה.</w:t>
      </w:r>
    </w:p>
    <w:p w14:paraId="0130AEDC" w14:textId="77777777" w:rsidR="00000000" w:rsidRDefault="00E84F3B">
      <w:pPr>
        <w:pStyle w:val="a"/>
        <w:rPr>
          <w:rFonts w:hint="cs"/>
          <w:rtl/>
        </w:rPr>
      </w:pPr>
    </w:p>
    <w:p w14:paraId="43B0ED9C" w14:textId="77777777" w:rsidR="00000000" w:rsidRDefault="00E84F3B">
      <w:pPr>
        <w:pStyle w:val="ac"/>
        <w:rPr>
          <w:rtl/>
        </w:rPr>
      </w:pPr>
      <w:r>
        <w:rPr>
          <w:rFonts w:hint="eastAsia"/>
          <w:rtl/>
        </w:rPr>
        <w:t>יצחק</w:t>
      </w:r>
      <w:r>
        <w:rPr>
          <w:rtl/>
        </w:rPr>
        <w:t xml:space="preserve"> כהן (ש"ס):</w:t>
      </w:r>
    </w:p>
    <w:p w14:paraId="759862A5" w14:textId="77777777" w:rsidR="00000000" w:rsidRDefault="00E84F3B">
      <w:pPr>
        <w:pStyle w:val="a"/>
        <w:rPr>
          <w:rFonts w:hint="cs"/>
          <w:rtl/>
        </w:rPr>
      </w:pPr>
    </w:p>
    <w:p w14:paraId="720D4B99" w14:textId="77777777" w:rsidR="00000000" w:rsidRDefault="00E84F3B">
      <w:pPr>
        <w:pStyle w:val="a"/>
        <w:rPr>
          <w:rFonts w:hint="cs"/>
          <w:rtl/>
        </w:rPr>
      </w:pPr>
      <w:r>
        <w:rPr>
          <w:rFonts w:hint="cs"/>
          <w:rtl/>
        </w:rPr>
        <w:t>- - -</w:t>
      </w:r>
    </w:p>
    <w:p w14:paraId="031A2FEF" w14:textId="77777777" w:rsidR="00000000" w:rsidRDefault="00E84F3B">
      <w:pPr>
        <w:pStyle w:val="a"/>
        <w:rPr>
          <w:rFonts w:hint="cs"/>
          <w:rtl/>
        </w:rPr>
      </w:pPr>
    </w:p>
    <w:p w14:paraId="1EADA756" w14:textId="77777777" w:rsidR="00000000" w:rsidRDefault="00E84F3B">
      <w:pPr>
        <w:pStyle w:val="ad"/>
        <w:rPr>
          <w:rtl/>
        </w:rPr>
      </w:pPr>
      <w:r>
        <w:rPr>
          <w:rFonts w:hint="eastAsia"/>
          <w:rtl/>
        </w:rPr>
        <w:t>היו</w:t>
      </w:r>
      <w:r>
        <w:rPr>
          <w:rtl/>
        </w:rPr>
        <w:t>"ר ראובן ריבלין:</w:t>
      </w:r>
    </w:p>
    <w:p w14:paraId="06F95AFA" w14:textId="77777777" w:rsidR="00000000" w:rsidRDefault="00E84F3B">
      <w:pPr>
        <w:pStyle w:val="a"/>
        <w:rPr>
          <w:rFonts w:hint="cs"/>
          <w:rtl/>
        </w:rPr>
      </w:pPr>
    </w:p>
    <w:p w14:paraId="2723CCF0" w14:textId="77777777" w:rsidR="00000000" w:rsidRDefault="00E84F3B">
      <w:pPr>
        <w:pStyle w:val="a"/>
        <w:rPr>
          <w:rFonts w:hint="cs"/>
          <w:rtl/>
        </w:rPr>
      </w:pPr>
      <w:r>
        <w:rPr>
          <w:rFonts w:hint="cs"/>
          <w:rtl/>
        </w:rPr>
        <w:t>חבר הכנסת יצחק כהן, הנשיאות ויושב-ראש הכנסת אישרו לך שאילתא. אתה יכול לשאול שאילתא, והשר יכול לענות על השאילתא. אם אתה מבקש ממני איזו שאילתא שהשר לא יענה עליה, אני אשקול אם לאפש</w:t>
      </w:r>
      <w:r>
        <w:rPr>
          <w:rFonts w:hint="cs"/>
          <w:rtl/>
        </w:rPr>
        <w:t>ר לך, באיזו מסגרת דיונית. אבל אין מה לעשות, על כל שאלה יש תשובה. ואידך זיל גמור, ומכאן נתחיל ללמוד.</w:t>
      </w:r>
    </w:p>
    <w:p w14:paraId="2379DBCC" w14:textId="77777777" w:rsidR="00000000" w:rsidRDefault="00E84F3B">
      <w:pPr>
        <w:pStyle w:val="a"/>
        <w:rPr>
          <w:rFonts w:hint="cs"/>
          <w:rtl/>
        </w:rPr>
      </w:pPr>
    </w:p>
    <w:p w14:paraId="14F1D4F6" w14:textId="77777777" w:rsidR="00000000" w:rsidRDefault="00E84F3B">
      <w:pPr>
        <w:pStyle w:val="ac"/>
        <w:rPr>
          <w:rtl/>
        </w:rPr>
      </w:pPr>
      <w:r>
        <w:rPr>
          <w:rFonts w:hint="eastAsia"/>
          <w:rtl/>
        </w:rPr>
        <w:t>יצחק</w:t>
      </w:r>
      <w:r>
        <w:rPr>
          <w:rtl/>
        </w:rPr>
        <w:t xml:space="preserve"> כהן (ש"ס):</w:t>
      </w:r>
    </w:p>
    <w:p w14:paraId="1C83AF85" w14:textId="77777777" w:rsidR="00000000" w:rsidRDefault="00E84F3B">
      <w:pPr>
        <w:pStyle w:val="a"/>
        <w:rPr>
          <w:rFonts w:hint="cs"/>
          <w:rtl/>
        </w:rPr>
      </w:pPr>
    </w:p>
    <w:p w14:paraId="02F1461B" w14:textId="77777777" w:rsidR="00000000" w:rsidRDefault="00E84F3B">
      <w:pPr>
        <w:pStyle w:val="a"/>
        <w:rPr>
          <w:rFonts w:hint="cs"/>
          <w:rtl/>
        </w:rPr>
      </w:pPr>
      <w:r>
        <w:rPr>
          <w:rFonts w:hint="cs"/>
          <w:rtl/>
        </w:rPr>
        <w:t xml:space="preserve">אני מזדעזע מתופעה כזאת, שהיא לא תקינה - - - זה לא יעלה על הדעת. </w:t>
      </w:r>
    </w:p>
    <w:p w14:paraId="7D1B238A" w14:textId="77777777" w:rsidR="00000000" w:rsidRDefault="00E84F3B">
      <w:pPr>
        <w:pStyle w:val="ad"/>
        <w:rPr>
          <w:rtl/>
        </w:rPr>
      </w:pPr>
    </w:p>
    <w:p w14:paraId="152F6C02" w14:textId="77777777" w:rsidR="00000000" w:rsidRDefault="00E84F3B">
      <w:pPr>
        <w:pStyle w:val="ad"/>
        <w:rPr>
          <w:rtl/>
        </w:rPr>
      </w:pPr>
      <w:r>
        <w:rPr>
          <w:rFonts w:hint="eastAsia"/>
          <w:rtl/>
        </w:rPr>
        <w:t>היו</w:t>
      </w:r>
      <w:r>
        <w:rPr>
          <w:rtl/>
        </w:rPr>
        <w:t>"ר ראובן ריבלין:</w:t>
      </w:r>
    </w:p>
    <w:p w14:paraId="574F517B" w14:textId="77777777" w:rsidR="00000000" w:rsidRDefault="00E84F3B">
      <w:pPr>
        <w:pStyle w:val="a"/>
        <w:rPr>
          <w:rFonts w:hint="cs"/>
          <w:rtl/>
        </w:rPr>
      </w:pPr>
    </w:p>
    <w:p w14:paraId="18F5C3D6" w14:textId="77777777" w:rsidR="00000000" w:rsidRDefault="00E84F3B">
      <w:pPr>
        <w:pStyle w:val="a"/>
        <w:rPr>
          <w:rFonts w:hint="cs"/>
          <w:rtl/>
        </w:rPr>
      </w:pPr>
      <w:r>
        <w:rPr>
          <w:rFonts w:hint="cs"/>
          <w:rtl/>
        </w:rPr>
        <w:t>קודם כול, היו הרבה דברים שלא עלו על הדעת של שינוי כ</w:t>
      </w:r>
      <w:r>
        <w:rPr>
          <w:rFonts w:hint="cs"/>
          <w:rtl/>
        </w:rPr>
        <w:t xml:space="preserve">אשר היו שרים אחרים, וגם אז לא כל כך הסכמתי עם שינוי. אבל אדוני אומר: לא יעלה על הדעת. אם יש עבירה, אדוני בוודאי ימצא את הדרך במדינת חוק. </w:t>
      </w:r>
    </w:p>
    <w:p w14:paraId="2766AEA7" w14:textId="77777777" w:rsidR="00000000" w:rsidRDefault="00E84F3B">
      <w:pPr>
        <w:pStyle w:val="a"/>
        <w:rPr>
          <w:rFonts w:hint="cs"/>
          <w:rtl/>
        </w:rPr>
      </w:pPr>
    </w:p>
    <w:p w14:paraId="29470234" w14:textId="77777777" w:rsidR="00000000" w:rsidRDefault="00E84F3B">
      <w:pPr>
        <w:pStyle w:val="a"/>
        <w:rPr>
          <w:rFonts w:hint="cs"/>
          <w:rtl/>
        </w:rPr>
      </w:pPr>
      <w:r>
        <w:rPr>
          <w:rFonts w:hint="cs"/>
          <w:rtl/>
        </w:rPr>
        <w:t>תודה רבה לחבר הכנסת יצחק כהן על שאלתו, ותודה רבה לשר הפנים על תשובתו.</w:t>
      </w:r>
    </w:p>
    <w:p w14:paraId="242C4DF3" w14:textId="77777777" w:rsidR="00000000" w:rsidRDefault="00E84F3B">
      <w:pPr>
        <w:pStyle w:val="a"/>
        <w:rPr>
          <w:rFonts w:hint="cs"/>
          <w:rtl/>
        </w:rPr>
      </w:pPr>
      <w:r>
        <w:rPr>
          <w:rFonts w:hint="cs"/>
          <w:rtl/>
        </w:rPr>
        <w:t xml:space="preserve">         </w:t>
      </w:r>
    </w:p>
    <w:p w14:paraId="52B71A93" w14:textId="77777777" w:rsidR="00000000" w:rsidRDefault="00E84F3B">
      <w:pPr>
        <w:pStyle w:val="ac"/>
        <w:rPr>
          <w:rtl/>
        </w:rPr>
      </w:pPr>
      <w:r>
        <w:rPr>
          <w:rFonts w:hint="eastAsia"/>
          <w:rtl/>
        </w:rPr>
        <w:t>יצחק</w:t>
      </w:r>
      <w:r>
        <w:rPr>
          <w:rtl/>
        </w:rPr>
        <w:t xml:space="preserve"> כהן (ש"ס):</w:t>
      </w:r>
    </w:p>
    <w:p w14:paraId="55835530" w14:textId="77777777" w:rsidR="00000000" w:rsidRDefault="00E84F3B">
      <w:pPr>
        <w:pStyle w:val="a"/>
        <w:rPr>
          <w:rFonts w:hint="cs"/>
          <w:rtl/>
        </w:rPr>
      </w:pPr>
    </w:p>
    <w:p w14:paraId="2A67FFD6" w14:textId="77777777" w:rsidR="00000000" w:rsidRDefault="00E84F3B">
      <w:pPr>
        <w:pStyle w:val="a"/>
        <w:rPr>
          <w:rFonts w:hint="cs"/>
          <w:rtl/>
        </w:rPr>
      </w:pPr>
      <w:r>
        <w:rPr>
          <w:rFonts w:hint="cs"/>
          <w:rtl/>
        </w:rPr>
        <w:t>איך אתה יכול לסנגר ע</w:t>
      </w:r>
      <w:r>
        <w:rPr>
          <w:rFonts w:hint="cs"/>
          <w:rtl/>
        </w:rPr>
        <w:t>ל תופעה כזאת לא תקינה?</w:t>
      </w:r>
    </w:p>
    <w:p w14:paraId="72CE6FB5" w14:textId="77777777" w:rsidR="00000000" w:rsidRDefault="00E84F3B">
      <w:pPr>
        <w:pStyle w:val="a"/>
        <w:rPr>
          <w:rFonts w:hint="cs"/>
          <w:rtl/>
        </w:rPr>
      </w:pPr>
    </w:p>
    <w:p w14:paraId="74A07115" w14:textId="77777777" w:rsidR="00000000" w:rsidRDefault="00E84F3B">
      <w:pPr>
        <w:pStyle w:val="ac"/>
        <w:rPr>
          <w:rtl/>
        </w:rPr>
      </w:pPr>
      <w:r>
        <w:rPr>
          <w:rFonts w:hint="eastAsia"/>
          <w:rtl/>
        </w:rPr>
        <w:t>מאיר</w:t>
      </w:r>
      <w:r>
        <w:rPr>
          <w:rtl/>
        </w:rPr>
        <w:t xml:space="preserve"> פרוש (יהדות התורה):</w:t>
      </w:r>
    </w:p>
    <w:p w14:paraId="4A1F160F" w14:textId="77777777" w:rsidR="00000000" w:rsidRDefault="00E84F3B">
      <w:pPr>
        <w:pStyle w:val="a"/>
        <w:rPr>
          <w:rFonts w:hint="cs"/>
          <w:rtl/>
        </w:rPr>
      </w:pPr>
    </w:p>
    <w:p w14:paraId="259E18CA" w14:textId="77777777" w:rsidR="00000000" w:rsidRDefault="00E84F3B">
      <w:pPr>
        <w:pStyle w:val="a"/>
        <w:rPr>
          <w:rFonts w:hint="cs"/>
          <w:rtl/>
        </w:rPr>
      </w:pPr>
      <w:r>
        <w:rPr>
          <w:rFonts w:hint="cs"/>
          <w:rtl/>
        </w:rPr>
        <w:t>- - -</w:t>
      </w:r>
    </w:p>
    <w:p w14:paraId="3D29C0F8" w14:textId="77777777" w:rsidR="00000000" w:rsidRDefault="00E84F3B">
      <w:pPr>
        <w:pStyle w:val="a"/>
        <w:rPr>
          <w:rFonts w:hint="cs"/>
          <w:rtl/>
        </w:rPr>
      </w:pPr>
    </w:p>
    <w:p w14:paraId="05DCBDCB" w14:textId="77777777" w:rsidR="00000000" w:rsidRDefault="00E84F3B">
      <w:pPr>
        <w:pStyle w:val="ad"/>
        <w:rPr>
          <w:rtl/>
        </w:rPr>
      </w:pPr>
      <w:r>
        <w:rPr>
          <w:rtl/>
        </w:rPr>
        <w:t>היו"ר ראובן ריבלין:</w:t>
      </w:r>
    </w:p>
    <w:p w14:paraId="0069C41B" w14:textId="77777777" w:rsidR="00000000" w:rsidRDefault="00E84F3B">
      <w:pPr>
        <w:pStyle w:val="a"/>
        <w:rPr>
          <w:rtl/>
        </w:rPr>
      </w:pPr>
    </w:p>
    <w:p w14:paraId="7494EB7D" w14:textId="77777777" w:rsidR="00000000" w:rsidRDefault="00E84F3B">
      <w:pPr>
        <w:pStyle w:val="a"/>
        <w:rPr>
          <w:rFonts w:hint="cs"/>
          <w:rtl/>
        </w:rPr>
      </w:pPr>
      <w:r>
        <w:rPr>
          <w:rFonts w:hint="cs"/>
          <w:rtl/>
        </w:rPr>
        <w:t xml:space="preserve">אני רוצה לראות מה היה קורה אם הייתי מאשר שאילתא לחברי שינוי נגד שר מש"ס באותה מידה, מה היתה הזעקה?  </w:t>
      </w:r>
    </w:p>
    <w:p w14:paraId="101B16A5" w14:textId="77777777" w:rsidR="00000000" w:rsidRDefault="00E84F3B">
      <w:pPr>
        <w:pStyle w:val="a"/>
        <w:rPr>
          <w:rFonts w:hint="cs"/>
          <w:rtl/>
        </w:rPr>
      </w:pPr>
    </w:p>
    <w:p w14:paraId="7A407FF2" w14:textId="77777777" w:rsidR="00000000" w:rsidRDefault="00E84F3B">
      <w:pPr>
        <w:pStyle w:val="ac"/>
        <w:rPr>
          <w:rtl/>
        </w:rPr>
      </w:pPr>
      <w:r>
        <w:rPr>
          <w:rFonts w:hint="eastAsia"/>
          <w:rtl/>
        </w:rPr>
        <w:t>מאיר</w:t>
      </w:r>
      <w:r>
        <w:rPr>
          <w:rtl/>
        </w:rPr>
        <w:t xml:space="preserve"> פרוש (יהדות התורה):</w:t>
      </w:r>
    </w:p>
    <w:p w14:paraId="1779561C" w14:textId="77777777" w:rsidR="00000000" w:rsidRDefault="00E84F3B">
      <w:pPr>
        <w:pStyle w:val="a"/>
        <w:rPr>
          <w:rFonts w:hint="cs"/>
          <w:rtl/>
        </w:rPr>
      </w:pPr>
    </w:p>
    <w:p w14:paraId="24E938EE" w14:textId="77777777" w:rsidR="00000000" w:rsidRDefault="00E84F3B">
      <w:pPr>
        <w:pStyle w:val="a"/>
        <w:rPr>
          <w:rFonts w:hint="cs"/>
          <w:rtl/>
        </w:rPr>
      </w:pPr>
      <w:r>
        <w:rPr>
          <w:rFonts w:hint="cs"/>
          <w:rtl/>
        </w:rPr>
        <w:t>- - -</w:t>
      </w:r>
    </w:p>
    <w:p w14:paraId="2239C440" w14:textId="77777777" w:rsidR="00000000" w:rsidRDefault="00E84F3B">
      <w:pPr>
        <w:pStyle w:val="a"/>
        <w:rPr>
          <w:rFonts w:hint="cs"/>
          <w:rtl/>
        </w:rPr>
      </w:pPr>
    </w:p>
    <w:p w14:paraId="1D2A9129" w14:textId="77777777" w:rsidR="00000000" w:rsidRDefault="00E84F3B">
      <w:pPr>
        <w:pStyle w:val="ad"/>
        <w:rPr>
          <w:rtl/>
        </w:rPr>
      </w:pPr>
      <w:r>
        <w:rPr>
          <w:rtl/>
        </w:rPr>
        <w:t>היו"ר ראובן ריבלין:</w:t>
      </w:r>
    </w:p>
    <w:p w14:paraId="050F976F" w14:textId="77777777" w:rsidR="00000000" w:rsidRDefault="00E84F3B">
      <w:pPr>
        <w:pStyle w:val="a"/>
        <w:rPr>
          <w:rtl/>
        </w:rPr>
      </w:pPr>
    </w:p>
    <w:p w14:paraId="42312004" w14:textId="77777777" w:rsidR="00000000" w:rsidRDefault="00E84F3B">
      <w:pPr>
        <w:pStyle w:val="a"/>
        <w:rPr>
          <w:rFonts w:hint="cs"/>
          <w:rtl/>
        </w:rPr>
      </w:pPr>
      <w:r>
        <w:rPr>
          <w:rFonts w:hint="cs"/>
          <w:rtl/>
        </w:rPr>
        <w:t>חבר הכנסת פרוש, אתה לא</w:t>
      </w:r>
      <w:r>
        <w:rPr>
          <w:rFonts w:hint="cs"/>
          <w:rtl/>
        </w:rPr>
        <w:t xml:space="preserve"> יכול על כל דבר להעיר הערה, אף שהערותיך בדרך כלל חכמות ביותר.</w:t>
      </w:r>
    </w:p>
    <w:p w14:paraId="71A6171C" w14:textId="77777777" w:rsidR="00000000" w:rsidRDefault="00E84F3B">
      <w:pPr>
        <w:pStyle w:val="a"/>
        <w:rPr>
          <w:rFonts w:hint="cs"/>
          <w:rtl/>
        </w:rPr>
      </w:pPr>
    </w:p>
    <w:p w14:paraId="0BD18F53" w14:textId="77777777" w:rsidR="00000000" w:rsidRDefault="00E84F3B">
      <w:pPr>
        <w:pStyle w:val="Query"/>
        <w:jc w:val="center"/>
        <w:rPr>
          <w:rtl/>
        </w:rPr>
      </w:pPr>
    </w:p>
    <w:p w14:paraId="01742A43" w14:textId="77777777" w:rsidR="00000000" w:rsidRDefault="00E84F3B">
      <w:pPr>
        <w:pStyle w:val="a"/>
        <w:ind w:firstLine="720"/>
        <w:rPr>
          <w:rFonts w:hint="cs"/>
          <w:rtl/>
        </w:rPr>
      </w:pPr>
      <w:r>
        <w:rPr>
          <w:rFonts w:hint="cs"/>
          <w:rtl/>
        </w:rPr>
        <w:t>שר הפנים ישיב על שאילתא מס' 56, מאת חבר הכנסת ניסן סלומינסקי, בנושא: היעדרות מצילים מחופי תל-אביב. זה דיני נפשות.</w:t>
      </w:r>
    </w:p>
    <w:p w14:paraId="60860E46" w14:textId="77777777" w:rsidR="00000000" w:rsidRDefault="00E84F3B">
      <w:pPr>
        <w:pStyle w:val="a"/>
        <w:ind w:firstLine="720"/>
        <w:rPr>
          <w:rFonts w:hint="cs"/>
          <w:rtl/>
        </w:rPr>
      </w:pPr>
    </w:p>
    <w:p w14:paraId="11DE8DA4" w14:textId="77777777" w:rsidR="00000000" w:rsidRDefault="00E84F3B">
      <w:pPr>
        <w:pStyle w:val="a"/>
        <w:ind w:firstLine="720"/>
        <w:rPr>
          <w:rFonts w:hint="cs"/>
          <w:rtl/>
        </w:rPr>
      </w:pPr>
    </w:p>
    <w:p w14:paraId="21EC9556" w14:textId="77777777" w:rsidR="00000000" w:rsidRDefault="00E84F3B">
      <w:pPr>
        <w:pStyle w:val="Query"/>
        <w:jc w:val="center"/>
        <w:rPr>
          <w:rFonts w:hint="cs"/>
          <w:rtl/>
        </w:rPr>
      </w:pPr>
      <w:bookmarkStart w:id="89" w:name="_Toc46538614"/>
      <w:bookmarkStart w:id="90" w:name="_Toc49055343"/>
      <w:r>
        <w:rPr>
          <w:rFonts w:hint="cs"/>
          <w:rtl/>
        </w:rPr>
        <w:t>56. היעדרות מצילים מחופי תל-אביב</w:t>
      </w:r>
      <w:bookmarkEnd w:id="89"/>
      <w:bookmarkEnd w:id="90"/>
    </w:p>
    <w:p w14:paraId="0C29C608" w14:textId="77777777" w:rsidR="00000000" w:rsidRDefault="00E84F3B">
      <w:pPr>
        <w:pStyle w:val="a"/>
        <w:ind w:firstLine="720"/>
        <w:rPr>
          <w:rFonts w:hint="cs"/>
          <w:rtl/>
        </w:rPr>
      </w:pPr>
    </w:p>
    <w:p w14:paraId="399EE6D1" w14:textId="77777777" w:rsidR="00000000" w:rsidRDefault="00E84F3B">
      <w:pPr>
        <w:pStyle w:val="Speaker"/>
        <w:rPr>
          <w:rtl/>
        </w:rPr>
      </w:pPr>
      <w:bookmarkStart w:id="91" w:name="FS000001068T16_07_2003_12_25_19"/>
      <w:bookmarkStart w:id="92" w:name="_Toc46538615"/>
      <w:bookmarkStart w:id="93" w:name="_Toc49055344"/>
      <w:bookmarkEnd w:id="91"/>
      <w:r>
        <w:rPr>
          <w:rFonts w:hint="eastAsia"/>
          <w:rtl/>
        </w:rPr>
        <w:t>ניסן</w:t>
      </w:r>
      <w:r>
        <w:rPr>
          <w:rtl/>
        </w:rPr>
        <w:t xml:space="preserve"> סלומינסקי (מפד"ל):</w:t>
      </w:r>
      <w:bookmarkEnd w:id="92"/>
      <w:bookmarkEnd w:id="93"/>
    </w:p>
    <w:p w14:paraId="2009A576" w14:textId="77777777" w:rsidR="00000000" w:rsidRDefault="00E84F3B">
      <w:pPr>
        <w:pStyle w:val="a"/>
        <w:rPr>
          <w:rFonts w:hint="cs"/>
          <w:rtl/>
        </w:rPr>
      </w:pPr>
    </w:p>
    <w:p w14:paraId="2D1D68EC" w14:textId="77777777" w:rsidR="00000000" w:rsidRDefault="00E84F3B">
      <w:pPr>
        <w:pStyle w:val="a"/>
        <w:rPr>
          <w:rFonts w:hint="cs"/>
          <w:rtl/>
        </w:rPr>
      </w:pPr>
      <w:r>
        <w:rPr>
          <w:rFonts w:hint="cs"/>
          <w:rtl/>
        </w:rPr>
        <w:t>כבוד השר, אף שהחו</w:t>
      </w:r>
      <w:r>
        <w:rPr>
          <w:rFonts w:hint="cs"/>
          <w:rtl/>
        </w:rPr>
        <w:t xml:space="preserve">פים הומי אדם בתקופת הרחצה, חצי מתחנות ההצלה אינן מאוישות, והאחרות מאוישות רק עד השעה 16:00. </w:t>
      </w:r>
    </w:p>
    <w:p w14:paraId="5C4F0365" w14:textId="77777777" w:rsidR="00000000" w:rsidRDefault="00E84F3B">
      <w:pPr>
        <w:pStyle w:val="a"/>
        <w:rPr>
          <w:rFonts w:hint="cs"/>
          <w:rtl/>
        </w:rPr>
      </w:pPr>
    </w:p>
    <w:p w14:paraId="5E42157A" w14:textId="77777777" w:rsidR="00000000" w:rsidRDefault="00E84F3B">
      <w:pPr>
        <w:pStyle w:val="a"/>
        <w:rPr>
          <w:rFonts w:hint="cs"/>
          <w:rtl/>
        </w:rPr>
      </w:pPr>
      <w:r>
        <w:rPr>
          <w:rFonts w:hint="cs"/>
          <w:rtl/>
        </w:rPr>
        <w:t>ברצוני לשאול:</w:t>
      </w:r>
    </w:p>
    <w:p w14:paraId="283ED6B8" w14:textId="77777777" w:rsidR="00000000" w:rsidRDefault="00E84F3B">
      <w:pPr>
        <w:pStyle w:val="a"/>
        <w:rPr>
          <w:rFonts w:hint="cs"/>
          <w:rtl/>
        </w:rPr>
      </w:pPr>
    </w:p>
    <w:p w14:paraId="0DC00BD1" w14:textId="77777777" w:rsidR="00000000" w:rsidRDefault="00E84F3B">
      <w:pPr>
        <w:pStyle w:val="a"/>
        <w:rPr>
          <w:rFonts w:hint="cs"/>
          <w:rtl/>
        </w:rPr>
      </w:pPr>
      <w:r>
        <w:rPr>
          <w:rFonts w:hint="cs"/>
          <w:rtl/>
        </w:rPr>
        <w:t>1. מה ייעשה כדי להחזיר את המצילים לחופים בשעות הרחצה?</w:t>
      </w:r>
    </w:p>
    <w:p w14:paraId="1B920288" w14:textId="77777777" w:rsidR="00000000" w:rsidRDefault="00E84F3B">
      <w:pPr>
        <w:pStyle w:val="a"/>
        <w:rPr>
          <w:rFonts w:hint="cs"/>
          <w:rtl/>
        </w:rPr>
      </w:pPr>
    </w:p>
    <w:p w14:paraId="4B77D853" w14:textId="77777777" w:rsidR="00000000" w:rsidRDefault="00E84F3B">
      <w:pPr>
        <w:pStyle w:val="a"/>
        <w:rPr>
          <w:rFonts w:hint="cs"/>
          <w:rtl/>
        </w:rPr>
      </w:pPr>
      <w:r>
        <w:rPr>
          <w:rFonts w:hint="cs"/>
          <w:rtl/>
        </w:rPr>
        <w:t>2. מה מציע משרדך כפתרון קבע לבעיה זו?</w:t>
      </w:r>
    </w:p>
    <w:p w14:paraId="4FB2B57A" w14:textId="77777777" w:rsidR="00000000" w:rsidRDefault="00E84F3B">
      <w:pPr>
        <w:pStyle w:val="a"/>
        <w:rPr>
          <w:rFonts w:hint="cs"/>
          <w:rtl/>
        </w:rPr>
      </w:pPr>
    </w:p>
    <w:p w14:paraId="15E8F48C" w14:textId="77777777" w:rsidR="00000000" w:rsidRDefault="00E84F3B">
      <w:pPr>
        <w:pStyle w:val="ad"/>
        <w:rPr>
          <w:rtl/>
        </w:rPr>
      </w:pPr>
      <w:r>
        <w:rPr>
          <w:rtl/>
        </w:rPr>
        <w:t>היו"ר ראובן ריבלין:</w:t>
      </w:r>
    </w:p>
    <w:p w14:paraId="24FA4F91" w14:textId="77777777" w:rsidR="00000000" w:rsidRDefault="00E84F3B">
      <w:pPr>
        <w:pStyle w:val="a"/>
        <w:rPr>
          <w:rtl/>
        </w:rPr>
      </w:pPr>
    </w:p>
    <w:p w14:paraId="31CB23B3" w14:textId="77777777" w:rsidR="00000000" w:rsidRDefault="00E84F3B">
      <w:pPr>
        <w:pStyle w:val="a"/>
        <w:rPr>
          <w:rFonts w:hint="cs"/>
          <w:rtl/>
        </w:rPr>
      </w:pPr>
      <w:r>
        <w:rPr>
          <w:rFonts w:hint="cs"/>
          <w:rtl/>
        </w:rPr>
        <w:t xml:space="preserve">תודה לחבר הכנסת סלומינסקי. כבוד </w:t>
      </w:r>
      <w:r>
        <w:rPr>
          <w:rFonts w:hint="cs"/>
          <w:rtl/>
        </w:rPr>
        <w:t xml:space="preserve">שר הפנים ישיב על השאילתא, אחריו ירחיב חבר הכנסת סלומינסקי, ויוסיפו חבר הכנסת בניזרי וחבר הכנסת דהאמשה. בבקשה.  </w:t>
      </w:r>
    </w:p>
    <w:p w14:paraId="59256271" w14:textId="77777777" w:rsidR="00000000" w:rsidRDefault="00E84F3B">
      <w:pPr>
        <w:pStyle w:val="a"/>
        <w:rPr>
          <w:rFonts w:hint="cs"/>
          <w:rtl/>
        </w:rPr>
      </w:pPr>
    </w:p>
    <w:p w14:paraId="0A3E6FC8" w14:textId="77777777" w:rsidR="00000000" w:rsidRDefault="00E84F3B">
      <w:pPr>
        <w:pStyle w:val="Speaker"/>
        <w:rPr>
          <w:rtl/>
        </w:rPr>
      </w:pPr>
      <w:bookmarkStart w:id="94" w:name="FS000000519T16_07_2003_12_27_42"/>
      <w:bookmarkStart w:id="95" w:name="_Toc46538616"/>
      <w:bookmarkStart w:id="96" w:name="_Toc49055345"/>
      <w:bookmarkEnd w:id="94"/>
      <w:r>
        <w:rPr>
          <w:rFonts w:hint="eastAsia"/>
          <w:rtl/>
        </w:rPr>
        <w:t>שר</w:t>
      </w:r>
      <w:r>
        <w:rPr>
          <w:rtl/>
        </w:rPr>
        <w:t xml:space="preserve"> הפנים אברהם פורז:</w:t>
      </w:r>
      <w:bookmarkEnd w:id="95"/>
      <w:bookmarkEnd w:id="96"/>
    </w:p>
    <w:p w14:paraId="18530042" w14:textId="77777777" w:rsidR="00000000" w:rsidRDefault="00E84F3B">
      <w:pPr>
        <w:pStyle w:val="a"/>
        <w:rPr>
          <w:rFonts w:hint="cs"/>
          <w:rtl/>
        </w:rPr>
      </w:pPr>
    </w:p>
    <w:p w14:paraId="433DAB15" w14:textId="77777777" w:rsidR="00000000" w:rsidRDefault="00E84F3B">
      <w:pPr>
        <w:pStyle w:val="a"/>
        <w:rPr>
          <w:rFonts w:hint="cs"/>
          <w:rtl/>
        </w:rPr>
      </w:pPr>
      <w:r>
        <w:rPr>
          <w:rFonts w:hint="cs"/>
          <w:rtl/>
        </w:rPr>
        <w:t>1-2. לצערנו, בשל המצב הכלכלי ובהתאם להוראות האוצר צמצמה עיריית תל-אביב את תוספות השכר למצילים כפי שהיו נהוגות בהסכמי השכר</w:t>
      </w:r>
      <w:r>
        <w:rPr>
          <w:rFonts w:hint="cs"/>
          <w:rtl/>
        </w:rPr>
        <w:t xml:space="preserve"> שנחתמו כבר בשנת 1992. חלק מצמצום השכר נעשה על-ידי צמצום שעות העבודה של המצילים. צמצום זה גרע משכרם של המצילים העונתיים, אותם שמועסקים בעבודה בלתי צמיתה, ובמחאה חלקם הפסיקו את עבודתם.</w:t>
      </w:r>
    </w:p>
    <w:p w14:paraId="2FD92CEE" w14:textId="77777777" w:rsidR="00000000" w:rsidRDefault="00E84F3B">
      <w:pPr>
        <w:pStyle w:val="a"/>
        <w:rPr>
          <w:rFonts w:hint="cs"/>
          <w:rtl/>
        </w:rPr>
      </w:pPr>
    </w:p>
    <w:p w14:paraId="399D7A4E" w14:textId="77777777" w:rsidR="00000000" w:rsidRDefault="00E84F3B">
      <w:pPr>
        <w:pStyle w:val="a"/>
        <w:rPr>
          <w:rFonts w:hint="cs"/>
          <w:rtl/>
        </w:rPr>
      </w:pPr>
      <w:r>
        <w:rPr>
          <w:rFonts w:hint="cs"/>
          <w:rtl/>
        </w:rPr>
        <w:t>משרדנו עומד בקשר עם עיריית תל-אביב על מנת למצוא פתרון לפתיחתן המחודשת ש</w:t>
      </w:r>
      <w:r>
        <w:rPr>
          <w:rFonts w:hint="cs"/>
          <w:rtl/>
        </w:rPr>
        <w:t>ל תחנות ההצלה בשעות הסבירות.</w:t>
      </w:r>
    </w:p>
    <w:p w14:paraId="6969E5FD" w14:textId="77777777" w:rsidR="00000000" w:rsidRDefault="00E84F3B">
      <w:pPr>
        <w:pStyle w:val="a"/>
        <w:rPr>
          <w:rFonts w:hint="cs"/>
          <w:rtl/>
        </w:rPr>
      </w:pPr>
    </w:p>
    <w:p w14:paraId="1EA90B15" w14:textId="77777777" w:rsidR="00000000" w:rsidRDefault="00E84F3B">
      <w:pPr>
        <w:pStyle w:val="a"/>
        <w:rPr>
          <w:rFonts w:hint="cs"/>
          <w:rtl/>
        </w:rPr>
      </w:pPr>
      <w:r>
        <w:rPr>
          <w:rFonts w:hint="cs"/>
          <w:rtl/>
        </w:rPr>
        <w:t>גם אני אינני מאושר מכך שתחנות ההצלה לא פתוחות כל הזמן. אבל מצד שני, צריך להבין גם את המצוקה הכלכלית שאליה נקלעות רשויות מקומיות רבות אשר נדרשות לבצע התייעלות. כשמבצעים התייעלות ומקצצים, אז לפעמים יש גם עיצומים, לפעמים יש שביתו</w:t>
      </w:r>
      <w:r>
        <w:rPr>
          <w:rFonts w:hint="cs"/>
          <w:rtl/>
        </w:rPr>
        <w:t>ת, והייתי מציע לציבור להתרחץ רק בשעות שהרחצה מותרת בהן, במקומות שיש מצילים, ולא לקחת סיכונים מיותרים.</w:t>
      </w:r>
    </w:p>
    <w:p w14:paraId="561AD4E2" w14:textId="77777777" w:rsidR="00000000" w:rsidRDefault="00E84F3B">
      <w:pPr>
        <w:pStyle w:val="a"/>
        <w:rPr>
          <w:rFonts w:hint="cs"/>
          <w:rtl/>
        </w:rPr>
      </w:pPr>
    </w:p>
    <w:p w14:paraId="5E65BB0A" w14:textId="77777777" w:rsidR="00000000" w:rsidRDefault="00E84F3B">
      <w:pPr>
        <w:pStyle w:val="ad"/>
        <w:rPr>
          <w:rtl/>
        </w:rPr>
      </w:pPr>
      <w:r>
        <w:rPr>
          <w:rFonts w:hint="eastAsia"/>
          <w:rtl/>
        </w:rPr>
        <w:t>היו</w:t>
      </w:r>
      <w:r>
        <w:rPr>
          <w:rtl/>
        </w:rPr>
        <w:t>"ר ראובן ריבלין:</w:t>
      </w:r>
    </w:p>
    <w:p w14:paraId="7FC55FC5" w14:textId="77777777" w:rsidR="00000000" w:rsidRDefault="00E84F3B">
      <w:pPr>
        <w:pStyle w:val="a"/>
        <w:rPr>
          <w:rFonts w:hint="cs"/>
          <w:rtl/>
        </w:rPr>
      </w:pPr>
    </w:p>
    <w:p w14:paraId="51F81368" w14:textId="77777777" w:rsidR="00000000" w:rsidRDefault="00E84F3B">
      <w:pPr>
        <w:pStyle w:val="a"/>
        <w:rPr>
          <w:rFonts w:hint="cs"/>
          <w:rtl/>
        </w:rPr>
      </w:pPr>
      <w:r>
        <w:rPr>
          <w:rFonts w:hint="cs"/>
          <w:rtl/>
        </w:rPr>
        <w:t>תודה רבה. חבר הכנסת סלומינסקי. בבקשה, אדוני.</w:t>
      </w:r>
    </w:p>
    <w:p w14:paraId="350D6CF3" w14:textId="77777777" w:rsidR="00000000" w:rsidRDefault="00E84F3B">
      <w:pPr>
        <w:pStyle w:val="a"/>
        <w:rPr>
          <w:rFonts w:hint="cs"/>
          <w:rtl/>
        </w:rPr>
      </w:pPr>
    </w:p>
    <w:p w14:paraId="5F197CE5" w14:textId="77777777" w:rsidR="00000000" w:rsidRDefault="00E84F3B">
      <w:pPr>
        <w:pStyle w:val="Speaker"/>
        <w:rPr>
          <w:rtl/>
        </w:rPr>
      </w:pPr>
      <w:bookmarkStart w:id="97" w:name="FS000001068T16_07_2003_12_43_50"/>
      <w:bookmarkStart w:id="98" w:name="_Toc46538617"/>
      <w:bookmarkStart w:id="99" w:name="_Toc49055346"/>
      <w:bookmarkEnd w:id="97"/>
      <w:r>
        <w:rPr>
          <w:rFonts w:hint="eastAsia"/>
          <w:rtl/>
        </w:rPr>
        <w:t>ניסן</w:t>
      </w:r>
      <w:r>
        <w:rPr>
          <w:rtl/>
        </w:rPr>
        <w:t xml:space="preserve"> סלומינסקי (מפד"ל):</w:t>
      </w:r>
      <w:bookmarkEnd w:id="98"/>
      <w:bookmarkEnd w:id="99"/>
    </w:p>
    <w:p w14:paraId="6FD93621" w14:textId="77777777" w:rsidR="00000000" w:rsidRDefault="00E84F3B">
      <w:pPr>
        <w:pStyle w:val="a"/>
        <w:rPr>
          <w:rFonts w:hint="cs"/>
          <w:rtl/>
        </w:rPr>
      </w:pPr>
    </w:p>
    <w:p w14:paraId="7AFE8120" w14:textId="77777777" w:rsidR="00000000" w:rsidRDefault="00E84F3B">
      <w:pPr>
        <w:pStyle w:val="a"/>
        <w:rPr>
          <w:rFonts w:hint="cs"/>
          <w:rtl/>
        </w:rPr>
      </w:pPr>
      <w:r>
        <w:rPr>
          <w:rFonts w:hint="cs"/>
          <w:rtl/>
        </w:rPr>
        <w:t>האם כבוד השר מציע לא ללכת לעבוד, אלא ללכת להתרחץ בשעות העבודה</w:t>
      </w:r>
      <w:r>
        <w:rPr>
          <w:rFonts w:hint="cs"/>
          <w:rtl/>
        </w:rPr>
        <w:t xml:space="preserve">? הרי בדיוק כשנגמרות שעות העבודה הם סוגרים. </w:t>
      </w:r>
    </w:p>
    <w:p w14:paraId="10ACB39F" w14:textId="77777777" w:rsidR="00000000" w:rsidRDefault="00E84F3B">
      <w:pPr>
        <w:pStyle w:val="a"/>
        <w:rPr>
          <w:rFonts w:hint="cs"/>
          <w:rtl/>
        </w:rPr>
      </w:pPr>
    </w:p>
    <w:p w14:paraId="4C738C24" w14:textId="77777777" w:rsidR="00000000" w:rsidRDefault="00E84F3B">
      <w:pPr>
        <w:pStyle w:val="a"/>
        <w:rPr>
          <w:rFonts w:hint="cs"/>
          <w:rtl/>
        </w:rPr>
      </w:pPr>
      <w:r>
        <w:rPr>
          <w:rFonts w:hint="cs"/>
          <w:rtl/>
        </w:rPr>
        <w:t>לעצם העניין, השנה יש תירוץ של קיצוצים. מה היה בשנה שעברה? מה היה לפני שנתיים? מה היה לפני שלוש שנים? הרי זה ריטואל, כל שנה ושנה חוזר הסיפור הזה.</w:t>
      </w:r>
    </w:p>
    <w:p w14:paraId="07D40F75" w14:textId="77777777" w:rsidR="00000000" w:rsidRDefault="00E84F3B">
      <w:pPr>
        <w:pStyle w:val="a"/>
        <w:rPr>
          <w:rFonts w:hint="cs"/>
          <w:rtl/>
        </w:rPr>
      </w:pPr>
    </w:p>
    <w:p w14:paraId="6D61AED4" w14:textId="77777777" w:rsidR="00000000" w:rsidRDefault="00E84F3B">
      <w:pPr>
        <w:pStyle w:val="a"/>
        <w:rPr>
          <w:rFonts w:hint="cs"/>
          <w:rtl/>
        </w:rPr>
      </w:pPr>
      <w:r>
        <w:rPr>
          <w:rFonts w:hint="cs"/>
          <w:rtl/>
        </w:rPr>
        <w:t>דבר נוסף, האם כבוד השר מציע לכולם, לרבות חברי הכנסת שקיצצו בשכרם</w:t>
      </w:r>
      <w:r>
        <w:rPr>
          <w:rFonts w:hint="cs"/>
          <w:rtl/>
        </w:rPr>
        <w:t>, לשבות ולא לעבוד? זה נראה קצת משונה.</w:t>
      </w:r>
    </w:p>
    <w:p w14:paraId="577CE51D" w14:textId="77777777" w:rsidR="00000000" w:rsidRDefault="00E84F3B">
      <w:pPr>
        <w:pStyle w:val="a"/>
        <w:rPr>
          <w:rFonts w:hint="cs"/>
          <w:rtl/>
        </w:rPr>
      </w:pPr>
    </w:p>
    <w:p w14:paraId="6D6E6B2A" w14:textId="77777777" w:rsidR="00000000" w:rsidRDefault="00E84F3B">
      <w:pPr>
        <w:pStyle w:val="ad"/>
        <w:rPr>
          <w:rtl/>
        </w:rPr>
      </w:pPr>
      <w:r>
        <w:rPr>
          <w:rtl/>
        </w:rPr>
        <w:t>היו"ר ראובן ריבלין:</w:t>
      </w:r>
    </w:p>
    <w:p w14:paraId="40121E19" w14:textId="77777777" w:rsidR="00000000" w:rsidRDefault="00E84F3B">
      <w:pPr>
        <w:pStyle w:val="a"/>
        <w:rPr>
          <w:rtl/>
        </w:rPr>
      </w:pPr>
    </w:p>
    <w:p w14:paraId="12197808" w14:textId="77777777" w:rsidR="00000000" w:rsidRDefault="00E84F3B">
      <w:pPr>
        <w:pStyle w:val="a"/>
        <w:rPr>
          <w:rFonts w:hint="cs"/>
          <w:rtl/>
        </w:rPr>
      </w:pPr>
      <w:r>
        <w:rPr>
          <w:rFonts w:hint="cs"/>
          <w:rtl/>
        </w:rPr>
        <w:t xml:space="preserve">שאלה נוספת לחבר הכנסת בניזרי, בבקשה. </w:t>
      </w:r>
    </w:p>
    <w:p w14:paraId="761E814D" w14:textId="77777777" w:rsidR="00000000" w:rsidRDefault="00E84F3B">
      <w:pPr>
        <w:pStyle w:val="a"/>
        <w:rPr>
          <w:rFonts w:hint="cs"/>
          <w:rtl/>
        </w:rPr>
      </w:pPr>
    </w:p>
    <w:p w14:paraId="0B53623C" w14:textId="77777777" w:rsidR="00000000" w:rsidRDefault="00E84F3B">
      <w:pPr>
        <w:pStyle w:val="Speaker"/>
        <w:rPr>
          <w:rtl/>
        </w:rPr>
      </w:pPr>
      <w:bookmarkStart w:id="100" w:name="FS000000484T16_07_2003_12_45_56"/>
      <w:bookmarkStart w:id="101" w:name="_Toc46538618"/>
      <w:bookmarkStart w:id="102" w:name="_Toc49055347"/>
      <w:bookmarkEnd w:id="100"/>
      <w:r>
        <w:rPr>
          <w:rFonts w:hint="eastAsia"/>
          <w:rtl/>
        </w:rPr>
        <w:t>שלמה</w:t>
      </w:r>
      <w:r>
        <w:rPr>
          <w:rtl/>
        </w:rPr>
        <w:t xml:space="preserve"> בניזרי (ש"ס):</w:t>
      </w:r>
      <w:bookmarkEnd w:id="101"/>
      <w:bookmarkEnd w:id="102"/>
    </w:p>
    <w:p w14:paraId="18EC43A2" w14:textId="77777777" w:rsidR="00000000" w:rsidRDefault="00E84F3B">
      <w:pPr>
        <w:pStyle w:val="a"/>
        <w:rPr>
          <w:rFonts w:hint="cs"/>
          <w:rtl/>
        </w:rPr>
      </w:pPr>
    </w:p>
    <w:p w14:paraId="3AEB5B4B" w14:textId="77777777" w:rsidR="00000000" w:rsidRDefault="00E84F3B">
      <w:pPr>
        <w:pStyle w:val="a"/>
        <w:rPr>
          <w:rFonts w:hint="cs"/>
          <w:rtl/>
        </w:rPr>
      </w:pPr>
      <w:r>
        <w:rPr>
          <w:rFonts w:hint="cs"/>
          <w:rtl/>
        </w:rPr>
        <w:t>אני רוצה להזכיר שכל שרי ש"ס, חמישה שרים, ביטלנו את הלשכות שלנו בתל-אביב ואמרנו, עובדים רק בירושלים, כדי לחסוך עלויות. הייתי שמח לשמוע מהש</w:t>
      </w:r>
      <w:r>
        <w:rPr>
          <w:rFonts w:hint="cs"/>
          <w:rtl/>
        </w:rPr>
        <w:t xml:space="preserve">ר פורז לגבי שרי שינוי, אתם גם כן חמישה, אלה שמחזיקים לשכות בתל-אביב, האם זה על חשבון הציבור? כמה זה עולה? </w:t>
      </w:r>
    </w:p>
    <w:p w14:paraId="721A23FC" w14:textId="77777777" w:rsidR="00000000" w:rsidRDefault="00E84F3B">
      <w:pPr>
        <w:pStyle w:val="a"/>
        <w:rPr>
          <w:rFonts w:hint="cs"/>
          <w:rtl/>
        </w:rPr>
      </w:pPr>
    </w:p>
    <w:p w14:paraId="6FE36F48" w14:textId="77777777" w:rsidR="00000000" w:rsidRDefault="00E84F3B">
      <w:pPr>
        <w:pStyle w:val="a"/>
        <w:rPr>
          <w:rFonts w:hint="cs"/>
          <w:rtl/>
        </w:rPr>
      </w:pPr>
      <w:r>
        <w:rPr>
          <w:rFonts w:hint="cs"/>
          <w:rtl/>
        </w:rPr>
        <w:t xml:space="preserve">אדוני השר פורז, אתה אולי מחזיק לשכה על חשבון שינוי, אבל את העלות של המזכירות ושאר ההוצאות מי משלם? </w:t>
      </w:r>
    </w:p>
    <w:p w14:paraId="03311D5D" w14:textId="77777777" w:rsidR="00000000" w:rsidRDefault="00E84F3B">
      <w:pPr>
        <w:pStyle w:val="a"/>
        <w:rPr>
          <w:rFonts w:hint="cs"/>
          <w:rtl/>
        </w:rPr>
      </w:pPr>
    </w:p>
    <w:p w14:paraId="0E40242C" w14:textId="77777777" w:rsidR="00000000" w:rsidRDefault="00E84F3B">
      <w:pPr>
        <w:pStyle w:val="a"/>
        <w:rPr>
          <w:rFonts w:hint="cs"/>
          <w:rtl/>
        </w:rPr>
      </w:pPr>
      <w:r>
        <w:rPr>
          <w:rFonts w:hint="cs"/>
          <w:rtl/>
        </w:rPr>
        <w:t>האם אתה לא רואה טעם לפגם בזה שלכאורה אתה מנהל א</w:t>
      </w:r>
      <w:r>
        <w:rPr>
          <w:rFonts w:hint="cs"/>
          <w:rtl/>
        </w:rPr>
        <w:t xml:space="preserve">ת משרד הפנים מלשכה של שינוי, ממשרד של שינוי? האם משרד הפנים הוא אחוזה פרטית של שינוי? </w:t>
      </w:r>
    </w:p>
    <w:p w14:paraId="4DB865FB" w14:textId="77777777" w:rsidR="00000000" w:rsidRDefault="00E84F3B">
      <w:pPr>
        <w:pStyle w:val="a"/>
        <w:rPr>
          <w:rFonts w:hint="cs"/>
          <w:rtl/>
        </w:rPr>
      </w:pPr>
    </w:p>
    <w:p w14:paraId="362D2F4B" w14:textId="77777777" w:rsidR="00000000" w:rsidRDefault="00E84F3B">
      <w:pPr>
        <w:pStyle w:val="ad"/>
        <w:rPr>
          <w:rtl/>
        </w:rPr>
      </w:pPr>
      <w:r>
        <w:rPr>
          <w:rFonts w:hint="eastAsia"/>
          <w:rtl/>
        </w:rPr>
        <w:t>היו</w:t>
      </w:r>
      <w:r>
        <w:rPr>
          <w:rtl/>
        </w:rPr>
        <w:t>"ר ראובן ריבלין:</w:t>
      </w:r>
    </w:p>
    <w:p w14:paraId="7E7C134E" w14:textId="77777777" w:rsidR="00000000" w:rsidRDefault="00E84F3B">
      <w:pPr>
        <w:pStyle w:val="a"/>
        <w:rPr>
          <w:rFonts w:hint="cs"/>
          <w:rtl/>
        </w:rPr>
      </w:pPr>
    </w:p>
    <w:p w14:paraId="78FD86FA" w14:textId="77777777" w:rsidR="00000000" w:rsidRDefault="00E84F3B">
      <w:pPr>
        <w:pStyle w:val="a"/>
        <w:rPr>
          <w:rFonts w:hint="cs"/>
          <w:rtl/>
        </w:rPr>
      </w:pPr>
      <w:r>
        <w:rPr>
          <w:rFonts w:hint="cs"/>
          <w:rtl/>
        </w:rPr>
        <w:t>תודה. חבר הכנסת בניזרי, האם אדוני לא שומע אותי?</w:t>
      </w:r>
    </w:p>
    <w:p w14:paraId="31301789" w14:textId="77777777" w:rsidR="00000000" w:rsidRDefault="00E84F3B">
      <w:pPr>
        <w:pStyle w:val="a"/>
        <w:rPr>
          <w:rFonts w:hint="cs"/>
          <w:rtl/>
        </w:rPr>
      </w:pPr>
    </w:p>
    <w:p w14:paraId="1D03C035" w14:textId="77777777" w:rsidR="00000000" w:rsidRDefault="00E84F3B">
      <w:pPr>
        <w:pStyle w:val="SpeakerCon"/>
        <w:rPr>
          <w:rtl/>
        </w:rPr>
      </w:pPr>
      <w:bookmarkStart w:id="103" w:name="FS000000484T16_07_2003_12_50_09C"/>
      <w:bookmarkEnd w:id="103"/>
    </w:p>
    <w:p w14:paraId="33F17823" w14:textId="77777777" w:rsidR="00000000" w:rsidRDefault="00E84F3B">
      <w:pPr>
        <w:pStyle w:val="SpeakerCon"/>
        <w:rPr>
          <w:rtl/>
        </w:rPr>
      </w:pPr>
      <w:r>
        <w:rPr>
          <w:rFonts w:hint="eastAsia"/>
          <w:rtl/>
        </w:rPr>
        <w:t>שלמה</w:t>
      </w:r>
      <w:r>
        <w:rPr>
          <w:rtl/>
        </w:rPr>
        <w:t xml:space="preserve"> בניזרי (ש"ס):</w:t>
      </w:r>
    </w:p>
    <w:p w14:paraId="519AAA1C" w14:textId="77777777" w:rsidR="00000000" w:rsidRDefault="00E84F3B">
      <w:pPr>
        <w:pStyle w:val="a"/>
        <w:rPr>
          <w:rFonts w:hint="cs"/>
          <w:rtl/>
        </w:rPr>
      </w:pPr>
    </w:p>
    <w:p w14:paraId="357CD461" w14:textId="77777777" w:rsidR="00000000" w:rsidRDefault="00E84F3B">
      <w:pPr>
        <w:pStyle w:val="a"/>
        <w:rPr>
          <w:rFonts w:hint="cs"/>
          <w:rtl/>
        </w:rPr>
      </w:pPr>
      <w:r>
        <w:rPr>
          <w:rFonts w:hint="cs"/>
          <w:rtl/>
        </w:rPr>
        <w:t xml:space="preserve">אני רוצה שהוא יענה תשובה ברורה ולא יגיד שהשאלות מרושעות. </w:t>
      </w:r>
    </w:p>
    <w:p w14:paraId="10EC6FC6" w14:textId="77777777" w:rsidR="00000000" w:rsidRDefault="00E84F3B">
      <w:pPr>
        <w:pStyle w:val="a"/>
        <w:rPr>
          <w:rFonts w:hint="cs"/>
          <w:rtl/>
        </w:rPr>
      </w:pPr>
    </w:p>
    <w:p w14:paraId="5988ACEF" w14:textId="77777777" w:rsidR="00000000" w:rsidRDefault="00E84F3B">
      <w:pPr>
        <w:pStyle w:val="ad"/>
        <w:rPr>
          <w:rtl/>
        </w:rPr>
      </w:pPr>
      <w:r>
        <w:rPr>
          <w:rtl/>
        </w:rPr>
        <w:t>היו"ר ראובן ריבלין</w:t>
      </w:r>
      <w:r>
        <w:rPr>
          <w:rtl/>
        </w:rPr>
        <w:t>:</w:t>
      </w:r>
    </w:p>
    <w:p w14:paraId="6B5F3AE4" w14:textId="77777777" w:rsidR="00000000" w:rsidRDefault="00E84F3B">
      <w:pPr>
        <w:pStyle w:val="a"/>
        <w:rPr>
          <w:rtl/>
        </w:rPr>
      </w:pPr>
    </w:p>
    <w:p w14:paraId="3F633683" w14:textId="77777777" w:rsidR="00000000" w:rsidRDefault="00E84F3B">
      <w:pPr>
        <w:pStyle w:val="a"/>
        <w:rPr>
          <w:rFonts w:hint="cs"/>
          <w:rtl/>
        </w:rPr>
      </w:pPr>
      <w:r>
        <w:rPr>
          <w:rFonts w:hint="cs"/>
          <w:rtl/>
        </w:rPr>
        <w:t>אדוני, יצחק כהן שאל שאלות וקיבל תשובות. אדוני לא יכול לשאול שאלה. אולי מישהו רצה לשאול שאלה, איך אדם שהולך לים, פתאום המציל הולך, האם הוא צריך לעזוב את הים? חבר הכנסת דהאמשה רוצה לדעת אם צריך מצילים בשעה 02:00 בחוף יפו, למשל. למה אתה מונע ממנו לשאול שאל</w:t>
      </w:r>
      <w:r>
        <w:rPr>
          <w:rFonts w:hint="cs"/>
          <w:rtl/>
        </w:rPr>
        <w:t xml:space="preserve">ות כאלה. </w:t>
      </w:r>
    </w:p>
    <w:p w14:paraId="5C2F18D4" w14:textId="77777777" w:rsidR="00000000" w:rsidRDefault="00E84F3B">
      <w:pPr>
        <w:pStyle w:val="a"/>
        <w:rPr>
          <w:rFonts w:hint="cs"/>
          <w:rtl/>
        </w:rPr>
      </w:pPr>
    </w:p>
    <w:p w14:paraId="15D863AC" w14:textId="77777777" w:rsidR="00000000" w:rsidRDefault="00E84F3B">
      <w:pPr>
        <w:pStyle w:val="a"/>
        <w:rPr>
          <w:rFonts w:hint="cs"/>
          <w:rtl/>
        </w:rPr>
      </w:pPr>
      <w:r>
        <w:rPr>
          <w:rFonts w:hint="cs"/>
          <w:rtl/>
        </w:rPr>
        <w:t>חבר הכנסת דהאמשה, בבקשה.</w:t>
      </w:r>
    </w:p>
    <w:p w14:paraId="29746B1E" w14:textId="77777777" w:rsidR="00000000" w:rsidRDefault="00E84F3B">
      <w:pPr>
        <w:pStyle w:val="a"/>
        <w:rPr>
          <w:rFonts w:hint="cs"/>
          <w:rtl/>
        </w:rPr>
      </w:pPr>
    </w:p>
    <w:p w14:paraId="723E2920" w14:textId="77777777" w:rsidR="00000000" w:rsidRDefault="00E84F3B">
      <w:pPr>
        <w:pStyle w:val="Speaker"/>
        <w:rPr>
          <w:rtl/>
        </w:rPr>
      </w:pPr>
      <w:bookmarkStart w:id="104" w:name="FS000000550T16_07_2003_12_52_56"/>
      <w:bookmarkStart w:id="105" w:name="_Toc46538619"/>
      <w:bookmarkStart w:id="106" w:name="_Toc49055348"/>
      <w:bookmarkEnd w:id="104"/>
      <w:r>
        <w:rPr>
          <w:rFonts w:hint="eastAsia"/>
          <w:rtl/>
        </w:rPr>
        <w:t>עבד</w:t>
      </w:r>
      <w:r>
        <w:rPr>
          <w:rtl/>
        </w:rPr>
        <w:t>-אלמאלכ דהאמשה (רע"ם):</w:t>
      </w:r>
      <w:bookmarkEnd w:id="105"/>
      <w:bookmarkEnd w:id="106"/>
    </w:p>
    <w:p w14:paraId="55BC988D" w14:textId="77777777" w:rsidR="00000000" w:rsidRDefault="00E84F3B">
      <w:pPr>
        <w:pStyle w:val="a"/>
        <w:rPr>
          <w:rFonts w:hint="cs"/>
          <w:rtl/>
        </w:rPr>
      </w:pPr>
    </w:p>
    <w:p w14:paraId="3F3530AA" w14:textId="77777777" w:rsidR="00000000" w:rsidRDefault="00E84F3B">
      <w:pPr>
        <w:pStyle w:val="a"/>
        <w:rPr>
          <w:rFonts w:hint="cs"/>
          <w:rtl/>
        </w:rPr>
      </w:pPr>
      <w:r>
        <w:rPr>
          <w:rFonts w:hint="cs"/>
          <w:rtl/>
        </w:rPr>
        <w:t>כבוד היושב-ראש, מכובדי השר, מתברר שצריך לשמור לא רק מפני אסונות טבע בחוף הים - - -</w:t>
      </w:r>
    </w:p>
    <w:p w14:paraId="7698C29F" w14:textId="77777777" w:rsidR="00000000" w:rsidRDefault="00E84F3B">
      <w:pPr>
        <w:pStyle w:val="a"/>
        <w:rPr>
          <w:rFonts w:hint="cs"/>
          <w:rtl/>
        </w:rPr>
      </w:pPr>
    </w:p>
    <w:p w14:paraId="5D6F37EF" w14:textId="77777777" w:rsidR="00000000" w:rsidRDefault="00E84F3B">
      <w:pPr>
        <w:pStyle w:val="ac"/>
        <w:rPr>
          <w:rtl/>
        </w:rPr>
      </w:pPr>
      <w:r>
        <w:rPr>
          <w:rFonts w:hint="eastAsia"/>
          <w:rtl/>
        </w:rPr>
        <w:t>יעקב</w:t>
      </w:r>
      <w:r>
        <w:rPr>
          <w:rtl/>
        </w:rPr>
        <w:t xml:space="preserve"> מרגי (ש"ס):</w:t>
      </w:r>
    </w:p>
    <w:p w14:paraId="0EC1B481" w14:textId="77777777" w:rsidR="00000000" w:rsidRDefault="00E84F3B">
      <w:pPr>
        <w:pStyle w:val="a"/>
        <w:rPr>
          <w:rFonts w:hint="cs"/>
          <w:rtl/>
        </w:rPr>
      </w:pPr>
    </w:p>
    <w:p w14:paraId="383662D3" w14:textId="77777777" w:rsidR="00000000" w:rsidRDefault="00E84F3B">
      <w:pPr>
        <w:pStyle w:val="a"/>
        <w:rPr>
          <w:rFonts w:hint="cs"/>
          <w:rtl/>
        </w:rPr>
      </w:pPr>
      <w:r>
        <w:rPr>
          <w:rFonts w:hint="cs"/>
          <w:rtl/>
        </w:rPr>
        <w:t xml:space="preserve">קודם המיקרופון לא עבד. </w:t>
      </w:r>
    </w:p>
    <w:p w14:paraId="197A07B4" w14:textId="77777777" w:rsidR="00000000" w:rsidRDefault="00E84F3B">
      <w:pPr>
        <w:pStyle w:val="a"/>
        <w:rPr>
          <w:rFonts w:hint="cs"/>
          <w:rtl/>
        </w:rPr>
      </w:pPr>
    </w:p>
    <w:p w14:paraId="79865011" w14:textId="77777777" w:rsidR="00000000" w:rsidRDefault="00E84F3B">
      <w:pPr>
        <w:pStyle w:val="ac"/>
        <w:rPr>
          <w:rtl/>
        </w:rPr>
      </w:pPr>
      <w:r>
        <w:rPr>
          <w:rFonts w:hint="eastAsia"/>
          <w:rtl/>
        </w:rPr>
        <w:t>שלמה</w:t>
      </w:r>
      <w:r>
        <w:rPr>
          <w:rtl/>
        </w:rPr>
        <w:t xml:space="preserve"> בניזרי (ש"ס):</w:t>
      </w:r>
    </w:p>
    <w:p w14:paraId="30BA878D" w14:textId="77777777" w:rsidR="00000000" w:rsidRDefault="00E84F3B">
      <w:pPr>
        <w:pStyle w:val="a"/>
        <w:rPr>
          <w:rFonts w:hint="cs"/>
          <w:rtl/>
        </w:rPr>
      </w:pPr>
    </w:p>
    <w:p w14:paraId="7EEEEAEF" w14:textId="77777777" w:rsidR="00000000" w:rsidRDefault="00E84F3B">
      <w:pPr>
        <w:pStyle w:val="a"/>
        <w:rPr>
          <w:rFonts w:hint="cs"/>
          <w:rtl/>
        </w:rPr>
      </w:pPr>
      <w:r>
        <w:rPr>
          <w:rFonts w:hint="cs"/>
          <w:rtl/>
        </w:rPr>
        <w:t>- - -</w:t>
      </w:r>
    </w:p>
    <w:p w14:paraId="2EB7D44D" w14:textId="77777777" w:rsidR="00000000" w:rsidRDefault="00E84F3B">
      <w:pPr>
        <w:pStyle w:val="a"/>
        <w:rPr>
          <w:rFonts w:hint="cs"/>
          <w:rtl/>
        </w:rPr>
      </w:pPr>
    </w:p>
    <w:p w14:paraId="5D586304" w14:textId="77777777" w:rsidR="00000000" w:rsidRDefault="00E84F3B">
      <w:pPr>
        <w:pStyle w:val="ad"/>
        <w:rPr>
          <w:rtl/>
        </w:rPr>
      </w:pPr>
      <w:r>
        <w:rPr>
          <w:rtl/>
        </w:rPr>
        <w:t>היו"ר ראובן ריבלין:</w:t>
      </w:r>
    </w:p>
    <w:p w14:paraId="22DB7083" w14:textId="77777777" w:rsidR="00000000" w:rsidRDefault="00E84F3B">
      <w:pPr>
        <w:pStyle w:val="a"/>
        <w:rPr>
          <w:rtl/>
        </w:rPr>
      </w:pPr>
    </w:p>
    <w:p w14:paraId="5778262F" w14:textId="77777777" w:rsidR="00000000" w:rsidRDefault="00E84F3B">
      <w:pPr>
        <w:pStyle w:val="a"/>
        <w:rPr>
          <w:rFonts w:hint="cs"/>
          <w:rtl/>
        </w:rPr>
      </w:pPr>
      <w:r>
        <w:rPr>
          <w:rFonts w:hint="cs"/>
          <w:rtl/>
        </w:rPr>
        <w:t>חבר הכנסת בניזרי,</w:t>
      </w:r>
      <w:r>
        <w:rPr>
          <w:rFonts w:hint="cs"/>
          <w:rtl/>
        </w:rPr>
        <w:t xml:space="preserve"> ברגע שאדוני חזר לשאילתא הקודמת, מטבע הדברים המיקרופון מפסיק לעבוד. </w:t>
      </w:r>
    </w:p>
    <w:p w14:paraId="375DB5B0" w14:textId="77777777" w:rsidR="00000000" w:rsidRDefault="00E84F3B">
      <w:pPr>
        <w:pStyle w:val="a"/>
        <w:rPr>
          <w:rFonts w:hint="cs"/>
          <w:rtl/>
        </w:rPr>
      </w:pPr>
    </w:p>
    <w:p w14:paraId="210FE7E6" w14:textId="77777777" w:rsidR="00000000" w:rsidRDefault="00E84F3B">
      <w:pPr>
        <w:pStyle w:val="a"/>
        <w:rPr>
          <w:rFonts w:hint="cs"/>
          <w:rtl/>
        </w:rPr>
      </w:pPr>
      <w:r>
        <w:rPr>
          <w:rFonts w:hint="cs"/>
          <w:rtl/>
        </w:rPr>
        <w:t>חבר הכנסת מרגי, אני מכיר את חבר הכנסת בניזרי שנים רבות, והייתי שכן, כיסא לידו. הוא לא כבד-פה וכבד-לשון, הוא לא צריך את אהרן אחיו. הוא עצמו יכול לבוא ולומר את דבריו. הסברתי לחבר הכנסת והש</w:t>
      </w:r>
      <w:r>
        <w:rPr>
          <w:rFonts w:hint="cs"/>
          <w:rtl/>
        </w:rPr>
        <w:t xml:space="preserve">ר לשעבר בניזרי שהשר השיב על השאלה הקודמת. אי-אפשר שלאחר מכן יהיו כל מיני הצעות שבהן אפשר יהיה להתייחס לשאלה הקודמת. </w:t>
      </w:r>
    </w:p>
    <w:p w14:paraId="7A40168D" w14:textId="77777777" w:rsidR="00000000" w:rsidRDefault="00E84F3B">
      <w:pPr>
        <w:pStyle w:val="a"/>
        <w:rPr>
          <w:rFonts w:hint="cs"/>
          <w:rtl/>
        </w:rPr>
      </w:pPr>
    </w:p>
    <w:p w14:paraId="07AE21AD" w14:textId="77777777" w:rsidR="00000000" w:rsidRDefault="00E84F3B">
      <w:pPr>
        <w:pStyle w:val="ac"/>
        <w:rPr>
          <w:rtl/>
        </w:rPr>
      </w:pPr>
      <w:r>
        <w:rPr>
          <w:rFonts w:hint="eastAsia"/>
          <w:rtl/>
        </w:rPr>
        <w:t>משה</w:t>
      </w:r>
      <w:r>
        <w:rPr>
          <w:rtl/>
        </w:rPr>
        <w:t xml:space="preserve"> גפני (יהדות התורה):</w:t>
      </w:r>
    </w:p>
    <w:p w14:paraId="3E4EA677" w14:textId="77777777" w:rsidR="00000000" w:rsidRDefault="00E84F3B">
      <w:pPr>
        <w:pStyle w:val="a"/>
        <w:rPr>
          <w:rFonts w:hint="cs"/>
          <w:rtl/>
        </w:rPr>
      </w:pPr>
    </w:p>
    <w:p w14:paraId="6A54FB0B" w14:textId="77777777" w:rsidR="00000000" w:rsidRDefault="00E84F3B">
      <w:pPr>
        <w:pStyle w:val="a"/>
        <w:rPr>
          <w:rFonts w:hint="cs"/>
          <w:rtl/>
        </w:rPr>
      </w:pPr>
      <w:r>
        <w:rPr>
          <w:rFonts w:hint="cs"/>
          <w:rtl/>
        </w:rPr>
        <w:t>אבל זו תופעה מאוד חמורה, היא לא תופעה שגרתית.</w:t>
      </w:r>
    </w:p>
    <w:p w14:paraId="592FD0B4" w14:textId="77777777" w:rsidR="00000000" w:rsidRDefault="00E84F3B">
      <w:pPr>
        <w:pStyle w:val="a"/>
        <w:rPr>
          <w:rFonts w:hint="cs"/>
          <w:rtl/>
        </w:rPr>
      </w:pPr>
    </w:p>
    <w:p w14:paraId="1A665EF6" w14:textId="77777777" w:rsidR="00000000" w:rsidRDefault="00E84F3B">
      <w:pPr>
        <w:pStyle w:val="ad"/>
        <w:rPr>
          <w:rtl/>
        </w:rPr>
      </w:pPr>
      <w:r>
        <w:rPr>
          <w:rFonts w:hint="eastAsia"/>
          <w:rtl/>
        </w:rPr>
        <w:t>היו</w:t>
      </w:r>
      <w:r>
        <w:rPr>
          <w:rtl/>
        </w:rPr>
        <w:t>"ר ראובן ריבלין:</w:t>
      </w:r>
    </w:p>
    <w:p w14:paraId="6455C77A" w14:textId="77777777" w:rsidR="00000000" w:rsidRDefault="00E84F3B">
      <w:pPr>
        <w:pStyle w:val="a"/>
        <w:ind w:firstLine="0"/>
        <w:rPr>
          <w:rFonts w:hint="cs"/>
          <w:rtl/>
        </w:rPr>
      </w:pPr>
    </w:p>
    <w:p w14:paraId="49D2716E" w14:textId="77777777" w:rsidR="00000000" w:rsidRDefault="00E84F3B">
      <w:pPr>
        <w:pStyle w:val="a"/>
        <w:ind w:firstLine="720"/>
        <w:rPr>
          <w:rFonts w:hint="cs"/>
          <w:rtl/>
        </w:rPr>
      </w:pPr>
      <w:r>
        <w:rPr>
          <w:rFonts w:hint="cs"/>
          <w:rtl/>
        </w:rPr>
        <w:t>תודה רבה. חברי הכנסת, עוד זה מדבר וזה בא, ואנ</w:t>
      </w:r>
      <w:r>
        <w:rPr>
          <w:rFonts w:hint="cs"/>
          <w:rtl/>
        </w:rPr>
        <w:t xml:space="preserve">י פה מנהל את הישיבה. </w:t>
      </w:r>
      <w:bookmarkStart w:id="107" w:name="FS000000550T16_07_2003_12_57_36C"/>
      <w:bookmarkStart w:id="108" w:name="FS000000550T16_07_2003_13_03_16C"/>
      <w:bookmarkStart w:id="109" w:name="FS000000550T16_07_2003_13_04_44C"/>
      <w:bookmarkStart w:id="110" w:name="FS000000550T16_07_2003_13_05_29C"/>
      <w:bookmarkEnd w:id="107"/>
      <w:bookmarkEnd w:id="108"/>
      <w:bookmarkEnd w:id="109"/>
      <w:bookmarkEnd w:id="110"/>
    </w:p>
    <w:p w14:paraId="29566832" w14:textId="77777777" w:rsidR="00000000" w:rsidRDefault="00E84F3B">
      <w:pPr>
        <w:pStyle w:val="a"/>
        <w:ind w:firstLine="720"/>
        <w:rPr>
          <w:rFonts w:hint="cs"/>
          <w:rtl/>
        </w:rPr>
      </w:pPr>
    </w:p>
    <w:p w14:paraId="72E81AD5" w14:textId="77777777" w:rsidR="00000000" w:rsidRDefault="00E84F3B">
      <w:pPr>
        <w:pStyle w:val="SpeakerCon"/>
        <w:rPr>
          <w:rtl/>
        </w:rPr>
      </w:pPr>
      <w:bookmarkStart w:id="111" w:name="FS000000550T16_07_2003_13_06_41C"/>
      <w:bookmarkEnd w:id="111"/>
      <w:r>
        <w:rPr>
          <w:rFonts w:hint="eastAsia"/>
          <w:rtl/>
        </w:rPr>
        <w:t>עבד</w:t>
      </w:r>
      <w:r>
        <w:rPr>
          <w:rtl/>
        </w:rPr>
        <w:t>-אלמאלכ דהאמשה (רע"ם):</w:t>
      </w:r>
    </w:p>
    <w:p w14:paraId="4D5A40F5" w14:textId="77777777" w:rsidR="00000000" w:rsidRDefault="00E84F3B">
      <w:pPr>
        <w:pStyle w:val="a"/>
        <w:rPr>
          <w:rFonts w:hint="eastAsia"/>
          <w:rtl/>
        </w:rPr>
      </w:pPr>
    </w:p>
    <w:p w14:paraId="1A7AE048" w14:textId="77777777" w:rsidR="00000000" w:rsidRDefault="00E84F3B">
      <w:pPr>
        <w:pStyle w:val="a"/>
        <w:ind w:firstLine="720"/>
        <w:rPr>
          <w:rFonts w:hint="cs"/>
          <w:rtl/>
        </w:rPr>
      </w:pPr>
      <w:r>
        <w:rPr>
          <w:rFonts w:hint="cs"/>
          <w:rtl/>
        </w:rPr>
        <w:t xml:space="preserve">כבוד היושב-ראש, מתברר שבחוף הים צריך לשמור לא רק מפני אסונות טבע וטביעה, אלא גם מפני אסונות של בני אנוש אשר על רקע גזעני, ביום ראשון, אם אני לא טועה - - </w:t>
      </w:r>
    </w:p>
    <w:p w14:paraId="76FAE57F" w14:textId="77777777" w:rsidR="00000000" w:rsidRDefault="00E84F3B">
      <w:pPr>
        <w:pStyle w:val="SpeakerCon"/>
        <w:rPr>
          <w:rFonts w:hint="cs"/>
          <w:b w:val="0"/>
          <w:bCs w:val="0"/>
          <w:u w:val="none"/>
          <w:rtl/>
        </w:rPr>
      </w:pPr>
    </w:p>
    <w:p w14:paraId="124333F3" w14:textId="77777777" w:rsidR="00000000" w:rsidRDefault="00E84F3B">
      <w:pPr>
        <w:pStyle w:val="ad"/>
        <w:rPr>
          <w:rtl/>
        </w:rPr>
      </w:pPr>
      <w:r>
        <w:rPr>
          <w:rtl/>
        </w:rPr>
        <w:t>היו"ר ראובן ריבלין:</w:t>
      </w:r>
    </w:p>
    <w:p w14:paraId="372C99AA" w14:textId="77777777" w:rsidR="00000000" w:rsidRDefault="00E84F3B">
      <w:pPr>
        <w:pStyle w:val="a"/>
        <w:rPr>
          <w:rtl/>
        </w:rPr>
      </w:pPr>
    </w:p>
    <w:p w14:paraId="450FE4ED" w14:textId="77777777" w:rsidR="00000000" w:rsidRDefault="00E84F3B">
      <w:pPr>
        <w:pStyle w:val="a"/>
        <w:rPr>
          <w:rFonts w:hint="cs"/>
          <w:rtl/>
        </w:rPr>
      </w:pPr>
      <w:r>
        <w:rPr>
          <w:rFonts w:hint="cs"/>
          <w:rtl/>
        </w:rPr>
        <w:t>כאשר הבחור קיפח את חייו בדקירת</w:t>
      </w:r>
      <w:r>
        <w:rPr>
          <w:rFonts w:hint="cs"/>
          <w:rtl/>
        </w:rPr>
        <w:t xml:space="preserve"> הסכין בחוף יפו.</w:t>
      </w:r>
    </w:p>
    <w:p w14:paraId="0DCE2D98" w14:textId="77777777" w:rsidR="00000000" w:rsidRDefault="00E84F3B">
      <w:pPr>
        <w:pStyle w:val="a"/>
        <w:rPr>
          <w:rFonts w:hint="cs"/>
          <w:rtl/>
        </w:rPr>
      </w:pPr>
    </w:p>
    <w:p w14:paraId="39B7DD5C" w14:textId="77777777" w:rsidR="00000000" w:rsidRDefault="00E84F3B">
      <w:pPr>
        <w:pStyle w:val="SpeakerCon"/>
        <w:rPr>
          <w:rtl/>
        </w:rPr>
      </w:pPr>
      <w:bookmarkStart w:id="112" w:name="FS000000550T16_07_2003_12_59_00C"/>
      <w:bookmarkEnd w:id="112"/>
      <w:r>
        <w:rPr>
          <w:rtl/>
        </w:rPr>
        <w:t>עבד-אלמאלכ דהאמשה (רע"ם):</w:t>
      </w:r>
    </w:p>
    <w:p w14:paraId="5DB3F4A7" w14:textId="77777777" w:rsidR="00000000" w:rsidRDefault="00E84F3B">
      <w:pPr>
        <w:pStyle w:val="a"/>
        <w:rPr>
          <w:rtl/>
        </w:rPr>
      </w:pPr>
    </w:p>
    <w:p w14:paraId="5BBD8987" w14:textId="77777777" w:rsidR="00000000" w:rsidRDefault="00E84F3B">
      <w:pPr>
        <w:pStyle w:val="a"/>
        <w:rPr>
          <w:rFonts w:hint="cs"/>
          <w:rtl/>
        </w:rPr>
      </w:pPr>
      <w:r>
        <w:rPr>
          <w:rFonts w:hint="cs"/>
          <w:rtl/>
        </w:rPr>
        <w:t xml:space="preserve">- - שני בחורים מתמרה הותקפו עד זוב דם, ואחד מהם הובהל במצב אנוש לבית-החולים, ואושפז שם. האם תשובת השר גם במקרה הזה היא שערבים לא ילכו לחוף הים להתרחץ, או שמא יש דרך למנוע את התקיפות הגזעניות האלה? תודה רבה. </w:t>
      </w:r>
    </w:p>
    <w:p w14:paraId="1151D83D" w14:textId="77777777" w:rsidR="00000000" w:rsidRDefault="00E84F3B">
      <w:pPr>
        <w:pStyle w:val="a"/>
        <w:ind w:firstLine="0"/>
        <w:rPr>
          <w:rFonts w:hint="cs"/>
          <w:rtl/>
        </w:rPr>
      </w:pPr>
    </w:p>
    <w:p w14:paraId="0BE1479F" w14:textId="77777777" w:rsidR="00000000" w:rsidRDefault="00E84F3B">
      <w:pPr>
        <w:pStyle w:val="ad"/>
        <w:rPr>
          <w:rtl/>
        </w:rPr>
      </w:pPr>
      <w:r>
        <w:rPr>
          <w:rtl/>
        </w:rPr>
        <w:t>הי</w:t>
      </w:r>
      <w:r>
        <w:rPr>
          <w:rtl/>
        </w:rPr>
        <w:t>ו"ר ראובן ריבלין:</w:t>
      </w:r>
    </w:p>
    <w:p w14:paraId="5C855FB9" w14:textId="77777777" w:rsidR="00000000" w:rsidRDefault="00E84F3B">
      <w:pPr>
        <w:pStyle w:val="a"/>
        <w:rPr>
          <w:rtl/>
        </w:rPr>
      </w:pPr>
    </w:p>
    <w:p w14:paraId="03B6288F" w14:textId="77777777" w:rsidR="00000000" w:rsidRDefault="00E84F3B">
      <w:pPr>
        <w:pStyle w:val="a"/>
        <w:rPr>
          <w:rFonts w:hint="cs"/>
          <w:rtl/>
        </w:rPr>
      </w:pPr>
      <w:r>
        <w:rPr>
          <w:rFonts w:hint="cs"/>
          <w:rtl/>
        </w:rPr>
        <w:t xml:space="preserve">שאלה לגיטימית. כבוד השר, בבקשה. </w:t>
      </w:r>
    </w:p>
    <w:p w14:paraId="7E3E9C16" w14:textId="77777777" w:rsidR="00000000" w:rsidRDefault="00E84F3B">
      <w:pPr>
        <w:pStyle w:val="a"/>
        <w:ind w:firstLine="0"/>
        <w:rPr>
          <w:rFonts w:hint="cs"/>
          <w:rtl/>
        </w:rPr>
      </w:pPr>
    </w:p>
    <w:p w14:paraId="42F6E34A" w14:textId="77777777" w:rsidR="00000000" w:rsidRDefault="00E84F3B">
      <w:pPr>
        <w:pStyle w:val="Speaker"/>
        <w:rPr>
          <w:rtl/>
        </w:rPr>
      </w:pPr>
      <w:bookmarkStart w:id="113" w:name="FS000000519T16_07_2003_12_17_59"/>
      <w:bookmarkStart w:id="114" w:name="_Toc46538620"/>
      <w:bookmarkStart w:id="115" w:name="_Toc49055349"/>
      <w:bookmarkEnd w:id="113"/>
      <w:r>
        <w:rPr>
          <w:rtl/>
        </w:rPr>
        <w:t>שר הפנים אברהם פורז:</w:t>
      </w:r>
      <w:bookmarkEnd w:id="114"/>
      <w:bookmarkEnd w:id="115"/>
    </w:p>
    <w:p w14:paraId="147A6BEC" w14:textId="77777777" w:rsidR="00000000" w:rsidRDefault="00E84F3B">
      <w:pPr>
        <w:pStyle w:val="a"/>
        <w:rPr>
          <w:rtl/>
        </w:rPr>
      </w:pPr>
    </w:p>
    <w:p w14:paraId="378AEEA3" w14:textId="77777777" w:rsidR="00000000" w:rsidRDefault="00E84F3B">
      <w:pPr>
        <w:pStyle w:val="a"/>
        <w:rPr>
          <w:rFonts w:hint="cs"/>
          <w:rtl/>
        </w:rPr>
      </w:pPr>
      <w:r>
        <w:rPr>
          <w:rFonts w:hint="cs"/>
          <w:rtl/>
        </w:rPr>
        <w:t>כדי שהעניין של בניזרי לא יישאר ללא תשובה: הפעילות שלי בתל-אביב לא עולה שום דבר לקופת המדינה. לרוב השרים יש לשכות בתל-אביב, לצערי - לי אין, ואני לא מתכוון לעלות לירושלים יומיים נוספי</w:t>
      </w:r>
      <w:r>
        <w:rPr>
          <w:rFonts w:hint="cs"/>
          <w:rtl/>
        </w:rPr>
        <w:t xml:space="preserve">ם בשבוע להיפגש עם אנשים, ואני גם לא רוצה להיפגש בבתי-מלון. למדינה זה לא עולה שום דבר. </w:t>
      </w:r>
    </w:p>
    <w:p w14:paraId="67F1BC01" w14:textId="77777777" w:rsidR="00000000" w:rsidRDefault="00E84F3B">
      <w:pPr>
        <w:pStyle w:val="a"/>
        <w:rPr>
          <w:rFonts w:hint="cs"/>
          <w:rtl/>
        </w:rPr>
      </w:pPr>
    </w:p>
    <w:p w14:paraId="3FC65592" w14:textId="77777777" w:rsidR="00000000" w:rsidRDefault="00E84F3B">
      <w:pPr>
        <w:pStyle w:val="a"/>
        <w:rPr>
          <w:rFonts w:hint="cs"/>
          <w:rtl/>
        </w:rPr>
      </w:pPr>
      <w:r>
        <w:rPr>
          <w:rFonts w:hint="cs"/>
          <w:rtl/>
        </w:rPr>
        <w:t>אשר לעניין המצילים. עיריית תל-אביב, כפי שציינתי, ביצעה את דרישת האוצר להעמיד את שכר המצילים הוותיקים על רמה של 82.5% משכר מנכ"ל - אגב, זה לא שכר נמוך - ובכך צמצמו את הת</w:t>
      </w:r>
      <w:r>
        <w:rPr>
          <w:rFonts w:hint="cs"/>
          <w:rtl/>
        </w:rPr>
        <w:t xml:space="preserve">וספות למצילים שהיו נהוגות משנת 1992, וצמצום השכר נעשה בין היתר על-ידי כך שעובדים - חלקם עד השעה 16:00 וחלקם רק עד השעה 14:00. </w:t>
      </w:r>
    </w:p>
    <w:p w14:paraId="36CD8866" w14:textId="77777777" w:rsidR="00000000" w:rsidRDefault="00E84F3B">
      <w:pPr>
        <w:pStyle w:val="a"/>
        <w:rPr>
          <w:rFonts w:hint="cs"/>
          <w:rtl/>
        </w:rPr>
      </w:pPr>
    </w:p>
    <w:p w14:paraId="05F67A0A" w14:textId="77777777" w:rsidR="00000000" w:rsidRDefault="00E84F3B">
      <w:pPr>
        <w:pStyle w:val="a"/>
        <w:rPr>
          <w:rFonts w:hint="cs"/>
          <w:rtl/>
        </w:rPr>
      </w:pPr>
      <w:r>
        <w:rPr>
          <w:rFonts w:hint="cs"/>
          <w:rtl/>
        </w:rPr>
        <w:t>אני מאוד מקווה שבמהלך הזמן יימצא הסדר בין העירייה לבין המצילים, כדי להגדיל את מספר השעות, אבל זה לא בשליטת משרד הפנים. אלה אנשים</w:t>
      </w:r>
      <w:r>
        <w:rPr>
          <w:rFonts w:hint="cs"/>
          <w:rtl/>
        </w:rPr>
        <w:t xml:space="preserve"> שמועסקים על-ידי עיריית תל-אביב. </w:t>
      </w:r>
    </w:p>
    <w:p w14:paraId="5BB481F6" w14:textId="77777777" w:rsidR="00000000" w:rsidRDefault="00E84F3B">
      <w:pPr>
        <w:pStyle w:val="a"/>
        <w:rPr>
          <w:rFonts w:hint="cs"/>
          <w:rtl/>
        </w:rPr>
      </w:pPr>
    </w:p>
    <w:p w14:paraId="36EA9A47" w14:textId="77777777" w:rsidR="00000000" w:rsidRDefault="00E84F3B">
      <w:pPr>
        <w:pStyle w:val="a"/>
        <w:rPr>
          <w:rFonts w:hint="cs"/>
          <w:rtl/>
        </w:rPr>
      </w:pPr>
      <w:r>
        <w:rPr>
          <w:rFonts w:hint="cs"/>
          <w:rtl/>
        </w:rPr>
        <w:t xml:space="preserve">חוף הים בתל-אביב הוא חוף פתוח לכול, יהודים כערבים, כל אחד יכול לבוא. רוב החופים הם גם ללא תשלום, זה אני אומר מידיעה אישית, כך שגם אם יש פה ושם אירוע לא נעים, לא צריך להשליך מזה על איזו מדיניות. החוף פתוח לכול. </w:t>
      </w:r>
    </w:p>
    <w:p w14:paraId="612D5C73" w14:textId="77777777" w:rsidR="00000000" w:rsidRDefault="00E84F3B">
      <w:pPr>
        <w:pStyle w:val="a"/>
        <w:ind w:firstLine="0"/>
        <w:rPr>
          <w:rFonts w:hint="cs"/>
          <w:rtl/>
        </w:rPr>
      </w:pPr>
    </w:p>
    <w:p w14:paraId="24408CA2" w14:textId="77777777" w:rsidR="00000000" w:rsidRDefault="00E84F3B">
      <w:pPr>
        <w:pStyle w:val="ad"/>
        <w:rPr>
          <w:rtl/>
        </w:rPr>
      </w:pPr>
      <w:r>
        <w:rPr>
          <w:rtl/>
        </w:rPr>
        <w:t>היו"ר ראו</w:t>
      </w:r>
      <w:r>
        <w:rPr>
          <w:rtl/>
        </w:rPr>
        <w:t>בן ריבלין:</w:t>
      </w:r>
    </w:p>
    <w:p w14:paraId="5B5FE90F" w14:textId="77777777" w:rsidR="00000000" w:rsidRDefault="00E84F3B">
      <w:pPr>
        <w:pStyle w:val="a"/>
        <w:rPr>
          <w:rtl/>
        </w:rPr>
      </w:pPr>
    </w:p>
    <w:p w14:paraId="097CC5DC" w14:textId="77777777" w:rsidR="00000000" w:rsidRDefault="00E84F3B">
      <w:pPr>
        <w:pStyle w:val="a"/>
        <w:rPr>
          <w:rFonts w:hint="cs"/>
          <w:rtl/>
        </w:rPr>
      </w:pPr>
      <w:r>
        <w:rPr>
          <w:rFonts w:hint="cs"/>
          <w:rtl/>
        </w:rPr>
        <w:t xml:space="preserve">חבר הכנסת דהאמשה שאל שאלה, האם זה לא תפקיד העירייה לשמור על שלומם של האנשים מפני פגיעה לאומנית? </w:t>
      </w:r>
    </w:p>
    <w:p w14:paraId="12BF417F" w14:textId="77777777" w:rsidR="00000000" w:rsidRDefault="00E84F3B">
      <w:pPr>
        <w:pStyle w:val="a"/>
        <w:ind w:firstLine="0"/>
        <w:rPr>
          <w:rFonts w:hint="cs"/>
          <w:rtl/>
        </w:rPr>
      </w:pPr>
    </w:p>
    <w:p w14:paraId="4E405DEF" w14:textId="77777777" w:rsidR="00000000" w:rsidRDefault="00E84F3B">
      <w:pPr>
        <w:pStyle w:val="ac"/>
        <w:rPr>
          <w:rtl/>
        </w:rPr>
      </w:pPr>
      <w:r>
        <w:rPr>
          <w:rFonts w:hint="eastAsia"/>
          <w:rtl/>
        </w:rPr>
        <w:t>ניסן</w:t>
      </w:r>
      <w:r>
        <w:rPr>
          <w:rtl/>
        </w:rPr>
        <w:t xml:space="preserve"> סלומינסקי (מפד"ל):</w:t>
      </w:r>
    </w:p>
    <w:p w14:paraId="16606787" w14:textId="77777777" w:rsidR="00000000" w:rsidRDefault="00E84F3B">
      <w:pPr>
        <w:pStyle w:val="a"/>
        <w:rPr>
          <w:rFonts w:hint="cs"/>
          <w:rtl/>
        </w:rPr>
      </w:pPr>
    </w:p>
    <w:p w14:paraId="0B706762" w14:textId="77777777" w:rsidR="00000000" w:rsidRDefault="00E84F3B">
      <w:pPr>
        <w:pStyle w:val="a"/>
        <w:rPr>
          <w:rFonts w:hint="cs"/>
          <w:rtl/>
        </w:rPr>
      </w:pPr>
      <w:r>
        <w:rPr>
          <w:rFonts w:hint="cs"/>
          <w:rtl/>
        </w:rPr>
        <w:t xml:space="preserve">גם כשהמצילים לא היו, הם גבו כסף. </w:t>
      </w:r>
    </w:p>
    <w:p w14:paraId="723ADD0F" w14:textId="77777777" w:rsidR="00000000" w:rsidRDefault="00E84F3B">
      <w:pPr>
        <w:pStyle w:val="a"/>
        <w:ind w:firstLine="0"/>
        <w:rPr>
          <w:rFonts w:hint="cs"/>
          <w:rtl/>
        </w:rPr>
      </w:pPr>
    </w:p>
    <w:p w14:paraId="573F8D12" w14:textId="77777777" w:rsidR="00000000" w:rsidRDefault="00E84F3B">
      <w:pPr>
        <w:pStyle w:val="ad"/>
        <w:rPr>
          <w:rtl/>
        </w:rPr>
      </w:pPr>
      <w:r>
        <w:rPr>
          <w:rtl/>
        </w:rPr>
        <w:t>היו"ר ראובן ריבלין:</w:t>
      </w:r>
    </w:p>
    <w:p w14:paraId="3C13D8DC" w14:textId="77777777" w:rsidR="00000000" w:rsidRDefault="00E84F3B">
      <w:pPr>
        <w:pStyle w:val="a"/>
        <w:rPr>
          <w:rtl/>
        </w:rPr>
      </w:pPr>
    </w:p>
    <w:p w14:paraId="60734A49" w14:textId="77777777" w:rsidR="00000000" w:rsidRDefault="00E84F3B">
      <w:pPr>
        <w:pStyle w:val="a"/>
        <w:rPr>
          <w:rFonts w:hint="cs"/>
          <w:rtl/>
        </w:rPr>
      </w:pPr>
      <w:r>
        <w:rPr>
          <w:rFonts w:hint="cs"/>
          <w:rtl/>
        </w:rPr>
        <w:t xml:space="preserve">חבר הכנסת סלומינסקי. </w:t>
      </w:r>
    </w:p>
    <w:p w14:paraId="41F5AE9B" w14:textId="77777777" w:rsidR="00000000" w:rsidRDefault="00E84F3B">
      <w:pPr>
        <w:pStyle w:val="a"/>
        <w:ind w:firstLine="0"/>
        <w:rPr>
          <w:rFonts w:hint="cs"/>
          <w:rtl/>
        </w:rPr>
      </w:pPr>
    </w:p>
    <w:p w14:paraId="09385338" w14:textId="77777777" w:rsidR="00000000" w:rsidRDefault="00E84F3B">
      <w:pPr>
        <w:pStyle w:val="SpeakerCon"/>
        <w:rPr>
          <w:rtl/>
        </w:rPr>
      </w:pPr>
      <w:bookmarkStart w:id="116" w:name="FS000000519T16_07_2003_12_23_49C"/>
      <w:bookmarkEnd w:id="116"/>
      <w:r>
        <w:rPr>
          <w:rtl/>
        </w:rPr>
        <w:t>שר הפנים אברהם פורז:</w:t>
      </w:r>
    </w:p>
    <w:p w14:paraId="50DD35D4" w14:textId="77777777" w:rsidR="00000000" w:rsidRDefault="00E84F3B">
      <w:pPr>
        <w:pStyle w:val="a"/>
        <w:rPr>
          <w:rtl/>
        </w:rPr>
      </w:pPr>
    </w:p>
    <w:p w14:paraId="5166DF7B" w14:textId="77777777" w:rsidR="00000000" w:rsidRDefault="00E84F3B">
      <w:pPr>
        <w:pStyle w:val="a"/>
        <w:rPr>
          <w:rFonts w:hint="cs"/>
          <w:rtl/>
        </w:rPr>
      </w:pPr>
      <w:r>
        <w:rPr>
          <w:rFonts w:hint="cs"/>
          <w:rtl/>
        </w:rPr>
        <w:t>מה שקורה בחופים - זא</w:t>
      </w:r>
      <w:r>
        <w:rPr>
          <w:rFonts w:hint="cs"/>
          <w:rtl/>
        </w:rPr>
        <w:t>ת לא תשובה שאני עונה כשר הפנים, כי לא התכוננתי לשאלה, זה מידיעה אישית, כתושב תל-אביב - בחופים יש מצילים ויש פקחים עירוניים שדואגים לסדר, למניעת התפרעויות, שלא תהיה רוכלות ולא יהיו כל מיני דברים לא חוקיים. לא מוחזקים שם שוטרים דרך קבע. אני מניח שאם הפקחים ה</w:t>
      </w:r>
      <w:r>
        <w:rPr>
          <w:rFonts w:hint="cs"/>
          <w:rtl/>
        </w:rPr>
        <w:t xml:space="preserve">עירוניים נתקלים בתופעה חריגה - או שהם יכולים לטפל בה בכוחות עצמם, ואם לא, הם מזעיקים משטרה. החוף פתוח לכולם, צריך להיות פתוח לכולם, צריך להיות שקט. צריך לוודא שאנשים לא ייכנסו לים אם אין מצילים, כי לפעמים הים מאוד מטעה. רק מי שמכיר את הים יודע, שלפעמים זה </w:t>
      </w:r>
      <w:r>
        <w:rPr>
          <w:rFonts w:hint="cs"/>
          <w:rtl/>
        </w:rPr>
        <w:t xml:space="preserve">נראה מאוד תמים, אתה נכנס פנימה ופתאום הים סוחף אותך. לכן צריך להזהיר בעיקר אנשים לא מנוסים, שבשום פנים ואופן לא ילכו למקומות שאין בהם מצילים. </w:t>
      </w:r>
    </w:p>
    <w:p w14:paraId="729846E0" w14:textId="77777777" w:rsidR="00000000" w:rsidRDefault="00E84F3B">
      <w:pPr>
        <w:pStyle w:val="a"/>
        <w:ind w:firstLine="0"/>
        <w:rPr>
          <w:rFonts w:hint="cs"/>
          <w:rtl/>
        </w:rPr>
      </w:pPr>
    </w:p>
    <w:p w14:paraId="56E3ED5E" w14:textId="77777777" w:rsidR="00000000" w:rsidRDefault="00E84F3B">
      <w:pPr>
        <w:pStyle w:val="ad"/>
        <w:rPr>
          <w:rtl/>
        </w:rPr>
      </w:pPr>
      <w:r>
        <w:rPr>
          <w:rtl/>
        </w:rPr>
        <w:t>היו"ר ראובן ריבלין:</w:t>
      </w:r>
    </w:p>
    <w:p w14:paraId="011621DE" w14:textId="77777777" w:rsidR="00000000" w:rsidRDefault="00E84F3B">
      <w:pPr>
        <w:pStyle w:val="a"/>
        <w:rPr>
          <w:rtl/>
        </w:rPr>
      </w:pPr>
    </w:p>
    <w:p w14:paraId="491DF8A5" w14:textId="77777777" w:rsidR="00000000" w:rsidRDefault="00E84F3B">
      <w:pPr>
        <w:pStyle w:val="a"/>
        <w:rPr>
          <w:rFonts w:hint="cs"/>
          <w:rtl/>
        </w:rPr>
      </w:pPr>
      <w:r>
        <w:rPr>
          <w:rFonts w:hint="cs"/>
          <w:rtl/>
        </w:rPr>
        <w:t xml:space="preserve">ואין מידה מציל. תמו השאילתות בעל-פה. </w:t>
      </w:r>
    </w:p>
    <w:p w14:paraId="1DD8B839" w14:textId="77777777" w:rsidR="00000000" w:rsidRDefault="00E84F3B">
      <w:pPr>
        <w:pStyle w:val="a"/>
        <w:rPr>
          <w:rFonts w:hint="cs"/>
          <w:rtl/>
        </w:rPr>
      </w:pPr>
    </w:p>
    <w:p w14:paraId="1E201F54" w14:textId="77777777" w:rsidR="00000000" w:rsidRDefault="00E84F3B">
      <w:pPr>
        <w:pStyle w:val="a"/>
        <w:ind w:firstLine="0"/>
        <w:rPr>
          <w:rFonts w:hint="cs"/>
          <w:rtl/>
        </w:rPr>
      </w:pPr>
    </w:p>
    <w:p w14:paraId="515E8AF8" w14:textId="77777777" w:rsidR="00000000" w:rsidRDefault="00E84F3B">
      <w:pPr>
        <w:pStyle w:val="Subject"/>
        <w:rPr>
          <w:rtl/>
        </w:rPr>
      </w:pPr>
    </w:p>
    <w:p w14:paraId="33062170" w14:textId="77777777" w:rsidR="00000000" w:rsidRDefault="00E84F3B">
      <w:pPr>
        <w:pStyle w:val="Subject"/>
        <w:rPr>
          <w:rFonts w:hint="cs"/>
          <w:rtl/>
        </w:rPr>
      </w:pPr>
      <w:bookmarkStart w:id="117" w:name="_Toc46538621"/>
      <w:bookmarkStart w:id="118" w:name="_Toc49055350"/>
      <w:r>
        <w:rPr>
          <w:rFonts w:hint="cs"/>
          <w:rtl/>
        </w:rPr>
        <w:t>הצעת חוק אגרות והיטלים למימון מערכות בחירות פנימיו</w:t>
      </w:r>
      <w:r>
        <w:rPr>
          <w:rFonts w:hint="cs"/>
          <w:rtl/>
        </w:rPr>
        <w:t xml:space="preserve">ת במוסדות מפלגתיים, </w:t>
      </w:r>
      <w:r>
        <w:rPr>
          <w:rtl/>
        </w:rPr>
        <w:br/>
      </w:r>
      <w:r>
        <w:rPr>
          <w:rFonts w:hint="cs"/>
          <w:rtl/>
        </w:rPr>
        <w:t>התשס"ג-2003</w:t>
      </w:r>
      <w:bookmarkEnd w:id="117"/>
      <w:bookmarkEnd w:id="118"/>
    </w:p>
    <w:p w14:paraId="0D3D9B42" w14:textId="77777777" w:rsidR="00000000" w:rsidRDefault="00E84F3B">
      <w:pPr>
        <w:pStyle w:val="a"/>
        <w:rPr>
          <w:rFonts w:hint="cs"/>
          <w:rtl/>
        </w:rPr>
      </w:pPr>
      <w:r>
        <w:rPr>
          <w:rtl/>
        </w:rPr>
        <w:t>[נספחות.]</w:t>
      </w:r>
    </w:p>
    <w:p w14:paraId="0F79F717" w14:textId="77777777" w:rsidR="00000000" w:rsidRDefault="00E84F3B">
      <w:pPr>
        <w:pStyle w:val="SubjectSub"/>
        <w:rPr>
          <w:rFonts w:hint="cs"/>
          <w:rtl/>
        </w:rPr>
      </w:pPr>
      <w:r>
        <w:rPr>
          <w:rFonts w:hint="cs"/>
          <w:rtl/>
        </w:rPr>
        <w:t>(הצעת חבר הכנסת אופיר פינס-פז)</w:t>
      </w:r>
    </w:p>
    <w:p w14:paraId="5508E51A" w14:textId="77777777" w:rsidR="00000000" w:rsidRDefault="00E84F3B">
      <w:pPr>
        <w:pStyle w:val="a"/>
        <w:ind w:firstLine="0"/>
        <w:rPr>
          <w:rFonts w:hint="cs"/>
          <w:rtl/>
        </w:rPr>
      </w:pPr>
    </w:p>
    <w:p w14:paraId="5149F5AE" w14:textId="77777777" w:rsidR="00000000" w:rsidRDefault="00E84F3B">
      <w:pPr>
        <w:pStyle w:val="ad"/>
        <w:rPr>
          <w:rtl/>
        </w:rPr>
      </w:pPr>
      <w:r>
        <w:rPr>
          <w:rtl/>
        </w:rPr>
        <w:t>היו"ר ראובן ריבלין:</w:t>
      </w:r>
    </w:p>
    <w:p w14:paraId="1D62E8E2" w14:textId="77777777" w:rsidR="00000000" w:rsidRDefault="00E84F3B">
      <w:pPr>
        <w:pStyle w:val="a"/>
        <w:rPr>
          <w:rtl/>
        </w:rPr>
      </w:pPr>
    </w:p>
    <w:p w14:paraId="768CE351" w14:textId="77777777" w:rsidR="00000000" w:rsidRDefault="00E84F3B">
      <w:pPr>
        <w:pStyle w:val="a"/>
        <w:rPr>
          <w:rFonts w:hint="cs"/>
          <w:rtl/>
        </w:rPr>
      </w:pPr>
      <w:r>
        <w:rPr>
          <w:rFonts w:hint="cs"/>
          <w:rtl/>
        </w:rPr>
        <w:t>אנחנו עוברים להמשך סדר-היום: הצעות חוק לדיון מוקדם והצעות לסדר-היום. הצעות חוק לדיון מוקדם. נתחיל בהצעת חוק פ/301, הצעת חוק אגרות והיטלים למימון מערכות בחירות פ</w:t>
      </w:r>
      <w:r>
        <w:rPr>
          <w:rFonts w:hint="cs"/>
          <w:rtl/>
        </w:rPr>
        <w:t xml:space="preserve">נימיות במוסדות מפלגתיים, התשס"ג, של חבר הכנסת אופיר פינס-פז. יש הסכמת ממשלה, אתה יכול לנמק מהמקום. </w:t>
      </w:r>
    </w:p>
    <w:p w14:paraId="15F983A1" w14:textId="77777777" w:rsidR="00000000" w:rsidRDefault="00E84F3B">
      <w:pPr>
        <w:pStyle w:val="a"/>
        <w:ind w:firstLine="0"/>
        <w:rPr>
          <w:rFonts w:hint="cs"/>
          <w:rtl/>
        </w:rPr>
      </w:pPr>
    </w:p>
    <w:p w14:paraId="203B6BDE" w14:textId="77777777" w:rsidR="00000000" w:rsidRDefault="00E84F3B">
      <w:pPr>
        <w:pStyle w:val="Speaker"/>
        <w:rPr>
          <w:rtl/>
        </w:rPr>
      </w:pPr>
      <w:bookmarkStart w:id="119" w:name="FS000000455T16_07_2003_12_42_11"/>
      <w:bookmarkStart w:id="120" w:name="_Toc46538622"/>
      <w:bookmarkStart w:id="121" w:name="_Toc49055351"/>
      <w:bookmarkEnd w:id="119"/>
      <w:r>
        <w:rPr>
          <w:rFonts w:hint="eastAsia"/>
          <w:rtl/>
        </w:rPr>
        <w:t>אופיר</w:t>
      </w:r>
      <w:r>
        <w:rPr>
          <w:rtl/>
        </w:rPr>
        <w:t xml:space="preserve"> פינס-פז (העבודה-מימד):</w:t>
      </w:r>
      <w:bookmarkEnd w:id="120"/>
      <w:bookmarkEnd w:id="121"/>
    </w:p>
    <w:p w14:paraId="22A5D5DA" w14:textId="77777777" w:rsidR="00000000" w:rsidRDefault="00E84F3B">
      <w:pPr>
        <w:pStyle w:val="a"/>
        <w:rPr>
          <w:rFonts w:hint="cs"/>
          <w:rtl/>
        </w:rPr>
      </w:pPr>
    </w:p>
    <w:p w14:paraId="4F09DA7F" w14:textId="77777777" w:rsidR="00000000" w:rsidRDefault="00E84F3B">
      <w:pPr>
        <w:pStyle w:val="a"/>
        <w:rPr>
          <w:rFonts w:hint="cs"/>
          <w:rtl/>
        </w:rPr>
      </w:pPr>
      <w:r>
        <w:rPr>
          <w:rFonts w:hint="cs"/>
          <w:rtl/>
        </w:rPr>
        <w:t xml:space="preserve">תודה רבה. </w:t>
      </w:r>
    </w:p>
    <w:p w14:paraId="48100CDB" w14:textId="77777777" w:rsidR="00000000" w:rsidRDefault="00E84F3B">
      <w:pPr>
        <w:pStyle w:val="a"/>
        <w:rPr>
          <w:rFonts w:hint="cs"/>
          <w:rtl/>
        </w:rPr>
      </w:pPr>
    </w:p>
    <w:p w14:paraId="2ACA1BC8" w14:textId="77777777" w:rsidR="00000000" w:rsidRDefault="00E84F3B">
      <w:pPr>
        <w:pStyle w:val="a"/>
        <w:rPr>
          <w:rFonts w:hint="cs"/>
          <w:rtl/>
        </w:rPr>
      </w:pPr>
      <w:r>
        <w:rPr>
          <w:rFonts w:hint="cs"/>
          <w:rtl/>
        </w:rPr>
        <w:t>אדוני היושב-ראש, אדוני שר המשפטים, חברי חברי הכנסת, הצעת החוק הזאת מבקשת לקבוע באופן מפורש, שמותר למפלגה לגבות אג</w:t>
      </w:r>
      <w:r>
        <w:rPr>
          <w:rFonts w:hint="cs"/>
          <w:rtl/>
        </w:rPr>
        <w:t xml:space="preserve">רה בעבור בחירות פנימיות שהיא מקיימת, מהמועמדים שנרשמים לבחירות. עד היום העניין הוסדר במסגרת מה שנקרא: מותר לאסוף תרומות למפלגות. מבקר המדינה חושב שלא נכון לכלול את זה ברמת התרומה, אלא צריך לחוקק חקיקה ספציפית. </w:t>
      </w:r>
    </w:p>
    <w:p w14:paraId="2698828D" w14:textId="77777777" w:rsidR="00000000" w:rsidRDefault="00E84F3B">
      <w:pPr>
        <w:pStyle w:val="a"/>
        <w:rPr>
          <w:rFonts w:hint="cs"/>
          <w:rtl/>
        </w:rPr>
      </w:pPr>
    </w:p>
    <w:p w14:paraId="43D52C38" w14:textId="77777777" w:rsidR="00000000" w:rsidRDefault="00E84F3B">
      <w:pPr>
        <w:pStyle w:val="a"/>
        <w:rPr>
          <w:rFonts w:hint="cs"/>
          <w:rtl/>
        </w:rPr>
      </w:pPr>
      <w:r>
        <w:rPr>
          <w:rFonts w:hint="cs"/>
          <w:rtl/>
        </w:rPr>
        <w:t>שר המשפטים ישיב אבל אני כבר אומר - כדי לחסוך</w:t>
      </w:r>
      <w:r>
        <w:rPr>
          <w:rFonts w:hint="cs"/>
          <w:rtl/>
        </w:rPr>
        <w:t>, שלא אדבר פעמיים - הממשלה ביקשה להכניס שני דברים להצעת החוק. האחד, שתיקבע תקרה לאגרות האלה, ואני הסכמתי. עניין התקרה חשוב, לא חשבתי עליו בכתיבת הצעת החוק. אני חושב שזו הערה מאוד נכונה של הממשלה, ואני מכבד אותה ומקבל אותה. הדבר השני שהממשלה ביקשה, שעניין כ</w:t>
      </w:r>
      <w:r>
        <w:rPr>
          <w:rFonts w:hint="cs"/>
          <w:rtl/>
        </w:rPr>
        <w:t xml:space="preserve">ינוס המוסדות לא יוצא מהחוק. אני לא מת על זה, אבל אני מקבל את זה. </w:t>
      </w:r>
    </w:p>
    <w:p w14:paraId="640E47BE" w14:textId="77777777" w:rsidR="00000000" w:rsidRDefault="00E84F3B">
      <w:pPr>
        <w:pStyle w:val="a"/>
        <w:ind w:firstLine="0"/>
        <w:rPr>
          <w:rFonts w:hint="cs"/>
          <w:rtl/>
        </w:rPr>
      </w:pPr>
    </w:p>
    <w:p w14:paraId="12E33757" w14:textId="77777777" w:rsidR="00000000" w:rsidRDefault="00E84F3B">
      <w:pPr>
        <w:pStyle w:val="ad"/>
        <w:rPr>
          <w:rtl/>
        </w:rPr>
      </w:pPr>
      <w:r>
        <w:rPr>
          <w:rtl/>
        </w:rPr>
        <w:t>היו"ר ראובן ריבלין:</w:t>
      </w:r>
    </w:p>
    <w:p w14:paraId="31CECCFD" w14:textId="77777777" w:rsidR="00000000" w:rsidRDefault="00E84F3B">
      <w:pPr>
        <w:pStyle w:val="a"/>
        <w:rPr>
          <w:rtl/>
        </w:rPr>
      </w:pPr>
    </w:p>
    <w:p w14:paraId="659ACB38" w14:textId="77777777" w:rsidR="00000000" w:rsidRDefault="00E84F3B">
      <w:pPr>
        <w:pStyle w:val="a"/>
        <w:rPr>
          <w:rFonts w:hint="cs"/>
          <w:rtl/>
        </w:rPr>
      </w:pPr>
      <w:r>
        <w:rPr>
          <w:rFonts w:hint="cs"/>
          <w:rtl/>
        </w:rPr>
        <w:t xml:space="preserve">בבקשה, אדוני שר המשפטים. </w:t>
      </w:r>
    </w:p>
    <w:p w14:paraId="7E72FDDB" w14:textId="77777777" w:rsidR="00000000" w:rsidRDefault="00E84F3B">
      <w:pPr>
        <w:pStyle w:val="a"/>
        <w:ind w:firstLine="0"/>
        <w:rPr>
          <w:rFonts w:hint="cs"/>
          <w:rtl/>
        </w:rPr>
      </w:pPr>
    </w:p>
    <w:p w14:paraId="1C81A496" w14:textId="77777777" w:rsidR="00000000" w:rsidRDefault="00E84F3B">
      <w:pPr>
        <w:pStyle w:val="Speaker"/>
        <w:rPr>
          <w:rtl/>
        </w:rPr>
      </w:pPr>
      <w:bookmarkStart w:id="122" w:name="FS000000517T16_07_2003_12_45_10"/>
      <w:bookmarkStart w:id="123" w:name="_Toc46538623"/>
      <w:bookmarkStart w:id="124" w:name="_Toc49055352"/>
      <w:bookmarkEnd w:id="122"/>
      <w:r>
        <w:rPr>
          <w:rFonts w:hint="eastAsia"/>
          <w:rtl/>
        </w:rPr>
        <w:t>שר</w:t>
      </w:r>
      <w:r>
        <w:rPr>
          <w:rtl/>
        </w:rPr>
        <w:t xml:space="preserve"> המשפטים יוסף לפיד:</w:t>
      </w:r>
      <w:bookmarkEnd w:id="123"/>
      <w:bookmarkEnd w:id="124"/>
    </w:p>
    <w:p w14:paraId="3493C2DE" w14:textId="77777777" w:rsidR="00000000" w:rsidRDefault="00E84F3B">
      <w:pPr>
        <w:pStyle w:val="a"/>
        <w:rPr>
          <w:rFonts w:hint="cs"/>
          <w:rtl/>
        </w:rPr>
      </w:pPr>
    </w:p>
    <w:p w14:paraId="23A79737" w14:textId="77777777" w:rsidR="00000000" w:rsidRDefault="00E84F3B">
      <w:pPr>
        <w:pStyle w:val="a"/>
        <w:rPr>
          <w:rFonts w:hint="cs"/>
          <w:rtl/>
        </w:rPr>
      </w:pPr>
      <w:r>
        <w:rPr>
          <w:rFonts w:hint="cs"/>
          <w:rtl/>
        </w:rPr>
        <w:t>בסיכום שהגענו אליו עם חבר הכנסת פינס-פז, הוחלט לתמוך בהצעת החוק שלו בתנאי שייעשו בה שינויים שמטרתם למנוע יצירת דרך עוק</w:t>
      </w:r>
      <w:r>
        <w:rPr>
          <w:rFonts w:hint="cs"/>
          <w:rtl/>
        </w:rPr>
        <w:t xml:space="preserve">פת לחוק מימון מפלגות ולאפשרות הפיקוח עליו. הוחלט שההצעה תחול רק על מועמדים בבחירות פנימיות - מועמדים, הדגש על מועמדים - למוסדות מפלגתיים, ולא תחול על אירועים מפלגתיים. הוסכם גם, כי תיקבע תקרה לאגרות שניתן יהיה לגבות,  וכי מבקר המדינה יקבל הודעות על האגרות </w:t>
      </w:r>
      <w:r>
        <w:rPr>
          <w:rFonts w:hint="cs"/>
          <w:rtl/>
        </w:rPr>
        <w:t xml:space="preserve">שנגבו על מנת לוודא שלא נעשה שימוש לא תקין ואולי לא חוקי באפשרות זו. </w:t>
      </w:r>
    </w:p>
    <w:p w14:paraId="6F60E747" w14:textId="77777777" w:rsidR="00000000" w:rsidRDefault="00E84F3B">
      <w:pPr>
        <w:pStyle w:val="a"/>
        <w:rPr>
          <w:rFonts w:hint="cs"/>
          <w:rtl/>
        </w:rPr>
      </w:pPr>
    </w:p>
    <w:p w14:paraId="739587E0" w14:textId="77777777" w:rsidR="00000000" w:rsidRDefault="00E84F3B">
      <w:pPr>
        <w:pStyle w:val="a"/>
        <w:rPr>
          <w:rFonts w:hint="cs"/>
          <w:rtl/>
        </w:rPr>
      </w:pPr>
      <w:r>
        <w:rPr>
          <w:rFonts w:hint="cs"/>
          <w:rtl/>
        </w:rPr>
        <w:t xml:space="preserve">מכיוון שהדברים מוסכמים על חבר הכנסת - לא כן, חבר הכנסת פינס-פז? </w:t>
      </w:r>
    </w:p>
    <w:p w14:paraId="4A8A8A98" w14:textId="77777777" w:rsidR="00000000" w:rsidRDefault="00E84F3B">
      <w:pPr>
        <w:pStyle w:val="a"/>
        <w:ind w:firstLine="0"/>
        <w:rPr>
          <w:rFonts w:hint="cs"/>
          <w:rtl/>
        </w:rPr>
      </w:pPr>
    </w:p>
    <w:p w14:paraId="3FF3CA8D" w14:textId="77777777" w:rsidR="00000000" w:rsidRDefault="00E84F3B">
      <w:pPr>
        <w:pStyle w:val="ac"/>
        <w:rPr>
          <w:rtl/>
        </w:rPr>
      </w:pPr>
      <w:r>
        <w:rPr>
          <w:rFonts w:hint="eastAsia"/>
          <w:rtl/>
        </w:rPr>
        <w:t>אופיר</w:t>
      </w:r>
      <w:r>
        <w:rPr>
          <w:rtl/>
        </w:rPr>
        <w:t xml:space="preserve"> פינס-פז (העבודה-מימד):</w:t>
      </w:r>
    </w:p>
    <w:p w14:paraId="06AE5B31" w14:textId="77777777" w:rsidR="00000000" w:rsidRDefault="00E84F3B">
      <w:pPr>
        <w:pStyle w:val="a"/>
        <w:rPr>
          <w:rFonts w:hint="cs"/>
          <w:rtl/>
        </w:rPr>
      </w:pPr>
    </w:p>
    <w:p w14:paraId="69ED23B7" w14:textId="77777777" w:rsidR="00000000" w:rsidRDefault="00E84F3B">
      <w:pPr>
        <w:pStyle w:val="a"/>
        <w:rPr>
          <w:rFonts w:hint="cs"/>
          <w:rtl/>
        </w:rPr>
      </w:pPr>
      <w:r>
        <w:rPr>
          <w:rFonts w:hint="cs"/>
          <w:rtl/>
        </w:rPr>
        <w:t xml:space="preserve">מוסכמים. </w:t>
      </w:r>
    </w:p>
    <w:p w14:paraId="4980172B" w14:textId="77777777" w:rsidR="00000000" w:rsidRDefault="00E84F3B">
      <w:pPr>
        <w:pStyle w:val="a"/>
        <w:ind w:firstLine="0"/>
        <w:rPr>
          <w:rFonts w:hint="cs"/>
          <w:rtl/>
        </w:rPr>
      </w:pPr>
    </w:p>
    <w:p w14:paraId="5205B7D8" w14:textId="77777777" w:rsidR="00000000" w:rsidRDefault="00E84F3B">
      <w:pPr>
        <w:pStyle w:val="SpeakerCon"/>
        <w:rPr>
          <w:rtl/>
        </w:rPr>
      </w:pPr>
      <w:bookmarkStart w:id="125" w:name="FS000000517T16_07_2003_12_54_59C"/>
      <w:bookmarkEnd w:id="125"/>
      <w:r>
        <w:rPr>
          <w:rtl/>
        </w:rPr>
        <w:t>שר המשפטים יוסף לפיד:</w:t>
      </w:r>
    </w:p>
    <w:p w14:paraId="406AB089" w14:textId="77777777" w:rsidR="00000000" w:rsidRDefault="00E84F3B">
      <w:pPr>
        <w:pStyle w:val="a"/>
        <w:rPr>
          <w:rtl/>
        </w:rPr>
      </w:pPr>
    </w:p>
    <w:p w14:paraId="58035428" w14:textId="77777777" w:rsidR="00000000" w:rsidRDefault="00E84F3B">
      <w:pPr>
        <w:pStyle w:val="a"/>
        <w:rPr>
          <w:rFonts w:hint="cs"/>
          <w:rtl/>
        </w:rPr>
      </w:pPr>
      <w:r>
        <w:rPr>
          <w:rFonts w:hint="cs"/>
          <w:rtl/>
        </w:rPr>
        <w:t xml:space="preserve">אני מבקש מחברי הכנסת לתמוך בהצעה בקריאה הטרומית. </w:t>
      </w:r>
    </w:p>
    <w:p w14:paraId="12C05AF3" w14:textId="77777777" w:rsidR="00000000" w:rsidRDefault="00E84F3B">
      <w:pPr>
        <w:pStyle w:val="a"/>
        <w:ind w:firstLine="0"/>
        <w:rPr>
          <w:rFonts w:hint="cs"/>
          <w:rtl/>
        </w:rPr>
      </w:pPr>
    </w:p>
    <w:p w14:paraId="786DDCA3" w14:textId="77777777" w:rsidR="00000000" w:rsidRDefault="00E84F3B">
      <w:pPr>
        <w:pStyle w:val="ad"/>
        <w:rPr>
          <w:rtl/>
        </w:rPr>
      </w:pPr>
      <w:r>
        <w:rPr>
          <w:rtl/>
        </w:rPr>
        <w:t>היו"ר</w:t>
      </w:r>
      <w:r>
        <w:rPr>
          <w:rtl/>
        </w:rPr>
        <w:t xml:space="preserve"> ראובן ריבלין:</w:t>
      </w:r>
    </w:p>
    <w:p w14:paraId="29B65A8B" w14:textId="77777777" w:rsidR="00000000" w:rsidRDefault="00E84F3B">
      <w:pPr>
        <w:pStyle w:val="a"/>
        <w:rPr>
          <w:rtl/>
        </w:rPr>
      </w:pPr>
    </w:p>
    <w:p w14:paraId="53BC4DC1" w14:textId="77777777" w:rsidR="00000000" w:rsidRDefault="00E84F3B">
      <w:pPr>
        <w:pStyle w:val="a"/>
        <w:rPr>
          <w:rFonts w:hint="cs"/>
          <w:rtl/>
        </w:rPr>
      </w:pPr>
      <w:r>
        <w:rPr>
          <w:rFonts w:hint="cs"/>
          <w:rtl/>
        </w:rPr>
        <w:t>תודה לשר המשפטים. חבר הכנסת חיים אורון, הואיל והממשלה מסכימה, מבקש להתנגד להסכמתו של חבר הכנסת פינס על התערבותה של הממשלה, וזה לגיטימי לחלוטין. ואני קובע זאת להערת שוליים, אם וכאשר יהיה צורך לדון בנושא זה לצורך התנגדות. חבר הכנסת אורון רשאי</w:t>
      </w:r>
      <w:r>
        <w:rPr>
          <w:rFonts w:hint="cs"/>
          <w:rtl/>
        </w:rPr>
        <w:t xml:space="preserve"> להתנגד להסכמתו של חבר הכנסת פינס להסכמת הממשלה, משום שהוא חושב שאין צורך בהסכמת ממשלה. </w:t>
      </w:r>
    </w:p>
    <w:p w14:paraId="79FFB4FC" w14:textId="77777777" w:rsidR="00000000" w:rsidRDefault="00E84F3B">
      <w:pPr>
        <w:pStyle w:val="a"/>
        <w:ind w:firstLine="0"/>
        <w:rPr>
          <w:rFonts w:hint="cs"/>
          <w:rtl/>
        </w:rPr>
      </w:pPr>
    </w:p>
    <w:p w14:paraId="61CF1983" w14:textId="77777777" w:rsidR="00000000" w:rsidRDefault="00E84F3B">
      <w:pPr>
        <w:pStyle w:val="Speaker"/>
        <w:rPr>
          <w:rtl/>
        </w:rPr>
      </w:pPr>
      <w:bookmarkStart w:id="126" w:name="FS000001065T16_07_2003_12_56_35"/>
      <w:bookmarkStart w:id="127" w:name="_Toc46538624"/>
      <w:bookmarkStart w:id="128" w:name="_Toc49055353"/>
      <w:bookmarkEnd w:id="126"/>
      <w:r>
        <w:rPr>
          <w:rFonts w:hint="eastAsia"/>
          <w:rtl/>
        </w:rPr>
        <w:t>חיים</w:t>
      </w:r>
      <w:r>
        <w:rPr>
          <w:rtl/>
        </w:rPr>
        <w:t xml:space="preserve"> אורון (מרצ):</w:t>
      </w:r>
      <w:bookmarkEnd w:id="127"/>
      <w:bookmarkEnd w:id="128"/>
    </w:p>
    <w:p w14:paraId="61129B11" w14:textId="77777777" w:rsidR="00000000" w:rsidRDefault="00E84F3B">
      <w:pPr>
        <w:pStyle w:val="a"/>
        <w:rPr>
          <w:rFonts w:hint="cs"/>
          <w:rtl/>
        </w:rPr>
      </w:pPr>
    </w:p>
    <w:p w14:paraId="21D3CB45" w14:textId="77777777" w:rsidR="00000000" w:rsidRDefault="00E84F3B">
      <w:pPr>
        <w:pStyle w:val="a"/>
        <w:rPr>
          <w:rFonts w:hint="cs"/>
          <w:rtl/>
        </w:rPr>
      </w:pPr>
      <w:r>
        <w:rPr>
          <w:rFonts w:hint="cs"/>
          <w:rtl/>
        </w:rPr>
        <w:t>אדוני היושב-ראש, אני מנצל את הסכמתך משום שהתקנון קובע, שאתה לא יכול לדבר נגד החוק אם אתה הולך להצביע בעדו. אני מקבל את החוק, לרבות  התיקונים של הממ</w:t>
      </w:r>
      <w:r>
        <w:rPr>
          <w:rFonts w:hint="cs"/>
          <w:rtl/>
        </w:rPr>
        <w:t xml:space="preserve">שלה, שבשיחה עם אופיר פינס, בשבוע שעבר, ביקשתי ממנו תיקונים דומים. אבל אני חושב שיש משהו, שהוא שיבוש של הליכי החקיקה בכנסת. היה מקובל, שבחוקים שקשורים במימון מפלגות, בניהול המפלגות, אין ממשלה, אין שיקולים של קואליציה ואופוזיציה. יש פה סיעות בבית, הן צריכות </w:t>
      </w:r>
      <w:r>
        <w:rPr>
          <w:rFonts w:hint="cs"/>
          <w:rtl/>
        </w:rPr>
        <w:t xml:space="preserve">לקבוע את עמדתן, ועל בסיס העמדה הזאת, להצביע או לא להצביע. אני לא חושב שזה נכון, שהכנסת, בנושאים שקשורים בהתנהלות המפלגות, תהיה שבויה בידי רוב קואליציוני כזה או אחר. ואני מציע לשמור על הגבולות הללו, גם כך הם נפרצים, ואני חושב שצריך לשמור על זה. </w:t>
      </w:r>
    </w:p>
    <w:p w14:paraId="5529E5B7" w14:textId="77777777" w:rsidR="00000000" w:rsidRDefault="00E84F3B">
      <w:pPr>
        <w:pStyle w:val="a"/>
        <w:rPr>
          <w:rFonts w:hint="cs"/>
          <w:rtl/>
        </w:rPr>
      </w:pPr>
    </w:p>
    <w:p w14:paraId="435E7A8B" w14:textId="77777777" w:rsidR="00000000" w:rsidRDefault="00E84F3B">
      <w:pPr>
        <w:pStyle w:val="a"/>
        <w:rPr>
          <w:rFonts w:hint="cs"/>
          <w:rtl/>
        </w:rPr>
      </w:pPr>
      <w:r>
        <w:rPr>
          <w:rFonts w:hint="cs"/>
          <w:rtl/>
        </w:rPr>
        <w:t>הקואליציה,</w:t>
      </w:r>
      <w:r>
        <w:rPr>
          <w:rFonts w:hint="cs"/>
          <w:rtl/>
        </w:rPr>
        <w:t xml:space="preserve"> כאוסף לא מקרי של מפלגות, יכולה להחליט שהיא נגד זה. זה לגיטימי לגמרי. אבל הממשלה, בתור שכזאת, ושר המשפטים בתור שכזה, אני חושב שאין לו מעמד בדיון מהסוג הזה, ואני מציע לכנסת לשמור על שאריות כבודה, מה שלכנסת - לכנסת, מה שלממשלה - של הממשלה, ולא לערבב בין התחו</w:t>
      </w:r>
      <w:r>
        <w:rPr>
          <w:rFonts w:hint="cs"/>
          <w:rtl/>
        </w:rPr>
        <w:t xml:space="preserve">מים. </w:t>
      </w:r>
    </w:p>
    <w:p w14:paraId="1A8FF0E7" w14:textId="77777777" w:rsidR="00000000" w:rsidRDefault="00E84F3B">
      <w:pPr>
        <w:pStyle w:val="a"/>
        <w:ind w:firstLine="0"/>
        <w:rPr>
          <w:rtl/>
        </w:rPr>
      </w:pPr>
    </w:p>
    <w:p w14:paraId="1F198F8F" w14:textId="77777777" w:rsidR="00000000" w:rsidRDefault="00E84F3B">
      <w:pPr>
        <w:pStyle w:val="a"/>
        <w:ind w:firstLine="0"/>
        <w:rPr>
          <w:rFonts w:hint="cs"/>
          <w:rtl/>
        </w:rPr>
      </w:pPr>
    </w:p>
    <w:p w14:paraId="32A518EC" w14:textId="77777777" w:rsidR="00000000" w:rsidRDefault="00E84F3B">
      <w:pPr>
        <w:pStyle w:val="ad"/>
        <w:rPr>
          <w:rtl/>
        </w:rPr>
      </w:pPr>
      <w:r>
        <w:rPr>
          <w:rtl/>
        </w:rPr>
        <w:t>היו"ר ראובן ריבלין:</w:t>
      </w:r>
    </w:p>
    <w:p w14:paraId="02B9E384" w14:textId="77777777" w:rsidR="00000000" w:rsidRDefault="00E84F3B">
      <w:pPr>
        <w:pStyle w:val="a"/>
        <w:rPr>
          <w:rtl/>
        </w:rPr>
      </w:pPr>
    </w:p>
    <w:p w14:paraId="3059E0E6" w14:textId="77777777" w:rsidR="00000000" w:rsidRDefault="00E84F3B">
      <w:pPr>
        <w:pStyle w:val="a"/>
        <w:rPr>
          <w:rFonts w:hint="cs"/>
          <w:rtl/>
        </w:rPr>
      </w:pPr>
      <w:r>
        <w:rPr>
          <w:rFonts w:hint="cs"/>
          <w:rtl/>
        </w:rPr>
        <w:t xml:space="preserve">אני מאפשר גם לשר המשפטים להשיב ולהביע את עמדת הממשלה, וגם לחבר הכנסת פינס, כי אני באופן אישי חושב, שיש טעם רב בהתנגדותו של חבר הכנסת אורון לעצם התערבות הממשלה בחוקי מפלגות. אלא אם כן יש פה דבר שאינו חוקתי. </w:t>
      </w:r>
    </w:p>
    <w:p w14:paraId="031595E7" w14:textId="77777777" w:rsidR="00000000" w:rsidRDefault="00E84F3B">
      <w:pPr>
        <w:pStyle w:val="a"/>
        <w:ind w:firstLine="0"/>
        <w:rPr>
          <w:rFonts w:hint="cs"/>
          <w:rtl/>
        </w:rPr>
      </w:pPr>
    </w:p>
    <w:p w14:paraId="6E2467D4" w14:textId="77777777" w:rsidR="00000000" w:rsidRDefault="00E84F3B">
      <w:pPr>
        <w:pStyle w:val="Speaker"/>
        <w:rPr>
          <w:rtl/>
        </w:rPr>
      </w:pPr>
      <w:bookmarkStart w:id="129" w:name="FS000000517T16_07_2003_13_00_39"/>
      <w:bookmarkStart w:id="130" w:name="_Toc46538625"/>
      <w:bookmarkStart w:id="131" w:name="_Toc49055354"/>
      <w:bookmarkEnd w:id="129"/>
      <w:r>
        <w:rPr>
          <w:rFonts w:hint="eastAsia"/>
          <w:rtl/>
        </w:rPr>
        <w:t>שר</w:t>
      </w:r>
      <w:r>
        <w:rPr>
          <w:rtl/>
        </w:rPr>
        <w:t xml:space="preserve"> המשפטים יוסף לפי</w:t>
      </w:r>
      <w:r>
        <w:rPr>
          <w:rtl/>
        </w:rPr>
        <w:t>ד:</w:t>
      </w:r>
      <w:bookmarkEnd w:id="130"/>
      <w:bookmarkEnd w:id="131"/>
    </w:p>
    <w:p w14:paraId="05B0109B" w14:textId="77777777" w:rsidR="00000000" w:rsidRDefault="00E84F3B">
      <w:pPr>
        <w:pStyle w:val="a"/>
        <w:rPr>
          <w:rFonts w:hint="cs"/>
          <w:rtl/>
        </w:rPr>
      </w:pPr>
    </w:p>
    <w:p w14:paraId="4E79B398" w14:textId="77777777" w:rsidR="00000000" w:rsidRDefault="00E84F3B">
      <w:pPr>
        <w:pStyle w:val="a"/>
        <w:rPr>
          <w:rFonts w:hint="cs"/>
          <w:rtl/>
        </w:rPr>
      </w:pPr>
      <w:r>
        <w:rPr>
          <w:rFonts w:hint="cs"/>
          <w:rtl/>
        </w:rPr>
        <w:t xml:space="preserve">בוודאי יש זכות להתנגד לכל הסדר, אבל לדעתי אין פה שום דבר שחורג מן המקובל. חבר הכנסת אורון, אנחנו בממשלה ואני כשר המשפטים מחויבים לדאוג לכך, שכאשר המצוקה הכספית מלחיצה מפלגות, לא תיווצר פה קואליציה בלתי קדושה להצלת קופותיהן של מפלגות במצוקה. כי זה עונש </w:t>
      </w:r>
      <w:r>
        <w:rPr>
          <w:rFonts w:hint="cs"/>
          <w:rtl/>
        </w:rPr>
        <w:t xml:space="preserve">למפלגות ששמרו על החוק ולא נכנסו לגירעונות. </w:t>
      </w:r>
    </w:p>
    <w:p w14:paraId="2DEBAB48" w14:textId="77777777" w:rsidR="00000000" w:rsidRDefault="00E84F3B">
      <w:pPr>
        <w:pStyle w:val="a"/>
        <w:ind w:firstLine="0"/>
        <w:rPr>
          <w:rFonts w:hint="cs"/>
          <w:rtl/>
        </w:rPr>
      </w:pPr>
    </w:p>
    <w:p w14:paraId="4516B38F" w14:textId="77777777" w:rsidR="00000000" w:rsidRDefault="00E84F3B">
      <w:pPr>
        <w:pStyle w:val="ad"/>
        <w:rPr>
          <w:rtl/>
        </w:rPr>
      </w:pPr>
      <w:r>
        <w:rPr>
          <w:rtl/>
        </w:rPr>
        <w:t>היו"ר ראובן ריבלין:</w:t>
      </w:r>
    </w:p>
    <w:p w14:paraId="12F35CF4" w14:textId="77777777" w:rsidR="00000000" w:rsidRDefault="00E84F3B">
      <w:pPr>
        <w:pStyle w:val="a"/>
        <w:rPr>
          <w:rtl/>
        </w:rPr>
      </w:pPr>
    </w:p>
    <w:p w14:paraId="1D41B49D" w14:textId="77777777" w:rsidR="00000000" w:rsidRDefault="00E84F3B">
      <w:pPr>
        <w:pStyle w:val="a"/>
        <w:rPr>
          <w:rFonts w:hint="cs"/>
          <w:rtl/>
        </w:rPr>
      </w:pPr>
      <w:r>
        <w:rPr>
          <w:rFonts w:hint="cs"/>
          <w:rtl/>
        </w:rPr>
        <w:t>יסלח לי אדוני רק שנייה. כבוד סגן השר, אצל ממלא-מקום ראש הממשלה - עם כל הכבוד לסמכויותיו של ממלא-מקום ראש הממשלה, שהוא ראש הממשלה ברגע זה, בזמן היות ראש הממשלה בחוץ-לארץ, הוא לא יכול לאפשר לך</w:t>
      </w:r>
      <w:r>
        <w:rPr>
          <w:rFonts w:hint="cs"/>
          <w:rtl/>
        </w:rPr>
        <w:t xml:space="preserve"> לשבת לשולחן הממשלה. חבר הכנסת אולמרט, השר אולמרט, סגן השר מיכאל רצון, יש דברים כלשהם בבית שהיו מקובלים עד היום, אולי גם הם השתנו, אבל יש דברים שאנחנו מחויבים להקפיד עליהם. שר יושב לשולחן הממשלה ואין בלתו. </w:t>
      </w:r>
    </w:p>
    <w:p w14:paraId="7CBAB8CF" w14:textId="77777777" w:rsidR="00000000" w:rsidRDefault="00E84F3B">
      <w:pPr>
        <w:pStyle w:val="a"/>
        <w:ind w:firstLine="0"/>
        <w:rPr>
          <w:rFonts w:hint="cs"/>
          <w:rtl/>
        </w:rPr>
      </w:pPr>
    </w:p>
    <w:p w14:paraId="2250CBDF" w14:textId="77777777" w:rsidR="00000000" w:rsidRDefault="00E84F3B">
      <w:pPr>
        <w:pStyle w:val="ac"/>
        <w:rPr>
          <w:rtl/>
        </w:rPr>
      </w:pPr>
      <w:r>
        <w:rPr>
          <w:rFonts w:hint="eastAsia"/>
          <w:rtl/>
        </w:rPr>
        <w:t>שר</w:t>
      </w:r>
      <w:r>
        <w:rPr>
          <w:rtl/>
        </w:rPr>
        <w:t xml:space="preserve"> התעשייה, המסחר והתעסוקה אהוד אולמרט:</w:t>
      </w:r>
    </w:p>
    <w:p w14:paraId="10A9E86E" w14:textId="77777777" w:rsidR="00000000" w:rsidRDefault="00E84F3B">
      <w:pPr>
        <w:pStyle w:val="a"/>
        <w:rPr>
          <w:rFonts w:hint="cs"/>
          <w:rtl/>
        </w:rPr>
      </w:pPr>
    </w:p>
    <w:p w14:paraId="61468333" w14:textId="77777777" w:rsidR="00000000" w:rsidRDefault="00E84F3B">
      <w:pPr>
        <w:pStyle w:val="a"/>
        <w:rPr>
          <w:rFonts w:hint="cs"/>
          <w:rtl/>
        </w:rPr>
      </w:pPr>
      <w:r>
        <w:rPr>
          <w:rFonts w:hint="cs"/>
          <w:rtl/>
        </w:rPr>
        <w:t>גם לא ל</w:t>
      </w:r>
      <w:r>
        <w:rPr>
          <w:rFonts w:hint="cs"/>
          <w:rtl/>
        </w:rPr>
        <w:t xml:space="preserve">פרק זמן קצר? </w:t>
      </w:r>
    </w:p>
    <w:p w14:paraId="6924210E" w14:textId="77777777" w:rsidR="00000000" w:rsidRDefault="00E84F3B">
      <w:pPr>
        <w:pStyle w:val="a"/>
        <w:ind w:firstLine="0"/>
        <w:rPr>
          <w:rFonts w:hint="cs"/>
          <w:rtl/>
        </w:rPr>
      </w:pPr>
    </w:p>
    <w:p w14:paraId="2A14F4A6" w14:textId="77777777" w:rsidR="00000000" w:rsidRDefault="00E84F3B">
      <w:pPr>
        <w:pStyle w:val="ad"/>
        <w:rPr>
          <w:rtl/>
        </w:rPr>
      </w:pPr>
      <w:r>
        <w:rPr>
          <w:rtl/>
        </w:rPr>
        <w:t>היו"ר ראובן ריבלין:</w:t>
      </w:r>
    </w:p>
    <w:p w14:paraId="00FA40A0" w14:textId="77777777" w:rsidR="00000000" w:rsidRDefault="00E84F3B">
      <w:pPr>
        <w:pStyle w:val="a"/>
        <w:rPr>
          <w:rtl/>
        </w:rPr>
      </w:pPr>
    </w:p>
    <w:p w14:paraId="1B8DF612" w14:textId="77777777" w:rsidR="00000000" w:rsidRDefault="00E84F3B">
      <w:pPr>
        <w:pStyle w:val="a"/>
        <w:rPr>
          <w:rFonts w:hint="cs"/>
          <w:rtl/>
        </w:rPr>
      </w:pPr>
      <w:r>
        <w:rPr>
          <w:rFonts w:hint="cs"/>
          <w:rtl/>
        </w:rPr>
        <w:t xml:space="preserve">אפילו לא לפרק זמן קצר, אלא אם כן אדוני ישביע אותו פה.  תודה רבה. פשוט אתחיל להעיר על כל דבר, כי אנשים אומרים שהם לא ידעו. מי שלא ידע, אני אומר את זה בפרהסיה. אדוני השר, בבקשה. </w:t>
      </w:r>
    </w:p>
    <w:p w14:paraId="3025D001" w14:textId="77777777" w:rsidR="00000000" w:rsidRDefault="00E84F3B">
      <w:pPr>
        <w:pStyle w:val="a"/>
        <w:ind w:firstLine="0"/>
        <w:rPr>
          <w:rFonts w:hint="cs"/>
          <w:rtl/>
        </w:rPr>
      </w:pPr>
    </w:p>
    <w:p w14:paraId="35A995EF" w14:textId="77777777" w:rsidR="00000000" w:rsidRDefault="00E84F3B">
      <w:pPr>
        <w:pStyle w:val="SpeakerCon"/>
        <w:rPr>
          <w:rtl/>
        </w:rPr>
      </w:pPr>
      <w:bookmarkStart w:id="132" w:name="FS000000517T16_07_2003_13_04_32C"/>
      <w:bookmarkEnd w:id="132"/>
      <w:r>
        <w:rPr>
          <w:rtl/>
        </w:rPr>
        <w:t>שר המשפטים יוסף לפיד:</w:t>
      </w:r>
    </w:p>
    <w:p w14:paraId="45E9D2AB" w14:textId="77777777" w:rsidR="00000000" w:rsidRDefault="00E84F3B">
      <w:pPr>
        <w:pStyle w:val="a"/>
        <w:rPr>
          <w:rtl/>
        </w:rPr>
      </w:pPr>
    </w:p>
    <w:p w14:paraId="3643CE60" w14:textId="77777777" w:rsidR="00000000" w:rsidRDefault="00E84F3B">
      <w:pPr>
        <w:pStyle w:val="a"/>
        <w:rPr>
          <w:rFonts w:hint="cs"/>
          <w:rtl/>
        </w:rPr>
      </w:pPr>
      <w:r>
        <w:rPr>
          <w:rFonts w:hint="cs"/>
          <w:rtl/>
        </w:rPr>
        <w:t>חבר הכנסת אורון, כפ</w:t>
      </w:r>
      <w:r>
        <w:rPr>
          <w:rFonts w:hint="cs"/>
          <w:rtl/>
        </w:rPr>
        <w:t>י שאמרתי, חובתה של הממשלה לדאוג לכך שלא ייווצרו קואליציות שבאות להציל מצבים, חוקים של מפלגות. יש בזה משהו אנטי-דמוקרטי, ואני אומר לך איפה. כאשר נערכת מערכת בחירות, ומפלגה כמו שלי שומרת על כל גרוש ולא עוברת את התקציב, היא נענשת על-ידי מפלגות שחורגות מתקציבן</w:t>
      </w:r>
      <w:r>
        <w:rPr>
          <w:rFonts w:hint="cs"/>
          <w:rtl/>
        </w:rPr>
        <w:t xml:space="preserve"> ומרשות לעצמן להשקיע עודף כסף במערכת בחירות מתוך ידיעה שאחרי הבחירות יעשו "שירקס" עם מפלגות אחרות, יקבלו את הכסף חזרה, ובינתיים הקולות נספרו. </w:t>
      </w:r>
    </w:p>
    <w:p w14:paraId="62511410" w14:textId="77777777" w:rsidR="00000000" w:rsidRDefault="00E84F3B">
      <w:pPr>
        <w:pStyle w:val="a"/>
        <w:ind w:firstLine="0"/>
        <w:rPr>
          <w:rFonts w:hint="cs"/>
          <w:rtl/>
        </w:rPr>
      </w:pPr>
    </w:p>
    <w:p w14:paraId="5B7B85D3" w14:textId="77777777" w:rsidR="00000000" w:rsidRDefault="00E84F3B">
      <w:pPr>
        <w:pStyle w:val="ad"/>
        <w:rPr>
          <w:rtl/>
        </w:rPr>
      </w:pPr>
      <w:r>
        <w:rPr>
          <w:rtl/>
        </w:rPr>
        <w:t>היו"ר ראובן ריבלין:</w:t>
      </w:r>
    </w:p>
    <w:p w14:paraId="2CC9CB97" w14:textId="77777777" w:rsidR="00000000" w:rsidRDefault="00E84F3B">
      <w:pPr>
        <w:pStyle w:val="a"/>
        <w:rPr>
          <w:rtl/>
        </w:rPr>
      </w:pPr>
    </w:p>
    <w:p w14:paraId="549434D3" w14:textId="77777777" w:rsidR="00000000" w:rsidRDefault="00E84F3B">
      <w:pPr>
        <w:pStyle w:val="a"/>
        <w:rPr>
          <w:rFonts w:hint="cs"/>
          <w:rtl/>
        </w:rPr>
      </w:pPr>
      <w:r>
        <w:rPr>
          <w:rFonts w:hint="cs"/>
          <w:rtl/>
        </w:rPr>
        <w:t>חבר הכנסת כהן, נא לשבת, לא לקרוא, לא לג'ומס ולא קריאת ביניים בעמידה. לא ידבר אדם בעמידה בכנ</w:t>
      </w:r>
      <w:r>
        <w:rPr>
          <w:rFonts w:hint="cs"/>
          <w:rtl/>
        </w:rPr>
        <w:t>סת.</w:t>
      </w:r>
    </w:p>
    <w:p w14:paraId="54BB5BBE" w14:textId="77777777" w:rsidR="00000000" w:rsidRDefault="00E84F3B">
      <w:pPr>
        <w:pStyle w:val="a"/>
        <w:ind w:firstLine="0"/>
        <w:rPr>
          <w:rFonts w:hint="cs"/>
          <w:rtl/>
        </w:rPr>
      </w:pPr>
    </w:p>
    <w:p w14:paraId="32BB60BD" w14:textId="77777777" w:rsidR="00000000" w:rsidRDefault="00E84F3B">
      <w:pPr>
        <w:pStyle w:val="ac"/>
        <w:rPr>
          <w:rtl/>
        </w:rPr>
      </w:pPr>
      <w:r>
        <w:rPr>
          <w:rFonts w:hint="eastAsia"/>
          <w:rtl/>
        </w:rPr>
        <w:t>יצחק</w:t>
      </w:r>
      <w:r>
        <w:rPr>
          <w:rtl/>
        </w:rPr>
        <w:t xml:space="preserve"> כהן (ש"ס):</w:t>
      </w:r>
    </w:p>
    <w:p w14:paraId="597B0EE5" w14:textId="77777777" w:rsidR="00000000" w:rsidRDefault="00E84F3B">
      <w:pPr>
        <w:pStyle w:val="a"/>
        <w:rPr>
          <w:rFonts w:hint="cs"/>
          <w:rtl/>
        </w:rPr>
      </w:pPr>
    </w:p>
    <w:p w14:paraId="60F75808" w14:textId="77777777" w:rsidR="00000000" w:rsidRDefault="00E84F3B">
      <w:pPr>
        <w:pStyle w:val="a"/>
        <w:rPr>
          <w:rFonts w:hint="cs"/>
          <w:rtl/>
        </w:rPr>
      </w:pPr>
      <w:r>
        <w:rPr>
          <w:rFonts w:hint="cs"/>
          <w:rtl/>
        </w:rPr>
        <w:t xml:space="preserve">- - - </w:t>
      </w:r>
    </w:p>
    <w:p w14:paraId="0BF919E1" w14:textId="77777777" w:rsidR="00000000" w:rsidRDefault="00E84F3B">
      <w:pPr>
        <w:pStyle w:val="a"/>
        <w:ind w:firstLine="0"/>
        <w:rPr>
          <w:rFonts w:hint="cs"/>
          <w:rtl/>
        </w:rPr>
      </w:pPr>
    </w:p>
    <w:p w14:paraId="6E628096" w14:textId="77777777" w:rsidR="00000000" w:rsidRDefault="00E84F3B">
      <w:pPr>
        <w:pStyle w:val="ad"/>
        <w:rPr>
          <w:rtl/>
        </w:rPr>
      </w:pPr>
      <w:r>
        <w:rPr>
          <w:rtl/>
        </w:rPr>
        <w:t>היו"ר ראובן ריבלין:</w:t>
      </w:r>
    </w:p>
    <w:p w14:paraId="53EBEF01" w14:textId="77777777" w:rsidR="00000000" w:rsidRDefault="00E84F3B">
      <w:pPr>
        <w:pStyle w:val="a"/>
        <w:rPr>
          <w:rtl/>
        </w:rPr>
      </w:pPr>
    </w:p>
    <w:p w14:paraId="1D3CE497" w14:textId="77777777" w:rsidR="00000000" w:rsidRDefault="00E84F3B">
      <w:pPr>
        <w:pStyle w:val="a"/>
        <w:rPr>
          <w:rFonts w:hint="cs"/>
          <w:rtl/>
        </w:rPr>
      </w:pPr>
      <w:r>
        <w:rPr>
          <w:rFonts w:hint="cs"/>
          <w:rtl/>
        </w:rPr>
        <w:t xml:space="preserve"> חבר הכנסת כהן, אולי אדוני לא הבין מה אמרתי. חבר הכנסת כהן. </w:t>
      </w:r>
    </w:p>
    <w:p w14:paraId="441A258F" w14:textId="77777777" w:rsidR="00000000" w:rsidRDefault="00E84F3B">
      <w:pPr>
        <w:pStyle w:val="a"/>
        <w:ind w:firstLine="0"/>
        <w:rPr>
          <w:rFonts w:hint="cs"/>
          <w:rtl/>
        </w:rPr>
      </w:pPr>
    </w:p>
    <w:p w14:paraId="3A1FBB56" w14:textId="77777777" w:rsidR="00000000" w:rsidRDefault="00E84F3B">
      <w:pPr>
        <w:pStyle w:val="SpeakerCon"/>
        <w:rPr>
          <w:rtl/>
        </w:rPr>
      </w:pPr>
      <w:bookmarkStart w:id="133" w:name="FS000000517T16_07_2003_12_21_01C"/>
      <w:bookmarkEnd w:id="133"/>
      <w:r>
        <w:rPr>
          <w:rtl/>
        </w:rPr>
        <w:t>שר המשפטים יוסף לפיד:</w:t>
      </w:r>
    </w:p>
    <w:p w14:paraId="6E62AAA8" w14:textId="77777777" w:rsidR="00000000" w:rsidRDefault="00E84F3B">
      <w:pPr>
        <w:pStyle w:val="a"/>
        <w:rPr>
          <w:rtl/>
        </w:rPr>
      </w:pPr>
    </w:p>
    <w:p w14:paraId="5A39D5C2" w14:textId="77777777" w:rsidR="00000000" w:rsidRDefault="00E84F3B">
      <w:pPr>
        <w:pStyle w:val="a"/>
        <w:rPr>
          <w:rFonts w:hint="cs"/>
          <w:rtl/>
        </w:rPr>
      </w:pPr>
      <w:r>
        <w:rPr>
          <w:rFonts w:hint="cs"/>
          <w:rtl/>
        </w:rPr>
        <w:t>שר משפטים חייב לתת דעתו. דרך אגב, אני בטוח שאתה תסכים עקרונית שזה נכון. אני בטוח שלמרות הדברים שאמרת, אתה תבין שזאת כוונ</w:t>
      </w:r>
      <w:r>
        <w:rPr>
          <w:rFonts w:hint="cs"/>
          <w:rtl/>
        </w:rPr>
        <w:t>ה רצויה, דמוקרטית ונקייה.</w:t>
      </w:r>
    </w:p>
    <w:p w14:paraId="77CA4E83" w14:textId="77777777" w:rsidR="00000000" w:rsidRDefault="00E84F3B">
      <w:pPr>
        <w:pStyle w:val="a"/>
        <w:rPr>
          <w:rFonts w:hint="cs"/>
          <w:rtl/>
        </w:rPr>
      </w:pPr>
    </w:p>
    <w:p w14:paraId="2732EC08" w14:textId="77777777" w:rsidR="00000000" w:rsidRDefault="00E84F3B">
      <w:pPr>
        <w:pStyle w:val="ac"/>
        <w:rPr>
          <w:rtl/>
        </w:rPr>
      </w:pPr>
      <w:r>
        <w:rPr>
          <w:rFonts w:hint="eastAsia"/>
          <w:rtl/>
        </w:rPr>
        <w:t>יצחק</w:t>
      </w:r>
      <w:r>
        <w:rPr>
          <w:rtl/>
        </w:rPr>
        <w:t xml:space="preserve"> כהן (ש"ס):</w:t>
      </w:r>
    </w:p>
    <w:p w14:paraId="6795ACDF" w14:textId="77777777" w:rsidR="00000000" w:rsidRDefault="00E84F3B">
      <w:pPr>
        <w:pStyle w:val="a"/>
        <w:rPr>
          <w:rFonts w:hint="eastAsia"/>
          <w:rtl/>
        </w:rPr>
      </w:pPr>
    </w:p>
    <w:p w14:paraId="7415C92A" w14:textId="77777777" w:rsidR="00000000" w:rsidRDefault="00E84F3B">
      <w:pPr>
        <w:pStyle w:val="a"/>
        <w:rPr>
          <w:rFonts w:hint="cs"/>
          <w:rtl/>
        </w:rPr>
      </w:pPr>
      <w:r>
        <w:rPr>
          <w:rFonts w:hint="cs"/>
          <w:rtl/>
        </w:rPr>
        <w:t>- - -</w:t>
      </w:r>
    </w:p>
    <w:p w14:paraId="02D34E84" w14:textId="77777777" w:rsidR="00000000" w:rsidRDefault="00E84F3B">
      <w:pPr>
        <w:pStyle w:val="a"/>
        <w:rPr>
          <w:rFonts w:hint="cs"/>
          <w:rtl/>
        </w:rPr>
      </w:pPr>
    </w:p>
    <w:p w14:paraId="7F77D3F9" w14:textId="77777777" w:rsidR="00000000" w:rsidRDefault="00E84F3B">
      <w:pPr>
        <w:pStyle w:val="SpeakerCon"/>
        <w:rPr>
          <w:rtl/>
        </w:rPr>
      </w:pPr>
      <w:bookmarkStart w:id="134" w:name="FS000000517T16_07_2003_12_22_14C"/>
      <w:bookmarkEnd w:id="134"/>
      <w:r>
        <w:rPr>
          <w:rtl/>
        </w:rPr>
        <w:t>שר המשפטים יוסף לפיד:</w:t>
      </w:r>
    </w:p>
    <w:p w14:paraId="330BF63D" w14:textId="77777777" w:rsidR="00000000" w:rsidRDefault="00E84F3B">
      <w:pPr>
        <w:pStyle w:val="a"/>
        <w:rPr>
          <w:rtl/>
        </w:rPr>
      </w:pPr>
    </w:p>
    <w:p w14:paraId="6CF25999" w14:textId="77777777" w:rsidR="00000000" w:rsidRDefault="00E84F3B">
      <w:pPr>
        <w:pStyle w:val="a"/>
        <w:rPr>
          <w:rFonts w:hint="cs"/>
          <w:rtl/>
        </w:rPr>
      </w:pPr>
      <w:r>
        <w:rPr>
          <w:rFonts w:hint="cs"/>
          <w:rtl/>
        </w:rPr>
        <w:t>לא. אני מדבר כשר המשפטים שחייב להשגיח על כך שהחוק יכובד במדינה הזאת. לכן, יש הצדקה שאני, באמצעות ועדת השרים לענייני חקיקה ובעזרת חברי, אעשה זאת. כאשר חבר הכנסת פינס-פז בא עם הצעה, של</w:t>
      </w:r>
      <w:r>
        <w:rPr>
          <w:rFonts w:hint="cs"/>
          <w:rtl/>
        </w:rPr>
        <w:t>פחות בחלקה תואמת את הכוונות שלנו, אני מוכן, אף שהוא מהאופוזיציה, לתת יד לכוונתו - בחלק שמקובל על הממשלה.</w:t>
      </w:r>
    </w:p>
    <w:p w14:paraId="286441D0" w14:textId="77777777" w:rsidR="00000000" w:rsidRDefault="00E84F3B">
      <w:pPr>
        <w:pStyle w:val="a"/>
        <w:rPr>
          <w:rFonts w:hint="cs"/>
          <w:rtl/>
        </w:rPr>
      </w:pPr>
    </w:p>
    <w:p w14:paraId="293D8C86" w14:textId="77777777" w:rsidR="00000000" w:rsidRDefault="00E84F3B">
      <w:pPr>
        <w:pStyle w:val="ad"/>
        <w:rPr>
          <w:rtl/>
        </w:rPr>
      </w:pPr>
      <w:r>
        <w:rPr>
          <w:rtl/>
        </w:rPr>
        <w:t>היו"ר ראובן ריבלין:</w:t>
      </w:r>
    </w:p>
    <w:p w14:paraId="3944C0DB" w14:textId="77777777" w:rsidR="00000000" w:rsidRDefault="00E84F3B">
      <w:pPr>
        <w:pStyle w:val="a"/>
        <w:rPr>
          <w:rtl/>
        </w:rPr>
      </w:pPr>
    </w:p>
    <w:p w14:paraId="1DA752AC" w14:textId="77777777" w:rsidR="00000000" w:rsidRDefault="00E84F3B">
      <w:pPr>
        <w:pStyle w:val="a"/>
        <w:rPr>
          <w:rFonts w:hint="cs"/>
          <w:rtl/>
        </w:rPr>
      </w:pPr>
      <w:r>
        <w:rPr>
          <w:rFonts w:hint="cs"/>
          <w:rtl/>
        </w:rPr>
        <w:t>תודה לשר המשפטים, שהוא גם יושב-ראש שינוי. אני חושב, שבתור יושב-ראש שינוי דבריו הם בהחלט דברים בעלי משמעות. אבל לא בטוח ששר המשפטי</w:t>
      </w:r>
      <w:r>
        <w:rPr>
          <w:rFonts w:hint="cs"/>
          <w:rtl/>
        </w:rPr>
        <w:t>ם צריך - - -</w:t>
      </w:r>
    </w:p>
    <w:p w14:paraId="371B6468" w14:textId="77777777" w:rsidR="00000000" w:rsidRDefault="00E84F3B">
      <w:pPr>
        <w:pStyle w:val="a"/>
        <w:rPr>
          <w:rFonts w:hint="cs"/>
          <w:rtl/>
        </w:rPr>
      </w:pPr>
    </w:p>
    <w:p w14:paraId="30E7AE0B" w14:textId="77777777" w:rsidR="00000000" w:rsidRDefault="00E84F3B">
      <w:pPr>
        <w:pStyle w:val="ac"/>
        <w:rPr>
          <w:rtl/>
        </w:rPr>
      </w:pPr>
      <w:r>
        <w:rPr>
          <w:rFonts w:hint="eastAsia"/>
          <w:rtl/>
        </w:rPr>
        <w:t>קריאה</w:t>
      </w:r>
      <w:r>
        <w:rPr>
          <w:rtl/>
        </w:rPr>
        <w:t>:</w:t>
      </w:r>
    </w:p>
    <w:p w14:paraId="430CA1AE" w14:textId="77777777" w:rsidR="00000000" w:rsidRDefault="00E84F3B">
      <w:pPr>
        <w:pStyle w:val="a"/>
        <w:rPr>
          <w:rFonts w:hint="cs"/>
          <w:rtl/>
        </w:rPr>
      </w:pPr>
    </w:p>
    <w:p w14:paraId="56A36734" w14:textId="77777777" w:rsidR="00000000" w:rsidRDefault="00E84F3B">
      <w:pPr>
        <w:pStyle w:val="a"/>
        <w:rPr>
          <w:rFonts w:hint="cs"/>
          <w:rtl/>
        </w:rPr>
      </w:pPr>
      <w:r>
        <w:rPr>
          <w:rFonts w:hint="cs"/>
          <w:rtl/>
        </w:rPr>
        <w:t>- - - לא מסכים אתו.</w:t>
      </w:r>
    </w:p>
    <w:p w14:paraId="55BB0B4F" w14:textId="77777777" w:rsidR="00000000" w:rsidRDefault="00E84F3B">
      <w:pPr>
        <w:pStyle w:val="a"/>
        <w:rPr>
          <w:rFonts w:hint="cs"/>
          <w:rtl/>
        </w:rPr>
      </w:pPr>
    </w:p>
    <w:p w14:paraId="03ADB23D" w14:textId="77777777" w:rsidR="00000000" w:rsidRDefault="00E84F3B">
      <w:pPr>
        <w:pStyle w:val="ad"/>
        <w:rPr>
          <w:rtl/>
        </w:rPr>
      </w:pPr>
      <w:r>
        <w:rPr>
          <w:rtl/>
        </w:rPr>
        <w:t>היו"ר ראובן ריבלין:</w:t>
      </w:r>
    </w:p>
    <w:p w14:paraId="399B8E26" w14:textId="77777777" w:rsidR="00000000" w:rsidRDefault="00E84F3B">
      <w:pPr>
        <w:pStyle w:val="a"/>
        <w:rPr>
          <w:rtl/>
        </w:rPr>
      </w:pPr>
    </w:p>
    <w:p w14:paraId="1FA9264B" w14:textId="77777777" w:rsidR="00000000" w:rsidRDefault="00E84F3B">
      <w:pPr>
        <w:pStyle w:val="a"/>
        <w:rPr>
          <w:rFonts w:hint="cs"/>
          <w:rtl/>
        </w:rPr>
      </w:pPr>
      <w:r>
        <w:rPr>
          <w:rFonts w:hint="cs"/>
          <w:rtl/>
        </w:rPr>
        <w:t>הממשלה יכולה, במימון מפלגות, בהחלט להתנגד. חבר הכנסת פינס-פז, בבקשה.</w:t>
      </w:r>
    </w:p>
    <w:p w14:paraId="372EC099" w14:textId="77777777" w:rsidR="00000000" w:rsidRDefault="00E84F3B">
      <w:pPr>
        <w:pStyle w:val="a"/>
        <w:rPr>
          <w:rFonts w:hint="cs"/>
          <w:rtl/>
        </w:rPr>
      </w:pPr>
    </w:p>
    <w:p w14:paraId="179F6DA6" w14:textId="77777777" w:rsidR="00000000" w:rsidRDefault="00E84F3B">
      <w:pPr>
        <w:pStyle w:val="Speaker"/>
        <w:rPr>
          <w:rtl/>
        </w:rPr>
      </w:pPr>
      <w:bookmarkStart w:id="135" w:name="FS000000455T16_07_2003_12_26_06"/>
      <w:bookmarkStart w:id="136" w:name="_Toc46538626"/>
      <w:bookmarkStart w:id="137" w:name="_Toc49055355"/>
      <w:bookmarkEnd w:id="135"/>
      <w:r>
        <w:rPr>
          <w:rFonts w:hint="eastAsia"/>
          <w:rtl/>
        </w:rPr>
        <w:t>אופיר</w:t>
      </w:r>
      <w:r>
        <w:rPr>
          <w:rtl/>
        </w:rPr>
        <w:t xml:space="preserve"> פינס-פז (העבודה-מימד):</w:t>
      </w:r>
      <w:bookmarkEnd w:id="136"/>
      <w:bookmarkEnd w:id="137"/>
    </w:p>
    <w:p w14:paraId="5A3E3865" w14:textId="77777777" w:rsidR="00000000" w:rsidRDefault="00E84F3B">
      <w:pPr>
        <w:pStyle w:val="a"/>
        <w:rPr>
          <w:rFonts w:hint="cs"/>
          <w:rtl/>
        </w:rPr>
      </w:pPr>
    </w:p>
    <w:p w14:paraId="20065249" w14:textId="77777777" w:rsidR="00000000" w:rsidRDefault="00E84F3B">
      <w:pPr>
        <w:pStyle w:val="a"/>
        <w:rPr>
          <w:rFonts w:hint="cs"/>
          <w:rtl/>
        </w:rPr>
      </w:pPr>
      <w:r>
        <w:rPr>
          <w:rFonts w:hint="cs"/>
          <w:rtl/>
        </w:rPr>
        <w:t>אדוני היושב-ראש, שתי הערות קצרות: קודם כול, ברמה העקרונית, חבר הכנסת אורון - יחד עם זאת, ברמ</w:t>
      </w:r>
      <w:r>
        <w:rPr>
          <w:rFonts w:hint="cs"/>
          <w:rtl/>
        </w:rPr>
        <w:t>ה המעשית, אני מודה שכמו בהרבה מאוד דברים, לא כל השכל נמצא אצלנו. התייעצתי אחר כך עם אנשי המקצוע של משרד המשפטים ושל משרד מבקר המדינה, וזה מה שחשוב לי, עם כל הכבוד לפוליטיקאים, כי כולנו רוצים גם לעשות דבר נכון, ואני חושב שהעצות היו  דווקא במקומן. עניין התקר</w:t>
      </w:r>
      <w:r>
        <w:rPr>
          <w:rFonts w:hint="cs"/>
          <w:rtl/>
        </w:rPr>
        <w:t>ה - לא חשבתי עליו. הוא נכון.</w:t>
      </w:r>
    </w:p>
    <w:p w14:paraId="2D8F7AF6" w14:textId="77777777" w:rsidR="00000000" w:rsidRDefault="00E84F3B">
      <w:pPr>
        <w:pStyle w:val="a"/>
        <w:rPr>
          <w:rFonts w:hint="cs"/>
          <w:rtl/>
        </w:rPr>
      </w:pPr>
    </w:p>
    <w:p w14:paraId="746CEAEF" w14:textId="77777777" w:rsidR="00000000" w:rsidRDefault="00E84F3B">
      <w:pPr>
        <w:pStyle w:val="ac"/>
        <w:rPr>
          <w:rtl/>
        </w:rPr>
      </w:pPr>
      <w:r>
        <w:rPr>
          <w:rFonts w:hint="eastAsia"/>
          <w:rtl/>
        </w:rPr>
        <w:t>חיים</w:t>
      </w:r>
      <w:r>
        <w:rPr>
          <w:rtl/>
        </w:rPr>
        <w:t xml:space="preserve"> אורון (מרצ):</w:t>
      </w:r>
    </w:p>
    <w:p w14:paraId="117DBC2D" w14:textId="77777777" w:rsidR="00000000" w:rsidRDefault="00E84F3B">
      <w:pPr>
        <w:pStyle w:val="a"/>
        <w:rPr>
          <w:rFonts w:hint="cs"/>
          <w:rtl/>
        </w:rPr>
      </w:pPr>
    </w:p>
    <w:p w14:paraId="1FA8CCD0" w14:textId="77777777" w:rsidR="00000000" w:rsidRDefault="00E84F3B">
      <w:pPr>
        <w:pStyle w:val="a"/>
        <w:rPr>
          <w:rFonts w:hint="cs"/>
          <w:rtl/>
        </w:rPr>
      </w:pPr>
      <w:r>
        <w:rPr>
          <w:rFonts w:hint="cs"/>
          <w:rtl/>
        </w:rPr>
        <w:t>אמרתי לך את זה לפני שבוע.</w:t>
      </w:r>
    </w:p>
    <w:p w14:paraId="29C5FF76" w14:textId="77777777" w:rsidR="00000000" w:rsidRDefault="00E84F3B">
      <w:pPr>
        <w:pStyle w:val="a"/>
        <w:rPr>
          <w:rFonts w:hint="cs"/>
          <w:rtl/>
        </w:rPr>
      </w:pPr>
    </w:p>
    <w:p w14:paraId="2BE618AD" w14:textId="77777777" w:rsidR="00000000" w:rsidRDefault="00E84F3B">
      <w:pPr>
        <w:pStyle w:val="SpeakerCon"/>
        <w:rPr>
          <w:rtl/>
        </w:rPr>
      </w:pPr>
      <w:bookmarkStart w:id="138" w:name="FS000000455T16_07_2003_12_27_43C"/>
      <w:bookmarkEnd w:id="138"/>
      <w:r>
        <w:rPr>
          <w:rtl/>
        </w:rPr>
        <w:t>אופיר פינס-פז (העבודה-מימד):</w:t>
      </w:r>
    </w:p>
    <w:p w14:paraId="354D7147" w14:textId="77777777" w:rsidR="00000000" w:rsidRDefault="00E84F3B">
      <w:pPr>
        <w:pStyle w:val="a"/>
        <w:rPr>
          <w:rtl/>
        </w:rPr>
      </w:pPr>
    </w:p>
    <w:p w14:paraId="76FF6EC1" w14:textId="77777777" w:rsidR="00000000" w:rsidRDefault="00E84F3B">
      <w:pPr>
        <w:pStyle w:val="a"/>
        <w:rPr>
          <w:rFonts w:hint="cs"/>
          <w:rtl/>
        </w:rPr>
      </w:pPr>
      <w:r>
        <w:rPr>
          <w:rFonts w:hint="cs"/>
          <w:rtl/>
        </w:rPr>
        <w:t>יפה. אני לא חשבתי. זו הערה נכונה, בונה ולעניין.</w:t>
      </w:r>
    </w:p>
    <w:p w14:paraId="4048EAA2" w14:textId="77777777" w:rsidR="00000000" w:rsidRDefault="00E84F3B">
      <w:pPr>
        <w:pStyle w:val="a"/>
        <w:rPr>
          <w:rFonts w:hint="cs"/>
          <w:rtl/>
        </w:rPr>
      </w:pPr>
    </w:p>
    <w:p w14:paraId="485E20E4" w14:textId="77777777" w:rsidR="00000000" w:rsidRDefault="00E84F3B">
      <w:pPr>
        <w:pStyle w:val="a"/>
        <w:rPr>
          <w:rFonts w:hint="cs"/>
          <w:rtl/>
        </w:rPr>
      </w:pPr>
      <w:r>
        <w:rPr>
          <w:rFonts w:hint="cs"/>
          <w:rtl/>
        </w:rPr>
        <w:t>אדוני השר, אני יכול להגיד לך דבר אחד: הצעת החוק הזאת לא נועדה לפתור בעיות של גירעונות של מפלגות. צריך</w:t>
      </w:r>
      <w:r>
        <w:rPr>
          <w:rFonts w:hint="cs"/>
          <w:rtl/>
        </w:rPr>
        <w:t xml:space="preserve"> שזה יהיה ברור. זו הצעת חוק שנועדה ליצור מציאות נורמטיבית נכונה שחסרה בחוק למפלגות דמוקרטיות שמנהלות חיים פנימיים דמוקרטיים בהיקפים רחבים בשיטת הפריימריס, כשרק הפעלת מערכת פריימריס במפלגה כמו מפלגת העבודה - סיבוב אחד הוא בין מיליון למיליון וחצי שקלים ברמת </w:t>
      </w:r>
      <w:r>
        <w:rPr>
          <w:rFonts w:hint="cs"/>
          <w:rtl/>
        </w:rPr>
        <w:t>ההוצאה המפלגתית. בסופו של דבר, כל מפלגה צריכה לעמוד בהוצאות שלה, של הדמוקרטיה הפנימית שלה, ומה שהן מכתיבות, והמועמדים צריכים להיות חלק מהגורמים שמממנים את ההליך הפנים-מפלגתי הזה. הדבר הזה חייב בחקיקה מיוחדת, דווקא משום שחוק מימון מפלגות הוא חוק כל כך עדין,</w:t>
      </w:r>
      <w:r>
        <w:rPr>
          <w:rFonts w:hint="cs"/>
          <w:rtl/>
        </w:rPr>
        <w:t xml:space="preserve"> רגיש וזעיר שכל דבר מיוחד מצריך הוראת חוק מיוחדת. לכן, היוזמה הזאת באה אל העולם. תודה.</w:t>
      </w:r>
    </w:p>
    <w:p w14:paraId="5E20B513" w14:textId="77777777" w:rsidR="00000000" w:rsidRDefault="00E84F3B">
      <w:pPr>
        <w:pStyle w:val="a"/>
        <w:rPr>
          <w:rFonts w:hint="cs"/>
          <w:rtl/>
        </w:rPr>
      </w:pPr>
    </w:p>
    <w:p w14:paraId="27CF8979" w14:textId="77777777" w:rsidR="00000000" w:rsidRDefault="00E84F3B">
      <w:pPr>
        <w:pStyle w:val="ad"/>
        <w:rPr>
          <w:rtl/>
        </w:rPr>
      </w:pPr>
      <w:r>
        <w:rPr>
          <w:rtl/>
        </w:rPr>
        <w:t>היו"ר ראובן ריבלין:</w:t>
      </w:r>
    </w:p>
    <w:p w14:paraId="5FD9AC30" w14:textId="77777777" w:rsidR="00000000" w:rsidRDefault="00E84F3B">
      <w:pPr>
        <w:pStyle w:val="a"/>
        <w:rPr>
          <w:rtl/>
        </w:rPr>
      </w:pPr>
    </w:p>
    <w:p w14:paraId="3CAFA759" w14:textId="77777777" w:rsidR="00000000" w:rsidRDefault="00E84F3B">
      <w:pPr>
        <w:pStyle w:val="a"/>
        <w:rPr>
          <w:rFonts w:hint="cs"/>
          <w:rtl/>
        </w:rPr>
      </w:pPr>
      <w:r>
        <w:rPr>
          <w:rFonts w:hint="cs"/>
          <w:rtl/>
        </w:rPr>
        <w:t>לגופו של עניין, כולנו מסכימים. תודה רבה.</w:t>
      </w:r>
    </w:p>
    <w:p w14:paraId="39B3C91D" w14:textId="77777777" w:rsidR="00000000" w:rsidRDefault="00E84F3B">
      <w:pPr>
        <w:pStyle w:val="a"/>
        <w:rPr>
          <w:rFonts w:hint="cs"/>
          <w:rtl/>
        </w:rPr>
      </w:pPr>
    </w:p>
    <w:p w14:paraId="413737D3" w14:textId="77777777" w:rsidR="00000000" w:rsidRDefault="00E84F3B">
      <w:pPr>
        <w:pStyle w:val="a"/>
        <w:rPr>
          <w:rFonts w:hint="cs"/>
          <w:rtl/>
        </w:rPr>
      </w:pPr>
      <w:r>
        <w:rPr>
          <w:rFonts w:hint="cs"/>
          <w:rtl/>
        </w:rPr>
        <w:t>רבותי חברי הכנסת, אני מצביע על הצעת החוק אגרות והיטלים למימון מערכות בחירות פנימיות במוסדות מפלגתיים, התש</w:t>
      </w:r>
      <w:r>
        <w:rPr>
          <w:rFonts w:hint="cs"/>
          <w:rtl/>
        </w:rPr>
        <w:t>ס"ג-2003, שיצאה מתחת ידו של חבר הכנסת אופיר פינס-פז. נא להצביע. מי בעד? מי נגד?</w:t>
      </w:r>
    </w:p>
    <w:p w14:paraId="7E656EC4" w14:textId="77777777" w:rsidR="00000000" w:rsidRDefault="00E84F3B">
      <w:pPr>
        <w:pStyle w:val="a"/>
        <w:rPr>
          <w:rFonts w:hint="cs"/>
          <w:rtl/>
        </w:rPr>
      </w:pPr>
    </w:p>
    <w:p w14:paraId="14576299" w14:textId="77777777" w:rsidR="00000000" w:rsidRDefault="00E84F3B">
      <w:pPr>
        <w:pStyle w:val="a7"/>
        <w:bidi/>
        <w:rPr>
          <w:rFonts w:hint="cs"/>
          <w:rtl/>
        </w:rPr>
      </w:pPr>
      <w:r>
        <w:rPr>
          <w:rFonts w:hint="cs"/>
          <w:rtl/>
        </w:rPr>
        <w:t>הצבעה מס' 1</w:t>
      </w:r>
    </w:p>
    <w:p w14:paraId="776E31C3" w14:textId="77777777" w:rsidR="00000000" w:rsidRDefault="00E84F3B">
      <w:pPr>
        <w:pStyle w:val="a"/>
        <w:rPr>
          <w:rFonts w:hint="cs"/>
          <w:rtl/>
        </w:rPr>
      </w:pPr>
    </w:p>
    <w:p w14:paraId="59781028" w14:textId="77777777" w:rsidR="00000000" w:rsidRDefault="00E84F3B">
      <w:pPr>
        <w:pStyle w:val="a8"/>
        <w:bidi/>
        <w:rPr>
          <w:rFonts w:hint="cs"/>
          <w:rtl/>
        </w:rPr>
      </w:pPr>
      <w:r>
        <w:rPr>
          <w:rFonts w:hint="cs"/>
          <w:rtl/>
        </w:rPr>
        <w:t>בעד ההצעה להעביר את הצעת החוק לדיון מוקדם בוועדה- 48</w:t>
      </w:r>
    </w:p>
    <w:p w14:paraId="6E10B45B" w14:textId="77777777" w:rsidR="00000000" w:rsidRDefault="00E84F3B">
      <w:pPr>
        <w:pStyle w:val="a8"/>
        <w:bidi/>
        <w:rPr>
          <w:rFonts w:hint="cs"/>
          <w:rtl/>
        </w:rPr>
      </w:pPr>
      <w:r>
        <w:rPr>
          <w:rFonts w:hint="cs"/>
          <w:rtl/>
        </w:rPr>
        <w:t>בעד ההצעה להסיר מסדר-היום את הצעת החוק - אין</w:t>
      </w:r>
    </w:p>
    <w:p w14:paraId="11E4017F" w14:textId="77777777" w:rsidR="00000000" w:rsidRDefault="00E84F3B">
      <w:pPr>
        <w:pStyle w:val="a8"/>
        <w:bidi/>
        <w:rPr>
          <w:rFonts w:hint="cs"/>
          <w:rtl/>
        </w:rPr>
      </w:pPr>
      <w:r>
        <w:rPr>
          <w:rFonts w:hint="cs"/>
          <w:rtl/>
        </w:rPr>
        <w:t>נמנעים - 1</w:t>
      </w:r>
    </w:p>
    <w:p w14:paraId="731A111E" w14:textId="77777777" w:rsidR="00000000" w:rsidRDefault="00E84F3B">
      <w:pPr>
        <w:pStyle w:val="a9"/>
        <w:bidi/>
        <w:rPr>
          <w:rFonts w:hint="cs"/>
          <w:rtl/>
        </w:rPr>
      </w:pPr>
      <w:r>
        <w:rPr>
          <w:rFonts w:hint="cs"/>
          <w:rtl/>
        </w:rPr>
        <w:t xml:space="preserve">ההצעה להעביר את הצעת חוק אגרות והיטלים למימון מערכות </w:t>
      </w:r>
      <w:r>
        <w:rPr>
          <w:rFonts w:hint="cs"/>
          <w:rtl/>
        </w:rPr>
        <w:t>בחירות פנימיות במוסדות מפלגתיים, התשס"ג-2003, לדיון מוקדם בוועדת החוקה, חוק ומשפט נתקבלה.</w:t>
      </w:r>
    </w:p>
    <w:p w14:paraId="4A0F9DA4" w14:textId="77777777" w:rsidR="00000000" w:rsidRDefault="00E84F3B">
      <w:pPr>
        <w:pStyle w:val="a"/>
        <w:rPr>
          <w:rtl/>
        </w:rPr>
      </w:pPr>
    </w:p>
    <w:p w14:paraId="541F6C3A" w14:textId="77777777" w:rsidR="00000000" w:rsidRDefault="00E84F3B">
      <w:pPr>
        <w:pStyle w:val="a"/>
        <w:rPr>
          <w:rFonts w:hint="cs"/>
          <w:rtl/>
        </w:rPr>
      </w:pPr>
    </w:p>
    <w:p w14:paraId="5487CA21" w14:textId="77777777" w:rsidR="00000000" w:rsidRDefault="00E84F3B">
      <w:pPr>
        <w:pStyle w:val="ad"/>
        <w:rPr>
          <w:rtl/>
        </w:rPr>
      </w:pPr>
      <w:r>
        <w:rPr>
          <w:rtl/>
        </w:rPr>
        <w:t>היו"ר ראובן ריבלין:</w:t>
      </w:r>
    </w:p>
    <w:p w14:paraId="786244C1" w14:textId="77777777" w:rsidR="00000000" w:rsidRDefault="00E84F3B">
      <w:pPr>
        <w:pStyle w:val="a"/>
        <w:rPr>
          <w:rtl/>
        </w:rPr>
      </w:pPr>
    </w:p>
    <w:p w14:paraId="6CF4881D" w14:textId="77777777" w:rsidR="00000000" w:rsidRDefault="00E84F3B">
      <w:pPr>
        <w:pStyle w:val="a"/>
        <w:rPr>
          <w:rFonts w:hint="cs"/>
          <w:rtl/>
        </w:rPr>
      </w:pPr>
      <w:r>
        <w:rPr>
          <w:rFonts w:hint="cs"/>
          <w:rtl/>
        </w:rPr>
        <w:t>בעד - 48, ואחד נמנע. אני קובע, שהצעת החוק של חבר הכנסת פינס-פז עברה בקריאה טרומית ותועבר לוועדת החוקה, חוק ומשפט על מנת להכינה לקריאה ראשונה. ת</w:t>
      </w:r>
      <w:r>
        <w:rPr>
          <w:rFonts w:hint="cs"/>
          <w:rtl/>
        </w:rPr>
        <w:t>ודה רבה.</w:t>
      </w:r>
    </w:p>
    <w:p w14:paraId="7C169EDE" w14:textId="77777777" w:rsidR="00000000" w:rsidRDefault="00E84F3B">
      <w:pPr>
        <w:pStyle w:val="a"/>
        <w:rPr>
          <w:rFonts w:hint="cs"/>
          <w:rtl/>
        </w:rPr>
      </w:pPr>
    </w:p>
    <w:p w14:paraId="0AD99EDE" w14:textId="77777777" w:rsidR="00000000" w:rsidRDefault="00E84F3B">
      <w:pPr>
        <w:pStyle w:val="Subject"/>
        <w:rPr>
          <w:rFonts w:hint="cs"/>
          <w:rtl/>
        </w:rPr>
      </w:pPr>
    </w:p>
    <w:p w14:paraId="59B053A2" w14:textId="77777777" w:rsidR="00000000" w:rsidRDefault="00E84F3B">
      <w:pPr>
        <w:pStyle w:val="a"/>
        <w:rPr>
          <w:rFonts w:hint="cs"/>
          <w:rtl/>
        </w:rPr>
      </w:pPr>
    </w:p>
    <w:p w14:paraId="5C855567" w14:textId="77777777" w:rsidR="00000000" w:rsidRDefault="00E84F3B">
      <w:pPr>
        <w:pStyle w:val="Subject"/>
        <w:rPr>
          <w:rFonts w:hint="cs"/>
          <w:rtl/>
        </w:rPr>
      </w:pPr>
      <w:bookmarkStart w:id="139" w:name="CS14340FI0014340T16_07_2003_12_34_31"/>
      <w:bookmarkStart w:id="140" w:name="_Toc46538627"/>
      <w:bookmarkStart w:id="141" w:name="_Toc49055356"/>
      <w:bookmarkEnd w:id="139"/>
      <w:r>
        <w:rPr>
          <w:rtl/>
        </w:rPr>
        <w:t>הצ</w:t>
      </w:r>
      <w:r>
        <w:rPr>
          <w:rFonts w:hint="cs"/>
          <w:rtl/>
        </w:rPr>
        <w:t>עת חוק</w:t>
      </w:r>
      <w:r>
        <w:rPr>
          <w:rtl/>
        </w:rPr>
        <w:t xml:space="preserve"> פיצויי פרישה ממקום עבודה, התשס"ג-2003</w:t>
      </w:r>
      <w:bookmarkEnd w:id="140"/>
      <w:bookmarkEnd w:id="141"/>
    </w:p>
    <w:p w14:paraId="022A2B4F" w14:textId="77777777" w:rsidR="00000000" w:rsidRDefault="00E84F3B">
      <w:pPr>
        <w:pStyle w:val="a"/>
        <w:rPr>
          <w:rFonts w:hint="cs"/>
          <w:rtl/>
        </w:rPr>
      </w:pPr>
      <w:r>
        <w:rPr>
          <w:rtl/>
        </w:rPr>
        <w:t>[נספחות.]</w:t>
      </w:r>
    </w:p>
    <w:p w14:paraId="26CC35D7" w14:textId="77777777" w:rsidR="00000000" w:rsidRDefault="00E84F3B">
      <w:pPr>
        <w:pStyle w:val="SubjectSub"/>
        <w:rPr>
          <w:rFonts w:hint="cs"/>
          <w:rtl/>
        </w:rPr>
      </w:pPr>
      <w:r>
        <w:rPr>
          <w:rFonts w:hint="cs"/>
          <w:rtl/>
        </w:rPr>
        <w:t>(הצעת קבוצת חברי הכנסת)</w:t>
      </w:r>
    </w:p>
    <w:p w14:paraId="033A3F2B" w14:textId="77777777" w:rsidR="00000000" w:rsidRDefault="00E84F3B">
      <w:pPr>
        <w:pStyle w:val="a"/>
        <w:rPr>
          <w:rFonts w:hint="cs"/>
          <w:rtl/>
        </w:rPr>
      </w:pPr>
    </w:p>
    <w:p w14:paraId="6C9618BB" w14:textId="77777777" w:rsidR="00000000" w:rsidRDefault="00E84F3B">
      <w:pPr>
        <w:pStyle w:val="a"/>
        <w:rPr>
          <w:rFonts w:hint="cs"/>
          <w:rtl/>
        </w:rPr>
      </w:pPr>
    </w:p>
    <w:p w14:paraId="553F9C0B" w14:textId="77777777" w:rsidR="00000000" w:rsidRDefault="00E84F3B">
      <w:pPr>
        <w:pStyle w:val="ad"/>
        <w:rPr>
          <w:rtl/>
        </w:rPr>
      </w:pPr>
      <w:r>
        <w:rPr>
          <w:rtl/>
        </w:rPr>
        <w:t>היו"ר ראובן ריבלין:</w:t>
      </w:r>
    </w:p>
    <w:p w14:paraId="04524850" w14:textId="77777777" w:rsidR="00000000" w:rsidRDefault="00E84F3B">
      <w:pPr>
        <w:pStyle w:val="a"/>
        <w:rPr>
          <w:rtl/>
        </w:rPr>
      </w:pPr>
    </w:p>
    <w:p w14:paraId="63ACD145" w14:textId="77777777" w:rsidR="00000000" w:rsidRDefault="00E84F3B">
      <w:pPr>
        <w:pStyle w:val="a"/>
        <w:rPr>
          <w:rFonts w:hint="cs"/>
          <w:rtl/>
        </w:rPr>
      </w:pPr>
      <w:r>
        <w:rPr>
          <w:rFonts w:hint="cs"/>
          <w:rtl/>
        </w:rPr>
        <w:t>חבר הכנסת חיים אורון יביא את הצעת חוק פ/938, הצעת חוק פיצויי פרישה ממקום עבודה, התשס"ג-2003. ישיב ממלא-מקום ראש הממשלה וראש הממשלה בפועל השר</w:t>
      </w:r>
      <w:r>
        <w:rPr>
          <w:rFonts w:hint="cs"/>
          <w:rtl/>
        </w:rPr>
        <w:t xml:space="preserve"> אולמרט.</w:t>
      </w:r>
    </w:p>
    <w:p w14:paraId="77E52459" w14:textId="77777777" w:rsidR="00000000" w:rsidRDefault="00E84F3B">
      <w:pPr>
        <w:pStyle w:val="a"/>
        <w:rPr>
          <w:rFonts w:hint="cs"/>
          <w:rtl/>
        </w:rPr>
      </w:pPr>
    </w:p>
    <w:p w14:paraId="2CB053D5" w14:textId="77777777" w:rsidR="00000000" w:rsidRDefault="00E84F3B">
      <w:pPr>
        <w:pStyle w:val="ac"/>
        <w:rPr>
          <w:rtl/>
        </w:rPr>
      </w:pPr>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038CE2A2" w14:textId="77777777" w:rsidR="00000000" w:rsidRDefault="00E84F3B">
      <w:pPr>
        <w:pStyle w:val="a"/>
        <w:rPr>
          <w:rFonts w:hint="cs"/>
          <w:rtl/>
        </w:rPr>
      </w:pPr>
    </w:p>
    <w:p w14:paraId="4EDF0292" w14:textId="77777777" w:rsidR="00000000" w:rsidRDefault="00E84F3B">
      <w:pPr>
        <w:pStyle w:val="a"/>
        <w:rPr>
          <w:rFonts w:hint="cs"/>
          <w:rtl/>
        </w:rPr>
      </w:pPr>
      <w:r>
        <w:rPr>
          <w:rFonts w:hint="cs"/>
          <w:rtl/>
        </w:rPr>
        <w:t>אני עונה.</w:t>
      </w:r>
    </w:p>
    <w:p w14:paraId="5C726AD6" w14:textId="77777777" w:rsidR="00000000" w:rsidRDefault="00E84F3B">
      <w:pPr>
        <w:pStyle w:val="a"/>
        <w:rPr>
          <w:rFonts w:hint="cs"/>
          <w:rtl/>
        </w:rPr>
      </w:pPr>
    </w:p>
    <w:p w14:paraId="2C797EBE" w14:textId="77777777" w:rsidR="00000000" w:rsidRDefault="00E84F3B">
      <w:pPr>
        <w:pStyle w:val="ad"/>
        <w:rPr>
          <w:rtl/>
        </w:rPr>
      </w:pPr>
      <w:r>
        <w:rPr>
          <w:rtl/>
        </w:rPr>
        <w:t>היו"ר ראובן ריבלין:</w:t>
      </w:r>
    </w:p>
    <w:p w14:paraId="4C00012F" w14:textId="77777777" w:rsidR="00000000" w:rsidRDefault="00E84F3B">
      <w:pPr>
        <w:pStyle w:val="a"/>
        <w:rPr>
          <w:rtl/>
        </w:rPr>
      </w:pPr>
    </w:p>
    <w:p w14:paraId="373A50D3" w14:textId="77777777" w:rsidR="00000000" w:rsidRDefault="00E84F3B">
      <w:pPr>
        <w:pStyle w:val="a"/>
        <w:rPr>
          <w:rFonts w:hint="cs"/>
          <w:rtl/>
        </w:rPr>
      </w:pPr>
      <w:r>
        <w:rPr>
          <w:rFonts w:hint="cs"/>
          <w:rtl/>
        </w:rPr>
        <w:t>סגן השר יענה. חשבתי שראש הממשלה מכבד אותנו בתשובה.</w:t>
      </w:r>
    </w:p>
    <w:p w14:paraId="533B85F1" w14:textId="77777777" w:rsidR="00000000" w:rsidRDefault="00E84F3B">
      <w:pPr>
        <w:pStyle w:val="a"/>
        <w:rPr>
          <w:rFonts w:hint="cs"/>
          <w:rtl/>
        </w:rPr>
      </w:pPr>
    </w:p>
    <w:p w14:paraId="2D8E5FD8" w14:textId="77777777" w:rsidR="00000000" w:rsidRDefault="00E84F3B">
      <w:pPr>
        <w:pStyle w:val="Speaker"/>
        <w:rPr>
          <w:rtl/>
        </w:rPr>
      </w:pPr>
      <w:bookmarkStart w:id="142" w:name="FS000001065T16_07_2003_12_35_28"/>
      <w:bookmarkStart w:id="143" w:name="_Toc46538628"/>
      <w:bookmarkStart w:id="144" w:name="_Toc49055357"/>
      <w:bookmarkEnd w:id="142"/>
      <w:r>
        <w:rPr>
          <w:rFonts w:hint="eastAsia"/>
          <w:rtl/>
        </w:rPr>
        <w:t>חיים</w:t>
      </w:r>
      <w:r>
        <w:rPr>
          <w:rtl/>
        </w:rPr>
        <w:t xml:space="preserve"> אורון (מרצ):</w:t>
      </w:r>
      <w:bookmarkEnd w:id="143"/>
      <w:bookmarkEnd w:id="144"/>
    </w:p>
    <w:p w14:paraId="49FFAD85" w14:textId="77777777" w:rsidR="00000000" w:rsidRDefault="00E84F3B">
      <w:pPr>
        <w:pStyle w:val="a"/>
        <w:rPr>
          <w:rFonts w:hint="cs"/>
          <w:rtl/>
        </w:rPr>
      </w:pPr>
    </w:p>
    <w:p w14:paraId="70B0AF2A" w14:textId="77777777" w:rsidR="00000000" w:rsidRDefault="00E84F3B">
      <w:pPr>
        <w:pStyle w:val="a"/>
        <w:rPr>
          <w:rFonts w:hint="cs"/>
          <w:rtl/>
        </w:rPr>
      </w:pPr>
      <w:r>
        <w:rPr>
          <w:rFonts w:hint="cs"/>
          <w:rtl/>
        </w:rPr>
        <w:t>אדוני היושב-ראש, חברי הכנסת, אדוני ממלא-מקום ראש הממשלה - - -</w:t>
      </w:r>
    </w:p>
    <w:p w14:paraId="453CD505" w14:textId="77777777" w:rsidR="00000000" w:rsidRDefault="00E84F3B">
      <w:pPr>
        <w:pStyle w:val="a"/>
        <w:rPr>
          <w:rFonts w:hint="cs"/>
          <w:rtl/>
        </w:rPr>
      </w:pPr>
    </w:p>
    <w:p w14:paraId="49C4F6E9" w14:textId="77777777" w:rsidR="00000000" w:rsidRDefault="00E84F3B">
      <w:pPr>
        <w:pStyle w:val="ad"/>
        <w:rPr>
          <w:rtl/>
        </w:rPr>
      </w:pPr>
      <w:r>
        <w:rPr>
          <w:rtl/>
        </w:rPr>
        <w:t>היו"ר ראובן ריבלין:</w:t>
      </w:r>
    </w:p>
    <w:p w14:paraId="2441172C" w14:textId="77777777" w:rsidR="00000000" w:rsidRDefault="00E84F3B">
      <w:pPr>
        <w:pStyle w:val="a"/>
        <w:rPr>
          <w:rtl/>
        </w:rPr>
      </w:pPr>
    </w:p>
    <w:p w14:paraId="7022B43F" w14:textId="77777777" w:rsidR="00000000" w:rsidRDefault="00E84F3B">
      <w:pPr>
        <w:pStyle w:val="a"/>
        <w:rPr>
          <w:rFonts w:hint="cs"/>
          <w:rtl/>
        </w:rPr>
      </w:pPr>
      <w:r>
        <w:rPr>
          <w:rFonts w:hint="cs"/>
          <w:rtl/>
        </w:rPr>
        <w:t>בפועל.</w:t>
      </w:r>
    </w:p>
    <w:p w14:paraId="7E69B6BD" w14:textId="77777777" w:rsidR="00000000" w:rsidRDefault="00E84F3B">
      <w:pPr>
        <w:pStyle w:val="a"/>
        <w:rPr>
          <w:rFonts w:hint="cs"/>
          <w:rtl/>
        </w:rPr>
      </w:pPr>
    </w:p>
    <w:p w14:paraId="3894798E" w14:textId="77777777" w:rsidR="00000000" w:rsidRDefault="00E84F3B">
      <w:pPr>
        <w:pStyle w:val="SpeakerCon"/>
        <w:rPr>
          <w:rtl/>
        </w:rPr>
      </w:pPr>
      <w:bookmarkStart w:id="145" w:name="FS000001065T16_07_2003_12_37_03C"/>
      <w:bookmarkEnd w:id="145"/>
      <w:r>
        <w:rPr>
          <w:rtl/>
        </w:rPr>
        <w:t>חיים או</w:t>
      </w:r>
      <w:r>
        <w:rPr>
          <w:rtl/>
        </w:rPr>
        <w:t>רון (מרצ):</w:t>
      </w:r>
    </w:p>
    <w:p w14:paraId="33081108" w14:textId="77777777" w:rsidR="00000000" w:rsidRDefault="00E84F3B">
      <w:pPr>
        <w:pStyle w:val="a"/>
        <w:rPr>
          <w:rtl/>
        </w:rPr>
      </w:pPr>
    </w:p>
    <w:p w14:paraId="57822E94" w14:textId="77777777" w:rsidR="00000000" w:rsidRDefault="00E84F3B">
      <w:pPr>
        <w:pStyle w:val="a"/>
        <w:rPr>
          <w:rFonts w:hint="cs"/>
          <w:rtl/>
        </w:rPr>
      </w:pPr>
      <w:r>
        <w:rPr>
          <w:rFonts w:hint="cs"/>
          <w:rtl/>
        </w:rPr>
        <w:t>ראש הממשלה בפועל.</w:t>
      </w:r>
    </w:p>
    <w:p w14:paraId="3841D954" w14:textId="77777777" w:rsidR="00000000" w:rsidRDefault="00E84F3B">
      <w:pPr>
        <w:pStyle w:val="a"/>
        <w:rPr>
          <w:rFonts w:hint="cs"/>
          <w:rtl/>
        </w:rPr>
      </w:pPr>
    </w:p>
    <w:p w14:paraId="513B4521" w14:textId="77777777" w:rsidR="00000000" w:rsidRDefault="00E84F3B">
      <w:pPr>
        <w:pStyle w:val="ad"/>
        <w:rPr>
          <w:rtl/>
        </w:rPr>
      </w:pPr>
      <w:r>
        <w:rPr>
          <w:rtl/>
        </w:rPr>
        <w:t>היו"ר ראובן ריבלין:</w:t>
      </w:r>
    </w:p>
    <w:p w14:paraId="69D7E61E" w14:textId="77777777" w:rsidR="00000000" w:rsidRDefault="00E84F3B">
      <w:pPr>
        <w:pStyle w:val="a"/>
        <w:rPr>
          <w:rtl/>
        </w:rPr>
      </w:pPr>
    </w:p>
    <w:p w14:paraId="1AA3F2A7" w14:textId="77777777" w:rsidR="00000000" w:rsidRDefault="00E84F3B">
      <w:pPr>
        <w:pStyle w:val="a"/>
        <w:rPr>
          <w:rFonts w:hint="cs"/>
          <w:rtl/>
        </w:rPr>
      </w:pPr>
      <w:r>
        <w:rPr>
          <w:rFonts w:hint="cs"/>
          <w:rtl/>
        </w:rPr>
        <w:t>שר המסחר והתעשייה, פנו אל אדוני כאל ראש הממשלה בפועל פעמים מספר, ומאז אדוני היה לראש ממשלה אדוני מזלזל בחברי הכנסת. אני דורש מייד את הכבוד הראוי להם.</w:t>
      </w:r>
    </w:p>
    <w:p w14:paraId="1EA0BDC6" w14:textId="77777777" w:rsidR="00000000" w:rsidRDefault="00E84F3B">
      <w:pPr>
        <w:pStyle w:val="a"/>
        <w:rPr>
          <w:rFonts w:hint="cs"/>
          <w:rtl/>
        </w:rPr>
      </w:pPr>
    </w:p>
    <w:p w14:paraId="179D04E3" w14:textId="77777777" w:rsidR="00000000" w:rsidRDefault="00E84F3B">
      <w:pPr>
        <w:pStyle w:val="ac"/>
        <w:rPr>
          <w:rtl/>
        </w:rPr>
      </w:pPr>
      <w:r>
        <w:rPr>
          <w:rFonts w:hint="eastAsia"/>
          <w:rtl/>
        </w:rPr>
        <w:t>שר</w:t>
      </w:r>
      <w:r>
        <w:rPr>
          <w:rtl/>
        </w:rPr>
        <w:t xml:space="preserve"> התעשייה, המסחר והתעסוקה אהוד אולמרט:</w:t>
      </w:r>
    </w:p>
    <w:p w14:paraId="7DD13587" w14:textId="77777777" w:rsidR="00000000" w:rsidRDefault="00E84F3B">
      <w:pPr>
        <w:pStyle w:val="a"/>
        <w:rPr>
          <w:rFonts w:hint="cs"/>
          <w:rtl/>
        </w:rPr>
      </w:pPr>
    </w:p>
    <w:p w14:paraId="5DFF7DAB" w14:textId="77777777" w:rsidR="00000000" w:rsidRDefault="00E84F3B">
      <w:pPr>
        <w:pStyle w:val="a"/>
        <w:rPr>
          <w:rFonts w:hint="cs"/>
          <w:rtl/>
        </w:rPr>
      </w:pPr>
      <w:r>
        <w:rPr>
          <w:rFonts w:hint="cs"/>
          <w:rtl/>
        </w:rPr>
        <w:t>חס וחלילה. ס</w:t>
      </w:r>
      <w:r>
        <w:rPr>
          <w:rFonts w:hint="cs"/>
          <w:rtl/>
        </w:rPr>
        <w:t>גן השר ישיב, והוא התבקש לתת את מלוא הכבוד הראוי לחבר הכנסת אורון.</w:t>
      </w:r>
    </w:p>
    <w:p w14:paraId="2D84EC41" w14:textId="77777777" w:rsidR="00000000" w:rsidRDefault="00E84F3B">
      <w:pPr>
        <w:pStyle w:val="a"/>
        <w:rPr>
          <w:rtl/>
        </w:rPr>
      </w:pPr>
    </w:p>
    <w:p w14:paraId="5F683900" w14:textId="77777777" w:rsidR="00000000" w:rsidRDefault="00E84F3B">
      <w:pPr>
        <w:pStyle w:val="a"/>
        <w:rPr>
          <w:rFonts w:hint="cs"/>
          <w:rtl/>
        </w:rPr>
      </w:pPr>
    </w:p>
    <w:p w14:paraId="3C5FA877" w14:textId="77777777" w:rsidR="00000000" w:rsidRDefault="00E84F3B">
      <w:pPr>
        <w:pStyle w:val="ad"/>
        <w:rPr>
          <w:rtl/>
        </w:rPr>
      </w:pPr>
      <w:r>
        <w:rPr>
          <w:rtl/>
        </w:rPr>
        <w:t>היו"ר ראובן ריבלין:</w:t>
      </w:r>
    </w:p>
    <w:p w14:paraId="3CCEB38C" w14:textId="77777777" w:rsidR="00000000" w:rsidRDefault="00E84F3B">
      <w:pPr>
        <w:pStyle w:val="a"/>
        <w:rPr>
          <w:rtl/>
        </w:rPr>
      </w:pPr>
    </w:p>
    <w:p w14:paraId="60CAE54A" w14:textId="77777777" w:rsidR="00000000" w:rsidRDefault="00E84F3B">
      <w:pPr>
        <w:pStyle w:val="a"/>
        <w:rPr>
          <w:rFonts w:hint="cs"/>
          <w:rtl/>
        </w:rPr>
      </w:pPr>
      <w:r>
        <w:rPr>
          <w:rFonts w:hint="cs"/>
          <w:rtl/>
        </w:rPr>
        <w:t>מאה אחוז.</w:t>
      </w:r>
    </w:p>
    <w:p w14:paraId="62CB2325" w14:textId="77777777" w:rsidR="00000000" w:rsidRDefault="00E84F3B">
      <w:pPr>
        <w:pStyle w:val="a"/>
        <w:rPr>
          <w:rFonts w:hint="cs"/>
          <w:rtl/>
        </w:rPr>
      </w:pPr>
    </w:p>
    <w:p w14:paraId="2610256C" w14:textId="77777777" w:rsidR="00000000" w:rsidRDefault="00E84F3B">
      <w:pPr>
        <w:pStyle w:val="SpeakerCon"/>
        <w:rPr>
          <w:rtl/>
        </w:rPr>
      </w:pPr>
      <w:bookmarkStart w:id="146" w:name="FS000001065T16_07_2003_12_38_28C"/>
      <w:bookmarkEnd w:id="146"/>
      <w:r>
        <w:rPr>
          <w:rtl/>
        </w:rPr>
        <w:t>חיים אורון (מרצ):</w:t>
      </w:r>
    </w:p>
    <w:p w14:paraId="5478780D" w14:textId="77777777" w:rsidR="00000000" w:rsidRDefault="00E84F3B">
      <w:pPr>
        <w:pStyle w:val="a"/>
        <w:rPr>
          <w:rtl/>
        </w:rPr>
      </w:pPr>
    </w:p>
    <w:p w14:paraId="2CA26011" w14:textId="77777777" w:rsidR="00000000" w:rsidRDefault="00E84F3B">
      <w:pPr>
        <w:pStyle w:val="a"/>
        <w:rPr>
          <w:rFonts w:hint="cs"/>
          <w:rtl/>
        </w:rPr>
      </w:pPr>
      <w:r>
        <w:rPr>
          <w:rFonts w:hint="cs"/>
          <w:rtl/>
        </w:rPr>
        <w:t>אין לי שום בעיה של כבוד.</w:t>
      </w:r>
    </w:p>
    <w:p w14:paraId="6C4C41BE" w14:textId="77777777" w:rsidR="00000000" w:rsidRDefault="00E84F3B">
      <w:pPr>
        <w:pStyle w:val="a"/>
        <w:rPr>
          <w:rFonts w:hint="cs"/>
          <w:rtl/>
        </w:rPr>
      </w:pPr>
    </w:p>
    <w:p w14:paraId="4483007F" w14:textId="77777777" w:rsidR="00000000" w:rsidRDefault="00E84F3B">
      <w:pPr>
        <w:pStyle w:val="a"/>
        <w:rPr>
          <w:rFonts w:hint="cs"/>
          <w:rtl/>
        </w:rPr>
      </w:pPr>
      <w:r>
        <w:rPr>
          <w:rFonts w:hint="cs"/>
          <w:rtl/>
        </w:rPr>
        <w:t>חבר הכנסת הרצוג, אתה ממש מפריע פה.</w:t>
      </w:r>
    </w:p>
    <w:p w14:paraId="70B6E652" w14:textId="77777777" w:rsidR="00000000" w:rsidRDefault="00E84F3B">
      <w:pPr>
        <w:pStyle w:val="a"/>
        <w:rPr>
          <w:rFonts w:hint="cs"/>
          <w:rtl/>
        </w:rPr>
      </w:pPr>
    </w:p>
    <w:p w14:paraId="33AEBDFE" w14:textId="77777777" w:rsidR="00000000" w:rsidRDefault="00E84F3B">
      <w:pPr>
        <w:pStyle w:val="ad"/>
        <w:rPr>
          <w:rtl/>
        </w:rPr>
      </w:pPr>
      <w:r>
        <w:rPr>
          <w:rtl/>
        </w:rPr>
        <w:t>היו"ר ראובן ריבלין:</w:t>
      </w:r>
    </w:p>
    <w:p w14:paraId="51BB89D2" w14:textId="77777777" w:rsidR="00000000" w:rsidRDefault="00E84F3B">
      <w:pPr>
        <w:pStyle w:val="a"/>
        <w:rPr>
          <w:rtl/>
        </w:rPr>
      </w:pPr>
    </w:p>
    <w:p w14:paraId="22A3213F" w14:textId="77777777" w:rsidR="00000000" w:rsidRDefault="00E84F3B">
      <w:pPr>
        <w:pStyle w:val="a"/>
        <w:rPr>
          <w:rFonts w:hint="cs"/>
          <w:rtl/>
        </w:rPr>
      </w:pPr>
      <w:r>
        <w:rPr>
          <w:rFonts w:hint="cs"/>
          <w:rtl/>
        </w:rPr>
        <w:t>חבר הכנסת חיים רמון, אני מכיר את רגישותך הרבה כשאתה עו</w:t>
      </w:r>
      <w:r>
        <w:rPr>
          <w:rFonts w:hint="cs"/>
          <w:rtl/>
        </w:rPr>
        <w:t>מד על הדוכן ומפריעים לך, ואני יודע עד כמה הדבר מציק, כי גם לי מפריע לשמוע אותך.</w:t>
      </w:r>
    </w:p>
    <w:p w14:paraId="673F2D33" w14:textId="77777777" w:rsidR="00000000" w:rsidRDefault="00E84F3B">
      <w:pPr>
        <w:pStyle w:val="a"/>
        <w:rPr>
          <w:rFonts w:hint="cs"/>
          <w:rtl/>
        </w:rPr>
      </w:pPr>
    </w:p>
    <w:p w14:paraId="7DB5EA05" w14:textId="77777777" w:rsidR="00000000" w:rsidRDefault="00E84F3B">
      <w:pPr>
        <w:pStyle w:val="ac"/>
        <w:rPr>
          <w:rtl/>
        </w:rPr>
      </w:pPr>
      <w:r>
        <w:rPr>
          <w:rFonts w:hint="eastAsia"/>
          <w:rtl/>
        </w:rPr>
        <w:t>חיים</w:t>
      </w:r>
      <w:r>
        <w:rPr>
          <w:rtl/>
        </w:rPr>
        <w:t xml:space="preserve"> רמון (העבודה-מימד):</w:t>
      </w:r>
    </w:p>
    <w:p w14:paraId="46DFC29E" w14:textId="77777777" w:rsidR="00000000" w:rsidRDefault="00E84F3B">
      <w:pPr>
        <w:pStyle w:val="a"/>
        <w:rPr>
          <w:rFonts w:hint="cs"/>
          <w:rtl/>
        </w:rPr>
      </w:pPr>
    </w:p>
    <w:p w14:paraId="113A0A88" w14:textId="77777777" w:rsidR="00000000" w:rsidRDefault="00E84F3B">
      <w:pPr>
        <w:pStyle w:val="a"/>
        <w:rPr>
          <w:rFonts w:hint="cs"/>
          <w:rtl/>
        </w:rPr>
      </w:pPr>
      <w:r>
        <w:rPr>
          <w:rFonts w:hint="cs"/>
          <w:rtl/>
        </w:rPr>
        <w:t>תאמין לי - - -</w:t>
      </w:r>
    </w:p>
    <w:p w14:paraId="7AB2C2CB" w14:textId="77777777" w:rsidR="00000000" w:rsidRDefault="00E84F3B">
      <w:pPr>
        <w:pStyle w:val="a"/>
        <w:rPr>
          <w:rFonts w:hint="cs"/>
          <w:rtl/>
        </w:rPr>
      </w:pPr>
    </w:p>
    <w:p w14:paraId="36E7D936" w14:textId="77777777" w:rsidR="00000000" w:rsidRDefault="00E84F3B">
      <w:pPr>
        <w:pStyle w:val="ad"/>
        <w:rPr>
          <w:rtl/>
        </w:rPr>
      </w:pPr>
      <w:r>
        <w:rPr>
          <w:rtl/>
        </w:rPr>
        <w:t>היו"ר ראובן ריבלין:</w:t>
      </w:r>
    </w:p>
    <w:p w14:paraId="7784C302" w14:textId="77777777" w:rsidR="00000000" w:rsidRDefault="00E84F3B">
      <w:pPr>
        <w:pStyle w:val="a"/>
        <w:rPr>
          <w:rtl/>
        </w:rPr>
      </w:pPr>
    </w:p>
    <w:p w14:paraId="3B3A0E20" w14:textId="77777777" w:rsidR="00000000" w:rsidRDefault="00E84F3B">
      <w:pPr>
        <w:pStyle w:val="a"/>
        <w:rPr>
          <w:rFonts w:hint="cs"/>
          <w:rtl/>
        </w:rPr>
      </w:pPr>
      <w:r>
        <w:rPr>
          <w:rFonts w:hint="cs"/>
          <w:rtl/>
        </w:rPr>
        <w:t>אבל לא יכול להיות מצב שבו אתם כל הזמן מדברים למטה ולא מאפשרים לנואם לדבר. צאו החוצה, ותעסקו  בעניינכם.</w:t>
      </w:r>
    </w:p>
    <w:p w14:paraId="3D3CB8C4" w14:textId="77777777" w:rsidR="00000000" w:rsidRDefault="00E84F3B">
      <w:pPr>
        <w:pStyle w:val="a"/>
        <w:rPr>
          <w:rFonts w:hint="cs"/>
          <w:rtl/>
        </w:rPr>
      </w:pPr>
    </w:p>
    <w:p w14:paraId="5D891A8E" w14:textId="77777777" w:rsidR="00000000" w:rsidRDefault="00E84F3B">
      <w:pPr>
        <w:pStyle w:val="SpeakerCon"/>
        <w:rPr>
          <w:rtl/>
        </w:rPr>
      </w:pPr>
      <w:bookmarkStart w:id="147" w:name="FS000001065T16_07_2003_12_39_47C"/>
      <w:bookmarkEnd w:id="147"/>
      <w:r>
        <w:rPr>
          <w:rtl/>
        </w:rPr>
        <w:t>חיים אור</w:t>
      </w:r>
      <w:r>
        <w:rPr>
          <w:rtl/>
        </w:rPr>
        <w:t>ון (מרצ):</w:t>
      </w:r>
    </w:p>
    <w:p w14:paraId="6FCCB43E" w14:textId="77777777" w:rsidR="00000000" w:rsidRDefault="00E84F3B">
      <w:pPr>
        <w:pStyle w:val="a"/>
        <w:rPr>
          <w:rtl/>
        </w:rPr>
      </w:pPr>
    </w:p>
    <w:p w14:paraId="1B2B95A1" w14:textId="77777777" w:rsidR="00000000" w:rsidRDefault="00E84F3B">
      <w:pPr>
        <w:pStyle w:val="a"/>
        <w:rPr>
          <w:rFonts w:hint="cs"/>
          <w:rtl/>
        </w:rPr>
      </w:pPr>
      <w:r>
        <w:rPr>
          <w:rFonts w:hint="cs"/>
          <w:rtl/>
        </w:rPr>
        <w:t>אדוני היושב-ראש, חברי הכנסת, עיקר הצעת החוק, שאני מתכבד להביא לכאן - - -</w:t>
      </w:r>
    </w:p>
    <w:p w14:paraId="7217F290" w14:textId="77777777" w:rsidR="00000000" w:rsidRDefault="00E84F3B">
      <w:pPr>
        <w:pStyle w:val="a"/>
        <w:rPr>
          <w:rFonts w:hint="cs"/>
          <w:rtl/>
        </w:rPr>
      </w:pPr>
    </w:p>
    <w:p w14:paraId="1BC17D8B" w14:textId="77777777" w:rsidR="00000000" w:rsidRDefault="00E84F3B">
      <w:pPr>
        <w:pStyle w:val="a"/>
        <w:rPr>
          <w:rFonts w:hint="cs"/>
          <w:rtl/>
        </w:rPr>
      </w:pPr>
      <w:r>
        <w:rPr>
          <w:rFonts w:hint="cs"/>
          <w:rtl/>
        </w:rPr>
        <w:t>חבר הכנסת רן כהן, תעשו לי טובה. אי-אפשר להוציא פה מלה.</w:t>
      </w:r>
    </w:p>
    <w:p w14:paraId="68FA0174" w14:textId="77777777" w:rsidR="00000000" w:rsidRDefault="00E84F3B">
      <w:pPr>
        <w:pStyle w:val="a"/>
        <w:rPr>
          <w:rFonts w:hint="cs"/>
          <w:rtl/>
        </w:rPr>
      </w:pPr>
    </w:p>
    <w:p w14:paraId="5A16B5AD" w14:textId="77777777" w:rsidR="00000000" w:rsidRDefault="00E84F3B">
      <w:pPr>
        <w:pStyle w:val="ad"/>
        <w:rPr>
          <w:rtl/>
        </w:rPr>
      </w:pPr>
      <w:r>
        <w:rPr>
          <w:rtl/>
        </w:rPr>
        <w:t>היו"ר ראובן ריבלין:</w:t>
      </w:r>
    </w:p>
    <w:p w14:paraId="34449553" w14:textId="77777777" w:rsidR="00000000" w:rsidRDefault="00E84F3B">
      <w:pPr>
        <w:pStyle w:val="a"/>
        <w:rPr>
          <w:rtl/>
        </w:rPr>
      </w:pPr>
    </w:p>
    <w:p w14:paraId="46216512" w14:textId="77777777" w:rsidR="00000000" w:rsidRDefault="00E84F3B">
      <w:pPr>
        <w:pStyle w:val="a"/>
        <w:rPr>
          <w:rFonts w:hint="cs"/>
          <w:rtl/>
        </w:rPr>
      </w:pPr>
      <w:r>
        <w:rPr>
          <w:rFonts w:hint="cs"/>
          <w:rtl/>
        </w:rPr>
        <w:t>רבותי חברי מפלגת העבודה, עשו לי טובה.</w:t>
      </w:r>
    </w:p>
    <w:p w14:paraId="0A2F4E2A" w14:textId="77777777" w:rsidR="00000000" w:rsidRDefault="00E84F3B">
      <w:pPr>
        <w:pStyle w:val="a"/>
        <w:rPr>
          <w:rFonts w:hint="cs"/>
          <w:rtl/>
        </w:rPr>
      </w:pPr>
    </w:p>
    <w:p w14:paraId="53D666F1" w14:textId="77777777" w:rsidR="00000000" w:rsidRDefault="00E84F3B">
      <w:pPr>
        <w:pStyle w:val="SpeakerCon"/>
        <w:rPr>
          <w:rtl/>
        </w:rPr>
      </w:pPr>
      <w:bookmarkStart w:id="148" w:name="FS000001065T16_07_2003_12_40_25C"/>
      <w:bookmarkEnd w:id="148"/>
      <w:r>
        <w:rPr>
          <w:rtl/>
        </w:rPr>
        <w:t>חיים אורון (מרצ):</w:t>
      </w:r>
    </w:p>
    <w:p w14:paraId="6338028A" w14:textId="77777777" w:rsidR="00000000" w:rsidRDefault="00E84F3B">
      <w:pPr>
        <w:pStyle w:val="a"/>
        <w:rPr>
          <w:rtl/>
        </w:rPr>
      </w:pPr>
    </w:p>
    <w:p w14:paraId="76C663E9" w14:textId="77777777" w:rsidR="00000000" w:rsidRDefault="00E84F3B">
      <w:pPr>
        <w:pStyle w:val="a"/>
        <w:rPr>
          <w:rFonts w:hint="cs"/>
          <w:rtl/>
        </w:rPr>
      </w:pPr>
      <w:r>
        <w:rPr>
          <w:rFonts w:hint="cs"/>
          <w:rtl/>
        </w:rPr>
        <w:t xml:space="preserve">עיקרה של הצעת החוק שאני מתכבד להביא </w:t>
      </w:r>
      <w:r>
        <w:rPr>
          <w:rFonts w:hint="cs"/>
          <w:rtl/>
        </w:rPr>
        <w:t xml:space="preserve">לכאן, ביוזמה וברעיון של חתן פרס ישראל לכלכלה, פרופסור אוריאל רובינשטיין, שהעלה במאמר והציג בפני בעיה שאני מודה שכאשר היא הוצגה הייתי מופתע מכך שמשום-מה עד עכשיו לא פעלנו ולא טיפלנו לתיקונה. מדובר במצב, שבו בחלק לא קטן מהסקטור העסקי אדם שמתפטר ממקום עבודתו </w:t>
      </w:r>
      <w:r>
        <w:rPr>
          <w:rFonts w:hint="cs"/>
          <w:rtl/>
        </w:rPr>
        <w:t>איננו זכאי לפיצויי פיטורים. אם הוא מפוטר, זכותו לפיצויי פיטורים - -</w:t>
      </w:r>
    </w:p>
    <w:p w14:paraId="33F3E48C" w14:textId="77777777" w:rsidR="00000000" w:rsidRDefault="00E84F3B">
      <w:pPr>
        <w:pStyle w:val="a"/>
        <w:rPr>
          <w:rFonts w:hint="cs"/>
          <w:rtl/>
        </w:rPr>
      </w:pPr>
    </w:p>
    <w:p w14:paraId="2E938EED" w14:textId="77777777" w:rsidR="00000000" w:rsidRDefault="00E84F3B">
      <w:pPr>
        <w:pStyle w:val="ad"/>
        <w:rPr>
          <w:rtl/>
        </w:rPr>
      </w:pPr>
      <w:r>
        <w:rPr>
          <w:rtl/>
        </w:rPr>
        <w:t>היו"ר ראובן ריבלין:</w:t>
      </w:r>
    </w:p>
    <w:p w14:paraId="6DDED92F" w14:textId="77777777" w:rsidR="00000000" w:rsidRDefault="00E84F3B">
      <w:pPr>
        <w:pStyle w:val="a"/>
        <w:rPr>
          <w:rtl/>
        </w:rPr>
      </w:pPr>
    </w:p>
    <w:p w14:paraId="193EDE08" w14:textId="77777777" w:rsidR="00000000" w:rsidRDefault="00E84F3B">
      <w:pPr>
        <w:pStyle w:val="a"/>
        <w:rPr>
          <w:rFonts w:hint="cs"/>
          <w:rtl/>
        </w:rPr>
      </w:pPr>
      <w:r>
        <w:rPr>
          <w:rFonts w:hint="cs"/>
          <w:rtl/>
        </w:rPr>
        <w:t>כבוד השר שטרית, אתה מאוד מפריע לנואם.</w:t>
      </w:r>
    </w:p>
    <w:p w14:paraId="1BD8996C" w14:textId="77777777" w:rsidR="00000000" w:rsidRDefault="00E84F3B">
      <w:pPr>
        <w:pStyle w:val="a"/>
        <w:rPr>
          <w:rFonts w:hint="cs"/>
          <w:rtl/>
        </w:rPr>
      </w:pPr>
    </w:p>
    <w:p w14:paraId="5F8286C5" w14:textId="77777777" w:rsidR="00000000" w:rsidRDefault="00E84F3B">
      <w:pPr>
        <w:pStyle w:val="SpeakerCon"/>
        <w:rPr>
          <w:rtl/>
        </w:rPr>
      </w:pPr>
      <w:bookmarkStart w:id="149" w:name="FS000001065T16_07_2003_12_41_49C"/>
      <w:bookmarkEnd w:id="149"/>
      <w:r>
        <w:rPr>
          <w:rtl/>
        </w:rPr>
        <w:t>חיים אורון (מרצ):</w:t>
      </w:r>
    </w:p>
    <w:p w14:paraId="2D7918CC" w14:textId="77777777" w:rsidR="00000000" w:rsidRDefault="00E84F3B">
      <w:pPr>
        <w:pStyle w:val="a"/>
        <w:rPr>
          <w:rtl/>
        </w:rPr>
      </w:pPr>
    </w:p>
    <w:p w14:paraId="19B90CCC" w14:textId="77777777" w:rsidR="00000000" w:rsidRDefault="00E84F3B">
      <w:pPr>
        <w:pStyle w:val="a"/>
        <w:rPr>
          <w:rFonts w:hint="cs"/>
          <w:rtl/>
        </w:rPr>
      </w:pPr>
      <w:r>
        <w:rPr>
          <w:rFonts w:hint="cs"/>
          <w:rtl/>
        </w:rPr>
        <w:t>- - מוקנית לו על-פי החוק - -</w:t>
      </w:r>
    </w:p>
    <w:p w14:paraId="6B2CBAE9" w14:textId="77777777" w:rsidR="00000000" w:rsidRDefault="00E84F3B">
      <w:pPr>
        <w:pStyle w:val="a"/>
        <w:rPr>
          <w:rFonts w:hint="cs"/>
          <w:rtl/>
        </w:rPr>
      </w:pPr>
    </w:p>
    <w:p w14:paraId="2E0B5D74" w14:textId="77777777" w:rsidR="00000000" w:rsidRDefault="00E84F3B">
      <w:pPr>
        <w:pStyle w:val="ad"/>
        <w:rPr>
          <w:rtl/>
        </w:rPr>
      </w:pPr>
      <w:r>
        <w:rPr>
          <w:rtl/>
        </w:rPr>
        <w:t>היו"ר ראובן ריבלין:</w:t>
      </w:r>
    </w:p>
    <w:p w14:paraId="050CF8B2" w14:textId="77777777" w:rsidR="00000000" w:rsidRDefault="00E84F3B">
      <w:pPr>
        <w:pStyle w:val="a"/>
        <w:rPr>
          <w:rtl/>
        </w:rPr>
      </w:pPr>
    </w:p>
    <w:p w14:paraId="5DAD7810" w14:textId="77777777" w:rsidR="00000000" w:rsidRDefault="00E84F3B">
      <w:pPr>
        <w:pStyle w:val="a"/>
        <w:rPr>
          <w:rFonts w:hint="cs"/>
          <w:rtl/>
        </w:rPr>
      </w:pPr>
      <w:r>
        <w:rPr>
          <w:rFonts w:hint="cs"/>
          <w:rtl/>
        </w:rPr>
        <w:t>כבוד השר אורלב, נא לא להפריע. חברת הכנסת גלאון, לא להפריע</w:t>
      </w:r>
      <w:r>
        <w:rPr>
          <w:rFonts w:hint="cs"/>
          <w:rtl/>
        </w:rPr>
        <w:t xml:space="preserve"> לחבר סיעתך.</w:t>
      </w:r>
    </w:p>
    <w:p w14:paraId="62E3EEE1" w14:textId="77777777" w:rsidR="00000000" w:rsidRDefault="00E84F3B">
      <w:pPr>
        <w:pStyle w:val="a"/>
        <w:rPr>
          <w:rFonts w:hint="cs"/>
          <w:rtl/>
        </w:rPr>
      </w:pPr>
    </w:p>
    <w:p w14:paraId="5D500B3F" w14:textId="77777777" w:rsidR="00000000" w:rsidRDefault="00E84F3B">
      <w:pPr>
        <w:pStyle w:val="SpeakerCon"/>
        <w:rPr>
          <w:rtl/>
        </w:rPr>
      </w:pPr>
      <w:bookmarkStart w:id="150" w:name="FS000001065T16_07_2003_12_45_35C"/>
      <w:bookmarkEnd w:id="150"/>
      <w:r>
        <w:rPr>
          <w:rtl/>
        </w:rPr>
        <w:t>חיים אורון (מרצ):</w:t>
      </w:r>
    </w:p>
    <w:p w14:paraId="62CC6419" w14:textId="77777777" w:rsidR="00000000" w:rsidRDefault="00E84F3B">
      <w:pPr>
        <w:pStyle w:val="a"/>
        <w:rPr>
          <w:rtl/>
        </w:rPr>
      </w:pPr>
    </w:p>
    <w:p w14:paraId="562908B8" w14:textId="77777777" w:rsidR="00000000" w:rsidRDefault="00E84F3B">
      <w:pPr>
        <w:pStyle w:val="a"/>
        <w:rPr>
          <w:rFonts w:hint="cs"/>
          <w:rtl/>
        </w:rPr>
      </w:pPr>
      <w:r>
        <w:rPr>
          <w:rFonts w:hint="cs"/>
          <w:rtl/>
        </w:rPr>
        <w:t>- - אבל כאשר אדם מחליט להתפטר ממקום עבודתו, אין לו זכות לשום פיצויים.</w:t>
      </w:r>
    </w:p>
    <w:p w14:paraId="7F405B6C" w14:textId="77777777" w:rsidR="00000000" w:rsidRDefault="00E84F3B">
      <w:pPr>
        <w:pStyle w:val="a"/>
        <w:rPr>
          <w:rFonts w:hint="cs"/>
          <w:rtl/>
        </w:rPr>
      </w:pPr>
    </w:p>
    <w:p w14:paraId="6300439B" w14:textId="77777777" w:rsidR="00000000" w:rsidRDefault="00E84F3B">
      <w:pPr>
        <w:pStyle w:val="ad"/>
        <w:rPr>
          <w:rtl/>
        </w:rPr>
      </w:pPr>
      <w:r>
        <w:rPr>
          <w:rtl/>
        </w:rPr>
        <w:t>היו"ר ראובן ריבלין:</w:t>
      </w:r>
    </w:p>
    <w:p w14:paraId="1C2E7770" w14:textId="77777777" w:rsidR="00000000" w:rsidRDefault="00E84F3B">
      <w:pPr>
        <w:pStyle w:val="a"/>
        <w:rPr>
          <w:rtl/>
        </w:rPr>
      </w:pPr>
    </w:p>
    <w:p w14:paraId="3DA8CD44" w14:textId="77777777" w:rsidR="00000000" w:rsidRDefault="00E84F3B">
      <w:pPr>
        <w:pStyle w:val="a"/>
        <w:rPr>
          <w:rFonts w:hint="cs"/>
          <w:rtl/>
        </w:rPr>
      </w:pPr>
      <w:r>
        <w:rPr>
          <w:rFonts w:hint="cs"/>
          <w:rtl/>
        </w:rPr>
        <w:t>כבוד הרב רביץ, אדוני לא יכול לדבר. אין לי אפילו שיקול דעת. אסור לדבר בפלאפון במליאה  באיסור מוחלט. כל מי שמדבר בפלאפון, מייד יוצא ה</w:t>
      </w:r>
      <w:r>
        <w:rPr>
          <w:rFonts w:hint="cs"/>
          <w:rtl/>
        </w:rPr>
        <w:t>חוצה בלי שאני אפילו אומר.</w:t>
      </w:r>
    </w:p>
    <w:p w14:paraId="0FD791C8" w14:textId="77777777" w:rsidR="00000000" w:rsidRDefault="00E84F3B">
      <w:pPr>
        <w:pStyle w:val="a"/>
        <w:rPr>
          <w:rFonts w:hint="cs"/>
          <w:rtl/>
        </w:rPr>
      </w:pPr>
    </w:p>
    <w:p w14:paraId="5C006498" w14:textId="77777777" w:rsidR="00000000" w:rsidRDefault="00E84F3B">
      <w:pPr>
        <w:pStyle w:val="SpeakerCon"/>
        <w:rPr>
          <w:rtl/>
        </w:rPr>
      </w:pPr>
      <w:bookmarkStart w:id="151" w:name="FS000001065T16_07_2003_12_46_44C"/>
      <w:bookmarkEnd w:id="151"/>
      <w:r>
        <w:rPr>
          <w:rtl/>
        </w:rPr>
        <w:t>חיים אורון (מרצ):</w:t>
      </w:r>
    </w:p>
    <w:p w14:paraId="16200B3D" w14:textId="77777777" w:rsidR="00000000" w:rsidRDefault="00E84F3B">
      <w:pPr>
        <w:pStyle w:val="a"/>
        <w:rPr>
          <w:rtl/>
        </w:rPr>
      </w:pPr>
    </w:p>
    <w:p w14:paraId="665BEBD7" w14:textId="77777777" w:rsidR="00000000" w:rsidRDefault="00E84F3B">
      <w:pPr>
        <w:pStyle w:val="a"/>
        <w:rPr>
          <w:rFonts w:hint="cs"/>
          <w:rtl/>
        </w:rPr>
      </w:pPr>
      <w:r>
        <w:rPr>
          <w:rFonts w:hint="cs"/>
          <w:rtl/>
        </w:rPr>
        <w:t xml:space="preserve">אדוני היושב-ראש, אני בחרתי להציג את הצעת החוק הזאת דווקא מנימוקים של מכלול התפיסות שהן לא תפיסתי. אבל אמרתי, שאולי בדרך זו אשכנע את החלק הזה של הבית לתמוך בה. אדוני השר במשרד האוצר, אני רוצה לדבר רק במונחים של </w:t>
      </w:r>
      <w:r>
        <w:rPr>
          <w:rFonts w:hint="cs"/>
          <w:rtl/>
        </w:rPr>
        <w:t xml:space="preserve">השוק החופשי ורק במונחים שאומרים "תנו למשק להתנהל כפי שהוא רוצה להתנהל". </w:t>
      </w:r>
    </w:p>
    <w:p w14:paraId="6F737849" w14:textId="77777777" w:rsidR="00000000" w:rsidRDefault="00E84F3B">
      <w:pPr>
        <w:pStyle w:val="a"/>
        <w:rPr>
          <w:rFonts w:hint="cs"/>
          <w:rtl/>
        </w:rPr>
      </w:pPr>
    </w:p>
    <w:p w14:paraId="3BDA78EA" w14:textId="77777777" w:rsidR="00000000" w:rsidRDefault="00E84F3B">
      <w:pPr>
        <w:pStyle w:val="a"/>
        <w:rPr>
          <w:rFonts w:hint="cs"/>
          <w:rtl/>
        </w:rPr>
      </w:pPr>
      <w:r>
        <w:rPr>
          <w:rFonts w:hint="cs"/>
          <w:rtl/>
        </w:rPr>
        <w:t xml:space="preserve">מעסיק פתח עסק במקום מסוים והחליט כעבור שנים מספר שלא כדאי לקיים את העסק הזה. העסק לא רווחי, ובמקום אחר יש אפשרות להרוויח יותר, ולצערי הרב, לפעמים בחוץ-לארץ, בירדן ובסין. הוא סוגר את </w:t>
      </w:r>
      <w:r>
        <w:rPr>
          <w:rFonts w:hint="cs"/>
          <w:rtl/>
        </w:rPr>
        <w:t>עסקו. הזכות הזאת לא עומדת לעובד במפעלו, משום שברגע שהוא יחליט, גם אם מישהו יציע לו מקום עבודה טוב יותר וקרוב יותר לביתו ונוח יותר לעבודה, הוא לא יכול לקבל את החלטתו באופן חופשי, משום שהוא כבול על-ידי העובדה שאם הוא יתפטר הוא לא יקבל שום פיצוי. בוא ונשווה א</w:t>
      </w:r>
      <w:r>
        <w:rPr>
          <w:rFonts w:hint="cs"/>
          <w:rtl/>
        </w:rPr>
        <w:t>ת מעמד העובד למעמד המעסיק. גם העובד יוכל להיות חופשי בהחלטתו אם כן או לא להמשיך במקום עבודה מסוים, וגם נחסוך לעצמנו תופעות שכולנו מכירים, שהעובד עושה את הכול כדי להגיע למצב שהוא יפוטר, ואז הוא יזכה לפיצויי פיטורים.</w:t>
      </w:r>
    </w:p>
    <w:p w14:paraId="475D6E2B" w14:textId="77777777" w:rsidR="00000000" w:rsidRDefault="00E84F3B">
      <w:pPr>
        <w:pStyle w:val="a"/>
        <w:rPr>
          <w:rFonts w:hint="cs"/>
          <w:rtl/>
        </w:rPr>
      </w:pPr>
    </w:p>
    <w:p w14:paraId="66583432" w14:textId="77777777" w:rsidR="00000000" w:rsidRDefault="00E84F3B">
      <w:pPr>
        <w:pStyle w:val="a"/>
        <w:rPr>
          <w:rFonts w:hint="cs"/>
          <w:rtl/>
        </w:rPr>
      </w:pPr>
      <w:r>
        <w:rPr>
          <w:rFonts w:hint="cs"/>
          <w:rtl/>
        </w:rPr>
        <w:t>אבל, אדוני היושב-ראש, זה לא העיוות היחיד</w:t>
      </w:r>
      <w:r>
        <w:rPr>
          <w:rFonts w:hint="cs"/>
          <w:rtl/>
        </w:rPr>
        <w:t>. העיוות הגדול הנוסף הוא, שבחלקים גדולים, למשל, בסקטור הציבורי, הזכות הזאת מובטחת. למשל, לכל יושבי הבית הזה, שבעוד חמש דקות יצביעו, מובטחת הזכות. כאשר הם מתפטרים או לא נבחרים, במלים אחרות מפוטרים מהכנסת, זכותם לחודש הסתגלות. ממי נמנעת הזכות הזאת? מעובד במק</w:t>
      </w:r>
      <w:r>
        <w:rPr>
          <w:rFonts w:hint="cs"/>
          <w:rtl/>
        </w:rPr>
        <w:t>ום עבודתו, שעבד שנה, שנתיים, עשר שנים או 20 שנה, והחליט שהוא רוצה לעבור מיוזמתו למקום אחר - והוא איננו זכאי לפיצויי פיטורים.</w:t>
      </w:r>
    </w:p>
    <w:p w14:paraId="60D7546E" w14:textId="77777777" w:rsidR="00000000" w:rsidRDefault="00E84F3B">
      <w:pPr>
        <w:pStyle w:val="a"/>
        <w:rPr>
          <w:rFonts w:hint="cs"/>
          <w:rtl/>
        </w:rPr>
      </w:pPr>
    </w:p>
    <w:p w14:paraId="3FCED9E0" w14:textId="77777777" w:rsidR="00000000" w:rsidRDefault="00E84F3B">
      <w:pPr>
        <w:pStyle w:val="a"/>
        <w:rPr>
          <w:rFonts w:hint="cs"/>
          <w:rtl/>
        </w:rPr>
      </w:pPr>
      <w:r>
        <w:rPr>
          <w:rFonts w:hint="cs"/>
          <w:rtl/>
        </w:rPr>
        <w:t>ההצעה אומרת ליצור מנגנון, שבהצעת החוק הוא נקרא סוג של קרן חיסכון, שהמעסיק יחויב להפקיד בה מדי תקופה, נניח חצי שנה, את הסכום לפיצוי</w:t>
      </w:r>
      <w:r>
        <w:rPr>
          <w:rFonts w:hint="cs"/>
          <w:rtl/>
        </w:rPr>
        <w:t>י פיטורים, המקביל לחודש בשנה; קופת חיסכון כזאת תהיה מובטחת גם בפשיטת רגל, גם מידו של המעסיק, ובעצם העובד יהיה זכאי לה ברגע שהוא יחליט להחליף את מקום עבודתו.</w:t>
      </w:r>
    </w:p>
    <w:p w14:paraId="7D893F03" w14:textId="77777777" w:rsidR="00000000" w:rsidRDefault="00E84F3B">
      <w:pPr>
        <w:pStyle w:val="a"/>
        <w:rPr>
          <w:rFonts w:hint="cs"/>
          <w:rtl/>
        </w:rPr>
      </w:pPr>
    </w:p>
    <w:p w14:paraId="154351B9" w14:textId="77777777" w:rsidR="00000000" w:rsidRDefault="00E84F3B">
      <w:pPr>
        <w:pStyle w:val="a"/>
        <w:rPr>
          <w:rFonts w:hint="cs"/>
          <w:rtl/>
        </w:rPr>
      </w:pPr>
      <w:r>
        <w:rPr>
          <w:rFonts w:hint="cs"/>
          <w:rtl/>
        </w:rPr>
        <w:t xml:space="preserve">אדוני סגן השר, אני יודע שמדובר בחוק לא פשוט. אני יודע שמדובר בהצעה - האמן לי שעסקתי הרבה בהכנתה - </w:t>
      </w:r>
      <w:r>
        <w:rPr>
          <w:rFonts w:hint="cs"/>
          <w:rtl/>
        </w:rPr>
        <w:t>שניתן לתקוף אותה בסעיף קטן (א) או בסעיף קטן (ב). אבל אם הכנסת תקבל היום את העיקרון הזה - וביקשתי מוועדת הכנסת, ואני שמח שהיא הסכימה, לקצר את תקופת ההמתנה של החקיקה, כי רציתי לסיים את השלב הראשוני לפני הפגרה - יתאפשרו משא-ומתן ודיון עם ארגוני המעסיקים ועם ג</w:t>
      </w:r>
      <w:r>
        <w:rPr>
          <w:rFonts w:hint="cs"/>
          <w:rtl/>
        </w:rPr>
        <w:t xml:space="preserve">ורמים אחרים. </w:t>
      </w:r>
    </w:p>
    <w:p w14:paraId="52A2F4F5" w14:textId="77777777" w:rsidR="00000000" w:rsidRDefault="00E84F3B">
      <w:pPr>
        <w:pStyle w:val="a"/>
        <w:rPr>
          <w:rFonts w:hint="cs"/>
          <w:rtl/>
        </w:rPr>
      </w:pPr>
    </w:p>
    <w:p w14:paraId="509C312C" w14:textId="77777777" w:rsidR="00000000" w:rsidRDefault="00E84F3B">
      <w:pPr>
        <w:pStyle w:val="a"/>
        <w:rPr>
          <w:rFonts w:hint="cs"/>
          <w:rtl/>
        </w:rPr>
      </w:pPr>
      <w:r>
        <w:rPr>
          <w:rFonts w:hint="cs"/>
          <w:rtl/>
        </w:rPr>
        <w:t>רק עשה לי טובה בדבר אחד: אל תבואו ותסבירו לי שמדובר בהעלאת עלות העבודה. אני שומע בוקר-בוקר משר האוצר ומהשר במשרד האוצר: אנחנו רוצים לעזור עם הקצבאות; אנחנו רוצים לעבור לעבודה. זו השיטה. אנחנו רוצים שאנשים יעבדו. אנחנו רוצים שאחרי שאנשים יעבד</w:t>
      </w:r>
      <w:r>
        <w:rPr>
          <w:rFonts w:hint="cs"/>
          <w:rtl/>
        </w:rPr>
        <w:t xml:space="preserve">ו עשר ו-20 שנה הם יקבלו את מה שמגיע להם בגין עבודתם כפיצויי פיטורים, גם אם הם החליטו לפרוש ביוזמתם, גם אם הם בחברת כוח-אדם, גם אם הם אצל מעסיק לא מאורגן וגם אם הם במסגרת הסכם קיבוצי. ואז תהיה מובטחת להם קרן הפיצויים, כפי שמובטחת על-פי חוק, שלצערי לא מופעל </w:t>
      </w:r>
      <w:r>
        <w:rPr>
          <w:rFonts w:hint="cs"/>
          <w:rtl/>
        </w:rPr>
        <w:t xml:space="preserve">בכל המקומות, זכותם לגמלה בעתיד. </w:t>
      </w:r>
    </w:p>
    <w:p w14:paraId="13173A7B" w14:textId="77777777" w:rsidR="00000000" w:rsidRDefault="00E84F3B">
      <w:pPr>
        <w:pStyle w:val="a"/>
        <w:rPr>
          <w:rFonts w:hint="cs"/>
          <w:rtl/>
        </w:rPr>
      </w:pPr>
    </w:p>
    <w:p w14:paraId="7D2B3DD2" w14:textId="77777777" w:rsidR="00000000" w:rsidRDefault="00E84F3B">
      <w:pPr>
        <w:pStyle w:val="a"/>
        <w:rPr>
          <w:rFonts w:hint="cs"/>
          <w:rtl/>
        </w:rPr>
      </w:pPr>
      <w:r>
        <w:rPr>
          <w:rFonts w:hint="cs"/>
          <w:rtl/>
        </w:rPr>
        <w:t>סגן השר, האמן לי, שאם הכנסת תקבל את ההצעה הזאת בקריאה טרומית, אני מוכן לקיים דיון עם משרד האוצר, עם משרד התמ"ת ועם ארגוני המעסיקים על השאלה איך מממשים את העיקרון הזה, שמשמעותו פשוטה בתכלית: להשוות בין קבוצת העובדים הזאת, ש</w:t>
      </w:r>
      <w:r>
        <w:rPr>
          <w:rFonts w:hint="cs"/>
          <w:rtl/>
        </w:rPr>
        <w:t>בדרך כלל היא הקבוצה היותר-חלשה במשק, משום שכל מי שהוא בחוזה אישי זה מובטח לו ולא בשיעור של חודש - - -</w:t>
      </w:r>
    </w:p>
    <w:p w14:paraId="7EEFA9E1" w14:textId="77777777" w:rsidR="00000000" w:rsidRDefault="00E84F3B">
      <w:pPr>
        <w:pStyle w:val="a"/>
        <w:rPr>
          <w:rFonts w:hint="cs"/>
          <w:rtl/>
        </w:rPr>
      </w:pPr>
    </w:p>
    <w:p w14:paraId="4B552209" w14:textId="77777777" w:rsidR="00000000" w:rsidRDefault="00E84F3B">
      <w:pPr>
        <w:pStyle w:val="ac"/>
        <w:rPr>
          <w:rtl/>
        </w:rPr>
      </w:pPr>
      <w:r>
        <w:rPr>
          <w:rFonts w:hint="eastAsia"/>
          <w:rtl/>
        </w:rPr>
        <w:t>חיים</w:t>
      </w:r>
      <w:r>
        <w:rPr>
          <w:rtl/>
        </w:rPr>
        <w:t xml:space="preserve"> כץ (הליכוד):</w:t>
      </w:r>
    </w:p>
    <w:p w14:paraId="1C079282" w14:textId="77777777" w:rsidR="00000000" w:rsidRDefault="00E84F3B">
      <w:pPr>
        <w:pStyle w:val="a"/>
        <w:rPr>
          <w:rFonts w:hint="cs"/>
          <w:rtl/>
        </w:rPr>
      </w:pPr>
    </w:p>
    <w:p w14:paraId="698C3388" w14:textId="77777777" w:rsidR="00000000" w:rsidRDefault="00E84F3B">
      <w:pPr>
        <w:pStyle w:val="a"/>
        <w:rPr>
          <w:rFonts w:hint="cs"/>
          <w:rtl/>
        </w:rPr>
      </w:pPr>
      <w:r>
        <w:rPr>
          <w:rFonts w:hint="cs"/>
          <w:rtl/>
        </w:rPr>
        <w:t>אם הוא מתפטר מעצמו והולך למתחרה, מגיעים לו פיצויים?</w:t>
      </w:r>
    </w:p>
    <w:p w14:paraId="42A1CBFC" w14:textId="77777777" w:rsidR="00000000" w:rsidRDefault="00E84F3B">
      <w:pPr>
        <w:pStyle w:val="a"/>
        <w:rPr>
          <w:rtl/>
        </w:rPr>
      </w:pPr>
    </w:p>
    <w:p w14:paraId="541B6BBF" w14:textId="77777777" w:rsidR="00000000" w:rsidRDefault="00E84F3B">
      <w:pPr>
        <w:pStyle w:val="a"/>
        <w:rPr>
          <w:rFonts w:hint="cs"/>
          <w:rtl/>
        </w:rPr>
      </w:pPr>
    </w:p>
    <w:p w14:paraId="3B015920" w14:textId="77777777" w:rsidR="00000000" w:rsidRDefault="00E84F3B">
      <w:pPr>
        <w:pStyle w:val="SpeakerCon"/>
        <w:rPr>
          <w:rtl/>
        </w:rPr>
      </w:pPr>
      <w:bookmarkStart w:id="152" w:name="FS000001065T16_07_2003_12_37_09C"/>
      <w:bookmarkEnd w:id="152"/>
      <w:r>
        <w:rPr>
          <w:rtl/>
        </w:rPr>
        <w:t>חיים אורון (מרצ):</w:t>
      </w:r>
    </w:p>
    <w:p w14:paraId="3DC4F931" w14:textId="77777777" w:rsidR="00000000" w:rsidRDefault="00E84F3B">
      <w:pPr>
        <w:pStyle w:val="a"/>
        <w:rPr>
          <w:rtl/>
        </w:rPr>
      </w:pPr>
    </w:p>
    <w:p w14:paraId="48989B1A" w14:textId="77777777" w:rsidR="00000000" w:rsidRDefault="00E84F3B">
      <w:pPr>
        <w:pStyle w:val="a"/>
        <w:rPr>
          <w:rFonts w:hint="cs"/>
          <w:rtl/>
        </w:rPr>
      </w:pPr>
      <w:r>
        <w:rPr>
          <w:rFonts w:hint="cs"/>
          <w:rtl/>
        </w:rPr>
        <w:t>חבר הכנסת כץ, אני מתפלא מאוד שאתה שואל אותי. אם הוא מתפטר מעצ</w:t>
      </w:r>
      <w:r>
        <w:rPr>
          <w:rFonts w:hint="cs"/>
          <w:rtl/>
        </w:rPr>
        <w:t>מו והולך אל המתחרה - אם הבעלים שלך סוגר את העסק ומתמזג עם המתחרה וזורק אותך לרחוב, זה בסדר?</w:t>
      </w:r>
    </w:p>
    <w:p w14:paraId="2183072B" w14:textId="77777777" w:rsidR="00000000" w:rsidRDefault="00E84F3B">
      <w:pPr>
        <w:pStyle w:val="a"/>
        <w:rPr>
          <w:rFonts w:hint="cs"/>
          <w:rtl/>
        </w:rPr>
      </w:pPr>
    </w:p>
    <w:p w14:paraId="3AB6C47A" w14:textId="77777777" w:rsidR="00000000" w:rsidRDefault="00E84F3B">
      <w:pPr>
        <w:pStyle w:val="ac"/>
        <w:rPr>
          <w:rtl/>
        </w:rPr>
      </w:pPr>
      <w:r>
        <w:rPr>
          <w:rFonts w:hint="eastAsia"/>
          <w:rtl/>
        </w:rPr>
        <w:t>חיים</w:t>
      </w:r>
      <w:r>
        <w:rPr>
          <w:rtl/>
        </w:rPr>
        <w:t xml:space="preserve"> כץ (הליכוד):</w:t>
      </w:r>
    </w:p>
    <w:p w14:paraId="109C5D95" w14:textId="77777777" w:rsidR="00000000" w:rsidRDefault="00E84F3B">
      <w:pPr>
        <w:pStyle w:val="a"/>
        <w:rPr>
          <w:rFonts w:hint="cs"/>
          <w:rtl/>
        </w:rPr>
      </w:pPr>
    </w:p>
    <w:p w14:paraId="59BEC7C3" w14:textId="77777777" w:rsidR="00000000" w:rsidRDefault="00E84F3B">
      <w:pPr>
        <w:pStyle w:val="a"/>
        <w:rPr>
          <w:rFonts w:hint="cs"/>
          <w:rtl/>
        </w:rPr>
      </w:pPr>
      <w:r>
        <w:rPr>
          <w:rFonts w:hint="cs"/>
          <w:rtl/>
        </w:rPr>
        <w:t>אם הבעלים סוגר את העסק, אתה מקבל פיצויים.</w:t>
      </w:r>
    </w:p>
    <w:p w14:paraId="07026B3F" w14:textId="77777777" w:rsidR="00000000" w:rsidRDefault="00E84F3B">
      <w:pPr>
        <w:pStyle w:val="a"/>
        <w:rPr>
          <w:rFonts w:hint="cs"/>
          <w:rtl/>
        </w:rPr>
      </w:pPr>
    </w:p>
    <w:p w14:paraId="02D8F67B" w14:textId="77777777" w:rsidR="00000000" w:rsidRDefault="00E84F3B">
      <w:pPr>
        <w:pStyle w:val="SpeakerCon"/>
        <w:rPr>
          <w:rtl/>
        </w:rPr>
      </w:pPr>
      <w:bookmarkStart w:id="153" w:name="FS000001065T16_07_2003_12_58_29C"/>
      <w:bookmarkEnd w:id="153"/>
      <w:r>
        <w:rPr>
          <w:rtl/>
        </w:rPr>
        <w:t>חיים אורון (מרצ):</w:t>
      </w:r>
    </w:p>
    <w:p w14:paraId="58746EB3" w14:textId="77777777" w:rsidR="00000000" w:rsidRDefault="00E84F3B">
      <w:pPr>
        <w:pStyle w:val="a"/>
        <w:rPr>
          <w:rtl/>
        </w:rPr>
      </w:pPr>
    </w:p>
    <w:p w14:paraId="05C7B4B5" w14:textId="77777777" w:rsidR="00000000" w:rsidRDefault="00E84F3B">
      <w:pPr>
        <w:pStyle w:val="a"/>
        <w:rPr>
          <w:rFonts w:hint="cs"/>
          <w:rtl/>
        </w:rPr>
      </w:pPr>
      <w:r>
        <w:rPr>
          <w:rFonts w:hint="cs"/>
          <w:rtl/>
        </w:rPr>
        <w:t>סליחה, אבל אתה - - -</w:t>
      </w:r>
    </w:p>
    <w:p w14:paraId="596C288B" w14:textId="77777777" w:rsidR="00000000" w:rsidRDefault="00E84F3B">
      <w:pPr>
        <w:pStyle w:val="a"/>
        <w:rPr>
          <w:rFonts w:hint="cs"/>
          <w:rtl/>
        </w:rPr>
      </w:pPr>
    </w:p>
    <w:p w14:paraId="255C3D75" w14:textId="77777777" w:rsidR="00000000" w:rsidRDefault="00E84F3B">
      <w:pPr>
        <w:pStyle w:val="ac"/>
        <w:rPr>
          <w:rtl/>
        </w:rPr>
      </w:pPr>
      <w:r>
        <w:rPr>
          <w:rFonts w:hint="eastAsia"/>
          <w:rtl/>
        </w:rPr>
        <w:t>חיים</w:t>
      </w:r>
      <w:r>
        <w:rPr>
          <w:rtl/>
        </w:rPr>
        <w:t xml:space="preserve"> כץ (הליכוד):</w:t>
      </w:r>
    </w:p>
    <w:p w14:paraId="5EAE66A0" w14:textId="77777777" w:rsidR="00000000" w:rsidRDefault="00E84F3B">
      <w:pPr>
        <w:pStyle w:val="a"/>
        <w:rPr>
          <w:rFonts w:hint="cs"/>
          <w:rtl/>
        </w:rPr>
      </w:pPr>
    </w:p>
    <w:p w14:paraId="63A40002" w14:textId="77777777" w:rsidR="00000000" w:rsidRDefault="00E84F3B">
      <w:pPr>
        <w:pStyle w:val="a"/>
        <w:rPr>
          <w:rFonts w:hint="cs"/>
          <w:rtl/>
        </w:rPr>
      </w:pPr>
      <w:r>
        <w:rPr>
          <w:rFonts w:hint="cs"/>
          <w:rtl/>
        </w:rPr>
        <w:t>אם הוא הולך למתחרה, למה מגיעים לו פיצויים</w:t>
      </w:r>
      <w:r>
        <w:rPr>
          <w:rFonts w:hint="cs"/>
          <w:rtl/>
        </w:rPr>
        <w:t>?</w:t>
      </w:r>
    </w:p>
    <w:p w14:paraId="25A13E8B" w14:textId="77777777" w:rsidR="00000000" w:rsidRDefault="00E84F3B">
      <w:pPr>
        <w:pStyle w:val="a"/>
        <w:rPr>
          <w:rFonts w:hint="cs"/>
          <w:rtl/>
        </w:rPr>
      </w:pPr>
    </w:p>
    <w:p w14:paraId="35E930F7" w14:textId="77777777" w:rsidR="00000000" w:rsidRDefault="00E84F3B">
      <w:pPr>
        <w:pStyle w:val="SpeakerCon"/>
        <w:rPr>
          <w:rtl/>
        </w:rPr>
      </w:pPr>
      <w:bookmarkStart w:id="154" w:name="FS000001065T16_07_2003_12_58_49C"/>
      <w:bookmarkEnd w:id="154"/>
      <w:r>
        <w:rPr>
          <w:rtl/>
        </w:rPr>
        <w:t>חיים אורון (מרצ):</w:t>
      </w:r>
    </w:p>
    <w:p w14:paraId="4E083EBC" w14:textId="77777777" w:rsidR="00000000" w:rsidRDefault="00E84F3B">
      <w:pPr>
        <w:pStyle w:val="a"/>
        <w:rPr>
          <w:rtl/>
        </w:rPr>
      </w:pPr>
    </w:p>
    <w:p w14:paraId="2D5B8552" w14:textId="77777777" w:rsidR="00000000" w:rsidRDefault="00E84F3B">
      <w:pPr>
        <w:pStyle w:val="a"/>
        <w:rPr>
          <w:rFonts w:hint="cs"/>
          <w:rtl/>
        </w:rPr>
      </w:pPr>
      <w:r>
        <w:rPr>
          <w:rFonts w:hint="cs"/>
          <w:rtl/>
        </w:rPr>
        <w:t>אני מתפלא שאתה שואל אותי. כמו שחבר כנסת וכמו שעובד בסקטור הציבורי, גם כשהוא מתפטר, מקבל - - -</w:t>
      </w:r>
    </w:p>
    <w:p w14:paraId="2B165828" w14:textId="77777777" w:rsidR="00000000" w:rsidRDefault="00E84F3B">
      <w:pPr>
        <w:pStyle w:val="a"/>
        <w:rPr>
          <w:rFonts w:hint="cs"/>
          <w:rtl/>
        </w:rPr>
      </w:pPr>
    </w:p>
    <w:p w14:paraId="1340C74F" w14:textId="77777777" w:rsidR="00000000" w:rsidRDefault="00E84F3B">
      <w:pPr>
        <w:pStyle w:val="ac"/>
        <w:rPr>
          <w:rtl/>
        </w:rPr>
      </w:pPr>
      <w:r>
        <w:rPr>
          <w:rFonts w:hint="eastAsia"/>
          <w:rtl/>
        </w:rPr>
        <w:t>חיים</w:t>
      </w:r>
      <w:r>
        <w:rPr>
          <w:rtl/>
        </w:rPr>
        <w:t xml:space="preserve"> כץ (הליכוד):</w:t>
      </w:r>
    </w:p>
    <w:p w14:paraId="372ACDD5" w14:textId="77777777" w:rsidR="00000000" w:rsidRDefault="00E84F3B">
      <w:pPr>
        <w:pStyle w:val="a"/>
        <w:rPr>
          <w:rFonts w:hint="cs"/>
          <w:rtl/>
        </w:rPr>
      </w:pPr>
    </w:p>
    <w:p w14:paraId="00273DB3" w14:textId="77777777" w:rsidR="00000000" w:rsidRDefault="00E84F3B">
      <w:pPr>
        <w:pStyle w:val="a"/>
        <w:rPr>
          <w:rFonts w:hint="cs"/>
          <w:rtl/>
        </w:rPr>
      </w:pPr>
      <w:r>
        <w:rPr>
          <w:rFonts w:hint="cs"/>
          <w:rtl/>
        </w:rPr>
        <w:t>לא מקבל. לא מקבל.</w:t>
      </w:r>
    </w:p>
    <w:p w14:paraId="7C769CEB" w14:textId="77777777" w:rsidR="00000000" w:rsidRDefault="00E84F3B">
      <w:pPr>
        <w:pStyle w:val="a"/>
        <w:rPr>
          <w:rFonts w:hint="cs"/>
          <w:rtl/>
        </w:rPr>
      </w:pPr>
    </w:p>
    <w:p w14:paraId="6D6ED99B" w14:textId="77777777" w:rsidR="00000000" w:rsidRDefault="00E84F3B">
      <w:pPr>
        <w:pStyle w:val="SpeakerCon"/>
        <w:rPr>
          <w:rtl/>
        </w:rPr>
      </w:pPr>
      <w:bookmarkStart w:id="155" w:name="FS000001065T16_07_2003_12_59_35C"/>
      <w:bookmarkEnd w:id="155"/>
      <w:r>
        <w:rPr>
          <w:rtl/>
        </w:rPr>
        <w:t>חיים אורון (מרצ):</w:t>
      </w:r>
    </w:p>
    <w:p w14:paraId="509F0FA9" w14:textId="77777777" w:rsidR="00000000" w:rsidRDefault="00E84F3B">
      <w:pPr>
        <w:pStyle w:val="a"/>
        <w:rPr>
          <w:rtl/>
        </w:rPr>
      </w:pPr>
    </w:p>
    <w:p w14:paraId="0128A615" w14:textId="77777777" w:rsidR="00000000" w:rsidRDefault="00E84F3B">
      <w:pPr>
        <w:pStyle w:val="a"/>
        <w:rPr>
          <w:rFonts w:hint="cs"/>
          <w:rtl/>
        </w:rPr>
      </w:pPr>
      <w:r>
        <w:rPr>
          <w:rFonts w:hint="cs"/>
          <w:rtl/>
        </w:rPr>
        <w:t>חבר הכנסת כץ, אני מאוד מקווה. אני יודע תמיד שהצעות מהסוג הזה - - -</w:t>
      </w:r>
    </w:p>
    <w:p w14:paraId="0F782562" w14:textId="77777777" w:rsidR="00000000" w:rsidRDefault="00E84F3B">
      <w:pPr>
        <w:pStyle w:val="a"/>
        <w:rPr>
          <w:rFonts w:hint="cs"/>
          <w:rtl/>
        </w:rPr>
      </w:pPr>
    </w:p>
    <w:p w14:paraId="0F3EEB76" w14:textId="77777777" w:rsidR="00000000" w:rsidRDefault="00E84F3B">
      <w:pPr>
        <w:pStyle w:val="ac"/>
        <w:rPr>
          <w:rtl/>
        </w:rPr>
      </w:pPr>
      <w:r>
        <w:rPr>
          <w:rFonts w:hint="eastAsia"/>
          <w:rtl/>
        </w:rPr>
        <w:t>חיים</w:t>
      </w:r>
      <w:r>
        <w:rPr>
          <w:rtl/>
        </w:rPr>
        <w:t xml:space="preserve"> כץ (הליכו</w:t>
      </w:r>
      <w:r>
        <w:rPr>
          <w:rtl/>
        </w:rPr>
        <w:t>ד):</w:t>
      </w:r>
    </w:p>
    <w:p w14:paraId="7BDBB816" w14:textId="77777777" w:rsidR="00000000" w:rsidRDefault="00E84F3B">
      <w:pPr>
        <w:pStyle w:val="a"/>
        <w:rPr>
          <w:rFonts w:hint="cs"/>
          <w:rtl/>
        </w:rPr>
      </w:pPr>
    </w:p>
    <w:p w14:paraId="37321E9D" w14:textId="77777777" w:rsidR="00000000" w:rsidRDefault="00E84F3B">
      <w:pPr>
        <w:pStyle w:val="a"/>
        <w:rPr>
          <w:rFonts w:hint="cs"/>
          <w:rtl/>
        </w:rPr>
      </w:pPr>
      <w:r>
        <w:rPr>
          <w:rFonts w:hint="cs"/>
          <w:rtl/>
        </w:rPr>
        <w:t>הוא יכול להקפיא את קרן הפנסיה שלו.</w:t>
      </w:r>
    </w:p>
    <w:p w14:paraId="18CD3D96" w14:textId="77777777" w:rsidR="00000000" w:rsidRDefault="00E84F3B">
      <w:pPr>
        <w:pStyle w:val="a"/>
        <w:rPr>
          <w:rFonts w:hint="cs"/>
          <w:rtl/>
        </w:rPr>
      </w:pPr>
    </w:p>
    <w:p w14:paraId="14C06116" w14:textId="77777777" w:rsidR="00000000" w:rsidRDefault="00E84F3B">
      <w:pPr>
        <w:pStyle w:val="SpeakerCon"/>
        <w:rPr>
          <w:rtl/>
        </w:rPr>
      </w:pPr>
      <w:bookmarkStart w:id="156" w:name="FS000001065T16_07_2003_12_59_51C"/>
      <w:bookmarkEnd w:id="156"/>
      <w:r>
        <w:rPr>
          <w:rtl/>
        </w:rPr>
        <w:t>חיים אורון (מרצ):</w:t>
      </w:r>
    </w:p>
    <w:p w14:paraId="3359484F" w14:textId="77777777" w:rsidR="00000000" w:rsidRDefault="00E84F3B">
      <w:pPr>
        <w:pStyle w:val="a"/>
        <w:rPr>
          <w:rtl/>
        </w:rPr>
      </w:pPr>
    </w:p>
    <w:p w14:paraId="0337C4D6" w14:textId="77777777" w:rsidR="00000000" w:rsidRDefault="00E84F3B">
      <w:pPr>
        <w:pStyle w:val="a"/>
        <w:rPr>
          <w:rFonts w:hint="cs"/>
          <w:rtl/>
        </w:rPr>
      </w:pPr>
      <w:r>
        <w:rPr>
          <w:rFonts w:hint="cs"/>
          <w:rtl/>
        </w:rPr>
        <w:t>חבר הכנסת כץ, אני מאוד מתפלא ומקווה שלא מה שנקרא האיגודים המקצועיים הם שיהיו נגד מצב שבו עובד שעבד ואחרי 20 שנה החליט שהוא רוצה לעבור למקום עבודה אחר - - -</w:t>
      </w:r>
    </w:p>
    <w:p w14:paraId="0D86F9D2" w14:textId="77777777" w:rsidR="00000000" w:rsidRDefault="00E84F3B">
      <w:pPr>
        <w:pStyle w:val="a"/>
        <w:rPr>
          <w:rtl/>
        </w:rPr>
      </w:pPr>
    </w:p>
    <w:p w14:paraId="0E2AA9FD" w14:textId="77777777" w:rsidR="00000000" w:rsidRDefault="00E84F3B">
      <w:pPr>
        <w:pStyle w:val="a"/>
        <w:rPr>
          <w:rFonts w:hint="cs"/>
          <w:rtl/>
        </w:rPr>
      </w:pPr>
    </w:p>
    <w:p w14:paraId="15C7F7F9" w14:textId="77777777" w:rsidR="00000000" w:rsidRDefault="00E84F3B">
      <w:pPr>
        <w:pStyle w:val="ac"/>
        <w:rPr>
          <w:rtl/>
        </w:rPr>
      </w:pPr>
      <w:r>
        <w:rPr>
          <w:rFonts w:hint="eastAsia"/>
          <w:rtl/>
        </w:rPr>
        <w:t>חיים</w:t>
      </w:r>
      <w:r>
        <w:rPr>
          <w:rtl/>
        </w:rPr>
        <w:t xml:space="preserve"> כץ (הליכוד):</w:t>
      </w:r>
    </w:p>
    <w:p w14:paraId="3380D39D" w14:textId="77777777" w:rsidR="00000000" w:rsidRDefault="00E84F3B">
      <w:pPr>
        <w:pStyle w:val="a"/>
        <w:rPr>
          <w:rFonts w:hint="cs"/>
          <w:rtl/>
        </w:rPr>
      </w:pPr>
    </w:p>
    <w:p w14:paraId="704304CD" w14:textId="77777777" w:rsidR="00000000" w:rsidRDefault="00E84F3B">
      <w:pPr>
        <w:pStyle w:val="a"/>
        <w:rPr>
          <w:rFonts w:hint="cs"/>
          <w:rtl/>
        </w:rPr>
      </w:pPr>
      <w:r>
        <w:rPr>
          <w:rFonts w:hint="cs"/>
          <w:rtl/>
        </w:rPr>
        <w:t>אין כאלה דברים.</w:t>
      </w:r>
    </w:p>
    <w:p w14:paraId="561C1359" w14:textId="77777777" w:rsidR="00000000" w:rsidRDefault="00E84F3B">
      <w:pPr>
        <w:pStyle w:val="a"/>
        <w:rPr>
          <w:rFonts w:hint="cs"/>
          <w:rtl/>
        </w:rPr>
      </w:pPr>
    </w:p>
    <w:p w14:paraId="0E1F264F" w14:textId="77777777" w:rsidR="00000000" w:rsidRDefault="00E84F3B">
      <w:pPr>
        <w:pStyle w:val="ac"/>
        <w:rPr>
          <w:rtl/>
        </w:rPr>
      </w:pPr>
      <w:r>
        <w:rPr>
          <w:rFonts w:hint="eastAsia"/>
          <w:rtl/>
        </w:rPr>
        <w:t>שר</w:t>
      </w:r>
      <w:r>
        <w:rPr>
          <w:rtl/>
        </w:rPr>
        <w:t xml:space="preserve"> הרווחה זבולון אורלב:</w:t>
      </w:r>
    </w:p>
    <w:p w14:paraId="5C0D6A88" w14:textId="77777777" w:rsidR="00000000" w:rsidRDefault="00E84F3B">
      <w:pPr>
        <w:pStyle w:val="a"/>
        <w:rPr>
          <w:rFonts w:hint="cs"/>
          <w:rtl/>
        </w:rPr>
      </w:pPr>
    </w:p>
    <w:p w14:paraId="09BCC857" w14:textId="77777777" w:rsidR="00000000" w:rsidRDefault="00E84F3B">
      <w:pPr>
        <w:pStyle w:val="a"/>
        <w:rPr>
          <w:rFonts w:hint="cs"/>
          <w:rtl/>
        </w:rPr>
      </w:pPr>
      <w:r>
        <w:rPr>
          <w:rFonts w:hint="cs"/>
          <w:rtl/>
        </w:rPr>
        <w:t>שיקפיא את הזכויות שלו.</w:t>
      </w:r>
    </w:p>
    <w:p w14:paraId="2A5E586C" w14:textId="77777777" w:rsidR="00000000" w:rsidRDefault="00E84F3B">
      <w:pPr>
        <w:pStyle w:val="a"/>
        <w:rPr>
          <w:rFonts w:hint="cs"/>
          <w:rtl/>
        </w:rPr>
      </w:pPr>
    </w:p>
    <w:p w14:paraId="0072DE29" w14:textId="77777777" w:rsidR="00000000" w:rsidRDefault="00E84F3B">
      <w:pPr>
        <w:pStyle w:val="ac"/>
        <w:rPr>
          <w:rtl/>
        </w:rPr>
      </w:pPr>
      <w:r>
        <w:rPr>
          <w:rFonts w:hint="eastAsia"/>
          <w:rtl/>
        </w:rPr>
        <w:t>חיים</w:t>
      </w:r>
      <w:r>
        <w:rPr>
          <w:rtl/>
        </w:rPr>
        <w:t xml:space="preserve"> כץ (הליכוד):</w:t>
      </w:r>
    </w:p>
    <w:p w14:paraId="51C183D7" w14:textId="77777777" w:rsidR="00000000" w:rsidRDefault="00E84F3B">
      <w:pPr>
        <w:pStyle w:val="a"/>
        <w:rPr>
          <w:rFonts w:hint="cs"/>
          <w:rtl/>
        </w:rPr>
      </w:pPr>
    </w:p>
    <w:p w14:paraId="07EBAABF" w14:textId="77777777" w:rsidR="00000000" w:rsidRDefault="00E84F3B">
      <w:pPr>
        <w:pStyle w:val="a"/>
        <w:rPr>
          <w:rFonts w:hint="cs"/>
          <w:rtl/>
        </w:rPr>
      </w:pPr>
      <w:r>
        <w:rPr>
          <w:rFonts w:hint="cs"/>
          <w:rtl/>
        </w:rPr>
        <w:t>שיקפיא את הזכויות.</w:t>
      </w:r>
    </w:p>
    <w:p w14:paraId="770225F1" w14:textId="77777777" w:rsidR="00000000" w:rsidRDefault="00E84F3B">
      <w:pPr>
        <w:pStyle w:val="a"/>
        <w:rPr>
          <w:rFonts w:hint="cs"/>
          <w:rtl/>
        </w:rPr>
      </w:pPr>
    </w:p>
    <w:p w14:paraId="28769679" w14:textId="77777777" w:rsidR="00000000" w:rsidRDefault="00E84F3B">
      <w:pPr>
        <w:pStyle w:val="SpeakerCon"/>
        <w:rPr>
          <w:rtl/>
        </w:rPr>
      </w:pPr>
      <w:bookmarkStart w:id="157" w:name="FS000001065T16_07_2003_13_01_21C"/>
      <w:bookmarkEnd w:id="157"/>
      <w:r>
        <w:rPr>
          <w:rtl/>
        </w:rPr>
        <w:t>חיים אורון (מרצ):</w:t>
      </w:r>
    </w:p>
    <w:p w14:paraId="6877669D" w14:textId="77777777" w:rsidR="00000000" w:rsidRDefault="00E84F3B">
      <w:pPr>
        <w:pStyle w:val="a"/>
        <w:rPr>
          <w:rtl/>
        </w:rPr>
      </w:pPr>
    </w:p>
    <w:p w14:paraId="47A879E3" w14:textId="77777777" w:rsidR="00000000" w:rsidRDefault="00E84F3B">
      <w:pPr>
        <w:pStyle w:val="a"/>
        <w:rPr>
          <w:rFonts w:hint="cs"/>
          <w:rtl/>
        </w:rPr>
      </w:pPr>
      <w:r>
        <w:rPr>
          <w:rFonts w:hint="cs"/>
          <w:rtl/>
        </w:rPr>
        <w:t>חברים, אין ויכוח על - - -</w:t>
      </w:r>
    </w:p>
    <w:p w14:paraId="2558E60A" w14:textId="77777777" w:rsidR="00000000" w:rsidRDefault="00E84F3B">
      <w:pPr>
        <w:pStyle w:val="a"/>
        <w:rPr>
          <w:rFonts w:hint="cs"/>
          <w:rtl/>
        </w:rPr>
      </w:pPr>
    </w:p>
    <w:p w14:paraId="5E7DC8AD" w14:textId="77777777" w:rsidR="00000000" w:rsidRDefault="00E84F3B">
      <w:pPr>
        <w:pStyle w:val="ac"/>
        <w:rPr>
          <w:rtl/>
        </w:rPr>
      </w:pPr>
      <w:r>
        <w:rPr>
          <w:rFonts w:hint="eastAsia"/>
          <w:rtl/>
        </w:rPr>
        <w:t>שר</w:t>
      </w:r>
      <w:r>
        <w:rPr>
          <w:rtl/>
        </w:rPr>
        <w:t xml:space="preserve"> הרווחה זבולון אורלב:</w:t>
      </w:r>
    </w:p>
    <w:p w14:paraId="1A8873C9" w14:textId="77777777" w:rsidR="00000000" w:rsidRDefault="00E84F3B">
      <w:pPr>
        <w:pStyle w:val="a"/>
        <w:rPr>
          <w:rFonts w:hint="cs"/>
          <w:rtl/>
        </w:rPr>
      </w:pPr>
    </w:p>
    <w:p w14:paraId="7FCE9ED0" w14:textId="77777777" w:rsidR="00000000" w:rsidRDefault="00E84F3B">
      <w:pPr>
        <w:pStyle w:val="a"/>
        <w:ind w:firstLine="0"/>
        <w:rPr>
          <w:rFonts w:hint="cs"/>
          <w:rtl/>
        </w:rPr>
      </w:pPr>
      <w:r>
        <w:rPr>
          <w:rFonts w:hint="cs"/>
          <w:rtl/>
        </w:rPr>
        <w:tab/>
        <w:t>אתה הורס לו את החיים. אתה רוצה שהוא יקבל פנסיה.</w:t>
      </w:r>
    </w:p>
    <w:p w14:paraId="34AF85A1" w14:textId="77777777" w:rsidR="00000000" w:rsidRDefault="00E84F3B">
      <w:pPr>
        <w:pStyle w:val="a"/>
        <w:ind w:firstLine="0"/>
        <w:rPr>
          <w:rFonts w:hint="cs"/>
          <w:rtl/>
        </w:rPr>
      </w:pPr>
    </w:p>
    <w:p w14:paraId="4CA632E6" w14:textId="77777777" w:rsidR="00000000" w:rsidRDefault="00E84F3B">
      <w:pPr>
        <w:pStyle w:val="SpeakerCon"/>
        <w:rPr>
          <w:rtl/>
        </w:rPr>
      </w:pPr>
      <w:bookmarkStart w:id="158" w:name="FS000001065T16_07_2003_13_01_30C"/>
      <w:bookmarkEnd w:id="158"/>
      <w:r>
        <w:rPr>
          <w:rtl/>
        </w:rPr>
        <w:t>חיים אורון (מרצ):</w:t>
      </w:r>
    </w:p>
    <w:p w14:paraId="1EFB915A" w14:textId="77777777" w:rsidR="00000000" w:rsidRDefault="00E84F3B">
      <w:pPr>
        <w:pStyle w:val="a"/>
        <w:rPr>
          <w:rtl/>
        </w:rPr>
      </w:pPr>
    </w:p>
    <w:p w14:paraId="3403DD79" w14:textId="77777777" w:rsidR="00000000" w:rsidRDefault="00E84F3B">
      <w:pPr>
        <w:pStyle w:val="a"/>
        <w:rPr>
          <w:rFonts w:hint="cs"/>
          <w:rtl/>
        </w:rPr>
      </w:pPr>
      <w:r>
        <w:rPr>
          <w:rFonts w:hint="cs"/>
          <w:rtl/>
        </w:rPr>
        <w:t>אני לא רוצה. השר אורלב, אני לא</w:t>
      </w:r>
      <w:r>
        <w:rPr>
          <w:rFonts w:hint="cs"/>
          <w:rtl/>
        </w:rPr>
        <w:t xml:space="preserve"> מדבר על הפנסיה. הפנסיה מוקפאת. אני מדבר על פיצויים של חודש לשנה.</w:t>
      </w:r>
    </w:p>
    <w:p w14:paraId="13543224" w14:textId="77777777" w:rsidR="00000000" w:rsidRDefault="00E84F3B">
      <w:pPr>
        <w:pStyle w:val="a"/>
        <w:rPr>
          <w:rFonts w:hint="cs"/>
          <w:rtl/>
        </w:rPr>
      </w:pPr>
    </w:p>
    <w:p w14:paraId="201457FC" w14:textId="77777777" w:rsidR="00000000" w:rsidRDefault="00E84F3B">
      <w:pPr>
        <w:pStyle w:val="ac"/>
        <w:rPr>
          <w:rtl/>
        </w:rPr>
      </w:pPr>
      <w:r>
        <w:rPr>
          <w:rFonts w:hint="eastAsia"/>
          <w:rtl/>
        </w:rPr>
        <w:t>חיים</w:t>
      </w:r>
      <w:r>
        <w:rPr>
          <w:rtl/>
        </w:rPr>
        <w:t xml:space="preserve"> כץ (הליכוד):</w:t>
      </w:r>
    </w:p>
    <w:p w14:paraId="47802E45" w14:textId="77777777" w:rsidR="00000000" w:rsidRDefault="00E84F3B">
      <w:pPr>
        <w:pStyle w:val="a"/>
        <w:rPr>
          <w:rFonts w:hint="cs"/>
          <w:rtl/>
        </w:rPr>
      </w:pPr>
    </w:p>
    <w:p w14:paraId="1B7BF119" w14:textId="77777777" w:rsidR="00000000" w:rsidRDefault="00E84F3B">
      <w:pPr>
        <w:pStyle w:val="a"/>
        <w:rPr>
          <w:rFonts w:hint="cs"/>
          <w:rtl/>
        </w:rPr>
      </w:pPr>
      <w:r>
        <w:rPr>
          <w:rFonts w:hint="cs"/>
          <w:rtl/>
        </w:rPr>
        <w:t>רק פיצויים. אין דבר כזה.</w:t>
      </w:r>
    </w:p>
    <w:p w14:paraId="7CDD125D" w14:textId="77777777" w:rsidR="00000000" w:rsidRDefault="00E84F3B">
      <w:pPr>
        <w:pStyle w:val="a"/>
        <w:rPr>
          <w:rFonts w:hint="cs"/>
          <w:rtl/>
        </w:rPr>
      </w:pPr>
    </w:p>
    <w:p w14:paraId="48166229" w14:textId="77777777" w:rsidR="00000000" w:rsidRDefault="00E84F3B">
      <w:pPr>
        <w:pStyle w:val="SpeakerCon"/>
        <w:rPr>
          <w:rtl/>
        </w:rPr>
      </w:pPr>
      <w:bookmarkStart w:id="159" w:name="FS000001065T16_07_2003_13_02_30C"/>
      <w:bookmarkEnd w:id="159"/>
      <w:r>
        <w:rPr>
          <w:rtl/>
        </w:rPr>
        <w:t>חיים אורון (מרצ):</w:t>
      </w:r>
    </w:p>
    <w:p w14:paraId="1DC099C9" w14:textId="77777777" w:rsidR="00000000" w:rsidRDefault="00E84F3B">
      <w:pPr>
        <w:pStyle w:val="a"/>
        <w:rPr>
          <w:rtl/>
        </w:rPr>
      </w:pPr>
    </w:p>
    <w:p w14:paraId="00D8742A" w14:textId="77777777" w:rsidR="00000000" w:rsidRDefault="00E84F3B">
      <w:pPr>
        <w:pStyle w:val="a"/>
        <w:rPr>
          <w:rFonts w:hint="cs"/>
          <w:rtl/>
        </w:rPr>
      </w:pPr>
      <w:r>
        <w:rPr>
          <w:rFonts w:hint="cs"/>
          <w:rtl/>
        </w:rPr>
        <w:t>כל כך יש דבר כזה. חבר הכנסת חיים כץ, כאשר המעסיק מפטר אותך ממקום עבודתך, הוא חייב להשלים לך את כל מה שאתה צריך לצבור בקרן הפנ</w:t>
      </w:r>
      <w:r>
        <w:rPr>
          <w:rFonts w:hint="cs"/>
          <w:rtl/>
        </w:rPr>
        <w:t>סיה, ואתה מקבל חודש עבור שנה.</w:t>
      </w:r>
    </w:p>
    <w:p w14:paraId="0AED0EF5" w14:textId="77777777" w:rsidR="00000000" w:rsidRDefault="00E84F3B">
      <w:pPr>
        <w:pStyle w:val="a"/>
        <w:rPr>
          <w:rFonts w:hint="cs"/>
          <w:rtl/>
        </w:rPr>
      </w:pPr>
    </w:p>
    <w:p w14:paraId="43637A1D" w14:textId="77777777" w:rsidR="00000000" w:rsidRDefault="00E84F3B">
      <w:pPr>
        <w:pStyle w:val="ac"/>
        <w:rPr>
          <w:rtl/>
        </w:rPr>
      </w:pPr>
      <w:r>
        <w:rPr>
          <w:rFonts w:hint="eastAsia"/>
          <w:rtl/>
        </w:rPr>
        <w:t>חיים</w:t>
      </w:r>
      <w:r>
        <w:rPr>
          <w:rtl/>
        </w:rPr>
        <w:t xml:space="preserve"> כץ (הליכוד):</w:t>
      </w:r>
    </w:p>
    <w:p w14:paraId="5A5076D9" w14:textId="77777777" w:rsidR="00000000" w:rsidRDefault="00E84F3B">
      <w:pPr>
        <w:pStyle w:val="a"/>
        <w:rPr>
          <w:rFonts w:hint="cs"/>
          <w:rtl/>
        </w:rPr>
      </w:pPr>
    </w:p>
    <w:p w14:paraId="5BEC4FED" w14:textId="77777777" w:rsidR="00000000" w:rsidRDefault="00E84F3B">
      <w:pPr>
        <w:pStyle w:val="a"/>
        <w:rPr>
          <w:rFonts w:hint="cs"/>
          <w:rtl/>
        </w:rPr>
      </w:pPr>
      <w:r>
        <w:rPr>
          <w:rFonts w:hint="cs"/>
          <w:rtl/>
        </w:rPr>
        <w:t>אתה טועה.</w:t>
      </w:r>
    </w:p>
    <w:p w14:paraId="13C322EC" w14:textId="77777777" w:rsidR="00000000" w:rsidRDefault="00E84F3B">
      <w:pPr>
        <w:pStyle w:val="a"/>
        <w:rPr>
          <w:rtl/>
        </w:rPr>
      </w:pPr>
    </w:p>
    <w:p w14:paraId="401F79D2" w14:textId="77777777" w:rsidR="00000000" w:rsidRDefault="00E84F3B">
      <w:pPr>
        <w:pStyle w:val="a"/>
        <w:rPr>
          <w:rFonts w:hint="cs"/>
          <w:rtl/>
        </w:rPr>
      </w:pPr>
    </w:p>
    <w:p w14:paraId="12914F13" w14:textId="77777777" w:rsidR="00000000" w:rsidRDefault="00E84F3B">
      <w:pPr>
        <w:pStyle w:val="ac"/>
        <w:rPr>
          <w:rtl/>
        </w:rPr>
      </w:pPr>
      <w:r>
        <w:rPr>
          <w:rFonts w:hint="eastAsia"/>
          <w:rtl/>
        </w:rPr>
        <w:t>אברהם</w:t>
      </w:r>
      <w:r>
        <w:rPr>
          <w:rtl/>
        </w:rPr>
        <w:t xml:space="preserve"> בייגה שוחט (העבודה-מימד):</w:t>
      </w:r>
    </w:p>
    <w:p w14:paraId="6B9340F3" w14:textId="77777777" w:rsidR="00000000" w:rsidRDefault="00E84F3B">
      <w:pPr>
        <w:pStyle w:val="a"/>
        <w:rPr>
          <w:rFonts w:hint="cs"/>
          <w:rtl/>
        </w:rPr>
      </w:pPr>
    </w:p>
    <w:p w14:paraId="0B2F9B33" w14:textId="77777777" w:rsidR="00000000" w:rsidRDefault="00E84F3B">
      <w:pPr>
        <w:pStyle w:val="a"/>
        <w:rPr>
          <w:rFonts w:hint="cs"/>
          <w:rtl/>
        </w:rPr>
      </w:pPr>
      <w:r>
        <w:rPr>
          <w:rFonts w:hint="cs"/>
          <w:rtl/>
        </w:rPr>
        <w:t>חבר הכנסת אורון, זה השניים ושליש.</w:t>
      </w:r>
    </w:p>
    <w:p w14:paraId="3C619CD0" w14:textId="77777777" w:rsidR="00000000" w:rsidRDefault="00E84F3B">
      <w:pPr>
        <w:pStyle w:val="a"/>
        <w:rPr>
          <w:rFonts w:hint="cs"/>
          <w:rtl/>
        </w:rPr>
      </w:pPr>
    </w:p>
    <w:p w14:paraId="07C9B4A1" w14:textId="77777777" w:rsidR="00000000" w:rsidRDefault="00E84F3B">
      <w:pPr>
        <w:pStyle w:val="SpeakerCon"/>
        <w:rPr>
          <w:rtl/>
        </w:rPr>
      </w:pPr>
      <w:bookmarkStart w:id="160" w:name="FS000001065T16_07_2003_13_03_25C"/>
      <w:bookmarkEnd w:id="160"/>
      <w:r>
        <w:rPr>
          <w:rtl/>
        </w:rPr>
        <w:t>חיים אורון (מרצ):</w:t>
      </w:r>
    </w:p>
    <w:p w14:paraId="60232887" w14:textId="77777777" w:rsidR="00000000" w:rsidRDefault="00E84F3B">
      <w:pPr>
        <w:pStyle w:val="a"/>
        <w:rPr>
          <w:rtl/>
        </w:rPr>
      </w:pPr>
    </w:p>
    <w:p w14:paraId="3FD6AB0B" w14:textId="77777777" w:rsidR="00000000" w:rsidRDefault="00E84F3B">
      <w:pPr>
        <w:pStyle w:val="a"/>
        <w:rPr>
          <w:rFonts w:hint="cs"/>
          <w:rtl/>
        </w:rPr>
      </w:pPr>
      <w:r>
        <w:rPr>
          <w:rFonts w:hint="cs"/>
          <w:rtl/>
        </w:rPr>
        <w:t>תאמין לי שאני יודע. חלק מקופות הפיצויים מורכבות משני החלקים. בחלק גדול ניתן - - -</w:t>
      </w:r>
    </w:p>
    <w:p w14:paraId="296CA355" w14:textId="77777777" w:rsidR="00000000" w:rsidRDefault="00E84F3B">
      <w:pPr>
        <w:pStyle w:val="a"/>
        <w:rPr>
          <w:rFonts w:hint="cs"/>
          <w:rtl/>
        </w:rPr>
      </w:pPr>
    </w:p>
    <w:p w14:paraId="47C2C1A8" w14:textId="77777777" w:rsidR="00000000" w:rsidRDefault="00E84F3B">
      <w:pPr>
        <w:pStyle w:val="ac"/>
        <w:rPr>
          <w:rtl/>
        </w:rPr>
      </w:pPr>
      <w:r>
        <w:rPr>
          <w:rFonts w:hint="eastAsia"/>
          <w:rtl/>
        </w:rPr>
        <w:t>חיים</w:t>
      </w:r>
      <w:r>
        <w:rPr>
          <w:rtl/>
        </w:rPr>
        <w:t xml:space="preserve"> כץ (הליכוד):</w:t>
      </w:r>
    </w:p>
    <w:p w14:paraId="158C1257" w14:textId="77777777" w:rsidR="00000000" w:rsidRDefault="00E84F3B">
      <w:pPr>
        <w:pStyle w:val="a"/>
        <w:rPr>
          <w:rFonts w:hint="cs"/>
          <w:rtl/>
        </w:rPr>
      </w:pPr>
    </w:p>
    <w:p w14:paraId="39A851F2" w14:textId="77777777" w:rsidR="00000000" w:rsidRDefault="00E84F3B">
      <w:pPr>
        <w:pStyle w:val="a"/>
        <w:rPr>
          <w:rFonts w:hint="cs"/>
          <w:rtl/>
        </w:rPr>
      </w:pPr>
      <w:r>
        <w:rPr>
          <w:rFonts w:hint="cs"/>
          <w:rtl/>
        </w:rPr>
        <w:t>סליחה</w:t>
      </w:r>
      <w:r>
        <w:rPr>
          <w:rFonts w:hint="cs"/>
          <w:rtl/>
        </w:rPr>
        <w:t>. אני לא מדבר יותר.</w:t>
      </w:r>
    </w:p>
    <w:p w14:paraId="095C8F8D" w14:textId="77777777" w:rsidR="00000000" w:rsidRDefault="00E84F3B">
      <w:pPr>
        <w:pStyle w:val="a"/>
        <w:rPr>
          <w:rFonts w:hint="cs"/>
          <w:rtl/>
        </w:rPr>
      </w:pPr>
    </w:p>
    <w:p w14:paraId="3EFBD782" w14:textId="77777777" w:rsidR="00000000" w:rsidRDefault="00E84F3B">
      <w:pPr>
        <w:pStyle w:val="SpeakerCon"/>
        <w:rPr>
          <w:rtl/>
        </w:rPr>
      </w:pPr>
      <w:bookmarkStart w:id="161" w:name="FS000001065T16_07_2003_13_04_23C"/>
      <w:bookmarkEnd w:id="161"/>
      <w:r>
        <w:rPr>
          <w:rtl/>
        </w:rPr>
        <w:t>חיים אורון (מרצ):</w:t>
      </w:r>
    </w:p>
    <w:p w14:paraId="5E877469" w14:textId="77777777" w:rsidR="00000000" w:rsidRDefault="00E84F3B">
      <w:pPr>
        <w:pStyle w:val="a"/>
        <w:rPr>
          <w:rtl/>
        </w:rPr>
      </w:pPr>
    </w:p>
    <w:p w14:paraId="0D89C65A" w14:textId="77777777" w:rsidR="00000000" w:rsidRDefault="00E84F3B">
      <w:pPr>
        <w:pStyle w:val="a"/>
        <w:rPr>
          <w:rFonts w:hint="cs"/>
          <w:rtl/>
        </w:rPr>
      </w:pPr>
      <w:r>
        <w:rPr>
          <w:rFonts w:hint="cs"/>
          <w:rtl/>
        </w:rPr>
        <w:t>חבר הכנסת חיים כץ, אני מופתע שזה דווקא אתה. אתה יודע בכמה וכמה מקומות אין הפקדה לקרן פיצויים ואין הפקדה לגמלה.</w:t>
      </w:r>
    </w:p>
    <w:p w14:paraId="798B14E0" w14:textId="77777777" w:rsidR="00000000" w:rsidRDefault="00E84F3B">
      <w:pPr>
        <w:pStyle w:val="a"/>
        <w:rPr>
          <w:rFonts w:hint="cs"/>
          <w:rtl/>
        </w:rPr>
      </w:pPr>
    </w:p>
    <w:p w14:paraId="67ACDFB1" w14:textId="77777777" w:rsidR="00000000" w:rsidRDefault="00E84F3B">
      <w:pPr>
        <w:pStyle w:val="ac"/>
        <w:rPr>
          <w:rtl/>
        </w:rPr>
      </w:pPr>
      <w:r>
        <w:rPr>
          <w:rFonts w:hint="eastAsia"/>
          <w:rtl/>
        </w:rPr>
        <w:t>חיים</w:t>
      </w:r>
      <w:r>
        <w:rPr>
          <w:rtl/>
        </w:rPr>
        <w:t xml:space="preserve"> כץ (הליכוד):</w:t>
      </w:r>
    </w:p>
    <w:p w14:paraId="6E0E6F20" w14:textId="77777777" w:rsidR="00000000" w:rsidRDefault="00E84F3B">
      <w:pPr>
        <w:pStyle w:val="a"/>
        <w:rPr>
          <w:rFonts w:hint="cs"/>
          <w:rtl/>
        </w:rPr>
      </w:pPr>
    </w:p>
    <w:p w14:paraId="3ACA190F" w14:textId="77777777" w:rsidR="00000000" w:rsidRDefault="00E84F3B">
      <w:pPr>
        <w:pStyle w:val="a"/>
        <w:rPr>
          <w:rFonts w:hint="cs"/>
          <w:rtl/>
        </w:rPr>
      </w:pPr>
      <w:r>
        <w:rPr>
          <w:rFonts w:hint="cs"/>
          <w:rtl/>
        </w:rPr>
        <w:t>אתה לא מדבר על זה.</w:t>
      </w:r>
    </w:p>
    <w:p w14:paraId="763026CB" w14:textId="77777777" w:rsidR="00000000" w:rsidRDefault="00E84F3B">
      <w:pPr>
        <w:pStyle w:val="a"/>
        <w:rPr>
          <w:rFonts w:hint="cs"/>
          <w:rtl/>
        </w:rPr>
      </w:pPr>
    </w:p>
    <w:p w14:paraId="304D2B7D" w14:textId="77777777" w:rsidR="00000000" w:rsidRDefault="00E84F3B">
      <w:pPr>
        <w:pStyle w:val="SpeakerCon"/>
        <w:rPr>
          <w:rtl/>
        </w:rPr>
      </w:pPr>
      <w:bookmarkStart w:id="162" w:name="FS000001065T16_07_2003_13_05_05C"/>
      <w:bookmarkEnd w:id="162"/>
      <w:r>
        <w:rPr>
          <w:rtl/>
        </w:rPr>
        <w:t>חיים אורון (מרצ):</w:t>
      </w:r>
    </w:p>
    <w:p w14:paraId="1B8A2A10" w14:textId="77777777" w:rsidR="00000000" w:rsidRDefault="00E84F3B">
      <w:pPr>
        <w:pStyle w:val="a"/>
        <w:rPr>
          <w:rtl/>
        </w:rPr>
      </w:pPr>
    </w:p>
    <w:p w14:paraId="1E7C5E83" w14:textId="77777777" w:rsidR="00000000" w:rsidRDefault="00E84F3B">
      <w:pPr>
        <w:pStyle w:val="a"/>
        <w:rPr>
          <w:rFonts w:hint="cs"/>
          <w:rtl/>
        </w:rPr>
      </w:pPr>
      <w:r>
        <w:rPr>
          <w:rFonts w:hint="cs"/>
          <w:rtl/>
        </w:rPr>
        <w:t>אני מדבר על חוק שיחייב כל מעסיק בכל מקום, במקו</w:t>
      </w:r>
      <w:r>
        <w:rPr>
          <w:rFonts w:hint="cs"/>
          <w:rtl/>
        </w:rPr>
        <w:t>ם שיש הסכם קיבוצי ובמקום שאין, ותקרא את הצעת החוק, להפקיד מדי שנה את סכום הפיצויים המגיע בגין שנת העבודה, והסכום הזה יועמד לרשות העובד והוא יחליט אם הוא משאיר אותו בקרן הפיצויים ואם הוא מוציא אותו. במקום שאין קרן פנסיה, לפחות זה יהיה לו. אם נחוקק חוק פנסיה</w:t>
      </w:r>
      <w:r>
        <w:rPr>
          <w:rFonts w:hint="cs"/>
          <w:rtl/>
        </w:rPr>
        <w:t xml:space="preserve"> חובה, אני מתחייב כאן שהסעיף האחרון בחוק פנסיה חובה יהיה ביטול החוק הזה. אתה מקשיב לי טוב? השר אורלב, אם נחוקק חוק פנסיה חובה, אני מתחייב כאן שביוזמתי אציע שהסעיף הזה בחוק פיצויי פיטורים יבוטל. אבל אל תשלחו אותי לחוק פנסיה חובה, או שהממשלה בעוד שבוע תצביע </w:t>
      </w:r>
      <w:r>
        <w:rPr>
          <w:rFonts w:hint="cs"/>
          <w:rtl/>
        </w:rPr>
        <w:t>נגד חוק פנסיה חובה, ואתה יודע את זה - - -</w:t>
      </w:r>
    </w:p>
    <w:p w14:paraId="244291FF" w14:textId="77777777" w:rsidR="00000000" w:rsidRDefault="00E84F3B">
      <w:pPr>
        <w:pStyle w:val="a"/>
        <w:rPr>
          <w:rFonts w:hint="cs"/>
          <w:rtl/>
        </w:rPr>
      </w:pPr>
    </w:p>
    <w:p w14:paraId="28E7A547" w14:textId="77777777" w:rsidR="00000000" w:rsidRDefault="00E84F3B">
      <w:pPr>
        <w:pStyle w:val="ac"/>
        <w:rPr>
          <w:rtl/>
        </w:rPr>
      </w:pPr>
      <w:r>
        <w:rPr>
          <w:rFonts w:hint="eastAsia"/>
          <w:rtl/>
        </w:rPr>
        <w:t>שר</w:t>
      </w:r>
      <w:r>
        <w:rPr>
          <w:rtl/>
        </w:rPr>
        <w:t xml:space="preserve"> הרווחה זבולון אורלב:</w:t>
      </w:r>
    </w:p>
    <w:p w14:paraId="59BC4CC3" w14:textId="77777777" w:rsidR="00000000" w:rsidRDefault="00E84F3B">
      <w:pPr>
        <w:pStyle w:val="a"/>
        <w:rPr>
          <w:rFonts w:hint="cs"/>
          <w:rtl/>
        </w:rPr>
      </w:pPr>
    </w:p>
    <w:p w14:paraId="27D9C8FB" w14:textId="77777777" w:rsidR="00000000" w:rsidRDefault="00E84F3B">
      <w:pPr>
        <w:pStyle w:val="a"/>
        <w:rPr>
          <w:rFonts w:hint="cs"/>
          <w:rtl/>
        </w:rPr>
      </w:pPr>
      <w:r>
        <w:rPr>
          <w:rFonts w:hint="cs"/>
          <w:rtl/>
        </w:rPr>
        <w:t>אל תציעו את זה. חכו להצעת החוק - - -</w:t>
      </w:r>
    </w:p>
    <w:p w14:paraId="69000D7D" w14:textId="77777777" w:rsidR="00000000" w:rsidRDefault="00E84F3B">
      <w:pPr>
        <w:pStyle w:val="a"/>
        <w:rPr>
          <w:rtl/>
        </w:rPr>
      </w:pPr>
    </w:p>
    <w:p w14:paraId="4212591D" w14:textId="77777777" w:rsidR="00000000" w:rsidRDefault="00E84F3B">
      <w:pPr>
        <w:pStyle w:val="a"/>
        <w:rPr>
          <w:rFonts w:hint="cs"/>
          <w:rtl/>
        </w:rPr>
      </w:pPr>
    </w:p>
    <w:p w14:paraId="54F18C2B" w14:textId="77777777" w:rsidR="00000000" w:rsidRDefault="00E84F3B">
      <w:pPr>
        <w:pStyle w:val="SpeakerCon"/>
        <w:rPr>
          <w:rtl/>
        </w:rPr>
      </w:pPr>
      <w:bookmarkStart w:id="163" w:name="FS000001065T16_07_2003_13_07_30C"/>
      <w:bookmarkEnd w:id="163"/>
      <w:r>
        <w:rPr>
          <w:rtl/>
        </w:rPr>
        <w:t>חיים אורון (מרצ):</w:t>
      </w:r>
    </w:p>
    <w:p w14:paraId="519B3745" w14:textId="77777777" w:rsidR="00000000" w:rsidRDefault="00E84F3B">
      <w:pPr>
        <w:pStyle w:val="a"/>
        <w:rPr>
          <w:rtl/>
        </w:rPr>
      </w:pPr>
    </w:p>
    <w:p w14:paraId="4AA43040" w14:textId="77777777" w:rsidR="00000000" w:rsidRDefault="00E84F3B">
      <w:pPr>
        <w:pStyle w:val="a"/>
        <w:rPr>
          <w:rFonts w:hint="cs"/>
          <w:rtl/>
        </w:rPr>
      </w:pPr>
      <w:r>
        <w:rPr>
          <w:rFonts w:hint="cs"/>
          <w:rtl/>
        </w:rPr>
        <w:t>כל הזמן: "תחכו". חברים יקרים, נלך הביתה ונבוא בעוד ארבע שנים.</w:t>
      </w:r>
    </w:p>
    <w:p w14:paraId="17DBED74" w14:textId="77777777" w:rsidR="00000000" w:rsidRDefault="00E84F3B">
      <w:pPr>
        <w:pStyle w:val="a"/>
        <w:rPr>
          <w:rFonts w:hint="cs"/>
          <w:rtl/>
        </w:rPr>
      </w:pPr>
    </w:p>
    <w:p w14:paraId="6B314BB0" w14:textId="77777777" w:rsidR="00000000" w:rsidRDefault="00E84F3B">
      <w:pPr>
        <w:pStyle w:val="ac"/>
        <w:rPr>
          <w:rtl/>
        </w:rPr>
      </w:pPr>
      <w:r>
        <w:rPr>
          <w:rFonts w:hint="eastAsia"/>
          <w:rtl/>
        </w:rPr>
        <w:t>שר</w:t>
      </w:r>
      <w:r>
        <w:rPr>
          <w:rtl/>
        </w:rPr>
        <w:t xml:space="preserve"> הרווחה זבולון אורלב:</w:t>
      </w:r>
    </w:p>
    <w:p w14:paraId="5D3182E4" w14:textId="77777777" w:rsidR="00000000" w:rsidRDefault="00E84F3B">
      <w:pPr>
        <w:pStyle w:val="a"/>
        <w:rPr>
          <w:rFonts w:hint="cs"/>
          <w:rtl/>
        </w:rPr>
      </w:pPr>
    </w:p>
    <w:p w14:paraId="4F774AA8" w14:textId="77777777" w:rsidR="00000000" w:rsidRDefault="00E84F3B">
      <w:pPr>
        <w:pStyle w:val="a"/>
        <w:rPr>
          <w:rFonts w:hint="cs"/>
          <w:rtl/>
        </w:rPr>
      </w:pPr>
      <w:r>
        <w:rPr>
          <w:rFonts w:hint="cs"/>
          <w:rtl/>
        </w:rPr>
        <w:t>אתם הייתם בממשלה ולא עשיתם.</w:t>
      </w:r>
    </w:p>
    <w:p w14:paraId="2E77E31A" w14:textId="77777777" w:rsidR="00000000" w:rsidRDefault="00E84F3B">
      <w:pPr>
        <w:pStyle w:val="a"/>
        <w:rPr>
          <w:rFonts w:hint="cs"/>
          <w:rtl/>
        </w:rPr>
      </w:pPr>
    </w:p>
    <w:p w14:paraId="48502EA4" w14:textId="77777777" w:rsidR="00000000" w:rsidRDefault="00E84F3B">
      <w:pPr>
        <w:pStyle w:val="SpeakerCon"/>
        <w:rPr>
          <w:rtl/>
        </w:rPr>
      </w:pPr>
      <w:bookmarkStart w:id="164" w:name="FS000001065T16_07_2003_13_07_54C"/>
      <w:bookmarkEnd w:id="164"/>
      <w:r>
        <w:rPr>
          <w:rtl/>
        </w:rPr>
        <w:t>חיים אורון (מ</w:t>
      </w:r>
      <w:r>
        <w:rPr>
          <w:rtl/>
        </w:rPr>
        <w:t>רצ):</w:t>
      </w:r>
    </w:p>
    <w:p w14:paraId="471A2D62" w14:textId="77777777" w:rsidR="00000000" w:rsidRDefault="00E84F3B">
      <w:pPr>
        <w:pStyle w:val="a"/>
        <w:rPr>
          <w:rtl/>
        </w:rPr>
      </w:pPr>
    </w:p>
    <w:p w14:paraId="524BE058" w14:textId="77777777" w:rsidR="00000000" w:rsidRDefault="00E84F3B">
      <w:pPr>
        <w:pStyle w:val="a"/>
        <w:rPr>
          <w:rFonts w:hint="cs"/>
          <w:rtl/>
        </w:rPr>
      </w:pPr>
      <w:r>
        <w:rPr>
          <w:rFonts w:hint="cs"/>
          <w:rtl/>
        </w:rPr>
        <w:t>סליחה, אבל לא על כל הצעת חוק אמרתי: "תחכו".</w:t>
      </w:r>
    </w:p>
    <w:p w14:paraId="43EA5E58" w14:textId="77777777" w:rsidR="00000000" w:rsidRDefault="00E84F3B">
      <w:pPr>
        <w:pStyle w:val="a"/>
        <w:rPr>
          <w:rFonts w:hint="cs"/>
          <w:rtl/>
        </w:rPr>
      </w:pPr>
    </w:p>
    <w:p w14:paraId="11322FA9" w14:textId="77777777" w:rsidR="00000000" w:rsidRDefault="00E84F3B">
      <w:pPr>
        <w:pStyle w:val="a"/>
        <w:rPr>
          <w:rFonts w:hint="cs"/>
          <w:rtl/>
        </w:rPr>
      </w:pPr>
      <w:r>
        <w:rPr>
          <w:rFonts w:hint="cs"/>
          <w:rtl/>
        </w:rPr>
        <w:t>לכן, אדוני השר, אם אתם תביאו חוק פנסיה חובה - וכמה שאני מקווה שתביאו, וכמה שאני יודע שלא תביאו - נחליט שהחוק הזה מבוטל.</w:t>
      </w:r>
    </w:p>
    <w:p w14:paraId="4D5B2A21" w14:textId="77777777" w:rsidR="00000000" w:rsidRDefault="00E84F3B">
      <w:pPr>
        <w:pStyle w:val="a"/>
        <w:rPr>
          <w:rFonts w:hint="cs"/>
          <w:rtl/>
        </w:rPr>
      </w:pPr>
    </w:p>
    <w:p w14:paraId="3D6C159F" w14:textId="77777777" w:rsidR="00000000" w:rsidRDefault="00E84F3B">
      <w:pPr>
        <w:pStyle w:val="ad"/>
        <w:rPr>
          <w:rtl/>
        </w:rPr>
      </w:pPr>
      <w:r>
        <w:rPr>
          <w:rtl/>
        </w:rPr>
        <w:t>היו"ר אתי לבני:</w:t>
      </w:r>
    </w:p>
    <w:p w14:paraId="7686423C" w14:textId="77777777" w:rsidR="00000000" w:rsidRDefault="00E84F3B">
      <w:pPr>
        <w:pStyle w:val="a"/>
        <w:rPr>
          <w:rtl/>
        </w:rPr>
      </w:pPr>
    </w:p>
    <w:p w14:paraId="17A7F0F5" w14:textId="77777777" w:rsidR="00000000" w:rsidRDefault="00E84F3B">
      <w:pPr>
        <w:pStyle w:val="a"/>
        <w:rPr>
          <w:rFonts w:hint="cs"/>
          <w:rtl/>
        </w:rPr>
      </w:pPr>
      <w:r>
        <w:rPr>
          <w:rFonts w:hint="cs"/>
          <w:rtl/>
        </w:rPr>
        <w:t>תודה רבה. משיב סגן שר התעשייה והמסחר, מיכאל רצון.</w:t>
      </w:r>
    </w:p>
    <w:p w14:paraId="20D3B5E8" w14:textId="77777777" w:rsidR="00000000" w:rsidRDefault="00E84F3B">
      <w:pPr>
        <w:pStyle w:val="a"/>
        <w:rPr>
          <w:rFonts w:hint="cs"/>
          <w:rtl/>
        </w:rPr>
      </w:pPr>
    </w:p>
    <w:p w14:paraId="74F64305" w14:textId="77777777" w:rsidR="00000000" w:rsidRDefault="00E84F3B">
      <w:pPr>
        <w:pStyle w:val="Speaker"/>
        <w:rPr>
          <w:rtl/>
        </w:rPr>
      </w:pPr>
      <w:bookmarkStart w:id="165" w:name="FS000001029T16_07_2003_13_08_55"/>
      <w:bookmarkStart w:id="166" w:name="_Toc46538629"/>
      <w:bookmarkStart w:id="167" w:name="_Toc49055358"/>
      <w:bookmarkEnd w:id="165"/>
      <w:r>
        <w:rPr>
          <w:rFonts w:hint="eastAsia"/>
          <w:rtl/>
        </w:rPr>
        <w:t>סגן</w:t>
      </w:r>
      <w:r>
        <w:rPr>
          <w:rtl/>
        </w:rPr>
        <w:t xml:space="preserve"> שר התעשייה</w:t>
      </w:r>
      <w:r>
        <w:rPr>
          <w:rFonts w:hint="cs"/>
          <w:rtl/>
        </w:rPr>
        <w:t>,</w:t>
      </w:r>
      <w:r>
        <w:rPr>
          <w:rtl/>
        </w:rPr>
        <w:t xml:space="preserve"> </w:t>
      </w:r>
      <w:r>
        <w:rPr>
          <w:rtl/>
        </w:rPr>
        <w:t xml:space="preserve">המסחר </w:t>
      </w:r>
      <w:r>
        <w:rPr>
          <w:rFonts w:hint="cs"/>
          <w:rtl/>
        </w:rPr>
        <w:t xml:space="preserve">והתעסוקה </w:t>
      </w:r>
      <w:r>
        <w:rPr>
          <w:rtl/>
        </w:rPr>
        <w:t>מיכאל רצון:</w:t>
      </w:r>
      <w:bookmarkEnd w:id="166"/>
      <w:bookmarkEnd w:id="167"/>
    </w:p>
    <w:p w14:paraId="26760A6F" w14:textId="77777777" w:rsidR="00000000" w:rsidRDefault="00E84F3B">
      <w:pPr>
        <w:pStyle w:val="a"/>
        <w:rPr>
          <w:rFonts w:hint="cs"/>
          <w:rtl/>
        </w:rPr>
      </w:pPr>
    </w:p>
    <w:p w14:paraId="197B024B" w14:textId="77777777" w:rsidR="00000000" w:rsidRDefault="00E84F3B">
      <w:pPr>
        <w:pStyle w:val="a"/>
        <w:rPr>
          <w:rFonts w:hint="cs"/>
          <w:rtl/>
        </w:rPr>
      </w:pPr>
      <w:r>
        <w:rPr>
          <w:rFonts w:hint="cs"/>
          <w:rtl/>
        </w:rPr>
        <w:t>גברתי היושבת-ראש, חברי הכנסת, חבר הכנסת אורון, אני מוכרח לומר שכשקראתי את הצעת החוק בפעם הראשונה, אינטואיטיבית ואינסטיקטיבית חשבתי שהיא ראויה. אבל יש אתה בעיות מספר שאעמוד עליהן כאן בכמה מלים. השלכות ההצעה הזאת, אם תתקבל, יהיו ב</w:t>
      </w:r>
      <w:r>
        <w:rPr>
          <w:rFonts w:hint="cs"/>
          <w:rtl/>
        </w:rPr>
        <w:t xml:space="preserve">עיקר בשני השינויים הבאים - - - </w:t>
      </w:r>
    </w:p>
    <w:p w14:paraId="1F13B30B" w14:textId="77777777" w:rsidR="00000000" w:rsidRDefault="00E84F3B">
      <w:pPr>
        <w:pStyle w:val="a"/>
        <w:rPr>
          <w:rFonts w:hint="cs"/>
          <w:rtl/>
        </w:rPr>
      </w:pPr>
    </w:p>
    <w:p w14:paraId="51C85E86" w14:textId="77777777" w:rsidR="00000000" w:rsidRDefault="00E84F3B">
      <w:pPr>
        <w:pStyle w:val="a"/>
        <w:rPr>
          <w:rFonts w:hint="cs"/>
          <w:rtl/>
        </w:rPr>
      </w:pPr>
      <w:r>
        <w:rPr>
          <w:rFonts w:hint="cs"/>
          <w:rtl/>
        </w:rPr>
        <w:t xml:space="preserve">כולם צועקים ומדברים, ולא שומעים כלום. </w:t>
      </w:r>
    </w:p>
    <w:p w14:paraId="0EDF16FF" w14:textId="77777777" w:rsidR="00000000" w:rsidRDefault="00E84F3B">
      <w:pPr>
        <w:pStyle w:val="a"/>
        <w:rPr>
          <w:rFonts w:hint="cs"/>
          <w:rtl/>
        </w:rPr>
      </w:pPr>
    </w:p>
    <w:p w14:paraId="1F81DFB9" w14:textId="77777777" w:rsidR="00000000" w:rsidRDefault="00E84F3B">
      <w:pPr>
        <w:pStyle w:val="ac"/>
        <w:rPr>
          <w:rtl/>
        </w:rPr>
      </w:pPr>
      <w:r>
        <w:rPr>
          <w:rFonts w:hint="eastAsia"/>
          <w:rtl/>
        </w:rPr>
        <w:t>חיים</w:t>
      </w:r>
      <w:r>
        <w:rPr>
          <w:rtl/>
        </w:rPr>
        <w:t xml:space="preserve"> אורון (מרצ):</w:t>
      </w:r>
    </w:p>
    <w:p w14:paraId="547080B1" w14:textId="77777777" w:rsidR="00000000" w:rsidRDefault="00E84F3B">
      <w:pPr>
        <w:pStyle w:val="a"/>
        <w:rPr>
          <w:rFonts w:hint="cs"/>
          <w:rtl/>
        </w:rPr>
      </w:pPr>
    </w:p>
    <w:p w14:paraId="7B05E0E3" w14:textId="77777777" w:rsidR="00000000" w:rsidRDefault="00E84F3B">
      <w:pPr>
        <w:pStyle w:val="a"/>
        <w:rPr>
          <w:rFonts w:hint="cs"/>
          <w:rtl/>
        </w:rPr>
      </w:pPr>
      <w:r>
        <w:rPr>
          <w:rFonts w:hint="cs"/>
          <w:rtl/>
        </w:rPr>
        <w:t>לא שומעים כלום.</w:t>
      </w:r>
    </w:p>
    <w:p w14:paraId="2B915575" w14:textId="77777777" w:rsidR="00000000" w:rsidRDefault="00E84F3B">
      <w:pPr>
        <w:pStyle w:val="a"/>
        <w:rPr>
          <w:rFonts w:hint="cs"/>
          <w:rtl/>
        </w:rPr>
      </w:pPr>
    </w:p>
    <w:p w14:paraId="0188400D" w14:textId="77777777" w:rsidR="00000000" w:rsidRDefault="00E84F3B">
      <w:pPr>
        <w:pStyle w:val="ad"/>
        <w:rPr>
          <w:rtl/>
        </w:rPr>
      </w:pPr>
      <w:r>
        <w:rPr>
          <w:rtl/>
        </w:rPr>
        <w:t>היו"ר אתי לבני:</w:t>
      </w:r>
    </w:p>
    <w:p w14:paraId="630DDE54" w14:textId="77777777" w:rsidR="00000000" w:rsidRDefault="00E84F3B">
      <w:pPr>
        <w:pStyle w:val="a"/>
        <w:rPr>
          <w:rtl/>
        </w:rPr>
      </w:pPr>
    </w:p>
    <w:p w14:paraId="261731C8" w14:textId="77777777" w:rsidR="00000000" w:rsidRDefault="00E84F3B">
      <w:pPr>
        <w:pStyle w:val="a"/>
        <w:rPr>
          <w:rFonts w:hint="cs"/>
          <w:rtl/>
        </w:rPr>
      </w:pPr>
      <w:r>
        <w:rPr>
          <w:rFonts w:hint="cs"/>
          <w:rtl/>
        </w:rPr>
        <w:t>זה לא בגלל המיקרופון. אני מבקשת שקט. מי שרוצה לדבר - מחוץ לאולם.</w:t>
      </w:r>
    </w:p>
    <w:p w14:paraId="62DD8EDC" w14:textId="77777777" w:rsidR="00000000" w:rsidRDefault="00E84F3B">
      <w:pPr>
        <w:pStyle w:val="a"/>
        <w:rPr>
          <w:rtl/>
        </w:rPr>
      </w:pPr>
    </w:p>
    <w:p w14:paraId="68BE7984" w14:textId="77777777" w:rsidR="00000000" w:rsidRDefault="00E84F3B">
      <w:pPr>
        <w:pStyle w:val="a"/>
        <w:rPr>
          <w:rFonts w:hint="cs"/>
          <w:rtl/>
        </w:rPr>
      </w:pPr>
    </w:p>
    <w:p w14:paraId="6E48B6DC" w14:textId="77777777" w:rsidR="00000000" w:rsidRDefault="00E84F3B">
      <w:pPr>
        <w:pStyle w:val="SpeakerCon"/>
        <w:rPr>
          <w:rtl/>
        </w:rPr>
      </w:pPr>
      <w:bookmarkStart w:id="168" w:name="FS000001029T16_07_2003_13_10_45C"/>
      <w:bookmarkEnd w:id="168"/>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769C0410" w14:textId="77777777" w:rsidR="00000000" w:rsidRDefault="00E84F3B">
      <w:pPr>
        <w:pStyle w:val="a"/>
        <w:rPr>
          <w:rtl/>
        </w:rPr>
      </w:pPr>
    </w:p>
    <w:p w14:paraId="5A54DA9D" w14:textId="77777777" w:rsidR="00000000" w:rsidRDefault="00E84F3B">
      <w:pPr>
        <w:pStyle w:val="a"/>
        <w:rPr>
          <w:rFonts w:hint="cs"/>
          <w:rtl/>
        </w:rPr>
      </w:pPr>
      <w:r>
        <w:rPr>
          <w:rFonts w:hint="cs"/>
          <w:rtl/>
        </w:rPr>
        <w:t>ההשלכות יהיו בשני ה</w:t>
      </w:r>
      <w:r>
        <w:rPr>
          <w:rFonts w:hint="cs"/>
          <w:rtl/>
        </w:rPr>
        <w:t>שינויים הבאים: האחד - מתן פיצויים לעובד שעבד שנה לפחות במקום העבודה, אם התפטר ואם פוטר, השנייה - מתן פיצויים גם למי שעבד פחות משנה והתפטר או פוטר בנסיבות מיוחדות.</w:t>
      </w:r>
    </w:p>
    <w:p w14:paraId="04539C2B" w14:textId="77777777" w:rsidR="00000000" w:rsidRDefault="00E84F3B">
      <w:pPr>
        <w:pStyle w:val="a"/>
        <w:rPr>
          <w:rFonts w:hint="cs"/>
          <w:rtl/>
        </w:rPr>
      </w:pPr>
    </w:p>
    <w:p w14:paraId="169ADD03" w14:textId="77777777" w:rsidR="00000000" w:rsidRDefault="00E84F3B">
      <w:pPr>
        <w:pStyle w:val="a"/>
        <w:rPr>
          <w:rFonts w:hint="cs"/>
          <w:rtl/>
        </w:rPr>
      </w:pPr>
      <w:r>
        <w:rPr>
          <w:rFonts w:hint="cs"/>
          <w:rtl/>
        </w:rPr>
        <w:t xml:space="preserve">פרט לזאת, ההצעה חוזרת כמעט מלה במלה על חוק פיצויי פיטורים, התשכ"ג-1963, אם כי בהשמטה של כמה </w:t>
      </w:r>
      <w:r>
        <w:rPr>
          <w:rFonts w:hint="cs"/>
          <w:rtl/>
        </w:rPr>
        <w:t>הוראות חשובות כגון ההוראה שגם אי-חידוש חוזה עבודה לתקופה קצובה מזכה בפיצויים - ההוראה קובעת חבות בפיצויים במקרה של חילופי מעבידים או ההוראה מונעת זכאות כפולה לפיצויי פיטורים ולגמלה מכוח החוק. אזכיר לכל חברי הכנסת, שמקורו של חוק פיצויי הפיטורים בהסדר שהיה מ</w:t>
      </w:r>
      <w:r>
        <w:rPr>
          <w:rFonts w:hint="cs"/>
          <w:rtl/>
        </w:rPr>
        <w:t>קובל הן על המעסיקים והן על העובדים, והוא הפך לנוהג, והוא בהסכמים עוד לפני שנחקק. הרציונל שעומד בבסיס ההסדר הוא הדדי - חיזוק הקשר של העובד אל מקום העבודה מחד גיסא, והכרה בהשקעתו המתמשכת מאידך גיסא, באופן שגם מאפשר לו במקרה של פיטורים להבטיח את עתידו הקרוב.</w:t>
      </w:r>
    </w:p>
    <w:p w14:paraId="4E1D8931" w14:textId="77777777" w:rsidR="00000000" w:rsidRDefault="00E84F3B">
      <w:pPr>
        <w:pStyle w:val="a"/>
        <w:rPr>
          <w:rFonts w:hint="cs"/>
          <w:rtl/>
        </w:rPr>
      </w:pPr>
    </w:p>
    <w:p w14:paraId="5E24F31E" w14:textId="77777777" w:rsidR="00000000" w:rsidRDefault="00E84F3B">
      <w:pPr>
        <w:pStyle w:val="ad"/>
        <w:rPr>
          <w:rtl/>
        </w:rPr>
      </w:pPr>
      <w:r>
        <w:rPr>
          <w:rtl/>
        </w:rPr>
        <w:t>היו"ר אתי לבני:</w:t>
      </w:r>
    </w:p>
    <w:p w14:paraId="4A8FA954" w14:textId="77777777" w:rsidR="00000000" w:rsidRDefault="00E84F3B">
      <w:pPr>
        <w:pStyle w:val="a"/>
        <w:rPr>
          <w:rtl/>
        </w:rPr>
      </w:pPr>
    </w:p>
    <w:p w14:paraId="045FD6C8" w14:textId="77777777" w:rsidR="00000000" w:rsidRDefault="00E84F3B">
      <w:pPr>
        <w:pStyle w:val="a"/>
        <w:rPr>
          <w:rFonts w:hint="cs"/>
          <w:rtl/>
        </w:rPr>
      </w:pPr>
      <w:bookmarkStart w:id="169" w:name="FS000001029T16_07_2003_12_27_24"/>
      <w:bookmarkEnd w:id="169"/>
      <w:r>
        <w:rPr>
          <w:rFonts w:hint="cs"/>
          <w:rtl/>
        </w:rPr>
        <w:t>סליחה רגע, תן לי חצי דקה לנזיפות. חבר הכנסת יהלום, חברת הכנסת אברהם, אנא צאו לדבר בחוץ. חבר הכנסת יתום, חבר הכנסת שלגי, אנא צאו החוצה לדבר. חבר הכנסת ברונפמן, אנא צאו החוצה לדבר. אתם מפריעים. תודה. סגן השר, אנא המשך.</w:t>
      </w:r>
    </w:p>
    <w:p w14:paraId="6BBF7345" w14:textId="77777777" w:rsidR="00000000" w:rsidRDefault="00E84F3B">
      <w:pPr>
        <w:pStyle w:val="SpeakerCon"/>
        <w:rPr>
          <w:rFonts w:hint="cs"/>
          <w:rtl/>
        </w:rPr>
      </w:pPr>
      <w:bookmarkStart w:id="170" w:name="FS000001029T16_07_2003_12_28_27C"/>
      <w:bookmarkEnd w:id="170"/>
    </w:p>
    <w:p w14:paraId="2AB61C3F" w14:textId="77777777" w:rsidR="00000000" w:rsidRDefault="00E84F3B">
      <w:pPr>
        <w:pStyle w:val="SpeakerCon"/>
        <w:rPr>
          <w:rtl/>
        </w:rPr>
      </w:pPr>
      <w:r>
        <w:rPr>
          <w:rtl/>
        </w:rPr>
        <w:t>סגן שר התעשייה</w:t>
      </w:r>
      <w:r>
        <w:rPr>
          <w:rFonts w:hint="cs"/>
          <w:rtl/>
        </w:rPr>
        <w:t>,</w:t>
      </w:r>
      <w:r>
        <w:rPr>
          <w:rtl/>
        </w:rPr>
        <w:t xml:space="preserve"> המסח</w:t>
      </w:r>
      <w:r>
        <w:rPr>
          <w:rtl/>
        </w:rPr>
        <w:t xml:space="preserve">ר </w:t>
      </w:r>
      <w:r>
        <w:rPr>
          <w:rFonts w:hint="cs"/>
          <w:rtl/>
        </w:rPr>
        <w:t xml:space="preserve">והתעסוקה </w:t>
      </w:r>
      <w:r>
        <w:rPr>
          <w:rtl/>
        </w:rPr>
        <w:t>מיכאל רצון:</w:t>
      </w:r>
    </w:p>
    <w:p w14:paraId="2766723B" w14:textId="77777777" w:rsidR="00000000" w:rsidRDefault="00E84F3B">
      <w:pPr>
        <w:pStyle w:val="a"/>
        <w:rPr>
          <w:rtl/>
        </w:rPr>
      </w:pPr>
    </w:p>
    <w:p w14:paraId="20391701" w14:textId="77777777" w:rsidR="00000000" w:rsidRDefault="00E84F3B">
      <w:pPr>
        <w:pStyle w:val="a"/>
        <w:rPr>
          <w:rFonts w:hint="cs"/>
          <w:rtl/>
        </w:rPr>
      </w:pPr>
      <w:r>
        <w:rPr>
          <w:rFonts w:hint="cs"/>
          <w:rtl/>
        </w:rPr>
        <w:t>השינוי המוצע מתערב באיזון העדין שהושג ואשר פועל באופן תקין כל השנים. לקביעת זכותו של מתפטר לפיצויים יש השלכות על נושאים רבים, לרבות הסדרי פנסיה קיימים, וכמו כן הוא מחייב חשיבה מחודשת על הצורך בהסדרים ובהגנות אחרים על פיצויי הפיטורים</w:t>
      </w:r>
      <w:r>
        <w:rPr>
          <w:rFonts w:hint="cs"/>
          <w:rtl/>
        </w:rPr>
        <w:t>, כגון מניעת התניה על תשלום הפיצויים, הגנה מפני עיקול כספים אלה, הענקת דין קדימה לעובד לגביהם ואפשרויות גבייה מועצמות. לנושאים אלה אין כל התייחסות בהצעת החוק, חבר הכנסת אורון.</w:t>
      </w:r>
    </w:p>
    <w:p w14:paraId="49344579" w14:textId="77777777" w:rsidR="00000000" w:rsidRDefault="00E84F3B">
      <w:pPr>
        <w:pStyle w:val="a"/>
        <w:ind w:firstLine="0"/>
        <w:rPr>
          <w:rFonts w:hint="cs"/>
          <w:rtl/>
        </w:rPr>
      </w:pPr>
    </w:p>
    <w:p w14:paraId="755A1110" w14:textId="77777777" w:rsidR="00000000" w:rsidRDefault="00E84F3B">
      <w:pPr>
        <w:pStyle w:val="ac"/>
        <w:rPr>
          <w:rtl/>
        </w:rPr>
      </w:pPr>
      <w:r>
        <w:rPr>
          <w:rFonts w:hint="eastAsia"/>
          <w:rtl/>
        </w:rPr>
        <w:t>חיים</w:t>
      </w:r>
      <w:r>
        <w:rPr>
          <w:rtl/>
        </w:rPr>
        <w:t xml:space="preserve"> רמון (העבודה-מימד):</w:t>
      </w:r>
    </w:p>
    <w:p w14:paraId="1B4D986A" w14:textId="77777777" w:rsidR="00000000" w:rsidRDefault="00E84F3B">
      <w:pPr>
        <w:pStyle w:val="a"/>
        <w:rPr>
          <w:rFonts w:hint="cs"/>
          <w:rtl/>
        </w:rPr>
      </w:pPr>
    </w:p>
    <w:p w14:paraId="0ADCC8E4" w14:textId="77777777" w:rsidR="00000000" w:rsidRDefault="00E84F3B">
      <w:pPr>
        <w:pStyle w:val="a"/>
        <w:rPr>
          <w:rFonts w:hint="cs"/>
          <w:rtl/>
        </w:rPr>
      </w:pPr>
      <w:r>
        <w:rPr>
          <w:rFonts w:hint="cs"/>
          <w:rtl/>
        </w:rPr>
        <w:t>בדיונים לקראת קריאה ראשונה.</w:t>
      </w:r>
    </w:p>
    <w:p w14:paraId="53139703" w14:textId="77777777" w:rsidR="00000000" w:rsidRDefault="00E84F3B">
      <w:pPr>
        <w:pStyle w:val="a"/>
        <w:ind w:firstLine="0"/>
        <w:rPr>
          <w:rFonts w:hint="cs"/>
          <w:rtl/>
        </w:rPr>
      </w:pPr>
    </w:p>
    <w:p w14:paraId="3195332B" w14:textId="77777777" w:rsidR="00000000" w:rsidRDefault="00E84F3B">
      <w:pPr>
        <w:pStyle w:val="SpeakerCon"/>
        <w:rPr>
          <w:rtl/>
        </w:rPr>
      </w:pPr>
      <w:bookmarkStart w:id="171" w:name="FS000001029T16_07_2003_12_30_51C"/>
      <w:bookmarkEnd w:id="171"/>
      <w:r>
        <w:rPr>
          <w:rtl/>
        </w:rPr>
        <w:t>סגן שר התעשייה</w:t>
      </w:r>
      <w:r>
        <w:rPr>
          <w:rFonts w:hint="cs"/>
          <w:rtl/>
        </w:rPr>
        <w:t>,</w:t>
      </w:r>
      <w:r>
        <w:rPr>
          <w:rtl/>
        </w:rPr>
        <w:t xml:space="preserve"> המסחר </w:t>
      </w:r>
      <w:r>
        <w:rPr>
          <w:rFonts w:hint="cs"/>
          <w:rtl/>
        </w:rPr>
        <w:t>וה</w:t>
      </w:r>
      <w:r>
        <w:rPr>
          <w:rFonts w:hint="cs"/>
          <w:rtl/>
        </w:rPr>
        <w:t xml:space="preserve">תעסוקה </w:t>
      </w:r>
      <w:r>
        <w:rPr>
          <w:rtl/>
        </w:rPr>
        <w:t>מיכאל רצון:</w:t>
      </w:r>
    </w:p>
    <w:p w14:paraId="43D8D3BC" w14:textId="77777777" w:rsidR="00000000" w:rsidRDefault="00E84F3B">
      <w:pPr>
        <w:pStyle w:val="a"/>
        <w:rPr>
          <w:rtl/>
        </w:rPr>
      </w:pPr>
    </w:p>
    <w:p w14:paraId="703FA856" w14:textId="77777777" w:rsidR="00000000" w:rsidRDefault="00E84F3B">
      <w:pPr>
        <w:pStyle w:val="a"/>
        <w:rPr>
          <w:rFonts w:hint="cs"/>
          <w:rtl/>
        </w:rPr>
      </w:pPr>
      <w:r>
        <w:rPr>
          <w:rFonts w:hint="cs"/>
          <w:rtl/>
        </w:rPr>
        <w:t>בנוסף, יש להצעה הזאת חסרונות מהותיים. ההצעה, לצערנו הרב, יכולה להביא לעידוד עובדים להתפטר, ובכך יכולה להביא לחוסר יציבות במבנה ההעסקה. ההצעה מחייבת את המעבידים למעשה בתשלום תוספת שכר עבור כל עובד, בגובה של שכר חודש בשנה, חיוב שעד עתה הי</w:t>
      </w:r>
      <w:r>
        <w:rPr>
          <w:rFonts w:hint="cs"/>
          <w:rtl/>
        </w:rPr>
        <w:t>ה מותנה בהחלטת המעביד על פיטורים.</w:t>
      </w:r>
    </w:p>
    <w:p w14:paraId="5529F1AA" w14:textId="77777777" w:rsidR="00000000" w:rsidRDefault="00E84F3B">
      <w:pPr>
        <w:pStyle w:val="a"/>
        <w:rPr>
          <w:rFonts w:hint="cs"/>
          <w:rtl/>
        </w:rPr>
      </w:pPr>
    </w:p>
    <w:p w14:paraId="4528DB80" w14:textId="77777777" w:rsidR="00000000" w:rsidRDefault="00E84F3B">
      <w:pPr>
        <w:pStyle w:val="a"/>
        <w:rPr>
          <w:rFonts w:hint="cs"/>
          <w:rtl/>
        </w:rPr>
      </w:pPr>
      <w:r>
        <w:rPr>
          <w:rFonts w:hint="cs"/>
          <w:rtl/>
        </w:rPr>
        <w:t>כעניין של מדיניות, לא רצוי לקבוע שכר או חיובים כספיים ישירים בחקיקה, ואם בכל זאת מבקשים לקבוע שכר בחקיקה, רצוי לעשות זאת לאחר התייעצות עם נציגי העובדים וארגוני המעבידים, ולא בהליך של חקיקה פרטית.</w:t>
      </w:r>
    </w:p>
    <w:p w14:paraId="4B79A80C" w14:textId="77777777" w:rsidR="00000000" w:rsidRDefault="00E84F3B">
      <w:pPr>
        <w:pStyle w:val="a"/>
        <w:rPr>
          <w:rFonts w:hint="cs"/>
          <w:rtl/>
        </w:rPr>
      </w:pPr>
    </w:p>
    <w:p w14:paraId="1530B971" w14:textId="77777777" w:rsidR="00000000" w:rsidRDefault="00E84F3B">
      <w:pPr>
        <w:pStyle w:val="a"/>
        <w:rPr>
          <w:rFonts w:hint="cs"/>
          <w:rtl/>
        </w:rPr>
      </w:pPr>
      <w:r>
        <w:rPr>
          <w:rFonts w:hint="cs"/>
          <w:rtl/>
        </w:rPr>
        <w:t>הנטל על המעבידים עשוי לח</w:t>
      </w:r>
      <w:r>
        <w:rPr>
          <w:rFonts w:hint="cs"/>
          <w:rtl/>
        </w:rPr>
        <w:t>ול גם ביחס לעובד שטרם השלים שנת עבודה, אם סיים את עבודתו בנסיבות מיוחדות, וזאת אף  שטרם נוצר בין העובד למעביד או למקום העבודה קשר משמעותי.</w:t>
      </w:r>
    </w:p>
    <w:p w14:paraId="0946D8CE" w14:textId="77777777" w:rsidR="00000000" w:rsidRDefault="00E84F3B">
      <w:pPr>
        <w:pStyle w:val="a"/>
        <w:rPr>
          <w:rFonts w:hint="cs"/>
          <w:rtl/>
        </w:rPr>
      </w:pPr>
    </w:p>
    <w:p w14:paraId="7DF80583" w14:textId="77777777" w:rsidR="00000000" w:rsidRDefault="00E84F3B">
      <w:pPr>
        <w:pStyle w:val="a"/>
        <w:rPr>
          <w:rFonts w:hint="cs"/>
          <w:rtl/>
        </w:rPr>
      </w:pPr>
      <w:r>
        <w:rPr>
          <w:rFonts w:hint="cs"/>
          <w:rtl/>
        </w:rPr>
        <w:t>זה ממש בלתי אפשרי.</w:t>
      </w:r>
    </w:p>
    <w:p w14:paraId="2EF87903" w14:textId="77777777" w:rsidR="00000000" w:rsidRDefault="00E84F3B">
      <w:pPr>
        <w:pStyle w:val="a"/>
        <w:ind w:firstLine="0"/>
        <w:rPr>
          <w:rFonts w:hint="cs"/>
          <w:rtl/>
        </w:rPr>
      </w:pPr>
    </w:p>
    <w:p w14:paraId="0D473CD6" w14:textId="77777777" w:rsidR="00000000" w:rsidRDefault="00E84F3B">
      <w:pPr>
        <w:pStyle w:val="a"/>
        <w:ind w:firstLine="0"/>
        <w:rPr>
          <w:rFonts w:hint="cs"/>
          <w:rtl/>
        </w:rPr>
      </w:pPr>
    </w:p>
    <w:p w14:paraId="00F5A1EE" w14:textId="77777777" w:rsidR="00000000" w:rsidRDefault="00E84F3B">
      <w:pPr>
        <w:pStyle w:val="a"/>
        <w:ind w:firstLine="0"/>
        <w:rPr>
          <w:rFonts w:hint="cs"/>
          <w:rtl/>
        </w:rPr>
      </w:pPr>
    </w:p>
    <w:p w14:paraId="6A51E62C" w14:textId="77777777" w:rsidR="00000000" w:rsidRDefault="00E84F3B">
      <w:pPr>
        <w:pStyle w:val="a"/>
        <w:ind w:firstLine="0"/>
        <w:rPr>
          <w:rFonts w:hint="cs"/>
          <w:rtl/>
        </w:rPr>
      </w:pPr>
    </w:p>
    <w:p w14:paraId="62F82776" w14:textId="77777777" w:rsidR="00000000" w:rsidRDefault="00E84F3B">
      <w:pPr>
        <w:pStyle w:val="ad"/>
        <w:rPr>
          <w:rtl/>
        </w:rPr>
      </w:pPr>
      <w:r>
        <w:rPr>
          <w:rtl/>
        </w:rPr>
        <w:t>היו"ר אתי לבני:</w:t>
      </w:r>
    </w:p>
    <w:p w14:paraId="650EBA5F" w14:textId="77777777" w:rsidR="00000000" w:rsidRDefault="00E84F3B">
      <w:pPr>
        <w:pStyle w:val="a"/>
        <w:rPr>
          <w:rtl/>
        </w:rPr>
      </w:pPr>
    </w:p>
    <w:p w14:paraId="0110CCEB" w14:textId="77777777" w:rsidR="00000000" w:rsidRDefault="00E84F3B">
      <w:pPr>
        <w:pStyle w:val="a"/>
        <w:rPr>
          <w:rFonts w:hint="cs"/>
          <w:rtl/>
        </w:rPr>
      </w:pPr>
      <w:r>
        <w:rPr>
          <w:rFonts w:hint="cs"/>
          <w:rtl/>
        </w:rPr>
        <w:t>זה בלתי אפשרי, אני לא יודעת מה לעשות. כבוד היושב-ראש, אנא, קח את המדברים החו</w:t>
      </w:r>
      <w:r>
        <w:rPr>
          <w:rFonts w:hint="cs"/>
          <w:rtl/>
        </w:rPr>
        <w:t>צה. תודה.</w:t>
      </w:r>
    </w:p>
    <w:p w14:paraId="7C921741" w14:textId="77777777" w:rsidR="00000000" w:rsidRDefault="00E84F3B">
      <w:pPr>
        <w:pStyle w:val="a"/>
        <w:ind w:firstLine="0"/>
        <w:rPr>
          <w:rFonts w:hint="cs"/>
          <w:rtl/>
        </w:rPr>
      </w:pPr>
    </w:p>
    <w:p w14:paraId="0B930830" w14:textId="77777777" w:rsidR="00000000" w:rsidRDefault="00E84F3B">
      <w:pPr>
        <w:pStyle w:val="SpeakerCon"/>
        <w:rPr>
          <w:rtl/>
        </w:rPr>
      </w:pPr>
      <w:bookmarkStart w:id="172" w:name="FS000001029T16_07_2003_12_33_39C"/>
      <w:bookmarkEnd w:id="172"/>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22ADC3ED" w14:textId="77777777" w:rsidR="00000000" w:rsidRDefault="00E84F3B">
      <w:pPr>
        <w:pStyle w:val="a"/>
        <w:rPr>
          <w:rtl/>
        </w:rPr>
      </w:pPr>
    </w:p>
    <w:p w14:paraId="7F420E32" w14:textId="77777777" w:rsidR="00000000" w:rsidRDefault="00E84F3B">
      <w:pPr>
        <w:pStyle w:val="a"/>
        <w:rPr>
          <w:rFonts w:hint="cs"/>
          <w:rtl/>
        </w:rPr>
      </w:pPr>
      <w:r>
        <w:rPr>
          <w:rFonts w:hint="cs"/>
          <w:rtl/>
        </w:rPr>
        <w:t>לכן, שינוי כה יסודי ביחסי העבודה צריך שייעשה, אם יימצא שהוא רצוי, ביוזמה ממשלתית ובשיתוף נציגי העובדים וארגוני המעבידים, על מנת שלא לפגוע במערכת האיזונים העדינה שהושגה ביחסי העבודה בנושא פיצויי הפיטורי</w:t>
      </w:r>
      <w:r>
        <w:rPr>
          <w:rFonts w:hint="cs"/>
          <w:rtl/>
        </w:rPr>
        <w:t>ם.</w:t>
      </w:r>
    </w:p>
    <w:p w14:paraId="24278FB9" w14:textId="77777777" w:rsidR="00000000" w:rsidRDefault="00E84F3B">
      <w:pPr>
        <w:pStyle w:val="a"/>
        <w:rPr>
          <w:rFonts w:hint="cs"/>
          <w:rtl/>
        </w:rPr>
      </w:pPr>
    </w:p>
    <w:p w14:paraId="1CC173EA" w14:textId="77777777" w:rsidR="00000000" w:rsidRDefault="00E84F3B">
      <w:pPr>
        <w:pStyle w:val="a"/>
        <w:rPr>
          <w:rFonts w:hint="cs"/>
          <w:rtl/>
        </w:rPr>
      </w:pPr>
      <w:r>
        <w:rPr>
          <w:rFonts w:hint="cs"/>
          <w:rtl/>
        </w:rPr>
        <w:t>לכן,  הממשלה מתנגדת להצעת החוק הזאת.</w:t>
      </w:r>
    </w:p>
    <w:p w14:paraId="4488AB54" w14:textId="77777777" w:rsidR="00000000" w:rsidRDefault="00E84F3B">
      <w:pPr>
        <w:pStyle w:val="a"/>
        <w:ind w:firstLine="0"/>
        <w:rPr>
          <w:rFonts w:hint="cs"/>
          <w:rtl/>
        </w:rPr>
      </w:pPr>
    </w:p>
    <w:p w14:paraId="4A218EC1" w14:textId="77777777" w:rsidR="00000000" w:rsidRDefault="00E84F3B">
      <w:pPr>
        <w:pStyle w:val="ad"/>
        <w:rPr>
          <w:rtl/>
        </w:rPr>
      </w:pPr>
      <w:r>
        <w:rPr>
          <w:rtl/>
        </w:rPr>
        <w:t>היו"ר אתי לבני:</w:t>
      </w:r>
    </w:p>
    <w:p w14:paraId="046E68C5" w14:textId="77777777" w:rsidR="00000000" w:rsidRDefault="00E84F3B">
      <w:pPr>
        <w:pStyle w:val="a"/>
        <w:rPr>
          <w:rtl/>
        </w:rPr>
      </w:pPr>
    </w:p>
    <w:p w14:paraId="1AB5FB33" w14:textId="77777777" w:rsidR="00000000" w:rsidRDefault="00E84F3B">
      <w:pPr>
        <w:pStyle w:val="a"/>
        <w:rPr>
          <w:rFonts w:hint="cs"/>
          <w:rtl/>
        </w:rPr>
      </w:pPr>
      <w:r>
        <w:rPr>
          <w:rFonts w:hint="cs"/>
          <w:rtl/>
        </w:rPr>
        <w:t>חבר הכנסת אורון ישיב.</w:t>
      </w:r>
    </w:p>
    <w:p w14:paraId="52729EC1" w14:textId="77777777" w:rsidR="00000000" w:rsidRDefault="00E84F3B">
      <w:pPr>
        <w:pStyle w:val="a"/>
        <w:ind w:firstLine="0"/>
        <w:rPr>
          <w:rFonts w:hint="cs"/>
          <w:rtl/>
        </w:rPr>
      </w:pPr>
    </w:p>
    <w:p w14:paraId="12413A0B" w14:textId="77777777" w:rsidR="00000000" w:rsidRDefault="00E84F3B">
      <w:pPr>
        <w:pStyle w:val="Speaker"/>
        <w:rPr>
          <w:rtl/>
        </w:rPr>
      </w:pPr>
      <w:bookmarkStart w:id="173" w:name="FS000001065T16_07_2003_12_35_05"/>
      <w:bookmarkStart w:id="174" w:name="_Toc46538630"/>
      <w:bookmarkStart w:id="175" w:name="_Toc49055359"/>
      <w:bookmarkEnd w:id="173"/>
      <w:r>
        <w:rPr>
          <w:rFonts w:hint="eastAsia"/>
          <w:rtl/>
        </w:rPr>
        <w:t>חיים</w:t>
      </w:r>
      <w:r>
        <w:rPr>
          <w:rtl/>
        </w:rPr>
        <w:t xml:space="preserve"> אורון (מרצ):</w:t>
      </w:r>
      <w:bookmarkEnd w:id="174"/>
      <w:bookmarkEnd w:id="175"/>
    </w:p>
    <w:p w14:paraId="6B5C68FF" w14:textId="77777777" w:rsidR="00000000" w:rsidRDefault="00E84F3B">
      <w:pPr>
        <w:pStyle w:val="a"/>
        <w:rPr>
          <w:rFonts w:hint="cs"/>
          <w:rtl/>
        </w:rPr>
      </w:pPr>
    </w:p>
    <w:p w14:paraId="5334F6E5" w14:textId="77777777" w:rsidR="00000000" w:rsidRDefault="00E84F3B">
      <w:pPr>
        <w:pStyle w:val="a"/>
        <w:rPr>
          <w:rFonts w:hint="cs"/>
          <w:rtl/>
        </w:rPr>
      </w:pPr>
      <w:r>
        <w:rPr>
          <w:rFonts w:hint="cs"/>
          <w:rtl/>
        </w:rPr>
        <w:t xml:space="preserve">גברתי היושבת-ראש, חברי הכנסת, לא אתווכח על כל הנושאים, לרבות הנושאים המעשיים, כי אני מאמין שניתן לדון בנושאים הללו בדיון שייערך בין הקריאה הראשונה לשנייה. </w:t>
      </w:r>
      <w:r>
        <w:rPr>
          <w:rFonts w:hint="cs"/>
          <w:rtl/>
        </w:rPr>
        <w:t xml:space="preserve">אני רוצה לקצר בדברי. </w:t>
      </w:r>
    </w:p>
    <w:p w14:paraId="31F09D90" w14:textId="77777777" w:rsidR="00000000" w:rsidRDefault="00E84F3B">
      <w:pPr>
        <w:pStyle w:val="a"/>
        <w:rPr>
          <w:rFonts w:hint="cs"/>
          <w:rtl/>
        </w:rPr>
      </w:pPr>
    </w:p>
    <w:p w14:paraId="76D96624" w14:textId="77777777" w:rsidR="00000000" w:rsidRDefault="00E84F3B">
      <w:pPr>
        <w:pStyle w:val="a"/>
        <w:rPr>
          <w:rFonts w:hint="cs"/>
          <w:rtl/>
        </w:rPr>
      </w:pPr>
      <w:r>
        <w:rPr>
          <w:rFonts w:hint="cs"/>
          <w:rtl/>
        </w:rPr>
        <w:t>נקודה אחת, אדוני סגן השר, אני רוצה לומר: קצת, קצת, איך לקרוא לכך בעדינות, לא אגיד מה קצת. ממשלה שמציעה כאן לבטל בחקיקה את כל הסכמי הפנסיה, אם כך אין בעיה. ממשלה שמציעה להוריד שכר בחקיקה, גם זה לא מפר את האיזונים. רק הצעת החוק הזאת, ש</w:t>
      </w:r>
      <w:r>
        <w:rPr>
          <w:rFonts w:hint="cs"/>
          <w:rtl/>
        </w:rPr>
        <w:t>תתקבל לאחר הליך ממושך של ארבע קריאות, אחרי משא-ומתן ארוך, עם נכונות לשתף פעולה - היא שמפירה את האיזון. האמן לי, תמציאו נימוקים יותר טובים, לפחות על-פי מה שאתם נוהגים.</w:t>
      </w:r>
    </w:p>
    <w:p w14:paraId="0D306233" w14:textId="77777777" w:rsidR="00000000" w:rsidRDefault="00E84F3B">
      <w:pPr>
        <w:pStyle w:val="a"/>
        <w:rPr>
          <w:rFonts w:hint="cs"/>
          <w:rtl/>
        </w:rPr>
      </w:pPr>
    </w:p>
    <w:p w14:paraId="14340064" w14:textId="77777777" w:rsidR="00000000" w:rsidRDefault="00E84F3B">
      <w:pPr>
        <w:pStyle w:val="a"/>
        <w:rPr>
          <w:rFonts w:hint="cs"/>
          <w:rtl/>
        </w:rPr>
      </w:pPr>
      <w:r>
        <w:rPr>
          <w:rFonts w:hint="cs"/>
          <w:rtl/>
        </w:rPr>
        <w:t>אני פונה לחברי הכנסת, זה לא נושא קואליציוני שעליו עומד הבית. תנו לנו אפשרות להעביר את הה</w:t>
      </w:r>
      <w:r>
        <w:rPr>
          <w:rFonts w:hint="cs"/>
          <w:rtl/>
        </w:rPr>
        <w:t>צעה בקריאה טרומית. אשר לכל הנושאים הענייניים שהעלית, אדוני סגן השר, אני פתוח ומוכן לשוחח עליהם במסגרת הדיון.</w:t>
      </w:r>
    </w:p>
    <w:p w14:paraId="29FFC935" w14:textId="77777777" w:rsidR="00000000" w:rsidRDefault="00E84F3B">
      <w:pPr>
        <w:pStyle w:val="a"/>
        <w:ind w:firstLine="0"/>
        <w:rPr>
          <w:rFonts w:hint="cs"/>
          <w:rtl/>
        </w:rPr>
      </w:pPr>
    </w:p>
    <w:p w14:paraId="54D6B7AA" w14:textId="77777777" w:rsidR="00000000" w:rsidRDefault="00E84F3B">
      <w:pPr>
        <w:pStyle w:val="ad"/>
        <w:rPr>
          <w:rtl/>
        </w:rPr>
      </w:pPr>
      <w:r>
        <w:rPr>
          <w:rFonts w:hint="eastAsia"/>
          <w:rtl/>
        </w:rPr>
        <w:t>היו</w:t>
      </w:r>
      <w:r>
        <w:rPr>
          <w:rtl/>
        </w:rPr>
        <w:t>"ר אתי לבני:</w:t>
      </w:r>
    </w:p>
    <w:p w14:paraId="4C50E48D" w14:textId="77777777" w:rsidR="00000000" w:rsidRDefault="00E84F3B">
      <w:pPr>
        <w:pStyle w:val="a"/>
        <w:rPr>
          <w:rFonts w:hint="cs"/>
          <w:rtl/>
        </w:rPr>
      </w:pPr>
    </w:p>
    <w:p w14:paraId="565CCF5C" w14:textId="77777777" w:rsidR="00000000" w:rsidRDefault="00E84F3B">
      <w:pPr>
        <w:pStyle w:val="a"/>
        <w:rPr>
          <w:rFonts w:hint="cs"/>
          <w:rtl/>
        </w:rPr>
      </w:pPr>
      <w:r>
        <w:rPr>
          <w:rFonts w:hint="cs"/>
          <w:rtl/>
        </w:rPr>
        <w:t>מה אתה מציע?</w:t>
      </w:r>
    </w:p>
    <w:p w14:paraId="418BE9F8" w14:textId="77777777" w:rsidR="00000000" w:rsidRDefault="00E84F3B">
      <w:pPr>
        <w:pStyle w:val="a"/>
        <w:ind w:firstLine="0"/>
        <w:rPr>
          <w:rFonts w:hint="cs"/>
          <w:rtl/>
        </w:rPr>
      </w:pPr>
    </w:p>
    <w:p w14:paraId="2F9B9800" w14:textId="77777777" w:rsidR="00000000" w:rsidRDefault="00E84F3B">
      <w:pPr>
        <w:pStyle w:val="SpeakerCon"/>
        <w:rPr>
          <w:rtl/>
        </w:rPr>
      </w:pPr>
      <w:bookmarkStart w:id="176" w:name="FS000001065T16_07_2003_12_38_51C"/>
      <w:bookmarkEnd w:id="176"/>
      <w:r>
        <w:rPr>
          <w:rFonts w:hint="eastAsia"/>
          <w:rtl/>
        </w:rPr>
        <w:t>חיים</w:t>
      </w:r>
      <w:r>
        <w:rPr>
          <w:rtl/>
        </w:rPr>
        <w:t xml:space="preserve"> אורון (מרצ):</w:t>
      </w:r>
    </w:p>
    <w:p w14:paraId="7F2307B8" w14:textId="77777777" w:rsidR="00000000" w:rsidRDefault="00E84F3B">
      <w:pPr>
        <w:pStyle w:val="a"/>
        <w:rPr>
          <w:rFonts w:hint="cs"/>
          <w:rtl/>
        </w:rPr>
      </w:pPr>
    </w:p>
    <w:p w14:paraId="7DEC283C" w14:textId="77777777" w:rsidR="00000000" w:rsidRDefault="00E84F3B">
      <w:pPr>
        <w:pStyle w:val="a"/>
        <w:rPr>
          <w:rFonts w:hint="cs"/>
          <w:rtl/>
        </w:rPr>
      </w:pPr>
      <w:r>
        <w:rPr>
          <w:rFonts w:hint="cs"/>
          <w:rtl/>
        </w:rPr>
        <w:t>אני מציע לאשר את הצעת החוק.</w:t>
      </w:r>
    </w:p>
    <w:p w14:paraId="67D07284" w14:textId="77777777" w:rsidR="00000000" w:rsidRDefault="00E84F3B">
      <w:pPr>
        <w:pStyle w:val="a"/>
        <w:ind w:firstLine="0"/>
        <w:rPr>
          <w:rFonts w:hint="cs"/>
          <w:rtl/>
        </w:rPr>
      </w:pPr>
    </w:p>
    <w:p w14:paraId="42C6215F" w14:textId="77777777" w:rsidR="00000000" w:rsidRDefault="00E84F3B">
      <w:pPr>
        <w:pStyle w:val="ad"/>
        <w:rPr>
          <w:rtl/>
        </w:rPr>
      </w:pPr>
      <w:r>
        <w:rPr>
          <w:rFonts w:hint="eastAsia"/>
          <w:rtl/>
        </w:rPr>
        <w:t>היו</w:t>
      </w:r>
      <w:r>
        <w:rPr>
          <w:rtl/>
        </w:rPr>
        <w:t>"ר אתי לבני:</w:t>
      </w:r>
    </w:p>
    <w:p w14:paraId="45FB172C" w14:textId="77777777" w:rsidR="00000000" w:rsidRDefault="00E84F3B">
      <w:pPr>
        <w:pStyle w:val="a"/>
        <w:rPr>
          <w:rFonts w:hint="cs"/>
          <w:rtl/>
        </w:rPr>
      </w:pPr>
    </w:p>
    <w:p w14:paraId="4CB4CEC5" w14:textId="77777777" w:rsidR="00000000" w:rsidRDefault="00E84F3B">
      <w:pPr>
        <w:pStyle w:val="a"/>
        <w:rPr>
          <w:rFonts w:hint="cs"/>
          <w:rtl/>
        </w:rPr>
      </w:pPr>
      <w:r>
        <w:rPr>
          <w:rFonts w:hint="cs"/>
          <w:rtl/>
        </w:rPr>
        <w:t>אנחנו נצביע. בעד - להעביר לוועדה, נגד - להסיר.</w:t>
      </w:r>
    </w:p>
    <w:p w14:paraId="4F6D48F6" w14:textId="77777777" w:rsidR="00000000" w:rsidRDefault="00E84F3B">
      <w:pPr>
        <w:pStyle w:val="a"/>
        <w:rPr>
          <w:rFonts w:hint="cs"/>
          <w:rtl/>
        </w:rPr>
      </w:pPr>
    </w:p>
    <w:p w14:paraId="2E94E6B3" w14:textId="77777777" w:rsidR="00000000" w:rsidRDefault="00E84F3B">
      <w:pPr>
        <w:pStyle w:val="a7"/>
        <w:bidi/>
        <w:rPr>
          <w:rFonts w:hint="cs"/>
          <w:rtl/>
        </w:rPr>
      </w:pPr>
      <w:r>
        <w:rPr>
          <w:rFonts w:hint="cs"/>
          <w:rtl/>
        </w:rPr>
        <w:t>הצ</w:t>
      </w:r>
      <w:r>
        <w:rPr>
          <w:rFonts w:hint="cs"/>
          <w:rtl/>
        </w:rPr>
        <w:t xml:space="preserve">בעה מס' 2 </w:t>
      </w:r>
    </w:p>
    <w:p w14:paraId="216338FF" w14:textId="77777777" w:rsidR="00000000" w:rsidRDefault="00E84F3B">
      <w:pPr>
        <w:pStyle w:val="a"/>
        <w:rPr>
          <w:rFonts w:hint="cs"/>
          <w:rtl/>
        </w:rPr>
      </w:pPr>
    </w:p>
    <w:p w14:paraId="768E4B8D" w14:textId="77777777" w:rsidR="00000000" w:rsidRDefault="00E84F3B">
      <w:pPr>
        <w:pStyle w:val="a8"/>
        <w:bidi/>
        <w:rPr>
          <w:rFonts w:hint="cs"/>
          <w:rtl/>
        </w:rPr>
      </w:pPr>
      <w:r>
        <w:rPr>
          <w:rFonts w:hint="cs"/>
          <w:rtl/>
        </w:rPr>
        <w:t>בעד ההצעה להעביר את הצעת החוק לדיון מוקדם בוועדה - 39</w:t>
      </w:r>
    </w:p>
    <w:p w14:paraId="4BF553E9" w14:textId="77777777" w:rsidR="00000000" w:rsidRDefault="00E84F3B">
      <w:pPr>
        <w:pStyle w:val="a8"/>
        <w:bidi/>
        <w:rPr>
          <w:rFonts w:hint="cs"/>
          <w:rtl/>
        </w:rPr>
      </w:pPr>
      <w:r>
        <w:rPr>
          <w:rFonts w:hint="cs"/>
          <w:rtl/>
        </w:rPr>
        <w:t>בעד ההצעה להסיר מסדר-היום את הצעת החוק - 42</w:t>
      </w:r>
    </w:p>
    <w:p w14:paraId="1DA0FCDF" w14:textId="77777777" w:rsidR="00000000" w:rsidRDefault="00E84F3B">
      <w:pPr>
        <w:pStyle w:val="a8"/>
        <w:bidi/>
        <w:rPr>
          <w:rFonts w:hint="cs"/>
          <w:rtl/>
        </w:rPr>
      </w:pPr>
      <w:r>
        <w:rPr>
          <w:rFonts w:hint="cs"/>
          <w:rtl/>
        </w:rPr>
        <w:t xml:space="preserve">נמנעים - אין </w:t>
      </w:r>
    </w:p>
    <w:p w14:paraId="4411A7B7" w14:textId="77777777" w:rsidR="00000000" w:rsidRDefault="00E84F3B">
      <w:pPr>
        <w:pStyle w:val="a9"/>
        <w:bidi/>
        <w:rPr>
          <w:rFonts w:hint="cs"/>
          <w:rtl/>
        </w:rPr>
      </w:pPr>
      <w:r>
        <w:rPr>
          <w:rFonts w:hint="cs"/>
          <w:rtl/>
        </w:rPr>
        <w:t>ההצעה להסיר מסדר-היום את הצעת חוק פיצויי פרישה ממקום עבודה, התשס"ג-2003, נתקבלה.</w:t>
      </w:r>
    </w:p>
    <w:p w14:paraId="745BF3DD" w14:textId="77777777" w:rsidR="00000000" w:rsidRDefault="00E84F3B">
      <w:pPr>
        <w:pStyle w:val="a"/>
        <w:rPr>
          <w:rFonts w:hint="cs"/>
          <w:rtl/>
        </w:rPr>
      </w:pPr>
    </w:p>
    <w:p w14:paraId="06A76411" w14:textId="77777777" w:rsidR="00000000" w:rsidRDefault="00E84F3B">
      <w:pPr>
        <w:pStyle w:val="ad"/>
        <w:rPr>
          <w:rtl/>
        </w:rPr>
      </w:pPr>
      <w:r>
        <w:rPr>
          <w:rtl/>
        </w:rPr>
        <w:t>היו"ר אתי לבני:</w:t>
      </w:r>
    </w:p>
    <w:p w14:paraId="5EB6A08A" w14:textId="77777777" w:rsidR="00000000" w:rsidRDefault="00E84F3B">
      <w:pPr>
        <w:pStyle w:val="a"/>
        <w:rPr>
          <w:rtl/>
        </w:rPr>
      </w:pPr>
    </w:p>
    <w:p w14:paraId="1F39A919" w14:textId="77777777" w:rsidR="00000000" w:rsidRDefault="00E84F3B">
      <w:pPr>
        <w:pStyle w:val="a"/>
        <w:rPr>
          <w:rFonts w:hint="cs"/>
          <w:rtl/>
        </w:rPr>
      </w:pPr>
      <w:r>
        <w:rPr>
          <w:rFonts w:hint="cs"/>
          <w:rtl/>
        </w:rPr>
        <w:t xml:space="preserve">בעד - 39, נגד </w:t>
      </w:r>
      <w:r>
        <w:rPr>
          <w:rtl/>
        </w:rPr>
        <w:t>–</w:t>
      </w:r>
      <w:r>
        <w:rPr>
          <w:rFonts w:hint="cs"/>
          <w:rtl/>
        </w:rPr>
        <w:t xml:space="preserve"> 42, פלוס קולו של </w:t>
      </w:r>
      <w:r>
        <w:rPr>
          <w:rFonts w:hint="cs"/>
          <w:rtl/>
        </w:rPr>
        <w:t>היושב-ראש, כלומר 43. הצעת החוק נפלה.</w:t>
      </w:r>
    </w:p>
    <w:p w14:paraId="0218EB31" w14:textId="77777777" w:rsidR="00000000" w:rsidRDefault="00E84F3B">
      <w:pPr>
        <w:pStyle w:val="a"/>
        <w:rPr>
          <w:rFonts w:hint="cs"/>
          <w:rtl/>
        </w:rPr>
      </w:pPr>
    </w:p>
    <w:p w14:paraId="110378BE" w14:textId="77777777" w:rsidR="00000000" w:rsidRDefault="00E84F3B">
      <w:pPr>
        <w:pStyle w:val="a"/>
        <w:ind w:firstLine="0"/>
        <w:rPr>
          <w:rFonts w:hint="cs"/>
          <w:rtl/>
        </w:rPr>
      </w:pPr>
    </w:p>
    <w:p w14:paraId="4D3BBE82" w14:textId="77777777" w:rsidR="00000000" w:rsidRDefault="00E84F3B">
      <w:pPr>
        <w:pStyle w:val="Subject"/>
        <w:rPr>
          <w:rtl/>
        </w:rPr>
      </w:pPr>
    </w:p>
    <w:p w14:paraId="08085586" w14:textId="77777777" w:rsidR="00000000" w:rsidRDefault="00E84F3B">
      <w:pPr>
        <w:pStyle w:val="Subject"/>
        <w:rPr>
          <w:rFonts w:hint="cs"/>
          <w:rtl/>
        </w:rPr>
      </w:pPr>
      <w:bookmarkStart w:id="177" w:name="CS14357FI0014357T16_07_2003_12_44_35"/>
      <w:bookmarkStart w:id="178" w:name="_Toc46538631"/>
      <w:bookmarkStart w:id="179" w:name="_Toc49055360"/>
      <w:bookmarkEnd w:id="177"/>
      <w:r>
        <w:rPr>
          <w:rtl/>
        </w:rPr>
        <w:t>הצ</w:t>
      </w:r>
      <w:r>
        <w:rPr>
          <w:rFonts w:hint="cs"/>
          <w:rtl/>
        </w:rPr>
        <w:t xml:space="preserve">עת חוק </w:t>
      </w:r>
      <w:r>
        <w:rPr>
          <w:rtl/>
        </w:rPr>
        <w:t>הארנונה הכללית (גביית ארנונה מבית</w:t>
      </w:r>
      <w:r>
        <w:rPr>
          <w:rFonts w:hint="cs"/>
          <w:rtl/>
        </w:rPr>
        <w:t>-</w:t>
      </w:r>
      <w:r>
        <w:rPr>
          <w:rtl/>
        </w:rPr>
        <w:t>עסק שנסגר)</w:t>
      </w:r>
      <w:r>
        <w:rPr>
          <w:rFonts w:hint="cs"/>
          <w:rtl/>
        </w:rPr>
        <w:t xml:space="preserve"> </w:t>
      </w:r>
      <w:r>
        <w:rPr>
          <w:rtl/>
        </w:rPr>
        <w:t>(הוראת שעה),</w:t>
      </w:r>
      <w:r>
        <w:rPr>
          <w:rFonts w:hint="cs"/>
          <w:rtl/>
        </w:rPr>
        <w:t xml:space="preserve"> </w:t>
      </w:r>
      <w:r>
        <w:rPr>
          <w:rtl/>
        </w:rPr>
        <w:br/>
        <w:t>התשס"ג-2003</w:t>
      </w:r>
      <w:bookmarkEnd w:id="178"/>
      <w:bookmarkEnd w:id="179"/>
    </w:p>
    <w:p w14:paraId="42C5B66B" w14:textId="77777777" w:rsidR="00000000" w:rsidRDefault="00E84F3B">
      <w:pPr>
        <w:pStyle w:val="a"/>
        <w:rPr>
          <w:rFonts w:hint="cs"/>
          <w:rtl/>
        </w:rPr>
      </w:pPr>
      <w:r>
        <w:rPr>
          <w:rtl/>
        </w:rPr>
        <w:t>[נספחות.]</w:t>
      </w:r>
    </w:p>
    <w:p w14:paraId="35F3FE50" w14:textId="77777777" w:rsidR="00000000" w:rsidRDefault="00E84F3B">
      <w:pPr>
        <w:pStyle w:val="SubjectSub"/>
        <w:rPr>
          <w:rFonts w:hint="cs"/>
          <w:rtl/>
        </w:rPr>
      </w:pPr>
      <w:r>
        <w:rPr>
          <w:rFonts w:hint="cs"/>
          <w:rtl/>
        </w:rPr>
        <w:t xml:space="preserve">(הצעת  קבוצת חברי הכנסת) </w:t>
      </w:r>
    </w:p>
    <w:p w14:paraId="6C701BED" w14:textId="77777777" w:rsidR="00000000" w:rsidRDefault="00E84F3B">
      <w:pPr>
        <w:pStyle w:val="a"/>
        <w:rPr>
          <w:rFonts w:hint="cs"/>
          <w:rtl/>
        </w:rPr>
      </w:pPr>
    </w:p>
    <w:p w14:paraId="23EC3D46" w14:textId="77777777" w:rsidR="00000000" w:rsidRDefault="00E84F3B">
      <w:pPr>
        <w:pStyle w:val="ad"/>
        <w:rPr>
          <w:rtl/>
        </w:rPr>
      </w:pPr>
      <w:r>
        <w:rPr>
          <w:rtl/>
        </w:rPr>
        <w:t>היו"ר אתי לבני:</w:t>
      </w:r>
    </w:p>
    <w:p w14:paraId="38F768BE" w14:textId="77777777" w:rsidR="00000000" w:rsidRDefault="00E84F3B">
      <w:pPr>
        <w:pStyle w:val="a"/>
        <w:rPr>
          <w:rtl/>
        </w:rPr>
      </w:pPr>
    </w:p>
    <w:p w14:paraId="067A115A" w14:textId="77777777" w:rsidR="00000000" w:rsidRDefault="00E84F3B">
      <w:pPr>
        <w:pStyle w:val="a"/>
        <w:rPr>
          <w:rFonts w:hint="cs"/>
          <w:rtl/>
        </w:rPr>
      </w:pPr>
      <w:r>
        <w:rPr>
          <w:rFonts w:hint="cs"/>
          <w:rtl/>
        </w:rPr>
        <w:t>אנחנו עוברים להצעת חוק פ/406: הצעת חוק הארנונה הכללית (גביית ארנונה מבית-עסק שנסגר</w:t>
      </w:r>
      <w:r>
        <w:rPr>
          <w:rFonts w:hint="cs"/>
          <w:rtl/>
        </w:rPr>
        <w:t>) (הוראת שעה), של חבר הכנסת מוחמד ברכה. עומדות לרשותך עשר דקות.</w:t>
      </w:r>
    </w:p>
    <w:p w14:paraId="13F85262" w14:textId="77777777" w:rsidR="00000000" w:rsidRDefault="00E84F3B">
      <w:pPr>
        <w:pStyle w:val="a"/>
        <w:ind w:firstLine="0"/>
        <w:rPr>
          <w:rFonts w:hint="cs"/>
          <w:rtl/>
        </w:rPr>
      </w:pPr>
    </w:p>
    <w:p w14:paraId="387D4548" w14:textId="77777777" w:rsidR="00000000" w:rsidRDefault="00E84F3B">
      <w:pPr>
        <w:pStyle w:val="Speaker"/>
        <w:rPr>
          <w:rtl/>
        </w:rPr>
      </w:pPr>
      <w:bookmarkStart w:id="180" w:name="FS000000540T16_07_2003_12_45_51"/>
      <w:bookmarkStart w:id="181" w:name="_Toc46538632"/>
      <w:bookmarkStart w:id="182" w:name="_Toc49055361"/>
      <w:bookmarkEnd w:id="180"/>
      <w:r>
        <w:rPr>
          <w:rFonts w:hint="eastAsia"/>
          <w:rtl/>
        </w:rPr>
        <w:t>מוחמד</w:t>
      </w:r>
      <w:r>
        <w:rPr>
          <w:rtl/>
        </w:rPr>
        <w:t xml:space="preserve"> ברכה (חד"ש-תע"ל):</w:t>
      </w:r>
      <w:bookmarkEnd w:id="181"/>
      <w:bookmarkEnd w:id="182"/>
    </w:p>
    <w:p w14:paraId="38D7A02A" w14:textId="77777777" w:rsidR="00000000" w:rsidRDefault="00E84F3B">
      <w:pPr>
        <w:pStyle w:val="a"/>
        <w:rPr>
          <w:rFonts w:hint="cs"/>
          <w:rtl/>
        </w:rPr>
      </w:pPr>
    </w:p>
    <w:p w14:paraId="43285043" w14:textId="77777777" w:rsidR="00000000" w:rsidRDefault="00E84F3B">
      <w:pPr>
        <w:pStyle w:val="a"/>
        <w:rPr>
          <w:rFonts w:hint="cs"/>
          <w:rtl/>
        </w:rPr>
      </w:pPr>
      <w:r>
        <w:rPr>
          <w:rFonts w:hint="cs"/>
          <w:rtl/>
        </w:rPr>
        <w:t>גברתי היושבת-ראש, רבותי חברי הכנסת, אני מביא לאישור הכנסת את הצעת חוק הארנונה הכללית, שבה מוצע לקבוע, כי בית-עסק שלא פעל במשך שישה חודשים ויותר, ישלם ארנונה כל זמן שה</w:t>
      </w:r>
      <w:r>
        <w:rPr>
          <w:rFonts w:hint="cs"/>
          <w:rtl/>
        </w:rPr>
        <w:t>עסק סגור לפי סיווג קרקע למגורים. אין פה הצעה לפטור באופן טוטלי בתי-עסק סגורים מתשלום ארנונה, אבל היות שהבניין קיים ואינו מתפקד כעסק, ואין ממנו רווחים, שלא יהיה מצב שבו בעל העסק הסגור יצטרך לשלם ארנונה עבור הכנסה שאינה קיימת.</w:t>
      </w:r>
    </w:p>
    <w:p w14:paraId="7C9BEE7B" w14:textId="77777777" w:rsidR="00000000" w:rsidRDefault="00E84F3B">
      <w:pPr>
        <w:pStyle w:val="a"/>
        <w:ind w:firstLine="0"/>
        <w:rPr>
          <w:rFonts w:hint="cs"/>
          <w:rtl/>
        </w:rPr>
      </w:pPr>
    </w:p>
    <w:p w14:paraId="0518E437" w14:textId="77777777" w:rsidR="00000000" w:rsidRDefault="00E84F3B">
      <w:pPr>
        <w:pStyle w:val="ad"/>
        <w:rPr>
          <w:rtl/>
        </w:rPr>
      </w:pPr>
      <w:r>
        <w:rPr>
          <w:rtl/>
        </w:rPr>
        <w:t>היו"ר אתי לבני:</w:t>
      </w:r>
    </w:p>
    <w:p w14:paraId="26F7CB74" w14:textId="77777777" w:rsidR="00000000" w:rsidRDefault="00E84F3B">
      <w:pPr>
        <w:pStyle w:val="a"/>
        <w:rPr>
          <w:rtl/>
        </w:rPr>
      </w:pPr>
    </w:p>
    <w:p w14:paraId="0B44E0D5" w14:textId="77777777" w:rsidR="00000000" w:rsidRDefault="00E84F3B">
      <w:pPr>
        <w:pStyle w:val="a"/>
        <w:rPr>
          <w:rFonts w:hint="cs"/>
          <w:rtl/>
        </w:rPr>
      </w:pPr>
      <w:r>
        <w:rPr>
          <w:rFonts w:hint="cs"/>
          <w:rtl/>
        </w:rPr>
        <w:t>סליחה רגע. פש</w:t>
      </w:r>
      <w:r>
        <w:rPr>
          <w:rFonts w:hint="cs"/>
          <w:rtl/>
        </w:rPr>
        <w:t>וט אי-אפשר לקיים כאן דיון בצורה הזאת. אני מבקשת שקט. מי שמבקש לדבר, שיצא החוצה. חבר הכנסת עמיר פרץ. חבר הכנסת שלגי. חבר הכנסת ברונפמן. חבר הכנסת איתן. תודה.</w:t>
      </w:r>
    </w:p>
    <w:p w14:paraId="6C720DFD" w14:textId="77777777" w:rsidR="00000000" w:rsidRDefault="00E84F3B">
      <w:pPr>
        <w:pStyle w:val="a"/>
        <w:ind w:firstLine="0"/>
        <w:rPr>
          <w:rFonts w:hint="cs"/>
          <w:rtl/>
        </w:rPr>
      </w:pPr>
    </w:p>
    <w:p w14:paraId="6E8F8F1B" w14:textId="77777777" w:rsidR="00000000" w:rsidRDefault="00E84F3B">
      <w:pPr>
        <w:pStyle w:val="SpeakerCon"/>
        <w:rPr>
          <w:rtl/>
        </w:rPr>
      </w:pPr>
      <w:bookmarkStart w:id="183" w:name="FS000000540T16_07_2003_12_48_39C"/>
      <w:bookmarkEnd w:id="183"/>
      <w:r>
        <w:rPr>
          <w:rtl/>
        </w:rPr>
        <w:t>מוחמד ברכה (חד"ש-תע"ל):</w:t>
      </w:r>
    </w:p>
    <w:p w14:paraId="1471E3BD" w14:textId="77777777" w:rsidR="00000000" w:rsidRDefault="00E84F3B">
      <w:pPr>
        <w:pStyle w:val="a"/>
        <w:rPr>
          <w:rtl/>
        </w:rPr>
      </w:pPr>
    </w:p>
    <w:p w14:paraId="703A96E9" w14:textId="77777777" w:rsidR="00000000" w:rsidRDefault="00E84F3B">
      <w:pPr>
        <w:pStyle w:val="a"/>
        <w:rPr>
          <w:rFonts w:hint="cs"/>
          <w:rtl/>
        </w:rPr>
      </w:pPr>
      <w:r>
        <w:rPr>
          <w:rFonts w:hint="cs"/>
          <w:rtl/>
        </w:rPr>
        <w:t>רבותי, המשק הישראלי שקוע במיתון עמוק, והשפל הכלכלי ניכר בכל אלפי העסקים ש</w:t>
      </w:r>
      <w:r>
        <w:rPr>
          <w:rFonts w:hint="cs"/>
          <w:rtl/>
        </w:rPr>
        <w:t xml:space="preserve">נסגרים מדי חודש, ורבים אחרים נמצאים על סף קריסה. אני לא יודע כמה מקשיבים, אני גם לא יודע כמה יודעים שכ-40,000 בתי-עסק נסגרים מדי שנה במדינת ישראל בגלל קשיים כספיים. לממשלה אין תשובות של ממש, לא בטווח הקצר ולא בטווח הנראה לעין. </w:t>
      </w:r>
    </w:p>
    <w:p w14:paraId="12BC4CE7" w14:textId="77777777" w:rsidR="00000000" w:rsidRDefault="00E84F3B">
      <w:pPr>
        <w:pStyle w:val="a"/>
        <w:ind w:firstLine="0"/>
        <w:rPr>
          <w:rFonts w:hint="cs"/>
          <w:rtl/>
        </w:rPr>
      </w:pPr>
    </w:p>
    <w:p w14:paraId="5CDEEEE4" w14:textId="77777777" w:rsidR="00000000" w:rsidRDefault="00E84F3B">
      <w:pPr>
        <w:pStyle w:val="ac"/>
        <w:rPr>
          <w:rtl/>
        </w:rPr>
      </w:pPr>
      <w:r>
        <w:rPr>
          <w:rFonts w:hint="eastAsia"/>
          <w:rtl/>
        </w:rPr>
        <w:t>רוחמה</w:t>
      </w:r>
      <w:r>
        <w:rPr>
          <w:rtl/>
        </w:rPr>
        <w:t xml:space="preserve"> אברהם (הליכוד):</w:t>
      </w:r>
    </w:p>
    <w:p w14:paraId="6F7F8AC6" w14:textId="77777777" w:rsidR="00000000" w:rsidRDefault="00E84F3B">
      <w:pPr>
        <w:pStyle w:val="a"/>
        <w:rPr>
          <w:rFonts w:hint="cs"/>
          <w:rtl/>
        </w:rPr>
      </w:pPr>
    </w:p>
    <w:p w14:paraId="0AFBC7FE" w14:textId="77777777" w:rsidR="00000000" w:rsidRDefault="00E84F3B">
      <w:pPr>
        <w:pStyle w:val="a"/>
        <w:rPr>
          <w:rFonts w:hint="cs"/>
          <w:rtl/>
        </w:rPr>
      </w:pPr>
      <w:r>
        <w:rPr>
          <w:rFonts w:hint="cs"/>
          <w:rtl/>
        </w:rPr>
        <w:t>יש ו</w:t>
      </w:r>
      <w:r>
        <w:rPr>
          <w:rFonts w:hint="cs"/>
          <w:rtl/>
        </w:rPr>
        <w:t>עדת משנה של ועדת הכספים, אשר מטפלת בעניין הזה.</w:t>
      </w:r>
    </w:p>
    <w:p w14:paraId="78340AB3" w14:textId="77777777" w:rsidR="00000000" w:rsidRDefault="00E84F3B">
      <w:pPr>
        <w:pStyle w:val="a"/>
        <w:ind w:firstLine="0"/>
        <w:rPr>
          <w:rFonts w:hint="cs"/>
          <w:rtl/>
        </w:rPr>
      </w:pPr>
    </w:p>
    <w:p w14:paraId="7F8B7467" w14:textId="77777777" w:rsidR="00000000" w:rsidRDefault="00E84F3B">
      <w:pPr>
        <w:pStyle w:val="SpeakerCon"/>
        <w:rPr>
          <w:rtl/>
        </w:rPr>
      </w:pPr>
      <w:bookmarkStart w:id="184" w:name="FS000000540T16_07_2003_12_50_17C"/>
      <w:bookmarkEnd w:id="184"/>
      <w:r>
        <w:rPr>
          <w:rtl/>
        </w:rPr>
        <w:t>מוחמד ברכה (חד"ש-תע"ל):</w:t>
      </w:r>
    </w:p>
    <w:p w14:paraId="23FD8B88" w14:textId="77777777" w:rsidR="00000000" w:rsidRDefault="00E84F3B">
      <w:pPr>
        <w:pStyle w:val="a"/>
        <w:rPr>
          <w:rtl/>
        </w:rPr>
      </w:pPr>
    </w:p>
    <w:p w14:paraId="50DE9A7A" w14:textId="77777777" w:rsidR="00000000" w:rsidRDefault="00E84F3B">
      <w:pPr>
        <w:pStyle w:val="a"/>
        <w:rPr>
          <w:rFonts w:hint="cs"/>
          <w:rtl/>
        </w:rPr>
      </w:pPr>
      <w:r>
        <w:rPr>
          <w:rFonts w:hint="cs"/>
          <w:rtl/>
        </w:rPr>
        <w:t xml:space="preserve">טוב מאוד. מה הם עושים עד עכשיו? </w:t>
      </w:r>
    </w:p>
    <w:p w14:paraId="06D90B66" w14:textId="77777777" w:rsidR="00000000" w:rsidRDefault="00E84F3B">
      <w:pPr>
        <w:pStyle w:val="a"/>
        <w:ind w:firstLine="0"/>
        <w:rPr>
          <w:rFonts w:hint="cs"/>
          <w:rtl/>
        </w:rPr>
      </w:pPr>
    </w:p>
    <w:p w14:paraId="4F96E9B2" w14:textId="77777777" w:rsidR="00000000" w:rsidRDefault="00E84F3B">
      <w:pPr>
        <w:pStyle w:val="ad"/>
        <w:rPr>
          <w:rtl/>
        </w:rPr>
      </w:pPr>
      <w:r>
        <w:rPr>
          <w:rtl/>
        </w:rPr>
        <w:t>היו"ר אתי לבני:</w:t>
      </w:r>
    </w:p>
    <w:p w14:paraId="6B9040DB" w14:textId="77777777" w:rsidR="00000000" w:rsidRDefault="00E84F3B">
      <w:pPr>
        <w:pStyle w:val="a"/>
        <w:rPr>
          <w:rtl/>
        </w:rPr>
      </w:pPr>
    </w:p>
    <w:p w14:paraId="181500AE" w14:textId="77777777" w:rsidR="00000000" w:rsidRDefault="00E84F3B">
      <w:pPr>
        <w:pStyle w:val="a"/>
        <w:rPr>
          <w:rFonts w:hint="cs"/>
          <w:rtl/>
        </w:rPr>
      </w:pPr>
      <w:r>
        <w:rPr>
          <w:rFonts w:hint="cs"/>
          <w:rtl/>
        </w:rPr>
        <w:t>מדברים.</w:t>
      </w:r>
    </w:p>
    <w:p w14:paraId="78C7D512" w14:textId="77777777" w:rsidR="00000000" w:rsidRDefault="00E84F3B">
      <w:pPr>
        <w:pStyle w:val="a"/>
        <w:ind w:firstLine="0"/>
        <w:rPr>
          <w:rFonts w:hint="cs"/>
          <w:rtl/>
        </w:rPr>
      </w:pPr>
    </w:p>
    <w:p w14:paraId="254606C8" w14:textId="77777777" w:rsidR="00000000" w:rsidRDefault="00E84F3B">
      <w:pPr>
        <w:pStyle w:val="SpeakerCon"/>
        <w:rPr>
          <w:rtl/>
        </w:rPr>
      </w:pPr>
      <w:bookmarkStart w:id="185" w:name="FS000000540T16_07_2003_12_50_35C"/>
      <w:bookmarkEnd w:id="185"/>
      <w:r>
        <w:rPr>
          <w:rtl/>
        </w:rPr>
        <w:t>מוחמד ברכה (חד"ש-תע"ל):</w:t>
      </w:r>
    </w:p>
    <w:p w14:paraId="0A7EE839" w14:textId="77777777" w:rsidR="00000000" w:rsidRDefault="00E84F3B">
      <w:pPr>
        <w:pStyle w:val="a"/>
        <w:rPr>
          <w:rtl/>
        </w:rPr>
      </w:pPr>
    </w:p>
    <w:p w14:paraId="419F83B6" w14:textId="77777777" w:rsidR="00000000" w:rsidRDefault="00E84F3B">
      <w:pPr>
        <w:pStyle w:val="a"/>
        <w:rPr>
          <w:rFonts w:hint="cs"/>
          <w:rtl/>
        </w:rPr>
      </w:pPr>
      <w:r>
        <w:rPr>
          <w:rFonts w:hint="cs"/>
          <w:rtl/>
        </w:rPr>
        <w:t>אנחנו באים להציע כאן הצעה מאוד פשוטה: בעל בית-עסק שלא מתקיים כבית-עסק, לא ישלם ארנונה כבית-עסק. מה</w:t>
      </w:r>
      <w:r>
        <w:rPr>
          <w:rFonts w:hint="cs"/>
          <w:rtl/>
        </w:rPr>
        <w:t xml:space="preserve"> פשוט מזה? ישלם ארנונה כמקום מגורים. הצעת החוק מבקשת לנסות להקל, ולו במעט; ליתר דיוק - למזער את נזקם של בעלי עסקים, שלאסונם אינם עושים עוד עסקים ומטה לחמם נשבר.  מדובר ברבבות עסקים הקרויים מעמדות הביניים. עוסקים זעירים ובינוניים, אותה אוכלוסייה שהממשלה ובע</w:t>
      </w:r>
      <w:r>
        <w:rPr>
          <w:rFonts w:hint="cs"/>
          <w:rtl/>
        </w:rPr>
        <w:t>יקר מפלגת שינוי התיימרו לייצג, לייצב ולשדרג.</w:t>
      </w:r>
    </w:p>
    <w:p w14:paraId="1F8CAF04" w14:textId="77777777" w:rsidR="00000000" w:rsidRDefault="00E84F3B">
      <w:pPr>
        <w:pStyle w:val="a"/>
        <w:rPr>
          <w:rFonts w:hint="cs"/>
          <w:rtl/>
        </w:rPr>
      </w:pPr>
    </w:p>
    <w:p w14:paraId="7322F462" w14:textId="77777777" w:rsidR="00000000" w:rsidRDefault="00E84F3B">
      <w:pPr>
        <w:pStyle w:val="a"/>
        <w:rPr>
          <w:rFonts w:hint="cs"/>
          <w:rtl/>
        </w:rPr>
      </w:pPr>
      <w:r>
        <w:rPr>
          <w:rFonts w:hint="cs"/>
          <w:rtl/>
        </w:rPr>
        <w:t xml:space="preserve">הצעת החוק היא עניין של היגיון בסיסי, רבותי חברי הכנסת. אין שום רציונל סביר שבעל עסק שנאלץ לסגור אותו, יוסיף לשלם ארנונה על עסק שכאמור אינו מתפקד כלל. על-פי רוב אין לו גם מהיכן לשלם. </w:t>
      </w:r>
    </w:p>
    <w:p w14:paraId="1F063BD4" w14:textId="77777777" w:rsidR="00000000" w:rsidRDefault="00E84F3B">
      <w:pPr>
        <w:pStyle w:val="a"/>
        <w:rPr>
          <w:rFonts w:hint="cs"/>
          <w:rtl/>
        </w:rPr>
      </w:pPr>
    </w:p>
    <w:p w14:paraId="4D3200F7" w14:textId="77777777" w:rsidR="00000000" w:rsidRDefault="00E84F3B">
      <w:pPr>
        <w:pStyle w:val="a"/>
        <w:rPr>
          <w:rFonts w:hint="cs"/>
          <w:rtl/>
        </w:rPr>
      </w:pPr>
      <w:r>
        <w:rPr>
          <w:rFonts w:hint="cs"/>
          <w:rtl/>
        </w:rPr>
        <w:t>על כן, אני קורא לכנסת לתמו</w:t>
      </w:r>
      <w:r>
        <w:rPr>
          <w:rFonts w:hint="cs"/>
          <w:rtl/>
        </w:rPr>
        <w:t>ך בהצעת החוק הכל-כך טריוויאלית, הכל-כך בנאלית, הכל-כך פשוטה. יש בה מזור מסוים לאוכלוסייה גדולה. היא לא תחליף לתנופה מדינית ולמדיניות כלכלית רחבה ושונה מזו הקיימת, אבל יש בהצעת החוק הקלה הכרחית. אולי היא אפילו תציל כמה נואשים ששוקלים לשלוח יד בנפשם בשל חובו</w:t>
      </w:r>
      <w:r>
        <w:rPr>
          <w:rFonts w:hint="cs"/>
          <w:rtl/>
        </w:rPr>
        <w:t>ת תופחים, שאין מהיכן לשלמם, ובמקרה של ארנונה על בתי-עסק שנסגרו, גם אין היגיון לשלמם. אני מבקש מהכנסת לתמוך בהצעת החוק. תודה רבה, גברתי.</w:t>
      </w:r>
    </w:p>
    <w:p w14:paraId="125BF27A" w14:textId="77777777" w:rsidR="00000000" w:rsidRDefault="00E84F3B">
      <w:pPr>
        <w:pStyle w:val="a"/>
        <w:ind w:firstLine="0"/>
        <w:rPr>
          <w:rFonts w:hint="cs"/>
          <w:rtl/>
        </w:rPr>
      </w:pPr>
    </w:p>
    <w:p w14:paraId="6C71F7A0" w14:textId="77777777" w:rsidR="00000000" w:rsidRDefault="00E84F3B">
      <w:pPr>
        <w:pStyle w:val="ad"/>
        <w:rPr>
          <w:rtl/>
        </w:rPr>
      </w:pPr>
      <w:r>
        <w:rPr>
          <w:rFonts w:hint="eastAsia"/>
          <w:rtl/>
        </w:rPr>
        <w:t>היו</w:t>
      </w:r>
      <w:r>
        <w:rPr>
          <w:rtl/>
        </w:rPr>
        <w:t>"ר אתי לבני:</w:t>
      </w:r>
    </w:p>
    <w:p w14:paraId="6B35B600" w14:textId="77777777" w:rsidR="00000000" w:rsidRDefault="00E84F3B">
      <w:pPr>
        <w:pStyle w:val="a"/>
        <w:rPr>
          <w:rFonts w:hint="cs"/>
          <w:rtl/>
        </w:rPr>
      </w:pPr>
    </w:p>
    <w:p w14:paraId="06940807" w14:textId="77777777" w:rsidR="00000000" w:rsidRDefault="00E84F3B">
      <w:pPr>
        <w:pStyle w:val="a"/>
        <w:rPr>
          <w:rFonts w:hint="cs"/>
          <w:rtl/>
        </w:rPr>
      </w:pPr>
      <w:r>
        <w:rPr>
          <w:rFonts w:hint="cs"/>
          <w:rtl/>
        </w:rPr>
        <w:t>ישיב השר מאיר שטרית.</w:t>
      </w:r>
    </w:p>
    <w:p w14:paraId="7804A8EA" w14:textId="77777777" w:rsidR="00000000" w:rsidRDefault="00E84F3B">
      <w:pPr>
        <w:pStyle w:val="a"/>
        <w:ind w:firstLine="0"/>
        <w:rPr>
          <w:rFonts w:hint="cs"/>
          <w:rtl/>
        </w:rPr>
      </w:pPr>
    </w:p>
    <w:p w14:paraId="65D117EF" w14:textId="77777777" w:rsidR="00000000" w:rsidRDefault="00E84F3B">
      <w:pPr>
        <w:pStyle w:val="Speaker"/>
        <w:rPr>
          <w:rtl/>
        </w:rPr>
      </w:pPr>
      <w:bookmarkStart w:id="186" w:name="FS000000478T16_07_2003_12_44_01"/>
      <w:bookmarkStart w:id="187" w:name="_Toc46538633"/>
      <w:bookmarkStart w:id="188" w:name="_Toc49055362"/>
      <w:bookmarkEnd w:id="186"/>
      <w:r>
        <w:rPr>
          <w:rtl/>
        </w:rPr>
        <w:t>השר מאיר שטרית:</w:t>
      </w:r>
      <w:bookmarkEnd w:id="187"/>
      <w:bookmarkEnd w:id="188"/>
    </w:p>
    <w:p w14:paraId="219020A4" w14:textId="77777777" w:rsidR="00000000" w:rsidRDefault="00E84F3B">
      <w:pPr>
        <w:pStyle w:val="a"/>
        <w:rPr>
          <w:rtl/>
        </w:rPr>
      </w:pPr>
    </w:p>
    <w:p w14:paraId="3140EDE0" w14:textId="77777777" w:rsidR="00000000" w:rsidRDefault="00E84F3B">
      <w:pPr>
        <w:pStyle w:val="a"/>
        <w:rPr>
          <w:rFonts w:hint="cs"/>
          <w:rtl/>
        </w:rPr>
      </w:pPr>
      <w:r>
        <w:rPr>
          <w:rFonts w:hint="cs"/>
          <w:rtl/>
        </w:rPr>
        <w:t>גברתי היושבת-ראש, רבותי חברי הכנסת, הצעת החוק של חבר הכנסת ברכה</w:t>
      </w:r>
      <w:r>
        <w:rPr>
          <w:rFonts w:hint="cs"/>
          <w:rtl/>
        </w:rPr>
        <w:t xml:space="preserve"> מציעה, שבניין עסקי שסגור במשך שישה חודשים ישלם ארנונה כללית לפי ערך של מגורים. המשמעות של ההצעה הזאת היא כמובן ירידה מאוד דרסטית ברמת הארנונה הכללית שישלם היזם או בעל העסק הזה, כיוון שידוע שהארנונה למגורים ברוב הרשויות המקומיות בדרך כלל הרבה יותר נמוכה מה</w:t>
      </w:r>
      <w:r>
        <w:rPr>
          <w:rFonts w:hint="cs"/>
          <w:rtl/>
        </w:rPr>
        <w:t xml:space="preserve">ארנונה לעסקים. זאת אומרת, אם הצעת החוק תאושר, המשמעות שלה היא - - - </w:t>
      </w:r>
    </w:p>
    <w:p w14:paraId="22F269FE" w14:textId="77777777" w:rsidR="00000000" w:rsidRDefault="00E84F3B">
      <w:pPr>
        <w:pStyle w:val="a"/>
        <w:rPr>
          <w:rFonts w:hint="cs"/>
          <w:rtl/>
        </w:rPr>
      </w:pPr>
    </w:p>
    <w:p w14:paraId="48D8F0EB" w14:textId="77777777" w:rsidR="00000000" w:rsidRDefault="00E84F3B">
      <w:pPr>
        <w:pStyle w:val="ac"/>
        <w:rPr>
          <w:rtl/>
        </w:rPr>
      </w:pPr>
      <w:r>
        <w:rPr>
          <w:rFonts w:hint="eastAsia"/>
          <w:rtl/>
        </w:rPr>
        <w:t>מוחמד</w:t>
      </w:r>
      <w:r>
        <w:rPr>
          <w:rtl/>
        </w:rPr>
        <w:t xml:space="preserve"> ברכה (חד"ש-תע"ל):</w:t>
      </w:r>
    </w:p>
    <w:p w14:paraId="459F3153" w14:textId="77777777" w:rsidR="00000000" w:rsidRDefault="00E84F3B">
      <w:pPr>
        <w:pStyle w:val="a"/>
        <w:rPr>
          <w:rFonts w:hint="cs"/>
          <w:rtl/>
        </w:rPr>
      </w:pPr>
    </w:p>
    <w:p w14:paraId="073421B6" w14:textId="77777777" w:rsidR="00000000" w:rsidRDefault="00E84F3B">
      <w:pPr>
        <w:pStyle w:val="a"/>
        <w:rPr>
          <w:rFonts w:hint="cs"/>
          <w:rtl/>
        </w:rPr>
      </w:pPr>
      <w:r>
        <w:rPr>
          <w:rFonts w:hint="cs"/>
          <w:rtl/>
        </w:rPr>
        <w:t>ארנונה למגורים היא יותר נמוכה.</w:t>
      </w:r>
    </w:p>
    <w:p w14:paraId="75FDED73" w14:textId="77777777" w:rsidR="00000000" w:rsidRDefault="00E84F3B">
      <w:pPr>
        <w:pStyle w:val="a"/>
        <w:rPr>
          <w:rFonts w:hint="cs"/>
          <w:rtl/>
        </w:rPr>
      </w:pPr>
    </w:p>
    <w:p w14:paraId="298B46AC" w14:textId="77777777" w:rsidR="00000000" w:rsidRDefault="00E84F3B">
      <w:pPr>
        <w:pStyle w:val="SpeakerCon"/>
        <w:rPr>
          <w:rtl/>
        </w:rPr>
      </w:pPr>
      <w:bookmarkStart w:id="189" w:name="FS000000478T16_07_2003_12_46_18C"/>
      <w:bookmarkEnd w:id="189"/>
      <w:r>
        <w:rPr>
          <w:rtl/>
        </w:rPr>
        <w:t>השר מאיר שטרית:</w:t>
      </w:r>
    </w:p>
    <w:p w14:paraId="5F22EB8E" w14:textId="77777777" w:rsidR="00000000" w:rsidRDefault="00E84F3B">
      <w:pPr>
        <w:pStyle w:val="a"/>
        <w:rPr>
          <w:rtl/>
        </w:rPr>
      </w:pPr>
    </w:p>
    <w:p w14:paraId="59B393D5" w14:textId="77777777" w:rsidR="00000000" w:rsidRDefault="00E84F3B">
      <w:pPr>
        <w:pStyle w:val="a"/>
        <w:rPr>
          <w:rFonts w:hint="cs"/>
          <w:rtl/>
        </w:rPr>
      </w:pPr>
      <w:r>
        <w:rPr>
          <w:rFonts w:hint="cs"/>
          <w:rtl/>
        </w:rPr>
        <w:t>הארנונה למגורים יותר נמוכה, זה מה שאמרתי. אמרתי שברוב הרשויות המקומיות ארנונה למגורים הרבה יותר נמוכה מארנונה לע</w:t>
      </w:r>
      <w:r>
        <w:rPr>
          <w:rFonts w:hint="cs"/>
          <w:rtl/>
        </w:rPr>
        <w:t>סקים, ולכן אם הצעת החוק תאושר, התוצאה היא שתהיה נפילה בהכנסות של הרשויות המקומיות בהיקף של מאות מיליוני שקלים.</w:t>
      </w:r>
    </w:p>
    <w:p w14:paraId="593B25C6" w14:textId="77777777" w:rsidR="00000000" w:rsidRDefault="00E84F3B">
      <w:pPr>
        <w:pStyle w:val="a"/>
        <w:ind w:firstLine="0"/>
        <w:rPr>
          <w:rFonts w:hint="cs"/>
          <w:rtl/>
        </w:rPr>
      </w:pPr>
    </w:p>
    <w:p w14:paraId="4D24FD23" w14:textId="77777777" w:rsidR="00000000" w:rsidRDefault="00E84F3B">
      <w:pPr>
        <w:pStyle w:val="ac"/>
        <w:rPr>
          <w:rtl/>
        </w:rPr>
      </w:pPr>
      <w:r>
        <w:rPr>
          <w:rFonts w:hint="eastAsia"/>
          <w:rtl/>
        </w:rPr>
        <w:t>אילן</w:t>
      </w:r>
      <w:r>
        <w:rPr>
          <w:rtl/>
        </w:rPr>
        <w:t xml:space="preserve"> שלגי (שינוי):</w:t>
      </w:r>
    </w:p>
    <w:p w14:paraId="1F100A3F" w14:textId="77777777" w:rsidR="00000000" w:rsidRDefault="00E84F3B">
      <w:pPr>
        <w:pStyle w:val="a"/>
        <w:rPr>
          <w:rFonts w:hint="cs"/>
          <w:rtl/>
        </w:rPr>
      </w:pPr>
    </w:p>
    <w:p w14:paraId="4565E742" w14:textId="77777777" w:rsidR="00000000" w:rsidRDefault="00E84F3B">
      <w:pPr>
        <w:pStyle w:val="a"/>
        <w:rPr>
          <w:rFonts w:hint="cs"/>
          <w:rtl/>
        </w:rPr>
      </w:pPr>
      <w:r>
        <w:rPr>
          <w:rFonts w:hint="cs"/>
          <w:rtl/>
        </w:rPr>
        <w:t xml:space="preserve">תעזור לבעלי עסקים - - - </w:t>
      </w:r>
    </w:p>
    <w:p w14:paraId="716596AE" w14:textId="77777777" w:rsidR="00000000" w:rsidRDefault="00E84F3B">
      <w:pPr>
        <w:pStyle w:val="a"/>
        <w:rPr>
          <w:rFonts w:hint="cs"/>
          <w:rtl/>
        </w:rPr>
      </w:pPr>
    </w:p>
    <w:p w14:paraId="61528AE5" w14:textId="77777777" w:rsidR="00000000" w:rsidRDefault="00E84F3B">
      <w:pPr>
        <w:pStyle w:val="ac"/>
        <w:rPr>
          <w:rtl/>
        </w:rPr>
      </w:pPr>
      <w:r>
        <w:rPr>
          <w:rFonts w:hint="eastAsia"/>
          <w:rtl/>
        </w:rPr>
        <w:t>מוחמד</w:t>
      </w:r>
      <w:r>
        <w:rPr>
          <w:rtl/>
        </w:rPr>
        <w:t xml:space="preserve"> ברכה (חד"ש-תע"ל):</w:t>
      </w:r>
    </w:p>
    <w:p w14:paraId="36A74C6F" w14:textId="77777777" w:rsidR="00000000" w:rsidRDefault="00E84F3B">
      <w:pPr>
        <w:pStyle w:val="a"/>
        <w:rPr>
          <w:rFonts w:hint="cs"/>
          <w:rtl/>
        </w:rPr>
      </w:pPr>
    </w:p>
    <w:p w14:paraId="4B2BFE9D" w14:textId="77777777" w:rsidR="00000000" w:rsidRDefault="00E84F3B">
      <w:pPr>
        <w:pStyle w:val="a"/>
        <w:rPr>
          <w:rFonts w:hint="cs"/>
          <w:rtl/>
        </w:rPr>
      </w:pPr>
      <w:r>
        <w:rPr>
          <w:rFonts w:hint="cs"/>
          <w:rtl/>
        </w:rPr>
        <w:t xml:space="preserve">- - - </w:t>
      </w:r>
    </w:p>
    <w:p w14:paraId="71D3A107" w14:textId="77777777" w:rsidR="00000000" w:rsidRDefault="00E84F3B">
      <w:pPr>
        <w:pStyle w:val="a"/>
        <w:rPr>
          <w:rFonts w:hint="cs"/>
          <w:rtl/>
        </w:rPr>
      </w:pPr>
    </w:p>
    <w:p w14:paraId="5ED57B22" w14:textId="77777777" w:rsidR="00000000" w:rsidRDefault="00E84F3B">
      <w:pPr>
        <w:pStyle w:val="ac"/>
        <w:rPr>
          <w:rtl/>
        </w:rPr>
      </w:pPr>
      <w:r>
        <w:rPr>
          <w:rFonts w:hint="eastAsia"/>
          <w:rtl/>
        </w:rPr>
        <w:t>דניאל</w:t>
      </w:r>
      <w:r>
        <w:rPr>
          <w:rtl/>
        </w:rPr>
        <w:t xml:space="preserve"> בנלולו (הליכוד):</w:t>
      </w:r>
    </w:p>
    <w:p w14:paraId="3EE1AF47" w14:textId="77777777" w:rsidR="00000000" w:rsidRDefault="00E84F3B">
      <w:pPr>
        <w:pStyle w:val="a"/>
        <w:rPr>
          <w:rFonts w:hint="cs"/>
          <w:rtl/>
        </w:rPr>
      </w:pPr>
    </w:p>
    <w:p w14:paraId="730E0E28" w14:textId="77777777" w:rsidR="00000000" w:rsidRDefault="00E84F3B">
      <w:pPr>
        <w:pStyle w:val="a"/>
        <w:rPr>
          <w:rFonts w:hint="cs"/>
          <w:rtl/>
        </w:rPr>
      </w:pPr>
      <w:r>
        <w:rPr>
          <w:rFonts w:hint="cs"/>
          <w:rtl/>
        </w:rPr>
        <w:t>צדק חבר הכנסת ברכה שעשרות ומאות עסקים נסג</w:t>
      </w:r>
      <w:r>
        <w:rPr>
          <w:rFonts w:hint="cs"/>
          <w:rtl/>
        </w:rPr>
        <w:t>רים - - -</w:t>
      </w:r>
    </w:p>
    <w:p w14:paraId="7D420CCA" w14:textId="77777777" w:rsidR="00000000" w:rsidRDefault="00E84F3B">
      <w:pPr>
        <w:pStyle w:val="a"/>
        <w:rPr>
          <w:rFonts w:hint="cs"/>
          <w:rtl/>
        </w:rPr>
      </w:pPr>
    </w:p>
    <w:p w14:paraId="69F18FC0" w14:textId="77777777" w:rsidR="00000000" w:rsidRDefault="00E84F3B">
      <w:pPr>
        <w:pStyle w:val="ac"/>
        <w:rPr>
          <w:rtl/>
        </w:rPr>
      </w:pPr>
      <w:r>
        <w:rPr>
          <w:rFonts w:hint="eastAsia"/>
          <w:rtl/>
        </w:rPr>
        <w:t>מוחמד</w:t>
      </w:r>
      <w:r>
        <w:rPr>
          <w:rtl/>
        </w:rPr>
        <w:t xml:space="preserve"> ברכה (חד"ש-תע"ל):</w:t>
      </w:r>
    </w:p>
    <w:p w14:paraId="7324A804" w14:textId="77777777" w:rsidR="00000000" w:rsidRDefault="00E84F3B">
      <w:pPr>
        <w:pStyle w:val="a"/>
        <w:rPr>
          <w:rFonts w:hint="cs"/>
          <w:rtl/>
        </w:rPr>
      </w:pPr>
    </w:p>
    <w:p w14:paraId="604E978A" w14:textId="77777777" w:rsidR="00000000" w:rsidRDefault="00E84F3B">
      <w:pPr>
        <w:pStyle w:val="a"/>
        <w:rPr>
          <w:rFonts w:hint="cs"/>
          <w:rtl/>
        </w:rPr>
      </w:pPr>
      <w:r>
        <w:rPr>
          <w:rFonts w:hint="cs"/>
          <w:rtl/>
        </w:rPr>
        <w:t>40,000.</w:t>
      </w:r>
    </w:p>
    <w:p w14:paraId="42186D2A" w14:textId="77777777" w:rsidR="00000000" w:rsidRDefault="00E84F3B">
      <w:pPr>
        <w:pStyle w:val="a"/>
        <w:rPr>
          <w:rFonts w:hint="cs"/>
          <w:rtl/>
        </w:rPr>
      </w:pPr>
    </w:p>
    <w:p w14:paraId="3E20AA8A" w14:textId="77777777" w:rsidR="00000000" w:rsidRDefault="00E84F3B">
      <w:pPr>
        <w:pStyle w:val="ac"/>
        <w:rPr>
          <w:rtl/>
        </w:rPr>
      </w:pPr>
      <w:r>
        <w:rPr>
          <w:rFonts w:hint="eastAsia"/>
          <w:rtl/>
        </w:rPr>
        <w:t>דניאל</w:t>
      </w:r>
      <w:r>
        <w:rPr>
          <w:rtl/>
        </w:rPr>
        <w:t xml:space="preserve"> בנלולו (הליכוד):</w:t>
      </w:r>
    </w:p>
    <w:p w14:paraId="063B5883" w14:textId="77777777" w:rsidR="00000000" w:rsidRDefault="00E84F3B">
      <w:pPr>
        <w:pStyle w:val="a"/>
        <w:rPr>
          <w:rFonts w:hint="cs"/>
          <w:rtl/>
        </w:rPr>
      </w:pPr>
    </w:p>
    <w:p w14:paraId="2DBF4E0B" w14:textId="77777777" w:rsidR="00000000" w:rsidRDefault="00E84F3B">
      <w:pPr>
        <w:pStyle w:val="a"/>
        <w:rPr>
          <w:rFonts w:hint="cs"/>
          <w:rtl/>
        </w:rPr>
      </w:pPr>
      <w:r>
        <w:rPr>
          <w:rFonts w:hint="cs"/>
          <w:rtl/>
        </w:rPr>
        <w:t>יש המון עסקים, יש המון מבנים, שלא יכולים להשכיר אותם, ובגלל המצב לא שוכרים אותם ואי-אפשר לעשות אתם שום דבר.</w:t>
      </w:r>
    </w:p>
    <w:p w14:paraId="1F21B52B" w14:textId="77777777" w:rsidR="00000000" w:rsidRDefault="00E84F3B">
      <w:pPr>
        <w:pStyle w:val="a"/>
        <w:rPr>
          <w:rtl/>
        </w:rPr>
      </w:pPr>
    </w:p>
    <w:p w14:paraId="6B2FFCCC" w14:textId="77777777" w:rsidR="00000000" w:rsidRDefault="00E84F3B">
      <w:pPr>
        <w:pStyle w:val="a"/>
        <w:rPr>
          <w:rFonts w:hint="cs"/>
          <w:rtl/>
        </w:rPr>
      </w:pPr>
    </w:p>
    <w:p w14:paraId="2B021792" w14:textId="77777777" w:rsidR="00000000" w:rsidRDefault="00E84F3B">
      <w:pPr>
        <w:pStyle w:val="SpeakerCon"/>
        <w:rPr>
          <w:rtl/>
        </w:rPr>
      </w:pPr>
      <w:bookmarkStart w:id="190" w:name="FS000000478T16_07_2003_12_52_39C"/>
      <w:bookmarkEnd w:id="190"/>
      <w:r>
        <w:rPr>
          <w:rtl/>
        </w:rPr>
        <w:t>השר מאיר שטרית:</w:t>
      </w:r>
    </w:p>
    <w:p w14:paraId="0A4F0074" w14:textId="77777777" w:rsidR="00000000" w:rsidRDefault="00E84F3B">
      <w:pPr>
        <w:pStyle w:val="a"/>
        <w:rPr>
          <w:rtl/>
        </w:rPr>
      </w:pPr>
    </w:p>
    <w:p w14:paraId="13D10F66" w14:textId="77777777" w:rsidR="00000000" w:rsidRDefault="00E84F3B">
      <w:pPr>
        <w:pStyle w:val="a"/>
        <w:rPr>
          <w:rFonts w:hint="cs"/>
          <w:rtl/>
        </w:rPr>
      </w:pPr>
      <w:r>
        <w:rPr>
          <w:rFonts w:hint="cs"/>
          <w:rtl/>
        </w:rPr>
        <w:t>זה נכון.</w:t>
      </w:r>
    </w:p>
    <w:p w14:paraId="56488ACE" w14:textId="77777777" w:rsidR="00000000" w:rsidRDefault="00E84F3B">
      <w:pPr>
        <w:pStyle w:val="a"/>
        <w:rPr>
          <w:rFonts w:hint="cs"/>
          <w:rtl/>
        </w:rPr>
      </w:pPr>
    </w:p>
    <w:p w14:paraId="3801D701" w14:textId="77777777" w:rsidR="00000000" w:rsidRDefault="00E84F3B">
      <w:pPr>
        <w:pStyle w:val="ac"/>
        <w:rPr>
          <w:rtl/>
        </w:rPr>
      </w:pPr>
      <w:r>
        <w:rPr>
          <w:rFonts w:hint="eastAsia"/>
          <w:rtl/>
        </w:rPr>
        <w:t>דניאל</w:t>
      </w:r>
      <w:r>
        <w:rPr>
          <w:rtl/>
        </w:rPr>
        <w:t xml:space="preserve"> בנלולו (הליכוד):</w:t>
      </w:r>
    </w:p>
    <w:p w14:paraId="39A216DB" w14:textId="77777777" w:rsidR="00000000" w:rsidRDefault="00E84F3B">
      <w:pPr>
        <w:pStyle w:val="a"/>
        <w:rPr>
          <w:rFonts w:hint="cs"/>
          <w:rtl/>
        </w:rPr>
      </w:pPr>
    </w:p>
    <w:p w14:paraId="1A53B311" w14:textId="77777777" w:rsidR="00000000" w:rsidRDefault="00E84F3B">
      <w:pPr>
        <w:pStyle w:val="a"/>
        <w:rPr>
          <w:rFonts w:hint="cs"/>
          <w:rtl/>
        </w:rPr>
      </w:pPr>
      <w:r>
        <w:rPr>
          <w:rFonts w:hint="cs"/>
          <w:rtl/>
        </w:rPr>
        <w:t>הם נשארים סגורים כמה שנים.</w:t>
      </w:r>
      <w:r>
        <w:rPr>
          <w:rFonts w:hint="cs"/>
          <w:rtl/>
        </w:rPr>
        <w:t xml:space="preserve"> רשות מקומית נותנת פעם אחת שישה חודשים - - - אני חושב שאפשר לפטור אותם כל עוד הם לא מושכרים. אם אין עבודה, אין עבודה. </w:t>
      </w:r>
    </w:p>
    <w:p w14:paraId="18094F0C" w14:textId="77777777" w:rsidR="00000000" w:rsidRDefault="00E84F3B">
      <w:pPr>
        <w:pStyle w:val="a"/>
        <w:rPr>
          <w:rFonts w:hint="cs"/>
          <w:rtl/>
        </w:rPr>
      </w:pPr>
    </w:p>
    <w:p w14:paraId="382A37DB" w14:textId="77777777" w:rsidR="00000000" w:rsidRDefault="00E84F3B">
      <w:pPr>
        <w:pStyle w:val="SpeakerCon"/>
        <w:rPr>
          <w:rtl/>
        </w:rPr>
      </w:pPr>
      <w:bookmarkStart w:id="191" w:name="FS000000478T16_07_2003_12_54_14C"/>
      <w:bookmarkEnd w:id="191"/>
      <w:r>
        <w:rPr>
          <w:rtl/>
        </w:rPr>
        <w:t>השר מאיר שטרית:</w:t>
      </w:r>
    </w:p>
    <w:p w14:paraId="46ADA4C0" w14:textId="77777777" w:rsidR="00000000" w:rsidRDefault="00E84F3B">
      <w:pPr>
        <w:pStyle w:val="a"/>
        <w:rPr>
          <w:rtl/>
        </w:rPr>
      </w:pPr>
    </w:p>
    <w:p w14:paraId="0E962B93" w14:textId="77777777" w:rsidR="00000000" w:rsidRDefault="00E84F3B">
      <w:pPr>
        <w:pStyle w:val="a"/>
        <w:rPr>
          <w:rFonts w:hint="cs"/>
          <w:rtl/>
        </w:rPr>
      </w:pPr>
      <w:r>
        <w:rPr>
          <w:rFonts w:hint="cs"/>
          <w:rtl/>
        </w:rPr>
        <w:t>רבותי, זה נכון, אבל המשמעות פשוטה. המשמעות היא נפילה בהכנסות של הרשויות המקומיות בהיקף של מאות מיליוני שקלים.</w:t>
      </w:r>
    </w:p>
    <w:p w14:paraId="3212675E" w14:textId="77777777" w:rsidR="00000000" w:rsidRDefault="00E84F3B">
      <w:pPr>
        <w:pStyle w:val="a"/>
        <w:rPr>
          <w:rFonts w:hint="cs"/>
          <w:rtl/>
        </w:rPr>
      </w:pPr>
    </w:p>
    <w:p w14:paraId="07144723" w14:textId="77777777" w:rsidR="00000000" w:rsidRDefault="00E84F3B">
      <w:pPr>
        <w:pStyle w:val="ac"/>
        <w:rPr>
          <w:rtl/>
        </w:rPr>
      </w:pPr>
      <w:r>
        <w:rPr>
          <w:rFonts w:hint="eastAsia"/>
          <w:rtl/>
        </w:rPr>
        <w:t>רוחמה</w:t>
      </w:r>
      <w:r>
        <w:rPr>
          <w:rtl/>
        </w:rPr>
        <w:t xml:space="preserve"> אב</w:t>
      </w:r>
      <w:r>
        <w:rPr>
          <w:rtl/>
        </w:rPr>
        <w:t>רהם (הליכוד):</w:t>
      </w:r>
    </w:p>
    <w:p w14:paraId="2FF9AFDB" w14:textId="77777777" w:rsidR="00000000" w:rsidRDefault="00E84F3B">
      <w:pPr>
        <w:pStyle w:val="a"/>
        <w:rPr>
          <w:rFonts w:hint="cs"/>
          <w:rtl/>
        </w:rPr>
      </w:pPr>
    </w:p>
    <w:p w14:paraId="18DC297F" w14:textId="77777777" w:rsidR="00000000" w:rsidRDefault="00E84F3B">
      <w:pPr>
        <w:pStyle w:val="a"/>
        <w:rPr>
          <w:rFonts w:hint="cs"/>
          <w:rtl/>
        </w:rPr>
      </w:pPr>
      <w:r>
        <w:rPr>
          <w:rFonts w:hint="cs"/>
          <w:rtl/>
        </w:rPr>
        <w:t xml:space="preserve">- - - </w:t>
      </w:r>
    </w:p>
    <w:p w14:paraId="5130A4CF" w14:textId="77777777" w:rsidR="00000000" w:rsidRDefault="00E84F3B">
      <w:pPr>
        <w:pStyle w:val="a"/>
        <w:rPr>
          <w:rFonts w:hint="cs"/>
          <w:rtl/>
        </w:rPr>
      </w:pPr>
    </w:p>
    <w:p w14:paraId="522F7177" w14:textId="77777777" w:rsidR="00000000" w:rsidRDefault="00E84F3B">
      <w:pPr>
        <w:pStyle w:val="ac"/>
        <w:rPr>
          <w:rtl/>
        </w:rPr>
      </w:pPr>
      <w:r>
        <w:rPr>
          <w:rFonts w:hint="eastAsia"/>
          <w:rtl/>
        </w:rPr>
        <w:t>מוחמד</w:t>
      </w:r>
      <w:r>
        <w:rPr>
          <w:rtl/>
        </w:rPr>
        <w:t xml:space="preserve"> ברכה (חד"ש-תע"ל):</w:t>
      </w:r>
    </w:p>
    <w:p w14:paraId="0120BB06" w14:textId="77777777" w:rsidR="00000000" w:rsidRDefault="00E84F3B">
      <w:pPr>
        <w:pStyle w:val="a"/>
        <w:rPr>
          <w:rFonts w:hint="cs"/>
          <w:rtl/>
        </w:rPr>
      </w:pPr>
    </w:p>
    <w:p w14:paraId="5FB39205" w14:textId="77777777" w:rsidR="00000000" w:rsidRDefault="00E84F3B">
      <w:pPr>
        <w:pStyle w:val="a"/>
        <w:rPr>
          <w:rFonts w:hint="cs"/>
          <w:rtl/>
        </w:rPr>
      </w:pPr>
      <w:r>
        <w:rPr>
          <w:rFonts w:hint="cs"/>
          <w:rtl/>
        </w:rPr>
        <w:t xml:space="preserve">בלאו הכי הם לא משלמים שום דבר - - - </w:t>
      </w:r>
    </w:p>
    <w:p w14:paraId="06F5B68B" w14:textId="77777777" w:rsidR="00000000" w:rsidRDefault="00E84F3B">
      <w:pPr>
        <w:pStyle w:val="a"/>
        <w:rPr>
          <w:rFonts w:hint="cs"/>
          <w:rtl/>
        </w:rPr>
      </w:pPr>
    </w:p>
    <w:p w14:paraId="1B68A094" w14:textId="77777777" w:rsidR="00000000" w:rsidRDefault="00E84F3B">
      <w:pPr>
        <w:pStyle w:val="SpeakerCon"/>
        <w:rPr>
          <w:rtl/>
        </w:rPr>
      </w:pPr>
      <w:bookmarkStart w:id="192" w:name="FS000000478T16_07_2003_12_55_25C"/>
      <w:bookmarkEnd w:id="192"/>
      <w:r>
        <w:rPr>
          <w:rtl/>
        </w:rPr>
        <w:t>השר מאיר שטרית:</w:t>
      </w:r>
    </w:p>
    <w:p w14:paraId="17E51C71" w14:textId="77777777" w:rsidR="00000000" w:rsidRDefault="00E84F3B">
      <w:pPr>
        <w:pStyle w:val="a"/>
        <w:rPr>
          <w:rtl/>
        </w:rPr>
      </w:pPr>
    </w:p>
    <w:p w14:paraId="4B80EA40" w14:textId="77777777" w:rsidR="00000000" w:rsidRDefault="00E84F3B">
      <w:pPr>
        <w:pStyle w:val="a"/>
        <w:rPr>
          <w:rFonts w:hint="cs"/>
          <w:rtl/>
        </w:rPr>
      </w:pPr>
      <w:r>
        <w:rPr>
          <w:rFonts w:hint="cs"/>
          <w:rtl/>
        </w:rPr>
        <w:t>אני לא רוצה לצעוק. אפשר להרים את הווליום?</w:t>
      </w:r>
    </w:p>
    <w:p w14:paraId="2BA772DE" w14:textId="77777777" w:rsidR="00000000" w:rsidRDefault="00E84F3B">
      <w:pPr>
        <w:pStyle w:val="a"/>
        <w:rPr>
          <w:rFonts w:hint="cs"/>
          <w:rtl/>
        </w:rPr>
      </w:pPr>
    </w:p>
    <w:p w14:paraId="51EE6B6A" w14:textId="77777777" w:rsidR="00000000" w:rsidRDefault="00E84F3B">
      <w:pPr>
        <w:pStyle w:val="ac"/>
        <w:rPr>
          <w:rtl/>
        </w:rPr>
      </w:pPr>
      <w:r>
        <w:rPr>
          <w:rFonts w:hint="eastAsia"/>
          <w:rtl/>
        </w:rPr>
        <w:t>רוחמה</w:t>
      </w:r>
      <w:r>
        <w:rPr>
          <w:rtl/>
        </w:rPr>
        <w:t xml:space="preserve"> אברהם (הליכוד):</w:t>
      </w:r>
    </w:p>
    <w:p w14:paraId="429BA743" w14:textId="77777777" w:rsidR="00000000" w:rsidRDefault="00E84F3B">
      <w:pPr>
        <w:pStyle w:val="a"/>
        <w:rPr>
          <w:rFonts w:hint="cs"/>
          <w:rtl/>
        </w:rPr>
      </w:pPr>
    </w:p>
    <w:p w14:paraId="686C8270" w14:textId="77777777" w:rsidR="00000000" w:rsidRDefault="00E84F3B">
      <w:pPr>
        <w:pStyle w:val="a"/>
        <w:rPr>
          <w:rFonts w:hint="cs"/>
          <w:rtl/>
        </w:rPr>
      </w:pPr>
      <w:r>
        <w:rPr>
          <w:rFonts w:hint="cs"/>
          <w:rtl/>
        </w:rPr>
        <w:t xml:space="preserve">אדוני השר, מה לעשות - - - </w:t>
      </w:r>
    </w:p>
    <w:p w14:paraId="25D4FF5F" w14:textId="77777777" w:rsidR="00000000" w:rsidRDefault="00E84F3B">
      <w:pPr>
        <w:pStyle w:val="a"/>
        <w:rPr>
          <w:rFonts w:hint="cs"/>
          <w:rtl/>
        </w:rPr>
      </w:pPr>
    </w:p>
    <w:p w14:paraId="77559C93" w14:textId="77777777" w:rsidR="00000000" w:rsidRDefault="00E84F3B">
      <w:pPr>
        <w:pStyle w:val="SpeakerCon"/>
        <w:rPr>
          <w:rtl/>
        </w:rPr>
      </w:pPr>
      <w:bookmarkStart w:id="193" w:name="FS000000478T16_07_2003_12_55_54C"/>
      <w:bookmarkEnd w:id="193"/>
      <w:r>
        <w:rPr>
          <w:rtl/>
        </w:rPr>
        <w:t>השר מאיר שטרית:</w:t>
      </w:r>
    </w:p>
    <w:p w14:paraId="2A64B508" w14:textId="77777777" w:rsidR="00000000" w:rsidRDefault="00E84F3B">
      <w:pPr>
        <w:pStyle w:val="a"/>
        <w:rPr>
          <w:rtl/>
        </w:rPr>
      </w:pPr>
    </w:p>
    <w:p w14:paraId="7481B0AC" w14:textId="77777777" w:rsidR="00000000" w:rsidRDefault="00E84F3B">
      <w:pPr>
        <w:pStyle w:val="a"/>
        <w:rPr>
          <w:rFonts w:hint="cs"/>
          <w:rtl/>
        </w:rPr>
      </w:pPr>
      <w:r>
        <w:rPr>
          <w:rFonts w:hint="cs"/>
          <w:rtl/>
        </w:rPr>
        <w:t>עם כל הכבוד, החשבון הוא תקציבי ופשוט. אם מ</w:t>
      </w:r>
      <w:r>
        <w:rPr>
          <w:rFonts w:hint="cs"/>
          <w:rtl/>
        </w:rPr>
        <w:t xml:space="preserve">ורידים מהכנסות הרשויות המקומיות מאות מיליוני שקלים, מישהו צריך לשלם על זה במקום. תקציב המדינה לא יכול לשלם במקום, רבותי, כי אין מאיפה לשלם תוספת תקציב לרשויות המקומיות. </w:t>
      </w:r>
    </w:p>
    <w:p w14:paraId="2E639C3D" w14:textId="77777777" w:rsidR="00000000" w:rsidRDefault="00E84F3B">
      <w:pPr>
        <w:pStyle w:val="a"/>
        <w:rPr>
          <w:rFonts w:hint="cs"/>
          <w:rtl/>
        </w:rPr>
      </w:pPr>
    </w:p>
    <w:p w14:paraId="3E6D9D69" w14:textId="77777777" w:rsidR="00000000" w:rsidRDefault="00E84F3B">
      <w:pPr>
        <w:pStyle w:val="ac"/>
        <w:rPr>
          <w:rtl/>
        </w:rPr>
      </w:pPr>
      <w:r>
        <w:rPr>
          <w:rFonts w:hint="eastAsia"/>
          <w:rtl/>
        </w:rPr>
        <w:t>מל</w:t>
      </w:r>
      <w:r>
        <w:rPr>
          <w:rtl/>
        </w:rPr>
        <w:t xml:space="preserve"> פולישוק-בלוך (שינוי):</w:t>
      </w:r>
    </w:p>
    <w:p w14:paraId="0E3CA967" w14:textId="77777777" w:rsidR="00000000" w:rsidRDefault="00E84F3B">
      <w:pPr>
        <w:pStyle w:val="a"/>
        <w:rPr>
          <w:rFonts w:hint="cs"/>
          <w:rtl/>
        </w:rPr>
      </w:pPr>
    </w:p>
    <w:p w14:paraId="483B893E" w14:textId="77777777" w:rsidR="00000000" w:rsidRDefault="00E84F3B">
      <w:pPr>
        <w:pStyle w:val="a"/>
        <w:rPr>
          <w:rFonts w:hint="cs"/>
          <w:rtl/>
        </w:rPr>
      </w:pPr>
      <w:r>
        <w:rPr>
          <w:rFonts w:hint="cs"/>
          <w:rtl/>
        </w:rPr>
        <w:t xml:space="preserve">תיקח מסגני ראשי הערים. לא יהיה סגן ראש עיר. </w:t>
      </w:r>
    </w:p>
    <w:p w14:paraId="2F0CEB89" w14:textId="77777777" w:rsidR="00000000" w:rsidRDefault="00E84F3B">
      <w:pPr>
        <w:pStyle w:val="a"/>
        <w:rPr>
          <w:rFonts w:hint="cs"/>
          <w:rtl/>
        </w:rPr>
      </w:pPr>
    </w:p>
    <w:p w14:paraId="1DB4C2B5" w14:textId="77777777" w:rsidR="00000000" w:rsidRDefault="00E84F3B">
      <w:pPr>
        <w:pStyle w:val="SpeakerCon"/>
        <w:rPr>
          <w:rtl/>
        </w:rPr>
      </w:pPr>
      <w:bookmarkStart w:id="194" w:name="FS000000478T16_07_2003_12_57_05C"/>
      <w:bookmarkEnd w:id="194"/>
      <w:r>
        <w:rPr>
          <w:rtl/>
        </w:rPr>
        <w:t>השר מאיר שטרי</w:t>
      </w:r>
      <w:r>
        <w:rPr>
          <w:rtl/>
        </w:rPr>
        <w:t>ת:</w:t>
      </w:r>
    </w:p>
    <w:p w14:paraId="3A9E6EB9" w14:textId="77777777" w:rsidR="00000000" w:rsidRDefault="00E84F3B">
      <w:pPr>
        <w:pStyle w:val="a"/>
        <w:rPr>
          <w:rtl/>
        </w:rPr>
      </w:pPr>
    </w:p>
    <w:p w14:paraId="6B0A884B" w14:textId="77777777" w:rsidR="00000000" w:rsidRDefault="00E84F3B">
      <w:pPr>
        <w:pStyle w:val="a"/>
        <w:rPr>
          <w:rFonts w:hint="cs"/>
          <w:rtl/>
        </w:rPr>
      </w:pPr>
      <w:r>
        <w:rPr>
          <w:rFonts w:hint="cs"/>
          <w:rtl/>
        </w:rPr>
        <w:t>רבותי, כולנו יכולים להיות נדיבים על חשבון מישהו אחר. מה לעשות, הרשויות המקומיות, כדי לממן את השירותים שלהן, גובות ארנונה כללית על כל בניין קיים. למה עסק כן, חבר הכנסת ברכה, ומה עם מגורים? מה אם אנשים שנניח יש להם וילה ביישוב ופתאום אין להם עבודה, פוטרו</w:t>
      </w:r>
      <w:r>
        <w:rPr>
          <w:rFonts w:hint="cs"/>
          <w:rtl/>
        </w:rPr>
        <w:t xml:space="preserve">, אז אתה פוטר אותם מארנונה? אתה לא פוטר אותם מארנונה. לאיש הפשוט, לאזרח הפשוט, ידידי, ההוצאה לא מוכרת, אבל לעסק ההוצאה מוכרת. היום מצב קשה, אם מחר המצב ישתקם, הוא ישלם וההוצאות האלה כולן מוכרות בהפסדים שלו. </w:t>
      </w:r>
    </w:p>
    <w:p w14:paraId="0E1BA454" w14:textId="77777777" w:rsidR="00000000" w:rsidRDefault="00E84F3B">
      <w:pPr>
        <w:pStyle w:val="a"/>
        <w:rPr>
          <w:rFonts w:hint="cs"/>
          <w:rtl/>
        </w:rPr>
      </w:pPr>
    </w:p>
    <w:p w14:paraId="557BE063" w14:textId="77777777" w:rsidR="00000000" w:rsidRDefault="00E84F3B">
      <w:pPr>
        <w:pStyle w:val="ac"/>
        <w:rPr>
          <w:rtl/>
        </w:rPr>
      </w:pPr>
      <w:r>
        <w:rPr>
          <w:rFonts w:hint="eastAsia"/>
          <w:rtl/>
        </w:rPr>
        <w:t>אילן</w:t>
      </w:r>
      <w:r>
        <w:rPr>
          <w:rtl/>
        </w:rPr>
        <w:t xml:space="preserve"> שלגי (שינוי):</w:t>
      </w:r>
    </w:p>
    <w:p w14:paraId="0C5C26CF" w14:textId="77777777" w:rsidR="00000000" w:rsidRDefault="00E84F3B">
      <w:pPr>
        <w:pStyle w:val="a"/>
        <w:ind w:firstLine="0"/>
        <w:rPr>
          <w:rFonts w:hint="cs"/>
          <w:rtl/>
        </w:rPr>
      </w:pPr>
    </w:p>
    <w:p w14:paraId="46499BCE" w14:textId="77777777" w:rsidR="00000000" w:rsidRDefault="00E84F3B">
      <w:pPr>
        <w:pStyle w:val="a"/>
        <w:rPr>
          <w:rFonts w:hint="cs"/>
          <w:rtl/>
        </w:rPr>
      </w:pPr>
      <w:r>
        <w:rPr>
          <w:rFonts w:hint="cs"/>
          <w:rtl/>
        </w:rPr>
        <w:t>כשיהיו הכנסות.</w:t>
      </w:r>
    </w:p>
    <w:p w14:paraId="10EB080E" w14:textId="77777777" w:rsidR="00000000" w:rsidRDefault="00E84F3B">
      <w:pPr>
        <w:pStyle w:val="a"/>
        <w:rPr>
          <w:rFonts w:hint="cs"/>
          <w:rtl/>
        </w:rPr>
      </w:pPr>
    </w:p>
    <w:p w14:paraId="23A0A8E0" w14:textId="77777777" w:rsidR="00000000" w:rsidRDefault="00E84F3B">
      <w:pPr>
        <w:pStyle w:val="SpeakerCon"/>
        <w:rPr>
          <w:rtl/>
        </w:rPr>
      </w:pPr>
      <w:bookmarkStart w:id="195" w:name="FS000000478T16_07_2003_12_59_48C"/>
      <w:bookmarkEnd w:id="195"/>
      <w:r>
        <w:rPr>
          <w:rtl/>
        </w:rPr>
        <w:t>השר מאיר שט</w:t>
      </w:r>
      <w:r>
        <w:rPr>
          <w:rtl/>
        </w:rPr>
        <w:t>רית:</w:t>
      </w:r>
    </w:p>
    <w:p w14:paraId="657B5E28" w14:textId="77777777" w:rsidR="00000000" w:rsidRDefault="00E84F3B">
      <w:pPr>
        <w:pStyle w:val="a"/>
        <w:rPr>
          <w:rtl/>
        </w:rPr>
      </w:pPr>
    </w:p>
    <w:p w14:paraId="48D81AFE" w14:textId="77777777" w:rsidR="00000000" w:rsidRDefault="00E84F3B">
      <w:pPr>
        <w:pStyle w:val="a"/>
        <w:rPr>
          <w:rFonts w:hint="cs"/>
          <w:rtl/>
        </w:rPr>
      </w:pPr>
      <w:r>
        <w:rPr>
          <w:rFonts w:hint="cs"/>
          <w:rtl/>
        </w:rPr>
        <w:t xml:space="preserve">נכון, כשיהיו הכנסות הוא יקזז את זה מההכנסות שלו. כשיהיו לו הכנסות הוא יוכל תמיד לקזז את זה מההכנסות שלו, דבר שאזרח פשוט לא יכול לעשות. הרשות המקומית, עם כל הכבוד - - - </w:t>
      </w:r>
    </w:p>
    <w:p w14:paraId="259062C8" w14:textId="77777777" w:rsidR="00000000" w:rsidRDefault="00E84F3B">
      <w:pPr>
        <w:pStyle w:val="a"/>
        <w:rPr>
          <w:rFonts w:hint="cs"/>
          <w:rtl/>
        </w:rPr>
      </w:pPr>
    </w:p>
    <w:p w14:paraId="2F2A6AB3" w14:textId="77777777" w:rsidR="00000000" w:rsidRDefault="00E84F3B">
      <w:pPr>
        <w:pStyle w:val="ac"/>
        <w:rPr>
          <w:rtl/>
        </w:rPr>
      </w:pPr>
      <w:r>
        <w:rPr>
          <w:rFonts w:hint="eastAsia"/>
          <w:rtl/>
        </w:rPr>
        <w:t>יחיאל</w:t>
      </w:r>
      <w:r>
        <w:rPr>
          <w:rtl/>
        </w:rPr>
        <w:t xml:space="preserve"> חזן (הליכוד):</w:t>
      </w:r>
    </w:p>
    <w:p w14:paraId="094C18EB" w14:textId="77777777" w:rsidR="00000000" w:rsidRDefault="00E84F3B">
      <w:pPr>
        <w:pStyle w:val="a"/>
        <w:rPr>
          <w:rFonts w:hint="cs"/>
          <w:rtl/>
        </w:rPr>
      </w:pPr>
    </w:p>
    <w:p w14:paraId="47649236" w14:textId="77777777" w:rsidR="00000000" w:rsidRDefault="00E84F3B">
      <w:pPr>
        <w:pStyle w:val="a"/>
        <w:rPr>
          <w:rFonts w:hint="cs"/>
          <w:rtl/>
        </w:rPr>
      </w:pPr>
      <w:r>
        <w:rPr>
          <w:rFonts w:hint="cs"/>
          <w:rtl/>
        </w:rPr>
        <w:t xml:space="preserve">- - - </w:t>
      </w:r>
    </w:p>
    <w:p w14:paraId="784A0D36" w14:textId="77777777" w:rsidR="00000000" w:rsidRDefault="00E84F3B">
      <w:pPr>
        <w:pStyle w:val="a"/>
        <w:rPr>
          <w:rFonts w:hint="cs"/>
          <w:rtl/>
        </w:rPr>
      </w:pPr>
    </w:p>
    <w:p w14:paraId="4BE9CA86" w14:textId="77777777" w:rsidR="00000000" w:rsidRDefault="00E84F3B">
      <w:pPr>
        <w:pStyle w:val="SpeakerCon"/>
        <w:rPr>
          <w:rtl/>
        </w:rPr>
      </w:pPr>
      <w:bookmarkStart w:id="196" w:name="FS000000478T16_07_2003_13_01_32C"/>
      <w:bookmarkEnd w:id="196"/>
      <w:r>
        <w:rPr>
          <w:rtl/>
        </w:rPr>
        <w:t>השר מאיר שטרית:</w:t>
      </w:r>
    </w:p>
    <w:p w14:paraId="630B64E6" w14:textId="77777777" w:rsidR="00000000" w:rsidRDefault="00E84F3B">
      <w:pPr>
        <w:pStyle w:val="a"/>
        <w:rPr>
          <w:rtl/>
        </w:rPr>
      </w:pPr>
    </w:p>
    <w:p w14:paraId="472AACD0" w14:textId="77777777" w:rsidR="00000000" w:rsidRDefault="00E84F3B">
      <w:pPr>
        <w:pStyle w:val="a"/>
        <w:rPr>
          <w:rFonts w:hint="cs"/>
          <w:rtl/>
        </w:rPr>
      </w:pPr>
      <w:r>
        <w:rPr>
          <w:rFonts w:hint="cs"/>
          <w:rtl/>
        </w:rPr>
        <w:t xml:space="preserve">- - -  מאה אחוז, בואו נהיה נדיבים </w:t>
      </w:r>
      <w:r>
        <w:rPr>
          <w:rFonts w:hint="cs"/>
          <w:rtl/>
        </w:rPr>
        <w:t xml:space="preserve">ונבטל את כל המסים, כי לא יכולים לשלם. מה לעשות. אפשר לבטל את כל המסים וארנונה כללית לרשויות, כי קשה, וכן את המסים לעסקים, כי קשה, ובמקום זה ניתן הקצבות לכולם. אין בעיה, רק שמישהו יראה לי איפה צומח הכסף. </w:t>
      </w:r>
    </w:p>
    <w:p w14:paraId="4B34788F" w14:textId="77777777" w:rsidR="00000000" w:rsidRDefault="00E84F3B">
      <w:pPr>
        <w:pStyle w:val="a"/>
        <w:rPr>
          <w:rFonts w:hint="cs"/>
          <w:rtl/>
        </w:rPr>
      </w:pPr>
    </w:p>
    <w:p w14:paraId="3701ED5A" w14:textId="77777777" w:rsidR="00000000" w:rsidRDefault="00E84F3B">
      <w:pPr>
        <w:pStyle w:val="ac"/>
        <w:rPr>
          <w:rtl/>
        </w:rPr>
      </w:pPr>
      <w:r>
        <w:rPr>
          <w:rFonts w:hint="eastAsia"/>
          <w:rtl/>
        </w:rPr>
        <w:t>דניאל</w:t>
      </w:r>
      <w:r>
        <w:rPr>
          <w:rtl/>
        </w:rPr>
        <w:t xml:space="preserve"> בנלולו (הליכוד):</w:t>
      </w:r>
    </w:p>
    <w:p w14:paraId="5FFB62A5" w14:textId="77777777" w:rsidR="00000000" w:rsidRDefault="00E84F3B">
      <w:pPr>
        <w:pStyle w:val="a"/>
        <w:rPr>
          <w:rFonts w:hint="cs"/>
          <w:rtl/>
        </w:rPr>
      </w:pPr>
    </w:p>
    <w:p w14:paraId="4A0442AF" w14:textId="77777777" w:rsidR="00000000" w:rsidRDefault="00E84F3B">
      <w:pPr>
        <w:pStyle w:val="a"/>
        <w:rPr>
          <w:rFonts w:hint="cs"/>
          <w:rtl/>
        </w:rPr>
      </w:pPr>
      <w:r>
        <w:rPr>
          <w:rFonts w:hint="cs"/>
          <w:rtl/>
        </w:rPr>
        <w:t>אדוני השר, הרי הרשות המקומי</w:t>
      </w:r>
      <w:r>
        <w:rPr>
          <w:rFonts w:hint="cs"/>
          <w:rtl/>
        </w:rPr>
        <w:t xml:space="preserve">ת לא נותנת לאותו מקום שום שירות. שום שירות. לא ניקיון, לא פינוי זבל  ולא כלום. </w:t>
      </w:r>
    </w:p>
    <w:p w14:paraId="207F1F40" w14:textId="77777777" w:rsidR="00000000" w:rsidRDefault="00E84F3B">
      <w:pPr>
        <w:pStyle w:val="a"/>
        <w:rPr>
          <w:rFonts w:hint="cs"/>
          <w:rtl/>
        </w:rPr>
      </w:pPr>
    </w:p>
    <w:p w14:paraId="47DE8E66" w14:textId="77777777" w:rsidR="00000000" w:rsidRDefault="00E84F3B">
      <w:pPr>
        <w:pStyle w:val="SpeakerCon"/>
        <w:rPr>
          <w:rtl/>
        </w:rPr>
      </w:pPr>
      <w:bookmarkStart w:id="197" w:name="FS000000478T16_07_2003_13_03_14C"/>
      <w:bookmarkEnd w:id="197"/>
      <w:r>
        <w:rPr>
          <w:rtl/>
        </w:rPr>
        <w:t>השר מאיר שטרית:</w:t>
      </w:r>
    </w:p>
    <w:p w14:paraId="4009C914" w14:textId="77777777" w:rsidR="00000000" w:rsidRDefault="00E84F3B">
      <w:pPr>
        <w:pStyle w:val="a"/>
        <w:rPr>
          <w:rtl/>
        </w:rPr>
      </w:pPr>
    </w:p>
    <w:p w14:paraId="5273DEEE" w14:textId="77777777" w:rsidR="00000000" w:rsidRDefault="00E84F3B">
      <w:pPr>
        <w:pStyle w:val="a"/>
        <w:rPr>
          <w:rFonts w:hint="cs"/>
          <w:rtl/>
        </w:rPr>
      </w:pPr>
      <w:r>
        <w:rPr>
          <w:rFonts w:hint="cs"/>
          <w:rtl/>
        </w:rPr>
        <w:t>חבר הכנסת בנלולו, יש בעניין בג"ץ מפורסם מ-1975, בג"ץ "ארגמן" נגד המועצה המקומית יבנה, שחברך העומד פה עמד אז בראשה. הבג"ץ הזה עונה בדיוק על השאלה שלך. אז "ארגמ</w:t>
      </w:r>
      <w:r>
        <w:rPr>
          <w:rFonts w:hint="cs"/>
          <w:rtl/>
        </w:rPr>
        <w:t xml:space="preserve">ן" טען - - - </w:t>
      </w:r>
    </w:p>
    <w:p w14:paraId="423C220F" w14:textId="77777777" w:rsidR="00000000" w:rsidRDefault="00E84F3B">
      <w:pPr>
        <w:pStyle w:val="a"/>
        <w:rPr>
          <w:rFonts w:hint="cs"/>
          <w:rtl/>
        </w:rPr>
      </w:pPr>
    </w:p>
    <w:p w14:paraId="17F36BE0" w14:textId="77777777" w:rsidR="00000000" w:rsidRDefault="00E84F3B">
      <w:pPr>
        <w:pStyle w:val="a"/>
        <w:rPr>
          <w:rFonts w:hint="cs"/>
          <w:rtl/>
        </w:rPr>
      </w:pPr>
      <w:r>
        <w:rPr>
          <w:rFonts w:hint="cs"/>
          <w:rtl/>
        </w:rPr>
        <w:t xml:space="preserve">אדוני סגן המזכיר, אפשר להגביר את המיקרופון? הרי לא ייתכן שלא שומעים את הדובר מעל הבמה. יש שם טכנאי כל הזמן, שיגביר את המיקרופון. אני צריך לצעוק כדי שישמעו אותי? שיגבירו את המיקרופון. הוא לא שומע אותי שם? בשביל מה הוא יושב שם? אני לא שומע את </w:t>
      </w:r>
      <w:r>
        <w:rPr>
          <w:rFonts w:hint="cs"/>
          <w:rtl/>
        </w:rPr>
        <w:t xml:space="preserve">עצמי ולא שומעים אותי. למה אני צריך לצעוק? </w:t>
      </w:r>
    </w:p>
    <w:p w14:paraId="707E1C5B" w14:textId="77777777" w:rsidR="00000000" w:rsidRDefault="00E84F3B">
      <w:pPr>
        <w:pStyle w:val="a"/>
        <w:rPr>
          <w:rFonts w:hint="cs"/>
          <w:rtl/>
        </w:rPr>
      </w:pPr>
    </w:p>
    <w:p w14:paraId="3112C0CD" w14:textId="77777777" w:rsidR="00000000" w:rsidRDefault="00E84F3B">
      <w:pPr>
        <w:pStyle w:val="a"/>
        <w:rPr>
          <w:rFonts w:hint="cs"/>
          <w:rtl/>
        </w:rPr>
      </w:pPr>
      <w:r>
        <w:rPr>
          <w:rFonts w:hint="cs"/>
          <w:rtl/>
        </w:rPr>
        <w:t xml:space="preserve">חבר הכנסת בנלולו - - - </w:t>
      </w:r>
    </w:p>
    <w:p w14:paraId="377B481F" w14:textId="77777777" w:rsidR="00000000" w:rsidRDefault="00E84F3B">
      <w:pPr>
        <w:pStyle w:val="a"/>
        <w:rPr>
          <w:rFonts w:hint="cs"/>
          <w:rtl/>
        </w:rPr>
      </w:pPr>
    </w:p>
    <w:p w14:paraId="0F8AAA53" w14:textId="77777777" w:rsidR="00000000" w:rsidRDefault="00E84F3B">
      <w:pPr>
        <w:pStyle w:val="ac"/>
        <w:rPr>
          <w:rtl/>
        </w:rPr>
      </w:pPr>
      <w:r>
        <w:rPr>
          <w:rFonts w:hint="eastAsia"/>
          <w:rtl/>
        </w:rPr>
        <w:t>שאול</w:t>
      </w:r>
      <w:r>
        <w:rPr>
          <w:rtl/>
        </w:rPr>
        <w:t xml:space="preserve"> יהלום (מפד"ל):</w:t>
      </w:r>
    </w:p>
    <w:p w14:paraId="55B4FC8E" w14:textId="77777777" w:rsidR="00000000" w:rsidRDefault="00E84F3B">
      <w:pPr>
        <w:pStyle w:val="a"/>
        <w:rPr>
          <w:rFonts w:hint="cs"/>
          <w:rtl/>
        </w:rPr>
      </w:pPr>
    </w:p>
    <w:p w14:paraId="1B49BB97" w14:textId="77777777" w:rsidR="00000000" w:rsidRDefault="00E84F3B">
      <w:pPr>
        <w:pStyle w:val="a"/>
        <w:rPr>
          <w:rFonts w:hint="cs"/>
          <w:rtl/>
        </w:rPr>
      </w:pPr>
      <w:r>
        <w:rPr>
          <w:rFonts w:hint="cs"/>
          <w:rtl/>
        </w:rPr>
        <w:t>מה אדוני אומר?</w:t>
      </w:r>
    </w:p>
    <w:p w14:paraId="76AE47D3" w14:textId="77777777" w:rsidR="00000000" w:rsidRDefault="00E84F3B">
      <w:pPr>
        <w:pStyle w:val="a"/>
        <w:rPr>
          <w:rFonts w:hint="cs"/>
          <w:rtl/>
        </w:rPr>
      </w:pPr>
    </w:p>
    <w:p w14:paraId="17065DCB" w14:textId="77777777" w:rsidR="00000000" w:rsidRDefault="00E84F3B">
      <w:pPr>
        <w:pStyle w:val="SpeakerCon"/>
        <w:rPr>
          <w:rtl/>
        </w:rPr>
      </w:pPr>
      <w:bookmarkStart w:id="198" w:name="FS000000478T16_07_2003_13_05_59C"/>
      <w:bookmarkEnd w:id="198"/>
      <w:r>
        <w:rPr>
          <w:rtl/>
        </w:rPr>
        <w:t>השר מאיר שטרית:</w:t>
      </w:r>
    </w:p>
    <w:p w14:paraId="6A48FD33" w14:textId="77777777" w:rsidR="00000000" w:rsidRDefault="00E84F3B">
      <w:pPr>
        <w:pStyle w:val="a"/>
        <w:rPr>
          <w:rtl/>
        </w:rPr>
      </w:pPr>
    </w:p>
    <w:p w14:paraId="0D26802C" w14:textId="77777777" w:rsidR="00000000" w:rsidRDefault="00E84F3B">
      <w:pPr>
        <w:pStyle w:val="a"/>
        <w:rPr>
          <w:rFonts w:hint="cs"/>
          <w:rtl/>
        </w:rPr>
      </w:pPr>
      <w:r>
        <w:rPr>
          <w:rFonts w:hint="cs"/>
          <w:rtl/>
        </w:rPr>
        <w:t>אתה לא מהחירשים, חבר הכנסת יהלום. חבר הכנסת בנלולו, בג"ץ "ארגמן" נגד יבנה בא לטפל בסוגיה בדיוק כמו זו שהזכרת. אז "ארגמן" הלך לבג"ץ נג</w:t>
      </w:r>
      <w:r>
        <w:rPr>
          <w:rFonts w:hint="cs"/>
          <w:rtl/>
        </w:rPr>
        <w:t xml:space="preserve">ד מועצת יבנה בטענה שהוא לא צריך לשלם ארנונה בכלל, מכיוון שהוא לא מקבל שום שירותים מהעירייה. העירייה לא מפנה לו אשפה - - - </w:t>
      </w:r>
    </w:p>
    <w:p w14:paraId="190FC804" w14:textId="77777777" w:rsidR="00000000" w:rsidRDefault="00E84F3B">
      <w:pPr>
        <w:pStyle w:val="a"/>
        <w:rPr>
          <w:rFonts w:hint="cs"/>
          <w:rtl/>
        </w:rPr>
      </w:pPr>
    </w:p>
    <w:p w14:paraId="0D79057E" w14:textId="77777777" w:rsidR="00000000" w:rsidRDefault="00E84F3B">
      <w:pPr>
        <w:pStyle w:val="a"/>
        <w:rPr>
          <w:rFonts w:hint="cs"/>
          <w:rtl/>
        </w:rPr>
      </w:pPr>
      <w:r>
        <w:rPr>
          <w:rFonts w:hint="cs"/>
          <w:rtl/>
        </w:rPr>
        <w:t xml:space="preserve">אתה לא שומע אותי? אני לא יכול לצעוק. ריבונו של עולם, שיגביר את המיקרופון. </w:t>
      </w:r>
    </w:p>
    <w:p w14:paraId="76D4638C" w14:textId="77777777" w:rsidR="00000000" w:rsidRDefault="00E84F3B">
      <w:pPr>
        <w:pStyle w:val="a"/>
        <w:rPr>
          <w:rFonts w:hint="cs"/>
          <w:rtl/>
        </w:rPr>
      </w:pPr>
    </w:p>
    <w:p w14:paraId="4CFBFB94" w14:textId="77777777" w:rsidR="00000000" w:rsidRDefault="00E84F3B">
      <w:pPr>
        <w:pStyle w:val="a"/>
        <w:rPr>
          <w:rFonts w:hint="cs"/>
          <w:rtl/>
        </w:rPr>
      </w:pPr>
      <w:r>
        <w:rPr>
          <w:rFonts w:hint="cs"/>
          <w:rtl/>
        </w:rPr>
        <w:t>בבג"ץ "ארגמן" נגד יבנה ב-1974 או 1975 נטען  שהוא לא צריך</w:t>
      </w:r>
      <w:r>
        <w:rPr>
          <w:rFonts w:hint="cs"/>
          <w:rtl/>
        </w:rPr>
        <w:t xml:space="preserve"> לשלם ארנונה למועצת יבנה, מכיוון שהוא לא מקבל שירותים מהעירייה - לא איסוף אשפה, לא מים, מכיוון שהוא מחובר ישירות ל"מקורות". בזמנו, כש"ארגמן" הוקם, בשנות ה-60, חיברו אותו ישר ל"מקורות", כי במועצת יבנה לא היה מי שייתן לו מים ולא שירותי ביוב, כי היה לו מכון ב</w:t>
      </w:r>
      <w:r>
        <w:rPr>
          <w:rFonts w:hint="cs"/>
          <w:rtl/>
        </w:rPr>
        <w:t>יוב משלו. הוא אמר שהוא לא צריך לשלם ארנונה. בג"ץ קבע חד-משמעית שהמפעל משלם ארנונה בגלל נוכחותו ביישוב, והמועצה איננה מחויבת לתת לו שום שירות.</w:t>
      </w:r>
    </w:p>
    <w:p w14:paraId="79EF3135" w14:textId="77777777" w:rsidR="00000000" w:rsidRDefault="00E84F3B">
      <w:pPr>
        <w:pStyle w:val="a"/>
        <w:rPr>
          <w:rFonts w:hint="cs"/>
          <w:rtl/>
        </w:rPr>
      </w:pPr>
    </w:p>
    <w:p w14:paraId="683FB34A" w14:textId="77777777" w:rsidR="00000000" w:rsidRDefault="00E84F3B">
      <w:pPr>
        <w:pStyle w:val="a"/>
        <w:rPr>
          <w:rFonts w:hint="cs"/>
          <w:rtl/>
        </w:rPr>
      </w:pPr>
      <w:r>
        <w:rPr>
          <w:rFonts w:hint="cs"/>
          <w:rtl/>
        </w:rPr>
        <w:t>אתם מציעים שנוריד מההכנסות של העיריות  מאות מיליוני שקלים. לצערי, אי-אפשר לעשות את זה משתי סיבות. קודם כול, זו תה</w:t>
      </w:r>
      <w:r>
        <w:rPr>
          <w:rFonts w:hint="cs"/>
          <w:rtl/>
        </w:rPr>
        <w:t xml:space="preserve">יה מכה לרשויות המקומיות. מחר הרשויות יבואו בצדק לממשלה בטענה: מה אתם מורידים לנו את המסים? תיתנו לנו במקום זה כסף. אם זה עולה 250 מיליון שקל, תשלמו אתם במקומנו. אתם לא יכולים לחוקק חוקים ולהתעלם מהשלטון המקומי. השלטון המקומי מתנגד לזה. </w:t>
      </w:r>
    </w:p>
    <w:p w14:paraId="6ECE1398" w14:textId="77777777" w:rsidR="00000000" w:rsidRDefault="00E84F3B">
      <w:pPr>
        <w:pStyle w:val="a"/>
        <w:rPr>
          <w:rFonts w:hint="cs"/>
          <w:rtl/>
        </w:rPr>
      </w:pPr>
    </w:p>
    <w:p w14:paraId="72D295C4" w14:textId="77777777" w:rsidR="00000000" w:rsidRDefault="00E84F3B">
      <w:pPr>
        <w:pStyle w:val="a"/>
        <w:rPr>
          <w:rFonts w:hint="cs"/>
          <w:rtl/>
        </w:rPr>
      </w:pPr>
      <w:r>
        <w:rPr>
          <w:rFonts w:hint="cs"/>
          <w:rtl/>
        </w:rPr>
        <w:t>עם זאת, לשלטון המק</w:t>
      </w:r>
      <w:r>
        <w:rPr>
          <w:rFonts w:hint="cs"/>
          <w:rtl/>
        </w:rPr>
        <w:t>ומי יש חופש פעולה בתוך המסגרת שלו לתת הטבות למפעלים שנמצאים בקשיים.</w:t>
      </w:r>
    </w:p>
    <w:p w14:paraId="13C8819B" w14:textId="77777777" w:rsidR="00000000" w:rsidRDefault="00E84F3B">
      <w:pPr>
        <w:pStyle w:val="a"/>
        <w:rPr>
          <w:rFonts w:hint="cs"/>
          <w:rtl/>
        </w:rPr>
      </w:pPr>
    </w:p>
    <w:p w14:paraId="0E20E576" w14:textId="77777777" w:rsidR="00000000" w:rsidRDefault="00E84F3B">
      <w:pPr>
        <w:pStyle w:val="ac"/>
        <w:rPr>
          <w:rtl/>
        </w:rPr>
      </w:pPr>
      <w:r>
        <w:rPr>
          <w:rFonts w:hint="eastAsia"/>
          <w:rtl/>
        </w:rPr>
        <w:t>חיים</w:t>
      </w:r>
      <w:r>
        <w:rPr>
          <w:rtl/>
        </w:rPr>
        <w:t xml:space="preserve"> כץ (הליכוד):</w:t>
      </w:r>
    </w:p>
    <w:p w14:paraId="1F0FA4A7" w14:textId="77777777" w:rsidR="00000000" w:rsidRDefault="00E84F3B">
      <w:pPr>
        <w:pStyle w:val="a"/>
        <w:rPr>
          <w:rFonts w:hint="cs"/>
          <w:rtl/>
        </w:rPr>
      </w:pPr>
    </w:p>
    <w:p w14:paraId="362C6AC4" w14:textId="77777777" w:rsidR="00000000" w:rsidRDefault="00E84F3B">
      <w:pPr>
        <w:pStyle w:val="a"/>
        <w:rPr>
          <w:rFonts w:hint="cs"/>
          <w:rtl/>
        </w:rPr>
      </w:pPr>
      <w:r>
        <w:rPr>
          <w:rFonts w:hint="cs"/>
          <w:rtl/>
        </w:rPr>
        <w:t xml:space="preserve">אין חופש פעולה - - -  </w:t>
      </w:r>
    </w:p>
    <w:p w14:paraId="6108C1B6" w14:textId="77777777" w:rsidR="00000000" w:rsidRDefault="00E84F3B">
      <w:pPr>
        <w:pStyle w:val="a"/>
        <w:rPr>
          <w:rFonts w:hint="cs"/>
          <w:rtl/>
        </w:rPr>
      </w:pPr>
    </w:p>
    <w:p w14:paraId="27FC3B29" w14:textId="77777777" w:rsidR="00000000" w:rsidRDefault="00E84F3B">
      <w:pPr>
        <w:pStyle w:val="SpeakerCon"/>
        <w:rPr>
          <w:rtl/>
        </w:rPr>
      </w:pPr>
      <w:bookmarkStart w:id="199" w:name="FS000000478T16_07_2003_13_13_22C"/>
      <w:bookmarkEnd w:id="199"/>
      <w:r>
        <w:rPr>
          <w:rtl/>
        </w:rPr>
        <w:t>השר מאיר שטרית:</w:t>
      </w:r>
    </w:p>
    <w:p w14:paraId="127657C8" w14:textId="77777777" w:rsidR="00000000" w:rsidRDefault="00E84F3B">
      <w:pPr>
        <w:pStyle w:val="a"/>
        <w:rPr>
          <w:rtl/>
        </w:rPr>
      </w:pPr>
    </w:p>
    <w:p w14:paraId="61125CDC" w14:textId="77777777" w:rsidR="00000000" w:rsidRDefault="00E84F3B">
      <w:pPr>
        <w:pStyle w:val="a"/>
        <w:rPr>
          <w:rFonts w:hint="cs"/>
          <w:rtl/>
        </w:rPr>
      </w:pPr>
      <w:r>
        <w:rPr>
          <w:rFonts w:hint="cs"/>
          <w:rtl/>
        </w:rPr>
        <w:t xml:space="preserve">חיים כץ, יש חופש פעולה לרשות עד דרגה מסוימת להוריד את רמת המסים ולתת תשובה למי שצריך סיוע. </w:t>
      </w:r>
    </w:p>
    <w:p w14:paraId="18814F86" w14:textId="77777777" w:rsidR="00000000" w:rsidRDefault="00E84F3B">
      <w:pPr>
        <w:pStyle w:val="a"/>
        <w:rPr>
          <w:rFonts w:hint="cs"/>
          <w:rtl/>
        </w:rPr>
      </w:pPr>
    </w:p>
    <w:p w14:paraId="33D474DD" w14:textId="77777777" w:rsidR="00000000" w:rsidRDefault="00E84F3B">
      <w:pPr>
        <w:pStyle w:val="a"/>
        <w:rPr>
          <w:rFonts w:hint="cs"/>
          <w:rtl/>
        </w:rPr>
      </w:pPr>
      <w:r>
        <w:rPr>
          <w:rFonts w:hint="cs"/>
          <w:rtl/>
        </w:rPr>
        <w:t>דבר אחרון, אם הממשלה רוצה לסייע למ</w:t>
      </w:r>
      <w:r>
        <w:rPr>
          <w:rFonts w:hint="cs"/>
          <w:rtl/>
        </w:rPr>
        <w:t>פעלים שנמצאים בקשיים, חבר הכנסת בנלולו, אז מה שנכון לעשות הוא שהממשלה תסייע ישירות לעסקים הללו בשתי צורות - או באמצעות הלוואות לעסקים קטנים עד שיעברו את המשבר - -  -</w:t>
      </w:r>
    </w:p>
    <w:p w14:paraId="78940A10" w14:textId="77777777" w:rsidR="00000000" w:rsidRDefault="00E84F3B">
      <w:pPr>
        <w:pStyle w:val="a"/>
        <w:rPr>
          <w:rFonts w:hint="cs"/>
          <w:rtl/>
        </w:rPr>
      </w:pPr>
    </w:p>
    <w:p w14:paraId="62530876" w14:textId="77777777" w:rsidR="00000000" w:rsidRDefault="00E84F3B">
      <w:pPr>
        <w:pStyle w:val="ac"/>
        <w:rPr>
          <w:rtl/>
        </w:rPr>
      </w:pPr>
      <w:r>
        <w:rPr>
          <w:rFonts w:hint="eastAsia"/>
          <w:rtl/>
        </w:rPr>
        <w:t>רוחמה</w:t>
      </w:r>
      <w:r>
        <w:rPr>
          <w:rtl/>
        </w:rPr>
        <w:t xml:space="preserve"> אברהם (הליכוד):</w:t>
      </w:r>
    </w:p>
    <w:p w14:paraId="2678926D" w14:textId="77777777" w:rsidR="00000000" w:rsidRDefault="00E84F3B">
      <w:pPr>
        <w:pStyle w:val="a"/>
        <w:rPr>
          <w:rFonts w:hint="cs"/>
          <w:rtl/>
        </w:rPr>
      </w:pPr>
    </w:p>
    <w:p w14:paraId="7A96273A" w14:textId="77777777" w:rsidR="00000000" w:rsidRDefault="00E84F3B">
      <w:pPr>
        <w:pStyle w:val="a"/>
        <w:rPr>
          <w:rFonts w:hint="cs"/>
          <w:rtl/>
        </w:rPr>
      </w:pPr>
      <w:r>
        <w:rPr>
          <w:rFonts w:hint="cs"/>
          <w:rtl/>
        </w:rPr>
        <w:t xml:space="preserve">- - - </w:t>
      </w:r>
    </w:p>
    <w:p w14:paraId="6D6BCEC8" w14:textId="77777777" w:rsidR="00000000" w:rsidRDefault="00E84F3B">
      <w:pPr>
        <w:pStyle w:val="a"/>
        <w:rPr>
          <w:rFonts w:hint="cs"/>
          <w:rtl/>
        </w:rPr>
      </w:pPr>
    </w:p>
    <w:p w14:paraId="5BE8D274" w14:textId="77777777" w:rsidR="00000000" w:rsidRDefault="00E84F3B">
      <w:pPr>
        <w:pStyle w:val="SpeakerCon"/>
        <w:rPr>
          <w:rtl/>
        </w:rPr>
      </w:pPr>
      <w:bookmarkStart w:id="200" w:name="FS000000478T16_07_2003_13_15_04C"/>
      <w:bookmarkEnd w:id="200"/>
      <w:r>
        <w:rPr>
          <w:rtl/>
        </w:rPr>
        <w:t>השר מאיר שטרית:</w:t>
      </w:r>
    </w:p>
    <w:p w14:paraId="0DDE9977" w14:textId="77777777" w:rsidR="00000000" w:rsidRDefault="00E84F3B">
      <w:pPr>
        <w:pStyle w:val="a"/>
        <w:rPr>
          <w:rtl/>
        </w:rPr>
      </w:pPr>
    </w:p>
    <w:p w14:paraId="2FB21E3B" w14:textId="77777777" w:rsidR="00000000" w:rsidRDefault="00E84F3B">
      <w:pPr>
        <w:pStyle w:val="a"/>
        <w:rPr>
          <w:rFonts w:hint="cs"/>
          <w:rtl/>
        </w:rPr>
      </w:pPr>
      <w:r>
        <w:rPr>
          <w:rFonts w:hint="cs"/>
          <w:rtl/>
        </w:rPr>
        <w:t xml:space="preserve">נכון, או באמצעות מימון. אי-אפשר לעשות את </w:t>
      </w:r>
      <w:r>
        <w:rPr>
          <w:rFonts w:hint="cs"/>
          <w:rtl/>
        </w:rPr>
        <w:t xml:space="preserve">זה על גבן של הרשויות המקומיות בלי לשלם להן תמורה. </w:t>
      </w:r>
    </w:p>
    <w:p w14:paraId="5F3E9985" w14:textId="77777777" w:rsidR="00000000" w:rsidRDefault="00E84F3B">
      <w:pPr>
        <w:pStyle w:val="a"/>
        <w:rPr>
          <w:rFonts w:hint="cs"/>
          <w:rtl/>
        </w:rPr>
      </w:pPr>
    </w:p>
    <w:p w14:paraId="7F946638" w14:textId="77777777" w:rsidR="00000000" w:rsidRDefault="00E84F3B">
      <w:pPr>
        <w:pStyle w:val="ac"/>
        <w:rPr>
          <w:rtl/>
        </w:rPr>
      </w:pPr>
      <w:r>
        <w:rPr>
          <w:rFonts w:hint="eastAsia"/>
          <w:rtl/>
        </w:rPr>
        <w:t>דניאל</w:t>
      </w:r>
      <w:r>
        <w:rPr>
          <w:rtl/>
        </w:rPr>
        <w:t xml:space="preserve"> בנלולו (הליכוד):</w:t>
      </w:r>
    </w:p>
    <w:p w14:paraId="7B22698D" w14:textId="77777777" w:rsidR="00000000" w:rsidRDefault="00E84F3B">
      <w:pPr>
        <w:pStyle w:val="a"/>
        <w:rPr>
          <w:rFonts w:hint="cs"/>
          <w:rtl/>
        </w:rPr>
      </w:pPr>
    </w:p>
    <w:p w14:paraId="7238461F" w14:textId="77777777" w:rsidR="00000000" w:rsidRDefault="00E84F3B">
      <w:pPr>
        <w:pStyle w:val="a"/>
        <w:rPr>
          <w:rFonts w:hint="cs"/>
          <w:rtl/>
        </w:rPr>
      </w:pPr>
      <w:r>
        <w:rPr>
          <w:rFonts w:hint="cs"/>
          <w:rtl/>
        </w:rPr>
        <w:t>אז אני מציע שהממשלה כן תעזור לרשות המקומית שיש לה הבעיה הזאת.</w:t>
      </w:r>
    </w:p>
    <w:p w14:paraId="73E715DC" w14:textId="77777777" w:rsidR="00000000" w:rsidRDefault="00E84F3B">
      <w:pPr>
        <w:pStyle w:val="a"/>
        <w:rPr>
          <w:rFonts w:hint="cs"/>
          <w:rtl/>
        </w:rPr>
      </w:pPr>
    </w:p>
    <w:p w14:paraId="033E89D8" w14:textId="77777777" w:rsidR="00000000" w:rsidRDefault="00E84F3B">
      <w:pPr>
        <w:pStyle w:val="SpeakerCon"/>
        <w:rPr>
          <w:rtl/>
        </w:rPr>
      </w:pPr>
      <w:bookmarkStart w:id="201" w:name="FS000000478T16_07_2003_13_16_14C"/>
      <w:bookmarkEnd w:id="201"/>
      <w:r>
        <w:rPr>
          <w:rtl/>
        </w:rPr>
        <w:t>השר מאיר שטרית:</w:t>
      </w:r>
    </w:p>
    <w:p w14:paraId="113ACCC2" w14:textId="77777777" w:rsidR="00000000" w:rsidRDefault="00E84F3B">
      <w:pPr>
        <w:pStyle w:val="a"/>
        <w:rPr>
          <w:rtl/>
        </w:rPr>
      </w:pPr>
    </w:p>
    <w:p w14:paraId="17CDE52E" w14:textId="77777777" w:rsidR="00000000" w:rsidRDefault="00E84F3B">
      <w:pPr>
        <w:pStyle w:val="a"/>
        <w:rPr>
          <w:rFonts w:hint="cs"/>
          <w:rtl/>
        </w:rPr>
      </w:pPr>
      <w:r>
        <w:rPr>
          <w:rFonts w:hint="cs"/>
          <w:rtl/>
        </w:rPr>
        <w:t xml:space="preserve">בבקשה. חבר הכנסת בנלולו, המשמעות היא כסף. אני אומר לכם שהמשמעות הכספית של החלטה כזאת - - - </w:t>
      </w:r>
    </w:p>
    <w:p w14:paraId="50DDD0C1" w14:textId="77777777" w:rsidR="00000000" w:rsidRDefault="00E84F3B">
      <w:pPr>
        <w:pStyle w:val="a"/>
        <w:rPr>
          <w:rFonts w:hint="cs"/>
          <w:rtl/>
        </w:rPr>
      </w:pPr>
    </w:p>
    <w:p w14:paraId="689E5B0C" w14:textId="77777777" w:rsidR="00000000" w:rsidRDefault="00E84F3B">
      <w:pPr>
        <w:pStyle w:val="ac"/>
        <w:rPr>
          <w:rtl/>
        </w:rPr>
      </w:pPr>
      <w:r>
        <w:rPr>
          <w:rFonts w:hint="eastAsia"/>
          <w:rtl/>
        </w:rPr>
        <w:t>רוחמה</w:t>
      </w:r>
      <w:r>
        <w:rPr>
          <w:rtl/>
        </w:rPr>
        <w:t xml:space="preserve"> א</w:t>
      </w:r>
      <w:r>
        <w:rPr>
          <w:rtl/>
        </w:rPr>
        <w:t>ברהם (הליכוד):</w:t>
      </w:r>
    </w:p>
    <w:p w14:paraId="1E17BA85" w14:textId="77777777" w:rsidR="00000000" w:rsidRDefault="00E84F3B">
      <w:pPr>
        <w:pStyle w:val="a"/>
        <w:rPr>
          <w:rFonts w:hint="cs"/>
          <w:rtl/>
        </w:rPr>
      </w:pPr>
    </w:p>
    <w:p w14:paraId="0F5B4E05" w14:textId="77777777" w:rsidR="00000000" w:rsidRDefault="00E84F3B">
      <w:pPr>
        <w:pStyle w:val="a"/>
        <w:rPr>
          <w:rFonts w:hint="cs"/>
          <w:rtl/>
        </w:rPr>
      </w:pPr>
      <w:r>
        <w:rPr>
          <w:rFonts w:hint="cs"/>
          <w:rtl/>
        </w:rPr>
        <w:t xml:space="preserve">- - -  צריך לעזור למגזר העסקי - - - </w:t>
      </w:r>
    </w:p>
    <w:p w14:paraId="3CCCD728" w14:textId="77777777" w:rsidR="00000000" w:rsidRDefault="00E84F3B">
      <w:pPr>
        <w:pStyle w:val="a"/>
        <w:rPr>
          <w:rFonts w:hint="cs"/>
          <w:rtl/>
        </w:rPr>
      </w:pPr>
    </w:p>
    <w:p w14:paraId="1966DBFF" w14:textId="77777777" w:rsidR="00000000" w:rsidRDefault="00E84F3B">
      <w:pPr>
        <w:pStyle w:val="SpeakerCon"/>
        <w:rPr>
          <w:rtl/>
        </w:rPr>
      </w:pPr>
      <w:bookmarkStart w:id="202" w:name="FS000000478T16_07_2003_13_17_02C"/>
      <w:bookmarkEnd w:id="202"/>
      <w:r>
        <w:rPr>
          <w:rtl/>
        </w:rPr>
        <w:t>השר מאיר שטרית:</w:t>
      </w:r>
    </w:p>
    <w:p w14:paraId="1A127D89" w14:textId="77777777" w:rsidR="00000000" w:rsidRDefault="00E84F3B">
      <w:pPr>
        <w:pStyle w:val="a"/>
        <w:rPr>
          <w:rtl/>
        </w:rPr>
      </w:pPr>
    </w:p>
    <w:p w14:paraId="5266B793" w14:textId="77777777" w:rsidR="00000000" w:rsidRDefault="00E84F3B">
      <w:pPr>
        <w:pStyle w:val="a"/>
        <w:rPr>
          <w:rFonts w:hint="cs"/>
          <w:rtl/>
        </w:rPr>
      </w:pPr>
      <w:r>
        <w:rPr>
          <w:rFonts w:hint="cs"/>
          <w:rtl/>
        </w:rPr>
        <w:t>מאה אחוז, אני חושב שהממשלה עושה מאמצים - - -</w:t>
      </w:r>
    </w:p>
    <w:p w14:paraId="499D7531" w14:textId="77777777" w:rsidR="00000000" w:rsidRDefault="00E84F3B">
      <w:pPr>
        <w:pStyle w:val="a"/>
        <w:rPr>
          <w:rtl/>
        </w:rPr>
      </w:pPr>
    </w:p>
    <w:p w14:paraId="38A5BD21" w14:textId="77777777" w:rsidR="00000000" w:rsidRDefault="00E84F3B">
      <w:pPr>
        <w:pStyle w:val="a"/>
        <w:rPr>
          <w:rFonts w:hint="cs"/>
          <w:rtl/>
        </w:rPr>
      </w:pPr>
    </w:p>
    <w:p w14:paraId="49557D25" w14:textId="77777777" w:rsidR="00000000" w:rsidRDefault="00E84F3B">
      <w:pPr>
        <w:pStyle w:val="ac"/>
        <w:rPr>
          <w:rtl/>
        </w:rPr>
      </w:pPr>
      <w:r>
        <w:rPr>
          <w:rFonts w:hint="eastAsia"/>
          <w:rtl/>
        </w:rPr>
        <w:t>דניאל</w:t>
      </w:r>
      <w:r>
        <w:rPr>
          <w:rtl/>
        </w:rPr>
        <w:t xml:space="preserve"> בנלולו (הליכוד):</w:t>
      </w:r>
    </w:p>
    <w:p w14:paraId="6FAECC54" w14:textId="77777777" w:rsidR="00000000" w:rsidRDefault="00E84F3B">
      <w:pPr>
        <w:pStyle w:val="a"/>
        <w:rPr>
          <w:rFonts w:hint="cs"/>
          <w:rtl/>
        </w:rPr>
      </w:pPr>
    </w:p>
    <w:p w14:paraId="1FE1B531" w14:textId="77777777" w:rsidR="00000000" w:rsidRDefault="00E84F3B">
      <w:pPr>
        <w:pStyle w:val="a"/>
        <w:rPr>
          <w:rFonts w:hint="cs"/>
          <w:rtl/>
        </w:rPr>
      </w:pPr>
      <w:r>
        <w:rPr>
          <w:rFonts w:hint="cs"/>
          <w:rtl/>
        </w:rPr>
        <w:t xml:space="preserve">אדוני השר, כמה עסקים נופלים ונסגרים בשנה הזאת - - -  אנחנו רואים שאולי תהיה צמיחה -  - - </w:t>
      </w:r>
    </w:p>
    <w:p w14:paraId="30F0EA40" w14:textId="77777777" w:rsidR="00000000" w:rsidRDefault="00E84F3B">
      <w:pPr>
        <w:pStyle w:val="a"/>
        <w:rPr>
          <w:rFonts w:hint="cs"/>
          <w:rtl/>
        </w:rPr>
      </w:pPr>
    </w:p>
    <w:p w14:paraId="25575DBD" w14:textId="77777777" w:rsidR="00000000" w:rsidRDefault="00E84F3B">
      <w:pPr>
        <w:pStyle w:val="SpeakerCon"/>
        <w:rPr>
          <w:rtl/>
        </w:rPr>
      </w:pPr>
      <w:bookmarkStart w:id="203" w:name="FS000000478T16_07_2003_13_18_05C"/>
      <w:bookmarkEnd w:id="203"/>
      <w:r>
        <w:rPr>
          <w:rtl/>
        </w:rPr>
        <w:t>השר מאיר שטרית:</w:t>
      </w:r>
    </w:p>
    <w:p w14:paraId="23B3CFE3" w14:textId="77777777" w:rsidR="00000000" w:rsidRDefault="00E84F3B">
      <w:pPr>
        <w:pStyle w:val="a"/>
        <w:rPr>
          <w:rtl/>
        </w:rPr>
      </w:pPr>
    </w:p>
    <w:p w14:paraId="443B0218" w14:textId="77777777" w:rsidR="00000000" w:rsidRDefault="00E84F3B">
      <w:pPr>
        <w:pStyle w:val="a"/>
        <w:rPr>
          <w:rFonts w:hint="cs"/>
          <w:rtl/>
        </w:rPr>
      </w:pPr>
      <w:r>
        <w:rPr>
          <w:rFonts w:hint="cs"/>
          <w:rtl/>
        </w:rPr>
        <w:t xml:space="preserve">אנחנו </w:t>
      </w:r>
      <w:r>
        <w:rPr>
          <w:rFonts w:hint="cs"/>
          <w:rtl/>
        </w:rPr>
        <w:t>מקווים.</w:t>
      </w:r>
    </w:p>
    <w:p w14:paraId="26CC2943" w14:textId="77777777" w:rsidR="00000000" w:rsidRDefault="00E84F3B">
      <w:pPr>
        <w:pStyle w:val="a"/>
        <w:rPr>
          <w:rFonts w:hint="cs"/>
          <w:rtl/>
        </w:rPr>
      </w:pPr>
    </w:p>
    <w:p w14:paraId="0157C151" w14:textId="77777777" w:rsidR="00000000" w:rsidRDefault="00E84F3B">
      <w:pPr>
        <w:pStyle w:val="ac"/>
        <w:rPr>
          <w:rtl/>
        </w:rPr>
      </w:pPr>
      <w:r>
        <w:rPr>
          <w:rFonts w:hint="eastAsia"/>
          <w:rtl/>
        </w:rPr>
        <w:t>דניאל</w:t>
      </w:r>
      <w:r>
        <w:rPr>
          <w:rtl/>
        </w:rPr>
        <w:t xml:space="preserve"> בנלולו (הליכוד):</w:t>
      </w:r>
    </w:p>
    <w:p w14:paraId="1E9FE8F7" w14:textId="77777777" w:rsidR="00000000" w:rsidRDefault="00E84F3B">
      <w:pPr>
        <w:pStyle w:val="a"/>
        <w:rPr>
          <w:rFonts w:hint="cs"/>
          <w:rtl/>
        </w:rPr>
      </w:pPr>
    </w:p>
    <w:p w14:paraId="77B90978" w14:textId="77777777" w:rsidR="00000000" w:rsidRDefault="00E84F3B">
      <w:pPr>
        <w:pStyle w:val="a"/>
        <w:rPr>
          <w:rFonts w:hint="cs"/>
          <w:rtl/>
        </w:rPr>
      </w:pPr>
      <w:r>
        <w:rPr>
          <w:rFonts w:hint="cs"/>
          <w:rtl/>
        </w:rPr>
        <w:t xml:space="preserve">- - -  צריך לעזור להם. </w:t>
      </w:r>
    </w:p>
    <w:p w14:paraId="10AD3FB6" w14:textId="77777777" w:rsidR="00000000" w:rsidRDefault="00E84F3B">
      <w:pPr>
        <w:pStyle w:val="a"/>
        <w:rPr>
          <w:rFonts w:hint="cs"/>
          <w:rtl/>
        </w:rPr>
      </w:pPr>
    </w:p>
    <w:p w14:paraId="6171F5C4" w14:textId="77777777" w:rsidR="00000000" w:rsidRDefault="00E84F3B">
      <w:pPr>
        <w:pStyle w:val="SpeakerCon"/>
        <w:rPr>
          <w:rtl/>
        </w:rPr>
      </w:pPr>
      <w:bookmarkStart w:id="204" w:name="FS000000478T16_07_2003_13_18_30C"/>
      <w:bookmarkEnd w:id="204"/>
      <w:r>
        <w:rPr>
          <w:rtl/>
        </w:rPr>
        <w:t>השר מאיר שטרית:</w:t>
      </w:r>
    </w:p>
    <w:p w14:paraId="6BEE596F" w14:textId="77777777" w:rsidR="00000000" w:rsidRDefault="00E84F3B">
      <w:pPr>
        <w:pStyle w:val="a"/>
        <w:rPr>
          <w:rtl/>
        </w:rPr>
      </w:pPr>
    </w:p>
    <w:p w14:paraId="31E9F37B" w14:textId="77777777" w:rsidR="00000000" w:rsidRDefault="00E84F3B">
      <w:pPr>
        <w:pStyle w:val="a"/>
        <w:rPr>
          <w:rFonts w:hint="cs"/>
          <w:rtl/>
        </w:rPr>
      </w:pPr>
      <w:r>
        <w:rPr>
          <w:rFonts w:hint="cs"/>
          <w:rtl/>
        </w:rPr>
        <w:t>לכן, אני אומר שהדרך היחידה לסייע היא סיוע ישיר של הממשלה ולא על גבן של הרשויות המקומיות. לכן, הצעת החוק הזאת איננה פתרון לבעיה. אם משרד התעשייה והמסחר יחשוב שצריך לעזור לעסקים כושלי</w:t>
      </w:r>
      <w:r>
        <w:rPr>
          <w:rFonts w:hint="cs"/>
          <w:rtl/>
        </w:rPr>
        <w:t xml:space="preserve">ם מתקציבו, הוא יכול להגיד שהוא מקצה לעסקים האלה </w:t>
      </w:r>
      <w:r>
        <w:rPr>
          <w:rFonts w:hint="cs"/>
        </w:rPr>
        <w:t>X</w:t>
      </w:r>
      <w:r>
        <w:rPr>
          <w:rFonts w:hint="cs"/>
          <w:rtl/>
        </w:rPr>
        <w:t xml:space="preserve"> כסף מהתקציב של המשרד כדי לסייע לעסקים כושלים. אני אומר לכם שאין לי בעיה שמתוך תקציב המשרד יסייעו לעסקים. אני לא נגד זה. על בסיס קריטריונים ברורים למי כן ומי לא - - - </w:t>
      </w:r>
    </w:p>
    <w:p w14:paraId="772E8EC5" w14:textId="77777777" w:rsidR="00000000" w:rsidRDefault="00E84F3B">
      <w:pPr>
        <w:pStyle w:val="a"/>
        <w:rPr>
          <w:rFonts w:hint="cs"/>
          <w:rtl/>
        </w:rPr>
      </w:pPr>
    </w:p>
    <w:p w14:paraId="50281AA5" w14:textId="77777777" w:rsidR="00000000" w:rsidRDefault="00E84F3B">
      <w:pPr>
        <w:pStyle w:val="ac"/>
        <w:rPr>
          <w:rtl/>
        </w:rPr>
      </w:pPr>
      <w:r>
        <w:rPr>
          <w:rFonts w:hint="eastAsia"/>
          <w:rtl/>
        </w:rPr>
        <w:t>שאול</w:t>
      </w:r>
      <w:r>
        <w:rPr>
          <w:rtl/>
        </w:rPr>
        <w:t xml:space="preserve"> יהלום (מפד"ל):</w:t>
      </w:r>
    </w:p>
    <w:p w14:paraId="2D93082E" w14:textId="77777777" w:rsidR="00000000" w:rsidRDefault="00E84F3B">
      <w:pPr>
        <w:pStyle w:val="a"/>
        <w:rPr>
          <w:rFonts w:hint="cs"/>
          <w:rtl/>
        </w:rPr>
      </w:pPr>
    </w:p>
    <w:p w14:paraId="7CAD9730" w14:textId="77777777" w:rsidR="00000000" w:rsidRDefault="00E84F3B">
      <w:pPr>
        <w:pStyle w:val="a"/>
        <w:rPr>
          <w:rFonts w:hint="cs"/>
          <w:rtl/>
        </w:rPr>
      </w:pPr>
      <w:r>
        <w:rPr>
          <w:rFonts w:hint="cs"/>
          <w:rtl/>
        </w:rPr>
        <w:t xml:space="preserve">אדם סגר את החנות </w:t>
      </w:r>
      <w:r>
        <w:rPr>
          <w:rFonts w:hint="cs"/>
          <w:rtl/>
        </w:rPr>
        <w:t xml:space="preserve">- - - </w:t>
      </w:r>
    </w:p>
    <w:p w14:paraId="2A8DFB68" w14:textId="77777777" w:rsidR="00000000" w:rsidRDefault="00E84F3B">
      <w:pPr>
        <w:pStyle w:val="a"/>
        <w:rPr>
          <w:rFonts w:hint="cs"/>
          <w:rtl/>
        </w:rPr>
      </w:pPr>
    </w:p>
    <w:p w14:paraId="23F29F12" w14:textId="77777777" w:rsidR="00000000" w:rsidRDefault="00E84F3B">
      <w:pPr>
        <w:pStyle w:val="ac"/>
        <w:rPr>
          <w:rtl/>
        </w:rPr>
      </w:pPr>
      <w:r>
        <w:rPr>
          <w:rFonts w:hint="eastAsia"/>
          <w:rtl/>
        </w:rPr>
        <w:t>דניאל</w:t>
      </w:r>
      <w:r>
        <w:rPr>
          <w:rtl/>
        </w:rPr>
        <w:t xml:space="preserve"> בנלולו (הליכוד):</w:t>
      </w:r>
    </w:p>
    <w:p w14:paraId="2DCD4AA9" w14:textId="77777777" w:rsidR="00000000" w:rsidRDefault="00E84F3B">
      <w:pPr>
        <w:pStyle w:val="a"/>
        <w:rPr>
          <w:rFonts w:hint="cs"/>
          <w:rtl/>
        </w:rPr>
      </w:pPr>
    </w:p>
    <w:p w14:paraId="37B5F60F" w14:textId="77777777" w:rsidR="00000000" w:rsidRDefault="00E84F3B">
      <w:pPr>
        <w:pStyle w:val="a"/>
        <w:rPr>
          <w:rFonts w:hint="cs"/>
          <w:rtl/>
        </w:rPr>
      </w:pPr>
      <w:r>
        <w:rPr>
          <w:rFonts w:hint="cs"/>
          <w:rtl/>
        </w:rPr>
        <w:t xml:space="preserve">זה עסק סגור - - -  </w:t>
      </w:r>
    </w:p>
    <w:p w14:paraId="5AAD6DEC" w14:textId="77777777" w:rsidR="00000000" w:rsidRDefault="00E84F3B">
      <w:pPr>
        <w:pStyle w:val="a"/>
        <w:rPr>
          <w:rFonts w:hint="cs"/>
          <w:rtl/>
        </w:rPr>
      </w:pPr>
    </w:p>
    <w:p w14:paraId="4A5ED3B8" w14:textId="77777777" w:rsidR="00000000" w:rsidRDefault="00E84F3B">
      <w:pPr>
        <w:pStyle w:val="ac"/>
        <w:rPr>
          <w:rtl/>
        </w:rPr>
      </w:pPr>
      <w:r>
        <w:rPr>
          <w:rtl/>
        </w:rPr>
        <w:t>רוחמה אברהם (הליכוד):</w:t>
      </w:r>
    </w:p>
    <w:p w14:paraId="32ED23A5" w14:textId="77777777" w:rsidR="00000000" w:rsidRDefault="00E84F3B">
      <w:pPr>
        <w:pStyle w:val="a"/>
        <w:rPr>
          <w:rtl/>
        </w:rPr>
      </w:pPr>
    </w:p>
    <w:p w14:paraId="4E7D36B3" w14:textId="77777777" w:rsidR="00000000" w:rsidRDefault="00E84F3B">
      <w:pPr>
        <w:pStyle w:val="a"/>
        <w:rPr>
          <w:rFonts w:hint="cs"/>
          <w:rtl/>
        </w:rPr>
      </w:pPr>
      <w:r>
        <w:rPr>
          <w:rFonts w:hint="cs"/>
          <w:rtl/>
        </w:rPr>
        <w:t xml:space="preserve">- - - </w:t>
      </w:r>
    </w:p>
    <w:p w14:paraId="34A84EFD" w14:textId="77777777" w:rsidR="00000000" w:rsidRDefault="00E84F3B">
      <w:pPr>
        <w:pStyle w:val="a"/>
        <w:ind w:firstLine="0"/>
        <w:rPr>
          <w:rFonts w:hint="cs"/>
          <w:rtl/>
        </w:rPr>
      </w:pPr>
    </w:p>
    <w:p w14:paraId="37EB1135" w14:textId="77777777" w:rsidR="00000000" w:rsidRDefault="00E84F3B">
      <w:pPr>
        <w:pStyle w:val="SpeakerCon"/>
        <w:rPr>
          <w:rtl/>
        </w:rPr>
      </w:pPr>
      <w:bookmarkStart w:id="205" w:name="FS000000478T16_07_2003_12_50_25C"/>
      <w:bookmarkEnd w:id="205"/>
      <w:r>
        <w:rPr>
          <w:rtl/>
        </w:rPr>
        <w:t>השר מאיר שטרית:</w:t>
      </w:r>
    </w:p>
    <w:p w14:paraId="4FFFFB2A" w14:textId="77777777" w:rsidR="00000000" w:rsidRDefault="00E84F3B">
      <w:pPr>
        <w:pStyle w:val="a"/>
        <w:rPr>
          <w:rtl/>
        </w:rPr>
      </w:pPr>
    </w:p>
    <w:p w14:paraId="2A535D17" w14:textId="77777777" w:rsidR="00000000" w:rsidRDefault="00E84F3B">
      <w:pPr>
        <w:pStyle w:val="a"/>
        <w:rPr>
          <w:rFonts w:hint="cs"/>
          <w:rtl/>
        </w:rPr>
      </w:pPr>
      <w:r>
        <w:rPr>
          <w:rFonts w:hint="cs"/>
          <w:rtl/>
        </w:rPr>
        <w:t>ידידי, נכון, אבל בעל העסק הזה, אם הוא לא עובד - יכול להשכיר את העסק שלו לאדם אחר.</w:t>
      </w:r>
    </w:p>
    <w:p w14:paraId="5B27053C" w14:textId="77777777" w:rsidR="00000000" w:rsidRDefault="00E84F3B">
      <w:pPr>
        <w:pStyle w:val="ac"/>
        <w:rPr>
          <w:rtl/>
        </w:rPr>
      </w:pPr>
      <w:r>
        <w:rPr>
          <w:rFonts w:hint="cs"/>
          <w:rtl/>
        </w:rPr>
        <w:br/>
      </w:r>
      <w:r>
        <w:rPr>
          <w:rFonts w:hint="eastAsia"/>
          <w:rtl/>
        </w:rPr>
        <w:t>שאול</w:t>
      </w:r>
      <w:r>
        <w:rPr>
          <w:rtl/>
        </w:rPr>
        <w:t xml:space="preserve"> יהלום (מפד"ל):</w:t>
      </w:r>
    </w:p>
    <w:p w14:paraId="0300AC63" w14:textId="77777777" w:rsidR="00000000" w:rsidRDefault="00E84F3B">
      <w:pPr>
        <w:pStyle w:val="a"/>
        <w:rPr>
          <w:rtl/>
        </w:rPr>
      </w:pPr>
    </w:p>
    <w:p w14:paraId="4BE2006C" w14:textId="77777777" w:rsidR="00000000" w:rsidRDefault="00E84F3B">
      <w:pPr>
        <w:pStyle w:val="a"/>
        <w:rPr>
          <w:rFonts w:hint="cs"/>
          <w:rtl/>
        </w:rPr>
      </w:pPr>
      <w:r>
        <w:rPr>
          <w:rFonts w:hint="cs"/>
          <w:rtl/>
        </w:rPr>
        <w:t xml:space="preserve">אף אחד לא יכול היום לסגור. </w:t>
      </w:r>
    </w:p>
    <w:p w14:paraId="3836FA64" w14:textId="77777777" w:rsidR="00000000" w:rsidRDefault="00E84F3B">
      <w:pPr>
        <w:pStyle w:val="SpeakerCon"/>
        <w:rPr>
          <w:rtl/>
        </w:rPr>
      </w:pPr>
      <w:r>
        <w:rPr>
          <w:rtl/>
        </w:rPr>
        <w:br/>
      </w:r>
      <w:bookmarkStart w:id="206" w:name="FS000000478T16_07_2003_12_52_30C"/>
      <w:bookmarkEnd w:id="206"/>
      <w:r>
        <w:rPr>
          <w:rtl/>
        </w:rPr>
        <w:t>השר מאיר שטרית:</w:t>
      </w:r>
    </w:p>
    <w:p w14:paraId="30309FED" w14:textId="77777777" w:rsidR="00000000" w:rsidRDefault="00E84F3B">
      <w:pPr>
        <w:pStyle w:val="a"/>
        <w:rPr>
          <w:rtl/>
        </w:rPr>
      </w:pPr>
    </w:p>
    <w:p w14:paraId="54741985" w14:textId="77777777" w:rsidR="00000000" w:rsidRDefault="00E84F3B">
      <w:pPr>
        <w:pStyle w:val="a"/>
        <w:rPr>
          <w:rFonts w:hint="cs"/>
          <w:rtl/>
        </w:rPr>
      </w:pPr>
      <w:r>
        <w:rPr>
          <w:rFonts w:hint="cs"/>
          <w:rtl/>
        </w:rPr>
        <w:t xml:space="preserve">אבל, </w:t>
      </w:r>
      <w:r>
        <w:rPr>
          <w:rFonts w:hint="cs"/>
          <w:rtl/>
        </w:rPr>
        <w:t xml:space="preserve">אדוני, אני לא מנהל את העסקים של אף אחד. </w:t>
      </w:r>
    </w:p>
    <w:p w14:paraId="0503D5AB" w14:textId="77777777" w:rsidR="00000000" w:rsidRDefault="00E84F3B">
      <w:pPr>
        <w:pStyle w:val="ac"/>
        <w:rPr>
          <w:rtl/>
        </w:rPr>
      </w:pPr>
      <w:r>
        <w:rPr>
          <w:rtl/>
        </w:rPr>
        <w:br/>
        <w:t>שאול יהלום (מפד"ל):</w:t>
      </w:r>
    </w:p>
    <w:p w14:paraId="7F28A622" w14:textId="77777777" w:rsidR="00000000" w:rsidRDefault="00E84F3B">
      <w:pPr>
        <w:pStyle w:val="a"/>
        <w:rPr>
          <w:rtl/>
        </w:rPr>
      </w:pPr>
    </w:p>
    <w:p w14:paraId="557A5C36" w14:textId="77777777" w:rsidR="00000000" w:rsidRDefault="00E84F3B">
      <w:pPr>
        <w:pStyle w:val="a"/>
        <w:rPr>
          <w:rFonts w:hint="cs"/>
          <w:rtl/>
        </w:rPr>
      </w:pPr>
      <w:r>
        <w:rPr>
          <w:rFonts w:hint="cs"/>
          <w:rtl/>
        </w:rPr>
        <w:t>- - -</w:t>
      </w:r>
    </w:p>
    <w:p w14:paraId="5230792E" w14:textId="77777777" w:rsidR="00000000" w:rsidRDefault="00E84F3B">
      <w:pPr>
        <w:pStyle w:val="SpeakerCon"/>
        <w:rPr>
          <w:rtl/>
        </w:rPr>
      </w:pPr>
      <w:r>
        <w:rPr>
          <w:rtl/>
        </w:rPr>
        <w:br/>
      </w:r>
      <w:bookmarkStart w:id="207" w:name="FS000000478T16_07_2003_12_52_49C"/>
      <w:bookmarkEnd w:id="207"/>
      <w:r>
        <w:rPr>
          <w:rtl/>
        </w:rPr>
        <w:t>השר מאיר שטרית:</w:t>
      </w:r>
    </w:p>
    <w:p w14:paraId="28A5B354" w14:textId="77777777" w:rsidR="00000000" w:rsidRDefault="00E84F3B">
      <w:pPr>
        <w:pStyle w:val="a"/>
        <w:rPr>
          <w:rtl/>
        </w:rPr>
      </w:pPr>
    </w:p>
    <w:p w14:paraId="77DD5A48" w14:textId="77777777" w:rsidR="00000000" w:rsidRDefault="00E84F3B">
      <w:pPr>
        <w:pStyle w:val="a"/>
        <w:rPr>
          <w:rFonts w:hint="cs"/>
          <w:rtl/>
        </w:rPr>
      </w:pPr>
      <w:r>
        <w:rPr>
          <w:rFonts w:hint="cs"/>
          <w:rtl/>
        </w:rPr>
        <w:t xml:space="preserve">אנחנו לא מנהלים את העסקים של אף אחד, לא יכולים לנהל את העסקים של אף אחד. </w:t>
      </w:r>
    </w:p>
    <w:p w14:paraId="01DD61EA" w14:textId="77777777" w:rsidR="00000000" w:rsidRDefault="00E84F3B">
      <w:pPr>
        <w:pStyle w:val="a"/>
        <w:rPr>
          <w:rFonts w:hint="cs"/>
          <w:rtl/>
        </w:rPr>
      </w:pPr>
    </w:p>
    <w:p w14:paraId="2501F4E6" w14:textId="77777777" w:rsidR="00000000" w:rsidRDefault="00E84F3B">
      <w:pPr>
        <w:pStyle w:val="a"/>
        <w:rPr>
          <w:rFonts w:hint="cs"/>
          <w:rtl/>
        </w:rPr>
      </w:pPr>
      <w:r>
        <w:rPr>
          <w:rFonts w:hint="cs"/>
          <w:rtl/>
        </w:rPr>
        <w:t>אני אומר לכם, רבותי, שוב - הדרך היחידה לסייע לעסקים כאלה היא לא על גבן של הרשויות, אלא בסיוע מ</w:t>
      </w:r>
      <w:r>
        <w:rPr>
          <w:rFonts w:hint="cs"/>
          <w:rtl/>
        </w:rPr>
        <w:t>משלתי ישיר.</w:t>
      </w:r>
    </w:p>
    <w:p w14:paraId="571CD972" w14:textId="77777777" w:rsidR="00000000" w:rsidRDefault="00E84F3B">
      <w:pPr>
        <w:pStyle w:val="a"/>
        <w:rPr>
          <w:rFonts w:hint="cs"/>
          <w:rtl/>
        </w:rPr>
      </w:pPr>
    </w:p>
    <w:p w14:paraId="08CEDC9C" w14:textId="77777777" w:rsidR="00000000" w:rsidRDefault="00E84F3B">
      <w:pPr>
        <w:pStyle w:val="a"/>
        <w:rPr>
          <w:rFonts w:hint="cs"/>
          <w:rtl/>
        </w:rPr>
      </w:pPr>
      <w:r>
        <w:rPr>
          <w:rFonts w:hint="cs"/>
          <w:rtl/>
        </w:rPr>
        <w:t xml:space="preserve">לכן, הממשלה - בלית ברירה, ואין מנוס </w:t>
      </w:r>
      <w:r>
        <w:rPr>
          <w:rtl/>
        </w:rPr>
        <w:t>–</w:t>
      </w:r>
      <w:r>
        <w:rPr>
          <w:rFonts w:hint="cs"/>
          <w:rtl/>
        </w:rPr>
        <w:t xml:space="preserve"> מבקשת להתנגד להצעת החוק הזאת, שלא פותרת את הבעיה.</w:t>
      </w:r>
    </w:p>
    <w:p w14:paraId="02F1F942" w14:textId="77777777" w:rsidR="00000000" w:rsidRDefault="00E84F3B">
      <w:pPr>
        <w:pStyle w:val="ac"/>
        <w:rPr>
          <w:rtl/>
        </w:rPr>
      </w:pPr>
      <w:r>
        <w:rPr>
          <w:rFonts w:hint="cs"/>
          <w:rtl/>
        </w:rPr>
        <w:br/>
      </w:r>
      <w:r>
        <w:rPr>
          <w:rFonts w:hint="eastAsia"/>
          <w:rtl/>
        </w:rPr>
        <w:t>שאול</w:t>
      </w:r>
      <w:r>
        <w:rPr>
          <w:rtl/>
        </w:rPr>
        <w:t xml:space="preserve"> יהלום (מפד"ל):</w:t>
      </w:r>
    </w:p>
    <w:p w14:paraId="17F40F61" w14:textId="77777777" w:rsidR="00000000" w:rsidRDefault="00E84F3B">
      <w:pPr>
        <w:pStyle w:val="a"/>
        <w:rPr>
          <w:rtl/>
        </w:rPr>
      </w:pPr>
    </w:p>
    <w:p w14:paraId="08FEAAC6" w14:textId="77777777" w:rsidR="00000000" w:rsidRDefault="00E84F3B">
      <w:pPr>
        <w:pStyle w:val="a"/>
        <w:rPr>
          <w:rFonts w:hint="cs"/>
          <w:rtl/>
        </w:rPr>
      </w:pPr>
      <w:r>
        <w:rPr>
          <w:rFonts w:hint="cs"/>
          <w:rtl/>
        </w:rPr>
        <w:t>אם הממשלה - - -</w:t>
      </w:r>
    </w:p>
    <w:p w14:paraId="2CEA30B1" w14:textId="77777777" w:rsidR="00000000" w:rsidRDefault="00E84F3B">
      <w:pPr>
        <w:pStyle w:val="ac"/>
        <w:rPr>
          <w:rtl/>
        </w:rPr>
      </w:pPr>
      <w:r>
        <w:rPr>
          <w:rtl/>
        </w:rPr>
        <w:br/>
        <w:t>קריאות:</w:t>
      </w:r>
    </w:p>
    <w:p w14:paraId="2F5ACA12" w14:textId="77777777" w:rsidR="00000000" w:rsidRDefault="00E84F3B">
      <w:pPr>
        <w:pStyle w:val="a"/>
        <w:rPr>
          <w:rFonts w:hint="cs"/>
          <w:rtl/>
        </w:rPr>
      </w:pPr>
    </w:p>
    <w:p w14:paraId="4906F13A" w14:textId="77777777" w:rsidR="00000000" w:rsidRDefault="00E84F3B">
      <w:pPr>
        <w:pStyle w:val="a"/>
        <w:rPr>
          <w:rFonts w:hint="cs"/>
          <w:rtl/>
        </w:rPr>
      </w:pPr>
      <w:r>
        <w:rPr>
          <w:rFonts w:hint="cs"/>
          <w:rtl/>
        </w:rPr>
        <w:t>- - -</w:t>
      </w:r>
    </w:p>
    <w:p w14:paraId="2A610BFF" w14:textId="77777777" w:rsidR="00000000" w:rsidRDefault="00E84F3B">
      <w:pPr>
        <w:pStyle w:val="ad"/>
        <w:rPr>
          <w:rtl/>
        </w:rPr>
      </w:pPr>
      <w:r>
        <w:rPr>
          <w:rtl/>
        </w:rPr>
        <w:br/>
        <w:t>היו"ר אתי לבני:</w:t>
      </w:r>
    </w:p>
    <w:p w14:paraId="68160BE1" w14:textId="77777777" w:rsidR="00000000" w:rsidRDefault="00E84F3B">
      <w:pPr>
        <w:pStyle w:val="a"/>
        <w:rPr>
          <w:rtl/>
        </w:rPr>
      </w:pPr>
    </w:p>
    <w:p w14:paraId="30D29333" w14:textId="77777777" w:rsidR="00000000" w:rsidRDefault="00E84F3B">
      <w:pPr>
        <w:pStyle w:val="a"/>
        <w:rPr>
          <w:rFonts w:hint="cs"/>
          <w:rtl/>
        </w:rPr>
      </w:pPr>
      <w:r>
        <w:rPr>
          <w:rFonts w:hint="cs"/>
          <w:rtl/>
        </w:rPr>
        <w:t>תודה רבה.</w:t>
      </w:r>
    </w:p>
    <w:p w14:paraId="1965EAEA" w14:textId="77777777" w:rsidR="00000000" w:rsidRDefault="00E84F3B">
      <w:pPr>
        <w:pStyle w:val="ac"/>
        <w:rPr>
          <w:rtl/>
        </w:rPr>
      </w:pPr>
      <w:r>
        <w:rPr>
          <w:rtl/>
        </w:rPr>
        <w:br/>
        <w:t>קריאות:</w:t>
      </w:r>
    </w:p>
    <w:p w14:paraId="75F1CF3F" w14:textId="77777777" w:rsidR="00000000" w:rsidRDefault="00E84F3B">
      <w:pPr>
        <w:pStyle w:val="a"/>
        <w:rPr>
          <w:rtl/>
        </w:rPr>
      </w:pPr>
    </w:p>
    <w:p w14:paraId="58A8A596" w14:textId="77777777" w:rsidR="00000000" w:rsidRDefault="00E84F3B">
      <w:pPr>
        <w:pStyle w:val="a"/>
        <w:rPr>
          <w:rFonts w:hint="cs"/>
          <w:rtl/>
        </w:rPr>
      </w:pPr>
      <w:r>
        <w:rPr>
          <w:rFonts w:hint="cs"/>
          <w:rtl/>
        </w:rPr>
        <w:t>- - -</w:t>
      </w:r>
    </w:p>
    <w:p w14:paraId="58E55584" w14:textId="77777777" w:rsidR="00000000" w:rsidRDefault="00E84F3B">
      <w:pPr>
        <w:pStyle w:val="ad"/>
        <w:rPr>
          <w:rtl/>
        </w:rPr>
      </w:pPr>
      <w:r>
        <w:rPr>
          <w:rtl/>
        </w:rPr>
        <w:br/>
        <w:t>היו"ר אתי לבני:</w:t>
      </w:r>
    </w:p>
    <w:p w14:paraId="710E839D" w14:textId="77777777" w:rsidR="00000000" w:rsidRDefault="00E84F3B">
      <w:pPr>
        <w:pStyle w:val="a"/>
        <w:rPr>
          <w:rtl/>
        </w:rPr>
      </w:pPr>
    </w:p>
    <w:p w14:paraId="54DC15FF" w14:textId="77777777" w:rsidR="00000000" w:rsidRDefault="00E84F3B">
      <w:pPr>
        <w:pStyle w:val="a"/>
        <w:rPr>
          <w:rFonts w:hint="cs"/>
          <w:rtl/>
        </w:rPr>
      </w:pPr>
      <w:r>
        <w:rPr>
          <w:rFonts w:hint="cs"/>
          <w:rtl/>
        </w:rPr>
        <w:t>אתה מציע להסיר.</w:t>
      </w:r>
    </w:p>
    <w:p w14:paraId="1A44AA23" w14:textId="77777777" w:rsidR="00000000" w:rsidRDefault="00E84F3B">
      <w:pPr>
        <w:pStyle w:val="SpeakerCon"/>
        <w:rPr>
          <w:rtl/>
        </w:rPr>
      </w:pPr>
      <w:r>
        <w:rPr>
          <w:rtl/>
        </w:rPr>
        <w:br/>
      </w:r>
      <w:bookmarkStart w:id="208" w:name="FS000000478T16_07_2003_12_55_08C"/>
      <w:bookmarkEnd w:id="208"/>
      <w:r>
        <w:rPr>
          <w:rtl/>
        </w:rPr>
        <w:t>השר מאיר שטרית:</w:t>
      </w:r>
    </w:p>
    <w:p w14:paraId="573FB3AA" w14:textId="77777777" w:rsidR="00000000" w:rsidRDefault="00E84F3B">
      <w:pPr>
        <w:pStyle w:val="a"/>
        <w:rPr>
          <w:rtl/>
        </w:rPr>
      </w:pPr>
    </w:p>
    <w:p w14:paraId="41DC6E61" w14:textId="77777777" w:rsidR="00000000" w:rsidRDefault="00E84F3B">
      <w:pPr>
        <w:pStyle w:val="a"/>
        <w:rPr>
          <w:rFonts w:hint="cs"/>
          <w:rtl/>
        </w:rPr>
      </w:pPr>
      <w:r>
        <w:rPr>
          <w:rFonts w:hint="cs"/>
          <w:rtl/>
        </w:rPr>
        <w:t>המציע</w:t>
      </w:r>
      <w:r>
        <w:rPr>
          <w:rFonts w:hint="cs"/>
          <w:rtl/>
        </w:rPr>
        <w:t xml:space="preserve"> מסכים? בבקשה, אם המציע מבקש דחייה של ההצבעה, לנו אין התנגדות. </w:t>
      </w:r>
    </w:p>
    <w:p w14:paraId="40834F1D" w14:textId="77777777" w:rsidR="00000000" w:rsidRDefault="00E84F3B">
      <w:pPr>
        <w:pStyle w:val="ac"/>
        <w:rPr>
          <w:rtl/>
        </w:rPr>
      </w:pPr>
      <w:r>
        <w:rPr>
          <w:rtl/>
        </w:rPr>
        <w:br/>
        <w:t>מוחמד ברכה (חד"ש-תע"ל):</w:t>
      </w:r>
    </w:p>
    <w:p w14:paraId="087ED724" w14:textId="77777777" w:rsidR="00000000" w:rsidRDefault="00E84F3B">
      <w:pPr>
        <w:pStyle w:val="a"/>
        <w:rPr>
          <w:rtl/>
        </w:rPr>
      </w:pPr>
    </w:p>
    <w:p w14:paraId="05103E1F" w14:textId="77777777" w:rsidR="00000000" w:rsidRDefault="00E84F3B">
      <w:pPr>
        <w:pStyle w:val="a"/>
        <w:rPr>
          <w:rFonts w:hint="cs"/>
          <w:rtl/>
        </w:rPr>
      </w:pPr>
      <w:r>
        <w:rPr>
          <w:rFonts w:hint="cs"/>
          <w:rtl/>
        </w:rPr>
        <w:t>- - - הממשלה - - -</w:t>
      </w:r>
    </w:p>
    <w:p w14:paraId="5B2BEE06" w14:textId="77777777" w:rsidR="00000000" w:rsidRDefault="00E84F3B">
      <w:pPr>
        <w:pStyle w:val="ad"/>
        <w:rPr>
          <w:rtl/>
        </w:rPr>
      </w:pPr>
      <w:r>
        <w:rPr>
          <w:rtl/>
        </w:rPr>
        <w:br/>
        <w:t>היו"ר אתי לבני:</w:t>
      </w:r>
    </w:p>
    <w:p w14:paraId="3F572FF3" w14:textId="77777777" w:rsidR="00000000" w:rsidRDefault="00E84F3B">
      <w:pPr>
        <w:pStyle w:val="a"/>
        <w:rPr>
          <w:rtl/>
        </w:rPr>
      </w:pPr>
    </w:p>
    <w:p w14:paraId="0ED759F8" w14:textId="77777777" w:rsidR="00000000" w:rsidRDefault="00E84F3B">
      <w:pPr>
        <w:pStyle w:val="a"/>
        <w:rPr>
          <w:rFonts w:hint="cs"/>
          <w:rtl/>
        </w:rPr>
      </w:pPr>
      <w:r>
        <w:rPr>
          <w:rFonts w:hint="cs"/>
          <w:rtl/>
        </w:rPr>
        <w:t>הממשלה מבקשת.</w:t>
      </w:r>
    </w:p>
    <w:p w14:paraId="76A326A7" w14:textId="77777777" w:rsidR="00000000" w:rsidRDefault="00E84F3B">
      <w:pPr>
        <w:pStyle w:val="SpeakerCon"/>
        <w:rPr>
          <w:rtl/>
        </w:rPr>
      </w:pPr>
      <w:r>
        <w:rPr>
          <w:rtl/>
        </w:rPr>
        <w:br/>
      </w:r>
      <w:bookmarkStart w:id="209" w:name="FS000000478T16_07_2003_12_57_20C"/>
      <w:bookmarkEnd w:id="209"/>
      <w:r>
        <w:rPr>
          <w:rtl/>
        </w:rPr>
        <w:t>השר מאיר שטרית:</w:t>
      </w:r>
    </w:p>
    <w:p w14:paraId="6C0ED145" w14:textId="77777777" w:rsidR="00000000" w:rsidRDefault="00E84F3B">
      <w:pPr>
        <w:pStyle w:val="a"/>
        <w:rPr>
          <w:rFonts w:hint="cs"/>
          <w:rtl/>
        </w:rPr>
      </w:pPr>
    </w:p>
    <w:p w14:paraId="0F7F46F8" w14:textId="77777777" w:rsidR="00000000" w:rsidRDefault="00E84F3B">
      <w:pPr>
        <w:pStyle w:val="a"/>
        <w:rPr>
          <w:rFonts w:hint="cs"/>
          <w:rtl/>
        </w:rPr>
      </w:pPr>
      <w:r>
        <w:rPr>
          <w:rFonts w:hint="cs"/>
          <w:rtl/>
        </w:rPr>
        <w:t>ואתה מסכים לדחייה?</w:t>
      </w:r>
    </w:p>
    <w:p w14:paraId="20D25829" w14:textId="77777777" w:rsidR="00000000" w:rsidRDefault="00E84F3B">
      <w:pPr>
        <w:pStyle w:val="ac"/>
        <w:rPr>
          <w:rtl/>
        </w:rPr>
      </w:pPr>
      <w:r>
        <w:rPr>
          <w:rtl/>
        </w:rPr>
        <w:br/>
        <w:t>מוחמד ברכה (חד"ש-תע"ל):</w:t>
      </w:r>
    </w:p>
    <w:p w14:paraId="408CDBFC" w14:textId="77777777" w:rsidR="00000000" w:rsidRDefault="00E84F3B">
      <w:pPr>
        <w:pStyle w:val="a"/>
        <w:rPr>
          <w:rtl/>
        </w:rPr>
      </w:pPr>
    </w:p>
    <w:p w14:paraId="76E02A23" w14:textId="77777777" w:rsidR="00000000" w:rsidRDefault="00E84F3B">
      <w:pPr>
        <w:pStyle w:val="a"/>
        <w:rPr>
          <w:rFonts w:hint="cs"/>
          <w:rtl/>
        </w:rPr>
      </w:pPr>
      <w:r>
        <w:rPr>
          <w:rFonts w:hint="cs"/>
          <w:rtl/>
        </w:rPr>
        <w:t>- - -</w:t>
      </w:r>
    </w:p>
    <w:p w14:paraId="10BD6785" w14:textId="77777777" w:rsidR="00000000" w:rsidRDefault="00E84F3B">
      <w:pPr>
        <w:pStyle w:val="SpeakerCon"/>
        <w:rPr>
          <w:rtl/>
        </w:rPr>
      </w:pPr>
      <w:r>
        <w:rPr>
          <w:rtl/>
        </w:rPr>
        <w:br/>
      </w:r>
      <w:bookmarkStart w:id="210" w:name="FS000000478T16_07_2003_12_57_38C"/>
      <w:bookmarkEnd w:id="210"/>
      <w:r>
        <w:rPr>
          <w:rtl/>
        </w:rPr>
        <w:t>השר מאיר שטרית:</w:t>
      </w:r>
    </w:p>
    <w:p w14:paraId="4D3914E2" w14:textId="77777777" w:rsidR="00000000" w:rsidRDefault="00E84F3B">
      <w:pPr>
        <w:pStyle w:val="a"/>
        <w:rPr>
          <w:rtl/>
        </w:rPr>
      </w:pPr>
    </w:p>
    <w:p w14:paraId="21E30B74" w14:textId="77777777" w:rsidR="00000000" w:rsidRDefault="00E84F3B">
      <w:pPr>
        <w:pStyle w:val="a"/>
        <w:rPr>
          <w:rFonts w:hint="cs"/>
          <w:rtl/>
        </w:rPr>
      </w:pPr>
      <w:r>
        <w:rPr>
          <w:rFonts w:hint="cs"/>
          <w:rtl/>
        </w:rPr>
        <w:t>אתה צריך להסכים. אתה לא מסכי</w:t>
      </w:r>
      <w:r>
        <w:rPr>
          <w:rFonts w:hint="cs"/>
          <w:rtl/>
        </w:rPr>
        <w:t xml:space="preserve">ם? לא שמעתי. </w:t>
      </w:r>
    </w:p>
    <w:p w14:paraId="1E3B2374" w14:textId="77777777" w:rsidR="00000000" w:rsidRDefault="00E84F3B">
      <w:pPr>
        <w:pStyle w:val="ad"/>
        <w:rPr>
          <w:rtl/>
        </w:rPr>
      </w:pPr>
      <w:r>
        <w:rPr>
          <w:rtl/>
        </w:rPr>
        <w:br/>
        <w:t>היו"ר אתי לבני:</w:t>
      </w:r>
    </w:p>
    <w:p w14:paraId="5DCBE976" w14:textId="77777777" w:rsidR="00000000" w:rsidRDefault="00E84F3B">
      <w:pPr>
        <w:pStyle w:val="a"/>
        <w:rPr>
          <w:rtl/>
        </w:rPr>
      </w:pPr>
    </w:p>
    <w:p w14:paraId="72C84947" w14:textId="77777777" w:rsidR="00000000" w:rsidRDefault="00E84F3B">
      <w:pPr>
        <w:pStyle w:val="a"/>
        <w:rPr>
          <w:rFonts w:hint="cs"/>
          <w:rtl/>
        </w:rPr>
      </w:pPr>
      <w:r>
        <w:rPr>
          <w:rFonts w:hint="cs"/>
          <w:rtl/>
        </w:rPr>
        <w:t>מסכים?</w:t>
      </w:r>
    </w:p>
    <w:p w14:paraId="08B01AD6" w14:textId="77777777" w:rsidR="00000000" w:rsidRDefault="00E84F3B">
      <w:pPr>
        <w:pStyle w:val="ac"/>
        <w:rPr>
          <w:rtl/>
        </w:rPr>
      </w:pPr>
      <w:r>
        <w:rPr>
          <w:rtl/>
        </w:rPr>
        <w:br/>
        <w:t>מוחמד ברכה (חד"ש-תע"ל):</w:t>
      </w:r>
    </w:p>
    <w:p w14:paraId="670248E6" w14:textId="77777777" w:rsidR="00000000" w:rsidRDefault="00E84F3B">
      <w:pPr>
        <w:pStyle w:val="a"/>
        <w:rPr>
          <w:rtl/>
        </w:rPr>
      </w:pPr>
    </w:p>
    <w:p w14:paraId="5DB3927E" w14:textId="77777777" w:rsidR="00000000" w:rsidRDefault="00E84F3B">
      <w:pPr>
        <w:pStyle w:val="a"/>
        <w:rPr>
          <w:rFonts w:hint="cs"/>
          <w:rtl/>
        </w:rPr>
      </w:pPr>
      <w:r>
        <w:rPr>
          <w:rFonts w:hint="cs"/>
          <w:rtl/>
        </w:rPr>
        <w:t xml:space="preserve">כן. </w:t>
      </w:r>
    </w:p>
    <w:p w14:paraId="4D07DE0A" w14:textId="77777777" w:rsidR="00000000" w:rsidRDefault="00E84F3B">
      <w:pPr>
        <w:pStyle w:val="SpeakerCon"/>
        <w:rPr>
          <w:rtl/>
        </w:rPr>
      </w:pPr>
      <w:r>
        <w:rPr>
          <w:rtl/>
        </w:rPr>
        <w:br/>
      </w:r>
      <w:bookmarkStart w:id="211" w:name="FS000000478T16_07_2003_12_58_14C"/>
      <w:bookmarkEnd w:id="211"/>
      <w:r>
        <w:rPr>
          <w:rtl/>
        </w:rPr>
        <w:t>השר מאיר שטרית:</w:t>
      </w:r>
    </w:p>
    <w:p w14:paraId="41DDFF8C" w14:textId="77777777" w:rsidR="00000000" w:rsidRDefault="00E84F3B">
      <w:pPr>
        <w:pStyle w:val="a"/>
        <w:rPr>
          <w:rtl/>
        </w:rPr>
      </w:pPr>
    </w:p>
    <w:p w14:paraId="7CA1767F" w14:textId="77777777" w:rsidR="00000000" w:rsidRDefault="00E84F3B">
      <w:pPr>
        <w:pStyle w:val="a"/>
        <w:rPr>
          <w:rFonts w:hint="cs"/>
          <w:rtl/>
        </w:rPr>
      </w:pPr>
      <w:r>
        <w:rPr>
          <w:rFonts w:hint="cs"/>
          <w:rtl/>
        </w:rPr>
        <w:t>אם המציע מסכים והממשלה מסכימה - בבקשה, נדחה את ההצבעה. אני לא רואה לזה פתרון, אבל נדחה את ההצבעה.</w:t>
      </w:r>
    </w:p>
    <w:p w14:paraId="594BE1C4" w14:textId="77777777" w:rsidR="00000000" w:rsidRDefault="00E84F3B">
      <w:pPr>
        <w:pStyle w:val="ad"/>
        <w:rPr>
          <w:rtl/>
        </w:rPr>
      </w:pPr>
      <w:r>
        <w:rPr>
          <w:rtl/>
        </w:rPr>
        <w:br/>
      </w:r>
    </w:p>
    <w:p w14:paraId="4F211151" w14:textId="77777777" w:rsidR="00000000" w:rsidRDefault="00E84F3B">
      <w:pPr>
        <w:pStyle w:val="ad"/>
        <w:rPr>
          <w:rtl/>
        </w:rPr>
      </w:pPr>
    </w:p>
    <w:p w14:paraId="42A22698" w14:textId="77777777" w:rsidR="00000000" w:rsidRDefault="00E84F3B">
      <w:pPr>
        <w:pStyle w:val="ad"/>
        <w:rPr>
          <w:rtl/>
        </w:rPr>
      </w:pPr>
      <w:r>
        <w:rPr>
          <w:rtl/>
        </w:rPr>
        <w:t>היו"ר אתי לבני:</w:t>
      </w:r>
    </w:p>
    <w:p w14:paraId="61AF6AB6" w14:textId="77777777" w:rsidR="00000000" w:rsidRDefault="00E84F3B">
      <w:pPr>
        <w:pStyle w:val="a"/>
        <w:rPr>
          <w:rFonts w:hint="cs"/>
          <w:rtl/>
        </w:rPr>
      </w:pPr>
    </w:p>
    <w:p w14:paraId="219DABA0" w14:textId="77777777" w:rsidR="00000000" w:rsidRDefault="00E84F3B">
      <w:pPr>
        <w:pStyle w:val="a"/>
        <w:rPr>
          <w:rFonts w:hint="cs"/>
          <w:rtl/>
        </w:rPr>
      </w:pPr>
      <w:r>
        <w:rPr>
          <w:rFonts w:hint="cs"/>
          <w:rtl/>
        </w:rPr>
        <w:t xml:space="preserve">דוחים את ההצבעה בנושא הזה. תודה רבה לשר שטרית. </w:t>
      </w:r>
    </w:p>
    <w:p w14:paraId="38CDD4FE" w14:textId="77777777" w:rsidR="00000000" w:rsidRDefault="00E84F3B">
      <w:pPr>
        <w:pStyle w:val="Subject"/>
        <w:rPr>
          <w:rtl/>
        </w:rPr>
      </w:pPr>
      <w:r>
        <w:rPr>
          <w:rtl/>
        </w:rPr>
        <w:br/>
      </w:r>
    </w:p>
    <w:p w14:paraId="4B70F322" w14:textId="77777777" w:rsidR="00000000" w:rsidRDefault="00E84F3B">
      <w:pPr>
        <w:pStyle w:val="Subject"/>
        <w:rPr>
          <w:rtl/>
        </w:rPr>
      </w:pPr>
    </w:p>
    <w:p w14:paraId="472C378B" w14:textId="77777777" w:rsidR="00000000" w:rsidRDefault="00E84F3B">
      <w:pPr>
        <w:pStyle w:val="Subject"/>
        <w:rPr>
          <w:rFonts w:hint="cs"/>
          <w:rtl/>
        </w:rPr>
      </w:pPr>
      <w:bookmarkStart w:id="212" w:name="_Toc46538634"/>
      <w:bookmarkStart w:id="213" w:name="_Toc49055363"/>
      <w:r>
        <w:rPr>
          <w:rFonts w:hint="cs"/>
          <w:rtl/>
        </w:rPr>
        <w:t xml:space="preserve">הצעת חוק משפחות חיילים שנספו במערכה (תגמולים ושיקום) (תיקון - מעמדם של </w:t>
      </w:r>
      <w:r>
        <w:rPr>
          <w:rtl/>
        </w:rPr>
        <w:br/>
      </w:r>
      <w:r>
        <w:rPr>
          <w:rFonts w:hint="cs"/>
          <w:rtl/>
        </w:rPr>
        <w:t>יתומי צה"ל), התשס"ג-‏2003</w:t>
      </w:r>
      <w:bookmarkEnd w:id="212"/>
      <w:bookmarkEnd w:id="213"/>
    </w:p>
    <w:p w14:paraId="065BA152" w14:textId="77777777" w:rsidR="00000000" w:rsidRDefault="00E84F3B">
      <w:pPr>
        <w:pStyle w:val="a"/>
        <w:rPr>
          <w:rFonts w:hint="cs"/>
          <w:rtl/>
        </w:rPr>
      </w:pPr>
      <w:r>
        <w:rPr>
          <w:rtl/>
        </w:rPr>
        <w:t>[נספחות.]</w:t>
      </w:r>
    </w:p>
    <w:p w14:paraId="044887C2" w14:textId="77777777" w:rsidR="00000000" w:rsidRDefault="00E84F3B">
      <w:pPr>
        <w:pStyle w:val="SubjectSub"/>
        <w:rPr>
          <w:rFonts w:hint="cs"/>
          <w:rtl/>
        </w:rPr>
      </w:pPr>
      <w:r>
        <w:rPr>
          <w:rFonts w:hint="cs"/>
          <w:rtl/>
        </w:rPr>
        <w:t>(הצעת חבר הכנסת אמנון כהן)</w:t>
      </w:r>
    </w:p>
    <w:p w14:paraId="6D8CBD18" w14:textId="77777777" w:rsidR="00000000" w:rsidRDefault="00E84F3B">
      <w:pPr>
        <w:pStyle w:val="ad"/>
        <w:rPr>
          <w:rtl/>
        </w:rPr>
      </w:pPr>
      <w:r>
        <w:rPr>
          <w:rtl/>
        </w:rPr>
        <w:br/>
        <w:t>היו"ר אתי לבני:</w:t>
      </w:r>
    </w:p>
    <w:p w14:paraId="4B3F3495" w14:textId="77777777" w:rsidR="00000000" w:rsidRDefault="00E84F3B">
      <w:pPr>
        <w:pStyle w:val="a"/>
        <w:rPr>
          <w:rtl/>
        </w:rPr>
      </w:pPr>
    </w:p>
    <w:p w14:paraId="52D12380" w14:textId="77777777" w:rsidR="00000000" w:rsidRDefault="00E84F3B">
      <w:pPr>
        <w:pStyle w:val="a"/>
        <w:rPr>
          <w:rFonts w:hint="cs"/>
          <w:rtl/>
        </w:rPr>
      </w:pPr>
      <w:r>
        <w:rPr>
          <w:rFonts w:hint="cs"/>
          <w:rtl/>
        </w:rPr>
        <w:t xml:space="preserve">הצעת חוק פ/514 </w:t>
      </w:r>
      <w:r>
        <w:rPr>
          <w:rtl/>
        </w:rPr>
        <w:t>–</w:t>
      </w:r>
      <w:r>
        <w:rPr>
          <w:rFonts w:hint="cs"/>
          <w:rtl/>
        </w:rPr>
        <w:t xml:space="preserve"> הצעת חוק משפחות חיילים שנספו במערכה (תגמולים ושיקום) (תיקון </w:t>
      </w:r>
      <w:r>
        <w:rPr>
          <w:rtl/>
        </w:rPr>
        <w:t>–</w:t>
      </w:r>
      <w:r>
        <w:rPr>
          <w:rFonts w:hint="cs"/>
          <w:rtl/>
        </w:rPr>
        <w:t xml:space="preserve"> מעמדם של יתומי צה"ל), ש</w:t>
      </w:r>
      <w:r>
        <w:rPr>
          <w:rFonts w:hint="cs"/>
          <w:rtl/>
        </w:rPr>
        <w:t xml:space="preserve">ל חבר הכנסת אמנון כהן. </w:t>
      </w:r>
    </w:p>
    <w:p w14:paraId="3C4BCA81" w14:textId="77777777" w:rsidR="00000000" w:rsidRDefault="00E84F3B">
      <w:pPr>
        <w:pStyle w:val="Speaker"/>
        <w:rPr>
          <w:rtl/>
        </w:rPr>
      </w:pPr>
      <w:r>
        <w:rPr>
          <w:rtl/>
        </w:rPr>
        <w:br/>
      </w:r>
      <w:bookmarkStart w:id="214" w:name="FS000000495T16_07_2003_13_02_56"/>
      <w:bookmarkStart w:id="215" w:name="_Toc46538635"/>
      <w:bookmarkStart w:id="216" w:name="_Toc49055364"/>
      <w:bookmarkEnd w:id="214"/>
      <w:r>
        <w:rPr>
          <w:rtl/>
        </w:rPr>
        <w:t>אמנון כהן (ש"ס):</w:t>
      </w:r>
      <w:bookmarkEnd w:id="215"/>
      <w:bookmarkEnd w:id="216"/>
    </w:p>
    <w:p w14:paraId="42A48B02" w14:textId="77777777" w:rsidR="00000000" w:rsidRDefault="00E84F3B">
      <w:pPr>
        <w:pStyle w:val="a"/>
        <w:rPr>
          <w:rtl/>
        </w:rPr>
      </w:pPr>
    </w:p>
    <w:p w14:paraId="3D75A4E4" w14:textId="77777777" w:rsidR="00000000" w:rsidRDefault="00E84F3B">
      <w:pPr>
        <w:pStyle w:val="a"/>
        <w:rPr>
          <w:rFonts w:hint="cs"/>
          <w:rtl/>
        </w:rPr>
      </w:pPr>
      <w:r>
        <w:rPr>
          <w:rFonts w:hint="cs"/>
          <w:rtl/>
        </w:rPr>
        <w:t xml:space="preserve">גברתי היושבת-ראש, יש פה רעש עצום. </w:t>
      </w:r>
    </w:p>
    <w:p w14:paraId="65439E82" w14:textId="77777777" w:rsidR="00000000" w:rsidRDefault="00E84F3B">
      <w:pPr>
        <w:pStyle w:val="ad"/>
        <w:rPr>
          <w:rtl/>
        </w:rPr>
      </w:pPr>
      <w:r>
        <w:rPr>
          <w:rtl/>
        </w:rPr>
        <w:br/>
        <w:t>היו"ר אתי לבני:</w:t>
      </w:r>
    </w:p>
    <w:p w14:paraId="6E24DFB4" w14:textId="77777777" w:rsidR="00000000" w:rsidRDefault="00E84F3B">
      <w:pPr>
        <w:pStyle w:val="a"/>
        <w:rPr>
          <w:rtl/>
        </w:rPr>
      </w:pPr>
    </w:p>
    <w:p w14:paraId="17A6ED9C" w14:textId="77777777" w:rsidR="00000000" w:rsidRDefault="00E84F3B">
      <w:pPr>
        <w:pStyle w:val="a"/>
        <w:rPr>
          <w:rFonts w:hint="cs"/>
          <w:rtl/>
        </w:rPr>
      </w:pPr>
      <w:r>
        <w:rPr>
          <w:rFonts w:hint="cs"/>
          <w:rtl/>
        </w:rPr>
        <w:t xml:space="preserve">אנא. אני מבקשת שקט, חבר הכנסת כהן מבקש לפתוח בדבריו. בבקשה, חבר הכנסת כהן. </w:t>
      </w:r>
    </w:p>
    <w:p w14:paraId="79F63ED4" w14:textId="77777777" w:rsidR="00000000" w:rsidRDefault="00E84F3B">
      <w:pPr>
        <w:pStyle w:val="SpeakerCon"/>
        <w:rPr>
          <w:rtl/>
        </w:rPr>
      </w:pPr>
      <w:r>
        <w:rPr>
          <w:rtl/>
        </w:rPr>
        <w:br/>
      </w:r>
      <w:bookmarkStart w:id="217" w:name="FS000000495T16_07_2003_13_03_56C"/>
      <w:bookmarkEnd w:id="217"/>
      <w:r>
        <w:rPr>
          <w:rtl/>
        </w:rPr>
        <w:t>אמנון כהן (ש"ס):</w:t>
      </w:r>
    </w:p>
    <w:p w14:paraId="76D53DF4" w14:textId="77777777" w:rsidR="00000000" w:rsidRDefault="00E84F3B">
      <w:pPr>
        <w:pStyle w:val="a"/>
        <w:rPr>
          <w:rtl/>
        </w:rPr>
      </w:pPr>
    </w:p>
    <w:p w14:paraId="6DB6AC0E" w14:textId="77777777" w:rsidR="00000000" w:rsidRDefault="00E84F3B">
      <w:pPr>
        <w:pStyle w:val="a"/>
        <w:rPr>
          <w:rFonts w:hint="cs"/>
          <w:rtl/>
        </w:rPr>
      </w:pPr>
      <w:r>
        <w:rPr>
          <w:rFonts w:hint="cs"/>
          <w:rtl/>
        </w:rPr>
        <w:t>יוסי שריד מפריע לי ממש.</w:t>
      </w:r>
    </w:p>
    <w:p w14:paraId="13F37D04" w14:textId="77777777" w:rsidR="00000000" w:rsidRDefault="00E84F3B">
      <w:pPr>
        <w:pStyle w:val="ad"/>
        <w:rPr>
          <w:rtl/>
        </w:rPr>
      </w:pPr>
      <w:r>
        <w:rPr>
          <w:rtl/>
        </w:rPr>
        <w:br/>
        <w:t>היו"ר אתי לבני:</w:t>
      </w:r>
    </w:p>
    <w:p w14:paraId="7F0FB387" w14:textId="77777777" w:rsidR="00000000" w:rsidRDefault="00E84F3B">
      <w:pPr>
        <w:pStyle w:val="a"/>
        <w:rPr>
          <w:rtl/>
        </w:rPr>
      </w:pPr>
    </w:p>
    <w:p w14:paraId="18674146" w14:textId="77777777" w:rsidR="00000000" w:rsidRDefault="00E84F3B">
      <w:pPr>
        <w:pStyle w:val="a"/>
        <w:rPr>
          <w:rFonts w:hint="cs"/>
          <w:rtl/>
        </w:rPr>
      </w:pPr>
      <w:r>
        <w:rPr>
          <w:rFonts w:hint="cs"/>
          <w:rtl/>
        </w:rPr>
        <w:t>חבר הכנסת שריד.</w:t>
      </w:r>
    </w:p>
    <w:p w14:paraId="4C3FDE64" w14:textId="77777777" w:rsidR="00000000" w:rsidRDefault="00E84F3B">
      <w:pPr>
        <w:pStyle w:val="SpeakerCon"/>
        <w:rPr>
          <w:rtl/>
        </w:rPr>
      </w:pPr>
      <w:r>
        <w:rPr>
          <w:rtl/>
        </w:rPr>
        <w:br/>
      </w:r>
      <w:bookmarkStart w:id="218" w:name="FS000000495T16_07_2003_13_04_49C"/>
      <w:bookmarkEnd w:id="218"/>
      <w:r>
        <w:rPr>
          <w:rtl/>
        </w:rPr>
        <w:t xml:space="preserve">אמנון </w:t>
      </w:r>
      <w:r>
        <w:rPr>
          <w:rtl/>
        </w:rPr>
        <w:t>כהן (ש"ס):</w:t>
      </w:r>
    </w:p>
    <w:p w14:paraId="49437280" w14:textId="77777777" w:rsidR="00000000" w:rsidRDefault="00E84F3B">
      <w:pPr>
        <w:pStyle w:val="a"/>
        <w:rPr>
          <w:rtl/>
        </w:rPr>
      </w:pPr>
    </w:p>
    <w:p w14:paraId="3B8C7FFA" w14:textId="77777777" w:rsidR="00000000" w:rsidRDefault="00E84F3B">
      <w:pPr>
        <w:pStyle w:val="a"/>
        <w:rPr>
          <w:rFonts w:hint="cs"/>
          <w:rtl/>
        </w:rPr>
      </w:pPr>
      <w:r>
        <w:rPr>
          <w:rFonts w:hint="cs"/>
          <w:rtl/>
        </w:rPr>
        <w:t>גברתי היושבת בראש, חברי חברי הכנסת, מדינת ישראל - באמצעות חוק משפחות חיילים שנספו במערכה (תגמולים ושיקום), משנת 1950 - מכירה בשתי קבוצות נפגעים: הורים שכולים ואלמנות. להם היא מעניקה שורה של הטבות, הכוללות לימודים, טיפול פסיכולוגי, הכשרה מקצועית</w:t>
      </w:r>
      <w:r>
        <w:rPr>
          <w:rFonts w:hint="cs"/>
          <w:rtl/>
        </w:rPr>
        <w:t xml:space="preserve"> וקצבאות שונות למשך כל החיים. </w:t>
      </w:r>
    </w:p>
    <w:p w14:paraId="18166DBE" w14:textId="77777777" w:rsidR="00000000" w:rsidRDefault="00E84F3B">
      <w:pPr>
        <w:pStyle w:val="a"/>
        <w:rPr>
          <w:rFonts w:hint="cs"/>
          <w:rtl/>
        </w:rPr>
      </w:pPr>
    </w:p>
    <w:p w14:paraId="2F7CD649" w14:textId="77777777" w:rsidR="00000000" w:rsidRDefault="00E84F3B">
      <w:pPr>
        <w:pStyle w:val="a"/>
        <w:rPr>
          <w:rFonts w:hint="cs"/>
          <w:rtl/>
        </w:rPr>
      </w:pPr>
      <w:r>
        <w:rPr>
          <w:rFonts w:hint="cs"/>
          <w:rtl/>
        </w:rPr>
        <w:t>לאחרונה הכיר משרד הביטחון בזכאות ללימודים גם של אחים שכולים, וללא הגבלת גיל - השר גדעון עזרא - ואילו זכויותיו של היתום בחקיקה הקיימת נובעות וקשורות מעצם היותו - - -</w:t>
      </w:r>
    </w:p>
    <w:p w14:paraId="63357433" w14:textId="77777777" w:rsidR="00000000" w:rsidRDefault="00E84F3B">
      <w:pPr>
        <w:pStyle w:val="ad"/>
        <w:rPr>
          <w:rtl/>
        </w:rPr>
      </w:pPr>
      <w:r>
        <w:rPr>
          <w:rtl/>
        </w:rPr>
        <w:br/>
        <w:t>היו"ר אתי לבני:</w:t>
      </w:r>
    </w:p>
    <w:p w14:paraId="14B7C5E3" w14:textId="77777777" w:rsidR="00000000" w:rsidRDefault="00E84F3B">
      <w:pPr>
        <w:pStyle w:val="a"/>
        <w:rPr>
          <w:rtl/>
        </w:rPr>
      </w:pPr>
    </w:p>
    <w:p w14:paraId="692F4485" w14:textId="77777777" w:rsidR="00000000" w:rsidRDefault="00E84F3B">
      <w:pPr>
        <w:pStyle w:val="a"/>
        <w:rPr>
          <w:rFonts w:hint="cs"/>
          <w:rtl/>
        </w:rPr>
      </w:pPr>
      <w:r>
        <w:rPr>
          <w:rFonts w:hint="cs"/>
          <w:rtl/>
        </w:rPr>
        <w:t>אני מבקשת שקט. יהיו לך עכשיו שתי דקות שקט</w:t>
      </w:r>
      <w:r>
        <w:rPr>
          <w:rFonts w:hint="cs"/>
          <w:rtl/>
        </w:rPr>
        <w:t xml:space="preserve">. </w:t>
      </w:r>
    </w:p>
    <w:p w14:paraId="55647EDA" w14:textId="77777777" w:rsidR="00000000" w:rsidRDefault="00E84F3B">
      <w:pPr>
        <w:pStyle w:val="SpeakerCon"/>
        <w:rPr>
          <w:rtl/>
        </w:rPr>
      </w:pPr>
      <w:r>
        <w:rPr>
          <w:rtl/>
        </w:rPr>
        <w:br/>
      </w:r>
      <w:bookmarkStart w:id="219" w:name="FS000000495T16_07_2003_13_07_52C"/>
      <w:bookmarkEnd w:id="219"/>
      <w:r>
        <w:rPr>
          <w:rtl/>
        </w:rPr>
        <w:t>אמנון כהן (ש"ס):</w:t>
      </w:r>
    </w:p>
    <w:p w14:paraId="0B63578D" w14:textId="77777777" w:rsidR="00000000" w:rsidRDefault="00E84F3B">
      <w:pPr>
        <w:pStyle w:val="a"/>
        <w:rPr>
          <w:rtl/>
        </w:rPr>
      </w:pPr>
    </w:p>
    <w:p w14:paraId="7D227457" w14:textId="77777777" w:rsidR="00000000" w:rsidRDefault="00E84F3B">
      <w:pPr>
        <w:pStyle w:val="a"/>
        <w:rPr>
          <w:rFonts w:hint="cs"/>
          <w:rtl/>
        </w:rPr>
      </w:pPr>
      <w:r>
        <w:rPr>
          <w:rFonts w:hint="cs"/>
          <w:rtl/>
        </w:rPr>
        <w:t xml:space="preserve">מספיק לי. </w:t>
      </w:r>
    </w:p>
    <w:p w14:paraId="2DD62FAF" w14:textId="77777777" w:rsidR="00000000" w:rsidRDefault="00E84F3B">
      <w:pPr>
        <w:pStyle w:val="a"/>
        <w:rPr>
          <w:rFonts w:hint="cs"/>
          <w:rtl/>
        </w:rPr>
      </w:pPr>
    </w:p>
    <w:p w14:paraId="0CF00CA4" w14:textId="77777777" w:rsidR="00000000" w:rsidRDefault="00E84F3B">
      <w:pPr>
        <w:pStyle w:val="a"/>
        <w:rPr>
          <w:rFonts w:hint="cs"/>
          <w:rtl/>
        </w:rPr>
      </w:pPr>
      <w:r>
        <w:rPr>
          <w:rFonts w:hint="cs"/>
          <w:rtl/>
        </w:rPr>
        <w:t xml:space="preserve">- - - נובעות וקשורות מעצם היותו בנה של אלמנת צה"ל. החוק הקיים - - -  </w:t>
      </w:r>
    </w:p>
    <w:p w14:paraId="7021AEAA" w14:textId="77777777" w:rsidR="00000000" w:rsidRDefault="00E84F3B">
      <w:pPr>
        <w:pStyle w:val="a"/>
        <w:rPr>
          <w:rFonts w:hint="cs"/>
          <w:rtl/>
        </w:rPr>
      </w:pPr>
    </w:p>
    <w:p w14:paraId="5736ADB6" w14:textId="77777777" w:rsidR="00000000" w:rsidRDefault="00E84F3B">
      <w:pPr>
        <w:pStyle w:val="a"/>
        <w:rPr>
          <w:rFonts w:hint="cs"/>
          <w:rtl/>
        </w:rPr>
      </w:pPr>
      <w:r>
        <w:rPr>
          <w:rFonts w:hint="cs"/>
          <w:rtl/>
        </w:rPr>
        <w:t xml:space="preserve">זה לא עוזר. אולי נעשה הפסקה של חמש דקות. </w:t>
      </w:r>
    </w:p>
    <w:p w14:paraId="67B305FE" w14:textId="77777777" w:rsidR="00000000" w:rsidRDefault="00E84F3B">
      <w:pPr>
        <w:pStyle w:val="ad"/>
        <w:rPr>
          <w:rtl/>
        </w:rPr>
      </w:pPr>
      <w:r>
        <w:rPr>
          <w:rtl/>
        </w:rPr>
        <w:br/>
        <w:t>היו"ר אתי לבני:</w:t>
      </w:r>
    </w:p>
    <w:p w14:paraId="59F9CA2C" w14:textId="77777777" w:rsidR="00000000" w:rsidRDefault="00E84F3B">
      <w:pPr>
        <w:pStyle w:val="a"/>
        <w:rPr>
          <w:rtl/>
        </w:rPr>
      </w:pPr>
    </w:p>
    <w:p w14:paraId="5ECDDF36" w14:textId="77777777" w:rsidR="00000000" w:rsidRDefault="00E84F3B">
      <w:pPr>
        <w:pStyle w:val="a"/>
        <w:rPr>
          <w:rFonts w:hint="cs"/>
          <w:rtl/>
        </w:rPr>
      </w:pPr>
      <w:r>
        <w:rPr>
          <w:rFonts w:hint="cs"/>
          <w:rtl/>
        </w:rPr>
        <w:t>לא, לא. תמשיך, אני אגן עליך. תמשיך. חברת הכנסת בלומנטל, חברת הכנסת איציק, חבר הכנסת בריזון,</w:t>
      </w:r>
      <w:r>
        <w:rPr>
          <w:rFonts w:hint="cs"/>
          <w:rtl/>
        </w:rPr>
        <w:t xml:space="preserve"> חבר הכנסת לוי - פעם שנייה. אני מבקשת שקט. חבר הכנסת ארדן. המשך, בבקשה.</w:t>
      </w:r>
    </w:p>
    <w:p w14:paraId="1AF903AB" w14:textId="77777777" w:rsidR="00000000" w:rsidRDefault="00E84F3B">
      <w:pPr>
        <w:pStyle w:val="SpeakerCon"/>
        <w:rPr>
          <w:rtl/>
        </w:rPr>
      </w:pPr>
      <w:r>
        <w:rPr>
          <w:rtl/>
        </w:rPr>
        <w:br/>
      </w:r>
      <w:bookmarkStart w:id="220" w:name="FS000000495T16_07_2003_13_08_49C"/>
      <w:bookmarkEnd w:id="220"/>
      <w:r>
        <w:rPr>
          <w:rtl/>
        </w:rPr>
        <w:t>אמנון כהן (ש"ס):</w:t>
      </w:r>
    </w:p>
    <w:p w14:paraId="5E0E83EC" w14:textId="77777777" w:rsidR="00000000" w:rsidRDefault="00E84F3B">
      <w:pPr>
        <w:pStyle w:val="a"/>
        <w:rPr>
          <w:rtl/>
        </w:rPr>
      </w:pPr>
    </w:p>
    <w:p w14:paraId="6DE7D58A" w14:textId="77777777" w:rsidR="00000000" w:rsidRDefault="00E84F3B">
      <w:pPr>
        <w:pStyle w:val="a"/>
        <w:rPr>
          <w:rFonts w:hint="cs"/>
          <w:rtl/>
        </w:rPr>
      </w:pPr>
      <w:r>
        <w:rPr>
          <w:rFonts w:hint="cs"/>
          <w:rtl/>
        </w:rPr>
        <w:t>החוק הקיים מאז שנות ה-50 במדינת ישראל מקבע את היתמות ככזאת המסתיימת בגיל מסוים. יתום צה"ל מוגדר ככזה עד גיל 21, ולצורך זכויות מסוימות - כמו מענק נישואין או לימודים -</w:t>
      </w:r>
      <w:r>
        <w:rPr>
          <w:rFonts w:hint="cs"/>
          <w:rtl/>
        </w:rPr>
        <w:t xml:space="preserve"> עד גיל 30. מעבר לכך, הוא לא זכאי לדבר. זאת ועוד, במקרה של נישואי האלמנה, או פטירתה, היתומים מאבדים את זכויותיהם גם אם עדיין לא מלאו להם 30 שנה. וחמור לא פחות - יתום שלא ניצל את זכויותיו עד גיל 30 מאבד אותן כליל. </w:t>
      </w:r>
    </w:p>
    <w:p w14:paraId="71F8030B" w14:textId="77777777" w:rsidR="00000000" w:rsidRDefault="00E84F3B">
      <w:pPr>
        <w:pStyle w:val="a"/>
        <w:rPr>
          <w:rFonts w:hint="cs"/>
          <w:rtl/>
        </w:rPr>
      </w:pPr>
    </w:p>
    <w:p w14:paraId="5299BD33" w14:textId="77777777" w:rsidR="00000000" w:rsidRDefault="00E84F3B">
      <w:pPr>
        <w:pStyle w:val="a"/>
        <w:rPr>
          <w:rFonts w:hint="cs"/>
          <w:rtl/>
        </w:rPr>
      </w:pPr>
      <w:r>
        <w:rPr>
          <w:rFonts w:hint="cs"/>
          <w:rtl/>
        </w:rPr>
        <w:t>רבותי חברי הכנסת, האלמנות וההורים השכולים</w:t>
      </w:r>
      <w:r>
        <w:rPr>
          <w:rFonts w:hint="cs"/>
          <w:rtl/>
        </w:rPr>
        <w:t xml:space="preserve"> - ולאחרונה גם האחים - אינם מוגבלים בגיל, ואילו היתום, אשר זכויותיו נובעות מכוח היותו בנה של אלמנת צה"ל, מוגבל לגיל 30. והשאלה הנשאלת היא מדוע. הרי היתום אינו מפסיק להיות יתום בגיל זה. </w:t>
      </w:r>
    </w:p>
    <w:p w14:paraId="6EFC1F46" w14:textId="77777777" w:rsidR="00000000" w:rsidRDefault="00E84F3B">
      <w:pPr>
        <w:pStyle w:val="a"/>
        <w:rPr>
          <w:rFonts w:hint="cs"/>
          <w:rtl/>
        </w:rPr>
      </w:pPr>
    </w:p>
    <w:p w14:paraId="5948A0C9" w14:textId="77777777" w:rsidR="00000000" w:rsidRDefault="00E84F3B">
      <w:pPr>
        <w:pStyle w:val="a"/>
        <w:rPr>
          <w:rFonts w:hint="cs"/>
          <w:rtl/>
        </w:rPr>
      </w:pPr>
      <w:r>
        <w:rPr>
          <w:rFonts w:hint="cs"/>
          <w:rtl/>
        </w:rPr>
        <w:t>ליתומי צה"ל יש בעיות ייחודיות ונפרדות מאלו של אלמנות צה"ל ומההורים הש</w:t>
      </w:r>
      <w:r>
        <w:rPr>
          <w:rFonts w:hint="cs"/>
          <w:rtl/>
        </w:rPr>
        <w:t>כולים, ואין שום סיבה בעולם שקבוצה זו תופלה לרעה. אובדנו של היתום הוא תמידי, בעוד האלמנה יכולה להינשא מחדש וההורים יכולים לפעמים להוליד עוד ילדים. היתום נשאר יתום לתמיד. לא אחת, היתום הוא זה שלוקח אחריות כלכלית ונפשית על המשפחה ונושא באבל לא פחות מאמו האלמנ</w:t>
      </w:r>
      <w:r>
        <w:rPr>
          <w:rFonts w:hint="cs"/>
          <w:rtl/>
        </w:rPr>
        <w:t>ה.</w:t>
      </w:r>
    </w:p>
    <w:p w14:paraId="524D2FA3" w14:textId="77777777" w:rsidR="00000000" w:rsidRDefault="00E84F3B">
      <w:pPr>
        <w:pStyle w:val="a"/>
        <w:rPr>
          <w:rFonts w:hint="cs"/>
          <w:rtl/>
        </w:rPr>
      </w:pPr>
    </w:p>
    <w:p w14:paraId="76295A47" w14:textId="77777777" w:rsidR="00000000" w:rsidRDefault="00E84F3B">
      <w:pPr>
        <w:pStyle w:val="a"/>
        <w:rPr>
          <w:rFonts w:hint="cs"/>
          <w:rtl/>
        </w:rPr>
      </w:pPr>
      <w:r>
        <w:rPr>
          <w:rFonts w:hint="cs"/>
          <w:rtl/>
        </w:rPr>
        <w:t>על כן, אבקש את תמיכתכם לשנות את החוק עתיק היומין הקיים מלפני למעלה מ-50 שנה ולעדכן אותו לפי המציאות העכשווית - דבר אשר יביא לביטול אפליית בני הנופלים לעומת שאר משפחת השכול, קרי, אלמנות, הורים ואחים שכולים. עלינו להכיר בבני הנופלים ולשנות בחוק את העיוות</w:t>
      </w:r>
      <w:r>
        <w:rPr>
          <w:rFonts w:hint="cs"/>
          <w:rtl/>
        </w:rPr>
        <w:t xml:space="preserve"> לגבי היתומים.</w:t>
      </w:r>
    </w:p>
    <w:p w14:paraId="2B793C5F" w14:textId="77777777" w:rsidR="00000000" w:rsidRDefault="00E84F3B">
      <w:pPr>
        <w:pStyle w:val="a"/>
        <w:rPr>
          <w:rFonts w:hint="cs"/>
          <w:rtl/>
        </w:rPr>
      </w:pPr>
    </w:p>
    <w:p w14:paraId="650DD59C" w14:textId="77777777" w:rsidR="00000000" w:rsidRDefault="00E84F3B">
      <w:pPr>
        <w:pStyle w:val="a"/>
        <w:rPr>
          <w:rFonts w:hint="cs"/>
          <w:rtl/>
        </w:rPr>
      </w:pPr>
      <w:r>
        <w:rPr>
          <w:rFonts w:hint="cs"/>
          <w:rtl/>
        </w:rPr>
        <w:t xml:space="preserve">עלי לציין, כי הצעת חוק זו המוגשת על-ידי לא מחייבת מקור תקציבי חדש, אלא חלוקת התקציב הקיים מחדש ובצורה מתוקנת. </w:t>
      </w:r>
    </w:p>
    <w:p w14:paraId="5EC8BE5A" w14:textId="77777777" w:rsidR="00000000" w:rsidRDefault="00E84F3B">
      <w:pPr>
        <w:pStyle w:val="a"/>
        <w:rPr>
          <w:rFonts w:hint="cs"/>
          <w:rtl/>
        </w:rPr>
      </w:pPr>
    </w:p>
    <w:p w14:paraId="563B6620" w14:textId="77777777" w:rsidR="00000000" w:rsidRDefault="00E84F3B">
      <w:pPr>
        <w:pStyle w:val="a"/>
        <w:rPr>
          <w:rFonts w:hint="cs"/>
          <w:rtl/>
        </w:rPr>
      </w:pPr>
      <w:r>
        <w:rPr>
          <w:rFonts w:hint="cs"/>
          <w:rtl/>
        </w:rPr>
        <w:t>אבקש את תמיכתכם בחוק המוצע. תודה רבה.</w:t>
      </w:r>
    </w:p>
    <w:p w14:paraId="3FC9B4E3" w14:textId="77777777" w:rsidR="00000000" w:rsidRDefault="00E84F3B">
      <w:pPr>
        <w:pStyle w:val="ad"/>
        <w:rPr>
          <w:rtl/>
        </w:rPr>
      </w:pPr>
      <w:r>
        <w:rPr>
          <w:rtl/>
        </w:rPr>
        <w:br/>
        <w:t>היו"ר אתי לבני:</w:t>
      </w:r>
    </w:p>
    <w:p w14:paraId="382D4B72" w14:textId="77777777" w:rsidR="00000000" w:rsidRDefault="00E84F3B">
      <w:pPr>
        <w:pStyle w:val="a"/>
        <w:rPr>
          <w:rtl/>
        </w:rPr>
      </w:pPr>
    </w:p>
    <w:p w14:paraId="3CB42C3B" w14:textId="77777777" w:rsidR="00000000" w:rsidRDefault="00E84F3B">
      <w:pPr>
        <w:pStyle w:val="a"/>
        <w:rPr>
          <w:rFonts w:hint="cs"/>
          <w:rtl/>
        </w:rPr>
      </w:pPr>
      <w:r>
        <w:rPr>
          <w:rFonts w:hint="cs"/>
          <w:rtl/>
        </w:rPr>
        <w:t xml:space="preserve">תודה רבה. ישיב סגן שר הביטחון. </w:t>
      </w:r>
    </w:p>
    <w:p w14:paraId="6711A8C6" w14:textId="77777777" w:rsidR="00000000" w:rsidRDefault="00E84F3B">
      <w:pPr>
        <w:pStyle w:val="SpeakerCon"/>
        <w:rPr>
          <w:rtl/>
        </w:rPr>
      </w:pPr>
      <w:r>
        <w:rPr>
          <w:rtl/>
        </w:rPr>
        <w:br/>
      </w:r>
      <w:bookmarkStart w:id="221" w:name="FS000000495T16_07_2003_13_16_44C"/>
      <w:bookmarkEnd w:id="221"/>
      <w:r>
        <w:rPr>
          <w:rtl/>
        </w:rPr>
        <w:t>אמנון כהן (ש"ס):</w:t>
      </w:r>
    </w:p>
    <w:p w14:paraId="2B84AFDD" w14:textId="77777777" w:rsidR="00000000" w:rsidRDefault="00E84F3B">
      <w:pPr>
        <w:pStyle w:val="a"/>
        <w:rPr>
          <w:rtl/>
        </w:rPr>
      </w:pPr>
    </w:p>
    <w:p w14:paraId="1C5B7566" w14:textId="77777777" w:rsidR="00000000" w:rsidRDefault="00E84F3B">
      <w:pPr>
        <w:pStyle w:val="a"/>
        <w:rPr>
          <w:rFonts w:hint="cs"/>
          <w:rtl/>
        </w:rPr>
      </w:pPr>
      <w:r>
        <w:rPr>
          <w:rFonts w:hint="cs"/>
          <w:rtl/>
        </w:rPr>
        <w:t>הוא לא שמע אותי בכלל.</w:t>
      </w:r>
      <w:r>
        <w:rPr>
          <w:rFonts w:hint="cs"/>
          <w:rtl/>
        </w:rPr>
        <w:t xml:space="preserve"> </w:t>
      </w:r>
    </w:p>
    <w:p w14:paraId="7BB381CC" w14:textId="77777777" w:rsidR="00000000" w:rsidRDefault="00E84F3B">
      <w:pPr>
        <w:pStyle w:val="ad"/>
        <w:rPr>
          <w:rtl/>
        </w:rPr>
      </w:pPr>
      <w:r>
        <w:rPr>
          <w:rtl/>
        </w:rPr>
        <w:br/>
        <w:t>היו"ר אתי לבני:</w:t>
      </w:r>
    </w:p>
    <w:p w14:paraId="308774B5" w14:textId="77777777" w:rsidR="00000000" w:rsidRDefault="00E84F3B">
      <w:pPr>
        <w:pStyle w:val="a"/>
        <w:rPr>
          <w:rtl/>
        </w:rPr>
      </w:pPr>
    </w:p>
    <w:p w14:paraId="5795187F" w14:textId="77777777" w:rsidR="00000000" w:rsidRDefault="00E84F3B">
      <w:pPr>
        <w:pStyle w:val="a"/>
        <w:rPr>
          <w:rFonts w:hint="cs"/>
          <w:rtl/>
        </w:rPr>
      </w:pPr>
      <w:r>
        <w:rPr>
          <w:rFonts w:hint="cs"/>
          <w:rtl/>
        </w:rPr>
        <w:t>אז מה, להעניש אותו על זה?</w:t>
      </w:r>
    </w:p>
    <w:p w14:paraId="0DD9AAB0" w14:textId="77777777" w:rsidR="00000000" w:rsidRDefault="00E84F3B">
      <w:pPr>
        <w:pStyle w:val="ac"/>
        <w:rPr>
          <w:rtl/>
        </w:rPr>
      </w:pPr>
      <w:r>
        <w:rPr>
          <w:rtl/>
        </w:rPr>
        <w:br/>
        <w:t>סגן שר הביטחון זאב בוים:</w:t>
      </w:r>
    </w:p>
    <w:p w14:paraId="7275E0A6" w14:textId="77777777" w:rsidR="00000000" w:rsidRDefault="00E84F3B">
      <w:pPr>
        <w:pStyle w:val="a"/>
        <w:rPr>
          <w:rtl/>
        </w:rPr>
      </w:pPr>
    </w:p>
    <w:p w14:paraId="2F3841C8" w14:textId="77777777" w:rsidR="00000000" w:rsidRDefault="00E84F3B">
      <w:pPr>
        <w:pStyle w:val="a"/>
        <w:rPr>
          <w:rFonts w:hint="cs"/>
          <w:rtl/>
        </w:rPr>
      </w:pPr>
      <w:r>
        <w:rPr>
          <w:rFonts w:hint="cs"/>
          <w:rtl/>
        </w:rPr>
        <w:t>הרמקולים בצורה כזאת - - - משהו לא בסדר.</w:t>
      </w:r>
    </w:p>
    <w:p w14:paraId="1C406AB4" w14:textId="77777777" w:rsidR="00000000" w:rsidRDefault="00E84F3B">
      <w:pPr>
        <w:pStyle w:val="ac"/>
        <w:rPr>
          <w:rtl/>
        </w:rPr>
      </w:pPr>
      <w:r>
        <w:rPr>
          <w:rtl/>
        </w:rPr>
        <w:br/>
        <w:t>יצחק כהן (ש"ס):</w:t>
      </w:r>
    </w:p>
    <w:p w14:paraId="6E4A3515" w14:textId="77777777" w:rsidR="00000000" w:rsidRDefault="00E84F3B">
      <w:pPr>
        <w:pStyle w:val="a"/>
        <w:rPr>
          <w:rtl/>
        </w:rPr>
      </w:pPr>
    </w:p>
    <w:p w14:paraId="2FE36196" w14:textId="77777777" w:rsidR="00000000" w:rsidRDefault="00E84F3B">
      <w:pPr>
        <w:pStyle w:val="a"/>
        <w:rPr>
          <w:rFonts w:hint="cs"/>
          <w:rtl/>
        </w:rPr>
      </w:pPr>
      <w:r>
        <w:rPr>
          <w:rFonts w:hint="cs"/>
          <w:rtl/>
        </w:rPr>
        <w:t>הכינו לו תשובה.</w:t>
      </w:r>
    </w:p>
    <w:p w14:paraId="4123942E" w14:textId="77777777" w:rsidR="00000000" w:rsidRDefault="00E84F3B">
      <w:pPr>
        <w:pStyle w:val="SpeakerCon"/>
        <w:rPr>
          <w:rtl/>
        </w:rPr>
      </w:pPr>
      <w:r>
        <w:rPr>
          <w:rtl/>
        </w:rPr>
        <w:br/>
      </w:r>
      <w:bookmarkStart w:id="222" w:name="FS000000495T16_07_2003_13_18_07C"/>
      <w:bookmarkEnd w:id="222"/>
      <w:r>
        <w:rPr>
          <w:rtl/>
        </w:rPr>
        <w:t>אמנון כהן (ש"ס):</w:t>
      </w:r>
    </w:p>
    <w:p w14:paraId="0CF876A4" w14:textId="77777777" w:rsidR="00000000" w:rsidRDefault="00E84F3B">
      <w:pPr>
        <w:pStyle w:val="a"/>
        <w:rPr>
          <w:rtl/>
        </w:rPr>
      </w:pPr>
    </w:p>
    <w:p w14:paraId="32EC2175" w14:textId="77777777" w:rsidR="00000000" w:rsidRDefault="00E84F3B">
      <w:pPr>
        <w:pStyle w:val="a"/>
        <w:rPr>
          <w:rFonts w:hint="cs"/>
          <w:rtl/>
        </w:rPr>
      </w:pPr>
      <w:r>
        <w:rPr>
          <w:rFonts w:hint="cs"/>
          <w:rtl/>
        </w:rPr>
        <w:t>אתה שמעת אותי, אדוני?</w:t>
      </w:r>
    </w:p>
    <w:p w14:paraId="27CC61F8" w14:textId="77777777" w:rsidR="00000000" w:rsidRDefault="00E84F3B">
      <w:pPr>
        <w:pStyle w:val="ac"/>
        <w:rPr>
          <w:rtl/>
        </w:rPr>
      </w:pPr>
      <w:r>
        <w:rPr>
          <w:rtl/>
        </w:rPr>
        <w:br/>
        <w:t>סגן שר הביטחון זאב בוים:</w:t>
      </w:r>
    </w:p>
    <w:p w14:paraId="66D7201D" w14:textId="77777777" w:rsidR="00000000" w:rsidRDefault="00E84F3B">
      <w:pPr>
        <w:pStyle w:val="a"/>
        <w:rPr>
          <w:rtl/>
        </w:rPr>
      </w:pPr>
    </w:p>
    <w:p w14:paraId="65F7DB24" w14:textId="77777777" w:rsidR="00000000" w:rsidRDefault="00E84F3B">
      <w:pPr>
        <w:pStyle w:val="a"/>
        <w:rPr>
          <w:rFonts w:hint="cs"/>
          <w:rtl/>
        </w:rPr>
      </w:pPr>
      <w:r>
        <w:rPr>
          <w:rFonts w:hint="cs"/>
          <w:rtl/>
        </w:rPr>
        <w:t xml:space="preserve">לא. </w:t>
      </w:r>
    </w:p>
    <w:p w14:paraId="709ECF6A" w14:textId="77777777" w:rsidR="00000000" w:rsidRDefault="00E84F3B">
      <w:pPr>
        <w:pStyle w:val="SpeakerCon"/>
        <w:rPr>
          <w:rtl/>
        </w:rPr>
      </w:pPr>
      <w:r>
        <w:rPr>
          <w:rtl/>
        </w:rPr>
        <w:br/>
      </w:r>
      <w:bookmarkStart w:id="223" w:name="FS000000495T16_07_2003_13_18_19C"/>
      <w:bookmarkEnd w:id="223"/>
      <w:r>
        <w:rPr>
          <w:rtl/>
        </w:rPr>
        <w:t>אמנון כהן (ש"ס):</w:t>
      </w:r>
    </w:p>
    <w:p w14:paraId="1787FF76" w14:textId="77777777" w:rsidR="00000000" w:rsidRDefault="00E84F3B">
      <w:pPr>
        <w:pStyle w:val="a"/>
        <w:rPr>
          <w:rtl/>
        </w:rPr>
      </w:pPr>
    </w:p>
    <w:p w14:paraId="575FFF59" w14:textId="77777777" w:rsidR="00000000" w:rsidRDefault="00E84F3B">
      <w:pPr>
        <w:pStyle w:val="a"/>
        <w:rPr>
          <w:rFonts w:hint="cs"/>
          <w:rtl/>
        </w:rPr>
      </w:pPr>
      <w:r>
        <w:rPr>
          <w:rFonts w:hint="cs"/>
          <w:rtl/>
        </w:rPr>
        <w:t>אז איך תענה, בבקש</w:t>
      </w:r>
      <w:r>
        <w:rPr>
          <w:rFonts w:hint="cs"/>
          <w:rtl/>
        </w:rPr>
        <w:t>ה?</w:t>
      </w:r>
    </w:p>
    <w:p w14:paraId="18D3DCFD" w14:textId="77777777" w:rsidR="00000000" w:rsidRDefault="00E84F3B">
      <w:pPr>
        <w:pStyle w:val="ac"/>
        <w:rPr>
          <w:rtl/>
        </w:rPr>
      </w:pPr>
      <w:r>
        <w:rPr>
          <w:rtl/>
        </w:rPr>
        <w:br/>
        <w:t>קריאות:</w:t>
      </w:r>
    </w:p>
    <w:p w14:paraId="12D19FB8" w14:textId="77777777" w:rsidR="00000000" w:rsidRDefault="00E84F3B">
      <w:pPr>
        <w:pStyle w:val="a"/>
        <w:rPr>
          <w:rtl/>
        </w:rPr>
      </w:pPr>
    </w:p>
    <w:p w14:paraId="0EE9061A" w14:textId="77777777" w:rsidR="00000000" w:rsidRDefault="00E84F3B">
      <w:pPr>
        <w:pStyle w:val="a"/>
        <w:rPr>
          <w:rFonts w:hint="cs"/>
          <w:rtl/>
        </w:rPr>
      </w:pPr>
      <w:r>
        <w:rPr>
          <w:rFonts w:hint="cs"/>
          <w:rtl/>
        </w:rPr>
        <w:t>- - -</w:t>
      </w:r>
    </w:p>
    <w:p w14:paraId="1C9BC606" w14:textId="77777777" w:rsidR="00000000" w:rsidRDefault="00E84F3B">
      <w:pPr>
        <w:pStyle w:val="ac"/>
        <w:rPr>
          <w:rtl/>
        </w:rPr>
      </w:pPr>
      <w:r>
        <w:rPr>
          <w:rtl/>
        </w:rPr>
        <w:br/>
      </w:r>
      <w:r>
        <w:rPr>
          <w:rFonts w:hint="cs"/>
          <w:rtl/>
        </w:rPr>
        <w:br/>
      </w:r>
      <w:r>
        <w:rPr>
          <w:rtl/>
        </w:rPr>
        <w:t>נסים זאב (ש"ס):</w:t>
      </w:r>
    </w:p>
    <w:p w14:paraId="1F089EF6" w14:textId="77777777" w:rsidR="00000000" w:rsidRDefault="00E84F3B">
      <w:pPr>
        <w:pStyle w:val="a"/>
        <w:rPr>
          <w:rtl/>
        </w:rPr>
      </w:pPr>
    </w:p>
    <w:p w14:paraId="28C7017C" w14:textId="77777777" w:rsidR="00000000" w:rsidRDefault="00E84F3B">
      <w:pPr>
        <w:pStyle w:val="a"/>
        <w:rPr>
          <w:rFonts w:hint="cs"/>
          <w:rtl/>
        </w:rPr>
      </w:pPr>
      <w:r>
        <w:rPr>
          <w:rFonts w:hint="cs"/>
          <w:rtl/>
        </w:rPr>
        <w:t>אולי תחזור על זה.</w:t>
      </w:r>
    </w:p>
    <w:p w14:paraId="7590BBC6" w14:textId="77777777" w:rsidR="00000000" w:rsidRDefault="00E84F3B">
      <w:pPr>
        <w:pStyle w:val="ac"/>
        <w:rPr>
          <w:rtl/>
        </w:rPr>
      </w:pPr>
      <w:r>
        <w:rPr>
          <w:rtl/>
        </w:rPr>
        <w:br/>
        <w:t>שר הרווחה זבולון אורלב:</w:t>
      </w:r>
    </w:p>
    <w:p w14:paraId="4C8090F1" w14:textId="77777777" w:rsidR="00000000" w:rsidRDefault="00E84F3B">
      <w:pPr>
        <w:pStyle w:val="a"/>
        <w:rPr>
          <w:rtl/>
        </w:rPr>
      </w:pPr>
    </w:p>
    <w:p w14:paraId="7B454AAF" w14:textId="77777777" w:rsidR="00000000" w:rsidRDefault="00E84F3B">
      <w:pPr>
        <w:pStyle w:val="a"/>
        <w:rPr>
          <w:rFonts w:hint="cs"/>
          <w:rtl/>
        </w:rPr>
      </w:pPr>
      <w:r>
        <w:rPr>
          <w:rFonts w:hint="cs"/>
          <w:rtl/>
        </w:rPr>
        <w:t>תן לו את הנאום.</w:t>
      </w:r>
    </w:p>
    <w:p w14:paraId="2C4F1350" w14:textId="77777777" w:rsidR="00000000" w:rsidRDefault="00E84F3B">
      <w:pPr>
        <w:pStyle w:val="ad"/>
        <w:rPr>
          <w:rtl/>
        </w:rPr>
      </w:pPr>
      <w:r>
        <w:rPr>
          <w:rtl/>
        </w:rPr>
        <w:br/>
        <w:t>היו"ר אתי לבני:</w:t>
      </w:r>
    </w:p>
    <w:p w14:paraId="70A4A1BA" w14:textId="77777777" w:rsidR="00000000" w:rsidRDefault="00E84F3B">
      <w:pPr>
        <w:pStyle w:val="a"/>
        <w:rPr>
          <w:rtl/>
        </w:rPr>
      </w:pPr>
    </w:p>
    <w:p w14:paraId="76DD4937" w14:textId="77777777" w:rsidR="00000000" w:rsidRDefault="00E84F3B">
      <w:pPr>
        <w:pStyle w:val="a"/>
        <w:rPr>
          <w:rFonts w:hint="cs"/>
          <w:rtl/>
        </w:rPr>
      </w:pPr>
      <w:r>
        <w:rPr>
          <w:rFonts w:hint="cs"/>
          <w:rtl/>
        </w:rPr>
        <w:t xml:space="preserve">תודה רבה לחבר הכנסת כהן. ישיב סגן השר בוים. </w:t>
      </w:r>
    </w:p>
    <w:p w14:paraId="224EAB82" w14:textId="77777777" w:rsidR="00000000" w:rsidRDefault="00E84F3B">
      <w:pPr>
        <w:pStyle w:val="Speaker"/>
        <w:rPr>
          <w:rtl/>
        </w:rPr>
      </w:pPr>
      <w:r>
        <w:rPr>
          <w:rtl/>
        </w:rPr>
        <w:br/>
      </w:r>
      <w:bookmarkStart w:id="224" w:name="FS000000464T16_07_2003_13_19_35"/>
      <w:bookmarkStart w:id="225" w:name="_Toc46538636"/>
      <w:bookmarkStart w:id="226" w:name="_Toc49055365"/>
      <w:bookmarkEnd w:id="224"/>
      <w:r>
        <w:rPr>
          <w:rtl/>
        </w:rPr>
        <w:t>סגן שר הביטחון זאב בוים:</w:t>
      </w:r>
      <w:bookmarkEnd w:id="225"/>
      <w:bookmarkEnd w:id="226"/>
    </w:p>
    <w:p w14:paraId="3F165CB0" w14:textId="77777777" w:rsidR="00000000" w:rsidRDefault="00E84F3B">
      <w:pPr>
        <w:pStyle w:val="a"/>
        <w:rPr>
          <w:rtl/>
        </w:rPr>
      </w:pPr>
    </w:p>
    <w:p w14:paraId="57EEAA32" w14:textId="77777777" w:rsidR="00000000" w:rsidRDefault="00E84F3B">
      <w:pPr>
        <w:pStyle w:val="a"/>
        <w:rPr>
          <w:rFonts w:hint="cs"/>
          <w:rtl/>
        </w:rPr>
      </w:pPr>
      <w:r>
        <w:rPr>
          <w:rFonts w:hint="cs"/>
          <w:rtl/>
        </w:rPr>
        <w:t>גברתי היושבת בראש, חברי הכנסת, חבר הכנסת אמנון כהן, הממשלה מתנגדת לה</w:t>
      </w:r>
      <w:r>
        <w:rPr>
          <w:rFonts w:hint="cs"/>
          <w:rtl/>
        </w:rPr>
        <w:t xml:space="preserve">צעת החוק של חבר הכנסת אמנון כהן. </w:t>
      </w:r>
    </w:p>
    <w:p w14:paraId="7A042D55" w14:textId="77777777" w:rsidR="00000000" w:rsidRDefault="00E84F3B">
      <w:pPr>
        <w:pStyle w:val="a"/>
        <w:rPr>
          <w:rFonts w:hint="cs"/>
          <w:rtl/>
        </w:rPr>
      </w:pPr>
    </w:p>
    <w:p w14:paraId="0D4C08AC" w14:textId="77777777" w:rsidR="00000000" w:rsidRDefault="00E84F3B">
      <w:pPr>
        <w:pStyle w:val="a"/>
        <w:rPr>
          <w:rFonts w:hint="cs"/>
          <w:rtl/>
        </w:rPr>
      </w:pPr>
      <w:r>
        <w:rPr>
          <w:rFonts w:hint="cs"/>
          <w:rtl/>
        </w:rPr>
        <w:t>מטרת החוק המוצע היא להכיר ביתומים  כבני משפחה, בדומה להורה שכול ולאלמנה, ללא הגבלת זמן, ולתת להם זכאות מלאה לתגמולים ולהטבות שמקנה החוק. התפיסה הקיימת כיום בחוק היא שיתום - - -</w:t>
      </w:r>
    </w:p>
    <w:p w14:paraId="38F56C73" w14:textId="77777777" w:rsidR="00000000" w:rsidRDefault="00E84F3B">
      <w:pPr>
        <w:pStyle w:val="ac"/>
        <w:rPr>
          <w:rtl/>
        </w:rPr>
      </w:pPr>
      <w:r>
        <w:rPr>
          <w:rtl/>
        </w:rPr>
        <w:br/>
        <w:t>אמנון כהן (ש"ס):</w:t>
      </w:r>
    </w:p>
    <w:p w14:paraId="3A4E59EF" w14:textId="77777777" w:rsidR="00000000" w:rsidRDefault="00E84F3B">
      <w:pPr>
        <w:pStyle w:val="a"/>
        <w:rPr>
          <w:rtl/>
        </w:rPr>
      </w:pPr>
    </w:p>
    <w:p w14:paraId="6ADCFDB6" w14:textId="77777777" w:rsidR="00000000" w:rsidRDefault="00E84F3B">
      <w:pPr>
        <w:pStyle w:val="a"/>
        <w:rPr>
          <w:rFonts w:hint="cs"/>
          <w:rtl/>
        </w:rPr>
      </w:pPr>
      <w:r>
        <w:rPr>
          <w:rFonts w:hint="cs"/>
          <w:rtl/>
        </w:rPr>
        <w:t xml:space="preserve">תרגיש מה עשית לי. </w:t>
      </w:r>
    </w:p>
    <w:p w14:paraId="3AFE31CB" w14:textId="77777777" w:rsidR="00000000" w:rsidRDefault="00E84F3B">
      <w:pPr>
        <w:pStyle w:val="SpeakerCon"/>
        <w:rPr>
          <w:rtl/>
        </w:rPr>
      </w:pPr>
      <w:r>
        <w:rPr>
          <w:rtl/>
        </w:rPr>
        <w:br/>
      </w:r>
      <w:bookmarkStart w:id="227" w:name="FS000000464T16_07_2003_13_23_40C"/>
      <w:bookmarkEnd w:id="227"/>
      <w:r>
        <w:rPr>
          <w:rtl/>
        </w:rPr>
        <w:t>סגן ש</w:t>
      </w:r>
      <w:r>
        <w:rPr>
          <w:rtl/>
        </w:rPr>
        <w:t>ר הביטחון זאב בוים:</w:t>
      </w:r>
    </w:p>
    <w:p w14:paraId="44C90A31" w14:textId="77777777" w:rsidR="00000000" w:rsidRDefault="00E84F3B">
      <w:pPr>
        <w:pStyle w:val="a"/>
        <w:rPr>
          <w:rtl/>
        </w:rPr>
      </w:pPr>
    </w:p>
    <w:p w14:paraId="6F98E4A5" w14:textId="77777777" w:rsidR="00000000" w:rsidRDefault="00E84F3B">
      <w:pPr>
        <w:pStyle w:val="a"/>
        <w:rPr>
          <w:rFonts w:hint="cs"/>
          <w:rtl/>
        </w:rPr>
      </w:pPr>
      <w:r>
        <w:rPr>
          <w:rFonts w:hint="cs"/>
          <w:rtl/>
        </w:rPr>
        <w:t xml:space="preserve">התפיסה הקיימת כיום בחוק היא שיתום זכאי לתגמול עד גיל 21, כלומר עד היותו בגיר. יתום צה"ל הוא מי שהתייתם טרם גיל 21. התגמולים משולמים ליתומים באמצעות ההורה, ומוענקות לו זכויות נוספות עד גיל 30. </w:t>
      </w:r>
    </w:p>
    <w:p w14:paraId="57888EE4" w14:textId="77777777" w:rsidR="00000000" w:rsidRDefault="00E84F3B">
      <w:pPr>
        <w:pStyle w:val="a"/>
        <w:rPr>
          <w:rFonts w:hint="cs"/>
          <w:rtl/>
        </w:rPr>
      </w:pPr>
    </w:p>
    <w:p w14:paraId="2CDEB1E5" w14:textId="77777777" w:rsidR="00000000" w:rsidRDefault="00E84F3B">
      <w:pPr>
        <w:pStyle w:val="a"/>
        <w:rPr>
          <w:rFonts w:hint="cs"/>
          <w:rtl/>
        </w:rPr>
      </w:pPr>
      <w:r>
        <w:rPr>
          <w:rFonts w:hint="cs"/>
          <w:rtl/>
        </w:rPr>
        <w:t>החוק מקנה גם הטבות נוספות ליתום בגיר - מי</w:t>
      </w:r>
      <w:r>
        <w:rPr>
          <w:rFonts w:hint="cs"/>
          <w:rtl/>
        </w:rPr>
        <w:t>מון לימודים ודמי קיום במוסד להשכלה גבוהה או להשכלה מקצועית, מענק נישואין או מענק מגורים, סיוע נוסף אם יש צרכים מיוחדים, טיפול פסיכולוגי במידת הצורך. יתום שאינו עומד ברשות עצמו, ימשיך להיות זכאי לתגמולים כל זמן שהוא אינו עומד ברשות עצמו. יתום גם זכאי פעמיים</w:t>
      </w:r>
      <w:r>
        <w:rPr>
          <w:rFonts w:hint="cs"/>
          <w:rtl/>
        </w:rPr>
        <w:t xml:space="preserve"> לפטור ממס רכישה עד מלאות לו 40 שנה. יתום שאמו נישאת בשנית, ימשיך לקבל את חלקו האישי בתגמולים גם לאחר נישואיה, עד להיותו בגיר בגיל 21.</w:t>
      </w:r>
    </w:p>
    <w:p w14:paraId="765B7BB3" w14:textId="77777777" w:rsidR="00000000" w:rsidRDefault="00E84F3B">
      <w:pPr>
        <w:pStyle w:val="a"/>
        <w:rPr>
          <w:rFonts w:hint="cs"/>
          <w:rtl/>
        </w:rPr>
      </w:pPr>
    </w:p>
    <w:p w14:paraId="2EA5763E" w14:textId="77777777" w:rsidR="00000000" w:rsidRDefault="00E84F3B">
      <w:pPr>
        <w:pStyle w:val="a"/>
        <w:rPr>
          <w:rFonts w:hint="cs"/>
          <w:rtl/>
        </w:rPr>
      </w:pPr>
      <w:r>
        <w:rPr>
          <w:rFonts w:hint="cs"/>
          <w:rtl/>
        </w:rPr>
        <w:t>חברי הכנסת, אנו רואים אפוא כי קיים בחוק איזון ראוי, שאין מקום לשנותו. אין כל הצדקה לשלם ליתום בגיר במשך כל חייו תגמול, ו</w:t>
      </w:r>
      <w:r>
        <w:rPr>
          <w:rFonts w:hint="cs"/>
          <w:rtl/>
        </w:rPr>
        <w:t>התגמול אינו אמור להיות בעל אופי של פיצוי. המצב הקיים שומר על איזון נכון בין מענה על צרכים ייחודיים מחד גיסא, לבין מניעת פיצול יתר, שיפגע ביכולת הסיוע של משרד הביטחון, מאידך גיסא.</w:t>
      </w:r>
    </w:p>
    <w:p w14:paraId="1CB5F7E0" w14:textId="77777777" w:rsidR="00000000" w:rsidRDefault="00E84F3B">
      <w:pPr>
        <w:pStyle w:val="a"/>
        <w:rPr>
          <w:rFonts w:hint="cs"/>
          <w:rtl/>
        </w:rPr>
      </w:pPr>
    </w:p>
    <w:p w14:paraId="0BF30D91" w14:textId="77777777" w:rsidR="00000000" w:rsidRDefault="00E84F3B">
      <w:pPr>
        <w:pStyle w:val="a"/>
        <w:rPr>
          <w:rFonts w:hint="cs"/>
          <w:rtl/>
        </w:rPr>
      </w:pPr>
      <w:r>
        <w:rPr>
          <w:rFonts w:hint="cs"/>
          <w:rtl/>
        </w:rPr>
        <w:t>בנוסף, יש להצעת החוק השלכה תקציבית, שתבוא בהכרח על חשבון ההורים השכולים והאל</w:t>
      </w:r>
      <w:r>
        <w:rPr>
          <w:rFonts w:hint="cs"/>
          <w:rtl/>
        </w:rPr>
        <w:t>מנות, בהנחה כי חבר הכנסת כהן אינו מבקש להגדיל את המקורות התקציביים יש מאין. לצערי, חבר הכנסת כהן אינו מצביע על מקור תקציבי נוסף להצעת חוק זו.</w:t>
      </w:r>
    </w:p>
    <w:p w14:paraId="065C2834" w14:textId="77777777" w:rsidR="00000000" w:rsidRDefault="00E84F3B">
      <w:pPr>
        <w:pStyle w:val="a"/>
        <w:ind w:firstLine="0"/>
        <w:rPr>
          <w:rFonts w:hint="cs"/>
          <w:rtl/>
        </w:rPr>
      </w:pPr>
    </w:p>
    <w:p w14:paraId="187F1308" w14:textId="77777777" w:rsidR="00000000" w:rsidRDefault="00E84F3B">
      <w:pPr>
        <w:pStyle w:val="ac"/>
        <w:rPr>
          <w:rtl/>
        </w:rPr>
      </w:pPr>
      <w:r>
        <w:rPr>
          <w:rFonts w:hint="eastAsia"/>
          <w:rtl/>
        </w:rPr>
        <w:t>רן</w:t>
      </w:r>
      <w:r>
        <w:rPr>
          <w:rtl/>
        </w:rPr>
        <w:t xml:space="preserve"> כהן (מרצ):</w:t>
      </w:r>
    </w:p>
    <w:p w14:paraId="5E09DFF6" w14:textId="77777777" w:rsidR="00000000" w:rsidRDefault="00E84F3B">
      <w:pPr>
        <w:pStyle w:val="a"/>
        <w:rPr>
          <w:rFonts w:hint="cs"/>
          <w:rtl/>
        </w:rPr>
      </w:pPr>
    </w:p>
    <w:p w14:paraId="3BE1DA33" w14:textId="77777777" w:rsidR="00000000" w:rsidRDefault="00E84F3B">
      <w:pPr>
        <w:pStyle w:val="a"/>
        <w:rPr>
          <w:rFonts w:hint="cs"/>
          <w:rtl/>
        </w:rPr>
      </w:pPr>
      <w:r>
        <w:rPr>
          <w:rFonts w:hint="cs"/>
          <w:rtl/>
        </w:rPr>
        <w:t>תגיד איזה חבר כנסת כהן. יש הרבה.</w:t>
      </w:r>
    </w:p>
    <w:p w14:paraId="627CBDB4" w14:textId="77777777" w:rsidR="00000000" w:rsidRDefault="00E84F3B">
      <w:pPr>
        <w:pStyle w:val="a"/>
        <w:ind w:firstLine="0"/>
        <w:rPr>
          <w:rFonts w:hint="cs"/>
          <w:rtl/>
        </w:rPr>
      </w:pPr>
    </w:p>
    <w:p w14:paraId="668680CC" w14:textId="77777777" w:rsidR="00000000" w:rsidRDefault="00E84F3B">
      <w:pPr>
        <w:pStyle w:val="SpeakerCon"/>
        <w:rPr>
          <w:rtl/>
        </w:rPr>
      </w:pPr>
      <w:bookmarkStart w:id="228" w:name="FS000000464T16_07_2003_13_10_22"/>
      <w:bookmarkStart w:id="229" w:name="FS000000464T16_07_2003_13_10_27C"/>
      <w:bookmarkEnd w:id="228"/>
      <w:bookmarkEnd w:id="229"/>
      <w:r>
        <w:rPr>
          <w:rFonts w:hint="cs"/>
          <w:rtl/>
        </w:rPr>
        <w:t xml:space="preserve">סגן שר הביטחון </w:t>
      </w:r>
      <w:r>
        <w:rPr>
          <w:rtl/>
        </w:rPr>
        <w:t>זאב בוים:</w:t>
      </w:r>
    </w:p>
    <w:p w14:paraId="51080D37" w14:textId="77777777" w:rsidR="00000000" w:rsidRDefault="00E84F3B">
      <w:pPr>
        <w:pStyle w:val="a"/>
        <w:rPr>
          <w:rtl/>
        </w:rPr>
      </w:pPr>
    </w:p>
    <w:p w14:paraId="3CEFE187" w14:textId="77777777" w:rsidR="00000000" w:rsidRDefault="00E84F3B">
      <w:pPr>
        <w:pStyle w:val="a"/>
        <w:rPr>
          <w:rFonts w:hint="cs"/>
          <w:rtl/>
        </w:rPr>
      </w:pPr>
      <w:r>
        <w:rPr>
          <w:rFonts w:hint="cs"/>
          <w:rtl/>
        </w:rPr>
        <w:t xml:space="preserve">חבר הכנסת אמנון כהן. </w:t>
      </w:r>
    </w:p>
    <w:p w14:paraId="59ABDD1F" w14:textId="77777777" w:rsidR="00000000" w:rsidRDefault="00E84F3B">
      <w:pPr>
        <w:pStyle w:val="a"/>
        <w:rPr>
          <w:rFonts w:hint="cs"/>
          <w:rtl/>
        </w:rPr>
      </w:pPr>
    </w:p>
    <w:p w14:paraId="314EC960" w14:textId="77777777" w:rsidR="00000000" w:rsidRDefault="00E84F3B">
      <w:pPr>
        <w:pStyle w:val="a"/>
        <w:rPr>
          <w:rFonts w:hint="cs"/>
          <w:rtl/>
        </w:rPr>
      </w:pPr>
      <w:r>
        <w:rPr>
          <w:rFonts w:hint="cs"/>
          <w:rtl/>
        </w:rPr>
        <w:t xml:space="preserve">אשר על כן, אני </w:t>
      </w:r>
      <w:r>
        <w:rPr>
          <w:rFonts w:hint="cs"/>
          <w:rtl/>
        </w:rPr>
        <w:t>מבקש כי הכנסת תדחה את הצעת החוק ותסירה מסדר-יומה.</w:t>
      </w:r>
    </w:p>
    <w:p w14:paraId="36903CEB" w14:textId="77777777" w:rsidR="00000000" w:rsidRDefault="00E84F3B">
      <w:pPr>
        <w:pStyle w:val="a"/>
        <w:ind w:firstLine="0"/>
        <w:rPr>
          <w:rFonts w:hint="cs"/>
          <w:rtl/>
        </w:rPr>
      </w:pPr>
    </w:p>
    <w:p w14:paraId="567DE36E" w14:textId="77777777" w:rsidR="00000000" w:rsidRDefault="00E84F3B">
      <w:pPr>
        <w:pStyle w:val="ad"/>
        <w:rPr>
          <w:rtl/>
        </w:rPr>
      </w:pPr>
      <w:r>
        <w:rPr>
          <w:rtl/>
        </w:rPr>
        <w:t>היו"ר אתי לבני:</w:t>
      </w:r>
    </w:p>
    <w:p w14:paraId="368AC78E" w14:textId="77777777" w:rsidR="00000000" w:rsidRDefault="00E84F3B">
      <w:pPr>
        <w:pStyle w:val="a"/>
        <w:rPr>
          <w:rtl/>
        </w:rPr>
      </w:pPr>
    </w:p>
    <w:p w14:paraId="05166F34" w14:textId="77777777" w:rsidR="00000000" w:rsidRDefault="00E84F3B">
      <w:pPr>
        <w:pStyle w:val="a"/>
        <w:rPr>
          <w:rFonts w:hint="cs"/>
          <w:rtl/>
        </w:rPr>
      </w:pPr>
      <w:r>
        <w:rPr>
          <w:rFonts w:hint="cs"/>
          <w:rtl/>
        </w:rPr>
        <w:t>חבר הכנסת כהן, בבקשה.</w:t>
      </w:r>
    </w:p>
    <w:p w14:paraId="48B4BE7C" w14:textId="77777777" w:rsidR="00000000" w:rsidRDefault="00E84F3B">
      <w:pPr>
        <w:pStyle w:val="a"/>
        <w:ind w:firstLine="0"/>
        <w:rPr>
          <w:rFonts w:hint="cs"/>
          <w:rtl/>
        </w:rPr>
      </w:pPr>
    </w:p>
    <w:p w14:paraId="58FC7569" w14:textId="77777777" w:rsidR="00000000" w:rsidRDefault="00E84F3B">
      <w:pPr>
        <w:pStyle w:val="Speaker"/>
        <w:rPr>
          <w:rtl/>
        </w:rPr>
      </w:pPr>
      <w:bookmarkStart w:id="230" w:name="FS000000495T16_07_2003_13_10_56"/>
      <w:bookmarkStart w:id="231" w:name="_Toc46538637"/>
      <w:bookmarkStart w:id="232" w:name="_Toc49055366"/>
      <w:bookmarkEnd w:id="230"/>
      <w:r>
        <w:rPr>
          <w:rFonts w:hint="eastAsia"/>
          <w:rtl/>
        </w:rPr>
        <w:t>אמנון</w:t>
      </w:r>
      <w:r>
        <w:rPr>
          <w:rtl/>
        </w:rPr>
        <w:t xml:space="preserve"> כהן (ש"ס):</w:t>
      </w:r>
      <w:bookmarkEnd w:id="231"/>
      <w:bookmarkEnd w:id="232"/>
    </w:p>
    <w:p w14:paraId="6831193B" w14:textId="77777777" w:rsidR="00000000" w:rsidRDefault="00E84F3B">
      <w:pPr>
        <w:pStyle w:val="a"/>
        <w:rPr>
          <w:rFonts w:hint="cs"/>
          <w:rtl/>
        </w:rPr>
      </w:pPr>
    </w:p>
    <w:p w14:paraId="3EA1CF57" w14:textId="77777777" w:rsidR="00000000" w:rsidRDefault="00E84F3B">
      <w:pPr>
        <w:pStyle w:val="a"/>
        <w:rPr>
          <w:rFonts w:hint="cs"/>
          <w:rtl/>
        </w:rPr>
      </w:pPr>
      <w:r>
        <w:rPr>
          <w:rFonts w:hint="cs"/>
          <w:rtl/>
        </w:rPr>
        <w:t>אדוני סגן השר, הוא לא שומע אותי. אדוני סגן השר, אני רוצה לדבר אליך, מכיוון שלא שמעת את הנאום מן ההתחלה.</w:t>
      </w:r>
    </w:p>
    <w:p w14:paraId="609C0D74" w14:textId="77777777" w:rsidR="00000000" w:rsidRDefault="00E84F3B">
      <w:pPr>
        <w:pStyle w:val="a"/>
        <w:ind w:firstLine="0"/>
        <w:rPr>
          <w:rFonts w:hint="cs"/>
          <w:rtl/>
        </w:rPr>
      </w:pPr>
    </w:p>
    <w:p w14:paraId="5DBCF49B" w14:textId="77777777" w:rsidR="00000000" w:rsidRDefault="00E84F3B">
      <w:pPr>
        <w:pStyle w:val="ad"/>
        <w:rPr>
          <w:rtl/>
        </w:rPr>
      </w:pPr>
      <w:r>
        <w:rPr>
          <w:rtl/>
        </w:rPr>
        <w:t>היו"ר אתי לבני:</w:t>
      </w:r>
    </w:p>
    <w:p w14:paraId="3500B381" w14:textId="77777777" w:rsidR="00000000" w:rsidRDefault="00E84F3B">
      <w:pPr>
        <w:pStyle w:val="a"/>
        <w:rPr>
          <w:rtl/>
        </w:rPr>
      </w:pPr>
    </w:p>
    <w:p w14:paraId="76F3237E" w14:textId="77777777" w:rsidR="00000000" w:rsidRDefault="00E84F3B">
      <w:pPr>
        <w:pStyle w:val="a"/>
        <w:rPr>
          <w:rFonts w:hint="cs"/>
          <w:rtl/>
        </w:rPr>
      </w:pPr>
      <w:r>
        <w:rPr>
          <w:rFonts w:hint="cs"/>
          <w:rtl/>
        </w:rPr>
        <w:t xml:space="preserve">אתה רוצה לחזור עליו. אין </w:t>
      </w:r>
      <w:r>
        <w:rPr>
          <w:rFonts w:hint="cs"/>
          <w:rtl/>
        </w:rPr>
        <w:t>לך אישור לחזור על כל הנאום מן ההתחלה.</w:t>
      </w:r>
    </w:p>
    <w:p w14:paraId="68A58B7D" w14:textId="77777777" w:rsidR="00000000" w:rsidRDefault="00E84F3B">
      <w:pPr>
        <w:pStyle w:val="a"/>
        <w:ind w:firstLine="0"/>
        <w:rPr>
          <w:rFonts w:hint="cs"/>
          <w:rtl/>
        </w:rPr>
      </w:pPr>
    </w:p>
    <w:p w14:paraId="31E517D9" w14:textId="77777777" w:rsidR="00000000" w:rsidRDefault="00E84F3B">
      <w:pPr>
        <w:pStyle w:val="SpeakerCon"/>
        <w:rPr>
          <w:rtl/>
        </w:rPr>
      </w:pPr>
      <w:bookmarkStart w:id="233" w:name="FS000000495T16_07_2003_13_11_37C"/>
      <w:bookmarkEnd w:id="233"/>
      <w:r>
        <w:rPr>
          <w:rtl/>
        </w:rPr>
        <w:t>אמנון כהן (ש"ס):</w:t>
      </w:r>
    </w:p>
    <w:p w14:paraId="3CD0A6B7" w14:textId="77777777" w:rsidR="00000000" w:rsidRDefault="00E84F3B">
      <w:pPr>
        <w:pStyle w:val="a"/>
        <w:rPr>
          <w:rtl/>
        </w:rPr>
      </w:pPr>
    </w:p>
    <w:p w14:paraId="2B988DE1" w14:textId="77777777" w:rsidR="00000000" w:rsidRDefault="00E84F3B">
      <w:pPr>
        <w:pStyle w:val="a"/>
        <w:rPr>
          <w:rFonts w:hint="cs"/>
          <w:rtl/>
        </w:rPr>
      </w:pPr>
      <w:r>
        <w:rPr>
          <w:rFonts w:hint="cs"/>
          <w:rtl/>
        </w:rPr>
        <w:t>אני רוצה שאדוני, סגן השר, יקשיב, כי המטרה היא לא להגדיל את התקציב. לא מדובר בתקציב. אני אומר על בן-אדם שהוא יתום, תן לו פעם אחת בחיים את הזכות ללימודים. אל תגיד לו שזה עד גיל 30. אם הוא רוצה ללמוד בג</w:t>
      </w:r>
      <w:r>
        <w:rPr>
          <w:rFonts w:hint="cs"/>
          <w:rtl/>
        </w:rPr>
        <w:t xml:space="preserve">יל 31 או 32, תן לו את האופציה הזאת. האופציה הזאת קיימת מבחינתך, זה מעוגן בתקציב, ואת זה אני מבקש. שאר הדברים פחות מעניינים אותי. הדבר החשוב הוא, שאני רוצה לתת לו השכלה, שיעמוד על הרגליים. אם הוא לא הצליח עד גיל 30, שתהיה לו האופציה ללמוד יותר מאוחר. אם יש </w:t>
      </w:r>
      <w:r>
        <w:rPr>
          <w:rFonts w:hint="cs"/>
          <w:rtl/>
        </w:rPr>
        <w:t>לך השגות על דברים אחרים, אני מוכן לדון בזה בוועדה. לכן, אני מבקש ממך שנעביר את זה - - -</w:t>
      </w:r>
    </w:p>
    <w:p w14:paraId="1687AA96" w14:textId="77777777" w:rsidR="00000000" w:rsidRDefault="00E84F3B">
      <w:pPr>
        <w:pStyle w:val="a"/>
        <w:rPr>
          <w:rFonts w:hint="cs"/>
          <w:rtl/>
        </w:rPr>
      </w:pPr>
    </w:p>
    <w:p w14:paraId="6DA7F8A8" w14:textId="77777777" w:rsidR="00000000" w:rsidRDefault="00E84F3B">
      <w:pPr>
        <w:pStyle w:val="ac"/>
        <w:rPr>
          <w:rtl/>
        </w:rPr>
      </w:pPr>
      <w:r>
        <w:rPr>
          <w:rFonts w:hint="eastAsia"/>
          <w:rtl/>
        </w:rPr>
        <w:t>סגן</w:t>
      </w:r>
      <w:r>
        <w:rPr>
          <w:rtl/>
        </w:rPr>
        <w:t xml:space="preserve"> שר הביטחון זאב בוים:</w:t>
      </w:r>
    </w:p>
    <w:p w14:paraId="5FFB3FC3" w14:textId="77777777" w:rsidR="00000000" w:rsidRDefault="00E84F3B">
      <w:pPr>
        <w:pStyle w:val="a"/>
        <w:rPr>
          <w:rFonts w:hint="eastAsia"/>
          <w:rtl/>
        </w:rPr>
      </w:pPr>
    </w:p>
    <w:p w14:paraId="44CA0A0F" w14:textId="77777777" w:rsidR="00000000" w:rsidRDefault="00E84F3B">
      <w:pPr>
        <w:pStyle w:val="a"/>
        <w:rPr>
          <w:rFonts w:hint="cs"/>
          <w:rtl/>
        </w:rPr>
      </w:pPr>
      <w:r>
        <w:rPr>
          <w:rFonts w:hint="cs"/>
          <w:rtl/>
        </w:rPr>
        <w:t>תגיש הצעת חוק.</w:t>
      </w:r>
    </w:p>
    <w:p w14:paraId="15F0C2B6" w14:textId="77777777" w:rsidR="00000000" w:rsidRDefault="00E84F3B">
      <w:pPr>
        <w:pStyle w:val="a"/>
        <w:ind w:firstLine="0"/>
        <w:rPr>
          <w:rFonts w:hint="cs"/>
          <w:rtl/>
        </w:rPr>
      </w:pPr>
    </w:p>
    <w:p w14:paraId="506A6AC0" w14:textId="77777777" w:rsidR="00000000" w:rsidRDefault="00E84F3B">
      <w:pPr>
        <w:pStyle w:val="SpeakerCon"/>
        <w:rPr>
          <w:rtl/>
        </w:rPr>
      </w:pPr>
      <w:bookmarkStart w:id="234" w:name="FS000000495T16_07_2003_13_13_18C"/>
      <w:bookmarkEnd w:id="234"/>
      <w:r>
        <w:rPr>
          <w:rFonts w:hint="eastAsia"/>
          <w:rtl/>
        </w:rPr>
        <w:t>אמנון</w:t>
      </w:r>
      <w:r>
        <w:rPr>
          <w:rtl/>
        </w:rPr>
        <w:t xml:space="preserve"> כהן (ש"ס):</w:t>
      </w:r>
    </w:p>
    <w:p w14:paraId="1D8E2F27" w14:textId="77777777" w:rsidR="00000000" w:rsidRDefault="00E84F3B">
      <w:pPr>
        <w:pStyle w:val="a"/>
        <w:rPr>
          <w:rFonts w:hint="cs"/>
          <w:rtl/>
        </w:rPr>
      </w:pPr>
    </w:p>
    <w:p w14:paraId="72B3B81E" w14:textId="77777777" w:rsidR="00000000" w:rsidRDefault="00E84F3B">
      <w:pPr>
        <w:pStyle w:val="a"/>
        <w:rPr>
          <w:rFonts w:hint="cs"/>
          <w:rtl/>
        </w:rPr>
      </w:pPr>
      <w:r>
        <w:rPr>
          <w:rFonts w:hint="cs"/>
          <w:rtl/>
        </w:rPr>
        <w:t>אני מבקש להעביר את זה כהצעה טרומית, ובדיון בוועדה נגיע להבנה. אני מבקש מכל סיעות הבית לתמוך בהצעת החוק.</w:t>
      </w:r>
    </w:p>
    <w:p w14:paraId="73AB45A4" w14:textId="77777777" w:rsidR="00000000" w:rsidRDefault="00E84F3B">
      <w:pPr>
        <w:pStyle w:val="a"/>
        <w:ind w:firstLine="0"/>
        <w:rPr>
          <w:rFonts w:hint="cs"/>
          <w:rtl/>
        </w:rPr>
      </w:pPr>
    </w:p>
    <w:p w14:paraId="0C9B9067" w14:textId="77777777" w:rsidR="00000000" w:rsidRDefault="00E84F3B">
      <w:pPr>
        <w:pStyle w:val="ad"/>
        <w:rPr>
          <w:rtl/>
        </w:rPr>
      </w:pPr>
      <w:r>
        <w:rPr>
          <w:rFonts w:hint="eastAsia"/>
          <w:rtl/>
        </w:rPr>
        <w:t>הי</w:t>
      </w:r>
      <w:r>
        <w:rPr>
          <w:rFonts w:hint="eastAsia"/>
          <w:rtl/>
        </w:rPr>
        <w:t>ו</w:t>
      </w:r>
      <w:r>
        <w:rPr>
          <w:rtl/>
        </w:rPr>
        <w:t>"ר אתי לבני:</w:t>
      </w:r>
    </w:p>
    <w:p w14:paraId="46FF8194" w14:textId="77777777" w:rsidR="00000000" w:rsidRDefault="00E84F3B">
      <w:pPr>
        <w:pStyle w:val="a"/>
        <w:rPr>
          <w:rFonts w:hint="cs"/>
          <w:rtl/>
        </w:rPr>
      </w:pPr>
    </w:p>
    <w:p w14:paraId="531AF384" w14:textId="77777777" w:rsidR="00000000" w:rsidRDefault="00E84F3B">
      <w:pPr>
        <w:pStyle w:val="a"/>
        <w:rPr>
          <w:rFonts w:hint="cs"/>
          <w:rtl/>
        </w:rPr>
      </w:pPr>
      <w:r>
        <w:rPr>
          <w:rFonts w:hint="cs"/>
          <w:rtl/>
        </w:rPr>
        <w:t xml:space="preserve">תודה רבה. </w:t>
      </w:r>
    </w:p>
    <w:p w14:paraId="4BFCE63F" w14:textId="77777777" w:rsidR="00000000" w:rsidRDefault="00E84F3B">
      <w:pPr>
        <w:pStyle w:val="a"/>
        <w:rPr>
          <w:rFonts w:hint="cs"/>
          <w:rtl/>
        </w:rPr>
      </w:pPr>
    </w:p>
    <w:p w14:paraId="4019C9D1" w14:textId="77777777" w:rsidR="00000000" w:rsidRDefault="00E84F3B">
      <w:pPr>
        <w:pStyle w:val="a"/>
        <w:rPr>
          <w:rFonts w:hint="cs"/>
          <w:rtl/>
        </w:rPr>
      </w:pPr>
      <w:r>
        <w:rPr>
          <w:rFonts w:hint="cs"/>
          <w:rtl/>
        </w:rPr>
        <w:t>אנחנו עוברים להצבעה. בעד - זה בעד הצעת החוק, נגד - להסיר.</w:t>
      </w:r>
    </w:p>
    <w:p w14:paraId="386022FB" w14:textId="77777777" w:rsidR="00000000" w:rsidRDefault="00E84F3B">
      <w:pPr>
        <w:pStyle w:val="a"/>
        <w:rPr>
          <w:rFonts w:hint="cs"/>
          <w:rtl/>
        </w:rPr>
      </w:pPr>
    </w:p>
    <w:p w14:paraId="5B2AB8AB" w14:textId="77777777" w:rsidR="00000000" w:rsidRDefault="00E84F3B">
      <w:pPr>
        <w:pStyle w:val="a7"/>
        <w:bidi/>
        <w:rPr>
          <w:rFonts w:hint="cs"/>
          <w:rtl/>
        </w:rPr>
      </w:pPr>
      <w:r>
        <w:rPr>
          <w:rFonts w:hint="cs"/>
          <w:rtl/>
        </w:rPr>
        <w:t>הצבעה מס' 3</w:t>
      </w:r>
    </w:p>
    <w:p w14:paraId="10FB6EE3" w14:textId="77777777" w:rsidR="00000000" w:rsidRDefault="00E84F3B">
      <w:pPr>
        <w:pStyle w:val="a7"/>
        <w:bidi/>
        <w:rPr>
          <w:rFonts w:hint="cs"/>
          <w:rtl/>
        </w:rPr>
      </w:pPr>
    </w:p>
    <w:p w14:paraId="18D9AA1F" w14:textId="77777777" w:rsidR="00000000" w:rsidRDefault="00E84F3B">
      <w:pPr>
        <w:pStyle w:val="a8"/>
        <w:bidi/>
        <w:rPr>
          <w:rFonts w:hint="cs"/>
          <w:rtl/>
        </w:rPr>
      </w:pPr>
      <w:r>
        <w:rPr>
          <w:rFonts w:hint="cs"/>
          <w:rtl/>
        </w:rPr>
        <w:t>בעד ההצעה להעביר את הצעת החוק לדיון מוקדם בוועדה - 33</w:t>
      </w:r>
    </w:p>
    <w:p w14:paraId="71602ED1" w14:textId="77777777" w:rsidR="00000000" w:rsidRDefault="00E84F3B">
      <w:pPr>
        <w:pStyle w:val="a8"/>
        <w:bidi/>
        <w:rPr>
          <w:rFonts w:hint="cs"/>
          <w:rtl/>
        </w:rPr>
      </w:pPr>
      <w:r>
        <w:rPr>
          <w:rFonts w:hint="cs"/>
          <w:rtl/>
        </w:rPr>
        <w:t>בעד ההצעה להסיר מסדר-היום את הצעת החוק - 45</w:t>
      </w:r>
    </w:p>
    <w:p w14:paraId="11F0F3AD" w14:textId="77777777" w:rsidR="00000000" w:rsidRDefault="00E84F3B">
      <w:pPr>
        <w:pStyle w:val="a8"/>
        <w:bidi/>
        <w:rPr>
          <w:rFonts w:hint="cs"/>
          <w:rtl/>
        </w:rPr>
      </w:pPr>
      <w:r>
        <w:rPr>
          <w:rFonts w:hint="cs"/>
          <w:rtl/>
        </w:rPr>
        <w:t>נמנעים - אין</w:t>
      </w:r>
    </w:p>
    <w:p w14:paraId="63C0EF1D" w14:textId="77777777" w:rsidR="00000000" w:rsidRDefault="00E84F3B">
      <w:pPr>
        <w:pStyle w:val="a9"/>
        <w:bidi/>
        <w:rPr>
          <w:rFonts w:hint="cs"/>
          <w:rtl/>
        </w:rPr>
      </w:pPr>
      <w:r>
        <w:rPr>
          <w:rFonts w:hint="cs"/>
          <w:rtl/>
        </w:rPr>
        <w:t>ההצעה להסיר מסדר-היום את הצעת חוק משפחות חיילי</w:t>
      </w:r>
      <w:r>
        <w:rPr>
          <w:rFonts w:hint="cs"/>
          <w:rtl/>
        </w:rPr>
        <w:t xml:space="preserve">ם שנספו במערכה (תגמולים ושיקום) (תיקון </w:t>
      </w:r>
      <w:r>
        <w:rPr>
          <w:rtl/>
        </w:rPr>
        <w:t>–</w:t>
      </w:r>
      <w:r>
        <w:rPr>
          <w:rFonts w:hint="cs"/>
          <w:rtl/>
        </w:rPr>
        <w:t xml:space="preserve"> מעמדם של יתומי צה"ל), התשס"ג-2003, נתקבלה.</w:t>
      </w:r>
    </w:p>
    <w:p w14:paraId="7BA21F5F" w14:textId="77777777" w:rsidR="00000000" w:rsidRDefault="00E84F3B">
      <w:pPr>
        <w:pStyle w:val="a9"/>
        <w:bidi/>
        <w:rPr>
          <w:rFonts w:hint="cs"/>
          <w:rtl/>
        </w:rPr>
      </w:pPr>
    </w:p>
    <w:p w14:paraId="159A78AC" w14:textId="77777777" w:rsidR="00000000" w:rsidRDefault="00E84F3B">
      <w:pPr>
        <w:pStyle w:val="ad"/>
        <w:rPr>
          <w:rtl/>
        </w:rPr>
      </w:pPr>
      <w:r>
        <w:rPr>
          <w:rFonts w:hint="eastAsia"/>
          <w:rtl/>
        </w:rPr>
        <w:t>היו</w:t>
      </w:r>
      <w:r>
        <w:rPr>
          <w:rtl/>
        </w:rPr>
        <w:t>"ר אתי לבני:</w:t>
      </w:r>
    </w:p>
    <w:p w14:paraId="62142D62" w14:textId="77777777" w:rsidR="00000000" w:rsidRDefault="00E84F3B">
      <w:pPr>
        <w:pStyle w:val="a"/>
        <w:rPr>
          <w:rFonts w:hint="cs"/>
          <w:rtl/>
        </w:rPr>
      </w:pPr>
    </w:p>
    <w:p w14:paraId="3B1DECB5" w14:textId="77777777" w:rsidR="00000000" w:rsidRDefault="00E84F3B">
      <w:pPr>
        <w:pStyle w:val="a"/>
        <w:rPr>
          <w:rFonts w:hint="cs"/>
          <w:rtl/>
        </w:rPr>
      </w:pPr>
      <w:r>
        <w:rPr>
          <w:rFonts w:hint="cs"/>
          <w:rtl/>
        </w:rPr>
        <w:t>בעד - 33, נגד - 45, נמנעים - אין. הצעת החוק נפלה.</w:t>
      </w:r>
    </w:p>
    <w:p w14:paraId="060EA902" w14:textId="77777777" w:rsidR="00000000" w:rsidRDefault="00E84F3B">
      <w:pPr>
        <w:pStyle w:val="a"/>
        <w:rPr>
          <w:rFonts w:hint="cs"/>
          <w:rtl/>
        </w:rPr>
      </w:pPr>
    </w:p>
    <w:p w14:paraId="7B766F9D" w14:textId="77777777" w:rsidR="00000000" w:rsidRDefault="00E84F3B">
      <w:pPr>
        <w:pStyle w:val="a"/>
        <w:rPr>
          <w:rFonts w:hint="cs"/>
          <w:rtl/>
        </w:rPr>
      </w:pPr>
    </w:p>
    <w:p w14:paraId="09A4DB97" w14:textId="77777777" w:rsidR="00000000" w:rsidRDefault="00E84F3B">
      <w:pPr>
        <w:pStyle w:val="a"/>
        <w:rPr>
          <w:rFonts w:hint="cs"/>
          <w:rtl/>
        </w:rPr>
      </w:pPr>
    </w:p>
    <w:p w14:paraId="1488E595" w14:textId="77777777" w:rsidR="00000000" w:rsidRDefault="00E84F3B">
      <w:pPr>
        <w:pStyle w:val="Subject"/>
        <w:rPr>
          <w:rtl/>
        </w:rPr>
      </w:pPr>
    </w:p>
    <w:p w14:paraId="62DC41AB" w14:textId="77777777" w:rsidR="00000000" w:rsidRDefault="00E84F3B">
      <w:pPr>
        <w:pStyle w:val="Subject"/>
        <w:rPr>
          <w:rFonts w:hint="cs"/>
          <w:rtl/>
        </w:rPr>
      </w:pPr>
      <w:bookmarkStart w:id="235" w:name="CS14344FI0014344T16_07_2003_13_19_01"/>
      <w:bookmarkStart w:id="236" w:name="_Toc46538638"/>
      <w:bookmarkStart w:id="237" w:name="_Toc49055367"/>
      <w:bookmarkEnd w:id="235"/>
      <w:r>
        <w:rPr>
          <w:rtl/>
        </w:rPr>
        <w:t>הצ</w:t>
      </w:r>
      <w:r>
        <w:rPr>
          <w:rFonts w:hint="cs"/>
          <w:rtl/>
        </w:rPr>
        <w:t xml:space="preserve">עת חוק </w:t>
      </w:r>
      <w:r>
        <w:rPr>
          <w:rtl/>
        </w:rPr>
        <w:t xml:space="preserve">הביטוח הלאומי (תיקון - מועד תגמול בגין שירות מילואים </w:t>
      </w:r>
      <w:r>
        <w:rPr>
          <w:rFonts w:hint="cs"/>
          <w:rtl/>
        </w:rPr>
        <w:br/>
      </w:r>
      <w:r>
        <w:rPr>
          <w:rtl/>
        </w:rPr>
        <w:t>חד</w:t>
      </w:r>
      <w:r>
        <w:rPr>
          <w:rFonts w:hint="cs"/>
          <w:rtl/>
        </w:rPr>
        <w:t>-</w:t>
      </w:r>
      <w:r>
        <w:rPr>
          <w:rtl/>
        </w:rPr>
        <w:t>יומי), התשס"ג-2003</w:t>
      </w:r>
      <w:bookmarkEnd w:id="236"/>
      <w:bookmarkEnd w:id="237"/>
    </w:p>
    <w:p w14:paraId="36D03455" w14:textId="77777777" w:rsidR="00000000" w:rsidRDefault="00E84F3B">
      <w:pPr>
        <w:pStyle w:val="a"/>
        <w:rPr>
          <w:rFonts w:hint="cs"/>
          <w:rtl/>
        </w:rPr>
      </w:pPr>
      <w:r>
        <w:rPr>
          <w:rtl/>
        </w:rPr>
        <w:t>[נספחות.]</w:t>
      </w:r>
    </w:p>
    <w:p w14:paraId="6C747A57" w14:textId="77777777" w:rsidR="00000000" w:rsidRDefault="00E84F3B">
      <w:pPr>
        <w:pStyle w:val="SubjectSub"/>
        <w:rPr>
          <w:rtl/>
        </w:rPr>
      </w:pPr>
      <w:r>
        <w:rPr>
          <w:rFonts w:hint="cs"/>
          <w:rtl/>
        </w:rPr>
        <w:t>(הצעת</w:t>
      </w:r>
      <w:r>
        <w:rPr>
          <w:rFonts w:hint="cs"/>
          <w:rtl/>
        </w:rPr>
        <w:t xml:space="preserve"> קבוצת חברי הכנסת)</w:t>
      </w:r>
    </w:p>
    <w:p w14:paraId="4B865729" w14:textId="77777777" w:rsidR="00000000" w:rsidRDefault="00E84F3B">
      <w:pPr>
        <w:pStyle w:val="a"/>
        <w:ind w:firstLine="0"/>
        <w:rPr>
          <w:rFonts w:hint="cs"/>
          <w:b/>
          <w:bCs/>
          <w:sz w:val="24"/>
          <w:szCs w:val="24"/>
          <w:u w:val="single"/>
          <w:rtl/>
          <w:lang w:eastAsia="en-US"/>
        </w:rPr>
      </w:pPr>
    </w:p>
    <w:p w14:paraId="7BCAADF6" w14:textId="77777777" w:rsidR="00000000" w:rsidRDefault="00E84F3B">
      <w:pPr>
        <w:pStyle w:val="ad"/>
        <w:rPr>
          <w:rtl/>
        </w:rPr>
      </w:pPr>
      <w:r>
        <w:rPr>
          <w:rtl/>
        </w:rPr>
        <w:t>היו"ר אתי לבני:</w:t>
      </w:r>
    </w:p>
    <w:p w14:paraId="2980B00D" w14:textId="77777777" w:rsidR="00000000" w:rsidRDefault="00E84F3B">
      <w:pPr>
        <w:pStyle w:val="a"/>
        <w:rPr>
          <w:rtl/>
        </w:rPr>
      </w:pPr>
    </w:p>
    <w:p w14:paraId="48EEBBF6" w14:textId="77777777" w:rsidR="00000000" w:rsidRDefault="00E84F3B">
      <w:pPr>
        <w:pStyle w:val="a"/>
        <w:rPr>
          <w:rFonts w:hint="cs"/>
          <w:rtl/>
        </w:rPr>
      </w:pPr>
      <w:r>
        <w:rPr>
          <w:rFonts w:hint="cs"/>
          <w:rtl/>
        </w:rPr>
        <w:t xml:space="preserve">אנחנו עוברים להצעת חוק פ/983 </w:t>
      </w:r>
      <w:r>
        <w:rPr>
          <w:rtl/>
        </w:rPr>
        <w:t>–</w:t>
      </w:r>
      <w:r>
        <w:rPr>
          <w:rFonts w:hint="cs"/>
          <w:rtl/>
        </w:rPr>
        <w:t xml:space="preserve"> הצעת חוק הביטוח הלאומי (תיקון - מועד תגמול בגין שירות מילואים חד-יומי), התשס"ג-2003. חבר הכנסת איתן כבל, עשר דקות.</w:t>
      </w:r>
    </w:p>
    <w:p w14:paraId="09ADB306" w14:textId="77777777" w:rsidR="00000000" w:rsidRDefault="00E84F3B">
      <w:pPr>
        <w:pStyle w:val="a"/>
        <w:ind w:firstLine="0"/>
        <w:rPr>
          <w:rFonts w:hint="cs"/>
          <w:rtl/>
        </w:rPr>
      </w:pPr>
    </w:p>
    <w:p w14:paraId="67B99ACF" w14:textId="77777777" w:rsidR="00000000" w:rsidRDefault="00E84F3B">
      <w:pPr>
        <w:pStyle w:val="Speaker"/>
        <w:rPr>
          <w:rtl/>
        </w:rPr>
      </w:pPr>
      <w:bookmarkStart w:id="238" w:name="FS000000445T16_07_2003_13_19_54"/>
      <w:bookmarkStart w:id="239" w:name="_Toc46538639"/>
      <w:bookmarkStart w:id="240" w:name="_Toc49055368"/>
      <w:bookmarkEnd w:id="238"/>
      <w:r>
        <w:rPr>
          <w:rFonts w:hint="eastAsia"/>
          <w:rtl/>
        </w:rPr>
        <w:t>איתן</w:t>
      </w:r>
      <w:r>
        <w:rPr>
          <w:rtl/>
        </w:rPr>
        <w:t xml:space="preserve"> כבל (העבודה-מימד):</w:t>
      </w:r>
      <w:bookmarkEnd w:id="239"/>
      <w:bookmarkEnd w:id="240"/>
    </w:p>
    <w:p w14:paraId="5674E8CA" w14:textId="77777777" w:rsidR="00000000" w:rsidRDefault="00E84F3B">
      <w:pPr>
        <w:pStyle w:val="a"/>
        <w:rPr>
          <w:rFonts w:hint="cs"/>
          <w:rtl/>
        </w:rPr>
      </w:pPr>
    </w:p>
    <w:p w14:paraId="5E13754F" w14:textId="77777777" w:rsidR="00000000" w:rsidRDefault="00E84F3B">
      <w:pPr>
        <w:pStyle w:val="a"/>
        <w:rPr>
          <w:rFonts w:hint="cs"/>
          <w:rtl/>
        </w:rPr>
      </w:pPr>
      <w:r>
        <w:rPr>
          <w:rFonts w:hint="cs"/>
          <w:rtl/>
        </w:rPr>
        <w:t xml:space="preserve">גברתי היושבת-ראש, חברי חברי הכנסת, רבים מחיילי </w:t>
      </w:r>
      <w:r>
        <w:rPr>
          <w:rFonts w:hint="cs"/>
          <w:rtl/>
        </w:rPr>
        <w:t>צה"ל משרתים מספר רב של ימי מילואים חד-יומיים. אומנם, בתוך יום המילואים מקבל החייל טופס 3010 - - -</w:t>
      </w:r>
    </w:p>
    <w:p w14:paraId="2B882F11" w14:textId="77777777" w:rsidR="00000000" w:rsidRDefault="00E84F3B">
      <w:pPr>
        <w:pStyle w:val="a"/>
        <w:ind w:firstLine="0"/>
        <w:rPr>
          <w:rFonts w:hint="cs"/>
          <w:rtl/>
        </w:rPr>
      </w:pPr>
    </w:p>
    <w:p w14:paraId="22827113" w14:textId="77777777" w:rsidR="00000000" w:rsidRDefault="00E84F3B">
      <w:pPr>
        <w:pStyle w:val="a"/>
        <w:ind w:firstLine="0"/>
        <w:rPr>
          <w:rFonts w:hint="cs"/>
          <w:rtl/>
        </w:rPr>
      </w:pPr>
      <w:r>
        <w:rPr>
          <w:rFonts w:hint="cs"/>
          <w:rtl/>
        </w:rPr>
        <w:t xml:space="preserve"> </w:t>
      </w:r>
      <w:r>
        <w:rPr>
          <w:rFonts w:hint="cs"/>
          <w:rtl/>
        </w:rPr>
        <w:tab/>
        <w:t>אני לא שומע את עצמי, גברתי היושבת-ראש.</w:t>
      </w:r>
    </w:p>
    <w:p w14:paraId="0138ADD6" w14:textId="77777777" w:rsidR="00000000" w:rsidRDefault="00E84F3B">
      <w:pPr>
        <w:pStyle w:val="a"/>
        <w:ind w:firstLine="0"/>
        <w:rPr>
          <w:rFonts w:hint="cs"/>
          <w:rtl/>
        </w:rPr>
      </w:pPr>
    </w:p>
    <w:p w14:paraId="7671AC9A" w14:textId="77777777" w:rsidR="00000000" w:rsidRDefault="00E84F3B">
      <w:pPr>
        <w:pStyle w:val="ad"/>
        <w:rPr>
          <w:rtl/>
        </w:rPr>
      </w:pPr>
      <w:r>
        <w:rPr>
          <w:rtl/>
        </w:rPr>
        <w:t>היו"ר אתי לבני:</w:t>
      </w:r>
    </w:p>
    <w:p w14:paraId="01F78331" w14:textId="77777777" w:rsidR="00000000" w:rsidRDefault="00E84F3B">
      <w:pPr>
        <w:pStyle w:val="a"/>
        <w:rPr>
          <w:rtl/>
        </w:rPr>
      </w:pPr>
    </w:p>
    <w:p w14:paraId="0F709564" w14:textId="77777777" w:rsidR="00000000" w:rsidRDefault="00E84F3B">
      <w:pPr>
        <w:pStyle w:val="a"/>
        <w:rPr>
          <w:rFonts w:hint="cs"/>
          <w:rtl/>
        </w:rPr>
      </w:pPr>
      <w:r>
        <w:rPr>
          <w:rFonts w:hint="cs"/>
          <w:rtl/>
        </w:rPr>
        <w:t>אני מבקשת שקט.</w:t>
      </w:r>
    </w:p>
    <w:p w14:paraId="6D1FE5B5" w14:textId="77777777" w:rsidR="00000000" w:rsidRDefault="00E84F3B">
      <w:pPr>
        <w:pStyle w:val="a"/>
        <w:ind w:firstLine="0"/>
        <w:rPr>
          <w:rFonts w:hint="cs"/>
          <w:rtl/>
        </w:rPr>
      </w:pPr>
    </w:p>
    <w:p w14:paraId="7BBC536D" w14:textId="77777777" w:rsidR="00000000" w:rsidRDefault="00E84F3B">
      <w:pPr>
        <w:pStyle w:val="SpeakerCon"/>
        <w:rPr>
          <w:rtl/>
        </w:rPr>
      </w:pPr>
      <w:bookmarkStart w:id="241" w:name="FS000000445T16_07_2003_13_21_05C"/>
      <w:bookmarkEnd w:id="241"/>
      <w:r>
        <w:rPr>
          <w:rtl/>
        </w:rPr>
        <w:t>איתן כבל (העבודה-מימד):</w:t>
      </w:r>
    </w:p>
    <w:p w14:paraId="02D97469" w14:textId="77777777" w:rsidR="00000000" w:rsidRDefault="00E84F3B">
      <w:pPr>
        <w:pStyle w:val="a"/>
        <w:rPr>
          <w:rtl/>
        </w:rPr>
      </w:pPr>
    </w:p>
    <w:p w14:paraId="6B53A4B4" w14:textId="77777777" w:rsidR="00000000" w:rsidRDefault="00E84F3B">
      <w:pPr>
        <w:pStyle w:val="a"/>
        <w:rPr>
          <w:rFonts w:hint="cs"/>
          <w:rtl/>
        </w:rPr>
      </w:pPr>
      <w:r>
        <w:rPr>
          <w:rFonts w:hint="cs"/>
          <w:rtl/>
        </w:rPr>
        <w:t>אומנם, בתום ימי המילואים מקבל החייל טופס 3010, המהווה איש</w:t>
      </w:r>
      <w:r>
        <w:rPr>
          <w:rFonts w:hint="cs"/>
          <w:rtl/>
        </w:rPr>
        <w:t>ור על ביצוע יום המילואים - - -</w:t>
      </w:r>
    </w:p>
    <w:p w14:paraId="02E26EF4" w14:textId="77777777" w:rsidR="00000000" w:rsidRDefault="00E84F3B">
      <w:pPr>
        <w:pStyle w:val="a"/>
        <w:ind w:firstLine="0"/>
        <w:rPr>
          <w:rFonts w:hint="cs"/>
          <w:rtl/>
        </w:rPr>
      </w:pPr>
    </w:p>
    <w:p w14:paraId="43C73DDD" w14:textId="77777777" w:rsidR="00000000" w:rsidRDefault="00E84F3B">
      <w:pPr>
        <w:pStyle w:val="ad"/>
        <w:rPr>
          <w:rtl/>
        </w:rPr>
      </w:pPr>
      <w:r>
        <w:rPr>
          <w:rFonts w:hint="eastAsia"/>
          <w:rtl/>
        </w:rPr>
        <w:t>היו</w:t>
      </w:r>
      <w:r>
        <w:rPr>
          <w:rtl/>
        </w:rPr>
        <w:t>"ר אתי לבני:</w:t>
      </w:r>
    </w:p>
    <w:p w14:paraId="4D9D1C1B" w14:textId="77777777" w:rsidR="00000000" w:rsidRDefault="00E84F3B">
      <w:pPr>
        <w:pStyle w:val="a"/>
        <w:rPr>
          <w:rFonts w:hint="cs"/>
          <w:rtl/>
        </w:rPr>
      </w:pPr>
    </w:p>
    <w:p w14:paraId="1F4C19F8" w14:textId="77777777" w:rsidR="00000000" w:rsidRDefault="00E84F3B">
      <w:pPr>
        <w:pStyle w:val="a"/>
        <w:rPr>
          <w:rFonts w:hint="cs"/>
          <w:rtl/>
        </w:rPr>
      </w:pPr>
      <w:r>
        <w:rPr>
          <w:rFonts w:hint="cs"/>
          <w:rtl/>
        </w:rPr>
        <w:t xml:space="preserve">חברת הכנסת גילה גמליאל. השרים לפיד וכץ, בבקשה. </w:t>
      </w:r>
    </w:p>
    <w:p w14:paraId="458CF09F" w14:textId="77777777" w:rsidR="00000000" w:rsidRDefault="00E84F3B">
      <w:pPr>
        <w:pStyle w:val="a"/>
        <w:ind w:firstLine="0"/>
        <w:rPr>
          <w:rFonts w:hint="cs"/>
          <w:rtl/>
        </w:rPr>
      </w:pPr>
    </w:p>
    <w:p w14:paraId="4AF7E013" w14:textId="77777777" w:rsidR="00000000" w:rsidRDefault="00E84F3B">
      <w:pPr>
        <w:pStyle w:val="SpeakerCon"/>
        <w:rPr>
          <w:rtl/>
        </w:rPr>
      </w:pPr>
      <w:bookmarkStart w:id="242" w:name="FS000000445T16_07_2003_13_22_22C"/>
      <w:bookmarkEnd w:id="242"/>
      <w:r>
        <w:rPr>
          <w:rFonts w:hint="eastAsia"/>
          <w:rtl/>
        </w:rPr>
        <w:t>איתן</w:t>
      </w:r>
      <w:r>
        <w:rPr>
          <w:rtl/>
        </w:rPr>
        <w:t xml:space="preserve"> כבל (העבודה-מימד):</w:t>
      </w:r>
    </w:p>
    <w:p w14:paraId="225C0A5A" w14:textId="77777777" w:rsidR="00000000" w:rsidRDefault="00E84F3B">
      <w:pPr>
        <w:pStyle w:val="a"/>
        <w:rPr>
          <w:rFonts w:hint="cs"/>
          <w:rtl/>
        </w:rPr>
      </w:pPr>
    </w:p>
    <w:p w14:paraId="4005E32E" w14:textId="77777777" w:rsidR="00000000" w:rsidRDefault="00E84F3B">
      <w:pPr>
        <w:pStyle w:val="a"/>
        <w:rPr>
          <w:rFonts w:hint="cs"/>
          <w:rtl/>
        </w:rPr>
      </w:pPr>
      <w:r>
        <w:rPr>
          <w:rFonts w:hint="cs"/>
          <w:rtl/>
        </w:rPr>
        <w:t>אדוני שר האוצר, אומנם, בתום יום המילואים מקבל החייל טופס 3010, המהווה אישור על ביצוע יום המילואים, אך רק מדי תום רבעון מקבל החייל משל</w:t>
      </w:r>
      <w:r>
        <w:rPr>
          <w:rFonts w:hint="cs"/>
          <w:rtl/>
        </w:rPr>
        <w:t>ישות צה"ל אישור על מספרם הכולל של ימי המילואים החד-יומיים שעשה ברבעון החולף, ורק מדי רבעון מועבר אישור זה למעביד, ולאחר מכן לביטוח הלאומי, לצורך קבלת תגמולי המילואים.</w:t>
      </w:r>
    </w:p>
    <w:p w14:paraId="3CE9364D" w14:textId="77777777" w:rsidR="00000000" w:rsidRDefault="00E84F3B">
      <w:pPr>
        <w:pStyle w:val="a"/>
        <w:rPr>
          <w:rFonts w:hint="cs"/>
          <w:rtl/>
        </w:rPr>
      </w:pPr>
    </w:p>
    <w:p w14:paraId="59D4F29A" w14:textId="77777777" w:rsidR="00000000" w:rsidRDefault="00E84F3B">
      <w:pPr>
        <w:pStyle w:val="a"/>
        <w:rPr>
          <w:rFonts w:hint="cs"/>
          <w:rtl/>
        </w:rPr>
      </w:pPr>
      <w:r>
        <w:rPr>
          <w:rFonts w:hint="cs"/>
          <w:rtl/>
        </w:rPr>
        <w:t>מתן האישור אחת לרבעון משהה קבלת תגמולים אלו, בעוד שמעסיקו של חייל המילואים מנכה ימים אלו</w:t>
      </w:r>
      <w:r>
        <w:rPr>
          <w:rFonts w:hint="cs"/>
          <w:rtl/>
        </w:rPr>
        <w:t xml:space="preserve"> משכרו בו בחודש. מטרתה של הצעת החוק היא לשנות את הצורך באישור רבעוני לקבלת התגמולים בגין שירות מילואים חד-יומי, באמצעות קביעת הזכות לקבלת התגמול בחודש שבו שירת החייל.</w:t>
      </w:r>
    </w:p>
    <w:p w14:paraId="596BD47C" w14:textId="77777777" w:rsidR="00000000" w:rsidRDefault="00E84F3B">
      <w:pPr>
        <w:pStyle w:val="a"/>
        <w:rPr>
          <w:rFonts w:hint="cs"/>
          <w:rtl/>
        </w:rPr>
      </w:pPr>
    </w:p>
    <w:p w14:paraId="18C39162" w14:textId="77777777" w:rsidR="00000000" w:rsidRDefault="00E84F3B">
      <w:pPr>
        <w:pStyle w:val="a"/>
        <w:rPr>
          <w:rFonts w:hint="cs"/>
          <w:rtl/>
        </w:rPr>
      </w:pPr>
      <w:r>
        <w:rPr>
          <w:rFonts w:hint="cs"/>
          <w:rtl/>
        </w:rPr>
        <w:t>חברי, חברי הכנסת, הצעת החוק הזאת היא הצעה ראויה על פניה, מקובלת. חייל שעושה את השירות של</w:t>
      </w:r>
      <w:r>
        <w:rPr>
          <w:rFonts w:hint="cs"/>
          <w:rtl/>
        </w:rPr>
        <w:t>ו, אין שום סיבה בעולם שהוא לא יקבל את התגמול שלו באותה עת.</w:t>
      </w:r>
    </w:p>
    <w:p w14:paraId="21AD2B81" w14:textId="77777777" w:rsidR="00000000" w:rsidRDefault="00E84F3B">
      <w:pPr>
        <w:pStyle w:val="a"/>
        <w:ind w:firstLine="0"/>
        <w:rPr>
          <w:rFonts w:hint="cs"/>
          <w:rtl/>
        </w:rPr>
      </w:pPr>
    </w:p>
    <w:p w14:paraId="0B6AB19C" w14:textId="77777777" w:rsidR="00000000" w:rsidRDefault="00E84F3B">
      <w:pPr>
        <w:pStyle w:val="ac"/>
        <w:rPr>
          <w:rtl/>
        </w:rPr>
      </w:pPr>
      <w:r>
        <w:rPr>
          <w:rFonts w:hint="eastAsia"/>
          <w:rtl/>
        </w:rPr>
        <w:t>קריאות</w:t>
      </w:r>
      <w:r>
        <w:rPr>
          <w:rtl/>
        </w:rPr>
        <w:t>:</w:t>
      </w:r>
    </w:p>
    <w:p w14:paraId="172C5490" w14:textId="77777777" w:rsidR="00000000" w:rsidRDefault="00E84F3B">
      <w:pPr>
        <w:pStyle w:val="a"/>
        <w:rPr>
          <w:rFonts w:hint="cs"/>
          <w:rtl/>
        </w:rPr>
      </w:pPr>
    </w:p>
    <w:p w14:paraId="1AB4D635" w14:textId="77777777" w:rsidR="00000000" w:rsidRDefault="00E84F3B">
      <w:pPr>
        <w:pStyle w:val="a"/>
        <w:rPr>
          <w:rFonts w:hint="cs"/>
          <w:rtl/>
        </w:rPr>
      </w:pPr>
      <w:r>
        <w:rPr>
          <w:rFonts w:hint="cs"/>
          <w:rtl/>
        </w:rPr>
        <w:t>לא שומעים.</w:t>
      </w:r>
    </w:p>
    <w:p w14:paraId="268A6415" w14:textId="77777777" w:rsidR="00000000" w:rsidRDefault="00E84F3B">
      <w:pPr>
        <w:pStyle w:val="a"/>
        <w:ind w:firstLine="0"/>
        <w:rPr>
          <w:rFonts w:hint="cs"/>
          <w:rtl/>
        </w:rPr>
      </w:pPr>
    </w:p>
    <w:p w14:paraId="262E2F48" w14:textId="77777777" w:rsidR="00000000" w:rsidRDefault="00E84F3B">
      <w:pPr>
        <w:pStyle w:val="SpeakerCon"/>
        <w:rPr>
          <w:rtl/>
        </w:rPr>
      </w:pPr>
      <w:bookmarkStart w:id="243" w:name="FS000000445T16_07_2003_13_26_05C"/>
      <w:bookmarkEnd w:id="243"/>
      <w:r>
        <w:rPr>
          <w:rFonts w:hint="eastAsia"/>
          <w:rtl/>
        </w:rPr>
        <w:t>איתן</w:t>
      </w:r>
      <w:r>
        <w:rPr>
          <w:rtl/>
        </w:rPr>
        <w:t xml:space="preserve"> כבל (העבודה-מימד):</w:t>
      </w:r>
    </w:p>
    <w:p w14:paraId="54D892BB" w14:textId="77777777" w:rsidR="00000000" w:rsidRDefault="00E84F3B">
      <w:pPr>
        <w:pStyle w:val="a"/>
        <w:rPr>
          <w:rFonts w:hint="cs"/>
          <w:rtl/>
        </w:rPr>
      </w:pPr>
    </w:p>
    <w:p w14:paraId="1381E4E8" w14:textId="77777777" w:rsidR="00000000" w:rsidRDefault="00E84F3B">
      <w:pPr>
        <w:pStyle w:val="a"/>
        <w:rPr>
          <w:rFonts w:hint="cs"/>
          <w:rtl/>
        </w:rPr>
      </w:pPr>
      <w:r>
        <w:rPr>
          <w:rFonts w:hint="cs"/>
          <w:rtl/>
        </w:rPr>
        <w:t>אני לא שומע את עצמי.</w:t>
      </w:r>
    </w:p>
    <w:p w14:paraId="79374B01" w14:textId="77777777" w:rsidR="00000000" w:rsidRDefault="00E84F3B">
      <w:pPr>
        <w:pStyle w:val="ad"/>
        <w:rPr>
          <w:rtl/>
        </w:rPr>
      </w:pPr>
      <w:r>
        <w:rPr>
          <w:rtl/>
        </w:rPr>
        <w:br/>
        <w:t>היו"ר אתי לבני:</w:t>
      </w:r>
    </w:p>
    <w:p w14:paraId="59456471" w14:textId="77777777" w:rsidR="00000000" w:rsidRDefault="00E84F3B">
      <w:pPr>
        <w:pStyle w:val="a"/>
        <w:rPr>
          <w:rFonts w:hint="cs"/>
          <w:rtl/>
        </w:rPr>
      </w:pPr>
    </w:p>
    <w:p w14:paraId="562B1F49" w14:textId="77777777" w:rsidR="00000000" w:rsidRDefault="00E84F3B">
      <w:pPr>
        <w:pStyle w:val="a"/>
        <w:rPr>
          <w:rFonts w:hint="cs"/>
          <w:rtl/>
        </w:rPr>
      </w:pPr>
      <w:r>
        <w:rPr>
          <w:rFonts w:hint="cs"/>
          <w:rtl/>
        </w:rPr>
        <w:t>אנחנו עושים הפסקה של חמש דקות, לבדוק את המיקרופונים.</w:t>
      </w:r>
    </w:p>
    <w:p w14:paraId="4F5C245C" w14:textId="77777777" w:rsidR="00000000" w:rsidRDefault="00E84F3B">
      <w:pPr>
        <w:pStyle w:val="a"/>
        <w:ind w:firstLine="0"/>
        <w:rPr>
          <w:rFonts w:hint="cs"/>
          <w:rtl/>
        </w:rPr>
      </w:pPr>
    </w:p>
    <w:p w14:paraId="1CEBCC65" w14:textId="77777777" w:rsidR="00000000" w:rsidRDefault="00E84F3B">
      <w:pPr>
        <w:pStyle w:val="SpeakerCon"/>
        <w:rPr>
          <w:rtl/>
        </w:rPr>
      </w:pPr>
      <w:bookmarkStart w:id="244" w:name="FS000000445T16_07_2003_13_26_33C"/>
      <w:bookmarkEnd w:id="244"/>
      <w:r>
        <w:rPr>
          <w:rFonts w:hint="eastAsia"/>
          <w:rtl/>
        </w:rPr>
        <w:t>איתן</w:t>
      </w:r>
      <w:r>
        <w:rPr>
          <w:rtl/>
        </w:rPr>
        <w:t xml:space="preserve"> כבל (העבודה-מימד):</w:t>
      </w:r>
    </w:p>
    <w:p w14:paraId="1D0CF28B" w14:textId="77777777" w:rsidR="00000000" w:rsidRDefault="00E84F3B">
      <w:pPr>
        <w:pStyle w:val="a"/>
        <w:rPr>
          <w:rFonts w:hint="cs"/>
          <w:rtl/>
        </w:rPr>
      </w:pPr>
    </w:p>
    <w:p w14:paraId="14C18CA6" w14:textId="77777777" w:rsidR="00000000" w:rsidRDefault="00E84F3B">
      <w:pPr>
        <w:pStyle w:val="a"/>
        <w:rPr>
          <w:rFonts w:hint="cs"/>
          <w:rtl/>
        </w:rPr>
      </w:pPr>
      <w:r>
        <w:rPr>
          <w:rFonts w:hint="cs"/>
          <w:rtl/>
        </w:rPr>
        <w:t xml:space="preserve">  חברי, חברי הכנסת - - -</w:t>
      </w:r>
    </w:p>
    <w:p w14:paraId="603D8116" w14:textId="77777777" w:rsidR="00000000" w:rsidRDefault="00E84F3B">
      <w:pPr>
        <w:pStyle w:val="a"/>
        <w:ind w:firstLine="0"/>
        <w:rPr>
          <w:rFonts w:hint="cs"/>
          <w:rtl/>
        </w:rPr>
      </w:pPr>
    </w:p>
    <w:p w14:paraId="328E1F74" w14:textId="77777777" w:rsidR="00000000" w:rsidRDefault="00E84F3B">
      <w:pPr>
        <w:pStyle w:val="ad"/>
        <w:rPr>
          <w:rtl/>
        </w:rPr>
      </w:pPr>
      <w:r>
        <w:rPr>
          <w:rtl/>
        </w:rPr>
        <w:t xml:space="preserve">היו"ר </w:t>
      </w:r>
      <w:r>
        <w:rPr>
          <w:rtl/>
        </w:rPr>
        <w:t>אתי לבני:</w:t>
      </w:r>
    </w:p>
    <w:p w14:paraId="115985A7" w14:textId="77777777" w:rsidR="00000000" w:rsidRDefault="00E84F3B">
      <w:pPr>
        <w:pStyle w:val="a"/>
        <w:rPr>
          <w:rtl/>
        </w:rPr>
      </w:pPr>
    </w:p>
    <w:p w14:paraId="32690959" w14:textId="77777777" w:rsidR="00000000" w:rsidRDefault="00E84F3B">
      <w:pPr>
        <w:pStyle w:val="a"/>
        <w:rPr>
          <w:rFonts w:hint="cs"/>
          <w:rtl/>
        </w:rPr>
      </w:pPr>
      <w:r>
        <w:rPr>
          <w:rFonts w:hint="cs"/>
          <w:rtl/>
        </w:rPr>
        <w:t>זהו, תוקן?</w:t>
      </w:r>
    </w:p>
    <w:p w14:paraId="02985F39" w14:textId="77777777" w:rsidR="00000000" w:rsidRDefault="00E84F3B">
      <w:pPr>
        <w:pStyle w:val="a"/>
        <w:ind w:firstLine="0"/>
        <w:rPr>
          <w:rFonts w:hint="cs"/>
          <w:rtl/>
        </w:rPr>
      </w:pPr>
    </w:p>
    <w:p w14:paraId="2A89B08D" w14:textId="77777777" w:rsidR="00000000" w:rsidRDefault="00E84F3B">
      <w:pPr>
        <w:pStyle w:val="ac"/>
        <w:rPr>
          <w:rtl/>
        </w:rPr>
      </w:pPr>
      <w:r>
        <w:rPr>
          <w:rFonts w:hint="eastAsia"/>
          <w:rtl/>
        </w:rPr>
        <w:t>נסים</w:t>
      </w:r>
      <w:r>
        <w:rPr>
          <w:rtl/>
        </w:rPr>
        <w:t xml:space="preserve"> זאב (ש"ס):</w:t>
      </w:r>
    </w:p>
    <w:p w14:paraId="7F46D675" w14:textId="77777777" w:rsidR="00000000" w:rsidRDefault="00E84F3B">
      <w:pPr>
        <w:pStyle w:val="a"/>
        <w:rPr>
          <w:rFonts w:hint="cs"/>
          <w:rtl/>
        </w:rPr>
      </w:pPr>
    </w:p>
    <w:p w14:paraId="5B9E310D" w14:textId="77777777" w:rsidR="00000000" w:rsidRDefault="00E84F3B">
      <w:pPr>
        <w:pStyle w:val="a"/>
        <w:rPr>
          <w:rFonts w:hint="cs"/>
          <w:rtl/>
        </w:rPr>
      </w:pPr>
      <w:r>
        <w:rPr>
          <w:rFonts w:hint="cs"/>
          <w:rtl/>
        </w:rPr>
        <w:t xml:space="preserve">לא שומעים דבר. תעשו הפסקה לבדוק מיקרופונים. </w:t>
      </w:r>
    </w:p>
    <w:p w14:paraId="5ECCA4F3" w14:textId="77777777" w:rsidR="00000000" w:rsidRDefault="00E84F3B">
      <w:pPr>
        <w:pStyle w:val="a"/>
        <w:ind w:firstLine="0"/>
        <w:rPr>
          <w:rFonts w:hint="cs"/>
          <w:rtl/>
        </w:rPr>
      </w:pPr>
    </w:p>
    <w:p w14:paraId="6BE0E753" w14:textId="77777777" w:rsidR="00000000" w:rsidRDefault="00E84F3B">
      <w:pPr>
        <w:pStyle w:val="SpeakerCon"/>
        <w:rPr>
          <w:rtl/>
        </w:rPr>
      </w:pPr>
      <w:bookmarkStart w:id="245" w:name="FS000000445T16_07_2003_13_28_48C"/>
      <w:bookmarkEnd w:id="245"/>
      <w:r>
        <w:rPr>
          <w:rtl/>
        </w:rPr>
        <w:t>איתן כבל (העבודה-מימד):</w:t>
      </w:r>
    </w:p>
    <w:p w14:paraId="2E174E52" w14:textId="77777777" w:rsidR="00000000" w:rsidRDefault="00E84F3B">
      <w:pPr>
        <w:pStyle w:val="a"/>
        <w:rPr>
          <w:rtl/>
        </w:rPr>
      </w:pPr>
    </w:p>
    <w:p w14:paraId="4F245A4F" w14:textId="77777777" w:rsidR="00000000" w:rsidRDefault="00E84F3B">
      <w:pPr>
        <w:pStyle w:val="a"/>
        <w:rPr>
          <w:rFonts w:hint="cs"/>
          <w:rtl/>
        </w:rPr>
      </w:pPr>
      <w:r>
        <w:rPr>
          <w:rFonts w:hint="cs"/>
          <w:rtl/>
        </w:rPr>
        <w:t>לא שומעים אותי. חברי, חברי הכנסת, שומעים?</w:t>
      </w:r>
    </w:p>
    <w:p w14:paraId="40A95D38" w14:textId="77777777" w:rsidR="00000000" w:rsidRDefault="00E84F3B">
      <w:pPr>
        <w:pStyle w:val="a"/>
        <w:ind w:firstLine="0"/>
        <w:rPr>
          <w:rFonts w:hint="cs"/>
          <w:rtl/>
        </w:rPr>
      </w:pPr>
    </w:p>
    <w:p w14:paraId="3C6A02FD" w14:textId="77777777" w:rsidR="00000000" w:rsidRDefault="00E84F3B">
      <w:pPr>
        <w:pStyle w:val="ad"/>
        <w:rPr>
          <w:rtl/>
        </w:rPr>
      </w:pPr>
      <w:r>
        <w:rPr>
          <w:rtl/>
        </w:rPr>
        <w:t>היו"ר אתי לבני:</w:t>
      </w:r>
    </w:p>
    <w:p w14:paraId="4A016EFD" w14:textId="77777777" w:rsidR="00000000" w:rsidRDefault="00E84F3B">
      <w:pPr>
        <w:pStyle w:val="a"/>
        <w:rPr>
          <w:rtl/>
        </w:rPr>
      </w:pPr>
    </w:p>
    <w:p w14:paraId="340BB9E6" w14:textId="77777777" w:rsidR="00000000" w:rsidRDefault="00E84F3B">
      <w:pPr>
        <w:pStyle w:val="a"/>
        <w:rPr>
          <w:rFonts w:hint="cs"/>
          <w:rtl/>
        </w:rPr>
      </w:pPr>
      <w:r>
        <w:rPr>
          <w:rFonts w:hint="cs"/>
          <w:rtl/>
        </w:rPr>
        <w:t>אני מבקשת שקט, כדי שיוכלו לשמוע אותו מעבר למיקרופון.</w:t>
      </w:r>
    </w:p>
    <w:p w14:paraId="40E78C2A" w14:textId="77777777" w:rsidR="00000000" w:rsidRDefault="00E84F3B">
      <w:pPr>
        <w:pStyle w:val="a"/>
        <w:ind w:firstLine="0"/>
        <w:rPr>
          <w:rFonts w:hint="cs"/>
          <w:rtl/>
        </w:rPr>
      </w:pPr>
    </w:p>
    <w:p w14:paraId="0DF8F869" w14:textId="77777777" w:rsidR="00000000" w:rsidRDefault="00E84F3B">
      <w:pPr>
        <w:pStyle w:val="ac"/>
        <w:rPr>
          <w:rtl/>
        </w:rPr>
      </w:pPr>
    </w:p>
    <w:p w14:paraId="235E7CC2" w14:textId="77777777" w:rsidR="00000000" w:rsidRDefault="00E84F3B">
      <w:pPr>
        <w:pStyle w:val="ac"/>
        <w:rPr>
          <w:rtl/>
        </w:rPr>
      </w:pPr>
      <w:r>
        <w:rPr>
          <w:rFonts w:hint="eastAsia"/>
          <w:rtl/>
        </w:rPr>
        <w:t>קריאות</w:t>
      </w:r>
      <w:r>
        <w:rPr>
          <w:rtl/>
        </w:rPr>
        <w:t>:</w:t>
      </w:r>
    </w:p>
    <w:p w14:paraId="7AE4E32F" w14:textId="77777777" w:rsidR="00000000" w:rsidRDefault="00E84F3B">
      <w:pPr>
        <w:pStyle w:val="a"/>
        <w:rPr>
          <w:rFonts w:hint="cs"/>
          <w:rtl/>
        </w:rPr>
      </w:pPr>
    </w:p>
    <w:p w14:paraId="39EC7191" w14:textId="77777777" w:rsidR="00000000" w:rsidRDefault="00E84F3B">
      <w:pPr>
        <w:pStyle w:val="a"/>
        <w:rPr>
          <w:rFonts w:hint="cs"/>
          <w:rtl/>
        </w:rPr>
      </w:pPr>
      <w:r>
        <w:rPr>
          <w:rFonts w:hint="cs"/>
          <w:rtl/>
        </w:rPr>
        <w:t>לא שומעים.</w:t>
      </w:r>
    </w:p>
    <w:p w14:paraId="3ECDAC4E" w14:textId="77777777" w:rsidR="00000000" w:rsidRDefault="00E84F3B">
      <w:pPr>
        <w:pStyle w:val="a"/>
        <w:ind w:firstLine="0"/>
        <w:rPr>
          <w:rFonts w:hint="cs"/>
          <w:rtl/>
        </w:rPr>
      </w:pPr>
    </w:p>
    <w:p w14:paraId="73580400" w14:textId="77777777" w:rsidR="00000000" w:rsidRDefault="00E84F3B">
      <w:pPr>
        <w:pStyle w:val="SpeakerCon"/>
        <w:rPr>
          <w:rtl/>
        </w:rPr>
      </w:pPr>
      <w:bookmarkStart w:id="246" w:name="FS000000445T16_07_2003_13_29_35C"/>
      <w:bookmarkEnd w:id="246"/>
      <w:r>
        <w:rPr>
          <w:rtl/>
        </w:rPr>
        <w:t xml:space="preserve">איתן כבל </w:t>
      </w:r>
      <w:r>
        <w:rPr>
          <w:rtl/>
        </w:rPr>
        <w:t>(העבודה-מימד):</w:t>
      </w:r>
    </w:p>
    <w:p w14:paraId="129E61C6" w14:textId="77777777" w:rsidR="00000000" w:rsidRDefault="00E84F3B">
      <w:pPr>
        <w:pStyle w:val="a"/>
        <w:rPr>
          <w:rtl/>
        </w:rPr>
      </w:pPr>
    </w:p>
    <w:p w14:paraId="6119A073" w14:textId="77777777" w:rsidR="00000000" w:rsidRDefault="00E84F3B">
      <w:pPr>
        <w:pStyle w:val="a"/>
        <w:rPr>
          <w:rFonts w:hint="cs"/>
          <w:rtl/>
        </w:rPr>
      </w:pPr>
      <w:r>
        <w:rPr>
          <w:rFonts w:hint="cs"/>
          <w:rtl/>
        </w:rPr>
        <w:t>חברי, חברי הכנסת, הצעת החוק הזאת, שהיא ראויה - - - אדוני שר האוצר, זה מאוד מפריע. הוא לא שומע אותי אפילו. לא שומעים. אני מבקש הפסקה.</w:t>
      </w:r>
    </w:p>
    <w:p w14:paraId="2F2D4C79" w14:textId="77777777" w:rsidR="00000000" w:rsidRDefault="00E84F3B">
      <w:pPr>
        <w:pStyle w:val="a"/>
        <w:ind w:firstLine="0"/>
        <w:rPr>
          <w:rFonts w:hint="cs"/>
          <w:rtl/>
        </w:rPr>
      </w:pPr>
    </w:p>
    <w:p w14:paraId="77DB789F" w14:textId="77777777" w:rsidR="00000000" w:rsidRDefault="00E84F3B">
      <w:pPr>
        <w:pStyle w:val="ad"/>
        <w:rPr>
          <w:rtl/>
        </w:rPr>
      </w:pPr>
      <w:r>
        <w:rPr>
          <w:rtl/>
        </w:rPr>
        <w:t>היו"ר אתי לבני:</w:t>
      </w:r>
    </w:p>
    <w:p w14:paraId="39AF7495" w14:textId="77777777" w:rsidR="00000000" w:rsidRDefault="00E84F3B">
      <w:pPr>
        <w:pStyle w:val="a"/>
        <w:rPr>
          <w:rtl/>
        </w:rPr>
      </w:pPr>
    </w:p>
    <w:p w14:paraId="1B1845AF" w14:textId="77777777" w:rsidR="00000000" w:rsidRDefault="00E84F3B">
      <w:pPr>
        <w:pStyle w:val="a"/>
        <w:rPr>
          <w:rFonts w:hint="cs"/>
          <w:rtl/>
        </w:rPr>
      </w:pPr>
      <w:r>
        <w:rPr>
          <w:rFonts w:hint="cs"/>
          <w:rtl/>
        </w:rPr>
        <w:t>בואו נעשה הפסקה של חמש דקות. אנחנו יוצאים להפסקה של חמש דקות כדי לאפשר בדיקה של המיקרופונ</w:t>
      </w:r>
      <w:r>
        <w:rPr>
          <w:rFonts w:hint="cs"/>
          <w:rtl/>
        </w:rPr>
        <w:t>ים. אנחנו נמשיך בעוד חמש דקות עם חבר הכנסת כבל. תודה.</w:t>
      </w:r>
    </w:p>
    <w:p w14:paraId="0D35FDFA" w14:textId="77777777" w:rsidR="00000000" w:rsidRDefault="00E84F3B">
      <w:pPr>
        <w:pStyle w:val="a"/>
        <w:ind w:firstLine="0"/>
        <w:rPr>
          <w:rFonts w:hint="cs"/>
          <w:rtl/>
        </w:rPr>
      </w:pPr>
    </w:p>
    <w:p w14:paraId="6B5D2A86" w14:textId="77777777" w:rsidR="00000000" w:rsidRDefault="00E84F3B">
      <w:pPr>
        <w:pStyle w:val="a"/>
        <w:ind w:firstLine="0"/>
        <w:jc w:val="center"/>
        <w:rPr>
          <w:rFonts w:hint="cs"/>
          <w:rtl/>
        </w:rPr>
      </w:pPr>
      <w:r>
        <w:rPr>
          <w:rFonts w:hint="cs"/>
          <w:rtl/>
        </w:rPr>
        <w:t>(הישיבה נפסקה בשעה 12:47, ונתחדשה בשעה 12:52.)</w:t>
      </w:r>
    </w:p>
    <w:p w14:paraId="70353430" w14:textId="77777777" w:rsidR="00000000" w:rsidRDefault="00E84F3B">
      <w:pPr>
        <w:pStyle w:val="a"/>
        <w:rPr>
          <w:rFonts w:hint="cs"/>
          <w:rtl/>
        </w:rPr>
      </w:pPr>
    </w:p>
    <w:p w14:paraId="442009A7" w14:textId="77777777" w:rsidR="00000000" w:rsidRDefault="00E84F3B">
      <w:pPr>
        <w:pStyle w:val="ad"/>
        <w:rPr>
          <w:rtl/>
        </w:rPr>
      </w:pPr>
      <w:r>
        <w:rPr>
          <w:rtl/>
        </w:rPr>
        <w:t>היו"ר אתי לבני:</w:t>
      </w:r>
    </w:p>
    <w:p w14:paraId="1C1F1B05" w14:textId="77777777" w:rsidR="00000000" w:rsidRDefault="00E84F3B">
      <w:pPr>
        <w:pStyle w:val="a"/>
        <w:rPr>
          <w:rtl/>
        </w:rPr>
      </w:pPr>
    </w:p>
    <w:p w14:paraId="705C5000" w14:textId="77777777" w:rsidR="00000000" w:rsidRDefault="00E84F3B">
      <w:pPr>
        <w:pStyle w:val="a"/>
        <w:rPr>
          <w:rFonts w:hint="cs"/>
          <w:rtl/>
        </w:rPr>
      </w:pPr>
      <w:r>
        <w:rPr>
          <w:rFonts w:hint="cs"/>
          <w:rtl/>
        </w:rPr>
        <w:t>אני מבקשת לחדש את הישיבה. המיקרופונים תוקנו כנראה. אני מזמינה את חבר הכנסת כבל להמשיך בדבריו או להתחיל אותם מן ההתחלה. אני מבקשת מכולם ל</w:t>
      </w:r>
      <w:r>
        <w:rPr>
          <w:rFonts w:hint="cs"/>
          <w:rtl/>
        </w:rPr>
        <w:t>שמור על השקט.</w:t>
      </w:r>
    </w:p>
    <w:p w14:paraId="20761141" w14:textId="77777777" w:rsidR="00000000" w:rsidRDefault="00E84F3B">
      <w:pPr>
        <w:pStyle w:val="a"/>
        <w:ind w:firstLine="0"/>
        <w:rPr>
          <w:rFonts w:hint="cs"/>
          <w:rtl/>
        </w:rPr>
      </w:pPr>
    </w:p>
    <w:p w14:paraId="6C80AAD3" w14:textId="77777777" w:rsidR="00000000" w:rsidRDefault="00E84F3B">
      <w:pPr>
        <w:pStyle w:val="SpeakerCon"/>
        <w:rPr>
          <w:rtl/>
        </w:rPr>
      </w:pPr>
      <w:bookmarkStart w:id="247" w:name="FS000000445T16_07_2003_14_50_57"/>
      <w:bookmarkStart w:id="248" w:name="FS000000445T16_07_2003_14_50_59C"/>
      <w:bookmarkEnd w:id="247"/>
      <w:bookmarkEnd w:id="248"/>
      <w:r>
        <w:rPr>
          <w:rtl/>
        </w:rPr>
        <w:t>איתן כבל (העבודה-מימד):</w:t>
      </w:r>
    </w:p>
    <w:p w14:paraId="1F26540B" w14:textId="77777777" w:rsidR="00000000" w:rsidRDefault="00E84F3B">
      <w:pPr>
        <w:pStyle w:val="a"/>
        <w:rPr>
          <w:rtl/>
        </w:rPr>
      </w:pPr>
    </w:p>
    <w:p w14:paraId="1C72F959" w14:textId="77777777" w:rsidR="00000000" w:rsidRDefault="00E84F3B">
      <w:pPr>
        <w:pStyle w:val="a"/>
        <w:rPr>
          <w:rFonts w:hint="cs"/>
          <w:rtl/>
        </w:rPr>
      </w:pPr>
      <w:bookmarkStart w:id="249" w:name="FS000000445T16_07_2003_13_20_41"/>
      <w:bookmarkEnd w:id="249"/>
      <w:r>
        <w:rPr>
          <w:rFonts w:hint="cs"/>
          <w:rtl/>
        </w:rPr>
        <w:t>גברתי היושבת-ראש, חברי חברי הכנסת, אני שומע את עצמי. רבים מחיילי צה"ל משרתים מספר רב של ימי מילואים חד-יומיים. אומנם, בתום יום המילואים מקבל החייל טופס 3010, המהווה אישור על ביצוע יום המילואים, אך רק מדי תום רבעון מק</w:t>
      </w:r>
      <w:r>
        <w:rPr>
          <w:rFonts w:hint="cs"/>
          <w:rtl/>
        </w:rPr>
        <w:t>בל החייל משלישות צה"ל אישור על מספרם הכולל של ימי המילואים החד-יומיים שעשה ברבעון החולף, ורק מדי רבעון מועבר אישור זה למעביד, ולאחר מכן לביטוח הלאומי, לצורך קבלת תגמולי המילואים.מתן האישור אחת לרבעון משהה קבלת תגמולים אלו, בעוד שמעסיקו של חייל המילואים מנכ</w:t>
      </w:r>
      <w:r>
        <w:rPr>
          <w:rFonts w:hint="cs"/>
          <w:rtl/>
        </w:rPr>
        <w:t xml:space="preserve">ה ימים אלו משכרו בו בחודש. </w:t>
      </w:r>
    </w:p>
    <w:p w14:paraId="01D48C86" w14:textId="77777777" w:rsidR="00000000" w:rsidRDefault="00E84F3B">
      <w:pPr>
        <w:pStyle w:val="a"/>
        <w:rPr>
          <w:rFonts w:hint="cs"/>
          <w:rtl/>
        </w:rPr>
      </w:pPr>
    </w:p>
    <w:p w14:paraId="521FA534" w14:textId="77777777" w:rsidR="00000000" w:rsidRDefault="00E84F3B">
      <w:pPr>
        <w:pStyle w:val="a"/>
        <w:rPr>
          <w:rFonts w:hint="cs"/>
          <w:rtl/>
        </w:rPr>
      </w:pPr>
      <w:r>
        <w:rPr>
          <w:rFonts w:hint="cs"/>
          <w:rtl/>
        </w:rPr>
        <w:t>מטרתה של הצעת החוק היא לשנות את הצורך באישור רבעוני לקבלת התגמולים בגין שירות מילואים חד-יומי, באמצעות קביעת הזכות לקבלת התגמול בחודש שבו שירת החייל.</w:t>
      </w:r>
    </w:p>
    <w:p w14:paraId="2311A266" w14:textId="77777777" w:rsidR="00000000" w:rsidRDefault="00E84F3B">
      <w:pPr>
        <w:pStyle w:val="a"/>
        <w:rPr>
          <w:rFonts w:hint="cs"/>
          <w:rtl/>
        </w:rPr>
      </w:pPr>
    </w:p>
    <w:p w14:paraId="768FD9C0" w14:textId="77777777" w:rsidR="00000000" w:rsidRDefault="00E84F3B">
      <w:pPr>
        <w:pStyle w:val="a"/>
        <w:rPr>
          <w:rFonts w:hint="cs"/>
          <w:rtl/>
        </w:rPr>
      </w:pPr>
      <w:r>
        <w:rPr>
          <w:rFonts w:hint="cs"/>
          <w:rtl/>
        </w:rPr>
        <w:t xml:space="preserve">חברי חברי הכנסת, הצעת החוק ברורה והיא נדרשת. </w:t>
      </w:r>
    </w:p>
    <w:p w14:paraId="07A18B85" w14:textId="77777777" w:rsidR="00000000" w:rsidRDefault="00E84F3B">
      <w:pPr>
        <w:pStyle w:val="a"/>
        <w:rPr>
          <w:rFonts w:hint="cs"/>
          <w:rtl/>
        </w:rPr>
      </w:pPr>
    </w:p>
    <w:p w14:paraId="5B722F07" w14:textId="77777777" w:rsidR="00000000" w:rsidRDefault="00E84F3B">
      <w:pPr>
        <w:pStyle w:val="a"/>
        <w:rPr>
          <w:rFonts w:hint="cs"/>
          <w:rtl/>
        </w:rPr>
      </w:pPr>
      <w:r>
        <w:rPr>
          <w:rFonts w:hint="cs"/>
          <w:rtl/>
        </w:rPr>
        <w:t>אני רוצה להודות ליושב-ראש הקו</w:t>
      </w:r>
      <w:r>
        <w:rPr>
          <w:rFonts w:hint="cs"/>
          <w:rtl/>
        </w:rPr>
        <w:t>אליציה, חבר הכנסת גדעון סער, שלקח על עצמו להגיש ערעור אפילו בלי לשאול אותי, כיוון שכשהממשלה מגישה הצעת חוק דומה, היא אינה זקוקה לכל הפרוצדורה שצריך לעבור חבר הכנסת, בעוד שחבר הכנסת צריך להניח את ההצעה 45 ימים מראש ולעבור את כל הפרוצדורה של הצעה טרומית. ממש</w:t>
      </w:r>
      <w:r>
        <w:rPr>
          <w:rFonts w:hint="cs"/>
          <w:rtl/>
        </w:rPr>
        <w:t xml:space="preserve">לה אינה זקוקה לזה. לצערי, הממשלה באופן אולי קצת מוזר, ואולי גם קצת קנטרני, סירבה לצרף את הצעת החוק שלי באופן אוטומטי להצעה שלה, אף שהצעת החוק שלי הונחה עוד בטרם החליטה הממשלה להביא את ההצעה הדומה לקריאה ראשונה. </w:t>
      </w:r>
    </w:p>
    <w:p w14:paraId="468304D9" w14:textId="77777777" w:rsidR="00000000" w:rsidRDefault="00E84F3B">
      <w:pPr>
        <w:pStyle w:val="a"/>
        <w:rPr>
          <w:rFonts w:hint="cs"/>
          <w:rtl/>
        </w:rPr>
      </w:pPr>
    </w:p>
    <w:p w14:paraId="2B5DC27D" w14:textId="77777777" w:rsidR="00000000" w:rsidRDefault="00E84F3B">
      <w:pPr>
        <w:pStyle w:val="a"/>
        <w:rPr>
          <w:rFonts w:hint="cs"/>
          <w:rtl/>
        </w:rPr>
      </w:pPr>
      <w:r>
        <w:rPr>
          <w:rFonts w:hint="cs"/>
          <w:rtl/>
        </w:rPr>
        <w:t>חבר הכנסת גדעון סער, אני מפרגן לך על הגשת ה</w:t>
      </w:r>
      <w:r>
        <w:rPr>
          <w:rFonts w:hint="cs"/>
          <w:rtl/>
        </w:rPr>
        <w:t xml:space="preserve">צעת הערעור שלך. כיוון שכך, היום אני רק מעלה בהסכמה את ההצעה, ולאחר שהערעור יידון בשבוע הבא, נביא את הנושא לאישור ולהצבעה. תודה רבה; ותודה לך, חבר הכנסת גדעון סער. </w:t>
      </w:r>
    </w:p>
    <w:p w14:paraId="46FAFE17" w14:textId="77777777" w:rsidR="00000000" w:rsidRDefault="00E84F3B">
      <w:pPr>
        <w:pStyle w:val="a"/>
        <w:ind w:firstLine="0"/>
        <w:rPr>
          <w:rFonts w:hint="cs"/>
          <w:rtl/>
        </w:rPr>
      </w:pPr>
    </w:p>
    <w:p w14:paraId="25F2998A" w14:textId="77777777" w:rsidR="00000000" w:rsidRDefault="00E84F3B">
      <w:pPr>
        <w:pStyle w:val="ad"/>
        <w:rPr>
          <w:rtl/>
        </w:rPr>
      </w:pPr>
      <w:r>
        <w:rPr>
          <w:rtl/>
        </w:rPr>
        <w:t>היו"ר אתי לבני:</w:t>
      </w:r>
    </w:p>
    <w:p w14:paraId="66F90D29" w14:textId="77777777" w:rsidR="00000000" w:rsidRDefault="00E84F3B">
      <w:pPr>
        <w:pStyle w:val="a"/>
        <w:rPr>
          <w:rtl/>
        </w:rPr>
      </w:pPr>
    </w:p>
    <w:p w14:paraId="7B7AC96A" w14:textId="77777777" w:rsidR="00000000" w:rsidRDefault="00E84F3B">
      <w:pPr>
        <w:pStyle w:val="a"/>
        <w:rPr>
          <w:rFonts w:hint="cs"/>
          <w:rtl/>
        </w:rPr>
      </w:pPr>
      <w:r>
        <w:rPr>
          <w:rFonts w:hint="cs"/>
          <w:rtl/>
        </w:rPr>
        <w:t>משיב שר הרווחה זבולון אורלב.</w:t>
      </w:r>
    </w:p>
    <w:p w14:paraId="308DDA73" w14:textId="77777777" w:rsidR="00000000" w:rsidRDefault="00E84F3B">
      <w:pPr>
        <w:pStyle w:val="a"/>
        <w:ind w:firstLine="0"/>
        <w:rPr>
          <w:rFonts w:hint="cs"/>
          <w:rtl/>
        </w:rPr>
      </w:pPr>
    </w:p>
    <w:p w14:paraId="4D0239D4" w14:textId="77777777" w:rsidR="00000000" w:rsidRDefault="00E84F3B">
      <w:pPr>
        <w:pStyle w:val="Speaker"/>
        <w:rPr>
          <w:rtl/>
        </w:rPr>
      </w:pPr>
      <w:bookmarkStart w:id="250" w:name="FS000000521T16_07_2003_13_28_33"/>
      <w:bookmarkEnd w:id="250"/>
    </w:p>
    <w:p w14:paraId="697161DD" w14:textId="77777777" w:rsidR="00000000" w:rsidRDefault="00E84F3B">
      <w:pPr>
        <w:pStyle w:val="Speaker"/>
        <w:rPr>
          <w:rtl/>
        </w:rPr>
      </w:pPr>
      <w:bookmarkStart w:id="251" w:name="_Toc46538640"/>
      <w:bookmarkStart w:id="252" w:name="_Toc49055369"/>
      <w:r>
        <w:rPr>
          <w:rFonts w:hint="eastAsia"/>
          <w:rtl/>
        </w:rPr>
        <w:t>שר</w:t>
      </w:r>
      <w:r>
        <w:rPr>
          <w:rtl/>
        </w:rPr>
        <w:t xml:space="preserve"> הרווחה זבולון אורלב:</w:t>
      </w:r>
      <w:bookmarkEnd w:id="251"/>
      <w:bookmarkEnd w:id="252"/>
    </w:p>
    <w:p w14:paraId="3DC4520C" w14:textId="77777777" w:rsidR="00000000" w:rsidRDefault="00E84F3B">
      <w:pPr>
        <w:pStyle w:val="a"/>
        <w:rPr>
          <w:rFonts w:hint="cs"/>
          <w:rtl/>
        </w:rPr>
      </w:pPr>
    </w:p>
    <w:p w14:paraId="2F8C6C61" w14:textId="77777777" w:rsidR="00000000" w:rsidRDefault="00E84F3B">
      <w:pPr>
        <w:pStyle w:val="a"/>
        <w:rPr>
          <w:rFonts w:hint="cs"/>
          <w:rtl/>
        </w:rPr>
      </w:pPr>
      <w:r>
        <w:rPr>
          <w:rFonts w:hint="cs"/>
          <w:rtl/>
        </w:rPr>
        <w:t xml:space="preserve">גברתי היושבת-ראש, </w:t>
      </w:r>
      <w:r>
        <w:rPr>
          <w:rFonts w:hint="cs"/>
          <w:rtl/>
        </w:rPr>
        <w:t>חברי חברי הכנסת, הוראות סעיף 271 לחוק הביטוח הלאומי [נוסח משולב], התשנ"ה-1995, מבחינות לעניין תשלום התגמול לשירות מילואים בין שירות מילואים ממושך ורצוף לבין שירות מילואים חד-יומי.</w:t>
      </w:r>
    </w:p>
    <w:p w14:paraId="39268CCC" w14:textId="77777777" w:rsidR="00000000" w:rsidRDefault="00E84F3B">
      <w:pPr>
        <w:pStyle w:val="a"/>
        <w:rPr>
          <w:rFonts w:hint="cs"/>
          <w:rtl/>
        </w:rPr>
      </w:pPr>
    </w:p>
    <w:p w14:paraId="16F4337F" w14:textId="77777777" w:rsidR="00000000" w:rsidRDefault="00E84F3B">
      <w:pPr>
        <w:pStyle w:val="a"/>
        <w:rPr>
          <w:rFonts w:hint="cs"/>
          <w:rtl/>
        </w:rPr>
      </w:pPr>
      <w:r>
        <w:rPr>
          <w:rFonts w:hint="cs"/>
          <w:rtl/>
        </w:rPr>
        <w:t xml:space="preserve"> בעבר נקבע בחוק כי התגמול עבור שירות חד-יומי ישולם מהיום השלישי בלבד. בחודש</w:t>
      </w:r>
      <w:r>
        <w:rPr>
          <w:rFonts w:hint="cs"/>
          <w:rtl/>
        </w:rPr>
        <w:t xml:space="preserve"> יוני 2001, בכנסת הקודמת, הכנסת החמש-עשרה, תוקן החוק, ונקבע בו כי גם תגמול בעד שירות חד-יומי ישולם החל ביום השירות הראשון ולא השלישי. ואולם, הוראות החוק שנקבעו לפי הוראות סעיף 271 הן שהתגמול משתלם בעד שירות חד-יומי רק אחת לרבעון. ההוראות האלה נשארו בעינן. </w:t>
      </w:r>
    </w:p>
    <w:p w14:paraId="31684A42" w14:textId="77777777" w:rsidR="00000000" w:rsidRDefault="00E84F3B">
      <w:pPr>
        <w:pStyle w:val="a"/>
        <w:rPr>
          <w:rFonts w:hint="cs"/>
          <w:rtl/>
        </w:rPr>
      </w:pPr>
    </w:p>
    <w:p w14:paraId="08F58585" w14:textId="77777777" w:rsidR="00000000" w:rsidRDefault="00E84F3B">
      <w:pPr>
        <w:pStyle w:val="a"/>
        <w:rPr>
          <w:rFonts w:hint="cs"/>
          <w:rtl/>
        </w:rPr>
      </w:pPr>
      <w:r>
        <w:rPr>
          <w:rFonts w:hint="cs"/>
          <w:rtl/>
        </w:rPr>
        <w:t xml:space="preserve">חבר הכנסת כבל מציע עתה לתקן את סעיף 271 לחוק ולבטל את ההבחנה הקיימת בו לעניין תשלום התגמול בין שירות מילואים ממושך ורצוף, שמשולם מייד בסיום השירות, לבין שירות מילואים חד-יומי, שכיום משולם רק אחת לרבעון. </w:t>
      </w:r>
    </w:p>
    <w:p w14:paraId="4E0FF3FE" w14:textId="77777777" w:rsidR="00000000" w:rsidRDefault="00E84F3B">
      <w:pPr>
        <w:pStyle w:val="a"/>
        <w:rPr>
          <w:rFonts w:hint="cs"/>
          <w:rtl/>
        </w:rPr>
      </w:pPr>
    </w:p>
    <w:p w14:paraId="55102559" w14:textId="77777777" w:rsidR="00000000" w:rsidRDefault="00E84F3B">
      <w:pPr>
        <w:pStyle w:val="a"/>
        <w:rPr>
          <w:rFonts w:hint="cs"/>
          <w:rtl/>
        </w:rPr>
      </w:pPr>
      <w:r>
        <w:rPr>
          <w:rFonts w:hint="cs"/>
          <w:rtl/>
        </w:rPr>
        <w:t>הצעה זאת היא נכונה ביסודה. כפי שנאמר, גם הממשלה ת</w:t>
      </w:r>
      <w:r>
        <w:rPr>
          <w:rFonts w:hint="cs"/>
          <w:rtl/>
        </w:rPr>
        <w:t xml:space="preserve">גיש היום הצעת חוק דומה, לאחר שעברה כברת דרך יותר מ-45 יום. אני רוצה לומר לך, חבר הכנסת איתן כבל, שלחבר כנסת יש מסלול יותר קצר להגיש הצעת חוק  פרטית </w:t>
      </w:r>
      <w:r>
        <w:rPr>
          <w:rtl/>
        </w:rPr>
        <w:t>–</w:t>
      </w:r>
      <w:r>
        <w:rPr>
          <w:rFonts w:hint="cs"/>
          <w:rtl/>
        </w:rPr>
        <w:t xml:space="preserve"> להמתין רק 45 יום. שר שרוצה להגיש הצעת חוק, עובר מסלול ארוך מאוד, הרבה יותר מ-45 יום. כידוע לך, אני לא טירו</w:t>
      </w:r>
      <w:r>
        <w:rPr>
          <w:rFonts w:hint="cs"/>
          <w:rtl/>
        </w:rPr>
        <w:t xml:space="preserve">ן בהגשת חוקים. </w:t>
      </w:r>
    </w:p>
    <w:p w14:paraId="6775AB82" w14:textId="77777777" w:rsidR="00000000" w:rsidRDefault="00E84F3B">
      <w:pPr>
        <w:pStyle w:val="a"/>
        <w:rPr>
          <w:rFonts w:hint="cs"/>
          <w:rtl/>
        </w:rPr>
      </w:pPr>
    </w:p>
    <w:p w14:paraId="284194D0" w14:textId="77777777" w:rsidR="00000000" w:rsidRDefault="00E84F3B">
      <w:pPr>
        <w:pStyle w:val="a"/>
        <w:rPr>
          <w:rFonts w:hint="cs"/>
          <w:rtl/>
        </w:rPr>
      </w:pPr>
      <w:r>
        <w:rPr>
          <w:rFonts w:hint="cs"/>
          <w:rtl/>
        </w:rPr>
        <w:t>אני מסכים להצעתך שלא להצביע בשלב הזה, להמתין לערר שיוגש על-ידי יושב-ראש הקואליציה, ואני מודיעך שאני אתמוך בערר הזה, ובשבוע הבא נצביע ונצרף את ההצעה להצעת החוק הממשלתית. תודה.</w:t>
      </w:r>
    </w:p>
    <w:p w14:paraId="76F6A954" w14:textId="77777777" w:rsidR="00000000" w:rsidRDefault="00E84F3B">
      <w:pPr>
        <w:pStyle w:val="a"/>
        <w:ind w:firstLine="0"/>
        <w:rPr>
          <w:rFonts w:hint="cs"/>
          <w:rtl/>
        </w:rPr>
      </w:pPr>
    </w:p>
    <w:p w14:paraId="6FCAFD70" w14:textId="77777777" w:rsidR="00000000" w:rsidRDefault="00E84F3B">
      <w:pPr>
        <w:pStyle w:val="ad"/>
        <w:rPr>
          <w:rtl/>
        </w:rPr>
      </w:pPr>
      <w:r>
        <w:rPr>
          <w:rtl/>
        </w:rPr>
        <w:t>היו"ר אתי לבני:</w:t>
      </w:r>
    </w:p>
    <w:p w14:paraId="5969B0B1" w14:textId="77777777" w:rsidR="00000000" w:rsidRDefault="00E84F3B">
      <w:pPr>
        <w:pStyle w:val="a"/>
        <w:rPr>
          <w:rtl/>
        </w:rPr>
      </w:pPr>
    </w:p>
    <w:p w14:paraId="46AC4BA5" w14:textId="77777777" w:rsidR="00000000" w:rsidRDefault="00E84F3B">
      <w:pPr>
        <w:pStyle w:val="a"/>
        <w:rPr>
          <w:rFonts w:hint="cs"/>
          <w:rtl/>
        </w:rPr>
      </w:pPr>
      <w:r>
        <w:rPr>
          <w:rFonts w:hint="cs"/>
          <w:rtl/>
        </w:rPr>
        <w:t xml:space="preserve"> מה אתה מציע, כבוד השר?</w:t>
      </w:r>
    </w:p>
    <w:p w14:paraId="5ADECE82" w14:textId="77777777" w:rsidR="00000000" w:rsidRDefault="00E84F3B">
      <w:pPr>
        <w:pStyle w:val="a"/>
        <w:ind w:firstLine="0"/>
        <w:rPr>
          <w:rFonts w:hint="cs"/>
          <w:rtl/>
        </w:rPr>
      </w:pPr>
    </w:p>
    <w:p w14:paraId="30A53BB3" w14:textId="77777777" w:rsidR="00000000" w:rsidRDefault="00E84F3B">
      <w:pPr>
        <w:pStyle w:val="SpeakerCon"/>
        <w:rPr>
          <w:rtl/>
        </w:rPr>
      </w:pPr>
      <w:bookmarkStart w:id="253" w:name="FS000000521T16_07_2003_13_36_13C"/>
      <w:bookmarkEnd w:id="253"/>
      <w:r>
        <w:rPr>
          <w:rtl/>
        </w:rPr>
        <w:t>שר הרווחה זבולון אורל</w:t>
      </w:r>
      <w:r>
        <w:rPr>
          <w:rtl/>
        </w:rPr>
        <w:t>ב:</w:t>
      </w:r>
    </w:p>
    <w:p w14:paraId="4DF02023" w14:textId="77777777" w:rsidR="00000000" w:rsidRDefault="00E84F3B">
      <w:pPr>
        <w:pStyle w:val="a"/>
        <w:rPr>
          <w:rtl/>
        </w:rPr>
      </w:pPr>
    </w:p>
    <w:p w14:paraId="100DBDF4" w14:textId="77777777" w:rsidR="00000000" w:rsidRDefault="00E84F3B">
      <w:pPr>
        <w:pStyle w:val="a"/>
        <w:rPr>
          <w:rFonts w:hint="cs"/>
          <w:rtl/>
        </w:rPr>
      </w:pPr>
      <w:r>
        <w:rPr>
          <w:rFonts w:hint="cs"/>
          <w:rtl/>
        </w:rPr>
        <w:t>אני מבקש לדחות את ההצבעה. האם אתה מסכים, חבר הכנסת כבל?</w:t>
      </w:r>
    </w:p>
    <w:p w14:paraId="7A3CE7F1" w14:textId="77777777" w:rsidR="00000000" w:rsidRDefault="00E84F3B">
      <w:pPr>
        <w:pStyle w:val="a"/>
        <w:ind w:firstLine="0"/>
        <w:rPr>
          <w:rFonts w:hint="cs"/>
          <w:rtl/>
        </w:rPr>
      </w:pPr>
    </w:p>
    <w:p w14:paraId="0D9B127F" w14:textId="77777777" w:rsidR="00000000" w:rsidRDefault="00E84F3B">
      <w:pPr>
        <w:pStyle w:val="ac"/>
        <w:rPr>
          <w:rtl/>
        </w:rPr>
      </w:pPr>
      <w:r>
        <w:rPr>
          <w:rFonts w:hint="eastAsia"/>
          <w:rtl/>
        </w:rPr>
        <w:t>איתן</w:t>
      </w:r>
      <w:r>
        <w:rPr>
          <w:rtl/>
        </w:rPr>
        <w:t xml:space="preserve"> כבל (העבודה-מימד):</w:t>
      </w:r>
    </w:p>
    <w:p w14:paraId="1121550D" w14:textId="77777777" w:rsidR="00000000" w:rsidRDefault="00E84F3B">
      <w:pPr>
        <w:pStyle w:val="a"/>
        <w:rPr>
          <w:rFonts w:hint="cs"/>
          <w:rtl/>
        </w:rPr>
      </w:pPr>
    </w:p>
    <w:p w14:paraId="46C88F11" w14:textId="77777777" w:rsidR="00000000" w:rsidRDefault="00E84F3B">
      <w:pPr>
        <w:pStyle w:val="a"/>
        <w:rPr>
          <w:rFonts w:hint="cs"/>
          <w:rtl/>
        </w:rPr>
      </w:pPr>
      <w:r>
        <w:rPr>
          <w:rFonts w:hint="cs"/>
          <w:rtl/>
        </w:rPr>
        <w:t xml:space="preserve">מסכים. </w:t>
      </w:r>
    </w:p>
    <w:p w14:paraId="1725539F" w14:textId="77777777" w:rsidR="00000000" w:rsidRDefault="00E84F3B">
      <w:pPr>
        <w:pStyle w:val="a"/>
        <w:ind w:firstLine="0"/>
        <w:rPr>
          <w:rFonts w:hint="cs"/>
          <w:rtl/>
        </w:rPr>
      </w:pPr>
    </w:p>
    <w:p w14:paraId="0E05C971" w14:textId="77777777" w:rsidR="00000000" w:rsidRDefault="00E84F3B">
      <w:pPr>
        <w:pStyle w:val="ad"/>
        <w:rPr>
          <w:rtl/>
        </w:rPr>
      </w:pPr>
    </w:p>
    <w:p w14:paraId="0F0D9CE4" w14:textId="77777777" w:rsidR="00000000" w:rsidRDefault="00E84F3B">
      <w:pPr>
        <w:pStyle w:val="ad"/>
        <w:rPr>
          <w:rtl/>
        </w:rPr>
      </w:pPr>
      <w:r>
        <w:rPr>
          <w:rtl/>
        </w:rPr>
        <w:t>היו"ר אתי לבני:</w:t>
      </w:r>
    </w:p>
    <w:p w14:paraId="18488A15" w14:textId="77777777" w:rsidR="00000000" w:rsidRDefault="00E84F3B">
      <w:pPr>
        <w:pStyle w:val="a"/>
        <w:rPr>
          <w:rtl/>
        </w:rPr>
      </w:pPr>
    </w:p>
    <w:p w14:paraId="31E60466" w14:textId="77777777" w:rsidR="00000000" w:rsidRDefault="00E84F3B">
      <w:pPr>
        <w:pStyle w:val="a"/>
        <w:rPr>
          <w:rFonts w:hint="cs"/>
          <w:rtl/>
        </w:rPr>
      </w:pPr>
      <w:r>
        <w:rPr>
          <w:rFonts w:hint="cs"/>
          <w:rtl/>
        </w:rPr>
        <w:t xml:space="preserve">ההצבעה נדחית. </w:t>
      </w:r>
    </w:p>
    <w:p w14:paraId="60437C71" w14:textId="77777777" w:rsidR="00000000" w:rsidRDefault="00E84F3B">
      <w:pPr>
        <w:pStyle w:val="a"/>
        <w:rPr>
          <w:rFonts w:hint="cs"/>
          <w:rtl/>
        </w:rPr>
      </w:pPr>
    </w:p>
    <w:p w14:paraId="1809EE85" w14:textId="77777777" w:rsidR="00000000" w:rsidRDefault="00E84F3B">
      <w:pPr>
        <w:pStyle w:val="a"/>
        <w:rPr>
          <w:rFonts w:hint="cs"/>
          <w:rtl/>
        </w:rPr>
      </w:pPr>
    </w:p>
    <w:p w14:paraId="50101445" w14:textId="77777777" w:rsidR="00000000" w:rsidRDefault="00E84F3B">
      <w:pPr>
        <w:pStyle w:val="Subject"/>
        <w:rPr>
          <w:rtl/>
        </w:rPr>
      </w:pPr>
    </w:p>
    <w:p w14:paraId="13E67E80" w14:textId="77777777" w:rsidR="00000000" w:rsidRDefault="00E84F3B">
      <w:pPr>
        <w:pStyle w:val="Subject"/>
        <w:rPr>
          <w:rFonts w:hint="cs"/>
          <w:rtl/>
        </w:rPr>
      </w:pPr>
      <w:bookmarkStart w:id="254" w:name="_Toc46538641"/>
      <w:bookmarkStart w:id="255" w:name="_Toc49055370"/>
      <w:r>
        <w:rPr>
          <w:rFonts w:hint="cs"/>
          <w:rtl/>
        </w:rPr>
        <w:t xml:space="preserve">הצעת חוק הביטוח הלאומי (תיקון </w:t>
      </w:r>
      <w:r>
        <w:rPr>
          <w:rtl/>
        </w:rPr>
        <w:t>–</w:t>
      </w:r>
      <w:r>
        <w:rPr>
          <w:rFonts w:hint="cs"/>
          <w:rtl/>
        </w:rPr>
        <w:t xml:space="preserve"> ביטוח אבטלה לעובד עצמאי), </w:t>
      </w:r>
      <w:r>
        <w:rPr>
          <w:rtl/>
        </w:rPr>
        <w:br/>
      </w:r>
      <w:r>
        <w:rPr>
          <w:rFonts w:hint="cs"/>
          <w:rtl/>
        </w:rPr>
        <w:t>התשס"ג-2003</w:t>
      </w:r>
      <w:bookmarkEnd w:id="254"/>
      <w:bookmarkEnd w:id="255"/>
    </w:p>
    <w:p w14:paraId="0C8FA967" w14:textId="77777777" w:rsidR="00000000" w:rsidRDefault="00E84F3B">
      <w:pPr>
        <w:pStyle w:val="a"/>
        <w:rPr>
          <w:rFonts w:hint="cs"/>
          <w:rtl/>
        </w:rPr>
      </w:pPr>
      <w:r>
        <w:rPr>
          <w:rtl/>
        </w:rPr>
        <w:t>[נספחות.]</w:t>
      </w:r>
    </w:p>
    <w:p w14:paraId="7E629108" w14:textId="77777777" w:rsidR="00000000" w:rsidRDefault="00E84F3B">
      <w:pPr>
        <w:pStyle w:val="SubjectSub"/>
        <w:rPr>
          <w:rFonts w:hint="cs"/>
          <w:rtl/>
        </w:rPr>
      </w:pPr>
      <w:r>
        <w:rPr>
          <w:rFonts w:hint="cs"/>
          <w:rtl/>
        </w:rPr>
        <w:t>(הצעת קבוצת חברי הכנסת)</w:t>
      </w:r>
    </w:p>
    <w:p w14:paraId="2662DE16" w14:textId="77777777" w:rsidR="00000000" w:rsidRDefault="00E84F3B">
      <w:pPr>
        <w:pStyle w:val="ad"/>
        <w:rPr>
          <w:rFonts w:hint="cs"/>
          <w:rtl/>
        </w:rPr>
      </w:pPr>
    </w:p>
    <w:p w14:paraId="39EEC756" w14:textId="77777777" w:rsidR="00000000" w:rsidRDefault="00E84F3B">
      <w:pPr>
        <w:pStyle w:val="ad"/>
        <w:rPr>
          <w:rFonts w:hint="cs"/>
          <w:rtl/>
        </w:rPr>
      </w:pPr>
    </w:p>
    <w:p w14:paraId="186203D0" w14:textId="77777777" w:rsidR="00000000" w:rsidRDefault="00E84F3B">
      <w:pPr>
        <w:pStyle w:val="ad"/>
        <w:rPr>
          <w:rtl/>
        </w:rPr>
      </w:pPr>
      <w:r>
        <w:rPr>
          <w:rtl/>
        </w:rPr>
        <w:t>היו"ר אתי לבני:</w:t>
      </w:r>
    </w:p>
    <w:p w14:paraId="033906AD" w14:textId="77777777" w:rsidR="00000000" w:rsidRDefault="00E84F3B">
      <w:pPr>
        <w:pStyle w:val="a"/>
        <w:rPr>
          <w:rtl/>
        </w:rPr>
      </w:pPr>
    </w:p>
    <w:p w14:paraId="3DC1D298" w14:textId="77777777" w:rsidR="00000000" w:rsidRDefault="00E84F3B">
      <w:pPr>
        <w:pStyle w:val="a"/>
        <w:rPr>
          <w:rFonts w:hint="cs"/>
          <w:rtl/>
        </w:rPr>
      </w:pPr>
      <w:r>
        <w:rPr>
          <w:rFonts w:hint="cs"/>
          <w:rtl/>
        </w:rPr>
        <w:t>א</w:t>
      </w:r>
      <w:r>
        <w:rPr>
          <w:rFonts w:hint="cs"/>
          <w:rtl/>
        </w:rPr>
        <w:t xml:space="preserve">נו עוברים להצעת חוק פ/660, הצעת חוק הביטוח הלאומי (תיקון </w:t>
      </w:r>
      <w:r>
        <w:rPr>
          <w:rtl/>
        </w:rPr>
        <w:t>–</w:t>
      </w:r>
      <w:r>
        <w:rPr>
          <w:rFonts w:hint="cs"/>
          <w:rtl/>
        </w:rPr>
        <w:t xml:space="preserve"> ביטוח אבטלה לעובד עצמאי).  אני מזמינה את חבר הכנסת אלי ישי - הוא איננו. יציג את הצעת החוק במקומו חבר הכנסת שלמה בניזרי. </w:t>
      </w:r>
    </w:p>
    <w:p w14:paraId="4FB8F074" w14:textId="77777777" w:rsidR="00000000" w:rsidRDefault="00E84F3B">
      <w:pPr>
        <w:pStyle w:val="a"/>
        <w:rPr>
          <w:rFonts w:hint="cs"/>
          <w:rtl/>
        </w:rPr>
      </w:pPr>
    </w:p>
    <w:p w14:paraId="04ED7DD1" w14:textId="77777777" w:rsidR="00000000" w:rsidRDefault="00E84F3B">
      <w:pPr>
        <w:pStyle w:val="a"/>
        <w:rPr>
          <w:rFonts w:hint="cs"/>
          <w:rtl/>
        </w:rPr>
      </w:pPr>
      <w:r>
        <w:rPr>
          <w:rFonts w:hint="cs"/>
          <w:rtl/>
        </w:rPr>
        <w:t>אני רוצה לומר, ששתי הצעות החוק הבאות, שמספריהן פ/103 ו-פ/344, הן דומות, והן</w:t>
      </w:r>
      <w:r>
        <w:rPr>
          <w:rFonts w:hint="cs"/>
          <w:rtl/>
        </w:rPr>
        <w:t xml:space="preserve"> יוצגו ברצף, ואחר כך ישיב על כולן שר הרווחה. חבר הכנסת בניזרי, בבקשה. </w:t>
      </w:r>
    </w:p>
    <w:p w14:paraId="26006F14" w14:textId="77777777" w:rsidR="00000000" w:rsidRDefault="00E84F3B">
      <w:pPr>
        <w:pStyle w:val="a"/>
        <w:ind w:firstLine="0"/>
        <w:rPr>
          <w:rFonts w:hint="cs"/>
          <w:rtl/>
        </w:rPr>
      </w:pPr>
    </w:p>
    <w:p w14:paraId="79B215EC" w14:textId="77777777" w:rsidR="00000000" w:rsidRDefault="00E84F3B">
      <w:pPr>
        <w:pStyle w:val="Speaker"/>
        <w:rPr>
          <w:rtl/>
        </w:rPr>
      </w:pPr>
      <w:bookmarkStart w:id="256" w:name="FS000000484T16_07_2003_13_46_01"/>
      <w:bookmarkStart w:id="257" w:name="_Toc46538642"/>
      <w:bookmarkStart w:id="258" w:name="_Toc49055371"/>
      <w:bookmarkEnd w:id="256"/>
      <w:r>
        <w:rPr>
          <w:rFonts w:hint="eastAsia"/>
          <w:rtl/>
        </w:rPr>
        <w:t>שלמה</w:t>
      </w:r>
      <w:r>
        <w:rPr>
          <w:rtl/>
        </w:rPr>
        <w:t xml:space="preserve"> בניזרי (ש"ס):</w:t>
      </w:r>
      <w:bookmarkEnd w:id="257"/>
      <w:bookmarkEnd w:id="258"/>
    </w:p>
    <w:p w14:paraId="3FFFFFC3" w14:textId="77777777" w:rsidR="00000000" w:rsidRDefault="00E84F3B">
      <w:pPr>
        <w:pStyle w:val="a"/>
        <w:rPr>
          <w:rFonts w:hint="cs"/>
          <w:rtl/>
        </w:rPr>
      </w:pPr>
    </w:p>
    <w:p w14:paraId="5B03AD96" w14:textId="77777777" w:rsidR="00000000" w:rsidRDefault="00E84F3B">
      <w:pPr>
        <w:pStyle w:val="a"/>
        <w:rPr>
          <w:rFonts w:hint="cs"/>
          <w:rtl/>
        </w:rPr>
      </w:pPr>
      <w:r>
        <w:rPr>
          <w:rFonts w:hint="cs"/>
          <w:rtl/>
        </w:rPr>
        <w:t>גברתי היושבת-ראש, רבותי חברי הכנסת, אני מקווה שלפחות אני שומע את עצמי. גם זה משהו.</w:t>
      </w:r>
    </w:p>
    <w:p w14:paraId="372733DA" w14:textId="77777777" w:rsidR="00000000" w:rsidRDefault="00E84F3B">
      <w:pPr>
        <w:pStyle w:val="a"/>
        <w:rPr>
          <w:rFonts w:hint="cs"/>
          <w:rtl/>
        </w:rPr>
      </w:pPr>
    </w:p>
    <w:p w14:paraId="75FCFC4C" w14:textId="77777777" w:rsidR="00000000" w:rsidRDefault="00E84F3B">
      <w:pPr>
        <w:pStyle w:val="ac"/>
        <w:rPr>
          <w:rtl/>
        </w:rPr>
      </w:pPr>
      <w:r>
        <w:rPr>
          <w:rFonts w:hint="eastAsia"/>
          <w:rtl/>
        </w:rPr>
        <w:t>חיים</w:t>
      </w:r>
      <w:r>
        <w:rPr>
          <w:rtl/>
        </w:rPr>
        <w:t xml:space="preserve"> רמון (העבודה-מימד):</w:t>
      </w:r>
    </w:p>
    <w:p w14:paraId="0567E21B" w14:textId="77777777" w:rsidR="00000000" w:rsidRDefault="00E84F3B">
      <w:pPr>
        <w:pStyle w:val="a"/>
        <w:rPr>
          <w:rFonts w:hint="cs"/>
          <w:rtl/>
        </w:rPr>
      </w:pPr>
    </w:p>
    <w:p w14:paraId="7D59C7E6" w14:textId="77777777" w:rsidR="00000000" w:rsidRDefault="00E84F3B">
      <w:pPr>
        <w:pStyle w:val="a"/>
        <w:rPr>
          <w:rFonts w:hint="cs"/>
          <w:rtl/>
        </w:rPr>
      </w:pPr>
      <w:r>
        <w:rPr>
          <w:rFonts w:hint="cs"/>
          <w:rtl/>
        </w:rPr>
        <w:t>חבר הכנסת בניזרי, זה לא הנמקה מהמקום?</w:t>
      </w:r>
    </w:p>
    <w:p w14:paraId="7856B531" w14:textId="77777777" w:rsidR="00000000" w:rsidRDefault="00E84F3B">
      <w:pPr>
        <w:pStyle w:val="a"/>
        <w:ind w:firstLine="0"/>
        <w:rPr>
          <w:rFonts w:hint="cs"/>
          <w:rtl/>
        </w:rPr>
      </w:pPr>
    </w:p>
    <w:p w14:paraId="317215B5" w14:textId="77777777" w:rsidR="00000000" w:rsidRDefault="00E84F3B">
      <w:pPr>
        <w:pStyle w:val="SpeakerCon"/>
        <w:rPr>
          <w:rtl/>
        </w:rPr>
      </w:pPr>
      <w:bookmarkStart w:id="259" w:name="FS000000484T16_07_2003_13_46_32C"/>
      <w:bookmarkEnd w:id="259"/>
      <w:r>
        <w:rPr>
          <w:rtl/>
        </w:rPr>
        <w:t>שלמה בניזרי (ש"</w:t>
      </w:r>
      <w:r>
        <w:rPr>
          <w:rtl/>
        </w:rPr>
        <w:t>ס):</w:t>
      </w:r>
    </w:p>
    <w:p w14:paraId="00B792CE" w14:textId="77777777" w:rsidR="00000000" w:rsidRDefault="00E84F3B">
      <w:pPr>
        <w:pStyle w:val="a"/>
        <w:rPr>
          <w:rtl/>
        </w:rPr>
      </w:pPr>
    </w:p>
    <w:p w14:paraId="1D879858" w14:textId="77777777" w:rsidR="00000000" w:rsidRDefault="00E84F3B">
      <w:pPr>
        <w:pStyle w:val="a"/>
        <w:rPr>
          <w:rFonts w:hint="cs"/>
          <w:rtl/>
        </w:rPr>
      </w:pPr>
      <w:r>
        <w:rPr>
          <w:rFonts w:hint="cs"/>
          <w:rtl/>
        </w:rPr>
        <w:t xml:space="preserve">לא. לא ידוע לי. אמרו לי שאין הצבעה. זה מה שאני יודע. כך היה הסיכום. </w:t>
      </w:r>
    </w:p>
    <w:p w14:paraId="75EC2196" w14:textId="77777777" w:rsidR="00000000" w:rsidRDefault="00E84F3B">
      <w:pPr>
        <w:pStyle w:val="a"/>
        <w:ind w:firstLine="0"/>
        <w:rPr>
          <w:rFonts w:hint="cs"/>
          <w:rtl/>
        </w:rPr>
      </w:pPr>
    </w:p>
    <w:p w14:paraId="7ED176FB" w14:textId="77777777" w:rsidR="00000000" w:rsidRDefault="00E84F3B">
      <w:pPr>
        <w:pStyle w:val="ac"/>
        <w:rPr>
          <w:rtl/>
        </w:rPr>
      </w:pPr>
      <w:r>
        <w:rPr>
          <w:rFonts w:hint="eastAsia"/>
          <w:rtl/>
        </w:rPr>
        <w:t>שר</w:t>
      </w:r>
      <w:r>
        <w:rPr>
          <w:rtl/>
        </w:rPr>
        <w:t xml:space="preserve"> הרווחה זבולון אורלב:</w:t>
      </w:r>
    </w:p>
    <w:p w14:paraId="44CE6A9A" w14:textId="77777777" w:rsidR="00000000" w:rsidRDefault="00E84F3B">
      <w:pPr>
        <w:pStyle w:val="a"/>
        <w:rPr>
          <w:rFonts w:hint="cs"/>
          <w:rtl/>
        </w:rPr>
      </w:pPr>
    </w:p>
    <w:p w14:paraId="3DDC73AE" w14:textId="77777777" w:rsidR="00000000" w:rsidRDefault="00E84F3B">
      <w:pPr>
        <w:pStyle w:val="a"/>
        <w:rPr>
          <w:rFonts w:hint="cs"/>
          <w:rtl/>
        </w:rPr>
      </w:pPr>
      <w:r>
        <w:rPr>
          <w:rFonts w:hint="cs"/>
          <w:rtl/>
        </w:rPr>
        <w:t xml:space="preserve">הוסכם שלא תהיה הצבעה. </w:t>
      </w:r>
    </w:p>
    <w:p w14:paraId="4D4EBCF7" w14:textId="77777777" w:rsidR="00000000" w:rsidRDefault="00E84F3B">
      <w:pPr>
        <w:pStyle w:val="a"/>
        <w:ind w:firstLine="0"/>
        <w:rPr>
          <w:rFonts w:hint="cs"/>
          <w:rtl/>
        </w:rPr>
      </w:pPr>
    </w:p>
    <w:p w14:paraId="60B43901" w14:textId="77777777" w:rsidR="00000000" w:rsidRDefault="00E84F3B">
      <w:pPr>
        <w:pStyle w:val="SpeakerCon"/>
        <w:rPr>
          <w:rtl/>
        </w:rPr>
      </w:pPr>
      <w:bookmarkStart w:id="260" w:name="FS000000484T16_07_2003_13_46_58C"/>
      <w:bookmarkEnd w:id="260"/>
      <w:r>
        <w:rPr>
          <w:rtl/>
        </w:rPr>
        <w:t>שלמה בניזרי (ש"ס):</w:t>
      </w:r>
    </w:p>
    <w:p w14:paraId="7CFBBD11" w14:textId="77777777" w:rsidR="00000000" w:rsidRDefault="00E84F3B">
      <w:pPr>
        <w:pStyle w:val="a"/>
        <w:rPr>
          <w:rtl/>
        </w:rPr>
      </w:pPr>
    </w:p>
    <w:p w14:paraId="60912FFB" w14:textId="77777777" w:rsidR="00000000" w:rsidRDefault="00E84F3B">
      <w:pPr>
        <w:pStyle w:val="a"/>
        <w:rPr>
          <w:rFonts w:hint="cs"/>
          <w:rtl/>
        </w:rPr>
      </w:pPr>
      <w:r>
        <w:rPr>
          <w:rFonts w:hint="cs"/>
          <w:rtl/>
        </w:rPr>
        <w:t>מה צריך לעשות? לא לדבר? גם את זכות הדיבור אתם רוצים לקחת לנו? לקחתם לנו הכול, לפחות את הדיבור תשאירו לנו.</w:t>
      </w:r>
    </w:p>
    <w:p w14:paraId="3CEAA54C" w14:textId="77777777" w:rsidR="00000000" w:rsidRDefault="00E84F3B">
      <w:pPr>
        <w:pStyle w:val="a"/>
        <w:ind w:firstLine="0"/>
        <w:rPr>
          <w:rFonts w:hint="cs"/>
          <w:rtl/>
        </w:rPr>
      </w:pPr>
    </w:p>
    <w:p w14:paraId="10D42AC8" w14:textId="77777777" w:rsidR="00000000" w:rsidRDefault="00E84F3B">
      <w:pPr>
        <w:pStyle w:val="a"/>
        <w:rPr>
          <w:rFonts w:hint="cs"/>
          <w:rtl/>
        </w:rPr>
      </w:pPr>
      <w:bookmarkStart w:id="261" w:name="FS000000484T16_07_2003_13_32_26C"/>
      <w:bookmarkEnd w:id="261"/>
      <w:r>
        <w:rPr>
          <w:rFonts w:hint="cs"/>
          <w:rtl/>
        </w:rPr>
        <w:t>גברתי</w:t>
      </w:r>
      <w:r>
        <w:rPr>
          <w:rFonts w:hint="cs"/>
          <w:rtl/>
        </w:rPr>
        <w:t xml:space="preserve"> היושבת-ראש, רבותי חברי הכנסת, אומנם אין הצבעה, אבל לפחות כמה משפטים בנושא של עצמאים שאינם זכאים לביטוח אבטלה - לדמי אבטלה, כפי שאנחנו נוהגים לקרוא להם כאן. כידוע לכם, בשנים האחרונות מאות-אלפי עסקים פרטיים של עצמאים במדינת ישראל מתמוטטים. אותם אנשים, כאשר </w:t>
      </w:r>
      <w:r>
        <w:rPr>
          <w:rFonts w:hint="cs"/>
          <w:rtl/>
        </w:rPr>
        <w:t>העסקים שלהם מתמוטטים, אינם זכאים כמו אזרח רגיל במדינת ישראל לקבל דמי אבטלה, כדי שיוכלו לשקם את עצמם בחודשים הראשונים לפחות.</w:t>
      </w:r>
    </w:p>
    <w:p w14:paraId="3679E9C9" w14:textId="77777777" w:rsidR="00000000" w:rsidRDefault="00E84F3B">
      <w:pPr>
        <w:pStyle w:val="a"/>
        <w:rPr>
          <w:rFonts w:hint="cs"/>
          <w:rtl/>
        </w:rPr>
      </w:pPr>
    </w:p>
    <w:p w14:paraId="7E0AA785" w14:textId="77777777" w:rsidR="00000000" w:rsidRDefault="00E84F3B">
      <w:pPr>
        <w:pStyle w:val="a"/>
        <w:rPr>
          <w:rFonts w:hint="cs"/>
          <w:rtl/>
        </w:rPr>
      </w:pPr>
      <w:r>
        <w:rPr>
          <w:rFonts w:hint="cs"/>
          <w:rtl/>
        </w:rPr>
        <w:t>אומנם, לצערנו הרב, הממשלה קיצצה כל כך במתכונתם של דמי האבטלה, שגם זה לא מספיק למחייתם של אותם אנשים שמתמוטטים או מפוטרים ממקום עבוד</w:t>
      </w:r>
      <w:r>
        <w:rPr>
          <w:rFonts w:hint="cs"/>
          <w:rtl/>
        </w:rPr>
        <w:t>תם, אבל בכל אופן יש בזה משהו.</w:t>
      </w:r>
    </w:p>
    <w:p w14:paraId="79C9A1E8" w14:textId="77777777" w:rsidR="00000000" w:rsidRDefault="00E84F3B">
      <w:pPr>
        <w:pStyle w:val="a"/>
        <w:rPr>
          <w:rFonts w:hint="cs"/>
          <w:rtl/>
        </w:rPr>
      </w:pPr>
    </w:p>
    <w:p w14:paraId="47554694" w14:textId="77777777" w:rsidR="00000000" w:rsidRDefault="00E84F3B">
      <w:pPr>
        <w:pStyle w:val="a"/>
        <w:rPr>
          <w:rFonts w:hint="cs"/>
          <w:rtl/>
        </w:rPr>
      </w:pPr>
      <w:r>
        <w:rPr>
          <w:rFonts w:hint="cs"/>
          <w:rtl/>
        </w:rPr>
        <w:t>בסיורי ברחבי הארץ, בהיותי שר העבודה והרווחה, פנו אלי אזרחים רבים שהיו עצמאים, שחשבו להצליח בעבודתם כעצמאים, אבל מה לעשות, עם מצב המשק, שהוא כל כך מדורדר ומידרדר, אף  שיש לנו הבטחות שהמשק אולי סוף-סוף בצמיחה, בינתיים יש מאות-א</w:t>
      </w:r>
      <w:r>
        <w:rPr>
          <w:rFonts w:hint="cs"/>
          <w:rtl/>
        </w:rPr>
        <w:t xml:space="preserve">לפי עסקים פרטיים שהתמוטטו ומתמוטטים. מה שאנחנו מבקשים בסך הכול זה לתת דמי אבטלה גם לאותם עסקים. </w:t>
      </w:r>
    </w:p>
    <w:p w14:paraId="2D817B00" w14:textId="77777777" w:rsidR="00000000" w:rsidRDefault="00E84F3B">
      <w:pPr>
        <w:pStyle w:val="a"/>
        <w:rPr>
          <w:rFonts w:hint="cs"/>
          <w:rtl/>
        </w:rPr>
      </w:pPr>
    </w:p>
    <w:p w14:paraId="5B5883AB" w14:textId="77777777" w:rsidR="00000000" w:rsidRDefault="00E84F3B">
      <w:pPr>
        <w:pStyle w:val="a"/>
        <w:rPr>
          <w:rFonts w:hint="cs"/>
          <w:rtl/>
        </w:rPr>
      </w:pPr>
      <w:r>
        <w:rPr>
          <w:rFonts w:hint="cs"/>
          <w:rtl/>
        </w:rPr>
        <w:t>אני מכיר את הסוגיה היטב, עוד מהיותי שר העבודה. יש בעיה, כמעט בשום מקום בעולם לא נותנים דמי אבטלה לעצמאים, ויש שאלה לגבי הבסיס שממנו צריך לשלם. כלומר, כשאדם מפ</w:t>
      </w:r>
      <w:r>
        <w:rPr>
          <w:rFonts w:hint="cs"/>
          <w:rtl/>
        </w:rPr>
        <w:t xml:space="preserve">וטר יש בסיס מסוים. מה ניתן פה? </w:t>
      </w:r>
    </w:p>
    <w:p w14:paraId="6DC01AB3" w14:textId="77777777" w:rsidR="00000000" w:rsidRDefault="00E84F3B">
      <w:pPr>
        <w:pStyle w:val="a"/>
        <w:rPr>
          <w:rFonts w:hint="cs"/>
          <w:rtl/>
        </w:rPr>
      </w:pPr>
    </w:p>
    <w:p w14:paraId="7DCD2E39" w14:textId="77777777" w:rsidR="00000000" w:rsidRDefault="00E84F3B">
      <w:pPr>
        <w:pStyle w:val="a"/>
        <w:rPr>
          <w:rFonts w:hint="cs"/>
          <w:rtl/>
        </w:rPr>
      </w:pPr>
      <w:r>
        <w:rPr>
          <w:rFonts w:hint="cs"/>
          <w:rtl/>
        </w:rPr>
        <w:t>עם כל זאת, אדוני שר הרווחה, צריך למצוא מענה. בזמני ניסיתי למצוא פתרונות, אבל היום אולי נצליח למצוא פתרון שיהיה לטובתם של כל אותם אנשים שמתמוטטים. הם פשוט מגיעים לפת לחם, לסף רעב. ההתנגדות שלי בעבר לא היתה התנגדות גורפת, הסכ</w:t>
      </w:r>
      <w:r>
        <w:rPr>
          <w:rFonts w:hint="cs"/>
          <w:rtl/>
        </w:rPr>
        <w:t xml:space="preserve">מתי למצוא פתרונות. לא הספקנו לסיים את הסוגיה הזאת. נשמח לשמוע היום אם יש פתרונות, הצעות. </w:t>
      </w:r>
    </w:p>
    <w:p w14:paraId="437341CF" w14:textId="77777777" w:rsidR="00000000" w:rsidRDefault="00E84F3B">
      <w:pPr>
        <w:pStyle w:val="a"/>
        <w:rPr>
          <w:rFonts w:hint="cs"/>
          <w:rtl/>
        </w:rPr>
      </w:pPr>
    </w:p>
    <w:p w14:paraId="37B07AD7" w14:textId="77777777" w:rsidR="00000000" w:rsidRDefault="00E84F3B">
      <w:pPr>
        <w:pStyle w:val="a"/>
        <w:rPr>
          <w:rFonts w:hint="cs"/>
          <w:rtl/>
        </w:rPr>
      </w:pPr>
      <w:r>
        <w:rPr>
          <w:rFonts w:hint="cs"/>
          <w:rtl/>
        </w:rPr>
        <w:t>אני מבין שיש הסכמה שאין הצבעה היום. אבל בכל אופן אלה אזרחי מדינת ישראל, שאנחנו צריכים למצוא להם את המענה, מכיוון שהם השקיעו, עבדו, נתנו את הכול כדי להצליח. כאשר הם נ</w:t>
      </w:r>
      <w:r>
        <w:rPr>
          <w:rFonts w:hint="cs"/>
          <w:rtl/>
        </w:rPr>
        <w:t>כשלו, אנחנו לא צריכים לזרוק אותם לכלבים, אלא צריך לתת להם פתרון הולם. תודה רבה.</w:t>
      </w:r>
    </w:p>
    <w:p w14:paraId="08655F61" w14:textId="77777777" w:rsidR="00000000" w:rsidRDefault="00E84F3B">
      <w:pPr>
        <w:pStyle w:val="Subject"/>
        <w:rPr>
          <w:rFonts w:hint="cs"/>
          <w:rtl/>
        </w:rPr>
      </w:pPr>
    </w:p>
    <w:p w14:paraId="3408B47A" w14:textId="77777777" w:rsidR="00000000" w:rsidRDefault="00E84F3B">
      <w:pPr>
        <w:pStyle w:val="ad"/>
        <w:rPr>
          <w:rtl/>
        </w:rPr>
      </w:pPr>
      <w:r>
        <w:rPr>
          <w:rtl/>
        </w:rPr>
        <w:t>היו"ר אתי לבני:</w:t>
      </w:r>
    </w:p>
    <w:p w14:paraId="4D00748D" w14:textId="77777777" w:rsidR="00000000" w:rsidRDefault="00E84F3B">
      <w:pPr>
        <w:pStyle w:val="a"/>
        <w:rPr>
          <w:rtl/>
        </w:rPr>
      </w:pPr>
    </w:p>
    <w:p w14:paraId="258422F6" w14:textId="77777777" w:rsidR="00000000" w:rsidRDefault="00E84F3B">
      <w:pPr>
        <w:pStyle w:val="a"/>
        <w:rPr>
          <w:rFonts w:hint="cs"/>
          <w:rtl/>
        </w:rPr>
      </w:pPr>
      <w:r>
        <w:rPr>
          <w:rFonts w:hint="cs"/>
          <w:rtl/>
        </w:rPr>
        <w:t>תודה רבה.</w:t>
      </w:r>
    </w:p>
    <w:p w14:paraId="593DF3C2" w14:textId="77777777" w:rsidR="00000000" w:rsidRDefault="00E84F3B">
      <w:pPr>
        <w:pStyle w:val="a"/>
        <w:rPr>
          <w:rFonts w:hint="cs"/>
          <w:rtl/>
        </w:rPr>
      </w:pPr>
    </w:p>
    <w:p w14:paraId="38BD42C0" w14:textId="77777777" w:rsidR="00000000" w:rsidRDefault="00E84F3B">
      <w:pPr>
        <w:pStyle w:val="a"/>
        <w:rPr>
          <w:rFonts w:hint="cs"/>
          <w:rtl/>
        </w:rPr>
      </w:pPr>
    </w:p>
    <w:p w14:paraId="4FB6A175" w14:textId="77777777" w:rsidR="00000000" w:rsidRDefault="00E84F3B">
      <w:pPr>
        <w:pStyle w:val="a"/>
        <w:rPr>
          <w:rFonts w:hint="cs"/>
          <w:rtl/>
        </w:rPr>
      </w:pPr>
    </w:p>
    <w:p w14:paraId="2C5CD9F3" w14:textId="77777777" w:rsidR="00000000" w:rsidRDefault="00E84F3B">
      <w:pPr>
        <w:pStyle w:val="Subject"/>
        <w:rPr>
          <w:rFonts w:hint="cs"/>
          <w:rtl/>
        </w:rPr>
      </w:pPr>
      <w:bookmarkStart w:id="262" w:name="CS14347FI0014347T16_07_2003_13_50_09"/>
      <w:bookmarkStart w:id="263" w:name="_Toc46538643"/>
      <w:bookmarkStart w:id="264" w:name="_Toc49055372"/>
      <w:bookmarkEnd w:id="262"/>
      <w:r>
        <w:rPr>
          <w:rtl/>
        </w:rPr>
        <w:t>הצ</w:t>
      </w:r>
      <w:r>
        <w:rPr>
          <w:rFonts w:hint="cs"/>
          <w:rtl/>
        </w:rPr>
        <w:t>עת חוק</w:t>
      </w:r>
      <w:r>
        <w:rPr>
          <w:rtl/>
        </w:rPr>
        <w:t xml:space="preserve"> הביטוח הלאומי  (תיקון - דמי אבטלה לעובד עצמאי), התשס"ג-2003</w:t>
      </w:r>
      <w:bookmarkEnd w:id="263"/>
      <w:bookmarkEnd w:id="264"/>
    </w:p>
    <w:p w14:paraId="01220DF5" w14:textId="77777777" w:rsidR="00000000" w:rsidRDefault="00E84F3B">
      <w:pPr>
        <w:pStyle w:val="a"/>
        <w:rPr>
          <w:rFonts w:hint="cs"/>
          <w:rtl/>
        </w:rPr>
      </w:pPr>
      <w:r>
        <w:rPr>
          <w:rtl/>
        </w:rPr>
        <w:t>[נספחות.]</w:t>
      </w:r>
    </w:p>
    <w:p w14:paraId="127E18D8" w14:textId="77777777" w:rsidR="00000000" w:rsidRDefault="00E84F3B">
      <w:pPr>
        <w:pStyle w:val="SubjectSub"/>
        <w:rPr>
          <w:rFonts w:hint="cs"/>
          <w:rtl/>
        </w:rPr>
      </w:pPr>
      <w:r>
        <w:rPr>
          <w:rFonts w:hint="cs"/>
          <w:rtl/>
        </w:rPr>
        <w:t>(הצעת קבוצת חברי הכנסת)</w:t>
      </w:r>
    </w:p>
    <w:p w14:paraId="0A8BC9B9" w14:textId="77777777" w:rsidR="00000000" w:rsidRDefault="00E84F3B">
      <w:pPr>
        <w:pStyle w:val="ad"/>
        <w:rPr>
          <w:rFonts w:hint="cs"/>
          <w:rtl/>
        </w:rPr>
      </w:pPr>
    </w:p>
    <w:p w14:paraId="2FC6867A" w14:textId="77777777" w:rsidR="00000000" w:rsidRDefault="00E84F3B">
      <w:pPr>
        <w:pStyle w:val="ad"/>
        <w:rPr>
          <w:rtl/>
        </w:rPr>
      </w:pPr>
      <w:r>
        <w:rPr>
          <w:rtl/>
        </w:rPr>
        <w:t>היו"ר אתי לבני:</w:t>
      </w:r>
    </w:p>
    <w:p w14:paraId="6E21C45B" w14:textId="77777777" w:rsidR="00000000" w:rsidRDefault="00E84F3B">
      <w:pPr>
        <w:pStyle w:val="a"/>
        <w:rPr>
          <w:rtl/>
        </w:rPr>
      </w:pPr>
    </w:p>
    <w:p w14:paraId="2076CAF0" w14:textId="77777777" w:rsidR="00000000" w:rsidRDefault="00E84F3B">
      <w:pPr>
        <w:pStyle w:val="a"/>
        <w:rPr>
          <w:rFonts w:hint="cs"/>
          <w:rtl/>
        </w:rPr>
      </w:pPr>
      <w:r>
        <w:rPr>
          <w:rFonts w:hint="cs"/>
          <w:rtl/>
        </w:rPr>
        <w:t xml:space="preserve">יציג את הצעת חוק הביטוח </w:t>
      </w:r>
      <w:r>
        <w:rPr>
          <w:rFonts w:hint="cs"/>
          <w:rtl/>
        </w:rPr>
        <w:t>הלאומי (תיקון - דמי אבטלה לעובד עצמאי), התשס"ג-2003, שמספרה פ/103, חבר הכנסת דוד טל.</w:t>
      </w:r>
    </w:p>
    <w:p w14:paraId="08541C67" w14:textId="77777777" w:rsidR="00000000" w:rsidRDefault="00E84F3B">
      <w:pPr>
        <w:pStyle w:val="a"/>
        <w:rPr>
          <w:rFonts w:hint="cs"/>
          <w:rtl/>
        </w:rPr>
      </w:pPr>
    </w:p>
    <w:p w14:paraId="1DD24C46" w14:textId="77777777" w:rsidR="00000000" w:rsidRDefault="00E84F3B">
      <w:pPr>
        <w:pStyle w:val="Speaker"/>
        <w:rPr>
          <w:rtl/>
        </w:rPr>
      </w:pPr>
      <w:bookmarkStart w:id="265" w:name="FS000000493T16_07_2003_13_52_17"/>
      <w:bookmarkStart w:id="266" w:name="_Toc46538644"/>
      <w:bookmarkStart w:id="267" w:name="_Toc49055373"/>
      <w:bookmarkEnd w:id="265"/>
      <w:r>
        <w:rPr>
          <w:rFonts w:hint="eastAsia"/>
          <w:rtl/>
        </w:rPr>
        <w:t>דוד</w:t>
      </w:r>
      <w:r>
        <w:rPr>
          <w:rtl/>
        </w:rPr>
        <w:t xml:space="preserve"> טל (עם אחד):</w:t>
      </w:r>
      <w:bookmarkEnd w:id="266"/>
      <w:bookmarkEnd w:id="267"/>
    </w:p>
    <w:p w14:paraId="27C4DD64" w14:textId="77777777" w:rsidR="00000000" w:rsidRDefault="00E84F3B">
      <w:pPr>
        <w:pStyle w:val="a"/>
        <w:rPr>
          <w:rFonts w:hint="cs"/>
          <w:rtl/>
        </w:rPr>
      </w:pPr>
    </w:p>
    <w:p w14:paraId="466E1580" w14:textId="77777777" w:rsidR="00000000" w:rsidRDefault="00E84F3B">
      <w:pPr>
        <w:pStyle w:val="a"/>
        <w:rPr>
          <w:rFonts w:hint="cs"/>
          <w:rtl/>
        </w:rPr>
      </w:pPr>
      <w:bookmarkStart w:id="268" w:name="FS000000493T16_07_2003_13_52_25"/>
      <w:bookmarkEnd w:id="268"/>
      <w:r>
        <w:rPr>
          <w:rFonts w:hint="cs"/>
          <w:rtl/>
        </w:rPr>
        <w:t>גברתי היושבת-בראש, חברי הכנסת, אכן אני מעלה הצעה דומה. הצעה כזאת כבר הונחה בכנסת הקודמת על-ידי, ובכנסת הזאת היא מונחת על-ידי ועל-ידי חברי לסיעה, חברת הכ</w:t>
      </w:r>
      <w:r>
        <w:rPr>
          <w:rFonts w:hint="cs"/>
          <w:rtl/>
        </w:rPr>
        <w:t>נסת אילנה כהן וחבר הכנסת עמיר פרץ.</w:t>
      </w:r>
    </w:p>
    <w:p w14:paraId="083BB6FB" w14:textId="77777777" w:rsidR="00000000" w:rsidRDefault="00E84F3B">
      <w:pPr>
        <w:pStyle w:val="a"/>
        <w:rPr>
          <w:rFonts w:hint="cs"/>
          <w:rtl/>
        </w:rPr>
      </w:pPr>
    </w:p>
    <w:p w14:paraId="75E768BD" w14:textId="77777777" w:rsidR="00000000" w:rsidRDefault="00E84F3B">
      <w:pPr>
        <w:pStyle w:val="a"/>
        <w:rPr>
          <w:rFonts w:hint="cs"/>
          <w:rtl/>
        </w:rPr>
      </w:pPr>
      <w:r>
        <w:rPr>
          <w:rFonts w:hint="cs"/>
          <w:rtl/>
        </w:rPr>
        <w:t>כאמור, כפי שאמר הדובר הקודם, הכוונה היא למצוא פתרון ומענה לעצמאים, שמוחזקים בעינינו, אולי בגלל הסטיגמה שנדבקה להם בעבר, כמיליונרים או יותר מזה. יש לתת להם סעד מסוים ברגע שהעסק מתמוטט.</w:t>
      </w:r>
    </w:p>
    <w:p w14:paraId="49AA0548" w14:textId="77777777" w:rsidR="00000000" w:rsidRDefault="00E84F3B">
      <w:pPr>
        <w:pStyle w:val="a"/>
        <w:rPr>
          <w:rFonts w:hint="cs"/>
          <w:rtl/>
        </w:rPr>
      </w:pPr>
    </w:p>
    <w:p w14:paraId="1A998748" w14:textId="77777777" w:rsidR="00000000" w:rsidRDefault="00E84F3B">
      <w:pPr>
        <w:pStyle w:val="a"/>
        <w:rPr>
          <w:rFonts w:hint="cs"/>
          <w:rtl/>
        </w:rPr>
      </w:pPr>
      <w:r>
        <w:rPr>
          <w:rFonts w:hint="cs"/>
          <w:rtl/>
        </w:rPr>
        <w:t>יש הרבה בעיות, הנושא הזה מורכב, מאו</w:t>
      </w:r>
      <w:r>
        <w:rPr>
          <w:rFonts w:hint="cs"/>
          <w:rtl/>
        </w:rPr>
        <w:t>ד לא פשוט, ואני לא חושב שאפשר יהיה לתת מענה לכל הבעיות שיתעוררו. אני חושב שהמקום והאכסניה הטובה ביותר לכך, לאחר שתהיה הצבעה - לא היום כמדומני, זה יהיה בפעם הבאה - היא ועדת העבודה והרווחה. אני מניח שוועדת העבודה והרווחה בראשות ידידי, יושב-ראש הוועדה, חבר הכ</w:t>
      </w:r>
      <w:r>
        <w:rPr>
          <w:rFonts w:hint="cs"/>
          <w:rtl/>
        </w:rPr>
        <w:t>נסת יהלום, ידושו בנושא הזה וילבנו את הסוגיה כך שימצאו מענה מסוים.</w:t>
      </w:r>
    </w:p>
    <w:p w14:paraId="0EE78CC2" w14:textId="77777777" w:rsidR="00000000" w:rsidRDefault="00E84F3B">
      <w:pPr>
        <w:pStyle w:val="a"/>
        <w:rPr>
          <w:rFonts w:hint="cs"/>
          <w:rtl/>
        </w:rPr>
      </w:pPr>
    </w:p>
    <w:p w14:paraId="640F9969" w14:textId="77777777" w:rsidR="00000000" w:rsidRDefault="00E84F3B">
      <w:pPr>
        <w:pStyle w:val="a"/>
        <w:rPr>
          <w:rFonts w:hint="cs"/>
          <w:rtl/>
        </w:rPr>
      </w:pPr>
      <w:r>
        <w:rPr>
          <w:rFonts w:hint="cs"/>
          <w:rtl/>
        </w:rPr>
        <w:t>יש הרבה מאוד בעיות בנושא הזה. בהצעת החוק שלי אני מדבר על הבסיס שייקבע לדמי אבטלה, של לפחות חמש שנים קודמות. מישהו יכול לבוא ולשאול מה יקרה אם מישהו פתח עסק, והוא פשט רגל אחרי ארבע שנים או א</w:t>
      </w:r>
      <w:r>
        <w:rPr>
          <w:rFonts w:hint="cs"/>
          <w:rtl/>
        </w:rPr>
        <w:t>חרי שלוש שנים, או סגר את העסק. צריך לחשוב על הנושאים הללו. סברתי לתומי שאי-אפשר לקבוע ששנה אחת בלבד תקבע את הבסיס שעל-פיו יקבל העצמאי את דמי האבטלה, משום שאז יכולים לומר שעצמאי יוכל לתכנן את המס כך שבשנה האחרונה שלו, הוא אפילו יקבל הלוואה גדולה, כדי לקבל מ</w:t>
      </w:r>
      <w:r>
        <w:rPr>
          <w:rFonts w:hint="cs"/>
          <w:rtl/>
        </w:rPr>
        <w:t>שכורת ענקית, ולאחר מכן הוא יסגור את העסק. השאלה, אם סגירת עסק תיחשב מהבחינה הסובייקטיבית או האובייקטיבית. האם הוא יוכל לסגור את העסק, להעביר את העסק למישהו אחר, ואז הוא גם יהיה זכאי לדמי אבטלה? האם הוא יהיה זכאי רק כשהוא יהיה חדל פירעון, מפני שיכול מאוד לה</w:t>
      </w:r>
      <w:r>
        <w:rPr>
          <w:rFonts w:hint="cs"/>
          <w:rtl/>
        </w:rPr>
        <w:t>יות שהעסק לא מחזיק יותר, והוא קרוב לסף פשיטת רגל והוא צריך לסגור, ואין לו ברירה?</w:t>
      </w:r>
    </w:p>
    <w:p w14:paraId="457D2E0E" w14:textId="77777777" w:rsidR="00000000" w:rsidRDefault="00E84F3B">
      <w:pPr>
        <w:pStyle w:val="a"/>
        <w:rPr>
          <w:rFonts w:hint="cs"/>
          <w:rtl/>
        </w:rPr>
      </w:pPr>
    </w:p>
    <w:p w14:paraId="6E5CB1EA" w14:textId="77777777" w:rsidR="00000000" w:rsidRDefault="00E84F3B">
      <w:pPr>
        <w:pStyle w:val="a"/>
        <w:rPr>
          <w:rFonts w:hint="cs"/>
          <w:rtl/>
        </w:rPr>
      </w:pPr>
      <w:r>
        <w:rPr>
          <w:rFonts w:hint="cs"/>
          <w:rtl/>
        </w:rPr>
        <w:t xml:space="preserve">בזמנו הביטוח הלאומי התחייב בפני ועדת העבודה והרווחה להגיש הצעת חוק, ואני מניח שהם לא הגיעו לכלל הסכמה, אולי בגלל מורכבות החוק. אני מודה: החוק לא פשוט. אבל אני סבור שגם היום, </w:t>
      </w:r>
      <w:r>
        <w:rPr>
          <w:rFonts w:hint="cs"/>
          <w:rtl/>
        </w:rPr>
        <w:t xml:space="preserve">אחרי הקשחת הקריטריונים, כפי שנקבעו על-ידי הממשלות האחרונות, וכשדמי אבטלה הם כבר כמעט לא דמי אבטלה, גם היום אני סבור שעצמאי צריכים לנהוג ככל האדם. </w:t>
      </w:r>
    </w:p>
    <w:p w14:paraId="75224E3F" w14:textId="77777777" w:rsidR="00000000" w:rsidRDefault="00E84F3B">
      <w:pPr>
        <w:pStyle w:val="a"/>
        <w:rPr>
          <w:rFonts w:hint="cs"/>
          <w:rtl/>
        </w:rPr>
      </w:pPr>
    </w:p>
    <w:p w14:paraId="4020CAFC" w14:textId="77777777" w:rsidR="00000000" w:rsidRDefault="00E84F3B">
      <w:pPr>
        <w:pStyle w:val="a"/>
        <w:rPr>
          <w:rFonts w:hint="cs"/>
          <w:rtl/>
        </w:rPr>
      </w:pPr>
      <w:r>
        <w:rPr>
          <w:rFonts w:hint="cs"/>
          <w:rtl/>
        </w:rPr>
        <w:t xml:space="preserve">ההצעה שלי מדברת על תקופת אכשרה של 12 חודש לפחות, וגם הם זכאים לדמי אבטלה. לא צריך לראות בהם אנשים שמרוויחים </w:t>
      </w:r>
      <w:r>
        <w:rPr>
          <w:rFonts w:hint="cs"/>
          <w:rtl/>
        </w:rPr>
        <w:t>ורק מרוויחים, והם מיליונרים. לדעתי, חלק גדול מהם, כמו שאומרים החבר'ה, "נותנים גז בניוטרל", ולעתים די קרובות מפסידים הרבה מאוד כספים.</w:t>
      </w:r>
    </w:p>
    <w:p w14:paraId="45180861" w14:textId="77777777" w:rsidR="00000000" w:rsidRDefault="00E84F3B">
      <w:pPr>
        <w:pStyle w:val="a"/>
        <w:rPr>
          <w:rFonts w:hint="cs"/>
          <w:rtl/>
        </w:rPr>
      </w:pPr>
    </w:p>
    <w:p w14:paraId="46063B1E" w14:textId="77777777" w:rsidR="00000000" w:rsidRDefault="00E84F3B">
      <w:pPr>
        <w:pStyle w:val="a"/>
        <w:rPr>
          <w:rFonts w:hint="cs"/>
          <w:rtl/>
        </w:rPr>
      </w:pPr>
      <w:r>
        <w:rPr>
          <w:rFonts w:hint="cs"/>
          <w:rtl/>
        </w:rPr>
        <w:t>אשר על כן, גברתי היושבת בראש, אני סבור שיהיה נכון שכנסת ישראל תתאחד סביב הצעת החוק הזאת, וכפי שאמרתי, נלבן את הסוגיה ואת ה</w:t>
      </w:r>
      <w:r>
        <w:rPr>
          <w:rFonts w:hint="cs"/>
          <w:rtl/>
        </w:rPr>
        <w:t>בעיות האחרות בוועדת העבודה והרווחה. תודה רבה.</w:t>
      </w:r>
    </w:p>
    <w:p w14:paraId="7816CB7B" w14:textId="77777777" w:rsidR="00000000" w:rsidRDefault="00E84F3B">
      <w:pPr>
        <w:pStyle w:val="a"/>
        <w:rPr>
          <w:rFonts w:hint="cs"/>
          <w:rtl/>
        </w:rPr>
      </w:pPr>
    </w:p>
    <w:p w14:paraId="1D8928DE" w14:textId="77777777" w:rsidR="00000000" w:rsidRDefault="00E84F3B">
      <w:pPr>
        <w:pStyle w:val="ad"/>
        <w:rPr>
          <w:rtl/>
        </w:rPr>
      </w:pPr>
      <w:r>
        <w:rPr>
          <w:rFonts w:hint="cs"/>
          <w:rtl/>
        </w:rPr>
        <w:t xml:space="preserve"> </w:t>
      </w:r>
      <w:r>
        <w:rPr>
          <w:rFonts w:hint="eastAsia"/>
          <w:rtl/>
        </w:rPr>
        <w:t>היו</w:t>
      </w:r>
      <w:r>
        <w:rPr>
          <w:rtl/>
        </w:rPr>
        <w:t>"ר אתי לבני:</w:t>
      </w:r>
    </w:p>
    <w:p w14:paraId="31F197CD" w14:textId="77777777" w:rsidR="00000000" w:rsidRDefault="00E84F3B">
      <w:pPr>
        <w:pStyle w:val="a"/>
        <w:rPr>
          <w:rtl/>
        </w:rPr>
      </w:pPr>
    </w:p>
    <w:p w14:paraId="1C59746F" w14:textId="77777777" w:rsidR="00000000" w:rsidRDefault="00E84F3B">
      <w:pPr>
        <w:pStyle w:val="a"/>
        <w:rPr>
          <w:rFonts w:hint="cs"/>
          <w:rtl/>
        </w:rPr>
      </w:pPr>
      <w:r>
        <w:rPr>
          <w:rFonts w:hint="cs"/>
          <w:rtl/>
        </w:rPr>
        <w:t>תודה רבה לחבר הכנסת טל.</w:t>
      </w:r>
    </w:p>
    <w:p w14:paraId="2ED47B73" w14:textId="77777777" w:rsidR="00000000" w:rsidRDefault="00E84F3B">
      <w:pPr>
        <w:pStyle w:val="a"/>
        <w:rPr>
          <w:rFonts w:hint="cs"/>
          <w:rtl/>
        </w:rPr>
      </w:pPr>
    </w:p>
    <w:p w14:paraId="2890BC4D" w14:textId="77777777" w:rsidR="00000000" w:rsidRDefault="00E84F3B">
      <w:pPr>
        <w:pStyle w:val="a"/>
        <w:rPr>
          <w:rFonts w:hint="cs"/>
          <w:rtl/>
        </w:rPr>
      </w:pPr>
    </w:p>
    <w:p w14:paraId="5394A16D" w14:textId="77777777" w:rsidR="00000000" w:rsidRDefault="00E84F3B">
      <w:pPr>
        <w:pStyle w:val="Subject"/>
        <w:rPr>
          <w:rtl/>
        </w:rPr>
      </w:pPr>
    </w:p>
    <w:p w14:paraId="0801A912" w14:textId="77777777" w:rsidR="00000000" w:rsidRDefault="00E84F3B">
      <w:pPr>
        <w:pStyle w:val="Subject"/>
        <w:rPr>
          <w:rFonts w:hint="cs"/>
          <w:rtl/>
        </w:rPr>
      </w:pPr>
      <w:bookmarkStart w:id="269" w:name="CS14348FI0014348T16_07_2003_14_02_32"/>
      <w:bookmarkStart w:id="270" w:name="_Toc46538645"/>
      <w:bookmarkStart w:id="271" w:name="_Toc49055374"/>
      <w:bookmarkEnd w:id="269"/>
      <w:r>
        <w:rPr>
          <w:rtl/>
        </w:rPr>
        <w:t>הצ</w:t>
      </w:r>
      <w:r>
        <w:rPr>
          <w:rFonts w:hint="cs"/>
          <w:rtl/>
        </w:rPr>
        <w:t>עת חוק</w:t>
      </w:r>
      <w:r>
        <w:rPr>
          <w:rtl/>
        </w:rPr>
        <w:t xml:space="preserve"> הביטוח הלאומי (תיקון - ביטוח אבטלה </w:t>
      </w:r>
      <w:r>
        <w:rPr>
          <w:rFonts w:hint="cs"/>
          <w:rtl/>
        </w:rPr>
        <w:br/>
      </w:r>
      <w:r>
        <w:rPr>
          <w:rtl/>
        </w:rPr>
        <w:t>של עובד עצמאי), התשס"ג-2003</w:t>
      </w:r>
      <w:bookmarkEnd w:id="270"/>
      <w:bookmarkEnd w:id="271"/>
    </w:p>
    <w:p w14:paraId="42BFBC2E" w14:textId="77777777" w:rsidR="00000000" w:rsidRDefault="00E84F3B">
      <w:pPr>
        <w:pStyle w:val="SubjectSub"/>
        <w:jc w:val="left"/>
        <w:rPr>
          <w:rFonts w:hint="cs"/>
          <w:b w:val="0"/>
          <w:bCs w:val="0"/>
          <w:u w:val="none"/>
          <w:rtl/>
        </w:rPr>
      </w:pPr>
      <w:r>
        <w:rPr>
          <w:b w:val="0"/>
          <w:bCs w:val="0"/>
          <w:u w:val="none"/>
          <w:rtl/>
        </w:rPr>
        <w:t>[נספחות.]</w:t>
      </w:r>
    </w:p>
    <w:p w14:paraId="50A303BB" w14:textId="77777777" w:rsidR="00000000" w:rsidRDefault="00E84F3B">
      <w:pPr>
        <w:pStyle w:val="SubjectSub"/>
        <w:rPr>
          <w:rtl/>
        </w:rPr>
      </w:pPr>
      <w:r>
        <w:rPr>
          <w:rFonts w:hint="cs"/>
          <w:rtl/>
        </w:rPr>
        <w:t>(הצעת קבוצת חברי הכנסת)</w:t>
      </w:r>
    </w:p>
    <w:p w14:paraId="18D300AA" w14:textId="77777777" w:rsidR="00000000" w:rsidRDefault="00E84F3B">
      <w:pPr>
        <w:pStyle w:val="SubjectSub"/>
        <w:rPr>
          <w:rFonts w:hint="cs"/>
          <w:rtl/>
        </w:rPr>
      </w:pPr>
    </w:p>
    <w:p w14:paraId="71CD4A87" w14:textId="77777777" w:rsidR="00000000" w:rsidRDefault="00E84F3B">
      <w:pPr>
        <w:pStyle w:val="ad"/>
        <w:rPr>
          <w:rtl/>
        </w:rPr>
      </w:pPr>
      <w:r>
        <w:rPr>
          <w:rtl/>
        </w:rPr>
        <w:t>היו"ר אתי לבני:</w:t>
      </w:r>
    </w:p>
    <w:p w14:paraId="6BB115E6" w14:textId="77777777" w:rsidR="00000000" w:rsidRDefault="00E84F3B">
      <w:pPr>
        <w:pStyle w:val="a"/>
        <w:rPr>
          <w:rtl/>
        </w:rPr>
      </w:pPr>
    </w:p>
    <w:p w14:paraId="03A21850" w14:textId="77777777" w:rsidR="00000000" w:rsidRDefault="00E84F3B">
      <w:pPr>
        <w:pStyle w:val="a"/>
        <w:rPr>
          <w:rFonts w:hint="cs"/>
          <w:rtl/>
        </w:rPr>
      </w:pPr>
      <w:r>
        <w:rPr>
          <w:rFonts w:hint="cs"/>
          <w:rtl/>
        </w:rPr>
        <w:t>הצעת חוק פ/344, באותו עניין, הצעת חוק ה</w:t>
      </w:r>
      <w:r>
        <w:rPr>
          <w:rFonts w:hint="cs"/>
          <w:rtl/>
        </w:rPr>
        <w:t>ביטוח הלאומי (תיקון - ביטוח אבטלה של עובד עצמאי), התשס"ג-2003, של חברי הכנסת יורי שטרן, אריה אלדד ומיכאל נודלמן. יציג חבר הכנסת יורי שטרן.</w:t>
      </w:r>
    </w:p>
    <w:p w14:paraId="7C8B5CFF" w14:textId="77777777" w:rsidR="00000000" w:rsidRDefault="00E84F3B">
      <w:pPr>
        <w:pStyle w:val="a"/>
        <w:rPr>
          <w:rFonts w:hint="cs"/>
          <w:rtl/>
        </w:rPr>
      </w:pPr>
    </w:p>
    <w:p w14:paraId="097B9BB9" w14:textId="77777777" w:rsidR="00000000" w:rsidRDefault="00E84F3B">
      <w:pPr>
        <w:pStyle w:val="Speaker"/>
        <w:rPr>
          <w:rtl/>
        </w:rPr>
      </w:pPr>
      <w:bookmarkStart w:id="272" w:name="FS000000430T16_07_2003_14_04_50"/>
      <w:bookmarkStart w:id="273" w:name="_Toc46538646"/>
      <w:bookmarkStart w:id="274" w:name="_Toc49055375"/>
      <w:bookmarkEnd w:id="272"/>
      <w:r>
        <w:rPr>
          <w:rFonts w:hint="eastAsia"/>
          <w:rtl/>
        </w:rPr>
        <w:t>יורי</w:t>
      </w:r>
      <w:r>
        <w:rPr>
          <w:rtl/>
        </w:rPr>
        <w:t xml:space="preserve"> שטרן (האיחוד הלאומי - ישראל ביתנו):</w:t>
      </w:r>
      <w:bookmarkEnd w:id="273"/>
      <w:bookmarkEnd w:id="274"/>
    </w:p>
    <w:p w14:paraId="6611D010" w14:textId="77777777" w:rsidR="00000000" w:rsidRDefault="00E84F3B">
      <w:pPr>
        <w:pStyle w:val="a"/>
        <w:rPr>
          <w:rFonts w:hint="cs"/>
          <w:rtl/>
        </w:rPr>
      </w:pPr>
    </w:p>
    <w:p w14:paraId="5467D712" w14:textId="77777777" w:rsidR="00000000" w:rsidRDefault="00E84F3B">
      <w:pPr>
        <w:pStyle w:val="a"/>
        <w:rPr>
          <w:rFonts w:hint="cs"/>
          <w:rtl/>
        </w:rPr>
      </w:pPr>
      <w:r>
        <w:rPr>
          <w:rFonts w:hint="cs"/>
          <w:rtl/>
        </w:rPr>
        <w:t>כבוד היושבת-ראש, כבוד השרים, חברי הכנסת, אני אולי בכנסת הזאת ותיק החקיקה ה</w:t>
      </w:r>
      <w:r>
        <w:rPr>
          <w:rFonts w:hint="cs"/>
          <w:rtl/>
        </w:rPr>
        <w:t>זאת, כי זו הכנסת השלישית שאני מנסה להעביר דרכה את החוק שנותן הגנה סוציאלית מינימלית לעצמאי.</w:t>
      </w:r>
    </w:p>
    <w:p w14:paraId="2EB29E8A" w14:textId="77777777" w:rsidR="00000000" w:rsidRDefault="00E84F3B">
      <w:pPr>
        <w:pStyle w:val="a"/>
        <w:rPr>
          <w:rFonts w:hint="cs"/>
          <w:rtl/>
        </w:rPr>
      </w:pPr>
    </w:p>
    <w:p w14:paraId="1578D52C" w14:textId="77777777" w:rsidR="00000000" w:rsidRDefault="00E84F3B">
      <w:pPr>
        <w:pStyle w:val="a"/>
        <w:rPr>
          <w:rFonts w:hint="cs"/>
          <w:rtl/>
        </w:rPr>
      </w:pPr>
      <w:r>
        <w:rPr>
          <w:rFonts w:hint="cs"/>
          <w:rtl/>
        </w:rPr>
        <w:t>מציעי חוק אחרים שדיברו לפני כבר נתנו את הדוגמאות, והמצב באמת אבסורדי. כשעצמאי סוגר את העסק, הוא משלם פיצויים לעובדים. העובדים מקבלים הבטחת הכנסה, הוא נשאר רק עם הח</w:t>
      </w:r>
      <w:r>
        <w:rPr>
          <w:rFonts w:hint="cs"/>
          <w:rtl/>
        </w:rPr>
        <w:t>ובות. אין למדינת ישראל שום מענה לעת צרה לעצמאי, לא בדמי מחיה, לא בהכשרה מקצועית. לשום דבר הוא לא זכאי. ואפילו יעני עצמאים, חשמלאים, למשל, שחברת החשמל חייבה אותם להירשם כעצמאים בשביל לתת שירותים קבועים לחברת החשמל או למשרד השיכון, שהם בעצם שכירים של מערכת א</w:t>
      </w:r>
      <w:r>
        <w:rPr>
          <w:rFonts w:hint="cs"/>
          <w:rtl/>
        </w:rPr>
        <w:t>חת, אבל במשך שנים רבות, בשביל לחסוך כסף לאותה מערכת שמזמינה את השירותים, הם נרשמים כעצמאים, גם הם, כשההזמנות נגמרות, לא מקבלים שום סיוע. אלה דברים שזועקים לשמים.</w:t>
      </w:r>
    </w:p>
    <w:p w14:paraId="5796C5EF" w14:textId="77777777" w:rsidR="00000000" w:rsidRDefault="00E84F3B">
      <w:pPr>
        <w:pStyle w:val="a"/>
        <w:rPr>
          <w:rFonts w:hint="cs"/>
          <w:rtl/>
        </w:rPr>
      </w:pPr>
    </w:p>
    <w:p w14:paraId="4E345091" w14:textId="77777777" w:rsidR="00000000" w:rsidRDefault="00E84F3B">
      <w:pPr>
        <w:pStyle w:val="a"/>
        <w:rPr>
          <w:rFonts w:hint="cs"/>
          <w:rtl/>
        </w:rPr>
      </w:pPr>
      <w:r>
        <w:rPr>
          <w:rFonts w:hint="cs"/>
          <w:rtl/>
        </w:rPr>
        <w:t xml:space="preserve">היו ועדות, וכבר היה מאמץ של לשכת ארגוני העצמאים, לה"ב, לבוא בדברים עם הביטוח הלאומי ועם משרד </w:t>
      </w:r>
      <w:r>
        <w:rPr>
          <w:rFonts w:hint="cs"/>
          <w:rtl/>
        </w:rPr>
        <w:t>האוצר, וישבו ויסגרו את רוב הבעיות הטכניות - מה זה עסק שנסגר, מהי תקופת האכשרה האפשרית, על-פי מה אפשר לחשב את גובה הפיצוי לעצמאים. יש כל מיני דברים שאצל השכירים אנחנו יודעים איך להתנהג, אבל אצל עצמאים זה דבר חדש וחסר תקדים כמעט בעולם. הדברים האלה הגיעו, פחו</w:t>
      </w:r>
      <w:r>
        <w:rPr>
          <w:rFonts w:hint="cs"/>
          <w:rtl/>
        </w:rPr>
        <w:t>ת או יותר, לפתרונות כלשהם.</w:t>
      </w:r>
    </w:p>
    <w:p w14:paraId="4803B659" w14:textId="77777777" w:rsidR="00000000" w:rsidRDefault="00E84F3B">
      <w:pPr>
        <w:pStyle w:val="a"/>
        <w:rPr>
          <w:rFonts w:hint="cs"/>
          <w:rtl/>
        </w:rPr>
      </w:pPr>
    </w:p>
    <w:p w14:paraId="51774ED8" w14:textId="77777777" w:rsidR="00000000" w:rsidRDefault="00E84F3B">
      <w:pPr>
        <w:pStyle w:val="a"/>
        <w:rPr>
          <w:rFonts w:hint="cs"/>
          <w:rtl/>
        </w:rPr>
      </w:pPr>
      <w:r>
        <w:rPr>
          <w:rFonts w:hint="cs"/>
          <w:rtl/>
        </w:rPr>
        <w:t>כשהייתי סגן שר במשרד ראש הממשלה, הקמתי ועדה מיוחדת, ועם אביגדור יצחקי ניסינו עוד הפעם ברמה המקצועית לסגור את הפרטים הקטנים האלה, אבל אף פעם זה לא זז, כי משרד האוצר באופן עקבי מתנגד לקונספט, אפילו לא התנגדות כספית. אם היתה התנגדו</w:t>
      </w:r>
      <w:r>
        <w:rPr>
          <w:rFonts w:hint="cs"/>
          <w:rtl/>
        </w:rPr>
        <w:t xml:space="preserve">ת כספית, אפשר היה להגיד שתקופת הצבירה בקרן צריכה להיות כך וכך שנים, אבל הם עקרונית נגד. </w:t>
      </w:r>
    </w:p>
    <w:p w14:paraId="69189E7D" w14:textId="77777777" w:rsidR="00000000" w:rsidRDefault="00E84F3B">
      <w:pPr>
        <w:pStyle w:val="a"/>
        <w:rPr>
          <w:rFonts w:hint="cs"/>
          <w:rtl/>
        </w:rPr>
      </w:pPr>
    </w:p>
    <w:p w14:paraId="7085226F" w14:textId="77777777" w:rsidR="00000000" w:rsidRDefault="00E84F3B">
      <w:pPr>
        <w:pStyle w:val="a"/>
        <w:rPr>
          <w:rFonts w:hint="cs"/>
          <w:rtl/>
        </w:rPr>
      </w:pPr>
      <w:r>
        <w:rPr>
          <w:rFonts w:hint="cs"/>
          <w:rtl/>
        </w:rPr>
        <w:t>אחד הנימוקים המגוחכים ביותר, המגעילים ביותר ששמעתי בדיונים האלה הוא, שב-1950 או 1951, כשהתחיל המערך של ביטוח אבטלה, הציעו גם להסתדרות וגם לעצמאים לקחת בו חלק, והעצמאי</w:t>
      </w:r>
      <w:r>
        <w:rPr>
          <w:rFonts w:hint="cs"/>
          <w:rtl/>
        </w:rPr>
        <w:t>ם סירבו. אני לא יודע מי היו העצמאים דאז. אם אלה החטאים של האבות, אולי השכירים של היום הם בנים לעצמאים דאז שסירבו להצטרף לקרן, ואולי העצמאים של היום הם בנים לשכירים דאז, שהתחילו להפריש כסף לקרן לביטוח במקרה של אבטלה.</w:t>
      </w:r>
    </w:p>
    <w:p w14:paraId="3E86F449" w14:textId="77777777" w:rsidR="00000000" w:rsidRDefault="00E84F3B">
      <w:pPr>
        <w:pStyle w:val="a"/>
        <w:rPr>
          <w:rFonts w:hint="cs"/>
          <w:rtl/>
        </w:rPr>
      </w:pPr>
    </w:p>
    <w:p w14:paraId="5A566704" w14:textId="77777777" w:rsidR="00000000" w:rsidRDefault="00E84F3B">
      <w:pPr>
        <w:pStyle w:val="a"/>
        <w:rPr>
          <w:rFonts w:hint="cs"/>
          <w:rtl/>
        </w:rPr>
      </w:pPr>
      <w:r>
        <w:rPr>
          <w:rFonts w:hint="cs"/>
          <w:rtl/>
        </w:rPr>
        <w:t xml:space="preserve">כל זה פשוט לא שווה דיון. מה ששווה דיון </w:t>
      </w:r>
      <w:r>
        <w:rPr>
          <w:rFonts w:hint="cs"/>
          <w:rtl/>
        </w:rPr>
        <w:t>אמיתי, זה איך אנחנו בונים לעצמאים מערך שיהיה "פייר", שייתן את המגן המינימלי כשהם נמצאים במצב קשה כל כך, ואנחנו עוברים תקופה של סגירת עסקים. לצערי הרב, זה דבר שגרתי מדי. זה שעשרות-אלפי אנשים נמצאים ללא מערך הביטוח הסוציאלי, ביטוח האבטלה, זה דבר שהוא בלתי נס</w:t>
      </w:r>
      <w:r>
        <w:rPr>
          <w:rFonts w:hint="cs"/>
          <w:rtl/>
        </w:rPr>
        <w:t xml:space="preserve">בל, ואני מקווה שהפעם הממשלה אכן תסכים להעברת החוקים האלה בקריאה טרומית. זה קרה פעם בכנסת הקודמת. לא התקדמנו מאז. לפחות נגיע לאותה נקודה שבה הפסקנו את הדיונים בכנסת הקודמת. </w:t>
      </w:r>
    </w:p>
    <w:p w14:paraId="3FBADDC5" w14:textId="77777777" w:rsidR="00000000" w:rsidRDefault="00E84F3B">
      <w:pPr>
        <w:pStyle w:val="a"/>
        <w:rPr>
          <w:rFonts w:hint="cs"/>
          <w:rtl/>
        </w:rPr>
      </w:pPr>
    </w:p>
    <w:p w14:paraId="7EDA95D2" w14:textId="77777777" w:rsidR="00000000" w:rsidRDefault="00E84F3B">
      <w:pPr>
        <w:pStyle w:val="ac"/>
        <w:rPr>
          <w:rtl/>
        </w:rPr>
      </w:pPr>
      <w:r>
        <w:rPr>
          <w:rFonts w:hint="eastAsia"/>
          <w:rtl/>
        </w:rPr>
        <w:t>שר</w:t>
      </w:r>
      <w:r>
        <w:rPr>
          <w:rtl/>
        </w:rPr>
        <w:t xml:space="preserve"> הרווחה זבולון אורלב:</w:t>
      </w:r>
    </w:p>
    <w:p w14:paraId="22B28F87" w14:textId="77777777" w:rsidR="00000000" w:rsidRDefault="00E84F3B">
      <w:pPr>
        <w:pStyle w:val="a"/>
        <w:rPr>
          <w:rFonts w:hint="cs"/>
          <w:rtl/>
        </w:rPr>
      </w:pPr>
    </w:p>
    <w:p w14:paraId="3738F9CC" w14:textId="77777777" w:rsidR="00000000" w:rsidRDefault="00E84F3B">
      <w:pPr>
        <w:pStyle w:val="a"/>
        <w:rPr>
          <w:rFonts w:hint="cs"/>
          <w:rtl/>
        </w:rPr>
      </w:pPr>
      <w:r>
        <w:rPr>
          <w:rFonts w:hint="cs"/>
          <w:rtl/>
        </w:rPr>
        <w:t xml:space="preserve">יש הצבעה? </w:t>
      </w:r>
    </w:p>
    <w:p w14:paraId="1FD3D317" w14:textId="77777777" w:rsidR="00000000" w:rsidRDefault="00E84F3B">
      <w:pPr>
        <w:pStyle w:val="a"/>
        <w:rPr>
          <w:rFonts w:hint="cs"/>
          <w:rtl/>
        </w:rPr>
      </w:pPr>
    </w:p>
    <w:p w14:paraId="1C55D3E1" w14:textId="77777777" w:rsidR="00000000" w:rsidRDefault="00E84F3B">
      <w:pPr>
        <w:pStyle w:val="SpeakerCon"/>
        <w:rPr>
          <w:rtl/>
        </w:rPr>
      </w:pPr>
      <w:bookmarkStart w:id="275" w:name="FS000000430T16_07_2003_13_52_08C"/>
      <w:bookmarkEnd w:id="275"/>
      <w:r>
        <w:rPr>
          <w:rtl/>
        </w:rPr>
        <w:t>יורי שטרן (האיחוד הלאומי - ישראל ביתנו):</w:t>
      </w:r>
    </w:p>
    <w:p w14:paraId="23AE0CE5" w14:textId="77777777" w:rsidR="00000000" w:rsidRDefault="00E84F3B">
      <w:pPr>
        <w:pStyle w:val="a"/>
        <w:rPr>
          <w:rtl/>
        </w:rPr>
      </w:pPr>
    </w:p>
    <w:p w14:paraId="673182D5" w14:textId="77777777" w:rsidR="00000000" w:rsidRDefault="00E84F3B">
      <w:pPr>
        <w:pStyle w:val="a"/>
        <w:rPr>
          <w:rFonts w:hint="cs"/>
          <w:rtl/>
        </w:rPr>
      </w:pPr>
      <w:r>
        <w:rPr>
          <w:rFonts w:hint="cs"/>
          <w:rtl/>
        </w:rPr>
        <w:t>לא,</w:t>
      </w:r>
      <w:r>
        <w:rPr>
          <w:rFonts w:hint="cs"/>
          <w:rtl/>
        </w:rPr>
        <w:t xml:space="preserve"> כי היה ערעור של משרד האוצר. המציעים מסכימים לחכות, כי הקואליציה - - -</w:t>
      </w:r>
    </w:p>
    <w:p w14:paraId="717516D1" w14:textId="77777777" w:rsidR="00000000" w:rsidRDefault="00E84F3B">
      <w:pPr>
        <w:pStyle w:val="a"/>
        <w:rPr>
          <w:rFonts w:hint="cs"/>
          <w:rtl/>
        </w:rPr>
      </w:pPr>
    </w:p>
    <w:p w14:paraId="33F95047" w14:textId="77777777" w:rsidR="00000000" w:rsidRDefault="00E84F3B">
      <w:pPr>
        <w:pStyle w:val="ac"/>
        <w:rPr>
          <w:rtl/>
        </w:rPr>
      </w:pPr>
      <w:r>
        <w:rPr>
          <w:rFonts w:hint="eastAsia"/>
          <w:rtl/>
        </w:rPr>
        <w:t>שר</w:t>
      </w:r>
      <w:r>
        <w:rPr>
          <w:rtl/>
        </w:rPr>
        <w:t xml:space="preserve"> הרווחה זבולון אורלב:</w:t>
      </w:r>
    </w:p>
    <w:p w14:paraId="7E899379" w14:textId="77777777" w:rsidR="00000000" w:rsidRDefault="00E84F3B">
      <w:pPr>
        <w:pStyle w:val="a"/>
        <w:rPr>
          <w:rFonts w:hint="cs"/>
          <w:rtl/>
        </w:rPr>
      </w:pPr>
    </w:p>
    <w:p w14:paraId="7EEB876F" w14:textId="77777777" w:rsidR="00000000" w:rsidRDefault="00E84F3B">
      <w:pPr>
        <w:pStyle w:val="a"/>
        <w:ind w:left="719" w:firstLine="0"/>
        <w:rPr>
          <w:rFonts w:hint="cs"/>
          <w:rtl/>
        </w:rPr>
      </w:pPr>
      <w:r>
        <w:rPr>
          <w:rFonts w:hint="cs"/>
          <w:rtl/>
        </w:rPr>
        <w:t xml:space="preserve">כדי שהממשלה תציע דיון. </w:t>
      </w:r>
    </w:p>
    <w:p w14:paraId="2CB79E8B" w14:textId="77777777" w:rsidR="00000000" w:rsidRDefault="00E84F3B">
      <w:pPr>
        <w:pStyle w:val="a"/>
        <w:rPr>
          <w:rFonts w:hint="cs"/>
          <w:rtl/>
        </w:rPr>
      </w:pPr>
    </w:p>
    <w:p w14:paraId="1B49FFA8" w14:textId="77777777" w:rsidR="00000000" w:rsidRDefault="00E84F3B">
      <w:pPr>
        <w:pStyle w:val="SpeakerCon"/>
        <w:rPr>
          <w:rtl/>
        </w:rPr>
      </w:pPr>
      <w:bookmarkStart w:id="276" w:name="FS000000430T16_07_2003_13_52_40C"/>
      <w:bookmarkEnd w:id="276"/>
      <w:r>
        <w:rPr>
          <w:rtl/>
        </w:rPr>
        <w:t>יורי שטרן (האיחוד הלאומי - ישראל ביתנו):</w:t>
      </w:r>
    </w:p>
    <w:p w14:paraId="00E19C9D" w14:textId="77777777" w:rsidR="00000000" w:rsidRDefault="00E84F3B">
      <w:pPr>
        <w:pStyle w:val="a"/>
        <w:rPr>
          <w:rtl/>
        </w:rPr>
      </w:pPr>
    </w:p>
    <w:p w14:paraId="6A41D892" w14:textId="77777777" w:rsidR="00000000" w:rsidRDefault="00E84F3B">
      <w:pPr>
        <w:pStyle w:val="a"/>
        <w:rPr>
          <w:rFonts w:hint="cs"/>
          <w:rtl/>
        </w:rPr>
      </w:pPr>
      <w:r>
        <w:rPr>
          <w:rFonts w:hint="cs"/>
          <w:rtl/>
        </w:rPr>
        <w:t>או.קיי., בסדר. מאה אחוז, אבל אני מקווה שאתה, כבוד שר הרווחה, שיש לך יחס פתוח מאוד לנושאים הא</w:t>
      </w:r>
      <w:r>
        <w:rPr>
          <w:rFonts w:hint="cs"/>
          <w:rtl/>
        </w:rPr>
        <w:t xml:space="preserve">לה, תיתן גיבוי מלא לחקיקה הזאת. אני אומר </w:t>
      </w:r>
      <w:r>
        <w:rPr>
          <w:rtl/>
        </w:rPr>
        <w:t>–</w:t>
      </w:r>
      <w:r>
        <w:rPr>
          <w:rFonts w:hint="cs"/>
          <w:rtl/>
        </w:rPr>
        <w:t xml:space="preserve"> ההיבטים האקטואריים, ההיבטים הכספיים נתונים לדיון מאוד מעמיק, ויש שם בעיות, אבל שלא ישללו לנו את החקיקה הזאת ביסודה. </w:t>
      </w:r>
    </w:p>
    <w:p w14:paraId="7B1E5950" w14:textId="77777777" w:rsidR="00000000" w:rsidRDefault="00E84F3B">
      <w:pPr>
        <w:pStyle w:val="a"/>
        <w:rPr>
          <w:rFonts w:hint="cs"/>
          <w:rtl/>
        </w:rPr>
      </w:pPr>
    </w:p>
    <w:p w14:paraId="56555C87" w14:textId="77777777" w:rsidR="00000000" w:rsidRDefault="00E84F3B">
      <w:pPr>
        <w:pStyle w:val="ad"/>
        <w:rPr>
          <w:rtl/>
        </w:rPr>
      </w:pPr>
      <w:r>
        <w:rPr>
          <w:rtl/>
        </w:rPr>
        <w:t>היו"ר אתי לבני:</w:t>
      </w:r>
    </w:p>
    <w:p w14:paraId="23CB9AA9" w14:textId="77777777" w:rsidR="00000000" w:rsidRDefault="00E84F3B">
      <w:pPr>
        <w:pStyle w:val="a"/>
        <w:rPr>
          <w:rtl/>
        </w:rPr>
      </w:pPr>
    </w:p>
    <w:p w14:paraId="54F90349" w14:textId="77777777" w:rsidR="00000000" w:rsidRDefault="00E84F3B">
      <w:pPr>
        <w:pStyle w:val="a"/>
        <w:rPr>
          <w:rFonts w:hint="cs"/>
          <w:rtl/>
        </w:rPr>
      </w:pPr>
      <w:r>
        <w:rPr>
          <w:rFonts w:hint="cs"/>
          <w:rtl/>
        </w:rPr>
        <w:t xml:space="preserve">תודה רבה. ישיב על שלוש ההצעות שר הרווחה זבולון אורלב. </w:t>
      </w:r>
    </w:p>
    <w:p w14:paraId="6FFFE2B4" w14:textId="77777777" w:rsidR="00000000" w:rsidRDefault="00E84F3B">
      <w:pPr>
        <w:pStyle w:val="a"/>
        <w:rPr>
          <w:rFonts w:hint="cs"/>
          <w:rtl/>
        </w:rPr>
      </w:pPr>
    </w:p>
    <w:p w14:paraId="46A915C4" w14:textId="77777777" w:rsidR="00000000" w:rsidRDefault="00E84F3B">
      <w:pPr>
        <w:pStyle w:val="Speaker"/>
        <w:rPr>
          <w:rtl/>
        </w:rPr>
      </w:pPr>
      <w:bookmarkStart w:id="277" w:name="FS000000521T16_07_2003_13_54_16"/>
      <w:bookmarkStart w:id="278" w:name="_Toc46538647"/>
      <w:bookmarkStart w:id="279" w:name="_Toc49055376"/>
      <w:bookmarkEnd w:id="277"/>
      <w:r>
        <w:rPr>
          <w:rFonts w:hint="eastAsia"/>
          <w:rtl/>
        </w:rPr>
        <w:t>שר</w:t>
      </w:r>
      <w:r>
        <w:rPr>
          <w:rtl/>
        </w:rPr>
        <w:t xml:space="preserve"> הרווחה זבולון אורלב</w:t>
      </w:r>
      <w:r>
        <w:rPr>
          <w:rtl/>
        </w:rPr>
        <w:t>:</w:t>
      </w:r>
      <w:bookmarkEnd w:id="278"/>
      <w:bookmarkEnd w:id="279"/>
    </w:p>
    <w:p w14:paraId="5FB4DC23" w14:textId="77777777" w:rsidR="00000000" w:rsidRDefault="00E84F3B">
      <w:pPr>
        <w:pStyle w:val="a"/>
        <w:rPr>
          <w:rFonts w:hint="cs"/>
          <w:rtl/>
        </w:rPr>
      </w:pPr>
    </w:p>
    <w:p w14:paraId="386E260C" w14:textId="77777777" w:rsidR="00000000" w:rsidRDefault="00E84F3B">
      <w:pPr>
        <w:pStyle w:val="a"/>
        <w:rPr>
          <w:rFonts w:hint="cs"/>
          <w:rtl/>
        </w:rPr>
      </w:pPr>
      <w:r>
        <w:rPr>
          <w:rFonts w:hint="cs"/>
          <w:rtl/>
        </w:rPr>
        <w:t>גברתי היושבת-ראש, חברי חברי הכנסת, על-פי חוק הביטוח הלאומי בעניין ביטוח אבטלה, מבוטחים בביטוח אבטלה עובדים שכירים בלבד. זה המצב המשפטי נכון להיום. שכיר שנקלע שלא מרצונו למצב של פיטורים מהעבודה, ושלא נמצא לו על-ידי שירות התעסוקה מקום עבודה ההולם את כישור</w:t>
      </w:r>
      <w:r>
        <w:rPr>
          <w:rFonts w:hint="cs"/>
          <w:rtl/>
        </w:rPr>
        <w:t>יו, זכאי על-פי החוק לדמי אבטלה לתקופה קצובה בתנאים מסוימים של גיל וכדומה. דמי האבטלה מהווים תחליף לשכר העובד במטרה לאפשר לאדם להשתלב מחדש במעגל העבודה ולחפש עבודה. אני מבקש להדגיש בזאת, כי אין מדובר במתנת חסד, אין מדובר בקצבה ולא בגמלה. מדובר בדמי ביטוח שה</w:t>
      </w:r>
      <w:r>
        <w:rPr>
          <w:rFonts w:hint="cs"/>
          <w:rtl/>
        </w:rPr>
        <w:t xml:space="preserve">עובד וכל העובדים שילמו תמורתם לאורך כל שנות עבודתם. </w:t>
      </w:r>
    </w:p>
    <w:p w14:paraId="74B67372" w14:textId="77777777" w:rsidR="00000000" w:rsidRDefault="00E84F3B">
      <w:pPr>
        <w:pStyle w:val="a"/>
        <w:rPr>
          <w:rFonts w:hint="cs"/>
          <w:rtl/>
        </w:rPr>
      </w:pPr>
    </w:p>
    <w:p w14:paraId="1677DB7F" w14:textId="77777777" w:rsidR="00000000" w:rsidRDefault="00E84F3B">
      <w:pPr>
        <w:pStyle w:val="ac"/>
        <w:rPr>
          <w:rtl/>
        </w:rPr>
      </w:pPr>
      <w:r>
        <w:rPr>
          <w:rFonts w:hint="eastAsia"/>
          <w:rtl/>
        </w:rPr>
        <w:t>אלי</w:t>
      </w:r>
      <w:r>
        <w:rPr>
          <w:rtl/>
        </w:rPr>
        <w:t xml:space="preserve"> בן-מנחם (העבודה-מימד):</w:t>
      </w:r>
    </w:p>
    <w:p w14:paraId="0F2C4D03" w14:textId="77777777" w:rsidR="00000000" w:rsidRDefault="00E84F3B">
      <w:pPr>
        <w:pStyle w:val="a"/>
        <w:rPr>
          <w:rFonts w:hint="cs"/>
          <w:rtl/>
        </w:rPr>
      </w:pPr>
    </w:p>
    <w:p w14:paraId="31933692" w14:textId="77777777" w:rsidR="00000000" w:rsidRDefault="00E84F3B">
      <w:pPr>
        <w:pStyle w:val="a"/>
        <w:rPr>
          <w:rFonts w:hint="cs"/>
          <w:rtl/>
        </w:rPr>
      </w:pPr>
      <w:r>
        <w:rPr>
          <w:rFonts w:hint="cs"/>
          <w:rtl/>
        </w:rPr>
        <w:t xml:space="preserve">אדוני השר, גם עצמאי משלם ביטוח לאומי. </w:t>
      </w:r>
    </w:p>
    <w:p w14:paraId="77A147A4" w14:textId="77777777" w:rsidR="00000000" w:rsidRDefault="00E84F3B">
      <w:pPr>
        <w:pStyle w:val="a"/>
        <w:rPr>
          <w:rFonts w:hint="cs"/>
          <w:rtl/>
        </w:rPr>
      </w:pPr>
    </w:p>
    <w:p w14:paraId="01465F29" w14:textId="77777777" w:rsidR="00000000" w:rsidRDefault="00E84F3B">
      <w:pPr>
        <w:pStyle w:val="SpeakerCon"/>
        <w:rPr>
          <w:rtl/>
        </w:rPr>
      </w:pPr>
      <w:bookmarkStart w:id="280" w:name="FS000000521T16_07_2003_14_00_00C"/>
      <w:bookmarkEnd w:id="280"/>
      <w:r>
        <w:rPr>
          <w:rtl/>
        </w:rPr>
        <w:t>שר הרווחה זבולון אורלב:</w:t>
      </w:r>
    </w:p>
    <w:p w14:paraId="03BD4FAF" w14:textId="77777777" w:rsidR="00000000" w:rsidRDefault="00E84F3B">
      <w:pPr>
        <w:pStyle w:val="a"/>
        <w:rPr>
          <w:rtl/>
        </w:rPr>
      </w:pPr>
    </w:p>
    <w:p w14:paraId="10A6B15D" w14:textId="77777777" w:rsidR="00000000" w:rsidRDefault="00E84F3B">
      <w:pPr>
        <w:pStyle w:val="a"/>
        <w:rPr>
          <w:rFonts w:hint="cs"/>
          <w:rtl/>
        </w:rPr>
      </w:pPr>
      <w:r>
        <w:rPr>
          <w:rFonts w:hint="cs"/>
          <w:rtl/>
        </w:rPr>
        <w:t xml:space="preserve">מייד. בהצעות החוק האלה מבקשים חברי הכנסת ישי, טל, שטרן וחברים נוספים </w:t>
      </w:r>
      <w:r>
        <w:rPr>
          <w:rtl/>
        </w:rPr>
        <w:t>–</w:t>
      </w:r>
      <w:r>
        <w:rPr>
          <w:rFonts w:hint="cs"/>
          <w:rtl/>
        </w:rPr>
        <w:t xml:space="preserve"> חבר הכנסת בניזרי - להחיל את ביטוח האבט</w:t>
      </w:r>
      <w:r>
        <w:rPr>
          <w:rFonts w:hint="cs"/>
          <w:rtl/>
        </w:rPr>
        <w:t>לה גם על העובד העצמאי. חייבים לציין, שבמרבית מדינות העולם ביטוח האבטלה חל רק על עובדים שכירים, זאת מאחר שהעקרונות אינם מתיישבים עם המאפיינים של עובד עצמאי. תנאי לתשלום אבטלה הוא ניתוק יחסי עובד-מעביד. כאשר מדובר בעובד שכיר, ניתן להגדיר מה הוא המועד שבו נות</w:t>
      </w:r>
      <w:r>
        <w:rPr>
          <w:rFonts w:hint="cs"/>
          <w:rtl/>
        </w:rPr>
        <w:t xml:space="preserve">קו יחסי עובד ומעביד, אבל לגבי סגירת עסק עצמאי, מדובר בדרך כלל בתהליך שמעצם טיבו איננו מוגדר. </w:t>
      </w:r>
    </w:p>
    <w:p w14:paraId="65EEF204" w14:textId="77777777" w:rsidR="00000000" w:rsidRDefault="00E84F3B">
      <w:pPr>
        <w:pStyle w:val="a"/>
        <w:rPr>
          <w:rFonts w:hint="cs"/>
          <w:rtl/>
        </w:rPr>
      </w:pPr>
    </w:p>
    <w:p w14:paraId="1AC76AFD" w14:textId="77777777" w:rsidR="00000000" w:rsidRDefault="00E84F3B">
      <w:pPr>
        <w:pStyle w:val="a"/>
        <w:rPr>
          <w:rFonts w:hint="cs"/>
          <w:rtl/>
        </w:rPr>
      </w:pPr>
      <w:r>
        <w:rPr>
          <w:rFonts w:hint="cs"/>
          <w:rtl/>
        </w:rPr>
        <w:t>זאת ועוד, דמי אבטלה מחושבים על בסיס שכר עבודה בתקופה שקדמה לפיטורים, וכבר הזכירו זאת גם קודמי, ואולם, הכנסתו של העובד העצמאי בתקופה שקדמה לסגירת העסק אינה מאפיינ</w:t>
      </w:r>
      <w:r>
        <w:rPr>
          <w:rFonts w:hint="cs"/>
          <w:rtl/>
        </w:rPr>
        <w:t>ת, בדרך כלל, את הכנסותיו השוטפות. בחלק מהמקרים מדובר בתקופת דעיכה, שבה ההכנסות של העצמאי פוחתות בהדרגה, ובמקרים אחרים ייתכן שדווקא ערב סגירת העסק גובה העצמאי חובות המגיעים לו מלקוחות לתקופות שונות מהעבר, ולא נדבר גם על עצמאים שיכולים לנצל חוק כזה לרעה ולהג</w:t>
      </w:r>
      <w:r>
        <w:rPr>
          <w:rFonts w:hint="cs"/>
          <w:rtl/>
        </w:rPr>
        <w:t xml:space="preserve">דיל באופן מלאכותי את הכנסותיהם בתקופה שלפני הסגירה. </w:t>
      </w:r>
    </w:p>
    <w:p w14:paraId="6F60284D" w14:textId="77777777" w:rsidR="00000000" w:rsidRDefault="00E84F3B">
      <w:pPr>
        <w:pStyle w:val="a"/>
        <w:rPr>
          <w:rFonts w:hint="cs"/>
          <w:rtl/>
        </w:rPr>
      </w:pPr>
    </w:p>
    <w:p w14:paraId="56F6FB3F" w14:textId="77777777" w:rsidR="00000000" w:rsidRDefault="00E84F3B">
      <w:pPr>
        <w:pStyle w:val="a"/>
        <w:rPr>
          <w:rFonts w:hint="cs"/>
          <w:rtl/>
        </w:rPr>
      </w:pPr>
      <w:r>
        <w:rPr>
          <w:rFonts w:hint="cs"/>
          <w:rtl/>
        </w:rPr>
        <w:t>מעבר לזאת, תנאי לתשלום דמי אבטלה הוא שהעובד יהיה מוכן להשתלב בעבודה אחרת התואמת את כישוריו, ולפיכך התנאי לתשלום דמי אבטלה הוא כי שירות התעסוקה לא הפנה אותו לעבודה המתאימה לו. שירות התעסוקה כיום אינו ערו</w:t>
      </w:r>
      <w:r>
        <w:rPr>
          <w:rFonts w:hint="cs"/>
          <w:rtl/>
        </w:rPr>
        <w:t xml:space="preserve">ך להציע לעצמאים תחליף לעיסוקם הקודם. </w:t>
      </w:r>
    </w:p>
    <w:p w14:paraId="5C1181AB" w14:textId="77777777" w:rsidR="00000000" w:rsidRDefault="00E84F3B">
      <w:pPr>
        <w:pStyle w:val="a"/>
        <w:rPr>
          <w:rFonts w:hint="cs"/>
          <w:rtl/>
        </w:rPr>
      </w:pPr>
    </w:p>
    <w:p w14:paraId="26A85889" w14:textId="77777777" w:rsidR="00000000" w:rsidRDefault="00E84F3B">
      <w:pPr>
        <w:pStyle w:val="a"/>
        <w:rPr>
          <w:rFonts w:hint="cs"/>
          <w:rtl/>
        </w:rPr>
      </w:pPr>
      <w:r>
        <w:rPr>
          <w:rFonts w:hint="cs"/>
          <w:rtl/>
        </w:rPr>
        <w:t xml:space="preserve">אין חולק, ואני בהחלט תומך בגישה הזאת, שכיום, בשעה שהמיתון הולך ומעמיק, והיקף האבטלה הולך ומתרחב, ועשרות-אלפי עסקים של עצמאים התמוטטו ונסגרו </w:t>
      </w:r>
      <w:r>
        <w:rPr>
          <w:rtl/>
        </w:rPr>
        <w:t>–</w:t>
      </w:r>
      <w:r>
        <w:rPr>
          <w:rFonts w:hint="cs"/>
          <w:rtl/>
        </w:rPr>
        <w:t xml:space="preserve"> אנחנו נדרשים למצוא פתרון גם לבעייתם של העובדים העצמאים בעלי העסקים הקטנים ו</w:t>
      </w:r>
      <w:r>
        <w:rPr>
          <w:rFonts w:hint="cs"/>
          <w:rtl/>
        </w:rPr>
        <w:t>הבינוניים, שנפגעו מהמיתון ונאלצו לחסל את עסקיהם. ואומנם, חברי, חברי הכנסת המציעים, ועדת השרים לענייני חקיקה אישרה תמיכה בהצעות החוק האלה מתוך העיקרון שהמדינה חייבת למצוא פתרון גם לאותם אנשים עצמאים. אלא ששר האוצר הגיש ערר, ועל-פי תקנון הממשלה, מרגע שהוגש ע</w:t>
      </w:r>
      <w:r>
        <w:rPr>
          <w:rFonts w:hint="cs"/>
          <w:rtl/>
        </w:rPr>
        <w:t xml:space="preserve">רר, הממשלה מחויבת להתנגד להצעות חוק שמוגשות. </w:t>
      </w:r>
    </w:p>
    <w:p w14:paraId="23594A53" w14:textId="77777777" w:rsidR="00000000" w:rsidRDefault="00E84F3B">
      <w:pPr>
        <w:pStyle w:val="a"/>
        <w:rPr>
          <w:rFonts w:hint="cs"/>
          <w:rtl/>
        </w:rPr>
      </w:pPr>
    </w:p>
    <w:p w14:paraId="338521BA" w14:textId="77777777" w:rsidR="00000000" w:rsidRDefault="00E84F3B">
      <w:pPr>
        <w:pStyle w:val="a"/>
        <w:rPr>
          <w:rFonts w:hint="cs"/>
          <w:rtl/>
        </w:rPr>
      </w:pPr>
      <w:r>
        <w:rPr>
          <w:rFonts w:hint="cs"/>
          <w:rtl/>
        </w:rPr>
        <w:t xml:space="preserve">נוסף על כך, הזכיר גם חבר הכנסת בניזרי, שבשעה שהוא כיהן כשר, הוא ישב על המדוכה עם הביטוח הלאומי, וגם הזכיר חבר הכנסת יורי שטרן, בשעה שכיהן כסגן שר </w:t>
      </w:r>
      <w:r>
        <w:rPr>
          <w:rtl/>
        </w:rPr>
        <w:t>–</w:t>
      </w:r>
      <w:r>
        <w:rPr>
          <w:rFonts w:hint="cs"/>
          <w:rtl/>
        </w:rPr>
        <w:t xml:space="preserve"> אנחנו אוספים את כל החומר הקודם ויושבים על המדוכה כדי לגבש הצע</w:t>
      </w:r>
      <w:r>
        <w:rPr>
          <w:rFonts w:hint="cs"/>
          <w:rtl/>
        </w:rPr>
        <w:t xml:space="preserve">ת חוק ממשלתית. כשלעצמי, כשר הרווחה, ואני בטוח שגם יושב-ראש ועדת השרים לחקיקה </w:t>
      </w:r>
      <w:r>
        <w:rPr>
          <w:rtl/>
        </w:rPr>
        <w:t>–</w:t>
      </w:r>
      <w:r>
        <w:rPr>
          <w:rFonts w:hint="cs"/>
          <w:rtl/>
        </w:rPr>
        <w:t xml:space="preserve"> שר המשפטים </w:t>
      </w:r>
      <w:r>
        <w:rPr>
          <w:rtl/>
        </w:rPr>
        <w:t>–</w:t>
      </w:r>
      <w:r>
        <w:rPr>
          <w:rFonts w:hint="cs"/>
          <w:rtl/>
        </w:rPr>
        <w:t xml:space="preserve"> נתמוך בממשלה בחוקים האלה בשלב הטרומי, לאחר הדיון בממשלה, ונצרף לזה גם הצעת חוק ממשלתית, שתיתן מענה לכל הפרטים. כפי שביושר אמרו כאן שלושת חברי הכנסת המציעים </w:t>
      </w:r>
      <w:r>
        <w:rPr>
          <w:rtl/>
        </w:rPr>
        <w:t>–</w:t>
      </w:r>
      <w:r>
        <w:rPr>
          <w:rFonts w:hint="cs"/>
          <w:rtl/>
        </w:rPr>
        <w:t xml:space="preserve"> יש הרב</w:t>
      </w:r>
      <w:r>
        <w:rPr>
          <w:rFonts w:hint="cs"/>
          <w:rtl/>
        </w:rPr>
        <w:t xml:space="preserve">ה מאוד פרטים לסגור, וצריך לסגור אותם. </w:t>
      </w:r>
    </w:p>
    <w:p w14:paraId="156BB2AA" w14:textId="77777777" w:rsidR="00000000" w:rsidRDefault="00E84F3B">
      <w:pPr>
        <w:pStyle w:val="a"/>
        <w:rPr>
          <w:rFonts w:hint="cs"/>
          <w:rtl/>
        </w:rPr>
      </w:pPr>
    </w:p>
    <w:p w14:paraId="5FB1F248" w14:textId="77777777" w:rsidR="00000000" w:rsidRDefault="00E84F3B">
      <w:pPr>
        <w:pStyle w:val="ac"/>
        <w:rPr>
          <w:rtl/>
        </w:rPr>
      </w:pPr>
      <w:r>
        <w:rPr>
          <w:rFonts w:hint="eastAsia"/>
          <w:rtl/>
        </w:rPr>
        <w:t>יורי</w:t>
      </w:r>
      <w:r>
        <w:rPr>
          <w:rtl/>
        </w:rPr>
        <w:t xml:space="preserve"> שטרן (האיחוד הלאומי - ישראל ביתנו):</w:t>
      </w:r>
    </w:p>
    <w:p w14:paraId="48A89BC8" w14:textId="77777777" w:rsidR="00000000" w:rsidRDefault="00E84F3B">
      <w:pPr>
        <w:pStyle w:val="a"/>
        <w:rPr>
          <w:rFonts w:hint="cs"/>
          <w:rtl/>
        </w:rPr>
      </w:pPr>
    </w:p>
    <w:p w14:paraId="076D2984" w14:textId="77777777" w:rsidR="00000000" w:rsidRDefault="00E84F3B">
      <w:pPr>
        <w:pStyle w:val="a"/>
        <w:ind w:left="719" w:firstLine="0"/>
        <w:rPr>
          <w:rFonts w:hint="cs"/>
          <w:rtl/>
        </w:rPr>
      </w:pPr>
      <w:r>
        <w:rPr>
          <w:rFonts w:hint="cs"/>
          <w:rtl/>
        </w:rPr>
        <w:t xml:space="preserve">- - - </w:t>
      </w:r>
    </w:p>
    <w:p w14:paraId="01DE68FA" w14:textId="77777777" w:rsidR="00000000" w:rsidRDefault="00E84F3B">
      <w:pPr>
        <w:pStyle w:val="a"/>
        <w:rPr>
          <w:rFonts w:hint="cs"/>
          <w:rtl/>
        </w:rPr>
      </w:pPr>
    </w:p>
    <w:p w14:paraId="4C6DDEE4" w14:textId="77777777" w:rsidR="00000000" w:rsidRDefault="00E84F3B">
      <w:pPr>
        <w:pStyle w:val="SpeakerCon"/>
        <w:rPr>
          <w:rtl/>
        </w:rPr>
      </w:pPr>
      <w:bookmarkStart w:id="281" w:name="FS000000521T16_07_2003_14_12_51C"/>
      <w:bookmarkEnd w:id="281"/>
      <w:r>
        <w:rPr>
          <w:rtl/>
        </w:rPr>
        <w:t>שר הרווחה זבולון אורלב:</w:t>
      </w:r>
    </w:p>
    <w:p w14:paraId="2E0CA0C8" w14:textId="77777777" w:rsidR="00000000" w:rsidRDefault="00E84F3B">
      <w:pPr>
        <w:pStyle w:val="a"/>
        <w:rPr>
          <w:rtl/>
        </w:rPr>
      </w:pPr>
    </w:p>
    <w:p w14:paraId="3580DBDE" w14:textId="77777777" w:rsidR="00000000" w:rsidRDefault="00E84F3B">
      <w:pPr>
        <w:pStyle w:val="a"/>
        <w:rPr>
          <w:rFonts w:hint="cs"/>
          <w:rtl/>
        </w:rPr>
      </w:pPr>
      <w:r>
        <w:rPr>
          <w:rFonts w:hint="cs"/>
          <w:rtl/>
        </w:rPr>
        <w:t>אני מקווה מאוד, חבר הכנסת שטרן, שנוכל לעשות זאת בהקדם, ואשר על כן, אני - - -</w:t>
      </w:r>
    </w:p>
    <w:p w14:paraId="2B7FAADE" w14:textId="77777777" w:rsidR="00000000" w:rsidRDefault="00E84F3B">
      <w:pPr>
        <w:pStyle w:val="a"/>
        <w:rPr>
          <w:rFonts w:hint="cs"/>
          <w:rtl/>
        </w:rPr>
      </w:pPr>
    </w:p>
    <w:p w14:paraId="5BCACA9B" w14:textId="77777777" w:rsidR="00000000" w:rsidRDefault="00E84F3B">
      <w:pPr>
        <w:pStyle w:val="a"/>
        <w:rPr>
          <w:rFonts w:hint="cs"/>
          <w:rtl/>
        </w:rPr>
      </w:pPr>
    </w:p>
    <w:p w14:paraId="0DCB92D9" w14:textId="77777777" w:rsidR="00000000" w:rsidRDefault="00E84F3B">
      <w:pPr>
        <w:pStyle w:val="ac"/>
        <w:rPr>
          <w:rtl/>
        </w:rPr>
      </w:pPr>
      <w:r>
        <w:rPr>
          <w:rFonts w:hint="eastAsia"/>
          <w:rtl/>
        </w:rPr>
        <w:t>יורי</w:t>
      </w:r>
      <w:r>
        <w:rPr>
          <w:rtl/>
        </w:rPr>
        <w:t xml:space="preserve"> שטרן (האיחוד הלאומי - ישראל ביתנו):</w:t>
      </w:r>
    </w:p>
    <w:p w14:paraId="55CD4FF2" w14:textId="77777777" w:rsidR="00000000" w:rsidRDefault="00E84F3B">
      <w:pPr>
        <w:pStyle w:val="a"/>
        <w:ind w:left="719" w:firstLine="0"/>
        <w:rPr>
          <w:rFonts w:hint="cs"/>
          <w:rtl/>
        </w:rPr>
      </w:pPr>
    </w:p>
    <w:p w14:paraId="4080CAD6" w14:textId="77777777" w:rsidR="00000000" w:rsidRDefault="00E84F3B">
      <w:pPr>
        <w:pStyle w:val="a"/>
        <w:ind w:left="719" w:firstLine="0"/>
        <w:rPr>
          <w:rFonts w:hint="cs"/>
          <w:rtl/>
        </w:rPr>
      </w:pPr>
      <w:r>
        <w:rPr>
          <w:rFonts w:hint="cs"/>
          <w:rtl/>
        </w:rPr>
        <w:t>- - -</w:t>
      </w:r>
    </w:p>
    <w:p w14:paraId="27F23801" w14:textId="77777777" w:rsidR="00000000" w:rsidRDefault="00E84F3B">
      <w:pPr>
        <w:pStyle w:val="a"/>
        <w:rPr>
          <w:rFonts w:hint="cs"/>
          <w:rtl/>
        </w:rPr>
      </w:pPr>
    </w:p>
    <w:p w14:paraId="125B440D" w14:textId="77777777" w:rsidR="00000000" w:rsidRDefault="00E84F3B">
      <w:pPr>
        <w:pStyle w:val="SpeakerCon"/>
        <w:rPr>
          <w:rtl/>
        </w:rPr>
      </w:pPr>
      <w:bookmarkStart w:id="282" w:name="FS000000521T16_07_2003_14_13_22C"/>
      <w:bookmarkEnd w:id="282"/>
      <w:r>
        <w:rPr>
          <w:rtl/>
        </w:rPr>
        <w:t>שר הרווחה זבו</w:t>
      </w:r>
      <w:r>
        <w:rPr>
          <w:rtl/>
        </w:rPr>
        <w:t>לון אורלב:</w:t>
      </w:r>
    </w:p>
    <w:p w14:paraId="524E575A" w14:textId="77777777" w:rsidR="00000000" w:rsidRDefault="00E84F3B">
      <w:pPr>
        <w:pStyle w:val="a"/>
        <w:rPr>
          <w:rtl/>
        </w:rPr>
      </w:pPr>
    </w:p>
    <w:p w14:paraId="2279ED1E" w14:textId="77777777" w:rsidR="00000000" w:rsidRDefault="00E84F3B">
      <w:pPr>
        <w:pStyle w:val="a"/>
        <w:rPr>
          <w:rFonts w:hint="cs"/>
          <w:rtl/>
        </w:rPr>
      </w:pPr>
      <w:r>
        <w:rPr>
          <w:rFonts w:hint="cs"/>
          <w:rtl/>
        </w:rPr>
        <w:t>- - -  להמתין לערעור בממשלה - - -</w:t>
      </w:r>
    </w:p>
    <w:p w14:paraId="3A8A4E12" w14:textId="77777777" w:rsidR="00000000" w:rsidRDefault="00E84F3B">
      <w:pPr>
        <w:pStyle w:val="a"/>
        <w:rPr>
          <w:rFonts w:hint="cs"/>
          <w:rtl/>
        </w:rPr>
      </w:pPr>
    </w:p>
    <w:p w14:paraId="66E1EEE4" w14:textId="77777777" w:rsidR="00000000" w:rsidRDefault="00E84F3B">
      <w:pPr>
        <w:pStyle w:val="ac"/>
        <w:rPr>
          <w:rtl/>
        </w:rPr>
      </w:pPr>
      <w:r>
        <w:rPr>
          <w:rFonts w:hint="eastAsia"/>
          <w:rtl/>
        </w:rPr>
        <w:t>שלמה</w:t>
      </w:r>
      <w:r>
        <w:rPr>
          <w:rtl/>
        </w:rPr>
        <w:t xml:space="preserve"> בניזרי (ש"ס):</w:t>
      </w:r>
    </w:p>
    <w:p w14:paraId="04967F51" w14:textId="77777777" w:rsidR="00000000" w:rsidRDefault="00E84F3B">
      <w:pPr>
        <w:pStyle w:val="a"/>
        <w:rPr>
          <w:rFonts w:hint="cs"/>
          <w:rtl/>
        </w:rPr>
      </w:pPr>
    </w:p>
    <w:p w14:paraId="1C9EFBC7" w14:textId="77777777" w:rsidR="00000000" w:rsidRDefault="00E84F3B">
      <w:pPr>
        <w:pStyle w:val="a"/>
        <w:rPr>
          <w:rFonts w:hint="cs"/>
          <w:rtl/>
        </w:rPr>
      </w:pPr>
      <w:r>
        <w:rPr>
          <w:rFonts w:hint="cs"/>
          <w:rtl/>
        </w:rPr>
        <w:t xml:space="preserve">מתי יהיה הערעור הזה? </w:t>
      </w:r>
    </w:p>
    <w:p w14:paraId="1A2DC15C" w14:textId="77777777" w:rsidR="00000000" w:rsidRDefault="00E84F3B">
      <w:pPr>
        <w:pStyle w:val="a"/>
        <w:rPr>
          <w:rFonts w:hint="cs"/>
          <w:rtl/>
        </w:rPr>
      </w:pPr>
    </w:p>
    <w:p w14:paraId="685FA582" w14:textId="77777777" w:rsidR="00000000" w:rsidRDefault="00E84F3B">
      <w:pPr>
        <w:pStyle w:val="SpeakerCon"/>
        <w:rPr>
          <w:rtl/>
        </w:rPr>
      </w:pPr>
      <w:bookmarkStart w:id="283" w:name="FS000000521T16_07_2003_14_13_46C"/>
      <w:bookmarkEnd w:id="283"/>
      <w:r>
        <w:rPr>
          <w:rtl/>
        </w:rPr>
        <w:t>שר הרווחה זבולון אורלב:</w:t>
      </w:r>
    </w:p>
    <w:p w14:paraId="385D6A2F" w14:textId="77777777" w:rsidR="00000000" w:rsidRDefault="00E84F3B">
      <w:pPr>
        <w:pStyle w:val="a"/>
        <w:rPr>
          <w:rtl/>
        </w:rPr>
      </w:pPr>
    </w:p>
    <w:p w14:paraId="72BF4D83" w14:textId="77777777" w:rsidR="00000000" w:rsidRDefault="00E84F3B">
      <w:pPr>
        <w:pStyle w:val="a"/>
        <w:rPr>
          <w:rFonts w:hint="cs"/>
          <w:rtl/>
        </w:rPr>
      </w:pPr>
      <w:r>
        <w:rPr>
          <w:rFonts w:hint="cs"/>
          <w:rtl/>
        </w:rPr>
        <w:t>ביום ראשון, אני מקווה. כמו שאתה יודע - - -</w:t>
      </w:r>
    </w:p>
    <w:p w14:paraId="300D7C86" w14:textId="77777777" w:rsidR="00000000" w:rsidRDefault="00E84F3B">
      <w:pPr>
        <w:pStyle w:val="a"/>
        <w:rPr>
          <w:rFonts w:hint="cs"/>
          <w:rtl/>
        </w:rPr>
      </w:pPr>
    </w:p>
    <w:p w14:paraId="106EE3BE" w14:textId="77777777" w:rsidR="00000000" w:rsidRDefault="00E84F3B">
      <w:pPr>
        <w:pStyle w:val="ac"/>
        <w:rPr>
          <w:rtl/>
        </w:rPr>
      </w:pPr>
      <w:r>
        <w:rPr>
          <w:rFonts w:hint="eastAsia"/>
          <w:rtl/>
        </w:rPr>
        <w:t>שלמה</w:t>
      </w:r>
      <w:r>
        <w:rPr>
          <w:rtl/>
        </w:rPr>
        <w:t xml:space="preserve"> בניזרי (ש"ס):</w:t>
      </w:r>
    </w:p>
    <w:p w14:paraId="0923B94F" w14:textId="77777777" w:rsidR="00000000" w:rsidRDefault="00E84F3B">
      <w:pPr>
        <w:pStyle w:val="a"/>
        <w:rPr>
          <w:rFonts w:hint="cs"/>
          <w:rtl/>
        </w:rPr>
      </w:pPr>
    </w:p>
    <w:p w14:paraId="3A88B18A" w14:textId="77777777" w:rsidR="00000000" w:rsidRDefault="00E84F3B">
      <w:pPr>
        <w:pStyle w:val="a"/>
        <w:ind w:left="719" w:firstLine="0"/>
        <w:rPr>
          <w:rFonts w:hint="cs"/>
          <w:rtl/>
        </w:rPr>
      </w:pPr>
      <w:r>
        <w:rPr>
          <w:rFonts w:hint="cs"/>
          <w:rtl/>
        </w:rPr>
        <w:t>- - -</w:t>
      </w:r>
    </w:p>
    <w:p w14:paraId="290FCA8F" w14:textId="77777777" w:rsidR="00000000" w:rsidRDefault="00E84F3B">
      <w:pPr>
        <w:pStyle w:val="a"/>
        <w:rPr>
          <w:rFonts w:hint="cs"/>
          <w:rtl/>
        </w:rPr>
      </w:pPr>
    </w:p>
    <w:p w14:paraId="5DDA981B" w14:textId="77777777" w:rsidR="00000000" w:rsidRDefault="00E84F3B">
      <w:pPr>
        <w:pStyle w:val="SpeakerCon"/>
        <w:rPr>
          <w:rtl/>
        </w:rPr>
      </w:pPr>
      <w:bookmarkStart w:id="284" w:name="FS000000521T16_07_2003_14_14_27C"/>
      <w:bookmarkEnd w:id="284"/>
      <w:r>
        <w:rPr>
          <w:rtl/>
        </w:rPr>
        <w:t>שר הרווחה זבולון אורלב:</w:t>
      </w:r>
    </w:p>
    <w:p w14:paraId="260A1A94" w14:textId="77777777" w:rsidR="00000000" w:rsidRDefault="00E84F3B">
      <w:pPr>
        <w:pStyle w:val="a"/>
        <w:rPr>
          <w:rtl/>
        </w:rPr>
      </w:pPr>
    </w:p>
    <w:p w14:paraId="6CAA6047" w14:textId="77777777" w:rsidR="00000000" w:rsidRDefault="00E84F3B">
      <w:pPr>
        <w:pStyle w:val="a"/>
        <w:rPr>
          <w:rFonts w:hint="cs"/>
          <w:rtl/>
        </w:rPr>
      </w:pPr>
      <w:r>
        <w:rPr>
          <w:rFonts w:hint="cs"/>
          <w:rtl/>
        </w:rPr>
        <w:t xml:space="preserve">לא, לא. אנחנו, חבר הכנסת בניזרי, באנו בדברים </w:t>
      </w:r>
      <w:r>
        <w:rPr>
          <w:rFonts w:hint="cs"/>
          <w:rtl/>
        </w:rPr>
        <w:t xml:space="preserve">קודם ההצבעה, וכך היתה ההסכמה. </w:t>
      </w:r>
    </w:p>
    <w:p w14:paraId="5F3C6CB1" w14:textId="77777777" w:rsidR="00000000" w:rsidRDefault="00E84F3B">
      <w:pPr>
        <w:pStyle w:val="a"/>
        <w:rPr>
          <w:rFonts w:hint="cs"/>
          <w:rtl/>
        </w:rPr>
      </w:pPr>
    </w:p>
    <w:p w14:paraId="2C22A788" w14:textId="77777777" w:rsidR="00000000" w:rsidRDefault="00E84F3B">
      <w:pPr>
        <w:pStyle w:val="ac"/>
        <w:rPr>
          <w:rtl/>
        </w:rPr>
      </w:pPr>
      <w:r>
        <w:rPr>
          <w:rFonts w:hint="eastAsia"/>
          <w:rtl/>
        </w:rPr>
        <w:t>שלמה</w:t>
      </w:r>
      <w:r>
        <w:rPr>
          <w:rtl/>
        </w:rPr>
        <w:t xml:space="preserve"> בניזרי (ש"ס):</w:t>
      </w:r>
    </w:p>
    <w:p w14:paraId="4881CF18" w14:textId="77777777" w:rsidR="00000000" w:rsidRDefault="00E84F3B">
      <w:pPr>
        <w:pStyle w:val="a"/>
        <w:rPr>
          <w:rFonts w:hint="cs"/>
          <w:rtl/>
        </w:rPr>
      </w:pPr>
    </w:p>
    <w:p w14:paraId="36F29885" w14:textId="77777777" w:rsidR="00000000" w:rsidRDefault="00E84F3B">
      <w:pPr>
        <w:pStyle w:val="a"/>
        <w:rPr>
          <w:rFonts w:hint="cs"/>
          <w:rtl/>
        </w:rPr>
      </w:pPr>
      <w:r>
        <w:rPr>
          <w:rFonts w:hint="cs"/>
          <w:rtl/>
        </w:rPr>
        <w:t>זה לא בסדר - - -</w:t>
      </w:r>
    </w:p>
    <w:p w14:paraId="13D20720" w14:textId="77777777" w:rsidR="00000000" w:rsidRDefault="00E84F3B">
      <w:pPr>
        <w:pStyle w:val="a"/>
        <w:rPr>
          <w:rFonts w:hint="cs"/>
          <w:rtl/>
        </w:rPr>
      </w:pPr>
    </w:p>
    <w:p w14:paraId="7B68242C" w14:textId="77777777" w:rsidR="00000000" w:rsidRDefault="00E84F3B">
      <w:pPr>
        <w:pStyle w:val="SpeakerCon"/>
        <w:rPr>
          <w:rtl/>
        </w:rPr>
      </w:pPr>
      <w:bookmarkStart w:id="285" w:name="FS000000521T16_07_2003_14_15_11C"/>
      <w:bookmarkEnd w:id="285"/>
      <w:r>
        <w:rPr>
          <w:rtl/>
        </w:rPr>
        <w:t>שר הרווחה זבולון אורלב:</w:t>
      </w:r>
    </w:p>
    <w:p w14:paraId="6540AC1C" w14:textId="77777777" w:rsidR="00000000" w:rsidRDefault="00E84F3B">
      <w:pPr>
        <w:pStyle w:val="a"/>
        <w:rPr>
          <w:rtl/>
        </w:rPr>
      </w:pPr>
    </w:p>
    <w:p w14:paraId="7D179F63" w14:textId="77777777" w:rsidR="00000000" w:rsidRDefault="00E84F3B">
      <w:pPr>
        <w:pStyle w:val="a"/>
        <w:rPr>
          <w:rFonts w:hint="cs"/>
          <w:rtl/>
        </w:rPr>
      </w:pPr>
      <w:r>
        <w:rPr>
          <w:rFonts w:hint="cs"/>
          <w:rtl/>
        </w:rPr>
        <w:t>כך היתה ההסכמה. הרי אתה יודע שאני תומך בהצעות החוק האלה. גם שר המשפטים תמך. יש פרוצדורה של סדרי שלטון, שאתה מכיר אותם היטב. ואשר על כן - - -</w:t>
      </w:r>
    </w:p>
    <w:p w14:paraId="0E4A846A" w14:textId="77777777" w:rsidR="00000000" w:rsidRDefault="00E84F3B">
      <w:pPr>
        <w:pStyle w:val="a"/>
        <w:rPr>
          <w:rFonts w:hint="cs"/>
          <w:rtl/>
        </w:rPr>
      </w:pPr>
    </w:p>
    <w:p w14:paraId="5BC69C44" w14:textId="77777777" w:rsidR="00000000" w:rsidRDefault="00E84F3B">
      <w:pPr>
        <w:pStyle w:val="ac"/>
        <w:rPr>
          <w:rtl/>
        </w:rPr>
      </w:pPr>
      <w:r>
        <w:rPr>
          <w:rFonts w:hint="eastAsia"/>
          <w:rtl/>
        </w:rPr>
        <w:t>שלמה</w:t>
      </w:r>
      <w:r>
        <w:rPr>
          <w:rtl/>
        </w:rPr>
        <w:t xml:space="preserve"> בניזרי (ש"ס):</w:t>
      </w:r>
    </w:p>
    <w:p w14:paraId="6D65BAA9" w14:textId="77777777" w:rsidR="00000000" w:rsidRDefault="00E84F3B">
      <w:pPr>
        <w:pStyle w:val="a"/>
        <w:rPr>
          <w:rFonts w:hint="cs"/>
          <w:rtl/>
        </w:rPr>
      </w:pPr>
    </w:p>
    <w:p w14:paraId="72B6DD0D" w14:textId="77777777" w:rsidR="00000000" w:rsidRDefault="00E84F3B">
      <w:pPr>
        <w:pStyle w:val="a"/>
        <w:ind w:left="719" w:firstLine="0"/>
        <w:rPr>
          <w:rFonts w:hint="cs"/>
          <w:rtl/>
        </w:rPr>
      </w:pPr>
      <w:r>
        <w:rPr>
          <w:rFonts w:hint="cs"/>
          <w:rtl/>
        </w:rPr>
        <w:t>- - -</w:t>
      </w:r>
    </w:p>
    <w:p w14:paraId="6C4B3F12" w14:textId="77777777" w:rsidR="00000000" w:rsidRDefault="00E84F3B">
      <w:pPr>
        <w:pStyle w:val="a"/>
        <w:rPr>
          <w:rFonts w:hint="cs"/>
          <w:rtl/>
        </w:rPr>
      </w:pPr>
    </w:p>
    <w:p w14:paraId="1DBF7F6A" w14:textId="77777777" w:rsidR="00000000" w:rsidRDefault="00E84F3B">
      <w:pPr>
        <w:pStyle w:val="SpeakerCon"/>
        <w:rPr>
          <w:rtl/>
        </w:rPr>
      </w:pPr>
      <w:bookmarkStart w:id="286" w:name="FS000000521T16_07_2003_14_16_13C"/>
      <w:bookmarkEnd w:id="286"/>
      <w:r>
        <w:rPr>
          <w:rtl/>
        </w:rPr>
        <w:t>שר הרווחה זבולון אורלב:</w:t>
      </w:r>
    </w:p>
    <w:p w14:paraId="5687D24F" w14:textId="77777777" w:rsidR="00000000" w:rsidRDefault="00E84F3B">
      <w:pPr>
        <w:pStyle w:val="a"/>
        <w:rPr>
          <w:rtl/>
        </w:rPr>
      </w:pPr>
    </w:p>
    <w:p w14:paraId="339C0182" w14:textId="77777777" w:rsidR="00000000" w:rsidRDefault="00E84F3B">
      <w:pPr>
        <w:pStyle w:val="a"/>
        <w:rPr>
          <w:rFonts w:hint="cs"/>
          <w:rtl/>
        </w:rPr>
      </w:pPr>
      <w:r>
        <w:rPr>
          <w:rFonts w:hint="cs"/>
          <w:rtl/>
        </w:rPr>
        <w:t>לא, לא, לא. אנחנו לא נחכה להצעת חוק ממשלתית. אני מקווה שהממשלה תאשר את התמיכה שלנו בהצעות החוק הפרטיות ותתנה אותן בכך שאחרי הקריאה הטרומית הן ימתינו בוועדת העבודה והרווחה עד שתוגש הצעת חוק ממשלתית. ואשר על כן, אני מבקש לדחו</w:t>
      </w:r>
      <w:r>
        <w:rPr>
          <w:rFonts w:hint="cs"/>
          <w:rtl/>
        </w:rPr>
        <w:t xml:space="preserve">ת את ההצבעה היום. </w:t>
      </w:r>
    </w:p>
    <w:p w14:paraId="02F2A5C8" w14:textId="77777777" w:rsidR="00000000" w:rsidRDefault="00E84F3B">
      <w:pPr>
        <w:pStyle w:val="a"/>
        <w:rPr>
          <w:rFonts w:hint="cs"/>
          <w:rtl/>
        </w:rPr>
      </w:pPr>
    </w:p>
    <w:p w14:paraId="31CE9D0F" w14:textId="77777777" w:rsidR="00000000" w:rsidRDefault="00E84F3B">
      <w:pPr>
        <w:pStyle w:val="ad"/>
        <w:rPr>
          <w:rtl/>
        </w:rPr>
      </w:pPr>
      <w:r>
        <w:rPr>
          <w:rtl/>
        </w:rPr>
        <w:t>היו"ר אתי לבני:</w:t>
      </w:r>
    </w:p>
    <w:p w14:paraId="5E6C1327" w14:textId="77777777" w:rsidR="00000000" w:rsidRDefault="00E84F3B">
      <w:pPr>
        <w:pStyle w:val="a"/>
        <w:rPr>
          <w:rtl/>
        </w:rPr>
      </w:pPr>
    </w:p>
    <w:p w14:paraId="7327B3AE" w14:textId="77777777" w:rsidR="00000000" w:rsidRDefault="00E84F3B">
      <w:pPr>
        <w:pStyle w:val="a"/>
        <w:rPr>
          <w:rFonts w:hint="cs"/>
          <w:rtl/>
        </w:rPr>
      </w:pPr>
      <w:r>
        <w:rPr>
          <w:rFonts w:hint="cs"/>
          <w:rtl/>
        </w:rPr>
        <w:t xml:space="preserve">תודה רבה. ההצבעה נדחית. </w:t>
      </w:r>
    </w:p>
    <w:p w14:paraId="5525055C" w14:textId="77777777" w:rsidR="00000000" w:rsidRDefault="00E84F3B">
      <w:pPr>
        <w:pStyle w:val="a"/>
        <w:rPr>
          <w:rFonts w:hint="cs"/>
          <w:rtl/>
        </w:rPr>
      </w:pPr>
    </w:p>
    <w:p w14:paraId="084B6AAC" w14:textId="77777777" w:rsidR="00000000" w:rsidRDefault="00E84F3B">
      <w:pPr>
        <w:pStyle w:val="Subject"/>
        <w:rPr>
          <w:rtl/>
        </w:rPr>
      </w:pPr>
    </w:p>
    <w:p w14:paraId="50481091" w14:textId="77777777" w:rsidR="00000000" w:rsidRDefault="00E84F3B">
      <w:pPr>
        <w:pStyle w:val="Subject"/>
        <w:rPr>
          <w:rFonts w:hint="cs"/>
          <w:rtl/>
        </w:rPr>
      </w:pPr>
      <w:bookmarkStart w:id="287" w:name="CS14336FI0014336T16_07_2003_14_18_16"/>
      <w:bookmarkStart w:id="288" w:name="_Toc49055377"/>
      <w:bookmarkEnd w:id="287"/>
      <w:r>
        <w:rPr>
          <w:rFonts w:hint="cs"/>
          <w:rtl/>
        </w:rPr>
        <w:t>הצעות לסדר-היום</w:t>
      </w:r>
      <w:bookmarkEnd w:id="288"/>
    </w:p>
    <w:p w14:paraId="77B05A79" w14:textId="77777777" w:rsidR="00000000" w:rsidRDefault="00E84F3B">
      <w:pPr>
        <w:pStyle w:val="Subject"/>
        <w:rPr>
          <w:rtl/>
        </w:rPr>
      </w:pPr>
      <w:bookmarkStart w:id="289" w:name="_Toc46538648"/>
      <w:bookmarkStart w:id="290" w:name="_Toc49055378"/>
      <w:r>
        <w:rPr>
          <w:rtl/>
        </w:rPr>
        <w:t>מחאת האמהות החד-הוריות</w:t>
      </w:r>
      <w:bookmarkEnd w:id="289"/>
      <w:bookmarkEnd w:id="290"/>
    </w:p>
    <w:p w14:paraId="438BBEF4" w14:textId="77777777" w:rsidR="00000000" w:rsidRDefault="00E84F3B">
      <w:pPr>
        <w:pStyle w:val="a"/>
        <w:rPr>
          <w:rFonts w:hint="cs"/>
          <w:rtl/>
        </w:rPr>
      </w:pPr>
    </w:p>
    <w:p w14:paraId="63297F2A" w14:textId="77777777" w:rsidR="00000000" w:rsidRDefault="00E84F3B">
      <w:pPr>
        <w:pStyle w:val="ad"/>
        <w:rPr>
          <w:rtl/>
        </w:rPr>
      </w:pPr>
      <w:r>
        <w:rPr>
          <w:rtl/>
        </w:rPr>
        <w:t>היו"ר אתי לבני:</w:t>
      </w:r>
    </w:p>
    <w:p w14:paraId="4A005702" w14:textId="77777777" w:rsidR="00000000" w:rsidRDefault="00E84F3B">
      <w:pPr>
        <w:pStyle w:val="a"/>
        <w:rPr>
          <w:rtl/>
        </w:rPr>
      </w:pPr>
    </w:p>
    <w:p w14:paraId="0A16BF06" w14:textId="77777777" w:rsidR="00000000" w:rsidRDefault="00E84F3B">
      <w:pPr>
        <w:pStyle w:val="a"/>
        <w:rPr>
          <w:rFonts w:hint="cs"/>
          <w:rtl/>
        </w:rPr>
      </w:pPr>
      <w:r>
        <w:rPr>
          <w:rFonts w:hint="cs"/>
          <w:rtl/>
        </w:rPr>
        <w:t>אנחנו עוברים עכשיו להצעות לסדר-היום מס' 1031, 1047, 1050, 1068, 1071, 1073, 1080, 1087, 1091 ו-1093: מחאת האמהות החד-הוריות. חברת הכנסת</w:t>
      </w:r>
      <w:r>
        <w:rPr>
          <w:rFonts w:hint="cs"/>
          <w:rtl/>
        </w:rPr>
        <w:t xml:space="preserve"> ענבל גבריאלי </w:t>
      </w:r>
      <w:r>
        <w:rPr>
          <w:rtl/>
        </w:rPr>
        <w:t>–</w:t>
      </w:r>
      <w:r>
        <w:rPr>
          <w:rFonts w:hint="cs"/>
          <w:rtl/>
        </w:rPr>
        <w:t xml:space="preserve"> לא נמצאת. חבר הכנסת אופיר פינס. אחריו </w:t>
      </w:r>
      <w:r>
        <w:rPr>
          <w:rtl/>
        </w:rPr>
        <w:t>–</w:t>
      </w:r>
      <w:r>
        <w:rPr>
          <w:rFonts w:hint="cs"/>
          <w:rtl/>
        </w:rPr>
        <w:t xml:space="preserve"> חבר הכנסת עסאם מח'ול, ואחריו </w:t>
      </w:r>
      <w:r>
        <w:rPr>
          <w:rtl/>
        </w:rPr>
        <w:t>–</w:t>
      </w:r>
      <w:r>
        <w:rPr>
          <w:rFonts w:hint="cs"/>
          <w:rtl/>
        </w:rPr>
        <w:t xml:space="preserve"> חבר הכנסת ג'מאל זחאלקה. </w:t>
      </w:r>
    </w:p>
    <w:p w14:paraId="25AAEDBF" w14:textId="77777777" w:rsidR="00000000" w:rsidRDefault="00E84F3B">
      <w:pPr>
        <w:pStyle w:val="a"/>
        <w:rPr>
          <w:rFonts w:hint="cs"/>
          <w:rtl/>
        </w:rPr>
      </w:pPr>
    </w:p>
    <w:p w14:paraId="296F8471" w14:textId="77777777" w:rsidR="00000000" w:rsidRDefault="00E84F3B">
      <w:pPr>
        <w:pStyle w:val="Speaker"/>
        <w:rPr>
          <w:rtl/>
        </w:rPr>
      </w:pPr>
      <w:bookmarkStart w:id="291" w:name="FS000000455T16_07_2003_14_19_13"/>
      <w:bookmarkStart w:id="292" w:name="_Toc46538649"/>
      <w:bookmarkStart w:id="293" w:name="_Toc49055379"/>
      <w:bookmarkEnd w:id="291"/>
      <w:r>
        <w:rPr>
          <w:rFonts w:hint="eastAsia"/>
          <w:rtl/>
        </w:rPr>
        <w:t>אופיר</w:t>
      </w:r>
      <w:r>
        <w:rPr>
          <w:rtl/>
        </w:rPr>
        <w:t xml:space="preserve"> פינס-פז (העבודה-מימד):</w:t>
      </w:r>
      <w:bookmarkEnd w:id="292"/>
      <w:bookmarkEnd w:id="293"/>
    </w:p>
    <w:p w14:paraId="3638A48A" w14:textId="77777777" w:rsidR="00000000" w:rsidRDefault="00E84F3B">
      <w:pPr>
        <w:pStyle w:val="a"/>
        <w:rPr>
          <w:rFonts w:hint="cs"/>
          <w:rtl/>
        </w:rPr>
      </w:pPr>
    </w:p>
    <w:p w14:paraId="360D1288" w14:textId="77777777" w:rsidR="00000000" w:rsidRDefault="00E84F3B">
      <w:pPr>
        <w:pStyle w:val="a"/>
        <w:rPr>
          <w:rFonts w:hint="cs"/>
          <w:rtl/>
        </w:rPr>
      </w:pPr>
      <w:r>
        <w:rPr>
          <w:rFonts w:hint="cs"/>
          <w:rtl/>
        </w:rPr>
        <w:t xml:space="preserve">גברתי היושבת-ראש, רבותי השרים, חברי חברי הכנסת, אשה אחת הוכיחה לכולנו שאפשר לקבוע סדר-יום של מדינה שלמה במעשה של </w:t>
      </w:r>
      <w:r>
        <w:rPr>
          <w:rFonts w:hint="cs"/>
          <w:rtl/>
        </w:rPr>
        <w:t>יחיד ובודד. אם הוא בא מהנשמה הוא חודר אל הנשמה. לצערי, ידידי השר מאיר שטרית כינה את המחאה הזאת "מחאה נחמדה". אפשר להגיד על המחאה הזאת הכול חוץ מאשר "נחמדה". המחאה הזאת משאירה אדם כמוני חסר נשימה. משאירה אותי המום, נדהם, מול העוצמה של הבודד במעשה כל כך אנוש</w:t>
      </w:r>
      <w:r>
        <w:rPr>
          <w:rFonts w:hint="cs"/>
          <w:rtl/>
        </w:rPr>
        <w:t xml:space="preserve">י ופשוט. הנשים הצועדות לירושלים, אדוני השר, יצרו תופעה </w:t>
      </w:r>
      <w:r>
        <w:rPr>
          <w:rtl/>
        </w:rPr>
        <w:t>–</w:t>
      </w:r>
      <w:r>
        <w:rPr>
          <w:rFonts w:hint="cs"/>
          <w:rtl/>
        </w:rPr>
        <w:t xml:space="preserve"> מחאת האמהות. </w:t>
      </w:r>
    </w:p>
    <w:p w14:paraId="2E8CC16D" w14:textId="77777777" w:rsidR="00000000" w:rsidRDefault="00E84F3B">
      <w:pPr>
        <w:pStyle w:val="a"/>
        <w:rPr>
          <w:rFonts w:hint="cs"/>
          <w:rtl/>
        </w:rPr>
      </w:pPr>
    </w:p>
    <w:p w14:paraId="68E53A27" w14:textId="77777777" w:rsidR="00000000" w:rsidRDefault="00E84F3B">
      <w:pPr>
        <w:pStyle w:val="a"/>
        <w:ind w:firstLine="720"/>
        <w:rPr>
          <w:rFonts w:hint="cs"/>
          <w:rtl/>
        </w:rPr>
      </w:pPr>
      <w:r>
        <w:rPr>
          <w:rFonts w:hint="cs"/>
          <w:rtl/>
        </w:rPr>
        <w:t xml:space="preserve">הן הגיעו למצב שבו אתם לקחתם להן את הכבוד שלהן. הן לא איבדו את הבושה, אתם לקחתם להן את הכבוד. אתם הבאתם אותן אל הנקודה שממנה הן כבר לא עובדות מפה. הן עובדות מפה, כי ברגע שאתה לוקח לאמא </w:t>
      </w:r>
      <w:r>
        <w:rPr>
          <w:rFonts w:hint="cs"/>
          <w:rtl/>
        </w:rPr>
        <w:t xml:space="preserve">את פת הלחם האחרונה, או לפני האחרונה שהיא צריכה לתת לבן שלה, בזה גמרת את הסיפור, נגמר. </w:t>
      </w:r>
    </w:p>
    <w:p w14:paraId="3CF4D5EA" w14:textId="77777777" w:rsidR="00000000" w:rsidRDefault="00E84F3B">
      <w:pPr>
        <w:pStyle w:val="a"/>
        <w:ind w:firstLine="720"/>
        <w:rPr>
          <w:rFonts w:hint="cs"/>
          <w:rtl/>
        </w:rPr>
      </w:pPr>
    </w:p>
    <w:p w14:paraId="17BF537E" w14:textId="77777777" w:rsidR="00000000" w:rsidRDefault="00E84F3B">
      <w:pPr>
        <w:pStyle w:val="a"/>
        <w:ind w:firstLine="720"/>
        <w:rPr>
          <w:rFonts w:hint="cs"/>
          <w:rtl/>
        </w:rPr>
      </w:pPr>
      <w:r>
        <w:rPr>
          <w:rFonts w:hint="cs"/>
          <w:rtl/>
        </w:rPr>
        <w:t xml:space="preserve">הן ספגו השפלות ודריכות. אגב, בתהליך החקיקה הזהרנו אתכם, כמה הזהרנו אתכם בעניין האמהות החד-הוריות. לא התייחסתם אליהן. אמרתם: בסדר, זו קבוצה, יאכלו כל חרא. עד גבול מסוים </w:t>
      </w:r>
      <w:r>
        <w:rPr>
          <w:rFonts w:hint="cs"/>
          <w:rtl/>
        </w:rPr>
        <w:t>אפשר לאכול חרא במדינה הזאת, עד גבול מסוים. יש גבול מסוים שאנחנו לא רואים אותו תמיד בעין, שכשאתה עובר אותו אתה אוכל את החרא.</w:t>
      </w:r>
    </w:p>
    <w:p w14:paraId="21F2C851" w14:textId="77777777" w:rsidR="00000000" w:rsidRDefault="00E84F3B">
      <w:pPr>
        <w:pStyle w:val="a"/>
        <w:ind w:firstLine="720"/>
        <w:rPr>
          <w:rFonts w:hint="cs"/>
          <w:rtl/>
        </w:rPr>
      </w:pPr>
    </w:p>
    <w:p w14:paraId="79FB8019" w14:textId="77777777" w:rsidR="00000000" w:rsidRDefault="00E84F3B">
      <w:pPr>
        <w:pStyle w:val="a"/>
        <w:ind w:firstLine="720"/>
        <w:rPr>
          <w:rFonts w:hint="cs"/>
          <w:rtl/>
        </w:rPr>
      </w:pPr>
      <w:r>
        <w:rPr>
          <w:rFonts w:hint="cs"/>
          <w:rtl/>
        </w:rPr>
        <w:t>אני אומר, חבל שלא הייתם רגישים מספיק, חבל מאוד, משום שאם הייתם מגלים את הרגישות הראויה, הייתם מונעים את הביזיון הנורא ואת ההשפלה. א</w:t>
      </w:r>
      <w:r>
        <w:rPr>
          <w:rFonts w:hint="cs"/>
          <w:rtl/>
        </w:rPr>
        <w:t xml:space="preserve">גב, אני לא רואה אתכם מושפלים. ההשפלה היא שנשים צריכות ללכת מכל קצות הארץ לירושלים כדי להעביר מסר. אגב, מי שחושב שתצליחו לעצור אותן בכל מיני מקסמי שווא של נתניהו, יש לו טעות. הנשים האלה גם תלכנה מאילת עד קריית-שמונה כדי להוכיח את צדקתן. </w:t>
      </w:r>
    </w:p>
    <w:p w14:paraId="406E3385" w14:textId="77777777" w:rsidR="00000000" w:rsidRDefault="00E84F3B">
      <w:pPr>
        <w:pStyle w:val="a"/>
        <w:ind w:firstLine="720"/>
        <w:rPr>
          <w:rFonts w:hint="cs"/>
          <w:rtl/>
        </w:rPr>
      </w:pPr>
    </w:p>
    <w:p w14:paraId="5EBB59A5" w14:textId="77777777" w:rsidR="00000000" w:rsidRDefault="00E84F3B">
      <w:pPr>
        <w:pStyle w:val="a"/>
        <w:ind w:firstLine="720"/>
        <w:rPr>
          <w:rFonts w:hint="cs"/>
          <w:rtl/>
        </w:rPr>
      </w:pPr>
      <w:r>
        <w:rPr>
          <w:rFonts w:hint="cs"/>
          <w:rtl/>
        </w:rPr>
        <w:t>כל הסיפורים האלה -</w:t>
      </w:r>
      <w:r>
        <w:rPr>
          <w:rFonts w:hint="cs"/>
          <w:rtl/>
        </w:rPr>
        <w:t xml:space="preserve"> סידרנו להם ג'וב, ראיתם ב"ידיעות", סידרו להם ג'וב אצל סולי סקאל. על מי אתם עובדים? ממשלה צריכה לייצר מקומות עבודה. הממשלה הזאת יכולה לעשות הכול חוץ מלייצר מקומות עבודה. זו האמת. אז תצליחו לסדר ל-200 אמהות מקומות עבודה. זה פותר את הבעיה של עשרות-אלפים? </w:t>
      </w:r>
    </w:p>
    <w:p w14:paraId="546AF119" w14:textId="77777777" w:rsidR="00000000" w:rsidRDefault="00E84F3B">
      <w:pPr>
        <w:pStyle w:val="a"/>
        <w:ind w:firstLine="720"/>
        <w:rPr>
          <w:rFonts w:hint="cs"/>
          <w:rtl/>
        </w:rPr>
      </w:pPr>
    </w:p>
    <w:p w14:paraId="25B023FA" w14:textId="77777777" w:rsidR="00000000" w:rsidRDefault="00E84F3B">
      <w:pPr>
        <w:pStyle w:val="a"/>
        <w:ind w:firstLine="720"/>
        <w:rPr>
          <w:rFonts w:hint="cs"/>
          <w:rtl/>
        </w:rPr>
      </w:pPr>
      <w:r>
        <w:rPr>
          <w:rFonts w:hint="cs"/>
          <w:rtl/>
        </w:rPr>
        <w:t>למ</w:t>
      </w:r>
      <w:r>
        <w:rPr>
          <w:rFonts w:hint="cs"/>
          <w:rtl/>
        </w:rPr>
        <w:t>ה אתם מציגים את כולן כפרזיטיות? למה שר האוצר אומר, לכו לעבוד. כאילו הן לא רוצות לעבוד. אתה מכיר אנשים שלא רוצים לעבוד, שלא רוצים להתפרנס בכבוד?</w:t>
      </w:r>
    </w:p>
    <w:p w14:paraId="7160E3C4" w14:textId="77777777" w:rsidR="00000000" w:rsidRDefault="00E84F3B">
      <w:pPr>
        <w:pStyle w:val="a"/>
        <w:ind w:firstLine="720"/>
        <w:rPr>
          <w:rFonts w:hint="cs"/>
          <w:rtl/>
        </w:rPr>
      </w:pPr>
    </w:p>
    <w:p w14:paraId="2D0ECE04" w14:textId="77777777" w:rsidR="00000000" w:rsidRDefault="00E84F3B">
      <w:pPr>
        <w:pStyle w:val="ac"/>
        <w:rPr>
          <w:rtl/>
        </w:rPr>
      </w:pPr>
      <w:r>
        <w:rPr>
          <w:rFonts w:hint="eastAsia"/>
          <w:rtl/>
        </w:rPr>
        <w:t>השר</w:t>
      </w:r>
      <w:r>
        <w:rPr>
          <w:rtl/>
        </w:rPr>
        <w:t xml:space="preserve"> מאיר שטרית:</w:t>
      </w:r>
    </w:p>
    <w:p w14:paraId="2C023404" w14:textId="77777777" w:rsidR="00000000" w:rsidRDefault="00E84F3B">
      <w:pPr>
        <w:pStyle w:val="a"/>
        <w:rPr>
          <w:rFonts w:hint="cs"/>
          <w:rtl/>
        </w:rPr>
      </w:pPr>
    </w:p>
    <w:p w14:paraId="6B9238A5" w14:textId="77777777" w:rsidR="00000000" w:rsidRDefault="00E84F3B">
      <w:pPr>
        <w:pStyle w:val="a"/>
        <w:rPr>
          <w:rFonts w:hint="cs"/>
          <w:rtl/>
        </w:rPr>
      </w:pPr>
      <w:r>
        <w:rPr>
          <w:rFonts w:hint="cs"/>
          <w:rtl/>
        </w:rPr>
        <w:t>אני מכיר.</w:t>
      </w:r>
    </w:p>
    <w:p w14:paraId="6393FECF" w14:textId="77777777" w:rsidR="00000000" w:rsidRDefault="00E84F3B">
      <w:pPr>
        <w:pStyle w:val="a"/>
        <w:rPr>
          <w:rFonts w:hint="cs"/>
          <w:rtl/>
        </w:rPr>
      </w:pPr>
    </w:p>
    <w:p w14:paraId="3FA3488E" w14:textId="77777777" w:rsidR="00000000" w:rsidRDefault="00E84F3B">
      <w:pPr>
        <w:pStyle w:val="SpeakerCon"/>
        <w:rPr>
          <w:rtl/>
        </w:rPr>
      </w:pPr>
      <w:bookmarkStart w:id="294" w:name="FS000000455T16_07_2003_13_59_53"/>
      <w:bookmarkStart w:id="295" w:name="FS000000455T16_07_2003_14_00_03C"/>
      <w:bookmarkEnd w:id="294"/>
      <w:bookmarkEnd w:id="295"/>
      <w:r>
        <w:rPr>
          <w:rtl/>
        </w:rPr>
        <w:t>אופיר פינס-פז (העבודה-מימד):</w:t>
      </w:r>
    </w:p>
    <w:p w14:paraId="76234500" w14:textId="77777777" w:rsidR="00000000" w:rsidRDefault="00E84F3B">
      <w:pPr>
        <w:pStyle w:val="a"/>
        <w:rPr>
          <w:rtl/>
        </w:rPr>
      </w:pPr>
    </w:p>
    <w:p w14:paraId="421B13E6" w14:textId="77777777" w:rsidR="00000000" w:rsidRDefault="00E84F3B">
      <w:pPr>
        <w:pStyle w:val="a"/>
        <w:rPr>
          <w:rFonts w:hint="cs"/>
          <w:rtl/>
        </w:rPr>
      </w:pPr>
      <w:r>
        <w:rPr>
          <w:rFonts w:hint="cs"/>
          <w:rtl/>
        </w:rPr>
        <w:t>אני לא מכיר. כשאמא חד-הורית צריכה לפרנס ארבעה ילדים ו</w:t>
      </w:r>
      <w:r>
        <w:rPr>
          <w:rFonts w:hint="cs"/>
          <w:rtl/>
        </w:rPr>
        <w:t>לטפל בהם לבד, לא תמיד היא יכולה למצוא מקום עבודה ולא תמיד ייתנו לה מקום עבודה.</w:t>
      </w:r>
    </w:p>
    <w:p w14:paraId="23D744FC" w14:textId="77777777" w:rsidR="00000000" w:rsidRDefault="00E84F3B">
      <w:pPr>
        <w:pStyle w:val="a"/>
        <w:rPr>
          <w:rFonts w:hint="cs"/>
          <w:rtl/>
        </w:rPr>
      </w:pPr>
    </w:p>
    <w:p w14:paraId="147E36A4" w14:textId="77777777" w:rsidR="00000000" w:rsidRDefault="00E84F3B">
      <w:pPr>
        <w:pStyle w:val="a"/>
        <w:rPr>
          <w:rFonts w:hint="cs"/>
          <w:rtl/>
        </w:rPr>
      </w:pPr>
      <w:r>
        <w:rPr>
          <w:rFonts w:hint="cs"/>
          <w:rtl/>
        </w:rPr>
        <w:t>לכן, אני מציע לכם לטפל בעניין הזה בכל כובד הראש, להחזיר חלק מהקצבאות כי פגעתם יותר מדי, ולקצץ בחלק מהרפורמה כי נתתם יותר מדי. תעשו בשכל ותעשו איזון. היציבות החברתית היא לא פחות</w:t>
      </w:r>
      <w:r>
        <w:rPr>
          <w:rFonts w:hint="cs"/>
          <w:rtl/>
        </w:rPr>
        <w:t xml:space="preserve"> חשובה מהיציבות הכלכלית. תודה רבה.</w:t>
      </w:r>
    </w:p>
    <w:p w14:paraId="4902E2CE" w14:textId="77777777" w:rsidR="00000000" w:rsidRDefault="00E84F3B">
      <w:pPr>
        <w:pStyle w:val="a"/>
        <w:rPr>
          <w:rFonts w:hint="cs"/>
          <w:rtl/>
        </w:rPr>
      </w:pPr>
    </w:p>
    <w:p w14:paraId="0EC3DFA4" w14:textId="77777777" w:rsidR="00000000" w:rsidRDefault="00E84F3B">
      <w:pPr>
        <w:pStyle w:val="ad"/>
        <w:rPr>
          <w:rtl/>
        </w:rPr>
      </w:pPr>
      <w:r>
        <w:rPr>
          <w:rtl/>
        </w:rPr>
        <w:t>היו"ר אתי לבני:</w:t>
      </w:r>
    </w:p>
    <w:p w14:paraId="0B675226" w14:textId="77777777" w:rsidR="00000000" w:rsidRDefault="00E84F3B">
      <w:pPr>
        <w:pStyle w:val="a"/>
        <w:rPr>
          <w:rtl/>
        </w:rPr>
      </w:pPr>
    </w:p>
    <w:p w14:paraId="15C73ECB" w14:textId="77777777" w:rsidR="00000000" w:rsidRDefault="00E84F3B">
      <w:pPr>
        <w:pStyle w:val="a"/>
        <w:rPr>
          <w:rFonts w:hint="cs"/>
          <w:rtl/>
        </w:rPr>
      </w:pPr>
      <w:r>
        <w:rPr>
          <w:rFonts w:hint="cs"/>
          <w:rtl/>
        </w:rPr>
        <w:t xml:space="preserve">תודה רבה. חבר הכנסת עסאם מח'ול. </w:t>
      </w:r>
    </w:p>
    <w:p w14:paraId="17C0B40F" w14:textId="77777777" w:rsidR="00000000" w:rsidRDefault="00E84F3B">
      <w:pPr>
        <w:pStyle w:val="a"/>
        <w:rPr>
          <w:rFonts w:hint="cs"/>
          <w:rtl/>
        </w:rPr>
      </w:pPr>
    </w:p>
    <w:p w14:paraId="56C873C5" w14:textId="77777777" w:rsidR="00000000" w:rsidRDefault="00E84F3B">
      <w:pPr>
        <w:pStyle w:val="Speaker"/>
        <w:rPr>
          <w:rtl/>
        </w:rPr>
      </w:pPr>
      <w:bookmarkStart w:id="296" w:name="FS000000542T16_07_2003_14_02_53"/>
      <w:bookmarkStart w:id="297" w:name="_Toc46538650"/>
      <w:bookmarkStart w:id="298" w:name="_Toc49055380"/>
      <w:bookmarkEnd w:id="296"/>
      <w:r>
        <w:rPr>
          <w:rFonts w:hint="eastAsia"/>
          <w:rtl/>
        </w:rPr>
        <w:t>עסאם</w:t>
      </w:r>
      <w:r>
        <w:rPr>
          <w:rtl/>
        </w:rPr>
        <w:t xml:space="preserve"> מח'ול (חד"ש-תע"ל):</w:t>
      </w:r>
      <w:bookmarkEnd w:id="297"/>
      <w:bookmarkEnd w:id="298"/>
    </w:p>
    <w:p w14:paraId="630E41FA" w14:textId="77777777" w:rsidR="00000000" w:rsidRDefault="00E84F3B">
      <w:pPr>
        <w:pStyle w:val="a"/>
        <w:rPr>
          <w:rFonts w:hint="cs"/>
          <w:rtl/>
        </w:rPr>
      </w:pPr>
    </w:p>
    <w:p w14:paraId="350605DD" w14:textId="77777777" w:rsidR="00000000" w:rsidRDefault="00E84F3B">
      <w:pPr>
        <w:pStyle w:val="a"/>
        <w:rPr>
          <w:rFonts w:hint="cs"/>
          <w:rtl/>
        </w:rPr>
      </w:pPr>
      <w:r>
        <w:rPr>
          <w:rFonts w:hint="cs"/>
          <w:rtl/>
        </w:rPr>
        <w:t>גברתי היושבת-ראש, חברי הכנסת, יש מסר אידיאולוגי ברור, שמובילים אותו שר האוצר והממשלה הזאת. המסר האידיאולוגי הזה אומר חד-משמעית, שהממשלה איננה מו</w:t>
      </w:r>
      <w:r>
        <w:rPr>
          <w:rFonts w:hint="cs"/>
          <w:rtl/>
        </w:rPr>
        <w:t xml:space="preserve">כנה לקחת אחריות על כבודתם ועל זכותם של אזרחיה לחיות בכבוד. היא איננה מוכנה לקחת אחריות על כך שהיא תבטיח הכנסה לאזרחיה על-ידי פרנסה מעבודה או מקצבה להבטחת הכנסה. </w:t>
      </w:r>
    </w:p>
    <w:p w14:paraId="431BB44B" w14:textId="77777777" w:rsidR="00000000" w:rsidRDefault="00E84F3B">
      <w:pPr>
        <w:pStyle w:val="a"/>
        <w:rPr>
          <w:rFonts w:hint="cs"/>
          <w:rtl/>
        </w:rPr>
      </w:pPr>
    </w:p>
    <w:p w14:paraId="18E08641" w14:textId="77777777" w:rsidR="00000000" w:rsidRDefault="00E84F3B">
      <w:pPr>
        <w:pStyle w:val="a"/>
        <w:rPr>
          <w:rFonts w:hint="cs"/>
          <w:rtl/>
        </w:rPr>
      </w:pPr>
      <w:r>
        <w:rPr>
          <w:rFonts w:hint="cs"/>
          <w:rtl/>
        </w:rPr>
        <w:t>המסר האידיאולוגי של הממשלה הזאת הוא שהממשלה אחראית לבעלי ההון, והיא אינה אחראית לאזרחי המדינה</w:t>
      </w:r>
      <w:r>
        <w:rPr>
          <w:rFonts w:hint="cs"/>
          <w:rtl/>
        </w:rPr>
        <w:t>, שהתרגלנו כאן לקרוא להם "השכבות החלשות". עד שקמה לה ויקי קנפו וקבעה: לא עוד השכבות החלשות. מאז קמה על רגליה והתחילה לצעוד אל כבודה. היא התחילה לצעוד ממצפה-רמון עד לירושלים, כדי להסיר מעליה את החרפה. היא התחילה לצעוד כדי להציל את הכבוד האבוד שלה, של חברותי</w:t>
      </w:r>
      <w:r>
        <w:rPr>
          <w:rFonts w:hint="cs"/>
          <w:rtl/>
        </w:rPr>
        <w:t>ה, אמהות חד-הוריות, ושל החברה הישראלית כולה, שראתה את מעללי נתניהו ולא גילתה מה הדרך לתת מענה על החרפה הזאת שהוא מוביל והממשלה שלו מובילה לציבור הזה.</w:t>
      </w:r>
    </w:p>
    <w:p w14:paraId="788B1964" w14:textId="77777777" w:rsidR="00000000" w:rsidRDefault="00E84F3B">
      <w:pPr>
        <w:pStyle w:val="a"/>
        <w:rPr>
          <w:rFonts w:hint="cs"/>
          <w:rtl/>
        </w:rPr>
      </w:pPr>
    </w:p>
    <w:p w14:paraId="0B5A10DC" w14:textId="77777777" w:rsidR="00000000" w:rsidRDefault="00E84F3B">
      <w:pPr>
        <w:pStyle w:val="a"/>
        <w:rPr>
          <w:rFonts w:hint="cs"/>
          <w:rtl/>
        </w:rPr>
      </w:pPr>
      <w:r>
        <w:rPr>
          <w:rFonts w:hint="cs"/>
          <w:rtl/>
        </w:rPr>
        <w:t>נתניהו לא מהסס ולא מתבייש. הוא קורא להן: תלכו לעבוד. הוא חושב כאילו הצורך שלהן בקצבת הבטחת הכנסה נובע מכך</w:t>
      </w:r>
      <w:r>
        <w:rPr>
          <w:rFonts w:hint="cs"/>
          <w:rtl/>
        </w:rPr>
        <w:t xml:space="preserve"> שהן בוחרות לחיות במצב שהן נמצאות בו, הן ומשפחותיהן. עוד הפעם, זה ניסיון לגלגל את האשמה על הקורבן עצמו, על הקורבן של אותה מדיניות שמוביל נתניהו ומובילה הממשלה שלו. הוא עוד מתעקש שהוא לא מוכן לנהל משא-ומתן עם האמהות החד-הוריות. איך הוא קבע במשא-ומתן המדיני?</w:t>
      </w:r>
      <w:r>
        <w:rPr>
          <w:rFonts w:hint="cs"/>
          <w:rtl/>
        </w:rPr>
        <w:t xml:space="preserve"> תן וקח, קח ותן. תיתנו-תיקחו.</w:t>
      </w:r>
    </w:p>
    <w:p w14:paraId="19458165" w14:textId="77777777" w:rsidR="00000000" w:rsidRDefault="00E84F3B">
      <w:pPr>
        <w:pStyle w:val="a"/>
        <w:rPr>
          <w:rFonts w:hint="cs"/>
          <w:rtl/>
        </w:rPr>
      </w:pPr>
    </w:p>
    <w:p w14:paraId="1A81BF62" w14:textId="77777777" w:rsidR="00000000" w:rsidRDefault="00E84F3B">
      <w:pPr>
        <w:pStyle w:val="a"/>
        <w:rPr>
          <w:rFonts w:hint="cs"/>
          <w:rtl/>
        </w:rPr>
      </w:pPr>
      <w:r>
        <w:rPr>
          <w:rFonts w:hint="cs"/>
          <w:rtl/>
        </w:rPr>
        <w:t xml:space="preserve">אני חושב שיש כאן יותר מציניות בהתייחסות למצב הקיים אצל שכבה רחבה ביותר, שאין לה מקור פרנסה בישראל היום בדיוק בגלל המדיניות של נתניהו. </w:t>
      </w:r>
    </w:p>
    <w:p w14:paraId="7E97D536" w14:textId="77777777" w:rsidR="00000000" w:rsidRDefault="00E84F3B">
      <w:pPr>
        <w:pStyle w:val="a"/>
        <w:rPr>
          <w:rFonts w:hint="cs"/>
          <w:rtl/>
        </w:rPr>
      </w:pPr>
    </w:p>
    <w:p w14:paraId="21DB64D1" w14:textId="77777777" w:rsidR="00000000" w:rsidRDefault="00E84F3B">
      <w:pPr>
        <w:pStyle w:val="a"/>
        <w:rPr>
          <w:rFonts w:hint="cs"/>
          <w:rtl/>
        </w:rPr>
      </w:pPr>
      <w:r>
        <w:rPr>
          <w:rFonts w:hint="cs"/>
          <w:rtl/>
        </w:rPr>
        <w:t>ההיסטוריה ידעה מדינות, ידעה משטרים שהחליטו מראש שאין להם עניין לא בנכים ולא בחולים ולא בפ</w:t>
      </w:r>
      <w:r>
        <w:rPr>
          <w:rFonts w:hint="cs"/>
          <w:rtl/>
        </w:rPr>
        <w:t xml:space="preserve">צועים - ספרטה קראו לה, שגלגלה תינוק חסר ישע אל התהום כדי להיפטר ממנו. זה ההיגיון של הממשלה הזאת, זה ההיגיון של נתניהו. </w:t>
      </w:r>
    </w:p>
    <w:p w14:paraId="78B7647D" w14:textId="77777777" w:rsidR="00000000" w:rsidRDefault="00E84F3B">
      <w:pPr>
        <w:pStyle w:val="a"/>
        <w:rPr>
          <w:rFonts w:hint="cs"/>
          <w:rtl/>
        </w:rPr>
      </w:pPr>
    </w:p>
    <w:p w14:paraId="2E9702F3" w14:textId="77777777" w:rsidR="00000000" w:rsidRDefault="00E84F3B">
      <w:pPr>
        <w:pStyle w:val="a"/>
        <w:rPr>
          <w:rFonts w:hint="cs"/>
          <w:rtl/>
        </w:rPr>
      </w:pPr>
      <w:r>
        <w:rPr>
          <w:rFonts w:hint="cs"/>
          <w:rtl/>
        </w:rPr>
        <w:t>לכן, צריך להוקיע את המדיניות הזאת ואת השקר הגס של שר האוצר, שקורא לאמהות: תלכו לעבוד. אנחנו צריכים לדעת ש-43% מהעניים במדינת ישראל עובד</w:t>
      </w:r>
      <w:r>
        <w:rPr>
          <w:rFonts w:hint="cs"/>
          <w:rtl/>
        </w:rPr>
        <w:t>ים. הם עניים כיוון שהשכר שלהם נמוך מדי. בצפון - 41% עניים, בדרום - 31% עניים. ממדי העוני ביישובים הערביים מגיעים ל-60%. אבל מי שמתחיל להתקרנף כלפי העניים הערבים, הוא יגיע גם לעניים יהודים, והוא יכה בהם.</w:t>
      </w:r>
    </w:p>
    <w:p w14:paraId="725901B6" w14:textId="77777777" w:rsidR="00000000" w:rsidRDefault="00E84F3B">
      <w:pPr>
        <w:pStyle w:val="a"/>
        <w:rPr>
          <w:rFonts w:hint="cs"/>
          <w:rtl/>
        </w:rPr>
      </w:pPr>
    </w:p>
    <w:p w14:paraId="5BA3905C" w14:textId="77777777" w:rsidR="00000000" w:rsidRDefault="00E84F3B">
      <w:pPr>
        <w:pStyle w:val="a"/>
        <w:rPr>
          <w:rFonts w:hint="cs"/>
          <w:rtl/>
        </w:rPr>
      </w:pPr>
      <w:r>
        <w:rPr>
          <w:rFonts w:hint="cs"/>
          <w:rtl/>
        </w:rPr>
        <w:t>אנחנו חושבים שהגיע הזמן להפסיק את השתיקה ולצאת בצעדה</w:t>
      </w:r>
      <w:r>
        <w:rPr>
          <w:rFonts w:hint="cs"/>
          <w:rtl/>
        </w:rPr>
        <w:t xml:space="preserve"> אחת גדולה, שתקיף את שר האוצר, שתקיף את הממשלה הזאת, שתצור על הממשלה הזאת עד שהיא תיפול, כי מגיע לאנשים האלה חיים ומגיע להם כבוד ומגיע להם לנקום את החרפה שמטילה ומביאה עליהם הממשלה הזאת. </w:t>
      </w:r>
    </w:p>
    <w:p w14:paraId="2CE61355" w14:textId="77777777" w:rsidR="00000000" w:rsidRDefault="00E84F3B">
      <w:pPr>
        <w:pStyle w:val="a"/>
        <w:rPr>
          <w:rFonts w:hint="cs"/>
          <w:rtl/>
        </w:rPr>
      </w:pPr>
    </w:p>
    <w:p w14:paraId="11806BAA" w14:textId="77777777" w:rsidR="00000000" w:rsidRDefault="00E84F3B">
      <w:pPr>
        <w:pStyle w:val="ad"/>
        <w:rPr>
          <w:rtl/>
        </w:rPr>
      </w:pPr>
      <w:r>
        <w:rPr>
          <w:rtl/>
        </w:rPr>
        <w:t>היו"ר אתי לבני:</w:t>
      </w:r>
    </w:p>
    <w:p w14:paraId="06AF0CB0" w14:textId="77777777" w:rsidR="00000000" w:rsidRDefault="00E84F3B">
      <w:pPr>
        <w:pStyle w:val="a"/>
        <w:rPr>
          <w:rtl/>
        </w:rPr>
      </w:pPr>
    </w:p>
    <w:p w14:paraId="04866AB2" w14:textId="77777777" w:rsidR="00000000" w:rsidRDefault="00E84F3B">
      <w:pPr>
        <w:pStyle w:val="a"/>
        <w:rPr>
          <w:rFonts w:hint="cs"/>
          <w:rtl/>
        </w:rPr>
      </w:pPr>
      <w:r>
        <w:rPr>
          <w:rFonts w:hint="cs"/>
          <w:rtl/>
        </w:rPr>
        <w:t xml:space="preserve">תודה רבה. חבר הכנסת ג'מאל זחאלקה. אחריו </w:t>
      </w:r>
      <w:r>
        <w:rPr>
          <w:rtl/>
        </w:rPr>
        <w:t>–</w:t>
      </w:r>
      <w:r>
        <w:rPr>
          <w:rFonts w:hint="cs"/>
          <w:rtl/>
        </w:rPr>
        <w:t xml:space="preserve"> חברת הכנ</w:t>
      </w:r>
      <w:r>
        <w:rPr>
          <w:rFonts w:hint="cs"/>
          <w:rtl/>
        </w:rPr>
        <w:t xml:space="preserve">סת פינקלשטיין, ואחריה </w:t>
      </w:r>
      <w:r>
        <w:rPr>
          <w:rtl/>
        </w:rPr>
        <w:t>–</w:t>
      </w:r>
      <w:r>
        <w:rPr>
          <w:rFonts w:hint="cs"/>
          <w:rtl/>
        </w:rPr>
        <w:t xml:space="preserve"> חבר הכנסת יאיר פרץ. </w:t>
      </w:r>
    </w:p>
    <w:p w14:paraId="33B7EF54" w14:textId="77777777" w:rsidR="00000000" w:rsidRDefault="00E84F3B">
      <w:pPr>
        <w:pStyle w:val="a"/>
        <w:rPr>
          <w:rFonts w:hint="cs"/>
          <w:rtl/>
        </w:rPr>
      </w:pPr>
    </w:p>
    <w:p w14:paraId="326539FD" w14:textId="77777777" w:rsidR="00000000" w:rsidRDefault="00E84F3B">
      <w:pPr>
        <w:pStyle w:val="ac"/>
        <w:rPr>
          <w:rtl/>
        </w:rPr>
      </w:pPr>
      <w:r>
        <w:rPr>
          <w:rFonts w:hint="eastAsia"/>
          <w:rtl/>
        </w:rPr>
        <w:t>דוד</w:t>
      </w:r>
      <w:r>
        <w:rPr>
          <w:rtl/>
        </w:rPr>
        <w:t xml:space="preserve"> טל (עם אחד):</w:t>
      </w:r>
    </w:p>
    <w:p w14:paraId="706E7BE5" w14:textId="77777777" w:rsidR="00000000" w:rsidRDefault="00E84F3B">
      <w:pPr>
        <w:pStyle w:val="a"/>
        <w:rPr>
          <w:rFonts w:hint="cs"/>
          <w:rtl/>
        </w:rPr>
      </w:pPr>
    </w:p>
    <w:p w14:paraId="5993E9FD" w14:textId="77777777" w:rsidR="00000000" w:rsidRDefault="00E84F3B">
      <w:pPr>
        <w:pStyle w:val="a"/>
        <w:rPr>
          <w:rFonts w:hint="cs"/>
          <w:rtl/>
        </w:rPr>
      </w:pPr>
      <w:r>
        <w:rPr>
          <w:rFonts w:hint="cs"/>
          <w:rtl/>
        </w:rPr>
        <w:t>מה אתי?</w:t>
      </w:r>
    </w:p>
    <w:p w14:paraId="1A847B09" w14:textId="77777777" w:rsidR="00000000" w:rsidRDefault="00E84F3B">
      <w:pPr>
        <w:pStyle w:val="a"/>
        <w:rPr>
          <w:rFonts w:hint="cs"/>
          <w:rtl/>
        </w:rPr>
      </w:pPr>
    </w:p>
    <w:p w14:paraId="6770BFDD" w14:textId="77777777" w:rsidR="00000000" w:rsidRDefault="00E84F3B">
      <w:pPr>
        <w:pStyle w:val="ad"/>
        <w:rPr>
          <w:rtl/>
        </w:rPr>
      </w:pPr>
      <w:r>
        <w:rPr>
          <w:rFonts w:hint="eastAsia"/>
          <w:rtl/>
        </w:rPr>
        <w:t>היו</w:t>
      </w:r>
      <w:r>
        <w:rPr>
          <w:rtl/>
        </w:rPr>
        <w:t>"ר אתי לבני:</w:t>
      </w:r>
    </w:p>
    <w:p w14:paraId="6B7D78F1" w14:textId="77777777" w:rsidR="00000000" w:rsidRDefault="00E84F3B">
      <w:pPr>
        <w:pStyle w:val="a"/>
        <w:rPr>
          <w:rFonts w:hint="cs"/>
          <w:rtl/>
        </w:rPr>
      </w:pPr>
    </w:p>
    <w:p w14:paraId="4795B8D3" w14:textId="77777777" w:rsidR="00000000" w:rsidRDefault="00E84F3B">
      <w:pPr>
        <w:pStyle w:val="a"/>
        <w:rPr>
          <w:rFonts w:hint="cs"/>
          <w:rtl/>
        </w:rPr>
      </w:pPr>
      <w:r>
        <w:rPr>
          <w:rFonts w:hint="cs"/>
          <w:rtl/>
        </w:rPr>
        <w:t xml:space="preserve">נכון, השינוי הוא אחר. אחריה - חבר הכנסת דוד טל, חבר הכנסת רן כהן, חבר הכנסת משה גפני, חבר הכנסת יאיר פרץ, ואחרון </w:t>
      </w:r>
      <w:r>
        <w:rPr>
          <w:rtl/>
        </w:rPr>
        <w:t>–</w:t>
      </w:r>
      <w:r>
        <w:rPr>
          <w:rFonts w:hint="cs"/>
          <w:rtl/>
        </w:rPr>
        <w:t xml:space="preserve"> חבר הכנסת טלב אלסאנע. </w:t>
      </w:r>
    </w:p>
    <w:p w14:paraId="55E0597B" w14:textId="77777777" w:rsidR="00000000" w:rsidRDefault="00E84F3B">
      <w:pPr>
        <w:pStyle w:val="a"/>
        <w:rPr>
          <w:rFonts w:hint="cs"/>
          <w:rtl/>
        </w:rPr>
      </w:pPr>
    </w:p>
    <w:p w14:paraId="1AD5B3EE" w14:textId="77777777" w:rsidR="00000000" w:rsidRDefault="00E84F3B">
      <w:pPr>
        <w:pStyle w:val="Speaker"/>
        <w:rPr>
          <w:rtl/>
        </w:rPr>
      </w:pPr>
      <w:bookmarkStart w:id="299" w:name="FS000001061T16_07_2003_14_18_26"/>
      <w:bookmarkStart w:id="300" w:name="_Toc46538651"/>
      <w:bookmarkStart w:id="301" w:name="_Toc49055381"/>
      <w:bookmarkEnd w:id="299"/>
      <w:r>
        <w:rPr>
          <w:rFonts w:hint="eastAsia"/>
          <w:rtl/>
        </w:rPr>
        <w:t>ג</w:t>
      </w:r>
      <w:r>
        <w:rPr>
          <w:rtl/>
        </w:rPr>
        <w:t>'מאל זחאלקה (בל"ד):</w:t>
      </w:r>
      <w:bookmarkEnd w:id="300"/>
      <w:bookmarkEnd w:id="301"/>
    </w:p>
    <w:p w14:paraId="136468B0" w14:textId="77777777" w:rsidR="00000000" w:rsidRDefault="00E84F3B">
      <w:pPr>
        <w:pStyle w:val="a"/>
        <w:rPr>
          <w:rFonts w:hint="cs"/>
          <w:rtl/>
        </w:rPr>
      </w:pPr>
    </w:p>
    <w:p w14:paraId="0E10D665" w14:textId="77777777" w:rsidR="00000000" w:rsidRDefault="00E84F3B">
      <w:pPr>
        <w:pStyle w:val="a"/>
        <w:rPr>
          <w:rFonts w:hint="cs"/>
          <w:rtl/>
        </w:rPr>
      </w:pPr>
      <w:r>
        <w:rPr>
          <w:rFonts w:hint="cs"/>
          <w:rtl/>
        </w:rPr>
        <w:t>גברתי</w:t>
      </w:r>
      <w:r>
        <w:rPr>
          <w:rFonts w:hint="cs"/>
          <w:rtl/>
        </w:rPr>
        <w:t xml:space="preserve"> היושבת-ראש, חברי הכנסת, אני חייב להגיד, שמר נתניהו הוא האיש הנכון במקום הנכון. האיש הנכון במקום הנכון, כי תוכנית כלכלית כזאת ומדיניות כלכלית כזאת ומדיניות חברתית כזאת רק אדם מאחז עיניים, מסבירן, יכול לשווק בציבור, רק אדם שאמצעי התקשורת פותחים את שעריהם בפ</w:t>
      </w:r>
      <w:r>
        <w:rPr>
          <w:rFonts w:hint="cs"/>
          <w:rtl/>
        </w:rPr>
        <w:t xml:space="preserve">ניו. </w:t>
      </w:r>
    </w:p>
    <w:p w14:paraId="36FDABD8" w14:textId="77777777" w:rsidR="00000000" w:rsidRDefault="00E84F3B">
      <w:pPr>
        <w:pStyle w:val="a"/>
        <w:ind w:firstLine="0"/>
        <w:rPr>
          <w:rFonts w:hint="cs"/>
          <w:rtl/>
        </w:rPr>
      </w:pPr>
    </w:p>
    <w:p w14:paraId="3CB65E6D" w14:textId="77777777" w:rsidR="00000000" w:rsidRDefault="00E84F3B">
      <w:pPr>
        <w:pStyle w:val="a"/>
        <w:rPr>
          <w:rFonts w:hint="cs"/>
          <w:rtl/>
        </w:rPr>
      </w:pPr>
      <w:r>
        <w:rPr>
          <w:rFonts w:hint="cs"/>
          <w:rtl/>
        </w:rPr>
        <w:t>בכל פעם שיש בעיה אמיתית, הוא "מצליח" להסיט את תשומת הלב למשהו אחר. אנחנו זוכרים שהוא הציג כאן את התוכנית הכלכלית, זה היה דבר איום ונורא. בחצי משפט הוא הזכיר את הסבל הנורא, שראינו ואנחנו רואים עכשיו, שהתוכנית הזאת גורמת לאנשים. שאר דבריו היו על יזמות</w:t>
      </w:r>
      <w:r>
        <w:rPr>
          <w:rFonts w:hint="cs"/>
          <w:rtl/>
        </w:rPr>
        <w:t xml:space="preserve"> כלכלית, על תוכניות פיסקליות, על פיתוח, על בעלי ההון, על התעשייה הפורחת ועל כל מיני דברים - אחיזת עיניים ממדרגה ראשונה. אני חושב שמגיע לו פרס ישראל באחיזת עיניים. </w:t>
      </w:r>
    </w:p>
    <w:p w14:paraId="3B515716" w14:textId="77777777" w:rsidR="00000000" w:rsidRDefault="00E84F3B">
      <w:pPr>
        <w:pStyle w:val="a"/>
        <w:rPr>
          <w:rFonts w:hint="cs"/>
          <w:rtl/>
        </w:rPr>
      </w:pPr>
    </w:p>
    <w:p w14:paraId="3A86B884" w14:textId="77777777" w:rsidR="00000000" w:rsidRDefault="00E84F3B">
      <w:pPr>
        <w:pStyle w:val="a"/>
        <w:rPr>
          <w:rFonts w:hint="cs"/>
          <w:rtl/>
        </w:rPr>
      </w:pPr>
      <w:r>
        <w:rPr>
          <w:rFonts w:hint="cs"/>
          <w:rtl/>
        </w:rPr>
        <w:t xml:space="preserve">הוא גם האיש הנכון במקום הנכון, כי הוא מסוגל לתפקד כלא שומע ולא רואה. הוא יושב על כיסא הקסם </w:t>
      </w:r>
      <w:r>
        <w:rPr>
          <w:rFonts w:hint="cs"/>
          <w:rtl/>
        </w:rPr>
        <w:t xml:space="preserve">של שר האוצר, ולא מקשיב ולא שומע את הקולות מסביב. </w:t>
      </w:r>
    </w:p>
    <w:p w14:paraId="5D616B68" w14:textId="77777777" w:rsidR="00000000" w:rsidRDefault="00E84F3B">
      <w:pPr>
        <w:pStyle w:val="a"/>
        <w:rPr>
          <w:rFonts w:hint="cs"/>
          <w:rtl/>
        </w:rPr>
      </w:pPr>
    </w:p>
    <w:p w14:paraId="7D624B3F" w14:textId="77777777" w:rsidR="00000000" w:rsidRDefault="00E84F3B">
      <w:pPr>
        <w:pStyle w:val="a"/>
        <w:rPr>
          <w:rFonts w:hint="cs"/>
          <w:rtl/>
        </w:rPr>
      </w:pPr>
      <w:r>
        <w:rPr>
          <w:rFonts w:hint="cs"/>
          <w:rtl/>
        </w:rPr>
        <w:t xml:space="preserve">היה ברור מלכתחילה שהתוכנית הכלכלית תגרום סבל רב. אני חייב לציין, שאולי בפעם הראשונה נוצרה בבית הזה קואליציה חברתית כל כך רחבה, שמייצגת את האזרחים במדינת ישראל </w:t>
      </w:r>
      <w:r>
        <w:rPr>
          <w:rtl/>
        </w:rPr>
        <w:t>–</w:t>
      </w:r>
      <w:r>
        <w:rPr>
          <w:rFonts w:hint="cs"/>
          <w:rtl/>
        </w:rPr>
        <w:t xml:space="preserve"> חרדים, ערבים, קיבוצים, יישובים, סטודנטים, כל</w:t>
      </w:r>
      <w:r>
        <w:rPr>
          <w:rFonts w:hint="cs"/>
          <w:rtl/>
        </w:rPr>
        <w:t xml:space="preserve"> המגזרים של הציבור האזרחי בארץ. הקואליציה הזאת הזהירה מפני התוצאות הרות-האסון של התוכנית הכלכלית. </w:t>
      </w:r>
    </w:p>
    <w:p w14:paraId="3EEDA141" w14:textId="77777777" w:rsidR="00000000" w:rsidRDefault="00E84F3B">
      <w:pPr>
        <w:pStyle w:val="a"/>
        <w:rPr>
          <w:rFonts w:hint="cs"/>
          <w:rtl/>
        </w:rPr>
      </w:pPr>
    </w:p>
    <w:p w14:paraId="3D500DB6" w14:textId="77777777" w:rsidR="00000000" w:rsidRDefault="00E84F3B">
      <w:pPr>
        <w:pStyle w:val="a"/>
        <w:rPr>
          <w:rFonts w:hint="cs"/>
          <w:rtl/>
        </w:rPr>
      </w:pPr>
      <w:r>
        <w:rPr>
          <w:rFonts w:hint="cs"/>
          <w:rtl/>
        </w:rPr>
        <w:t>באו ואמרו לנו: הנה, התוכנית עברה, הציבור לא מחה, המחאות שאתם ארגנתם היו קטנות יחסית. הנה, הציבור קונה את התוכנית הכלכלית. האמת היא שהציבור לא הגיב מייד על ה</w:t>
      </w:r>
      <w:r>
        <w:rPr>
          <w:rFonts w:hint="cs"/>
          <w:rtl/>
        </w:rPr>
        <w:t>תוכנית הכלכלית, כי מסע התעמולה שנלווה לתוכנית הזאת היה חסר תקדים, והיה שיתוף פעולה של התקשורת בעניין הזה. אבל עכשיו, כשהאנשים מתחילים להרגיש את הסבל שהתוכנית הזאת גורמת בקצבאות הביטוח הלאומי לילדים ובקצבאות הבטחת הכנסה, הסבל הזה הפך לכאב והכאב הזה הופך לזע</w:t>
      </w:r>
      <w:r>
        <w:rPr>
          <w:rFonts w:hint="cs"/>
          <w:rtl/>
        </w:rPr>
        <w:t xml:space="preserve">ם. הזעם התחיל עם אמהות חד-הוריות, אבל הוא יתפרץ עוד ועוד, כי התוכנית הזאת תגרום סבל לכל כך הרבה אנשים, שהיא תוציא אותם לרחובות כדי לבקש את כבודם, את פת לחמם, את החיים בכבוד. תודה רבה. </w:t>
      </w:r>
    </w:p>
    <w:p w14:paraId="432AC374" w14:textId="77777777" w:rsidR="00000000" w:rsidRDefault="00E84F3B">
      <w:pPr>
        <w:pStyle w:val="a"/>
        <w:rPr>
          <w:rFonts w:hint="cs"/>
          <w:rtl/>
        </w:rPr>
      </w:pPr>
    </w:p>
    <w:p w14:paraId="5A9905CA" w14:textId="77777777" w:rsidR="00000000" w:rsidRDefault="00E84F3B">
      <w:pPr>
        <w:pStyle w:val="ad"/>
        <w:rPr>
          <w:rtl/>
        </w:rPr>
      </w:pPr>
      <w:r>
        <w:rPr>
          <w:rtl/>
        </w:rPr>
        <w:t>היו"ר אתי לבני:</w:t>
      </w:r>
    </w:p>
    <w:p w14:paraId="3B800F9E" w14:textId="77777777" w:rsidR="00000000" w:rsidRDefault="00E84F3B">
      <w:pPr>
        <w:pStyle w:val="a"/>
        <w:rPr>
          <w:rtl/>
        </w:rPr>
      </w:pPr>
    </w:p>
    <w:p w14:paraId="3AE3F631" w14:textId="77777777" w:rsidR="00000000" w:rsidRDefault="00E84F3B">
      <w:pPr>
        <w:pStyle w:val="a"/>
        <w:rPr>
          <w:rFonts w:hint="cs"/>
          <w:rtl/>
        </w:rPr>
      </w:pPr>
      <w:r>
        <w:rPr>
          <w:rFonts w:hint="cs"/>
          <w:rtl/>
        </w:rPr>
        <w:t xml:space="preserve">חברת הכנסת גילה פינקלשטיין. היא לא נמצאת? </w:t>
      </w:r>
    </w:p>
    <w:p w14:paraId="56688ED1" w14:textId="77777777" w:rsidR="00000000" w:rsidRDefault="00E84F3B">
      <w:pPr>
        <w:pStyle w:val="a"/>
        <w:rPr>
          <w:rFonts w:hint="cs"/>
          <w:rtl/>
        </w:rPr>
      </w:pPr>
    </w:p>
    <w:p w14:paraId="043BB9AD" w14:textId="77777777" w:rsidR="00000000" w:rsidRDefault="00E84F3B">
      <w:pPr>
        <w:pStyle w:val="ac"/>
        <w:rPr>
          <w:rtl/>
        </w:rPr>
      </w:pPr>
      <w:r>
        <w:rPr>
          <w:rFonts w:hint="eastAsia"/>
          <w:rtl/>
        </w:rPr>
        <w:t>גילה</w:t>
      </w:r>
      <w:r>
        <w:rPr>
          <w:rtl/>
        </w:rPr>
        <w:t xml:space="preserve"> פינק</w:t>
      </w:r>
      <w:r>
        <w:rPr>
          <w:rtl/>
        </w:rPr>
        <w:t>לשטיין (מפד"ל):</w:t>
      </w:r>
    </w:p>
    <w:p w14:paraId="024EDBD9" w14:textId="77777777" w:rsidR="00000000" w:rsidRDefault="00E84F3B">
      <w:pPr>
        <w:pStyle w:val="a"/>
        <w:rPr>
          <w:rFonts w:hint="cs"/>
          <w:rtl/>
        </w:rPr>
      </w:pPr>
    </w:p>
    <w:p w14:paraId="2654B793" w14:textId="77777777" w:rsidR="00000000" w:rsidRDefault="00E84F3B">
      <w:pPr>
        <w:pStyle w:val="a"/>
        <w:rPr>
          <w:rFonts w:hint="cs"/>
          <w:rtl/>
        </w:rPr>
      </w:pPr>
      <w:r>
        <w:rPr>
          <w:rFonts w:hint="cs"/>
          <w:rtl/>
        </w:rPr>
        <w:t>נמצאת.</w:t>
      </w:r>
    </w:p>
    <w:p w14:paraId="1B134E89" w14:textId="77777777" w:rsidR="00000000" w:rsidRDefault="00E84F3B">
      <w:pPr>
        <w:pStyle w:val="a"/>
        <w:rPr>
          <w:rFonts w:hint="cs"/>
          <w:rtl/>
        </w:rPr>
      </w:pPr>
    </w:p>
    <w:p w14:paraId="4EB896DD" w14:textId="77777777" w:rsidR="00000000" w:rsidRDefault="00E84F3B">
      <w:pPr>
        <w:pStyle w:val="ac"/>
        <w:rPr>
          <w:rtl/>
        </w:rPr>
      </w:pPr>
      <w:r>
        <w:rPr>
          <w:rFonts w:hint="eastAsia"/>
          <w:rtl/>
        </w:rPr>
        <w:t>חיים</w:t>
      </w:r>
      <w:r>
        <w:rPr>
          <w:rtl/>
        </w:rPr>
        <w:t xml:space="preserve"> רמון (העבודה-מימד):</w:t>
      </w:r>
    </w:p>
    <w:p w14:paraId="1A8085DD" w14:textId="77777777" w:rsidR="00000000" w:rsidRDefault="00E84F3B">
      <w:pPr>
        <w:pStyle w:val="a"/>
        <w:rPr>
          <w:rFonts w:hint="cs"/>
          <w:rtl/>
        </w:rPr>
      </w:pPr>
    </w:p>
    <w:p w14:paraId="4F9C2023" w14:textId="77777777" w:rsidR="00000000" w:rsidRDefault="00E84F3B">
      <w:pPr>
        <w:pStyle w:val="a"/>
        <w:rPr>
          <w:rFonts w:hint="cs"/>
          <w:rtl/>
        </w:rPr>
      </w:pPr>
      <w:r>
        <w:rPr>
          <w:rFonts w:hint="cs"/>
          <w:rtl/>
        </w:rPr>
        <w:t>יותר טוב שלא תימצא, מי שהצביע בעד, לטובתה.</w:t>
      </w:r>
    </w:p>
    <w:p w14:paraId="3389C90A" w14:textId="77777777" w:rsidR="00000000" w:rsidRDefault="00E84F3B">
      <w:pPr>
        <w:pStyle w:val="a"/>
        <w:rPr>
          <w:rFonts w:hint="cs"/>
          <w:rtl/>
        </w:rPr>
      </w:pPr>
    </w:p>
    <w:p w14:paraId="47F254CE" w14:textId="77777777" w:rsidR="00000000" w:rsidRDefault="00E84F3B">
      <w:pPr>
        <w:pStyle w:val="ac"/>
        <w:rPr>
          <w:rtl/>
        </w:rPr>
      </w:pPr>
      <w:r>
        <w:rPr>
          <w:rFonts w:hint="eastAsia"/>
          <w:rtl/>
        </w:rPr>
        <w:t>דוד</w:t>
      </w:r>
      <w:r>
        <w:rPr>
          <w:rtl/>
        </w:rPr>
        <w:t xml:space="preserve"> טל (עם אחד):</w:t>
      </w:r>
    </w:p>
    <w:p w14:paraId="36AC4A50" w14:textId="77777777" w:rsidR="00000000" w:rsidRDefault="00E84F3B">
      <w:pPr>
        <w:pStyle w:val="a"/>
        <w:rPr>
          <w:rFonts w:hint="cs"/>
          <w:rtl/>
        </w:rPr>
      </w:pPr>
    </w:p>
    <w:p w14:paraId="0AABB2FC" w14:textId="77777777" w:rsidR="00000000" w:rsidRDefault="00E84F3B">
      <w:pPr>
        <w:pStyle w:val="a"/>
        <w:rPr>
          <w:rFonts w:hint="cs"/>
          <w:rtl/>
        </w:rPr>
      </w:pPr>
      <w:r>
        <w:rPr>
          <w:rFonts w:hint="cs"/>
          <w:rtl/>
        </w:rPr>
        <w:t xml:space="preserve">אתה יכול להגיד את זה גם לחברי סיעתך. </w:t>
      </w:r>
    </w:p>
    <w:p w14:paraId="77FE31CE" w14:textId="77777777" w:rsidR="00000000" w:rsidRDefault="00E84F3B">
      <w:pPr>
        <w:pStyle w:val="a"/>
        <w:rPr>
          <w:rFonts w:hint="cs"/>
          <w:rtl/>
        </w:rPr>
      </w:pPr>
    </w:p>
    <w:p w14:paraId="6DC997E1" w14:textId="77777777" w:rsidR="00000000" w:rsidRDefault="00E84F3B">
      <w:pPr>
        <w:pStyle w:val="ac"/>
        <w:rPr>
          <w:rtl/>
        </w:rPr>
      </w:pPr>
      <w:r>
        <w:rPr>
          <w:rFonts w:hint="eastAsia"/>
          <w:rtl/>
        </w:rPr>
        <w:t>חיים</w:t>
      </w:r>
      <w:r>
        <w:rPr>
          <w:rtl/>
        </w:rPr>
        <w:t xml:space="preserve"> רמון (העבודה-מימד):</w:t>
      </w:r>
    </w:p>
    <w:p w14:paraId="69D4903E" w14:textId="77777777" w:rsidR="00000000" w:rsidRDefault="00E84F3B">
      <w:pPr>
        <w:pStyle w:val="a"/>
        <w:rPr>
          <w:rFonts w:hint="cs"/>
          <w:rtl/>
        </w:rPr>
      </w:pPr>
    </w:p>
    <w:p w14:paraId="1AAE7DF5" w14:textId="77777777" w:rsidR="00000000" w:rsidRDefault="00E84F3B">
      <w:pPr>
        <w:pStyle w:val="a"/>
        <w:rPr>
          <w:rFonts w:hint="cs"/>
          <w:rtl/>
        </w:rPr>
      </w:pPr>
      <w:r>
        <w:rPr>
          <w:rFonts w:hint="cs"/>
          <w:rtl/>
        </w:rPr>
        <w:t>אני אומר את זה גם לחברי סיעתי, וגם אתה תגיד את זה לחברי סיעתך לשעבר, לרבות אתה</w:t>
      </w:r>
      <w:r>
        <w:rPr>
          <w:rFonts w:hint="cs"/>
          <w:rtl/>
        </w:rPr>
        <w:t>.</w:t>
      </w:r>
    </w:p>
    <w:p w14:paraId="3322D4E8" w14:textId="77777777" w:rsidR="00000000" w:rsidRDefault="00E84F3B">
      <w:pPr>
        <w:pStyle w:val="a"/>
        <w:rPr>
          <w:rFonts w:hint="cs"/>
          <w:rtl/>
        </w:rPr>
      </w:pPr>
    </w:p>
    <w:p w14:paraId="5A4E84E6" w14:textId="77777777" w:rsidR="00000000" w:rsidRDefault="00E84F3B">
      <w:pPr>
        <w:pStyle w:val="ac"/>
        <w:rPr>
          <w:rtl/>
        </w:rPr>
      </w:pPr>
      <w:r>
        <w:rPr>
          <w:rFonts w:hint="eastAsia"/>
          <w:rtl/>
        </w:rPr>
        <w:t>דוד</w:t>
      </w:r>
      <w:r>
        <w:rPr>
          <w:rtl/>
        </w:rPr>
        <w:t xml:space="preserve"> טל (עם אחד):</w:t>
      </w:r>
    </w:p>
    <w:p w14:paraId="114D4360" w14:textId="77777777" w:rsidR="00000000" w:rsidRDefault="00E84F3B">
      <w:pPr>
        <w:pStyle w:val="a"/>
        <w:rPr>
          <w:rFonts w:hint="cs"/>
          <w:rtl/>
        </w:rPr>
      </w:pPr>
    </w:p>
    <w:p w14:paraId="5C1E68DB" w14:textId="77777777" w:rsidR="00000000" w:rsidRDefault="00E84F3B">
      <w:pPr>
        <w:pStyle w:val="a"/>
        <w:rPr>
          <w:rFonts w:hint="cs"/>
          <w:rtl/>
        </w:rPr>
      </w:pPr>
      <w:r>
        <w:rPr>
          <w:rFonts w:hint="cs"/>
          <w:rtl/>
        </w:rPr>
        <w:t>אני לא הצבעתי - - -</w:t>
      </w:r>
    </w:p>
    <w:p w14:paraId="15A96F21" w14:textId="77777777" w:rsidR="00000000" w:rsidRDefault="00E84F3B">
      <w:pPr>
        <w:pStyle w:val="a"/>
        <w:rPr>
          <w:rFonts w:hint="cs"/>
          <w:rtl/>
        </w:rPr>
      </w:pPr>
    </w:p>
    <w:p w14:paraId="2019091A" w14:textId="77777777" w:rsidR="00000000" w:rsidRDefault="00E84F3B">
      <w:pPr>
        <w:pStyle w:val="ad"/>
        <w:rPr>
          <w:rtl/>
        </w:rPr>
      </w:pPr>
      <w:r>
        <w:rPr>
          <w:rtl/>
        </w:rPr>
        <w:t>היו"ר אתי לבני:</w:t>
      </w:r>
    </w:p>
    <w:p w14:paraId="7B7EE230" w14:textId="77777777" w:rsidR="00000000" w:rsidRDefault="00E84F3B">
      <w:pPr>
        <w:pStyle w:val="a"/>
        <w:rPr>
          <w:rtl/>
        </w:rPr>
      </w:pPr>
    </w:p>
    <w:p w14:paraId="4DB85109" w14:textId="77777777" w:rsidR="00000000" w:rsidRDefault="00E84F3B">
      <w:pPr>
        <w:pStyle w:val="a"/>
        <w:rPr>
          <w:rFonts w:hint="cs"/>
          <w:rtl/>
        </w:rPr>
      </w:pPr>
      <w:r>
        <w:rPr>
          <w:rFonts w:hint="cs"/>
          <w:rtl/>
        </w:rPr>
        <w:t xml:space="preserve">אנא, תמשיכו להתווכח במזנון. חברת הכנסת פינקלשטיין. </w:t>
      </w:r>
    </w:p>
    <w:p w14:paraId="33099B04" w14:textId="77777777" w:rsidR="00000000" w:rsidRDefault="00E84F3B">
      <w:pPr>
        <w:pStyle w:val="a"/>
        <w:rPr>
          <w:rFonts w:hint="cs"/>
          <w:rtl/>
        </w:rPr>
      </w:pPr>
    </w:p>
    <w:p w14:paraId="128CACA4" w14:textId="77777777" w:rsidR="00000000" w:rsidRDefault="00E84F3B">
      <w:pPr>
        <w:pStyle w:val="ac"/>
        <w:rPr>
          <w:rtl/>
        </w:rPr>
      </w:pPr>
      <w:r>
        <w:rPr>
          <w:rFonts w:hint="eastAsia"/>
          <w:rtl/>
        </w:rPr>
        <w:t>חיים</w:t>
      </w:r>
      <w:r>
        <w:rPr>
          <w:rtl/>
        </w:rPr>
        <w:t xml:space="preserve"> רמון (העבודה-מימד):</w:t>
      </w:r>
    </w:p>
    <w:p w14:paraId="39C7CE4B" w14:textId="77777777" w:rsidR="00000000" w:rsidRDefault="00E84F3B">
      <w:pPr>
        <w:pStyle w:val="a"/>
        <w:rPr>
          <w:rFonts w:hint="cs"/>
          <w:rtl/>
        </w:rPr>
      </w:pPr>
    </w:p>
    <w:p w14:paraId="4141EE5C" w14:textId="77777777" w:rsidR="00000000" w:rsidRDefault="00E84F3B">
      <w:pPr>
        <w:pStyle w:val="a"/>
        <w:rPr>
          <w:rFonts w:hint="cs"/>
          <w:rtl/>
        </w:rPr>
      </w:pPr>
      <w:r>
        <w:rPr>
          <w:rFonts w:hint="cs"/>
          <w:rtl/>
        </w:rPr>
        <w:t>אתה היית בסיעה קואליציונית שהצביעה בעד. זה היה בדצמבר, אתה הצבעת בעד תקציב המדינה בדצמבר.</w:t>
      </w:r>
    </w:p>
    <w:p w14:paraId="19621478" w14:textId="77777777" w:rsidR="00000000" w:rsidRDefault="00E84F3B">
      <w:pPr>
        <w:pStyle w:val="a"/>
        <w:rPr>
          <w:rFonts w:hint="cs"/>
          <w:rtl/>
        </w:rPr>
      </w:pPr>
    </w:p>
    <w:p w14:paraId="62B7F949" w14:textId="77777777" w:rsidR="00000000" w:rsidRDefault="00E84F3B">
      <w:pPr>
        <w:pStyle w:val="ac"/>
        <w:rPr>
          <w:rtl/>
        </w:rPr>
      </w:pPr>
      <w:r>
        <w:rPr>
          <w:rFonts w:hint="eastAsia"/>
          <w:rtl/>
        </w:rPr>
        <w:t>דוד</w:t>
      </w:r>
      <w:r>
        <w:rPr>
          <w:rtl/>
        </w:rPr>
        <w:t xml:space="preserve"> טל (עם אחד):</w:t>
      </w:r>
    </w:p>
    <w:p w14:paraId="46E3607A" w14:textId="77777777" w:rsidR="00000000" w:rsidRDefault="00E84F3B">
      <w:pPr>
        <w:pStyle w:val="a"/>
        <w:rPr>
          <w:rFonts w:hint="cs"/>
          <w:rtl/>
        </w:rPr>
      </w:pPr>
    </w:p>
    <w:p w14:paraId="1BF904EF" w14:textId="77777777" w:rsidR="00000000" w:rsidRDefault="00E84F3B">
      <w:pPr>
        <w:pStyle w:val="a"/>
        <w:rPr>
          <w:rFonts w:hint="cs"/>
          <w:rtl/>
        </w:rPr>
      </w:pPr>
      <w:r>
        <w:rPr>
          <w:rFonts w:hint="cs"/>
          <w:rtl/>
        </w:rPr>
        <w:t>בנובמבר ה</w:t>
      </w:r>
      <w:r>
        <w:rPr>
          <w:rFonts w:hint="cs"/>
          <w:rtl/>
        </w:rPr>
        <w:t>תפטרתי - - -</w:t>
      </w:r>
    </w:p>
    <w:p w14:paraId="3B3F0BC8" w14:textId="77777777" w:rsidR="00000000" w:rsidRDefault="00E84F3B">
      <w:pPr>
        <w:pStyle w:val="a"/>
        <w:rPr>
          <w:rFonts w:hint="cs"/>
          <w:rtl/>
        </w:rPr>
      </w:pPr>
    </w:p>
    <w:p w14:paraId="7CB3D204" w14:textId="77777777" w:rsidR="00000000" w:rsidRDefault="00E84F3B">
      <w:pPr>
        <w:pStyle w:val="ad"/>
        <w:rPr>
          <w:rtl/>
        </w:rPr>
      </w:pPr>
      <w:r>
        <w:rPr>
          <w:rtl/>
        </w:rPr>
        <w:t>היו"ר אתי לבני:</w:t>
      </w:r>
    </w:p>
    <w:p w14:paraId="198CE5E8" w14:textId="77777777" w:rsidR="00000000" w:rsidRDefault="00E84F3B">
      <w:pPr>
        <w:pStyle w:val="a"/>
        <w:rPr>
          <w:rtl/>
        </w:rPr>
      </w:pPr>
    </w:p>
    <w:p w14:paraId="4D5CB1E6" w14:textId="77777777" w:rsidR="00000000" w:rsidRDefault="00E84F3B">
      <w:pPr>
        <w:pStyle w:val="a"/>
        <w:rPr>
          <w:rFonts w:hint="cs"/>
          <w:rtl/>
        </w:rPr>
      </w:pPr>
      <w:r>
        <w:rPr>
          <w:rFonts w:hint="cs"/>
          <w:rtl/>
        </w:rPr>
        <w:t>חברי הכנסת טל ורמון. תתחילי, חברת הכנסת פינקלשטיין.</w:t>
      </w:r>
    </w:p>
    <w:p w14:paraId="78219C5E" w14:textId="77777777" w:rsidR="00000000" w:rsidRDefault="00E84F3B">
      <w:pPr>
        <w:pStyle w:val="a"/>
        <w:rPr>
          <w:rFonts w:hint="cs"/>
          <w:rtl/>
        </w:rPr>
      </w:pPr>
    </w:p>
    <w:p w14:paraId="3C78BDDB" w14:textId="77777777" w:rsidR="00000000" w:rsidRDefault="00E84F3B">
      <w:pPr>
        <w:pStyle w:val="ac"/>
        <w:rPr>
          <w:rtl/>
        </w:rPr>
      </w:pPr>
      <w:r>
        <w:rPr>
          <w:rFonts w:hint="eastAsia"/>
          <w:rtl/>
        </w:rPr>
        <w:t>חיים</w:t>
      </w:r>
      <w:r>
        <w:rPr>
          <w:rtl/>
        </w:rPr>
        <w:t xml:space="preserve"> רמון (העבודה-מימד):</w:t>
      </w:r>
    </w:p>
    <w:p w14:paraId="7F185033" w14:textId="77777777" w:rsidR="00000000" w:rsidRDefault="00E84F3B">
      <w:pPr>
        <w:pStyle w:val="a"/>
        <w:rPr>
          <w:rFonts w:hint="cs"/>
          <w:rtl/>
        </w:rPr>
      </w:pPr>
    </w:p>
    <w:p w14:paraId="62C9A5F8" w14:textId="77777777" w:rsidR="00000000" w:rsidRDefault="00E84F3B">
      <w:pPr>
        <w:pStyle w:val="a"/>
        <w:rPr>
          <w:rFonts w:hint="cs"/>
          <w:rtl/>
        </w:rPr>
      </w:pPr>
      <w:r>
        <w:rPr>
          <w:rFonts w:hint="cs"/>
          <w:rtl/>
        </w:rPr>
        <w:t>כל מי שהצביע בעד - - -</w:t>
      </w:r>
    </w:p>
    <w:p w14:paraId="6CF0F53B" w14:textId="77777777" w:rsidR="00000000" w:rsidRDefault="00E84F3B">
      <w:pPr>
        <w:pStyle w:val="a"/>
        <w:rPr>
          <w:rFonts w:hint="cs"/>
          <w:rtl/>
        </w:rPr>
      </w:pPr>
    </w:p>
    <w:p w14:paraId="72FCC5FA" w14:textId="77777777" w:rsidR="00000000" w:rsidRDefault="00E84F3B">
      <w:pPr>
        <w:pStyle w:val="ac"/>
        <w:rPr>
          <w:rtl/>
        </w:rPr>
      </w:pPr>
      <w:r>
        <w:rPr>
          <w:rFonts w:hint="eastAsia"/>
          <w:rtl/>
        </w:rPr>
        <w:t>דוד</w:t>
      </w:r>
      <w:r>
        <w:rPr>
          <w:rtl/>
        </w:rPr>
        <w:t xml:space="preserve"> טל (עם אחד):</w:t>
      </w:r>
    </w:p>
    <w:p w14:paraId="6643F73D" w14:textId="77777777" w:rsidR="00000000" w:rsidRDefault="00E84F3B">
      <w:pPr>
        <w:pStyle w:val="a"/>
        <w:rPr>
          <w:rFonts w:hint="cs"/>
          <w:rtl/>
        </w:rPr>
      </w:pPr>
    </w:p>
    <w:p w14:paraId="5870BCE5" w14:textId="77777777" w:rsidR="00000000" w:rsidRDefault="00E84F3B">
      <w:pPr>
        <w:pStyle w:val="a"/>
        <w:rPr>
          <w:rFonts w:hint="cs"/>
          <w:rtl/>
        </w:rPr>
      </w:pPr>
      <w:r>
        <w:rPr>
          <w:rFonts w:hint="cs"/>
          <w:rtl/>
        </w:rPr>
        <w:t>לא הצבעתי גם אז.</w:t>
      </w:r>
    </w:p>
    <w:p w14:paraId="780B7FF2" w14:textId="77777777" w:rsidR="00000000" w:rsidRDefault="00E84F3B">
      <w:pPr>
        <w:pStyle w:val="a"/>
        <w:rPr>
          <w:rFonts w:hint="cs"/>
          <w:rtl/>
        </w:rPr>
      </w:pPr>
    </w:p>
    <w:p w14:paraId="6C385030" w14:textId="77777777" w:rsidR="00000000" w:rsidRDefault="00E84F3B">
      <w:pPr>
        <w:pStyle w:val="ac"/>
        <w:rPr>
          <w:rtl/>
        </w:rPr>
      </w:pPr>
    </w:p>
    <w:p w14:paraId="47692338" w14:textId="77777777" w:rsidR="00000000" w:rsidRDefault="00E84F3B">
      <w:pPr>
        <w:pStyle w:val="ac"/>
        <w:rPr>
          <w:rtl/>
        </w:rPr>
      </w:pPr>
      <w:r>
        <w:rPr>
          <w:rFonts w:hint="eastAsia"/>
          <w:rtl/>
        </w:rPr>
        <w:t>חיים</w:t>
      </w:r>
      <w:r>
        <w:rPr>
          <w:rtl/>
        </w:rPr>
        <w:t xml:space="preserve"> רמון (העבודה-מימד):</w:t>
      </w:r>
    </w:p>
    <w:p w14:paraId="2778F6D5" w14:textId="77777777" w:rsidR="00000000" w:rsidRDefault="00E84F3B">
      <w:pPr>
        <w:pStyle w:val="a"/>
        <w:rPr>
          <w:rFonts w:hint="cs"/>
          <w:rtl/>
        </w:rPr>
      </w:pPr>
    </w:p>
    <w:p w14:paraId="66A21AE6" w14:textId="77777777" w:rsidR="00000000" w:rsidRDefault="00E84F3B">
      <w:pPr>
        <w:pStyle w:val="a"/>
        <w:rPr>
          <w:rFonts w:hint="cs"/>
          <w:rtl/>
        </w:rPr>
      </w:pPr>
      <w:r>
        <w:rPr>
          <w:rFonts w:hint="cs"/>
          <w:rtl/>
        </w:rPr>
        <w:t>אבל היית בסיעה שהצביעה בעד.</w:t>
      </w:r>
    </w:p>
    <w:p w14:paraId="73EEDB5E" w14:textId="77777777" w:rsidR="00000000" w:rsidRDefault="00E84F3B">
      <w:pPr>
        <w:pStyle w:val="a"/>
        <w:rPr>
          <w:rFonts w:hint="cs"/>
          <w:rtl/>
        </w:rPr>
      </w:pPr>
    </w:p>
    <w:p w14:paraId="2D62A1FB" w14:textId="77777777" w:rsidR="00000000" w:rsidRDefault="00E84F3B">
      <w:pPr>
        <w:pStyle w:val="Speaker"/>
        <w:rPr>
          <w:rFonts w:hint="cs"/>
          <w:rtl/>
        </w:rPr>
      </w:pPr>
      <w:bookmarkStart w:id="302" w:name="FS000001059T16_07_2003_14_02_50"/>
      <w:bookmarkStart w:id="303" w:name="_Toc46538652"/>
      <w:bookmarkStart w:id="304" w:name="_Toc49055382"/>
      <w:bookmarkEnd w:id="302"/>
      <w:r>
        <w:rPr>
          <w:rFonts w:hint="eastAsia"/>
          <w:rtl/>
        </w:rPr>
        <w:t>גילה</w:t>
      </w:r>
      <w:r>
        <w:rPr>
          <w:rtl/>
        </w:rPr>
        <w:t xml:space="preserve"> פינקלשטיין (מפד"ל):</w:t>
      </w:r>
      <w:bookmarkEnd w:id="303"/>
      <w:bookmarkEnd w:id="304"/>
    </w:p>
    <w:p w14:paraId="3BECE556" w14:textId="77777777" w:rsidR="00000000" w:rsidRDefault="00E84F3B">
      <w:pPr>
        <w:pStyle w:val="a"/>
        <w:rPr>
          <w:rFonts w:hint="cs"/>
          <w:rtl/>
        </w:rPr>
      </w:pPr>
    </w:p>
    <w:p w14:paraId="0A26F534" w14:textId="77777777" w:rsidR="00000000" w:rsidRDefault="00E84F3B">
      <w:pPr>
        <w:pStyle w:val="a"/>
        <w:rPr>
          <w:rFonts w:hint="cs"/>
          <w:rtl/>
        </w:rPr>
      </w:pPr>
      <w:r>
        <w:rPr>
          <w:rFonts w:hint="cs"/>
          <w:rtl/>
        </w:rPr>
        <w:t>אדונ</w:t>
      </w:r>
      <w:r>
        <w:rPr>
          <w:rFonts w:hint="cs"/>
          <w:rtl/>
        </w:rPr>
        <w:t>י היושב-ראש, כנסת נכבדה - - -</w:t>
      </w:r>
    </w:p>
    <w:p w14:paraId="13998105" w14:textId="77777777" w:rsidR="00000000" w:rsidRDefault="00E84F3B">
      <w:pPr>
        <w:pStyle w:val="a"/>
        <w:rPr>
          <w:rFonts w:hint="cs"/>
          <w:rtl/>
        </w:rPr>
      </w:pPr>
    </w:p>
    <w:p w14:paraId="02F747FB" w14:textId="77777777" w:rsidR="00000000" w:rsidRDefault="00E84F3B">
      <w:pPr>
        <w:pStyle w:val="ad"/>
        <w:rPr>
          <w:rtl/>
        </w:rPr>
      </w:pPr>
      <w:r>
        <w:rPr>
          <w:rtl/>
        </w:rPr>
        <w:t>היו"ר אתי לבני:</w:t>
      </w:r>
    </w:p>
    <w:p w14:paraId="63910D45" w14:textId="77777777" w:rsidR="00000000" w:rsidRDefault="00E84F3B">
      <w:pPr>
        <w:pStyle w:val="a"/>
        <w:rPr>
          <w:rtl/>
        </w:rPr>
      </w:pPr>
    </w:p>
    <w:p w14:paraId="4EB70CE6" w14:textId="77777777" w:rsidR="00000000" w:rsidRDefault="00E84F3B">
      <w:pPr>
        <w:pStyle w:val="a"/>
        <w:rPr>
          <w:rFonts w:hint="cs"/>
          <w:rtl/>
        </w:rPr>
      </w:pPr>
      <w:r>
        <w:rPr>
          <w:rFonts w:hint="cs"/>
          <w:rtl/>
        </w:rPr>
        <w:t>גברתי, אם לא אכפת לך.</w:t>
      </w:r>
    </w:p>
    <w:p w14:paraId="5F76B58F" w14:textId="77777777" w:rsidR="00000000" w:rsidRDefault="00E84F3B">
      <w:pPr>
        <w:pStyle w:val="a"/>
        <w:rPr>
          <w:rFonts w:hint="cs"/>
          <w:rtl/>
        </w:rPr>
      </w:pPr>
    </w:p>
    <w:p w14:paraId="68201F44" w14:textId="77777777" w:rsidR="00000000" w:rsidRDefault="00E84F3B">
      <w:pPr>
        <w:pStyle w:val="SpeakerCon"/>
        <w:rPr>
          <w:rFonts w:hint="cs"/>
          <w:rtl/>
        </w:rPr>
      </w:pPr>
      <w:bookmarkStart w:id="305" w:name="FS000001059T16_07_2003_14_03_58C"/>
      <w:bookmarkEnd w:id="305"/>
      <w:r>
        <w:rPr>
          <w:rtl/>
        </w:rPr>
        <w:t>גילה פינקלשטיין (מפד"ל):</w:t>
      </w:r>
    </w:p>
    <w:p w14:paraId="335C5842" w14:textId="77777777" w:rsidR="00000000" w:rsidRDefault="00E84F3B">
      <w:pPr>
        <w:pStyle w:val="a"/>
        <w:rPr>
          <w:rtl/>
        </w:rPr>
      </w:pPr>
    </w:p>
    <w:p w14:paraId="78B2ACAC" w14:textId="77777777" w:rsidR="00000000" w:rsidRDefault="00E84F3B">
      <w:pPr>
        <w:pStyle w:val="a"/>
        <w:rPr>
          <w:rFonts w:hint="cs"/>
          <w:rtl/>
        </w:rPr>
      </w:pPr>
      <w:r>
        <w:rPr>
          <w:rFonts w:hint="cs"/>
          <w:rtl/>
        </w:rPr>
        <w:t>גברתי היושבת-ראש, הכי יושבת-ראש, כנסת נכבדה, זעקת האמהות העולה מן המאהל הסמוך לכאן היא ביטוי כואב אך חלקי למדי של המצוקה הכלכלית הגוברת.</w:t>
      </w:r>
    </w:p>
    <w:p w14:paraId="7997345F" w14:textId="77777777" w:rsidR="00000000" w:rsidRDefault="00E84F3B">
      <w:pPr>
        <w:pStyle w:val="a"/>
        <w:rPr>
          <w:rFonts w:hint="cs"/>
          <w:rtl/>
        </w:rPr>
      </w:pPr>
    </w:p>
    <w:p w14:paraId="38C12450" w14:textId="77777777" w:rsidR="00000000" w:rsidRDefault="00E84F3B">
      <w:pPr>
        <w:pStyle w:val="ac"/>
        <w:rPr>
          <w:rtl/>
        </w:rPr>
      </w:pPr>
      <w:r>
        <w:rPr>
          <w:rFonts w:hint="eastAsia"/>
          <w:rtl/>
        </w:rPr>
        <w:t>מאיר</w:t>
      </w:r>
      <w:r>
        <w:rPr>
          <w:rtl/>
        </w:rPr>
        <w:t xml:space="preserve"> פרוש (יהדות התור</w:t>
      </w:r>
      <w:r>
        <w:rPr>
          <w:rtl/>
        </w:rPr>
        <w:t>ה):</w:t>
      </w:r>
    </w:p>
    <w:p w14:paraId="649AD805" w14:textId="77777777" w:rsidR="00000000" w:rsidRDefault="00E84F3B">
      <w:pPr>
        <w:pStyle w:val="a"/>
        <w:rPr>
          <w:rFonts w:hint="cs"/>
          <w:rtl/>
        </w:rPr>
      </w:pPr>
    </w:p>
    <w:p w14:paraId="235E122F" w14:textId="77777777" w:rsidR="00000000" w:rsidRDefault="00E84F3B">
      <w:pPr>
        <w:pStyle w:val="a"/>
        <w:rPr>
          <w:rFonts w:hint="cs"/>
          <w:rtl/>
        </w:rPr>
      </w:pPr>
      <w:r>
        <w:rPr>
          <w:rFonts w:hint="cs"/>
          <w:rtl/>
        </w:rPr>
        <w:t>אז מה את מציעה?</w:t>
      </w:r>
    </w:p>
    <w:p w14:paraId="6AEC4ACC" w14:textId="77777777" w:rsidR="00000000" w:rsidRDefault="00E84F3B">
      <w:pPr>
        <w:pStyle w:val="a"/>
        <w:rPr>
          <w:rFonts w:hint="cs"/>
          <w:rtl/>
        </w:rPr>
      </w:pPr>
    </w:p>
    <w:p w14:paraId="05FE5705" w14:textId="77777777" w:rsidR="00000000" w:rsidRDefault="00E84F3B">
      <w:pPr>
        <w:pStyle w:val="SpeakerCon"/>
        <w:rPr>
          <w:rtl/>
        </w:rPr>
      </w:pPr>
      <w:bookmarkStart w:id="306" w:name="FS000001059T16_07_2003_14_05_27C"/>
      <w:bookmarkEnd w:id="306"/>
      <w:r>
        <w:rPr>
          <w:rtl/>
        </w:rPr>
        <w:t>גילה פינקלשטיין (מפד"ל):</w:t>
      </w:r>
    </w:p>
    <w:p w14:paraId="095D054E" w14:textId="77777777" w:rsidR="00000000" w:rsidRDefault="00E84F3B">
      <w:pPr>
        <w:pStyle w:val="a"/>
        <w:rPr>
          <w:rtl/>
        </w:rPr>
      </w:pPr>
    </w:p>
    <w:p w14:paraId="50A13470" w14:textId="77777777" w:rsidR="00000000" w:rsidRDefault="00E84F3B">
      <w:pPr>
        <w:pStyle w:val="a"/>
        <w:rPr>
          <w:rFonts w:hint="cs"/>
          <w:rtl/>
        </w:rPr>
      </w:pPr>
      <w:r>
        <w:rPr>
          <w:rFonts w:hint="cs"/>
          <w:rtl/>
        </w:rPr>
        <w:t>עוד מעט, רק התחלתי. תרבות הדיבור.</w:t>
      </w:r>
    </w:p>
    <w:p w14:paraId="536581E1" w14:textId="77777777" w:rsidR="00000000" w:rsidRDefault="00E84F3B">
      <w:pPr>
        <w:pStyle w:val="a"/>
        <w:rPr>
          <w:rFonts w:hint="cs"/>
          <w:rtl/>
        </w:rPr>
      </w:pPr>
    </w:p>
    <w:p w14:paraId="783482BB" w14:textId="77777777" w:rsidR="00000000" w:rsidRDefault="00E84F3B">
      <w:pPr>
        <w:pStyle w:val="a"/>
        <w:rPr>
          <w:rFonts w:hint="cs"/>
          <w:rtl/>
        </w:rPr>
      </w:pPr>
      <w:r>
        <w:rPr>
          <w:rFonts w:hint="cs"/>
          <w:rtl/>
        </w:rPr>
        <w:t>לצערנו תופעת האבטלה מתרחבת, המיתון מחריף, וגם המדד השלילי שפורסם אתמול אין בו כדי לנחם את מי שאין להם מספיק, לא כדי לרכוש מוצרי מותרות, אלא כדי לממן את התשלום עבור מגורים, ל</w:t>
      </w:r>
      <w:r>
        <w:rPr>
          <w:rFonts w:hint="cs"/>
          <w:rtl/>
        </w:rPr>
        <w:t>חם וחלב להם ולילדיהם.</w:t>
      </w:r>
    </w:p>
    <w:p w14:paraId="118832A7" w14:textId="77777777" w:rsidR="00000000" w:rsidRDefault="00E84F3B">
      <w:pPr>
        <w:pStyle w:val="a"/>
        <w:rPr>
          <w:rFonts w:hint="cs"/>
          <w:rtl/>
        </w:rPr>
      </w:pPr>
    </w:p>
    <w:p w14:paraId="310BE7BE" w14:textId="77777777" w:rsidR="00000000" w:rsidRDefault="00E84F3B">
      <w:pPr>
        <w:pStyle w:val="a"/>
        <w:rPr>
          <w:rFonts w:hint="cs"/>
          <w:rtl/>
        </w:rPr>
      </w:pPr>
      <w:r>
        <w:rPr>
          <w:rFonts w:hint="cs"/>
          <w:rtl/>
        </w:rPr>
        <w:t>אני עוקבת אחר הוויכוח הציבורי המתלהט, שבחלקו נסב סביב השאלה, האם מוצדק מאבקן של האמהות. בעיני זו בכלל לא שאלה. הזכות הלגיטימית למחות על מה שנראה בעיניו כעשיית עוול שמורה לכל אדם בישראל על-פי החוק, בוודאי במקרה כמו זה כאשר אדם חש פגיע</w:t>
      </w:r>
      <w:r>
        <w:rPr>
          <w:rFonts w:hint="cs"/>
          <w:rtl/>
        </w:rPr>
        <w:t>ה ישירה בו ובכיסו - עד כדי פגיעה ממשית ביכולת להתקיים.</w:t>
      </w:r>
    </w:p>
    <w:p w14:paraId="30C62AE8" w14:textId="77777777" w:rsidR="00000000" w:rsidRDefault="00E84F3B">
      <w:pPr>
        <w:pStyle w:val="ad"/>
        <w:rPr>
          <w:rFonts w:hint="cs"/>
          <w:rtl/>
        </w:rPr>
      </w:pPr>
    </w:p>
    <w:p w14:paraId="3D68D9AD" w14:textId="77777777" w:rsidR="00000000" w:rsidRDefault="00E84F3B">
      <w:pPr>
        <w:pStyle w:val="ad"/>
        <w:rPr>
          <w:rtl/>
        </w:rPr>
      </w:pPr>
      <w:r>
        <w:rPr>
          <w:rFonts w:hint="eastAsia"/>
          <w:rtl/>
        </w:rPr>
        <w:t>היו</w:t>
      </w:r>
      <w:r>
        <w:rPr>
          <w:rtl/>
        </w:rPr>
        <w:t>"ר אתי לבני:</w:t>
      </w:r>
    </w:p>
    <w:p w14:paraId="7A73A20D" w14:textId="77777777" w:rsidR="00000000" w:rsidRDefault="00E84F3B">
      <w:pPr>
        <w:pStyle w:val="a"/>
        <w:rPr>
          <w:rtl/>
        </w:rPr>
      </w:pPr>
    </w:p>
    <w:p w14:paraId="411CD59E" w14:textId="77777777" w:rsidR="00000000" w:rsidRDefault="00E84F3B">
      <w:pPr>
        <w:pStyle w:val="a"/>
        <w:rPr>
          <w:rFonts w:hint="cs"/>
          <w:rtl/>
        </w:rPr>
      </w:pPr>
      <w:r>
        <w:rPr>
          <w:rFonts w:hint="cs"/>
          <w:rtl/>
        </w:rPr>
        <w:t>חברי הכנסת רמון וטל, תיישבו את הדברים במזנון או בארכיב ההיסטורי.</w:t>
      </w:r>
    </w:p>
    <w:p w14:paraId="0A3BE2D9" w14:textId="77777777" w:rsidR="00000000" w:rsidRDefault="00E84F3B">
      <w:pPr>
        <w:pStyle w:val="a"/>
        <w:rPr>
          <w:rFonts w:hint="cs"/>
          <w:rtl/>
        </w:rPr>
      </w:pPr>
    </w:p>
    <w:p w14:paraId="367A4725" w14:textId="77777777" w:rsidR="00000000" w:rsidRDefault="00E84F3B">
      <w:pPr>
        <w:pStyle w:val="SpeakerCon"/>
        <w:rPr>
          <w:rtl/>
        </w:rPr>
      </w:pPr>
      <w:bookmarkStart w:id="307" w:name="FS000001059T16_07_2003_14_08_23C"/>
      <w:bookmarkEnd w:id="307"/>
      <w:r>
        <w:rPr>
          <w:rtl/>
        </w:rPr>
        <w:t>גילה פינקלשטיין (מפד"ל):</w:t>
      </w:r>
    </w:p>
    <w:p w14:paraId="0C0825A5" w14:textId="77777777" w:rsidR="00000000" w:rsidRDefault="00E84F3B">
      <w:pPr>
        <w:pStyle w:val="a"/>
        <w:rPr>
          <w:rtl/>
        </w:rPr>
      </w:pPr>
    </w:p>
    <w:p w14:paraId="2F98DE32" w14:textId="77777777" w:rsidR="00000000" w:rsidRDefault="00E84F3B">
      <w:pPr>
        <w:pStyle w:val="a"/>
        <w:rPr>
          <w:rFonts w:hint="cs"/>
          <w:rtl/>
        </w:rPr>
      </w:pPr>
      <w:r>
        <w:rPr>
          <w:rFonts w:hint="cs"/>
          <w:rtl/>
        </w:rPr>
        <w:t>אני מזדהה בכל לבי עם כאבן של הנשים, ואני מודעת היטב למצוקת התעסוקה החריפה במיוחד באזורי הפר</w:t>
      </w:r>
      <w:r>
        <w:rPr>
          <w:rFonts w:hint="cs"/>
          <w:rtl/>
        </w:rPr>
        <w:t>יפריה. הצעתו של שר האוצר למתן עבודות יזומות, שכוללות בתוכן גם הטבות לנשים אלו, היא בבחינת קרן אור, אולם זו רק סנונית ראשונה, משום שלמיטב הכרתי אין בה די והיא מהווה פתרון חלקי בלבד.</w:t>
      </w:r>
    </w:p>
    <w:p w14:paraId="1690E0EF" w14:textId="77777777" w:rsidR="00000000" w:rsidRDefault="00E84F3B">
      <w:pPr>
        <w:pStyle w:val="a"/>
        <w:rPr>
          <w:rFonts w:hint="cs"/>
          <w:rtl/>
        </w:rPr>
      </w:pPr>
    </w:p>
    <w:p w14:paraId="4F11F037" w14:textId="77777777" w:rsidR="00000000" w:rsidRDefault="00E84F3B">
      <w:pPr>
        <w:pStyle w:val="ac"/>
        <w:rPr>
          <w:rtl/>
        </w:rPr>
      </w:pPr>
      <w:r>
        <w:rPr>
          <w:rFonts w:hint="eastAsia"/>
          <w:rtl/>
        </w:rPr>
        <w:t>מאיר</w:t>
      </w:r>
      <w:r>
        <w:rPr>
          <w:rtl/>
        </w:rPr>
        <w:t xml:space="preserve"> פרוש (יהדות התורה):</w:t>
      </w:r>
    </w:p>
    <w:p w14:paraId="7E393B14" w14:textId="77777777" w:rsidR="00000000" w:rsidRDefault="00E84F3B">
      <w:pPr>
        <w:pStyle w:val="a"/>
        <w:rPr>
          <w:rFonts w:hint="cs"/>
          <w:rtl/>
        </w:rPr>
      </w:pPr>
    </w:p>
    <w:p w14:paraId="749C6AF2" w14:textId="77777777" w:rsidR="00000000" w:rsidRDefault="00E84F3B">
      <w:pPr>
        <w:pStyle w:val="a"/>
        <w:rPr>
          <w:rFonts w:hint="cs"/>
          <w:rtl/>
        </w:rPr>
      </w:pPr>
      <w:r>
        <w:rPr>
          <w:rFonts w:hint="cs"/>
          <w:rtl/>
        </w:rPr>
        <w:t>תצביעי אי-אמון.</w:t>
      </w:r>
    </w:p>
    <w:p w14:paraId="2FBFA958" w14:textId="77777777" w:rsidR="00000000" w:rsidRDefault="00E84F3B">
      <w:pPr>
        <w:pStyle w:val="a"/>
        <w:ind w:firstLine="0"/>
        <w:rPr>
          <w:rFonts w:hint="cs"/>
          <w:b/>
          <w:bCs/>
          <w:u w:val="single"/>
          <w:rtl/>
        </w:rPr>
      </w:pPr>
      <w:bookmarkStart w:id="308" w:name="FS000000493T16_07_2003_14_28_08C"/>
      <w:bookmarkEnd w:id="308"/>
    </w:p>
    <w:p w14:paraId="66D0704E" w14:textId="77777777" w:rsidR="00000000" w:rsidRDefault="00E84F3B">
      <w:pPr>
        <w:pStyle w:val="SpeakerCon"/>
        <w:rPr>
          <w:rFonts w:hint="cs"/>
          <w:rtl/>
        </w:rPr>
      </w:pPr>
      <w:bookmarkStart w:id="309" w:name="FS000001059T16_07_2003_14_28_31"/>
      <w:bookmarkEnd w:id="309"/>
      <w:r>
        <w:rPr>
          <w:rFonts w:hint="eastAsia"/>
          <w:rtl/>
        </w:rPr>
        <w:t>גילה</w:t>
      </w:r>
      <w:r>
        <w:rPr>
          <w:rtl/>
        </w:rPr>
        <w:t xml:space="preserve"> פינקלשטיין (מפד"ל):</w:t>
      </w:r>
    </w:p>
    <w:p w14:paraId="65714A48" w14:textId="77777777" w:rsidR="00000000" w:rsidRDefault="00E84F3B">
      <w:pPr>
        <w:pStyle w:val="a"/>
        <w:rPr>
          <w:rFonts w:hint="cs"/>
          <w:rtl/>
        </w:rPr>
      </w:pPr>
    </w:p>
    <w:p w14:paraId="463BA637" w14:textId="77777777" w:rsidR="00000000" w:rsidRDefault="00E84F3B">
      <w:pPr>
        <w:pStyle w:val="a"/>
        <w:rPr>
          <w:rFonts w:hint="cs"/>
          <w:rtl/>
        </w:rPr>
      </w:pPr>
      <w:r>
        <w:rPr>
          <w:rFonts w:hint="cs"/>
          <w:rtl/>
        </w:rPr>
        <w:t>כמי ש</w:t>
      </w:r>
      <w:r>
        <w:rPr>
          <w:rFonts w:hint="cs"/>
          <w:rtl/>
        </w:rPr>
        <w:t>יש להם אחריות ציבורית, חובה עלינו להסתכל גם על כל התמונה. לצערנו, לעתים בתוך התמונה הכוללת הולכים לאיבוד הפרטים, במקרה זה האזרחים על מצוקותיהם. התמונה הכוללת היא של משק במצב קשה, הזקוק לריפוי דחוף, שהוא לעתים גם קשה ומכאיב. אני רוצה לקוות מאוד, שבתוך המהלך</w:t>
      </w:r>
      <w:r>
        <w:rPr>
          <w:rFonts w:hint="cs"/>
          <w:rtl/>
        </w:rPr>
        <w:t xml:space="preserve"> הגדול לא ילכו לאיבוד הפרטים הקטנים, ולא נישאר אדישים לנוכח המצוקה הגוברת והבלתי-נסבלת הזאת, של אלפי נשים וילדיהן.</w:t>
      </w:r>
    </w:p>
    <w:p w14:paraId="796461B2" w14:textId="77777777" w:rsidR="00000000" w:rsidRDefault="00E84F3B">
      <w:pPr>
        <w:pStyle w:val="a"/>
        <w:rPr>
          <w:rFonts w:hint="cs"/>
          <w:rtl/>
        </w:rPr>
      </w:pPr>
    </w:p>
    <w:p w14:paraId="1B04E214" w14:textId="77777777" w:rsidR="00000000" w:rsidRDefault="00E84F3B">
      <w:pPr>
        <w:pStyle w:val="a"/>
        <w:rPr>
          <w:rFonts w:hint="cs"/>
          <w:rtl/>
        </w:rPr>
      </w:pPr>
      <w:r>
        <w:rPr>
          <w:rFonts w:hint="cs"/>
          <w:rtl/>
        </w:rPr>
        <w:t xml:space="preserve">פגשתי את ויקי קנפו, הצטרפתי אליה אל הצעדה. היא אשה יקרה, שהגיעה ממצפה-רמון לירושלים, והתרשמתי מאוד מהנחישות שלה ומהכוונות הכנות שלה. </w:t>
      </w:r>
    </w:p>
    <w:p w14:paraId="2561C8D9" w14:textId="77777777" w:rsidR="00000000" w:rsidRDefault="00E84F3B">
      <w:pPr>
        <w:pStyle w:val="a"/>
        <w:rPr>
          <w:rFonts w:hint="cs"/>
          <w:rtl/>
        </w:rPr>
      </w:pPr>
    </w:p>
    <w:p w14:paraId="3362ED6C" w14:textId="77777777" w:rsidR="00000000" w:rsidRDefault="00E84F3B">
      <w:pPr>
        <w:pStyle w:val="a"/>
        <w:rPr>
          <w:rFonts w:hint="cs"/>
          <w:rtl/>
        </w:rPr>
      </w:pPr>
      <w:r>
        <w:rPr>
          <w:rFonts w:hint="cs"/>
          <w:rtl/>
        </w:rPr>
        <w:t>הקיצו</w:t>
      </w:r>
      <w:r>
        <w:rPr>
          <w:rFonts w:hint="cs"/>
          <w:rtl/>
        </w:rPr>
        <w:t xml:space="preserve">צים שהיו חלק מהתוכנית הכלכלית האחרונה היו כואבים במיוחד, ואני מסופקת אם יש בכוונת האוצר להחזיר את הגלגל לאחור. </w:t>
      </w:r>
    </w:p>
    <w:p w14:paraId="753B11BC" w14:textId="77777777" w:rsidR="00000000" w:rsidRDefault="00E84F3B">
      <w:pPr>
        <w:pStyle w:val="a"/>
        <w:rPr>
          <w:rFonts w:hint="cs"/>
          <w:rtl/>
        </w:rPr>
      </w:pPr>
    </w:p>
    <w:p w14:paraId="762460C4" w14:textId="77777777" w:rsidR="00000000" w:rsidRDefault="00E84F3B">
      <w:pPr>
        <w:pStyle w:val="ac"/>
        <w:rPr>
          <w:rtl/>
        </w:rPr>
      </w:pPr>
      <w:r>
        <w:rPr>
          <w:rFonts w:hint="eastAsia"/>
          <w:rtl/>
        </w:rPr>
        <w:t>חיים</w:t>
      </w:r>
      <w:r>
        <w:rPr>
          <w:rtl/>
        </w:rPr>
        <w:t xml:space="preserve"> כץ (הליכוד):</w:t>
      </w:r>
    </w:p>
    <w:p w14:paraId="6CA128A0" w14:textId="77777777" w:rsidR="00000000" w:rsidRDefault="00E84F3B">
      <w:pPr>
        <w:pStyle w:val="a"/>
        <w:rPr>
          <w:rFonts w:hint="cs"/>
          <w:rtl/>
        </w:rPr>
      </w:pPr>
    </w:p>
    <w:p w14:paraId="7DA071D7" w14:textId="77777777" w:rsidR="00000000" w:rsidRDefault="00E84F3B">
      <w:pPr>
        <w:pStyle w:val="a"/>
        <w:rPr>
          <w:rFonts w:hint="cs"/>
          <w:rtl/>
        </w:rPr>
      </w:pPr>
      <w:r>
        <w:rPr>
          <w:rFonts w:hint="cs"/>
          <w:rtl/>
        </w:rPr>
        <w:t>הצבענו בעד התוכנית הזאת.</w:t>
      </w:r>
    </w:p>
    <w:p w14:paraId="0F3C3EB8" w14:textId="77777777" w:rsidR="00000000" w:rsidRDefault="00E84F3B">
      <w:pPr>
        <w:pStyle w:val="a"/>
        <w:ind w:firstLine="0"/>
        <w:rPr>
          <w:rFonts w:hint="cs"/>
          <w:rtl/>
        </w:rPr>
      </w:pPr>
    </w:p>
    <w:p w14:paraId="153EC4D4" w14:textId="77777777" w:rsidR="00000000" w:rsidRDefault="00E84F3B">
      <w:pPr>
        <w:pStyle w:val="ac"/>
        <w:rPr>
          <w:rtl/>
        </w:rPr>
      </w:pPr>
      <w:r>
        <w:rPr>
          <w:rFonts w:hint="eastAsia"/>
          <w:rtl/>
        </w:rPr>
        <w:t>מאיר</w:t>
      </w:r>
      <w:r>
        <w:rPr>
          <w:rtl/>
        </w:rPr>
        <w:t xml:space="preserve"> פרוש (יהדות התורה):</w:t>
      </w:r>
    </w:p>
    <w:p w14:paraId="2411C465" w14:textId="77777777" w:rsidR="00000000" w:rsidRDefault="00E84F3B">
      <w:pPr>
        <w:pStyle w:val="a"/>
        <w:rPr>
          <w:rFonts w:hint="cs"/>
          <w:rtl/>
        </w:rPr>
      </w:pPr>
    </w:p>
    <w:p w14:paraId="58A82630" w14:textId="77777777" w:rsidR="00000000" w:rsidRDefault="00E84F3B">
      <w:pPr>
        <w:pStyle w:val="a"/>
        <w:rPr>
          <w:rFonts w:hint="cs"/>
          <w:rtl/>
        </w:rPr>
      </w:pPr>
      <w:r>
        <w:rPr>
          <w:rFonts w:hint="cs"/>
          <w:rtl/>
        </w:rPr>
        <w:t xml:space="preserve">ויקי קנפו היא אשה נהדרת. תצביעי אי-אמון בנתניהו. </w:t>
      </w:r>
    </w:p>
    <w:p w14:paraId="45CDF4ED" w14:textId="77777777" w:rsidR="00000000" w:rsidRDefault="00E84F3B">
      <w:pPr>
        <w:pStyle w:val="a"/>
        <w:rPr>
          <w:rFonts w:hint="cs"/>
          <w:rtl/>
        </w:rPr>
      </w:pPr>
    </w:p>
    <w:p w14:paraId="0939FABF" w14:textId="77777777" w:rsidR="00000000" w:rsidRDefault="00E84F3B">
      <w:pPr>
        <w:pStyle w:val="ad"/>
        <w:rPr>
          <w:rtl/>
        </w:rPr>
      </w:pPr>
      <w:r>
        <w:rPr>
          <w:rtl/>
        </w:rPr>
        <w:t>היו"ר אתי לבני:</w:t>
      </w:r>
    </w:p>
    <w:p w14:paraId="10553247" w14:textId="77777777" w:rsidR="00000000" w:rsidRDefault="00E84F3B">
      <w:pPr>
        <w:pStyle w:val="a"/>
        <w:rPr>
          <w:rtl/>
        </w:rPr>
      </w:pPr>
    </w:p>
    <w:p w14:paraId="2F768CCF" w14:textId="77777777" w:rsidR="00000000" w:rsidRDefault="00E84F3B">
      <w:pPr>
        <w:pStyle w:val="a"/>
        <w:rPr>
          <w:rFonts w:hint="cs"/>
          <w:rtl/>
        </w:rPr>
      </w:pPr>
      <w:r>
        <w:rPr>
          <w:rFonts w:hint="cs"/>
          <w:rtl/>
        </w:rPr>
        <w:t xml:space="preserve">חבר </w:t>
      </w:r>
      <w:r>
        <w:rPr>
          <w:rFonts w:hint="cs"/>
          <w:rtl/>
        </w:rPr>
        <w:t xml:space="preserve">הכנסת פרוש. </w:t>
      </w:r>
    </w:p>
    <w:p w14:paraId="7204B1D2" w14:textId="77777777" w:rsidR="00000000" w:rsidRDefault="00E84F3B">
      <w:pPr>
        <w:pStyle w:val="a"/>
        <w:rPr>
          <w:rFonts w:hint="cs"/>
          <w:rtl/>
        </w:rPr>
      </w:pPr>
    </w:p>
    <w:p w14:paraId="3926B036" w14:textId="77777777" w:rsidR="00000000" w:rsidRDefault="00E84F3B">
      <w:pPr>
        <w:pStyle w:val="SpeakerCon"/>
        <w:rPr>
          <w:rtl/>
        </w:rPr>
      </w:pPr>
      <w:bookmarkStart w:id="310" w:name="FS000001059T16_07_2003_14_14_07C"/>
      <w:bookmarkEnd w:id="310"/>
    </w:p>
    <w:p w14:paraId="1C42E940" w14:textId="77777777" w:rsidR="00000000" w:rsidRDefault="00E84F3B">
      <w:pPr>
        <w:pStyle w:val="SpeakerCon"/>
        <w:rPr>
          <w:rtl/>
        </w:rPr>
      </w:pPr>
      <w:r>
        <w:rPr>
          <w:rtl/>
        </w:rPr>
        <w:t>גילה פינקלשטיין (מפד"ל):</w:t>
      </w:r>
    </w:p>
    <w:p w14:paraId="4DFB09BA" w14:textId="77777777" w:rsidR="00000000" w:rsidRDefault="00E84F3B">
      <w:pPr>
        <w:pStyle w:val="a"/>
        <w:rPr>
          <w:rtl/>
        </w:rPr>
      </w:pPr>
    </w:p>
    <w:p w14:paraId="32B0F75E" w14:textId="77777777" w:rsidR="00000000" w:rsidRDefault="00E84F3B">
      <w:pPr>
        <w:pStyle w:val="a"/>
        <w:rPr>
          <w:rFonts w:hint="cs"/>
          <w:rtl/>
        </w:rPr>
      </w:pPr>
      <w:r>
        <w:rPr>
          <w:rFonts w:hint="cs"/>
          <w:rtl/>
        </w:rPr>
        <w:t xml:space="preserve">היום התבשרנו על כוונת האוצר להעביר תקציב נוסף למשפחות החד-הוריות, וניתן לראות בזה הישג, מהלך מסוים ואת האור שבקצה המנהרה. </w:t>
      </w:r>
    </w:p>
    <w:p w14:paraId="4A0E9FF9" w14:textId="77777777" w:rsidR="00000000" w:rsidRDefault="00E84F3B">
      <w:pPr>
        <w:pStyle w:val="a"/>
        <w:rPr>
          <w:rFonts w:hint="cs"/>
          <w:rtl/>
        </w:rPr>
      </w:pPr>
    </w:p>
    <w:p w14:paraId="2E1BF098" w14:textId="77777777" w:rsidR="00000000" w:rsidRDefault="00E84F3B">
      <w:pPr>
        <w:pStyle w:val="a"/>
        <w:rPr>
          <w:rFonts w:hint="cs"/>
          <w:rtl/>
        </w:rPr>
      </w:pPr>
      <w:r>
        <w:rPr>
          <w:rFonts w:hint="cs"/>
          <w:rtl/>
        </w:rPr>
        <w:t xml:space="preserve">אני מאחלת לנשים, לכולנו, הצלחה במשימה החברתית. אני בטוחה שתהיינה עוד הטבות ויהיה לזה המשך. </w:t>
      </w:r>
      <w:r>
        <w:rPr>
          <w:rFonts w:hint="cs"/>
          <w:rtl/>
        </w:rPr>
        <w:t xml:space="preserve">זה האור שבקצה המנהרה. תודה. </w:t>
      </w:r>
    </w:p>
    <w:p w14:paraId="00E9C898" w14:textId="77777777" w:rsidR="00000000" w:rsidRDefault="00E84F3B">
      <w:pPr>
        <w:pStyle w:val="a"/>
        <w:rPr>
          <w:rFonts w:hint="cs"/>
          <w:rtl/>
        </w:rPr>
      </w:pPr>
    </w:p>
    <w:p w14:paraId="23C12CBD" w14:textId="77777777" w:rsidR="00000000" w:rsidRDefault="00E84F3B">
      <w:pPr>
        <w:pStyle w:val="ad"/>
        <w:rPr>
          <w:rtl/>
        </w:rPr>
      </w:pPr>
      <w:r>
        <w:rPr>
          <w:rtl/>
        </w:rPr>
        <w:t>היו"ר אתי לבני:</w:t>
      </w:r>
    </w:p>
    <w:p w14:paraId="44DE0702" w14:textId="77777777" w:rsidR="00000000" w:rsidRDefault="00E84F3B">
      <w:pPr>
        <w:pStyle w:val="a"/>
        <w:rPr>
          <w:rtl/>
        </w:rPr>
      </w:pPr>
    </w:p>
    <w:p w14:paraId="14BFAD7C" w14:textId="77777777" w:rsidR="00000000" w:rsidRDefault="00E84F3B">
      <w:pPr>
        <w:pStyle w:val="a"/>
        <w:rPr>
          <w:rFonts w:hint="cs"/>
          <w:rtl/>
        </w:rPr>
      </w:pPr>
      <w:r>
        <w:rPr>
          <w:rFonts w:hint="cs"/>
          <w:rtl/>
        </w:rPr>
        <w:t>תודה רבה. חבר הכנסת דוד טל, אחריו - חבר הכנסת רן כהן, אחריו - חבר הכנסת משה גפני.</w:t>
      </w:r>
    </w:p>
    <w:p w14:paraId="186F3070" w14:textId="77777777" w:rsidR="00000000" w:rsidRDefault="00E84F3B">
      <w:pPr>
        <w:pStyle w:val="a"/>
        <w:rPr>
          <w:rFonts w:hint="cs"/>
          <w:rtl/>
        </w:rPr>
      </w:pPr>
    </w:p>
    <w:p w14:paraId="7CA1E99D" w14:textId="77777777" w:rsidR="00000000" w:rsidRDefault="00E84F3B">
      <w:pPr>
        <w:pStyle w:val="ac"/>
        <w:rPr>
          <w:rtl/>
        </w:rPr>
      </w:pPr>
      <w:r>
        <w:rPr>
          <w:rFonts w:hint="eastAsia"/>
          <w:rtl/>
        </w:rPr>
        <w:t>עסאם</w:t>
      </w:r>
      <w:r>
        <w:rPr>
          <w:rtl/>
        </w:rPr>
        <w:t xml:space="preserve"> מח'ול (חד"ש-תע"ל):</w:t>
      </w:r>
    </w:p>
    <w:p w14:paraId="6A8C1D53" w14:textId="77777777" w:rsidR="00000000" w:rsidRDefault="00E84F3B">
      <w:pPr>
        <w:pStyle w:val="a"/>
        <w:ind w:left="719" w:firstLine="0"/>
        <w:rPr>
          <w:rFonts w:hint="cs"/>
          <w:rtl/>
        </w:rPr>
      </w:pPr>
    </w:p>
    <w:p w14:paraId="1C4DEB92" w14:textId="77777777" w:rsidR="00000000" w:rsidRDefault="00E84F3B">
      <w:pPr>
        <w:pStyle w:val="a"/>
        <w:ind w:left="719" w:firstLine="0"/>
        <w:rPr>
          <w:rFonts w:hint="cs"/>
          <w:rtl/>
        </w:rPr>
      </w:pPr>
      <w:r>
        <w:rPr>
          <w:rFonts w:hint="cs"/>
          <w:rtl/>
        </w:rPr>
        <w:t>- - - סתומה, בממשלה סתומה.</w:t>
      </w:r>
    </w:p>
    <w:p w14:paraId="74530186" w14:textId="77777777" w:rsidR="00000000" w:rsidRDefault="00E84F3B">
      <w:pPr>
        <w:pStyle w:val="a"/>
        <w:rPr>
          <w:rFonts w:hint="cs"/>
          <w:rtl/>
        </w:rPr>
      </w:pPr>
    </w:p>
    <w:p w14:paraId="2F6E6871" w14:textId="77777777" w:rsidR="00000000" w:rsidRDefault="00E84F3B">
      <w:pPr>
        <w:pStyle w:val="Speaker"/>
        <w:rPr>
          <w:rtl/>
        </w:rPr>
      </w:pPr>
      <w:bookmarkStart w:id="311" w:name="FS000000493T16_07_2003_14_16_21"/>
      <w:bookmarkStart w:id="312" w:name="_Toc46538653"/>
      <w:bookmarkStart w:id="313" w:name="_Toc49055383"/>
      <w:bookmarkEnd w:id="311"/>
      <w:r>
        <w:rPr>
          <w:rFonts w:hint="eastAsia"/>
          <w:rtl/>
        </w:rPr>
        <w:t>דוד</w:t>
      </w:r>
      <w:r>
        <w:rPr>
          <w:rtl/>
        </w:rPr>
        <w:t xml:space="preserve"> טל (עם אחד):</w:t>
      </w:r>
      <w:bookmarkEnd w:id="312"/>
      <w:bookmarkEnd w:id="313"/>
    </w:p>
    <w:p w14:paraId="39A98D25" w14:textId="77777777" w:rsidR="00000000" w:rsidRDefault="00E84F3B">
      <w:pPr>
        <w:pStyle w:val="a"/>
        <w:rPr>
          <w:rFonts w:hint="cs"/>
          <w:rtl/>
        </w:rPr>
      </w:pPr>
    </w:p>
    <w:p w14:paraId="389892F8" w14:textId="77777777" w:rsidR="00000000" w:rsidRDefault="00E84F3B">
      <w:pPr>
        <w:pStyle w:val="a"/>
        <w:rPr>
          <w:rFonts w:hint="cs"/>
          <w:rtl/>
        </w:rPr>
      </w:pPr>
      <w:r>
        <w:rPr>
          <w:rFonts w:hint="cs"/>
          <w:rtl/>
        </w:rPr>
        <w:t>גברתי היושבת בראש, אדוני השר במשרד האוצר, השר שטרית, אנ</w:t>
      </w:r>
      <w:r>
        <w:rPr>
          <w:rFonts w:hint="cs"/>
          <w:rtl/>
        </w:rPr>
        <w:t xml:space="preserve">י אודה לך אם תקשיב לי רק בחמש הדקות הראשונות, בחמש הדקות האחרות אני אוותר לך. </w:t>
      </w:r>
    </w:p>
    <w:p w14:paraId="504AF55B" w14:textId="77777777" w:rsidR="00000000" w:rsidRDefault="00E84F3B">
      <w:pPr>
        <w:pStyle w:val="a"/>
        <w:rPr>
          <w:rFonts w:hint="cs"/>
          <w:rtl/>
        </w:rPr>
      </w:pPr>
    </w:p>
    <w:p w14:paraId="66B385EA" w14:textId="77777777" w:rsidR="00000000" w:rsidRDefault="00E84F3B">
      <w:pPr>
        <w:pStyle w:val="a"/>
        <w:rPr>
          <w:rFonts w:hint="cs"/>
          <w:rtl/>
        </w:rPr>
      </w:pPr>
      <w:r>
        <w:rPr>
          <w:rFonts w:hint="cs"/>
          <w:rtl/>
        </w:rPr>
        <w:t>ראה, השר שטרית, בדיוני הוועדה למעמד האשה הופיע נציג האוצר כשדובר על הנושא של המשפחות החד-הוריות, ומה הוא אמר? הוא אמר: עכשיו, אחרי שאנחנו רואים את הנזק שנגרם למשפחות החד-הוריות</w:t>
      </w:r>
      <w:r>
        <w:rPr>
          <w:rFonts w:hint="cs"/>
          <w:rtl/>
        </w:rPr>
        <w:t xml:space="preserve">, אנחנו בוחנים, בודקים, מסתכלים ושוקלים, מה אפשר לעשות כדי לתקן את הטעון תיקון. </w:t>
      </w:r>
    </w:p>
    <w:p w14:paraId="10254464" w14:textId="77777777" w:rsidR="00000000" w:rsidRDefault="00E84F3B">
      <w:pPr>
        <w:pStyle w:val="a"/>
        <w:rPr>
          <w:rFonts w:hint="cs"/>
          <w:rtl/>
        </w:rPr>
      </w:pPr>
    </w:p>
    <w:p w14:paraId="00BD76C4" w14:textId="77777777" w:rsidR="00000000" w:rsidRDefault="00E84F3B">
      <w:pPr>
        <w:pStyle w:val="a"/>
        <w:rPr>
          <w:rFonts w:hint="cs"/>
          <w:rtl/>
        </w:rPr>
      </w:pPr>
      <w:r>
        <w:rPr>
          <w:rFonts w:hint="cs"/>
          <w:rtl/>
        </w:rPr>
        <w:t>נציג האוצר אומר בוועדה, שעכשיו בודקים את הנושא הזה. אני שואל את אדוני השר: זה נראה לך נורמלי וסביר שקודם כול מכסחים, קודם כול מקצצים, קודם כול הורסים ומשמידים, ועכשיו אנחנו ב</w:t>
      </w:r>
      <w:r>
        <w:rPr>
          <w:rFonts w:hint="cs"/>
          <w:rtl/>
        </w:rPr>
        <w:t xml:space="preserve">ודקים מה יהיו ההשלכות או מה התוצאה של ההשלכות האלה? לא נראה לך סביר יותר, שנערי האוצר המפורסמים ישבו שבעה נקיים וילבנו את הסוגיה, יראו מה ההשלכות השליליות, מה היתרונות ומה החסרונות, ואם יגיעו למסקנה שאכן ההשלכה היא חיובית ואין השלכות שליליות - יביאו את זה </w:t>
      </w:r>
      <w:r>
        <w:rPr>
          <w:rFonts w:hint="cs"/>
          <w:rtl/>
        </w:rPr>
        <w:t>לכנסת שתאשר.</w:t>
      </w:r>
    </w:p>
    <w:p w14:paraId="7F81E6C9" w14:textId="77777777" w:rsidR="00000000" w:rsidRDefault="00E84F3B">
      <w:pPr>
        <w:pStyle w:val="a"/>
        <w:ind w:firstLine="0"/>
        <w:rPr>
          <w:rFonts w:hint="cs"/>
          <w:rtl/>
        </w:rPr>
      </w:pPr>
    </w:p>
    <w:p w14:paraId="357FA5F5" w14:textId="77777777" w:rsidR="00000000" w:rsidRDefault="00E84F3B">
      <w:pPr>
        <w:pStyle w:val="a"/>
        <w:ind w:firstLine="0"/>
        <w:rPr>
          <w:rFonts w:hint="cs"/>
          <w:rtl/>
        </w:rPr>
      </w:pPr>
      <w:r>
        <w:rPr>
          <w:rFonts w:hint="cs"/>
          <w:rtl/>
        </w:rPr>
        <w:tab/>
        <w:t xml:space="preserve">מדבריו משתמע, שהם לא עשו דבר, לא השקיעו דקה במחשבה מה יקרה לאותן משפחות חד-הוריות. </w:t>
      </w:r>
    </w:p>
    <w:p w14:paraId="7D0E6D76" w14:textId="77777777" w:rsidR="00000000" w:rsidRDefault="00E84F3B">
      <w:pPr>
        <w:pStyle w:val="a"/>
        <w:ind w:firstLine="0"/>
        <w:rPr>
          <w:rFonts w:hint="cs"/>
          <w:rtl/>
        </w:rPr>
      </w:pPr>
    </w:p>
    <w:p w14:paraId="2D8A3052" w14:textId="77777777" w:rsidR="00000000" w:rsidRDefault="00E84F3B">
      <w:pPr>
        <w:pStyle w:val="a"/>
        <w:ind w:firstLine="0"/>
        <w:rPr>
          <w:rFonts w:hint="cs"/>
          <w:rtl/>
        </w:rPr>
      </w:pPr>
      <w:r>
        <w:rPr>
          <w:rFonts w:hint="cs"/>
          <w:rtl/>
        </w:rPr>
        <w:tab/>
        <w:t>אני רוצה לומר לך, אני לא צריך לומר לך, אבל אתה יודע שהנשים הללו חיות בבדידות, רובן חיות בעוני ובמצוקה, הן קשות-יום, הן חוששות שיגיע יום שבו גם את צלחת המרק</w:t>
      </w:r>
      <w:r>
        <w:rPr>
          <w:rFonts w:hint="cs"/>
          <w:rtl/>
        </w:rPr>
        <w:t xml:space="preserve"> הן לא יוכלו לתת לילדיהן. </w:t>
      </w:r>
    </w:p>
    <w:p w14:paraId="296C755C" w14:textId="77777777" w:rsidR="00000000" w:rsidRDefault="00E84F3B">
      <w:pPr>
        <w:pStyle w:val="a"/>
        <w:ind w:firstLine="0"/>
        <w:rPr>
          <w:rFonts w:hint="cs"/>
          <w:rtl/>
        </w:rPr>
      </w:pPr>
    </w:p>
    <w:p w14:paraId="40DF0D68" w14:textId="77777777" w:rsidR="00000000" w:rsidRDefault="00E84F3B">
      <w:pPr>
        <w:pStyle w:val="a"/>
        <w:ind w:firstLine="0"/>
        <w:rPr>
          <w:rFonts w:hint="cs"/>
          <w:rtl/>
        </w:rPr>
      </w:pPr>
      <w:r>
        <w:rPr>
          <w:rFonts w:hint="cs"/>
          <w:rtl/>
        </w:rPr>
        <w:tab/>
        <w:t>אדוני השר, אתה הרי טוב בנתונים ובמספרים - - -</w:t>
      </w:r>
    </w:p>
    <w:p w14:paraId="48123775" w14:textId="77777777" w:rsidR="00000000" w:rsidRDefault="00E84F3B">
      <w:pPr>
        <w:pStyle w:val="a"/>
        <w:ind w:firstLine="0"/>
        <w:rPr>
          <w:rFonts w:hint="cs"/>
          <w:rtl/>
        </w:rPr>
      </w:pPr>
    </w:p>
    <w:p w14:paraId="7DE653D3" w14:textId="77777777" w:rsidR="00000000" w:rsidRDefault="00E84F3B">
      <w:pPr>
        <w:pStyle w:val="ac"/>
        <w:rPr>
          <w:rtl/>
        </w:rPr>
      </w:pPr>
      <w:r>
        <w:rPr>
          <w:rFonts w:hint="eastAsia"/>
          <w:rtl/>
        </w:rPr>
        <w:t>השר</w:t>
      </w:r>
      <w:r>
        <w:rPr>
          <w:rtl/>
        </w:rPr>
        <w:t xml:space="preserve"> מאיר שטרית:</w:t>
      </w:r>
    </w:p>
    <w:p w14:paraId="082ABB12" w14:textId="77777777" w:rsidR="00000000" w:rsidRDefault="00E84F3B">
      <w:pPr>
        <w:pStyle w:val="a"/>
        <w:rPr>
          <w:rFonts w:hint="cs"/>
          <w:rtl/>
        </w:rPr>
      </w:pPr>
    </w:p>
    <w:p w14:paraId="6A5746ED" w14:textId="77777777" w:rsidR="00000000" w:rsidRDefault="00E84F3B">
      <w:pPr>
        <w:pStyle w:val="a"/>
        <w:rPr>
          <w:rFonts w:hint="cs"/>
          <w:rtl/>
        </w:rPr>
      </w:pPr>
      <w:r>
        <w:rPr>
          <w:rFonts w:hint="cs"/>
          <w:rtl/>
        </w:rPr>
        <w:t>מה עשו ההורים שלך?</w:t>
      </w:r>
    </w:p>
    <w:p w14:paraId="3148E470" w14:textId="77777777" w:rsidR="00000000" w:rsidRDefault="00E84F3B">
      <w:pPr>
        <w:pStyle w:val="a"/>
        <w:ind w:firstLine="0"/>
        <w:rPr>
          <w:rFonts w:hint="cs"/>
          <w:rtl/>
        </w:rPr>
      </w:pPr>
    </w:p>
    <w:p w14:paraId="54707D92" w14:textId="77777777" w:rsidR="00000000" w:rsidRDefault="00E84F3B">
      <w:pPr>
        <w:pStyle w:val="SpeakerCon"/>
        <w:rPr>
          <w:rtl/>
        </w:rPr>
      </w:pPr>
      <w:bookmarkStart w:id="314" w:name="FS000000493T16_07_2003_14_12_50C"/>
      <w:bookmarkEnd w:id="314"/>
      <w:r>
        <w:rPr>
          <w:rtl/>
        </w:rPr>
        <w:t>דוד טל (עם אחד):</w:t>
      </w:r>
    </w:p>
    <w:p w14:paraId="7A8E1E8E" w14:textId="77777777" w:rsidR="00000000" w:rsidRDefault="00E84F3B">
      <w:pPr>
        <w:pStyle w:val="a"/>
        <w:rPr>
          <w:rtl/>
        </w:rPr>
      </w:pPr>
    </w:p>
    <w:p w14:paraId="39372998" w14:textId="77777777" w:rsidR="00000000" w:rsidRDefault="00E84F3B">
      <w:pPr>
        <w:pStyle w:val="a"/>
        <w:rPr>
          <w:rFonts w:hint="cs"/>
          <w:rtl/>
        </w:rPr>
      </w:pPr>
      <w:r>
        <w:rPr>
          <w:rFonts w:hint="cs"/>
          <w:rtl/>
        </w:rPr>
        <w:t>ההורים שלי סבלו חרפת רעב, כי אז לא היתה מדינת רווחה, היתה מדינת סעד. היום יש לנו מדינת רווחה, היום כל אחד מאלה משלם כסף לרווח</w:t>
      </w:r>
      <w:r>
        <w:rPr>
          <w:rFonts w:hint="cs"/>
          <w:rtl/>
        </w:rPr>
        <w:t>ה - לביטוח לאומי. זה לא הכסף של אבא של האוצר, זה הכסף של האנשים האלה במדינת ישראל, לכן אנחנו מדינת רווחה, אלא אם תגידו שאתם לא מדינת רווחה. אי-אפשר להחזיק בקרנות המזבח ולומר, אנחנו מדינת רווחה - ולשחוט את כל האנשים הללו. לאנשים הללו אין.</w:t>
      </w:r>
    </w:p>
    <w:p w14:paraId="14437760" w14:textId="77777777" w:rsidR="00000000" w:rsidRDefault="00E84F3B">
      <w:pPr>
        <w:pStyle w:val="a"/>
        <w:rPr>
          <w:rtl/>
        </w:rPr>
      </w:pPr>
    </w:p>
    <w:p w14:paraId="7B475877" w14:textId="77777777" w:rsidR="00000000" w:rsidRDefault="00E84F3B">
      <w:pPr>
        <w:pStyle w:val="a"/>
        <w:rPr>
          <w:rFonts w:hint="cs"/>
          <w:rtl/>
        </w:rPr>
      </w:pPr>
      <w:r>
        <w:rPr>
          <w:rFonts w:hint="cs"/>
          <w:rtl/>
        </w:rPr>
        <w:t>ההורים שלי סבלו ח</w:t>
      </w:r>
      <w:r>
        <w:rPr>
          <w:rFonts w:hint="cs"/>
          <w:rtl/>
        </w:rPr>
        <w:t xml:space="preserve">רפת רעב, וגם אני אתם. כן בפירוש. רק מה - אתמול דיברנו על כך - אז היתה תוכנית הזנה, ואני אכלתי בבית-הספר. אם לא הייתי אוכל בבית-הספר ושותה גם כוס שוקו, לא היה לי מה לאכול. אני מדבר על שנות ה-60. היום מדינת ישראל לא יכולה לתת מפעל הזנה לילדים כאלה? זו בושה, </w:t>
      </w:r>
      <w:r>
        <w:rPr>
          <w:rFonts w:hint="cs"/>
          <w:rtl/>
        </w:rPr>
        <w:t>עד איפה אפשר להוביל את החרפה ואת הבושה הזאת.</w:t>
      </w:r>
    </w:p>
    <w:p w14:paraId="7B19CF14" w14:textId="77777777" w:rsidR="00000000" w:rsidRDefault="00E84F3B">
      <w:pPr>
        <w:pStyle w:val="a"/>
        <w:rPr>
          <w:rFonts w:hint="cs"/>
          <w:rtl/>
        </w:rPr>
      </w:pPr>
    </w:p>
    <w:p w14:paraId="282A2A3A" w14:textId="77777777" w:rsidR="00000000" w:rsidRDefault="00E84F3B">
      <w:pPr>
        <w:pStyle w:val="a"/>
        <w:rPr>
          <w:rFonts w:hint="cs"/>
          <w:rtl/>
        </w:rPr>
      </w:pPr>
      <w:r>
        <w:rPr>
          <w:rFonts w:hint="cs"/>
          <w:rtl/>
        </w:rPr>
        <w:t>אבל יותר מכך, אדוני, 62% מכלל ההוצאות של הנשים הללו הולכים למזון, לדיור ולביגוד. מה כבר נותר להן? הייתם צריכים לחשוב על זה קודם, אבל לא חשבתם. ההרגשה והתחושה שלי הן שלא רק בנושאים הללו, כמעט בכל הנושאים, לא חשב</w:t>
      </w:r>
      <w:r>
        <w:rPr>
          <w:rFonts w:hint="cs"/>
          <w:rtl/>
        </w:rPr>
        <w:t>תם קודם. הוציאו מן המגירות את כל התוכניות והביאו אותן לשולחן הזה. מה שיעבור, יעבור; מה שלא יעבור, לא יעבור - העיקר שיהיה קיצוץ.</w:t>
      </w:r>
    </w:p>
    <w:p w14:paraId="74A2C590" w14:textId="77777777" w:rsidR="00000000" w:rsidRDefault="00E84F3B">
      <w:pPr>
        <w:pStyle w:val="a"/>
        <w:rPr>
          <w:rFonts w:hint="cs"/>
          <w:rtl/>
        </w:rPr>
      </w:pPr>
    </w:p>
    <w:p w14:paraId="238224FE" w14:textId="77777777" w:rsidR="00000000" w:rsidRDefault="00E84F3B">
      <w:pPr>
        <w:pStyle w:val="a"/>
        <w:rPr>
          <w:rFonts w:hint="cs"/>
          <w:rtl/>
        </w:rPr>
      </w:pPr>
      <w:r>
        <w:rPr>
          <w:rFonts w:hint="cs"/>
          <w:rtl/>
        </w:rPr>
        <w:t xml:space="preserve">מדברים עכשיו על כך שמי שתעבוד שליש משרה, תקבל תוספת כזאת או אחרת. אדוני יכול להבטיח איזה מקום עבודה בדימונה, בשדרות, בירוחם או </w:t>
      </w:r>
      <w:r>
        <w:rPr>
          <w:rFonts w:hint="cs"/>
          <w:rtl/>
        </w:rPr>
        <w:t>במצפה-רמון? מה תעשינה אמהות חד-הוריות שם?</w:t>
      </w:r>
    </w:p>
    <w:p w14:paraId="52D1EB88" w14:textId="77777777" w:rsidR="00000000" w:rsidRDefault="00E84F3B">
      <w:pPr>
        <w:pStyle w:val="a"/>
        <w:rPr>
          <w:rFonts w:hint="cs"/>
          <w:rtl/>
        </w:rPr>
      </w:pPr>
    </w:p>
    <w:p w14:paraId="5A459047" w14:textId="77777777" w:rsidR="00000000" w:rsidRDefault="00E84F3B">
      <w:pPr>
        <w:pStyle w:val="a"/>
        <w:rPr>
          <w:rFonts w:hint="cs"/>
          <w:rtl/>
        </w:rPr>
      </w:pPr>
      <w:r>
        <w:rPr>
          <w:rFonts w:hint="cs"/>
          <w:rtl/>
        </w:rPr>
        <w:t>אני לא יכול שלא להתייחס לדבריו של חבר הכנסת רמון - מי שהצביע ומי שהעביר את התקציב ב-2003, שלא יעלה אל הנשים הללו. עד כמה אפשר להיות צבועים? לאן אפשר להוביל את הבושה הזאת? מי שהצביע על כך, שלא יעז להזיל דמעות תנין.</w:t>
      </w:r>
      <w:r>
        <w:rPr>
          <w:rFonts w:hint="cs"/>
          <w:rtl/>
        </w:rPr>
        <w:t xml:space="preserve"> אני רואה שם חברי כנסת שבאים רק כדי להצטלם. בושה, הצביעות חוגגת.</w:t>
      </w:r>
    </w:p>
    <w:p w14:paraId="39BCE5C2" w14:textId="77777777" w:rsidR="00000000" w:rsidRDefault="00E84F3B">
      <w:pPr>
        <w:pStyle w:val="a"/>
        <w:rPr>
          <w:rFonts w:hint="cs"/>
          <w:rtl/>
        </w:rPr>
      </w:pPr>
    </w:p>
    <w:p w14:paraId="1EC727E2" w14:textId="77777777" w:rsidR="00000000" w:rsidRDefault="00E84F3B">
      <w:pPr>
        <w:pStyle w:val="a"/>
        <w:rPr>
          <w:rFonts w:hint="cs"/>
          <w:rtl/>
        </w:rPr>
      </w:pPr>
      <w:r>
        <w:rPr>
          <w:rFonts w:hint="cs"/>
          <w:rtl/>
        </w:rPr>
        <w:t>אני פונה אליכן, הנשים שרואות אותי כרגע, החד-הוריות ואלו שאינן חד-הוריות, אני פונה אל כלל הנשים, לעלות לירושלים, לחזק, לעודד ולתמוך בוויקי קנפו ובחברותיה. רק מכן תצא המהפכה. אם לא תעשו את זה,</w:t>
      </w:r>
      <w:r>
        <w:rPr>
          <w:rFonts w:hint="cs"/>
          <w:rtl/>
        </w:rPr>
        <w:t xml:space="preserve"> הכנסת הזאת כבר נכשלה. היא לא הצליחה לעשות זאת בכוחותיה הדלים. אתן יכולות לשנות את זה, רק אם תעלו על הגדרות. אין שום ברירה, אתן צריכות לעלות לירושלים ולומר את דעתכן לאוצר, לממשלה ולכל מי שמחזיק שם בתפקיד. תודה.</w:t>
      </w:r>
    </w:p>
    <w:p w14:paraId="5951CBDD" w14:textId="77777777" w:rsidR="00000000" w:rsidRDefault="00E84F3B">
      <w:pPr>
        <w:pStyle w:val="a"/>
        <w:ind w:firstLine="0"/>
        <w:rPr>
          <w:rFonts w:hint="cs"/>
          <w:rtl/>
        </w:rPr>
      </w:pPr>
    </w:p>
    <w:p w14:paraId="3206B10E" w14:textId="77777777" w:rsidR="00000000" w:rsidRDefault="00E84F3B">
      <w:pPr>
        <w:pStyle w:val="ad"/>
        <w:rPr>
          <w:rtl/>
        </w:rPr>
      </w:pPr>
      <w:r>
        <w:rPr>
          <w:rtl/>
        </w:rPr>
        <w:t>היו"ר אתי לבני:</w:t>
      </w:r>
    </w:p>
    <w:p w14:paraId="45C342C6" w14:textId="77777777" w:rsidR="00000000" w:rsidRDefault="00E84F3B">
      <w:pPr>
        <w:pStyle w:val="a"/>
        <w:rPr>
          <w:rtl/>
        </w:rPr>
      </w:pPr>
    </w:p>
    <w:p w14:paraId="6EE573DA" w14:textId="77777777" w:rsidR="00000000" w:rsidRDefault="00E84F3B">
      <w:pPr>
        <w:pStyle w:val="a"/>
        <w:rPr>
          <w:rFonts w:hint="cs"/>
          <w:rtl/>
        </w:rPr>
      </w:pPr>
      <w:r>
        <w:rPr>
          <w:rFonts w:hint="cs"/>
          <w:rtl/>
        </w:rPr>
        <w:t>תודה רבה לחבר הכנסת טל. חבר</w:t>
      </w:r>
      <w:r>
        <w:rPr>
          <w:rFonts w:hint="cs"/>
          <w:rtl/>
        </w:rPr>
        <w:t xml:space="preserve"> הכנסת רן כהן.</w:t>
      </w:r>
    </w:p>
    <w:p w14:paraId="739A6ECC" w14:textId="77777777" w:rsidR="00000000" w:rsidRDefault="00E84F3B">
      <w:pPr>
        <w:pStyle w:val="a"/>
        <w:ind w:firstLine="0"/>
        <w:rPr>
          <w:rFonts w:hint="cs"/>
          <w:rtl/>
        </w:rPr>
      </w:pPr>
    </w:p>
    <w:p w14:paraId="06998B03" w14:textId="77777777" w:rsidR="00000000" w:rsidRDefault="00E84F3B">
      <w:pPr>
        <w:pStyle w:val="Speaker"/>
        <w:rPr>
          <w:rtl/>
        </w:rPr>
      </w:pPr>
      <w:bookmarkStart w:id="315" w:name="FS000000507T16_07_2003_14_23_22"/>
      <w:bookmarkStart w:id="316" w:name="_Toc46538654"/>
      <w:bookmarkStart w:id="317" w:name="_Toc49055384"/>
      <w:bookmarkEnd w:id="315"/>
      <w:r>
        <w:rPr>
          <w:rFonts w:hint="eastAsia"/>
          <w:rtl/>
        </w:rPr>
        <w:t>רן</w:t>
      </w:r>
      <w:r>
        <w:rPr>
          <w:rtl/>
        </w:rPr>
        <w:t xml:space="preserve"> כהן (מרצ):</w:t>
      </w:r>
      <w:bookmarkEnd w:id="316"/>
      <w:bookmarkEnd w:id="317"/>
    </w:p>
    <w:p w14:paraId="4B76B227" w14:textId="77777777" w:rsidR="00000000" w:rsidRDefault="00E84F3B">
      <w:pPr>
        <w:pStyle w:val="a"/>
        <w:rPr>
          <w:rFonts w:hint="cs"/>
          <w:rtl/>
        </w:rPr>
      </w:pPr>
    </w:p>
    <w:p w14:paraId="239D679F" w14:textId="77777777" w:rsidR="00000000" w:rsidRDefault="00E84F3B">
      <w:pPr>
        <w:pStyle w:val="a"/>
        <w:rPr>
          <w:rFonts w:hint="cs"/>
          <w:rtl/>
        </w:rPr>
      </w:pPr>
      <w:r>
        <w:rPr>
          <w:rFonts w:hint="cs"/>
          <w:rtl/>
        </w:rPr>
        <w:t xml:space="preserve">גברתי היושבת-ראש, רבותי השרים, חברות וחברי הכנסת, קודם כול, זו בושה וחרפה שהאמהות החד-הוריות לא הורשו להיכנס לדיון הזה. </w:t>
      </w:r>
    </w:p>
    <w:p w14:paraId="689D165A" w14:textId="77777777" w:rsidR="00000000" w:rsidRDefault="00E84F3B">
      <w:pPr>
        <w:pStyle w:val="a"/>
        <w:ind w:firstLine="0"/>
        <w:rPr>
          <w:rFonts w:hint="cs"/>
          <w:rtl/>
        </w:rPr>
      </w:pPr>
    </w:p>
    <w:p w14:paraId="6D6F617F" w14:textId="77777777" w:rsidR="00000000" w:rsidRDefault="00E84F3B">
      <w:pPr>
        <w:pStyle w:val="ac"/>
        <w:rPr>
          <w:rtl/>
        </w:rPr>
      </w:pPr>
      <w:r>
        <w:rPr>
          <w:rFonts w:hint="eastAsia"/>
          <w:rtl/>
        </w:rPr>
        <w:t>דוד</w:t>
      </w:r>
      <w:r>
        <w:rPr>
          <w:rtl/>
        </w:rPr>
        <w:t xml:space="preserve"> טל (עם אחד):</w:t>
      </w:r>
    </w:p>
    <w:p w14:paraId="64FC2711" w14:textId="77777777" w:rsidR="00000000" w:rsidRDefault="00E84F3B">
      <w:pPr>
        <w:pStyle w:val="a"/>
        <w:rPr>
          <w:rFonts w:hint="cs"/>
          <w:rtl/>
        </w:rPr>
      </w:pPr>
    </w:p>
    <w:p w14:paraId="3873A09A" w14:textId="77777777" w:rsidR="00000000" w:rsidRDefault="00E84F3B">
      <w:pPr>
        <w:pStyle w:val="a"/>
        <w:rPr>
          <w:rFonts w:hint="cs"/>
          <w:rtl/>
        </w:rPr>
      </w:pPr>
      <w:r>
        <w:rPr>
          <w:rFonts w:hint="cs"/>
          <w:rtl/>
        </w:rPr>
        <w:t>מי לא אפשר להן להיכנס?</w:t>
      </w:r>
    </w:p>
    <w:p w14:paraId="46E4FD3A" w14:textId="77777777" w:rsidR="00000000" w:rsidRDefault="00E84F3B">
      <w:pPr>
        <w:pStyle w:val="a"/>
        <w:ind w:firstLine="0"/>
        <w:rPr>
          <w:rFonts w:hint="cs"/>
          <w:rtl/>
        </w:rPr>
      </w:pPr>
    </w:p>
    <w:p w14:paraId="59D36645" w14:textId="77777777" w:rsidR="00000000" w:rsidRDefault="00E84F3B">
      <w:pPr>
        <w:pStyle w:val="SpeakerCon"/>
        <w:rPr>
          <w:rtl/>
        </w:rPr>
      </w:pPr>
      <w:bookmarkStart w:id="318" w:name="FS000000507T16_07_2003_14_25_59C"/>
      <w:bookmarkEnd w:id="318"/>
      <w:r>
        <w:rPr>
          <w:rtl/>
        </w:rPr>
        <w:t>רן כהן (מרצ):</w:t>
      </w:r>
    </w:p>
    <w:p w14:paraId="1E075ADB" w14:textId="77777777" w:rsidR="00000000" w:rsidRDefault="00E84F3B">
      <w:pPr>
        <w:pStyle w:val="a"/>
        <w:rPr>
          <w:rtl/>
        </w:rPr>
      </w:pPr>
    </w:p>
    <w:p w14:paraId="1B354BB8" w14:textId="77777777" w:rsidR="00000000" w:rsidRDefault="00E84F3B">
      <w:pPr>
        <w:pStyle w:val="a"/>
        <w:rPr>
          <w:rFonts w:hint="cs"/>
          <w:rtl/>
        </w:rPr>
      </w:pPr>
      <w:r>
        <w:rPr>
          <w:rFonts w:hint="cs"/>
          <w:rtl/>
        </w:rPr>
        <w:t>זה מעיד על כך שאנחנו מנותקים, שהכנסת מנותקת מה</w:t>
      </w:r>
      <w:r>
        <w:rPr>
          <w:rFonts w:hint="cs"/>
          <w:rtl/>
        </w:rPr>
        <w:t>מצוקה הכי-הכי רוגשת שיש היום במדינת ישראל.</w:t>
      </w:r>
    </w:p>
    <w:p w14:paraId="66A6823F" w14:textId="77777777" w:rsidR="00000000" w:rsidRDefault="00E84F3B">
      <w:pPr>
        <w:pStyle w:val="a"/>
        <w:ind w:firstLine="0"/>
        <w:rPr>
          <w:rFonts w:hint="cs"/>
          <w:rtl/>
        </w:rPr>
      </w:pPr>
    </w:p>
    <w:p w14:paraId="1CDF91C4" w14:textId="77777777" w:rsidR="00000000" w:rsidRDefault="00E84F3B">
      <w:pPr>
        <w:pStyle w:val="ac"/>
        <w:rPr>
          <w:rtl/>
        </w:rPr>
      </w:pPr>
      <w:r>
        <w:rPr>
          <w:rFonts w:hint="eastAsia"/>
          <w:rtl/>
        </w:rPr>
        <w:t>דוד</w:t>
      </w:r>
      <w:r>
        <w:rPr>
          <w:rtl/>
        </w:rPr>
        <w:t xml:space="preserve"> טל (עם אחד):</w:t>
      </w:r>
    </w:p>
    <w:p w14:paraId="47E7CEBD" w14:textId="77777777" w:rsidR="00000000" w:rsidRDefault="00E84F3B">
      <w:pPr>
        <w:pStyle w:val="a"/>
        <w:rPr>
          <w:rFonts w:hint="cs"/>
          <w:rtl/>
        </w:rPr>
      </w:pPr>
    </w:p>
    <w:p w14:paraId="22F30DE4" w14:textId="77777777" w:rsidR="00000000" w:rsidRDefault="00E84F3B">
      <w:pPr>
        <w:pStyle w:val="a"/>
        <w:rPr>
          <w:rFonts w:hint="cs"/>
          <w:rtl/>
        </w:rPr>
      </w:pPr>
      <w:r>
        <w:rPr>
          <w:rFonts w:hint="cs"/>
          <w:rtl/>
        </w:rPr>
        <w:t>מי מנע מהן להיכנס?</w:t>
      </w:r>
    </w:p>
    <w:p w14:paraId="6168A683" w14:textId="77777777" w:rsidR="00000000" w:rsidRDefault="00E84F3B">
      <w:pPr>
        <w:pStyle w:val="SpeakerCon"/>
        <w:rPr>
          <w:rFonts w:hint="cs"/>
          <w:rtl/>
        </w:rPr>
      </w:pPr>
      <w:bookmarkStart w:id="319" w:name="FS000000507T16_07_2003_14_26_53C"/>
      <w:bookmarkEnd w:id="319"/>
    </w:p>
    <w:p w14:paraId="06C8E2C2" w14:textId="77777777" w:rsidR="00000000" w:rsidRDefault="00E84F3B">
      <w:pPr>
        <w:pStyle w:val="SpeakerCon"/>
        <w:rPr>
          <w:rtl/>
        </w:rPr>
      </w:pPr>
      <w:r>
        <w:rPr>
          <w:rtl/>
        </w:rPr>
        <w:t>רן כהן (מרצ):</w:t>
      </w:r>
    </w:p>
    <w:p w14:paraId="63AFE6EB" w14:textId="77777777" w:rsidR="00000000" w:rsidRDefault="00E84F3B">
      <w:pPr>
        <w:pStyle w:val="a"/>
        <w:rPr>
          <w:rtl/>
        </w:rPr>
      </w:pPr>
    </w:p>
    <w:p w14:paraId="6E3AB948" w14:textId="77777777" w:rsidR="00000000" w:rsidRDefault="00E84F3B">
      <w:pPr>
        <w:pStyle w:val="a"/>
        <w:rPr>
          <w:rFonts w:hint="cs"/>
          <w:rtl/>
        </w:rPr>
      </w:pPr>
      <w:r>
        <w:rPr>
          <w:rFonts w:hint="cs"/>
          <w:rtl/>
        </w:rPr>
        <w:t xml:space="preserve">גברתי היושבת-ראש, אני רוצה לומר לך, אנשים עדיין לא מבינים שהאמהות החד-הוריות שמפגינות עכשיו בחוץ, בהנהגתה של ויקי קנפו, הן התקווה לשינוי בישראל; הן התקווה לכך </w:t>
      </w:r>
      <w:r>
        <w:rPr>
          <w:rFonts w:hint="cs"/>
          <w:rtl/>
        </w:rPr>
        <w:t>שתהליך ארוך של פערים הולכים ונפתחים יצטמצם; הן התקווה לכך שהכעס סוף-סוף יעלה, אל מול   העושק שהוא מעשה  ידיו של השלטון. ועד היום לא היתה לכך התנגדות, אבל הן התקווה לשינוי שיהיה.</w:t>
      </w:r>
    </w:p>
    <w:p w14:paraId="5DE2FF48" w14:textId="77777777" w:rsidR="00000000" w:rsidRDefault="00E84F3B">
      <w:pPr>
        <w:pStyle w:val="a"/>
        <w:rPr>
          <w:rFonts w:hint="cs"/>
          <w:rtl/>
        </w:rPr>
      </w:pPr>
    </w:p>
    <w:p w14:paraId="68685E5F" w14:textId="77777777" w:rsidR="00000000" w:rsidRDefault="00E84F3B">
      <w:pPr>
        <w:pStyle w:val="a"/>
        <w:rPr>
          <w:rFonts w:hint="cs"/>
          <w:rtl/>
        </w:rPr>
      </w:pPr>
      <w:r>
        <w:rPr>
          <w:rFonts w:hint="cs"/>
          <w:rtl/>
        </w:rPr>
        <w:t>גברתי היושבת-ראש, אני יכול לבשר שלפני כמה דקות היה לי הכבוד להגיש בשם 39 חברי</w:t>
      </w:r>
      <w:r>
        <w:rPr>
          <w:rFonts w:hint="cs"/>
          <w:rtl/>
        </w:rPr>
        <w:t xml:space="preserve"> הכנסת, כמעט מכל סיעות הבית, הצעת חוק שבאה לבטל את שלוש הגזירות העיקריות שהוטלו, ובגינן נגזלות היום האמהות החד-הוריות, והן עלו לרגל לירושלים.</w:t>
      </w:r>
    </w:p>
    <w:p w14:paraId="06F94DF6" w14:textId="77777777" w:rsidR="00000000" w:rsidRDefault="00E84F3B">
      <w:pPr>
        <w:pStyle w:val="a"/>
        <w:rPr>
          <w:rFonts w:hint="cs"/>
          <w:rtl/>
        </w:rPr>
      </w:pPr>
    </w:p>
    <w:p w14:paraId="25309BFA" w14:textId="77777777" w:rsidR="00000000" w:rsidRDefault="00E84F3B">
      <w:pPr>
        <w:pStyle w:val="a"/>
        <w:rPr>
          <w:rFonts w:hint="cs"/>
          <w:rtl/>
        </w:rPr>
      </w:pPr>
      <w:r>
        <w:rPr>
          <w:rFonts w:hint="cs"/>
          <w:rtl/>
        </w:rPr>
        <w:t>השר שטרית, שמעתי אותך אתמול ב"פוליטיקה" נחוש מאוד, בטוח מאוד. תרשה לי להעיר לך שלוש הערות: האחת, אם אתם רוצים לעש</w:t>
      </w:r>
      <w:r>
        <w:rPr>
          <w:rFonts w:hint="cs"/>
          <w:rtl/>
        </w:rPr>
        <w:t>ות ניסויים על החברה הישראלית, למה אתם מתחילים את זה מ-150,000 אמהות חד-הוריות? תתחילו את זה בגורמים אחרים. נדמה לי שענבל גבריאלי אמרה על כך דברים נכונים. קודם כול תיצרו מקומות עבודה, תיצרו גנים, קודם כול תפתרו את בעיות התחבורה. קודם כול תאפשרו באמת עידוד ל</w:t>
      </w:r>
      <w:r>
        <w:rPr>
          <w:rFonts w:hint="cs"/>
          <w:rtl/>
        </w:rPr>
        <w:t>לכת לתעסוקה, אחר כך אפשר יהיה לקצץ בקצבאות.</w:t>
      </w:r>
    </w:p>
    <w:p w14:paraId="54DC95D8" w14:textId="77777777" w:rsidR="00000000" w:rsidRDefault="00E84F3B">
      <w:pPr>
        <w:pStyle w:val="a"/>
        <w:rPr>
          <w:rFonts w:hint="cs"/>
          <w:rtl/>
        </w:rPr>
      </w:pPr>
    </w:p>
    <w:p w14:paraId="2D6D5902" w14:textId="77777777" w:rsidR="00000000" w:rsidRDefault="00E84F3B">
      <w:pPr>
        <w:pStyle w:val="a"/>
        <w:rPr>
          <w:rFonts w:hint="cs"/>
          <w:rtl/>
        </w:rPr>
      </w:pPr>
      <w:r>
        <w:rPr>
          <w:rFonts w:hint="cs"/>
          <w:rtl/>
        </w:rPr>
        <w:t xml:space="preserve">הדבר השני, גברתי היושבת-ראש, הרי זה ממש מרתיח את הדם: קם שר האוצר נתניהו וקמים שרי הממשלה ואומרים, אין כסף. כיוון שאין כסף, בואו נתחיל בקיצוצים, ממי? מהאמהות החד-הוריות. רגע, מהכי עשירים התחלתם? מהעשירון העליון </w:t>
      </w:r>
      <w:r>
        <w:rPr>
          <w:rFonts w:hint="cs"/>
          <w:rtl/>
        </w:rPr>
        <w:t>התחלתם? לא.</w:t>
      </w:r>
    </w:p>
    <w:p w14:paraId="56FC7DE3" w14:textId="77777777" w:rsidR="00000000" w:rsidRDefault="00E84F3B">
      <w:pPr>
        <w:pStyle w:val="a"/>
        <w:rPr>
          <w:rFonts w:hint="cs"/>
          <w:rtl/>
        </w:rPr>
      </w:pPr>
    </w:p>
    <w:p w14:paraId="2F765757" w14:textId="77777777" w:rsidR="00000000" w:rsidRDefault="00E84F3B">
      <w:pPr>
        <w:pStyle w:val="a"/>
        <w:rPr>
          <w:rFonts w:hint="cs"/>
          <w:rtl/>
        </w:rPr>
      </w:pPr>
      <w:r>
        <w:rPr>
          <w:rFonts w:hint="cs"/>
          <w:rtl/>
        </w:rPr>
        <w:t>השר שטרית, איך אתה בא לומר שאין כסף. אתה יודע שמ-1 בחודש הבא, 2.5 מיליארדי שקל מתחילים להיות משולמים במסגרת הרפורמה, בעיקר לעשירון העליון.</w:t>
      </w:r>
    </w:p>
    <w:p w14:paraId="6A017154" w14:textId="77777777" w:rsidR="00000000" w:rsidRDefault="00E84F3B">
      <w:pPr>
        <w:pStyle w:val="a"/>
        <w:ind w:firstLine="0"/>
        <w:rPr>
          <w:rFonts w:hint="cs"/>
          <w:rtl/>
        </w:rPr>
      </w:pPr>
    </w:p>
    <w:p w14:paraId="5465A3B8" w14:textId="77777777" w:rsidR="00000000" w:rsidRDefault="00E84F3B">
      <w:pPr>
        <w:pStyle w:val="ac"/>
        <w:rPr>
          <w:rtl/>
        </w:rPr>
      </w:pPr>
      <w:r>
        <w:rPr>
          <w:rFonts w:hint="eastAsia"/>
          <w:rtl/>
        </w:rPr>
        <w:t>השר</w:t>
      </w:r>
      <w:r>
        <w:rPr>
          <w:rtl/>
        </w:rPr>
        <w:t xml:space="preserve"> מאיר שטרית:</w:t>
      </w:r>
    </w:p>
    <w:p w14:paraId="5A469B84" w14:textId="77777777" w:rsidR="00000000" w:rsidRDefault="00E84F3B">
      <w:pPr>
        <w:pStyle w:val="a"/>
        <w:rPr>
          <w:rFonts w:hint="cs"/>
          <w:rtl/>
        </w:rPr>
      </w:pPr>
    </w:p>
    <w:p w14:paraId="61C8F057" w14:textId="77777777" w:rsidR="00000000" w:rsidRDefault="00E84F3B">
      <w:pPr>
        <w:pStyle w:val="a"/>
        <w:rPr>
          <w:rFonts w:hint="cs"/>
          <w:rtl/>
        </w:rPr>
      </w:pPr>
      <w:r>
        <w:rPr>
          <w:rFonts w:hint="cs"/>
          <w:rtl/>
        </w:rPr>
        <w:t>בעיקר לעובדים.</w:t>
      </w:r>
    </w:p>
    <w:p w14:paraId="74B92E31" w14:textId="77777777" w:rsidR="00000000" w:rsidRDefault="00E84F3B">
      <w:pPr>
        <w:pStyle w:val="a"/>
        <w:ind w:firstLine="0"/>
        <w:rPr>
          <w:rFonts w:hint="cs"/>
          <w:rtl/>
        </w:rPr>
      </w:pPr>
    </w:p>
    <w:p w14:paraId="7F2DFFEA" w14:textId="77777777" w:rsidR="00000000" w:rsidRDefault="00E84F3B">
      <w:pPr>
        <w:pStyle w:val="SpeakerCon"/>
        <w:rPr>
          <w:rtl/>
        </w:rPr>
      </w:pPr>
      <w:bookmarkStart w:id="320" w:name="FS000000507T16_07_2003_14_35_34C"/>
      <w:bookmarkEnd w:id="320"/>
      <w:r>
        <w:rPr>
          <w:rtl/>
        </w:rPr>
        <w:t>רן כהן (מרצ):</w:t>
      </w:r>
    </w:p>
    <w:p w14:paraId="22BFA66D" w14:textId="77777777" w:rsidR="00000000" w:rsidRDefault="00E84F3B">
      <w:pPr>
        <w:pStyle w:val="a"/>
        <w:rPr>
          <w:rtl/>
        </w:rPr>
      </w:pPr>
    </w:p>
    <w:p w14:paraId="2D606529" w14:textId="77777777" w:rsidR="00000000" w:rsidRDefault="00E84F3B">
      <w:pPr>
        <w:pStyle w:val="a"/>
        <w:rPr>
          <w:rFonts w:hint="cs"/>
          <w:rtl/>
        </w:rPr>
      </w:pPr>
      <w:r>
        <w:rPr>
          <w:rFonts w:hint="cs"/>
          <w:rtl/>
        </w:rPr>
        <w:t>אז למה אין כסף? יש כסף. הכסף מיועד בעיקר לעשירון העליון</w:t>
      </w:r>
      <w:r>
        <w:rPr>
          <w:rFonts w:hint="cs"/>
          <w:rtl/>
        </w:rPr>
        <w:t>, ואני יודע מה שאני מדבר, כמו שאתה יודע אולי על מה אתה מדבר.</w:t>
      </w:r>
    </w:p>
    <w:p w14:paraId="6615AD42" w14:textId="77777777" w:rsidR="00000000" w:rsidRDefault="00E84F3B">
      <w:pPr>
        <w:pStyle w:val="a"/>
        <w:ind w:firstLine="0"/>
        <w:rPr>
          <w:rFonts w:hint="cs"/>
          <w:rtl/>
        </w:rPr>
      </w:pPr>
    </w:p>
    <w:p w14:paraId="68A4B53C" w14:textId="77777777" w:rsidR="00000000" w:rsidRDefault="00E84F3B">
      <w:pPr>
        <w:pStyle w:val="ad"/>
        <w:rPr>
          <w:rtl/>
        </w:rPr>
      </w:pPr>
      <w:r>
        <w:rPr>
          <w:rtl/>
        </w:rPr>
        <w:t>היו"ר אתי לבני:</w:t>
      </w:r>
    </w:p>
    <w:p w14:paraId="11C9AD18" w14:textId="77777777" w:rsidR="00000000" w:rsidRDefault="00E84F3B">
      <w:pPr>
        <w:pStyle w:val="a"/>
        <w:rPr>
          <w:rtl/>
        </w:rPr>
      </w:pPr>
    </w:p>
    <w:p w14:paraId="01023396" w14:textId="77777777" w:rsidR="00000000" w:rsidRDefault="00E84F3B">
      <w:pPr>
        <w:pStyle w:val="a"/>
        <w:rPr>
          <w:rFonts w:hint="cs"/>
          <w:rtl/>
        </w:rPr>
      </w:pPr>
      <w:r>
        <w:rPr>
          <w:rFonts w:hint="cs"/>
          <w:rtl/>
        </w:rPr>
        <w:t>חבר הכנסת כהן, אנא סיים.</w:t>
      </w:r>
    </w:p>
    <w:p w14:paraId="4C81A801" w14:textId="77777777" w:rsidR="00000000" w:rsidRDefault="00E84F3B">
      <w:pPr>
        <w:pStyle w:val="a"/>
        <w:rPr>
          <w:rFonts w:hint="cs"/>
          <w:rtl/>
        </w:rPr>
      </w:pPr>
    </w:p>
    <w:p w14:paraId="25171624" w14:textId="77777777" w:rsidR="00000000" w:rsidRDefault="00E84F3B">
      <w:pPr>
        <w:pStyle w:val="SpeakerCon"/>
        <w:rPr>
          <w:rtl/>
        </w:rPr>
      </w:pPr>
      <w:bookmarkStart w:id="321" w:name="FS000000507T16_07_2003_14_36_16C"/>
      <w:bookmarkEnd w:id="321"/>
      <w:r>
        <w:rPr>
          <w:rtl/>
        </w:rPr>
        <w:t>רן כהן (מרצ):</w:t>
      </w:r>
    </w:p>
    <w:p w14:paraId="01B937FA" w14:textId="77777777" w:rsidR="00000000" w:rsidRDefault="00E84F3B">
      <w:pPr>
        <w:pStyle w:val="a"/>
        <w:rPr>
          <w:rtl/>
        </w:rPr>
      </w:pPr>
    </w:p>
    <w:p w14:paraId="39A51D94" w14:textId="77777777" w:rsidR="00000000" w:rsidRDefault="00E84F3B">
      <w:pPr>
        <w:pStyle w:val="a"/>
        <w:rPr>
          <w:rFonts w:hint="cs"/>
          <w:rtl/>
        </w:rPr>
      </w:pPr>
      <w:r>
        <w:rPr>
          <w:rFonts w:hint="cs"/>
          <w:rtl/>
        </w:rPr>
        <w:t>מייד, גברתי. הדבר השלישי, מה עם 1.7 מיליארד השקל כתוצאה מכך שהורדתם את תקרת מס הבריאות והביטוח הלאומי?</w:t>
      </w:r>
    </w:p>
    <w:p w14:paraId="0E6C939C" w14:textId="77777777" w:rsidR="00000000" w:rsidRDefault="00E84F3B">
      <w:pPr>
        <w:pStyle w:val="a"/>
        <w:ind w:firstLine="0"/>
        <w:rPr>
          <w:rFonts w:hint="cs"/>
          <w:rtl/>
        </w:rPr>
      </w:pPr>
    </w:p>
    <w:p w14:paraId="76676DCF" w14:textId="77777777" w:rsidR="00000000" w:rsidRDefault="00E84F3B">
      <w:pPr>
        <w:pStyle w:val="ac"/>
        <w:rPr>
          <w:rtl/>
        </w:rPr>
      </w:pPr>
      <w:r>
        <w:rPr>
          <w:rFonts w:hint="eastAsia"/>
          <w:rtl/>
        </w:rPr>
        <w:t>השר</w:t>
      </w:r>
      <w:r>
        <w:rPr>
          <w:rtl/>
        </w:rPr>
        <w:t xml:space="preserve"> מאיר שטרית:</w:t>
      </w:r>
    </w:p>
    <w:p w14:paraId="78EC897E" w14:textId="77777777" w:rsidR="00000000" w:rsidRDefault="00E84F3B">
      <w:pPr>
        <w:pStyle w:val="a"/>
        <w:rPr>
          <w:rFonts w:hint="cs"/>
          <w:rtl/>
        </w:rPr>
      </w:pPr>
    </w:p>
    <w:p w14:paraId="2563AB2C" w14:textId="77777777" w:rsidR="00000000" w:rsidRDefault="00E84F3B">
      <w:pPr>
        <w:pStyle w:val="a"/>
        <w:rPr>
          <w:rFonts w:hint="cs"/>
          <w:rtl/>
        </w:rPr>
      </w:pPr>
      <w:r>
        <w:rPr>
          <w:rFonts w:hint="cs"/>
          <w:rtl/>
        </w:rPr>
        <w:t xml:space="preserve">הפסדנו על זה 3 </w:t>
      </w:r>
      <w:r>
        <w:rPr>
          <w:rFonts w:hint="cs"/>
          <w:rtl/>
        </w:rPr>
        <w:t>מיליארדים.</w:t>
      </w:r>
    </w:p>
    <w:p w14:paraId="7BAA8F52" w14:textId="77777777" w:rsidR="00000000" w:rsidRDefault="00E84F3B">
      <w:pPr>
        <w:pStyle w:val="a"/>
        <w:ind w:firstLine="0"/>
        <w:rPr>
          <w:rFonts w:hint="cs"/>
          <w:rtl/>
        </w:rPr>
      </w:pPr>
    </w:p>
    <w:p w14:paraId="594942E9" w14:textId="77777777" w:rsidR="00000000" w:rsidRDefault="00E84F3B">
      <w:pPr>
        <w:pStyle w:val="SpeakerCon"/>
        <w:rPr>
          <w:rtl/>
        </w:rPr>
      </w:pPr>
      <w:bookmarkStart w:id="322" w:name="FS000000507T16_07_2003_14_37_22C"/>
      <w:bookmarkEnd w:id="322"/>
      <w:r>
        <w:rPr>
          <w:rtl/>
        </w:rPr>
        <w:t>רן כהן (מרצ):</w:t>
      </w:r>
    </w:p>
    <w:p w14:paraId="6A98C3E0" w14:textId="77777777" w:rsidR="00000000" w:rsidRDefault="00E84F3B">
      <w:pPr>
        <w:pStyle w:val="a"/>
        <w:rPr>
          <w:rtl/>
        </w:rPr>
      </w:pPr>
    </w:p>
    <w:p w14:paraId="019F6369" w14:textId="77777777" w:rsidR="00000000" w:rsidRDefault="00E84F3B">
      <w:pPr>
        <w:pStyle w:val="a"/>
        <w:rPr>
          <w:rFonts w:hint="cs"/>
          <w:rtl/>
        </w:rPr>
      </w:pPr>
      <w:r>
        <w:rPr>
          <w:rFonts w:hint="cs"/>
          <w:rtl/>
        </w:rPr>
        <w:t>תסלח לי, זו היתה גבייה אמיתית.</w:t>
      </w:r>
    </w:p>
    <w:p w14:paraId="5AB5705C" w14:textId="77777777" w:rsidR="00000000" w:rsidRDefault="00E84F3B">
      <w:pPr>
        <w:pStyle w:val="a"/>
        <w:ind w:firstLine="0"/>
        <w:rPr>
          <w:rFonts w:hint="cs"/>
          <w:rtl/>
        </w:rPr>
      </w:pPr>
    </w:p>
    <w:p w14:paraId="7DA4629E" w14:textId="77777777" w:rsidR="00000000" w:rsidRDefault="00E84F3B">
      <w:pPr>
        <w:pStyle w:val="ac"/>
        <w:rPr>
          <w:rtl/>
        </w:rPr>
      </w:pPr>
      <w:r>
        <w:rPr>
          <w:rFonts w:hint="eastAsia"/>
          <w:rtl/>
        </w:rPr>
        <w:t>השר</w:t>
      </w:r>
      <w:r>
        <w:rPr>
          <w:rtl/>
        </w:rPr>
        <w:t xml:space="preserve"> מאיר שטרית:</w:t>
      </w:r>
    </w:p>
    <w:p w14:paraId="266853F7" w14:textId="77777777" w:rsidR="00000000" w:rsidRDefault="00E84F3B">
      <w:pPr>
        <w:pStyle w:val="a"/>
        <w:rPr>
          <w:rFonts w:hint="cs"/>
          <w:rtl/>
        </w:rPr>
      </w:pPr>
    </w:p>
    <w:p w14:paraId="0B69FB48" w14:textId="77777777" w:rsidR="00000000" w:rsidRDefault="00E84F3B">
      <w:pPr>
        <w:pStyle w:val="a"/>
        <w:rPr>
          <w:rFonts w:hint="cs"/>
          <w:rtl/>
        </w:rPr>
      </w:pPr>
      <w:r>
        <w:rPr>
          <w:rFonts w:hint="cs"/>
          <w:rtl/>
        </w:rPr>
        <w:t>נכון, זה 3 מיליארדים.</w:t>
      </w:r>
    </w:p>
    <w:p w14:paraId="7BD9B6BE" w14:textId="77777777" w:rsidR="00000000" w:rsidRDefault="00E84F3B">
      <w:pPr>
        <w:pStyle w:val="a"/>
        <w:ind w:firstLine="0"/>
        <w:rPr>
          <w:rFonts w:hint="cs"/>
          <w:rtl/>
        </w:rPr>
      </w:pPr>
    </w:p>
    <w:p w14:paraId="6A44A310" w14:textId="77777777" w:rsidR="00000000" w:rsidRDefault="00E84F3B">
      <w:pPr>
        <w:pStyle w:val="SpeakerCon"/>
        <w:rPr>
          <w:rtl/>
        </w:rPr>
      </w:pPr>
      <w:bookmarkStart w:id="323" w:name="FS000000507T16_07_2003_14_37_45C"/>
      <w:bookmarkEnd w:id="323"/>
      <w:r>
        <w:rPr>
          <w:rtl/>
        </w:rPr>
        <w:t>רן כהן (מרצ):</w:t>
      </w:r>
    </w:p>
    <w:p w14:paraId="66308962" w14:textId="77777777" w:rsidR="00000000" w:rsidRDefault="00E84F3B">
      <w:pPr>
        <w:pStyle w:val="a"/>
        <w:rPr>
          <w:rtl/>
        </w:rPr>
      </w:pPr>
    </w:p>
    <w:p w14:paraId="6F135601" w14:textId="77777777" w:rsidR="00000000" w:rsidRDefault="00E84F3B">
      <w:pPr>
        <w:pStyle w:val="a"/>
        <w:rPr>
          <w:rFonts w:hint="cs"/>
          <w:rtl/>
        </w:rPr>
      </w:pPr>
      <w:r>
        <w:rPr>
          <w:rFonts w:hint="cs"/>
          <w:rtl/>
        </w:rPr>
        <w:t>ומה  עם מאות המיליונים שהבטחתם למפלגות בקואליציה, מה עם משרד הדתות עם מיליארד וחצי שקל? יש כסף, רק הוא בפרוטקציה, הוא לא אצל האמהות החד-הוריות</w:t>
      </w:r>
      <w:r>
        <w:rPr>
          <w:rFonts w:hint="cs"/>
          <w:rtl/>
        </w:rPr>
        <w:t>.</w:t>
      </w:r>
    </w:p>
    <w:p w14:paraId="53D769A9" w14:textId="77777777" w:rsidR="00000000" w:rsidRDefault="00E84F3B">
      <w:pPr>
        <w:pStyle w:val="a"/>
        <w:rPr>
          <w:rFonts w:hint="cs"/>
          <w:rtl/>
        </w:rPr>
      </w:pPr>
    </w:p>
    <w:p w14:paraId="09FD57A2" w14:textId="77777777" w:rsidR="00000000" w:rsidRDefault="00E84F3B">
      <w:pPr>
        <w:pStyle w:val="a"/>
        <w:rPr>
          <w:rFonts w:hint="cs"/>
          <w:rtl/>
        </w:rPr>
      </w:pPr>
      <w:r>
        <w:rPr>
          <w:rFonts w:hint="cs"/>
          <w:rtl/>
        </w:rPr>
        <w:t>ודבר אחרון, גברתי, קטע קצר של חיים חפר. מותר גם לכנסת לשמוע שיר. איך אתם מעזים לומר שהאמהות האלה חיות מהכנסות גדולות. ראיתי אתמול בטלוויזיה, השר מאיר שטרית מדבר על 6,200 שקל.</w:t>
      </w:r>
    </w:p>
    <w:p w14:paraId="57179028" w14:textId="77777777" w:rsidR="00000000" w:rsidRDefault="00E84F3B">
      <w:pPr>
        <w:pStyle w:val="a"/>
        <w:ind w:firstLine="0"/>
        <w:rPr>
          <w:rFonts w:hint="cs"/>
          <w:rtl/>
        </w:rPr>
      </w:pPr>
    </w:p>
    <w:p w14:paraId="3E02321D" w14:textId="77777777" w:rsidR="00000000" w:rsidRDefault="00E84F3B">
      <w:pPr>
        <w:pStyle w:val="ac"/>
        <w:rPr>
          <w:rtl/>
        </w:rPr>
      </w:pPr>
      <w:r>
        <w:rPr>
          <w:rFonts w:hint="eastAsia"/>
          <w:rtl/>
        </w:rPr>
        <w:t>השר</w:t>
      </w:r>
      <w:r>
        <w:rPr>
          <w:rtl/>
        </w:rPr>
        <w:t xml:space="preserve"> מאיר שטרית:</w:t>
      </w:r>
    </w:p>
    <w:p w14:paraId="7549455E" w14:textId="77777777" w:rsidR="00000000" w:rsidRDefault="00E84F3B">
      <w:pPr>
        <w:pStyle w:val="a"/>
        <w:rPr>
          <w:rFonts w:hint="cs"/>
          <w:rtl/>
        </w:rPr>
      </w:pPr>
    </w:p>
    <w:p w14:paraId="16F72841" w14:textId="77777777" w:rsidR="00000000" w:rsidRDefault="00E84F3B">
      <w:pPr>
        <w:pStyle w:val="a"/>
        <w:rPr>
          <w:rFonts w:hint="cs"/>
          <w:rtl/>
        </w:rPr>
      </w:pPr>
      <w:r>
        <w:rPr>
          <w:rFonts w:hint="cs"/>
          <w:rtl/>
        </w:rPr>
        <w:t>אמת.</w:t>
      </w:r>
    </w:p>
    <w:p w14:paraId="22CFF7E4" w14:textId="77777777" w:rsidR="00000000" w:rsidRDefault="00E84F3B">
      <w:pPr>
        <w:pStyle w:val="a"/>
        <w:ind w:firstLine="0"/>
        <w:rPr>
          <w:rFonts w:hint="cs"/>
          <w:rtl/>
        </w:rPr>
      </w:pPr>
    </w:p>
    <w:p w14:paraId="1F65BB19" w14:textId="77777777" w:rsidR="00000000" w:rsidRDefault="00E84F3B">
      <w:pPr>
        <w:pStyle w:val="SpeakerCon"/>
        <w:rPr>
          <w:rtl/>
        </w:rPr>
      </w:pPr>
      <w:bookmarkStart w:id="324" w:name="FS000000507T16_07_2003_14_40_35C"/>
      <w:bookmarkEnd w:id="324"/>
      <w:r>
        <w:rPr>
          <w:rtl/>
        </w:rPr>
        <w:t>רן כהן (מרצ):</w:t>
      </w:r>
    </w:p>
    <w:p w14:paraId="1CC77CAF" w14:textId="77777777" w:rsidR="00000000" w:rsidRDefault="00E84F3B">
      <w:pPr>
        <w:pStyle w:val="a"/>
        <w:rPr>
          <w:rtl/>
        </w:rPr>
      </w:pPr>
    </w:p>
    <w:p w14:paraId="2C070DCE" w14:textId="77777777" w:rsidR="00000000" w:rsidRDefault="00E84F3B">
      <w:pPr>
        <w:pStyle w:val="a"/>
        <w:rPr>
          <w:rFonts w:hint="cs"/>
          <w:rtl/>
        </w:rPr>
      </w:pPr>
      <w:r>
        <w:rPr>
          <w:rFonts w:hint="cs"/>
          <w:rtl/>
        </w:rPr>
        <w:t>בוא תיקח את ויקו קנפו. עד עכשיו היא השת</w:t>
      </w:r>
      <w:r>
        <w:rPr>
          <w:rFonts w:hint="cs"/>
          <w:rtl/>
        </w:rPr>
        <w:t>כרה 1,200 שקל וקיבלה קצבה של 2,500 שקל.</w:t>
      </w:r>
    </w:p>
    <w:p w14:paraId="25A97593" w14:textId="77777777" w:rsidR="00000000" w:rsidRDefault="00E84F3B">
      <w:pPr>
        <w:pStyle w:val="a"/>
        <w:ind w:firstLine="0"/>
        <w:rPr>
          <w:rFonts w:hint="cs"/>
          <w:rtl/>
        </w:rPr>
      </w:pPr>
    </w:p>
    <w:p w14:paraId="711044CB" w14:textId="77777777" w:rsidR="00000000" w:rsidRDefault="00E84F3B">
      <w:pPr>
        <w:pStyle w:val="ac"/>
        <w:rPr>
          <w:rtl/>
        </w:rPr>
      </w:pPr>
      <w:r>
        <w:rPr>
          <w:rFonts w:hint="eastAsia"/>
          <w:rtl/>
        </w:rPr>
        <w:t>השר</w:t>
      </w:r>
      <w:r>
        <w:rPr>
          <w:rtl/>
        </w:rPr>
        <w:t xml:space="preserve"> מאיר שטרית:</w:t>
      </w:r>
    </w:p>
    <w:p w14:paraId="182C0906" w14:textId="77777777" w:rsidR="00000000" w:rsidRDefault="00E84F3B">
      <w:pPr>
        <w:pStyle w:val="a"/>
        <w:rPr>
          <w:rFonts w:hint="cs"/>
          <w:rtl/>
        </w:rPr>
      </w:pPr>
    </w:p>
    <w:p w14:paraId="6C62E698" w14:textId="77777777" w:rsidR="00000000" w:rsidRDefault="00E84F3B">
      <w:pPr>
        <w:pStyle w:val="a"/>
        <w:rPr>
          <w:rFonts w:hint="cs"/>
          <w:rtl/>
        </w:rPr>
      </w:pPr>
      <w:r>
        <w:rPr>
          <w:rFonts w:hint="cs"/>
          <w:rtl/>
        </w:rPr>
        <w:t>לפני הקיצוץ, 3,500 שקל.</w:t>
      </w:r>
    </w:p>
    <w:p w14:paraId="293556FF" w14:textId="77777777" w:rsidR="00000000" w:rsidRDefault="00E84F3B">
      <w:pPr>
        <w:pStyle w:val="a"/>
        <w:ind w:firstLine="0"/>
        <w:rPr>
          <w:rFonts w:hint="cs"/>
          <w:rtl/>
        </w:rPr>
      </w:pPr>
    </w:p>
    <w:p w14:paraId="7E573F30" w14:textId="77777777" w:rsidR="00000000" w:rsidRDefault="00E84F3B">
      <w:pPr>
        <w:pStyle w:val="SpeakerCon"/>
        <w:rPr>
          <w:rtl/>
        </w:rPr>
      </w:pPr>
      <w:bookmarkStart w:id="325" w:name="FS000000507T16_07_2003_14_41_14C"/>
      <w:bookmarkEnd w:id="325"/>
    </w:p>
    <w:p w14:paraId="74200A5F" w14:textId="77777777" w:rsidR="00000000" w:rsidRDefault="00E84F3B">
      <w:pPr>
        <w:pStyle w:val="SpeakerCon"/>
        <w:rPr>
          <w:rtl/>
        </w:rPr>
      </w:pPr>
      <w:r>
        <w:rPr>
          <w:rtl/>
        </w:rPr>
        <w:t>רן כהן (מרצ):</w:t>
      </w:r>
    </w:p>
    <w:p w14:paraId="0C3ADB1F" w14:textId="77777777" w:rsidR="00000000" w:rsidRDefault="00E84F3B">
      <w:pPr>
        <w:pStyle w:val="a"/>
        <w:rPr>
          <w:rtl/>
        </w:rPr>
      </w:pPr>
    </w:p>
    <w:p w14:paraId="48F4EA6F" w14:textId="77777777" w:rsidR="00000000" w:rsidRDefault="00E84F3B">
      <w:pPr>
        <w:pStyle w:val="a"/>
        <w:rPr>
          <w:rFonts w:hint="cs"/>
          <w:rtl/>
        </w:rPr>
      </w:pPr>
      <w:r>
        <w:rPr>
          <w:rFonts w:hint="cs"/>
          <w:rtl/>
        </w:rPr>
        <w:t>תסלח לי, עכשיו כיוון שהורדתם את הסף מ-1200 ל-500, ההכנסה שלה יורדת באופן ריאלי. האם הבאת לה עבודה, האם העלית לה את השכר, האם נתת לה דחף ללכת לעבוד? לא. מה שע</w:t>
      </w:r>
      <w:r>
        <w:rPr>
          <w:rFonts w:hint="cs"/>
          <w:rtl/>
        </w:rPr>
        <w:t>שית הוא רק לקצץ. לכן, אי-אפשר להסית נגדן.</w:t>
      </w:r>
    </w:p>
    <w:p w14:paraId="76D28AAC" w14:textId="77777777" w:rsidR="00000000" w:rsidRDefault="00E84F3B">
      <w:pPr>
        <w:pStyle w:val="a"/>
        <w:rPr>
          <w:rFonts w:hint="cs"/>
          <w:rtl/>
        </w:rPr>
      </w:pPr>
    </w:p>
    <w:p w14:paraId="061EED56" w14:textId="77777777" w:rsidR="00000000" w:rsidRDefault="00E84F3B">
      <w:pPr>
        <w:pStyle w:val="a"/>
        <w:rPr>
          <w:rFonts w:hint="cs"/>
          <w:rtl/>
        </w:rPr>
      </w:pPr>
      <w:r>
        <w:rPr>
          <w:rFonts w:hint="cs"/>
          <w:rtl/>
        </w:rPr>
        <w:t>ברשותך, גברתי היושבת-ראש, מאחר שחיים חפר כתב שיר מאוד יפה וארוך בעניין זה, אקרא רק את חלקו בשביל הנשמה: "הן עולות מן המדבר, מן הגליל, מן הקרעים והבלות/ הן באות נשים ישראליות מותשות מן הדלות/ הן באות אל תקוות השווא</w:t>
      </w:r>
      <w:r>
        <w:rPr>
          <w:rFonts w:hint="cs"/>
          <w:rtl/>
        </w:rPr>
        <w:t xml:space="preserve"> שמפזר השלטון, כשמולן הבטחות קש/ הן באות, הן עולות אל האוהלים של ויקי, כמו שפעם עלו לרגל אל בית-המקדש/ והן אולי אינן יודעות, אבל אל שלוש העליות לרגל של חגי ישראל בזמן הקדמון/ תצטרף גם העלייה הזו, לירושלים, בירתו הקורסת של השלטון/ כשהן נוקמות את ההשפלה ומשי</w:t>
      </w:r>
      <w:r>
        <w:rPr>
          <w:rFonts w:hint="cs"/>
          <w:rtl/>
        </w:rPr>
        <w:t>בות עלבון על עלבון/ ומניפות את הדגלים שלהן, דגלי הצדק, דגלי הניצחון". והן ינצחו. תודה רבה.</w:t>
      </w:r>
    </w:p>
    <w:p w14:paraId="6B83B1AA" w14:textId="77777777" w:rsidR="00000000" w:rsidRDefault="00E84F3B">
      <w:pPr>
        <w:pStyle w:val="a"/>
        <w:ind w:firstLine="0"/>
        <w:rPr>
          <w:rFonts w:hint="cs"/>
          <w:rtl/>
        </w:rPr>
      </w:pPr>
    </w:p>
    <w:p w14:paraId="3643B427" w14:textId="77777777" w:rsidR="00000000" w:rsidRDefault="00E84F3B">
      <w:pPr>
        <w:pStyle w:val="ad"/>
        <w:rPr>
          <w:rtl/>
        </w:rPr>
      </w:pPr>
      <w:r>
        <w:rPr>
          <w:rtl/>
        </w:rPr>
        <w:t>היו"ר אתי לבני:</w:t>
      </w:r>
    </w:p>
    <w:p w14:paraId="5E631D80" w14:textId="77777777" w:rsidR="00000000" w:rsidRDefault="00E84F3B">
      <w:pPr>
        <w:pStyle w:val="a"/>
        <w:rPr>
          <w:rtl/>
        </w:rPr>
      </w:pPr>
    </w:p>
    <w:p w14:paraId="1B6F8F78" w14:textId="77777777" w:rsidR="00000000" w:rsidRDefault="00E84F3B">
      <w:pPr>
        <w:pStyle w:val="a"/>
        <w:rPr>
          <w:rFonts w:hint="cs"/>
          <w:rtl/>
        </w:rPr>
      </w:pPr>
      <w:r>
        <w:rPr>
          <w:rFonts w:hint="cs"/>
          <w:rtl/>
        </w:rPr>
        <w:t xml:space="preserve">תודה רבה. חבר הכנסת משה גפני. </w:t>
      </w:r>
    </w:p>
    <w:p w14:paraId="21DFAB83" w14:textId="77777777" w:rsidR="00000000" w:rsidRDefault="00E84F3B">
      <w:pPr>
        <w:pStyle w:val="a"/>
        <w:ind w:firstLine="0"/>
        <w:rPr>
          <w:rFonts w:hint="cs"/>
          <w:rtl/>
        </w:rPr>
      </w:pPr>
    </w:p>
    <w:p w14:paraId="1CC38DEB" w14:textId="77777777" w:rsidR="00000000" w:rsidRDefault="00E84F3B">
      <w:pPr>
        <w:pStyle w:val="Speaker"/>
        <w:rPr>
          <w:rtl/>
        </w:rPr>
      </w:pPr>
      <w:bookmarkStart w:id="326" w:name="FS000000526T16_07_2003_14_19_41"/>
      <w:bookmarkStart w:id="327" w:name="_Toc46538655"/>
      <w:bookmarkStart w:id="328" w:name="_Toc49055385"/>
      <w:bookmarkEnd w:id="326"/>
      <w:r>
        <w:rPr>
          <w:rFonts w:hint="eastAsia"/>
          <w:rtl/>
        </w:rPr>
        <w:t>משה</w:t>
      </w:r>
      <w:r>
        <w:rPr>
          <w:rtl/>
        </w:rPr>
        <w:t xml:space="preserve"> גפני (יהדות התורה):</w:t>
      </w:r>
      <w:bookmarkEnd w:id="327"/>
      <w:bookmarkEnd w:id="328"/>
    </w:p>
    <w:p w14:paraId="1528353C" w14:textId="77777777" w:rsidR="00000000" w:rsidRDefault="00E84F3B">
      <w:pPr>
        <w:pStyle w:val="a"/>
        <w:rPr>
          <w:rFonts w:hint="cs"/>
          <w:rtl/>
        </w:rPr>
      </w:pPr>
    </w:p>
    <w:p w14:paraId="428EEF80" w14:textId="77777777" w:rsidR="00000000" w:rsidRDefault="00E84F3B">
      <w:pPr>
        <w:pStyle w:val="a"/>
        <w:rPr>
          <w:rFonts w:hint="cs"/>
          <w:rtl/>
        </w:rPr>
      </w:pPr>
      <w:r>
        <w:rPr>
          <w:rFonts w:hint="cs"/>
          <w:rtl/>
        </w:rPr>
        <w:t>גברתי היושבת-ראש, רבותי חברי הכנסת, רבותי השרים, השר שטרית, אני רק יכול לדמיין לעצמי מה הי</w:t>
      </w:r>
      <w:r>
        <w:rPr>
          <w:rFonts w:hint="cs"/>
          <w:rtl/>
        </w:rPr>
        <w:t xml:space="preserve">ה קורה אחרי הגזירות הכלכליות האלה לו אתה היית באופוזיציה והיית עומד פה עכשיו במקומי, איזה אש וגופרית היית שופך על התוכנית הזאת. אני רק יכול לדמיין את זה, ומכיוון שאני מכיר אותך, אני יודע שזה מה שהיית עושה. </w:t>
      </w:r>
    </w:p>
    <w:p w14:paraId="0086DDE4" w14:textId="77777777" w:rsidR="00000000" w:rsidRDefault="00E84F3B">
      <w:pPr>
        <w:pStyle w:val="a"/>
        <w:rPr>
          <w:rFonts w:hint="cs"/>
          <w:rtl/>
        </w:rPr>
      </w:pPr>
    </w:p>
    <w:p w14:paraId="50FB25E1" w14:textId="77777777" w:rsidR="00000000" w:rsidRDefault="00E84F3B">
      <w:pPr>
        <w:pStyle w:val="a"/>
        <w:rPr>
          <w:rFonts w:hint="cs"/>
          <w:rtl/>
        </w:rPr>
      </w:pPr>
      <w:r>
        <w:rPr>
          <w:rFonts w:hint="cs"/>
          <w:rtl/>
        </w:rPr>
        <w:t>שום דבר לא מפתיע, לא בהפגנות של המשפחות החד-הורי</w:t>
      </w:r>
      <w:r>
        <w:rPr>
          <w:rFonts w:hint="cs"/>
          <w:rtl/>
        </w:rPr>
        <w:t>ות, לא במה שעתיד לקרות מבחינה חברתית במדינת ישראל בעקבות אישור הגזירות הכלכליות הללו. תוכנית שמיטיבה עם העשירים ופוגעת באופן אנוש במעמד הביניים ובשכבות החלשות. נכון, המצב הכלכלי קשה. נכון שיש משבר כלכלי עמוק, מיתון. נכון. וחברה צריכה לקבוע לעצמה סדרי עדיפו</w:t>
      </w:r>
      <w:r>
        <w:rPr>
          <w:rFonts w:hint="cs"/>
          <w:rtl/>
        </w:rPr>
        <w:t xml:space="preserve">יות - מה היא צריכה לעשות. והממשלה הרעה הזאת עשתה בדיוק את ההיפך ממה שצריכה לעשות מדינה יהודית ודמוקרטית. היטיבה עם העשירים, חבר הכנסת אפללו, ופגעה פגיעה אנושה בשכבות החלשות. לכו לעבוד, אומרים למשפחות החד-הוריות. לכו לעבוד אומרים לכולם. יש 300,000 מובטלים. </w:t>
      </w:r>
    </w:p>
    <w:p w14:paraId="4DE90F77" w14:textId="77777777" w:rsidR="00000000" w:rsidRDefault="00E84F3B">
      <w:pPr>
        <w:pStyle w:val="a"/>
        <w:rPr>
          <w:rFonts w:hint="cs"/>
          <w:rtl/>
        </w:rPr>
      </w:pPr>
    </w:p>
    <w:p w14:paraId="01032EA9" w14:textId="77777777" w:rsidR="00000000" w:rsidRDefault="00E84F3B">
      <w:pPr>
        <w:pStyle w:val="a"/>
        <w:rPr>
          <w:rFonts w:hint="cs"/>
          <w:rtl/>
        </w:rPr>
      </w:pPr>
      <w:r>
        <w:rPr>
          <w:rFonts w:hint="cs"/>
          <w:rtl/>
        </w:rPr>
        <w:t xml:space="preserve">גברתי היושבת-ראש, אני מבקש את הגנתך. </w:t>
      </w:r>
    </w:p>
    <w:p w14:paraId="7221C87B" w14:textId="77777777" w:rsidR="00000000" w:rsidRDefault="00E84F3B">
      <w:pPr>
        <w:pStyle w:val="a"/>
        <w:ind w:firstLine="0"/>
        <w:rPr>
          <w:rFonts w:hint="cs"/>
          <w:rtl/>
        </w:rPr>
      </w:pPr>
    </w:p>
    <w:p w14:paraId="151514A4" w14:textId="77777777" w:rsidR="00000000" w:rsidRDefault="00E84F3B">
      <w:pPr>
        <w:pStyle w:val="ad"/>
        <w:rPr>
          <w:rtl/>
        </w:rPr>
      </w:pPr>
      <w:r>
        <w:rPr>
          <w:rFonts w:hint="eastAsia"/>
          <w:rtl/>
        </w:rPr>
        <w:t>היו</w:t>
      </w:r>
      <w:r>
        <w:rPr>
          <w:rtl/>
        </w:rPr>
        <w:t>"ר אתי לבני:</w:t>
      </w:r>
    </w:p>
    <w:p w14:paraId="64C5A3A1" w14:textId="77777777" w:rsidR="00000000" w:rsidRDefault="00E84F3B">
      <w:pPr>
        <w:pStyle w:val="a"/>
        <w:rPr>
          <w:rFonts w:hint="cs"/>
          <w:rtl/>
        </w:rPr>
      </w:pPr>
    </w:p>
    <w:p w14:paraId="0D233F58" w14:textId="77777777" w:rsidR="00000000" w:rsidRDefault="00E84F3B">
      <w:pPr>
        <w:pStyle w:val="a"/>
        <w:rPr>
          <w:rFonts w:hint="cs"/>
          <w:rtl/>
        </w:rPr>
      </w:pPr>
      <w:r>
        <w:rPr>
          <w:rFonts w:hint="cs"/>
          <w:rtl/>
        </w:rPr>
        <w:t xml:space="preserve">אתה מבקש את הגנתי נגד מי? </w:t>
      </w:r>
    </w:p>
    <w:p w14:paraId="1C41BD02" w14:textId="77777777" w:rsidR="00000000" w:rsidRDefault="00E84F3B">
      <w:pPr>
        <w:pStyle w:val="a"/>
        <w:ind w:firstLine="0"/>
        <w:rPr>
          <w:rFonts w:hint="cs"/>
          <w:rtl/>
        </w:rPr>
      </w:pPr>
    </w:p>
    <w:p w14:paraId="20FCA562" w14:textId="77777777" w:rsidR="00000000" w:rsidRDefault="00E84F3B">
      <w:pPr>
        <w:pStyle w:val="ac"/>
        <w:rPr>
          <w:rtl/>
        </w:rPr>
      </w:pPr>
      <w:r>
        <w:rPr>
          <w:rFonts w:hint="eastAsia"/>
          <w:rtl/>
        </w:rPr>
        <w:t>אלי</w:t>
      </w:r>
      <w:r>
        <w:rPr>
          <w:rtl/>
        </w:rPr>
        <w:t xml:space="preserve"> אפללו (הליכוד):</w:t>
      </w:r>
    </w:p>
    <w:p w14:paraId="17616829" w14:textId="77777777" w:rsidR="00000000" w:rsidRDefault="00E84F3B">
      <w:pPr>
        <w:pStyle w:val="a"/>
        <w:rPr>
          <w:rFonts w:hint="cs"/>
          <w:rtl/>
        </w:rPr>
      </w:pPr>
    </w:p>
    <w:p w14:paraId="0EE5B248" w14:textId="77777777" w:rsidR="00000000" w:rsidRDefault="00E84F3B">
      <w:pPr>
        <w:pStyle w:val="a"/>
        <w:rPr>
          <w:rFonts w:hint="cs"/>
          <w:rtl/>
        </w:rPr>
      </w:pPr>
      <w:r>
        <w:rPr>
          <w:rFonts w:hint="cs"/>
          <w:rtl/>
        </w:rPr>
        <w:t xml:space="preserve">נגד העבודה, חבר הכנסת גפני? </w:t>
      </w:r>
    </w:p>
    <w:p w14:paraId="1CF52F47" w14:textId="77777777" w:rsidR="00000000" w:rsidRDefault="00E84F3B">
      <w:pPr>
        <w:pStyle w:val="a"/>
        <w:ind w:firstLine="0"/>
        <w:rPr>
          <w:rFonts w:hint="cs"/>
          <w:rtl/>
        </w:rPr>
      </w:pPr>
    </w:p>
    <w:p w14:paraId="05237656" w14:textId="77777777" w:rsidR="00000000" w:rsidRDefault="00E84F3B">
      <w:pPr>
        <w:pStyle w:val="ad"/>
        <w:rPr>
          <w:rtl/>
        </w:rPr>
      </w:pPr>
      <w:r>
        <w:rPr>
          <w:rFonts w:hint="eastAsia"/>
          <w:rtl/>
        </w:rPr>
        <w:t>היו</w:t>
      </w:r>
      <w:r>
        <w:rPr>
          <w:rtl/>
        </w:rPr>
        <w:t>"ר אתי לבני:</w:t>
      </w:r>
    </w:p>
    <w:p w14:paraId="3C7F75EB" w14:textId="77777777" w:rsidR="00000000" w:rsidRDefault="00E84F3B">
      <w:pPr>
        <w:pStyle w:val="a"/>
        <w:rPr>
          <w:rFonts w:hint="cs"/>
          <w:rtl/>
        </w:rPr>
      </w:pPr>
    </w:p>
    <w:p w14:paraId="00DB8673" w14:textId="77777777" w:rsidR="00000000" w:rsidRDefault="00E84F3B">
      <w:pPr>
        <w:pStyle w:val="a"/>
        <w:rPr>
          <w:rFonts w:hint="cs"/>
          <w:rtl/>
        </w:rPr>
      </w:pPr>
      <w:r>
        <w:rPr>
          <w:rFonts w:hint="cs"/>
          <w:rtl/>
        </w:rPr>
        <w:t xml:space="preserve">הגנה כללית ניתנת לך. אני מבקשת שקט. </w:t>
      </w:r>
    </w:p>
    <w:p w14:paraId="00C1A799" w14:textId="77777777" w:rsidR="00000000" w:rsidRDefault="00E84F3B">
      <w:pPr>
        <w:pStyle w:val="a"/>
        <w:ind w:firstLine="0"/>
        <w:rPr>
          <w:rFonts w:hint="cs"/>
          <w:rtl/>
        </w:rPr>
      </w:pPr>
    </w:p>
    <w:p w14:paraId="20474671" w14:textId="77777777" w:rsidR="00000000" w:rsidRDefault="00E84F3B">
      <w:pPr>
        <w:pStyle w:val="SpeakerCon"/>
        <w:rPr>
          <w:rtl/>
        </w:rPr>
      </w:pPr>
      <w:bookmarkStart w:id="329" w:name="FS000000526T16_07_2003_14_24_57C"/>
      <w:bookmarkEnd w:id="329"/>
      <w:r>
        <w:rPr>
          <w:rFonts w:hint="eastAsia"/>
          <w:rtl/>
        </w:rPr>
        <w:t>משה</w:t>
      </w:r>
      <w:r>
        <w:rPr>
          <w:rtl/>
        </w:rPr>
        <w:t xml:space="preserve"> גפני (יהדות התורה):</w:t>
      </w:r>
    </w:p>
    <w:p w14:paraId="69662251" w14:textId="77777777" w:rsidR="00000000" w:rsidRDefault="00E84F3B">
      <w:pPr>
        <w:pStyle w:val="a"/>
        <w:rPr>
          <w:rFonts w:hint="cs"/>
          <w:rtl/>
        </w:rPr>
      </w:pPr>
    </w:p>
    <w:p w14:paraId="0E3F7700" w14:textId="77777777" w:rsidR="00000000" w:rsidRDefault="00E84F3B">
      <w:pPr>
        <w:pStyle w:val="a"/>
        <w:rPr>
          <w:rFonts w:hint="cs"/>
          <w:rtl/>
        </w:rPr>
      </w:pPr>
      <w:r>
        <w:rPr>
          <w:rFonts w:hint="cs"/>
          <w:rtl/>
        </w:rPr>
        <w:t xml:space="preserve">אני דורש עבודה. דורש. כמה מקומות עבודה </w:t>
      </w:r>
      <w:r>
        <w:rPr>
          <w:rFonts w:hint="cs"/>
          <w:rtl/>
        </w:rPr>
        <w:t xml:space="preserve">יש באופקים? 54 מקומות עבודה. </w:t>
      </w:r>
    </w:p>
    <w:p w14:paraId="33C4F6A5" w14:textId="77777777" w:rsidR="00000000" w:rsidRDefault="00E84F3B">
      <w:pPr>
        <w:pStyle w:val="a"/>
        <w:ind w:firstLine="0"/>
        <w:rPr>
          <w:rtl/>
        </w:rPr>
      </w:pPr>
    </w:p>
    <w:p w14:paraId="2636E1E6" w14:textId="77777777" w:rsidR="00000000" w:rsidRDefault="00E84F3B">
      <w:pPr>
        <w:pStyle w:val="ac"/>
        <w:rPr>
          <w:rtl/>
        </w:rPr>
      </w:pPr>
      <w:r>
        <w:rPr>
          <w:rFonts w:hint="eastAsia"/>
          <w:rtl/>
        </w:rPr>
        <w:t>רן</w:t>
      </w:r>
      <w:r>
        <w:rPr>
          <w:rtl/>
        </w:rPr>
        <w:t xml:space="preserve"> כהן (מרצ):</w:t>
      </w:r>
    </w:p>
    <w:p w14:paraId="2284F2BF" w14:textId="77777777" w:rsidR="00000000" w:rsidRDefault="00E84F3B">
      <w:pPr>
        <w:pStyle w:val="a"/>
        <w:rPr>
          <w:rFonts w:hint="cs"/>
          <w:rtl/>
        </w:rPr>
      </w:pPr>
    </w:p>
    <w:p w14:paraId="61615A15" w14:textId="77777777" w:rsidR="00000000" w:rsidRDefault="00E84F3B">
      <w:pPr>
        <w:pStyle w:val="a"/>
        <w:rPr>
          <w:rFonts w:hint="cs"/>
          <w:rtl/>
        </w:rPr>
      </w:pPr>
      <w:r>
        <w:rPr>
          <w:rFonts w:hint="cs"/>
          <w:rtl/>
        </w:rPr>
        <w:t xml:space="preserve">המון. </w:t>
      </w:r>
    </w:p>
    <w:p w14:paraId="6EC9C984" w14:textId="77777777" w:rsidR="00000000" w:rsidRDefault="00E84F3B">
      <w:pPr>
        <w:pStyle w:val="a"/>
        <w:ind w:firstLine="0"/>
        <w:rPr>
          <w:rFonts w:hint="cs"/>
          <w:rtl/>
        </w:rPr>
      </w:pPr>
    </w:p>
    <w:p w14:paraId="4E44D0C0" w14:textId="77777777" w:rsidR="00000000" w:rsidRDefault="00E84F3B">
      <w:pPr>
        <w:pStyle w:val="SpeakerCon"/>
        <w:rPr>
          <w:rtl/>
        </w:rPr>
      </w:pPr>
      <w:bookmarkStart w:id="330" w:name="FS000000526T16_07_2003_14_25_28C"/>
      <w:bookmarkEnd w:id="330"/>
      <w:r>
        <w:rPr>
          <w:rFonts w:hint="eastAsia"/>
          <w:rtl/>
        </w:rPr>
        <w:t>משה</w:t>
      </w:r>
      <w:r>
        <w:rPr>
          <w:rtl/>
        </w:rPr>
        <w:t xml:space="preserve"> גפני (יהדות התורה):</w:t>
      </w:r>
    </w:p>
    <w:p w14:paraId="41094312" w14:textId="77777777" w:rsidR="00000000" w:rsidRDefault="00E84F3B">
      <w:pPr>
        <w:pStyle w:val="a"/>
        <w:rPr>
          <w:rFonts w:hint="cs"/>
          <w:rtl/>
        </w:rPr>
      </w:pPr>
    </w:p>
    <w:p w14:paraId="1B5EE3E8" w14:textId="77777777" w:rsidR="00000000" w:rsidRDefault="00E84F3B">
      <w:pPr>
        <w:pStyle w:val="a"/>
        <w:rPr>
          <w:rFonts w:hint="cs"/>
          <w:rtl/>
        </w:rPr>
      </w:pPr>
      <w:r>
        <w:rPr>
          <w:rFonts w:hint="cs"/>
          <w:rtl/>
        </w:rPr>
        <w:t xml:space="preserve">זה מה שיש באופקים. כמה מובטלים יש? </w:t>
      </w:r>
    </w:p>
    <w:p w14:paraId="2259F102" w14:textId="77777777" w:rsidR="00000000" w:rsidRDefault="00E84F3B">
      <w:pPr>
        <w:pStyle w:val="a"/>
        <w:ind w:firstLine="0"/>
        <w:rPr>
          <w:rFonts w:hint="cs"/>
          <w:rtl/>
        </w:rPr>
      </w:pPr>
    </w:p>
    <w:p w14:paraId="6F7F9644" w14:textId="77777777" w:rsidR="00000000" w:rsidRDefault="00E84F3B">
      <w:pPr>
        <w:pStyle w:val="ac"/>
        <w:rPr>
          <w:rtl/>
        </w:rPr>
      </w:pPr>
      <w:r>
        <w:rPr>
          <w:rFonts w:hint="eastAsia"/>
          <w:rtl/>
        </w:rPr>
        <w:t>חיים</w:t>
      </w:r>
      <w:r>
        <w:rPr>
          <w:rtl/>
        </w:rPr>
        <w:t xml:space="preserve"> כץ (הליכוד):</w:t>
      </w:r>
    </w:p>
    <w:p w14:paraId="0CB4A5EB" w14:textId="77777777" w:rsidR="00000000" w:rsidRDefault="00E84F3B">
      <w:pPr>
        <w:pStyle w:val="a"/>
        <w:rPr>
          <w:rFonts w:hint="cs"/>
          <w:rtl/>
        </w:rPr>
      </w:pPr>
    </w:p>
    <w:p w14:paraId="094DDB8D" w14:textId="77777777" w:rsidR="00000000" w:rsidRDefault="00E84F3B">
      <w:pPr>
        <w:pStyle w:val="a"/>
        <w:rPr>
          <w:rFonts w:hint="cs"/>
          <w:rtl/>
        </w:rPr>
      </w:pPr>
      <w:r>
        <w:rPr>
          <w:rFonts w:hint="cs"/>
          <w:rtl/>
        </w:rPr>
        <w:t xml:space="preserve">43. </w:t>
      </w:r>
    </w:p>
    <w:p w14:paraId="0AEC6606" w14:textId="77777777" w:rsidR="00000000" w:rsidRDefault="00E84F3B">
      <w:pPr>
        <w:pStyle w:val="a"/>
        <w:ind w:firstLine="0"/>
        <w:rPr>
          <w:rFonts w:hint="cs"/>
          <w:rtl/>
        </w:rPr>
      </w:pPr>
    </w:p>
    <w:p w14:paraId="2A12B7B1" w14:textId="77777777" w:rsidR="00000000" w:rsidRDefault="00E84F3B">
      <w:pPr>
        <w:pStyle w:val="SpeakerCon"/>
        <w:rPr>
          <w:rtl/>
        </w:rPr>
      </w:pPr>
      <w:bookmarkStart w:id="331" w:name="FS000000526T16_07_2003_14_25_53C"/>
      <w:bookmarkEnd w:id="331"/>
      <w:r>
        <w:rPr>
          <w:rFonts w:hint="eastAsia"/>
          <w:rtl/>
        </w:rPr>
        <w:t>משה</w:t>
      </w:r>
      <w:r>
        <w:rPr>
          <w:rtl/>
        </w:rPr>
        <w:t xml:space="preserve"> גפני (יהדות התורה):</w:t>
      </w:r>
    </w:p>
    <w:p w14:paraId="2B1DCE07" w14:textId="77777777" w:rsidR="00000000" w:rsidRDefault="00E84F3B">
      <w:pPr>
        <w:pStyle w:val="a"/>
        <w:rPr>
          <w:rFonts w:hint="cs"/>
          <w:rtl/>
        </w:rPr>
      </w:pPr>
    </w:p>
    <w:p w14:paraId="3175BC62" w14:textId="77777777" w:rsidR="00000000" w:rsidRDefault="00E84F3B">
      <w:pPr>
        <w:pStyle w:val="a"/>
        <w:rPr>
          <w:rFonts w:hint="cs"/>
          <w:rtl/>
        </w:rPr>
      </w:pPr>
      <w:r>
        <w:rPr>
          <w:rFonts w:hint="cs"/>
          <w:rtl/>
        </w:rPr>
        <w:t xml:space="preserve">חבר הכנסת חיים כץ, אתה הרי יודע - - - </w:t>
      </w:r>
    </w:p>
    <w:p w14:paraId="0CC8CD47" w14:textId="77777777" w:rsidR="00000000" w:rsidRDefault="00E84F3B">
      <w:pPr>
        <w:pStyle w:val="a"/>
        <w:ind w:firstLine="0"/>
        <w:rPr>
          <w:rFonts w:hint="cs"/>
          <w:rtl/>
        </w:rPr>
      </w:pPr>
    </w:p>
    <w:p w14:paraId="0E77CFD3" w14:textId="77777777" w:rsidR="00000000" w:rsidRDefault="00E84F3B">
      <w:pPr>
        <w:pStyle w:val="ac"/>
        <w:rPr>
          <w:rtl/>
        </w:rPr>
      </w:pPr>
      <w:r>
        <w:rPr>
          <w:rFonts w:hint="eastAsia"/>
          <w:rtl/>
        </w:rPr>
        <w:t>השר</w:t>
      </w:r>
      <w:r>
        <w:rPr>
          <w:rtl/>
        </w:rPr>
        <w:t xml:space="preserve"> מאיר שטרית:</w:t>
      </w:r>
    </w:p>
    <w:p w14:paraId="256C7984" w14:textId="77777777" w:rsidR="00000000" w:rsidRDefault="00E84F3B">
      <w:pPr>
        <w:pStyle w:val="a"/>
        <w:rPr>
          <w:rFonts w:hint="cs"/>
          <w:rtl/>
        </w:rPr>
      </w:pPr>
    </w:p>
    <w:p w14:paraId="4D7E88B5" w14:textId="77777777" w:rsidR="00000000" w:rsidRDefault="00E84F3B">
      <w:pPr>
        <w:pStyle w:val="a"/>
        <w:rPr>
          <w:rFonts w:hint="cs"/>
          <w:rtl/>
        </w:rPr>
      </w:pPr>
      <w:r>
        <w:rPr>
          <w:rFonts w:hint="cs"/>
          <w:rtl/>
        </w:rPr>
        <w:t xml:space="preserve">כמה עובדים זרים יש? </w:t>
      </w:r>
    </w:p>
    <w:p w14:paraId="0A4F53BC" w14:textId="77777777" w:rsidR="00000000" w:rsidRDefault="00E84F3B">
      <w:pPr>
        <w:pStyle w:val="a"/>
        <w:ind w:firstLine="0"/>
        <w:rPr>
          <w:rFonts w:hint="cs"/>
          <w:rtl/>
        </w:rPr>
      </w:pPr>
    </w:p>
    <w:p w14:paraId="204C0DD1" w14:textId="77777777" w:rsidR="00000000" w:rsidRDefault="00E84F3B">
      <w:pPr>
        <w:pStyle w:val="SpeakerCon"/>
        <w:rPr>
          <w:rtl/>
        </w:rPr>
      </w:pPr>
      <w:bookmarkStart w:id="332" w:name="FS000000526T16_07_2003_14_26_18C"/>
      <w:bookmarkEnd w:id="332"/>
      <w:r>
        <w:rPr>
          <w:rFonts w:hint="eastAsia"/>
          <w:rtl/>
        </w:rPr>
        <w:t>משה</w:t>
      </w:r>
      <w:r>
        <w:rPr>
          <w:rtl/>
        </w:rPr>
        <w:t xml:space="preserve"> גפני (י</w:t>
      </w:r>
      <w:r>
        <w:rPr>
          <w:rtl/>
        </w:rPr>
        <w:t>הדות התורה):</w:t>
      </w:r>
    </w:p>
    <w:p w14:paraId="20BADF72" w14:textId="77777777" w:rsidR="00000000" w:rsidRDefault="00E84F3B">
      <w:pPr>
        <w:pStyle w:val="a"/>
        <w:rPr>
          <w:rFonts w:hint="cs"/>
          <w:rtl/>
        </w:rPr>
      </w:pPr>
    </w:p>
    <w:p w14:paraId="3C1AEE0F" w14:textId="77777777" w:rsidR="00000000" w:rsidRDefault="00E84F3B">
      <w:pPr>
        <w:pStyle w:val="a"/>
        <w:rPr>
          <w:rFonts w:hint="cs"/>
          <w:rtl/>
        </w:rPr>
      </w:pPr>
      <w:r>
        <w:rPr>
          <w:rFonts w:hint="cs"/>
          <w:rtl/>
        </w:rPr>
        <w:t>אבל אתה הממשלה, השר שטרית, מה אתה רוצה ממני? הרי ראש הממשלה שלך מנע בממשלה הקודמת את אי-העסקתם של עובדים זרים.</w:t>
      </w:r>
    </w:p>
    <w:p w14:paraId="702B8086" w14:textId="77777777" w:rsidR="00000000" w:rsidRDefault="00E84F3B">
      <w:pPr>
        <w:pStyle w:val="a"/>
        <w:ind w:firstLine="0"/>
        <w:rPr>
          <w:rFonts w:hint="cs"/>
          <w:rtl/>
        </w:rPr>
      </w:pPr>
    </w:p>
    <w:p w14:paraId="4FEE9508" w14:textId="77777777" w:rsidR="00000000" w:rsidRDefault="00E84F3B">
      <w:pPr>
        <w:pStyle w:val="ac"/>
        <w:rPr>
          <w:rtl/>
        </w:rPr>
      </w:pPr>
      <w:r>
        <w:rPr>
          <w:rFonts w:hint="eastAsia"/>
          <w:rtl/>
        </w:rPr>
        <w:t>רן</w:t>
      </w:r>
      <w:r>
        <w:rPr>
          <w:rtl/>
        </w:rPr>
        <w:t xml:space="preserve"> כהן (מרצ):</w:t>
      </w:r>
    </w:p>
    <w:p w14:paraId="0ED83398" w14:textId="77777777" w:rsidR="00000000" w:rsidRDefault="00E84F3B">
      <w:pPr>
        <w:pStyle w:val="a"/>
        <w:rPr>
          <w:rFonts w:hint="cs"/>
          <w:rtl/>
        </w:rPr>
      </w:pPr>
    </w:p>
    <w:p w14:paraId="173FFFF9" w14:textId="77777777" w:rsidR="00000000" w:rsidRDefault="00E84F3B">
      <w:pPr>
        <w:pStyle w:val="a"/>
        <w:rPr>
          <w:rFonts w:hint="cs"/>
          <w:rtl/>
        </w:rPr>
      </w:pPr>
      <w:r>
        <w:rPr>
          <w:rFonts w:hint="cs"/>
          <w:rtl/>
        </w:rPr>
        <w:t xml:space="preserve">עכשיו הממשלה הכניסה עובדים זרים.  לפני שבוע. הממשלה הזאת. </w:t>
      </w:r>
    </w:p>
    <w:p w14:paraId="0D4BBE50" w14:textId="77777777" w:rsidR="00000000" w:rsidRDefault="00E84F3B">
      <w:pPr>
        <w:pStyle w:val="a"/>
        <w:ind w:firstLine="0"/>
        <w:rPr>
          <w:rFonts w:hint="cs"/>
          <w:rtl/>
        </w:rPr>
      </w:pPr>
    </w:p>
    <w:p w14:paraId="2DD0C826" w14:textId="77777777" w:rsidR="00000000" w:rsidRDefault="00E84F3B">
      <w:pPr>
        <w:pStyle w:val="ac"/>
        <w:rPr>
          <w:rtl/>
        </w:rPr>
      </w:pPr>
      <w:r>
        <w:rPr>
          <w:rFonts w:hint="eastAsia"/>
          <w:rtl/>
        </w:rPr>
        <w:t>השר</w:t>
      </w:r>
      <w:r>
        <w:rPr>
          <w:rtl/>
        </w:rPr>
        <w:t xml:space="preserve"> מאיר שטרית:</w:t>
      </w:r>
    </w:p>
    <w:p w14:paraId="3D9B1F6A" w14:textId="77777777" w:rsidR="00000000" w:rsidRDefault="00E84F3B">
      <w:pPr>
        <w:pStyle w:val="a"/>
        <w:rPr>
          <w:rFonts w:hint="cs"/>
          <w:rtl/>
        </w:rPr>
      </w:pPr>
    </w:p>
    <w:p w14:paraId="0310F589" w14:textId="77777777" w:rsidR="00000000" w:rsidRDefault="00E84F3B">
      <w:pPr>
        <w:pStyle w:val="a"/>
        <w:rPr>
          <w:rFonts w:hint="cs"/>
          <w:rtl/>
        </w:rPr>
      </w:pPr>
      <w:r>
        <w:rPr>
          <w:rFonts w:hint="cs"/>
          <w:rtl/>
        </w:rPr>
        <w:t>חבר הכנסת גפני, למיטב זיכרוני, אתה הצב</w:t>
      </w:r>
      <w:r>
        <w:rPr>
          <w:rFonts w:hint="cs"/>
          <w:rtl/>
        </w:rPr>
        <w:t xml:space="preserve">עת בעד הקיצוץ במשפחות החד-הוריות. זה הוחלט בתקציב 2002. </w:t>
      </w:r>
    </w:p>
    <w:p w14:paraId="3CA83BF2" w14:textId="77777777" w:rsidR="00000000" w:rsidRDefault="00E84F3B">
      <w:pPr>
        <w:pStyle w:val="a"/>
        <w:ind w:firstLine="0"/>
        <w:rPr>
          <w:rFonts w:hint="cs"/>
          <w:rtl/>
        </w:rPr>
      </w:pPr>
    </w:p>
    <w:p w14:paraId="1D108F15" w14:textId="77777777" w:rsidR="00000000" w:rsidRDefault="00E84F3B">
      <w:pPr>
        <w:pStyle w:val="SpeakerCon"/>
        <w:rPr>
          <w:rtl/>
        </w:rPr>
      </w:pPr>
      <w:bookmarkStart w:id="333" w:name="FS000000526T16_07_2003_14_27_29C"/>
      <w:bookmarkEnd w:id="333"/>
      <w:r>
        <w:rPr>
          <w:rFonts w:hint="eastAsia"/>
          <w:rtl/>
        </w:rPr>
        <w:t>משה</w:t>
      </w:r>
      <w:r>
        <w:rPr>
          <w:rtl/>
        </w:rPr>
        <w:t xml:space="preserve"> גפני (יהדות התורה):</w:t>
      </w:r>
    </w:p>
    <w:p w14:paraId="1F4DCCC8" w14:textId="77777777" w:rsidR="00000000" w:rsidRDefault="00E84F3B">
      <w:pPr>
        <w:pStyle w:val="a"/>
        <w:rPr>
          <w:rFonts w:hint="cs"/>
          <w:rtl/>
        </w:rPr>
      </w:pPr>
    </w:p>
    <w:p w14:paraId="06B5D852" w14:textId="77777777" w:rsidR="00000000" w:rsidRDefault="00E84F3B">
      <w:pPr>
        <w:pStyle w:val="a"/>
        <w:rPr>
          <w:rFonts w:hint="cs"/>
          <w:rtl/>
        </w:rPr>
      </w:pPr>
      <w:r>
        <w:rPr>
          <w:rFonts w:hint="cs"/>
          <w:rtl/>
        </w:rPr>
        <w:t xml:space="preserve">השר שטרית, אתה שכחת - - - </w:t>
      </w:r>
    </w:p>
    <w:p w14:paraId="09387618" w14:textId="77777777" w:rsidR="00000000" w:rsidRDefault="00E84F3B">
      <w:pPr>
        <w:pStyle w:val="a"/>
        <w:ind w:firstLine="0"/>
        <w:rPr>
          <w:rtl/>
        </w:rPr>
      </w:pPr>
    </w:p>
    <w:p w14:paraId="561721F4" w14:textId="77777777" w:rsidR="00000000" w:rsidRDefault="00E84F3B">
      <w:pPr>
        <w:pStyle w:val="ac"/>
        <w:rPr>
          <w:rtl/>
        </w:rPr>
      </w:pPr>
      <w:r>
        <w:rPr>
          <w:rFonts w:hint="eastAsia"/>
          <w:rtl/>
        </w:rPr>
        <w:t>אלי</w:t>
      </w:r>
      <w:r>
        <w:rPr>
          <w:rtl/>
        </w:rPr>
        <w:t xml:space="preserve"> אפללו (הליכוד):</w:t>
      </w:r>
    </w:p>
    <w:p w14:paraId="507E6010" w14:textId="77777777" w:rsidR="00000000" w:rsidRDefault="00E84F3B">
      <w:pPr>
        <w:pStyle w:val="a"/>
        <w:rPr>
          <w:rFonts w:hint="cs"/>
          <w:rtl/>
        </w:rPr>
      </w:pPr>
    </w:p>
    <w:p w14:paraId="1B381829" w14:textId="77777777" w:rsidR="00000000" w:rsidRDefault="00E84F3B">
      <w:pPr>
        <w:pStyle w:val="a"/>
        <w:rPr>
          <w:rFonts w:hint="cs"/>
          <w:rtl/>
        </w:rPr>
      </w:pPr>
      <w:r>
        <w:rPr>
          <w:rFonts w:hint="cs"/>
          <w:rtl/>
        </w:rPr>
        <w:t xml:space="preserve">חבר הכנסת גפני, אתה הצבעת בעד זה. </w:t>
      </w:r>
    </w:p>
    <w:p w14:paraId="5203A846" w14:textId="77777777" w:rsidR="00000000" w:rsidRDefault="00E84F3B">
      <w:pPr>
        <w:pStyle w:val="a"/>
        <w:rPr>
          <w:rFonts w:hint="cs"/>
          <w:rtl/>
        </w:rPr>
      </w:pPr>
    </w:p>
    <w:p w14:paraId="715B54ED" w14:textId="77777777" w:rsidR="00000000" w:rsidRDefault="00E84F3B">
      <w:pPr>
        <w:pStyle w:val="SpeakerCon"/>
        <w:rPr>
          <w:rtl/>
        </w:rPr>
      </w:pPr>
      <w:bookmarkStart w:id="334" w:name="FS000000526T16_07_2003_14_27_59C"/>
      <w:bookmarkEnd w:id="334"/>
      <w:r>
        <w:rPr>
          <w:rFonts w:hint="eastAsia"/>
          <w:rtl/>
        </w:rPr>
        <w:t>משה</w:t>
      </w:r>
      <w:r>
        <w:rPr>
          <w:rtl/>
        </w:rPr>
        <w:t xml:space="preserve"> גפני (יהדות התורה):</w:t>
      </w:r>
    </w:p>
    <w:p w14:paraId="57D5FD96" w14:textId="77777777" w:rsidR="00000000" w:rsidRDefault="00E84F3B">
      <w:pPr>
        <w:pStyle w:val="a"/>
        <w:rPr>
          <w:rFonts w:hint="cs"/>
          <w:rtl/>
        </w:rPr>
      </w:pPr>
    </w:p>
    <w:p w14:paraId="476E3623" w14:textId="77777777" w:rsidR="00000000" w:rsidRDefault="00E84F3B">
      <w:pPr>
        <w:pStyle w:val="a"/>
        <w:rPr>
          <w:rFonts w:hint="cs"/>
          <w:rtl/>
        </w:rPr>
      </w:pPr>
      <w:r>
        <w:rPr>
          <w:rFonts w:hint="cs"/>
          <w:rtl/>
        </w:rPr>
        <w:t xml:space="preserve">חבר הכנסת אפללו,  אתה לא היית בכנסת הקודמת - - - </w:t>
      </w:r>
    </w:p>
    <w:p w14:paraId="6A1FC3F7" w14:textId="77777777" w:rsidR="00000000" w:rsidRDefault="00E84F3B">
      <w:pPr>
        <w:pStyle w:val="a"/>
        <w:ind w:firstLine="0"/>
        <w:rPr>
          <w:rFonts w:hint="cs"/>
          <w:rtl/>
        </w:rPr>
      </w:pPr>
    </w:p>
    <w:p w14:paraId="5FADC01B" w14:textId="77777777" w:rsidR="00000000" w:rsidRDefault="00E84F3B">
      <w:pPr>
        <w:pStyle w:val="ac"/>
        <w:rPr>
          <w:rtl/>
        </w:rPr>
      </w:pPr>
      <w:r>
        <w:rPr>
          <w:rFonts w:hint="eastAsia"/>
          <w:rtl/>
        </w:rPr>
        <w:t>אלי</w:t>
      </w:r>
      <w:r>
        <w:rPr>
          <w:rtl/>
        </w:rPr>
        <w:t xml:space="preserve"> אפללו (ה</w:t>
      </w:r>
      <w:r>
        <w:rPr>
          <w:rtl/>
        </w:rPr>
        <w:t>ליכוד):</w:t>
      </w:r>
    </w:p>
    <w:p w14:paraId="27AFC2CC" w14:textId="77777777" w:rsidR="00000000" w:rsidRDefault="00E84F3B">
      <w:pPr>
        <w:pStyle w:val="a"/>
        <w:rPr>
          <w:rFonts w:hint="cs"/>
          <w:rtl/>
        </w:rPr>
      </w:pPr>
    </w:p>
    <w:p w14:paraId="1CD0D0AC" w14:textId="77777777" w:rsidR="00000000" w:rsidRDefault="00E84F3B">
      <w:pPr>
        <w:pStyle w:val="a"/>
        <w:rPr>
          <w:rFonts w:hint="cs"/>
          <w:rtl/>
        </w:rPr>
      </w:pPr>
      <w:r>
        <w:rPr>
          <w:rFonts w:hint="cs"/>
          <w:rtl/>
        </w:rPr>
        <w:t xml:space="preserve">אבל אני ראיתי. </w:t>
      </w:r>
    </w:p>
    <w:p w14:paraId="11E211AE" w14:textId="77777777" w:rsidR="00000000" w:rsidRDefault="00E84F3B">
      <w:pPr>
        <w:pStyle w:val="a"/>
        <w:ind w:firstLine="0"/>
        <w:rPr>
          <w:rFonts w:hint="cs"/>
          <w:rtl/>
        </w:rPr>
      </w:pPr>
    </w:p>
    <w:p w14:paraId="28CD06B8" w14:textId="77777777" w:rsidR="00000000" w:rsidRDefault="00E84F3B">
      <w:pPr>
        <w:pStyle w:val="SpeakerCon"/>
        <w:rPr>
          <w:rtl/>
        </w:rPr>
      </w:pPr>
      <w:bookmarkStart w:id="335" w:name="FS000000526T16_07_2003_14_28_23C"/>
      <w:bookmarkEnd w:id="335"/>
      <w:r>
        <w:rPr>
          <w:rtl/>
        </w:rPr>
        <w:t>משה גפני (יהדות התורה):</w:t>
      </w:r>
    </w:p>
    <w:p w14:paraId="5C8797C2" w14:textId="77777777" w:rsidR="00000000" w:rsidRDefault="00E84F3B">
      <w:pPr>
        <w:pStyle w:val="a"/>
        <w:rPr>
          <w:rtl/>
        </w:rPr>
      </w:pPr>
    </w:p>
    <w:p w14:paraId="58D5E24A" w14:textId="77777777" w:rsidR="00000000" w:rsidRDefault="00E84F3B">
      <w:pPr>
        <w:pStyle w:val="a"/>
        <w:rPr>
          <w:rFonts w:hint="cs"/>
          <w:rtl/>
        </w:rPr>
      </w:pPr>
      <w:r>
        <w:rPr>
          <w:rFonts w:hint="cs"/>
          <w:rtl/>
        </w:rPr>
        <w:t xml:space="preserve">רגע, לא ראית, דקה. השר שטרית היה בכנסת הקודמת. השר שטרית, אני לא הצבעתי, הייתי בקואליציה. </w:t>
      </w:r>
    </w:p>
    <w:p w14:paraId="2057118B" w14:textId="77777777" w:rsidR="00000000" w:rsidRDefault="00E84F3B">
      <w:pPr>
        <w:pStyle w:val="a"/>
        <w:ind w:firstLine="0"/>
        <w:rPr>
          <w:rFonts w:hint="cs"/>
          <w:rtl/>
        </w:rPr>
      </w:pPr>
    </w:p>
    <w:p w14:paraId="4748C11C" w14:textId="77777777" w:rsidR="00000000" w:rsidRDefault="00E84F3B">
      <w:pPr>
        <w:pStyle w:val="ac"/>
        <w:rPr>
          <w:rtl/>
        </w:rPr>
      </w:pPr>
      <w:r>
        <w:rPr>
          <w:rFonts w:hint="eastAsia"/>
          <w:rtl/>
        </w:rPr>
        <w:t>אלי</w:t>
      </w:r>
      <w:r>
        <w:rPr>
          <w:rtl/>
        </w:rPr>
        <w:t xml:space="preserve"> אפללו (הליכוד):</w:t>
      </w:r>
    </w:p>
    <w:p w14:paraId="4D25312D" w14:textId="77777777" w:rsidR="00000000" w:rsidRDefault="00E84F3B">
      <w:pPr>
        <w:pStyle w:val="a"/>
        <w:rPr>
          <w:rFonts w:hint="cs"/>
          <w:rtl/>
        </w:rPr>
      </w:pPr>
    </w:p>
    <w:p w14:paraId="26DC7BAB" w14:textId="77777777" w:rsidR="00000000" w:rsidRDefault="00E84F3B">
      <w:pPr>
        <w:pStyle w:val="a"/>
        <w:rPr>
          <w:rFonts w:hint="cs"/>
          <w:rtl/>
        </w:rPr>
      </w:pPr>
      <w:r>
        <w:rPr>
          <w:rFonts w:hint="cs"/>
          <w:rtl/>
        </w:rPr>
        <w:t xml:space="preserve">אבל הצבעת. </w:t>
      </w:r>
    </w:p>
    <w:p w14:paraId="73810D4F" w14:textId="77777777" w:rsidR="00000000" w:rsidRDefault="00E84F3B">
      <w:pPr>
        <w:pStyle w:val="a"/>
        <w:ind w:firstLine="0"/>
        <w:rPr>
          <w:rFonts w:hint="cs"/>
          <w:rtl/>
        </w:rPr>
      </w:pPr>
    </w:p>
    <w:p w14:paraId="38E886C3" w14:textId="77777777" w:rsidR="00000000" w:rsidRDefault="00E84F3B">
      <w:pPr>
        <w:pStyle w:val="SpeakerCon"/>
        <w:rPr>
          <w:rtl/>
        </w:rPr>
      </w:pPr>
      <w:bookmarkStart w:id="336" w:name="FS000000526T16_07_2003_14_28_53C"/>
      <w:bookmarkEnd w:id="336"/>
      <w:r>
        <w:rPr>
          <w:rtl/>
        </w:rPr>
        <w:t>משה גפני (יהדות התורה):</w:t>
      </w:r>
    </w:p>
    <w:p w14:paraId="4B86B271" w14:textId="77777777" w:rsidR="00000000" w:rsidRDefault="00E84F3B">
      <w:pPr>
        <w:pStyle w:val="a"/>
        <w:rPr>
          <w:rtl/>
        </w:rPr>
      </w:pPr>
    </w:p>
    <w:p w14:paraId="09787D75" w14:textId="77777777" w:rsidR="00000000" w:rsidRDefault="00E84F3B">
      <w:pPr>
        <w:pStyle w:val="a"/>
        <w:rPr>
          <w:rFonts w:hint="cs"/>
          <w:rtl/>
        </w:rPr>
      </w:pPr>
      <w:r>
        <w:rPr>
          <w:rFonts w:hint="cs"/>
          <w:rtl/>
        </w:rPr>
        <w:t xml:space="preserve">לא. </w:t>
      </w:r>
    </w:p>
    <w:p w14:paraId="6E71B443" w14:textId="77777777" w:rsidR="00000000" w:rsidRDefault="00E84F3B">
      <w:pPr>
        <w:pStyle w:val="a"/>
        <w:ind w:firstLine="0"/>
        <w:rPr>
          <w:rFonts w:hint="cs"/>
          <w:rtl/>
        </w:rPr>
      </w:pPr>
    </w:p>
    <w:p w14:paraId="1B1D687A" w14:textId="77777777" w:rsidR="00000000" w:rsidRDefault="00E84F3B">
      <w:pPr>
        <w:pStyle w:val="ac"/>
        <w:rPr>
          <w:rtl/>
        </w:rPr>
      </w:pPr>
      <w:r>
        <w:rPr>
          <w:rFonts w:hint="eastAsia"/>
          <w:rtl/>
        </w:rPr>
        <w:t>אלי</w:t>
      </w:r>
      <w:r>
        <w:rPr>
          <w:rtl/>
        </w:rPr>
        <w:t xml:space="preserve"> אפללו (הליכוד):</w:t>
      </w:r>
    </w:p>
    <w:p w14:paraId="523DC6CB" w14:textId="77777777" w:rsidR="00000000" w:rsidRDefault="00E84F3B">
      <w:pPr>
        <w:pStyle w:val="a"/>
        <w:rPr>
          <w:rFonts w:hint="cs"/>
          <w:rtl/>
        </w:rPr>
      </w:pPr>
    </w:p>
    <w:p w14:paraId="2700359C" w14:textId="77777777" w:rsidR="00000000" w:rsidRDefault="00E84F3B">
      <w:pPr>
        <w:pStyle w:val="a"/>
        <w:rPr>
          <w:rFonts w:hint="cs"/>
          <w:rtl/>
        </w:rPr>
      </w:pPr>
      <w:r>
        <w:rPr>
          <w:rFonts w:hint="cs"/>
          <w:rtl/>
        </w:rPr>
        <w:t xml:space="preserve">מה לא? </w:t>
      </w:r>
    </w:p>
    <w:p w14:paraId="4E156FAC" w14:textId="77777777" w:rsidR="00000000" w:rsidRDefault="00E84F3B">
      <w:pPr>
        <w:pStyle w:val="a"/>
        <w:ind w:firstLine="0"/>
        <w:rPr>
          <w:rFonts w:hint="cs"/>
          <w:rtl/>
        </w:rPr>
      </w:pPr>
    </w:p>
    <w:p w14:paraId="2769F6B2" w14:textId="77777777" w:rsidR="00000000" w:rsidRDefault="00E84F3B">
      <w:pPr>
        <w:pStyle w:val="SpeakerCon"/>
        <w:rPr>
          <w:rtl/>
        </w:rPr>
      </w:pPr>
      <w:bookmarkStart w:id="337" w:name="FS000000526T16_07_2003_14_29_03C"/>
      <w:bookmarkEnd w:id="337"/>
      <w:r>
        <w:rPr>
          <w:rtl/>
        </w:rPr>
        <w:t>משה גפני (יהדות הת</w:t>
      </w:r>
      <w:r>
        <w:rPr>
          <w:rtl/>
        </w:rPr>
        <w:t>ורה):</w:t>
      </w:r>
    </w:p>
    <w:p w14:paraId="2729E302" w14:textId="77777777" w:rsidR="00000000" w:rsidRDefault="00E84F3B">
      <w:pPr>
        <w:pStyle w:val="a"/>
        <w:rPr>
          <w:rtl/>
        </w:rPr>
      </w:pPr>
    </w:p>
    <w:p w14:paraId="0CF67D20" w14:textId="77777777" w:rsidR="00000000" w:rsidRDefault="00E84F3B">
      <w:pPr>
        <w:pStyle w:val="a"/>
        <w:rPr>
          <w:rFonts w:hint="cs"/>
          <w:rtl/>
        </w:rPr>
      </w:pPr>
      <w:r>
        <w:rPr>
          <w:rFonts w:hint="cs"/>
          <w:rtl/>
        </w:rPr>
        <w:t xml:space="preserve">לא הצבעתי, ננזפתי על-ידי הקואליציה. מה אתה חושב, שאת הבעיות אני עושה מהיום? </w:t>
      </w:r>
    </w:p>
    <w:p w14:paraId="672AED58" w14:textId="77777777" w:rsidR="00000000" w:rsidRDefault="00E84F3B">
      <w:pPr>
        <w:pStyle w:val="a"/>
        <w:ind w:firstLine="0"/>
        <w:rPr>
          <w:rFonts w:hint="cs"/>
          <w:rtl/>
        </w:rPr>
      </w:pPr>
    </w:p>
    <w:p w14:paraId="74E03610" w14:textId="77777777" w:rsidR="00000000" w:rsidRDefault="00E84F3B">
      <w:pPr>
        <w:pStyle w:val="ac"/>
        <w:rPr>
          <w:rtl/>
        </w:rPr>
      </w:pPr>
      <w:r>
        <w:rPr>
          <w:rFonts w:hint="eastAsia"/>
          <w:rtl/>
        </w:rPr>
        <w:t>אלי</w:t>
      </w:r>
      <w:r>
        <w:rPr>
          <w:rtl/>
        </w:rPr>
        <w:t xml:space="preserve"> אפללו (הליכוד):</w:t>
      </w:r>
    </w:p>
    <w:p w14:paraId="5886EFA2" w14:textId="77777777" w:rsidR="00000000" w:rsidRDefault="00E84F3B">
      <w:pPr>
        <w:pStyle w:val="a"/>
        <w:rPr>
          <w:rFonts w:hint="cs"/>
          <w:rtl/>
        </w:rPr>
      </w:pPr>
    </w:p>
    <w:p w14:paraId="4BA40260" w14:textId="77777777" w:rsidR="00000000" w:rsidRDefault="00E84F3B">
      <w:pPr>
        <w:pStyle w:val="a"/>
        <w:rPr>
          <w:rFonts w:hint="cs"/>
          <w:rtl/>
        </w:rPr>
      </w:pPr>
      <w:r>
        <w:rPr>
          <w:rFonts w:hint="cs"/>
          <w:rtl/>
        </w:rPr>
        <w:t xml:space="preserve">היית בקואליציה. </w:t>
      </w:r>
    </w:p>
    <w:p w14:paraId="6DFC059F" w14:textId="77777777" w:rsidR="00000000" w:rsidRDefault="00E84F3B">
      <w:pPr>
        <w:pStyle w:val="a"/>
        <w:ind w:firstLine="0"/>
        <w:rPr>
          <w:rtl/>
        </w:rPr>
      </w:pPr>
    </w:p>
    <w:p w14:paraId="7870A26A" w14:textId="77777777" w:rsidR="00000000" w:rsidRDefault="00E84F3B">
      <w:pPr>
        <w:pStyle w:val="SpeakerCon"/>
        <w:rPr>
          <w:rtl/>
        </w:rPr>
      </w:pPr>
      <w:bookmarkStart w:id="338" w:name="FS000000526T16_07_2003_14_29_27C"/>
      <w:bookmarkEnd w:id="338"/>
      <w:r>
        <w:rPr>
          <w:rtl/>
        </w:rPr>
        <w:t>משה גפני (יהדות התורה):</w:t>
      </w:r>
    </w:p>
    <w:p w14:paraId="1413ADE1" w14:textId="77777777" w:rsidR="00000000" w:rsidRDefault="00E84F3B">
      <w:pPr>
        <w:pStyle w:val="a"/>
        <w:rPr>
          <w:rtl/>
        </w:rPr>
      </w:pPr>
    </w:p>
    <w:p w14:paraId="52023D78" w14:textId="77777777" w:rsidR="00000000" w:rsidRDefault="00E84F3B">
      <w:pPr>
        <w:pStyle w:val="a"/>
        <w:rPr>
          <w:rFonts w:hint="cs"/>
          <w:rtl/>
        </w:rPr>
      </w:pPr>
      <w:r>
        <w:rPr>
          <w:rFonts w:hint="cs"/>
          <w:rtl/>
        </w:rPr>
        <w:t xml:space="preserve">הייתי בקואליציה ולא הצבעתי. אתה לא מכיר אותי? לא הצבעתי. </w:t>
      </w:r>
    </w:p>
    <w:p w14:paraId="3AFD0F4B" w14:textId="77777777" w:rsidR="00000000" w:rsidRDefault="00E84F3B">
      <w:pPr>
        <w:pStyle w:val="a"/>
        <w:ind w:firstLine="0"/>
        <w:rPr>
          <w:rFonts w:hint="cs"/>
          <w:rtl/>
        </w:rPr>
      </w:pPr>
    </w:p>
    <w:p w14:paraId="19407CE7" w14:textId="77777777" w:rsidR="00000000" w:rsidRDefault="00E84F3B">
      <w:pPr>
        <w:pStyle w:val="ac"/>
        <w:rPr>
          <w:rtl/>
        </w:rPr>
      </w:pPr>
      <w:r>
        <w:rPr>
          <w:rFonts w:hint="eastAsia"/>
          <w:rtl/>
        </w:rPr>
        <w:t>רן</w:t>
      </w:r>
      <w:r>
        <w:rPr>
          <w:rtl/>
        </w:rPr>
        <w:t xml:space="preserve"> כהן (מרצ):</w:t>
      </w:r>
    </w:p>
    <w:p w14:paraId="5A04566D" w14:textId="77777777" w:rsidR="00000000" w:rsidRDefault="00E84F3B">
      <w:pPr>
        <w:pStyle w:val="a"/>
        <w:rPr>
          <w:rFonts w:hint="cs"/>
          <w:rtl/>
        </w:rPr>
      </w:pPr>
    </w:p>
    <w:p w14:paraId="73746963" w14:textId="77777777" w:rsidR="00000000" w:rsidRDefault="00E84F3B">
      <w:pPr>
        <w:pStyle w:val="a"/>
        <w:rPr>
          <w:rFonts w:hint="cs"/>
          <w:rtl/>
        </w:rPr>
      </w:pPr>
      <w:r>
        <w:rPr>
          <w:rFonts w:hint="cs"/>
          <w:rtl/>
        </w:rPr>
        <w:t>מי הביא את העובדים הזרים לפני שבו</w:t>
      </w:r>
      <w:r>
        <w:rPr>
          <w:rFonts w:hint="cs"/>
          <w:rtl/>
        </w:rPr>
        <w:t xml:space="preserve">ע? הממשלה הזאת. </w:t>
      </w:r>
    </w:p>
    <w:p w14:paraId="53FBFA58" w14:textId="77777777" w:rsidR="00000000" w:rsidRDefault="00E84F3B">
      <w:pPr>
        <w:pStyle w:val="a"/>
        <w:ind w:firstLine="0"/>
        <w:rPr>
          <w:rFonts w:hint="cs"/>
          <w:rtl/>
        </w:rPr>
      </w:pPr>
    </w:p>
    <w:p w14:paraId="04BFD3B8" w14:textId="77777777" w:rsidR="00000000" w:rsidRDefault="00E84F3B">
      <w:pPr>
        <w:pStyle w:val="ad"/>
        <w:rPr>
          <w:rtl/>
        </w:rPr>
      </w:pPr>
      <w:r>
        <w:rPr>
          <w:rtl/>
        </w:rPr>
        <w:t>היו"ר אתי לבני:</w:t>
      </w:r>
    </w:p>
    <w:p w14:paraId="4E29F3D6" w14:textId="77777777" w:rsidR="00000000" w:rsidRDefault="00E84F3B">
      <w:pPr>
        <w:pStyle w:val="a"/>
        <w:rPr>
          <w:rtl/>
        </w:rPr>
      </w:pPr>
    </w:p>
    <w:p w14:paraId="3A7C4936" w14:textId="77777777" w:rsidR="00000000" w:rsidRDefault="00E84F3B">
      <w:pPr>
        <w:pStyle w:val="a"/>
        <w:rPr>
          <w:rFonts w:hint="cs"/>
          <w:rtl/>
        </w:rPr>
      </w:pPr>
      <w:r>
        <w:rPr>
          <w:rFonts w:hint="cs"/>
          <w:rtl/>
        </w:rPr>
        <w:t xml:space="preserve">אנא, סיים בבקשה. </w:t>
      </w:r>
    </w:p>
    <w:p w14:paraId="4D1168BE" w14:textId="77777777" w:rsidR="00000000" w:rsidRDefault="00E84F3B">
      <w:pPr>
        <w:pStyle w:val="a"/>
        <w:ind w:firstLine="0"/>
        <w:rPr>
          <w:rFonts w:hint="cs"/>
          <w:rtl/>
        </w:rPr>
      </w:pPr>
    </w:p>
    <w:p w14:paraId="2FEC2FD8" w14:textId="77777777" w:rsidR="00000000" w:rsidRDefault="00E84F3B">
      <w:pPr>
        <w:pStyle w:val="SpeakerCon"/>
        <w:rPr>
          <w:rtl/>
        </w:rPr>
      </w:pPr>
      <w:bookmarkStart w:id="339" w:name="FS000000526T16_07_2003_14_30_06C"/>
      <w:bookmarkEnd w:id="339"/>
      <w:r>
        <w:rPr>
          <w:rtl/>
        </w:rPr>
        <w:t>משה גפני (יהדות התורה):</w:t>
      </w:r>
    </w:p>
    <w:p w14:paraId="12F43DC0" w14:textId="77777777" w:rsidR="00000000" w:rsidRDefault="00E84F3B">
      <w:pPr>
        <w:pStyle w:val="a"/>
        <w:rPr>
          <w:rtl/>
        </w:rPr>
      </w:pPr>
    </w:p>
    <w:p w14:paraId="3EF19EC8" w14:textId="77777777" w:rsidR="00000000" w:rsidRDefault="00E84F3B">
      <w:pPr>
        <w:pStyle w:val="a"/>
        <w:rPr>
          <w:rFonts w:hint="cs"/>
          <w:rtl/>
        </w:rPr>
      </w:pPr>
      <w:r>
        <w:rPr>
          <w:rFonts w:hint="cs"/>
          <w:rtl/>
        </w:rPr>
        <w:t xml:space="preserve">לא נותנים לי לדבר, זה פשוט בלתי אפשרי. </w:t>
      </w:r>
    </w:p>
    <w:p w14:paraId="566522B1" w14:textId="77777777" w:rsidR="00000000" w:rsidRDefault="00E84F3B">
      <w:pPr>
        <w:pStyle w:val="a"/>
        <w:ind w:firstLine="0"/>
        <w:rPr>
          <w:rFonts w:hint="cs"/>
          <w:rtl/>
        </w:rPr>
      </w:pPr>
    </w:p>
    <w:p w14:paraId="00F0B772" w14:textId="77777777" w:rsidR="00000000" w:rsidRDefault="00E84F3B">
      <w:pPr>
        <w:pStyle w:val="ad"/>
        <w:rPr>
          <w:rtl/>
        </w:rPr>
      </w:pPr>
      <w:r>
        <w:rPr>
          <w:rtl/>
        </w:rPr>
        <w:t>היו"ר אתי לבני:</w:t>
      </w:r>
    </w:p>
    <w:p w14:paraId="2DBA4D68" w14:textId="77777777" w:rsidR="00000000" w:rsidRDefault="00E84F3B">
      <w:pPr>
        <w:pStyle w:val="a"/>
        <w:rPr>
          <w:rtl/>
        </w:rPr>
      </w:pPr>
    </w:p>
    <w:p w14:paraId="5F386313" w14:textId="77777777" w:rsidR="00000000" w:rsidRDefault="00E84F3B">
      <w:pPr>
        <w:pStyle w:val="a"/>
        <w:rPr>
          <w:rFonts w:hint="cs"/>
          <w:rtl/>
        </w:rPr>
      </w:pPr>
      <w:r>
        <w:rPr>
          <w:rFonts w:hint="cs"/>
          <w:rtl/>
        </w:rPr>
        <w:t xml:space="preserve">אז אל תענה להם. </w:t>
      </w:r>
    </w:p>
    <w:p w14:paraId="113DC282" w14:textId="77777777" w:rsidR="00000000" w:rsidRDefault="00E84F3B">
      <w:pPr>
        <w:pStyle w:val="a"/>
        <w:ind w:firstLine="0"/>
        <w:rPr>
          <w:rFonts w:hint="cs"/>
          <w:rtl/>
        </w:rPr>
      </w:pPr>
    </w:p>
    <w:p w14:paraId="095BB4EB" w14:textId="77777777" w:rsidR="00000000" w:rsidRDefault="00E84F3B">
      <w:pPr>
        <w:pStyle w:val="SpeakerCon"/>
        <w:rPr>
          <w:rtl/>
        </w:rPr>
      </w:pPr>
      <w:bookmarkStart w:id="340" w:name="FS000000526T16_07_2003_14_30_21C"/>
      <w:bookmarkEnd w:id="340"/>
      <w:r>
        <w:rPr>
          <w:rtl/>
        </w:rPr>
        <w:t>משה גפני (יהדות התורה):</w:t>
      </w:r>
    </w:p>
    <w:p w14:paraId="1E385DFC" w14:textId="77777777" w:rsidR="00000000" w:rsidRDefault="00E84F3B">
      <w:pPr>
        <w:pStyle w:val="a"/>
        <w:rPr>
          <w:rtl/>
        </w:rPr>
      </w:pPr>
    </w:p>
    <w:p w14:paraId="737A5261" w14:textId="77777777" w:rsidR="00000000" w:rsidRDefault="00E84F3B">
      <w:pPr>
        <w:pStyle w:val="a"/>
        <w:rPr>
          <w:rFonts w:hint="cs"/>
          <w:rtl/>
        </w:rPr>
      </w:pPr>
      <w:r>
        <w:rPr>
          <w:rFonts w:hint="cs"/>
          <w:rtl/>
        </w:rPr>
        <w:t xml:space="preserve">אה, בסדר, עכשיו אני לא עונה להם. </w:t>
      </w:r>
    </w:p>
    <w:p w14:paraId="36B7382B" w14:textId="77777777" w:rsidR="00000000" w:rsidRDefault="00E84F3B">
      <w:pPr>
        <w:pStyle w:val="a"/>
        <w:ind w:firstLine="0"/>
        <w:rPr>
          <w:rFonts w:hint="cs"/>
          <w:rtl/>
        </w:rPr>
      </w:pPr>
    </w:p>
    <w:p w14:paraId="2DF296E0" w14:textId="77777777" w:rsidR="00000000" w:rsidRDefault="00E84F3B">
      <w:pPr>
        <w:pStyle w:val="ac"/>
        <w:rPr>
          <w:rtl/>
        </w:rPr>
      </w:pPr>
      <w:r>
        <w:rPr>
          <w:rFonts w:hint="eastAsia"/>
          <w:rtl/>
        </w:rPr>
        <w:t>חיים</w:t>
      </w:r>
      <w:r>
        <w:rPr>
          <w:rtl/>
        </w:rPr>
        <w:t xml:space="preserve"> כץ (הליכוד):</w:t>
      </w:r>
    </w:p>
    <w:p w14:paraId="4E92CD44" w14:textId="77777777" w:rsidR="00000000" w:rsidRDefault="00E84F3B">
      <w:pPr>
        <w:pStyle w:val="a"/>
        <w:rPr>
          <w:rFonts w:hint="cs"/>
          <w:rtl/>
        </w:rPr>
      </w:pPr>
    </w:p>
    <w:p w14:paraId="70D984E3" w14:textId="77777777" w:rsidR="00000000" w:rsidRDefault="00E84F3B">
      <w:pPr>
        <w:pStyle w:val="a"/>
        <w:rPr>
          <w:rFonts w:hint="cs"/>
          <w:rtl/>
        </w:rPr>
      </w:pPr>
      <w:r>
        <w:rPr>
          <w:rFonts w:hint="cs"/>
          <w:rtl/>
        </w:rPr>
        <w:t>היו לך שלוש דקות, דיבר</w:t>
      </w:r>
      <w:r>
        <w:rPr>
          <w:rFonts w:hint="cs"/>
          <w:rtl/>
        </w:rPr>
        <w:t xml:space="preserve">ת שש דקות. </w:t>
      </w:r>
    </w:p>
    <w:p w14:paraId="63CBFAD7" w14:textId="77777777" w:rsidR="00000000" w:rsidRDefault="00E84F3B">
      <w:pPr>
        <w:pStyle w:val="a"/>
        <w:ind w:firstLine="0"/>
        <w:rPr>
          <w:rFonts w:hint="cs"/>
          <w:rtl/>
        </w:rPr>
      </w:pPr>
    </w:p>
    <w:p w14:paraId="2362E60B" w14:textId="77777777" w:rsidR="00000000" w:rsidRDefault="00E84F3B">
      <w:pPr>
        <w:pStyle w:val="SpeakerCon"/>
        <w:rPr>
          <w:rtl/>
        </w:rPr>
      </w:pPr>
      <w:bookmarkStart w:id="341" w:name="FS000000526T16_07_2003_14_30_40C"/>
      <w:bookmarkEnd w:id="341"/>
      <w:r>
        <w:rPr>
          <w:rtl/>
        </w:rPr>
        <w:t>משה גפני (יהדות התורה):</w:t>
      </w:r>
    </w:p>
    <w:p w14:paraId="242008F8" w14:textId="77777777" w:rsidR="00000000" w:rsidRDefault="00E84F3B">
      <w:pPr>
        <w:pStyle w:val="a"/>
        <w:rPr>
          <w:rtl/>
        </w:rPr>
      </w:pPr>
    </w:p>
    <w:p w14:paraId="7C04C4D1" w14:textId="77777777" w:rsidR="00000000" w:rsidRDefault="00E84F3B">
      <w:pPr>
        <w:pStyle w:val="a"/>
        <w:rPr>
          <w:rFonts w:hint="cs"/>
          <w:rtl/>
        </w:rPr>
      </w:pPr>
      <w:r>
        <w:rPr>
          <w:rFonts w:hint="cs"/>
          <w:rtl/>
        </w:rPr>
        <w:t xml:space="preserve">אני מבקש, גברתי היושבת-ראש, אני רוצה להגיד שני משפטים, אני מבקש רק שלא יפריעו לי, אני אומר אותם ברצף. במשטר של מפלגות יש מפלגת שלטון ומפלגת שלטון עושה מה שמשרד האוצר עושה עד לנקודה שבה זה כבר בלתי אפשרי. אבל זאת מפלגת </w:t>
      </w:r>
      <w:r>
        <w:rPr>
          <w:rFonts w:hint="cs"/>
          <w:rtl/>
        </w:rPr>
        <w:t>השלטון. המפלגות ששותפות בקואליציה מונעות ומאזנות את הדריסה של משרד האוצר. כך היה תמיד. היתה מפלגת שלטון והיו מפלגות שהיו מאזנות את זה. היום יש לנו קואליציה, ויש מפלגת שלטון ויש מפלגות קואליציוניות. על המפד"ל אני לא מדבר, מפני שהיא כמעט לא קיימת, אבל שינוי.</w:t>
      </w:r>
      <w:r>
        <w:rPr>
          <w:rFonts w:hint="cs"/>
          <w:rtl/>
        </w:rPr>
        <w:t xml:space="preserve"> שינוי היתה צריכה להיות זאת שדואגת למעמד הביניים, לאזן את הדריסה של משרד האוצר. מה היא עושה? קודם כול יושב השר שלה, שר הפנים, במפלגת שינוי בתל-אביב ומראיין עובדים של משרד הפנים. הולך שר המשפטים ולוקח 123 מיליון שקלים - הוא שר בכיר בממשלה והוא לא נותן את זה</w:t>
      </w:r>
      <w:r>
        <w:rPr>
          <w:rFonts w:hint="cs"/>
          <w:rtl/>
        </w:rPr>
        <w:t xml:space="preserve"> למשפחות חד-הוריות. </w:t>
      </w:r>
    </w:p>
    <w:p w14:paraId="5DFF8501" w14:textId="77777777" w:rsidR="00000000" w:rsidRDefault="00E84F3B">
      <w:pPr>
        <w:pStyle w:val="a"/>
        <w:ind w:firstLine="0"/>
        <w:rPr>
          <w:rFonts w:hint="cs"/>
          <w:rtl/>
        </w:rPr>
      </w:pPr>
    </w:p>
    <w:p w14:paraId="2E9E539A" w14:textId="77777777" w:rsidR="00000000" w:rsidRDefault="00E84F3B">
      <w:pPr>
        <w:pStyle w:val="ad"/>
        <w:rPr>
          <w:rtl/>
        </w:rPr>
      </w:pPr>
      <w:r>
        <w:rPr>
          <w:rtl/>
        </w:rPr>
        <w:t>היו"ר אתי לבני:</w:t>
      </w:r>
    </w:p>
    <w:p w14:paraId="0AFA056D" w14:textId="77777777" w:rsidR="00000000" w:rsidRDefault="00E84F3B">
      <w:pPr>
        <w:pStyle w:val="a"/>
        <w:rPr>
          <w:rtl/>
        </w:rPr>
      </w:pPr>
    </w:p>
    <w:p w14:paraId="34AEEF34" w14:textId="77777777" w:rsidR="00000000" w:rsidRDefault="00E84F3B">
      <w:pPr>
        <w:pStyle w:val="a"/>
        <w:rPr>
          <w:rFonts w:hint="cs"/>
          <w:rtl/>
        </w:rPr>
      </w:pPr>
      <w:r>
        <w:rPr>
          <w:rFonts w:hint="cs"/>
          <w:rtl/>
        </w:rPr>
        <w:t xml:space="preserve">קיבלת שני משפטים, חבר הכנסת גפני, אנא סיים. </w:t>
      </w:r>
    </w:p>
    <w:p w14:paraId="361B781B" w14:textId="77777777" w:rsidR="00000000" w:rsidRDefault="00E84F3B">
      <w:pPr>
        <w:pStyle w:val="a"/>
        <w:ind w:firstLine="0"/>
        <w:rPr>
          <w:rFonts w:hint="cs"/>
          <w:rtl/>
        </w:rPr>
      </w:pPr>
    </w:p>
    <w:p w14:paraId="56DB71F5" w14:textId="77777777" w:rsidR="00000000" w:rsidRDefault="00E84F3B">
      <w:pPr>
        <w:pStyle w:val="SpeakerCon"/>
        <w:rPr>
          <w:rtl/>
        </w:rPr>
      </w:pPr>
      <w:bookmarkStart w:id="342" w:name="FS000000526T16_07_2003_14_44_13C"/>
      <w:bookmarkEnd w:id="342"/>
      <w:r>
        <w:rPr>
          <w:rtl/>
        </w:rPr>
        <w:t>משה גפני (יהדות התורה):</w:t>
      </w:r>
    </w:p>
    <w:p w14:paraId="3BAFAF27" w14:textId="77777777" w:rsidR="00000000" w:rsidRDefault="00E84F3B">
      <w:pPr>
        <w:pStyle w:val="a"/>
        <w:rPr>
          <w:rtl/>
        </w:rPr>
      </w:pPr>
    </w:p>
    <w:p w14:paraId="5DDF3B44" w14:textId="77777777" w:rsidR="00000000" w:rsidRDefault="00E84F3B">
      <w:pPr>
        <w:pStyle w:val="a"/>
        <w:rPr>
          <w:rFonts w:hint="cs"/>
          <w:rtl/>
        </w:rPr>
      </w:pPr>
      <w:r>
        <w:rPr>
          <w:rFonts w:hint="cs"/>
          <w:rtl/>
        </w:rPr>
        <w:t xml:space="preserve">הוא לא נותן את זה לשכבות החלשות, הוא מחלק את זה לפי ראות עיניו. הולך שר הפנים ומצביע כאן על התוכנית הפוגעת הזאת - - </w:t>
      </w:r>
    </w:p>
    <w:p w14:paraId="57F18036" w14:textId="77777777" w:rsidR="00000000" w:rsidRDefault="00E84F3B">
      <w:pPr>
        <w:pStyle w:val="a"/>
        <w:ind w:firstLine="0"/>
        <w:rPr>
          <w:rFonts w:hint="cs"/>
          <w:rtl/>
        </w:rPr>
      </w:pPr>
    </w:p>
    <w:p w14:paraId="66D06FA8" w14:textId="77777777" w:rsidR="00000000" w:rsidRDefault="00E84F3B">
      <w:pPr>
        <w:pStyle w:val="ad"/>
        <w:rPr>
          <w:rtl/>
        </w:rPr>
      </w:pPr>
      <w:r>
        <w:rPr>
          <w:rtl/>
        </w:rPr>
        <w:t>היו"ר אתי לבני:</w:t>
      </w:r>
    </w:p>
    <w:p w14:paraId="65586A47" w14:textId="77777777" w:rsidR="00000000" w:rsidRDefault="00E84F3B">
      <w:pPr>
        <w:pStyle w:val="a"/>
        <w:rPr>
          <w:rtl/>
        </w:rPr>
      </w:pPr>
    </w:p>
    <w:p w14:paraId="0BF2155D" w14:textId="77777777" w:rsidR="00000000" w:rsidRDefault="00E84F3B">
      <w:pPr>
        <w:pStyle w:val="a"/>
        <w:rPr>
          <w:rFonts w:hint="cs"/>
          <w:rtl/>
        </w:rPr>
      </w:pPr>
      <w:r>
        <w:rPr>
          <w:rFonts w:hint="cs"/>
          <w:rtl/>
        </w:rPr>
        <w:t>חבר הכנסת ג</w:t>
      </w:r>
      <w:r>
        <w:rPr>
          <w:rFonts w:hint="cs"/>
          <w:rtl/>
        </w:rPr>
        <w:t xml:space="preserve">פני. </w:t>
      </w:r>
    </w:p>
    <w:p w14:paraId="612A5604" w14:textId="77777777" w:rsidR="00000000" w:rsidRDefault="00E84F3B">
      <w:pPr>
        <w:pStyle w:val="a"/>
        <w:ind w:firstLine="0"/>
        <w:rPr>
          <w:rFonts w:hint="cs"/>
          <w:rtl/>
        </w:rPr>
      </w:pPr>
    </w:p>
    <w:p w14:paraId="3032D15D" w14:textId="77777777" w:rsidR="00000000" w:rsidRDefault="00E84F3B">
      <w:pPr>
        <w:pStyle w:val="SpeakerCon"/>
        <w:rPr>
          <w:rtl/>
        </w:rPr>
      </w:pPr>
      <w:bookmarkStart w:id="343" w:name="FS000000526T16_07_2003_14_44_39C"/>
      <w:bookmarkEnd w:id="343"/>
      <w:r>
        <w:rPr>
          <w:rtl/>
        </w:rPr>
        <w:t>משה גפני (יהדות התורה):</w:t>
      </w:r>
    </w:p>
    <w:p w14:paraId="2896A491" w14:textId="77777777" w:rsidR="00000000" w:rsidRDefault="00E84F3B">
      <w:pPr>
        <w:pStyle w:val="a"/>
        <w:rPr>
          <w:rtl/>
        </w:rPr>
      </w:pPr>
    </w:p>
    <w:p w14:paraId="363428F7" w14:textId="77777777" w:rsidR="00000000" w:rsidRDefault="00E84F3B">
      <w:pPr>
        <w:pStyle w:val="a"/>
        <w:rPr>
          <w:rFonts w:hint="cs"/>
          <w:rtl/>
        </w:rPr>
      </w:pPr>
      <w:r>
        <w:rPr>
          <w:rFonts w:hint="cs"/>
          <w:rtl/>
        </w:rPr>
        <w:t xml:space="preserve">אני כבר מסיים. - - מצביע כאן בהצבעה כפולה על תוכנית רעה שאין כדמותה. הולך השר פריצקי אתמול ואומר - - - </w:t>
      </w:r>
    </w:p>
    <w:p w14:paraId="0A1460DA" w14:textId="77777777" w:rsidR="00000000" w:rsidRDefault="00E84F3B">
      <w:pPr>
        <w:pStyle w:val="a"/>
        <w:ind w:firstLine="0"/>
        <w:rPr>
          <w:rFonts w:hint="cs"/>
          <w:rtl/>
        </w:rPr>
      </w:pPr>
    </w:p>
    <w:p w14:paraId="4AD44BDC" w14:textId="77777777" w:rsidR="00000000" w:rsidRDefault="00E84F3B">
      <w:pPr>
        <w:pStyle w:val="ad"/>
        <w:rPr>
          <w:rtl/>
        </w:rPr>
      </w:pPr>
      <w:r>
        <w:rPr>
          <w:rtl/>
        </w:rPr>
        <w:t>היו"ר אתי לבני:</w:t>
      </w:r>
    </w:p>
    <w:p w14:paraId="4D6F0765" w14:textId="77777777" w:rsidR="00000000" w:rsidRDefault="00E84F3B">
      <w:pPr>
        <w:pStyle w:val="a"/>
        <w:rPr>
          <w:rtl/>
        </w:rPr>
      </w:pPr>
    </w:p>
    <w:p w14:paraId="377B8AAE" w14:textId="77777777" w:rsidR="00000000" w:rsidRDefault="00E84F3B">
      <w:pPr>
        <w:pStyle w:val="a"/>
        <w:rPr>
          <w:rFonts w:hint="cs"/>
          <w:rtl/>
        </w:rPr>
      </w:pPr>
      <w:r>
        <w:rPr>
          <w:rFonts w:hint="cs"/>
          <w:rtl/>
        </w:rPr>
        <w:t xml:space="preserve">תודה רבה, חבר הכנסת גפני. </w:t>
      </w:r>
    </w:p>
    <w:p w14:paraId="1983F8A6" w14:textId="77777777" w:rsidR="00000000" w:rsidRDefault="00E84F3B">
      <w:pPr>
        <w:pStyle w:val="a"/>
        <w:ind w:firstLine="0"/>
        <w:rPr>
          <w:rFonts w:hint="cs"/>
          <w:rtl/>
        </w:rPr>
      </w:pPr>
    </w:p>
    <w:p w14:paraId="76E6BE0F" w14:textId="77777777" w:rsidR="00000000" w:rsidRDefault="00E84F3B">
      <w:pPr>
        <w:pStyle w:val="SpeakerCon"/>
        <w:rPr>
          <w:rtl/>
        </w:rPr>
      </w:pPr>
      <w:bookmarkStart w:id="344" w:name="FS000000526T16_07_2003_14_45_22C"/>
      <w:bookmarkEnd w:id="344"/>
      <w:r>
        <w:rPr>
          <w:rtl/>
        </w:rPr>
        <w:t>משה גפני (יהדות התורה):</w:t>
      </w:r>
    </w:p>
    <w:p w14:paraId="0D1649C7" w14:textId="77777777" w:rsidR="00000000" w:rsidRDefault="00E84F3B">
      <w:pPr>
        <w:pStyle w:val="a"/>
        <w:rPr>
          <w:rtl/>
        </w:rPr>
      </w:pPr>
    </w:p>
    <w:p w14:paraId="2B190261" w14:textId="77777777" w:rsidR="00000000" w:rsidRDefault="00E84F3B">
      <w:pPr>
        <w:pStyle w:val="a"/>
        <w:rPr>
          <w:rFonts w:hint="cs"/>
          <w:rtl/>
        </w:rPr>
      </w:pPr>
      <w:r>
        <w:rPr>
          <w:rFonts w:hint="cs"/>
          <w:rtl/>
        </w:rPr>
        <w:t xml:space="preserve">אני כבר מסיים, גברתי היושבת-ראש, רק השר פריצקי - </w:t>
      </w:r>
      <w:r>
        <w:rPr>
          <w:rFonts w:hint="cs"/>
          <w:rtl/>
        </w:rPr>
        <w:t xml:space="preserve">- - </w:t>
      </w:r>
    </w:p>
    <w:p w14:paraId="797D07B8" w14:textId="77777777" w:rsidR="00000000" w:rsidRDefault="00E84F3B">
      <w:pPr>
        <w:pStyle w:val="a"/>
        <w:ind w:firstLine="0"/>
        <w:rPr>
          <w:rFonts w:hint="cs"/>
          <w:rtl/>
        </w:rPr>
      </w:pPr>
    </w:p>
    <w:p w14:paraId="4C9E1ECB" w14:textId="77777777" w:rsidR="00000000" w:rsidRDefault="00E84F3B">
      <w:pPr>
        <w:pStyle w:val="ad"/>
        <w:rPr>
          <w:rtl/>
        </w:rPr>
      </w:pPr>
      <w:r>
        <w:rPr>
          <w:rtl/>
        </w:rPr>
        <w:t>היו"ר אתי לבני:</w:t>
      </w:r>
    </w:p>
    <w:p w14:paraId="691042D0" w14:textId="77777777" w:rsidR="00000000" w:rsidRDefault="00E84F3B">
      <w:pPr>
        <w:pStyle w:val="a"/>
        <w:rPr>
          <w:rtl/>
        </w:rPr>
      </w:pPr>
    </w:p>
    <w:p w14:paraId="2FE00313" w14:textId="77777777" w:rsidR="00000000" w:rsidRDefault="00E84F3B">
      <w:pPr>
        <w:pStyle w:val="a"/>
        <w:rPr>
          <w:rFonts w:hint="cs"/>
          <w:rtl/>
        </w:rPr>
      </w:pPr>
      <w:r>
        <w:rPr>
          <w:rFonts w:hint="cs"/>
          <w:rtl/>
        </w:rPr>
        <w:t xml:space="preserve">לא כבר, ביקשת שני משפטים, קיבלת 12. </w:t>
      </w:r>
    </w:p>
    <w:p w14:paraId="3FE2BDC1" w14:textId="77777777" w:rsidR="00000000" w:rsidRDefault="00E84F3B">
      <w:pPr>
        <w:pStyle w:val="a"/>
        <w:ind w:firstLine="0"/>
        <w:rPr>
          <w:rFonts w:hint="cs"/>
          <w:rtl/>
        </w:rPr>
      </w:pPr>
    </w:p>
    <w:p w14:paraId="78966462" w14:textId="77777777" w:rsidR="00000000" w:rsidRDefault="00E84F3B">
      <w:pPr>
        <w:pStyle w:val="SpeakerCon"/>
        <w:rPr>
          <w:rtl/>
        </w:rPr>
      </w:pPr>
      <w:bookmarkStart w:id="345" w:name="FS000000526T16_07_2003_14_46_31C"/>
      <w:bookmarkEnd w:id="345"/>
      <w:r>
        <w:rPr>
          <w:rtl/>
        </w:rPr>
        <w:t>משה גפני (יהדות התורה):</w:t>
      </w:r>
    </w:p>
    <w:p w14:paraId="3C960A8C" w14:textId="77777777" w:rsidR="00000000" w:rsidRDefault="00E84F3B">
      <w:pPr>
        <w:pStyle w:val="a"/>
        <w:rPr>
          <w:rtl/>
        </w:rPr>
      </w:pPr>
    </w:p>
    <w:p w14:paraId="631F7BF1" w14:textId="77777777" w:rsidR="00000000" w:rsidRDefault="00E84F3B">
      <w:pPr>
        <w:pStyle w:val="a"/>
        <w:rPr>
          <w:rFonts w:hint="cs"/>
          <w:rtl/>
        </w:rPr>
      </w:pPr>
      <w:r>
        <w:rPr>
          <w:rFonts w:hint="cs"/>
          <w:rtl/>
        </w:rPr>
        <w:t xml:space="preserve">אני מסיים. השר פריצקי הולך אתמול ומודיע, שעל חשבון משרד התשתיות הוא מקים שני כפרים לחוזרים בשאלה. </w:t>
      </w:r>
    </w:p>
    <w:p w14:paraId="49E2B9A5" w14:textId="77777777" w:rsidR="00000000" w:rsidRDefault="00E84F3B">
      <w:pPr>
        <w:pStyle w:val="a"/>
        <w:rPr>
          <w:rtl/>
        </w:rPr>
      </w:pPr>
    </w:p>
    <w:p w14:paraId="19F8DAC4" w14:textId="77777777" w:rsidR="00000000" w:rsidRDefault="00E84F3B">
      <w:pPr>
        <w:pStyle w:val="a"/>
        <w:rPr>
          <w:rFonts w:hint="cs"/>
          <w:rtl/>
        </w:rPr>
      </w:pPr>
    </w:p>
    <w:p w14:paraId="7AED5349" w14:textId="77777777" w:rsidR="00000000" w:rsidRDefault="00E84F3B">
      <w:pPr>
        <w:pStyle w:val="ac"/>
        <w:rPr>
          <w:rtl/>
        </w:rPr>
      </w:pPr>
      <w:r>
        <w:rPr>
          <w:rFonts w:hint="eastAsia"/>
          <w:rtl/>
        </w:rPr>
        <w:t>רוני</w:t>
      </w:r>
      <w:r>
        <w:rPr>
          <w:rtl/>
        </w:rPr>
        <w:t xml:space="preserve"> בריזון (שינוי):</w:t>
      </w:r>
    </w:p>
    <w:p w14:paraId="7DA11FA9" w14:textId="77777777" w:rsidR="00000000" w:rsidRDefault="00E84F3B">
      <w:pPr>
        <w:pStyle w:val="a"/>
        <w:rPr>
          <w:rFonts w:hint="cs"/>
          <w:rtl/>
        </w:rPr>
      </w:pPr>
    </w:p>
    <w:p w14:paraId="2948983F" w14:textId="77777777" w:rsidR="00000000" w:rsidRDefault="00E84F3B">
      <w:pPr>
        <w:pStyle w:val="a"/>
        <w:rPr>
          <w:rFonts w:hint="cs"/>
          <w:rtl/>
        </w:rPr>
      </w:pPr>
      <w:r>
        <w:rPr>
          <w:rFonts w:hint="cs"/>
          <w:rtl/>
        </w:rPr>
        <w:t xml:space="preserve">לא על חשבון המשרד, ורק אחד. </w:t>
      </w:r>
    </w:p>
    <w:p w14:paraId="61057A7B" w14:textId="77777777" w:rsidR="00000000" w:rsidRDefault="00E84F3B">
      <w:pPr>
        <w:pStyle w:val="a"/>
        <w:ind w:firstLine="0"/>
        <w:rPr>
          <w:rFonts w:hint="cs"/>
          <w:rtl/>
        </w:rPr>
      </w:pPr>
    </w:p>
    <w:p w14:paraId="2A38B978" w14:textId="77777777" w:rsidR="00000000" w:rsidRDefault="00E84F3B">
      <w:pPr>
        <w:pStyle w:val="SpeakerCon"/>
        <w:rPr>
          <w:rtl/>
        </w:rPr>
      </w:pPr>
      <w:bookmarkStart w:id="346" w:name="FS000000526T16_07_2003_14_47_48C"/>
      <w:bookmarkEnd w:id="346"/>
      <w:r>
        <w:rPr>
          <w:rtl/>
        </w:rPr>
        <w:t>משה גפני (יהדות ה</w:t>
      </w:r>
      <w:r>
        <w:rPr>
          <w:rtl/>
        </w:rPr>
        <w:t>תורה):</w:t>
      </w:r>
    </w:p>
    <w:p w14:paraId="5D3002F0" w14:textId="77777777" w:rsidR="00000000" w:rsidRDefault="00E84F3B">
      <w:pPr>
        <w:pStyle w:val="a"/>
        <w:rPr>
          <w:rtl/>
        </w:rPr>
      </w:pPr>
    </w:p>
    <w:p w14:paraId="15EDA2EE" w14:textId="77777777" w:rsidR="00000000" w:rsidRDefault="00E84F3B">
      <w:pPr>
        <w:pStyle w:val="a"/>
        <w:rPr>
          <w:rFonts w:hint="cs"/>
          <w:rtl/>
        </w:rPr>
      </w:pPr>
      <w:r>
        <w:rPr>
          <w:rFonts w:hint="cs"/>
          <w:rtl/>
        </w:rPr>
        <w:t xml:space="preserve">אחד על חשבון המשרד. אתם חסרי תרבות שלטון. אתם לא יודעים איך מנהלים מדינה. אתם לא יודעים מה זה ממשלה. </w:t>
      </w:r>
    </w:p>
    <w:p w14:paraId="589053F5" w14:textId="77777777" w:rsidR="00000000" w:rsidRDefault="00E84F3B">
      <w:pPr>
        <w:pStyle w:val="a"/>
        <w:ind w:firstLine="0"/>
        <w:rPr>
          <w:rFonts w:hint="cs"/>
          <w:rtl/>
        </w:rPr>
      </w:pPr>
    </w:p>
    <w:p w14:paraId="33F1D37E" w14:textId="77777777" w:rsidR="00000000" w:rsidRDefault="00E84F3B">
      <w:pPr>
        <w:pStyle w:val="ad"/>
        <w:rPr>
          <w:rtl/>
        </w:rPr>
      </w:pPr>
      <w:r>
        <w:rPr>
          <w:rtl/>
        </w:rPr>
        <w:t>היו"ר ראובן ריבלין:</w:t>
      </w:r>
    </w:p>
    <w:p w14:paraId="5F4B5B6B" w14:textId="77777777" w:rsidR="00000000" w:rsidRDefault="00E84F3B">
      <w:pPr>
        <w:pStyle w:val="a"/>
        <w:rPr>
          <w:rtl/>
        </w:rPr>
      </w:pPr>
    </w:p>
    <w:p w14:paraId="68FEFF1F" w14:textId="77777777" w:rsidR="00000000" w:rsidRDefault="00E84F3B">
      <w:pPr>
        <w:pStyle w:val="a"/>
        <w:rPr>
          <w:rFonts w:hint="cs"/>
          <w:rtl/>
        </w:rPr>
      </w:pPr>
      <w:r>
        <w:rPr>
          <w:rFonts w:hint="cs"/>
          <w:rtl/>
        </w:rPr>
        <w:t xml:space="preserve">תודה רבה לחבר הכנסת גפני. </w:t>
      </w:r>
    </w:p>
    <w:p w14:paraId="198E2DA4" w14:textId="77777777" w:rsidR="00000000" w:rsidRDefault="00E84F3B">
      <w:pPr>
        <w:pStyle w:val="a"/>
        <w:ind w:firstLine="0"/>
        <w:rPr>
          <w:rFonts w:hint="cs"/>
          <w:rtl/>
        </w:rPr>
      </w:pPr>
    </w:p>
    <w:p w14:paraId="7E79BD33" w14:textId="77777777" w:rsidR="00000000" w:rsidRDefault="00E84F3B">
      <w:pPr>
        <w:pStyle w:val="SpeakerCon"/>
        <w:rPr>
          <w:rtl/>
        </w:rPr>
      </w:pPr>
      <w:bookmarkStart w:id="347" w:name="FS000000526T16_07_2003_14_48_15C"/>
      <w:bookmarkEnd w:id="347"/>
      <w:r>
        <w:rPr>
          <w:rtl/>
        </w:rPr>
        <w:t>משה גפני (יהדות התורה):</w:t>
      </w:r>
    </w:p>
    <w:p w14:paraId="1F5C3874" w14:textId="77777777" w:rsidR="00000000" w:rsidRDefault="00E84F3B">
      <w:pPr>
        <w:pStyle w:val="a"/>
        <w:rPr>
          <w:rtl/>
        </w:rPr>
      </w:pPr>
    </w:p>
    <w:p w14:paraId="2FEE7569" w14:textId="77777777" w:rsidR="00000000" w:rsidRDefault="00E84F3B">
      <w:pPr>
        <w:pStyle w:val="a"/>
        <w:rPr>
          <w:rFonts w:hint="cs"/>
          <w:rtl/>
        </w:rPr>
      </w:pPr>
      <w:r>
        <w:rPr>
          <w:rFonts w:hint="cs"/>
          <w:rtl/>
        </w:rPr>
        <w:t xml:space="preserve">אני מסיים. </w:t>
      </w:r>
    </w:p>
    <w:p w14:paraId="6A1B0A9E" w14:textId="77777777" w:rsidR="00000000" w:rsidRDefault="00E84F3B">
      <w:pPr>
        <w:pStyle w:val="a"/>
        <w:ind w:firstLine="0"/>
        <w:rPr>
          <w:rFonts w:hint="cs"/>
          <w:rtl/>
        </w:rPr>
      </w:pPr>
    </w:p>
    <w:p w14:paraId="2A73488F" w14:textId="77777777" w:rsidR="00000000" w:rsidRDefault="00E84F3B">
      <w:pPr>
        <w:pStyle w:val="ad"/>
        <w:rPr>
          <w:rtl/>
        </w:rPr>
      </w:pPr>
      <w:r>
        <w:rPr>
          <w:rtl/>
        </w:rPr>
        <w:t>היו"ר ראובן ריבלין:</w:t>
      </w:r>
    </w:p>
    <w:p w14:paraId="23B364C7" w14:textId="77777777" w:rsidR="00000000" w:rsidRDefault="00E84F3B">
      <w:pPr>
        <w:pStyle w:val="a"/>
        <w:rPr>
          <w:rtl/>
        </w:rPr>
      </w:pPr>
    </w:p>
    <w:p w14:paraId="342DDD11" w14:textId="77777777" w:rsidR="00000000" w:rsidRDefault="00E84F3B">
      <w:pPr>
        <w:pStyle w:val="a"/>
        <w:rPr>
          <w:rFonts w:hint="cs"/>
          <w:rtl/>
        </w:rPr>
      </w:pPr>
      <w:r>
        <w:rPr>
          <w:rFonts w:hint="cs"/>
          <w:rtl/>
        </w:rPr>
        <w:t xml:space="preserve">לא, לא, לא, אדוני סיים. </w:t>
      </w:r>
    </w:p>
    <w:p w14:paraId="5E86A68C" w14:textId="77777777" w:rsidR="00000000" w:rsidRDefault="00E84F3B">
      <w:pPr>
        <w:pStyle w:val="a"/>
        <w:ind w:firstLine="0"/>
        <w:rPr>
          <w:rFonts w:hint="cs"/>
          <w:rtl/>
        </w:rPr>
      </w:pPr>
    </w:p>
    <w:p w14:paraId="6EB02CBC" w14:textId="77777777" w:rsidR="00000000" w:rsidRDefault="00E84F3B">
      <w:pPr>
        <w:pStyle w:val="SpeakerCon"/>
        <w:rPr>
          <w:rtl/>
        </w:rPr>
      </w:pPr>
      <w:bookmarkStart w:id="348" w:name="FS000000526T16_07_2003_14_48_39C"/>
      <w:bookmarkEnd w:id="348"/>
      <w:r>
        <w:rPr>
          <w:rtl/>
        </w:rPr>
        <w:t>משה גפני (י</w:t>
      </w:r>
      <w:r>
        <w:rPr>
          <w:rtl/>
        </w:rPr>
        <w:t>הדות התורה):</w:t>
      </w:r>
    </w:p>
    <w:p w14:paraId="77B12D5E" w14:textId="77777777" w:rsidR="00000000" w:rsidRDefault="00E84F3B">
      <w:pPr>
        <w:pStyle w:val="a"/>
        <w:rPr>
          <w:rtl/>
        </w:rPr>
      </w:pPr>
    </w:p>
    <w:p w14:paraId="63265FC4" w14:textId="77777777" w:rsidR="00000000" w:rsidRDefault="00E84F3B">
      <w:pPr>
        <w:pStyle w:val="a"/>
        <w:rPr>
          <w:rFonts w:hint="cs"/>
          <w:rtl/>
        </w:rPr>
      </w:pPr>
      <w:r>
        <w:rPr>
          <w:rFonts w:hint="cs"/>
          <w:rtl/>
        </w:rPr>
        <w:t xml:space="preserve">כבר סיימתי. </w:t>
      </w:r>
    </w:p>
    <w:p w14:paraId="5234BC57" w14:textId="77777777" w:rsidR="00000000" w:rsidRDefault="00E84F3B">
      <w:pPr>
        <w:pStyle w:val="a"/>
        <w:ind w:firstLine="0"/>
        <w:rPr>
          <w:rFonts w:hint="cs"/>
          <w:rtl/>
        </w:rPr>
      </w:pPr>
    </w:p>
    <w:p w14:paraId="4C2A4326" w14:textId="77777777" w:rsidR="00000000" w:rsidRDefault="00E84F3B">
      <w:pPr>
        <w:pStyle w:val="ad"/>
        <w:rPr>
          <w:rtl/>
        </w:rPr>
      </w:pPr>
      <w:r>
        <w:rPr>
          <w:rtl/>
        </w:rPr>
        <w:t>היו"ר ראובן ריבלין:</w:t>
      </w:r>
    </w:p>
    <w:p w14:paraId="0C5EF814" w14:textId="77777777" w:rsidR="00000000" w:rsidRDefault="00E84F3B">
      <w:pPr>
        <w:pStyle w:val="a"/>
        <w:rPr>
          <w:rtl/>
        </w:rPr>
      </w:pPr>
    </w:p>
    <w:p w14:paraId="325FC0A1" w14:textId="77777777" w:rsidR="00000000" w:rsidRDefault="00E84F3B">
      <w:pPr>
        <w:pStyle w:val="a"/>
        <w:rPr>
          <w:rFonts w:hint="cs"/>
          <w:rtl/>
        </w:rPr>
      </w:pPr>
      <w:r>
        <w:rPr>
          <w:rFonts w:hint="cs"/>
          <w:rtl/>
        </w:rPr>
        <w:t xml:space="preserve">אדוני מדבר בלשון הווה בעוד שצריך לדבר בלשון עבר. </w:t>
      </w:r>
    </w:p>
    <w:p w14:paraId="1E6D9E28" w14:textId="77777777" w:rsidR="00000000" w:rsidRDefault="00E84F3B">
      <w:pPr>
        <w:pStyle w:val="a"/>
        <w:ind w:firstLine="0"/>
        <w:rPr>
          <w:rFonts w:hint="cs"/>
          <w:rtl/>
        </w:rPr>
      </w:pPr>
    </w:p>
    <w:p w14:paraId="6E592AD0" w14:textId="77777777" w:rsidR="00000000" w:rsidRDefault="00E84F3B">
      <w:pPr>
        <w:pStyle w:val="SpeakerCon"/>
        <w:rPr>
          <w:rtl/>
        </w:rPr>
      </w:pPr>
      <w:bookmarkStart w:id="349" w:name="FS000000526T16_07_2003_14_48_55C"/>
      <w:bookmarkEnd w:id="349"/>
      <w:r>
        <w:rPr>
          <w:rtl/>
        </w:rPr>
        <w:t>משה גפני (יהדות התורה):</w:t>
      </w:r>
    </w:p>
    <w:p w14:paraId="6DCC55EF" w14:textId="77777777" w:rsidR="00000000" w:rsidRDefault="00E84F3B">
      <w:pPr>
        <w:pStyle w:val="a"/>
        <w:rPr>
          <w:rtl/>
        </w:rPr>
      </w:pPr>
    </w:p>
    <w:p w14:paraId="5309B313" w14:textId="77777777" w:rsidR="00000000" w:rsidRDefault="00E84F3B">
      <w:pPr>
        <w:pStyle w:val="a"/>
        <w:rPr>
          <w:rFonts w:hint="cs"/>
          <w:rtl/>
        </w:rPr>
      </w:pPr>
      <w:r>
        <w:rPr>
          <w:rFonts w:hint="cs"/>
          <w:rtl/>
        </w:rPr>
        <w:t>אתם לא יודעים מה זה מעמד ביניים, אתם יודעים מה זה שחיתות, אתם יודעים מה זה גזלת כספי ציבור, אתם חושבים שאתם נמצאים בתקופת החושך. את</w:t>
      </w:r>
      <w:r>
        <w:rPr>
          <w:rFonts w:hint="cs"/>
          <w:rtl/>
        </w:rPr>
        <w:t xml:space="preserve">ם טועים. </w:t>
      </w:r>
    </w:p>
    <w:p w14:paraId="3627C67B" w14:textId="77777777" w:rsidR="00000000" w:rsidRDefault="00E84F3B">
      <w:pPr>
        <w:pStyle w:val="a"/>
        <w:ind w:firstLine="0"/>
        <w:rPr>
          <w:rFonts w:hint="cs"/>
          <w:rtl/>
        </w:rPr>
      </w:pPr>
    </w:p>
    <w:p w14:paraId="2EF629B6" w14:textId="77777777" w:rsidR="00000000" w:rsidRDefault="00E84F3B">
      <w:pPr>
        <w:pStyle w:val="ad"/>
        <w:rPr>
          <w:rtl/>
        </w:rPr>
      </w:pPr>
      <w:r>
        <w:rPr>
          <w:rtl/>
        </w:rPr>
        <w:t>היו"ר ראובן ריבלין:</w:t>
      </w:r>
    </w:p>
    <w:p w14:paraId="34AAFA78" w14:textId="77777777" w:rsidR="00000000" w:rsidRDefault="00E84F3B">
      <w:pPr>
        <w:pStyle w:val="a"/>
        <w:rPr>
          <w:rtl/>
        </w:rPr>
      </w:pPr>
    </w:p>
    <w:p w14:paraId="1E578EC9" w14:textId="77777777" w:rsidR="00000000" w:rsidRDefault="00E84F3B">
      <w:pPr>
        <w:pStyle w:val="a"/>
        <w:rPr>
          <w:rFonts w:hint="cs"/>
          <w:rtl/>
        </w:rPr>
      </w:pPr>
      <w:r>
        <w:rPr>
          <w:rFonts w:hint="cs"/>
          <w:rtl/>
        </w:rPr>
        <w:t xml:space="preserve">או.קיי., חבר הכנסת גפני. חבר הכנסת גפני כבר סגרתי לך את המיקרופון. </w:t>
      </w:r>
    </w:p>
    <w:p w14:paraId="200D698C" w14:textId="77777777" w:rsidR="00000000" w:rsidRDefault="00E84F3B">
      <w:pPr>
        <w:pStyle w:val="a"/>
        <w:ind w:firstLine="0"/>
        <w:rPr>
          <w:rFonts w:hint="cs"/>
          <w:rtl/>
        </w:rPr>
      </w:pPr>
    </w:p>
    <w:p w14:paraId="3D96E000" w14:textId="77777777" w:rsidR="00000000" w:rsidRDefault="00E84F3B">
      <w:pPr>
        <w:pStyle w:val="SpeakerCon"/>
        <w:rPr>
          <w:rtl/>
        </w:rPr>
      </w:pPr>
      <w:bookmarkStart w:id="350" w:name="FS000000526T16_07_2003_14_49_53C"/>
      <w:bookmarkEnd w:id="350"/>
    </w:p>
    <w:p w14:paraId="601C260E" w14:textId="77777777" w:rsidR="00000000" w:rsidRDefault="00E84F3B">
      <w:pPr>
        <w:pStyle w:val="SpeakerCon"/>
        <w:rPr>
          <w:rtl/>
        </w:rPr>
      </w:pPr>
      <w:r>
        <w:rPr>
          <w:rtl/>
        </w:rPr>
        <w:t>משה גפני (יהדות התורה):</w:t>
      </w:r>
    </w:p>
    <w:p w14:paraId="32ECE0EC" w14:textId="77777777" w:rsidR="00000000" w:rsidRDefault="00E84F3B">
      <w:pPr>
        <w:pStyle w:val="a"/>
        <w:rPr>
          <w:rtl/>
        </w:rPr>
      </w:pPr>
    </w:p>
    <w:p w14:paraId="447D7E8C" w14:textId="77777777" w:rsidR="00000000" w:rsidRDefault="00E84F3B">
      <w:pPr>
        <w:pStyle w:val="a"/>
        <w:rPr>
          <w:rFonts w:hint="cs"/>
          <w:rtl/>
        </w:rPr>
      </w:pPr>
      <w:r>
        <w:rPr>
          <w:rFonts w:hint="cs"/>
          <w:rtl/>
        </w:rPr>
        <w:t xml:space="preserve">אתם טועים ואתם תרדו מהר מאוד מהשלטון, העם יבעט בכם. </w:t>
      </w:r>
    </w:p>
    <w:p w14:paraId="1D6C9F45" w14:textId="77777777" w:rsidR="00000000" w:rsidRDefault="00E84F3B">
      <w:pPr>
        <w:pStyle w:val="a"/>
        <w:ind w:firstLine="0"/>
        <w:rPr>
          <w:rFonts w:hint="cs"/>
          <w:rtl/>
        </w:rPr>
      </w:pPr>
    </w:p>
    <w:p w14:paraId="6B26EECF" w14:textId="77777777" w:rsidR="00000000" w:rsidRDefault="00E84F3B">
      <w:pPr>
        <w:pStyle w:val="ad"/>
        <w:rPr>
          <w:rtl/>
        </w:rPr>
      </w:pPr>
      <w:r>
        <w:rPr>
          <w:rtl/>
        </w:rPr>
        <w:t>היו"ר ראובן ריבלין:</w:t>
      </w:r>
    </w:p>
    <w:p w14:paraId="4FA465BF" w14:textId="77777777" w:rsidR="00000000" w:rsidRDefault="00E84F3B">
      <w:pPr>
        <w:pStyle w:val="a"/>
        <w:rPr>
          <w:rtl/>
        </w:rPr>
      </w:pPr>
    </w:p>
    <w:p w14:paraId="70E0359D" w14:textId="77777777" w:rsidR="00000000" w:rsidRDefault="00E84F3B">
      <w:pPr>
        <w:pStyle w:val="a"/>
        <w:rPr>
          <w:rFonts w:hint="cs"/>
          <w:rtl/>
        </w:rPr>
      </w:pPr>
      <w:r>
        <w:rPr>
          <w:rFonts w:hint="cs"/>
          <w:rtl/>
        </w:rPr>
        <w:t>חבר הכנסת גפני, אדוני, ברשותך, אני מבקש מאדוני מאוד, ה</w:t>
      </w:r>
      <w:r>
        <w:rPr>
          <w:rFonts w:hint="cs"/>
          <w:rtl/>
        </w:rPr>
        <w:t xml:space="preserve">ואיל ואתה חבר כנסת מאוד פעיל ומאוד יעיל, דבריך צריכים להישמע כמצוות אנשים מלומדה, גם אפשר להרים את הקול לפעמים, אבל כאשר אומר לך היושב-ראש, בוודאי היושבת-ראש אומרת לך שזמנך תם, היא רק עוזרת לך. כי הרי אדוני אמר אותם דברים כמה פעמים. </w:t>
      </w:r>
    </w:p>
    <w:p w14:paraId="6475B115" w14:textId="77777777" w:rsidR="00000000" w:rsidRDefault="00E84F3B">
      <w:pPr>
        <w:pStyle w:val="a"/>
        <w:ind w:firstLine="0"/>
        <w:rPr>
          <w:rFonts w:hint="cs"/>
          <w:rtl/>
        </w:rPr>
      </w:pPr>
    </w:p>
    <w:p w14:paraId="121765F2" w14:textId="77777777" w:rsidR="00000000" w:rsidRDefault="00E84F3B">
      <w:pPr>
        <w:pStyle w:val="SpeakerCon"/>
        <w:rPr>
          <w:rtl/>
        </w:rPr>
      </w:pPr>
      <w:bookmarkStart w:id="351" w:name="FS000000526T16_07_2003_14_51_15C"/>
      <w:bookmarkEnd w:id="351"/>
      <w:r>
        <w:rPr>
          <w:rtl/>
        </w:rPr>
        <w:t>משה גפני (יהדות התורה</w:t>
      </w:r>
      <w:r>
        <w:rPr>
          <w:rtl/>
        </w:rPr>
        <w:t>):</w:t>
      </w:r>
    </w:p>
    <w:p w14:paraId="26AEBD4C" w14:textId="77777777" w:rsidR="00000000" w:rsidRDefault="00E84F3B">
      <w:pPr>
        <w:pStyle w:val="a"/>
        <w:rPr>
          <w:rtl/>
        </w:rPr>
      </w:pPr>
    </w:p>
    <w:p w14:paraId="18A0D1EC" w14:textId="77777777" w:rsidR="00000000" w:rsidRDefault="00E84F3B">
      <w:pPr>
        <w:pStyle w:val="a"/>
        <w:rPr>
          <w:rFonts w:hint="cs"/>
          <w:rtl/>
        </w:rPr>
      </w:pPr>
      <w:r>
        <w:rPr>
          <w:rFonts w:hint="cs"/>
          <w:rtl/>
        </w:rPr>
        <w:t xml:space="preserve">פעם אחת. </w:t>
      </w:r>
    </w:p>
    <w:p w14:paraId="6CA1FEE2" w14:textId="77777777" w:rsidR="00000000" w:rsidRDefault="00E84F3B">
      <w:pPr>
        <w:pStyle w:val="a"/>
        <w:ind w:firstLine="0"/>
        <w:rPr>
          <w:rFonts w:hint="cs"/>
          <w:rtl/>
        </w:rPr>
      </w:pPr>
    </w:p>
    <w:p w14:paraId="1DBC0E21" w14:textId="77777777" w:rsidR="00000000" w:rsidRDefault="00E84F3B">
      <w:pPr>
        <w:pStyle w:val="ad"/>
        <w:rPr>
          <w:rtl/>
        </w:rPr>
      </w:pPr>
      <w:r>
        <w:rPr>
          <w:rtl/>
        </w:rPr>
        <w:t>היו"ר ראובן ריבלין:</w:t>
      </w:r>
    </w:p>
    <w:p w14:paraId="5276BC5D" w14:textId="77777777" w:rsidR="00000000" w:rsidRDefault="00E84F3B">
      <w:pPr>
        <w:pStyle w:val="a"/>
        <w:rPr>
          <w:rtl/>
        </w:rPr>
      </w:pPr>
    </w:p>
    <w:p w14:paraId="3025145A" w14:textId="77777777" w:rsidR="00000000" w:rsidRDefault="00E84F3B">
      <w:pPr>
        <w:pStyle w:val="a"/>
        <w:rPr>
          <w:rFonts w:hint="cs"/>
          <w:rtl/>
        </w:rPr>
      </w:pPr>
      <w:r>
        <w:rPr>
          <w:rFonts w:hint="cs"/>
          <w:rtl/>
        </w:rPr>
        <w:t xml:space="preserve">לא, אולי חשב אדוני שהוא אמר אותם פעם אחת, והיא עזרה לך והסבירה לך שכבר סיימת את זמנך, כי כבר מיצית את נאומך. תודה רבה. </w:t>
      </w:r>
    </w:p>
    <w:p w14:paraId="198A8F00" w14:textId="77777777" w:rsidR="00000000" w:rsidRDefault="00E84F3B">
      <w:pPr>
        <w:pStyle w:val="a"/>
        <w:ind w:firstLine="0"/>
        <w:rPr>
          <w:rFonts w:hint="cs"/>
          <w:rtl/>
        </w:rPr>
      </w:pPr>
    </w:p>
    <w:p w14:paraId="739C9F5B" w14:textId="77777777" w:rsidR="00000000" w:rsidRDefault="00E84F3B">
      <w:pPr>
        <w:pStyle w:val="SpeakerCon"/>
        <w:rPr>
          <w:rtl/>
        </w:rPr>
      </w:pPr>
      <w:bookmarkStart w:id="352" w:name="FS000000526T16_07_2003_14_51_57C"/>
      <w:bookmarkEnd w:id="352"/>
      <w:r>
        <w:rPr>
          <w:rtl/>
        </w:rPr>
        <w:t>משה גפני (יהדות התורה):</w:t>
      </w:r>
    </w:p>
    <w:p w14:paraId="5A9A5447" w14:textId="77777777" w:rsidR="00000000" w:rsidRDefault="00E84F3B">
      <w:pPr>
        <w:pStyle w:val="a"/>
        <w:rPr>
          <w:rtl/>
        </w:rPr>
      </w:pPr>
    </w:p>
    <w:p w14:paraId="6DA0091F" w14:textId="77777777" w:rsidR="00000000" w:rsidRDefault="00E84F3B">
      <w:pPr>
        <w:pStyle w:val="a"/>
        <w:rPr>
          <w:rFonts w:hint="cs"/>
          <w:rtl/>
        </w:rPr>
      </w:pPr>
      <w:r>
        <w:rPr>
          <w:rFonts w:hint="cs"/>
          <w:rtl/>
        </w:rPr>
        <w:t xml:space="preserve">אני לא הולך לקפח אף שר בשינוי. </w:t>
      </w:r>
    </w:p>
    <w:p w14:paraId="2F8AE898" w14:textId="77777777" w:rsidR="00000000" w:rsidRDefault="00E84F3B">
      <w:pPr>
        <w:pStyle w:val="a"/>
        <w:ind w:firstLine="0"/>
        <w:rPr>
          <w:rFonts w:hint="cs"/>
          <w:rtl/>
        </w:rPr>
      </w:pPr>
    </w:p>
    <w:p w14:paraId="7F09CC48" w14:textId="77777777" w:rsidR="00000000" w:rsidRDefault="00E84F3B">
      <w:pPr>
        <w:pStyle w:val="ad"/>
        <w:rPr>
          <w:rtl/>
        </w:rPr>
      </w:pPr>
      <w:r>
        <w:rPr>
          <w:rtl/>
        </w:rPr>
        <w:t>היו"ר ראובן ריבלין:</w:t>
      </w:r>
    </w:p>
    <w:p w14:paraId="35EEE7C8" w14:textId="77777777" w:rsidR="00000000" w:rsidRDefault="00E84F3B">
      <w:pPr>
        <w:pStyle w:val="a"/>
        <w:rPr>
          <w:rtl/>
        </w:rPr>
      </w:pPr>
    </w:p>
    <w:p w14:paraId="293EC6CA" w14:textId="77777777" w:rsidR="00000000" w:rsidRDefault="00E84F3B">
      <w:pPr>
        <w:pStyle w:val="a"/>
        <w:rPr>
          <w:rFonts w:hint="cs"/>
          <w:rtl/>
        </w:rPr>
      </w:pPr>
      <w:r>
        <w:rPr>
          <w:rFonts w:hint="cs"/>
          <w:rtl/>
        </w:rPr>
        <w:t>רבותי חברי הכנסת, אנ</w:t>
      </w:r>
      <w:r>
        <w:rPr>
          <w:rFonts w:hint="cs"/>
          <w:rtl/>
        </w:rPr>
        <w:t>י מתכבד להזמין את יושב-ראש סיעת ש"ס לומר את דבריו. אני רק רוצה לומר לכם, שהיתה איזה אמירה כאילו משמר הכנסת לא אפשר לחלק מהנשים הנמצאות בהפגנה ליד משרדי האוצר לעלות בדרך העולה למשכן הכנסת; משכן הכנסת גם עזר לנשים אלה, שלא על מנת לקבל פרס, במתן שירותים שהם ה</w:t>
      </w:r>
      <w:r>
        <w:rPr>
          <w:rFonts w:hint="cs"/>
          <w:rtl/>
        </w:rPr>
        <w:t>כרחיים לקיומו היומיומי של אדם, בשירותי מקלחות והשירותים האחרים. עם זאת, מובן שאנחנו חייבים לקיים את ישיבות הכנסת תחת עין הציבור, אבל בלי מורא ומשוא פנים, כך שכאשר באו וביקשו כמות כל כך אדירה של אנשים, בלי הודעה מוקדמת לבוא ולהיכנס, אנחנו ביקשנו שייכנסו בקב</w:t>
      </w:r>
      <w:r>
        <w:rPr>
          <w:rFonts w:hint="cs"/>
          <w:rtl/>
        </w:rPr>
        <w:t xml:space="preserve">וצות של 50 ו-50, לא של חמש וחמש. אני גם קיבלתי הבטחה מלאה, שכשתבואנה לכאן אותן נשים שמפגינות, או גברים, והם יהיו במשכן הכנסת, הם יתנהגו כראוי למוסד הכנסת. </w:t>
      </w:r>
    </w:p>
    <w:p w14:paraId="685CF2C5" w14:textId="77777777" w:rsidR="00000000" w:rsidRDefault="00E84F3B">
      <w:pPr>
        <w:pStyle w:val="a"/>
        <w:rPr>
          <w:rFonts w:hint="cs"/>
          <w:rtl/>
        </w:rPr>
      </w:pPr>
    </w:p>
    <w:p w14:paraId="50DA6308" w14:textId="77777777" w:rsidR="00000000" w:rsidRDefault="00E84F3B">
      <w:pPr>
        <w:pStyle w:val="a"/>
        <w:rPr>
          <w:rFonts w:hint="cs"/>
          <w:rtl/>
        </w:rPr>
      </w:pPr>
      <w:r>
        <w:rPr>
          <w:rFonts w:hint="cs"/>
          <w:rtl/>
        </w:rPr>
        <w:t>אני מתכבד לאפשר לחבר הכנסת פרץ לומר את דבריו. בעתיד הקרוב ייכנסו לכאן אותן מוזמנות אשר ביקשו להיכנס</w:t>
      </w:r>
      <w:r>
        <w:rPr>
          <w:rFonts w:hint="cs"/>
          <w:rtl/>
        </w:rPr>
        <w:t xml:space="preserve">. אני מבקש שגם החברים ידאגו בהתאם, על מנת שלא ללבות יצרים בצורה שאין צורך בה. תודה רבה. </w:t>
      </w:r>
    </w:p>
    <w:p w14:paraId="65160039" w14:textId="77777777" w:rsidR="00000000" w:rsidRDefault="00E84F3B">
      <w:pPr>
        <w:pStyle w:val="a"/>
        <w:ind w:firstLine="0"/>
        <w:rPr>
          <w:rFonts w:hint="cs"/>
          <w:rtl/>
        </w:rPr>
      </w:pPr>
    </w:p>
    <w:p w14:paraId="18136E24" w14:textId="77777777" w:rsidR="00000000" w:rsidRDefault="00E84F3B">
      <w:pPr>
        <w:pStyle w:val="ac"/>
        <w:rPr>
          <w:rtl/>
        </w:rPr>
      </w:pPr>
      <w:r>
        <w:rPr>
          <w:rFonts w:hint="eastAsia"/>
          <w:rtl/>
        </w:rPr>
        <w:t>רן</w:t>
      </w:r>
      <w:r>
        <w:rPr>
          <w:rtl/>
        </w:rPr>
        <w:t xml:space="preserve"> כהן (מרצ):</w:t>
      </w:r>
    </w:p>
    <w:p w14:paraId="3C750FFA" w14:textId="77777777" w:rsidR="00000000" w:rsidRDefault="00E84F3B">
      <w:pPr>
        <w:pStyle w:val="a"/>
        <w:rPr>
          <w:rFonts w:hint="cs"/>
          <w:rtl/>
        </w:rPr>
      </w:pPr>
    </w:p>
    <w:p w14:paraId="71F2CCCC" w14:textId="77777777" w:rsidR="00000000" w:rsidRDefault="00E84F3B">
      <w:pPr>
        <w:pStyle w:val="a"/>
        <w:rPr>
          <w:rFonts w:hint="cs"/>
          <w:rtl/>
        </w:rPr>
      </w:pPr>
      <w:r>
        <w:rPr>
          <w:rFonts w:hint="cs"/>
          <w:rtl/>
        </w:rPr>
        <w:t xml:space="preserve">אדוני היושב-ראש, עם כל הכבוד, היה ראוי הרבה יותר לו היה אפשר שהן תהיינה כאן כדי לראות שהפרלמנט דן בעניינן. </w:t>
      </w:r>
    </w:p>
    <w:p w14:paraId="0AA7AC4B" w14:textId="77777777" w:rsidR="00000000" w:rsidRDefault="00E84F3B">
      <w:pPr>
        <w:pStyle w:val="a"/>
        <w:ind w:firstLine="0"/>
        <w:rPr>
          <w:rFonts w:hint="cs"/>
          <w:rtl/>
        </w:rPr>
      </w:pPr>
    </w:p>
    <w:p w14:paraId="5D89683A" w14:textId="77777777" w:rsidR="00000000" w:rsidRDefault="00E84F3B">
      <w:pPr>
        <w:pStyle w:val="ad"/>
        <w:rPr>
          <w:rtl/>
        </w:rPr>
      </w:pPr>
      <w:r>
        <w:rPr>
          <w:rtl/>
        </w:rPr>
        <w:t>היו"ר ראובן ריבלין:</w:t>
      </w:r>
    </w:p>
    <w:p w14:paraId="7B704EA3" w14:textId="77777777" w:rsidR="00000000" w:rsidRDefault="00E84F3B">
      <w:pPr>
        <w:pStyle w:val="a"/>
        <w:rPr>
          <w:rtl/>
        </w:rPr>
      </w:pPr>
    </w:p>
    <w:p w14:paraId="1E85ADB1" w14:textId="77777777" w:rsidR="00000000" w:rsidRDefault="00E84F3B">
      <w:pPr>
        <w:pStyle w:val="a"/>
        <w:rPr>
          <w:rFonts w:hint="cs"/>
          <w:rtl/>
        </w:rPr>
      </w:pPr>
      <w:r>
        <w:rPr>
          <w:rFonts w:hint="cs"/>
          <w:rtl/>
        </w:rPr>
        <w:t xml:space="preserve">אין לי ויכוח אתך. אם </w:t>
      </w:r>
      <w:r>
        <w:rPr>
          <w:rFonts w:hint="cs"/>
          <w:rtl/>
        </w:rPr>
        <w:t>למשל חבר הכנסת כהן, כפי שהוא עשה זאת פעמים רבות בהצעות חוק פרטיות שלו - אני הייתי ספון במשרדי לדון בהצעת חוק פרטית של חבר הכנסת רן כהן בעניין הכנסת הישנה בירושלים, והיה לנו ויכוח קשה מבחינה משפטית ומבחינה היסטורית. אני תומך אחת לאחת בעמדותיו של חבר הכנסת כ</w:t>
      </w:r>
      <w:r>
        <w:rPr>
          <w:rFonts w:hint="cs"/>
          <w:rtl/>
        </w:rPr>
        <w:t xml:space="preserve">הן. אנחנו התכוננו, ופתאום שמעתי שהדבר הזה קם עלינו. אני מבקש להסביר, שהיו עושים טוב חברי הכנסת, אם חברת הכנסת אילנה כהן או חברת הכנסת אתי לבני או חברת הכנסת גמליאל או חבר הכנסת רן כהן, שהיה מבקש להזמין - - - </w:t>
      </w:r>
    </w:p>
    <w:p w14:paraId="09651720" w14:textId="77777777" w:rsidR="00000000" w:rsidRDefault="00E84F3B">
      <w:pPr>
        <w:pStyle w:val="a"/>
        <w:ind w:firstLine="0"/>
        <w:rPr>
          <w:rFonts w:hint="cs"/>
          <w:rtl/>
        </w:rPr>
      </w:pPr>
    </w:p>
    <w:p w14:paraId="0634E678" w14:textId="77777777" w:rsidR="00000000" w:rsidRDefault="00E84F3B">
      <w:pPr>
        <w:pStyle w:val="ac"/>
        <w:rPr>
          <w:rtl/>
        </w:rPr>
      </w:pPr>
      <w:r>
        <w:rPr>
          <w:rFonts w:hint="eastAsia"/>
          <w:rtl/>
        </w:rPr>
        <w:t>רן</w:t>
      </w:r>
      <w:r>
        <w:rPr>
          <w:rtl/>
        </w:rPr>
        <w:t xml:space="preserve"> כהן (מרצ):</w:t>
      </w:r>
    </w:p>
    <w:p w14:paraId="367A33C7" w14:textId="77777777" w:rsidR="00000000" w:rsidRDefault="00E84F3B">
      <w:pPr>
        <w:pStyle w:val="a"/>
        <w:rPr>
          <w:rFonts w:hint="cs"/>
          <w:rtl/>
        </w:rPr>
      </w:pPr>
    </w:p>
    <w:p w14:paraId="09213D40" w14:textId="77777777" w:rsidR="00000000" w:rsidRDefault="00E84F3B">
      <w:pPr>
        <w:pStyle w:val="a"/>
        <w:rPr>
          <w:rFonts w:hint="cs"/>
          <w:rtl/>
        </w:rPr>
      </w:pPr>
      <w:r>
        <w:rPr>
          <w:rFonts w:hint="cs"/>
          <w:rtl/>
        </w:rPr>
        <w:t xml:space="preserve">ביקשתי. </w:t>
      </w:r>
    </w:p>
    <w:p w14:paraId="5B377F90" w14:textId="77777777" w:rsidR="00000000" w:rsidRDefault="00E84F3B">
      <w:pPr>
        <w:pStyle w:val="a"/>
        <w:ind w:firstLine="0"/>
        <w:rPr>
          <w:rFonts w:hint="cs"/>
          <w:rtl/>
        </w:rPr>
      </w:pPr>
    </w:p>
    <w:p w14:paraId="7B25A3CE" w14:textId="77777777" w:rsidR="00000000" w:rsidRDefault="00E84F3B">
      <w:pPr>
        <w:pStyle w:val="ad"/>
        <w:rPr>
          <w:rtl/>
        </w:rPr>
      </w:pPr>
      <w:r>
        <w:rPr>
          <w:rtl/>
        </w:rPr>
        <w:t>היו"ר ראובן ריבלין:</w:t>
      </w:r>
    </w:p>
    <w:p w14:paraId="6E0A16A3" w14:textId="77777777" w:rsidR="00000000" w:rsidRDefault="00E84F3B">
      <w:pPr>
        <w:pStyle w:val="a"/>
        <w:rPr>
          <w:rtl/>
        </w:rPr>
      </w:pPr>
    </w:p>
    <w:p w14:paraId="14134E59" w14:textId="77777777" w:rsidR="00000000" w:rsidRDefault="00E84F3B">
      <w:pPr>
        <w:pStyle w:val="a"/>
        <w:rPr>
          <w:rFonts w:hint="cs"/>
          <w:rtl/>
        </w:rPr>
      </w:pPr>
      <w:r>
        <w:rPr>
          <w:rFonts w:hint="cs"/>
          <w:rtl/>
        </w:rPr>
        <w:t xml:space="preserve">אז מדוע אדוני לא פנה אלי? היינו יכולים להסדיר זאת. חבר הכנסת כהן, כאשר בזמנו דיברנו על עניין הדיור הציבורי, אני זוכר שאתה ואני ביקשנו מבעוד יום ואנשים מילאו פה את היציע. בהחלט זכותם לבוא ולשמוע כשמדברים בעניינם, בהתנהגות שתביא כבוד גם לעם וגם לכנסת, ואולי </w:t>
      </w:r>
      <w:r>
        <w:rPr>
          <w:rFonts w:hint="cs"/>
          <w:rtl/>
        </w:rPr>
        <w:t xml:space="preserve">תמצא גם דרך על מנת לאפשר גישור על פערים. דברים כאלה מביאים לפנינו מבעוד מועד. אי-אפשר פתאום לבוא ולהקים מכל דבר קול זעקה, כאשר אנחנו מבקשים לתת. </w:t>
      </w:r>
    </w:p>
    <w:p w14:paraId="43B16BCC" w14:textId="77777777" w:rsidR="00000000" w:rsidRDefault="00E84F3B">
      <w:pPr>
        <w:pStyle w:val="a"/>
        <w:rPr>
          <w:rFonts w:hint="cs"/>
          <w:rtl/>
        </w:rPr>
      </w:pPr>
    </w:p>
    <w:p w14:paraId="0881452F" w14:textId="77777777" w:rsidR="00000000" w:rsidRDefault="00E84F3B">
      <w:pPr>
        <w:pStyle w:val="a"/>
        <w:rPr>
          <w:rFonts w:hint="cs"/>
          <w:rtl/>
        </w:rPr>
      </w:pPr>
      <w:r>
        <w:rPr>
          <w:rFonts w:hint="cs"/>
          <w:rtl/>
        </w:rPr>
        <w:t>רבותי, חברי הכנסת, אנחנו בעיצומו של הדיון. אני אנהל את הדיון לכמה רגעים וברגע שאני אראה שכל הדברים על מי מנוח</w:t>
      </w:r>
      <w:r>
        <w:rPr>
          <w:rFonts w:hint="cs"/>
          <w:rtl/>
        </w:rPr>
        <w:t>ות, אני אאפשר לסגנית היושב-ראש או מי שצריך לבוא במקומי לעלות.</w:t>
      </w:r>
    </w:p>
    <w:p w14:paraId="6247C7E8" w14:textId="77777777" w:rsidR="00000000" w:rsidRDefault="00E84F3B">
      <w:pPr>
        <w:pStyle w:val="a"/>
        <w:rPr>
          <w:rFonts w:hint="cs"/>
          <w:rtl/>
        </w:rPr>
      </w:pPr>
    </w:p>
    <w:p w14:paraId="76CCF315" w14:textId="77777777" w:rsidR="00000000" w:rsidRDefault="00E84F3B">
      <w:pPr>
        <w:pStyle w:val="ac"/>
        <w:rPr>
          <w:rtl/>
        </w:rPr>
      </w:pPr>
      <w:r>
        <w:rPr>
          <w:rFonts w:hint="eastAsia"/>
          <w:rtl/>
        </w:rPr>
        <w:t>דוד</w:t>
      </w:r>
      <w:r>
        <w:rPr>
          <w:rtl/>
        </w:rPr>
        <w:t xml:space="preserve"> טל (עם אחד):</w:t>
      </w:r>
    </w:p>
    <w:p w14:paraId="2F966ABC" w14:textId="77777777" w:rsidR="00000000" w:rsidRDefault="00E84F3B">
      <w:pPr>
        <w:pStyle w:val="a"/>
        <w:rPr>
          <w:rFonts w:hint="cs"/>
          <w:rtl/>
        </w:rPr>
      </w:pPr>
    </w:p>
    <w:p w14:paraId="38897CBF" w14:textId="77777777" w:rsidR="00000000" w:rsidRDefault="00E84F3B">
      <w:pPr>
        <w:pStyle w:val="a"/>
        <w:rPr>
          <w:rFonts w:hint="cs"/>
          <w:rtl/>
        </w:rPr>
      </w:pPr>
      <w:r>
        <w:rPr>
          <w:rFonts w:hint="cs"/>
          <w:rtl/>
        </w:rPr>
        <w:t>אני יכול להכניס אותן כרגע?</w:t>
      </w:r>
    </w:p>
    <w:p w14:paraId="0D838C0C" w14:textId="77777777" w:rsidR="00000000" w:rsidRDefault="00E84F3B">
      <w:pPr>
        <w:pStyle w:val="a"/>
        <w:rPr>
          <w:rFonts w:hint="cs"/>
          <w:rtl/>
        </w:rPr>
      </w:pPr>
    </w:p>
    <w:p w14:paraId="0AA067FA" w14:textId="77777777" w:rsidR="00000000" w:rsidRDefault="00E84F3B">
      <w:pPr>
        <w:pStyle w:val="ad"/>
        <w:rPr>
          <w:rtl/>
        </w:rPr>
      </w:pPr>
      <w:r>
        <w:rPr>
          <w:rtl/>
        </w:rPr>
        <w:t>היו"ר ראובן ריבלין:</w:t>
      </w:r>
    </w:p>
    <w:p w14:paraId="46C19D77" w14:textId="77777777" w:rsidR="00000000" w:rsidRDefault="00E84F3B">
      <w:pPr>
        <w:pStyle w:val="a"/>
        <w:rPr>
          <w:rtl/>
        </w:rPr>
      </w:pPr>
    </w:p>
    <w:p w14:paraId="0CC2A830" w14:textId="77777777" w:rsidR="00000000" w:rsidRDefault="00E84F3B">
      <w:pPr>
        <w:pStyle w:val="a"/>
        <w:rPr>
          <w:rFonts w:hint="cs"/>
          <w:rtl/>
        </w:rPr>
      </w:pPr>
      <w:r>
        <w:rPr>
          <w:rFonts w:hint="cs"/>
          <w:rtl/>
        </w:rPr>
        <w:t>הואיל ואנחנו לא יכולים להכניס יותר מקבוצות של 50, אז אל תדאג, אדוני, הן נכנסות, אלא אם כן אדוני רוצה לקבל את פניהן, אז הוא יכו</w:t>
      </w:r>
      <w:r>
        <w:rPr>
          <w:rFonts w:hint="cs"/>
          <w:rtl/>
        </w:rPr>
        <w:t>ל לעשות זאת, כי הרי אני לא יכול לחייב אותו לפי שום קוד אתי להישאר לשבת. אתה מבקש את רשותי ללכת?</w:t>
      </w:r>
    </w:p>
    <w:p w14:paraId="22BAF7A1" w14:textId="77777777" w:rsidR="00000000" w:rsidRDefault="00E84F3B">
      <w:pPr>
        <w:pStyle w:val="a"/>
        <w:rPr>
          <w:rFonts w:hint="cs"/>
          <w:rtl/>
        </w:rPr>
      </w:pPr>
    </w:p>
    <w:p w14:paraId="79BAAC2F" w14:textId="77777777" w:rsidR="00000000" w:rsidRDefault="00E84F3B">
      <w:pPr>
        <w:pStyle w:val="ac"/>
        <w:rPr>
          <w:rtl/>
        </w:rPr>
      </w:pPr>
      <w:r>
        <w:rPr>
          <w:rFonts w:hint="eastAsia"/>
          <w:rtl/>
        </w:rPr>
        <w:t>דוד</w:t>
      </w:r>
      <w:r>
        <w:rPr>
          <w:rtl/>
        </w:rPr>
        <w:t xml:space="preserve"> טל (עם אחד):</w:t>
      </w:r>
    </w:p>
    <w:p w14:paraId="096C78F8" w14:textId="77777777" w:rsidR="00000000" w:rsidRDefault="00E84F3B">
      <w:pPr>
        <w:pStyle w:val="a"/>
        <w:rPr>
          <w:rFonts w:hint="cs"/>
          <w:rtl/>
        </w:rPr>
      </w:pPr>
    </w:p>
    <w:p w14:paraId="2169792B" w14:textId="77777777" w:rsidR="00000000" w:rsidRDefault="00E84F3B">
      <w:pPr>
        <w:pStyle w:val="a"/>
        <w:rPr>
          <w:rFonts w:hint="cs"/>
          <w:rtl/>
        </w:rPr>
      </w:pPr>
      <w:r>
        <w:rPr>
          <w:rFonts w:hint="cs"/>
          <w:rtl/>
        </w:rPr>
        <w:t>את רשותך להביא אותן לכאן.</w:t>
      </w:r>
    </w:p>
    <w:p w14:paraId="665A2D80" w14:textId="77777777" w:rsidR="00000000" w:rsidRDefault="00E84F3B">
      <w:pPr>
        <w:pStyle w:val="a"/>
        <w:rPr>
          <w:rFonts w:hint="cs"/>
          <w:rtl/>
        </w:rPr>
      </w:pPr>
    </w:p>
    <w:p w14:paraId="2C908143" w14:textId="77777777" w:rsidR="00000000" w:rsidRDefault="00E84F3B">
      <w:pPr>
        <w:pStyle w:val="ad"/>
        <w:rPr>
          <w:rtl/>
        </w:rPr>
      </w:pPr>
      <w:r>
        <w:rPr>
          <w:rtl/>
        </w:rPr>
        <w:t>היו"ר ראובן ריבלין:</w:t>
      </w:r>
    </w:p>
    <w:p w14:paraId="3EBBA12F" w14:textId="77777777" w:rsidR="00000000" w:rsidRDefault="00E84F3B">
      <w:pPr>
        <w:pStyle w:val="a"/>
        <w:rPr>
          <w:rtl/>
        </w:rPr>
      </w:pPr>
    </w:p>
    <w:p w14:paraId="3F236A9B" w14:textId="77777777" w:rsidR="00000000" w:rsidRDefault="00E84F3B">
      <w:pPr>
        <w:pStyle w:val="a"/>
        <w:rPr>
          <w:rFonts w:hint="cs"/>
          <w:rtl/>
        </w:rPr>
      </w:pPr>
      <w:r>
        <w:rPr>
          <w:rFonts w:hint="cs"/>
          <w:rtl/>
        </w:rPr>
        <w:t xml:space="preserve">רשותי ניתנת לך לעשות ככל העולה על רוחך, ובלבד שתעשה זאת במסגרת החוק וגבולות הטעם הטוב. </w:t>
      </w:r>
    </w:p>
    <w:p w14:paraId="4CBD90AD" w14:textId="77777777" w:rsidR="00000000" w:rsidRDefault="00E84F3B">
      <w:pPr>
        <w:pStyle w:val="a"/>
        <w:rPr>
          <w:rFonts w:hint="cs"/>
          <w:rtl/>
        </w:rPr>
      </w:pPr>
    </w:p>
    <w:p w14:paraId="1F642AEB" w14:textId="77777777" w:rsidR="00000000" w:rsidRDefault="00E84F3B">
      <w:pPr>
        <w:pStyle w:val="Speaker"/>
        <w:rPr>
          <w:rtl/>
        </w:rPr>
      </w:pPr>
      <w:bookmarkStart w:id="353" w:name="FS000000501T16_07_2003_14_24_39"/>
      <w:bookmarkStart w:id="354" w:name="_Toc46538656"/>
      <w:bookmarkStart w:id="355" w:name="_Toc49055386"/>
      <w:bookmarkEnd w:id="353"/>
      <w:r>
        <w:rPr>
          <w:rFonts w:hint="eastAsia"/>
          <w:rtl/>
        </w:rPr>
        <w:t>יאיר</w:t>
      </w:r>
      <w:r>
        <w:rPr>
          <w:rtl/>
        </w:rPr>
        <w:t xml:space="preserve"> פרץ (ש"ס):</w:t>
      </w:r>
      <w:bookmarkEnd w:id="354"/>
      <w:bookmarkEnd w:id="355"/>
    </w:p>
    <w:p w14:paraId="60CF4CB1" w14:textId="77777777" w:rsidR="00000000" w:rsidRDefault="00E84F3B">
      <w:pPr>
        <w:pStyle w:val="a"/>
        <w:rPr>
          <w:rFonts w:hint="cs"/>
          <w:rtl/>
        </w:rPr>
      </w:pPr>
    </w:p>
    <w:p w14:paraId="0BBDFB8B" w14:textId="77777777" w:rsidR="00000000" w:rsidRDefault="00E84F3B">
      <w:pPr>
        <w:pStyle w:val="a"/>
        <w:rPr>
          <w:rFonts w:hint="cs"/>
          <w:rtl/>
        </w:rPr>
      </w:pPr>
      <w:r>
        <w:rPr>
          <w:rFonts w:hint="cs"/>
          <w:rtl/>
        </w:rPr>
        <w:t xml:space="preserve">אני מחכה ליושב-ראש. </w:t>
      </w:r>
    </w:p>
    <w:p w14:paraId="1267C3CA" w14:textId="77777777" w:rsidR="00000000" w:rsidRDefault="00E84F3B">
      <w:pPr>
        <w:pStyle w:val="a"/>
        <w:rPr>
          <w:rFonts w:hint="cs"/>
          <w:rtl/>
        </w:rPr>
      </w:pPr>
    </w:p>
    <w:p w14:paraId="31CECA04" w14:textId="77777777" w:rsidR="00000000" w:rsidRDefault="00E84F3B">
      <w:pPr>
        <w:pStyle w:val="ad"/>
        <w:rPr>
          <w:rtl/>
        </w:rPr>
      </w:pPr>
      <w:r>
        <w:rPr>
          <w:rtl/>
        </w:rPr>
        <w:t>היו"ר ראובן ריבלין:</w:t>
      </w:r>
    </w:p>
    <w:p w14:paraId="6528C6AE" w14:textId="77777777" w:rsidR="00000000" w:rsidRDefault="00E84F3B">
      <w:pPr>
        <w:pStyle w:val="a"/>
        <w:ind w:firstLine="0"/>
        <w:rPr>
          <w:rFonts w:hint="cs"/>
          <w:rtl/>
        </w:rPr>
      </w:pPr>
    </w:p>
    <w:p w14:paraId="685AE922" w14:textId="77777777" w:rsidR="00000000" w:rsidRDefault="00E84F3B">
      <w:pPr>
        <w:pStyle w:val="a"/>
        <w:rPr>
          <w:rFonts w:hint="cs"/>
          <w:rtl/>
        </w:rPr>
      </w:pPr>
      <w:r>
        <w:rPr>
          <w:rFonts w:hint="cs"/>
          <w:rtl/>
        </w:rPr>
        <w:t xml:space="preserve">אני מאוד מודה לאדוני. הוא רוצה לחכות שתבואנה הנשים. אני עוזר לו - - - </w:t>
      </w:r>
    </w:p>
    <w:p w14:paraId="02AEBB16" w14:textId="77777777" w:rsidR="00000000" w:rsidRDefault="00E84F3B">
      <w:pPr>
        <w:pStyle w:val="a"/>
        <w:rPr>
          <w:rtl/>
        </w:rPr>
      </w:pPr>
    </w:p>
    <w:p w14:paraId="044BE688" w14:textId="77777777" w:rsidR="00000000" w:rsidRDefault="00E84F3B">
      <w:pPr>
        <w:pStyle w:val="ac"/>
        <w:rPr>
          <w:rtl/>
        </w:rPr>
      </w:pPr>
      <w:r>
        <w:rPr>
          <w:rFonts w:hint="eastAsia"/>
          <w:rtl/>
        </w:rPr>
        <w:t>השר</w:t>
      </w:r>
      <w:r>
        <w:rPr>
          <w:rtl/>
        </w:rPr>
        <w:t xml:space="preserve"> מאיר שטרית:</w:t>
      </w:r>
    </w:p>
    <w:p w14:paraId="6ED790F9" w14:textId="77777777" w:rsidR="00000000" w:rsidRDefault="00E84F3B">
      <w:pPr>
        <w:pStyle w:val="a"/>
        <w:rPr>
          <w:rFonts w:hint="cs"/>
          <w:rtl/>
        </w:rPr>
      </w:pPr>
    </w:p>
    <w:p w14:paraId="5EE19FAD" w14:textId="77777777" w:rsidR="00000000" w:rsidRDefault="00E84F3B">
      <w:pPr>
        <w:pStyle w:val="a"/>
        <w:rPr>
          <w:rFonts w:hint="cs"/>
          <w:rtl/>
        </w:rPr>
      </w:pPr>
      <w:r>
        <w:rPr>
          <w:rFonts w:hint="cs"/>
          <w:rtl/>
        </w:rPr>
        <w:t xml:space="preserve">הדיון כבר התחיל - - - </w:t>
      </w:r>
    </w:p>
    <w:p w14:paraId="10B78AE4" w14:textId="77777777" w:rsidR="00000000" w:rsidRDefault="00E84F3B">
      <w:pPr>
        <w:pStyle w:val="a"/>
        <w:rPr>
          <w:rFonts w:hint="cs"/>
          <w:rtl/>
        </w:rPr>
      </w:pPr>
    </w:p>
    <w:p w14:paraId="6C57F48A" w14:textId="77777777" w:rsidR="00000000" w:rsidRDefault="00E84F3B">
      <w:pPr>
        <w:pStyle w:val="ad"/>
        <w:rPr>
          <w:rtl/>
        </w:rPr>
      </w:pPr>
      <w:r>
        <w:rPr>
          <w:rtl/>
        </w:rPr>
        <w:t>היו"ר ראובן ריבלין:</w:t>
      </w:r>
    </w:p>
    <w:p w14:paraId="054D3651" w14:textId="77777777" w:rsidR="00000000" w:rsidRDefault="00E84F3B">
      <w:pPr>
        <w:pStyle w:val="a"/>
        <w:rPr>
          <w:rtl/>
        </w:rPr>
      </w:pPr>
    </w:p>
    <w:p w14:paraId="7E296F5A" w14:textId="77777777" w:rsidR="00000000" w:rsidRDefault="00E84F3B">
      <w:pPr>
        <w:pStyle w:val="a"/>
        <w:rPr>
          <w:rFonts w:hint="cs"/>
          <w:rtl/>
        </w:rPr>
      </w:pPr>
      <w:r>
        <w:rPr>
          <w:rFonts w:hint="cs"/>
          <w:rtl/>
        </w:rPr>
        <w:t xml:space="preserve">אני עוזר לו. </w:t>
      </w:r>
    </w:p>
    <w:p w14:paraId="16A1DD2A" w14:textId="77777777" w:rsidR="00000000" w:rsidRDefault="00E84F3B">
      <w:pPr>
        <w:pStyle w:val="a"/>
        <w:rPr>
          <w:rFonts w:hint="cs"/>
          <w:rtl/>
        </w:rPr>
      </w:pPr>
    </w:p>
    <w:p w14:paraId="5AAE4556" w14:textId="77777777" w:rsidR="00000000" w:rsidRDefault="00E84F3B">
      <w:pPr>
        <w:pStyle w:val="SpeakerCon"/>
        <w:rPr>
          <w:rtl/>
        </w:rPr>
      </w:pPr>
      <w:bookmarkStart w:id="356" w:name="FS000000501T16_07_2003_14_25_14C"/>
      <w:bookmarkEnd w:id="356"/>
      <w:r>
        <w:rPr>
          <w:rtl/>
        </w:rPr>
        <w:t>יאיר פרץ (ש"ס):</w:t>
      </w:r>
    </w:p>
    <w:p w14:paraId="6AA6CD1B" w14:textId="77777777" w:rsidR="00000000" w:rsidRDefault="00E84F3B">
      <w:pPr>
        <w:pStyle w:val="a"/>
        <w:rPr>
          <w:rtl/>
        </w:rPr>
      </w:pPr>
    </w:p>
    <w:p w14:paraId="1C176EFC" w14:textId="77777777" w:rsidR="00000000" w:rsidRDefault="00E84F3B">
      <w:pPr>
        <w:pStyle w:val="a"/>
        <w:rPr>
          <w:rFonts w:hint="cs"/>
          <w:rtl/>
        </w:rPr>
      </w:pPr>
      <w:r>
        <w:rPr>
          <w:rFonts w:hint="cs"/>
          <w:rtl/>
        </w:rPr>
        <w:t>אבל את הבחירות הבאות אתם תפסידו.</w:t>
      </w:r>
    </w:p>
    <w:p w14:paraId="4A097BC8" w14:textId="77777777" w:rsidR="00000000" w:rsidRDefault="00E84F3B">
      <w:pPr>
        <w:pStyle w:val="a"/>
        <w:rPr>
          <w:rFonts w:hint="cs"/>
          <w:rtl/>
        </w:rPr>
      </w:pPr>
    </w:p>
    <w:p w14:paraId="68DE975F" w14:textId="77777777" w:rsidR="00000000" w:rsidRDefault="00E84F3B">
      <w:pPr>
        <w:pStyle w:val="ac"/>
        <w:rPr>
          <w:rtl/>
        </w:rPr>
      </w:pPr>
      <w:r>
        <w:rPr>
          <w:rFonts w:hint="eastAsia"/>
          <w:rtl/>
        </w:rPr>
        <w:t>השר</w:t>
      </w:r>
      <w:r>
        <w:rPr>
          <w:rtl/>
        </w:rPr>
        <w:t xml:space="preserve"> מאיר שטרית:</w:t>
      </w:r>
    </w:p>
    <w:p w14:paraId="3E62110C" w14:textId="77777777" w:rsidR="00000000" w:rsidRDefault="00E84F3B">
      <w:pPr>
        <w:pStyle w:val="a"/>
        <w:rPr>
          <w:rFonts w:hint="cs"/>
          <w:rtl/>
        </w:rPr>
      </w:pPr>
    </w:p>
    <w:p w14:paraId="5334C4A9" w14:textId="77777777" w:rsidR="00000000" w:rsidRDefault="00E84F3B">
      <w:pPr>
        <w:pStyle w:val="a"/>
        <w:rPr>
          <w:rFonts w:hint="cs"/>
          <w:rtl/>
        </w:rPr>
      </w:pPr>
      <w:r>
        <w:rPr>
          <w:rFonts w:hint="cs"/>
          <w:rtl/>
        </w:rPr>
        <w:t xml:space="preserve">- - - </w:t>
      </w:r>
    </w:p>
    <w:p w14:paraId="2A69764A" w14:textId="77777777" w:rsidR="00000000" w:rsidRDefault="00E84F3B">
      <w:pPr>
        <w:pStyle w:val="a"/>
        <w:rPr>
          <w:rFonts w:hint="cs"/>
          <w:rtl/>
        </w:rPr>
      </w:pPr>
    </w:p>
    <w:p w14:paraId="2AEBC821" w14:textId="77777777" w:rsidR="00000000" w:rsidRDefault="00E84F3B">
      <w:pPr>
        <w:pStyle w:val="ad"/>
        <w:rPr>
          <w:rtl/>
        </w:rPr>
      </w:pPr>
      <w:r>
        <w:rPr>
          <w:rtl/>
        </w:rPr>
        <w:t>היו"ר ראובן ריבלין:</w:t>
      </w:r>
    </w:p>
    <w:p w14:paraId="32696C43" w14:textId="77777777" w:rsidR="00000000" w:rsidRDefault="00E84F3B">
      <w:pPr>
        <w:pStyle w:val="a"/>
        <w:rPr>
          <w:rtl/>
        </w:rPr>
      </w:pPr>
    </w:p>
    <w:p w14:paraId="116B0AC1" w14:textId="77777777" w:rsidR="00000000" w:rsidRDefault="00E84F3B">
      <w:pPr>
        <w:pStyle w:val="a"/>
        <w:rPr>
          <w:rFonts w:hint="cs"/>
          <w:rtl/>
        </w:rPr>
      </w:pPr>
      <w:r>
        <w:rPr>
          <w:rFonts w:hint="cs"/>
          <w:rtl/>
        </w:rPr>
        <w:t xml:space="preserve">אדוני, מי שמפסיד מתחיל לעבוד מבעוד מועד. יש להם עוד ארבע שנים וארבעה חודשים. </w:t>
      </w:r>
    </w:p>
    <w:p w14:paraId="52883B5F" w14:textId="77777777" w:rsidR="00000000" w:rsidRDefault="00E84F3B">
      <w:pPr>
        <w:pStyle w:val="a"/>
        <w:rPr>
          <w:rFonts w:hint="cs"/>
          <w:rtl/>
        </w:rPr>
      </w:pPr>
    </w:p>
    <w:p w14:paraId="4F5A7A43" w14:textId="77777777" w:rsidR="00000000" w:rsidRDefault="00E84F3B">
      <w:pPr>
        <w:pStyle w:val="SpeakerCon"/>
        <w:rPr>
          <w:rtl/>
        </w:rPr>
      </w:pPr>
      <w:bookmarkStart w:id="357" w:name="FS000000501T16_07_2003_14_27_11C"/>
      <w:bookmarkEnd w:id="357"/>
      <w:r>
        <w:rPr>
          <w:rtl/>
        </w:rPr>
        <w:t>יאיר פרץ (ש"ס):</w:t>
      </w:r>
    </w:p>
    <w:p w14:paraId="5D113282" w14:textId="77777777" w:rsidR="00000000" w:rsidRDefault="00E84F3B">
      <w:pPr>
        <w:pStyle w:val="a"/>
        <w:rPr>
          <w:rtl/>
        </w:rPr>
      </w:pPr>
    </w:p>
    <w:p w14:paraId="77CB7AB7" w14:textId="77777777" w:rsidR="00000000" w:rsidRDefault="00E84F3B">
      <w:pPr>
        <w:pStyle w:val="a"/>
        <w:rPr>
          <w:rFonts w:hint="cs"/>
          <w:rtl/>
        </w:rPr>
      </w:pPr>
      <w:r>
        <w:rPr>
          <w:rFonts w:hint="cs"/>
          <w:rtl/>
        </w:rPr>
        <w:t xml:space="preserve">את הבחירות הבאות אתם תפסידו. כבר הפסדתם אותן. </w:t>
      </w:r>
    </w:p>
    <w:p w14:paraId="542FC859" w14:textId="77777777" w:rsidR="00000000" w:rsidRDefault="00E84F3B">
      <w:pPr>
        <w:pStyle w:val="a"/>
        <w:rPr>
          <w:rFonts w:hint="cs"/>
          <w:rtl/>
        </w:rPr>
      </w:pPr>
    </w:p>
    <w:p w14:paraId="4825E090" w14:textId="77777777" w:rsidR="00000000" w:rsidRDefault="00E84F3B">
      <w:pPr>
        <w:pStyle w:val="ad"/>
        <w:rPr>
          <w:rtl/>
        </w:rPr>
      </w:pPr>
      <w:r>
        <w:rPr>
          <w:rtl/>
        </w:rPr>
        <w:t>היו"ר ראובן ריבלין:</w:t>
      </w:r>
    </w:p>
    <w:p w14:paraId="7024D32B" w14:textId="77777777" w:rsidR="00000000" w:rsidRDefault="00E84F3B">
      <w:pPr>
        <w:pStyle w:val="a"/>
        <w:rPr>
          <w:rtl/>
        </w:rPr>
      </w:pPr>
    </w:p>
    <w:p w14:paraId="4FC6172D" w14:textId="77777777" w:rsidR="00000000" w:rsidRDefault="00E84F3B">
      <w:pPr>
        <w:pStyle w:val="a"/>
        <w:rPr>
          <w:rFonts w:hint="cs"/>
          <w:rtl/>
        </w:rPr>
      </w:pPr>
      <w:r>
        <w:rPr>
          <w:rFonts w:hint="cs"/>
          <w:rtl/>
        </w:rPr>
        <w:t>בסדר. חבר הכנסת פרץ, נדמה לי שאפילו עוד לא נת</w:t>
      </w:r>
      <w:r>
        <w:rPr>
          <w:rFonts w:hint="cs"/>
          <w:rtl/>
        </w:rPr>
        <w:t xml:space="preserve">תי לך מיקרופונים, וזה לא טוב. הנה, עכשיו יש לך גם מיקרופונים. חבר הכנסת פרץ, בבקשה. </w:t>
      </w:r>
    </w:p>
    <w:p w14:paraId="7D73EB3E" w14:textId="77777777" w:rsidR="00000000" w:rsidRDefault="00E84F3B">
      <w:pPr>
        <w:pStyle w:val="a"/>
        <w:rPr>
          <w:rFonts w:hint="cs"/>
          <w:rtl/>
        </w:rPr>
      </w:pPr>
    </w:p>
    <w:p w14:paraId="631497D1" w14:textId="77777777" w:rsidR="00000000" w:rsidRDefault="00E84F3B">
      <w:pPr>
        <w:pStyle w:val="SpeakerCon"/>
        <w:rPr>
          <w:rtl/>
        </w:rPr>
      </w:pPr>
      <w:bookmarkStart w:id="358" w:name="FS000000501T16_07_2003_14_28_00C"/>
      <w:bookmarkEnd w:id="358"/>
      <w:r>
        <w:rPr>
          <w:rtl/>
        </w:rPr>
        <w:t>יאיר פרץ (ש"ס):</w:t>
      </w:r>
    </w:p>
    <w:p w14:paraId="28111527" w14:textId="77777777" w:rsidR="00000000" w:rsidRDefault="00E84F3B">
      <w:pPr>
        <w:pStyle w:val="a"/>
        <w:rPr>
          <w:rtl/>
        </w:rPr>
      </w:pPr>
    </w:p>
    <w:p w14:paraId="3265460C" w14:textId="77777777" w:rsidR="00000000" w:rsidRDefault="00E84F3B">
      <w:pPr>
        <w:pStyle w:val="a"/>
        <w:rPr>
          <w:rFonts w:hint="cs"/>
          <w:rtl/>
        </w:rPr>
      </w:pPr>
      <w:r>
        <w:rPr>
          <w:rFonts w:hint="cs"/>
          <w:rtl/>
        </w:rPr>
        <w:t xml:space="preserve">אדוני היושב-ראש, עמיתי חברי הכנסת, אדוני השר, בימים אלה עם ישראל והשכבות החלשות מתחילים לחוש ולהרגיש את הגזירות הכלכליות הקשות שהולידה התוכנית הכלכלית. </w:t>
      </w:r>
    </w:p>
    <w:p w14:paraId="723CFBC5" w14:textId="77777777" w:rsidR="00000000" w:rsidRDefault="00E84F3B">
      <w:pPr>
        <w:pStyle w:val="a"/>
        <w:rPr>
          <w:rFonts w:hint="cs"/>
          <w:rtl/>
        </w:rPr>
      </w:pPr>
    </w:p>
    <w:p w14:paraId="2893A45C" w14:textId="77777777" w:rsidR="00000000" w:rsidRDefault="00E84F3B">
      <w:pPr>
        <w:pStyle w:val="ac"/>
        <w:rPr>
          <w:rtl/>
        </w:rPr>
      </w:pPr>
      <w:r>
        <w:rPr>
          <w:rFonts w:hint="eastAsia"/>
          <w:rtl/>
        </w:rPr>
        <w:t>השר</w:t>
      </w:r>
      <w:r>
        <w:rPr>
          <w:rtl/>
        </w:rPr>
        <w:t xml:space="preserve"> מאיר שטרית:</w:t>
      </w:r>
    </w:p>
    <w:p w14:paraId="43153790" w14:textId="77777777" w:rsidR="00000000" w:rsidRDefault="00E84F3B">
      <w:pPr>
        <w:pStyle w:val="a"/>
        <w:rPr>
          <w:rFonts w:hint="cs"/>
          <w:rtl/>
        </w:rPr>
      </w:pPr>
    </w:p>
    <w:p w14:paraId="2001567F" w14:textId="77777777" w:rsidR="00000000" w:rsidRDefault="00E84F3B">
      <w:pPr>
        <w:pStyle w:val="a"/>
        <w:rPr>
          <w:rFonts w:hint="cs"/>
          <w:rtl/>
        </w:rPr>
      </w:pPr>
      <w:r>
        <w:rPr>
          <w:rFonts w:hint="cs"/>
          <w:rtl/>
        </w:rPr>
        <w:t xml:space="preserve">לא, אלה גזירות שהצבעת בעדן - - - </w:t>
      </w:r>
    </w:p>
    <w:p w14:paraId="6E600F0A" w14:textId="77777777" w:rsidR="00000000" w:rsidRDefault="00E84F3B">
      <w:pPr>
        <w:pStyle w:val="a"/>
        <w:rPr>
          <w:rtl/>
        </w:rPr>
      </w:pPr>
    </w:p>
    <w:p w14:paraId="762DE8B8" w14:textId="77777777" w:rsidR="00000000" w:rsidRDefault="00E84F3B">
      <w:pPr>
        <w:pStyle w:val="SpeakerCon"/>
        <w:rPr>
          <w:rtl/>
        </w:rPr>
      </w:pPr>
      <w:bookmarkStart w:id="359" w:name="FS000000501T16_07_2003_14_29_18C"/>
      <w:bookmarkEnd w:id="359"/>
      <w:r>
        <w:rPr>
          <w:rtl/>
        </w:rPr>
        <w:t>יאיר פרץ (ש"ס):</w:t>
      </w:r>
    </w:p>
    <w:p w14:paraId="5A45BEDF" w14:textId="77777777" w:rsidR="00000000" w:rsidRDefault="00E84F3B">
      <w:pPr>
        <w:pStyle w:val="a"/>
        <w:rPr>
          <w:rtl/>
        </w:rPr>
      </w:pPr>
    </w:p>
    <w:p w14:paraId="40B85DBC" w14:textId="77777777" w:rsidR="00000000" w:rsidRDefault="00E84F3B">
      <w:pPr>
        <w:pStyle w:val="a"/>
        <w:rPr>
          <w:rFonts w:hint="cs"/>
          <w:rtl/>
        </w:rPr>
      </w:pPr>
      <w:r>
        <w:rPr>
          <w:rFonts w:hint="cs"/>
          <w:rtl/>
        </w:rPr>
        <w:t xml:space="preserve">תיכף, אדוני,  תיכף אני אגיע גם לתוכניות. </w:t>
      </w:r>
    </w:p>
    <w:p w14:paraId="7BF0BE46" w14:textId="77777777" w:rsidR="00000000" w:rsidRDefault="00E84F3B">
      <w:pPr>
        <w:pStyle w:val="a"/>
        <w:rPr>
          <w:rFonts w:hint="cs"/>
          <w:rtl/>
        </w:rPr>
      </w:pPr>
    </w:p>
    <w:p w14:paraId="5DC0807C" w14:textId="77777777" w:rsidR="00000000" w:rsidRDefault="00E84F3B">
      <w:pPr>
        <w:pStyle w:val="ac"/>
        <w:rPr>
          <w:rtl/>
        </w:rPr>
      </w:pPr>
      <w:r>
        <w:rPr>
          <w:rFonts w:hint="eastAsia"/>
          <w:rtl/>
        </w:rPr>
        <w:t>השר</w:t>
      </w:r>
      <w:r>
        <w:rPr>
          <w:rtl/>
        </w:rPr>
        <w:t xml:space="preserve"> מאיר שטרית:</w:t>
      </w:r>
    </w:p>
    <w:p w14:paraId="3D0DF508" w14:textId="77777777" w:rsidR="00000000" w:rsidRDefault="00E84F3B">
      <w:pPr>
        <w:pStyle w:val="a"/>
        <w:rPr>
          <w:rFonts w:hint="cs"/>
          <w:rtl/>
        </w:rPr>
      </w:pPr>
    </w:p>
    <w:p w14:paraId="5B7E0188" w14:textId="77777777" w:rsidR="00000000" w:rsidRDefault="00E84F3B">
      <w:pPr>
        <w:pStyle w:val="a"/>
        <w:rPr>
          <w:rFonts w:hint="cs"/>
          <w:rtl/>
        </w:rPr>
      </w:pPr>
      <w:r>
        <w:rPr>
          <w:rFonts w:hint="cs"/>
          <w:rtl/>
        </w:rPr>
        <w:t xml:space="preserve">- - - </w:t>
      </w:r>
    </w:p>
    <w:p w14:paraId="0C0D9F24" w14:textId="77777777" w:rsidR="00000000" w:rsidRDefault="00E84F3B">
      <w:pPr>
        <w:pStyle w:val="a"/>
        <w:rPr>
          <w:rFonts w:hint="cs"/>
          <w:rtl/>
        </w:rPr>
      </w:pPr>
    </w:p>
    <w:p w14:paraId="019EEEAA" w14:textId="77777777" w:rsidR="00000000" w:rsidRDefault="00E84F3B">
      <w:pPr>
        <w:pStyle w:val="SpeakerCon"/>
        <w:rPr>
          <w:rtl/>
        </w:rPr>
      </w:pPr>
      <w:bookmarkStart w:id="360" w:name="FS000000501T16_07_2003_14_30_16C"/>
      <w:bookmarkEnd w:id="360"/>
      <w:r>
        <w:rPr>
          <w:rtl/>
        </w:rPr>
        <w:t>יאיר פרץ (ש"ס):</w:t>
      </w:r>
    </w:p>
    <w:p w14:paraId="4936A748" w14:textId="77777777" w:rsidR="00000000" w:rsidRDefault="00E84F3B">
      <w:pPr>
        <w:pStyle w:val="a"/>
        <w:rPr>
          <w:rtl/>
        </w:rPr>
      </w:pPr>
    </w:p>
    <w:p w14:paraId="50BC3F7C" w14:textId="77777777" w:rsidR="00000000" w:rsidRDefault="00E84F3B">
      <w:pPr>
        <w:pStyle w:val="a"/>
        <w:rPr>
          <w:rFonts w:hint="cs"/>
          <w:rtl/>
        </w:rPr>
      </w:pPr>
      <w:r>
        <w:rPr>
          <w:rFonts w:hint="cs"/>
          <w:rtl/>
        </w:rPr>
        <w:t xml:space="preserve">אתה יודע שהשרים שלנו פוטרו מהממשלה, אדוני. </w:t>
      </w:r>
    </w:p>
    <w:p w14:paraId="60DC648B" w14:textId="77777777" w:rsidR="00000000" w:rsidRDefault="00E84F3B">
      <w:pPr>
        <w:pStyle w:val="a"/>
        <w:rPr>
          <w:rFonts w:hint="cs"/>
          <w:rtl/>
        </w:rPr>
      </w:pPr>
    </w:p>
    <w:p w14:paraId="020A02F0" w14:textId="77777777" w:rsidR="00000000" w:rsidRDefault="00E84F3B">
      <w:pPr>
        <w:pStyle w:val="a"/>
        <w:rPr>
          <w:rFonts w:hint="cs"/>
          <w:rtl/>
        </w:rPr>
      </w:pPr>
      <w:r>
        <w:rPr>
          <w:rFonts w:hint="cs"/>
          <w:rtl/>
        </w:rPr>
        <w:t>אדוני היושב-ראש, אלה רק הניצנים של אחת מהתוכניות שהממשלה</w:t>
      </w:r>
      <w:r>
        <w:rPr>
          <w:rFonts w:hint="cs"/>
          <w:rtl/>
        </w:rPr>
        <w:t xml:space="preserve"> הזאת הביאה, כפי שכתוב: הניצנים נראו בארץ, עת הזמיר הגיע, וקול הזעקה נשמע. זעקת החד-הוריות, זעקת העניים, זעקת הדלים, זעקת המובטלים, זעקת מקבלי הבטחת הכנסה, זעקת נפגעי התוכנית הכלכלית. </w:t>
      </w:r>
    </w:p>
    <w:p w14:paraId="551F6DE1" w14:textId="77777777" w:rsidR="00000000" w:rsidRDefault="00E84F3B">
      <w:pPr>
        <w:pStyle w:val="a"/>
        <w:rPr>
          <w:rFonts w:hint="cs"/>
          <w:rtl/>
        </w:rPr>
      </w:pPr>
    </w:p>
    <w:p w14:paraId="31C72F87" w14:textId="77777777" w:rsidR="00000000" w:rsidRDefault="00E84F3B">
      <w:pPr>
        <w:pStyle w:val="a"/>
        <w:rPr>
          <w:rFonts w:hint="cs"/>
          <w:rtl/>
        </w:rPr>
      </w:pPr>
      <w:r>
        <w:rPr>
          <w:rFonts w:hint="cs"/>
          <w:rtl/>
        </w:rPr>
        <w:t>אדוני היושב-ראש, ויקי קנפו התחילה במאבק של מחאה נגד הפגיעה בשכבות החלש</w:t>
      </w:r>
      <w:r>
        <w:rPr>
          <w:rFonts w:hint="cs"/>
          <w:rtl/>
        </w:rPr>
        <w:t xml:space="preserve">ות ובמשפחות החד-הוריות שקצבתן קוצצה בלי שום פרופורציה. אדוני השר,  רק לסבר את אוזנך, אשה חד-הורית מאור-עקיבא שקיבלה 2,260 שקלים - - - </w:t>
      </w:r>
    </w:p>
    <w:p w14:paraId="41770FE8" w14:textId="77777777" w:rsidR="00000000" w:rsidRDefault="00E84F3B">
      <w:pPr>
        <w:pStyle w:val="a"/>
        <w:rPr>
          <w:rFonts w:hint="cs"/>
          <w:rtl/>
        </w:rPr>
      </w:pPr>
    </w:p>
    <w:p w14:paraId="0FAA0429" w14:textId="77777777" w:rsidR="00000000" w:rsidRDefault="00E84F3B">
      <w:pPr>
        <w:pStyle w:val="ac"/>
        <w:rPr>
          <w:rtl/>
        </w:rPr>
      </w:pPr>
      <w:r>
        <w:rPr>
          <w:rFonts w:hint="eastAsia"/>
          <w:rtl/>
        </w:rPr>
        <w:t>השר</w:t>
      </w:r>
      <w:r>
        <w:rPr>
          <w:rtl/>
        </w:rPr>
        <w:t xml:space="preserve"> מאיר שטרית:</w:t>
      </w:r>
    </w:p>
    <w:p w14:paraId="086E5A50" w14:textId="77777777" w:rsidR="00000000" w:rsidRDefault="00E84F3B">
      <w:pPr>
        <w:pStyle w:val="a"/>
        <w:rPr>
          <w:rFonts w:hint="cs"/>
          <w:rtl/>
        </w:rPr>
      </w:pPr>
    </w:p>
    <w:p w14:paraId="0C8B5222" w14:textId="77777777" w:rsidR="00000000" w:rsidRDefault="00E84F3B">
      <w:pPr>
        <w:pStyle w:val="a"/>
        <w:rPr>
          <w:rFonts w:hint="cs"/>
          <w:rtl/>
        </w:rPr>
      </w:pPr>
      <w:r>
        <w:rPr>
          <w:rFonts w:hint="cs"/>
          <w:rtl/>
        </w:rPr>
        <w:t xml:space="preserve">ומה עם הטבות של 1,500 שקל? את זה אתה לא סופר. זה לא נספר. </w:t>
      </w:r>
    </w:p>
    <w:p w14:paraId="57DA9620" w14:textId="77777777" w:rsidR="00000000" w:rsidRDefault="00E84F3B">
      <w:pPr>
        <w:pStyle w:val="a"/>
        <w:rPr>
          <w:rFonts w:hint="cs"/>
          <w:rtl/>
        </w:rPr>
      </w:pPr>
    </w:p>
    <w:p w14:paraId="77BE372B" w14:textId="77777777" w:rsidR="00000000" w:rsidRDefault="00E84F3B">
      <w:pPr>
        <w:pStyle w:val="SpeakerCon"/>
        <w:rPr>
          <w:rtl/>
        </w:rPr>
      </w:pPr>
      <w:bookmarkStart w:id="361" w:name="FS000000501T16_07_2003_14_34_10C"/>
      <w:bookmarkEnd w:id="361"/>
      <w:r>
        <w:rPr>
          <w:rtl/>
        </w:rPr>
        <w:t>יאיר פרץ (ש"ס):</w:t>
      </w:r>
    </w:p>
    <w:p w14:paraId="57575BE3" w14:textId="77777777" w:rsidR="00000000" w:rsidRDefault="00E84F3B">
      <w:pPr>
        <w:pStyle w:val="a"/>
        <w:rPr>
          <w:rtl/>
        </w:rPr>
      </w:pPr>
    </w:p>
    <w:p w14:paraId="4D6D09A0" w14:textId="77777777" w:rsidR="00000000" w:rsidRDefault="00E84F3B">
      <w:pPr>
        <w:pStyle w:val="a"/>
        <w:rPr>
          <w:rFonts w:hint="cs"/>
          <w:rtl/>
        </w:rPr>
      </w:pPr>
      <w:r>
        <w:rPr>
          <w:rFonts w:hint="cs"/>
          <w:rtl/>
        </w:rPr>
        <w:t xml:space="preserve">אני אגיע גם להטבות. קיצצו </w:t>
      </w:r>
      <w:r>
        <w:rPr>
          <w:rFonts w:hint="cs"/>
          <w:rtl/>
        </w:rPr>
        <w:t xml:space="preserve">לה את הקצבה ל-1,260 שקלים. אני שואל אותך, אדוני השר, ב-1,260 שקלים פלוס 1,500 - - - </w:t>
      </w:r>
    </w:p>
    <w:p w14:paraId="6B172A1F" w14:textId="77777777" w:rsidR="00000000" w:rsidRDefault="00E84F3B">
      <w:pPr>
        <w:pStyle w:val="a"/>
        <w:rPr>
          <w:rFonts w:hint="cs"/>
          <w:rtl/>
        </w:rPr>
      </w:pPr>
    </w:p>
    <w:p w14:paraId="72B7CFC9" w14:textId="77777777" w:rsidR="00000000" w:rsidRDefault="00E84F3B">
      <w:pPr>
        <w:pStyle w:val="ac"/>
        <w:rPr>
          <w:rtl/>
        </w:rPr>
      </w:pPr>
      <w:r>
        <w:rPr>
          <w:rFonts w:hint="eastAsia"/>
          <w:rtl/>
        </w:rPr>
        <w:t>השר</w:t>
      </w:r>
      <w:r>
        <w:rPr>
          <w:rtl/>
        </w:rPr>
        <w:t xml:space="preserve"> מאיר שטרית:</w:t>
      </w:r>
    </w:p>
    <w:p w14:paraId="10AB3AD9" w14:textId="77777777" w:rsidR="00000000" w:rsidRDefault="00E84F3B">
      <w:pPr>
        <w:pStyle w:val="a"/>
        <w:rPr>
          <w:rFonts w:hint="cs"/>
          <w:rtl/>
        </w:rPr>
      </w:pPr>
    </w:p>
    <w:p w14:paraId="13FD4ECE" w14:textId="77777777" w:rsidR="00000000" w:rsidRDefault="00E84F3B">
      <w:pPr>
        <w:pStyle w:val="a"/>
        <w:rPr>
          <w:rFonts w:hint="cs"/>
          <w:rtl/>
        </w:rPr>
      </w:pPr>
      <w:r>
        <w:rPr>
          <w:rFonts w:hint="cs"/>
          <w:rtl/>
        </w:rPr>
        <w:t xml:space="preserve">יש עבודה - - - </w:t>
      </w:r>
    </w:p>
    <w:p w14:paraId="77C5029C" w14:textId="77777777" w:rsidR="00000000" w:rsidRDefault="00E84F3B">
      <w:pPr>
        <w:pStyle w:val="a"/>
        <w:rPr>
          <w:rFonts w:hint="cs"/>
          <w:rtl/>
        </w:rPr>
      </w:pPr>
    </w:p>
    <w:p w14:paraId="5C020957" w14:textId="77777777" w:rsidR="00000000" w:rsidRDefault="00E84F3B">
      <w:pPr>
        <w:pStyle w:val="SpeakerCon"/>
        <w:rPr>
          <w:rtl/>
        </w:rPr>
      </w:pPr>
      <w:bookmarkStart w:id="362" w:name="FS000000501T16_07_2003_14_35_03C"/>
      <w:bookmarkEnd w:id="362"/>
      <w:r>
        <w:rPr>
          <w:rtl/>
        </w:rPr>
        <w:t>יאיר פרץ (ש"ס):</w:t>
      </w:r>
    </w:p>
    <w:p w14:paraId="552D3362" w14:textId="77777777" w:rsidR="00000000" w:rsidRDefault="00E84F3B">
      <w:pPr>
        <w:pStyle w:val="a"/>
        <w:rPr>
          <w:rtl/>
        </w:rPr>
      </w:pPr>
    </w:p>
    <w:p w14:paraId="42191C34" w14:textId="77777777" w:rsidR="00000000" w:rsidRDefault="00E84F3B">
      <w:pPr>
        <w:pStyle w:val="a"/>
        <w:rPr>
          <w:rFonts w:hint="cs"/>
          <w:rtl/>
        </w:rPr>
      </w:pPr>
      <w:r>
        <w:rPr>
          <w:rFonts w:hint="cs"/>
          <w:rtl/>
        </w:rPr>
        <w:t>תן לה מקום עבודה.</w:t>
      </w:r>
    </w:p>
    <w:p w14:paraId="585BDC6B" w14:textId="77777777" w:rsidR="00000000" w:rsidRDefault="00E84F3B">
      <w:pPr>
        <w:pStyle w:val="a"/>
        <w:rPr>
          <w:rtl/>
        </w:rPr>
      </w:pPr>
    </w:p>
    <w:p w14:paraId="5723D36E" w14:textId="77777777" w:rsidR="00000000" w:rsidRDefault="00E84F3B">
      <w:pPr>
        <w:pStyle w:val="ac"/>
        <w:rPr>
          <w:rtl/>
        </w:rPr>
      </w:pPr>
      <w:r>
        <w:rPr>
          <w:rFonts w:hint="eastAsia"/>
          <w:rtl/>
        </w:rPr>
        <w:t>השר</w:t>
      </w:r>
      <w:r>
        <w:rPr>
          <w:rtl/>
        </w:rPr>
        <w:t xml:space="preserve"> מאיר שטרית:</w:t>
      </w:r>
    </w:p>
    <w:p w14:paraId="147305A5" w14:textId="77777777" w:rsidR="00000000" w:rsidRDefault="00E84F3B">
      <w:pPr>
        <w:pStyle w:val="a"/>
        <w:rPr>
          <w:rFonts w:hint="cs"/>
          <w:rtl/>
        </w:rPr>
      </w:pPr>
    </w:p>
    <w:p w14:paraId="1BAC46E3" w14:textId="77777777" w:rsidR="00000000" w:rsidRDefault="00E84F3B">
      <w:pPr>
        <w:pStyle w:val="a"/>
        <w:rPr>
          <w:rFonts w:hint="cs"/>
          <w:rtl/>
        </w:rPr>
      </w:pPr>
      <w:r>
        <w:rPr>
          <w:rFonts w:hint="cs"/>
          <w:rtl/>
        </w:rPr>
        <w:t>יש  עבודה.</w:t>
      </w:r>
    </w:p>
    <w:p w14:paraId="3B2831EE" w14:textId="77777777" w:rsidR="00000000" w:rsidRDefault="00E84F3B">
      <w:pPr>
        <w:pStyle w:val="a"/>
        <w:rPr>
          <w:rFonts w:hint="cs"/>
          <w:rtl/>
        </w:rPr>
      </w:pPr>
    </w:p>
    <w:p w14:paraId="10104B89" w14:textId="77777777" w:rsidR="00000000" w:rsidRDefault="00E84F3B">
      <w:pPr>
        <w:pStyle w:val="SpeakerCon"/>
        <w:rPr>
          <w:rtl/>
        </w:rPr>
      </w:pPr>
      <w:bookmarkStart w:id="363" w:name="FS000000501T16_07_2003_14_35_23C"/>
      <w:bookmarkEnd w:id="363"/>
      <w:r>
        <w:rPr>
          <w:rtl/>
        </w:rPr>
        <w:t>יאיר פרץ (ש"ס):</w:t>
      </w:r>
    </w:p>
    <w:p w14:paraId="5C2E729A" w14:textId="77777777" w:rsidR="00000000" w:rsidRDefault="00E84F3B">
      <w:pPr>
        <w:pStyle w:val="a"/>
        <w:rPr>
          <w:rtl/>
        </w:rPr>
      </w:pPr>
    </w:p>
    <w:p w14:paraId="7CEF61BF" w14:textId="77777777" w:rsidR="00000000" w:rsidRDefault="00E84F3B">
      <w:pPr>
        <w:pStyle w:val="a"/>
        <w:rPr>
          <w:rFonts w:hint="cs"/>
          <w:rtl/>
        </w:rPr>
      </w:pPr>
      <w:r>
        <w:rPr>
          <w:rFonts w:hint="cs"/>
          <w:rtl/>
        </w:rPr>
        <w:t>איפה?</w:t>
      </w:r>
    </w:p>
    <w:p w14:paraId="0685DA7F" w14:textId="77777777" w:rsidR="00000000" w:rsidRDefault="00E84F3B">
      <w:pPr>
        <w:pStyle w:val="a"/>
        <w:rPr>
          <w:rFonts w:hint="cs"/>
          <w:rtl/>
        </w:rPr>
      </w:pPr>
    </w:p>
    <w:p w14:paraId="581BE239" w14:textId="77777777" w:rsidR="00000000" w:rsidRDefault="00E84F3B">
      <w:pPr>
        <w:pStyle w:val="ac"/>
        <w:rPr>
          <w:rtl/>
        </w:rPr>
      </w:pPr>
      <w:r>
        <w:rPr>
          <w:rFonts w:hint="eastAsia"/>
          <w:rtl/>
        </w:rPr>
        <w:t>השר</w:t>
      </w:r>
      <w:r>
        <w:rPr>
          <w:rtl/>
        </w:rPr>
        <w:t xml:space="preserve"> מאיר שטרית:</w:t>
      </w:r>
    </w:p>
    <w:p w14:paraId="40C2855D" w14:textId="77777777" w:rsidR="00000000" w:rsidRDefault="00E84F3B">
      <w:pPr>
        <w:pStyle w:val="a"/>
        <w:rPr>
          <w:rFonts w:hint="cs"/>
          <w:rtl/>
        </w:rPr>
      </w:pPr>
    </w:p>
    <w:p w14:paraId="018326C4" w14:textId="77777777" w:rsidR="00000000" w:rsidRDefault="00E84F3B">
      <w:pPr>
        <w:pStyle w:val="a"/>
        <w:rPr>
          <w:rFonts w:hint="cs"/>
          <w:rtl/>
        </w:rPr>
      </w:pPr>
      <w:r>
        <w:rPr>
          <w:rFonts w:hint="cs"/>
          <w:rtl/>
        </w:rPr>
        <w:t xml:space="preserve">בסיעוד, לטפל בקשיש אחד - - - </w:t>
      </w:r>
    </w:p>
    <w:p w14:paraId="1F72E8D9" w14:textId="77777777" w:rsidR="00000000" w:rsidRDefault="00E84F3B">
      <w:pPr>
        <w:pStyle w:val="a"/>
        <w:rPr>
          <w:rFonts w:hint="cs"/>
          <w:rtl/>
        </w:rPr>
      </w:pPr>
    </w:p>
    <w:p w14:paraId="165B96CA" w14:textId="77777777" w:rsidR="00000000" w:rsidRDefault="00E84F3B">
      <w:pPr>
        <w:pStyle w:val="SpeakerCon"/>
        <w:rPr>
          <w:rtl/>
        </w:rPr>
      </w:pPr>
      <w:bookmarkStart w:id="364" w:name="FS000000501T16_07_2003_14_35_42C"/>
      <w:bookmarkEnd w:id="364"/>
      <w:r>
        <w:rPr>
          <w:rtl/>
        </w:rPr>
        <w:t>יאיר פרץ (ש"ס):</w:t>
      </w:r>
    </w:p>
    <w:p w14:paraId="52B48D13" w14:textId="77777777" w:rsidR="00000000" w:rsidRDefault="00E84F3B">
      <w:pPr>
        <w:pStyle w:val="a"/>
        <w:rPr>
          <w:rtl/>
        </w:rPr>
      </w:pPr>
    </w:p>
    <w:p w14:paraId="7394F13F" w14:textId="77777777" w:rsidR="00000000" w:rsidRDefault="00E84F3B">
      <w:pPr>
        <w:pStyle w:val="a"/>
        <w:rPr>
          <w:rFonts w:hint="cs"/>
          <w:rtl/>
        </w:rPr>
      </w:pPr>
      <w:r>
        <w:rPr>
          <w:rFonts w:hint="cs"/>
          <w:rtl/>
        </w:rPr>
        <w:t xml:space="preserve">אדוני, אני רוצה להגיד לך, שכל העובדות הזרות - - - </w:t>
      </w:r>
    </w:p>
    <w:p w14:paraId="33F7F03A" w14:textId="77777777" w:rsidR="00000000" w:rsidRDefault="00E84F3B">
      <w:pPr>
        <w:pStyle w:val="a"/>
        <w:rPr>
          <w:rFonts w:hint="cs"/>
          <w:rtl/>
        </w:rPr>
      </w:pPr>
    </w:p>
    <w:p w14:paraId="49C7C21A" w14:textId="77777777" w:rsidR="00000000" w:rsidRDefault="00E84F3B">
      <w:pPr>
        <w:pStyle w:val="ac"/>
        <w:rPr>
          <w:rtl/>
        </w:rPr>
      </w:pPr>
      <w:r>
        <w:rPr>
          <w:rFonts w:hint="eastAsia"/>
          <w:rtl/>
        </w:rPr>
        <w:t>השר</w:t>
      </w:r>
      <w:r>
        <w:rPr>
          <w:rtl/>
        </w:rPr>
        <w:t xml:space="preserve"> מאיר שטרית:</w:t>
      </w:r>
    </w:p>
    <w:p w14:paraId="0F6E41E8" w14:textId="77777777" w:rsidR="00000000" w:rsidRDefault="00E84F3B">
      <w:pPr>
        <w:pStyle w:val="a"/>
        <w:rPr>
          <w:rFonts w:hint="cs"/>
          <w:rtl/>
        </w:rPr>
      </w:pPr>
    </w:p>
    <w:p w14:paraId="13E30852" w14:textId="77777777" w:rsidR="00000000" w:rsidRDefault="00E84F3B">
      <w:pPr>
        <w:pStyle w:val="a"/>
        <w:rPr>
          <w:rFonts w:hint="cs"/>
          <w:rtl/>
        </w:rPr>
      </w:pPr>
      <w:r>
        <w:rPr>
          <w:rFonts w:hint="cs"/>
          <w:rtl/>
        </w:rPr>
        <w:t xml:space="preserve">יש אלפי עובדים זרים - - - </w:t>
      </w:r>
    </w:p>
    <w:p w14:paraId="07C2FD9F" w14:textId="77777777" w:rsidR="00000000" w:rsidRDefault="00E84F3B">
      <w:pPr>
        <w:pStyle w:val="a"/>
        <w:rPr>
          <w:rFonts w:hint="cs"/>
          <w:rtl/>
        </w:rPr>
      </w:pPr>
    </w:p>
    <w:p w14:paraId="5E886958" w14:textId="77777777" w:rsidR="00000000" w:rsidRDefault="00E84F3B">
      <w:pPr>
        <w:pStyle w:val="SpeakerCon"/>
        <w:rPr>
          <w:rtl/>
        </w:rPr>
      </w:pPr>
      <w:bookmarkStart w:id="365" w:name="FS000000501T16_07_2003_14_36_11C"/>
      <w:bookmarkEnd w:id="365"/>
      <w:r>
        <w:rPr>
          <w:rtl/>
        </w:rPr>
        <w:t>יאיר פרץ (ש"ס):</w:t>
      </w:r>
    </w:p>
    <w:p w14:paraId="323E31BB" w14:textId="77777777" w:rsidR="00000000" w:rsidRDefault="00E84F3B">
      <w:pPr>
        <w:pStyle w:val="a"/>
        <w:rPr>
          <w:rtl/>
        </w:rPr>
      </w:pPr>
    </w:p>
    <w:p w14:paraId="1706A7D5" w14:textId="77777777" w:rsidR="00000000" w:rsidRDefault="00E84F3B">
      <w:pPr>
        <w:pStyle w:val="a"/>
        <w:rPr>
          <w:rFonts w:hint="cs"/>
          <w:rtl/>
        </w:rPr>
      </w:pPr>
      <w:r>
        <w:rPr>
          <w:rFonts w:hint="cs"/>
          <w:rtl/>
        </w:rPr>
        <w:t>אף אחד לא מוכן לקבל אותה.</w:t>
      </w:r>
    </w:p>
    <w:p w14:paraId="75614222" w14:textId="77777777" w:rsidR="00000000" w:rsidRDefault="00E84F3B">
      <w:pPr>
        <w:pStyle w:val="a"/>
        <w:rPr>
          <w:rFonts w:hint="cs"/>
          <w:rtl/>
        </w:rPr>
      </w:pPr>
    </w:p>
    <w:p w14:paraId="2F33158D" w14:textId="77777777" w:rsidR="00000000" w:rsidRDefault="00E84F3B">
      <w:pPr>
        <w:pStyle w:val="ad"/>
        <w:rPr>
          <w:rtl/>
        </w:rPr>
      </w:pPr>
      <w:r>
        <w:rPr>
          <w:rtl/>
        </w:rPr>
        <w:t>היו"ר ראובן ריבלין:</w:t>
      </w:r>
    </w:p>
    <w:p w14:paraId="55CE9E29" w14:textId="77777777" w:rsidR="00000000" w:rsidRDefault="00E84F3B">
      <w:pPr>
        <w:pStyle w:val="a"/>
        <w:rPr>
          <w:rtl/>
        </w:rPr>
      </w:pPr>
    </w:p>
    <w:p w14:paraId="72965FDC" w14:textId="77777777" w:rsidR="00000000" w:rsidRDefault="00E84F3B">
      <w:pPr>
        <w:pStyle w:val="a"/>
        <w:rPr>
          <w:rFonts w:hint="cs"/>
          <w:rtl/>
        </w:rPr>
      </w:pPr>
      <w:r>
        <w:rPr>
          <w:rFonts w:hint="cs"/>
          <w:rtl/>
        </w:rPr>
        <w:t xml:space="preserve">כבוד השר מאיר שטרית - - - </w:t>
      </w:r>
    </w:p>
    <w:p w14:paraId="0DE87A61" w14:textId="77777777" w:rsidR="00000000" w:rsidRDefault="00E84F3B">
      <w:pPr>
        <w:pStyle w:val="a"/>
        <w:rPr>
          <w:rFonts w:hint="cs"/>
          <w:rtl/>
        </w:rPr>
      </w:pPr>
    </w:p>
    <w:p w14:paraId="2AAB8DAB" w14:textId="77777777" w:rsidR="00000000" w:rsidRDefault="00E84F3B">
      <w:pPr>
        <w:pStyle w:val="SpeakerCon"/>
        <w:rPr>
          <w:rtl/>
        </w:rPr>
      </w:pPr>
      <w:bookmarkStart w:id="366" w:name="FS000000501T16_07_2003_14_36_50C"/>
      <w:bookmarkEnd w:id="366"/>
      <w:r>
        <w:rPr>
          <w:rtl/>
        </w:rPr>
        <w:t>יאיר פרץ (ש"ס):</w:t>
      </w:r>
    </w:p>
    <w:p w14:paraId="126695F7" w14:textId="77777777" w:rsidR="00000000" w:rsidRDefault="00E84F3B">
      <w:pPr>
        <w:pStyle w:val="a"/>
        <w:rPr>
          <w:rtl/>
        </w:rPr>
      </w:pPr>
    </w:p>
    <w:p w14:paraId="0493EB18" w14:textId="77777777" w:rsidR="00000000" w:rsidRDefault="00E84F3B">
      <w:pPr>
        <w:pStyle w:val="a"/>
        <w:rPr>
          <w:rFonts w:hint="cs"/>
          <w:rtl/>
        </w:rPr>
      </w:pPr>
      <w:r>
        <w:rPr>
          <w:rFonts w:hint="cs"/>
          <w:rtl/>
        </w:rPr>
        <w:t>אתה לא חי במציאות, אתה לא חי את</w:t>
      </w:r>
      <w:r>
        <w:rPr>
          <w:rFonts w:hint="cs"/>
          <w:rtl/>
        </w:rPr>
        <w:t xml:space="preserve"> השטח, אדוני השר. </w:t>
      </w:r>
    </w:p>
    <w:p w14:paraId="39AE9A56" w14:textId="77777777" w:rsidR="00000000" w:rsidRDefault="00E84F3B">
      <w:pPr>
        <w:pStyle w:val="a"/>
        <w:rPr>
          <w:rFonts w:hint="cs"/>
          <w:rtl/>
        </w:rPr>
      </w:pPr>
    </w:p>
    <w:p w14:paraId="7A63ABEE" w14:textId="77777777" w:rsidR="00000000" w:rsidRDefault="00E84F3B">
      <w:pPr>
        <w:pStyle w:val="ac"/>
        <w:rPr>
          <w:rtl/>
        </w:rPr>
      </w:pPr>
      <w:r>
        <w:rPr>
          <w:rFonts w:hint="eastAsia"/>
          <w:rtl/>
        </w:rPr>
        <w:t>השר</w:t>
      </w:r>
      <w:r>
        <w:rPr>
          <w:rtl/>
        </w:rPr>
        <w:t xml:space="preserve"> מאיר שטרית:</w:t>
      </w:r>
    </w:p>
    <w:p w14:paraId="5CC7CFBB" w14:textId="77777777" w:rsidR="00000000" w:rsidRDefault="00E84F3B">
      <w:pPr>
        <w:pStyle w:val="a"/>
        <w:rPr>
          <w:rFonts w:hint="cs"/>
          <w:rtl/>
        </w:rPr>
      </w:pPr>
    </w:p>
    <w:p w14:paraId="787925F3" w14:textId="77777777" w:rsidR="00000000" w:rsidRDefault="00E84F3B">
      <w:pPr>
        <w:pStyle w:val="a"/>
        <w:rPr>
          <w:rFonts w:hint="cs"/>
          <w:rtl/>
        </w:rPr>
      </w:pPr>
      <w:r>
        <w:rPr>
          <w:rFonts w:hint="cs"/>
          <w:rtl/>
        </w:rPr>
        <w:t xml:space="preserve">אני חי בשטח, אתה לא חי במציאות. </w:t>
      </w:r>
    </w:p>
    <w:p w14:paraId="5AB1E67E" w14:textId="77777777" w:rsidR="00000000" w:rsidRDefault="00E84F3B">
      <w:pPr>
        <w:pStyle w:val="a"/>
        <w:rPr>
          <w:rtl/>
        </w:rPr>
      </w:pPr>
    </w:p>
    <w:p w14:paraId="75E45C7E" w14:textId="77777777" w:rsidR="00000000" w:rsidRDefault="00E84F3B">
      <w:pPr>
        <w:pStyle w:val="a"/>
        <w:rPr>
          <w:rFonts w:hint="cs"/>
          <w:rtl/>
        </w:rPr>
      </w:pPr>
    </w:p>
    <w:p w14:paraId="54BD3D1E" w14:textId="77777777" w:rsidR="00000000" w:rsidRDefault="00E84F3B">
      <w:pPr>
        <w:pStyle w:val="SpeakerCon"/>
        <w:rPr>
          <w:rtl/>
        </w:rPr>
      </w:pPr>
      <w:bookmarkStart w:id="367" w:name="FS000000501T16_07_2003_14_37_42C"/>
      <w:bookmarkEnd w:id="367"/>
      <w:r>
        <w:rPr>
          <w:rtl/>
        </w:rPr>
        <w:t>יאיר פרץ (ש"ס):</w:t>
      </w:r>
    </w:p>
    <w:p w14:paraId="7ADE7EBD" w14:textId="77777777" w:rsidR="00000000" w:rsidRDefault="00E84F3B">
      <w:pPr>
        <w:pStyle w:val="a"/>
        <w:rPr>
          <w:rtl/>
        </w:rPr>
      </w:pPr>
    </w:p>
    <w:p w14:paraId="44B10681" w14:textId="77777777" w:rsidR="00000000" w:rsidRDefault="00E84F3B">
      <w:pPr>
        <w:pStyle w:val="a"/>
        <w:rPr>
          <w:rFonts w:hint="cs"/>
          <w:rtl/>
        </w:rPr>
      </w:pPr>
      <w:r>
        <w:rPr>
          <w:rFonts w:hint="cs"/>
          <w:rtl/>
        </w:rPr>
        <w:t>אתה לא חי בשטח. אני רוצה להגיד לך, שבקריית-גת הגדולה יש אלפי מובטלים, ואין מקום עבודה אחד. אתם מקדימים את המאוחר, אתם הולכים וממיתים את האנשים, ואחר כך אתם באים לטעון.</w:t>
      </w:r>
      <w:r>
        <w:rPr>
          <w:rFonts w:hint="cs"/>
          <w:rtl/>
        </w:rPr>
        <w:t xml:space="preserve"> </w:t>
      </w:r>
    </w:p>
    <w:p w14:paraId="565367CA" w14:textId="77777777" w:rsidR="00000000" w:rsidRDefault="00E84F3B">
      <w:pPr>
        <w:pStyle w:val="a"/>
        <w:rPr>
          <w:rFonts w:hint="cs"/>
          <w:rtl/>
        </w:rPr>
      </w:pPr>
    </w:p>
    <w:p w14:paraId="58C1A3EC" w14:textId="77777777" w:rsidR="00000000" w:rsidRDefault="00E84F3B">
      <w:pPr>
        <w:pStyle w:val="ac"/>
        <w:rPr>
          <w:rtl/>
        </w:rPr>
      </w:pPr>
      <w:r>
        <w:rPr>
          <w:rFonts w:hint="eastAsia"/>
          <w:rtl/>
        </w:rPr>
        <w:t>השר</w:t>
      </w:r>
      <w:r>
        <w:rPr>
          <w:rtl/>
        </w:rPr>
        <w:t xml:space="preserve"> מאיר שטרית:</w:t>
      </w:r>
    </w:p>
    <w:p w14:paraId="17BA7206" w14:textId="77777777" w:rsidR="00000000" w:rsidRDefault="00E84F3B">
      <w:pPr>
        <w:pStyle w:val="a"/>
        <w:rPr>
          <w:rFonts w:hint="cs"/>
          <w:rtl/>
        </w:rPr>
      </w:pPr>
    </w:p>
    <w:p w14:paraId="66B50920" w14:textId="77777777" w:rsidR="00000000" w:rsidRDefault="00E84F3B">
      <w:pPr>
        <w:pStyle w:val="a"/>
        <w:rPr>
          <w:rFonts w:hint="cs"/>
          <w:rtl/>
        </w:rPr>
      </w:pPr>
      <w:r>
        <w:rPr>
          <w:rFonts w:hint="cs"/>
          <w:rtl/>
        </w:rPr>
        <w:t xml:space="preserve">- - - </w:t>
      </w:r>
    </w:p>
    <w:p w14:paraId="4A2BEC43" w14:textId="77777777" w:rsidR="00000000" w:rsidRDefault="00E84F3B">
      <w:pPr>
        <w:pStyle w:val="a"/>
        <w:rPr>
          <w:rFonts w:hint="cs"/>
          <w:rtl/>
        </w:rPr>
      </w:pPr>
    </w:p>
    <w:p w14:paraId="1213A5CD" w14:textId="77777777" w:rsidR="00000000" w:rsidRDefault="00E84F3B">
      <w:pPr>
        <w:pStyle w:val="SpeakerCon"/>
        <w:rPr>
          <w:rtl/>
        </w:rPr>
      </w:pPr>
      <w:bookmarkStart w:id="368" w:name="FS000000501T16_07_2003_14_38_53C"/>
      <w:bookmarkEnd w:id="368"/>
      <w:r>
        <w:rPr>
          <w:rtl/>
        </w:rPr>
        <w:t>יאיר פרץ (ש"ס):</w:t>
      </w:r>
    </w:p>
    <w:p w14:paraId="16CC6CB0" w14:textId="77777777" w:rsidR="00000000" w:rsidRDefault="00E84F3B">
      <w:pPr>
        <w:pStyle w:val="a"/>
        <w:rPr>
          <w:rtl/>
        </w:rPr>
      </w:pPr>
    </w:p>
    <w:p w14:paraId="3B724CCB" w14:textId="77777777" w:rsidR="00000000" w:rsidRDefault="00E84F3B">
      <w:pPr>
        <w:pStyle w:val="a"/>
        <w:rPr>
          <w:rFonts w:hint="cs"/>
          <w:rtl/>
        </w:rPr>
      </w:pPr>
      <w:r>
        <w:rPr>
          <w:rFonts w:hint="cs"/>
          <w:rtl/>
        </w:rPr>
        <w:t>אדוני היושב-ראש, המאבק של ויקי קנפו וחברותיה רק התחיל. זה מאבק שהולך וצובר תאוצה, והתאוצה הולכת ומתרחבת והמאבק הולך ומקבל ממדים. אנחנו  יודעים איך מאבקים כאלה מתחילים, אדוני השר, אבל אף אחד מאתנו לא יודע איך מאב</w:t>
      </w:r>
      <w:r>
        <w:rPr>
          <w:rFonts w:hint="cs"/>
          <w:rtl/>
        </w:rPr>
        <w:t>קים כאלה יכולים להסתיים.</w:t>
      </w:r>
    </w:p>
    <w:p w14:paraId="2AF8CBB5" w14:textId="77777777" w:rsidR="00000000" w:rsidRDefault="00E84F3B">
      <w:pPr>
        <w:pStyle w:val="a"/>
        <w:rPr>
          <w:rFonts w:hint="cs"/>
          <w:rtl/>
        </w:rPr>
      </w:pPr>
    </w:p>
    <w:p w14:paraId="25ABAEEE" w14:textId="77777777" w:rsidR="00000000" w:rsidRDefault="00E84F3B">
      <w:pPr>
        <w:pStyle w:val="ac"/>
        <w:rPr>
          <w:rtl/>
        </w:rPr>
      </w:pPr>
      <w:r>
        <w:rPr>
          <w:rFonts w:hint="eastAsia"/>
          <w:rtl/>
        </w:rPr>
        <w:t>השר</w:t>
      </w:r>
      <w:r>
        <w:rPr>
          <w:rtl/>
        </w:rPr>
        <w:t xml:space="preserve"> מאיר שטרית:</w:t>
      </w:r>
    </w:p>
    <w:p w14:paraId="4662A193" w14:textId="77777777" w:rsidR="00000000" w:rsidRDefault="00E84F3B">
      <w:pPr>
        <w:pStyle w:val="a"/>
        <w:rPr>
          <w:rFonts w:hint="cs"/>
          <w:rtl/>
        </w:rPr>
      </w:pPr>
    </w:p>
    <w:p w14:paraId="50DD5852" w14:textId="77777777" w:rsidR="00000000" w:rsidRDefault="00E84F3B">
      <w:pPr>
        <w:pStyle w:val="a"/>
        <w:rPr>
          <w:rFonts w:hint="cs"/>
          <w:rtl/>
        </w:rPr>
      </w:pPr>
      <w:r>
        <w:rPr>
          <w:rFonts w:hint="cs"/>
          <w:rtl/>
        </w:rPr>
        <w:t>איך גדלת?</w:t>
      </w:r>
    </w:p>
    <w:p w14:paraId="56922C69" w14:textId="77777777" w:rsidR="00000000" w:rsidRDefault="00E84F3B">
      <w:pPr>
        <w:pStyle w:val="a"/>
        <w:rPr>
          <w:rFonts w:hint="cs"/>
          <w:rtl/>
        </w:rPr>
      </w:pPr>
    </w:p>
    <w:p w14:paraId="40BEA431" w14:textId="77777777" w:rsidR="00000000" w:rsidRDefault="00E84F3B">
      <w:pPr>
        <w:pStyle w:val="SpeakerCon"/>
        <w:rPr>
          <w:rtl/>
        </w:rPr>
      </w:pPr>
      <w:bookmarkStart w:id="369" w:name="FS000000501T16_07_2003_14_40_26C"/>
      <w:bookmarkEnd w:id="369"/>
      <w:r>
        <w:rPr>
          <w:rtl/>
        </w:rPr>
        <w:t>יאיר פרץ (ש"ס):</w:t>
      </w:r>
    </w:p>
    <w:p w14:paraId="6CADC2CA" w14:textId="77777777" w:rsidR="00000000" w:rsidRDefault="00E84F3B">
      <w:pPr>
        <w:pStyle w:val="a"/>
        <w:rPr>
          <w:rtl/>
        </w:rPr>
      </w:pPr>
    </w:p>
    <w:p w14:paraId="6116BB2A" w14:textId="77777777" w:rsidR="00000000" w:rsidRDefault="00E84F3B">
      <w:pPr>
        <w:pStyle w:val="a"/>
        <w:rPr>
          <w:rFonts w:hint="cs"/>
          <w:rtl/>
        </w:rPr>
      </w:pPr>
      <w:r>
        <w:rPr>
          <w:rFonts w:hint="cs"/>
          <w:rtl/>
        </w:rPr>
        <w:t>אני גדלתי, ואני אגיד לך איך גדלתי. אני בן למשפחה ברוכת  ילדים. אבא שלי עבד בבניין. אנחנו חיינו את העוני על בשרנו. ישנו שניים במיטה.</w:t>
      </w:r>
    </w:p>
    <w:p w14:paraId="401716CB" w14:textId="77777777" w:rsidR="00000000" w:rsidRDefault="00E84F3B">
      <w:pPr>
        <w:pStyle w:val="a"/>
        <w:rPr>
          <w:rFonts w:hint="cs"/>
          <w:rtl/>
        </w:rPr>
      </w:pPr>
    </w:p>
    <w:p w14:paraId="50D25019" w14:textId="77777777" w:rsidR="00000000" w:rsidRDefault="00E84F3B">
      <w:pPr>
        <w:pStyle w:val="ac"/>
        <w:rPr>
          <w:rtl/>
        </w:rPr>
      </w:pPr>
      <w:r>
        <w:rPr>
          <w:rFonts w:hint="eastAsia"/>
          <w:rtl/>
        </w:rPr>
        <w:t>השר</w:t>
      </w:r>
      <w:r>
        <w:rPr>
          <w:rtl/>
        </w:rPr>
        <w:t xml:space="preserve"> מאיר שטרית:</w:t>
      </w:r>
    </w:p>
    <w:p w14:paraId="2F57AD91" w14:textId="77777777" w:rsidR="00000000" w:rsidRDefault="00E84F3B">
      <w:pPr>
        <w:pStyle w:val="a"/>
        <w:rPr>
          <w:rFonts w:hint="cs"/>
          <w:rtl/>
        </w:rPr>
      </w:pPr>
    </w:p>
    <w:p w14:paraId="51AA6F63" w14:textId="77777777" w:rsidR="00000000" w:rsidRDefault="00E84F3B">
      <w:pPr>
        <w:pStyle w:val="a"/>
        <w:rPr>
          <w:rFonts w:hint="cs"/>
          <w:rtl/>
        </w:rPr>
      </w:pPr>
      <w:r>
        <w:rPr>
          <w:rFonts w:hint="cs"/>
          <w:rtl/>
        </w:rPr>
        <w:t xml:space="preserve">בכל זאת יצאת - - - </w:t>
      </w:r>
    </w:p>
    <w:p w14:paraId="12800F65" w14:textId="77777777" w:rsidR="00000000" w:rsidRDefault="00E84F3B">
      <w:pPr>
        <w:pStyle w:val="a"/>
        <w:rPr>
          <w:rFonts w:hint="cs"/>
          <w:rtl/>
        </w:rPr>
      </w:pPr>
    </w:p>
    <w:p w14:paraId="55DB54C8" w14:textId="77777777" w:rsidR="00000000" w:rsidRDefault="00E84F3B">
      <w:pPr>
        <w:pStyle w:val="SpeakerCon"/>
        <w:rPr>
          <w:rtl/>
        </w:rPr>
      </w:pPr>
      <w:bookmarkStart w:id="370" w:name="FS000000501T16_07_2003_14_41_18C"/>
      <w:bookmarkEnd w:id="370"/>
      <w:r>
        <w:rPr>
          <w:rtl/>
        </w:rPr>
        <w:t>יאיר פרץ (ש"ס)</w:t>
      </w:r>
      <w:r>
        <w:rPr>
          <w:rtl/>
        </w:rPr>
        <w:t>:</w:t>
      </w:r>
    </w:p>
    <w:p w14:paraId="5A50543F" w14:textId="77777777" w:rsidR="00000000" w:rsidRDefault="00E84F3B">
      <w:pPr>
        <w:pStyle w:val="a"/>
        <w:rPr>
          <w:rtl/>
        </w:rPr>
      </w:pPr>
    </w:p>
    <w:p w14:paraId="56BCDBB0" w14:textId="77777777" w:rsidR="00000000" w:rsidRDefault="00E84F3B">
      <w:pPr>
        <w:pStyle w:val="a"/>
        <w:rPr>
          <w:rFonts w:hint="cs"/>
          <w:rtl/>
        </w:rPr>
      </w:pPr>
      <w:r>
        <w:rPr>
          <w:rFonts w:hint="cs"/>
          <w:rtl/>
        </w:rPr>
        <w:t>ברוך השם, נכון, אבל לפחות היתה עבודה.</w:t>
      </w:r>
    </w:p>
    <w:p w14:paraId="2644D0DF" w14:textId="77777777" w:rsidR="00000000" w:rsidRDefault="00E84F3B">
      <w:pPr>
        <w:pStyle w:val="a"/>
        <w:rPr>
          <w:rFonts w:hint="cs"/>
          <w:rtl/>
        </w:rPr>
      </w:pPr>
    </w:p>
    <w:p w14:paraId="390DBE00" w14:textId="77777777" w:rsidR="00000000" w:rsidRDefault="00E84F3B">
      <w:pPr>
        <w:pStyle w:val="ad"/>
        <w:rPr>
          <w:rtl/>
        </w:rPr>
      </w:pPr>
      <w:r>
        <w:rPr>
          <w:rtl/>
        </w:rPr>
        <w:t>היו"ר ראובן ריבלין:</w:t>
      </w:r>
    </w:p>
    <w:p w14:paraId="5F3EC84F" w14:textId="77777777" w:rsidR="00000000" w:rsidRDefault="00E84F3B">
      <w:pPr>
        <w:pStyle w:val="a"/>
        <w:rPr>
          <w:rtl/>
        </w:rPr>
      </w:pPr>
    </w:p>
    <w:p w14:paraId="06977564" w14:textId="77777777" w:rsidR="00000000" w:rsidRDefault="00E84F3B">
      <w:pPr>
        <w:pStyle w:val="a"/>
        <w:rPr>
          <w:rFonts w:hint="cs"/>
          <w:rtl/>
        </w:rPr>
      </w:pPr>
      <w:r>
        <w:rPr>
          <w:rFonts w:hint="cs"/>
          <w:rtl/>
        </w:rPr>
        <w:t>חבר הכנסת פרץ, אני רוצה להזכיר לך, שהשר מאיר שטרית הוא הבן של הלורד קיצ'נר. בבקשה, אדוני.</w:t>
      </w:r>
    </w:p>
    <w:p w14:paraId="7B7F2603" w14:textId="77777777" w:rsidR="00000000" w:rsidRDefault="00E84F3B">
      <w:pPr>
        <w:pStyle w:val="a"/>
        <w:rPr>
          <w:rFonts w:hint="cs"/>
          <w:rtl/>
        </w:rPr>
      </w:pPr>
    </w:p>
    <w:p w14:paraId="57E23321" w14:textId="77777777" w:rsidR="00000000" w:rsidRDefault="00E84F3B">
      <w:pPr>
        <w:pStyle w:val="ac"/>
        <w:rPr>
          <w:rtl/>
        </w:rPr>
      </w:pPr>
      <w:r>
        <w:rPr>
          <w:rFonts w:hint="eastAsia"/>
          <w:rtl/>
        </w:rPr>
        <w:t>רן</w:t>
      </w:r>
      <w:r>
        <w:rPr>
          <w:rtl/>
        </w:rPr>
        <w:t xml:space="preserve"> כהן (מרצ):</w:t>
      </w:r>
    </w:p>
    <w:p w14:paraId="1BD06483" w14:textId="77777777" w:rsidR="00000000" w:rsidRDefault="00E84F3B">
      <w:pPr>
        <w:pStyle w:val="a"/>
        <w:rPr>
          <w:rFonts w:hint="cs"/>
          <w:rtl/>
        </w:rPr>
      </w:pPr>
    </w:p>
    <w:p w14:paraId="24ACC22B" w14:textId="77777777" w:rsidR="00000000" w:rsidRDefault="00E84F3B">
      <w:pPr>
        <w:pStyle w:val="a"/>
        <w:rPr>
          <w:rFonts w:hint="cs"/>
          <w:rtl/>
        </w:rPr>
      </w:pPr>
      <w:r>
        <w:rPr>
          <w:rFonts w:hint="cs"/>
          <w:rtl/>
        </w:rPr>
        <w:t>אדוני היושב-ראש, נדמה לי שהשר שטרית, דווקא משום שהוא הצליח, צריך ליצור את הנתיבים - - -</w:t>
      </w:r>
      <w:r>
        <w:rPr>
          <w:rFonts w:hint="cs"/>
          <w:rtl/>
        </w:rPr>
        <w:t xml:space="preserve"> </w:t>
      </w:r>
    </w:p>
    <w:p w14:paraId="12A1B787" w14:textId="77777777" w:rsidR="00000000" w:rsidRDefault="00E84F3B">
      <w:pPr>
        <w:pStyle w:val="a"/>
        <w:rPr>
          <w:rFonts w:hint="cs"/>
          <w:rtl/>
        </w:rPr>
      </w:pPr>
    </w:p>
    <w:p w14:paraId="610A6998" w14:textId="77777777" w:rsidR="00000000" w:rsidRDefault="00E84F3B">
      <w:pPr>
        <w:pStyle w:val="ad"/>
        <w:rPr>
          <w:rtl/>
        </w:rPr>
      </w:pPr>
      <w:r>
        <w:rPr>
          <w:rtl/>
        </w:rPr>
        <w:t>היו"ר ראובן ריבלין:</w:t>
      </w:r>
    </w:p>
    <w:p w14:paraId="6781C4DB" w14:textId="77777777" w:rsidR="00000000" w:rsidRDefault="00E84F3B">
      <w:pPr>
        <w:pStyle w:val="a"/>
        <w:rPr>
          <w:rtl/>
        </w:rPr>
      </w:pPr>
    </w:p>
    <w:p w14:paraId="786A0130" w14:textId="77777777" w:rsidR="00000000" w:rsidRDefault="00E84F3B">
      <w:pPr>
        <w:pStyle w:val="a"/>
        <w:rPr>
          <w:rFonts w:hint="cs"/>
          <w:rtl/>
        </w:rPr>
      </w:pPr>
      <w:r>
        <w:rPr>
          <w:rFonts w:hint="cs"/>
          <w:rtl/>
        </w:rPr>
        <w:t xml:space="preserve">זה עניין אחר. חבר הכנסת פרץ הסביר לשר שטרית מאין הוא בא, אז רציתי רק לומר לו מאין השר שטרית לא בא. אני לא אמרתי מאיפה הוא בא. </w:t>
      </w:r>
    </w:p>
    <w:p w14:paraId="15BC8367" w14:textId="77777777" w:rsidR="00000000" w:rsidRDefault="00E84F3B">
      <w:pPr>
        <w:pStyle w:val="a"/>
        <w:rPr>
          <w:rFonts w:hint="cs"/>
          <w:rtl/>
        </w:rPr>
      </w:pPr>
    </w:p>
    <w:p w14:paraId="7C09CEB8" w14:textId="77777777" w:rsidR="00000000" w:rsidRDefault="00E84F3B">
      <w:pPr>
        <w:pStyle w:val="SpeakerCon"/>
        <w:rPr>
          <w:rtl/>
        </w:rPr>
      </w:pPr>
      <w:bookmarkStart w:id="371" w:name="FS000000501T16_07_2003_14_43_33C"/>
      <w:bookmarkEnd w:id="371"/>
      <w:r>
        <w:rPr>
          <w:rtl/>
        </w:rPr>
        <w:t>יאיר פרץ (ש"ס):</w:t>
      </w:r>
    </w:p>
    <w:p w14:paraId="1F4C73EA" w14:textId="77777777" w:rsidR="00000000" w:rsidRDefault="00E84F3B">
      <w:pPr>
        <w:pStyle w:val="a"/>
        <w:rPr>
          <w:rtl/>
        </w:rPr>
      </w:pPr>
    </w:p>
    <w:p w14:paraId="53079047" w14:textId="77777777" w:rsidR="00000000" w:rsidRDefault="00E84F3B">
      <w:pPr>
        <w:pStyle w:val="a"/>
        <w:rPr>
          <w:rFonts w:hint="cs"/>
          <w:rtl/>
        </w:rPr>
      </w:pPr>
      <w:r>
        <w:rPr>
          <w:rFonts w:hint="cs"/>
          <w:rtl/>
        </w:rPr>
        <w:t>אני יודע בדיוק מאיפה השר שטרית בא.</w:t>
      </w:r>
    </w:p>
    <w:p w14:paraId="6436DD71" w14:textId="77777777" w:rsidR="00000000" w:rsidRDefault="00E84F3B">
      <w:pPr>
        <w:pStyle w:val="a"/>
        <w:rPr>
          <w:rFonts w:hint="cs"/>
          <w:rtl/>
        </w:rPr>
      </w:pPr>
    </w:p>
    <w:p w14:paraId="27DA163D" w14:textId="77777777" w:rsidR="00000000" w:rsidRDefault="00E84F3B">
      <w:pPr>
        <w:pStyle w:val="ad"/>
        <w:rPr>
          <w:rtl/>
        </w:rPr>
      </w:pPr>
      <w:r>
        <w:rPr>
          <w:rtl/>
        </w:rPr>
        <w:t>היו"ר ראובן ריבלין:</w:t>
      </w:r>
    </w:p>
    <w:p w14:paraId="7493E1FF" w14:textId="77777777" w:rsidR="00000000" w:rsidRDefault="00E84F3B">
      <w:pPr>
        <w:pStyle w:val="a"/>
        <w:rPr>
          <w:rtl/>
        </w:rPr>
      </w:pPr>
    </w:p>
    <w:p w14:paraId="6851EA8C" w14:textId="77777777" w:rsidR="00000000" w:rsidRDefault="00E84F3B">
      <w:pPr>
        <w:pStyle w:val="a"/>
        <w:rPr>
          <w:rFonts w:hint="cs"/>
          <w:rtl/>
        </w:rPr>
      </w:pPr>
      <w:r>
        <w:rPr>
          <w:rFonts w:hint="cs"/>
          <w:rtl/>
        </w:rPr>
        <w:t>בסדר, אתה דיברת אתו כאילו דיבר</w:t>
      </w:r>
      <w:r>
        <w:rPr>
          <w:rFonts w:hint="cs"/>
          <w:rtl/>
        </w:rPr>
        <w:t xml:space="preserve">ת עם בנו של הלורד קיצ'נר. </w:t>
      </w:r>
    </w:p>
    <w:p w14:paraId="299FE0E4" w14:textId="77777777" w:rsidR="00000000" w:rsidRDefault="00E84F3B">
      <w:pPr>
        <w:pStyle w:val="a"/>
        <w:rPr>
          <w:rFonts w:hint="cs"/>
          <w:rtl/>
        </w:rPr>
      </w:pPr>
    </w:p>
    <w:p w14:paraId="7583511C" w14:textId="77777777" w:rsidR="00000000" w:rsidRDefault="00E84F3B">
      <w:pPr>
        <w:pStyle w:val="SpeakerCon"/>
        <w:rPr>
          <w:rtl/>
        </w:rPr>
      </w:pPr>
      <w:bookmarkStart w:id="372" w:name="FS000000501T16_07_2003_14_44_25C"/>
      <w:bookmarkEnd w:id="372"/>
      <w:r>
        <w:rPr>
          <w:rtl/>
        </w:rPr>
        <w:t>יאיר פרץ (ש"ס):</w:t>
      </w:r>
    </w:p>
    <w:p w14:paraId="49CB878C" w14:textId="77777777" w:rsidR="00000000" w:rsidRDefault="00E84F3B">
      <w:pPr>
        <w:pStyle w:val="a"/>
        <w:rPr>
          <w:rtl/>
        </w:rPr>
      </w:pPr>
    </w:p>
    <w:p w14:paraId="201BE0C0" w14:textId="77777777" w:rsidR="00000000" w:rsidRDefault="00E84F3B">
      <w:pPr>
        <w:pStyle w:val="a"/>
        <w:rPr>
          <w:rFonts w:hint="cs"/>
          <w:rtl/>
        </w:rPr>
      </w:pPr>
      <w:r>
        <w:rPr>
          <w:rFonts w:hint="cs"/>
          <w:rtl/>
        </w:rPr>
        <w:t>אדוני היושב-ראש, מכאן אני רוצה לחזק את ידיהן של האמהות החד-הוריות וכל אלה שנפגעו מהתוכנית הכלכלית השובתים ליד משרד האוצר. המאבק שלכם הוא המאבק שלנו. הסבל שלכם הוא הסבל שלנו. חובה עלינו כנבחרי ציבור, אדוני היושב-</w:t>
      </w:r>
      <w:r>
        <w:rPr>
          <w:rFonts w:hint="cs"/>
          <w:rtl/>
        </w:rPr>
        <w:t xml:space="preserve">ראש, לדאוג לכם ולשכבות החלשות שגורלן לא שפר עליהן. </w:t>
      </w:r>
    </w:p>
    <w:p w14:paraId="6889E5E3" w14:textId="77777777" w:rsidR="00000000" w:rsidRDefault="00E84F3B">
      <w:pPr>
        <w:pStyle w:val="a"/>
        <w:rPr>
          <w:rFonts w:hint="cs"/>
          <w:rtl/>
        </w:rPr>
      </w:pPr>
    </w:p>
    <w:p w14:paraId="0D4521E4" w14:textId="77777777" w:rsidR="00000000" w:rsidRDefault="00E84F3B">
      <w:pPr>
        <w:pStyle w:val="a"/>
        <w:rPr>
          <w:rFonts w:hint="cs"/>
          <w:rtl/>
        </w:rPr>
      </w:pPr>
      <w:r>
        <w:rPr>
          <w:rFonts w:hint="cs"/>
          <w:rtl/>
        </w:rPr>
        <w:t>אתמול כינס שר האוצר בנימין נתניהו מסיבת עיתונאים, והוא פנה לכל האמהות החד-הוריות ולכל אלה ששובתים: לכו לעבוד. ואני שואל את שר האוצר שאלה כנה: כמי שמכיר את הדברים מקרוב, כמי שמכיר את עיירות הפיתוח, איפה נ</w:t>
      </w:r>
      <w:r>
        <w:rPr>
          <w:rFonts w:hint="cs"/>
          <w:rtl/>
        </w:rPr>
        <w:t xml:space="preserve">יתן למצוא מקום עבודה אחד? רק הבוקר התקשרה אלי אשה חד-הורית מקריית-גת ואמרה שהיא מוכנה לעבוד בכל עבודה. בכל עבודה. אנא, אדוני השר, אני מוכן ומזמין אותך לסיור, על מנת למצוא את מקומות העבודה. </w:t>
      </w:r>
    </w:p>
    <w:p w14:paraId="3031D4F0" w14:textId="77777777" w:rsidR="00000000" w:rsidRDefault="00E84F3B">
      <w:pPr>
        <w:pStyle w:val="a"/>
        <w:rPr>
          <w:rFonts w:hint="cs"/>
          <w:rtl/>
        </w:rPr>
      </w:pPr>
    </w:p>
    <w:p w14:paraId="02C2BC01" w14:textId="77777777" w:rsidR="00000000" w:rsidRDefault="00E84F3B">
      <w:pPr>
        <w:pStyle w:val="ac"/>
        <w:rPr>
          <w:rtl/>
        </w:rPr>
      </w:pPr>
      <w:r>
        <w:rPr>
          <w:rFonts w:hint="eastAsia"/>
          <w:rtl/>
        </w:rPr>
        <w:t>השר</w:t>
      </w:r>
      <w:r>
        <w:rPr>
          <w:rtl/>
        </w:rPr>
        <w:t xml:space="preserve"> מאיר שטרית:</w:t>
      </w:r>
    </w:p>
    <w:p w14:paraId="03B32A6A" w14:textId="77777777" w:rsidR="00000000" w:rsidRDefault="00E84F3B">
      <w:pPr>
        <w:pStyle w:val="a"/>
        <w:rPr>
          <w:rFonts w:hint="cs"/>
          <w:rtl/>
        </w:rPr>
      </w:pPr>
    </w:p>
    <w:p w14:paraId="0B6ED2E5" w14:textId="77777777" w:rsidR="00000000" w:rsidRDefault="00E84F3B">
      <w:pPr>
        <w:pStyle w:val="a"/>
        <w:rPr>
          <w:rFonts w:hint="cs"/>
          <w:rtl/>
        </w:rPr>
      </w:pPr>
      <w:r>
        <w:rPr>
          <w:rFonts w:hint="cs"/>
          <w:rtl/>
        </w:rPr>
        <w:t>תן לי את השם שלה ואני אסדר לה עבודה.</w:t>
      </w:r>
    </w:p>
    <w:p w14:paraId="359D5002" w14:textId="77777777" w:rsidR="00000000" w:rsidRDefault="00E84F3B">
      <w:pPr>
        <w:pStyle w:val="a"/>
        <w:rPr>
          <w:rFonts w:hint="cs"/>
          <w:rtl/>
        </w:rPr>
      </w:pPr>
    </w:p>
    <w:p w14:paraId="6F13297B" w14:textId="77777777" w:rsidR="00000000" w:rsidRDefault="00E84F3B">
      <w:pPr>
        <w:pStyle w:val="SpeakerCon"/>
        <w:rPr>
          <w:rtl/>
        </w:rPr>
      </w:pPr>
      <w:bookmarkStart w:id="373" w:name="FS000000501T16_07_2003_14_48_12C"/>
      <w:bookmarkEnd w:id="373"/>
      <w:r>
        <w:rPr>
          <w:rtl/>
        </w:rPr>
        <w:t>יאיר פרץ (</w:t>
      </w:r>
      <w:r>
        <w:rPr>
          <w:rtl/>
        </w:rPr>
        <w:t>ש"ס):</w:t>
      </w:r>
    </w:p>
    <w:p w14:paraId="4D2B34F1" w14:textId="77777777" w:rsidR="00000000" w:rsidRDefault="00E84F3B">
      <w:pPr>
        <w:pStyle w:val="a"/>
        <w:rPr>
          <w:rtl/>
        </w:rPr>
      </w:pPr>
    </w:p>
    <w:p w14:paraId="0D9AD2B4" w14:textId="77777777" w:rsidR="00000000" w:rsidRDefault="00E84F3B">
      <w:pPr>
        <w:pStyle w:val="a"/>
        <w:rPr>
          <w:rFonts w:hint="cs"/>
          <w:rtl/>
        </w:rPr>
      </w:pPr>
      <w:r>
        <w:rPr>
          <w:rFonts w:hint="cs"/>
          <w:rtl/>
        </w:rPr>
        <w:t xml:space="preserve">בבקשה. הנה כבר פתרנו בעיה אחת. </w:t>
      </w:r>
    </w:p>
    <w:p w14:paraId="0791EC01" w14:textId="77777777" w:rsidR="00000000" w:rsidRDefault="00E84F3B">
      <w:pPr>
        <w:pStyle w:val="a"/>
        <w:rPr>
          <w:rFonts w:hint="cs"/>
          <w:rtl/>
        </w:rPr>
      </w:pPr>
    </w:p>
    <w:p w14:paraId="0417A714" w14:textId="77777777" w:rsidR="00000000" w:rsidRDefault="00E84F3B">
      <w:pPr>
        <w:pStyle w:val="ac"/>
        <w:rPr>
          <w:rtl/>
        </w:rPr>
      </w:pPr>
      <w:r>
        <w:rPr>
          <w:rFonts w:hint="eastAsia"/>
          <w:rtl/>
        </w:rPr>
        <w:t>אורי</w:t>
      </w:r>
      <w:r>
        <w:rPr>
          <w:rtl/>
        </w:rPr>
        <w:t xml:space="preserve"> יהודה אריאל (האיחוד הלאומי - ישראל ביתנו):</w:t>
      </w:r>
    </w:p>
    <w:p w14:paraId="1A714D09" w14:textId="77777777" w:rsidR="00000000" w:rsidRDefault="00E84F3B">
      <w:pPr>
        <w:pStyle w:val="a"/>
        <w:rPr>
          <w:rFonts w:hint="cs"/>
          <w:rtl/>
        </w:rPr>
      </w:pPr>
    </w:p>
    <w:p w14:paraId="07A5108A" w14:textId="77777777" w:rsidR="00000000" w:rsidRDefault="00E84F3B">
      <w:pPr>
        <w:pStyle w:val="a"/>
        <w:rPr>
          <w:rFonts w:hint="cs"/>
          <w:rtl/>
        </w:rPr>
      </w:pPr>
      <w:r>
        <w:rPr>
          <w:rFonts w:hint="cs"/>
          <w:rtl/>
        </w:rPr>
        <w:t xml:space="preserve">מכל הדיון הזה יצא משהו טוב - אשה אחת מצאה עבודה. </w:t>
      </w:r>
    </w:p>
    <w:p w14:paraId="62782F6F" w14:textId="77777777" w:rsidR="00000000" w:rsidRDefault="00E84F3B">
      <w:pPr>
        <w:pStyle w:val="a"/>
        <w:rPr>
          <w:rFonts w:hint="cs"/>
          <w:rtl/>
        </w:rPr>
      </w:pPr>
    </w:p>
    <w:p w14:paraId="37C0A318" w14:textId="77777777" w:rsidR="00000000" w:rsidRDefault="00E84F3B">
      <w:pPr>
        <w:pStyle w:val="SpeakerCon"/>
        <w:rPr>
          <w:rtl/>
        </w:rPr>
      </w:pPr>
      <w:bookmarkStart w:id="374" w:name="FS000000501T16_07_2003_14_48_51C"/>
      <w:bookmarkEnd w:id="374"/>
      <w:r>
        <w:rPr>
          <w:rtl/>
        </w:rPr>
        <w:t>יאיר פרץ (ש"ס):</w:t>
      </w:r>
    </w:p>
    <w:p w14:paraId="743DAD87" w14:textId="77777777" w:rsidR="00000000" w:rsidRDefault="00E84F3B">
      <w:pPr>
        <w:pStyle w:val="a"/>
        <w:rPr>
          <w:rtl/>
        </w:rPr>
      </w:pPr>
    </w:p>
    <w:p w14:paraId="7D36FDC3" w14:textId="77777777" w:rsidR="00000000" w:rsidRDefault="00E84F3B">
      <w:pPr>
        <w:pStyle w:val="a"/>
        <w:rPr>
          <w:rFonts w:hint="cs"/>
          <w:rtl/>
        </w:rPr>
      </w:pPr>
      <w:r>
        <w:rPr>
          <w:rFonts w:hint="cs"/>
          <w:rtl/>
        </w:rPr>
        <w:t xml:space="preserve">אדוני השר, יש במדינת ישראל אלפי מובטלים. שמעתי את ההערה של שר האוצר, שאמר להוציא את העובדים הזרים. </w:t>
      </w:r>
      <w:r>
        <w:rPr>
          <w:rFonts w:hint="cs"/>
          <w:rtl/>
        </w:rPr>
        <w:t xml:space="preserve">נכון, זה המאבק הראשון שצריך להיעשות. צריך להתמודד עם הבעיה הזאת בצורה אינטנסיבית. אני חושב שהמדיניות הזאת - אם הייתם מטפלים כמו שטיפלתם בהורדת הקצבאות, אני בטוח - - - </w:t>
      </w:r>
    </w:p>
    <w:p w14:paraId="41B22D6E" w14:textId="77777777" w:rsidR="00000000" w:rsidRDefault="00E84F3B">
      <w:pPr>
        <w:pStyle w:val="a"/>
        <w:rPr>
          <w:rFonts w:hint="cs"/>
          <w:rtl/>
        </w:rPr>
      </w:pPr>
    </w:p>
    <w:p w14:paraId="6B85BE15" w14:textId="77777777" w:rsidR="00000000" w:rsidRDefault="00E84F3B">
      <w:pPr>
        <w:pStyle w:val="ac"/>
        <w:rPr>
          <w:rtl/>
        </w:rPr>
      </w:pPr>
      <w:r>
        <w:rPr>
          <w:rFonts w:hint="eastAsia"/>
          <w:rtl/>
        </w:rPr>
        <w:t>השר</w:t>
      </w:r>
      <w:r>
        <w:rPr>
          <w:rtl/>
        </w:rPr>
        <w:t xml:space="preserve"> מאיר שטרית:</w:t>
      </w:r>
    </w:p>
    <w:p w14:paraId="04DA25C4" w14:textId="77777777" w:rsidR="00000000" w:rsidRDefault="00E84F3B">
      <w:pPr>
        <w:pStyle w:val="a"/>
        <w:rPr>
          <w:rFonts w:hint="cs"/>
          <w:rtl/>
        </w:rPr>
      </w:pPr>
    </w:p>
    <w:p w14:paraId="3FE786AD" w14:textId="77777777" w:rsidR="00000000" w:rsidRDefault="00E84F3B">
      <w:pPr>
        <w:pStyle w:val="a"/>
        <w:rPr>
          <w:rFonts w:hint="cs"/>
          <w:rtl/>
        </w:rPr>
      </w:pPr>
      <w:r>
        <w:rPr>
          <w:rFonts w:hint="cs"/>
          <w:rtl/>
        </w:rPr>
        <w:t xml:space="preserve">איך זה שזה נפל בכנסת? הבאנו חוק להטיל מס על עובדים זרים - - - </w:t>
      </w:r>
    </w:p>
    <w:p w14:paraId="302676B6" w14:textId="77777777" w:rsidR="00000000" w:rsidRDefault="00E84F3B">
      <w:pPr>
        <w:pStyle w:val="a"/>
        <w:rPr>
          <w:rFonts w:hint="cs"/>
          <w:rtl/>
        </w:rPr>
      </w:pPr>
    </w:p>
    <w:p w14:paraId="4EA4F21E" w14:textId="77777777" w:rsidR="00000000" w:rsidRDefault="00E84F3B">
      <w:pPr>
        <w:pStyle w:val="SpeakerCon"/>
        <w:rPr>
          <w:rtl/>
        </w:rPr>
      </w:pPr>
      <w:bookmarkStart w:id="375" w:name="FS000000501T16_07_2003_14_51_01C"/>
      <w:bookmarkEnd w:id="375"/>
      <w:r>
        <w:rPr>
          <w:rtl/>
        </w:rPr>
        <w:t>יאיר פ</w:t>
      </w:r>
      <w:r>
        <w:rPr>
          <w:rtl/>
        </w:rPr>
        <w:t>רץ (ש"ס):</w:t>
      </w:r>
    </w:p>
    <w:p w14:paraId="28E9461C" w14:textId="77777777" w:rsidR="00000000" w:rsidRDefault="00E84F3B">
      <w:pPr>
        <w:pStyle w:val="a"/>
        <w:rPr>
          <w:rtl/>
        </w:rPr>
      </w:pPr>
    </w:p>
    <w:p w14:paraId="18337884" w14:textId="77777777" w:rsidR="00000000" w:rsidRDefault="00E84F3B">
      <w:pPr>
        <w:pStyle w:val="a"/>
        <w:rPr>
          <w:rFonts w:hint="cs"/>
          <w:rtl/>
        </w:rPr>
      </w:pPr>
      <w:r>
        <w:rPr>
          <w:rFonts w:hint="cs"/>
          <w:rtl/>
        </w:rPr>
        <w:t xml:space="preserve">אני לא יודע, תשאל את הממשלה שאתה יושב בתוכה. </w:t>
      </w:r>
    </w:p>
    <w:p w14:paraId="09A3195A" w14:textId="77777777" w:rsidR="00000000" w:rsidRDefault="00E84F3B">
      <w:pPr>
        <w:pStyle w:val="a"/>
        <w:rPr>
          <w:rFonts w:hint="cs"/>
          <w:rtl/>
        </w:rPr>
      </w:pPr>
    </w:p>
    <w:p w14:paraId="51104A6A" w14:textId="77777777" w:rsidR="00000000" w:rsidRDefault="00E84F3B">
      <w:pPr>
        <w:pStyle w:val="ad"/>
        <w:rPr>
          <w:rtl/>
        </w:rPr>
      </w:pPr>
      <w:r>
        <w:rPr>
          <w:rtl/>
        </w:rPr>
        <w:t>היו"ר ראובן ריבלין:</w:t>
      </w:r>
    </w:p>
    <w:p w14:paraId="7903B19A" w14:textId="77777777" w:rsidR="00000000" w:rsidRDefault="00E84F3B">
      <w:pPr>
        <w:pStyle w:val="a"/>
        <w:rPr>
          <w:rtl/>
        </w:rPr>
      </w:pPr>
    </w:p>
    <w:p w14:paraId="1DC14CC5" w14:textId="77777777" w:rsidR="00000000" w:rsidRDefault="00E84F3B">
      <w:pPr>
        <w:pStyle w:val="a"/>
        <w:rPr>
          <w:rFonts w:hint="cs"/>
          <w:rtl/>
        </w:rPr>
      </w:pPr>
      <w:r>
        <w:rPr>
          <w:rFonts w:hint="cs"/>
          <w:rtl/>
        </w:rPr>
        <w:t xml:space="preserve">כבוד השר שטרית - - - </w:t>
      </w:r>
    </w:p>
    <w:p w14:paraId="1BAAE3BB" w14:textId="77777777" w:rsidR="00000000" w:rsidRDefault="00E84F3B">
      <w:pPr>
        <w:pStyle w:val="a"/>
        <w:rPr>
          <w:rFonts w:hint="cs"/>
          <w:rtl/>
        </w:rPr>
      </w:pPr>
    </w:p>
    <w:p w14:paraId="05EF3F53" w14:textId="77777777" w:rsidR="00000000" w:rsidRDefault="00E84F3B">
      <w:pPr>
        <w:pStyle w:val="ac"/>
        <w:rPr>
          <w:rtl/>
        </w:rPr>
      </w:pPr>
      <w:r>
        <w:rPr>
          <w:rFonts w:hint="eastAsia"/>
          <w:rtl/>
        </w:rPr>
        <w:t>שר</w:t>
      </w:r>
      <w:r>
        <w:rPr>
          <w:rtl/>
        </w:rPr>
        <w:t xml:space="preserve"> המשפטים יוסף לפיד:</w:t>
      </w:r>
    </w:p>
    <w:p w14:paraId="465D0415" w14:textId="77777777" w:rsidR="00000000" w:rsidRDefault="00E84F3B">
      <w:pPr>
        <w:pStyle w:val="a"/>
        <w:rPr>
          <w:rFonts w:hint="cs"/>
          <w:rtl/>
        </w:rPr>
      </w:pPr>
    </w:p>
    <w:p w14:paraId="7972648E" w14:textId="77777777" w:rsidR="00000000" w:rsidRDefault="00E84F3B">
      <w:pPr>
        <w:pStyle w:val="a"/>
        <w:rPr>
          <w:rFonts w:hint="cs"/>
          <w:rtl/>
        </w:rPr>
      </w:pPr>
      <w:r>
        <w:rPr>
          <w:rFonts w:hint="cs"/>
          <w:rtl/>
        </w:rPr>
        <w:t xml:space="preserve">מאיר, אל תענה לו,  זה יימשך כך עוד שעה. </w:t>
      </w:r>
    </w:p>
    <w:p w14:paraId="34888E01" w14:textId="77777777" w:rsidR="00000000" w:rsidRDefault="00E84F3B">
      <w:pPr>
        <w:pStyle w:val="a"/>
        <w:rPr>
          <w:rFonts w:hint="cs"/>
          <w:rtl/>
        </w:rPr>
      </w:pPr>
    </w:p>
    <w:p w14:paraId="75BC7DEC" w14:textId="77777777" w:rsidR="00000000" w:rsidRDefault="00E84F3B">
      <w:pPr>
        <w:pStyle w:val="ad"/>
        <w:rPr>
          <w:rtl/>
        </w:rPr>
      </w:pPr>
      <w:r>
        <w:rPr>
          <w:rtl/>
        </w:rPr>
        <w:t>היו"ר ראובן ריבלין:</w:t>
      </w:r>
    </w:p>
    <w:p w14:paraId="5B37C476" w14:textId="77777777" w:rsidR="00000000" w:rsidRDefault="00E84F3B">
      <w:pPr>
        <w:pStyle w:val="a"/>
        <w:rPr>
          <w:rtl/>
        </w:rPr>
      </w:pPr>
    </w:p>
    <w:p w14:paraId="0578DB48" w14:textId="77777777" w:rsidR="00000000" w:rsidRDefault="00E84F3B">
      <w:pPr>
        <w:pStyle w:val="a"/>
        <w:rPr>
          <w:rFonts w:hint="cs"/>
          <w:rtl/>
        </w:rPr>
      </w:pPr>
      <w:r>
        <w:rPr>
          <w:rFonts w:hint="cs"/>
          <w:rtl/>
        </w:rPr>
        <w:t>כבוד השר שטרית, כבוד שר המשפטים, קודם כול הוא לא ידבר שעה, כי הוא יכ</w:t>
      </w:r>
      <w:r>
        <w:rPr>
          <w:rFonts w:hint="cs"/>
          <w:rtl/>
        </w:rPr>
        <w:t xml:space="preserve">ול לקבל רשות דיבור ממני, אדוני, אלא אם כן הוא ירצה שהוא ישיב בשמך. זה הדבר היחיד ואני רואה שאדוני רשום להשיב. אדוני ישמור את כל מה שהוא רוצה לומר על מנת להשיב לו. גם לשר מותר לפעמים לקרוא קריאות ביניים. </w:t>
      </w:r>
    </w:p>
    <w:p w14:paraId="088108AA" w14:textId="77777777" w:rsidR="00000000" w:rsidRDefault="00E84F3B">
      <w:pPr>
        <w:pStyle w:val="a"/>
        <w:rPr>
          <w:rFonts w:hint="cs"/>
          <w:rtl/>
        </w:rPr>
      </w:pPr>
    </w:p>
    <w:p w14:paraId="59361B60" w14:textId="77777777" w:rsidR="00000000" w:rsidRDefault="00E84F3B">
      <w:pPr>
        <w:pStyle w:val="SpeakerCon"/>
        <w:rPr>
          <w:rtl/>
        </w:rPr>
      </w:pPr>
      <w:bookmarkStart w:id="376" w:name="FS000000501T16_07_2003_14_53_03C"/>
      <w:bookmarkEnd w:id="376"/>
      <w:r>
        <w:rPr>
          <w:rtl/>
        </w:rPr>
        <w:t>יאיר פרץ (ש"ס):</w:t>
      </w:r>
    </w:p>
    <w:p w14:paraId="0BC525DE" w14:textId="77777777" w:rsidR="00000000" w:rsidRDefault="00E84F3B">
      <w:pPr>
        <w:pStyle w:val="a"/>
        <w:rPr>
          <w:rtl/>
        </w:rPr>
      </w:pPr>
    </w:p>
    <w:p w14:paraId="254A7005" w14:textId="77777777" w:rsidR="00000000" w:rsidRDefault="00E84F3B">
      <w:pPr>
        <w:pStyle w:val="a"/>
        <w:rPr>
          <w:rFonts w:hint="cs"/>
          <w:rtl/>
        </w:rPr>
      </w:pPr>
      <w:r>
        <w:rPr>
          <w:rFonts w:hint="cs"/>
          <w:rtl/>
        </w:rPr>
        <w:t>אדוני השר, קודם כול שיימצאו מקומות</w:t>
      </w:r>
      <w:r>
        <w:rPr>
          <w:rFonts w:hint="cs"/>
          <w:rtl/>
        </w:rPr>
        <w:t xml:space="preserve"> עבודה לכל 300,000 המובטלים, ואז נוכל לטפל בשאר האוכלוסיות. </w:t>
      </w:r>
    </w:p>
    <w:p w14:paraId="33B83666" w14:textId="77777777" w:rsidR="00000000" w:rsidRDefault="00E84F3B">
      <w:pPr>
        <w:pStyle w:val="a"/>
        <w:rPr>
          <w:rFonts w:hint="cs"/>
          <w:rtl/>
        </w:rPr>
      </w:pPr>
    </w:p>
    <w:p w14:paraId="3D0BC4F1" w14:textId="77777777" w:rsidR="00000000" w:rsidRDefault="00E84F3B">
      <w:pPr>
        <w:pStyle w:val="a"/>
        <w:rPr>
          <w:rFonts w:hint="cs"/>
          <w:rtl/>
        </w:rPr>
      </w:pPr>
      <w:r>
        <w:rPr>
          <w:rFonts w:hint="cs"/>
          <w:rtl/>
        </w:rPr>
        <w:t>אדוני היושב-ראש, זו לא הדרך לטפל בבעיה, על-ידי קיצוץ הקצבאות, ורק לאחר מכן לחפש את מקומות העבודה. הדרך הנכונה היא קודם כול ליצור מקומות עבודה, לגרש את העובדים הזרים, להביא לכך שיימצאו מקומות עבו</w:t>
      </w:r>
      <w:r>
        <w:rPr>
          <w:rFonts w:hint="cs"/>
          <w:rtl/>
        </w:rPr>
        <w:t xml:space="preserve">דה, ואז האלטרנטיבה וברירת הבחירה של אותו אדם - או קצבה או מקום עבודה, ואם הוא יבחר בקצבה, אז צריך לשלוח אותו הביתה. מקומות עבודה קודם כול. אבל תמצאו את מקומות העבודה. </w:t>
      </w:r>
    </w:p>
    <w:p w14:paraId="078F1BE2" w14:textId="77777777" w:rsidR="00000000" w:rsidRDefault="00E84F3B">
      <w:pPr>
        <w:pStyle w:val="a"/>
        <w:rPr>
          <w:rFonts w:hint="cs"/>
          <w:rtl/>
        </w:rPr>
      </w:pPr>
    </w:p>
    <w:p w14:paraId="182D67C6" w14:textId="77777777" w:rsidR="00000000" w:rsidRDefault="00E84F3B">
      <w:pPr>
        <w:pStyle w:val="a"/>
        <w:rPr>
          <w:rFonts w:hint="cs"/>
          <w:rtl/>
        </w:rPr>
      </w:pPr>
      <w:r>
        <w:rPr>
          <w:rFonts w:hint="cs"/>
          <w:rtl/>
        </w:rPr>
        <w:t>אדוני היושב-ראש, אנו מאמינים כי הדרך לחברה בריאה היא טיפול אנושי ומעמיק במצוקותיהם של א</w:t>
      </w:r>
      <w:r>
        <w:rPr>
          <w:rFonts w:hint="cs"/>
          <w:rtl/>
        </w:rPr>
        <w:t>לה שהקיום היומיומי שלהם הוא מלחמה מתמשכת. זו הדרך ואין בלתה. אדוני היושב-ראש, תוכניות כלכליות צצות ועולות בבית הזה חדשות לבקרים. זו התוכנית החמישית - ואני שומע שעוד מעט מביאים עוד תוכנית של איזה מיליארד שקל קיצוץ - שמוגשת לכנסת במשך שנתיים האחרונות, ואין ה</w:t>
      </w:r>
      <w:r>
        <w:rPr>
          <w:rFonts w:hint="cs"/>
          <w:rtl/>
        </w:rPr>
        <w:t>אחת טובה מחברתה. פעם אחר פעם אנו מזרימים לאזרחים אקמול במקום אנטיביוטיקה. עוד סתימה ועוד סתימה, במקום לעשות טיפול שורש.</w:t>
      </w:r>
    </w:p>
    <w:p w14:paraId="20F2D306" w14:textId="77777777" w:rsidR="00000000" w:rsidRDefault="00E84F3B">
      <w:pPr>
        <w:pStyle w:val="a"/>
        <w:rPr>
          <w:rFonts w:hint="cs"/>
          <w:rtl/>
        </w:rPr>
      </w:pPr>
    </w:p>
    <w:p w14:paraId="1E965A95" w14:textId="77777777" w:rsidR="00000000" w:rsidRDefault="00E84F3B">
      <w:pPr>
        <w:pStyle w:val="a"/>
        <w:rPr>
          <w:rFonts w:hint="cs"/>
          <w:rtl/>
        </w:rPr>
      </w:pPr>
      <w:r>
        <w:rPr>
          <w:rFonts w:hint="cs"/>
          <w:rtl/>
        </w:rPr>
        <w:t>השמיכה שאנו תופרים אינה מסוגלת להכיל את שלל הגוונים של האוכלוסייה, ואם חם לאחד -  קר לחברו, והמצוקה בעינה עומדת.</w:t>
      </w:r>
    </w:p>
    <w:p w14:paraId="091DD1F6" w14:textId="77777777" w:rsidR="00000000" w:rsidRDefault="00E84F3B">
      <w:pPr>
        <w:pStyle w:val="a"/>
        <w:rPr>
          <w:rFonts w:hint="cs"/>
          <w:rtl/>
        </w:rPr>
      </w:pPr>
    </w:p>
    <w:p w14:paraId="580C76F3" w14:textId="77777777" w:rsidR="00000000" w:rsidRDefault="00E84F3B">
      <w:pPr>
        <w:pStyle w:val="a"/>
        <w:rPr>
          <w:rFonts w:hint="cs"/>
          <w:rtl/>
        </w:rPr>
      </w:pPr>
      <w:r>
        <w:rPr>
          <w:rFonts w:hint="cs"/>
          <w:rtl/>
        </w:rPr>
        <w:t>אדוני היושב-ראש, אדונ</w:t>
      </w:r>
      <w:r>
        <w:rPr>
          <w:rFonts w:hint="cs"/>
          <w:rtl/>
        </w:rPr>
        <w:t xml:space="preserve">י השר, קחו את הדברים האלה לתשומת לבכם. </w:t>
      </w:r>
    </w:p>
    <w:p w14:paraId="713C2509" w14:textId="77777777" w:rsidR="00000000" w:rsidRDefault="00E84F3B">
      <w:pPr>
        <w:pStyle w:val="ad"/>
        <w:rPr>
          <w:rtl/>
        </w:rPr>
      </w:pPr>
      <w:r>
        <w:rPr>
          <w:rtl/>
        </w:rPr>
        <w:br/>
        <w:t>היו"ר ראובן ריבלין:</w:t>
      </w:r>
    </w:p>
    <w:p w14:paraId="2B65C587" w14:textId="77777777" w:rsidR="00000000" w:rsidRDefault="00E84F3B">
      <w:pPr>
        <w:pStyle w:val="a"/>
        <w:rPr>
          <w:rtl/>
        </w:rPr>
      </w:pPr>
    </w:p>
    <w:p w14:paraId="7A579E3C" w14:textId="77777777" w:rsidR="00000000" w:rsidRDefault="00E84F3B">
      <w:pPr>
        <w:pStyle w:val="a"/>
        <w:rPr>
          <w:rFonts w:hint="cs"/>
          <w:rtl/>
        </w:rPr>
      </w:pPr>
      <w:r>
        <w:rPr>
          <w:rFonts w:hint="cs"/>
          <w:rtl/>
        </w:rPr>
        <w:t>נא לסיים.</w:t>
      </w:r>
    </w:p>
    <w:p w14:paraId="0E5E6DF8" w14:textId="77777777" w:rsidR="00000000" w:rsidRDefault="00E84F3B">
      <w:pPr>
        <w:pStyle w:val="SpeakerCon"/>
        <w:rPr>
          <w:rtl/>
        </w:rPr>
      </w:pPr>
      <w:r>
        <w:rPr>
          <w:rtl/>
        </w:rPr>
        <w:br/>
      </w:r>
      <w:bookmarkStart w:id="377" w:name="FS000000501T16_07_2003_14_33_39"/>
      <w:bookmarkStart w:id="378" w:name="FS000000501T16_07_2003_14_33_42C"/>
      <w:bookmarkEnd w:id="377"/>
      <w:bookmarkEnd w:id="378"/>
      <w:r>
        <w:rPr>
          <w:rtl/>
        </w:rPr>
        <w:t>יאיר פרץ (ש"ס):</w:t>
      </w:r>
    </w:p>
    <w:p w14:paraId="57AD7478" w14:textId="77777777" w:rsidR="00000000" w:rsidRDefault="00E84F3B">
      <w:pPr>
        <w:pStyle w:val="a"/>
        <w:rPr>
          <w:rFonts w:hint="cs"/>
          <w:rtl/>
        </w:rPr>
      </w:pPr>
    </w:p>
    <w:p w14:paraId="345A1455" w14:textId="77777777" w:rsidR="00000000" w:rsidRDefault="00E84F3B">
      <w:pPr>
        <w:pStyle w:val="a"/>
        <w:rPr>
          <w:rFonts w:hint="cs"/>
          <w:rtl/>
        </w:rPr>
      </w:pPr>
      <w:r>
        <w:rPr>
          <w:rFonts w:hint="cs"/>
          <w:rtl/>
        </w:rPr>
        <w:t>אני מסיים, אדוני. אדוני היושב-ראש, גם אני יודע שהצרכים רבים והמשאבים של מדינת ישראל מדולדלים, גם אני יודע שאין הקומץ יכול להשביע את הארי, ובכל זאת אני מרשה לעצמי לקרו</w:t>
      </w:r>
      <w:r>
        <w:rPr>
          <w:rFonts w:hint="cs"/>
          <w:rtl/>
        </w:rPr>
        <w:t>א לחברי חברי הכנסת מעל במה זו להתאחד סביב סדר עדיפויות שיהיה מקובל על רוב הבית הזה.</w:t>
      </w:r>
    </w:p>
    <w:p w14:paraId="7ECADA91" w14:textId="77777777" w:rsidR="00000000" w:rsidRDefault="00E84F3B">
      <w:pPr>
        <w:pStyle w:val="a"/>
        <w:rPr>
          <w:rFonts w:hint="cs"/>
          <w:rtl/>
        </w:rPr>
      </w:pPr>
    </w:p>
    <w:p w14:paraId="472FD6C6" w14:textId="77777777" w:rsidR="00000000" w:rsidRDefault="00E84F3B">
      <w:pPr>
        <w:pStyle w:val="a"/>
        <w:rPr>
          <w:rFonts w:hint="cs"/>
          <w:rtl/>
        </w:rPr>
      </w:pPr>
      <w:r>
        <w:rPr>
          <w:rFonts w:hint="cs"/>
          <w:rtl/>
        </w:rPr>
        <w:t>במקרים רבים פוגעת הכלכלה הנכונה בצדק ובשוויון החברתי, וכשאנו באים למצוא פתרונות לבעיות הכלכליות המעיקות - אנו פוגעים פעם אחר פעם דווקא בשכבות החלשות.</w:t>
      </w:r>
    </w:p>
    <w:p w14:paraId="114F4B90" w14:textId="77777777" w:rsidR="00000000" w:rsidRDefault="00E84F3B">
      <w:pPr>
        <w:pStyle w:val="a"/>
        <w:rPr>
          <w:rFonts w:hint="cs"/>
          <w:rtl/>
        </w:rPr>
      </w:pPr>
    </w:p>
    <w:p w14:paraId="2A12A0CA" w14:textId="77777777" w:rsidR="00000000" w:rsidRDefault="00E84F3B">
      <w:pPr>
        <w:pStyle w:val="a"/>
        <w:rPr>
          <w:rFonts w:hint="cs"/>
          <w:rtl/>
        </w:rPr>
      </w:pPr>
      <w:r>
        <w:rPr>
          <w:rFonts w:hint="cs"/>
          <w:rtl/>
        </w:rPr>
        <w:t>לכן, אדוני היושב-ראש</w:t>
      </w:r>
      <w:r>
        <w:rPr>
          <w:rFonts w:hint="cs"/>
          <w:rtl/>
        </w:rPr>
        <w:t>, יפה שעה אחת קודם, והיום חובה עלינו לטפל באופן שורשי ועמוק בבעיות החברתיות ולהחזיר את המצב לקדמותו - להחזיר את הקצבאות לאותן חד-הוריות. ורק לאחר שיימצאו מקומות עבודה ולאחר שיימצאו פתרונות נוכל לבוא ולקצץ באמת בצורה משמעותית. תודה רבה.</w:t>
      </w:r>
    </w:p>
    <w:p w14:paraId="27AF382E" w14:textId="77777777" w:rsidR="00000000" w:rsidRDefault="00E84F3B">
      <w:pPr>
        <w:pStyle w:val="ad"/>
        <w:rPr>
          <w:rtl/>
        </w:rPr>
      </w:pPr>
      <w:r>
        <w:rPr>
          <w:rtl/>
        </w:rPr>
        <w:br/>
        <w:t>היו"ר ראובן ריבלין:</w:t>
      </w:r>
    </w:p>
    <w:p w14:paraId="080B0B8A" w14:textId="77777777" w:rsidR="00000000" w:rsidRDefault="00E84F3B">
      <w:pPr>
        <w:pStyle w:val="a"/>
        <w:rPr>
          <w:rtl/>
        </w:rPr>
      </w:pPr>
    </w:p>
    <w:p w14:paraId="2AC663E8" w14:textId="77777777" w:rsidR="00000000" w:rsidRDefault="00E84F3B">
      <w:pPr>
        <w:pStyle w:val="a"/>
        <w:rPr>
          <w:rFonts w:hint="cs"/>
          <w:rtl/>
        </w:rPr>
      </w:pPr>
      <w:r>
        <w:rPr>
          <w:rFonts w:hint="cs"/>
          <w:rtl/>
        </w:rPr>
        <w:t>תודה רבה. חבר הכנסת טלב אלסאנע, בבקשה.</w:t>
      </w:r>
    </w:p>
    <w:p w14:paraId="17F38CA8" w14:textId="77777777" w:rsidR="00000000" w:rsidRDefault="00E84F3B">
      <w:pPr>
        <w:pStyle w:val="ac"/>
        <w:rPr>
          <w:rtl/>
        </w:rPr>
      </w:pPr>
      <w:r>
        <w:rPr>
          <w:rtl/>
        </w:rPr>
        <w:br/>
        <w:t>השר מאיר שטרית:</w:t>
      </w:r>
    </w:p>
    <w:p w14:paraId="7567C68B" w14:textId="77777777" w:rsidR="00000000" w:rsidRDefault="00E84F3B">
      <w:pPr>
        <w:pStyle w:val="a"/>
        <w:rPr>
          <w:rtl/>
        </w:rPr>
      </w:pPr>
    </w:p>
    <w:p w14:paraId="2938C792" w14:textId="77777777" w:rsidR="00000000" w:rsidRDefault="00E84F3B">
      <w:pPr>
        <w:pStyle w:val="a"/>
        <w:rPr>
          <w:rFonts w:hint="cs"/>
          <w:rtl/>
        </w:rPr>
      </w:pPr>
      <w:r>
        <w:rPr>
          <w:rFonts w:hint="cs"/>
          <w:rtl/>
        </w:rPr>
        <w:t>- - -</w:t>
      </w:r>
    </w:p>
    <w:p w14:paraId="024CF64C" w14:textId="77777777" w:rsidR="00000000" w:rsidRDefault="00E84F3B">
      <w:pPr>
        <w:pStyle w:val="ad"/>
        <w:rPr>
          <w:rtl/>
        </w:rPr>
      </w:pPr>
      <w:r>
        <w:rPr>
          <w:rtl/>
        </w:rPr>
        <w:br/>
        <w:t>היו"ר ראובן ריבלין:</w:t>
      </w:r>
    </w:p>
    <w:p w14:paraId="5D91754F" w14:textId="77777777" w:rsidR="00000000" w:rsidRDefault="00E84F3B">
      <w:pPr>
        <w:pStyle w:val="a"/>
        <w:rPr>
          <w:rtl/>
        </w:rPr>
      </w:pPr>
    </w:p>
    <w:p w14:paraId="304E3E48" w14:textId="77777777" w:rsidR="00000000" w:rsidRDefault="00E84F3B">
      <w:pPr>
        <w:pStyle w:val="a"/>
        <w:rPr>
          <w:rFonts w:hint="cs"/>
          <w:rtl/>
        </w:rPr>
      </w:pPr>
      <w:r>
        <w:rPr>
          <w:rFonts w:hint="cs"/>
          <w:rtl/>
        </w:rPr>
        <w:t>לא, אדוני. יש לאדוני עוד שניים - חבר הכנסת טלב אלסאנע וחברת הכנסת - - -</w:t>
      </w:r>
    </w:p>
    <w:p w14:paraId="44B80DD3" w14:textId="77777777" w:rsidR="00000000" w:rsidRDefault="00E84F3B">
      <w:pPr>
        <w:pStyle w:val="ac"/>
        <w:rPr>
          <w:rtl/>
        </w:rPr>
      </w:pPr>
      <w:r>
        <w:rPr>
          <w:rtl/>
        </w:rPr>
        <w:br/>
      </w:r>
      <w:r>
        <w:rPr>
          <w:rFonts w:hint="cs"/>
          <w:rtl/>
        </w:rPr>
        <w:br/>
      </w:r>
      <w:r>
        <w:rPr>
          <w:rtl/>
        </w:rPr>
        <w:br/>
        <w:t>השר מאיר שטרית:</w:t>
      </w:r>
    </w:p>
    <w:p w14:paraId="63F71DEF" w14:textId="77777777" w:rsidR="00000000" w:rsidRDefault="00E84F3B">
      <w:pPr>
        <w:pStyle w:val="a"/>
        <w:rPr>
          <w:rtl/>
        </w:rPr>
      </w:pPr>
    </w:p>
    <w:p w14:paraId="1A444234" w14:textId="77777777" w:rsidR="00000000" w:rsidRDefault="00E84F3B">
      <w:pPr>
        <w:pStyle w:val="a"/>
        <w:rPr>
          <w:rFonts w:hint="cs"/>
          <w:rtl/>
        </w:rPr>
      </w:pPr>
      <w:r>
        <w:rPr>
          <w:rFonts w:hint="cs"/>
          <w:rtl/>
        </w:rPr>
        <w:t>על-פי התקנון, אדם שלא נמצא באולם - - -</w:t>
      </w:r>
    </w:p>
    <w:p w14:paraId="47AC7957" w14:textId="77777777" w:rsidR="00000000" w:rsidRDefault="00E84F3B">
      <w:pPr>
        <w:pStyle w:val="ad"/>
        <w:rPr>
          <w:rtl/>
        </w:rPr>
      </w:pPr>
      <w:r>
        <w:rPr>
          <w:rtl/>
        </w:rPr>
        <w:br/>
        <w:t>היו"ר ראובן ריבלין:</w:t>
      </w:r>
    </w:p>
    <w:p w14:paraId="3EB7DE24" w14:textId="77777777" w:rsidR="00000000" w:rsidRDefault="00E84F3B">
      <w:pPr>
        <w:pStyle w:val="a"/>
        <w:rPr>
          <w:rtl/>
        </w:rPr>
      </w:pPr>
    </w:p>
    <w:p w14:paraId="2ED1D542" w14:textId="77777777" w:rsidR="00000000" w:rsidRDefault="00E84F3B">
      <w:pPr>
        <w:pStyle w:val="a"/>
        <w:rPr>
          <w:rFonts w:hint="cs"/>
          <w:rtl/>
        </w:rPr>
      </w:pPr>
      <w:r>
        <w:rPr>
          <w:rFonts w:hint="cs"/>
          <w:rtl/>
        </w:rPr>
        <w:t xml:space="preserve">זה בסדר, אדוני. </w:t>
      </w:r>
      <w:r>
        <w:rPr>
          <w:rFonts w:hint="cs"/>
          <w:rtl/>
        </w:rPr>
        <w:t>אדוני יסמוך עלי שאני רוצה שהוא ידבר במועד.</w:t>
      </w:r>
    </w:p>
    <w:p w14:paraId="42EF1812" w14:textId="77777777" w:rsidR="00000000" w:rsidRDefault="00E84F3B">
      <w:pPr>
        <w:pStyle w:val="ac"/>
        <w:rPr>
          <w:rtl/>
        </w:rPr>
      </w:pPr>
      <w:r>
        <w:rPr>
          <w:rtl/>
        </w:rPr>
        <w:br/>
        <w:t>השר מאיר שטרית:</w:t>
      </w:r>
    </w:p>
    <w:p w14:paraId="697B553C" w14:textId="77777777" w:rsidR="00000000" w:rsidRDefault="00E84F3B">
      <w:pPr>
        <w:pStyle w:val="a"/>
        <w:rPr>
          <w:rtl/>
        </w:rPr>
      </w:pPr>
    </w:p>
    <w:p w14:paraId="3B81D1D0" w14:textId="77777777" w:rsidR="00000000" w:rsidRDefault="00E84F3B">
      <w:pPr>
        <w:pStyle w:val="a"/>
        <w:rPr>
          <w:rFonts w:hint="cs"/>
          <w:rtl/>
        </w:rPr>
      </w:pPr>
      <w:r>
        <w:rPr>
          <w:rFonts w:hint="cs"/>
          <w:rtl/>
        </w:rPr>
        <w:t>- - -</w:t>
      </w:r>
    </w:p>
    <w:p w14:paraId="7E5AEB6E" w14:textId="77777777" w:rsidR="00000000" w:rsidRDefault="00E84F3B">
      <w:pPr>
        <w:pStyle w:val="ad"/>
        <w:rPr>
          <w:rtl/>
        </w:rPr>
      </w:pPr>
      <w:r>
        <w:rPr>
          <w:rtl/>
        </w:rPr>
        <w:br/>
        <w:t>היו"ר ראובן ריבלין:</w:t>
      </w:r>
    </w:p>
    <w:p w14:paraId="0106D71F" w14:textId="77777777" w:rsidR="00000000" w:rsidRDefault="00E84F3B">
      <w:pPr>
        <w:pStyle w:val="a"/>
        <w:rPr>
          <w:rtl/>
        </w:rPr>
      </w:pPr>
    </w:p>
    <w:p w14:paraId="7E7772FC" w14:textId="77777777" w:rsidR="00000000" w:rsidRDefault="00E84F3B">
      <w:pPr>
        <w:pStyle w:val="a"/>
        <w:rPr>
          <w:rFonts w:hint="cs"/>
          <w:rtl/>
        </w:rPr>
      </w:pPr>
      <w:r>
        <w:rPr>
          <w:rFonts w:hint="cs"/>
          <w:rtl/>
        </w:rPr>
        <w:t xml:space="preserve">אדוני, התקנון הוא מה שהיושב-ראש קובע. קודם כול, חבר הכנסת טלב אלסאנע ביקש להתחלף, דבר מורשה. חוץ מזה, כבוד השר הנכבד, אדוני היה גם סגן יושב-ראש הכנסת, אם היה רוצה היה </w:t>
      </w:r>
      <w:r>
        <w:rPr>
          <w:rFonts w:hint="cs"/>
          <w:rtl/>
        </w:rPr>
        <w:t>יכול להיות יושב-ראש הכנסת, וודאי שהיה יושב-ראש הקואליציה. הוא יודע שהתקנון קובע שמה שהיושב-ראש אומר זה מה  - - -</w:t>
      </w:r>
    </w:p>
    <w:p w14:paraId="47832CA0" w14:textId="77777777" w:rsidR="00000000" w:rsidRDefault="00E84F3B">
      <w:pPr>
        <w:pStyle w:val="ac"/>
        <w:rPr>
          <w:rtl/>
        </w:rPr>
      </w:pPr>
      <w:r>
        <w:rPr>
          <w:rtl/>
        </w:rPr>
        <w:br/>
        <w:t>השר מאיר שטרית:</w:t>
      </w:r>
    </w:p>
    <w:p w14:paraId="0E53DDE7" w14:textId="77777777" w:rsidR="00000000" w:rsidRDefault="00E84F3B">
      <w:pPr>
        <w:pStyle w:val="a"/>
        <w:rPr>
          <w:rtl/>
        </w:rPr>
      </w:pPr>
    </w:p>
    <w:p w14:paraId="4274B059" w14:textId="77777777" w:rsidR="00000000" w:rsidRDefault="00E84F3B">
      <w:pPr>
        <w:pStyle w:val="a"/>
        <w:rPr>
          <w:rFonts w:hint="cs"/>
          <w:rtl/>
        </w:rPr>
      </w:pPr>
      <w:r>
        <w:rPr>
          <w:rFonts w:hint="cs"/>
          <w:rtl/>
        </w:rPr>
        <w:t>זה נכון.</w:t>
      </w:r>
    </w:p>
    <w:p w14:paraId="119E2079" w14:textId="77777777" w:rsidR="00000000" w:rsidRDefault="00E84F3B">
      <w:pPr>
        <w:pStyle w:val="ad"/>
        <w:rPr>
          <w:rtl/>
        </w:rPr>
      </w:pPr>
      <w:r>
        <w:rPr>
          <w:rtl/>
        </w:rPr>
        <w:br/>
        <w:t>היו"ר ראובן ריבלין:</w:t>
      </w:r>
    </w:p>
    <w:p w14:paraId="7A508923" w14:textId="77777777" w:rsidR="00000000" w:rsidRDefault="00E84F3B">
      <w:pPr>
        <w:pStyle w:val="a"/>
        <w:rPr>
          <w:rtl/>
        </w:rPr>
      </w:pPr>
    </w:p>
    <w:p w14:paraId="7EA9F2FB" w14:textId="77777777" w:rsidR="00000000" w:rsidRDefault="00E84F3B">
      <w:pPr>
        <w:pStyle w:val="a"/>
        <w:rPr>
          <w:rFonts w:hint="cs"/>
          <w:rtl/>
        </w:rPr>
      </w:pPr>
      <w:r>
        <w:rPr>
          <w:rFonts w:hint="cs"/>
          <w:rtl/>
        </w:rPr>
        <w:t>זה הכול, ומכל מלמדי השכלתי. בבקשה, חבר הכנסת טלב אלסאנע.</w:t>
      </w:r>
    </w:p>
    <w:p w14:paraId="58DB7D58" w14:textId="77777777" w:rsidR="00000000" w:rsidRDefault="00E84F3B">
      <w:pPr>
        <w:pStyle w:val="Speaker"/>
        <w:rPr>
          <w:rtl/>
        </w:rPr>
      </w:pPr>
      <w:r>
        <w:rPr>
          <w:rtl/>
        </w:rPr>
        <w:br/>
      </w:r>
      <w:bookmarkStart w:id="379" w:name="FS000000549T16_07_2003_14_41_20"/>
      <w:bookmarkStart w:id="380" w:name="_Toc46538657"/>
      <w:bookmarkStart w:id="381" w:name="_Toc49055387"/>
      <w:bookmarkEnd w:id="379"/>
      <w:r>
        <w:rPr>
          <w:rtl/>
        </w:rPr>
        <w:t>טלב אלסאנע (רע"ם):</w:t>
      </w:r>
      <w:bookmarkEnd w:id="380"/>
      <w:bookmarkEnd w:id="381"/>
    </w:p>
    <w:p w14:paraId="7764840A" w14:textId="77777777" w:rsidR="00000000" w:rsidRDefault="00E84F3B">
      <w:pPr>
        <w:pStyle w:val="a"/>
        <w:rPr>
          <w:rtl/>
        </w:rPr>
      </w:pPr>
    </w:p>
    <w:p w14:paraId="662A6320" w14:textId="77777777" w:rsidR="00000000" w:rsidRDefault="00E84F3B">
      <w:pPr>
        <w:pStyle w:val="a"/>
        <w:rPr>
          <w:rFonts w:hint="cs"/>
          <w:rtl/>
        </w:rPr>
      </w:pPr>
      <w:r>
        <w:rPr>
          <w:rFonts w:hint="cs"/>
          <w:rtl/>
        </w:rPr>
        <w:t>אדוני היושב-ראש,</w:t>
      </w:r>
      <w:r>
        <w:rPr>
          <w:rFonts w:hint="cs"/>
          <w:rtl/>
        </w:rPr>
        <w:t xml:space="preserve"> חברי הכנסת, כבוד השרים, אני רוצה לברך את האמהות החד-הוריות על מאבקן הצודק, אני רוצה לברך את ויקי קנפו על המאבק הנמרץ הצודק - שאנחנו תומכים בו - ולדעתי, המאבק הוא לא מאבקן, אלא מאבק על צדקת הדרך, על צדק חברתי, על שוויון חברתי ועל שמירת אופיה של המדינה כמדי</w:t>
      </w:r>
      <w:r>
        <w:rPr>
          <w:rFonts w:hint="cs"/>
          <w:rtl/>
        </w:rPr>
        <w:t>נת חברה, מדינת רווחה.</w:t>
      </w:r>
    </w:p>
    <w:p w14:paraId="0329A742" w14:textId="77777777" w:rsidR="00000000" w:rsidRDefault="00E84F3B">
      <w:pPr>
        <w:pStyle w:val="a"/>
        <w:rPr>
          <w:rFonts w:hint="cs"/>
          <w:rtl/>
        </w:rPr>
      </w:pPr>
    </w:p>
    <w:p w14:paraId="70024047" w14:textId="77777777" w:rsidR="00000000" w:rsidRDefault="00E84F3B">
      <w:pPr>
        <w:pStyle w:val="a"/>
        <w:rPr>
          <w:rFonts w:hint="cs"/>
          <w:rtl/>
        </w:rPr>
      </w:pPr>
      <w:r>
        <w:rPr>
          <w:rFonts w:hint="cs"/>
          <w:rtl/>
        </w:rPr>
        <w:t>והשאלה הנשאלת, רבותי, היא מדוע משרד האוצר מצא לנכון לקצץ ולפגוע במשפחות החד-הוריות דווקא בתקופה הזאת, מדוע הוא בחר את המועד הזה - -</w:t>
      </w:r>
    </w:p>
    <w:p w14:paraId="2168D191" w14:textId="77777777" w:rsidR="00000000" w:rsidRDefault="00E84F3B">
      <w:pPr>
        <w:pStyle w:val="ac"/>
        <w:rPr>
          <w:rtl/>
        </w:rPr>
      </w:pPr>
      <w:r>
        <w:rPr>
          <w:rtl/>
        </w:rPr>
        <w:br/>
        <w:t>השר מאיר שטרית:</w:t>
      </w:r>
    </w:p>
    <w:p w14:paraId="4D3C7620" w14:textId="77777777" w:rsidR="00000000" w:rsidRDefault="00E84F3B">
      <w:pPr>
        <w:pStyle w:val="a"/>
        <w:rPr>
          <w:rtl/>
        </w:rPr>
      </w:pPr>
    </w:p>
    <w:p w14:paraId="238C8A49" w14:textId="77777777" w:rsidR="00000000" w:rsidRDefault="00E84F3B">
      <w:pPr>
        <w:pStyle w:val="a"/>
        <w:rPr>
          <w:rFonts w:hint="cs"/>
          <w:rtl/>
        </w:rPr>
      </w:pPr>
      <w:r>
        <w:rPr>
          <w:rFonts w:hint="cs"/>
          <w:rtl/>
        </w:rPr>
        <w:t xml:space="preserve">לא קיצצנו. </w:t>
      </w:r>
    </w:p>
    <w:p w14:paraId="61A1D222" w14:textId="77777777" w:rsidR="00000000" w:rsidRDefault="00E84F3B">
      <w:pPr>
        <w:pStyle w:val="SpeakerCon"/>
        <w:rPr>
          <w:rtl/>
        </w:rPr>
      </w:pPr>
      <w:r>
        <w:rPr>
          <w:rtl/>
        </w:rPr>
        <w:br/>
      </w:r>
      <w:bookmarkStart w:id="382" w:name="FS000000549T16_07_2003_14_46_50C"/>
      <w:bookmarkEnd w:id="382"/>
      <w:r>
        <w:rPr>
          <w:rtl/>
        </w:rPr>
        <w:t>טלב אלסאנע (רע"ם):</w:t>
      </w:r>
    </w:p>
    <w:p w14:paraId="1807445C" w14:textId="77777777" w:rsidR="00000000" w:rsidRDefault="00E84F3B">
      <w:pPr>
        <w:pStyle w:val="a"/>
        <w:rPr>
          <w:rtl/>
        </w:rPr>
      </w:pPr>
    </w:p>
    <w:p w14:paraId="69D64760" w14:textId="77777777" w:rsidR="00000000" w:rsidRDefault="00E84F3B">
      <w:pPr>
        <w:pStyle w:val="a"/>
        <w:rPr>
          <w:rFonts w:hint="cs"/>
          <w:rtl/>
        </w:rPr>
      </w:pPr>
      <w:r>
        <w:rPr>
          <w:rFonts w:hint="cs"/>
          <w:rtl/>
        </w:rPr>
        <w:t>- - כדי ללכת ולפגוע באותן שכבות חלשות, מה גם - - -</w:t>
      </w:r>
      <w:r>
        <w:rPr>
          <w:rFonts w:hint="cs"/>
          <w:rtl/>
        </w:rPr>
        <w:t xml:space="preserve"> מה זה לא קיצצתם? הוספתם כסף?</w:t>
      </w:r>
    </w:p>
    <w:p w14:paraId="5C7D126D" w14:textId="77777777" w:rsidR="00000000" w:rsidRDefault="00E84F3B">
      <w:pPr>
        <w:pStyle w:val="ac"/>
        <w:rPr>
          <w:rtl/>
        </w:rPr>
      </w:pPr>
      <w:r>
        <w:rPr>
          <w:rtl/>
        </w:rPr>
        <w:br/>
        <w:t>השר מאיר שטרית:</w:t>
      </w:r>
    </w:p>
    <w:p w14:paraId="4538D6A9" w14:textId="77777777" w:rsidR="00000000" w:rsidRDefault="00E84F3B">
      <w:pPr>
        <w:pStyle w:val="a"/>
        <w:rPr>
          <w:rtl/>
        </w:rPr>
      </w:pPr>
    </w:p>
    <w:p w14:paraId="308FDCEC" w14:textId="77777777" w:rsidR="00000000" w:rsidRDefault="00E84F3B">
      <w:pPr>
        <w:pStyle w:val="a"/>
        <w:rPr>
          <w:rFonts w:hint="cs"/>
          <w:rtl/>
        </w:rPr>
      </w:pPr>
      <w:r>
        <w:rPr>
          <w:rFonts w:hint="cs"/>
          <w:rtl/>
        </w:rPr>
        <w:t>זה היה ב-2002.</w:t>
      </w:r>
    </w:p>
    <w:p w14:paraId="1A1B272C" w14:textId="77777777" w:rsidR="00000000" w:rsidRDefault="00E84F3B">
      <w:pPr>
        <w:pStyle w:val="SpeakerCon"/>
        <w:rPr>
          <w:rtl/>
        </w:rPr>
      </w:pPr>
      <w:r>
        <w:rPr>
          <w:rtl/>
        </w:rPr>
        <w:br/>
      </w:r>
      <w:bookmarkStart w:id="383" w:name="FS000000549T16_07_2003_14_47_54C"/>
      <w:bookmarkEnd w:id="383"/>
      <w:r>
        <w:rPr>
          <w:rtl/>
        </w:rPr>
        <w:t>טלב אלסאנע (רע"ם):</w:t>
      </w:r>
    </w:p>
    <w:p w14:paraId="1EBA89DE" w14:textId="77777777" w:rsidR="00000000" w:rsidRDefault="00E84F3B">
      <w:pPr>
        <w:pStyle w:val="a"/>
        <w:rPr>
          <w:rtl/>
        </w:rPr>
      </w:pPr>
    </w:p>
    <w:p w14:paraId="7547DD0A" w14:textId="77777777" w:rsidR="00000000" w:rsidRDefault="00E84F3B">
      <w:pPr>
        <w:pStyle w:val="a"/>
        <w:rPr>
          <w:rFonts w:hint="cs"/>
          <w:rtl/>
        </w:rPr>
      </w:pPr>
      <w:r>
        <w:rPr>
          <w:rFonts w:hint="cs"/>
          <w:rtl/>
        </w:rPr>
        <w:t>אתם מדברים - אני שמעתי את שר האוצר - - -</w:t>
      </w:r>
    </w:p>
    <w:p w14:paraId="60F7CF34" w14:textId="77777777" w:rsidR="00000000" w:rsidRDefault="00E84F3B">
      <w:pPr>
        <w:pStyle w:val="ad"/>
        <w:rPr>
          <w:rtl/>
        </w:rPr>
      </w:pPr>
      <w:r>
        <w:rPr>
          <w:rtl/>
        </w:rPr>
        <w:br/>
        <w:t>היו"ר ראובן ריבלין:</w:t>
      </w:r>
    </w:p>
    <w:p w14:paraId="1DD4E06C" w14:textId="77777777" w:rsidR="00000000" w:rsidRDefault="00E84F3B">
      <w:pPr>
        <w:pStyle w:val="a"/>
        <w:rPr>
          <w:rtl/>
        </w:rPr>
      </w:pPr>
    </w:p>
    <w:p w14:paraId="0AB2639B" w14:textId="77777777" w:rsidR="00000000" w:rsidRDefault="00E84F3B">
      <w:pPr>
        <w:pStyle w:val="a"/>
        <w:rPr>
          <w:rFonts w:hint="cs"/>
          <w:rtl/>
        </w:rPr>
      </w:pPr>
      <w:r>
        <w:rPr>
          <w:rFonts w:hint="cs"/>
          <w:rtl/>
        </w:rPr>
        <w:t>ש"ס היתה בממשלה כשהצביעו על זה.</w:t>
      </w:r>
    </w:p>
    <w:p w14:paraId="78A3F903" w14:textId="77777777" w:rsidR="00000000" w:rsidRDefault="00E84F3B">
      <w:pPr>
        <w:pStyle w:val="SpeakerCon"/>
        <w:rPr>
          <w:rtl/>
        </w:rPr>
      </w:pPr>
      <w:r>
        <w:rPr>
          <w:rtl/>
        </w:rPr>
        <w:br/>
      </w:r>
      <w:bookmarkStart w:id="384" w:name="FS000000549T16_07_2003_14_48_37C"/>
      <w:bookmarkEnd w:id="384"/>
      <w:r>
        <w:rPr>
          <w:rtl/>
        </w:rPr>
        <w:t>טלב אלסאנע (רע"ם):</w:t>
      </w:r>
    </w:p>
    <w:p w14:paraId="4594E1C6" w14:textId="77777777" w:rsidR="00000000" w:rsidRDefault="00E84F3B">
      <w:pPr>
        <w:pStyle w:val="a"/>
        <w:rPr>
          <w:rtl/>
        </w:rPr>
      </w:pPr>
    </w:p>
    <w:p w14:paraId="7BA6422A" w14:textId="77777777" w:rsidR="00000000" w:rsidRDefault="00E84F3B">
      <w:pPr>
        <w:pStyle w:val="a"/>
        <w:rPr>
          <w:rFonts w:hint="cs"/>
          <w:rtl/>
        </w:rPr>
      </w:pPr>
      <w:r>
        <w:rPr>
          <w:rFonts w:hint="cs"/>
          <w:rtl/>
        </w:rPr>
        <w:t>אדוני היושב-ראש, אני שמעתי את שר האוצר שמדבר ופונה לאמהו</w:t>
      </w:r>
      <w:r>
        <w:rPr>
          <w:rFonts w:hint="cs"/>
          <w:rtl/>
        </w:rPr>
        <w:t>ת החד-הוריות ואומר להן: לכו לעבוד. לכו לעבוד. כשאני שומע את שר האוצר אומר לאמהות החד-הוריות, תלכו לעבוד, אז אחת משתיים - או שהוא מנותק מהמציאות, לא יודע בדיוק מה שקורה בשטח, או שהוא חושב שאנשים טיפשים. הרי גם אנשים שיש להם יכולות וכישורים מפוטרים היום מהעב</w:t>
      </w:r>
      <w:r>
        <w:rPr>
          <w:rFonts w:hint="cs"/>
          <w:rtl/>
        </w:rPr>
        <w:t xml:space="preserve">ודה שלהם, גם אנשים שרוצים לעבוד מפוטרים </w:t>
      </w:r>
      <w:r>
        <w:rPr>
          <w:rtl/>
        </w:rPr>
        <w:t>–</w:t>
      </w:r>
      <w:r>
        <w:rPr>
          <w:rFonts w:hint="cs"/>
          <w:rtl/>
        </w:rPr>
        <w:t xml:space="preserve"> בהיי-טק ובכל מיני תחומים - דווקא האמהות החד-הוריות ימצאו את העבודה? דווקא בתקופת המיתון הזאת?</w:t>
      </w:r>
    </w:p>
    <w:p w14:paraId="34455246" w14:textId="77777777" w:rsidR="00000000" w:rsidRDefault="00E84F3B">
      <w:pPr>
        <w:pStyle w:val="a"/>
        <w:rPr>
          <w:rFonts w:hint="cs"/>
          <w:rtl/>
        </w:rPr>
      </w:pPr>
    </w:p>
    <w:p w14:paraId="62721B93" w14:textId="77777777" w:rsidR="00000000" w:rsidRDefault="00E84F3B">
      <w:pPr>
        <w:pStyle w:val="a"/>
        <w:rPr>
          <w:rFonts w:hint="cs"/>
          <w:rtl/>
        </w:rPr>
      </w:pPr>
      <w:r>
        <w:rPr>
          <w:rFonts w:hint="cs"/>
          <w:rtl/>
        </w:rPr>
        <w:t xml:space="preserve">זה מזכיר לי את האמרה של מארי אנטואנט ערב המהפכה הצרפתית. אומרים לה שהעם יוצא בהפגנות, רוצה לחם, והיא אומרת: אם אין להם </w:t>
      </w:r>
      <w:r>
        <w:rPr>
          <w:rFonts w:hint="cs"/>
          <w:rtl/>
        </w:rPr>
        <w:t xml:space="preserve">לחם, שיאכלו עוגות. הרי אם אין לחם, בוודאי גם אין עוגות - - - </w:t>
      </w:r>
    </w:p>
    <w:p w14:paraId="4E98AF91" w14:textId="77777777" w:rsidR="00000000" w:rsidRDefault="00E84F3B">
      <w:pPr>
        <w:pStyle w:val="ac"/>
        <w:rPr>
          <w:rtl/>
        </w:rPr>
      </w:pPr>
      <w:r>
        <w:rPr>
          <w:rtl/>
        </w:rPr>
        <w:br/>
        <w:t>יולי-יואל אדלשטיין (הליכוד):</w:t>
      </w:r>
    </w:p>
    <w:p w14:paraId="52942D5C" w14:textId="77777777" w:rsidR="00000000" w:rsidRDefault="00E84F3B">
      <w:pPr>
        <w:pStyle w:val="a"/>
        <w:rPr>
          <w:rtl/>
        </w:rPr>
      </w:pPr>
    </w:p>
    <w:p w14:paraId="199CFA8A" w14:textId="77777777" w:rsidR="00000000" w:rsidRDefault="00E84F3B">
      <w:pPr>
        <w:pStyle w:val="a"/>
        <w:rPr>
          <w:rFonts w:hint="cs"/>
          <w:rtl/>
        </w:rPr>
      </w:pPr>
      <w:r>
        <w:rPr>
          <w:rFonts w:hint="cs"/>
          <w:rtl/>
        </w:rPr>
        <w:t>- - -</w:t>
      </w:r>
    </w:p>
    <w:p w14:paraId="36444AFD" w14:textId="77777777" w:rsidR="00000000" w:rsidRDefault="00E84F3B">
      <w:pPr>
        <w:pStyle w:val="SpeakerCon"/>
        <w:rPr>
          <w:rtl/>
        </w:rPr>
      </w:pPr>
      <w:r>
        <w:rPr>
          <w:rtl/>
        </w:rPr>
        <w:br/>
      </w:r>
      <w:bookmarkStart w:id="385" w:name="FS000000549T16_07_2003_14_52_45C"/>
      <w:bookmarkEnd w:id="385"/>
      <w:r>
        <w:rPr>
          <w:rFonts w:hint="cs"/>
          <w:rtl/>
        </w:rPr>
        <w:br/>
      </w:r>
      <w:r>
        <w:rPr>
          <w:rtl/>
        </w:rPr>
        <w:t>טלב אלסאנע (רע"ם):</w:t>
      </w:r>
    </w:p>
    <w:p w14:paraId="74FD90FE" w14:textId="77777777" w:rsidR="00000000" w:rsidRDefault="00E84F3B">
      <w:pPr>
        <w:pStyle w:val="a"/>
        <w:rPr>
          <w:rFonts w:hint="cs"/>
          <w:rtl/>
        </w:rPr>
      </w:pPr>
    </w:p>
    <w:p w14:paraId="3EB04C3F" w14:textId="77777777" w:rsidR="00000000" w:rsidRDefault="00E84F3B">
      <w:pPr>
        <w:pStyle w:val="a"/>
        <w:rPr>
          <w:rFonts w:hint="cs"/>
          <w:rtl/>
        </w:rPr>
      </w:pPr>
      <w:r>
        <w:rPr>
          <w:rFonts w:hint="cs"/>
          <w:rtl/>
        </w:rPr>
        <w:t>- - הרי האנשים האלה - אתה יודע, כבוד השר מאיר שטרית - אתה יודע היטב ש-80% מהאמהות החד-הוריות כן עובדות, ואף שהן עובדות, השאלה היא למה א</w:t>
      </w:r>
      <w:r>
        <w:rPr>
          <w:rFonts w:hint="cs"/>
          <w:rtl/>
        </w:rPr>
        <w:t>ין להן הכנסה מינימלית שתשמור על כבודן. החלטה של מי?</w:t>
      </w:r>
    </w:p>
    <w:p w14:paraId="0C69DCFD" w14:textId="77777777" w:rsidR="00000000" w:rsidRDefault="00E84F3B">
      <w:pPr>
        <w:pStyle w:val="ac"/>
        <w:rPr>
          <w:rtl/>
        </w:rPr>
      </w:pPr>
      <w:r>
        <w:rPr>
          <w:rtl/>
        </w:rPr>
        <w:br/>
        <w:t>השר מאיר שטרית:</w:t>
      </w:r>
    </w:p>
    <w:p w14:paraId="544F900E" w14:textId="77777777" w:rsidR="00000000" w:rsidRDefault="00E84F3B">
      <w:pPr>
        <w:pStyle w:val="a"/>
        <w:rPr>
          <w:rtl/>
        </w:rPr>
      </w:pPr>
    </w:p>
    <w:p w14:paraId="0B564121" w14:textId="77777777" w:rsidR="00000000" w:rsidRDefault="00E84F3B">
      <w:pPr>
        <w:pStyle w:val="a"/>
        <w:rPr>
          <w:rFonts w:hint="cs"/>
          <w:rtl/>
        </w:rPr>
      </w:pPr>
      <w:r>
        <w:rPr>
          <w:rFonts w:hint="cs"/>
          <w:rtl/>
        </w:rPr>
        <w:t>מי אמר לך 80%? - - -</w:t>
      </w:r>
    </w:p>
    <w:p w14:paraId="070D52E1" w14:textId="77777777" w:rsidR="00000000" w:rsidRDefault="00E84F3B">
      <w:pPr>
        <w:pStyle w:val="SpeakerCon"/>
        <w:rPr>
          <w:rtl/>
        </w:rPr>
      </w:pPr>
      <w:r>
        <w:rPr>
          <w:rtl/>
        </w:rPr>
        <w:br/>
      </w:r>
      <w:bookmarkStart w:id="386" w:name="FS000000549T16_07_2003_14_53_46C"/>
      <w:bookmarkEnd w:id="386"/>
      <w:r>
        <w:rPr>
          <w:rtl/>
        </w:rPr>
        <w:t>טלב אלסאנע (רע"ם):</w:t>
      </w:r>
    </w:p>
    <w:p w14:paraId="25312495" w14:textId="77777777" w:rsidR="00000000" w:rsidRDefault="00E84F3B">
      <w:pPr>
        <w:pStyle w:val="a"/>
        <w:rPr>
          <w:rtl/>
        </w:rPr>
      </w:pPr>
    </w:p>
    <w:p w14:paraId="69552D5C" w14:textId="77777777" w:rsidR="00000000" w:rsidRDefault="00E84F3B">
      <w:pPr>
        <w:pStyle w:val="a"/>
        <w:rPr>
          <w:rFonts w:hint="cs"/>
          <w:rtl/>
        </w:rPr>
      </w:pPr>
      <w:r>
        <w:rPr>
          <w:rFonts w:hint="cs"/>
          <w:rtl/>
        </w:rPr>
        <w:t>אתה רוצה להגיד לי שסתם נוצרו ככה אמהות חד-הוריות? איפה ההורים של הילדים? מדוע בראש  90% מהמשפחות החד-הוריות עומדת אשה? איפה הגברים? - - -</w:t>
      </w:r>
    </w:p>
    <w:p w14:paraId="03BA1C56" w14:textId="77777777" w:rsidR="00000000" w:rsidRDefault="00E84F3B">
      <w:pPr>
        <w:pStyle w:val="ac"/>
        <w:rPr>
          <w:rtl/>
        </w:rPr>
      </w:pPr>
      <w:r>
        <w:rPr>
          <w:rtl/>
        </w:rPr>
        <w:br/>
        <w:t xml:space="preserve">עסאם </w:t>
      </w:r>
      <w:r>
        <w:rPr>
          <w:rtl/>
        </w:rPr>
        <w:t>מח'ול (חד"ש-תע"ל):</w:t>
      </w:r>
    </w:p>
    <w:p w14:paraId="15DDB0AA" w14:textId="77777777" w:rsidR="00000000" w:rsidRDefault="00E84F3B">
      <w:pPr>
        <w:pStyle w:val="a"/>
        <w:rPr>
          <w:rtl/>
        </w:rPr>
      </w:pPr>
    </w:p>
    <w:p w14:paraId="74CF1DAE" w14:textId="77777777" w:rsidR="00000000" w:rsidRDefault="00E84F3B">
      <w:pPr>
        <w:pStyle w:val="a"/>
        <w:rPr>
          <w:rFonts w:hint="cs"/>
          <w:rtl/>
        </w:rPr>
      </w:pPr>
      <w:r>
        <w:rPr>
          <w:rFonts w:hint="cs"/>
          <w:rtl/>
        </w:rPr>
        <w:t>43% - - -</w:t>
      </w:r>
    </w:p>
    <w:p w14:paraId="48B297B1" w14:textId="77777777" w:rsidR="00000000" w:rsidRDefault="00E84F3B">
      <w:pPr>
        <w:pStyle w:val="SpeakerCon"/>
        <w:rPr>
          <w:rtl/>
        </w:rPr>
      </w:pPr>
      <w:r>
        <w:rPr>
          <w:rtl/>
        </w:rPr>
        <w:br/>
      </w:r>
      <w:bookmarkStart w:id="387" w:name="FS000000549T16_07_2003_14_56_36C"/>
      <w:bookmarkEnd w:id="387"/>
      <w:r>
        <w:rPr>
          <w:rtl/>
        </w:rPr>
        <w:t>טלב אלסאנע (רע"ם):</w:t>
      </w:r>
    </w:p>
    <w:p w14:paraId="06724855" w14:textId="77777777" w:rsidR="00000000" w:rsidRDefault="00E84F3B">
      <w:pPr>
        <w:pStyle w:val="a"/>
        <w:rPr>
          <w:rtl/>
        </w:rPr>
      </w:pPr>
    </w:p>
    <w:p w14:paraId="694D8EFD" w14:textId="77777777" w:rsidR="00000000" w:rsidRDefault="00E84F3B">
      <w:pPr>
        <w:pStyle w:val="a"/>
        <w:rPr>
          <w:rFonts w:hint="cs"/>
          <w:rtl/>
        </w:rPr>
      </w:pPr>
      <w:r>
        <w:rPr>
          <w:rFonts w:hint="cs"/>
          <w:rtl/>
        </w:rPr>
        <w:t xml:space="preserve">איפה הגברים? פעם אחת קיפחו אותן - זה שלא עוזרים בפרנסה, פעם שנייה - לא משלמים מזונות, פעם שלישית - שגוזרים את הגזירות הכלכליות הקשות. </w:t>
      </w:r>
    </w:p>
    <w:p w14:paraId="5F735CE5" w14:textId="77777777" w:rsidR="00000000" w:rsidRDefault="00E84F3B">
      <w:pPr>
        <w:pStyle w:val="ac"/>
        <w:rPr>
          <w:rtl/>
        </w:rPr>
      </w:pPr>
      <w:r>
        <w:rPr>
          <w:rtl/>
        </w:rPr>
        <w:br/>
        <w:t>יעקב ליצמן (יהדות התורה):</w:t>
      </w:r>
    </w:p>
    <w:p w14:paraId="67BFA6FD" w14:textId="77777777" w:rsidR="00000000" w:rsidRDefault="00E84F3B">
      <w:pPr>
        <w:pStyle w:val="a"/>
        <w:rPr>
          <w:rtl/>
        </w:rPr>
      </w:pPr>
    </w:p>
    <w:p w14:paraId="3E762408" w14:textId="77777777" w:rsidR="00000000" w:rsidRDefault="00E84F3B">
      <w:pPr>
        <w:pStyle w:val="a"/>
        <w:rPr>
          <w:rFonts w:hint="cs"/>
          <w:rtl/>
        </w:rPr>
      </w:pPr>
      <w:r>
        <w:rPr>
          <w:rFonts w:hint="cs"/>
          <w:rtl/>
        </w:rPr>
        <w:t>למה אתם לא - - -</w:t>
      </w:r>
    </w:p>
    <w:p w14:paraId="555124DE" w14:textId="77777777" w:rsidR="00000000" w:rsidRDefault="00E84F3B">
      <w:pPr>
        <w:pStyle w:val="ac"/>
        <w:rPr>
          <w:rtl/>
        </w:rPr>
      </w:pPr>
      <w:r>
        <w:rPr>
          <w:rtl/>
        </w:rPr>
        <w:br/>
        <w:t>עסאם מח'ול (חד"ש-תע"ל):</w:t>
      </w:r>
    </w:p>
    <w:p w14:paraId="250029F3" w14:textId="77777777" w:rsidR="00000000" w:rsidRDefault="00E84F3B">
      <w:pPr>
        <w:pStyle w:val="a"/>
        <w:rPr>
          <w:rtl/>
        </w:rPr>
      </w:pPr>
    </w:p>
    <w:p w14:paraId="125605D4" w14:textId="77777777" w:rsidR="00000000" w:rsidRDefault="00E84F3B">
      <w:pPr>
        <w:pStyle w:val="a"/>
        <w:rPr>
          <w:rFonts w:hint="cs"/>
          <w:rtl/>
        </w:rPr>
      </w:pPr>
      <w:r>
        <w:rPr>
          <w:rFonts w:hint="cs"/>
          <w:rtl/>
        </w:rPr>
        <w:t>- - -</w:t>
      </w:r>
    </w:p>
    <w:p w14:paraId="092A527D" w14:textId="77777777" w:rsidR="00000000" w:rsidRDefault="00E84F3B">
      <w:pPr>
        <w:pStyle w:val="SpeakerCon"/>
        <w:rPr>
          <w:rtl/>
        </w:rPr>
      </w:pPr>
      <w:r>
        <w:rPr>
          <w:rtl/>
        </w:rPr>
        <w:br/>
      </w:r>
      <w:bookmarkStart w:id="388" w:name="FS000000549T16_07_2003_14_58_57C"/>
      <w:bookmarkEnd w:id="388"/>
      <w:r>
        <w:rPr>
          <w:rtl/>
        </w:rPr>
        <w:t>טלב אלסאנע (רע"ם):</w:t>
      </w:r>
    </w:p>
    <w:p w14:paraId="37AB28ED" w14:textId="77777777" w:rsidR="00000000" w:rsidRDefault="00E84F3B">
      <w:pPr>
        <w:pStyle w:val="a"/>
        <w:rPr>
          <w:rtl/>
        </w:rPr>
      </w:pPr>
    </w:p>
    <w:p w14:paraId="3C4DE9AF" w14:textId="77777777" w:rsidR="00000000" w:rsidRDefault="00E84F3B">
      <w:pPr>
        <w:pStyle w:val="a"/>
        <w:rPr>
          <w:rFonts w:hint="cs"/>
          <w:rtl/>
        </w:rPr>
      </w:pPr>
      <w:r>
        <w:rPr>
          <w:rFonts w:hint="cs"/>
          <w:rtl/>
        </w:rPr>
        <w:t>ואני חושב שהגיע הזמן - חבר הכנסת ליצמן, אתה צודק - אני חושב שגם במגזר הערבי צריך לצאת להפגנה הזאת - - -</w:t>
      </w:r>
    </w:p>
    <w:p w14:paraId="140AB365" w14:textId="77777777" w:rsidR="00000000" w:rsidRDefault="00E84F3B">
      <w:pPr>
        <w:pStyle w:val="ad"/>
        <w:rPr>
          <w:rtl/>
        </w:rPr>
      </w:pPr>
      <w:r>
        <w:rPr>
          <w:rtl/>
        </w:rPr>
        <w:br/>
        <w:t>היו"ר ראובן ריבלין:</w:t>
      </w:r>
    </w:p>
    <w:p w14:paraId="7990F4D7" w14:textId="77777777" w:rsidR="00000000" w:rsidRDefault="00E84F3B">
      <w:pPr>
        <w:pStyle w:val="a"/>
        <w:rPr>
          <w:rtl/>
        </w:rPr>
      </w:pPr>
    </w:p>
    <w:p w14:paraId="490DE36D" w14:textId="77777777" w:rsidR="00000000" w:rsidRDefault="00E84F3B">
      <w:pPr>
        <w:pStyle w:val="a"/>
        <w:rPr>
          <w:rFonts w:hint="cs"/>
          <w:rtl/>
        </w:rPr>
      </w:pPr>
      <w:r>
        <w:rPr>
          <w:rFonts w:hint="cs"/>
          <w:rtl/>
        </w:rPr>
        <w:t xml:space="preserve">חבר הכנסת מח'ול. חבר הכנסת מח'ול. חבר הכנסת אלסאנע מדבר עכשיו. </w:t>
      </w:r>
    </w:p>
    <w:p w14:paraId="34DAA83C" w14:textId="77777777" w:rsidR="00000000" w:rsidRDefault="00E84F3B">
      <w:pPr>
        <w:pStyle w:val="SpeakerCon"/>
        <w:rPr>
          <w:rtl/>
        </w:rPr>
      </w:pPr>
      <w:r>
        <w:rPr>
          <w:rtl/>
        </w:rPr>
        <w:br/>
      </w:r>
      <w:bookmarkStart w:id="389" w:name="FS000000549T16_07_2003_15_00_54C"/>
      <w:bookmarkEnd w:id="389"/>
      <w:r>
        <w:rPr>
          <w:rtl/>
        </w:rPr>
        <w:t>טלב אלסאנע (רע"ם):</w:t>
      </w:r>
    </w:p>
    <w:p w14:paraId="4374E541" w14:textId="77777777" w:rsidR="00000000" w:rsidRDefault="00E84F3B">
      <w:pPr>
        <w:pStyle w:val="a"/>
        <w:rPr>
          <w:rtl/>
        </w:rPr>
      </w:pPr>
    </w:p>
    <w:p w14:paraId="768BD82F" w14:textId="77777777" w:rsidR="00000000" w:rsidRDefault="00E84F3B">
      <w:pPr>
        <w:pStyle w:val="a"/>
        <w:rPr>
          <w:rFonts w:hint="cs"/>
          <w:rtl/>
        </w:rPr>
      </w:pPr>
      <w:r>
        <w:rPr>
          <w:rFonts w:hint="cs"/>
          <w:rtl/>
        </w:rPr>
        <w:t>- - - נשים ערביות</w:t>
      </w:r>
      <w:r>
        <w:rPr>
          <w:rFonts w:hint="cs"/>
          <w:rtl/>
        </w:rPr>
        <w:t xml:space="preserve">, אמהות חד-הוריות - זה מאבק כללי, כולל, ללא הבדל דת ולאום וללא קשר לדעות הפוליטיות. </w:t>
      </w:r>
    </w:p>
    <w:p w14:paraId="6DF180A7" w14:textId="77777777" w:rsidR="00000000" w:rsidRDefault="00E84F3B">
      <w:pPr>
        <w:pStyle w:val="a"/>
        <w:rPr>
          <w:rFonts w:hint="cs"/>
          <w:rtl/>
        </w:rPr>
      </w:pPr>
    </w:p>
    <w:p w14:paraId="64E170FD" w14:textId="77777777" w:rsidR="00000000" w:rsidRDefault="00E84F3B">
      <w:pPr>
        <w:pStyle w:val="a"/>
        <w:rPr>
          <w:rFonts w:hint="cs"/>
          <w:rtl/>
        </w:rPr>
      </w:pPr>
      <w:r>
        <w:rPr>
          <w:rFonts w:hint="cs"/>
          <w:rtl/>
        </w:rPr>
        <w:t xml:space="preserve">ומה שמרגיז הוא לראות כאן את הצבועים הפוליטיים - חברי כנסת צבועים - שעולים לכאן. הם הצביעו בעד הגזירות הכלכליות, ועולים לכאן ומדברים נגד. להצביע - כן להצביע בעד, למצוא חן </w:t>
      </w:r>
      <w:r>
        <w:rPr>
          <w:rFonts w:hint="cs"/>
          <w:rtl/>
        </w:rPr>
        <w:t>בעיני הממשלה, לשמור על משמעת סיעתית, וכאן לעלות ולהטיף מוסר - -</w:t>
      </w:r>
    </w:p>
    <w:p w14:paraId="37B89086" w14:textId="77777777" w:rsidR="00000000" w:rsidRDefault="00E84F3B">
      <w:pPr>
        <w:pStyle w:val="ac"/>
        <w:rPr>
          <w:rtl/>
        </w:rPr>
      </w:pPr>
      <w:r>
        <w:rPr>
          <w:rtl/>
        </w:rPr>
        <w:br/>
        <w:t>יעקב ליצמן (יהדות התורה):</w:t>
      </w:r>
    </w:p>
    <w:p w14:paraId="3E8D2CC3" w14:textId="77777777" w:rsidR="00000000" w:rsidRDefault="00E84F3B">
      <w:pPr>
        <w:pStyle w:val="a"/>
        <w:rPr>
          <w:rtl/>
        </w:rPr>
      </w:pPr>
    </w:p>
    <w:p w14:paraId="48FB04A3" w14:textId="77777777" w:rsidR="00000000" w:rsidRDefault="00E84F3B">
      <w:pPr>
        <w:pStyle w:val="a"/>
        <w:rPr>
          <w:rFonts w:hint="cs"/>
          <w:rtl/>
        </w:rPr>
      </w:pPr>
      <w:r>
        <w:rPr>
          <w:rFonts w:hint="cs"/>
          <w:rtl/>
        </w:rPr>
        <w:t>את זה עושים כבר 50 שנה.</w:t>
      </w:r>
    </w:p>
    <w:p w14:paraId="60EDCC36" w14:textId="77777777" w:rsidR="00000000" w:rsidRDefault="00E84F3B">
      <w:pPr>
        <w:pStyle w:val="SpeakerCon"/>
        <w:rPr>
          <w:rtl/>
        </w:rPr>
      </w:pPr>
      <w:r>
        <w:rPr>
          <w:rtl/>
        </w:rPr>
        <w:br/>
      </w:r>
      <w:bookmarkStart w:id="390" w:name="FS000000549T16_07_2003_15_03_22C"/>
      <w:bookmarkEnd w:id="390"/>
      <w:r>
        <w:rPr>
          <w:rtl/>
        </w:rPr>
        <w:t>טלב אלסאנע (רע"ם):</w:t>
      </w:r>
    </w:p>
    <w:p w14:paraId="1DC01C25" w14:textId="77777777" w:rsidR="00000000" w:rsidRDefault="00E84F3B">
      <w:pPr>
        <w:pStyle w:val="a"/>
        <w:rPr>
          <w:rtl/>
        </w:rPr>
      </w:pPr>
    </w:p>
    <w:p w14:paraId="6E0479D3" w14:textId="77777777" w:rsidR="00000000" w:rsidRDefault="00E84F3B">
      <w:pPr>
        <w:pStyle w:val="a"/>
        <w:rPr>
          <w:rFonts w:hint="cs"/>
          <w:rtl/>
        </w:rPr>
      </w:pPr>
      <w:r>
        <w:rPr>
          <w:rFonts w:hint="cs"/>
          <w:rtl/>
        </w:rPr>
        <w:t>- - ולדבר נגד? מה הם חושבים, שאנשים טיפשים? גם מקפחים אותם, גם חושבים שהם לא מבינים מה שהם עושים? קצת יחס כבוד לאחר, קצ</w:t>
      </w:r>
      <w:r>
        <w:rPr>
          <w:rFonts w:hint="cs"/>
          <w:rtl/>
        </w:rPr>
        <w:t>ת יחס כבוד לזולת, שלפחות אם אתם פוגעים בהם, להודות בזה - - -</w:t>
      </w:r>
    </w:p>
    <w:p w14:paraId="3CC2914F" w14:textId="77777777" w:rsidR="00000000" w:rsidRDefault="00E84F3B">
      <w:pPr>
        <w:pStyle w:val="ac"/>
        <w:rPr>
          <w:rtl/>
        </w:rPr>
      </w:pPr>
      <w:r>
        <w:rPr>
          <w:rtl/>
        </w:rPr>
        <w:br/>
        <w:t>עסאם מח'ול (חד"ש-תע"ל):</w:t>
      </w:r>
    </w:p>
    <w:p w14:paraId="0F4D4EB5" w14:textId="77777777" w:rsidR="00000000" w:rsidRDefault="00E84F3B">
      <w:pPr>
        <w:pStyle w:val="a"/>
        <w:rPr>
          <w:rtl/>
        </w:rPr>
      </w:pPr>
    </w:p>
    <w:p w14:paraId="23D1226A" w14:textId="77777777" w:rsidR="00000000" w:rsidRDefault="00E84F3B">
      <w:pPr>
        <w:pStyle w:val="a"/>
        <w:rPr>
          <w:rFonts w:hint="cs"/>
          <w:rtl/>
        </w:rPr>
      </w:pPr>
      <w:r>
        <w:rPr>
          <w:rFonts w:hint="cs"/>
          <w:rtl/>
        </w:rPr>
        <w:t>- - - זולת - - -</w:t>
      </w:r>
    </w:p>
    <w:p w14:paraId="2921F9E0" w14:textId="77777777" w:rsidR="00000000" w:rsidRDefault="00E84F3B">
      <w:pPr>
        <w:pStyle w:val="SpeakerCon"/>
        <w:rPr>
          <w:rtl/>
        </w:rPr>
      </w:pPr>
      <w:r>
        <w:rPr>
          <w:rtl/>
        </w:rPr>
        <w:br/>
      </w:r>
      <w:bookmarkStart w:id="391" w:name="FS000000549T16_07_2003_15_04_20C"/>
      <w:bookmarkEnd w:id="391"/>
      <w:r>
        <w:rPr>
          <w:rtl/>
        </w:rPr>
        <w:t>טלב אלסאנע (רע"ם):</w:t>
      </w:r>
    </w:p>
    <w:p w14:paraId="177BD727" w14:textId="77777777" w:rsidR="00000000" w:rsidRDefault="00E84F3B">
      <w:pPr>
        <w:pStyle w:val="a"/>
        <w:rPr>
          <w:rtl/>
        </w:rPr>
      </w:pPr>
    </w:p>
    <w:p w14:paraId="04F99F4E" w14:textId="77777777" w:rsidR="00000000" w:rsidRDefault="00E84F3B">
      <w:pPr>
        <w:pStyle w:val="a"/>
        <w:rPr>
          <w:rFonts w:hint="cs"/>
          <w:rtl/>
        </w:rPr>
      </w:pPr>
      <w:r>
        <w:rPr>
          <w:rFonts w:hint="cs"/>
          <w:rtl/>
        </w:rPr>
        <w:t xml:space="preserve">- - - והשר מאיר שטרית - אתם מדברים על השיטה שיש כאילו - - </w:t>
      </w:r>
    </w:p>
    <w:p w14:paraId="77612649" w14:textId="77777777" w:rsidR="00000000" w:rsidRDefault="00E84F3B">
      <w:pPr>
        <w:pStyle w:val="ad"/>
        <w:rPr>
          <w:rtl/>
        </w:rPr>
      </w:pPr>
      <w:r>
        <w:rPr>
          <w:rtl/>
        </w:rPr>
        <w:br/>
        <w:t>היו"ר ראובן ריבלין:</w:t>
      </w:r>
    </w:p>
    <w:p w14:paraId="6506AC23" w14:textId="77777777" w:rsidR="00000000" w:rsidRDefault="00E84F3B">
      <w:pPr>
        <w:pStyle w:val="a"/>
        <w:rPr>
          <w:rtl/>
        </w:rPr>
      </w:pPr>
    </w:p>
    <w:p w14:paraId="4C06B107" w14:textId="77777777" w:rsidR="00000000" w:rsidRDefault="00E84F3B">
      <w:pPr>
        <w:pStyle w:val="a"/>
        <w:rPr>
          <w:rFonts w:hint="cs"/>
          <w:rtl/>
        </w:rPr>
      </w:pPr>
      <w:r>
        <w:rPr>
          <w:rFonts w:hint="cs"/>
          <w:rtl/>
        </w:rPr>
        <w:t>עוד 20 שניות.</w:t>
      </w:r>
    </w:p>
    <w:p w14:paraId="37C22C1D" w14:textId="77777777" w:rsidR="00000000" w:rsidRDefault="00E84F3B">
      <w:pPr>
        <w:pStyle w:val="SpeakerCon"/>
        <w:rPr>
          <w:rtl/>
        </w:rPr>
      </w:pPr>
      <w:r>
        <w:rPr>
          <w:rtl/>
        </w:rPr>
        <w:br/>
      </w:r>
      <w:bookmarkStart w:id="392" w:name="FS000000549T16_07_2003_15_04_55C"/>
      <w:bookmarkEnd w:id="392"/>
      <w:r>
        <w:rPr>
          <w:rtl/>
        </w:rPr>
        <w:t>טלב אלסאנע (רע"ם):</w:t>
      </w:r>
    </w:p>
    <w:p w14:paraId="2F2334D2" w14:textId="77777777" w:rsidR="00000000" w:rsidRDefault="00E84F3B">
      <w:pPr>
        <w:pStyle w:val="a"/>
        <w:rPr>
          <w:rtl/>
        </w:rPr>
      </w:pPr>
    </w:p>
    <w:p w14:paraId="74AE1F6C" w14:textId="77777777" w:rsidR="00000000" w:rsidRDefault="00E84F3B">
      <w:pPr>
        <w:pStyle w:val="a"/>
        <w:rPr>
          <w:rFonts w:hint="cs"/>
          <w:rtl/>
        </w:rPr>
      </w:pPr>
      <w:r>
        <w:rPr>
          <w:rFonts w:hint="cs"/>
          <w:rtl/>
        </w:rPr>
        <w:t>- - שיטה של המק</w:t>
      </w:r>
      <w:r>
        <w:rPr>
          <w:rFonts w:hint="cs"/>
          <w:rtl/>
        </w:rPr>
        <w:t xml:space="preserve">ל והגזר. ואני רואה רק מקל בתוכנית הכלכלית, אין שום גזר. אם היום רוצים לקצץ להן בתקציבי העברה, תשלומי העברה - צריך לדאוג גם להכשרה מקצועית, גם למקומות תעסוקה, גם למעונות-יום לילדים, גם סיוע לדיור, אבל את זה לא עושים. אז רק לקצץ? </w:t>
      </w:r>
    </w:p>
    <w:p w14:paraId="56F868D8" w14:textId="77777777" w:rsidR="00000000" w:rsidRDefault="00E84F3B">
      <w:pPr>
        <w:pStyle w:val="ad"/>
        <w:rPr>
          <w:rtl/>
        </w:rPr>
      </w:pPr>
      <w:r>
        <w:rPr>
          <w:rtl/>
        </w:rPr>
        <w:br/>
        <w:t>היו"ר ראובן ריבלין:</w:t>
      </w:r>
    </w:p>
    <w:p w14:paraId="12DB14FE" w14:textId="77777777" w:rsidR="00000000" w:rsidRDefault="00E84F3B">
      <w:pPr>
        <w:pStyle w:val="a"/>
        <w:rPr>
          <w:rtl/>
        </w:rPr>
      </w:pPr>
    </w:p>
    <w:p w14:paraId="79C104AD" w14:textId="77777777" w:rsidR="00000000" w:rsidRDefault="00E84F3B">
      <w:pPr>
        <w:pStyle w:val="a"/>
        <w:rPr>
          <w:rFonts w:hint="cs"/>
          <w:rtl/>
        </w:rPr>
      </w:pPr>
      <w:r>
        <w:rPr>
          <w:rFonts w:hint="cs"/>
          <w:rtl/>
        </w:rPr>
        <w:t>תודה.</w:t>
      </w:r>
    </w:p>
    <w:p w14:paraId="7CDD47B9" w14:textId="77777777" w:rsidR="00000000" w:rsidRDefault="00E84F3B">
      <w:pPr>
        <w:pStyle w:val="SpeakerCon"/>
        <w:rPr>
          <w:rtl/>
        </w:rPr>
      </w:pPr>
    </w:p>
    <w:p w14:paraId="50156D2E" w14:textId="77777777" w:rsidR="00000000" w:rsidRDefault="00E84F3B">
      <w:pPr>
        <w:pStyle w:val="SpeakerCon"/>
        <w:rPr>
          <w:rtl/>
        </w:rPr>
      </w:pPr>
      <w:r>
        <w:rPr>
          <w:rtl/>
        </w:rPr>
        <w:br/>
      </w:r>
      <w:bookmarkStart w:id="393" w:name="FS000000549T16_07_2003_15_06_19C"/>
      <w:bookmarkEnd w:id="393"/>
      <w:r>
        <w:rPr>
          <w:rtl/>
        </w:rPr>
        <w:t>טלב אלסאנע (רע"ם):</w:t>
      </w:r>
    </w:p>
    <w:p w14:paraId="610A69FB" w14:textId="77777777" w:rsidR="00000000" w:rsidRDefault="00E84F3B">
      <w:pPr>
        <w:pStyle w:val="a"/>
        <w:rPr>
          <w:rtl/>
        </w:rPr>
      </w:pPr>
    </w:p>
    <w:p w14:paraId="6790AE14" w14:textId="77777777" w:rsidR="00000000" w:rsidRDefault="00E84F3B">
      <w:pPr>
        <w:pStyle w:val="a"/>
        <w:rPr>
          <w:rFonts w:hint="cs"/>
          <w:rtl/>
        </w:rPr>
      </w:pPr>
      <w:r>
        <w:rPr>
          <w:rFonts w:hint="cs"/>
          <w:rtl/>
        </w:rPr>
        <w:t>אני חושב, מתוך הכרה - היושב-ראש, משפט אחרון - שיש כאלה בממשלה שחשבו שאולי בחסות המלחמה עם הפלסטינים אפשר להעביר את התוכנית - - -</w:t>
      </w:r>
    </w:p>
    <w:p w14:paraId="347324AF" w14:textId="77777777" w:rsidR="00000000" w:rsidRDefault="00E84F3B">
      <w:pPr>
        <w:pStyle w:val="ad"/>
        <w:rPr>
          <w:rtl/>
        </w:rPr>
      </w:pPr>
      <w:r>
        <w:rPr>
          <w:rtl/>
        </w:rPr>
        <w:br/>
        <w:t>היו"ר ראובן ריבלין:</w:t>
      </w:r>
    </w:p>
    <w:p w14:paraId="40532B3C" w14:textId="77777777" w:rsidR="00000000" w:rsidRDefault="00E84F3B">
      <w:pPr>
        <w:pStyle w:val="a"/>
        <w:rPr>
          <w:rtl/>
        </w:rPr>
      </w:pPr>
    </w:p>
    <w:p w14:paraId="51AE7895" w14:textId="77777777" w:rsidR="00000000" w:rsidRDefault="00E84F3B">
      <w:pPr>
        <w:pStyle w:val="a"/>
        <w:rPr>
          <w:rFonts w:hint="cs"/>
          <w:rtl/>
        </w:rPr>
      </w:pPr>
      <w:r>
        <w:rPr>
          <w:rFonts w:hint="cs"/>
          <w:rtl/>
        </w:rPr>
        <w:t>תודה.</w:t>
      </w:r>
    </w:p>
    <w:p w14:paraId="2D54D987" w14:textId="77777777" w:rsidR="00000000" w:rsidRDefault="00E84F3B">
      <w:pPr>
        <w:pStyle w:val="SpeakerCon"/>
        <w:rPr>
          <w:rtl/>
        </w:rPr>
      </w:pPr>
      <w:r>
        <w:rPr>
          <w:rtl/>
        </w:rPr>
        <w:br/>
      </w:r>
      <w:bookmarkStart w:id="394" w:name="FS000000549T16_07_2003_15_07_06C"/>
      <w:bookmarkEnd w:id="394"/>
      <w:r>
        <w:rPr>
          <w:rtl/>
        </w:rPr>
        <w:t>טלב אלסאנע (רע"ם):</w:t>
      </w:r>
    </w:p>
    <w:p w14:paraId="2B29CB03" w14:textId="77777777" w:rsidR="00000000" w:rsidRDefault="00E84F3B">
      <w:pPr>
        <w:pStyle w:val="a"/>
        <w:rPr>
          <w:rtl/>
        </w:rPr>
      </w:pPr>
    </w:p>
    <w:p w14:paraId="7D5E0A0D" w14:textId="77777777" w:rsidR="00000000" w:rsidRDefault="00E84F3B">
      <w:pPr>
        <w:pStyle w:val="a"/>
        <w:rPr>
          <w:rFonts w:hint="cs"/>
          <w:rtl/>
        </w:rPr>
      </w:pPr>
      <w:r>
        <w:rPr>
          <w:rFonts w:hint="cs"/>
          <w:rtl/>
        </w:rPr>
        <w:t>- - - עכשיו יש שקט, אז זה נתן למאבק החברתי לעלות בכל כו</w:t>
      </w:r>
      <w:r>
        <w:rPr>
          <w:rFonts w:hint="cs"/>
          <w:rtl/>
        </w:rPr>
        <w:t>חו.</w:t>
      </w:r>
    </w:p>
    <w:p w14:paraId="1BB49E5E" w14:textId="77777777" w:rsidR="00000000" w:rsidRDefault="00E84F3B">
      <w:pPr>
        <w:pStyle w:val="ad"/>
        <w:rPr>
          <w:rtl/>
        </w:rPr>
      </w:pPr>
      <w:r>
        <w:rPr>
          <w:rtl/>
        </w:rPr>
        <w:br/>
        <w:t>היו"ר ראובן ריבלין:</w:t>
      </w:r>
    </w:p>
    <w:p w14:paraId="7B2C498C" w14:textId="77777777" w:rsidR="00000000" w:rsidRDefault="00E84F3B">
      <w:pPr>
        <w:pStyle w:val="a"/>
        <w:rPr>
          <w:rtl/>
        </w:rPr>
      </w:pPr>
    </w:p>
    <w:p w14:paraId="6D0E720C" w14:textId="77777777" w:rsidR="00000000" w:rsidRDefault="00E84F3B">
      <w:pPr>
        <w:pStyle w:val="a"/>
        <w:rPr>
          <w:rFonts w:hint="cs"/>
          <w:rtl/>
        </w:rPr>
      </w:pPr>
      <w:r>
        <w:rPr>
          <w:rFonts w:hint="cs"/>
          <w:rtl/>
        </w:rPr>
        <w:t>תודה. אדוני עובר לנושא נוסף.</w:t>
      </w:r>
    </w:p>
    <w:p w14:paraId="5E3A2FAB" w14:textId="77777777" w:rsidR="00000000" w:rsidRDefault="00E84F3B">
      <w:pPr>
        <w:pStyle w:val="SpeakerCon"/>
        <w:rPr>
          <w:rtl/>
        </w:rPr>
      </w:pPr>
      <w:r>
        <w:rPr>
          <w:rtl/>
        </w:rPr>
        <w:br/>
      </w:r>
      <w:bookmarkStart w:id="395" w:name="FS000000549T16_07_2003_15_07_38C"/>
      <w:bookmarkEnd w:id="395"/>
      <w:r>
        <w:rPr>
          <w:rtl/>
        </w:rPr>
        <w:t>טלב אלסאנע (רע"ם):</w:t>
      </w:r>
    </w:p>
    <w:p w14:paraId="79438FF4" w14:textId="77777777" w:rsidR="00000000" w:rsidRDefault="00E84F3B">
      <w:pPr>
        <w:pStyle w:val="a"/>
        <w:rPr>
          <w:rtl/>
        </w:rPr>
      </w:pPr>
    </w:p>
    <w:p w14:paraId="2FF685DE" w14:textId="77777777" w:rsidR="00000000" w:rsidRDefault="00E84F3B">
      <w:pPr>
        <w:pStyle w:val="a"/>
        <w:rPr>
          <w:rFonts w:hint="cs"/>
          <w:rtl/>
        </w:rPr>
      </w:pPr>
      <w:r>
        <w:rPr>
          <w:rFonts w:hint="cs"/>
          <w:rtl/>
        </w:rPr>
        <w:t xml:space="preserve">אני חושב שהשר מאיר שטרית - כבן למשפחה, שצמח בבית שסבל ממצוקה חברתית - לא צריך לתת לשר האוצר בנימין נתניהו להשתמש בו כעלה תאנה. אני חושב שהשר מאיר שטרית צריך להתפטר מהתפקיד, לא לתת </w:t>
      </w:r>
      <w:r>
        <w:rPr>
          <w:rFonts w:hint="cs"/>
          <w:rtl/>
        </w:rPr>
        <w:t>יד לתוכנית הכלכלית הרעה הזאת. תודה רבה.</w:t>
      </w:r>
    </w:p>
    <w:p w14:paraId="1F7A63CD" w14:textId="77777777" w:rsidR="00000000" w:rsidRDefault="00E84F3B">
      <w:pPr>
        <w:pStyle w:val="ad"/>
        <w:rPr>
          <w:rtl/>
        </w:rPr>
      </w:pPr>
      <w:r>
        <w:rPr>
          <w:rtl/>
        </w:rPr>
        <w:br/>
        <w:t>היו"ר ראובן ריבלין:</w:t>
      </w:r>
    </w:p>
    <w:p w14:paraId="35537442" w14:textId="77777777" w:rsidR="00000000" w:rsidRDefault="00E84F3B">
      <w:pPr>
        <w:pStyle w:val="a"/>
        <w:rPr>
          <w:rtl/>
        </w:rPr>
      </w:pPr>
    </w:p>
    <w:p w14:paraId="5D9FD813" w14:textId="77777777" w:rsidR="00000000" w:rsidRDefault="00E84F3B">
      <w:pPr>
        <w:pStyle w:val="a"/>
        <w:rPr>
          <w:rFonts w:hint="cs"/>
          <w:rtl/>
        </w:rPr>
      </w:pPr>
      <w:r>
        <w:rPr>
          <w:rFonts w:hint="cs"/>
          <w:rtl/>
        </w:rPr>
        <w:t xml:space="preserve">תודה. השר מאיר שטרית ודאי ישיב לך. חברת הכנסת ענבל גבריאלי, בבקשה - אחרונת הדוברים, ולאחר מכן ישיב השר מאיר שטרית. </w:t>
      </w:r>
    </w:p>
    <w:p w14:paraId="58313169" w14:textId="77777777" w:rsidR="00000000" w:rsidRDefault="00E84F3B">
      <w:pPr>
        <w:pStyle w:val="ac"/>
        <w:rPr>
          <w:rtl/>
        </w:rPr>
      </w:pPr>
      <w:r>
        <w:rPr>
          <w:rtl/>
        </w:rPr>
        <w:br/>
        <w:t>מל פולישוק-בלוך (שינוי):</w:t>
      </w:r>
    </w:p>
    <w:p w14:paraId="7241612F" w14:textId="77777777" w:rsidR="00000000" w:rsidRDefault="00E84F3B">
      <w:pPr>
        <w:pStyle w:val="a"/>
        <w:rPr>
          <w:rtl/>
        </w:rPr>
      </w:pPr>
    </w:p>
    <w:p w14:paraId="513A3252" w14:textId="77777777" w:rsidR="00000000" w:rsidRDefault="00E84F3B">
      <w:pPr>
        <w:pStyle w:val="a"/>
        <w:rPr>
          <w:rFonts w:hint="cs"/>
          <w:rtl/>
        </w:rPr>
      </w:pPr>
      <w:r>
        <w:rPr>
          <w:rFonts w:hint="cs"/>
          <w:rtl/>
        </w:rPr>
        <w:t xml:space="preserve">גם אני רשומה. </w:t>
      </w:r>
    </w:p>
    <w:p w14:paraId="40A96382" w14:textId="77777777" w:rsidR="00000000" w:rsidRDefault="00E84F3B">
      <w:pPr>
        <w:pStyle w:val="ac"/>
        <w:rPr>
          <w:rtl/>
        </w:rPr>
      </w:pPr>
      <w:r>
        <w:rPr>
          <w:rtl/>
        </w:rPr>
        <w:br/>
        <w:t>יצחק כהן (ש"ס):</w:t>
      </w:r>
    </w:p>
    <w:p w14:paraId="3D5B4566" w14:textId="77777777" w:rsidR="00000000" w:rsidRDefault="00E84F3B">
      <w:pPr>
        <w:pStyle w:val="a"/>
        <w:rPr>
          <w:rFonts w:hint="cs"/>
          <w:rtl/>
        </w:rPr>
      </w:pPr>
    </w:p>
    <w:p w14:paraId="7182255B" w14:textId="77777777" w:rsidR="00000000" w:rsidRDefault="00E84F3B">
      <w:pPr>
        <w:pStyle w:val="a"/>
        <w:rPr>
          <w:rFonts w:hint="cs"/>
          <w:rtl/>
        </w:rPr>
      </w:pPr>
      <w:r>
        <w:rPr>
          <w:rFonts w:hint="cs"/>
          <w:rtl/>
        </w:rPr>
        <w:t xml:space="preserve">- - - מהליכוד - - </w:t>
      </w:r>
      <w:r>
        <w:rPr>
          <w:rFonts w:hint="cs"/>
          <w:rtl/>
        </w:rPr>
        <w:t>-</w:t>
      </w:r>
    </w:p>
    <w:p w14:paraId="28E002F4" w14:textId="77777777" w:rsidR="00000000" w:rsidRDefault="00E84F3B">
      <w:pPr>
        <w:pStyle w:val="a"/>
        <w:ind w:firstLine="0"/>
        <w:rPr>
          <w:rFonts w:hint="cs"/>
          <w:rtl/>
        </w:rPr>
      </w:pPr>
    </w:p>
    <w:p w14:paraId="34DE1DE3" w14:textId="77777777" w:rsidR="00000000" w:rsidRDefault="00E84F3B">
      <w:pPr>
        <w:pStyle w:val="ad"/>
        <w:rPr>
          <w:rtl/>
        </w:rPr>
      </w:pPr>
      <w:r>
        <w:rPr>
          <w:rtl/>
        </w:rPr>
        <w:t>היו"ר ראובן ריבלין:</w:t>
      </w:r>
    </w:p>
    <w:p w14:paraId="482D5FBC" w14:textId="77777777" w:rsidR="00000000" w:rsidRDefault="00E84F3B">
      <w:pPr>
        <w:pStyle w:val="a"/>
        <w:rPr>
          <w:rtl/>
        </w:rPr>
      </w:pPr>
    </w:p>
    <w:p w14:paraId="0FBE9A13" w14:textId="77777777" w:rsidR="00000000" w:rsidRDefault="00E84F3B">
      <w:pPr>
        <w:pStyle w:val="a"/>
        <w:rPr>
          <w:rFonts w:hint="cs"/>
          <w:rtl/>
        </w:rPr>
      </w:pPr>
      <w:r>
        <w:rPr>
          <w:rFonts w:hint="cs"/>
          <w:rtl/>
        </w:rPr>
        <w:t xml:space="preserve">סליחה, לא הבנתי. </w:t>
      </w:r>
    </w:p>
    <w:p w14:paraId="1E297829" w14:textId="77777777" w:rsidR="00000000" w:rsidRDefault="00E84F3B">
      <w:pPr>
        <w:pStyle w:val="ac"/>
        <w:rPr>
          <w:rtl/>
        </w:rPr>
      </w:pPr>
    </w:p>
    <w:p w14:paraId="37F38BA5" w14:textId="77777777" w:rsidR="00000000" w:rsidRDefault="00E84F3B">
      <w:pPr>
        <w:pStyle w:val="ac"/>
        <w:rPr>
          <w:rtl/>
        </w:rPr>
      </w:pPr>
      <w:r>
        <w:rPr>
          <w:rtl/>
        </w:rPr>
        <w:br/>
        <w:t>יצחק כהן (ש"ס):</w:t>
      </w:r>
    </w:p>
    <w:p w14:paraId="15410F1D" w14:textId="77777777" w:rsidR="00000000" w:rsidRDefault="00E84F3B">
      <w:pPr>
        <w:pStyle w:val="a"/>
        <w:rPr>
          <w:rtl/>
        </w:rPr>
      </w:pPr>
    </w:p>
    <w:p w14:paraId="7BED7AA9" w14:textId="77777777" w:rsidR="00000000" w:rsidRDefault="00E84F3B">
      <w:pPr>
        <w:pStyle w:val="a"/>
        <w:rPr>
          <w:rFonts w:hint="cs"/>
          <w:rtl/>
        </w:rPr>
      </w:pPr>
      <w:r>
        <w:rPr>
          <w:rFonts w:hint="cs"/>
          <w:rtl/>
        </w:rPr>
        <w:t>- - - מהליכוד?</w:t>
      </w:r>
    </w:p>
    <w:p w14:paraId="6087AF43" w14:textId="77777777" w:rsidR="00000000" w:rsidRDefault="00E84F3B">
      <w:pPr>
        <w:pStyle w:val="ad"/>
        <w:rPr>
          <w:rtl/>
        </w:rPr>
      </w:pPr>
      <w:r>
        <w:rPr>
          <w:rtl/>
        </w:rPr>
        <w:br/>
        <w:t>היו"ר ראובן ריבלין:</w:t>
      </w:r>
    </w:p>
    <w:p w14:paraId="505B7F92" w14:textId="77777777" w:rsidR="00000000" w:rsidRDefault="00E84F3B">
      <w:pPr>
        <w:pStyle w:val="a"/>
        <w:rPr>
          <w:rtl/>
        </w:rPr>
      </w:pPr>
    </w:p>
    <w:p w14:paraId="6139E2E6" w14:textId="77777777" w:rsidR="00000000" w:rsidRDefault="00E84F3B">
      <w:pPr>
        <w:pStyle w:val="a"/>
        <w:rPr>
          <w:rFonts w:hint="cs"/>
          <w:rtl/>
        </w:rPr>
      </w:pPr>
      <w:r>
        <w:rPr>
          <w:rFonts w:hint="cs"/>
          <w:rtl/>
        </w:rPr>
        <w:t>האם אדוני שאל אותי שאלה כשהוא עומד או כשהוא יושב? כי אני לא ראיתי, אני לא רואה טוב.</w:t>
      </w:r>
    </w:p>
    <w:p w14:paraId="04C269C0" w14:textId="77777777" w:rsidR="00000000" w:rsidRDefault="00E84F3B">
      <w:pPr>
        <w:pStyle w:val="ac"/>
        <w:rPr>
          <w:rtl/>
        </w:rPr>
      </w:pPr>
      <w:r>
        <w:rPr>
          <w:rtl/>
        </w:rPr>
        <w:br/>
        <w:t>יצחק כהן (ש"ס):</w:t>
      </w:r>
    </w:p>
    <w:p w14:paraId="315F9636" w14:textId="77777777" w:rsidR="00000000" w:rsidRDefault="00E84F3B">
      <w:pPr>
        <w:pStyle w:val="a"/>
        <w:rPr>
          <w:rtl/>
        </w:rPr>
      </w:pPr>
    </w:p>
    <w:p w14:paraId="3B125695" w14:textId="77777777" w:rsidR="00000000" w:rsidRDefault="00E84F3B">
      <w:pPr>
        <w:pStyle w:val="a"/>
        <w:rPr>
          <w:rFonts w:hint="cs"/>
          <w:rtl/>
        </w:rPr>
      </w:pPr>
      <w:r>
        <w:rPr>
          <w:rFonts w:hint="cs"/>
          <w:rtl/>
        </w:rPr>
        <w:t>- - -</w:t>
      </w:r>
    </w:p>
    <w:p w14:paraId="4990581D" w14:textId="77777777" w:rsidR="00000000" w:rsidRDefault="00E84F3B">
      <w:pPr>
        <w:pStyle w:val="Speaker"/>
        <w:rPr>
          <w:rtl/>
        </w:rPr>
      </w:pPr>
      <w:r>
        <w:rPr>
          <w:rtl/>
        </w:rPr>
        <w:br/>
      </w:r>
      <w:bookmarkStart w:id="396" w:name="FS000001039T16_07_2003_15_10_28"/>
      <w:bookmarkStart w:id="397" w:name="_Toc46538658"/>
      <w:bookmarkStart w:id="398" w:name="_Toc49055388"/>
      <w:bookmarkEnd w:id="396"/>
      <w:r>
        <w:rPr>
          <w:rtl/>
        </w:rPr>
        <w:t>ענבל גבריאלי (הליכוד):</w:t>
      </w:r>
      <w:bookmarkEnd w:id="397"/>
      <w:bookmarkEnd w:id="398"/>
    </w:p>
    <w:p w14:paraId="41911D0A" w14:textId="77777777" w:rsidR="00000000" w:rsidRDefault="00E84F3B">
      <w:pPr>
        <w:pStyle w:val="a"/>
        <w:rPr>
          <w:rtl/>
        </w:rPr>
      </w:pPr>
    </w:p>
    <w:p w14:paraId="7713CD90" w14:textId="77777777" w:rsidR="00000000" w:rsidRDefault="00E84F3B">
      <w:pPr>
        <w:pStyle w:val="a"/>
        <w:rPr>
          <w:rFonts w:hint="cs"/>
          <w:rtl/>
        </w:rPr>
      </w:pPr>
      <w:r>
        <w:rPr>
          <w:rFonts w:hint="cs"/>
          <w:rtl/>
        </w:rPr>
        <w:t xml:space="preserve">אל תתבלבל. </w:t>
      </w:r>
    </w:p>
    <w:p w14:paraId="4DC211B6" w14:textId="77777777" w:rsidR="00000000" w:rsidRDefault="00E84F3B">
      <w:pPr>
        <w:pStyle w:val="ad"/>
        <w:rPr>
          <w:rtl/>
        </w:rPr>
      </w:pPr>
      <w:r>
        <w:rPr>
          <w:rtl/>
        </w:rPr>
        <w:br/>
        <w:t xml:space="preserve">היו"ר ראובן </w:t>
      </w:r>
      <w:r>
        <w:rPr>
          <w:rtl/>
        </w:rPr>
        <w:t>ריבלין:</w:t>
      </w:r>
    </w:p>
    <w:p w14:paraId="292E4B76" w14:textId="77777777" w:rsidR="00000000" w:rsidRDefault="00E84F3B">
      <w:pPr>
        <w:pStyle w:val="a"/>
        <w:rPr>
          <w:rtl/>
        </w:rPr>
      </w:pPr>
    </w:p>
    <w:p w14:paraId="7011A742" w14:textId="77777777" w:rsidR="00000000" w:rsidRDefault="00E84F3B">
      <w:pPr>
        <w:pStyle w:val="a"/>
        <w:rPr>
          <w:rFonts w:hint="cs"/>
          <w:rtl/>
        </w:rPr>
      </w:pPr>
      <w:r>
        <w:rPr>
          <w:rFonts w:hint="cs"/>
          <w:rtl/>
        </w:rPr>
        <w:t>חברת הכנסת ענבל גבריאלי היא חברת סיעת הליכוד. האם סגנית היושב-ראש מוכנה לבוא ולהחליף אותי?</w:t>
      </w:r>
    </w:p>
    <w:p w14:paraId="704A946C" w14:textId="77777777" w:rsidR="00000000" w:rsidRDefault="00E84F3B">
      <w:pPr>
        <w:pStyle w:val="ac"/>
        <w:rPr>
          <w:rtl/>
        </w:rPr>
      </w:pPr>
      <w:r>
        <w:rPr>
          <w:rtl/>
        </w:rPr>
        <w:br/>
        <w:t>ג'מאל זחאלקה (בל"ד):</w:t>
      </w:r>
    </w:p>
    <w:p w14:paraId="782CE067" w14:textId="77777777" w:rsidR="00000000" w:rsidRDefault="00E84F3B">
      <w:pPr>
        <w:pStyle w:val="a"/>
        <w:rPr>
          <w:rtl/>
        </w:rPr>
      </w:pPr>
    </w:p>
    <w:p w14:paraId="6CA9C248" w14:textId="77777777" w:rsidR="00000000" w:rsidRDefault="00E84F3B">
      <w:pPr>
        <w:pStyle w:val="a"/>
        <w:rPr>
          <w:rFonts w:hint="cs"/>
          <w:rtl/>
        </w:rPr>
      </w:pPr>
      <w:r>
        <w:rPr>
          <w:rFonts w:hint="cs"/>
          <w:rtl/>
        </w:rPr>
        <w:t>אדוני היושב-ראש, אני רוצה להביע מחאה על כך שהציבור מוכנס לאולם לא מתחילת הדיון אלא בסופו, כשנציגי הליכוד מדברים.</w:t>
      </w:r>
    </w:p>
    <w:p w14:paraId="478F2F87" w14:textId="77777777" w:rsidR="00000000" w:rsidRDefault="00E84F3B">
      <w:pPr>
        <w:pStyle w:val="ad"/>
        <w:rPr>
          <w:rtl/>
        </w:rPr>
      </w:pPr>
      <w:r>
        <w:rPr>
          <w:rtl/>
        </w:rPr>
        <w:br/>
        <w:t>היו"ר ראובן ריבלין:</w:t>
      </w:r>
    </w:p>
    <w:p w14:paraId="5B1F331F" w14:textId="77777777" w:rsidR="00000000" w:rsidRDefault="00E84F3B">
      <w:pPr>
        <w:pStyle w:val="a"/>
        <w:rPr>
          <w:rtl/>
        </w:rPr>
      </w:pPr>
    </w:p>
    <w:p w14:paraId="56F90760" w14:textId="77777777" w:rsidR="00000000" w:rsidRDefault="00E84F3B">
      <w:pPr>
        <w:pStyle w:val="a"/>
        <w:rPr>
          <w:rFonts w:hint="cs"/>
          <w:rtl/>
        </w:rPr>
      </w:pPr>
      <w:r>
        <w:rPr>
          <w:rFonts w:hint="cs"/>
          <w:rtl/>
        </w:rPr>
        <w:t>אני שמעתי את מחאתך. תודה רבה.</w:t>
      </w:r>
    </w:p>
    <w:p w14:paraId="2A9CC2EC" w14:textId="77777777" w:rsidR="00000000" w:rsidRDefault="00E84F3B">
      <w:pPr>
        <w:pStyle w:val="ac"/>
        <w:rPr>
          <w:rtl/>
        </w:rPr>
      </w:pPr>
      <w:r>
        <w:rPr>
          <w:rtl/>
        </w:rPr>
        <w:br/>
        <w:t>ג'מאל זחאלקה (בל"ד):</w:t>
      </w:r>
    </w:p>
    <w:p w14:paraId="5AEE916E" w14:textId="77777777" w:rsidR="00000000" w:rsidRDefault="00E84F3B">
      <w:pPr>
        <w:pStyle w:val="a"/>
        <w:rPr>
          <w:rtl/>
        </w:rPr>
      </w:pPr>
    </w:p>
    <w:p w14:paraId="0D4DFD8F" w14:textId="77777777" w:rsidR="00000000" w:rsidRDefault="00E84F3B">
      <w:pPr>
        <w:pStyle w:val="a"/>
        <w:rPr>
          <w:rFonts w:hint="cs"/>
          <w:rtl/>
        </w:rPr>
      </w:pPr>
      <w:r>
        <w:rPr>
          <w:rFonts w:hint="cs"/>
          <w:rtl/>
        </w:rPr>
        <w:t>- - -</w:t>
      </w:r>
    </w:p>
    <w:p w14:paraId="04050D34" w14:textId="77777777" w:rsidR="00000000" w:rsidRDefault="00E84F3B">
      <w:pPr>
        <w:pStyle w:val="ad"/>
        <w:rPr>
          <w:rtl/>
        </w:rPr>
      </w:pPr>
      <w:r>
        <w:rPr>
          <w:rFonts w:hint="cs"/>
          <w:rtl/>
        </w:rPr>
        <w:br/>
      </w:r>
      <w:r>
        <w:rPr>
          <w:rtl/>
        </w:rPr>
        <w:br/>
        <w:t>היו"ר ראובן ריבלין:</w:t>
      </w:r>
    </w:p>
    <w:p w14:paraId="50D8247C" w14:textId="77777777" w:rsidR="00000000" w:rsidRDefault="00E84F3B">
      <w:pPr>
        <w:pStyle w:val="a"/>
        <w:rPr>
          <w:rtl/>
        </w:rPr>
      </w:pPr>
    </w:p>
    <w:p w14:paraId="0EFC836A" w14:textId="77777777" w:rsidR="00000000" w:rsidRDefault="00E84F3B">
      <w:pPr>
        <w:pStyle w:val="a"/>
        <w:rPr>
          <w:rFonts w:hint="cs"/>
          <w:rtl/>
        </w:rPr>
      </w:pPr>
      <w:r>
        <w:rPr>
          <w:rFonts w:hint="cs"/>
          <w:rtl/>
        </w:rPr>
        <w:t xml:space="preserve">שמעתי את מחאתך. הסברתי. אולי אדוני לא יודע, אבל אני הסברתי את כל מה שקרה פה קודם לכן; לא היתה שום כוונה, ואני הסברתי זאת בצורה מפורטת. בשל כך עליתי לדוכן, ועכשיו כבר סגנית </w:t>
      </w:r>
      <w:r>
        <w:rPr>
          <w:rFonts w:hint="cs"/>
          <w:rtl/>
        </w:rPr>
        <w:t>היושב-ראש, גברת לבני, נכנסת ומחליפה אותי.  לאחר מכן חבר הכנסת - - -</w:t>
      </w:r>
    </w:p>
    <w:p w14:paraId="084A2F3C" w14:textId="77777777" w:rsidR="00000000" w:rsidRDefault="00E84F3B">
      <w:pPr>
        <w:pStyle w:val="ac"/>
        <w:rPr>
          <w:rtl/>
        </w:rPr>
      </w:pPr>
      <w:r>
        <w:rPr>
          <w:rtl/>
        </w:rPr>
        <w:br/>
        <w:t>עסאם מח'ול (חד"ש-תע"ל):</w:t>
      </w:r>
    </w:p>
    <w:p w14:paraId="2102CD57" w14:textId="77777777" w:rsidR="00000000" w:rsidRDefault="00E84F3B">
      <w:pPr>
        <w:pStyle w:val="a"/>
        <w:rPr>
          <w:rtl/>
        </w:rPr>
      </w:pPr>
    </w:p>
    <w:p w14:paraId="038C5375" w14:textId="77777777" w:rsidR="00000000" w:rsidRDefault="00E84F3B">
      <w:pPr>
        <w:pStyle w:val="a"/>
        <w:rPr>
          <w:rFonts w:hint="cs"/>
          <w:rtl/>
        </w:rPr>
      </w:pPr>
      <w:r>
        <w:rPr>
          <w:rFonts w:hint="cs"/>
          <w:rtl/>
        </w:rPr>
        <w:t>אני מציע להתחיל הכול מחדש, אדוני היושב-ראש.</w:t>
      </w:r>
    </w:p>
    <w:p w14:paraId="396A629B" w14:textId="77777777" w:rsidR="00000000" w:rsidRDefault="00E84F3B">
      <w:pPr>
        <w:pStyle w:val="Manager"/>
        <w:jc w:val="left"/>
        <w:rPr>
          <w:rFonts w:hint="cs"/>
          <w:rtl/>
        </w:rPr>
      </w:pPr>
    </w:p>
    <w:p w14:paraId="4155A981" w14:textId="77777777" w:rsidR="00000000" w:rsidRDefault="00E84F3B">
      <w:pPr>
        <w:pStyle w:val="ac"/>
        <w:rPr>
          <w:rtl/>
        </w:rPr>
      </w:pPr>
      <w:r>
        <w:rPr>
          <w:rtl/>
        </w:rPr>
        <w:br/>
        <w:t>יעקב ליצמן (יהדות התורה):</w:t>
      </w:r>
    </w:p>
    <w:p w14:paraId="0E548180" w14:textId="77777777" w:rsidR="00000000" w:rsidRDefault="00E84F3B">
      <w:pPr>
        <w:pStyle w:val="a"/>
        <w:rPr>
          <w:rtl/>
        </w:rPr>
      </w:pPr>
    </w:p>
    <w:p w14:paraId="5AF8B17D" w14:textId="77777777" w:rsidR="00000000" w:rsidRDefault="00E84F3B">
      <w:pPr>
        <w:pStyle w:val="a"/>
        <w:rPr>
          <w:rFonts w:hint="cs"/>
          <w:rtl/>
        </w:rPr>
      </w:pPr>
      <w:r>
        <w:rPr>
          <w:rFonts w:hint="cs"/>
          <w:rtl/>
        </w:rPr>
        <w:t>מה עם קיזוז עם מישהו מהאופוזיציה? - - -</w:t>
      </w:r>
    </w:p>
    <w:p w14:paraId="11BDE5C6" w14:textId="77777777" w:rsidR="00000000" w:rsidRDefault="00E84F3B">
      <w:pPr>
        <w:pStyle w:val="ac"/>
        <w:rPr>
          <w:rtl/>
        </w:rPr>
      </w:pPr>
      <w:r>
        <w:rPr>
          <w:rtl/>
        </w:rPr>
        <w:br/>
        <w:t>חיים כץ (הליכוד):</w:t>
      </w:r>
    </w:p>
    <w:p w14:paraId="3D249CD8" w14:textId="77777777" w:rsidR="00000000" w:rsidRDefault="00E84F3B">
      <w:pPr>
        <w:pStyle w:val="a"/>
        <w:rPr>
          <w:rtl/>
        </w:rPr>
      </w:pPr>
    </w:p>
    <w:p w14:paraId="40A1E1FC" w14:textId="77777777" w:rsidR="00000000" w:rsidRDefault="00E84F3B">
      <w:pPr>
        <w:pStyle w:val="a"/>
        <w:rPr>
          <w:rFonts w:hint="cs"/>
          <w:rtl/>
        </w:rPr>
      </w:pPr>
      <w:r>
        <w:rPr>
          <w:rFonts w:hint="cs"/>
          <w:rtl/>
        </w:rPr>
        <w:t>איפה הייתם בהצבעה?  - - -</w:t>
      </w:r>
    </w:p>
    <w:p w14:paraId="1D676062" w14:textId="77777777" w:rsidR="00000000" w:rsidRDefault="00E84F3B">
      <w:pPr>
        <w:pStyle w:val="ad"/>
        <w:rPr>
          <w:rtl/>
        </w:rPr>
      </w:pPr>
      <w:r>
        <w:rPr>
          <w:rtl/>
        </w:rPr>
        <w:br/>
        <w:t>הי</w:t>
      </w:r>
      <w:r>
        <w:rPr>
          <w:rtl/>
        </w:rPr>
        <w:t>ו"ר אתי לבני:</w:t>
      </w:r>
    </w:p>
    <w:p w14:paraId="21E94F4B" w14:textId="77777777" w:rsidR="00000000" w:rsidRDefault="00E84F3B">
      <w:pPr>
        <w:pStyle w:val="a"/>
        <w:rPr>
          <w:rtl/>
        </w:rPr>
      </w:pPr>
    </w:p>
    <w:p w14:paraId="0E93B2DC" w14:textId="77777777" w:rsidR="00000000" w:rsidRDefault="00E84F3B">
      <w:pPr>
        <w:pStyle w:val="a"/>
        <w:rPr>
          <w:rFonts w:hint="cs"/>
          <w:rtl/>
        </w:rPr>
      </w:pPr>
      <w:r>
        <w:rPr>
          <w:rFonts w:hint="cs"/>
          <w:rtl/>
        </w:rPr>
        <w:t xml:space="preserve">חברת הכנסת ענבל גבריאלי. </w:t>
      </w:r>
    </w:p>
    <w:p w14:paraId="534167C1" w14:textId="77777777" w:rsidR="00000000" w:rsidRDefault="00E84F3B">
      <w:pPr>
        <w:pStyle w:val="SpeakerCon"/>
        <w:rPr>
          <w:rtl/>
        </w:rPr>
      </w:pPr>
      <w:r>
        <w:rPr>
          <w:rtl/>
        </w:rPr>
        <w:br/>
      </w:r>
      <w:bookmarkStart w:id="399" w:name="FS000001039T16_07_2003_15_21_09C"/>
      <w:bookmarkEnd w:id="399"/>
      <w:r>
        <w:rPr>
          <w:rtl/>
        </w:rPr>
        <w:t>ענבל גבריאלי (הליכוד):</w:t>
      </w:r>
    </w:p>
    <w:p w14:paraId="0F363C0C" w14:textId="77777777" w:rsidR="00000000" w:rsidRDefault="00E84F3B">
      <w:pPr>
        <w:pStyle w:val="a"/>
        <w:rPr>
          <w:rtl/>
        </w:rPr>
      </w:pPr>
    </w:p>
    <w:p w14:paraId="2EAA3F2C" w14:textId="77777777" w:rsidR="00000000" w:rsidRDefault="00E84F3B">
      <w:pPr>
        <w:pStyle w:val="a"/>
        <w:rPr>
          <w:rFonts w:hint="cs"/>
          <w:rtl/>
        </w:rPr>
      </w:pPr>
      <w:r>
        <w:rPr>
          <w:rFonts w:hint="cs"/>
          <w:rtl/>
        </w:rPr>
        <w:t>גברתי - - -</w:t>
      </w:r>
    </w:p>
    <w:p w14:paraId="54465845" w14:textId="77777777" w:rsidR="00000000" w:rsidRDefault="00E84F3B">
      <w:pPr>
        <w:pStyle w:val="ac"/>
        <w:rPr>
          <w:rtl/>
        </w:rPr>
      </w:pPr>
      <w:r>
        <w:rPr>
          <w:rtl/>
        </w:rPr>
        <w:br/>
        <w:t>קריאות:</w:t>
      </w:r>
    </w:p>
    <w:p w14:paraId="29B52E60" w14:textId="77777777" w:rsidR="00000000" w:rsidRDefault="00E84F3B">
      <w:pPr>
        <w:pStyle w:val="a"/>
        <w:rPr>
          <w:rtl/>
        </w:rPr>
      </w:pPr>
    </w:p>
    <w:p w14:paraId="26C0F484" w14:textId="77777777" w:rsidR="00000000" w:rsidRDefault="00E84F3B">
      <w:pPr>
        <w:pStyle w:val="a"/>
        <w:rPr>
          <w:rFonts w:hint="cs"/>
          <w:rtl/>
        </w:rPr>
      </w:pPr>
      <w:r>
        <w:rPr>
          <w:rFonts w:hint="cs"/>
          <w:rtl/>
        </w:rPr>
        <w:t>- - -</w:t>
      </w:r>
    </w:p>
    <w:p w14:paraId="5371250C" w14:textId="77777777" w:rsidR="00000000" w:rsidRDefault="00E84F3B">
      <w:pPr>
        <w:pStyle w:val="ac"/>
        <w:rPr>
          <w:rtl/>
        </w:rPr>
      </w:pPr>
      <w:r>
        <w:rPr>
          <w:rtl/>
        </w:rPr>
        <w:br/>
        <w:t>ג'מאל זחאלקה (בל"ד):</w:t>
      </w:r>
    </w:p>
    <w:p w14:paraId="36A726EF" w14:textId="77777777" w:rsidR="00000000" w:rsidRDefault="00E84F3B">
      <w:pPr>
        <w:pStyle w:val="a"/>
        <w:rPr>
          <w:rtl/>
        </w:rPr>
      </w:pPr>
    </w:p>
    <w:p w14:paraId="458D760A" w14:textId="77777777" w:rsidR="00000000" w:rsidRDefault="00E84F3B">
      <w:pPr>
        <w:pStyle w:val="a"/>
        <w:rPr>
          <w:rFonts w:hint="cs"/>
          <w:rtl/>
        </w:rPr>
      </w:pPr>
      <w:r>
        <w:rPr>
          <w:rFonts w:hint="cs"/>
          <w:rtl/>
        </w:rPr>
        <w:t>ההצגה הגדולה של הליכוד - לתפוס את המקל משני קצותיו - - -</w:t>
      </w:r>
    </w:p>
    <w:p w14:paraId="5EF647F4" w14:textId="77777777" w:rsidR="00000000" w:rsidRDefault="00E84F3B">
      <w:pPr>
        <w:pStyle w:val="ac"/>
        <w:rPr>
          <w:rtl/>
        </w:rPr>
      </w:pPr>
      <w:r>
        <w:rPr>
          <w:rtl/>
        </w:rPr>
        <w:br/>
        <w:t>טלב אלסאנע (רע"ם):</w:t>
      </w:r>
    </w:p>
    <w:p w14:paraId="2933522E" w14:textId="77777777" w:rsidR="00000000" w:rsidRDefault="00E84F3B">
      <w:pPr>
        <w:pStyle w:val="a"/>
        <w:rPr>
          <w:rtl/>
        </w:rPr>
      </w:pPr>
    </w:p>
    <w:p w14:paraId="30E46FD3" w14:textId="77777777" w:rsidR="00000000" w:rsidRDefault="00E84F3B">
      <w:pPr>
        <w:pStyle w:val="a"/>
        <w:rPr>
          <w:rFonts w:hint="cs"/>
          <w:rtl/>
        </w:rPr>
      </w:pPr>
      <w:r>
        <w:rPr>
          <w:rFonts w:hint="cs"/>
          <w:rtl/>
        </w:rPr>
        <w:t>גם יורים וגם בוכים - - -</w:t>
      </w:r>
    </w:p>
    <w:p w14:paraId="46A2C592" w14:textId="77777777" w:rsidR="00000000" w:rsidRDefault="00E84F3B">
      <w:pPr>
        <w:pStyle w:val="ac"/>
        <w:rPr>
          <w:rtl/>
        </w:rPr>
      </w:pPr>
      <w:r>
        <w:rPr>
          <w:rtl/>
        </w:rPr>
        <w:br/>
      </w:r>
      <w:r>
        <w:rPr>
          <w:rtl/>
        </w:rPr>
        <w:br/>
        <w:t>עבד-אלמאלכ דהאמשה (רע"ם):</w:t>
      </w:r>
    </w:p>
    <w:p w14:paraId="6D825CA9" w14:textId="77777777" w:rsidR="00000000" w:rsidRDefault="00E84F3B">
      <w:pPr>
        <w:pStyle w:val="a"/>
        <w:rPr>
          <w:rtl/>
        </w:rPr>
      </w:pPr>
    </w:p>
    <w:p w14:paraId="3D29AB71" w14:textId="77777777" w:rsidR="00000000" w:rsidRDefault="00E84F3B">
      <w:pPr>
        <w:pStyle w:val="a"/>
        <w:rPr>
          <w:rFonts w:hint="cs"/>
          <w:rtl/>
        </w:rPr>
      </w:pPr>
      <w:r>
        <w:rPr>
          <w:rFonts w:hint="cs"/>
          <w:rtl/>
        </w:rPr>
        <w:t>גם יורי</w:t>
      </w:r>
      <w:r>
        <w:rPr>
          <w:rFonts w:hint="cs"/>
          <w:rtl/>
        </w:rPr>
        <w:t>ם וגם בוכים - - -</w:t>
      </w:r>
    </w:p>
    <w:p w14:paraId="02A2E532" w14:textId="77777777" w:rsidR="00000000" w:rsidRDefault="00E84F3B">
      <w:pPr>
        <w:pStyle w:val="ac"/>
        <w:rPr>
          <w:rtl/>
        </w:rPr>
      </w:pPr>
      <w:r>
        <w:rPr>
          <w:rtl/>
        </w:rPr>
        <w:br/>
        <w:t>קריאות:</w:t>
      </w:r>
    </w:p>
    <w:p w14:paraId="3E3F6C28" w14:textId="77777777" w:rsidR="00000000" w:rsidRDefault="00E84F3B">
      <w:pPr>
        <w:pStyle w:val="a"/>
        <w:rPr>
          <w:rtl/>
        </w:rPr>
      </w:pPr>
    </w:p>
    <w:p w14:paraId="22250ED4" w14:textId="77777777" w:rsidR="00000000" w:rsidRDefault="00E84F3B">
      <w:pPr>
        <w:pStyle w:val="a"/>
        <w:rPr>
          <w:rFonts w:hint="cs"/>
          <w:rtl/>
        </w:rPr>
      </w:pPr>
      <w:r>
        <w:rPr>
          <w:rFonts w:hint="cs"/>
          <w:rtl/>
        </w:rPr>
        <w:t>- - -</w:t>
      </w:r>
    </w:p>
    <w:p w14:paraId="02B6B2C3" w14:textId="77777777" w:rsidR="00000000" w:rsidRDefault="00E84F3B">
      <w:pPr>
        <w:pStyle w:val="ad"/>
        <w:rPr>
          <w:rtl/>
        </w:rPr>
      </w:pPr>
    </w:p>
    <w:p w14:paraId="35F48ADA" w14:textId="77777777" w:rsidR="00000000" w:rsidRDefault="00E84F3B">
      <w:pPr>
        <w:pStyle w:val="ad"/>
        <w:rPr>
          <w:rtl/>
        </w:rPr>
      </w:pPr>
      <w:r>
        <w:rPr>
          <w:rtl/>
        </w:rPr>
        <w:br/>
        <w:t>היו"ר אתי לבני:</w:t>
      </w:r>
    </w:p>
    <w:p w14:paraId="017FA6E4" w14:textId="77777777" w:rsidR="00000000" w:rsidRDefault="00E84F3B">
      <w:pPr>
        <w:pStyle w:val="a"/>
        <w:rPr>
          <w:rtl/>
        </w:rPr>
      </w:pPr>
    </w:p>
    <w:p w14:paraId="19322D35" w14:textId="77777777" w:rsidR="00000000" w:rsidRDefault="00E84F3B">
      <w:pPr>
        <w:pStyle w:val="a"/>
        <w:rPr>
          <w:rFonts w:hint="cs"/>
          <w:rtl/>
        </w:rPr>
      </w:pPr>
      <w:r>
        <w:rPr>
          <w:rFonts w:hint="cs"/>
          <w:rtl/>
        </w:rPr>
        <w:t xml:space="preserve">אני מבקשת מחברת הכנסת גבריאלי - אנא התחילי. יש לך שלוש דקות. </w:t>
      </w:r>
    </w:p>
    <w:p w14:paraId="34FCFC75" w14:textId="77777777" w:rsidR="00000000" w:rsidRDefault="00E84F3B">
      <w:pPr>
        <w:pStyle w:val="SpeakerCon"/>
        <w:rPr>
          <w:rtl/>
        </w:rPr>
      </w:pPr>
      <w:r>
        <w:rPr>
          <w:rtl/>
        </w:rPr>
        <w:br/>
      </w:r>
      <w:bookmarkStart w:id="400" w:name="FS000001039T16_07_2003_15_22_16C"/>
      <w:bookmarkEnd w:id="400"/>
      <w:r>
        <w:rPr>
          <w:rtl/>
        </w:rPr>
        <w:t>ענבל גבריאלי (הליכוד):</w:t>
      </w:r>
    </w:p>
    <w:p w14:paraId="686DEE4E" w14:textId="77777777" w:rsidR="00000000" w:rsidRDefault="00E84F3B">
      <w:pPr>
        <w:pStyle w:val="a"/>
        <w:rPr>
          <w:rtl/>
        </w:rPr>
      </w:pPr>
    </w:p>
    <w:p w14:paraId="5C5C07B4" w14:textId="77777777" w:rsidR="00000000" w:rsidRDefault="00E84F3B">
      <w:pPr>
        <w:pStyle w:val="a"/>
        <w:rPr>
          <w:rFonts w:hint="cs"/>
          <w:rtl/>
        </w:rPr>
      </w:pPr>
      <w:r>
        <w:rPr>
          <w:rFonts w:hint="cs"/>
          <w:rtl/>
        </w:rPr>
        <w:t>גברתי היושבת-ראש, רבותי השרים, חברי הכנסת, ראשית אני רוצה לשלוח מכאן ברכות למשפחת גוראל וכמובן לכוחות הביטחון - משטר</w:t>
      </w:r>
      <w:r>
        <w:rPr>
          <w:rFonts w:hint="cs"/>
          <w:rtl/>
        </w:rPr>
        <w:t>ת ישראל, צה"ל, השב"כ, שר הביטחון וכל שותפיו להחלטה ולביצוע החילוץ הנהדר.</w:t>
      </w:r>
    </w:p>
    <w:p w14:paraId="51A072FC" w14:textId="77777777" w:rsidR="00000000" w:rsidRDefault="00E84F3B">
      <w:pPr>
        <w:pStyle w:val="a"/>
        <w:rPr>
          <w:rFonts w:hint="cs"/>
          <w:rtl/>
        </w:rPr>
      </w:pPr>
    </w:p>
    <w:p w14:paraId="13680B49" w14:textId="77777777" w:rsidR="00000000" w:rsidRDefault="00E84F3B">
      <w:pPr>
        <w:pStyle w:val="a"/>
        <w:rPr>
          <w:rFonts w:hint="cs"/>
          <w:rtl/>
        </w:rPr>
      </w:pPr>
      <w:r>
        <w:rPr>
          <w:rFonts w:hint="cs"/>
          <w:rtl/>
        </w:rPr>
        <w:t>שנית, אני חייבת להבהיר כאן משהו כדי שלא תבזבזו לי את הזמן, ואני אצליח לומר מה שאני רוצה: המאבק כאן הוא לא על שלטון. יושבים כאן אנשים שקוראים לי קריאות ביניים והם ישבו בממשלה הקודמת ו</w:t>
      </w:r>
      <w:r>
        <w:rPr>
          <w:rFonts w:hint="cs"/>
          <w:rtl/>
        </w:rPr>
        <w:t>קיצצו - - -</w:t>
      </w:r>
    </w:p>
    <w:p w14:paraId="1985ABEA" w14:textId="77777777" w:rsidR="00000000" w:rsidRDefault="00E84F3B">
      <w:pPr>
        <w:pStyle w:val="ac"/>
        <w:rPr>
          <w:rtl/>
        </w:rPr>
      </w:pPr>
      <w:r>
        <w:rPr>
          <w:rtl/>
        </w:rPr>
        <w:br/>
        <w:t>קריאות:</w:t>
      </w:r>
    </w:p>
    <w:p w14:paraId="3820F2EB" w14:textId="77777777" w:rsidR="00000000" w:rsidRDefault="00E84F3B">
      <w:pPr>
        <w:pStyle w:val="a"/>
        <w:rPr>
          <w:rtl/>
        </w:rPr>
      </w:pPr>
    </w:p>
    <w:p w14:paraId="63140313" w14:textId="77777777" w:rsidR="00000000" w:rsidRDefault="00E84F3B">
      <w:pPr>
        <w:pStyle w:val="a"/>
        <w:rPr>
          <w:rFonts w:hint="cs"/>
          <w:rtl/>
        </w:rPr>
      </w:pPr>
      <w:r>
        <w:rPr>
          <w:rFonts w:hint="cs"/>
          <w:rtl/>
        </w:rPr>
        <w:t>- - -</w:t>
      </w:r>
    </w:p>
    <w:p w14:paraId="11C6EAB7" w14:textId="77777777" w:rsidR="00000000" w:rsidRDefault="00E84F3B">
      <w:pPr>
        <w:pStyle w:val="ac"/>
        <w:rPr>
          <w:rtl/>
        </w:rPr>
      </w:pPr>
      <w:r>
        <w:rPr>
          <w:rtl/>
        </w:rPr>
        <w:br/>
        <w:t>יצחק כהן (ש"ס):</w:t>
      </w:r>
    </w:p>
    <w:p w14:paraId="172716CB" w14:textId="77777777" w:rsidR="00000000" w:rsidRDefault="00E84F3B">
      <w:pPr>
        <w:pStyle w:val="a"/>
        <w:rPr>
          <w:rtl/>
        </w:rPr>
      </w:pPr>
    </w:p>
    <w:p w14:paraId="51A238F2" w14:textId="77777777" w:rsidR="00000000" w:rsidRDefault="00E84F3B">
      <w:pPr>
        <w:pStyle w:val="a"/>
        <w:rPr>
          <w:rFonts w:hint="cs"/>
          <w:rtl/>
        </w:rPr>
      </w:pPr>
      <w:r>
        <w:rPr>
          <w:rFonts w:hint="cs"/>
          <w:rtl/>
        </w:rPr>
        <w:t>די עם הבדיחה הזאת - - -</w:t>
      </w:r>
    </w:p>
    <w:p w14:paraId="576F7587" w14:textId="77777777" w:rsidR="00000000" w:rsidRDefault="00E84F3B">
      <w:pPr>
        <w:pStyle w:val="ac"/>
        <w:rPr>
          <w:rtl/>
        </w:rPr>
      </w:pPr>
      <w:r>
        <w:rPr>
          <w:rtl/>
        </w:rPr>
        <w:br/>
        <w:t>יאיר פרץ (ש"ס):</w:t>
      </w:r>
    </w:p>
    <w:p w14:paraId="69FC9F2C" w14:textId="77777777" w:rsidR="00000000" w:rsidRDefault="00E84F3B">
      <w:pPr>
        <w:pStyle w:val="a"/>
        <w:rPr>
          <w:rtl/>
        </w:rPr>
      </w:pPr>
    </w:p>
    <w:p w14:paraId="1B7340BD" w14:textId="77777777" w:rsidR="00000000" w:rsidRDefault="00E84F3B">
      <w:pPr>
        <w:pStyle w:val="a"/>
        <w:rPr>
          <w:rFonts w:hint="cs"/>
          <w:rtl/>
        </w:rPr>
      </w:pPr>
      <w:r>
        <w:rPr>
          <w:rFonts w:hint="cs"/>
          <w:rtl/>
        </w:rPr>
        <w:t>- - -</w:t>
      </w:r>
    </w:p>
    <w:p w14:paraId="2F875FC3" w14:textId="77777777" w:rsidR="00000000" w:rsidRDefault="00E84F3B">
      <w:pPr>
        <w:pStyle w:val="ac"/>
        <w:rPr>
          <w:rtl/>
        </w:rPr>
      </w:pPr>
      <w:r>
        <w:rPr>
          <w:rtl/>
        </w:rPr>
        <w:br/>
        <w:t>עסאם מח'ול (חד"ש-תע"ל):</w:t>
      </w:r>
    </w:p>
    <w:p w14:paraId="77719227" w14:textId="77777777" w:rsidR="00000000" w:rsidRDefault="00E84F3B">
      <w:pPr>
        <w:pStyle w:val="a"/>
        <w:rPr>
          <w:rtl/>
        </w:rPr>
      </w:pPr>
    </w:p>
    <w:p w14:paraId="5B00EBF6" w14:textId="77777777" w:rsidR="00000000" w:rsidRDefault="00E84F3B">
      <w:pPr>
        <w:pStyle w:val="a"/>
        <w:rPr>
          <w:rFonts w:hint="cs"/>
          <w:rtl/>
        </w:rPr>
      </w:pPr>
      <w:r>
        <w:rPr>
          <w:rFonts w:hint="cs"/>
          <w:rtl/>
        </w:rPr>
        <w:t>- - -</w:t>
      </w:r>
    </w:p>
    <w:p w14:paraId="4D6917B4" w14:textId="77777777" w:rsidR="00000000" w:rsidRDefault="00E84F3B">
      <w:pPr>
        <w:pStyle w:val="ad"/>
        <w:rPr>
          <w:rtl/>
        </w:rPr>
      </w:pPr>
      <w:r>
        <w:rPr>
          <w:rtl/>
        </w:rPr>
        <w:br/>
        <w:t>היו"ר אתי לבני:</w:t>
      </w:r>
    </w:p>
    <w:p w14:paraId="53BF3E57" w14:textId="77777777" w:rsidR="00000000" w:rsidRDefault="00E84F3B">
      <w:pPr>
        <w:pStyle w:val="a"/>
        <w:rPr>
          <w:rtl/>
        </w:rPr>
      </w:pPr>
    </w:p>
    <w:p w14:paraId="6AC7634C" w14:textId="77777777" w:rsidR="00000000" w:rsidRDefault="00E84F3B">
      <w:pPr>
        <w:pStyle w:val="a"/>
        <w:rPr>
          <w:rFonts w:hint="cs"/>
        </w:rPr>
      </w:pPr>
      <w:r>
        <w:rPr>
          <w:rFonts w:hint="cs"/>
          <w:rtl/>
        </w:rPr>
        <w:t xml:space="preserve">אל תעני. </w:t>
      </w:r>
    </w:p>
    <w:p w14:paraId="7E3956B0" w14:textId="77777777" w:rsidR="00000000" w:rsidRDefault="00E84F3B">
      <w:pPr>
        <w:pStyle w:val="SpeakerCon"/>
        <w:rPr>
          <w:rtl/>
        </w:rPr>
      </w:pPr>
      <w:r>
        <w:rPr>
          <w:rtl/>
        </w:rPr>
        <w:br/>
      </w:r>
      <w:bookmarkStart w:id="401" w:name="FS000001039T16_07_2003_15_25_28C"/>
      <w:bookmarkEnd w:id="401"/>
      <w:r>
        <w:rPr>
          <w:rtl/>
        </w:rPr>
        <w:t>ענבל גבריאלי (הליכוד):</w:t>
      </w:r>
    </w:p>
    <w:p w14:paraId="78BF9658" w14:textId="77777777" w:rsidR="00000000" w:rsidRDefault="00E84F3B">
      <w:pPr>
        <w:pStyle w:val="a"/>
        <w:rPr>
          <w:rtl/>
        </w:rPr>
      </w:pPr>
    </w:p>
    <w:p w14:paraId="68F7AA46" w14:textId="77777777" w:rsidR="00000000" w:rsidRDefault="00E84F3B">
      <w:pPr>
        <w:pStyle w:val="a"/>
        <w:rPr>
          <w:rFonts w:hint="cs"/>
          <w:rtl/>
        </w:rPr>
      </w:pPr>
      <w:r>
        <w:rPr>
          <w:rFonts w:hint="cs"/>
          <w:rtl/>
        </w:rPr>
        <w:t>- - -  המאבק הוא של החד-הוריות, או.קיי.?</w:t>
      </w:r>
    </w:p>
    <w:p w14:paraId="004C2676" w14:textId="77777777" w:rsidR="00000000" w:rsidRDefault="00E84F3B">
      <w:pPr>
        <w:pStyle w:val="ac"/>
        <w:rPr>
          <w:rtl/>
        </w:rPr>
      </w:pPr>
      <w:r>
        <w:rPr>
          <w:rtl/>
        </w:rPr>
        <w:br/>
        <w:t>קריאות:</w:t>
      </w:r>
    </w:p>
    <w:p w14:paraId="046C26FB" w14:textId="77777777" w:rsidR="00000000" w:rsidRDefault="00E84F3B">
      <w:pPr>
        <w:pStyle w:val="a"/>
        <w:rPr>
          <w:rtl/>
        </w:rPr>
      </w:pPr>
    </w:p>
    <w:p w14:paraId="442021CF" w14:textId="77777777" w:rsidR="00000000" w:rsidRDefault="00E84F3B">
      <w:pPr>
        <w:pStyle w:val="a"/>
        <w:rPr>
          <w:rFonts w:hint="cs"/>
          <w:rtl/>
        </w:rPr>
      </w:pPr>
      <w:r>
        <w:rPr>
          <w:rFonts w:hint="cs"/>
          <w:rtl/>
        </w:rPr>
        <w:t>- - -</w:t>
      </w:r>
    </w:p>
    <w:p w14:paraId="1FBDD402" w14:textId="77777777" w:rsidR="00000000" w:rsidRDefault="00E84F3B">
      <w:pPr>
        <w:pStyle w:val="SpeakerCon"/>
        <w:rPr>
          <w:rtl/>
        </w:rPr>
      </w:pPr>
      <w:r>
        <w:rPr>
          <w:rtl/>
        </w:rPr>
        <w:br/>
      </w:r>
      <w:bookmarkStart w:id="402" w:name="FS000001039T16_07_2003_15_26_24C"/>
      <w:bookmarkEnd w:id="402"/>
      <w:r>
        <w:rPr>
          <w:rtl/>
        </w:rPr>
        <w:t>ענבל גבריאלי (הליכו</w:t>
      </w:r>
      <w:r>
        <w:rPr>
          <w:rtl/>
        </w:rPr>
        <w:t>ד):</w:t>
      </w:r>
    </w:p>
    <w:p w14:paraId="507B2133" w14:textId="77777777" w:rsidR="00000000" w:rsidRDefault="00E84F3B">
      <w:pPr>
        <w:pStyle w:val="a"/>
        <w:rPr>
          <w:rtl/>
        </w:rPr>
      </w:pPr>
    </w:p>
    <w:p w14:paraId="1EB57E84" w14:textId="77777777" w:rsidR="00000000" w:rsidRDefault="00E84F3B">
      <w:pPr>
        <w:pStyle w:val="a"/>
        <w:rPr>
          <w:rFonts w:hint="cs"/>
          <w:rtl/>
        </w:rPr>
      </w:pPr>
      <w:r>
        <w:rPr>
          <w:rFonts w:hint="cs"/>
          <w:rtl/>
        </w:rPr>
        <w:t>כשאמהות חד-הוריות עולות ברגל בהמוניהן - את יכולה לשמור לי על - - -?</w:t>
      </w:r>
    </w:p>
    <w:p w14:paraId="33C35164" w14:textId="77777777" w:rsidR="00000000" w:rsidRDefault="00E84F3B">
      <w:pPr>
        <w:pStyle w:val="ad"/>
        <w:rPr>
          <w:rtl/>
        </w:rPr>
      </w:pPr>
      <w:r>
        <w:rPr>
          <w:rtl/>
        </w:rPr>
        <w:br/>
        <w:t>היו"ר אתי לבני:</w:t>
      </w:r>
    </w:p>
    <w:p w14:paraId="67162F16" w14:textId="77777777" w:rsidR="00000000" w:rsidRDefault="00E84F3B">
      <w:pPr>
        <w:pStyle w:val="a"/>
        <w:rPr>
          <w:rtl/>
        </w:rPr>
      </w:pPr>
    </w:p>
    <w:p w14:paraId="59193CF3" w14:textId="77777777" w:rsidR="00000000" w:rsidRDefault="00E84F3B">
      <w:pPr>
        <w:pStyle w:val="a"/>
        <w:rPr>
          <w:rFonts w:hint="cs"/>
          <w:rtl/>
        </w:rPr>
      </w:pPr>
      <w:r>
        <w:rPr>
          <w:rFonts w:hint="cs"/>
          <w:rtl/>
        </w:rPr>
        <w:t>כן. אני מבקשת שקט. שלוש דקות, אני לא מאריכה לה את הזמן. אני מבקשת, חבר הכנסת - - -</w:t>
      </w:r>
    </w:p>
    <w:p w14:paraId="38442DF0" w14:textId="77777777" w:rsidR="00000000" w:rsidRDefault="00E84F3B">
      <w:pPr>
        <w:pStyle w:val="SpeakerCon"/>
        <w:rPr>
          <w:rtl/>
        </w:rPr>
      </w:pPr>
      <w:r>
        <w:rPr>
          <w:rtl/>
        </w:rPr>
        <w:br/>
      </w:r>
      <w:bookmarkStart w:id="403" w:name="FS000001039T16_07_2003_15_27_25C"/>
      <w:bookmarkEnd w:id="403"/>
      <w:r>
        <w:rPr>
          <w:rtl/>
        </w:rPr>
        <w:t>ענבל גבריאלי (הליכוד):</w:t>
      </w:r>
    </w:p>
    <w:p w14:paraId="2AA32D1A" w14:textId="77777777" w:rsidR="00000000" w:rsidRDefault="00E84F3B">
      <w:pPr>
        <w:pStyle w:val="a"/>
        <w:rPr>
          <w:rtl/>
        </w:rPr>
      </w:pPr>
    </w:p>
    <w:p w14:paraId="5105FAE9" w14:textId="77777777" w:rsidR="00000000" w:rsidRDefault="00E84F3B">
      <w:pPr>
        <w:pStyle w:val="a"/>
        <w:rPr>
          <w:rFonts w:hint="cs"/>
          <w:rtl/>
        </w:rPr>
      </w:pPr>
      <w:r>
        <w:rPr>
          <w:rFonts w:hint="cs"/>
          <w:rtl/>
        </w:rPr>
        <w:t xml:space="preserve">זה לא מאבק על שלטון, זה מאבק עבור החד-הוריות. </w:t>
      </w:r>
    </w:p>
    <w:p w14:paraId="6D77ACE2" w14:textId="77777777" w:rsidR="00000000" w:rsidRDefault="00E84F3B">
      <w:pPr>
        <w:pStyle w:val="ac"/>
        <w:rPr>
          <w:rtl/>
        </w:rPr>
      </w:pPr>
      <w:r>
        <w:rPr>
          <w:rtl/>
        </w:rPr>
        <w:br/>
        <w:t>קריאות:</w:t>
      </w:r>
    </w:p>
    <w:p w14:paraId="23305E0D" w14:textId="77777777" w:rsidR="00000000" w:rsidRDefault="00E84F3B">
      <w:pPr>
        <w:pStyle w:val="a"/>
        <w:rPr>
          <w:rtl/>
        </w:rPr>
      </w:pPr>
    </w:p>
    <w:p w14:paraId="1194ED9F" w14:textId="77777777" w:rsidR="00000000" w:rsidRDefault="00E84F3B">
      <w:pPr>
        <w:pStyle w:val="a"/>
        <w:rPr>
          <w:rFonts w:hint="cs"/>
          <w:rtl/>
        </w:rPr>
      </w:pPr>
      <w:r>
        <w:rPr>
          <w:rFonts w:hint="cs"/>
          <w:rtl/>
        </w:rPr>
        <w:t>- - -</w:t>
      </w:r>
    </w:p>
    <w:p w14:paraId="196C9886" w14:textId="77777777" w:rsidR="00000000" w:rsidRDefault="00E84F3B">
      <w:pPr>
        <w:pStyle w:val="ac"/>
        <w:rPr>
          <w:rtl/>
        </w:rPr>
      </w:pPr>
      <w:r>
        <w:rPr>
          <w:rtl/>
        </w:rPr>
        <w:br/>
        <w:t>יאיר פרץ (ש"ס):</w:t>
      </w:r>
    </w:p>
    <w:p w14:paraId="76240326" w14:textId="77777777" w:rsidR="00000000" w:rsidRDefault="00E84F3B">
      <w:pPr>
        <w:pStyle w:val="a"/>
        <w:rPr>
          <w:rtl/>
        </w:rPr>
      </w:pPr>
    </w:p>
    <w:p w14:paraId="5E99CB07" w14:textId="77777777" w:rsidR="00000000" w:rsidRDefault="00E84F3B">
      <w:pPr>
        <w:pStyle w:val="a"/>
        <w:rPr>
          <w:rFonts w:hint="cs"/>
          <w:rtl/>
        </w:rPr>
      </w:pPr>
      <w:r>
        <w:rPr>
          <w:rFonts w:hint="cs"/>
          <w:rtl/>
        </w:rPr>
        <w:t>- - -</w:t>
      </w:r>
    </w:p>
    <w:p w14:paraId="4D0EC00E" w14:textId="77777777" w:rsidR="00000000" w:rsidRDefault="00E84F3B">
      <w:pPr>
        <w:pStyle w:val="ac"/>
        <w:rPr>
          <w:rtl/>
        </w:rPr>
      </w:pPr>
      <w:r>
        <w:rPr>
          <w:rtl/>
        </w:rPr>
        <w:br/>
        <w:t>יעקב ליצמן (יהדות התורה):</w:t>
      </w:r>
    </w:p>
    <w:p w14:paraId="49EAC43C" w14:textId="77777777" w:rsidR="00000000" w:rsidRDefault="00E84F3B">
      <w:pPr>
        <w:pStyle w:val="a"/>
        <w:rPr>
          <w:rtl/>
        </w:rPr>
      </w:pPr>
    </w:p>
    <w:p w14:paraId="4E7701E5" w14:textId="77777777" w:rsidR="00000000" w:rsidRDefault="00E84F3B">
      <w:pPr>
        <w:pStyle w:val="a"/>
        <w:rPr>
          <w:rFonts w:hint="cs"/>
          <w:rtl/>
        </w:rPr>
      </w:pPr>
      <w:r>
        <w:rPr>
          <w:rFonts w:hint="cs"/>
          <w:rtl/>
        </w:rPr>
        <w:t>- - -</w:t>
      </w:r>
    </w:p>
    <w:p w14:paraId="46908EB3" w14:textId="77777777" w:rsidR="00000000" w:rsidRDefault="00E84F3B">
      <w:pPr>
        <w:pStyle w:val="ad"/>
        <w:rPr>
          <w:rtl/>
        </w:rPr>
      </w:pPr>
      <w:r>
        <w:rPr>
          <w:rtl/>
        </w:rPr>
        <w:br/>
        <w:t>היו"ר אתי לבני:</w:t>
      </w:r>
    </w:p>
    <w:p w14:paraId="32BF4112" w14:textId="77777777" w:rsidR="00000000" w:rsidRDefault="00E84F3B">
      <w:pPr>
        <w:pStyle w:val="a"/>
        <w:rPr>
          <w:rtl/>
        </w:rPr>
      </w:pPr>
    </w:p>
    <w:p w14:paraId="6E30136C" w14:textId="77777777" w:rsidR="00000000" w:rsidRDefault="00E84F3B">
      <w:pPr>
        <w:pStyle w:val="a"/>
        <w:rPr>
          <w:rFonts w:hint="cs"/>
          <w:rtl/>
        </w:rPr>
      </w:pPr>
      <w:r>
        <w:rPr>
          <w:rFonts w:hint="cs"/>
          <w:rtl/>
        </w:rPr>
        <w:t>תמשיכי, בבקשה.</w:t>
      </w:r>
    </w:p>
    <w:p w14:paraId="456605CD" w14:textId="77777777" w:rsidR="00000000" w:rsidRDefault="00E84F3B">
      <w:pPr>
        <w:pStyle w:val="ac"/>
        <w:rPr>
          <w:rtl/>
        </w:rPr>
      </w:pPr>
      <w:r>
        <w:rPr>
          <w:rtl/>
        </w:rPr>
        <w:br/>
        <w:t>יצחק כהן (ש"ס):</w:t>
      </w:r>
    </w:p>
    <w:p w14:paraId="75F97524" w14:textId="77777777" w:rsidR="00000000" w:rsidRDefault="00E84F3B">
      <w:pPr>
        <w:pStyle w:val="a"/>
        <w:rPr>
          <w:rtl/>
        </w:rPr>
      </w:pPr>
    </w:p>
    <w:p w14:paraId="7E0FE6F4" w14:textId="77777777" w:rsidR="00000000" w:rsidRDefault="00E84F3B">
      <w:pPr>
        <w:pStyle w:val="a"/>
        <w:rPr>
          <w:rFonts w:hint="cs"/>
          <w:rtl/>
        </w:rPr>
      </w:pPr>
      <w:r>
        <w:rPr>
          <w:rFonts w:hint="cs"/>
          <w:rtl/>
        </w:rPr>
        <w:t>- - -</w:t>
      </w:r>
    </w:p>
    <w:p w14:paraId="431C08AA" w14:textId="77777777" w:rsidR="00000000" w:rsidRDefault="00E84F3B">
      <w:pPr>
        <w:pStyle w:val="ac"/>
        <w:rPr>
          <w:rtl/>
        </w:rPr>
      </w:pPr>
      <w:r>
        <w:rPr>
          <w:rtl/>
        </w:rPr>
        <w:br/>
        <w:t>השר מאיר שטרית:</w:t>
      </w:r>
    </w:p>
    <w:p w14:paraId="25853C7F" w14:textId="77777777" w:rsidR="00000000" w:rsidRDefault="00E84F3B">
      <w:pPr>
        <w:pStyle w:val="a"/>
        <w:rPr>
          <w:rtl/>
        </w:rPr>
      </w:pPr>
    </w:p>
    <w:p w14:paraId="036EACB5" w14:textId="77777777" w:rsidR="00000000" w:rsidRDefault="00E84F3B">
      <w:pPr>
        <w:pStyle w:val="a"/>
        <w:rPr>
          <w:rFonts w:hint="cs"/>
          <w:rtl/>
        </w:rPr>
      </w:pPr>
      <w:r>
        <w:rPr>
          <w:rFonts w:hint="cs"/>
          <w:rtl/>
        </w:rPr>
        <w:t>- - - הצבעתם בעד - - -</w:t>
      </w:r>
    </w:p>
    <w:p w14:paraId="47E443B1" w14:textId="77777777" w:rsidR="00000000" w:rsidRDefault="00E84F3B">
      <w:pPr>
        <w:pStyle w:val="ac"/>
        <w:rPr>
          <w:rtl/>
        </w:rPr>
      </w:pPr>
      <w:r>
        <w:rPr>
          <w:rtl/>
        </w:rPr>
        <w:br/>
        <w:t>יעקב ליצמן (יהדות התורה):</w:t>
      </w:r>
    </w:p>
    <w:p w14:paraId="1B05B006" w14:textId="77777777" w:rsidR="00000000" w:rsidRDefault="00E84F3B">
      <w:pPr>
        <w:pStyle w:val="a"/>
        <w:rPr>
          <w:rtl/>
        </w:rPr>
      </w:pPr>
    </w:p>
    <w:p w14:paraId="443E9E09" w14:textId="77777777" w:rsidR="00000000" w:rsidRDefault="00E84F3B">
      <w:pPr>
        <w:pStyle w:val="a"/>
        <w:rPr>
          <w:rFonts w:hint="cs"/>
          <w:rtl/>
        </w:rPr>
      </w:pPr>
      <w:r>
        <w:rPr>
          <w:rFonts w:hint="cs"/>
          <w:rtl/>
        </w:rPr>
        <w:t>- - -</w:t>
      </w:r>
    </w:p>
    <w:p w14:paraId="3141A087" w14:textId="77777777" w:rsidR="00000000" w:rsidRDefault="00E84F3B">
      <w:pPr>
        <w:pStyle w:val="ac"/>
        <w:rPr>
          <w:rtl/>
        </w:rPr>
      </w:pPr>
    </w:p>
    <w:p w14:paraId="3DB82C0A" w14:textId="77777777" w:rsidR="00000000" w:rsidRDefault="00E84F3B">
      <w:pPr>
        <w:pStyle w:val="ac"/>
        <w:rPr>
          <w:rtl/>
        </w:rPr>
      </w:pPr>
      <w:r>
        <w:rPr>
          <w:rtl/>
        </w:rPr>
        <w:br/>
        <w:t>קריאות:</w:t>
      </w:r>
    </w:p>
    <w:p w14:paraId="5D7E6308" w14:textId="77777777" w:rsidR="00000000" w:rsidRDefault="00E84F3B">
      <w:pPr>
        <w:pStyle w:val="a"/>
        <w:rPr>
          <w:rtl/>
        </w:rPr>
      </w:pPr>
    </w:p>
    <w:p w14:paraId="54AA1D38" w14:textId="77777777" w:rsidR="00000000" w:rsidRDefault="00E84F3B">
      <w:pPr>
        <w:pStyle w:val="a"/>
        <w:rPr>
          <w:rFonts w:hint="cs"/>
          <w:rtl/>
        </w:rPr>
      </w:pPr>
      <w:r>
        <w:rPr>
          <w:rFonts w:hint="cs"/>
          <w:rtl/>
        </w:rPr>
        <w:t>- - -</w:t>
      </w:r>
    </w:p>
    <w:p w14:paraId="1D2FDC17" w14:textId="77777777" w:rsidR="00000000" w:rsidRDefault="00E84F3B">
      <w:pPr>
        <w:pStyle w:val="SpeakerCon"/>
        <w:rPr>
          <w:rtl/>
        </w:rPr>
      </w:pPr>
      <w:r>
        <w:rPr>
          <w:rtl/>
        </w:rPr>
        <w:br/>
      </w:r>
      <w:bookmarkStart w:id="404" w:name="FS000001039T16_07_2003_15_29_44C"/>
      <w:bookmarkEnd w:id="404"/>
      <w:r>
        <w:rPr>
          <w:rtl/>
        </w:rPr>
        <w:t>ענבל גבריאלי (הליכוד):</w:t>
      </w:r>
    </w:p>
    <w:p w14:paraId="501B23AA" w14:textId="77777777" w:rsidR="00000000" w:rsidRDefault="00E84F3B">
      <w:pPr>
        <w:pStyle w:val="a"/>
        <w:rPr>
          <w:rtl/>
        </w:rPr>
      </w:pPr>
    </w:p>
    <w:p w14:paraId="3C340B46" w14:textId="77777777" w:rsidR="00000000" w:rsidRDefault="00E84F3B">
      <w:pPr>
        <w:pStyle w:val="a"/>
        <w:rPr>
          <w:rFonts w:hint="cs"/>
          <w:rtl/>
        </w:rPr>
      </w:pPr>
      <w:r>
        <w:rPr>
          <w:rFonts w:hint="cs"/>
          <w:rtl/>
        </w:rPr>
        <w:t>כשאמהות - - -</w:t>
      </w:r>
    </w:p>
    <w:p w14:paraId="33A14017" w14:textId="77777777" w:rsidR="00000000" w:rsidRDefault="00E84F3B">
      <w:pPr>
        <w:pStyle w:val="ad"/>
        <w:rPr>
          <w:rtl/>
        </w:rPr>
      </w:pPr>
      <w:r>
        <w:rPr>
          <w:rtl/>
        </w:rPr>
        <w:br/>
        <w:t>היו</w:t>
      </w:r>
      <w:r>
        <w:rPr>
          <w:rtl/>
        </w:rPr>
        <w:t>"ר אתי לבני:</w:t>
      </w:r>
    </w:p>
    <w:p w14:paraId="4C248D05" w14:textId="77777777" w:rsidR="00000000" w:rsidRDefault="00E84F3B">
      <w:pPr>
        <w:pStyle w:val="a"/>
        <w:rPr>
          <w:rtl/>
        </w:rPr>
      </w:pPr>
    </w:p>
    <w:p w14:paraId="3142CA6A" w14:textId="77777777" w:rsidR="00000000" w:rsidRDefault="00E84F3B">
      <w:pPr>
        <w:pStyle w:val="a"/>
        <w:rPr>
          <w:rFonts w:hint="cs"/>
          <w:rtl/>
        </w:rPr>
      </w:pPr>
      <w:r>
        <w:rPr>
          <w:rFonts w:hint="cs"/>
          <w:rtl/>
        </w:rPr>
        <w:t xml:space="preserve">תמשיכי. תתעלמי מהם. </w:t>
      </w:r>
    </w:p>
    <w:p w14:paraId="6A5C16ED" w14:textId="77777777" w:rsidR="00000000" w:rsidRDefault="00E84F3B">
      <w:pPr>
        <w:pStyle w:val="SpeakerCon"/>
        <w:rPr>
          <w:rtl/>
        </w:rPr>
      </w:pPr>
      <w:r>
        <w:rPr>
          <w:rtl/>
        </w:rPr>
        <w:br/>
      </w:r>
      <w:bookmarkStart w:id="405" w:name="FS000001039T16_07_2003_15_30_09C"/>
      <w:bookmarkEnd w:id="405"/>
      <w:r>
        <w:rPr>
          <w:rtl/>
        </w:rPr>
        <w:t>ענבל גבריאלי (הליכוד):</w:t>
      </w:r>
    </w:p>
    <w:p w14:paraId="69E87ACE" w14:textId="77777777" w:rsidR="00000000" w:rsidRDefault="00E84F3B">
      <w:pPr>
        <w:pStyle w:val="a"/>
        <w:rPr>
          <w:rtl/>
        </w:rPr>
      </w:pPr>
    </w:p>
    <w:p w14:paraId="16BC2294" w14:textId="77777777" w:rsidR="00000000" w:rsidRDefault="00E84F3B">
      <w:pPr>
        <w:pStyle w:val="a"/>
        <w:rPr>
          <w:rFonts w:hint="cs"/>
          <w:rtl/>
        </w:rPr>
      </w:pPr>
      <w:r>
        <w:rPr>
          <w:rFonts w:hint="cs"/>
          <w:rtl/>
        </w:rPr>
        <w:t>כשאמהות חד-הוריות עולות ברגל בהמוניהן - - -</w:t>
      </w:r>
    </w:p>
    <w:p w14:paraId="4A875744" w14:textId="77777777" w:rsidR="00000000" w:rsidRDefault="00E84F3B">
      <w:pPr>
        <w:pStyle w:val="ac"/>
        <w:rPr>
          <w:rtl/>
        </w:rPr>
      </w:pPr>
      <w:r>
        <w:rPr>
          <w:rtl/>
        </w:rPr>
        <w:br/>
        <w:t>קריאות:</w:t>
      </w:r>
    </w:p>
    <w:p w14:paraId="452B9AD4" w14:textId="77777777" w:rsidR="00000000" w:rsidRDefault="00E84F3B">
      <w:pPr>
        <w:pStyle w:val="a"/>
        <w:rPr>
          <w:rtl/>
        </w:rPr>
      </w:pPr>
    </w:p>
    <w:p w14:paraId="34DF89AA" w14:textId="77777777" w:rsidR="00000000" w:rsidRDefault="00E84F3B">
      <w:pPr>
        <w:pStyle w:val="a"/>
        <w:rPr>
          <w:rFonts w:hint="cs"/>
          <w:rtl/>
        </w:rPr>
      </w:pPr>
      <w:r>
        <w:rPr>
          <w:rFonts w:hint="cs"/>
          <w:rtl/>
        </w:rPr>
        <w:t>- - -</w:t>
      </w:r>
    </w:p>
    <w:p w14:paraId="7EB0FFA4" w14:textId="77777777" w:rsidR="00000000" w:rsidRDefault="00E84F3B">
      <w:pPr>
        <w:pStyle w:val="ac"/>
        <w:rPr>
          <w:rtl/>
        </w:rPr>
      </w:pPr>
      <w:r>
        <w:rPr>
          <w:rtl/>
        </w:rPr>
        <w:br/>
        <w:t>רן כהן (מרצ):</w:t>
      </w:r>
    </w:p>
    <w:p w14:paraId="674C4251" w14:textId="77777777" w:rsidR="00000000" w:rsidRDefault="00E84F3B">
      <w:pPr>
        <w:pStyle w:val="a"/>
        <w:rPr>
          <w:rtl/>
        </w:rPr>
      </w:pPr>
    </w:p>
    <w:p w14:paraId="7399147C" w14:textId="77777777" w:rsidR="00000000" w:rsidRDefault="00E84F3B">
      <w:pPr>
        <w:pStyle w:val="a"/>
        <w:rPr>
          <w:rFonts w:hint="cs"/>
          <w:rtl/>
        </w:rPr>
      </w:pPr>
      <w:r>
        <w:rPr>
          <w:rFonts w:hint="cs"/>
          <w:rtl/>
        </w:rPr>
        <w:t>- - -</w:t>
      </w:r>
    </w:p>
    <w:p w14:paraId="52B3CAF0" w14:textId="77777777" w:rsidR="00000000" w:rsidRDefault="00E84F3B">
      <w:pPr>
        <w:pStyle w:val="ad"/>
        <w:rPr>
          <w:rFonts w:hint="cs"/>
          <w:rtl/>
        </w:rPr>
      </w:pPr>
    </w:p>
    <w:p w14:paraId="567D369F" w14:textId="77777777" w:rsidR="00000000" w:rsidRDefault="00E84F3B">
      <w:pPr>
        <w:pStyle w:val="ad"/>
        <w:rPr>
          <w:rtl/>
        </w:rPr>
      </w:pPr>
      <w:r>
        <w:rPr>
          <w:rtl/>
        </w:rPr>
        <w:t>היו"ר אתי לבני:</w:t>
      </w:r>
    </w:p>
    <w:p w14:paraId="1CA55F02" w14:textId="77777777" w:rsidR="00000000" w:rsidRDefault="00E84F3B">
      <w:pPr>
        <w:pStyle w:val="a"/>
        <w:rPr>
          <w:rtl/>
        </w:rPr>
      </w:pPr>
    </w:p>
    <w:p w14:paraId="0F3AA320" w14:textId="77777777" w:rsidR="00000000" w:rsidRDefault="00E84F3B">
      <w:pPr>
        <w:pStyle w:val="a"/>
        <w:rPr>
          <w:rFonts w:hint="cs"/>
          <w:rtl/>
        </w:rPr>
      </w:pPr>
      <w:r>
        <w:rPr>
          <w:rFonts w:hint="cs"/>
          <w:rtl/>
        </w:rPr>
        <w:t>אני מבקשת שקט. תנו לחברת הכנסת ענבל גבריאלי לסיים; בעצם להתחיל. תודה.</w:t>
      </w:r>
    </w:p>
    <w:p w14:paraId="5790BC78" w14:textId="77777777" w:rsidR="00000000" w:rsidRDefault="00E84F3B">
      <w:pPr>
        <w:pStyle w:val="a"/>
        <w:ind w:firstLine="0"/>
        <w:rPr>
          <w:rFonts w:hint="cs"/>
          <w:rtl/>
        </w:rPr>
      </w:pPr>
    </w:p>
    <w:p w14:paraId="669B2A1F" w14:textId="77777777" w:rsidR="00000000" w:rsidRDefault="00E84F3B">
      <w:pPr>
        <w:pStyle w:val="ac"/>
        <w:rPr>
          <w:rtl/>
        </w:rPr>
      </w:pPr>
      <w:r>
        <w:rPr>
          <w:rFonts w:hint="eastAsia"/>
          <w:rtl/>
        </w:rPr>
        <w:t>רן</w:t>
      </w:r>
      <w:r>
        <w:rPr>
          <w:rtl/>
        </w:rPr>
        <w:t xml:space="preserve"> כהן (מרצ):</w:t>
      </w:r>
    </w:p>
    <w:p w14:paraId="69ABE1FE" w14:textId="77777777" w:rsidR="00000000" w:rsidRDefault="00E84F3B">
      <w:pPr>
        <w:pStyle w:val="a"/>
        <w:rPr>
          <w:rFonts w:hint="cs"/>
          <w:rtl/>
        </w:rPr>
      </w:pPr>
    </w:p>
    <w:p w14:paraId="0209BB59" w14:textId="77777777" w:rsidR="00000000" w:rsidRDefault="00E84F3B">
      <w:pPr>
        <w:pStyle w:val="a"/>
        <w:rPr>
          <w:rFonts w:hint="cs"/>
          <w:rtl/>
        </w:rPr>
      </w:pPr>
      <w:r>
        <w:rPr>
          <w:rFonts w:hint="cs"/>
          <w:rtl/>
        </w:rPr>
        <w:t>תגידי מה ה</w:t>
      </w:r>
      <w:r>
        <w:rPr>
          <w:rFonts w:hint="cs"/>
          <w:rtl/>
        </w:rPr>
        <w:t>תוצאה. לאנשים אין מה לאכול.</w:t>
      </w:r>
    </w:p>
    <w:p w14:paraId="4A64F24A" w14:textId="77777777" w:rsidR="00000000" w:rsidRDefault="00E84F3B">
      <w:pPr>
        <w:pStyle w:val="a"/>
        <w:ind w:firstLine="0"/>
        <w:rPr>
          <w:rFonts w:hint="cs"/>
          <w:rtl/>
        </w:rPr>
      </w:pPr>
    </w:p>
    <w:p w14:paraId="1DAFDA21" w14:textId="77777777" w:rsidR="00000000" w:rsidRDefault="00E84F3B">
      <w:pPr>
        <w:pStyle w:val="ad"/>
        <w:rPr>
          <w:rtl/>
        </w:rPr>
      </w:pPr>
      <w:r>
        <w:rPr>
          <w:rtl/>
        </w:rPr>
        <w:t>היו"ר אתי לבני:</w:t>
      </w:r>
    </w:p>
    <w:p w14:paraId="7E4FD4EA" w14:textId="77777777" w:rsidR="00000000" w:rsidRDefault="00E84F3B">
      <w:pPr>
        <w:pStyle w:val="a"/>
        <w:rPr>
          <w:rtl/>
        </w:rPr>
      </w:pPr>
    </w:p>
    <w:p w14:paraId="57A8064C" w14:textId="77777777" w:rsidR="00000000" w:rsidRDefault="00E84F3B">
      <w:pPr>
        <w:pStyle w:val="a"/>
        <w:rPr>
          <w:rFonts w:hint="cs"/>
          <w:rtl/>
        </w:rPr>
      </w:pPr>
      <w:r>
        <w:rPr>
          <w:rFonts w:hint="cs"/>
          <w:rtl/>
        </w:rPr>
        <w:t>השר שטרית מייד יעלה להשיב, ואז תשמיעו את דבריכם.</w:t>
      </w:r>
    </w:p>
    <w:p w14:paraId="64068406" w14:textId="77777777" w:rsidR="00000000" w:rsidRDefault="00E84F3B">
      <w:pPr>
        <w:pStyle w:val="a"/>
        <w:ind w:firstLine="0"/>
        <w:rPr>
          <w:rFonts w:hint="cs"/>
          <w:rtl/>
        </w:rPr>
      </w:pPr>
    </w:p>
    <w:p w14:paraId="6903C207" w14:textId="77777777" w:rsidR="00000000" w:rsidRDefault="00E84F3B">
      <w:pPr>
        <w:pStyle w:val="ac"/>
        <w:rPr>
          <w:rtl/>
        </w:rPr>
      </w:pPr>
      <w:r>
        <w:rPr>
          <w:rFonts w:hint="eastAsia"/>
          <w:rtl/>
        </w:rPr>
        <w:t>עסאם</w:t>
      </w:r>
      <w:r>
        <w:rPr>
          <w:rtl/>
        </w:rPr>
        <w:t xml:space="preserve"> מח'ול (חד"ש-תע"ל):</w:t>
      </w:r>
    </w:p>
    <w:p w14:paraId="50377D4E" w14:textId="77777777" w:rsidR="00000000" w:rsidRDefault="00E84F3B">
      <w:pPr>
        <w:pStyle w:val="a"/>
        <w:rPr>
          <w:rFonts w:hint="cs"/>
          <w:rtl/>
        </w:rPr>
      </w:pPr>
    </w:p>
    <w:p w14:paraId="7BCEEF5A" w14:textId="77777777" w:rsidR="00000000" w:rsidRDefault="00E84F3B">
      <w:pPr>
        <w:pStyle w:val="a"/>
        <w:rPr>
          <w:rFonts w:hint="cs"/>
          <w:rtl/>
        </w:rPr>
      </w:pPr>
      <w:r>
        <w:rPr>
          <w:rFonts w:hint="cs"/>
          <w:rtl/>
        </w:rPr>
        <w:t>לא, אי-אפשר עם הצביעות הזאת.</w:t>
      </w:r>
    </w:p>
    <w:p w14:paraId="4CC13D9D" w14:textId="77777777" w:rsidR="00000000" w:rsidRDefault="00E84F3B">
      <w:pPr>
        <w:pStyle w:val="a"/>
        <w:ind w:firstLine="0"/>
        <w:rPr>
          <w:rFonts w:hint="cs"/>
          <w:rtl/>
        </w:rPr>
      </w:pPr>
    </w:p>
    <w:p w14:paraId="2C659BDC" w14:textId="77777777" w:rsidR="00000000" w:rsidRDefault="00E84F3B">
      <w:pPr>
        <w:pStyle w:val="ac"/>
        <w:rPr>
          <w:rtl/>
        </w:rPr>
      </w:pPr>
      <w:r>
        <w:rPr>
          <w:rFonts w:hint="eastAsia"/>
          <w:rtl/>
        </w:rPr>
        <w:t>יצחק</w:t>
      </w:r>
      <w:r>
        <w:rPr>
          <w:rtl/>
        </w:rPr>
        <w:t xml:space="preserve"> כהן (ש"ס):</w:t>
      </w:r>
    </w:p>
    <w:p w14:paraId="51190902" w14:textId="77777777" w:rsidR="00000000" w:rsidRDefault="00E84F3B">
      <w:pPr>
        <w:pStyle w:val="a"/>
        <w:rPr>
          <w:rFonts w:hint="cs"/>
          <w:rtl/>
        </w:rPr>
      </w:pPr>
    </w:p>
    <w:p w14:paraId="487B7382" w14:textId="77777777" w:rsidR="00000000" w:rsidRDefault="00E84F3B">
      <w:pPr>
        <w:pStyle w:val="a"/>
        <w:rPr>
          <w:rFonts w:hint="cs"/>
          <w:rtl/>
        </w:rPr>
      </w:pPr>
      <w:r>
        <w:rPr>
          <w:rFonts w:hint="cs"/>
          <w:rtl/>
        </w:rPr>
        <w:t>את הצבעת בשביל זה. לא הצביעו בשבילך.</w:t>
      </w:r>
    </w:p>
    <w:p w14:paraId="430B1DA4" w14:textId="77777777" w:rsidR="00000000" w:rsidRDefault="00E84F3B">
      <w:pPr>
        <w:pStyle w:val="a"/>
        <w:ind w:firstLine="0"/>
        <w:rPr>
          <w:rFonts w:hint="cs"/>
          <w:rtl/>
        </w:rPr>
      </w:pPr>
    </w:p>
    <w:p w14:paraId="1C7CE722" w14:textId="77777777" w:rsidR="00000000" w:rsidRDefault="00E84F3B">
      <w:pPr>
        <w:pStyle w:val="SpeakerCon"/>
        <w:rPr>
          <w:rtl/>
        </w:rPr>
      </w:pPr>
      <w:bookmarkStart w:id="406" w:name="FS000001039T16_07_2003_14_58_07"/>
      <w:bookmarkStart w:id="407" w:name="FS000001039T16_07_2003_14_58_16C"/>
      <w:bookmarkEnd w:id="406"/>
      <w:bookmarkEnd w:id="407"/>
      <w:r>
        <w:rPr>
          <w:rtl/>
        </w:rPr>
        <w:t>ענבל גבריאלי (הליכוד):</w:t>
      </w:r>
    </w:p>
    <w:p w14:paraId="7EBBD2EC" w14:textId="77777777" w:rsidR="00000000" w:rsidRDefault="00E84F3B">
      <w:pPr>
        <w:pStyle w:val="a"/>
        <w:rPr>
          <w:rtl/>
        </w:rPr>
      </w:pPr>
    </w:p>
    <w:p w14:paraId="0697A432" w14:textId="77777777" w:rsidR="00000000" w:rsidRDefault="00E84F3B">
      <w:pPr>
        <w:pStyle w:val="a"/>
        <w:rPr>
          <w:rFonts w:hint="cs"/>
          <w:rtl/>
        </w:rPr>
      </w:pPr>
      <w:r>
        <w:rPr>
          <w:rFonts w:hint="cs"/>
          <w:rtl/>
        </w:rPr>
        <w:t>כשאמהות חד-הוריות - - -</w:t>
      </w:r>
    </w:p>
    <w:p w14:paraId="0282BA68" w14:textId="77777777" w:rsidR="00000000" w:rsidRDefault="00E84F3B">
      <w:pPr>
        <w:pStyle w:val="a"/>
        <w:ind w:firstLine="0"/>
        <w:rPr>
          <w:rFonts w:hint="cs"/>
          <w:rtl/>
        </w:rPr>
      </w:pPr>
    </w:p>
    <w:p w14:paraId="6C35C9A5" w14:textId="77777777" w:rsidR="00000000" w:rsidRDefault="00E84F3B">
      <w:pPr>
        <w:pStyle w:val="ac"/>
        <w:rPr>
          <w:rtl/>
        </w:rPr>
      </w:pPr>
      <w:r>
        <w:rPr>
          <w:rFonts w:hint="eastAsia"/>
          <w:rtl/>
        </w:rPr>
        <w:t>ג</w:t>
      </w:r>
      <w:r>
        <w:rPr>
          <w:rtl/>
        </w:rPr>
        <w:t>'מאל זחאלקה (בל"ד):</w:t>
      </w:r>
    </w:p>
    <w:p w14:paraId="6685C30A" w14:textId="77777777" w:rsidR="00000000" w:rsidRDefault="00E84F3B">
      <w:pPr>
        <w:pStyle w:val="a"/>
        <w:rPr>
          <w:rFonts w:hint="cs"/>
          <w:rtl/>
        </w:rPr>
      </w:pPr>
    </w:p>
    <w:p w14:paraId="34985064" w14:textId="77777777" w:rsidR="00000000" w:rsidRDefault="00E84F3B">
      <w:pPr>
        <w:pStyle w:val="a"/>
        <w:rPr>
          <w:rFonts w:hint="cs"/>
          <w:rtl/>
        </w:rPr>
      </w:pPr>
      <w:r>
        <w:rPr>
          <w:rFonts w:hint="cs"/>
          <w:rtl/>
        </w:rPr>
        <w:t>- - -</w:t>
      </w:r>
    </w:p>
    <w:p w14:paraId="5250EC89" w14:textId="77777777" w:rsidR="00000000" w:rsidRDefault="00E84F3B">
      <w:pPr>
        <w:pStyle w:val="a"/>
        <w:ind w:firstLine="0"/>
        <w:rPr>
          <w:rFonts w:hint="cs"/>
          <w:rtl/>
        </w:rPr>
      </w:pPr>
    </w:p>
    <w:p w14:paraId="058F264E" w14:textId="77777777" w:rsidR="00000000" w:rsidRDefault="00E84F3B">
      <w:pPr>
        <w:pStyle w:val="ac"/>
        <w:rPr>
          <w:rtl/>
        </w:rPr>
      </w:pPr>
      <w:r>
        <w:rPr>
          <w:rFonts w:hint="eastAsia"/>
          <w:rtl/>
        </w:rPr>
        <w:t>יצחק</w:t>
      </w:r>
      <w:r>
        <w:rPr>
          <w:rtl/>
        </w:rPr>
        <w:t xml:space="preserve"> כהן (ש"ס):</w:t>
      </w:r>
    </w:p>
    <w:p w14:paraId="5FBD2C57" w14:textId="77777777" w:rsidR="00000000" w:rsidRDefault="00E84F3B">
      <w:pPr>
        <w:pStyle w:val="a"/>
        <w:rPr>
          <w:rFonts w:hint="cs"/>
          <w:rtl/>
        </w:rPr>
      </w:pPr>
    </w:p>
    <w:p w14:paraId="775AF3AC" w14:textId="77777777" w:rsidR="00000000" w:rsidRDefault="00E84F3B">
      <w:pPr>
        <w:pStyle w:val="a"/>
        <w:rPr>
          <w:rFonts w:hint="cs"/>
          <w:rtl/>
        </w:rPr>
      </w:pPr>
      <w:r>
        <w:rPr>
          <w:rFonts w:hint="cs"/>
          <w:rtl/>
        </w:rPr>
        <w:t>די כבר. די כבר.</w:t>
      </w:r>
    </w:p>
    <w:p w14:paraId="7743072A" w14:textId="77777777" w:rsidR="00000000" w:rsidRDefault="00E84F3B">
      <w:pPr>
        <w:pStyle w:val="a"/>
        <w:ind w:firstLine="0"/>
        <w:rPr>
          <w:rFonts w:hint="cs"/>
          <w:rtl/>
        </w:rPr>
      </w:pPr>
    </w:p>
    <w:p w14:paraId="6176D5DC" w14:textId="77777777" w:rsidR="00000000" w:rsidRDefault="00E84F3B">
      <w:pPr>
        <w:pStyle w:val="SpeakerCon"/>
        <w:rPr>
          <w:rtl/>
        </w:rPr>
      </w:pPr>
      <w:bookmarkStart w:id="408" w:name="FS000001039T16_07_2003_14_58_55C"/>
      <w:bookmarkEnd w:id="408"/>
      <w:r>
        <w:rPr>
          <w:rtl/>
        </w:rPr>
        <w:t>ענבל גבריאלי (הליכוד):</w:t>
      </w:r>
    </w:p>
    <w:p w14:paraId="26F73FA7" w14:textId="77777777" w:rsidR="00000000" w:rsidRDefault="00E84F3B">
      <w:pPr>
        <w:pStyle w:val="a"/>
        <w:rPr>
          <w:rtl/>
        </w:rPr>
      </w:pPr>
    </w:p>
    <w:p w14:paraId="76519E44" w14:textId="77777777" w:rsidR="00000000" w:rsidRDefault="00E84F3B">
      <w:pPr>
        <w:pStyle w:val="a"/>
        <w:rPr>
          <w:rFonts w:hint="cs"/>
          <w:rtl/>
        </w:rPr>
      </w:pPr>
      <w:r>
        <w:rPr>
          <w:rFonts w:hint="cs"/>
          <w:rtl/>
        </w:rPr>
        <w:t>אני הצבעתי בעד, ועכשיו אני רוצה לדבר, בבקשה, ואתה מפריע לי.</w:t>
      </w:r>
    </w:p>
    <w:p w14:paraId="3431842D" w14:textId="77777777" w:rsidR="00000000" w:rsidRDefault="00E84F3B">
      <w:pPr>
        <w:pStyle w:val="a"/>
        <w:ind w:firstLine="0"/>
        <w:rPr>
          <w:rFonts w:hint="cs"/>
          <w:rtl/>
        </w:rPr>
      </w:pPr>
    </w:p>
    <w:p w14:paraId="6AA8745B" w14:textId="77777777" w:rsidR="00000000" w:rsidRDefault="00E84F3B">
      <w:pPr>
        <w:pStyle w:val="ac"/>
        <w:rPr>
          <w:rtl/>
        </w:rPr>
      </w:pPr>
      <w:r>
        <w:rPr>
          <w:rFonts w:hint="eastAsia"/>
          <w:rtl/>
        </w:rPr>
        <w:t>עסאם</w:t>
      </w:r>
      <w:r>
        <w:rPr>
          <w:rtl/>
        </w:rPr>
        <w:t xml:space="preserve"> מח'ול (חד"ש-תע"ל):</w:t>
      </w:r>
    </w:p>
    <w:p w14:paraId="5B84C83C" w14:textId="77777777" w:rsidR="00000000" w:rsidRDefault="00E84F3B">
      <w:pPr>
        <w:pStyle w:val="a"/>
        <w:rPr>
          <w:rFonts w:hint="cs"/>
          <w:rtl/>
        </w:rPr>
      </w:pPr>
    </w:p>
    <w:p w14:paraId="10028555" w14:textId="77777777" w:rsidR="00000000" w:rsidRDefault="00E84F3B">
      <w:pPr>
        <w:pStyle w:val="a"/>
        <w:rPr>
          <w:rFonts w:hint="cs"/>
          <w:rtl/>
        </w:rPr>
      </w:pPr>
      <w:r>
        <w:rPr>
          <w:rFonts w:hint="cs"/>
          <w:rtl/>
        </w:rPr>
        <w:t>- - -</w:t>
      </w:r>
    </w:p>
    <w:p w14:paraId="4BC1D80F" w14:textId="77777777" w:rsidR="00000000" w:rsidRDefault="00E84F3B">
      <w:pPr>
        <w:pStyle w:val="a"/>
        <w:ind w:firstLine="0"/>
        <w:rPr>
          <w:rFonts w:hint="cs"/>
          <w:rtl/>
        </w:rPr>
      </w:pPr>
    </w:p>
    <w:p w14:paraId="668A8A8B" w14:textId="77777777" w:rsidR="00000000" w:rsidRDefault="00E84F3B">
      <w:pPr>
        <w:pStyle w:val="ac"/>
        <w:rPr>
          <w:rtl/>
        </w:rPr>
      </w:pPr>
      <w:r>
        <w:rPr>
          <w:rFonts w:hint="eastAsia"/>
          <w:rtl/>
        </w:rPr>
        <w:t>חיים</w:t>
      </w:r>
      <w:r>
        <w:rPr>
          <w:rtl/>
        </w:rPr>
        <w:t xml:space="preserve"> כץ (הליכוד):</w:t>
      </w:r>
    </w:p>
    <w:p w14:paraId="6BF1E131" w14:textId="77777777" w:rsidR="00000000" w:rsidRDefault="00E84F3B">
      <w:pPr>
        <w:pStyle w:val="a"/>
        <w:rPr>
          <w:rFonts w:hint="cs"/>
          <w:rtl/>
        </w:rPr>
      </w:pPr>
    </w:p>
    <w:p w14:paraId="395907D1" w14:textId="77777777" w:rsidR="00000000" w:rsidRDefault="00E84F3B">
      <w:pPr>
        <w:pStyle w:val="a"/>
        <w:rPr>
          <w:rFonts w:hint="cs"/>
          <w:rtl/>
        </w:rPr>
      </w:pPr>
      <w:r>
        <w:rPr>
          <w:rFonts w:hint="cs"/>
          <w:rtl/>
        </w:rPr>
        <w:t>- - -</w:t>
      </w:r>
    </w:p>
    <w:p w14:paraId="278DAFE0" w14:textId="77777777" w:rsidR="00000000" w:rsidRDefault="00E84F3B">
      <w:pPr>
        <w:pStyle w:val="a"/>
        <w:ind w:firstLine="0"/>
        <w:rPr>
          <w:rFonts w:hint="cs"/>
          <w:rtl/>
        </w:rPr>
      </w:pPr>
    </w:p>
    <w:p w14:paraId="01A0DAC7" w14:textId="77777777" w:rsidR="00000000" w:rsidRDefault="00E84F3B">
      <w:pPr>
        <w:pStyle w:val="SpeakerCon"/>
        <w:rPr>
          <w:rtl/>
        </w:rPr>
      </w:pPr>
      <w:bookmarkStart w:id="409" w:name="FS000001039T16_07_2003_14_59_36C"/>
      <w:bookmarkEnd w:id="409"/>
      <w:r>
        <w:rPr>
          <w:rtl/>
        </w:rPr>
        <w:t>ענבל גבריאלי (הליכוד):</w:t>
      </w:r>
    </w:p>
    <w:p w14:paraId="12F5B2D4" w14:textId="77777777" w:rsidR="00000000" w:rsidRDefault="00E84F3B">
      <w:pPr>
        <w:pStyle w:val="a"/>
        <w:rPr>
          <w:rtl/>
        </w:rPr>
      </w:pPr>
    </w:p>
    <w:p w14:paraId="76DA1AC6" w14:textId="77777777" w:rsidR="00000000" w:rsidRDefault="00E84F3B">
      <w:pPr>
        <w:pStyle w:val="a"/>
        <w:rPr>
          <w:rFonts w:hint="cs"/>
          <w:rtl/>
        </w:rPr>
      </w:pPr>
      <w:r>
        <w:rPr>
          <w:rFonts w:hint="cs"/>
          <w:rtl/>
        </w:rPr>
        <w:t xml:space="preserve">הוא בממשלה הקודמת קיצץ, לא </w:t>
      </w:r>
      <w:r>
        <w:rPr>
          <w:rFonts w:hint="cs"/>
          <w:rtl/>
        </w:rPr>
        <w:t>רק התוכנית הכלכלית קיצצה.</w:t>
      </w:r>
    </w:p>
    <w:p w14:paraId="28420645" w14:textId="77777777" w:rsidR="00000000" w:rsidRDefault="00E84F3B">
      <w:pPr>
        <w:pStyle w:val="a"/>
        <w:ind w:firstLine="0"/>
        <w:rPr>
          <w:rFonts w:hint="cs"/>
          <w:rtl/>
        </w:rPr>
      </w:pPr>
    </w:p>
    <w:p w14:paraId="07F74954" w14:textId="77777777" w:rsidR="00000000" w:rsidRDefault="00E84F3B">
      <w:pPr>
        <w:pStyle w:val="ac"/>
        <w:rPr>
          <w:rtl/>
        </w:rPr>
      </w:pPr>
      <w:r>
        <w:rPr>
          <w:rFonts w:hint="eastAsia"/>
          <w:rtl/>
        </w:rPr>
        <w:t>טלב</w:t>
      </w:r>
      <w:r>
        <w:rPr>
          <w:rtl/>
        </w:rPr>
        <w:t xml:space="preserve"> אלסאנע (רע"ם):</w:t>
      </w:r>
    </w:p>
    <w:p w14:paraId="34C4E133" w14:textId="77777777" w:rsidR="00000000" w:rsidRDefault="00E84F3B">
      <w:pPr>
        <w:pStyle w:val="a"/>
        <w:rPr>
          <w:rFonts w:hint="cs"/>
          <w:rtl/>
        </w:rPr>
      </w:pPr>
    </w:p>
    <w:p w14:paraId="00003886" w14:textId="77777777" w:rsidR="00000000" w:rsidRDefault="00E84F3B">
      <w:pPr>
        <w:pStyle w:val="a"/>
        <w:rPr>
          <w:rFonts w:hint="cs"/>
          <w:rtl/>
        </w:rPr>
      </w:pPr>
      <w:r>
        <w:rPr>
          <w:rFonts w:hint="cs"/>
          <w:rtl/>
        </w:rPr>
        <w:t>מה אתם חושבים, שאנשים טיפשים?</w:t>
      </w:r>
    </w:p>
    <w:p w14:paraId="23851BBD" w14:textId="77777777" w:rsidR="00000000" w:rsidRDefault="00E84F3B">
      <w:pPr>
        <w:pStyle w:val="a"/>
        <w:ind w:firstLine="0"/>
        <w:rPr>
          <w:rFonts w:hint="cs"/>
          <w:rtl/>
        </w:rPr>
      </w:pPr>
    </w:p>
    <w:p w14:paraId="4485D7D6" w14:textId="77777777" w:rsidR="00000000" w:rsidRDefault="00E84F3B">
      <w:pPr>
        <w:pStyle w:val="ad"/>
        <w:rPr>
          <w:rtl/>
        </w:rPr>
      </w:pPr>
      <w:r>
        <w:rPr>
          <w:rtl/>
        </w:rPr>
        <w:t>היו"ר אתי לבני:</w:t>
      </w:r>
    </w:p>
    <w:p w14:paraId="5DB5FA84" w14:textId="77777777" w:rsidR="00000000" w:rsidRDefault="00E84F3B">
      <w:pPr>
        <w:pStyle w:val="a"/>
        <w:rPr>
          <w:rtl/>
        </w:rPr>
      </w:pPr>
    </w:p>
    <w:p w14:paraId="295888A0" w14:textId="77777777" w:rsidR="00000000" w:rsidRDefault="00E84F3B">
      <w:pPr>
        <w:pStyle w:val="a"/>
        <w:rPr>
          <w:rFonts w:hint="cs"/>
          <w:rtl/>
        </w:rPr>
      </w:pPr>
      <w:r>
        <w:rPr>
          <w:rFonts w:hint="cs"/>
          <w:rtl/>
        </w:rPr>
        <w:t>תמשיכי, תמשיכי. חבר הכנסת מח'ול.</w:t>
      </w:r>
    </w:p>
    <w:p w14:paraId="447E2077" w14:textId="77777777" w:rsidR="00000000" w:rsidRDefault="00E84F3B">
      <w:pPr>
        <w:pStyle w:val="a"/>
        <w:ind w:firstLine="0"/>
        <w:rPr>
          <w:rFonts w:hint="cs"/>
          <w:rtl/>
        </w:rPr>
      </w:pPr>
    </w:p>
    <w:p w14:paraId="35B053DE" w14:textId="77777777" w:rsidR="00000000" w:rsidRDefault="00E84F3B">
      <w:pPr>
        <w:pStyle w:val="SpeakerCon"/>
        <w:rPr>
          <w:rtl/>
        </w:rPr>
      </w:pPr>
      <w:bookmarkStart w:id="410" w:name="FS000001039T16_07_2003_15_00_27C"/>
      <w:bookmarkEnd w:id="410"/>
      <w:r>
        <w:rPr>
          <w:rtl/>
        </w:rPr>
        <w:t>ענבל גבריאלי (הליכוד):</w:t>
      </w:r>
    </w:p>
    <w:p w14:paraId="488E2EEF" w14:textId="77777777" w:rsidR="00000000" w:rsidRDefault="00E84F3B">
      <w:pPr>
        <w:pStyle w:val="a"/>
        <w:rPr>
          <w:rtl/>
        </w:rPr>
      </w:pPr>
    </w:p>
    <w:p w14:paraId="11AB6503" w14:textId="77777777" w:rsidR="00000000" w:rsidRDefault="00E84F3B">
      <w:pPr>
        <w:pStyle w:val="a"/>
        <w:rPr>
          <w:rFonts w:hint="cs"/>
          <w:rtl/>
        </w:rPr>
      </w:pPr>
      <w:r>
        <w:rPr>
          <w:rFonts w:hint="cs"/>
          <w:rtl/>
        </w:rPr>
        <w:t>כשאמהות חד-הוריות עולות ברגל בהמוניהן מכל רחבי ישראל, הן אומרות לנו משהו.</w:t>
      </w:r>
    </w:p>
    <w:p w14:paraId="774EE3ED" w14:textId="77777777" w:rsidR="00000000" w:rsidRDefault="00E84F3B">
      <w:pPr>
        <w:pStyle w:val="a"/>
        <w:ind w:firstLine="0"/>
        <w:rPr>
          <w:rFonts w:hint="cs"/>
          <w:rtl/>
        </w:rPr>
      </w:pPr>
    </w:p>
    <w:p w14:paraId="288AF203" w14:textId="77777777" w:rsidR="00000000" w:rsidRDefault="00E84F3B">
      <w:pPr>
        <w:pStyle w:val="ad"/>
        <w:rPr>
          <w:rtl/>
        </w:rPr>
      </w:pPr>
      <w:r>
        <w:rPr>
          <w:rtl/>
        </w:rPr>
        <w:t>היו"ר אתי לבני:</w:t>
      </w:r>
    </w:p>
    <w:p w14:paraId="75731AC1" w14:textId="77777777" w:rsidR="00000000" w:rsidRDefault="00E84F3B">
      <w:pPr>
        <w:pStyle w:val="a"/>
        <w:rPr>
          <w:rtl/>
        </w:rPr>
      </w:pPr>
    </w:p>
    <w:p w14:paraId="5BD64AC2" w14:textId="77777777" w:rsidR="00000000" w:rsidRDefault="00E84F3B">
      <w:pPr>
        <w:pStyle w:val="a"/>
        <w:rPr>
          <w:rFonts w:hint="cs"/>
          <w:rtl/>
        </w:rPr>
      </w:pPr>
      <w:r>
        <w:rPr>
          <w:rFonts w:hint="cs"/>
          <w:rtl/>
        </w:rPr>
        <w:t>חבר הכנסת מ</w:t>
      </w:r>
      <w:r>
        <w:rPr>
          <w:rFonts w:hint="cs"/>
          <w:rtl/>
        </w:rPr>
        <w:t>ח'ול.</w:t>
      </w:r>
    </w:p>
    <w:p w14:paraId="46FEDD00" w14:textId="77777777" w:rsidR="00000000" w:rsidRDefault="00E84F3B">
      <w:pPr>
        <w:pStyle w:val="a"/>
        <w:ind w:firstLine="0"/>
        <w:rPr>
          <w:rFonts w:hint="cs"/>
          <w:rtl/>
        </w:rPr>
      </w:pPr>
    </w:p>
    <w:p w14:paraId="3A7131C0" w14:textId="77777777" w:rsidR="00000000" w:rsidRDefault="00E84F3B">
      <w:pPr>
        <w:pStyle w:val="SpeakerCon"/>
        <w:rPr>
          <w:rtl/>
        </w:rPr>
      </w:pPr>
      <w:bookmarkStart w:id="411" w:name="FS000001039T16_07_2003_15_00_56C"/>
      <w:bookmarkEnd w:id="411"/>
      <w:r>
        <w:rPr>
          <w:rtl/>
        </w:rPr>
        <w:t>ענבל גבריאלי (הליכוד):</w:t>
      </w:r>
    </w:p>
    <w:p w14:paraId="238E6A0B" w14:textId="77777777" w:rsidR="00000000" w:rsidRDefault="00E84F3B">
      <w:pPr>
        <w:pStyle w:val="a"/>
        <w:rPr>
          <w:rtl/>
        </w:rPr>
      </w:pPr>
    </w:p>
    <w:p w14:paraId="2986F2ED" w14:textId="77777777" w:rsidR="00000000" w:rsidRDefault="00E84F3B">
      <w:pPr>
        <w:pStyle w:val="a"/>
        <w:rPr>
          <w:rFonts w:hint="cs"/>
          <w:rtl/>
        </w:rPr>
      </w:pPr>
      <w:r>
        <w:rPr>
          <w:rFonts w:hint="cs"/>
          <w:rtl/>
        </w:rPr>
        <w:t>כשעשרות וכנראה בקרוב מאות אמהות חד-הוריות, שלא יכולות להתקיים, עוזבות הכול ועולות אל הבירה, אלינו, הן אומרות לנו מלה אחת גדולה: הגזמתם. והן צודקות.</w:t>
      </w:r>
    </w:p>
    <w:p w14:paraId="39223A27" w14:textId="77777777" w:rsidR="00000000" w:rsidRDefault="00E84F3B">
      <w:pPr>
        <w:pStyle w:val="a"/>
        <w:ind w:firstLine="0"/>
        <w:rPr>
          <w:rFonts w:hint="cs"/>
          <w:rtl/>
        </w:rPr>
      </w:pPr>
    </w:p>
    <w:p w14:paraId="711DABA7" w14:textId="77777777" w:rsidR="00000000" w:rsidRDefault="00E84F3B">
      <w:pPr>
        <w:pStyle w:val="ac"/>
        <w:rPr>
          <w:rtl/>
        </w:rPr>
      </w:pPr>
      <w:r>
        <w:rPr>
          <w:rFonts w:hint="eastAsia"/>
          <w:rtl/>
        </w:rPr>
        <w:t>טלב</w:t>
      </w:r>
      <w:r>
        <w:rPr>
          <w:rtl/>
        </w:rPr>
        <w:t xml:space="preserve"> אלסאנע (רע"ם):</w:t>
      </w:r>
    </w:p>
    <w:p w14:paraId="1A4F1C6F" w14:textId="77777777" w:rsidR="00000000" w:rsidRDefault="00E84F3B">
      <w:pPr>
        <w:pStyle w:val="a"/>
        <w:rPr>
          <w:rFonts w:hint="cs"/>
          <w:rtl/>
        </w:rPr>
      </w:pPr>
    </w:p>
    <w:p w14:paraId="68027E0D" w14:textId="77777777" w:rsidR="00000000" w:rsidRDefault="00E84F3B">
      <w:pPr>
        <w:pStyle w:val="a"/>
        <w:rPr>
          <w:rFonts w:hint="cs"/>
          <w:rtl/>
        </w:rPr>
      </w:pPr>
      <w:r>
        <w:rPr>
          <w:rFonts w:hint="cs"/>
          <w:rtl/>
        </w:rPr>
        <w:t>מי הגזים? בראשותו של מי?</w:t>
      </w:r>
    </w:p>
    <w:p w14:paraId="42AAAD9C" w14:textId="77777777" w:rsidR="00000000" w:rsidRDefault="00E84F3B">
      <w:pPr>
        <w:pStyle w:val="a"/>
        <w:ind w:firstLine="0"/>
        <w:rPr>
          <w:rFonts w:hint="cs"/>
          <w:rtl/>
        </w:rPr>
      </w:pPr>
    </w:p>
    <w:p w14:paraId="28D3214D" w14:textId="77777777" w:rsidR="00000000" w:rsidRDefault="00E84F3B">
      <w:pPr>
        <w:pStyle w:val="SpeakerCon"/>
        <w:rPr>
          <w:rtl/>
        </w:rPr>
      </w:pPr>
      <w:bookmarkStart w:id="412" w:name="FS000001039T16_07_2003_15_01_41C"/>
      <w:bookmarkEnd w:id="412"/>
      <w:r>
        <w:rPr>
          <w:rtl/>
        </w:rPr>
        <w:t>ענבל גבריאלי (הליכוד):</w:t>
      </w:r>
    </w:p>
    <w:p w14:paraId="46B14277" w14:textId="77777777" w:rsidR="00000000" w:rsidRDefault="00E84F3B">
      <w:pPr>
        <w:pStyle w:val="a"/>
        <w:rPr>
          <w:rtl/>
        </w:rPr>
      </w:pPr>
    </w:p>
    <w:p w14:paraId="194FB19D" w14:textId="77777777" w:rsidR="00000000" w:rsidRDefault="00E84F3B">
      <w:pPr>
        <w:pStyle w:val="a"/>
        <w:rPr>
          <w:rFonts w:hint="cs"/>
          <w:rtl/>
        </w:rPr>
      </w:pPr>
      <w:r>
        <w:rPr>
          <w:rFonts w:hint="cs"/>
          <w:rtl/>
        </w:rPr>
        <w:t xml:space="preserve">נכון, </w:t>
      </w:r>
      <w:r>
        <w:rPr>
          <w:rFonts w:hint="cs"/>
          <w:rtl/>
        </w:rPr>
        <w:t>ממשלת ישראל וכנסת ישראל, ואני בתוכה, הצבענו בעד התוכנית הכלכלית של האוצר, וכל זה אחרי הקיצוצים בתקציב של שנת 2002. ולמה? כי המצב הכלכלי במדינת ישראל הוא פשוט קטסטרופלי - -</w:t>
      </w:r>
    </w:p>
    <w:p w14:paraId="215D9A78" w14:textId="77777777" w:rsidR="00000000" w:rsidRDefault="00E84F3B">
      <w:pPr>
        <w:pStyle w:val="a"/>
        <w:ind w:firstLine="0"/>
        <w:rPr>
          <w:rFonts w:hint="cs"/>
          <w:rtl/>
        </w:rPr>
      </w:pPr>
    </w:p>
    <w:p w14:paraId="1EFBBD8B" w14:textId="77777777" w:rsidR="00000000" w:rsidRDefault="00E84F3B">
      <w:pPr>
        <w:pStyle w:val="ac"/>
        <w:rPr>
          <w:rtl/>
        </w:rPr>
      </w:pPr>
    </w:p>
    <w:p w14:paraId="3AA35011" w14:textId="77777777" w:rsidR="00000000" w:rsidRDefault="00E84F3B">
      <w:pPr>
        <w:pStyle w:val="ac"/>
        <w:rPr>
          <w:rtl/>
        </w:rPr>
      </w:pPr>
      <w:r>
        <w:rPr>
          <w:rFonts w:hint="eastAsia"/>
          <w:rtl/>
        </w:rPr>
        <w:t>אילנה</w:t>
      </w:r>
      <w:r>
        <w:rPr>
          <w:rtl/>
        </w:rPr>
        <w:t xml:space="preserve"> כהן (עם אחד):</w:t>
      </w:r>
    </w:p>
    <w:p w14:paraId="26437C76" w14:textId="77777777" w:rsidR="00000000" w:rsidRDefault="00E84F3B">
      <w:pPr>
        <w:pStyle w:val="a"/>
        <w:rPr>
          <w:rFonts w:hint="cs"/>
          <w:rtl/>
        </w:rPr>
      </w:pPr>
    </w:p>
    <w:p w14:paraId="060A7E02" w14:textId="77777777" w:rsidR="00000000" w:rsidRDefault="00E84F3B">
      <w:pPr>
        <w:pStyle w:val="a"/>
        <w:rPr>
          <w:rFonts w:hint="cs"/>
          <w:rtl/>
        </w:rPr>
      </w:pPr>
      <w:r>
        <w:rPr>
          <w:rFonts w:hint="cs"/>
          <w:rtl/>
        </w:rPr>
        <w:t>אני מאוד מעריכה אותך, אבל אל תהיו צבועים.</w:t>
      </w:r>
    </w:p>
    <w:p w14:paraId="5B90BC9C" w14:textId="77777777" w:rsidR="00000000" w:rsidRDefault="00E84F3B">
      <w:pPr>
        <w:pStyle w:val="a"/>
        <w:ind w:firstLine="0"/>
        <w:rPr>
          <w:rFonts w:hint="cs"/>
          <w:rtl/>
        </w:rPr>
      </w:pPr>
    </w:p>
    <w:p w14:paraId="5AA09B1D" w14:textId="77777777" w:rsidR="00000000" w:rsidRDefault="00E84F3B">
      <w:pPr>
        <w:pStyle w:val="SpeakerCon"/>
        <w:rPr>
          <w:rtl/>
        </w:rPr>
      </w:pPr>
      <w:bookmarkStart w:id="413" w:name="FS000001039T16_07_2003_15_02_43C"/>
      <w:bookmarkEnd w:id="413"/>
      <w:r>
        <w:rPr>
          <w:rtl/>
        </w:rPr>
        <w:t>ענבל גבריאלי (הליכ</w:t>
      </w:r>
      <w:r>
        <w:rPr>
          <w:rtl/>
        </w:rPr>
        <w:t>וד):</w:t>
      </w:r>
    </w:p>
    <w:p w14:paraId="5E6B9DB2" w14:textId="77777777" w:rsidR="00000000" w:rsidRDefault="00E84F3B">
      <w:pPr>
        <w:pStyle w:val="a"/>
        <w:rPr>
          <w:rtl/>
        </w:rPr>
      </w:pPr>
    </w:p>
    <w:p w14:paraId="618DA0A9" w14:textId="77777777" w:rsidR="00000000" w:rsidRDefault="00E84F3B">
      <w:pPr>
        <w:pStyle w:val="a"/>
        <w:rPr>
          <w:rFonts w:hint="cs"/>
          <w:rtl/>
        </w:rPr>
      </w:pPr>
      <w:r>
        <w:rPr>
          <w:rFonts w:hint="cs"/>
          <w:rtl/>
        </w:rPr>
        <w:t>- -  יש אבטלה, יש עוני, אין תמיכה. אנחנו ידענו שצריך לעשות משהו כדי להציל את המשק. ידענו שנצטרך לשלם מחיר כואב, ואפילו העם מבין את המחיר הזה.</w:t>
      </w:r>
    </w:p>
    <w:p w14:paraId="11595BEC" w14:textId="77777777" w:rsidR="00000000" w:rsidRDefault="00E84F3B">
      <w:pPr>
        <w:pStyle w:val="a"/>
        <w:ind w:firstLine="0"/>
        <w:rPr>
          <w:rFonts w:hint="cs"/>
          <w:rtl/>
        </w:rPr>
      </w:pPr>
    </w:p>
    <w:p w14:paraId="2C282F1F" w14:textId="77777777" w:rsidR="00000000" w:rsidRDefault="00E84F3B">
      <w:pPr>
        <w:pStyle w:val="ac"/>
        <w:rPr>
          <w:rtl/>
        </w:rPr>
      </w:pPr>
      <w:r>
        <w:rPr>
          <w:rFonts w:hint="eastAsia"/>
          <w:rtl/>
        </w:rPr>
        <w:t>עסאם</w:t>
      </w:r>
      <w:r>
        <w:rPr>
          <w:rtl/>
        </w:rPr>
        <w:t xml:space="preserve"> מח'ול (חד"ש-תע"ל):</w:t>
      </w:r>
    </w:p>
    <w:p w14:paraId="1CA48F8E" w14:textId="77777777" w:rsidR="00000000" w:rsidRDefault="00E84F3B">
      <w:pPr>
        <w:pStyle w:val="a"/>
        <w:rPr>
          <w:rFonts w:hint="cs"/>
          <w:rtl/>
        </w:rPr>
      </w:pPr>
    </w:p>
    <w:p w14:paraId="70240583" w14:textId="77777777" w:rsidR="00000000" w:rsidRDefault="00E84F3B">
      <w:pPr>
        <w:pStyle w:val="a"/>
        <w:rPr>
          <w:rFonts w:hint="cs"/>
          <w:rtl/>
        </w:rPr>
      </w:pPr>
      <w:r>
        <w:rPr>
          <w:rFonts w:hint="cs"/>
          <w:rtl/>
        </w:rPr>
        <w:t>לא, לא, העם לא מבין.</w:t>
      </w:r>
    </w:p>
    <w:p w14:paraId="30F46502" w14:textId="77777777" w:rsidR="00000000" w:rsidRDefault="00E84F3B">
      <w:pPr>
        <w:pStyle w:val="a"/>
        <w:ind w:firstLine="0"/>
        <w:rPr>
          <w:rFonts w:hint="cs"/>
          <w:rtl/>
        </w:rPr>
      </w:pPr>
    </w:p>
    <w:p w14:paraId="2AD3BF4A" w14:textId="77777777" w:rsidR="00000000" w:rsidRDefault="00E84F3B">
      <w:pPr>
        <w:pStyle w:val="ac"/>
        <w:rPr>
          <w:rtl/>
        </w:rPr>
      </w:pPr>
      <w:r>
        <w:rPr>
          <w:rFonts w:hint="eastAsia"/>
          <w:rtl/>
        </w:rPr>
        <w:t>דוד</w:t>
      </w:r>
      <w:r>
        <w:rPr>
          <w:rtl/>
        </w:rPr>
        <w:t xml:space="preserve"> טל (עם אחד):</w:t>
      </w:r>
    </w:p>
    <w:p w14:paraId="185E5140" w14:textId="77777777" w:rsidR="00000000" w:rsidRDefault="00E84F3B">
      <w:pPr>
        <w:pStyle w:val="a"/>
        <w:rPr>
          <w:rFonts w:hint="cs"/>
          <w:rtl/>
        </w:rPr>
      </w:pPr>
    </w:p>
    <w:p w14:paraId="755FD625" w14:textId="77777777" w:rsidR="00000000" w:rsidRDefault="00E84F3B">
      <w:pPr>
        <w:pStyle w:val="a"/>
        <w:rPr>
          <w:rFonts w:hint="cs"/>
          <w:rtl/>
        </w:rPr>
      </w:pPr>
      <w:r>
        <w:rPr>
          <w:rFonts w:hint="cs"/>
          <w:rtl/>
        </w:rPr>
        <w:t>לא, העם לא מבין.</w:t>
      </w:r>
    </w:p>
    <w:p w14:paraId="78A737BC" w14:textId="77777777" w:rsidR="00000000" w:rsidRDefault="00E84F3B">
      <w:pPr>
        <w:pStyle w:val="a"/>
        <w:ind w:firstLine="0"/>
        <w:rPr>
          <w:rFonts w:hint="cs"/>
          <w:rtl/>
        </w:rPr>
      </w:pPr>
    </w:p>
    <w:p w14:paraId="42120F86" w14:textId="77777777" w:rsidR="00000000" w:rsidRDefault="00E84F3B">
      <w:pPr>
        <w:pStyle w:val="ac"/>
        <w:rPr>
          <w:rtl/>
        </w:rPr>
      </w:pPr>
      <w:r>
        <w:rPr>
          <w:rFonts w:hint="eastAsia"/>
          <w:rtl/>
        </w:rPr>
        <w:t>אילנה</w:t>
      </w:r>
      <w:r>
        <w:rPr>
          <w:rtl/>
        </w:rPr>
        <w:t xml:space="preserve"> כהן (עם אחד):</w:t>
      </w:r>
    </w:p>
    <w:p w14:paraId="49EA54A1" w14:textId="77777777" w:rsidR="00000000" w:rsidRDefault="00E84F3B">
      <w:pPr>
        <w:pStyle w:val="a"/>
        <w:rPr>
          <w:rFonts w:hint="cs"/>
          <w:rtl/>
        </w:rPr>
      </w:pPr>
    </w:p>
    <w:p w14:paraId="3DBD933C" w14:textId="77777777" w:rsidR="00000000" w:rsidRDefault="00E84F3B">
      <w:pPr>
        <w:pStyle w:val="a"/>
        <w:rPr>
          <w:rFonts w:hint="cs"/>
          <w:rtl/>
        </w:rPr>
      </w:pPr>
      <w:r>
        <w:rPr>
          <w:rFonts w:hint="cs"/>
          <w:rtl/>
        </w:rPr>
        <w:t>- -</w:t>
      </w:r>
      <w:r>
        <w:rPr>
          <w:rFonts w:hint="cs"/>
          <w:rtl/>
        </w:rPr>
        <w:t xml:space="preserve"> -</w:t>
      </w:r>
    </w:p>
    <w:p w14:paraId="2CC62A1B" w14:textId="77777777" w:rsidR="00000000" w:rsidRDefault="00E84F3B">
      <w:pPr>
        <w:pStyle w:val="a"/>
        <w:ind w:firstLine="0"/>
        <w:rPr>
          <w:rFonts w:hint="cs"/>
          <w:rtl/>
        </w:rPr>
      </w:pPr>
    </w:p>
    <w:p w14:paraId="494A2852" w14:textId="77777777" w:rsidR="00000000" w:rsidRDefault="00E84F3B">
      <w:pPr>
        <w:pStyle w:val="SpeakerCon"/>
        <w:rPr>
          <w:rtl/>
        </w:rPr>
      </w:pPr>
      <w:bookmarkStart w:id="414" w:name="FS000001039T16_07_2003_15_04_16C"/>
      <w:bookmarkEnd w:id="414"/>
      <w:r>
        <w:rPr>
          <w:rtl/>
        </w:rPr>
        <w:t>ענבל גבריאלי (הליכוד):</w:t>
      </w:r>
    </w:p>
    <w:p w14:paraId="3CF9BBD0" w14:textId="77777777" w:rsidR="00000000" w:rsidRDefault="00E84F3B">
      <w:pPr>
        <w:pStyle w:val="a"/>
        <w:rPr>
          <w:rtl/>
        </w:rPr>
      </w:pPr>
    </w:p>
    <w:p w14:paraId="53A6F53A" w14:textId="77777777" w:rsidR="00000000" w:rsidRDefault="00E84F3B">
      <w:pPr>
        <w:pStyle w:val="a"/>
        <w:rPr>
          <w:rFonts w:hint="cs"/>
          <w:rtl/>
        </w:rPr>
      </w:pPr>
      <w:r>
        <w:rPr>
          <w:rFonts w:hint="cs"/>
          <w:rtl/>
        </w:rPr>
        <w:t>העם מבין, והעם מוכן לשלם את המחיר הזה. העובדים מוכנים להרוויח פחות - - -</w:t>
      </w:r>
    </w:p>
    <w:p w14:paraId="471A83AB" w14:textId="77777777" w:rsidR="00000000" w:rsidRDefault="00E84F3B">
      <w:pPr>
        <w:pStyle w:val="a"/>
        <w:rPr>
          <w:rtl/>
        </w:rPr>
      </w:pPr>
    </w:p>
    <w:p w14:paraId="5F3A098A" w14:textId="77777777" w:rsidR="00000000" w:rsidRDefault="00E84F3B">
      <w:pPr>
        <w:pStyle w:val="ad"/>
        <w:rPr>
          <w:rtl/>
        </w:rPr>
      </w:pPr>
      <w:r>
        <w:rPr>
          <w:rtl/>
        </w:rPr>
        <w:t>היו"ר ראובן ריבלין:</w:t>
      </w:r>
    </w:p>
    <w:p w14:paraId="508CEBD7" w14:textId="77777777" w:rsidR="00000000" w:rsidRDefault="00E84F3B">
      <w:pPr>
        <w:pStyle w:val="a"/>
        <w:rPr>
          <w:rtl/>
        </w:rPr>
      </w:pPr>
    </w:p>
    <w:p w14:paraId="494088D9" w14:textId="77777777" w:rsidR="00000000" w:rsidRDefault="00E84F3B">
      <w:pPr>
        <w:pStyle w:val="a"/>
        <w:rPr>
          <w:rFonts w:hint="cs"/>
          <w:rtl/>
        </w:rPr>
      </w:pPr>
      <w:r>
        <w:rPr>
          <w:rFonts w:hint="cs"/>
          <w:rtl/>
        </w:rPr>
        <w:t xml:space="preserve">חברת הכנסת, נא להמתין. חבר הכנסת דוד טל, אני מבין שיש לך עכשיו אפשרות - - - נמצאות אתנו פה נשים שעשו באמת דברים אמיצים, שהפגינו. אתם </w:t>
      </w:r>
      <w:r>
        <w:rPr>
          <w:rFonts w:hint="cs"/>
          <w:rtl/>
        </w:rPr>
        <w:t>לא צריכים להישען עליהן. הן באו לראות דיון בנושאן. אני מתנצל ומצטער שהן לא הגיעו בזמן, משום שלא הזמנתם אותן בזמן. על מנת לקיים את הדיון - - -</w:t>
      </w:r>
    </w:p>
    <w:p w14:paraId="4BCEBC55" w14:textId="77777777" w:rsidR="00000000" w:rsidRDefault="00E84F3B">
      <w:pPr>
        <w:pStyle w:val="a"/>
        <w:ind w:firstLine="0"/>
        <w:rPr>
          <w:rFonts w:hint="cs"/>
          <w:rtl/>
        </w:rPr>
      </w:pPr>
    </w:p>
    <w:p w14:paraId="551BD801" w14:textId="77777777" w:rsidR="00000000" w:rsidRDefault="00E84F3B">
      <w:pPr>
        <w:pStyle w:val="ac"/>
        <w:rPr>
          <w:rtl/>
        </w:rPr>
      </w:pPr>
      <w:r>
        <w:rPr>
          <w:rFonts w:hint="eastAsia"/>
          <w:rtl/>
        </w:rPr>
        <w:t>דוד</w:t>
      </w:r>
      <w:r>
        <w:rPr>
          <w:rtl/>
        </w:rPr>
        <w:t xml:space="preserve"> טל (עם אחד):</w:t>
      </w:r>
    </w:p>
    <w:p w14:paraId="283A7103" w14:textId="77777777" w:rsidR="00000000" w:rsidRDefault="00E84F3B">
      <w:pPr>
        <w:pStyle w:val="a"/>
        <w:rPr>
          <w:rFonts w:hint="cs"/>
          <w:rtl/>
        </w:rPr>
      </w:pPr>
    </w:p>
    <w:p w14:paraId="650E40FA" w14:textId="77777777" w:rsidR="00000000" w:rsidRDefault="00E84F3B">
      <w:pPr>
        <w:pStyle w:val="a"/>
        <w:rPr>
          <w:rFonts w:hint="cs"/>
          <w:rtl/>
        </w:rPr>
      </w:pPr>
      <w:r>
        <w:rPr>
          <w:rFonts w:hint="cs"/>
          <w:rtl/>
        </w:rPr>
        <w:t>אדוני, לא נתנו לנו להכניס אותן.</w:t>
      </w:r>
    </w:p>
    <w:p w14:paraId="6EDF9C32" w14:textId="77777777" w:rsidR="00000000" w:rsidRDefault="00E84F3B">
      <w:pPr>
        <w:pStyle w:val="ad"/>
        <w:rPr>
          <w:rFonts w:hint="cs"/>
          <w:rtl/>
        </w:rPr>
      </w:pPr>
    </w:p>
    <w:p w14:paraId="13782127" w14:textId="77777777" w:rsidR="00000000" w:rsidRDefault="00E84F3B">
      <w:pPr>
        <w:pStyle w:val="ad"/>
        <w:rPr>
          <w:rtl/>
        </w:rPr>
      </w:pPr>
    </w:p>
    <w:p w14:paraId="029C99BB" w14:textId="77777777" w:rsidR="00000000" w:rsidRDefault="00E84F3B">
      <w:pPr>
        <w:pStyle w:val="ad"/>
        <w:rPr>
          <w:rtl/>
        </w:rPr>
      </w:pPr>
      <w:r>
        <w:rPr>
          <w:rtl/>
        </w:rPr>
        <w:t>היו"ר ראובן ריבלין:</w:t>
      </w:r>
    </w:p>
    <w:p w14:paraId="4CC25620" w14:textId="77777777" w:rsidR="00000000" w:rsidRDefault="00E84F3B">
      <w:pPr>
        <w:pStyle w:val="a"/>
        <w:rPr>
          <w:rtl/>
        </w:rPr>
      </w:pPr>
    </w:p>
    <w:p w14:paraId="566EF67F" w14:textId="77777777" w:rsidR="00000000" w:rsidRDefault="00E84F3B">
      <w:pPr>
        <w:pStyle w:val="a"/>
        <w:rPr>
          <w:rFonts w:hint="cs"/>
          <w:rtl/>
        </w:rPr>
      </w:pPr>
      <w:r>
        <w:rPr>
          <w:rFonts w:hint="cs"/>
          <w:rtl/>
        </w:rPr>
        <w:t>ישמע אדוני עכשיו, אני מכיר את כל העניינים</w:t>
      </w:r>
      <w:r>
        <w:rPr>
          <w:rFonts w:hint="cs"/>
          <w:rtl/>
        </w:rPr>
        <w:t>. חבר הכנסת ליצמן, אני מדבר עכשיו אל חבר הכנסת מח'ול ואל חבר הכנסת טל ואל חבר הכנסת זחאלקה. אנחנו ראינו ושמענו והכול מסודר. כולם יודעים שכולנו נוכחים כאן באולם. עכשיו אנחנו נקיים דיון. הדיון בהחלט מלא במטענים טעונים ביותר. כל חבר כנסת פה יביע את דבריו. השר</w:t>
      </w:r>
      <w:r>
        <w:rPr>
          <w:rFonts w:hint="cs"/>
          <w:rtl/>
        </w:rPr>
        <w:t xml:space="preserve"> יעלה. קריאות ביניים מותרות, אבל הן לא יכולות להיות הפרעה בלתי פוסקת, תוך כדי שימת לב ופזילה למקום זה או אחר. </w:t>
      </w:r>
    </w:p>
    <w:p w14:paraId="79F3540E" w14:textId="77777777" w:rsidR="00000000" w:rsidRDefault="00E84F3B">
      <w:pPr>
        <w:pStyle w:val="a"/>
        <w:ind w:firstLine="0"/>
        <w:rPr>
          <w:rFonts w:hint="cs"/>
          <w:rtl/>
        </w:rPr>
      </w:pPr>
    </w:p>
    <w:p w14:paraId="06EC88D6" w14:textId="77777777" w:rsidR="00000000" w:rsidRDefault="00E84F3B">
      <w:pPr>
        <w:pStyle w:val="ac"/>
        <w:rPr>
          <w:rtl/>
        </w:rPr>
      </w:pPr>
      <w:r>
        <w:rPr>
          <w:rFonts w:hint="eastAsia"/>
          <w:rtl/>
        </w:rPr>
        <w:t>עסאם</w:t>
      </w:r>
      <w:r>
        <w:rPr>
          <w:rtl/>
        </w:rPr>
        <w:t xml:space="preserve"> מח'ול (חד"ש-תע"ל):</w:t>
      </w:r>
    </w:p>
    <w:p w14:paraId="3B4A3503" w14:textId="77777777" w:rsidR="00000000" w:rsidRDefault="00E84F3B">
      <w:pPr>
        <w:pStyle w:val="a"/>
        <w:rPr>
          <w:rFonts w:hint="cs"/>
          <w:rtl/>
        </w:rPr>
      </w:pPr>
    </w:p>
    <w:p w14:paraId="28E08191" w14:textId="77777777" w:rsidR="00000000" w:rsidRDefault="00E84F3B">
      <w:pPr>
        <w:pStyle w:val="a"/>
        <w:rPr>
          <w:rFonts w:hint="cs"/>
          <w:rtl/>
        </w:rPr>
      </w:pPr>
      <w:r>
        <w:rPr>
          <w:rFonts w:hint="cs"/>
          <w:rtl/>
        </w:rPr>
        <w:t>- - -</w:t>
      </w:r>
    </w:p>
    <w:p w14:paraId="47D76A79" w14:textId="77777777" w:rsidR="00000000" w:rsidRDefault="00E84F3B">
      <w:pPr>
        <w:pStyle w:val="a"/>
        <w:ind w:firstLine="0"/>
        <w:rPr>
          <w:rFonts w:hint="cs"/>
          <w:rtl/>
        </w:rPr>
      </w:pPr>
    </w:p>
    <w:p w14:paraId="2E1C72C8" w14:textId="77777777" w:rsidR="00000000" w:rsidRDefault="00E84F3B">
      <w:pPr>
        <w:pStyle w:val="ac"/>
        <w:rPr>
          <w:rtl/>
        </w:rPr>
      </w:pPr>
      <w:r>
        <w:rPr>
          <w:rtl/>
        </w:rPr>
        <w:t>דוד טל (עם אחד):</w:t>
      </w:r>
    </w:p>
    <w:p w14:paraId="146C3FCC" w14:textId="77777777" w:rsidR="00000000" w:rsidRDefault="00E84F3B">
      <w:pPr>
        <w:pStyle w:val="a"/>
        <w:rPr>
          <w:rtl/>
        </w:rPr>
      </w:pPr>
    </w:p>
    <w:p w14:paraId="17D8201F" w14:textId="77777777" w:rsidR="00000000" w:rsidRDefault="00E84F3B">
      <w:pPr>
        <w:pStyle w:val="a"/>
        <w:rPr>
          <w:rFonts w:hint="cs"/>
          <w:rtl/>
        </w:rPr>
      </w:pPr>
      <w:r>
        <w:rPr>
          <w:rFonts w:hint="cs"/>
          <w:rtl/>
        </w:rPr>
        <w:t>למה אתה אומר את זה?</w:t>
      </w:r>
    </w:p>
    <w:p w14:paraId="595502C7" w14:textId="77777777" w:rsidR="00000000" w:rsidRDefault="00E84F3B">
      <w:pPr>
        <w:pStyle w:val="a"/>
        <w:ind w:firstLine="0"/>
        <w:rPr>
          <w:rFonts w:hint="cs"/>
          <w:rtl/>
        </w:rPr>
      </w:pPr>
    </w:p>
    <w:p w14:paraId="2D586B01" w14:textId="77777777" w:rsidR="00000000" w:rsidRDefault="00E84F3B">
      <w:pPr>
        <w:pStyle w:val="ad"/>
        <w:rPr>
          <w:rtl/>
        </w:rPr>
      </w:pPr>
      <w:r>
        <w:rPr>
          <w:rtl/>
        </w:rPr>
        <w:t>היו"ר ראובן ריבלין:</w:t>
      </w:r>
    </w:p>
    <w:p w14:paraId="340DCF9E" w14:textId="77777777" w:rsidR="00000000" w:rsidRDefault="00E84F3B">
      <w:pPr>
        <w:pStyle w:val="a"/>
        <w:rPr>
          <w:rtl/>
        </w:rPr>
      </w:pPr>
    </w:p>
    <w:p w14:paraId="10E2BA77" w14:textId="77777777" w:rsidR="00000000" w:rsidRDefault="00E84F3B">
      <w:pPr>
        <w:pStyle w:val="a"/>
        <w:rPr>
          <w:rFonts w:hint="cs"/>
          <w:rtl/>
        </w:rPr>
      </w:pPr>
      <w:r>
        <w:rPr>
          <w:rFonts w:hint="cs"/>
          <w:rtl/>
        </w:rPr>
        <w:t>חבר הכנסת מח'ול. חבר הכנסת טל, אני בא ומדבר בשמך. חב</w:t>
      </w:r>
      <w:r>
        <w:rPr>
          <w:rFonts w:hint="cs"/>
          <w:rtl/>
        </w:rPr>
        <w:t xml:space="preserve">ר הכנסת זחאלקה, חבר הכנסת אלסאנע, גם נתתי, גם שמעתי. תשמע, חבר הכנסת אלסאנע, נתתי לכל חברי הכנסת לדבר הרבה יותר זמן, על מנת לאפשר להם להשמיע את דבריהם באוזני אותם אנשים שנוכחים היום כאן. </w:t>
      </w:r>
    </w:p>
    <w:p w14:paraId="65182771" w14:textId="77777777" w:rsidR="00000000" w:rsidRDefault="00E84F3B">
      <w:pPr>
        <w:pStyle w:val="a"/>
        <w:ind w:firstLine="0"/>
        <w:rPr>
          <w:rFonts w:hint="cs"/>
          <w:rtl/>
        </w:rPr>
      </w:pPr>
    </w:p>
    <w:p w14:paraId="6AAE0D70" w14:textId="77777777" w:rsidR="00000000" w:rsidRDefault="00E84F3B">
      <w:pPr>
        <w:pStyle w:val="ac"/>
        <w:rPr>
          <w:rtl/>
        </w:rPr>
      </w:pPr>
      <w:r>
        <w:rPr>
          <w:rFonts w:hint="eastAsia"/>
          <w:rtl/>
        </w:rPr>
        <w:t>טלב</w:t>
      </w:r>
      <w:r>
        <w:rPr>
          <w:rtl/>
        </w:rPr>
        <w:t xml:space="preserve"> אלסאנע (רע"ם):</w:t>
      </w:r>
    </w:p>
    <w:p w14:paraId="32467767" w14:textId="77777777" w:rsidR="00000000" w:rsidRDefault="00E84F3B">
      <w:pPr>
        <w:pStyle w:val="a"/>
        <w:rPr>
          <w:rFonts w:hint="cs"/>
          <w:rtl/>
        </w:rPr>
      </w:pPr>
    </w:p>
    <w:p w14:paraId="545F6B9B" w14:textId="77777777" w:rsidR="00000000" w:rsidRDefault="00E84F3B">
      <w:pPr>
        <w:pStyle w:val="a"/>
        <w:rPr>
          <w:rFonts w:hint="cs"/>
          <w:rtl/>
        </w:rPr>
      </w:pPr>
      <w:r>
        <w:rPr>
          <w:rFonts w:hint="cs"/>
          <w:rtl/>
        </w:rPr>
        <w:t>זה נושא חשוב.</w:t>
      </w:r>
    </w:p>
    <w:p w14:paraId="6BAFF432" w14:textId="77777777" w:rsidR="00000000" w:rsidRDefault="00E84F3B">
      <w:pPr>
        <w:pStyle w:val="a"/>
        <w:ind w:firstLine="0"/>
        <w:rPr>
          <w:rFonts w:hint="cs"/>
          <w:rtl/>
        </w:rPr>
      </w:pPr>
    </w:p>
    <w:p w14:paraId="583808AA" w14:textId="77777777" w:rsidR="00000000" w:rsidRDefault="00E84F3B">
      <w:pPr>
        <w:pStyle w:val="ac"/>
        <w:rPr>
          <w:rtl/>
        </w:rPr>
      </w:pPr>
      <w:r>
        <w:rPr>
          <w:rFonts w:hint="eastAsia"/>
          <w:rtl/>
        </w:rPr>
        <w:t>אופיר</w:t>
      </w:r>
      <w:r>
        <w:rPr>
          <w:rtl/>
        </w:rPr>
        <w:t xml:space="preserve"> פינס-פז (העבודה-מימד):</w:t>
      </w:r>
    </w:p>
    <w:p w14:paraId="78B14E2D" w14:textId="77777777" w:rsidR="00000000" w:rsidRDefault="00E84F3B">
      <w:pPr>
        <w:pStyle w:val="a"/>
        <w:rPr>
          <w:rFonts w:hint="cs"/>
          <w:rtl/>
        </w:rPr>
      </w:pPr>
    </w:p>
    <w:p w14:paraId="45110E2E" w14:textId="77777777" w:rsidR="00000000" w:rsidRDefault="00E84F3B">
      <w:pPr>
        <w:pStyle w:val="a"/>
        <w:rPr>
          <w:rFonts w:hint="cs"/>
          <w:rtl/>
        </w:rPr>
      </w:pPr>
      <w:r>
        <w:rPr>
          <w:rFonts w:hint="cs"/>
          <w:rtl/>
        </w:rPr>
        <w:t>לי</w:t>
      </w:r>
      <w:r>
        <w:rPr>
          <w:rFonts w:hint="cs"/>
          <w:rtl/>
        </w:rPr>
        <w:t xml:space="preserve"> לא נתת.</w:t>
      </w:r>
    </w:p>
    <w:p w14:paraId="3A59E20A" w14:textId="77777777" w:rsidR="00000000" w:rsidRDefault="00E84F3B">
      <w:pPr>
        <w:pStyle w:val="a"/>
        <w:ind w:firstLine="0"/>
        <w:rPr>
          <w:rFonts w:hint="cs"/>
          <w:rtl/>
        </w:rPr>
      </w:pPr>
    </w:p>
    <w:p w14:paraId="25415F9E" w14:textId="77777777" w:rsidR="00000000" w:rsidRDefault="00E84F3B">
      <w:pPr>
        <w:pStyle w:val="ad"/>
        <w:rPr>
          <w:rtl/>
        </w:rPr>
      </w:pPr>
      <w:r>
        <w:rPr>
          <w:rtl/>
        </w:rPr>
        <w:t>היו"ר ראובן ריבלין:</w:t>
      </w:r>
    </w:p>
    <w:p w14:paraId="57FDFCE6" w14:textId="77777777" w:rsidR="00000000" w:rsidRDefault="00E84F3B">
      <w:pPr>
        <w:pStyle w:val="a"/>
        <w:rPr>
          <w:rtl/>
        </w:rPr>
      </w:pPr>
    </w:p>
    <w:p w14:paraId="45DBEEDA" w14:textId="77777777" w:rsidR="00000000" w:rsidRDefault="00E84F3B">
      <w:pPr>
        <w:pStyle w:val="a"/>
        <w:rPr>
          <w:rFonts w:hint="cs"/>
          <w:rtl/>
        </w:rPr>
      </w:pPr>
      <w:r>
        <w:rPr>
          <w:rFonts w:hint="cs"/>
          <w:rtl/>
        </w:rPr>
        <w:t>ידוע לי שכמה חברי כנסת שנרשמו לדיון הביעו את עמדתם בלי שהיו נוכחים פה האנשים הנוגעים בדבר. אם אתם תואילו לקיים את הדיון בצורה מסודרת, להצעות אחרות אאפשר לאנשים שנשאו את דברם לומר דבר, באופן יוצא מן הכלל ועל מנת שהצדק ייראה ול</w:t>
      </w:r>
      <w:r>
        <w:rPr>
          <w:rFonts w:hint="cs"/>
          <w:rtl/>
        </w:rPr>
        <w:t>א רק ייעשה. כי עבודת הכנסת היא עבודה שנעשית בהתאם לתקנון. הייתי ער לכך, אבל זה מותנה בכך - - -</w:t>
      </w:r>
    </w:p>
    <w:p w14:paraId="2166FF3C" w14:textId="77777777" w:rsidR="00000000" w:rsidRDefault="00E84F3B">
      <w:pPr>
        <w:pStyle w:val="a"/>
        <w:ind w:firstLine="0"/>
        <w:rPr>
          <w:rFonts w:hint="cs"/>
          <w:rtl/>
        </w:rPr>
      </w:pPr>
    </w:p>
    <w:p w14:paraId="075A52B4" w14:textId="77777777" w:rsidR="00000000" w:rsidRDefault="00E84F3B">
      <w:pPr>
        <w:pStyle w:val="ac"/>
        <w:rPr>
          <w:rtl/>
        </w:rPr>
      </w:pPr>
    </w:p>
    <w:p w14:paraId="2F2375D2" w14:textId="77777777" w:rsidR="00000000" w:rsidRDefault="00E84F3B">
      <w:pPr>
        <w:pStyle w:val="ac"/>
        <w:rPr>
          <w:rtl/>
        </w:rPr>
      </w:pPr>
      <w:r>
        <w:rPr>
          <w:rFonts w:hint="eastAsia"/>
          <w:rtl/>
        </w:rPr>
        <w:t>אופיר</w:t>
      </w:r>
      <w:r>
        <w:rPr>
          <w:rtl/>
        </w:rPr>
        <w:t xml:space="preserve"> פינס-פז (העבודה-מימד):</w:t>
      </w:r>
    </w:p>
    <w:p w14:paraId="7E6BB621" w14:textId="77777777" w:rsidR="00000000" w:rsidRDefault="00E84F3B">
      <w:pPr>
        <w:pStyle w:val="a"/>
        <w:rPr>
          <w:rFonts w:hint="cs"/>
          <w:rtl/>
        </w:rPr>
      </w:pPr>
    </w:p>
    <w:p w14:paraId="0536FCB7" w14:textId="77777777" w:rsidR="00000000" w:rsidRDefault="00E84F3B">
      <w:pPr>
        <w:pStyle w:val="a"/>
        <w:rPr>
          <w:rFonts w:hint="cs"/>
          <w:rtl/>
        </w:rPr>
      </w:pPr>
      <w:r>
        <w:rPr>
          <w:rFonts w:hint="cs"/>
          <w:rtl/>
        </w:rPr>
        <w:t>אני לא יכול לדבר עוד פעם?</w:t>
      </w:r>
    </w:p>
    <w:p w14:paraId="29899B2D" w14:textId="77777777" w:rsidR="00000000" w:rsidRDefault="00E84F3B">
      <w:pPr>
        <w:pStyle w:val="a"/>
        <w:ind w:firstLine="0"/>
        <w:rPr>
          <w:rFonts w:hint="cs"/>
          <w:rtl/>
        </w:rPr>
      </w:pPr>
    </w:p>
    <w:p w14:paraId="1F12C4A6" w14:textId="77777777" w:rsidR="00000000" w:rsidRDefault="00E84F3B">
      <w:pPr>
        <w:pStyle w:val="ad"/>
        <w:rPr>
          <w:rtl/>
        </w:rPr>
      </w:pPr>
      <w:r>
        <w:rPr>
          <w:rtl/>
        </w:rPr>
        <w:t>היו"ר ראובן ריבלין:</w:t>
      </w:r>
    </w:p>
    <w:p w14:paraId="2E0EC9BB" w14:textId="77777777" w:rsidR="00000000" w:rsidRDefault="00E84F3B">
      <w:pPr>
        <w:pStyle w:val="a"/>
        <w:rPr>
          <w:rtl/>
        </w:rPr>
      </w:pPr>
    </w:p>
    <w:p w14:paraId="085DD1F8" w14:textId="77777777" w:rsidR="00000000" w:rsidRDefault="00E84F3B">
      <w:pPr>
        <w:pStyle w:val="a"/>
        <w:rPr>
          <w:rFonts w:hint="cs"/>
          <w:rtl/>
        </w:rPr>
      </w:pPr>
      <w:r>
        <w:rPr>
          <w:rFonts w:hint="cs"/>
          <w:rtl/>
        </w:rPr>
        <w:t>- - - אני בעד קריאות ביניים. קריאות ביניים הן חלק מהפרלמנט, אבל יש גבול גם לעניין</w:t>
      </w:r>
      <w:r>
        <w:rPr>
          <w:rFonts w:hint="cs"/>
          <w:rtl/>
        </w:rPr>
        <w:t xml:space="preserve"> זה. ועכשיו חברת הכנסת גבריאלי תדבר, משום שמותר לה לדבר כמו לכל חבר כנסת אחר. בבקשה, חברת הכנסת גבריאלי.</w:t>
      </w:r>
    </w:p>
    <w:p w14:paraId="124CD211" w14:textId="77777777" w:rsidR="00000000" w:rsidRDefault="00E84F3B">
      <w:pPr>
        <w:pStyle w:val="a"/>
        <w:ind w:firstLine="0"/>
        <w:rPr>
          <w:rFonts w:hint="cs"/>
          <w:rtl/>
        </w:rPr>
      </w:pPr>
    </w:p>
    <w:p w14:paraId="282387C8" w14:textId="77777777" w:rsidR="00000000" w:rsidRDefault="00E84F3B">
      <w:pPr>
        <w:pStyle w:val="SpeakerCon"/>
        <w:rPr>
          <w:rtl/>
        </w:rPr>
      </w:pPr>
      <w:bookmarkStart w:id="415" w:name="FS000001039T16_07_2003_15_16_16C"/>
      <w:bookmarkEnd w:id="415"/>
      <w:r>
        <w:rPr>
          <w:rtl/>
        </w:rPr>
        <w:t>ענבל גבריאלי (הליכוד):</w:t>
      </w:r>
    </w:p>
    <w:p w14:paraId="761CC092" w14:textId="77777777" w:rsidR="00000000" w:rsidRDefault="00E84F3B">
      <w:pPr>
        <w:pStyle w:val="a"/>
        <w:rPr>
          <w:rtl/>
        </w:rPr>
      </w:pPr>
    </w:p>
    <w:p w14:paraId="481494BA" w14:textId="77777777" w:rsidR="00000000" w:rsidRDefault="00E84F3B">
      <w:pPr>
        <w:pStyle w:val="a"/>
        <w:rPr>
          <w:rFonts w:hint="cs"/>
          <w:rtl/>
        </w:rPr>
      </w:pPr>
      <w:r>
        <w:rPr>
          <w:rFonts w:hint="cs"/>
          <w:rtl/>
        </w:rPr>
        <w:t>אדוני היושב-ראש, רק לשם הבהרה: אני הזמנתי את הנשים הללו. הזמנתי אותן בזמן, ולא היושב-ראש ולא הליכוד ולא אף אחד אחר מנע מהן להי</w:t>
      </w:r>
      <w:r>
        <w:rPr>
          <w:rFonts w:hint="cs"/>
          <w:rtl/>
        </w:rPr>
        <w:t>כנס, אלא המשמר. אז במקום להאשים בצביעות, תימנעו אתם מהצביעות.</w:t>
      </w:r>
    </w:p>
    <w:p w14:paraId="589A8ECB" w14:textId="77777777" w:rsidR="00000000" w:rsidRDefault="00E84F3B">
      <w:pPr>
        <w:pStyle w:val="a"/>
        <w:ind w:firstLine="0"/>
        <w:rPr>
          <w:rFonts w:hint="cs"/>
          <w:rtl/>
        </w:rPr>
      </w:pPr>
    </w:p>
    <w:p w14:paraId="3C64D8D0" w14:textId="77777777" w:rsidR="00000000" w:rsidRDefault="00E84F3B">
      <w:pPr>
        <w:pStyle w:val="ac"/>
        <w:rPr>
          <w:rtl/>
        </w:rPr>
      </w:pPr>
      <w:r>
        <w:rPr>
          <w:rtl/>
        </w:rPr>
        <w:t>עבד-אלמאלכ דהאמשה (רע"ם):</w:t>
      </w:r>
    </w:p>
    <w:p w14:paraId="03DE7FF4" w14:textId="77777777" w:rsidR="00000000" w:rsidRDefault="00E84F3B">
      <w:pPr>
        <w:pStyle w:val="a"/>
        <w:rPr>
          <w:rtl/>
        </w:rPr>
      </w:pPr>
    </w:p>
    <w:p w14:paraId="09DF65B2" w14:textId="77777777" w:rsidR="00000000" w:rsidRDefault="00E84F3B">
      <w:pPr>
        <w:pStyle w:val="a"/>
        <w:rPr>
          <w:rFonts w:hint="cs"/>
          <w:rtl/>
        </w:rPr>
      </w:pPr>
      <w:r>
        <w:rPr>
          <w:rFonts w:hint="cs"/>
          <w:rtl/>
        </w:rPr>
        <w:t>הש"ג אשם.</w:t>
      </w:r>
    </w:p>
    <w:p w14:paraId="5A4D1E07" w14:textId="77777777" w:rsidR="00000000" w:rsidRDefault="00E84F3B">
      <w:pPr>
        <w:pStyle w:val="a"/>
        <w:ind w:firstLine="0"/>
        <w:rPr>
          <w:rFonts w:hint="cs"/>
          <w:rtl/>
        </w:rPr>
      </w:pPr>
    </w:p>
    <w:p w14:paraId="5B85CD81" w14:textId="77777777" w:rsidR="00000000" w:rsidRDefault="00E84F3B">
      <w:pPr>
        <w:pStyle w:val="ad"/>
        <w:rPr>
          <w:rtl/>
        </w:rPr>
      </w:pPr>
      <w:r>
        <w:rPr>
          <w:rtl/>
        </w:rPr>
        <w:t>היו"ר ראובן ריבלין:</w:t>
      </w:r>
    </w:p>
    <w:p w14:paraId="3729BB56" w14:textId="77777777" w:rsidR="00000000" w:rsidRDefault="00E84F3B">
      <w:pPr>
        <w:pStyle w:val="a"/>
        <w:rPr>
          <w:rtl/>
        </w:rPr>
      </w:pPr>
    </w:p>
    <w:p w14:paraId="5704942E" w14:textId="77777777" w:rsidR="00000000" w:rsidRDefault="00E84F3B">
      <w:pPr>
        <w:pStyle w:val="a"/>
        <w:rPr>
          <w:rFonts w:hint="cs"/>
          <w:rtl/>
        </w:rPr>
      </w:pPr>
      <w:r>
        <w:rPr>
          <w:rFonts w:hint="cs"/>
          <w:rtl/>
        </w:rPr>
        <w:t>חבר הכנסת דהאמשה, מה קרה? אף אחד לא אשם. פה אשם רק אדם אחד, האחראי לכל דבר, טוב או רע, ולעת עתה לצערי יש יותר דברים רעים, וזה יושב-ראש</w:t>
      </w:r>
      <w:r>
        <w:rPr>
          <w:rFonts w:hint="cs"/>
          <w:rtl/>
        </w:rPr>
        <w:t xml:space="preserve"> הכנסת. הכול אני לוקח על אחריותי. משמר הכנסת עושה את תפקידו וכולם נמצאים כאן. תודה רבה. בבקשה, חברת הכנסת גבריאלי. לא נעסוק עכשיו בהלכות הבית.</w:t>
      </w:r>
    </w:p>
    <w:p w14:paraId="65B57C8E" w14:textId="77777777" w:rsidR="00000000" w:rsidRDefault="00E84F3B">
      <w:pPr>
        <w:pStyle w:val="a"/>
        <w:ind w:firstLine="0"/>
        <w:rPr>
          <w:rFonts w:hint="cs"/>
          <w:rtl/>
        </w:rPr>
      </w:pPr>
    </w:p>
    <w:p w14:paraId="7E78373D" w14:textId="77777777" w:rsidR="00000000" w:rsidRDefault="00E84F3B">
      <w:pPr>
        <w:pStyle w:val="ac"/>
        <w:rPr>
          <w:rtl/>
        </w:rPr>
      </w:pPr>
      <w:r>
        <w:rPr>
          <w:rFonts w:hint="eastAsia"/>
          <w:rtl/>
        </w:rPr>
        <w:t>רן</w:t>
      </w:r>
      <w:r>
        <w:rPr>
          <w:rtl/>
        </w:rPr>
        <w:t xml:space="preserve"> כהן (מרצ):</w:t>
      </w:r>
    </w:p>
    <w:p w14:paraId="64EC0F53" w14:textId="77777777" w:rsidR="00000000" w:rsidRDefault="00E84F3B">
      <w:pPr>
        <w:pStyle w:val="a"/>
        <w:rPr>
          <w:rFonts w:hint="cs"/>
          <w:rtl/>
        </w:rPr>
      </w:pPr>
    </w:p>
    <w:p w14:paraId="4F14E035" w14:textId="77777777" w:rsidR="00000000" w:rsidRDefault="00E84F3B">
      <w:pPr>
        <w:pStyle w:val="a"/>
        <w:rPr>
          <w:rFonts w:hint="cs"/>
          <w:rtl/>
        </w:rPr>
      </w:pPr>
      <w:r>
        <w:rPr>
          <w:rFonts w:hint="cs"/>
          <w:rtl/>
        </w:rPr>
        <w:t>כאשר האמהות נמצאות כאן, הליכוד מייצג גם את האופוזיציה וגם את הממשלה - - -</w:t>
      </w:r>
    </w:p>
    <w:p w14:paraId="6EEA3129" w14:textId="77777777" w:rsidR="00000000" w:rsidRDefault="00E84F3B">
      <w:pPr>
        <w:pStyle w:val="a"/>
        <w:ind w:firstLine="0"/>
        <w:rPr>
          <w:rFonts w:hint="cs"/>
          <w:rtl/>
        </w:rPr>
      </w:pPr>
    </w:p>
    <w:p w14:paraId="296CDEEB" w14:textId="77777777" w:rsidR="00000000" w:rsidRDefault="00E84F3B">
      <w:pPr>
        <w:pStyle w:val="ad"/>
        <w:rPr>
          <w:rtl/>
        </w:rPr>
      </w:pPr>
      <w:r>
        <w:rPr>
          <w:rtl/>
        </w:rPr>
        <w:t>היו"ר ראובן ריבלין:</w:t>
      </w:r>
    </w:p>
    <w:p w14:paraId="50B09BEF" w14:textId="77777777" w:rsidR="00000000" w:rsidRDefault="00E84F3B">
      <w:pPr>
        <w:pStyle w:val="a"/>
        <w:rPr>
          <w:rtl/>
        </w:rPr>
      </w:pPr>
    </w:p>
    <w:p w14:paraId="225B135E" w14:textId="77777777" w:rsidR="00000000" w:rsidRDefault="00E84F3B">
      <w:pPr>
        <w:pStyle w:val="a"/>
        <w:rPr>
          <w:rFonts w:hint="cs"/>
          <w:rtl/>
        </w:rPr>
      </w:pPr>
      <w:r>
        <w:rPr>
          <w:rFonts w:hint="cs"/>
          <w:rtl/>
        </w:rPr>
        <w:t>ה</w:t>
      </w:r>
      <w:r>
        <w:rPr>
          <w:rFonts w:hint="cs"/>
          <w:rtl/>
        </w:rPr>
        <w:t xml:space="preserve">אם אדוני היה רשום לדיון? </w:t>
      </w:r>
    </w:p>
    <w:p w14:paraId="1B02B413" w14:textId="77777777" w:rsidR="00000000" w:rsidRDefault="00E84F3B">
      <w:pPr>
        <w:pStyle w:val="a"/>
        <w:ind w:firstLine="0"/>
        <w:rPr>
          <w:rFonts w:hint="cs"/>
          <w:rtl/>
        </w:rPr>
      </w:pPr>
    </w:p>
    <w:p w14:paraId="51C2F5D9" w14:textId="77777777" w:rsidR="00000000" w:rsidRDefault="00E84F3B">
      <w:pPr>
        <w:pStyle w:val="ac"/>
        <w:rPr>
          <w:rtl/>
        </w:rPr>
      </w:pPr>
      <w:r>
        <w:rPr>
          <w:rFonts w:hint="eastAsia"/>
          <w:rtl/>
        </w:rPr>
        <w:t>רן</w:t>
      </w:r>
      <w:r>
        <w:rPr>
          <w:rtl/>
        </w:rPr>
        <w:t xml:space="preserve"> כהן (מרצ):</w:t>
      </w:r>
    </w:p>
    <w:p w14:paraId="3F5E6178" w14:textId="77777777" w:rsidR="00000000" w:rsidRDefault="00E84F3B">
      <w:pPr>
        <w:pStyle w:val="a"/>
        <w:rPr>
          <w:rFonts w:hint="cs"/>
          <w:rtl/>
        </w:rPr>
      </w:pPr>
    </w:p>
    <w:p w14:paraId="22CE180E" w14:textId="77777777" w:rsidR="00000000" w:rsidRDefault="00E84F3B">
      <w:pPr>
        <w:pStyle w:val="a"/>
        <w:rPr>
          <w:rFonts w:hint="cs"/>
          <w:rtl/>
        </w:rPr>
      </w:pPr>
      <w:r>
        <w:rPr>
          <w:rFonts w:hint="cs"/>
          <w:rtl/>
        </w:rPr>
        <w:t xml:space="preserve"> - - -</w:t>
      </w:r>
    </w:p>
    <w:p w14:paraId="577D944C" w14:textId="77777777" w:rsidR="00000000" w:rsidRDefault="00E84F3B">
      <w:pPr>
        <w:pStyle w:val="a"/>
        <w:ind w:firstLine="0"/>
        <w:rPr>
          <w:rFonts w:hint="cs"/>
          <w:rtl/>
        </w:rPr>
      </w:pPr>
    </w:p>
    <w:p w14:paraId="07AEFED4" w14:textId="77777777" w:rsidR="00000000" w:rsidRDefault="00E84F3B">
      <w:pPr>
        <w:pStyle w:val="ad"/>
        <w:rPr>
          <w:rtl/>
        </w:rPr>
      </w:pPr>
      <w:r>
        <w:rPr>
          <w:rtl/>
        </w:rPr>
        <w:t>היו"ר ראובן ריבלין:</w:t>
      </w:r>
    </w:p>
    <w:p w14:paraId="5F72CEF9" w14:textId="77777777" w:rsidR="00000000" w:rsidRDefault="00E84F3B">
      <w:pPr>
        <w:pStyle w:val="a"/>
        <w:rPr>
          <w:rtl/>
        </w:rPr>
      </w:pPr>
    </w:p>
    <w:p w14:paraId="527B1CFE" w14:textId="77777777" w:rsidR="00000000" w:rsidRDefault="00E84F3B">
      <w:pPr>
        <w:pStyle w:val="a"/>
        <w:rPr>
          <w:rFonts w:hint="cs"/>
          <w:rtl/>
        </w:rPr>
      </w:pPr>
      <w:r>
        <w:rPr>
          <w:rFonts w:hint="cs"/>
          <w:rtl/>
        </w:rPr>
        <w:t>אני התחייבתי כרגע בפני חברי הכנסת, באופן יוצא מן הכלל, שכל אלה שדיברו בטרם היו כאן אורחי הכנסת, אתן להם הזדמנות נוספת לאחר שהשר ידבר. שמעתי ונעניתי. אז בן-אדם אומר לכם, קחו, אתם גם לא ר</w:t>
      </w:r>
      <w:r>
        <w:rPr>
          <w:rFonts w:hint="cs"/>
          <w:rtl/>
        </w:rPr>
        <w:t>וצים לקחת?</w:t>
      </w:r>
    </w:p>
    <w:p w14:paraId="581423C0" w14:textId="77777777" w:rsidR="00000000" w:rsidRDefault="00E84F3B">
      <w:pPr>
        <w:pStyle w:val="a"/>
        <w:ind w:firstLine="0"/>
        <w:rPr>
          <w:rFonts w:hint="cs"/>
          <w:rtl/>
        </w:rPr>
      </w:pPr>
    </w:p>
    <w:p w14:paraId="17AC50AC" w14:textId="77777777" w:rsidR="00000000" w:rsidRDefault="00E84F3B">
      <w:pPr>
        <w:pStyle w:val="ac"/>
        <w:rPr>
          <w:rtl/>
        </w:rPr>
      </w:pPr>
      <w:r>
        <w:rPr>
          <w:rFonts w:hint="eastAsia"/>
          <w:rtl/>
        </w:rPr>
        <w:t>רן</w:t>
      </w:r>
      <w:r>
        <w:rPr>
          <w:rtl/>
        </w:rPr>
        <w:t xml:space="preserve"> כהן (מרצ):</w:t>
      </w:r>
    </w:p>
    <w:p w14:paraId="489F9ABE" w14:textId="77777777" w:rsidR="00000000" w:rsidRDefault="00E84F3B">
      <w:pPr>
        <w:pStyle w:val="a"/>
        <w:rPr>
          <w:rFonts w:hint="cs"/>
          <w:rtl/>
        </w:rPr>
      </w:pPr>
    </w:p>
    <w:p w14:paraId="2E005712" w14:textId="77777777" w:rsidR="00000000" w:rsidRDefault="00E84F3B">
      <w:pPr>
        <w:pStyle w:val="a"/>
        <w:rPr>
          <w:rFonts w:hint="cs"/>
          <w:rtl/>
        </w:rPr>
      </w:pPr>
      <w:r>
        <w:rPr>
          <w:rFonts w:hint="cs"/>
          <w:rtl/>
        </w:rPr>
        <w:t>דיברתי עם המזכיר ואמרו לי שלא.</w:t>
      </w:r>
    </w:p>
    <w:p w14:paraId="5E192488" w14:textId="77777777" w:rsidR="00000000" w:rsidRDefault="00E84F3B">
      <w:pPr>
        <w:pStyle w:val="a"/>
        <w:ind w:firstLine="0"/>
        <w:rPr>
          <w:rFonts w:hint="cs"/>
          <w:rtl/>
        </w:rPr>
      </w:pPr>
    </w:p>
    <w:p w14:paraId="059B4AD4" w14:textId="77777777" w:rsidR="00000000" w:rsidRDefault="00E84F3B">
      <w:pPr>
        <w:pStyle w:val="SpeakerCon"/>
        <w:rPr>
          <w:rtl/>
        </w:rPr>
      </w:pPr>
      <w:bookmarkStart w:id="416" w:name="FS000001039T16_07_2003_15_20_27C"/>
      <w:bookmarkEnd w:id="416"/>
      <w:r>
        <w:rPr>
          <w:rtl/>
        </w:rPr>
        <w:t>ענבל גבריאלי (הליכוד):</w:t>
      </w:r>
    </w:p>
    <w:p w14:paraId="31925D31" w14:textId="77777777" w:rsidR="00000000" w:rsidRDefault="00E84F3B">
      <w:pPr>
        <w:pStyle w:val="a"/>
        <w:rPr>
          <w:rtl/>
        </w:rPr>
      </w:pPr>
    </w:p>
    <w:p w14:paraId="570DE0CA" w14:textId="77777777" w:rsidR="00000000" w:rsidRDefault="00E84F3B">
      <w:pPr>
        <w:pStyle w:val="a"/>
        <w:rPr>
          <w:rFonts w:hint="cs"/>
          <w:rtl/>
        </w:rPr>
      </w:pPr>
      <w:r>
        <w:rPr>
          <w:rFonts w:hint="cs"/>
          <w:rtl/>
        </w:rPr>
        <w:t>בכל אופן, דיברתי על התוכנית הכלכלית ואני רוצה לומר, שבעיני התוכנית הכלכלית היא בבחינת רע הכרחי, שבלעדיו לא ניתן היה להמשיך הלאה. מדינת ישראל לא היתה יכולה להמשיך הלאה. אומנם</w:t>
      </w:r>
      <w:r>
        <w:rPr>
          <w:rFonts w:hint="cs"/>
          <w:rtl/>
        </w:rPr>
        <w:t xml:space="preserve"> שר האוצר איננו כאן, אך השר שטרית נמצא כאן, ואני רוצה לומר לך, שלטעמי, התוכנית הכלכלית נעשתה מתוך ראייה מקרו-כלכלית, ומה שהתפספס לנו זה ראיית המיקרו, הפרטים הקטנים, ואולי, אני כבר אמרתי: הגזמנו, לטעמי.</w:t>
      </w:r>
    </w:p>
    <w:p w14:paraId="4A7583DE" w14:textId="77777777" w:rsidR="00000000" w:rsidRDefault="00E84F3B">
      <w:pPr>
        <w:pStyle w:val="a"/>
        <w:ind w:firstLine="0"/>
        <w:rPr>
          <w:rFonts w:hint="cs"/>
          <w:rtl/>
        </w:rPr>
      </w:pPr>
    </w:p>
    <w:p w14:paraId="1950B75D" w14:textId="77777777" w:rsidR="00000000" w:rsidRDefault="00E84F3B">
      <w:pPr>
        <w:pStyle w:val="ac"/>
        <w:rPr>
          <w:rtl/>
        </w:rPr>
      </w:pPr>
      <w:r>
        <w:rPr>
          <w:rFonts w:hint="eastAsia"/>
          <w:rtl/>
        </w:rPr>
        <w:t>אילנה</w:t>
      </w:r>
      <w:r>
        <w:rPr>
          <w:rtl/>
        </w:rPr>
        <w:t xml:space="preserve"> כהן (עם אחד):</w:t>
      </w:r>
    </w:p>
    <w:p w14:paraId="48972AD9" w14:textId="77777777" w:rsidR="00000000" w:rsidRDefault="00E84F3B">
      <w:pPr>
        <w:pStyle w:val="a"/>
        <w:rPr>
          <w:rFonts w:hint="cs"/>
          <w:rtl/>
        </w:rPr>
      </w:pPr>
    </w:p>
    <w:p w14:paraId="6A53AC48" w14:textId="77777777" w:rsidR="00000000" w:rsidRDefault="00E84F3B">
      <w:pPr>
        <w:pStyle w:val="a"/>
        <w:rPr>
          <w:rFonts w:hint="cs"/>
          <w:rtl/>
        </w:rPr>
      </w:pPr>
      <w:r>
        <w:rPr>
          <w:rFonts w:hint="cs"/>
          <w:rtl/>
        </w:rPr>
        <w:t>- - -</w:t>
      </w:r>
    </w:p>
    <w:p w14:paraId="2705441D" w14:textId="77777777" w:rsidR="00000000" w:rsidRDefault="00E84F3B">
      <w:pPr>
        <w:pStyle w:val="a"/>
        <w:ind w:firstLine="0"/>
        <w:rPr>
          <w:rFonts w:hint="cs"/>
          <w:rtl/>
        </w:rPr>
      </w:pPr>
    </w:p>
    <w:p w14:paraId="1012CCFA" w14:textId="77777777" w:rsidR="00000000" w:rsidRDefault="00E84F3B">
      <w:pPr>
        <w:pStyle w:val="SpeakerCon"/>
        <w:rPr>
          <w:rtl/>
        </w:rPr>
      </w:pPr>
      <w:bookmarkStart w:id="417" w:name="FS000001039T16_07_2003_15_22_06C"/>
      <w:bookmarkEnd w:id="417"/>
      <w:r>
        <w:rPr>
          <w:rtl/>
        </w:rPr>
        <w:t>ענבל גבריאלי (הליכוד):</w:t>
      </w:r>
    </w:p>
    <w:p w14:paraId="3C4E4E64" w14:textId="77777777" w:rsidR="00000000" w:rsidRDefault="00E84F3B">
      <w:pPr>
        <w:pStyle w:val="a"/>
        <w:rPr>
          <w:rtl/>
        </w:rPr>
      </w:pPr>
    </w:p>
    <w:p w14:paraId="23221551" w14:textId="77777777" w:rsidR="00000000" w:rsidRDefault="00E84F3B">
      <w:pPr>
        <w:pStyle w:val="a"/>
        <w:rPr>
          <w:rFonts w:hint="cs"/>
          <w:rtl/>
        </w:rPr>
      </w:pPr>
      <w:r>
        <w:rPr>
          <w:rFonts w:hint="cs"/>
          <w:rtl/>
        </w:rPr>
        <w:t>-</w:t>
      </w:r>
      <w:r>
        <w:rPr>
          <w:rFonts w:hint="cs"/>
          <w:rtl/>
        </w:rPr>
        <w:t xml:space="preserve"> - - ואולי ההבנה שמאחורי כל סעיף ושורה בתוכנית הכלכלית עומד אדם. עכשיו, שלא יובן מדברי שאני אומרת שהתוכנית הכלכלית לא טובה - -</w:t>
      </w:r>
    </w:p>
    <w:p w14:paraId="6D9886BC" w14:textId="77777777" w:rsidR="00000000" w:rsidRDefault="00E84F3B">
      <w:pPr>
        <w:pStyle w:val="a"/>
        <w:ind w:firstLine="0"/>
        <w:rPr>
          <w:rFonts w:hint="cs"/>
          <w:rtl/>
        </w:rPr>
      </w:pPr>
    </w:p>
    <w:p w14:paraId="0F75D0FD" w14:textId="77777777" w:rsidR="00000000" w:rsidRDefault="00E84F3B">
      <w:pPr>
        <w:pStyle w:val="ac"/>
        <w:rPr>
          <w:rtl/>
        </w:rPr>
      </w:pPr>
      <w:r>
        <w:rPr>
          <w:rFonts w:hint="eastAsia"/>
          <w:rtl/>
        </w:rPr>
        <w:t>אילנה</w:t>
      </w:r>
      <w:r>
        <w:rPr>
          <w:rtl/>
        </w:rPr>
        <w:t xml:space="preserve"> כהן (עם אחד):</w:t>
      </w:r>
    </w:p>
    <w:p w14:paraId="35DF2299" w14:textId="77777777" w:rsidR="00000000" w:rsidRDefault="00E84F3B">
      <w:pPr>
        <w:pStyle w:val="a"/>
        <w:rPr>
          <w:rFonts w:hint="cs"/>
          <w:rtl/>
        </w:rPr>
      </w:pPr>
    </w:p>
    <w:p w14:paraId="4C3F1342" w14:textId="77777777" w:rsidR="00000000" w:rsidRDefault="00E84F3B">
      <w:pPr>
        <w:pStyle w:val="a"/>
        <w:rPr>
          <w:rFonts w:hint="cs"/>
          <w:rtl/>
        </w:rPr>
      </w:pPr>
      <w:r>
        <w:rPr>
          <w:rFonts w:hint="cs"/>
          <w:rtl/>
        </w:rPr>
        <w:t>- - -</w:t>
      </w:r>
    </w:p>
    <w:p w14:paraId="2AD2B65A" w14:textId="77777777" w:rsidR="00000000" w:rsidRDefault="00E84F3B">
      <w:pPr>
        <w:pStyle w:val="a"/>
        <w:ind w:firstLine="0"/>
        <w:rPr>
          <w:rFonts w:hint="cs"/>
          <w:rtl/>
        </w:rPr>
      </w:pPr>
    </w:p>
    <w:p w14:paraId="70AA5955" w14:textId="77777777" w:rsidR="00000000" w:rsidRDefault="00E84F3B">
      <w:pPr>
        <w:pStyle w:val="ad"/>
        <w:rPr>
          <w:rtl/>
        </w:rPr>
      </w:pPr>
      <w:r>
        <w:rPr>
          <w:rtl/>
        </w:rPr>
        <w:t>היו"ר ראובן ריבלין:</w:t>
      </w:r>
    </w:p>
    <w:p w14:paraId="52320C63" w14:textId="77777777" w:rsidR="00000000" w:rsidRDefault="00E84F3B">
      <w:pPr>
        <w:pStyle w:val="a"/>
        <w:rPr>
          <w:rtl/>
        </w:rPr>
      </w:pPr>
    </w:p>
    <w:p w14:paraId="65120B34" w14:textId="77777777" w:rsidR="00000000" w:rsidRDefault="00E84F3B">
      <w:pPr>
        <w:pStyle w:val="a"/>
        <w:rPr>
          <w:rFonts w:hint="cs"/>
          <w:rtl/>
        </w:rPr>
      </w:pPr>
      <w:r>
        <w:rPr>
          <w:rFonts w:hint="cs"/>
          <w:rtl/>
        </w:rPr>
        <w:t>חברת הכנסת כהן.</w:t>
      </w:r>
    </w:p>
    <w:p w14:paraId="0044B08C" w14:textId="77777777" w:rsidR="00000000" w:rsidRDefault="00E84F3B">
      <w:pPr>
        <w:pStyle w:val="a"/>
        <w:ind w:firstLine="0"/>
        <w:rPr>
          <w:rFonts w:hint="cs"/>
          <w:rtl/>
        </w:rPr>
      </w:pPr>
    </w:p>
    <w:p w14:paraId="6635987D" w14:textId="77777777" w:rsidR="00000000" w:rsidRDefault="00E84F3B">
      <w:pPr>
        <w:pStyle w:val="SpeakerCon"/>
        <w:rPr>
          <w:rtl/>
        </w:rPr>
      </w:pPr>
      <w:bookmarkStart w:id="418" w:name="FS000001039T16_07_2003_15_22_54C"/>
      <w:bookmarkEnd w:id="418"/>
      <w:r>
        <w:rPr>
          <w:rtl/>
        </w:rPr>
        <w:t>ענבל גבריאלי (הליכוד):</w:t>
      </w:r>
    </w:p>
    <w:p w14:paraId="3127E501" w14:textId="77777777" w:rsidR="00000000" w:rsidRDefault="00E84F3B">
      <w:pPr>
        <w:pStyle w:val="a"/>
        <w:rPr>
          <w:rtl/>
        </w:rPr>
      </w:pPr>
    </w:p>
    <w:p w14:paraId="6289274F" w14:textId="77777777" w:rsidR="00000000" w:rsidRDefault="00E84F3B">
      <w:pPr>
        <w:pStyle w:val="a"/>
        <w:rPr>
          <w:rFonts w:hint="cs"/>
          <w:rtl/>
        </w:rPr>
      </w:pPr>
      <w:r>
        <w:rPr>
          <w:rFonts w:hint="cs"/>
          <w:rtl/>
        </w:rPr>
        <w:t>- - כבר הבהרתי את החיוניות שלה, את העו</w:t>
      </w:r>
      <w:r>
        <w:rPr>
          <w:rFonts w:hint="cs"/>
          <w:rtl/>
        </w:rPr>
        <w:t>בדה שהיא רע הכרחי - -</w:t>
      </w:r>
    </w:p>
    <w:p w14:paraId="42B5FAA2" w14:textId="77777777" w:rsidR="00000000" w:rsidRDefault="00E84F3B">
      <w:pPr>
        <w:pStyle w:val="a"/>
        <w:ind w:firstLine="0"/>
        <w:rPr>
          <w:rFonts w:hint="cs"/>
          <w:rtl/>
        </w:rPr>
      </w:pPr>
    </w:p>
    <w:p w14:paraId="5A5CF922" w14:textId="77777777" w:rsidR="00000000" w:rsidRDefault="00E84F3B">
      <w:pPr>
        <w:pStyle w:val="ac"/>
        <w:rPr>
          <w:rtl/>
        </w:rPr>
      </w:pPr>
      <w:r>
        <w:rPr>
          <w:rFonts w:hint="eastAsia"/>
          <w:rtl/>
        </w:rPr>
        <w:t>יצחק</w:t>
      </w:r>
      <w:r>
        <w:rPr>
          <w:rtl/>
        </w:rPr>
        <w:t xml:space="preserve"> כהן (ש"ס):</w:t>
      </w:r>
    </w:p>
    <w:p w14:paraId="3BCE76DA" w14:textId="77777777" w:rsidR="00000000" w:rsidRDefault="00E84F3B">
      <w:pPr>
        <w:pStyle w:val="a"/>
        <w:rPr>
          <w:rFonts w:hint="cs"/>
          <w:rtl/>
        </w:rPr>
      </w:pPr>
    </w:p>
    <w:p w14:paraId="7AB25971" w14:textId="77777777" w:rsidR="00000000" w:rsidRDefault="00E84F3B">
      <w:pPr>
        <w:pStyle w:val="a"/>
        <w:rPr>
          <w:rFonts w:hint="cs"/>
          <w:rtl/>
        </w:rPr>
      </w:pPr>
      <w:r>
        <w:rPr>
          <w:rFonts w:hint="cs"/>
          <w:rtl/>
        </w:rPr>
        <w:t xml:space="preserve"> - - -</w:t>
      </w:r>
    </w:p>
    <w:p w14:paraId="271E327F" w14:textId="77777777" w:rsidR="00000000" w:rsidRDefault="00E84F3B">
      <w:pPr>
        <w:pStyle w:val="a"/>
        <w:ind w:firstLine="0"/>
        <w:rPr>
          <w:rFonts w:hint="cs"/>
          <w:rtl/>
        </w:rPr>
      </w:pPr>
    </w:p>
    <w:p w14:paraId="4C840216" w14:textId="77777777" w:rsidR="00000000" w:rsidRDefault="00E84F3B">
      <w:pPr>
        <w:pStyle w:val="ac"/>
        <w:rPr>
          <w:rtl/>
        </w:rPr>
      </w:pPr>
      <w:r>
        <w:rPr>
          <w:rFonts w:hint="eastAsia"/>
          <w:rtl/>
        </w:rPr>
        <w:t>ישראל</w:t>
      </w:r>
      <w:r>
        <w:rPr>
          <w:rtl/>
        </w:rPr>
        <w:t xml:space="preserve"> אייכלר (יהדות התורה):</w:t>
      </w:r>
    </w:p>
    <w:p w14:paraId="7F50D88F" w14:textId="77777777" w:rsidR="00000000" w:rsidRDefault="00E84F3B">
      <w:pPr>
        <w:pStyle w:val="a"/>
        <w:rPr>
          <w:rFonts w:hint="cs"/>
          <w:rtl/>
        </w:rPr>
      </w:pPr>
    </w:p>
    <w:p w14:paraId="5B90EC98" w14:textId="77777777" w:rsidR="00000000" w:rsidRDefault="00E84F3B">
      <w:pPr>
        <w:pStyle w:val="a"/>
        <w:rPr>
          <w:rFonts w:hint="cs"/>
          <w:rtl/>
        </w:rPr>
      </w:pPr>
      <w:r>
        <w:rPr>
          <w:rFonts w:hint="cs"/>
          <w:rtl/>
        </w:rPr>
        <w:t>- - -</w:t>
      </w:r>
    </w:p>
    <w:p w14:paraId="61D16CCA" w14:textId="77777777" w:rsidR="00000000" w:rsidRDefault="00E84F3B">
      <w:pPr>
        <w:pStyle w:val="a"/>
        <w:ind w:firstLine="0"/>
        <w:rPr>
          <w:rFonts w:hint="cs"/>
          <w:rtl/>
        </w:rPr>
      </w:pPr>
    </w:p>
    <w:p w14:paraId="3A477EF7" w14:textId="77777777" w:rsidR="00000000" w:rsidRDefault="00E84F3B">
      <w:pPr>
        <w:pStyle w:val="SpeakerCon"/>
        <w:rPr>
          <w:rtl/>
        </w:rPr>
      </w:pPr>
      <w:bookmarkStart w:id="419" w:name="FS000001039T16_07_2003_15_23_27C"/>
      <w:bookmarkEnd w:id="419"/>
      <w:r>
        <w:rPr>
          <w:rtl/>
        </w:rPr>
        <w:t>ענבל גבריאלי (הליכוד):</w:t>
      </w:r>
    </w:p>
    <w:p w14:paraId="63DE8DB0" w14:textId="77777777" w:rsidR="00000000" w:rsidRDefault="00E84F3B">
      <w:pPr>
        <w:pStyle w:val="a"/>
        <w:rPr>
          <w:rtl/>
        </w:rPr>
      </w:pPr>
    </w:p>
    <w:p w14:paraId="6BEE8F79" w14:textId="77777777" w:rsidR="00000000" w:rsidRDefault="00E84F3B">
      <w:pPr>
        <w:pStyle w:val="a"/>
        <w:rPr>
          <w:rFonts w:hint="cs"/>
          <w:rtl/>
        </w:rPr>
      </w:pPr>
      <w:r>
        <w:rPr>
          <w:rFonts w:hint="cs"/>
          <w:rtl/>
        </w:rPr>
        <w:t>- -  אבל הדבר היחיד שאפשר לומר עוד בהקשר זה, שכפי שהיה האומץ להציג את התוכנית הכלכלית ולתמוך בה, נדמה לי שצריך גם את האומץ ואת גדלות הנפש לבוא ולומר</w:t>
      </w:r>
      <w:r>
        <w:rPr>
          <w:rFonts w:hint="cs"/>
          <w:rtl/>
        </w:rPr>
        <w:t xml:space="preserve"> שהגזמנו.</w:t>
      </w:r>
    </w:p>
    <w:p w14:paraId="3A02FC6F" w14:textId="77777777" w:rsidR="00000000" w:rsidRDefault="00E84F3B">
      <w:pPr>
        <w:pStyle w:val="a"/>
        <w:ind w:firstLine="0"/>
        <w:rPr>
          <w:rFonts w:hint="cs"/>
          <w:rtl/>
        </w:rPr>
      </w:pPr>
    </w:p>
    <w:p w14:paraId="1F9B0252" w14:textId="77777777" w:rsidR="00000000" w:rsidRDefault="00E84F3B">
      <w:pPr>
        <w:pStyle w:val="ad"/>
        <w:rPr>
          <w:rtl/>
        </w:rPr>
      </w:pPr>
      <w:r>
        <w:rPr>
          <w:rtl/>
        </w:rPr>
        <w:t>היו"ר ראובן ריבלין:</w:t>
      </w:r>
    </w:p>
    <w:p w14:paraId="18B4CF05" w14:textId="77777777" w:rsidR="00000000" w:rsidRDefault="00E84F3B">
      <w:pPr>
        <w:pStyle w:val="a"/>
        <w:rPr>
          <w:rtl/>
        </w:rPr>
      </w:pPr>
    </w:p>
    <w:p w14:paraId="6B76B460" w14:textId="77777777" w:rsidR="00000000" w:rsidRDefault="00E84F3B">
      <w:pPr>
        <w:pStyle w:val="a"/>
        <w:rPr>
          <w:rFonts w:hint="cs"/>
          <w:rtl/>
        </w:rPr>
      </w:pPr>
      <w:r>
        <w:rPr>
          <w:rFonts w:hint="cs"/>
          <w:rtl/>
        </w:rPr>
        <w:t>תודה, חבר הכנסת אייכלר. חבר הכנסת אייכלר, הפריעו לה מספיק. תודה.</w:t>
      </w:r>
    </w:p>
    <w:p w14:paraId="43F2C49B" w14:textId="77777777" w:rsidR="00000000" w:rsidRDefault="00E84F3B">
      <w:pPr>
        <w:pStyle w:val="a"/>
        <w:ind w:firstLine="0"/>
        <w:rPr>
          <w:rFonts w:hint="cs"/>
          <w:rtl/>
        </w:rPr>
      </w:pPr>
    </w:p>
    <w:p w14:paraId="536D405B" w14:textId="77777777" w:rsidR="00000000" w:rsidRDefault="00E84F3B">
      <w:pPr>
        <w:pStyle w:val="SpeakerCon"/>
        <w:rPr>
          <w:rtl/>
        </w:rPr>
      </w:pPr>
      <w:bookmarkStart w:id="420" w:name="FS000001039T16_07_2003_15_24_16C"/>
      <w:bookmarkEnd w:id="420"/>
      <w:r>
        <w:rPr>
          <w:rFonts w:hint="eastAsia"/>
          <w:rtl/>
        </w:rPr>
        <w:t>ענבל</w:t>
      </w:r>
      <w:r>
        <w:rPr>
          <w:rtl/>
        </w:rPr>
        <w:t xml:space="preserve"> גבריאלי (הליכוד):</w:t>
      </w:r>
    </w:p>
    <w:p w14:paraId="214AB8EE" w14:textId="77777777" w:rsidR="00000000" w:rsidRDefault="00E84F3B">
      <w:pPr>
        <w:pStyle w:val="a"/>
        <w:rPr>
          <w:rFonts w:hint="cs"/>
          <w:rtl/>
        </w:rPr>
      </w:pPr>
    </w:p>
    <w:p w14:paraId="4AA53C15" w14:textId="77777777" w:rsidR="00000000" w:rsidRDefault="00E84F3B">
      <w:pPr>
        <w:pStyle w:val="a"/>
        <w:rPr>
          <w:rFonts w:hint="cs"/>
          <w:rtl/>
        </w:rPr>
      </w:pPr>
      <w:r>
        <w:rPr>
          <w:rFonts w:hint="cs"/>
          <w:rtl/>
        </w:rPr>
        <w:t xml:space="preserve"> לתקן את העיוות הזה, זו גדלות רצינית יותר וכמובן הכרחית.</w:t>
      </w:r>
    </w:p>
    <w:p w14:paraId="3FFEBF41" w14:textId="77777777" w:rsidR="00000000" w:rsidRDefault="00E84F3B">
      <w:pPr>
        <w:pStyle w:val="a"/>
        <w:ind w:firstLine="0"/>
        <w:rPr>
          <w:rFonts w:hint="cs"/>
          <w:rtl/>
        </w:rPr>
      </w:pPr>
    </w:p>
    <w:p w14:paraId="2AFC0159" w14:textId="77777777" w:rsidR="00000000" w:rsidRDefault="00E84F3B">
      <w:pPr>
        <w:pStyle w:val="ac"/>
        <w:rPr>
          <w:rtl/>
        </w:rPr>
      </w:pPr>
      <w:r>
        <w:rPr>
          <w:rFonts w:hint="eastAsia"/>
          <w:rtl/>
        </w:rPr>
        <w:t>ישראל</w:t>
      </w:r>
      <w:r>
        <w:rPr>
          <w:rtl/>
        </w:rPr>
        <w:t xml:space="preserve"> אייכלר (יהדות התורה):</w:t>
      </w:r>
    </w:p>
    <w:p w14:paraId="20CC79EB" w14:textId="77777777" w:rsidR="00000000" w:rsidRDefault="00E84F3B">
      <w:pPr>
        <w:pStyle w:val="a"/>
        <w:rPr>
          <w:rFonts w:hint="cs"/>
          <w:rtl/>
        </w:rPr>
      </w:pPr>
    </w:p>
    <w:p w14:paraId="5F6DE3E4" w14:textId="77777777" w:rsidR="00000000" w:rsidRDefault="00E84F3B">
      <w:pPr>
        <w:pStyle w:val="a"/>
        <w:rPr>
          <w:rFonts w:hint="cs"/>
          <w:rtl/>
        </w:rPr>
      </w:pPr>
      <w:r>
        <w:rPr>
          <w:rFonts w:hint="cs"/>
          <w:rtl/>
        </w:rPr>
        <w:t>- - -</w:t>
      </w:r>
    </w:p>
    <w:p w14:paraId="15CC9286" w14:textId="77777777" w:rsidR="00000000" w:rsidRDefault="00E84F3B">
      <w:pPr>
        <w:pStyle w:val="a"/>
        <w:ind w:firstLine="0"/>
        <w:rPr>
          <w:rFonts w:hint="cs"/>
          <w:rtl/>
        </w:rPr>
      </w:pPr>
    </w:p>
    <w:p w14:paraId="641DD959" w14:textId="77777777" w:rsidR="00000000" w:rsidRDefault="00E84F3B">
      <w:pPr>
        <w:pStyle w:val="ad"/>
        <w:rPr>
          <w:rtl/>
        </w:rPr>
      </w:pPr>
      <w:r>
        <w:rPr>
          <w:rFonts w:hint="eastAsia"/>
          <w:rtl/>
        </w:rPr>
        <w:t>היו</w:t>
      </w:r>
      <w:r>
        <w:rPr>
          <w:rtl/>
        </w:rPr>
        <w:t>"ר ראובן ריבלין:</w:t>
      </w:r>
    </w:p>
    <w:p w14:paraId="68280DC9" w14:textId="77777777" w:rsidR="00000000" w:rsidRDefault="00E84F3B">
      <w:pPr>
        <w:pStyle w:val="a"/>
        <w:rPr>
          <w:rFonts w:hint="cs"/>
          <w:rtl/>
        </w:rPr>
      </w:pPr>
    </w:p>
    <w:p w14:paraId="63A5CBC8" w14:textId="77777777" w:rsidR="00000000" w:rsidRDefault="00E84F3B">
      <w:pPr>
        <w:pStyle w:val="a"/>
        <w:rPr>
          <w:rFonts w:hint="cs"/>
          <w:rtl/>
        </w:rPr>
      </w:pPr>
      <w:r>
        <w:rPr>
          <w:rFonts w:hint="cs"/>
          <w:rtl/>
        </w:rPr>
        <w:t>חבר הכנסת אייכלר.</w:t>
      </w:r>
    </w:p>
    <w:p w14:paraId="6A87A9D8" w14:textId="77777777" w:rsidR="00000000" w:rsidRDefault="00E84F3B">
      <w:pPr>
        <w:pStyle w:val="a"/>
        <w:ind w:firstLine="0"/>
        <w:rPr>
          <w:rFonts w:hint="cs"/>
          <w:rtl/>
        </w:rPr>
      </w:pPr>
    </w:p>
    <w:p w14:paraId="718BBCC6" w14:textId="77777777" w:rsidR="00000000" w:rsidRDefault="00E84F3B">
      <w:pPr>
        <w:pStyle w:val="SpeakerCon"/>
        <w:rPr>
          <w:rtl/>
        </w:rPr>
      </w:pPr>
      <w:bookmarkStart w:id="421" w:name="FS000001039T16_07_2003_15_24_49C"/>
      <w:bookmarkEnd w:id="421"/>
      <w:r>
        <w:rPr>
          <w:rFonts w:hint="eastAsia"/>
          <w:rtl/>
        </w:rPr>
        <w:t>ענבל</w:t>
      </w:r>
      <w:r>
        <w:rPr>
          <w:rtl/>
        </w:rPr>
        <w:t xml:space="preserve"> גבריאלי (הליכוד):</w:t>
      </w:r>
    </w:p>
    <w:p w14:paraId="18D5FB0F" w14:textId="77777777" w:rsidR="00000000" w:rsidRDefault="00E84F3B">
      <w:pPr>
        <w:pStyle w:val="a"/>
        <w:rPr>
          <w:rFonts w:hint="cs"/>
          <w:rtl/>
        </w:rPr>
      </w:pPr>
    </w:p>
    <w:p w14:paraId="640D1D21" w14:textId="77777777" w:rsidR="00000000" w:rsidRDefault="00E84F3B">
      <w:pPr>
        <w:pStyle w:val="a"/>
        <w:rPr>
          <w:rFonts w:hint="cs"/>
          <w:rtl/>
        </w:rPr>
      </w:pPr>
      <w:r>
        <w:rPr>
          <w:rFonts w:hint="cs"/>
          <w:rtl/>
        </w:rPr>
        <w:t>מכאן אני רוצה לומר לוויקי קנפו וכמובן לאמהות החד-הוריות שיושבות כאן ולאמהות החד-הוריות הנוספות, שאינן אתנו כאן: המאבק שלכן הוא מאבק אמיתי, ולכן חייב להימצא פתרון אמיתי לבעיה הזאת. פתרון למי שכן רוצה לצאת - - -</w:t>
      </w:r>
    </w:p>
    <w:p w14:paraId="66235B0B" w14:textId="77777777" w:rsidR="00000000" w:rsidRDefault="00E84F3B">
      <w:pPr>
        <w:pStyle w:val="a"/>
        <w:ind w:firstLine="0"/>
        <w:rPr>
          <w:rFonts w:hint="cs"/>
          <w:rtl/>
        </w:rPr>
      </w:pPr>
    </w:p>
    <w:p w14:paraId="7568AFF3" w14:textId="77777777" w:rsidR="00000000" w:rsidRDefault="00E84F3B">
      <w:pPr>
        <w:pStyle w:val="ac"/>
        <w:rPr>
          <w:rtl/>
        </w:rPr>
      </w:pPr>
      <w:r>
        <w:rPr>
          <w:rFonts w:hint="eastAsia"/>
          <w:rtl/>
        </w:rPr>
        <w:t>מאיר</w:t>
      </w:r>
      <w:r>
        <w:rPr>
          <w:rtl/>
        </w:rPr>
        <w:t xml:space="preserve"> פרוש (יהדות התור</w:t>
      </w:r>
      <w:r>
        <w:rPr>
          <w:rtl/>
        </w:rPr>
        <w:t>ה):</w:t>
      </w:r>
    </w:p>
    <w:p w14:paraId="4C330040" w14:textId="77777777" w:rsidR="00000000" w:rsidRDefault="00E84F3B">
      <w:pPr>
        <w:pStyle w:val="a"/>
        <w:rPr>
          <w:rFonts w:hint="cs"/>
          <w:rtl/>
        </w:rPr>
      </w:pPr>
    </w:p>
    <w:p w14:paraId="5B9D8492" w14:textId="77777777" w:rsidR="00000000" w:rsidRDefault="00E84F3B">
      <w:pPr>
        <w:pStyle w:val="a"/>
        <w:rPr>
          <w:rFonts w:hint="cs"/>
          <w:rtl/>
        </w:rPr>
      </w:pPr>
      <w:r>
        <w:rPr>
          <w:rFonts w:hint="cs"/>
          <w:rtl/>
        </w:rPr>
        <w:t>- - -</w:t>
      </w:r>
    </w:p>
    <w:p w14:paraId="44F3AF67" w14:textId="77777777" w:rsidR="00000000" w:rsidRDefault="00E84F3B">
      <w:pPr>
        <w:pStyle w:val="a"/>
        <w:ind w:firstLine="0"/>
        <w:rPr>
          <w:rFonts w:hint="cs"/>
          <w:rtl/>
        </w:rPr>
      </w:pPr>
    </w:p>
    <w:p w14:paraId="539CDE81" w14:textId="77777777" w:rsidR="00000000" w:rsidRDefault="00E84F3B">
      <w:pPr>
        <w:pStyle w:val="ac"/>
        <w:rPr>
          <w:rtl/>
        </w:rPr>
      </w:pPr>
      <w:r>
        <w:rPr>
          <w:rFonts w:hint="eastAsia"/>
          <w:rtl/>
        </w:rPr>
        <w:t>יצחק</w:t>
      </w:r>
      <w:r>
        <w:rPr>
          <w:rtl/>
        </w:rPr>
        <w:t xml:space="preserve"> כהן (ש"ס):</w:t>
      </w:r>
    </w:p>
    <w:p w14:paraId="4410DDC5" w14:textId="77777777" w:rsidR="00000000" w:rsidRDefault="00E84F3B">
      <w:pPr>
        <w:pStyle w:val="a"/>
        <w:rPr>
          <w:rFonts w:hint="cs"/>
          <w:rtl/>
        </w:rPr>
      </w:pPr>
    </w:p>
    <w:p w14:paraId="56189F6A" w14:textId="77777777" w:rsidR="00000000" w:rsidRDefault="00E84F3B">
      <w:pPr>
        <w:pStyle w:val="a"/>
        <w:rPr>
          <w:rFonts w:hint="cs"/>
          <w:rtl/>
        </w:rPr>
      </w:pPr>
      <w:r>
        <w:rPr>
          <w:rFonts w:hint="cs"/>
          <w:rtl/>
        </w:rPr>
        <w:t>מישהו אחר הצביע בשבילך?</w:t>
      </w:r>
    </w:p>
    <w:p w14:paraId="09A87EFA" w14:textId="77777777" w:rsidR="00000000" w:rsidRDefault="00E84F3B">
      <w:pPr>
        <w:pStyle w:val="a"/>
        <w:ind w:firstLine="0"/>
        <w:rPr>
          <w:rFonts w:hint="cs"/>
          <w:rtl/>
        </w:rPr>
      </w:pPr>
    </w:p>
    <w:p w14:paraId="201BEBA7" w14:textId="77777777" w:rsidR="00000000" w:rsidRDefault="00E84F3B">
      <w:pPr>
        <w:pStyle w:val="ad"/>
        <w:rPr>
          <w:rtl/>
        </w:rPr>
      </w:pPr>
      <w:bookmarkStart w:id="422" w:name="FS000001039T16_07_2003_15_26_00C"/>
      <w:bookmarkEnd w:id="422"/>
      <w:r>
        <w:rPr>
          <w:rtl/>
        </w:rPr>
        <w:t>היו"ר ראובן ריבלין:</w:t>
      </w:r>
    </w:p>
    <w:p w14:paraId="6A2C2D4C" w14:textId="77777777" w:rsidR="00000000" w:rsidRDefault="00E84F3B">
      <w:pPr>
        <w:pStyle w:val="a"/>
        <w:rPr>
          <w:rtl/>
        </w:rPr>
      </w:pPr>
    </w:p>
    <w:p w14:paraId="3BD2AF53" w14:textId="77777777" w:rsidR="00000000" w:rsidRDefault="00E84F3B">
      <w:pPr>
        <w:pStyle w:val="a"/>
        <w:rPr>
          <w:rFonts w:hint="cs"/>
          <w:rtl/>
        </w:rPr>
      </w:pPr>
      <w:r>
        <w:rPr>
          <w:rFonts w:hint="cs"/>
          <w:rtl/>
        </w:rPr>
        <w:t>חבר הכנסת יצחק כהן.</w:t>
      </w:r>
    </w:p>
    <w:p w14:paraId="1C9CE084" w14:textId="77777777" w:rsidR="00000000" w:rsidRDefault="00E84F3B">
      <w:pPr>
        <w:pStyle w:val="a"/>
        <w:ind w:firstLine="0"/>
        <w:rPr>
          <w:rFonts w:hint="cs"/>
          <w:rtl/>
        </w:rPr>
      </w:pPr>
    </w:p>
    <w:p w14:paraId="495DE7DE" w14:textId="77777777" w:rsidR="00000000" w:rsidRDefault="00E84F3B">
      <w:pPr>
        <w:pStyle w:val="SpeakerCon"/>
        <w:rPr>
          <w:rtl/>
        </w:rPr>
      </w:pPr>
      <w:bookmarkStart w:id="423" w:name="FS000001039T16_07_2003_15_26_20C"/>
      <w:bookmarkEnd w:id="423"/>
      <w:r>
        <w:rPr>
          <w:rtl/>
        </w:rPr>
        <w:t>ענבל גבריאלי (הליכוד):</w:t>
      </w:r>
    </w:p>
    <w:p w14:paraId="3295072A" w14:textId="77777777" w:rsidR="00000000" w:rsidRDefault="00E84F3B">
      <w:pPr>
        <w:pStyle w:val="a"/>
        <w:rPr>
          <w:rtl/>
        </w:rPr>
      </w:pPr>
    </w:p>
    <w:p w14:paraId="1A40B618" w14:textId="77777777" w:rsidR="00000000" w:rsidRDefault="00E84F3B">
      <w:pPr>
        <w:pStyle w:val="a"/>
        <w:rPr>
          <w:rFonts w:hint="cs"/>
          <w:rtl/>
        </w:rPr>
      </w:pPr>
      <w:r>
        <w:rPr>
          <w:rFonts w:hint="cs"/>
          <w:rtl/>
        </w:rPr>
        <w:t>- -  - מי שרוצה לתת פתרון - - - הצבעתי, חבר הכנסת כהן. הצבעתי. מספיק עם ההילולות הללו. המאבק הוא אמיתי, ולכן חייב להימצא פתרון אמיתי, פת</w:t>
      </w:r>
      <w:r>
        <w:rPr>
          <w:rFonts w:hint="cs"/>
          <w:rtl/>
        </w:rPr>
        <w:t xml:space="preserve">רון למי שכן רוצה לצאת לעבודה ואין לה עבודה בנמצא; למי שלא יכולה, מבחינה עובדתית, אובייקטיבית, לא יכולה לצאת לעבודה ואין לה הכנסה מינימלית לה ולילדיה. ויקי קנפו היא לא אחת, היא מייצגת המון-המון נשים שעומדות מאחוריה ושותפות לבעיות ולמצוקות שלה. אבל ויקי היא </w:t>
      </w:r>
      <w:r>
        <w:rPr>
          <w:rFonts w:hint="cs"/>
          <w:rtl/>
        </w:rPr>
        <w:t xml:space="preserve">דוגמה מצוינת לאשה שלא דורשת שהמדינה תממן אותה. היא לא רוצה להיות נטל על המדינה. כל מה שהיא רוצה זה עוד עבודה. </w:t>
      </w:r>
    </w:p>
    <w:p w14:paraId="3F967668" w14:textId="77777777" w:rsidR="00000000" w:rsidRDefault="00E84F3B">
      <w:pPr>
        <w:pStyle w:val="a"/>
        <w:ind w:firstLine="0"/>
        <w:rPr>
          <w:rFonts w:hint="cs"/>
          <w:rtl/>
        </w:rPr>
      </w:pPr>
    </w:p>
    <w:p w14:paraId="0A495CC2" w14:textId="77777777" w:rsidR="00000000" w:rsidRDefault="00E84F3B">
      <w:pPr>
        <w:pStyle w:val="ad"/>
        <w:rPr>
          <w:rtl/>
        </w:rPr>
      </w:pPr>
      <w:r>
        <w:rPr>
          <w:rtl/>
        </w:rPr>
        <w:t>היו"ר ראובן ריבלין:</w:t>
      </w:r>
    </w:p>
    <w:p w14:paraId="3B78444F" w14:textId="77777777" w:rsidR="00000000" w:rsidRDefault="00E84F3B">
      <w:pPr>
        <w:pStyle w:val="a"/>
        <w:rPr>
          <w:rtl/>
        </w:rPr>
      </w:pPr>
    </w:p>
    <w:p w14:paraId="0FE16FA2" w14:textId="77777777" w:rsidR="00000000" w:rsidRDefault="00E84F3B">
      <w:pPr>
        <w:pStyle w:val="a"/>
        <w:rPr>
          <w:rFonts w:hint="cs"/>
          <w:rtl/>
        </w:rPr>
      </w:pPr>
      <w:r>
        <w:rPr>
          <w:rFonts w:hint="cs"/>
          <w:rtl/>
        </w:rPr>
        <w:t>נא לסיים.</w:t>
      </w:r>
    </w:p>
    <w:p w14:paraId="568440AA" w14:textId="77777777" w:rsidR="00000000" w:rsidRDefault="00E84F3B">
      <w:pPr>
        <w:pStyle w:val="a"/>
        <w:ind w:firstLine="0"/>
        <w:rPr>
          <w:rFonts w:hint="cs"/>
          <w:rtl/>
        </w:rPr>
      </w:pPr>
    </w:p>
    <w:p w14:paraId="2AB1970C" w14:textId="77777777" w:rsidR="00000000" w:rsidRDefault="00E84F3B">
      <w:pPr>
        <w:pStyle w:val="SpeakerCon"/>
        <w:rPr>
          <w:rtl/>
        </w:rPr>
      </w:pPr>
      <w:bookmarkStart w:id="424" w:name="FS000001039T16_07_2003_15_28_14C"/>
      <w:bookmarkEnd w:id="424"/>
      <w:r>
        <w:rPr>
          <w:rtl/>
        </w:rPr>
        <w:t>ענבל גבריאלי (הליכוד):</w:t>
      </w:r>
    </w:p>
    <w:p w14:paraId="79FC604D" w14:textId="77777777" w:rsidR="00000000" w:rsidRDefault="00E84F3B">
      <w:pPr>
        <w:pStyle w:val="a"/>
        <w:rPr>
          <w:rtl/>
        </w:rPr>
      </w:pPr>
    </w:p>
    <w:p w14:paraId="62076BF9" w14:textId="77777777" w:rsidR="00000000" w:rsidRDefault="00E84F3B">
      <w:pPr>
        <w:pStyle w:val="a"/>
        <w:rPr>
          <w:rFonts w:hint="cs"/>
          <w:rtl/>
        </w:rPr>
      </w:pPr>
      <w:r>
        <w:rPr>
          <w:rFonts w:hint="cs"/>
          <w:rtl/>
        </w:rPr>
        <w:t xml:space="preserve">הרעיון שעומד כאן על הפרק הוא לא רק עניין כלכלי אלא גם אידיאולוגי. יש כאן ניסיון צודק של </w:t>
      </w:r>
      <w:r>
        <w:rPr>
          <w:rFonts w:hint="cs"/>
          <w:rtl/>
        </w:rPr>
        <w:t>האוצר לשנות את דפוסי ההתנהגות, לעודד עבודה, לצמצם את התלות בכספי המדינה ולאפשר למשק להשתקם. נראה לי שכולנו כאן תמימי דעים שמצב זה רצוי ואף מבורך, אך יש בינינו מחלוקת לגבי הדרך. הנה, גם שר האוצר הבין שיש צורך במהלך נוסף, ולא בכדי הציע את תוכנית ההטבות, תוכנ</w:t>
      </w:r>
      <w:r>
        <w:rPr>
          <w:rFonts w:hint="cs"/>
          <w:rtl/>
        </w:rPr>
        <w:t xml:space="preserve">ית המעודדת את שילובן של החד-הוריות בשוק העבודה. </w:t>
      </w:r>
    </w:p>
    <w:p w14:paraId="51C60EFD" w14:textId="77777777" w:rsidR="00000000" w:rsidRDefault="00E84F3B">
      <w:pPr>
        <w:pStyle w:val="a"/>
        <w:rPr>
          <w:rFonts w:hint="cs"/>
          <w:rtl/>
        </w:rPr>
      </w:pPr>
    </w:p>
    <w:p w14:paraId="3639F074" w14:textId="77777777" w:rsidR="00000000" w:rsidRDefault="00E84F3B">
      <w:pPr>
        <w:pStyle w:val="a"/>
        <w:rPr>
          <w:rFonts w:hint="cs"/>
          <w:rtl/>
        </w:rPr>
      </w:pPr>
      <w:r>
        <w:rPr>
          <w:rFonts w:hint="cs"/>
          <w:rtl/>
        </w:rPr>
        <w:t>אני חייבת להודות, שהתוכנית הזאת אכן מהווה פתרון מסוים ואולי אופטימלי. אולם לא מדובר במטה קסם, שבנגיעה אחת קלה יכול להביא אל פתחנו מציאות חדשה החל ממחר בבוקר.</w:t>
      </w:r>
    </w:p>
    <w:p w14:paraId="67CA653C" w14:textId="77777777" w:rsidR="00000000" w:rsidRDefault="00E84F3B">
      <w:pPr>
        <w:pStyle w:val="a"/>
        <w:ind w:firstLine="0"/>
        <w:rPr>
          <w:rFonts w:hint="cs"/>
          <w:rtl/>
        </w:rPr>
      </w:pPr>
    </w:p>
    <w:p w14:paraId="5A9A997E" w14:textId="77777777" w:rsidR="00000000" w:rsidRDefault="00E84F3B">
      <w:pPr>
        <w:pStyle w:val="ac"/>
        <w:rPr>
          <w:rtl/>
        </w:rPr>
      </w:pPr>
      <w:r>
        <w:rPr>
          <w:rFonts w:hint="eastAsia"/>
          <w:rtl/>
        </w:rPr>
        <w:t>יצחק</w:t>
      </w:r>
      <w:r>
        <w:rPr>
          <w:rtl/>
        </w:rPr>
        <w:t xml:space="preserve"> כהן (ש"ס):</w:t>
      </w:r>
    </w:p>
    <w:p w14:paraId="77FF69C9" w14:textId="77777777" w:rsidR="00000000" w:rsidRDefault="00E84F3B">
      <w:pPr>
        <w:pStyle w:val="a"/>
        <w:rPr>
          <w:rFonts w:hint="cs"/>
          <w:rtl/>
        </w:rPr>
      </w:pPr>
    </w:p>
    <w:p w14:paraId="1C8A3D42" w14:textId="77777777" w:rsidR="00000000" w:rsidRDefault="00E84F3B">
      <w:pPr>
        <w:pStyle w:val="a"/>
        <w:rPr>
          <w:rFonts w:hint="cs"/>
          <w:rtl/>
        </w:rPr>
      </w:pPr>
      <w:r>
        <w:rPr>
          <w:rFonts w:hint="cs"/>
          <w:rtl/>
        </w:rPr>
        <w:t>כמה דקות יש לה לדבר?</w:t>
      </w:r>
    </w:p>
    <w:p w14:paraId="7E5CBC8D" w14:textId="77777777" w:rsidR="00000000" w:rsidRDefault="00E84F3B">
      <w:pPr>
        <w:pStyle w:val="a"/>
        <w:ind w:firstLine="0"/>
        <w:rPr>
          <w:rFonts w:hint="cs"/>
          <w:rtl/>
        </w:rPr>
      </w:pPr>
    </w:p>
    <w:p w14:paraId="46BA7A8A" w14:textId="77777777" w:rsidR="00000000" w:rsidRDefault="00E84F3B">
      <w:pPr>
        <w:pStyle w:val="ad"/>
        <w:rPr>
          <w:rtl/>
        </w:rPr>
      </w:pPr>
    </w:p>
    <w:p w14:paraId="7AFBC9C9" w14:textId="77777777" w:rsidR="00000000" w:rsidRDefault="00E84F3B">
      <w:pPr>
        <w:pStyle w:val="SpeakerCon"/>
        <w:rPr>
          <w:rtl/>
        </w:rPr>
      </w:pPr>
      <w:r>
        <w:rPr>
          <w:rtl/>
        </w:rPr>
        <w:t>ענבל גב</w:t>
      </w:r>
      <w:r>
        <w:rPr>
          <w:rtl/>
        </w:rPr>
        <w:t>ריאלי (הליכוד):</w:t>
      </w:r>
    </w:p>
    <w:p w14:paraId="28791311" w14:textId="77777777" w:rsidR="00000000" w:rsidRDefault="00E84F3B">
      <w:pPr>
        <w:pStyle w:val="ad"/>
        <w:rPr>
          <w:rtl/>
        </w:rPr>
      </w:pPr>
    </w:p>
    <w:p w14:paraId="47DD2E25" w14:textId="77777777" w:rsidR="00000000" w:rsidRDefault="00E84F3B">
      <w:pPr>
        <w:pStyle w:val="a"/>
        <w:rPr>
          <w:rtl/>
        </w:rPr>
      </w:pPr>
    </w:p>
    <w:p w14:paraId="0B401969" w14:textId="77777777" w:rsidR="00000000" w:rsidRDefault="00E84F3B">
      <w:pPr>
        <w:pStyle w:val="a"/>
        <w:rPr>
          <w:rFonts w:hint="cs"/>
          <w:rtl/>
        </w:rPr>
      </w:pPr>
      <w:r>
        <w:rPr>
          <w:rFonts w:hint="cs"/>
          <w:rtl/>
        </w:rPr>
        <w:t>בכוחה של תוכנית ההטבות שמציע האוצר לחולל שינוי, אין לי ספק בכך, אך השינוי לא יכול לבוא היום והוא גם לא יכול לבוא מחר. דוגמה: אחת ההטבות שמציע האוצר היא מענק של 9,000 שקלים לשנה בלבד, לכל חד-הורית שתגדיל את היקף משרתה בשליש. הטבה זו יש בכו</w:t>
      </w:r>
      <w:r>
        <w:rPr>
          <w:rFonts w:hint="cs"/>
          <w:rtl/>
        </w:rPr>
        <w:t>חה לעודד יציאה לשוק העבודה, אבל הבעיה היא שמקומות עבודה אין רבים בארץ.</w:t>
      </w:r>
    </w:p>
    <w:p w14:paraId="351B8E10" w14:textId="77777777" w:rsidR="00000000" w:rsidRDefault="00E84F3B">
      <w:pPr>
        <w:pStyle w:val="a"/>
        <w:ind w:firstLine="0"/>
        <w:rPr>
          <w:rFonts w:hint="cs"/>
          <w:rtl/>
        </w:rPr>
      </w:pPr>
    </w:p>
    <w:p w14:paraId="7D25C923" w14:textId="77777777" w:rsidR="00000000" w:rsidRDefault="00E84F3B">
      <w:pPr>
        <w:pStyle w:val="ad"/>
        <w:rPr>
          <w:rtl/>
        </w:rPr>
      </w:pPr>
      <w:r>
        <w:rPr>
          <w:rFonts w:hint="eastAsia"/>
          <w:rtl/>
        </w:rPr>
        <w:t>היו</w:t>
      </w:r>
      <w:r>
        <w:rPr>
          <w:rtl/>
        </w:rPr>
        <w:t>"ר ראובן ריבלין:</w:t>
      </w:r>
    </w:p>
    <w:p w14:paraId="2DA22EF0" w14:textId="77777777" w:rsidR="00000000" w:rsidRDefault="00E84F3B">
      <w:pPr>
        <w:pStyle w:val="a"/>
        <w:rPr>
          <w:rFonts w:hint="cs"/>
          <w:rtl/>
        </w:rPr>
      </w:pPr>
    </w:p>
    <w:p w14:paraId="41EF8454" w14:textId="77777777" w:rsidR="00000000" w:rsidRDefault="00E84F3B">
      <w:pPr>
        <w:pStyle w:val="a"/>
        <w:rPr>
          <w:rFonts w:hint="cs"/>
          <w:rtl/>
        </w:rPr>
      </w:pPr>
      <w:r>
        <w:rPr>
          <w:rFonts w:hint="cs"/>
          <w:rtl/>
        </w:rPr>
        <w:t>תודה, חבר הכנסת כהן. חבר הכנסת כהן, אני בהחלט אקפיד אתה, כמעט כמו שאני מקפיד אתך ועם גפני, כמובן.</w:t>
      </w:r>
    </w:p>
    <w:p w14:paraId="1CB46DDF" w14:textId="77777777" w:rsidR="00000000" w:rsidRDefault="00E84F3B">
      <w:pPr>
        <w:pStyle w:val="a"/>
        <w:ind w:firstLine="0"/>
        <w:rPr>
          <w:rFonts w:hint="cs"/>
          <w:rtl/>
        </w:rPr>
      </w:pPr>
    </w:p>
    <w:p w14:paraId="50E7D84E" w14:textId="77777777" w:rsidR="00000000" w:rsidRDefault="00E84F3B">
      <w:pPr>
        <w:pStyle w:val="SpeakerCon"/>
        <w:rPr>
          <w:rtl/>
        </w:rPr>
      </w:pPr>
      <w:bookmarkStart w:id="425" w:name="FS000001039T16_07_2003_15_32_20C"/>
      <w:bookmarkEnd w:id="425"/>
      <w:r>
        <w:rPr>
          <w:rFonts w:hint="eastAsia"/>
          <w:rtl/>
        </w:rPr>
        <w:t>ענבל</w:t>
      </w:r>
      <w:r>
        <w:rPr>
          <w:rtl/>
        </w:rPr>
        <w:t xml:space="preserve"> גבריאלי (הליכוד):</w:t>
      </w:r>
    </w:p>
    <w:p w14:paraId="69620F6F" w14:textId="77777777" w:rsidR="00000000" w:rsidRDefault="00E84F3B">
      <w:pPr>
        <w:pStyle w:val="a"/>
        <w:rPr>
          <w:rFonts w:hint="cs"/>
          <w:rtl/>
        </w:rPr>
      </w:pPr>
    </w:p>
    <w:p w14:paraId="71F71320" w14:textId="77777777" w:rsidR="00000000" w:rsidRDefault="00E84F3B">
      <w:pPr>
        <w:pStyle w:val="a"/>
        <w:rPr>
          <w:rFonts w:hint="cs"/>
          <w:rtl/>
        </w:rPr>
      </w:pPr>
      <w:r>
        <w:rPr>
          <w:rFonts w:hint="cs"/>
          <w:rtl/>
        </w:rPr>
        <w:t>חברים, תוכנית ההטבות של נתניהו אינה מהוו</w:t>
      </w:r>
      <w:r>
        <w:rPr>
          <w:rFonts w:hint="cs"/>
          <w:rtl/>
        </w:rPr>
        <w:t>ה מימון מיידי ללחם או לתרופה לילד רעב או חולה. תוכנית ההטבות הזאת - - -</w:t>
      </w:r>
    </w:p>
    <w:p w14:paraId="2EA5B1DB" w14:textId="77777777" w:rsidR="00000000" w:rsidRDefault="00E84F3B">
      <w:pPr>
        <w:pStyle w:val="a"/>
        <w:ind w:firstLine="0"/>
        <w:rPr>
          <w:rFonts w:hint="cs"/>
          <w:rtl/>
        </w:rPr>
      </w:pPr>
    </w:p>
    <w:p w14:paraId="25A4E285" w14:textId="77777777" w:rsidR="00000000" w:rsidRDefault="00E84F3B">
      <w:pPr>
        <w:pStyle w:val="ac"/>
        <w:rPr>
          <w:rtl/>
        </w:rPr>
      </w:pPr>
      <w:r>
        <w:rPr>
          <w:rFonts w:hint="eastAsia"/>
          <w:rtl/>
        </w:rPr>
        <w:t>משה</w:t>
      </w:r>
      <w:r>
        <w:rPr>
          <w:rtl/>
        </w:rPr>
        <w:t xml:space="preserve"> גפני (יהדות התורה):</w:t>
      </w:r>
    </w:p>
    <w:p w14:paraId="4192D87D" w14:textId="77777777" w:rsidR="00000000" w:rsidRDefault="00E84F3B">
      <w:pPr>
        <w:pStyle w:val="a"/>
        <w:rPr>
          <w:rFonts w:hint="cs"/>
          <w:rtl/>
        </w:rPr>
      </w:pPr>
    </w:p>
    <w:p w14:paraId="39881AE3" w14:textId="77777777" w:rsidR="00000000" w:rsidRDefault="00E84F3B">
      <w:pPr>
        <w:pStyle w:val="a"/>
        <w:rPr>
          <w:rFonts w:hint="cs"/>
          <w:rtl/>
        </w:rPr>
      </w:pPr>
      <w:r>
        <w:rPr>
          <w:rFonts w:hint="cs"/>
          <w:rtl/>
        </w:rPr>
        <w:t>מה הפתרון?</w:t>
      </w:r>
    </w:p>
    <w:p w14:paraId="357C4A63" w14:textId="77777777" w:rsidR="00000000" w:rsidRDefault="00E84F3B">
      <w:pPr>
        <w:pStyle w:val="a"/>
        <w:ind w:firstLine="0"/>
        <w:rPr>
          <w:rFonts w:hint="cs"/>
          <w:rtl/>
        </w:rPr>
      </w:pPr>
    </w:p>
    <w:p w14:paraId="7C3E7C39" w14:textId="77777777" w:rsidR="00000000" w:rsidRDefault="00E84F3B">
      <w:pPr>
        <w:pStyle w:val="ad"/>
        <w:rPr>
          <w:rtl/>
        </w:rPr>
      </w:pPr>
      <w:r>
        <w:rPr>
          <w:rFonts w:hint="eastAsia"/>
          <w:rtl/>
        </w:rPr>
        <w:t>היו</w:t>
      </w:r>
      <w:r>
        <w:rPr>
          <w:rtl/>
        </w:rPr>
        <w:t>"ר ראובן ריבלין:</w:t>
      </w:r>
    </w:p>
    <w:p w14:paraId="043082C2" w14:textId="77777777" w:rsidR="00000000" w:rsidRDefault="00E84F3B">
      <w:pPr>
        <w:pStyle w:val="a"/>
        <w:rPr>
          <w:rFonts w:hint="cs"/>
          <w:rtl/>
        </w:rPr>
      </w:pPr>
    </w:p>
    <w:p w14:paraId="5414FD41" w14:textId="77777777" w:rsidR="00000000" w:rsidRDefault="00E84F3B">
      <w:pPr>
        <w:pStyle w:val="a"/>
        <w:rPr>
          <w:rFonts w:hint="cs"/>
          <w:rtl/>
        </w:rPr>
      </w:pPr>
      <w:r>
        <w:rPr>
          <w:rFonts w:hint="cs"/>
          <w:rtl/>
        </w:rPr>
        <w:t>חבר הכנסת גפני, כל הזמן אתם מפריעים לה. היא עדיין לא משופשפת כמוך. תנו לה. אם לא תקראו קריאות ביניים, אנחנו נסיים מהר.</w:t>
      </w:r>
    </w:p>
    <w:p w14:paraId="444489F8" w14:textId="77777777" w:rsidR="00000000" w:rsidRDefault="00E84F3B">
      <w:pPr>
        <w:pStyle w:val="a"/>
        <w:ind w:firstLine="0"/>
        <w:rPr>
          <w:rFonts w:hint="cs"/>
          <w:rtl/>
        </w:rPr>
      </w:pPr>
    </w:p>
    <w:p w14:paraId="146DC364" w14:textId="77777777" w:rsidR="00000000" w:rsidRDefault="00E84F3B">
      <w:pPr>
        <w:pStyle w:val="ac"/>
        <w:rPr>
          <w:rtl/>
        </w:rPr>
      </w:pPr>
      <w:r>
        <w:rPr>
          <w:rFonts w:hint="eastAsia"/>
          <w:rtl/>
        </w:rPr>
        <w:t>משה</w:t>
      </w:r>
      <w:r>
        <w:rPr>
          <w:rtl/>
        </w:rPr>
        <w:t xml:space="preserve"> ג</w:t>
      </w:r>
      <w:r>
        <w:rPr>
          <w:rtl/>
        </w:rPr>
        <w:t>פני (יהדות התורה):</w:t>
      </w:r>
    </w:p>
    <w:p w14:paraId="51ED9411" w14:textId="77777777" w:rsidR="00000000" w:rsidRDefault="00E84F3B">
      <w:pPr>
        <w:pStyle w:val="a"/>
        <w:rPr>
          <w:rFonts w:hint="cs"/>
          <w:rtl/>
        </w:rPr>
      </w:pPr>
    </w:p>
    <w:p w14:paraId="2256279F" w14:textId="77777777" w:rsidR="00000000" w:rsidRDefault="00E84F3B">
      <w:pPr>
        <w:pStyle w:val="a"/>
        <w:rPr>
          <w:rFonts w:hint="cs"/>
          <w:rtl/>
        </w:rPr>
      </w:pPr>
      <w:r>
        <w:rPr>
          <w:rFonts w:hint="cs"/>
          <w:rtl/>
        </w:rPr>
        <w:t>אבל אין מקומות עבודה.</w:t>
      </w:r>
    </w:p>
    <w:p w14:paraId="5E3AB143" w14:textId="77777777" w:rsidR="00000000" w:rsidRDefault="00E84F3B">
      <w:pPr>
        <w:pStyle w:val="a"/>
        <w:ind w:firstLine="0"/>
        <w:rPr>
          <w:rFonts w:hint="cs"/>
          <w:rtl/>
        </w:rPr>
      </w:pPr>
    </w:p>
    <w:p w14:paraId="0CAF4184" w14:textId="77777777" w:rsidR="00000000" w:rsidRDefault="00E84F3B">
      <w:pPr>
        <w:pStyle w:val="SpeakerCon"/>
        <w:rPr>
          <w:rtl/>
        </w:rPr>
      </w:pPr>
      <w:bookmarkStart w:id="426" w:name="FS000001039T16_07_2003_15_33_37C"/>
      <w:bookmarkEnd w:id="426"/>
      <w:r>
        <w:rPr>
          <w:rFonts w:hint="eastAsia"/>
          <w:rtl/>
        </w:rPr>
        <w:t>ענבל</w:t>
      </w:r>
      <w:r>
        <w:rPr>
          <w:rtl/>
        </w:rPr>
        <w:t xml:space="preserve"> גבריאלי (הליכוד):</w:t>
      </w:r>
    </w:p>
    <w:p w14:paraId="3A712731" w14:textId="77777777" w:rsidR="00000000" w:rsidRDefault="00E84F3B">
      <w:pPr>
        <w:pStyle w:val="a"/>
        <w:rPr>
          <w:rFonts w:hint="cs"/>
          <w:rtl/>
        </w:rPr>
      </w:pPr>
    </w:p>
    <w:p w14:paraId="21F94C28" w14:textId="77777777" w:rsidR="00000000" w:rsidRDefault="00E84F3B">
      <w:pPr>
        <w:pStyle w:val="a"/>
        <w:rPr>
          <w:rFonts w:hint="cs"/>
          <w:rtl/>
        </w:rPr>
      </w:pPr>
      <w:r>
        <w:rPr>
          <w:rFonts w:hint="cs"/>
          <w:rtl/>
        </w:rPr>
        <w:t>משופשפת אולי, אבל לא פרובוקטורית כמוך.</w:t>
      </w:r>
    </w:p>
    <w:p w14:paraId="73EB6DB3" w14:textId="77777777" w:rsidR="00000000" w:rsidRDefault="00E84F3B">
      <w:pPr>
        <w:pStyle w:val="a"/>
        <w:ind w:firstLine="0"/>
        <w:rPr>
          <w:rFonts w:hint="cs"/>
          <w:rtl/>
        </w:rPr>
      </w:pPr>
    </w:p>
    <w:p w14:paraId="29DC5DB2" w14:textId="77777777" w:rsidR="00000000" w:rsidRDefault="00E84F3B">
      <w:pPr>
        <w:pStyle w:val="a"/>
        <w:rPr>
          <w:rFonts w:hint="cs"/>
          <w:rtl/>
        </w:rPr>
      </w:pPr>
      <w:r>
        <w:rPr>
          <w:rFonts w:hint="cs"/>
          <w:rtl/>
        </w:rPr>
        <w:t>תוכנית ההטבות הזאת ראויה וצריכה להתקיים. אבל, אדוני השר שטרית, לא על קרקע של קיצוצים מרחיקי לכת, אלא תוך כדי הקפאת הקיצוץ והחלתו רק מאוחר יותר, וגם א</w:t>
      </w:r>
      <w:r>
        <w:rPr>
          <w:rFonts w:hint="cs"/>
          <w:rtl/>
        </w:rPr>
        <w:t>ז באופן הדרגתי, בהתאם לתוכנית ההטבות ולחזון שהיא מציגה.</w:t>
      </w:r>
    </w:p>
    <w:p w14:paraId="06033E46" w14:textId="77777777" w:rsidR="00000000" w:rsidRDefault="00E84F3B">
      <w:pPr>
        <w:pStyle w:val="a"/>
        <w:ind w:firstLine="0"/>
        <w:rPr>
          <w:rFonts w:hint="cs"/>
          <w:rtl/>
        </w:rPr>
      </w:pPr>
    </w:p>
    <w:p w14:paraId="4578B748" w14:textId="77777777" w:rsidR="00000000" w:rsidRDefault="00E84F3B">
      <w:pPr>
        <w:pStyle w:val="ad"/>
        <w:rPr>
          <w:rtl/>
        </w:rPr>
      </w:pPr>
      <w:r>
        <w:rPr>
          <w:rtl/>
        </w:rPr>
        <w:t>היו"ר ראובן ריבלין:</w:t>
      </w:r>
    </w:p>
    <w:p w14:paraId="431C134E" w14:textId="77777777" w:rsidR="00000000" w:rsidRDefault="00E84F3B">
      <w:pPr>
        <w:pStyle w:val="a"/>
        <w:rPr>
          <w:rtl/>
        </w:rPr>
      </w:pPr>
    </w:p>
    <w:p w14:paraId="271D827C" w14:textId="77777777" w:rsidR="00000000" w:rsidRDefault="00E84F3B">
      <w:pPr>
        <w:pStyle w:val="a"/>
        <w:rPr>
          <w:rFonts w:hint="cs"/>
          <w:rtl/>
        </w:rPr>
      </w:pPr>
      <w:r>
        <w:rPr>
          <w:rFonts w:hint="cs"/>
          <w:rtl/>
        </w:rPr>
        <w:t>משפט אחרון.</w:t>
      </w:r>
    </w:p>
    <w:p w14:paraId="32239F25" w14:textId="77777777" w:rsidR="00000000" w:rsidRDefault="00E84F3B">
      <w:pPr>
        <w:pStyle w:val="a"/>
        <w:ind w:firstLine="0"/>
        <w:rPr>
          <w:rFonts w:hint="cs"/>
          <w:rtl/>
        </w:rPr>
      </w:pPr>
    </w:p>
    <w:p w14:paraId="1B9D2EF4" w14:textId="77777777" w:rsidR="00000000" w:rsidRDefault="00E84F3B">
      <w:pPr>
        <w:pStyle w:val="SpeakerCon"/>
        <w:rPr>
          <w:rtl/>
        </w:rPr>
      </w:pPr>
      <w:bookmarkStart w:id="427" w:name="FS000001039T16_07_2003_14_52_17"/>
      <w:bookmarkStart w:id="428" w:name="FS000001039T16_07_2003_14_52_22C"/>
      <w:bookmarkEnd w:id="427"/>
      <w:bookmarkEnd w:id="428"/>
      <w:r>
        <w:rPr>
          <w:rtl/>
        </w:rPr>
        <w:t>ענבל גבריאלי (הליכוד):</w:t>
      </w:r>
    </w:p>
    <w:p w14:paraId="781EF851" w14:textId="77777777" w:rsidR="00000000" w:rsidRDefault="00E84F3B">
      <w:pPr>
        <w:pStyle w:val="a"/>
        <w:rPr>
          <w:rtl/>
        </w:rPr>
      </w:pPr>
    </w:p>
    <w:p w14:paraId="572925AC" w14:textId="77777777" w:rsidR="00000000" w:rsidRDefault="00E84F3B">
      <w:pPr>
        <w:pStyle w:val="a"/>
        <w:rPr>
          <w:rFonts w:hint="cs"/>
          <w:rtl/>
        </w:rPr>
      </w:pPr>
      <w:r>
        <w:rPr>
          <w:rFonts w:hint="cs"/>
          <w:rtl/>
        </w:rPr>
        <w:t xml:space="preserve">אני קוראת מכאן, גם לממשלה וגם לחברי הבית - - </w:t>
      </w:r>
    </w:p>
    <w:p w14:paraId="60972733" w14:textId="77777777" w:rsidR="00000000" w:rsidRDefault="00E84F3B">
      <w:pPr>
        <w:pStyle w:val="a"/>
        <w:ind w:firstLine="0"/>
        <w:rPr>
          <w:rFonts w:hint="cs"/>
          <w:rtl/>
        </w:rPr>
      </w:pPr>
    </w:p>
    <w:p w14:paraId="21C7C910" w14:textId="77777777" w:rsidR="00000000" w:rsidRDefault="00E84F3B">
      <w:pPr>
        <w:pStyle w:val="ac"/>
        <w:rPr>
          <w:rtl/>
        </w:rPr>
      </w:pPr>
      <w:r>
        <w:rPr>
          <w:rFonts w:hint="eastAsia"/>
          <w:rtl/>
        </w:rPr>
        <w:t>מאיר</w:t>
      </w:r>
      <w:r>
        <w:rPr>
          <w:rtl/>
        </w:rPr>
        <w:t xml:space="preserve"> פרוש (יהדות התורה):</w:t>
      </w:r>
    </w:p>
    <w:p w14:paraId="0879361F" w14:textId="77777777" w:rsidR="00000000" w:rsidRDefault="00E84F3B">
      <w:pPr>
        <w:pStyle w:val="a"/>
        <w:rPr>
          <w:rFonts w:hint="cs"/>
          <w:rtl/>
        </w:rPr>
      </w:pPr>
    </w:p>
    <w:p w14:paraId="2D1DE56E" w14:textId="77777777" w:rsidR="00000000" w:rsidRDefault="00E84F3B">
      <w:pPr>
        <w:pStyle w:val="a"/>
        <w:rPr>
          <w:rFonts w:hint="cs"/>
          <w:rtl/>
        </w:rPr>
      </w:pPr>
      <w:r>
        <w:rPr>
          <w:rFonts w:hint="cs"/>
          <w:rtl/>
        </w:rPr>
        <w:t xml:space="preserve">- - - </w:t>
      </w:r>
    </w:p>
    <w:p w14:paraId="6EF78034" w14:textId="77777777" w:rsidR="00000000" w:rsidRDefault="00E84F3B">
      <w:pPr>
        <w:pStyle w:val="a"/>
        <w:ind w:firstLine="0"/>
        <w:rPr>
          <w:rFonts w:hint="cs"/>
          <w:rtl/>
        </w:rPr>
      </w:pPr>
    </w:p>
    <w:p w14:paraId="27FE4387" w14:textId="77777777" w:rsidR="00000000" w:rsidRDefault="00E84F3B">
      <w:pPr>
        <w:pStyle w:val="ad"/>
        <w:rPr>
          <w:rtl/>
        </w:rPr>
      </w:pPr>
      <w:r>
        <w:rPr>
          <w:rtl/>
        </w:rPr>
        <w:t>היו"ר ראובן ריבלין:</w:t>
      </w:r>
    </w:p>
    <w:p w14:paraId="6071569A" w14:textId="77777777" w:rsidR="00000000" w:rsidRDefault="00E84F3B">
      <w:pPr>
        <w:pStyle w:val="a"/>
        <w:rPr>
          <w:rtl/>
        </w:rPr>
      </w:pPr>
    </w:p>
    <w:p w14:paraId="77143380" w14:textId="77777777" w:rsidR="00000000" w:rsidRDefault="00E84F3B">
      <w:pPr>
        <w:pStyle w:val="a"/>
        <w:rPr>
          <w:rFonts w:hint="cs"/>
          <w:rtl/>
        </w:rPr>
      </w:pPr>
      <w:r>
        <w:rPr>
          <w:rFonts w:hint="cs"/>
          <w:rtl/>
        </w:rPr>
        <w:t xml:space="preserve">חבר הכנסת פרוש, תנו לה לסיים. </w:t>
      </w:r>
    </w:p>
    <w:p w14:paraId="5D08A25F" w14:textId="77777777" w:rsidR="00000000" w:rsidRDefault="00E84F3B">
      <w:pPr>
        <w:pStyle w:val="a"/>
        <w:ind w:firstLine="0"/>
        <w:rPr>
          <w:rFonts w:hint="cs"/>
          <w:rtl/>
        </w:rPr>
      </w:pPr>
    </w:p>
    <w:p w14:paraId="2F49ED81" w14:textId="77777777" w:rsidR="00000000" w:rsidRDefault="00E84F3B">
      <w:pPr>
        <w:pStyle w:val="SpeakerCon"/>
        <w:rPr>
          <w:rtl/>
        </w:rPr>
      </w:pPr>
      <w:bookmarkStart w:id="429" w:name="FS000001039T16_07_2003_14_52_56C"/>
      <w:bookmarkEnd w:id="429"/>
      <w:r>
        <w:rPr>
          <w:rtl/>
        </w:rPr>
        <w:t>ענבל גב</w:t>
      </w:r>
      <w:r>
        <w:rPr>
          <w:rtl/>
        </w:rPr>
        <w:t>ריאלי (הליכוד):</w:t>
      </w:r>
    </w:p>
    <w:p w14:paraId="42294348" w14:textId="77777777" w:rsidR="00000000" w:rsidRDefault="00E84F3B">
      <w:pPr>
        <w:pStyle w:val="a"/>
        <w:rPr>
          <w:rtl/>
        </w:rPr>
      </w:pPr>
    </w:p>
    <w:p w14:paraId="4406FDB1" w14:textId="77777777" w:rsidR="00000000" w:rsidRDefault="00E84F3B">
      <w:pPr>
        <w:pStyle w:val="a"/>
        <w:rPr>
          <w:rFonts w:hint="cs"/>
          <w:rtl/>
        </w:rPr>
      </w:pPr>
      <w:r>
        <w:rPr>
          <w:rFonts w:hint="cs"/>
          <w:rtl/>
        </w:rPr>
        <w:t xml:space="preserve">- - להבין שהדברים לא יכולים קודם להיחתך ואחר כך לבוא ולתת הטבות. הדברים צריכים להתנהל במקביל, בד בבד - - - </w:t>
      </w:r>
    </w:p>
    <w:p w14:paraId="5B3F55A7" w14:textId="77777777" w:rsidR="00000000" w:rsidRDefault="00E84F3B">
      <w:pPr>
        <w:pStyle w:val="a"/>
        <w:ind w:firstLine="0"/>
        <w:rPr>
          <w:rFonts w:hint="cs"/>
          <w:rtl/>
        </w:rPr>
      </w:pPr>
    </w:p>
    <w:p w14:paraId="27C5C628" w14:textId="77777777" w:rsidR="00000000" w:rsidRDefault="00E84F3B">
      <w:pPr>
        <w:pStyle w:val="ac"/>
        <w:rPr>
          <w:rtl/>
        </w:rPr>
      </w:pPr>
      <w:r>
        <w:rPr>
          <w:rFonts w:hint="eastAsia"/>
          <w:rtl/>
        </w:rPr>
        <w:t>דוד</w:t>
      </w:r>
      <w:r>
        <w:rPr>
          <w:rtl/>
        </w:rPr>
        <w:t xml:space="preserve"> אזולאי (ש"ס):</w:t>
      </w:r>
    </w:p>
    <w:p w14:paraId="694FA1E1" w14:textId="77777777" w:rsidR="00000000" w:rsidRDefault="00E84F3B">
      <w:pPr>
        <w:pStyle w:val="a"/>
        <w:rPr>
          <w:rFonts w:hint="cs"/>
          <w:rtl/>
        </w:rPr>
      </w:pPr>
    </w:p>
    <w:p w14:paraId="2F021B2B" w14:textId="77777777" w:rsidR="00000000" w:rsidRDefault="00E84F3B">
      <w:pPr>
        <w:pStyle w:val="a"/>
        <w:rPr>
          <w:rFonts w:hint="cs"/>
          <w:rtl/>
        </w:rPr>
      </w:pPr>
      <w:r>
        <w:rPr>
          <w:rFonts w:hint="cs"/>
          <w:rtl/>
        </w:rPr>
        <w:t>- - -  לא רציתם לשמוע אותנו.</w:t>
      </w:r>
    </w:p>
    <w:p w14:paraId="7ED8FFB5" w14:textId="77777777" w:rsidR="00000000" w:rsidRDefault="00E84F3B">
      <w:pPr>
        <w:pStyle w:val="a"/>
        <w:ind w:firstLine="0"/>
        <w:rPr>
          <w:rFonts w:hint="cs"/>
          <w:rtl/>
        </w:rPr>
      </w:pPr>
    </w:p>
    <w:p w14:paraId="65D6C0B5" w14:textId="77777777" w:rsidR="00000000" w:rsidRDefault="00E84F3B">
      <w:pPr>
        <w:pStyle w:val="ad"/>
        <w:rPr>
          <w:rtl/>
        </w:rPr>
      </w:pPr>
      <w:r>
        <w:rPr>
          <w:rtl/>
        </w:rPr>
        <w:t>היו"ר ראובן ריבלין:</w:t>
      </w:r>
    </w:p>
    <w:p w14:paraId="7AABC6A1" w14:textId="77777777" w:rsidR="00000000" w:rsidRDefault="00E84F3B">
      <w:pPr>
        <w:pStyle w:val="a"/>
        <w:rPr>
          <w:rtl/>
        </w:rPr>
      </w:pPr>
    </w:p>
    <w:p w14:paraId="2AEFF764" w14:textId="77777777" w:rsidR="00000000" w:rsidRDefault="00E84F3B">
      <w:pPr>
        <w:pStyle w:val="a"/>
        <w:rPr>
          <w:rFonts w:hint="cs"/>
          <w:rtl/>
        </w:rPr>
      </w:pPr>
      <w:r>
        <w:rPr>
          <w:rFonts w:hint="cs"/>
          <w:rtl/>
        </w:rPr>
        <w:t>חבר הכנסת אזולאי, אדוני הצביע בעד התוכנית הזאת.</w:t>
      </w:r>
    </w:p>
    <w:p w14:paraId="52F27631" w14:textId="77777777" w:rsidR="00000000" w:rsidRDefault="00E84F3B">
      <w:pPr>
        <w:pStyle w:val="a"/>
        <w:ind w:firstLine="0"/>
        <w:rPr>
          <w:rFonts w:hint="cs"/>
          <w:rtl/>
        </w:rPr>
      </w:pPr>
    </w:p>
    <w:p w14:paraId="3AAD1EDA" w14:textId="77777777" w:rsidR="00000000" w:rsidRDefault="00E84F3B">
      <w:pPr>
        <w:pStyle w:val="ac"/>
        <w:rPr>
          <w:rtl/>
        </w:rPr>
      </w:pPr>
      <w:r>
        <w:rPr>
          <w:rFonts w:hint="eastAsia"/>
          <w:rtl/>
        </w:rPr>
        <w:t>רוני</w:t>
      </w:r>
      <w:r>
        <w:rPr>
          <w:rtl/>
        </w:rPr>
        <w:t xml:space="preserve"> בר-און</w:t>
      </w:r>
      <w:r>
        <w:rPr>
          <w:rtl/>
        </w:rPr>
        <w:t xml:space="preserve"> (הליכוד):</w:t>
      </w:r>
    </w:p>
    <w:p w14:paraId="1E855E00" w14:textId="77777777" w:rsidR="00000000" w:rsidRDefault="00E84F3B">
      <w:pPr>
        <w:pStyle w:val="a"/>
        <w:rPr>
          <w:rFonts w:hint="cs"/>
          <w:rtl/>
        </w:rPr>
      </w:pPr>
    </w:p>
    <w:p w14:paraId="7D73E071" w14:textId="77777777" w:rsidR="00000000" w:rsidRDefault="00E84F3B">
      <w:pPr>
        <w:pStyle w:val="a"/>
        <w:rPr>
          <w:rFonts w:hint="cs"/>
          <w:rtl/>
        </w:rPr>
      </w:pPr>
      <w:r>
        <w:rPr>
          <w:rFonts w:hint="cs"/>
          <w:rtl/>
        </w:rPr>
        <w:t xml:space="preserve">- - - </w:t>
      </w:r>
    </w:p>
    <w:p w14:paraId="617642F7" w14:textId="77777777" w:rsidR="00000000" w:rsidRDefault="00E84F3B">
      <w:pPr>
        <w:pStyle w:val="a"/>
        <w:ind w:firstLine="0"/>
        <w:rPr>
          <w:rFonts w:hint="cs"/>
          <w:rtl/>
        </w:rPr>
      </w:pPr>
    </w:p>
    <w:p w14:paraId="10F3D793" w14:textId="77777777" w:rsidR="00000000" w:rsidRDefault="00E84F3B">
      <w:pPr>
        <w:pStyle w:val="ad"/>
        <w:rPr>
          <w:rtl/>
        </w:rPr>
      </w:pPr>
      <w:r>
        <w:rPr>
          <w:rtl/>
        </w:rPr>
        <w:t>היו"ר ראובן ריבלין:</w:t>
      </w:r>
    </w:p>
    <w:p w14:paraId="75A1CDB5" w14:textId="77777777" w:rsidR="00000000" w:rsidRDefault="00E84F3B">
      <w:pPr>
        <w:pStyle w:val="a"/>
        <w:rPr>
          <w:rtl/>
        </w:rPr>
      </w:pPr>
    </w:p>
    <w:p w14:paraId="5B5D9881" w14:textId="77777777" w:rsidR="00000000" w:rsidRDefault="00E84F3B">
      <w:pPr>
        <w:pStyle w:val="a"/>
        <w:rPr>
          <w:rFonts w:hint="cs"/>
          <w:rtl/>
        </w:rPr>
      </w:pPr>
      <w:r>
        <w:rPr>
          <w:rFonts w:hint="cs"/>
          <w:rtl/>
        </w:rPr>
        <w:t>חבר הכנסת בר-און.</w:t>
      </w:r>
    </w:p>
    <w:p w14:paraId="30B08187" w14:textId="77777777" w:rsidR="00000000" w:rsidRDefault="00E84F3B">
      <w:pPr>
        <w:pStyle w:val="a"/>
        <w:ind w:firstLine="0"/>
        <w:rPr>
          <w:rFonts w:hint="cs"/>
          <w:rtl/>
        </w:rPr>
      </w:pPr>
    </w:p>
    <w:p w14:paraId="7E65EAC3" w14:textId="77777777" w:rsidR="00000000" w:rsidRDefault="00E84F3B">
      <w:pPr>
        <w:pStyle w:val="ac"/>
        <w:rPr>
          <w:rtl/>
        </w:rPr>
      </w:pPr>
      <w:r>
        <w:rPr>
          <w:rFonts w:hint="eastAsia"/>
          <w:rtl/>
        </w:rPr>
        <w:t>יצחק</w:t>
      </w:r>
      <w:r>
        <w:rPr>
          <w:rtl/>
        </w:rPr>
        <w:t xml:space="preserve"> כהן (ש"ס):</w:t>
      </w:r>
    </w:p>
    <w:p w14:paraId="26EC2910" w14:textId="77777777" w:rsidR="00000000" w:rsidRDefault="00E84F3B">
      <w:pPr>
        <w:pStyle w:val="a"/>
        <w:rPr>
          <w:rFonts w:hint="cs"/>
          <w:rtl/>
        </w:rPr>
      </w:pPr>
    </w:p>
    <w:p w14:paraId="4CF005C8" w14:textId="77777777" w:rsidR="00000000" w:rsidRDefault="00E84F3B">
      <w:pPr>
        <w:pStyle w:val="a"/>
        <w:rPr>
          <w:rFonts w:hint="cs"/>
          <w:rtl/>
        </w:rPr>
      </w:pPr>
      <w:r>
        <w:rPr>
          <w:rFonts w:hint="cs"/>
          <w:rtl/>
        </w:rPr>
        <w:t xml:space="preserve">- - - </w:t>
      </w:r>
    </w:p>
    <w:p w14:paraId="2F1AA1A0" w14:textId="77777777" w:rsidR="00000000" w:rsidRDefault="00E84F3B">
      <w:pPr>
        <w:pStyle w:val="a"/>
        <w:ind w:firstLine="0"/>
        <w:rPr>
          <w:rFonts w:hint="cs"/>
          <w:rtl/>
        </w:rPr>
      </w:pPr>
    </w:p>
    <w:p w14:paraId="2BB7340B" w14:textId="77777777" w:rsidR="00000000" w:rsidRDefault="00E84F3B">
      <w:pPr>
        <w:pStyle w:val="ac"/>
        <w:rPr>
          <w:rtl/>
        </w:rPr>
      </w:pPr>
      <w:r>
        <w:rPr>
          <w:rFonts w:hint="eastAsia"/>
          <w:rtl/>
        </w:rPr>
        <w:t>דוד</w:t>
      </w:r>
      <w:r>
        <w:rPr>
          <w:rtl/>
        </w:rPr>
        <w:t xml:space="preserve"> אזולאי (ש"ס):</w:t>
      </w:r>
    </w:p>
    <w:p w14:paraId="2E545753" w14:textId="77777777" w:rsidR="00000000" w:rsidRDefault="00E84F3B">
      <w:pPr>
        <w:pStyle w:val="a"/>
        <w:rPr>
          <w:rFonts w:hint="cs"/>
          <w:rtl/>
        </w:rPr>
      </w:pPr>
    </w:p>
    <w:p w14:paraId="74A6D002" w14:textId="77777777" w:rsidR="00000000" w:rsidRDefault="00E84F3B">
      <w:pPr>
        <w:pStyle w:val="a"/>
        <w:rPr>
          <w:rFonts w:hint="cs"/>
          <w:rtl/>
        </w:rPr>
      </w:pPr>
      <w:r>
        <w:rPr>
          <w:rFonts w:hint="cs"/>
          <w:rtl/>
        </w:rPr>
        <w:t>- - -  לא שמעתם.</w:t>
      </w:r>
    </w:p>
    <w:p w14:paraId="3E86DA28" w14:textId="77777777" w:rsidR="00000000" w:rsidRDefault="00E84F3B">
      <w:pPr>
        <w:pStyle w:val="a"/>
        <w:ind w:firstLine="0"/>
        <w:rPr>
          <w:rFonts w:hint="cs"/>
          <w:rtl/>
        </w:rPr>
      </w:pPr>
    </w:p>
    <w:p w14:paraId="566C0D11" w14:textId="77777777" w:rsidR="00000000" w:rsidRDefault="00E84F3B">
      <w:pPr>
        <w:pStyle w:val="ad"/>
        <w:rPr>
          <w:rtl/>
        </w:rPr>
      </w:pPr>
      <w:r>
        <w:rPr>
          <w:rtl/>
        </w:rPr>
        <w:t>היו"ר ראובן ריבלין:</w:t>
      </w:r>
    </w:p>
    <w:p w14:paraId="0A3E2B88" w14:textId="77777777" w:rsidR="00000000" w:rsidRDefault="00E84F3B">
      <w:pPr>
        <w:pStyle w:val="a"/>
        <w:rPr>
          <w:rtl/>
        </w:rPr>
      </w:pPr>
    </w:p>
    <w:p w14:paraId="0E18B888" w14:textId="77777777" w:rsidR="00000000" w:rsidRDefault="00E84F3B">
      <w:pPr>
        <w:pStyle w:val="a"/>
        <w:rPr>
          <w:rFonts w:hint="cs"/>
          <w:rtl/>
        </w:rPr>
      </w:pPr>
      <w:r>
        <w:rPr>
          <w:rFonts w:hint="cs"/>
          <w:rtl/>
        </w:rPr>
        <w:t>חבר הכנסת אזולאי. חבר הכנסת יצחק כהן.</w:t>
      </w:r>
    </w:p>
    <w:p w14:paraId="656BEEC1" w14:textId="77777777" w:rsidR="00000000" w:rsidRDefault="00E84F3B">
      <w:pPr>
        <w:pStyle w:val="a"/>
        <w:ind w:firstLine="0"/>
        <w:rPr>
          <w:rFonts w:hint="cs"/>
          <w:rtl/>
        </w:rPr>
      </w:pPr>
    </w:p>
    <w:p w14:paraId="78B3488A" w14:textId="77777777" w:rsidR="00000000" w:rsidRDefault="00E84F3B">
      <w:pPr>
        <w:pStyle w:val="SpeakerCon"/>
        <w:rPr>
          <w:rtl/>
        </w:rPr>
      </w:pPr>
      <w:bookmarkStart w:id="430" w:name="FS000001039T16_07_2003_14_59_38C"/>
      <w:bookmarkEnd w:id="430"/>
      <w:r>
        <w:rPr>
          <w:rtl/>
        </w:rPr>
        <w:t>ענבל גבריאלי (הליכוד):</w:t>
      </w:r>
    </w:p>
    <w:p w14:paraId="10F2BB97" w14:textId="77777777" w:rsidR="00000000" w:rsidRDefault="00E84F3B">
      <w:pPr>
        <w:pStyle w:val="a"/>
        <w:rPr>
          <w:rtl/>
        </w:rPr>
      </w:pPr>
    </w:p>
    <w:p w14:paraId="4B13413C" w14:textId="77777777" w:rsidR="00000000" w:rsidRDefault="00E84F3B">
      <w:pPr>
        <w:pStyle w:val="a"/>
        <w:rPr>
          <w:rFonts w:hint="cs"/>
          <w:rtl/>
        </w:rPr>
      </w:pPr>
      <w:r>
        <w:rPr>
          <w:rFonts w:hint="cs"/>
          <w:rtl/>
        </w:rPr>
        <w:t>כמגישת ההצעה עומדת לי הזכות לבקש דיון במליאה, ובכל</w:t>
      </w:r>
      <w:r>
        <w:rPr>
          <w:rFonts w:hint="cs"/>
          <w:rtl/>
        </w:rPr>
        <w:t xml:space="preserve"> זאת אני - - - </w:t>
      </w:r>
    </w:p>
    <w:p w14:paraId="3CBA692C" w14:textId="77777777" w:rsidR="00000000" w:rsidRDefault="00E84F3B">
      <w:pPr>
        <w:pStyle w:val="a"/>
        <w:ind w:firstLine="0"/>
        <w:rPr>
          <w:rFonts w:hint="cs"/>
          <w:rtl/>
        </w:rPr>
      </w:pPr>
    </w:p>
    <w:p w14:paraId="566196AC" w14:textId="77777777" w:rsidR="00000000" w:rsidRDefault="00E84F3B">
      <w:pPr>
        <w:pStyle w:val="ad"/>
        <w:rPr>
          <w:rtl/>
        </w:rPr>
      </w:pPr>
      <w:r>
        <w:rPr>
          <w:rtl/>
        </w:rPr>
        <w:t>היו"ר ראובן ריבלין:</w:t>
      </w:r>
    </w:p>
    <w:p w14:paraId="78DE2E94" w14:textId="77777777" w:rsidR="00000000" w:rsidRDefault="00E84F3B">
      <w:pPr>
        <w:pStyle w:val="a"/>
        <w:rPr>
          <w:rtl/>
        </w:rPr>
      </w:pPr>
    </w:p>
    <w:p w14:paraId="7EADEBC2" w14:textId="77777777" w:rsidR="00000000" w:rsidRDefault="00E84F3B">
      <w:pPr>
        <w:pStyle w:val="a"/>
        <w:rPr>
          <w:rFonts w:hint="cs"/>
          <w:rtl/>
        </w:rPr>
      </w:pPr>
      <w:r>
        <w:rPr>
          <w:rFonts w:hint="cs"/>
          <w:rtl/>
        </w:rPr>
        <w:t xml:space="preserve">לא, רק למליאה. </w:t>
      </w:r>
    </w:p>
    <w:p w14:paraId="713A6563" w14:textId="77777777" w:rsidR="00000000" w:rsidRDefault="00E84F3B">
      <w:pPr>
        <w:pStyle w:val="a"/>
        <w:ind w:firstLine="0"/>
        <w:rPr>
          <w:rFonts w:hint="cs"/>
          <w:rtl/>
        </w:rPr>
      </w:pPr>
    </w:p>
    <w:p w14:paraId="6850872A" w14:textId="77777777" w:rsidR="00000000" w:rsidRDefault="00E84F3B">
      <w:pPr>
        <w:pStyle w:val="SpeakerCon"/>
        <w:rPr>
          <w:rtl/>
        </w:rPr>
      </w:pPr>
      <w:bookmarkStart w:id="431" w:name="FS000001039T16_07_2003_15_00_06C"/>
      <w:bookmarkEnd w:id="431"/>
      <w:r>
        <w:rPr>
          <w:rtl/>
        </w:rPr>
        <w:t>ענבל גבריאלי (הליכוד):</w:t>
      </w:r>
    </w:p>
    <w:p w14:paraId="745E4E5D" w14:textId="77777777" w:rsidR="00000000" w:rsidRDefault="00E84F3B">
      <w:pPr>
        <w:pStyle w:val="a"/>
        <w:rPr>
          <w:rtl/>
        </w:rPr>
      </w:pPr>
    </w:p>
    <w:p w14:paraId="60F14C81" w14:textId="77777777" w:rsidR="00000000" w:rsidRDefault="00E84F3B">
      <w:pPr>
        <w:pStyle w:val="a"/>
        <w:rPr>
          <w:rFonts w:hint="cs"/>
          <w:rtl/>
        </w:rPr>
      </w:pPr>
      <w:r>
        <w:rPr>
          <w:rFonts w:hint="cs"/>
          <w:rtl/>
        </w:rPr>
        <w:t xml:space="preserve">אני יודעת. אבל תעלה כאן הצעה להעביר את הנושא הזה לוועדת הכספים, ואני מבקשת מכולכם, למען החד-הוריות - - </w:t>
      </w:r>
    </w:p>
    <w:p w14:paraId="2410E17C" w14:textId="77777777" w:rsidR="00000000" w:rsidRDefault="00E84F3B">
      <w:pPr>
        <w:pStyle w:val="a"/>
        <w:ind w:firstLine="0"/>
        <w:rPr>
          <w:rFonts w:hint="cs"/>
          <w:rtl/>
        </w:rPr>
      </w:pPr>
    </w:p>
    <w:p w14:paraId="36A705C0" w14:textId="77777777" w:rsidR="00000000" w:rsidRDefault="00E84F3B">
      <w:pPr>
        <w:pStyle w:val="ad"/>
        <w:rPr>
          <w:rtl/>
        </w:rPr>
      </w:pPr>
      <w:r>
        <w:rPr>
          <w:rtl/>
        </w:rPr>
        <w:t>היו"ר ראובן ריבלין:</w:t>
      </w:r>
    </w:p>
    <w:p w14:paraId="409456F7" w14:textId="77777777" w:rsidR="00000000" w:rsidRDefault="00E84F3B">
      <w:pPr>
        <w:pStyle w:val="a"/>
        <w:rPr>
          <w:rtl/>
        </w:rPr>
      </w:pPr>
    </w:p>
    <w:p w14:paraId="15D90EC2" w14:textId="77777777" w:rsidR="00000000" w:rsidRDefault="00E84F3B">
      <w:pPr>
        <w:pStyle w:val="a"/>
        <w:rPr>
          <w:rFonts w:hint="cs"/>
          <w:rtl/>
        </w:rPr>
      </w:pPr>
      <w:r>
        <w:rPr>
          <w:rFonts w:hint="cs"/>
          <w:rtl/>
        </w:rPr>
        <w:t>את לא יכולה. את יכולה רק לבקש להעלות לסדר-היום.</w:t>
      </w:r>
    </w:p>
    <w:p w14:paraId="4317F7D3" w14:textId="77777777" w:rsidR="00000000" w:rsidRDefault="00E84F3B">
      <w:pPr>
        <w:pStyle w:val="a"/>
        <w:rPr>
          <w:rFonts w:hint="cs"/>
          <w:rtl/>
        </w:rPr>
      </w:pPr>
    </w:p>
    <w:p w14:paraId="098B4135" w14:textId="77777777" w:rsidR="00000000" w:rsidRDefault="00E84F3B">
      <w:pPr>
        <w:pStyle w:val="SpeakerCon"/>
        <w:rPr>
          <w:rtl/>
        </w:rPr>
      </w:pPr>
      <w:bookmarkStart w:id="432" w:name="FS000001039T16_07_2003_15_00_42C"/>
      <w:bookmarkEnd w:id="432"/>
      <w:r>
        <w:rPr>
          <w:rtl/>
        </w:rPr>
        <w:t>ענ</w:t>
      </w:r>
      <w:r>
        <w:rPr>
          <w:rtl/>
        </w:rPr>
        <w:t>בל גבריאלי (הליכוד):</w:t>
      </w:r>
    </w:p>
    <w:p w14:paraId="3E5142C7" w14:textId="77777777" w:rsidR="00000000" w:rsidRDefault="00E84F3B">
      <w:pPr>
        <w:pStyle w:val="a"/>
        <w:rPr>
          <w:rtl/>
        </w:rPr>
      </w:pPr>
    </w:p>
    <w:p w14:paraId="4E7BB2CB" w14:textId="77777777" w:rsidR="00000000" w:rsidRDefault="00E84F3B">
      <w:pPr>
        <w:pStyle w:val="a"/>
        <w:rPr>
          <w:rFonts w:hint="cs"/>
          <w:rtl/>
        </w:rPr>
      </w:pPr>
      <w:r>
        <w:rPr>
          <w:rFonts w:hint="cs"/>
          <w:rtl/>
        </w:rPr>
        <w:t>- - שתתמכו בהצעה הזאת.</w:t>
      </w:r>
    </w:p>
    <w:p w14:paraId="7A87022A" w14:textId="77777777" w:rsidR="00000000" w:rsidRDefault="00E84F3B">
      <w:pPr>
        <w:pStyle w:val="a"/>
        <w:ind w:firstLine="0"/>
        <w:rPr>
          <w:rFonts w:hint="cs"/>
          <w:rtl/>
        </w:rPr>
      </w:pPr>
    </w:p>
    <w:p w14:paraId="286AFF18" w14:textId="77777777" w:rsidR="00000000" w:rsidRDefault="00E84F3B">
      <w:pPr>
        <w:pStyle w:val="ad"/>
        <w:rPr>
          <w:rtl/>
        </w:rPr>
      </w:pPr>
      <w:r>
        <w:rPr>
          <w:rtl/>
        </w:rPr>
        <w:t>היו"ר ראובן ריבלין:</w:t>
      </w:r>
    </w:p>
    <w:p w14:paraId="2BC8FCAF" w14:textId="77777777" w:rsidR="00000000" w:rsidRDefault="00E84F3B">
      <w:pPr>
        <w:pStyle w:val="a"/>
        <w:rPr>
          <w:rtl/>
        </w:rPr>
      </w:pPr>
    </w:p>
    <w:p w14:paraId="58928B8E" w14:textId="77777777" w:rsidR="00000000" w:rsidRDefault="00E84F3B">
      <w:pPr>
        <w:pStyle w:val="a"/>
        <w:rPr>
          <w:rFonts w:hint="cs"/>
          <w:rtl/>
        </w:rPr>
      </w:pPr>
      <w:r>
        <w:rPr>
          <w:rFonts w:hint="cs"/>
          <w:rtl/>
        </w:rPr>
        <w:t xml:space="preserve">תודה רבה. אדוני כבוד השר, מאיר שטרית, ולאחר מכן </w:t>
      </w:r>
      <w:r>
        <w:rPr>
          <w:rtl/>
        </w:rPr>
        <w:t>–</w:t>
      </w:r>
      <w:r>
        <w:rPr>
          <w:rFonts w:hint="cs"/>
          <w:rtl/>
        </w:rPr>
        <w:t xml:space="preserve"> שימו לב, רבותי </w:t>
      </w:r>
      <w:r>
        <w:rPr>
          <w:rtl/>
        </w:rPr>
        <w:t>–</w:t>
      </w:r>
      <w:r>
        <w:rPr>
          <w:rFonts w:hint="cs"/>
          <w:rtl/>
        </w:rPr>
        <w:t xml:space="preserve"> מי שיקרא קריאות ביניים, לא יצטרך את המיקרופון. מי שלא יקרא קריאות ביניים והיה בין יוזמי ההצעות, בהחלט אתן לו אפשרות במשך ד</w:t>
      </w:r>
      <w:r>
        <w:rPr>
          <w:rFonts w:hint="cs"/>
          <w:rtl/>
        </w:rPr>
        <w:t>קה לבוא ולומר דברים ולחזור על עיקרי טיעוניו. כבוד השר שטרית, בבקשה.</w:t>
      </w:r>
    </w:p>
    <w:p w14:paraId="0900B974" w14:textId="77777777" w:rsidR="00000000" w:rsidRDefault="00E84F3B">
      <w:pPr>
        <w:pStyle w:val="a"/>
        <w:rPr>
          <w:rFonts w:hint="cs"/>
          <w:rtl/>
        </w:rPr>
      </w:pPr>
    </w:p>
    <w:p w14:paraId="7BD75C12" w14:textId="77777777" w:rsidR="00000000" w:rsidRDefault="00E84F3B">
      <w:pPr>
        <w:pStyle w:val="ac"/>
        <w:rPr>
          <w:rtl/>
        </w:rPr>
      </w:pPr>
      <w:r>
        <w:rPr>
          <w:rFonts w:hint="eastAsia"/>
          <w:rtl/>
        </w:rPr>
        <w:t>דוד</w:t>
      </w:r>
      <w:r>
        <w:rPr>
          <w:rtl/>
        </w:rPr>
        <w:t xml:space="preserve"> אזולאי (ש"ס):</w:t>
      </w:r>
    </w:p>
    <w:p w14:paraId="0FF422F1" w14:textId="77777777" w:rsidR="00000000" w:rsidRDefault="00E84F3B">
      <w:pPr>
        <w:pStyle w:val="a"/>
        <w:rPr>
          <w:rFonts w:hint="cs"/>
          <w:rtl/>
        </w:rPr>
      </w:pPr>
    </w:p>
    <w:p w14:paraId="23ED2988" w14:textId="77777777" w:rsidR="00000000" w:rsidRDefault="00E84F3B">
      <w:pPr>
        <w:pStyle w:val="a"/>
        <w:rPr>
          <w:rFonts w:hint="cs"/>
          <w:rtl/>
        </w:rPr>
      </w:pPr>
      <w:r>
        <w:rPr>
          <w:rFonts w:hint="cs"/>
          <w:rtl/>
        </w:rPr>
        <w:t>מה עם אלה שנרשמו להצעה אחרת?</w:t>
      </w:r>
    </w:p>
    <w:p w14:paraId="5C5EFFCD" w14:textId="77777777" w:rsidR="00000000" w:rsidRDefault="00E84F3B">
      <w:pPr>
        <w:pStyle w:val="a"/>
        <w:rPr>
          <w:rFonts w:hint="cs"/>
          <w:rtl/>
        </w:rPr>
      </w:pPr>
    </w:p>
    <w:p w14:paraId="43883A8F" w14:textId="77777777" w:rsidR="00000000" w:rsidRDefault="00E84F3B">
      <w:pPr>
        <w:pStyle w:val="ad"/>
        <w:rPr>
          <w:rtl/>
        </w:rPr>
      </w:pPr>
      <w:r>
        <w:rPr>
          <w:rtl/>
        </w:rPr>
        <w:t>היו"ר ראובן ריבלין:</w:t>
      </w:r>
    </w:p>
    <w:p w14:paraId="5C3B46AE" w14:textId="77777777" w:rsidR="00000000" w:rsidRDefault="00E84F3B">
      <w:pPr>
        <w:pStyle w:val="a"/>
        <w:rPr>
          <w:rtl/>
        </w:rPr>
      </w:pPr>
    </w:p>
    <w:p w14:paraId="69136D08" w14:textId="77777777" w:rsidR="00000000" w:rsidRDefault="00E84F3B">
      <w:pPr>
        <w:pStyle w:val="a"/>
        <w:rPr>
          <w:rFonts w:hint="cs"/>
          <w:rtl/>
        </w:rPr>
      </w:pPr>
      <w:r>
        <w:rPr>
          <w:rFonts w:hint="cs"/>
          <w:rtl/>
        </w:rPr>
        <w:t xml:space="preserve">ודאי שיקבלו את הרשות. זה לפי התקנון. הכול לפני. </w:t>
      </w:r>
    </w:p>
    <w:p w14:paraId="294AB45C" w14:textId="77777777" w:rsidR="00000000" w:rsidRDefault="00E84F3B">
      <w:pPr>
        <w:pStyle w:val="a"/>
        <w:ind w:firstLine="0"/>
        <w:rPr>
          <w:rFonts w:hint="cs"/>
          <w:rtl/>
        </w:rPr>
      </w:pPr>
    </w:p>
    <w:p w14:paraId="31F5E8D7" w14:textId="77777777" w:rsidR="00000000" w:rsidRDefault="00E84F3B">
      <w:pPr>
        <w:pStyle w:val="ac"/>
        <w:rPr>
          <w:rtl/>
        </w:rPr>
      </w:pPr>
      <w:r>
        <w:rPr>
          <w:rFonts w:hint="eastAsia"/>
          <w:rtl/>
        </w:rPr>
        <w:t>רן</w:t>
      </w:r>
      <w:r>
        <w:rPr>
          <w:rtl/>
        </w:rPr>
        <w:t xml:space="preserve"> כהן (מרצ):</w:t>
      </w:r>
    </w:p>
    <w:p w14:paraId="41F25B85" w14:textId="77777777" w:rsidR="00000000" w:rsidRDefault="00E84F3B">
      <w:pPr>
        <w:pStyle w:val="a"/>
        <w:rPr>
          <w:rFonts w:hint="cs"/>
          <w:rtl/>
        </w:rPr>
      </w:pPr>
    </w:p>
    <w:p w14:paraId="09ADC7E0" w14:textId="77777777" w:rsidR="00000000" w:rsidRDefault="00E84F3B">
      <w:pPr>
        <w:pStyle w:val="a"/>
        <w:rPr>
          <w:rFonts w:hint="cs"/>
          <w:rtl/>
        </w:rPr>
      </w:pPr>
      <w:r>
        <w:rPr>
          <w:rFonts w:hint="cs"/>
          <w:rtl/>
        </w:rPr>
        <w:t>לפיכך, אני מבין שהשר שטרית חסין בפני קריאות ביניים?</w:t>
      </w:r>
    </w:p>
    <w:p w14:paraId="6AD98595" w14:textId="77777777" w:rsidR="00000000" w:rsidRDefault="00E84F3B">
      <w:pPr>
        <w:pStyle w:val="a"/>
        <w:ind w:firstLine="0"/>
        <w:rPr>
          <w:rFonts w:hint="cs"/>
          <w:rtl/>
        </w:rPr>
      </w:pPr>
    </w:p>
    <w:p w14:paraId="35E6A196" w14:textId="77777777" w:rsidR="00000000" w:rsidRDefault="00E84F3B">
      <w:pPr>
        <w:pStyle w:val="ad"/>
        <w:rPr>
          <w:rtl/>
        </w:rPr>
      </w:pPr>
      <w:r>
        <w:rPr>
          <w:rtl/>
        </w:rPr>
        <w:t>היו"ר ראובן ריבלין:</w:t>
      </w:r>
    </w:p>
    <w:p w14:paraId="6BD1C617" w14:textId="77777777" w:rsidR="00000000" w:rsidRDefault="00E84F3B">
      <w:pPr>
        <w:pStyle w:val="a"/>
        <w:rPr>
          <w:rtl/>
        </w:rPr>
      </w:pPr>
    </w:p>
    <w:p w14:paraId="69A94EF3" w14:textId="77777777" w:rsidR="00000000" w:rsidRDefault="00E84F3B">
      <w:pPr>
        <w:pStyle w:val="a"/>
        <w:rPr>
          <w:rFonts w:hint="cs"/>
          <w:rtl/>
        </w:rPr>
      </w:pPr>
      <w:r>
        <w:rPr>
          <w:rFonts w:hint="cs"/>
          <w:rtl/>
        </w:rPr>
        <w:t xml:space="preserve">לא אמרתי. יש כאלה שלא קשורים לא בכך ולא בכך, אבל לפחות יש לי איזו סנקציה שתאפשר לי את קיום הסדר כאן בישיבה. חבר הכנסת זחאלקה, אם יהיה לך קשה, כדאי שתחכה עד שאתן לך לדבר. כי מי שיקרא קריאת ביניים, יאמר את דבריו בקריאות הביניים. </w:t>
      </w:r>
    </w:p>
    <w:p w14:paraId="1F469E04" w14:textId="77777777" w:rsidR="00000000" w:rsidRDefault="00E84F3B">
      <w:pPr>
        <w:pStyle w:val="a"/>
        <w:ind w:firstLine="0"/>
        <w:rPr>
          <w:rFonts w:hint="cs"/>
          <w:rtl/>
        </w:rPr>
      </w:pPr>
    </w:p>
    <w:p w14:paraId="7328BBD8" w14:textId="77777777" w:rsidR="00000000" w:rsidRDefault="00E84F3B">
      <w:pPr>
        <w:pStyle w:val="ac"/>
        <w:rPr>
          <w:rtl/>
        </w:rPr>
      </w:pPr>
      <w:r>
        <w:rPr>
          <w:rFonts w:hint="eastAsia"/>
          <w:rtl/>
        </w:rPr>
        <w:t>ג</w:t>
      </w:r>
      <w:r>
        <w:rPr>
          <w:rtl/>
        </w:rPr>
        <w:t>'מאל</w:t>
      </w:r>
      <w:r>
        <w:rPr>
          <w:rtl/>
        </w:rPr>
        <w:t xml:space="preserve"> זחאלקה (בל"ד):</w:t>
      </w:r>
    </w:p>
    <w:p w14:paraId="7CBB36BD" w14:textId="77777777" w:rsidR="00000000" w:rsidRDefault="00E84F3B">
      <w:pPr>
        <w:pStyle w:val="a"/>
        <w:rPr>
          <w:rFonts w:hint="cs"/>
          <w:rtl/>
        </w:rPr>
      </w:pPr>
    </w:p>
    <w:p w14:paraId="352FF8CE" w14:textId="77777777" w:rsidR="00000000" w:rsidRDefault="00E84F3B">
      <w:pPr>
        <w:pStyle w:val="a"/>
        <w:rPr>
          <w:rFonts w:hint="cs"/>
          <w:rtl/>
        </w:rPr>
      </w:pPr>
      <w:r>
        <w:rPr>
          <w:rFonts w:hint="cs"/>
          <w:rtl/>
        </w:rPr>
        <w:t xml:space="preserve">לא אמרתי כלום. </w:t>
      </w:r>
    </w:p>
    <w:p w14:paraId="0C68D254" w14:textId="77777777" w:rsidR="00000000" w:rsidRDefault="00E84F3B">
      <w:pPr>
        <w:pStyle w:val="a"/>
        <w:ind w:firstLine="0"/>
        <w:rPr>
          <w:rFonts w:hint="cs"/>
          <w:rtl/>
        </w:rPr>
      </w:pPr>
    </w:p>
    <w:p w14:paraId="2C598BAD" w14:textId="77777777" w:rsidR="00000000" w:rsidRDefault="00E84F3B">
      <w:pPr>
        <w:pStyle w:val="ad"/>
        <w:rPr>
          <w:rtl/>
        </w:rPr>
      </w:pPr>
      <w:r>
        <w:rPr>
          <w:rtl/>
        </w:rPr>
        <w:t>היו"ר ראובן ריבלין:</w:t>
      </w:r>
    </w:p>
    <w:p w14:paraId="0250374E" w14:textId="77777777" w:rsidR="00000000" w:rsidRDefault="00E84F3B">
      <w:pPr>
        <w:pStyle w:val="a"/>
        <w:rPr>
          <w:rtl/>
        </w:rPr>
      </w:pPr>
    </w:p>
    <w:p w14:paraId="5A665B70" w14:textId="77777777" w:rsidR="00000000" w:rsidRDefault="00E84F3B">
      <w:pPr>
        <w:pStyle w:val="a"/>
        <w:rPr>
          <w:rFonts w:hint="cs"/>
          <w:rtl/>
        </w:rPr>
      </w:pPr>
      <w:r>
        <w:rPr>
          <w:rFonts w:hint="cs"/>
          <w:rtl/>
        </w:rPr>
        <w:t xml:space="preserve">כבוד השר מאיר שטרית, בבקשה. </w:t>
      </w:r>
    </w:p>
    <w:p w14:paraId="23CEC90F" w14:textId="77777777" w:rsidR="00000000" w:rsidRDefault="00E84F3B">
      <w:pPr>
        <w:pStyle w:val="a"/>
        <w:ind w:firstLine="0"/>
        <w:rPr>
          <w:rFonts w:hint="cs"/>
          <w:rtl/>
        </w:rPr>
      </w:pPr>
    </w:p>
    <w:p w14:paraId="4F04081C" w14:textId="77777777" w:rsidR="00000000" w:rsidRDefault="00E84F3B">
      <w:pPr>
        <w:pStyle w:val="Speaker"/>
        <w:rPr>
          <w:rtl/>
        </w:rPr>
      </w:pPr>
      <w:bookmarkStart w:id="433" w:name="FS000000478T16_07_2003_15_03_38"/>
      <w:bookmarkStart w:id="434" w:name="_Toc46538659"/>
      <w:bookmarkStart w:id="435" w:name="_Toc49055389"/>
      <w:bookmarkEnd w:id="433"/>
      <w:r>
        <w:rPr>
          <w:rFonts w:hint="eastAsia"/>
          <w:rtl/>
        </w:rPr>
        <w:t>השר</w:t>
      </w:r>
      <w:r>
        <w:rPr>
          <w:rtl/>
        </w:rPr>
        <w:t xml:space="preserve"> מאיר שטרית:</w:t>
      </w:r>
      <w:bookmarkEnd w:id="434"/>
      <w:bookmarkEnd w:id="435"/>
    </w:p>
    <w:p w14:paraId="68B7F4D5" w14:textId="77777777" w:rsidR="00000000" w:rsidRDefault="00E84F3B">
      <w:pPr>
        <w:pStyle w:val="a"/>
        <w:rPr>
          <w:rFonts w:hint="cs"/>
          <w:rtl/>
        </w:rPr>
      </w:pPr>
    </w:p>
    <w:p w14:paraId="74388756" w14:textId="77777777" w:rsidR="00000000" w:rsidRDefault="00E84F3B">
      <w:pPr>
        <w:pStyle w:val="a"/>
        <w:rPr>
          <w:rFonts w:hint="cs"/>
          <w:rtl/>
        </w:rPr>
      </w:pPr>
      <w:r>
        <w:rPr>
          <w:rFonts w:hint="cs"/>
          <w:rtl/>
        </w:rPr>
        <w:t xml:space="preserve">אדוני היושב-ראש - - - </w:t>
      </w:r>
    </w:p>
    <w:p w14:paraId="37ACE707" w14:textId="77777777" w:rsidR="00000000" w:rsidRDefault="00E84F3B">
      <w:pPr>
        <w:pStyle w:val="a"/>
        <w:ind w:firstLine="0"/>
        <w:rPr>
          <w:rFonts w:hint="cs"/>
          <w:rtl/>
        </w:rPr>
      </w:pPr>
    </w:p>
    <w:p w14:paraId="7F27C9E3" w14:textId="77777777" w:rsidR="00000000" w:rsidRDefault="00E84F3B">
      <w:pPr>
        <w:pStyle w:val="ac"/>
        <w:rPr>
          <w:rtl/>
        </w:rPr>
      </w:pPr>
      <w:r>
        <w:rPr>
          <w:rFonts w:hint="eastAsia"/>
          <w:rtl/>
        </w:rPr>
        <w:t>מאיר</w:t>
      </w:r>
      <w:r>
        <w:rPr>
          <w:rtl/>
        </w:rPr>
        <w:t xml:space="preserve"> פרוש (יהדות התורה):</w:t>
      </w:r>
    </w:p>
    <w:p w14:paraId="3478FB35" w14:textId="77777777" w:rsidR="00000000" w:rsidRDefault="00E84F3B">
      <w:pPr>
        <w:pStyle w:val="a"/>
        <w:rPr>
          <w:rFonts w:hint="cs"/>
          <w:rtl/>
        </w:rPr>
      </w:pPr>
    </w:p>
    <w:p w14:paraId="2049EFE8" w14:textId="77777777" w:rsidR="00000000" w:rsidRDefault="00E84F3B">
      <w:pPr>
        <w:pStyle w:val="a"/>
        <w:rPr>
          <w:rFonts w:hint="cs"/>
          <w:rtl/>
        </w:rPr>
      </w:pPr>
      <w:r>
        <w:rPr>
          <w:rFonts w:hint="cs"/>
          <w:rtl/>
        </w:rPr>
        <w:t xml:space="preserve">למה מוציאים אותן? </w:t>
      </w:r>
    </w:p>
    <w:p w14:paraId="4F854DFA" w14:textId="77777777" w:rsidR="00000000" w:rsidRDefault="00E84F3B">
      <w:pPr>
        <w:pStyle w:val="a"/>
        <w:ind w:firstLine="0"/>
        <w:rPr>
          <w:rFonts w:hint="cs"/>
          <w:rtl/>
        </w:rPr>
      </w:pPr>
    </w:p>
    <w:p w14:paraId="480D6096" w14:textId="77777777" w:rsidR="00000000" w:rsidRDefault="00E84F3B">
      <w:pPr>
        <w:pStyle w:val="ad"/>
        <w:rPr>
          <w:rtl/>
        </w:rPr>
      </w:pPr>
      <w:r>
        <w:rPr>
          <w:rtl/>
        </w:rPr>
        <w:t>היו"ר ראובן ריבלין:</w:t>
      </w:r>
    </w:p>
    <w:p w14:paraId="443F427E" w14:textId="77777777" w:rsidR="00000000" w:rsidRDefault="00E84F3B">
      <w:pPr>
        <w:pStyle w:val="a"/>
        <w:rPr>
          <w:rtl/>
        </w:rPr>
      </w:pPr>
    </w:p>
    <w:p w14:paraId="49E6BA1C" w14:textId="77777777" w:rsidR="00000000" w:rsidRDefault="00E84F3B">
      <w:pPr>
        <w:pStyle w:val="a"/>
        <w:rPr>
          <w:rFonts w:hint="cs"/>
          <w:rtl/>
        </w:rPr>
      </w:pPr>
      <w:r>
        <w:rPr>
          <w:rFonts w:hint="cs"/>
          <w:rtl/>
        </w:rPr>
        <w:t>חבר הכנסת פרוש, נא לשבת במקום. לא לצעוק. שב במקום.</w:t>
      </w:r>
    </w:p>
    <w:p w14:paraId="337E91F3" w14:textId="77777777" w:rsidR="00000000" w:rsidRDefault="00E84F3B">
      <w:pPr>
        <w:pStyle w:val="a"/>
        <w:ind w:firstLine="0"/>
        <w:rPr>
          <w:rFonts w:hint="cs"/>
          <w:rtl/>
        </w:rPr>
      </w:pPr>
    </w:p>
    <w:p w14:paraId="19B1DF96" w14:textId="77777777" w:rsidR="00000000" w:rsidRDefault="00E84F3B">
      <w:pPr>
        <w:pStyle w:val="ac"/>
        <w:rPr>
          <w:rtl/>
        </w:rPr>
      </w:pPr>
    </w:p>
    <w:p w14:paraId="57DB3BD5" w14:textId="77777777" w:rsidR="00000000" w:rsidRDefault="00E84F3B">
      <w:pPr>
        <w:pStyle w:val="ac"/>
        <w:rPr>
          <w:rtl/>
        </w:rPr>
      </w:pPr>
      <w:r>
        <w:rPr>
          <w:rFonts w:hint="eastAsia"/>
          <w:rtl/>
        </w:rPr>
        <w:t>מאיר</w:t>
      </w:r>
      <w:r>
        <w:rPr>
          <w:rtl/>
        </w:rPr>
        <w:t xml:space="preserve"> פרוש </w:t>
      </w:r>
      <w:r>
        <w:rPr>
          <w:rtl/>
        </w:rPr>
        <w:t>(יהדות התורה):</w:t>
      </w:r>
    </w:p>
    <w:p w14:paraId="10933904" w14:textId="77777777" w:rsidR="00000000" w:rsidRDefault="00E84F3B">
      <w:pPr>
        <w:pStyle w:val="a"/>
        <w:rPr>
          <w:rFonts w:hint="cs"/>
          <w:rtl/>
        </w:rPr>
      </w:pPr>
    </w:p>
    <w:p w14:paraId="7AFF11BC" w14:textId="77777777" w:rsidR="00000000" w:rsidRDefault="00E84F3B">
      <w:pPr>
        <w:pStyle w:val="a"/>
        <w:rPr>
          <w:rFonts w:hint="cs"/>
          <w:rtl/>
        </w:rPr>
      </w:pPr>
      <w:r>
        <w:rPr>
          <w:rFonts w:hint="cs"/>
          <w:rtl/>
        </w:rPr>
        <w:t xml:space="preserve">למה זורקים אותן? </w:t>
      </w:r>
    </w:p>
    <w:p w14:paraId="26585DD9" w14:textId="77777777" w:rsidR="00000000" w:rsidRDefault="00E84F3B">
      <w:pPr>
        <w:pStyle w:val="a"/>
        <w:ind w:firstLine="0"/>
        <w:rPr>
          <w:rFonts w:hint="cs"/>
          <w:rtl/>
        </w:rPr>
      </w:pPr>
    </w:p>
    <w:p w14:paraId="27150DBF" w14:textId="77777777" w:rsidR="00000000" w:rsidRDefault="00E84F3B">
      <w:pPr>
        <w:pStyle w:val="ad"/>
        <w:rPr>
          <w:rtl/>
        </w:rPr>
      </w:pPr>
      <w:r>
        <w:rPr>
          <w:rtl/>
        </w:rPr>
        <w:t>היו"ר ראובן ריבלין:</w:t>
      </w:r>
    </w:p>
    <w:p w14:paraId="6DBD2FE7" w14:textId="77777777" w:rsidR="00000000" w:rsidRDefault="00E84F3B">
      <w:pPr>
        <w:pStyle w:val="a"/>
        <w:rPr>
          <w:rtl/>
        </w:rPr>
      </w:pPr>
    </w:p>
    <w:p w14:paraId="0DE390C1" w14:textId="77777777" w:rsidR="00000000" w:rsidRDefault="00E84F3B">
      <w:pPr>
        <w:pStyle w:val="a"/>
        <w:rPr>
          <w:rFonts w:hint="cs"/>
          <w:rtl/>
        </w:rPr>
      </w:pPr>
      <w:r>
        <w:rPr>
          <w:rFonts w:hint="cs"/>
          <w:rtl/>
        </w:rPr>
        <w:t>כל מי שבאולם שמפריע לישיבת הכנסת, לא יהיה מקומו ביציע.</w:t>
      </w:r>
    </w:p>
    <w:p w14:paraId="6E34FBE0" w14:textId="77777777" w:rsidR="00000000" w:rsidRDefault="00E84F3B">
      <w:pPr>
        <w:pStyle w:val="a"/>
        <w:ind w:firstLine="0"/>
        <w:rPr>
          <w:rFonts w:hint="cs"/>
          <w:rtl/>
        </w:rPr>
      </w:pPr>
    </w:p>
    <w:p w14:paraId="01AFB052" w14:textId="77777777" w:rsidR="00000000" w:rsidRDefault="00E84F3B">
      <w:pPr>
        <w:pStyle w:val="ac"/>
        <w:rPr>
          <w:rtl/>
        </w:rPr>
      </w:pPr>
      <w:r>
        <w:rPr>
          <w:rFonts w:hint="eastAsia"/>
          <w:rtl/>
        </w:rPr>
        <w:t>מאיר</w:t>
      </w:r>
      <w:r>
        <w:rPr>
          <w:rtl/>
        </w:rPr>
        <w:t xml:space="preserve"> פרוש (יהדות התורה):</w:t>
      </w:r>
    </w:p>
    <w:p w14:paraId="4C0BFBA7" w14:textId="77777777" w:rsidR="00000000" w:rsidRDefault="00E84F3B">
      <w:pPr>
        <w:pStyle w:val="a"/>
        <w:rPr>
          <w:rFonts w:hint="cs"/>
          <w:rtl/>
        </w:rPr>
      </w:pPr>
    </w:p>
    <w:p w14:paraId="02C2028D" w14:textId="77777777" w:rsidR="00000000" w:rsidRDefault="00E84F3B">
      <w:pPr>
        <w:pStyle w:val="a"/>
        <w:rPr>
          <w:rFonts w:hint="cs"/>
          <w:rtl/>
        </w:rPr>
      </w:pPr>
      <w:r>
        <w:rPr>
          <w:rFonts w:hint="cs"/>
          <w:rtl/>
        </w:rPr>
        <w:t>למה זורקים אותן?</w:t>
      </w:r>
    </w:p>
    <w:p w14:paraId="67E88D46" w14:textId="77777777" w:rsidR="00000000" w:rsidRDefault="00E84F3B">
      <w:pPr>
        <w:pStyle w:val="a"/>
        <w:ind w:firstLine="0"/>
        <w:rPr>
          <w:rFonts w:hint="cs"/>
          <w:rtl/>
        </w:rPr>
      </w:pPr>
    </w:p>
    <w:p w14:paraId="5F809D28" w14:textId="77777777" w:rsidR="00000000" w:rsidRDefault="00E84F3B">
      <w:pPr>
        <w:pStyle w:val="ad"/>
        <w:rPr>
          <w:rtl/>
        </w:rPr>
      </w:pPr>
      <w:r>
        <w:rPr>
          <w:rtl/>
        </w:rPr>
        <w:t>היו"ר ראובן ריבלין:</w:t>
      </w:r>
    </w:p>
    <w:p w14:paraId="6419F97F" w14:textId="77777777" w:rsidR="00000000" w:rsidRDefault="00E84F3B">
      <w:pPr>
        <w:pStyle w:val="a"/>
        <w:rPr>
          <w:rtl/>
        </w:rPr>
      </w:pPr>
    </w:p>
    <w:p w14:paraId="5385618A" w14:textId="77777777" w:rsidR="00000000" w:rsidRDefault="00E84F3B">
      <w:pPr>
        <w:pStyle w:val="a"/>
        <w:rPr>
          <w:rFonts w:hint="cs"/>
          <w:rtl/>
        </w:rPr>
      </w:pPr>
      <w:r>
        <w:rPr>
          <w:rFonts w:hint="cs"/>
          <w:rtl/>
        </w:rPr>
        <w:t>אם הם צועקים, אי-אפשר.</w:t>
      </w:r>
    </w:p>
    <w:p w14:paraId="3EFBD442" w14:textId="77777777" w:rsidR="00000000" w:rsidRDefault="00E84F3B">
      <w:pPr>
        <w:pStyle w:val="a"/>
        <w:ind w:firstLine="0"/>
        <w:rPr>
          <w:rFonts w:hint="cs"/>
          <w:rtl/>
        </w:rPr>
      </w:pPr>
    </w:p>
    <w:p w14:paraId="5E0ABBBF" w14:textId="77777777" w:rsidR="00000000" w:rsidRDefault="00E84F3B">
      <w:pPr>
        <w:pStyle w:val="ac"/>
        <w:rPr>
          <w:rtl/>
        </w:rPr>
      </w:pPr>
      <w:r>
        <w:rPr>
          <w:rFonts w:hint="eastAsia"/>
          <w:rtl/>
        </w:rPr>
        <w:t>ג</w:t>
      </w:r>
      <w:r>
        <w:rPr>
          <w:rtl/>
        </w:rPr>
        <w:t>'מאל זחאלקה (בל"ד):</w:t>
      </w:r>
    </w:p>
    <w:p w14:paraId="5CD16B12" w14:textId="77777777" w:rsidR="00000000" w:rsidRDefault="00E84F3B">
      <w:pPr>
        <w:pStyle w:val="a"/>
        <w:rPr>
          <w:rFonts w:hint="cs"/>
          <w:rtl/>
        </w:rPr>
      </w:pPr>
    </w:p>
    <w:p w14:paraId="690585D3" w14:textId="77777777" w:rsidR="00000000" w:rsidRDefault="00E84F3B">
      <w:pPr>
        <w:pStyle w:val="a"/>
        <w:rPr>
          <w:rFonts w:hint="cs"/>
          <w:rtl/>
        </w:rPr>
      </w:pPr>
      <w:r>
        <w:rPr>
          <w:rFonts w:hint="cs"/>
          <w:rtl/>
        </w:rPr>
        <w:t>- - -</w:t>
      </w:r>
    </w:p>
    <w:p w14:paraId="13EBEC43" w14:textId="77777777" w:rsidR="00000000" w:rsidRDefault="00E84F3B">
      <w:pPr>
        <w:pStyle w:val="ad"/>
        <w:rPr>
          <w:rFonts w:hint="cs"/>
          <w:rtl/>
        </w:rPr>
      </w:pPr>
    </w:p>
    <w:p w14:paraId="5CD37C70" w14:textId="77777777" w:rsidR="00000000" w:rsidRDefault="00E84F3B">
      <w:pPr>
        <w:pStyle w:val="ad"/>
        <w:rPr>
          <w:rtl/>
        </w:rPr>
      </w:pPr>
      <w:r>
        <w:rPr>
          <w:rtl/>
        </w:rPr>
        <w:t>היו"ר ראובן ריבלין:</w:t>
      </w:r>
    </w:p>
    <w:p w14:paraId="3859B412" w14:textId="77777777" w:rsidR="00000000" w:rsidRDefault="00E84F3B">
      <w:pPr>
        <w:pStyle w:val="a"/>
        <w:rPr>
          <w:rFonts w:hint="cs"/>
          <w:rtl/>
        </w:rPr>
      </w:pPr>
    </w:p>
    <w:p w14:paraId="645DF925" w14:textId="77777777" w:rsidR="00000000" w:rsidRDefault="00E84F3B">
      <w:pPr>
        <w:pStyle w:val="a"/>
        <w:rPr>
          <w:rFonts w:hint="cs"/>
          <w:rtl/>
        </w:rPr>
      </w:pPr>
      <w:r>
        <w:rPr>
          <w:rFonts w:hint="cs"/>
          <w:rtl/>
        </w:rPr>
        <w:t>אי-אפ</w:t>
      </w:r>
      <w:r>
        <w:rPr>
          <w:rFonts w:hint="cs"/>
          <w:rtl/>
        </w:rPr>
        <w:t>שר, חבר הכנסת זחאלקה. אי-אפשר לקיים דיונים בפרלמנט תחת איום כזה או אחר. חברי הכנסת, נא לשבת.  חבר הכנסת דוד טל, המצלמות כרגע מופנות לשם, לא כדאי - - -</w:t>
      </w:r>
    </w:p>
    <w:p w14:paraId="042BDBC8" w14:textId="77777777" w:rsidR="00000000" w:rsidRDefault="00E84F3B">
      <w:pPr>
        <w:pStyle w:val="a"/>
        <w:ind w:firstLine="0"/>
        <w:rPr>
          <w:rFonts w:hint="cs"/>
          <w:rtl/>
        </w:rPr>
      </w:pPr>
    </w:p>
    <w:p w14:paraId="219B4B3E" w14:textId="77777777" w:rsidR="00000000" w:rsidRDefault="00E84F3B">
      <w:pPr>
        <w:pStyle w:val="ac"/>
        <w:rPr>
          <w:rtl/>
        </w:rPr>
      </w:pPr>
      <w:r>
        <w:rPr>
          <w:rFonts w:hint="eastAsia"/>
          <w:rtl/>
        </w:rPr>
        <w:t>דוד</w:t>
      </w:r>
      <w:r>
        <w:rPr>
          <w:rtl/>
        </w:rPr>
        <w:t xml:space="preserve"> טל (עם אחד):</w:t>
      </w:r>
    </w:p>
    <w:p w14:paraId="5DA25D38" w14:textId="77777777" w:rsidR="00000000" w:rsidRDefault="00E84F3B">
      <w:pPr>
        <w:pStyle w:val="a"/>
        <w:rPr>
          <w:rFonts w:hint="cs"/>
          <w:rtl/>
        </w:rPr>
      </w:pPr>
    </w:p>
    <w:p w14:paraId="38DF0310" w14:textId="77777777" w:rsidR="00000000" w:rsidRDefault="00E84F3B">
      <w:pPr>
        <w:pStyle w:val="a"/>
        <w:rPr>
          <w:rFonts w:hint="cs"/>
          <w:rtl/>
        </w:rPr>
      </w:pPr>
      <w:r>
        <w:rPr>
          <w:rFonts w:hint="cs"/>
          <w:rtl/>
        </w:rPr>
        <w:t>למה אדוני מזכיר את זה כל הזמן?</w:t>
      </w:r>
    </w:p>
    <w:p w14:paraId="5E854EDC" w14:textId="77777777" w:rsidR="00000000" w:rsidRDefault="00E84F3B">
      <w:pPr>
        <w:pStyle w:val="a"/>
        <w:ind w:firstLine="0"/>
        <w:rPr>
          <w:rFonts w:hint="cs"/>
          <w:rtl/>
        </w:rPr>
      </w:pPr>
    </w:p>
    <w:p w14:paraId="3B2F23CA" w14:textId="77777777" w:rsidR="00000000" w:rsidRDefault="00E84F3B">
      <w:pPr>
        <w:pStyle w:val="ad"/>
        <w:rPr>
          <w:rtl/>
        </w:rPr>
      </w:pPr>
      <w:r>
        <w:rPr>
          <w:rtl/>
        </w:rPr>
        <w:t>היו"ר ראובן ריבלין:</w:t>
      </w:r>
    </w:p>
    <w:p w14:paraId="1A7CDC5E" w14:textId="77777777" w:rsidR="00000000" w:rsidRDefault="00E84F3B">
      <w:pPr>
        <w:pStyle w:val="a"/>
        <w:rPr>
          <w:rtl/>
        </w:rPr>
      </w:pPr>
    </w:p>
    <w:p w14:paraId="431ECFC6" w14:textId="77777777" w:rsidR="00000000" w:rsidRDefault="00E84F3B">
      <w:pPr>
        <w:pStyle w:val="a"/>
        <w:rPr>
          <w:rFonts w:hint="cs"/>
          <w:rtl/>
        </w:rPr>
      </w:pPr>
      <w:r>
        <w:rPr>
          <w:rFonts w:hint="cs"/>
          <w:rtl/>
        </w:rPr>
        <w:t>כי אני יודע, כי יש לי צער.</w:t>
      </w:r>
    </w:p>
    <w:p w14:paraId="1015BFAA" w14:textId="77777777" w:rsidR="00000000" w:rsidRDefault="00E84F3B">
      <w:pPr>
        <w:pStyle w:val="a"/>
        <w:ind w:firstLine="0"/>
        <w:rPr>
          <w:rFonts w:hint="cs"/>
          <w:rtl/>
        </w:rPr>
      </w:pPr>
    </w:p>
    <w:p w14:paraId="2D66A357" w14:textId="77777777" w:rsidR="00000000" w:rsidRDefault="00E84F3B">
      <w:pPr>
        <w:pStyle w:val="ac"/>
        <w:rPr>
          <w:rtl/>
        </w:rPr>
      </w:pPr>
      <w:r>
        <w:rPr>
          <w:rFonts w:hint="eastAsia"/>
          <w:rtl/>
        </w:rPr>
        <w:t>דוד</w:t>
      </w:r>
      <w:r>
        <w:rPr>
          <w:rtl/>
        </w:rPr>
        <w:t xml:space="preserve"> ט</w:t>
      </w:r>
      <w:r>
        <w:rPr>
          <w:rtl/>
        </w:rPr>
        <w:t>ל (עם אחד):</w:t>
      </w:r>
    </w:p>
    <w:p w14:paraId="55951E7D" w14:textId="77777777" w:rsidR="00000000" w:rsidRDefault="00E84F3B">
      <w:pPr>
        <w:pStyle w:val="a"/>
        <w:rPr>
          <w:rFonts w:hint="cs"/>
          <w:rtl/>
        </w:rPr>
      </w:pPr>
    </w:p>
    <w:p w14:paraId="54BF921A" w14:textId="77777777" w:rsidR="00000000" w:rsidRDefault="00E84F3B">
      <w:pPr>
        <w:pStyle w:val="a"/>
        <w:rPr>
          <w:rFonts w:hint="cs"/>
          <w:rtl/>
        </w:rPr>
      </w:pPr>
      <w:r>
        <w:rPr>
          <w:rFonts w:hint="cs"/>
          <w:rtl/>
        </w:rPr>
        <w:t>קודם אתה מדבר ברמיזה, עכשיו אתה מדבר על מצלמות. למה אדוני משתמש בזה?</w:t>
      </w:r>
    </w:p>
    <w:p w14:paraId="5454D07A" w14:textId="77777777" w:rsidR="00000000" w:rsidRDefault="00E84F3B">
      <w:pPr>
        <w:pStyle w:val="a"/>
        <w:ind w:firstLine="0"/>
        <w:rPr>
          <w:rFonts w:hint="cs"/>
          <w:rtl/>
        </w:rPr>
      </w:pPr>
    </w:p>
    <w:p w14:paraId="54CEBAC6" w14:textId="77777777" w:rsidR="00000000" w:rsidRDefault="00E84F3B">
      <w:pPr>
        <w:pStyle w:val="ad"/>
        <w:rPr>
          <w:rtl/>
        </w:rPr>
      </w:pPr>
      <w:r>
        <w:rPr>
          <w:rtl/>
        </w:rPr>
        <w:t>היו"ר ראובן ריבלין:</w:t>
      </w:r>
    </w:p>
    <w:p w14:paraId="19E031B2" w14:textId="77777777" w:rsidR="00000000" w:rsidRDefault="00E84F3B">
      <w:pPr>
        <w:pStyle w:val="a"/>
        <w:rPr>
          <w:rtl/>
        </w:rPr>
      </w:pPr>
    </w:p>
    <w:p w14:paraId="48DF457E" w14:textId="77777777" w:rsidR="00000000" w:rsidRDefault="00E84F3B">
      <w:pPr>
        <w:pStyle w:val="a"/>
        <w:rPr>
          <w:rFonts w:hint="cs"/>
          <w:rtl/>
        </w:rPr>
      </w:pPr>
      <w:r>
        <w:rPr>
          <w:rFonts w:hint="cs"/>
          <w:rtl/>
        </w:rPr>
        <w:t>חבר הכנסת טל, כבודו יואיל וישב. אין לי יכולת להשתלט על כך שאתה עומד עם פניך לא כלפי הדוכן. אדוני, אין זה מן הראוי שחבר הכנסת יעמוד עם פניו שלא לדוכן. תו</w:t>
      </w:r>
      <w:r>
        <w:rPr>
          <w:rFonts w:hint="cs"/>
          <w:rtl/>
        </w:rPr>
        <w:t xml:space="preserve">דה רבה. השר מאיר שטרית, בבקשה. </w:t>
      </w:r>
    </w:p>
    <w:p w14:paraId="3879C5B8" w14:textId="77777777" w:rsidR="00000000" w:rsidRDefault="00E84F3B">
      <w:pPr>
        <w:pStyle w:val="SpeakerCon"/>
        <w:rPr>
          <w:rtl/>
        </w:rPr>
      </w:pPr>
      <w:bookmarkStart w:id="436" w:name="FS000000478T16_07_2003_15_08_47C"/>
      <w:bookmarkEnd w:id="436"/>
    </w:p>
    <w:p w14:paraId="32A3009B" w14:textId="77777777" w:rsidR="00000000" w:rsidRDefault="00E84F3B">
      <w:pPr>
        <w:pStyle w:val="SpeakerCon"/>
        <w:rPr>
          <w:rtl/>
        </w:rPr>
      </w:pPr>
      <w:r>
        <w:rPr>
          <w:rtl/>
        </w:rPr>
        <w:t>השר מאיר שטרית:</w:t>
      </w:r>
    </w:p>
    <w:p w14:paraId="325B0F34" w14:textId="77777777" w:rsidR="00000000" w:rsidRDefault="00E84F3B">
      <w:pPr>
        <w:pStyle w:val="a"/>
        <w:rPr>
          <w:rtl/>
        </w:rPr>
      </w:pPr>
    </w:p>
    <w:p w14:paraId="6A631003" w14:textId="77777777" w:rsidR="00000000" w:rsidRDefault="00E84F3B">
      <w:pPr>
        <w:pStyle w:val="a"/>
        <w:rPr>
          <w:rFonts w:hint="cs"/>
          <w:rtl/>
        </w:rPr>
      </w:pPr>
      <w:r>
        <w:rPr>
          <w:rFonts w:hint="cs"/>
          <w:rtl/>
        </w:rPr>
        <w:t xml:space="preserve">אדוני היושב-ראש, רבותי חברי הכנסת, האמהות החד-הוריות שנמצאות עדיין בתוך הבניין - - </w:t>
      </w:r>
    </w:p>
    <w:p w14:paraId="756A1FEC" w14:textId="77777777" w:rsidR="00000000" w:rsidRDefault="00E84F3B">
      <w:pPr>
        <w:pStyle w:val="a"/>
        <w:ind w:firstLine="0"/>
        <w:rPr>
          <w:rFonts w:hint="cs"/>
          <w:rtl/>
        </w:rPr>
      </w:pPr>
    </w:p>
    <w:p w14:paraId="0357A2F7" w14:textId="77777777" w:rsidR="00000000" w:rsidRDefault="00E84F3B">
      <w:pPr>
        <w:pStyle w:val="ac"/>
        <w:rPr>
          <w:rtl/>
        </w:rPr>
      </w:pPr>
      <w:r>
        <w:rPr>
          <w:rFonts w:hint="eastAsia"/>
          <w:rtl/>
        </w:rPr>
        <w:t>יצחק</w:t>
      </w:r>
      <w:r>
        <w:rPr>
          <w:rtl/>
        </w:rPr>
        <w:t xml:space="preserve"> כהן (ש"ס):</w:t>
      </w:r>
    </w:p>
    <w:p w14:paraId="54138584" w14:textId="77777777" w:rsidR="00000000" w:rsidRDefault="00E84F3B">
      <w:pPr>
        <w:pStyle w:val="a"/>
        <w:rPr>
          <w:rFonts w:hint="cs"/>
          <w:rtl/>
        </w:rPr>
      </w:pPr>
    </w:p>
    <w:p w14:paraId="0BF6041B" w14:textId="77777777" w:rsidR="00000000" w:rsidRDefault="00E84F3B">
      <w:pPr>
        <w:pStyle w:val="a"/>
        <w:rPr>
          <w:rFonts w:hint="cs"/>
          <w:rtl/>
        </w:rPr>
      </w:pPr>
      <w:r>
        <w:rPr>
          <w:rFonts w:hint="cs"/>
          <w:rtl/>
        </w:rPr>
        <w:t xml:space="preserve">דאגתם להוציא אותן. </w:t>
      </w:r>
    </w:p>
    <w:p w14:paraId="7808298A" w14:textId="77777777" w:rsidR="00000000" w:rsidRDefault="00E84F3B">
      <w:pPr>
        <w:pStyle w:val="a"/>
        <w:ind w:firstLine="0"/>
        <w:rPr>
          <w:rFonts w:hint="cs"/>
          <w:rtl/>
        </w:rPr>
      </w:pPr>
    </w:p>
    <w:p w14:paraId="6C2E9A00" w14:textId="77777777" w:rsidR="00000000" w:rsidRDefault="00E84F3B">
      <w:pPr>
        <w:pStyle w:val="SpeakerCon"/>
        <w:rPr>
          <w:rtl/>
        </w:rPr>
      </w:pPr>
      <w:bookmarkStart w:id="437" w:name="FS000000478T16_07_2003_15_09_38C"/>
      <w:bookmarkEnd w:id="437"/>
      <w:r>
        <w:rPr>
          <w:rtl/>
        </w:rPr>
        <w:t>השר מאיר שטרית:</w:t>
      </w:r>
    </w:p>
    <w:p w14:paraId="52D6F067" w14:textId="77777777" w:rsidR="00000000" w:rsidRDefault="00E84F3B">
      <w:pPr>
        <w:pStyle w:val="a"/>
        <w:rPr>
          <w:rtl/>
        </w:rPr>
      </w:pPr>
    </w:p>
    <w:p w14:paraId="1AD189BE" w14:textId="77777777" w:rsidR="00000000" w:rsidRDefault="00E84F3B">
      <w:pPr>
        <w:pStyle w:val="a"/>
        <w:rPr>
          <w:rFonts w:hint="cs"/>
          <w:rtl/>
        </w:rPr>
      </w:pPr>
      <w:r>
        <w:rPr>
          <w:rFonts w:hint="cs"/>
          <w:rtl/>
        </w:rPr>
        <w:t xml:space="preserve">- - אני ממש מתרגש מהתמיכה הנלהבת של חברים פה, באיזו רוח הם נלהבים </w:t>
      </w:r>
      <w:r>
        <w:rPr>
          <w:rFonts w:hint="cs"/>
          <w:rtl/>
        </w:rPr>
        <w:t xml:space="preserve">למען האמהות החד-הוריות. אני רוצה להזכיר לחברי הכנסת, שחלק מהמציעים שעמדו פה בהתלהמות כל כך גדולה, הצביעו בעד הפגיעה באמהות חד-הוריות. </w:t>
      </w:r>
    </w:p>
    <w:p w14:paraId="739E0E32" w14:textId="77777777" w:rsidR="00000000" w:rsidRDefault="00E84F3B">
      <w:pPr>
        <w:pStyle w:val="a"/>
        <w:ind w:firstLine="0"/>
        <w:rPr>
          <w:rFonts w:hint="cs"/>
          <w:rtl/>
        </w:rPr>
      </w:pPr>
    </w:p>
    <w:p w14:paraId="11937BA5" w14:textId="77777777" w:rsidR="00000000" w:rsidRDefault="00E84F3B">
      <w:pPr>
        <w:pStyle w:val="ac"/>
        <w:rPr>
          <w:rtl/>
        </w:rPr>
      </w:pPr>
      <w:r>
        <w:rPr>
          <w:rFonts w:hint="eastAsia"/>
          <w:rtl/>
        </w:rPr>
        <w:t>יצחק</w:t>
      </w:r>
      <w:r>
        <w:rPr>
          <w:rtl/>
        </w:rPr>
        <w:t xml:space="preserve"> כהן (ש"ס):</w:t>
      </w:r>
    </w:p>
    <w:p w14:paraId="61FB1692" w14:textId="77777777" w:rsidR="00000000" w:rsidRDefault="00E84F3B">
      <w:pPr>
        <w:pStyle w:val="a"/>
        <w:rPr>
          <w:rFonts w:hint="cs"/>
          <w:rtl/>
        </w:rPr>
      </w:pPr>
    </w:p>
    <w:p w14:paraId="789DD0A1" w14:textId="77777777" w:rsidR="00000000" w:rsidRDefault="00E84F3B">
      <w:pPr>
        <w:pStyle w:val="a"/>
        <w:rPr>
          <w:rFonts w:hint="cs"/>
          <w:rtl/>
        </w:rPr>
      </w:pPr>
      <w:r>
        <w:rPr>
          <w:rFonts w:hint="cs"/>
          <w:rtl/>
        </w:rPr>
        <w:t xml:space="preserve">לא נכון. </w:t>
      </w:r>
    </w:p>
    <w:p w14:paraId="5959986A" w14:textId="77777777" w:rsidR="00000000" w:rsidRDefault="00E84F3B">
      <w:pPr>
        <w:pStyle w:val="a"/>
        <w:ind w:firstLine="0"/>
        <w:rPr>
          <w:rFonts w:hint="cs"/>
          <w:rtl/>
        </w:rPr>
      </w:pPr>
    </w:p>
    <w:p w14:paraId="5D38F1F3" w14:textId="77777777" w:rsidR="00000000" w:rsidRDefault="00E84F3B">
      <w:pPr>
        <w:pStyle w:val="SpeakerCon"/>
        <w:rPr>
          <w:rtl/>
        </w:rPr>
      </w:pPr>
      <w:bookmarkStart w:id="438" w:name="FS000000478T16_07_2003_15_11_02C"/>
      <w:bookmarkEnd w:id="438"/>
      <w:r>
        <w:rPr>
          <w:rtl/>
        </w:rPr>
        <w:t>השר מאיר שטרית:</w:t>
      </w:r>
    </w:p>
    <w:p w14:paraId="6CA6D024" w14:textId="77777777" w:rsidR="00000000" w:rsidRDefault="00E84F3B">
      <w:pPr>
        <w:pStyle w:val="a"/>
        <w:rPr>
          <w:rtl/>
        </w:rPr>
      </w:pPr>
    </w:p>
    <w:p w14:paraId="568BDF40" w14:textId="77777777" w:rsidR="00000000" w:rsidRDefault="00E84F3B">
      <w:pPr>
        <w:pStyle w:val="a"/>
        <w:rPr>
          <w:rFonts w:hint="cs"/>
          <w:rtl/>
        </w:rPr>
      </w:pPr>
      <w:r>
        <w:rPr>
          <w:rFonts w:hint="cs"/>
          <w:rtl/>
        </w:rPr>
        <w:t>יש בידי פתק ההצבעה. לכן אל תבלבלו את המוח, חבר הכנסת יצחק כהן וחבר הכנסת יא</w:t>
      </w:r>
      <w:r>
        <w:rPr>
          <w:rFonts w:hint="cs"/>
          <w:rtl/>
        </w:rPr>
        <w:t>יר פרץ.</w:t>
      </w:r>
    </w:p>
    <w:p w14:paraId="4F0082ED" w14:textId="77777777" w:rsidR="00000000" w:rsidRDefault="00E84F3B">
      <w:pPr>
        <w:pStyle w:val="a"/>
        <w:ind w:firstLine="0"/>
        <w:rPr>
          <w:rFonts w:hint="cs"/>
          <w:rtl/>
        </w:rPr>
      </w:pPr>
    </w:p>
    <w:p w14:paraId="61AB8E6B" w14:textId="77777777" w:rsidR="00000000" w:rsidRDefault="00E84F3B">
      <w:pPr>
        <w:pStyle w:val="ac"/>
        <w:rPr>
          <w:rtl/>
        </w:rPr>
      </w:pPr>
      <w:r>
        <w:rPr>
          <w:rFonts w:hint="eastAsia"/>
          <w:rtl/>
        </w:rPr>
        <w:t>יצחק</w:t>
      </w:r>
      <w:r>
        <w:rPr>
          <w:rtl/>
        </w:rPr>
        <w:t xml:space="preserve"> כהן (ש"ס):</w:t>
      </w:r>
    </w:p>
    <w:p w14:paraId="0D83944A" w14:textId="77777777" w:rsidR="00000000" w:rsidRDefault="00E84F3B">
      <w:pPr>
        <w:pStyle w:val="a"/>
        <w:rPr>
          <w:rFonts w:hint="cs"/>
          <w:rtl/>
        </w:rPr>
      </w:pPr>
    </w:p>
    <w:p w14:paraId="0BDC8033" w14:textId="77777777" w:rsidR="00000000" w:rsidRDefault="00E84F3B">
      <w:pPr>
        <w:pStyle w:val="a"/>
        <w:rPr>
          <w:rFonts w:hint="cs"/>
          <w:rtl/>
        </w:rPr>
      </w:pPr>
      <w:r>
        <w:rPr>
          <w:rFonts w:hint="cs"/>
          <w:rtl/>
        </w:rPr>
        <w:t xml:space="preserve">אל תבלבל אתה את המוח. </w:t>
      </w:r>
    </w:p>
    <w:p w14:paraId="252EE98A" w14:textId="77777777" w:rsidR="00000000" w:rsidRDefault="00E84F3B">
      <w:pPr>
        <w:pStyle w:val="a"/>
        <w:ind w:firstLine="0"/>
        <w:rPr>
          <w:rFonts w:hint="cs"/>
          <w:rtl/>
        </w:rPr>
      </w:pPr>
    </w:p>
    <w:p w14:paraId="13C211C7" w14:textId="77777777" w:rsidR="00000000" w:rsidRDefault="00E84F3B">
      <w:pPr>
        <w:pStyle w:val="SpeakerCon"/>
        <w:rPr>
          <w:rtl/>
        </w:rPr>
      </w:pPr>
      <w:bookmarkStart w:id="439" w:name="FS000000478T16_07_2003_15_11_39C"/>
      <w:bookmarkEnd w:id="439"/>
      <w:r>
        <w:rPr>
          <w:rtl/>
        </w:rPr>
        <w:t>השר מאיר שטרית:</w:t>
      </w:r>
    </w:p>
    <w:p w14:paraId="1730AD14" w14:textId="77777777" w:rsidR="00000000" w:rsidRDefault="00E84F3B">
      <w:pPr>
        <w:pStyle w:val="a"/>
        <w:rPr>
          <w:rtl/>
        </w:rPr>
      </w:pPr>
    </w:p>
    <w:p w14:paraId="416C8B11" w14:textId="77777777" w:rsidR="00000000" w:rsidRDefault="00E84F3B">
      <w:pPr>
        <w:pStyle w:val="a"/>
        <w:rPr>
          <w:rFonts w:hint="cs"/>
          <w:rtl/>
        </w:rPr>
      </w:pPr>
      <w:r>
        <w:rPr>
          <w:rFonts w:hint="cs"/>
          <w:rtl/>
        </w:rPr>
        <w:t xml:space="preserve">אתה הצבעת בעד. </w:t>
      </w:r>
    </w:p>
    <w:p w14:paraId="7C1FEADB" w14:textId="77777777" w:rsidR="00000000" w:rsidRDefault="00E84F3B">
      <w:pPr>
        <w:pStyle w:val="a"/>
        <w:ind w:firstLine="0"/>
        <w:rPr>
          <w:rFonts w:hint="cs"/>
          <w:rtl/>
        </w:rPr>
      </w:pPr>
    </w:p>
    <w:p w14:paraId="6F81D209" w14:textId="77777777" w:rsidR="00000000" w:rsidRDefault="00E84F3B">
      <w:pPr>
        <w:pStyle w:val="ac"/>
        <w:rPr>
          <w:rtl/>
        </w:rPr>
      </w:pPr>
      <w:r>
        <w:rPr>
          <w:rFonts w:hint="eastAsia"/>
          <w:rtl/>
        </w:rPr>
        <w:t>יצחק</w:t>
      </w:r>
      <w:r>
        <w:rPr>
          <w:rtl/>
        </w:rPr>
        <w:t xml:space="preserve"> כהן (ש"ס):</w:t>
      </w:r>
    </w:p>
    <w:p w14:paraId="6263947C" w14:textId="77777777" w:rsidR="00000000" w:rsidRDefault="00E84F3B">
      <w:pPr>
        <w:pStyle w:val="a"/>
        <w:rPr>
          <w:rFonts w:hint="cs"/>
          <w:rtl/>
        </w:rPr>
      </w:pPr>
    </w:p>
    <w:p w14:paraId="21444492" w14:textId="77777777" w:rsidR="00000000" w:rsidRDefault="00E84F3B">
      <w:pPr>
        <w:pStyle w:val="a"/>
        <w:rPr>
          <w:rFonts w:hint="cs"/>
          <w:rtl/>
        </w:rPr>
      </w:pPr>
      <w:r>
        <w:rPr>
          <w:rFonts w:hint="cs"/>
          <w:rtl/>
        </w:rPr>
        <w:t>לא נכון.</w:t>
      </w:r>
    </w:p>
    <w:p w14:paraId="5307619D" w14:textId="77777777" w:rsidR="00000000" w:rsidRDefault="00E84F3B">
      <w:pPr>
        <w:pStyle w:val="a"/>
        <w:ind w:firstLine="0"/>
        <w:rPr>
          <w:rFonts w:hint="cs"/>
          <w:rtl/>
        </w:rPr>
      </w:pPr>
    </w:p>
    <w:p w14:paraId="5D38B64D" w14:textId="77777777" w:rsidR="00000000" w:rsidRDefault="00E84F3B">
      <w:pPr>
        <w:pStyle w:val="SpeakerCon"/>
        <w:rPr>
          <w:rtl/>
        </w:rPr>
      </w:pPr>
      <w:bookmarkStart w:id="440" w:name="FS000000478T16_07_2003_15_11_50C"/>
      <w:bookmarkEnd w:id="440"/>
      <w:r>
        <w:rPr>
          <w:rtl/>
        </w:rPr>
        <w:t>השר מאיר שטרית:</w:t>
      </w:r>
    </w:p>
    <w:p w14:paraId="63B681E2" w14:textId="77777777" w:rsidR="00000000" w:rsidRDefault="00E84F3B">
      <w:pPr>
        <w:pStyle w:val="a"/>
        <w:rPr>
          <w:rtl/>
        </w:rPr>
      </w:pPr>
    </w:p>
    <w:p w14:paraId="6BA1BA1A" w14:textId="77777777" w:rsidR="00000000" w:rsidRDefault="00E84F3B">
      <w:pPr>
        <w:pStyle w:val="a"/>
        <w:rPr>
          <w:rFonts w:hint="cs"/>
          <w:rtl/>
        </w:rPr>
      </w:pPr>
      <w:r>
        <w:rPr>
          <w:rFonts w:hint="cs"/>
          <w:rtl/>
        </w:rPr>
        <w:t xml:space="preserve">כל תירוץ שלך הוא עקום. </w:t>
      </w:r>
    </w:p>
    <w:p w14:paraId="366D7314" w14:textId="77777777" w:rsidR="00000000" w:rsidRDefault="00E84F3B">
      <w:pPr>
        <w:pStyle w:val="a"/>
        <w:ind w:firstLine="0"/>
        <w:rPr>
          <w:rFonts w:hint="cs"/>
          <w:rtl/>
        </w:rPr>
      </w:pPr>
    </w:p>
    <w:p w14:paraId="1FE49504" w14:textId="77777777" w:rsidR="00000000" w:rsidRDefault="00E84F3B">
      <w:pPr>
        <w:pStyle w:val="ac"/>
        <w:rPr>
          <w:rtl/>
        </w:rPr>
      </w:pPr>
      <w:r>
        <w:rPr>
          <w:rFonts w:hint="eastAsia"/>
          <w:rtl/>
        </w:rPr>
        <w:t>יצחק</w:t>
      </w:r>
      <w:r>
        <w:rPr>
          <w:rtl/>
        </w:rPr>
        <w:t xml:space="preserve"> כהן (ש"ס):</w:t>
      </w:r>
    </w:p>
    <w:p w14:paraId="1F35909F" w14:textId="77777777" w:rsidR="00000000" w:rsidRDefault="00E84F3B">
      <w:pPr>
        <w:pStyle w:val="a"/>
        <w:rPr>
          <w:rFonts w:hint="cs"/>
          <w:rtl/>
        </w:rPr>
      </w:pPr>
    </w:p>
    <w:p w14:paraId="64F9F941" w14:textId="77777777" w:rsidR="00000000" w:rsidRDefault="00E84F3B">
      <w:pPr>
        <w:pStyle w:val="a"/>
        <w:rPr>
          <w:rFonts w:hint="cs"/>
          <w:rtl/>
        </w:rPr>
      </w:pPr>
      <w:r>
        <w:rPr>
          <w:rFonts w:hint="cs"/>
          <w:rtl/>
        </w:rPr>
        <w:t>לא נכון.</w:t>
      </w:r>
    </w:p>
    <w:p w14:paraId="64DC161E" w14:textId="77777777" w:rsidR="00000000" w:rsidRDefault="00E84F3B">
      <w:pPr>
        <w:pStyle w:val="a"/>
        <w:ind w:firstLine="0"/>
        <w:rPr>
          <w:rFonts w:hint="cs"/>
          <w:rtl/>
        </w:rPr>
      </w:pPr>
    </w:p>
    <w:p w14:paraId="6A495F21" w14:textId="77777777" w:rsidR="00000000" w:rsidRDefault="00E84F3B">
      <w:pPr>
        <w:pStyle w:val="SpeakerCon"/>
        <w:rPr>
          <w:rtl/>
        </w:rPr>
      </w:pPr>
      <w:bookmarkStart w:id="441" w:name="FS000000478T16_07_2003_15_12_10C"/>
      <w:bookmarkEnd w:id="441"/>
      <w:r>
        <w:rPr>
          <w:rtl/>
        </w:rPr>
        <w:t>השר מאיר שטרית:</w:t>
      </w:r>
    </w:p>
    <w:p w14:paraId="1BD353DA" w14:textId="77777777" w:rsidR="00000000" w:rsidRDefault="00E84F3B">
      <w:pPr>
        <w:pStyle w:val="a"/>
        <w:rPr>
          <w:rtl/>
        </w:rPr>
      </w:pPr>
    </w:p>
    <w:p w14:paraId="15448407" w14:textId="77777777" w:rsidR="00000000" w:rsidRDefault="00E84F3B">
      <w:pPr>
        <w:pStyle w:val="a"/>
        <w:rPr>
          <w:rFonts w:hint="cs"/>
          <w:rtl/>
        </w:rPr>
      </w:pPr>
      <w:r>
        <w:rPr>
          <w:rFonts w:hint="cs"/>
          <w:rtl/>
        </w:rPr>
        <w:t xml:space="preserve">אין לך זכות דיבור. </w:t>
      </w:r>
    </w:p>
    <w:p w14:paraId="0089AC01" w14:textId="77777777" w:rsidR="00000000" w:rsidRDefault="00E84F3B">
      <w:pPr>
        <w:pStyle w:val="a"/>
        <w:ind w:firstLine="0"/>
        <w:rPr>
          <w:rFonts w:hint="cs"/>
          <w:rtl/>
        </w:rPr>
      </w:pPr>
    </w:p>
    <w:p w14:paraId="3C986354" w14:textId="77777777" w:rsidR="00000000" w:rsidRDefault="00E84F3B">
      <w:pPr>
        <w:pStyle w:val="ac"/>
        <w:rPr>
          <w:rtl/>
        </w:rPr>
      </w:pPr>
      <w:r>
        <w:rPr>
          <w:rFonts w:hint="eastAsia"/>
          <w:rtl/>
        </w:rPr>
        <w:t>יצחק</w:t>
      </w:r>
      <w:r>
        <w:rPr>
          <w:rtl/>
        </w:rPr>
        <w:t xml:space="preserve"> כהן (ש"ס):</w:t>
      </w:r>
    </w:p>
    <w:p w14:paraId="3D275380" w14:textId="77777777" w:rsidR="00000000" w:rsidRDefault="00E84F3B">
      <w:pPr>
        <w:pStyle w:val="a"/>
        <w:rPr>
          <w:rFonts w:hint="cs"/>
          <w:rtl/>
        </w:rPr>
      </w:pPr>
    </w:p>
    <w:p w14:paraId="28BB2D78" w14:textId="77777777" w:rsidR="00000000" w:rsidRDefault="00E84F3B">
      <w:pPr>
        <w:pStyle w:val="a"/>
        <w:rPr>
          <w:rFonts w:hint="cs"/>
          <w:rtl/>
        </w:rPr>
      </w:pPr>
      <w:r>
        <w:rPr>
          <w:rFonts w:hint="cs"/>
          <w:rtl/>
        </w:rPr>
        <w:t xml:space="preserve">- - - </w:t>
      </w:r>
    </w:p>
    <w:p w14:paraId="2FCC1183" w14:textId="77777777" w:rsidR="00000000" w:rsidRDefault="00E84F3B">
      <w:pPr>
        <w:pStyle w:val="a"/>
        <w:ind w:firstLine="0"/>
        <w:rPr>
          <w:rFonts w:hint="cs"/>
          <w:rtl/>
        </w:rPr>
      </w:pPr>
    </w:p>
    <w:p w14:paraId="42C89BEA" w14:textId="77777777" w:rsidR="00000000" w:rsidRDefault="00E84F3B">
      <w:pPr>
        <w:pStyle w:val="SpeakerCon"/>
        <w:rPr>
          <w:rtl/>
        </w:rPr>
      </w:pPr>
      <w:bookmarkStart w:id="442" w:name="FS000000478T16_07_2003_15_12_24C"/>
      <w:bookmarkEnd w:id="442"/>
      <w:r>
        <w:rPr>
          <w:rtl/>
        </w:rPr>
        <w:t>השר מאיר שטרי</w:t>
      </w:r>
      <w:r>
        <w:rPr>
          <w:rtl/>
        </w:rPr>
        <w:t>ת:</w:t>
      </w:r>
    </w:p>
    <w:p w14:paraId="25124B3B" w14:textId="77777777" w:rsidR="00000000" w:rsidRDefault="00E84F3B">
      <w:pPr>
        <w:pStyle w:val="a"/>
        <w:rPr>
          <w:rtl/>
        </w:rPr>
      </w:pPr>
    </w:p>
    <w:p w14:paraId="49DCED80" w14:textId="77777777" w:rsidR="00000000" w:rsidRDefault="00E84F3B">
      <w:pPr>
        <w:pStyle w:val="a"/>
        <w:rPr>
          <w:rFonts w:hint="cs"/>
          <w:rtl/>
        </w:rPr>
      </w:pPr>
      <w:r>
        <w:rPr>
          <w:rFonts w:hint="cs"/>
          <w:rtl/>
        </w:rPr>
        <w:t>אין לך זכות דיבור.</w:t>
      </w:r>
    </w:p>
    <w:p w14:paraId="3B9023E3" w14:textId="77777777" w:rsidR="00000000" w:rsidRDefault="00E84F3B">
      <w:pPr>
        <w:pStyle w:val="a"/>
        <w:ind w:firstLine="0"/>
        <w:rPr>
          <w:rFonts w:hint="cs"/>
          <w:rtl/>
        </w:rPr>
      </w:pPr>
    </w:p>
    <w:p w14:paraId="23BD93E2" w14:textId="77777777" w:rsidR="00000000" w:rsidRDefault="00E84F3B">
      <w:pPr>
        <w:pStyle w:val="ad"/>
        <w:rPr>
          <w:rtl/>
        </w:rPr>
      </w:pPr>
      <w:r>
        <w:rPr>
          <w:rtl/>
        </w:rPr>
        <w:t>היו"ר ראובן ריבלין:</w:t>
      </w:r>
    </w:p>
    <w:p w14:paraId="3ADF0577" w14:textId="77777777" w:rsidR="00000000" w:rsidRDefault="00E84F3B">
      <w:pPr>
        <w:pStyle w:val="a"/>
        <w:rPr>
          <w:rtl/>
        </w:rPr>
      </w:pPr>
    </w:p>
    <w:p w14:paraId="18E18132" w14:textId="77777777" w:rsidR="00000000" w:rsidRDefault="00E84F3B">
      <w:pPr>
        <w:pStyle w:val="a"/>
        <w:rPr>
          <w:rFonts w:hint="cs"/>
          <w:rtl/>
        </w:rPr>
      </w:pPr>
      <w:r>
        <w:rPr>
          <w:rFonts w:hint="cs"/>
          <w:rtl/>
        </w:rPr>
        <w:t>חבר הכנסת כהן.</w:t>
      </w:r>
    </w:p>
    <w:p w14:paraId="1E262246" w14:textId="77777777" w:rsidR="00000000" w:rsidRDefault="00E84F3B">
      <w:pPr>
        <w:pStyle w:val="a"/>
        <w:ind w:firstLine="0"/>
        <w:rPr>
          <w:rFonts w:hint="cs"/>
          <w:rtl/>
        </w:rPr>
      </w:pPr>
    </w:p>
    <w:p w14:paraId="37FD995E" w14:textId="77777777" w:rsidR="00000000" w:rsidRDefault="00E84F3B">
      <w:pPr>
        <w:pStyle w:val="SpeakerCon"/>
        <w:rPr>
          <w:rtl/>
        </w:rPr>
      </w:pPr>
      <w:bookmarkStart w:id="443" w:name="FS000000478T16_07_2003_15_12_32C"/>
      <w:bookmarkEnd w:id="443"/>
      <w:r>
        <w:rPr>
          <w:rtl/>
        </w:rPr>
        <w:t>השר מאיר שטרית:</w:t>
      </w:r>
    </w:p>
    <w:p w14:paraId="16F17EFF" w14:textId="77777777" w:rsidR="00000000" w:rsidRDefault="00E84F3B">
      <w:pPr>
        <w:pStyle w:val="a"/>
        <w:rPr>
          <w:rtl/>
        </w:rPr>
      </w:pPr>
    </w:p>
    <w:p w14:paraId="49A1B9EE" w14:textId="77777777" w:rsidR="00000000" w:rsidRDefault="00E84F3B">
      <w:pPr>
        <w:pStyle w:val="a"/>
        <w:rPr>
          <w:rFonts w:hint="cs"/>
          <w:rtl/>
        </w:rPr>
      </w:pPr>
      <w:r>
        <w:rPr>
          <w:rFonts w:hint="cs"/>
          <w:rtl/>
        </w:rPr>
        <w:t xml:space="preserve">אתה הצבעת בעד. </w:t>
      </w:r>
    </w:p>
    <w:p w14:paraId="5C66A944" w14:textId="77777777" w:rsidR="00000000" w:rsidRDefault="00E84F3B">
      <w:pPr>
        <w:pStyle w:val="a"/>
        <w:ind w:firstLine="0"/>
        <w:rPr>
          <w:rFonts w:hint="cs"/>
          <w:rtl/>
        </w:rPr>
      </w:pPr>
    </w:p>
    <w:p w14:paraId="69786C51" w14:textId="77777777" w:rsidR="00000000" w:rsidRDefault="00E84F3B">
      <w:pPr>
        <w:pStyle w:val="ac"/>
        <w:rPr>
          <w:rtl/>
        </w:rPr>
      </w:pPr>
      <w:r>
        <w:rPr>
          <w:rFonts w:hint="eastAsia"/>
          <w:rtl/>
        </w:rPr>
        <w:t>מוחמד</w:t>
      </w:r>
      <w:r>
        <w:rPr>
          <w:rtl/>
        </w:rPr>
        <w:t xml:space="preserve"> ברכה (חד"ש-תע"ל):</w:t>
      </w:r>
    </w:p>
    <w:p w14:paraId="4BE05EBB" w14:textId="77777777" w:rsidR="00000000" w:rsidRDefault="00E84F3B">
      <w:pPr>
        <w:pStyle w:val="a"/>
        <w:rPr>
          <w:rFonts w:hint="cs"/>
          <w:rtl/>
        </w:rPr>
      </w:pPr>
    </w:p>
    <w:p w14:paraId="799EF6B5" w14:textId="77777777" w:rsidR="00000000" w:rsidRDefault="00E84F3B">
      <w:pPr>
        <w:pStyle w:val="a"/>
        <w:rPr>
          <w:rFonts w:hint="cs"/>
          <w:rtl/>
        </w:rPr>
      </w:pPr>
      <w:r>
        <w:rPr>
          <w:rFonts w:hint="cs"/>
          <w:rtl/>
        </w:rPr>
        <w:t xml:space="preserve">- - - </w:t>
      </w:r>
    </w:p>
    <w:p w14:paraId="626B8898" w14:textId="77777777" w:rsidR="00000000" w:rsidRDefault="00E84F3B">
      <w:pPr>
        <w:pStyle w:val="a"/>
        <w:ind w:firstLine="0"/>
        <w:rPr>
          <w:rFonts w:hint="cs"/>
          <w:rtl/>
        </w:rPr>
      </w:pPr>
    </w:p>
    <w:p w14:paraId="52641F63" w14:textId="77777777" w:rsidR="00000000" w:rsidRDefault="00E84F3B">
      <w:pPr>
        <w:pStyle w:val="ac"/>
        <w:rPr>
          <w:rtl/>
        </w:rPr>
      </w:pPr>
      <w:r>
        <w:rPr>
          <w:rFonts w:hint="eastAsia"/>
          <w:rtl/>
        </w:rPr>
        <w:t>מאיר</w:t>
      </w:r>
      <w:r>
        <w:rPr>
          <w:rtl/>
        </w:rPr>
        <w:t xml:space="preserve"> פרוש (יהדות התורה):</w:t>
      </w:r>
    </w:p>
    <w:p w14:paraId="6614EF94" w14:textId="77777777" w:rsidR="00000000" w:rsidRDefault="00E84F3B">
      <w:pPr>
        <w:pStyle w:val="a"/>
        <w:rPr>
          <w:rFonts w:hint="cs"/>
          <w:rtl/>
        </w:rPr>
      </w:pPr>
    </w:p>
    <w:p w14:paraId="4C380012" w14:textId="77777777" w:rsidR="00000000" w:rsidRDefault="00E84F3B">
      <w:pPr>
        <w:pStyle w:val="a"/>
        <w:rPr>
          <w:rFonts w:hint="cs"/>
          <w:rtl/>
        </w:rPr>
      </w:pPr>
      <w:r>
        <w:rPr>
          <w:rFonts w:hint="cs"/>
          <w:rtl/>
        </w:rPr>
        <w:t xml:space="preserve">- - - </w:t>
      </w:r>
    </w:p>
    <w:p w14:paraId="1B677D52" w14:textId="77777777" w:rsidR="00000000" w:rsidRDefault="00E84F3B">
      <w:pPr>
        <w:pStyle w:val="a"/>
        <w:ind w:firstLine="0"/>
        <w:rPr>
          <w:rFonts w:hint="cs"/>
          <w:rtl/>
        </w:rPr>
      </w:pPr>
    </w:p>
    <w:p w14:paraId="6C3F70E7" w14:textId="77777777" w:rsidR="00000000" w:rsidRDefault="00E84F3B">
      <w:pPr>
        <w:pStyle w:val="ad"/>
        <w:rPr>
          <w:rtl/>
        </w:rPr>
      </w:pPr>
      <w:r>
        <w:rPr>
          <w:rtl/>
        </w:rPr>
        <w:t>היו"ר ראובן ריבלין:</w:t>
      </w:r>
    </w:p>
    <w:p w14:paraId="58DB3E02" w14:textId="77777777" w:rsidR="00000000" w:rsidRDefault="00E84F3B">
      <w:pPr>
        <w:pStyle w:val="a"/>
        <w:rPr>
          <w:rtl/>
        </w:rPr>
      </w:pPr>
    </w:p>
    <w:p w14:paraId="6DE6C8BC" w14:textId="77777777" w:rsidR="00000000" w:rsidRDefault="00E84F3B">
      <w:pPr>
        <w:pStyle w:val="a"/>
        <w:rPr>
          <w:rFonts w:hint="cs"/>
          <w:rtl/>
        </w:rPr>
      </w:pPr>
      <w:r>
        <w:rPr>
          <w:rFonts w:hint="cs"/>
          <w:rtl/>
        </w:rPr>
        <w:t xml:space="preserve">חבר הכנסת פרוש - - - </w:t>
      </w:r>
    </w:p>
    <w:p w14:paraId="49AFD7B9" w14:textId="77777777" w:rsidR="00000000" w:rsidRDefault="00E84F3B">
      <w:pPr>
        <w:pStyle w:val="a"/>
        <w:ind w:firstLine="0"/>
        <w:rPr>
          <w:rFonts w:hint="cs"/>
          <w:rtl/>
        </w:rPr>
      </w:pPr>
    </w:p>
    <w:p w14:paraId="79F39EC2" w14:textId="77777777" w:rsidR="00000000" w:rsidRDefault="00E84F3B">
      <w:pPr>
        <w:pStyle w:val="ac"/>
        <w:rPr>
          <w:rtl/>
        </w:rPr>
      </w:pPr>
      <w:r>
        <w:rPr>
          <w:rFonts w:hint="eastAsia"/>
          <w:rtl/>
        </w:rPr>
        <w:t>מוחמד</w:t>
      </w:r>
      <w:r>
        <w:rPr>
          <w:rtl/>
        </w:rPr>
        <w:t xml:space="preserve"> ברכה (חד"ש-תע"ל):</w:t>
      </w:r>
    </w:p>
    <w:p w14:paraId="121E6E6B" w14:textId="77777777" w:rsidR="00000000" w:rsidRDefault="00E84F3B">
      <w:pPr>
        <w:pStyle w:val="a"/>
        <w:rPr>
          <w:rFonts w:hint="cs"/>
          <w:rtl/>
        </w:rPr>
      </w:pPr>
    </w:p>
    <w:p w14:paraId="347EAEC0" w14:textId="77777777" w:rsidR="00000000" w:rsidRDefault="00E84F3B">
      <w:pPr>
        <w:pStyle w:val="a"/>
        <w:rPr>
          <w:rFonts w:hint="cs"/>
          <w:rtl/>
        </w:rPr>
      </w:pPr>
      <w:r>
        <w:rPr>
          <w:rFonts w:hint="cs"/>
          <w:rtl/>
        </w:rPr>
        <w:t>זה לא עושה את הגזירות לצו</w:t>
      </w:r>
      <w:r>
        <w:rPr>
          <w:rFonts w:hint="cs"/>
          <w:rtl/>
        </w:rPr>
        <w:t>דקות.</w:t>
      </w:r>
    </w:p>
    <w:p w14:paraId="7B02D835" w14:textId="77777777" w:rsidR="00000000" w:rsidRDefault="00E84F3B">
      <w:pPr>
        <w:pStyle w:val="a"/>
        <w:rPr>
          <w:rFonts w:hint="cs"/>
          <w:rtl/>
        </w:rPr>
      </w:pPr>
    </w:p>
    <w:p w14:paraId="372D6F00" w14:textId="77777777" w:rsidR="00000000" w:rsidRDefault="00E84F3B">
      <w:pPr>
        <w:pStyle w:val="ac"/>
        <w:rPr>
          <w:rtl/>
        </w:rPr>
      </w:pPr>
      <w:r>
        <w:rPr>
          <w:rFonts w:hint="eastAsia"/>
          <w:rtl/>
        </w:rPr>
        <w:t>מאיר</w:t>
      </w:r>
      <w:r>
        <w:rPr>
          <w:rtl/>
        </w:rPr>
        <w:t xml:space="preserve"> פרוש (יהדות התורה):</w:t>
      </w:r>
    </w:p>
    <w:p w14:paraId="650835AE" w14:textId="77777777" w:rsidR="00000000" w:rsidRDefault="00E84F3B">
      <w:pPr>
        <w:pStyle w:val="a"/>
        <w:rPr>
          <w:rFonts w:hint="cs"/>
          <w:rtl/>
        </w:rPr>
      </w:pPr>
    </w:p>
    <w:p w14:paraId="07003685" w14:textId="77777777" w:rsidR="00000000" w:rsidRDefault="00E84F3B">
      <w:pPr>
        <w:pStyle w:val="a"/>
        <w:rPr>
          <w:rFonts w:hint="cs"/>
          <w:rtl/>
        </w:rPr>
      </w:pPr>
      <w:r>
        <w:rPr>
          <w:rFonts w:hint="cs"/>
          <w:rtl/>
        </w:rPr>
        <w:t xml:space="preserve">- - - </w:t>
      </w:r>
    </w:p>
    <w:p w14:paraId="2E384BC8" w14:textId="77777777" w:rsidR="00000000" w:rsidRDefault="00E84F3B">
      <w:pPr>
        <w:pStyle w:val="a"/>
        <w:ind w:firstLine="0"/>
        <w:rPr>
          <w:rFonts w:hint="cs"/>
          <w:rtl/>
        </w:rPr>
      </w:pPr>
    </w:p>
    <w:p w14:paraId="40C00BBA" w14:textId="77777777" w:rsidR="00000000" w:rsidRDefault="00E84F3B">
      <w:pPr>
        <w:pStyle w:val="ad"/>
        <w:rPr>
          <w:rtl/>
        </w:rPr>
      </w:pPr>
      <w:r>
        <w:rPr>
          <w:rtl/>
        </w:rPr>
        <w:t>היו"ר ראובן ריבלין:</w:t>
      </w:r>
    </w:p>
    <w:p w14:paraId="228EB0C5" w14:textId="77777777" w:rsidR="00000000" w:rsidRDefault="00E84F3B">
      <w:pPr>
        <w:pStyle w:val="a"/>
        <w:rPr>
          <w:rtl/>
        </w:rPr>
      </w:pPr>
    </w:p>
    <w:p w14:paraId="57203302" w14:textId="77777777" w:rsidR="00000000" w:rsidRDefault="00E84F3B">
      <w:pPr>
        <w:pStyle w:val="a"/>
        <w:rPr>
          <w:rFonts w:hint="cs"/>
          <w:rtl/>
        </w:rPr>
      </w:pPr>
      <w:r>
        <w:rPr>
          <w:rFonts w:hint="cs"/>
          <w:rtl/>
        </w:rPr>
        <w:t xml:space="preserve">חבר הכנסת פרוש - - - </w:t>
      </w:r>
    </w:p>
    <w:p w14:paraId="0951AB79" w14:textId="77777777" w:rsidR="00000000" w:rsidRDefault="00E84F3B">
      <w:pPr>
        <w:pStyle w:val="a"/>
        <w:ind w:firstLine="0"/>
        <w:rPr>
          <w:rFonts w:hint="cs"/>
          <w:rtl/>
        </w:rPr>
      </w:pPr>
    </w:p>
    <w:p w14:paraId="1D2BE8F9" w14:textId="77777777" w:rsidR="00000000" w:rsidRDefault="00E84F3B">
      <w:pPr>
        <w:pStyle w:val="SpeakerCon"/>
        <w:rPr>
          <w:rtl/>
        </w:rPr>
      </w:pPr>
      <w:bookmarkStart w:id="444" w:name="FS000000478T16_07_2003_15_13_34C"/>
      <w:bookmarkEnd w:id="444"/>
      <w:r>
        <w:rPr>
          <w:rtl/>
        </w:rPr>
        <w:t>השר מאיר שטרית:</w:t>
      </w:r>
    </w:p>
    <w:p w14:paraId="38954BC9" w14:textId="77777777" w:rsidR="00000000" w:rsidRDefault="00E84F3B">
      <w:pPr>
        <w:pStyle w:val="a"/>
        <w:rPr>
          <w:rtl/>
        </w:rPr>
      </w:pPr>
    </w:p>
    <w:p w14:paraId="528921C1" w14:textId="77777777" w:rsidR="00000000" w:rsidRDefault="00E84F3B">
      <w:pPr>
        <w:pStyle w:val="a"/>
        <w:rPr>
          <w:rFonts w:hint="cs"/>
          <w:rtl/>
        </w:rPr>
      </w:pPr>
      <w:r>
        <w:rPr>
          <w:rFonts w:hint="cs"/>
          <w:rtl/>
        </w:rPr>
        <w:t>אני ממש מתרגש.</w:t>
      </w:r>
    </w:p>
    <w:p w14:paraId="71E0CABE" w14:textId="77777777" w:rsidR="00000000" w:rsidRDefault="00E84F3B">
      <w:pPr>
        <w:pStyle w:val="a"/>
        <w:ind w:firstLine="0"/>
        <w:rPr>
          <w:rFonts w:hint="cs"/>
          <w:rtl/>
        </w:rPr>
      </w:pPr>
    </w:p>
    <w:p w14:paraId="57CECEDD" w14:textId="77777777" w:rsidR="00000000" w:rsidRDefault="00E84F3B">
      <w:pPr>
        <w:pStyle w:val="ad"/>
        <w:rPr>
          <w:rtl/>
        </w:rPr>
      </w:pPr>
      <w:r>
        <w:rPr>
          <w:rtl/>
        </w:rPr>
        <w:t>היו"ר ראובן ריבלין:</w:t>
      </w:r>
    </w:p>
    <w:p w14:paraId="33E2C73B" w14:textId="77777777" w:rsidR="00000000" w:rsidRDefault="00E84F3B">
      <w:pPr>
        <w:pStyle w:val="a"/>
        <w:rPr>
          <w:rtl/>
        </w:rPr>
      </w:pPr>
    </w:p>
    <w:p w14:paraId="1E01FF32" w14:textId="77777777" w:rsidR="00000000" w:rsidRDefault="00E84F3B">
      <w:pPr>
        <w:pStyle w:val="a"/>
        <w:rPr>
          <w:rFonts w:hint="cs"/>
          <w:rtl/>
        </w:rPr>
      </w:pPr>
      <w:r>
        <w:rPr>
          <w:rFonts w:hint="cs"/>
          <w:rtl/>
        </w:rPr>
        <w:t xml:space="preserve">חבר הכנסת פרוש, אדוני ישב. </w:t>
      </w:r>
    </w:p>
    <w:p w14:paraId="4DA7F60F" w14:textId="77777777" w:rsidR="00000000" w:rsidRDefault="00E84F3B">
      <w:pPr>
        <w:pStyle w:val="a"/>
        <w:ind w:firstLine="0"/>
        <w:rPr>
          <w:rFonts w:hint="cs"/>
          <w:rtl/>
        </w:rPr>
      </w:pPr>
    </w:p>
    <w:p w14:paraId="3F976F92" w14:textId="77777777" w:rsidR="00000000" w:rsidRDefault="00E84F3B">
      <w:pPr>
        <w:pStyle w:val="ac"/>
        <w:rPr>
          <w:rtl/>
        </w:rPr>
      </w:pPr>
      <w:r>
        <w:rPr>
          <w:rFonts w:hint="eastAsia"/>
          <w:rtl/>
        </w:rPr>
        <w:t>מאיר</w:t>
      </w:r>
      <w:r>
        <w:rPr>
          <w:rtl/>
        </w:rPr>
        <w:t xml:space="preserve"> פרוש (יהדות התורה):</w:t>
      </w:r>
    </w:p>
    <w:p w14:paraId="2FA010E0" w14:textId="77777777" w:rsidR="00000000" w:rsidRDefault="00E84F3B">
      <w:pPr>
        <w:pStyle w:val="a"/>
        <w:rPr>
          <w:rFonts w:hint="cs"/>
          <w:rtl/>
        </w:rPr>
      </w:pPr>
    </w:p>
    <w:p w14:paraId="2AB43D3D" w14:textId="77777777" w:rsidR="00000000" w:rsidRDefault="00E84F3B">
      <w:pPr>
        <w:pStyle w:val="a"/>
        <w:rPr>
          <w:rFonts w:hint="cs"/>
          <w:rtl/>
        </w:rPr>
      </w:pPr>
      <w:r>
        <w:rPr>
          <w:rFonts w:hint="cs"/>
          <w:rtl/>
        </w:rPr>
        <w:t xml:space="preserve">- - - </w:t>
      </w:r>
    </w:p>
    <w:p w14:paraId="5F9E1B29" w14:textId="77777777" w:rsidR="00000000" w:rsidRDefault="00E84F3B">
      <w:pPr>
        <w:pStyle w:val="a"/>
        <w:ind w:firstLine="0"/>
        <w:rPr>
          <w:rFonts w:hint="cs"/>
          <w:rtl/>
        </w:rPr>
      </w:pPr>
    </w:p>
    <w:p w14:paraId="4F84D11B" w14:textId="77777777" w:rsidR="00000000" w:rsidRDefault="00E84F3B">
      <w:pPr>
        <w:pStyle w:val="ad"/>
        <w:rPr>
          <w:rtl/>
        </w:rPr>
      </w:pPr>
      <w:r>
        <w:rPr>
          <w:rtl/>
        </w:rPr>
        <w:t>היו"ר ראובן ריבלין:</w:t>
      </w:r>
    </w:p>
    <w:p w14:paraId="3556D126" w14:textId="77777777" w:rsidR="00000000" w:rsidRDefault="00E84F3B">
      <w:pPr>
        <w:pStyle w:val="a"/>
        <w:rPr>
          <w:rtl/>
        </w:rPr>
      </w:pPr>
    </w:p>
    <w:p w14:paraId="5EA27E90" w14:textId="77777777" w:rsidR="00000000" w:rsidRDefault="00E84F3B">
      <w:pPr>
        <w:pStyle w:val="a"/>
        <w:rPr>
          <w:rFonts w:hint="cs"/>
          <w:rtl/>
        </w:rPr>
      </w:pPr>
      <w:r>
        <w:rPr>
          <w:rFonts w:hint="cs"/>
          <w:rtl/>
        </w:rPr>
        <w:t>נא לבקש מחבר הכנסת פרוש ללכת.</w:t>
      </w:r>
    </w:p>
    <w:p w14:paraId="1ADE3966" w14:textId="77777777" w:rsidR="00000000" w:rsidRDefault="00E84F3B">
      <w:pPr>
        <w:pStyle w:val="a"/>
        <w:ind w:firstLine="0"/>
        <w:rPr>
          <w:rFonts w:hint="cs"/>
          <w:rtl/>
        </w:rPr>
      </w:pPr>
    </w:p>
    <w:p w14:paraId="5A4CC4C9" w14:textId="77777777" w:rsidR="00000000" w:rsidRDefault="00E84F3B">
      <w:pPr>
        <w:pStyle w:val="SpeakerCon"/>
        <w:rPr>
          <w:rtl/>
        </w:rPr>
      </w:pPr>
      <w:bookmarkStart w:id="445" w:name="FS000000478T16_07_2003_15_14_07C"/>
      <w:bookmarkEnd w:id="445"/>
      <w:r>
        <w:rPr>
          <w:rtl/>
        </w:rPr>
        <w:t>הש</w:t>
      </w:r>
      <w:r>
        <w:rPr>
          <w:rtl/>
        </w:rPr>
        <w:t>ר מאיר שטרית:</w:t>
      </w:r>
    </w:p>
    <w:p w14:paraId="4E263ED7" w14:textId="77777777" w:rsidR="00000000" w:rsidRDefault="00E84F3B">
      <w:pPr>
        <w:pStyle w:val="a"/>
        <w:rPr>
          <w:rtl/>
        </w:rPr>
      </w:pPr>
    </w:p>
    <w:p w14:paraId="2C45A68F" w14:textId="77777777" w:rsidR="00000000" w:rsidRDefault="00E84F3B">
      <w:pPr>
        <w:pStyle w:val="a"/>
        <w:rPr>
          <w:rFonts w:hint="cs"/>
          <w:rtl/>
        </w:rPr>
      </w:pPr>
      <w:r>
        <w:rPr>
          <w:rFonts w:hint="cs"/>
          <w:rtl/>
        </w:rPr>
        <w:t>חבר הכנסת פרוש, גם אתה הצבעת בעד. גם אתה.</w:t>
      </w:r>
    </w:p>
    <w:p w14:paraId="0713775F" w14:textId="77777777" w:rsidR="00000000" w:rsidRDefault="00E84F3B">
      <w:pPr>
        <w:pStyle w:val="a"/>
        <w:ind w:firstLine="0"/>
        <w:rPr>
          <w:rFonts w:hint="cs"/>
          <w:rtl/>
        </w:rPr>
      </w:pPr>
    </w:p>
    <w:p w14:paraId="10D72C90" w14:textId="77777777" w:rsidR="00000000" w:rsidRDefault="00E84F3B">
      <w:pPr>
        <w:pStyle w:val="ad"/>
        <w:rPr>
          <w:rtl/>
        </w:rPr>
      </w:pPr>
      <w:r>
        <w:rPr>
          <w:rtl/>
        </w:rPr>
        <w:t>היו"ר ראובן ריבלין:</w:t>
      </w:r>
    </w:p>
    <w:p w14:paraId="29D55ADE" w14:textId="77777777" w:rsidR="00000000" w:rsidRDefault="00E84F3B">
      <w:pPr>
        <w:pStyle w:val="a"/>
        <w:rPr>
          <w:rtl/>
        </w:rPr>
      </w:pPr>
    </w:p>
    <w:p w14:paraId="790BC638" w14:textId="77777777" w:rsidR="00000000" w:rsidRDefault="00E84F3B">
      <w:pPr>
        <w:pStyle w:val="a"/>
        <w:rPr>
          <w:rFonts w:hint="cs"/>
          <w:rtl/>
        </w:rPr>
      </w:pPr>
      <w:r>
        <w:rPr>
          <w:rFonts w:hint="cs"/>
          <w:rtl/>
        </w:rPr>
        <w:t xml:space="preserve">רק רגע, חבר הכנסת פרוש, תואיל להירגע בחוץ. </w:t>
      </w:r>
    </w:p>
    <w:p w14:paraId="53C04ECC" w14:textId="77777777" w:rsidR="00000000" w:rsidRDefault="00E84F3B">
      <w:pPr>
        <w:pStyle w:val="a"/>
        <w:ind w:firstLine="0"/>
        <w:rPr>
          <w:rFonts w:hint="cs"/>
          <w:rtl/>
        </w:rPr>
      </w:pPr>
    </w:p>
    <w:p w14:paraId="139BDD13" w14:textId="77777777" w:rsidR="00000000" w:rsidRDefault="00E84F3B">
      <w:pPr>
        <w:pStyle w:val="ac"/>
        <w:rPr>
          <w:rtl/>
        </w:rPr>
      </w:pPr>
      <w:bookmarkStart w:id="446" w:name="FS000000478T16_07_2003_15_14_33C"/>
      <w:bookmarkEnd w:id="446"/>
      <w:r>
        <w:rPr>
          <w:rFonts w:hint="eastAsia"/>
          <w:rtl/>
        </w:rPr>
        <w:t>מאיר</w:t>
      </w:r>
      <w:r>
        <w:rPr>
          <w:rtl/>
        </w:rPr>
        <w:t xml:space="preserve"> פרוש (יהדות התורה):</w:t>
      </w:r>
    </w:p>
    <w:p w14:paraId="5D7CEA22" w14:textId="77777777" w:rsidR="00000000" w:rsidRDefault="00E84F3B">
      <w:pPr>
        <w:pStyle w:val="a"/>
        <w:rPr>
          <w:rFonts w:hint="cs"/>
          <w:rtl/>
        </w:rPr>
      </w:pPr>
    </w:p>
    <w:p w14:paraId="1C2EF817" w14:textId="77777777" w:rsidR="00000000" w:rsidRDefault="00E84F3B">
      <w:pPr>
        <w:pStyle w:val="a"/>
        <w:rPr>
          <w:rFonts w:hint="cs"/>
          <w:rtl/>
        </w:rPr>
      </w:pPr>
      <w:r>
        <w:rPr>
          <w:rFonts w:hint="cs"/>
          <w:rtl/>
        </w:rPr>
        <w:t xml:space="preserve">- - - </w:t>
      </w:r>
    </w:p>
    <w:p w14:paraId="50F046BF" w14:textId="77777777" w:rsidR="00000000" w:rsidRDefault="00E84F3B">
      <w:pPr>
        <w:pStyle w:val="a"/>
        <w:ind w:firstLine="0"/>
        <w:rPr>
          <w:rFonts w:hint="cs"/>
          <w:rtl/>
        </w:rPr>
      </w:pPr>
    </w:p>
    <w:p w14:paraId="2CD6F6AA" w14:textId="77777777" w:rsidR="00000000" w:rsidRDefault="00E84F3B">
      <w:pPr>
        <w:pStyle w:val="SpeakerCon"/>
        <w:rPr>
          <w:rtl/>
        </w:rPr>
      </w:pPr>
      <w:bookmarkStart w:id="447" w:name="FS000000478T16_07_2003_15_14_48C"/>
      <w:bookmarkEnd w:id="447"/>
      <w:r>
        <w:rPr>
          <w:rtl/>
        </w:rPr>
        <w:t>השר מאיר שטרית:</w:t>
      </w:r>
    </w:p>
    <w:p w14:paraId="4DC1931A" w14:textId="77777777" w:rsidR="00000000" w:rsidRDefault="00E84F3B">
      <w:pPr>
        <w:pStyle w:val="a"/>
        <w:rPr>
          <w:rtl/>
        </w:rPr>
      </w:pPr>
    </w:p>
    <w:p w14:paraId="163520E4" w14:textId="77777777" w:rsidR="00000000" w:rsidRDefault="00E84F3B">
      <w:pPr>
        <w:pStyle w:val="a"/>
        <w:rPr>
          <w:rFonts w:hint="cs"/>
          <w:rtl/>
        </w:rPr>
      </w:pPr>
      <w:r>
        <w:rPr>
          <w:rFonts w:hint="cs"/>
          <w:rtl/>
        </w:rPr>
        <w:t>לכן את ההצגות לנשים חד-הוריות תעשו במקום אחר. אתם משקרים להן. אתם הצבעתם בעד.</w:t>
      </w:r>
    </w:p>
    <w:p w14:paraId="0F3B9982" w14:textId="77777777" w:rsidR="00000000" w:rsidRDefault="00E84F3B">
      <w:pPr>
        <w:pStyle w:val="a"/>
        <w:ind w:firstLine="0"/>
        <w:rPr>
          <w:rFonts w:hint="cs"/>
          <w:rtl/>
        </w:rPr>
      </w:pPr>
    </w:p>
    <w:p w14:paraId="7C7CB90F" w14:textId="77777777" w:rsidR="00000000" w:rsidRDefault="00E84F3B">
      <w:pPr>
        <w:pStyle w:val="ac"/>
        <w:rPr>
          <w:rtl/>
        </w:rPr>
      </w:pPr>
      <w:r>
        <w:rPr>
          <w:rFonts w:hint="eastAsia"/>
          <w:rtl/>
        </w:rPr>
        <w:t>מא</w:t>
      </w:r>
      <w:r>
        <w:rPr>
          <w:rFonts w:hint="eastAsia"/>
          <w:rtl/>
        </w:rPr>
        <w:t>יר</w:t>
      </w:r>
      <w:r>
        <w:rPr>
          <w:rtl/>
        </w:rPr>
        <w:t xml:space="preserve"> פרוש (יהדות התורה):</w:t>
      </w:r>
    </w:p>
    <w:p w14:paraId="57D4746D" w14:textId="77777777" w:rsidR="00000000" w:rsidRDefault="00E84F3B">
      <w:pPr>
        <w:pStyle w:val="a"/>
        <w:rPr>
          <w:rFonts w:hint="cs"/>
          <w:rtl/>
        </w:rPr>
      </w:pPr>
    </w:p>
    <w:p w14:paraId="0C835CBB" w14:textId="77777777" w:rsidR="00000000" w:rsidRDefault="00E84F3B">
      <w:pPr>
        <w:pStyle w:val="a"/>
        <w:rPr>
          <w:rFonts w:hint="cs"/>
          <w:rtl/>
        </w:rPr>
      </w:pPr>
      <w:r>
        <w:rPr>
          <w:rFonts w:hint="cs"/>
          <w:rtl/>
        </w:rPr>
        <w:t xml:space="preserve">- - - </w:t>
      </w:r>
    </w:p>
    <w:p w14:paraId="26893153" w14:textId="77777777" w:rsidR="00000000" w:rsidRDefault="00E84F3B">
      <w:pPr>
        <w:pStyle w:val="a"/>
        <w:ind w:firstLine="0"/>
        <w:rPr>
          <w:rFonts w:hint="cs"/>
          <w:rtl/>
        </w:rPr>
      </w:pPr>
    </w:p>
    <w:p w14:paraId="78360A40" w14:textId="77777777" w:rsidR="00000000" w:rsidRDefault="00E84F3B">
      <w:pPr>
        <w:pStyle w:val="SpeakerCon"/>
        <w:rPr>
          <w:rtl/>
        </w:rPr>
      </w:pPr>
      <w:bookmarkStart w:id="448" w:name="FS000000478T16_07_2003_15_15_16C"/>
      <w:bookmarkEnd w:id="448"/>
      <w:r>
        <w:rPr>
          <w:rtl/>
        </w:rPr>
        <w:t>השר מאיר שטרית:</w:t>
      </w:r>
    </w:p>
    <w:p w14:paraId="4C3435EE" w14:textId="77777777" w:rsidR="00000000" w:rsidRDefault="00E84F3B">
      <w:pPr>
        <w:pStyle w:val="a"/>
        <w:rPr>
          <w:rtl/>
        </w:rPr>
      </w:pPr>
    </w:p>
    <w:p w14:paraId="0A05CEE5" w14:textId="77777777" w:rsidR="00000000" w:rsidRDefault="00E84F3B">
      <w:pPr>
        <w:pStyle w:val="a"/>
        <w:rPr>
          <w:rFonts w:hint="cs"/>
          <w:rtl/>
        </w:rPr>
      </w:pPr>
      <w:r>
        <w:rPr>
          <w:rFonts w:hint="cs"/>
          <w:rtl/>
        </w:rPr>
        <w:t xml:space="preserve">אתה הצבעת בעד, חבר הכנסת פרוש. הנה ההצבעה שלך. אתה הצבעת בעד. בעד הצבעת. </w:t>
      </w:r>
    </w:p>
    <w:p w14:paraId="1BDEDC18" w14:textId="77777777" w:rsidR="00000000" w:rsidRDefault="00E84F3B">
      <w:pPr>
        <w:pStyle w:val="a"/>
        <w:ind w:firstLine="0"/>
        <w:rPr>
          <w:rFonts w:hint="cs"/>
          <w:rtl/>
        </w:rPr>
      </w:pPr>
    </w:p>
    <w:p w14:paraId="4FAE4156" w14:textId="77777777" w:rsidR="00000000" w:rsidRDefault="00E84F3B">
      <w:pPr>
        <w:pStyle w:val="ad"/>
        <w:rPr>
          <w:rtl/>
        </w:rPr>
      </w:pPr>
      <w:r>
        <w:rPr>
          <w:rtl/>
        </w:rPr>
        <w:t>היו"ר ראובן ריבלין:</w:t>
      </w:r>
    </w:p>
    <w:p w14:paraId="6B0D580E" w14:textId="77777777" w:rsidR="00000000" w:rsidRDefault="00E84F3B">
      <w:pPr>
        <w:pStyle w:val="a"/>
        <w:rPr>
          <w:rtl/>
        </w:rPr>
      </w:pPr>
    </w:p>
    <w:p w14:paraId="79F80CCA" w14:textId="77777777" w:rsidR="00000000" w:rsidRDefault="00E84F3B">
      <w:pPr>
        <w:pStyle w:val="a"/>
        <w:rPr>
          <w:rFonts w:hint="cs"/>
          <w:rtl/>
        </w:rPr>
      </w:pPr>
      <w:r>
        <w:rPr>
          <w:rFonts w:hint="cs"/>
          <w:rtl/>
        </w:rPr>
        <w:t xml:space="preserve">השר שטרית - - - </w:t>
      </w:r>
    </w:p>
    <w:p w14:paraId="3C0F9D64" w14:textId="77777777" w:rsidR="00000000" w:rsidRDefault="00E84F3B">
      <w:pPr>
        <w:pStyle w:val="a"/>
        <w:ind w:firstLine="0"/>
        <w:rPr>
          <w:rFonts w:hint="cs"/>
          <w:rtl/>
        </w:rPr>
      </w:pPr>
    </w:p>
    <w:p w14:paraId="3E15D07B" w14:textId="77777777" w:rsidR="00000000" w:rsidRDefault="00E84F3B">
      <w:pPr>
        <w:pStyle w:val="SpeakerCon"/>
        <w:rPr>
          <w:rtl/>
        </w:rPr>
      </w:pPr>
      <w:bookmarkStart w:id="449" w:name="FS000000478T16_07_2003_15_15_40C"/>
      <w:bookmarkEnd w:id="449"/>
      <w:r>
        <w:rPr>
          <w:rtl/>
        </w:rPr>
        <w:t>השר מאיר שטרית:</w:t>
      </w:r>
    </w:p>
    <w:p w14:paraId="65EBDFA4" w14:textId="77777777" w:rsidR="00000000" w:rsidRDefault="00E84F3B">
      <w:pPr>
        <w:pStyle w:val="a"/>
        <w:rPr>
          <w:rtl/>
        </w:rPr>
      </w:pPr>
    </w:p>
    <w:p w14:paraId="24EF7211" w14:textId="77777777" w:rsidR="00000000" w:rsidRDefault="00E84F3B">
      <w:pPr>
        <w:pStyle w:val="a"/>
        <w:rPr>
          <w:rFonts w:hint="cs"/>
          <w:rtl/>
        </w:rPr>
      </w:pPr>
      <w:r>
        <w:rPr>
          <w:rFonts w:hint="cs"/>
          <w:rtl/>
        </w:rPr>
        <w:t>שלא יהיו לי צדיקים גמורים פתאום.</w:t>
      </w:r>
    </w:p>
    <w:p w14:paraId="10F7C7B3" w14:textId="77777777" w:rsidR="00000000" w:rsidRDefault="00E84F3B">
      <w:pPr>
        <w:pStyle w:val="a"/>
        <w:ind w:firstLine="0"/>
        <w:rPr>
          <w:rFonts w:hint="cs"/>
          <w:rtl/>
        </w:rPr>
      </w:pPr>
    </w:p>
    <w:p w14:paraId="0CB4E97C" w14:textId="77777777" w:rsidR="00000000" w:rsidRDefault="00E84F3B">
      <w:pPr>
        <w:pStyle w:val="ad"/>
        <w:rPr>
          <w:rtl/>
        </w:rPr>
      </w:pPr>
      <w:r>
        <w:rPr>
          <w:rtl/>
        </w:rPr>
        <w:t>היו"ר ראובן ריבלין:</w:t>
      </w:r>
    </w:p>
    <w:p w14:paraId="136DEA27" w14:textId="77777777" w:rsidR="00000000" w:rsidRDefault="00E84F3B">
      <w:pPr>
        <w:pStyle w:val="a"/>
        <w:rPr>
          <w:rtl/>
        </w:rPr>
      </w:pPr>
    </w:p>
    <w:p w14:paraId="7ABCA52B" w14:textId="77777777" w:rsidR="00000000" w:rsidRDefault="00E84F3B">
      <w:pPr>
        <w:pStyle w:val="a"/>
        <w:rPr>
          <w:rFonts w:hint="cs"/>
          <w:rtl/>
        </w:rPr>
      </w:pPr>
      <w:r>
        <w:rPr>
          <w:rFonts w:hint="cs"/>
          <w:rtl/>
        </w:rPr>
        <w:t xml:space="preserve">חבר הכנסת פרוש - - - </w:t>
      </w:r>
    </w:p>
    <w:p w14:paraId="32195C02" w14:textId="77777777" w:rsidR="00000000" w:rsidRDefault="00E84F3B">
      <w:pPr>
        <w:pStyle w:val="a"/>
        <w:ind w:firstLine="0"/>
        <w:rPr>
          <w:rFonts w:hint="cs"/>
          <w:rtl/>
        </w:rPr>
      </w:pPr>
    </w:p>
    <w:p w14:paraId="11EB7619" w14:textId="77777777" w:rsidR="00000000" w:rsidRDefault="00E84F3B">
      <w:pPr>
        <w:pStyle w:val="ac"/>
        <w:rPr>
          <w:rtl/>
        </w:rPr>
      </w:pPr>
      <w:r>
        <w:rPr>
          <w:rFonts w:hint="eastAsia"/>
          <w:rtl/>
        </w:rPr>
        <w:t>מוחמד</w:t>
      </w:r>
      <w:r>
        <w:rPr>
          <w:rtl/>
        </w:rPr>
        <w:t xml:space="preserve"> ברכה (חד"ש-תע"ל):</w:t>
      </w:r>
    </w:p>
    <w:p w14:paraId="111E477F" w14:textId="77777777" w:rsidR="00000000" w:rsidRDefault="00E84F3B">
      <w:pPr>
        <w:pStyle w:val="a"/>
        <w:rPr>
          <w:rFonts w:hint="cs"/>
          <w:rtl/>
        </w:rPr>
      </w:pPr>
    </w:p>
    <w:p w14:paraId="51A97F45" w14:textId="77777777" w:rsidR="00000000" w:rsidRDefault="00E84F3B">
      <w:pPr>
        <w:pStyle w:val="a"/>
        <w:rPr>
          <w:rFonts w:hint="cs"/>
          <w:rtl/>
        </w:rPr>
      </w:pPr>
      <w:r>
        <w:rPr>
          <w:rFonts w:hint="cs"/>
          <w:rtl/>
        </w:rPr>
        <w:t xml:space="preserve">- - - אל תתחבא מאחורי מי שהצביע בעד. אתה צריך - - -   בשם הממשלה על הפגיעה הזאת. </w:t>
      </w:r>
    </w:p>
    <w:p w14:paraId="6E845361" w14:textId="77777777" w:rsidR="00000000" w:rsidRDefault="00E84F3B">
      <w:pPr>
        <w:pStyle w:val="a"/>
        <w:ind w:firstLine="0"/>
        <w:rPr>
          <w:rFonts w:hint="cs"/>
          <w:rtl/>
        </w:rPr>
      </w:pPr>
    </w:p>
    <w:p w14:paraId="657F9DDB" w14:textId="77777777" w:rsidR="00000000" w:rsidRDefault="00E84F3B">
      <w:pPr>
        <w:pStyle w:val="ad"/>
        <w:rPr>
          <w:rtl/>
        </w:rPr>
      </w:pPr>
      <w:r>
        <w:rPr>
          <w:rtl/>
        </w:rPr>
        <w:t>היו"ר ראובן ריבלין:</w:t>
      </w:r>
    </w:p>
    <w:p w14:paraId="6BD7D0DE" w14:textId="77777777" w:rsidR="00000000" w:rsidRDefault="00E84F3B">
      <w:pPr>
        <w:pStyle w:val="a"/>
        <w:rPr>
          <w:rtl/>
        </w:rPr>
      </w:pPr>
    </w:p>
    <w:p w14:paraId="5174CD95" w14:textId="77777777" w:rsidR="00000000" w:rsidRDefault="00E84F3B">
      <w:pPr>
        <w:pStyle w:val="a"/>
        <w:rPr>
          <w:rFonts w:hint="cs"/>
          <w:rtl/>
        </w:rPr>
      </w:pPr>
      <w:r>
        <w:rPr>
          <w:rFonts w:hint="cs"/>
          <w:rtl/>
        </w:rPr>
        <w:t xml:space="preserve">חבר הכנסת ברכה - - - </w:t>
      </w:r>
    </w:p>
    <w:p w14:paraId="08FFAD91" w14:textId="77777777" w:rsidR="00000000" w:rsidRDefault="00E84F3B">
      <w:pPr>
        <w:pStyle w:val="a"/>
        <w:ind w:firstLine="0"/>
        <w:rPr>
          <w:rFonts w:hint="cs"/>
          <w:rtl/>
        </w:rPr>
      </w:pPr>
    </w:p>
    <w:p w14:paraId="53B23E62" w14:textId="77777777" w:rsidR="00000000" w:rsidRDefault="00E84F3B">
      <w:pPr>
        <w:pStyle w:val="ac"/>
        <w:rPr>
          <w:rtl/>
        </w:rPr>
      </w:pPr>
      <w:r>
        <w:rPr>
          <w:rFonts w:hint="eastAsia"/>
          <w:rtl/>
        </w:rPr>
        <w:t>מוחמד</w:t>
      </w:r>
      <w:r>
        <w:rPr>
          <w:rtl/>
        </w:rPr>
        <w:t xml:space="preserve"> ברכה (חד"ש-תע"ל):</w:t>
      </w:r>
    </w:p>
    <w:p w14:paraId="781023F8" w14:textId="77777777" w:rsidR="00000000" w:rsidRDefault="00E84F3B">
      <w:pPr>
        <w:pStyle w:val="a"/>
        <w:rPr>
          <w:rFonts w:hint="cs"/>
          <w:rtl/>
        </w:rPr>
      </w:pPr>
    </w:p>
    <w:p w14:paraId="1E40D04A" w14:textId="77777777" w:rsidR="00000000" w:rsidRDefault="00E84F3B">
      <w:pPr>
        <w:pStyle w:val="a"/>
        <w:rPr>
          <w:rFonts w:hint="cs"/>
          <w:rtl/>
        </w:rPr>
      </w:pPr>
      <w:r>
        <w:rPr>
          <w:rFonts w:hint="cs"/>
          <w:rtl/>
        </w:rPr>
        <w:t xml:space="preserve">אל תתחבא מאחורי - - -  </w:t>
      </w:r>
    </w:p>
    <w:p w14:paraId="37836FA4" w14:textId="77777777" w:rsidR="00000000" w:rsidRDefault="00E84F3B">
      <w:pPr>
        <w:pStyle w:val="a"/>
        <w:ind w:firstLine="0"/>
        <w:rPr>
          <w:rFonts w:hint="cs"/>
          <w:rtl/>
        </w:rPr>
      </w:pPr>
    </w:p>
    <w:p w14:paraId="485EA85D" w14:textId="77777777" w:rsidR="00000000" w:rsidRDefault="00E84F3B">
      <w:pPr>
        <w:pStyle w:val="ad"/>
        <w:rPr>
          <w:rtl/>
        </w:rPr>
      </w:pPr>
      <w:r>
        <w:rPr>
          <w:rtl/>
        </w:rPr>
        <w:t>היו"ר ראובן ריבלין:</w:t>
      </w:r>
    </w:p>
    <w:p w14:paraId="726DE40E" w14:textId="77777777" w:rsidR="00000000" w:rsidRDefault="00E84F3B">
      <w:pPr>
        <w:pStyle w:val="a"/>
        <w:rPr>
          <w:rtl/>
        </w:rPr>
      </w:pPr>
    </w:p>
    <w:p w14:paraId="7CD2D8FB" w14:textId="77777777" w:rsidR="00000000" w:rsidRDefault="00E84F3B">
      <w:pPr>
        <w:pStyle w:val="a"/>
        <w:rPr>
          <w:rFonts w:hint="cs"/>
          <w:rtl/>
        </w:rPr>
      </w:pPr>
      <w:r>
        <w:rPr>
          <w:rFonts w:hint="cs"/>
          <w:rtl/>
        </w:rPr>
        <w:t xml:space="preserve">חבר הכנסת ברכה - - - </w:t>
      </w:r>
    </w:p>
    <w:p w14:paraId="3FDB049A" w14:textId="77777777" w:rsidR="00000000" w:rsidRDefault="00E84F3B">
      <w:pPr>
        <w:pStyle w:val="a"/>
        <w:ind w:firstLine="0"/>
        <w:rPr>
          <w:rFonts w:hint="cs"/>
          <w:rtl/>
        </w:rPr>
      </w:pPr>
    </w:p>
    <w:p w14:paraId="504C65AE" w14:textId="77777777" w:rsidR="00000000" w:rsidRDefault="00E84F3B">
      <w:pPr>
        <w:pStyle w:val="SpeakerCon"/>
        <w:rPr>
          <w:rtl/>
        </w:rPr>
      </w:pPr>
      <w:bookmarkStart w:id="450" w:name="FS000000478T16_07_2003_15_17_41C"/>
      <w:bookmarkEnd w:id="450"/>
    </w:p>
    <w:p w14:paraId="1DE5A6F8" w14:textId="77777777" w:rsidR="00000000" w:rsidRDefault="00E84F3B">
      <w:pPr>
        <w:pStyle w:val="SpeakerCon"/>
        <w:rPr>
          <w:rtl/>
        </w:rPr>
      </w:pPr>
      <w:r>
        <w:rPr>
          <w:rtl/>
        </w:rPr>
        <w:t>השר מאי</w:t>
      </w:r>
      <w:r>
        <w:rPr>
          <w:rtl/>
        </w:rPr>
        <w:t>ר שטרית:</w:t>
      </w:r>
    </w:p>
    <w:p w14:paraId="0E433B02" w14:textId="77777777" w:rsidR="00000000" w:rsidRDefault="00E84F3B">
      <w:pPr>
        <w:pStyle w:val="a"/>
        <w:rPr>
          <w:rtl/>
        </w:rPr>
      </w:pPr>
    </w:p>
    <w:p w14:paraId="443B7712" w14:textId="77777777" w:rsidR="00000000" w:rsidRDefault="00E84F3B">
      <w:pPr>
        <w:pStyle w:val="a"/>
        <w:rPr>
          <w:rFonts w:hint="cs"/>
          <w:rtl/>
        </w:rPr>
      </w:pPr>
      <w:r>
        <w:rPr>
          <w:rFonts w:hint="cs"/>
          <w:rtl/>
        </w:rPr>
        <w:t>אני לא מתחמק, חבר הכנסת ברכה. עוד לא עניתי לך.</w:t>
      </w:r>
    </w:p>
    <w:p w14:paraId="3853C1FC" w14:textId="77777777" w:rsidR="00000000" w:rsidRDefault="00E84F3B">
      <w:pPr>
        <w:pStyle w:val="a"/>
        <w:ind w:firstLine="0"/>
        <w:rPr>
          <w:rFonts w:hint="cs"/>
          <w:rtl/>
        </w:rPr>
      </w:pPr>
    </w:p>
    <w:p w14:paraId="0045AF3A" w14:textId="77777777" w:rsidR="00000000" w:rsidRDefault="00E84F3B">
      <w:pPr>
        <w:pStyle w:val="ad"/>
        <w:rPr>
          <w:rtl/>
        </w:rPr>
      </w:pPr>
      <w:r>
        <w:rPr>
          <w:rtl/>
        </w:rPr>
        <w:t>היו"ר ראובן ריבלין:</w:t>
      </w:r>
    </w:p>
    <w:p w14:paraId="0C5FECE9" w14:textId="77777777" w:rsidR="00000000" w:rsidRDefault="00E84F3B">
      <w:pPr>
        <w:pStyle w:val="a"/>
        <w:rPr>
          <w:rtl/>
        </w:rPr>
      </w:pPr>
    </w:p>
    <w:p w14:paraId="571059E5" w14:textId="77777777" w:rsidR="00000000" w:rsidRDefault="00E84F3B">
      <w:pPr>
        <w:pStyle w:val="a"/>
        <w:rPr>
          <w:rFonts w:hint="cs"/>
          <w:rtl/>
        </w:rPr>
      </w:pPr>
      <w:r>
        <w:rPr>
          <w:rFonts w:hint="cs"/>
          <w:rtl/>
        </w:rPr>
        <w:t xml:space="preserve">חבר הכנסת ברכה, סגן יושב-ראש הכנסת, הישיבה טעונה ביותר, אין אפשרות שפה יהיו צעקות במשך שעה. חבר הכנסת פרוש כבר הלך להירגע בחוץ. אני מבקש לאפשר לשר לדבר ולא לקרוא במקהלה כל הזמן </w:t>
      </w:r>
      <w:r>
        <w:rPr>
          <w:rFonts w:hint="cs"/>
          <w:rtl/>
        </w:rPr>
        <w:t>קריאות ביניים. בבקשה.</w:t>
      </w:r>
    </w:p>
    <w:p w14:paraId="295597B3" w14:textId="77777777" w:rsidR="00000000" w:rsidRDefault="00E84F3B">
      <w:pPr>
        <w:pStyle w:val="a"/>
        <w:ind w:firstLine="0"/>
        <w:rPr>
          <w:rFonts w:hint="cs"/>
          <w:rtl/>
        </w:rPr>
      </w:pPr>
    </w:p>
    <w:p w14:paraId="53A97FB3" w14:textId="77777777" w:rsidR="00000000" w:rsidRDefault="00E84F3B">
      <w:pPr>
        <w:pStyle w:val="SpeakerCon"/>
        <w:rPr>
          <w:rtl/>
        </w:rPr>
      </w:pPr>
      <w:bookmarkStart w:id="451" w:name="FS000000478T16_07_2003_15_19_18C"/>
      <w:bookmarkEnd w:id="451"/>
      <w:r>
        <w:rPr>
          <w:rtl/>
        </w:rPr>
        <w:t>השר מאיר שטרית:</w:t>
      </w:r>
    </w:p>
    <w:p w14:paraId="2894CF6B" w14:textId="77777777" w:rsidR="00000000" w:rsidRDefault="00E84F3B">
      <w:pPr>
        <w:pStyle w:val="a"/>
        <w:rPr>
          <w:rtl/>
        </w:rPr>
      </w:pPr>
    </w:p>
    <w:p w14:paraId="6FE60A18" w14:textId="77777777" w:rsidR="00000000" w:rsidRDefault="00E84F3B">
      <w:pPr>
        <w:pStyle w:val="a"/>
        <w:rPr>
          <w:rFonts w:hint="cs"/>
          <w:rtl/>
        </w:rPr>
      </w:pPr>
      <w:r>
        <w:rPr>
          <w:rFonts w:hint="cs"/>
          <w:rtl/>
        </w:rPr>
        <w:t xml:space="preserve">אדוני היושב-ראש, ובכן, אני חוזר על דברי. כל ההתלהבות המרגשת הזאת של אנשים שהצביעו בעד הקיצוץ במשפחות חד-הוריות </w:t>
      </w:r>
      <w:r>
        <w:rPr>
          <w:rtl/>
        </w:rPr>
        <w:t>–</w:t>
      </w:r>
      <w:r>
        <w:rPr>
          <w:rFonts w:hint="cs"/>
          <w:rtl/>
        </w:rPr>
        <w:t xml:space="preserve"> ממה נפשך? או שהם לא יודעים עבור מה הצביעו, או שהם חזרו בהם מההצבעה, או כיוון שהם באופוזיציה, פתאום הם ר</w:t>
      </w:r>
      <w:r>
        <w:rPr>
          <w:rFonts w:hint="cs"/>
          <w:rtl/>
        </w:rPr>
        <w:t xml:space="preserve">וצים להיראות נחמדים בעיני אמהות חד-הוריות - - - </w:t>
      </w:r>
    </w:p>
    <w:p w14:paraId="671E2CD5" w14:textId="77777777" w:rsidR="00000000" w:rsidRDefault="00E84F3B">
      <w:pPr>
        <w:pStyle w:val="a"/>
        <w:ind w:firstLine="0"/>
        <w:rPr>
          <w:rFonts w:hint="cs"/>
          <w:rtl/>
        </w:rPr>
      </w:pPr>
    </w:p>
    <w:p w14:paraId="0BAAD9CC" w14:textId="77777777" w:rsidR="00000000" w:rsidRDefault="00E84F3B">
      <w:pPr>
        <w:pStyle w:val="ac"/>
        <w:rPr>
          <w:rtl/>
        </w:rPr>
      </w:pPr>
      <w:r>
        <w:rPr>
          <w:rFonts w:hint="eastAsia"/>
          <w:rtl/>
        </w:rPr>
        <w:t>ישראל</w:t>
      </w:r>
      <w:r>
        <w:rPr>
          <w:rtl/>
        </w:rPr>
        <w:t xml:space="preserve"> אייכלר (יהדות התורה):</w:t>
      </w:r>
    </w:p>
    <w:p w14:paraId="34722899" w14:textId="77777777" w:rsidR="00000000" w:rsidRDefault="00E84F3B">
      <w:pPr>
        <w:pStyle w:val="a"/>
        <w:rPr>
          <w:rFonts w:hint="cs"/>
          <w:rtl/>
        </w:rPr>
      </w:pPr>
    </w:p>
    <w:p w14:paraId="1A8C45FC" w14:textId="77777777" w:rsidR="00000000" w:rsidRDefault="00E84F3B">
      <w:pPr>
        <w:pStyle w:val="a"/>
        <w:rPr>
          <w:rFonts w:hint="cs"/>
          <w:rtl/>
        </w:rPr>
      </w:pPr>
      <w:r>
        <w:rPr>
          <w:rFonts w:hint="cs"/>
          <w:rtl/>
        </w:rPr>
        <w:t xml:space="preserve">הוצאתם את ש"ס מהממשלה - - - </w:t>
      </w:r>
    </w:p>
    <w:p w14:paraId="12658434" w14:textId="77777777" w:rsidR="00000000" w:rsidRDefault="00E84F3B">
      <w:pPr>
        <w:pStyle w:val="a"/>
        <w:ind w:firstLine="0"/>
        <w:rPr>
          <w:rFonts w:hint="cs"/>
          <w:rtl/>
        </w:rPr>
      </w:pPr>
    </w:p>
    <w:p w14:paraId="5B8D8672" w14:textId="77777777" w:rsidR="00000000" w:rsidRDefault="00E84F3B">
      <w:pPr>
        <w:pStyle w:val="ad"/>
        <w:rPr>
          <w:rtl/>
        </w:rPr>
      </w:pPr>
      <w:r>
        <w:rPr>
          <w:rtl/>
        </w:rPr>
        <w:t>היו"ר ראובן ריבלין:</w:t>
      </w:r>
    </w:p>
    <w:p w14:paraId="5F6BAF29" w14:textId="77777777" w:rsidR="00000000" w:rsidRDefault="00E84F3B">
      <w:pPr>
        <w:pStyle w:val="a"/>
        <w:rPr>
          <w:rtl/>
        </w:rPr>
      </w:pPr>
    </w:p>
    <w:p w14:paraId="412B9960" w14:textId="77777777" w:rsidR="00000000" w:rsidRDefault="00E84F3B">
      <w:pPr>
        <w:pStyle w:val="a"/>
        <w:rPr>
          <w:rFonts w:hint="cs"/>
          <w:rtl/>
        </w:rPr>
      </w:pPr>
      <w:r>
        <w:rPr>
          <w:rFonts w:hint="cs"/>
          <w:rtl/>
        </w:rPr>
        <w:t xml:space="preserve">חבר הכנסת אייכלר, תודה. </w:t>
      </w:r>
    </w:p>
    <w:p w14:paraId="40A7DDC7" w14:textId="77777777" w:rsidR="00000000" w:rsidRDefault="00E84F3B">
      <w:pPr>
        <w:pStyle w:val="a"/>
        <w:ind w:firstLine="0"/>
        <w:rPr>
          <w:rFonts w:hint="cs"/>
          <w:rtl/>
        </w:rPr>
      </w:pPr>
    </w:p>
    <w:p w14:paraId="02F3F656" w14:textId="77777777" w:rsidR="00000000" w:rsidRDefault="00E84F3B">
      <w:pPr>
        <w:pStyle w:val="ad"/>
        <w:rPr>
          <w:rtl/>
        </w:rPr>
      </w:pPr>
      <w:r>
        <w:rPr>
          <w:rtl/>
        </w:rPr>
        <w:t>היו"ר ראובן ריבלין:</w:t>
      </w:r>
    </w:p>
    <w:p w14:paraId="643DE8F4" w14:textId="77777777" w:rsidR="00000000" w:rsidRDefault="00E84F3B">
      <w:pPr>
        <w:pStyle w:val="a"/>
        <w:rPr>
          <w:rtl/>
        </w:rPr>
      </w:pPr>
    </w:p>
    <w:p w14:paraId="361EBCD3" w14:textId="77777777" w:rsidR="00000000" w:rsidRDefault="00E84F3B">
      <w:pPr>
        <w:pStyle w:val="a"/>
        <w:rPr>
          <w:rFonts w:hint="cs"/>
          <w:rtl/>
        </w:rPr>
      </w:pPr>
      <w:r>
        <w:rPr>
          <w:rFonts w:hint="cs"/>
          <w:rtl/>
        </w:rPr>
        <w:t xml:space="preserve">חבר הכנסת אייכלר, לא שומעים אותך. </w:t>
      </w:r>
    </w:p>
    <w:p w14:paraId="543EAF83" w14:textId="77777777" w:rsidR="00000000" w:rsidRDefault="00E84F3B">
      <w:pPr>
        <w:pStyle w:val="a"/>
        <w:ind w:firstLine="0"/>
        <w:rPr>
          <w:rFonts w:hint="cs"/>
          <w:rtl/>
        </w:rPr>
      </w:pPr>
    </w:p>
    <w:p w14:paraId="03E00BA9" w14:textId="77777777" w:rsidR="00000000" w:rsidRDefault="00E84F3B">
      <w:pPr>
        <w:pStyle w:val="ac"/>
        <w:rPr>
          <w:rtl/>
        </w:rPr>
      </w:pPr>
      <w:r>
        <w:rPr>
          <w:rFonts w:hint="eastAsia"/>
          <w:rtl/>
        </w:rPr>
        <w:t>יצחק</w:t>
      </w:r>
      <w:r>
        <w:rPr>
          <w:rtl/>
        </w:rPr>
        <w:t xml:space="preserve"> כהן (ש"ס):</w:t>
      </w:r>
    </w:p>
    <w:p w14:paraId="452C086B" w14:textId="77777777" w:rsidR="00000000" w:rsidRDefault="00E84F3B">
      <w:pPr>
        <w:pStyle w:val="a"/>
        <w:rPr>
          <w:rFonts w:hint="cs"/>
          <w:rtl/>
        </w:rPr>
      </w:pPr>
    </w:p>
    <w:p w14:paraId="454BC949" w14:textId="77777777" w:rsidR="00000000" w:rsidRDefault="00E84F3B">
      <w:pPr>
        <w:pStyle w:val="a"/>
        <w:rPr>
          <w:rFonts w:hint="cs"/>
          <w:rtl/>
        </w:rPr>
      </w:pPr>
      <w:r>
        <w:rPr>
          <w:rFonts w:hint="cs"/>
          <w:rtl/>
        </w:rPr>
        <w:t xml:space="preserve">- - - </w:t>
      </w:r>
    </w:p>
    <w:p w14:paraId="0775DC40" w14:textId="77777777" w:rsidR="00000000" w:rsidRDefault="00E84F3B">
      <w:pPr>
        <w:pStyle w:val="a"/>
        <w:ind w:firstLine="0"/>
        <w:rPr>
          <w:rFonts w:hint="cs"/>
          <w:rtl/>
        </w:rPr>
      </w:pPr>
    </w:p>
    <w:p w14:paraId="4F8F37D9" w14:textId="77777777" w:rsidR="00000000" w:rsidRDefault="00E84F3B">
      <w:pPr>
        <w:pStyle w:val="ad"/>
        <w:rPr>
          <w:rtl/>
        </w:rPr>
      </w:pPr>
      <w:r>
        <w:rPr>
          <w:rtl/>
        </w:rPr>
        <w:t>היו"ר ראובן ריבלין</w:t>
      </w:r>
      <w:r>
        <w:rPr>
          <w:rtl/>
        </w:rPr>
        <w:t>:</w:t>
      </w:r>
    </w:p>
    <w:p w14:paraId="445E6D4D" w14:textId="77777777" w:rsidR="00000000" w:rsidRDefault="00E84F3B">
      <w:pPr>
        <w:pStyle w:val="a"/>
        <w:rPr>
          <w:rtl/>
        </w:rPr>
      </w:pPr>
    </w:p>
    <w:p w14:paraId="75940B45" w14:textId="77777777" w:rsidR="00000000" w:rsidRDefault="00E84F3B">
      <w:pPr>
        <w:pStyle w:val="a"/>
        <w:rPr>
          <w:rFonts w:hint="cs"/>
          <w:rtl/>
        </w:rPr>
      </w:pPr>
      <w:r>
        <w:rPr>
          <w:rFonts w:hint="cs"/>
          <w:rtl/>
        </w:rPr>
        <w:t xml:space="preserve">חבר הכנסת יצחק כהן, אתה כבר מילאת את המכסה לפחות חמש דקות עכשיו. </w:t>
      </w:r>
    </w:p>
    <w:p w14:paraId="4B815046" w14:textId="77777777" w:rsidR="00000000" w:rsidRDefault="00E84F3B">
      <w:pPr>
        <w:pStyle w:val="a"/>
        <w:ind w:firstLine="0"/>
        <w:rPr>
          <w:rFonts w:hint="cs"/>
          <w:rtl/>
        </w:rPr>
      </w:pPr>
    </w:p>
    <w:p w14:paraId="3AF17129" w14:textId="77777777" w:rsidR="00000000" w:rsidRDefault="00E84F3B">
      <w:pPr>
        <w:pStyle w:val="SpeakerCon"/>
        <w:rPr>
          <w:rtl/>
        </w:rPr>
      </w:pPr>
      <w:bookmarkStart w:id="452" w:name="FS000000478T16_07_2003_15_21_11C"/>
      <w:bookmarkEnd w:id="452"/>
      <w:r>
        <w:rPr>
          <w:rtl/>
        </w:rPr>
        <w:t>השר מאיר שטרית:</w:t>
      </w:r>
    </w:p>
    <w:p w14:paraId="5B8F02AA" w14:textId="77777777" w:rsidR="00000000" w:rsidRDefault="00E84F3B">
      <w:pPr>
        <w:pStyle w:val="a"/>
        <w:rPr>
          <w:rtl/>
        </w:rPr>
      </w:pPr>
    </w:p>
    <w:p w14:paraId="18662C9F" w14:textId="77777777" w:rsidR="00000000" w:rsidRDefault="00E84F3B">
      <w:pPr>
        <w:pStyle w:val="a"/>
        <w:rPr>
          <w:rFonts w:hint="cs"/>
          <w:rtl/>
        </w:rPr>
      </w:pPr>
      <w:r>
        <w:rPr>
          <w:rFonts w:hint="cs"/>
          <w:rtl/>
        </w:rPr>
        <w:t xml:space="preserve">שמעתי אתכם בשקט, תנו לשמוע גם את ההיפך. </w:t>
      </w:r>
    </w:p>
    <w:p w14:paraId="22CA82B7" w14:textId="77777777" w:rsidR="00000000" w:rsidRDefault="00E84F3B">
      <w:pPr>
        <w:pStyle w:val="a"/>
        <w:ind w:firstLine="0"/>
        <w:rPr>
          <w:rFonts w:hint="cs"/>
          <w:rtl/>
        </w:rPr>
      </w:pPr>
    </w:p>
    <w:p w14:paraId="4E056DBD" w14:textId="77777777" w:rsidR="00000000" w:rsidRDefault="00E84F3B">
      <w:pPr>
        <w:pStyle w:val="ac"/>
        <w:rPr>
          <w:rtl/>
        </w:rPr>
      </w:pPr>
      <w:r>
        <w:rPr>
          <w:rFonts w:hint="eastAsia"/>
          <w:rtl/>
        </w:rPr>
        <w:t>ישראל</w:t>
      </w:r>
      <w:r>
        <w:rPr>
          <w:rtl/>
        </w:rPr>
        <w:t xml:space="preserve"> אייכלר (יהדות התורה):</w:t>
      </w:r>
    </w:p>
    <w:p w14:paraId="414FBB89" w14:textId="77777777" w:rsidR="00000000" w:rsidRDefault="00E84F3B">
      <w:pPr>
        <w:pStyle w:val="a"/>
        <w:rPr>
          <w:rFonts w:hint="cs"/>
          <w:rtl/>
        </w:rPr>
      </w:pPr>
    </w:p>
    <w:p w14:paraId="2ADA4260" w14:textId="77777777" w:rsidR="00000000" w:rsidRDefault="00E84F3B">
      <w:pPr>
        <w:pStyle w:val="a"/>
        <w:rPr>
          <w:rFonts w:hint="cs"/>
          <w:rtl/>
        </w:rPr>
      </w:pPr>
      <w:r>
        <w:rPr>
          <w:rFonts w:hint="cs"/>
          <w:rtl/>
        </w:rPr>
        <w:t xml:space="preserve">- - - </w:t>
      </w:r>
    </w:p>
    <w:p w14:paraId="12311AEB" w14:textId="77777777" w:rsidR="00000000" w:rsidRDefault="00E84F3B">
      <w:pPr>
        <w:pStyle w:val="a"/>
        <w:ind w:firstLine="0"/>
        <w:rPr>
          <w:rFonts w:hint="cs"/>
          <w:rtl/>
        </w:rPr>
      </w:pPr>
    </w:p>
    <w:p w14:paraId="00E26C23" w14:textId="77777777" w:rsidR="00000000" w:rsidRDefault="00E84F3B">
      <w:pPr>
        <w:pStyle w:val="ad"/>
        <w:rPr>
          <w:rtl/>
        </w:rPr>
      </w:pPr>
      <w:r>
        <w:rPr>
          <w:rtl/>
        </w:rPr>
        <w:t>היו"ר ראובן ריבלין:</w:t>
      </w:r>
    </w:p>
    <w:p w14:paraId="095B2820" w14:textId="77777777" w:rsidR="00000000" w:rsidRDefault="00E84F3B">
      <w:pPr>
        <w:pStyle w:val="a"/>
        <w:rPr>
          <w:rtl/>
        </w:rPr>
      </w:pPr>
    </w:p>
    <w:p w14:paraId="091F09F4" w14:textId="77777777" w:rsidR="00000000" w:rsidRDefault="00E84F3B">
      <w:pPr>
        <w:pStyle w:val="a"/>
        <w:rPr>
          <w:rFonts w:hint="cs"/>
          <w:rtl/>
        </w:rPr>
      </w:pPr>
      <w:r>
        <w:rPr>
          <w:rFonts w:hint="cs"/>
          <w:rtl/>
        </w:rPr>
        <w:t xml:space="preserve">לא אתה. אמרתי ליצחק כהן. עוד מעט אומר לך את זה. </w:t>
      </w:r>
    </w:p>
    <w:p w14:paraId="06CD88B5" w14:textId="77777777" w:rsidR="00000000" w:rsidRDefault="00E84F3B">
      <w:pPr>
        <w:pStyle w:val="a"/>
        <w:ind w:firstLine="0"/>
        <w:rPr>
          <w:rFonts w:hint="cs"/>
          <w:rtl/>
        </w:rPr>
      </w:pPr>
    </w:p>
    <w:p w14:paraId="16024649" w14:textId="77777777" w:rsidR="00000000" w:rsidRDefault="00E84F3B">
      <w:pPr>
        <w:pStyle w:val="SpeakerCon"/>
        <w:rPr>
          <w:rtl/>
        </w:rPr>
      </w:pPr>
      <w:bookmarkStart w:id="453" w:name="FS000000478T16_07_2003_15_21_53C"/>
      <w:bookmarkEnd w:id="453"/>
      <w:r>
        <w:rPr>
          <w:rtl/>
        </w:rPr>
        <w:t>השר מאיר שטרית:</w:t>
      </w:r>
    </w:p>
    <w:p w14:paraId="704F1507" w14:textId="77777777" w:rsidR="00000000" w:rsidRDefault="00E84F3B">
      <w:pPr>
        <w:pStyle w:val="a"/>
        <w:rPr>
          <w:rtl/>
        </w:rPr>
      </w:pPr>
    </w:p>
    <w:p w14:paraId="24E6A013" w14:textId="77777777" w:rsidR="00000000" w:rsidRDefault="00E84F3B">
      <w:pPr>
        <w:pStyle w:val="a"/>
        <w:rPr>
          <w:rFonts w:hint="cs"/>
          <w:rtl/>
        </w:rPr>
      </w:pPr>
      <w:r>
        <w:rPr>
          <w:rFonts w:hint="cs"/>
          <w:rtl/>
        </w:rPr>
        <w:t>לכ</w:t>
      </w:r>
      <w:r>
        <w:rPr>
          <w:rFonts w:hint="cs"/>
          <w:rtl/>
        </w:rPr>
        <w:t xml:space="preserve">ן, אדוני היושב-ראש, כל המשחק הפוליטי הזה, שמנסים לרתום או לרכוב על גבן של האמהות החד-הוריות הוא קלוקל, הוא עקום, הוא לא במקומו. הוא גורם להן נזק יותר חמור, כי אתם לא אומרים להן את האמת. אני לא חזרתי בי מעמדתי </w:t>
      </w:r>
      <w:r>
        <w:rPr>
          <w:rtl/>
        </w:rPr>
        <w:t>–</w:t>
      </w:r>
      <w:r>
        <w:rPr>
          <w:rFonts w:hint="cs"/>
          <w:rtl/>
        </w:rPr>
        <w:t xml:space="preserve"> הצבעתי בעד התוכנית לקיצוץ ממשפחות חד-הוריות ב</w:t>
      </w:r>
      <w:r>
        <w:rPr>
          <w:rFonts w:hint="cs"/>
          <w:rtl/>
        </w:rPr>
        <w:t xml:space="preserve">ממשלה הקודמת. הייתי חבר הממשלה. הצבעתי בעד התוכנית הכלכלית, אני עומד מאחורי כל אחת מההצבעות שלי, ואני לא חוזר בי במלה אחת מהן, ותיכף אסביר מדוע, ואינני מתחמק ואינני מנסה להיראות נחמד. הדבר האחרון שאני יכול לעשות כפוליטיקאי זה לשקר לאמהות החד-הוריות. </w:t>
      </w:r>
    </w:p>
    <w:p w14:paraId="3E97B1C6" w14:textId="77777777" w:rsidR="00000000" w:rsidRDefault="00E84F3B">
      <w:pPr>
        <w:pStyle w:val="a"/>
        <w:rPr>
          <w:rFonts w:hint="cs"/>
          <w:rtl/>
        </w:rPr>
      </w:pPr>
    </w:p>
    <w:p w14:paraId="5C8BCD99" w14:textId="77777777" w:rsidR="00000000" w:rsidRDefault="00E84F3B">
      <w:pPr>
        <w:pStyle w:val="a"/>
        <w:rPr>
          <w:rFonts w:hint="cs"/>
          <w:rtl/>
        </w:rPr>
      </w:pPr>
      <w:r>
        <w:rPr>
          <w:rFonts w:hint="cs"/>
          <w:rtl/>
        </w:rPr>
        <w:t>עם כ</w:t>
      </w:r>
      <w:r>
        <w:rPr>
          <w:rFonts w:hint="cs"/>
          <w:rtl/>
        </w:rPr>
        <w:t xml:space="preserve">ל הכבוד לכם, אם הייתי בא ומציע לכם לקצץ בתקציבים שלכם ולתת לאמהות החד-הוריות, נראה כמה מכם יתנדבו. </w:t>
      </w:r>
    </w:p>
    <w:p w14:paraId="7A5B4A29" w14:textId="77777777" w:rsidR="00000000" w:rsidRDefault="00E84F3B">
      <w:pPr>
        <w:pStyle w:val="a"/>
        <w:ind w:firstLine="0"/>
        <w:rPr>
          <w:rFonts w:hint="cs"/>
          <w:rtl/>
        </w:rPr>
      </w:pPr>
    </w:p>
    <w:p w14:paraId="1B38F019" w14:textId="77777777" w:rsidR="00000000" w:rsidRDefault="00E84F3B">
      <w:pPr>
        <w:pStyle w:val="ac"/>
        <w:rPr>
          <w:rtl/>
        </w:rPr>
      </w:pPr>
      <w:r>
        <w:rPr>
          <w:rFonts w:hint="eastAsia"/>
          <w:rtl/>
        </w:rPr>
        <w:t>ישראל</w:t>
      </w:r>
      <w:r>
        <w:rPr>
          <w:rtl/>
        </w:rPr>
        <w:t xml:space="preserve"> אייכלר (יהדות התורה):</w:t>
      </w:r>
    </w:p>
    <w:p w14:paraId="725FA374" w14:textId="77777777" w:rsidR="00000000" w:rsidRDefault="00E84F3B">
      <w:pPr>
        <w:pStyle w:val="a"/>
        <w:rPr>
          <w:rFonts w:hint="cs"/>
          <w:rtl/>
        </w:rPr>
      </w:pPr>
    </w:p>
    <w:p w14:paraId="5A0E9811" w14:textId="77777777" w:rsidR="00000000" w:rsidRDefault="00E84F3B">
      <w:pPr>
        <w:pStyle w:val="a"/>
        <w:rPr>
          <w:rFonts w:hint="cs"/>
          <w:rtl/>
        </w:rPr>
      </w:pPr>
      <w:r>
        <w:rPr>
          <w:rFonts w:hint="cs"/>
          <w:rtl/>
        </w:rPr>
        <w:t>אתם שודדים.</w:t>
      </w:r>
    </w:p>
    <w:p w14:paraId="7CECB8FC" w14:textId="77777777" w:rsidR="00000000" w:rsidRDefault="00E84F3B">
      <w:pPr>
        <w:pStyle w:val="a"/>
        <w:ind w:firstLine="0"/>
        <w:rPr>
          <w:rFonts w:hint="cs"/>
          <w:rtl/>
        </w:rPr>
      </w:pPr>
    </w:p>
    <w:p w14:paraId="2081A292" w14:textId="77777777" w:rsidR="00000000" w:rsidRDefault="00E84F3B">
      <w:pPr>
        <w:pStyle w:val="SpeakerCon"/>
        <w:rPr>
          <w:rtl/>
        </w:rPr>
      </w:pPr>
      <w:bookmarkStart w:id="454" w:name="FS000000478T16_07_2003_15_24_08C"/>
      <w:bookmarkEnd w:id="454"/>
      <w:r>
        <w:rPr>
          <w:rtl/>
        </w:rPr>
        <w:t>השר מאיר שטרית:</w:t>
      </w:r>
    </w:p>
    <w:p w14:paraId="28467ACE" w14:textId="77777777" w:rsidR="00000000" w:rsidRDefault="00E84F3B">
      <w:pPr>
        <w:pStyle w:val="a"/>
        <w:rPr>
          <w:rtl/>
        </w:rPr>
      </w:pPr>
    </w:p>
    <w:p w14:paraId="32E1FA6B" w14:textId="77777777" w:rsidR="00000000" w:rsidRDefault="00E84F3B">
      <w:pPr>
        <w:pStyle w:val="a"/>
        <w:rPr>
          <w:rFonts w:hint="cs"/>
          <w:rtl/>
        </w:rPr>
      </w:pPr>
      <w:r>
        <w:rPr>
          <w:rFonts w:hint="cs"/>
          <w:rtl/>
        </w:rPr>
        <w:t xml:space="preserve">אתה מדבר, חבר הכנסת אייכלר? </w:t>
      </w:r>
    </w:p>
    <w:p w14:paraId="22509C96" w14:textId="77777777" w:rsidR="00000000" w:rsidRDefault="00E84F3B">
      <w:pPr>
        <w:pStyle w:val="a"/>
        <w:ind w:firstLine="0"/>
        <w:rPr>
          <w:rFonts w:hint="cs"/>
          <w:rtl/>
        </w:rPr>
      </w:pPr>
    </w:p>
    <w:p w14:paraId="0993E570" w14:textId="77777777" w:rsidR="00000000" w:rsidRDefault="00E84F3B">
      <w:pPr>
        <w:pStyle w:val="ac"/>
        <w:rPr>
          <w:rtl/>
        </w:rPr>
      </w:pPr>
      <w:r>
        <w:rPr>
          <w:rFonts w:hint="eastAsia"/>
          <w:rtl/>
        </w:rPr>
        <w:t>ישראל</w:t>
      </w:r>
      <w:r>
        <w:rPr>
          <w:rtl/>
        </w:rPr>
        <w:t xml:space="preserve"> אייכלר (יהדות התורה):</w:t>
      </w:r>
    </w:p>
    <w:p w14:paraId="09D59CFB" w14:textId="77777777" w:rsidR="00000000" w:rsidRDefault="00E84F3B">
      <w:pPr>
        <w:pStyle w:val="a"/>
        <w:rPr>
          <w:rFonts w:hint="cs"/>
          <w:rtl/>
        </w:rPr>
      </w:pPr>
    </w:p>
    <w:p w14:paraId="62F411DD" w14:textId="77777777" w:rsidR="00000000" w:rsidRDefault="00E84F3B">
      <w:pPr>
        <w:pStyle w:val="a"/>
        <w:rPr>
          <w:rFonts w:hint="cs"/>
          <w:rtl/>
        </w:rPr>
      </w:pPr>
      <w:r>
        <w:rPr>
          <w:rFonts w:hint="cs"/>
          <w:rtl/>
        </w:rPr>
        <w:t xml:space="preserve">- - - </w:t>
      </w:r>
    </w:p>
    <w:p w14:paraId="485E2C78" w14:textId="77777777" w:rsidR="00000000" w:rsidRDefault="00E84F3B">
      <w:pPr>
        <w:pStyle w:val="a"/>
        <w:ind w:firstLine="0"/>
        <w:rPr>
          <w:rFonts w:hint="cs"/>
          <w:rtl/>
        </w:rPr>
      </w:pPr>
    </w:p>
    <w:p w14:paraId="5FDCC19F" w14:textId="77777777" w:rsidR="00000000" w:rsidRDefault="00E84F3B">
      <w:pPr>
        <w:pStyle w:val="SpeakerCon"/>
        <w:rPr>
          <w:rtl/>
        </w:rPr>
      </w:pPr>
      <w:bookmarkStart w:id="455" w:name="FS000000478T16_07_2003_15_24_22C"/>
      <w:bookmarkEnd w:id="455"/>
      <w:r>
        <w:rPr>
          <w:rtl/>
        </w:rPr>
        <w:t>השר מאיר שטרית:</w:t>
      </w:r>
    </w:p>
    <w:p w14:paraId="32FCDC49" w14:textId="77777777" w:rsidR="00000000" w:rsidRDefault="00E84F3B">
      <w:pPr>
        <w:pStyle w:val="a"/>
        <w:rPr>
          <w:rtl/>
        </w:rPr>
      </w:pPr>
    </w:p>
    <w:p w14:paraId="299BA919" w14:textId="77777777" w:rsidR="00000000" w:rsidRDefault="00E84F3B">
      <w:pPr>
        <w:pStyle w:val="a"/>
        <w:rPr>
          <w:rFonts w:hint="cs"/>
          <w:rtl/>
        </w:rPr>
      </w:pPr>
      <w:r>
        <w:rPr>
          <w:rFonts w:hint="cs"/>
          <w:rtl/>
        </w:rPr>
        <w:t>עכשיו החזרנו</w:t>
      </w:r>
      <w:r>
        <w:rPr>
          <w:rFonts w:hint="cs"/>
          <w:rtl/>
        </w:rPr>
        <w:t xml:space="preserve"> לכם מאות מיליוני שקלים. מאות מיליוני שקלים. </w:t>
      </w:r>
    </w:p>
    <w:p w14:paraId="53B2EFFC" w14:textId="77777777" w:rsidR="00000000" w:rsidRDefault="00E84F3B">
      <w:pPr>
        <w:pStyle w:val="a"/>
        <w:ind w:firstLine="0"/>
        <w:rPr>
          <w:rFonts w:hint="cs"/>
          <w:rtl/>
        </w:rPr>
      </w:pPr>
    </w:p>
    <w:p w14:paraId="12AD7077" w14:textId="77777777" w:rsidR="00000000" w:rsidRDefault="00E84F3B">
      <w:pPr>
        <w:pStyle w:val="ac"/>
        <w:rPr>
          <w:rtl/>
        </w:rPr>
      </w:pPr>
      <w:r>
        <w:rPr>
          <w:rFonts w:hint="eastAsia"/>
          <w:rtl/>
        </w:rPr>
        <w:t>יעקב</w:t>
      </w:r>
      <w:r>
        <w:rPr>
          <w:rtl/>
        </w:rPr>
        <w:t xml:space="preserve"> ליצמן (יהדות התורה):</w:t>
      </w:r>
    </w:p>
    <w:p w14:paraId="22C03782" w14:textId="77777777" w:rsidR="00000000" w:rsidRDefault="00E84F3B">
      <w:pPr>
        <w:pStyle w:val="a"/>
        <w:rPr>
          <w:rFonts w:hint="cs"/>
          <w:rtl/>
        </w:rPr>
      </w:pPr>
    </w:p>
    <w:p w14:paraId="431E4B7F" w14:textId="77777777" w:rsidR="00000000" w:rsidRDefault="00E84F3B">
      <w:pPr>
        <w:pStyle w:val="a"/>
        <w:rPr>
          <w:rFonts w:hint="cs"/>
          <w:rtl/>
        </w:rPr>
      </w:pPr>
      <w:r>
        <w:rPr>
          <w:rFonts w:hint="cs"/>
          <w:rtl/>
        </w:rPr>
        <w:t xml:space="preserve">- - - </w:t>
      </w:r>
    </w:p>
    <w:p w14:paraId="7C4315BC" w14:textId="77777777" w:rsidR="00000000" w:rsidRDefault="00E84F3B">
      <w:pPr>
        <w:pStyle w:val="a"/>
        <w:ind w:firstLine="0"/>
        <w:rPr>
          <w:rFonts w:hint="cs"/>
          <w:rtl/>
        </w:rPr>
      </w:pPr>
    </w:p>
    <w:p w14:paraId="34A5BBE4" w14:textId="77777777" w:rsidR="00000000" w:rsidRDefault="00E84F3B">
      <w:pPr>
        <w:pStyle w:val="ac"/>
        <w:rPr>
          <w:rtl/>
        </w:rPr>
      </w:pPr>
      <w:r>
        <w:rPr>
          <w:rFonts w:hint="eastAsia"/>
          <w:rtl/>
        </w:rPr>
        <w:t>יצחק</w:t>
      </w:r>
      <w:r>
        <w:rPr>
          <w:rtl/>
        </w:rPr>
        <w:t xml:space="preserve"> כהן (ש"ס):</w:t>
      </w:r>
    </w:p>
    <w:p w14:paraId="5525F790" w14:textId="77777777" w:rsidR="00000000" w:rsidRDefault="00E84F3B">
      <w:pPr>
        <w:pStyle w:val="a"/>
        <w:rPr>
          <w:rFonts w:hint="cs"/>
          <w:rtl/>
        </w:rPr>
      </w:pPr>
    </w:p>
    <w:p w14:paraId="2C973212" w14:textId="77777777" w:rsidR="00000000" w:rsidRDefault="00E84F3B">
      <w:pPr>
        <w:pStyle w:val="a"/>
        <w:rPr>
          <w:rFonts w:hint="cs"/>
          <w:rtl/>
        </w:rPr>
      </w:pPr>
      <w:r>
        <w:rPr>
          <w:rFonts w:hint="cs"/>
          <w:rtl/>
        </w:rPr>
        <w:t xml:space="preserve">- - - </w:t>
      </w:r>
    </w:p>
    <w:p w14:paraId="3F689F73" w14:textId="77777777" w:rsidR="00000000" w:rsidRDefault="00E84F3B">
      <w:pPr>
        <w:pStyle w:val="a"/>
        <w:ind w:firstLine="0"/>
        <w:rPr>
          <w:rFonts w:hint="cs"/>
          <w:rtl/>
        </w:rPr>
      </w:pPr>
    </w:p>
    <w:p w14:paraId="2BB9E07C" w14:textId="77777777" w:rsidR="00000000" w:rsidRDefault="00E84F3B">
      <w:pPr>
        <w:pStyle w:val="ad"/>
        <w:rPr>
          <w:rtl/>
        </w:rPr>
      </w:pPr>
      <w:r>
        <w:rPr>
          <w:rtl/>
        </w:rPr>
        <w:t>היו"ר ראובן ריבלין:</w:t>
      </w:r>
    </w:p>
    <w:p w14:paraId="14E5C97E" w14:textId="77777777" w:rsidR="00000000" w:rsidRDefault="00E84F3B">
      <w:pPr>
        <w:pStyle w:val="a"/>
        <w:rPr>
          <w:rtl/>
        </w:rPr>
      </w:pPr>
    </w:p>
    <w:p w14:paraId="4E6FB573" w14:textId="77777777" w:rsidR="00000000" w:rsidRDefault="00E84F3B">
      <w:pPr>
        <w:pStyle w:val="a"/>
        <w:rPr>
          <w:rFonts w:hint="cs"/>
          <w:rtl/>
        </w:rPr>
      </w:pPr>
      <w:r>
        <w:rPr>
          <w:rFonts w:hint="cs"/>
          <w:rtl/>
        </w:rPr>
        <w:t>חבר הכנסת יצחק כהן.</w:t>
      </w:r>
    </w:p>
    <w:p w14:paraId="2E90CBFA" w14:textId="77777777" w:rsidR="00000000" w:rsidRDefault="00E84F3B">
      <w:pPr>
        <w:pStyle w:val="a"/>
        <w:ind w:firstLine="0"/>
        <w:rPr>
          <w:rFonts w:hint="cs"/>
          <w:rtl/>
        </w:rPr>
      </w:pPr>
    </w:p>
    <w:p w14:paraId="03EE0F70" w14:textId="77777777" w:rsidR="00000000" w:rsidRDefault="00E84F3B">
      <w:pPr>
        <w:pStyle w:val="ac"/>
        <w:rPr>
          <w:rtl/>
        </w:rPr>
      </w:pPr>
      <w:r>
        <w:rPr>
          <w:rFonts w:hint="eastAsia"/>
          <w:rtl/>
        </w:rPr>
        <w:t>נסים</w:t>
      </w:r>
      <w:r>
        <w:rPr>
          <w:rtl/>
        </w:rPr>
        <w:t xml:space="preserve"> זאב (ש"ס):</w:t>
      </w:r>
    </w:p>
    <w:p w14:paraId="5ED2F874" w14:textId="77777777" w:rsidR="00000000" w:rsidRDefault="00E84F3B">
      <w:pPr>
        <w:pStyle w:val="a"/>
        <w:rPr>
          <w:rFonts w:hint="cs"/>
          <w:rtl/>
        </w:rPr>
      </w:pPr>
    </w:p>
    <w:p w14:paraId="5E925FE4" w14:textId="77777777" w:rsidR="00000000" w:rsidRDefault="00E84F3B">
      <w:pPr>
        <w:pStyle w:val="a"/>
        <w:rPr>
          <w:rFonts w:hint="cs"/>
          <w:rtl/>
        </w:rPr>
      </w:pPr>
      <w:r>
        <w:rPr>
          <w:rFonts w:hint="cs"/>
          <w:rtl/>
        </w:rPr>
        <w:t xml:space="preserve">- - - </w:t>
      </w:r>
    </w:p>
    <w:p w14:paraId="3075A14B" w14:textId="77777777" w:rsidR="00000000" w:rsidRDefault="00E84F3B">
      <w:pPr>
        <w:pStyle w:val="a"/>
        <w:ind w:firstLine="0"/>
        <w:rPr>
          <w:rFonts w:hint="cs"/>
          <w:rtl/>
        </w:rPr>
      </w:pPr>
    </w:p>
    <w:p w14:paraId="2BB99091" w14:textId="77777777" w:rsidR="00000000" w:rsidRDefault="00E84F3B">
      <w:pPr>
        <w:pStyle w:val="SpeakerCon"/>
        <w:rPr>
          <w:rtl/>
        </w:rPr>
      </w:pPr>
      <w:bookmarkStart w:id="456" w:name="FS000000478T16_07_2003_15_24_55C"/>
      <w:bookmarkEnd w:id="456"/>
      <w:r>
        <w:rPr>
          <w:rtl/>
        </w:rPr>
        <w:t>השר מאיר שטרית:</w:t>
      </w:r>
    </w:p>
    <w:p w14:paraId="08EBC7BF" w14:textId="77777777" w:rsidR="00000000" w:rsidRDefault="00E84F3B">
      <w:pPr>
        <w:pStyle w:val="a"/>
        <w:rPr>
          <w:rtl/>
        </w:rPr>
      </w:pPr>
    </w:p>
    <w:p w14:paraId="585A9F49" w14:textId="77777777" w:rsidR="00000000" w:rsidRDefault="00E84F3B">
      <w:pPr>
        <w:pStyle w:val="a"/>
        <w:rPr>
          <w:rFonts w:hint="cs"/>
          <w:rtl/>
        </w:rPr>
      </w:pPr>
      <w:r>
        <w:rPr>
          <w:rFonts w:hint="cs"/>
          <w:rtl/>
        </w:rPr>
        <w:t xml:space="preserve">מאות מיליוני שקלים החזרנו לכם. </w:t>
      </w:r>
    </w:p>
    <w:p w14:paraId="279D9680" w14:textId="77777777" w:rsidR="00000000" w:rsidRDefault="00E84F3B">
      <w:pPr>
        <w:pStyle w:val="a"/>
        <w:ind w:firstLine="0"/>
        <w:rPr>
          <w:rFonts w:hint="cs"/>
          <w:rtl/>
        </w:rPr>
      </w:pPr>
    </w:p>
    <w:p w14:paraId="63A38450" w14:textId="77777777" w:rsidR="00000000" w:rsidRDefault="00E84F3B">
      <w:pPr>
        <w:pStyle w:val="ac"/>
        <w:rPr>
          <w:rtl/>
        </w:rPr>
      </w:pPr>
      <w:r>
        <w:rPr>
          <w:rFonts w:hint="eastAsia"/>
          <w:rtl/>
        </w:rPr>
        <w:t>יצחק</w:t>
      </w:r>
      <w:r>
        <w:rPr>
          <w:rtl/>
        </w:rPr>
        <w:t xml:space="preserve"> כהן (ש"ס):</w:t>
      </w:r>
    </w:p>
    <w:p w14:paraId="1317ECC6" w14:textId="77777777" w:rsidR="00000000" w:rsidRDefault="00E84F3B">
      <w:pPr>
        <w:pStyle w:val="a"/>
        <w:rPr>
          <w:rFonts w:hint="cs"/>
          <w:rtl/>
        </w:rPr>
      </w:pPr>
    </w:p>
    <w:p w14:paraId="17E31723" w14:textId="77777777" w:rsidR="00000000" w:rsidRDefault="00E84F3B">
      <w:pPr>
        <w:pStyle w:val="a"/>
        <w:rPr>
          <w:rFonts w:hint="cs"/>
          <w:rtl/>
        </w:rPr>
      </w:pPr>
      <w:r>
        <w:rPr>
          <w:rFonts w:hint="cs"/>
          <w:rtl/>
        </w:rPr>
        <w:t xml:space="preserve">- - - </w:t>
      </w:r>
    </w:p>
    <w:p w14:paraId="7DFB5DD2" w14:textId="77777777" w:rsidR="00000000" w:rsidRDefault="00E84F3B">
      <w:pPr>
        <w:pStyle w:val="a"/>
        <w:ind w:firstLine="0"/>
        <w:rPr>
          <w:rFonts w:hint="cs"/>
          <w:rtl/>
        </w:rPr>
      </w:pPr>
    </w:p>
    <w:p w14:paraId="2F4B45C3" w14:textId="77777777" w:rsidR="00000000" w:rsidRDefault="00E84F3B">
      <w:pPr>
        <w:pStyle w:val="ad"/>
        <w:rPr>
          <w:rtl/>
        </w:rPr>
      </w:pPr>
      <w:r>
        <w:rPr>
          <w:rtl/>
        </w:rPr>
        <w:t>היו"ר ר</w:t>
      </w:r>
      <w:r>
        <w:rPr>
          <w:rtl/>
        </w:rPr>
        <w:t>אובן ריבלין:</w:t>
      </w:r>
    </w:p>
    <w:p w14:paraId="75C02912" w14:textId="77777777" w:rsidR="00000000" w:rsidRDefault="00E84F3B">
      <w:pPr>
        <w:pStyle w:val="a"/>
        <w:rPr>
          <w:rtl/>
        </w:rPr>
      </w:pPr>
    </w:p>
    <w:p w14:paraId="67F49292" w14:textId="77777777" w:rsidR="00000000" w:rsidRDefault="00E84F3B">
      <w:pPr>
        <w:pStyle w:val="a"/>
        <w:rPr>
          <w:rFonts w:hint="cs"/>
          <w:rtl/>
        </w:rPr>
      </w:pPr>
      <w:r>
        <w:rPr>
          <w:rFonts w:hint="cs"/>
          <w:rtl/>
        </w:rPr>
        <w:t xml:space="preserve">לא שומעים אתכם. </w:t>
      </w:r>
    </w:p>
    <w:p w14:paraId="2CA7CEC5" w14:textId="77777777" w:rsidR="00000000" w:rsidRDefault="00E84F3B">
      <w:pPr>
        <w:pStyle w:val="a"/>
        <w:ind w:firstLine="0"/>
        <w:rPr>
          <w:rFonts w:hint="cs"/>
          <w:rtl/>
        </w:rPr>
      </w:pPr>
    </w:p>
    <w:p w14:paraId="3CB42C57" w14:textId="77777777" w:rsidR="00000000" w:rsidRDefault="00E84F3B">
      <w:pPr>
        <w:pStyle w:val="ac"/>
        <w:rPr>
          <w:rtl/>
        </w:rPr>
      </w:pPr>
      <w:r>
        <w:rPr>
          <w:rFonts w:hint="eastAsia"/>
          <w:rtl/>
        </w:rPr>
        <w:t>נסים</w:t>
      </w:r>
      <w:r>
        <w:rPr>
          <w:rtl/>
        </w:rPr>
        <w:t xml:space="preserve"> זאב (ש"ס):</w:t>
      </w:r>
    </w:p>
    <w:p w14:paraId="6715D819" w14:textId="77777777" w:rsidR="00000000" w:rsidRDefault="00E84F3B">
      <w:pPr>
        <w:pStyle w:val="a"/>
        <w:rPr>
          <w:rFonts w:hint="cs"/>
          <w:rtl/>
        </w:rPr>
      </w:pPr>
    </w:p>
    <w:p w14:paraId="4C1036C2" w14:textId="77777777" w:rsidR="00000000" w:rsidRDefault="00E84F3B">
      <w:pPr>
        <w:pStyle w:val="a"/>
        <w:rPr>
          <w:rFonts w:hint="cs"/>
          <w:rtl/>
        </w:rPr>
      </w:pPr>
      <w:r>
        <w:rPr>
          <w:rFonts w:hint="cs"/>
          <w:rtl/>
        </w:rPr>
        <w:t xml:space="preserve">- - - </w:t>
      </w:r>
    </w:p>
    <w:p w14:paraId="25119E19" w14:textId="77777777" w:rsidR="00000000" w:rsidRDefault="00E84F3B">
      <w:pPr>
        <w:pStyle w:val="a"/>
        <w:ind w:firstLine="0"/>
        <w:rPr>
          <w:rFonts w:hint="cs"/>
          <w:rtl/>
        </w:rPr>
      </w:pPr>
    </w:p>
    <w:p w14:paraId="2FEAF4F5" w14:textId="77777777" w:rsidR="00000000" w:rsidRDefault="00E84F3B">
      <w:pPr>
        <w:pStyle w:val="ad"/>
        <w:rPr>
          <w:rtl/>
        </w:rPr>
      </w:pPr>
      <w:r>
        <w:rPr>
          <w:rtl/>
        </w:rPr>
        <w:t>היו"ר ראובן ריבלין:</w:t>
      </w:r>
    </w:p>
    <w:p w14:paraId="63C4269B" w14:textId="77777777" w:rsidR="00000000" w:rsidRDefault="00E84F3B">
      <w:pPr>
        <w:pStyle w:val="a"/>
        <w:rPr>
          <w:rtl/>
        </w:rPr>
      </w:pPr>
    </w:p>
    <w:p w14:paraId="7709ECB6" w14:textId="77777777" w:rsidR="00000000" w:rsidRDefault="00E84F3B">
      <w:pPr>
        <w:pStyle w:val="a"/>
        <w:rPr>
          <w:rFonts w:hint="cs"/>
          <w:rtl/>
        </w:rPr>
      </w:pPr>
      <w:r>
        <w:rPr>
          <w:rFonts w:hint="cs"/>
          <w:rtl/>
        </w:rPr>
        <w:t>חבר הכנסת נסים זאב, ברוך הבא. לא שומעים את הצעקות שלכם פה. שבו.</w:t>
      </w:r>
    </w:p>
    <w:p w14:paraId="52CAEB3E" w14:textId="77777777" w:rsidR="00000000" w:rsidRDefault="00E84F3B">
      <w:pPr>
        <w:pStyle w:val="a"/>
        <w:ind w:firstLine="0"/>
        <w:rPr>
          <w:rFonts w:hint="cs"/>
          <w:rtl/>
        </w:rPr>
      </w:pPr>
    </w:p>
    <w:p w14:paraId="4DAF7D5E" w14:textId="77777777" w:rsidR="00000000" w:rsidRDefault="00E84F3B">
      <w:pPr>
        <w:pStyle w:val="SpeakerCon"/>
        <w:rPr>
          <w:rtl/>
        </w:rPr>
      </w:pPr>
      <w:bookmarkStart w:id="457" w:name="FS000000478T16_07_2003_15_25_34C"/>
      <w:bookmarkEnd w:id="457"/>
      <w:r>
        <w:rPr>
          <w:rtl/>
        </w:rPr>
        <w:t>השר מאיר שטרית:</w:t>
      </w:r>
    </w:p>
    <w:p w14:paraId="606962CD" w14:textId="77777777" w:rsidR="00000000" w:rsidRDefault="00E84F3B">
      <w:pPr>
        <w:pStyle w:val="a"/>
        <w:rPr>
          <w:rtl/>
        </w:rPr>
      </w:pPr>
    </w:p>
    <w:p w14:paraId="460042A4" w14:textId="77777777" w:rsidR="00000000" w:rsidRDefault="00E84F3B">
      <w:pPr>
        <w:pStyle w:val="a"/>
        <w:rPr>
          <w:rFonts w:hint="cs"/>
          <w:rtl/>
        </w:rPr>
      </w:pPr>
      <w:r>
        <w:rPr>
          <w:rFonts w:hint="cs"/>
          <w:rtl/>
        </w:rPr>
        <w:t>אני לא שומע.</w:t>
      </w:r>
    </w:p>
    <w:p w14:paraId="13096433" w14:textId="77777777" w:rsidR="00000000" w:rsidRDefault="00E84F3B">
      <w:pPr>
        <w:pStyle w:val="a"/>
        <w:ind w:firstLine="0"/>
        <w:rPr>
          <w:rFonts w:hint="cs"/>
          <w:rtl/>
        </w:rPr>
      </w:pPr>
    </w:p>
    <w:p w14:paraId="6A55AB1A" w14:textId="77777777" w:rsidR="00000000" w:rsidRDefault="00E84F3B">
      <w:pPr>
        <w:pStyle w:val="ad"/>
        <w:rPr>
          <w:rtl/>
        </w:rPr>
      </w:pPr>
      <w:r>
        <w:rPr>
          <w:rtl/>
        </w:rPr>
        <w:t>היו"ר ראובן ריבלין:</w:t>
      </w:r>
    </w:p>
    <w:p w14:paraId="7391F596" w14:textId="77777777" w:rsidR="00000000" w:rsidRDefault="00E84F3B">
      <w:pPr>
        <w:pStyle w:val="a"/>
        <w:rPr>
          <w:rtl/>
        </w:rPr>
      </w:pPr>
    </w:p>
    <w:p w14:paraId="41875FF9" w14:textId="77777777" w:rsidR="00000000" w:rsidRDefault="00E84F3B">
      <w:pPr>
        <w:pStyle w:val="a"/>
        <w:rPr>
          <w:rFonts w:hint="cs"/>
          <w:rtl/>
        </w:rPr>
      </w:pPr>
      <w:r>
        <w:rPr>
          <w:rFonts w:hint="cs"/>
          <w:rtl/>
        </w:rPr>
        <w:t xml:space="preserve">אף אחד לא שומע. חבר הכנסת כהן, לא ידבר אדוני עם טלפון כאן. </w:t>
      </w:r>
    </w:p>
    <w:p w14:paraId="01799D44" w14:textId="77777777" w:rsidR="00000000" w:rsidRDefault="00E84F3B">
      <w:pPr>
        <w:pStyle w:val="a"/>
        <w:rPr>
          <w:rFonts w:hint="cs"/>
          <w:rtl/>
        </w:rPr>
      </w:pPr>
    </w:p>
    <w:p w14:paraId="3192E9F5" w14:textId="77777777" w:rsidR="00000000" w:rsidRDefault="00E84F3B">
      <w:pPr>
        <w:pStyle w:val="ac"/>
        <w:rPr>
          <w:rtl/>
        </w:rPr>
      </w:pPr>
      <w:r>
        <w:rPr>
          <w:rFonts w:hint="eastAsia"/>
          <w:rtl/>
        </w:rPr>
        <w:t>יעקב</w:t>
      </w:r>
      <w:r>
        <w:rPr>
          <w:rtl/>
        </w:rPr>
        <w:t xml:space="preserve"> ליצמן (יהדות התורה):</w:t>
      </w:r>
    </w:p>
    <w:p w14:paraId="6C2634F1" w14:textId="77777777" w:rsidR="00000000" w:rsidRDefault="00E84F3B">
      <w:pPr>
        <w:pStyle w:val="a"/>
        <w:rPr>
          <w:rFonts w:hint="cs"/>
          <w:rtl/>
        </w:rPr>
      </w:pPr>
    </w:p>
    <w:p w14:paraId="10C9FE32" w14:textId="77777777" w:rsidR="00000000" w:rsidRDefault="00E84F3B">
      <w:pPr>
        <w:pStyle w:val="a"/>
        <w:rPr>
          <w:rFonts w:hint="cs"/>
          <w:rtl/>
        </w:rPr>
      </w:pPr>
      <w:r>
        <w:rPr>
          <w:rFonts w:hint="cs"/>
          <w:rtl/>
        </w:rPr>
        <w:t xml:space="preserve">אדוני השר, כיוון  שתמכת בשרון הורידו אותך ממשרד המשפטים. </w:t>
      </w:r>
    </w:p>
    <w:p w14:paraId="302990F8" w14:textId="77777777" w:rsidR="00000000" w:rsidRDefault="00E84F3B">
      <w:pPr>
        <w:pStyle w:val="a"/>
        <w:ind w:firstLine="0"/>
        <w:rPr>
          <w:rFonts w:hint="cs"/>
          <w:rtl/>
        </w:rPr>
      </w:pPr>
    </w:p>
    <w:p w14:paraId="45AB348A" w14:textId="77777777" w:rsidR="00000000" w:rsidRDefault="00E84F3B">
      <w:pPr>
        <w:pStyle w:val="ad"/>
        <w:rPr>
          <w:rtl/>
        </w:rPr>
      </w:pPr>
      <w:r>
        <w:rPr>
          <w:rtl/>
        </w:rPr>
        <w:t>היו"ר ראובן ריבלין:</w:t>
      </w:r>
    </w:p>
    <w:p w14:paraId="540B5FAF" w14:textId="77777777" w:rsidR="00000000" w:rsidRDefault="00E84F3B">
      <w:pPr>
        <w:pStyle w:val="a"/>
        <w:rPr>
          <w:rtl/>
        </w:rPr>
      </w:pPr>
    </w:p>
    <w:p w14:paraId="53629656" w14:textId="77777777" w:rsidR="00000000" w:rsidRDefault="00E84F3B">
      <w:pPr>
        <w:pStyle w:val="a"/>
        <w:rPr>
          <w:rFonts w:hint="cs"/>
          <w:rtl/>
        </w:rPr>
      </w:pPr>
      <w:r>
        <w:rPr>
          <w:rFonts w:hint="cs"/>
          <w:rtl/>
        </w:rPr>
        <w:t>תודה רבה. שמענו.</w:t>
      </w:r>
    </w:p>
    <w:p w14:paraId="082E5250" w14:textId="77777777" w:rsidR="00000000" w:rsidRDefault="00E84F3B">
      <w:pPr>
        <w:pStyle w:val="a"/>
        <w:ind w:firstLine="0"/>
        <w:rPr>
          <w:rFonts w:hint="cs"/>
          <w:rtl/>
        </w:rPr>
      </w:pPr>
    </w:p>
    <w:p w14:paraId="74187E35" w14:textId="77777777" w:rsidR="00000000" w:rsidRDefault="00E84F3B">
      <w:pPr>
        <w:pStyle w:val="SpeakerCon"/>
        <w:rPr>
          <w:rtl/>
        </w:rPr>
      </w:pPr>
      <w:bookmarkStart w:id="458" w:name="FS000000478T16_07_2003_15_26_51C"/>
      <w:bookmarkEnd w:id="458"/>
      <w:r>
        <w:rPr>
          <w:rtl/>
        </w:rPr>
        <w:t>השר מאיר שטרית:</w:t>
      </w:r>
    </w:p>
    <w:p w14:paraId="6AAEAB77" w14:textId="77777777" w:rsidR="00000000" w:rsidRDefault="00E84F3B">
      <w:pPr>
        <w:pStyle w:val="a"/>
        <w:rPr>
          <w:rtl/>
        </w:rPr>
      </w:pPr>
    </w:p>
    <w:p w14:paraId="49F4E9F1" w14:textId="77777777" w:rsidR="00000000" w:rsidRDefault="00E84F3B">
      <w:pPr>
        <w:pStyle w:val="a"/>
        <w:rPr>
          <w:rFonts w:hint="cs"/>
          <w:rtl/>
        </w:rPr>
      </w:pPr>
      <w:r>
        <w:rPr>
          <w:rFonts w:hint="cs"/>
          <w:rtl/>
        </w:rPr>
        <w:t xml:space="preserve">זה נכון, חבר הכנסת ליצמן, מה אני יכול לעשות? </w:t>
      </w:r>
    </w:p>
    <w:p w14:paraId="53BFAA1A" w14:textId="77777777" w:rsidR="00000000" w:rsidRDefault="00E84F3B">
      <w:pPr>
        <w:pStyle w:val="a"/>
        <w:ind w:firstLine="0"/>
        <w:rPr>
          <w:rFonts w:hint="cs"/>
          <w:rtl/>
        </w:rPr>
      </w:pPr>
    </w:p>
    <w:p w14:paraId="7AED8254" w14:textId="77777777" w:rsidR="00000000" w:rsidRDefault="00E84F3B">
      <w:pPr>
        <w:pStyle w:val="ac"/>
        <w:rPr>
          <w:rtl/>
        </w:rPr>
      </w:pPr>
      <w:r>
        <w:rPr>
          <w:rFonts w:hint="eastAsia"/>
          <w:rtl/>
        </w:rPr>
        <w:t>דוד</w:t>
      </w:r>
      <w:r>
        <w:rPr>
          <w:rtl/>
        </w:rPr>
        <w:t xml:space="preserve"> אזולאי (ש"ס):</w:t>
      </w:r>
    </w:p>
    <w:p w14:paraId="04ADDD62" w14:textId="77777777" w:rsidR="00000000" w:rsidRDefault="00E84F3B">
      <w:pPr>
        <w:pStyle w:val="a"/>
        <w:rPr>
          <w:rFonts w:hint="cs"/>
          <w:rtl/>
        </w:rPr>
      </w:pPr>
    </w:p>
    <w:p w14:paraId="1D12BEA9" w14:textId="77777777" w:rsidR="00000000" w:rsidRDefault="00E84F3B">
      <w:pPr>
        <w:pStyle w:val="a"/>
        <w:rPr>
          <w:rFonts w:hint="cs"/>
          <w:rtl/>
        </w:rPr>
      </w:pPr>
      <w:r>
        <w:rPr>
          <w:rFonts w:hint="cs"/>
          <w:rtl/>
        </w:rPr>
        <w:t xml:space="preserve">- - - </w:t>
      </w:r>
    </w:p>
    <w:p w14:paraId="73292CDD" w14:textId="77777777" w:rsidR="00000000" w:rsidRDefault="00E84F3B">
      <w:pPr>
        <w:pStyle w:val="a"/>
        <w:ind w:firstLine="0"/>
        <w:rPr>
          <w:rFonts w:hint="cs"/>
          <w:rtl/>
        </w:rPr>
      </w:pPr>
    </w:p>
    <w:p w14:paraId="0DAB0177" w14:textId="77777777" w:rsidR="00000000" w:rsidRDefault="00E84F3B">
      <w:pPr>
        <w:pStyle w:val="SpeakerCon"/>
        <w:rPr>
          <w:rtl/>
        </w:rPr>
      </w:pPr>
      <w:bookmarkStart w:id="459" w:name="FS000000478T16_07_2003_15_27_48C"/>
      <w:bookmarkEnd w:id="459"/>
      <w:r>
        <w:rPr>
          <w:rtl/>
        </w:rPr>
        <w:t>השר מאיר שטרית:</w:t>
      </w:r>
    </w:p>
    <w:p w14:paraId="7463EA59" w14:textId="77777777" w:rsidR="00000000" w:rsidRDefault="00E84F3B">
      <w:pPr>
        <w:pStyle w:val="a"/>
        <w:rPr>
          <w:rtl/>
        </w:rPr>
      </w:pPr>
    </w:p>
    <w:p w14:paraId="38225A69" w14:textId="77777777" w:rsidR="00000000" w:rsidRDefault="00E84F3B">
      <w:pPr>
        <w:pStyle w:val="a"/>
        <w:rPr>
          <w:rFonts w:hint="cs"/>
          <w:rtl/>
        </w:rPr>
      </w:pPr>
      <w:r>
        <w:rPr>
          <w:rFonts w:hint="cs"/>
          <w:rtl/>
        </w:rPr>
        <w:t>חבר הכנסת ליצמן, אני לא</w:t>
      </w:r>
      <w:r>
        <w:rPr>
          <w:rFonts w:hint="cs"/>
          <w:rtl/>
        </w:rPr>
        <w:t xml:space="preserve"> מתחמק. </w:t>
      </w:r>
    </w:p>
    <w:p w14:paraId="18F32E36" w14:textId="77777777" w:rsidR="00000000" w:rsidRDefault="00E84F3B">
      <w:pPr>
        <w:pStyle w:val="a"/>
        <w:ind w:firstLine="0"/>
        <w:rPr>
          <w:rFonts w:hint="cs"/>
          <w:rtl/>
        </w:rPr>
      </w:pPr>
    </w:p>
    <w:p w14:paraId="44408CB5" w14:textId="77777777" w:rsidR="00000000" w:rsidRDefault="00E84F3B">
      <w:pPr>
        <w:pStyle w:val="ac"/>
        <w:rPr>
          <w:rtl/>
        </w:rPr>
      </w:pPr>
      <w:r>
        <w:rPr>
          <w:rFonts w:hint="eastAsia"/>
          <w:rtl/>
        </w:rPr>
        <w:t>משה</w:t>
      </w:r>
      <w:r>
        <w:rPr>
          <w:rtl/>
        </w:rPr>
        <w:t xml:space="preserve"> גפני (יהדות התורה):</w:t>
      </w:r>
    </w:p>
    <w:p w14:paraId="7B62D357" w14:textId="77777777" w:rsidR="00000000" w:rsidRDefault="00E84F3B">
      <w:pPr>
        <w:pStyle w:val="a"/>
        <w:rPr>
          <w:rFonts w:hint="cs"/>
          <w:rtl/>
        </w:rPr>
      </w:pPr>
    </w:p>
    <w:p w14:paraId="1952BDC6" w14:textId="77777777" w:rsidR="00000000" w:rsidRDefault="00E84F3B">
      <w:pPr>
        <w:pStyle w:val="a"/>
        <w:rPr>
          <w:rFonts w:hint="cs"/>
          <w:rtl/>
        </w:rPr>
      </w:pPr>
      <w:r>
        <w:rPr>
          <w:rFonts w:hint="cs"/>
          <w:rtl/>
        </w:rPr>
        <w:t>אתה אומר את זה לשינוי, שנתתם להם 123 מיליון שקל?</w:t>
      </w:r>
    </w:p>
    <w:p w14:paraId="16471080" w14:textId="77777777" w:rsidR="00000000" w:rsidRDefault="00E84F3B">
      <w:pPr>
        <w:pStyle w:val="a"/>
        <w:ind w:firstLine="0"/>
        <w:rPr>
          <w:rFonts w:hint="cs"/>
          <w:rtl/>
        </w:rPr>
      </w:pPr>
    </w:p>
    <w:p w14:paraId="3F50C17C" w14:textId="77777777" w:rsidR="00000000" w:rsidRDefault="00E84F3B">
      <w:pPr>
        <w:pStyle w:val="SpeakerCon"/>
        <w:rPr>
          <w:rtl/>
        </w:rPr>
      </w:pPr>
      <w:bookmarkStart w:id="460" w:name="FS000000478T16_07_2003_15_28_19C"/>
      <w:bookmarkEnd w:id="460"/>
      <w:r>
        <w:rPr>
          <w:rtl/>
        </w:rPr>
        <w:t>השר מאיר שטרית:</w:t>
      </w:r>
    </w:p>
    <w:p w14:paraId="181B9AB9" w14:textId="77777777" w:rsidR="00000000" w:rsidRDefault="00E84F3B">
      <w:pPr>
        <w:pStyle w:val="a"/>
        <w:rPr>
          <w:rtl/>
        </w:rPr>
      </w:pPr>
    </w:p>
    <w:p w14:paraId="760B7B87" w14:textId="77777777" w:rsidR="00000000" w:rsidRDefault="00E84F3B">
      <w:pPr>
        <w:pStyle w:val="a"/>
        <w:rPr>
          <w:rFonts w:hint="cs"/>
          <w:rtl/>
        </w:rPr>
      </w:pPr>
      <w:r>
        <w:rPr>
          <w:rFonts w:hint="cs"/>
          <w:rtl/>
        </w:rPr>
        <w:t xml:space="preserve">חבר הכנסת גפני, זו ההצעה הבאה. אני אענה גם עליה. </w:t>
      </w:r>
    </w:p>
    <w:p w14:paraId="318EDF75" w14:textId="77777777" w:rsidR="00000000" w:rsidRDefault="00E84F3B">
      <w:pPr>
        <w:pStyle w:val="a"/>
        <w:ind w:firstLine="0"/>
        <w:rPr>
          <w:rFonts w:hint="cs"/>
          <w:rtl/>
        </w:rPr>
      </w:pPr>
    </w:p>
    <w:p w14:paraId="511F5741" w14:textId="77777777" w:rsidR="00000000" w:rsidRDefault="00E84F3B">
      <w:pPr>
        <w:pStyle w:val="ac"/>
        <w:rPr>
          <w:rtl/>
        </w:rPr>
      </w:pPr>
      <w:r>
        <w:rPr>
          <w:rFonts w:hint="eastAsia"/>
          <w:rtl/>
        </w:rPr>
        <w:t>חיים</w:t>
      </w:r>
      <w:r>
        <w:rPr>
          <w:rtl/>
        </w:rPr>
        <w:t xml:space="preserve"> כץ (הליכוד):</w:t>
      </w:r>
    </w:p>
    <w:p w14:paraId="3A634AF4" w14:textId="77777777" w:rsidR="00000000" w:rsidRDefault="00E84F3B">
      <w:pPr>
        <w:pStyle w:val="a"/>
        <w:rPr>
          <w:rFonts w:hint="cs"/>
          <w:rtl/>
        </w:rPr>
      </w:pPr>
    </w:p>
    <w:p w14:paraId="0E3F5387" w14:textId="77777777" w:rsidR="00000000" w:rsidRDefault="00E84F3B">
      <w:pPr>
        <w:pStyle w:val="a"/>
        <w:rPr>
          <w:rFonts w:hint="cs"/>
          <w:rtl/>
        </w:rPr>
      </w:pPr>
      <w:r>
        <w:rPr>
          <w:rFonts w:hint="cs"/>
          <w:rtl/>
        </w:rPr>
        <w:t xml:space="preserve">- - - </w:t>
      </w:r>
    </w:p>
    <w:p w14:paraId="2E741033" w14:textId="77777777" w:rsidR="00000000" w:rsidRDefault="00E84F3B">
      <w:pPr>
        <w:pStyle w:val="a"/>
        <w:ind w:firstLine="0"/>
        <w:rPr>
          <w:rFonts w:hint="cs"/>
          <w:rtl/>
        </w:rPr>
      </w:pPr>
    </w:p>
    <w:p w14:paraId="359E4A2C" w14:textId="77777777" w:rsidR="00000000" w:rsidRDefault="00E84F3B">
      <w:pPr>
        <w:pStyle w:val="ad"/>
        <w:rPr>
          <w:rtl/>
        </w:rPr>
      </w:pPr>
      <w:r>
        <w:rPr>
          <w:rtl/>
        </w:rPr>
        <w:t>היו"ר ראובן ריבלין:</w:t>
      </w:r>
    </w:p>
    <w:p w14:paraId="14904511" w14:textId="77777777" w:rsidR="00000000" w:rsidRDefault="00E84F3B">
      <w:pPr>
        <w:pStyle w:val="a"/>
        <w:rPr>
          <w:rtl/>
        </w:rPr>
      </w:pPr>
    </w:p>
    <w:p w14:paraId="7DB650CC" w14:textId="77777777" w:rsidR="00000000" w:rsidRDefault="00E84F3B">
      <w:pPr>
        <w:pStyle w:val="a"/>
        <w:rPr>
          <w:rFonts w:hint="cs"/>
          <w:rtl/>
        </w:rPr>
      </w:pPr>
      <w:r>
        <w:rPr>
          <w:rFonts w:hint="cs"/>
          <w:rtl/>
        </w:rPr>
        <w:t>חבר הכנסת כץ, אתם לא עוזרים לי. רבותי, לא יהיה פה מצב ש</w:t>
      </w:r>
      <w:r>
        <w:rPr>
          <w:rFonts w:hint="cs"/>
          <w:rtl/>
        </w:rPr>
        <w:t>הפרוטוקול לא יכול אלא לרשום קווים-קווים. מה זה קווים-קווים בפרוטוקול? - כאשר הרשמת לא שומעת מה אומר חבר הכנסת. אני מרשה קריאות ביניים שיהיו מובנות לפחות לפרוטוקול, אבל אם כולכם צועקים בזעקות כאלה, אין כלום. אין כלום בדבר הזה חוץ מאשר ביזוי כל הבית הזה בפני</w:t>
      </w:r>
      <w:r>
        <w:rPr>
          <w:rFonts w:hint="cs"/>
          <w:rtl/>
        </w:rPr>
        <w:t xml:space="preserve"> כל רואה. מי שמתנגד, ומי שמתנגד - - - </w:t>
      </w:r>
    </w:p>
    <w:p w14:paraId="5646A815" w14:textId="77777777" w:rsidR="00000000" w:rsidRDefault="00E84F3B">
      <w:pPr>
        <w:pStyle w:val="a"/>
        <w:ind w:firstLine="0"/>
        <w:rPr>
          <w:rFonts w:hint="cs"/>
          <w:rtl/>
        </w:rPr>
      </w:pPr>
    </w:p>
    <w:p w14:paraId="6FAAFEC6" w14:textId="77777777" w:rsidR="00000000" w:rsidRDefault="00E84F3B">
      <w:pPr>
        <w:pStyle w:val="ac"/>
        <w:rPr>
          <w:rtl/>
        </w:rPr>
      </w:pPr>
      <w:r>
        <w:rPr>
          <w:rFonts w:hint="eastAsia"/>
          <w:rtl/>
        </w:rPr>
        <w:t>דוד</w:t>
      </w:r>
      <w:r>
        <w:rPr>
          <w:rtl/>
        </w:rPr>
        <w:t xml:space="preserve"> אזולאי (ש"ס):</w:t>
      </w:r>
    </w:p>
    <w:p w14:paraId="0DFCE745" w14:textId="77777777" w:rsidR="00000000" w:rsidRDefault="00E84F3B">
      <w:pPr>
        <w:pStyle w:val="a"/>
        <w:rPr>
          <w:rFonts w:hint="cs"/>
          <w:rtl/>
        </w:rPr>
      </w:pPr>
    </w:p>
    <w:p w14:paraId="3A4106ED" w14:textId="77777777" w:rsidR="00000000" w:rsidRDefault="00E84F3B">
      <w:pPr>
        <w:pStyle w:val="a"/>
        <w:rPr>
          <w:rFonts w:hint="cs"/>
          <w:rtl/>
        </w:rPr>
      </w:pPr>
      <w:r>
        <w:rPr>
          <w:rFonts w:hint="cs"/>
          <w:rtl/>
        </w:rPr>
        <w:t>אבל כשכואב צועקים.</w:t>
      </w:r>
    </w:p>
    <w:p w14:paraId="6BB38929" w14:textId="77777777" w:rsidR="00000000" w:rsidRDefault="00E84F3B">
      <w:pPr>
        <w:pStyle w:val="a"/>
        <w:ind w:firstLine="0"/>
        <w:rPr>
          <w:rFonts w:hint="cs"/>
          <w:rtl/>
        </w:rPr>
      </w:pPr>
    </w:p>
    <w:p w14:paraId="61A1ECA5" w14:textId="77777777" w:rsidR="00000000" w:rsidRDefault="00E84F3B">
      <w:pPr>
        <w:pStyle w:val="ad"/>
        <w:rPr>
          <w:rtl/>
        </w:rPr>
      </w:pPr>
      <w:r>
        <w:rPr>
          <w:rtl/>
        </w:rPr>
        <w:t>היו"ר ראובן ריבלין:</w:t>
      </w:r>
    </w:p>
    <w:p w14:paraId="1C004E6F" w14:textId="77777777" w:rsidR="00000000" w:rsidRDefault="00E84F3B">
      <w:pPr>
        <w:pStyle w:val="a"/>
        <w:rPr>
          <w:rtl/>
        </w:rPr>
      </w:pPr>
    </w:p>
    <w:p w14:paraId="52CDBFA8" w14:textId="77777777" w:rsidR="00000000" w:rsidRDefault="00E84F3B">
      <w:pPr>
        <w:pStyle w:val="a"/>
        <w:rPr>
          <w:rFonts w:hint="cs"/>
          <w:rtl/>
        </w:rPr>
      </w:pPr>
      <w:r>
        <w:rPr>
          <w:rFonts w:hint="cs"/>
          <w:rtl/>
        </w:rPr>
        <w:t xml:space="preserve">כשכואב צועקים, בסדר. אבל אדוני יכול שיכאב לו גם פה וגם שם, ובלבד שאנחנו פה נקיים דיון. </w:t>
      </w:r>
    </w:p>
    <w:p w14:paraId="3A3E66E0" w14:textId="77777777" w:rsidR="00000000" w:rsidRDefault="00E84F3B">
      <w:pPr>
        <w:pStyle w:val="a"/>
        <w:ind w:firstLine="0"/>
        <w:rPr>
          <w:rFonts w:hint="cs"/>
          <w:rtl/>
        </w:rPr>
      </w:pPr>
    </w:p>
    <w:p w14:paraId="06FD66DC" w14:textId="77777777" w:rsidR="00000000" w:rsidRDefault="00E84F3B">
      <w:pPr>
        <w:pStyle w:val="SpeakerCon"/>
        <w:rPr>
          <w:rtl/>
        </w:rPr>
      </w:pPr>
      <w:bookmarkStart w:id="461" w:name="FS000000478T16_07_2003_15_30_34C"/>
      <w:bookmarkEnd w:id="461"/>
      <w:r>
        <w:rPr>
          <w:rtl/>
        </w:rPr>
        <w:t>השר מאיר שטרית:</w:t>
      </w:r>
    </w:p>
    <w:p w14:paraId="425FC456" w14:textId="77777777" w:rsidR="00000000" w:rsidRDefault="00E84F3B">
      <w:pPr>
        <w:pStyle w:val="a"/>
        <w:rPr>
          <w:rtl/>
        </w:rPr>
      </w:pPr>
    </w:p>
    <w:p w14:paraId="6EFBFCD8" w14:textId="77777777" w:rsidR="00000000" w:rsidRDefault="00E84F3B">
      <w:pPr>
        <w:pStyle w:val="a"/>
        <w:rPr>
          <w:rFonts w:hint="cs"/>
          <w:rtl/>
        </w:rPr>
      </w:pPr>
      <w:r>
        <w:rPr>
          <w:rFonts w:hint="cs"/>
          <w:rtl/>
        </w:rPr>
        <w:t xml:space="preserve">למה לא כאב כשהצבעת בעד? </w:t>
      </w:r>
    </w:p>
    <w:p w14:paraId="541FCFFF" w14:textId="77777777" w:rsidR="00000000" w:rsidRDefault="00E84F3B">
      <w:pPr>
        <w:pStyle w:val="a"/>
        <w:rPr>
          <w:rFonts w:hint="cs"/>
          <w:rtl/>
        </w:rPr>
      </w:pPr>
    </w:p>
    <w:p w14:paraId="637B4845" w14:textId="77777777" w:rsidR="00000000" w:rsidRDefault="00E84F3B">
      <w:pPr>
        <w:pStyle w:val="ac"/>
        <w:rPr>
          <w:rtl/>
        </w:rPr>
      </w:pPr>
      <w:r>
        <w:rPr>
          <w:rFonts w:hint="eastAsia"/>
          <w:rtl/>
        </w:rPr>
        <w:t>יצחק</w:t>
      </w:r>
      <w:r>
        <w:rPr>
          <w:rtl/>
        </w:rPr>
        <w:t xml:space="preserve"> כהן (ש"ס):</w:t>
      </w:r>
    </w:p>
    <w:p w14:paraId="0B9068B8" w14:textId="77777777" w:rsidR="00000000" w:rsidRDefault="00E84F3B">
      <w:pPr>
        <w:pStyle w:val="a"/>
        <w:rPr>
          <w:rFonts w:hint="cs"/>
          <w:rtl/>
        </w:rPr>
      </w:pPr>
    </w:p>
    <w:p w14:paraId="3E0E12AA" w14:textId="77777777" w:rsidR="00000000" w:rsidRDefault="00E84F3B">
      <w:pPr>
        <w:pStyle w:val="a"/>
        <w:rPr>
          <w:rFonts w:hint="cs"/>
          <w:rtl/>
        </w:rPr>
      </w:pPr>
      <w:r>
        <w:rPr>
          <w:rFonts w:hint="cs"/>
          <w:rtl/>
        </w:rPr>
        <w:t xml:space="preserve">- - - </w:t>
      </w:r>
    </w:p>
    <w:p w14:paraId="3CEEE9F6" w14:textId="77777777" w:rsidR="00000000" w:rsidRDefault="00E84F3B">
      <w:pPr>
        <w:pStyle w:val="a"/>
        <w:ind w:firstLine="0"/>
        <w:rPr>
          <w:rFonts w:hint="cs"/>
          <w:rtl/>
        </w:rPr>
      </w:pPr>
    </w:p>
    <w:p w14:paraId="349252EB" w14:textId="77777777" w:rsidR="00000000" w:rsidRDefault="00E84F3B">
      <w:pPr>
        <w:pStyle w:val="ad"/>
        <w:rPr>
          <w:rtl/>
        </w:rPr>
      </w:pPr>
      <w:r>
        <w:rPr>
          <w:rtl/>
        </w:rPr>
        <w:t>היו"ר ראובן ריבלין:</w:t>
      </w:r>
    </w:p>
    <w:p w14:paraId="6C83BEF6" w14:textId="77777777" w:rsidR="00000000" w:rsidRDefault="00E84F3B">
      <w:pPr>
        <w:pStyle w:val="a"/>
        <w:rPr>
          <w:rtl/>
        </w:rPr>
      </w:pPr>
    </w:p>
    <w:p w14:paraId="1541C90C" w14:textId="77777777" w:rsidR="00000000" w:rsidRDefault="00E84F3B">
      <w:pPr>
        <w:pStyle w:val="a"/>
        <w:rPr>
          <w:rFonts w:hint="cs"/>
          <w:rtl/>
        </w:rPr>
      </w:pPr>
      <w:r>
        <w:rPr>
          <w:rFonts w:hint="cs"/>
          <w:rtl/>
        </w:rPr>
        <w:t>חבר הכנסת יצחק כהן, למה אתה מרשה לעצמך?</w:t>
      </w:r>
    </w:p>
    <w:p w14:paraId="17CA9792" w14:textId="77777777" w:rsidR="00000000" w:rsidRDefault="00E84F3B">
      <w:pPr>
        <w:pStyle w:val="a"/>
        <w:ind w:firstLine="0"/>
        <w:rPr>
          <w:rFonts w:hint="cs"/>
          <w:rtl/>
        </w:rPr>
      </w:pPr>
    </w:p>
    <w:p w14:paraId="52257715" w14:textId="77777777" w:rsidR="00000000" w:rsidRDefault="00E84F3B">
      <w:pPr>
        <w:pStyle w:val="SpeakerCon"/>
        <w:rPr>
          <w:rtl/>
        </w:rPr>
      </w:pPr>
      <w:bookmarkStart w:id="462" w:name="FS000000478T16_07_2003_15_31_27C"/>
      <w:bookmarkEnd w:id="462"/>
      <w:r>
        <w:rPr>
          <w:rtl/>
        </w:rPr>
        <w:t>השר מאיר שטרית:</w:t>
      </w:r>
    </w:p>
    <w:p w14:paraId="02563F91" w14:textId="77777777" w:rsidR="00000000" w:rsidRDefault="00E84F3B">
      <w:pPr>
        <w:pStyle w:val="a"/>
        <w:rPr>
          <w:rtl/>
        </w:rPr>
      </w:pPr>
    </w:p>
    <w:p w14:paraId="41D15679" w14:textId="77777777" w:rsidR="00000000" w:rsidRDefault="00E84F3B">
      <w:pPr>
        <w:pStyle w:val="a"/>
        <w:rPr>
          <w:rFonts w:hint="cs"/>
          <w:rtl/>
        </w:rPr>
      </w:pPr>
      <w:r>
        <w:rPr>
          <w:rFonts w:hint="cs"/>
          <w:rtl/>
        </w:rPr>
        <w:t xml:space="preserve">חבר הכנסת אזולאי, למה לא כאב כשהצבעתם בעד? </w:t>
      </w:r>
    </w:p>
    <w:p w14:paraId="16EF2DAA" w14:textId="77777777" w:rsidR="00000000" w:rsidRDefault="00E84F3B">
      <w:pPr>
        <w:pStyle w:val="a"/>
        <w:ind w:firstLine="0"/>
        <w:rPr>
          <w:rFonts w:hint="cs"/>
          <w:rtl/>
        </w:rPr>
      </w:pPr>
    </w:p>
    <w:p w14:paraId="70B784BB" w14:textId="77777777" w:rsidR="00000000" w:rsidRDefault="00E84F3B">
      <w:pPr>
        <w:pStyle w:val="ac"/>
        <w:rPr>
          <w:rtl/>
        </w:rPr>
      </w:pPr>
      <w:r>
        <w:rPr>
          <w:rFonts w:hint="eastAsia"/>
          <w:rtl/>
        </w:rPr>
        <w:t>יצחק</w:t>
      </w:r>
      <w:r>
        <w:rPr>
          <w:rtl/>
        </w:rPr>
        <w:t xml:space="preserve"> כהן (ש"ס):</w:t>
      </w:r>
    </w:p>
    <w:p w14:paraId="4B6C000E" w14:textId="77777777" w:rsidR="00000000" w:rsidRDefault="00E84F3B">
      <w:pPr>
        <w:pStyle w:val="a"/>
        <w:rPr>
          <w:rFonts w:hint="cs"/>
          <w:rtl/>
        </w:rPr>
      </w:pPr>
    </w:p>
    <w:p w14:paraId="094AF853" w14:textId="77777777" w:rsidR="00000000" w:rsidRDefault="00E84F3B">
      <w:pPr>
        <w:pStyle w:val="a"/>
        <w:rPr>
          <w:rFonts w:hint="cs"/>
          <w:rtl/>
        </w:rPr>
      </w:pPr>
      <w:r>
        <w:rPr>
          <w:rFonts w:hint="cs"/>
          <w:rtl/>
        </w:rPr>
        <w:t xml:space="preserve">- - - </w:t>
      </w:r>
    </w:p>
    <w:p w14:paraId="1C253676" w14:textId="77777777" w:rsidR="00000000" w:rsidRDefault="00E84F3B">
      <w:pPr>
        <w:pStyle w:val="a"/>
        <w:ind w:firstLine="0"/>
        <w:rPr>
          <w:rFonts w:hint="cs"/>
          <w:rtl/>
        </w:rPr>
      </w:pPr>
    </w:p>
    <w:p w14:paraId="5AA70A15" w14:textId="77777777" w:rsidR="00000000" w:rsidRDefault="00E84F3B">
      <w:pPr>
        <w:pStyle w:val="SpeakerCon"/>
        <w:rPr>
          <w:rtl/>
        </w:rPr>
      </w:pPr>
      <w:bookmarkStart w:id="463" w:name="FS000000478T16_07_2003_15_31_52C"/>
      <w:bookmarkStart w:id="464" w:name="FS000000478T16_07_2003_15_03_28C"/>
      <w:bookmarkEnd w:id="463"/>
      <w:bookmarkEnd w:id="464"/>
      <w:r>
        <w:rPr>
          <w:rtl/>
        </w:rPr>
        <w:t>השר מאיר שטרית:</w:t>
      </w:r>
    </w:p>
    <w:p w14:paraId="553AB0D4" w14:textId="77777777" w:rsidR="00000000" w:rsidRDefault="00E84F3B">
      <w:pPr>
        <w:pStyle w:val="a"/>
        <w:ind w:firstLine="0"/>
        <w:rPr>
          <w:rFonts w:hint="cs"/>
          <w:rtl/>
        </w:rPr>
      </w:pPr>
    </w:p>
    <w:p w14:paraId="479E8FC1" w14:textId="77777777" w:rsidR="00000000" w:rsidRDefault="00E84F3B">
      <w:pPr>
        <w:pStyle w:val="a"/>
        <w:rPr>
          <w:rFonts w:hint="cs"/>
          <w:rtl/>
        </w:rPr>
      </w:pPr>
      <w:r>
        <w:rPr>
          <w:rFonts w:hint="cs"/>
          <w:rtl/>
        </w:rPr>
        <w:t>הצבעתם בעד. הצבעת בעד. מה לעשות?</w:t>
      </w:r>
    </w:p>
    <w:p w14:paraId="28FDB7AE" w14:textId="77777777" w:rsidR="00000000" w:rsidRDefault="00E84F3B">
      <w:pPr>
        <w:pStyle w:val="a"/>
        <w:rPr>
          <w:rFonts w:hint="cs"/>
          <w:rtl/>
        </w:rPr>
      </w:pPr>
    </w:p>
    <w:p w14:paraId="287C5C83" w14:textId="77777777" w:rsidR="00000000" w:rsidRDefault="00E84F3B">
      <w:pPr>
        <w:pStyle w:val="ad"/>
        <w:rPr>
          <w:rtl/>
        </w:rPr>
      </w:pPr>
      <w:r>
        <w:rPr>
          <w:rtl/>
        </w:rPr>
        <w:t>היו"ר ראובן ריבלין:</w:t>
      </w:r>
    </w:p>
    <w:p w14:paraId="45F5E050" w14:textId="77777777" w:rsidR="00000000" w:rsidRDefault="00E84F3B">
      <w:pPr>
        <w:pStyle w:val="a"/>
        <w:rPr>
          <w:rtl/>
        </w:rPr>
      </w:pPr>
    </w:p>
    <w:p w14:paraId="04AB24EC" w14:textId="77777777" w:rsidR="00000000" w:rsidRDefault="00E84F3B">
      <w:pPr>
        <w:pStyle w:val="a"/>
        <w:rPr>
          <w:rFonts w:hint="cs"/>
          <w:rtl/>
        </w:rPr>
      </w:pPr>
      <w:r>
        <w:rPr>
          <w:rFonts w:hint="cs"/>
          <w:rtl/>
        </w:rPr>
        <w:t xml:space="preserve">חבר הכנסת כהן, חבר הכנסת כהן, אני </w:t>
      </w:r>
      <w:r>
        <w:rPr>
          <w:rFonts w:hint="cs"/>
          <w:rtl/>
        </w:rPr>
        <w:t>מבקש. הנה חבר הכנסת פרוש יצא החוצה ונרגע. אנא יצא אדוני החוצה לשתי דקות ויירגע. בבקשה, יצא אדוני קצת החוצה ויירגע ויחזור. לא, לא, אתה נרגעת, עכשיו שב. קצת איפוק, רבותי. בבקשה.</w:t>
      </w:r>
    </w:p>
    <w:p w14:paraId="34B42CA1" w14:textId="77777777" w:rsidR="00000000" w:rsidRDefault="00E84F3B">
      <w:pPr>
        <w:pStyle w:val="a"/>
        <w:rPr>
          <w:rFonts w:hint="cs"/>
          <w:rtl/>
        </w:rPr>
      </w:pPr>
    </w:p>
    <w:p w14:paraId="7F20ED7B" w14:textId="77777777" w:rsidR="00000000" w:rsidRDefault="00E84F3B">
      <w:pPr>
        <w:pStyle w:val="SpeakerCon"/>
        <w:rPr>
          <w:rtl/>
        </w:rPr>
      </w:pPr>
      <w:bookmarkStart w:id="465" w:name="FS000000478T16_07_2003_15_06_47C"/>
      <w:bookmarkEnd w:id="465"/>
      <w:r>
        <w:rPr>
          <w:rtl/>
        </w:rPr>
        <w:t>השר מאיר שטרית:</w:t>
      </w:r>
    </w:p>
    <w:p w14:paraId="2D439573" w14:textId="77777777" w:rsidR="00000000" w:rsidRDefault="00E84F3B">
      <w:pPr>
        <w:pStyle w:val="a"/>
        <w:rPr>
          <w:rtl/>
        </w:rPr>
      </w:pPr>
    </w:p>
    <w:p w14:paraId="14C929BB" w14:textId="77777777" w:rsidR="00000000" w:rsidRDefault="00E84F3B">
      <w:pPr>
        <w:pStyle w:val="a"/>
        <w:rPr>
          <w:rFonts w:hint="cs"/>
          <w:rtl/>
        </w:rPr>
      </w:pPr>
      <w:r>
        <w:rPr>
          <w:rFonts w:hint="cs"/>
          <w:rtl/>
        </w:rPr>
        <w:t>אדוני היושב-ראש, אני חושב שחובתו הבסיסית של פוליטיקאי היא לומר</w:t>
      </w:r>
      <w:r>
        <w:rPr>
          <w:rFonts w:hint="cs"/>
          <w:rtl/>
        </w:rPr>
        <w:t xml:space="preserve"> אמת לציבור. אני חושב שרבים מהיושבים פה מכירים אותי מספיק שנים. עוד אף פעם לא שמע אותי מישהו אומר לא-אמת, גם אם זה עולה לי בדם.</w:t>
      </w:r>
    </w:p>
    <w:p w14:paraId="0452B351" w14:textId="77777777" w:rsidR="00000000" w:rsidRDefault="00E84F3B">
      <w:pPr>
        <w:pStyle w:val="a"/>
        <w:rPr>
          <w:rFonts w:hint="cs"/>
          <w:rtl/>
        </w:rPr>
      </w:pPr>
    </w:p>
    <w:p w14:paraId="73B5EFBB" w14:textId="77777777" w:rsidR="00000000" w:rsidRDefault="00E84F3B">
      <w:pPr>
        <w:pStyle w:val="ac"/>
        <w:rPr>
          <w:rtl/>
        </w:rPr>
      </w:pPr>
      <w:r>
        <w:rPr>
          <w:rFonts w:hint="eastAsia"/>
          <w:rtl/>
        </w:rPr>
        <w:t>יעקב</w:t>
      </w:r>
      <w:r>
        <w:rPr>
          <w:rtl/>
        </w:rPr>
        <w:t xml:space="preserve"> ליצמן (יהדות התורה):</w:t>
      </w:r>
    </w:p>
    <w:p w14:paraId="25BAD9D0" w14:textId="77777777" w:rsidR="00000000" w:rsidRDefault="00E84F3B">
      <w:pPr>
        <w:pStyle w:val="a"/>
        <w:rPr>
          <w:rFonts w:hint="cs"/>
          <w:rtl/>
        </w:rPr>
      </w:pPr>
    </w:p>
    <w:p w14:paraId="0C42C43A" w14:textId="77777777" w:rsidR="00000000" w:rsidRDefault="00E84F3B">
      <w:pPr>
        <w:pStyle w:val="a"/>
        <w:ind w:firstLine="0"/>
        <w:rPr>
          <w:rFonts w:hint="cs"/>
          <w:rtl/>
        </w:rPr>
      </w:pPr>
      <w:r>
        <w:rPr>
          <w:rFonts w:hint="cs"/>
          <w:rtl/>
        </w:rPr>
        <w:tab/>
        <w:t xml:space="preserve">- - - </w:t>
      </w:r>
    </w:p>
    <w:p w14:paraId="786E995E" w14:textId="77777777" w:rsidR="00000000" w:rsidRDefault="00E84F3B">
      <w:pPr>
        <w:pStyle w:val="a"/>
        <w:ind w:firstLine="0"/>
        <w:rPr>
          <w:rFonts w:hint="cs"/>
          <w:rtl/>
        </w:rPr>
      </w:pPr>
    </w:p>
    <w:p w14:paraId="45FEA31C" w14:textId="77777777" w:rsidR="00000000" w:rsidRDefault="00E84F3B">
      <w:pPr>
        <w:pStyle w:val="SpeakerCon"/>
        <w:rPr>
          <w:rtl/>
        </w:rPr>
      </w:pPr>
      <w:bookmarkStart w:id="466" w:name="FS000000478T16_07_2003_15_09_59C"/>
      <w:bookmarkEnd w:id="466"/>
      <w:r>
        <w:rPr>
          <w:rtl/>
        </w:rPr>
        <w:t>השר מאיר שטרית:</w:t>
      </w:r>
    </w:p>
    <w:p w14:paraId="54C43BAB" w14:textId="77777777" w:rsidR="00000000" w:rsidRDefault="00E84F3B">
      <w:pPr>
        <w:pStyle w:val="a"/>
        <w:rPr>
          <w:rtl/>
        </w:rPr>
      </w:pPr>
    </w:p>
    <w:p w14:paraId="0731E870" w14:textId="77777777" w:rsidR="00000000" w:rsidRDefault="00E84F3B">
      <w:pPr>
        <w:pStyle w:val="a"/>
        <w:rPr>
          <w:rFonts w:hint="cs"/>
          <w:rtl/>
        </w:rPr>
      </w:pPr>
      <w:r>
        <w:rPr>
          <w:rFonts w:hint="cs"/>
          <w:rtl/>
        </w:rPr>
        <w:t>זה לא משנה לי, אני תמיד אומר את האמת. ורבותי, אני אומר לכם עוד פעם, ואני ב</w:t>
      </w:r>
      <w:r>
        <w:rPr>
          <w:rFonts w:hint="cs"/>
          <w:rtl/>
        </w:rPr>
        <w:t>אתי לענות לא מתוך התחמקות: אני עומד מאחורי ההצבעה שלי, אני חושב שנכון עשתה הממשלה שקיצצה בכל הקצבאות, לרבות קצבאות לאמהות חד-הוריות. לא היתה שום הצדקה למצב הקודם, כי הוא נתן אינסנטיב לאנשים לא לעבוד. יותר מזה, אני חושב שמתן הקצבאות בדרך שניתנו עודד אנשים ל</w:t>
      </w:r>
      <w:r>
        <w:rPr>
          <w:rFonts w:hint="cs"/>
          <w:rtl/>
        </w:rPr>
        <w:t>היכנס למעגל של הבטחת הכנסה, אחרת אף אחד לא יכול להסביר לי איך קרה שמשנת 1990 עד שנת 2003 עלה מספר מקבלי הבטחת הכנסה מ-9,900 ל-158,000.</w:t>
      </w:r>
    </w:p>
    <w:p w14:paraId="20AED7F2" w14:textId="77777777" w:rsidR="00000000" w:rsidRDefault="00E84F3B">
      <w:pPr>
        <w:pStyle w:val="a"/>
        <w:rPr>
          <w:rFonts w:hint="cs"/>
          <w:rtl/>
        </w:rPr>
      </w:pPr>
    </w:p>
    <w:p w14:paraId="6E9F2EC9" w14:textId="77777777" w:rsidR="00000000" w:rsidRDefault="00E84F3B">
      <w:pPr>
        <w:pStyle w:val="ac"/>
        <w:rPr>
          <w:rtl/>
        </w:rPr>
      </w:pPr>
      <w:r>
        <w:rPr>
          <w:rFonts w:hint="eastAsia"/>
          <w:rtl/>
        </w:rPr>
        <w:t>עסאם</w:t>
      </w:r>
      <w:r>
        <w:rPr>
          <w:rtl/>
        </w:rPr>
        <w:t xml:space="preserve"> מח'ול (חד"ש-תע"ל):</w:t>
      </w:r>
    </w:p>
    <w:p w14:paraId="6BD2C6FC" w14:textId="77777777" w:rsidR="00000000" w:rsidRDefault="00E84F3B">
      <w:pPr>
        <w:pStyle w:val="a"/>
        <w:ind w:firstLine="0"/>
        <w:rPr>
          <w:rFonts w:hint="cs"/>
          <w:rtl/>
        </w:rPr>
      </w:pPr>
    </w:p>
    <w:p w14:paraId="10289607" w14:textId="77777777" w:rsidR="00000000" w:rsidRDefault="00E84F3B">
      <w:pPr>
        <w:pStyle w:val="a"/>
        <w:ind w:firstLine="0"/>
        <w:rPr>
          <w:rFonts w:hint="cs"/>
          <w:rtl/>
        </w:rPr>
      </w:pPr>
      <w:r>
        <w:rPr>
          <w:rFonts w:hint="cs"/>
          <w:rtl/>
        </w:rPr>
        <w:tab/>
        <w:t xml:space="preserve">מפעלים נסגרו. </w:t>
      </w:r>
    </w:p>
    <w:p w14:paraId="0010545A" w14:textId="77777777" w:rsidR="00000000" w:rsidRDefault="00E84F3B">
      <w:pPr>
        <w:pStyle w:val="a"/>
        <w:ind w:firstLine="0"/>
        <w:rPr>
          <w:rFonts w:hint="cs"/>
          <w:rtl/>
        </w:rPr>
      </w:pPr>
    </w:p>
    <w:p w14:paraId="0D80B0F4" w14:textId="77777777" w:rsidR="00000000" w:rsidRDefault="00E84F3B">
      <w:pPr>
        <w:pStyle w:val="ac"/>
        <w:rPr>
          <w:rtl/>
        </w:rPr>
      </w:pPr>
      <w:r>
        <w:rPr>
          <w:rFonts w:hint="eastAsia"/>
          <w:rtl/>
        </w:rPr>
        <w:t>נסים</w:t>
      </w:r>
      <w:r>
        <w:rPr>
          <w:rtl/>
        </w:rPr>
        <w:t xml:space="preserve"> זאב (ש"ס):</w:t>
      </w:r>
    </w:p>
    <w:p w14:paraId="1D113339" w14:textId="77777777" w:rsidR="00000000" w:rsidRDefault="00E84F3B">
      <w:pPr>
        <w:pStyle w:val="a"/>
        <w:rPr>
          <w:rFonts w:hint="cs"/>
          <w:rtl/>
        </w:rPr>
      </w:pPr>
    </w:p>
    <w:p w14:paraId="37E6C3C7" w14:textId="77777777" w:rsidR="00000000" w:rsidRDefault="00E84F3B">
      <w:pPr>
        <w:pStyle w:val="a"/>
        <w:rPr>
          <w:rFonts w:hint="cs"/>
          <w:rtl/>
        </w:rPr>
      </w:pPr>
      <w:r>
        <w:rPr>
          <w:rFonts w:hint="cs"/>
          <w:rtl/>
        </w:rPr>
        <w:t>- - -</w:t>
      </w:r>
    </w:p>
    <w:p w14:paraId="2AF18827" w14:textId="77777777" w:rsidR="00000000" w:rsidRDefault="00E84F3B">
      <w:pPr>
        <w:pStyle w:val="a"/>
        <w:rPr>
          <w:rFonts w:hint="cs"/>
          <w:rtl/>
        </w:rPr>
      </w:pPr>
    </w:p>
    <w:p w14:paraId="0F01185D" w14:textId="77777777" w:rsidR="00000000" w:rsidRDefault="00E84F3B">
      <w:pPr>
        <w:pStyle w:val="ad"/>
        <w:rPr>
          <w:rtl/>
        </w:rPr>
      </w:pPr>
      <w:r>
        <w:rPr>
          <w:rtl/>
        </w:rPr>
        <w:t>היו"ר ראובן ריבלין:</w:t>
      </w:r>
    </w:p>
    <w:p w14:paraId="3810533F" w14:textId="77777777" w:rsidR="00000000" w:rsidRDefault="00E84F3B">
      <w:pPr>
        <w:pStyle w:val="a"/>
        <w:rPr>
          <w:rtl/>
        </w:rPr>
      </w:pPr>
    </w:p>
    <w:p w14:paraId="655658D9" w14:textId="77777777" w:rsidR="00000000" w:rsidRDefault="00E84F3B">
      <w:pPr>
        <w:pStyle w:val="a"/>
        <w:rPr>
          <w:rFonts w:hint="cs"/>
          <w:rtl/>
        </w:rPr>
      </w:pPr>
      <w:r>
        <w:rPr>
          <w:rFonts w:hint="cs"/>
          <w:rtl/>
        </w:rPr>
        <w:t>חבר הכנסת נסים זאב. חבר הכנסת נסי</w:t>
      </w:r>
      <w:r>
        <w:rPr>
          <w:rFonts w:hint="cs"/>
          <w:rtl/>
        </w:rPr>
        <w:t>ם זאב.</w:t>
      </w:r>
    </w:p>
    <w:p w14:paraId="3C9B692E" w14:textId="77777777" w:rsidR="00000000" w:rsidRDefault="00E84F3B">
      <w:pPr>
        <w:pStyle w:val="a"/>
        <w:rPr>
          <w:rFonts w:hint="cs"/>
          <w:rtl/>
        </w:rPr>
      </w:pPr>
    </w:p>
    <w:p w14:paraId="311ED637" w14:textId="77777777" w:rsidR="00000000" w:rsidRDefault="00E84F3B">
      <w:pPr>
        <w:pStyle w:val="ac"/>
        <w:rPr>
          <w:rtl/>
        </w:rPr>
      </w:pPr>
      <w:r>
        <w:rPr>
          <w:rFonts w:hint="eastAsia"/>
          <w:rtl/>
        </w:rPr>
        <w:t>יעקב</w:t>
      </w:r>
      <w:r>
        <w:rPr>
          <w:rtl/>
        </w:rPr>
        <w:t xml:space="preserve"> ליצמן (יהדות התורה):</w:t>
      </w:r>
    </w:p>
    <w:p w14:paraId="070CC0EB" w14:textId="77777777" w:rsidR="00000000" w:rsidRDefault="00E84F3B">
      <w:pPr>
        <w:pStyle w:val="a"/>
        <w:rPr>
          <w:rFonts w:hint="cs"/>
          <w:rtl/>
        </w:rPr>
      </w:pPr>
    </w:p>
    <w:p w14:paraId="0F51AF0C" w14:textId="77777777" w:rsidR="00000000" w:rsidRDefault="00E84F3B">
      <w:pPr>
        <w:pStyle w:val="a"/>
        <w:rPr>
          <w:rFonts w:hint="cs"/>
          <w:rtl/>
        </w:rPr>
      </w:pPr>
      <w:r>
        <w:rPr>
          <w:rFonts w:hint="cs"/>
          <w:rtl/>
        </w:rPr>
        <w:t>- - -</w:t>
      </w:r>
    </w:p>
    <w:p w14:paraId="4BB51143" w14:textId="77777777" w:rsidR="00000000" w:rsidRDefault="00E84F3B">
      <w:pPr>
        <w:pStyle w:val="a"/>
        <w:rPr>
          <w:rFonts w:hint="cs"/>
          <w:rtl/>
        </w:rPr>
      </w:pPr>
    </w:p>
    <w:p w14:paraId="7C641020" w14:textId="77777777" w:rsidR="00000000" w:rsidRDefault="00E84F3B">
      <w:pPr>
        <w:pStyle w:val="ac"/>
        <w:rPr>
          <w:rtl/>
        </w:rPr>
      </w:pPr>
      <w:r>
        <w:rPr>
          <w:rFonts w:hint="eastAsia"/>
          <w:rtl/>
        </w:rPr>
        <w:t>רוחמה</w:t>
      </w:r>
      <w:r>
        <w:rPr>
          <w:rtl/>
        </w:rPr>
        <w:t xml:space="preserve"> אברהם (הליכוד):</w:t>
      </w:r>
    </w:p>
    <w:p w14:paraId="25CBA532" w14:textId="77777777" w:rsidR="00000000" w:rsidRDefault="00E84F3B">
      <w:pPr>
        <w:pStyle w:val="a"/>
        <w:rPr>
          <w:rFonts w:hint="cs"/>
          <w:rtl/>
        </w:rPr>
      </w:pPr>
    </w:p>
    <w:p w14:paraId="108D3586" w14:textId="77777777" w:rsidR="00000000" w:rsidRDefault="00E84F3B">
      <w:pPr>
        <w:pStyle w:val="a"/>
        <w:rPr>
          <w:rFonts w:hint="cs"/>
          <w:rtl/>
        </w:rPr>
      </w:pPr>
      <w:r>
        <w:rPr>
          <w:rFonts w:hint="cs"/>
          <w:rtl/>
        </w:rPr>
        <w:t>- - -</w:t>
      </w:r>
    </w:p>
    <w:p w14:paraId="144B1EAA" w14:textId="77777777" w:rsidR="00000000" w:rsidRDefault="00E84F3B">
      <w:pPr>
        <w:pStyle w:val="a"/>
        <w:rPr>
          <w:rFonts w:hint="cs"/>
          <w:rtl/>
        </w:rPr>
      </w:pPr>
    </w:p>
    <w:p w14:paraId="20E41017" w14:textId="77777777" w:rsidR="00000000" w:rsidRDefault="00E84F3B">
      <w:pPr>
        <w:pStyle w:val="SpeakerCon"/>
        <w:rPr>
          <w:rtl/>
        </w:rPr>
      </w:pPr>
      <w:bookmarkStart w:id="467" w:name="FS000000478T16_07_2003_15_14_16C"/>
      <w:bookmarkEnd w:id="467"/>
      <w:r>
        <w:rPr>
          <w:rtl/>
        </w:rPr>
        <w:t>השר מאיר שטרית:</w:t>
      </w:r>
    </w:p>
    <w:p w14:paraId="6849FBE6" w14:textId="77777777" w:rsidR="00000000" w:rsidRDefault="00E84F3B">
      <w:pPr>
        <w:pStyle w:val="a"/>
        <w:rPr>
          <w:rtl/>
        </w:rPr>
      </w:pPr>
    </w:p>
    <w:p w14:paraId="79519392" w14:textId="77777777" w:rsidR="00000000" w:rsidRDefault="00E84F3B">
      <w:pPr>
        <w:pStyle w:val="a"/>
        <w:rPr>
          <w:rFonts w:hint="cs"/>
          <w:rtl/>
        </w:rPr>
      </w:pPr>
      <w:r>
        <w:rPr>
          <w:rFonts w:hint="cs"/>
          <w:rtl/>
        </w:rPr>
        <w:t>מספר מקבלי הבטחת הכנסה גדל לא מפני שמפעלים נסגרו, חבר הכנסת עסאם מח'ול. במפעלים שנסגרו יש עוד 250,000 מובטלים, חוץ ממקבלי הבטחת הכנסה. מקבלי הבטחת הכנסה הם אנשים שזכאי</w:t>
      </w:r>
      <w:r>
        <w:rPr>
          <w:rFonts w:hint="cs"/>
          <w:rtl/>
        </w:rPr>
        <w:t xml:space="preserve">ם לקבל הבטחת הכנסה בלי לעבוד. זה מה שנקרא הבטחת הכנסה. אז אתה רוצה להגיד לי ש-158,000 איש ואשה בארץ לא מסוגלים לעבוד במדינה, בכלל? </w:t>
      </w:r>
    </w:p>
    <w:p w14:paraId="49975341" w14:textId="77777777" w:rsidR="00000000" w:rsidRDefault="00E84F3B">
      <w:pPr>
        <w:pStyle w:val="a"/>
        <w:rPr>
          <w:rFonts w:hint="cs"/>
          <w:rtl/>
        </w:rPr>
      </w:pPr>
    </w:p>
    <w:p w14:paraId="4D61D155" w14:textId="77777777" w:rsidR="00000000" w:rsidRDefault="00E84F3B">
      <w:pPr>
        <w:pStyle w:val="ac"/>
        <w:rPr>
          <w:rtl/>
        </w:rPr>
      </w:pPr>
      <w:r>
        <w:rPr>
          <w:rFonts w:hint="eastAsia"/>
          <w:rtl/>
        </w:rPr>
        <w:t>עסאם</w:t>
      </w:r>
      <w:r>
        <w:rPr>
          <w:rtl/>
        </w:rPr>
        <w:t xml:space="preserve"> מח'ול (חד"ש-תע"ל):</w:t>
      </w:r>
    </w:p>
    <w:p w14:paraId="3CA89939" w14:textId="77777777" w:rsidR="00000000" w:rsidRDefault="00E84F3B">
      <w:pPr>
        <w:pStyle w:val="a"/>
        <w:rPr>
          <w:rFonts w:hint="cs"/>
          <w:rtl/>
        </w:rPr>
      </w:pPr>
    </w:p>
    <w:p w14:paraId="2B0AF667" w14:textId="77777777" w:rsidR="00000000" w:rsidRDefault="00E84F3B">
      <w:pPr>
        <w:pStyle w:val="a"/>
        <w:rPr>
          <w:rFonts w:hint="cs"/>
          <w:rtl/>
        </w:rPr>
      </w:pPr>
      <w:r>
        <w:rPr>
          <w:rFonts w:hint="cs"/>
          <w:rtl/>
        </w:rPr>
        <w:t>זו עובדה - - -</w:t>
      </w:r>
    </w:p>
    <w:p w14:paraId="5E9B86F6" w14:textId="77777777" w:rsidR="00000000" w:rsidRDefault="00E84F3B">
      <w:pPr>
        <w:pStyle w:val="a"/>
        <w:rPr>
          <w:rFonts w:hint="cs"/>
          <w:rtl/>
        </w:rPr>
      </w:pPr>
    </w:p>
    <w:p w14:paraId="0F957864" w14:textId="77777777" w:rsidR="00000000" w:rsidRDefault="00E84F3B">
      <w:pPr>
        <w:pStyle w:val="SpeakerCon"/>
        <w:rPr>
          <w:rtl/>
        </w:rPr>
      </w:pPr>
      <w:bookmarkStart w:id="468" w:name="FS000000478T16_07_2003_15_18_56C"/>
      <w:bookmarkEnd w:id="468"/>
      <w:r>
        <w:rPr>
          <w:rtl/>
        </w:rPr>
        <w:t>השר מאיר שטרית:</w:t>
      </w:r>
    </w:p>
    <w:p w14:paraId="743852D1" w14:textId="77777777" w:rsidR="00000000" w:rsidRDefault="00E84F3B">
      <w:pPr>
        <w:pStyle w:val="a"/>
        <w:rPr>
          <w:rtl/>
        </w:rPr>
      </w:pPr>
    </w:p>
    <w:p w14:paraId="2FCE0880" w14:textId="77777777" w:rsidR="00000000" w:rsidRDefault="00E84F3B">
      <w:pPr>
        <w:pStyle w:val="a"/>
        <w:rPr>
          <w:rFonts w:hint="cs"/>
          <w:rtl/>
        </w:rPr>
      </w:pPr>
      <w:r>
        <w:rPr>
          <w:rFonts w:hint="cs"/>
          <w:rtl/>
        </w:rPr>
        <w:t>זו בכלל לא עובדה. חבר הכנסת עסאם מח'ול, זו בכלל לא עובדה. זה שהמד</w:t>
      </w:r>
      <w:r>
        <w:rPr>
          <w:rFonts w:hint="cs"/>
          <w:rtl/>
        </w:rPr>
        <w:t xml:space="preserve">ינה נותנת ביד רכה לכל מי שרוצה, לכל מי שנכנס להבטחת הכנסה, כסף שאין לה </w:t>
      </w:r>
      <w:r>
        <w:rPr>
          <w:rtl/>
        </w:rPr>
        <w:t>–</w:t>
      </w:r>
      <w:r>
        <w:rPr>
          <w:rFonts w:hint="cs"/>
          <w:rtl/>
        </w:rPr>
        <w:t xml:space="preserve"> זו שערורייה, כי אם נמשיך לתת כסף שאין לנו, רבותי, המדינה תתרסק, ואז לא יהיה - - -</w:t>
      </w:r>
    </w:p>
    <w:p w14:paraId="0E28D19F" w14:textId="77777777" w:rsidR="00000000" w:rsidRDefault="00E84F3B">
      <w:pPr>
        <w:pStyle w:val="a"/>
        <w:rPr>
          <w:rFonts w:hint="cs"/>
          <w:rtl/>
        </w:rPr>
      </w:pPr>
    </w:p>
    <w:p w14:paraId="4EFE804D" w14:textId="77777777" w:rsidR="00000000" w:rsidRDefault="00E84F3B">
      <w:pPr>
        <w:pStyle w:val="ac"/>
        <w:rPr>
          <w:rtl/>
        </w:rPr>
      </w:pPr>
      <w:r>
        <w:rPr>
          <w:rFonts w:hint="eastAsia"/>
          <w:rtl/>
        </w:rPr>
        <w:t>עסאם</w:t>
      </w:r>
      <w:r>
        <w:rPr>
          <w:rtl/>
        </w:rPr>
        <w:t xml:space="preserve"> מח'ול (חד"ש-תע"ל):</w:t>
      </w:r>
    </w:p>
    <w:p w14:paraId="148CE503" w14:textId="77777777" w:rsidR="00000000" w:rsidRDefault="00E84F3B">
      <w:pPr>
        <w:pStyle w:val="a"/>
        <w:rPr>
          <w:rFonts w:hint="cs"/>
          <w:rtl/>
        </w:rPr>
      </w:pPr>
    </w:p>
    <w:p w14:paraId="7C3A7229" w14:textId="77777777" w:rsidR="00000000" w:rsidRDefault="00E84F3B">
      <w:pPr>
        <w:pStyle w:val="a"/>
        <w:rPr>
          <w:rFonts w:hint="cs"/>
          <w:rtl/>
        </w:rPr>
      </w:pPr>
      <w:r>
        <w:rPr>
          <w:rFonts w:hint="cs"/>
          <w:rtl/>
        </w:rPr>
        <w:t>- - -</w:t>
      </w:r>
    </w:p>
    <w:p w14:paraId="693A996F" w14:textId="77777777" w:rsidR="00000000" w:rsidRDefault="00E84F3B">
      <w:pPr>
        <w:pStyle w:val="a"/>
        <w:rPr>
          <w:rFonts w:hint="cs"/>
          <w:rtl/>
        </w:rPr>
      </w:pPr>
    </w:p>
    <w:p w14:paraId="081D31FC" w14:textId="77777777" w:rsidR="00000000" w:rsidRDefault="00E84F3B">
      <w:pPr>
        <w:pStyle w:val="SpeakerCon"/>
        <w:rPr>
          <w:rtl/>
        </w:rPr>
      </w:pPr>
      <w:bookmarkStart w:id="469" w:name="FS000000478T16_07_2003_15_20_39C"/>
      <w:bookmarkEnd w:id="469"/>
      <w:r>
        <w:rPr>
          <w:rtl/>
        </w:rPr>
        <w:t>השר מאיר שטרית:</w:t>
      </w:r>
    </w:p>
    <w:p w14:paraId="63135148" w14:textId="77777777" w:rsidR="00000000" w:rsidRDefault="00E84F3B">
      <w:pPr>
        <w:pStyle w:val="a"/>
        <w:rPr>
          <w:rtl/>
        </w:rPr>
      </w:pPr>
    </w:p>
    <w:p w14:paraId="772234F5" w14:textId="77777777" w:rsidR="00000000" w:rsidRDefault="00E84F3B">
      <w:pPr>
        <w:pStyle w:val="a"/>
        <w:rPr>
          <w:rFonts w:hint="cs"/>
          <w:rtl/>
        </w:rPr>
      </w:pPr>
      <w:r>
        <w:rPr>
          <w:rFonts w:hint="cs"/>
          <w:rtl/>
        </w:rPr>
        <w:t>חבר הכנסת עסאם מח'ול, שמעתי אותך בשקט.  ואז לא יהיה</w:t>
      </w:r>
      <w:r>
        <w:rPr>
          <w:rFonts w:hint="cs"/>
          <w:rtl/>
        </w:rPr>
        <w:t xml:space="preserve"> - - -</w:t>
      </w:r>
    </w:p>
    <w:p w14:paraId="76569A3B" w14:textId="77777777" w:rsidR="00000000" w:rsidRDefault="00E84F3B">
      <w:pPr>
        <w:pStyle w:val="a"/>
        <w:rPr>
          <w:rtl/>
        </w:rPr>
      </w:pPr>
    </w:p>
    <w:p w14:paraId="7367B3C1" w14:textId="77777777" w:rsidR="00000000" w:rsidRDefault="00E84F3B">
      <w:pPr>
        <w:pStyle w:val="a"/>
        <w:rPr>
          <w:rFonts w:hint="cs"/>
          <w:rtl/>
        </w:rPr>
      </w:pPr>
    </w:p>
    <w:p w14:paraId="6C67E9B9" w14:textId="77777777" w:rsidR="00000000" w:rsidRDefault="00E84F3B">
      <w:pPr>
        <w:pStyle w:val="ac"/>
        <w:rPr>
          <w:rtl/>
        </w:rPr>
      </w:pPr>
      <w:r>
        <w:rPr>
          <w:rFonts w:hint="eastAsia"/>
          <w:rtl/>
        </w:rPr>
        <w:t>יצחק</w:t>
      </w:r>
      <w:r>
        <w:rPr>
          <w:rtl/>
        </w:rPr>
        <w:t xml:space="preserve"> כהן (ש"ס):</w:t>
      </w:r>
    </w:p>
    <w:p w14:paraId="697E4CB9" w14:textId="77777777" w:rsidR="00000000" w:rsidRDefault="00E84F3B">
      <w:pPr>
        <w:pStyle w:val="a"/>
        <w:rPr>
          <w:rFonts w:hint="cs"/>
          <w:rtl/>
        </w:rPr>
      </w:pPr>
    </w:p>
    <w:p w14:paraId="2D52526A" w14:textId="77777777" w:rsidR="00000000" w:rsidRDefault="00E84F3B">
      <w:pPr>
        <w:pStyle w:val="a"/>
        <w:rPr>
          <w:rFonts w:hint="cs"/>
          <w:rtl/>
        </w:rPr>
      </w:pPr>
      <w:r>
        <w:rPr>
          <w:rFonts w:hint="cs"/>
          <w:rtl/>
        </w:rPr>
        <w:t>- - -</w:t>
      </w:r>
    </w:p>
    <w:p w14:paraId="4A3073FD" w14:textId="77777777" w:rsidR="00000000" w:rsidRDefault="00E84F3B">
      <w:pPr>
        <w:pStyle w:val="a"/>
        <w:rPr>
          <w:rFonts w:hint="cs"/>
          <w:rtl/>
        </w:rPr>
      </w:pPr>
    </w:p>
    <w:p w14:paraId="3FDE95B0" w14:textId="77777777" w:rsidR="00000000" w:rsidRDefault="00E84F3B">
      <w:pPr>
        <w:pStyle w:val="ad"/>
        <w:rPr>
          <w:rtl/>
        </w:rPr>
      </w:pPr>
      <w:r>
        <w:rPr>
          <w:rtl/>
        </w:rPr>
        <w:t>היו"ר ראובן ריבלין:</w:t>
      </w:r>
    </w:p>
    <w:p w14:paraId="5921668A" w14:textId="77777777" w:rsidR="00000000" w:rsidRDefault="00E84F3B">
      <w:pPr>
        <w:pStyle w:val="a"/>
        <w:rPr>
          <w:rtl/>
        </w:rPr>
      </w:pPr>
    </w:p>
    <w:p w14:paraId="7167A1A8" w14:textId="77777777" w:rsidR="00000000" w:rsidRDefault="00E84F3B">
      <w:pPr>
        <w:pStyle w:val="a"/>
        <w:rPr>
          <w:rFonts w:hint="cs"/>
          <w:rtl/>
        </w:rPr>
      </w:pPr>
      <w:r>
        <w:rPr>
          <w:rFonts w:hint="cs"/>
          <w:rtl/>
        </w:rPr>
        <w:t xml:space="preserve">חבר הכנסת כהן, חשבתי שאדוני יצא להירגע. </w:t>
      </w:r>
    </w:p>
    <w:p w14:paraId="2FB1AEF5" w14:textId="77777777" w:rsidR="00000000" w:rsidRDefault="00E84F3B">
      <w:pPr>
        <w:pStyle w:val="a"/>
        <w:rPr>
          <w:rFonts w:hint="cs"/>
          <w:rtl/>
        </w:rPr>
      </w:pPr>
    </w:p>
    <w:p w14:paraId="4E91A978" w14:textId="77777777" w:rsidR="00000000" w:rsidRDefault="00E84F3B">
      <w:pPr>
        <w:pStyle w:val="SpeakerCon"/>
        <w:rPr>
          <w:rtl/>
        </w:rPr>
      </w:pPr>
      <w:bookmarkStart w:id="470" w:name="FS000000478T16_07_2003_15_21_36C"/>
      <w:bookmarkEnd w:id="470"/>
      <w:r>
        <w:rPr>
          <w:rtl/>
        </w:rPr>
        <w:t>השר מאיר שטרית:</w:t>
      </w:r>
    </w:p>
    <w:p w14:paraId="451F50D6" w14:textId="77777777" w:rsidR="00000000" w:rsidRDefault="00E84F3B">
      <w:pPr>
        <w:pStyle w:val="a"/>
        <w:rPr>
          <w:rtl/>
        </w:rPr>
      </w:pPr>
    </w:p>
    <w:p w14:paraId="5D6CFF53" w14:textId="77777777" w:rsidR="00000000" w:rsidRDefault="00E84F3B">
      <w:pPr>
        <w:pStyle w:val="a"/>
        <w:rPr>
          <w:rFonts w:hint="cs"/>
          <w:rtl/>
        </w:rPr>
      </w:pPr>
      <w:r>
        <w:rPr>
          <w:rFonts w:hint="cs"/>
          <w:rtl/>
        </w:rPr>
        <w:t xml:space="preserve">ואז לא יהיה שקל אחד לתת לקצבאות; שקל אחד לא יהיה. </w:t>
      </w:r>
    </w:p>
    <w:p w14:paraId="398C0E56" w14:textId="77777777" w:rsidR="00000000" w:rsidRDefault="00E84F3B">
      <w:pPr>
        <w:pStyle w:val="a"/>
        <w:rPr>
          <w:rFonts w:hint="cs"/>
          <w:rtl/>
        </w:rPr>
      </w:pPr>
    </w:p>
    <w:p w14:paraId="4D0EC465" w14:textId="77777777" w:rsidR="00000000" w:rsidRDefault="00E84F3B">
      <w:pPr>
        <w:pStyle w:val="ac"/>
        <w:rPr>
          <w:rtl/>
        </w:rPr>
      </w:pPr>
      <w:r>
        <w:rPr>
          <w:rFonts w:hint="eastAsia"/>
          <w:rtl/>
        </w:rPr>
        <w:t>עסאם</w:t>
      </w:r>
      <w:r>
        <w:rPr>
          <w:rtl/>
        </w:rPr>
        <w:t xml:space="preserve"> מח'ול (חד"ש-תע"ל):</w:t>
      </w:r>
    </w:p>
    <w:p w14:paraId="4A9137A6" w14:textId="77777777" w:rsidR="00000000" w:rsidRDefault="00E84F3B">
      <w:pPr>
        <w:pStyle w:val="a"/>
        <w:rPr>
          <w:rFonts w:hint="cs"/>
          <w:rtl/>
        </w:rPr>
      </w:pPr>
    </w:p>
    <w:p w14:paraId="4010B6CB" w14:textId="77777777" w:rsidR="00000000" w:rsidRDefault="00E84F3B">
      <w:pPr>
        <w:pStyle w:val="a"/>
        <w:rPr>
          <w:rFonts w:hint="cs"/>
          <w:rtl/>
        </w:rPr>
      </w:pPr>
      <w:r>
        <w:rPr>
          <w:rFonts w:hint="cs"/>
          <w:rtl/>
        </w:rPr>
        <w:t>אבל האבטלה מתרחבת - - -</w:t>
      </w:r>
    </w:p>
    <w:p w14:paraId="5C415B44" w14:textId="77777777" w:rsidR="00000000" w:rsidRDefault="00E84F3B">
      <w:pPr>
        <w:pStyle w:val="a"/>
        <w:rPr>
          <w:rFonts w:hint="cs"/>
          <w:rtl/>
        </w:rPr>
      </w:pPr>
    </w:p>
    <w:p w14:paraId="52573185" w14:textId="77777777" w:rsidR="00000000" w:rsidRDefault="00E84F3B">
      <w:pPr>
        <w:pStyle w:val="ad"/>
        <w:rPr>
          <w:rtl/>
        </w:rPr>
      </w:pPr>
      <w:r>
        <w:rPr>
          <w:rtl/>
        </w:rPr>
        <w:t>היו"ר ראובן ריבלין:</w:t>
      </w:r>
    </w:p>
    <w:p w14:paraId="761391C8" w14:textId="77777777" w:rsidR="00000000" w:rsidRDefault="00E84F3B">
      <w:pPr>
        <w:pStyle w:val="a"/>
        <w:rPr>
          <w:rtl/>
        </w:rPr>
      </w:pPr>
    </w:p>
    <w:p w14:paraId="67CC9705" w14:textId="77777777" w:rsidR="00000000" w:rsidRDefault="00E84F3B">
      <w:pPr>
        <w:pStyle w:val="a"/>
        <w:rPr>
          <w:rFonts w:hint="cs"/>
          <w:rtl/>
        </w:rPr>
      </w:pPr>
      <w:r>
        <w:rPr>
          <w:rFonts w:hint="cs"/>
          <w:rtl/>
        </w:rPr>
        <w:t>תודה, חבר הכנסת מח'ו</w:t>
      </w:r>
      <w:r>
        <w:rPr>
          <w:rFonts w:hint="cs"/>
          <w:rtl/>
        </w:rPr>
        <w:t>ל. חבר הכנסת מח'ול, תודה. הוא שמע.</w:t>
      </w:r>
    </w:p>
    <w:p w14:paraId="2ECA9447" w14:textId="77777777" w:rsidR="00000000" w:rsidRDefault="00E84F3B">
      <w:pPr>
        <w:pStyle w:val="a"/>
        <w:rPr>
          <w:rFonts w:hint="cs"/>
          <w:rtl/>
        </w:rPr>
      </w:pPr>
    </w:p>
    <w:p w14:paraId="2CA72C21" w14:textId="77777777" w:rsidR="00000000" w:rsidRDefault="00E84F3B">
      <w:pPr>
        <w:pStyle w:val="SpeakerCon"/>
        <w:rPr>
          <w:rtl/>
        </w:rPr>
      </w:pPr>
      <w:bookmarkStart w:id="471" w:name="FS000000478T16_07_2003_15_22_29C"/>
      <w:bookmarkEnd w:id="471"/>
      <w:r>
        <w:rPr>
          <w:rtl/>
        </w:rPr>
        <w:t>השר מאיר שטרית:</w:t>
      </w:r>
    </w:p>
    <w:p w14:paraId="2454BAA4" w14:textId="77777777" w:rsidR="00000000" w:rsidRDefault="00E84F3B">
      <w:pPr>
        <w:pStyle w:val="a"/>
        <w:rPr>
          <w:rtl/>
        </w:rPr>
      </w:pPr>
    </w:p>
    <w:p w14:paraId="6188F872" w14:textId="77777777" w:rsidR="00000000" w:rsidRDefault="00E84F3B">
      <w:pPr>
        <w:pStyle w:val="a"/>
        <w:rPr>
          <w:rFonts w:hint="cs"/>
          <w:rtl/>
        </w:rPr>
      </w:pPr>
      <w:r>
        <w:rPr>
          <w:rFonts w:hint="cs"/>
          <w:rtl/>
        </w:rPr>
        <w:t xml:space="preserve">זו לא אבטלה. אתה עוד פעם תלמד את הנתונים, זו לא אבטלה. יש 250,000 מובטלים שמקבלים מענק אבטלה. </w:t>
      </w:r>
    </w:p>
    <w:p w14:paraId="5EB02992" w14:textId="77777777" w:rsidR="00000000" w:rsidRDefault="00E84F3B">
      <w:pPr>
        <w:pStyle w:val="a"/>
        <w:rPr>
          <w:rFonts w:hint="cs"/>
          <w:rtl/>
        </w:rPr>
      </w:pPr>
    </w:p>
    <w:p w14:paraId="27379F0E" w14:textId="77777777" w:rsidR="00000000" w:rsidRDefault="00E84F3B">
      <w:pPr>
        <w:pStyle w:val="ac"/>
        <w:rPr>
          <w:rtl/>
        </w:rPr>
      </w:pPr>
      <w:r>
        <w:rPr>
          <w:rFonts w:hint="eastAsia"/>
          <w:rtl/>
        </w:rPr>
        <w:t>יורי</w:t>
      </w:r>
      <w:r>
        <w:rPr>
          <w:rtl/>
        </w:rPr>
        <w:t xml:space="preserve"> שטרן (האיחוד הלאומי - ישראל ביתנו):</w:t>
      </w:r>
    </w:p>
    <w:p w14:paraId="1BDDADD6" w14:textId="77777777" w:rsidR="00000000" w:rsidRDefault="00E84F3B">
      <w:pPr>
        <w:pStyle w:val="a"/>
        <w:rPr>
          <w:rFonts w:hint="cs"/>
          <w:rtl/>
        </w:rPr>
      </w:pPr>
    </w:p>
    <w:p w14:paraId="2262A4BD" w14:textId="77777777" w:rsidR="00000000" w:rsidRDefault="00E84F3B">
      <w:pPr>
        <w:pStyle w:val="a"/>
        <w:rPr>
          <w:rFonts w:hint="cs"/>
          <w:rtl/>
        </w:rPr>
      </w:pPr>
      <w:r>
        <w:rPr>
          <w:rFonts w:hint="cs"/>
          <w:rtl/>
        </w:rPr>
        <w:t>- - -</w:t>
      </w:r>
    </w:p>
    <w:p w14:paraId="3D56B0C4" w14:textId="77777777" w:rsidR="00000000" w:rsidRDefault="00E84F3B">
      <w:pPr>
        <w:pStyle w:val="a"/>
        <w:rPr>
          <w:rFonts w:hint="cs"/>
          <w:rtl/>
        </w:rPr>
      </w:pPr>
    </w:p>
    <w:p w14:paraId="41C81B55" w14:textId="77777777" w:rsidR="00000000" w:rsidRDefault="00E84F3B">
      <w:pPr>
        <w:pStyle w:val="SpeakerCon"/>
        <w:rPr>
          <w:rtl/>
        </w:rPr>
      </w:pPr>
      <w:bookmarkStart w:id="472" w:name="FS000000478T16_07_2003_15_23_12C"/>
      <w:bookmarkEnd w:id="472"/>
      <w:r>
        <w:rPr>
          <w:rtl/>
        </w:rPr>
        <w:t>השר מאיר שטרית:</w:t>
      </w:r>
    </w:p>
    <w:p w14:paraId="34CD5456" w14:textId="77777777" w:rsidR="00000000" w:rsidRDefault="00E84F3B">
      <w:pPr>
        <w:pStyle w:val="a"/>
        <w:rPr>
          <w:rtl/>
        </w:rPr>
      </w:pPr>
    </w:p>
    <w:p w14:paraId="44293385" w14:textId="77777777" w:rsidR="00000000" w:rsidRDefault="00E84F3B">
      <w:pPr>
        <w:pStyle w:val="a"/>
        <w:rPr>
          <w:rFonts w:hint="cs"/>
          <w:rtl/>
        </w:rPr>
      </w:pPr>
      <w:r>
        <w:rPr>
          <w:rFonts w:hint="cs"/>
          <w:rtl/>
        </w:rPr>
        <w:t>חוץ מהם יש 158,000 שמקבלים הבטחת הכנסה.</w:t>
      </w:r>
    </w:p>
    <w:p w14:paraId="7BAA4BB5" w14:textId="77777777" w:rsidR="00000000" w:rsidRDefault="00E84F3B">
      <w:pPr>
        <w:pStyle w:val="a"/>
        <w:rPr>
          <w:rFonts w:hint="cs"/>
          <w:rtl/>
        </w:rPr>
      </w:pPr>
    </w:p>
    <w:p w14:paraId="4F274927" w14:textId="77777777" w:rsidR="00000000" w:rsidRDefault="00E84F3B">
      <w:pPr>
        <w:pStyle w:val="ac"/>
        <w:rPr>
          <w:rtl/>
        </w:rPr>
      </w:pPr>
      <w:r>
        <w:rPr>
          <w:rFonts w:hint="eastAsia"/>
          <w:rtl/>
        </w:rPr>
        <w:t>עסאם</w:t>
      </w:r>
      <w:r>
        <w:rPr>
          <w:rtl/>
        </w:rPr>
        <w:t xml:space="preserve"> מח'ול (חד"ש-תע"ל):</w:t>
      </w:r>
    </w:p>
    <w:p w14:paraId="312E3450" w14:textId="77777777" w:rsidR="00000000" w:rsidRDefault="00E84F3B">
      <w:pPr>
        <w:pStyle w:val="a"/>
        <w:rPr>
          <w:rFonts w:hint="cs"/>
          <w:rtl/>
        </w:rPr>
      </w:pPr>
    </w:p>
    <w:p w14:paraId="54999E0E" w14:textId="77777777" w:rsidR="00000000" w:rsidRDefault="00E84F3B">
      <w:pPr>
        <w:pStyle w:val="a"/>
        <w:rPr>
          <w:rFonts w:hint="cs"/>
          <w:rtl/>
        </w:rPr>
      </w:pPr>
      <w:r>
        <w:rPr>
          <w:rFonts w:hint="cs"/>
          <w:rtl/>
        </w:rPr>
        <w:t>אתה אומר להם: תלכו לעבוד - - -</w:t>
      </w:r>
    </w:p>
    <w:p w14:paraId="24515362" w14:textId="77777777" w:rsidR="00000000" w:rsidRDefault="00E84F3B">
      <w:pPr>
        <w:pStyle w:val="a"/>
        <w:rPr>
          <w:rtl/>
        </w:rPr>
      </w:pPr>
    </w:p>
    <w:p w14:paraId="5EF89757" w14:textId="77777777" w:rsidR="00000000" w:rsidRDefault="00E84F3B">
      <w:pPr>
        <w:pStyle w:val="a"/>
        <w:rPr>
          <w:rFonts w:hint="cs"/>
          <w:rtl/>
        </w:rPr>
      </w:pPr>
    </w:p>
    <w:p w14:paraId="01D2BC0D" w14:textId="77777777" w:rsidR="00000000" w:rsidRDefault="00E84F3B">
      <w:pPr>
        <w:pStyle w:val="SpeakerCon"/>
        <w:rPr>
          <w:rtl/>
        </w:rPr>
      </w:pPr>
      <w:bookmarkStart w:id="473" w:name="FS000000478T16_07_2003_15_23_56C"/>
      <w:bookmarkEnd w:id="473"/>
      <w:r>
        <w:rPr>
          <w:rtl/>
        </w:rPr>
        <w:t>השר מאיר שטרית:</w:t>
      </w:r>
    </w:p>
    <w:p w14:paraId="0C84F13A" w14:textId="77777777" w:rsidR="00000000" w:rsidRDefault="00E84F3B">
      <w:pPr>
        <w:pStyle w:val="a"/>
        <w:rPr>
          <w:rtl/>
        </w:rPr>
      </w:pPr>
    </w:p>
    <w:p w14:paraId="632701E2" w14:textId="77777777" w:rsidR="00000000" w:rsidRDefault="00E84F3B">
      <w:pPr>
        <w:pStyle w:val="a"/>
        <w:rPr>
          <w:rFonts w:hint="cs"/>
          <w:rtl/>
        </w:rPr>
      </w:pPr>
      <w:r>
        <w:rPr>
          <w:rFonts w:hint="cs"/>
          <w:rtl/>
        </w:rPr>
        <w:t xml:space="preserve">ידידי, אני אענה לך על זה. אני אומר, תלכו לעבוד, גם למובטלים </w:t>
      </w:r>
      <w:r>
        <w:rPr>
          <w:rtl/>
        </w:rPr>
        <w:t>–</w:t>
      </w:r>
      <w:r>
        <w:rPr>
          <w:rFonts w:hint="cs"/>
          <w:rtl/>
        </w:rPr>
        <w:t xml:space="preserve"> ולא מהיום אני אומר את זה </w:t>
      </w:r>
      <w:r>
        <w:rPr>
          <w:rtl/>
        </w:rPr>
        <w:t>–</w:t>
      </w:r>
      <w:r>
        <w:rPr>
          <w:rFonts w:hint="cs"/>
          <w:rtl/>
        </w:rPr>
        <w:t xml:space="preserve"> וגם למקבלי הבטחת הכנסה שמסוגלים לעבוד. הבטחת הכנסה נועדה לתת תשובה, ובצדק, לכל האוכלוסיות שא</w:t>
      </w:r>
      <w:r>
        <w:rPr>
          <w:rFonts w:hint="cs"/>
          <w:rtl/>
        </w:rPr>
        <w:t xml:space="preserve">ינן מסוגלות לעבוד - חולים, נכים, קשישים שלא יכולים לעבוד. </w:t>
      </w:r>
    </w:p>
    <w:p w14:paraId="6A801454" w14:textId="77777777" w:rsidR="00000000" w:rsidRDefault="00E84F3B">
      <w:pPr>
        <w:pStyle w:val="a"/>
        <w:rPr>
          <w:rFonts w:hint="cs"/>
          <w:rtl/>
        </w:rPr>
      </w:pPr>
    </w:p>
    <w:p w14:paraId="4E98D83F" w14:textId="77777777" w:rsidR="00000000" w:rsidRDefault="00E84F3B">
      <w:pPr>
        <w:pStyle w:val="a"/>
        <w:rPr>
          <w:rFonts w:hint="cs"/>
          <w:rtl/>
        </w:rPr>
      </w:pPr>
      <w:r>
        <w:rPr>
          <w:rFonts w:hint="cs"/>
          <w:rtl/>
        </w:rPr>
        <w:t>ואגב, אין לי שום דבר נגד הנשים החד-הוריות שבאו להפגין, וכל הכבוד להן. הן הרימו את קול הזעקה שלהן, ואני מוכרח להגיד שחלקן עושות את זה בצורה יוצאת מן הכלל.</w:t>
      </w:r>
    </w:p>
    <w:p w14:paraId="58ACBAC8" w14:textId="77777777" w:rsidR="00000000" w:rsidRDefault="00E84F3B">
      <w:pPr>
        <w:pStyle w:val="a"/>
        <w:rPr>
          <w:rFonts w:hint="cs"/>
          <w:rtl/>
        </w:rPr>
      </w:pPr>
    </w:p>
    <w:p w14:paraId="758678F3" w14:textId="77777777" w:rsidR="00000000" w:rsidRDefault="00E84F3B">
      <w:pPr>
        <w:pStyle w:val="ac"/>
        <w:rPr>
          <w:rtl/>
        </w:rPr>
      </w:pPr>
      <w:r>
        <w:rPr>
          <w:rFonts w:hint="eastAsia"/>
          <w:rtl/>
        </w:rPr>
        <w:t>מוחמד</w:t>
      </w:r>
      <w:r>
        <w:rPr>
          <w:rtl/>
        </w:rPr>
        <w:t xml:space="preserve"> ברכה (חד"ש-תע"ל):</w:t>
      </w:r>
    </w:p>
    <w:p w14:paraId="42DAEA81" w14:textId="77777777" w:rsidR="00000000" w:rsidRDefault="00E84F3B">
      <w:pPr>
        <w:pStyle w:val="a"/>
        <w:rPr>
          <w:rFonts w:hint="cs"/>
          <w:rtl/>
        </w:rPr>
      </w:pPr>
    </w:p>
    <w:p w14:paraId="636323D0" w14:textId="77777777" w:rsidR="00000000" w:rsidRDefault="00E84F3B">
      <w:pPr>
        <w:pStyle w:val="a"/>
        <w:rPr>
          <w:rFonts w:hint="cs"/>
          <w:rtl/>
        </w:rPr>
      </w:pPr>
      <w:r>
        <w:rPr>
          <w:rFonts w:hint="cs"/>
          <w:rtl/>
        </w:rPr>
        <w:t>נחמדה.</w:t>
      </w:r>
    </w:p>
    <w:p w14:paraId="6D61D14E" w14:textId="77777777" w:rsidR="00000000" w:rsidRDefault="00E84F3B">
      <w:pPr>
        <w:pStyle w:val="a"/>
        <w:rPr>
          <w:rFonts w:hint="cs"/>
          <w:rtl/>
        </w:rPr>
      </w:pPr>
    </w:p>
    <w:p w14:paraId="5CA78902" w14:textId="77777777" w:rsidR="00000000" w:rsidRDefault="00E84F3B">
      <w:pPr>
        <w:pStyle w:val="SpeakerCon"/>
        <w:rPr>
          <w:rtl/>
        </w:rPr>
      </w:pPr>
      <w:bookmarkStart w:id="474" w:name="FS000000478T16_07_2003_15_26_38C"/>
      <w:bookmarkEnd w:id="474"/>
      <w:r>
        <w:rPr>
          <w:rtl/>
        </w:rPr>
        <w:t>השר מאיר</w:t>
      </w:r>
      <w:r>
        <w:rPr>
          <w:rtl/>
        </w:rPr>
        <w:t xml:space="preserve"> שטרית:</w:t>
      </w:r>
    </w:p>
    <w:p w14:paraId="223FEC51" w14:textId="77777777" w:rsidR="00000000" w:rsidRDefault="00E84F3B">
      <w:pPr>
        <w:pStyle w:val="a"/>
        <w:rPr>
          <w:rtl/>
        </w:rPr>
      </w:pPr>
    </w:p>
    <w:p w14:paraId="0959AA0F" w14:textId="77777777" w:rsidR="00000000" w:rsidRDefault="00E84F3B">
      <w:pPr>
        <w:pStyle w:val="a"/>
        <w:rPr>
          <w:rFonts w:hint="cs"/>
          <w:rtl/>
        </w:rPr>
      </w:pPr>
      <w:r>
        <w:rPr>
          <w:rFonts w:hint="cs"/>
          <w:rtl/>
        </w:rPr>
        <w:t>בהחלט, אני חוזר על זה. ויקי קנפו - - -</w:t>
      </w:r>
    </w:p>
    <w:p w14:paraId="4FDDB1A1" w14:textId="77777777" w:rsidR="00000000" w:rsidRDefault="00E84F3B">
      <w:pPr>
        <w:pStyle w:val="a"/>
        <w:rPr>
          <w:rFonts w:hint="cs"/>
          <w:rtl/>
        </w:rPr>
      </w:pPr>
    </w:p>
    <w:p w14:paraId="06F43F77" w14:textId="77777777" w:rsidR="00000000" w:rsidRDefault="00E84F3B">
      <w:pPr>
        <w:pStyle w:val="ac"/>
        <w:rPr>
          <w:rtl/>
        </w:rPr>
      </w:pPr>
      <w:r>
        <w:rPr>
          <w:rFonts w:hint="eastAsia"/>
          <w:rtl/>
        </w:rPr>
        <w:t>מוחמד</w:t>
      </w:r>
      <w:r>
        <w:rPr>
          <w:rtl/>
        </w:rPr>
        <w:t xml:space="preserve"> ברכה (חד"ש-תע"ל):</w:t>
      </w:r>
    </w:p>
    <w:p w14:paraId="633360C4" w14:textId="77777777" w:rsidR="00000000" w:rsidRDefault="00E84F3B">
      <w:pPr>
        <w:pStyle w:val="a"/>
        <w:rPr>
          <w:rFonts w:hint="cs"/>
          <w:rtl/>
        </w:rPr>
      </w:pPr>
    </w:p>
    <w:p w14:paraId="4514234F" w14:textId="77777777" w:rsidR="00000000" w:rsidRDefault="00E84F3B">
      <w:pPr>
        <w:pStyle w:val="a"/>
        <w:rPr>
          <w:rFonts w:hint="cs"/>
          <w:rtl/>
        </w:rPr>
      </w:pPr>
      <w:r>
        <w:rPr>
          <w:rFonts w:hint="cs"/>
          <w:rtl/>
        </w:rPr>
        <w:t>נחמדה?</w:t>
      </w:r>
    </w:p>
    <w:p w14:paraId="309B5AF4" w14:textId="77777777" w:rsidR="00000000" w:rsidRDefault="00E84F3B">
      <w:pPr>
        <w:pStyle w:val="a"/>
        <w:rPr>
          <w:rFonts w:hint="cs"/>
          <w:rtl/>
        </w:rPr>
      </w:pPr>
    </w:p>
    <w:p w14:paraId="52FD0088" w14:textId="77777777" w:rsidR="00000000" w:rsidRDefault="00E84F3B">
      <w:pPr>
        <w:pStyle w:val="SpeakerCon"/>
        <w:rPr>
          <w:rtl/>
        </w:rPr>
      </w:pPr>
      <w:bookmarkStart w:id="475" w:name="FS000000478T16_07_2003_15_27_22C"/>
      <w:bookmarkEnd w:id="475"/>
      <w:r>
        <w:rPr>
          <w:rtl/>
        </w:rPr>
        <w:t>השר מאיר שטרית:</w:t>
      </w:r>
    </w:p>
    <w:p w14:paraId="4F0A3C98" w14:textId="77777777" w:rsidR="00000000" w:rsidRDefault="00E84F3B">
      <w:pPr>
        <w:pStyle w:val="a"/>
        <w:rPr>
          <w:rtl/>
        </w:rPr>
      </w:pPr>
    </w:p>
    <w:p w14:paraId="56C36F3B" w14:textId="77777777" w:rsidR="00000000" w:rsidRDefault="00E84F3B">
      <w:pPr>
        <w:pStyle w:val="a"/>
        <w:rPr>
          <w:rFonts w:hint="cs"/>
          <w:rtl/>
        </w:rPr>
      </w:pPr>
      <w:r>
        <w:rPr>
          <w:rFonts w:hint="cs"/>
          <w:rtl/>
        </w:rPr>
        <w:t>בהחלט, בהחלט.</w:t>
      </w:r>
    </w:p>
    <w:p w14:paraId="228F065F" w14:textId="77777777" w:rsidR="00000000" w:rsidRDefault="00E84F3B">
      <w:pPr>
        <w:pStyle w:val="a"/>
        <w:rPr>
          <w:rFonts w:hint="cs"/>
          <w:rtl/>
        </w:rPr>
      </w:pPr>
    </w:p>
    <w:p w14:paraId="63F43F7B" w14:textId="77777777" w:rsidR="00000000" w:rsidRDefault="00E84F3B">
      <w:pPr>
        <w:pStyle w:val="ac"/>
        <w:rPr>
          <w:rtl/>
        </w:rPr>
      </w:pPr>
      <w:r>
        <w:rPr>
          <w:rFonts w:hint="eastAsia"/>
          <w:rtl/>
        </w:rPr>
        <w:t>מוחמד</w:t>
      </w:r>
      <w:r>
        <w:rPr>
          <w:rtl/>
        </w:rPr>
        <w:t xml:space="preserve"> ברכה (חד"ש-תע"ל):</w:t>
      </w:r>
    </w:p>
    <w:p w14:paraId="2C342AC6" w14:textId="77777777" w:rsidR="00000000" w:rsidRDefault="00E84F3B">
      <w:pPr>
        <w:pStyle w:val="a"/>
        <w:rPr>
          <w:rFonts w:hint="cs"/>
          <w:rtl/>
        </w:rPr>
      </w:pPr>
    </w:p>
    <w:p w14:paraId="6859C6A5" w14:textId="77777777" w:rsidR="00000000" w:rsidRDefault="00E84F3B">
      <w:pPr>
        <w:pStyle w:val="a"/>
        <w:rPr>
          <w:rFonts w:hint="cs"/>
          <w:rtl/>
        </w:rPr>
      </w:pPr>
      <w:r>
        <w:rPr>
          <w:rFonts w:hint="cs"/>
          <w:rtl/>
        </w:rPr>
        <w:t>גולדה אמרה - - -</w:t>
      </w:r>
    </w:p>
    <w:p w14:paraId="5726842D" w14:textId="77777777" w:rsidR="00000000" w:rsidRDefault="00E84F3B">
      <w:pPr>
        <w:pStyle w:val="a"/>
        <w:rPr>
          <w:rFonts w:hint="cs"/>
          <w:rtl/>
        </w:rPr>
      </w:pPr>
    </w:p>
    <w:p w14:paraId="7BA9A330" w14:textId="77777777" w:rsidR="00000000" w:rsidRDefault="00E84F3B">
      <w:pPr>
        <w:pStyle w:val="SpeakerCon"/>
        <w:rPr>
          <w:rtl/>
        </w:rPr>
      </w:pPr>
      <w:bookmarkStart w:id="476" w:name="FS000000478T16_07_2003_15_28_21C"/>
      <w:bookmarkEnd w:id="476"/>
      <w:r>
        <w:rPr>
          <w:rtl/>
        </w:rPr>
        <w:t>השר מאיר שטרית:</w:t>
      </w:r>
    </w:p>
    <w:p w14:paraId="35E65768" w14:textId="77777777" w:rsidR="00000000" w:rsidRDefault="00E84F3B">
      <w:pPr>
        <w:pStyle w:val="a"/>
        <w:rPr>
          <w:rtl/>
        </w:rPr>
      </w:pPr>
    </w:p>
    <w:p w14:paraId="60B40B11" w14:textId="77777777" w:rsidR="00000000" w:rsidRDefault="00E84F3B">
      <w:pPr>
        <w:pStyle w:val="a"/>
        <w:rPr>
          <w:rFonts w:hint="cs"/>
          <w:rtl/>
        </w:rPr>
      </w:pPr>
      <w:r>
        <w:rPr>
          <w:rFonts w:hint="cs"/>
          <w:rtl/>
        </w:rPr>
        <w:t>עזוב את גולדה ואת השטויות. חבר הכנסת ברכה, אני חוזר על זה: בצורה מאוד נחמדה וחיובי</w:t>
      </w:r>
      <w:r>
        <w:rPr>
          <w:rFonts w:hint="cs"/>
          <w:rtl/>
        </w:rPr>
        <w:t xml:space="preserve">ת בעיני. ויקי קנפו - - - </w:t>
      </w:r>
    </w:p>
    <w:p w14:paraId="761986A8" w14:textId="77777777" w:rsidR="00000000" w:rsidRDefault="00E84F3B">
      <w:pPr>
        <w:pStyle w:val="a"/>
        <w:rPr>
          <w:rFonts w:hint="cs"/>
          <w:rtl/>
        </w:rPr>
      </w:pPr>
    </w:p>
    <w:p w14:paraId="4C4FC20F" w14:textId="77777777" w:rsidR="00000000" w:rsidRDefault="00E84F3B">
      <w:pPr>
        <w:pStyle w:val="ac"/>
        <w:rPr>
          <w:rtl/>
        </w:rPr>
      </w:pPr>
      <w:r>
        <w:rPr>
          <w:rFonts w:hint="eastAsia"/>
          <w:rtl/>
        </w:rPr>
        <w:t>מוחמד</w:t>
      </w:r>
      <w:r>
        <w:rPr>
          <w:rtl/>
        </w:rPr>
        <w:t xml:space="preserve"> ברכה (חד"ש-תע"ל):</w:t>
      </w:r>
    </w:p>
    <w:p w14:paraId="2AD48A00" w14:textId="77777777" w:rsidR="00000000" w:rsidRDefault="00E84F3B">
      <w:pPr>
        <w:pStyle w:val="a"/>
        <w:rPr>
          <w:rFonts w:hint="cs"/>
          <w:rtl/>
        </w:rPr>
      </w:pPr>
    </w:p>
    <w:p w14:paraId="36BEDF98" w14:textId="77777777" w:rsidR="00000000" w:rsidRDefault="00E84F3B">
      <w:pPr>
        <w:pStyle w:val="a"/>
        <w:rPr>
          <w:rFonts w:hint="cs"/>
          <w:rtl/>
        </w:rPr>
      </w:pPr>
      <w:r>
        <w:rPr>
          <w:rFonts w:hint="cs"/>
          <w:rtl/>
        </w:rPr>
        <w:t>וכואבת.</w:t>
      </w:r>
    </w:p>
    <w:p w14:paraId="53948988" w14:textId="77777777" w:rsidR="00000000" w:rsidRDefault="00E84F3B">
      <w:pPr>
        <w:pStyle w:val="a"/>
        <w:rPr>
          <w:rFonts w:hint="cs"/>
          <w:rtl/>
        </w:rPr>
      </w:pPr>
    </w:p>
    <w:p w14:paraId="046D12E8" w14:textId="77777777" w:rsidR="00000000" w:rsidRDefault="00E84F3B">
      <w:pPr>
        <w:pStyle w:val="SpeakerCon"/>
        <w:rPr>
          <w:rtl/>
        </w:rPr>
      </w:pPr>
      <w:bookmarkStart w:id="477" w:name="FS000000478T16_07_2003_15_29_11C"/>
      <w:bookmarkEnd w:id="477"/>
      <w:r>
        <w:rPr>
          <w:rtl/>
        </w:rPr>
        <w:t>השר מאיר שטרית:</w:t>
      </w:r>
    </w:p>
    <w:p w14:paraId="677B025B" w14:textId="77777777" w:rsidR="00000000" w:rsidRDefault="00E84F3B">
      <w:pPr>
        <w:pStyle w:val="a"/>
        <w:rPr>
          <w:rtl/>
        </w:rPr>
      </w:pPr>
    </w:p>
    <w:p w14:paraId="7516401C" w14:textId="77777777" w:rsidR="00000000" w:rsidRDefault="00E84F3B">
      <w:pPr>
        <w:pStyle w:val="a"/>
        <w:rPr>
          <w:rFonts w:hint="cs"/>
          <w:rtl/>
        </w:rPr>
      </w:pPr>
      <w:r>
        <w:rPr>
          <w:rFonts w:hint="cs"/>
          <w:rtl/>
        </w:rPr>
        <w:t>גם כואבת. ויקי קנפו עשתה מחאה מיוחדת במינה. אל תטפסו על הגב שלה ותתפסו טרמפ. כל הכבוד לה. לזה התכוונתי - - -</w:t>
      </w:r>
    </w:p>
    <w:p w14:paraId="71A67751" w14:textId="77777777" w:rsidR="00000000" w:rsidRDefault="00E84F3B">
      <w:pPr>
        <w:pStyle w:val="a"/>
        <w:rPr>
          <w:rFonts w:hint="cs"/>
          <w:rtl/>
        </w:rPr>
      </w:pPr>
    </w:p>
    <w:p w14:paraId="1A3C5617" w14:textId="77777777" w:rsidR="00000000" w:rsidRDefault="00E84F3B">
      <w:pPr>
        <w:pStyle w:val="ac"/>
        <w:rPr>
          <w:rtl/>
        </w:rPr>
      </w:pPr>
      <w:r>
        <w:rPr>
          <w:rFonts w:hint="eastAsia"/>
          <w:rtl/>
        </w:rPr>
        <w:t>מוחמד</w:t>
      </w:r>
      <w:r>
        <w:rPr>
          <w:rtl/>
        </w:rPr>
        <w:t xml:space="preserve"> ברכה (חד"ש-תע"ל):</w:t>
      </w:r>
    </w:p>
    <w:p w14:paraId="17BF66FB" w14:textId="77777777" w:rsidR="00000000" w:rsidRDefault="00E84F3B">
      <w:pPr>
        <w:pStyle w:val="a"/>
        <w:rPr>
          <w:rFonts w:hint="cs"/>
          <w:rtl/>
        </w:rPr>
      </w:pPr>
    </w:p>
    <w:p w14:paraId="24DE6E9F" w14:textId="77777777" w:rsidR="00000000" w:rsidRDefault="00E84F3B">
      <w:pPr>
        <w:pStyle w:val="a"/>
        <w:rPr>
          <w:rFonts w:hint="cs"/>
          <w:rtl/>
        </w:rPr>
      </w:pPr>
      <w:r>
        <w:rPr>
          <w:rFonts w:hint="cs"/>
          <w:rtl/>
        </w:rPr>
        <w:t xml:space="preserve">מי מנסה לתפוס טרמפ על הגב שלה? </w:t>
      </w:r>
    </w:p>
    <w:p w14:paraId="04468F86" w14:textId="77777777" w:rsidR="00000000" w:rsidRDefault="00E84F3B">
      <w:pPr>
        <w:pStyle w:val="a"/>
        <w:rPr>
          <w:rFonts w:hint="cs"/>
          <w:rtl/>
        </w:rPr>
      </w:pPr>
    </w:p>
    <w:p w14:paraId="21FCBF47" w14:textId="77777777" w:rsidR="00000000" w:rsidRDefault="00E84F3B">
      <w:pPr>
        <w:pStyle w:val="SpeakerCon"/>
        <w:rPr>
          <w:rtl/>
        </w:rPr>
      </w:pPr>
      <w:bookmarkStart w:id="478" w:name="FS000000478T16_07_2003_15_30_39C"/>
      <w:bookmarkEnd w:id="478"/>
      <w:r>
        <w:rPr>
          <w:rtl/>
        </w:rPr>
        <w:t>השר מאיר ש</w:t>
      </w:r>
      <w:r>
        <w:rPr>
          <w:rtl/>
        </w:rPr>
        <w:t>טרית:</w:t>
      </w:r>
    </w:p>
    <w:p w14:paraId="7842D816" w14:textId="77777777" w:rsidR="00000000" w:rsidRDefault="00E84F3B">
      <w:pPr>
        <w:pStyle w:val="a"/>
        <w:rPr>
          <w:rtl/>
        </w:rPr>
      </w:pPr>
    </w:p>
    <w:p w14:paraId="3768C744" w14:textId="77777777" w:rsidR="00000000" w:rsidRDefault="00E84F3B">
      <w:pPr>
        <w:pStyle w:val="a"/>
        <w:rPr>
          <w:rFonts w:hint="cs"/>
          <w:rtl/>
        </w:rPr>
      </w:pPr>
      <w:r>
        <w:rPr>
          <w:rFonts w:hint="cs"/>
          <w:rtl/>
        </w:rPr>
        <w:t>אתה, אתה מנסה לתפוס טרמפ על הגב שלה.</w:t>
      </w:r>
    </w:p>
    <w:p w14:paraId="49B15E89" w14:textId="77777777" w:rsidR="00000000" w:rsidRDefault="00E84F3B">
      <w:pPr>
        <w:pStyle w:val="a"/>
        <w:rPr>
          <w:rFonts w:hint="cs"/>
          <w:rtl/>
        </w:rPr>
      </w:pPr>
    </w:p>
    <w:p w14:paraId="348477A6" w14:textId="77777777" w:rsidR="00000000" w:rsidRDefault="00E84F3B">
      <w:pPr>
        <w:pStyle w:val="ac"/>
        <w:rPr>
          <w:rtl/>
        </w:rPr>
      </w:pPr>
      <w:r>
        <w:rPr>
          <w:rFonts w:hint="eastAsia"/>
          <w:rtl/>
        </w:rPr>
        <w:t>עסאם</w:t>
      </w:r>
      <w:r>
        <w:rPr>
          <w:rtl/>
        </w:rPr>
        <w:t xml:space="preserve"> מח'ול (חד"ש-תע"ל):</w:t>
      </w:r>
    </w:p>
    <w:p w14:paraId="58EEF8E4" w14:textId="77777777" w:rsidR="00000000" w:rsidRDefault="00E84F3B">
      <w:pPr>
        <w:pStyle w:val="a"/>
        <w:rPr>
          <w:rFonts w:hint="cs"/>
          <w:rtl/>
        </w:rPr>
      </w:pPr>
    </w:p>
    <w:p w14:paraId="62CF17A5" w14:textId="77777777" w:rsidR="00000000" w:rsidRDefault="00E84F3B">
      <w:pPr>
        <w:pStyle w:val="a"/>
        <w:rPr>
          <w:rFonts w:hint="cs"/>
          <w:rtl/>
        </w:rPr>
      </w:pPr>
      <w:r>
        <w:rPr>
          <w:rFonts w:hint="cs"/>
          <w:rtl/>
        </w:rPr>
        <w:t>- - -</w:t>
      </w:r>
    </w:p>
    <w:p w14:paraId="3DCB0675" w14:textId="77777777" w:rsidR="00000000" w:rsidRDefault="00E84F3B">
      <w:pPr>
        <w:pStyle w:val="a"/>
        <w:rPr>
          <w:rFonts w:hint="cs"/>
          <w:rtl/>
        </w:rPr>
      </w:pPr>
    </w:p>
    <w:p w14:paraId="30C39776" w14:textId="77777777" w:rsidR="00000000" w:rsidRDefault="00E84F3B">
      <w:pPr>
        <w:pStyle w:val="SpeakerCon"/>
        <w:rPr>
          <w:rtl/>
        </w:rPr>
      </w:pPr>
      <w:bookmarkStart w:id="479" w:name="FS000000478T16_07_2003_15_31_08C"/>
      <w:bookmarkEnd w:id="479"/>
      <w:r>
        <w:rPr>
          <w:rtl/>
        </w:rPr>
        <w:t>השר מאיר שטרית:</w:t>
      </w:r>
    </w:p>
    <w:p w14:paraId="5A96655A" w14:textId="77777777" w:rsidR="00000000" w:rsidRDefault="00E84F3B">
      <w:pPr>
        <w:pStyle w:val="a"/>
        <w:rPr>
          <w:rtl/>
        </w:rPr>
      </w:pPr>
    </w:p>
    <w:p w14:paraId="56BB2594" w14:textId="77777777" w:rsidR="00000000" w:rsidRDefault="00E84F3B">
      <w:pPr>
        <w:pStyle w:val="a"/>
        <w:rPr>
          <w:rFonts w:hint="cs"/>
          <w:rtl/>
        </w:rPr>
      </w:pPr>
      <w:r>
        <w:rPr>
          <w:rFonts w:hint="cs"/>
          <w:rtl/>
        </w:rPr>
        <w:t xml:space="preserve">אל תטפס על הגב שלה, לא יעזור לך. תאמין לי, לא תקבל קול אחד מזה. </w:t>
      </w:r>
    </w:p>
    <w:p w14:paraId="649D9094" w14:textId="77777777" w:rsidR="00000000" w:rsidRDefault="00E84F3B">
      <w:pPr>
        <w:pStyle w:val="a"/>
        <w:rPr>
          <w:rFonts w:hint="cs"/>
          <w:rtl/>
        </w:rPr>
      </w:pPr>
    </w:p>
    <w:p w14:paraId="0BC07A9A" w14:textId="77777777" w:rsidR="00000000" w:rsidRDefault="00E84F3B">
      <w:pPr>
        <w:pStyle w:val="ad"/>
        <w:rPr>
          <w:rtl/>
        </w:rPr>
      </w:pPr>
      <w:r>
        <w:rPr>
          <w:rtl/>
        </w:rPr>
        <w:t>היו"ר ראובן ריבלין:</w:t>
      </w:r>
    </w:p>
    <w:p w14:paraId="722C0A95" w14:textId="77777777" w:rsidR="00000000" w:rsidRDefault="00E84F3B">
      <w:pPr>
        <w:pStyle w:val="a"/>
        <w:rPr>
          <w:rtl/>
        </w:rPr>
      </w:pPr>
    </w:p>
    <w:p w14:paraId="1E9EEF84" w14:textId="77777777" w:rsidR="00000000" w:rsidRDefault="00E84F3B">
      <w:pPr>
        <w:pStyle w:val="a"/>
        <w:rPr>
          <w:rFonts w:hint="cs"/>
          <w:rtl/>
        </w:rPr>
      </w:pPr>
      <w:r>
        <w:rPr>
          <w:rFonts w:hint="cs"/>
          <w:rtl/>
        </w:rPr>
        <w:t>חבר הכנסת ברכה, לא יכול להיות שגם אתה וגם עסאם מח'ול תדברו ביחד. לא שומעים.</w:t>
      </w:r>
      <w:r>
        <w:rPr>
          <w:rFonts w:hint="cs"/>
          <w:rtl/>
        </w:rPr>
        <w:t xml:space="preserve"> לפחות תדברו אחד-אחד. </w:t>
      </w:r>
    </w:p>
    <w:p w14:paraId="52575852" w14:textId="77777777" w:rsidR="00000000" w:rsidRDefault="00E84F3B">
      <w:pPr>
        <w:pStyle w:val="a"/>
        <w:rPr>
          <w:rFonts w:hint="cs"/>
          <w:rtl/>
        </w:rPr>
      </w:pPr>
    </w:p>
    <w:p w14:paraId="7BE4128F" w14:textId="77777777" w:rsidR="00000000" w:rsidRDefault="00E84F3B">
      <w:pPr>
        <w:pStyle w:val="SpeakerCon"/>
        <w:rPr>
          <w:rtl/>
        </w:rPr>
      </w:pPr>
      <w:bookmarkStart w:id="480" w:name="FS000000478T16_07_2003_15_34_22C"/>
      <w:bookmarkEnd w:id="480"/>
      <w:r>
        <w:rPr>
          <w:rtl/>
        </w:rPr>
        <w:t>השר מאיר שטרית:</w:t>
      </w:r>
    </w:p>
    <w:p w14:paraId="77A8F0CE" w14:textId="77777777" w:rsidR="00000000" w:rsidRDefault="00E84F3B">
      <w:pPr>
        <w:pStyle w:val="a"/>
        <w:rPr>
          <w:rtl/>
        </w:rPr>
      </w:pPr>
    </w:p>
    <w:p w14:paraId="272B0E97" w14:textId="77777777" w:rsidR="00000000" w:rsidRDefault="00E84F3B">
      <w:pPr>
        <w:pStyle w:val="a"/>
        <w:rPr>
          <w:rFonts w:hint="cs"/>
          <w:rtl/>
        </w:rPr>
      </w:pPr>
      <w:r>
        <w:rPr>
          <w:rFonts w:hint="cs"/>
          <w:rtl/>
        </w:rPr>
        <w:t xml:space="preserve">לכן, אל תתלהב. ואני חושב שהן מרימות את קול הזעקה שלהן </w:t>
      </w:r>
      <w:r>
        <w:rPr>
          <w:rtl/>
        </w:rPr>
        <w:t>–</w:t>
      </w:r>
      <w:r>
        <w:rPr>
          <w:rFonts w:hint="cs"/>
          <w:rtl/>
        </w:rPr>
        <w:t xml:space="preserve"> אגב, מבחינתן, בצדק, כיוון שלצערי הרב, המדינה, על ממשלותיה השונות, הרגילה אוכלוסיות שלמות לחיות מקצבאות. רבותי, אנחנו הגענו למצב שהמשק - - -</w:t>
      </w:r>
    </w:p>
    <w:p w14:paraId="39DB8528" w14:textId="77777777" w:rsidR="00000000" w:rsidRDefault="00E84F3B">
      <w:pPr>
        <w:pStyle w:val="a"/>
        <w:rPr>
          <w:rFonts w:hint="cs"/>
          <w:rtl/>
        </w:rPr>
      </w:pPr>
    </w:p>
    <w:p w14:paraId="35902241" w14:textId="77777777" w:rsidR="00000000" w:rsidRDefault="00E84F3B">
      <w:pPr>
        <w:pStyle w:val="ac"/>
        <w:rPr>
          <w:rtl/>
        </w:rPr>
      </w:pPr>
      <w:r>
        <w:rPr>
          <w:rFonts w:hint="eastAsia"/>
          <w:rtl/>
        </w:rPr>
        <w:t>טלב</w:t>
      </w:r>
      <w:r>
        <w:rPr>
          <w:rtl/>
        </w:rPr>
        <w:t xml:space="preserve"> אלסאנע (רע"ם):</w:t>
      </w:r>
    </w:p>
    <w:p w14:paraId="757EDF77" w14:textId="77777777" w:rsidR="00000000" w:rsidRDefault="00E84F3B">
      <w:pPr>
        <w:pStyle w:val="a"/>
        <w:rPr>
          <w:rFonts w:hint="cs"/>
          <w:rtl/>
        </w:rPr>
      </w:pPr>
    </w:p>
    <w:p w14:paraId="1F4FDFDA" w14:textId="77777777" w:rsidR="00000000" w:rsidRDefault="00E84F3B">
      <w:pPr>
        <w:pStyle w:val="a"/>
        <w:rPr>
          <w:rFonts w:hint="cs"/>
          <w:rtl/>
        </w:rPr>
      </w:pPr>
      <w:r>
        <w:rPr>
          <w:rFonts w:hint="cs"/>
          <w:rtl/>
        </w:rPr>
        <w:t>אולי אילצה אותן.</w:t>
      </w:r>
    </w:p>
    <w:p w14:paraId="564B7F57" w14:textId="77777777" w:rsidR="00000000" w:rsidRDefault="00E84F3B">
      <w:pPr>
        <w:pStyle w:val="a"/>
        <w:rPr>
          <w:rFonts w:hint="cs"/>
          <w:rtl/>
        </w:rPr>
      </w:pPr>
    </w:p>
    <w:p w14:paraId="296121F2" w14:textId="77777777" w:rsidR="00000000" w:rsidRDefault="00E84F3B">
      <w:pPr>
        <w:pStyle w:val="SpeakerCon"/>
        <w:rPr>
          <w:rtl/>
        </w:rPr>
      </w:pPr>
      <w:bookmarkStart w:id="481" w:name="FS000000478T16_07_2003_15_36_51C"/>
      <w:bookmarkEnd w:id="481"/>
      <w:r>
        <w:rPr>
          <w:rtl/>
        </w:rPr>
        <w:t>השר מאיר שטרית:</w:t>
      </w:r>
    </w:p>
    <w:p w14:paraId="0E6005A0" w14:textId="77777777" w:rsidR="00000000" w:rsidRDefault="00E84F3B">
      <w:pPr>
        <w:pStyle w:val="a"/>
        <w:rPr>
          <w:rtl/>
        </w:rPr>
      </w:pPr>
    </w:p>
    <w:p w14:paraId="14C49442" w14:textId="77777777" w:rsidR="00000000" w:rsidRDefault="00E84F3B">
      <w:pPr>
        <w:pStyle w:val="a"/>
        <w:rPr>
          <w:rFonts w:hint="cs"/>
          <w:rtl/>
        </w:rPr>
      </w:pPr>
      <w:r>
        <w:rPr>
          <w:rFonts w:hint="cs"/>
          <w:rtl/>
        </w:rPr>
        <w:t xml:space="preserve">לא אילצה - הרגילה. </w:t>
      </w:r>
    </w:p>
    <w:p w14:paraId="5478663E" w14:textId="77777777" w:rsidR="00000000" w:rsidRDefault="00E84F3B">
      <w:pPr>
        <w:pStyle w:val="a"/>
        <w:rPr>
          <w:rFonts w:hint="cs"/>
          <w:rtl/>
        </w:rPr>
      </w:pPr>
    </w:p>
    <w:p w14:paraId="29F73031" w14:textId="77777777" w:rsidR="00000000" w:rsidRDefault="00E84F3B">
      <w:pPr>
        <w:pStyle w:val="ac"/>
        <w:rPr>
          <w:rtl/>
        </w:rPr>
      </w:pPr>
      <w:r>
        <w:rPr>
          <w:rFonts w:hint="eastAsia"/>
          <w:rtl/>
        </w:rPr>
        <w:t>טלב</w:t>
      </w:r>
      <w:r>
        <w:rPr>
          <w:rtl/>
        </w:rPr>
        <w:t xml:space="preserve"> אלסאנע (רע"ם):</w:t>
      </w:r>
    </w:p>
    <w:p w14:paraId="0B008F36" w14:textId="77777777" w:rsidR="00000000" w:rsidRDefault="00E84F3B">
      <w:pPr>
        <w:pStyle w:val="a"/>
        <w:rPr>
          <w:rFonts w:hint="cs"/>
          <w:rtl/>
        </w:rPr>
      </w:pPr>
    </w:p>
    <w:p w14:paraId="2F82C211" w14:textId="77777777" w:rsidR="00000000" w:rsidRDefault="00E84F3B">
      <w:pPr>
        <w:pStyle w:val="a"/>
        <w:rPr>
          <w:rFonts w:hint="cs"/>
          <w:rtl/>
        </w:rPr>
      </w:pPr>
      <w:r>
        <w:rPr>
          <w:rFonts w:hint="cs"/>
          <w:rtl/>
        </w:rPr>
        <w:t>אילצה, לא הרגילה.</w:t>
      </w:r>
    </w:p>
    <w:p w14:paraId="465BC989" w14:textId="77777777" w:rsidR="00000000" w:rsidRDefault="00E84F3B">
      <w:pPr>
        <w:pStyle w:val="a"/>
        <w:rPr>
          <w:rFonts w:hint="cs"/>
          <w:rtl/>
        </w:rPr>
      </w:pPr>
    </w:p>
    <w:p w14:paraId="4A4F71EC" w14:textId="77777777" w:rsidR="00000000" w:rsidRDefault="00E84F3B">
      <w:pPr>
        <w:pStyle w:val="SpeakerCon"/>
        <w:rPr>
          <w:rtl/>
        </w:rPr>
      </w:pPr>
      <w:bookmarkStart w:id="482" w:name="FS000000478T16_07_2003_15_37_07C"/>
      <w:bookmarkEnd w:id="482"/>
      <w:r>
        <w:rPr>
          <w:rtl/>
        </w:rPr>
        <w:t>השר מאיר שטרית:</w:t>
      </w:r>
    </w:p>
    <w:p w14:paraId="64D24CD0" w14:textId="77777777" w:rsidR="00000000" w:rsidRDefault="00E84F3B">
      <w:pPr>
        <w:pStyle w:val="a"/>
        <w:rPr>
          <w:rtl/>
        </w:rPr>
      </w:pPr>
    </w:p>
    <w:p w14:paraId="72D9BED8" w14:textId="77777777" w:rsidR="00000000" w:rsidRDefault="00E84F3B">
      <w:pPr>
        <w:pStyle w:val="a"/>
        <w:rPr>
          <w:rFonts w:hint="cs"/>
          <w:rtl/>
        </w:rPr>
      </w:pPr>
      <w:r>
        <w:rPr>
          <w:rFonts w:hint="cs"/>
          <w:rtl/>
        </w:rPr>
        <w:t>הרגילה.</w:t>
      </w:r>
    </w:p>
    <w:p w14:paraId="267B6B44" w14:textId="77777777" w:rsidR="00000000" w:rsidRDefault="00E84F3B">
      <w:pPr>
        <w:pStyle w:val="a"/>
        <w:rPr>
          <w:rFonts w:hint="cs"/>
          <w:rtl/>
        </w:rPr>
      </w:pPr>
    </w:p>
    <w:p w14:paraId="67CEE0D9" w14:textId="77777777" w:rsidR="00000000" w:rsidRDefault="00E84F3B">
      <w:pPr>
        <w:pStyle w:val="ad"/>
        <w:rPr>
          <w:rtl/>
        </w:rPr>
      </w:pPr>
      <w:r>
        <w:rPr>
          <w:rtl/>
        </w:rPr>
        <w:t>היו"ר ראובן ריבלין:</w:t>
      </w:r>
    </w:p>
    <w:p w14:paraId="0694DA2C" w14:textId="77777777" w:rsidR="00000000" w:rsidRDefault="00E84F3B">
      <w:pPr>
        <w:pStyle w:val="a"/>
        <w:rPr>
          <w:rtl/>
        </w:rPr>
      </w:pPr>
    </w:p>
    <w:p w14:paraId="17828EB2" w14:textId="77777777" w:rsidR="00000000" w:rsidRDefault="00E84F3B">
      <w:pPr>
        <w:pStyle w:val="a"/>
        <w:rPr>
          <w:rFonts w:hint="cs"/>
          <w:rtl/>
        </w:rPr>
      </w:pPr>
      <w:r>
        <w:rPr>
          <w:rFonts w:hint="cs"/>
          <w:rtl/>
        </w:rPr>
        <w:t xml:space="preserve">חבר הכנסת טלב אלסאנע, השר שטרית שמע אותך. תשמע אותו. הוא עונה לך. כן נכון, לא נכון, הוא עונה לך. </w:t>
      </w:r>
    </w:p>
    <w:p w14:paraId="06A90BCC" w14:textId="77777777" w:rsidR="00000000" w:rsidRDefault="00E84F3B">
      <w:pPr>
        <w:pStyle w:val="a"/>
        <w:rPr>
          <w:rFonts w:hint="cs"/>
          <w:rtl/>
        </w:rPr>
      </w:pPr>
    </w:p>
    <w:p w14:paraId="1E364F61" w14:textId="77777777" w:rsidR="00000000" w:rsidRDefault="00E84F3B">
      <w:pPr>
        <w:pStyle w:val="SpeakerCon"/>
        <w:rPr>
          <w:rtl/>
        </w:rPr>
      </w:pPr>
      <w:bookmarkStart w:id="483" w:name="FS000000478T16_07_2003_15_37_43C"/>
      <w:bookmarkEnd w:id="483"/>
      <w:r>
        <w:rPr>
          <w:rtl/>
        </w:rPr>
        <w:t>השר מאיר שטרי</w:t>
      </w:r>
      <w:r>
        <w:rPr>
          <w:rtl/>
        </w:rPr>
        <w:t>ת:</w:t>
      </w:r>
    </w:p>
    <w:p w14:paraId="248FED8B" w14:textId="77777777" w:rsidR="00000000" w:rsidRDefault="00E84F3B">
      <w:pPr>
        <w:pStyle w:val="a"/>
        <w:rPr>
          <w:rtl/>
        </w:rPr>
      </w:pPr>
    </w:p>
    <w:p w14:paraId="4098B4E7" w14:textId="77777777" w:rsidR="00000000" w:rsidRDefault="00E84F3B">
      <w:pPr>
        <w:pStyle w:val="a"/>
        <w:rPr>
          <w:rFonts w:hint="cs"/>
          <w:rtl/>
        </w:rPr>
      </w:pPr>
      <w:r>
        <w:rPr>
          <w:rFonts w:hint="cs"/>
          <w:rtl/>
        </w:rPr>
        <w:t xml:space="preserve">הגענו למצב שבשנת 2003 מדינת ישראל משלמת 43 מיליארד שקל קצבאות, ורבותי, מכסף שאין לנו. בשנה שעברה שילמה המדינה 46 מיליארד שקל קצבאות מכסף שאין לנו. כל היושבים פה באמת מאמינים </w:t>
      </w:r>
      <w:r>
        <w:rPr>
          <w:rtl/>
        </w:rPr>
        <w:t>–</w:t>
      </w:r>
      <w:r>
        <w:rPr>
          <w:rFonts w:hint="cs"/>
          <w:rtl/>
        </w:rPr>
        <w:t xml:space="preserve"> שיקום אחד שיגיד לי שהוא מאמין </w:t>
      </w:r>
      <w:r>
        <w:rPr>
          <w:rtl/>
        </w:rPr>
        <w:t>–</w:t>
      </w:r>
      <w:r>
        <w:rPr>
          <w:rFonts w:hint="cs"/>
          <w:rtl/>
        </w:rPr>
        <w:t xml:space="preserve"> שלכל מקבלי הקצבאות במדינה מגיע לקבל קצבאות? </w:t>
      </w:r>
      <w:r>
        <w:rPr>
          <w:rFonts w:hint="cs"/>
          <w:rtl/>
        </w:rPr>
        <w:t xml:space="preserve">מי שמאמין בזה </w:t>
      </w:r>
      <w:r>
        <w:rPr>
          <w:rtl/>
        </w:rPr>
        <w:t>–</w:t>
      </w:r>
      <w:r>
        <w:rPr>
          <w:rFonts w:hint="cs"/>
          <w:rtl/>
        </w:rPr>
        <w:t xml:space="preserve"> אני אומר לו, "שאפו". שיקום. </w:t>
      </w:r>
    </w:p>
    <w:p w14:paraId="3D60DFBB" w14:textId="77777777" w:rsidR="00000000" w:rsidRDefault="00E84F3B">
      <w:pPr>
        <w:pStyle w:val="a"/>
        <w:rPr>
          <w:rFonts w:hint="cs"/>
          <w:rtl/>
        </w:rPr>
      </w:pPr>
    </w:p>
    <w:p w14:paraId="4873CC4B" w14:textId="77777777" w:rsidR="00000000" w:rsidRDefault="00E84F3B">
      <w:pPr>
        <w:pStyle w:val="ac"/>
        <w:rPr>
          <w:rtl/>
        </w:rPr>
      </w:pPr>
      <w:r>
        <w:rPr>
          <w:rFonts w:hint="eastAsia"/>
          <w:rtl/>
        </w:rPr>
        <w:t>עסאם</w:t>
      </w:r>
      <w:r>
        <w:rPr>
          <w:rtl/>
        </w:rPr>
        <w:t xml:space="preserve"> מח'ול (חד"ש-תע"ל):</w:t>
      </w:r>
    </w:p>
    <w:p w14:paraId="1D713E67" w14:textId="77777777" w:rsidR="00000000" w:rsidRDefault="00E84F3B">
      <w:pPr>
        <w:pStyle w:val="a"/>
        <w:rPr>
          <w:rFonts w:hint="cs"/>
          <w:rtl/>
        </w:rPr>
      </w:pPr>
    </w:p>
    <w:p w14:paraId="1C73B123" w14:textId="77777777" w:rsidR="00000000" w:rsidRDefault="00E84F3B">
      <w:pPr>
        <w:pStyle w:val="a"/>
        <w:rPr>
          <w:rFonts w:hint="cs"/>
          <w:rtl/>
        </w:rPr>
      </w:pPr>
      <w:r>
        <w:rPr>
          <w:rFonts w:hint="cs"/>
          <w:rtl/>
        </w:rPr>
        <w:t>- - -</w:t>
      </w:r>
    </w:p>
    <w:p w14:paraId="1D5F5CA4" w14:textId="77777777" w:rsidR="00000000" w:rsidRDefault="00E84F3B">
      <w:pPr>
        <w:pStyle w:val="a"/>
        <w:rPr>
          <w:rFonts w:hint="cs"/>
          <w:rtl/>
        </w:rPr>
      </w:pPr>
    </w:p>
    <w:p w14:paraId="6E71B9A5" w14:textId="77777777" w:rsidR="00000000" w:rsidRDefault="00E84F3B">
      <w:pPr>
        <w:pStyle w:val="SpeakerCon"/>
        <w:rPr>
          <w:rtl/>
        </w:rPr>
      </w:pPr>
      <w:bookmarkStart w:id="484" w:name="FS000000478T16_07_2003_15_40_54C"/>
      <w:bookmarkEnd w:id="484"/>
      <w:r>
        <w:rPr>
          <w:rtl/>
        </w:rPr>
        <w:t>השר מאיר שטרית:</w:t>
      </w:r>
    </w:p>
    <w:p w14:paraId="1BEBE661" w14:textId="77777777" w:rsidR="00000000" w:rsidRDefault="00E84F3B">
      <w:pPr>
        <w:pStyle w:val="a"/>
        <w:rPr>
          <w:rtl/>
        </w:rPr>
      </w:pPr>
    </w:p>
    <w:p w14:paraId="43F1DF65" w14:textId="77777777" w:rsidR="00000000" w:rsidRDefault="00E84F3B">
      <w:pPr>
        <w:pStyle w:val="a"/>
        <w:rPr>
          <w:rFonts w:hint="cs"/>
          <w:rtl/>
        </w:rPr>
      </w:pPr>
      <w:r>
        <w:rPr>
          <w:rFonts w:hint="cs"/>
          <w:rtl/>
        </w:rPr>
        <w:t>כן, לכולם מגיע.</w:t>
      </w:r>
    </w:p>
    <w:p w14:paraId="3113FC76" w14:textId="77777777" w:rsidR="00000000" w:rsidRDefault="00E84F3B">
      <w:pPr>
        <w:pStyle w:val="a"/>
        <w:rPr>
          <w:rFonts w:hint="cs"/>
          <w:rtl/>
        </w:rPr>
      </w:pPr>
    </w:p>
    <w:p w14:paraId="66C8FB61" w14:textId="77777777" w:rsidR="00000000" w:rsidRDefault="00E84F3B">
      <w:pPr>
        <w:pStyle w:val="ac"/>
        <w:rPr>
          <w:rtl/>
        </w:rPr>
      </w:pPr>
      <w:r>
        <w:rPr>
          <w:rFonts w:hint="eastAsia"/>
          <w:rtl/>
        </w:rPr>
        <w:t>מוחמד</w:t>
      </w:r>
      <w:r>
        <w:rPr>
          <w:rtl/>
        </w:rPr>
        <w:t xml:space="preserve"> ברכה (חד"ש-תע"ל):</w:t>
      </w:r>
    </w:p>
    <w:p w14:paraId="4760A123" w14:textId="77777777" w:rsidR="00000000" w:rsidRDefault="00E84F3B">
      <w:pPr>
        <w:pStyle w:val="a"/>
        <w:rPr>
          <w:rFonts w:hint="cs"/>
          <w:rtl/>
        </w:rPr>
      </w:pPr>
    </w:p>
    <w:p w14:paraId="6112A0F1" w14:textId="77777777" w:rsidR="00000000" w:rsidRDefault="00E84F3B">
      <w:pPr>
        <w:pStyle w:val="a"/>
        <w:rPr>
          <w:rFonts w:hint="cs"/>
          <w:rtl/>
        </w:rPr>
      </w:pPr>
      <w:r>
        <w:rPr>
          <w:rFonts w:hint="cs"/>
          <w:rtl/>
        </w:rPr>
        <w:t>- - -</w:t>
      </w:r>
    </w:p>
    <w:p w14:paraId="22B5269A" w14:textId="77777777" w:rsidR="00000000" w:rsidRDefault="00E84F3B">
      <w:pPr>
        <w:pStyle w:val="a"/>
        <w:rPr>
          <w:rFonts w:hint="cs"/>
          <w:rtl/>
        </w:rPr>
      </w:pPr>
    </w:p>
    <w:p w14:paraId="1A96AEC0" w14:textId="77777777" w:rsidR="00000000" w:rsidRDefault="00E84F3B">
      <w:pPr>
        <w:pStyle w:val="ad"/>
        <w:rPr>
          <w:rtl/>
        </w:rPr>
      </w:pPr>
      <w:r>
        <w:rPr>
          <w:rtl/>
        </w:rPr>
        <w:t>היו"ר ראובן ריבלין:</w:t>
      </w:r>
    </w:p>
    <w:p w14:paraId="21BAB632" w14:textId="77777777" w:rsidR="00000000" w:rsidRDefault="00E84F3B">
      <w:pPr>
        <w:pStyle w:val="a"/>
        <w:rPr>
          <w:rtl/>
        </w:rPr>
      </w:pPr>
    </w:p>
    <w:p w14:paraId="12EC69B8" w14:textId="77777777" w:rsidR="00000000" w:rsidRDefault="00E84F3B">
      <w:pPr>
        <w:pStyle w:val="a"/>
        <w:rPr>
          <w:rFonts w:hint="cs"/>
          <w:rtl/>
        </w:rPr>
      </w:pPr>
      <w:r>
        <w:rPr>
          <w:rFonts w:hint="cs"/>
          <w:rtl/>
        </w:rPr>
        <w:t xml:space="preserve">חבר הכנסת מח'ול, כרגע ברכה מדבר, ואתה מפריע לו, והוא מפריע לך. </w:t>
      </w:r>
    </w:p>
    <w:p w14:paraId="12A06B3F" w14:textId="77777777" w:rsidR="00000000" w:rsidRDefault="00E84F3B">
      <w:pPr>
        <w:pStyle w:val="a"/>
        <w:rPr>
          <w:rFonts w:hint="cs"/>
          <w:rtl/>
        </w:rPr>
      </w:pPr>
    </w:p>
    <w:p w14:paraId="2F3F1A97" w14:textId="77777777" w:rsidR="00000000" w:rsidRDefault="00E84F3B">
      <w:pPr>
        <w:pStyle w:val="ac"/>
        <w:rPr>
          <w:rtl/>
        </w:rPr>
      </w:pPr>
      <w:r>
        <w:rPr>
          <w:rFonts w:hint="eastAsia"/>
          <w:rtl/>
        </w:rPr>
        <w:t>מוחמד</w:t>
      </w:r>
      <w:r>
        <w:rPr>
          <w:rtl/>
        </w:rPr>
        <w:t xml:space="preserve"> ברכה (חד"ש-תע"ל):</w:t>
      </w:r>
    </w:p>
    <w:p w14:paraId="22EBF05E" w14:textId="77777777" w:rsidR="00000000" w:rsidRDefault="00E84F3B">
      <w:pPr>
        <w:pStyle w:val="a"/>
        <w:rPr>
          <w:rFonts w:hint="cs"/>
          <w:rtl/>
        </w:rPr>
      </w:pPr>
    </w:p>
    <w:p w14:paraId="50711400" w14:textId="77777777" w:rsidR="00000000" w:rsidRDefault="00E84F3B">
      <w:pPr>
        <w:pStyle w:val="a"/>
        <w:rPr>
          <w:rFonts w:hint="cs"/>
          <w:rtl/>
        </w:rPr>
      </w:pPr>
      <w:r>
        <w:rPr>
          <w:rFonts w:hint="cs"/>
          <w:rtl/>
        </w:rPr>
        <w:t>א</w:t>
      </w:r>
      <w:r>
        <w:rPr>
          <w:rFonts w:hint="cs"/>
          <w:rtl/>
        </w:rPr>
        <w:t>ם יש 50%, זו עדיין לא סיבה לפגוע ב-50% הנותרים - - -</w:t>
      </w:r>
    </w:p>
    <w:p w14:paraId="1D191347" w14:textId="77777777" w:rsidR="00000000" w:rsidRDefault="00E84F3B">
      <w:pPr>
        <w:pStyle w:val="a"/>
        <w:rPr>
          <w:rFonts w:hint="cs"/>
          <w:rtl/>
        </w:rPr>
      </w:pPr>
    </w:p>
    <w:p w14:paraId="66054503" w14:textId="77777777" w:rsidR="00000000" w:rsidRDefault="00E84F3B">
      <w:pPr>
        <w:pStyle w:val="SpeakerCon"/>
        <w:rPr>
          <w:rtl/>
        </w:rPr>
      </w:pPr>
      <w:bookmarkStart w:id="485" w:name="FS000000478T16_07_2003_15_42_01C"/>
      <w:bookmarkEnd w:id="485"/>
      <w:r>
        <w:rPr>
          <w:rtl/>
        </w:rPr>
        <w:t>השר מאיר שטרית:</w:t>
      </w:r>
    </w:p>
    <w:p w14:paraId="73356319" w14:textId="77777777" w:rsidR="00000000" w:rsidRDefault="00E84F3B">
      <w:pPr>
        <w:pStyle w:val="a"/>
        <w:rPr>
          <w:rtl/>
        </w:rPr>
      </w:pPr>
    </w:p>
    <w:p w14:paraId="62279C35" w14:textId="77777777" w:rsidR="00000000" w:rsidRDefault="00E84F3B">
      <w:pPr>
        <w:pStyle w:val="a"/>
        <w:rPr>
          <w:rFonts w:hint="cs"/>
          <w:rtl/>
        </w:rPr>
      </w:pPr>
      <w:r>
        <w:rPr>
          <w:rFonts w:hint="cs"/>
          <w:rtl/>
        </w:rPr>
        <w:t>ידידי, תודה רבה.</w:t>
      </w:r>
    </w:p>
    <w:p w14:paraId="24A08D46" w14:textId="77777777" w:rsidR="00000000" w:rsidRDefault="00E84F3B">
      <w:pPr>
        <w:pStyle w:val="a"/>
        <w:rPr>
          <w:rFonts w:hint="cs"/>
          <w:rtl/>
        </w:rPr>
      </w:pPr>
    </w:p>
    <w:p w14:paraId="3E587F1C" w14:textId="77777777" w:rsidR="00000000" w:rsidRDefault="00E84F3B">
      <w:pPr>
        <w:pStyle w:val="ad"/>
        <w:rPr>
          <w:rtl/>
        </w:rPr>
      </w:pPr>
      <w:r>
        <w:rPr>
          <w:rtl/>
        </w:rPr>
        <w:t>היו"ר ראובן ריבלין:</w:t>
      </w:r>
    </w:p>
    <w:p w14:paraId="6411365A" w14:textId="77777777" w:rsidR="00000000" w:rsidRDefault="00E84F3B">
      <w:pPr>
        <w:pStyle w:val="a"/>
        <w:rPr>
          <w:rtl/>
        </w:rPr>
      </w:pPr>
    </w:p>
    <w:p w14:paraId="035F0B17" w14:textId="77777777" w:rsidR="00000000" w:rsidRDefault="00E84F3B">
      <w:pPr>
        <w:pStyle w:val="a"/>
        <w:rPr>
          <w:rFonts w:hint="cs"/>
          <w:rtl/>
        </w:rPr>
      </w:pPr>
      <w:r>
        <w:rPr>
          <w:rFonts w:hint="cs"/>
          <w:rtl/>
        </w:rPr>
        <w:t>אבל זה גם מה שאומר השר.</w:t>
      </w:r>
    </w:p>
    <w:p w14:paraId="70393683" w14:textId="77777777" w:rsidR="00000000" w:rsidRDefault="00E84F3B">
      <w:pPr>
        <w:pStyle w:val="a"/>
        <w:rPr>
          <w:rFonts w:hint="cs"/>
          <w:rtl/>
        </w:rPr>
      </w:pPr>
    </w:p>
    <w:p w14:paraId="5DED3287" w14:textId="77777777" w:rsidR="00000000" w:rsidRDefault="00E84F3B">
      <w:pPr>
        <w:pStyle w:val="SpeakerCon"/>
        <w:rPr>
          <w:rtl/>
        </w:rPr>
      </w:pPr>
      <w:bookmarkStart w:id="486" w:name="FS000000478T16_07_2003_15_42_37C"/>
      <w:bookmarkEnd w:id="486"/>
      <w:r>
        <w:rPr>
          <w:rtl/>
        </w:rPr>
        <w:t>השר מאיר שטרית:</w:t>
      </w:r>
    </w:p>
    <w:p w14:paraId="6FB85775" w14:textId="77777777" w:rsidR="00000000" w:rsidRDefault="00E84F3B">
      <w:pPr>
        <w:pStyle w:val="a"/>
        <w:rPr>
          <w:rtl/>
        </w:rPr>
      </w:pPr>
    </w:p>
    <w:p w14:paraId="0E000B5C" w14:textId="77777777" w:rsidR="00000000" w:rsidRDefault="00E84F3B">
      <w:pPr>
        <w:pStyle w:val="a"/>
        <w:rPr>
          <w:rFonts w:hint="cs"/>
          <w:rtl/>
        </w:rPr>
      </w:pPr>
      <w:r>
        <w:rPr>
          <w:rFonts w:hint="cs"/>
          <w:rtl/>
        </w:rPr>
        <w:t>תודה רבה. חבר הכנסת ברכה, אני יותר חריף ממך. אני טוען, שאילו קיבלו קצבאות רק אלה שמגיעה להם קצבה, אפשר ה</w:t>
      </w:r>
      <w:r>
        <w:rPr>
          <w:rFonts w:hint="cs"/>
          <w:rtl/>
        </w:rPr>
        <w:t xml:space="preserve">יה לתת להם לא פי-שניים, אלא פי-ארבעה. </w:t>
      </w:r>
    </w:p>
    <w:p w14:paraId="32C0729C" w14:textId="77777777" w:rsidR="00000000" w:rsidRDefault="00E84F3B">
      <w:pPr>
        <w:pStyle w:val="a"/>
        <w:rPr>
          <w:rFonts w:hint="cs"/>
          <w:rtl/>
        </w:rPr>
      </w:pPr>
    </w:p>
    <w:p w14:paraId="1BF98844" w14:textId="77777777" w:rsidR="00000000" w:rsidRDefault="00E84F3B">
      <w:pPr>
        <w:pStyle w:val="ac"/>
        <w:rPr>
          <w:rtl/>
        </w:rPr>
      </w:pPr>
      <w:r>
        <w:rPr>
          <w:rFonts w:hint="eastAsia"/>
          <w:rtl/>
        </w:rPr>
        <w:t>יורי</w:t>
      </w:r>
      <w:r>
        <w:rPr>
          <w:rtl/>
        </w:rPr>
        <w:t xml:space="preserve"> שטרן (האיחוד הלאומי - ישראל ביתנו):</w:t>
      </w:r>
    </w:p>
    <w:p w14:paraId="4EED5804" w14:textId="77777777" w:rsidR="00000000" w:rsidRDefault="00E84F3B">
      <w:pPr>
        <w:pStyle w:val="a"/>
        <w:rPr>
          <w:rFonts w:hint="cs"/>
          <w:rtl/>
        </w:rPr>
      </w:pPr>
    </w:p>
    <w:p w14:paraId="02567DF4" w14:textId="77777777" w:rsidR="00000000" w:rsidRDefault="00E84F3B">
      <w:pPr>
        <w:pStyle w:val="a"/>
        <w:rPr>
          <w:rFonts w:hint="cs"/>
          <w:rtl/>
        </w:rPr>
      </w:pPr>
      <w:r>
        <w:rPr>
          <w:rFonts w:hint="cs"/>
          <w:rtl/>
        </w:rPr>
        <w:t>- - -</w:t>
      </w:r>
    </w:p>
    <w:p w14:paraId="4B2AADB7" w14:textId="77777777" w:rsidR="00000000" w:rsidRDefault="00E84F3B">
      <w:pPr>
        <w:pStyle w:val="a"/>
        <w:rPr>
          <w:rFonts w:hint="cs"/>
          <w:rtl/>
        </w:rPr>
      </w:pPr>
    </w:p>
    <w:p w14:paraId="3F57288A" w14:textId="77777777" w:rsidR="00000000" w:rsidRDefault="00E84F3B">
      <w:pPr>
        <w:pStyle w:val="SpeakerCon"/>
        <w:rPr>
          <w:rtl/>
        </w:rPr>
      </w:pPr>
      <w:bookmarkStart w:id="487" w:name="FS000000478T16_07_2003_15_43_47C"/>
      <w:bookmarkEnd w:id="487"/>
      <w:r>
        <w:rPr>
          <w:rtl/>
        </w:rPr>
        <w:t>השר מאיר שטרית:</w:t>
      </w:r>
    </w:p>
    <w:p w14:paraId="0DBB058F" w14:textId="77777777" w:rsidR="00000000" w:rsidRDefault="00E84F3B">
      <w:pPr>
        <w:pStyle w:val="a"/>
        <w:rPr>
          <w:rtl/>
        </w:rPr>
      </w:pPr>
    </w:p>
    <w:p w14:paraId="5AD1071B" w14:textId="77777777" w:rsidR="00000000" w:rsidRDefault="00E84F3B">
      <w:pPr>
        <w:pStyle w:val="a"/>
        <w:rPr>
          <w:rFonts w:hint="cs"/>
          <w:rtl/>
        </w:rPr>
      </w:pPr>
      <w:r>
        <w:rPr>
          <w:rFonts w:hint="cs"/>
          <w:rtl/>
        </w:rPr>
        <w:t>ואגב, זה מה שנכון לעשות, לסנן, כך שמי שיקבלו קצבה יהיו באמת רק אלה שזה מגיע להם, ואז אני לא צריך 46 מיליארד שקל בשביל זה.</w:t>
      </w:r>
    </w:p>
    <w:p w14:paraId="200A6D94" w14:textId="77777777" w:rsidR="00000000" w:rsidRDefault="00E84F3B">
      <w:pPr>
        <w:pStyle w:val="a"/>
        <w:rPr>
          <w:rFonts w:hint="cs"/>
          <w:rtl/>
        </w:rPr>
      </w:pPr>
    </w:p>
    <w:p w14:paraId="4B1A8747" w14:textId="77777777" w:rsidR="00000000" w:rsidRDefault="00E84F3B">
      <w:pPr>
        <w:pStyle w:val="ad"/>
        <w:rPr>
          <w:rtl/>
        </w:rPr>
      </w:pPr>
      <w:r>
        <w:rPr>
          <w:rtl/>
        </w:rPr>
        <w:t>היו"ר ראובן ריבלין:</w:t>
      </w:r>
    </w:p>
    <w:p w14:paraId="53C497B1" w14:textId="77777777" w:rsidR="00000000" w:rsidRDefault="00E84F3B">
      <w:pPr>
        <w:pStyle w:val="a"/>
        <w:rPr>
          <w:rtl/>
        </w:rPr>
      </w:pPr>
    </w:p>
    <w:p w14:paraId="37FC4688" w14:textId="77777777" w:rsidR="00000000" w:rsidRDefault="00E84F3B">
      <w:pPr>
        <w:pStyle w:val="a"/>
        <w:rPr>
          <w:rFonts w:hint="cs"/>
          <w:rtl/>
        </w:rPr>
      </w:pPr>
      <w:r>
        <w:rPr>
          <w:rFonts w:hint="cs"/>
          <w:rtl/>
        </w:rPr>
        <w:t>למה לא</w:t>
      </w:r>
      <w:r>
        <w:rPr>
          <w:rFonts w:hint="cs"/>
          <w:rtl/>
        </w:rPr>
        <w:t xml:space="preserve"> מאחדים את הגבייה?</w:t>
      </w:r>
    </w:p>
    <w:p w14:paraId="642A9217" w14:textId="77777777" w:rsidR="00000000" w:rsidRDefault="00E84F3B">
      <w:pPr>
        <w:pStyle w:val="a"/>
        <w:rPr>
          <w:rFonts w:hint="cs"/>
          <w:rtl/>
        </w:rPr>
      </w:pPr>
    </w:p>
    <w:p w14:paraId="50336F85" w14:textId="77777777" w:rsidR="00000000" w:rsidRDefault="00E84F3B">
      <w:pPr>
        <w:pStyle w:val="SpeakerCon"/>
        <w:rPr>
          <w:rtl/>
        </w:rPr>
      </w:pPr>
      <w:bookmarkStart w:id="488" w:name="FS000000478T16_07_2003_15_44_57C"/>
      <w:bookmarkEnd w:id="488"/>
      <w:r>
        <w:rPr>
          <w:rtl/>
        </w:rPr>
        <w:t>השר מאיר שטרית:</w:t>
      </w:r>
    </w:p>
    <w:p w14:paraId="604A221F" w14:textId="77777777" w:rsidR="00000000" w:rsidRDefault="00E84F3B">
      <w:pPr>
        <w:pStyle w:val="a"/>
        <w:rPr>
          <w:rtl/>
        </w:rPr>
      </w:pPr>
    </w:p>
    <w:p w14:paraId="170BF32E" w14:textId="77777777" w:rsidR="00000000" w:rsidRDefault="00E84F3B">
      <w:pPr>
        <w:pStyle w:val="a"/>
        <w:rPr>
          <w:rFonts w:hint="cs"/>
          <w:rtl/>
        </w:rPr>
      </w:pPr>
      <w:r>
        <w:rPr>
          <w:rFonts w:hint="cs"/>
          <w:rtl/>
        </w:rPr>
        <w:t>עם 10 מיליארדי שקל אני יכול לתת פי-ארבעה למי שבאמת מגיעה קצבה.</w:t>
      </w:r>
    </w:p>
    <w:p w14:paraId="407CDF1D" w14:textId="77777777" w:rsidR="00000000" w:rsidRDefault="00E84F3B">
      <w:pPr>
        <w:pStyle w:val="a"/>
        <w:rPr>
          <w:rFonts w:hint="cs"/>
          <w:rtl/>
        </w:rPr>
      </w:pPr>
    </w:p>
    <w:p w14:paraId="1188263E" w14:textId="77777777" w:rsidR="00000000" w:rsidRDefault="00E84F3B">
      <w:pPr>
        <w:pStyle w:val="ad"/>
        <w:rPr>
          <w:rtl/>
        </w:rPr>
      </w:pPr>
      <w:r>
        <w:rPr>
          <w:rtl/>
        </w:rPr>
        <w:t>היו"ר ראובן ריבלין:</w:t>
      </w:r>
    </w:p>
    <w:p w14:paraId="2F2FCFAC" w14:textId="77777777" w:rsidR="00000000" w:rsidRDefault="00E84F3B">
      <w:pPr>
        <w:pStyle w:val="a"/>
        <w:rPr>
          <w:rtl/>
        </w:rPr>
      </w:pPr>
    </w:p>
    <w:p w14:paraId="583EC755" w14:textId="77777777" w:rsidR="00000000" w:rsidRDefault="00E84F3B">
      <w:pPr>
        <w:pStyle w:val="a"/>
        <w:rPr>
          <w:rFonts w:hint="cs"/>
          <w:rtl/>
        </w:rPr>
      </w:pPr>
      <w:r>
        <w:rPr>
          <w:rFonts w:hint="cs"/>
          <w:rtl/>
        </w:rPr>
        <w:t>כבוד השר, למה לא מאחדים את הגבייה ובודקים את העניין הזה?</w:t>
      </w:r>
    </w:p>
    <w:p w14:paraId="7B71FD83" w14:textId="77777777" w:rsidR="00000000" w:rsidRDefault="00E84F3B">
      <w:pPr>
        <w:pStyle w:val="a"/>
        <w:rPr>
          <w:rFonts w:hint="cs"/>
          <w:rtl/>
        </w:rPr>
      </w:pPr>
    </w:p>
    <w:p w14:paraId="5F179189" w14:textId="77777777" w:rsidR="00000000" w:rsidRDefault="00E84F3B">
      <w:pPr>
        <w:pStyle w:val="SpeakerCon"/>
        <w:rPr>
          <w:rtl/>
        </w:rPr>
      </w:pPr>
      <w:bookmarkStart w:id="489" w:name="FS000000478T16_07_2003_15_45_49C"/>
      <w:bookmarkEnd w:id="489"/>
      <w:r>
        <w:rPr>
          <w:rtl/>
        </w:rPr>
        <w:t>השר מאיר שטרית:</w:t>
      </w:r>
    </w:p>
    <w:p w14:paraId="263713DB" w14:textId="77777777" w:rsidR="00000000" w:rsidRDefault="00E84F3B">
      <w:pPr>
        <w:pStyle w:val="a"/>
        <w:rPr>
          <w:rtl/>
        </w:rPr>
      </w:pPr>
    </w:p>
    <w:p w14:paraId="2A017F4B" w14:textId="77777777" w:rsidR="00000000" w:rsidRDefault="00E84F3B">
      <w:pPr>
        <w:pStyle w:val="a"/>
        <w:rPr>
          <w:rFonts w:hint="cs"/>
          <w:rtl/>
        </w:rPr>
      </w:pPr>
      <w:r>
        <w:rPr>
          <w:rFonts w:hint="cs"/>
          <w:rtl/>
        </w:rPr>
        <w:t>יש החלטה של הממשלה, והיא ידועה לך.</w:t>
      </w:r>
    </w:p>
    <w:p w14:paraId="167D25B5" w14:textId="77777777" w:rsidR="00000000" w:rsidRDefault="00E84F3B">
      <w:pPr>
        <w:pStyle w:val="a"/>
        <w:rPr>
          <w:rtl/>
        </w:rPr>
      </w:pPr>
    </w:p>
    <w:p w14:paraId="5A1C52D7" w14:textId="77777777" w:rsidR="00000000" w:rsidRDefault="00E84F3B">
      <w:pPr>
        <w:pStyle w:val="a"/>
        <w:rPr>
          <w:rFonts w:hint="cs"/>
          <w:rtl/>
        </w:rPr>
      </w:pPr>
    </w:p>
    <w:p w14:paraId="0BA2E3E4" w14:textId="77777777" w:rsidR="00000000" w:rsidRDefault="00E84F3B">
      <w:pPr>
        <w:pStyle w:val="ac"/>
        <w:rPr>
          <w:rtl/>
        </w:rPr>
      </w:pPr>
      <w:r>
        <w:rPr>
          <w:rFonts w:hint="eastAsia"/>
          <w:rtl/>
        </w:rPr>
        <w:t>מוחמד</w:t>
      </w:r>
      <w:r>
        <w:rPr>
          <w:rtl/>
        </w:rPr>
        <w:t xml:space="preserve"> ברכה (חד"ש-תע"ל)</w:t>
      </w:r>
      <w:r>
        <w:rPr>
          <w:rtl/>
        </w:rPr>
        <w:t>:</w:t>
      </w:r>
    </w:p>
    <w:p w14:paraId="030D56E2" w14:textId="77777777" w:rsidR="00000000" w:rsidRDefault="00E84F3B">
      <w:pPr>
        <w:pStyle w:val="a"/>
        <w:rPr>
          <w:rFonts w:hint="cs"/>
          <w:rtl/>
        </w:rPr>
      </w:pPr>
    </w:p>
    <w:p w14:paraId="31CAC04B" w14:textId="77777777" w:rsidR="00000000" w:rsidRDefault="00E84F3B">
      <w:pPr>
        <w:pStyle w:val="a"/>
        <w:rPr>
          <w:rFonts w:hint="cs"/>
          <w:rtl/>
        </w:rPr>
      </w:pPr>
      <w:r>
        <w:rPr>
          <w:rFonts w:hint="cs"/>
          <w:rtl/>
        </w:rPr>
        <w:t>אדוני השר, אתה כממשלה קובע את הכללים - - -</w:t>
      </w:r>
    </w:p>
    <w:p w14:paraId="4A3FCCD2" w14:textId="77777777" w:rsidR="00000000" w:rsidRDefault="00E84F3B">
      <w:pPr>
        <w:pStyle w:val="a"/>
        <w:rPr>
          <w:rFonts w:hint="cs"/>
          <w:rtl/>
        </w:rPr>
      </w:pPr>
    </w:p>
    <w:p w14:paraId="0CA18163" w14:textId="77777777" w:rsidR="00000000" w:rsidRDefault="00E84F3B">
      <w:pPr>
        <w:pStyle w:val="ac"/>
        <w:rPr>
          <w:rtl/>
        </w:rPr>
      </w:pPr>
      <w:r>
        <w:rPr>
          <w:rFonts w:hint="eastAsia"/>
          <w:rtl/>
        </w:rPr>
        <w:t>יצחק</w:t>
      </w:r>
      <w:r>
        <w:rPr>
          <w:rtl/>
        </w:rPr>
        <w:t xml:space="preserve"> וקנין (ש"ס):</w:t>
      </w:r>
    </w:p>
    <w:p w14:paraId="2AED786D" w14:textId="77777777" w:rsidR="00000000" w:rsidRDefault="00E84F3B">
      <w:pPr>
        <w:pStyle w:val="a"/>
        <w:rPr>
          <w:rFonts w:hint="cs"/>
          <w:rtl/>
        </w:rPr>
      </w:pPr>
    </w:p>
    <w:p w14:paraId="7331AFAE" w14:textId="77777777" w:rsidR="00000000" w:rsidRDefault="00E84F3B">
      <w:pPr>
        <w:pStyle w:val="a"/>
        <w:rPr>
          <w:rFonts w:hint="cs"/>
          <w:rtl/>
        </w:rPr>
      </w:pPr>
      <w:r>
        <w:rPr>
          <w:rFonts w:hint="cs"/>
          <w:rtl/>
        </w:rPr>
        <w:t>- - -</w:t>
      </w:r>
    </w:p>
    <w:p w14:paraId="542DAE5B" w14:textId="77777777" w:rsidR="00000000" w:rsidRDefault="00E84F3B">
      <w:pPr>
        <w:pStyle w:val="a"/>
        <w:rPr>
          <w:rFonts w:hint="cs"/>
          <w:rtl/>
        </w:rPr>
      </w:pPr>
    </w:p>
    <w:p w14:paraId="7786B48B" w14:textId="77777777" w:rsidR="00000000" w:rsidRDefault="00E84F3B">
      <w:pPr>
        <w:pStyle w:val="ad"/>
        <w:rPr>
          <w:rtl/>
        </w:rPr>
      </w:pPr>
      <w:r>
        <w:rPr>
          <w:rtl/>
        </w:rPr>
        <w:t>היו"ר ראובן ריבלין:</w:t>
      </w:r>
    </w:p>
    <w:p w14:paraId="05C93063" w14:textId="77777777" w:rsidR="00000000" w:rsidRDefault="00E84F3B">
      <w:pPr>
        <w:pStyle w:val="a"/>
        <w:rPr>
          <w:rtl/>
        </w:rPr>
      </w:pPr>
    </w:p>
    <w:p w14:paraId="1251EB0F" w14:textId="77777777" w:rsidR="00000000" w:rsidRDefault="00E84F3B">
      <w:pPr>
        <w:pStyle w:val="a"/>
        <w:rPr>
          <w:rFonts w:hint="cs"/>
          <w:rtl/>
        </w:rPr>
      </w:pPr>
      <w:r>
        <w:rPr>
          <w:rFonts w:hint="cs"/>
          <w:rtl/>
        </w:rPr>
        <w:t xml:space="preserve">רק רגע, עכשיו חבר הכנסת ברכה. לאט-לאט, אחד-אחד. חבר הכנסת וקנין, חכה. אחד-אחד. </w:t>
      </w:r>
    </w:p>
    <w:p w14:paraId="6BB34E8D" w14:textId="77777777" w:rsidR="00000000" w:rsidRDefault="00E84F3B">
      <w:pPr>
        <w:pStyle w:val="a"/>
        <w:rPr>
          <w:rFonts w:hint="cs"/>
          <w:rtl/>
        </w:rPr>
      </w:pPr>
    </w:p>
    <w:p w14:paraId="58D96897" w14:textId="77777777" w:rsidR="00000000" w:rsidRDefault="00E84F3B">
      <w:pPr>
        <w:pStyle w:val="ac"/>
        <w:rPr>
          <w:rtl/>
        </w:rPr>
      </w:pPr>
      <w:r>
        <w:rPr>
          <w:rFonts w:hint="eastAsia"/>
          <w:rtl/>
        </w:rPr>
        <w:t>מוחמד</w:t>
      </w:r>
      <w:r>
        <w:rPr>
          <w:rtl/>
        </w:rPr>
        <w:t xml:space="preserve"> ברכה (חד"ש-תע"ל):</w:t>
      </w:r>
    </w:p>
    <w:p w14:paraId="278E3BF4" w14:textId="77777777" w:rsidR="00000000" w:rsidRDefault="00E84F3B">
      <w:pPr>
        <w:pStyle w:val="a"/>
        <w:rPr>
          <w:rFonts w:hint="cs"/>
          <w:rtl/>
        </w:rPr>
      </w:pPr>
    </w:p>
    <w:p w14:paraId="169EC3FA" w14:textId="77777777" w:rsidR="00000000" w:rsidRDefault="00E84F3B">
      <w:pPr>
        <w:pStyle w:val="a"/>
        <w:rPr>
          <w:rFonts w:hint="cs"/>
          <w:rtl/>
        </w:rPr>
      </w:pPr>
      <w:r>
        <w:rPr>
          <w:rFonts w:hint="cs"/>
          <w:rtl/>
        </w:rPr>
        <w:t xml:space="preserve">אתה כממשלה קובע את הכללים - - </w:t>
      </w:r>
    </w:p>
    <w:p w14:paraId="63D11A78" w14:textId="77777777" w:rsidR="00000000" w:rsidRDefault="00E84F3B">
      <w:pPr>
        <w:pStyle w:val="a"/>
        <w:rPr>
          <w:rFonts w:hint="cs"/>
          <w:rtl/>
        </w:rPr>
      </w:pPr>
    </w:p>
    <w:p w14:paraId="67F166D3" w14:textId="77777777" w:rsidR="00000000" w:rsidRDefault="00E84F3B">
      <w:pPr>
        <w:pStyle w:val="SpeakerCon"/>
        <w:rPr>
          <w:rtl/>
        </w:rPr>
      </w:pPr>
      <w:bookmarkStart w:id="490" w:name="FS000000478T16_07_2003_15_48_00C"/>
      <w:bookmarkEnd w:id="490"/>
      <w:r>
        <w:rPr>
          <w:rtl/>
        </w:rPr>
        <w:t>השר מאיר שטרית:</w:t>
      </w:r>
    </w:p>
    <w:p w14:paraId="3302A8CF" w14:textId="77777777" w:rsidR="00000000" w:rsidRDefault="00E84F3B">
      <w:pPr>
        <w:pStyle w:val="a"/>
        <w:rPr>
          <w:rtl/>
        </w:rPr>
      </w:pPr>
    </w:p>
    <w:p w14:paraId="0812E638" w14:textId="77777777" w:rsidR="00000000" w:rsidRDefault="00E84F3B">
      <w:pPr>
        <w:pStyle w:val="a"/>
        <w:rPr>
          <w:rFonts w:hint="cs"/>
          <w:rtl/>
        </w:rPr>
      </w:pPr>
      <w:r>
        <w:rPr>
          <w:rFonts w:hint="cs"/>
          <w:rtl/>
        </w:rPr>
        <w:t>על זה ב</w:t>
      </w:r>
      <w:r>
        <w:rPr>
          <w:rFonts w:hint="cs"/>
          <w:rtl/>
        </w:rPr>
        <w:t>וכה הנביא.</w:t>
      </w:r>
    </w:p>
    <w:p w14:paraId="58169DBA" w14:textId="77777777" w:rsidR="00000000" w:rsidRDefault="00E84F3B">
      <w:pPr>
        <w:pStyle w:val="a"/>
        <w:rPr>
          <w:rFonts w:hint="cs"/>
          <w:rtl/>
        </w:rPr>
      </w:pPr>
    </w:p>
    <w:p w14:paraId="76ADC8ED" w14:textId="77777777" w:rsidR="00000000" w:rsidRDefault="00E84F3B">
      <w:pPr>
        <w:pStyle w:val="ac"/>
        <w:rPr>
          <w:rtl/>
        </w:rPr>
      </w:pPr>
      <w:r>
        <w:rPr>
          <w:rFonts w:hint="eastAsia"/>
          <w:rtl/>
        </w:rPr>
        <w:t>מוחמד</w:t>
      </w:r>
      <w:r>
        <w:rPr>
          <w:rtl/>
        </w:rPr>
        <w:t xml:space="preserve"> ברכה (חד"ש-תע"ל):</w:t>
      </w:r>
    </w:p>
    <w:p w14:paraId="04021C92" w14:textId="77777777" w:rsidR="00000000" w:rsidRDefault="00E84F3B">
      <w:pPr>
        <w:pStyle w:val="a"/>
        <w:rPr>
          <w:rFonts w:hint="cs"/>
          <w:rtl/>
        </w:rPr>
      </w:pPr>
    </w:p>
    <w:p w14:paraId="600EB2E0" w14:textId="77777777" w:rsidR="00000000" w:rsidRDefault="00E84F3B">
      <w:pPr>
        <w:pStyle w:val="a"/>
        <w:rPr>
          <w:rFonts w:hint="cs"/>
          <w:rtl/>
        </w:rPr>
      </w:pPr>
      <w:r>
        <w:rPr>
          <w:rFonts w:hint="cs"/>
          <w:rtl/>
        </w:rPr>
        <w:t>- - ואתה טוען נגדם ומעניש את האנשים. אתה גם השופט, גם המעניש - - -</w:t>
      </w:r>
    </w:p>
    <w:p w14:paraId="2EF1312A" w14:textId="77777777" w:rsidR="00000000" w:rsidRDefault="00E84F3B">
      <w:pPr>
        <w:pStyle w:val="a"/>
        <w:rPr>
          <w:rFonts w:hint="cs"/>
          <w:rtl/>
        </w:rPr>
      </w:pPr>
    </w:p>
    <w:p w14:paraId="75F7E069" w14:textId="77777777" w:rsidR="00000000" w:rsidRDefault="00E84F3B">
      <w:pPr>
        <w:pStyle w:val="ad"/>
        <w:rPr>
          <w:rtl/>
        </w:rPr>
      </w:pPr>
      <w:r>
        <w:rPr>
          <w:rtl/>
        </w:rPr>
        <w:t>היו"ר ראובן ריבלין:</w:t>
      </w:r>
    </w:p>
    <w:p w14:paraId="41691946" w14:textId="77777777" w:rsidR="00000000" w:rsidRDefault="00E84F3B">
      <w:pPr>
        <w:pStyle w:val="a"/>
        <w:rPr>
          <w:rtl/>
        </w:rPr>
      </w:pPr>
    </w:p>
    <w:p w14:paraId="77FB7974" w14:textId="77777777" w:rsidR="00000000" w:rsidRDefault="00E84F3B">
      <w:pPr>
        <w:pStyle w:val="a"/>
        <w:rPr>
          <w:rFonts w:hint="cs"/>
          <w:rtl/>
        </w:rPr>
      </w:pPr>
      <w:r>
        <w:rPr>
          <w:rFonts w:hint="cs"/>
          <w:rtl/>
        </w:rPr>
        <w:t xml:space="preserve">תודה, הבנו. חבר הכנסת כהן, בבקשה. </w:t>
      </w:r>
    </w:p>
    <w:p w14:paraId="056F4DFB" w14:textId="77777777" w:rsidR="00000000" w:rsidRDefault="00E84F3B">
      <w:pPr>
        <w:pStyle w:val="a"/>
        <w:rPr>
          <w:rFonts w:hint="cs"/>
          <w:rtl/>
        </w:rPr>
      </w:pPr>
    </w:p>
    <w:p w14:paraId="1A0F4CF5" w14:textId="77777777" w:rsidR="00000000" w:rsidRDefault="00E84F3B">
      <w:pPr>
        <w:pStyle w:val="SpeakerCon"/>
        <w:rPr>
          <w:rtl/>
        </w:rPr>
      </w:pPr>
      <w:bookmarkStart w:id="491" w:name="FS000000478T16_07_2003_15_48_47C"/>
      <w:bookmarkEnd w:id="491"/>
      <w:r>
        <w:rPr>
          <w:rtl/>
        </w:rPr>
        <w:t>השר מאיר שטרית:</w:t>
      </w:r>
    </w:p>
    <w:p w14:paraId="58082460" w14:textId="77777777" w:rsidR="00000000" w:rsidRDefault="00E84F3B">
      <w:pPr>
        <w:pStyle w:val="a"/>
        <w:rPr>
          <w:rtl/>
        </w:rPr>
      </w:pPr>
    </w:p>
    <w:p w14:paraId="4B685AC1" w14:textId="77777777" w:rsidR="00000000" w:rsidRDefault="00E84F3B">
      <w:pPr>
        <w:pStyle w:val="a"/>
        <w:rPr>
          <w:rFonts w:hint="cs"/>
          <w:rtl/>
        </w:rPr>
      </w:pPr>
      <w:r>
        <w:rPr>
          <w:rFonts w:hint="cs"/>
          <w:rtl/>
        </w:rPr>
        <w:t>אנחנו מנסים לתקן - - -</w:t>
      </w:r>
    </w:p>
    <w:p w14:paraId="7D6E7CD2" w14:textId="77777777" w:rsidR="00000000" w:rsidRDefault="00E84F3B">
      <w:pPr>
        <w:pStyle w:val="a"/>
        <w:rPr>
          <w:rFonts w:hint="cs"/>
          <w:rtl/>
        </w:rPr>
      </w:pPr>
    </w:p>
    <w:p w14:paraId="12B774E9" w14:textId="77777777" w:rsidR="00000000" w:rsidRDefault="00E84F3B">
      <w:pPr>
        <w:pStyle w:val="ad"/>
        <w:rPr>
          <w:rtl/>
        </w:rPr>
      </w:pPr>
      <w:r>
        <w:rPr>
          <w:rtl/>
        </w:rPr>
        <w:t>היו"ר ראובן ריבלין:</w:t>
      </w:r>
    </w:p>
    <w:p w14:paraId="230CC26C" w14:textId="77777777" w:rsidR="00000000" w:rsidRDefault="00E84F3B">
      <w:pPr>
        <w:pStyle w:val="a"/>
        <w:rPr>
          <w:rtl/>
        </w:rPr>
      </w:pPr>
    </w:p>
    <w:p w14:paraId="3B8B706B" w14:textId="77777777" w:rsidR="00000000" w:rsidRDefault="00E84F3B">
      <w:pPr>
        <w:pStyle w:val="a"/>
        <w:rPr>
          <w:rFonts w:hint="cs"/>
          <w:rtl/>
        </w:rPr>
      </w:pPr>
      <w:r>
        <w:rPr>
          <w:rFonts w:hint="cs"/>
          <w:rtl/>
        </w:rPr>
        <w:t xml:space="preserve">אדוני יענה אחרי קריאות הביניים. </w:t>
      </w:r>
      <w:r>
        <w:rPr>
          <w:rFonts w:hint="cs"/>
          <w:rtl/>
        </w:rPr>
        <w:t>לא, לשבת, לשבת.</w:t>
      </w:r>
    </w:p>
    <w:p w14:paraId="6F6481C6" w14:textId="77777777" w:rsidR="00000000" w:rsidRDefault="00E84F3B">
      <w:pPr>
        <w:pStyle w:val="a"/>
        <w:rPr>
          <w:rtl/>
        </w:rPr>
      </w:pPr>
    </w:p>
    <w:p w14:paraId="7DD37F03" w14:textId="77777777" w:rsidR="00000000" w:rsidRDefault="00E84F3B">
      <w:pPr>
        <w:pStyle w:val="a"/>
        <w:rPr>
          <w:rFonts w:hint="cs"/>
          <w:rtl/>
        </w:rPr>
      </w:pPr>
    </w:p>
    <w:p w14:paraId="35BCA07C" w14:textId="77777777" w:rsidR="00000000" w:rsidRDefault="00E84F3B">
      <w:pPr>
        <w:pStyle w:val="SpeakerCon"/>
        <w:rPr>
          <w:rtl/>
        </w:rPr>
      </w:pPr>
      <w:bookmarkStart w:id="492" w:name="FS000000478T16_07_2003_15_49_32C"/>
      <w:bookmarkEnd w:id="492"/>
      <w:r>
        <w:rPr>
          <w:rtl/>
        </w:rPr>
        <w:t>השר מאיר שטרית:</w:t>
      </w:r>
    </w:p>
    <w:p w14:paraId="20657B68" w14:textId="77777777" w:rsidR="00000000" w:rsidRDefault="00E84F3B">
      <w:pPr>
        <w:pStyle w:val="a"/>
        <w:rPr>
          <w:rtl/>
        </w:rPr>
      </w:pPr>
    </w:p>
    <w:p w14:paraId="703C0DC2" w14:textId="77777777" w:rsidR="00000000" w:rsidRDefault="00E84F3B">
      <w:pPr>
        <w:pStyle w:val="a"/>
        <w:rPr>
          <w:rFonts w:hint="cs"/>
          <w:rtl/>
        </w:rPr>
      </w:pPr>
      <w:r>
        <w:rPr>
          <w:rFonts w:hint="cs"/>
          <w:rtl/>
        </w:rPr>
        <w:t>בבקשה.</w:t>
      </w:r>
    </w:p>
    <w:p w14:paraId="4AE8C888" w14:textId="77777777" w:rsidR="00000000" w:rsidRDefault="00E84F3B">
      <w:pPr>
        <w:pStyle w:val="a"/>
        <w:rPr>
          <w:rFonts w:hint="cs"/>
          <w:rtl/>
        </w:rPr>
      </w:pPr>
    </w:p>
    <w:p w14:paraId="5F61E963" w14:textId="77777777" w:rsidR="00000000" w:rsidRDefault="00E84F3B">
      <w:pPr>
        <w:pStyle w:val="ac"/>
        <w:rPr>
          <w:rtl/>
        </w:rPr>
      </w:pPr>
      <w:r>
        <w:rPr>
          <w:rFonts w:hint="eastAsia"/>
          <w:rtl/>
        </w:rPr>
        <w:t>יצחק</w:t>
      </w:r>
      <w:r>
        <w:rPr>
          <w:rtl/>
        </w:rPr>
        <w:t xml:space="preserve"> כהן (ש"ס):</w:t>
      </w:r>
    </w:p>
    <w:p w14:paraId="4A436EF4" w14:textId="77777777" w:rsidR="00000000" w:rsidRDefault="00E84F3B">
      <w:pPr>
        <w:pStyle w:val="a"/>
        <w:rPr>
          <w:rFonts w:hint="cs"/>
          <w:rtl/>
        </w:rPr>
      </w:pPr>
    </w:p>
    <w:p w14:paraId="18046760" w14:textId="77777777" w:rsidR="00000000" w:rsidRDefault="00E84F3B">
      <w:pPr>
        <w:pStyle w:val="a"/>
        <w:rPr>
          <w:rFonts w:hint="cs"/>
          <w:rtl/>
        </w:rPr>
      </w:pPr>
      <w:r>
        <w:rPr>
          <w:rFonts w:hint="cs"/>
          <w:rtl/>
        </w:rPr>
        <w:t>אם המצב כל כך קשה, איפה מצאת כסף לתת - - -</w:t>
      </w:r>
    </w:p>
    <w:p w14:paraId="7BFE9474" w14:textId="77777777" w:rsidR="00000000" w:rsidRDefault="00E84F3B">
      <w:pPr>
        <w:pStyle w:val="a"/>
        <w:rPr>
          <w:rFonts w:hint="cs"/>
          <w:rtl/>
        </w:rPr>
      </w:pPr>
    </w:p>
    <w:p w14:paraId="70922A63" w14:textId="77777777" w:rsidR="00000000" w:rsidRDefault="00E84F3B">
      <w:pPr>
        <w:pStyle w:val="ad"/>
        <w:rPr>
          <w:rtl/>
        </w:rPr>
      </w:pPr>
      <w:r>
        <w:rPr>
          <w:rtl/>
        </w:rPr>
        <w:t>היו"ר ראובן ריבלין:</w:t>
      </w:r>
    </w:p>
    <w:p w14:paraId="327108BC" w14:textId="77777777" w:rsidR="00000000" w:rsidRDefault="00E84F3B">
      <w:pPr>
        <w:pStyle w:val="a"/>
        <w:rPr>
          <w:rtl/>
        </w:rPr>
      </w:pPr>
    </w:p>
    <w:p w14:paraId="3568D603" w14:textId="77777777" w:rsidR="00000000" w:rsidRDefault="00E84F3B">
      <w:pPr>
        <w:pStyle w:val="a"/>
        <w:rPr>
          <w:rFonts w:hint="cs"/>
          <w:rtl/>
        </w:rPr>
      </w:pPr>
      <w:r>
        <w:rPr>
          <w:rFonts w:hint="cs"/>
          <w:rtl/>
        </w:rPr>
        <w:t>תודה רבה.  באמת שאלה שמעניינת את הנשים. תודה רבה, חבר הכנסת כהן. חבר הכנסת וקנין, בבקשה.</w:t>
      </w:r>
    </w:p>
    <w:p w14:paraId="11E6F008" w14:textId="77777777" w:rsidR="00000000" w:rsidRDefault="00E84F3B">
      <w:pPr>
        <w:pStyle w:val="a"/>
        <w:rPr>
          <w:rFonts w:hint="cs"/>
          <w:rtl/>
        </w:rPr>
      </w:pPr>
    </w:p>
    <w:p w14:paraId="63932C8F" w14:textId="77777777" w:rsidR="00000000" w:rsidRDefault="00E84F3B">
      <w:pPr>
        <w:pStyle w:val="ac"/>
        <w:rPr>
          <w:rtl/>
        </w:rPr>
      </w:pPr>
      <w:r>
        <w:rPr>
          <w:rFonts w:hint="eastAsia"/>
          <w:rtl/>
        </w:rPr>
        <w:t>קריאות</w:t>
      </w:r>
      <w:r>
        <w:rPr>
          <w:rtl/>
        </w:rPr>
        <w:t>:</w:t>
      </w:r>
    </w:p>
    <w:p w14:paraId="202158FF" w14:textId="77777777" w:rsidR="00000000" w:rsidRDefault="00E84F3B">
      <w:pPr>
        <w:pStyle w:val="a"/>
        <w:rPr>
          <w:rFonts w:hint="cs"/>
          <w:rtl/>
        </w:rPr>
      </w:pPr>
    </w:p>
    <w:p w14:paraId="3A5FE975" w14:textId="77777777" w:rsidR="00000000" w:rsidRDefault="00E84F3B">
      <w:pPr>
        <w:pStyle w:val="a"/>
        <w:rPr>
          <w:rFonts w:hint="cs"/>
          <w:rtl/>
        </w:rPr>
      </w:pPr>
      <w:r>
        <w:rPr>
          <w:rFonts w:hint="cs"/>
          <w:rtl/>
        </w:rPr>
        <w:t>- - -</w:t>
      </w:r>
    </w:p>
    <w:p w14:paraId="0C8BF789" w14:textId="77777777" w:rsidR="00000000" w:rsidRDefault="00E84F3B">
      <w:pPr>
        <w:pStyle w:val="a"/>
        <w:rPr>
          <w:rFonts w:hint="cs"/>
          <w:rtl/>
        </w:rPr>
      </w:pPr>
    </w:p>
    <w:p w14:paraId="70A407ED" w14:textId="77777777" w:rsidR="00000000" w:rsidRDefault="00E84F3B">
      <w:pPr>
        <w:pStyle w:val="ad"/>
        <w:rPr>
          <w:rtl/>
        </w:rPr>
      </w:pPr>
      <w:r>
        <w:rPr>
          <w:rtl/>
        </w:rPr>
        <w:t>היו"ר ראובן ריבלין:</w:t>
      </w:r>
    </w:p>
    <w:p w14:paraId="5FD10209" w14:textId="77777777" w:rsidR="00000000" w:rsidRDefault="00E84F3B">
      <w:pPr>
        <w:pStyle w:val="a"/>
        <w:rPr>
          <w:rtl/>
        </w:rPr>
      </w:pPr>
    </w:p>
    <w:p w14:paraId="704805AF" w14:textId="77777777" w:rsidR="00000000" w:rsidRDefault="00E84F3B">
      <w:pPr>
        <w:pStyle w:val="a"/>
        <w:rPr>
          <w:rFonts w:hint="cs"/>
          <w:rtl/>
        </w:rPr>
      </w:pPr>
      <w:r>
        <w:rPr>
          <w:rFonts w:hint="cs"/>
          <w:rtl/>
        </w:rPr>
        <w:t>רבות</w:t>
      </w:r>
      <w:r>
        <w:rPr>
          <w:rFonts w:hint="cs"/>
          <w:rtl/>
        </w:rPr>
        <w:t>י, חבר הכנסת פרץ, אני מבקש. לא, חבר הכנסת יצחק כהן, אתה רואה? אני נותן לך לשאול, ואתה בסורך, ולא יהיה דבר כזה. בבקשה, חבר הכנסת וקנין, קריאת ביניים.</w:t>
      </w:r>
    </w:p>
    <w:p w14:paraId="160EF26D" w14:textId="77777777" w:rsidR="00000000" w:rsidRDefault="00E84F3B">
      <w:pPr>
        <w:pStyle w:val="a"/>
        <w:rPr>
          <w:rFonts w:hint="cs"/>
          <w:rtl/>
        </w:rPr>
      </w:pPr>
    </w:p>
    <w:p w14:paraId="56771025" w14:textId="77777777" w:rsidR="00000000" w:rsidRDefault="00E84F3B">
      <w:pPr>
        <w:pStyle w:val="ac"/>
        <w:rPr>
          <w:rtl/>
        </w:rPr>
      </w:pPr>
      <w:r>
        <w:rPr>
          <w:rFonts w:hint="eastAsia"/>
          <w:rtl/>
        </w:rPr>
        <w:t>יצחק</w:t>
      </w:r>
      <w:r>
        <w:rPr>
          <w:rtl/>
        </w:rPr>
        <w:t xml:space="preserve"> וקנין (ש"ס):</w:t>
      </w:r>
    </w:p>
    <w:p w14:paraId="30B33F66" w14:textId="77777777" w:rsidR="00000000" w:rsidRDefault="00E84F3B">
      <w:pPr>
        <w:pStyle w:val="a"/>
        <w:rPr>
          <w:rFonts w:hint="cs"/>
          <w:rtl/>
        </w:rPr>
      </w:pPr>
    </w:p>
    <w:p w14:paraId="6793EB5E" w14:textId="77777777" w:rsidR="00000000" w:rsidRDefault="00E84F3B">
      <w:pPr>
        <w:pStyle w:val="a"/>
        <w:rPr>
          <w:rFonts w:hint="cs"/>
          <w:rtl/>
        </w:rPr>
      </w:pPr>
      <w:r>
        <w:rPr>
          <w:rFonts w:hint="cs"/>
          <w:rtl/>
        </w:rPr>
        <w:t>אדוני היושב-ראש, שאלת אותו למה לא מאחדים את הגבייה.</w:t>
      </w:r>
    </w:p>
    <w:p w14:paraId="30B961A5" w14:textId="77777777" w:rsidR="00000000" w:rsidRDefault="00E84F3B">
      <w:pPr>
        <w:pStyle w:val="a"/>
        <w:rPr>
          <w:rFonts w:hint="cs"/>
          <w:rtl/>
        </w:rPr>
      </w:pPr>
    </w:p>
    <w:p w14:paraId="52E3D161" w14:textId="77777777" w:rsidR="00000000" w:rsidRDefault="00E84F3B">
      <w:pPr>
        <w:pStyle w:val="ad"/>
        <w:rPr>
          <w:rtl/>
        </w:rPr>
      </w:pPr>
      <w:r>
        <w:rPr>
          <w:rtl/>
        </w:rPr>
        <w:t>היו"ר ראובן ריבלין:</w:t>
      </w:r>
    </w:p>
    <w:p w14:paraId="08E4594C" w14:textId="77777777" w:rsidR="00000000" w:rsidRDefault="00E84F3B">
      <w:pPr>
        <w:pStyle w:val="a"/>
        <w:rPr>
          <w:rtl/>
        </w:rPr>
      </w:pPr>
    </w:p>
    <w:p w14:paraId="3B427108" w14:textId="77777777" w:rsidR="00000000" w:rsidRDefault="00E84F3B">
      <w:pPr>
        <w:pStyle w:val="a"/>
        <w:rPr>
          <w:rFonts w:hint="cs"/>
          <w:rtl/>
        </w:rPr>
      </w:pPr>
      <w:r>
        <w:rPr>
          <w:rFonts w:hint="cs"/>
          <w:rtl/>
        </w:rPr>
        <w:t>נכון.</w:t>
      </w:r>
    </w:p>
    <w:p w14:paraId="7EF71120" w14:textId="77777777" w:rsidR="00000000" w:rsidRDefault="00E84F3B">
      <w:pPr>
        <w:pStyle w:val="a"/>
        <w:rPr>
          <w:rFonts w:hint="cs"/>
          <w:rtl/>
        </w:rPr>
      </w:pPr>
    </w:p>
    <w:p w14:paraId="6758F4EE" w14:textId="77777777" w:rsidR="00000000" w:rsidRDefault="00E84F3B">
      <w:pPr>
        <w:pStyle w:val="ac"/>
        <w:rPr>
          <w:rtl/>
        </w:rPr>
      </w:pPr>
      <w:r>
        <w:rPr>
          <w:rFonts w:hint="eastAsia"/>
          <w:rtl/>
        </w:rPr>
        <w:t>יצחק</w:t>
      </w:r>
      <w:r>
        <w:rPr>
          <w:rtl/>
        </w:rPr>
        <w:t xml:space="preserve"> ו</w:t>
      </w:r>
      <w:r>
        <w:rPr>
          <w:rtl/>
        </w:rPr>
        <w:t>קנין (ש"ס):</w:t>
      </w:r>
    </w:p>
    <w:p w14:paraId="5AB9357C" w14:textId="77777777" w:rsidR="00000000" w:rsidRDefault="00E84F3B">
      <w:pPr>
        <w:pStyle w:val="a"/>
        <w:rPr>
          <w:rFonts w:hint="cs"/>
          <w:rtl/>
        </w:rPr>
      </w:pPr>
    </w:p>
    <w:p w14:paraId="0E45CCE3" w14:textId="77777777" w:rsidR="00000000" w:rsidRDefault="00E84F3B">
      <w:pPr>
        <w:pStyle w:val="a"/>
        <w:rPr>
          <w:rFonts w:hint="cs"/>
          <w:rtl/>
        </w:rPr>
      </w:pPr>
      <w:r>
        <w:rPr>
          <w:rFonts w:hint="cs"/>
          <w:rtl/>
        </w:rPr>
        <w:t>בדיוק כמו ברשויות - - -</w:t>
      </w:r>
    </w:p>
    <w:p w14:paraId="26D1D717" w14:textId="77777777" w:rsidR="00000000" w:rsidRDefault="00E84F3B">
      <w:pPr>
        <w:pStyle w:val="a"/>
        <w:rPr>
          <w:rFonts w:hint="cs"/>
          <w:rtl/>
        </w:rPr>
      </w:pPr>
    </w:p>
    <w:p w14:paraId="5B3550CA" w14:textId="77777777" w:rsidR="00000000" w:rsidRDefault="00E84F3B">
      <w:pPr>
        <w:pStyle w:val="ad"/>
        <w:rPr>
          <w:rtl/>
        </w:rPr>
      </w:pPr>
      <w:r>
        <w:rPr>
          <w:rtl/>
        </w:rPr>
        <w:t>היו"ר ראובן ריבלין:</w:t>
      </w:r>
    </w:p>
    <w:p w14:paraId="27694182" w14:textId="77777777" w:rsidR="00000000" w:rsidRDefault="00E84F3B">
      <w:pPr>
        <w:pStyle w:val="a"/>
        <w:rPr>
          <w:rtl/>
        </w:rPr>
      </w:pPr>
    </w:p>
    <w:p w14:paraId="0C02CFD4" w14:textId="77777777" w:rsidR="00000000" w:rsidRDefault="00E84F3B">
      <w:pPr>
        <w:pStyle w:val="a"/>
        <w:rPr>
          <w:rFonts w:hint="cs"/>
          <w:rtl/>
        </w:rPr>
      </w:pPr>
      <w:r>
        <w:rPr>
          <w:rFonts w:hint="cs"/>
          <w:rtl/>
        </w:rPr>
        <w:t>לא, לא, זה בכלל לא אותו דבר. שרי הרווחה לדורותיהם מתנגדים לאיחוד, ואם היינו מאחדים, היינו יכולים באמת לבוא ולקבוע מה כל אחד מקבל, ואולי כמו שחבר הכנסת ברכה אומר, היו צריכים לתת להם פי-שניים. חבר הכ</w:t>
      </w:r>
      <w:r>
        <w:rPr>
          <w:rFonts w:hint="cs"/>
          <w:rtl/>
        </w:rPr>
        <w:t>נסת טלב אלסאנע, בבקשה.</w:t>
      </w:r>
    </w:p>
    <w:p w14:paraId="62EBA2F3" w14:textId="77777777" w:rsidR="00000000" w:rsidRDefault="00E84F3B">
      <w:pPr>
        <w:pStyle w:val="a"/>
        <w:rPr>
          <w:rFonts w:hint="cs"/>
          <w:rtl/>
        </w:rPr>
      </w:pPr>
    </w:p>
    <w:p w14:paraId="04D72131" w14:textId="77777777" w:rsidR="00000000" w:rsidRDefault="00E84F3B">
      <w:pPr>
        <w:pStyle w:val="ac"/>
        <w:rPr>
          <w:rtl/>
        </w:rPr>
      </w:pPr>
      <w:r>
        <w:rPr>
          <w:rFonts w:hint="eastAsia"/>
          <w:rtl/>
        </w:rPr>
        <w:t>טלב</w:t>
      </w:r>
      <w:r>
        <w:rPr>
          <w:rtl/>
        </w:rPr>
        <w:t xml:space="preserve"> אלסאנע (רע"ם):</w:t>
      </w:r>
    </w:p>
    <w:p w14:paraId="4C211144" w14:textId="77777777" w:rsidR="00000000" w:rsidRDefault="00E84F3B">
      <w:pPr>
        <w:pStyle w:val="a"/>
        <w:rPr>
          <w:rFonts w:hint="cs"/>
          <w:rtl/>
        </w:rPr>
      </w:pPr>
    </w:p>
    <w:p w14:paraId="2BA04DF3" w14:textId="77777777" w:rsidR="00000000" w:rsidRDefault="00E84F3B">
      <w:pPr>
        <w:pStyle w:val="a"/>
        <w:rPr>
          <w:rFonts w:hint="cs"/>
          <w:rtl/>
        </w:rPr>
      </w:pPr>
      <w:r>
        <w:rPr>
          <w:rFonts w:hint="cs"/>
          <w:rtl/>
        </w:rPr>
        <w:t>אני רוצה לשאול.</w:t>
      </w:r>
    </w:p>
    <w:p w14:paraId="3FDB1A80" w14:textId="77777777" w:rsidR="00000000" w:rsidRDefault="00E84F3B">
      <w:pPr>
        <w:pStyle w:val="a"/>
        <w:rPr>
          <w:rFonts w:hint="cs"/>
          <w:rtl/>
        </w:rPr>
      </w:pPr>
    </w:p>
    <w:p w14:paraId="53947551" w14:textId="77777777" w:rsidR="00000000" w:rsidRDefault="00E84F3B">
      <w:pPr>
        <w:pStyle w:val="ad"/>
        <w:rPr>
          <w:rtl/>
        </w:rPr>
      </w:pPr>
      <w:r>
        <w:rPr>
          <w:rtl/>
        </w:rPr>
        <w:t>היו"ר ראובן ריבלין:</w:t>
      </w:r>
    </w:p>
    <w:p w14:paraId="016595F2" w14:textId="77777777" w:rsidR="00000000" w:rsidRDefault="00E84F3B">
      <w:pPr>
        <w:pStyle w:val="a"/>
        <w:rPr>
          <w:rtl/>
        </w:rPr>
      </w:pPr>
    </w:p>
    <w:p w14:paraId="31361F82" w14:textId="77777777" w:rsidR="00000000" w:rsidRDefault="00E84F3B">
      <w:pPr>
        <w:pStyle w:val="a"/>
        <w:rPr>
          <w:rFonts w:hint="cs"/>
          <w:rtl/>
        </w:rPr>
      </w:pPr>
      <w:r>
        <w:rPr>
          <w:rFonts w:hint="cs"/>
          <w:rtl/>
        </w:rPr>
        <w:t xml:space="preserve">לא לשאול, רק לצעוק. אני נותן לך את רשות הצעקה. עוד חצי דקה של צעקות. </w:t>
      </w:r>
    </w:p>
    <w:p w14:paraId="046399B8" w14:textId="77777777" w:rsidR="00000000" w:rsidRDefault="00E84F3B">
      <w:pPr>
        <w:pStyle w:val="a"/>
        <w:rPr>
          <w:rFonts w:hint="cs"/>
          <w:rtl/>
        </w:rPr>
      </w:pPr>
    </w:p>
    <w:p w14:paraId="7C0CDE80" w14:textId="77777777" w:rsidR="00000000" w:rsidRDefault="00E84F3B">
      <w:pPr>
        <w:pStyle w:val="ac"/>
        <w:rPr>
          <w:rtl/>
        </w:rPr>
      </w:pPr>
      <w:r>
        <w:rPr>
          <w:rFonts w:hint="eastAsia"/>
          <w:rtl/>
        </w:rPr>
        <w:t>טלב</w:t>
      </w:r>
      <w:r>
        <w:rPr>
          <w:rtl/>
        </w:rPr>
        <w:t xml:space="preserve"> אלסאנע (רע"ם):</w:t>
      </w:r>
    </w:p>
    <w:p w14:paraId="14C0D4F8" w14:textId="77777777" w:rsidR="00000000" w:rsidRDefault="00E84F3B">
      <w:pPr>
        <w:pStyle w:val="a"/>
        <w:rPr>
          <w:rFonts w:hint="cs"/>
          <w:rtl/>
        </w:rPr>
      </w:pPr>
    </w:p>
    <w:p w14:paraId="44B6DEB9" w14:textId="77777777" w:rsidR="00000000" w:rsidRDefault="00E84F3B">
      <w:pPr>
        <w:pStyle w:val="a"/>
        <w:rPr>
          <w:rFonts w:hint="cs"/>
          <w:rtl/>
        </w:rPr>
      </w:pPr>
      <w:r>
        <w:rPr>
          <w:rFonts w:hint="cs"/>
          <w:rtl/>
        </w:rPr>
        <w:t xml:space="preserve">אדוני השר, מה ההכנסה של המדינה מכל הקיצוץ והפגיעה במשפחות הללו, באמהות החד-הוריות? </w:t>
      </w:r>
    </w:p>
    <w:p w14:paraId="368B34A0" w14:textId="77777777" w:rsidR="00000000" w:rsidRDefault="00E84F3B">
      <w:pPr>
        <w:pStyle w:val="a"/>
        <w:rPr>
          <w:rFonts w:hint="cs"/>
          <w:rtl/>
        </w:rPr>
      </w:pPr>
    </w:p>
    <w:p w14:paraId="156EBAAA" w14:textId="77777777" w:rsidR="00000000" w:rsidRDefault="00E84F3B">
      <w:pPr>
        <w:pStyle w:val="ad"/>
        <w:rPr>
          <w:rtl/>
        </w:rPr>
      </w:pPr>
      <w:r>
        <w:rPr>
          <w:rtl/>
        </w:rPr>
        <w:t>היו"ר ראובן ריבלין:</w:t>
      </w:r>
    </w:p>
    <w:p w14:paraId="53FBCBBF" w14:textId="77777777" w:rsidR="00000000" w:rsidRDefault="00E84F3B">
      <w:pPr>
        <w:pStyle w:val="a"/>
        <w:rPr>
          <w:rtl/>
        </w:rPr>
      </w:pPr>
    </w:p>
    <w:p w14:paraId="7DC43CDE" w14:textId="77777777" w:rsidR="00000000" w:rsidRDefault="00E84F3B">
      <w:pPr>
        <w:pStyle w:val="a"/>
        <w:rPr>
          <w:rFonts w:hint="cs"/>
          <w:rtl/>
        </w:rPr>
      </w:pPr>
      <w:r>
        <w:rPr>
          <w:rFonts w:hint="cs"/>
          <w:rtl/>
        </w:rPr>
        <w:t>תודה. ברור לשר.</w:t>
      </w:r>
    </w:p>
    <w:p w14:paraId="6C6012B9" w14:textId="77777777" w:rsidR="00000000" w:rsidRDefault="00E84F3B">
      <w:pPr>
        <w:pStyle w:val="a"/>
        <w:rPr>
          <w:rFonts w:hint="cs"/>
          <w:rtl/>
        </w:rPr>
      </w:pPr>
    </w:p>
    <w:p w14:paraId="3CBB29A2" w14:textId="77777777" w:rsidR="00000000" w:rsidRDefault="00E84F3B">
      <w:pPr>
        <w:pStyle w:val="ac"/>
        <w:rPr>
          <w:rtl/>
        </w:rPr>
      </w:pPr>
      <w:r>
        <w:rPr>
          <w:rFonts w:hint="eastAsia"/>
          <w:rtl/>
        </w:rPr>
        <w:t>טלב</w:t>
      </w:r>
      <w:r>
        <w:rPr>
          <w:rtl/>
        </w:rPr>
        <w:t xml:space="preserve"> אלסאנע (רע"ם):</w:t>
      </w:r>
    </w:p>
    <w:p w14:paraId="73391160" w14:textId="77777777" w:rsidR="00000000" w:rsidRDefault="00E84F3B">
      <w:pPr>
        <w:pStyle w:val="a"/>
        <w:rPr>
          <w:rFonts w:hint="cs"/>
          <w:rtl/>
        </w:rPr>
      </w:pPr>
    </w:p>
    <w:p w14:paraId="6F5C94CC" w14:textId="77777777" w:rsidR="00000000" w:rsidRDefault="00E84F3B">
      <w:pPr>
        <w:pStyle w:val="a"/>
        <w:rPr>
          <w:rFonts w:hint="cs"/>
          <w:rtl/>
        </w:rPr>
      </w:pPr>
      <w:r>
        <w:rPr>
          <w:rFonts w:hint="cs"/>
          <w:rtl/>
        </w:rPr>
        <w:t xml:space="preserve">האם לא היה מקור אלטרנטיבי - - - </w:t>
      </w:r>
    </w:p>
    <w:p w14:paraId="4DC538F0" w14:textId="77777777" w:rsidR="00000000" w:rsidRDefault="00E84F3B">
      <w:pPr>
        <w:pStyle w:val="a"/>
        <w:rPr>
          <w:rFonts w:hint="cs"/>
          <w:rtl/>
        </w:rPr>
      </w:pPr>
    </w:p>
    <w:p w14:paraId="22263F82" w14:textId="77777777" w:rsidR="00000000" w:rsidRDefault="00E84F3B">
      <w:pPr>
        <w:pStyle w:val="ad"/>
        <w:rPr>
          <w:rtl/>
        </w:rPr>
      </w:pPr>
      <w:r>
        <w:rPr>
          <w:rtl/>
        </w:rPr>
        <w:t>היו"ר ראובן ריבלין:</w:t>
      </w:r>
    </w:p>
    <w:p w14:paraId="305F1C6B" w14:textId="77777777" w:rsidR="00000000" w:rsidRDefault="00E84F3B">
      <w:pPr>
        <w:pStyle w:val="a"/>
        <w:rPr>
          <w:rtl/>
        </w:rPr>
      </w:pPr>
    </w:p>
    <w:p w14:paraId="4BD20592" w14:textId="77777777" w:rsidR="00000000" w:rsidRDefault="00E84F3B">
      <w:pPr>
        <w:pStyle w:val="a"/>
        <w:rPr>
          <w:rFonts w:hint="cs"/>
          <w:rtl/>
        </w:rPr>
      </w:pPr>
      <w:r>
        <w:rPr>
          <w:rFonts w:hint="cs"/>
          <w:rtl/>
        </w:rPr>
        <w:t xml:space="preserve">שמענו, תודה רבה. זה ברור. חבר הכנסת דהאמשה, בבקשה. </w:t>
      </w:r>
    </w:p>
    <w:p w14:paraId="532C7D91" w14:textId="77777777" w:rsidR="00000000" w:rsidRDefault="00E84F3B">
      <w:pPr>
        <w:pStyle w:val="a"/>
        <w:rPr>
          <w:rFonts w:hint="cs"/>
          <w:rtl/>
        </w:rPr>
      </w:pPr>
    </w:p>
    <w:p w14:paraId="6CDA011C" w14:textId="77777777" w:rsidR="00000000" w:rsidRDefault="00E84F3B">
      <w:pPr>
        <w:pStyle w:val="ac"/>
        <w:rPr>
          <w:rtl/>
        </w:rPr>
      </w:pPr>
      <w:r>
        <w:rPr>
          <w:rFonts w:hint="eastAsia"/>
          <w:rtl/>
        </w:rPr>
        <w:t>עבד</w:t>
      </w:r>
      <w:r>
        <w:rPr>
          <w:rtl/>
        </w:rPr>
        <w:t>-אלמאלכ דהאמשה (רע"ם):</w:t>
      </w:r>
    </w:p>
    <w:p w14:paraId="02697C6C" w14:textId="77777777" w:rsidR="00000000" w:rsidRDefault="00E84F3B">
      <w:pPr>
        <w:pStyle w:val="a"/>
        <w:rPr>
          <w:rFonts w:hint="cs"/>
          <w:rtl/>
        </w:rPr>
      </w:pPr>
    </w:p>
    <w:p w14:paraId="23D6E86B" w14:textId="77777777" w:rsidR="00000000" w:rsidRDefault="00E84F3B">
      <w:pPr>
        <w:pStyle w:val="a"/>
        <w:rPr>
          <w:rFonts w:hint="cs"/>
          <w:rtl/>
        </w:rPr>
      </w:pPr>
      <w:r>
        <w:rPr>
          <w:rFonts w:hint="cs"/>
          <w:rtl/>
        </w:rPr>
        <w:t>אם לשר הנכבד יש אפשרות לתת לאלה שנזקקים באמת, למה הוא לא עושה</w:t>
      </w:r>
      <w:r>
        <w:rPr>
          <w:rFonts w:hint="cs"/>
          <w:rtl/>
        </w:rPr>
        <w:t xml:space="preserve"> את זה? - - -</w:t>
      </w:r>
    </w:p>
    <w:p w14:paraId="069F18A9" w14:textId="77777777" w:rsidR="00000000" w:rsidRDefault="00E84F3B">
      <w:pPr>
        <w:pStyle w:val="a"/>
        <w:rPr>
          <w:rFonts w:hint="cs"/>
          <w:rtl/>
        </w:rPr>
      </w:pPr>
    </w:p>
    <w:p w14:paraId="2081AFF6" w14:textId="77777777" w:rsidR="00000000" w:rsidRDefault="00E84F3B">
      <w:pPr>
        <w:pStyle w:val="ad"/>
        <w:rPr>
          <w:rtl/>
        </w:rPr>
      </w:pPr>
      <w:r>
        <w:rPr>
          <w:rtl/>
        </w:rPr>
        <w:t>היו"ר ראובן ריבלין:</w:t>
      </w:r>
    </w:p>
    <w:p w14:paraId="2A483C6C" w14:textId="77777777" w:rsidR="00000000" w:rsidRDefault="00E84F3B">
      <w:pPr>
        <w:pStyle w:val="a"/>
        <w:rPr>
          <w:rtl/>
        </w:rPr>
      </w:pPr>
    </w:p>
    <w:p w14:paraId="3042BCB9" w14:textId="77777777" w:rsidR="00000000" w:rsidRDefault="00E84F3B">
      <w:pPr>
        <w:pStyle w:val="a"/>
        <w:rPr>
          <w:rFonts w:hint="cs"/>
          <w:rtl/>
        </w:rPr>
      </w:pPr>
      <w:r>
        <w:rPr>
          <w:rFonts w:hint="cs"/>
          <w:rtl/>
        </w:rPr>
        <w:t>תודה רבה. תמו קריאות הביניים. חבר הכנסת מח'ול, אתה לא שאלת? בבקשה. חבר הכנסת נסים זאב, גם אתה תקבל.</w:t>
      </w:r>
    </w:p>
    <w:p w14:paraId="0B4ED59C" w14:textId="77777777" w:rsidR="00000000" w:rsidRDefault="00E84F3B">
      <w:pPr>
        <w:pStyle w:val="a"/>
        <w:rPr>
          <w:rFonts w:hint="cs"/>
          <w:rtl/>
        </w:rPr>
      </w:pPr>
    </w:p>
    <w:p w14:paraId="6A657153" w14:textId="77777777" w:rsidR="00000000" w:rsidRDefault="00E84F3B">
      <w:pPr>
        <w:pStyle w:val="ac"/>
        <w:rPr>
          <w:rtl/>
        </w:rPr>
      </w:pPr>
      <w:r>
        <w:rPr>
          <w:rFonts w:hint="eastAsia"/>
          <w:rtl/>
        </w:rPr>
        <w:t>עסאם</w:t>
      </w:r>
      <w:r>
        <w:rPr>
          <w:rtl/>
        </w:rPr>
        <w:t xml:space="preserve"> מח'ול (חד"ש-תע"ל):</w:t>
      </w:r>
    </w:p>
    <w:p w14:paraId="50B96B12" w14:textId="77777777" w:rsidR="00000000" w:rsidRDefault="00E84F3B">
      <w:pPr>
        <w:pStyle w:val="a"/>
        <w:rPr>
          <w:rFonts w:hint="cs"/>
          <w:rtl/>
        </w:rPr>
      </w:pPr>
    </w:p>
    <w:p w14:paraId="744D7D48" w14:textId="77777777" w:rsidR="00000000" w:rsidRDefault="00E84F3B">
      <w:pPr>
        <w:pStyle w:val="a"/>
        <w:rPr>
          <w:rFonts w:hint="cs"/>
          <w:rtl/>
        </w:rPr>
      </w:pPr>
      <w:r>
        <w:rPr>
          <w:rFonts w:hint="cs"/>
          <w:rtl/>
        </w:rPr>
        <w:t>אני אומר שהשר מוסיף חטא על פשע כאשר הוא אומר - - -</w:t>
      </w:r>
    </w:p>
    <w:p w14:paraId="5BCC3B00" w14:textId="77777777" w:rsidR="00000000" w:rsidRDefault="00E84F3B">
      <w:pPr>
        <w:pStyle w:val="a"/>
        <w:rPr>
          <w:rtl/>
        </w:rPr>
      </w:pPr>
    </w:p>
    <w:p w14:paraId="450054FA" w14:textId="77777777" w:rsidR="00000000" w:rsidRDefault="00E84F3B">
      <w:pPr>
        <w:pStyle w:val="a"/>
        <w:rPr>
          <w:rFonts w:hint="cs"/>
          <w:rtl/>
        </w:rPr>
      </w:pPr>
    </w:p>
    <w:p w14:paraId="38C8DCD4" w14:textId="77777777" w:rsidR="00000000" w:rsidRDefault="00E84F3B">
      <w:pPr>
        <w:pStyle w:val="SpeakerCon"/>
        <w:rPr>
          <w:rtl/>
        </w:rPr>
      </w:pPr>
      <w:bookmarkStart w:id="493" w:name="FS000000478T16_07_2003_16_03_00C"/>
      <w:bookmarkEnd w:id="493"/>
      <w:r>
        <w:rPr>
          <w:rtl/>
        </w:rPr>
        <w:t>השר מאיר שטרית:</w:t>
      </w:r>
    </w:p>
    <w:p w14:paraId="0CCC7AF9" w14:textId="77777777" w:rsidR="00000000" w:rsidRDefault="00E84F3B">
      <w:pPr>
        <w:pStyle w:val="a"/>
        <w:rPr>
          <w:rtl/>
        </w:rPr>
      </w:pPr>
    </w:p>
    <w:p w14:paraId="1B9660A6" w14:textId="77777777" w:rsidR="00000000" w:rsidRDefault="00E84F3B">
      <w:pPr>
        <w:pStyle w:val="a"/>
        <w:rPr>
          <w:rFonts w:hint="cs"/>
          <w:rtl/>
        </w:rPr>
      </w:pPr>
      <w:r>
        <w:rPr>
          <w:rFonts w:hint="cs"/>
          <w:rtl/>
        </w:rPr>
        <w:t>היתה לו הצעה והוא דיבר.</w:t>
      </w:r>
    </w:p>
    <w:p w14:paraId="73069100" w14:textId="77777777" w:rsidR="00000000" w:rsidRDefault="00E84F3B">
      <w:pPr>
        <w:pStyle w:val="a"/>
        <w:rPr>
          <w:rFonts w:hint="cs"/>
          <w:rtl/>
        </w:rPr>
      </w:pPr>
    </w:p>
    <w:p w14:paraId="5DF59EE4" w14:textId="77777777" w:rsidR="00000000" w:rsidRDefault="00E84F3B">
      <w:pPr>
        <w:pStyle w:val="ad"/>
        <w:rPr>
          <w:rtl/>
        </w:rPr>
      </w:pPr>
      <w:r>
        <w:rPr>
          <w:rtl/>
        </w:rPr>
        <w:t>היו"ר ראובן ריבלין:</w:t>
      </w:r>
    </w:p>
    <w:p w14:paraId="32DD6E44" w14:textId="77777777" w:rsidR="00000000" w:rsidRDefault="00E84F3B">
      <w:pPr>
        <w:pStyle w:val="a"/>
        <w:rPr>
          <w:rtl/>
        </w:rPr>
      </w:pPr>
    </w:p>
    <w:p w14:paraId="73DBED95" w14:textId="77777777" w:rsidR="00000000" w:rsidRDefault="00E84F3B">
      <w:pPr>
        <w:pStyle w:val="a"/>
        <w:rPr>
          <w:rFonts w:hint="cs"/>
          <w:rtl/>
        </w:rPr>
      </w:pPr>
      <w:r>
        <w:rPr>
          <w:rFonts w:hint="cs"/>
          <w:rtl/>
        </w:rPr>
        <w:t>אבל, אדוני, הוא משיב לך. אתה אמרת את זה. אחרי זה אני אתן לך לומר את זה עוד פעם, אם אדוני ימצא לנכון. בבקשה, חבר הכנסת זאב.</w:t>
      </w:r>
    </w:p>
    <w:p w14:paraId="573666E3" w14:textId="77777777" w:rsidR="00000000" w:rsidRDefault="00E84F3B">
      <w:pPr>
        <w:pStyle w:val="a"/>
        <w:rPr>
          <w:rFonts w:hint="cs"/>
          <w:rtl/>
        </w:rPr>
      </w:pPr>
    </w:p>
    <w:p w14:paraId="5D15F2BF" w14:textId="77777777" w:rsidR="00000000" w:rsidRDefault="00E84F3B">
      <w:pPr>
        <w:pStyle w:val="ac"/>
        <w:rPr>
          <w:rtl/>
        </w:rPr>
      </w:pPr>
      <w:r>
        <w:rPr>
          <w:rFonts w:hint="eastAsia"/>
          <w:rtl/>
        </w:rPr>
        <w:t>נסים</w:t>
      </w:r>
      <w:r>
        <w:rPr>
          <w:rtl/>
        </w:rPr>
        <w:t xml:space="preserve"> זאב (ש"ס):</w:t>
      </w:r>
    </w:p>
    <w:p w14:paraId="2E0E72E3" w14:textId="77777777" w:rsidR="00000000" w:rsidRDefault="00E84F3B">
      <w:pPr>
        <w:pStyle w:val="a"/>
        <w:rPr>
          <w:rFonts w:hint="cs"/>
          <w:rtl/>
        </w:rPr>
      </w:pPr>
    </w:p>
    <w:p w14:paraId="7B5A3EB6" w14:textId="77777777" w:rsidR="00000000" w:rsidRDefault="00E84F3B">
      <w:pPr>
        <w:pStyle w:val="a"/>
        <w:rPr>
          <w:rFonts w:hint="cs"/>
          <w:rtl/>
        </w:rPr>
      </w:pPr>
      <w:r>
        <w:rPr>
          <w:rFonts w:hint="cs"/>
          <w:rtl/>
        </w:rPr>
        <w:t>אדוני השר, המשאלה של האמהות היא להקפיא את זה לחודשים מספר, והממשלה תעשה את הבדיקה.</w:t>
      </w:r>
    </w:p>
    <w:p w14:paraId="5024BA90" w14:textId="77777777" w:rsidR="00000000" w:rsidRDefault="00E84F3B">
      <w:pPr>
        <w:pStyle w:val="a"/>
        <w:rPr>
          <w:rFonts w:hint="cs"/>
          <w:rtl/>
        </w:rPr>
      </w:pPr>
    </w:p>
    <w:p w14:paraId="2C15F643" w14:textId="77777777" w:rsidR="00000000" w:rsidRDefault="00E84F3B">
      <w:pPr>
        <w:pStyle w:val="ad"/>
        <w:rPr>
          <w:rtl/>
        </w:rPr>
      </w:pPr>
      <w:r>
        <w:rPr>
          <w:rtl/>
        </w:rPr>
        <w:t>היו"ר ראו</w:t>
      </w:r>
      <w:r>
        <w:rPr>
          <w:rtl/>
        </w:rPr>
        <w:t>בן ריבלין:</w:t>
      </w:r>
    </w:p>
    <w:p w14:paraId="61953AE9" w14:textId="77777777" w:rsidR="00000000" w:rsidRDefault="00E84F3B">
      <w:pPr>
        <w:pStyle w:val="a"/>
        <w:rPr>
          <w:rtl/>
        </w:rPr>
      </w:pPr>
    </w:p>
    <w:p w14:paraId="3501DCEE" w14:textId="77777777" w:rsidR="00000000" w:rsidRDefault="00E84F3B">
      <w:pPr>
        <w:pStyle w:val="a"/>
        <w:ind w:firstLine="0"/>
        <w:rPr>
          <w:rFonts w:hint="cs"/>
          <w:rtl/>
        </w:rPr>
      </w:pPr>
      <w:r>
        <w:rPr>
          <w:rFonts w:hint="cs"/>
          <w:rtl/>
        </w:rPr>
        <w:tab/>
        <w:t>יפה מאוד, הוא מכיר את זה, הוא יודע. הן שאלו אותו. קריאת ביניים יפה.</w:t>
      </w:r>
    </w:p>
    <w:p w14:paraId="23855999" w14:textId="77777777" w:rsidR="00000000" w:rsidRDefault="00E84F3B">
      <w:pPr>
        <w:pStyle w:val="a"/>
        <w:ind w:firstLine="0"/>
        <w:rPr>
          <w:rFonts w:hint="cs"/>
          <w:rtl/>
        </w:rPr>
      </w:pPr>
    </w:p>
    <w:p w14:paraId="4DCB12D4" w14:textId="77777777" w:rsidR="00000000" w:rsidRDefault="00E84F3B">
      <w:pPr>
        <w:pStyle w:val="ac"/>
        <w:rPr>
          <w:rtl/>
        </w:rPr>
      </w:pPr>
      <w:r>
        <w:rPr>
          <w:rFonts w:hint="eastAsia"/>
          <w:rtl/>
        </w:rPr>
        <w:t>נסים</w:t>
      </w:r>
      <w:r>
        <w:rPr>
          <w:rtl/>
        </w:rPr>
        <w:t xml:space="preserve"> זאב (ש"ס):</w:t>
      </w:r>
    </w:p>
    <w:p w14:paraId="029E3D77" w14:textId="77777777" w:rsidR="00000000" w:rsidRDefault="00E84F3B">
      <w:pPr>
        <w:pStyle w:val="a"/>
        <w:rPr>
          <w:rFonts w:hint="cs"/>
          <w:rtl/>
        </w:rPr>
      </w:pPr>
    </w:p>
    <w:p w14:paraId="0BA8A7AB" w14:textId="77777777" w:rsidR="00000000" w:rsidRDefault="00E84F3B">
      <w:pPr>
        <w:pStyle w:val="a"/>
        <w:rPr>
          <w:rFonts w:hint="cs"/>
          <w:rtl/>
        </w:rPr>
      </w:pPr>
      <w:r>
        <w:rPr>
          <w:rFonts w:hint="cs"/>
          <w:rtl/>
        </w:rPr>
        <w:t>- - -</w:t>
      </w:r>
    </w:p>
    <w:p w14:paraId="60350FC2" w14:textId="77777777" w:rsidR="00000000" w:rsidRDefault="00E84F3B">
      <w:pPr>
        <w:pStyle w:val="a"/>
        <w:rPr>
          <w:rFonts w:hint="cs"/>
          <w:rtl/>
        </w:rPr>
      </w:pPr>
    </w:p>
    <w:p w14:paraId="6EAA5EA1" w14:textId="77777777" w:rsidR="00000000" w:rsidRDefault="00E84F3B">
      <w:pPr>
        <w:pStyle w:val="ad"/>
        <w:rPr>
          <w:rtl/>
        </w:rPr>
      </w:pPr>
      <w:r>
        <w:rPr>
          <w:rtl/>
        </w:rPr>
        <w:t>היו"ר ראובן ריבלין:</w:t>
      </w:r>
    </w:p>
    <w:p w14:paraId="18FD3D41" w14:textId="77777777" w:rsidR="00000000" w:rsidRDefault="00E84F3B">
      <w:pPr>
        <w:pStyle w:val="a"/>
        <w:rPr>
          <w:rtl/>
        </w:rPr>
      </w:pPr>
    </w:p>
    <w:p w14:paraId="46239658" w14:textId="77777777" w:rsidR="00000000" w:rsidRDefault="00E84F3B">
      <w:pPr>
        <w:pStyle w:val="a"/>
        <w:rPr>
          <w:rFonts w:hint="cs"/>
          <w:rtl/>
        </w:rPr>
      </w:pPr>
      <w:r>
        <w:rPr>
          <w:rFonts w:hint="cs"/>
          <w:rtl/>
        </w:rPr>
        <w:t>תודה רבה, זה ברור. הרי את הדברים האלה אמרו הנשים. הוא גם שמע. מה שאתה שמעת, גם הוא שמע. תודה רבה. תמו קריאות הביניים, עכשיו השר מ</w:t>
      </w:r>
      <w:r>
        <w:rPr>
          <w:rFonts w:hint="cs"/>
          <w:rtl/>
        </w:rPr>
        <w:t>דבר. סליחה, חבר הכנסת שטרן, בבקשה.</w:t>
      </w:r>
    </w:p>
    <w:p w14:paraId="5E4B7C7E" w14:textId="77777777" w:rsidR="00000000" w:rsidRDefault="00E84F3B">
      <w:pPr>
        <w:pStyle w:val="a"/>
        <w:rPr>
          <w:rFonts w:hint="cs"/>
          <w:rtl/>
        </w:rPr>
      </w:pPr>
    </w:p>
    <w:p w14:paraId="10F3D567" w14:textId="77777777" w:rsidR="00000000" w:rsidRDefault="00E84F3B">
      <w:pPr>
        <w:pStyle w:val="SpeakerCon"/>
        <w:rPr>
          <w:rtl/>
        </w:rPr>
      </w:pPr>
      <w:bookmarkStart w:id="494" w:name="FS000000478T16_07_2003_16_06_14C"/>
      <w:bookmarkEnd w:id="494"/>
      <w:r>
        <w:rPr>
          <w:rtl/>
        </w:rPr>
        <w:t>השר מאיר שטרית:</w:t>
      </w:r>
    </w:p>
    <w:p w14:paraId="754E8BE8" w14:textId="77777777" w:rsidR="00000000" w:rsidRDefault="00E84F3B">
      <w:pPr>
        <w:pStyle w:val="a"/>
        <w:rPr>
          <w:rtl/>
        </w:rPr>
      </w:pPr>
    </w:p>
    <w:p w14:paraId="615A4C06" w14:textId="77777777" w:rsidR="00000000" w:rsidRDefault="00E84F3B">
      <w:pPr>
        <w:pStyle w:val="a"/>
        <w:rPr>
          <w:rFonts w:hint="cs"/>
          <w:rtl/>
        </w:rPr>
      </w:pPr>
      <w:r>
        <w:rPr>
          <w:rFonts w:hint="cs"/>
          <w:rtl/>
        </w:rPr>
        <w:t>אני סבלני, אדוני.</w:t>
      </w:r>
    </w:p>
    <w:p w14:paraId="60236F0D" w14:textId="77777777" w:rsidR="00000000" w:rsidRDefault="00E84F3B">
      <w:pPr>
        <w:pStyle w:val="a"/>
        <w:rPr>
          <w:rFonts w:hint="cs"/>
          <w:rtl/>
        </w:rPr>
      </w:pPr>
    </w:p>
    <w:p w14:paraId="4A681CA4" w14:textId="77777777" w:rsidR="00000000" w:rsidRDefault="00E84F3B">
      <w:pPr>
        <w:pStyle w:val="ac"/>
        <w:rPr>
          <w:rtl/>
        </w:rPr>
      </w:pPr>
      <w:r>
        <w:rPr>
          <w:rFonts w:hint="eastAsia"/>
          <w:rtl/>
        </w:rPr>
        <w:t>יורי</w:t>
      </w:r>
      <w:r>
        <w:rPr>
          <w:rtl/>
        </w:rPr>
        <w:t xml:space="preserve"> שטרן (האיחוד הלאומי - ישראל ביתנו):</w:t>
      </w:r>
    </w:p>
    <w:p w14:paraId="171F8E08" w14:textId="77777777" w:rsidR="00000000" w:rsidRDefault="00E84F3B">
      <w:pPr>
        <w:pStyle w:val="a"/>
        <w:rPr>
          <w:rFonts w:hint="cs"/>
          <w:rtl/>
        </w:rPr>
      </w:pPr>
    </w:p>
    <w:p w14:paraId="30988334" w14:textId="77777777" w:rsidR="00000000" w:rsidRDefault="00E84F3B">
      <w:pPr>
        <w:pStyle w:val="a"/>
        <w:rPr>
          <w:rFonts w:hint="cs"/>
          <w:rtl/>
        </w:rPr>
      </w:pPr>
      <w:r>
        <w:rPr>
          <w:rFonts w:hint="cs"/>
          <w:rtl/>
        </w:rPr>
        <w:t>יש לי שתי שאלות לאדוני השר. ראשית - - -</w:t>
      </w:r>
    </w:p>
    <w:p w14:paraId="65EE2181" w14:textId="77777777" w:rsidR="00000000" w:rsidRDefault="00E84F3B">
      <w:pPr>
        <w:pStyle w:val="a"/>
        <w:rPr>
          <w:rFonts w:hint="cs"/>
          <w:rtl/>
        </w:rPr>
      </w:pPr>
    </w:p>
    <w:p w14:paraId="7B8833DE" w14:textId="77777777" w:rsidR="00000000" w:rsidRDefault="00E84F3B">
      <w:pPr>
        <w:pStyle w:val="SpeakerCon"/>
        <w:rPr>
          <w:rtl/>
        </w:rPr>
      </w:pPr>
      <w:bookmarkStart w:id="495" w:name="FS000000478T16_07_2003_16_06_45C"/>
      <w:bookmarkEnd w:id="495"/>
      <w:r>
        <w:rPr>
          <w:rtl/>
        </w:rPr>
        <w:t>השר מאיר שטרית:</w:t>
      </w:r>
    </w:p>
    <w:p w14:paraId="333ABBF8" w14:textId="77777777" w:rsidR="00000000" w:rsidRDefault="00E84F3B">
      <w:pPr>
        <w:pStyle w:val="a"/>
        <w:rPr>
          <w:rtl/>
        </w:rPr>
      </w:pPr>
    </w:p>
    <w:p w14:paraId="6F49D75B" w14:textId="77777777" w:rsidR="00000000" w:rsidRDefault="00E84F3B">
      <w:pPr>
        <w:pStyle w:val="a"/>
        <w:rPr>
          <w:rFonts w:hint="cs"/>
          <w:rtl/>
        </w:rPr>
      </w:pPr>
      <w:r>
        <w:rPr>
          <w:rFonts w:hint="cs"/>
          <w:rtl/>
        </w:rPr>
        <w:t>אגב, אני עוד לא הספקתי לדבר.</w:t>
      </w:r>
    </w:p>
    <w:p w14:paraId="7ED7BC16" w14:textId="77777777" w:rsidR="00000000" w:rsidRDefault="00E84F3B">
      <w:pPr>
        <w:pStyle w:val="a"/>
        <w:rPr>
          <w:rFonts w:hint="cs"/>
          <w:rtl/>
        </w:rPr>
      </w:pPr>
    </w:p>
    <w:p w14:paraId="355785EA" w14:textId="77777777" w:rsidR="00000000" w:rsidRDefault="00E84F3B">
      <w:pPr>
        <w:pStyle w:val="ad"/>
        <w:rPr>
          <w:rtl/>
        </w:rPr>
      </w:pPr>
      <w:r>
        <w:rPr>
          <w:rtl/>
        </w:rPr>
        <w:t>היו"ר ראובן ריבלין:</w:t>
      </w:r>
    </w:p>
    <w:p w14:paraId="79B92777" w14:textId="77777777" w:rsidR="00000000" w:rsidRDefault="00E84F3B">
      <w:pPr>
        <w:pStyle w:val="a"/>
        <w:rPr>
          <w:rtl/>
        </w:rPr>
      </w:pPr>
    </w:p>
    <w:p w14:paraId="4F2BE8AE" w14:textId="77777777" w:rsidR="00000000" w:rsidRDefault="00E84F3B">
      <w:pPr>
        <w:pStyle w:val="a"/>
        <w:ind w:firstLine="0"/>
        <w:rPr>
          <w:rFonts w:hint="cs"/>
          <w:rtl/>
        </w:rPr>
      </w:pPr>
      <w:r>
        <w:rPr>
          <w:rFonts w:hint="cs"/>
          <w:rtl/>
        </w:rPr>
        <w:tab/>
        <w:t>אתה תדבר.</w:t>
      </w:r>
    </w:p>
    <w:p w14:paraId="628A3D24" w14:textId="77777777" w:rsidR="00000000" w:rsidRDefault="00E84F3B">
      <w:pPr>
        <w:pStyle w:val="a"/>
        <w:ind w:firstLine="0"/>
        <w:rPr>
          <w:rFonts w:hint="cs"/>
          <w:rtl/>
        </w:rPr>
      </w:pPr>
    </w:p>
    <w:p w14:paraId="6C58776D" w14:textId="77777777" w:rsidR="00000000" w:rsidRDefault="00E84F3B">
      <w:pPr>
        <w:pStyle w:val="ac"/>
        <w:rPr>
          <w:rtl/>
        </w:rPr>
      </w:pPr>
      <w:r>
        <w:rPr>
          <w:rFonts w:hint="eastAsia"/>
          <w:rtl/>
        </w:rPr>
        <w:t>עבד</w:t>
      </w:r>
      <w:r>
        <w:rPr>
          <w:rtl/>
        </w:rPr>
        <w:t>-אלמאלכ דהאמשה (רע</w:t>
      </w:r>
      <w:r>
        <w:rPr>
          <w:rtl/>
        </w:rPr>
        <w:t>"ם):</w:t>
      </w:r>
    </w:p>
    <w:p w14:paraId="18EA7946" w14:textId="77777777" w:rsidR="00000000" w:rsidRDefault="00E84F3B">
      <w:pPr>
        <w:pStyle w:val="a"/>
        <w:rPr>
          <w:rFonts w:hint="cs"/>
          <w:rtl/>
        </w:rPr>
      </w:pPr>
    </w:p>
    <w:p w14:paraId="763B42D3" w14:textId="77777777" w:rsidR="00000000" w:rsidRDefault="00E84F3B">
      <w:pPr>
        <w:pStyle w:val="a"/>
        <w:rPr>
          <w:rFonts w:hint="cs"/>
          <w:rtl/>
        </w:rPr>
      </w:pPr>
      <w:r>
        <w:rPr>
          <w:rFonts w:hint="cs"/>
          <w:rtl/>
        </w:rPr>
        <w:t>- - -</w:t>
      </w:r>
    </w:p>
    <w:p w14:paraId="5A7F9508" w14:textId="77777777" w:rsidR="00000000" w:rsidRDefault="00E84F3B">
      <w:pPr>
        <w:pStyle w:val="a"/>
        <w:rPr>
          <w:rFonts w:hint="cs"/>
          <w:rtl/>
        </w:rPr>
      </w:pPr>
    </w:p>
    <w:p w14:paraId="6B8541D3" w14:textId="77777777" w:rsidR="00000000" w:rsidRDefault="00E84F3B">
      <w:pPr>
        <w:pStyle w:val="ad"/>
        <w:rPr>
          <w:rtl/>
        </w:rPr>
      </w:pPr>
      <w:r>
        <w:rPr>
          <w:rtl/>
        </w:rPr>
        <w:t>היו"ר ראובן ריבלין:</w:t>
      </w:r>
    </w:p>
    <w:p w14:paraId="723B2766" w14:textId="77777777" w:rsidR="00000000" w:rsidRDefault="00E84F3B">
      <w:pPr>
        <w:pStyle w:val="a"/>
        <w:rPr>
          <w:rtl/>
        </w:rPr>
      </w:pPr>
    </w:p>
    <w:p w14:paraId="626355AF" w14:textId="77777777" w:rsidR="00000000" w:rsidRDefault="00E84F3B">
      <w:pPr>
        <w:pStyle w:val="a"/>
        <w:rPr>
          <w:rFonts w:hint="cs"/>
          <w:rtl/>
        </w:rPr>
      </w:pPr>
      <w:r>
        <w:rPr>
          <w:rFonts w:hint="cs"/>
          <w:rtl/>
        </w:rPr>
        <w:t>רגע, חבר הכנסת דהאמשה, זאת לא חוכמה. אני מפסיק את השר כדי לאפשר לך לקרוא קריאת ביניים - - -</w:t>
      </w:r>
    </w:p>
    <w:p w14:paraId="17DB0E7E" w14:textId="77777777" w:rsidR="00000000" w:rsidRDefault="00E84F3B">
      <w:pPr>
        <w:pStyle w:val="a"/>
        <w:rPr>
          <w:rFonts w:hint="cs"/>
          <w:rtl/>
        </w:rPr>
      </w:pPr>
    </w:p>
    <w:p w14:paraId="49C7AB2D" w14:textId="77777777" w:rsidR="00000000" w:rsidRDefault="00E84F3B">
      <w:pPr>
        <w:pStyle w:val="ac"/>
        <w:rPr>
          <w:rtl/>
        </w:rPr>
      </w:pPr>
      <w:r>
        <w:rPr>
          <w:rFonts w:hint="eastAsia"/>
          <w:rtl/>
        </w:rPr>
        <w:t>קריאה</w:t>
      </w:r>
      <w:r>
        <w:rPr>
          <w:rtl/>
        </w:rPr>
        <w:t>:</w:t>
      </w:r>
    </w:p>
    <w:p w14:paraId="0BFEA80E" w14:textId="77777777" w:rsidR="00000000" w:rsidRDefault="00E84F3B">
      <w:pPr>
        <w:pStyle w:val="a"/>
        <w:rPr>
          <w:rFonts w:hint="cs"/>
          <w:rtl/>
        </w:rPr>
      </w:pPr>
    </w:p>
    <w:p w14:paraId="4381D83C" w14:textId="77777777" w:rsidR="00000000" w:rsidRDefault="00E84F3B">
      <w:pPr>
        <w:pStyle w:val="a"/>
        <w:rPr>
          <w:rFonts w:hint="cs"/>
          <w:rtl/>
        </w:rPr>
      </w:pPr>
      <w:r>
        <w:rPr>
          <w:rFonts w:hint="cs"/>
          <w:rtl/>
        </w:rPr>
        <w:t>- - -</w:t>
      </w:r>
    </w:p>
    <w:p w14:paraId="675143A5" w14:textId="77777777" w:rsidR="00000000" w:rsidRDefault="00E84F3B">
      <w:pPr>
        <w:pStyle w:val="a"/>
        <w:rPr>
          <w:rFonts w:hint="cs"/>
          <w:rtl/>
        </w:rPr>
      </w:pPr>
    </w:p>
    <w:p w14:paraId="339D0694" w14:textId="77777777" w:rsidR="00000000" w:rsidRDefault="00E84F3B">
      <w:pPr>
        <w:pStyle w:val="ad"/>
        <w:rPr>
          <w:rtl/>
        </w:rPr>
      </w:pPr>
      <w:r>
        <w:rPr>
          <w:rtl/>
        </w:rPr>
        <w:t>היו"ר ראובן ריבלין:</w:t>
      </w:r>
    </w:p>
    <w:p w14:paraId="2A123C5A" w14:textId="77777777" w:rsidR="00000000" w:rsidRDefault="00E84F3B">
      <w:pPr>
        <w:pStyle w:val="a"/>
        <w:rPr>
          <w:rtl/>
        </w:rPr>
      </w:pPr>
    </w:p>
    <w:p w14:paraId="18A20158" w14:textId="77777777" w:rsidR="00000000" w:rsidRDefault="00E84F3B">
      <w:pPr>
        <w:pStyle w:val="a"/>
        <w:rPr>
          <w:rFonts w:hint="cs"/>
          <w:rtl/>
        </w:rPr>
      </w:pPr>
      <w:r>
        <w:rPr>
          <w:rFonts w:hint="cs"/>
          <w:rtl/>
        </w:rPr>
        <w:t xml:space="preserve">הוא רוצה כך. אצלי פה הוא חבר הכנסת. אצלי פה אין ממשלה; אצלי פה </w:t>
      </w:r>
      <w:r>
        <w:rPr>
          <w:rtl/>
        </w:rPr>
        <w:t>–</w:t>
      </w:r>
      <w:r>
        <w:rPr>
          <w:rFonts w:hint="cs"/>
          <w:rtl/>
        </w:rPr>
        <w:t xml:space="preserve"> חברי הכנסת. חבר הכנסת שטרן, </w:t>
      </w:r>
      <w:r>
        <w:rPr>
          <w:rFonts w:hint="cs"/>
          <w:rtl/>
        </w:rPr>
        <w:t xml:space="preserve">בבקשה. </w:t>
      </w:r>
    </w:p>
    <w:p w14:paraId="1A1A4CBC" w14:textId="77777777" w:rsidR="00000000" w:rsidRDefault="00E84F3B">
      <w:pPr>
        <w:pStyle w:val="a"/>
        <w:rPr>
          <w:rFonts w:hint="cs"/>
          <w:rtl/>
        </w:rPr>
      </w:pPr>
    </w:p>
    <w:p w14:paraId="7DFE91DF" w14:textId="77777777" w:rsidR="00000000" w:rsidRDefault="00E84F3B">
      <w:pPr>
        <w:pStyle w:val="ac"/>
        <w:rPr>
          <w:rtl/>
        </w:rPr>
      </w:pPr>
      <w:r>
        <w:rPr>
          <w:rFonts w:hint="eastAsia"/>
          <w:rtl/>
        </w:rPr>
        <w:t>יורי</w:t>
      </w:r>
      <w:r>
        <w:rPr>
          <w:rtl/>
        </w:rPr>
        <w:t xml:space="preserve"> שטרן (האיחוד הלאומי - ישראל ביתנו):</w:t>
      </w:r>
    </w:p>
    <w:p w14:paraId="2A2F2674" w14:textId="77777777" w:rsidR="00000000" w:rsidRDefault="00E84F3B">
      <w:pPr>
        <w:pStyle w:val="a"/>
        <w:rPr>
          <w:rFonts w:hint="cs"/>
          <w:rtl/>
        </w:rPr>
      </w:pPr>
    </w:p>
    <w:p w14:paraId="6DE2EF27" w14:textId="77777777" w:rsidR="00000000" w:rsidRDefault="00E84F3B">
      <w:pPr>
        <w:pStyle w:val="a"/>
        <w:rPr>
          <w:rFonts w:hint="cs"/>
          <w:rtl/>
        </w:rPr>
      </w:pPr>
      <w:r>
        <w:rPr>
          <w:rFonts w:hint="cs"/>
          <w:rtl/>
        </w:rPr>
        <w:t xml:space="preserve">איזה מנגנון יצרתם כדי לאתר את אלה שבצדק מגיעה להם קצבת הבטחת הכנסה, ולא לתת לאלה שלא מגיעה להם קצבה? ושנית, האם אתה יודע, כבוד השר, שאדם אשר מקבל דמי אבטלה במשך שישה חודשים ולא מוצא עבודה מתחיל לקבל הבטחת </w:t>
      </w:r>
      <w:r>
        <w:rPr>
          <w:rFonts w:hint="cs"/>
          <w:rtl/>
        </w:rPr>
        <w:t xml:space="preserve">הכנסה? ולכן, יש קשר ישיר </w:t>
      </w:r>
      <w:r>
        <w:rPr>
          <w:rtl/>
        </w:rPr>
        <w:t>–</w:t>
      </w:r>
      <w:r>
        <w:rPr>
          <w:rFonts w:hint="cs"/>
          <w:rtl/>
        </w:rPr>
        <w:t xml:space="preserve"> אלה כלים שלובים </w:t>
      </w:r>
      <w:r>
        <w:rPr>
          <w:rtl/>
        </w:rPr>
        <w:t>–</w:t>
      </w:r>
      <w:r>
        <w:rPr>
          <w:rFonts w:hint="cs"/>
          <w:rtl/>
        </w:rPr>
        <w:t xml:space="preserve"> בין מספר המובטלים לבין מספר מקבלי הבטחת הכנסה. </w:t>
      </w:r>
    </w:p>
    <w:p w14:paraId="35FDA228" w14:textId="77777777" w:rsidR="00000000" w:rsidRDefault="00E84F3B">
      <w:pPr>
        <w:pStyle w:val="a"/>
        <w:rPr>
          <w:rFonts w:hint="cs"/>
          <w:rtl/>
        </w:rPr>
      </w:pPr>
    </w:p>
    <w:p w14:paraId="5E429D17" w14:textId="77777777" w:rsidR="00000000" w:rsidRDefault="00E84F3B">
      <w:pPr>
        <w:pStyle w:val="ad"/>
        <w:rPr>
          <w:rtl/>
        </w:rPr>
      </w:pPr>
      <w:r>
        <w:rPr>
          <w:rtl/>
        </w:rPr>
        <w:t>היו"ר ראובן ריבלין:</w:t>
      </w:r>
    </w:p>
    <w:p w14:paraId="3C915CEA" w14:textId="77777777" w:rsidR="00000000" w:rsidRDefault="00E84F3B">
      <w:pPr>
        <w:pStyle w:val="a"/>
        <w:rPr>
          <w:rtl/>
        </w:rPr>
      </w:pPr>
    </w:p>
    <w:p w14:paraId="2FA64384" w14:textId="77777777" w:rsidR="00000000" w:rsidRDefault="00E84F3B">
      <w:pPr>
        <w:pStyle w:val="a"/>
        <w:rPr>
          <w:rFonts w:hint="cs"/>
          <w:rtl/>
        </w:rPr>
      </w:pPr>
      <w:r>
        <w:rPr>
          <w:rFonts w:hint="cs"/>
          <w:rtl/>
        </w:rPr>
        <w:t>תודה רבה. השר הבין את הכול, ועכשיו השר ישיב ואף אחד לא יפריע.</w:t>
      </w:r>
    </w:p>
    <w:p w14:paraId="1878F5DF" w14:textId="77777777" w:rsidR="00000000" w:rsidRDefault="00E84F3B">
      <w:pPr>
        <w:pStyle w:val="a"/>
        <w:rPr>
          <w:rFonts w:hint="cs"/>
          <w:rtl/>
        </w:rPr>
      </w:pPr>
    </w:p>
    <w:p w14:paraId="737D3A75" w14:textId="77777777" w:rsidR="00000000" w:rsidRDefault="00E84F3B">
      <w:pPr>
        <w:pStyle w:val="SpeakerCon"/>
        <w:rPr>
          <w:rtl/>
        </w:rPr>
      </w:pPr>
      <w:bookmarkStart w:id="496" w:name="FS000000478T16_07_2003_16_13_42C"/>
      <w:bookmarkEnd w:id="496"/>
      <w:r>
        <w:rPr>
          <w:rtl/>
        </w:rPr>
        <w:t>השר מאיר שטרית:</w:t>
      </w:r>
    </w:p>
    <w:p w14:paraId="2638A187" w14:textId="77777777" w:rsidR="00000000" w:rsidRDefault="00E84F3B">
      <w:pPr>
        <w:pStyle w:val="a"/>
        <w:rPr>
          <w:rtl/>
        </w:rPr>
      </w:pPr>
    </w:p>
    <w:p w14:paraId="659977CE" w14:textId="77777777" w:rsidR="00000000" w:rsidRDefault="00E84F3B">
      <w:pPr>
        <w:pStyle w:val="a"/>
        <w:rPr>
          <w:rFonts w:hint="cs"/>
          <w:rtl/>
        </w:rPr>
      </w:pPr>
      <w:r>
        <w:rPr>
          <w:rFonts w:hint="cs"/>
          <w:rtl/>
        </w:rPr>
        <w:t>עם כל הכבוד, רבותי, כשאני בא בטענות על מצבים שצריך לתקן במדינ</w:t>
      </w:r>
      <w:r>
        <w:rPr>
          <w:rFonts w:hint="cs"/>
          <w:rtl/>
        </w:rPr>
        <w:t xml:space="preserve">ה </w:t>
      </w:r>
      <w:r>
        <w:rPr>
          <w:rtl/>
        </w:rPr>
        <w:t>–</w:t>
      </w:r>
      <w:r>
        <w:rPr>
          <w:rFonts w:hint="cs"/>
          <w:rtl/>
        </w:rPr>
        <w:t xml:space="preserve"> אני נמצא ארבעה חודשים במשרד האוצר, ואנחנו מתמודדים בניסיון לתקן את הדברים - לאחד את הגבייה, להקים מערכת סינון, לשנות את מערכת המחשוב בכל המערכות האלה כדי ליצור סינון יותר טוב. זה לא מהיום למחר; זה תהליך שלוקח שנתיים, שלוש שנים. אז בינתיים נמשיך לפזר את</w:t>
      </w:r>
      <w:r>
        <w:rPr>
          <w:rFonts w:hint="cs"/>
          <w:rtl/>
        </w:rPr>
        <w:t xml:space="preserve"> הכסף לכל רוח? רבותי, אני אומר לכם בצורה הישרה ביותר: אין מאיפה לשלם.</w:t>
      </w:r>
      <w:r>
        <w:rPr>
          <w:rFonts w:hint="cs"/>
          <w:rtl/>
        </w:rPr>
        <w:tab/>
      </w:r>
    </w:p>
    <w:p w14:paraId="4B9609C7" w14:textId="77777777" w:rsidR="00000000" w:rsidRDefault="00E84F3B">
      <w:pPr>
        <w:pStyle w:val="a"/>
        <w:ind w:firstLine="0"/>
        <w:rPr>
          <w:rFonts w:hint="cs"/>
          <w:rtl/>
        </w:rPr>
      </w:pPr>
    </w:p>
    <w:p w14:paraId="5601FF5E" w14:textId="77777777" w:rsidR="00000000" w:rsidRDefault="00E84F3B">
      <w:pPr>
        <w:pStyle w:val="a"/>
        <w:rPr>
          <w:rFonts w:hint="cs"/>
          <w:rtl/>
        </w:rPr>
      </w:pPr>
      <w:bookmarkStart w:id="497" w:name="FS000000478T16_07_2003_15_03_11"/>
      <w:bookmarkEnd w:id="497"/>
      <w:r>
        <w:rPr>
          <w:rFonts w:hint="cs"/>
          <w:rtl/>
        </w:rPr>
        <w:t>אפרופו, כולם מדברים על נשים חד-הוריות. לא תמיד יודעים את הנתונים. תרשו לי, באמת, רק לצורך השכלה, להביא נתונים, די מעניינים, אגב. מתוך כלל הנשים החד-הוריות, שמספרן מסתכם בסך הכול בערך ב</w:t>
      </w:r>
      <w:r>
        <w:rPr>
          <w:rFonts w:hint="cs"/>
          <w:rtl/>
        </w:rPr>
        <w:t xml:space="preserve">-90,000 ומשהו, 97,000 נשים חד-הוריות, שימו לב לעובדות מאוד מעניינות:  מתוכן, לא כולן חיות על קצבאות - 59.5% עובדות, 9.6% בלתי מועסקות, 30.5% בכלל לא משתתפות בכוח העבודה. שימו לב לנתונים היותר-מעניינים: אלה שעובדות, רמת ההשכלה שלהן, מתוך אלה שעובדות </w:t>
      </w:r>
      <w:r>
        <w:rPr>
          <w:rtl/>
        </w:rPr>
        <w:t>–</w:t>
      </w:r>
      <w:r>
        <w:rPr>
          <w:rFonts w:hint="cs"/>
          <w:rtl/>
        </w:rPr>
        <w:t xml:space="preserve"> 51% ה</w:t>
      </w:r>
      <w:r>
        <w:rPr>
          <w:rFonts w:hint="cs"/>
          <w:rtl/>
        </w:rPr>
        <w:t xml:space="preserve">ן ברמת השכלה תיכונית ומעלה, 3.6% גמרו 11 כיתות, 6.6% 0-10 כיתות. מהבלתי-מועסקות, רמת ההשכלה שלהן בדרגות הגבוהות, של 12 שנים ומעלה </w:t>
      </w:r>
      <w:r>
        <w:rPr>
          <w:rtl/>
        </w:rPr>
        <w:t>–</w:t>
      </w:r>
      <w:r>
        <w:rPr>
          <w:rFonts w:hint="cs"/>
          <w:rtl/>
        </w:rPr>
        <w:t xml:space="preserve"> שיעורן מגיע ל-7.5%. מתוך אלה שאינן משתתפות בכוח העבודה </w:t>
      </w:r>
      <w:r>
        <w:rPr>
          <w:rtl/>
        </w:rPr>
        <w:t>–</w:t>
      </w:r>
      <w:r>
        <w:rPr>
          <w:rFonts w:hint="cs"/>
          <w:rtl/>
        </w:rPr>
        <w:t xml:space="preserve"> אלה שרמת ההשכלה שלהן מגיעה ליותר מ-12 כיתות, שיעורן מגיע ל-20% בערך</w:t>
      </w:r>
      <w:r>
        <w:rPr>
          <w:rFonts w:hint="cs"/>
          <w:rtl/>
        </w:rPr>
        <w:t xml:space="preserve">. זאת אומרת, שברור שיש פה קשר ישיר בין רמת ההשכלה ליכולת לעבוד, למצוא עבודה ולהשתלב בעבודה. </w:t>
      </w:r>
    </w:p>
    <w:p w14:paraId="25AE9E74" w14:textId="77777777" w:rsidR="00000000" w:rsidRDefault="00E84F3B">
      <w:pPr>
        <w:pStyle w:val="a"/>
        <w:rPr>
          <w:rFonts w:hint="cs"/>
          <w:rtl/>
        </w:rPr>
      </w:pPr>
    </w:p>
    <w:p w14:paraId="370191CC" w14:textId="77777777" w:rsidR="00000000" w:rsidRDefault="00E84F3B">
      <w:pPr>
        <w:pStyle w:val="a"/>
        <w:rPr>
          <w:rFonts w:hint="cs"/>
          <w:rtl/>
        </w:rPr>
      </w:pPr>
      <w:r>
        <w:rPr>
          <w:rFonts w:hint="cs"/>
          <w:rtl/>
        </w:rPr>
        <w:t xml:space="preserve">לכן, רבותי, תבינו. חזרתי על זה אלף פעם בכנסת, זה לא מהיום. לכו אחורה עד שנת 1981, לנאום הראשון שלי בכנסת. שום קצבה לא תוציא אנשים ממעגל העוני. אין קיצורי דרך. </w:t>
      </w:r>
    </w:p>
    <w:p w14:paraId="524307CA" w14:textId="77777777" w:rsidR="00000000" w:rsidRDefault="00E84F3B">
      <w:pPr>
        <w:pStyle w:val="a"/>
        <w:rPr>
          <w:rFonts w:hint="cs"/>
          <w:rtl/>
        </w:rPr>
      </w:pPr>
    </w:p>
    <w:p w14:paraId="708EB190" w14:textId="77777777" w:rsidR="00000000" w:rsidRDefault="00E84F3B">
      <w:pPr>
        <w:pStyle w:val="ac"/>
        <w:rPr>
          <w:rtl/>
        </w:rPr>
      </w:pPr>
      <w:r>
        <w:rPr>
          <w:rFonts w:hint="eastAsia"/>
          <w:rtl/>
        </w:rPr>
        <w:t>מ</w:t>
      </w:r>
      <w:r>
        <w:rPr>
          <w:rFonts w:hint="eastAsia"/>
          <w:rtl/>
        </w:rPr>
        <w:t>ל</w:t>
      </w:r>
      <w:r>
        <w:rPr>
          <w:rtl/>
        </w:rPr>
        <w:t xml:space="preserve"> פולישוק-בלוך (שינוי):</w:t>
      </w:r>
    </w:p>
    <w:p w14:paraId="2D3ED1B5" w14:textId="77777777" w:rsidR="00000000" w:rsidRDefault="00E84F3B">
      <w:pPr>
        <w:pStyle w:val="a"/>
        <w:rPr>
          <w:rFonts w:hint="cs"/>
          <w:rtl/>
        </w:rPr>
      </w:pPr>
    </w:p>
    <w:p w14:paraId="5DFFD1E9" w14:textId="77777777" w:rsidR="00000000" w:rsidRDefault="00E84F3B">
      <w:pPr>
        <w:pStyle w:val="a"/>
        <w:rPr>
          <w:rFonts w:hint="cs"/>
          <w:rtl/>
        </w:rPr>
      </w:pPr>
      <w:r>
        <w:rPr>
          <w:rFonts w:hint="cs"/>
          <w:rtl/>
        </w:rPr>
        <w:t xml:space="preserve">הכשרה מקצועית. </w:t>
      </w:r>
    </w:p>
    <w:p w14:paraId="3A24CA96" w14:textId="77777777" w:rsidR="00000000" w:rsidRDefault="00E84F3B">
      <w:pPr>
        <w:pStyle w:val="a"/>
        <w:rPr>
          <w:rFonts w:hint="cs"/>
          <w:rtl/>
        </w:rPr>
      </w:pPr>
    </w:p>
    <w:p w14:paraId="307CA865" w14:textId="77777777" w:rsidR="00000000" w:rsidRDefault="00E84F3B">
      <w:pPr>
        <w:pStyle w:val="SpeakerCon"/>
        <w:rPr>
          <w:rtl/>
        </w:rPr>
      </w:pPr>
      <w:bookmarkStart w:id="498" w:name="FS000000478T16_07_2003_15_16_30C"/>
      <w:bookmarkEnd w:id="498"/>
      <w:r>
        <w:rPr>
          <w:rtl/>
        </w:rPr>
        <w:t>השר מאיר שטרית:</w:t>
      </w:r>
    </w:p>
    <w:p w14:paraId="3955049B" w14:textId="77777777" w:rsidR="00000000" w:rsidRDefault="00E84F3B">
      <w:pPr>
        <w:pStyle w:val="a"/>
        <w:rPr>
          <w:rtl/>
        </w:rPr>
      </w:pPr>
    </w:p>
    <w:p w14:paraId="0D9E86F4" w14:textId="77777777" w:rsidR="00000000" w:rsidRDefault="00E84F3B">
      <w:pPr>
        <w:pStyle w:val="a"/>
        <w:rPr>
          <w:rFonts w:hint="cs"/>
          <w:rtl/>
        </w:rPr>
      </w:pPr>
      <w:r>
        <w:rPr>
          <w:rFonts w:hint="cs"/>
          <w:rtl/>
        </w:rPr>
        <w:t>הדרך היחידה לעשות את זה היא חינוך והכשרה מקצועית. להשתלבות בעבודה אין דרך אחרת, ורבותי, העובדות מדברות בעד עצמן - - -</w:t>
      </w:r>
    </w:p>
    <w:p w14:paraId="15ABED8C" w14:textId="77777777" w:rsidR="00000000" w:rsidRDefault="00E84F3B">
      <w:pPr>
        <w:pStyle w:val="a"/>
        <w:rPr>
          <w:rFonts w:hint="cs"/>
          <w:rtl/>
        </w:rPr>
      </w:pPr>
    </w:p>
    <w:p w14:paraId="7FC4E275" w14:textId="77777777" w:rsidR="00000000" w:rsidRDefault="00E84F3B">
      <w:pPr>
        <w:pStyle w:val="ac"/>
        <w:rPr>
          <w:rtl/>
        </w:rPr>
      </w:pPr>
      <w:r>
        <w:rPr>
          <w:rFonts w:hint="eastAsia"/>
          <w:rtl/>
        </w:rPr>
        <w:t>יצחק</w:t>
      </w:r>
      <w:r>
        <w:rPr>
          <w:rtl/>
        </w:rPr>
        <w:t xml:space="preserve"> וקנין (ש"ס):</w:t>
      </w:r>
    </w:p>
    <w:p w14:paraId="3F309119" w14:textId="77777777" w:rsidR="00000000" w:rsidRDefault="00E84F3B">
      <w:pPr>
        <w:pStyle w:val="a"/>
        <w:rPr>
          <w:rFonts w:hint="cs"/>
          <w:rtl/>
        </w:rPr>
      </w:pPr>
    </w:p>
    <w:p w14:paraId="453B49D1" w14:textId="77777777" w:rsidR="00000000" w:rsidRDefault="00E84F3B">
      <w:pPr>
        <w:pStyle w:val="a"/>
        <w:rPr>
          <w:rFonts w:hint="cs"/>
          <w:rtl/>
        </w:rPr>
      </w:pPr>
      <w:r>
        <w:rPr>
          <w:rFonts w:hint="cs"/>
          <w:rtl/>
        </w:rPr>
        <w:t xml:space="preserve">קיצצתם הרבה בהכשרה מקצועית. </w:t>
      </w:r>
    </w:p>
    <w:p w14:paraId="0E8BB9AF" w14:textId="77777777" w:rsidR="00000000" w:rsidRDefault="00E84F3B">
      <w:pPr>
        <w:pStyle w:val="a"/>
        <w:rPr>
          <w:rFonts w:hint="cs"/>
          <w:rtl/>
        </w:rPr>
      </w:pPr>
    </w:p>
    <w:p w14:paraId="215F317D" w14:textId="77777777" w:rsidR="00000000" w:rsidRDefault="00E84F3B">
      <w:pPr>
        <w:pStyle w:val="SpeakerCon"/>
        <w:rPr>
          <w:rtl/>
        </w:rPr>
      </w:pPr>
      <w:bookmarkStart w:id="499" w:name="FS000000478T16_07_2003_15_17_03C"/>
      <w:bookmarkEnd w:id="499"/>
      <w:r>
        <w:rPr>
          <w:rtl/>
        </w:rPr>
        <w:t>השר מאיר שטרית:</w:t>
      </w:r>
    </w:p>
    <w:p w14:paraId="5BFA43C1" w14:textId="77777777" w:rsidR="00000000" w:rsidRDefault="00E84F3B">
      <w:pPr>
        <w:pStyle w:val="a"/>
        <w:rPr>
          <w:rtl/>
        </w:rPr>
      </w:pPr>
    </w:p>
    <w:p w14:paraId="2B06178F" w14:textId="77777777" w:rsidR="00000000" w:rsidRDefault="00E84F3B">
      <w:pPr>
        <w:pStyle w:val="a"/>
        <w:rPr>
          <w:rFonts w:hint="cs"/>
          <w:rtl/>
        </w:rPr>
      </w:pPr>
      <w:r>
        <w:rPr>
          <w:rFonts w:hint="cs"/>
          <w:rtl/>
        </w:rPr>
        <w:t>חברים, אני א</w:t>
      </w:r>
      <w:r>
        <w:rPr>
          <w:rFonts w:hint="cs"/>
          <w:rtl/>
        </w:rPr>
        <w:t xml:space="preserve">ומר את דעתי. בשני העשורים האחרונים עלו תשלומי ההעברה במדינת ישראל ב-280%. למרות זאת, ממדי העוני גדלו, לא קטנו. אז מתי נבין? מתי נבין, ריבונו של עולם, שהמשך מתן קצבאות קובר את האנשים בעוני? אם לא נניע את האנשים לצאת מהמעגל הזה ולהשתלב בעבודה ולהרוויח יותר </w:t>
      </w:r>
      <w:r>
        <w:rPr>
          <w:rtl/>
        </w:rPr>
        <w:t>–</w:t>
      </w:r>
      <w:r>
        <w:rPr>
          <w:rFonts w:hint="cs"/>
          <w:rtl/>
        </w:rPr>
        <w:t xml:space="preserve"> הם חיים בעוני, הילדים שלהם יגדלו בעוני, כי הסיכוי שלהם להתמודד  קטן. לכן, רבותי, זה לא נעים. אני יודע. </w:t>
      </w:r>
    </w:p>
    <w:p w14:paraId="23C297A0" w14:textId="77777777" w:rsidR="00000000" w:rsidRDefault="00E84F3B">
      <w:pPr>
        <w:pStyle w:val="a"/>
        <w:rPr>
          <w:rFonts w:hint="cs"/>
          <w:rtl/>
        </w:rPr>
      </w:pPr>
    </w:p>
    <w:p w14:paraId="7B3FA452" w14:textId="77777777" w:rsidR="00000000" w:rsidRDefault="00E84F3B">
      <w:pPr>
        <w:pStyle w:val="ac"/>
        <w:rPr>
          <w:rtl/>
        </w:rPr>
      </w:pPr>
      <w:r>
        <w:rPr>
          <w:rFonts w:hint="eastAsia"/>
          <w:rtl/>
        </w:rPr>
        <w:t>יצחק</w:t>
      </w:r>
      <w:r>
        <w:rPr>
          <w:rtl/>
        </w:rPr>
        <w:t xml:space="preserve"> כהן (ש"ס):</w:t>
      </w:r>
    </w:p>
    <w:p w14:paraId="538FDDC4" w14:textId="77777777" w:rsidR="00000000" w:rsidRDefault="00E84F3B">
      <w:pPr>
        <w:pStyle w:val="a"/>
        <w:rPr>
          <w:rFonts w:hint="cs"/>
          <w:rtl/>
        </w:rPr>
      </w:pPr>
    </w:p>
    <w:p w14:paraId="513B8B55" w14:textId="77777777" w:rsidR="00000000" w:rsidRDefault="00E84F3B">
      <w:pPr>
        <w:pStyle w:val="a"/>
        <w:rPr>
          <w:rFonts w:hint="cs"/>
          <w:rtl/>
        </w:rPr>
      </w:pPr>
      <w:r>
        <w:rPr>
          <w:rFonts w:hint="cs"/>
          <w:rtl/>
        </w:rPr>
        <w:t xml:space="preserve">איפה הם יעבדו? </w:t>
      </w:r>
    </w:p>
    <w:p w14:paraId="745D21A1" w14:textId="77777777" w:rsidR="00000000" w:rsidRDefault="00E84F3B">
      <w:pPr>
        <w:pStyle w:val="a"/>
        <w:rPr>
          <w:rFonts w:hint="cs"/>
          <w:rtl/>
        </w:rPr>
      </w:pPr>
    </w:p>
    <w:p w14:paraId="33E010F4" w14:textId="77777777" w:rsidR="00000000" w:rsidRDefault="00E84F3B">
      <w:pPr>
        <w:pStyle w:val="SpeakerCon"/>
        <w:rPr>
          <w:rtl/>
        </w:rPr>
      </w:pPr>
      <w:bookmarkStart w:id="500" w:name="FS000000478T16_07_2003_15_21_54C"/>
      <w:bookmarkEnd w:id="500"/>
      <w:r>
        <w:rPr>
          <w:rtl/>
        </w:rPr>
        <w:t>השר מאיר שטרית:</w:t>
      </w:r>
    </w:p>
    <w:p w14:paraId="35F73709" w14:textId="77777777" w:rsidR="00000000" w:rsidRDefault="00E84F3B">
      <w:pPr>
        <w:pStyle w:val="a"/>
        <w:rPr>
          <w:rtl/>
        </w:rPr>
      </w:pPr>
    </w:p>
    <w:p w14:paraId="6807184D" w14:textId="77777777" w:rsidR="00000000" w:rsidRDefault="00E84F3B">
      <w:pPr>
        <w:pStyle w:val="a"/>
        <w:rPr>
          <w:rFonts w:hint="cs"/>
          <w:rtl/>
        </w:rPr>
      </w:pPr>
      <w:r>
        <w:rPr>
          <w:rFonts w:hint="cs"/>
          <w:rtl/>
        </w:rPr>
        <w:t xml:space="preserve">תרשה לי. זה לא נעים, זה לא קל לעבור ממצב של חיים מקצבה לעבודה. אני יודע את זה. אבל, רבותי, שכל אחד </w:t>
      </w:r>
      <w:r>
        <w:rPr>
          <w:rFonts w:hint="cs"/>
          <w:rtl/>
        </w:rPr>
        <w:t xml:space="preserve">ישאל את עצמו באמת ובתמים, ילך אחורה 20 שנה, 30 שנה </w:t>
      </w:r>
      <w:r>
        <w:rPr>
          <w:rtl/>
        </w:rPr>
        <w:t>–</w:t>
      </w:r>
      <w:r>
        <w:rPr>
          <w:rFonts w:hint="cs"/>
          <w:rtl/>
        </w:rPr>
        <w:t xml:space="preserve"> תשאלו את עצמכם איך ההורים שלנו, של הדור שלי, שלכם, הסתדרו בארץ? </w:t>
      </w:r>
    </w:p>
    <w:p w14:paraId="733C3F7A" w14:textId="77777777" w:rsidR="00000000" w:rsidRDefault="00E84F3B">
      <w:pPr>
        <w:pStyle w:val="a"/>
        <w:rPr>
          <w:rFonts w:hint="cs"/>
          <w:rtl/>
        </w:rPr>
      </w:pPr>
    </w:p>
    <w:p w14:paraId="695C0EAC" w14:textId="77777777" w:rsidR="00000000" w:rsidRDefault="00E84F3B">
      <w:pPr>
        <w:pStyle w:val="ac"/>
        <w:rPr>
          <w:rtl/>
        </w:rPr>
      </w:pPr>
      <w:r>
        <w:rPr>
          <w:rFonts w:hint="eastAsia"/>
          <w:rtl/>
        </w:rPr>
        <w:t>יצחק</w:t>
      </w:r>
      <w:r>
        <w:rPr>
          <w:rtl/>
        </w:rPr>
        <w:t xml:space="preserve"> וקנין (ש"ס):</w:t>
      </w:r>
    </w:p>
    <w:p w14:paraId="0BABD74C" w14:textId="77777777" w:rsidR="00000000" w:rsidRDefault="00E84F3B">
      <w:pPr>
        <w:pStyle w:val="a"/>
        <w:rPr>
          <w:rFonts w:hint="cs"/>
          <w:rtl/>
        </w:rPr>
      </w:pPr>
    </w:p>
    <w:p w14:paraId="5A6F26EB" w14:textId="77777777" w:rsidR="00000000" w:rsidRDefault="00E84F3B">
      <w:pPr>
        <w:pStyle w:val="a"/>
        <w:rPr>
          <w:rFonts w:hint="cs"/>
          <w:rtl/>
        </w:rPr>
      </w:pPr>
      <w:r>
        <w:rPr>
          <w:rFonts w:hint="cs"/>
          <w:rtl/>
        </w:rPr>
        <w:t xml:space="preserve">אבל לא היו 380,000 מובטלים - -  - </w:t>
      </w:r>
    </w:p>
    <w:p w14:paraId="7534FAEE" w14:textId="77777777" w:rsidR="00000000" w:rsidRDefault="00E84F3B">
      <w:pPr>
        <w:pStyle w:val="a"/>
        <w:rPr>
          <w:rFonts w:hint="cs"/>
          <w:rtl/>
        </w:rPr>
      </w:pPr>
    </w:p>
    <w:p w14:paraId="0C8B7C71" w14:textId="77777777" w:rsidR="00000000" w:rsidRDefault="00E84F3B">
      <w:pPr>
        <w:pStyle w:val="SpeakerCon"/>
        <w:rPr>
          <w:rtl/>
        </w:rPr>
      </w:pPr>
      <w:bookmarkStart w:id="501" w:name="FS000000478T16_07_2003_15_29_20C"/>
      <w:bookmarkEnd w:id="501"/>
      <w:r>
        <w:rPr>
          <w:rtl/>
        </w:rPr>
        <w:t>השר מאיר שטרית:</w:t>
      </w:r>
    </w:p>
    <w:p w14:paraId="5E31B7D1" w14:textId="77777777" w:rsidR="00000000" w:rsidRDefault="00E84F3B">
      <w:pPr>
        <w:pStyle w:val="a"/>
        <w:rPr>
          <w:rtl/>
        </w:rPr>
      </w:pPr>
    </w:p>
    <w:p w14:paraId="3465B2AE" w14:textId="77777777" w:rsidR="00000000" w:rsidRDefault="00E84F3B">
      <w:pPr>
        <w:pStyle w:val="a"/>
        <w:rPr>
          <w:rFonts w:hint="cs"/>
          <w:rtl/>
        </w:rPr>
      </w:pPr>
      <w:r>
        <w:rPr>
          <w:rFonts w:hint="cs"/>
          <w:rtl/>
        </w:rPr>
        <w:t xml:space="preserve">היו, תאמין לי, אותו מצב היה בארץ. היה יותר גרוע. </w:t>
      </w:r>
    </w:p>
    <w:p w14:paraId="3C848A50" w14:textId="77777777" w:rsidR="00000000" w:rsidRDefault="00E84F3B">
      <w:pPr>
        <w:pStyle w:val="a"/>
        <w:rPr>
          <w:rFonts w:hint="cs"/>
          <w:rtl/>
        </w:rPr>
      </w:pPr>
    </w:p>
    <w:p w14:paraId="43BAF561" w14:textId="77777777" w:rsidR="00000000" w:rsidRDefault="00E84F3B">
      <w:pPr>
        <w:pStyle w:val="ac"/>
        <w:rPr>
          <w:rtl/>
        </w:rPr>
      </w:pPr>
      <w:r>
        <w:rPr>
          <w:rFonts w:hint="eastAsia"/>
          <w:rtl/>
        </w:rPr>
        <w:t>יצחק</w:t>
      </w:r>
      <w:r>
        <w:rPr>
          <w:rtl/>
        </w:rPr>
        <w:t xml:space="preserve"> כהן (ש"ס)</w:t>
      </w:r>
      <w:r>
        <w:rPr>
          <w:rtl/>
        </w:rPr>
        <w:t>:</w:t>
      </w:r>
    </w:p>
    <w:p w14:paraId="76646DAA" w14:textId="77777777" w:rsidR="00000000" w:rsidRDefault="00E84F3B">
      <w:pPr>
        <w:pStyle w:val="a"/>
        <w:rPr>
          <w:rFonts w:hint="cs"/>
          <w:rtl/>
        </w:rPr>
      </w:pPr>
    </w:p>
    <w:p w14:paraId="05D01463" w14:textId="77777777" w:rsidR="00000000" w:rsidRDefault="00E84F3B">
      <w:pPr>
        <w:pStyle w:val="a"/>
        <w:rPr>
          <w:rFonts w:hint="cs"/>
          <w:rtl/>
        </w:rPr>
      </w:pPr>
      <w:r>
        <w:rPr>
          <w:rFonts w:hint="cs"/>
          <w:rtl/>
        </w:rPr>
        <w:t xml:space="preserve">היו עובדים זרים? </w:t>
      </w:r>
    </w:p>
    <w:p w14:paraId="1AAAD6BC" w14:textId="77777777" w:rsidR="00000000" w:rsidRDefault="00E84F3B">
      <w:pPr>
        <w:pStyle w:val="a"/>
        <w:rPr>
          <w:rFonts w:hint="cs"/>
          <w:rtl/>
        </w:rPr>
      </w:pPr>
    </w:p>
    <w:p w14:paraId="26FCA9B0" w14:textId="77777777" w:rsidR="00000000" w:rsidRDefault="00E84F3B">
      <w:pPr>
        <w:pStyle w:val="SpeakerCon"/>
        <w:rPr>
          <w:rtl/>
        </w:rPr>
      </w:pPr>
      <w:bookmarkStart w:id="502" w:name="FS000000478T16_07_2003_15_29_57C"/>
      <w:bookmarkEnd w:id="502"/>
      <w:r>
        <w:rPr>
          <w:rtl/>
        </w:rPr>
        <w:t>השר מאיר שטרית:</w:t>
      </w:r>
    </w:p>
    <w:p w14:paraId="4606920A" w14:textId="77777777" w:rsidR="00000000" w:rsidRDefault="00E84F3B">
      <w:pPr>
        <w:pStyle w:val="a"/>
        <w:rPr>
          <w:rtl/>
        </w:rPr>
      </w:pPr>
    </w:p>
    <w:p w14:paraId="051D5FF4" w14:textId="77777777" w:rsidR="00000000" w:rsidRDefault="00E84F3B">
      <w:pPr>
        <w:pStyle w:val="a"/>
        <w:rPr>
          <w:rFonts w:hint="cs"/>
          <w:rtl/>
        </w:rPr>
      </w:pPr>
      <w:r>
        <w:rPr>
          <w:rFonts w:hint="cs"/>
          <w:rtl/>
        </w:rPr>
        <w:t xml:space="preserve">היה יותר גרוע, איציק. חבר הכנסת וקנין, היה יותר גרוע. </w:t>
      </w:r>
    </w:p>
    <w:p w14:paraId="52F6D0B5" w14:textId="77777777" w:rsidR="00000000" w:rsidRDefault="00E84F3B">
      <w:pPr>
        <w:pStyle w:val="a"/>
        <w:rPr>
          <w:rFonts w:hint="cs"/>
          <w:rtl/>
        </w:rPr>
      </w:pPr>
    </w:p>
    <w:p w14:paraId="61B18B04" w14:textId="77777777" w:rsidR="00000000" w:rsidRDefault="00E84F3B">
      <w:pPr>
        <w:pStyle w:val="ac"/>
        <w:rPr>
          <w:rtl/>
        </w:rPr>
      </w:pPr>
      <w:r>
        <w:rPr>
          <w:rFonts w:hint="eastAsia"/>
          <w:rtl/>
        </w:rPr>
        <w:t>יצחק</w:t>
      </w:r>
      <w:r>
        <w:rPr>
          <w:rtl/>
        </w:rPr>
        <w:t xml:space="preserve"> וקנין (ש"ס):</w:t>
      </w:r>
    </w:p>
    <w:p w14:paraId="732EFB6E" w14:textId="77777777" w:rsidR="00000000" w:rsidRDefault="00E84F3B">
      <w:pPr>
        <w:pStyle w:val="a"/>
        <w:rPr>
          <w:rFonts w:hint="cs"/>
          <w:rtl/>
        </w:rPr>
      </w:pPr>
    </w:p>
    <w:p w14:paraId="6C70A923" w14:textId="77777777" w:rsidR="00000000" w:rsidRDefault="00E84F3B">
      <w:pPr>
        <w:pStyle w:val="a"/>
        <w:rPr>
          <w:rFonts w:hint="cs"/>
          <w:rtl/>
        </w:rPr>
      </w:pPr>
      <w:r>
        <w:rPr>
          <w:rFonts w:hint="cs"/>
          <w:rtl/>
        </w:rPr>
        <w:t xml:space="preserve">לא היה דבר כזה. </w:t>
      </w:r>
    </w:p>
    <w:p w14:paraId="39159F6C" w14:textId="77777777" w:rsidR="00000000" w:rsidRDefault="00E84F3B">
      <w:pPr>
        <w:pStyle w:val="a"/>
        <w:rPr>
          <w:rFonts w:hint="cs"/>
          <w:rtl/>
        </w:rPr>
      </w:pPr>
    </w:p>
    <w:p w14:paraId="0D91C7E1" w14:textId="77777777" w:rsidR="00000000" w:rsidRDefault="00E84F3B">
      <w:pPr>
        <w:pStyle w:val="SpeakerCon"/>
        <w:rPr>
          <w:rtl/>
        </w:rPr>
      </w:pPr>
      <w:bookmarkStart w:id="503" w:name="FS000000478T16_07_2003_15_30_21C"/>
      <w:bookmarkEnd w:id="503"/>
      <w:r>
        <w:rPr>
          <w:rtl/>
        </w:rPr>
        <w:t>השר מאיר שטרית:</w:t>
      </w:r>
    </w:p>
    <w:p w14:paraId="2CADCDD1" w14:textId="77777777" w:rsidR="00000000" w:rsidRDefault="00E84F3B">
      <w:pPr>
        <w:pStyle w:val="a"/>
        <w:rPr>
          <w:rtl/>
        </w:rPr>
      </w:pPr>
    </w:p>
    <w:p w14:paraId="22BDA4EB" w14:textId="77777777" w:rsidR="00000000" w:rsidRDefault="00E84F3B">
      <w:pPr>
        <w:pStyle w:val="a"/>
        <w:rPr>
          <w:rFonts w:hint="cs"/>
          <w:rtl/>
        </w:rPr>
      </w:pPr>
      <w:r>
        <w:rPr>
          <w:rFonts w:hint="cs"/>
          <w:rtl/>
        </w:rPr>
        <w:t>מה, מה לא היה? אני אתך. אתה מתפרץ לדלת פתוחה, חבר הכנסת כהן. ידידי. תבדוק בממשלה, תשאל את חבריך שישבו אתי ב</w:t>
      </w:r>
      <w:r>
        <w:rPr>
          <w:rFonts w:hint="cs"/>
          <w:rtl/>
        </w:rPr>
        <w:t xml:space="preserve">ממשלה </w:t>
      </w:r>
      <w:r>
        <w:rPr>
          <w:rtl/>
        </w:rPr>
        <w:t>–</w:t>
      </w:r>
      <w:r>
        <w:rPr>
          <w:rFonts w:hint="cs"/>
          <w:rtl/>
        </w:rPr>
        <w:t xml:space="preserve"> אני הצבעתי קבוע בממשלה נגד הבאת כל עובד זר, תבדוק אותי. הרי הדברים כתובים בפרוטוקולים. תבדוק אותי. אתה בא אלי? הגשנו את התוכנית הכלכלית - - - </w:t>
      </w:r>
    </w:p>
    <w:p w14:paraId="606C849D" w14:textId="77777777" w:rsidR="00000000" w:rsidRDefault="00E84F3B">
      <w:pPr>
        <w:pStyle w:val="a"/>
        <w:rPr>
          <w:rFonts w:hint="cs"/>
          <w:rtl/>
        </w:rPr>
      </w:pPr>
    </w:p>
    <w:p w14:paraId="3E28728C" w14:textId="77777777" w:rsidR="00000000" w:rsidRDefault="00E84F3B">
      <w:pPr>
        <w:pStyle w:val="ac"/>
        <w:rPr>
          <w:rtl/>
        </w:rPr>
      </w:pPr>
      <w:r>
        <w:rPr>
          <w:rFonts w:hint="eastAsia"/>
          <w:rtl/>
        </w:rPr>
        <w:t>יצחק</w:t>
      </w:r>
      <w:r>
        <w:rPr>
          <w:rtl/>
        </w:rPr>
        <w:t xml:space="preserve"> כהן (ש"ס):</w:t>
      </w:r>
    </w:p>
    <w:p w14:paraId="30BF33D6" w14:textId="77777777" w:rsidR="00000000" w:rsidRDefault="00E84F3B">
      <w:pPr>
        <w:pStyle w:val="a"/>
        <w:rPr>
          <w:rFonts w:hint="cs"/>
          <w:rtl/>
        </w:rPr>
      </w:pPr>
    </w:p>
    <w:p w14:paraId="32345D74" w14:textId="77777777" w:rsidR="00000000" w:rsidRDefault="00E84F3B">
      <w:pPr>
        <w:pStyle w:val="a"/>
        <w:rPr>
          <w:rFonts w:hint="cs"/>
          <w:rtl/>
        </w:rPr>
      </w:pPr>
      <w:r>
        <w:rPr>
          <w:rFonts w:hint="cs"/>
          <w:rtl/>
        </w:rPr>
        <w:t xml:space="preserve">אני לא בא אליך, אני בא אל ראש הממשלה שלך. </w:t>
      </w:r>
    </w:p>
    <w:p w14:paraId="1DF1F446" w14:textId="77777777" w:rsidR="00000000" w:rsidRDefault="00E84F3B">
      <w:pPr>
        <w:pStyle w:val="a"/>
        <w:rPr>
          <w:rFonts w:hint="cs"/>
          <w:rtl/>
        </w:rPr>
      </w:pPr>
    </w:p>
    <w:p w14:paraId="6634DFB1" w14:textId="77777777" w:rsidR="00000000" w:rsidRDefault="00E84F3B">
      <w:pPr>
        <w:pStyle w:val="SpeakerCon"/>
        <w:rPr>
          <w:rtl/>
        </w:rPr>
      </w:pPr>
      <w:bookmarkStart w:id="504" w:name="FS000000478T16_07_2003_15_32_01C"/>
      <w:bookmarkEnd w:id="504"/>
      <w:r>
        <w:rPr>
          <w:rtl/>
        </w:rPr>
        <w:t>השר מאיר שטרית:</w:t>
      </w:r>
    </w:p>
    <w:p w14:paraId="15768755" w14:textId="77777777" w:rsidR="00000000" w:rsidRDefault="00E84F3B">
      <w:pPr>
        <w:pStyle w:val="a"/>
        <w:rPr>
          <w:rtl/>
        </w:rPr>
      </w:pPr>
    </w:p>
    <w:p w14:paraId="7F328F48" w14:textId="77777777" w:rsidR="00000000" w:rsidRDefault="00E84F3B">
      <w:pPr>
        <w:pStyle w:val="a"/>
        <w:rPr>
          <w:rFonts w:hint="cs"/>
          <w:rtl/>
        </w:rPr>
      </w:pPr>
      <w:r>
        <w:rPr>
          <w:rFonts w:hint="cs"/>
          <w:rtl/>
        </w:rPr>
        <w:t>חבר הכנסת כהן, עוד נראה את</w:t>
      </w:r>
      <w:r>
        <w:rPr>
          <w:rFonts w:hint="cs"/>
          <w:rtl/>
        </w:rPr>
        <w:t>כם. ב-2004 נביא לממשלה, נביא לכנסת בתקציב 2004 צעדים דרסטיים, הרבה יותר דרסטיים, בשביל לסלק מפה את כל העובדים הזרים. אני רוצה לראות את ההתלהבות ואת התמיכה הזאת שתהיה גם בכנסת כשנביא את הצעדים האלה לסילוק העובדים הזרים. אני רוצה לראות את התמיכה הזאת ואת ההת</w:t>
      </w:r>
      <w:r>
        <w:rPr>
          <w:rFonts w:hint="cs"/>
          <w:rtl/>
        </w:rPr>
        <w:t xml:space="preserve">להבות הזאת, ולא שנשכח ממנה למחרת בבוקר. </w:t>
      </w:r>
    </w:p>
    <w:p w14:paraId="51AFC154" w14:textId="77777777" w:rsidR="00000000" w:rsidRDefault="00E84F3B">
      <w:pPr>
        <w:pStyle w:val="a"/>
        <w:rPr>
          <w:rFonts w:hint="cs"/>
          <w:rtl/>
        </w:rPr>
      </w:pPr>
    </w:p>
    <w:p w14:paraId="5E989D3D" w14:textId="77777777" w:rsidR="00000000" w:rsidRDefault="00E84F3B">
      <w:pPr>
        <w:pStyle w:val="a"/>
        <w:rPr>
          <w:rFonts w:hint="cs"/>
          <w:rtl/>
        </w:rPr>
      </w:pPr>
      <w:r>
        <w:rPr>
          <w:rFonts w:hint="cs"/>
          <w:rtl/>
        </w:rPr>
        <w:t xml:space="preserve">עכשיו אני רוצה, ברשותכם, לתת עוד מספר קטן של נתונים. </w:t>
      </w:r>
    </w:p>
    <w:p w14:paraId="1FD51251" w14:textId="77777777" w:rsidR="00000000" w:rsidRDefault="00E84F3B">
      <w:pPr>
        <w:pStyle w:val="a"/>
        <w:rPr>
          <w:rFonts w:hint="cs"/>
          <w:rtl/>
        </w:rPr>
      </w:pPr>
    </w:p>
    <w:p w14:paraId="4C2C6925" w14:textId="77777777" w:rsidR="00000000" w:rsidRDefault="00E84F3B">
      <w:pPr>
        <w:pStyle w:val="ac"/>
        <w:rPr>
          <w:rtl/>
        </w:rPr>
      </w:pPr>
      <w:r>
        <w:rPr>
          <w:rFonts w:hint="eastAsia"/>
          <w:rtl/>
        </w:rPr>
        <w:t>דוד</w:t>
      </w:r>
      <w:r>
        <w:rPr>
          <w:rtl/>
        </w:rPr>
        <w:t xml:space="preserve"> אזולאי (ש"ס):</w:t>
      </w:r>
    </w:p>
    <w:p w14:paraId="5ECA815D" w14:textId="77777777" w:rsidR="00000000" w:rsidRDefault="00E84F3B">
      <w:pPr>
        <w:pStyle w:val="a"/>
        <w:rPr>
          <w:rFonts w:hint="cs"/>
          <w:rtl/>
        </w:rPr>
      </w:pPr>
    </w:p>
    <w:p w14:paraId="19D1AD38" w14:textId="77777777" w:rsidR="00000000" w:rsidRDefault="00E84F3B">
      <w:pPr>
        <w:pStyle w:val="a"/>
        <w:ind w:left="719" w:firstLine="0"/>
        <w:rPr>
          <w:rFonts w:hint="cs"/>
          <w:rtl/>
        </w:rPr>
      </w:pPr>
      <w:r>
        <w:rPr>
          <w:rFonts w:hint="cs"/>
          <w:rtl/>
        </w:rPr>
        <w:t>- - -</w:t>
      </w:r>
    </w:p>
    <w:p w14:paraId="1BEF0E6B" w14:textId="77777777" w:rsidR="00000000" w:rsidRDefault="00E84F3B">
      <w:pPr>
        <w:pStyle w:val="a"/>
        <w:rPr>
          <w:rFonts w:hint="cs"/>
          <w:rtl/>
        </w:rPr>
      </w:pPr>
    </w:p>
    <w:p w14:paraId="3D08E6E1" w14:textId="77777777" w:rsidR="00000000" w:rsidRDefault="00E84F3B">
      <w:pPr>
        <w:pStyle w:val="ac"/>
        <w:rPr>
          <w:rtl/>
        </w:rPr>
      </w:pPr>
      <w:r>
        <w:rPr>
          <w:rFonts w:hint="eastAsia"/>
          <w:rtl/>
        </w:rPr>
        <w:t>רן</w:t>
      </w:r>
      <w:r>
        <w:rPr>
          <w:rtl/>
        </w:rPr>
        <w:t xml:space="preserve"> כהן (מרצ):</w:t>
      </w:r>
    </w:p>
    <w:p w14:paraId="198E0E92" w14:textId="77777777" w:rsidR="00000000" w:rsidRDefault="00E84F3B">
      <w:pPr>
        <w:pStyle w:val="a"/>
        <w:rPr>
          <w:rFonts w:hint="cs"/>
          <w:rtl/>
        </w:rPr>
      </w:pPr>
    </w:p>
    <w:p w14:paraId="79D1BFCB" w14:textId="77777777" w:rsidR="00000000" w:rsidRDefault="00E84F3B">
      <w:pPr>
        <w:pStyle w:val="a"/>
        <w:ind w:left="719" w:firstLine="0"/>
        <w:rPr>
          <w:rFonts w:hint="cs"/>
        </w:rPr>
      </w:pPr>
      <w:r>
        <w:rPr>
          <w:rFonts w:hint="cs"/>
          <w:rtl/>
        </w:rPr>
        <w:t>- - - מותר להגיד לך שאתה צודק - - -</w:t>
      </w:r>
    </w:p>
    <w:p w14:paraId="7EB7B6E5" w14:textId="77777777" w:rsidR="00000000" w:rsidRDefault="00E84F3B">
      <w:pPr>
        <w:pStyle w:val="a"/>
        <w:rPr>
          <w:rFonts w:hint="cs"/>
          <w:rtl/>
        </w:rPr>
      </w:pPr>
    </w:p>
    <w:p w14:paraId="68F05B9C" w14:textId="77777777" w:rsidR="00000000" w:rsidRDefault="00E84F3B">
      <w:pPr>
        <w:pStyle w:val="ad"/>
        <w:rPr>
          <w:rtl/>
        </w:rPr>
      </w:pPr>
      <w:r>
        <w:rPr>
          <w:rFonts w:hint="eastAsia"/>
          <w:rtl/>
        </w:rPr>
        <w:t>היו</w:t>
      </w:r>
      <w:r>
        <w:rPr>
          <w:rtl/>
        </w:rPr>
        <w:t>"ר</w:t>
      </w:r>
      <w:r>
        <w:rPr>
          <w:rFonts w:hint="cs"/>
          <w:rtl/>
        </w:rPr>
        <w:t xml:space="preserve"> ראובן ריבלין</w:t>
      </w:r>
      <w:r>
        <w:rPr>
          <w:rtl/>
        </w:rPr>
        <w:t>:</w:t>
      </w:r>
    </w:p>
    <w:p w14:paraId="67F76994" w14:textId="77777777" w:rsidR="00000000" w:rsidRDefault="00E84F3B">
      <w:pPr>
        <w:pStyle w:val="a"/>
        <w:rPr>
          <w:rFonts w:hint="cs"/>
          <w:rtl/>
        </w:rPr>
      </w:pPr>
    </w:p>
    <w:p w14:paraId="199A40EA" w14:textId="77777777" w:rsidR="00000000" w:rsidRDefault="00E84F3B">
      <w:pPr>
        <w:pStyle w:val="a"/>
        <w:rPr>
          <w:rFonts w:hint="cs"/>
          <w:rtl/>
        </w:rPr>
      </w:pPr>
      <w:r>
        <w:rPr>
          <w:rFonts w:hint="cs"/>
          <w:rtl/>
        </w:rPr>
        <w:t xml:space="preserve">רק רגע, רק רגע. חבר הכנסת רן כהן. </w:t>
      </w:r>
    </w:p>
    <w:p w14:paraId="4DB904EF" w14:textId="77777777" w:rsidR="00000000" w:rsidRDefault="00E84F3B">
      <w:pPr>
        <w:pStyle w:val="a"/>
        <w:rPr>
          <w:rFonts w:hint="cs"/>
          <w:rtl/>
        </w:rPr>
      </w:pPr>
    </w:p>
    <w:p w14:paraId="4DFF19F1" w14:textId="77777777" w:rsidR="00000000" w:rsidRDefault="00E84F3B">
      <w:pPr>
        <w:pStyle w:val="SpeakerCon"/>
        <w:rPr>
          <w:rtl/>
        </w:rPr>
      </w:pPr>
      <w:bookmarkStart w:id="505" w:name="FS000000478T16_07_2003_15_38_25C"/>
      <w:bookmarkEnd w:id="505"/>
      <w:r>
        <w:rPr>
          <w:rFonts w:hint="eastAsia"/>
          <w:rtl/>
        </w:rPr>
        <w:t>השר</w:t>
      </w:r>
      <w:r>
        <w:rPr>
          <w:rtl/>
        </w:rPr>
        <w:t xml:space="preserve"> מאיר שטרית:</w:t>
      </w:r>
    </w:p>
    <w:p w14:paraId="4E931994" w14:textId="77777777" w:rsidR="00000000" w:rsidRDefault="00E84F3B">
      <w:pPr>
        <w:pStyle w:val="a"/>
        <w:rPr>
          <w:rFonts w:hint="cs"/>
          <w:rtl/>
        </w:rPr>
      </w:pPr>
    </w:p>
    <w:p w14:paraId="7C49133C" w14:textId="77777777" w:rsidR="00000000" w:rsidRDefault="00E84F3B">
      <w:pPr>
        <w:pStyle w:val="a"/>
        <w:rPr>
          <w:rFonts w:hint="cs"/>
          <w:rtl/>
        </w:rPr>
      </w:pPr>
      <w:r>
        <w:rPr>
          <w:rFonts w:hint="cs"/>
          <w:rtl/>
        </w:rPr>
        <w:t xml:space="preserve">אדוני. </w:t>
      </w:r>
      <w:r>
        <w:rPr>
          <w:rFonts w:hint="cs"/>
          <w:rtl/>
        </w:rPr>
        <w:t xml:space="preserve">אולי תיתן לי לדבר חמש דקות ברציפות. נעשה הפסקה אחרי זה, לשאלות. חותכים לי את חוט המחשבה כל שנייה. אני מבקש. תנו לי רגע לקשור את החוט, אני אתן זמן לשאלות, אם תרצו. אני לא ממהר לשום מקום. </w:t>
      </w:r>
    </w:p>
    <w:p w14:paraId="1A73E826" w14:textId="77777777" w:rsidR="00000000" w:rsidRDefault="00E84F3B">
      <w:pPr>
        <w:pStyle w:val="a"/>
        <w:rPr>
          <w:rFonts w:hint="cs"/>
          <w:rtl/>
        </w:rPr>
      </w:pPr>
    </w:p>
    <w:p w14:paraId="6B9DBD50" w14:textId="77777777" w:rsidR="00000000" w:rsidRDefault="00E84F3B">
      <w:pPr>
        <w:pStyle w:val="ad"/>
        <w:rPr>
          <w:rtl/>
        </w:rPr>
      </w:pPr>
      <w:r>
        <w:rPr>
          <w:rFonts w:hint="eastAsia"/>
          <w:rtl/>
        </w:rPr>
        <w:t>היו</w:t>
      </w:r>
      <w:r>
        <w:rPr>
          <w:rtl/>
        </w:rPr>
        <w:t>"ר</w:t>
      </w:r>
      <w:r>
        <w:rPr>
          <w:rFonts w:hint="cs"/>
          <w:rtl/>
        </w:rPr>
        <w:t xml:space="preserve"> ראובן ריבלין</w:t>
      </w:r>
      <w:r>
        <w:rPr>
          <w:rtl/>
        </w:rPr>
        <w:t>:</w:t>
      </w:r>
    </w:p>
    <w:p w14:paraId="1D749928" w14:textId="77777777" w:rsidR="00000000" w:rsidRDefault="00E84F3B">
      <w:pPr>
        <w:pStyle w:val="a"/>
        <w:rPr>
          <w:rFonts w:hint="cs"/>
          <w:rtl/>
        </w:rPr>
      </w:pPr>
    </w:p>
    <w:p w14:paraId="1D244702" w14:textId="77777777" w:rsidR="00000000" w:rsidRDefault="00E84F3B">
      <w:pPr>
        <w:pStyle w:val="a"/>
        <w:rPr>
          <w:rFonts w:hint="cs"/>
          <w:rtl/>
        </w:rPr>
      </w:pPr>
      <w:r>
        <w:rPr>
          <w:rFonts w:hint="cs"/>
          <w:rtl/>
        </w:rPr>
        <w:t xml:space="preserve"> חבר הכנסת טלב אלסאנע - - -</w:t>
      </w:r>
    </w:p>
    <w:p w14:paraId="13C4E967" w14:textId="77777777" w:rsidR="00000000" w:rsidRDefault="00E84F3B">
      <w:pPr>
        <w:pStyle w:val="a"/>
        <w:rPr>
          <w:rFonts w:hint="cs"/>
          <w:rtl/>
        </w:rPr>
      </w:pPr>
    </w:p>
    <w:p w14:paraId="043AC773" w14:textId="77777777" w:rsidR="00000000" w:rsidRDefault="00E84F3B">
      <w:pPr>
        <w:pStyle w:val="SpeakerCon"/>
        <w:rPr>
          <w:rtl/>
        </w:rPr>
      </w:pPr>
      <w:bookmarkStart w:id="506" w:name="FS000000478T16_07_2003_15_39_26C"/>
      <w:bookmarkEnd w:id="506"/>
      <w:r>
        <w:rPr>
          <w:rtl/>
        </w:rPr>
        <w:t>השר מאיר שטרית:</w:t>
      </w:r>
    </w:p>
    <w:p w14:paraId="5E022EA3" w14:textId="77777777" w:rsidR="00000000" w:rsidRDefault="00E84F3B">
      <w:pPr>
        <w:pStyle w:val="a"/>
        <w:rPr>
          <w:rFonts w:hint="cs"/>
          <w:rtl/>
        </w:rPr>
      </w:pPr>
    </w:p>
    <w:p w14:paraId="14C41555" w14:textId="77777777" w:rsidR="00000000" w:rsidRDefault="00E84F3B">
      <w:pPr>
        <w:pStyle w:val="a"/>
        <w:rPr>
          <w:rFonts w:hint="cs"/>
          <w:rtl/>
        </w:rPr>
      </w:pPr>
      <w:r>
        <w:rPr>
          <w:rFonts w:hint="cs"/>
          <w:rtl/>
        </w:rPr>
        <w:t>ע</w:t>
      </w:r>
      <w:r>
        <w:rPr>
          <w:rFonts w:hint="cs"/>
          <w:rtl/>
        </w:rPr>
        <w:t xml:space="preserve">וד קבוצת נתונים לגבי אמהות חד-הוריות שנמצאות במערכת של הבטחת הכנסה - הנתונים הם כאלה: יש בסך הכול 55,000 אמהות כאלה. מתוכן עובדות </w:t>
      </w:r>
      <w:r>
        <w:rPr>
          <w:rtl/>
        </w:rPr>
        <w:t>–</w:t>
      </w:r>
      <w:r>
        <w:rPr>
          <w:rFonts w:hint="cs"/>
          <w:rtl/>
        </w:rPr>
        <w:t xml:space="preserve"> 14,600. 40,000 לא עובדות. דורשות עבודה בלשכה, מי שמבקשות עבודה מתוכן </w:t>
      </w:r>
      <w:r>
        <w:rPr>
          <w:rtl/>
        </w:rPr>
        <w:t>–</w:t>
      </w:r>
      <w:r>
        <w:rPr>
          <w:rFonts w:hint="cs"/>
          <w:rtl/>
        </w:rPr>
        <w:t xml:space="preserve"> 5,700. אמהות לילד עד גיל שבע - 25,600. למה אני מציין </w:t>
      </w:r>
      <w:r>
        <w:rPr>
          <w:rFonts w:hint="cs"/>
          <w:rtl/>
        </w:rPr>
        <w:t xml:space="preserve">את המספר הזה? </w:t>
      </w:r>
      <w:r>
        <w:rPr>
          <w:rtl/>
        </w:rPr>
        <w:t>–</w:t>
      </w:r>
      <w:r>
        <w:rPr>
          <w:rFonts w:hint="cs"/>
          <w:rtl/>
        </w:rPr>
        <w:t xml:space="preserve"> כי עד דצמבר 2002, אם חד-הורית שיש לה ילד עד גיל שבע, באופן אוטומטי היתה זכאית להבטחת הכנסה. היא לא היתה צריכה להוכיח שום דבר </w:t>
      </w:r>
      <w:r>
        <w:rPr>
          <w:rtl/>
        </w:rPr>
        <w:t>–</w:t>
      </w:r>
      <w:r>
        <w:rPr>
          <w:rFonts w:hint="cs"/>
          <w:rtl/>
        </w:rPr>
        <w:t xml:space="preserve"> לא אם היא יכולה לעבוד או לא. היא יכולה היתה לשבת בבית ולקבל הבטחת הכנסה. זאת אומרת, אמא חד-הורית שהיה לה ילד עד ג</w:t>
      </w:r>
      <w:r>
        <w:rPr>
          <w:rFonts w:hint="cs"/>
          <w:rtl/>
        </w:rPr>
        <w:t xml:space="preserve">יל שבע </w:t>
      </w:r>
      <w:r>
        <w:rPr>
          <w:rtl/>
        </w:rPr>
        <w:t>–</w:t>
      </w:r>
      <w:r>
        <w:rPr>
          <w:rFonts w:hint="cs"/>
          <w:rtl/>
        </w:rPr>
        <w:t xml:space="preserve"> שבע שנים היא לא צריכה לעבוד. ואם יש לה ילד שני, כשהילד הראשון היה בן חמש </w:t>
      </w:r>
      <w:r>
        <w:rPr>
          <w:rtl/>
        </w:rPr>
        <w:t>–</w:t>
      </w:r>
      <w:r>
        <w:rPr>
          <w:rFonts w:hint="cs"/>
          <w:rtl/>
        </w:rPr>
        <w:t xml:space="preserve"> היא יכולה עוד שבע שנים, ועם ילד שלישי היא יכולה 21 שנה לא לעבוד. בעיני מישהו זה נורמלי? שמישהו יסביר לי למה אם חד-הורית שיש לה ילד לא יכולה לעבוד. שתשים את הילד במעון ותלך </w:t>
      </w:r>
      <w:r>
        <w:rPr>
          <w:rFonts w:hint="cs"/>
          <w:rtl/>
        </w:rPr>
        <w:t xml:space="preserve">לעבוד, מה קרה? אני לא מבין את העניין הזה. </w:t>
      </w:r>
    </w:p>
    <w:p w14:paraId="417329DB" w14:textId="77777777" w:rsidR="00000000" w:rsidRDefault="00E84F3B">
      <w:pPr>
        <w:pStyle w:val="a"/>
        <w:rPr>
          <w:rFonts w:hint="cs"/>
          <w:rtl/>
        </w:rPr>
      </w:pPr>
    </w:p>
    <w:p w14:paraId="7A199770" w14:textId="77777777" w:rsidR="00000000" w:rsidRDefault="00E84F3B">
      <w:pPr>
        <w:pStyle w:val="ac"/>
        <w:rPr>
          <w:rtl/>
        </w:rPr>
      </w:pPr>
      <w:r>
        <w:rPr>
          <w:rFonts w:hint="eastAsia"/>
          <w:rtl/>
        </w:rPr>
        <w:t>מל</w:t>
      </w:r>
      <w:r>
        <w:rPr>
          <w:rtl/>
        </w:rPr>
        <w:t xml:space="preserve"> פולישוק-בלוך (שינוי):</w:t>
      </w:r>
    </w:p>
    <w:p w14:paraId="42D39E92" w14:textId="77777777" w:rsidR="00000000" w:rsidRDefault="00E84F3B">
      <w:pPr>
        <w:pStyle w:val="a"/>
        <w:rPr>
          <w:rFonts w:hint="cs"/>
          <w:rtl/>
        </w:rPr>
      </w:pPr>
    </w:p>
    <w:p w14:paraId="4B771CAF" w14:textId="77777777" w:rsidR="00000000" w:rsidRDefault="00E84F3B">
      <w:pPr>
        <w:pStyle w:val="a"/>
        <w:rPr>
          <w:rFonts w:hint="cs"/>
          <w:rtl/>
        </w:rPr>
      </w:pPr>
      <w:r>
        <w:rPr>
          <w:rFonts w:hint="cs"/>
          <w:rtl/>
        </w:rPr>
        <w:t xml:space="preserve">יש מעון? </w:t>
      </w:r>
    </w:p>
    <w:p w14:paraId="339430A7" w14:textId="77777777" w:rsidR="00000000" w:rsidRDefault="00E84F3B">
      <w:pPr>
        <w:pStyle w:val="a"/>
        <w:rPr>
          <w:rFonts w:hint="cs"/>
          <w:rtl/>
        </w:rPr>
      </w:pPr>
    </w:p>
    <w:p w14:paraId="571B50A8" w14:textId="77777777" w:rsidR="00000000" w:rsidRDefault="00E84F3B">
      <w:pPr>
        <w:pStyle w:val="SpeakerCon"/>
        <w:rPr>
          <w:rtl/>
        </w:rPr>
      </w:pPr>
      <w:bookmarkStart w:id="507" w:name="FS000000478T16_07_2003_15_43_24C"/>
      <w:bookmarkEnd w:id="507"/>
      <w:r>
        <w:rPr>
          <w:rtl/>
        </w:rPr>
        <w:t>השר מאיר שטרית:</w:t>
      </w:r>
    </w:p>
    <w:p w14:paraId="4DF21CA4" w14:textId="77777777" w:rsidR="00000000" w:rsidRDefault="00E84F3B">
      <w:pPr>
        <w:pStyle w:val="a"/>
        <w:rPr>
          <w:rtl/>
        </w:rPr>
      </w:pPr>
    </w:p>
    <w:p w14:paraId="5C4190B9" w14:textId="77777777" w:rsidR="00000000" w:rsidRDefault="00E84F3B">
      <w:pPr>
        <w:pStyle w:val="a"/>
        <w:rPr>
          <w:rFonts w:hint="cs"/>
          <w:rtl/>
        </w:rPr>
      </w:pPr>
      <w:r>
        <w:rPr>
          <w:rFonts w:hint="cs"/>
          <w:rtl/>
        </w:rPr>
        <w:t xml:space="preserve">למה אתם חושבים שזה מוצדק ונכון לתת קצבה אוטומטית לכל אחד שיש לו ילד בגיל שבע? אני שואל: מה עם האמהות שיש להן שבעה, שמונה ותשעה ילדים ויש להן בעל שעובד, נניח </w:t>
      </w:r>
      <w:r>
        <w:rPr>
          <w:rtl/>
        </w:rPr>
        <w:t>–</w:t>
      </w:r>
      <w:r>
        <w:rPr>
          <w:rFonts w:hint="cs"/>
          <w:rtl/>
        </w:rPr>
        <w:t xml:space="preserve"> פועל בבית-חרושת, שמקבל רק 3,500 שקל שכר מינימום. למה ניתן להם הבטחת הכנסה? הם לא במצוקה. רק אמהות חד-הוריות במצוקה. </w:t>
      </w:r>
    </w:p>
    <w:p w14:paraId="5A59FE8B" w14:textId="77777777" w:rsidR="00000000" w:rsidRDefault="00E84F3B">
      <w:pPr>
        <w:pStyle w:val="a"/>
        <w:rPr>
          <w:rFonts w:hint="cs"/>
          <w:rtl/>
        </w:rPr>
      </w:pPr>
    </w:p>
    <w:p w14:paraId="49870592" w14:textId="77777777" w:rsidR="00000000" w:rsidRDefault="00E84F3B">
      <w:pPr>
        <w:pStyle w:val="ac"/>
        <w:rPr>
          <w:rtl/>
        </w:rPr>
      </w:pPr>
      <w:r>
        <w:rPr>
          <w:rFonts w:hint="eastAsia"/>
          <w:rtl/>
        </w:rPr>
        <w:t>רן</w:t>
      </w:r>
      <w:r>
        <w:rPr>
          <w:rtl/>
        </w:rPr>
        <w:t xml:space="preserve"> כהן (מרצ):</w:t>
      </w:r>
    </w:p>
    <w:p w14:paraId="5BED7B2B" w14:textId="77777777" w:rsidR="00000000" w:rsidRDefault="00E84F3B">
      <w:pPr>
        <w:pStyle w:val="a"/>
        <w:rPr>
          <w:rFonts w:hint="cs"/>
          <w:rtl/>
        </w:rPr>
      </w:pPr>
    </w:p>
    <w:p w14:paraId="409B0540" w14:textId="77777777" w:rsidR="00000000" w:rsidRDefault="00E84F3B">
      <w:pPr>
        <w:pStyle w:val="a"/>
        <w:rPr>
          <w:rFonts w:hint="cs"/>
          <w:rtl/>
        </w:rPr>
      </w:pPr>
      <w:r>
        <w:rPr>
          <w:rFonts w:hint="cs"/>
          <w:rtl/>
        </w:rPr>
        <w:t xml:space="preserve">הוא זכאי. </w:t>
      </w:r>
    </w:p>
    <w:p w14:paraId="16253FEB" w14:textId="77777777" w:rsidR="00000000" w:rsidRDefault="00E84F3B">
      <w:pPr>
        <w:pStyle w:val="a"/>
        <w:rPr>
          <w:rFonts w:hint="cs"/>
          <w:rtl/>
        </w:rPr>
      </w:pPr>
    </w:p>
    <w:p w14:paraId="2E11E1C7" w14:textId="77777777" w:rsidR="00000000" w:rsidRDefault="00E84F3B">
      <w:pPr>
        <w:pStyle w:val="SpeakerCon"/>
        <w:rPr>
          <w:rtl/>
        </w:rPr>
      </w:pPr>
      <w:bookmarkStart w:id="508" w:name="FS000000478T16_07_2003_15_45_07C"/>
      <w:bookmarkEnd w:id="508"/>
      <w:r>
        <w:rPr>
          <w:rtl/>
        </w:rPr>
        <w:t>השר מאיר שטרית:</w:t>
      </w:r>
    </w:p>
    <w:p w14:paraId="7F0F6D1A" w14:textId="77777777" w:rsidR="00000000" w:rsidRDefault="00E84F3B">
      <w:pPr>
        <w:pStyle w:val="a"/>
        <w:rPr>
          <w:rtl/>
        </w:rPr>
      </w:pPr>
    </w:p>
    <w:p w14:paraId="0DD9682C" w14:textId="77777777" w:rsidR="00000000" w:rsidRDefault="00E84F3B">
      <w:pPr>
        <w:pStyle w:val="a"/>
        <w:rPr>
          <w:rFonts w:hint="cs"/>
          <w:rtl/>
        </w:rPr>
      </w:pPr>
      <w:r>
        <w:rPr>
          <w:rFonts w:hint="cs"/>
          <w:rtl/>
        </w:rPr>
        <w:t xml:space="preserve">באמת? הוא לא זכאי. </w:t>
      </w:r>
    </w:p>
    <w:p w14:paraId="687E1ED9" w14:textId="77777777" w:rsidR="00000000" w:rsidRDefault="00E84F3B">
      <w:pPr>
        <w:pStyle w:val="a"/>
        <w:rPr>
          <w:rFonts w:hint="cs"/>
          <w:rtl/>
        </w:rPr>
      </w:pPr>
    </w:p>
    <w:p w14:paraId="497253E2" w14:textId="77777777" w:rsidR="00000000" w:rsidRDefault="00E84F3B">
      <w:pPr>
        <w:pStyle w:val="ac"/>
        <w:rPr>
          <w:rtl/>
        </w:rPr>
      </w:pPr>
      <w:r>
        <w:rPr>
          <w:rFonts w:hint="eastAsia"/>
          <w:rtl/>
        </w:rPr>
        <w:t>רן</w:t>
      </w:r>
      <w:r>
        <w:rPr>
          <w:rtl/>
        </w:rPr>
        <w:t xml:space="preserve"> כהן (מרצ):</w:t>
      </w:r>
    </w:p>
    <w:p w14:paraId="4208D1E7" w14:textId="77777777" w:rsidR="00000000" w:rsidRDefault="00E84F3B">
      <w:pPr>
        <w:pStyle w:val="a"/>
        <w:rPr>
          <w:rFonts w:hint="cs"/>
          <w:rtl/>
        </w:rPr>
      </w:pPr>
    </w:p>
    <w:p w14:paraId="67696BB9" w14:textId="77777777" w:rsidR="00000000" w:rsidRDefault="00E84F3B">
      <w:pPr>
        <w:pStyle w:val="a"/>
        <w:rPr>
          <w:rFonts w:hint="cs"/>
          <w:rtl/>
        </w:rPr>
      </w:pPr>
      <w:r>
        <w:rPr>
          <w:rFonts w:hint="cs"/>
          <w:rtl/>
        </w:rPr>
        <w:t xml:space="preserve">אז אתה לא יודע מה זו השלמת הכנסה. </w:t>
      </w:r>
    </w:p>
    <w:p w14:paraId="52568C1F" w14:textId="77777777" w:rsidR="00000000" w:rsidRDefault="00E84F3B">
      <w:pPr>
        <w:pStyle w:val="a"/>
        <w:rPr>
          <w:rFonts w:hint="cs"/>
          <w:rtl/>
        </w:rPr>
      </w:pPr>
    </w:p>
    <w:p w14:paraId="5D4A5B06" w14:textId="77777777" w:rsidR="00000000" w:rsidRDefault="00E84F3B">
      <w:pPr>
        <w:pStyle w:val="SpeakerCon"/>
        <w:rPr>
          <w:rtl/>
        </w:rPr>
      </w:pPr>
      <w:bookmarkStart w:id="509" w:name="FS000000478T16_07_2003_15_45_33C"/>
      <w:bookmarkEnd w:id="509"/>
      <w:r>
        <w:rPr>
          <w:rtl/>
        </w:rPr>
        <w:t>השר מאיר שטרית:</w:t>
      </w:r>
    </w:p>
    <w:p w14:paraId="0892E640" w14:textId="77777777" w:rsidR="00000000" w:rsidRDefault="00E84F3B">
      <w:pPr>
        <w:pStyle w:val="a"/>
        <w:rPr>
          <w:rtl/>
        </w:rPr>
      </w:pPr>
    </w:p>
    <w:p w14:paraId="0697DC67" w14:textId="77777777" w:rsidR="00000000" w:rsidRDefault="00E84F3B">
      <w:pPr>
        <w:pStyle w:val="a"/>
        <w:rPr>
          <w:rFonts w:hint="cs"/>
          <w:rtl/>
        </w:rPr>
      </w:pPr>
      <w:r>
        <w:rPr>
          <w:rFonts w:hint="cs"/>
          <w:rtl/>
        </w:rPr>
        <w:t>תסלח</w:t>
      </w:r>
      <w:r>
        <w:rPr>
          <w:rFonts w:hint="cs"/>
          <w:rtl/>
        </w:rPr>
        <w:t xml:space="preserve"> לי. הוא מקבל השלמת הכנסה עד לשכר המינימום. אמרתי </w:t>
      </w:r>
      <w:r>
        <w:rPr>
          <w:rtl/>
        </w:rPr>
        <w:t>–</w:t>
      </w:r>
      <w:r>
        <w:rPr>
          <w:rFonts w:hint="cs"/>
          <w:rtl/>
        </w:rPr>
        <w:t xml:space="preserve"> בעלה עובד ומקבל שכר מינימום. </w:t>
      </w:r>
    </w:p>
    <w:p w14:paraId="0AEF02E9" w14:textId="77777777" w:rsidR="00000000" w:rsidRDefault="00E84F3B">
      <w:pPr>
        <w:pStyle w:val="a"/>
        <w:rPr>
          <w:rFonts w:hint="cs"/>
          <w:rtl/>
        </w:rPr>
      </w:pPr>
    </w:p>
    <w:p w14:paraId="0E4F4D8F" w14:textId="77777777" w:rsidR="00000000" w:rsidRDefault="00E84F3B">
      <w:pPr>
        <w:pStyle w:val="ac"/>
        <w:rPr>
          <w:rtl/>
        </w:rPr>
      </w:pPr>
      <w:r>
        <w:rPr>
          <w:rFonts w:hint="eastAsia"/>
          <w:rtl/>
        </w:rPr>
        <w:t>רן</w:t>
      </w:r>
      <w:r>
        <w:rPr>
          <w:rtl/>
        </w:rPr>
        <w:t xml:space="preserve"> כהן (מרצ):</w:t>
      </w:r>
    </w:p>
    <w:p w14:paraId="135F212C" w14:textId="77777777" w:rsidR="00000000" w:rsidRDefault="00E84F3B">
      <w:pPr>
        <w:pStyle w:val="a"/>
        <w:rPr>
          <w:rFonts w:hint="cs"/>
          <w:rtl/>
        </w:rPr>
      </w:pPr>
    </w:p>
    <w:p w14:paraId="43884DA1" w14:textId="77777777" w:rsidR="00000000" w:rsidRDefault="00E84F3B">
      <w:pPr>
        <w:pStyle w:val="a"/>
        <w:ind w:left="719" w:firstLine="0"/>
        <w:rPr>
          <w:rFonts w:hint="cs"/>
          <w:rtl/>
        </w:rPr>
      </w:pPr>
      <w:r>
        <w:rPr>
          <w:rFonts w:hint="cs"/>
          <w:rtl/>
        </w:rPr>
        <w:t>אם יש לו תשעה  ילדים - - -</w:t>
      </w:r>
    </w:p>
    <w:p w14:paraId="5F16FF9D" w14:textId="77777777" w:rsidR="00000000" w:rsidRDefault="00E84F3B">
      <w:pPr>
        <w:pStyle w:val="a"/>
        <w:rPr>
          <w:rFonts w:hint="cs"/>
          <w:rtl/>
        </w:rPr>
      </w:pPr>
    </w:p>
    <w:p w14:paraId="105919FB" w14:textId="77777777" w:rsidR="00000000" w:rsidRDefault="00E84F3B">
      <w:pPr>
        <w:pStyle w:val="a"/>
        <w:rPr>
          <w:rFonts w:hint="cs"/>
          <w:rtl/>
        </w:rPr>
      </w:pPr>
    </w:p>
    <w:p w14:paraId="454673E5" w14:textId="77777777" w:rsidR="00000000" w:rsidRDefault="00E84F3B">
      <w:pPr>
        <w:pStyle w:val="SpeakerCon"/>
        <w:rPr>
          <w:rtl/>
        </w:rPr>
      </w:pPr>
      <w:bookmarkStart w:id="510" w:name="FS000000478T16_07_2003_15_46_06C"/>
      <w:bookmarkEnd w:id="510"/>
      <w:r>
        <w:rPr>
          <w:rtl/>
        </w:rPr>
        <w:t>השר מאיר שטרית:</w:t>
      </w:r>
    </w:p>
    <w:p w14:paraId="3AD8FD7F" w14:textId="77777777" w:rsidR="00000000" w:rsidRDefault="00E84F3B">
      <w:pPr>
        <w:pStyle w:val="a"/>
        <w:rPr>
          <w:rtl/>
        </w:rPr>
      </w:pPr>
    </w:p>
    <w:p w14:paraId="3181BACB" w14:textId="77777777" w:rsidR="00000000" w:rsidRDefault="00E84F3B">
      <w:pPr>
        <w:pStyle w:val="a"/>
        <w:rPr>
          <w:rFonts w:hint="cs"/>
          <w:rtl/>
        </w:rPr>
      </w:pPr>
      <w:r>
        <w:rPr>
          <w:rFonts w:hint="cs"/>
          <w:rtl/>
        </w:rPr>
        <w:t xml:space="preserve">חבר הכנסת רן כהן </w:t>
      </w:r>
      <w:r>
        <w:rPr>
          <w:rtl/>
        </w:rPr>
        <w:t>–</w:t>
      </w:r>
      <w:r>
        <w:rPr>
          <w:rFonts w:hint="cs"/>
          <w:rtl/>
        </w:rPr>
        <w:t xml:space="preserve"> בעלה עובד ומקבל 3,500 שקל שכר מינימום. </w:t>
      </w:r>
    </w:p>
    <w:p w14:paraId="58E7C66D" w14:textId="77777777" w:rsidR="00000000" w:rsidRDefault="00E84F3B">
      <w:pPr>
        <w:pStyle w:val="a"/>
        <w:rPr>
          <w:rFonts w:hint="cs"/>
          <w:rtl/>
        </w:rPr>
      </w:pPr>
    </w:p>
    <w:p w14:paraId="4EB424C7" w14:textId="77777777" w:rsidR="00000000" w:rsidRDefault="00E84F3B">
      <w:pPr>
        <w:pStyle w:val="ac"/>
        <w:rPr>
          <w:rtl/>
        </w:rPr>
      </w:pPr>
      <w:r>
        <w:rPr>
          <w:rFonts w:hint="eastAsia"/>
          <w:rtl/>
        </w:rPr>
        <w:t>רן</w:t>
      </w:r>
      <w:r>
        <w:rPr>
          <w:rtl/>
        </w:rPr>
        <w:t xml:space="preserve"> כהן (מרצ):</w:t>
      </w:r>
    </w:p>
    <w:p w14:paraId="6FF3D6AF" w14:textId="77777777" w:rsidR="00000000" w:rsidRDefault="00E84F3B">
      <w:pPr>
        <w:pStyle w:val="a"/>
        <w:rPr>
          <w:rFonts w:hint="cs"/>
          <w:rtl/>
        </w:rPr>
      </w:pPr>
    </w:p>
    <w:p w14:paraId="787FE318" w14:textId="77777777" w:rsidR="00000000" w:rsidRDefault="00E84F3B">
      <w:pPr>
        <w:pStyle w:val="a"/>
        <w:ind w:left="719" w:firstLine="0"/>
        <w:rPr>
          <w:rFonts w:hint="cs"/>
          <w:rtl/>
        </w:rPr>
      </w:pPr>
      <w:r>
        <w:rPr>
          <w:rFonts w:hint="cs"/>
          <w:rtl/>
        </w:rPr>
        <w:t xml:space="preserve">- - - אז מה צריך לעשות. </w:t>
      </w:r>
    </w:p>
    <w:p w14:paraId="5D3802BB" w14:textId="77777777" w:rsidR="00000000" w:rsidRDefault="00E84F3B">
      <w:pPr>
        <w:pStyle w:val="a"/>
        <w:rPr>
          <w:rFonts w:hint="cs"/>
          <w:rtl/>
        </w:rPr>
      </w:pPr>
    </w:p>
    <w:p w14:paraId="48CDB93E" w14:textId="77777777" w:rsidR="00000000" w:rsidRDefault="00E84F3B">
      <w:pPr>
        <w:pStyle w:val="ac"/>
        <w:rPr>
          <w:rtl/>
        </w:rPr>
      </w:pPr>
      <w:r>
        <w:rPr>
          <w:rFonts w:hint="eastAsia"/>
          <w:rtl/>
        </w:rPr>
        <w:t>יאיר</w:t>
      </w:r>
      <w:r>
        <w:rPr>
          <w:rtl/>
        </w:rPr>
        <w:t xml:space="preserve"> פרץ (ש</w:t>
      </w:r>
      <w:r>
        <w:rPr>
          <w:rtl/>
        </w:rPr>
        <w:t>"ס):</w:t>
      </w:r>
    </w:p>
    <w:p w14:paraId="17485C4A" w14:textId="77777777" w:rsidR="00000000" w:rsidRDefault="00E84F3B">
      <w:pPr>
        <w:pStyle w:val="a"/>
        <w:rPr>
          <w:rFonts w:hint="cs"/>
          <w:rtl/>
        </w:rPr>
      </w:pPr>
    </w:p>
    <w:p w14:paraId="4E09316A" w14:textId="77777777" w:rsidR="00000000" w:rsidRDefault="00E84F3B">
      <w:pPr>
        <w:pStyle w:val="a"/>
        <w:ind w:left="719" w:firstLine="0"/>
        <w:rPr>
          <w:rFonts w:hint="cs"/>
          <w:rtl/>
        </w:rPr>
      </w:pPr>
      <w:r>
        <w:rPr>
          <w:rFonts w:hint="cs"/>
          <w:rtl/>
        </w:rPr>
        <w:t>- - -</w:t>
      </w:r>
    </w:p>
    <w:p w14:paraId="51B981A1" w14:textId="77777777" w:rsidR="00000000" w:rsidRDefault="00E84F3B">
      <w:pPr>
        <w:pStyle w:val="a"/>
        <w:rPr>
          <w:rFonts w:hint="cs"/>
          <w:rtl/>
        </w:rPr>
      </w:pPr>
    </w:p>
    <w:p w14:paraId="54AEDA53" w14:textId="77777777" w:rsidR="00000000" w:rsidRDefault="00E84F3B">
      <w:pPr>
        <w:pStyle w:val="ac"/>
        <w:rPr>
          <w:rtl/>
        </w:rPr>
      </w:pPr>
      <w:r>
        <w:rPr>
          <w:rFonts w:hint="eastAsia"/>
          <w:rtl/>
        </w:rPr>
        <w:t>מאיר</w:t>
      </w:r>
      <w:r>
        <w:rPr>
          <w:rtl/>
        </w:rPr>
        <w:t xml:space="preserve"> פרוש (יהדות התורה):</w:t>
      </w:r>
    </w:p>
    <w:p w14:paraId="52FA7E03" w14:textId="77777777" w:rsidR="00000000" w:rsidRDefault="00E84F3B">
      <w:pPr>
        <w:pStyle w:val="a"/>
        <w:rPr>
          <w:rFonts w:hint="cs"/>
          <w:rtl/>
        </w:rPr>
      </w:pPr>
    </w:p>
    <w:p w14:paraId="6EC12D73" w14:textId="77777777" w:rsidR="00000000" w:rsidRDefault="00E84F3B">
      <w:pPr>
        <w:pStyle w:val="a"/>
        <w:ind w:left="719" w:firstLine="0"/>
        <w:rPr>
          <w:rFonts w:hint="cs"/>
        </w:rPr>
      </w:pPr>
      <w:r>
        <w:rPr>
          <w:rFonts w:hint="cs"/>
          <w:rtl/>
        </w:rPr>
        <w:t>- - -</w:t>
      </w:r>
    </w:p>
    <w:p w14:paraId="03F9985B" w14:textId="77777777" w:rsidR="00000000" w:rsidRDefault="00E84F3B">
      <w:pPr>
        <w:pStyle w:val="a"/>
        <w:rPr>
          <w:rFonts w:hint="cs"/>
          <w:rtl/>
        </w:rPr>
      </w:pPr>
    </w:p>
    <w:p w14:paraId="19568D0A" w14:textId="77777777" w:rsidR="00000000" w:rsidRDefault="00E84F3B">
      <w:pPr>
        <w:pStyle w:val="ac"/>
        <w:rPr>
          <w:rtl/>
        </w:rPr>
      </w:pPr>
      <w:r>
        <w:rPr>
          <w:rFonts w:hint="eastAsia"/>
          <w:rtl/>
        </w:rPr>
        <w:t>ישראל</w:t>
      </w:r>
      <w:r>
        <w:rPr>
          <w:rtl/>
        </w:rPr>
        <w:t xml:space="preserve"> אייכלר (יהדות התורה):</w:t>
      </w:r>
    </w:p>
    <w:p w14:paraId="286D7208" w14:textId="77777777" w:rsidR="00000000" w:rsidRDefault="00E84F3B">
      <w:pPr>
        <w:pStyle w:val="a"/>
        <w:rPr>
          <w:rFonts w:hint="cs"/>
          <w:rtl/>
        </w:rPr>
      </w:pPr>
    </w:p>
    <w:p w14:paraId="09BC55A1" w14:textId="77777777" w:rsidR="00000000" w:rsidRDefault="00E84F3B">
      <w:pPr>
        <w:pStyle w:val="a"/>
        <w:rPr>
          <w:rFonts w:hint="cs"/>
          <w:rtl/>
        </w:rPr>
      </w:pPr>
      <w:r>
        <w:rPr>
          <w:rFonts w:hint="cs"/>
          <w:rtl/>
        </w:rPr>
        <w:t xml:space="preserve"> - - -</w:t>
      </w:r>
    </w:p>
    <w:p w14:paraId="192DC839" w14:textId="77777777" w:rsidR="00000000" w:rsidRDefault="00E84F3B">
      <w:pPr>
        <w:pStyle w:val="a"/>
        <w:rPr>
          <w:rFonts w:hint="cs"/>
          <w:rtl/>
        </w:rPr>
      </w:pPr>
    </w:p>
    <w:p w14:paraId="0C66F82B" w14:textId="77777777" w:rsidR="00000000" w:rsidRDefault="00E84F3B">
      <w:pPr>
        <w:pStyle w:val="SpeakerCon"/>
        <w:rPr>
          <w:rtl/>
        </w:rPr>
      </w:pPr>
      <w:bookmarkStart w:id="511" w:name="FS000000478T16_07_2003_15_47_10C"/>
      <w:bookmarkEnd w:id="511"/>
      <w:r>
        <w:rPr>
          <w:rtl/>
        </w:rPr>
        <w:t>השר מאיר שטרית:</w:t>
      </w:r>
    </w:p>
    <w:p w14:paraId="654B4BB5" w14:textId="77777777" w:rsidR="00000000" w:rsidRDefault="00E84F3B">
      <w:pPr>
        <w:pStyle w:val="a"/>
        <w:rPr>
          <w:rtl/>
        </w:rPr>
      </w:pPr>
    </w:p>
    <w:p w14:paraId="14A4408A" w14:textId="77777777" w:rsidR="00000000" w:rsidRDefault="00E84F3B">
      <w:pPr>
        <w:pStyle w:val="a"/>
        <w:rPr>
          <w:rFonts w:hint="cs"/>
          <w:rtl/>
        </w:rPr>
      </w:pPr>
      <w:r>
        <w:rPr>
          <w:rFonts w:hint="cs"/>
          <w:rtl/>
        </w:rPr>
        <w:t>אתה צודק, חבר הכנסת אייכלר. לכן, רבותי, אל תראו רק מגזר אחד. למה אתם מסתכלים רק על צד אחד של העניין, כי הם באו להפגין וצעדו 200 ק"מ? עם כל הכבוד, אני מאוד מ</w:t>
      </w:r>
      <w:r>
        <w:rPr>
          <w:rFonts w:hint="cs"/>
          <w:rtl/>
        </w:rPr>
        <w:t xml:space="preserve">עריך את הצעדה ואת המחאה שלהן, אבל זו לא הוכחה. מחר, למה שהחרדים לא יצעדו? יבואו 400,000 חרדים לצעוד, אז גם נחזיר את הקצבאות. ומחר יבואו כל האנשים שקוצצו לצעוד לירושלים. </w:t>
      </w:r>
    </w:p>
    <w:p w14:paraId="7C4CA32E" w14:textId="77777777" w:rsidR="00000000" w:rsidRDefault="00E84F3B">
      <w:pPr>
        <w:pStyle w:val="a"/>
        <w:rPr>
          <w:rFonts w:hint="cs"/>
          <w:rtl/>
        </w:rPr>
      </w:pPr>
    </w:p>
    <w:p w14:paraId="231D0CA1" w14:textId="77777777" w:rsidR="00000000" w:rsidRDefault="00E84F3B">
      <w:pPr>
        <w:pStyle w:val="ac"/>
        <w:rPr>
          <w:rtl/>
        </w:rPr>
      </w:pPr>
      <w:r>
        <w:rPr>
          <w:rFonts w:hint="eastAsia"/>
          <w:rtl/>
        </w:rPr>
        <w:t>מאיר</w:t>
      </w:r>
      <w:r>
        <w:rPr>
          <w:rtl/>
        </w:rPr>
        <w:t xml:space="preserve"> פרוש (יהדות התורה):</w:t>
      </w:r>
    </w:p>
    <w:p w14:paraId="2C7A4C23" w14:textId="77777777" w:rsidR="00000000" w:rsidRDefault="00E84F3B">
      <w:pPr>
        <w:pStyle w:val="a"/>
        <w:rPr>
          <w:rFonts w:hint="cs"/>
          <w:rtl/>
        </w:rPr>
      </w:pPr>
    </w:p>
    <w:p w14:paraId="6AC7B7C6" w14:textId="77777777" w:rsidR="00000000" w:rsidRDefault="00E84F3B">
      <w:pPr>
        <w:pStyle w:val="a"/>
        <w:rPr>
          <w:rFonts w:hint="cs"/>
          <w:rtl/>
        </w:rPr>
      </w:pPr>
      <w:r>
        <w:rPr>
          <w:rFonts w:hint="cs"/>
          <w:rtl/>
        </w:rPr>
        <w:t xml:space="preserve">עד שהממשלה תיפול  - נצעד. </w:t>
      </w:r>
    </w:p>
    <w:p w14:paraId="0AE217B3" w14:textId="77777777" w:rsidR="00000000" w:rsidRDefault="00E84F3B">
      <w:pPr>
        <w:pStyle w:val="a"/>
        <w:rPr>
          <w:rFonts w:hint="cs"/>
          <w:rtl/>
        </w:rPr>
      </w:pPr>
    </w:p>
    <w:p w14:paraId="1EB3EFBE" w14:textId="77777777" w:rsidR="00000000" w:rsidRDefault="00E84F3B">
      <w:pPr>
        <w:pStyle w:val="SpeakerCon"/>
        <w:rPr>
          <w:rtl/>
        </w:rPr>
      </w:pPr>
      <w:bookmarkStart w:id="512" w:name="FS000000478T16_07_2003_15_49_03C"/>
      <w:bookmarkEnd w:id="512"/>
      <w:r>
        <w:rPr>
          <w:rtl/>
        </w:rPr>
        <w:t>השר מאיר שטרית:</w:t>
      </w:r>
    </w:p>
    <w:p w14:paraId="78010AF6" w14:textId="77777777" w:rsidR="00000000" w:rsidRDefault="00E84F3B">
      <w:pPr>
        <w:pStyle w:val="a"/>
        <w:rPr>
          <w:rtl/>
        </w:rPr>
      </w:pPr>
    </w:p>
    <w:p w14:paraId="5B0E6F62" w14:textId="77777777" w:rsidR="00000000" w:rsidRDefault="00E84F3B">
      <w:pPr>
        <w:pStyle w:val="a"/>
        <w:rPr>
          <w:rFonts w:hint="cs"/>
          <w:rtl/>
        </w:rPr>
      </w:pPr>
      <w:r>
        <w:rPr>
          <w:rFonts w:hint="cs"/>
          <w:rtl/>
        </w:rPr>
        <w:t>או עד שייתנו ל</w:t>
      </w:r>
      <w:r>
        <w:rPr>
          <w:rFonts w:hint="cs"/>
          <w:rtl/>
        </w:rPr>
        <w:t xml:space="preserve">כם את התקציבים שאתה רוצה, ואז תצטרף. </w:t>
      </w:r>
    </w:p>
    <w:p w14:paraId="53D3F1B8" w14:textId="77777777" w:rsidR="00000000" w:rsidRDefault="00E84F3B">
      <w:pPr>
        <w:pStyle w:val="a"/>
        <w:rPr>
          <w:rFonts w:hint="cs"/>
          <w:rtl/>
        </w:rPr>
      </w:pPr>
    </w:p>
    <w:p w14:paraId="04ED07FF" w14:textId="77777777" w:rsidR="00000000" w:rsidRDefault="00E84F3B">
      <w:pPr>
        <w:pStyle w:val="ac"/>
        <w:rPr>
          <w:rtl/>
        </w:rPr>
      </w:pPr>
      <w:r>
        <w:rPr>
          <w:rFonts w:hint="eastAsia"/>
          <w:rtl/>
        </w:rPr>
        <w:t>מאיר</w:t>
      </w:r>
      <w:r>
        <w:rPr>
          <w:rtl/>
        </w:rPr>
        <w:t xml:space="preserve"> פרוש (יהדות התורה):</w:t>
      </w:r>
    </w:p>
    <w:p w14:paraId="1458878C" w14:textId="77777777" w:rsidR="00000000" w:rsidRDefault="00E84F3B">
      <w:pPr>
        <w:pStyle w:val="a"/>
        <w:rPr>
          <w:rFonts w:hint="cs"/>
          <w:rtl/>
        </w:rPr>
      </w:pPr>
    </w:p>
    <w:p w14:paraId="2354CB65" w14:textId="77777777" w:rsidR="00000000" w:rsidRDefault="00E84F3B">
      <w:pPr>
        <w:pStyle w:val="a"/>
        <w:ind w:left="719" w:firstLine="0"/>
        <w:rPr>
          <w:rFonts w:hint="cs"/>
          <w:rtl/>
        </w:rPr>
      </w:pPr>
      <w:r>
        <w:rPr>
          <w:rFonts w:hint="cs"/>
          <w:rtl/>
        </w:rPr>
        <w:t>- - -</w:t>
      </w:r>
    </w:p>
    <w:p w14:paraId="070BAAC0" w14:textId="77777777" w:rsidR="00000000" w:rsidRDefault="00E84F3B">
      <w:pPr>
        <w:pStyle w:val="a"/>
        <w:rPr>
          <w:rFonts w:hint="cs"/>
          <w:rtl/>
        </w:rPr>
      </w:pPr>
    </w:p>
    <w:p w14:paraId="65A23F0C" w14:textId="77777777" w:rsidR="00000000" w:rsidRDefault="00E84F3B">
      <w:pPr>
        <w:pStyle w:val="a"/>
        <w:rPr>
          <w:rFonts w:hint="cs"/>
          <w:rtl/>
        </w:rPr>
      </w:pPr>
    </w:p>
    <w:p w14:paraId="1C598B26" w14:textId="77777777" w:rsidR="00000000" w:rsidRDefault="00E84F3B">
      <w:pPr>
        <w:pStyle w:val="SpeakerCon"/>
        <w:rPr>
          <w:rtl/>
        </w:rPr>
      </w:pPr>
      <w:bookmarkStart w:id="513" w:name="FS000000478T16_07_2003_15_49_28C"/>
      <w:bookmarkEnd w:id="513"/>
      <w:r>
        <w:rPr>
          <w:rtl/>
        </w:rPr>
        <w:t>השר מאיר שטרית:</w:t>
      </w:r>
    </w:p>
    <w:p w14:paraId="323BF7D6" w14:textId="77777777" w:rsidR="00000000" w:rsidRDefault="00E84F3B">
      <w:pPr>
        <w:pStyle w:val="a"/>
        <w:rPr>
          <w:rtl/>
        </w:rPr>
      </w:pPr>
    </w:p>
    <w:p w14:paraId="419FAE13" w14:textId="77777777" w:rsidR="00000000" w:rsidRDefault="00E84F3B">
      <w:pPr>
        <w:pStyle w:val="a"/>
        <w:rPr>
          <w:rFonts w:hint="cs"/>
          <w:rtl/>
        </w:rPr>
      </w:pPr>
      <w:r>
        <w:rPr>
          <w:rFonts w:hint="cs"/>
          <w:rtl/>
        </w:rPr>
        <w:t>אה. תודה רבה. אני אומר לכם, רבותי, אם נהיה רציניים לרגע ולא פופוליסטים - לא קל לי לעמוד פה, לפניכם, ולפני נשים חד-הוריות, ובתקשורת, ולומר את מה שאני אומר.  אני, איך א</w:t>
      </w:r>
      <w:r>
        <w:rPr>
          <w:rFonts w:hint="cs"/>
          <w:rtl/>
        </w:rPr>
        <w:t xml:space="preserve">מר אדוני היושב-ראש, לא הייתי הבן של </w:t>
      </w:r>
      <w:r>
        <w:rPr>
          <w:rtl/>
        </w:rPr>
        <w:t>–</w:t>
      </w:r>
      <w:r>
        <w:rPr>
          <w:rFonts w:hint="cs"/>
          <w:rtl/>
        </w:rPr>
        <w:t xml:space="preserve"> בשם של איזה לורד נקבת? </w:t>
      </w:r>
    </w:p>
    <w:p w14:paraId="25E5E6DF" w14:textId="77777777" w:rsidR="00000000" w:rsidRDefault="00E84F3B">
      <w:pPr>
        <w:pStyle w:val="a"/>
        <w:rPr>
          <w:rFonts w:hint="cs"/>
          <w:rtl/>
        </w:rPr>
      </w:pPr>
    </w:p>
    <w:p w14:paraId="7FD6B5ED" w14:textId="77777777" w:rsidR="00000000" w:rsidRDefault="00E84F3B">
      <w:pPr>
        <w:pStyle w:val="ad"/>
        <w:rPr>
          <w:rFonts w:hint="cs"/>
          <w:rtl/>
        </w:rPr>
      </w:pPr>
      <w:r>
        <w:rPr>
          <w:rtl/>
        </w:rPr>
        <w:t>היו"ר</w:t>
      </w:r>
      <w:r>
        <w:rPr>
          <w:rFonts w:hint="cs"/>
          <w:rtl/>
        </w:rPr>
        <w:t xml:space="preserve"> ראובן ריבלין </w:t>
      </w:r>
      <w:r>
        <w:rPr>
          <w:rtl/>
        </w:rPr>
        <w:t>:</w:t>
      </w:r>
    </w:p>
    <w:p w14:paraId="6B0E38C9" w14:textId="77777777" w:rsidR="00000000" w:rsidRDefault="00E84F3B">
      <w:pPr>
        <w:pStyle w:val="a"/>
        <w:rPr>
          <w:rFonts w:hint="cs"/>
          <w:rtl/>
        </w:rPr>
      </w:pPr>
    </w:p>
    <w:p w14:paraId="1BA5623F" w14:textId="77777777" w:rsidR="00000000" w:rsidRDefault="00E84F3B">
      <w:pPr>
        <w:pStyle w:val="a"/>
        <w:rPr>
          <w:rFonts w:hint="cs"/>
          <w:rtl/>
        </w:rPr>
      </w:pPr>
      <w:r>
        <w:rPr>
          <w:rFonts w:hint="cs"/>
          <w:rtl/>
        </w:rPr>
        <w:t xml:space="preserve">לורד קיצ'נר, לורד קיצ'נר. </w:t>
      </w:r>
    </w:p>
    <w:p w14:paraId="32B6BBAB" w14:textId="77777777" w:rsidR="00000000" w:rsidRDefault="00E84F3B">
      <w:pPr>
        <w:pStyle w:val="a"/>
        <w:rPr>
          <w:rFonts w:hint="cs"/>
          <w:rtl/>
        </w:rPr>
      </w:pPr>
    </w:p>
    <w:p w14:paraId="274A4C1D" w14:textId="77777777" w:rsidR="00000000" w:rsidRDefault="00E84F3B">
      <w:pPr>
        <w:pStyle w:val="SpeakerCon"/>
        <w:rPr>
          <w:rtl/>
        </w:rPr>
      </w:pPr>
      <w:bookmarkStart w:id="514" w:name="FS000000478T16_07_2003_16_01_53C"/>
      <w:bookmarkEnd w:id="514"/>
      <w:r>
        <w:rPr>
          <w:rtl/>
        </w:rPr>
        <w:t>השר מאיר שטרית:</w:t>
      </w:r>
    </w:p>
    <w:p w14:paraId="6856C8D4" w14:textId="77777777" w:rsidR="00000000" w:rsidRDefault="00E84F3B">
      <w:pPr>
        <w:pStyle w:val="a"/>
        <w:rPr>
          <w:rtl/>
        </w:rPr>
      </w:pPr>
    </w:p>
    <w:p w14:paraId="6463541D" w14:textId="77777777" w:rsidR="00000000" w:rsidRDefault="00E84F3B">
      <w:pPr>
        <w:pStyle w:val="a"/>
        <w:rPr>
          <w:rFonts w:hint="cs"/>
          <w:rtl/>
        </w:rPr>
      </w:pPr>
      <w:r>
        <w:rPr>
          <w:rFonts w:hint="cs"/>
          <w:rtl/>
        </w:rPr>
        <w:t xml:space="preserve">אני עבדתי מגיל 12 בשביל לממן את הלימודים שלי. </w:t>
      </w:r>
    </w:p>
    <w:p w14:paraId="519EDA57" w14:textId="77777777" w:rsidR="00000000" w:rsidRDefault="00E84F3B">
      <w:pPr>
        <w:pStyle w:val="a"/>
        <w:rPr>
          <w:rFonts w:hint="cs"/>
          <w:rtl/>
        </w:rPr>
      </w:pPr>
    </w:p>
    <w:p w14:paraId="562B1478" w14:textId="77777777" w:rsidR="00000000" w:rsidRDefault="00E84F3B">
      <w:pPr>
        <w:pStyle w:val="ac"/>
        <w:rPr>
          <w:rtl/>
        </w:rPr>
      </w:pPr>
      <w:r>
        <w:rPr>
          <w:rFonts w:hint="eastAsia"/>
          <w:rtl/>
        </w:rPr>
        <w:t>רן</w:t>
      </w:r>
      <w:r>
        <w:rPr>
          <w:rtl/>
        </w:rPr>
        <w:t xml:space="preserve"> כהן (מרצ):</w:t>
      </w:r>
    </w:p>
    <w:p w14:paraId="4DBD29C4" w14:textId="77777777" w:rsidR="00000000" w:rsidRDefault="00E84F3B">
      <w:pPr>
        <w:pStyle w:val="a"/>
        <w:rPr>
          <w:rFonts w:hint="cs"/>
          <w:rtl/>
        </w:rPr>
      </w:pPr>
    </w:p>
    <w:p w14:paraId="6CF82CCD" w14:textId="77777777" w:rsidR="00000000" w:rsidRDefault="00E84F3B">
      <w:pPr>
        <w:pStyle w:val="a"/>
        <w:rPr>
          <w:rFonts w:hint="cs"/>
          <w:rtl/>
        </w:rPr>
      </w:pPr>
      <w:r>
        <w:rPr>
          <w:rFonts w:hint="cs"/>
          <w:rtl/>
        </w:rPr>
        <w:t xml:space="preserve">אולי זו הסיבה שנתניהו לא בא הנה. </w:t>
      </w:r>
    </w:p>
    <w:p w14:paraId="07DBA432" w14:textId="77777777" w:rsidR="00000000" w:rsidRDefault="00E84F3B">
      <w:pPr>
        <w:pStyle w:val="a"/>
        <w:rPr>
          <w:rFonts w:hint="cs"/>
          <w:rtl/>
        </w:rPr>
      </w:pPr>
    </w:p>
    <w:p w14:paraId="1036BF0D" w14:textId="77777777" w:rsidR="00000000" w:rsidRDefault="00E84F3B">
      <w:pPr>
        <w:pStyle w:val="SpeakerCon"/>
        <w:rPr>
          <w:rtl/>
        </w:rPr>
      </w:pPr>
      <w:bookmarkStart w:id="515" w:name="FS000000478T16_07_2003_16_02_51C"/>
      <w:bookmarkEnd w:id="515"/>
      <w:r>
        <w:rPr>
          <w:rtl/>
        </w:rPr>
        <w:t>השר מאיר שטרית:</w:t>
      </w:r>
    </w:p>
    <w:p w14:paraId="1F4C01A2" w14:textId="77777777" w:rsidR="00000000" w:rsidRDefault="00E84F3B">
      <w:pPr>
        <w:pStyle w:val="a"/>
        <w:rPr>
          <w:rtl/>
        </w:rPr>
      </w:pPr>
    </w:p>
    <w:p w14:paraId="41E76843" w14:textId="77777777" w:rsidR="00000000" w:rsidRDefault="00E84F3B">
      <w:pPr>
        <w:pStyle w:val="a"/>
        <w:rPr>
          <w:rFonts w:hint="cs"/>
          <w:rtl/>
        </w:rPr>
      </w:pPr>
      <w:r>
        <w:rPr>
          <w:rFonts w:hint="cs"/>
          <w:rtl/>
        </w:rPr>
        <w:t>אתה תשאל או</w:t>
      </w:r>
      <w:r>
        <w:rPr>
          <w:rFonts w:hint="cs"/>
          <w:rtl/>
        </w:rPr>
        <w:t>תו, לא אותי. אני אומר לך, חבר הכנסת רן כהן, גם אתה יודע על מה אני מדבר. ואני אומר לכם, רבותי: לבי לבי לאותן אוכלוסיות בשנות ה-50 וה-60, שלא הלכו לבקש קצבה. אפילו הציעו להם הם סירבו לקחת קצבת סעד, כי התביישו, והעדיפו לאכול את הציפורניים ולעשות מכל שקל - 100</w:t>
      </w:r>
      <w:r>
        <w:rPr>
          <w:rFonts w:hint="cs"/>
          <w:rtl/>
        </w:rPr>
        <w:t xml:space="preserve">. וגם היו להם שמונה ועשרה ילדים. במשפחה שלי היו  תשעה ילדים. אני הכי צעיר. אבי עבד 12 יום בחודש, אחרי שעשו לו טובה, בייעור או בכבישים. אז אכלנו מה שהיה, וכל אחד עשה מאמץ להתקיים. לא היתה ברירה. אף אחד לא הציע לכולם איזו רשת ביטחון </w:t>
      </w:r>
      <w:r>
        <w:rPr>
          <w:rtl/>
        </w:rPr>
        <w:t>–</w:t>
      </w:r>
      <w:r>
        <w:rPr>
          <w:rFonts w:hint="cs"/>
          <w:rtl/>
        </w:rPr>
        <w:t xml:space="preserve"> אל תעבוד, אל תתאמץ. ואת</w:t>
      </w:r>
      <w:r>
        <w:rPr>
          <w:rFonts w:hint="cs"/>
          <w:rtl/>
        </w:rPr>
        <w:t>ם יודעים מה? - - -</w:t>
      </w:r>
    </w:p>
    <w:p w14:paraId="6597A5F5" w14:textId="77777777" w:rsidR="00000000" w:rsidRDefault="00E84F3B">
      <w:pPr>
        <w:pStyle w:val="a"/>
        <w:rPr>
          <w:rFonts w:hint="cs"/>
          <w:rtl/>
        </w:rPr>
      </w:pPr>
    </w:p>
    <w:p w14:paraId="05C69D1F" w14:textId="77777777" w:rsidR="00000000" w:rsidRDefault="00E84F3B">
      <w:pPr>
        <w:pStyle w:val="ac"/>
        <w:rPr>
          <w:rtl/>
        </w:rPr>
      </w:pPr>
      <w:r>
        <w:rPr>
          <w:rFonts w:hint="eastAsia"/>
          <w:rtl/>
        </w:rPr>
        <w:t>עסאם</w:t>
      </w:r>
      <w:r>
        <w:rPr>
          <w:rtl/>
        </w:rPr>
        <w:t xml:space="preserve"> מח'ול (חד"ש-תע"ל):</w:t>
      </w:r>
    </w:p>
    <w:p w14:paraId="2F865E11" w14:textId="77777777" w:rsidR="00000000" w:rsidRDefault="00E84F3B">
      <w:pPr>
        <w:pStyle w:val="a"/>
        <w:rPr>
          <w:rFonts w:hint="cs"/>
          <w:rtl/>
        </w:rPr>
      </w:pPr>
    </w:p>
    <w:p w14:paraId="50D387AB" w14:textId="77777777" w:rsidR="00000000" w:rsidRDefault="00E84F3B">
      <w:pPr>
        <w:pStyle w:val="a"/>
        <w:ind w:left="719" w:firstLine="0"/>
        <w:rPr>
          <w:rFonts w:hint="cs"/>
          <w:rtl/>
        </w:rPr>
      </w:pPr>
      <w:r>
        <w:rPr>
          <w:rFonts w:hint="cs"/>
          <w:rtl/>
        </w:rPr>
        <w:t>- - -</w:t>
      </w:r>
    </w:p>
    <w:p w14:paraId="5E088EA0" w14:textId="77777777" w:rsidR="00000000" w:rsidRDefault="00E84F3B">
      <w:pPr>
        <w:pStyle w:val="a"/>
        <w:rPr>
          <w:rFonts w:hint="cs"/>
          <w:rtl/>
        </w:rPr>
      </w:pPr>
    </w:p>
    <w:p w14:paraId="0954725C" w14:textId="77777777" w:rsidR="00000000" w:rsidRDefault="00E84F3B">
      <w:pPr>
        <w:pStyle w:val="SpeakerCon"/>
        <w:rPr>
          <w:rtl/>
        </w:rPr>
      </w:pPr>
      <w:bookmarkStart w:id="516" w:name="FS000000478T16_07_2003_16_05_16C"/>
      <w:bookmarkEnd w:id="516"/>
      <w:r>
        <w:rPr>
          <w:rtl/>
        </w:rPr>
        <w:t>השר מאיר שטרית:</w:t>
      </w:r>
    </w:p>
    <w:p w14:paraId="07B3EBEC" w14:textId="77777777" w:rsidR="00000000" w:rsidRDefault="00E84F3B">
      <w:pPr>
        <w:pStyle w:val="a"/>
        <w:rPr>
          <w:rtl/>
        </w:rPr>
      </w:pPr>
    </w:p>
    <w:p w14:paraId="1C6E6E90" w14:textId="77777777" w:rsidR="00000000" w:rsidRDefault="00E84F3B">
      <w:pPr>
        <w:pStyle w:val="a"/>
        <w:rPr>
          <w:rFonts w:hint="cs"/>
          <w:rtl/>
        </w:rPr>
      </w:pPr>
      <w:r>
        <w:rPr>
          <w:rFonts w:hint="cs"/>
          <w:rtl/>
        </w:rPr>
        <w:t>חבר הכנסת מח'ול, בגלל זה אני ידעתי, בגלל זה ואחי ואחיותי ובניהם ידעו שאין מנוס. אם רוצים להתקדם בחיים, צריכים להתאמץ, לעבוד, להזיע, ללמוד ולהתקדם. אבל מה קורה לילד במשפחה שמקבלת הבטחת הכנ</w:t>
      </w:r>
      <w:r>
        <w:rPr>
          <w:rFonts w:hint="cs"/>
          <w:rtl/>
        </w:rPr>
        <w:t xml:space="preserve">סה ולא עובדים בה? הוא מתרגל לאורח חיים כזה וחושב שהוא לא צריך לעבוד. רבותי, עד מתי נמשיך עם הקו הזה? הקו הזה הרסני מבחינה חברתית. אם אתם רוצים ואכפת לכם מעניים ומאלה שבמצוקה, צריך לשנות את הדיסק ולומר לאנשים: רבותי, אתם צריכים להתאמץ ולקחת אחריות אישית על </w:t>
      </w:r>
      <w:r>
        <w:rPr>
          <w:rFonts w:hint="cs"/>
          <w:rtl/>
        </w:rPr>
        <w:t>עצמכם. נעזור לכם, כן. והתוכנית שאנחנו מציגים היא לעזור. ואני אתן לך חשבון, חבר הכנסת יאיר פרץ, שתראה שאנחנו לא כל כך רעים. אם חד-הורית, לפני הקיצוץ, אם היא עבדה והרוויחה 1,200 שקל,  היא קיבלה ביד, נטו, 6,200 שקל. זאת אומרת, היא קיבלה, ברוטו - - -</w:t>
      </w:r>
    </w:p>
    <w:p w14:paraId="53945C22" w14:textId="77777777" w:rsidR="00000000" w:rsidRDefault="00E84F3B">
      <w:pPr>
        <w:pStyle w:val="a"/>
        <w:rPr>
          <w:rFonts w:hint="cs"/>
          <w:rtl/>
        </w:rPr>
      </w:pPr>
    </w:p>
    <w:p w14:paraId="7D9F6BAD" w14:textId="77777777" w:rsidR="00000000" w:rsidRDefault="00E84F3B">
      <w:pPr>
        <w:pStyle w:val="ac"/>
        <w:rPr>
          <w:rtl/>
        </w:rPr>
      </w:pPr>
      <w:r>
        <w:rPr>
          <w:rFonts w:hint="eastAsia"/>
          <w:rtl/>
        </w:rPr>
        <w:t>קריאה</w:t>
      </w:r>
      <w:r>
        <w:rPr>
          <w:rtl/>
        </w:rPr>
        <w:t>:</w:t>
      </w:r>
    </w:p>
    <w:p w14:paraId="67F2B831" w14:textId="77777777" w:rsidR="00000000" w:rsidRDefault="00E84F3B">
      <w:pPr>
        <w:pStyle w:val="a"/>
        <w:rPr>
          <w:rFonts w:hint="cs"/>
          <w:rtl/>
        </w:rPr>
      </w:pPr>
    </w:p>
    <w:p w14:paraId="659122D0" w14:textId="77777777" w:rsidR="00000000" w:rsidRDefault="00E84F3B">
      <w:pPr>
        <w:pStyle w:val="a"/>
        <w:ind w:left="719" w:firstLine="0"/>
        <w:rPr>
          <w:rFonts w:hint="cs"/>
        </w:rPr>
      </w:pPr>
      <w:r>
        <w:rPr>
          <w:rFonts w:hint="cs"/>
          <w:rtl/>
        </w:rPr>
        <w:t>- - -</w:t>
      </w:r>
    </w:p>
    <w:p w14:paraId="0BF17ECD" w14:textId="77777777" w:rsidR="00000000" w:rsidRDefault="00E84F3B">
      <w:pPr>
        <w:pStyle w:val="a"/>
        <w:rPr>
          <w:rFonts w:hint="cs"/>
          <w:rtl/>
        </w:rPr>
      </w:pPr>
    </w:p>
    <w:p w14:paraId="4A9A2DE7" w14:textId="77777777" w:rsidR="00000000" w:rsidRDefault="00E84F3B">
      <w:pPr>
        <w:pStyle w:val="SpeakerCon"/>
        <w:rPr>
          <w:rtl/>
        </w:rPr>
      </w:pPr>
      <w:bookmarkStart w:id="517" w:name="FS000000478T16_07_2003_16_08_40C"/>
      <w:bookmarkEnd w:id="517"/>
      <w:r>
        <w:rPr>
          <w:rtl/>
        </w:rPr>
        <w:t>השר מאיר שטרית:</w:t>
      </w:r>
    </w:p>
    <w:p w14:paraId="17DFCFF0" w14:textId="77777777" w:rsidR="00000000" w:rsidRDefault="00E84F3B">
      <w:pPr>
        <w:pStyle w:val="a"/>
        <w:rPr>
          <w:rtl/>
        </w:rPr>
      </w:pPr>
    </w:p>
    <w:p w14:paraId="0038D593" w14:textId="77777777" w:rsidR="00000000" w:rsidRDefault="00E84F3B">
      <w:pPr>
        <w:pStyle w:val="a"/>
        <w:rPr>
          <w:rFonts w:hint="cs"/>
          <w:rtl/>
        </w:rPr>
      </w:pPr>
      <w:r>
        <w:rPr>
          <w:rFonts w:hint="cs"/>
          <w:rtl/>
        </w:rPr>
        <w:t>סליחה, אני אתן לכם פירוט, אם אתם רוצים. ברוטו זה שווה-ערך ל-9,000 שקל ברוטו. זאת אומרת, 2,000 שקל מעל השכר הממוצע במשק, חבר הכנסת יאיר פרץ. השכר הממוצע במשק הוא 7,200 ברוטו, נכון? אז זה 2,000 שקל יותר. אני אעשה לך את החשבון: 1,200 ש</w:t>
      </w:r>
      <w:r>
        <w:rPr>
          <w:rFonts w:hint="cs"/>
          <w:rtl/>
        </w:rPr>
        <w:t xml:space="preserve">קל; קצבה היתה 3,500 שקל. כמה זה ביחד? </w:t>
      </w:r>
      <w:r>
        <w:rPr>
          <w:rtl/>
        </w:rPr>
        <w:t>–</w:t>
      </w:r>
      <w:r>
        <w:rPr>
          <w:rFonts w:hint="cs"/>
          <w:rtl/>
        </w:rPr>
        <w:t xml:space="preserve"> תסכם. 4,700 שקל. ועוד 1,500 שקל הטבות. מה זה הטבות? </w:t>
      </w:r>
      <w:r>
        <w:rPr>
          <w:rtl/>
        </w:rPr>
        <w:t>–</w:t>
      </w:r>
      <w:r>
        <w:rPr>
          <w:rFonts w:hint="cs"/>
          <w:rtl/>
        </w:rPr>
        <w:t xml:space="preserve"> פטור מארנונה - 70%. זו הטבה, אדוני, בכסף? - זו הטבה. 70%. לפני הקיצוץ, אמרתי. </w:t>
      </w:r>
    </w:p>
    <w:p w14:paraId="1F662266" w14:textId="77777777" w:rsidR="00000000" w:rsidRDefault="00E84F3B">
      <w:pPr>
        <w:pStyle w:val="a"/>
        <w:rPr>
          <w:rFonts w:hint="cs"/>
          <w:rtl/>
        </w:rPr>
      </w:pPr>
    </w:p>
    <w:p w14:paraId="2C426D29" w14:textId="77777777" w:rsidR="00000000" w:rsidRDefault="00E84F3B">
      <w:pPr>
        <w:pStyle w:val="ac"/>
        <w:rPr>
          <w:rtl/>
        </w:rPr>
      </w:pPr>
      <w:r>
        <w:rPr>
          <w:rFonts w:hint="eastAsia"/>
          <w:rtl/>
        </w:rPr>
        <w:t>אילנה</w:t>
      </w:r>
      <w:r>
        <w:rPr>
          <w:rtl/>
        </w:rPr>
        <w:t xml:space="preserve"> כהן (עם אחד):</w:t>
      </w:r>
    </w:p>
    <w:p w14:paraId="0B629869" w14:textId="77777777" w:rsidR="00000000" w:rsidRDefault="00E84F3B">
      <w:pPr>
        <w:pStyle w:val="a"/>
        <w:rPr>
          <w:rFonts w:hint="cs"/>
          <w:rtl/>
        </w:rPr>
      </w:pPr>
    </w:p>
    <w:p w14:paraId="607DB7CE" w14:textId="77777777" w:rsidR="00000000" w:rsidRDefault="00E84F3B">
      <w:pPr>
        <w:pStyle w:val="a"/>
        <w:rPr>
          <w:rFonts w:hint="cs"/>
          <w:rtl/>
        </w:rPr>
      </w:pPr>
      <w:r>
        <w:rPr>
          <w:rFonts w:hint="cs"/>
          <w:rtl/>
        </w:rPr>
        <w:t>אבל שינית מזג אוויר  - - -</w:t>
      </w:r>
    </w:p>
    <w:p w14:paraId="52013480" w14:textId="77777777" w:rsidR="00000000" w:rsidRDefault="00E84F3B">
      <w:pPr>
        <w:pStyle w:val="a"/>
        <w:rPr>
          <w:rFonts w:hint="cs"/>
          <w:rtl/>
        </w:rPr>
      </w:pPr>
    </w:p>
    <w:p w14:paraId="1347E41A" w14:textId="77777777" w:rsidR="00000000" w:rsidRDefault="00E84F3B">
      <w:pPr>
        <w:pStyle w:val="SpeakerCon"/>
        <w:rPr>
          <w:rtl/>
        </w:rPr>
      </w:pPr>
      <w:bookmarkStart w:id="518" w:name="FS000000478T16_07_2003_15_33_18C"/>
      <w:bookmarkEnd w:id="518"/>
      <w:r>
        <w:rPr>
          <w:rtl/>
        </w:rPr>
        <w:t>השר מאיר שטרית:</w:t>
      </w:r>
    </w:p>
    <w:p w14:paraId="48066581" w14:textId="77777777" w:rsidR="00000000" w:rsidRDefault="00E84F3B">
      <w:pPr>
        <w:pStyle w:val="a"/>
        <w:rPr>
          <w:rtl/>
        </w:rPr>
      </w:pPr>
    </w:p>
    <w:p w14:paraId="3870D836" w14:textId="77777777" w:rsidR="00000000" w:rsidRDefault="00E84F3B">
      <w:pPr>
        <w:pStyle w:val="a"/>
      </w:pPr>
      <w:r>
        <w:rPr>
          <w:rFonts w:hint="cs"/>
          <w:rtl/>
        </w:rPr>
        <w:t>גברתי, 70%. זו ה</w:t>
      </w:r>
      <w:r>
        <w:rPr>
          <w:rFonts w:hint="cs"/>
          <w:rtl/>
        </w:rPr>
        <w:t>טבה כספית. סליחה, אילנה, אפשר להיות נחמדים, אבל בואי נהיה רציניים.</w:t>
      </w:r>
    </w:p>
    <w:p w14:paraId="5C235AFE" w14:textId="77777777" w:rsidR="00000000" w:rsidRDefault="00E84F3B">
      <w:pPr>
        <w:pStyle w:val="a"/>
      </w:pPr>
    </w:p>
    <w:p w14:paraId="5366B823" w14:textId="77777777" w:rsidR="00000000" w:rsidRDefault="00E84F3B">
      <w:pPr>
        <w:pStyle w:val="ac"/>
        <w:rPr>
          <w:rtl/>
        </w:rPr>
      </w:pPr>
      <w:r>
        <w:rPr>
          <w:rtl/>
        </w:rPr>
        <w:t>יעקב מרגי (ש"ס):</w:t>
      </w:r>
    </w:p>
    <w:p w14:paraId="26B2E5D7" w14:textId="77777777" w:rsidR="00000000" w:rsidRDefault="00E84F3B">
      <w:pPr>
        <w:pStyle w:val="a"/>
        <w:rPr>
          <w:rtl/>
        </w:rPr>
      </w:pPr>
    </w:p>
    <w:p w14:paraId="38283BC1" w14:textId="77777777" w:rsidR="00000000" w:rsidRDefault="00E84F3B">
      <w:pPr>
        <w:pStyle w:val="a"/>
        <w:rPr>
          <w:rFonts w:hint="cs"/>
          <w:rtl/>
        </w:rPr>
      </w:pPr>
      <w:r>
        <w:rPr>
          <w:rFonts w:hint="cs"/>
          <w:rtl/>
        </w:rPr>
        <w:t>- - -</w:t>
      </w:r>
    </w:p>
    <w:p w14:paraId="7A891BFF" w14:textId="77777777" w:rsidR="00000000" w:rsidRDefault="00E84F3B">
      <w:pPr>
        <w:pStyle w:val="a"/>
        <w:rPr>
          <w:rFonts w:hint="cs"/>
          <w:rtl/>
        </w:rPr>
      </w:pPr>
    </w:p>
    <w:p w14:paraId="79041160" w14:textId="77777777" w:rsidR="00000000" w:rsidRDefault="00E84F3B">
      <w:pPr>
        <w:pStyle w:val="ad"/>
        <w:rPr>
          <w:rtl/>
        </w:rPr>
      </w:pPr>
      <w:r>
        <w:rPr>
          <w:rtl/>
        </w:rPr>
        <w:t>היו"ר ראובן ריבלין:</w:t>
      </w:r>
    </w:p>
    <w:p w14:paraId="2C1B86F0" w14:textId="77777777" w:rsidR="00000000" w:rsidRDefault="00E84F3B">
      <w:pPr>
        <w:pStyle w:val="a"/>
        <w:rPr>
          <w:rtl/>
        </w:rPr>
      </w:pPr>
    </w:p>
    <w:p w14:paraId="371470CB" w14:textId="77777777" w:rsidR="00000000" w:rsidRDefault="00E84F3B">
      <w:pPr>
        <w:pStyle w:val="a"/>
        <w:rPr>
          <w:rFonts w:hint="cs"/>
          <w:rtl/>
        </w:rPr>
      </w:pPr>
      <w:r>
        <w:rPr>
          <w:rFonts w:hint="cs"/>
          <w:rtl/>
        </w:rPr>
        <w:t>חבר הכנסת מרגי, תודה רבה.</w:t>
      </w:r>
    </w:p>
    <w:p w14:paraId="2637D9CA" w14:textId="77777777" w:rsidR="00000000" w:rsidRDefault="00E84F3B">
      <w:pPr>
        <w:pStyle w:val="a"/>
        <w:rPr>
          <w:rFonts w:hint="cs"/>
          <w:rtl/>
        </w:rPr>
      </w:pPr>
    </w:p>
    <w:p w14:paraId="47AADD25" w14:textId="77777777" w:rsidR="00000000" w:rsidRDefault="00E84F3B">
      <w:pPr>
        <w:pStyle w:val="SpeakerCon"/>
        <w:rPr>
          <w:rtl/>
        </w:rPr>
      </w:pPr>
      <w:bookmarkStart w:id="519" w:name="FS000000478T16_07_2003_15_35_44C"/>
      <w:bookmarkEnd w:id="519"/>
      <w:r>
        <w:rPr>
          <w:rtl/>
        </w:rPr>
        <w:t>השר מאיר שטרית:</w:t>
      </w:r>
    </w:p>
    <w:p w14:paraId="00F2A837" w14:textId="77777777" w:rsidR="00000000" w:rsidRDefault="00E84F3B">
      <w:pPr>
        <w:pStyle w:val="a"/>
        <w:rPr>
          <w:rtl/>
        </w:rPr>
      </w:pPr>
    </w:p>
    <w:p w14:paraId="782BFC4D" w14:textId="77777777" w:rsidR="00000000" w:rsidRDefault="00E84F3B">
      <w:pPr>
        <w:pStyle w:val="a"/>
        <w:rPr>
          <w:rFonts w:hint="cs"/>
          <w:rtl/>
        </w:rPr>
      </w:pPr>
      <w:r>
        <w:rPr>
          <w:rFonts w:hint="cs"/>
          <w:rtl/>
        </w:rPr>
        <w:t>70% הנחה בארנונה כללית, 190 שקל מענק חודשי לכל ילד, מענק לימודים כל חודש לכל ילד, פטור מאגרת טלווי</w:t>
      </w:r>
      <w:r>
        <w:rPr>
          <w:rFonts w:hint="cs"/>
          <w:rtl/>
        </w:rPr>
        <w:t>זיה, פטור מתשלומי בית-ספר, השתתפות בשכר דירה, למי שגר בשכירות, עד 1,100 שקל. לא מניתי את הכול.</w:t>
      </w:r>
    </w:p>
    <w:p w14:paraId="4A7B0A43" w14:textId="77777777" w:rsidR="00000000" w:rsidRDefault="00E84F3B">
      <w:pPr>
        <w:pStyle w:val="a"/>
        <w:rPr>
          <w:rFonts w:hint="cs"/>
          <w:rtl/>
        </w:rPr>
      </w:pPr>
    </w:p>
    <w:p w14:paraId="6D458E1E" w14:textId="77777777" w:rsidR="00000000" w:rsidRDefault="00E84F3B">
      <w:pPr>
        <w:pStyle w:val="a"/>
        <w:rPr>
          <w:rFonts w:hint="cs"/>
          <w:rtl/>
        </w:rPr>
      </w:pPr>
      <w:r>
        <w:rPr>
          <w:rFonts w:hint="cs"/>
          <w:rtl/>
        </w:rPr>
        <w:t>רבותי, 70% מהאוכלוסייה בארץ לא מגיעים לשכר הממוצע במשק. עכשיו עשו קיצוץ. אגב, לא אנחנו עשינו אותו, לא התוכנית הכלכלית. לא אני ולא שר האוצר הצענו לקצץ בקצבאות של</w:t>
      </w:r>
      <w:r>
        <w:rPr>
          <w:rFonts w:hint="cs"/>
          <w:rtl/>
        </w:rPr>
        <w:t xml:space="preserve"> האמהות החד-הוריות. יותר מזה, בתוכנית הכלכלית לא היה קיצוץ בקצבאות, להוציא קצבאות הילדים בגין ההסכם הקואליציוני. עכשיו עשו קיצוץ.</w:t>
      </w:r>
    </w:p>
    <w:p w14:paraId="206A16AD" w14:textId="77777777" w:rsidR="00000000" w:rsidRDefault="00E84F3B">
      <w:pPr>
        <w:pStyle w:val="a"/>
        <w:rPr>
          <w:rFonts w:hint="cs"/>
          <w:rtl/>
        </w:rPr>
      </w:pPr>
    </w:p>
    <w:p w14:paraId="20F4B567" w14:textId="77777777" w:rsidR="00000000" w:rsidRDefault="00E84F3B">
      <w:pPr>
        <w:pStyle w:val="ac"/>
        <w:rPr>
          <w:rtl/>
        </w:rPr>
      </w:pPr>
      <w:r>
        <w:rPr>
          <w:rFonts w:hint="eastAsia"/>
          <w:rtl/>
        </w:rPr>
        <w:t>אילנה</w:t>
      </w:r>
      <w:r>
        <w:rPr>
          <w:rtl/>
        </w:rPr>
        <w:t xml:space="preserve"> כהן (עם אחד):</w:t>
      </w:r>
    </w:p>
    <w:p w14:paraId="66DFFFFD" w14:textId="77777777" w:rsidR="00000000" w:rsidRDefault="00E84F3B">
      <w:pPr>
        <w:pStyle w:val="a"/>
        <w:rPr>
          <w:rFonts w:hint="cs"/>
          <w:rtl/>
        </w:rPr>
      </w:pPr>
    </w:p>
    <w:p w14:paraId="3A6C895E" w14:textId="77777777" w:rsidR="00000000" w:rsidRDefault="00E84F3B">
      <w:pPr>
        <w:pStyle w:val="a"/>
        <w:rPr>
          <w:rFonts w:hint="cs"/>
          <w:rtl/>
        </w:rPr>
      </w:pPr>
      <w:r>
        <w:rPr>
          <w:rFonts w:hint="cs"/>
          <w:rtl/>
        </w:rPr>
        <w:t>- - -</w:t>
      </w:r>
    </w:p>
    <w:p w14:paraId="70DEA9AC" w14:textId="77777777" w:rsidR="00000000" w:rsidRDefault="00E84F3B">
      <w:pPr>
        <w:pStyle w:val="a"/>
        <w:rPr>
          <w:rFonts w:hint="cs"/>
          <w:rtl/>
        </w:rPr>
      </w:pPr>
    </w:p>
    <w:p w14:paraId="2920131D" w14:textId="77777777" w:rsidR="00000000" w:rsidRDefault="00E84F3B">
      <w:pPr>
        <w:pStyle w:val="SpeakerCon"/>
        <w:rPr>
          <w:rtl/>
        </w:rPr>
      </w:pPr>
      <w:bookmarkStart w:id="520" w:name="FS000000478T16_07_2003_15_39_46C"/>
      <w:bookmarkEnd w:id="520"/>
      <w:r>
        <w:rPr>
          <w:rFonts w:hint="eastAsia"/>
          <w:rtl/>
        </w:rPr>
        <w:t>השר</w:t>
      </w:r>
      <w:r>
        <w:rPr>
          <w:rtl/>
        </w:rPr>
        <w:t xml:space="preserve"> מאיר שטרית:</w:t>
      </w:r>
    </w:p>
    <w:p w14:paraId="4E89FB1A" w14:textId="77777777" w:rsidR="00000000" w:rsidRDefault="00E84F3B">
      <w:pPr>
        <w:pStyle w:val="a"/>
        <w:rPr>
          <w:rFonts w:hint="cs"/>
          <w:rtl/>
        </w:rPr>
      </w:pPr>
    </w:p>
    <w:p w14:paraId="1E72FDCC" w14:textId="77777777" w:rsidR="00000000" w:rsidRDefault="00E84F3B">
      <w:pPr>
        <w:pStyle w:val="a"/>
        <w:rPr>
          <w:rFonts w:hint="cs"/>
          <w:rtl/>
        </w:rPr>
      </w:pPr>
      <w:r>
        <w:rPr>
          <w:rFonts w:hint="cs"/>
          <w:rtl/>
        </w:rPr>
        <w:t xml:space="preserve">אילנה, אני מצטער, הגרון שלי כואב. </w:t>
      </w:r>
    </w:p>
    <w:p w14:paraId="3C7F3D6C" w14:textId="77777777" w:rsidR="00000000" w:rsidRDefault="00E84F3B">
      <w:pPr>
        <w:pStyle w:val="a"/>
        <w:rPr>
          <w:rFonts w:hint="cs"/>
          <w:rtl/>
        </w:rPr>
      </w:pPr>
    </w:p>
    <w:p w14:paraId="7864288E" w14:textId="77777777" w:rsidR="00000000" w:rsidRDefault="00E84F3B">
      <w:pPr>
        <w:pStyle w:val="ad"/>
        <w:rPr>
          <w:rtl/>
        </w:rPr>
      </w:pPr>
      <w:r>
        <w:rPr>
          <w:rFonts w:hint="eastAsia"/>
          <w:rtl/>
        </w:rPr>
        <w:t>היו</w:t>
      </w:r>
      <w:r>
        <w:rPr>
          <w:rtl/>
        </w:rPr>
        <w:t>"ר ראובן ריבלין:</w:t>
      </w:r>
    </w:p>
    <w:p w14:paraId="3574C500" w14:textId="77777777" w:rsidR="00000000" w:rsidRDefault="00E84F3B">
      <w:pPr>
        <w:pStyle w:val="a"/>
        <w:rPr>
          <w:rFonts w:hint="cs"/>
          <w:rtl/>
        </w:rPr>
      </w:pPr>
    </w:p>
    <w:p w14:paraId="5BB65CC0" w14:textId="77777777" w:rsidR="00000000" w:rsidRDefault="00E84F3B">
      <w:pPr>
        <w:pStyle w:val="a"/>
        <w:rPr>
          <w:rFonts w:hint="cs"/>
          <w:rtl/>
        </w:rPr>
      </w:pPr>
      <w:r>
        <w:rPr>
          <w:rFonts w:hint="cs"/>
          <w:rtl/>
        </w:rPr>
        <w:t>את לא היית פה כאשר זה א</w:t>
      </w:r>
      <w:r>
        <w:rPr>
          <w:rFonts w:hint="cs"/>
          <w:rtl/>
        </w:rPr>
        <w:t>ושר, חברת הכנסת כהן. חבר הכנסת טל היה פה, ואני לא יודע מה הוא הצביע, אבל הוא היה אז בש"ס וש"ס הצביעה בעד.</w:t>
      </w:r>
    </w:p>
    <w:p w14:paraId="7E112416" w14:textId="77777777" w:rsidR="00000000" w:rsidRDefault="00E84F3B">
      <w:pPr>
        <w:pStyle w:val="a"/>
        <w:rPr>
          <w:rFonts w:hint="cs"/>
          <w:rtl/>
        </w:rPr>
      </w:pPr>
    </w:p>
    <w:p w14:paraId="72A2673C" w14:textId="77777777" w:rsidR="00000000" w:rsidRDefault="00E84F3B">
      <w:pPr>
        <w:pStyle w:val="ac"/>
        <w:rPr>
          <w:rtl/>
        </w:rPr>
      </w:pPr>
    </w:p>
    <w:p w14:paraId="5B5F63C1" w14:textId="77777777" w:rsidR="00000000" w:rsidRDefault="00E84F3B">
      <w:pPr>
        <w:pStyle w:val="ac"/>
        <w:rPr>
          <w:rtl/>
        </w:rPr>
      </w:pPr>
      <w:r>
        <w:rPr>
          <w:rFonts w:hint="eastAsia"/>
          <w:rtl/>
        </w:rPr>
        <w:t>אילנה</w:t>
      </w:r>
      <w:r>
        <w:rPr>
          <w:rtl/>
        </w:rPr>
        <w:t xml:space="preserve"> כהן (עם אחד):</w:t>
      </w:r>
    </w:p>
    <w:p w14:paraId="7582BFCC" w14:textId="77777777" w:rsidR="00000000" w:rsidRDefault="00E84F3B">
      <w:pPr>
        <w:pStyle w:val="a"/>
        <w:rPr>
          <w:rFonts w:hint="cs"/>
          <w:rtl/>
        </w:rPr>
      </w:pPr>
    </w:p>
    <w:p w14:paraId="3404E966" w14:textId="77777777" w:rsidR="00000000" w:rsidRDefault="00E84F3B">
      <w:pPr>
        <w:pStyle w:val="a"/>
        <w:rPr>
          <w:rFonts w:hint="cs"/>
          <w:rtl/>
        </w:rPr>
      </w:pPr>
      <w:r>
        <w:rPr>
          <w:rFonts w:hint="cs"/>
          <w:rtl/>
        </w:rPr>
        <w:t>מה שקשור לכסף, אני יודעת הכול.</w:t>
      </w:r>
    </w:p>
    <w:p w14:paraId="3B7AC44C" w14:textId="77777777" w:rsidR="00000000" w:rsidRDefault="00E84F3B">
      <w:pPr>
        <w:pStyle w:val="a"/>
        <w:rPr>
          <w:rFonts w:hint="cs"/>
          <w:rtl/>
        </w:rPr>
      </w:pPr>
      <w:r>
        <w:rPr>
          <w:rFonts w:hint="cs"/>
          <w:rtl/>
        </w:rPr>
        <w:t xml:space="preserve">    </w:t>
      </w:r>
    </w:p>
    <w:p w14:paraId="6FC97411" w14:textId="77777777" w:rsidR="00000000" w:rsidRDefault="00E84F3B">
      <w:pPr>
        <w:pStyle w:val="SpeakerCon"/>
        <w:rPr>
          <w:rtl/>
        </w:rPr>
      </w:pPr>
      <w:bookmarkStart w:id="521" w:name="FS000000478T16_07_2003_15_40_56C"/>
      <w:bookmarkEnd w:id="521"/>
      <w:r>
        <w:rPr>
          <w:rtl/>
        </w:rPr>
        <w:t>השר מאיר שטרית:</w:t>
      </w:r>
    </w:p>
    <w:p w14:paraId="1E76B5ED" w14:textId="77777777" w:rsidR="00000000" w:rsidRDefault="00E84F3B">
      <w:pPr>
        <w:pStyle w:val="a"/>
        <w:rPr>
          <w:rtl/>
        </w:rPr>
      </w:pPr>
    </w:p>
    <w:p w14:paraId="4B2E016A" w14:textId="77777777" w:rsidR="00000000" w:rsidRDefault="00E84F3B">
      <w:pPr>
        <w:pStyle w:val="a"/>
        <w:rPr>
          <w:rFonts w:hint="cs"/>
          <w:rtl/>
        </w:rPr>
      </w:pPr>
      <w:r>
        <w:rPr>
          <w:rFonts w:hint="cs"/>
          <w:rtl/>
        </w:rPr>
        <w:t xml:space="preserve">חבר הכנסת יאיר פרץ, עשו קיצוץ. אני אתן לך את החשבון היום אחרי הקיצוץ. </w:t>
      </w:r>
    </w:p>
    <w:p w14:paraId="3EF921D0" w14:textId="77777777" w:rsidR="00000000" w:rsidRDefault="00E84F3B">
      <w:pPr>
        <w:pStyle w:val="a"/>
        <w:rPr>
          <w:rFonts w:hint="cs"/>
          <w:rtl/>
        </w:rPr>
      </w:pPr>
    </w:p>
    <w:p w14:paraId="76930E63" w14:textId="77777777" w:rsidR="00000000" w:rsidRDefault="00E84F3B">
      <w:pPr>
        <w:pStyle w:val="ac"/>
        <w:rPr>
          <w:rtl/>
        </w:rPr>
      </w:pPr>
      <w:r>
        <w:rPr>
          <w:rFonts w:hint="eastAsia"/>
          <w:rtl/>
        </w:rPr>
        <w:t>יצ</w:t>
      </w:r>
      <w:r>
        <w:rPr>
          <w:rFonts w:hint="eastAsia"/>
          <w:rtl/>
        </w:rPr>
        <w:t>חק</w:t>
      </w:r>
      <w:r>
        <w:rPr>
          <w:rtl/>
        </w:rPr>
        <w:t xml:space="preserve"> כהן (ש"ס):</w:t>
      </w:r>
    </w:p>
    <w:p w14:paraId="029BE667" w14:textId="77777777" w:rsidR="00000000" w:rsidRDefault="00E84F3B">
      <w:pPr>
        <w:pStyle w:val="a"/>
        <w:rPr>
          <w:rFonts w:hint="cs"/>
          <w:rtl/>
        </w:rPr>
      </w:pPr>
    </w:p>
    <w:p w14:paraId="31E2A967" w14:textId="77777777" w:rsidR="00000000" w:rsidRDefault="00E84F3B">
      <w:pPr>
        <w:pStyle w:val="a"/>
        <w:rPr>
          <w:rFonts w:hint="cs"/>
          <w:rtl/>
        </w:rPr>
      </w:pPr>
      <w:r>
        <w:rPr>
          <w:rFonts w:hint="cs"/>
          <w:rtl/>
        </w:rPr>
        <w:t>- - -</w:t>
      </w:r>
    </w:p>
    <w:p w14:paraId="5F899FCC" w14:textId="77777777" w:rsidR="00000000" w:rsidRDefault="00E84F3B">
      <w:pPr>
        <w:pStyle w:val="a"/>
        <w:rPr>
          <w:rFonts w:hint="cs"/>
          <w:rtl/>
        </w:rPr>
      </w:pPr>
    </w:p>
    <w:p w14:paraId="3DC43B9D" w14:textId="77777777" w:rsidR="00000000" w:rsidRDefault="00E84F3B">
      <w:pPr>
        <w:pStyle w:val="SpeakerCon"/>
        <w:rPr>
          <w:rtl/>
        </w:rPr>
      </w:pPr>
      <w:bookmarkStart w:id="522" w:name="FS000000478T16_07_2003_15_41_51C"/>
      <w:bookmarkEnd w:id="522"/>
      <w:r>
        <w:rPr>
          <w:rFonts w:hint="eastAsia"/>
          <w:rtl/>
        </w:rPr>
        <w:t>השר</w:t>
      </w:r>
      <w:r>
        <w:rPr>
          <w:rtl/>
        </w:rPr>
        <w:t xml:space="preserve"> מאיר שטרית:</w:t>
      </w:r>
    </w:p>
    <w:p w14:paraId="2C2FBC18" w14:textId="77777777" w:rsidR="00000000" w:rsidRDefault="00E84F3B">
      <w:pPr>
        <w:pStyle w:val="a"/>
        <w:rPr>
          <w:rFonts w:hint="cs"/>
          <w:rtl/>
        </w:rPr>
      </w:pPr>
    </w:p>
    <w:p w14:paraId="3E4FB830" w14:textId="77777777" w:rsidR="00000000" w:rsidRDefault="00E84F3B">
      <w:pPr>
        <w:pStyle w:val="a"/>
        <w:rPr>
          <w:rFonts w:hint="cs"/>
          <w:rtl/>
        </w:rPr>
      </w:pPr>
      <w:r>
        <w:rPr>
          <w:rFonts w:hint="cs"/>
          <w:rtl/>
        </w:rPr>
        <w:t>אני אעשה לכם את החשבון אחרי הקיצוץ. היום אותה אמא שהרוויחה 1,200 שקל, הקיצוץ גרם לכך שהקצבה שלה תקוצץ מ-3,500 ל-2,288 ויש לה עוד 1,000 שקל הטבות כי הפחיתו את ההטבות. אני לא מוריד את כל ההפחתות, אני שם פחות ממה שהיא מק</w:t>
      </w:r>
      <w:r>
        <w:rPr>
          <w:rFonts w:hint="cs"/>
          <w:rtl/>
        </w:rPr>
        <w:t>בלת. יש לה לפחות 1,000 שקל הטבות בנטו. זאת אומרת, היא מקבלת היום 5,488 שקל נטו ביד, ברוטו בערך 6,000-7,000 שקל.</w:t>
      </w:r>
    </w:p>
    <w:p w14:paraId="1359F09E" w14:textId="77777777" w:rsidR="00000000" w:rsidRDefault="00E84F3B">
      <w:pPr>
        <w:pStyle w:val="a"/>
        <w:rPr>
          <w:rFonts w:hint="cs"/>
          <w:rtl/>
        </w:rPr>
      </w:pPr>
    </w:p>
    <w:p w14:paraId="7C709571" w14:textId="77777777" w:rsidR="00000000" w:rsidRDefault="00E84F3B">
      <w:pPr>
        <w:pStyle w:val="ac"/>
        <w:rPr>
          <w:rtl/>
        </w:rPr>
      </w:pPr>
      <w:r>
        <w:rPr>
          <w:rFonts w:hint="eastAsia"/>
          <w:rtl/>
        </w:rPr>
        <w:t>יורי</w:t>
      </w:r>
      <w:r>
        <w:rPr>
          <w:rtl/>
        </w:rPr>
        <w:t xml:space="preserve"> שטרן (האיחוד הלאומי - ישראל ביתנו):</w:t>
      </w:r>
    </w:p>
    <w:p w14:paraId="06220B29" w14:textId="77777777" w:rsidR="00000000" w:rsidRDefault="00E84F3B">
      <w:pPr>
        <w:pStyle w:val="a"/>
        <w:rPr>
          <w:rFonts w:hint="cs"/>
          <w:rtl/>
        </w:rPr>
      </w:pPr>
    </w:p>
    <w:p w14:paraId="6312E827" w14:textId="77777777" w:rsidR="00000000" w:rsidRDefault="00E84F3B">
      <w:pPr>
        <w:pStyle w:val="a"/>
        <w:rPr>
          <w:rFonts w:hint="cs"/>
          <w:rtl/>
        </w:rPr>
      </w:pPr>
      <w:r>
        <w:rPr>
          <w:rFonts w:hint="cs"/>
          <w:rtl/>
        </w:rPr>
        <w:t>- - -</w:t>
      </w:r>
    </w:p>
    <w:p w14:paraId="67610C36" w14:textId="77777777" w:rsidR="00000000" w:rsidRDefault="00E84F3B">
      <w:pPr>
        <w:pStyle w:val="a"/>
        <w:rPr>
          <w:rFonts w:hint="cs"/>
          <w:rtl/>
        </w:rPr>
      </w:pPr>
    </w:p>
    <w:p w14:paraId="111E70FA" w14:textId="77777777" w:rsidR="00000000" w:rsidRDefault="00E84F3B">
      <w:pPr>
        <w:pStyle w:val="ad"/>
        <w:rPr>
          <w:rtl/>
        </w:rPr>
      </w:pPr>
      <w:r>
        <w:rPr>
          <w:rFonts w:hint="eastAsia"/>
          <w:rtl/>
        </w:rPr>
        <w:t>היו</w:t>
      </w:r>
      <w:r>
        <w:rPr>
          <w:rtl/>
        </w:rPr>
        <w:t>"ר ראובן ריבלין:</w:t>
      </w:r>
    </w:p>
    <w:p w14:paraId="57E0D5E0" w14:textId="77777777" w:rsidR="00000000" w:rsidRDefault="00E84F3B">
      <w:pPr>
        <w:pStyle w:val="a"/>
        <w:rPr>
          <w:rFonts w:hint="cs"/>
          <w:rtl/>
        </w:rPr>
      </w:pPr>
    </w:p>
    <w:p w14:paraId="6779CEE9" w14:textId="77777777" w:rsidR="00000000" w:rsidRDefault="00E84F3B">
      <w:pPr>
        <w:pStyle w:val="a"/>
        <w:rPr>
          <w:rFonts w:hint="cs"/>
          <w:rtl/>
        </w:rPr>
      </w:pPr>
      <w:r>
        <w:rPr>
          <w:rFonts w:hint="cs"/>
          <w:rtl/>
        </w:rPr>
        <w:t xml:space="preserve">חבר הכנסת שטרן, אם אדוני רוצה קריאת ביניים - רק בישיבה. </w:t>
      </w:r>
    </w:p>
    <w:p w14:paraId="4703A6FF" w14:textId="77777777" w:rsidR="00000000" w:rsidRDefault="00E84F3B">
      <w:pPr>
        <w:pStyle w:val="a"/>
        <w:rPr>
          <w:rFonts w:hint="cs"/>
          <w:rtl/>
        </w:rPr>
      </w:pPr>
    </w:p>
    <w:p w14:paraId="722A631E" w14:textId="77777777" w:rsidR="00000000" w:rsidRDefault="00E84F3B">
      <w:pPr>
        <w:pStyle w:val="SpeakerCon"/>
        <w:rPr>
          <w:rtl/>
        </w:rPr>
      </w:pPr>
      <w:bookmarkStart w:id="523" w:name="FS000000478T16_07_2003_15_45_28C"/>
      <w:bookmarkEnd w:id="523"/>
      <w:r>
        <w:rPr>
          <w:rtl/>
        </w:rPr>
        <w:t>השר מאיר שטרית:</w:t>
      </w:r>
    </w:p>
    <w:p w14:paraId="5F2977F9" w14:textId="77777777" w:rsidR="00000000" w:rsidRDefault="00E84F3B">
      <w:pPr>
        <w:pStyle w:val="a"/>
        <w:rPr>
          <w:rtl/>
        </w:rPr>
      </w:pPr>
    </w:p>
    <w:p w14:paraId="54EC71E2" w14:textId="77777777" w:rsidR="00000000" w:rsidRDefault="00E84F3B">
      <w:pPr>
        <w:pStyle w:val="a"/>
        <w:rPr>
          <w:rFonts w:hint="cs"/>
          <w:rtl/>
        </w:rPr>
      </w:pPr>
      <w:r>
        <w:rPr>
          <w:rFonts w:hint="cs"/>
          <w:rtl/>
        </w:rPr>
        <w:t xml:space="preserve">הבאתי את זה בחשבון. אמרתי. אתם לא שומעים. אתה מתפרץ. </w:t>
      </w:r>
    </w:p>
    <w:p w14:paraId="0DD9D08F" w14:textId="77777777" w:rsidR="00000000" w:rsidRDefault="00E84F3B">
      <w:pPr>
        <w:pStyle w:val="a"/>
        <w:rPr>
          <w:rFonts w:hint="cs"/>
          <w:rtl/>
        </w:rPr>
      </w:pPr>
    </w:p>
    <w:p w14:paraId="7822AF2D" w14:textId="77777777" w:rsidR="00000000" w:rsidRDefault="00E84F3B">
      <w:pPr>
        <w:pStyle w:val="ac"/>
        <w:rPr>
          <w:rtl/>
        </w:rPr>
      </w:pPr>
      <w:r>
        <w:rPr>
          <w:rFonts w:hint="eastAsia"/>
          <w:rtl/>
        </w:rPr>
        <w:t>אילנה</w:t>
      </w:r>
      <w:r>
        <w:rPr>
          <w:rtl/>
        </w:rPr>
        <w:t xml:space="preserve"> כהן (עם אחד):</w:t>
      </w:r>
    </w:p>
    <w:p w14:paraId="65A73826" w14:textId="77777777" w:rsidR="00000000" w:rsidRDefault="00E84F3B">
      <w:pPr>
        <w:pStyle w:val="a"/>
        <w:rPr>
          <w:rFonts w:hint="cs"/>
          <w:rtl/>
        </w:rPr>
      </w:pPr>
    </w:p>
    <w:p w14:paraId="5B21EBBC" w14:textId="77777777" w:rsidR="00000000" w:rsidRDefault="00E84F3B">
      <w:pPr>
        <w:pStyle w:val="a"/>
        <w:rPr>
          <w:rFonts w:hint="cs"/>
          <w:rtl/>
        </w:rPr>
      </w:pPr>
      <w:r>
        <w:rPr>
          <w:rFonts w:hint="cs"/>
          <w:rtl/>
        </w:rPr>
        <w:t>- - -</w:t>
      </w:r>
    </w:p>
    <w:p w14:paraId="3F5D74A5" w14:textId="77777777" w:rsidR="00000000" w:rsidRDefault="00E84F3B">
      <w:pPr>
        <w:pStyle w:val="a"/>
        <w:rPr>
          <w:rFonts w:hint="cs"/>
          <w:rtl/>
        </w:rPr>
      </w:pPr>
    </w:p>
    <w:p w14:paraId="7F50C69D" w14:textId="77777777" w:rsidR="00000000" w:rsidRDefault="00E84F3B">
      <w:pPr>
        <w:pStyle w:val="ad"/>
        <w:rPr>
          <w:rtl/>
        </w:rPr>
      </w:pPr>
      <w:r>
        <w:rPr>
          <w:rtl/>
        </w:rPr>
        <w:t>היו"ר ראובן ריבלין:</w:t>
      </w:r>
    </w:p>
    <w:p w14:paraId="58E06BB8" w14:textId="77777777" w:rsidR="00000000" w:rsidRDefault="00E84F3B">
      <w:pPr>
        <w:pStyle w:val="a"/>
        <w:rPr>
          <w:rtl/>
        </w:rPr>
      </w:pPr>
    </w:p>
    <w:p w14:paraId="34916742" w14:textId="77777777" w:rsidR="00000000" w:rsidRDefault="00E84F3B">
      <w:pPr>
        <w:pStyle w:val="a"/>
        <w:rPr>
          <w:rFonts w:hint="cs"/>
          <w:rtl/>
        </w:rPr>
      </w:pPr>
      <w:r>
        <w:rPr>
          <w:rFonts w:hint="cs"/>
          <w:rtl/>
        </w:rPr>
        <w:t>רגע, רגע, הוא מדבר עם שטרן. חברת הכנסת כהן, הוא מדבר עם שטרן כרגע.</w:t>
      </w:r>
    </w:p>
    <w:p w14:paraId="49331AA7" w14:textId="77777777" w:rsidR="00000000" w:rsidRDefault="00E84F3B">
      <w:pPr>
        <w:pStyle w:val="a"/>
        <w:rPr>
          <w:rFonts w:hint="cs"/>
          <w:rtl/>
        </w:rPr>
      </w:pPr>
    </w:p>
    <w:p w14:paraId="4892640A" w14:textId="77777777" w:rsidR="00000000" w:rsidRDefault="00E84F3B">
      <w:pPr>
        <w:pStyle w:val="SpeakerCon"/>
        <w:rPr>
          <w:rtl/>
        </w:rPr>
      </w:pPr>
      <w:bookmarkStart w:id="524" w:name="FS000000478T16_07_2003_15_46_12C"/>
      <w:bookmarkEnd w:id="524"/>
      <w:r>
        <w:rPr>
          <w:rFonts w:hint="eastAsia"/>
          <w:rtl/>
        </w:rPr>
        <w:t>השר</w:t>
      </w:r>
      <w:r>
        <w:rPr>
          <w:rtl/>
        </w:rPr>
        <w:t xml:space="preserve"> מאיר שטרית:</w:t>
      </w:r>
    </w:p>
    <w:p w14:paraId="3314B8A3" w14:textId="77777777" w:rsidR="00000000" w:rsidRDefault="00E84F3B">
      <w:pPr>
        <w:pStyle w:val="a"/>
        <w:rPr>
          <w:rFonts w:hint="cs"/>
          <w:rtl/>
        </w:rPr>
      </w:pPr>
    </w:p>
    <w:p w14:paraId="3CFC195C" w14:textId="77777777" w:rsidR="00000000" w:rsidRDefault="00E84F3B">
      <w:pPr>
        <w:pStyle w:val="a"/>
        <w:rPr>
          <w:rFonts w:hint="cs"/>
          <w:rtl/>
        </w:rPr>
      </w:pPr>
      <w:r>
        <w:rPr>
          <w:rFonts w:hint="cs"/>
          <w:rtl/>
        </w:rPr>
        <w:t xml:space="preserve">יורי, אני אמרתי. </w:t>
      </w:r>
    </w:p>
    <w:p w14:paraId="2E65B797" w14:textId="77777777" w:rsidR="00000000" w:rsidRDefault="00E84F3B">
      <w:pPr>
        <w:pStyle w:val="a"/>
        <w:rPr>
          <w:rFonts w:hint="cs"/>
          <w:rtl/>
        </w:rPr>
      </w:pPr>
    </w:p>
    <w:p w14:paraId="0F40D52E" w14:textId="77777777" w:rsidR="00000000" w:rsidRDefault="00E84F3B">
      <w:pPr>
        <w:pStyle w:val="ac"/>
        <w:rPr>
          <w:rtl/>
        </w:rPr>
      </w:pPr>
      <w:r>
        <w:rPr>
          <w:rFonts w:hint="eastAsia"/>
          <w:rtl/>
        </w:rPr>
        <w:t>יורי</w:t>
      </w:r>
      <w:r>
        <w:rPr>
          <w:rtl/>
        </w:rPr>
        <w:t xml:space="preserve"> שטרן (האיחוד הלאומי - ישראל ביתנו):</w:t>
      </w:r>
    </w:p>
    <w:p w14:paraId="453EF777" w14:textId="77777777" w:rsidR="00000000" w:rsidRDefault="00E84F3B">
      <w:pPr>
        <w:pStyle w:val="a"/>
        <w:rPr>
          <w:rFonts w:hint="cs"/>
          <w:rtl/>
        </w:rPr>
      </w:pPr>
    </w:p>
    <w:p w14:paraId="1BA85B16" w14:textId="77777777" w:rsidR="00000000" w:rsidRDefault="00E84F3B">
      <w:pPr>
        <w:pStyle w:val="a"/>
        <w:rPr>
          <w:rFonts w:hint="cs"/>
          <w:rtl/>
        </w:rPr>
      </w:pPr>
      <w:r>
        <w:rPr>
          <w:rFonts w:hint="cs"/>
          <w:rtl/>
        </w:rPr>
        <w:t xml:space="preserve">אבל </w:t>
      </w:r>
      <w:r>
        <w:rPr>
          <w:rFonts w:hint="cs"/>
          <w:rtl/>
        </w:rPr>
        <w:t>זה האבסורד - - -</w:t>
      </w:r>
    </w:p>
    <w:p w14:paraId="24BB2014" w14:textId="77777777" w:rsidR="00000000" w:rsidRDefault="00E84F3B">
      <w:pPr>
        <w:pStyle w:val="a"/>
        <w:rPr>
          <w:rFonts w:hint="cs"/>
          <w:rtl/>
        </w:rPr>
      </w:pPr>
    </w:p>
    <w:p w14:paraId="39CA64E0" w14:textId="77777777" w:rsidR="00000000" w:rsidRDefault="00E84F3B">
      <w:pPr>
        <w:pStyle w:val="SpeakerCon"/>
        <w:rPr>
          <w:rtl/>
        </w:rPr>
      </w:pPr>
      <w:bookmarkStart w:id="525" w:name="FS000000478T16_07_2003_15_47_49C"/>
      <w:bookmarkEnd w:id="525"/>
      <w:r>
        <w:rPr>
          <w:rFonts w:hint="eastAsia"/>
          <w:rtl/>
        </w:rPr>
        <w:t>השר</w:t>
      </w:r>
      <w:r>
        <w:rPr>
          <w:rtl/>
        </w:rPr>
        <w:t xml:space="preserve"> מאיר שטרית:</w:t>
      </w:r>
    </w:p>
    <w:p w14:paraId="248CB567" w14:textId="77777777" w:rsidR="00000000" w:rsidRDefault="00E84F3B">
      <w:pPr>
        <w:pStyle w:val="a"/>
        <w:rPr>
          <w:rFonts w:hint="cs"/>
          <w:rtl/>
        </w:rPr>
      </w:pPr>
    </w:p>
    <w:p w14:paraId="4517E398" w14:textId="77777777" w:rsidR="00000000" w:rsidRDefault="00E84F3B">
      <w:pPr>
        <w:pStyle w:val="a"/>
        <w:rPr>
          <w:rFonts w:hint="cs"/>
          <w:rtl/>
        </w:rPr>
      </w:pPr>
      <w:r>
        <w:rPr>
          <w:rFonts w:hint="cs"/>
          <w:rtl/>
        </w:rPr>
        <w:t xml:space="preserve">אולי תסבירו לי איך קורה, שכל אלה שעובדות, עובדות בדיוק עד 1,200 שקל? </w:t>
      </w:r>
    </w:p>
    <w:p w14:paraId="40831A61" w14:textId="77777777" w:rsidR="00000000" w:rsidRDefault="00E84F3B">
      <w:pPr>
        <w:pStyle w:val="a"/>
        <w:rPr>
          <w:rFonts w:hint="cs"/>
          <w:rtl/>
        </w:rPr>
      </w:pPr>
    </w:p>
    <w:p w14:paraId="0097E51E" w14:textId="77777777" w:rsidR="00000000" w:rsidRDefault="00E84F3B">
      <w:pPr>
        <w:pStyle w:val="ad"/>
        <w:rPr>
          <w:rtl/>
        </w:rPr>
      </w:pPr>
      <w:r>
        <w:rPr>
          <w:rFonts w:hint="eastAsia"/>
          <w:rtl/>
        </w:rPr>
        <w:t>היו</w:t>
      </w:r>
      <w:r>
        <w:rPr>
          <w:rtl/>
        </w:rPr>
        <w:t>"ר ראובן ריבלין:</w:t>
      </w:r>
    </w:p>
    <w:p w14:paraId="5E3D5643" w14:textId="77777777" w:rsidR="00000000" w:rsidRDefault="00E84F3B">
      <w:pPr>
        <w:pStyle w:val="a"/>
        <w:rPr>
          <w:rFonts w:hint="cs"/>
          <w:rtl/>
        </w:rPr>
      </w:pPr>
    </w:p>
    <w:p w14:paraId="7223222D" w14:textId="77777777" w:rsidR="00000000" w:rsidRDefault="00E84F3B">
      <w:pPr>
        <w:pStyle w:val="a"/>
        <w:rPr>
          <w:rFonts w:hint="cs"/>
          <w:rtl/>
        </w:rPr>
      </w:pPr>
      <w:r>
        <w:rPr>
          <w:rFonts w:hint="cs"/>
          <w:rtl/>
        </w:rPr>
        <w:t>רבותי חברי הכנסת, יש לנו סדר-יום עמוס. אי-אפשר לדבר שעתיים על הצעה אחת לסדר-היום ועוד יש לנו הרבה אנשים שרוצים לומר את דברם.</w:t>
      </w:r>
    </w:p>
    <w:p w14:paraId="48E31BD9" w14:textId="77777777" w:rsidR="00000000" w:rsidRDefault="00E84F3B">
      <w:pPr>
        <w:pStyle w:val="a"/>
        <w:rPr>
          <w:rFonts w:hint="cs"/>
          <w:rtl/>
        </w:rPr>
      </w:pPr>
    </w:p>
    <w:p w14:paraId="4BB02547" w14:textId="77777777" w:rsidR="00000000" w:rsidRDefault="00E84F3B">
      <w:pPr>
        <w:pStyle w:val="SpeakerCon"/>
        <w:rPr>
          <w:rtl/>
        </w:rPr>
      </w:pPr>
      <w:bookmarkStart w:id="526" w:name="FS000000478T16_07_2003_15_49_29C"/>
      <w:bookmarkEnd w:id="526"/>
      <w:r>
        <w:rPr>
          <w:rFonts w:hint="eastAsia"/>
          <w:rtl/>
        </w:rPr>
        <w:t>השר</w:t>
      </w:r>
      <w:r>
        <w:rPr>
          <w:rtl/>
        </w:rPr>
        <w:t xml:space="preserve"> מאיר שטרית:</w:t>
      </w:r>
    </w:p>
    <w:p w14:paraId="3F92FFA4" w14:textId="77777777" w:rsidR="00000000" w:rsidRDefault="00E84F3B">
      <w:pPr>
        <w:pStyle w:val="a"/>
        <w:rPr>
          <w:rFonts w:hint="cs"/>
          <w:rtl/>
        </w:rPr>
      </w:pPr>
    </w:p>
    <w:p w14:paraId="0566112C" w14:textId="77777777" w:rsidR="00000000" w:rsidRDefault="00E84F3B">
      <w:pPr>
        <w:pStyle w:val="a"/>
        <w:rPr>
          <w:rFonts w:hint="cs"/>
          <w:rtl/>
        </w:rPr>
      </w:pPr>
      <w:r>
        <w:rPr>
          <w:rFonts w:hint="cs"/>
          <w:rtl/>
        </w:rPr>
        <w:t xml:space="preserve">הם עובדים עד 1,200 שקל מסיבה פשוטה. </w:t>
      </w:r>
    </w:p>
    <w:p w14:paraId="37AD6940" w14:textId="77777777" w:rsidR="00000000" w:rsidRDefault="00E84F3B">
      <w:pPr>
        <w:pStyle w:val="a"/>
        <w:rPr>
          <w:rFonts w:hint="cs"/>
          <w:rtl/>
        </w:rPr>
      </w:pPr>
    </w:p>
    <w:p w14:paraId="12AB92CC" w14:textId="77777777" w:rsidR="00000000" w:rsidRDefault="00E84F3B">
      <w:pPr>
        <w:pStyle w:val="ac"/>
        <w:rPr>
          <w:rtl/>
        </w:rPr>
      </w:pPr>
      <w:r>
        <w:rPr>
          <w:rFonts w:hint="eastAsia"/>
          <w:rtl/>
        </w:rPr>
        <w:t>יעקב</w:t>
      </w:r>
      <w:r>
        <w:rPr>
          <w:rtl/>
        </w:rPr>
        <w:t xml:space="preserve"> מרגי (ש"ס):</w:t>
      </w:r>
    </w:p>
    <w:p w14:paraId="5B2B47B7" w14:textId="77777777" w:rsidR="00000000" w:rsidRDefault="00E84F3B">
      <w:pPr>
        <w:pStyle w:val="a"/>
        <w:rPr>
          <w:rFonts w:hint="cs"/>
          <w:rtl/>
        </w:rPr>
      </w:pPr>
    </w:p>
    <w:p w14:paraId="266B2CBF" w14:textId="77777777" w:rsidR="00000000" w:rsidRDefault="00E84F3B">
      <w:pPr>
        <w:pStyle w:val="a"/>
        <w:rPr>
          <w:rFonts w:hint="cs"/>
          <w:rtl/>
        </w:rPr>
      </w:pPr>
      <w:r>
        <w:rPr>
          <w:rFonts w:hint="cs"/>
          <w:rtl/>
        </w:rPr>
        <w:t>- - -</w:t>
      </w:r>
    </w:p>
    <w:p w14:paraId="78A05920" w14:textId="77777777" w:rsidR="00000000" w:rsidRDefault="00E84F3B">
      <w:pPr>
        <w:pStyle w:val="a"/>
        <w:rPr>
          <w:rFonts w:hint="cs"/>
          <w:rtl/>
        </w:rPr>
      </w:pPr>
    </w:p>
    <w:p w14:paraId="3A88143D" w14:textId="77777777" w:rsidR="00000000" w:rsidRDefault="00E84F3B">
      <w:pPr>
        <w:pStyle w:val="ad"/>
        <w:rPr>
          <w:rtl/>
        </w:rPr>
      </w:pPr>
      <w:r>
        <w:rPr>
          <w:rFonts w:hint="eastAsia"/>
          <w:rtl/>
        </w:rPr>
        <w:t>היו</w:t>
      </w:r>
      <w:r>
        <w:rPr>
          <w:rtl/>
        </w:rPr>
        <w:t>"ר ראובן ריבלין:</w:t>
      </w:r>
    </w:p>
    <w:p w14:paraId="117D4C7E" w14:textId="77777777" w:rsidR="00000000" w:rsidRDefault="00E84F3B">
      <w:pPr>
        <w:pStyle w:val="a"/>
        <w:rPr>
          <w:rFonts w:hint="cs"/>
          <w:rtl/>
        </w:rPr>
      </w:pPr>
    </w:p>
    <w:p w14:paraId="0EEC3992" w14:textId="77777777" w:rsidR="00000000" w:rsidRDefault="00E84F3B">
      <w:pPr>
        <w:pStyle w:val="a"/>
        <w:rPr>
          <w:rFonts w:hint="cs"/>
          <w:rtl/>
        </w:rPr>
      </w:pPr>
      <w:r>
        <w:rPr>
          <w:rFonts w:hint="cs"/>
          <w:rtl/>
        </w:rPr>
        <w:t xml:space="preserve">חבר הכנסת מרגי, אותך אני לא שומע. אדוני לא היה בדיון. לא שמעת. מי שהיה בדיון, אותו אני  שומע. מי שבחוץ, לא ייכנס פתאום וידבר. זה שמור רק לחבר הכנסת גפני. הוא </w:t>
      </w:r>
      <w:r>
        <w:rPr>
          <w:rFonts w:hint="cs"/>
          <w:rtl/>
        </w:rPr>
        <w:t xml:space="preserve">יכול להיות רואה ולא נראה.   </w:t>
      </w:r>
    </w:p>
    <w:p w14:paraId="17694792" w14:textId="77777777" w:rsidR="00000000" w:rsidRDefault="00E84F3B">
      <w:pPr>
        <w:pStyle w:val="a"/>
        <w:rPr>
          <w:rFonts w:hint="cs"/>
          <w:rtl/>
        </w:rPr>
      </w:pPr>
    </w:p>
    <w:p w14:paraId="3CEB61FD" w14:textId="77777777" w:rsidR="00000000" w:rsidRDefault="00E84F3B">
      <w:pPr>
        <w:pStyle w:val="SpeakerCon"/>
        <w:rPr>
          <w:rtl/>
        </w:rPr>
      </w:pPr>
      <w:bookmarkStart w:id="527" w:name="FS000000478T16_07_2003_15_51_43C"/>
      <w:bookmarkEnd w:id="527"/>
      <w:r>
        <w:rPr>
          <w:rtl/>
        </w:rPr>
        <w:t>השר מאיר שטרית:</w:t>
      </w:r>
    </w:p>
    <w:p w14:paraId="2D1AF85C" w14:textId="77777777" w:rsidR="00000000" w:rsidRDefault="00E84F3B">
      <w:pPr>
        <w:pStyle w:val="a"/>
        <w:rPr>
          <w:rtl/>
        </w:rPr>
      </w:pPr>
    </w:p>
    <w:p w14:paraId="7EB6A5E7" w14:textId="77777777" w:rsidR="00000000" w:rsidRDefault="00E84F3B">
      <w:pPr>
        <w:pStyle w:val="a"/>
        <w:rPr>
          <w:rFonts w:hint="cs"/>
          <w:rtl/>
        </w:rPr>
      </w:pPr>
      <w:r>
        <w:rPr>
          <w:rFonts w:hint="cs"/>
          <w:rtl/>
        </w:rPr>
        <w:t>אדוני היושב-ראש, רבות מאלה שעבדו, עבדו בדיוק עד 1,200 שקל פורמלית, מכיוון שלפני הקיצוץ מי שעבד עד 1,200 שקל לא הורידו לו שקל אחד מהקצבה. לכן הפסיקו את הדיווח ב-1,200 שקל. אני יודע מה עושים אחרי זה? איפה עובדים</w:t>
      </w:r>
      <w:r>
        <w:rPr>
          <w:rFonts w:hint="cs"/>
          <w:rtl/>
        </w:rPr>
        <w:t>? אני לא יודע. יש כאלה שבאמת אין להן עבודה ויש כאלה שעובדות. אני לא יכול לדעת.</w:t>
      </w:r>
    </w:p>
    <w:p w14:paraId="40078FDF" w14:textId="77777777" w:rsidR="00000000" w:rsidRDefault="00E84F3B">
      <w:pPr>
        <w:pStyle w:val="a"/>
        <w:rPr>
          <w:rFonts w:hint="cs"/>
          <w:rtl/>
        </w:rPr>
      </w:pPr>
    </w:p>
    <w:p w14:paraId="7D2728B6" w14:textId="77777777" w:rsidR="00000000" w:rsidRDefault="00E84F3B">
      <w:pPr>
        <w:pStyle w:val="a"/>
        <w:rPr>
          <w:rFonts w:hint="cs"/>
          <w:rtl/>
        </w:rPr>
      </w:pPr>
      <w:r>
        <w:rPr>
          <w:rFonts w:hint="cs"/>
          <w:rtl/>
        </w:rPr>
        <w:t xml:space="preserve">רבותי, יום אחרי הקיצוץ - אני נותן לך עוד פעם, חבר הכנסת יורי שטרן, אשה שעובדת ומרוויחה רק 1,200 שקל, שליש משרה, מגיעה לנטו ביד 5,488 שקל; 1,000 שקל יותר משכר המינימום. תגיד לי </w:t>
      </w:r>
      <w:r>
        <w:rPr>
          <w:rFonts w:hint="cs"/>
          <w:rtl/>
        </w:rPr>
        <w:t>אתה, למה להגדיל את הקצבה שלה ולא להגדיל את הקצבה של אבא לשמונה ילדים שעובד ומקבל שכר מינימום?</w:t>
      </w:r>
    </w:p>
    <w:p w14:paraId="6251D1FD" w14:textId="77777777" w:rsidR="00000000" w:rsidRDefault="00E84F3B">
      <w:pPr>
        <w:pStyle w:val="a"/>
        <w:rPr>
          <w:rFonts w:hint="cs"/>
          <w:rtl/>
        </w:rPr>
      </w:pPr>
    </w:p>
    <w:p w14:paraId="77F1CB1F" w14:textId="77777777" w:rsidR="00000000" w:rsidRDefault="00E84F3B">
      <w:pPr>
        <w:pStyle w:val="a"/>
        <w:rPr>
          <w:rFonts w:hint="cs"/>
          <w:rtl/>
        </w:rPr>
      </w:pPr>
      <w:r>
        <w:rPr>
          <w:rFonts w:hint="cs"/>
          <w:rtl/>
        </w:rPr>
        <w:t>אני מבקש, ברשותך, אדוני היושב-ראש, לקרוא שני קטעים שכתבו לי אמהות חד-הוריות בימים האחרונים. יש לי ערמה של מכתבים, אני אקרא רק שני קטעים משני מכתבים, בלי לנקוב בש</w:t>
      </w:r>
      <w:r>
        <w:rPr>
          <w:rFonts w:hint="cs"/>
          <w:rtl/>
        </w:rPr>
        <w:t xml:space="preserve">מות כמובן. </w:t>
      </w:r>
    </w:p>
    <w:p w14:paraId="120A59E7" w14:textId="77777777" w:rsidR="00000000" w:rsidRDefault="00E84F3B">
      <w:pPr>
        <w:pStyle w:val="a"/>
        <w:rPr>
          <w:rFonts w:hint="cs"/>
          <w:rtl/>
        </w:rPr>
      </w:pPr>
    </w:p>
    <w:p w14:paraId="3227AD4A" w14:textId="77777777" w:rsidR="00000000" w:rsidRDefault="00E84F3B">
      <w:pPr>
        <w:pStyle w:val="a"/>
        <w:rPr>
          <w:rFonts w:hint="cs"/>
          <w:rtl/>
        </w:rPr>
      </w:pPr>
      <w:r>
        <w:rPr>
          <w:rFonts w:hint="cs"/>
          <w:rtl/>
        </w:rPr>
        <w:t>היא כותבת: "אני פונה בשמי ובשם אלפי משפחות חד-הוריות העובדות קשה על מנת לשקם את חייהן וללא עזרה וסיוע מאף גורם ממשלתי. אני יוצאת לעבודה בשעה שש וחצי בבוקר ושבה הביתה בשעה שבע וחצי לפנות ערב, ולעתים קרובות גם בשעה תשע בלילה. אני נוסעת מדי יום ש</w:t>
      </w:r>
      <w:r>
        <w:rPr>
          <w:rFonts w:hint="cs"/>
          <w:rtl/>
        </w:rPr>
        <w:t xml:space="preserve">לוש וחצי שעות למקום עבודתי הממוקם בפארק המדע ברחובות. אני מועסקת כמלחימת אלקטרוניקה, וכמוני יש אלפי חד-הוריות" </w:t>
      </w:r>
      <w:r>
        <w:rPr>
          <w:rtl/>
        </w:rPr>
        <w:t>–</w:t>
      </w:r>
      <w:r>
        <w:rPr>
          <w:rFonts w:hint="cs"/>
          <w:rtl/>
        </w:rPr>
        <w:t xml:space="preserve"> והיא צודקת </w:t>
      </w:r>
      <w:r>
        <w:rPr>
          <w:rtl/>
        </w:rPr>
        <w:t>–</w:t>
      </w:r>
      <w:r>
        <w:rPr>
          <w:rFonts w:hint="cs"/>
          <w:rtl/>
        </w:rPr>
        <w:t xml:space="preserve"> "שעובדות כל היום. כך שניתן להבין שבתי נמצאת יום שלם לבד. אני בחורה חרוצה ולא בוחלת באף עבודה כשהיה צריך, ועבדתי גם בניקיון חדרי מד</w:t>
      </w:r>
      <w:r>
        <w:rPr>
          <w:rFonts w:hint="cs"/>
          <w:rtl/>
        </w:rPr>
        <w:t>רגות ודירות. לעומת זאת, אני צופה מנגד ורואה חד-הוריות שלא עובדות וזוכות להנחות מקסימליות וקצבה חודשית בלי להזיז עפעף, וזה מקומם אותי. החוק הזה מוריד לי ולאלפי חד-הוריות במצבי את המוטיבציה לקום בבוקר לעבודה". אמא אחת.</w:t>
      </w:r>
    </w:p>
    <w:p w14:paraId="372FB677" w14:textId="77777777" w:rsidR="00000000" w:rsidRDefault="00E84F3B">
      <w:pPr>
        <w:pStyle w:val="a"/>
        <w:rPr>
          <w:rFonts w:hint="cs"/>
          <w:rtl/>
        </w:rPr>
      </w:pPr>
    </w:p>
    <w:p w14:paraId="3C77D11E" w14:textId="77777777" w:rsidR="00000000" w:rsidRDefault="00E84F3B">
      <w:pPr>
        <w:pStyle w:val="ac"/>
        <w:rPr>
          <w:rtl/>
        </w:rPr>
      </w:pPr>
      <w:r>
        <w:rPr>
          <w:rFonts w:hint="eastAsia"/>
          <w:rtl/>
        </w:rPr>
        <w:t>יצחק</w:t>
      </w:r>
      <w:r>
        <w:rPr>
          <w:rtl/>
        </w:rPr>
        <w:t xml:space="preserve"> כהן (ש"ס):</w:t>
      </w:r>
    </w:p>
    <w:p w14:paraId="5B9E363A" w14:textId="77777777" w:rsidR="00000000" w:rsidRDefault="00E84F3B">
      <w:pPr>
        <w:pStyle w:val="a"/>
        <w:rPr>
          <w:rFonts w:hint="cs"/>
          <w:rtl/>
        </w:rPr>
      </w:pPr>
    </w:p>
    <w:p w14:paraId="5F93301A" w14:textId="77777777" w:rsidR="00000000" w:rsidRDefault="00E84F3B">
      <w:pPr>
        <w:pStyle w:val="a"/>
        <w:rPr>
          <w:rFonts w:hint="cs"/>
          <w:rtl/>
        </w:rPr>
      </w:pPr>
      <w:r>
        <w:rPr>
          <w:rFonts w:hint="cs"/>
          <w:rtl/>
        </w:rPr>
        <w:t xml:space="preserve">גם לה קיצצת. </w:t>
      </w:r>
    </w:p>
    <w:p w14:paraId="2CA937E7" w14:textId="77777777" w:rsidR="00000000" w:rsidRDefault="00E84F3B">
      <w:pPr>
        <w:pStyle w:val="a"/>
        <w:rPr>
          <w:rFonts w:hint="cs"/>
          <w:rtl/>
        </w:rPr>
      </w:pPr>
    </w:p>
    <w:p w14:paraId="72D26651" w14:textId="77777777" w:rsidR="00000000" w:rsidRDefault="00E84F3B">
      <w:pPr>
        <w:pStyle w:val="SpeakerCon"/>
        <w:rPr>
          <w:rtl/>
        </w:rPr>
      </w:pPr>
      <w:bookmarkStart w:id="528" w:name="FS000000478T16_07_2003_16_00_26C"/>
      <w:bookmarkEnd w:id="528"/>
      <w:r>
        <w:rPr>
          <w:rFonts w:hint="eastAsia"/>
          <w:rtl/>
        </w:rPr>
        <w:t>השר</w:t>
      </w:r>
      <w:r>
        <w:rPr>
          <w:rtl/>
        </w:rPr>
        <w:t xml:space="preserve"> מא</w:t>
      </w:r>
      <w:r>
        <w:rPr>
          <w:rtl/>
        </w:rPr>
        <w:t>יר שטרית:</w:t>
      </w:r>
    </w:p>
    <w:p w14:paraId="0CAC239F" w14:textId="77777777" w:rsidR="00000000" w:rsidRDefault="00E84F3B">
      <w:pPr>
        <w:pStyle w:val="a"/>
        <w:rPr>
          <w:rFonts w:hint="cs"/>
          <w:rtl/>
        </w:rPr>
      </w:pPr>
    </w:p>
    <w:p w14:paraId="42DF3758" w14:textId="77777777" w:rsidR="00000000" w:rsidRDefault="00E84F3B">
      <w:pPr>
        <w:pStyle w:val="a"/>
        <w:rPr>
          <w:rFonts w:hint="cs"/>
          <w:rtl/>
        </w:rPr>
      </w:pPr>
      <w:r>
        <w:rPr>
          <w:rFonts w:hint="cs"/>
          <w:rtl/>
        </w:rPr>
        <w:t xml:space="preserve">לא קיצצתי לה שום דבר. </w:t>
      </w:r>
    </w:p>
    <w:p w14:paraId="085B07BC" w14:textId="77777777" w:rsidR="00000000" w:rsidRDefault="00E84F3B">
      <w:pPr>
        <w:pStyle w:val="a"/>
        <w:rPr>
          <w:rFonts w:hint="cs"/>
          <w:rtl/>
        </w:rPr>
      </w:pPr>
    </w:p>
    <w:p w14:paraId="274465D4" w14:textId="77777777" w:rsidR="00000000" w:rsidRDefault="00E84F3B">
      <w:pPr>
        <w:pStyle w:val="ad"/>
        <w:rPr>
          <w:rtl/>
        </w:rPr>
      </w:pPr>
      <w:r>
        <w:rPr>
          <w:rFonts w:hint="eastAsia"/>
          <w:rtl/>
        </w:rPr>
        <w:t>היו</w:t>
      </w:r>
      <w:r>
        <w:rPr>
          <w:rtl/>
        </w:rPr>
        <w:t>"ר ראובן ריבלין:</w:t>
      </w:r>
    </w:p>
    <w:p w14:paraId="06034824" w14:textId="77777777" w:rsidR="00000000" w:rsidRDefault="00E84F3B">
      <w:pPr>
        <w:pStyle w:val="a"/>
        <w:rPr>
          <w:rFonts w:hint="cs"/>
          <w:rtl/>
        </w:rPr>
      </w:pPr>
    </w:p>
    <w:p w14:paraId="46F3438D" w14:textId="77777777" w:rsidR="00000000" w:rsidRDefault="00E84F3B">
      <w:pPr>
        <w:pStyle w:val="a"/>
        <w:rPr>
          <w:rFonts w:hint="cs"/>
          <w:rtl/>
        </w:rPr>
      </w:pPr>
      <w:r>
        <w:rPr>
          <w:rFonts w:hint="cs"/>
          <w:rtl/>
        </w:rPr>
        <w:t>חבר הכנסת יצחק כהן, הוא גואל עולם עכשיו. הוא אומר דברים בשם אומרם. בגאולת עולם אדוני לא רוצה להשתתף. הוא גואל עולם ברגע זה.</w:t>
      </w:r>
    </w:p>
    <w:p w14:paraId="7D735415" w14:textId="77777777" w:rsidR="00000000" w:rsidRDefault="00E84F3B">
      <w:pPr>
        <w:pStyle w:val="a"/>
        <w:rPr>
          <w:rFonts w:hint="cs"/>
          <w:rtl/>
        </w:rPr>
      </w:pPr>
    </w:p>
    <w:p w14:paraId="4C6D9DFE" w14:textId="77777777" w:rsidR="00000000" w:rsidRDefault="00E84F3B">
      <w:pPr>
        <w:pStyle w:val="SpeakerCon"/>
        <w:rPr>
          <w:rtl/>
        </w:rPr>
      </w:pPr>
      <w:bookmarkStart w:id="529" w:name="FS000000478T16_07_2003_16_01_22C"/>
      <w:bookmarkEnd w:id="529"/>
    </w:p>
    <w:p w14:paraId="2452F690" w14:textId="77777777" w:rsidR="00000000" w:rsidRDefault="00E84F3B">
      <w:pPr>
        <w:pStyle w:val="SpeakerCon"/>
        <w:rPr>
          <w:rtl/>
        </w:rPr>
      </w:pPr>
      <w:r>
        <w:rPr>
          <w:rFonts w:hint="eastAsia"/>
          <w:rtl/>
        </w:rPr>
        <w:t>השר</w:t>
      </w:r>
      <w:r>
        <w:rPr>
          <w:rtl/>
        </w:rPr>
        <w:t xml:space="preserve"> מאיר שטרית:</w:t>
      </w:r>
    </w:p>
    <w:p w14:paraId="1DC9AB43" w14:textId="77777777" w:rsidR="00000000" w:rsidRDefault="00E84F3B">
      <w:pPr>
        <w:pStyle w:val="a"/>
        <w:rPr>
          <w:rFonts w:hint="cs"/>
          <w:rtl/>
        </w:rPr>
      </w:pPr>
    </w:p>
    <w:p w14:paraId="5CBBDE9D" w14:textId="77777777" w:rsidR="00000000" w:rsidRDefault="00E84F3B">
      <w:pPr>
        <w:pStyle w:val="a"/>
        <w:rPr>
          <w:rFonts w:hint="cs"/>
          <w:rtl/>
        </w:rPr>
      </w:pPr>
      <w:r>
        <w:rPr>
          <w:rFonts w:hint="cs"/>
          <w:rtl/>
        </w:rPr>
        <w:t xml:space="preserve">אמא נוספת כותבת לי: "אני בת למשפחה של 12 נפשות ולהורי 36 </w:t>
      </w:r>
      <w:r>
        <w:rPr>
          <w:rFonts w:hint="cs"/>
          <w:rtl/>
        </w:rPr>
        <w:t>נכדים מוצלחים. אף אחד ואף פעם לא ביקשנו דמי אבטלה, ומגיל תשע עבדתי בכל מיני עבודות בשמחה ובגאווה. זה המוטו אצלנו בבית, אגב כולל חתנים וכלות של הנכדים. גם כשהציעו לאבא לקבל קצבה מלשכת הסעד סירב בתוקף, כי זה מה שאתם צריכים להבין ולא הנתינה האין-סופית הזאת שה</w:t>
      </w:r>
      <w:r>
        <w:rPr>
          <w:rFonts w:hint="cs"/>
          <w:rtl/>
        </w:rPr>
        <w:t>ורסת את כל המדינה. כמה שתיתנו, לא יעזור כלום. תמיד יתלוננו, וצריך לשנות את השיטה. ראיתי מספיק מקבלי קצבאות למיניהם עם נעלי 'נייק' וסיגריות אמריקאיות פלוס רכב לא על שמם, ועוד ועוד. אלה אנשים בלי בושה ונצלנים, שכל המוטיבציה שלהם לעבוד שואפת לאפס בגלל מתנות ה</w:t>
      </w:r>
      <w:r>
        <w:rPr>
          <w:rFonts w:hint="cs"/>
          <w:rtl/>
        </w:rPr>
        <w:t>חינם שאתם מעניקים להם. הכסף נזרק לאנשים שלא יודעים להעריך כלום. צריך לתת לנכים, למי שלא יכול לעבוד, או לעשות בתי-תמחוי שילכו לאכול".</w:t>
      </w:r>
    </w:p>
    <w:p w14:paraId="2E580C7F" w14:textId="77777777" w:rsidR="00000000" w:rsidRDefault="00E84F3B">
      <w:pPr>
        <w:pStyle w:val="a"/>
        <w:rPr>
          <w:rFonts w:hint="cs"/>
          <w:rtl/>
        </w:rPr>
      </w:pPr>
    </w:p>
    <w:p w14:paraId="02E4275A" w14:textId="77777777" w:rsidR="00000000" w:rsidRDefault="00E84F3B">
      <w:pPr>
        <w:pStyle w:val="ac"/>
        <w:rPr>
          <w:rtl/>
        </w:rPr>
      </w:pPr>
      <w:r>
        <w:rPr>
          <w:rFonts w:hint="eastAsia"/>
          <w:rtl/>
        </w:rPr>
        <w:t>מאיר</w:t>
      </w:r>
      <w:r>
        <w:rPr>
          <w:rtl/>
        </w:rPr>
        <w:t xml:space="preserve"> פרוש (יהדות התורה):</w:t>
      </w:r>
    </w:p>
    <w:p w14:paraId="05C6588D" w14:textId="77777777" w:rsidR="00000000" w:rsidRDefault="00E84F3B">
      <w:pPr>
        <w:pStyle w:val="a"/>
        <w:rPr>
          <w:rFonts w:hint="cs"/>
          <w:rtl/>
        </w:rPr>
      </w:pPr>
    </w:p>
    <w:p w14:paraId="253FDD30" w14:textId="77777777" w:rsidR="00000000" w:rsidRDefault="00E84F3B">
      <w:pPr>
        <w:pStyle w:val="a"/>
        <w:rPr>
          <w:rFonts w:hint="cs"/>
          <w:rtl/>
        </w:rPr>
      </w:pPr>
      <w:r>
        <w:rPr>
          <w:rFonts w:hint="cs"/>
          <w:rtl/>
        </w:rPr>
        <w:t>נראה אותך הולך למרכז הליכוד.</w:t>
      </w:r>
    </w:p>
    <w:p w14:paraId="1E153B3E" w14:textId="77777777" w:rsidR="00000000" w:rsidRDefault="00E84F3B">
      <w:pPr>
        <w:pStyle w:val="a"/>
        <w:rPr>
          <w:rFonts w:hint="cs"/>
          <w:rtl/>
        </w:rPr>
      </w:pPr>
    </w:p>
    <w:p w14:paraId="2F8E88B0" w14:textId="77777777" w:rsidR="00000000" w:rsidRDefault="00E84F3B">
      <w:pPr>
        <w:pStyle w:val="SpeakerCon"/>
        <w:rPr>
          <w:rtl/>
        </w:rPr>
      </w:pPr>
      <w:bookmarkStart w:id="530" w:name="FS000000478T16_07_2003_16_05_14C"/>
      <w:bookmarkEnd w:id="530"/>
      <w:r>
        <w:rPr>
          <w:rFonts w:hint="eastAsia"/>
          <w:rtl/>
        </w:rPr>
        <w:t>השר</w:t>
      </w:r>
      <w:r>
        <w:rPr>
          <w:rtl/>
        </w:rPr>
        <w:t xml:space="preserve"> מאיר שטרית:</w:t>
      </w:r>
    </w:p>
    <w:p w14:paraId="0A1E8AE4" w14:textId="77777777" w:rsidR="00000000" w:rsidRDefault="00E84F3B">
      <w:pPr>
        <w:pStyle w:val="a"/>
        <w:rPr>
          <w:rFonts w:hint="cs"/>
          <w:rtl/>
        </w:rPr>
      </w:pPr>
    </w:p>
    <w:p w14:paraId="50C2F879" w14:textId="77777777" w:rsidR="00000000" w:rsidRDefault="00E84F3B">
      <w:pPr>
        <w:pStyle w:val="a"/>
        <w:rPr>
          <w:rFonts w:hint="cs"/>
          <w:rtl/>
        </w:rPr>
      </w:pPr>
      <w:r>
        <w:rPr>
          <w:rFonts w:hint="cs"/>
          <w:rtl/>
        </w:rPr>
        <w:t>ידידי חבר הכנסת פרוש, הרי אתה הצבעת בעד הקיצוץ לא</w:t>
      </w:r>
      <w:r>
        <w:rPr>
          <w:rFonts w:hint="cs"/>
          <w:rtl/>
        </w:rPr>
        <w:t>מהות חד-הוריות. אז אל תהיה כזה גיבור עכשיו.</w:t>
      </w:r>
    </w:p>
    <w:p w14:paraId="62C31F85" w14:textId="77777777" w:rsidR="00000000" w:rsidRDefault="00E84F3B">
      <w:pPr>
        <w:pStyle w:val="a"/>
        <w:rPr>
          <w:rFonts w:hint="cs"/>
          <w:rtl/>
        </w:rPr>
      </w:pPr>
    </w:p>
    <w:p w14:paraId="729D2680" w14:textId="77777777" w:rsidR="00000000" w:rsidRDefault="00E84F3B">
      <w:pPr>
        <w:pStyle w:val="a"/>
        <w:rPr>
          <w:rFonts w:hint="cs"/>
          <w:rtl/>
        </w:rPr>
      </w:pPr>
      <w:r>
        <w:rPr>
          <w:rFonts w:hint="cs"/>
          <w:rtl/>
        </w:rPr>
        <w:t xml:space="preserve">לכן, רבותי, בואו נהיה רציניים. ואני אומר לכם, אין דרך חזרה. לא תעזור שום הפגנה. לא נוכל להחזיר את הקצבאות למצבן, לא של אמהות חד-הוריות ולא של אחרים. זה לא יחזור. </w:t>
      </w:r>
    </w:p>
    <w:p w14:paraId="11DB0001" w14:textId="77777777" w:rsidR="00000000" w:rsidRDefault="00E84F3B">
      <w:pPr>
        <w:pStyle w:val="a"/>
        <w:rPr>
          <w:rFonts w:hint="cs"/>
          <w:rtl/>
        </w:rPr>
      </w:pPr>
    </w:p>
    <w:p w14:paraId="199BD173" w14:textId="77777777" w:rsidR="00000000" w:rsidRDefault="00E84F3B">
      <w:pPr>
        <w:pStyle w:val="ac"/>
        <w:rPr>
          <w:rtl/>
        </w:rPr>
      </w:pPr>
      <w:r>
        <w:rPr>
          <w:rFonts w:hint="eastAsia"/>
          <w:rtl/>
        </w:rPr>
        <w:t>עסאם</w:t>
      </w:r>
      <w:r>
        <w:rPr>
          <w:rtl/>
        </w:rPr>
        <w:t xml:space="preserve"> מח'ול (חד"ש-תע"ל):</w:t>
      </w:r>
    </w:p>
    <w:p w14:paraId="09BEED44" w14:textId="77777777" w:rsidR="00000000" w:rsidRDefault="00E84F3B">
      <w:pPr>
        <w:pStyle w:val="a"/>
        <w:rPr>
          <w:rFonts w:hint="cs"/>
          <w:rtl/>
        </w:rPr>
      </w:pPr>
    </w:p>
    <w:p w14:paraId="7CA0FDED" w14:textId="77777777" w:rsidR="00000000" w:rsidRDefault="00E84F3B">
      <w:pPr>
        <w:pStyle w:val="a"/>
        <w:rPr>
          <w:rFonts w:hint="cs"/>
          <w:rtl/>
        </w:rPr>
      </w:pPr>
      <w:r>
        <w:rPr>
          <w:rFonts w:hint="cs"/>
          <w:rtl/>
        </w:rPr>
        <w:t xml:space="preserve">הממשלה לא תחזור. </w:t>
      </w:r>
    </w:p>
    <w:p w14:paraId="473A5E17" w14:textId="77777777" w:rsidR="00000000" w:rsidRDefault="00E84F3B">
      <w:pPr>
        <w:pStyle w:val="a"/>
        <w:rPr>
          <w:rFonts w:hint="cs"/>
          <w:rtl/>
        </w:rPr>
      </w:pPr>
    </w:p>
    <w:p w14:paraId="25386EE6" w14:textId="77777777" w:rsidR="00000000" w:rsidRDefault="00E84F3B">
      <w:pPr>
        <w:pStyle w:val="ad"/>
        <w:rPr>
          <w:rtl/>
        </w:rPr>
      </w:pPr>
      <w:r>
        <w:rPr>
          <w:rFonts w:hint="eastAsia"/>
          <w:rtl/>
        </w:rPr>
        <w:t>היו</w:t>
      </w:r>
      <w:r>
        <w:rPr>
          <w:rtl/>
        </w:rPr>
        <w:t>"ר ראובן ריבלין:</w:t>
      </w:r>
    </w:p>
    <w:p w14:paraId="01033F88" w14:textId="77777777" w:rsidR="00000000" w:rsidRDefault="00E84F3B">
      <w:pPr>
        <w:pStyle w:val="a"/>
        <w:rPr>
          <w:rFonts w:hint="cs"/>
          <w:rtl/>
        </w:rPr>
      </w:pPr>
    </w:p>
    <w:p w14:paraId="74A8ECF1" w14:textId="77777777" w:rsidR="00000000" w:rsidRDefault="00E84F3B">
      <w:pPr>
        <w:pStyle w:val="a"/>
        <w:rPr>
          <w:rFonts w:hint="cs"/>
          <w:rtl/>
        </w:rPr>
      </w:pPr>
      <w:r>
        <w:rPr>
          <w:rFonts w:hint="cs"/>
          <w:rtl/>
        </w:rPr>
        <w:t xml:space="preserve">רבותי, אתם הצעתם הצעות לסדר-היום והוא עונה לכם. בפעם הבאה, אנשים שמגישים הצעה לסדר-היום ולא רוצים לשמוע את תשובת השר, שיאמרו: הצעה לסדר-היום, לא רוצים תשובת שר. אתם הצעתם הצעה לסדר-היום, הוא עונה לכם. </w:t>
      </w:r>
    </w:p>
    <w:p w14:paraId="0F96BDA9" w14:textId="77777777" w:rsidR="00000000" w:rsidRDefault="00E84F3B">
      <w:pPr>
        <w:pStyle w:val="a"/>
        <w:rPr>
          <w:rFonts w:hint="cs"/>
          <w:rtl/>
        </w:rPr>
      </w:pPr>
    </w:p>
    <w:p w14:paraId="24F6AED3" w14:textId="77777777" w:rsidR="00000000" w:rsidRDefault="00E84F3B">
      <w:pPr>
        <w:pStyle w:val="ac"/>
        <w:rPr>
          <w:rtl/>
        </w:rPr>
      </w:pPr>
      <w:r>
        <w:rPr>
          <w:rFonts w:hint="eastAsia"/>
          <w:rtl/>
        </w:rPr>
        <w:t>מאיר</w:t>
      </w:r>
      <w:r>
        <w:rPr>
          <w:rtl/>
        </w:rPr>
        <w:t xml:space="preserve"> פרוש (יהדות התורה):</w:t>
      </w:r>
    </w:p>
    <w:p w14:paraId="269D917F" w14:textId="77777777" w:rsidR="00000000" w:rsidRDefault="00E84F3B">
      <w:pPr>
        <w:pStyle w:val="a"/>
        <w:rPr>
          <w:rFonts w:hint="cs"/>
          <w:rtl/>
        </w:rPr>
      </w:pPr>
    </w:p>
    <w:p w14:paraId="05E37B80" w14:textId="77777777" w:rsidR="00000000" w:rsidRDefault="00E84F3B">
      <w:pPr>
        <w:pStyle w:val="a"/>
        <w:rPr>
          <w:rFonts w:hint="cs"/>
          <w:rtl/>
        </w:rPr>
      </w:pPr>
      <w:r>
        <w:rPr>
          <w:rFonts w:hint="cs"/>
          <w:rtl/>
        </w:rPr>
        <w:t>שיפגינו ה</w:t>
      </w:r>
      <w:r>
        <w:rPr>
          <w:rFonts w:hint="cs"/>
          <w:rtl/>
        </w:rPr>
        <w:t xml:space="preserve">לאה?       </w:t>
      </w:r>
    </w:p>
    <w:p w14:paraId="0305801F" w14:textId="77777777" w:rsidR="00000000" w:rsidRDefault="00E84F3B">
      <w:pPr>
        <w:pStyle w:val="a"/>
        <w:rPr>
          <w:rFonts w:hint="cs"/>
          <w:rtl/>
        </w:rPr>
      </w:pPr>
    </w:p>
    <w:p w14:paraId="0510D598" w14:textId="77777777" w:rsidR="00000000" w:rsidRDefault="00E84F3B">
      <w:pPr>
        <w:pStyle w:val="SpeakerCon"/>
        <w:rPr>
          <w:rtl/>
        </w:rPr>
      </w:pPr>
      <w:bookmarkStart w:id="531" w:name="FS000000478T16_07_2003_16_08_07C"/>
      <w:bookmarkEnd w:id="531"/>
    </w:p>
    <w:p w14:paraId="71DEE1C3" w14:textId="77777777" w:rsidR="00000000" w:rsidRDefault="00E84F3B">
      <w:pPr>
        <w:pStyle w:val="SpeakerCon"/>
        <w:rPr>
          <w:rtl/>
        </w:rPr>
      </w:pPr>
      <w:r>
        <w:rPr>
          <w:rtl/>
        </w:rPr>
        <w:t>השר מאיר שטרית:</w:t>
      </w:r>
    </w:p>
    <w:p w14:paraId="0E87F9DC" w14:textId="77777777" w:rsidR="00000000" w:rsidRDefault="00E84F3B">
      <w:pPr>
        <w:pStyle w:val="a"/>
        <w:rPr>
          <w:rtl/>
        </w:rPr>
      </w:pPr>
    </w:p>
    <w:p w14:paraId="11891337" w14:textId="77777777" w:rsidR="00000000" w:rsidRDefault="00E84F3B">
      <w:pPr>
        <w:pStyle w:val="a"/>
        <w:rPr>
          <w:rFonts w:hint="cs"/>
          <w:rtl/>
        </w:rPr>
      </w:pPr>
      <w:r>
        <w:rPr>
          <w:rFonts w:hint="cs"/>
          <w:rtl/>
        </w:rPr>
        <w:t xml:space="preserve">כן, מי שרוצה. זו מדינה חופשית. </w:t>
      </w:r>
    </w:p>
    <w:p w14:paraId="52B2D17D" w14:textId="77777777" w:rsidR="00000000" w:rsidRDefault="00E84F3B">
      <w:pPr>
        <w:pStyle w:val="a"/>
        <w:rPr>
          <w:rFonts w:hint="cs"/>
          <w:rtl/>
        </w:rPr>
      </w:pPr>
    </w:p>
    <w:p w14:paraId="311B7E34" w14:textId="77777777" w:rsidR="00000000" w:rsidRDefault="00E84F3B">
      <w:pPr>
        <w:pStyle w:val="a"/>
        <w:rPr>
          <w:rFonts w:hint="cs"/>
          <w:rtl/>
        </w:rPr>
      </w:pPr>
      <w:r>
        <w:rPr>
          <w:rFonts w:hint="cs"/>
          <w:rtl/>
        </w:rPr>
        <w:t xml:space="preserve">אדוני היושב-ראש, אני רוצה לומר לכם, אחרי הקיצוץ שנעשה בתקציב המדינה בתוכנית הכלכלית </w:t>
      </w:r>
      <w:r>
        <w:rPr>
          <w:rtl/>
        </w:rPr>
        <w:t>–</w:t>
      </w:r>
      <w:r>
        <w:rPr>
          <w:rFonts w:hint="cs"/>
          <w:rtl/>
        </w:rPr>
        <w:t xml:space="preserve"> קיצוץ של 10.5 מיליארדי שקל - עדיין אנחנו רצים בקצב גירעון שנתי של 32 מיליארד שקל. המשמעות של גירעון כזה הי</w:t>
      </w:r>
      <w:r>
        <w:rPr>
          <w:rFonts w:hint="cs"/>
          <w:rtl/>
        </w:rPr>
        <w:t xml:space="preserve">א, שבשביל לממן את הגירעון הזה השנה, כי אי-אפשר לקצץ עוד השנה, נצטרך לקחת הלוואה של עוד 32 מיליארד שקל. הריבית על ההלוואה הזאת לבד בשנה הבאה היא 3.2 מיליארדי שקל. הרי אם לא היתה ההלוואה, ב-3.2 מיליארדי שקל יכולתי לפתור את כל הבעיות שאתם מעלים. אנחנו משלמים </w:t>
      </w:r>
      <w:r>
        <w:rPr>
          <w:rFonts w:hint="cs"/>
          <w:rtl/>
        </w:rPr>
        <w:t xml:space="preserve">כבר השנה 93 מיליארד שקל החזר חובות.    </w:t>
      </w:r>
    </w:p>
    <w:p w14:paraId="06C569E9" w14:textId="77777777" w:rsidR="00000000" w:rsidRDefault="00E84F3B">
      <w:pPr>
        <w:pStyle w:val="a"/>
        <w:rPr>
          <w:rFonts w:hint="cs"/>
          <w:rtl/>
        </w:rPr>
      </w:pPr>
    </w:p>
    <w:p w14:paraId="5E7CBB07" w14:textId="77777777" w:rsidR="00000000" w:rsidRDefault="00E84F3B">
      <w:pPr>
        <w:pStyle w:val="a"/>
        <w:rPr>
          <w:rFonts w:hint="cs"/>
          <w:rtl/>
        </w:rPr>
      </w:pPr>
      <w:r>
        <w:rPr>
          <w:rFonts w:hint="cs"/>
          <w:rtl/>
        </w:rPr>
        <w:t>רבותי, תבינו. במשק שלנו אין למדינת ישראל יכולת לעמוד בקצב ההוצאות של הקצבאות האלה. אם אנחנו רוצים לתת עזרה למי שחלש, האנשים שמסוגלים לעבוד צריכים לחזור לעבודה. כל מה שאתם אומרים על עובדים זרים, אתם צודקים. אנחנו מוכ</w:t>
      </w:r>
      <w:r>
        <w:rPr>
          <w:rFonts w:hint="cs"/>
          <w:rtl/>
        </w:rPr>
        <w:t>רחים לשנות גישה ולומר לאנשים: רבותי, תעבדו. אגב, כשאמרנו לאמהות החד-הוריות תצאו לעבוד, זה לא מתוך רוע לב. התוכנית שהצגנו נועדה לעזור להן לעשות את זה.</w:t>
      </w:r>
    </w:p>
    <w:p w14:paraId="721FDBE6" w14:textId="77777777" w:rsidR="00000000" w:rsidRDefault="00E84F3B">
      <w:pPr>
        <w:pStyle w:val="a"/>
        <w:rPr>
          <w:rFonts w:hint="cs"/>
          <w:rtl/>
        </w:rPr>
      </w:pPr>
    </w:p>
    <w:p w14:paraId="4B43F706" w14:textId="77777777" w:rsidR="00000000" w:rsidRDefault="00E84F3B">
      <w:pPr>
        <w:pStyle w:val="a"/>
        <w:rPr>
          <w:rFonts w:hint="cs"/>
          <w:rtl/>
        </w:rPr>
      </w:pPr>
      <w:r>
        <w:rPr>
          <w:rFonts w:hint="cs"/>
          <w:rtl/>
        </w:rPr>
        <w:t>לכן אמרנו, אשה חד-הורית שתעבוד שנה שלמה תקבל 9,000 שקל מענק. אגב, זה כל הקיצוץ מהקצבה שלה אם היא עובדת עד</w:t>
      </w:r>
      <w:r>
        <w:rPr>
          <w:rFonts w:hint="cs"/>
          <w:rtl/>
        </w:rPr>
        <w:t xml:space="preserve"> 1,200 שקל. מחזירים לה את כל הכסף פלוס 100 שקל. אנחנו נשלם את הנסיעות שלהן למקומות העבודה. אנחנו מציעים לאמהות חד-הוריות שמשתלבות במקום העבודה אפשרויות נוספות, להחזיק את הילדים שלהן במעונות. אנחנו מציעים מענקים ללימודים אקדמיים לכל אמא חד-הורית, כי ראינו ש</w:t>
      </w:r>
      <w:r>
        <w:rPr>
          <w:rFonts w:hint="cs"/>
          <w:rtl/>
        </w:rPr>
        <w:t xml:space="preserve">מי שיש לו השכלה גבוהה, קל לו למצוא עבודה. אנחנו מציעים אפשרות לאמא חד-הורית - כל אחת שתרצה לפתוח עסק, הלוואה של 10,000 שקל כדי לעשות עסק פרטי משלה. הקמנו ועדה מיוחדת בראשות השופט קמא לעזור באמת במקרים הקשים. </w:t>
      </w:r>
    </w:p>
    <w:p w14:paraId="09686D63" w14:textId="77777777" w:rsidR="00000000" w:rsidRDefault="00E84F3B">
      <w:pPr>
        <w:pStyle w:val="a"/>
        <w:ind w:firstLine="0"/>
        <w:rPr>
          <w:rFonts w:hint="cs"/>
          <w:rtl/>
        </w:rPr>
      </w:pPr>
    </w:p>
    <w:p w14:paraId="06391808" w14:textId="77777777" w:rsidR="00000000" w:rsidRDefault="00E84F3B">
      <w:pPr>
        <w:pStyle w:val="a"/>
        <w:rPr>
          <w:rFonts w:hint="cs"/>
          <w:rtl/>
        </w:rPr>
      </w:pPr>
      <w:r>
        <w:rPr>
          <w:rFonts w:hint="cs"/>
          <w:rtl/>
        </w:rPr>
        <w:t>לכן, רבותי, אי-אפשר לבוא בטענות של רוע לב. אנח</w:t>
      </w:r>
      <w:r>
        <w:rPr>
          <w:rFonts w:hint="cs"/>
          <w:rtl/>
        </w:rPr>
        <w:t>נו עושים כל מה שאפשר להביא לכך שאמהות חד-הוריות אכן ישתלבו בעבודה. ראיתם שלקריאה שלנו ללכת לעבודה נענו הרבה מאוד אנשים שפונים מעל דפי העיתונות ודרך התקשורת, ומבקשים לשלב אמהות חד-הוריות ומבקשים אמהות לעבודה.</w:t>
      </w:r>
    </w:p>
    <w:p w14:paraId="575B8CB3" w14:textId="77777777" w:rsidR="00000000" w:rsidRDefault="00E84F3B">
      <w:pPr>
        <w:pStyle w:val="a"/>
        <w:ind w:firstLine="0"/>
        <w:rPr>
          <w:rFonts w:hint="cs"/>
          <w:rtl/>
        </w:rPr>
      </w:pPr>
    </w:p>
    <w:p w14:paraId="6E3185CB" w14:textId="77777777" w:rsidR="00000000" w:rsidRDefault="00E84F3B">
      <w:pPr>
        <w:pStyle w:val="a"/>
        <w:ind w:firstLine="0"/>
        <w:rPr>
          <w:rFonts w:hint="cs"/>
          <w:rtl/>
        </w:rPr>
      </w:pPr>
      <w:r>
        <w:rPr>
          <w:rFonts w:hint="cs"/>
          <w:rtl/>
        </w:rPr>
        <w:tab/>
        <w:t>רבותי, הגיע הזמן לומר את האמת. הנה, אדוני היוש</w:t>
      </w:r>
      <w:r>
        <w:rPr>
          <w:rFonts w:hint="cs"/>
          <w:rtl/>
        </w:rPr>
        <w:t>ב-ראש, תהיה אתה עדי - - -</w:t>
      </w:r>
    </w:p>
    <w:p w14:paraId="7CE6A39F" w14:textId="77777777" w:rsidR="00000000" w:rsidRDefault="00E84F3B">
      <w:pPr>
        <w:pStyle w:val="a"/>
        <w:ind w:firstLine="0"/>
        <w:rPr>
          <w:rFonts w:hint="cs"/>
          <w:rtl/>
        </w:rPr>
      </w:pPr>
    </w:p>
    <w:p w14:paraId="371FF3BD" w14:textId="77777777" w:rsidR="00000000" w:rsidRDefault="00E84F3B">
      <w:pPr>
        <w:pStyle w:val="ac"/>
        <w:rPr>
          <w:rtl/>
        </w:rPr>
      </w:pPr>
      <w:r>
        <w:rPr>
          <w:rFonts w:hint="eastAsia"/>
          <w:rtl/>
        </w:rPr>
        <w:t>ענבל</w:t>
      </w:r>
      <w:r>
        <w:rPr>
          <w:rtl/>
        </w:rPr>
        <w:t xml:space="preserve"> גבריאלי (הליכוד):</w:t>
      </w:r>
    </w:p>
    <w:p w14:paraId="5FD65F91" w14:textId="77777777" w:rsidR="00000000" w:rsidRDefault="00E84F3B">
      <w:pPr>
        <w:pStyle w:val="a"/>
        <w:rPr>
          <w:rFonts w:hint="cs"/>
          <w:rtl/>
        </w:rPr>
      </w:pPr>
    </w:p>
    <w:p w14:paraId="3E1D2993" w14:textId="77777777" w:rsidR="00000000" w:rsidRDefault="00E84F3B">
      <w:pPr>
        <w:pStyle w:val="a"/>
        <w:rPr>
          <w:rFonts w:hint="cs"/>
          <w:rtl/>
        </w:rPr>
      </w:pPr>
      <w:r>
        <w:rPr>
          <w:rFonts w:hint="cs"/>
          <w:rtl/>
        </w:rPr>
        <w:t>השר שטרית, מה קורה מחר בבוקר?</w:t>
      </w:r>
    </w:p>
    <w:p w14:paraId="7FD0B574" w14:textId="77777777" w:rsidR="00000000" w:rsidRDefault="00E84F3B">
      <w:pPr>
        <w:pStyle w:val="a"/>
        <w:rPr>
          <w:rFonts w:hint="cs"/>
          <w:rtl/>
        </w:rPr>
      </w:pPr>
    </w:p>
    <w:p w14:paraId="04CE272B" w14:textId="77777777" w:rsidR="00000000" w:rsidRDefault="00E84F3B">
      <w:pPr>
        <w:pStyle w:val="ad"/>
        <w:rPr>
          <w:rtl/>
        </w:rPr>
      </w:pPr>
      <w:r>
        <w:rPr>
          <w:rtl/>
        </w:rPr>
        <w:t>היו"ר ראובן ריבלין:</w:t>
      </w:r>
    </w:p>
    <w:p w14:paraId="73C15231" w14:textId="77777777" w:rsidR="00000000" w:rsidRDefault="00E84F3B">
      <w:pPr>
        <w:pStyle w:val="a"/>
        <w:rPr>
          <w:rtl/>
        </w:rPr>
      </w:pPr>
    </w:p>
    <w:p w14:paraId="5A7B1D22" w14:textId="77777777" w:rsidR="00000000" w:rsidRDefault="00E84F3B">
      <w:pPr>
        <w:pStyle w:val="a"/>
        <w:rPr>
          <w:rFonts w:hint="cs"/>
          <w:rtl/>
        </w:rPr>
      </w:pPr>
      <w:r>
        <w:rPr>
          <w:rFonts w:hint="cs"/>
          <w:rtl/>
        </w:rPr>
        <w:t>חברת הכנסת גבריאלי.</w:t>
      </w:r>
    </w:p>
    <w:p w14:paraId="40197A97" w14:textId="77777777" w:rsidR="00000000" w:rsidRDefault="00E84F3B">
      <w:pPr>
        <w:pStyle w:val="a"/>
        <w:rPr>
          <w:rFonts w:hint="cs"/>
          <w:rtl/>
        </w:rPr>
      </w:pPr>
    </w:p>
    <w:p w14:paraId="2C80D982" w14:textId="77777777" w:rsidR="00000000" w:rsidRDefault="00E84F3B">
      <w:pPr>
        <w:pStyle w:val="SpeakerCon"/>
        <w:rPr>
          <w:rtl/>
        </w:rPr>
      </w:pPr>
      <w:bookmarkStart w:id="532" w:name="FS000000478T16_07_2003_15_45_23"/>
      <w:bookmarkStart w:id="533" w:name="FS000000478T16_07_2003_15_45_32C"/>
      <w:bookmarkEnd w:id="532"/>
      <w:bookmarkEnd w:id="533"/>
      <w:r>
        <w:rPr>
          <w:rtl/>
        </w:rPr>
        <w:t>השר מאיר שטרית:</w:t>
      </w:r>
    </w:p>
    <w:p w14:paraId="66252438" w14:textId="77777777" w:rsidR="00000000" w:rsidRDefault="00E84F3B">
      <w:pPr>
        <w:pStyle w:val="a"/>
        <w:rPr>
          <w:rtl/>
        </w:rPr>
      </w:pPr>
    </w:p>
    <w:p w14:paraId="39EB69F0" w14:textId="77777777" w:rsidR="00000000" w:rsidRDefault="00E84F3B">
      <w:pPr>
        <w:pStyle w:val="a"/>
        <w:rPr>
          <w:rFonts w:hint="cs"/>
          <w:rtl/>
        </w:rPr>
      </w:pPr>
      <w:r>
        <w:rPr>
          <w:rFonts w:hint="cs"/>
          <w:rtl/>
        </w:rPr>
        <w:t>התוכניות האלה אושרו על-ידינו. משרד התעשייה והמסחר, שהוא אחראי לעבודה, בראשות המנכ"ל, פועל לביצוען של התוכניות האלה.</w:t>
      </w:r>
      <w:r>
        <w:rPr>
          <w:rFonts w:hint="cs"/>
          <w:rtl/>
        </w:rPr>
        <w:t xml:space="preserve"> אני מניח שבתוך זמן קצר יצא הכול לדרך.</w:t>
      </w:r>
    </w:p>
    <w:p w14:paraId="174BDDC1" w14:textId="77777777" w:rsidR="00000000" w:rsidRDefault="00E84F3B">
      <w:pPr>
        <w:pStyle w:val="a"/>
        <w:rPr>
          <w:rFonts w:hint="cs"/>
          <w:rtl/>
        </w:rPr>
      </w:pPr>
    </w:p>
    <w:p w14:paraId="5486E61E" w14:textId="77777777" w:rsidR="00000000" w:rsidRDefault="00E84F3B">
      <w:pPr>
        <w:pStyle w:val="a"/>
        <w:rPr>
          <w:rFonts w:hint="cs"/>
          <w:rtl/>
        </w:rPr>
      </w:pPr>
      <w:r>
        <w:rPr>
          <w:rFonts w:hint="cs"/>
          <w:rtl/>
        </w:rPr>
        <w:t>אדוני היושב-ראש, תהיה אתה עדי היום - - -</w:t>
      </w:r>
    </w:p>
    <w:p w14:paraId="5636DECB" w14:textId="77777777" w:rsidR="00000000" w:rsidRDefault="00E84F3B">
      <w:pPr>
        <w:pStyle w:val="a"/>
        <w:rPr>
          <w:rFonts w:hint="cs"/>
          <w:rtl/>
        </w:rPr>
      </w:pPr>
    </w:p>
    <w:p w14:paraId="120E000B" w14:textId="77777777" w:rsidR="00000000" w:rsidRDefault="00E84F3B">
      <w:pPr>
        <w:pStyle w:val="ac"/>
        <w:rPr>
          <w:rtl/>
        </w:rPr>
      </w:pPr>
      <w:r>
        <w:rPr>
          <w:rFonts w:hint="eastAsia"/>
          <w:rtl/>
        </w:rPr>
        <w:t>רן</w:t>
      </w:r>
      <w:r>
        <w:rPr>
          <w:rtl/>
        </w:rPr>
        <w:t xml:space="preserve"> כהן (מרצ):</w:t>
      </w:r>
    </w:p>
    <w:p w14:paraId="3E2467DC" w14:textId="77777777" w:rsidR="00000000" w:rsidRDefault="00E84F3B">
      <w:pPr>
        <w:pStyle w:val="a"/>
        <w:rPr>
          <w:rFonts w:hint="cs"/>
          <w:rtl/>
        </w:rPr>
      </w:pPr>
    </w:p>
    <w:p w14:paraId="15B12FCD" w14:textId="77777777" w:rsidR="00000000" w:rsidRDefault="00E84F3B">
      <w:pPr>
        <w:pStyle w:val="a"/>
        <w:rPr>
          <w:rFonts w:hint="cs"/>
          <w:rtl/>
        </w:rPr>
      </w:pPr>
      <w:r>
        <w:rPr>
          <w:rFonts w:hint="cs"/>
          <w:rtl/>
        </w:rPr>
        <w:t>תאמין לי, ישבתי על הכסא של אולמרט - - -</w:t>
      </w:r>
    </w:p>
    <w:p w14:paraId="49838CE3" w14:textId="77777777" w:rsidR="00000000" w:rsidRDefault="00E84F3B">
      <w:pPr>
        <w:pStyle w:val="a"/>
        <w:rPr>
          <w:rFonts w:hint="cs"/>
          <w:rtl/>
        </w:rPr>
      </w:pPr>
    </w:p>
    <w:p w14:paraId="56C0A9E5" w14:textId="77777777" w:rsidR="00000000" w:rsidRDefault="00E84F3B">
      <w:pPr>
        <w:pStyle w:val="ad"/>
        <w:rPr>
          <w:rtl/>
        </w:rPr>
      </w:pPr>
      <w:r>
        <w:rPr>
          <w:rtl/>
        </w:rPr>
        <w:t>היו"ר ראובן ריבלין:</w:t>
      </w:r>
    </w:p>
    <w:p w14:paraId="38429055" w14:textId="77777777" w:rsidR="00000000" w:rsidRDefault="00E84F3B">
      <w:pPr>
        <w:pStyle w:val="a"/>
        <w:rPr>
          <w:rtl/>
        </w:rPr>
      </w:pPr>
    </w:p>
    <w:p w14:paraId="6CA7D40F" w14:textId="77777777" w:rsidR="00000000" w:rsidRDefault="00E84F3B">
      <w:pPr>
        <w:pStyle w:val="a"/>
        <w:rPr>
          <w:rFonts w:hint="cs"/>
          <w:rtl/>
        </w:rPr>
      </w:pPr>
      <w:r>
        <w:rPr>
          <w:rFonts w:hint="cs"/>
          <w:rtl/>
        </w:rPr>
        <w:t>חבר הכנסת כהן, אני מייד נותן לך לדבר.</w:t>
      </w:r>
    </w:p>
    <w:p w14:paraId="7D7F32B7" w14:textId="77777777" w:rsidR="00000000" w:rsidRDefault="00E84F3B">
      <w:pPr>
        <w:pStyle w:val="a"/>
        <w:rPr>
          <w:rFonts w:hint="cs"/>
          <w:rtl/>
        </w:rPr>
      </w:pPr>
    </w:p>
    <w:p w14:paraId="13C98CA5" w14:textId="77777777" w:rsidR="00000000" w:rsidRDefault="00E84F3B">
      <w:pPr>
        <w:pStyle w:val="SpeakerCon"/>
        <w:rPr>
          <w:rtl/>
        </w:rPr>
      </w:pPr>
      <w:bookmarkStart w:id="534" w:name="FS000000478T16_07_2003_15_47_48C"/>
      <w:bookmarkEnd w:id="534"/>
      <w:r>
        <w:rPr>
          <w:rtl/>
        </w:rPr>
        <w:t>השר מאיר שטרית:</w:t>
      </w:r>
    </w:p>
    <w:p w14:paraId="36255AA7" w14:textId="77777777" w:rsidR="00000000" w:rsidRDefault="00E84F3B">
      <w:pPr>
        <w:pStyle w:val="a"/>
        <w:rPr>
          <w:rtl/>
        </w:rPr>
      </w:pPr>
    </w:p>
    <w:p w14:paraId="521381CC" w14:textId="77777777" w:rsidR="00000000" w:rsidRDefault="00E84F3B">
      <w:pPr>
        <w:pStyle w:val="a"/>
        <w:rPr>
          <w:rFonts w:hint="cs"/>
          <w:rtl/>
        </w:rPr>
      </w:pPr>
      <w:r>
        <w:rPr>
          <w:rFonts w:hint="cs"/>
          <w:rtl/>
        </w:rPr>
        <w:t xml:space="preserve">אדוני היושב-ראש, תהיה עדי היום. אני אומר </w:t>
      </w:r>
      <w:r>
        <w:rPr>
          <w:rFonts w:hint="cs"/>
          <w:rtl/>
        </w:rPr>
        <w:t>את הדברים האלה פה לפניך, לנוכח כולם, ללא חשש ופחד. אדוני היושב-ראש, הדרך שהלכנו בה, של המשך מתן קצבאות, תביא להרס החברה בישראל. רק הדרך הזאת, אם נלך בה, ו"נחליף ראש", ונגרום לכך שאנשים ישתלבו במעגל העבודה, גם אמהות חד-הוריות וגם מובטלים, אפילו זה לא נוח ול</w:t>
      </w:r>
      <w:r>
        <w:rPr>
          <w:rFonts w:hint="cs"/>
          <w:rtl/>
        </w:rPr>
        <w:t>א נעים - אנחנו נוכל לשנות את המצב הכלכלי במדינה, להביא לכך שתהיה צמיחה במשק והתוצר שלנו יגדל.</w:t>
      </w:r>
    </w:p>
    <w:p w14:paraId="516753BD" w14:textId="77777777" w:rsidR="00000000" w:rsidRDefault="00E84F3B">
      <w:pPr>
        <w:pStyle w:val="a"/>
        <w:rPr>
          <w:rFonts w:hint="cs"/>
          <w:rtl/>
        </w:rPr>
      </w:pPr>
    </w:p>
    <w:p w14:paraId="04045155" w14:textId="77777777" w:rsidR="00000000" w:rsidRDefault="00E84F3B">
      <w:pPr>
        <w:pStyle w:val="a"/>
        <w:rPr>
          <w:rFonts w:hint="cs"/>
          <w:rtl/>
        </w:rPr>
      </w:pPr>
      <w:r>
        <w:rPr>
          <w:rFonts w:hint="cs"/>
          <w:rtl/>
        </w:rPr>
        <w:t>זה לא סוד, אתם יודעים שבמדינת ישראל שיעור הגברים העובדים הוא 10% פחות מבאירופה ובמדינות ה-</w:t>
      </w:r>
      <w:r>
        <w:t>OECD</w:t>
      </w:r>
      <w:r>
        <w:rPr>
          <w:rFonts w:hint="cs"/>
          <w:rtl/>
        </w:rPr>
        <w:t>, ו-20% פחות מבארצות-הברית. אם רק 10% היו חוזרים לעבודה, לא משנה במ</w:t>
      </w:r>
      <w:r>
        <w:rPr>
          <w:rFonts w:hint="cs"/>
          <w:rtl/>
        </w:rPr>
        <w:t>ה, התוצר שלנו היה עולה כל שנה ב-22.5 מיליארד שקלים.</w:t>
      </w:r>
    </w:p>
    <w:p w14:paraId="34B0CAEC" w14:textId="77777777" w:rsidR="00000000" w:rsidRDefault="00E84F3B">
      <w:pPr>
        <w:pStyle w:val="a"/>
        <w:rPr>
          <w:rFonts w:hint="cs"/>
          <w:rtl/>
        </w:rPr>
      </w:pPr>
    </w:p>
    <w:p w14:paraId="7D659D8B" w14:textId="77777777" w:rsidR="00000000" w:rsidRDefault="00E84F3B">
      <w:pPr>
        <w:pStyle w:val="a"/>
        <w:rPr>
          <w:rFonts w:hint="cs"/>
          <w:rtl/>
        </w:rPr>
      </w:pPr>
      <w:r>
        <w:rPr>
          <w:rFonts w:hint="cs"/>
          <w:rtl/>
        </w:rPr>
        <w:t>לכן, אדוני היושב-ראש, עם כל הכבוד להצעות, אני חושב שאין מקום לחזרה לקצבאות. עם זאת, אין לי שום התנגדות לדיון בנושא הזה בוועדה. הציעו פה בוועדת הכספים - אין לי התנגדות לכך.</w:t>
      </w:r>
    </w:p>
    <w:p w14:paraId="3E59C738" w14:textId="77777777" w:rsidR="00000000" w:rsidRDefault="00E84F3B">
      <w:pPr>
        <w:pStyle w:val="a"/>
        <w:rPr>
          <w:rFonts w:hint="cs"/>
          <w:rtl/>
        </w:rPr>
      </w:pPr>
    </w:p>
    <w:p w14:paraId="153C9493" w14:textId="77777777" w:rsidR="00000000" w:rsidRDefault="00E84F3B">
      <w:pPr>
        <w:pStyle w:val="ac"/>
        <w:rPr>
          <w:rtl/>
        </w:rPr>
      </w:pPr>
      <w:r>
        <w:rPr>
          <w:rFonts w:hint="eastAsia"/>
          <w:rtl/>
        </w:rPr>
        <w:t>ענבל</w:t>
      </w:r>
      <w:r>
        <w:rPr>
          <w:rtl/>
        </w:rPr>
        <w:t xml:space="preserve"> גבריאלי (הליכוד):</w:t>
      </w:r>
    </w:p>
    <w:p w14:paraId="501C8E16" w14:textId="77777777" w:rsidR="00000000" w:rsidRDefault="00E84F3B">
      <w:pPr>
        <w:pStyle w:val="a"/>
        <w:rPr>
          <w:rFonts w:hint="cs"/>
          <w:rtl/>
        </w:rPr>
      </w:pPr>
    </w:p>
    <w:p w14:paraId="7283D527" w14:textId="77777777" w:rsidR="00000000" w:rsidRDefault="00E84F3B">
      <w:pPr>
        <w:pStyle w:val="a"/>
        <w:rPr>
          <w:rFonts w:hint="cs"/>
          <w:rtl/>
        </w:rPr>
      </w:pPr>
      <w:r>
        <w:rPr>
          <w:rFonts w:hint="cs"/>
          <w:rtl/>
        </w:rPr>
        <w:t>ועדת ה</w:t>
      </w:r>
      <w:r>
        <w:rPr>
          <w:rFonts w:hint="cs"/>
          <w:rtl/>
        </w:rPr>
        <w:t>כספים.</w:t>
      </w:r>
    </w:p>
    <w:p w14:paraId="46954057" w14:textId="77777777" w:rsidR="00000000" w:rsidRDefault="00E84F3B">
      <w:pPr>
        <w:pStyle w:val="a"/>
        <w:rPr>
          <w:rFonts w:hint="cs"/>
          <w:rtl/>
        </w:rPr>
      </w:pPr>
    </w:p>
    <w:p w14:paraId="66D21727" w14:textId="77777777" w:rsidR="00000000" w:rsidRDefault="00E84F3B">
      <w:pPr>
        <w:pStyle w:val="SpeakerCon"/>
        <w:rPr>
          <w:rtl/>
        </w:rPr>
      </w:pPr>
      <w:bookmarkStart w:id="535" w:name="FS000000478T16_07_2003_15_59_39C"/>
      <w:bookmarkEnd w:id="535"/>
      <w:r>
        <w:rPr>
          <w:rtl/>
        </w:rPr>
        <w:t>השר מאיר שטרית:</w:t>
      </w:r>
    </w:p>
    <w:p w14:paraId="24CF334C" w14:textId="77777777" w:rsidR="00000000" w:rsidRDefault="00E84F3B">
      <w:pPr>
        <w:pStyle w:val="a"/>
        <w:rPr>
          <w:rtl/>
        </w:rPr>
      </w:pPr>
    </w:p>
    <w:p w14:paraId="3BEFB550" w14:textId="77777777" w:rsidR="00000000" w:rsidRDefault="00E84F3B">
      <w:pPr>
        <w:pStyle w:val="a"/>
        <w:rPr>
          <w:rFonts w:hint="cs"/>
          <w:rtl/>
        </w:rPr>
      </w:pPr>
      <w:r>
        <w:rPr>
          <w:rFonts w:hint="cs"/>
          <w:rtl/>
        </w:rPr>
        <w:t>אין לי שום התנגדות לדיון. אני בעד.</w:t>
      </w:r>
    </w:p>
    <w:p w14:paraId="760B9B92" w14:textId="77777777" w:rsidR="00000000" w:rsidRDefault="00E84F3B">
      <w:pPr>
        <w:pStyle w:val="a"/>
        <w:rPr>
          <w:rFonts w:hint="cs"/>
          <w:rtl/>
        </w:rPr>
      </w:pPr>
    </w:p>
    <w:p w14:paraId="365C2441" w14:textId="77777777" w:rsidR="00000000" w:rsidRDefault="00E84F3B">
      <w:pPr>
        <w:pStyle w:val="ac"/>
        <w:rPr>
          <w:rtl/>
        </w:rPr>
      </w:pPr>
      <w:r>
        <w:rPr>
          <w:rFonts w:hint="eastAsia"/>
          <w:rtl/>
        </w:rPr>
        <w:t>דוד</w:t>
      </w:r>
      <w:r>
        <w:rPr>
          <w:rtl/>
        </w:rPr>
        <w:t xml:space="preserve"> טל (עם אחד):</w:t>
      </w:r>
    </w:p>
    <w:p w14:paraId="07E7A0F7" w14:textId="77777777" w:rsidR="00000000" w:rsidRDefault="00E84F3B">
      <w:pPr>
        <w:pStyle w:val="a"/>
        <w:rPr>
          <w:rFonts w:hint="cs"/>
          <w:rtl/>
        </w:rPr>
      </w:pPr>
    </w:p>
    <w:p w14:paraId="5C16E4EB" w14:textId="77777777" w:rsidR="00000000" w:rsidRDefault="00E84F3B">
      <w:pPr>
        <w:pStyle w:val="a"/>
        <w:rPr>
          <w:rFonts w:hint="cs"/>
          <w:rtl/>
        </w:rPr>
      </w:pPr>
      <w:r>
        <w:rPr>
          <w:rFonts w:hint="cs"/>
          <w:rtl/>
        </w:rPr>
        <w:t>ועדת העבודה והרווחה.</w:t>
      </w:r>
    </w:p>
    <w:p w14:paraId="7558E642" w14:textId="77777777" w:rsidR="00000000" w:rsidRDefault="00E84F3B">
      <w:pPr>
        <w:pStyle w:val="a"/>
        <w:rPr>
          <w:rFonts w:hint="cs"/>
          <w:rtl/>
        </w:rPr>
      </w:pPr>
    </w:p>
    <w:p w14:paraId="6E86587A" w14:textId="77777777" w:rsidR="00000000" w:rsidRDefault="00E84F3B">
      <w:pPr>
        <w:pStyle w:val="ad"/>
        <w:rPr>
          <w:rtl/>
        </w:rPr>
      </w:pPr>
      <w:r>
        <w:rPr>
          <w:rtl/>
        </w:rPr>
        <w:t>היו"ר ראובן ריבלין:</w:t>
      </w:r>
    </w:p>
    <w:p w14:paraId="32FD2CBE" w14:textId="77777777" w:rsidR="00000000" w:rsidRDefault="00E84F3B">
      <w:pPr>
        <w:pStyle w:val="a"/>
        <w:rPr>
          <w:rtl/>
        </w:rPr>
      </w:pPr>
    </w:p>
    <w:p w14:paraId="35AA4892" w14:textId="77777777" w:rsidR="00000000" w:rsidRDefault="00E84F3B">
      <w:pPr>
        <w:pStyle w:val="a"/>
        <w:rPr>
          <w:rFonts w:hint="cs"/>
          <w:rtl/>
        </w:rPr>
      </w:pPr>
      <w:r>
        <w:rPr>
          <w:rFonts w:hint="cs"/>
          <w:rtl/>
        </w:rPr>
        <w:t>ועדת הכנסת תחליט.</w:t>
      </w:r>
    </w:p>
    <w:p w14:paraId="60AED0D2" w14:textId="77777777" w:rsidR="00000000" w:rsidRDefault="00E84F3B">
      <w:pPr>
        <w:pStyle w:val="a"/>
        <w:rPr>
          <w:rFonts w:hint="cs"/>
          <w:rtl/>
        </w:rPr>
      </w:pPr>
    </w:p>
    <w:p w14:paraId="2D8DE294" w14:textId="77777777" w:rsidR="00000000" w:rsidRDefault="00E84F3B">
      <w:pPr>
        <w:pStyle w:val="ac"/>
        <w:rPr>
          <w:rtl/>
        </w:rPr>
      </w:pPr>
      <w:r>
        <w:rPr>
          <w:rFonts w:hint="eastAsia"/>
          <w:rtl/>
        </w:rPr>
        <w:t>אתי</w:t>
      </w:r>
      <w:r>
        <w:rPr>
          <w:rtl/>
        </w:rPr>
        <w:t xml:space="preserve"> לבני (שינוי):</w:t>
      </w:r>
    </w:p>
    <w:p w14:paraId="373A1CE3" w14:textId="77777777" w:rsidR="00000000" w:rsidRDefault="00E84F3B">
      <w:pPr>
        <w:pStyle w:val="a"/>
        <w:rPr>
          <w:rFonts w:hint="cs"/>
          <w:rtl/>
        </w:rPr>
      </w:pPr>
    </w:p>
    <w:p w14:paraId="4B72F121" w14:textId="77777777" w:rsidR="00000000" w:rsidRDefault="00E84F3B">
      <w:pPr>
        <w:pStyle w:val="a"/>
        <w:rPr>
          <w:rFonts w:hint="cs"/>
          <w:rtl/>
        </w:rPr>
      </w:pPr>
      <w:r>
        <w:rPr>
          <w:rFonts w:hint="cs"/>
          <w:rtl/>
        </w:rPr>
        <w:t>הוועדה למעמד האשה.</w:t>
      </w:r>
    </w:p>
    <w:p w14:paraId="13994F77" w14:textId="77777777" w:rsidR="00000000" w:rsidRDefault="00E84F3B">
      <w:pPr>
        <w:pStyle w:val="a"/>
        <w:rPr>
          <w:rFonts w:hint="cs"/>
          <w:rtl/>
        </w:rPr>
      </w:pPr>
    </w:p>
    <w:p w14:paraId="7B8A3EDA" w14:textId="77777777" w:rsidR="00000000" w:rsidRDefault="00E84F3B">
      <w:pPr>
        <w:pStyle w:val="ad"/>
        <w:rPr>
          <w:rtl/>
        </w:rPr>
      </w:pPr>
      <w:r>
        <w:rPr>
          <w:rtl/>
        </w:rPr>
        <w:t>היו"ר ראובן ריבלין:</w:t>
      </w:r>
    </w:p>
    <w:p w14:paraId="019A1B00" w14:textId="77777777" w:rsidR="00000000" w:rsidRDefault="00E84F3B">
      <w:pPr>
        <w:pStyle w:val="a"/>
        <w:rPr>
          <w:rtl/>
        </w:rPr>
      </w:pPr>
    </w:p>
    <w:p w14:paraId="100A6E66" w14:textId="77777777" w:rsidR="00000000" w:rsidRDefault="00E84F3B">
      <w:pPr>
        <w:pStyle w:val="a"/>
        <w:rPr>
          <w:rFonts w:hint="cs"/>
          <w:rtl/>
        </w:rPr>
      </w:pPr>
      <w:r>
        <w:rPr>
          <w:rFonts w:hint="cs"/>
          <w:rtl/>
        </w:rPr>
        <w:t>שמענו. תודה רבה. יש יותר מהצעה אחת, וועדת הכנסת תחליט.</w:t>
      </w:r>
    </w:p>
    <w:p w14:paraId="7B39F6A6" w14:textId="77777777" w:rsidR="00000000" w:rsidRDefault="00E84F3B">
      <w:pPr>
        <w:pStyle w:val="ac"/>
        <w:rPr>
          <w:rFonts w:hint="cs"/>
          <w:b w:val="0"/>
          <w:bCs w:val="0"/>
          <w:u w:val="none"/>
          <w:rtl/>
        </w:rPr>
      </w:pPr>
    </w:p>
    <w:p w14:paraId="79B84177" w14:textId="77777777" w:rsidR="00000000" w:rsidRDefault="00E84F3B">
      <w:pPr>
        <w:pStyle w:val="a"/>
        <w:rPr>
          <w:rFonts w:hint="cs"/>
          <w:rtl/>
        </w:rPr>
      </w:pPr>
      <w:r>
        <w:rPr>
          <w:rFonts w:hint="cs"/>
          <w:rtl/>
        </w:rPr>
        <w:t xml:space="preserve">חברי הכנסת, כרגע לא נמצאות ביציע הנשים שלא שמעו אתכם קודם, אבל בכל זאת, אני לא חוזר בי מהבטחתי. כל מי מהנוכחים שרוצה לומר איזו מלה, במסגרת של דקה, אני מאפשר לו. הראשון </w:t>
      </w:r>
      <w:r>
        <w:rPr>
          <w:rtl/>
        </w:rPr>
        <w:t>–</w:t>
      </w:r>
      <w:r>
        <w:rPr>
          <w:rFonts w:hint="cs"/>
          <w:rtl/>
        </w:rPr>
        <w:t xml:space="preserve"> חבר הכנסת רן כהן. לאחר מכן - חבר הכנסת מח'ול.</w:t>
      </w:r>
    </w:p>
    <w:p w14:paraId="2CB45DE7" w14:textId="77777777" w:rsidR="00000000" w:rsidRDefault="00E84F3B">
      <w:pPr>
        <w:pStyle w:val="a"/>
        <w:rPr>
          <w:rFonts w:hint="cs"/>
          <w:rtl/>
        </w:rPr>
      </w:pPr>
    </w:p>
    <w:p w14:paraId="1E834182" w14:textId="77777777" w:rsidR="00000000" w:rsidRDefault="00E84F3B">
      <w:pPr>
        <w:pStyle w:val="Speaker"/>
        <w:rPr>
          <w:rtl/>
        </w:rPr>
      </w:pPr>
      <w:bookmarkStart w:id="536" w:name="FS000000507T16_07_2003_16_02_32"/>
      <w:bookmarkStart w:id="537" w:name="_Toc46538660"/>
      <w:bookmarkStart w:id="538" w:name="_Toc49055390"/>
      <w:bookmarkEnd w:id="536"/>
      <w:r>
        <w:rPr>
          <w:rFonts w:hint="eastAsia"/>
          <w:rtl/>
        </w:rPr>
        <w:t>רן</w:t>
      </w:r>
      <w:r>
        <w:rPr>
          <w:rtl/>
        </w:rPr>
        <w:t xml:space="preserve"> כהן (מרצ):</w:t>
      </w:r>
      <w:bookmarkEnd w:id="537"/>
      <w:bookmarkEnd w:id="538"/>
    </w:p>
    <w:p w14:paraId="2C74E2DB" w14:textId="77777777" w:rsidR="00000000" w:rsidRDefault="00E84F3B">
      <w:pPr>
        <w:pStyle w:val="a"/>
        <w:rPr>
          <w:rFonts w:hint="cs"/>
          <w:rtl/>
        </w:rPr>
      </w:pPr>
    </w:p>
    <w:p w14:paraId="1B2FC21A" w14:textId="77777777" w:rsidR="00000000" w:rsidRDefault="00E84F3B">
      <w:pPr>
        <w:pStyle w:val="a"/>
        <w:rPr>
          <w:rFonts w:hint="cs"/>
          <w:rtl/>
        </w:rPr>
      </w:pPr>
      <w:r>
        <w:rPr>
          <w:rFonts w:hint="cs"/>
          <w:rtl/>
        </w:rPr>
        <w:t xml:space="preserve">השר שטרית, אני מבקש את </w:t>
      </w:r>
      <w:r>
        <w:rPr>
          <w:rFonts w:hint="cs"/>
          <w:rtl/>
        </w:rPr>
        <w:t>תשומת לבך ממש ל-60 שניות. ישבתי על הכיסא של אהוד אולמרט. ליצור את מקומות העבודה הללו, המינימום שבמינימום זה בין שישה ל-12 חודשים, זאת אומרת, אין לכם פתרון לתקופת הביניים.</w:t>
      </w:r>
    </w:p>
    <w:p w14:paraId="1236316C" w14:textId="77777777" w:rsidR="00000000" w:rsidRDefault="00E84F3B">
      <w:pPr>
        <w:pStyle w:val="a"/>
        <w:rPr>
          <w:rFonts w:hint="cs"/>
          <w:rtl/>
        </w:rPr>
      </w:pPr>
    </w:p>
    <w:p w14:paraId="4412A4C5" w14:textId="77777777" w:rsidR="00000000" w:rsidRDefault="00E84F3B">
      <w:pPr>
        <w:pStyle w:val="a"/>
        <w:rPr>
          <w:rFonts w:hint="cs"/>
          <w:rtl/>
        </w:rPr>
      </w:pPr>
      <w:r>
        <w:rPr>
          <w:rFonts w:hint="cs"/>
          <w:rtl/>
        </w:rPr>
        <w:t>אמרת דבר מאוד צודק, הקצבאות לא יוציאו ממעגל העוני. זה נכון, רק עבודה תוציא ממעגל העו</w:t>
      </w:r>
      <w:r>
        <w:rPr>
          <w:rFonts w:hint="cs"/>
          <w:rtl/>
        </w:rPr>
        <w:t>ני. אבל בלי הקצבאות נופלים למעגל הרעב והמצוקה. כלומר, צריכה להיות איזו סינכרוניזציה בין הורדת הקצבאות ליצירת מקומות עבודה ותעסוקה והעלאת השכר.</w:t>
      </w:r>
    </w:p>
    <w:p w14:paraId="1A47FDAC" w14:textId="77777777" w:rsidR="00000000" w:rsidRDefault="00E84F3B">
      <w:pPr>
        <w:pStyle w:val="a"/>
        <w:rPr>
          <w:rFonts w:hint="cs"/>
          <w:rtl/>
        </w:rPr>
      </w:pPr>
    </w:p>
    <w:p w14:paraId="56DB7CBC" w14:textId="77777777" w:rsidR="00000000" w:rsidRDefault="00E84F3B">
      <w:pPr>
        <w:pStyle w:val="a"/>
        <w:rPr>
          <w:rFonts w:hint="cs"/>
          <w:rtl/>
        </w:rPr>
      </w:pPr>
      <w:r>
        <w:rPr>
          <w:rFonts w:hint="cs"/>
          <w:rtl/>
        </w:rPr>
        <w:t>אני ממש מבקש ממך: אל תיצרו מצב שאתם מסיתים נגד האמהות. חייהן נוראים, הן עוברות גיהינום. אתם מציגים אותן כאילו הן</w:t>
      </w:r>
      <w:r>
        <w:rPr>
          <w:rFonts w:hint="cs"/>
          <w:rtl/>
        </w:rPr>
        <w:t xml:space="preserve"> לא נורמליות שהלכו 200 ק"מ ממצפה-רמון ומחצור-הגלילית. הן מייצגות מצוקה נוראה ואיומה ואמיתית. תנו פתרון. אלוהים, תנו פתרון.</w:t>
      </w:r>
    </w:p>
    <w:p w14:paraId="3D4D1C8D" w14:textId="77777777" w:rsidR="00000000" w:rsidRDefault="00E84F3B">
      <w:pPr>
        <w:pStyle w:val="a"/>
        <w:rPr>
          <w:rFonts w:hint="cs"/>
          <w:rtl/>
        </w:rPr>
      </w:pPr>
    </w:p>
    <w:p w14:paraId="524D2869" w14:textId="77777777" w:rsidR="00000000" w:rsidRDefault="00E84F3B">
      <w:pPr>
        <w:pStyle w:val="ad"/>
        <w:rPr>
          <w:rtl/>
        </w:rPr>
      </w:pPr>
      <w:r>
        <w:rPr>
          <w:rtl/>
        </w:rPr>
        <w:t>היו"ר ראובן ריבלין:</w:t>
      </w:r>
    </w:p>
    <w:p w14:paraId="75142027" w14:textId="77777777" w:rsidR="00000000" w:rsidRDefault="00E84F3B">
      <w:pPr>
        <w:pStyle w:val="a"/>
        <w:rPr>
          <w:rtl/>
        </w:rPr>
      </w:pPr>
    </w:p>
    <w:p w14:paraId="20227A78" w14:textId="77777777" w:rsidR="00000000" w:rsidRDefault="00E84F3B">
      <w:pPr>
        <w:pStyle w:val="a"/>
        <w:rPr>
          <w:rFonts w:hint="cs"/>
          <w:rtl/>
        </w:rPr>
      </w:pPr>
      <w:r>
        <w:rPr>
          <w:rFonts w:hint="cs"/>
          <w:rtl/>
        </w:rPr>
        <w:t>תודה לחבר הכנסת רן כהן. חבר הכנסת עסאם מח'ול.</w:t>
      </w:r>
    </w:p>
    <w:p w14:paraId="65C122A3" w14:textId="77777777" w:rsidR="00000000" w:rsidRDefault="00E84F3B">
      <w:pPr>
        <w:pStyle w:val="a"/>
        <w:rPr>
          <w:rFonts w:hint="cs"/>
          <w:rtl/>
        </w:rPr>
      </w:pPr>
    </w:p>
    <w:p w14:paraId="3D5AA746" w14:textId="77777777" w:rsidR="00000000" w:rsidRDefault="00E84F3B">
      <w:pPr>
        <w:pStyle w:val="Speaker"/>
        <w:rPr>
          <w:rtl/>
        </w:rPr>
      </w:pPr>
      <w:bookmarkStart w:id="539" w:name="FS000000542T16_07_2003_16_05_57"/>
      <w:bookmarkStart w:id="540" w:name="_Toc46538661"/>
      <w:bookmarkStart w:id="541" w:name="_Toc49055391"/>
      <w:bookmarkEnd w:id="539"/>
      <w:r>
        <w:rPr>
          <w:rFonts w:hint="eastAsia"/>
          <w:rtl/>
        </w:rPr>
        <w:t>עסאם</w:t>
      </w:r>
      <w:r>
        <w:rPr>
          <w:rtl/>
        </w:rPr>
        <w:t xml:space="preserve"> מח'ול (חד"ש-תע"ל):</w:t>
      </w:r>
      <w:bookmarkEnd w:id="540"/>
      <w:bookmarkEnd w:id="541"/>
    </w:p>
    <w:p w14:paraId="59CFFD06" w14:textId="77777777" w:rsidR="00000000" w:rsidRDefault="00E84F3B">
      <w:pPr>
        <w:pStyle w:val="a"/>
        <w:rPr>
          <w:rFonts w:hint="cs"/>
          <w:rtl/>
        </w:rPr>
      </w:pPr>
    </w:p>
    <w:p w14:paraId="1B2AABCB" w14:textId="77777777" w:rsidR="00000000" w:rsidRDefault="00E84F3B">
      <w:pPr>
        <w:pStyle w:val="a"/>
        <w:rPr>
          <w:rFonts w:hint="cs"/>
          <w:rtl/>
        </w:rPr>
      </w:pPr>
      <w:r>
        <w:rPr>
          <w:rFonts w:hint="cs"/>
          <w:rtl/>
        </w:rPr>
        <w:t>אדוני היושב-ראש, חבל שהשר מעמיד את הדבר</w:t>
      </w:r>
      <w:r>
        <w:rPr>
          <w:rFonts w:hint="cs"/>
          <w:rtl/>
        </w:rPr>
        <w:t>ים על הראש, כאילו העוני הוא התשובה לקצבאות ולא הקצבאות הן התשובה לעוני. צריך לדעת ש-50% מבין המשפחות החד-הוריות הן משפחות עניות, אבל עם זאת, 43% מהעניים, על-פי הסקר האחרון משלשום, עובדים. זאת אומרת, שלא מכיוון שהן לא עובדות, או הם לא עובדים, יש עוני; מכיוו</w:t>
      </w:r>
      <w:r>
        <w:rPr>
          <w:rFonts w:hint="cs"/>
          <w:rtl/>
        </w:rPr>
        <w:t xml:space="preserve">ן שיש עוני, יש צורך בקצבאות. </w:t>
      </w:r>
    </w:p>
    <w:p w14:paraId="4F0D51B4" w14:textId="77777777" w:rsidR="00000000" w:rsidRDefault="00E84F3B">
      <w:pPr>
        <w:pStyle w:val="a"/>
        <w:rPr>
          <w:rFonts w:hint="cs"/>
          <w:rtl/>
        </w:rPr>
      </w:pPr>
    </w:p>
    <w:p w14:paraId="4D0440C1" w14:textId="77777777" w:rsidR="00000000" w:rsidRDefault="00E84F3B">
      <w:pPr>
        <w:pStyle w:val="a"/>
        <w:rPr>
          <w:rFonts w:hint="cs"/>
          <w:rtl/>
        </w:rPr>
      </w:pPr>
      <w:r>
        <w:rPr>
          <w:rFonts w:hint="cs"/>
          <w:rtl/>
        </w:rPr>
        <w:t>למה עובדים ונשארים עניים? מכיוון שאותה תפיסת עולם שמייצג שר האוצר היום היא דאגה להביא עובדים זרים, כדי להוזיל את העבודה למעסיקים ולבעלי ההון וכדי לפגוע בתנאי העבודה. גם אם הן יקבלו עבודה, כפי שמציעים להן, זו תהיה עבודה בעיניי</w:t>
      </w:r>
      <w:r>
        <w:rPr>
          <w:rFonts w:hint="cs"/>
          <w:rtl/>
        </w:rPr>
        <w:t>ם, שתנציח את העוני שלהן ולא תוציא אותן ממנו.</w:t>
      </w:r>
    </w:p>
    <w:p w14:paraId="37350833" w14:textId="77777777" w:rsidR="00000000" w:rsidRDefault="00E84F3B">
      <w:pPr>
        <w:pStyle w:val="a"/>
        <w:rPr>
          <w:rFonts w:hint="cs"/>
          <w:rtl/>
        </w:rPr>
      </w:pPr>
    </w:p>
    <w:p w14:paraId="08886F70" w14:textId="77777777" w:rsidR="00000000" w:rsidRDefault="00E84F3B">
      <w:pPr>
        <w:pStyle w:val="a"/>
        <w:rPr>
          <w:rFonts w:hint="cs"/>
          <w:rtl/>
        </w:rPr>
      </w:pPr>
      <w:r>
        <w:rPr>
          <w:rFonts w:hint="cs"/>
          <w:rtl/>
        </w:rPr>
        <w:t xml:space="preserve">עד לפני שבוע קראו לשכבות האלה שכבות חלשות. ויקי קנפו הפכה אותן לשכבות חזקות שצועדות. ואני קורא מכאן לכל הנשים החד-הוריות, לכל העניים, לכל הקורבנות של המדיניות הזאת להתחיל לצעוד - צועד אחרי צועדת אחרי צועד אחרי </w:t>
      </w:r>
      <w:r>
        <w:rPr>
          <w:rFonts w:hint="cs"/>
          <w:rtl/>
        </w:rPr>
        <w:t>צועדת, עד שהממשלה הזאת תיפול ועד שהמדיניות הזאת תיפול.</w:t>
      </w:r>
    </w:p>
    <w:p w14:paraId="7527C62B" w14:textId="77777777" w:rsidR="00000000" w:rsidRDefault="00E84F3B">
      <w:pPr>
        <w:pStyle w:val="a"/>
        <w:rPr>
          <w:rFonts w:hint="cs"/>
          <w:rtl/>
        </w:rPr>
      </w:pPr>
    </w:p>
    <w:p w14:paraId="11EA5F74" w14:textId="77777777" w:rsidR="00000000" w:rsidRDefault="00E84F3B">
      <w:pPr>
        <w:pStyle w:val="ad"/>
        <w:rPr>
          <w:rtl/>
        </w:rPr>
      </w:pPr>
      <w:r>
        <w:rPr>
          <w:rtl/>
        </w:rPr>
        <w:t>היו"ר ראובן ריבלין:</w:t>
      </w:r>
    </w:p>
    <w:p w14:paraId="675C941E" w14:textId="77777777" w:rsidR="00000000" w:rsidRDefault="00E84F3B">
      <w:pPr>
        <w:pStyle w:val="a"/>
        <w:rPr>
          <w:rtl/>
        </w:rPr>
      </w:pPr>
    </w:p>
    <w:p w14:paraId="65AB3ED4" w14:textId="77777777" w:rsidR="00000000" w:rsidRDefault="00E84F3B">
      <w:pPr>
        <w:pStyle w:val="a"/>
        <w:rPr>
          <w:rFonts w:hint="cs"/>
          <w:rtl/>
        </w:rPr>
      </w:pPr>
      <w:r>
        <w:rPr>
          <w:rFonts w:hint="cs"/>
          <w:rtl/>
        </w:rPr>
        <w:t>חבר הכנסת זחאלקה, אתה רוצה לומר משהו? בבקשה.</w:t>
      </w:r>
    </w:p>
    <w:p w14:paraId="7596357C" w14:textId="77777777" w:rsidR="00000000" w:rsidRDefault="00E84F3B">
      <w:pPr>
        <w:pStyle w:val="a"/>
        <w:rPr>
          <w:rFonts w:hint="cs"/>
          <w:rtl/>
        </w:rPr>
      </w:pPr>
    </w:p>
    <w:p w14:paraId="1E8EDA86" w14:textId="77777777" w:rsidR="00000000" w:rsidRDefault="00E84F3B">
      <w:pPr>
        <w:pStyle w:val="Speaker"/>
        <w:rPr>
          <w:rtl/>
        </w:rPr>
      </w:pPr>
      <w:bookmarkStart w:id="542" w:name="FS000001061T16_07_2003_16_10_58"/>
      <w:bookmarkStart w:id="543" w:name="_Toc46538662"/>
      <w:bookmarkStart w:id="544" w:name="_Toc49055392"/>
      <w:bookmarkEnd w:id="542"/>
      <w:r>
        <w:rPr>
          <w:rFonts w:hint="eastAsia"/>
          <w:rtl/>
        </w:rPr>
        <w:t>ג</w:t>
      </w:r>
      <w:r>
        <w:rPr>
          <w:rtl/>
        </w:rPr>
        <w:t>'מאל זחאלקה (בל"ד):</w:t>
      </w:r>
      <w:bookmarkEnd w:id="543"/>
      <w:bookmarkEnd w:id="544"/>
    </w:p>
    <w:p w14:paraId="6961FF8C" w14:textId="77777777" w:rsidR="00000000" w:rsidRDefault="00E84F3B">
      <w:pPr>
        <w:pStyle w:val="a"/>
        <w:rPr>
          <w:rFonts w:hint="cs"/>
          <w:rtl/>
        </w:rPr>
      </w:pPr>
    </w:p>
    <w:p w14:paraId="6F9598E4" w14:textId="77777777" w:rsidR="00000000" w:rsidRDefault="00E84F3B">
      <w:pPr>
        <w:pStyle w:val="a"/>
        <w:rPr>
          <w:rFonts w:hint="cs"/>
          <w:rtl/>
        </w:rPr>
      </w:pPr>
      <w:r>
        <w:rPr>
          <w:rFonts w:hint="cs"/>
          <w:rtl/>
        </w:rPr>
        <w:t>אדוני היושב-ראש, אני רוצה לציין שהקיצוץ בהשלמת הכנסה גדול אף יותר מהקיצוץ בהבטחת הכנסה. כלומר, לאנשים עובדים, ש</w:t>
      </w:r>
      <w:r>
        <w:rPr>
          <w:rFonts w:hint="cs"/>
          <w:rtl/>
        </w:rPr>
        <w:t>מקבלים השלמת הכנסה, יש קיצוץ עוד יותר גדול באחוזים. כאן אין עידוד לעבודה. בסופו של דבר המדיניות הזאת מחזירה את האנשים לא לעבוד, כי אתם לא מעודדים אנשים לעבוד.</w:t>
      </w:r>
    </w:p>
    <w:p w14:paraId="59174668" w14:textId="77777777" w:rsidR="00000000" w:rsidRDefault="00E84F3B">
      <w:pPr>
        <w:pStyle w:val="a"/>
        <w:rPr>
          <w:rFonts w:hint="cs"/>
          <w:rtl/>
        </w:rPr>
      </w:pPr>
    </w:p>
    <w:p w14:paraId="6CF4ED0E" w14:textId="77777777" w:rsidR="00000000" w:rsidRDefault="00E84F3B">
      <w:pPr>
        <w:pStyle w:val="a"/>
        <w:rPr>
          <w:rFonts w:hint="cs"/>
          <w:rtl/>
        </w:rPr>
      </w:pPr>
      <w:r>
        <w:rPr>
          <w:rFonts w:hint="cs"/>
          <w:rtl/>
        </w:rPr>
        <w:t xml:space="preserve">אי-אפשר לעשות מקצה שיפורים באחיזת עיניים. הצעתי שמר נתניהו יקבל את פרס ישראל באחיזת עיניים. הוא </w:t>
      </w:r>
      <w:r>
        <w:rPr>
          <w:rFonts w:hint="cs"/>
          <w:rtl/>
        </w:rPr>
        <w:t>הטעה את הציבור. משרד האוצר לא הביא נתונים על ההשלכות המעשיות של התוכנית הכלכלית. הצליחו להעביר אותה במסע תעמולה חסר תקדים. עכשיו התעמולה מתאדה ואנשים נשארים עם הסבל, עם העוני, עם הכאב, והזעם מתפרץ.</w:t>
      </w:r>
    </w:p>
    <w:p w14:paraId="0B3713CC" w14:textId="77777777" w:rsidR="00000000" w:rsidRDefault="00E84F3B">
      <w:pPr>
        <w:pStyle w:val="a"/>
        <w:rPr>
          <w:rFonts w:hint="cs"/>
          <w:rtl/>
        </w:rPr>
      </w:pPr>
    </w:p>
    <w:p w14:paraId="5AFF2730" w14:textId="77777777" w:rsidR="00000000" w:rsidRDefault="00E84F3B">
      <w:pPr>
        <w:pStyle w:val="ad"/>
        <w:rPr>
          <w:rtl/>
        </w:rPr>
      </w:pPr>
      <w:r>
        <w:rPr>
          <w:rtl/>
        </w:rPr>
        <w:t>היו"ר משה כחלון:</w:t>
      </w:r>
    </w:p>
    <w:p w14:paraId="098F517B" w14:textId="77777777" w:rsidR="00000000" w:rsidRDefault="00E84F3B">
      <w:pPr>
        <w:pStyle w:val="a"/>
        <w:rPr>
          <w:rFonts w:hint="cs"/>
          <w:rtl/>
        </w:rPr>
      </w:pPr>
    </w:p>
    <w:p w14:paraId="5A358485" w14:textId="77777777" w:rsidR="00000000" w:rsidRDefault="00E84F3B">
      <w:pPr>
        <w:pStyle w:val="a"/>
        <w:rPr>
          <w:rFonts w:hint="cs"/>
          <w:rtl/>
        </w:rPr>
      </w:pPr>
      <w:r>
        <w:rPr>
          <w:rFonts w:hint="cs"/>
          <w:rtl/>
        </w:rPr>
        <w:t>תודה רבה, חבר הכנסת זחאלקה.</w:t>
      </w:r>
    </w:p>
    <w:p w14:paraId="5229BBEE" w14:textId="77777777" w:rsidR="00000000" w:rsidRDefault="00E84F3B">
      <w:pPr>
        <w:pStyle w:val="a"/>
        <w:rPr>
          <w:rFonts w:hint="cs"/>
          <w:rtl/>
        </w:rPr>
      </w:pPr>
    </w:p>
    <w:p w14:paraId="261B7C98" w14:textId="77777777" w:rsidR="00000000" w:rsidRDefault="00E84F3B">
      <w:pPr>
        <w:pStyle w:val="SpeakerCon"/>
        <w:rPr>
          <w:rtl/>
        </w:rPr>
      </w:pPr>
      <w:bookmarkStart w:id="545" w:name="FS000001061T16_07_2003_16_14_12C"/>
      <w:bookmarkEnd w:id="545"/>
      <w:r>
        <w:rPr>
          <w:rtl/>
        </w:rPr>
        <w:t>ג'מאל זחאל</w:t>
      </w:r>
      <w:r>
        <w:rPr>
          <w:rtl/>
        </w:rPr>
        <w:t>קה (בל"ד):</w:t>
      </w:r>
    </w:p>
    <w:p w14:paraId="0787929D" w14:textId="77777777" w:rsidR="00000000" w:rsidRDefault="00E84F3B">
      <w:pPr>
        <w:pStyle w:val="a"/>
        <w:rPr>
          <w:rtl/>
        </w:rPr>
      </w:pPr>
    </w:p>
    <w:p w14:paraId="771037C5" w14:textId="77777777" w:rsidR="00000000" w:rsidRDefault="00E84F3B">
      <w:pPr>
        <w:pStyle w:val="a"/>
        <w:rPr>
          <w:rFonts w:hint="cs"/>
          <w:rtl/>
        </w:rPr>
      </w:pPr>
      <w:r>
        <w:rPr>
          <w:rFonts w:hint="cs"/>
          <w:rtl/>
        </w:rPr>
        <w:t>הניסיון להביא לאחיזת עיניים מחדש לא יעזור. צריך תוכנית כלכלית מרחיבה, שתייצר מקומות עבודה, ואז יצטרכו פחות השלמת הכנסה והבטחת הכנסה.</w:t>
      </w:r>
    </w:p>
    <w:p w14:paraId="44387D3F" w14:textId="77777777" w:rsidR="00000000" w:rsidRDefault="00E84F3B">
      <w:pPr>
        <w:pStyle w:val="a"/>
        <w:rPr>
          <w:rFonts w:hint="cs"/>
          <w:rtl/>
        </w:rPr>
      </w:pPr>
    </w:p>
    <w:p w14:paraId="4629BD51" w14:textId="77777777" w:rsidR="00000000" w:rsidRDefault="00E84F3B">
      <w:pPr>
        <w:pStyle w:val="ad"/>
        <w:rPr>
          <w:rtl/>
        </w:rPr>
      </w:pPr>
      <w:r>
        <w:rPr>
          <w:rtl/>
        </w:rPr>
        <w:t>היו"ר משה כחלון:</w:t>
      </w:r>
    </w:p>
    <w:p w14:paraId="4A50A7B0" w14:textId="77777777" w:rsidR="00000000" w:rsidRDefault="00E84F3B">
      <w:pPr>
        <w:pStyle w:val="a"/>
        <w:rPr>
          <w:rFonts w:hint="cs"/>
          <w:rtl/>
        </w:rPr>
      </w:pPr>
    </w:p>
    <w:p w14:paraId="133DEDEC" w14:textId="77777777" w:rsidR="00000000" w:rsidRDefault="00E84F3B">
      <w:pPr>
        <w:pStyle w:val="a"/>
        <w:rPr>
          <w:rFonts w:hint="cs"/>
          <w:rtl/>
        </w:rPr>
      </w:pPr>
      <w:r>
        <w:rPr>
          <w:rFonts w:hint="cs"/>
          <w:rtl/>
        </w:rPr>
        <w:t>חבר הכנסת זחאלקה, תודה רבה. חבר הכנסת דוד טל, בבקשה.</w:t>
      </w:r>
    </w:p>
    <w:p w14:paraId="49DD2830" w14:textId="77777777" w:rsidR="00000000" w:rsidRDefault="00E84F3B">
      <w:pPr>
        <w:pStyle w:val="a"/>
        <w:rPr>
          <w:rFonts w:hint="cs"/>
          <w:rtl/>
        </w:rPr>
      </w:pPr>
    </w:p>
    <w:p w14:paraId="445B8EC8" w14:textId="77777777" w:rsidR="00000000" w:rsidRDefault="00E84F3B">
      <w:pPr>
        <w:pStyle w:val="Speaker"/>
        <w:rPr>
          <w:rtl/>
        </w:rPr>
      </w:pPr>
      <w:bookmarkStart w:id="546" w:name="FS000000493T16_07_2003_16_15_39"/>
      <w:bookmarkStart w:id="547" w:name="_Toc46538663"/>
      <w:bookmarkStart w:id="548" w:name="_Toc49055393"/>
      <w:bookmarkEnd w:id="546"/>
      <w:r>
        <w:rPr>
          <w:rFonts w:hint="eastAsia"/>
          <w:rtl/>
        </w:rPr>
        <w:t>דוד</w:t>
      </w:r>
      <w:r>
        <w:rPr>
          <w:rtl/>
        </w:rPr>
        <w:t xml:space="preserve"> טל (עם אחד):</w:t>
      </w:r>
      <w:bookmarkEnd w:id="547"/>
      <w:bookmarkEnd w:id="548"/>
    </w:p>
    <w:p w14:paraId="0781643A" w14:textId="77777777" w:rsidR="00000000" w:rsidRDefault="00E84F3B">
      <w:pPr>
        <w:pStyle w:val="a"/>
        <w:rPr>
          <w:rFonts w:hint="cs"/>
          <w:rtl/>
        </w:rPr>
      </w:pPr>
    </w:p>
    <w:p w14:paraId="09EEC92F" w14:textId="77777777" w:rsidR="00000000" w:rsidRDefault="00E84F3B">
      <w:pPr>
        <w:pStyle w:val="a"/>
        <w:rPr>
          <w:rFonts w:hint="cs"/>
          <w:rtl/>
        </w:rPr>
      </w:pPr>
      <w:r>
        <w:rPr>
          <w:rFonts w:hint="cs"/>
          <w:rtl/>
        </w:rPr>
        <w:t>אדוני היושב-ראש, כבו</w:t>
      </w:r>
      <w:r>
        <w:rPr>
          <w:rFonts w:hint="cs"/>
          <w:rtl/>
        </w:rPr>
        <w:t>ד השר שטרית, שאני מאוד מעריך, הצגת מצב שאין כסף למדינת ישראל. כסף יש גם יש במדינת ישראל, השאלה לאן מוליכים אותו, באילו אפיקים מזרימים אותו. אפשר לדבר על כל דבר. אני אגיד שכך עדיף, וזה יגיד כך, והכול תלוי בסדר עדיפויות לאומי.</w:t>
      </w:r>
    </w:p>
    <w:p w14:paraId="28A8C7D3" w14:textId="77777777" w:rsidR="00000000" w:rsidRDefault="00E84F3B">
      <w:pPr>
        <w:pStyle w:val="a"/>
        <w:rPr>
          <w:rFonts w:hint="cs"/>
          <w:rtl/>
        </w:rPr>
      </w:pPr>
    </w:p>
    <w:p w14:paraId="6E06A285" w14:textId="77777777" w:rsidR="00000000" w:rsidRDefault="00E84F3B">
      <w:pPr>
        <w:pStyle w:val="a"/>
        <w:rPr>
          <w:rFonts w:hint="cs"/>
          <w:rtl/>
        </w:rPr>
      </w:pPr>
      <w:r>
        <w:rPr>
          <w:rFonts w:hint="cs"/>
          <w:rtl/>
        </w:rPr>
        <w:t>על-פי הקיצוץ שהיה ב-2003, בסדר</w:t>
      </w:r>
      <w:r>
        <w:rPr>
          <w:rFonts w:hint="cs"/>
          <w:rtl/>
        </w:rPr>
        <w:t xml:space="preserve"> העדיפויות הלאומי לא מצאו לנכון להעביר כסף למשפחות חד-הוריות. לעומת זאת, עכשיו, בתוכנית הכלכלית האחרונה, והזכירו לי את זה פה חברי, מצאו אנשי האוצר שזה נכון והתכלית ראויה להעביר רק לאיש אחד, לשר טומי לפיד, שהכול נעשה על-פי דעתו ועל-פי שיקול דעתו בלבד. </w:t>
      </w:r>
    </w:p>
    <w:p w14:paraId="0F95C35A" w14:textId="77777777" w:rsidR="00000000" w:rsidRDefault="00E84F3B">
      <w:pPr>
        <w:pStyle w:val="a"/>
        <w:rPr>
          <w:rFonts w:hint="cs"/>
          <w:rtl/>
        </w:rPr>
      </w:pPr>
    </w:p>
    <w:p w14:paraId="7F74110F" w14:textId="77777777" w:rsidR="00000000" w:rsidRDefault="00E84F3B">
      <w:pPr>
        <w:pStyle w:val="a"/>
        <w:rPr>
          <w:rFonts w:hint="cs"/>
          <w:rtl/>
        </w:rPr>
      </w:pPr>
      <w:r>
        <w:rPr>
          <w:rFonts w:hint="cs"/>
          <w:rtl/>
        </w:rPr>
        <w:t>אנח</w:t>
      </w:r>
      <w:r>
        <w:rPr>
          <w:rFonts w:hint="cs"/>
          <w:rtl/>
        </w:rPr>
        <w:t xml:space="preserve">נו חוזרים לימים של הכספים הייחודיים, שמהם כל כך ברחנו, שבהם כל כך הבאשתם את ריחנו, ועכשיו אתם מחזירים את הכספים הייחודיים בדלת האחורית - 123 מיליון או 120 וכמה מיליון, שהיו יכולים להיות מועברים לילדים של הנשים החד-הוריות, היו יכולים לפתור את בעיית החינוך, </w:t>
      </w:r>
      <w:r>
        <w:rPr>
          <w:rFonts w:hint="cs"/>
          <w:rtl/>
        </w:rPr>
        <w:t>את בעיית הביגוד ובעיית המזון שלהם.</w:t>
      </w:r>
    </w:p>
    <w:p w14:paraId="22BF6396" w14:textId="77777777" w:rsidR="00000000" w:rsidRDefault="00E84F3B">
      <w:pPr>
        <w:pStyle w:val="a"/>
        <w:rPr>
          <w:rFonts w:hint="cs"/>
          <w:rtl/>
        </w:rPr>
      </w:pPr>
    </w:p>
    <w:p w14:paraId="235C4424" w14:textId="77777777" w:rsidR="00000000" w:rsidRDefault="00E84F3B">
      <w:pPr>
        <w:pStyle w:val="ad"/>
        <w:rPr>
          <w:rtl/>
        </w:rPr>
      </w:pPr>
      <w:r>
        <w:rPr>
          <w:rtl/>
        </w:rPr>
        <w:t>היו"ר משה כחלון:</w:t>
      </w:r>
    </w:p>
    <w:p w14:paraId="25AED9F8" w14:textId="77777777" w:rsidR="00000000" w:rsidRDefault="00E84F3B">
      <w:pPr>
        <w:pStyle w:val="a"/>
        <w:rPr>
          <w:rFonts w:hint="cs"/>
          <w:rtl/>
        </w:rPr>
      </w:pPr>
    </w:p>
    <w:p w14:paraId="3FECBE1C" w14:textId="77777777" w:rsidR="00000000" w:rsidRDefault="00E84F3B">
      <w:pPr>
        <w:pStyle w:val="a"/>
        <w:rPr>
          <w:rFonts w:hint="cs"/>
          <w:rtl/>
        </w:rPr>
      </w:pPr>
      <w:r>
        <w:rPr>
          <w:rFonts w:hint="cs"/>
          <w:rtl/>
        </w:rPr>
        <w:t>חבר הכנסת טל, תודה רבה. חבר הכנסת יאיר פרץ, דקה מהצד. בבקשה.</w:t>
      </w:r>
    </w:p>
    <w:p w14:paraId="784608CB" w14:textId="77777777" w:rsidR="00000000" w:rsidRDefault="00E84F3B">
      <w:pPr>
        <w:pStyle w:val="a"/>
        <w:rPr>
          <w:rtl/>
        </w:rPr>
      </w:pPr>
      <w:r>
        <w:rPr>
          <w:rFonts w:hint="cs"/>
          <w:rtl/>
        </w:rPr>
        <w:t xml:space="preserve">                                                                                       </w:t>
      </w:r>
    </w:p>
    <w:p w14:paraId="31CC3EAC" w14:textId="77777777" w:rsidR="00000000" w:rsidRDefault="00E84F3B">
      <w:pPr>
        <w:pStyle w:val="Speaker"/>
        <w:rPr>
          <w:rtl/>
        </w:rPr>
      </w:pPr>
      <w:bookmarkStart w:id="549" w:name="FS000000501T16_07_2003_15_45_26"/>
      <w:bookmarkStart w:id="550" w:name="_Toc46538664"/>
      <w:bookmarkStart w:id="551" w:name="_Toc49055394"/>
      <w:bookmarkEnd w:id="549"/>
      <w:r>
        <w:rPr>
          <w:rtl/>
        </w:rPr>
        <w:t>יאיר פרץ (ש"ס):</w:t>
      </w:r>
      <w:bookmarkEnd w:id="550"/>
      <w:bookmarkEnd w:id="551"/>
    </w:p>
    <w:p w14:paraId="038D07C2" w14:textId="77777777" w:rsidR="00000000" w:rsidRDefault="00E84F3B">
      <w:pPr>
        <w:pStyle w:val="a"/>
        <w:rPr>
          <w:rtl/>
        </w:rPr>
      </w:pPr>
    </w:p>
    <w:p w14:paraId="546F4497" w14:textId="77777777" w:rsidR="00000000" w:rsidRDefault="00E84F3B">
      <w:pPr>
        <w:pStyle w:val="a"/>
        <w:rPr>
          <w:rFonts w:hint="cs"/>
          <w:rtl/>
        </w:rPr>
      </w:pPr>
      <w:r>
        <w:rPr>
          <w:rFonts w:hint="cs"/>
          <w:rtl/>
        </w:rPr>
        <w:t>אדוני היושב-ראש, עמיתי חברי הכנסת, ש</w:t>
      </w:r>
      <w:r>
        <w:rPr>
          <w:rFonts w:hint="cs"/>
          <w:rtl/>
        </w:rPr>
        <w:t xml:space="preserve">מעתי בקשב רב את דבריו של השר מאיר שטרית. בדברי ציינתי, שבמקום להקדים תרופה למכה הממשלה הקדימה מכה לתרופה. קודם כול היא הכתה בחד-הוריות וקיצצה את הקצבה בצורה שלא עומדת בפרופורציה הנכונה. במקביל היא אומרת: לכו לעבוד. </w:t>
      </w:r>
    </w:p>
    <w:p w14:paraId="4BA727A7" w14:textId="77777777" w:rsidR="00000000" w:rsidRDefault="00E84F3B">
      <w:pPr>
        <w:pStyle w:val="a"/>
        <w:rPr>
          <w:rFonts w:hint="cs"/>
          <w:rtl/>
        </w:rPr>
      </w:pPr>
    </w:p>
    <w:p w14:paraId="66A9007E" w14:textId="77777777" w:rsidR="00000000" w:rsidRDefault="00E84F3B">
      <w:pPr>
        <w:pStyle w:val="a"/>
        <w:rPr>
          <w:rFonts w:hint="cs"/>
          <w:rtl/>
        </w:rPr>
      </w:pPr>
      <w:r>
        <w:rPr>
          <w:rFonts w:hint="cs"/>
          <w:rtl/>
        </w:rPr>
        <w:t>השר שטרית אמר דבר אחד נכון, ואולי זה הד</w:t>
      </w:r>
      <w:r>
        <w:rPr>
          <w:rFonts w:hint="cs"/>
          <w:rtl/>
        </w:rPr>
        <w:t>בר הטוב שיצא מהדיון הזה: שכל מי שיפנה יקבל עבודה במדינת ישראל. אני פונה אל כל המובטלים במדינת ישראל: יש הבטחה של שר האוצר, שהוא מוכן לתת עבודה לכל דורש. נא לפנות למשרד האוצר, רחוב קפלן 2, לשר מאיר שטרית ולבקש עבודה - טלפון מס' 5317200-02. נא לפנות לשר האוצ</w:t>
      </w:r>
      <w:r>
        <w:rPr>
          <w:rFonts w:hint="cs"/>
          <w:rtl/>
        </w:rPr>
        <w:t xml:space="preserve">ר לקבל עבודה. </w:t>
      </w:r>
    </w:p>
    <w:p w14:paraId="7C84BEE8" w14:textId="77777777" w:rsidR="00000000" w:rsidRDefault="00E84F3B">
      <w:pPr>
        <w:pStyle w:val="a"/>
        <w:rPr>
          <w:rFonts w:hint="cs"/>
          <w:rtl/>
        </w:rPr>
      </w:pPr>
    </w:p>
    <w:p w14:paraId="0B9CC205" w14:textId="77777777" w:rsidR="00000000" w:rsidRDefault="00E84F3B">
      <w:pPr>
        <w:pStyle w:val="ac"/>
        <w:rPr>
          <w:rtl/>
        </w:rPr>
      </w:pPr>
      <w:r>
        <w:rPr>
          <w:rFonts w:hint="eastAsia"/>
          <w:rtl/>
        </w:rPr>
        <w:t>נסים</w:t>
      </w:r>
      <w:r>
        <w:rPr>
          <w:rtl/>
        </w:rPr>
        <w:t xml:space="preserve"> זאב (ש"ס):</w:t>
      </w:r>
    </w:p>
    <w:p w14:paraId="17CBF77C" w14:textId="77777777" w:rsidR="00000000" w:rsidRDefault="00E84F3B">
      <w:pPr>
        <w:pStyle w:val="a"/>
        <w:rPr>
          <w:rFonts w:hint="cs"/>
          <w:rtl/>
        </w:rPr>
      </w:pPr>
    </w:p>
    <w:p w14:paraId="06E21655" w14:textId="77777777" w:rsidR="00000000" w:rsidRDefault="00E84F3B">
      <w:pPr>
        <w:pStyle w:val="a"/>
        <w:rPr>
          <w:rFonts w:hint="cs"/>
          <w:rtl/>
        </w:rPr>
      </w:pPr>
      <w:r>
        <w:rPr>
          <w:rFonts w:hint="cs"/>
          <w:rtl/>
        </w:rPr>
        <w:t>שכחת את הפקס.</w:t>
      </w:r>
    </w:p>
    <w:p w14:paraId="2A7F7CE4" w14:textId="77777777" w:rsidR="00000000" w:rsidRDefault="00E84F3B">
      <w:pPr>
        <w:pStyle w:val="a"/>
        <w:rPr>
          <w:rFonts w:hint="cs"/>
          <w:rtl/>
        </w:rPr>
      </w:pPr>
    </w:p>
    <w:p w14:paraId="77E711A3" w14:textId="77777777" w:rsidR="00000000" w:rsidRDefault="00E84F3B">
      <w:pPr>
        <w:pStyle w:val="ad"/>
        <w:rPr>
          <w:rtl/>
        </w:rPr>
      </w:pPr>
      <w:r>
        <w:rPr>
          <w:rtl/>
        </w:rPr>
        <w:t>היו"ר משה כחלון:</w:t>
      </w:r>
    </w:p>
    <w:p w14:paraId="769CA01C" w14:textId="77777777" w:rsidR="00000000" w:rsidRDefault="00E84F3B">
      <w:pPr>
        <w:pStyle w:val="a"/>
        <w:rPr>
          <w:rtl/>
        </w:rPr>
      </w:pPr>
    </w:p>
    <w:p w14:paraId="71B742C9" w14:textId="77777777" w:rsidR="00000000" w:rsidRDefault="00E84F3B">
      <w:pPr>
        <w:pStyle w:val="a"/>
        <w:rPr>
          <w:rFonts w:hint="cs"/>
          <w:rtl/>
        </w:rPr>
      </w:pPr>
      <w:r>
        <w:rPr>
          <w:rFonts w:hint="cs"/>
          <w:rtl/>
        </w:rPr>
        <w:t>חבר הכנסת פרץ, תודה רבה. חבר הכנסת גפני, בבקשה. אחריו - חברת הכנסת גבריאלי.</w:t>
      </w:r>
    </w:p>
    <w:p w14:paraId="1E8A1986" w14:textId="77777777" w:rsidR="00000000" w:rsidRDefault="00E84F3B">
      <w:pPr>
        <w:pStyle w:val="a"/>
        <w:rPr>
          <w:rFonts w:hint="cs"/>
          <w:rtl/>
        </w:rPr>
      </w:pPr>
    </w:p>
    <w:p w14:paraId="3301F0F0" w14:textId="77777777" w:rsidR="00000000" w:rsidRDefault="00E84F3B">
      <w:pPr>
        <w:pStyle w:val="Speaker"/>
        <w:rPr>
          <w:rtl/>
        </w:rPr>
      </w:pPr>
      <w:bookmarkStart w:id="552" w:name="FS000000526T16_07_2003_15_50_39"/>
      <w:bookmarkStart w:id="553" w:name="_Toc46538665"/>
      <w:bookmarkStart w:id="554" w:name="_Toc49055395"/>
      <w:bookmarkEnd w:id="552"/>
      <w:r>
        <w:rPr>
          <w:rFonts w:hint="eastAsia"/>
          <w:rtl/>
        </w:rPr>
        <w:t>משה</w:t>
      </w:r>
      <w:r>
        <w:rPr>
          <w:rtl/>
        </w:rPr>
        <w:t xml:space="preserve"> גפני (יהדות התורה):</w:t>
      </w:r>
      <w:bookmarkEnd w:id="553"/>
      <w:bookmarkEnd w:id="554"/>
    </w:p>
    <w:p w14:paraId="6C84F70F" w14:textId="77777777" w:rsidR="00000000" w:rsidRDefault="00E84F3B">
      <w:pPr>
        <w:pStyle w:val="a"/>
        <w:rPr>
          <w:rFonts w:hint="cs"/>
          <w:rtl/>
        </w:rPr>
      </w:pPr>
    </w:p>
    <w:p w14:paraId="4406EC6A" w14:textId="77777777" w:rsidR="00000000" w:rsidRDefault="00E84F3B">
      <w:pPr>
        <w:pStyle w:val="a"/>
        <w:rPr>
          <w:rFonts w:hint="cs"/>
          <w:rtl/>
        </w:rPr>
      </w:pPr>
      <w:r>
        <w:rPr>
          <w:rFonts w:hint="cs"/>
          <w:rtl/>
        </w:rPr>
        <w:t>אדוני היושב-ראש, חברת הכנסת ענבל גבריאלי - - -</w:t>
      </w:r>
    </w:p>
    <w:p w14:paraId="58A882FC" w14:textId="77777777" w:rsidR="00000000" w:rsidRDefault="00E84F3B">
      <w:pPr>
        <w:pStyle w:val="a"/>
        <w:rPr>
          <w:rFonts w:hint="cs"/>
          <w:rtl/>
        </w:rPr>
      </w:pPr>
    </w:p>
    <w:p w14:paraId="53B5EDA4" w14:textId="77777777" w:rsidR="00000000" w:rsidRDefault="00E84F3B">
      <w:pPr>
        <w:pStyle w:val="ac"/>
        <w:rPr>
          <w:rtl/>
        </w:rPr>
      </w:pPr>
      <w:r>
        <w:rPr>
          <w:rFonts w:hint="eastAsia"/>
          <w:rtl/>
        </w:rPr>
        <w:t>יצחק</w:t>
      </w:r>
      <w:r>
        <w:rPr>
          <w:rtl/>
        </w:rPr>
        <w:t xml:space="preserve"> כהן (ש"ס):</w:t>
      </w:r>
    </w:p>
    <w:p w14:paraId="056A7C3B" w14:textId="77777777" w:rsidR="00000000" w:rsidRDefault="00E84F3B">
      <w:pPr>
        <w:pStyle w:val="a"/>
        <w:rPr>
          <w:rFonts w:hint="cs"/>
          <w:rtl/>
        </w:rPr>
      </w:pPr>
    </w:p>
    <w:p w14:paraId="612C9A21" w14:textId="77777777" w:rsidR="00000000" w:rsidRDefault="00E84F3B">
      <w:pPr>
        <w:pStyle w:val="a"/>
        <w:rPr>
          <w:rFonts w:hint="cs"/>
          <w:rtl/>
        </w:rPr>
      </w:pPr>
      <w:r>
        <w:rPr>
          <w:rFonts w:hint="cs"/>
          <w:rtl/>
        </w:rPr>
        <w:t>מישהו יודע מי זה אולמרט</w:t>
      </w:r>
      <w:r>
        <w:rPr>
          <w:rFonts w:hint="cs"/>
          <w:rtl/>
        </w:rPr>
        <w:t>? מי זה אולמרט?</w:t>
      </w:r>
    </w:p>
    <w:p w14:paraId="0721D4C2" w14:textId="77777777" w:rsidR="00000000" w:rsidRDefault="00E84F3B">
      <w:pPr>
        <w:pStyle w:val="a"/>
        <w:rPr>
          <w:rFonts w:hint="cs"/>
          <w:rtl/>
        </w:rPr>
      </w:pPr>
    </w:p>
    <w:p w14:paraId="37EBD81D" w14:textId="77777777" w:rsidR="00000000" w:rsidRDefault="00E84F3B">
      <w:pPr>
        <w:pStyle w:val="ad"/>
        <w:rPr>
          <w:rtl/>
        </w:rPr>
      </w:pPr>
      <w:r>
        <w:rPr>
          <w:rtl/>
        </w:rPr>
        <w:t>היו"ר משה כחלון:</w:t>
      </w:r>
    </w:p>
    <w:p w14:paraId="6DCEAEDE" w14:textId="77777777" w:rsidR="00000000" w:rsidRDefault="00E84F3B">
      <w:pPr>
        <w:pStyle w:val="a"/>
        <w:rPr>
          <w:rtl/>
        </w:rPr>
      </w:pPr>
    </w:p>
    <w:p w14:paraId="2D176ECA" w14:textId="77777777" w:rsidR="00000000" w:rsidRDefault="00E84F3B">
      <w:pPr>
        <w:pStyle w:val="a"/>
        <w:rPr>
          <w:rFonts w:hint="cs"/>
          <w:rtl/>
        </w:rPr>
      </w:pPr>
      <w:r>
        <w:rPr>
          <w:rFonts w:hint="cs"/>
          <w:rtl/>
        </w:rPr>
        <w:t>חבר הכנסת כהן, חבר הכנסת יצחק כהן.</w:t>
      </w:r>
    </w:p>
    <w:p w14:paraId="770203D6" w14:textId="77777777" w:rsidR="00000000" w:rsidRDefault="00E84F3B">
      <w:pPr>
        <w:pStyle w:val="a"/>
        <w:rPr>
          <w:rFonts w:hint="cs"/>
          <w:rtl/>
        </w:rPr>
      </w:pPr>
    </w:p>
    <w:p w14:paraId="235A1B62" w14:textId="77777777" w:rsidR="00000000" w:rsidRDefault="00E84F3B">
      <w:pPr>
        <w:pStyle w:val="ac"/>
        <w:rPr>
          <w:rtl/>
        </w:rPr>
      </w:pPr>
      <w:r>
        <w:rPr>
          <w:rFonts w:hint="eastAsia"/>
          <w:rtl/>
        </w:rPr>
        <w:t>ענבל</w:t>
      </w:r>
      <w:r>
        <w:rPr>
          <w:rtl/>
        </w:rPr>
        <w:t xml:space="preserve"> גבריאלי (הליכוד):</w:t>
      </w:r>
    </w:p>
    <w:p w14:paraId="52D95525" w14:textId="77777777" w:rsidR="00000000" w:rsidRDefault="00E84F3B">
      <w:pPr>
        <w:pStyle w:val="a"/>
        <w:rPr>
          <w:rFonts w:hint="cs"/>
          <w:rtl/>
        </w:rPr>
      </w:pPr>
    </w:p>
    <w:p w14:paraId="76A43E69" w14:textId="77777777" w:rsidR="00000000" w:rsidRDefault="00E84F3B">
      <w:pPr>
        <w:pStyle w:val="a"/>
        <w:rPr>
          <w:rFonts w:hint="cs"/>
          <w:rtl/>
        </w:rPr>
      </w:pPr>
      <w:r>
        <w:rPr>
          <w:rFonts w:hint="cs"/>
          <w:rtl/>
        </w:rPr>
        <w:t>אולמרט הוא שר התעשייה, המסחר והתעסוקה.</w:t>
      </w:r>
    </w:p>
    <w:p w14:paraId="15FB3769" w14:textId="77777777" w:rsidR="00000000" w:rsidRDefault="00E84F3B">
      <w:pPr>
        <w:pStyle w:val="a"/>
        <w:rPr>
          <w:rFonts w:hint="cs"/>
          <w:rtl/>
        </w:rPr>
      </w:pPr>
    </w:p>
    <w:p w14:paraId="618974F5" w14:textId="77777777" w:rsidR="00000000" w:rsidRDefault="00E84F3B">
      <w:pPr>
        <w:pStyle w:val="SpeakerCon"/>
        <w:rPr>
          <w:rtl/>
        </w:rPr>
      </w:pPr>
      <w:bookmarkStart w:id="555" w:name="FS000000526T16_07_2003_15_51_56C"/>
      <w:bookmarkEnd w:id="555"/>
    </w:p>
    <w:p w14:paraId="7158D595" w14:textId="77777777" w:rsidR="00000000" w:rsidRDefault="00E84F3B">
      <w:pPr>
        <w:pStyle w:val="SpeakerCon"/>
        <w:rPr>
          <w:rtl/>
        </w:rPr>
      </w:pPr>
      <w:r>
        <w:rPr>
          <w:rtl/>
        </w:rPr>
        <w:t>משה גפני (יהדות התורה):</w:t>
      </w:r>
    </w:p>
    <w:p w14:paraId="7806BB9F" w14:textId="77777777" w:rsidR="00000000" w:rsidRDefault="00E84F3B">
      <w:pPr>
        <w:pStyle w:val="a"/>
        <w:rPr>
          <w:rtl/>
        </w:rPr>
      </w:pPr>
    </w:p>
    <w:p w14:paraId="3558C4C3" w14:textId="77777777" w:rsidR="00000000" w:rsidRDefault="00E84F3B">
      <w:pPr>
        <w:pStyle w:val="a"/>
        <w:rPr>
          <w:rFonts w:hint="cs"/>
          <w:rtl/>
        </w:rPr>
      </w:pPr>
      <w:r>
        <w:rPr>
          <w:rFonts w:hint="cs"/>
          <w:rtl/>
        </w:rPr>
        <w:t>אדוני היושב-ראש, חברת הכנסת ענבל גבריאלי וחברת הכנסת גילה פינקלשטיין, אני מקבל את המדיניות שתיא</w:t>
      </w:r>
      <w:r>
        <w:rPr>
          <w:rFonts w:hint="cs"/>
          <w:rtl/>
        </w:rPr>
        <w:t xml:space="preserve">רת כאן, השר שטרית. נכון, מי שיכול לעבוד צריך לצאת לעבוד, ואז ממילא גם המחיר של הקצבאות ירד. </w:t>
      </w:r>
    </w:p>
    <w:p w14:paraId="29814C60" w14:textId="77777777" w:rsidR="00000000" w:rsidRDefault="00E84F3B">
      <w:pPr>
        <w:pStyle w:val="a"/>
        <w:rPr>
          <w:rFonts w:hint="cs"/>
          <w:rtl/>
        </w:rPr>
      </w:pPr>
    </w:p>
    <w:p w14:paraId="605BC90D" w14:textId="77777777" w:rsidR="00000000" w:rsidRDefault="00E84F3B">
      <w:pPr>
        <w:pStyle w:val="a"/>
        <w:rPr>
          <w:rFonts w:hint="cs"/>
          <w:rtl/>
        </w:rPr>
      </w:pPr>
      <w:r>
        <w:rPr>
          <w:rFonts w:hint="cs"/>
          <w:rtl/>
        </w:rPr>
        <w:t>אתם אמרתם כאן שצריך לעכב את הביצוע של העניין עד שיימצאו מקומות עבודה. אתם קואליציה, אתם ממשלה, אתם יודעים שאין מקומות עבודה. חברת הכנסת גבריאלי, רק לפני כמה שבועו</w:t>
      </w:r>
      <w:r>
        <w:rPr>
          <w:rFonts w:hint="cs"/>
          <w:rtl/>
        </w:rPr>
        <w:t>ת, בעת אישור התוכנית, הצענו באחת ההסתייגויות לדחות את התוכנית עד שיימצאו מקומות עבודה. אתם הצבעתם נגד - אני לא מדבר על ההצבעות הכפולות, אני לא מדבר על שר הפנים שהצביע כפול - אתם הצבעתם נגד. איך אפשר לבוא היום לכאן ולומר שצריך למצוא מקומות עבודה? אני מקבל א</w:t>
      </w:r>
      <w:r>
        <w:rPr>
          <w:rFonts w:hint="cs"/>
          <w:rtl/>
        </w:rPr>
        <w:t xml:space="preserve">ת המדיניות הזאת, אבל היא לא בת-ביצוע כל עוד אין מקומות עבודה. למה הצבעתם נגדנו? </w:t>
      </w:r>
    </w:p>
    <w:p w14:paraId="3C3CF12F" w14:textId="77777777" w:rsidR="00000000" w:rsidRDefault="00E84F3B">
      <w:pPr>
        <w:pStyle w:val="a"/>
        <w:rPr>
          <w:rFonts w:hint="cs"/>
          <w:rtl/>
        </w:rPr>
      </w:pPr>
    </w:p>
    <w:p w14:paraId="08FD5C6A" w14:textId="77777777" w:rsidR="00000000" w:rsidRDefault="00E84F3B">
      <w:pPr>
        <w:pStyle w:val="ad"/>
        <w:rPr>
          <w:rtl/>
        </w:rPr>
      </w:pPr>
      <w:r>
        <w:rPr>
          <w:rtl/>
        </w:rPr>
        <w:t>היו"ר משה כחלון:</w:t>
      </w:r>
    </w:p>
    <w:p w14:paraId="7ACEF4CB" w14:textId="77777777" w:rsidR="00000000" w:rsidRDefault="00E84F3B">
      <w:pPr>
        <w:pStyle w:val="a"/>
        <w:rPr>
          <w:rtl/>
        </w:rPr>
      </w:pPr>
    </w:p>
    <w:p w14:paraId="709208FA" w14:textId="77777777" w:rsidR="00000000" w:rsidRDefault="00E84F3B">
      <w:pPr>
        <w:pStyle w:val="a"/>
        <w:rPr>
          <w:rFonts w:hint="cs"/>
          <w:rtl/>
        </w:rPr>
      </w:pPr>
      <w:r>
        <w:rPr>
          <w:rFonts w:hint="cs"/>
          <w:rtl/>
        </w:rPr>
        <w:t>תודה רבה. חברת הכנסת גבריאלי, בבקשה.</w:t>
      </w:r>
    </w:p>
    <w:p w14:paraId="2D6F5B21" w14:textId="77777777" w:rsidR="00000000" w:rsidRDefault="00E84F3B">
      <w:pPr>
        <w:pStyle w:val="a"/>
        <w:rPr>
          <w:rFonts w:hint="cs"/>
          <w:rtl/>
        </w:rPr>
      </w:pPr>
    </w:p>
    <w:p w14:paraId="2407C1A7" w14:textId="77777777" w:rsidR="00000000" w:rsidRDefault="00E84F3B">
      <w:pPr>
        <w:pStyle w:val="Speaker"/>
        <w:rPr>
          <w:rtl/>
        </w:rPr>
      </w:pPr>
      <w:bookmarkStart w:id="556" w:name="FS000001039T16_07_2003_15_56_27"/>
      <w:bookmarkStart w:id="557" w:name="_Toc46538666"/>
      <w:bookmarkStart w:id="558" w:name="_Toc49055396"/>
      <w:bookmarkEnd w:id="556"/>
      <w:r>
        <w:rPr>
          <w:rFonts w:hint="eastAsia"/>
          <w:rtl/>
        </w:rPr>
        <w:t>ענבל</w:t>
      </w:r>
      <w:r>
        <w:rPr>
          <w:rtl/>
        </w:rPr>
        <w:t xml:space="preserve"> גבריאלי (הליכוד):</w:t>
      </w:r>
      <w:bookmarkEnd w:id="557"/>
      <w:bookmarkEnd w:id="558"/>
    </w:p>
    <w:p w14:paraId="589CF424" w14:textId="77777777" w:rsidR="00000000" w:rsidRDefault="00E84F3B">
      <w:pPr>
        <w:pStyle w:val="a"/>
        <w:rPr>
          <w:rFonts w:hint="cs"/>
          <w:rtl/>
        </w:rPr>
      </w:pPr>
    </w:p>
    <w:p w14:paraId="184EE611" w14:textId="77777777" w:rsidR="00000000" w:rsidRDefault="00E84F3B">
      <w:pPr>
        <w:pStyle w:val="a"/>
        <w:rPr>
          <w:rFonts w:hint="cs"/>
          <w:rtl/>
        </w:rPr>
      </w:pPr>
      <w:r>
        <w:rPr>
          <w:rFonts w:hint="cs"/>
          <w:rtl/>
        </w:rPr>
        <w:t>אדוני היושב-ראש, חבר הכנסת גפני, קודם כול, זה לא התפקיד שלך לומר לי מה אני יכולה או לא יכולה ל</w:t>
      </w:r>
      <w:r>
        <w:rPr>
          <w:rFonts w:hint="cs"/>
          <w:rtl/>
        </w:rPr>
        <w:t xml:space="preserve">עשות. שנית, כל אלה שמאשימים בצביעות, בטח לא הייתם רוצים שאני אעקוב אחרי מספר הפעמים שבהם אמרתם דבר אחד ועשיתם דבר אחר. </w:t>
      </w:r>
    </w:p>
    <w:p w14:paraId="25DCDD9D" w14:textId="77777777" w:rsidR="00000000" w:rsidRDefault="00E84F3B">
      <w:pPr>
        <w:pStyle w:val="a"/>
        <w:rPr>
          <w:rFonts w:hint="cs"/>
          <w:rtl/>
        </w:rPr>
      </w:pPr>
    </w:p>
    <w:p w14:paraId="252E95CC" w14:textId="77777777" w:rsidR="00000000" w:rsidRDefault="00E84F3B">
      <w:pPr>
        <w:pStyle w:val="a"/>
        <w:rPr>
          <w:rFonts w:hint="cs"/>
          <w:rtl/>
        </w:rPr>
      </w:pPr>
      <w:r>
        <w:rPr>
          <w:rFonts w:hint="cs"/>
          <w:rtl/>
        </w:rPr>
        <w:t xml:space="preserve">לגבי תוכנית ההטבות שהציע האוצר, אני רוצה שוב לחזור על הדברים: התוכנית הזאת היא מצוינת, אלא שהיא לא עוזרת לנו לגבי מחר בבוקר. אני מכירה </w:t>
      </w:r>
      <w:r>
        <w:rPr>
          <w:rFonts w:hint="cs"/>
          <w:rtl/>
        </w:rPr>
        <w:t xml:space="preserve">כמובן גם בחיוניות של הקיצוץ, אבל הוא צריך להיות הדרגתי, ובד בבד צריך ליישם את תוכנית ההטבות. </w:t>
      </w:r>
    </w:p>
    <w:p w14:paraId="07356AB6" w14:textId="77777777" w:rsidR="00000000" w:rsidRDefault="00E84F3B">
      <w:pPr>
        <w:pStyle w:val="a"/>
        <w:rPr>
          <w:rFonts w:hint="cs"/>
          <w:rtl/>
        </w:rPr>
      </w:pPr>
    </w:p>
    <w:p w14:paraId="274B730E" w14:textId="77777777" w:rsidR="00000000" w:rsidRDefault="00E84F3B">
      <w:pPr>
        <w:pStyle w:val="a"/>
        <w:rPr>
          <w:rFonts w:hint="cs"/>
          <w:rtl/>
        </w:rPr>
      </w:pPr>
      <w:r>
        <w:rPr>
          <w:rFonts w:hint="cs"/>
          <w:rtl/>
        </w:rPr>
        <w:t xml:space="preserve">אל תעשו כאן מלחמה על שלטון, אל תשכחו שאנחנו נאבקים עבור החד-הוריות, ולא משנה לאיזה צד אנחנו משתייכים. </w:t>
      </w:r>
    </w:p>
    <w:p w14:paraId="148996A3" w14:textId="77777777" w:rsidR="00000000" w:rsidRDefault="00E84F3B">
      <w:pPr>
        <w:pStyle w:val="a"/>
        <w:rPr>
          <w:rFonts w:hint="cs"/>
          <w:rtl/>
        </w:rPr>
      </w:pPr>
    </w:p>
    <w:p w14:paraId="7D64A7AE" w14:textId="77777777" w:rsidR="00000000" w:rsidRDefault="00E84F3B">
      <w:pPr>
        <w:pStyle w:val="ad"/>
        <w:rPr>
          <w:rtl/>
        </w:rPr>
      </w:pPr>
      <w:r>
        <w:rPr>
          <w:rtl/>
        </w:rPr>
        <w:t>היו"ר משה כחלון:</w:t>
      </w:r>
    </w:p>
    <w:p w14:paraId="1981AE75" w14:textId="77777777" w:rsidR="00000000" w:rsidRDefault="00E84F3B">
      <w:pPr>
        <w:pStyle w:val="a"/>
        <w:rPr>
          <w:rtl/>
        </w:rPr>
      </w:pPr>
    </w:p>
    <w:p w14:paraId="1F0E75E1" w14:textId="77777777" w:rsidR="00000000" w:rsidRDefault="00E84F3B">
      <w:pPr>
        <w:pStyle w:val="a"/>
        <w:rPr>
          <w:rFonts w:hint="cs"/>
          <w:rtl/>
        </w:rPr>
      </w:pPr>
      <w:r>
        <w:rPr>
          <w:rFonts w:hint="cs"/>
          <w:rtl/>
        </w:rPr>
        <w:t xml:space="preserve">תודה רבה לחברת הכנסת גבריאלי. </w:t>
      </w:r>
    </w:p>
    <w:p w14:paraId="08CCF522" w14:textId="77777777" w:rsidR="00000000" w:rsidRDefault="00E84F3B">
      <w:pPr>
        <w:pStyle w:val="a"/>
        <w:rPr>
          <w:rFonts w:hint="cs"/>
          <w:rtl/>
        </w:rPr>
      </w:pPr>
    </w:p>
    <w:p w14:paraId="39E4DC43" w14:textId="77777777" w:rsidR="00000000" w:rsidRDefault="00E84F3B">
      <w:pPr>
        <w:pStyle w:val="a"/>
        <w:rPr>
          <w:rFonts w:hint="cs"/>
          <w:rtl/>
        </w:rPr>
      </w:pPr>
      <w:r>
        <w:rPr>
          <w:rFonts w:hint="cs"/>
          <w:rtl/>
        </w:rPr>
        <w:t>אנחנו ע</w:t>
      </w:r>
      <w:r>
        <w:rPr>
          <w:rFonts w:hint="cs"/>
          <w:rtl/>
        </w:rPr>
        <w:t xml:space="preserve">וברים להצעות אחרות. חבר הכנסת יורי שטרן, בבקשה. אחריו </w:t>
      </w:r>
      <w:r>
        <w:rPr>
          <w:rtl/>
        </w:rPr>
        <w:t>–</w:t>
      </w:r>
      <w:r>
        <w:rPr>
          <w:rFonts w:hint="cs"/>
          <w:rtl/>
        </w:rPr>
        <w:t xml:space="preserve"> חבר הכנסת יולי אדלשטיין. </w:t>
      </w:r>
    </w:p>
    <w:p w14:paraId="1BE2D80D" w14:textId="77777777" w:rsidR="00000000" w:rsidRDefault="00E84F3B">
      <w:pPr>
        <w:pStyle w:val="a"/>
        <w:rPr>
          <w:rFonts w:hint="cs"/>
          <w:rtl/>
        </w:rPr>
      </w:pPr>
    </w:p>
    <w:p w14:paraId="688718CD" w14:textId="77777777" w:rsidR="00000000" w:rsidRDefault="00E84F3B">
      <w:pPr>
        <w:pStyle w:val="Speaker"/>
        <w:rPr>
          <w:rtl/>
        </w:rPr>
      </w:pPr>
      <w:bookmarkStart w:id="559" w:name="FS000000430T16_07_2003_16_00_23"/>
      <w:bookmarkStart w:id="560" w:name="_Toc46538667"/>
      <w:bookmarkStart w:id="561" w:name="_Toc49055397"/>
      <w:bookmarkEnd w:id="559"/>
      <w:r>
        <w:rPr>
          <w:rFonts w:hint="eastAsia"/>
          <w:rtl/>
        </w:rPr>
        <w:t>יורי</w:t>
      </w:r>
      <w:r>
        <w:rPr>
          <w:rtl/>
        </w:rPr>
        <w:t xml:space="preserve"> שטרן (האיחוד הלאומי - ישראל ביתנו):</w:t>
      </w:r>
      <w:bookmarkEnd w:id="560"/>
      <w:bookmarkEnd w:id="561"/>
    </w:p>
    <w:p w14:paraId="21CF6583" w14:textId="77777777" w:rsidR="00000000" w:rsidRDefault="00E84F3B">
      <w:pPr>
        <w:pStyle w:val="a"/>
        <w:rPr>
          <w:rFonts w:hint="cs"/>
          <w:rtl/>
        </w:rPr>
      </w:pPr>
    </w:p>
    <w:p w14:paraId="2C7621CA" w14:textId="77777777" w:rsidR="00000000" w:rsidRDefault="00E84F3B">
      <w:pPr>
        <w:pStyle w:val="a"/>
        <w:rPr>
          <w:rFonts w:hint="cs"/>
          <w:rtl/>
        </w:rPr>
      </w:pPr>
      <w:r>
        <w:rPr>
          <w:rFonts w:hint="cs"/>
          <w:rtl/>
        </w:rPr>
        <w:t>כבוד השר שטרית, נשים חד-הוריות הן חלק קטן מהציבור של מקבלי הבטחת הכנסה ומקבלי הקצבאות. כבוד השר, אני רוצה שתקשיב. נכון שלמדינת ישרא</w:t>
      </w:r>
      <w:r>
        <w:rPr>
          <w:rFonts w:hint="cs"/>
          <w:rtl/>
        </w:rPr>
        <w:t>ל אין היום כסף להחזיק את כל המערכת של תשלומי ההעברה; גם נכון שהיו לא מעט מקרים של ניצול לרעה - - -</w:t>
      </w:r>
    </w:p>
    <w:p w14:paraId="4AFB1BFF" w14:textId="77777777" w:rsidR="00000000" w:rsidRDefault="00E84F3B">
      <w:pPr>
        <w:pStyle w:val="a"/>
        <w:rPr>
          <w:rFonts w:hint="cs"/>
          <w:rtl/>
        </w:rPr>
      </w:pPr>
    </w:p>
    <w:p w14:paraId="1E6DE8C5" w14:textId="77777777" w:rsidR="00000000" w:rsidRDefault="00E84F3B">
      <w:pPr>
        <w:pStyle w:val="ad"/>
        <w:rPr>
          <w:rtl/>
        </w:rPr>
      </w:pPr>
      <w:r>
        <w:rPr>
          <w:rtl/>
        </w:rPr>
        <w:t>היו"ר משה כחלון:</w:t>
      </w:r>
    </w:p>
    <w:p w14:paraId="79878CF4" w14:textId="77777777" w:rsidR="00000000" w:rsidRDefault="00E84F3B">
      <w:pPr>
        <w:pStyle w:val="a"/>
        <w:rPr>
          <w:rtl/>
        </w:rPr>
      </w:pPr>
    </w:p>
    <w:p w14:paraId="6037601A" w14:textId="77777777" w:rsidR="00000000" w:rsidRDefault="00E84F3B">
      <w:pPr>
        <w:pStyle w:val="a"/>
        <w:rPr>
          <w:rFonts w:hint="cs"/>
          <w:rtl/>
        </w:rPr>
      </w:pPr>
      <w:r>
        <w:rPr>
          <w:rFonts w:hint="cs"/>
          <w:rtl/>
        </w:rPr>
        <w:t>חבר הכנסת שטרן, זו הצעה אחרת, זה נראה כמו הרצאה אחרת.</w:t>
      </w:r>
    </w:p>
    <w:p w14:paraId="476EC233" w14:textId="77777777" w:rsidR="00000000" w:rsidRDefault="00E84F3B">
      <w:pPr>
        <w:pStyle w:val="a"/>
        <w:rPr>
          <w:rFonts w:hint="cs"/>
          <w:rtl/>
        </w:rPr>
      </w:pPr>
    </w:p>
    <w:p w14:paraId="7F1D08EC" w14:textId="77777777" w:rsidR="00000000" w:rsidRDefault="00E84F3B">
      <w:pPr>
        <w:pStyle w:val="SpeakerCon"/>
        <w:rPr>
          <w:rtl/>
        </w:rPr>
      </w:pPr>
      <w:bookmarkStart w:id="562" w:name="FS000000430T16_07_2003_16_02_05C"/>
      <w:bookmarkEnd w:id="562"/>
      <w:r>
        <w:rPr>
          <w:rtl/>
        </w:rPr>
        <w:t>יורי שטרן (האיחוד הלאומי - ישראל ביתנו):</w:t>
      </w:r>
    </w:p>
    <w:p w14:paraId="17EC433E" w14:textId="77777777" w:rsidR="00000000" w:rsidRDefault="00E84F3B">
      <w:pPr>
        <w:pStyle w:val="a"/>
        <w:rPr>
          <w:rtl/>
        </w:rPr>
      </w:pPr>
    </w:p>
    <w:p w14:paraId="5DDC5E97" w14:textId="77777777" w:rsidR="00000000" w:rsidRDefault="00E84F3B">
      <w:pPr>
        <w:pStyle w:val="a"/>
        <w:rPr>
          <w:rFonts w:hint="cs"/>
          <w:rtl/>
        </w:rPr>
      </w:pPr>
      <w:r>
        <w:rPr>
          <w:rFonts w:hint="cs"/>
          <w:rtl/>
        </w:rPr>
        <w:t xml:space="preserve">זה מקובל בכנסת. </w:t>
      </w:r>
    </w:p>
    <w:p w14:paraId="6A25A21E" w14:textId="77777777" w:rsidR="00000000" w:rsidRDefault="00E84F3B">
      <w:pPr>
        <w:pStyle w:val="a"/>
        <w:rPr>
          <w:rFonts w:hint="cs"/>
          <w:rtl/>
        </w:rPr>
      </w:pPr>
    </w:p>
    <w:p w14:paraId="40C93BE1" w14:textId="77777777" w:rsidR="00000000" w:rsidRDefault="00E84F3B">
      <w:pPr>
        <w:pStyle w:val="a"/>
        <w:rPr>
          <w:rFonts w:hint="cs"/>
          <w:rtl/>
        </w:rPr>
      </w:pPr>
      <w:r>
        <w:rPr>
          <w:rFonts w:hint="cs"/>
          <w:rtl/>
        </w:rPr>
        <w:t xml:space="preserve">אנחנו חייבים למצוא כלי </w:t>
      </w:r>
      <w:r>
        <w:rPr>
          <w:rFonts w:hint="cs"/>
          <w:rtl/>
        </w:rPr>
        <w:t xml:space="preserve">שנותן לאלה שלא מסוגלים לעשות זאת יכולת להתקיים. למשל, הנכים. ניגשה אלי נכה עם 80% נכות, שקיצצו לה 33% בקצבה. מה היא תעשה בשוק העבודה? כגון זה כל הסוגיה של פרנסה נוספת. זה פשוט אבסורד. </w:t>
      </w:r>
    </w:p>
    <w:p w14:paraId="030AFE8F" w14:textId="77777777" w:rsidR="00000000" w:rsidRDefault="00E84F3B">
      <w:pPr>
        <w:pStyle w:val="a"/>
        <w:rPr>
          <w:rFonts w:hint="cs"/>
          <w:rtl/>
        </w:rPr>
      </w:pPr>
    </w:p>
    <w:p w14:paraId="57D462EE" w14:textId="77777777" w:rsidR="00000000" w:rsidRDefault="00E84F3B">
      <w:pPr>
        <w:pStyle w:val="ad"/>
        <w:rPr>
          <w:rtl/>
        </w:rPr>
      </w:pPr>
      <w:r>
        <w:rPr>
          <w:rtl/>
        </w:rPr>
        <w:t>היו"ר משה כחלון:</w:t>
      </w:r>
    </w:p>
    <w:p w14:paraId="09E41A09" w14:textId="77777777" w:rsidR="00000000" w:rsidRDefault="00E84F3B">
      <w:pPr>
        <w:pStyle w:val="a"/>
        <w:rPr>
          <w:rtl/>
        </w:rPr>
      </w:pPr>
    </w:p>
    <w:p w14:paraId="0EC78006" w14:textId="77777777" w:rsidR="00000000" w:rsidRDefault="00E84F3B">
      <w:pPr>
        <w:pStyle w:val="a"/>
        <w:rPr>
          <w:rFonts w:hint="cs"/>
          <w:rtl/>
        </w:rPr>
      </w:pPr>
      <w:r>
        <w:rPr>
          <w:rFonts w:hint="cs"/>
          <w:rtl/>
        </w:rPr>
        <w:t xml:space="preserve">תודה רבה. חבר הכנסת יולי אדלשטיין, בבקשה. אחריו </w:t>
      </w:r>
      <w:r>
        <w:rPr>
          <w:rtl/>
        </w:rPr>
        <w:t>–</w:t>
      </w:r>
      <w:r>
        <w:rPr>
          <w:rFonts w:hint="cs"/>
          <w:rtl/>
        </w:rPr>
        <w:t xml:space="preserve"> חב</w:t>
      </w:r>
      <w:r>
        <w:rPr>
          <w:rFonts w:hint="cs"/>
          <w:rtl/>
        </w:rPr>
        <w:t xml:space="preserve">ר הכנסת דהאמשה, אחריו </w:t>
      </w:r>
      <w:r>
        <w:rPr>
          <w:rtl/>
        </w:rPr>
        <w:t>–</w:t>
      </w:r>
      <w:r>
        <w:rPr>
          <w:rFonts w:hint="cs"/>
          <w:rtl/>
        </w:rPr>
        <w:t xml:space="preserve"> חבר הכנסת בן-מנחם. </w:t>
      </w:r>
    </w:p>
    <w:p w14:paraId="168714DD" w14:textId="77777777" w:rsidR="00000000" w:rsidRDefault="00E84F3B">
      <w:pPr>
        <w:pStyle w:val="a"/>
        <w:rPr>
          <w:rFonts w:hint="cs"/>
          <w:rtl/>
        </w:rPr>
      </w:pPr>
    </w:p>
    <w:p w14:paraId="57381BFB" w14:textId="77777777" w:rsidR="00000000" w:rsidRDefault="00E84F3B">
      <w:pPr>
        <w:pStyle w:val="Speaker"/>
        <w:rPr>
          <w:rtl/>
        </w:rPr>
      </w:pPr>
      <w:bookmarkStart w:id="563" w:name="FS000000532T16_07_2003_16_04_05"/>
      <w:bookmarkStart w:id="564" w:name="_Toc46538668"/>
      <w:bookmarkStart w:id="565" w:name="_Toc49055398"/>
      <w:bookmarkEnd w:id="563"/>
      <w:r>
        <w:rPr>
          <w:rFonts w:hint="eastAsia"/>
          <w:rtl/>
        </w:rPr>
        <w:t>יולי</w:t>
      </w:r>
      <w:r>
        <w:rPr>
          <w:rtl/>
        </w:rPr>
        <w:t>-יואל אדלשטיין (הליכוד):</w:t>
      </w:r>
      <w:bookmarkEnd w:id="564"/>
      <w:bookmarkEnd w:id="565"/>
    </w:p>
    <w:p w14:paraId="1E9640C8" w14:textId="77777777" w:rsidR="00000000" w:rsidRDefault="00E84F3B">
      <w:pPr>
        <w:pStyle w:val="a"/>
        <w:rPr>
          <w:rFonts w:hint="cs"/>
          <w:rtl/>
        </w:rPr>
      </w:pPr>
    </w:p>
    <w:p w14:paraId="053FEEE9" w14:textId="77777777" w:rsidR="00000000" w:rsidRDefault="00E84F3B">
      <w:pPr>
        <w:pStyle w:val="a"/>
        <w:rPr>
          <w:rFonts w:hint="cs"/>
          <w:rtl/>
        </w:rPr>
      </w:pPr>
      <w:r>
        <w:rPr>
          <w:rFonts w:hint="cs"/>
          <w:rtl/>
        </w:rPr>
        <w:t xml:space="preserve">אדוני היושב-ראש, חברי חברי הכנסת, כמי שעסק שנים רבות בנושא של משפחות חד-הוריות, אני חושב שאין כאן פטנטים פרט לכל ניסיון להוציא את האוכלוסייה הזאת לעבודה, אחרת אנחנו נישאר בתחום הזה </w:t>
      </w:r>
      <w:r>
        <w:rPr>
          <w:rFonts w:hint="cs"/>
          <w:rtl/>
        </w:rPr>
        <w:t>עם אוכלוסיית מצוקה לנצח.</w:t>
      </w:r>
    </w:p>
    <w:p w14:paraId="00BD013E" w14:textId="77777777" w:rsidR="00000000" w:rsidRDefault="00E84F3B">
      <w:pPr>
        <w:pStyle w:val="a"/>
        <w:rPr>
          <w:rFonts w:hint="cs"/>
          <w:rtl/>
        </w:rPr>
      </w:pPr>
    </w:p>
    <w:p w14:paraId="6DE55B85" w14:textId="77777777" w:rsidR="00000000" w:rsidRDefault="00E84F3B">
      <w:pPr>
        <w:pStyle w:val="a"/>
        <w:rPr>
          <w:rFonts w:hint="cs"/>
          <w:rtl/>
        </w:rPr>
      </w:pPr>
      <w:r>
        <w:rPr>
          <w:rFonts w:hint="cs"/>
          <w:rtl/>
        </w:rPr>
        <w:t>אני רוצה להפנות את תשומת לב כולנו לנושא אחר שאף אחד לא התייחס אליו. איזה מין ניסוח יש להצעה: "מחאת האמהות החד-הוריות"? במשך שנים נאבקים הארגונים על הניסוח - משפחות חד-הוריות. על-פי רוב אלה נשים, אבל יש גם אבות. מי שדעתו קלה בעניין</w:t>
      </w:r>
      <w:r>
        <w:rPr>
          <w:rFonts w:hint="cs"/>
          <w:rtl/>
        </w:rPr>
        <w:t xml:space="preserve"> הזה והוא שואל מה זה חשוב - היום מתפרסמות באחד העיתונים, בניגוד לחוק, מודעות "דרושים" בלשון נקבה בלבד. הצליחו לפגוע גם בגברים וגם בנשים: דרושות מלצריות, דרושות תופרות וכן הלאה. כנראה לגבר לא יאה להיות תופר או מלצר. פוגעים גם בגברים, כי שוכחים שיש אבות שמגד</w:t>
      </w:r>
      <w:r>
        <w:rPr>
          <w:rFonts w:hint="cs"/>
          <w:rtl/>
        </w:rPr>
        <w:t xml:space="preserve">לים את הילדים. </w:t>
      </w:r>
    </w:p>
    <w:p w14:paraId="12F4FFC5" w14:textId="77777777" w:rsidR="00000000" w:rsidRDefault="00E84F3B">
      <w:pPr>
        <w:pStyle w:val="a"/>
        <w:rPr>
          <w:rFonts w:hint="cs"/>
          <w:rtl/>
        </w:rPr>
      </w:pPr>
    </w:p>
    <w:p w14:paraId="5C04F0B9" w14:textId="77777777" w:rsidR="00000000" w:rsidRDefault="00E84F3B">
      <w:pPr>
        <w:pStyle w:val="ac"/>
        <w:rPr>
          <w:rtl/>
        </w:rPr>
      </w:pPr>
      <w:r>
        <w:rPr>
          <w:rFonts w:hint="eastAsia"/>
          <w:rtl/>
        </w:rPr>
        <w:t>אילנה</w:t>
      </w:r>
      <w:r>
        <w:rPr>
          <w:rtl/>
        </w:rPr>
        <w:t xml:space="preserve"> כהן (עם אחד):</w:t>
      </w:r>
    </w:p>
    <w:p w14:paraId="4493BFF9" w14:textId="77777777" w:rsidR="00000000" w:rsidRDefault="00E84F3B">
      <w:pPr>
        <w:pStyle w:val="a"/>
        <w:rPr>
          <w:rFonts w:hint="cs"/>
          <w:rtl/>
        </w:rPr>
      </w:pPr>
    </w:p>
    <w:p w14:paraId="73389A55" w14:textId="77777777" w:rsidR="00000000" w:rsidRDefault="00E84F3B">
      <w:pPr>
        <w:pStyle w:val="a"/>
        <w:rPr>
          <w:rFonts w:hint="cs"/>
          <w:rtl/>
        </w:rPr>
      </w:pPr>
      <w:r>
        <w:rPr>
          <w:rFonts w:hint="cs"/>
          <w:rtl/>
        </w:rPr>
        <w:t>הגענו למצב כזה שנשים עובדות יותר מגברים.</w:t>
      </w:r>
    </w:p>
    <w:p w14:paraId="5D8597C7" w14:textId="77777777" w:rsidR="00000000" w:rsidRDefault="00E84F3B">
      <w:pPr>
        <w:pStyle w:val="ad"/>
        <w:rPr>
          <w:rFonts w:hint="cs"/>
          <w:rtl/>
        </w:rPr>
      </w:pPr>
    </w:p>
    <w:p w14:paraId="691C9285" w14:textId="77777777" w:rsidR="00000000" w:rsidRDefault="00E84F3B">
      <w:pPr>
        <w:pStyle w:val="ad"/>
        <w:rPr>
          <w:rtl/>
        </w:rPr>
      </w:pPr>
      <w:r>
        <w:rPr>
          <w:rtl/>
        </w:rPr>
        <w:t>היו"ר משה כחלון:</w:t>
      </w:r>
    </w:p>
    <w:p w14:paraId="082DE15F" w14:textId="77777777" w:rsidR="00000000" w:rsidRDefault="00E84F3B">
      <w:pPr>
        <w:pStyle w:val="a"/>
        <w:rPr>
          <w:rtl/>
        </w:rPr>
      </w:pPr>
    </w:p>
    <w:p w14:paraId="632B9FF3" w14:textId="77777777" w:rsidR="00000000" w:rsidRDefault="00E84F3B">
      <w:pPr>
        <w:pStyle w:val="a"/>
        <w:rPr>
          <w:rFonts w:hint="cs"/>
          <w:rtl/>
        </w:rPr>
      </w:pPr>
      <w:r>
        <w:rPr>
          <w:rFonts w:hint="cs"/>
          <w:rtl/>
        </w:rPr>
        <w:t>תודה רבה. חבר הכנסת עבד-אלמאלכ דהאמשה, בבקשה.</w:t>
      </w:r>
    </w:p>
    <w:p w14:paraId="1BA40E16" w14:textId="77777777" w:rsidR="00000000" w:rsidRDefault="00E84F3B">
      <w:pPr>
        <w:pStyle w:val="a"/>
        <w:rPr>
          <w:rFonts w:hint="cs"/>
          <w:rtl/>
        </w:rPr>
      </w:pPr>
    </w:p>
    <w:p w14:paraId="7FBD2F8A" w14:textId="77777777" w:rsidR="00000000" w:rsidRDefault="00E84F3B">
      <w:pPr>
        <w:pStyle w:val="Speaker"/>
        <w:rPr>
          <w:rtl/>
        </w:rPr>
      </w:pPr>
      <w:bookmarkStart w:id="566" w:name="FS000000550T16_07_2003_16_07_45"/>
      <w:bookmarkStart w:id="567" w:name="_Toc46538669"/>
      <w:bookmarkStart w:id="568" w:name="_Toc49055399"/>
      <w:bookmarkEnd w:id="566"/>
      <w:r>
        <w:rPr>
          <w:rFonts w:hint="eastAsia"/>
          <w:rtl/>
        </w:rPr>
        <w:t>עבד</w:t>
      </w:r>
      <w:r>
        <w:rPr>
          <w:rtl/>
        </w:rPr>
        <w:t>-אלמאלכ דהאמשה (רע"ם):</w:t>
      </w:r>
      <w:bookmarkEnd w:id="567"/>
      <w:bookmarkEnd w:id="568"/>
    </w:p>
    <w:p w14:paraId="17D5C143" w14:textId="77777777" w:rsidR="00000000" w:rsidRDefault="00E84F3B">
      <w:pPr>
        <w:pStyle w:val="a"/>
        <w:rPr>
          <w:rFonts w:hint="cs"/>
          <w:rtl/>
        </w:rPr>
      </w:pPr>
    </w:p>
    <w:p w14:paraId="7E63F231" w14:textId="77777777" w:rsidR="00000000" w:rsidRDefault="00E84F3B">
      <w:pPr>
        <w:pStyle w:val="a"/>
        <w:rPr>
          <w:rFonts w:hint="cs"/>
          <w:rtl/>
        </w:rPr>
      </w:pPr>
      <w:r>
        <w:rPr>
          <w:rFonts w:hint="cs"/>
          <w:rtl/>
        </w:rPr>
        <w:t xml:space="preserve">כבוד היושב-ראש, חברי חברי הכנסת, חבל שהשר לא ישמע אותי. הייתי רוצה לדבר באופן בונה, </w:t>
      </w:r>
      <w:r>
        <w:rPr>
          <w:rFonts w:hint="cs"/>
          <w:rtl/>
        </w:rPr>
        <w:t xml:space="preserve">לפנות לממשלה ולומר שאם אכן יש מה לתקן, צריך לעשות את התיקונים האלה, זה תפקידה וזו אחריותה. אבל הממשלה לא יכולה להיות אטומה, לעשות את הניתוח והחולה ימות. בעניין של המשפחות האלה והמשפחות במצוקה, הממשלה עושה ניתוח, אני לא יודע אם הוא נכון או לא, אבל בטוח שזה </w:t>
      </w:r>
      <w:r>
        <w:rPr>
          <w:rFonts w:hint="cs"/>
          <w:rtl/>
        </w:rPr>
        <w:t xml:space="preserve">ממית את החולה. </w:t>
      </w:r>
    </w:p>
    <w:p w14:paraId="5B4F2D3F" w14:textId="77777777" w:rsidR="00000000" w:rsidRDefault="00E84F3B">
      <w:pPr>
        <w:pStyle w:val="a"/>
        <w:rPr>
          <w:rFonts w:hint="cs"/>
          <w:rtl/>
        </w:rPr>
      </w:pPr>
    </w:p>
    <w:p w14:paraId="0787B603" w14:textId="77777777" w:rsidR="00000000" w:rsidRDefault="00E84F3B">
      <w:pPr>
        <w:pStyle w:val="a"/>
        <w:rPr>
          <w:rFonts w:hint="cs"/>
          <w:rtl/>
        </w:rPr>
      </w:pPr>
      <w:r>
        <w:rPr>
          <w:rFonts w:hint="cs"/>
          <w:rtl/>
        </w:rPr>
        <w:t>אני קורא לממשלה לחזור בה מהצעדים הדרסטיים האלה. תעסוקה, יצירת עבודה ויצירתיות במשק לא נעשות על-ידי עושק העניים, אלא על-ידי החזרת הכסף מהעשירים לקופת המדינה ולציבור כולו. תודה רבה.</w:t>
      </w:r>
    </w:p>
    <w:p w14:paraId="7C5E48AF" w14:textId="77777777" w:rsidR="00000000" w:rsidRDefault="00E84F3B">
      <w:pPr>
        <w:pStyle w:val="a"/>
        <w:rPr>
          <w:rFonts w:hint="cs"/>
          <w:rtl/>
        </w:rPr>
      </w:pPr>
    </w:p>
    <w:p w14:paraId="4817593C" w14:textId="77777777" w:rsidR="00000000" w:rsidRDefault="00E84F3B">
      <w:pPr>
        <w:pStyle w:val="ad"/>
        <w:rPr>
          <w:rtl/>
        </w:rPr>
      </w:pPr>
      <w:r>
        <w:rPr>
          <w:rtl/>
        </w:rPr>
        <w:t>היו"ר יולי-יואל אדלשטיין:</w:t>
      </w:r>
    </w:p>
    <w:p w14:paraId="42C72FC8" w14:textId="77777777" w:rsidR="00000000" w:rsidRDefault="00E84F3B">
      <w:pPr>
        <w:pStyle w:val="a"/>
        <w:rPr>
          <w:rtl/>
        </w:rPr>
      </w:pPr>
    </w:p>
    <w:p w14:paraId="6E80F574" w14:textId="77777777" w:rsidR="00000000" w:rsidRDefault="00E84F3B">
      <w:pPr>
        <w:pStyle w:val="a"/>
        <w:rPr>
          <w:rFonts w:hint="cs"/>
          <w:rtl/>
        </w:rPr>
      </w:pPr>
      <w:r>
        <w:rPr>
          <w:rFonts w:hint="cs"/>
          <w:rtl/>
        </w:rPr>
        <w:t>תודה רבה. חבר הכנסת אלי בן-מנחם</w:t>
      </w:r>
      <w:r>
        <w:rPr>
          <w:rFonts w:hint="cs"/>
          <w:rtl/>
        </w:rPr>
        <w:t>, ואחריו - חברת הכנסת מלי פולישוק-בלוך.</w:t>
      </w:r>
    </w:p>
    <w:p w14:paraId="64554F43" w14:textId="77777777" w:rsidR="00000000" w:rsidRDefault="00E84F3B">
      <w:pPr>
        <w:pStyle w:val="a"/>
        <w:rPr>
          <w:rFonts w:hint="cs"/>
          <w:rtl/>
        </w:rPr>
      </w:pPr>
    </w:p>
    <w:p w14:paraId="37CE9B60" w14:textId="77777777" w:rsidR="00000000" w:rsidRDefault="00E84F3B">
      <w:pPr>
        <w:pStyle w:val="Speaker"/>
        <w:rPr>
          <w:rtl/>
        </w:rPr>
      </w:pPr>
      <w:bookmarkStart w:id="569" w:name="FS000000437T16_07_2003_16_16_03"/>
      <w:bookmarkStart w:id="570" w:name="_Toc46538670"/>
      <w:bookmarkStart w:id="571" w:name="_Toc49055400"/>
      <w:bookmarkEnd w:id="569"/>
      <w:r>
        <w:rPr>
          <w:rFonts w:hint="eastAsia"/>
          <w:rtl/>
        </w:rPr>
        <w:t>אלי</w:t>
      </w:r>
      <w:r>
        <w:rPr>
          <w:rtl/>
        </w:rPr>
        <w:t xml:space="preserve"> בן-מנחם (העבודה-מימד):</w:t>
      </w:r>
      <w:bookmarkEnd w:id="570"/>
      <w:bookmarkEnd w:id="571"/>
    </w:p>
    <w:p w14:paraId="0C2B8A25" w14:textId="77777777" w:rsidR="00000000" w:rsidRDefault="00E84F3B">
      <w:pPr>
        <w:pStyle w:val="a"/>
        <w:rPr>
          <w:rFonts w:hint="cs"/>
          <w:rtl/>
        </w:rPr>
      </w:pPr>
    </w:p>
    <w:p w14:paraId="7D5F5FDD" w14:textId="77777777" w:rsidR="00000000" w:rsidRDefault="00E84F3B">
      <w:pPr>
        <w:pStyle w:val="a"/>
        <w:rPr>
          <w:rFonts w:hint="cs"/>
          <w:rtl/>
        </w:rPr>
      </w:pPr>
      <w:r>
        <w:rPr>
          <w:rFonts w:hint="cs"/>
          <w:rtl/>
        </w:rPr>
        <w:t xml:space="preserve">אדוני השר שטרית, אדוני השר, אני מדבר אליך. אני מאוד מודאג כי אני מתחיל להאמין שאתה יחד עם ביבי נתניהו מאמינים שבאמת היטבתם את מצבן של השכבות החלשות, ובעיקר את מצבן של המשפחות החד-הוריות, </w:t>
      </w:r>
      <w:r>
        <w:rPr>
          <w:rFonts w:hint="cs"/>
          <w:rtl/>
        </w:rPr>
        <w:t xml:space="preserve">כי אתה חוזר על זה כל הזמן. הכוונה היא שהן יצאו לעבודה - אני מאוד מעריך את זה ויכול להיות שבחלק מהדברים אתם צודקים. </w:t>
      </w:r>
    </w:p>
    <w:p w14:paraId="4EEDAADA" w14:textId="77777777" w:rsidR="00000000" w:rsidRDefault="00E84F3B">
      <w:pPr>
        <w:pStyle w:val="a"/>
        <w:rPr>
          <w:rFonts w:hint="cs"/>
          <w:rtl/>
        </w:rPr>
      </w:pPr>
    </w:p>
    <w:p w14:paraId="0EC059EB" w14:textId="77777777" w:rsidR="00000000" w:rsidRDefault="00E84F3B">
      <w:pPr>
        <w:pStyle w:val="a"/>
        <w:rPr>
          <w:rFonts w:hint="cs"/>
          <w:rtl/>
        </w:rPr>
      </w:pPr>
      <w:r>
        <w:rPr>
          <w:rFonts w:hint="cs"/>
          <w:rtl/>
        </w:rPr>
        <w:t>המשפחות לא נפגעו רק עכשיו. בוא ותשכנע אותי, איך משפחה חד-הורית שקיבלה 1,300 שקלים כדי לשכור דירה במדינת ישראל, אחרי שהיא תצא לעבודה היא תצל</w:t>
      </w:r>
      <w:r>
        <w:rPr>
          <w:rFonts w:hint="cs"/>
          <w:rtl/>
        </w:rPr>
        <w:t>יח לשכור דירה ב-500 שקלים שאותם מאפשרים לה לקבל היום? כלומר, גם אם היא תרצה, היא תהפוך לענייה, הילדים שלה יהיו עניים, ובטווח הארוך הפגיעה תהיה בכוחות הביטחון, כי בוודאי הילדים לא ישרתו בצה"ל, הפגיעה תהיה הרבה יותר עמוקה. צריך למצוא דרכים לעשות את זה בהדרגת</w:t>
      </w:r>
      <w:r>
        <w:rPr>
          <w:rFonts w:hint="cs"/>
          <w:rtl/>
        </w:rPr>
        <w:t xml:space="preserve">יות, לאט-לאט, להביא  למצב של יציבות ולאפשר להן לחיות עם הראש מעל המים. </w:t>
      </w:r>
    </w:p>
    <w:p w14:paraId="0446555B" w14:textId="77777777" w:rsidR="00000000" w:rsidRDefault="00E84F3B">
      <w:pPr>
        <w:pStyle w:val="a"/>
        <w:rPr>
          <w:rFonts w:hint="cs"/>
          <w:rtl/>
        </w:rPr>
      </w:pPr>
    </w:p>
    <w:p w14:paraId="19453464" w14:textId="77777777" w:rsidR="00000000" w:rsidRDefault="00E84F3B">
      <w:pPr>
        <w:pStyle w:val="a"/>
        <w:rPr>
          <w:rFonts w:hint="cs"/>
          <w:rtl/>
        </w:rPr>
      </w:pPr>
      <w:r>
        <w:rPr>
          <w:rFonts w:hint="cs"/>
          <w:rtl/>
        </w:rPr>
        <w:t xml:space="preserve">מה שוויקי קנפו ואילנה אזולאי וכל האחרות עשו - זה רק מתחיל, אדוני השר, ואני מאוד מכבד אותך, זה יכול להיות הרבה יותר גרוע ממה שכולנו חושבים. </w:t>
      </w:r>
    </w:p>
    <w:p w14:paraId="0EF799E0" w14:textId="77777777" w:rsidR="00000000" w:rsidRDefault="00E84F3B">
      <w:pPr>
        <w:pStyle w:val="a"/>
        <w:rPr>
          <w:rFonts w:hint="cs"/>
          <w:rtl/>
        </w:rPr>
      </w:pPr>
    </w:p>
    <w:p w14:paraId="4BD6ED08" w14:textId="77777777" w:rsidR="00000000" w:rsidRDefault="00E84F3B">
      <w:pPr>
        <w:pStyle w:val="a"/>
        <w:rPr>
          <w:rFonts w:hint="cs"/>
          <w:rtl/>
        </w:rPr>
      </w:pPr>
      <w:r>
        <w:rPr>
          <w:rFonts w:hint="cs"/>
          <w:rtl/>
        </w:rPr>
        <w:t>אדוני השר, ביקשתי ממך פגישה בנושא הזה, ואנ</w:t>
      </w:r>
      <w:r>
        <w:rPr>
          <w:rFonts w:hint="cs"/>
          <w:rtl/>
        </w:rPr>
        <w:t xml:space="preserve">חנו בטח ניפגש. אני מבקש ממך שתנחה את הפקידים של האוצר ושל מס הכנסה שלא יפרשו את החוק אחרת. בהרבה מאוד מקרים הם הולכים עם החוק רטרואקטיבית, והם כבר פגעו באנשים לפני חודשיים, שלושה חודשים, כי כך הם מפרשים את החוק. החוק נכנס לתוקף ואתה צריך להנחות אותם לפעול </w:t>
      </w:r>
      <w:r>
        <w:rPr>
          <w:rFonts w:hint="cs"/>
          <w:rtl/>
        </w:rPr>
        <w:t xml:space="preserve">בהתאם למה שהכנסת חוקקה, שלא יפרשו מה שנוח להם כדי להמשיך לפגוע בחלשים. </w:t>
      </w:r>
    </w:p>
    <w:p w14:paraId="0F5030C3" w14:textId="77777777" w:rsidR="00000000" w:rsidRDefault="00E84F3B">
      <w:pPr>
        <w:pStyle w:val="a"/>
        <w:rPr>
          <w:rFonts w:hint="cs"/>
          <w:rtl/>
        </w:rPr>
      </w:pPr>
    </w:p>
    <w:p w14:paraId="126B6F0D" w14:textId="77777777" w:rsidR="00000000" w:rsidRDefault="00E84F3B">
      <w:pPr>
        <w:pStyle w:val="ad"/>
        <w:rPr>
          <w:rtl/>
        </w:rPr>
      </w:pPr>
      <w:r>
        <w:rPr>
          <w:rtl/>
        </w:rPr>
        <w:t>היו"ר יולי-יואל אדלשטיין:</w:t>
      </w:r>
    </w:p>
    <w:p w14:paraId="3E9000C4" w14:textId="77777777" w:rsidR="00000000" w:rsidRDefault="00E84F3B">
      <w:pPr>
        <w:pStyle w:val="a"/>
        <w:rPr>
          <w:rtl/>
        </w:rPr>
      </w:pPr>
    </w:p>
    <w:p w14:paraId="357A3E23" w14:textId="77777777" w:rsidR="00000000" w:rsidRDefault="00E84F3B">
      <w:pPr>
        <w:pStyle w:val="a"/>
        <w:rPr>
          <w:rFonts w:hint="cs"/>
          <w:rtl/>
        </w:rPr>
      </w:pPr>
      <w:r>
        <w:rPr>
          <w:rFonts w:hint="cs"/>
          <w:rtl/>
        </w:rPr>
        <w:t>תודה. חברת הכנסת מלי פולישוק-בלוך - לא נמצאת. חבר הכנסת דוד אזולאי, ואחריו - חבר הכנסת יצחק כהן.</w:t>
      </w:r>
    </w:p>
    <w:p w14:paraId="2DAEA3E0" w14:textId="77777777" w:rsidR="00000000" w:rsidRDefault="00E84F3B">
      <w:pPr>
        <w:pStyle w:val="a"/>
        <w:rPr>
          <w:rFonts w:hint="cs"/>
          <w:rtl/>
        </w:rPr>
      </w:pPr>
    </w:p>
    <w:p w14:paraId="1FD19614" w14:textId="77777777" w:rsidR="00000000" w:rsidRDefault="00E84F3B">
      <w:pPr>
        <w:pStyle w:val="Speaker"/>
        <w:rPr>
          <w:rtl/>
        </w:rPr>
      </w:pPr>
      <w:bookmarkStart w:id="572" w:name="FS000000483T16_07_2003_16_24_37"/>
      <w:bookmarkStart w:id="573" w:name="_Toc46538671"/>
      <w:bookmarkStart w:id="574" w:name="_Toc49055401"/>
      <w:bookmarkEnd w:id="572"/>
      <w:r>
        <w:rPr>
          <w:rFonts w:hint="eastAsia"/>
          <w:rtl/>
        </w:rPr>
        <w:t>דוד</w:t>
      </w:r>
      <w:r>
        <w:rPr>
          <w:rtl/>
        </w:rPr>
        <w:t xml:space="preserve"> אזולאי (ש"ס):</w:t>
      </w:r>
      <w:bookmarkEnd w:id="573"/>
      <w:bookmarkEnd w:id="574"/>
    </w:p>
    <w:p w14:paraId="46773E9A" w14:textId="77777777" w:rsidR="00000000" w:rsidRDefault="00E84F3B">
      <w:pPr>
        <w:pStyle w:val="a"/>
        <w:rPr>
          <w:rFonts w:hint="cs"/>
          <w:rtl/>
        </w:rPr>
      </w:pPr>
    </w:p>
    <w:p w14:paraId="67A982C5" w14:textId="77777777" w:rsidR="00000000" w:rsidRDefault="00E84F3B">
      <w:pPr>
        <w:pStyle w:val="a"/>
        <w:rPr>
          <w:rFonts w:hint="cs"/>
          <w:rtl/>
        </w:rPr>
      </w:pPr>
      <w:r>
        <w:rPr>
          <w:rFonts w:hint="cs"/>
          <w:rtl/>
        </w:rPr>
        <w:t>אדוני היושב-ראש, ידידי השר שטרית, למה א</w:t>
      </w:r>
      <w:r>
        <w:rPr>
          <w:rFonts w:hint="cs"/>
          <w:rtl/>
        </w:rPr>
        <w:t>תה צריך להיות שק החבטות של הממשלה הזאת? איפה אולמרט, איפה ביבי, שהופיעו במסיבת העיתונאים המתוקשרת?</w:t>
      </w:r>
    </w:p>
    <w:p w14:paraId="6D0A9DD3" w14:textId="77777777" w:rsidR="00000000" w:rsidRDefault="00E84F3B">
      <w:pPr>
        <w:pStyle w:val="a"/>
        <w:rPr>
          <w:rFonts w:hint="cs"/>
          <w:rtl/>
        </w:rPr>
      </w:pPr>
    </w:p>
    <w:p w14:paraId="4B5594D3" w14:textId="77777777" w:rsidR="00000000" w:rsidRDefault="00E84F3B">
      <w:pPr>
        <w:pStyle w:val="a"/>
        <w:rPr>
          <w:rFonts w:hint="cs"/>
          <w:rtl/>
        </w:rPr>
      </w:pPr>
      <w:r>
        <w:rPr>
          <w:rFonts w:hint="cs"/>
          <w:rtl/>
        </w:rPr>
        <w:t xml:space="preserve">ראש הממשלה מנהל מאבק פוליטי מול ביבי, על חשבון החלשים, ואתה, השר שטרית, נציג עיירות הפיתוח והחלשים, בא להגן על הממשלה הפוגעת בחלשים. </w:t>
      </w:r>
    </w:p>
    <w:p w14:paraId="2D3B2F28" w14:textId="77777777" w:rsidR="00000000" w:rsidRDefault="00E84F3B">
      <w:pPr>
        <w:pStyle w:val="a"/>
        <w:rPr>
          <w:rFonts w:hint="cs"/>
          <w:rtl/>
        </w:rPr>
      </w:pPr>
    </w:p>
    <w:p w14:paraId="528CD677" w14:textId="77777777" w:rsidR="00000000" w:rsidRDefault="00E84F3B">
      <w:pPr>
        <w:pStyle w:val="a"/>
        <w:rPr>
          <w:rFonts w:hint="cs"/>
          <w:rtl/>
        </w:rPr>
      </w:pPr>
      <w:r>
        <w:rPr>
          <w:rFonts w:hint="cs"/>
          <w:rtl/>
        </w:rPr>
        <w:t>אדוני השר, זה לא יעזו</w:t>
      </w:r>
      <w:r>
        <w:rPr>
          <w:rFonts w:hint="cs"/>
          <w:rtl/>
        </w:rPr>
        <w:t>ר לכם. ישבתי עם ויקי קנפו. האשה הזאת נחושה בדעתה וחזקה, והיא תיאבק עד הסוף. את המחאה הזאת אף אחד לא יעצור. הציבור הזה הביא אתכם לשלטון, הציבור הזה גם ישלח אתכם הביתה.</w:t>
      </w:r>
    </w:p>
    <w:p w14:paraId="000C7145" w14:textId="77777777" w:rsidR="00000000" w:rsidRDefault="00E84F3B">
      <w:pPr>
        <w:pStyle w:val="a"/>
        <w:ind w:firstLine="0"/>
        <w:rPr>
          <w:rFonts w:hint="cs"/>
          <w:rtl/>
        </w:rPr>
      </w:pPr>
    </w:p>
    <w:p w14:paraId="786215F7" w14:textId="77777777" w:rsidR="00000000" w:rsidRDefault="00E84F3B">
      <w:pPr>
        <w:pStyle w:val="ad"/>
        <w:rPr>
          <w:rtl/>
        </w:rPr>
      </w:pPr>
      <w:r>
        <w:rPr>
          <w:rtl/>
        </w:rPr>
        <w:t>היו"ר יולי-יואל אדלשטיין:</w:t>
      </w:r>
    </w:p>
    <w:p w14:paraId="65F1A3E2" w14:textId="77777777" w:rsidR="00000000" w:rsidRDefault="00E84F3B">
      <w:pPr>
        <w:pStyle w:val="a"/>
        <w:rPr>
          <w:rtl/>
        </w:rPr>
      </w:pPr>
    </w:p>
    <w:p w14:paraId="02290606" w14:textId="77777777" w:rsidR="00000000" w:rsidRDefault="00E84F3B">
      <w:pPr>
        <w:pStyle w:val="a"/>
        <w:rPr>
          <w:rFonts w:hint="cs"/>
          <w:rtl/>
        </w:rPr>
      </w:pPr>
      <w:r>
        <w:rPr>
          <w:rFonts w:hint="cs"/>
          <w:rtl/>
        </w:rPr>
        <w:t>תודה. חבר הכנסת יצחק כהן, אחריו - חברת הכנסת אתי לבני, ואם הי</w:t>
      </w:r>
      <w:r>
        <w:rPr>
          <w:rFonts w:hint="cs"/>
          <w:rtl/>
        </w:rPr>
        <w:t>א לא תהיה כאן, אחרון הדוברים במסגרת הצעות אחרות - חבר הכנסת נסים זאב.</w:t>
      </w:r>
    </w:p>
    <w:p w14:paraId="7AD8BD63" w14:textId="77777777" w:rsidR="00000000" w:rsidRDefault="00E84F3B">
      <w:pPr>
        <w:pStyle w:val="a"/>
        <w:ind w:firstLine="0"/>
        <w:rPr>
          <w:rFonts w:hint="cs"/>
          <w:rtl/>
        </w:rPr>
      </w:pPr>
    </w:p>
    <w:p w14:paraId="67E67B6C" w14:textId="77777777" w:rsidR="00000000" w:rsidRDefault="00E84F3B">
      <w:pPr>
        <w:pStyle w:val="Speaker"/>
        <w:rPr>
          <w:rtl/>
        </w:rPr>
      </w:pPr>
      <w:bookmarkStart w:id="575" w:name="FS000000580T16_07_2003_16_02_45"/>
      <w:bookmarkStart w:id="576" w:name="_Toc46538672"/>
      <w:bookmarkStart w:id="577" w:name="_Toc49055402"/>
      <w:bookmarkEnd w:id="575"/>
      <w:r>
        <w:rPr>
          <w:rFonts w:hint="eastAsia"/>
          <w:rtl/>
        </w:rPr>
        <w:t>יצחק</w:t>
      </w:r>
      <w:r>
        <w:rPr>
          <w:rtl/>
        </w:rPr>
        <w:t xml:space="preserve"> כהן (ש"ס):</w:t>
      </w:r>
      <w:bookmarkEnd w:id="576"/>
      <w:bookmarkEnd w:id="577"/>
    </w:p>
    <w:p w14:paraId="1019C3C4" w14:textId="77777777" w:rsidR="00000000" w:rsidRDefault="00E84F3B">
      <w:pPr>
        <w:pStyle w:val="a"/>
        <w:rPr>
          <w:rFonts w:hint="cs"/>
          <w:rtl/>
        </w:rPr>
      </w:pPr>
    </w:p>
    <w:p w14:paraId="4777EE66" w14:textId="77777777" w:rsidR="00000000" w:rsidRDefault="00E84F3B">
      <w:pPr>
        <w:pStyle w:val="a"/>
        <w:rPr>
          <w:rFonts w:hint="cs"/>
          <w:rtl/>
        </w:rPr>
      </w:pPr>
      <w:r>
        <w:rPr>
          <w:rFonts w:hint="cs"/>
          <w:rtl/>
        </w:rPr>
        <w:t>תודה, אדוני היושב-ראש. השר שטרית, המחאה שאתה רואה עכשיו היא כאין וכאפס לעומת המחאה שתהיה ב-20 באוגוסט, כאשר תקצצו את קצבאות הילדים. כאין וכאפס. אדוני, איך אתה רוצה שווי</w:t>
      </w:r>
      <w:r>
        <w:rPr>
          <w:rFonts w:hint="cs"/>
          <w:rtl/>
        </w:rPr>
        <w:t>קי קנפו והילדים הרעבים יאמינו לך כאשר אתה עושה הסכם עם הסוכנות, להעביר לה 2.5  מיליארדי שקל של הדיור הציבורי, בלי להניד עפעף. איך אתה רוצה שהם יאמינו לך, כאשר אתה נותן "קופה קטנה" לטומי לפיד, לחלק 123 מיליון שקל, כדי שהוא ילך מדושן עונג לשמוע את ואגנר בקונ</w:t>
      </w:r>
      <w:r>
        <w:rPr>
          <w:rFonts w:hint="cs"/>
          <w:rtl/>
        </w:rPr>
        <w:t xml:space="preserve">צרטים. </w:t>
      </w:r>
    </w:p>
    <w:p w14:paraId="5F01A1BC" w14:textId="77777777" w:rsidR="00000000" w:rsidRDefault="00E84F3B">
      <w:pPr>
        <w:pStyle w:val="a"/>
        <w:ind w:firstLine="0"/>
        <w:rPr>
          <w:rFonts w:hint="cs"/>
          <w:rtl/>
        </w:rPr>
      </w:pPr>
    </w:p>
    <w:p w14:paraId="5CA68B9A" w14:textId="77777777" w:rsidR="00000000" w:rsidRDefault="00E84F3B">
      <w:pPr>
        <w:pStyle w:val="ac"/>
        <w:rPr>
          <w:rtl/>
        </w:rPr>
      </w:pPr>
      <w:r>
        <w:rPr>
          <w:rtl/>
        </w:rPr>
        <w:t>השר מאיר שטרית:</w:t>
      </w:r>
    </w:p>
    <w:p w14:paraId="7C4678C5" w14:textId="77777777" w:rsidR="00000000" w:rsidRDefault="00E84F3B">
      <w:pPr>
        <w:pStyle w:val="a"/>
        <w:rPr>
          <w:rtl/>
        </w:rPr>
      </w:pPr>
    </w:p>
    <w:p w14:paraId="36941800" w14:textId="77777777" w:rsidR="00000000" w:rsidRDefault="00E84F3B">
      <w:pPr>
        <w:pStyle w:val="a"/>
        <w:rPr>
          <w:rFonts w:hint="cs"/>
          <w:rtl/>
        </w:rPr>
      </w:pPr>
      <w:r>
        <w:rPr>
          <w:rFonts w:hint="cs"/>
          <w:rtl/>
        </w:rPr>
        <w:t>אתה לא יודע על מה אתה מדבר.</w:t>
      </w:r>
    </w:p>
    <w:p w14:paraId="6A698A58" w14:textId="77777777" w:rsidR="00000000" w:rsidRDefault="00E84F3B">
      <w:pPr>
        <w:pStyle w:val="a"/>
        <w:ind w:firstLine="0"/>
        <w:rPr>
          <w:rFonts w:hint="cs"/>
          <w:rtl/>
        </w:rPr>
      </w:pPr>
    </w:p>
    <w:p w14:paraId="6DED43B5" w14:textId="77777777" w:rsidR="00000000" w:rsidRDefault="00E84F3B">
      <w:pPr>
        <w:pStyle w:val="SpeakerCon"/>
        <w:rPr>
          <w:rtl/>
        </w:rPr>
      </w:pPr>
      <w:bookmarkStart w:id="578" w:name="FS000000580T16_07_2003_16_05_40C"/>
      <w:bookmarkEnd w:id="578"/>
      <w:r>
        <w:rPr>
          <w:rtl/>
        </w:rPr>
        <w:t>יצחק כהן (ש"ס):</w:t>
      </w:r>
    </w:p>
    <w:p w14:paraId="424B6C9E" w14:textId="77777777" w:rsidR="00000000" w:rsidRDefault="00E84F3B">
      <w:pPr>
        <w:pStyle w:val="a"/>
        <w:rPr>
          <w:rtl/>
        </w:rPr>
      </w:pPr>
    </w:p>
    <w:p w14:paraId="6292B899" w14:textId="77777777" w:rsidR="00000000" w:rsidRDefault="00E84F3B">
      <w:pPr>
        <w:pStyle w:val="a"/>
        <w:rPr>
          <w:rFonts w:hint="cs"/>
          <w:rtl/>
        </w:rPr>
      </w:pPr>
      <w:r>
        <w:rPr>
          <w:rFonts w:hint="cs"/>
          <w:rtl/>
        </w:rPr>
        <w:t>אני לא יודע, מבקר המדינה יודע.</w:t>
      </w:r>
    </w:p>
    <w:p w14:paraId="31C09F33" w14:textId="77777777" w:rsidR="00000000" w:rsidRDefault="00E84F3B">
      <w:pPr>
        <w:pStyle w:val="a"/>
        <w:ind w:firstLine="0"/>
        <w:rPr>
          <w:rFonts w:hint="cs"/>
          <w:rtl/>
        </w:rPr>
      </w:pPr>
    </w:p>
    <w:p w14:paraId="45A8244B" w14:textId="77777777" w:rsidR="00000000" w:rsidRDefault="00E84F3B">
      <w:pPr>
        <w:pStyle w:val="ac"/>
        <w:rPr>
          <w:rtl/>
        </w:rPr>
      </w:pPr>
      <w:r>
        <w:rPr>
          <w:rFonts w:hint="eastAsia"/>
          <w:rtl/>
        </w:rPr>
        <w:t>השר</w:t>
      </w:r>
      <w:r>
        <w:rPr>
          <w:rtl/>
        </w:rPr>
        <w:t xml:space="preserve"> מאיר שטרית:</w:t>
      </w:r>
    </w:p>
    <w:p w14:paraId="5E8536FF" w14:textId="77777777" w:rsidR="00000000" w:rsidRDefault="00E84F3B">
      <w:pPr>
        <w:pStyle w:val="a"/>
        <w:rPr>
          <w:rFonts w:hint="cs"/>
          <w:rtl/>
        </w:rPr>
      </w:pPr>
    </w:p>
    <w:p w14:paraId="379BC81A" w14:textId="77777777" w:rsidR="00000000" w:rsidRDefault="00E84F3B">
      <w:pPr>
        <w:pStyle w:val="a"/>
        <w:rPr>
          <w:rFonts w:hint="cs"/>
          <w:rtl/>
        </w:rPr>
      </w:pPr>
      <w:r>
        <w:rPr>
          <w:rFonts w:hint="cs"/>
          <w:rtl/>
        </w:rPr>
        <w:t>מבקר המדינה לא יודע.</w:t>
      </w:r>
    </w:p>
    <w:p w14:paraId="6E5863C3" w14:textId="77777777" w:rsidR="00000000" w:rsidRDefault="00E84F3B">
      <w:pPr>
        <w:pStyle w:val="a"/>
        <w:ind w:firstLine="0"/>
        <w:rPr>
          <w:rFonts w:hint="cs"/>
          <w:rtl/>
        </w:rPr>
      </w:pPr>
    </w:p>
    <w:p w14:paraId="4FF81345" w14:textId="77777777" w:rsidR="00000000" w:rsidRDefault="00E84F3B">
      <w:pPr>
        <w:pStyle w:val="SpeakerCon"/>
        <w:rPr>
          <w:rtl/>
        </w:rPr>
      </w:pPr>
      <w:bookmarkStart w:id="579" w:name="FS000000580T16_07_2003_16_06_12C"/>
      <w:bookmarkEnd w:id="579"/>
      <w:r>
        <w:rPr>
          <w:rtl/>
        </w:rPr>
        <w:t>יצחק כהן (ש"ס):</w:t>
      </w:r>
    </w:p>
    <w:p w14:paraId="7B081967" w14:textId="77777777" w:rsidR="00000000" w:rsidRDefault="00E84F3B">
      <w:pPr>
        <w:pStyle w:val="a"/>
        <w:rPr>
          <w:rtl/>
        </w:rPr>
      </w:pPr>
    </w:p>
    <w:p w14:paraId="00C36E5F" w14:textId="77777777" w:rsidR="00000000" w:rsidRDefault="00E84F3B">
      <w:pPr>
        <w:pStyle w:val="a"/>
        <w:rPr>
          <w:rFonts w:hint="cs"/>
          <w:rtl/>
        </w:rPr>
      </w:pPr>
      <w:r>
        <w:rPr>
          <w:rFonts w:hint="cs"/>
          <w:rtl/>
        </w:rPr>
        <w:t>גם הוא לא יודע.</w:t>
      </w:r>
    </w:p>
    <w:p w14:paraId="646DDFFE" w14:textId="77777777" w:rsidR="00000000" w:rsidRDefault="00E84F3B">
      <w:pPr>
        <w:pStyle w:val="a"/>
        <w:ind w:firstLine="0"/>
        <w:rPr>
          <w:rFonts w:hint="cs"/>
          <w:rtl/>
        </w:rPr>
      </w:pPr>
    </w:p>
    <w:p w14:paraId="6636F6ED" w14:textId="77777777" w:rsidR="00000000" w:rsidRDefault="00E84F3B">
      <w:pPr>
        <w:pStyle w:val="ac"/>
        <w:rPr>
          <w:rtl/>
        </w:rPr>
      </w:pPr>
      <w:r>
        <w:rPr>
          <w:rFonts w:hint="eastAsia"/>
          <w:rtl/>
        </w:rPr>
        <w:t>השר</w:t>
      </w:r>
      <w:r>
        <w:rPr>
          <w:rtl/>
        </w:rPr>
        <w:t xml:space="preserve"> מאיר שטרית:</w:t>
      </w:r>
    </w:p>
    <w:p w14:paraId="65ABDDBA" w14:textId="77777777" w:rsidR="00000000" w:rsidRDefault="00E84F3B">
      <w:pPr>
        <w:pStyle w:val="a"/>
        <w:rPr>
          <w:rFonts w:hint="cs"/>
          <w:rtl/>
        </w:rPr>
      </w:pPr>
    </w:p>
    <w:p w14:paraId="0D661D89" w14:textId="77777777" w:rsidR="00000000" w:rsidRDefault="00E84F3B">
      <w:pPr>
        <w:pStyle w:val="a"/>
        <w:rPr>
          <w:rFonts w:hint="cs"/>
          <w:rtl/>
        </w:rPr>
      </w:pPr>
      <w:r>
        <w:rPr>
          <w:rFonts w:hint="cs"/>
          <w:rtl/>
        </w:rPr>
        <w:t>נכון.</w:t>
      </w:r>
    </w:p>
    <w:p w14:paraId="2187D901" w14:textId="77777777" w:rsidR="00000000" w:rsidRDefault="00E84F3B">
      <w:pPr>
        <w:pStyle w:val="SpeakerCon"/>
        <w:rPr>
          <w:rFonts w:hint="cs"/>
          <w:rtl/>
        </w:rPr>
      </w:pPr>
      <w:bookmarkStart w:id="580" w:name="FS000000580T16_07_2003_16_06_30C"/>
      <w:bookmarkEnd w:id="580"/>
    </w:p>
    <w:p w14:paraId="739CB2BC" w14:textId="77777777" w:rsidR="00000000" w:rsidRDefault="00E84F3B">
      <w:pPr>
        <w:pStyle w:val="SpeakerCon"/>
        <w:rPr>
          <w:rtl/>
        </w:rPr>
      </w:pPr>
      <w:r>
        <w:rPr>
          <w:rtl/>
        </w:rPr>
        <w:t>יצחק כהן (ש"ס):</w:t>
      </w:r>
    </w:p>
    <w:p w14:paraId="5D81B90D" w14:textId="77777777" w:rsidR="00000000" w:rsidRDefault="00E84F3B">
      <w:pPr>
        <w:pStyle w:val="a"/>
        <w:rPr>
          <w:rtl/>
        </w:rPr>
      </w:pPr>
    </w:p>
    <w:p w14:paraId="54A51125" w14:textId="77777777" w:rsidR="00000000" w:rsidRDefault="00E84F3B">
      <w:pPr>
        <w:pStyle w:val="a"/>
        <w:rPr>
          <w:rFonts w:hint="cs"/>
          <w:rtl/>
        </w:rPr>
      </w:pPr>
      <w:r>
        <w:rPr>
          <w:rFonts w:hint="cs"/>
          <w:rtl/>
        </w:rPr>
        <w:t xml:space="preserve">אני רוצה שיירשם בפרוטוקול, שהשר שטרית </w:t>
      </w:r>
      <w:r>
        <w:rPr>
          <w:rFonts w:hint="cs"/>
          <w:rtl/>
        </w:rPr>
        <w:t>אמר שמבקר המדינה מדבר שטויות. תרשמי את זה בפרוטוקול. הוא אמר שהוא לא יודע כלום, תרשמי את זה, בבקשה. השר שטרית אמר שמבקר המדינה לא יודע. תרשמי את זה בפרוטוקול.</w:t>
      </w:r>
    </w:p>
    <w:p w14:paraId="5B8FA815" w14:textId="77777777" w:rsidR="00000000" w:rsidRDefault="00E84F3B">
      <w:pPr>
        <w:pStyle w:val="a"/>
        <w:ind w:firstLine="0"/>
        <w:rPr>
          <w:rFonts w:hint="cs"/>
          <w:rtl/>
        </w:rPr>
      </w:pPr>
    </w:p>
    <w:p w14:paraId="31302032" w14:textId="77777777" w:rsidR="00000000" w:rsidRDefault="00E84F3B">
      <w:pPr>
        <w:pStyle w:val="ac"/>
        <w:rPr>
          <w:rtl/>
        </w:rPr>
      </w:pPr>
      <w:r>
        <w:rPr>
          <w:rFonts w:hint="eastAsia"/>
          <w:rtl/>
        </w:rPr>
        <w:t>השר</w:t>
      </w:r>
      <w:r>
        <w:rPr>
          <w:rtl/>
        </w:rPr>
        <w:t xml:space="preserve"> מאיר שטרית:</w:t>
      </w:r>
    </w:p>
    <w:p w14:paraId="1E4FED97" w14:textId="77777777" w:rsidR="00000000" w:rsidRDefault="00E84F3B">
      <w:pPr>
        <w:pStyle w:val="a"/>
        <w:rPr>
          <w:rFonts w:hint="cs"/>
          <w:rtl/>
        </w:rPr>
      </w:pPr>
    </w:p>
    <w:p w14:paraId="7B5A8202" w14:textId="77777777" w:rsidR="00000000" w:rsidRDefault="00E84F3B">
      <w:pPr>
        <w:pStyle w:val="a"/>
        <w:rPr>
          <w:rFonts w:hint="cs"/>
          <w:rtl/>
        </w:rPr>
      </w:pPr>
      <w:r>
        <w:rPr>
          <w:rFonts w:hint="cs"/>
          <w:rtl/>
        </w:rPr>
        <w:t>אתה לא יודע על מה אתה מדבר.</w:t>
      </w:r>
    </w:p>
    <w:p w14:paraId="5A3A83DB" w14:textId="77777777" w:rsidR="00000000" w:rsidRDefault="00E84F3B">
      <w:pPr>
        <w:pStyle w:val="a"/>
        <w:ind w:firstLine="0"/>
        <w:rPr>
          <w:rFonts w:hint="cs"/>
          <w:rtl/>
        </w:rPr>
      </w:pPr>
    </w:p>
    <w:p w14:paraId="11E14F97" w14:textId="77777777" w:rsidR="00000000" w:rsidRDefault="00E84F3B">
      <w:pPr>
        <w:pStyle w:val="SpeakerCon"/>
        <w:rPr>
          <w:rtl/>
        </w:rPr>
      </w:pPr>
      <w:bookmarkStart w:id="581" w:name="FS000000580T16_07_2003_16_07_44C"/>
      <w:bookmarkEnd w:id="581"/>
      <w:r>
        <w:rPr>
          <w:rtl/>
        </w:rPr>
        <w:t>יצחק כהן (ש"ס):</w:t>
      </w:r>
    </w:p>
    <w:p w14:paraId="0BB6FDF8" w14:textId="77777777" w:rsidR="00000000" w:rsidRDefault="00E84F3B">
      <w:pPr>
        <w:pStyle w:val="a"/>
        <w:rPr>
          <w:rtl/>
        </w:rPr>
      </w:pPr>
    </w:p>
    <w:p w14:paraId="0639C9B8" w14:textId="77777777" w:rsidR="00000000" w:rsidRDefault="00E84F3B">
      <w:pPr>
        <w:pStyle w:val="a"/>
        <w:rPr>
          <w:rFonts w:hint="cs"/>
          <w:rtl/>
        </w:rPr>
      </w:pPr>
      <w:r>
        <w:rPr>
          <w:rFonts w:hint="cs"/>
          <w:rtl/>
        </w:rPr>
        <w:t>הוא יודע גם יודע, אתה לא יודע. את</w:t>
      </w:r>
      <w:r>
        <w:rPr>
          <w:rFonts w:hint="cs"/>
          <w:rtl/>
        </w:rPr>
        <w:t>ה יודע הרבה יותר פרטים. אתה יודע, 2.5  מיליארדי שקל - - -</w:t>
      </w:r>
    </w:p>
    <w:p w14:paraId="71FC5B47" w14:textId="77777777" w:rsidR="00000000" w:rsidRDefault="00E84F3B">
      <w:pPr>
        <w:pStyle w:val="a"/>
        <w:ind w:firstLine="0"/>
        <w:rPr>
          <w:rFonts w:hint="cs"/>
          <w:rtl/>
        </w:rPr>
      </w:pPr>
    </w:p>
    <w:p w14:paraId="79469EE9" w14:textId="77777777" w:rsidR="00000000" w:rsidRDefault="00E84F3B">
      <w:pPr>
        <w:pStyle w:val="ad"/>
        <w:rPr>
          <w:rtl/>
        </w:rPr>
      </w:pPr>
      <w:r>
        <w:rPr>
          <w:rtl/>
        </w:rPr>
        <w:t>היו"ר יולי-יואל אדלשטיין:</w:t>
      </w:r>
    </w:p>
    <w:p w14:paraId="254B550B" w14:textId="77777777" w:rsidR="00000000" w:rsidRDefault="00E84F3B">
      <w:pPr>
        <w:pStyle w:val="a"/>
        <w:rPr>
          <w:rtl/>
        </w:rPr>
      </w:pPr>
    </w:p>
    <w:p w14:paraId="560A5F56" w14:textId="77777777" w:rsidR="00000000" w:rsidRDefault="00E84F3B">
      <w:pPr>
        <w:pStyle w:val="a"/>
        <w:rPr>
          <w:rFonts w:hint="cs"/>
          <w:rtl/>
        </w:rPr>
      </w:pPr>
      <w:r>
        <w:rPr>
          <w:rFonts w:hint="cs"/>
          <w:rtl/>
        </w:rPr>
        <w:t>תודה, חבר הכנסת יצחק כהן.</w:t>
      </w:r>
    </w:p>
    <w:p w14:paraId="66F84600" w14:textId="77777777" w:rsidR="00000000" w:rsidRDefault="00E84F3B">
      <w:pPr>
        <w:pStyle w:val="a"/>
        <w:ind w:firstLine="0"/>
        <w:rPr>
          <w:rFonts w:hint="cs"/>
          <w:rtl/>
        </w:rPr>
      </w:pPr>
    </w:p>
    <w:p w14:paraId="5DA24D15" w14:textId="77777777" w:rsidR="00000000" w:rsidRDefault="00E84F3B">
      <w:pPr>
        <w:pStyle w:val="SpeakerCon"/>
        <w:rPr>
          <w:rtl/>
        </w:rPr>
      </w:pPr>
      <w:bookmarkStart w:id="582" w:name="FS000000580T16_07_2003_16_08_27C"/>
      <w:bookmarkEnd w:id="582"/>
      <w:r>
        <w:rPr>
          <w:rtl/>
        </w:rPr>
        <w:t>יצחק כהן (ש"ס):</w:t>
      </w:r>
    </w:p>
    <w:p w14:paraId="36740BBA" w14:textId="77777777" w:rsidR="00000000" w:rsidRDefault="00E84F3B">
      <w:pPr>
        <w:pStyle w:val="a"/>
        <w:rPr>
          <w:rtl/>
        </w:rPr>
      </w:pPr>
    </w:p>
    <w:p w14:paraId="1CF2A408" w14:textId="77777777" w:rsidR="00000000" w:rsidRDefault="00E84F3B">
      <w:pPr>
        <w:pStyle w:val="a"/>
        <w:rPr>
          <w:rFonts w:hint="cs"/>
          <w:rtl/>
        </w:rPr>
      </w:pPr>
      <w:r>
        <w:rPr>
          <w:rFonts w:hint="cs"/>
          <w:rtl/>
        </w:rPr>
        <w:t>לא סיימתי.</w:t>
      </w:r>
    </w:p>
    <w:p w14:paraId="238B88FF" w14:textId="77777777" w:rsidR="00000000" w:rsidRDefault="00E84F3B">
      <w:pPr>
        <w:pStyle w:val="a"/>
        <w:ind w:firstLine="0"/>
        <w:rPr>
          <w:rFonts w:hint="cs"/>
          <w:rtl/>
        </w:rPr>
      </w:pPr>
    </w:p>
    <w:p w14:paraId="3B135A0E" w14:textId="77777777" w:rsidR="00000000" w:rsidRDefault="00E84F3B">
      <w:pPr>
        <w:pStyle w:val="ad"/>
        <w:rPr>
          <w:rtl/>
        </w:rPr>
      </w:pPr>
      <w:r>
        <w:rPr>
          <w:rtl/>
        </w:rPr>
        <w:t>היו"ר יולי-יואל אדלשטיין:</w:t>
      </w:r>
    </w:p>
    <w:p w14:paraId="7072A67F" w14:textId="77777777" w:rsidR="00000000" w:rsidRDefault="00E84F3B">
      <w:pPr>
        <w:pStyle w:val="a"/>
        <w:rPr>
          <w:rtl/>
        </w:rPr>
      </w:pPr>
    </w:p>
    <w:p w14:paraId="796A470D" w14:textId="77777777" w:rsidR="00000000" w:rsidRDefault="00E84F3B">
      <w:pPr>
        <w:pStyle w:val="a"/>
        <w:rPr>
          <w:rFonts w:hint="cs"/>
          <w:rtl/>
        </w:rPr>
      </w:pPr>
      <w:r>
        <w:rPr>
          <w:rFonts w:hint="cs"/>
          <w:rtl/>
        </w:rPr>
        <w:t>אתה סיימת.</w:t>
      </w:r>
    </w:p>
    <w:p w14:paraId="7D34B3BB" w14:textId="77777777" w:rsidR="00000000" w:rsidRDefault="00E84F3B">
      <w:pPr>
        <w:pStyle w:val="SpeakerCon"/>
        <w:rPr>
          <w:rFonts w:hint="cs"/>
          <w:rtl/>
        </w:rPr>
      </w:pPr>
      <w:bookmarkStart w:id="583" w:name="FS000000580T16_07_2003_16_08_45C"/>
      <w:bookmarkEnd w:id="583"/>
    </w:p>
    <w:p w14:paraId="69E0106E" w14:textId="77777777" w:rsidR="00000000" w:rsidRDefault="00E84F3B">
      <w:pPr>
        <w:pStyle w:val="SpeakerCon"/>
        <w:rPr>
          <w:rtl/>
        </w:rPr>
      </w:pPr>
      <w:r>
        <w:rPr>
          <w:rtl/>
        </w:rPr>
        <w:t>יצחק כהן (ש"ס):</w:t>
      </w:r>
    </w:p>
    <w:p w14:paraId="53E343C5" w14:textId="77777777" w:rsidR="00000000" w:rsidRDefault="00E84F3B">
      <w:pPr>
        <w:pStyle w:val="a"/>
        <w:rPr>
          <w:rtl/>
        </w:rPr>
      </w:pPr>
    </w:p>
    <w:p w14:paraId="50ABC76A" w14:textId="77777777" w:rsidR="00000000" w:rsidRDefault="00E84F3B">
      <w:pPr>
        <w:pStyle w:val="a"/>
        <w:rPr>
          <w:rFonts w:hint="cs"/>
          <w:rtl/>
        </w:rPr>
      </w:pPr>
      <w:r>
        <w:rPr>
          <w:rFonts w:hint="cs"/>
          <w:rtl/>
        </w:rPr>
        <w:t>אני חוזר ואומר, זה מספר הטלפון של לשכת שר האוצר: 5317200-0</w:t>
      </w:r>
      <w:r>
        <w:rPr>
          <w:rFonts w:hint="cs"/>
          <w:rtl/>
        </w:rPr>
        <w:t>2.</w:t>
      </w:r>
    </w:p>
    <w:p w14:paraId="690E0818" w14:textId="77777777" w:rsidR="00000000" w:rsidRDefault="00E84F3B">
      <w:pPr>
        <w:pStyle w:val="ad"/>
        <w:rPr>
          <w:rFonts w:hint="cs"/>
          <w:rtl/>
        </w:rPr>
      </w:pPr>
    </w:p>
    <w:p w14:paraId="5A5971B6" w14:textId="77777777" w:rsidR="00000000" w:rsidRDefault="00E84F3B">
      <w:pPr>
        <w:pStyle w:val="ad"/>
        <w:rPr>
          <w:rtl/>
        </w:rPr>
      </w:pPr>
      <w:r>
        <w:rPr>
          <w:rtl/>
        </w:rPr>
        <w:t>היו"ר יולי-יואל אדלשטיין:</w:t>
      </w:r>
    </w:p>
    <w:p w14:paraId="346C29A9" w14:textId="77777777" w:rsidR="00000000" w:rsidRDefault="00E84F3B">
      <w:pPr>
        <w:pStyle w:val="a"/>
        <w:rPr>
          <w:rtl/>
        </w:rPr>
      </w:pPr>
    </w:p>
    <w:p w14:paraId="34870A5E" w14:textId="77777777" w:rsidR="00000000" w:rsidRDefault="00E84F3B">
      <w:pPr>
        <w:pStyle w:val="a"/>
        <w:rPr>
          <w:rFonts w:hint="cs"/>
          <w:rtl/>
        </w:rPr>
      </w:pPr>
      <w:r>
        <w:rPr>
          <w:rFonts w:hint="cs"/>
          <w:rtl/>
        </w:rPr>
        <w:t>תודה. חברת הכנסת אתי לבני - לא נמצאת. חבר הכנסת נסים זאב.</w:t>
      </w:r>
    </w:p>
    <w:p w14:paraId="3BA5870C" w14:textId="77777777" w:rsidR="00000000" w:rsidRDefault="00E84F3B">
      <w:pPr>
        <w:pStyle w:val="a"/>
        <w:ind w:firstLine="0"/>
        <w:rPr>
          <w:rFonts w:hint="cs"/>
          <w:rtl/>
        </w:rPr>
      </w:pPr>
    </w:p>
    <w:p w14:paraId="583ABB76" w14:textId="77777777" w:rsidR="00000000" w:rsidRDefault="00E84F3B">
      <w:pPr>
        <w:pStyle w:val="Speaker"/>
        <w:rPr>
          <w:rtl/>
        </w:rPr>
      </w:pPr>
      <w:bookmarkStart w:id="584" w:name="FS000000490T16_07_2003_16_10_14"/>
      <w:bookmarkStart w:id="585" w:name="_Toc46538673"/>
      <w:bookmarkStart w:id="586" w:name="_Toc49055403"/>
      <w:bookmarkEnd w:id="584"/>
      <w:r>
        <w:rPr>
          <w:rFonts w:hint="eastAsia"/>
          <w:rtl/>
        </w:rPr>
        <w:t>נסים</w:t>
      </w:r>
      <w:r>
        <w:rPr>
          <w:rtl/>
        </w:rPr>
        <w:t xml:space="preserve"> זאב (ש"ס):</w:t>
      </w:r>
      <w:bookmarkEnd w:id="585"/>
      <w:bookmarkEnd w:id="586"/>
    </w:p>
    <w:p w14:paraId="6036917B" w14:textId="77777777" w:rsidR="00000000" w:rsidRDefault="00E84F3B">
      <w:pPr>
        <w:pStyle w:val="a"/>
        <w:rPr>
          <w:rFonts w:hint="cs"/>
          <w:rtl/>
        </w:rPr>
      </w:pPr>
    </w:p>
    <w:p w14:paraId="2877FFF0" w14:textId="77777777" w:rsidR="00000000" w:rsidRDefault="00E84F3B">
      <w:pPr>
        <w:pStyle w:val="a"/>
        <w:rPr>
          <w:rFonts w:hint="cs"/>
          <w:rtl/>
        </w:rPr>
      </w:pPr>
      <w:r>
        <w:rPr>
          <w:rFonts w:hint="cs"/>
          <w:rtl/>
        </w:rPr>
        <w:t>אדוני השר, אני פונה אליך, אתה מכיר את הפסוק: ואם תלכו עמי בקרי, והלכתי עמכם בחמת קרי. שיהיה לך ברור, אם אתם תמשיכו לרדוף את העניים, את עולם התורה, המ</w:t>
      </w:r>
      <w:r>
        <w:rPr>
          <w:rFonts w:hint="cs"/>
          <w:rtl/>
        </w:rPr>
        <w:t xml:space="preserve">משלה הזאת תקבל מכה על מכה. שום מדיניות כלכלית כזאת או אחרת לא תעזור לכם, כי לא תהיה לכם סייעתא דשמיא. </w:t>
      </w:r>
    </w:p>
    <w:p w14:paraId="1EA27561" w14:textId="77777777" w:rsidR="00000000" w:rsidRDefault="00E84F3B">
      <w:pPr>
        <w:pStyle w:val="a"/>
        <w:rPr>
          <w:rFonts w:hint="cs"/>
          <w:rtl/>
        </w:rPr>
      </w:pPr>
    </w:p>
    <w:p w14:paraId="597DBFE3" w14:textId="77777777" w:rsidR="00000000" w:rsidRDefault="00E84F3B">
      <w:pPr>
        <w:pStyle w:val="a"/>
        <w:rPr>
          <w:rFonts w:hint="cs"/>
          <w:rtl/>
        </w:rPr>
      </w:pPr>
      <w:r>
        <w:rPr>
          <w:rFonts w:hint="cs"/>
          <w:rtl/>
        </w:rPr>
        <w:t>עוד מעט נקיים כאן דיון על המצב בבתי-החולים, על הצמצום ועל כל מה שקורה במחלקות, אשר יביא לפיטורי עוד 6,000 עובדים. תגיד לי, במי אתה מתעתע? אתה אומר שיבקש</w:t>
      </w:r>
      <w:r>
        <w:rPr>
          <w:rFonts w:hint="cs"/>
          <w:rtl/>
        </w:rPr>
        <w:t>ו עבודה, לאן ילכו  6,000 העובדים שעומדים להיות מפוטרים עכשיו? אני מבקש ממך, אדוני, אי-אפשר לקחת את פת לחמם של העניים ולבוא ולומר: לכו לעבוד. תבן אין ניתן לעבדיך, ולבנים אומרים לנו עשו. אל תעשו את זה.</w:t>
      </w:r>
    </w:p>
    <w:p w14:paraId="48374367" w14:textId="77777777" w:rsidR="00000000" w:rsidRDefault="00E84F3B">
      <w:pPr>
        <w:pStyle w:val="a"/>
        <w:ind w:firstLine="0"/>
        <w:rPr>
          <w:rFonts w:hint="cs"/>
          <w:rtl/>
        </w:rPr>
      </w:pPr>
    </w:p>
    <w:p w14:paraId="0B219B64" w14:textId="77777777" w:rsidR="00000000" w:rsidRDefault="00E84F3B">
      <w:pPr>
        <w:pStyle w:val="ad"/>
        <w:rPr>
          <w:rtl/>
        </w:rPr>
      </w:pPr>
      <w:r>
        <w:rPr>
          <w:rtl/>
        </w:rPr>
        <w:t>היו"ר יולי-יואל אדלשטיין:</w:t>
      </w:r>
    </w:p>
    <w:p w14:paraId="2352FE0F" w14:textId="77777777" w:rsidR="00000000" w:rsidRDefault="00E84F3B">
      <w:pPr>
        <w:pStyle w:val="a"/>
        <w:rPr>
          <w:rtl/>
        </w:rPr>
      </w:pPr>
    </w:p>
    <w:p w14:paraId="41E937CD" w14:textId="77777777" w:rsidR="00000000" w:rsidRDefault="00E84F3B">
      <w:pPr>
        <w:pStyle w:val="a"/>
        <w:rPr>
          <w:rFonts w:hint="cs"/>
          <w:rtl/>
        </w:rPr>
      </w:pPr>
      <w:r>
        <w:rPr>
          <w:rFonts w:hint="cs"/>
          <w:rtl/>
        </w:rPr>
        <w:t>חברי הכנסת, אני מבקש לשבת, נ</w:t>
      </w:r>
      <w:r>
        <w:rPr>
          <w:rFonts w:hint="cs"/>
          <w:rtl/>
        </w:rPr>
        <w:t>עבור להצבעה. אני קודם רוצה להזכיר למציעים, שהשר הציע לקיים דיון בוועדה. אני רוצה לפנות למציעים: חברת הכנסת ענבל גבריאלי, את מסכימה להעביר לוועדה?</w:t>
      </w:r>
    </w:p>
    <w:p w14:paraId="2B0E8FB6" w14:textId="77777777" w:rsidR="00000000" w:rsidRDefault="00E84F3B">
      <w:pPr>
        <w:pStyle w:val="a"/>
        <w:ind w:firstLine="0"/>
        <w:rPr>
          <w:rFonts w:hint="cs"/>
          <w:rtl/>
        </w:rPr>
      </w:pPr>
    </w:p>
    <w:p w14:paraId="68AC0398" w14:textId="77777777" w:rsidR="00000000" w:rsidRDefault="00E84F3B">
      <w:pPr>
        <w:pStyle w:val="ac"/>
        <w:rPr>
          <w:rtl/>
        </w:rPr>
      </w:pPr>
      <w:bookmarkStart w:id="587" w:name="FS000001039T16_07_2003_16_13_46"/>
      <w:bookmarkEnd w:id="587"/>
      <w:r>
        <w:rPr>
          <w:rFonts w:hint="eastAsia"/>
          <w:rtl/>
        </w:rPr>
        <w:t>ענבל</w:t>
      </w:r>
      <w:r>
        <w:rPr>
          <w:rtl/>
        </w:rPr>
        <w:t xml:space="preserve"> גבריאלי (הליכוד):</w:t>
      </w:r>
    </w:p>
    <w:p w14:paraId="2A12CD30" w14:textId="77777777" w:rsidR="00000000" w:rsidRDefault="00E84F3B">
      <w:pPr>
        <w:pStyle w:val="a"/>
        <w:rPr>
          <w:rFonts w:hint="cs"/>
          <w:rtl/>
        </w:rPr>
      </w:pPr>
    </w:p>
    <w:p w14:paraId="2E5684A7" w14:textId="77777777" w:rsidR="00000000" w:rsidRDefault="00E84F3B">
      <w:pPr>
        <w:pStyle w:val="a"/>
        <w:rPr>
          <w:rFonts w:hint="cs"/>
          <w:rtl/>
        </w:rPr>
      </w:pPr>
      <w:r>
        <w:rPr>
          <w:rFonts w:hint="cs"/>
          <w:rtl/>
        </w:rPr>
        <w:t>לוועדה.</w:t>
      </w:r>
    </w:p>
    <w:p w14:paraId="482BC8D1" w14:textId="77777777" w:rsidR="00000000" w:rsidRDefault="00E84F3B">
      <w:pPr>
        <w:pStyle w:val="a"/>
        <w:ind w:firstLine="0"/>
        <w:rPr>
          <w:rFonts w:hint="cs"/>
          <w:rtl/>
        </w:rPr>
      </w:pPr>
    </w:p>
    <w:p w14:paraId="52C3E513" w14:textId="77777777" w:rsidR="00000000" w:rsidRDefault="00E84F3B">
      <w:pPr>
        <w:pStyle w:val="ad"/>
        <w:rPr>
          <w:rtl/>
        </w:rPr>
      </w:pPr>
      <w:r>
        <w:rPr>
          <w:rtl/>
        </w:rPr>
        <w:t>היו"ר יולי-יואל אדלשטיין:</w:t>
      </w:r>
    </w:p>
    <w:p w14:paraId="4037DA00" w14:textId="77777777" w:rsidR="00000000" w:rsidRDefault="00E84F3B">
      <w:pPr>
        <w:pStyle w:val="a"/>
        <w:rPr>
          <w:rtl/>
        </w:rPr>
      </w:pPr>
    </w:p>
    <w:p w14:paraId="39B31282" w14:textId="77777777" w:rsidR="00000000" w:rsidRDefault="00E84F3B">
      <w:pPr>
        <w:pStyle w:val="a"/>
        <w:rPr>
          <w:rFonts w:hint="cs"/>
          <w:rtl/>
        </w:rPr>
      </w:pPr>
      <w:r>
        <w:rPr>
          <w:rFonts w:hint="cs"/>
          <w:rtl/>
        </w:rPr>
        <w:t>חבר הכנסת אופיר פינס-פז - לא נמצא. חבר הכנסת מח'ו</w:t>
      </w:r>
      <w:r>
        <w:rPr>
          <w:rFonts w:hint="cs"/>
          <w:rtl/>
        </w:rPr>
        <w:t>ל?</w:t>
      </w:r>
    </w:p>
    <w:p w14:paraId="25D9DD45" w14:textId="77777777" w:rsidR="00000000" w:rsidRDefault="00E84F3B">
      <w:pPr>
        <w:pStyle w:val="a"/>
        <w:ind w:firstLine="0"/>
        <w:rPr>
          <w:rFonts w:hint="cs"/>
          <w:rtl/>
        </w:rPr>
      </w:pPr>
    </w:p>
    <w:p w14:paraId="320A63F4" w14:textId="77777777" w:rsidR="00000000" w:rsidRDefault="00E84F3B">
      <w:pPr>
        <w:pStyle w:val="ac"/>
        <w:rPr>
          <w:rtl/>
        </w:rPr>
      </w:pPr>
      <w:bookmarkStart w:id="588" w:name="FS000000542T16_07_2003_16_14_17"/>
      <w:bookmarkEnd w:id="588"/>
      <w:r>
        <w:rPr>
          <w:rFonts w:hint="eastAsia"/>
          <w:rtl/>
        </w:rPr>
        <w:t>עסאם</w:t>
      </w:r>
      <w:r>
        <w:rPr>
          <w:rtl/>
        </w:rPr>
        <w:t xml:space="preserve"> מח'ול (חד"ש-תע"ל):</w:t>
      </w:r>
    </w:p>
    <w:p w14:paraId="53A950D8" w14:textId="77777777" w:rsidR="00000000" w:rsidRDefault="00E84F3B">
      <w:pPr>
        <w:pStyle w:val="a"/>
        <w:rPr>
          <w:rFonts w:hint="cs"/>
          <w:rtl/>
        </w:rPr>
      </w:pPr>
    </w:p>
    <w:p w14:paraId="218F5A11" w14:textId="77777777" w:rsidR="00000000" w:rsidRDefault="00E84F3B">
      <w:pPr>
        <w:pStyle w:val="a"/>
        <w:rPr>
          <w:rFonts w:hint="cs"/>
          <w:rtl/>
        </w:rPr>
      </w:pPr>
      <w:r>
        <w:rPr>
          <w:rFonts w:hint="cs"/>
          <w:rtl/>
        </w:rPr>
        <w:t>לוועדה.</w:t>
      </w:r>
    </w:p>
    <w:p w14:paraId="137F11B9" w14:textId="77777777" w:rsidR="00000000" w:rsidRDefault="00E84F3B">
      <w:pPr>
        <w:pStyle w:val="a"/>
        <w:ind w:firstLine="0"/>
        <w:rPr>
          <w:rFonts w:hint="cs"/>
          <w:rtl/>
        </w:rPr>
      </w:pPr>
    </w:p>
    <w:p w14:paraId="0CD7ADFE" w14:textId="77777777" w:rsidR="00000000" w:rsidRDefault="00E84F3B">
      <w:pPr>
        <w:pStyle w:val="ad"/>
        <w:rPr>
          <w:rtl/>
        </w:rPr>
      </w:pPr>
      <w:r>
        <w:rPr>
          <w:rtl/>
        </w:rPr>
        <w:t>היו"ר יולי-יואל אדלשטיין:</w:t>
      </w:r>
    </w:p>
    <w:p w14:paraId="493A9D33" w14:textId="77777777" w:rsidR="00000000" w:rsidRDefault="00E84F3B">
      <w:pPr>
        <w:pStyle w:val="a"/>
        <w:rPr>
          <w:rtl/>
        </w:rPr>
      </w:pPr>
    </w:p>
    <w:p w14:paraId="68AD82A5" w14:textId="77777777" w:rsidR="00000000" w:rsidRDefault="00E84F3B">
      <w:pPr>
        <w:pStyle w:val="a"/>
        <w:rPr>
          <w:rFonts w:hint="cs"/>
          <w:rtl/>
        </w:rPr>
      </w:pPr>
      <w:r>
        <w:rPr>
          <w:rFonts w:hint="cs"/>
          <w:rtl/>
        </w:rPr>
        <w:t>חבר הכנסת ג'מאל זחאלקה - לא נמצא. חברת הכנסת פינקלשטיין - לא כאן. חבר הכנסת טלב אלסאנע - לא כאן. אני מזכיר לחברי הכנסת, כי רק ההצעות של אלה שנוכחים בהצבעה, יעברו למליאה או לוועדה, כפי שנחליט.</w:t>
      </w:r>
    </w:p>
    <w:p w14:paraId="6379DAF7" w14:textId="77777777" w:rsidR="00000000" w:rsidRDefault="00E84F3B">
      <w:pPr>
        <w:pStyle w:val="a"/>
        <w:rPr>
          <w:rFonts w:hint="cs"/>
          <w:rtl/>
        </w:rPr>
      </w:pPr>
    </w:p>
    <w:p w14:paraId="54D22C91" w14:textId="77777777" w:rsidR="00000000" w:rsidRDefault="00E84F3B">
      <w:pPr>
        <w:pStyle w:val="a"/>
        <w:rPr>
          <w:rFonts w:hint="cs"/>
          <w:rtl/>
        </w:rPr>
      </w:pPr>
      <w:r>
        <w:rPr>
          <w:rFonts w:hint="cs"/>
          <w:rtl/>
        </w:rPr>
        <w:t>חבר הכנסת דוד טל?</w:t>
      </w:r>
    </w:p>
    <w:p w14:paraId="1E0493AA" w14:textId="77777777" w:rsidR="00000000" w:rsidRDefault="00E84F3B">
      <w:pPr>
        <w:pStyle w:val="a"/>
        <w:ind w:firstLine="0"/>
        <w:rPr>
          <w:rFonts w:hint="cs"/>
          <w:rtl/>
        </w:rPr>
      </w:pPr>
    </w:p>
    <w:p w14:paraId="30A1A432" w14:textId="77777777" w:rsidR="00000000" w:rsidRDefault="00E84F3B">
      <w:pPr>
        <w:pStyle w:val="ac"/>
        <w:rPr>
          <w:rtl/>
        </w:rPr>
      </w:pPr>
      <w:bookmarkStart w:id="589" w:name="FS000000493T16_07_2003_16_15_12"/>
      <w:bookmarkEnd w:id="589"/>
    </w:p>
    <w:p w14:paraId="4424D7EC" w14:textId="77777777" w:rsidR="00000000" w:rsidRDefault="00E84F3B">
      <w:pPr>
        <w:pStyle w:val="ac"/>
        <w:rPr>
          <w:rtl/>
        </w:rPr>
      </w:pPr>
      <w:r>
        <w:rPr>
          <w:rFonts w:hint="eastAsia"/>
          <w:rtl/>
        </w:rPr>
        <w:t>דוד</w:t>
      </w:r>
      <w:r>
        <w:rPr>
          <w:rtl/>
        </w:rPr>
        <w:t xml:space="preserve"> טל (עם אחד):</w:t>
      </w:r>
    </w:p>
    <w:p w14:paraId="547C56B2" w14:textId="77777777" w:rsidR="00000000" w:rsidRDefault="00E84F3B">
      <w:pPr>
        <w:pStyle w:val="a"/>
        <w:rPr>
          <w:rFonts w:hint="cs"/>
          <w:rtl/>
        </w:rPr>
      </w:pPr>
    </w:p>
    <w:p w14:paraId="4116BBF6" w14:textId="77777777" w:rsidR="00000000" w:rsidRDefault="00E84F3B">
      <w:pPr>
        <w:pStyle w:val="a"/>
        <w:rPr>
          <w:rFonts w:hint="cs"/>
          <w:rtl/>
        </w:rPr>
      </w:pPr>
      <w:r>
        <w:rPr>
          <w:rFonts w:hint="cs"/>
          <w:rtl/>
        </w:rPr>
        <w:t>לוועדה.</w:t>
      </w:r>
    </w:p>
    <w:p w14:paraId="2035A948" w14:textId="77777777" w:rsidR="00000000" w:rsidRDefault="00E84F3B">
      <w:pPr>
        <w:pStyle w:val="a"/>
        <w:ind w:firstLine="0"/>
        <w:rPr>
          <w:rFonts w:hint="cs"/>
          <w:rtl/>
        </w:rPr>
      </w:pPr>
    </w:p>
    <w:p w14:paraId="45ABEBA0" w14:textId="77777777" w:rsidR="00000000" w:rsidRDefault="00E84F3B">
      <w:pPr>
        <w:pStyle w:val="ad"/>
        <w:rPr>
          <w:rtl/>
        </w:rPr>
      </w:pPr>
      <w:r>
        <w:rPr>
          <w:rtl/>
        </w:rPr>
        <w:t>היו"ר יולי-יואל אדלשטיין:</w:t>
      </w:r>
    </w:p>
    <w:p w14:paraId="6F7B2300" w14:textId="77777777" w:rsidR="00000000" w:rsidRDefault="00E84F3B">
      <w:pPr>
        <w:pStyle w:val="a"/>
        <w:rPr>
          <w:rtl/>
        </w:rPr>
      </w:pPr>
    </w:p>
    <w:p w14:paraId="61FABAF2" w14:textId="77777777" w:rsidR="00000000" w:rsidRDefault="00E84F3B">
      <w:pPr>
        <w:pStyle w:val="a"/>
        <w:rPr>
          <w:rFonts w:hint="cs"/>
          <w:rtl/>
        </w:rPr>
      </w:pPr>
      <w:r>
        <w:rPr>
          <w:rFonts w:hint="cs"/>
          <w:rtl/>
        </w:rPr>
        <w:t>חבר הכנסת רן כהן?</w:t>
      </w:r>
    </w:p>
    <w:p w14:paraId="6AE2D12B" w14:textId="77777777" w:rsidR="00000000" w:rsidRDefault="00E84F3B">
      <w:pPr>
        <w:pStyle w:val="Speaker"/>
        <w:rPr>
          <w:rFonts w:hint="cs"/>
          <w:rtl/>
        </w:rPr>
      </w:pPr>
      <w:bookmarkStart w:id="590" w:name="FS000000507T16_07_2003_16_15_31"/>
      <w:bookmarkEnd w:id="590"/>
    </w:p>
    <w:p w14:paraId="1A7F571C" w14:textId="77777777" w:rsidR="00000000" w:rsidRDefault="00E84F3B">
      <w:pPr>
        <w:pStyle w:val="ac"/>
        <w:rPr>
          <w:rtl/>
        </w:rPr>
      </w:pPr>
      <w:r>
        <w:rPr>
          <w:rFonts w:hint="eastAsia"/>
          <w:rtl/>
        </w:rPr>
        <w:t>רן</w:t>
      </w:r>
      <w:r>
        <w:rPr>
          <w:rtl/>
        </w:rPr>
        <w:t xml:space="preserve"> כהן (מרצ):</w:t>
      </w:r>
    </w:p>
    <w:p w14:paraId="223D83A6" w14:textId="77777777" w:rsidR="00000000" w:rsidRDefault="00E84F3B">
      <w:pPr>
        <w:pStyle w:val="a"/>
        <w:rPr>
          <w:rFonts w:hint="cs"/>
          <w:rtl/>
        </w:rPr>
      </w:pPr>
    </w:p>
    <w:p w14:paraId="2CF02CCE" w14:textId="77777777" w:rsidR="00000000" w:rsidRDefault="00E84F3B">
      <w:pPr>
        <w:pStyle w:val="a"/>
        <w:rPr>
          <w:rFonts w:hint="cs"/>
          <w:rtl/>
        </w:rPr>
      </w:pPr>
      <w:r>
        <w:rPr>
          <w:rFonts w:hint="cs"/>
          <w:rtl/>
        </w:rPr>
        <w:t>לוועדה.</w:t>
      </w:r>
    </w:p>
    <w:p w14:paraId="14F3A8D7" w14:textId="77777777" w:rsidR="00000000" w:rsidRDefault="00E84F3B">
      <w:pPr>
        <w:pStyle w:val="a"/>
        <w:ind w:firstLine="0"/>
        <w:rPr>
          <w:rFonts w:hint="cs"/>
          <w:rtl/>
        </w:rPr>
      </w:pPr>
    </w:p>
    <w:p w14:paraId="62A0F6F4" w14:textId="77777777" w:rsidR="00000000" w:rsidRDefault="00E84F3B">
      <w:pPr>
        <w:pStyle w:val="ad"/>
        <w:rPr>
          <w:rtl/>
        </w:rPr>
      </w:pPr>
      <w:r>
        <w:rPr>
          <w:rtl/>
        </w:rPr>
        <w:t>היו"ר יולי-יואל אדלשטיין:</w:t>
      </w:r>
    </w:p>
    <w:p w14:paraId="542EC6FB" w14:textId="77777777" w:rsidR="00000000" w:rsidRDefault="00E84F3B">
      <w:pPr>
        <w:pStyle w:val="a"/>
        <w:rPr>
          <w:rtl/>
        </w:rPr>
      </w:pPr>
    </w:p>
    <w:p w14:paraId="21946AF2" w14:textId="77777777" w:rsidR="00000000" w:rsidRDefault="00E84F3B">
      <w:pPr>
        <w:pStyle w:val="a"/>
        <w:rPr>
          <w:rFonts w:hint="cs"/>
          <w:rtl/>
        </w:rPr>
      </w:pPr>
      <w:r>
        <w:rPr>
          <w:rFonts w:hint="cs"/>
          <w:rtl/>
        </w:rPr>
        <w:t>חבר הכנסת משה גפני?</w:t>
      </w:r>
    </w:p>
    <w:p w14:paraId="55D77EA2" w14:textId="77777777" w:rsidR="00000000" w:rsidRDefault="00E84F3B">
      <w:pPr>
        <w:pStyle w:val="a"/>
        <w:ind w:firstLine="0"/>
        <w:rPr>
          <w:rFonts w:hint="cs"/>
          <w:rtl/>
        </w:rPr>
      </w:pPr>
    </w:p>
    <w:p w14:paraId="4721F9F2" w14:textId="77777777" w:rsidR="00000000" w:rsidRDefault="00E84F3B">
      <w:pPr>
        <w:pStyle w:val="ac"/>
        <w:rPr>
          <w:rtl/>
        </w:rPr>
      </w:pPr>
      <w:bookmarkStart w:id="591" w:name="FS000000526T16_07_2003_16_15_51"/>
      <w:bookmarkEnd w:id="591"/>
      <w:r>
        <w:rPr>
          <w:rFonts w:hint="eastAsia"/>
          <w:rtl/>
        </w:rPr>
        <w:t>משה</w:t>
      </w:r>
      <w:r>
        <w:rPr>
          <w:rtl/>
        </w:rPr>
        <w:t xml:space="preserve"> גפני (יהדות התורה):</w:t>
      </w:r>
    </w:p>
    <w:p w14:paraId="7D7EA4BC" w14:textId="77777777" w:rsidR="00000000" w:rsidRDefault="00E84F3B">
      <w:pPr>
        <w:pStyle w:val="a"/>
        <w:rPr>
          <w:rFonts w:hint="cs"/>
          <w:rtl/>
        </w:rPr>
      </w:pPr>
    </w:p>
    <w:p w14:paraId="7E82A8BE" w14:textId="77777777" w:rsidR="00000000" w:rsidRDefault="00E84F3B">
      <w:pPr>
        <w:pStyle w:val="a"/>
        <w:rPr>
          <w:rFonts w:hint="cs"/>
          <w:rtl/>
        </w:rPr>
      </w:pPr>
      <w:r>
        <w:rPr>
          <w:rFonts w:hint="cs"/>
          <w:rtl/>
        </w:rPr>
        <w:t>למליאה.</w:t>
      </w:r>
    </w:p>
    <w:p w14:paraId="75908951" w14:textId="77777777" w:rsidR="00000000" w:rsidRDefault="00E84F3B">
      <w:pPr>
        <w:pStyle w:val="a"/>
        <w:ind w:firstLine="0"/>
        <w:rPr>
          <w:rFonts w:hint="cs"/>
          <w:rtl/>
        </w:rPr>
      </w:pPr>
    </w:p>
    <w:p w14:paraId="44F0D1DA" w14:textId="77777777" w:rsidR="00000000" w:rsidRDefault="00E84F3B">
      <w:pPr>
        <w:pStyle w:val="ad"/>
        <w:rPr>
          <w:rtl/>
        </w:rPr>
      </w:pPr>
      <w:r>
        <w:rPr>
          <w:rtl/>
        </w:rPr>
        <w:t>היו"ר יולי-יואל אדלשטיין:</w:t>
      </w:r>
    </w:p>
    <w:p w14:paraId="65AF618C" w14:textId="77777777" w:rsidR="00000000" w:rsidRDefault="00E84F3B">
      <w:pPr>
        <w:pStyle w:val="a"/>
        <w:rPr>
          <w:rtl/>
        </w:rPr>
      </w:pPr>
    </w:p>
    <w:p w14:paraId="143E3165" w14:textId="77777777" w:rsidR="00000000" w:rsidRDefault="00E84F3B">
      <w:pPr>
        <w:pStyle w:val="a"/>
        <w:rPr>
          <w:rFonts w:hint="cs"/>
          <w:rtl/>
        </w:rPr>
      </w:pPr>
      <w:r>
        <w:rPr>
          <w:rFonts w:hint="cs"/>
          <w:rtl/>
        </w:rPr>
        <w:t>אם כן, נקיים הצבעה. יש לנו ש</w:t>
      </w:r>
      <w:r>
        <w:rPr>
          <w:rFonts w:hint="cs"/>
          <w:rtl/>
        </w:rPr>
        <w:t>תי הצעות. נצביע קודם כול על ההצעה להעביר למליאה, מול ההצעה להסיר. אסיים קודם את רשימת חברי הכנסת המציעים.  חבר הכנסת יאיר פרץ?</w:t>
      </w:r>
    </w:p>
    <w:p w14:paraId="30F9BAFF" w14:textId="77777777" w:rsidR="00000000" w:rsidRDefault="00E84F3B">
      <w:pPr>
        <w:pStyle w:val="a"/>
        <w:ind w:firstLine="0"/>
        <w:rPr>
          <w:rFonts w:hint="cs"/>
          <w:rtl/>
        </w:rPr>
      </w:pPr>
    </w:p>
    <w:p w14:paraId="7787912A" w14:textId="77777777" w:rsidR="00000000" w:rsidRDefault="00E84F3B">
      <w:pPr>
        <w:pStyle w:val="ac"/>
        <w:rPr>
          <w:rtl/>
        </w:rPr>
      </w:pPr>
      <w:bookmarkStart w:id="592" w:name="FS000000501T16_07_2003_16_17_10"/>
      <w:bookmarkEnd w:id="592"/>
      <w:r>
        <w:rPr>
          <w:rFonts w:hint="eastAsia"/>
          <w:rtl/>
        </w:rPr>
        <w:t>יאיר</w:t>
      </w:r>
      <w:r>
        <w:rPr>
          <w:rtl/>
        </w:rPr>
        <w:t xml:space="preserve"> פרץ (ש"ס):</w:t>
      </w:r>
    </w:p>
    <w:p w14:paraId="26D8F1DE" w14:textId="77777777" w:rsidR="00000000" w:rsidRDefault="00E84F3B">
      <w:pPr>
        <w:pStyle w:val="a"/>
        <w:rPr>
          <w:rFonts w:hint="cs"/>
          <w:rtl/>
        </w:rPr>
      </w:pPr>
    </w:p>
    <w:p w14:paraId="6BC3A3FE" w14:textId="77777777" w:rsidR="00000000" w:rsidRDefault="00E84F3B">
      <w:pPr>
        <w:pStyle w:val="a"/>
        <w:rPr>
          <w:rFonts w:hint="cs"/>
          <w:rtl/>
        </w:rPr>
      </w:pPr>
      <w:r>
        <w:rPr>
          <w:rFonts w:hint="cs"/>
          <w:rtl/>
        </w:rPr>
        <w:t>מליאה.</w:t>
      </w:r>
    </w:p>
    <w:p w14:paraId="4B773904" w14:textId="77777777" w:rsidR="00000000" w:rsidRDefault="00E84F3B">
      <w:pPr>
        <w:pStyle w:val="a"/>
        <w:ind w:firstLine="0"/>
        <w:rPr>
          <w:rFonts w:hint="cs"/>
          <w:rtl/>
        </w:rPr>
      </w:pPr>
    </w:p>
    <w:p w14:paraId="37D31E1A" w14:textId="77777777" w:rsidR="00000000" w:rsidRDefault="00E84F3B">
      <w:pPr>
        <w:pStyle w:val="ad"/>
        <w:rPr>
          <w:rtl/>
        </w:rPr>
      </w:pPr>
      <w:r>
        <w:rPr>
          <w:rtl/>
        </w:rPr>
        <w:t>היו"ר יולי-יואל אדלשטיין:</w:t>
      </w:r>
    </w:p>
    <w:p w14:paraId="3936A882" w14:textId="77777777" w:rsidR="00000000" w:rsidRDefault="00E84F3B">
      <w:pPr>
        <w:pStyle w:val="a"/>
        <w:rPr>
          <w:rtl/>
        </w:rPr>
      </w:pPr>
    </w:p>
    <w:p w14:paraId="00EB4DA2" w14:textId="77777777" w:rsidR="00000000" w:rsidRDefault="00E84F3B">
      <w:pPr>
        <w:pStyle w:val="a"/>
        <w:rPr>
          <w:rFonts w:hint="cs"/>
          <w:rtl/>
        </w:rPr>
      </w:pPr>
      <w:r>
        <w:rPr>
          <w:rFonts w:hint="cs"/>
          <w:rtl/>
        </w:rPr>
        <w:t>יש לנו הצעות של חברי הכנסת גבריאלי, מח'ול, דוד טל ורן כהן, שהסכימו להצעת השר</w:t>
      </w:r>
      <w:r>
        <w:rPr>
          <w:rFonts w:hint="cs"/>
          <w:rtl/>
        </w:rPr>
        <w:t xml:space="preserve"> להעביר את הדיון לוועדה. יש גם הצעות להסיר. ההצבעה הראשונה היא על קיום דיון בוועדה. חברי הכנסת, מי שבעד, מצביע בעד העברה לוועדה. מי שנגד, מצביע להסיר. אנחנו עוסקים כרגע רק בהצעות האלה.</w:t>
      </w:r>
    </w:p>
    <w:p w14:paraId="5E0E017D" w14:textId="77777777" w:rsidR="00000000" w:rsidRDefault="00E84F3B">
      <w:pPr>
        <w:pStyle w:val="a"/>
        <w:rPr>
          <w:rFonts w:hint="cs"/>
          <w:rtl/>
        </w:rPr>
      </w:pPr>
    </w:p>
    <w:p w14:paraId="5A5BF6BF" w14:textId="77777777" w:rsidR="00000000" w:rsidRDefault="00E84F3B">
      <w:pPr>
        <w:pStyle w:val="a7"/>
        <w:bidi/>
        <w:rPr>
          <w:rtl/>
        </w:rPr>
      </w:pPr>
    </w:p>
    <w:p w14:paraId="1515D6A1" w14:textId="77777777" w:rsidR="00000000" w:rsidRDefault="00E84F3B">
      <w:pPr>
        <w:pStyle w:val="a7"/>
        <w:bidi/>
        <w:rPr>
          <w:rFonts w:hint="cs"/>
          <w:rtl/>
        </w:rPr>
      </w:pPr>
      <w:r>
        <w:rPr>
          <w:rFonts w:hint="cs"/>
          <w:rtl/>
        </w:rPr>
        <w:t>הצבעה מס' 4</w:t>
      </w:r>
    </w:p>
    <w:p w14:paraId="01D79EC8" w14:textId="77777777" w:rsidR="00000000" w:rsidRDefault="00E84F3B">
      <w:pPr>
        <w:pStyle w:val="a"/>
        <w:rPr>
          <w:rFonts w:hint="cs"/>
          <w:rtl/>
        </w:rPr>
      </w:pPr>
    </w:p>
    <w:p w14:paraId="47F30C4A" w14:textId="77777777" w:rsidR="00000000" w:rsidRDefault="00E84F3B">
      <w:pPr>
        <w:pStyle w:val="a8"/>
        <w:bidi/>
        <w:rPr>
          <w:rFonts w:hint="cs"/>
          <w:rtl/>
        </w:rPr>
      </w:pPr>
      <w:r>
        <w:rPr>
          <w:rFonts w:hint="cs"/>
          <w:rtl/>
        </w:rPr>
        <w:t>בעד ההצעה להעביר את הנושא לוועדה -  28</w:t>
      </w:r>
    </w:p>
    <w:p w14:paraId="522B3E1D" w14:textId="77777777" w:rsidR="00000000" w:rsidRDefault="00E84F3B">
      <w:pPr>
        <w:pStyle w:val="a8"/>
        <w:bidi/>
        <w:rPr>
          <w:rFonts w:hint="cs"/>
          <w:rtl/>
        </w:rPr>
      </w:pPr>
      <w:r>
        <w:rPr>
          <w:rFonts w:hint="cs"/>
          <w:rtl/>
        </w:rPr>
        <w:t>בעד ההצעה שלא לכל</w:t>
      </w:r>
      <w:r>
        <w:rPr>
          <w:rFonts w:hint="cs"/>
          <w:rtl/>
        </w:rPr>
        <w:t>ול את הנושא בסדר-היום  - אין</w:t>
      </w:r>
    </w:p>
    <w:p w14:paraId="5FFAB719" w14:textId="77777777" w:rsidR="00000000" w:rsidRDefault="00E84F3B">
      <w:pPr>
        <w:pStyle w:val="a8"/>
        <w:bidi/>
        <w:rPr>
          <w:rFonts w:hint="cs"/>
          <w:rtl/>
        </w:rPr>
      </w:pPr>
      <w:r>
        <w:rPr>
          <w:rFonts w:hint="cs"/>
          <w:rtl/>
        </w:rPr>
        <w:t>נמנעים - אין</w:t>
      </w:r>
    </w:p>
    <w:p w14:paraId="304F2EBF" w14:textId="77777777" w:rsidR="00000000" w:rsidRDefault="00E84F3B">
      <w:pPr>
        <w:pStyle w:val="a9"/>
        <w:bidi/>
        <w:rPr>
          <w:rFonts w:hint="cs"/>
          <w:rtl/>
        </w:rPr>
      </w:pPr>
      <w:r>
        <w:rPr>
          <w:rFonts w:hint="cs"/>
          <w:rtl/>
        </w:rPr>
        <w:t>ההצעה להעביר את הנושא שהעלו חברי הכנסת ענבל גבריאלי, עסאם מח'ול, דוד טל ורן כהן  לוועדה שתקבע ועדת הכנסת נתקבלה.</w:t>
      </w:r>
    </w:p>
    <w:p w14:paraId="68C1281B" w14:textId="77777777" w:rsidR="00000000" w:rsidRDefault="00E84F3B">
      <w:pPr>
        <w:pStyle w:val="a"/>
        <w:ind w:firstLine="0"/>
        <w:rPr>
          <w:rFonts w:hint="cs"/>
          <w:rtl/>
          <w:lang w:eastAsia="en-US"/>
        </w:rPr>
      </w:pPr>
    </w:p>
    <w:p w14:paraId="552C8207" w14:textId="77777777" w:rsidR="00000000" w:rsidRDefault="00E84F3B">
      <w:pPr>
        <w:pStyle w:val="ad"/>
        <w:rPr>
          <w:rtl/>
        </w:rPr>
      </w:pPr>
      <w:r>
        <w:rPr>
          <w:rtl/>
        </w:rPr>
        <w:t>היו"ר יולי-יואל אדלשטיין:</w:t>
      </w:r>
    </w:p>
    <w:p w14:paraId="278527CD" w14:textId="77777777" w:rsidR="00000000" w:rsidRDefault="00E84F3B">
      <w:pPr>
        <w:pStyle w:val="a"/>
        <w:rPr>
          <w:rtl/>
        </w:rPr>
      </w:pPr>
    </w:p>
    <w:p w14:paraId="3A54B479" w14:textId="77777777" w:rsidR="00000000" w:rsidRDefault="00E84F3B">
      <w:pPr>
        <w:pStyle w:val="a"/>
        <w:rPr>
          <w:rFonts w:hint="cs"/>
          <w:rtl/>
        </w:rPr>
      </w:pPr>
      <w:r>
        <w:rPr>
          <w:rFonts w:hint="cs"/>
          <w:rtl/>
        </w:rPr>
        <w:t>חברי הכנסת, בעד - 28, אין מתנגדים או נמנעים. ההצעות תעבורנה לוועדה. האם י</w:t>
      </w:r>
      <w:r>
        <w:rPr>
          <w:rFonts w:hint="cs"/>
          <w:rtl/>
        </w:rPr>
        <w:t>ש הצעות אחרות חוץ מוועדת הכספים? היו כמה הצעות, לכן ועדת הכנסת תחליט בנושא.</w:t>
      </w:r>
    </w:p>
    <w:p w14:paraId="5E9C46FE" w14:textId="77777777" w:rsidR="00000000" w:rsidRDefault="00E84F3B">
      <w:pPr>
        <w:pStyle w:val="a"/>
        <w:rPr>
          <w:rFonts w:hint="cs"/>
          <w:rtl/>
        </w:rPr>
      </w:pPr>
    </w:p>
    <w:p w14:paraId="2C5C7197" w14:textId="77777777" w:rsidR="00000000" w:rsidRDefault="00E84F3B">
      <w:pPr>
        <w:pStyle w:val="a"/>
        <w:rPr>
          <w:rFonts w:hint="cs"/>
          <w:rtl/>
        </w:rPr>
      </w:pPr>
      <w:r>
        <w:rPr>
          <w:rFonts w:hint="cs"/>
          <w:rtl/>
        </w:rPr>
        <w:t>חברי הכנסת משה גפני ויאיר פרץ דורשים דיון במליאה. ההצבעה בעד היא בעד דיון במליאה; ההצבעה נגד היא בעד הסרת ההצעה. ההצבעה החלה, נא להצביע.</w:t>
      </w:r>
    </w:p>
    <w:p w14:paraId="717E763C" w14:textId="77777777" w:rsidR="00000000" w:rsidRDefault="00E84F3B">
      <w:pPr>
        <w:pStyle w:val="a"/>
        <w:rPr>
          <w:rFonts w:hint="cs"/>
          <w:rtl/>
        </w:rPr>
      </w:pPr>
    </w:p>
    <w:p w14:paraId="1B8AC779" w14:textId="77777777" w:rsidR="00000000" w:rsidRDefault="00E84F3B">
      <w:pPr>
        <w:pStyle w:val="a7"/>
        <w:bidi/>
        <w:rPr>
          <w:rFonts w:hint="cs"/>
          <w:rtl/>
        </w:rPr>
      </w:pPr>
      <w:r>
        <w:rPr>
          <w:rFonts w:hint="cs"/>
          <w:rtl/>
        </w:rPr>
        <w:t>הצבעה מס' 5</w:t>
      </w:r>
    </w:p>
    <w:p w14:paraId="3613212F" w14:textId="77777777" w:rsidR="00000000" w:rsidRDefault="00E84F3B">
      <w:pPr>
        <w:pStyle w:val="a"/>
        <w:rPr>
          <w:rFonts w:hint="cs"/>
          <w:rtl/>
        </w:rPr>
      </w:pPr>
    </w:p>
    <w:p w14:paraId="16ECD2B5" w14:textId="77777777" w:rsidR="00000000" w:rsidRDefault="00E84F3B">
      <w:pPr>
        <w:pStyle w:val="a8"/>
        <w:bidi/>
        <w:rPr>
          <w:rFonts w:hint="cs"/>
          <w:rtl/>
        </w:rPr>
      </w:pPr>
      <w:r>
        <w:rPr>
          <w:rFonts w:hint="cs"/>
          <w:rtl/>
        </w:rPr>
        <w:t>בעד ההצעה לכלול את הנושא בסד</w:t>
      </w:r>
      <w:r>
        <w:rPr>
          <w:rFonts w:hint="cs"/>
          <w:rtl/>
        </w:rPr>
        <w:t xml:space="preserve">ר-היום </w:t>
      </w:r>
      <w:r>
        <w:rPr>
          <w:rtl/>
        </w:rPr>
        <w:t>–</w:t>
      </w:r>
      <w:r>
        <w:rPr>
          <w:rFonts w:hint="cs"/>
          <w:rtl/>
        </w:rPr>
        <w:t xml:space="preserve"> 16</w:t>
      </w:r>
    </w:p>
    <w:p w14:paraId="165C19F0" w14:textId="77777777" w:rsidR="00000000" w:rsidRDefault="00E84F3B">
      <w:pPr>
        <w:pStyle w:val="a8"/>
        <w:bidi/>
        <w:rPr>
          <w:rFonts w:hint="cs"/>
          <w:rtl/>
        </w:rPr>
      </w:pPr>
      <w:r>
        <w:rPr>
          <w:rFonts w:hint="cs"/>
          <w:rtl/>
        </w:rPr>
        <w:t xml:space="preserve">בעד ההצעה שלא לכלול את הנושא בסדר-היום </w:t>
      </w:r>
      <w:r>
        <w:rPr>
          <w:rtl/>
        </w:rPr>
        <w:t>–</w:t>
      </w:r>
      <w:r>
        <w:rPr>
          <w:rFonts w:hint="cs"/>
          <w:rtl/>
        </w:rPr>
        <w:t xml:space="preserve"> 10</w:t>
      </w:r>
    </w:p>
    <w:p w14:paraId="665BB7CB" w14:textId="77777777" w:rsidR="00000000" w:rsidRDefault="00E84F3B">
      <w:pPr>
        <w:pStyle w:val="a8"/>
        <w:bidi/>
        <w:rPr>
          <w:rFonts w:hint="cs"/>
          <w:rtl/>
        </w:rPr>
      </w:pPr>
      <w:r>
        <w:rPr>
          <w:rFonts w:hint="cs"/>
          <w:rtl/>
        </w:rPr>
        <w:t>נמנעים - אין</w:t>
      </w:r>
    </w:p>
    <w:p w14:paraId="67A6DC02" w14:textId="77777777" w:rsidR="00000000" w:rsidRDefault="00E84F3B">
      <w:pPr>
        <w:pStyle w:val="a8"/>
        <w:bidi/>
        <w:rPr>
          <w:rFonts w:hint="cs"/>
          <w:rtl/>
        </w:rPr>
      </w:pPr>
      <w:bookmarkStart w:id="593" w:name="FS000000483T16_07_2003_15_46_47"/>
      <w:bookmarkEnd w:id="593"/>
      <w:r>
        <w:rPr>
          <w:rFonts w:hint="cs"/>
          <w:rtl/>
        </w:rPr>
        <w:t xml:space="preserve"> ההצעה לכלול את הנושא שהעלו חברי הכנסת יאיר פרץ ומשה גפני בסדר-היום של הכנסת נתקבלה.</w:t>
      </w:r>
    </w:p>
    <w:p w14:paraId="07531CD6" w14:textId="77777777" w:rsidR="00000000" w:rsidRDefault="00E84F3B">
      <w:pPr>
        <w:pStyle w:val="a"/>
        <w:ind w:firstLine="0"/>
        <w:rPr>
          <w:rFonts w:hint="cs"/>
          <w:rtl/>
          <w:lang w:eastAsia="en-US"/>
        </w:rPr>
      </w:pPr>
    </w:p>
    <w:p w14:paraId="1A85E4A2" w14:textId="77777777" w:rsidR="00000000" w:rsidRDefault="00E84F3B">
      <w:pPr>
        <w:pStyle w:val="ad"/>
        <w:rPr>
          <w:rtl/>
        </w:rPr>
      </w:pPr>
      <w:r>
        <w:rPr>
          <w:rtl/>
        </w:rPr>
        <w:t>היו"ר יולי-יואל אדלשטיין:</w:t>
      </w:r>
    </w:p>
    <w:p w14:paraId="1DA0D8BF" w14:textId="77777777" w:rsidR="00000000" w:rsidRDefault="00E84F3B">
      <w:pPr>
        <w:pStyle w:val="a"/>
        <w:rPr>
          <w:rtl/>
        </w:rPr>
      </w:pPr>
    </w:p>
    <w:p w14:paraId="3EA7CC36" w14:textId="77777777" w:rsidR="00000000" w:rsidRDefault="00E84F3B">
      <w:pPr>
        <w:pStyle w:val="a"/>
        <w:rPr>
          <w:rFonts w:hint="cs"/>
          <w:rtl/>
        </w:rPr>
      </w:pPr>
      <w:r>
        <w:rPr>
          <w:rFonts w:hint="cs"/>
          <w:rtl/>
        </w:rPr>
        <w:t>בעד - 16, נגד - 10, אין נמנעים. ההצעות של חברי הכנסת משה גפני ויאיר פרץ עב</w:t>
      </w:r>
      <w:r>
        <w:rPr>
          <w:rFonts w:hint="cs"/>
          <w:rtl/>
        </w:rPr>
        <w:t>רו לדיון במליאה.</w:t>
      </w:r>
    </w:p>
    <w:p w14:paraId="46520FA1" w14:textId="77777777" w:rsidR="00000000" w:rsidRDefault="00E84F3B">
      <w:pPr>
        <w:pStyle w:val="a"/>
        <w:ind w:firstLine="0"/>
        <w:rPr>
          <w:rFonts w:hint="cs"/>
          <w:rtl/>
        </w:rPr>
      </w:pPr>
    </w:p>
    <w:p w14:paraId="552E6F6D" w14:textId="77777777" w:rsidR="00000000" w:rsidRDefault="00E84F3B">
      <w:pPr>
        <w:pStyle w:val="ac"/>
        <w:rPr>
          <w:rtl/>
        </w:rPr>
      </w:pPr>
      <w:r>
        <w:rPr>
          <w:rFonts w:hint="eastAsia"/>
          <w:rtl/>
        </w:rPr>
        <w:t>ענבל</w:t>
      </w:r>
      <w:r>
        <w:rPr>
          <w:rtl/>
        </w:rPr>
        <w:t xml:space="preserve"> גבריאלי (הליכוד):</w:t>
      </w:r>
    </w:p>
    <w:p w14:paraId="71757D90" w14:textId="77777777" w:rsidR="00000000" w:rsidRDefault="00E84F3B">
      <w:pPr>
        <w:pStyle w:val="a"/>
        <w:rPr>
          <w:rFonts w:hint="cs"/>
          <w:rtl/>
        </w:rPr>
      </w:pPr>
    </w:p>
    <w:p w14:paraId="435EFCC4" w14:textId="77777777" w:rsidR="00000000" w:rsidRDefault="00E84F3B">
      <w:pPr>
        <w:pStyle w:val="a"/>
        <w:rPr>
          <w:rFonts w:hint="cs"/>
          <w:rtl/>
        </w:rPr>
      </w:pPr>
      <w:r>
        <w:rPr>
          <w:rFonts w:hint="cs"/>
          <w:rtl/>
        </w:rPr>
        <w:t>שיירשם בפרוטוקול בהצבעה הקודמת, כי הנושא עובר לוועדת הכספים.</w:t>
      </w:r>
    </w:p>
    <w:p w14:paraId="2E13C3FF" w14:textId="77777777" w:rsidR="00000000" w:rsidRDefault="00E84F3B">
      <w:pPr>
        <w:pStyle w:val="a"/>
        <w:ind w:firstLine="0"/>
        <w:rPr>
          <w:rFonts w:hint="cs"/>
          <w:rtl/>
        </w:rPr>
      </w:pPr>
    </w:p>
    <w:p w14:paraId="4752CA7A" w14:textId="77777777" w:rsidR="00000000" w:rsidRDefault="00E84F3B">
      <w:pPr>
        <w:pStyle w:val="ad"/>
        <w:rPr>
          <w:rtl/>
        </w:rPr>
      </w:pPr>
      <w:r>
        <w:rPr>
          <w:rtl/>
        </w:rPr>
        <w:t>היו"ר יולי-יואל אדלשטיין:</w:t>
      </w:r>
    </w:p>
    <w:p w14:paraId="4E2E970A" w14:textId="77777777" w:rsidR="00000000" w:rsidRDefault="00E84F3B">
      <w:pPr>
        <w:pStyle w:val="a"/>
        <w:rPr>
          <w:rtl/>
        </w:rPr>
      </w:pPr>
    </w:p>
    <w:p w14:paraId="6C6549F9" w14:textId="77777777" w:rsidR="00000000" w:rsidRDefault="00E84F3B">
      <w:pPr>
        <w:pStyle w:val="a"/>
        <w:rPr>
          <w:rFonts w:hint="cs"/>
          <w:rtl/>
        </w:rPr>
      </w:pPr>
      <w:r>
        <w:rPr>
          <w:rFonts w:hint="cs"/>
          <w:rtl/>
        </w:rPr>
        <w:t>בפרוטוקול נרשם כי ועדת הכנסת היא שתחליט.</w:t>
      </w:r>
    </w:p>
    <w:p w14:paraId="04D3D284" w14:textId="77777777" w:rsidR="00000000" w:rsidRDefault="00E84F3B">
      <w:pPr>
        <w:pStyle w:val="a"/>
        <w:rPr>
          <w:rFonts w:hint="cs"/>
          <w:rtl/>
        </w:rPr>
      </w:pPr>
    </w:p>
    <w:p w14:paraId="4D3FCB93" w14:textId="77777777" w:rsidR="00000000" w:rsidRDefault="00E84F3B">
      <w:pPr>
        <w:pStyle w:val="a"/>
        <w:rPr>
          <w:rFonts w:hint="cs"/>
          <w:rtl/>
        </w:rPr>
      </w:pPr>
    </w:p>
    <w:p w14:paraId="23719408" w14:textId="77777777" w:rsidR="00000000" w:rsidRDefault="00E84F3B">
      <w:pPr>
        <w:pStyle w:val="a"/>
        <w:rPr>
          <w:rFonts w:hint="cs"/>
          <w:rtl/>
        </w:rPr>
      </w:pPr>
      <w:r>
        <w:rPr>
          <w:rFonts w:hint="cs"/>
          <w:rtl/>
        </w:rPr>
        <w:tab/>
      </w:r>
      <w:r>
        <w:rPr>
          <w:rFonts w:hint="cs"/>
          <w:rtl/>
        </w:rPr>
        <w:tab/>
      </w:r>
      <w:r>
        <w:rPr>
          <w:rFonts w:hint="cs"/>
          <w:rtl/>
        </w:rPr>
        <w:tab/>
      </w:r>
    </w:p>
    <w:p w14:paraId="5748B146" w14:textId="77777777" w:rsidR="00000000" w:rsidRDefault="00E84F3B">
      <w:pPr>
        <w:pStyle w:val="a"/>
        <w:rPr>
          <w:rFonts w:hint="cs"/>
          <w:rtl/>
        </w:rPr>
      </w:pPr>
    </w:p>
    <w:p w14:paraId="1AC5B761" w14:textId="77777777" w:rsidR="00000000" w:rsidRDefault="00E84F3B">
      <w:pPr>
        <w:pStyle w:val="Subject"/>
        <w:rPr>
          <w:rFonts w:hint="cs"/>
          <w:rtl/>
        </w:rPr>
      </w:pPr>
      <w:bookmarkStart w:id="594" w:name="_Toc46538674"/>
      <w:bookmarkStart w:id="595" w:name="_Toc49055404"/>
      <w:r>
        <w:rPr>
          <w:rFonts w:hint="cs"/>
          <w:rtl/>
        </w:rPr>
        <w:t>מסמכים שהונחו על שולחן הכנסת</w:t>
      </w:r>
      <w:bookmarkEnd w:id="594"/>
      <w:bookmarkEnd w:id="595"/>
    </w:p>
    <w:p w14:paraId="2E18BBC3" w14:textId="77777777" w:rsidR="00000000" w:rsidRDefault="00E84F3B">
      <w:pPr>
        <w:pStyle w:val="a"/>
        <w:rPr>
          <w:rFonts w:hint="cs"/>
          <w:rtl/>
        </w:rPr>
      </w:pPr>
      <w:bookmarkStart w:id="596" w:name="FS000000661T16_07_2003_16_28_25"/>
      <w:bookmarkEnd w:id="596"/>
    </w:p>
    <w:p w14:paraId="05E7F22C" w14:textId="77777777" w:rsidR="00000000" w:rsidRDefault="00E84F3B">
      <w:pPr>
        <w:pStyle w:val="ad"/>
        <w:rPr>
          <w:rFonts w:hint="cs"/>
          <w:rtl/>
        </w:rPr>
      </w:pPr>
    </w:p>
    <w:p w14:paraId="2E423CA8" w14:textId="77777777" w:rsidR="00000000" w:rsidRDefault="00E84F3B">
      <w:pPr>
        <w:pStyle w:val="ad"/>
        <w:rPr>
          <w:rtl/>
        </w:rPr>
      </w:pPr>
      <w:r>
        <w:rPr>
          <w:rtl/>
        </w:rPr>
        <w:t>היו"ר יולי-יואל אדלשטיין:</w:t>
      </w:r>
    </w:p>
    <w:p w14:paraId="3E1DB520" w14:textId="77777777" w:rsidR="00000000" w:rsidRDefault="00E84F3B">
      <w:pPr>
        <w:pStyle w:val="a"/>
        <w:rPr>
          <w:rFonts w:hint="cs"/>
          <w:rtl/>
        </w:rPr>
      </w:pPr>
    </w:p>
    <w:p w14:paraId="14BA5A07" w14:textId="77777777" w:rsidR="00000000" w:rsidRDefault="00E84F3B">
      <w:pPr>
        <w:pStyle w:val="a"/>
        <w:rPr>
          <w:rFonts w:hint="cs"/>
          <w:rtl/>
        </w:rPr>
      </w:pPr>
      <w:r>
        <w:rPr>
          <w:rFonts w:hint="cs"/>
          <w:rtl/>
        </w:rPr>
        <w:t>הודעה למזכיר הכנסת.</w:t>
      </w:r>
    </w:p>
    <w:p w14:paraId="4C1C8A5F" w14:textId="77777777" w:rsidR="00000000" w:rsidRDefault="00E84F3B">
      <w:pPr>
        <w:pStyle w:val="Speaker"/>
        <w:rPr>
          <w:rFonts w:hint="cs"/>
          <w:rtl/>
        </w:rPr>
      </w:pPr>
    </w:p>
    <w:p w14:paraId="7DF53174" w14:textId="77777777" w:rsidR="00000000" w:rsidRDefault="00E84F3B">
      <w:pPr>
        <w:pStyle w:val="Speaker"/>
        <w:rPr>
          <w:rtl/>
        </w:rPr>
      </w:pPr>
      <w:bookmarkStart w:id="597" w:name="_Toc46538675"/>
      <w:bookmarkStart w:id="598" w:name="_Toc49055405"/>
      <w:r>
        <w:rPr>
          <w:rFonts w:hint="eastAsia"/>
          <w:rtl/>
        </w:rPr>
        <w:t>מזכיר</w:t>
      </w:r>
      <w:r>
        <w:rPr>
          <w:rtl/>
        </w:rPr>
        <w:t xml:space="preserve"> הכנסת אריה האן:</w:t>
      </w:r>
      <w:bookmarkEnd w:id="597"/>
      <w:bookmarkEnd w:id="598"/>
    </w:p>
    <w:p w14:paraId="42773244" w14:textId="77777777" w:rsidR="00000000" w:rsidRDefault="00E84F3B">
      <w:pPr>
        <w:pStyle w:val="a"/>
        <w:rPr>
          <w:rFonts w:hint="cs"/>
          <w:rtl/>
        </w:rPr>
      </w:pPr>
    </w:p>
    <w:p w14:paraId="71D02FBE" w14:textId="77777777" w:rsidR="00000000" w:rsidRDefault="00E84F3B">
      <w:pPr>
        <w:pStyle w:val="a"/>
        <w:rPr>
          <w:rFonts w:hint="cs"/>
          <w:rtl/>
        </w:rPr>
      </w:pPr>
      <w:r>
        <w:rPr>
          <w:rFonts w:hint="cs"/>
          <w:rtl/>
        </w:rPr>
        <w:t>ברשות יושב-ראש הישיבה, הנני מתכבד להודיע, כי הונחה על שולחן הכנסת, לקריאה ראשונה, מטעם הממשלה, הצעת חוק הרשות השנייה לטלוויזיה ורדיו (תיקון מס' 19), התשס"ג-2003. תודה רבה.</w:t>
      </w:r>
    </w:p>
    <w:p w14:paraId="5AC49272" w14:textId="77777777" w:rsidR="00000000" w:rsidRDefault="00E84F3B">
      <w:pPr>
        <w:pStyle w:val="a"/>
        <w:ind w:firstLine="0"/>
        <w:rPr>
          <w:rFonts w:hint="cs"/>
          <w:rtl/>
        </w:rPr>
      </w:pPr>
    </w:p>
    <w:p w14:paraId="4232F428" w14:textId="77777777" w:rsidR="00000000" w:rsidRDefault="00E84F3B">
      <w:pPr>
        <w:pStyle w:val="ad"/>
        <w:rPr>
          <w:rtl/>
        </w:rPr>
      </w:pPr>
      <w:r>
        <w:rPr>
          <w:rtl/>
        </w:rPr>
        <w:t>היו"ר יולי-יואל אדלשטיין:</w:t>
      </w:r>
    </w:p>
    <w:p w14:paraId="37CD8D15" w14:textId="77777777" w:rsidR="00000000" w:rsidRDefault="00E84F3B">
      <w:pPr>
        <w:pStyle w:val="a"/>
        <w:rPr>
          <w:rtl/>
        </w:rPr>
      </w:pPr>
    </w:p>
    <w:p w14:paraId="63AA1D58" w14:textId="77777777" w:rsidR="00000000" w:rsidRDefault="00E84F3B">
      <w:pPr>
        <w:pStyle w:val="a"/>
        <w:rPr>
          <w:rFonts w:hint="cs"/>
          <w:rtl/>
        </w:rPr>
      </w:pPr>
      <w:r>
        <w:rPr>
          <w:rFonts w:hint="cs"/>
          <w:rtl/>
        </w:rPr>
        <w:t xml:space="preserve">תודה למזכיר הכנסת. </w:t>
      </w:r>
    </w:p>
    <w:p w14:paraId="10349416" w14:textId="77777777" w:rsidR="00000000" w:rsidRDefault="00E84F3B">
      <w:pPr>
        <w:pStyle w:val="a"/>
        <w:rPr>
          <w:rFonts w:hint="cs"/>
          <w:rtl/>
        </w:rPr>
      </w:pPr>
    </w:p>
    <w:p w14:paraId="4C21BEAC" w14:textId="77777777" w:rsidR="00000000" w:rsidRDefault="00E84F3B">
      <w:pPr>
        <w:pStyle w:val="Subject"/>
        <w:rPr>
          <w:rtl/>
        </w:rPr>
      </w:pPr>
    </w:p>
    <w:p w14:paraId="459CAC8B" w14:textId="77777777" w:rsidR="00000000" w:rsidRDefault="00E84F3B">
      <w:pPr>
        <w:pStyle w:val="Subject"/>
        <w:rPr>
          <w:rFonts w:hint="cs"/>
          <w:rtl/>
        </w:rPr>
      </w:pPr>
      <w:bookmarkStart w:id="599" w:name="CS14209FI0014209T16_07_2003_16_30_33"/>
      <w:bookmarkStart w:id="600" w:name="_Toc46538676"/>
      <w:bookmarkStart w:id="601" w:name="_Toc49055406"/>
      <w:bookmarkEnd w:id="599"/>
      <w:r>
        <w:rPr>
          <w:rFonts w:hint="cs"/>
          <w:rtl/>
        </w:rPr>
        <w:t>הצעה לסדר</w:t>
      </w:r>
      <w:r>
        <w:rPr>
          <w:rFonts w:hint="cs"/>
          <w:rtl/>
        </w:rPr>
        <w:t>-היום</w:t>
      </w:r>
      <w:bookmarkEnd w:id="600"/>
      <w:bookmarkEnd w:id="601"/>
    </w:p>
    <w:p w14:paraId="26942518" w14:textId="77777777" w:rsidR="00000000" w:rsidRDefault="00E84F3B">
      <w:pPr>
        <w:pStyle w:val="Subject"/>
        <w:rPr>
          <w:rtl/>
        </w:rPr>
      </w:pPr>
      <w:bookmarkStart w:id="602" w:name="_Toc46538677"/>
      <w:bookmarkStart w:id="603" w:name="_Toc49055407"/>
      <w:r>
        <w:rPr>
          <w:rtl/>
        </w:rPr>
        <w:t>חסימת המגזר הציבורי בפני עובדים חרדים</w:t>
      </w:r>
      <w:bookmarkEnd w:id="602"/>
      <w:bookmarkEnd w:id="603"/>
    </w:p>
    <w:p w14:paraId="1C5FBFF8" w14:textId="77777777" w:rsidR="00000000" w:rsidRDefault="00E84F3B">
      <w:pPr>
        <w:pStyle w:val="Speaker"/>
        <w:rPr>
          <w:rFonts w:hint="cs"/>
          <w:rtl/>
        </w:rPr>
      </w:pPr>
      <w:bookmarkStart w:id="604" w:name="FS000001057T16_07_2003_16_32_16"/>
      <w:bookmarkEnd w:id="604"/>
    </w:p>
    <w:p w14:paraId="2054540E" w14:textId="77777777" w:rsidR="00000000" w:rsidRDefault="00E84F3B">
      <w:pPr>
        <w:pStyle w:val="Speaker"/>
        <w:rPr>
          <w:rFonts w:hint="cs"/>
          <w:rtl/>
        </w:rPr>
      </w:pPr>
    </w:p>
    <w:p w14:paraId="5E295116" w14:textId="77777777" w:rsidR="00000000" w:rsidRDefault="00E84F3B">
      <w:pPr>
        <w:pStyle w:val="ad"/>
        <w:rPr>
          <w:rtl/>
        </w:rPr>
      </w:pPr>
      <w:r>
        <w:rPr>
          <w:rtl/>
        </w:rPr>
        <w:t>היו"ר יולי-יואל אדלשטיין:</w:t>
      </w:r>
    </w:p>
    <w:p w14:paraId="72189514" w14:textId="77777777" w:rsidR="00000000" w:rsidRDefault="00E84F3B">
      <w:pPr>
        <w:pStyle w:val="a"/>
        <w:rPr>
          <w:rFonts w:hint="cs"/>
          <w:rtl/>
        </w:rPr>
      </w:pPr>
    </w:p>
    <w:p w14:paraId="341C032C" w14:textId="77777777" w:rsidR="00000000" w:rsidRDefault="00E84F3B">
      <w:pPr>
        <w:pStyle w:val="a"/>
        <w:rPr>
          <w:rFonts w:hint="cs"/>
          <w:rtl/>
        </w:rPr>
      </w:pPr>
      <w:r>
        <w:rPr>
          <w:rFonts w:hint="cs"/>
          <w:rtl/>
        </w:rPr>
        <w:t xml:space="preserve"> אנו עוברים להצעה לסדר-היום בנושא: חסימת המגזר הציבורי בפני עובדים חרדים - של חבר הכנסת ישראל אייכלר; הצעה לסדר-היום שמספרה 1102. בבקשה, אדוני, הצעה רגילה, עשר דקות לרשותך.</w:t>
      </w:r>
    </w:p>
    <w:p w14:paraId="31B27FD5" w14:textId="77777777" w:rsidR="00000000" w:rsidRDefault="00E84F3B">
      <w:pPr>
        <w:pStyle w:val="Speaker"/>
        <w:rPr>
          <w:rFonts w:hint="cs"/>
          <w:rtl/>
        </w:rPr>
      </w:pPr>
    </w:p>
    <w:p w14:paraId="27DEE7D8" w14:textId="77777777" w:rsidR="00000000" w:rsidRDefault="00E84F3B">
      <w:pPr>
        <w:pStyle w:val="Speaker"/>
        <w:rPr>
          <w:rtl/>
        </w:rPr>
      </w:pPr>
      <w:bookmarkStart w:id="605" w:name="_Toc46538678"/>
      <w:bookmarkStart w:id="606" w:name="_Toc49055408"/>
      <w:r>
        <w:rPr>
          <w:rFonts w:hint="eastAsia"/>
          <w:rtl/>
        </w:rPr>
        <w:t>ישראל</w:t>
      </w:r>
      <w:r>
        <w:rPr>
          <w:rtl/>
        </w:rPr>
        <w:t xml:space="preserve"> איי</w:t>
      </w:r>
      <w:r>
        <w:rPr>
          <w:rtl/>
        </w:rPr>
        <w:t>כלר (יהדות התורה):</w:t>
      </w:r>
      <w:bookmarkEnd w:id="605"/>
      <w:bookmarkEnd w:id="606"/>
    </w:p>
    <w:p w14:paraId="2D711EAA" w14:textId="77777777" w:rsidR="00000000" w:rsidRDefault="00E84F3B">
      <w:pPr>
        <w:pStyle w:val="a"/>
        <w:rPr>
          <w:rFonts w:hint="cs"/>
          <w:rtl/>
        </w:rPr>
      </w:pPr>
    </w:p>
    <w:p w14:paraId="67B22763" w14:textId="77777777" w:rsidR="00000000" w:rsidRDefault="00E84F3B">
      <w:pPr>
        <w:pStyle w:val="a"/>
        <w:rPr>
          <w:rFonts w:hint="cs"/>
          <w:rtl/>
        </w:rPr>
      </w:pPr>
      <w:r>
        <w:rPr>
          <w:rFonts w:hint="cs"/>
          <w:rtl/>
        </w:rPr>
        <w:t>אדוני היושב-ראש, חברי הכנסת, דיברו כאן עד עכשיו על השאלה, למי מחלקים את הכסף.</w:t>
      </w:r>
    </w:p>
    <w:p w14:paraId="389DF3AE" w14:textId="77777777" w:rsidR="00000000" w:rsidRDefault="00E84F3B">
      <w:pPr>
        <w:pStyle w:val="a"/>
        <w:rPr>
          <w:rFonts w:hint="cs"/>
          <w:rtl/>
        </w:rPr>
      </w:pPr>
    </w:p>
    <w:p w14:paraId="1E9A3793" w14:textId="77777777" w:rsidR="00000000" w:rsidRDefault="00E84F3B">
      <w:pPr>
        <w:pStyle w:val="a"/>
        <w:rPr>
          <w:rFonts w:hint="cs"/>
          <w:rtl/>
        </w:rPr>
      </w:pPr>
      <w:r>
        <w:rPr>
          <w:rFonts w:hint="cs"/>
          <w:rtl/>
        </w:rPr>
        <w:t>מה עם המיקרופון?</w:t>
      </w:r>
    </w:p>
    <w:p w14:paraId="1D52C252" w14:textId="77777777" w:rsidR="00000000" w:rsidRDefault="00E84F3B">
      <w:pPr>
        <w:pStyle w:val="a"/>
        <w:ind w:firstLine="0"/>
        <w:rPr>
          <w:rFonts w:hint="cs"/>
          <w:rtl/>
        </w:rPr>
      </w:pPr>
    </w:p>
    <w:p w14:paraId="0AF574F2" w14:textId="77777777" w:rsidR="00000000" w:rsidRDefault="00E84F3B">
      <w:pPr>
        <w:pStyle w:val="ad"/>
        <w:rPr>
          <w:rtl/>
        </w:rPr>
      </w:pPr>
      <w:r>
        <w:rPr>
          <w:rtl/>
        </w:rPr>
        <w:t>היו"ר יולי-יואל אדלשטיין:</w:t>
      </w:r>
    </w:p>
    <w:p w14:paraId="05942163" w14:textId="77777777" w:rsidR="00000000" w:rsidRDefault="00E84F3B">
      <w:pPr>
        <w:pStyle w:val="a"/>
        <w:rPr>
          <w:rtl/>
        </w:rPr>
      </w:pPr>
    </w:p>
    <w:p w14:paraId="1ED192A8" w14:textId="77777777" w:rsidR="00000000" w:rsidRDefault="00E84F3B">
      <w:pPr>
        <w:pStyle w:val="a"/>
        <w:rPr>
          <w:rFonts w:hint="cs"/>
          <w:rtl/>
        </w:rPr>
      </w:pPr>
      <w:r>
        <w:rPr>
          <w:rFonts w:hint="cs"/>
          <w:rtl/>
        </w:rPr>
        <w:t>למיטב הבנתי יש לך מיקרופון, אבל תכוון אותו.</w:t>
      </w:r>
    </w:p>
    <w:p w14:paraId="68F3F9A4" w14:textId="77777777" w:rsidR="00000000" w:rsidRDefault="00E84F3B">
      <w:pPr>
        <w:pStyle w:val="a"/>
        <w:ind w:firstLine="0"/>
        <w:rPr>
          <w:rFonts w:hint="cs"/>
          <w:rtl/>
        </w:rPr>
      </w:pPr>
    </w:p>
    <w:p w14:paraId="72BCF4C6" w14:textId="77777777" w:rsidR="00000000" w:rsidRDefault="00E84F3B">
      <w:pPr>
        <w:pStyle w:val="SpeakerCon"/>
        <w:rPr>
          <w:rtl/>
        </w:rPr>
      </w:pPr>
      <w:bookmarkStart w:id="607" w:name="FS000001057T16_07_2003_16_33_16C"/>
      <w:bookmarkEnd w:id="607"/>
      <w:r>
        <w:rPr>
          <w:rtl/>
        </w:rPr>
        <w:t>ישראל אייכלר (יהדות התורה):</w:t>
      </w:r>
    </w:p>
    <w:p w14:paraId="560734DB" w14:textId="77777777" w:rsidR="00000000" w:rsidRDefault="00E84F3B">
      <w:pPr>
        <w:pStyle w:val="a"/>
        <w:rPr>
          <w:rtl/>
        </w:rPr>
      </w:pPr>
    </w:p>
    <w:p w14:paraId="6D83A92C" w14:textId="77777777" w:rsidR="00000000" w:rsidRDefault="00E84F3B">
      <w:pPr>
        <w:pStyle w:val="a"/>
        <w:rPr>
          <w:rFonts w:hint="cs"/>
          <w:rtl/>
        </w:rPr>
      </w:pPr>
      <w:r>
        <w:rPr>
          <w:rFonts w:hint="cs"/>
          <w:rtl/>
        </w:rPr>
        <w:t>אני מבקש מיקרופון יותר יעיל, כי אני שו</w:t>
      </w:r>
      <w:r>
        <w:rPr>
          <w:rFonts w:hint="cs"/>
          <w:rtl/>
        </w:rPr>
        <w:t>מע רק את קולי. נסו שוב. או, עכשיו יש מיקרופון.</w:t>
      </w:r>
    </w:p>
    <w:p w14:paraId="6EFDE13C" w14:textId="77777777" w:rsidR="00000000" w:rsidRDefault="00E84F3B">
      <w:pPr>
        <w:pStyle w:val="a"/>
        <w:rPr>
          <w:rFonts w:hint="cs"/>
          <w:rtl/>
        </w:rPr>
      </w:pPr>
    </w:p>
    <w:p w14:paraId="1CB6BC80" w14:textId="77777777" w:rsidR="00000000" w:rsidRDefault="00E84F3B">
      <w:pPr>
        <w:pStyle w:val="a"/>
        <w:rPr>
          <w:rFonts w:hint="cs"/>
          <w:rtl/>
        </w:rPr>
      </w:pPr>
      <w:r>
        <w:rPr>
          <w:rFonts w:hint="cs"/>
          <w:rtl/>
        </w:rPr>
        <w:t>אדוני היושב-ראש, חברי הכנסת, עד עכשיו דנו בשאלה למי נותנים את הכסף, ועל כך היו תלי-תלים של מלים. כמובן, אני מזדהה עם כל הדברים שנאמרו פה בטוב-טעם ודעת, ואני מברך את היושב-ראש, שנותן שירותים למפגינות החד-הוריו</w:t>
      </w:r>
      <w:r>
        <w:rPr>
          <w:rFonts w:hint="cs"/>
          <w:rtl/>
        </w:rPr>
        <w:t xml:space="preserve">ת. ציין זאת כאן יושב-ראש הכנסת. אבל אני משוכנע, כי אם היו באות לאותה הפגנה אמהות ברוכות ילדים, שלא זוכות לגיבוי תקשורתי, לא רק שלא הייתם נותנים להן מים וכל השירותים, אלא הייתם דורשים מהמשטרה לפזר אותן באלימות, בשם חופש התנועה, בשם ההגנה על הדמוקרטיה, וכדי </w:t>
      </w:r>
      <w:r>
        <w:rPr>
          <w:rFonts w:hint="cs"/>
          <w:rtl/>
        </w:rPr>
        <w:t>שלא תחסומנה את הדרך בפני חברי הכנסת. אבל אני בעד זה שייתנו לאמהות החד-הוריות, כי אני בעד העניים, בעד האנשים המקופחים.</w:t>
      </w:r>
    </w:p>
    <w:p w14:paraId="296A3E29" w14:textId="77777777" w:rsidR="00000000" w:rsidRDefault="00E84F3B">
      <w:pPr>
        <w:pStyle w:val="a"/>
        <w:ind w:firstLine="0"/>
        <w:rPr>
          <w:rFonts w:hint="cs"/>
          <w:rtl/>
        </w:rPr>
      </w:pPr>
    </w:p>
    <w:p w14:paraId="6BDF858E" w14:textId="77777777" w:rsidR="00000000" w:rsidRDefault="00E84F3B">
      <w:pPr>
        <w:pStyle w:val="a"/>
        <w:rPr>
          <w:rFonts w:hint="cs"/>
          <w:rtl/>
        </w:rPr>
      </w:pPr>
      <w:r>
        <w:rPr>
          <w:rFonts w:hint="cs"/>
          <w:rtl/>
        </w:rPr>
        <w:t>אבל אתם נוקטים את שיטת הפרד ומשול, וכך נוהגות כל הממשלות הטוטליטריות. בימים אלה מקובל על יושבי החדרים הממוזגים במשרדי השלטון לגרש את הזבו</w:t>
      </w:r>
      <w:r>
        <w:rPr>
          <w:rFonts w:hint="cs"/>
          <w:rtl/>
        </w:rPr>
        <w:t>בים מרוב בטלה ולהשתיק את זעקת העם הרעב ללחם במשפט הפופוליסטי - שילכו לעבוד. היתה פעם מלכה בצרפת, אשתו של לואי ה-14, נדמה לי שקראו לה מארי אנטואנט, ששמעה את זעקת המוני העם שהפגינו, שהיו רעבים ללחם, ושאלה את העוזר שלה, מה הזעקה מהרחוב? הוא אמר, לאנשים אין לח</w:t>
      </w:r>
      <w:r>
        <w:rPr>
          <w:rFonts w:hint="cs"/>
          <w:rtl/>
        </w:rPr>
        <w:t xml:space="preserve">ם. היא הרימה גבה בתמיהה ואמרה, אם אין להם לחם, שיאכלו עוגות. מעולם היא לא הבינה מה הבעיה -  כשאין לחם אוכלים עוגות. </w:t>
      </w:r>
    </w:p>
    <w:p w14:paraId="7913908B" w14:textId="77777777" w:rsidR="00000000" w:rsidRDefault="00E84F3B">
      <w:pPr>
        <w:pStyle w:val="a"/>
        <w:ind w:firstLine="0"/>
        <w:rPr>
          <w:rFonts w:hint="cs"/>
          <w:rtl/>
        </w:rPr>
      </w:pPr>
    </w:p>
    <w:p w14:paraId="7E9D1D5A" w14:textId="77777777" w:rsidR="00000000" w:rsidRDefault="00E84F3B">
      <w:pPr>
        <w:pStyle w:val="a"/>
        <w:ind w:firstLine="0"/>
        <w:rPr>
          <w:rFonts w:hint="cs"/>
          <w:rtl/>
        </w:rPr>
      </w:pPr>
      <w:r>
        <w:rPr>
          <w:rFonts w:hint="cs"/>
          <w:rtl/>
        </w:rPr>
        <w:tab/>
        <w:t>יש כאן ממשלה, יש כאן מנכ"לים של המדינה, יש כאן מעשני סיגרים קובניים שיושבים בממשלה, יש ראש ממשלה, חוואי מן השקמים, שמעסיק עובדים זרים ליד</w:t>
      </w:r>
      <w:r>
        <w:rPr>
          <w:rFonts w:hint="cs"/>
          <w:rtl/>
        </w:rPr>
        <w:t xml:space="preserve"> שדרות. </w:t>
      </w:r>
    </w:p>
    <w:p w14:paraId="6C7C0572" w14:textId="77777777" w:rsidR="00000000" w:rsidRDefault="00E84F3B">
      <w:pPr>
        <w:pStyle w:val="a"/>
        <w:ind w:firstLine="0"/>
        <w:rPr>
          <w:rFonts w:hint="cs"/>
          <w:rtl/>
        </w:rPr>
      </w:pPr>
    </w:p>
    <w:p w14:paraId="6CE9DB13" w14:textId="77777777" w:rsidR="00000000" w:rsidRDefault="00E84F3B">
      <w:pPr>
        <w:pStyle w:val="ac"/>
        <w:rPr>
          <w:rtl/>
        </w:rPr>
      </w:pPr>
      <w:r>
        <w:rPr>
          <w:rFonts w:hint="eastAsia"/>
          <w:rtl/>
        </w:rPr>
        <w:t>שר</w:t>
      </w:r>
      <w:r>
        <w:rPr>
          <w:rtl/>
        </w:rPr>
        <w:t xml:space="preserve"> התשתיות הלאומיות יוסף פריצקי:</w:t>
      </w:r>
    </w:p>
    <w:p w14:paraId="6286610F" w14:textId="77777777" w:rsidR="00000000" w:rsidRDefault="00E84F3B">
      <w:pPr>
        <w:pStyle w:val="a"/>
        <w:rPr>
          <w:rFonts w:hint="cs"/>
          <w:rtl/>
        </w:rPr>
      </w:pPr>
    </w:p>
    <w:p w14:paraId="584671B6" w14:textId="77777777" w:rsidR="00000000" w:rsidRDefault="00E84F3B">
      <w:pPr>
        <w:pStyle w:val="a"/>
        <w:rPr>
          <w:rFonts w:hint="cs"/>
          <w:rtl/>
        </w:rPr>
      </w:pPr>
      <w:r>
        <w:rPr>
          <w:rFonts w:hint="cs"/>
          <w:rtl/>
        </w:rPr>
        <w:t xml:space="preserve">יש אדמו"רים שיש להם קרקעות. </w:t>
      </w:r>
    </w:p>
    <w:p w14:paraId="21853739" w14:textId="77777777" w:rsidR="00000000" w:rsidRDefault="00E84F3B">
      <w:pPr>
        <w:pStyle w:val="a"/>
        <w:ind w:firstLine="0"/>
        <w:rPr>
          <w:rFonts w:hint="cs"/>
          <w:rtl/>
        </w:rPr>
      </w:pPr>
    </w:p>
    <w:p w14:paraId="0EA452F6" w14:textId="77777777" w:rsidR="00000000" w:rsidRDefault="00E84F3B">
      <w:pPr>
        <w:pStyle w:val="Speaker"/>
        <w:rPr>
          <w:rtl/>
        </w:rPr>
      </w:pPr>
      <w:bookmarkStart w:id="608" w:name="FS000001057T16_07_2003_16_14_14"/>
      <w:bookmarkStart w:id="609" w:name="_Toc46538679"/>
      <w:bookmarkStart w:id="610" w:name="_Toc49055409"/>
      <w:bookmarkEnd w:id="608"/>
      <w:r>
        <w:rPr>
          <w:rFonts w:hint="eastAsia"/>
          <w:rtl/>
        </w:rPr>
        <w:t>ישראל</w:t>
      </w:r>
      <w:r>
        <w:rPr>
          <w:rtl/>
        </w:rPr>
        <w:t xml:space="preserve"> אייכלר (יהדות התורה):</w:t>
      </w:r>
      <w:bookmarkEnd w:id="609"/>
      <w:bookmarkEnd w:id="610"/>
    </w:p>
    <w:p w14:paraId="510F6542" w14:textId="77777777" w:rsidR="00000000" w:rsidRDefault="00E84F3B">
      <w:pPr>
        <w:pStyle w:val="a"/>
        <w:rPr>
          <w:rFonts w:hint="cs"/>
          <w:rtl/>
        </w:rPr>
      </w:pPr>
    </w:p>
    <w:p w14:paraId="56AC702A" w14:textId="77777777" w:rsidR="00000000" w:rsidRDefault="00E84F3B">
      <w:pPr>
        <w:pStyle w:val="a"/>
        <w:rPr>
          <w:rFonts w:hint="cs"/>
          <w:rtl/>
        </w:rPr>
      </w:pPr>
      <w:r>
        <w:rPr>
          <w:rFonts w:hint="cs"/>
          <w:rtl/>
        </w:rPr>
        <w:t>ויש אנשים שמתפרנסים מקופת המדינה, להבדיל מאנשי המגזר הפרטי שיש להם קרקעות מכספם הם. אבל זה מה שהעם בחר וזה מה שהוא קיבל - ממשלה שעליה אומר הנביא: שרייך ס</w:t>
      </w:r>
      <w:r>
        <w:rPr>
          <w:rFonts w:hint="cs"/>
          <w:rtl/>
        </w:rPr>
        <w:t xml:space="preserve">וררים וחברי גנבים - חברים של גנבים - כולו אוהב שוחד ורודף שלמונים, יתום לא ישפוטו וריב אלמנה לא יבוא אליהם. </w:t>
      </w:r>
    </w:p>
    <w:p w14:paraId="3057D745" w14:textId="77777777" w:rsidR="00000000" w:rsidRDefault="00E84F3B">
      <w:pPr>
        <w:pStyle w:val="a"/>
        <w:rPr>
          <w:rFonts w:hint="cs"/>
          <w:rtl/>
        </w:rPr>
      </w:pPr>
    </w:p>
    <w:p w14:paraId="34EA4E01" w14:textId="77777777" w:rsidR="00000000" w:rsidRDefault="00E84F3B">
      <w:pPr>
        <w:pStyle w:val="a"/>
        <w:rPr>
          <w:rFonts w:hint="cs"/>
          <w:rtl/>
        </w:rPr>
      </w:pPr>
      <w:r>
        <w:rPr>
          <w:rFonts w:hint="cs"/>
          <w:rtl/>
        </w:rPr>
        <w:t>העם לא רוצה מכם הטבות ולא רוצה מכם הקצבות, העם רוצה לחם ועבודה, אבל הוא גם רוצה שבעלי ההון והשלטון לא יגזלו מהם מסים אדירים ואכזריים ואגרות עושק ש</w:t>
      </w:r>
      <w:r>
        <w:rPr>
          <w:rFonts w:hint="cs"/>
          <w:rtl/>
        </w:rPr>
        <w:t>מממנים את הפקידים והשרים הבכירים והזוטרים שחיים על חשבון העובדים במגזר הציבורי. זאת אומרת, שלא רק את השכר שלכם העם העני משלם, גם את המסים שאתם משלמים, גם אנחנו, אנשי המגזר הפרטי - שבו הייתי עד שנכנסתי לפה והפכתי לחלק מהמגזר הציבורי - אנחנו מימנו את זה. אלה</w:t>
      </w:r>
      <w:r>
        <w:rPr>
          <w:rFonts w:hint="cs"/>
          <w:rtl/>
        </w:rPr>
        <w:t xml:space="preserve"> המסים הגבוהים, והעם לא רוצה מכם טובות; העם רוצה שתפסיקו לעשוק אותו. זה מה שחשוב, שיפסיקו לדכא את העם בביורוקרטיה. </w:t>
      </w:r>
    </w:p>
    <w:p w14:paraId="1BBF5156" w14:textId="77777777" w:rsidR="00000000" w:rsidRDefault="00E84F3B">
      <w:pPr>
        <w:pStyle w:val="a"/>
        <w:rPr>
          <w:rFonts w:hint="cs"/>
          <w:rtl/>
        </w:rPr>
      </w:pPr>
    </w:p>
    <w:p w14:paraId="15A002F9" w14:textId="77777777" w:rsidR="00000000" w:rsidRDefault="00E84F3B">
      <w:pPr>
        <w:pStyle w:val="a"/>
        <w:rPr>
          <w:rFonts w:hint="cs"/>
          <w:rtl/>
        </w:rPr>
      </w:pPr>
      <w:r>
        <w:rPr>
          <w:rFonts w:hint="cs"/>
          <w:rtl/>
        </w:rPr>
        <w:t xml:space="preserve">יש לי דוגמה ממינהל מקרקעי ישראל, שעד היום היה במשרד התשתיות, היום זה במשרד אחר. יש שם מושגים שנקראים "דמי הסכמה" ו"דמי היתר"; כל מיני מסים </w:t>
      </w:r>
      <w:r>
        <w:rPr>
          <w:rFonts w:hint="cs"/>
          <w:rtl/>
        </w:rPr>
        <w:t>כאלה, שבבירור קטן שעשיתי גיליתי, שכל מיני אגרות שהמדינה מרוויחה מהן מעט מאוד כסף, כמו 30 מיליון שקל בשנה - זה בקושי מכסה את צבא הפקידים שצריכים לפקח, למדוד ולגרום למס הזה. יש המון מסים, המון ביורוקרטיה שהיה אפשר לוותר עליה. פשוט מכבידים, כמו מדינה סובייטית</w:t>
      </w:r>
      <w:r>
        <w:rPr>
          <w:rFonts w:hint="cs"/>
          <w:rtl/>
        </w:rPr>
        <w:t xml:space="preserve">, עם כל כך הרבה גזירות בשביל להצדיק את קיומם של מנגנונים אדירים שנקראים פקידי השלטון. </w:t>
      </w:r>
    </w:p>
    <w:p w14:paraId="369EBCCF" w14:textId="77777777" w:rsidR="00000000" w:rsidRDefault="00E84F3B">
      <w:pPr>
        <w:pStyle w:val="a"/>
        <w:rPr>
          <w:rFonts w:hint="cs"/>
          <w:rtl/>
        </w:rPr>
      </w:pPr>
    </w:p>
    <w:p w14:paraId="02BE2D71" w14:textId="77777777" w:rsidR="00000000" w:rsidRDefault="00E84F3B">
      <w:pPr>
        <w:pStyle w:val="a"/>
        <w:rPr>
          <w:rFonts w:hint="cs"/>
          <w:rtl/>
        </w:rPr>
      </w:pPr>
      <w:r>
        <w:rPr>
          <w:rFonts w:hint="cs"/>
          <w:rtl/>
        </w:rPr>
        <w:t xml:space="preserve">אני חייב לציין, שיש פקידי שלטון שעובדים קשה, ורוב פקידי השלטון לא מרוויחים הרבה כסף, אבל הממסד הביורוקרטי הזה הוא שמדכא את העם והוא שלוקח את כל הכסף. אחר כך הם צועקים, </w:t>
      </w:r>
      <w:r>
        <w:rPr>
          <w:rFonts w:hint="cs"/>
          <w:rtl/>
        </w:rPr>
        <w:t xml:space="preserve">אתם רוצים לקחת מאתנו כסף שאין. </w:t>
      </w:r>
    </w:p>
    <w:p w14:paraId="54E1EC2A" w14:textId="77777777" w:rsidR="00000000" w:rsidRDefault="00E84F3B">
      <w:pPr>
        <w:pStyle w:val="a"/>
        <w:rPr>
          <w:rFonts w:hint="cs"/>
          <w:rtl/>
        </w:rPr>
      </w:pPr>
    </w:p>
    <w:p w14:paraId="7A2DF63A" w14:textId="77777777" w:rsidR="00000000" w:rsidRDefault="00E84F3B">
      <w:pPr>
        <w:pStyle w:val="a"/>
        <w:rPr>
          <w:rFonts w:hint="cs"/>
          <w:rtl/>
        </w:rPr>
      </w:pPr>
      <w:r>
        <w:rPr>
          <w:rFonts w:hint="cs"/>
          <w:rtl/>
        </w:rPr>
        <w:t>היה כאן השר שטרית ואמר שאין כסף. למה? כי תשלומי העברה זה עשרות מיליארדים, 40 מיליארד. השכר של עובדי המגזר הציבורי זה יותר מ-70 מיליארד שקלים. ואילו היה המגזר הציבורי פתוח לכל אזרח, אולי הייתי מחריש. אבל יש כאן מנגנון שמבטיח</w:t>
      </w:r>
      <w:r>
        <w:rPr>
          <w:rFonts w:hint="cs"/>
          <w:rtl/>
        </w:rPr>
        <w:t xml:space="preserve"> שרק האליטות יהיו להן קריטריונים כאלה שיוכלו להיכנס למגזר הציבורי -  ובמשך עשרות שנים - ומבני עדות המזרח, נשים,  והיום נשים כבר התקדמו,  ערבים וחרדים לא יוכלו להתקבל. </w:t>
      </w:r>
    </w:p>
    <w:p w14:paraId="504C0049" w14:textId="77777777" w:rsidR="00000000" w:rsidRDefault="00E84F3B">
      <w:pPr>
        <w:pStyle w:val="a"/>
        <w:rPr>
          <w:rFonts w:hint="cs"/>
          <w:rtl/>
        </w:rPr>
      </w:pPr>
    </w:p>
    <w:p w14:paraId="0EB3DC0C" w14:textId="77777777" w:rsidR="00000000" w:rsidRDefault="00E84F3B">
      <w:pPr>
        <w:pStyle w:val="a"/>
        <w:rPr>
          <w:rFonts w:hint="cs"/>
          <w:rtl/>
        </w:rPr>
      </w:pPr>
      <w:r>
        <w:rPr>
          <w:rFonts w:hint="cs"/>
          <w:rtl/>
        </w:rPr>
        <w:t>אתן לכם דוגמה. כשיש מכרז לאיזה דירוג מנהלי, אני לא מדבר על דירוג מקצועי, אם זה מכרז פני</w:t>
      </w:r>
      <w:r>
        <w:rPr>
          <w:rFonts w:hint="cs"/>
          <w:rtl/>
        </w:rPr>
        <w:t>מי ששם שולטים יושב-ראש ועד העובדים והחבר'ה שלו, אז לא צריך תואר אקדמי. אבל אם רוצה לבוא מישהו להתמודד במכרז חיצוני על משרה ממשלתית, פתאום רוצים ממנו תואר אקדמי. זה כבר 50 שנה נועד למנוע משכבות המצוקה, מהעניים, להיכנס למגזר הציבורי. ואם כן נכנסים, שיהיו חוט</w:t>
      </w:r>
      <w:r>
        <w:rPr>
          <w:rFonts w:hint="cs"/>
          <w:rtl/>
        </w:rPr>
        <w:t xml:space="preserve">בי עצים ושואבי מים ולא יהיו פקידים בכירים. </w:t>
      </w:r>
    </w:p>
    <w:p w14:paraId="250D5E93" w14:textId="77777777" w:rsidR="00000000" w:rsidRDefault="00E84F3B">
      <w:pPr>
        <w:pStyle w:val="a"/>
        <w:rPr>
          <w:rFonts w:hint="cs"/>
          <w:rtl/>
        </w:rPr>
      </w:pPr>
    </w:p>
    <w:p w14:paraId="0CF1F94F" w14:textId="77777777" w:rsidR="00000000" w:rsidRDefault="00E84F3B">
      <w:pPr>
        <w:pStyle w:val="a"/>
        <w:rPr>
          <w:rFonts w:hint="cs"/>
          <w:rtl/>
        </w:rPr>
      </w:pPr>
      <w:r>
        <w:rPr>
          <w:rFonts w:hint="cs"/>
          <w:rtl/>
        </w:rPr>
        <w:t xml:space="preserve">אני שואל, אם מדובר בתפקיד מקצועי, רופא - ברור שרופא צריך תואר אקדמי ברפואה. אגב, אני לא חושב שבמערכת הבריאות צריך מישהו עם תואר אקדמי בשפה הסינית. צריך תואר אקדמי ספציפי, אם הוא מהנדס, שיהיה מהנדס. אבל אם מדובר </w:t>
      </w:r>
      <w:r>
        <w:rPr>
          <w:rFonts w:hint="cs"/>
          <w:rtl/>
        </w:rPr>
        <w:t xml:space="preserve">בתפקיד מינהלי - מדובר פה ב-33,000 עובדים רק בשירות המדינה, שלא לדבר על הרשויות. למה שזה לא יהיה פתוח לכל אזרח אחר? למה רק האנשים האלה נבחרים במכרזים האלה? </w:t>
      </w:r>
    </w:p>
    <w:p w14:paraId="39F5FF40" w14:textId="77777777" w:rsidR="00000000" w:rsidRDefault="00E84F3B">
      <w:pPr>
        <w:pStyle w:val="a"/>
        <w:rPr>
          <w:rFonts w:hint="cs"/>
          <w:rtl/>
        </w:rPr>
      </w:pPr>
    </w:p>
    <w:p w14:paraId="2D4E12E4" w14:textId="77777777" w:rsidR="00000000" w:rsidRDefault="00E84F3B">
      <w:pPr>
        <w:pStyle w:val="a"/>
        <w:rPr>
          <w:rFonts w:hint="cs"/>
          <w:rtl/>
        </w:rPr>
      </w:pPr>
      <w:r>
        <w:rPr>
          <w:rFonts w:hint="cs"/>
          <w:rtl/>
        </w:rPr>
        <w:t>אני רוצה לציין פה את כוחה של התקשורת; במקרה השבוע התקשורת ממלאת את תפקידה להביא את זעקת העם. אבל רא</w:t>
      </w:r>
      <w:r>
        <w:rPr>
          <w:rFonts w:hint="cs"/>
          <w:rtl/>
        </w:rPr>
        <w:t>ו זה פלא, עד שלא באו חד-הוריות בראשותה של הגברת ויקי קנפו, שעשתה מעשה גבורה, ועכשיו כולנו חכמים לאחר מעשה, אבל כשהיא יצאה זה היה מעשה קשה מאוד, בימים חמים ללכת 200 ק"מ - אבל אם היו באות אמהות ברוכות ילדים, אם היו באים נכים, אם היו באות כל מיני קבוצות אחרות</w:t>
      </w:r>
      <w:r>
        <w:rPr>
          <w:rFonts w:hint="cs"/>
          <w:rtl/>
        </w:rPr>
        <w:t>, הם לא היו זוכים לאמפתיה הזאת. הנכים בתקופה מסוימת כן זכו, עד שלתקשורת  נמאס מהם. החד-הוריות, משום-מה זכו; אני יכול להניח למה הן זכו לגיבוי תקשורתי אדיר. כל הכבוד לתקשורת בעניין הזה, אבל אני שואל, עד כמה העם הזה נתון בידי התקשורת, עד כמה הממשלה הזאת נתונה</w:t>
      </w:r>
      <w:r>
        <w:rPr>
          <w:rFonts w:hint="cs"/>
          <w:rtl/>
        </w:rPr>
        <w:t xml:space="preserve"> בידי התקשורת - השר נתניהו לא יכול לנסוע בגלל האמהות החד-הוריות, אבל בגלל הנכים או משפחות ברוכות ילדים, שעכשיו הולכים לעשוק מהן 26%, הוא היה יכול לנסוע בשקט גמור. </w:t>
      </w:r>
    </w:p>
    <w:p w14:paraId="27378A19" w14:textId="77777777" w:rsidR="00000000" w:rsidRDefault="00E84F3B">
      <w:pPr>
        <w:pStyle w:val="a"/>
        <w:rPr>
          <w:rFonts w:hint="cs"/>
          <w:rtl/>
        </w:rPr>
      </w:pPr>
    </w:p>
    <w:p w14:paraId="18B9AFAF" w14:textId="77777777" w:rsidR="00000000" w:rsidRDefault="00E84F3B">
      <w:pPr>
        <w:pStyle w:val="a"/>
        <w:rPr>
          <w:rFonts w:hint="cs"/>
          <w:rtl/>
        </w:rPr>
      </w:pPr>
      <w:r>
        <w:rPr>
          <w:rFonts w:hint="cs"/>
          <w:rtl/>
        </w:rPr>
        <w:t>אמר פה נכון השר שטרית, כשמדברים על חד-הוריות, מבלי לפגוע בזכותן - מה קורה עם מפרנסים יחידים</w:t>
      </w:r>
      <w:r>
        <w:rPr>
          <w:rFonts w:hint="cs"/>
          <w:rtl/>
        </w:rPr>
        <w:t xml:space="preserve"> שיש להם חמישה ותשעה ילדים. אני מכיר הרבה אנשים שעובדים קשה ולא מביאים פרנסה הביתה; מביאים פרנסה שאולי היתה מספיקה לזוג וילד, אבל לא אם יש לו תשעה ילדים. בשנות ה-70 של ועדת בן-שחר עוד היו מכירים בהוצאה מוכרת כזאת במס הכנסה, אבל היום אין דבר כזה. עכשיו באים</w:t>
      </w:r>
      <w:r>
        <w:rPr>
          <w:rFonts w:hint="cs"/>
          <w:rtl/>
        </w:rPr>
        <w:t xml:space="preserve"> לקצץ, אז לפחות לתת אלטרנטיבה לקיצוץ לאנשים שכן עובדים ועובדים קשה. </w:t>
      </w:r>
    </w:p>
    <w:p w14:paraId="269594CF" w14:textId="77777777" w:rsidR="00000000" w:rsidRDefault="00E84F3B">
      <w:pPr>
        <w:pStyle w:val="a"/>
        <w:rPr>
          <w:rFonts w:hint="cs"/>
          <w:rtl/>
        </w:rPr>
      </w:pPr>
    </w:p>
    <w:p w14:paraId="537A8092" w14:textId="77777777" w:rsidR="00000000" w:rsidRDefault="00E84F3B">
      <w:pPr>
        <w:pStyle w:val="a"/>
        <w:rPr>
          <w:rFonts w:hint="cs"/>
          <w:rtl/>
        </w:rPr>
      </w:pPr>
      <w:r>
        <w:rPr>
          <w:rFonts w:hint="cs"/>
          <w:rtl/>
        </w:rPr>
        <w:t>אני חוזר שוב לעניין של תלושי מזון. אני מציע לכם, השר שטרית  והשר נתניהו, לא יעזור לכם, אם לא תיתנו תלושי מזון לאנשים רעבים, תהיה פה התקוממות. אני עדיין מתפלא, איפה העם? כולם עושים הפגנות</w:t>
      </w:r>
      <w:r>
        <w:rPr>
          <w:rFonts w:hint="cs"/>
          <w:rtl/>
        </w:rPr>
        <w:t xml:space="preserve"> נחמדות. במדינות אחרות היה העם מזמן קם בהתקוממות על מצב כזה של פער אדיר בין העשירים לעניים. </w:t>
      </w:r>
    </w:p>
    <w:p w14:paraId="1DA343CC" w14:textId="77777777" w:rsidR="00000000" w:rsidRDefault="00E84F3B">
      <w:pPr>
        <w:pStyle w:val="a"/>
        <w:rPr>
          <w:rFonts w:hint="cs"/>
          <w:rtl/>
        </w:rPr>
      </w:pPr>
    </w:p>
    <w:p w14:paraId="1B6CAC06" w14:textId="77777777" w:rsidR="00000000" w:rsidRDefault="00E84F3B">
      <w:pPr>
        <w:pStyle w:val="a"/>
        <w:rPr>
          <w:rFonts w:hint="cs"/>
          <w:rtl/>
        </w:rPr>
      </w:pPr>
      <w:r>
        <w:rPr>
          <w:rFonts w:hint="cs"/>
          <w:rtl/>
        </w:rPr>
        <w:t>אני חוזר על דבר שאני אומר תמיד, אני לא נגד עשירים שמרוויחים את לחמם במגזר הפרטי; שיהיה להם לבריאות. אבל אנשים שמקבלים את עושרם מתקציב המדינה או ממכרזים תפורים שרו</w:t>
      </w:r>
      <w:r>
        <w:rPr>
          <w:rFonts w:hint="cs"/>
          <w:rtl/>
        </w:rPr>
        <w:t>אים אותם בכל רחבי הארץ, בענייני קרקעות ובענייני אחרים, ומקבלים את זה האנשים המתאימים - מישהו בדק את המכרזים האלה? מישהו בודק מי מקבל ומי לא מקבל קרקעות לבנייה ולהשכרה? מי זוכה להסכמים עם משרדי הממשלה ל-30 שנות שכירות עוד לפני שהוא בנה בניין? הרי המערכת הזא</w:t>
      </w:r>
      <w:r>
        <w:rPr>
          <w:rFonts w:hint="cs"/>
          <w:rtl/>
        </w:rPr>
        <w:t xml:space="preserve">ת רקובה וחלודה מכף רגל ועד ראש. ועל כל זה לא מדברים, מדברים רק על מה שהמדינה נותנת. מה שהמדינה לוקחת מהאזרחים ומחלקת לחבריה, על זה אף אחד לא מדבר. </w:t>
      </w:r>
    </w:p>
    <w:p w14:paraId="33101D86" w14:textId="77777777" w:rsidR="00000000" w:rsidRDefault="00E84F3B">
      <w:pPr>
        <w:pStyle w:val="a"/>
        <w:rPr>
          <w:rFonts w:hint="cs"/>
          <w:rtl/>
        </w:rPr>
      </w:pPr>
    </w:p>
    <w:p w14:paraId="0C497221" w14:textId="77777777" w:rsidR="00000000" w:rsidRDefault="00E84F3B">
      <w:pPr>
        <w:pStyle w:val="a"/>
        <w:rPr>
          <w:rFonts w:hint="cs"/>
          <w:rtl/>
        </w:rPr>
      </w:pPr>
      <w:r>
        <w:rPr>
          <w:rFonts w:hint="cs"/>
          <w:rtl/>
        </w:rPr>
        <w:t>עיקר העיקרים, אומרים לציבור החרדי: לכו לעבוד. אני יודע שזאת אחת העלילות, ושוב, כוחה של התקשורת, שעוד לא היה</w:t>
      </w:r>
      <w:r>
        <w:rPr>
          <w:rFonts w:hint="cs"/>
          <w:rtl/>
        </w:rPr>
        <w:t xml:space="preserve"> כמוהו מאז היותנו פה בארץ-ישראל. בעולם זה תמיד היה, שהיהודים הם פרזיטים; לא נתנו להם לעבוד, לא נתנו להם לסחור, לא נתנו להם לעבד קרקע, ואמרו שהיהודים הם מלווים בריבית. היום אותו הדבר, אומרים: החרדים לא רוצים לעבוד. אני רוצה לומר פה נתון שאולי רוב האנשים ורו</w:t>
      </w:r>
      <w:r>
        <w:rPr>
          <w:rFonts w:hint="cs"/>
          <w:rtl/>
        </w:rPr>
        <w:t>ב האזרחים לא יודעים - הגיל שבו החרדים ברובם לא עובדים, זה גיל צעיר של 20-30; אנשים המקבילים להם יוצאים לאוניברסיטאות ולטיולים בעולם אחרי צבא, והם עדיין לא נקלטו. בגיל הרלוונטי של רוב העובדים היצרנים במדינה, שזה בערך בין 30 ל-65, רוב הגברים החרדים עובדים קש</w:t>
      </w:r>
      <w:r>
        <w:rPr>
          <w:rFonts w:hint="cs"/>
          <w:rtl/>
        </w:rPr>
        <w:t xml:space="preserve">ה במגזר הפרטי. מה שנכון, המגזר הציבורי חסום בפניהם, ועל זה אני רוצה להתריע. </w:t>
      </w:r>
    </w:p>
    <w:p w14:paraId="78AC044C" w14:textId="77777777" w:rsidR="00000000" w:rsidRDefault="00E84F3B">
      <w:pPr>
        <w:pStyle w:val="a"/>
        <w:rPr>
          <w:rFonts w:hint="cs"/>
          <w:rtl/>
        </w:rPr>
      </w:pPr>
    </w:p>
    <w:p w14:paraId="7A2DCD2B" w14:textId="77777777" w:rsidR="00000000" w:rsidRDefault="00E84F3B">
      <w:pPr>
        <w:pStyle w:val="a"/>
        <w:rPr>
          <w:rFonts w:hint="cs"/>
          <w:rtl/>
        </w:rPr>
      </w:pPr>
      <w:r>
        <w:rPr>
          <w:rFonts w:hint="cs"/>
          <w:rtl/>
        </w:rPr>
        <w:t xml:space="preserve">אני רוצה להגיע למצב, כמו שעדות המזרח זכו להידחק בקושי - - - </w:t>
      </w:r>
    </w:p>
    <w:p w14:paraId="4A24EAAC" w14:textId="77777777" w:rsidR="00000000" w:rsidRDefault="00E84F3B">
      <w:pPr>
        <w:pStyle w:val="a"/>
        <w:ind w:firstLine="0"/>
        <w:rPr>
          <w:rFonts w:hint="cs"/>
          <w:rtl/>
        </w:rPr>
      </w:pPr>
    </w:p>
    <w:p w14:paraId="054BB2A9" w14:textId="77777777" w:rsidR="00000000" w:rsidRDefault="00E84F3B">
      <w:pPr>
        <w:pStyle w:val="ac"/>
        <w:rPr>
          <w:rtl/>
        </w:rPr>
      </w:pPr>
      <w:r>
        <w:rPr>
          <w:rFonts w:hint="eastAsia"/>
          <w:rtl/>
        </w:rPr>
        <w:t>אילן</w:t>
      </w:r>
      <w:r>
        <w:rPr>
          <w:rtl/>
        </w:rPr>
        <w:t xml:space="preserve"> ליבוביץ (שינוי):</w:t>
      </w:r>
    </w:p>
    <w:p w14:paraId="4411BFA2" w14:textId="77777777" w:rsidR="00000000" w:rsidRDefault="00E84F3B">
      <w:pPr>
        <w:pStyle w:val="a"/>
        <w:rPr>
          <w:rFonts w:hint="cs"/>
          <w:rtl/>
        </w:rPr>
      </w:pPr>
    </w:p>
    <w:p w14:paraId="77F17334" w14:textId="77777777" w:rsidR="00000000" w:rsidRDefault="00E84F3B">
      <w:pPr>
        <w:pStyle w:val="a"/>
        <w:rPr>
          <w:rFonts w:hint="cs"/>
          <w:rtl/>
        </w:rPr>
      </w:pPr>
      <w:r>
        <w:rPr>
          <w:rFonts w:hint="cs"/>
          <w:rtl/>
        </w:rPr>
        <w:t xml:space="preserve">על איזו מדינה אתה מדבר בכלל? </w:t>
      </w:r>
    </w:p>
    <w:p w14:paraId="04DD8B6E" w14:textId="77777777" w:rsidR="00000000" w:rsidRDefault="00E84F3B">
      <w:pPr>
        <w:pStyle w:val="a"/>
        <w:ind w:firstLine="0"/>
        <w:rPr>
          <w:rFonts w:hint="cs"/>
          <w:rtl/>
        </w:rPr>
      </w:pPr>
    </w:p>
    <w:p w14:paraId="423AA00D" w14:textId="77777777" w:rsidR="00000000" w:rsidRDefault="00E84F3B">
      <w:pPr>
        <w:pStyle w:val="SpeakerCon"/>
        <w:rPr>
          <w:rtl/>
        </w:rPr>
      </w:pPr>
      <w:bookmarkStart w:id="611" w:name="FS000001057T16_07_2003_16_56_00C"/>
      <w:bookmarkEnd w:id="611"/>
      <w:r>
        <w:rPr>
          <w:rFonts w:hint="eastAsia"/>
          <w:rtl/>
        </w:rPr>
        <w:t>ישראל</w:t>
      </w:r>
      <w:r>
        <w:rPr>
          <w:rtl/>
        </w:rPr>
        <w:t xml:space="preserve"> אייכלר (יהדות התורה):</w:t>
      </w:r>
    </w:p>
    <w:p w14:paraId="5E1AE930" w14:textId="77777777" w:rsidR="00000000" w:rsidRDefault="00E84F3B">
      <w:pPr>
        <w:pStyle w:val="a"/>
        <w:rPr>
          <w:rFonts w:hint="cs"/>
          <w:rtl/>
        </w:rPr>
      </w:pPr>
    </w:p>
    <w:p w14:paraId="4970C7CE" w14:textId="77777777" w:rsidR="00000000" w:rsidRDefault="00E84F3B">
      <w:pPr>
        <w:pStyle w:val="a"/>
        <w:rPr>
          <w:rFonts w:hint="cs"/>
          <w:rtl/>
        </w:rPr>
      </w:pPr>
      <w:r>
        <w:rPr>
          <w:rFonts w:hint="cs"/>
          <w:rtl/>
        </w:rPr>
        <w:t>על ארץ-ישראל שנמצאת תחת הכיבוש של</w:t>
      </w:r>
      <w:r>
        <w:rPr>
          <w:rFonts w:hint="cs"/>
          <w:rtl/>
        </w:rPr>
        <w:t xml:space="preserve">כם. </w:t>
      </w:r>
    </w:p>
    <w:p w14:paraId="06ADFCDC" w14:textId="77777777" w:rsidR="00000000" w:rsidRDefault="00E84F3B">
      <w:pPr>
        <w:pStyle w:val="a"/>
        <w:ind w:firstLine="0"/>
        <w:rPr>
          <w:rFonts w:hint="cs"/>
          <w:rtl/>
        </w:rPr>
      </w:pPr>
    </w:p>
    <w:p w14:paraId="5BCA4149" w14:textId="77777777" w:rsidR="00000000" w:rsidRDefault="00E84F3B">
      <w:pPr>
        <w:pStyle w:val="ad"/>
        <w:rPr>
          <w:rtl/>
        </w:rPr>
      </w:pPr>
      <w:r>
        <w:rPr>
          <w:rFonts w:hint="eastAsia"/>
          <w:rtl/>
        </w:rPr>
        <w:t>היו</w:t>
      </w:r>
      <w:r>
        <w:rPr>
          <w:rtl/>
        </w:rPr>
        <w:t>"ר יולי-יואל אדלשטיין:</w:t>
      </w:r>
    </w:p>
    <w:p w14:paraId="793784A7" w14:textId="77777777" w:rsidR="00000000" w:rsidRDefault="00E84F3B">
      <w:pPr>
        <w:pStyle w:val="a"/>
        <w:rPr>
          <w:rFonts w:hint="cs"/>
          <w:rtl/>
        </w:rPr>
      </w:pPr>
    </w:p>
    <w:p w14:paraId="61E8F387" w14:textId="77777777" w:rsidR="00000000" w:rsidRDefault="00E84F3B">
      <w:pPr>
        <w:pStyle w:val="a"/>
        <w:rPr>
          <w:rFonts w:hint="cs"/>
          <w:rtl/>
        </w:rPr>
      </w:pPr>
      <w:r>
        <w:rPr>
          <w:rFonts w:hint="cs"/>
          <w:rtl/>
        </w:rPr>
        <w:t xml:space="preserve">חבר הכנסת אייכלר צריך לסיים, אז אני מבקש שלא להפריע לו. </w:t>
      </w:r>
    </w:p>
    <w:p w14:paraId="40D35B6F" w14:textId="77777777" w:rsidR="00000000" w:rsidRDefault="00E84F3B">
      <w:pPr>
        <w:pStyle w:val="a"/>
        <w:ind w:firstLine="0"/>
        <w:rPr>
          <w:rtl/>
        </w:rPr>
      </w:pPr>
    </w:p>
    <w:p w14:paraId="07677F8E" w14:textId="77777777" w:rsidR="00000000" w:rsidRDefault="00E84F3B">
      <w:pPr>
        <w:pStyle w:val="a"/>
        <w:ind w:firstLine="0"/>
        <w:rPr>
          <w:rFonts w:hint="cs"/>
          <w:rtl/>
        </w:rPr>
      </w:pPr>
    </w:p>
    <w:p w14:paraId="28950FFA" w14:textId="77777777" w:rsidR="00000000" w:rsidRDefault="00E84F3B">
      <w:pPr>
        <w:pStyle w:val="ac"/>
        <w:rPr>
          <w:rtl/>
        </w:rPr>
      </w:pPr>
      <w:r>
        <w:rPr>
          <w:rFonts w:hint="eastAsia"/>
          <w:rtl/>
        </w:rPr>
        <w:t>אילן</w:t>
      </w:r>
      <w:r>
        <w:rPr>
          <w:rtl/>
        </w:rPr>
        <w:t xml:space="preserve"> ליבוביץ (שינוי):</w:t>
      </w:r>
    </w:p>
    <w:p w14:paraId="7992B5CB" w14:textId="77777777" w:rsidR="00000000" w:rsidRDefault="00E84F3B">
      <w:pPr>
        <w:pStyle w:val="a"/>
        <w:rPr>
          <w:rFonts w:hint="cs"/>
          <w:rtl/>
        </w:rPr>
      </w:pPr>
    </w:p>
    <w:p w14:paraId="0C5533FF" w14:textId="77777777" w:rsidR="00000000" w:rsidRDefault="00E84F3B">
      <w:pPr>
        <w:pStyle w:val="a"/>
        <w:rPr>
          <w:rFonts w:hint="cs"/>
          <w:rtl/>
        </w:rPr>
      </w:pPr>
      <w:r>
        <w:rPr>
          <w:rFonts w:hint="cs"/>
          <w:rtl/>
        </w:rPr>
        <w:t xml:space="preserve">אני לא יודע מאיפה הוא מביא את הנתונים.  </w:t>
      </w:r>
    </w:p>
    <w:p w14:paraId="3BB86BDE" w14:textId="77777777" w:rsidR="00000000" w:rsidRDefault="00E84F3B">
      <w:pPr>
        <w:pStyle w:val="a"/>
        <w:ind w:firstLine="0"/>
        <w:rPr>
          <w:rFonts w:hint="cs"/>
          <w:rtl/>
        </w:rPr>
      </w:pPr>
    </w:p>
    <w:p w14:paraId="2D0F0043" w14:textId="77777777" w:rsidR="00000000" w:rsidRDefault="00E84F3B">
      <w:pPr>
        <w:pStyle w:val="SpeakerCon"/>
        <w:rPr>
          <w:rtl/>
        </w:rPr>
      </w:pPr>
      <w:bookmarkStart w:id="612" w:name="FS000001057T16_07_2003_16_56_50C"/>
      <w:bookmarkEnd w:id="612"/>
      <w:r>
        <w:rPr>
          <w:rtl/>
        </w:rPr>
        <w:t>ישראל אייכלר (יהדות התורה):</w:t>
      </w:r>
    </w:p>
    <w:p w14:paraId="3389D14C" w14:textId="77777777" w:rsidR="00000000" w:rsidRDefault="00E84F3B">
      <w:pPr>
        <w:pStyle w:val="a"/>
        <w:rPr>
          <w:rtl/>
        </w:rPr>
      </w:pPr>
    </w:p>
    <w:p w14:paraId="492F2AF9" w14:textId="77777777" w:rsidR="00000000" w:rsidRDefault="00E84F3B">
      <w:pPr>
        <w:pStyle w:val="a"/>
        <w:rPr>
          <w:rFonts w:hint="cs"/>
          <w:rtl/>
        </w:rPr>
      </w:pPr>
      <w:r>
        <w:rPr>
          <w:rFonts w:hint="cs"/>
          <w:rtl/>
        </w:rPr>
        <w:t>הבאתי כמה דוגמאות של מכרז פנימי ומכרז חיצוני, על כל מיני תארים אקדמיים</w:t>
      </w:r>
      <w:r>
        <w:rPr>
          <w:rFonts w:hint="cs"/>
          <w:rtl/>
        </w:rPr>
        <w:t xml:space="preserve"> שלא דרושים; יש לכם אלף טריקים שלא לתת לציבור החרדי להיכנס לעבודה במסגרת הזאת. </w:t>
      </w:r>
    </w:p>
    <w:p w14:paraId="31906E8C" w14:textId="77777777" w:rsidR="00000000" w:rsidRDefault="00E84F3B">
      <w:pPr>
        <w:pStyle w:val="a"/>
        <w:ind w:firstLine="0"/>
        <w:rPr>
          <w:rFonts w:hint="cs"/>
          <w:rtl/>
        </w:rPr>
      </w:pPr>
    </w:p>
    <w:p w14:paraId="0CEDAD68" w14:textId="77777777" w:rsidR="00000000" w:rsidRDefault="00E84F3B">
      <w:pPr>
        <w:pStyle w:val="ad"/>
        <w:rPr>
          <w:rtl/>
        </w:rPr>
      </w:pPr>
      <w:r>
        <w:rPr>
          <w:rtl/>
        </w:rPr>
        <w:t>היו"ר יולי-יואל אדלשטיין:</w:t>
      </w:r>
    </w:p>
    <w:p w14:paraId="15221945" w14:textId="77777777" w:rsidR="00000000" w:rsidRDefault="00E84F3B">
      <w:pPr>
        <w:pStyle w:val="a"/>
        <w:rPr>
          <w:rtl/>
        </w:rPr>
      </w:pPr>
    </w:p>
    <w:p w14:paraId="58301F2B" w14:textId="77777777" w:rsidR="00000000" w:rsidRDefault="00E84F3B">
      <w:pPr>
        <w:pStyle w:val="a"/>
        <w:rPr>
          <w:rFonts w:hint="cs"/>
          <w:rtl/>
        </w:rPr>
      </w:pPr>
      <w:r>
        <w:rPr>
          <w:rFonts w:hint="cs"/>
          <w:rtl/>
        </w:rPr>
        <w:t xml:space="preserve">תודה. לסיכום. </w:t>
      </w:r>
    </w:p>
    <w:p w14:paraId="492889D0" w14:textId="77777777" w:rsidR="00000000" w:rsidRDefault="00E84F3B">
      <w:pPr>
        <w:pStyle w:val="a"/>
        <w:ind w:firstLine="0"/>
        <w:rPr>
          <w:rFonts w:hint="cs"/>
          <w:rtl/>
        </w:rPr>
      </w:pPr>
    </w:p>
    <w:p w14:paraId="333BDE8F" w14:textId="77777777" w:rsidR="00000000" w:rsidRDefault="00E84F3B">
      <w:pPr>
        <w:pStyle w:val="SpeakerCon"/>
        <w:rPr>
          <w:rtl/>
        </w:rPr>
      </w:pPr>
      <w:bookmarkStart w:id="613" w:name="FS000001057T16_07_2003_16_57_41C"/>
      <w:bookmarkEnd w:id="613"/>
      <w:r>
        <w:rPr>
          <w:rtl/>
        </w:rPr>
        <w:t>ישראל אייכלר (יהדות התורה):</w:t>
      </w:r>
    </w:p>
    <w:p w14:paraId="1AD5E04E" w14:textId="77777777" w:rsidR="00000000" w:rsidRDefault="00E84F3B">
      <w:pPr>
        <w:pStyle w:val="a"/>
        <w:rPr>
          <w:rtl/>
        </w:rPr>
      </w:pPr>
    </w:p>
    <w:p w14:paraId="1A0AC756" w14:textId="77777777" w:rsidR="00000000" w:rsidRDefault="00E84F3B">
      <w:pPr>
        <w:pStyle w:val="a"/>
        <w:rPr>
          <w:rFonts w:hint="cs"/>
          <w:rtl/>
        </w:rPr>
      </w:pPr>
      <w:r>
        <w:rPr>
          <w:rFonts w:hint="cs"/>
          <w:rtl/>
        </w:rPr>
        <w:t>אני רוצה לומר שתי הערות לשר האוצר שאמר ש-25,000 נשים עד היום קיבלו אוטומטית והיום תצטרכנה לבוא ללשכת הת</w:t>
      </w:r>
      <w:r>
        <w:rPr>
          <w:rFonts w:hint="cs"/>
          <w:rtl/>
        </w:rPr>
        <w:t>עסוקה. דע לך, שאתמול ישבנו בוועדה לפניות הציבור והתברר, שעובדי רשות התעסוקה והמבנים לא ערוכים לקבל את עשרות-אלפי האנשים החדשים האלה, א. בגלל המצוקה שיש להם, 192,000 אנשים שבאים להצהיר; ב. אין להן הצעות עבודה בשבילם. אז למה לטרטר את הנשים האלה שתבואנה לחתום</w:t>
      </w:r>
      <w:r>
        <w:rPr>
          <w:rFonts w:hint="cs"/>
          <w:rtl/>
        </w:rPr>
        <w:t xml:space="preserve">? </w:t>
      </w:r>
    </w:p>
    <w:p w14:paraId="2A8DEE28" w14:textId="77777777" w:rsidR="00000000" w:rsidRDefault="00E84F3B">
      <w:pPr>
        <w:pStyle w:val="a"/>
        <w:ind w:firstLine="0"/>
        <w:rPr>
          <w:rFonts w:hint="cs"/>
          <w:rtl/>
        </w:rPr>
      </w:pPr>
    </w:p>
    <w:p w14:paraId="21F64C0D" w14:textId="77777777" w:rsidR="00000000" w:rsidRDefault="00E84F3B">
      <w:pPr>
        <w:pStyle w:val="ad"/>
        <w:rPr>
          <w:rtl/>
        </w:rPr>
      </w:pPr>
      <w:r>
        <w:rPr>
          <w:rtl/>
        </w:rPr>
        <w:t>היו"ר יולי-יואל אדלשטיין:</w:t>
      </w:r>
    </w:p>
    <w:p w14:paraId="00D04832" w14:textId="77777777" w:rsidR="00000000" w:rsidRDefault="00E84F3B">
      <w:pPr>
        <w:pStyle w:val="a"/>
        <w:rPr>
          <w:rtl/>
        </w:rPr>
      </w:pPr>
    </w:p>
    <w:p w14:paraId="516E65DA" w14:textId="77777777" w:rsidR="00000000" w:rsidRDefault="00E84F3B">
      <w:pPr>
        <w:pStyle w:val="a"/>
        <w:rPr>
          <w:rFonts w:hint="cs"/>
          <w:rtl/>
        </w:rPr>
      </w:pPr>
      <w:r>
        <w:rPr>
          <w:rFonts w:hint="cs"/>
          <w:rtl/>
        </w:rPr>
        <w:t>תודה.</w:t>
      </w:r>
    </w:p>
    <w:p w14:paraId="1346452D" w14:textId="77777777" w:rsidR="00000000" w:rsidRDefault="00E84F3B">
      <w:pPr>
        <w:pStyle w:val="SpeakerCon"/>
        <w:rPr>
          <w:rtl/>
        </w:rPr>
      </w:pPr>
      <w:r>
        <w:rPr>
          <w:rtl/>
        </w:rPr>
        <w:br/>
      </w:r>
      <w:bookmarkStart w:id="614" w:name="FS000001057T16_07_2003_16_15_07"/>
      <w:bookmarkStart w:id="615" w:name="FS000001057T16_07_2003_16_15_11C"/>
      <w:bookmarkEnd w:id="614"/>
      <w:bookmarkEnd w:id="615"/>
      <w:r>
        <w:rPr>
          <w:rtl/>
        </w:rPr>
        <w:t>ישראל אייכלר (יהדות התורה):</w:t>
      </w:r>
    </w:p>
    <w:p w14:paraId="09D87A49" w14:textId="77777777" w:rsidR="00000000" w:rsidRDefault="00E84F3B">
      <w:pPr>
        <w:pStyle w:val="a"/>
        <w:rPr>
          <w:rFonts w:hint="cs"/>
          <w:rtl/>
        </w:rPr>
      </w:pPr>
    </w:p>
    <w:p w14:paraId="50D7F911" w14:textId="77777777" w:rsidR="00000000" w:rsidRDefault="00E84F3B">
      <w:pPr>
        <w:pStyle w:val="a"/>
        <w:rPr>
          <w:rFonts w:hint="cs"/>
          <w:rtl/>
        </w:rPr>
      </w:pPr>
      <w:r>
        <w:rPr>
          <w:rFonts w:hint="cs"/>
          <w:rtl/>
        </w:rPr>
        <w:t xml:space="preserve">זו סתם גזירה שהוועדה ביקשה שתדחו אותה לפחות לכמה חודשים. </w:t>
      </w:r>
    </w:p>
    <w:p w14:paraId="087AE403" w14:textId="77777777" w:rsidR="00000000" w:rsidRDefault="00E84F3B">
      <w:pPr>
        <w:pStyle w:val="a"/>
        <w:rPr>
          <w:rFonts w:hint="cs"/>
          <w:rtl/>
        </w:rPr>
      </w:pPr>
    </w:p>
    <w:p w14:paraId="6D89EA9A" w14:textId="77777777" w:rsidR="00000000" w:rsidRDefault="00E84F3B">
      <w:pPr>
        <w:pStyle w:val="a"/>
        <w:rPr>
          <w:rFonts w:hint="cs"/>
          <w:rtl/>
        </w:rPr>
      </w:pPr>
      <w:r>
        <w:rPr>
          <w:rFonts w:hint="cs"/>
          <w:rtl/>
        </w:rPr>
        <w:t xml:space="preserve">ולסיום אני רוצה לומר, שמחר צום י"ז בתמוז ומתחילים ימי בין המצרים. ועל זה אומר הנביא: למדו היטב דרשו משפט - אני מדבר על משפט צדק </w:t>
      </w:r>
      <w:r>
        <w:rPr>
          <w:rtl/>
        </w:rPr>
        <w:t>–</w:t>
      </w:r>
      <w:r>
        <w:rPr>
          <w:rFonts w:hint="cs"/>
          <w:rtl/>
        </w:rPr>
        <w:t xml:space="preserve"> </w:t>
      </w:r>
      <w:r>
        <w:rPr>
          <w:rFonts w:hint="cs"/>
          <w:rtl/>
        </w:rPr>
        <w:t>אשרו חמוץ שפטו יתום ריבו אלמנה - - - ואשיבה שופטייך כבראשונה ויועצייך כבתחילה, אחרי כן ייקרא לך עיר הצדק קריה נאמנה. ציון במשפט תיפדה ושביה בצדקה. תודה רבה.</w:t>
      </w:r>
    </w:p>
    <w:p w14:paraId="5EFA19E4" w14:textId="77777777" w:rsidR="00000000" w:rsidRDefault="00E84F3B">
      <w:pPr>
        <w:pStyle w:val="ad"/>
        <w:rPr>
          <w:rtl/>
        </w:rPr>
      </w:pPr>
      <w:r>
        <w:rPr>
          <w:rtl/>
        </w:rPr>
        <w:br/>
        <w:t>היו"ר יולי-יואל אדלשטיין:</w:t>
      </w:r>
    </w:p>
    <w:p w14:paraId="3BC03B16" w14:textId="77777777" w:rsidR="00000000" w:rsidRDefault="00E84F3B">
      <w:pPr>
        <w:pStyle w:val="a"/>
        <w:rPr>
          <w:rtl/>
        </w:rPr>
      </w:pPr>
    </w:p>
    <w:p w14:paraId="58A78D1D" w14:textId="77777777" w:rsidR="00000000" w:rsidRDefault="00E84F3B">
      <w:pPr>
        <w:pStyle w:val="a"/>
        <w:rPr>
          <w:rFonts w:hint="cs"/>
          <w:rtl/>
        </w:rPr>
      </w:pPr>
      <w:r>
        <w:rPr>
          <w:rFonts w:hint="cs"/>
          <w:rtl/>
        </w:rPr>
        <w:t>תודה לחבר הכנסת אייכלר. ישיב השר מאיר שטרית, בבקשה.</w:t>
      </w:r>
    </w:p>
    <w:p w14:paraId="2EDD6E5F" w14:textId="77777777" w:rsidR="00000000" w:rsidRDefault="00E84F3B">
      <w:pPr>
        <w:pStyle w:val="ac"/>
        <w:rPr>
          <w:rtl/>
        </w:rPr>
      </w:pPr>
      <w:r>
        <w:rPr>
          <w:rtl/>
        </w:rPr>
        <w:br/>
        <w:t>משה גפני (יהדות הת</w:t>
      </w:r>
      <w:r>
        <w:rPr>
          <w:rtl/>
        </w:rPr>
        <w:t>ורה):</w:t>
      </w:r>
    </w:p>
    <w:p w14:paraId="7FE00E5F" w14:textId="77777777" w:rsidR="00000000" w:rsidRDefault="00E84F3B">
      <w:pPr>
        <w:pStyle w:val="a"/>
        <w:rPr>
          <w:rtl/>
        </w:rPr>
      </w:pPr>
    </w:p>
    <w:p w14:paraId="519446E0" w14:textId="77777777" w:rsidR="00000000" w:rsidRDefault="00E84F3B">
      <w:pPr>
        <w:pStyle w:val="a"/>
        <w:rPr>
          <w:rFonts w:hint="cs"/>
          <w:rtl/>
        </w:rPr>
      </w:pPr>
      <w:r>
        <w:rPr>
          <w:rFonts w:hint="cs"/>
          <w:rtl/>
        </w:rPr>
        <w:t>השר שטרית - - - מהפסוקים שהוא קרא.</w:t>
      </w:r>
    </w:p>
    <w:p w14:paraId="406FDCA9" w14:textId="77777777" w:rsidR="00000000" w:rsidRDefault="00E84F3B">
      <w:pPr>
        <w:pStyle w:val="Speaker"/>
        <w:rPr>
          <w:rtl/>
        </w:rPr>
      </w:pPr>
      <w:r>
        <w:rPr>
          <w:rtl/>
        </w:rPr>
        <w:br/>
      </w:r>
      <w:bookmarkStart w:id="616" w:name="FS000000478T16_07_2003_16_19_53"/>
      <w:bookmarkStart w:id="617" w:name="_Toc46538680"/>
      <w:bookmarkStart w:id="618" w:name="_Toc49055410"/>
      <w:bookmarkEnd w:id="616"/>
      <w:r>
        <w:rPr>
          <w:rtl/>
        </w:rPr>
        <w:t>השר מאיר שטרית:</w:t>
      </w:r>
      <w:bookmarkEnd w:id="617"/>
      <w:bookmarkEnd w:id="618"/>
    </w:p>
    <w:p w14:paraId="1E711EB5" w14:textId="77777777" w:rsidR="00000000" w:rsidRDefault="00E84F3B">
      <w:pPr>
        <w:pStyle w:val="a"/>
        <w:rPr>
          <w:rFonts w:hint="cs"/>
          <w:rtl/>
        </w:rPr>
      </w:pPr>
    </w:p>
    <w:p w14:paraId="74B3BB06" w14:textId="77777777" w:rsidR="00000000" w:rsidRDefault="00E84F3B">
      <w:pPr>
        <w:pStyle w:val="a"/>
        <w:rPr>
          <w:rFonts w:hint="cs"/>
          <w:rtl/>
        </w:rPr>
      </w:pPr>
      <w:r>
        <w:rPr>
          <w:rFonts w:hint="cs"/>
          <w:rtl/>
        </w:rPr>
        <w:t>אני אתחיל מהפסוק הזה. אדוני היושב-ראש, אמרתי - אחרי ה"ססיה" הראשונה שעברנו פה וראיתי את ההתרגשות של כולם, והיתה תמיכה גדולה, אז יכולתי לצטט נביא, חבר הכנסת אייכלר, שאמר: הלוא זה צום אבחרהו פתח חרצ</w:t>
      </w:r>
      <w:r>
        <w:rPr>
          <w:rFonts w:hint="cs"/>
          <w:rtl/>
        </w:rPr>
        <w:t>ובות רשע התר אגודות מוטה - - - כי תראה עירום וכיסיתו - - - ועניים מרודים תביא בית - - - וזרח בחושך אורך ואפלתך כצהריים.</w:t>
      </w:r>
    </w:p>
    <w:p w14:paraId="2E1ADB01" w14:textId="77777777" w:rsidR="00000000" w:rsidRDefault="00E84F3B">
      <w:pPr>
        <w:pStyle w:val="ac"/>
        <w:rPr>
          <w:rtl/>
        </w:rPr>
      </w:pPr>
      <w:r>
        <w:rPr>
          <w:rtl/>
        </w:rPr>
        <w:br/>
        <w:t>קריאות:</w:t>
      </w:r>
    </w:p>
    <w:p w14:paraId="575078B9" w14:textId="77777777" w:rsidR="00000000" w:rsidRDefault="00E84F3B">
      <w:pPr>
        <w:pStyle w:val="a"/>
        <w:rPr>
          <w:rtl/>
        </w:rPr>
      </w:pPr>
    </w:p>
    <w:p w14:paraId="4534365C" w14:textId="77777777" w:rsidR="00000000" w:rsidRDefault="00E84F3B">
      <w:pPr>
        <w:pStyle w:val="a"/>
        <w:rPr>
          <w:rFonts w:hint="cs"/>
          <w:rtl/>
        </w:rPr>
      </w:pPr>
      <w:r>
        <w:rPr>
          <w:rFonts w:hint="cs"/>
          <w:rtl/>
        </w:rPr>
        <w:t>- - -</w:t>
      </w:r>
    </w:p>
    <w:p w14:paraId="7F164980" w14:textId="77777777" w:rsidR="00000000" w:rsidRDefault="00E84F3B">
      <w:pPr>
        <w:pStyle w:val="ac"/>
        <w:rPr>
          <w:rtl/>
        </w:rPr>
      </w:pPr>
      <w:r>
        <w:rPr>
          <w:rtl/>
        </w:rPr>
        <w:br/>
        <w:t>משה גפני (יהדות התורה):</w:t>
      </w:r>
    </w:p>
    <w:p w14:paraId="150EAACA" w14:textId="77777777" w:rsidR="00000000" w:rsidRDefault="00E84F3B">
      <w:pPr>
        <w:pStyle w:val="a"/>
        <w:rPr>
          <w:rtl/>
        </w:rPr>
      </w:pPr>
    </w:p>
    <w:p w14:paraId="6EBAC173" w14:textId="77777777" w:rsidR="00000000" w:rsidRDefault="00E84F3B">
      <w:pPr>
        <w:pStyle w:val="a"/>
        <w:rPr>
          <w:rFonts w:hint="cs"/>
          <w:rtl/>
        </w:rPr>
      </w:pPr>
      <w:r>
        <w:rPr>
          <w:rFonts w:hint="cs"/>
          <w:rtl/>
        </w:rPr>
        <w:t>תוכל להצטרף ליהדות התורה? מה אתה עושה - - -</w:t>
      </w:r>
    </w:p>
    <w:p w14:paraId="0D9C5037" w14:textId="77777777" w:rsidR="00000000" w:rsidRDefault="00E84F3B">
      <w:pPr>
        <w:pStyle w:val="SpeakerCon"/>
        <w:rPr>
          <w:rtl/>
        </w:rPr>
      </w:pPr>
      <w:r>
        <w:rPr>
          <w:rtl/>
        </w:rPr>
        <w:br/>
      </w:r>
      <w:bookmarkStart w:id="619" w:name="FS000000478T16_07_2003_16_29_43C"/>
      <w:bookmarkEnd w:id="619"/>
      <w:r>
        <w:rPr>
          <w:rtl/>
        </w:rPr>
        <w:t>השר מאיר שטרית:</w:t>
      </w:r>
    </w:p>
    <w:p w14:paraId="40BE1623" w14:textId="77777777" w:rsidR="00000000" w:rsidRDefault="00E84F3B">
      <w:pPr>
        <w:pStyle w:val="a"/>
        <w:rPr>
          <w:rtl/>
        </w:rPr>
      </w:pPr>
    </w:p>
    <w:p w14:paraId="5764137B" w14:textId="77777777" w:rsidR="00000000" w:rsidRDefault="00E84F3B">
      <w:pPr>
        <w:pStyle w:val="a"/>
        <w:rPr>
          <w:rFonts w:hint="cs"/>
          <w:rtl/>
        </w:rPr>
      </w:pPr>
      <w:r>
        <w:rPr>
          <w:rFonts w:hint="cs"/>
          <w:rtl/>
        </w:rPr>
        <w:t>אם יש לי מקום - בבקשה.</w:t>
      </w:r>
    </w:p>
    <w:p w14:paraId="354C3C90" w14:textId="77777777" w:rsidR="00000000" w:rsidRDefault="00E84F3B">
      <w:pPr>
        <w:pStyle w:val="ad"/>
        <w:rPr>
          <w:rtl/>
        </w:rPr>
      </w:pPr>
      <w:r>
        <w:rPr>
          <w:rtl/>
        </w:rPr>
        <w:br/>
        <w:t>היו"ר יו</w:t>
      </w:r>
      <w:r>
        <w:rPr>
          <w:rtl/>
        </w:rPr>
        <w:t>לי-יואל אדלשטיין:</w:t>
      </w:r>
    </w:p>
    <w:p w14:paraId="48BC22D9" w14:textId="77777777" w:rsidR="00000000" w:rsidRDefault="00E84F3B">
      <w:pPr>
        <w:pStyle w:val="a"/>
        <w:rPr>
          <w:rtl/>
        </w:rPr>
      </w:pPr>
    </w:p>
    <w:p w14:paraId="7491C40F" w14:textId="77777777" w:rsidR="00000000" w:rsidRDefault="00E84F3B">
      <w:pPr>
        <w:pStyle w:val="a"/>
        <w:rPr>
          <w:rFonts w:hint="cs"/>
          <w:rtl/>
        </w:rPr>
      </w:pPr>
      <w:r>
        <w:rPr>
          <w:rFonts w:hint="cs"/>
          <w:rtl/>
        </w:rPr>
        <w:t>אני מעיד שהשר לא הציץ בניירות כשציטט את הפסוק, אלא ציטט אותו בעל-פה.</w:t>
      </w:r>
    </w:p>
    <w:p w14:paraId="171B5C80" w14:textId="77777777" w:rsidR="00000000" w:rsidRDefault="00E84F3B">
      <w:pPr>
        <w:pStyle w:val="SpeakerCon"/>
        <w:rPr>
          <w:rtl/>
        </w:rPr>
      </w:pPr>
      <w:r>
        <w:rPr>
          <w:rtl/>
        </w:rPr>
        <w:br/>
      </w:r>
      <w:bookmarkStart w:id="620" w:name="FS000000478T16_07_2003_16_30_57C"/>
      <w:bookmarkEnd w:id="620"/>
      <w:r>
        <w:rPr>
          <w:rtl/>
        </w:rPr>
        <w:t>השר מאיר שטרית:</w:t>
      </w:r>
    </w:p>
    <w:p w14:paraId="0FB86774" w14:textId="77777777" w:rsidR="00000000" w:rsidRDefault="00E84F3B">
      <w:pPr>
        <w:pStyle w:val="a"/>
        <w:rPr>
          <w:rtl/>
        </w:rPr>
      </w:pPr>
    </w:p>
    <w:p w14:paraId="30659586" w14:textId="77777777" w:rsidR="00000000" w:rsidRDefault="00E84F3B">
      <w:pPr>
        <w:pStyle w:val="a"/>
        <w:rPr>
          <w:rFonts w:hint="cs"/>
          <w:rtl/>
        </w:rPr>
      </w:pPr>
      <w:r>
        <w:rPr>
          <w:rFonts w:hint="cs"/>
          <w:rtl/>
        </w:rPr>
        <w:t>אני לא ידעתי מה הוא יגיד.</w:t>
      </w:r>
    </w:p>
    <w:p w14:paraId="4425FAFD" w14:textId="77777777" w:rsidR="00000000" w:rsidRDefault="00E84F3B">
      <w:pPr>
        <w:pStyle w:val="ac"/>
        <w:rPr>
          <w:rtl/>
        </w:rPr>
      </w:pPr>
      <w:r>
        <w:rPr>
          <w:rtl/>
        </w:rPr>
        <w:br/>
        <w:t>שר התשתיות הלאומיות יוסף פריצקי:</w:t>
      </w:r>
    </w:p>
    <w:p w14:paraId="001A966E" w14:textId="77777777" w:rsidR="00000000" w:rsidRDefault="00E84F3B">
      <w:pPr>
        <w:pStyle w:val="a"/>
        <w:rPr>
          <w:rtl/>
        </w:rPr>
      </w:pPr>
    </w:p>
    <w:p w14:paraId="17099743" w14:textId="77777777" w:rsidR="00000000" w:rsidRDefault="00E84F3B">
      <w:pPr>
        <w:pStyle w:val="a"/>
        <w:rPr>
          <w:rFonts w:hint="cs"/>
          <w:rtl/>
        </w:rPr>
      </w:pPr>
      <w:r>
        <w:rPr>
          <w:rFonts w:hint="cs"/>
          <w:rtl/>
        </w:rPr>
        <w:t>אדוני השר, גם תגיד להם שזו הפטרה של יום כיפור - - -</w:t>
      </w:r>
    </w:p>
    <w:p w14:paraId="65FC99A4" w14:textId="77777777" w:rsidR="00000000" w:rsidRDefault="00E84F3B">
      <w:pPr>
        <w:pStyle w:val="SpeakerCon"/>
        <w:rPr>
          <w:rtl/>
        </w:rPr>
      </w:pPr>
      <w:r>
        <w:rPr>
          <w:rtl/>
        </w:rPr>
        <w:br/>
      </w:r>
      <w:bookmarkStart w:id="621" w:name="FS000000478T16_07_2003_16_31_08C"/>
      <w:bookmarkEnd w:id="621"/>
      <w:r>
        <w:rPr>
          <w:rtl/>
        </w:rPr>
        <w:t>השר מאיר שטרית:</w:t>
      </w:r>
    </w:p>
    <w:p w14:paraId="269F088B" w14:textId="77777777" w:rsidR="00000000" w:rsidRDefault="00E84F3B">
      <w:pPr>
        <w:pStyle w:val="a"/>
        <w:rPr>
          <w:rtl/>
        </w:rPr>
      </w:pPr>
    </w:p>
    <w:p w14:paraId="3E1791FD" w14:textId="77777777" w:rsidR="00000000" w:rsidRDefault="00E84F3B">
      <w:pPr>
        <w:pStyle w:val="a"/>
        <w:rPr>
          <w:rFonts w:hint="cs"/>
          <w:rtl/>
        </w:rPr>
      </w:pPr>
      <w:r>
        <w:rPr>
          <w:rFonts w:hint="cs"/>
          <w:rtl/>
        </w:rPr>
        <w:t>נכון. קוראים אותה ב</w:t>
      </w:r>
      <w:r>
        <w:rPr>
          <w:rFonts w:hint="cs"/>
          <w:rtl/>
        </w:rPr>
        <w:t>יום כיפור מסיבה פשוטה - כיוון שהנביא שם מדבר - - -</w:t>
      </w:r>
    </w:p>
    <w:p w14:paraId="29487A6B" w14:textId="77777777" w:rsidR="00000000" w:rsidRDefault="00E84F3B">
      <w:pPr>
        <w:pStyle w:val="ac"/>
        <w:rPr>
          <w:rtl/>
        </w:rPr>
      </w:pPr>
      <w:r>
        <w:rPr>
          <w:rtl/>
        </w:rPr>
        <w:br/>
        <w:t>שר התשתיות הלאומיות יוסף פריצקי:</w:t>
      </w:r>
    </w:p>
    <w:p w14:paraId="5C8D16BD" w14:textId="77777777" w:rsidR="00000000" w:rsidRDefault="00E84F3B">
      <w:pPr>
        <w:pStyle w:val="a"/>
        <w:rPr>
          <w:rtl/>
        </w:rPr>
      </w:pPr>
    </w:p>
    <w:p w14:paraId="2BAE2F85" w14:textId="77777777" w:rsidR="00000000" w:rsidRDefault="00E84F3B">
      <w:pPr>
        <w:pStyle w:val="a"/>
        <w:rPr>
          <w:rFonts w:hint="cs"/>
          <w:rtl/>
        </w:rPr>
      </w:pPr>
      <w:r>
        <w:rPr>
          <w:rFonts w:hint="cs"/>
          <w:rtl/>
        </w:rPr>
        <w:t>לא על צום, אלא על עשיית צדק - - -</w:t>
      </w:r>
    </w:p>
    <w:p w14:paraId="5461D982" w14:textId="77777777" w:rsidR="00000000" w:rsidRDefault="00E84F3B">
      <w:pPr>
        <w:pStyle w:val="SpeakerCon"/>
        <w:rPr>
          <w:rtl/>
        </w:rPr>
      </w:pPr>
      <w:r>
        <w:rPr>
          <w:rtl/>
        </w:rPr>
        <w:br/>
      </w:r>
      <w:bookmarkStart w:id="622" w:name="FS000000478T16_07_2003_16_31_43C"/>
      <w:bookmarkEnd w:id="622"/>
      <w:r>
        <w:rPr>
          <w:rtl/>
        </w:rPr>
        <w:t>השר מאיר שטרית:</w:t>
      </w:r>
    </w:p>
    <w:p w14:paraId="48E2220C" w14:textId="77777777" w:rsidR="00000000" w:rsidRDefault="00E84F3B">
      <w:pPr>
        <w:pStyle w:val="a"/>
        <w:rPr>
          <w:rtl/>
        </w:rPr>
      </w:pPr>
    </w:p>
    <w:p w14:paraId="26410DB0" w14:textId="77777777" w:rsidR="00000000" w:rsidRDefault="00E84F3B">
      <w:pPr>
        <w:pStyle w:val="a"/>
        <w:rPr>
          <w:rFonts w:hint="cs"/>
          <w:rtl/>
        </w:rPr>
      </w:pPr>
      <w:r>
        <w:rPr>
          <w:rFonts w:hint="cs"/>
          <w:rtl/>
        </w:rPr>
        <w:t>כיוון שהנביא שם מדבר - ביום כיפור - על הצום ואומר: מה אתם חושבים - - -</w:t>
      </w:r>
    </w:p>
    <w:p w14:paraId="28B6DEEC" w14:textId="77777777" w:rsidR="00000000" w:rsidRDefault="00E84F3B">
      <w:pPr>
        <w:pStyle w:val="ac"/>
        <w:rPr>
          <w:rtl/>
        </w:rPr>
      </w:pPr>
      <w:r>
        <w:rPr>
          <w:rtl/>
        </w:rPr>
        <w:br/>
        <w:t>מאיר פרוש (יהדות התורה):</w:t>
      </w:r>
    </w:p>
    <w:p w14:paraId="0A92D03D" w14:textId="77777777" w:rsidR="00000000" w:rsidRDefault="00E84F3B">
      <w:pPr>
        <w:pStyle w:val="a"/>
        <w:rPr>
          <w:rtl/>
        </w:rPr>
      </w:pPr>
    </w:p>
    <w:p w14:paraId="3D4B7918" w14:textId="77777777" w:rsidR="00000000" w:rsidRDefault="00E84F3B">
      <w:pPr>
        <w:pStyle w:val="a"/>
        <w:rPr>
          <w:rFonts w:hint="cs"/>
          <w:rtl/>
        </w:rPr>
      </w:pPr>
      <w:r>
        <w:rPr>
          <w:rFonts w:hint="cs"/>
          <w:rtl/>
        </w:rPr>
        <w:t>פריצקי ביום כיפור הו</w:t>
      </w:r>
      <w:r>
        <w:rPr>
          <w:rFonts w:hint="cs"/>
          <w:rtl/>
        </w:rPr>
        <w:t xml:space="preserve">לך לבית-כנסת. </w:t>
      </w:r>
    </w:p>
    <w:p w14:paraId="13716BC2" w14:textId="77777777" w:rsidR="00000000" w:rsidRDefault="00E84F3B">
      <w:pPr>
        <w:pStyle w:val="ac"/>
        <w:rPr>
          <w:rtl/>
        </w:rPr>
      </w:pPr>
      <w:r>
        <w:rPr>
          <w:rtl/>
        </w:rPr>
        <w:br/>
        <w:t>רוני בריזון (שינוי):</w:t>
      </w:r>
    </w:p>
    <w:p w14:paraId="013FA362" w14:textId="77777777" w:rsidR="00000000" w:rsidRDefault="00E84F3B">
      <w:pPr>
        <w:pStyle w:val="a"/>
        <w:rPr>
          <w:rtl/>
        </w:rPr>
      </w:pPr>
    </w:p>
    <w:p w14:paraId="016B9908" w14:textId="77777777" w:rsidR="00000000" w:rsidRDefault="00E84F3B">
      <w:pPr>
        <w:pStyle w:val="a"/>
        <w:rPr>
          <w:rFonts w:hint="cs"/>
          <w:rtl/>
        </w:rPr>
      </w:pPr>
      <w:r>
        <w:rPr>
          <w:rFonts w:hint="cs"/>
          <w:rtl/>
        </w:rPr>
        <w:t>הוא בא אלי, מי יודע - - -</w:t>
      </w:r>
    </w:p>
    <w:p w14:paraId="17DA84C1" w14:textId="77777777" w:rsidR="00000000" w:rsidRDefault="00E84F3B">
      <w:pPr>
        <w:pStyle w:val="ad"/>
        <w:rPr>
          <w:rtl/>
        </w:rPr>
      </w:pPr>
      <w:r>
        <w:rPr>
          <w:rtl/>
        </w:rPr>
        <w:br/>
        <w:t>היו"ר יולי-יואל אדלשטיין:</w:t>
      </w:r>
    </w:p>
    <w:p w14:paraId="35238B9C" w14:textId="77777777" w:rsidR="00000000" w:rsidRDefault="00E84F3B">
      <w:pPr>
        <w:pStyle w:val="a"/>
        <w:rPr>
          <w:rtl/>
        </w:rPr>
      </w:pPr>
    </w:p>
    <w:p w14:paraId="2FAFA04D" w14:textId="77777777" w:rsidR="00000000" w:rsidRDefault="00E84F3B">
      <w:pPr>
        <w:pStyle w:val="a"/>
        <w:rPr>
          <w:rFonts w:hint="cs"/>
          <w:rtl/>
        </w:rPr>
      </w:pPr>
      <w:r>
        <w:rPr>
          <w:rFonts w:hint="cs"/>
          <w:rtl/>
        </w:rPr>
        <w:t xml:space="preserve">חברי הבית, השר גם מוגבל בזמן בתשובתו, לכן אני מבקש לאפשר לו להמשיך את תשובתו. </w:t>
      </w:r>
    </w:p>
    <w:p w14:paraId="7FA563C7" w14:textId="77777777" w:rsidR="00000000" w:rsidRDefault="00E84F3B">
      <w:pPr>
        <w:pStyle w:val="ac"/>
        <w:rPr>
          <w:rtl/>
        </w:rPr>
      </w:pPr>
      <w:r>
        <w:rPr>
          <w:rtl/>
        </w:rPr>
        <w:br/>
        <w:t>קריאה:</w:t>
      </w:r>
    </w:p>
    <w:p w14:paraId="06F1BB86" w14:textId="77777777" w:rsidR="00000000" w:rsidRDefault="00E84F3B">
      <w:pPr>
        <w:pStyle w:val="a"/>
        <w:rPr>
          <w:rtl/>
        </w:rPr>
      </w:pPr>
    </w:p>
    <w:p w14:paraId="02B3C70B" w14:textId="77777777" w:rsidR="00000000" w:rsidRDefault="00E84F3B">
      <w:pPr>
        <w:pStyle w:val="a"/>
        <w:rPr>
          <w:rFonts w:hint="cs"/>
          <w:rtl/>
        </w:rPr>
      </w:pPr>
      <w:r>
        <w:rPr>
          <w:rFonts w:hint="cs"/>
          <w:rtl/>
        </w:rPr>
        <w:t>- - -</w:t>
      </w:r>
    </w:p>
    <w:p w14:paraId="45E7AFC9" w14:textId="77777777" w:rsidR="00000000" w:rsidRDefault="00E84F3B">
      <w:pPr>
        <w:pStyle w:val="ad"/>
        <w:rPr>
          <w:rFonts w:hint="cs"/>
          <w:rtl/>
        </w:rPr>
      </w:pPr>
    </w:p>
    <w:p w14:paraId="644F941A" w14:textId="77777777" w:rsidR="00000000" w:rsidRDefault="00E84F3B">
      <w:pPr>
        <w:pStyle w:val="ad"/>
        <w:rPr>
          <w:rtl/>
        </w:rPr>
      </w:pPr>
      <w:r>
        <w:rPr>
          <w:rtl/>
        </w:rPr>
        <w:t>היו"ר יולי-יואל אדלשטיין:</w:t>
      </w:r>
    </w:p>
    <w:p w14:paraId="5BF1915F" w14:textId="77777777" w:rsidR="00000000" w:rsidRDefault="00E84F3B">
      <w:pPr>
        <w:pStyle w:val="a"/>
        <w:rPr>
          <w:rtl/>
        </w:rPr>
      </w:pPr>
    </w:p>
    <w:p w14:paraId="5D62C0E0" w14:textId="77777777" w:rsidR="00000000" w:rsidRDefault="00E84F3B">
      <w:pPr>
        <w:pStyle w:val="a"/>
        <w:rPr>
          <w:rFonts w:hint="cs"/>
          <w:rtl/>
        </w:rPr>
      </w:pPr>
      <w:r>
        <w:rPr>
          <w:rFonts w:hint="cs"/>
          <w:rtl/>
        </w:rPr>
        <w:t>תודה. השר מוגבל לעשר דקות, ואתם מפריעים לו</w:t>
      </w:r>
      <w:r>
        <w:rPr>
          <w:rFonts w:hint="cs"/>
          <w:rtl/>
        </w:rPr>
        <w:t xml:space="preserve"> להמשיך בדבריו.</w:t>
      </w:r>
    </w:p>
    <w:p w14:paraId="308E49A3" w14:textId="77777777" w:rsidR="00000000" w:rsidRDefault="00E84F3B">
      <w:pPr>
        <w:pStyle w:val="SpeakerCon"/>
        <w:rPr>
          <w:rtl/>
        </w:rPr>
      </w:pPr>
      <w:r>
        <w:rPr>
          <w:rtl/>
        </w:rPr>
        <w:br/>
      </w:r>
      <w:bookmarkStart w:id="623" w:name="FS000000478T16_07_2003_16_32_29C"/>
      <w:bookmarkEnd w:id="623"/>
      <w:r>
        <w:rPr>
          <w:rtl/>
        </w:rPr>
        <w:t>השר מאיר שטרית:</w:t>
      </w:r>
    </w:p>
    <w:p w14:paraId="5DABBA25" w14:textId="77777777" w:rsidR="00000000" w:rsidRDefault="00E84F3B">
      <w:pPr>
        <w:pStyle w:val="a"/>
        <w:rPr>
          <w:rtl/>
        </w:rPr>
      </w:pPr>
    </w:p>
    <w:p w14:paraId="201105AB" w14:textId="77777777" w:rsidR="00000000" w:rsidRDefault="00E84F3B">
      <w:pPr>
        <w:pStyle w:val="a"/>
        <w:rPr>
          <w:rFonts w:hint="cs"/>
          <w:rtl/>
        </w:rPr>
      </w:pPr>
      <w:r>
        <w:rPr>
          <w:rFonts w:hint="cs"/>
          <w:rtl/>
        </w:rPr>
        <w:t xml:space="preserve">קוראים את זה ביום כיפור, מכיוון שביום כיפור הנביא שם מדבר על הצום ואומר, הלוא זה צום אבחרהו. מה אתם חושבים, שאתם מענים את נפשותיכם, זה מה שאני רוצה? זה לא הצום, הלכוף כאגמון ראשו, כתוב. אם אתם רוצים - תעשו את הדברים האלה, </w:t>
      </w:r>
      <w:r>
        <w:rPr>
          <w:rFonts w:hint="cs"/>
          <w:rtl/>
        </w:rPr>
        <w:t>זה יהיה בעיני צום וחזרה בתשובה, ולא התחפושת וההצגה.</w:t>
      </w:r>
    </w:p>
    <w:p w14:paraId="48133DFF" w14:textId="77777777" w:rsidR="00000000" w:rsidRDefault="00E84F3B">
      <w:pPr>
        <w:pStyle w:val="a"/>
        <w:rPr>
          <w:rFonts w:hint="cs"/>
          <w:rtl/>
        </w:rPr>
      </w:pPr>
    </w:p>
    <w:p w14:paraId="253E476A" w14:textId="77777777" w:rsidR="00000000" w:rsidRDefault="00E84F3B">
      <w:pPr>
        <w:pStyle w:val="a"/>
        <w:rPr>
          <w:rFonts w:hint="cs"/>
          <w:rtl/>
        </w:rPr>
      </w:pPr>
      <w:r>
        <w:rPr>
          <w:rFonts w:hint="cs"/>
          <w:rtl/>
        </w:rPr>
        <w:t>גם אני אומר לכם אותו דבר, במלים אחרות, לכל החברים שדיברו פה גבוהה-גבוהה בעד אמהות חד-הוריות, רק שהם שכחו שהם עצמם הצביעו בעד הקיצוץ הזה. אז הצביעות הזאת לא מקובלת עלי - -</w:t>
      </w:r>
    </w:p>
    <w:p w14:paraId="614676F0" w14:textId="77777777" w:rsidR="00000000" w:rsidRDefault="00E84F3B">
      <w:pPr>
        <w:pStyle w:val="ac"/>
        <w:rPr>
          <w:rtl/>
        </w:rPr>
      </w:pPr>
      <w:r>
        <w:rPr>
          <w:rtl/>
        </w:rPr>
        <w:br/>
        <w:t>חיים רמון (העבודה-מימד):</w:t>
      </w:r>
    </w:p>
    <w:p w14:paraId="674DAF53" w14:textId="77777777" w:rsidR="00000000" w:rsidRDefault="00E84F3B">
      <w:pPr>
        <w:pStyle w:val="a"/>
        <w:rPr>
          <w:rtl/>
        </w:rPr>
      </w:pPr>
    </w:p>
    <w:p w14:paraId="2A4BF0B3" w14:textId="77777777" w:rsidR="00000000" w:rsidRDefault="00E84F3B">
      <w:pPr>
        <w:pStyle w:val="a"/>
        <w:rPr>
          <w:rFonts w:hint="cs"/>
          <w:rtl/>
        </w:rPr>
      </w:pPr>
      <w:r>
        <w:rPr>
          <w:rFonts w:hint="cs"/>
          <w:rtl/>
        </w:rPr>
        <w:t xml:space="preserve">יכול </w:t>
      </w:r>
      <w:r>
        <w:rPr>
          <w:rFonts w:hint="cs"/>
          <w:rtl/>
        </w:rPr>
        <w:t>להיות דבר כזה?</w:t>
      </w:r>
    </w:p>
    <w:p w14:paraId="3E5DCBEF" w14:textId="77777777" w:rsidR="00000000" w:rsidRDefault="00E84F3B">
      <w:pPr>
        <w:pStyle w:val="SpeakerCon"/>
        <w:rPr>
          <w:rtl/>
        </w:rPr>
      </w:pPr>
      <w:r>
        <w:rPr>
          <w:rtl/>
        </w:rPr>
        <w:br/>
      </w:r>
      <w:bookmarkStart w:id="624" w:name="FS000000478T16_07_2003_16_36_50C"/>
      <w:bookmarkEnd w:id="624"/>
      <w:r>
        <w:rPr>
          <w:rtl/>
        </w:rPr>
        <w:t>השר מאיר שטרית:</w:t>
      </w:r>
    </w:p>
    <w:p w14:paraId="2F655F8D" w14:textId="77777777" w:rsidR="00000000" w:rsidRDefault="00E84F3B">
      <w:pPr>
        <w:pStyle w:val="a"/>
        <w:rPr>
          <w:rtl/>
        </w:rPr>
      </w:pPr>
    </w:p>
    <w:p w14:paraId="5F0F61E3" w14:textId="77777777" w:rsidR="00000000" w:rsidRDefault="00E84F3B">
      <w:pPr>
        <w:pStyle w:val="a"/>
        <w:rPr>
          <w:rFonts w:hint="cs"/>
          <w:rtl/>
        </w:rPr>
      </w:pPr>
      <w:r>
        <w:rPr>
          <w:rFonts w:hint="cs"/>
          <w:rtl/>
        </w:rPr>
        <w:t>- -  צריך לומר לאנשים את האמת. אתה יודע, הבאתי לכאן  את ההצבעה וראיתי מה כל אחד הצביע, ואמרתי לכל אלה - - -</w:t>
      </w:r>
    </w:p>
    <w:p w14:paraId="6C2B2E1C" w14:textId="77777777" w:rsidR="00000000" w:rsidRDefault="00E84F3B">
      <w:pPr>
        <w:pStyle w:val="ac"/>
        <w:rPr>
          <w:rtl/>
        </w:rPr>
      </w:pPr>
      <w:r>
        <w:rPr>
          <w:rtl/>
        </w:rPr>
        <w:br/>
        <w:t>חיים רמון (העבודה-מימד):</w:t>
      </w:r>
    </w:p>
    <w:p w14:paraId="4F94D08C" w14:textId="77777777" w:rsidR="00000000" w:rsidRDefault="00E84F3B">
      <w:pPr>
        <w:pStyle w:val="a"/>
        <w:rPr>
          <w:rtl/>
        </w:rPr>
      </w:pPr>
    </w:p>
    <w:p w14:paraId="1B1165C0" w14:textId="77777777" w:rsidR="00000000" w:rsidRDefault="00E84F3B">
      <w:pPr>
        <w:pStyle w:val="a"/>
        <w:rPr>
          <w:rFonts w:hint="cs"/>
          <w:rtl/>
        </w:rPr>
      </w:pPr>
      <w:r>
        <w:rPr>
          <w:rFonts w:hint="cs"/>
          <w:rtl/>
        </w:rPr>
        <w:t>קראת גם את השמות, אחד לאחד?</w:t>
      </w:r>
    </w:p>
    <w:p w14:paraId="057936E4" w14:textId="77777777" w:rsidR="00000000" w:rsidRDefault="00E84F3B">
      <w:pPr>
        <w:pStyle w:val="SpeakerCon"/>
        <w:rPr>
          <w:rtl/>
        </w:rPr>
      </w:pPr>
      <w:r>
        <w:rPr>
          <w:rtl/>
        </w:rPr>
        <w:br/>
      </w:r>
      <w:bookmarkStart w:id="625" w:name="FS000000478T16_07_2003_16_37_27C"/>
      <w:bookmarkEnd w:id="625"/>
      <w:r>
        <w:rPr>
          <w:rtl/>
        </w:rPr>
        <w:t>השר מאיר שטרית:</w:t>
      </w:r>
    </w:p>
    <w:p w14:paraId="163B8EE4" w14:textId="77777777" w:rsidR="00000000" w:rsidRDefault="00E84F3B">
      <w:pPr>
        <w:pStyle w:val="a"/>
        <w:rPr>
          <w:rtl/>
        </w:rPr>
      </w:pPr>
    </w:p>
    <w:p w14:paraId="05E56DF0" w14:textId="77777777" w:rsidR="00000000" w:rsidRDefault="00E84F3B">
      <w:pPr>
        <w:pStyle w:val="a"/>
        <w:rPr>
          <w:rFonts w:hint="cs"/>
          <w:rtl/>
        </w:rPr>
      </w:pPr>
      <w:r>
        <w:rPr>
          <w:rFonts w:hint="cs"/>
          <w:rtl/>
        </w:rPr>
        <w:t>כן, אלה שהצביעו. כל אחד שהיה פה, אמרתי - -</w:t>
      </w:r>
      <w:r>
        <w:rPr>
          <w:rFonts w:hint="cs"/>
          <w:rtl/>
        </w:rPr>
        <w:t xml:space="preserve"> -</w:t>
      </w:r>
    </w:p>
    <w:p w14:paraId="4DB75100" w14:textId="77777777" w:rsidR="00000000" w:rsidRDefault="00E84F3B">
      <w:pPr>
        <w:pStyle w:val="ac"/>
        <w:rPr>
          <w:rtl/>
        </w:rPr>
      </w:pPr>
      <w:r>
        <w:rPr>
          <w:rtl/>
        </w:rPr>
        <w:br/>
        <w:t>חיים רמון (העבודה-מימד):</w:t>
      </w:r>
    </w:p>
    <w:p w14:paraId="0CAB4B6A" w14:textId="77777777" w:rsidR="00000000" w:rsidRDefault="00E84F3B">
      <w:pPr>
        <w:pStyle w:val="a"/>
        <w:rPr>
          <w:rtl/>
        </w:rPr>
      </w:pPr>
    </w:p>
    <w:p w14:paraId="2278CFE4" w14:textId="77777777" w:rsidR="00000000" w:rsidRDefault="00E84F3B">
      <w:pPr>
        <w:pStyle w:val="a"/>
        <w:rPr>
          <w:rFonts w:hint="cs"/>
          <w:rtl/>
        </w:rPr>
      </w:pPr>
      <w:r>
        <w:rPr>
          <w:rFonts w:hint="cs"/>
          <w:rtl/>
        </w:rPr>
        <w:t xml:space="preserve">לא כל אחד שהיה. כולם. </w:t>
      </w:r>
    </w:p>
    <w:p w14:paraId="0FCC2204" w14:textId="77777777" w:rsidR="00000000" w:rsidRDefault="00E84F3B">
      <w:pPr>
        <w:pStyle w:val="SpeakerCon"/>
        <w:rPr>
          <w:rtl/>
        </w:rPr>
      </w:pPr>
      <w:r>
        <w:rPr>
          <w:rtl/>
        </w:rPr>
        <w:br/>
      </w:r>
      <w:bookmarkStart w:id="626" w:name="FS000000478T16_07_2003_16_38_14C"/>
      <w:bookmarkEnd w:id="626"/>
      <w:r>
        <w:rPr>
          <w:rtl/>
        </w:rPr>
        <w:t>השר מאיר שטרית:</w:t>
      </w:r>
    </w:p>
    <w:p w14:paraId="2541B22C" w14:textId="77777777" w:rsidR="00000000" w:rsidRDefault="00E84F3B">
      <w:pPr>
        <w:pStyle w:val="a"/>
        <w:rPr>
          <w:rtl/>
        </w:rPr>
      </w:pPr>
    </w:p>
    <w:p w14:paraId="645CF6BB" w14:textId="77777777" w:rsidR="00000000" w:rsidRDefault="00E84F3B">
      <w:pPr>
        <w:pStyle w:val="a"/>
        <w:rPr>
          <w:rFonts w:hint="cs"/>
          <w:rtl/>
        </w:rPr>
      </w:pPr>
      <w:r>
        <w:rPr>
          <w:rFonts w:hint="cs"/>
          <w:rtl/>
        </w:rPr>
        <w:t>לא קראתי את כולם. אפשר - - -</w:t>
      </w:r>
    </w:p>
    <w:p w14:paraId="5D725F57" w14:textId="77777777" w:rsidR="00000000" w:rsidRDefault="00E84F3B">
      <w:pPr>
        <w:pStyle w:val="ac"/>
        <w:rPr>
          <w:rtl/>
        </w:rPr>
      </w:pPr>
      <w:r>
        <w:rPr>
          <w:rtl/>
        </w:rPr>
        <w:br/>
        <w:t>חיים רמון (העבודה-מימד):</w:t>
      </w:r>
    </w:p>
    <w:p w14:paraId="07C06CAB" w14:textId="77777777" w:rsidR="00000000" w:rsidRDefault="00E84F3B">
      <w:pPr>
        <w:pStyle w:val="a"/>
        <w:rPr>
          <w:rtl/>
        </w:rPr>
      </w:pPr>
    </w:p>
    <w:p w14:paraId="7C158A59" w14:textId="77777777" w:rsidR="00000000" w:rsidRDefault="00E84F3B">
      <w:pPr>
        <w:pStyle w:val="a"/>
        <w:rPr>
          <w:rFonts w:hint="cs"/>
          <w:rtl/>
        </w:rPr>
      </w:pPr>
      <w:r>
        <w:rPr>
          <w:rFonts w:hint="cs"/>
          <w:rtl/>
        </w:rPr>
        <w:t>ראיתי הרבה מהם צועדים ביחד.</w:t>
      </w:r>
    </w:p>
    <w:p w14:paraId="61697B4E" w14:textId="77777777" w:rsidR="00000000" w:rsidRDefault="00E84F3B">
      <w:pPr>
        <w:pStyle w:val="SpeakerCon"/>
        <w:rPr>
          <w:rtl/>
        </w:rPr>
      </w:pPr>
      <w:r>
        <w:rPr>
          <w:rtl/>
        </w:rPr>
        <w:br/>
      </w:r>
      <w:bookmarkStart w:id="627" w:name="FS000000478T16_07_2003_16_38_47C"/>
      <w:bookmarkEnd w:id="627"/>
      <w:r>
        <w:rPr>
          <w:rtl/>
        </w:rPr>
        <w:t>השר מאיר שטרית:</w:t>
      </w:r>
    </w:p>
    <w:p w14:paraId="26AC4CA8" w14:textId="77777777" w:rsidR="00000000" w:rsidRDefault="00E84F3B">
      <w:pPr>
        <w:pStyle w:val="a"/>
        <w:rPr>
          <w:rtl/>
        </w:rPr>
      </w:pPr>
    </w:p>
    <w:p w14:paraId="3B05A365" w14:textId="77777777" w:rsidR="00000000" w:rsidRDefault="00E84F3B">
      <w:pPr>
        <w:pStyle w:val="a"/>
        <w:rPr>
          <w:rFonts w:hint="cs"/>
          <w:rtl/>
        </w:rPr>
      </w:pPr>
      <w:r>
        <w:rPr>
          <w:rFonts w:hint="cs"/>
          <w:rtl/>
        </w:rPr>
        <w:t>אני יכול לקבל את הדף שלי ולקרוא את זה עוד הפעם - -</w:t>
      </w:r>
    </w:p>
    <w:p w14:paraId="625A35C7" w14:textId="77777777" w:rsidR="00000000" w:rsidRDefault="00E84F3B">
      <w:pPr>
        <w:pStyle w:val="ac"/>
        <w:rPr>
          <w:rtl/>
        </w:rPr>
      </w:pPr>
      <w:r>
        <w:rPr>
          <w:rtl/>
        </w:rPr>
        <w:br/>
        <w:t>חיים רמון (העבודה-מימד):</w:t>
      </w:r>
    </w:p>
    <w:p w14:paraId="39CDF633" w14:textId="77777777" w:rsidR="00000000" w:rsidRDefault="00E84F3B">
      <w:pPr>
        <w:pStyle w:val="a"/>
        <w:rPr>
          <w:rtl/>
        </w:rPr>
      </w:pPr>
    </w:p>
    <w:p w14:paraId="2D6AD360" w14:textId="77777777" w:rsidR="00000000" w:rsidRDefault="00E84F3B">
      <w:pPr>
        <w:pStyle w:val="a"/>
        <w:rPr>
          <w:rFonts w:hint="cs"/>
          <w:rtl/>
        </w:rPr>
      </w:pPr>
      <w:r>
        <w:rPr>
          <w:rFonts w:hint="cs"/>
          <w:rtl/>
        </w:rPr>
        <w:t>זה חש</w:t>
      </w:r>
      <w:r>
        <w:rPr>
          <w:rFonts w:hint="cs"/>
          <w:rtl/>
        </w:rPr>
        <w:t>וב שכל פעם תעלה ותקרא.</w:t>
      </w:r>
    </w:p>
    <w:p w14:paraId="763BE356" w14:textId="77777777" w:rsidR="00000000" w:rsidRDefault="00E84F3B">
      <w:pPr>
        <w:pStyle w:val="SpeakerCon"/>
        <w:rPr>
          <w:rtl/>
        </w:rPr>
      </w:pPr>
      <w:r>
        <w:rPr>
          <w:rtl/>
        </w:rPr>
        <w:br/>
      </w:r>
      <w:bookmarkStart w:id="628" w:name="FS000000478T16_07_2003_16_39_43C"/>
      <w:bookmarkEnd w:id="628"/>
      <w:r>
        <w:rPr>
          <w:rtl/>
        </w:rPr>
        <w:t>השר מאיר שטרית:</w:t>
      </w:r>
    </w:p>
    <w:p w14:paraId="728D55CC" w14:textId="77777777" w:rsidR="00000000" w:rsidRDefault="00E84F3B">
      <w:pPr>
        <w:pStyle w:val="a"/>
        <w:rPr>
          <w:rtl/>
        </w:rPr>
      </w:pPr>
    </w:p>
    <w:p w14:paraId="3321612E" w14:textId="77777777" w:rsidR="00000000" w:rsidRDefault="00E84F3B">
      <w:pPr>
        <w:pStyle w:val="a"/>
        <w:rPr>
          <w:rFonts w:hint="cs"/>
          <w:rtl/>
        </w:rPr>
      </w:pPr>
      <w:r>
        <w:rPr>
          <w:rFonts w:hint="cs"/>
          <w:rtl/>
        </w:rPr>
        <w:t>- - אבל, אדוני היושב-ראש, ההצעה שהציע חבר הכנסת אייכלר היא בכיוון אחר לגמרי. הוא מדבר על העניין של חסימת המגזר הציבורי בפני עובדים חרדים. שירות המדינה, ידידי חבר הכנסת אייכלר, איננו חסום בפני הציבור החרדי. בשירות המ</w:t>
      </w:r>
      <w:r>
        <w:rPr>
          <w:rFonts w:hint="cs"/>
          <w:rtl/>
        </w:rPr>
        <w:t>דינה כבר מועסקים בפועל עובדים חרדים רבים. נדרשת השכלה אקדמית כדי להתקבל לרוב התפקידים המקצועיים בשירות המדינה. הואיל ולרבים מבני הציבור החרדי אין השכלה אקדמית, הרי שאותם אנשים אינם יכולים להתמודד במכרזים שבהם דרישות הסף הן השכלה אקדמית. כאמור - -</w:t>
      </w:r>
    </w:p>
    <w:p w14:paraId="2299F51C" w14:textId="77777777" w:rsidR="00000000" w:rsidRDefault="00E84F3B">
      <w:pPr>
        <w:pStyle w:val="ac"/>
        <w:rPr>
          <w:rtl/>
        </w:rPr>
      </w:pPr>
      <w:r>
        <w:rPr>
          <w:rtl/>
        </w:rPr>
        <w:br/>
        <w:t>ישראל אי</w:t>
      </w:r>
      <w:r>
        <w:rPr>
          <w:rtl/>
        </w:rPr>
        <w:t>יכלר (יהדות התורה):</w:t>
      </w:r>
    </w:p>
    <w:p w14:paraId="075CED05" w14:textId="77777777" w:rsidR="00000000" w:rsidRDefault="00E84F3B">
      <w:pPr>
        <w:pStyle w:val="a"/>
        <w:rPr>
          <w:rtl/>
        </w:rPr>
      </w:pPr>
    </w:p>
    <w:p w14:paraId="12FD94FD" w14:textId="77777777" w:rsidR="00000000" w:rsidRDefault="00E84F3B">
      <w:pPr>
        <w:pStyle w:val="a"/>
        <w:rPr>
          <w:rFonts w:hint="cs"/>
          <w:rtl/>
        </w:rPr>
      </w:pPr>
      <w:r>
        <w:rPr>
          <w:rFonts w:hint="cs"/>
          <w:rtl/>
        </w:rPr>
        <w:t>זה עוול.</w:t>
      </w:r>
    </w:p>
    <w:p w14:paraId="25495BEB" w14:textId="77777777" w:rsidR="00000000" w:rsidRDefault="00E84F3B">
      <w:pPr>
        <w:pStyle w:val="SpeakerCon"/>
        <w:rPr>
          <w:rtl/>
        </w:rPr>
      </w:pPr>
      <w:r>
        <w:rPr>
          <w:rtl/>
        </w:rPr>
        <w:br/>
      </w:r>
      <w:bookmarkStart w:id="629" w:name="FS000000478T16_07_2003_16_41_46C"/>
      <w:bookmarkEnd w:id="629"/>
      <w:r>
        <w:rPr>
          <w:rtl/>
        </w:rPr>
        <w:t>השר מאיר שטרית:</w:t>
      </w:r>
    </w:p>
    <w:p w14:paraId="0A580E15" w14:textId="77777777" w:rsidR="00000000" w:rsidRDefault="00E84F3B">
      <w:pPr>
        <w:pStyle w:val="a"/>
        <w:rPr>
          <w:rtl/>
        </w:rPr>
      </w:pPr>
    </w:p>
    <w:p w14:paraId="6F20E895" w14:textId="77777777" w:rsidR="00000000" w:rsidRDefault="00E84F3B">
      <w:pPr>
        <w:pStyle w:val="a"/>
        <w:rPr>
          <w:rFonts w:hint="cs"/>
          <w:rtl/>
        </w:rPr>
      </w:pPr>
      <w:r>
        <w:rPr>
          <w:rFonts w:hint="cs"/>
          <w:rtl/>
        </w:rPr>
        <w:t xml:space="preserve">- -  את דרישות הסף קבעו בחוק או בתקנות של שירות המדינה. כל אדם שעומד בדרישות הסף יכול - - - </w:t>
      </w:r>
    </w:p>
    <w:p w14:paraId="5C879BBB" w14:textId="77777777" w:rsidR="00000000" w:rsidRDefault="00E84F3B">
      <w:pPr>
        <w:pStyle w:val="ac"/>
        <w:rPr>
          <w:rtl/>
        </w:rPr>
      </w:pPr>
      <w:r>
        <w:rPr>
          <w:rtl/>
        </w:rPr>
        <w:br/>
        <w:t>שר התשתיות הלאומיות יוסף פריצקי:</w:t>
      </w:r>
    </w:p>
    <w:p w14:paraId="596E3BA9" w14:textId="77777777" w:rsidR="00000000" w:rsidRDefault="00E84F3B">
      <w:pPr>
        <w:pStyle w:val="a"/>
        <w:rPr>
          <w:rtl/>
        </w:rPr>
      </w:pPr>
    </w:p>
    <w:p w14:paraId="74F39D5B" w14:textId="77777777" w:rsidR="00000000" w:rsidRDefault="00E84F3B">
      <w:pPr>
        <w:pStyle w:val="a"/>
        <w:rPr>
          <w:rFonts w:hint="cs"/>
          <w:rtl/>
        </w:rPr>
      </w:pPr>
      <w:r>
        <w:rPr>
          <w:rFonts w:hint="cs"/>
          <w:rtl/>
        </w:rPr>
        <w:t>למה עוול? לכו ללמוד - - -</w:t>
      </w:r>
    </w:p>
    <w:p w14:paraId="40E89987" w14:textId="77777777" w:rsidR="00000000" w:rsidRDefault="00E84F3B">
      <w:pPr>
        <w:pStyle w:val="ac"/>
        <w:rPr>
          <w:rtl/>
        </w:rPr>
      </w:pPr>
      <w:r>
        <w:rPr>
          <w:rtl/>
        </w:rPr>
        <w:br/>
        <w:t>ישראל אייכלר (יהדות התורה):</w:t>
      </w:r>
    </w:p>
    <w:p w14:paraId="3656B86B" w14:textId="77777777" w:rsidR="00000000" w:rsidRDefault="00E84F3B">
      <w:pPr>
        <w:pStyle w:val="a"/>
        <w:rPr>
          <w:rtl/>
        </w:rPr>
      </w:pPr>
    </w:p>
    <w:p w14:paraId="37EDBBAF" w14:textId="77777777" w:rsidR="00000000" w:rsidRDefault="00E84F3B">
      <w:pPr>
        <w:pStyle w:val="a"/>
        <w:rPr>
          <w:rFonts w:hint="cs"/>
          <w:rtl/>
        </w:rPr>
      </w:pPr>
      <w:r>
        <w:rPr>
          <w:rFonts w:hint="cs"/>
          <w:rtl/>
        </w:rPr>
        <w:t>- - -</w:t>
      </w:r>
    </w:p>
    <w:p w14:paraId="3646081C" w14:textId="77777777" w:rsidR="00000000" w:rsidRDefault="00E84F3B">
      <w:pPr>
        <w:pStyle w:val="ac"/>
        <w:rPr>
          <w:rtl/>
        </w:rPr>
      </w:pPr>
      <w:r>
        <w:rPr>
          <w:rtl/>
        </w:rPr>
        <w:br/>
        <w:t>שר התשתיות הלאומי</w:t>
      </w:r>
      <w:r>
        <w:rPr>
          <w:rtl/>
        </w:rPr>
        <w:t>ות יוסף פריצקי:</w:t>
      </w:r>
    </w:p>
    <w:p w14:paraId="37B1E45A" w14:textId="77777777" w:rsidR="00000000" w:rsidRDefault="00E84F3B">
      <w:pPr>
        <w:pStyle w:val="a"/>
        <w:rPr>
          <w:rFonts w:hint="cs"/>
          <w:rtl/>
        </w:rPr>
      </w:pPr>
    </w:p>
    <w:p w14:paraId="3E9223CB" w14:textId="77777777" w:rsidR="00000000" w:rsidRDefault="00E84F3B">
      <w:pPr>
        <w:pStyle w:val="a"/>
        <w:rPr>
          <w:rFonts w:hint="cs"/>
          <w:rtl/>
        </w:rPr>
      </w:pPr>
      <w:r>
        <w:rPr>
          <w:rFonts w:hint="cs"/>
          <w:rtl/>
        </w:rPr>
        <w:t>בישיבה - - - לכו ללמוד - - -</w:t>
      </w:r>
    </w:p>
    <w:p w14:paraId="0773E716" w14:textId="77777777" w:rsidR="00000000" w:rsidRDefault="00E84F3B">
      <w:pPr>
        <w:pStyle w:val="ad"/>
        <w:rPr>
          <w:rtl/>
        </w:rPr>
      </w:pPr>
      <w:r>
        <w:rPr>
          <w:rtl/>
        </w:rPr>
        <w:br/>
        <w:t>היו"ר יולי-יואל אדלשטיין:</w:t>
      </w:r>
    </w:p>
    <w:p w14:paraId="0474DD49" w14:textId="77777777" w:rsidR="00000000" w:rsidRDefault="00E84F3B">
      <w:pPr>
        <w:pStyle w:val="a"/>
        <w:rPr>
          <w:rtl/>
        </w:rPr>
      </w:pPr>
    </w:p>
    <w:p w14:paraId="1259E608" w14:textId="77777777" w:rsidR="00000000" w:rsidRDefault="00E84F3B">
      <w:pPr>
        <w:pStyle w:val="a"/>
        <w:rPr>
          <w:rFonts w:hint="cs"/>
          <w:rtl/>
        </w:rPr>
      </w:pPr>
      <w:r>
        <w:rPr>
          <w:rFonts w:hint="cs"/>
          <w:rtl/>
        </w:rPr>
        <w:t xml:space="preserve">חבר הכנסת אייכלר, זה עתה דיברת עשר דקות. תן לשר להשיב. השר פריצקי. השר פריצקי, תשאיר קריאות ביניים לחברי הבית, זה מה שיש לנו. </w:t>
      </w:r>
    </w:p>
    <w:p w14:paraId="1DDA7057" w14:textId="77777777" w:rsidR="00000000" w:rsidRDefault="00E84F3B">
      <w:pPr>
        <w:pStyle w:val="ac"/>
        <w:rPr>
          <w:rtl/>
        </w:rPr>
      </w:pPr>
      <w:r>
        <w:rPr>
          <w:rtl/>
        </w:rPr>
        <w:br/>
        <w:t>שר התשתיות הלאומיות יוסף פריצקי:</w:t>
      </w:r>
    </w:p>
    <w:p w14:paraId="60146C41" w14:textId="77777777" w:rsidR="00000000" w:rsidRDefault="00E84F3B">
      <w:pPr>
        <w:pStyle w:val="a"/>
        <w:rPr>
          <w:rtl/>
        </w:rPr>
      </w:pPr>
    </w:p>
    <w:p w14:paraId="0A89F1BA" w14:textId="77777777" w:rsidR="00000000" w:rsidRDefault="00E84F3B">
      <w:pPr>
        <w:pStyle w:val="a"/>
        <w:rPr>
          <w:rFonts w:hint="cs"/>
          <w:rtl/>
        </w:rPr>
      </w:pPr>
      <w:r>
        <w:rPr>
          <w:rFonts w:hint="cs"/>
          <w:rtl/>
        </w:rPr>
        <w:t>סליחה.</w:t>
      </w:r>
    </w:p>
    <w:p w14:paraId="690B2690" w14:textId="77777777" w:rsidR="00000000" w:rsidRDefault="00E84F3B">
      <w:pPr>
        <w:pStyle w:val="ad"/>
        <w:rPr>
          <w:rtl/>
        </w:rPr>
      </w:pPr>
      <w:r>
        <w:rPr>
          <w:rtl/>
        </w:rPr>
        <w:br/>
        <w:t>היו"ר יולי-י</w:t>
      </w:r>
      <w:r>
        <w:rPr>
          <w:rtl/>
        </w:rPr>
        <w:t>ואל אדלשטיין:</w:t>
      </w:r>
    </w:p>
    <w:p w14:paraId="6BD352C7" w14:textId="77777777" w:rsidR="00000000" w:rsidRDefault="00E84F3B">
      <w:pPr>
        <w:pStyle w:val="a"/>
        <w:rPr>
          <w:rtl/>
        </w:rPr>
      </w:pPr>
    </w:p>
    <w:p w14:paraId="251B8EC9" w14:textId="77777777" w:rsidR="00000000" w:rsidRDefault="00E84F3B">
      <w:pPr>
        <w:pStyle w:val="a"/>
        <w:rPr>
          <w:rFonts w:hint="cs"/>
          <w:rtl/>
        </w:rPr>
      </w:pPr>
      <w:r>
        <w:rPr>
          <w:rFonts w:hint="cs"/>
          <w:rtl/>
        </w:rPr>
        <w:t>תודה.</w:t>
      </w:r>
    </w:p>
    <w:p w14:paraId="2D417D7A" w14:textId="77777777" w:rsidR="00000000" w:rsidRDefault="00E84F3B">
      <w:pPr>
        <w:pStyle w:val="SpeakerCon"/>
        <w:rPr>
          <w:rtl/>
        </w:rPr>
      </w:pPr>
      <w:r>
        <w:rPr>
          <w:rtl/>
        </w:rPr>
        <w:br/>
      </w:r>
      <w:bookmarkStart w:id="630" w:name="FS000000478T16_07_2003_16_42_27C"/>
      <w:bookmarkEnd w:id="630"/>
      <w:r>
        <w:rPr>
          <w:rtl/>
        </w:rPr>
        <w:t>השר מאיר שטרית:</w:t>
      </w:r>
    </w:p>
    <w:p w14:paraId="44777D99" w14:textId="77777777" w:rsidR="00000000" w:rsidRDefault="00E84F3B">
      <w:pPr>
        <w:pStyle w:val="a"/>
        <w:rPr>
          <w:rtl/>
        </w:rPr>
      </w:pPr>
    </w:p>
    <w:p w14:paraId="371A2CFA" w14:textId="77777777" w:rsidR="00000000" w:rsidRDefault="00E84F3B">
      <w:pPr>
        <w:pStyle w:val="a"/>
        <w:rPr>
          <w:rFonts w:hint="cs"/>
          <w:rtl/>
        </w:rPr>
      </w:pPr>
      <w:r>
        <w:rPr>
          <w:rFonts w:hint="cs"/>
          <w:rtl/>
        </w:rPr>
        <w:t xml:space="preserve"> כל אדם העומד בדרישות הסף יכול להתמודד ולהתקבל למשרות בשירות המדינה, ללא קשר עם אמונתו או עם אורח חייו.</w:t>
      </w:r>
    </w:p>
    <w:p w14:paraId="023C36DC" w14:textId="77777777" w:rsidR="00000000" w:rsidRDefault="00E84F3B">
      <w:pPr>
        <w:pStyle w:val="a"/>
        <w:rPr>
          <w:rFonts w:hint="cs"/>
          <w:rtl/>
        </w:rPr>
      </w:pPr>
    </w:p>
    <w:p w14:paraId="5B1146B3" w14:textId="77777777" w:rsidR="00000000" w:rsidRDefault="00E84F3B">
      <w:pPr>
        <w:pStyle w:val="a"/>
        <w:rPr>
          <w:rFonts w:hint="cs"/>
          <w:rtl/>
        </w:rPr>
      </w:pPr>
      <w:r>
        <w:rPr>
          <w:rFonts w:hint="cs"/>
          <w:rtl/>
        </w:rPr>
        <w:t>חבר הכנסת אייכלר, אני שואל אותך באמת ביושר: נגיד שאתה צריך לקבל כלכלן למשרד שלך - אתה תיקח מישהו שלמד כלכלה וגמר</w:t>
      </w:r>
      <w:r>
        <w:rPr>
          <w:rFonts w:hint="cs"/>
          <w:rtl/>
        </w:rPr>
        <w:t xml:space="preserve"> כלכלה ויש לו תואר - - </w:t>
      </w:r>
    </w:p>
    <w:p w14:paraId="40D22463" w14:textId="77777777" w:rsidR="00000000" w:rsidRDefault="00E84F3B">
      <w:pPr>
        <w:pStyle w:val="ac"/>
        <w:rPr>
          <w:rtl/>
        </w:rPr>
      </w:pPr>
      <w:r>
        <w:rPr>
          <w:rtl/>
        </w:rPr>
        <w:br/>
        <w:t>ישראל אייכלר (יהדות התורה):</w:t>
      </w:r>
    </w:p>
    <w:p w14:paraId="58CAAEE6" w14:textId="77777777" w:rsidR="00000000" w:rsidRDefault="00E84F3B">
      <w:pPr>
        <w:pStyle w:val="a"/>
        <w:rPr>
          <w:rtl/>
        </w:rPr>
      </w:pPr>
    </w:p>
    <w:p w14:paraId="72A48B96" w14:textId="77777777" w:rsidR="00000000" w:rsidRDefault="00E84F3B">
      <w:pPr>
        <w:pStyle w:val="a"/>
        <w:rPr>
          <w:rFonts w:hint="cs"/>
          <w:rtl/>
        </w:rPr>
      </w:pPr>
      <w:r>
        <w:rPr>
          <w:rFonts w:hint="cs"/>
          <w:rtl/>
        </w:rPr>
        <w:t>כן. מקצועי.</w:t>
      </w:r>
    </w:p>
    <w:p w14:paraId="2D8BF81F" w14:textId="77777777" w:rsidR="00000000" w:rsidRDefault="00E84F3B">
      <w:pPr>
        <w:pStyle w:val="SpeakerCon"/>
        <w:rPr>
          <w:rtl/>
        </w:rPr>
      </w:pPr>
      <w:r>
        <w:rPr>
          <w:rtl/>
        </w:rPr>
        <w:br/>
      </w:r>
      <w:bookmarkStart w:id="631" w:name="FS000000478T16_07_2003_16_54_50C"/>
      <w:bookmarkEnd w:id="631"/>
      <w:r>
        <w:rPr>
          <w:rtl/>
        </w:rPr>
        <w:t>השר מאיר שטרית:</w:t>
      </w:r>
    </w:p>
    <w:p w14:paraId="6DBA9633" w14:textId="77777777" w:rsidR="00000000" w:rsidRDefault="00E84F3B">
      <w:pPr>
        <w:pStyle w:val="a"/>
        <w:rPr>
          <w:rtl/>
        </w:rPr>
      </w:pPr>
    </w:p>
    <w:p w14:paraId="2A2113AC" w14:textId="77777777" w:rsidR="00000000" w:rsidRDefault="00E84F3B">
      <w:pPr>
        <w:pStyle w:val="a"/>
        <w:rPr>
          <w:rFonts w:hint="cs"/>
          <w:rtl/>
        </w:rPr>
      </w:pPr>
      <w:r>
        <w:rPr>
          <w:rFonts w:hint="cs"/>
          <w:rtl/>
        </w:rPr>
        <w:t>- - או מישהו שלא למד כלכלה, שאין לו תואר אקדמי? אתה תיקח מי שיש לו תואר אקדמי - טבעי - יש לו עדיפות. למי שלמד יותר, תמיד יש עדיפות.</w:t>
      </w:r>
    </w:p>
    <w:p w14:paraId="51FC6BC0" w14:textId="77777777" w:rsidR="00000000" w:rsidRDefault="00E84F3B">
      <w:pPr>
        <w:pStyle w:val="a"/>
        <w:rPr>
          <w:rFonts w:hint="cs"/>
          <w:rtl/>
        </w:rPr>
      </w:pPr>
    </w:p>
    <w:p w14:paraId="5BBE7C6A" w14:textId="77777777" w:rsidR="00000000" w:rsidRDefault="00E84F3B">
      <w:pPr>
        <w:pStyle w:val="a"/>
        <w:rPr>
          <w:rFonts w:hint="cs"/>
          <w:rtl/>
        </w:rPr>
      </w:pPr>
      <w:r>
        <w:rPr>
          <w:rFonts w:hint="cs"/>
          <w:rtl/>
        </w:rPr>
        <w:t>זו הסיבה לכך שאני אומר כל הזמן שהלימודי</w:t>
      </w:r>
      <w:r>
        <w:rPr>
          <w:rFonts w:hint="cs"/>
          <w:rtl/>
        </w:rPr>
        <w:t>ם וההשכלה זה שדה הקרב העתידי, זה המפתח להוצאת אנשים ממצוקה.</w:t>
      </w:r>
    </w:p>
    <w:p w14:paraId="35B7DC47" w14:textId="77777777" w:rsidR="00000000" w:rsidRDefault="00E84F3B">
      <w:pPr>
        <w:pStyle w:val="a"/>
        <w:rPr>
          <w:rFonts w:hint="cs"/>
          <w:rtl/>
        </w:rPr>
      </w:pPr>
    </w:p>
    <w:p w14:paraId="698A6D9A" w14:textId="77777777" w:rsidR="00000000" w:rsidRDefault="00E84F3B">
      <w:pPr>
        <w:pStyle w:val="a"/>
        <w:rPr>
          <w:rFonts w:hint="cs"/>
          <w:rtl/>
        </w:rPr>
      </w:pPr>
      <w:r>
        <w:rPr>
          <w:rFonts w:hint="cs"/>
          <w:rtl/>
        </w:rPr>
        <w:t>מה שכואב לי הוא שהרבה מאוד ילדים בארץ הם עניים שאין להם סיכוי, לא כיוון  שבמצבם היום הם עניים, אלא כיוון שהסיכוי שלהם לגמור לימודים בתיכון עם בגרות ואחר כך ללכת לאוניברסיטה וללמוד ולהתקדם - באוני</w:t>
      </w:r>
      <w:r>
        <w:rPr>
          <w:rFonts w:hint="cs"/>
          <w:rtl/>
        </w:rPr>
        <w:t xml:space="preserve">ברסיטה הם יסתדרו לבד - אבל לגמור תיכון עם בגרות, הוא הרבה הרבה פחות מ-50%. </w:t>
      </w:r>
    </w:p>
    <w:p w14:paraId="7E9B96AA" w14:textId="77777777" w:rsidR="00000000" w:rsidRDefault="00E84F3B">
      <w:pPr>
        <w:pStyle w:val="a"/>
        <w:rPr>
          <w:rFonts w:hint="cs"/>
          <w:rtl/>
        </w:rPr>
      </w:pPr>
    </w:p>
    <w:p w14:paraId="31F00347" w14:textId="77777777" w:rsidR="00000000" w:rsidRDefault="00E84F3B">
      <w:pPr>
        <w:pStyle w:val="a"/>
        <w:rPr>
          <w:rFonts w:hint="cs"/>
          <w:rtl/>
        </w:rPr>
      </w:pPr>
      <w:r>
        <w:rPr>
          <w:rFonts w:hint="cs"/>
          <w:rtl/>
        </w:rPr>
        <w:t>ולכן, התיקון למצב העוני במדינת ישראל הוא לא תשלומי העברה. כמו שאמרתי קודם וציינתי - תשלומי ההעברה גדלו ב-280% בשני העשורים האחרונים, ולמרות זאת ממדי העוני גדלים. התיקון הוא בהשכלה</w:t>
      </w:r>
      <w:r>
        <w:rPr>
          <w:rFonts w:hint="cs"/>
          <w:rtl/>
        </w:rPr>
        <w:t xml:space="preserve">, בחינוך, בהכשרה מקצועית. </w:t>
      </w:r>
    </w:p>
    <w:p w14:paraId="5FBA76A9" w14:textId="77777777" w:rsidR="00000000" w:rsidRDefault="00E84F3B">
      <w:pPr>
        <w:pStyle w:val="a"/>
        <w:rPr>
          <w:rFonts w:hint="cs"/>
          <w:rtl/>
        </w:rPr>
      </w:pPr>
    </w:p>
    <w:p w14:paraId="0F671042" w14:textId="77777777" w:rsidR="00000000" w:rsidRDefault="00E84F3B">
      <w:pPr>
        <w:pStyle w:val="a"/>
        <w:rPr>
          <w:rFonts w:hint="cs"/>
          <w:rtl/>
        </w:rPr>
      </w:pPr>
      <w:r>
        <w:rPr>
          <w:rFonts w:hint="cs"/>
          <w:rtl/>
        </w:rPr>
        <w:t>נכון, זה לוקח יותר זמן, זה יותר קשה, יותר ארוך, אבל הדרך - אין בלתה. היכולת של מישהו שגר באזור פיתוח במשפחה ענייה להתמודד מול אחרים שבאים ממשפחות עשירות, היא להיות משכיל לפחות כמותם ולהשתדל להיות יותר.</w:t>
      </w:r>
    </w:p>
    <w:p w14:paraId="7FE765CD" w14:textId="77777777" w:rsidR="00000000" w:rsidRDefault="00E84F3B">
      <w:pPr>
        <w:pStyle w:val="a"/>
        <w:rPr>
          <w:rFonts w:hint="cs"/>
          <w:rtl/>
        </w:rPr>
      </w:pPr>
    </w:p>
    <w:p w14:paraId="6B3961A8" w14:textId="77777777" w:rsidR="00000000" w:rsidRDefault="00E84F3B">
      <w:pPr>
        <w:pStyle w:val="a"/>
        <w:rPr>
          <w:rFonts w:hint="cs"/>
          <w:rtl/>
        </w:rPr>
      </w:pPr>
      <w:r>
        <w:rPr>
          <w:rFonts w:hint="cs"/>
          <w:rtl/>
        </w:rPr>
        <w:t>זו אגב הסיבה לכך שאני היו</w:t>
      </w:r>
      <w:r>
        <w:rPr>
          <w:rFonts w:hint="cs"/>
          <w:rtl/>
        </w:rPr>
        <w:t>ם יכול לעמוד בפניכם כשר בממשלה - כי אני החלטתי, כשהייתי עוד צעיר - אני והורי - ללמוד, ועבדתי קשה בשביל זה. אני חושב שזו הדרך היחידה להתמודד חברתית - לתת לאנשים את האפשרות, וזה מה שנכון לתקצב.</w:t>
      </w:r>
    </w:p>
    <w:p w14:paraId="1364515C" w14:textId="77777777" w:rsidR="00000000" w:rsidRDefault="00E84F3B">
      <w:pPr>
        <w:pStyle w:val="a"/>
        <w:rPr>
          <w:rFonts w:hint="cs"/>
          <w:rtl/>
        </w:rPr>
      </w:pPr>
    </w:p>
    <w:p w14:paraId="0A91FC7C" w14:textId="77777777" w:rsidR="00000000" w:rsidRDefault="00E84F3B">
      <w:pPr>
        <w:pStyle w:val="a"/>
        <w:rPr>
          <w:rFonts w:hint="cs"/>
          <w:rtl/>
        </w:rPr>
      </w:pPr>
      <w:r>
        <w:rPr>
          <w:rFonts w:hint="cs"/>
          <w:rtl/>
        </w:rPr>
        <w:t>לכן אם זה תלוי בי - אילו יכולתי, בחלום הרטוב שלי - לקחת 10 מילי</w:t>
      </w:r>
      <w:r>
        <w:rPr>
          <w:rFonts w:hint="cs"/>
          <w:rtl/>
        </w:rPr>
        <w:t xml:space="preserve">ארדי שקל מתקציב הקצבאות ולתת אותו לחינוך, כך שכל ילד בארץ יהיה בבית-ספר מ-08:00  ועד 17:00, חינם, יקבל בבית-ספר הכול: חינוך פורמלי ובלתי פורמלי, העשרה, הזנה, ספרים, הכול - אז אתה מוריד מההורים עומס אדיר. לצערי, יום חינוך ארוך, שנלחמתי עליו בכנסת 12 שנים </w:t>
      </w:r>
      <w:r>
        <w:rPr>
          <w:rtl/>
        </w:rPr>
        <w:t>–</w:t>
      </w:r>
      <w:r>
        <w:rPr>
          <w:rFonts w:hint="cs"/>
          <w:rtl/>
        </w:rPr>
        <w:t xml:space="preserve"> </w:t>
      </w:r>
      <w:r>
        <w:rPr>
          <w:rFonts w:hint="cs"/>
          <w:rtl/>
        </w:rPr>
        <w:t>והוא עבר - אינו מופעל. הוא לא מופעל כי במדינה קיצצו תקציבים - עוד לפני הממשלה הזאת - בכמות כזאת שמשרד החינוך העדיף שלא להפעיל את יום חינוך ארוך במתכונת שהצעתי והיא על-פי המחוקק.</w:t>
      </w:r>
    </w:p>
    <w:p w14:paraId="1D8FCE28" w14:textId="77777777" w:rsidR="00000000" w:rsidRDefault="00E84F3B">
      <w:pPr>
        <w:pStyle w:val="a"/>
        <w:rPr>
          <w:rFonts w:hint="cs"/>
          <w:rtl/>
        </w:rPr>
      </w:pPr>
    </w:p>
    <w:p w14:paraId="30E49558" w14:textId="77777777" w:rsidR="00000000" w:rsidRDefault="00E84F3B">
      <w:pPr>
        <w:pStyle w:val="a"/>
        <w:rPr>
          <w:rFonts w:hint="cs"/>
          <w:rtl/>
        </w:rPr>
      </w:pPr>
      <w:r>
        <w:rPr>
          <w:rFonts w:hint="cs"/>
          <w:rtl/>
        </w:rPr>
        <w:t>זו דרך להילחם בעוני, ואסיים בזה, חבר הכנסת אייכלר, ואומר לך גם לגבי החרדים. ת</w:t>
      </w:r>
      <w:r>
        <w:rPr>
          <w:rFonts w:hint="cs"/>
          <w:rtl/>
        </w:rPr>
        <w:t>דע לך - מדינת ישראל, לצערי, כמו מדינות אחרות בעולם, עושה אותה שגיאה.  קודם כול מחכים בשקט עד שנוצרת מצוקה, וחיים עם זה בשקט. אחרי שאנשים נהיים כבר עבריינים, מובטלים, יורדים, לצערי, והם מסוממים לפעמים, המדינה משקיעה אחר כך עוד הון עתק כדי לנסות לשקם אותם, ל</w:t>
      </w:r>
      <w:r>
        <w:rPr>
          <w:rFonts w:hint="cs"/>
          <w:rtl/>
        </w:rPr>
        <w:t>לא הצלחה. ההצלחה מאוד מזערית בנושאים האלה.</w:t>
      </w:r>
    </w:p>
    <w:p w14:paraId="4C422F61" w14:textId="77777777" w:rsidR="00000000" w:rsidRDefault="00E84F3B">
      <w:pPr>
        <w:pStyle w:val="a"/>
        <w:rPr>
          <w:rFonts w:hint="cs"/>
          <w:rtl/>
        </w:rPr>
      </w:pPr>
    </w:p>
    <w:p w14:paraId="222070FC" w14:textId="77777777" w:rsidR="00000000" w:rsidRDefault="00E84F3B">
      <w:pPr>
        <w:pStyle w:val="a"/>
        <w:rPr>
          <w:rFonts w:hint="cs"/>
          <w:rtl/>
        </w:rPr>
      </w:pPr>
      <w:r>
        <w:rPr>
          <w:rFonts w:hint="cs"/>
          <w:rtl/>
        </w:rPr>
        <w:t xml:space="preserve">ואני אומר,  למה לחכות? בואו נמנע את המצוקה. המניעה יותר זולה, יותר מוצלחת,  בדיוק כמו בבריאות. אם אדם מחכה עד שהוא נדבק בחיידק ונהיה חולה, ואז מנסים לטפל בו, הרי העלות היא אדירה ומי יודע אם הוא יחיה או ימות. אבל </w:t>
      </w:r>
      <w:r>
        <w:rPr>
          <w:rFonts w:hint="cs"/>
          <w:rtl/>
        </w:rPr>
        <w:t>אם הוא לוקח חיסון - - -</w:t>
      </w:r>
    </w:p>
    <w:p w14:paraId="519B37BB" w14:textId="77777777" w:rsidR="00000000" w:rsidRDefault="00E84F3B">
      <w:pPr>
        <w:pStyle w:val="ac"/>
        <w:rPr>
          <w:rtl/>
        </w:rPr>
      </w:pPr>
      <w:r>
        <w:rPr>
          <w:rFonts w:hint="cs"/>
          <w:rtl/>
        </w:rPr>
        <w:br/>
      </w:r>
      <w:r>
        <w:rPr>
          <w:rtl/>
        </w:rPr>
        <w:t>אילנה כהן (עם אחד):</w:t>
      </w:r>
    </w:p>
    <w:p w14:paraId="4AB5E603" w14:textId="77777777" w:rsidR="00000000" w:rsidRDefault="00E84F3B">
      <w:pPr>
        <w:pStyle w:val="a"/>
        <w:rPr>
          <w:rtl/>
        </w:rPr>
      </w:pPr>
    </w:p>
    <w:p w14:paraId="3F45DC34" w14:textId="77777777" w:rsidR="00000000" w:rsidRDefault="00E84F3B">
      <w:pPr>
        <w:pStyle w:val="a"/>
        <w:rPr>
          <w:rFonts w:hint="cs"/>
          <w:rtl/>
        </w:rPr>
      </w:pPr>
      <w:r>
        <w:rPr>
          <w:rFonts w:hint="cs"/>
          <w:rtl/>
        </w:rPr>
        <w:t>אל תדאג. סוגרים את בתי-החולים.</w:t>
      </w:r>
    </w:p>
    <w:p w14:paraId="761D8BEE" w14:textId="77777777" w:rsidR="00000000" w:rsidRDefault="00E84F3B">
      <w:pPr>
        <w:pStyle w:val="SpeakerCon"/>
        <w:rPr>
          <w:rtl/>
        </w:rPr>
      </w:pPr>
      <w:r>
        <w:rPr>
          <w:rtl/>
        </w:rPr>
        <w:br/>
      </w:r>
      <w:bookmarkStart w:id="632" w:name="FS000000478T16_07_2003_17_06_17C"/>
      <w:bookmarkEnd w:id="632"/>
      <w:r>
        <w:rPr>
          <w:rtl/>
        </w:rPr>
        <w:t>השר מאיר שטרית:</w:t>
      </w:r>
    </w:p>
    <w:p w14:paraId="668E2FE1" w14:textId="77777777" w:rsidR="00000000" w:rsidRDefault="00E84F3B">
      <w:pPr>
        <w:pStyle w:val="a"/>
        <w:rPr>
          <w:rtl/>
        </w:rPr>
      </w:pPr>
    </w:p>
    <w:p w14:paraId="77CFC5D8" w14:textId="77777777" w:rsidR="00000000" w:rsidRDefault="00E84F3B">
      <w:pPr>
        <w:pStyle w:val="a"/>
        <w:rPr>
          <w:rFonts w:hint="cs"/>
          <w:rtl/>
        </w:rPr>
      </w:pPr>
      <w:r>
        <w:rPr>
          <w:rFonts w:hint="cs"/>
          <w:rtl/>
        </w:rPr>
        <w:t>אם הוא לוקח חיסון - הוא לא יהיה חולה, אם יש חיסון למחלה הזאת. החיסון מפני עוני הוא חינוך. זה החיסון החברתי האמיתי. לכן, כולנו צריכים להיות מאוחדים מאחורי העמדה ש</w:t>
      </w:r>
      <w:r>
        <w:rPr>
          <w:rFonts w:hint="cs"/>
          <w:rtl/>
        </w:rPr>
        <w:t>יש לתת את כל הכלים שיש למדינה כדי שכל אחד יוכל להתמודד כשווה בין שווים, שתהיה לו יכולת להתמודד לפי כשרונו ויכולתו ולפי הנכונות שלו להזיע ולעבוד. אבל, אם אנחנו נמשיך במתן קצבאות - התוצאה תהיה "דיס" - בצורה שהן ניתנות, חופשי כמו שזה קורה, בלי שום תמרוץ לכיוו</w:t>
      </w:r>
      <w:r>
        <w:rPr>
          <w:rFonts w:hint="cs"/>
          <w:rtl/>
        </w:rPr>
        <w:t xml:space="preserve">ן של עבודה וחינוך, התוצאה תהיה, לצערי הרב, של התפרקות המערכת החברתית בארץ, של הגדלת הפערים והגדלת ממדי העוני, ואת זה אף אחד מאתנו לא רוצה. </w:t>
      </w:r>
    </w:p>
    <w:p w14:paraId="78E5DA03" w14:textId="77777777" w:rsidR="00000000" w:rsidRDefault="00E84F3B">
      <w:pPr>
        <w:pStyle w:val="a"/>
        <w:rPr>
          <w:rFonts w:hint="cs"/>
          <w:rtl/>
        </w:rPr>
      </w:pPr>
    </w:p>
    <w:p w14:paraId="24E9B0AF" w14:textId="77777777" w:rsidR="00000000" w:rsidRDefault="00E84F3B">
      <w:pPr>
        <w:pStyle w:val="a"/>
        <w:rPr>
          <w:rFonts w:hint="cs"/>
          <w:rtl/>
        </w:rPr>
      </w:pPr>
      <w:r>
        <w:rPr>
          <w:rFonts w:hint="cs"/>
          <w:rtl/>
        </w:rPr>
        <w:t>ולאוכלוסייה החרדית - אותו דבר. אני מכיר חרדים רבים,  תאמין לי,  ששמים בכיס הקטן, מבחינת שכלם, הרבה מאוד אנשים שמחזי</w:t>
      </w:r>
      <w:r>
        <w:rPr>
          <w:rFonts w:hint="cs"/>
          <w:rtl/>
        </w:rPr>
        <w:t>קים במשרות מאוד בכירות. אז תגיד לי אתה, חבר הכנסת אייכלר, למה שאזרח חרדי לא ילך לרכוש גם השכלה גבוהה ויעשה תואר. קל לו - אם הוא לומד בישיבה גמרא כל יום 12-18 שעות - באיפכא ואיפכא מסתברא, וכל הבבא בתרא ובבא מציעא ועם כל התוספתות ורש"י והכול - הוא יכול ללמוד</w:t>
      </w:r>
      <w:r>
        <w:rPr>
          <w:rFonts w:hint="cs"/>
          <w:rtl/>
        </w:rPr>
        <w:t xml:space="preserve"> בקלי קלות ולעשות תואר. הוא יכול לעשות את זה נוסף על לימודי התורה. ואגב, אני מכיר - - -</w:t>
      </w:r>
    </w:p>
    <w:p w14:paraId="342BEC56" w14:textId="77777777" w:rsidR="00000000" w:rsidRDefault="00E84F3B">
      <w:pPr>
        <w:pStyle w:val="ac"/>
        <w:rPr>
          <w:rtl/>
        </w:rPr>
      </w:pPr>
      <w:r>
        <w:rPr>
          <w:rtl/>
        </w:rPr>
        <w:br/>
        <w:t>ישראל אייכלר (יהדות התורה):</w:t>
      </w:r>
    </w:p>
    <w:p w14:paraId="14167304" w14:textId="77777777" w:rsidR="00000000" w:rsidRDefault="00E84F3B">
      <w:pPr>
        <w:pStyle w:val="a"/>
        <w:rPr>
          <w:rtl/>
        </w:rPr>
      </w:pPr>
    </w:p>
    <w:p w14:paraId="3C4716C7" w14:textId="77777777" w:rsidR="00000000" w:rsidRDefault="00E84F3B">
      <w:pPr>
        <w:pStyle w:val="a"/>
        <w:rPr>
          <w:rFonts w:hint="cs"/>
          <w:rtl/>
        </w:rPr>
      </w:pPr>
      <w:r>
        <w:rPr>
          <w:rFonts w:hint="cs"/>
          <w:rtl/>
        </w:rPr>
        <w:t>- - - אבל אתה - - -</w:t>
      </w:r>
    </w:p>
    <w:p w14:paraId="0E419E39" w14:textId="77777777" w:rsidR="00000000" w:rsidRDefault="00E84F3B">
      <w:pPr>
        <w:pStyle w:val="ac"/>
        <w:rPr>
          <w:rtl/>
        </w:rPr>
      </w:pPr>
      <w:r>
        <w:rPr>
          <w:rtl/>
        </w:rPr>
        <w:br/>
        <w:t>שר התשתיות הלאומיות יוסף פריצקי:</w:t>
      </w:r>
    </w:p>
    <w:p w14:paraId="065FA097" w14:textId="77777777" w:rsidR="00000000" w:rsidRDefault="00E84F3B">
      <w:pPr>
        <w:pStyle w:val="a"/>
        <w:rPr>
          <w:rtl/>
        </w:rPr>
      </w:pPr>
    </w:p>
    <w:p w14:paraId="1DA076F5" w14:textId="77777777" w:rsidR="00000000" w:rsidRDefault="00E84F3B">
      <w:pPr>
        <w:pStyle w:val="a"/>
        <w:rPr>
          <w:rFonts w:hint="cs"/>
          <w:rtl/>
        </w:rPr>
      </w:pPr>
      <w:r>
        <w:rPr>
          <w:rFonts w:hint="cs"/>
          <w:rtl/>
        </w:rPr>
        <w:t>"ישיבה יוניברסיטי" - - -</w:t>
      </w:r>
    </w:p>
    <w:p w14:paraId="30004E07" w14:textId="77777777" w:rsidR="00000000" w:rsidRDefault="00E84F3B">
      <w:pPr>
        <w:pStyle w:val="SpeakerCon"/>
        <w:rPr>
          <w:rtl/>
        </w:rPr>
      </w:pPr>
      <w:r>
        <w:rPr>
          <w:rtl/>
        </w:rPr>
        <w:br/>
      </w:r>
      <w:bookmarkStart w:id="633" w:name="FS000000478T16_07_2003_17_14_00C"/>
      <w:bookmarkEnd w:id="633"/>
      <w:r>
        <w:rPr>
          <w:rtl/>
        </w:rPr>
        <w:t>השר מאיר שטרית:</w:t>
      </w:r>
    </w:p>
    <w:p w14:paraId="16BE1ECA" w14:textId="77777777" w:rsidR="00000000" w:rsidRDefault="00E84F3B">
      <w:pPr>
        <w:pStyle w:val="a"/>
        <w:rPr>
          <w:rtl/>
        </w:rPr>
      </w:pPr>
    </w:p>
    <w:p w14:paraId="16AFE05C" w14:textId="77777777" w:rsidR="00000000" w:rsidRDefault="00E84F3B">
      <w:pPr>
        <w:pStyle w:val="a"/>
        <w:rPr>
          <w:rFonts w:hint="cs"/>
          <w:rtl/>
        </w:rPr>
      </w:pPr>
      <w:r>
        <w:rPr>
          <w:rFonts w:hint="cs"/>
          <w:rtl/>
        </w:rPr>
        <w:t>חבר הכנסת אייכלר, ראה את הרמב"ם וגדולי י</w:t>
      </w:r>
      <w:r>
        <w:rPr>
          <w:rFonts w:hint="cs"/>
          <w:rtl/>
        </w:rPr>
        <w:t>שראל.</w:t>
      </w:r>
    </w:p>
    <w:p w14:paraId="743EED01" w14:textId="77777777" w:rsidR="00000000" w:rsidRDefault="00E84F3B">
      <w:pPr>
        <w:pStyle w:val="ac"/>
        <w:rPr>
          <w:rtl/>
        </w:rPr>
      </w:pPr>
      <w:r>
        <w:rPr>
          <w:rtl/>
        </w:rPr>
        <w:br/>
      </w:r>
      <w:r>
        <w:rPr>
          <w:rFonts w:hint="cs"/>
          <w:rtl/>
        </w:rPr>
        <w:br/>
      </w:r>
      <w:r>
        <w:rPr>
          <w:rtl/>
        </w:rPr>
        <w:t>ישראל אייכלר (יהדות התורה):</w:t>
      </w:r>
    </w:p>
    <w:p w14:paraId="2D17396C" w14:textId="77777777" w:rsidR="00000000" w:rsidRDefault="00E84F3B">
      <w:pPr>
        <w:pStyle w:val="a"/>
        <w:rPr>
          <w:rFonts w:hint="cs"/>
          <w:rtl/>
        </w:rPr>
      </w:pPr>
    </w:p>
    <w:p w14:paraId="6F02BA06" w14:textId="77777777" w:rsidR="00000000" w:rsidRDefault="00E84F3B">
      <w:pPr>
        <w:pStyle w:val="a"/>
        <w:rPr>
          <w:rFonts w:hint="cs"/>
          <w:rtl/>
        </w:rPr>
      </w:pPr>
      <w:r>
        <w:rPr>
          <w:rFonts w:hint="cs"/>
          <w:rtl/>
        </w:rPr>
        <w:t>33,000 משרות - - -</w:t>
      </w:r>
    </w:p>
    <w:p w14:paraId="56A7778F" w14:textId="77777777" w:rsidR="00000000" w:rsidRDefault="00E84F3B">
      <w:pPr>
        <w:pStyle w:val="SpeakerCon"/>
        <w:rPr>
          <w:rtl/>
        </w:rPr>
      </w:pPr>
    </w:p>
    <w:p w14:paraId="71A27AB1" w14:textId="77777777" w:rsidR="00000000" w:rsidRDefault="00E84F3B">
      <w:pPr>
        <w:pStyle w:val="SpeakerCon"/>
        <w:rPr>
          <w:rtl/>
        </w:rPr>
      </w:pPr>
      <w:r>
        <w:rPr>
          <w:rtl/>
        </w:rPr>
        <w:br/>
      </w:r>
      <w:bookmarkStart w:id="634" w:name="FS000000478T16_07_2003_17_14_46C"/>
      <w:bookmarkEnd w:id="634"/>
      <w:r>
        <w:rPr>
          <w:rtl/>
        </w:rPr>
        <w:t>השר מאיר שטרית:</w:t>
      </w:r>
    </w:p>
    <w:p w14:paraId="0149DF07" w14:textId="77777777" w:rsidR="00000000" w:rsidRDefault="00E84F3B">
      <w:pPr>
        <w:pStyle w:val="a"/>
        <w:rPr>
          <w:rtl/>
        </w:rPr>
      </w:pPr>
    </w:p>
    <w:p w14:paraId="09FDB370" w14:textId="77777777" w:rsidR="00000000" w:rsidRDefault="00E84F3B">
      <w:pPr>
        <w:pStyle w:val="a"/>
        <w:rPr>
          <w:rFonts w:hint="cs"/>
          <w:rtl/>
        </w:rPr>
      </w:pPr>
      <w:r>
        <w:rPr>
          <w:rFonts w:hint="cs"/>
          <w:rtl/>
        </w:rPr>
        <w:t xml:space="preserve">ראה את הרמב"ם וגדולי ישראל בעבר - למדו תורה וגם עבדו במלאכה וגם למדו לימודים אחרים, והיו רופאים ופילוסופים ומשכילים בכל ההשכלות כולן - - - </w:t>
      </w:r>
    </w:p>
    <w:p w14:paraId="64D98363" w14:textId="77777777" w:rsidR="00000000" w:rsidRDefault="00E84F3B">
      <w:pPr>
        <w:pStyle w:val="ac"/>
        <w:rPr>
          <w:rtl/>
        </w:rPr>
      </w:pPr>
      <w:r>
        <w:rPr>
          <w:rtl/>
        </w:rPr>
        <w:br/>
        <w:t>רוני בריזון (שינוי):</w:t>
      </w:r>
    </w:p>
    <w:p w14:paraId="07925F0C" w14:textId="77777777" w:rsidR="00000000" w:rsidRDefault="00E84F3B">
      <w:pPr>
        <w:pStyle w:val="a"/>
        <w:rPr>
          <w:rtl/>
        </w:rPr>
      </w:pPr>
    </w:p>
    <w:p w14:paraId="155504B6" w14:textId="77777777" w:rsidR="00000000" w:rsidRDefault="00E84F3B">
      <w:pPr>
        <w:pStyle w:val="a"/>
        <w:rPr>
          <w:rFonts w:hint="cs"/>
          <w:rtl/>
        </w:rPr>
      </w:pPr>
      <w:r>
        <w:rPr>
          <w:rFonts w:hint="cs"/>
          <w:rtl/>
        </w:rPr>
        <w:t>- - -</w:t>
      </w:r>
    </w:p>
    <w:p w14:paraId="79A27A2D" w14:textId="77777777" w:rsidR="00000000" w:rsidRDefault="00E84F3B">
      <w:pPr>
        <w:pStyle w:val="SpeakerCon"/>
        <w:rPr>
          <w:rtl/>
        </w:rPr>
      </w:pPr>
      <w:r>
        <w:rPr>
          <w:rtl/>
        </w:rPr>
        <w:br/>
      </w:r>
      <w:bookmarkStart w:id="635" w:name="FS000000478T16_07_2003_17_15_33C"/>
      <w:bookmarkEnd w:id="635"/>
      <w:r>
        <w:rPr>
          <w:rtl/>
        </w:rPr>
        <w:t>השר מאיר שט</w:t>
      </w:r>
      <w:r>
        <w:rPr>
          <w:rtl/>
        </w:rPr>
        <w:t>רית:</w:t>
      </w:r>
    </w:p>
    <w:p w14:paraId="69361C29" w14:textId="77777777" w:rsidR="00000000" w:rsidRDefault="00E84F3B">
      <w:pPr>
        <w:pStyle w:val="a"/>
        <w:rPr>
          <w:rtl/>
        </w:rPr>
      </w:pPr>
    </w:p>
    <w:p w14:paraId="5BE34EFF" w14:textId="77777777" w:rsidR="00000000" w:rsidRDefault="00E84F3B">
      <w:pPr>
        <w:pStyle w:val="a"/>
        <w:rPr>
          <w:rFonts w:hint="cs"/>
          <w:rtl/>
        </w:rPr>
      </w:pPr>
      <w:r>
        <w:rPr>
          <w:rFonts w:hint="cs"/>
          <w:rtl/>
        </w:rPr>
        <w:t xml:space="preserve">אני חושב שתפקיד מנהיגי העדה החרדית לנסות להביא לכך שרבים ככל האפשר מהעדה החרדית ילכו ללמוד, ישתלבו בחברה, יתמודדו כמו כולם. חלק יתקבלו, חלק לא יתקבלו, ואם הם לא יתקבלו - גם אז הרוויחו, תמיד יוכלו למצוא עבודה אחרת. </w:t>
      </w:r>
    </w:p>
    <w:p w14:paraId="3A5A8160" w14:textId="77777777" w:rsidR="00000000" w:rsidRDefault="00E84F3B">
      <w:pPr>
        <w:pStyle w:val="a"/>
        <w:rPr>
          <w:rFonts w:hint="cs"/>
          <w:rtl/>
        </w:rPr>
      </w:pPr>
    </w:p>
    <w:p w14:paraId="3D221991" w14:textId="77777777" w:rsidR="00000000" w:rsidRDefault="00E84F3B">
      <w:pPr>
        <w:pStyle w:val="a"/>
        <w:rPr>
          <w:rFonts w:hint="cs"/>
          <w:rtl/>
        </w:rPr>
      </w:pPr>
      <w:r>
        <w:rPr>
          <w:rFonts w:hint="cs"/>
          <w:rtl/>
        </w:rPr>
        <w:t>אגב, הנתונים הסטטיסטיים מוכיחים, ש</w:t>
      </w:r>
      <w:r>
        <w:rPr>
          <w:rFonts w:hint="cs"/>
          <w:rtl/>
        </w:rPr>
        <w:t>מי שיש להם השכלה על-תיכונית - השילוב שלהם בעבודה, למשל, מתוך כלל המובטלים - בתוך שישה חודשים 97% מהם מצליחים למצוא מקום עבודה חדש.</w:t>
      </w:r>
    </w:p>
    <w:p w14:paraId="603B9369" w14:textId="77777777" w:rsidR="00000000" w:rsidRDefault="00E84F3B">
      <w:pPr>
        <w:pStyle w:val="ac"/>
        <w:rPr>
          <w:rtl/>
        </w:rPr>
      </w:pPr>
      <w:r>
        <w:rPr>
          <w:rtl/>
        </w:rPr>
        <w:br/>
        <w:t>ישראל אייכלר (יהדות התורה):</w:t>
      </w:r>
    </w:p>
    <w:p w14:paraId="689304C6" w14:textId="77777777" w:rsidR="00000000" w:rsidRDefault="00E84F3B">
      <w:pPr>
        <w:pStyle w:val="a"/>
        <w:rPr>
          <w:rtl/>
        </w:rPr>
      </w:pPr>
    </w:p>
    <w:p w14:paraId="6B2B13C4" w14:textId="77777777" w:rsidR="00000000" w:rsidRDefault="00E84F3B">
      <w:pPr>
        <w:pStyle w:val="a"/>
        <w:rPr>
          <w:rFonts w:hint="cs"/>
          <w:rtl/>
        </w:rPr>
      </w:pPr>
      <w:r>
        <w:rPr>
          <w:rFonts w:hint="cs"/>
          <w:rtl/>
        </w:rPr>
        <w:t xml:space="preserve">השכלה תורנית.  </w:t>
      </w:r>
    </w:p>
    <w:p w14:paraId="6EA23F5C" w14:textId="77777777" w:rsidR="00000000" w:rsidRDefault="00E84F3B">
      <w:pPr>
        <w:pStyle w:val="SpeakerCon"/>
        <w:rPr>
          <w:rtl/>
        </w:rPr>
      </w:pPr>
      <w:r>
        <w:rPr>
          <w:rtl/>
        </w:rPr>
        <w:br/>
      </w:r>
      <w:bookmarkStart w:id="636" w:name="FS000000478T16_07_2003_17_17_54C"/>
      <w:bookmarkEnd w:id="636"/>
      <w:r>
        <w:rPr>
          <w:rtl/>
        </w:rPr>
        <w:t>השר מאיר שטרית:</w:t>
      </w:r>
    </w:p>
    <w:p w14:paraId="6165A1AF" w14:textId="77777777" w:rsidR="00000000" w:rsidRDefault="00E84F3B">
      <w:pPr>
        <w:pStyle w:val="a"/>
        <w:rPr>
          <w:rtl/>
        </w:rPr>
      </w:pPr>
    </w:p>
    <w:p w14:paraId="12F89AC2" w14:textId="77777777" w:rsidR="00000000" w:rsidRDefault="00E84F3B">
      <w:pPr>
        <w:pStyle w:val="a"/>
        <w:rPr>
          <w:rFonts w:hint="cs"/>
          <w:rtl/>
        </w:rPr>
      </w:pPr>
      <w:r>
        <w:rPr>
          <w:rFonts w:hint="cs"/>
          <w:rtl/>
        </w:rPr>
        <w:t>השכלה תורנית - רק אם יש מקום פנוי לרב, אבל אם הוא רוצה להתמוד</w:t>
      </w:r>
      <w:r>
        <w:rPr>
          <w:rFonts w:hint="cs"/>
          <w:rtl/>
        </w:rPr>
        <w:t>ד במקום אחר על תפקיד מקצועי קונקרטי - יש לו בעיה.</w:t>
      </w:r>
    </w:p>
    <w:p w14:paraId="6655B255" w14:textId="77777777" w:rsidR="00000000" w:rsidRDefault="00E84F3B">
      <w:pPr>
        <w:pStyle w:val="a"/>
        <w:rPr>
          <w:rFonts w:hint="cs"/>
          <w:rtl/>
        </w:rPr>
      </w:pPr>
    </w:p>
    <w:p w14:paraId="00A74704" w14:textId="77777777" w:rsidR="00000000" w:rsidRDefault="00E84F3B">
      <w:pPr>
        <w:pStyle w:val="a"/>
        <w:rPr>
          <w:rFonts w:hint="cs"/>
          <w:rtl/>
        </w:rPr>
      </w:pPr>
      <w:r>
        <w:rPr>
          <w:rFonts w:hint="cs"/>
          <w:rtl/>
        </w:rPr>
        <w:t xml:space="preserve">השכלה עממית, לעומת זאת, אגב, מבין המובטלים - רובם הגדול לא מצליחים להשתלב בעבודה, לוקח להם המון זמן עד שהם מוצאים עבודה אחרת. </w:t>
      </w:r>
    </w:p>
    <w:p w14:paraId="2C5C19A7" w14:textId="77777777" w:rsidR="00000000" w:rsidRDefault="00E84F3B">
      <w:pPr>
        <w:pStyle w:val="a"/>
        <w:rPr>
          <w:rFonts w:hint="cs"/>
          <w:rtl/>
        </w:rPr>
      </w:pPr>
    </w:p>
    <w:p w14:paraId="6450F428" w14:textId="77777777" w:rsidR="00000000" w:rsidRDefault="00E84F3B">
      <w:pPr>
        <w:pStyle w:val="a"/>
        <w:rPr>
          <w:rFonts w:hint="cs"/>
          <w:rtl/>
        </w:rPr>
      </w:pPr>
      <w:r>
        <w:rPr>
          <w:rFonts w:hint="cs"/>
          <w:rtl/>
        </w:rPr>
        <w:t>לכן, חבר הכנסת אייכלר, בעיני,  צריך לשלב, נכון, את כל עם ישראל בשירות המדינה.</w:t>
      </w:r>
      <w:r>
        <w:rPr>
          <w:rFonts w:hint="cs"/>
          <w:rtl/>
        </w:rPr>
        <w:t xml:space="preserve"> אני רק מציע שלא נוריד את הרף, אלא ניתן לכולם להגיע לרף, ואני חושב שצריכים לעודד קורסים, הכשרה, השכלה. לא רוצים ללכת לאוניברסיטה - ילמדו באוניברסיטה הפתוחה בבית. יכולים לעשות תואר היום מהבית. הרי אנשים משכילים וחרוצים יכולים ללמוד - שילמדו. </w:t>
      </w:r>
    </w:p>
    <w:p w14:paraId="10B39BBB" w14:textId="77777777" w:rsidR="00000000" w:rsidRDefault="00E84F3B">
      <w:pPr>
        <w:pStyle w:val="a"/>
        <w:rPr>
          <w:rFonts w:hint="cs"/>
          <w:rtl/>
        </w:rPr>
      </w:pPr>
    </w:p>
    <w:p w14:paraId="556A1406" w14:textId="77777777" w:rsidR="00000000" w:rsidRDefault="00E84F3B">
      <w:pPr>
        <w:pStyle w:val="a"/>
        <w:rPr>
          <w:rFonts w:hint="cs"/>
          <w:rtl/>
        </w:rPr>
      </w:pPr>
      <w:r>
        <w:rPr>
          <w:rFonts w:hint="cs"/>
          <w:rtl/>
        </w:rPr>
        <w:t>לכן, אדוני הי</w:t>
      </w:r>
      <w:r>
        <w:rPr>
          <w:rFonts w:hint="cs"/>
          <w:rtl/>
        </w:rPr>
        <w:t>ושב-ראש, לי אין התנגדות לדון בהצעה שלך בוועדה. אני מציע להעביר אותה לוועדה המתאימה לעניין. אם אתה רוצה חינוך,  תגיד לי איזו ועדה אתה רוצה - אני מסכים.</w:t>
      </w:r>
    </w:p>
    <w:p w14:paraId="618F01C5" w14:textId="77777777" w:rsidR="00000000" w:rsidRDefault="00E84F3B">
      <w:pPr>
        <w:pStyle w:val="ad"/>
        <w:rPr>
          <w:rtl/>
        </w:rPr>
      </w:pPr>
      <w:r>
        <w:rPr>
          <w:rtl/>
        </w:rPr>
        <w:br/>
        <w:t>היו"ר יולי-יואל אדלשטיין:</w:t>
      </w:r>
    </w:p>
    <w:p w14:paraId="4643C95E" w14:textId="77777777" w:rsidR="00000000" w:rsidRDefault="00E84F3B">
      <w:pPr>
        <w:pStyle w:val="a"/>
        <w:rPr>
          <w:rtl/>
        </w:rPr>
      </w:pPr>
    </w:p>
    <w:p w14:paraId="3190FD15" w14:textId="77777777" w:rsidR="00000000" w:rsidRDefault="00E84F3B">
      <w:pPr>
        <w:pStyle w:val="a"/>
        <w:rPr>
          <w:rFonts w:hint="cs"/>
          <w:rtl/>
        </w:rPr>
      </w:pPr>
      <w:r>
        <w:rPr>
          <w:rFonts w:hint="cs"/>
          <w:rtl/>
        </w:rPr>
        <w:t xml:space="preserve">תודה. השר מציע ועדה. </w:t>
      </w:r>
    </w:p>
    <w:p w14:paraId="2249D19E" w14:textId="77777777" w:rsidR="00000000" w:rsidRDefault="00E84F3B">
      <w:pPr>
        <w:pStyle w:val="ac"/>
        <w:rPr>
          <w:rtl/>
        </w:rPr>
      </w:pPr>
      <w:r>
        <w:rPr>
          <w:rtl/>
        </w:rPr>
        <w:br/>
        <w:t>קריאה:</w:t>
      </w:r>
    </w:p>
    <w:p w14:paraId="04FB5CB7" w14:textId="77777777" w:rsidR="00000000" w:rsidRDefault="00E84F3B">
      <w:pPr>
        <w:pStyle w:val="a"/>
        <w:rPr>
          <w:rtl/>
        </w:rPr>
      </w:pPr>
    </w:p>
    <w:p w14:paraId="3A208271" w14:textId="77777777" w:rsidR="00000000" w:rsidRDefault="00E84F3B">
      <w:pPr>
        <w:pStyle w:val="a"/>
        <w:rPr>
          <w:rFonts w:hint="cs"/>
          <w:rtl/>
        </w:rPr>
      </w:pPr>
      <w:r>
        <w:rPr>
          <w:rFonts w:hint="cs"/>
          <w:rtl/>
        </w:rPr>
        <w:t>- - -</w:t>
      </w:r>
    </w:p>
    <w:p w14:paraId="0C38F81B" w14:textId="77777777" w:rsidR="00000000" w:rsidRDefault="00E84F3B">
      <w:pPr>
        <w:pStyle w:val="ac"/>
        <w:rPr>
          <w:rtl/>
        </w:rPr>
      </w:pPr>
      <w:r>
        <w:rPr>
          <w:rtl/>
        </w:rPr>
        <w:br/>
        <w:t>ישראל אייכלר (יהדות התורה):</w:t>
      </w:r>
    </w:p>
    <w:p w14:paraId="0092C921" w14:textId="77777777" w:rsidR="00000000" w:rsidRDefault="00E84F3B">
      <w:pPr>
        <w:pStyle w:val="a"/>
        <w:rPr>
          <w:rtl/>
        </w:rPr>
      </w:pPr>
    </w:p>
    <w:p w14:paraId="1A3A95A3" w14:textId="77777777" w:rsidR="00000000" w:rsidRDefault="00E84F3B">
      <w:pPr>
        <w:pStyle w:val="a"/>
        <w:rPr>
          <w:rFonts w:hint="cs"/>
          <w:rtl/>
        </w:rPr>
      </w:pPr>
      <w:r>
        <w:rPr>
          <w:rFonts w:hint="cs"/>
          <w:rtl/>
        </w:rPr>
        <w:t>עבודה ורוו</w:t>
      </w:r>
      <w:r>
        <w:rPr>
          <w:rFonts w:hint="cs"/>
          <w:rtl/>
        </w:rPr>
        <w:t>חה.</w:t>
      </w:r>
    </w:p>
    <w:p w14:paraId="548B4CDB" w14:textId="77777777" w:rsidR="00000000" w:rsidRDefault="00E84F3B">
      <w:pPr>
        <w:pStyle w:val="ad"/>
        <w:rPr>
          <w:rtl/>
        </w:rPr>
      </w:pPr>
      <w:r>
        <w:rPr>
          <w:rtl/>
        </w:rPr>
        <w:br/>
        <w:t>היו"ר יולי-יואל אדלשטיין:</w:t>
      </w:r>
    </w:p>
    <w:p w14:paraId="7F104D33" w14:textId="77777777" w:rsidR="00000000" w:rsidRDefault="00E84F3B">
      <w:pPr>
        <w:pStyle w:val="a"/>
        <w:rPr>
          <w:rtl/>
        </w:rPr>
      </w:pPr>
    </w:p>
    <w:p w14:paraId="2F6EABBE" w14:textId="77777777" w:rsidR="00000000" w:rsidRDefault="00E84F3B">
      <w:pPr>
        <w:pStyle w:val="a"/>
        <w:rPr>
          <w:rFonts w:hint="cs"/>
          <w:rtl/>
        </w:rPr>
      </w:pPr>
      <w:r>
        <w:rPr>
          <w:rFonts w:hint="cs"/>
          <w:rtl/>
        </w:rPr>
        <w:t xml:space="preserve">ועדת העבודה והרווחה, רוצה חבר הכנסת המציע. אם יש מחלוקת, אנחנו נעביר את הנושא לוועדת הכנסת, ושם נשמע מה תחליט הוועדה בנדון. </w:t>
      </w:r>
    </w:p>
    <w:p w14:paraId="43BF6892" w14:textId="77777777" w:rsidR="00000000" w:rsidRDefault="00E84F3B">
      <w:pPr>
        <w:pStyle w:val="a"/>
        <w:rPr>
          <w:rFonts w:hint="cs"/>
          <w:rtl/>
        </w:rPr>
      </w:pPr>
    </w:p>
    <w:p w14:paraId="211B8CFF" w14:textId="77777777" w:rsidR="00000000" w:rsidRDefault="00E84F3B">
      <w:pPr>
        <w:pStyle w:val="a"/>
        <w:rPr>
          <w:rFonts w:hint="cs"/>
          <w:rtl/>
        </w:rPr>
      </w:pPr>
      <w:r>
        <w:rPr>
          <w:rFonts w:hint="cs"/>
          <w:rtl/>
        </w:rPr>
        <w:t>חברי הכנסת, הצבעה בעד פירושה ועדה, והצבעה נגד - להסיר.</w:t>
      </w:r>
    </w:p>
    <w:p w14:paraId="38FCD1F4" w14:textId="77777777" w:rsidR="00000000" w:rsidRDefault="00E84F3B">
      <w:pPr>
        <w:pStyle w:val="a"/>
        <w:rPr>
          <w:rFonts w:hint="cs"/>
          <w:rtl/>
        </w:rPr>
      </w:pPr>
    </w:p>
    <w:p w14:paraId="560F43C6" w14:textId="77777777" w:rsidR="00000000" w:rsidRDefault="00E84F3B">
      <w:pPr>
        <w:pStyle w:val="a7"/>
        <w:bidi/>
        <w:rPr>
          <w:rFonts w:hint="cs"/>
          <w:rtl/>
        </w:rPr>
      </w:pPr>
      <w:r>
        <w:rPr>
          <w:rFonts w:hint="cs"/>
          <w:rtl/>
        </w:rPr>
        <w:t>הצבעה מס' 6</w:t>
      </w:r>
    </w:p>
    <w:p w14:paraId="22A7DD5F" w14:textId="77777777" w:rsidR="00000000" w:rsidRDefault="00E84F3B">
      <w:pPr>
        <w:pStyle w:val="a"/>
        <w:rPr>
          <w:rFonts w:hint="cs"/>
          <w:rtl/>
        </w:rPr>
      </w:pPr>
    </w:p>
    <w:p w14:paraId="1CE44235" w14:textId="77777777" w:rsidR="00000000" w:rsidRDefault="00E84F3B">
      <w:pPr>
        <w:pStyle w:val="a8"/>
        <w:bidi/>
        <w:rPr>
          <w:rFonts w:hint="cs"/>
          <w:rtl/>
        </w:rPr>
      </w:pPr>
      <w:r>
        <w:rPr>
          <w:rFonts w:hint="cs"/>
          <w:rtl/>
        </w:rPr>
        <w:t>בעד ההצעה להעביר את הנושא לוו</w:t>
      </w:r>
      <w:r>
        <w:rPr>
          <w:rFonts w:hint="cs"/>
          <w:rtl/>
        </w:rPr>
        <w:t>עדה - 22</w:t>
      </w:r>
    </w:p>
    <w:p w14:paraId="7BCCA3AC" w14:textId="77777777" w:rsidR="00000000" w:rsidRDefault="00E84F3B">
      <w:pPr>
        <w:pStyle w:val="a8"/>
        <w:bidi/>
        <w:rPr>
          <w:rFonts w:hint="cs"/>
          <w:rtl/>
        </w:rPr>
      </w:pPr>
      <w:r>
        <w:rPr>
          <w:rFonts w:hint="cs"/>
          <w:rtl/>
        </w:rPr>
        <w:t>נגד - 1</w:t>
      </w:r>
    </w:p>
    <w:p w14:paraId="74AFF511" w14:textId="77777777" w:rsidR="00000000" w:rsidRDefault="00E84F3B">
      <w:pPr>
        <w:pStyle w:val="a8"/>
        <w:bidi/>
        <w:rPr>
          <w:rFonts w:hint="cs"/>
          <w:rtl/>
        </w:rPr>
      </w:pPr>
      <w:r>
        <w:rPr>
          <w:rFonts w:hint="cs"/>
          <w:rtl/>
        </w:rPr>
        <w:t>נמנעים - אין</w:t>
      </w:r>
    </w:p>
    <w:p w14:paraId="1D59897C" w14:textId="77777777" w:rsidR="00000000" w:rsidRDefault="00E84F3B">
      <w:pPr>
        <w:pStyle w:val="a9"/>
        <w:bidi/>
        <w:rPr>
          <w:rFonts w:hint="cs"/>
          <w:rtl/>
        </w:rPr>
      </w:pPr>
      <w:r>
        <w:rPr>
          <w:rFonts w:hint="cs"/>
          <w:rtl/>
        </w:rPr>
        <w:t>ההצעה להעביר את הנושא לוועדה שתקבע ועדת הכנסת נתקבלה.</w:t>
      </w:r>
    </w:p>
    <w:p w14:paraId="0EFC1AB7" w14:textId="77777777" w:rsidR="00000000" w:rsidRDefault="00E84F3B">
      <w:pPr>
        <w:pStyle w:val="a"/>
        <w:rPr>
          <w:rFonts w:hint="cs"/>
          <w:rtl/>
        </w:rPr>
      </w:pPr>
    </w:p>
    <w:p w14:paraId="78998896" w14:textId="77777777" w:rsidR="00000000" w:rsidRDefault="00E84F3B">
      <w:pPr>
        <w:pStyle w:val="ad"/>
        <w:rPr>
          <w:rtl/>
        </w:rPr>
      </w:pPr>
      <w:r>
        <w:rPr>
          <w:rtl/>
        </w:rPr>
        <w:t>היו"ר יולי-יואל אדלשטיין:</w:t>
      </w:r>
    </w:p>
    <w:p w14:paraId="3519E5D8" w14:textId="77777777" w:rsidR="00000000" w:rsidRDefault="00E84F3B">
      <w:pPr>
        <w:pStyle w:val="a"/>
        <w:rPr>
          <w:rtl/>
        </w:rPr>
      </w:pPr>
    </w:p>
    <w:p w14:paraId="3D9352FB" w14:textId="77777777" w:rsidR="00000000" w:rsidRDefault="00E84F3B">
      <w:pPr>
        <w:pStyle w:val="a"/>
        <w:rPr>
          <w:rFonts w:hint="cs"/>
          <w:rtl/>
        </w:rPr>
      </w:pPr>
      <w:r>
        <w:rPr>
          <w:rFonts w:hint="cs"/>
          <w:rtl/>
        </w:rPr>
        <w:t xml:space="preserve">בעד - 22, נגד </w:t>
      </w:r>
      <w:r>
        <w:rPr>
          <w:rtl/>
        </w:rPr>
        <w:t>–</w:t>
      </w:r>
      <w:r>
        <w:rPr>
          <w:rFonts w:hint="cs"/>
          <w:rtl/>
        </w:rPr>
        <w:t xml:space="preserve"> 1, אין נמנעים. הנושא: חסימת המגזר הציבורי בפני עובדים חרדים, של חבר הכנסת ישראל אייכלר, עובר לוועדת הכנסת, שתחליט באיזו ועדה ידו</w:t>
      </w:r>
      <w:r>
        <w:rPr>
          <w:rFonts w:hint="cs"/>
          <w:rtl/>
        </w:rPr>
        <w:t>נו בו.</w:t>
      </w:r>
    </w:p>
    <w:p w14:paraId="57E333E9" w14:textId="77777777" w:rsidR="00000000" w:rsidRDefault="00E84F3B">
      <w:pPr>
        <w:pStyle w:val="Subject"/>
        <w:rPr>
          <w:rFonts w:hint="cs"/>
          <w:rtl/>
        </w:rPr>
      </w:pPr>
    </w:p>
    <w:p w14:paraId="424B4B7C" w14:textId="77777777" w:rsidR="00000000" w:rsidRDefault="00E84F3B">
      <w:pPr>
        <w:pStyle w:val="a"/>
        <w:rPr>
          <w:rFonts w:hint="cs"/>
          <w:rtl/>
        </w:rPr>
      </w:pPr>
    </w:p>
    <w:p w14:paraId="5D9BA5B8" w14:textId="77777777" w:rsidR="00000000" w:rsidRDefault="00E84F3B">
      <w:pPr>
        <w:pStyle w:val="Subject"/>
        <w:rPr>
          <w:rFonts w:hint="cs"/>
          <w:rtl/>
        </w:rPr>
      </w:pPr>
      <w:bookmarkStart w:id="637" w:name="CS14359FI0014359T16_07_2003_16_23_03"/>
      <w:bookmarkStart w:id="638" w:name="_Toc46538681"/>
      <w:bookmarkStart w:id="639" w:name="_Toc49055411"/>
      <w:bookmarkEnd w:id="637"/>
      <w:r>
        <w:rPr>
          <w:rFonts w:hint="cs"/>
          <w:rtl/>
        </w:rPr>
        <w:t>הצעות לסדר-היום</w:t>
      </w:r>
      <w:bookmarkEnd w:id="638"/>
      <w:bookmarkEnd w:id="639"/>
    </w:p>
    <w:p w14:paraId="37315D3C" w14:textId="77777777" w:rsidR="00000000" w:rsidRDefault="00E84F3B">
      <w:pPr>
        <w:pStyle w:val="Subject"/>
        <w:rPr>
          <w:rtl/>
        </w:rPr>
      </w:pPr>
      <w:bookmarkStart w:id="640" w:name="_Toc46538682"/>
      <w:bookmarkStart w:id="641" w:name="_Toc49055412"/>
      <w:r>
        <w:rPr>
          <w:rtl/>
        </w:rPr>
        <w:t>כספים ייחודיים שהקצה משרד האוצר לבקשת שינוי</w:t>
      </w:r>
      <w:bookmarkEnd w:id="640"/>
      <w:bookmarkEnd w:id="641"/>
    </w:p>
    <w:p w14:paraId="7BD29505" w14:textId="77777777" w:rsidR="00000000" w:rsidRDefault="00E84F3B">
      <w:pPr>
        <w:pStyle w:val="SubjectSub"/>
        <w:rPr>
          <w:rFonts w:hint="cs"/>
          <w:rtl/>
        </w:rPr>
      </w:pPr>
    </w:p>
    <w:p w14:paraId="58ABD2EE" w14:textId="77777777" w:rsidR="00000000" w:rsidRDefault="00E84F3B">
      <w:pPr>
        <w:pStyle w:val="a"/>
        <w:rPr>
          <w:rFonts w:hint="cs"/>
          <w:rtl/>
        </w:rPr>
      </w:pPr>
    </w:p>
    <w:p w14:paraId="52C7E6E0" w14:textId="77777777" w:rsidR="00000000" w:rsidRDefault="00E84F3B">
      <w:pPr>
        <w:pStyle w:val="ad"/>
        <w:rPr>
          <w:rtl/>
        </w:rPr>
      </w:pPr>
      <w:r>
        <w:rPr>
          <w:rtl/>
        </w:rPr>
        <w:t>היו"ר יולי-יואל אדלשטיין:</w:t>
      </w:r>
    </w:p>
    <w:p w14:paraId="59F10739" w14:textId="77777777" w:rsidR="00000000" w:rsidRDefault="00E84F3B">
      <w:pPr>
        <w:pStyle w:val="a"/>
        <w:rPr>
          <w:rtl/>
        </w:rPr>
      </w:pPr>
    </w:p>
    <w:p w14:paraId="0EAF0C79" w14:textId="77777777" w:rsidR="00000000" w:rsidRDefault="00E84F3B">
      <w:pPr>
        <w:pStyle w:val="a"/>
        <w:rPr>
          <w:rFonts w:hint="cs"/>
          <w:rtl/>
        </w:rPr>
      </w:pPr>
      <w:r>
        <w:rPr>
          <w:rFonts w:hint="cs"/>
          <w:rtl/>
        </w:rPr>
        <w:t xml:space="preserve">הצעות דחופות לסדר-היום מס' 1051 ו-1089 בנושא: כספים ייחודיים שהקצה משרד האוצר לבקשת שינוי - מאת חברי הכנסת שלמה בניזרי ומאיר פרוש. חבר הכנסת שלמה בניזרי יפתח </w:t>
      </w:r>
      <w:r>
        <w:rPr>
          <w:rFonts w:hint="cs"/>
          <w:rtl/>
        </w:rPr>
        <w:t>את הדיון. כפי שאתה יודע, לרשותך שלוש דקות. בבקשה.</w:t>
      </w:r>
    </w:p>
    <w:p w14:paraId="6C7E2D9C" w14:textId="77777777" w:rsidR="00000000" w:rsidRDefault="00E84F3B">
      <w:pPr>
        <w:pStyle w:val="a"/>
        <w:rPr>
          <w:rFonts w:hint="cs"/>
          <w:rtl/>
        </w:rPr>
      </w:pPr>
    </w:p>
    <w:p w14:paraId="3FA8A798" w14:textId="77777777" w:rsidR="00000000" w:rsidRDefault="00E84F3B">
      <w:pPr>
        <w:pStyle w:val="Speaker"/>
        <w:rPr>
          <w:rtl/>
        </w:rPr>
      </w:pPr>
      <w:bookmarkStart w:id="642" w:name="FS000000484T16_07_2003_16_24_13"/>
      <w:bookmarkStart w:id="643" w:name="_Toc46538683"/>
      <w:bookmarkStart w:id="644" w:name="_Toc49055413"/>
      <w:bookmarkEnd w:id="642"/>
      <w:r>
        <w:rPr>
          <w:rFonts w:hint="eastAsia"/>
          <w:rtl/>
        </w:rPr>
        <w:t>שלמה</w:t>
      </w:r>
      <w:r>
        <w:rPr>
          <w:rtl/>
        </w:rPr>
        <w:t xml:space="preserve"> בניזרי (ש"ס):</w:t>
      </w:r>
      <w:bookmarkEnd w:id="643"/>
      <w:bookmarkEnd w:id="644"/>
    </w:p>
    <w:p w14:paraId="443237AD" w14:textId="77777777" w:rsidR="00000000" w:rsidRDefault="00E84F3B">
      <w:pPr>
        <w:pStyle w:val="a"/>
        <w:rPr>
          <w:rFonts w:hint="cs"/>
          <w:rtl/>
        </w:rPr>
      </w:pPr>
    </w:p>
    <w:p w14:paraId="558ED04C" w14:textId="77777777" w:rsidR="00000000" w:rsidRDefault="00E84F3B">
      <w:pPr>
        <w:pStyle w:val="a"/>
        <w:rPr>
          <w:rFonts w:hint="cs"/>
          <w:rtl/>
        </w:rPr>
      </w:pPr>
      <w:r>
        <w:rPr>
          <w:rFonts w:hint="cs"/>
          <w:rtl/>
        </w:rPr>
        <w:t>אדוני היושב-ראש, רבותי חברי הכנסת, בשבוע שעבר כינס שר המשפטים מסיבת עיתונאים כדי לבשר לעם ישראל הרעבים ללחם והצמאים למים, שהנה סוף-סוף, לאחר שבשנת 1991 בוטלו הכספים הייחודיים, הוא הצליח</w:t>
      </w:r>
      <w:r>
        <w:rPr>
          <w:rFonts w:hint="cs"/>
          <w:rtl/>
        </w:rPr>
        <w:t xml:space="preserve"> בכוחותיו הרבים והכשרוניים להשיג 130 וכמה מיליון שקל - - -</w:t>
      </w:r>
    </w:p>
    <w:p w14:paraId="62D9D564" w14:textId="77777777" w:rsidR="00000000" w:rsidRDefault="00E84F3B">
      <w:pPr>
        <w:pStyle w:val="a"/>
        <w:rPr>
          <w:rFonts w:hint="cs"/>
          <w:rtl/>
        </w:rPr>
      </w:pPr>
    </w:p>
    <w:p w14:paraId="59DC38BD" w14:textId="77777777" w:rsidR="00000000" w:rsidRDefault="00E84F3B">
      <w:pPr>
        <w:pStyle w:val="ac"/>
        <w:rPr>
          <w:rtl/>
        </w:rPr>
      </w:pPr>
      <w:r>
        <w:rPr>
          <w:rFonts w:hint="eastAsia"/>
          <w:rtl/>
        </w:rPr>
        <w:t>משה</w:t>
      </w:r>
      <w:r>
        <w:rPr>
          <w:rtl/>
        </w:rPr>
        <w:t xml:space="preserve"> גפני (יהדות התורה):</w:t>
      </w:r>
    </w:p>
    <w:p w14:paraId="70799B93" w14:textId="77777777" w:rsidR="00000000" w:rsidRDefault="00E84F3B">
      <w:pPr>
        <w:pStyle w:val="a"/>
        <w:rPr>
          <w:rFonts w:hint="cs"/>
          <w:rtl/>
        </w:rPr>
      </w:pPr>
    </w:p>
    <w:p w14:paraId="04524C58" w14:textId="77777777" w:rsidR="00000000" w:rsidRDefault="00E84F3B">
      <w:pPr>
        <w:pStyle w:val="a"/>
        <w:rPr>
          <w:rFonts w:hint="cs"/>
          <w:rtl/>
        </w:rPr>
      </w:pPr>
      <w:r>
        <w:rPr>
          <w:rFonts w:hint="cs"/>
          <w:rtl/>
        </w:rPr>
        <w:t>123 מיליון שקל.</w:t>
      </w:r>
    </w:p>
    <w:p w14:paraId="64477BD9" w14:textId="77777777" w:rsidR="00000000" w:rsidRDefault="00E84F3B">
      <w:pPr>
        <w:pStyle w:val="a"/>
        <w:rPr>
          <w:rFonts w:hint="cs"/>
          <w:rtl/>
        </w:rPr>
      </w:pPr>
    </w:p>
    <w:p w14:paraId="2567104C" w14:textId="77777777" w:rsidR="00000000" w:rsidRDefault="00E84F3B">
      <w:pPr>
        <w:pStyle w:val="SpeakerCon"/>
        <w:rPr>
          <w:rtl/>
        </w:rPr>
      </w:pPr>
      <w:bookmarkStart w:id="645" w:name="FS000000484T16_07_2003_16_24_15C"/>
      <w:bookmarkEnd w:id="645"/>
      <w:r>
        <w:rPr>
          <w:rtl/>
        </w:rPr>
        <w:t>שלמה בניזרי (ש"ס):</w:t>
      </w:r>
    </w:p>
    <w:p w14:paraId="7DE8ECA0" w14:textId="77777777" w:rsidR="00000000" w:rsidRDefault="00E84F3B">
      <w:pPr>
        <w:pStyle w:val="a"/>
        <w:rPr>
          <w:rFonts w:hint="cs"/>
          <w:rtl/>
        </w:rPr>
      </w:pPr>
    </w:p>
    <w:p w14:paraId="6BCABF17" w14:textId="77777777" w:rsidR="00000000" w:rsidRDefault="00E84F3B">
      <w:pPr>
        <w:pStyle w:val="a"/>
        <w:rPr>
          <w:rFonts w:hint="cs"/>
          <w:rtl/>
        </w:rPr>
      </w:pPr>
      <w:r>
        <w:rPr>
          <w:rFonts w:hint="cs"/>
          <w:rtl/>
        </w:rPr>
        <w:t>123 מיליון שקלים, ומתוכם הוא מקצה 45 מיליון שקל עבור בתי-הכנסת של החילונים, מה שנקרא מוסדות התרבות, קולנוע, תיאטרון וכל אותם שאר דברים</w:t>
      </w:r>
      <w:r>
        <w:rPr>
          <w:rFonts w:hint="cs"/>
          <w:rtl/>
        </w:rPr>
        <w:t xml:space="preserve">. ואז נשאלה השאלה, מנין הכספים הללו שהשיג שר המשפטים, שאמור לדאוג לשלטון החוק במדינת ישראל. שר המשפטים לא בוש ולא נכלם לומר מהיכן קיבל את הכספים. </w:t>
      </w:r>
    </w:p>
    <w:p w14:paraId="5C11D70E" w14:textId="77777777" w:rsidR="00000000" w:rsidRDefault="00E84F3B">
      <w:pPr>
        <w:pStyle w:val="a"/>
        <w:rPr>
          <w:rFonts w:hint="cs"/>
          <w:rtl/>
        </w:rPr>
      </w:pPr>
    </w:p>
    <w:p w14:paraId="33741E1C" w14:textId="77777777" w:rsidR="00000000" w:rsidRDefault="00E84F3B">
      <w:pPr>
        <w:pStyle w:val="a"/>
        <w:rPr>
          <w:rFonts w:hint="cs"/>
          <w:rtl/>
        </w:rPr>
      </w:pPr>
      <w:r>
        <w:rPr>
          <w:rFonts w:hint="cs"/>
          <w:rtl/>
        </w:rPr>
        <w:t>אתם זוכרים שלפני כמה חודשים, חודשיים, כאשר הובא לפה התקציב, אנחנו הרמנו קול זעקה גדולה ומרה על האפליה הנוראי</w:t>
      </w:r>
      <w:r>
        <w:rPr>
          <w:rFonts w:hint="cs"/>
          <w:rtl/>
        </w:rPr>
        <w:t>ת שהיתה פה, כשלכל המשרדים קיצצו כ-10% ואילו לנו קיצצו בין 60% ל-70% בתקציבי הישיבות. הרמנו קול והיה משא-ומתן עם שר האוצר, ואז לא היתה לשר האוצר ברירה והוא הלך והחזיר אותם 123 מיליון שקל לציבור החרדי - הם נגזלו, גזלו אותם מאתנו - וזה היה רק פיצוי חלקי לעומת</w:t>
      </w:r>
      <w:r>
        <w:rPr>
          <w:rFonts w:hint="cs"/>
          <w:rtl/>
        </w:rPr>
        <w:t xml:space="preserve"> כל מה שהם לקחו מאתנו. אבל מה? שר המשפטים לא יכול היה לסבול: חרדים קיבלו? הרי איך הוא הגיע לפה? רק משנאה נוראית והסתה כנגד הציבור החרדי הוא נבנה. איך הוא ייראה כלפי הציבור שלו, שהם הצליחו לקבל איזה משהו, החרדים הללו? מייד הוא הלך ועשה איזה "שירקס" מאחורי ה</w:t>
      </w:r>
      <w:r>
        <w:rPr>
          <w:rFonts w:hint="cs"/>
          <w:rtl/>
        </w:rPr>
        <w:t xml:space="preserve">קלעים עם שר האוצר וקיבל 130 או 123 מיליון שקל. </w:t>
      </w:r>
    </w:p>
    <w:p w14:paraId="08B3F2D7" w14:textId="77777777" w:rsidR="00000000" w:rsidRDefault="00E84F3B">
      <w:pPr>
        <w:pStyle w:val="a"/>
        <w:rPr>
          <w:rFonts w:hint="cs"/>
          <w:rtl/>
        </w:rPr>
      </w:pPr>
    </w:p>
    <w:p w14:paraId="7A77CD56" w14:textId="77777777" w:rsidR="00000000" w:rsidRDefault="00E84F3B">
      <w:pPr>
        <w:pStyle w:val="a"/>
        <w:rPr>
          <w:rFonts w:hint="cs"/>
          <w:rtl/>
        </w:rPr>
      </w:pPr>
      <w:r>
        <w:rPr>
          <w:rFonts w:hint="cs"/>
          <w:rtl/>
        </w:rPr>
        <w:t xml:space="preserve">כאשר אנחנו מגיעים לפה, לכנסת, ומייד מספסלי האופוזיציה שאלו: רגע, אלה הסכמים סודיים? - מייד שר האוצר, ראש הממשלה וכולם אמרו: מה פתאום? תצביעו. שימו לב כמה שחיתות היתה בהצבעה הזאת. קודם מדברים על ההצבעה שהיתה </w:t>
      </w:r>
      <w:r>
        <w:rPr>
          <w:rFonts w:hint="cs"/>
          <w:rtl/>
        </w:rPr>
        <w:t xml:space="preserve">הצבעה מושחתת, ועכשיו מתברר שגם המשא-ומתן היה מושחת, שנותנים קופה קטנה, שלמעשה היא גדולה, כל כך גדולה,  ואפשר לומר גם קופת שרצים, לשר המשפטים שהוא יחלק אותה כאוות נפשו. </w:t>
      </w:r>
    </w:p>
    <w:p w14:paraId="610D5506" w14:textId="77777777" w:rsidR="00000000" w:rsidRDefault="00E84F3B">
      <w:pPr>
        <w:pStyle w:val="a"/>
        <w:rPr>
          <w:rFonts w:hint="cs"/>
          <w:rtl/>
        </w:rPr>
      </w:pPr>
    </w:p>
    <w:p w14:paraId="5783BFE3" w14:textId="77777777" w:rsidR="00000000" w:rsidRDefault="00E84F3B">
      <w:pPr>
        <w:pStyle w:val="a"/>
        <w:rPr>
          <w:rFonts w:hint="cs"/>
          <w:rtl/>
        </w:rPr>
      </w:pPr>
      <w:r>
        <w:rPr>
          <w:rFonts w:hint="cs"/>
          <w:rtl/>
        </w:rPr>
        <w:t>איפה זה נשמע? אתם זוכרים מה צעקתם לנו: מושחתים, נמאסתם ייחודיים. באו ותיקנו את החוק, ע</w:t>
      </w:r>
      <w:r>
        <w:rPr>
          <w:rFonts w:hint="cs"/>
          <w:rtl/>
        </w:rPr>
        <w:t>שו תיקונים. מה צעקתם כל הזמן? אולי עכשיו תקומו ותבקשו סליחה על כל מה שצעקתם וזעקתם כל השנים?</w:t>
      </w:r>
    </w:p>
    <w:p w14:paraId="74655934" w14:textId="77777777" w:rsidR="00000000" w:rsidRDefault="00E84F3B">
      <w:pPr>
        <w:pStyle w:val="a"/>
        <w:rPr>
          <w:rFonts w:hint="cs"/>
          <w:rtl/>
        </w:rPr>
      </w:pPr>
    </w:p>
    <w:p w14:paraId="6F1C15C0" w14:textId="77777777" w:rsidR="00000000" w:rsidRDefault="00E84F3B">
      <w:pPr>
        <w:pStyle w:val="ac"/>
        <w:rPr>
          <w:rtl/>
        </w:rPr>
      </w:pPr>
      <w:r>
        <w:rPr>
          <w:rFonts w:hint="eastAsia"/>
          <w:rtl/>
        </w:rPr>
        <w:t>השרה</w:t>
      </w:r>
      <w:r>
        <w:rPr>
          <w:rtl/>
        </w:rPr>
        <w:t xml:space="preserve"> לאיכות הסביבה יהודית נאות:</w:t>
      </w:r>
    </w:p>
    <w:p w14:paraId="237B5C51" w14:textId="77777777" w:rsidR="00000000" w:rsidRDefault="00E84F3B">
      <w:pPr>
        <w:pStyle w:val="a"/>
        <w:rPr>
          <w:rFonts w:hint="cs"/>
          <w:rtl/>
        </w:rPr>
      </w:pPr>
    </w:p>
    <w:p w14:paraId="4E9142C0" w14:textId="77777777" w:rsidR="00000000" w:rsidRDefault="00E84F3B">
      <w:pPr>
        <w:pStyle w:val="a"/>
        <w:rPr>
          <w:rFonts w:hint="cs"/>
          <w:rtl/>
        </w:rPr>
      </w:pPr>
      <w:r>
        <w:rPr>
          <w:rFonts w:hint="cs"/>
          <w:rtl/>
        </w:rPr>
        <w:t>זה בתוקף.</w:t>
      </w:r>
    </w:p>
    <w:p w14:paraId="35BAA9D9" w14:textId="77777777" w:rsidR="00000000" w:rsidRDefault="00E84F3B">
      <w:pPr>
        <w:pStyle w:val="a"/>
        <w:rPr>
          <w:rFonts w:hint="cs"/>
          <w:rtl/>
        </w:rPr>
      </w:pPr>
    </w:p>
    <w:p w14:paraId="5512CB76" w14:textId="77777777" w:rsidR="00000000" w:rsidRDefault="00E84F3B">
      <w:pPr>
        <w:pStyle w:val="SpeakerCon"/>
        <w:rPr>
          <w:rtl/>
        </w:rPr>
      </w:pPr>
      <w:bookmarkStart w:id="646" w:name="FS000000484T16_07_2003_16_30_50C"/>
      <w:bookmarkEnd w:id="646"/>
      <w:r>
        <w:rPr>
          <w:rtl/>
        </w:rPr>
        <w:t>שלמה בניזרי (ש"ס):</w:t>
      </w:r>
    </w:p>
    <w:p w14:paraId="4D1461B5" w14:textId="77777777" w:rsidR="00000000" w:rsidRDefault="00E84F3B">
      <w:pPr>
        <w:pStyle w:val="a"/>
        <w:rPr>
          <w:rtl/>
        </w:rPr>
      </w:pPr>
    </w:p>
    <w:p w14:paraId="21F52F8D" w14:textId="77777777" w:rsidR="00000000" w:rsidRDefault="00E84F3B">
      <w:pPr>
        <w:pStyle w:val="a"/>
        <w:rPr>
          <w:rFonts w:hint="cs"/>
          <w:rtl/>
        </w:rPr>
      </w:pPr>
      <w:r>
        <w:rPr>
          <w:rFonts w:hint="cs"/>
          <w:rtl/>
        </w:rPr>
        <w:t>אנשים פה, בחוץ, רעבים ללחם ובוכים, ואתם פה לוקחים כסף ומחלקים את זה לתרבות.</w:t>
      </w:r>
    </w:p>
    <w:p w14:paraId="562E030C" w14:textId="77777777" w:rsidR="00000000" w:rsidRDefault="00E84F3B">
      <w:pPr>
        <w:pStyle w:val="a"/>
        <w:rPr>
          <w:rFonts w:hint="cs"/>
          <w:rtl/>
        </w:rPr>
      </w:pPr>
    </w:p>
    <w:p w14:paraId="3E37C07F" w14:textId="77777777" w:rsidR="00000000" w:rsidRDefault="00E84F3B">
      <w:pPr>
        <w:pStyle w:val="ac"/>
        <w:rPr>
          <w:rtl/>
        </w:rPr>
      </w:pPr>
      <w:r>
        <w:rPr>
          <w:rFonts w:hint="eastAsia"/>
          <w:rtl/>
        </w:rPr>
        <w:t>רוני</w:t>
      </w:r>
      <w:r>
        <w:rPr>
          <w:rtl/>
        </w:rPr>
        <w:t xml:space="preserve"> בריזון (שינוי):</w:t>
      </w:r>
    </w:p>
    <w:p w14:paraId="7BE09981" w14:textId="77777777" w:rsidR="00000000" w:rsidRDefault="00E84F3B">
      <w:pPr>
        <w:pStyle w:val="a"/>
        <w:rPr>
          <w:rFonts w:hint="cs"/>
          <w:rtl/>
        </w:rPr>
      </w:pPr>
    </w:p>
    <w:p w14:paraId="726DF41A" w14:textId="77777777" w:rsidR="00000000" w:rsidRDefault="00E84F3B">
      <w:pPr>
        <w:pStyle w:val="a"/>
        <w:rPr>
          <w:rFonts w:hint="cs"/>
          <w:rtl/>
        </w:rPr>
      </w:pPr>
      <w:r>
        <w:rPr>
          <w:rFonts w:hint="cs"/>
          <w:rtl/>
        </w:rPr>
        <w:t>- - -</w:t>
      </w:r>
    </w:p>
    <w:p w14:paraId="7F3A8E97" w14:textId="77777777" w:rsidR="00000000" w:rsidRDefault="00E84F3B">
      <w:pPr>
        <w:pStyle w:val="a"/>
        <w:rPr>
          <w:rFonts w:hint="cs"/>
          <w:rtl/>
        </w:rPr>
      </w:pPr>
    </w:p>
    <w:p w14:paraId="047D2E85" w14:textId="77777777" w:rsidR="00000000" w:rsidRDefault="00E84F3B">
      <w:pPr>
        <w:pStyle w:val="SpeakerCon"/>
        <w:rPr>
          <w:rtl/>
        </w:rPr>
      </w:pPr>
      <w:bookmarkStart w:id="647" w:name="FS000000484T16_07_2003_16_30_51C"/>
      <w:bookmarkEnd w:id="647"/>
      <w:r>
        <w:rPr>
          <w:rtl/>
        </w:rPr>
        <w:t>שלמה בניזרי (ש"ס):</w:t>
      </w:r>
    </w:p>
    <w:p w14:paraId="516E5AF0" w14:textId="77777777" w:rsidR="00000000" w:rsidRDefault="00E84F3B">
      <w:pPr>
        <w:pStyle w:val="a"/>
        <w:rPr>
          <w:rtl/>
        </w:rPr>
      </w:pPr>
    </w:p>
    <w:p w14:paraId="11A392FD" w14:textId="77777777" w:rsidR="00000000" w:rsidRDefault="00E84F3B">
      <w:pPr>
        <w:pStyle w:val="a"/>
        <w:rPr>
          <w:rFonts w:hint="cs"/>
          <w:rtl/>
        </w:rPr>
      </w:pPr>
      <w:r>
        <w:rPr>
          <w:rFonts w:hint="cs"/>
          <w:rtl/>
        </w:rPr>
        <w:t>זו תרבות למי? לאנשי תל-אביב? לאנשי מי? לאנשי דיזנגוף? לשינקין? למי התרבות הזאת?</w:t>
      </w:r>
    </w:p>
    <w:p w14:paraId="4B4AB9AB" w14:textId="77777777" w:rsidR="00000000" w:rsidRDefault="00E84F3B">
      <w:pPr>
        <w:pStyle w:val="a"/>
        <w:rPr>
          <w:rFonts w:hint="cs"/>
          <w:rtl/>
        </w:rPr>
      </w:pPr>
    </w:p>
    <w:p w14:paraId="0CC1B316" w14:textId="77777777" w:rsidR="00000000" w:rsidRDefault="00E84F3B">
      <w:pPr>
        <w:pStyle w:val="ac"/>
        <w:rPr>
          <w:rtl/>
        </w:rPr>
      </w:pPr>
      <w:r>
        <w:rPr>
          <w:rFonts w:hint="eastAsia"/>
          <w:rtl/>
        </w:rPr>
        <w:t>יגאל</w:t>
      </w:r>
      <w:r>
        <w:rPr>
          <w:rtl/>
        </w:rPr>
        <w:t xml:space="preserve"> יאסינוב (שינוי):</w:t>
      </w:r>
    </w:p>
    <w:p w14:paraId="7DFFFDEC" w14:textId="77777777" w:rsidR="00000000" w:rsidRDefault="00E84F3B">
      <w:pPr>
        <w:pStyle w:val="a"/>
        <w:rPr>
          <w:rFonts w:hint="cs"/>
          <w:rtl/>
        </w:rPr>
      </w:pPr>
    </w:p>
    <w:p w14:paraId="60BD4A02" w14:textId="77777777" w:rsidR="00000000" w:rsidRDefault="00E84F3B">
      <w:pPr>
        <w:pStyle w:val="a"/>
        <w:rPr>
          <w:rFonts w:hint="cs"/>
          <w:rtl/>
        </w:rPr>
      </w:pPr>
      <w:r>
        <w:rPr>
          <w:rFonts w:hint="cs"/>
          <w:rtl/>
        </w:rPr>
        <w:t>- - - דבר כזה.</w:t>
      </w:r>
    </w:p>
    <w:p w14:paraId="58CD118E" w14:textId="77777777" w:rsidR="00000000" w:rsidRDefault="00E84F3B">
      <w:pPr>
        <w:pStyle w:val="a"/>
        <w:rPr>
          <w:rFonts w:hint="cs"/>
          <w:rtl/>
        </w:rPr>
      </w:pPr>
    </w:p>
    <w:p w14:paraId="4E2764D4" w14:textId="77777777" w:rsidR="00000000" w:rsidRDefault="00E84F3B">
      <w:pPr>
        <w:pStyle w:val="SpeakerCon"/>
        <w:rPr>
          <w:rtl/>
        </w:rPr>
      </w:pPr>
      <w:bookmarkStart w:id="648" w:name="FS000000484T16_07_2003_16_33_34C"/>
      <w:bookmarkEnd w:id="648"/>
      <w:r>
        <w:rPr>
          <w:rtl/>
        </w:rPr>
        <w:t>שלמה בניזרי (ש"ס):</w:t>
      </w:r>
    </w:p>
    <w:p w14:paraId="5853F69A" w14:textId="77777777" w:rsidR="00000000" w:rsidRDefault="00E84F3B">
      <w:pPr>
        <w:pStyle w:val="a"/>
        <w:rPr>
          <w:rtl/>
        </w:rPr>
      </w:pPr>
    </w:p>
    <w:p w14:paraId="282846C4" w14:textId="77777777" w:rsidR="00000000" w:rsidRDefault="00E84F3B">
      <w:pPr>
        <w:pStyle w:val="a"/>
        <w:rPr>
          <w:rFonts w:hint="cs"/>
          <w:rtl/>
        </w:rPr>
      </w:pPr>
      <w:r>
        <w:rPr>
          <w:rFonts w:hint="cs"/>
          <w:rtl/>
        </w:rPr>
        <w:t>אדם רוצה ללכת לקולנוע ולתיאטרון, שילך על חשבון הכיס שלו. למה אני צריך לממן את הקולנוע, ש</w:t>
      </w:r>
      <w:r>
        <w:rPr>
          <w:rFonts w:hint="cs"/>
          <w:rtl/>
        </w:rPr>
        <w:t>יקבל 700,000 דולר, 600,000 דולר, לסרט, כשהוא מקבל כל החיים שלו תמלוגים?</w:t>
      </w:r>
    </w:p>
    <w:p w14:paraId="2C2F985C" w14:textId="77777777" w:rsidR="00000000" w:rsidRDefault="00E84F3B">
      <w:pPr>
        <w:pStyle w:val="a"/>
        <w:rPr>
          <w:rFonts w:hint="cs"/>
          <w:rtl/>
        </w:rPr>
      </w:pPr>
    </w:p>
    <w:p w14:paraId="38F4BC04" w14:textId="77777777" w:rsidR="00000000" w:rsidRDefault="00E84F3B">
      <w:pPr>
        <w:pStyle w:val="ac"/>
        <w:rPr>
          <w:rtl/>
        </w:rPr>
      </w:pPr>
      <w:r>
        <w:rPr>
          <w:rFonts w:hint="eastAsia"/>
          <w:rtl/>
        </w:rPr>
        <w:t>אילן</w:t>
      </w:r>
      <w:r>
        <w:rPr>
          <w:rtl/>
        </w:rPr>
        <w:t xml:space="preserve"> ליבוביץ (שינוי):</w:t>
      </w:r>
    </w:p>
    <w:p w14:paraId="1FDDC0F1" w14:textId="77777777" w:rsidR="00000000" w:rsidRDefault="00E84F3B">
      <w:pPr>
        <w:pStyle w:val="a"/>
        <w:rPr>
          <w:rFonts w:hint="cs"/>
          <w:rtl/>
        </w:rPr>
      </w:pPr>
    </w:p>
    <w:p w14:paraId="193FAF13" w14:textId="77777777" w:rsidR="00000000" w:rsidRDefault="00E84F3B">
      <w:pPr>
        <w:pStyle w:val="a"/>
        <w:rPr>
          <w:rFonts w:hint="cs"/>
          <w:rtl/>
        </w:rPr>
      </w:pPr>
      <w:r>
        <w:rPr>
          <w:rFonts w:hint="cs"/>
          <w:rtl/>
        </w:rPr>
        <w:t>למה צריך לממן - - - אותך צריך - - -</w:t>
      </w:r>
    </w:p>
    <w:p w14:paraId="3B2C375B" w14:textId="77777777" w:rsidR="00000000" w:rsidRDefault="00E84F3B">
      <w:pPr>
        <w:pStyle w:val="a"/>
        <w:rPr>
          <w:rFonts w:hint="cs"/>
          <w:rtl/>
        </w:rPr>
      </w:pPr>
    </w:p>
    <w:p w14:paraId="2A547487" w14:textId="77777777" w:rsidR="00000000" w:rsidRDefault="00E84F3B">
      <w:pPr>
        <w:pStyle w:val="ac"/>
        <w:rPr>
          <w:rtl/>
        </w:rPr>
      </w:pPr>
      <w:r>
        <w:rPr>
          <w:rFonts w:hint="eastAsia"/>
          <w:rtl/>
        </w:rPr>
        <w:t>יגאל</w:t>
      </w:r>
      <w:r>
        <w:rPr>
          <w:rtl/>
        </w:rPr>
        <w:t xml:space="preserve"> יאסינוב (שינוי):</w:t>
      </w:r>
    </w:p>
    <w:p w14:paraId="05072A0D" w14:textId="77777777" w:rsidR="00000000" w:rsidRDefault="00E84F3B">
      <w:pPr>
        <w:pStyle w:val="a"/>
        <w:rPr>
          <w:rFonts w:hint="cs"/>
          <w:rtl/>
        </w:rPr>
      </w:pPr>
    </w:p>
    <w:p w14:paraId="7EE4E160" w14:textId="77777777" w:rsidR="00000000" w:rsidRDefault="00E84F3B">
      <w:pPr>
        <w:pStyle w:val="a"/>
        <w:rPr>
          <w:rFonts w:hint="cs"/>
          <w:rtl/>
        </w:rPr>
      </w:pPr>
      <w:r>
        <w:rPr>
          <w:rFonts w:hint="cs"/>
          <w:rtl/>
        </w:rPr>
        <w:t>- - -</w:t>
      </w:r>
    </w:p>
    <w:p w14:paraId="2DA729F8" w14:textId="77777777" w:rsidR="00000000" w:rsidRDefault="00E84F3B">
      <w:pPr>
        <w:pStyle w:val="a"/>
        <w:rPr>
          <w:rFonts w:hint="cs"/>
          <w:rtl/>
        </w:rPr>
      </w:pPr>
    </w:p>
    <w:p w14:paraId="0101DFF2" w14:textId="77777777" w:rsidR="00000000" w:rsidRDefault="00E84F3B">
      <w:pPr>
        <w:pStyle w:val="ad"/>
        <w:rPr>
          <w:rtl/>
        </w:rPr>
      </w:pPr>
      <w:r>
        <w:rPr>
          <w:rtl/>
        </w:rPr>
        <w:t>היו"ר יולי-יואל אדלשטיין:</w:t>
      </w:r>
    </w:p>
    <w:p w14:paraId="3FF8FA04" w14:textId="77777777" w:rsidR="00000000" w:rsidRDefault="00E84F3B">
      <w:pPr>
        <w:pStyle w:val="a"/>
        <w:rPr>
          <w:rtl/>
        </w:rPr>
      </w:pPr>
    </w:p>
    <w:p w14:paraId="4D9C40A6" w14:textId="77777777" w:rsidR="00000000" w:rsidRDefault="00E84F3B">
      <w:pPr>
        <w:pStyle w:val="a"/>
        <w:rPr>
          <w:rFonts w:hint="cs"/>
          <w:rtl/>
        </w:rPr>
      </w:pPr>
      <w:r>
        <w:rPr>
          <w:rFonts w:hint="cs"/>
          <w:rtl/>
        </w:rPr>
        <w:t>חברי הכנסת של שינוי, תודה רבה. המציע צריך לסיים את דבריו.</w:t>
      </w:r>
    </w:p>
    <w:p w14:paraId="7E68F366" w14:textId="77777777" w:rsidR="00000000" w:rsidRDefault="00E84F3B">
      <w:pPr>
        <w:pStyle w:val="a"/>
        <w:rPr>
          <w:rFonts w:hint="cs"/>
          <w:rtl/>
        </w:rPr>
      </w:pPr>
    </w:p>
    <w:p w14:paraId="1B4E7AC1" w14:textId="77777777" w:rsidR="00000000" w:rsidRDefault="00E84F3B">
      <w:pPr>
        <w:pStyle w:val="ac"/>
        <w:rPr>
          <w:rtl/>
        </w:rPr>
      </w:pPr>
      <w:r>
        <w:rPr>
          <w:rFonts w:hint="eastAsia"/>
          <w:rtl/>
        </w:rPr>
        <w:t>יגאל</w:t>
      </w:r>
      <w:r>
        <w:rPr>
          <w:rtl/>
        </w:rPr>
        <w:t xml:space="preserve"> יא</w:t>
      </w:r>
      <w:r>
        <w:rPr>
          <w:rtl/>
        </w:rPr>
        <w:t>סינוב (שינוי):</w:t>
      </w:r>
    </w:p>
    <w:p w14:paraId="2CC80AC4" w14:textId="77777777" w:rsidR="00000000" w:rsidRDefault="00E84F3B">
      <w:pPr>
        <w:pStyle w:val="a"/>
        <w:rPr>
          <w:rFonts w:hint="cs"/>
          <w:rtl/>
        </w:rPr>
      </w:pPr>
    </w:p>
    <w:p w14:paraId="1151D414" w14:textId="77777777" w:rsidR="00000000" w:rsidRDefault="00E84F3B">
      <w:pPr>
        <w:pStyle w:val="a"/>
        <w:rPr>
          <w:rFonts w:hint="cs"/>
          <w:rtl/>
        </w:rPr>
      </w:pPr>
      <w:r>
        <w:rPr>
          <w:rFonts w:hint="cs"/>
          <w:rtl/>
        </w:rPr>
        <w:t>- - -</w:t>
      </w:r>
    </w:p>
    <w:p w14:paraId="0B41B2B3" w14:textId="77777777" w:rsidR="00000000" w:rsidRDefault="00E84F3B">
      <w:pPr>
        <w:pStyle w:val="a"/>
        <w:rPr>
          <w:rFonts w:hint="cs"/>
          <w:rtl/>
        </w:rPr>
      </w:pPr>
    </w:p>
    <w:p w14:paraId="72712FAD" w14:textId="77777777" w:rsidR="00000000" w:rsidRDefault="00E84F3B">
      <w:pPr>
        <w:pStyle w:val="SpeakerCon"/>
        <w:rPr>
          <w:rtl/>
        </w:rPr>
      </w:pPr>
      <w:bookmarkStart w:id="649" w:name="FS000000484T16_07_2003_16_34_55C"/>
      <w:bookmarkEnd w:id="649"/>
      <w:r>
        <w:rPr>
          <w:rtl/>
        </w:rPr>
        <w:t>שלמה בניזרי (ש"ס):</w:t>
      </w:r>
    </w:p>
    <w:p w14:paraId="7B3EF7F4" w14:textId="77777777" w:rsidR="00000000" w:rsidRDefault="00E84F3B">
      <w:pPr>
        <w:pStyle w:val="a"/>
        <w:rPr>
          <w:rtl/>
        </w:rPr>
      </w:pPr>
    </w:p>
    <w:p w14:paraId="39BB5270" w14:textId="77777777" w:rsidR="00000000" w:rsidRDefault="00E84F3B">
      <w:pPr>
        <w:pStyle w:val="a"/>
        <w:rPr>
          <w:rFonts w:hint="cs"/>
          <w:rtl/>
        </w:rPr>
      </w:pPr>
      <w:r>
        <w:rPr>
          <w:rFonts w:hint="cs"/>
          <w:rtl/>
        </w:rPr>
        <w:t>אדוני, מה שהכי מזעזע אותי זה שתיקת התקשורת. טומי לפיד הוא שר המשפטים, חביב התקשורת - הוא וחבריו. תארו לכם, לו העזנו אנחנו לעשות כזה דבר, הרי היועץ המשפטי לממשלה מייד היה מוציא מכתבים. הרי צריך בכלל לפסול את ההצבעה</w:t>
      </w:r>
      <w:r>
        <w:rPr>
          <w:rFonts w:hint="cs"/>
          <w:rtl/>
        </w:rPr>
        <w:t xml:space="preserve"> הזאת.</w:t>
      </w:r>
    </w:p>
    <w:p w14:paraId="625663D5" w14:textId="77777777" w:rsidR="00000000" w:rsidRDefault="00E84F3B">
      <w:pPr>
        <w:pStyle w:val="a"/>
        <w:rPr>
          <w:rFonts w:hint="cs"/>
          <w:rtl/>
        </w:rPr>
      </w:pPr>
    </w:p>
    <w:p w14:paraId="2740D7B8" w14:textId="77777777" w:rsidR="00000000" w:rsidRDefault="00E84F3B">
      <w:pPr>
        <w:pStyle w:val="ad"/>
        <w:rPr>
          <w:rtl/>
        </w:rPr>
      </w:pPr>
      <w:r>
        <w:rPr>
          <w:rtl/>
        </w:rPr>
        <w:t>היו"ר יולי-יואל אדלשטיין:</w:t>
      </w:r>
    </w:p>
    <w:p w14:paraId="7DA0728D" w14:textId="77777777" w:rsidR="00000000" w:rsidRDefault="00E84F3B">
      <w:pPr>
        <w:pStyle w:val="a"/>
        <w:rPr>
          <w:rtl/>
        </w:rPr>
      </w:pPr>
    </w:p>
    <w:p w14:paraId="0F577AB8" w14:textId="77777777" w:rsidR="00000000" w:rsidRDefault="00E84F3B">
      <w:pPr>
        <w:pStyle w:val="a"/>
        <w:rPr>
          <w:rFonts w:hint="cs"/>
          <w:rtl/>
        </w:rPr>
      </w:pPr>
      <w:r>
        <w:rPr>
          <w:rFonts w:hint="cs"/>
          <w:rtl/>
        </w:rPr>
        <w:t>תודה.</w:t>
      </w:r>
    </w:p>
    <w:p w14:paraId="2A0BA31C" w14:textId="77777777" w:rsidR="00000000" w:rsidRDefault="00E84F3B">
      <w:pPr>
        <w:pStyle w:val="a"/>
        <w:rPr>
          <w:rFonts w:hint="cs"/>
          <w:rtl/>
        </w:rPr>
      </w:pPr>
    </w:p>
    <w:p w14:paraId="1B7D40D7" w14:textId="77777777" w:rsidR="00000000" w:rsidRDefault="00E84F3B">
      <w:pPr>
        <w:pStyle w:val="SpeakerCon"/>
        <w:rPr>
          <w:rtl/>
        </w:rPr>
      </w:pPr>
      <w:bookmarkStart w:id="650" w:name="FS000000484T16_07_2003_16_35_57C"/>
      <w:bookmarkEnd w:id="650"/>
      <w:r>
        <w:rPr>
          <w:rtl/>
        </w:rPr>
        <w:t>שלמה בניזרי (ש"ס):</w:t>
      </w:r>
    </w:p>
    <w:p w14:paraId="2F2D3F83" w14:textId="77777777" w:rsidR="00000000" w:rsidRDefault="00E84F3B">
      <w:pPr>
        <w:pStyle w:val="a"/>
        <w:rPr>
          <w:rtl/>
        </w:rPr>
      </w:pPr>
    </w:p>
    <w:p w14:paraId="75EA6266" w14:textId="77777777" w:rsidR="00000000" w:rsidRDefault="00E84F3B">
      <w:pPr>
        <w:pStyle w:val="a"/>
        <w:rPr>
          <w:rFonts w:hint="cs"/>
          <w:rtl/>
        </w:rPr>
      </w:pPr>
      <w:r>
        <w:rPr>
          <w:rFonts w:hint="cs"/>
          <w:rtl/>
        </w:rPr>
        <w:t>ההצבעה שקרית. המצביעים שיקרו. תגידו לי: איזו ממשלה מושחתת זאת? שימו לב מה אתם עושים.</w:t>
      </w:r>
    </w:p>
    <w:p w14:paraId="3BCDCCC7" w14:textId="77777777" w:rsidR="00000000" w:rsidRDefault="00E84F3B">
      <w:pPr>
        <w:pStyle w:val="a"/>
        <w:rPr>
          <w:rFonts w:hint="cs"/>
          <w:rtl/>
        </w:rPr>
      </w:pPr>
    </w:p>
    <w:p w14:paraId="6135D385" w14:textId="77777777" w:rsidR="00000000" w:rsidRDefault="00E84F3B">
      <w:pPr>
        <w:pStyle w:val="ad"/>
        <w:rPr>
          <w:rtl/>
        </w:rPr>
      </w:pPr>
      <w:r>
        <w:rPr>
          <w:rtl/>
        </w:rPr>
        <w:t>היו"ר יולי-יואל אדלשטיין:</w:t>
      </w:r>
    </w:p>
    <w:p w14:paraId="69007E5D" w14:textId="77777777" w:rsidR="00000000" w:rsidRDefault="00E84F3B">
      <w:pPr>
        <w:pStyle w:val="a"/>
        <w:rPr>
          <w:rtl/>
        </w:rPr>
      </w:pPr>
    </w:p>
    <w:p w14:paraId="52FCA8F3" w14:textId="77777777" w:rsidR="00000000" w:rsidRDefault="00E84F3B">
      <w:pPr>
        <w:pStyle w:val="a"/>
        <w:rPr>
          <w:rFonts w:hint="cs"/>
          <w:rtl/>
        </w:rPr>
      </w:pPr>
      <w:r>
        <w:rPr>
          <w:rFonts w:hint="cs"/>
          <w:rtl/>
        </w:rPr>
        <w:t>חבר הכנסת בניזרי, תודה.</w:t>
      </w:r>
    </w:p>
    <w:p w14:paraId="41EA5316" w14:textId="77777777" w:rsidR="00000000" w:rsidRDefault="00E84F3B">
      <w:pPr>
        <w:pStyle w:val="a"/>
        <w:rPr>
          <w:rFonts w:hint="cs"/>
          <w:rtl/>
        </w:rPr>
      </w:pPr>
    </w:p>
    <w:p w14:paraId="5582408B" w14:textId="77777777" w:rsidR="00000000" w:rsidRDefault="00E84F3B">
      <w:pPr>
        <w:pStyle w:val="SpeakerCon"/>
        <w:rPr>
          <w:rtl/>
        </w:rPr>
      </w:pPr>
      <w:bookmarkStart w:id="651" w:name="FS000000484T16_07_2003_16_36_29C"/>
      <w:bookmarkEnd w:id="651"/>
      <w:r>
        <w:rPr>
          <w:rtl/>
        </w:rPr>
        <w:t>שלמה בניזרי (ש"ס):</w:t>
      </w:r>
    </w:p>
    <w:p w14:paraId="00F2EE44" w14:textId="77777777" w:rsidR="00000000" w:rsidRDefault="00E84F3B">
      <w:pPr>
        <w:pStyle w:val="a"/>
        <w:rPr>
          <w:rtl/>
        </w:rPr>
      </w:pPr>
    </w:p>
    <w:p w14:paraId="02AB4B0C" w14:textId="77777777" w:rsidR="00000000" w:rsidRDefault="00E84F3B">
      <w:pPr>
        <w:pStyle w:val="a"/>
        <w:rPr>
          <w:rFonts w:hint="cs"/>
          <w:rtl/>
        </w:rPr>
      </w:pPr>
      <w:r>
        <w:rPr>
          <w:rFonts w:hint="cs"/>
          <w:rtl/>
        </w:rPr>
        <w:t>הכול חיסיון של התקשורת, של התשקורת ה</w:t>
      </w:r>
      <w:r>
        <w:rPr>
          <w:rFonts w:hint="cs"/>
          <w:rtl/>
        </w:rPr>
        <w:t>זאת של מדינת ישראל, שעוצמת עין ואוטמת את האוזניים. למה? הם יעשו מה שהם רוצים, כי הם החליטו שתהיה פה מהפכה חילונית. זו מהפכת סדום ועמורה. אדוני שר המשפטים, תאמין לי: אם הקב"ה לא היה מבטיח שלא ירד מבול בעולם, בגלל ההתנהגות שלכם מזמן היה יורד מבול - ואש כמו ש</w:t>
      </w:r>
      <w:r>
        <w:rPr>
          <w:rFonts w:hint="cs"/>
          <w:rtl/>
        </w:rPr>
        <w:t>ירדה על סדום. תודה רבה.</w:t>
      </w:r>
    </w:p>
    <w:p w14:paraId="006AC283" w14:textId="77777777" w:rsidR="00000000" w:rsidRDefault="00E84F3B">
      <w:pPr>
        <w:pStyle w:val="a"/>
        <w:rPr>
          <w:rFonts w:hint="cs"/>
          <w:rtl/>
        </w:rPr>
      </w:pPr>
    </w:p>
    <w:p w14:paraId="1AB4CE94" w14:textId="77777777" w:rsidR="00000000" w:rsidRDefault="00E84F3B">
      <w:pPr>
        <w:pStyle w:val="a"/>
        <w:rPr>
          <w:rFonts w:hint="cs"/>
          <w:rtl/>
        </w:rPr>
      </w:pPr>
    </w:p>
    <w:p w14:paraId="2565CAB2" w14:textId="77777777" w:rsidR="00000000" w:rsidRDefault="00E84F3B">
      <w:pPr>
        <w:pStyle w:val="ac"/>
        <w:rPr>
          <w:rtl/>
        </w:rPr>
      </w:pPr>
      <w:r>
        <w:rPr>
          <w:rFonts w:hint="eastAsia"/>
          <w:rtl/>
        </w:rPr>
        <w:t>רוני</w:t>
      </w:r>
      <w:r>
        <w:rPr>
          <w:rtl/>
        </w:rPr>
        <w:t xml:space="preserve"> בריזון (שינוי):</w:t>
      </w:r>
    </w:p>
    <w:p w14:paraId="4D1DD61C" w14:textId="77777777" w:rsidR="00000000" w:rsidRDefault="00E84F3B">
      <w:pPr>
        <w:pStyle w:val="a"/>
        <w:rPr>
          <w:rFonts w:hint="cs"/>
          <w:rtl/>
        </w:rPr>
      </w:pPr>
    </w:p>
    <w:p w14:paraId="0CABBE4A" w14:textId="77777777" w:rsidR="00000000" w:rsidRDefault="00E84F3B">
      <w:pPr>
        <w:pStyle w:val="a"/>
        <w:rPr>
          <w:rFonts w:hint="cs"/>
          <w:rtl/>
        </w:rPr>
      </w:pPr>
      <w:r>
        <w:rPr>
          <w:rFonts w:hint="cs"/>
          <w:rtl/>
        </w:rPr>
        <w:t>- - - היה עושה זאת יותר טוב.</w:t>
      </w:r>
    </w:p>
    <w:p w14:paraId="33AFCB0A" w14:textId="77777777" w:rsidR="00000000" w:rsidRDefault="00E84F3B">
      <w:pPr>
        <w:pStyle w:val="a"/>
        <w:rPr>
          <w:rFonts w:hint="cs"/>
          <w:rtl/>
        </w:rPr>
      </w:pPr>
    </w:p>
    <w:p w14:paraId="7A0D1446" w14:textId="77777777" w:rsidR="00000000" w:rsidRDefault="00E84F3B">
      <w:pPr>
        <w:pStyle w:val="ad"/>
        <w:rPr>
          <w:rFonts w:hint="cs"/>
          <w:rtl/>
        </w:rPr>
      </w:pPr>
      <w:r>
        <w:rPr>
          <w:rFonts w:hint="cs"/>
          <w:rtl/>
        </w:rPr>
        <w:t>היו"ר נסים דהן:</w:t>
      </w:r>
    </w:p>
    <w:p w14:paraId="62CFB2DF" w14:textId="77777777" w:rsidR="00000000" w:rsidRDefault="00E84F3B">
      <w:pPr>
        <w:pStyle w:val="a"/>
        <w:rPr>
          <w:rFonts w:hint="cs"/>
          <w:rtl/>
        </w:rPr>
      </w:pPr>
    </w:p>
    <w:p w14:paraId="550DEF26" w14:textId="77777777" w:rsidR="00000000" w:rsidRDefault="00E84F3B">
      <w:pPr>
        <w:pStyle w:val="a"/>
        <w:rPr>
          <w:rFonts w:hint="cs"/>
          <w:rtl/>
        </w:rPr>
      </w:pPr>
      <w:r>
        <w:rPr>
          <w:rFonts w:hint="cs"/>
          <w:rtl/>
        </w:rPr>
        <w:t>תודה רבה לחבר הכנסת בניזרי. חבר הכנסת מאיר פרוש, בבקשה, באותו נושא.</w:t>
      </w:r>
    </w:p>
    <w:p w14:paraId="129C725A" w14:textId="77777777" w:rsidR="00000000" w:rsidRDefault="00E84F3B">
      <w:pPr>
        <w:pStyle w:val="a"/>
        <w:rPr>
          <w:rFonts w:hint="cs"/>
          <w:rtl/>
        </w:rPr>
      </w:pPr>
    </w:p>
    <w:p w14:paraId="16DBAF9A" w14:textId="77777777" w:rsidR="00000000" w:rsidRDefault="00E84F3B">
      <w:pPr>
        <w:pStyle w:val="ac"/>
        <w:rPr>
          <w:rtl/>
        </w:rPr>
      </w:pPr>
      <w:r>
        <w:rPr>
          <w:rFonts w:hint="eastAsia"/>
          <w:rtl/>
        </w:rPr>
        <w:t>דוד</w:t>
      </w:r>
      <w:r>
        <w:rPr>
          <w:rtl/>
        </w:rPr>
        <w:t xml:space="preserve"> אזולאי (ש"ס):</w:t>
      </w:r>
    </w:p>
    <w:p w14:paraId="04EC76AC" w14:textId="77777777" w:rsidR="00000000" w:rsidRDefault="00E84F3B">
      <w:pPr>
        <w:pStyle w:val="a"/>
        <w:rPr>
          <w:rFonts w:hint="cs"/>
          <w:rtl/>
        </w:rPr>
      </w:pPr>
    </w:p>
    <w:p w14:paraId="7E916226" w14:textId="77777777" w:rsidR="00000000" w:rsidRDefault="00E84F3B">
      <w:pPr>
        <w:pStyle w:val="a"/>
        <w:rPr>
          <w:rFonts w:hint="cs"/>
          <w:rtl/>
        </w:rPr>
      </w:pPr>
      <w:r>
        <w:rPr>
          <w:rFonts w:hint="cs"/>
          <w:rtl/>
        </w:rPr>
        <w:t>שינוי - כל הצמרת פה, כל השרים.</w:t>
      </w:r>
    </w:p>
    <w:p w14:paraId="2A6F3874" w14:textId="77777777" w:rsidR="00000000" w:rsidRDefault="00E84F3B">
      <w:pPr>
        <w:pStyle w:val="a"/>
        <w:rPr>
          <w:rFonts w:hint="cs"/>
          <w:rtl/>
        </w:rPr>
      </w:pPr>
    </w:p>
    <w:p w14:paraId="07D57C4E" w14:textId="77777777" w:rsidR="00000000" w:rsidRDefault="00E84F3B">
      <w:pPr>
        <w:pStyle w:val="ac"/>
        <w:rPr>
          <w:rtl/>
        </w:rPr>
      </w:pPr>
      <w:r>
        <w:rPr>
          <w:rFonts w:hint="eastAsia"/>
          <w:rtl/>
        </w:rPr>
        <w:t>קריאות</w:t>
      </w:r>
      <w:r>
        <w:rPr>
          <w:rtl/>
        </w:rPr>
        <w:t>:</w:t>
      </w:r>
    </w:p>
    <w:p w14:paraId="240E7EB9" w14:textId="77777777" w:rsidR="00000000" w:rsidRDefault="00E84F3B">
      <w:pPr>
        <w:pStyle w:val="a"/>
        <w:rPr>
          <w:rFonts w:hint="cs"/>
          <w:rtl/>
        </w:rPr>
      </w:pPr>
    </w:p>
    <w:p w14:paraId="5B20567F" w14:textId="77777777" w:rsidR="00000000" w:rsidRDefault="00E84F3B">
      <w:pPr>
        <w:pStyle w:val="a"/>
        <w:rPr>
          <w:rFonts w:hint="cs"/>
          <w:rtl/>
        </w:rPr>
      </w:pPr>
      <w:r>
        <w:rPr>
          <w:rFonts w:hint="cs"/>
          <w:rtl/>
        </w:rPr>
        <w:t>- - -</w:t>
      </w:r>
    </w:p>
    <w:p w14:paraId="02A3376F" w14:textId="77777777" w:rsidR="00000000" w:rsidRDefault="00E84F3B">
      <w:pPr>
        <w:pStyle w:val="a"/>
        <w:rPr>
          <w:rFonts w:hint="cs"/>
          <w:rtl/>
        </w:rPr>
      </w:pPr>
    </w:p>
    <w:p w14:paraId="4A924303" w14:textId="77777777" w:rsidR="00000000" w:rsidRDefault="00E84F3B">
      <w:pPr>
        <w:pStyle w:val="ad"/>
        <w:rPr>
          <w:rFonts w:hint="cs"/>
          <w:rtl/>
        </w:rPr>
      </w:pPr>
      <w:r>
        <w:rPr>
          <w:rFonts w:hint="cs"/>
          <w:rtl/>
        </w:rPr>
        <w:t>היו"ר נסים דהן:</w:t>
      </w:r>
    </w:p>
    <w:p w14:paraId="6821B1F1" w14:textId="77777777" w:rsidR="00000000" w:rsidRDefault="00E84F3B">
      <w:pPr>
        <w:pStyle w:val="a"/>
        <w:rPr>
          <w:rFonts w:hint="cs"/>
          <w:rtl/>
        </w:rPr>
      </w:pPr>
    </w:p>
    <w:p w14:paraId="6FB451F3" w14:textId="77777777" w:rsidR="00000000" w:rsidRDefault="00E84F3B">
      <w:pPr>
        <w:pStyle w:val="a"/>
        <w:rPr>
          <w:rFonts w:hint="cs"/>
          <w:rtl/>
        </w:rPr>
      </w:pPr>
      <w:r>
        <w:rPr>
          <w:rFonts w:hint="cs"/>
          <w:rtl/>
        </w:rPr>
        <w:t>בבקשה לא</w:t>
      </w:r>
      <w:r>
        <w:rPr>
          <w:rFonts w:hint="cs"/>
          <w:rtl/>
        </w:rPr>
        <w:t xml:space="preserve"> להפריע.</w:t>
      </w:r>
    </w:p>
    <w:p w14:paraId="73B8CA97" w14:textId="77777777" w:rsidR="00000000" w:rsidRDefault="00E84F3B">
      <w:pPr>
        <w:pStyle w:val="a"/>
        <w:rPr>
          <w:rFonts w:hint="cs"/>
          <w:rtl/>
        </w:rPr>
      </w:pPr>
    </w:p>
    <w:p w14:paraId="1340F1AD" w14:textId="77777777" w:rsidR="00000000" w:rsidRDefault="00E84F3B">
      <w:pPr>
        <w:pStyle w:val="ac"/>
        <w:rPr>
          <w:rtl/>
        </w:rPr>
      </w:pPr>
      <w:r>
        <w:rPr>
          <w:rFonts w:hint="eastAsia"/>
          <w:rtl/>
        </w:rPr>
        <w:t>דוד</w:t>
      </w:r>
      <w:r>
        <w:rPr>
          <w:rtl/>
        </w:rPr>
        <w:t xml:space="preserve"> אזולאי (ש"ס):</w:t>
      </w:r>
    </w:p>
    <w:p w14:paraId="3D844633" w14:textId="77777777" w:rsidR="00000000" w:rsidRDefault="00E84F3B">
      <w:pPr>
        <w:pStyle w:val="a"/>
        <w:rPr>
          <w:rFonts w:hint="cs"/>
          <w:rtl/>
        </w:rPr>
      </w:pPr>
    </w:p>
    <w:p w14:paraId="1685EFE4" w14:textId="77777777" w:rsidR="00000000" w:rsidRDefault="00E84F3B">
      <w:pPr>
        <w:pStyle w:val="a"/>
        <w:rPr>
          <w:rFonts w:hint="cs"/>
          <w:rtl/>
        </w:rPr>
      </w:pPr>
      <w:r>
        <w:rPr>
          <w:rFonts w:hint="cs"/>
          <w:rtl/>
        </w:rPr>
        <w:t>כל השרים פה.</w:t>
      </w:r>
    </w:p>
    <w:p w14:paraId="2B50BDBE" w14:textId="77777777" w:rsidR="00000000" w:rsidRDefault="00E84F3B">
      <w:pPr>
        <w:pStyle w:val="a"/>
        <w:rPr>
          <w:rFonts w:hint="cs"/>
          <w:rtl/>
        </w:rPr>
      </w:pPr>
    </w:p>
    <w:p w14:paraId="538BF98A" w14:textId="77777777" w:rsidR="00000000" w:rsidRDefault="00E84F3B">
      <w:pPr>
        <w:pStyle w:val="ac"/>
        <w:rPr>
          <w:rtl/>
        </w:rPr>
      </w:pPr>
      <w:r>
        <w:rPr>
          <w:rFonts w:hint="eastAsia"/>
          <w:rtl/>
        </w:rPr>
        <w:t>אלי</w:t>
      </w:r>
      <w:r>
        <w:rPr>
          <w:rtl/>
        </w:rPr>
        <w:t xml:space="preserve"> אפללו (הליכוד):</w:t>
      </w:r>
    </w:p>
    <w:p w14:paraId="3BF102F7" w14:textId="77777777" w:rsidR="00000000" w:rsidRDefault="00E84F3B">
      <w:pPr>
        <w:pStyle w:val="a"/>
        <w:rPr>
          <w:rFonts w:hint="cs"/>
          <w:rtl/>
        </w:rPr>
      </w:pPr>
    </w:p>
    <w:p w14:paraId="280BA3C9" w14:textId="77777777" w:rsidR="00000000" w:rsidRDefault="00E84F3B">
      <w:pPr>
        <w:pStyle w:val="a"/>
        <w:rPr>
          <w:rFonts w:hint="cs"/>
          <w:rtl/>
        </w:rPr>
      </w:pPr>
      <w:r>
        <w:rPr>
          <w:rFonts w:hint="cs"/>
          <w:rtl/>
        </w:rPr>
        <w:t>- - -</w:t>
      </w:r>
    </w:p>
    <w:p w14:paraId="619718A1" w14:textId="77777777" w:rsidR="00000000" w:rsidRDefault="00E84F3B">
      <w:pPr>
        <w:pStyle w:val="a"/>
        <w:rPr>
          <w:rFonts w:hint="cs"/>
          <w:rtl/>
        </w:rPr>
      </w:pPr>
    </w:p>
    <w:p w14:paraId="7C98C4AE" w14:textId="77777777" w:rsidR="00000000" w:rsidRDefault="00E84F3B">
      <w:pPr>
        <w:pStyle w:val="ad"/>
        <w:rPr>
          <w:rFonts w:hint="cs"/>
          <w:rtl/>
        </w:rPr>
      </w:pPr>
      <w:r>
        <w:rPr>
          <w:rFonts w:hint="cs"/>
          <w:rtl/>
        </w:rPr>
        <w:t>היו"ר נסים דהן:</w:t>
      </w:r>
    </w:p>
    <w:p w14:paraId="0BBE5282" w14:textId="77777777" w:rsidR="00000000" w:rsidRDefault="00E84F3B">
      <w:pPr>
        <w:pStyle w:val="a"/>
        <w:rPr>
          <w:rFonts w:hint="cs"/>
          <w:rtl/>
        </w:rPr>
      </w:pPr>
    </w:p>
    <w:p w14:paraId="1F6FEC1E" w14:textId="77777777" w:rsidR="00000000" w:rsidRDefault="00E84F3B">
      <w:pPr>
        <w:pStyle w:val="a"/>
        <w:rPr>
          <w:rFonts w:hint="cs"/>
          <w:rtl/>
        </w:rPr>
      </w:pPr>
      <w:r>
        <w:rPr>
          <w:rFonts w:hint="cs"/>
          <w:rtl/>
        </w:rPr>
        <w:t>חבר הכנסת אזולאי. חבר הכנסת אזולאי וחבר הכנסת אפללו, נא לא להפריע למהלך הדיון. חבר הכנסת פרוש, בבקשה.</w:t>
      </w:r>
    </w:p>
    <w:p w14:paraId="23C1F8CB" w14:textId="77777777" w:rsidR="00000000" w:rsidRDefault="00E84F3B">
      <w:pPr>
        <w:pStyle w:val="a"/>
        <w:rPr>
          <w:rFonts w:hint="cs"/>
          <w:rtl/>
        </w:rPr>
      </w:pPr>
    </w:p>
    <w:p w14:paraId="63723892" w14:textId="77777777" w:rsidR="00000000" w:rsidRDefault="00E84F3B">
      <w:pPr>
        <w:pStyle w:val="Speaker"/>
        <w:rPr>
          <w:rtl/>
        </w:rPr>
      </w:pPr>
      <w:bookmarkStart w:id="652" w:name="FS000000563T16_07_2003_16_41_28"/>
      <w:bookmarkStart w:id="653" w:name="_Toc46538684"/>
      <w:bookmarkStart w:id="654" w:name="_Toc49055414"/>
      <w:bookmarkEnd w:id="652"/>
      <w:r>
        <w:rPr>
          <w:rFonts w:hint="eastAsia"/>
          <w:rtl/>
        </w:rPr>
        <w:t>מאיר</w:t>
      </w:r>
      <w:r>
        <w:rPr>
          <w:rtl/>
        </w:rPr>
        <w:t xml:space="preserve"> פרוש (יהדות התורה):</w:t>
      </w:r>
      <w:bookmarkEnd w:id="653"/>
      <w:bookmarkEnd w:id="654"/>
    </w:p>
    <w:p w14:paraId="2FF1150D" w14:textId="77777777" w:rsidR="00000000" w:rsidRDefault="00E84F3B">
      <w:pPr>
        <w:pStyle w:val="a"/>
        <w:rPr>
          <w:rFonts w:hint="cs"/>
          <w:rtl/>
        </w:rPr>
      </w:pPr>
    </w:p>
    <w:p w14:paraId="4EC16FA9" w14:textId="77777777" w:rsidR="00000000" w:rsidRDefault="00E84F3B">
      <w:pPr>
        <w:pStyle w:val="a"/>
        <w:rPr>
          <w:rFonts w:hint="cs"/>
          <w:rtl/>
        </w:rPr>
      </w:pPr>
      <w:r>
        <w:rPr>
          <w:rFonts w:hint="cs"/>
          <w:rtl/>
        </w:rPr>
        <w:t>אדוני היושב-ראש, חברי הכנסת, מעל דוכן ז</w:t>
      </w:r>
      <w:r>
        <w:rPr>
          <w:rFonts w:hint="cs"/>
          <w:rtl/>
        </w:rPr>
        <w:t xml:space="preserve">ה הגדיר חבר הכנסת יוסי שריד את טומי לפיד "נהנתן תל-אביבי". אני רוצה לומר כך: מקצצים למשפחות עניות, ונותנים לנהנתנים משינוי כספים ייחודיים. מקצצים  מזקנים, ונותנים לנהנתנים משינוי כספים ייחודיים. מקצצים מילדים עניים, ונותנים לנהנתנים משינוי כספים ייחודיים. </w:t>
      </w:r>
      <w:r>
        <w:rPr>
          <w:rFonts w:hint="cs"/>
          <w:rtl/>
        </w:rPr>
        <w:t>מקצצים מחינוך ומבריאות, ונותנים לנהנתנים משינוי. לפני שנים ביטלו את הכספים הייחודיים, וכעת מגיעה הסיעה, אשר רוממות הצדק כביכול בגרונה - -</w:t>
      </w:r>
    </w:p>
    <w:p w14:paraId="6DE57B5C" w14:textId="77777777" w:rsidR="00000000" w:rsidRDefault="00E84F3B">
      <w:pPr>
        <w:pStyle w:val="a"/>
        <w:rPr>
          <w:rFonts w:hint="cs"/>
          <w:rtl/>
        </w:rPr>
      </w:pPr>
    </w:p>
    <w:p w14:paraId="17BA77E1" w14:textId="77777777" w:rsidR="00000000" w:rsidRDefault="00E84F3B">
      <w:pPr>
        <w:pStyle w:val="ac"/>
        <w:rPr>
          <w:rtl/>
        </w:rPr>
      </w:pPr>
      <w:r>
        <w:rPr>
          <w:rFonts w:hint="eastAsia"/>
          <w:rtl/>
        </w:rPr>
        <w:t>דוד</w:t>
      </w:r>
      <w:r>
        <w:rPr>
          <w:rtl/>
        </w:rPr>
        <w:t xml:space="preserve"> אזולאי (ש"ס):</w:t>
      </w:r>
    </w:p>
    <w:p w14:paraId="6795A52A" w14:textId="77777777" w:rsidR="00000000" w:rsidRDefault="00E84F3B">
      <w:pPr>
        <w:pStyle w:val="a"/>
        <w:rPr>
          <w:rFonts w:hint="cs"/>
          <w:rtl/>
        </w:rPr>
      </w:pPr>
    </w:p>
    <w:p w14:paraId="72EE1F76" w14:textId="77777777" w:rsidR="00000000" w:rsidRDefault="00E84F3B">
      <w:pPr>
        <w:pStyle w:val="a"/>
        <w:rPr>
          <w:rFonts w:hint="cs"/>
          <w:rtl/>
        </w:rPr>
      </w:pPr>
      <w:r>
        <w:rPr>
          <w:rFonts w:hint="cs"/>
          <w:rtl/>
        </w:rPr>
        <w:t>- - -</w:t>
      </w:r>
    </w:p>
    <w:p w14:paraId="3439DE97" w14:textId="77777777" w:rsidR="00000000" w:rsidRDefault="00E84F3B">
      <w:pPr>
        <w:pStyle w:val="a"/>
        <w:rPr>
          <w:rFonts w:hint="cs"/>
          <w:rtl/>
        </w:rPr>
      </w:pPr>
    </w:p>
    <w:p w14:paraId="2B1D0FEA" w14:textId="77777777" w:rsidR="00000000" w:rsidRDefault="00E84F3B">
      <w:pPr>
        <w:pStyle w:val="SpeakerCon"/>
        <w:rPr>
          <w:rtl/>
        </w:rPr>
      </w:pPr>
      <w:bookmarkStart w:id="655" w:name="FS000000563T16_07_2003_16_43_33C"/>
      <w:bookmarkEnd w:id="655"/>
      <w:r>
        <w:rPr>
          <w:rtl/>
        </w:rPr>
        <w:t>מאיר פרוש (יהדות התורה):</w:t>
      </w:r>
    </w:p>
    <w:p w14:paraId="14F83B4F" w14:textId="77777777" w:rsidR="00000000" w:rsidRDefault="00E84F3B">
      <w:pPr>
        <w:pStyle w:val="a"/>
        <w:rPr>
          <w:rtl/>
        </w:rPr>
      </w:pPr>
    </w:p>
    <w:p w14:paraId="1207FB20" w14:textId="77777777" w:rsidR="00000000" w:rsidRDefault="00E84F3B">
      <w:pPr>
        <w:pStyle w:val="a"/>
        <w:rPr>
          <w:rFonts w:hint="cs"/>
          <w:rtl/>
        </w:rPr>
      </w:pPr>
      <w:r>
        <w:rPr>
          <w:rFonts w:hint="cs"/>
          <w:rtl/>
        </w:rPr>
        <w:t>- - ועם הידיים הם בוחשים עמוק עמוק בקופת המדינה ולוקחים לעצמם - -</w:t>
      </w:r>
      <w:r>
        <w:rPr>
          <w:rFonts w:hint="cs"/>
          <w:rtl/>
        </w:rPr>
        <w:t xml:space="preserve"> -</w:t>
      </w:r>
    </w:p>
    <w:p w14:paraId="5739C1A8" w14:textId="77777777" w:rsidR="00000000" w:rsidRDefault="00E84F3B">
      <w:pPr>
        <w:pStyle w:val="a"/>
        <w:rPr>
          <w:rFonts w:hint="cs"/>
          <w:rtl/>
        </w:rPr>
      </w:pPr>
    </w:p>
    <w:p w14:paraId="5DC72B5D" w14:textId="77777777" w:rsidR="00000000" w:rsidRDefault="00E84F3B">
      <w:pPr>
        <w:pStyle w:val="a"/>
        <w:rPr>
          <w:rFonts w:hint="cs"/>
          <w:rtl/>
        </w:rPr>
      </w:pPr>
      <w:r>
        <w:rPr>
          <w:rFonts w:hint="cs"/>
          <w:rtl/>
        </w:rPr>
        <w:t>חבר הכנסת יאסינוב, אתה יודע מי עשה כך? הערבים ברמאללה - אלה שיש להם דם על הידיים.</w:t>
      </w:r>
    </w:p>
    <w:p w14:paraId="3CD766C0" w14:textId="77777777" w:rsidR="00000000" w:rsidRDefault="00E84F3B">
      <w:pPr>
        <w:pStyle w:val="a"/>
        <w:rPr>
          <w:rFonts w:hint="cs"/>
          <w:rtl/>
        </w:rPr>
      </w:pPr>
    </w:p>
    <w:p w14:paraId="2E8DB708" w14:textId="77777777" w:rsidR="00000000" w:rsidRDefault="00E84F3B">
      <w:pPr>
        <w:pStyle w:val="ac"/>
        <w:rPr>
          <w:rtl/>
        </w:rPr>
      </w:pPr>
      <w:r>
        <w:rPr>
          <w:rFonts w:hint="eastAsia"/>
          <w:rtl/>
        </w:rPr>
        <w:t>יגאל</w:t>
      </w:r>
      <w:r>
        <w:rPr>
          <w:rtl/>
        </w:rPr>
        <w:t xml:space="preserve"> יאסינוב (שינוי):</w:t>
      </w:r>
    </w:p>
    <w:p w14:paraId="0DB37B3C" w14:textId="77777777" w:rsidR="00000000" w:rsidRDefault="00E84F3B">
      <w:pPr>
        <w:pStyle w:val="a"/>
        <w:rPr>
          <w:rFonts w:hint="cs"/>
          <w:rtl/>
        </w:rPr>
      </w:pPr>
    </w:p>
    <w:p w14:paraId="398B71A8" w14:textId="77777777" w:rsidR="00000000" w:rsidRDefault="00E84F3B">
      <w:pPr>
        <w:pStyle w:val="a"/>
        <w:rPr>
          <w:rFonts w:hint="cs"/>
          <w:rtl/>
        </w:rPr>
      </w:pPr>
      <w:r>
        <w:rPr>
          <w:rFonts w:hint="cs"/>
          <w:rtl/>
        </w:rPr>
        <w:t>אז אני עושה ככה.</w:t>
      </w:r>
    </w:p>
    <w:p w14:paraId="35941119" w14:textId="77777777" w:rsidR="00000000" w:rsidRDefault="00E84F3B">
      <w:pPr>
        <w:pStyle w:val="a"/>
        <w:rPr>
          <w:rFonts w:hint="cs"/>
          <w:rtl/>
        </w:rPr>
      </w:pPr>
    </w:p>
    <w:p w14:paraId="0C60C879" w14:textId="77777777" w:rsidR="00000000" w:rsidRDefault="00E84F3B">
      <w:pPr>
        <w:pStyle w:val="SpeakerCon"/>
        <w:rPr>
          <w:rtl/>
        </w:rPr>
      </w:pPr>
      <w:bookmarkStart w:id="656" w:name="FS000000563T16_07_2003_16_44_09C"/>
      <w:bookmarkEnd w:id="656"/>
      <w:r>
        <w:rPr>
          <w:rtl/>
        </w:rPr>
        <w:t>מאיר פרוש (יהדות התורה):</w:t>
      </w:r>
    </w:p>
    <w:p w14:paraId="77F77C02" w14:textId="77777777" w:rsidR="00000000" w:rsidRDefault="00E84F3B">
      <w:pPr>
        <w:pStyle w:val="a"/>
        <w:rPr>
          <w:rtl/>
        </w:rPr>
      </w:pPr>
    </w:p>
    <w:p w14:paraId="6C5D3F73" w14:textId="77777777" w:rsidR="00000000" w:rsidRDefault="00E84F3B">
      <w:pPr>
        <w:pStyle w:val="a"/>
        <w:rPr>
          <w:rFonts w:hint="cs"/>
          <w:rtl/>
        </w:rPr>
      </w:pPr>
      <w:r>
        <w:rPr>
          <w:rFonts w:hint="cs"/>
          <w:rtl/>
        </w:rPr>
        <w:t>בבקשה, אל תעשה את זה. אתה מזכיר לי דברים לא יפים.</w:t>
      </w:r>
    </w:p>
    <w:p w14:paraId="5058202E" w14:textId="77777777" w:rsidR="00000000" w:rsidRDefault="00E84F3B">
      <w:pPr>
        <w:pStyle w:val="a"/>
        <w:rPr>
          <w:rFonts w:hint="cs"/>
          <w:rtl/>
        </w:rPr>
      </w:pPr>
    </w:p>
    <w:p w14:paraId="5FD752DC" w14:textId="77777777" w:rsidR="00000000" w:rsidRDefault="00E84F3B">
      <w:pPr>
        <w:pStyle w:val="ad"/>
        <w:rPr>
          <w:rFonts w:hint="cs"/>
          <w:rtl/>
        </w:rPr>
      </w:pPr>
      <w:r>
        <w:rPr>
          <w:rFonts w:hint="cs"/>
          <w:rtl/>
        </w:rPr>
        <w:t>היו"ר נסים דהן:</w:t>
      </w:r>
    </w:p>
    <w:p w14:paraId="6292AD11" w14:textId="77777777" w:rsidR="00000000" w:rsidRDefault="00E84F3B">
      <w:pPr>
        <w:pStyle w:val="a"/>
        <w:rPr>
          <w:rFonts w:hint="cs"/>
          <w:rtl/>
        </w:rPr>
      </w:pPr>
    </w:p>
    <w:p w14:paraId="30065BA4" w14:textId="77777777" w:rsidR="00000000" w:rsidRDefault="00E84F3B">
      <w:pPr>
        <w:pStyle w:val="a"/>
        <w:rPr>
          <w:rFonts w:hint="cs"/>
          <w:rtl/>
        </w:rPr>
      </w:pPr>
      <w:r>
        <w:rPr>
          <w:rFonts w:hint="cs"/>
          <w:rtl/>
        </w:rPr>
        <w:t>לא להפריע בבקשה.</w:t>
      </w:r>
    </w:p>
    <w:p w14:paraId="7EF65CB8" w14:textId="77777777" w:rsidR="00000000" w:rsidRDefault="00E84F3B">
      <w:pPr>
        <w:pStyle w:val="a"/>
        <w:rPr>
          <w:rFonts w:hint="cs"/>
          <w:rtl/>
        </w:rPr>
      </w:pPr>
    </w:p>
    <w:p w14:paraId="4C4FFD3F" w14:textId="77777777" w:rsidR="00000000" w:rsidRDefault="00E84F3B">
      <w:pPr>
        <w:pStyle w:val="SpeakerCon"/>
        <w:rPr>
          <w:rtl/>
        </w:rPr>
      </w:pPr>
      <w:bookmarkStart w:id="657" w:name="FS000000563T16_07_2003_16_44_37C"/>
      <w:bookmarkEnd w:id="657"/>
      <w:r>
        <w:rPr>
          <w:rtl/>
        </w:rPr>
        <w:t>מאיר פרוש (יהדות</w:t>
      </w:r>
      <w:r>
        <w:rPr>
          <w:rtl/>
        </w:rPr>
        <w:t xml:space="preserve"> התורה):</w:t>
      </w:r>
    </w:p>
    <w:p w14:paraId="33B34436" w14:textId="77777777" w:rsidR="00000000" w:rsidRDefault="00E84F3B">
      <w:pPr>
        <w:pStyle w:val="a"/>
        <w:rPr>
          <w:rtl/>
        </w:rPr>
      </w:pPr>
    </w:p>
    <w:p w14:paraId="7F4C9BC9" w14:textId="77777777" w:rsidR="00000000" w:rsidRDefault="00E84F3B">
      <w:pPr>
        <w:pStyle w:val="a"/>
        <w:rPr>
          <w:rFonts w:hint="cs"/>
          <w:rtl/>
        </w:rPr>
      </w:pPr>
      <w:r>
        <w:rPr>
          <w:rFonts w:hint="cs"/>
          <w:rtl/>
        </w:rPr>
        <w:t>- - - עמוק עמוק עם הידיים שלהם בקופת המדינה, ולוקחים לעצמם 123 מיליון שקל לחלק.</w:t>
      </w:r>
    </w:p>
    <w:p w14:paraId="39017BDC" w14:textId="77777777" w:rsidR="00000000" w:rsidRDefault="00E84F3B">
      <w:pPr>
        <w:pStyle w:val="a"/>
        <w:rPr>
          <w:rFonts w:hint="cs"/>
          <w:rtl/>
        </w:rPr>
      </w:pPr>
    </w:p>
    <w:p w14:paraId="08F97AEC" w14:textId="77777777" w:rsidR="00000000" w:rsidRDefault="00E84F3B">
      <w:pPr>
        <w:pStyle w:val="ac"/>
        <w:rPr>
          <w:rtl/>
        </w:rPr>
      </w:pPr>
      <w:r>
        <w:rPr>
          <w:rFonts w:hint="eastAsia"/>
          <w:rtl/>
        </w:rPr>
        <w:t>חמי</w:t>
      </w:r>
      <w:r>
        <w:rPr>
          <w:rtl/>
        </w:rPr>
        <w:t xml:space="preserve"> דורון (שינוי):</w:t>
      </w:r>
    </w:p>
    <w:p w14:paraId="65ED5499" w14:textId="77777777" w:rsidR="00000000" w:rsidRDefault="00E84F3B">
      <w:pPr>
        <w:pStyle w:val="a"/>
        <w:rPr>
          <w:rFonts w:hint="cs"/>
          <w:rtl/>
        </w:rPr>
      </w:pPr>
    </w:p>
    <w:p w14:paraId="5CD35982" w14:textId="77777777" w:rsidR="00000000" w:rsidRDefault="00E84F3B">
      <w:pPr>
        <w:pStyle w:val="a"/>
        <w:rPr>
          <w:rFonts w:hint="cs"/>
          <w:rtl/>
        </w:rPr>
      </w:pPr>
      <w:r>
        <w:rPr>
          <w:rFonts w:hint="cs"/>
          <w:rtl/>
        </w:rPr>
        <w:t>- - -</w:t>
      </w:r>
    </w:p>
    <w:p w14:paraId="331DA798" w14:textId="77777777" w:rsidR="00000000" w:rsidRDefault="00E84F3B">
      <w:pPr>
        <w:pStyle w:val="a"/>
        <w:rPr>
          <w:rFonts w:hint="cs"/>
          <w:rtl/>
        </w:rPr>
      </w:pPr>
    </w:p>
    <w:p w14:paraId="13B3441E" w14:textId="77777777" w:rsidR="00000000" w:rsidRDefault="00E84F3B">
      <w:pPr>
        <w:pStyle w:val="ad"/>
        <w:rPr>
          <w:rFonts w:hint="cs"/>
          <w:rtl/>
        </w:rPr>
      </w:pPr>
      <w:r>
        <w:rPr>
          <w:rFonts w:hint="cs"/>
          <w:rtl/>
        </w:rPr>
        <w:t>היו"ר נסים דהן:</w:t>
      </w:r>
    </w:p>
    <w:p w14:paraId="5F48FAD4" w14:textId="77777777" w:rsidR="00000000" w:rsidRDefault="00E84F3B">
      <w:pPr>
        <w:pStyle w:val="a"/>
        <w:rPr>
          <w:rFonts w:hint="cs"/>
          <w:rtl/>
        </w:rPr>
      </w:pPr>
    </w:p>
    <w:p w14:paraId="0DCB7F3F" w14:textId="77777777" w:rsidR="00000000" w:rsidRDefault="00E84F3B">
      <w:pPr>
        <w:pStyle w:val="a"/>
        <w:rPr>
          <w:rFonts w:hint="cs"/>
          <w:rtl/>
        </w:rPr>
      </w:pPr>
      <w:r>
        <w:rPr>
          <w:rFonts w:hint="cs"/>
          <w:rtl/>
        </w:rPr>
        <w:t>חבר הכנסת חמי דורון, לא להפריע.</w:t>
      </w:r>
    </w:p>
    <w:p w14:paraId="52DD3A66" w14:textId="77777777" w:rsidR="00000000" w:rsidRDefault="00E84F3B">
      <w:pPr>
        <w:pStyle w:val="a"/>
        <w:rPr>
          <w:rtl/>
        </w:rPr>
      </w:pPr>
      <w:r>
        <w:rPr>
          <w:rtl/>
        </w:rPr>
        <w:br/>
      </w:r>
    </w:p>
    <w:p w14:paraId="0C1642D5" w14:textId="77777777" w:rsidR="00000000" w:rsidRDefault="00E84F3B">
      <w:pPr>
        <w:pStyle w:val="SpeakerCon"/>
        <w:rPr>
          <w:rtl/>
        </w:rPr>
      </w:pPr>
      <w:bookmarkStart w:id="658" w:name="FS000000563T16_07_2003_16_45_19C"/>
      <w:bookmarkEnd w:id="658"/>
      <w:r>
        <w:rPr>
          <w:rtl/>
        </w:rPr>
        <w:t>מאיר פרוש (יהדות התורה):</w:t>
      </w:r>
    </w:p>
    <w:p w14:paraId="4D0EAECF" w14:textId="77777777" w:rsidR="00000000" w:rsidRDefault="00E84F3B">
      <w:pPr>
        <w:pStyle w:val="a"/>
        <w:rPr>
          <w:rtl/>
        </w:rPr>
      </w:pPr>
    </w:p>
    <w:p w14:paraId="47551556" w14:textId="77777777" w:rsidR="00000000" w:rsidRDefault="00E84F3B">
      <w:pPr>
        <w:pStyle w:val="a"/>
        <w:rPr>
          <w:rFonts w:hint="cs"/>
          <w:rtl/>
        </w:rPr>
      </w:pPr>
      <w:r>
        <w:rPr>
          <w:rFonts w:hint="cs"/>
          <w:rtl/>
        </w:rPr>
        <w:t>נהנתנים. לקחתם 123 מיליון שקל, כדי לחלק.</w:t>
      </w:r>
    </w:p>
    <w:p w14:paraId="262071CA" w14:textId="77777777" w:rsidR="00000000" w:rsidRDefault="00E84F3B">
      <w:pPr>
        <w:pStyle w:val="a"/>
        <w:rPr>
          <w:rFonts w:hint="cs"/>
          <w:rtl/>
        </w:rPr>
      </w:pPr>
    </w:p>
    <w:p w14:paraId="45BA1B4A" w14:textId="77777777" w:rsidR="00000000" w:rsidRDefault="00E84F3B">
      <w:pPr>
        <w:pStyle w:val="ac"/>
        <w:rPr>
          <w:rtl/>
        </w:rPr>
      </w:pPr>
      <w:r>
        <w:rPr>
          <w:rtl/>
        </w:rPr>
        <w:t>יגאל יאסינוב (שינוי</w:t>
      </w:r>
      <w:r>
        <w:rPr>
          <w:rtl/>
        </w:rPr>
        <w:t>):</w:t>
      </w:r>
    </w:p>
    <w:p w14:paraId="0FB5B59C" w14:textId="77777777" w:rsidR="00000000" w:rsidRDefault="00E84F3B">
      <w:pPr>
        <w:pStyle w:val="a"/>
        <w:rPr>
          <w:rFonts w:hint="cs"/>
          <w:rtl/>
        </w:rPr>
      </w:pPr>
    </w:p>
    <w:p w14:paraId="4904DF56" w14:textId="77777777" w:rsidR="00000000" w:rsidRDefault="00E84F3B">
      <w:pPr>
        <w:pStyle w:val="a"/>
        <w:rPr>
          <w:rFonts w:hint="cs"/>
          <w:rtl/>
        </w:rPr>
      </w:pPr>
      <w:r>
        <w:rPr>
          <w:rFonts w:hint="cs"/>
          <w:rtl/>
        </w:rPr>
        <w:t>הוספנו.</w:t>
      </w:r>
    </w:p>
    <w:p w14:paraId="5AF8D2E3" w14:textId="77777777" w:rsidR="00000000" w:rsidRDefault="00E84F3B">
      <w:pPr>
        <w:pStyle w:val="a"/>
        <w:rPr>
          <w:rFonts w:hint="cs"/>
          <w:rtl/>
        </w:rPr>
      </w:pPr>
    </w:p>
    <w:p w14:paraId="16BF36D8" w14:textId="77777777" w:rsidR="00000000" w:rsidRDefault="00E84F3B">
      <w:pPr>
        <w:pStyle w:val="ad"/>
        <w:rPr>
          <w:rFonts w:hint="cs"/>
          <w:rtl/>
        </w:rPr>
      </w:pPr>
      <w:r>
        <w:rPr>
          <w:rFonts w:hint="cs"/>
          <w:rtl/>
        </w:rPr>
        <w:t>היו"ר נסים דהן:</w:t>
      </w:r>
    </w:p>
    <w:p w14:paraId="40A7B0EB" w14:textId="77777777" w:rsidR="00000000" w:rsidRDefault="00E84F3B">
      <w:pPr>
        <w:pStyle w:val="a"/>
        <w:rPr>
          <w:rFonts w:hint="cs"/>
          <w:rtl/>
        </w:rPr>
      </w:pPr>
    </w:p>
    <w:p w14:paraId="7C3B06E7" w14:textId="77777777" w:rsidR="00000000" w:rsidRDefault="00E84F3B">
      <w:pPr>
        <w:pStyle w:val="a"/>
        <w:rPr>
          <w:rFonts w:hint="cs"/>
          <w:rtl/>
        </w:rPr>
      </w:pPr>
      <w:r>
        <w:rPr>
          <w:rFonts w:hint="cs"/>
          <w:rtl/>
        </w:rPr>
        <w:t>לא להפריע בבקשה.</w:t>
      </w:r>
    </w:p>
    <w:p w14:paraId="7F84BC75" w14:textId="77777777" w:rsidR="00000000" w:rsidRDefault="00E84F3B">
      <w:pPr>
        <w:pStyle w:val="a"/>
        <w:rPr>
          <w:rFonts w:hint="cs"/>
          <w:rtl/>
        </w:rPr>
      </w:pPr>
    </w:p>
    <w:p w14:paraId="223ECE1D" w14:textId="77777777" w:rsidR="00000000" w:rsidRDefault="00E84F3B">
      <w:pPr>
        <w:pStyle w:val="SpeakerCon"/>
        <w:rPr>
          <w:rtl/>
        </w:rPr>
      </w:pPr>
      <w:bookmarkStart w:id="659" w:name="FS000000563T16_07_2003_16_46_00C"/>
      <w:bookmarkEnd w:id="659"/>
      <w:r>
        <w:rPr>
          <w:rtl/>
        </w:rPr>
        <w:t>מאיר פרוש (יהדות התורה):</w:t>
      </w:r>
    </w:p>
    <w:p w14:paraId="5E7600E1" w14:textId="77777777" w:rsidR="00000000" w:rsidRDefault="00E84F3B">
      <w:pPr>
        <w:pStyle w:val="a"/>
        <w:rPr>
          <w:rtl/>
        </w:rPr>
      </w:pPr>
    </w:p>
    <w:p w14:paraId="700CA97A" w14:textId="77777777" w:rsidR="00000000" w:rsidRDefault="00E84F3B">
      <w:pPr>
        <w:pStyle w:val="a"/>
        <w:rPr>
          <w:rFonts w:hint="cs"/>
          <w:rtl/>
        </w:rPr>
      </w:pPr>
      <w:r>
        <w:rPr>
          <w:rFonts w:hint="cs"/>
          <w:rtl/>
        </w:rPr>
        <w:t>נהנתנים.</w:t>
      </w:r>
    </w:p>
    <w:p w14:paraId="30CEA32F" w14:textId="77777777" w:rsidR="00000000" w:rsidRDefault="00E84F3B">
      <w:pPr>
        <w:pStyle w:val="a"/>
        <w:rPr>
          <w:rFonts w:hint="cs"/>
          <w:rtl/>
        </w:rPr>
      </w:pPr>
    </w:p>
    <w:p w14:paraId="02571147" w14:textId="77777777" w:rsidR="00000000" w:rsidRDefault="00E84F3B">
      <w:pPr>
        <w:pStyle w:val="ad"/>
        <w:rPr>
          <w:rFonts w:hint="cs"/>
          <w:rtl/>
        </w:rPr>
      </w:pPr>
      <w:r>
        <w:rPr>
          <w:rFonts w:hint="cs"/>
          <w:rtl/>
        </w:rPr>
        <w:t>היו"ר נסים דהן:</w:t>
      </w:r>
    </w:p>
    <w:p w14:paraId="613E840B" w14:textId="77777777" w:rsidR="00000000" w:rsidRDefault="00E84F3B">
      <w:pPr>
        <w:pStyle w:val="a"/>
        <w:rPr>
          <w:rtl/>
        </w:rPr>
      </w:pPr>
    </w:p>
    <w:p w14:paraId="365C7D21" w14:textId="77777777" w:rsidR="00000000" w:rsidRDefault="00E84F3B">
      <w:pPr>
        <w:pStyle w:val="a"/>
        <w:rPr>
          <w:rFonts w:hint="cs"/>
          <w:rtl/>
        </w:rPr>
      </w:pPr>
      <w:r>
        <w:rPr>
          <w:rFonts w:hint="cs"/>
          <w:rtl/>
        </w:rPr>
        <w:t>לא להפריע בבקשה.</w:t>
      </w:r>
    </w:p>
    <w:p w14:paraId="15393162" w14:textId="77777777" w:rsidR="00000000" w:rsidRDefault="00E84F3B">
      <w:pPr>
        <w:pStyle w:val="a"/>
        <w:rPr>
          <w:rFonts w:hint="cs"/>
          <w:rtl/>
        </w:rPr>
      </w:pPr>
    </w:p>
    <w:p w14:paraId="4E2840A3" w14:textId="77777777" w:rsidR="00000000" w:rsidRDefault="00E84F3B">
      <w:pPr>
        <w:pStyle w:val="SpeakerCon"/>
        <w:rPr>
          <w:rtl/>
        </w:rPr>
      </w:pPr>
      <w:bookmarkStart w:id="660" w:name="FS000000563T16_07_2003_16_47_18C"/>
      <w:bookmarkEnd w:id="660"/>
      <w:r>
        <w:rPr>
          <w:rtl/>
        </w:rPr>
        <w:t>מאיר פרוש (יהדות התורה):</w:t>
      </w:r>
    </w:p>
    <w:p w14:paraId="7944845A" w14:textId="77777777" w:rsidR="00000000" w:rsidRDefault="00E84F3B">
      <w:pPr>
        <w:pStyle w:val="a"/>
        <w:rPr>
          <w:rtl/>
        </w:rPr>
      </w:pPr>
    </w:p>
    <w:p w14:paraId="54967A6A" w14:textId="77777777" w:rsidR="00000000" w:rsidRDefault="00E84F3B">
      <w:pPr>
        <w:pStyle w:val="a"/>
        <w:rPr>
          <w:rFonts w:hint="cs"/>
          <w:rtl/>
        </w:rPr>
      </w:pPr>
      <w:r>
        <w:rPr>
          <w:rFonts w:hint="cs"/>
          <w:rtl/>
        </w:rPr>
        <w:t>אני רק שואל מעל הדוכן - - -</w:t>
      </w:r>
    </w:p>
    <w:p w14:paraId="2BE308F4" w14:textId="77777777" w:rsidR="00000000" w:rsidRDefault="00E84F3B">
      <w:pPr>
        <w:pStyle w:val="a"/>
        <w:rPr>
          <w:rFonts w:hint="cs"/>
          <w:rtl/>
        </w:rPr>
      </w:pPr>
    </w:p>
    <w:p w14:paraId="3FDB4751" w14:textId="77777777" w:rsidR="00000000" w:rsidRDefault="00E84F3B">
      <w:pPr>
        <w:pStyle w:val="ad"/>
        <w:rPr>
          <w:rFonts w:hint="cs"/>
          <w:rtl/>
        </w:rPr>
      </w:pPr>
      <w:r>
        <w:rPr>
          <w:rFonts w:hint="cs"/>
          <w:rtl/>
        </w:rPr>
        <w:t>היו"ר נסים דהן:</w:t>
      </w:r>
    </w:p>
    <w:p w14:paraId="5A4BBDA0" w14:textId="77777777" w:rsidR="00000000" w:rsidRDefault="00E84F3B">
      <w:pPr>
        <w:pStyle w:val="a"/>
        <w:rPr>
          <w:rFonts w:hint="cs"/>
          <w:rtl/>
        </w:rPr>
      </w:pPr>
    </w:p>
    <w:p w14:paraId="26B67CBE" w14:textId="77777777" w:rsidR="00000000" w:rsidRDefault="00E84F3B">
      <w:pPr>
        <w:pStyle w:val="a"/>
        <w:rPr>
          <w:rFonts w:hint="cs"/>
          <w:rtl/>
        </w:rPr>
      </w:pPr>
      <w:r>
        <w:rPr>
          <w:rFonts w:hint="cs"/>
          <w:rtl/>
        </w:rPr>
        <w:t>חבר הכנסת יאסינוב, אפשר הערת ביניים, ולא הפרעה.</w:t>
      </w:r>
    </w:p>
    <w:p w14:paraId="41DC41CA" w14:textId="77777777" w:rsidR="00000000" w:rsidRDefault="00E84F3B">
      <w:pPr>
        <w:pStyle w:val="a"/>
        <w:rPr>
          <w:rFonts w:hint="cs"/>
          <w:rtl/>
        </w:rPr>
      </w:pPr>
    </w:p>
    <w:p w14:paraId="39D4C823" w14:textId="77777777" w:rsidR="00000000" w:rsidRDefault="00E84F3B">
      <w:pPr>
        <w:pStyle w:val="SpeakerCon"/>
        <w:rPr>
          <w:rtl/>
        </w:rPr>
      </w:pPr>
      <w:bookmarkStart w:id="661" w:name="FS000000563T16_07_2003_16_47_42C"/>
      <w:bookmarkEnd w:id="661"/>
      <w:r>
        <w:rPr>
          <w:rtl/>
        </w:rPr>
        <w:t>מאיר פרוש (יהדות</w:t>
      </w:r>
      <w:r>
        <w:rPr>
          <w:rtl/>
        </w:rPr>
        <w:t xml:space="preserve"> התורה):</w:t>
      </w:r>
    </w:p>
    <w:p w14:paraId="330EB3D1" w14:textId="77777777" w:rsidR="00000000" w:rsidRDefault="00E84F3B">
      <w:pPr>
        <w:pStyle w:val="a"/>
        <w:rPr>
          <w:rtl/>
        </w:rPr>
      </w:pPr>
    </w:p>
    <w:p w14:paraId="56152F3E" w14:textId="77777777" w:rsidR="00000000" w:rsidRDefault="00E84F3B">
      <w:pPr>
        <w:pStyle w:val="a"/>
        <w:rPr>
          <w:rFonts w:hint="cs"/>
          <w:rtl/>
        </w:rPr>
      </w:pPr>
      <w:r>
        <w:rPr>
          <w:rFonts w:hint="cs"/>
          <w:rtl/>
        </w:rPr>
        <w:t>אני רק שואל מעל הדוכן: היכן היא התנועה לאיכות השלטון? מדוע היא לא עותרת?</w:t>
      </w:r>
    </w:p>
    <w:p w14:paraId="05C240F5" w14:textId="77777777" w:rsidR="00000000" w:rsidRDefault="00E84F3B">
      <w:pPr>
        <w:pStyle w:val="a"/>
        <w:rPr>
          <w:rFonts w:hint="cs"/>
          <w:rtl/>
        </w:rPr>
      </w:pPr>
    </w:p>
    <w:p w14:paraId="0842ABE8" w14:textId="77777777" w:rsidR="00000000" w:rsidRDefault="00E84F3B">
      <w:pPr>
        <w:pStyle w:val="ac"/>
        <w:rPr>
          <w:rtl/>
        </w:rPr>
      </w:pPr>
      <w:r>
        <w:rPr>
          <w:rFonts w:hint="eastAsia"/>
          <w:rtl/>
        </w:rPr>
        <w:t>אתי</w:t>
      </w:r>
      <w:r>
        <w:rPr>
          <w:rtl/>
        </w:rPr>
        <w:t xml:space="preserve"> לבני (שינוי):</w:t>
      </w:r>
    </w:p>
    <w:p w14:paraId="00C99FE7" w14:textId="77777777" w:rsidR="00000000" w:rsidRDefault="00E84F3B">
      <w:pPr>
        <w:pStyle w:val="a"/>
        <w:rPr>
          <w:rFonts w:hint="cs"/>
          <w:rtl/>
        </w:rPr>
      </w:pPr>
    </w:p>
    <w:p w14:paraId="5208125F" w14:textId="77777777" w:rsidR="00000000" w:rsidRDefault="00E84F3B">
      <w:pPr>
        <w:pStyle w:val="a"/>
        <w:rPr>
          <w:rFonts w:hint="cs"/>
          <w:rtl/>
        </w:rPr>
      </w:pPr>
      <w:r>
        <w:rPr>
          <w:rFonts w:hint="cs"/>
          <w:rtl/>
        </w:rPr>
        <w:t>היא עוד לא גמרה את - - -</w:t>
      </w:r>
    </w:p>
    <w:p w14:paraId="1AB59BDC" w14:textId="77777777" w:rsidR="00000000" w:rsidRDefault="00E84F3B">
      <w:pPr>
        <w:pStyle w:val="a"/>
        <w:rPr>
          <w:rFonts w:hint="cs"/>
          <w:rtl/>
        </w:rPr>
      </w:pPr>
    </w:p>
    <w:p w14:paraId="44290197" w14:textId="77777777" w:rsidR="00000000" w:rsidRDefault="00E84F3B">
      <w:pPr>
        <w:pStyle w:val="SpeakerCon"/>
        <w:rPr>
          <w:rtl/>
        </w:rPr>
      </w:pPr>
      <w:bookmarkStart w:id="662" w:name="FS000000563T16_07_2003_16_48_02C"/>
      <w:bookmarkEnd w:id="662"/>
      <w:r>
        <w:rPr>
          <w:rtl/>
        </w:rPr>
        <w:t>מאיר פרוש (יהדות התורה):</w:t>
      </w:r>
    </w:p>
    <w:p w14:paraId="742EE04F" w14:textId="77777777" w:rsidR="00000000" w:rsidRDefault="00E84F3B">
      <w:pPr>
        <w:pStyle w:val="a"/>
        <w:rPr>
          <w:rtl/>
        </w:rPr>
      </w:pPr>
    </w:p>
    <w:p w14:paraId="45602A77" w14:textId="77777777" w:rsidR="00000000" w:rsidRDefault="00E84F3B">
      <w:pPr>
        <w:pStyle w:val="a"/>
        <w:rPr>
          <w:rFonts w:hint="cs"/>
          <w:rtl/>
        </w:rPr>
      </w:pPr>
      <w:r>
        <w:rPr>
          <w:rFonts w:hint="cs"/>
          <w:rtl/>
        </w:rPr>
        <w:t>איפה שר האוצר שיסתכל באמהות, בילדים העניים הרעבים לילה-לילה, כאשר הוא הולך לישון, ולנגד עיניו - שייזכ</w:t>
      </w:r>
      <w:r>
        <w:rPr>
          <w:rFonts w:hint="cs"/>
          <w:rtl/>
        </w:rPr>
        <w:t>ר באותם ילדים רעבים.</w:t>
      </w:r>
    </w:p>
    <w:p w14:paraId="1549E323" w14:textId="77777777" w:rsidR="00000000" w:rsidRDefault="00E84F3B">
      <w:pPr>
        <w:pStyle w:val="a"/>
        <w:rPr>
          <w:rFonts w:hint="cs"/>
          <w:rtl/>
        </w:rPr>
      </w:pPr>
    </w:p>
    <w:p w14:paraId="4E9B6944" w14:textId="77777777" w:rsidR="00000000" w:rsidRDefault="00E84F3B">
      <w:pPr>
        <w:pStyle w:val="ac"/>
        <w:rPr>
          <w:rtl/>
        </w:rPr>
      </w:pPr>
      <w:r>
        <w:rPr>
          <w:rFonts w:hint="eastAsia"/>
          <w:rtl/>
        </w:rPr>
        <w:t>יצחק</w:t>
      </w:r>
      <w:r>
        <w:rPr>
          <w:rtl/>
        </w:rPr>
        <w:t xml:space="preserve"> הרצוג (העבודה-מימד):</w:t>
      </w:r>
    </w:p>
    <w:p w14:paraId="3B222E58" w14:textId="77777777" w:rsidR="00000000" w:rsidRDefault="00E84F3B">
      <w:pPr>
        <w:pStyle w:val="a"/>
        <w:rPr>
          <w:rFonts w:hint="cs"/>
          <w:rtl/>
        </w:rPr>
      </w:pPr>
    </w:p>
    <w:p w14:paraId="2958BB3D" w14:textId="77777777" w:rsidR="00000000" w:rsidRDefault="00E84F3B">
      <w:pPr>
        <w:pStyle w:val="a"/>
        <w:rPr>
          <w:rFonts w:hint="cs"/>
          <w:rtl/>
        </w:rPr>
      </w:pPr>
      <w:r>
        <w:rPr>
          <w:rFonts w:hint="cs"/>
          <w:rtl/>
        </w:rPr>
        <w:t>שר האוצר אמר אתמול - - -</w:t>
      </w:r>
    </w:p>
    <w:p w14:paraId="4C13E1C2" w14:textId="77777777" w:rsidR="00000000" w:rsidRDefault="00E84F3B">
      <w:pPr>
        <w:pStyle w:val="a"/>
        <w:rPr>
          <w:rFonts w:hint="cs"/>
          <w:rtl/>
        </w:rPr>
      </w:pPr>
    </w:p>
    <w:p w14:paraId="31C8BE12" w14:textId="77777777" w:rsidR="00000000" w:rsidRDefault="00E84F3B">
      <w:pPr>
        <w:pStyle w:val="SpeakerCon"/>
        <w:rPr>
          <w:rtl/>
        </w:rPr>
      </w:pPr>
      <w:bookmarkStart w:id="663" w:name="FS000000563T16_07_2003_16_48_56C"/>
      <w:bookmarkEnd w:id="663"/>
      <w:r>
        <w:rPr>
          <w:rtl/>
        </w:rPr>
        <w:t>מאיר פרוש (יהדות התורה):</w:t>
      </w:r>
    </w:p>
    <w:p w14:paraId="7D309645" w14:textId="77777777" w:rsidR="00000000" w:rsidRDefault="00E84F3B">
      <w:pPr>
        <w:pStyle w:val="a"/>
        <w:rPr>
          <w:rtl/>
        </w:rPr>
      </w:pPr>
    </w:p>
    <w:p w14:paraId="4C01DE2F" w14:textId="77777777" w:rsidR="00000000" w:rsidRDefault="00E84F3B">
      <w:pPr>
        <w:pStyle w:val="a"/>
        <w:rPr>
          <w:rFonts w:hint="cs"/>
          <w:rtl/>
        </w:rPr>
      </w:pPr>
      <w:r>
        <w:rPr>
          <w:rFonts w:hint="cs"/>
          <w:rtl/>
        </w:rPr>
        <w:t>הרי בכספים של שינוי, בכספים של הנהנתנים האלה שהתגייסו פה היום אחר-הצהריים, היו יכולים גם לממן את דמי הלידה שקיצצו לאחרונה. אנחנו כאן במדינה יודעים - - -</w:t>
      </w:r>
    </w:p>
    <w:p w14:paraId="7EB59A7F" w14:textId="77777777" w:rsidR="00000000" w:rsidRDefault="00E84F3B">
      <w:pPr>
        <w:pStyle w:val="a"/>
        <w:rPr>
          <w:rFonts w:hint="cs"/>
          <w:rtl/>
        </w:rPr>
      </w:pPr>
    </w:p>
    <w:p w14:paraId="17F4E9C8" w14:textId="77777777" w:rsidR="00000000" w:rsidRDefault="00E84F3B">
      <w:pPr>
        <w:pStyle w:val="ac"/>
        <w:rPr>
          <w:rtl/>
        </w:rPr>
      </w:pPr>
      <w:r>
        <w:rPr>
          <w:rFonts w:hint="eastAsia"/>
          <w:rtl/>
        </w:rPr>
        <w:t>ש</w:t>
      </w:r>
      <w:r>
        <w:rPr>
          <w:rFonts w:hint="eastAsia"/>
          <w:rtl/>
        </w:rPr>
        <w:t>ר</w:t>
      </w:r>
      <w:r>
        <w:rPr>
          <w:rtl/>
        </w:rPr>
        <w:t xml:space="preserve"> התשתיות הלאומיות יוסף פריצקי:</w:t>
      </w:r>
    </w:p>
    <w:p w14:paraId="29B96A03" w14:textId="77777777" w:rsidR="00000000" w:rsidRDefault="00E84F3B">
      <w:pPr>
        <w:pStyle w:val="a"/>
        <w:rPr>
          <w:rFonts w:hint="cs"/>
          <w:rtl/>
        </w:rPr>
      </w:pPr>
    </w:p>
    <w:p w14:paraId="4924AC16" w14:textId="77777777" w:rsidR="00000000" w:rsidRDefault="00E84F3B">
      <w:pPr>
        <w:pStyle w:val="a"/>
        <w:rPr>
          <w:rFonts w:hint="cs"/>
          <w:rtl/>
        </w:rPr>
      </w:pPr>
      <w:r>
        <w:rPr>
          <w:rFonts w:hint="cs"/>
          <w:rtl/>
        </w:rPr>
        <w:t>לזה הולך הכסף. לזה הולך הכסף.</w:t>
      </w:r>
    </w:p>
    <w:p w14:paraId="1EEAAE46" w14:textId="77777777" w:rsidR="00000000" w:rsidRDefault="00E84F3B">
      <w:pPr>
        <w:pStyle w:val="a"/>
        <w:rPr>
          <w:rFonts w:hint="cs"/>
          <w:rtl/>
        </w:rPr>
      </w:pPr>
    </w:p>
    <w:p w14:paraId="2C2C6496" w14:textId="77777777" w:rsidR="00000000" w:rsidRDefault="00E84F3B">
      <w:pPr>
        <w:pStyle w:val="SpeakerCon"/>
        <w:rPr>
          <w:rtl/>
        </w:rPr>
      </w:pPr>
      <w:bookmarkStart w:id="664" w:name="FS000000563T16_07_2003_16_49_32C"/>
      <w:bookmarkEnd w:id="664"/>
      <w:r>
        <w:rPr>
          <w:rtl/>
        </w:rPr>
        <w:t>מאיר פרוש (יהדות התורה):</w:t>
      </w:r>
    </w:p>
    <w:p w14:paraId="3E1B87F6" w14:textId="77777777" w:rsidR="00000000" w:rsidRDefault="00E84F3B">
      <w:pPr>
        <w:pStyle w:val="a"/>
        <w:rPr>
          <w:rtl/>
        </w:rPr>
      </w:pPr>
    </w:p>
    <w:p w14:paraId="413BCE6B" w14:textId="77777777" w:rsidR="00000000" w:rsidRDefault="00E84F3B">
      <w:pPr>
        <w:pStyle w:val="a"/>
        <w:rPr>
          <w:rFonts w:hint="cs"/>
          <w:rtl/>
        </w:rPr>
      </w:pPr>
      <w:r>
        <w:rPr>
          <w:rFonts w:hint="cs"/>
          <w:rtl/>
        </w:rPr>
        <w:t>אדוני שר התשתיות, גם אתה נמצא במפלגה הנהנתנית.</w:t>
      </w:r>
    </w:p>
    <w:p w14:paraId="2E6AC7D9" w14:textId="77777777" w:rsidR="00000000" w:rsidRDefault="00E84F3B">
      <w:pPr>
        <w:pStyle w:val="a"/>
        <w:rPr>
          <w:rFonts w:hint="cs"/>
          <w:rtl/>
        </w:rPr>
      </w:pPr>
    </w:p>
    <w:p w14:paraId="518195AA" w14:textId="77777777" w:rsidR="00000000" w:rsidRDefault="00E84F3B">
      <w:pPr>
        <w:pStyle w:val="ac"/>
        <w:rPr>
          <w:rtl/>
        </w:rPr>
      </w:pPr>
      <w:r>
        <w:rPr>
          <w:rFonts w:hint="eastAsia"/>
          <w:rtl/>
        </w:rPr>
        <w:t>שר</w:t>
      </w:r>
      <w:r>
        <w:rPr>
          <w:rtl/>
        </w:rPr>
        <w:t xml:space="preserve"> התשתיות הלאומיות יוסף פריצקי:</w:t>
      </w:r>
    </w:p>
    <w:p w14:paraId="73577FAF" w14:textId="77777777" w:rsidR="00000000" w:rsidRDefault="00E84F3B">
      <w:pPr>
        <w:pStyle w:val="a"/>
        <w:rPr>
          <w:rFonts w:hint="cs"/>
          <w:rtl/>
        </w:rPr>
      </w:pPr>
    </w:p>
    <w:p w14:paraId="7ECA501C" w14:textId="77777777" w:rsidR="00000000" w:rsidRDefault="00E84F3B">
      <w:pPr>
        <w:pStyle w:val="a"/>
        <w:rPr>
          <w:rFonts w:hint="cs"/>
          <w:rtl/>
        </w:rPr>
      </w:pPr>
      <w:r>
        <w:rPr>
          <w:rFonts w:hint="cs"/>
          <w:rtl/>
        </w:rPr>
        <w:t>אני - - -</w:t>
      </w:r>
    </w:p>
    <w:p w14:paraId="327045F9" w14:textId="77777777" w:rsidR="00000000" w:rsidRDefault="00E84F3B">
      <w:pPr>
        <w:pStyle w:val="a"/>
        <w:rPr>
          <w:rFonts w:hint="cs"/>
          <w:rtl/>
        </w:rPr>
      </w:pPr>
    </w:p>
    <w:p w14:paraId="1839286B" w14:textId="77777777" w:rsidR="00000000" w:rsidRDefault="00E84F3B">
      <w:pPr>
        <w:pStyle w:val="SpeakerCon"/>
        <w:rPr>
          <w:rtl/>
        </w:rPr>
      </w:pPr>
      <w:bookmarkStart w:id="665" w:name="FS000000563T16_07_2003_16_50_07C"/>
      <w:bookmarkEnd w:id="665"/>
      <w:r>
        <w:rPr>
          <w:rtl/>
        </w:rPr>
        <w:t>מאיר פרוש (יהדות התורה):</w:t>
      </w:r>
    </w:p>
    <w:p w14:paraId="63D044DF" w14:textId="77777777" w:rsidR="00000000" w:rsidRDefault="00E84F3B">
      <w:pPr>
        <w:pStyle w:val="a"/>
        <w:rPr>
          <w:rtl/>
        </w:rPr>
      </w:pPr>
    </w:p>
    <w:p w14:paraId="47EEFB19" w14:textId="77777777" w:rsidR="00000000" w:rsidRDefault="00E84F3B">
      <w:pPr>
        <w:pStyle w:val="a"/>
        <w:rPr>
          <w:rFonts w:hint="cs"/>
          <w:rtl/>
        </w:rPr>
      </w:pPr>
      <w:r>
        <w:rPr>
          <w:rFonts w:hint="cs"/>
          <w:rtl/>
        </w:rPr>
        <w:t xml:space="preserve">מקצצים בבשר החי, ובחדרי חדרים חותמים על הסכמים </w:t>
      </w:r>
      <w:r>
        <w:rPr>
          <w:rFonts w:hint="cs"/>
          <w:rtl/>
        </w:rPr>
        <w:t>קואליציוניים שמתאימים למדינות אפלות, מושחתות וגזעניות.</w:t>
      </w:r>
    </w:p>
    <w:p w14:paraId="3623D0FD" w14:textId="77777777" w:rsidR="00000000" w:rsidRDefault="00E84F3B">
      <w:pPr>
        <w:pStyle w:val="a"/>
        <w:rPr>
          <w:rFonts w:hint="cs"/>
          <w:rtl/>
        </w:rPr>
      </w:pPr>
    </w:p>
    <w:p w14:paraId="17154AC3" w14:textId="77777777" w:rsidR="00000000" w:rsidRDefault="00E84F3B">
      <w:pPr>
        <w:pStyle w:val="ac"/>
        <w:rPr>
          <w:rtl/>
        </w:rPr>
      </w:pPr>
      <w:r>
        <w:rPr>
          <w:rFonts w:hint="eastAsia"/>
          <w:rtl/>
        </w:rPr>
        <w:t>רוני</w:t>
      </w:r>
      <w:r>
        <w:rPr>
          <w:rtl/>
        </w:rPr>
        <w:t xml:space="preserve"> בריזון (שינוי):</w:t>
      </w:r>
    </w:p>
    <w:p w14:paraId="26E1CDF1" w14:textId="77777777" w:rsidR="00000000" w:rsidRDefault="00E84F3B">
      <w:pPr>
        <w:pStyle w:val="a"/>
        <w:rPr>
          <w:rFonts w:hint="cs"/>
          <w:rtl/>
        </w:rPr>
      </w:pPr>
    </w:p>
    <w:p w14:paraId="3FA66BBF" w14:textId="77777777" w:rsidR="00000000" w:rsidRDefault="00E84F3B">
      <w:pPr>
        <w:pStyle w:val="a"/>
        <w:rPr>
          <w:rFonts w:hint="cs"/>
          <w:rtl/>
        </w:rPr>
      </w:pPr>
      <w:r>
        <w:rPr>
          <w:rFonts w:hint="cs"/>
          <w:rtl/>
        </w:rPr>
        <w:t>כולנו נהנתנים? מה זה?</w:t>
      </w:r>
    </w:p>
    <w:p w14:paraId="6E804604" w14:textId="77777777" w:rsidR="00000000" w:rsidRDefault="00E84F3B">
      <w:pPr>
        <w:pStyle w:val="a"/>
        <w:rPr>
          <w:rFonts w:hint="cs"/>
          <w:rtl/>
        </w:rPr>
      </w:pPr>
    </w:p>
    <w:p w14:paraId="4A0AFA2B" w14:textId="77777777" w:rsidR="00000000" w:rsidRDefault="00E84F3B">
      <w:pPr>
        <w:pStyle w:val="SpeakerCon"/>
        <w:rPr>
          <w:rtl/>
        </w:rPr>
      </w:pPr>
      <w:bookmarkStart w:id="666" w:name="FS000000563T16_07_2003_16_50_51C"/>
      <w:bookmarkEnd w:id="666"/>
      <w:r>
        <w:rPr>
          <w:rtl/>
        </w:rPr>
        <w:t>מאיר פרוש (יהדות התורה):</w:t>
      </w:r>
    </w:p>
    <w:p w14:paraId="222C210F" w14:textId="77777777" w:rsidR="00000000" w:rsidRDefault="00E84F3B">
      <w:pPr>
        <w:pStyle w:val="a"/>
        <w:rPr>
          <w:rtl/>
        </w:rPr>
      </w:pPr>
    </w:p>
    <w:p w14:paraId="11FD0356" w14:textId="77777777" w:rsidR="00000000" w:rsidRDefault="00E84F3B">
      <w:pPr>
        <w:pStyle w:val="a"/>
        <w:rPr>
          <w:rFonts w:hint="cs"/>
          <w:rtl/>
        </w:rPr>
      </w:pPr>
      <w:r>
        <w:rPr>
          <w:rFonts w:hint="cs"/>
          <w:rtl/>
        </w:rPr>
        <w:t>רק לשינוי מתאים שהיא תעשה דברים כאלה. רק שינוי מסוגלת היום לקחת כסף של קופת המדינה ולחלק למקורבים.</w:t>
      </w:r>
    </w:p>
    <w:p w14:paraId="3275A746" w14:textId="77777777" w:rsidR="00000000" w:rsidRDefault="00E84F3B">
      <w:pPr>
        <w:pStyle w:val="a"/>
        <w:rPr>
          <w:rFonts w:hint="cs"/>
          <w:rtl/>
        </w:rPr>
      </w:pPr>
    </w:p>
    <w:p w14:paraId="669F08A3" w14:textId="77777777" w:rsidR="00000000" w:rsidRDefault="00E84F3B">
      <w:pPr>
        <w:pStyle w:val="ac"/>
        <w:rPr>
          <w:rtl/>
        </w:rPr>
      </w:pPr>
      <w:r>
        <w:rPr>
          <w:rFonts w:hint="eastAsia"/>
          <w:rtl/>
        </w:rPr>
        <w:t>אילן</w:t>
      </w:r>
      <w:r>
        <w:rPr>
          <w:rtl/>
        </w:rPr>
        <w:t xml:space="preserve"> ליבוביץ (שינוי):</w:t>
      </w:r>
    </w:p>
    <w:p w14:paraId="7E1B37BE" w14:textId="77777777" w:rsidR="00000000" w:rsidRDefault="00E84F3B">
      <w:pPr>
        <w:pStyle w:val="a"/>
        <w:rPr>
          <w:rFonts w:hint="cs"/>
          <w:rtl/>
        </w:rPr>
      </w:pPr>
    </w:p>
    <w:p w14:paraId="75366EC1" w14:textId="77777777" w:rsidR="00000000" w:rsidRDefault="00E84F3B">
      <w:pPr>
        <w:pStyle w:val="a"/>
        <w:rPr>
          <w:rFonts w:hint="cs"/>
          <w:rtl/>
        </w:rPr>
      </w:pPr>
      <w:r>
        <w:rPr>
          <w:rFonts w:hint="cs"/>
          <w:rtl/>
        </w:rPr>
        <w:t>אתם המ</w:t>
      </w:r>
      <w:r>
        <w:rPr>
          <w:rFonts w:hint="cs"/>
          <w:rtl/>
        </w:rPr>
        <w:t>צאתם את השיטה - - -</w:t>
      </w:r>
    </w:p>
    <w:p w14:paraId="4443D055" w14:textId="77777777" w:rsidR="00000000" w:rsidRDefault="00E84F3B">
      <w:pPr>
        <w:pStyle w:val="a"/>
        <w:rPr>
          <w:rFonts w:hint="cs"/>
          <w:rtl/>
        </w:rPr>
      </w:pPr>
    </w:p>
    <w:p w14:paraId="789C2E35" w14:textId="77777777" w:rsidR="00000000" w:rsidRDefault="00E84F3B">
      <w:pPr>
        <w:pStyle w:val="ac"/>
        <w:rPr>
          <w:rtl/>
        </w:rPr>
      </w:pPr>
      <w:r>
        <w:rPr>
          <w:rFonts w:hint="eastAsia"/>
          <w:rtl/>
        </w:rPr>
        <w:t>חמי</w:t>
      </w:r>
      <w:r>
        <w:rPr>
          <w:rtl/>
        </w:rPr>
        <w:t xml:space="preserve"> דורון (שינוי):</w:t>
      </w:r>
    </w:p>
    <w:p w14:paraId="1AA5A596" w14:textId="77777777" w:rsidR="00000000" w:rsidRDefault="00E84F3B">
      <w:pPr>
        <w:pStyle w:val="a"/>
        <w:rPr>
          <w:rFonts w:hint="cs"/>
          <w:rtl/>
        </w:rPr>
      </w:pPr>
    </w:p>
    <w:p w14:paraId="5FCE288F" w14:textId="77777777" w:rsidR="00000000" w:rsidRDefault="00E84F3B">
      <w:pPr>
        <w:pStyle w:val="a"/>
        <w:rPr>
          <w:rFonts w:hint="cs"/>
          <w:rtl/>
        </w:rPr>
      </w:pPr>
      <w:r>
        <w:rPr>
          <w:rFonts w:hint="cs"/>
          <w:rtl/>
        </w:rPr>
        <w:t>- - -</w:t>
      </w:r>
    </w:p>
    <w:p w14:paraId="02F6D137" w14:textId="77777777" w:rsidR="00000000" w:rsidRDefault="00E84F3B">
      <w:pPr>
        <w:pStyle w:val="a"/>
        <w:rPr>
          <w:rFonts w:hint="cs"/>
          <w:rtl/>
        </w:rPr>
      </w:pPr>
    </w:p>
    <w:p w14:paraId="51C4E799" w14:textId="77777777" w:rsidR="00000000" w:rsidRDefault="00E84F3B">
      <w:pPr>
        <w:pStyle w:val="SpeakerCon"/>
        <w:rPr>
          <w:rtl/>
        </w:rPr>
      </w:pPr>
      <w:bookmarkStart w:id="667" w:name="FS000000563T16_07_2003_16_51_52C"/>
      <w:bookmarkEnd w:id="667"/>
      <w:r>
        <w:rPr>
          <w:rtl/>
        </w:rPr>
        <w:t>מאיר פרוש (יהדות התורה):</w:t>
      </w:r>
    </w:p>
    <w:p w14:paraId="09F5B067" w14:textId="77777777" w:rsidR="00000000" w:rsidRDefault="00E84F3B">
      <w:pPr>
        <w:pStyle w:val="a"/>
        <w:rPr>
          <w:rFonts w:hint="cs"/>
          <w:rtl/>
        </w:rPr>
      </w:pPr>
    </w:p>
    <w:p w14:paraId="317D2567" w14:textId="77777777" w:rsidR="00000000" w:rsidRDefault="00E84F3B">
      <w:pPr>
        <w:pStyle w:val="a"/>
        <w:rPr>
          <w:rFonts w:hint="cs"/>
          <w:rtl/>
        </w:rPr>
      </w:pPr>
      <w:r>
        <w:rPr>
          <w:rFonts w:hint="cs"/>
          <w:rtl/>
        </w:rPr>
        <w:t>עד כמה שאני מגחך, רק בשינוי אין נהנתנים.</w:t>
      </w:r>
    </w:p>
    <w:p w14:paraId="2910ACEC" w14:textId="77777777" w:rsidR="00000000" w:rsidRDefault="00E84F3B">
      <w:pPr>
        <w:pStyle w:val="a"/>
        <w:rPr>
          <w:rFonts w:hint="cs"/>
          <w:rtl/>
        </w:rPr>
      </w:pPr>
    </w:p>
    <w:p w14:paraId="7FC69EAA" w14:textId="77777777" w:rsidR="00000000" w:rsidRDefault="00E84F3B">
      <w:pPr>
        <w:pStyle w:val="ad"/>
        <w:rPr>
          <w:rFonts w:hint="cs"/>
          <w:rtl/>
        </w:rPr>
      </w:pPr>
      <w:r>
        <w:rPr>
          <w:rFonts w:hint="cs"/>
          <w:rtl/>
        </w:rPr>
        <w:t>היו"ר נסים דהן:</w:t>
      </w:r>
    </w:p>
    <w:p w14:paraId="01C1E429" w14:textId="77777777" w:rsidR="00000000" w:rsidRDefault="00E84F3B">
      <w:pPr>
        <w:pStyle w:val="a"/>
        <w:rPr>
          <w:rFonts w:hint="cs"/>
          <w:rtl/>
        </w:rPr>
      </w:pPr>
    </w:p>
    <w:p w14:paraId="065AAAE0" w14:textId="77777777" w:rsidR="00000000" w:rsidRDefault="00E84F3B">
      <w:pPr>
        <w:pStyle w:val="a"/>
        <w:rPr>
          <w:rFonts w:hint="cs"/>
          <w:rtl/>
        </w:rPr>
      </w:pPr>
      <w:r>
        <w:rPr>
          <w:rFonts w:hint="cs"/>
          <w:rtl/>
        </w:rPr>
        <w:t>חבר הכנסת חמי דורון, לא להפריע. חבר הכנסת חמי דורון וחבר הכנסת יאסינוב, אני קורא אתכם לסדר פעם ראשונה.</w:t>
      </w:r>
    </w:p>
    <w:p w14:paraId="5F5A0CC5" w14:textId="77777777" w:rsidR="00000000" w:rsidRDefault="00E84F3B">
      <w:pPr>
        <w:pStyle w:val="a"/>
        <w:rPr>
          <w:rFonts w:hint="cs"/>
          <w:rtl/>
        </w:rPr>
      </w:pPr>
    </w:p>
    <w:p w14:paraId="1CA8D7A6" w14:textId="77777777" w:rsidR="00000000" w:rsidRDefault="00E84F3B">
      <w:pPr>
        <w:pStyle w:val="ac"/>
        <w:rPr>
          <w:rtl/>
        </w:rPr>
      </w:pPr>
      <w:r>
        <w:rPr>
          <w:rFonts w:hint="eastAsia"/>
          <w:rtl/>
        </w:rPr>
        <w:t>שלמה</w:t>
      </w:r>
      <w:r>
        <w:rPr>
          <w:rtl/>
        </w:rPr>
        <w:t xml:space="preserve"> בניזרי (ש"ס):</w:t>
      </w:r>
    </w:p>
    <w:p w14:paraId="1465A9B0" w14:textId="77777777" w:rsidR="00000000" w:rsidRDefault="00E84F3B">
      <w:pPr>
        <w:pStyle w:val="a"/>
        <w:rPr>
          <w:rFonts w:hint="cs"/>
          <w:rtl/>
        </w:rPr>
      </w:pPr>
    </w:p>
    <w:p w14:paraId="1B2B8920" w14:textId="77777777" w:rsidR="00000000" w:rsidRDefault="00E84F3B">
      <w:pPr>
        <w:pStyle w:val="a"/>
        <w:rPr>
          <w:rFonts w:hint="cs"/>
          <w:rtl/>
        </w:rPr>
      </w:pPr>
      <w:r>
        <w:rPr>
          <w:rFonts w:hint="cs"/>
          <w:rtl/>
        </w:rPr>
        <w:t>- - -</w:t>
      </w:r>
    </w:p>
    <w:p w14:paraId="70384F56" w14:textId="77777777" w:rsidR="00000000" w:rsidRDefault="00E84F3B">
      <w:pPr>
        <w:pStyle w:val="a"/>
        <w:rPr>
          <w:rFonts w:hint="cs"/>
          <w:rtl/>
        </w:rPr>
      </w:pPr>
    </w:p>
    <w:p w14:paraId="3B4897B8" w14:textId="77777777" w:rsidR="00000000" w:rsidRDefault="00E84F3B">
      <w:pPr>
        <w:pStyle w:val="ac"/>
        <w:rPr>
          <w:rtl/>
        </w:rPr>
      </w:pPr>
      <w:r>
        <w:rPr>
          <w:rFonts w:hint="eastAsia"/>
          <w:rtl/>
        </w:rPr>
        <w:t>יגאל</w:t>
      </w:r>
      <w:r>
        <w:rPr>
          <w:rtl/>
        </w:rPr>
        <w:t xml:space="preserve"> יאסינוב (שינוי):</w:t>
      </w:r>
    </w:p>
    <w:p w14:paraId="6AF142E3" w14:textId="77777777" w:rsidR="00000000" w:rsidRDefault="00E84F3B">
      <w:pPr>
        <w:pStyle w:val="a"/>
        <w:rPr>
          <w:rFonts w:hint="cs"/>
          <w:rtl/>
        </w:rPr>
      </w:pPr>
    </w:p>
    <w:p w14:paraId="449FDE86" w14:textId="77777777" w:rsidR="00000000" w:rsidRDefault="00E84F3B">
      <w:pPr>
        <w:pStyle w:val="a"/>
        <w:rPr>
          <w:rFonts w:hint="cs"/>
          <w:rtl/>
        </w:rPr>
      </w:pPr>
      <w:r>
        <w:rPr>
          <w:rFonts w:hint="cs"/>
          <w:rtl/>
        </w:rPr>
        <w:t>בוז.</w:t>
      </w:r>
    </w:p>
    <w:p w14:paraId="44288F6C" w14:textId="77777777" w:rsidR="00000000" w:rsidRDefault="00E84F3B">
      <w:pPr>
        <w:pStyle w:val="a"/>
        <w:rPr>
          <w:rFonts w:hint="cs"/>
          <w:rtl/>
        </w:rPr>
      </w:pPr>
    </w:p>
    <w:p w14:paraId="63130CC8" w14:textId="77777777" w:rsidR="00000000" w:rsidRDefault="00E84F3B">
      <w:pPr>
        <w:pStyle w:val="ad"/>
        <w:rPr>
          <w:rFonts w:hint="cs"/>
          <w:rtl/>
        </w:rPr>
      </w:pPr>
      <w:r>
        <w:rPr>
          <w:rFonts w:hint="cs"/>
          <w:rtl/>
        </w:rPr>
        <w:t>היו"ר נסים דהן:</w:t>
      </w:r>
    </w:p>
    <w:p w14:paraId="6CDE39BB" w14:textId="77777777" w:rsidR="00000000" w:rsidRDefault="00E84F3B">
      <w:pPr>
        <w:pStyle w:val="a"/>
        <w:rPr>
          <w:rFonts w:hint="cs"/>
          <w:rtl/>
        </w:rPr>
      </w:pPr>
    </w:p>
    <w:p w14:paraId="2459BC69" w14:textId="77777777" w:rsidR="00000000" w:rsidRDefault="00E84F3B">
      <w:pPr>
        <w:pStyle w:val="a"/>
        <w:rPr>
          <w:rFonts w:hint="cs"/>
          <w:rtl/>
        </w:rPr>
      </w:pPr>
      <w:r>
        <w:rPr>
          <w:rFonts w:hint="cs"/>
          <w:rtl/>
        </w:rPr>
        <w:t>חבר הכנסת יאסינוב, אני קורא אותך פעם שנייה.</w:t>
      </w:r>
    </w:p>
    <w:p w14:paraId="219DDD31" w14:textId="77777777" w:rsidR="00000000" w:rsidRDefault="00E84F3B">
      <w:pPr>
        <w:pStyle w:val="a"/>
        <w:rPr>
          <w:rFonts w:hint="cs"/>
          <w:rtl/>
        </w:rPr>
      </w:pPr>
    </w:p>
    <w:p w14:paraId="403B5A7F" w14:textId="77777777" w:rsidR="00000000" w:rsidRDefault="00E84F3B">
      <w:pPr>
        <w:pStyle w:val="SpeakerCon"/>
        <w:rPr>
          <w:rtl/>
        </w:rPr>
      </w:pPr>
      <w:bookmarkStart w:id="668" w:name="FS000000563T16_07_2003_16_53_18C"/>
      <w:bookmarkEnd w:id="668"/>
      <w:r>
        <w:rPr>
          <w:rtl/>
        </w:rPr>
        <w:t>מאיר פרוש (יהדות התורה):</w:t>
      </w:r>
    </w:p>
    <w:p w14:paraId="400B8EBB" w14:textId="77777777" w:rsidR="00000000" w:rsidRDefault="00E84F3B">
      <w:pPr>
        <w:pStyle w:val="a"/>
        <w:rPr>
          <w:rtl/>
        </w:rPr>
      </w:pPr>
    </w:p>
    <w:p w14:paraId="166F788C" w14:textId="77777777" w:rsidR="00000000" w:rsidRDefault="00E84F3B">
      <w:pPr>
        <w:pStyle w:val="a"/>
        <w:rPr>
          <w:rFonts w:hint="cs"/>
          <w:rtl/>
        </w:rPr>
      </w:pPr>
      <w:r>
        <w:rPr>
          <w:rFonts w:hint="cs"/>
          <w:rtl/>
        </w:rPr>
        <w:t>רק בשינוי הנהנתנית - - -</w:t>
      </w:r>
    </w:p>
    <w:p w14:paraId="4D7059D1" w14:textId="77777777" w:rsidR="00000000" w:rsidRDefault="00E84F3B">
      <w:pPr>
        <w:pStyle w:val="a"/>
        <w:rPr>
          <w:rFonts w:hint="cs"/>
          <w:rtl/>
        </w:rPr>
      </w:pPr>
    </w:p>
    <w:p w14:paraId="6A328149" w14:textId="77777777" w:rsidR="00000000" w:rsidRDefault="00E84F3B">
      <w:pPr>
        <w:pStyle w:val="ac"/>
        <w:rPr>
          <w:rtl/>
        </w:rPr>
      </w:pPr>
      <w:r>
        <w:rPr>
          <w:rFonts w:hint="eastAsia"/>
          <w:rtl/>
        </w:rPr>
        <w:t>משה</w:t>
      </w:r>
      <w:r>
        <w:rPr>
          <w:rtl/>
        </w:rPr>
        <w:t xml:space="preserve"> גפני (יהדות התורה):</w:t>
      </w:r>
    </w:p>
    <w:p w14:paraId="2E96CFF9" w14:textId="77777777" w:rsidR="00000000" w:rsidRDefault="00E84F3B">
      <w:pPr>
        <w:pStyle w:val="a"/>
        <w:rPr>
          <w:rFonts w:hint="cs"/>
          <w:rtl/>
        </w:rPr>
      </w:pPr>
    </w:p>
    <w:p w14:paraId="6AB53FFF" w14:textId="77777777" w:rsidR="00000000" w:rsidRDefault="00E84F3B">
      <w:pPr>
        <w:pStyle w:val="a"/>
        <w:rPr>
          <w:rFonts w:hint="cs"/>
          <w:rtl/>
        </w:rPr>
      </w:pPr>
      <w:r>
        <w:rPr>
          <w:rFonts w:hint="cs"/>
          <w:rtl/>
        </w:rPr>
        <w:t>אתם לקחתם כסף של העניים.</w:t>
      </w:r>
    </w:p>
    <w:p w14:paraId="466510D9" w14:textId="77777777" w:rsidR="00000000" w:rsidRDefault="00E84F3B">
      <w:pPr>
        <w:pStyle w:val="a"/>
        <w:rPr>
          <w:rFonts w:hint="cs"/>
          <w:rtl/>
        </w:rPr>
      </w:pPr>
    </w:p>
    <w:p w14:paraId="2E442E4C" w14:textId="77777777" w:rsidR="00000000" w:rsidRDefault="00E84F3B">
      <w:pPr>
        <w:pStyle w:val="ad"/>
        <w:rPr>
          <w:rFonts w:hint="cs"/>
          <w:rtl/>
        </w:rPr>
      </w:pPr>
      <w:r>
        <w:rPr>
          <w:rFonts w:hint="cs"/>
          <w:rtl/>
        </w:rPr>
        <w:t>היו"ר נסים דהן:</w:t>
      </w:r>
    </w:p>
    <w:p w14:paraId="08B0EECE" w14:textId="77777777" w:rsidR="00000000" w:rsidRDefault="00E84F3B">
      <w:pPr>
        <w:pStyle w:val="a"/>
        <w:rPr>
          <w:rFonts w:hint="cs"/>
          <w:rtl/>
        </w:rPr>
      </w:pPr>
    </w:p>
    <w:p w14:paraId="06C61C79" w14:textId="77777777" w:rsidR="00000000" w:rsidRDefault="00E84F3B">
      <w:pPr>
        <w:pStyle w:val="a"/>
        <w:rPr>
          <w:rFonts w:hint="cs"/>
          <w:rtl/>
        </w:rPr>
      </w:pPr>
      <w:r>
        <w:rPr>
          <w:rFonts w:hint="cs"/>
          <w:rtl/>
        </w:rPr>
        <w:t>חבר הכנסת גפני. חבר הכנסת גפני.</w:t>
      </w:r>
    </w:p>
    <w:p w14:paraId="793EF3F1" w14:textId="77777777" w:rsidR="00000000" w:rsidRDefault="00E84F3B">
      <w:pPr>
        <w:pStyle w:val="a"/>
        <w:rPr>
          <w:rFonts w:hint="cs"/>
          <w:rtl/>
        </w:rPr>
      </w:pPr>
    </w:p>
    <w:p w14:paraId="7F216845" w14:textId="77777777" w:rsidR="00000000" w:rsidRDefault="00E84F3B">
      <w:pPr>
        <w:pStyle w:val="ac"/>
        <w:rPr>
          <w:rtl/>
        </w:rPr>
      </w:pPr>
      <w:r>
        <w:rPr>
          <w:rFonts w:hint="eastAsia"/>
          <w:rtl/>
        </w:rPr>
        <w:t>רוני</w:t>
      </w:r>
      <w:r>
        <w:rPr>
          <w:rtl/>
        </w:rPr>
        <w:t xml:space="preserve"> בריזון (שינוי):</w:t>
      </w:r>
    </w:p>
    <w:p w14:paraId="3FAA2BDB" w14:textId="77777777" w:rsidR="00000000" w:rsidRDefault="00E84F3B">
      <w:pPr>
        <w:pStyle w:val="a"/>
        <w:rPr>
          <w:rFonts w:hint="cs"/>
          <w:rtl/>
        </w:rPr>
      </w:pPr>
    </w:p>
    <w:p w14:paraId="7E615615" w14:textId="77777777" w:rsidR="00000000" w:rsidRDefault="00E84F3B">
      <w:pPr>
        <w:pStyle w:val="a"/>
        <w:rPr>
          <w:rFonts w:hint="cs"/>
          <w:rtl/>
        </w:rPr>
      </w:pPr>
      <w:r>
        <w:rPr>
          <w:rFonts w:hint="cs"/>
          <w:rtl/>
        </w:rPr>
        <w:t>- - -</w:t>
      </w:r>
    </w:p>
    <w:p w14:paraId="7730688C" w14:textId="77777777" w:rsidR="00000000" w:rsidRDefault="00E84F3B">
      <w:pPr>
        <w:pStyle w:val="a"/>
        <w:rPr>
          <w:rFonts w:hint="cs"/>
          <w:rtl/>
        </w:rPr>
      </w:pPr>
    </w:p>
    <w:p w14:paraId="1727CC0E" w14:textId="77777777" w:rsidR="00000000" w:rsidRDefault="00E84F3B">
      <w:pPr>
        <w:pStyle w:val="ac"/>
        <w:rPr>
          <w:rtl/>
        </w:rPr>
      </w:pPr>
      <w:r>
        <w:rPr>
          <w:rFonts w:hint="eastAsia"/>
          <w:rtl/>
        </w:rPr>
        <w:t>אתי</w:t>
      </w:r>
      <w:r>
        <w:rPr>
          <w:rtl/>
        </w:rPr>
        <w:t xml:space="preserve"> לבני (שינוי):</w:t>
      </w:r>
    </w:p>
    <w:p w14:paraId="6CCBFF0A" w14:textId="77777777" w:rsidR="00000000" w:rsidRDefault="00E84F3B">
      <w:pPr>
        <w:pStyle w:val="a"/>
        <w:rPr>
          <w:rFonts w:hint="cs"/>
          <w:rtl/>
        </w:rPr>
      </w:pPr>
    </w:p>
    <w:p w14:paraId="6904072F" w14:textId="77777777" w:rsidR="00000000" w:rsidRDefault="00E84F3B">
      <w:pPr>
        <w:pStyle w:val="a"/>
        <w:rPr>
          <w:rFonts w:hint="cs"/>
          <w:rtl/>
        </w:rPr>
      </w:pPr>
      <w:r>
        <w:rPr>
          <w:rFonts w:hint="cs"/>
          <w:rtl/>
        </w:rPr>
        <w:t>- - -</w:t>
      </w:r>
    </w:p>
    <w:p w14:paraId="5A948D49" w14:textId="77777777" w:rsidR="00000000" w:rsidRDefault="00E84F3B">
      <w:pPr>
        <w:pStyle w:val="a"/>
        <w:rPr>
          <w:rFonts w:hint="cs"/>
          <w:rtl/>
        </w:rPr>
      </w:pPr>
    </w:p>
    <w:p w14:paraId="0FFD02FD" w14:textId="77777777" w:rsidR="00000000" w:rsidRDefault="00E84F3B">
      <w:pPr>
        <w:pStyle w:val="SpeakerCon"/>
        <w:rPr>
          <w:rtl/>
        </w:rPr>
      </w:pPr>
      <w:bookmarkStart w:id="669" w:name="FS000000563T16_07_2003_16_54_26C"/>
      <w:bookmarkEnd w:id="669"/>
      <w:r>
        <w:rPr>
          <w:rtl/>
        </w:rPr>
        <w:t>מאיר פרוש (יהדות התורה):</w:t>
      </w:r>
    </w:p>
    <w:p w14:paraId="786852BD" w14:textId="77777777" w:rsidR="00000000" w:rsidRDefault="00E84F3B">
      <w:pPr>
        <w:pStyle w:val="a"/>
        <w:rPr>
          <w:rtl/>
        </w:rPr>
      </w:pPr>
    </w:p>
    <w:p w14:paraId="553B0AA7" w14:textId="77777777" w:rsidR="00000000" w:rsidRDefault="00E84F3B">
      <w:pPr>
        <w:pStyle w:val="a"/>
        <w:rPr>
          <w:rFonts w:hint="cs"/>
          <w:rtl/>
        </w:rPr>
      </w:pPr>
      <w:r>
        <w:rPr>
          <w:rFonts w:hint="cs"/>
          <w:rtl/>
        </w:rPr>
        <w:t>רק בשינוי הנהנתנית - - -</w:t>
      </w:r>
    </w:p>
    <w:p w14:paraId="55149B62" w14:textId="77777777" w:rsidR="00000000" w:rsidRDefault="00E84F3B">
      <w:pPr>
        <w:pStyle w:val="a"/>
        <w:rPr>
          <w:rFonts w:hint="cs"/>
          <w:rtl/>
        </w:rPr>
      </w:pPr>
    </w:p>
    <w:p w14:paraId="1299DBF7" w14:textId="77777777" w:rsidR="00000000" w:rsidRDefault="00E84F3B">
      <w:pPr>
        <w:pStyle w:val="ac"/>
        <w:rPr>
          <w:rtl/>
        </w:rPr>
      </w:pPr>
      <w:r>
        <w:rPr>
          <w:rFonts w:hint="eastAsia"/>
          <w:rtl/>
        </w:rPr>
        <w:t>משה</w:t>
      </w:r>
      <w:r>
        <w:rPr>
          <w:rtl/>
        </w:rPr>
        <w:t xml:space="preserve"> גפני (יהדות התורה):</w:t>
      </w:r>
    </w:p>
    <w:p w14:paraId="339852A5" w14:textId="77777777" w:rsidR="00000000" w:rsidRDefault="00E84F3B">
      <w:pPr>
        <w:pStyle w:val="a"/>
        <w:rPr>
          <w:rFonts w:hint="cs"/>
          <w:rtl/>
        </w:rPr>
      </w:pPr>
    </w:p>
    <w:p w14:paraId="75A75B74" w14:textId="77777777" w:rsidR="00000000" w:rsidRDefault="00E84F3B">
      <w:pPr>
        <w:pStyle w:val="a"/>
        <w:rPr>
          <w:rFonts w:hint="cs"/>
          <w:rtl/>
        </w:rPr>
      </w:pPr>
      <w:r>
        <w:rPr>
          <w:rFonts w:hint="cs"/>
          <w:rtl/>
        </w:rPr>
        <w:t>- - -</w:t>
      </w:r>
    </w:p>
    <w:p w14:paraId="306C7757" w14:textId="77777777" w:rsidR="00000000" w:rsidRDefault="00E84F3B">
      <w:pPr>
        <w:pStyle w:val="a"/>
        <w:rPr>
          <w:rFonts w:hint="cs"/>
          <w:rtl/>
        </w:rPr>
      </w:pPr>
    </w:p>
    <w:p w14:paraId="4C2B045E" w14:textId="77777777" w:rsidR="00000000" w:rsidRDefault="00E84F3B">
      <w:pPr>
        <w:pStyle w:val="ac"/>
        <w:rPr>
          <w:rtl/>
        </w:rPr>
      </w:pPr>
      <w:r>
        <w:rPr>
          <w:rFonts w:hint="eastAsia"/>
          <w:rtl/>
        </w:rPr>
        <w:t>רוני</w:t>
      </w:r>
      <w:r>
        <w:rPr>
          <w:rtl/>
        </w:rPr>
        <w:t xml:space="preserve"> בריזון (שינוי):</w:t>
      </w:r>
    </w:p>
    <w:p w14:paraId="29537A18" w14:textId="77777777" w:rsidR="00000000" w:rsidRDefault="00E84F3B">
      <w:pPr>
        <w:pStyle w:val="a"/>
        <w:rPr>
          <w:rFonts w:hint="cs"/>
          <w:rtl/>
        </w:rPr>
      </w:pPr>
    </w:p>
    <w:p w14:paraId="027FAC6F" w14:textId="77777777" w:rsidR="00000000" w:rsidRDefault="00E84F3B">
      <w:pPr>
        <w:pStyle w:val="a"/>
        <w:rPr>
          <w:rFonts w:hint="cs"/>
          <w:rtl/>
        </w:rPr>
      </w:pPr>
      <w:r>
        <w:rPr>
          <w:rFonts w:hint="cs"/>
          <w:rtl/>
        </w:rPr>
        <w:t>- - -</w:t>
      </w:r>
    </w:p>
    <w:p w14:paraId="7706DD43" w14:textId="77777777" w:rsidR="00000000" w:rsidRDefault="00E84F3B">
      <w:pPr>
        <w:pStyle w:val="a"/>
        <w:rPr>
          <w:rFonts w:hint="cs"/>
          <w:rtl/>
        </w:rPr>
      </w:pPr>
    </w:p>
    <w:p w14:paraId="5D63435C" w14:textId="77777777" w:rsidR="00000000" w:rsidRDefault="00E84F3B">
      <w:pPr>
        <w:pStyle w:val="ad"/>
        <w:rPr>
          <w:rFonts w:hint="cs"/>
          <w:rtl/>
        </w:rPr>
      </w:pPr>
      <w:r>
        <w:rPr>
          <w:rFonts w:hint="cs"/>
          <w:rtl/>
        </w:rPr>
        <w:t>היו"ר נסים דהן:</w:t>
      </w:r>
    </w:p>
    <w:p w14:paraId="441C001B" w14:textId="77777777" w:rsidR="00000000" w:rsidRDefault="00E84F3B">
      <w:pPr>
        <w:pStyle w:val="a"/>
        <w:rPr>
          <w:rFonts w:hint="cs"/>
          <w:rtl/>
        </w:rPr>
      </w:pPr>
    </w:p>
    <w:p w14:paraId="013CE3EE" w14:textId="77777777" w:rsidR="00000000" w:rsidRDefault="00E84F3B">
      <w:pPr>
        <w:pStyle w:val="a"/>
        <w:rPr>
          <w:rFonts w:hint="cs"/>
          <w:rtl/>
        </w:rPr>
      </w:pPr>
      <w:r>
        <w:rPr>
          <w:rFonts w:hint="cs"/>
          <w:rtl/>
        </w:rPr>
        <w:t>חבר הכנסת גפני. חבר הכנסת בריזון. אני אכריז על הפסקה.</w:t>
      </w:r>
    </w:p>
    <w:p w14:paraId="1800C5F4" w14:textId="77777777" w:rsidR="00000000" w:rsidRDefault="00E84F3B">
      <w:pPr>
        <w:pStyle w:val="a"/>
        <w:rPr>
          <w:rFonts w:hint="cs"/>
          <w:rtl/>
        </w:rPr>
      </w:pPr>
    </w:p>
    <w:p w14:paraId="70B6E6B9" w14:textId="77777777" w:rsidR="00000000" w:rsidRDefault="00E84F3B">
      <w:pPr>
        <w:pStyle w:val="SpeakerCon"/>
        <w:rPr>
          <w:rtl/>
        </w:rPr>
      </w:pPr>
      <w:bookmarkStart w:id="670" w:name="FS000000563T16_07_2003_16_34_44C"/>
      <w:bookmarkEnd w:id="670"/>
      <w:r>
        <w:rPr>
          <w:rtl/>
        </w:rPr>
        <w:t>מאיר פרוש (יהדות התו</w:t>
      </w:r>
      <w:r>
        <w:rPr>
          <w:rtl/>
        </w:rPr>
        <w:t>רה):</w:t>
      </w:r>
    </w:p>
    <w:p w14:paraId="33BE3EAE" w14:textId="77777777" w:rsidR="00000000" w:rsidRDefault="00E84F3B">
      <w:pPr>
        <w:pStyle w:val="a"/>
        <w:rPr>
          <w:rtl/>
        </w:rPr>
      </w:pPr>
    </w:p>
    <w:p w14:paraId="247777FF" w14:textId="77777777" w:rsidR="00000000" w:rsidRDefault="00E84F3B">
      <w:pPr>
        <w:pStyle w:val="a"/>
        <w:rPr>
          <w:rFonts w:hint="cs"/>
          <w:rtl/>
        </w:rPr>
      </w:pPr>
      <w:r>
        <w:rPr>
          <w:rFonts w:hint="cs"/>
          <w:rtl/>
        </w:rPr>
        <w:t xml:space="preserve">רק שינוי הנהנתנית - - - </w:t>
      </w:r>
    </w:p>
    <w:p w14:paraId="164342DD" w14:textId="77777777" w:rsidR="00000000" w:rsidRDefault="00E84F3B">
      <w:pPr>
        <w:pStyle w:val="a"/>
        <w:rPr>
          <w:rFonts w:hint="cs"/>
          <w:rtl/>
        </w:rPr>
      </w:pPr>
    </w:p>
    <w:p w14:paraId="2D68C7DE" w14:textId="77777777" w:rsidR="00000000" w:rsidRDefault="00E84F3B">
      <w:pPr>
        <w:pStyle w:val="ac"/>
        <w:rPr>
          <w:rtl/>
        </w:rPr>
      </w:pPr>
      <w:r>
        <w:rPr>
          <w:rFonts w:hint="eastAsia"/>
          <w:rtl/>
        </w:rPr>
        <w:t>אתי</w:t>
      </w:r>
      <w:r>
        <w:rPr>
          <w:rtl/>
        </w:rPr>
        <w:t xml:space="preserve"> לבני (שינוי):</w:t>
      </w:r>
    </w:p>
    <w:p w14:paraId="27C8503D" w14:textId="77777777" w:rsidR="00000000" w:rsidRDefault="00E84F3B">
      <w:pPr>
        <w:pStyle w:val="a"/>
        <w:rPr>
          <w:rFonts w:hint="cs"/>
          <w:rtl/>
        </w:rPr>
      </w:pPr>
    </w:p>
    <w:p w14:paraId="4ABAFDAA" w14:textId="77777777" w:rsidR="00000000" w:rsidRDefault="00E84F3B">
      <w:pPr>
        <w:pStyle w:val="a"/>
        <w:rPr>
          <w:rFonts w:hint="cs"/>
          <w:rtl/>
        </w:rPr>
      </w:pPr>
      <w:r>
        <w:rPr>
          <w:rFonts w:hint="cs"/>
          <w:rtl/>
        </w:rPr>
        <w:t xml:space="preserve">- - - </w:t>
      </w:r>
    </w:p>
    <w:p w14:paraId="02A243DE" w14:textId="77777777" w:rsidR="00000000" w:rsidRDefault="00E84F3B">
      <w:pPr>
        <w:pStyle w:val="a"/>
        <w:rPr>
          <w:rFonts w:hint="cs"/>
          <w:rtl/>
        </w:rPr>
      </w:pPr>
    </w:p>
    <w:p w14:paraId="26125EB6" w14:textId="77777777" w:rsidR="00000000" w:rsidRDefault="00E84F3B">
      <w:pPr>
        <w:pStyle w:val="ad"/>
        <w:rPr>
          <w:rtl/>
        </w:rPr>
      </w:pPr>
      <w:r>
        <w:rPr>
          <w:rFonts w:hint="eastAsia"/>
          <w:rtl/>
        </w:rPr>
        <w:t>היו</w:t>
      </w:r>
      <w:r>
        <w:rPr>
          <w:rtl/>
        </w:rPr>
        <w:t>"ר נסים דהן:</w:t>
      </w:r>
    </w:p>
    <w:p w14:paraId="29C83567" w14:textId="77777777" w:rsidR="00000000" w:rsidRDefault="00E84F3B">
      <w:pPr>
        <w:pStyle w:val="a"/>
        <w:rPr>
          <w:rFonts w:hint="cs"/>
          <w:rtl/>
        </w:rPr>
      </w:pPr>
    </w:p>
    <w:p w14:paraId="00B56D44" w14:textId="77777777" w:rsidR="00000000" w:rsidRDefault="00E84F3B">
      <w:pPr>
        <w:pStyle w:val="a"/>
        <w:rPr>
          <w:rFonts w:hint="cs"/>
          <w:rtl/>
        </w:rPr>
      </w:pPr>
      <w:r>
        <w:rPr>
          <w:rFonts w:hint="cs"/>
          <w:rtl/>
        </w:rPr>
        <w:t xml:space="preserve">חברת הכנסת אתי לבני - - - </w:t>
      </w:r>
    </w:p>
    <w:p w14:paraId="4B2D69B2" w14:textId="77777777" w:rsidR="00000000" w:rsidRDefault="00E84F3B">
      <w:pPr>
        <w:pStyle w:val="a"/>
        <w:ind w:firstLine="0"/>
        <w:rPr>
          <w:rFonts w:hint="cs"/>
          <w:rtl/>
        </w:rPr>
      </w:pPr>
    </w:p>
    <w:p w14:paraId="283CC103" w14:textId="77777777" w:rsidR="00000000" w:rsidRDefault="00E84F3B">
      <w:pPr>
        <w:pStyle w:val="ac"/>
        <w:rPr>
          <w:rtl/>
        </w:rPr>
      </w:pPr>
      <w:r>
        <w:rPr>
          <w:rFonts w:hint="eastAsia"/>
          <w:rtl/>
        </w:rPr>
        <w:t>אתי</w:t>
      </w:r>
      <w:r>
        <w:rPr>
          <w:rtl/>
        </w:rPr>
        <w:t xml:space="preserve"> לבני (שינוי):</w:t>
      </w:r>
    </w:p>
    <w:p w14:paraId="3DC54BE2" w14:textId="77777777" w:rsidR="00000000" w:rsidRDefault="00E84F3B">
      <w:pPr>
        <w:pStyle w:val="a"/>
        <w:rPr>
          <w:rFonts w:hint="cs"/>
          <w:rtl/>
        </w:rPr>
      </w:pPr>
    </w:p>
    <w:p w14:paraId="54FCF4FE" w14:textId="77777777" w:rsidR="00000000" w:rsidRDefault="00E84F3B">
      <w:pPr>
        <w:pStyle w:val="a"/>
        <w:rPr>
          <w:rFonts w:hint="cs"/>
          <w:rtl/>
        </w:rPr>
      </w:pPr>
      <w:r>
        <w:rPr>
          <w:rFonts w:hint="cs"/>
          <w:rtl/>
        </w:rPr>
        <w:t xml:space="preserve">- - - </w:t>
      </w:r>
    </w:p>
    <w:p w14:paraId="074F9097" w14:textId="77777777" w:rsidR="00000000" w:rsidRDefault="00E84F3B">
      <w:pPr>
        <w:pStyle w:val="a"/>
        <w:ind w:firstLine="0"/>
        <w:rPr>
          <w:rFonts w:hint="cs"/>
          <w:rtl/>
        </w:rPr>
      </w:pPr>
    </w:p>
    <w:p w14:paraId="126A9BF1" w14:textId="77777777" w:rsidR="00000000" w:rsidRDefault="00E84F3B">
      <w:pPr>
        <w:pStyle w:val="ad"/>
        <w:rPr>
          <w:rtl/>
        </w:rPr>
      </w:pPr>
      <w:r>
        <w:rPr>
          <w:rtl/>
        </w:rPr>
        <w:t>היו"ר נסים דהן:</w:t>
      </w:r>
    </w:p>
    <w:p w14:paraId="1EED310A" w14:textId="77777777" w:rsidR="00000000" w:rsidRDefault="00E84F3B">
      <w:pPr>
        <w:pStyle w:val="a"/>
        <w:rPr>
          <w:rtl/>
        </w:rPr>
      </w:pPr>
    </w:p>
    <w:p w14:paraId="0C7F00DC" w14:textId="77777777" w:rsidR="00000000" w:rsidRDefault="00E84F3B">
      <w:pPr>
        <w:pStyle w:val="a"/>
        <w:rPr>
          <w:rFonts w:hint="cs"/>
          <w:rtl/>
        </w:rPr>
      </w:pPr>
      <w:r>
        <w:rPr>
          <w:rFonts w:hint="cs"/>
          <w:rtl/>
        </w:rPr>
        <w:t xml:space="preserve">חברת הכנסת אתי לבני, את לא שומעת? </w:t>
      </w:r>
    </w:p>
    <w:p w14:paraId="7F50C28C" w14:textId="77777777" w:rsidR="00000000" w:rsidRDefault="00E84F3B">
      <w:pPr>
        <w:pStyle w:val="a"/>
        <w:ind w:firstLine="0"/>
        <w:rPr>
          <w:rFonts w:hint="cs"/>
          <w:rtl/>
        </w:rPr>
      </w:pPr>
    </w:p>
    <w:p w14:paraId="584471C4" w14:textId="77777777" w:rsidR="00000000" w:rsidRDefault="00E84F3B">
      <w:pPr>
        <w:pStyle w:val="ac"/>
        <w:rPr>
          <w:rtl/>
        </w:rPr>
      </w:pPr>
      <w:r>
        <w:rPr>
          <w:rFonts w:hint="eastAsia"/>
          <w:rtl/>
        </w:rPr>
        <w:t>מאיר</w:t>
      </w:r>
      <w:r>
        <w:rPr>
          <w:rtl/>
        </w:rPr>
        <w:t xml:space="preserve"> פרוש (יהדות התורה):</w:t>
      </w:r>
    </w:p>
    <w:p w14:paraId="54CD3E40" w14:textId="77777777" w:rsidR="00000000" w:rsidRDefault="00E84F3B">
      <w:pPr>
        <w:pStyle w:val="a"/>
        <w:rPr>
          <w:rFonts w:hint="cs"/>
          <w:rtl/>
        </w:rPr>
      </w:pPr>
    </w:p>
    <w:p w14:paraId="60D9F31E" w14:textId="77777777" w:rsidR="00000000" w:rsidRDefault="00E84F3B">
      <w:pPr>
        <w:pStyle w:val="a"/>
        <w:rPr>
          <w:rFonts w:hint="cs"/>
          <w:rtl/>
        </w:rPr>
      </w:pPr>
      <w:r>
        <w:rPr>
          <w:rFonts w:hint="cs"/>
          <w:rtl/>
        </w:rPr>
        <w:t>רק שינוי הנהנתנית - - -</w:t>
      </w:r>
    </w:p>
    <w:p w14:paraId="2450A5E2" w14:textId="77777777" w:rsidR="00000000" w:rsidRDefault="00E84F3B">
      <w:pPr>
        <w:pStyle w:val="a"/>
        <w:ind w:firstLine="0"/>
        <w:rPr>
          <w:rFonts w:hint="cs"/>
          <w:rtl/>
        </w:rPr>
      </w:pPr>
    </w:p>
    <w:p w14:paraId="44F89CBA" w14:textId="77777777" w:rsidR="00000000" w:rsidRDefault="00E84F3B">
      <w:pPr>
        <w:pStyle w:val="ac"/>
        <w:rPr>
          <w:rtl/>
        </w:rPr>
      </w:pPr>
      <w:r>
        <w:rPr>
          <w:rFonts w:hint="eastAsia"/>
          <w:rtl/>
        </w:rPr>
        <w:t>אתי</w:t>
      </w:r>
      <w:r>
        <w:rPr>
          <w:rtl/>
        </w:rPr>
        <w:t xml:space="preserve"> לבני (שינוי):</w:t>
      </w:r>
    </w:p>
    <w:p w14:paraId="10A16C4E" w14:textId="77777777" w:rsidR="00000000" w:rsidRDefault="00E84F3B">
      <w:pPr>
        <w:pStyle w:val="a"/>
        <w:rPr>
          <w:rFonts w:hint="cs"/>
          <w:rtl/>
        </w:rPr>
      </w:pPr>
    </w:p>
    <w:p w14:paraId="1BC4B2EC" w14:textId="77777777" w:rsidR="00000000" w:rsidRDefault="00E84F3B">
      <w:pPr>
        <w:pStyle w:val="a"/>
        <w:rPr>
          <w:rFonts w:hint="cs"/>
          <w:rtl/>
        </w:rPr>
      </w:pPr>
      <w:r>
        <w:rPr>
          <w:rFonts w:hint="cs"/>
          <w:rtl/>
        </w:rPr>
        <w:t xml:space="preserve">- </w:t>
      </w:r>
      <w:r>
        <w:rPr>
          <w:rFonts w:hint="cs"/>
          <w:rtl/>
        </w:rPr>
        <w:t xml:space="preserve">- - </w:t>
      </w:r>
    </w:p>
    <w:p w14:paraId="6410BF41" w14:textId="77777777" w:rsidR="00000000" w:rsidRDefault="00E84F3B">
      <w:pPr>
        <w:pStyle w:val="a"/>
        <w:ind w:firstLine="0"/>
        <w:rPr>
          <w:rFonts w:hint="cs"/>
          <w:rtl/>
        </w:rPr>
      </w:pPr>
    </w:p>
    <w:p w14:paraId="7186114D" w14:textId="77777777" w:rsidR="00000000" w:rsidRDefault="00E84F3B">
      <w:pPr>
        <w:pStyle w:val="ad"/>
        <w:rPr>
          <w:rtl/>
        </w:rPr>
      </w:pPr>
      <w:r>
        <w:rPr>
          <w:rtl/>
        </w:rPr>
        <w:t>היו"ר נסים דהן:</w:t>
      </w:r>
    </w:p>
    <w:p w14:paraId="3F52BE5E" w14:textId="77777777" w:rsidR="00000000" w:rsidRDefault="00E84F3B">
      <w:pPr>
        <w:pStyle w:val="a"/>
        <w:rPr>
          <w:rtl/>
        </w:rPr>
      </w:pPr>
    </w:p>
    <w:p w14:paraId="645DFEAD" w14:textId="77777777" w:rsidR="00000000" w:rsidRDefault="00E84F3B">
      <w:pPr>
        <w:pStyle w:val="a"/>
        <w:rPr>
          <w:rFonts w:hint="cs"/>
          <w:rtl/>
        </w:rPr>
      </w:pPr>
      <w:r>
        <w:rPr>
          <w:rFonts w:hint="cs"/>
          <w:rtl/>
        </w:rPr>
        <w:t>חברת הכנסת אתי לבני, אני קורא אותך לסדר פעם ראשונה. מה זה ההתנהגות הזאת?</w:t>
      </w:r>
    </w:p>
    <w:p w14:paraId="05002D96" w14:textId="77777777" w:rsidR="00000000" w:rsidRDefault="00E84F3B">
      <w:pPr>
        <w:pStyle w:val="a"/>
        <w:ind w:firstLine="0"/>
        <w:rPr>
          <w:rFonts w:hint="cs"/>
          <w:rtl/>
        </w:rPr>
      </w:pPr>
    </w:p>
    <w:p w14:paraId="72E174D5" w14:textId="77777777" w:rsidR="00000000" w:rsidRDefault="00E84F3B">
      <w:pPr>
        <w:pStyle w:val="SpeakerCon"/>
        <w:rPr>
          <w:rtl/>
        </w:rPr>
      </w:pPr>
      <w:bookmarkStart w:id="671" w:name="FS000000563T16_07_2003_16_38_07C"/>
      <w:bookmarkEnd w:id="671"/>
      <w:r>
        <w:rPr>
          <w:rtl/>
        </w:rPr>
        <w:t>מאיר פרוש (יהדות התורה):</w:t>
      </w:r>
    </w:p>
    <w:p w14:paraId="4E4C0910" w14:textId="77777777" w:rsidR="00000000" w:rsidRDefault="00E84F3B">
      <w:pPr>
        <w:pStyle w:val="a"/>
        <w:rPr>
          <w:rtl/>
        </w:rPr>
      </w:pPr>
    </w:p>
    <w:p w14:paraId="5604840D" w14:textId="77777777" w:rsidR="00000000" w:rsidRDefault="00E84F3B">
      <w:pPr>
        <w:pStyle w:val="a"/>
        <w:rPr>
          <w:rFonts w:hint="cs"/>
          <w:rtl/>
        </w:rPr>
      </w:pPr>
      <w:r>
        <w:rPr>
          <w:rFonts w:hint="cs"/>
          <w:rtl/>
        </w:rPr>
        <w:t>רק שינוי הנהנתנית מסוגלת לקחת לחם מילדים ולחלק למקורבים.</w:t>
      </w:r>
    </w:p>
    <w:p w14:paraId="064ACD61" w14:textId="77777777" w:rsidR="00000000" w:rsidRDefault="00E84F3B">
      <w:pPr>
        <w:pStyle w:val="a"/>
        <w:ind w:firstLine="0"/>
        <w:rPr>
          <w:rFonts w:hint="cs"/>
          <w:rtl/>
        </w:rPr>
      </w:pPr>
    </w:p>
    <w:p w14:paraId="7EB5AFDE" w14:textId="77777777" w:rsidR="00000000" w:rsidRDefault="00E84F3B">
      <w:pPr>
        <w:pStyle w:val="ad"/>
        <w:rPr>
          <w:rtl/>
        </w:rPr>
      </w:pPr>
      <w:r>
        <w:rPr>
          <w:rtl/>
        </w:rPr>
        <w:t>היו"ר נסים דהן:</w:t>
      </w:r>
    </w:p>
    <w:p w14:paraId="1B28C93E" w14:textId="77777777" w:rsidR="00000000" w:rsidRDefault="00E84F3B">
      <w:pPr>
        <w:pStyle w:val="a"/>
        <w:rPr>
          <w:rtl/>
        </w:rPr>
      </w:pPr>
    </w:p>
    <w:p w14:paraId="06BD1117" w14:textId="77777777" w:rsidR="00000000" w:rsidRDefault="00E84F3B">
      <w:pPr>
        <w:pStyle w:val="a"/>
        <w:rPr>
          <w:rFonts w:hint="cs"/>
          <w:rtl/>
        </w:rPr>
      </w:pPr>
      <w:r>
        <w:rPr>
          <w:rFonts w:hint="cs"/>
          <w:rtl/>
        </w:rPr>
        <w:t xml:space="preserve">מה קרה לכם בשינוי? יש לכם שר שעוד מעט יגיב. אתם לא סומכים </w:t>
      </w:r>
      <w:r>
        <w:rPr>
          <w:rFonts w:hint="cs"/>
          <w:rtl/>
        </w:rPr>
        <w:t xml:space="preserve">עליו? מה זה ההתנהגות הזאת? </w:t>
      </w:r>
    </w:p>
    <w:p w14:paraId="1E45505C" w14:textId="77777777" w:rsidR="00000000" w:rsidRDefault="00E84F3B">
      <w:pPr>
        <w:pStyle w:val="a"/>
        <w:rPr>
          <w:rFonts w:hint="cs"/>
          <w:rtl/>
        </w:rPr>
      </w:pPr>
    </w:p>
    <w:p w14:paraId="6428AB51" w14:textId="77777777" w:rsidR="00000000" w:rsidRDefault="00E84F3B">
      <w:pPr>
        <w:pStyle w:val="SpeakerCon"/>
        <w:rPr>
          <w:rtl/>
        </w:rPr>
      </w:pPr>
      <w:bookmarkStart w:id="672" w:name="FS000000563T16_07_2003_16_42_10C"/>
      <w:bookmarkEnd w:id="672"/>
      <w:r>
        <w:rPr>
          <w:rtl/>
        </w:rPr>
        <w:t>מאיר פרוש (יהדות התורה):</w:t>
      </w:r>
    </w:p>
    <w:p w14:paraId="074130B9" w14:textId="77777777" w:rsidR="00000000" w:rsidRDefault="00E84F3B">
      <w:pPr>
        <w:pStyle w:val="a"/>
        <w:rPr>
          <w:rtl/>
        </w:rPr>
      </w:pPr>
    </w:p>
    <w:p w14:paraId="6AF6EB11" w14:textId="77777777" w:rsidR="00000000" w:rsidRDefault="00E84F3B">
      <w:pPr>
        <w:pStyle w:val="a"/>
        <w:rPr>
          <w:rFonts w:hint="cs"/>
          <w:rtl/>
        </w:rPr>
      </w:pPr>
      <w:r>
        <w:rPr>
          <w:rFonts w:hint="cs"/>
          <w:rtl/>
        </w:rPr>
        <w:t xml:space="preserve">נותנים לתרבות כסף ייחודי של מפלגת שינוי, אבל לא בדקו את המשכורות של מנהלי ארגוני התרבות. רק לפני כמה שבועות היה תחקיר, כמה כסף מקבל כל מנהל ארגון תרבות. לקחת כסף לחלק למקורבים? רק במדינות שפלות - - - </w:t>
      </w:r>
    </w:p>
    <w:p w14:paraId="1DA4DE6B" w14:textId="77777777" w:rsidR="00000000" w:rsidRDefault="00E84F3B">
      <w:pPr>
        <w:pStyle w:val="a"/>
        <w:ind w:firstLine="0"/>
        <w:rPr>
          <w:rFonts w:hint="cs"/>
          <w:rtl/>
        </w:rPr>
      </w:pPr>
    </w:p>
    <w:p w14:paraId="58F5706F" w14:textId="77777777" w:rsidR="00000000" w:rsidRDefault="00E84F3B">
      <w:pPr>
        <w:pStyle w:val="ad"/>
        <w:rPr>
          <w:rtl/>
        </w:rPr>
      </w:pPr>
      <w:r>
        <w:rPr>
          <w:rtl/>
        </w:rPr>
        <w:t>היו"ר נסים דהן:</w:t>
      </w:r>
    </w:p>
    <w:p w14:paraId="5AE729B0" w14:textId="77777777" w:rsidR="00000000" w:rsidRDefault="00E84F3B">
      <w:pPr>
        <w:pStyle w:val="a"/>
        <w:rPr>
          <w:rtl/>
        </w:rPr>
      </w:pPr>
    </w:p>
    <w:p w14:paraId="71373D32" w14:textId="77777777" w:rsidR="00000000" w:rsidRDefault="00E84F3B">
      <w:pPr>
        <w:pStyle w:val="a"/>
        <w:rPr>
          <w:rFonts w:hint="cs"/>
          <w:rtl/>
        </w:rPr>
      </w:pPr>
      <w:r>
        <w:rPr>
          <w:rFonts w:hint="cs"/>
          <w:rtl/>
        </w:rPr>
        <w:t>אתה כבר צריך לסיים.</w:t>
      </w:r>
    </w:p>
    <w:p w14:paraId="6F339575" w14:textId="77777777" w:rsidR="00000000" w:rsidRDefault="00E84F3B">
      <w:pPr>
        <w:pStyle w:val="a"/>
        <w:ind w:firstLine="0"/>
        <w:rPr>
          <w:rFonts w:hint="cs"/>
          <w:rtl/>
        </w:rPr>
      </w:pPr>
    </w:p>
    <w:p w14:paraId="28F991BB" w14:textId="77777777" w:rsidR="00000000" w:rsidRDefault="00E84F3B">
      <w:pPr>
        <w:pStyle w:val="SpeakerCon"/>
        <w:rPr>
          <w:rtl/>
        </w:rPr>
      </w:pPr>
      <w:bookmarkStart w:id="673" w:name="FS000000563T16_07_2003_16_42_56C"/>
      <w:bookmarkEnd w:id="673"/>
      <w:r>
        <w:rPr>
          <w:rtl/>
        </w:rPr>
        <w:t>מאיר פרוש (יהדות התורה):</w:t>
      </w:r>
    </w:p>
    <w:p w14:paraId="09587FE3" w14:textId="77777777" w:rsidR="00000000" w:rsidRDefault="00E84F3B">
      <w:pPr>
        <w:pStyle w:val="a"/>
        <w:rPr>
          <w:rtl/>
        </w:rPr>
      </w:pPr>
    </w:p>
    <w:p w14:paraId="232EEFD9" w14:textId="77777777" w:rsidR="00000000" w:rsidRDefault="00E84F3B">
      <w:pPr>
        <w:pStyle w:val="a"/>
        <w:rPr>
          <w:rFonts w:hint="cs"/>
          <w:rtl/>
        </w:rPr>
      </w:pPr>
      <w:r>
        <w:rPr>
          <w:rFonts w:hint="cs"/>
          <w:rtl/>
        </w:rPr>
        <w:t xml:space="preserve">הפריעו לי. </w:t>
      </w:r>
    </w:p>
    <w:p w14:paraId="5AB41D24" w14:textId="77777777" w:rsidR="00000000" w:rsidRDefault="00E84F3B">
      <w:pPr>
        <w:pStyle w:val="a"/>
        <w:ind w:firstLine="0"/>
        <w:rPr>
          <w:rFonts w:hint="cs"/>
          <w:rtl/>
        </w:rPr>
      </w:pPr>
    </w:p>
    <w:p w14:paraId="4ACEC897" w14:textId="77777777" w:rsidR="00000000" w:rsidRDefault="00E84F3B">
      <w:pPr>
        <w:pStyle w:val="ad"/>
        <w:rPr>
          <w:rtl/>
        </w:rPr>
      </w:pPr>
      <w:r>
        <w:rPr>
          <w:rtl/>
        </w:rPr>
        <w:t>היו"ר נסים דהן:</w:t>
      </w:r>
    </w:p>
    <w:p w14:paraId="79F232E0" w14:textId="77777777" w:rsidR="00000000" w:rsidRDefault="00E84F3B">
      <w:pPr>
        <w:pStyle w:val="a"/>
        <w:rPr>
          <w:rtl/>
        </w:rPr>
      </w:pPr>
    </w:p>
    <w:p w14:paraId="5B96BC66" w14:textId="77777777" w:rsidR="00000000" w:rsidRDefault="00E84F3B">
      <w:pPr>
        <w:pStyle w:val="a"/>
        <w:rPr>
          <w:rFonts w:hint="cs"/>
          <w:rtl/>
        </w:rPr>
      </w:pPr>
      <w:r>
        <w:rPr>
          <w:rFonts w:hint="cs"/>
          <w:rtl/>
        </w:rPr>
        <w:t>דקה במקום ההפרעות.</w:t>
      </w:r>
    </w:p>
    <w:p w14:paraId="40C68D2A" w14:textId="77777777" w:rsidR="00000000" w:rsidRDefault="00E84F3B">
      <w:pPr>
        <w:pStyle w:val="a"/>
        <w:ind w:firstLine="0"/>
        <w:rPr>
          <w:rFonts w:hint="cs"/>
          <w:rtl/>
        </w:rPr>
      </w:pPr>
    </w:p>
    <w:p w14:paraId="1C22649E" w14:textId="77777777" w:rsidR="00000000" w:rsidRDefault="00E84F3B">
      <w:pPr>
        <w:pStyle w:val="SpeakerCon"/>
        <w:rPr>
          <w:rtl/>
        </w:rPr>
      </w:pPr>
      <w:bookmarkStart w:id="674" w:name="FS000000563T16_07_2003_16_43_11C"/>
      <w:bookmarkEnd w:id="674"/>
      <w:r>
        <w:rPr>
          <w:rtl/>
        </w:rPr>
        <w:t>מאיר פרוש (יהדות התורה):</w:t>
      </w:r>
    </w:p>
    <w:p w14:paraId="6E7ACB80" w14:textId="77777777" w:rsidR="00000000" w:rsidRDefault="00E84F3B">
      <w:pPr>
        <w:pStyle w:val="a"/>
        <w:rPr>
          <w:rtl/>
        </w:rPr>
      </w:pPr>
    </w:p>
    <w:p w14:paraId="77DDDFFD" w14:textId="77777777" w:rsidR="00000000" w:rsidRDefault="00E84F3B">
      <w:pPr>
        <w:pStyle w:val="a"/>
        <w:rPr>
          <w:rFonts w:hint="cs"/>
          <w:rtl/>
        </w:rPr>
      </w:pPr>
      <w:r>
        <w:rPr>
          <w:rFonts w:hint="cs"/>
          <w:rtl/>
        </w:rPr>
        <w:t xml:space="preserve">אדוני היושב-ראש, צוטט בתקשורת יושב-ראש מפלגת הנהנתנים, טומי לפיד, כמי שאמר שהתיאטראות הם בתי-הכנסת שלהם. </w:t>
      </w:r>
    </w:p>
    <w:p w14:paraId="15E6DBBB" w14:textId="77777777" w:rsidR="00000000" w:rsidRDefault="00E84F3B">
      <w:pPr>
        <w:pStyle w:val="a"/>
        <w:ind w:firstLine="0"/>
        <w:rPr>
          <w:rFonts w:hint="cs"/>
          <w:rtl/>
        </w:rPr>
      </w:pPr>
    </w:p>
    <w:p w14:paraId="54886149" w14:textId="77777777" w:rsidR="00000000" w:rsidRDefault="00E84F3B">
      <w:pPr>
        <w:pStyle w:val="ac"/>
        <w:rPr>
          <w:rtl/>
        </w:rPr>
      </w:pPr>
      <w:r>
        <w:rPr>
          <w:rFonts w:hint="eastAsia"/>
          <w:rtl/>
        </w:rPr>
        <w:t>אתי</w:t>
      </w:r>
      <w:r>
        <w:rPr>
          <w:rtl/>
        </w:rPr>
        <w:t xml:space="preserve"> לבני</w:t>
      </w:r>
      <w:r>
        <w:rPr>
          <w:rtl/>
        </w:rPr>
        <w:t xml:space="preserve"> (שינוי):</w:t>
      </w:r>
    </w:p>
    <w:p w14:paraId="0F090AE2" w14:textId="77777777" w:rsidR="00000000" w:rsidRDefault="00E84F3B">
      <w:pPr>
        <w:pStyle w:val="a"/>
        <w:rPr>
          <w:rFonts w:hint="cs"/>
          <w:rtl/>
        </w:rPr>
      </w:pPr>
    </w:p>
    <w:p w14:paraId="68F34003" w14:textId="77777777" w:rsidR="00000000" w:rsidRDefault="00E84F3B">
      <w:pPr>
        <w:pStyle w:val="a"/>
        <w:rPr>
          <w:rFonts w:hint="cs"/>
          <w:rtl/>
        </w:rPr>
      </w:pPr>
      <w:r>
        <w:rPr>
          <w:rFonts w:hint="cs"/>
          <w:rtl/>
        </w:rPr>
        <w:t xml:space="preserve">נכון. גם האופרה, גם המוזיקה - - - </w:t>
      </w:r>
    </w:p>
    <w:p w14:paraId="56EBB0F8" w14:textId="77777777" w:rsidR="00000000" w:rsidRDefault="00E84F3B">
      <w:pPr>
        <w:pStyle w:val="a"/>
        <w:ind w:firstLine="0"/>
        <w:rPr>
          <w:rFonts w:hint="cs"/>
          <w:rtl/>
        </w:rPr>
      </w:pPr>
    </w:p>
    <w:p w14:paraId="2AF0F9EE" w14:textId="77777777" w:rsidR="00000000" w:rsidRDefault="00E84F3B">
      <w:pPr>
        <w:pStyle w:val="SpeakerCon"/>
        <w:rPr>
          <w:rtl/>
        </w:rPr>
      </w:pPr>
      <w:bookmarkStart w:id="675" w:name="FS000000563T16_07_2003_16_44_00C"/>
      <w:bookmarkEnd w:id="675"/>
      <w:r>
        <w:rPr>
          <w:rtl/>
        </w:rPr>
        <w:t>מאיר פרוש (יהדות התורה):</w:t>
      </w:r>
    </w:p>
    <w:p w14:paraId="79B0DF26" w14:textId="77777777" w:rsidR="00000000" w:rsidRDefault="00E84F3B">
      <w:pPr>
        <w:pStyle w:val="a"/>
        <w:rPr>
          <w:rtl/>
        </w:rPr>
      </w:pPr>
    </w:p>
    <w:p w14:paraId="116D9DC8" w14:textId="77777777" w:rsidR="00000000" w:rsidRDefault="00E84F3B">
      <w:pPr>
        <w:pStyle w:val="a"/>
        <w:rPr>
          <w:rFonts w:hint="cs"/>
          <w:rtl/>
        </w:rPr>
      </w:pPr>
      <w:r>
        <w:rPr>
          <w:rFonts w:hint="cs"/>
          <w:rtl/>
        </w:rPr>
        <w:t xml:space="preserve">לפחות אם היה אומר להבדיל. עפרא לפומיה - עפר לפה שלו. שהפה שלו יתמלא עפר ולפחות יתבייש במה שהוא מדבר. </w:t>
      </w:r>
    </w:p>
    <w:p w14:paraId="354AC791" w14:textId="77777777" w:rsidR="00000000" w:rsidRDefault="00E84F3B">
      <w:pPr>
        <w:pStyle w:val="ac"/>
        <w:rPr>
          <w:rFonts w:hint="cs"/>
          <w:rtl/>
        </w:rPr>
      </w:pPr>
    </w:p>
    <w:p w14:paraId="10D6CB36" w14:textId="77777777" w:rsidR="00000000" w:rsidRDefault="00E84F3B">
      <w:pPr>
        <w:pStyle w:val="ac"/>
        <w:rPr>
          <w:rtl/>
        </w:rPr>
      </w:pPr>
      <w:r>
        <w:rPr>
          <w:rFonts w:hint="eastAsia"/>
          <w:rtl/>
        </w:rPr>
        <w:t>שר</w:t>
      </w:r>
      <w:r>
        <w:rPr>
          <w:rtl/>
        </w:rPr>
        <w:t xml:space="preserve"> התשתיות הלאומיות יוסף פריצקי:</w:t>
      </w:r>
    </w:p>
    <w:p w14:paraId="1B3E9FAD" w14:textId="77777777" w:rsidR="00000000" w:rsidRDefault="00E84F3B">
      <w:pPr>
        <w:pStyle w:val="a"/>
        <w:rPr>
          <w:rFonts w:hint="cs"/>
          <w:rtl/>
        </w:rPr>
      </w:pPr>
    </w:p>
    <w:p w14:paraId="4C806725" w14:textId="77777777" w:rsidR="00000000" w:rsidRDefault="00E84F3B">
      <w:pPr>
        <w:pStyle w:val="a"/>
        <w:rPr>
          <w:rFonts w:hint="cs"/>
          <w:rtl/>
        </w:rPr>
      </w:pPr>
      <w:r>
        <w:rPr>
          <w:rFonts w:hint="cs"/>
          <w:rtl/>
        </w:rPr>
        <w:t xml:space="preserve">- - - </w:t>
      </w:r>
    </w:p>
    <w:p w14:paraId="7501D23A" w14:textId="77777777" w:rsidR="00000000" w:rsidRDefault="00E84F3B">
      <w:pPr>
        <w:pStyle w:val="a"/>
        <w:rPr>
          <w:rFonts w:hint="cs"/>
          <w:rtl/>
        </w:rPr>
      </w:pPr>
    </w:p>
    <w:p w14:paraId="61EAE877" w14:textId="77777777" w:rsidR="00000000" w:rsidRDefault="00E84F3B">
      <w:pPr>
        <w:pStyle w:val="SpeakerCon"/>
        <w:rPr>
          <w:rtl/>
        </w:rPr>
      </w:pPr>
      <w:bookmarkStart w:id="676" w:name="FS000000563T16_07_2003_16_44_54C"/>
      <w:bookmarkEnd w:id="676"/>
      <w:r>
        <w:rPr>
          <w:rtl/>
        </w:rPr>
        <w:t>מאיר פרוש (יהדות התורה):</w:t>
      </w:r>
    </w:p>
    <w:p w14:paraId="0BE4FE91" w14:textId="77777777" w:rsidR="00000000" w:rsidRDefault="00E84F3B">
      <w:pPr>
        <w:pStyle w:val="a"/>
        <w:rPr>
          <w:rtl/>
        </w:rPr>
      </w:pPr>
    </w:p>
    <w:p w14:paraId="6B06B247" w14:textId="77777777" w:rsidR="00000000" w:rsidRDefault="00E84F3B">
      <w:pPr>
        <w:pStyle w:val="a"/>
        <w:rPr>
          <w:rFonts w:hint="cs"/>
          <w:rtl/>
        </w:rPr>
      </w:pPr>
      <w:r>
        <w:rPr>
          <w:rFonts w:hint="cs"/>
          <w:rtl/>
        </w:rPr>
        <w:t>כל שרי שינוי</w:t>
      </w:r>
      <w:r>
        <w:rPr>
          <w:rFonts w:hint="cs"/>
          <w:rtl/>
        </w:rPr>
        <w:t xml:space="preserve"> </w:t>
      </w:r>
      <w:r>
        <w:rPr>
          <w:rtl/>
        </w:rPr>
        <w:t>–</w:t>
      </w:r>
      <w:r>
        <w:rPr>
          <w:rFonts w:hint="cs"/>
          <w:rtl/>
        </w:rPr>
        <w:t xml:space="preserve"> היה פה טומי לפיד וברח, וגם פורז ברח </w:t>
      </w:r>
      <w:r>
        <w:rPr>
          <w:rtl/>
        </w:rPr>
        <w:t>–</w:t>
      </w:r>
      <w:r>
        <w:rPr>
          <w:rFonts w:hint="cs"/>
          <w:rtl/>
        </w:rPr>
        <w:t xml:space="preserve">  הרי אתם הופכים להיות סמל ודוגמה למושחתים ולמסואבים.</w:t>
      </w:r>
    </w:p>
    <w:p w14:paraId="7AF23112" w14:textId="77777777" w:rsidR="00000000" w:rsidRDefault="00E84F3B">
      <w:pPr>
        <w:pStyle w:val="a"/>
        <w:ind w:firstLine="0"/>
        <w:rPr>
          <w:rFonts w:hint="cs"/>
          <w:rtl/>
        </w:rPr>
      </w:pPr>
    </w:p>
    <w:p w14:paraId="3851734E" w14:textId="77777777" w:rsidR="00000000" w:rsidRDefault="00E84F3B">
      <w:pPr>
        <w:pStyle w:val="ac"/>
        <w:rPr>
          <w:rtl/>
        </w:rPr>
      </w:pPr>
      <w:r>
        <w:rPr>
          <w:rFonts w:hint="eastAsia"/>
          <w:rtl/>
        </w:rPr>
        <w:t>רוני</w:t>
      </w:r>
      <w:r>
        <w:rPr>
          <w:rtl/>
        </w:rPr>
        <w:t xml:space="preserve"> בריזון (שינוי):</w:t>
      </w:r>
    </w:p>
    <w:p w14:paraId="27C1433D" w14:textId="77777777" w:rsidR="00000000" w:rsidRDefault="00E84F3B">
      <w:pPr>
        <w:pStyle w:val="a"/>
        <w:rPr>
          <w:rFonts w:hint="cs"/>
          <w:rtl/>
        </w:rPr>
      </w:pPr>
    </w:p>
    <w:p w14:paraId="3C3D5513" w14:textId="77777777" w:rsidR="00000000" w:rsidRDefault="00E84F3B">
      <w:pPr>
        <w:pStyle w:val="a"/>
        <w:rPr>
          <w:rFonts w:hint="cs"/>
          <w:rtl/>
        </w:rPr>
      </w:pPr>
      <w:r>
        <w:rPr>
          <w:rFonts w:hint="cs"/>
          <w:rtl/>
        </w:rPr>
        <w:t xml:space="preserve">- - - </w:t>
      </w:r>
    </w:p>
    <w:p w14:paraId="17F5928C" w14:textId="77777777" w:rsidR="00000000" w:rsidRDefault="00E84F3B">
      <w:pPr>
        <w:pStyle w:val="a"/>
        <w:ind w:firstLine="0"/>
        <w:rPr>
          <w:rFonts w:hint="cs"/>
          <w:rtl/>
        </w:rPr>
      </w:pPr>
    </w:p>
    <w:p w14:paraId="4303B3C4" w14:textId="77777777" w:rsidR="00000000" w:rsidRDefault="00E84F3B">
      <w:pPr>
        <w:pStyle w:val="ad"/>
        <w:rPr>
          <w:rtl/>
        </w:rPr>
      </w:pPr>
      <w:r>
        <w:rPr>
          <w:rtl/>
        </w:rPr>
        <w:t>היו"ר נסים דהן:</w:t>
      </w:r>
    </w:p>
    <w:p w14:paraId="001434CF" w14:textId="77777777" w:rsidR="00000000" w:rsidRDefault="00E84F3B">
      <w:pPr>
        <w:pStyle w:val="a"/>
        <w:rPr>
          <w:rtl/>
        </w:rPr>
      </w:pPr>
    </w:p>
    <w:p w14:paraId="223A8B12" w14:textId="77777777" w:rsidR="00000000" w:rsidRDefault="00E84F3B">
      <w:pPr>
        <w:pStyle w:val="a"/>
        <w:rPr>
          <w:rFonts w:hint="cs"/>
          <w:rtl/>
        </w:rPr>
      </w:pPr>
      <w:r>
        <w:rPr>
          <w:rFonts w:hint="cs"/>
          <w:rtl/>
        </w:rPr>
        <w:t>חבר הכנסת בריזון.</w:t>
      </w:r>
    </w:p>
    <w:p w14:paraId="3AF5E8EA" w14:textId="77777777" w:rsidR="00000000" w:rsidRDefault="00E84F3B">
      <w:pPr>
        <w:pStyle w:val="a"/>
        <w:ind w:firstLine="0"/>
        <w:rPr>
          <w:rFonts w:hint="cs"/>
          <w:rtl/>
        </w:rPr>
      </w:pPr>
    </w:p>
    <w:p w14:paraId="06F5230A" w14:textId="77777777" w:rsidR="00000000" w:rsidRDefault="00E84F3B">
      <w:pPr>
        <w:pStyle w:val="SpeakerCon"/>
        <w:rPr>
          <w:rtl/>
        </w:rPr>
      </w:pPr>
      <w:bookmarkStart w:id="677" w:name="FS000000563T16_07_2003_16_46_50C"/>
      <w:bookmarkEnd w:id="677"/>
      <w:r>
        <w:rPr>
          <w:rtl/>
        </w:rPr>
        <w:t>מאיר פרוש (יהדות התורה):</w:t>
      </w:r>
    </w:p>
    <w:p w14:paraId="054DFBCC" w14:textId="77777777" w:rsidR="00000000" w:rsidRDefault="00E84F3B">
      <w:pPr>
        <w:pStyle w:val="a"/>
        <w:rPr>
          <w:rtl/>
        </w:rPr>
      </w:pPr>
    </w:p>
    <w:p w14:paraId="1BC16753" w14:textId="77777777" w:rsidR="00000000" w:rsidRDefault="00E84F3B">
      <w:pPr>
        <w:pStyle w:val="a"/>
        <w:rPr>
          <w:rFonts w:hint="cs"/>
          <w:rtl/>
        </w:rPr>
      </w:pPr>
      <w:r>
        <w:rPr>
          <w:rFonts w:hint="cs"/>
          <w:rtl/>
        </w:rPr>
        <w:t>בשבוע שעבר מוטי גילת כתב עליכם מאמר ב"ידיעות אחרונות".  אתם מתנהגים כ</w:t>
      </w:r>
      <w:r>
        <w:rPr>
          <w:rFonts w:hint="cs"/>
          <w:rtl/>
        </w:rPr>
        <w:t xml:space="preserve">דיקטטורים, מפטרים מנכ"לים, סוחטים ראשי ערים, עוברים על החוק, וכולם שותקים. אתם ממנים מקורבים לוועדות תכנון </w:t>
      </w:r>
      <w:r>
        <w:rPr>
          <w:rtl/>
        </w:rPr>
        <w:t>–</w:t>
      </w:r>
      <w:r>
        <w:rPr>
          <w:rFonts w:hint="cs"/>
          <w:rtl/>
        </w:rPr>
        <w:t xml:space="preserve"> הגיע עוד שר מכובד של שינוי </w:t>
      </w:r>
      <w:r>
        <w:rPr>
          <w:rtl/>
        </w:rPr>
        <w:t>–</w:t>
      </w:r>
      <w:r>
        <w:rPr>
          <w:rFonts w:hint="cs"/>
          <w:rtl/>
        </w:rPr>
        <w:t xml:space="preserve"> ומראיינים פקידי ממשלה במשרדים של המפלגה. אם זה לא נקרא צביעות, צביעות מהי? רק הנהנתנים משינוי יכולים לומר. אם זה לא רש</w:t>
      </w:r>
      <w:r>
        <w:rPr>
          <w:rFonts w:hint="cs"/>
          <w:rtl/>
        </w:rPr>
        <w:t xml:space="preserve">עות, רשעות מהי? רק הנהנתנים של שינוי יכולים לומר. ועל שחיתות ועל גזל ועל עבריינים </w:t>
      </w:r>
      <w:r>
        <w:rPr>
          <w:rtl/>
        </w:rPr>
        <w:t>–</w:t>
      </w:r>
      <w:r>
        <w:rPr>
          <w:rFonts w:hint="cs"/>
          <w:rtl/>
        </w:rPr>
        <w:t xml:space="preserve"> הנהנתנים של שינוי יכולים לענות. </w:t>
      </w:r>
    </w:p>
    <w:p w14:paraId="65A5A70D" w14:textId="77777777" w:rsidR="00000000" w:rsidRDefault="00E84F3B">
      <w:pPr>
        <w:pStyle w:val="a"/>
        <w:rPr>
          <w:rFonts w:hint="cs"/>
          <w:rtl/>
        </w:rPr>
      </w:pPr>
    </w:p>
    <w:p w14:paraId="1F069E01" w14:textId="77777777" w:rsidR="00000000" w:rsidRDefault="00E84F3B">
      <w:pPr>
        <w:pStyle w:val="a"/>
        <w:rPr>
          <w:rFonts w:hint="cs"/>
          <w:rtl/>
        </w:rPr>
      </w:pPr>
      <w:r>
        <w:rPr>
          <w:rFonts w:hint="cs"/>
          <w:rtl/>
        </w:rPr>
        <w:t>אני מבקש מהיועץ המשפטי לממשלה שידרוש את התפטרותם של שרי השינוי הנהנתנים, העבריינים, ואת העמדתם לדין.</w:t>
      </w:r>
    </w:p>
    <w:p w14:paraId="5BE83EA4" w14:textId="77777777" w:rsidR="00000000" w:rsidRDefault="00E84F3B">
      <w:pPr>
        <w:pStyle w:val="a"/>
        <w:ind w:firstLine="0"/>
        <w:rPr>
          <w:rFonts w:hint="cs"/>
          <w:rtl/>
        </w:rPr>
      </w:pPr>
    </w:p>
    <w:p w14:paraId="77B7EED8" w14:textId="77777777" w:rsidR="00000000" w:rsidRDefault="00E84F3B">
      <w:pPr>
        <w:pStyle w:val="ad"/>
        <w:rPr>
          <w:rtl/>
        </w:rPr>
      </w:pPr>
      <w:r>
        <w:rPr>
          <w:rtl/>
        </w:rPr>
        <w:t>היו"ר נסים דהן:</w:t>
      </w:r>
    </w:p>
    <w:p w14:paraId="6652C96E" w14:textId="77777777" w:rsidR="00000000" w:rsidRDefault="00E84F3B">
      <w:pPr>
        <w:pStyle w:val="a"/>
        <w:rPr>
          <w:rtl/>
        </w:rPr>
      </w:pPr>
    </w:p>
    <w:p w14:paraId="11066FA2" w14:textId="77777777" w:rsidR="00000000" w:rsidRDefault="00E84F3B">
      <w:pPr>
        <w:pStyle w:val="a"/>
        <w:rPr>
          <w:rFonts w:hint="cs"/>
          <w:rtl/>
        </w:rPr>
      </w:pPr>
      <w:r>
        <w:rPr>
          <w:rFonts w:hint="cs"/>
          <w:rtl/>
        </w:rPr>
        <w:t>נא לסיים.</w:t>
      </w:r>
    </w:p>
    <w:p w14:paraId="3EF55831" w14:textId="77777777" w:rsidR="00000000" w:rsidRDefault="00E84F3B">
      <w:pPr>
        <w:pStyle w:val="a"/>
        <w:ind w:firstLine="0"/>
        <w:rPr>
          <w:rFonts w:hint="cs"/>
          <w:rtl/>
        </w:rPr>
      </w:pPr>
    </w:p>
    <w:p w14:paraId="65452E6F" w14:textId="77777777" w:rsidR="00000000" w:rsidRDefault="00E84F3B">
      <w:pPr>
        <w:pStyle w:val="SpeakerCon"/>
        <w:rPr>
          <w:rtl/>
        </w:rPr>
      </w:pPr>
      <w:bookmarkStart w:id="678" w:name="FS000000563T16_07_2003_16_49_51C"/>
      <w:bookmarkEnd w:id="678"/>
      <w:r>
        <w:rPr>
          <w:rtl/>
        </w:rPr>
        <w:t>מאיר פרו</w:t>
      </w:r>
      <w:r>
        <w:rPr>
          <w:rtl/>
        </w:rPr>
        <w:t>ש (יהדות התורה):</w:t>
      </w:r>
    </w:p>
    <w:p w14:paraId="2A1341FA" w14:textId="77777777" w:rsidR="00000000" w:rsidRDefault="00E84F3B">
      <w:pPr>
        <w:pStyle w:val="a"/>
        <w:rPr>
          <w:rtl/>
        </w:rPr>
      </w:pPr>
    </w:p>
    <w:p w14:paraId="3FD6CBA4" w14:textId="77777777" w:rsidR="00000000" w:rsidRDefault="00E84F3B">
      <w:pPr>
        <w:pStyle w:val="a"/>
        <w:rPr>
          <w:rFonts w:hint="cs"/>
          <w:rtl/>
        </w:rPr>
      </w:pPr>
      <w:r>
        <w:rPr>
          <w:rFonts w:hint="cs"/>
          <w:rtl/>
        </w:rPr>
        <w:t xml:space="preserve">פקידי האוצר - - - </w:t>
      </w:r>
    </w:p>
    <w:p w14:paraId="2E4F38C8" w14:textId="77777777" w:rsidR="00000000" w:rsidRDefault="00E84F3B">
      <w:pPr>
        <w:pStyle w:val="a"/>
        <w:ind w:firstLine="0"/>
        <w:rPr>
          <w:rFonts w:hint="cs"/>
          <w:rtl/>
        </w:rPr>
      </w:pPr>
    </w:p>
    <w:p w14:paraId="30422135" w14:textId="77777777" w:rsidR="00000000" w:rsidRDefault="00E84F3B">
      <w:pPr>
        <w:pStyle w:val="ac"/>
        <w:rPr>
          <w:rtl/>
        </w:rPr>
      </w:pPr>
      <w:r>
        <w:rPr>
          <w:rFonts w:hint="eastAsia"/>
          <w:rtl/>
        </w:rPr>
        <w:t>שר</w:t>
      </w:r>
      <w:r>
        <w:rPr>
          <w:rtl/>
        </w:rPr>
        <w:t xml:space="preserve"> הפנים אברהם פורז:</w:t>
      </w:r>
    </w:p>
    <w:p w14:paraId="7400ABD8" w14:textId="77777777" w:rsidR="00000000" w:rsidRDefault="00E84F3B">
      <w:pPr>
        <w:pStyle w:val="a"/>
        <w:rPr>
          <w:rFonts w:hint="cs"/>
          <w:rtl/>
        </w:rPr>
      </w:pPr>
    </w:p>
    <w:p w14:paraId="58CD6325" w14:textId="77777777" w:rsidR="00000000" w:rsidRDefault="00E84F3B">
      <w:pPr>
        <w:pStyle w:val="a"/>
        <w:rPr>
          <w:rFonts w:hint="cs"/>
          <w:rtl/>
        </w:rPr>
      </w:pPr>
      <w:r>
        <w:rPr>
          <w:rFonts w:hint="cs"/>
          <w:rtl/>
        </w:rPr>
        <w:t xml:space="preserve">- - - </w:t>
      </w:r>
    </w:p>
    <w:p w14:paraId="5A616F03" w14:textId="77777777" w:rsidR="00000000" w:rsidRDefault="00E84F3B">
      <w:pPr>
        <w:pStyle w:val="a"/>
        <w:ind w:firstLine="0"/>
        <w:rPr>
          <w:rFonts w:hint="cs"/>
          <w:rtl/>
        </w:rPr>
      </w:pPr>
    </w:p>
    <w:p w14:paraId="66ECA77F" w14:textId="77777777" w:rsidR="00000000" w:rsidRDefault="00E84F3B">
      <w:pPr>
        <w:pStyle w:val="ad"/>
        <w:rPr>
          <w:rtl/>
        </w:rPr>
      </w:pPr>
      <w:r>
        <w:rPr>
          <w:rtl/>
        </w:rPr>
        <w:t>היו"ר נסים דהן:</w:t>
      </w:r>
    </w:p>
    <w:p w14:paraId="1FE29213" w14:textId="77777777" w:rsidR="00000000" w:rsidRDefault="00E84F3B">
      <w:pPr>
        <w:pStyle w:val="a"/>
        <w:rPr>
          <w:rtl/>
        </w:rPr>
      </w:pPr>
    </w:p>
    <w:p w14:paraId="520A9BB2" w14:textId="77777777" w:rsidR="00000000" w:rsidRDefault="00E84F3B">
      <w:pPr>
        <w:pStyle w:val="a"/>
        <w:rPr>
          <w:rFonts w:hint="cs"/>
          <w:rtl/>
        </w:rPr>
      </w:pPr>
      <w:r>
        <w:rPr>
          <w:rFonts w:hint="cs"/>
          <w:rtl/>
        </w:rPr>
        <w:t xml:space="preserve">תן לו לסיים, כבוד השר. </w:t>
      </w:r>
    </w:p>
    <w:p w14:paraId="7C03EFBA" w14:textId="77777777" w:rsidR="00000000" w:rsidRDefault="00E84F3B">
      <w:pPr>
        <w:pStyle w:val="a"/>
        <w:ind w:firstLine="0"/>
        <w:rPr>
          <w:rFonts w:hint="cs"/>
          <w:rtl/>
        </w:rPr>
      </w:pPr>
    </w:p>
    <w:p w14:paraId="3E109A46" w14:textId="77777777" w:rsidR="00000000" w:rsidRDefault="00E84F3B">
      <w:pPr>
        <w:pStyle w:val="SpeakerCon"/>
        <w:rPr>
          <w:rtl/>
        </w:rPr>
      </w:pPr>
      <w:bookmarkStart w:id="679" w:name="FS000000563T16_07_2003_16_50_24C"/>
      <w:bookmarkEnd w:id="679"/>
    </w:p>
    <w:p w14:paraId="1DFB31E5" w14:textId="77777777" w:rsidR="00000000" w:rsidRDefault="00E84F3B">
      <w:pPr>
        <w:pStyle w:val="SpeakerCon"/>
        <w:rPr>
          <w:rtl/>
        </w:rPr>
      </w:pPr>
      <w:r>
        <w:rPr>
          <w:rtl/>
        </w:rPr>
        <w:t>מאיר פרוש (יהדות התורה):</w:t>
      </w:r>
    </w:p>
    <w:p w14:paraId="48B5D616" w14:textId="77777777" w:rsidR="00000000" w:rsidRDefault="00E84F3B">
      <w:pPr>
        <w:pStyle w:val="a"/>
        <w:rPr>
          <w:rtl/>
        </w:rPr>
      </w:pPr>
    </w:p>
    <w:p w14:paraId="02E2F72B" w14:textId="77777777" w:rsidR="00000000" w:rsidRDefault="00E84F3B">
      <w:pPr>
        <w:pStyle w:val="a"/>
        <w:rPr>
          <w:rFonts w:hint="cs"/>
          <w:rtl/>
        </w:rPr>
      </w:pPr>
      <w:r>
        <w:rPr>
          <w:rFonts w:hint="cs"/>
          <w:rtl/>
        </w:rPr>
        <w:t xml:space="preserve">הנה יושב-ראש מפלגת הנהנתנים הגיע. </w:t>
      </w:r>
    </w:p>
    <w:p w14:paraId="5830D2AF" w14:textId="77777777" w:rsidR="00000000" w:rsidRDefault="00E84F3B">
      <w:pPr>
        <w:pStyle w:val="a"/>
        <w:ind w:firstLine="0"/>
        <w:rPr>
          <w:rFonts w:hint="cs"/>
          <w:rtl/>
        </w:rPr>
      </w:pPr>
    </w:p>
    <w:p w14:paraId="640F67E7" w14:textId="77777777" w:rsidR="00000000" w:rsidRDefault="00E84F3B">
      <w:pPr>
        <w:pStyle w:val="ad"/>
        <w:rPr>
          <w:rtl/>
        </w:rPr>
      </w:pPr>
      <w:r>
        <w:rPr>
          <w:rtl/>
        </w:rPr>
        <w:t>היו"ר נסים דהן:</w:t>
      </w:r>
    </w:p>
    <w:p w14:paraId="3E120214" w14:textId="77777777" w:rsidR="00000000" w:rsidRDefault="00E84F3B">
      <w:pPr>
        <w:pStyle w:val="a"/>
        <w:rPr>
          <w:rtl/>
        </w:rPr>
      </w:pPr>
    </w:p>
    <w:p w14:paraId="53E68817" w14:textId="77777777" w:rsidR="00000000" w:rsidRDefault="00E84F3B">
      <w:pPr>
        <w:pStyle w:val="a"/>
        <w:rPr>
          <w:rFonts w:hint="cs"/>
          <w:rtl/>
        </w:rPr>
      </w:pPr>
      <w:r>
        <w:rPr>
          <w:rFonts w:hint="cs"/>
          <w:rtl/>
        </w:rPr>
        <w:t>נא לסיים.</w:t>
      </w:r>
    </w:p>
    <w:p w14:paraId="4DFFB77E" w14:textId="77777777" w:rsidR="00000000" w:rsidRDefault="00E84F3B">
      <w:pPr>
        <w:pStyle w:val="a"/>
        <w:ind w:firstLine="0"/>
        <w:rPr>
          <w:rFonts w:hint="cs"/>
          <w:rtl/>
        </w:rPr>
      </w:pPr>
    </w:p>
    <w:p w14:paraId="662F2E25" w14:textId="77777777" w:rsidR="00000000" w:rsidRDefault="00E84F3B">
      <w:pPr>
        <w:pStyle w:val="SpeakerCon"/>
        <w:rPr>
          <w:rtl/>
        </w:rPr>
      </w:pPr>
      <w:bookmarkStart w:id="680" w:name="FS000000563T16_07_2003_16_50_43C"/>
      <w:bookmarkEnd w:id="680"/>
      <w:r>
        <w:rPr>
          <w:rtl/>
        </w:rPr>
        <w:t>מאיר פרוש (יהדות התורה):</w:t>
      </w:r>
    </w:p>
    <w:p w14:paraId="3B0A2552" w14:textId="77777777" w:rsidR="00000000" w:rsidRDefault="00E84F3B">
      <w:pPr>
        <w:pStyle w:val="a"/>
        <w:rPr>
          <w:rtl/>
        </w:rPr>
      </w:pPr>
    </w:p>
    <w:p w14:paraId="0F469980" w14:textId="77777777" w:rsidR="00000000" w:rsidRDefault="00E84F3B">
      <w:pPr>
        <w:pStyle w:val="a"/>
        <w:rPr>
          <w:rFonts w:hint="cs"/>
          <w:rtl/>
        </w:rPr>
      </w:pPr>
      <w:r>
        <w:rPr>
          <w:rFonts w:hint="cs"/>
          <w:rtl/>
        </w:rPr>
        <w:t>אני כבר מסיים. פקידי האוצר קו</w:t>
      </w:r>
      <w:r>
        <w:rPr>
          <w:rFonts w:hint="cs"/>
          <w:rtl/>
        </w:rPr>
        <w:t xml:space="preserve">ראים למפגינים "חריגים". אני שואל אותך, אדוני היושב-ראש, אמא רעבה היא חריגה? ילד רעב הוא חריג? </w:t>
      </w:r>
    </w:p>
    <w:p w14:paraId="227B8DC2" w14:textId="77777777" w:rsidR="00000000" w:rsidRDefault="00E84F3B">
      <w:pPr>
        <w:pStyle w:val="a"/>
        <w:ind w:firstLine="0"/>
        <w:rPr>
          <w:rFonts w:hint="cs"/>
          <w:rtl/>
        </w:rPr>
      </w:pPr>
    </w:p>
    <w:p w14:paraId="78F9FF2D" w14:textId="77777777" w:rsidR="00000000" w:rsidRDefault="00E84F3B">
      <w:pPr>
        <w:pStyle w:val="ad"/>
        <w:rPr>
          <w:rtl/>
        </w:rPr>
      </w:pPr>
      <w:r>
        <w:rPr>
          <w:rtl/>
        </w:rPr>
        <w:t>היו"ר נסים דהן:</w:t>
      </w:r>
    </w:p>
    <w:p w14:paraId="29BF47ED" w14:textId="77777777" w:rsidR="00000000" w:rsidRDefault="00E84F3B">
      <w:pPr>
        <w:pStyle w:val="a"/>
        <w:rPr>
          <w:rtl/>
        </w:rPr>
      </w:pPr>
    </w:p>
    <w:p w14:paraId="2A371C33" w14:textId="77777777" w:rsidR="00000000" w:rsidRDefault="00E84F3B">
      <w:pPr>
        <w:pStyle w:val="a"/>
        <w:rPr>
          <w:rFonts w:hint="cs"/>
          <w:rtl/>
        </w:rPr>
      </w:pPr>
      <w:r>
        <w:rPr>
          <w:rFonts w:hint="cs"/>
          <w:rtl/>
        </w:rPr>
        <w:t>נא לסיים.</w:t>
      </w:r>
    </w:p>
    <w:p w14:paraId="1F41A6D9" w14:textId="77777777" w:rsidR="00000000" w:rsidRDefault="00E84F3B">
      <w:pPr>
        <w:pStyle w:val="a"/>
        <w:ind w:firstLine="0"/>
        <w:rPr>
          <w:rFonts w:hint="cs"/>
          <w:rtl/>
        </w:rPr>
      </w:pPr>
    </w:p>
    <w:p w14:paraId="34AA8FE6" w14:textId="77777777" w:rsidR="00000000" w:rsidRDefault="00E84F3B">
      <w:pPr>
        <w:pStyle w:val="SpeakerCon"/>
        <w:rPr>
          <w:rtl/>
        </w:rPr>
      </w:pPr>
      <w:bookmarkStart w:id="681" w:name="FS000000563T16_07_2003_16_51_13C"/>
      <w:bookmarkEnd w:id="681"/>
      <w:r>
        <w:rPr>
          <w:rtl/>
        </w:rPr>
        <w:t>מאיר פרוש (יהדות התורה):</w:t>
      </w:r>
    </w:p>
    <w:p w14:paraId="0E5F45D2" w14:textId="77777777" w:rsidR="00000000" w:rsidRDefault="00E84F3B">
      <w:pPr>
        <w:pStyle w:val="a"/>
        <w:rPr>
          <w:rtl/>
        </w:rPr>
      </w:pPr>
    </w:p>
    <w:p w14:paraId="780645E7" w14:textId="77777777" w:rsidR="00000000" w:rsidRDefault="00E84F3B">
      <w:pPr>
        <w:pStyle w:val="a"/>
        <w:rPr>
          <w:rFonts w:hint="cs"/>
          <w:rtl/>
        </w:rPr>
      </w:pPr>
      <w:r>
        <w:rPr>
          <w:rFonts w:hint="cs"/>
          <w:rtl/>
        </w:rPr>
        <w:t xml:space="preserve">קשיש סובל הוא חריג? ההתנהגות המרשיעה הזאת היא חריגה במדינה מתוקנת. רק נהנתנים כמוכם, מפלגת שינוי, מסוגלים </w:t>
      </w:r>
      <w:r>
        <w:rPr>
          <w:rFonts w:hint="cs"/>
          <w:rtl/>
        </w:rPr>
        <w:t xml:space="preserve">להיות במדינה כזאת שאתם רוצים לדמות לה - אפלות, רשעות וגזענות. </w:t>
      </w:r>
    </w:p>
    <w:p w14:paraId="23B4AD19" w14:textId="77777777" w:rsidR="00000000" w:rsidRDefault="00E84F3B">
      <w:pPr>
        <w:pStyle w:val="a"/>
        <w:ind w:firstLine="0"/>
        <w:rPr>
          <w:rFonts w:hint="cs"/>
          <w:rtl/>
        </w:rPr>
      </w:pPr>
    </w:p>
    <w:p w14:paraId="65616D6C" w14:textId="77777777" w:rsidR="00000000" w:rsidRDefault="00E84F3B">
      <w:pPr>
        <w:pStyle w:val="ad"/>
        <w:rPr>
          <w:rtl/>
        </w:rPr>
      </w:pPr>
      <w:r>
        <w:rPr>
          <w:rtl/>
        </w:rPr>
        <w:t>היו"ר נסים דהן:</w:t>
      </w:r>
    </w:p>
    <w:p w14:paraId="65AFC42A" w14:textId="77777777" w:rsidR="00000000" w:rsidRDefault="00E84F3B">
      <w:pPr>
        <w:pStyle w:val="a"/>
        <w:rPr>
          <w:rtl/>
        </w:rPr>
      </w:pPr>
    </w:p>
    <w:p w14:paraId="230569BC" w14:textId="77777777" w:rsidR="00000000" w:rsidRDefault="00E84F3B">
      <w:pPr>
        <w:pStyle w:val="a"/>
        <w:rPr>
          <w:rFonts w:hint="cs"/>
          <w:rtl/>
        </w:rPr>
      </w:pPr>
      <w:r>
        <w:rPr>
          <w:rFonts w:hint="cs"/>
          <w:rtl/>
        </w:rPr>
        <w:t xml:space="preserve">תודה רבה. חברי הכנסת, המשיב היה צריך להיות שר האוצר. על-פי סעיף 87 לתקנון הכנסת, מפלגה שהנושא שנדון הוא עניינה, זכותה להשיב. השר טומי לפיד - - - </w:t>
      </w:r>
    </w:p>
    <w:p w14:paraId="21B6090C" w14:textId="77777777" w:rsidR="00000000" w:rsidRDefault="00E84F3B">
      <w:pPr>
        <w:pStyle w:val="a"/>
        <w:ind w:firstLine="0"/>
        <w:rPr>
          <w:rFonts w:hint="cs"/>
          <w:rtl/>
        </w:rPr>
      </w:pPr>
    </w:p>
    <w:p w14:paraId="5F85CA3A" w14:textId="77777777" w:rsidR="00000000" w:rsidRDefault="00E84F3B">
      <w:pPr>
        <w:pStyle w:val="ac"/>
        <w:rPr>
          <w:rtl/>
        </w:rPr>
      </w:pPr>
      <w:r>
        <w:rPr>
          <w:rFonts w:hint="eastAsia"/>
          <w:rtl/>
        </w:rPr>
        <w:t>שר</w:t>
      </w:r>
      <w:r>
        <w:rPr>
          <w:rtl/>
        </w:rPr>
        <w:t xml:space="preserve"> המשפטים יוסף לפיד:</w:t>
      </w:r>
    </w:p>
    <w:p w14:paraId="2AAC0E1B" w14:textId="77777777" w:rsidR="00000000" w:rsidRDefault="00E84F3B">
      <w:pPr>
        <w:pStyle w:val="a"/>
        <w:rPr>
          <w:rFonts w:hint="cs"/>
          <w:rtl/>
        </w:rPr>
      </w:pPr>
    </w:p>
    <w:p w14:paraId="25A5DF07" w14:textId="77777777" w:rsidR="00000000" w:rsidRDefault="00E84F3B">
      <w:pPr>
        <w:pStyle w:val="a"/>
        <w:rPr>
          <w:rFonts w:hint="cs"/>
          <w:rtl/>
        </w:rPr>
      </w:pPr>
      <w:r>
        <w:rPr>
          <w:rFonts w:hint="cs"/>
          <w:rtl/>
        </w:rPr>
        <w:t>לא על</w:t>
      </w:r>
      <w:r>
        <w:rPr>
          <w:rFonts w:hint="cs"/>
          <w:rtl/>
        </w:rPr>
        <w:t>-פי סעיף 87.</w:t>
      </w:r>
    </w:p>
    <w:p w14:paraId="6769D260" w14:textId="77777777" w:rsidR="00000000" w:rsidRDefault="00E84F3B">
      <w:pPr>
        <w:pStyle w:val="a"/>
        <w:ind w:firstLine="0"/>
        <w:rPr>
          <w:rFonts w:hint="cs"/>
          <w:rtl/>
        </w:rPr>
      </w:pPr>
    </w:p>
    <w:p w14:paraId="61B8ADFA" w14:textId="77777777" w:rsidR="00000000" w:rsidRDefault="00E84F3B">
      <w:pPr>
        <w:pStyle w:val="ad"/>
        <w:rPr>
          <w:rtl/>
        </w:rPr>
      </w:pPr>
      <w:r>
        <w:rPr>
          <w:rtl/>
        </w:rPr>
        <w:t>היו"ר נסים דהן:</w:t>
      </w:r>
    </w:p>
    <w:p w14:paraId="04F72864" w14:textId="77777777" w:rsidR="00000000" w:rsidRDefault="00E84F3B">
      <w:pPr>
        <w:pStyle w:val="a"/>
        <w:rPr>
          <w:rtl/>
        </w:rPr>
      </w:pPr>
    </w:p>
    <w:p w14:paraId="18D52C45" w14:textId="77777777" w:rsidR="00000000" w:rsidRDefault="00E84F3B">
      <w:pPr>
        <w:pStyle w:val="a"/>
        <w:rPr>
          <w:rFonts w:hint="cs"/>
          <w:rtl/>
        </w:rPr>
      </w:pPr>
      <w:r>
        <w:rPr>
          <w:rFonts w:hint="cs"/>
          <w:rtl/>
        </w:rPr>
        <w:t xml:space="preserve">הבנתי. השר טומי לפיד ביקש לענות בשם הממשלה, והוא מוותר ממילא על סעיף 87. עכשיו ברור לכולם? </w:t>
      </w:r>
    </w:p>
    <w:p w14:paraId="450FFF6D" w14:textId="77777777" w:rsidR="00000000" w:rsidRDefault="00E84F3B">
      <w:pPr>
        <w:pStyle w:val="a"/>
        <w:ind w:firstLine="0"/>
        <w:rPr>
          <w:rFonts w:hint="cs"/>
          <w:rtl/>
        </w:rPr>
      </w:pPr>
    </w:p>
    <w:p w14:paraId="11C6C075" w14:textId="77777777" w:rsidR="00000000" w:rsidRDefault="00E84F3B">
      <w:pPr>
        <w:pStyle w:val="ac"/>
        <w:rPr>
          <w:rtl/>
        </w:rPr>
      </w:pPr>
      <w:r>
        <w:rPr>
          <w:rFonts w:hint="eastAsia"/>
          <w:rtl/>
        </w:rPr>
        <w:t>שר</w:t>
      </w:r>
      <w:r>
        <w:rPr>
          <w:rtl/>
        </w:rPr>
        <w:t xml:space="preserve"> התשתיות הלאומיות יוסף פריצקי:</w:t>
      </w:r>
    </w:p>
    <w:p w14:paraId="10D20367" w14:textId="77777777" w:rsidR="00000000" w:rsidRDefault="00E84F3B">
      <w:pPr>
        <w:pStyle w:val="a"/>
        <w:rPr>
          <w:rFonts w:hint="cs"/>
          <w:rtl/>
        </w:rPr>
      </w:pPr>
    </w:p>
    <w:p w14:paraId="63D9310D" w14:textId="77777777" w:rsidR="00000000" w:rsidRDefault="00E84F3B">
      <w:pPr>
        <w:pStyle w:val="a"/>
        <w:rPr>
          <w:rFonts w:hint="cs"/>
          <w:rtl/>
        </w:rPr>
      </w:pPr>
      <w:r>
        <w:rPr>
          <w:rFonts w:hint="cs"/>
          <w:rtl/>
        </w:rPr>
        <w:t>כן.</w:t>
      </w:r>
    </w:p>
    <w:p w14:paraId="1E3BA720" w14:textId="77777777" w:rsidR="00000000" w:rsidRDefault="00E84F3B">
      <w:pPr>
        <w:pStyle w:val="a"/>
        <w:rPr>
          <w:rFonts w:hint="cs"/>
          <w:rtl/>
        </w:rPr>
      </w:pPr>
    </w:p>
    <w:p w14:paraId="71874393" w14:textId="77777777" w:rsidR="00000000" w:rsidRDefault="00E84F3B">
      <w:pPr>
        <w:pStyle w:val="Speaker"/>
        <w:rPr>
          <w:rtl/>
        </w:rPr>
      </w:pPr>
      <w:bookmarkStart w:id="682" w:name="FS000000563T16_07_2003_16_54_25C"/>
      <w:bookmarkStart w:id="683" w:name="FS000000517T16_07_2003_16_54_32"/>
      <w:bookmarkStart w:id="684" w:name="_Toc46538685"/>
      <w:bookmarkStart w:id="685" w:name="_Toc49055415"/>
      <w:bookmarkEnd w:id="682"/>
      <w:bookmarkEnd w:id="683"/>
      <w:r>
        <w:rPr>
          <w:rFonts w:hint="eastAsia"/>
          <w:rtl/>
        </w:rPr>
        <w:t>שר</w:t>
      </w:r>
      <w:r>
        <w:rPr>
          <w:rtl/>
        </w:rPr>
        <w:t xml:space="preserve"> המשפטים יוסף לפיד:</w:t>
      </w:r>
      <w:bookmarkEnd w:id="684"/>
      <w:bookmarkEnd w:id="685"/>
    </w:p>
    <w:p w14:paraId="6D384D25" w14:textId="77777777" w:rsidR="00000000" w:rsidRDefault="00E84F3B">
      <w:pPr>
        <w:pStyle w:val="a"/>
        <w:rPr>
          <w:rFonts w:hint="cs"/>
          <w:rtl/>
        </w:rPr>
      </w:pPr>
    </w:p>
    <w:p w14:paraId="23F47044" w14:textId="77777777" w:rsidR="00000000" w:rsidRDefault="00E84F3B">
      <w:pPr>
        <w:pStyle w:val="a"/>
        <w:rPr>
          <w:rFonts w:hint="cs"/>
          <w:rtl/>
        </w:rPr>
      </w:pPr>
      <w:r>
        <w:rPr>
          <w:rFonts w:hint="cs"/>
          <w:rtl/>
        </w:rPr>
        <w:t xml:space="preserve">תודה רבה, אדוני היושב-ראש. אני רוצה להביע את תודתי העמוקה בשמי - - - </w:t>
      </w:r>
    </w:p>
    <w:p w14:paraId="7383A2DD" w14:textId="77777777" w:rsidR="00000000" w:rsidRDefault="00E84F3B">
      <w:pPr>
        <w:pStyle w:val="a"/>
        <w:ind w:firstLine="0"/>
        <w:rPr>
          <w:rFonts w:hint="cs"/>
          <w:rtl/>
        </w:rPr>
      </w:pPr>
    </w:p>
    <w:p w14:paraId="1C0BE10A" w14:textId="77777777" w:rsidR="00000000" w:rsidRDefault="00E84F3B">
      <w:pPr>
        <w:pStyle w:val="ac"/>
        <w:rPr>
          <w:rtl/>
        </w:rPr>
      </w:pPr>
      <w:r>
        <w:rPr>
          <w:rFonts w:hint="eastAsia"/>
          <w:rtl/>
        </w:rPr>
        <w:t>שלמה</w:t>
      </w:r>
      <w:r>
        <w:rPr>
          <w:rtl/>
        </w:rPr>
        <w:t xml:space="preserve"> בניזרי (ש"ס):</w:t>
      </w:r>
    </w:p>
    <w:p w14:paraId="0EC4EDB7" w14:textId="77777777" w:rsidR="00000000" w:rsidRDefault="00E84F3B">
      <w:pPr>
        <w:pStyle w:val="a"/>
        <w:rPr>
          <w:rFonts w:hint="cs"/>
          <w:rtl/>
        </w:rPr>
      </w:pPr>
    </w:p>
    <w:p w14:paraId="33E037FC" w14:textId="77777777" w:rsidR="00000000" w:rsidRDefault="00E84F3B">
      <w:pPr>
        <w:pStyle w:val="a"/>
        <w:rPr>
          <w:rFonts w:hint="cs"/>
          <w:rtl/>
        </w:rPr>
      </w:pPr>
      <w:r>
        <w:rPr>
          <w:rFonts w:hint="cs"/>
          <w:rtl/>
        </w:rPr>
        <w:t>תתחיל ב"אדוני היושב-ראש, כנסת נכבדה".</w:t>
      </w:r>
    </w:p>
    <w:p w14:paraId="3BD0825C" w14:textId="77777777" w:rsidR="00000000" w:rsidRDefault="00E84F3B">
      <w:pPr>
        <w:pStyle w:val="a"/>
        <w:ind w:firstLine="0"/>
        <w:rPr>
          <w:rFonts w:hint="cs"/>
          <w:rtl/>
        </w:rPr>
      </w:pPr>
    </w:p>
    <w:p w14:paraId="4925C5A9" w14:textId="77777777" w:rsidR="00000000" w:rsidRDefault="00E84F3B">
      <w:pPr>
        <w:pStyle w:val="ac"/>
        <w:rPr>
          <w:rtl/>
        </w:rPr>
      </w:pPr>
      <w:r>
        <w:rPr>
          <w:rFonts w:hint="eastAsia"/>
          <w:rtl/>
        </w:rPr>
        <w:t>דוד</w:t>
      </w:r>
      <w:r>
        <w:rPr>
          <w:rtl/>
        </w:rPr>
        <w:t xml:space="preserve"> אזולאי (ש"ס):</w:t>
      </w:r>
    </w:p>
    <w:p w14:paraId="491CADC0" w14:textId="77777777" w:rsidR="00000000" w:rsidRDefault="00E84F3B">
      <w:pPr>
        <w:pStyle w:val="a"/>
        <w:rPr>
          <w:rFonts w:hint="cs"/>
          <w:rtl/>
        </w:rPr>
      </w:pPr>
    </w:p>
    <w:p w14:paraId="6C4271EB" w14:textId="77777777" w:rsidR="00000000" w:rsidRDefault="00E84F3B">
      <w:pPr>
        <w:pStyle w:val="a"/>
        <w:rPr>
          <w:rFonts w:hint="cs"/>
          <w:rtl/>
        </w:rPr>
      </w:pPr>
      <w:r>
        <w:rPr>
          <w:rFonts w:hint="cs"/>
          <w:rtl/>
        </w:rPr>
        <w:t>איך הוא יכול להגיד "אדוני היושב-ראש"? השחצנות, הגאווה - - -  לא מאפשרת לו.</w:t>
      </w:r>
    </w:p>
    <w:p w14:paraId="4C193609" w14:textId="77777777" w:rsidR="00000000" w:rsidRDefault="00E84F3B">
      <w:pPr>
        <w:pStyle w:val="a"/>
        <w:ind w:firstLine="0"/>
        <w:rPr>
          <w:rFonts w:hint="cs"/>
          <w:rtl/>
        </w:rPr>
      </w:pPr>
    </w:p>
    <w:p w14:paraId="7E3AE63C" w14:textId="77777777" w:rsidR="00000000" w:rsidRDefault="00E84F3B">
      <w:pPr>
        <w:pStyle w:val="ad"/>
        <w:rPr>
          <w:rtl/>
        </w:rPr>
      </w:pPr>
      <w:r>
        <w:rPr>
          <w:rtl/>
        </w:rPr>
        <w:t>היו"ר נסים דהן:</w:t>
      </w:r>
    </w:p>
    <w:p w14:paraId="349F8C60" w14:textId="77777777" w:rsidR="00000000" w:rsidRDefault="00E84F3B">
      <w:pPr>
        <w:pStyle w:val="a"/>
        <w:rPr>
          <w:rtl/>
        </w:rPr>
      </w:pPr>
    </w:p>
    <w:p w14:paraId="67D90D06" w14:textId="77777777" w:rsidR="00000000" w:rsidRDefault="00E84F3B">
      <w:pPr>
        <w:pStyle w:val="a"/>
        <w:rPr>
          <w:rFonts w:hint="cs"/>
          <w:rtl/>
        </w:rPr>
      </w:pPr>
      <w:r>
        <w:rPr>
          <w:rFonts w:hint="cs"/>
          <w:rtl/>
        </w:rPr>
        <w:t xml:space="preserve">חבר הכנסת אזולאי, לא להפריע. </w:t>
      </w:r>
    </w:p>
    <w:p w14:paraId="0CD58A55" w14:textId="77777777" w:rsidR="00000000" w:rsidRDefault="00E84F3B">
      <w:pPr>
        <w:pStyle w:val="a"/>
        <w:ind w:firstLine="0"/>
        <w:rPr>
          <w:rFonts w:hint="cs"/>
          <w:rtl/>
        </w:rPr>
      </w:pPr>
    </w:p>
    <w:p w14:paraId="7728889C" w14:textId="77777777" w:rsidR="00000000" w:rsidRDefault="00E84F3B">
      <w:pPr>
        <w:pStyle w:val="ac"/>
        <w:rPr>
          <w:rtl/>
        </w:rPr>
      </w:pPr>
      <w:r>
        <w:rPr>
          <w:rFonts w:hint="eastAsia"/>
          <w:rtl/>
        </w:rPr>
        <w:t>דוד</w:t>
      </w:r>
      <w:r>
        <w:rPr>
          <w:rtl/>
        </w:rPr>
        <w:t xml:space="preserve"> אזולאי (ש"ס):</w:t>
      </w:r>
    </w:p>
    <w:p w14:paraId="690DCF8A" w14:textId="77777777" w:rsidR="00000000" w:rsidRDefault="00E84F3B">
      <w:pPr>
        <w:pStyle w:val="a"/>
        <w:rPr>
          <w:rFonts w:hint="cs"/>
          <w:rtl/>
        </w:rPr>
      </w:pPr>
    </w:p>
    <w:p w14:paraId="51DFDF89" w14:textId="77777777" w:rsidR="00000000" w:rsidRDefault="00E84F3B">
      <w:pPr>
        <w:pStyle w:val="a"/>
        <w:rPr>
          <w:rFonts w:hint="cs"/>
          <w:rtl/>
        </w:rPr>
      </w:pPr>
      <w:r>
        <w:rPr>
          <w:rFonts w:hint="cs"/>
          <w:rtl/>
        </w:rPr>
        <w:t xml:space="preserve">- - - </w:t>
      </w:r>
    </w:p>
    <w:p w14:paraId="148F7505" w14:textId="77777777" w:rsidR="00000000" w:rsidRDefault="00E84F3B">
      <w:pPr>
        <w:pStyle w:val="a"/>
        <w:ind w:firstLine="0"/>
        <w:rPr>
          <w:rFonts w:hint="cs"/>
          <w:rtl/>
        </w:rPr>
      </w:pPr>
    </w:p>
    <w:p w14:paraId="5E890A05" w14:textId="77777777" w:rsidR="00000000" w:rsidRDefault="00E84F3B">
      <w:pPr>
        <w:pStyle w:val="ad"/>
        <w:rPr>
          <w:rtl/>
        </w:rPr>
      </w:pPr>
      <w:r>
        <w:rPr>
          <w:rtl/>
        </w:rPr>
        <w:t>היו"ר נסים דהן:</w:t>
      </w:r>
    </w:p>
    <w:p w14:paraId="4A524D6A" w14:textId="77777777" w:rsidR="00000000" w:rsidRDefault="00E84F3B">
      <w:pPr>
        <w:pStyle w:val="a"/>
        <w:rPr>
          <w:rtl/>
        </w:rPr>
      </w:pPr>
    </w:p>
    <w:p w14:paraId="5270AF0D" w14:textId="77777777" w:rsidR="00000000" w:rsidRDefault="00E84F3B">
      <w:pPr>
        <w:pStyle w:val="a"/>
        <w:rPr>
          <w:rFonts w:hint="cs"/>
          <w:rtl/>
        </w:rPr>
      </w:pPr>
      <w:r>
        <w:rPr>
          <w:rFonts w:hint="cs"/>
          <w:rtl/>
        </w:rPr>
        <w:t>חבר הכנסת</w:t>
      </w:r>
      <w:r>
        <w:rPr>
          <w:rFonts w:hint="cs"/>
          <w:rtl/>
        </w:rPr>
        <w:t xml:space="preserve"> אזולאי.</w:t>
      </w:r>
    </w:p>
    <w:p w14:paraId="47F873DE" w14:textId="77777777" w:rsidR="00000000" w:rsidRDefault="00E84F3B">
      <w:pPr>
        <w:pStyle w:val="a"/>
        <w:ind w:firstLine="0"/>
        <w:rPr>
          <w:rFonts w:hint="cs"/>
          <w:rtl/>
        </w:rPr>
      </w:pPr>
    </w:p>
    <w:p w14:paraId="2181E5F0" w14:textId="77777777" w:rsidR="00000000" w:rsidRDefault="00E84F3B">
      <w:pPr>
        <w:pStyle w:val="ac"/>
        <w:rPr>
          <w:rtl/>
        </w:rPr>
      </w:pPr>
      <w:r>
        <w:rPr>
          <w:rFonts w:hint="eastAsia"/>
          <w:rtl/>
        </w:rPr>
        <w:t>דוד</w:t>
      </w:r>
      <w:r>
        <w:rPr>
          <w:rtl/>
        </w:rPr>
        <w:t xml:space="preserve"> אזולאי (ש"ס):</w:t>
      </w:r>
    </w:p>
    <w:p w14:paraId="0F5EFD4F" w14:textId="77777777" w:rsidR="00000000" w:rsidRDefault="00E84F3B">
      <w:pPr>
        <w:pStyle w:val="a"/>
        <w:rPr>
          <w:rFonts w:hint="cs"/>
          <w:rtl/>
        </w:rPr>
      </w:pPr>
    </w:p>
    <w:p w14:paraId="4A28805D" w14:textId="77777777" w:rsidR="00000000" w:rsidRDefault="00E84F3B">
      <w:pPr>
        <w:pStyle w:val="a"/>
        <w:rPr>
          <w:rFonts w:hint="cs"/>
          <w:rtl/>
        </w:rPr>
      </w:pPr>
      <w:r>
        <w:rPr>
          <w:rFonts w:hint="cs"/>
          <w:rtl/>
        </w:rPr>
        <w:t xml:space="preserve">- - - </w:t>
      </w:r>
    </w:p>
    <w:p w14:paraId="0ED14043" w14:textId="77777777" w:rsidR="00000000" w:rsidRDefault="00E84F3B">
      <w:pPr>
        <w:pStyle w:val="a"/>
        <w:ind w:firstLine="0"/>
        <w:rPr>
          <w:rFonts w:hint="cs"/>
          <w:rtl/>
        </w:rPr>
      </w:pPr>
    </w:p>
    <w:p w14:paraId="0C9B00F7" w14:textId="77777777" w:rsidR="00000000" w:rsidRDefault="00E84F3B">
      <w:pPr>
        <w:pStyle w:val="ac"/>
        <w:rPr>
          <w:rtl/>
        </w:rPr>
      </w:pPr>
      <w:r>
        <w:rPr>
          <w:rFonts w:hint="eastAsia"/>
          <w:rtl/>
        </w:rPr>
        <w:t>משה</w:t>
      </w:r>
      <w:r>
        <w:rPr>
          <w:rtl/>
        </w:rPr>
        <w:t xml:space="preserve"> גפני (יהדות התורה):</w:t>
      </w:r>
    </w:p>
    <w:p w14:paraId="3180C72B" w14:textId="77777777" w:rsidR="00000000" w:rsidRDefault="00E84F3B">
      <w:pPr>
        <w:pStyle w:val="a"/>
        <w:rPr>
          <w:rFonts w:hint="cs"/>
          <w:rtl/>
        </w:rPr>
      </w:pPr>
    </w:p>
    <w:p w14:paraId="34658261" w14:textId="77777777" w:rsidR="00000000" w:rsidRDefault="00E84F3B">
      <w:pPr>
        <w:pStyle w:val="a"/>
        <w:rPr>
          <w:rFonts w:hint="cs"/>
          <w:rtl/>
        </w:rPr>
      </w:pPr>
      <w:r>
        <w:rPr>
          <w:rFonts w:hint="cs"/>
          <w:rtl/>
        </w:rPr>
        <w:t xml:space="preserve">הוא מתעלם מהיושב-ראש מכיוון שהוא חרדי. </w:t>
      </w:r>
    </w:p>
    <w:p w14:paraId="3547A133" w14:textId="77777777" w:rsidR="00000000" w:rsidRDefault="00E84F3B">
      <w:pPr>
        <w:pStyle w:val="a"/>
        <w:ind w:firstLine="0"/>
        <w:rPr>
          <w:rFonts w:hint="cs"/>
          <w:rtl/>
        </w:rPr>
      </w:pPr>
    </w:p>
    <w:p w14:paraId="17FFF2D4" w14:textId="77777777" w:rsidR="00000000" w:rsidRDefault="00E84F3B">
      <w:pPr>
        <w:pStyle w:val="ad"/>
        <w:rPr>
          <w:rtl/>
        </w:rPr>
      </w:pPr>
      <w:r>
        <w:rPr>
          <w:rtl/>
        </w:rPr>
        <w:t>היו"ר נסים דהן:</w:t>
      </w:r>
    </w:p>
    <w:p w14:paraId="51136590" w14:textId="77777777" w:rsidR="00000000" w:rsidRDefault="00E84F3B">
      <w:pPr>
        <w:pStyle w:val="a"/>
        <w:rPr>
          <w:rtl/>
        </w:rPr>
      </w:pPr>
    </w:p>
    <w:p w14:paraId="702C2824" w14:textId="77777777" w:rsidR="00000000" w:rsidRDefault="00E84F3B">
      <w:pPr>
        <w:pStyle w:val="a"/>
        <w:rPr>
          <w:rFonts w:hint="cs"/>
          <w:rtl/>
        </w:rPr>
      </w:pPr>
      <w:r>
        <w:rPr>
          <w:rFonts w:hint="cs"/>
          <w:rtl/>
        </w:rPr>
        <w:t>לא להפריע.</w:t>
      </w:r>
    </w:p>
    <w:p w14:paraId="690CDD52" w14:textId="77777777" w:rsidR="00000000" w:rsidRDefault="00E84F3B">
      <w:pPr>
        <w:pStyle w:val="a"/>
        <w:ind w:firstLine="0"/>
        <w:rPr>
          <w:rFonts w:hint="cs"/>
          <w:rtl/>
        </w:rPr>
      </w:pPr>
    </w:p>
    <w:p w14:paraId="2D937087" w14:textId="77777777" w:rsidR="00000000" w:rsidRDefault="00E84F3B">
      <w:pPr>
        <w:pStyle w:val="SpeakerCon"/>
        <w:rPr>
          <w:rtl/>
        </w:rPr>
      </w:pPr>
      <w:bookmarkStart w:id="686" w:name="FS000000517T16_07_2003_16_57_06C"/>
      <w:bookmarkEnd w:id="686"/>
      <w:r>
        <w:rPr>
          <w:rtl/>
        </w:rPr>
        <w:t>שר המשפטים יוסף לפיד:</w:t>
      </w:r>
    </w:p>
    <w:p w14:paraId="0C50A770" w14:textId="77777777" w:rsidR="00000000" w:rsidRDefault="00E84F3B">
      <w:pPr>
        <w:pStyle w:val="a"/>
        <w:rPr>
          <w:rtl/>
        </w:rPr>
      </w:pPr>
    </w:p>
    <w:p w14:paraId="0D34369A" w14:textId="77777777" w:rsidR="00000000" w:rsidRDefault="00E84F3B">
      <w:pPr>
        <w:pStyle w:val="a"/>
        <w:rPr>
          <w:rFonts w:hint="cs"/>
          <w:rtl/>
        </w:rPr>
      </w:pPr>
      <w:r>
        <w:rPr>
          <w:rFonts w:hint="cs"/>
          <w:rtl/>
        </w:rPr>
        <w:t>קודם כול, התחלתי ב"אדוני היושב-ראש", ותמצאו את זה בפרוטוקול.</w:t>
      </w:r>
    </w:p>
    <w:p w14:paraId="271F6D4A" w14:textId="77777777" w:rsidR="00000000" w:rsidRDefault="00E84F3B">
      <w:pPr>
        <w:pStyle w:val="a"/>
        <w:rPr>
          <w:rFonts w:hint="cs"/>
          <w:rtl/>
        </w:rPr>
      </w:pPr>
      <w:r>
        <w:rPr>
          <w:rFonts w:hint="cs"/>
          <w:rtl/>
        </w:rPr>
        <w:t xml:space="preserve"> </w:t>
      </w:r>
    </w:p>
    <w:p w14:paraId="7BB08453" w14:textId="77777777" w:rsidR="00000000" w:rsidRDefault="00E84F3B">
      <w:pPr>
        <w:pStyle w:val="ad"/>
        <w:rPr>
          <w:rtl/>
        </w:rPr>
      </w:pPr>
      <w:r>
        <w:rPr>
          <w:rtl/>
        </w:rPr>
        <w:t>היו"ר נסים דהן:</w:t>
      </w:r>
    </w:p>
    <w:p w14:paraId="3DD15931" w14:textId="77777777" w:rsidR="00000000" w:rsidRDefault="00E84F3B">
      <w:pPr>
        <w:pStyle w:val="a"/>
        <w:rPr>
          <w:rtl/>
        </w:rPr>
      </w:pPr>
    </w:p>
    <w:p w14:paraId="23577C27" w14:textId="77777777" w:rsidR="00000000" w:rsidRDefault="00E84F3B">
      <w:pPr>
        <w:pStyle w:val="a"/>
        <w:rPr>
          <w:rFonts w:hint="cs"/>
          <w:rtl/>
        </w:rPr>
      </w:pPr>
      <w:r>
        <w:rPr>
          <w:rFonts w:hint="cs"/>
          <w:rtl/>
        </w:rPr>
        <w:t>לא להפריע.</w:t>
      </w:r>
    </w:p>
    <w:p w14:paraId="6E42A55A" w14:textId="77777777" w:rsidR="00000000" w:rsidRDefault="00E84F3B">
      <w:pPr>
        <w:pStyle w:val="a"/>
        <w:ind w:firstLine="0"/>
        <w:rPr>
          <w:rFonts w:hint="cs"/>
          <w:rtl/>
        </w:rPr>
      </w:pPr>
    </w:p>
    <w:p w14:paraId="0DCE6EF3" w14:textId="77777777" w:rsidR="00000000" w:rsidRDefault="00E84F3B">
      <w:pPr>
        <w:pStyle w:val="SpeakerCon"/>
        <w:rPr>
          <w:rtl/>
        </w:rPr>
      </w:pPr>
      <w:bookmarkStart w:id="687" w:name="FS000000517T16_07_2003_16_57_27C"/>
      <w:bookmarkEnd w:id="687"/>
      <w:r>
        <w:rPr>
          <w:rtl/>
        </w:rPr>
        <w:t>שר המשפטי</w:t>
      </w:r>
      <w:r>
        <w:rPr>
          <w:rtl/>
        </w:rPr>
        <w:t>ם יוסף לפיד:</w:t>
      </w:r>
    </w:p>
    <w:p w14:paraId="4383207E" w14:textId="77777777" w:rsidR="00000000" w:rsidRDefault="00E84F3B">
      <w:pPr>
        <w:pStyle w:val="a"/>
        <w:rPr>
          <w:rtl/>
        </w:rPr>
      </w:pPr>
    </w:p>
    <w:p w14:paraId="18824ECD" w14:textId="77777777" w:rsidR="00000000" w:rsidRDefault="00E84F3B">
      <w:pPr>
        <w:pStyle w:val="a"/>
        <w:rPr>
          <w:rFonts w:hint="cs"/>
          <w:rtl/>
        </w:rPr>
      </w:pPr>
      <w:r>
        <w:rPr>
          <w:rFonts w:hint="cs"/>
          <w:rtl/>
        </w:rPr>
        <w:t xml:space="preserve">שנית, אם יש לך רגשי נחיתות, אדון גפני, זה לטיפול פסיכיאטרי, לא לכנסת. </w:t>
      </w:r>
    </w:p>
    <w:p w14:paraId="5A15DDD2" w14:textId="77777777" w:rsidR="00000000" w:rsidRDefault="00E84F3B">
      <w:pPr>
        <w:pStyle w:val="a"/>
        <w:ind w:firstLine="0"/>
        <w:rPr>
          <w:rFonts w:hint="cs"/>
          <w:rtl/>
        </w:rPr>
      </w:pPr>
    </w:p>
    <w:p w14:paraId="13EBA8D8" w14:textId="77777777" w:rsidR="00000000" w:rsidRDefault="00E84F3B">
      <w:pPr>
        <w:pStyle w:val="ac"/>
        <w:rPr>
          <w:rtl/>
        </w:rPr>
      </w:pPr>
      <w:r>
        <w:rPr>
          <w:rFonts w:hint="eastAsia"/>
          <w:rtl/>
        </w:rPr>
        <w:t>משה</w:t>
      </w:r>
      <w:r>
        <w:rPr>
          <w:rtl/>
        </w:rPr>
        <w:t xml:space="preserve"> גפני (יהדות התורה):</w:t>
      </w:r>
    </w:p>
    <w:p w14:paraId="52B91AFE" w14:textId="77777777" w:rsidR="00000000" w:rsidRDefault="00E84F3B">
      <w:pPr>
        <w:pStyle w:val="a"/>
        <w:rPr>
          <w:rFonts w:hint="cs"/>
          <w:rtl/>
        </w:rPr>
      </w:pPr>
    </w:p>
    <w:p w14:paraId="224D68C7" w14:textId="77777777" w:rsidR="00000000" w:rsidRDefault="00E84F3B">
      <w:pPr>
        <w:pStyle w:val="a"/>
        <w:rPr>
          <w:rFonts w:hint="cs"/>
          <w:rtl/>
        </w:rPr>
      </w:pPr>
      <w:r>
        <w:rPr>
          <w:rFonts w:hint="cs"/>
          <w:rtl/>
        </w:rPr>
        <w:t xml:space="preserve">לך. </w:t>
      </w:r>
    </w:p>
    <w:p w14:paraId="0EB9605B" w14:textId="77777777" w:rsidR="00000000" w:rsidRDefault="00E84F3B">
      <w:pPr>
        <w:pStyle w:val="a"/>
        <w:ind w:firstLine="0"/>
        <w:rPr>
          <w:rFonts w:hint="cs"/>
          <w:rtl/>
        </w:rPr>
      </w:pPr>
    </w:p>
    <w:p w14:paraId="78B2302A" w14:textId="77777777" w:rsidR="00000000" w:rsidRDefault="00E84F3B">
      <w:pPr>
        <w:pStyle w:val="SpeakerCon"/>
        <w:rPr>
          <w:rtl/>
        </w:rPr>
      </w:pPr>
      <w:bookmarkStart w:id="688" w:name="FS000000517T16_07_2003_16_57_51C"/>
      <w:bookmarkEnd w:id="688"/>
      <w:r>
        <w:rPr>
          <w:rtl/>
        </w:rPr>
        <w:t>שר המשפטים יוסף לפיד:</w:t>
      </w:r>
    </w:p>
    <w:p w14:paraId="66EEA26F" w14:textId="77777777" w:rsidR="00000000" w:rsidRDefault="00E84F3B">
      <w:pPr>
        <w:pStyle w:val="a"/>
        <w:rPr>
          <w:rtl/>
        </w:rPr>
      </w:pPr>
    </w:p>
    <w:p w14:paraId="6BDA5ACE" w14:textId="77777777" w:rsidR="00000000" w:rsidRDefault="00E84F3B">
      <w:pPr>
        <w:pStyle w:val="a"/>
        <w:rPr>
          <w:rFonts w:hint="cs"/>
          <w:rtl/>
        </w:rPr>
      </w:pPr>
      <w:r>
        <w:rPr>
          <w:rFonts w:hint="cs"/>
          <w:rtl/>
        </w:rPr>
        <w:t>אני באמת חייב תודה, וזה לא רק לחרדים, גם לסיעות אחרות, על ההתקפות על שינוי.</w:t>
      </w:r>
    </w:p>
    <w:p w14:paraId="32DA92EA" w14:textId="77777777" w:rsidR="00000000" w:rsidRDefault="00E84F3B">
      <w:pPr>
        <w:pStyle w:val="a"/>
        <w:ind w:firstLine="0"/>
        <w:rPr>
          <w:rFonts w:hint="cs"/>
          <w:rtl/>
        </w:rPr>
      </w:pPr>
    </w:p>
    <w:p w14:paraId="0642DB13" w14:textId="77777777" w:rsidR="00000000" w:rsidRDefault="00E84F3B">
      <w:pPr>
        <w:pStyle w:val="ac"/>
        <w:rPr>
          <w:rtl/>
        </w:rPr>
      </w:pPr>
      <w:r>
        <w:rPr>
          <w:rFonts w:hint="eastAsia"/>
          <w:rtl/>
        </w:rPr>
        <w:t>משה</w:t>
      </w:r>
      <w:r>
        <w:rPr>
          <w:rtl/>
        </w:rPr>
        <w:t xml:space="preserve"> גפני (יהדות התורה):</w:t>
      </w:r>
    </w:p>
    <w:p w14:paraId="4DDB26FE" w14:textId="77777777" w:rsidR="00000000" w:rsidRDefault="00E84F3B">
      <w:pPr>
        <w:pStyle w:val="a"/>
        <w:rPr>
          <w:rFonts w:hint="cs"/>
          <w:rtl/>
        </w:rPr>
      </w:pPr>
    </w:p>
    <w:p w14:paraId="6B73B5DD" w14:textId="77777777" w:rsidR="00000000" w:rsidRDefault="00E84F3B">
      <w:pPr>
        <w:pStyle w:val="a"/>
        <w:rPr>
          <w:rFonts w:hint="cs"/>
          <w:rtl/>
        </w:rPr>
      </w:pPr>
      <w:r>
        <w:rPr>
          <w:rFonts w:hint="cs"/>
          <w:rtl/>
        </w:rPr>
        <w:t>אף שהוא אמר דב</w:t>
      </w:r>
      <w:r>
        <w:rPr>
          <w:rFonts w:hint="cs"/>
          <w:rtl/>
        </w:rPr>
        <w:t>רים מעליבים, אני לא מבקש שיחזור בו, כי אני לא מתייחס לדברים שלו.</w:t>
      </w:r>
    </w:p>
    <w:p w14:paraId="5114C616" w14:textId="77777777" w:rsidR="00000000" w:rsidRDefault="00E84F3B">
      <w:pPr>
        <w:pStyle w:val="a"/>
        <w:ind w:firstLine="0"/>
        <w:rPr>
          <w:rFonts w:hint="cs"/>
          <w:rtl/>
        </w:rPr>
      </w:pPr>
    </w:p>
    <w:p w14:paraId="25001BED" w14:textId="77777777" w:rsidR="00000000" w:rsidRDefault="00E84F3B">
      <w:pPr>
        <w:pStyle w:val="ac"/>
        <w:rPr>
          <w:rtl/>
        </w:rPr>
      </w:pPr>
      <w:r>
        <w:rPr>
          <w:rFonts w:hint="eastAsia"/>
          <w:rtl/>
        </w:rPr>
        <w:t>רוני</w:t>
      </w:r>
      <w:r>
        <w:rPr>
          <w:rtl/>
        </w:rPr>
        <w:t xml:space="preserve"> בריזון (שינוי):</w:t>
      </w:r>
    </w:p>
    <w:p w14:paraId="103C1616" w14:textId="77777777" w:rsidR="00000000" w:rsidRDefault="00E84F3B">
      <w:pPr>
        <w:pStyle w:val="a"/>
        <w:rPr>
          <w:rFonts w:hint="cs"/>
          <w:rtl/>
        </w:rPr>
      </w:pPr>
    </w:p>
    <w:p w14:paraId="6C280C4D" w14:textId="77777777" w:rsidR="00000000" w:rsidRDefault="00E84F3B">
      <w:pPr>
        <w:pStyle w:val="a"/>
        <w:rPr>
          <w:rFonts w:hint="cs"/>
          <w:rtl/>
        </w:rPr>
      </w:pPr>
      <w:r>
        <w:rPr>
          <w:rFonts w:hint="cs"/>
          <w:rtl/>
        </w:rPr>
        <w:t xml:space="preserve">אם אתה לא מתייחס לדברים שלו, למה - - - </w:t>
      </w:r>
    </w:p>
    <w:p w14:paraId="576CDCA8" w14:textId="77777777" w:rsidR="00000000" w:rsidRDefault="00E84F3B">
      <w:pPr>
        <w:pStyle w:val="a"/>
        <w:ind w:firstLine="0"/>
        <w:rPr>
          <w:rFonts w:hint="cs"/>
          <w:rtl/>
        </w:rPr>
      </w:pPr>
    </w:p>
    <w:p w14:paraId="065A0E73" w14:textId="77777777" w:rsidR="00000000" w:rsidRDefault="00E84F3B">
      <w:pPr>
        <w:pStyle w:val="ad"/>
        <w:rPr>
          <w:rtl/>
        </w:rPr>
      </w:pPr>
      <w:r>
        <w:rPr>
          <w:rtl/>
        </w:rPr>
        <w:t>היו"ר נסים דהן:</w:t>
      </w:r>
    </w:p>
    <w:p w14:paraId="47E8F717" w14:textId="77777777" w:rsidR="00000000" w:rsidRDefault="00E84F3B">
      <w:pPr>
        <w:pStyle w:val="a"/>
        <w:rPr>
          <w:rtl/>
        </w:rPr>
      </w:pPr>
    </w:p>
    <w:p w14:paraId="4F5C18BA" w14:textId="77777777" w:rsidR="00000000" w:rsidRDefault="00E84F3B">
      <w:pPr>
        <w:pStyle w:val="a"/>
        <w:rPr>
          <w:rFonts w:hint="cs"/>
          <w:rtl/>
        </w:rPr>
      </w:pPr>
      <w:r>
        <w:rPr>
          <w:rFonts w:hint="cs"/>
          <w:rtl/>
        </w:rPr>
        <w:t>חבר הכנסת בריזון, השר שלך מדבר. הוא לא צריך את ההגנה שלך.</w:t>
      </w:r>
    </w:p>
    <w:p w14:paraId="1B2D7C94" w14:textId="77777777" w:rsidR="00000000" w:rsidRDefault="00E84F3B">
      <w:pPr>
        <w:pStyle w:val="a"/>
        <w:ind w:firstLine="0"/>
        <w:rPr>
          <w:rFonts w:hint="cs"/>
          <w:rtl/>
        </w:rPr>
      </w:pPr>
    </w:p>
    <w:p w14:paraId="3B10E78C" w14:textId="77777777" w:rsidR="00000000" w:rsidRDefault="00E84F3B">
      <w:pPr>
        <w:pStyle w:val="SpeakerCon"/>
        <w:rPr>
          <w:rtl/>
        </w:rPr>
      </w:pPr>
      <w:bookmarkStart w:id="689" w:name="FS000000517T16_07_2003_16_59_20C"/>
      <w:bookmarkEnd w:id="689"/>
      <w:r>
        <w:rPr>
          <w:rtl/>
        </w:rPr>
        <w:t>שר המשפטים יוסף לפיד:</w:t>
      </w:r>
    </w:p>
    <w:p w14:paraId="128FBF07" w14:textId="77777777" w:rsidR="00000000" w:rsidRDefault="00E84F3B">
      <w:pPr>
        <w:pStyle w:val="a"/>
        <w:rPr>
          <w:rtl/>
        </w:rPr>
      </w:pPr>
    </w:p>
    <w:p w14:paraId="2FA028DD" w14:textId="77777777" w:rsidR="00000000" w:rsidRDefault="00E84F3B">
      <w:pPr>
        <w:pStyle w:val="a"/>
        <w:rPr>
          <w:rFonts w:hint="cs"/>
          <w:rtl/>
        </w:rPr>
      </w:pPr>
      <w:r>
        <w:rPr>
          <w:rFonts w:hint="cs"/>
          <w:rtl/>
        </w:rPr>
        <w:t>הדברים האלה, ההתקפות האלה נג</w:t>
      </w:r>
      <w:r>
        <w:rPr>
          <w:rFonts w:hint="cs"/>
          <w:rtl/>
        </w:rPr>
        <w:t xml:space="preserve">דנו על כך שהעזנו לדאוג להצלתה של תרבות ישראל מקריסה - - </w:t>
      </w:r>
    </w:p>
    <w:p w14:paraId="2E4C7E67" w14:textId="77777777" w:rsidR="00000000" w:rsidRDefault="00E84F3B">
      <w:pPr>
        <w:pStyle w:val="a"/>
        <w:ind w:firstLine="0"/>
        <w:rPr>
          <w:rFonts w:hint="cs"/>
          <w:rtl/>
        </w:rPr>
      </w:pPr>
    </w:p>
    <w:p w14:paraId="479A0045" w14:textId="77777777" w:rsidR="00000000" w:rsidRDefault="00E84F3B">
      <w:pPr>
        <w:pStyle w:val="ac"/>
        <w:rPr>
          <w:rtl/>
        </w:rPr>
      </w:pPr>
      <w:r>
        <w:rPr>
          <w:rFonts w:hint="eastAsia"/>
          <w:rtl/>
        </w:rPr>
        <w:t>שלמה</w:t>
      </w:r>
      <w:r>
        <w:rPr>
          <w:rtl/>
        </w:rPr>
        <w:t xml:space="preserve"> בניזרי (ש"ס):</w:t>
      </w:r>
    </w:p>
    <w:p w14:paraId="7A094283" w14:textId="77777777" w:rsidR="00000000" w:rsidRDefault="00E84F3B">
      <w:pPr>
        <w:pStyle w:val="a"/>
        <w:rPr>
          <w:rFonts w:hint="cs"/>
          <w:rtl/>
        </w:rPr>
      </w:pPr>
    </w:p>
    <w:p w14:paraId="50498790" w14:textId="77777777" w:rsidR="00000000" w:rsidRDefault="00E84F3B">
      <w:pPr>
        <w:pStyle w:val="a"/>
        <w:rPr>
          <w:rFonts w:hint="cs"/>
          <w:rtl/>
        </w:rPr>
      </w:pPr>
      <w:r>
        <w:rPr>
          <w:rFonts w:hint="cs"/>
          <w:rtl/>
        </w:rPr>
        <w:t xml:space="preserve">- - - </w:t>
      </w:r>
    </w:p>
    <w:p w14:paraId="2FE26F6A" w14:textId="77777777" w:rsidR="00000000" w:rsidRDefault="00E84F3B">
      <w:pPr>
        <w:pStyle w:val="a"/>
        <w:ind w:firstLine="0"/>
        <w:rPr>
          <w:rtl/>
        </w:rPr>
      </w:pPr>
    </w:p>
    <w:p w14:paraId="1CD8EFA8" w14:textId="77777777" w:rsidR="00000000" w:rsidRDefault="00E84F3B">
      <w:pPr>
        <w:pStyle w:val="a"/>
        <w:ind w:firstLine="0"/>
        <w:rPr>
          <w:rFonts w:hint="cs"/>
          <w:rtl/>
        </w:rPr>
      </w:pPr>
    </w:p>
    <w:p w14:paraId="496EB1B5" w14:textId="77777777" w:rsidR="00000000" w:rsidRDefault="00E84F3B">
      <w:pPr>
        <w:pStyle w:val="SpeakerCon"/>
        <w:rPr>
          <w:rtl/>
        </w:rPr>
      </w:pPr>
      <w:bookmarkStart w:id="690" w:name="FS000000517T16_07_2003_16_59_48C"/>
      <w:bookmarkEnd w:id="690"/>
      <w:r>
        <w:rPr>
          <w:rtl/>
        </w:rPr>
        <w:t>שר המשפטים יוסף לפיד:</w:t>
      </w:r>
    </w:p>
    <w:p w14:paraId="36A45701" w14:textId="77777777" w:rsidR="00000000" w:rsidRDefault="00E84F3B">
      <w:pPr>
        <w:pStyle w:val="a"/>
        <w:rPr>
          <w:rtl/>
        </w:rPr>
      </w:pPr>
    </w:p>
    <w:p w14:paraId="59AA8A91" w14:textId="77777777" w:rsidR="00000000" w:rsidRDefault="00E84F3B">
      <w:pPr>
        <w:pStyle w:val="a"/>
        <w:rPr>
          <w:rFonts w:hint="cs"/>
          <w:rtl/>
        </w:rPr>
      </w:pPr>
      <w:r>
        <w:rPr>
          <w:rFonts w:hint="cs"/>
          <w:rtl/>
        </w:rPr>
        <w:t>- - הוסיפו לנו בשבוע האחרון עוד שניים-שלושה מנדטים על בטוח.</w:t>
      </w:r>
    </w:p>
    <w:p w14:paraId="7E92C845" w14:textId="77777777" w:rsidR="00000000" w:rsidRDefault="00E84F3B">
      <w:pPr>
        <w:pStyle w:val="a"/>
        <w:rPr>
          <w:rFonts w:hint="cs"/>
          <w:rtl/>
        </w:rPr>
      </w:pPr>
    </w:p>
    <w:p w14:paraId="6019F8F9" w14:textId="77777777" w:rsidR="00000000" w:rsidRDefault="00E84F3B">
      <w:pPr>
        <w:pStyle w:val="ac"/>
        <w:rPr>
          <w:rtl/>
        </w:rPr>
      </w:pPr>
      <w:r>
        <w:rPr>
          <w:rFonts w:hint="eastAsia"/>
          <w:rtl/>
        </w:rPr>
        <w:t>יצחק</w:t>
      </w:r>
      <w:r>
        <w:rPr>
          <w:rtl/>
        </w:rPr>
        <w:t xml:space="preserve"> הרצוג (העבודה-מימד):</w:t>
      </w:r>
    </w:p>
    <w:p w14:paraId="5F7156AD" w14:textId="77777777" w:rsidR="00000000" w:rsidRDefault="00E84F3B">
      <w:pPr>
        <w:pStyle w:val="a"/>
        <w:rPr>
          <w:rFonts w:hint="cs"/>
          <w:rtl/>
        </w:rPr>
      </w:pPr>
    </w:p>
    <w:p w14:paraId="1A170C1B" w14:textId="77777777" w:rsidR="00000000" w:rsidRDefault="00E84F3B">
      <w:pPr>
        <w:pStyle w:val="a"/>
        <w:rPr>
          <w:rFonts w:hint="cs"/>
          <w:rtl/>
        </w:rPr>
      </w:pPr>
      <w:r>
        <w:rPr>
          <w:rFonts w:hint="cs"/>
          <w:rtl/>
        </w:rPr>
        <w:t xml:space="preserve">תדע לך שביבי נתניהו הגיב אחרת על מה שאתה אומר. </w:t>
      </w:r>
    </w:p>
    <w:p w14:paraId="013838CF" w14:textId="77777777" w:rsidR="00000000" w:rsidRDefault="00E84F3B">
      <w:pPr>
        <w:pStyle w:val="a"/>
        <w:ind w:firstLine="0"/>
        <w:rPr>
          <w:rFonts w:hint="cs"/>
          <w:rtl/>
        </w:rPr>
      </w:pPr>
    </w:p>
    <w:p w14:paraId="64E81E3C" w14:textId="77777777" w:rsidR="00000000" w:rsidRDefault="00E84F3B">
      <w:pPr>
        <w:pStyle w:val="SpeakerCon"/>
        <w:rPr>
          <w:rtl/>
        </w:rPr>
      </w:pPr>
      <w:bookmarkStart w:id="691" w:name="FS000000517T16_07_2003_17_20_35C"/>
      <w:bookmarkEnd w:id="691"/>
      <w:r>
        <w:rPr>
          <w:rtl/>
        </w:rPr>
        <w:t>שר המשפטי</w:t>
      </w:r>
      <w:r>
        <w:rPr>
          <w:rtl/>
        </w:rPr>
        <w:t>ם יוסף לפיד:</w:t>
      </w:r>
    </w:p>
    <w:p w14:paraId="37DCD71D" w14:textId="77777777" w:rsidR="00000000" w:rsidRDefault="00E84F3B">
      <w:pPr>
        <w:pStyle w:val="a"/>
        <w:rPr>
          <w:rtl/>
        </w:rPr>
      </w:pPr>
    </w:p>
    <w:p w14:paraId="2E354762" w14:textId="77777777" w:rsidR="00000000" w:rsidRDefault="00E84F3B">
      <w:pPr>
        <w:pStyle w:val="a"/>
        <w:rPr>
          <w:rFonts w:hint="cs"/>
          <w:rtl/>
        </w:rPr>
      </w:pPr>
      <w:r>
        <w:rPr>
          <w:rFonts w:hint="cs"/>
          <w:rtl/>
        </w:rPr>
        <w:t>יש לך בעיה עם סקרים, כי אתה יודע מה יוצא בסקרים על העבודה, בוז'י, וזאת בעיה עצובה מאוד. מאוד עצובה. אם אתה רוצה לבדוק את הסקרים - -</w:t>
      </w:r>
    </w:p>
    <w:p w14:paraId="4D0037E4" w14:textId="77777777" w:rsidR="00000000" w:rsidRDefault="00E84F3B">
      <w:pPr>
        <w:pStyle w:val="a"/>
        <w:rPr>
          <w:rFonts w:hint="cs"/>
          <w:rtl/>
        </w:rPr>
      </w:pPr>
    </w:p>
    <w:p w14:paraId="1C6D1600" w14:textId="77777777" w:rsidR="00000000" w:rsidRDefault="00E84F3B">
      <w:pPr>
        <w:pStyle w:val="ac"/>
        <w:rPr>
          <w:rtl/>
        </w:rPr>
      </w:pPr>
      <w:r>
        <w:rPr>
          <w:rFonts w:hint="eastAsia"/>
          <w:rtl/>
        </w:rPr>
        <w:t>יצחק</w:t>
      </w:r>
      <w:r>
        <w:rPr>
          <w:rtl/>
        </w:rPr>
        <w:t xml:space="preserve"> הרצוג (העבודה-מימד):</w:t>
      </w:r>
    </w:p>
    <w:p w14:paraId="1FF1AE42" w14:textId="77777777" w:rsidR="00000000" w:rsidRDefault="00E84F3B">
      <w:pPr>
        <w:pStyle w:val="a"/>
        <w:rPr>
          <w:rFonts w:hint="cs"/>
          <w:rtl/>
        </w:rPr>
      </w:pPr>
    </w:p>
    <w:p w14:paraId="15B6CC8E" w14:textId="77777777" w:rsidR="00000000" w:rsidRDefault="00E84F3B">
      <w:pPr>
        <w:pStyle w:val="a"/>
        <w:rPr>
          <w:rFonts w:hint="cs"/>
          <w:rtl/>
        </w:rPr>
      </w:pPr>
      <w:r>
        <w:rPr>
          <w:rFonts w:hint="cs"/>
          <w:rtl/>
        </w:rPr>
        <w:t xml:space="preserve">בינתיים, עד היום אתם הפקרתם את התרבות. </w:t>
      </w:r>
    </w:p>
    <w:p w14:paraId="20D22E5E" w14:textId="77777777" w:rsidR="00000000" w:rsidRDefault="00E84F3B">
      <w:pPr>
        <w:pStyle w:val="a"/>
        <w:ind w:firstLine="0"/>
        <w:rPr>
          <w:rFonts w:hint="cs"/>
          <w:rtl/>
        </w:rPr>
      </w:pPr>
    </w:p>
    <w:p w14:paraId="3A498A44" w14:textId="77777777" w:rsidR="00000000" w:rsidRDefault="00E84F3B">
      <w:pPr>
        <w:pStyle w:val="SpeakerCon"/>
        <w:rPr>
          <w:rtl/>
        </w:rPr>
      </w:pPr>
      <w:bookmarkStart w:id="692" w:name="FS000000517T16_07_2003_17_22_18C"/>
      <w:bookmarkEnd w:id="692"/>
      <w:r>
        <w:rPr>
          <w:rtl/>
        </w:rPr>
        <w:t>שר המשפטים יוסף לפיד:</w:t>
      </w:r>
    </w:p>
    <w:p w14:paraId="324A1C6F" w14:textId="77777777" w:rsidR="00000000" w:rsidRDefault="00E84F3B">
      <w:pPr>
        <w:pStyle w:val="a"/>
        <w:ind w:firstLine="0"/>
        <w:rPr>
          <w:rFonts w:hint="cs"/>
          <w:rtl/>
        </w:rPr>
      </w:pPr>
    </w:p>
    <w:p w14:paraId="60319DF9" w14:textId="77777777" w:rsidR="00000000" w:rsidRDefault="00E84F3B">
      <w:pPr>
        <w:pStyle w:val="a"/>
        <w:rPr>
          <w:rFonts w:hint="cs"/>
          <w:rtl/>
        </w:rPr>
      </w:pPr>
      <w:r>
        <w:rPr>
          <w:rFonts w:hint="cs"/>
          <w:rtl/>
        </w:rPr>
        <w:t xml:space="preserve"> - - תבדוק טוב איז</w:t>
      </w:r>
      <w:r>
        <w:rPr>
          <w:rFonts w:hint="cs"/>
          <w:rtl/>
        </w:rPr>
        <w:t>ו היא היום המפלגה השנייה בגודלה במדינה בסקרים שאתה משלם עבורם.</w:t>
      </w:r>
    </w:p>
    <w:p w14:paraId="6A863684" w14:textId="77777777" w:rsidR="00000000" w:rsidRDefault="00E84F3B">
      <w:pPr>
        <w:pStyle w:val="a"/>
        <w:ind w:firstLine="0"/>
        <w:rPr>
          <w:rFonts w:hint="cs"/>
          <w:rtl/>
        </w:rPr>
      </w:pPr>
    </w:p>
    <w:p w14:paraId="39E656B9" w14:textId="77777777" w:rsidR="00000000" w:rsidRDefault="00E84F3B">
      <w:pPr>
        <w:pStyle w:val="ac"/>
        <w:rPr>
          <w:rtl/>
        </w:rPr>
      </w:pPr>
      <w:r>
        <w:rPr>
          <w:rFonts w:hint="eastAsia"/>
          <w:rtl/>
        </w:rPr>
        <w:t>יצחק</w:t>
      </w:r>
      <w:r>
        <w:rPr>
          <w:rtl/>
        </w:rPr>
        <w:t xml:space="preserve"> הרצוג (העבודה-מימד):</w:t>
      </w:r>
    </w:p>
    <w:p w14:paraId="5499B8D8" w14:textId="77777777" w:rsidR="00000000" w:rsidRDefault="00E84F3B">
      <w:pPr>
        <w:pStyle w:val="a"/>
        <w:rPr>
          <w:rFonts w:hint="cs"/>
          <w:rtl/>
        </w:rPr>
      </w:pPr>
    </w:p>
    <w:p w14:paraId="285514CE" w14:textId="77777777" w:rsidR="00000000" w:rsidRDefault="00E84F3B">
      <w:pPr>
        <w:pStyle w:val="a"/>
        <w:rPr>
          <w:rFonts w:hint="cs"/>
          <w:rtl/>
        </w:rPr>
      </w:pPr>
      <w:r>
        <w:rPr>
          <w:rFonts w:hint="cs"/>
          <w:rtl/>
        </w:rPr>
        <w:t xml:space="preserve">מדבר סקר תרחק. </w:t>
      </w:r>
    </w:p>
    <w:p w14:paraId="630BF09C" w14:textId="77777777" w:rsidR="00000000" w:rsidRDefault="00E84F3B">
      <w:pPr>
        <w:pStyle w:val="a"/>
        <w:ind w:firstLine="0"/>
        <w:rPr>
          <w:rFonts w:hint="cs"/>
          <w:rtl/>
        </w:rPr>
      </w:pPr>
    </w:p>
    <w:p w14:paraId="5C1A7F57" w14:textId="77777777" w:rsidR="00000000" w:rsidRDefault="00E84F3B">
      <w:pPr>
        <w:pStyle w:val="SpeakerCon"/>
        <w:rPr>
          <w:rtl/>
        </w:rPr>
      </w:pPr>
      <w:bookmarkStart w:id="693" w:name="FS000000517T16_07_2003_17_21_26C"/>
      <w:bookmarkEnd w:id="693"/>
      <w:r>
        <w:rPr>
          <w:rtl/>
        </w:rPr>
        <w:t>שר המשפטים יוסף לפיד:</w:t>
      </w:r>
    </w:p>
    <w:p w14:paraId="7F94114E" w14:textId="77777777" w:rsidR="00000000" w:rsidRDefault="00E84F3B">
      <w:pPr>
        <w:pStyle w:val="a"/>
        <w:rPr>
          <w:rtl/>
        </w:rPr>
      </w:pPr>
    </w:p>
    <w:p w14:paraId="6E68E255" w14:textId="77777777" w:rsidR="00000000" w:rsidRDefault="00E84F3B">
      <w:pPr>
        <w:pStyle w:val="a"/>
        <w:rPr>
          <w:rFonts w:hint="cs"/>
          <w:rtl/>
        </w:rPr>
      </w:pPr>
      <w:r>
        <w:rPr>
          <w:rFonts w:hint="cs"/>
          <w:rtl/>
        </w:rPr>
        <w:t xml:space="preserve">רבותי, אני גאה מאוד על כל התקפה שבה הותקפנו כתוצאה מכך שדאגנו לתרבות ולאמנות במדינת ישראל. </w:t>
      </w:r>
    </w:p>
    <w:p w14:paraId="48BFC09A" w14:textId="77777777" w:rsidR="00000000" w:rsidRDefault="00E84F3B">
      <w:pPr>
        <w:pStyle w:val="a"/>
        <w:ind w:firstLine="0"/>
        <w:rPr>
          <w:rFonts w:hint="cs"/>
          <w:rtl/>
        </w:rPr>
      </w:pPr>
    </w:p>
    <w:p w14:paraId="7F4CB92B" w14:textId="77777777" w:rsidR="00000000" w:rsidRDefault="00E84F3B">
      <w:pPr>
        <w:pStyle w:val="ac"/>
        <w:rPr>
          <w:rtl/>
        </w:rPr>
      </w:pPr>
      <w:r>
        <w:rPr>
          <w:rFonts w:hint="eastAsia"/>
          <w:rtl/>
        </w:rPr>
        <w:t>דוד</w:t>
      </w:r>
      <w:r>
        <w:rPr>
          <w:rtl/>
        </w:rPr>
        <w:t xml:space="preserve"> אזולאי (ש"ס):</w:t>
      </w:r>
    </w:p>
    <w:p w14:paraId="3D68B609" w14:textId="77777777" w:rsidR="00000000" w:rsidRDefault="00E84F3B">
      <w:pPr>
        <w:pStyle w:val="a"/>
        <w:rPr>
          <w:rFonts w:hint="cs"/>
          <w:rtl/>
        </w:rPr>
      </w:pPr>
    </w:p>
    <w:p w14:paraId="751C4438" w14:textId="77777777" w:rsidR="00000000" w:rsidRDefault="00E84F3B">
      <w:pPr>
        <w:pStyle w:val="a"/>
        <w:rPr>
          <w:rFonts w:hint="cs"/>
          <w:rtl/>
        </w:rPr>
      </w:pPr>
      <w:r>
        <w:rPr>
          <w:rFonts w:hint="cs"/>
          <w:rtl/>
        </w:rPr>
        <w:t xml:space="preserve">ולא אמרתם את </w:t>
      </w:r>
      <w:r>
        <w:rPr>
          <w:rFonts w:hint="cs"/>
          <w:rtl/>
        </w:rPr>
        <w:t xml:space="preserve">האמת. </w:t>
      </w:r>
    </w:p>
    <w:p w14:paraId="58720716" w14:textId="77777777" w:rsidR="00000000" w:rsidRDefault="00E84F3B">
      <w:pPr>
        <w:pStyle w:val="a"/>
        <w:ind w:firstLine="0"/>
        <w:rPr>
          <w:rFonts w:hint="cs"/>
          <w:rtl/>
        </w:rPr>
      </w:pPr>
    </w:p>
    <w:p w14:paraId="2986C2D1" w14:textId="77777777" w:rsidR="00000000" w:rsidRDefault="00E84F3B">
      <w:pPr>
        <w:pStyle w:val="ad"/>
        <w:rPr>
          <w:rtl/>
        </w:rPr>
      </w:pPr>
      <w:r>
        <w:rPr>
          <w:rtl/>
        </w:rPr>
        <w:t>היו"ר נסים דהן:</w:t>
      </w:r>
    </w:p>
    <w:p w14:paraId="31EC8E04" w14:textId="77777777" w:rsidR="00000000" w:rsidRDefault="00E84F3B">
      <w:pPr>
        <w:pStyle w:val="a"/>
        <w:rPr>
          <w:rtl/>
        </w:rPr>
      </w:pPr>
    </w:p>
    <w:p w14:paraId="5B10EADF" w14:textId="77777777" w:rsidR="00000000" w:rsidRDefault="00E84F3B">
      <w:pPr>
        <w:pStyle w:val="a"/>
        <w:rPr>
          <w:rFonts w:hint="cs"/>
          <w:rtl/>
        </w:rPr>
      </w:pPr>
      <w:r>
        <w:rPr>
          <w:rFonts w:hint="cs"/>
          <w:rtl/>
        </w:rPr>
        <w:t>חבר הכנסת אזולאי.</w:t>
      </w:r>
    </w:p>
    <w:p w14:paraId="330F486D" w14:textId="77777777" w:rsidR="00000000" w:rsidRDefault="00E84F3B">
      <w:pPr>
        <w:pStyle w:val="a"/>
        <w:ind w:firstLine="0"/>
        <w:rPr>
          <w:rFonts w:hint="cs"/>
          <w:rtl/>
        </w:rPr>
      </w:pPr>
    </w:p>
    <w:p w14:paraId="6C5A4826" w14:textId="77777777" w:rsidR="00000000" w:rsidRDefault="00E84F3B">
      <w:pPr>
        <w:pStyle w:val="SpeakerCon"/>
        <w:rPr>
          <w:rtl/>
        </w:rPr>
      </w:pPr>
      <w:bookmarkStart w:id="694" w:name="FS000000517T16_07_2003_17_22_57C"/>
      <w:bookmarkEnd w:id="694"/>
      <w:r>
        <w:rPr>
          <w:rtl/>
        </w:rPr>
        <w:t>שר המשפטים יוסף לפיד:</w:t>
      </w:r>
    </w:p>
    <w:p w14:paraId="5E8ECFBE" w14:textId="77777777" w:rsidR="00000000" w:rsidRDefault="00E84F3B">
      <w:pPr>
        <w:pStyle w:val="a"/>
        <w:rPr>
          <w:rtl/>
        </w:rPr>
      </w:pPr>
    </w:p>
    <w:p w14:paraId="27C48245" w14:textId="77777777" w:rsidR="00000000" w:rsidRDefault="00E84F3B">
      <w:pPr>
        <w:pStyle w:val="a"/>
        <w:rPr>
          <w:rFonts w:hint="cs"/>
          <w:rtl/>
        </w:rPr>
      </w:pPr>
      <w:r>
        <w:rPr>
          <w:rFonts w:hint="cs"/>
          <w:rtl/>
        </w:rPr>
        <w:t xml:space="preserve">אגב, יצוין כי הואיל ואנחנו לא עוסקים בהקצבות ייחודיות - - </w:t>
      </w:r>
    </w:p>
    <w:p w14:paraId="38C6472A" w14:textId="77777777" w:rsidR="00000000" w:rsidRDefault="00E84F3B">
      <w:pPr>
        <w:pStyle w:val="a"/>
        <w:ind w:firstLine="0"/>
        <w:rPr>
          <w:rFonts w:hint="cs"/>
          <w:rtl/>
        </w:rPr>
      </w:pPr>
    </w:p>
    <w:p w14:paraId="29A4F5A5" w14:textId="77777777" w:rsidR="00000000" w:rsidRDefault="00E84F3B">
      <w:pPr>
        <w:pStyle w:val="ac"/>
        <w:rPr>
          <w:rtl/>
        </w:rPr>
      </w:pPr>
    </w:p>
    <w:p w14:paraId="3870772F" w14:textId="77777777" w:rsidR="00000000" w:rsidRDefault="00E84F3B">
      <w:pPr>
        <w:pStyle w:val="ac"/>
        <w:rPr>
          <w:rtl/>
        </w:rPr>
      </w:pPr>
      <w:r>
        <w:rPr>
          <w:rFonts w:hint="eastAsia"/>
          <w:rtl/>
        </w:rPr>
        <w:t>משה</w:t>
      </w:r>
      <w:r>
        <w:rPr>
          <w:rtl/>
        </w:rPr>
        <w:t xml:space="preserve"> גפני (יהדות התורה):</w:t>
      </w:r>
    </w:p>
    <w:p w14:paraId="4D992169" w14:textId="77777777" w:rsidR="00000000" w:rsidRDefault="00E84F3B">
      <w:pPr>
        <w:pStyle w:val="a"/>
        <w:rPr>
          <w:rFonts w:hint="cs"/>
          <w:rtl/>
        </w:rPr>
      </w:pPr>
    </w:p>
    <w:p w14:paraId="06A3A319" w14:textId="77777777" w:rsidR="00000000" w:rsidRDefault="00E84F3B">
      <w:pPr>
        <w:pStyle w:val="a"/>
        <w:rPr>
          <w:rFonts w:hint="cs"/>
          <w:rtl/>
        </w:rPr>
      </w:pPr>
      <w:r>
        <w:rPr>
          <w:rFonts w:hint="cs"/>
          <w:rtl/>
        </w:rPr>
        <w:t xml:space="preserve">ועוד איך. </w:t>
      </w:r>
    </w:p>
    <w:p w14:paraId="4EB4A36A" w14:textId="77777777" w:rsidR="00000000" w:rsidRDefault="00E84F3B">
      <w:pPr>
        <w:pStyle w:val="a"/>
        <w:ind w:firstLine="0"/>
        <w:rPr>
          <w:rFonts w:hint="cs"/>
          <w:rtl/>
        </w:rPr>
      </w:pPr>
    </w:p>
    <w:p w14:paraId="02EDEF3B" w14:textId="77777777" w:rsidR="00000000" w:rsidRDefault="00E84F3B">
      <w:pPr>
        <w:pStyle w:val="ac"/>
        <w:rPr>
          <w:rtl/>
        </w:rPr>
      </w:pPr>
      <w:r>
        <w:rPr>
          <w:rFonts w:hint="eastAsia"/>
          <w:rtl/>
        </w:rPr>
        <w:t>יצחק</w:t>
      </w:r>
      <w:r>
        <w:rPr>
          <w:rtl/>
        </w:rPr>
        <w:t xml:space="preserve"> כהן (ש"ס):</w:t>
      </w:r>
    </w:p>
    <w:p w14:paraId="7CFF561D" w14:textId="77777777" w:rsidR="00000000" w:rsidRDefault="00E84F3B">
      <w:pPr>
        <w:pStyle w:val="a"/>
        <w:rPr>
          <w:rFonts w:hint="cs"/>
          <w:rtl/>
        </w:rPr>
      </w:pPr>
    </w:p>
    <w:p w14:paraId="6A9792C4" w14:textId="77777777" w:rsidR="00000000" w:rsidRDefault="00E84F3B">
      <w:pPr>
        <w:pStyle w:val="a"/>
        <w:rPr>
          <w:rFonts w:hint="cs"/>
          <w:rtl/>
        </w:rPr>
      </w:pPr>
      <w:r>
        <w:rPr>
          <w:rFonts w:hint="cs"/>
          <w:rtl/>
        </w:rPr>
        <w:t xml:space="preserve">קופה קטנה. </w:t>
      </w:r>
    </w:p>
    <w:p w14:paraId="53E66043" w14:textId="77777777" w:rsidR="00000000" w:rsidRDefault="00E84F3B">
      <w:pPr>
        <w:pStyle w:val="a"/>
        <w:ind w:firstLine="0"/>
        <w:rPr>
          <w:rFonts w:hint="cs"/>
          <w:rtl/>
        </w:rPr>
      </w:pPr>
    </w:p>
    <w:p w14:paraId="4807DC3B" w14:textId="77777777" w:rsidR="00000000" w:rsidRDefault="00E84F3B">
      <w:pPr>
        <w:pStyle w:val="SpeakerCon"/>
        <w:rPr>
          <w:rtl/>
        </w:rPr>
      </w:pPr>
      <w:bookmarkStart w:id="695" w:name="FS000000517T16_07_2003_17_23_33C"/>
      <w:bookmarkEnd w:id="695"/>
      <w:r>
        <w:rPr>
          <w:rtl/>
        </w:rPr>
        <w:t>שר המשפטים יוסף</w:t>
      </w:r>
      <w:r>
        <w:rPr>
          <w:rFonts w:hint="cs"/>
          <w:rtl/>
        </w:rPr>
        <w:t xml:space="preserve"> </w:t>
      </w:r>
      <w:r>
        <w:rPr>
          <w:rtl/>
        </w:rPr>
        <w:t>לפיד:</w:t>
      </w:r>
    </w:p>
    <w:p w14:paraId="7098A0DE" w14:textId="77777777" w:rsidR="00000000" w:rsidRDefault="00E84F3B">
      <w:pPr>
        <w:pStyle w:val="a"/>
        <w:rPr>
          <w:rtl/>
        </w:rPr>
      </w:pPr>
    </w:p>
    <w:p w14:paraId="2A6051E5" w14:textId="77777777" w:rsidR="00000000" w:rsidRDefault="00E84F3B">
      <w:pPr>
        <w:pStyle w:val="a"/>
        <w:rPr>
          <w:rFonts w:hint="cs"/>
          <w:rtl/>
        </w:rPr>
      </w:pPr>
      <w:r>
        <w:rPr>
          <w:rFonts w:hint="cs"/>
          <w:rtl/>
        </w:rPr>
        <w:t xml:space="preserve">- - לכן הכסף הזה ייכנס גם לאנשי תרבות </w:t>
      </w:r>
      <w:r>
        <w:rPr>
          <w:rFonts w:hint="cs"/>
          <w:rtl/>
        </w:rPr>
        <w:t xml:space="preserve">ואמנות דתיים. יש כאלה, הם לא יושבים בכנסת, אבל יש אנשי תרבות דתיים שייהנו מההקצבה הזאת. </w:t>
      </w:r>
    </w:p>
    <w:p w14:paraId="4C3291BC" w14:textId="77777777" w:rsidR="00000000" w:rsidRDefault="00E84F3B">
      <w:pPr>
        <w:pStyle w:val="a"/>
        <w:ind w:firstLine="0"/>
        <w:rPr>
          <w:rFonts w:hint="cs"/>
          <w:rtl/>
        </w:rPr>
      </w:pPr>
    </w:p>
    <w:p w14:paraId="4B0DC771" w14:textId="77777777" w:rsidR="00000000" w:rsidRDefault="00E84F3B">
      <w:pPr>
        <w:pStyle w:val="ac"/>
        <w:rPr>
          <w:rtl/>
        </w:rPr>
      </w:pPr>
      <w:r>
        <w:rPr>
          <w:rFonts w:hint="eastAsia"/>
          <w:rtl/>
        </w:rPr>
        <w:t>משה</w:t>
      </w:r>
      <w:r>
        <w:rPr>
          <w:rtl/>
        </w:rPr>
        <w:t xml:space="preserve"> גפני (יהדות התורה):</w:t>
      </w:r>
    </w:p>
    <w:p w14:paraId="6AA91456" w14:textId="77777777" w:rsidR="00000000" w:rsidRDefault="00E84F3B">
      <w:pPr>
        <w:pStyle w:val="a"/>
        <w:rPr>
          <w:rFonts w:hint="cs"/>
          <w:rtl/>
        </w:rPr>
      </w:pPr>
    </w:p>
    <w:p w14:paraId="737E22B9" w14:textId="77777777" w:rsidR="00000000" w:rsidRDefault="00E84F3B">
      <w:pPr>
        <w:pStyle w:val="a"/>
        <w:rPr>
          <w:rFonts w:hint="cs"/>
          <w:rtl/>
        </w:rPr>
      </w:pPr>
      <w:r>
        <w:rPr>
          <w:rFonts w:hint="cs"/>
          <w:rtl/>
        </w:rPr>
        <w:t>יש חוקים במדינה, אדוני שר המשפטים. יש חוקים איך עושים את זה. אתה לא יכול להצביע בעד קיצוץ בתרבות ואחר כך אתה נותן להם.</w:t>
      </w:r>
    </w:p>
    <w:p w14:paraId="4906FA3C" w14:textId="77777777" w:rsidR="00000000" w:rsidRDefault="00E84F3B">
      <w:pPr>
        <w:pStyle w:val="a"/>
        <w:ind w:firstLine="0"/>
        <w:rPr>
          <w:rFonts w:hint="cs"/>
          <w:rtl/>
        </w:rPr>
      </w:pPr>
    </w:p>
    <w:p w14:paraId="2BBAA059" w14:textId="77777777" w:rsidR="00000000" w:rsidRDefault="00E84F3B">
      <w:pPr>
        <w:pStyle w:val="SpeakerCon"/>
        <w:rPr>
          <w:rtl/>
        </w:rPr>
      </w:pPr>
      <w:bookmarkStart w:id="696" w:name="FS000000517T16_07_2003_17_24_53C"/>
      <w:bookmarkEnd w:id="696"/>
      <w:r>
        <w:rPr>
          <w:rtl/>
        </w:rPr>
        <w:t>שר המשפטים יוסף לפיד:</w:t>
      </w:r>
    </w:p>
    <w:p w14:paraId="31A633ED" w14:textId="77777777" w:rsidR="00000000" w:rsidRDefault="00E84F3B">
      <w:pPr>
        <w:pStyle w:val="a"/>
        <w:rPr>
          <w:rtl/>
        </w:rPr>
      </w:pPr>
    </w:p>
    <w:p w14:paraId="5022CA69" w14:textId="77777777" w:rsidR="00000000" w:rsidRDefault="00E84F3B">
      <w:pPr>
        <w:pStyle w:val="a"/>
        <w:rPr>
          <w:rFonts w:hint="cs"/>
          <w:rtl/>
        </w:rPr>
      </w:pPr>
      <w:r>
        <w:rPr>
          <w:rFonts w:hint="cs"/>
          <w:rtl/>
        </w:rPr>
        <w:t xml:space="preserve">תיכף תשמע עד כמה כל ההאשמות הן או זדוניות - - </w:t>
      </w:r>
    </w:p>
    <w:p w14:paraId="61BC0AA4" w14:textId="77777777" w:rsidR="00000000" w:rsidRDefault="00E84F3B">
      <w:pPr>
        <w:pStyle w:val="a"/>
        <w:ind w:firstLine="0"/>
        <w:rPr>
          <w:rFonts w:hint="cs"/>
          <w:rtl/>
        </w:rPr>
      </w:pPr>
    </w:p>
    <w:p w14:paraId="05F11005" w14:textId="77777777" w:rsidR="00000000" w:rsidRDefault="00E84F3B">
      <w:pPr>
        <w:pStyle w:val="ac"/>
        <w:rPr>
          <w:rtl/>
        </w:rPr>
      </w:pPr>
      <w:r>
        <w:rPr>
          <w:rFonts w:hint="eastAsia"/>
          <w:rtl/>
        </w:rPr>
        <w:t>משה</w:t>
      </w:r>
      <w:r>
        <w:rPr>
          <w:rtl/>
        </w:rPr>
        <w:t xml:space="preserve"> גפני (יהדות התורה):</w:t>
      </w:r>
    </w:p>
    <w:p w14:paraId="0C004C83" w14:textId="77777777" w:rsidR="00000000" w:rsidRDefault="00E84F3B">
      <w:pPr>
        <w:pStyle w:val="a"/>
        <w:rPr>
          <w:rFonts w:hint="cs"/>
          <w:rtl/>
        </w:rPr>
      </w:pPr>
    </w:p>
    <w:p w14:paraId="0283F604" w14:textId="77777777" w:rsidR="00000000" w:rsidRDefault="00E84F3B">
      <w:pPr>
        <w:pStyle w:val="a"/>
        <w:rPr>
          <w:rFonts w:hint="cs"/>
          <w:rtl/>
        </w:rPr>
      </w:pPr>
      <w:r>
        <w:rPr>
          <w:rFonts w:hint="cs"/>
          <w:rtl/>
        </w:rPr>
        <w:t xml:space="preserve">הן לא זדוניות. אתה אמרת את זה. </w:t>
      </w:r>
    </w:p>
    <w:p w14:paraId="1B81A251" w14:textId="77777777" w:rsidR="00000000" w:rsidRDefault="00E84F3B">
      <w:pPr>
        <w:pStyle w:val="a"/>
        <w:ind w:firstLine="0"/>
        <w:rPr>
          <w:rFonts w:hint="cs"/>
          <w:rtl/>
        </w:rPr>
      </w:pPr>
    </w:p>
    <w:p w14:paraId="573CAD02" w14:textId="77777777" w:rsidR="00000000" w:rsidRDefault="00E84F3B">
      <w:pPr>
        <w:pStyle w:val="SpeakerCon"/>
        <w:rPr>
          <w:rtl/>
        </w:rPr>
      </w:pPr>
      <w:bookmarkStart w:id="697" w:name="FS000000517T16_07_2003_17_25_08C"/>
      <w:bookmarkEnd w:id="697"/>
      <w:r>
        <w:rPr>
          <w:rtl/>
        </w:rPr>
        <w:t>שר המשפטים יוסף לפיד:</w:t>
      </w:r>
    </w:p>
    <w:p w14:paraId="4DC5FD51" w14:textId="77777777" w:rsidR="00000000" w:rsidRDefault="00E84F3B">
      <w:pPr>
        <w:pStyle w:val="a"/>
        <w:rPr>
          <w:rtl/>
        </w:rPr>
      </w:pPr>
    </w:p>
    <w:p w14:paraId="3F93F33A" w14:textId="77777777" w:rsidR="00000000" w:rsidRDefault="00E84F3B">
      <w:pPr>
        <w:pStyle w:val="a"/>
        <w:rPr>
          <w:rFonts w:hint="cs"/>
          <w:rtl/>
        </w:rPr>
      </w:pPr>
      <w:r>
        <w:rPr>
          <w:rFonts w:hint="cs"/>
          <w:rtl/>
        </w:rPr>
        <w:t xml:space="preserve">- - או מטופשות. </w:t>
      </w:r>
    </w:p>
    <w:p w14:paraId="29E6DA01" w14:textId="77777777" w:rsidR="00000000" w:rsidRDefault="00E84F3B">
      <w:pPr>
        <w:pStyle w:val="a"/>
        <w:ind w:firstLine="0"/>
        <w:rPr>
          <w:rFonts w:hint="cs"/>
          <w:rtl/>
        </w:rPr>
      </w:pPr>
    </w:p>
    <w:p w14:paraId="18461B5A" w14:textId="77777777" w:rsidR="00000000" w:rsidRDefault="00E84F3B">
      <w:pPr>
        <w:pStyle w:val="ac"/>
        <w:rPr>
          <w:rtl/>
        </w:rPr>
      </w:pPr>
      <w:r>
        <w:rPr>
          <w:rFonts w:hint="eastAsia"/>
          <w:rtl/>
        </w:rPr>
        <w:t>משה</w:t>
      </w:r>
      <w:r>
        <w:rPr>
          <w:rtl/>
        </w:rPr>
        <w:t xml:space="preserve"> גפני (יהדות התורה):</w:t>
      </w:r>
    </w:p>
    <w:p w14:paraId="54940E02" w14:textId="77777777" w:rsidR="00000000" w:rsidRDefault="00E84F3B">
      <w:pPr>
        <w:pStyle w:val="a"/>
        <w:rPr>
          <w:rFonts w:hint="cs"/>
          <w:rtl/>
        </w:rPr>
      </w:pPr>
    </w:p>
    <w:p w14:paraId="4EEA330D" w14:textId="77777777" w:rsidR="00000000" w:rsidRDefault="00E84F3B">
      <w:pPr>
        <w:pStyle w:val="a"/>
        <w:rPr>
          <w:rFonts w:hint="cs"/>
          <w:rtl/>
        </w:rPr>
      </w:pPr>
      <w:r>
        <w:rPr>
          <w:rFonts w:hint="cs"/>
          <w:rtl/>
        </w:rPr>
        <w:t>אתה אמרת את זה.</w:t>
      </w:r>
    </w:p>
    <w:p w14:paraId="09B548C7" w14:textId="77777777" w:rsidR="00000000" w:rsidRDefault="00E84F3B">
      <w:pPr>
        <w:pStyle w:val="a"/>
        <w:ind w:firstLine="0"/>
        <w:rPr>
          <w:rFonts w:hint="cs"/>
          <w:rtl/>
        </w:rPr>
      </w:pPr>
    </w:p>
    <w:p w14:paraId="0AB59F9C" w14:textId="77777777" w:rsidR="00000000" w:rsidRDefault="00E84F3B">
      <w:pPr>
        <w:pStyle w:val="ac"/>
        <w:rPr>
          <w:rtl/>
        </w:rPr>
      </w:pPr>
      <w:r>
        <w:rPr>
          <w:rFonts w:hint="eastAsia"/>
          <w:rtl/>
        </w:rPr>
        <w:t>משה</w:t>
      </w:r>
      <w:r>
        <w:rPr>
          <w:rtl/>
        </w:rPr>
        <w:t xml:space="preserve"> גפני (יהדות התורה):</w:t>
      </w:r>
    </w:p>
    <w:p w14:paraId="74B8E8AE" w14:textId="77777777" w:rsidR="00000000" w:rsidRDefault="00E84F3B">
      <w:pPr>
        <w:pStyle w:val="a"/>
        <w:rPr>
          <w:rFonts w:hint="cs"/>
          <w:rtl/>
        </w:rPr>
      </w:pPr>
    </w:p>
    <w:p w14:paraId="74C34036" w14:textId="77777777" w:rsidR="00000000" w:rsidRDefault="00E84F3B">
      <w:pPr>
        <w:pStyle w:val="a"/>
        <w:rPr>
          <w:rFonts w:hint="cs"/>
          <w:rtl/>
        </w:rPr>
      </w:pPr>
      <w:r>
        <w:rPr>
          <w:rFonts w:hint="cs"/>
          <w:rtl/>
        </w:rPr>
        <w:t xml:space="preserve">זה שוד הקופה הציבורית. </w:t>
      </w:r>
    </w:p>
    <w:p w14:paraId="01835221" w14:textId="77777777" w:rsidR="00000000" w:rsidRDefault="00E84F3B">
      <w:pPr>
        <w:pStyle w:val="a"/>
        <w:ind w:firstLine="0"/>
        <w:rPr>
          <w:rFonts w:hint="cs"/>
          <w:rtl/>
        </w:rPr>
      </w:pPr>
    </w:p>
    <w:p w14:paraId="25F26EDE" w14:textId="77777777" w:rsidR="00000000" w:rsidRDefault="00E84F3B">
      <w:pPr>
        <w:pStyle w:val="ad"/>
        <w:rPr>
          <w:rtl/>
        </w:rPr>
      </w:pPr>
    </w:p>
    <w:p w14:paraId="6093FAF0" w14:textId="77777777" w:rsidR="00000000" w:rsidRDefault="00E84F3B">
      <w:pPr>
        <w:pStyle w:val="ad"/>
        <w:rPr>
          <w:rtl/>
        </w:rPr>
      </w:pPr>
      <w:r>
        <w:rPr>
          <w:rtl/>
        </w:rPr>
        <w:t>היו"ר נסים דהן</w:t>
      </w:r>
      <w:r>
        <w:rPr>
          <w:rtl/>
        </w:rPr>
        <w:t>:</w:t>
      </w:r>
    </w:p>
    <w:p w14:paraId="280EA8AF" w14:textId="77777777" w:rsidR="00000000" w:rsidRDefault="00E84F3B">
      <w:pPr>
        <w:pStyle w:val="a"/>
        <w:rPr>
          <w:rtl/>
        </w:rPr>
      </w:pPr>
    </w:p>
    <w:p w14:paraId="556A1B7D" w14:textId="77777777" w:rsidR="00000000" w:rsidRDefault="00E84F3B">
      <w:pPr>
        <w:pStyle w:val="a"/>
        <w:rPr>
          <w:rFonts w:hint="cs"/>
          <w:rtl/>
        </w:rPr>
      </w:pPr>
      <w:r>
        <w:rPr>
          <w:rFonts w:hint="cs"/>
          <w:rtl/>
        </w:rPr>
        <w:t>עד כאן הערות ביניים. לא עוד קריאות ביניים.</w:t>
      </w:r>
    </w:p>
    <w:p w14:paraId="62AD630C" w14:textId="77777777" w:rsidR="00000000" w:rsidRDefault="00E84F3B">
      <w:pPr>
        <w:pStyle w:val="a"/>
        <w:ind w:firstLine="0"/>
        <w:rPr>
          <w:rFonts w:hint="cs"/>
          <w:rtl/>
        </w:rPr>
      </w:pPr>
    </w:p>
    <w:p w14:paraId="30BDBEFE" w14:textId="77777777" w:rsidR="00000000" w:rsidRDefault="00E84F3B">
      <w:pPr>
        <w:pStyle w:val="SpeakerCon"/>
        <w:rPr>
          <w:rtl/>
        </w:rPr>
      </w:pPr>
      <w:bookmarkStart w:id="698" w:name="FS000000517T16_07_2003_17_25_54C"/>
      <w:bookmarkEnd w:id="698"/>
      <w:r>
        <w:rPr>
          <w:rtl/>
        </w:rPr>
        <w:t>שר המשפטים יוסף לפיד:</w:t>
      </w:r>
    </w:p>
    <w:p w14:paraId="7A54E4DF" w14:textId="77777777" w:rsidR="00000000" w:rsidRDefault="00E84F3B">
      <w:pPr>
        <w:pStyle w:val="a"/>
        <w:rPr>
          <w:rtl/>
        </w:rPr>
      </w:pPr>
    </w:p>
    <w:p w14:paraId="25DD2D9C" w14:textId="77777777" w:rsidR="00000000" w:rsidRDefault="00E84F3B">
      <w:pPr>
        <w:pStyle w:val="a"/>
        <w:rPr>
          <w:rFonts w:hint="cs"/>
          <w:rtl/>
        </w:rPr>
      </w:pPr>
      <w:r>
        <w:rPr>
          <w:rFonts w:hint="cs"/>
          <w:rtl/>
        </w:rPr>
        <w:t xml:space="preserve">רבותי, התסכולים מעבירים אתכם על דעתכם. התסכולים. </w:t>
      </w:r>
    </w:p>
    <w:p w14:paraId="312B710C" w14:textId="77777777" w:rsidR="00000000" w:rsidRDefault="00E84F3B">
      <w:pPr>
        <w:pStyle w:val="a"/>
        <w:ind w:firstLine="0"/>
        <w:rPr>
          <w:rFonts w:hint="cs"/>
          <w:rtl/>
        </w:rPr>
      </w:pPr>
    </w:p>
    <w:p w14:paraId="6A9C95C0" w14:textId="77777777" w:rsidR="00000000" w:rsidRDefault="00E84F3B">
      <w:pPr>
        <w:pStyle w:val="ac"/>
        <w:rPr>
          <w:rtl/>
        </w:rPr>
      </w:pPr>
      <w:r>
        <w:rPr>
          <w:rFonts w:hint="eastAsia"/>
          <w:rtl/>
        </w:rPr>
        <w:t>יצחק</w:t>
      </w:r>
      <w:r>
        <w:rPr>
          <w:rtl/>
        </w:rPr>
        <w:t xml:space="preserve"> הרצוג (העבודה-מימד):</w:t>
      </w:r>
    </w:p>
    <w:p w14:paraId="1429D007" w14:textId="77777777" w:rsidR="00000000" w:rsidRDefault="00E84F3B">
      <w:pPr>
        <w:pStyle w:val="a"/>
        <w:rPr>
          <w:rFonts w:hint="cs"/>
          <w:rtl/>
        </w:rPr>
      </w:pPr>
    </w:p>
    <w:p w14:paraId="231E57E3" w14:textId="77777777" w:rsidR="00000000" w:rsidRDefault="00E84F3B">
      <w:pPr>
        <w:pStyle w:val="a"/>
        <w:rPr>
          <w:rFonts w:hint="cs"/>
          <w:rtl/>
        </w:rPr>
      </w:pPr>
      <w:r>
        <w:rPr>
          <w:rFonts w:hint="cs"/>
          <w:rtl/>
        </w:rPr>
        <w:t xml:space="preserve">אנחנו תומכים בך בתרבות. </w:t>
      </w:r>
    </w:p>
    <w:p w14:paraId="5E1E73E8" w14:textId="77777777" w:rsidR="00000000" w:rsidRDefault="00E84F3B">
      <w:pPr>
        <w:pStyle w:val="a"/>
        <w:ind w:firstLine="0"/>
        <w:rPr>
          <w:rFonts w:hint="cs"/>
          <w:rtl/>
        </w:rPr>
      </w:pPr>
    </w:p>
    <w:p w14:paraId="51518052" w14:textId="77777777" w:rsidR="00000000" w:rsidRDefault="00E84F3B">
      <w:pPr>
        <w:pStyle w:val="SpeakerCon"/>
        <w:rPr>
          <w:rtl/>
        </w:rPr>
      </w:pPr>
      <w:bookmarkStart w:id="699" w:name="FS000000517T16_07_2003_17_26_15C"/>
      <w:bookmarkEnd w:id="699"/>
      <w:r>
        <w:rPr>
          <w:rtl/>
        </w:rPr>
        <w:t>שר המשפטים יוסף לפיד:</w:t>
      </w:r>
    </w:p>
    <w:p w14:paraId="3EB498FD" w14:textId="77777777" w:rsidR="00000000" w:rsidRDefault="00E84F3B">
      <w:pPr>
        <w:pStyle w:val="a"/>
        <w:rPr>
          <w:rtl/>
        </w:rPr>
      </w:pPr>
    </w:p>
    <w:p w14:paraId="315DFB87" w14:textId="77777777" w:rsidR="00000000" w:rsidRDefault="00E84F3B">
      <w:pPr>
        <w:pStyle w:val="a"/>
        <w:rPr>
          <w:rFonts w:hint="cs"/>
          <w:rtl/>
        </w:rPr>
      </w:pPr>
      <w:r>
        <w:rPr>
          <w:rFonts w:hint="cs"/>
          <w:rtl/>
        </w:rPr>
        <w:t xml:space="preserve">רבותי, אנחנו דואגים לתרבות בישראל אחרי שגזלו ממנה את הבסיס </w:t>
      </w:r>
      <w:r>
        <w:rPr>
          <w:rFonts w:hint="cs"/>
          <w:rtl/>
        </w:rPr>
        <w:t xml:space="preserve">לקיומה במשך שנות הקצבות מוגזמות בלתי נסבלות לצרכים של החרדים. </w:t>
      </w:r>
    </w:p>
    <w:p w14:paraId="7D8726CE" w14:textId="77777777" w:rsidR="00000000" w:rsidRDefault="00E84F3B">
      <w:pPr>
        <w:pStyle w:val="a"/>
        <w:ind w:firstLine="0"/>
        <w:rPr>
          <w:rFonts w:hint="cs"/>
          <w:rtl/>
        </w:rPr>
      </w:pPr>
    </w:p>
    <w:p w14:paraId="44E8B8F4" w14:textId="77777777" w:rsidR="00000000" w:rsidRDefault="00E84F3B">
      <w:pPr>
        <w:pStyle w:val="ac"/>
        <w:rPr>
          <w:rtl/>
        </w:rPr>
      </w:pPr>
      <w:r>
        <w:rPr>
          <w:rFonts w:hint="eastAsia"/>
          <w:rtl/>
        </w:rPr>
        <w:t>יצחק</w:t>
      </w:r>
      <w:r>
        <w:rPr>
          <w:rtl/>
        </w:rPr>
        <w:t xml:space="preserve"> כהן (ש"ס):</w:t>
      </w:r>
    </w:p>
    <w:p w14:paraId="2F0C35E5" w14:textId="77777777" w:rsidR="00000000" w:rsidRDefault="00E84F3B">
      <w:pPr>
        <w:pStyle w:val="a"/>
        <w:rPr>
          <w:rFonts w:hint="cs"/>
          <w:rtl/>
        </w:rPr>
      </w:pPr>
    </w:p>
    <w:p w14:paraId="027C5016" w14:textId="77777777" w:rsidR="00000000" w:rsidRDefault="00E84F3B">
      <w:pPr>
        <w:pStyle w:val="a"/>
        <w:rPr>
          <w:rFonts w:hint="cs"/>
          <w:rtl/>
        </w:rPr>
      </w:pPr>
      <w:r>
        <w:rPr>
          <w:rFonts w:hint="cs"/>
          <w:rtl/>
        </w:rPr>
        <w:t xml:space="preserve">- - - </w:t>
      </w:r>
    </w:p>
    <w:p w14:paraId="761910D0" w14:textId="77777777" w:rsidR="00000000" w:rsidRDefault="00E84F3B">
      <w:pPr>
        <w:pStyle w:val="a"/>
        <w:ind w:firstLine="0"/>
        <w:rPr>
          <w:rFonts w:hint="cs"/>
          <w:rtl/>
        </w:rPr>
      </w:pPr>
    </w:p>
    <w:p w14:paraId="3AA6FDF1" w14:textId="77777777" w:rsidR="00000000" w:rsidRDefault="00E84F3B">
      <w:pPr>
        <w:pStyle w:val="ac"/>
        <w:rPr>
          <w:rtl/>
        </w:rPr>
      </w:pPr>
      <w:r>
        <w:rPr>
          <w:rFonts w:hint="eastAsia"/>
          <w:rtl/>
        </w:rPr>
        <w:t>משה</w:t>
      </w:r>
      <w:r>
        <w:rPr>
          <w:rtl/>
        </w:rPr>
        <w:t xml:space="preserve"> גפני (יהדות התורה):</w:t>
      </w:r>
    </w:p>
    <w:p w14:paraId="3368D334" w14:textId="77777777" w:rsidR="00000000" w:rsidRDefault="00E84F3B">
      <w:pPr>
        <w:pStyle w:val="a"/>
        <w:rPr>
          <w:rFonts w:hint="cs"/>
          <w:rtl/>
        </w:rPr>
      </w:pPr>
    </w:p>
    <w:p w14:paraId="577B44C3" w14:textId="77777777" w:rsidR="00000000" w:rsidRDefault="00E84F3B">
      <w:pPr>
        <w:pStyle w:val="a"/>
        <w:rPr>
          <w:rFonts w:hint="cs"/>
          <w:rtl/>
        </w:rPr>
      </w:pPr>
      <w:r>
        <w:rPr>
          <w:rFonts w:hint="cs"/>
          <w:rtl/>
        </w:rPr>
        <w:t xml:space="preserve">- - - </w:t>
      </w:r>
    </w:p>
    <w:p w14:paraId="2F09C2A2" w14:textId="77777777" w:rsidR="00000000" w:rsidRDefault="00E84F3B">
      <w:pPr>
        <w:pStyle w:val="a"/>
        <w:ind w:firstLine="0"/>
        <w:rPr>
          <w:rFonts w:hint="cs"/>
          <w:rtl/>
        </w:rPr>
      </w:pPr>
    </w:p>
    <w:p w14:paraId="247C99DE" w14:textId="77777777" w:rsidR="00000000" w:rsidRDefault="00E84F3B">
      <w:pPr>
        <w:pStyle w:val="ac"/>
        <w:rPr>
          <w:rtl/>
        </w:rPr>
      </w:pPr>
      <w:r>
        <w:rPr>
          <w:rFonts w:hint="eastAsia"/>
          <w:rtl/>
        </w:rPr>
        <w:t>יצחק</w:t>
      </w:r>
      <w:r>
        <w:rPr>
          <w:rtl/>
        </w:rPr>
        <w:t xml:space="preserve"> כהן (ש"ס):</w:t>
      </w:r>
    </w:p>
    <w:p w14:paraId="5B27AB65" w14:textId="77777777" w:rsidR="00000000" w:rsidRDefault="00E84F3B">
      <w:pPr>
        <w:pStyle w:val="a"/>
        <w:rPr>
          <w:rFonts w:hint="cs"/>
          <w:rtl/>
        </w:rPr>
      </w:pPr>
    </w:p>
    <w:p w14:paraId="1BE7220D" w14:textId="77777777" w:rsidR="00000000" w:rsidRDefault="00E84F3B">
      <w:pPr>
        <w:pStyle w:val="a"/>
        <w:rPr>
          <w:rFonts w:hint="cs"/>
          <w:rtl/>
        </w:rPr>
      </w:pPr>
      <w:r>
        <w:rPr>
          <w:rFonts w:hint="cs"/>
          <w:rtl/>
        </w:rPr>
        <w:t xml:space="preserve">איפה הקופה הריקה? </w:t>
      </w:r>
    </w:p>
    <w:p w14:paraId="0D1216D5" w14:textId="77777777" w:rsidR="00000000" w:rsidRDefault="00E84F3B">
      <w:pPr>
        <w:pStyle w:val="a"/>
        <w:ind w:firstLine="0"/>
        <w:rPr>
          <w:rFonts w:hint="cs"/>
          <w:rtl/>
        </w:rPr>
      </w:pPr>
    </w:p>
    <w:p w14:paraId="0A028F25" w14:textId="77777777" w:rsidR="00000000" w:rsidRDefault="00E84F3B">
      <w:pPr>
        <w:pStyle w:val="ad"/>
        <w:rPr>
          <w:rtl/>
        </w:rPr>
      </w:pPr>
      <w:r>
        <w:rPr>
          <w:rtl/>
        </w:rPr>
        <w:t>היו"ר נסים דהן:</w:t>
      </w:r>
    </w:p>
    <w:p w14:paraId="1F3A46E6" w14:textId="77777777" w:rsidR="00000000" w:rsidRDefault="00E84F3B">
      <w:pPr>
        <w:pStyle w:val="a"/>
        <w:rPr>
          <w:rtl/>
        </w:rPr>
      </w:pPr>
    </w:p>
    <w:p w14:paraId="19BEB1D6" w14:textId="77777777" w:rsidR="00000000" w:rsidRDefault="00E84F3B">
      <w:pPr>
        <w:pStyle w:val="a"/>
        <w:rPr>
          <w:rFonts w:hint="cs"/>
          <w:rtl/>
        </w:rPr>
      </w:pPr>
      <w:r>
        <w:rPr>
          <w:rFonts w:hint="cs"/>
          <w:rtl/>
        </w:rPr>
        <w:t xml:space="preserve">חבר הכנסת כהן, אתה מפריע למהלך הדיון. </w:t>
      </w:r>
    </w:p>
    <w:p w14:paraId="43B90EC5" w14:textId="77777777" w:rsidR="00000000" w:rsidRDefault="00E84F3B">
      <w:pPr>
        <w:pStyle w:val="a"/>
        <w:ind w:firstLine="0"/>
        <w:rPr>
          <w:rFonts w:hint="cs"/>
          <w:rtl/>
        </w:rPr>
      </w:pPr>
    </w:p>
    <w:p w14:paraId="2D7885F7" w14:textId="77777777" w:rsidR="00000000" w:rsidRDefault="00E84F3B">
      <w:pPr>
        <w:pStyle w:val="ac"/>
        <w:rPr>
          <w:rtl/>
        </w:rPr>
      </w:pPr>
      <w:r>
        <w:rPr>
          <w:rFonts w:hint="eastAsia"/>
          <w:rtl/>
        </w:rPr>
        <w:t>יצחק</w:t>
      </w:r>
      <w:r>
        <w:rPr>
          <w:rtl/>
        </w:rPr>
        <w:t xml:space="preserve"> כהן (ש"ס):</w:t>
      </w:r>
    </w:p>
    <w:p w14:paraId="03B82BE0" w14:textId="77777777" w:rsidR="00000000" w:rsidRDefault="00E84F3B">
      <w:pPr>
        <w:pStyle w:val="a"/>
        <w:rPr>
          <w:rFonts w:hint="cs"/>
          <w:rtl/>
        </w:rPr>
      </w:pPr>
    </w:p>
    <w:p w14:paraId="4B77ED5E" w14:textId="77777777" w:rsidR="00000000" w:rsidRDefault="00E84F3B">
      <w:pPr>
        <w:pStyle w:val="a"/>
        <w:rPr>
          <w:rFonts w:hint="cs"/>
          <w:rtl/>
        </w:rPr>
      </w:pPr>
      <w:r>
        <w:rPr>
          <w:rFonts w:hint="cs"/>
          <w:rtl/>
        </w:rPr>
        <w:t>שוד הקופה הציבורית.</w:t>
      </w:r>
    </w:p>
    <w:p w14:paraId="52DA0371" w14:textId="77777777" w:rsidR="00000000" w:rsidRDefault="00E84F3B">
      <w:pPr>
        <w:pStyle w:val="a"/>
        <w:ind w:firstLine="0"/>
        <w:rPr>
          <w:rFonts w:hint="cs"/>
          <w:rtl/>
        </w:rPr>
      </w:pPr>
    </w:p>
    <w:p w14:paraId="10C2ED28" w14:textId="77777777" w:rsidR="00000000" w:rsidRDefault="00E84F3B">
      <w:pPr>
        <w:pStyle w:val="ad"/>
        <w:rPr>
          <w:rtl/>
        </w:rPr>
      </w:pPr>
      <w:r>
        <w:rPr>
          <w:rtl/>
        </w:rPr>
        <w:t>הי</w:t>
      </w:r>
      <w:r>
        <w:rPr>
          <w:rtl/>
        </w:rPr>
        <w:t>ו"ר נסים דהן:</w:t>
      </w:r>
    </w:p>
    <w:p w14:paraId="2110C89D" w14:textId="77777777" w:rsidR="00000000" w:rsidRDefault="00E84F3B">
      <w:pPr>
        <w:pStyle w:val="a"/>
        <w:rPr>
          <w:rtl/>
        </w:rPr>
      </w:pPr>
    </w:p>
    <w:p w14:paraId="1BECE18A" w14:textId="77777777" w:rsidR="00000000" w:rsidRDefault="00E84F3B">
      <w:pPr>
        <w:pStyle w:val="a"/>
        <w:rPr>
          <w:rFonts w:hint="cs"/>
          <w:rtl/>
        </w:rPr>
      </w:pPr>
      <w:r>
        <w:rPr>
          <w:rFonts w:hint="cs"/>
          <w:rtl/>
        </w:rPr>
        <w:t>חבר הכנסת כהן, שר עומד על הדוכן.</w:t>
      </w:r>
    </w:p>
    <w:p w14:paraId="69952EF1" w14:textId="77777777" w:rsidR="00000000" w:rsidRDefault="00E84F3B">
      <w:pPr>
        <w:pStyle w:val="a"/>
        <w:rPr>
          <w:rFonts w:hint="cs"/>
          <w:rtl/>
        </w:rPr>
      </w:pPr>
    </w:p>
    <w:p w14:paraId="1B36BC27" w14:textId="77777777" w:rsidR="00000000" w:rsidRDefault="00E84F3B">
      <w:pPr>
        <w:pStyle w:val="Speaker"/>
        <w:rPr>
          <w:rtl/>
        </w:rPr>
      </w:pPr>
      <w:bookmarkStart w:id="700" w:name="_Toc46538686"/>
      <w:bookmarkStart w:id="701" w:name="_Toc49055416"/>
      <w:r>
        <w:rPr>
          <w:rFonts w:hint="eastAsia"/>
          <w:rtl/>
        </w:rPr>
        <w:t>יצחק</w:t>
      </w:r>
      <w:r>
        <w:rPr>
          <w:rtl/>
        </w:rPr>
        <w:t xml:space="preserve"> כהן (ש"ס):</w:t>
      </w:r>
      <w:bookmarkEnd w:id="700"/>
      <w:bookmarkEnd w:id="701"/>
    </w:p>
    <w:p w14:paraId="1DDCED86" w14:textId="77777777" w:rsidR="00000000" w:rsidRDefault="00E84F3B">
      <w:pPr>
        <w:pStyle w:val="a"/>
        <w:rPr>
          <w:rFonts w:hint="cs"/>
          <w:rtl/>
        </w:rPr>
      </w:pPr>
    </w:p>
    <w:p w14:paraId="3F9100DA" w14:textId="77777777" w:rsidR="00000000" w:rsidRDefault="00E84F3B">
      <w:pPr>
        <w:pStyle w:val="a"/>
        <w:rPr>
          <w:rFonts w:hint="cs"/>
          <w:rtl/>
        </w:rPr>
      </w:pPr>
      <w:r>
        <w:rPr>
          <w:rFonts w:hint="cs"/>
          <w:rtl/>
        </w:rPr>
        <w:t>אתה יכול להוציא אותי.</w:t>
      </w:r>
    </w:p>
    <w:p w14:paraId="38DA7680" w14:textId="77777777" w:rsidR="00000000" w:rsidRDefault="00E84F3B">
      <w:pPr>
        <w:pStyle w:val="a"/>
        <w:rPr>
          <w:rFonts w:hint="cs"/>
          <w:rtl/>
        </w:rPr>
      </w:pPr>
    </w:p>
    <w:p w14:paraId="3000D508" w14:textId="77777777" w:rsidR="00000000" w:rsidRDefault="00E84F3B">
      <w:pPr>
        <w:pStyle w:val="ad"/>
        <w:rPr>
          <w:rtl/>
        </w:rPr>
      </w:pPr>
      <w:r>
        <w:rPr>
          <w:rtl/>
        </w:rPr>
        <w:t>היו"ר נסים דהן:</w:t>
      </w:r>
    </w:p>
    <w:p w14:paraId="2AF96727" w14:textId="77777777" w:rsidR="00000000" w:rsidRDefault="00E84F3B">
      <w:pPr>
        <w:pStyle w:val="a"/>
        <w:rPr>
          <w:rtl/>
        </w:rPr>
      </w:pPr>
    </w:p>
    <w:p w14:paraId="3CF71571" w14:textId="77777777" w:rsidR="00000000" w:rsidRDefault="00E84F3B">
      <w:pPr>
        <w:pStyle w:val="a"/>
        <w:rPr>
          <w:rFonts w:hint="cs"/>
          <w:rtl/>
        </w:rPr>
      </w:pPr>
      <w:r>
        <w:rPr>
          <w:rFonts w:hint="cs"/>
          <w:rtl/>
        </w:rPr>
        <w:t xml:space="preserve">חבר הכנסת כהן, אני לא רוצה להוציא אותך אם לא צריך. אני מבקש ממך לא להפריע. </w:t>
      </w:r>
    </w:p>
    <w:p w14:paraId="6DFE5475" w14:textId="77777777" w:rsidR="00000000" w:rsidRDefault="00E84F3B">
      <w:pPr>
        <w:pStyle w:val="a"/>
        <w:ind w:firstLine="0"/>
        <w:rPr>
          <w:rFonts w:hint="cs"/>
          <w:rtl/>
        </w:rPr>
      </w:pPr>
    </w:p>
    <w:p w14:paraId="50FB067D" w14:textId="77777777" w:rsidR="00000000" w:rsidRDefault="00E84F3B">
      <w:pPr>
        <w:pStyle w:val="ac"/>
        <w:rPr>
          <w:rtl/>
        </w:rPr>
      </w:pPr>
      <w:r>
        <w:rPr>
          <w:rFonts w:hint="eastAsia"/>
          <w:rtl/>
        </w:rPr>
        <w:t>יצחק</w:t>
      </w:r>
      <w:r>
        <w:rPr>
          <w:rtl/>
        </w:rPr>
        <w:t xml:space="preserve"> כהן (ש"ס):</w:t>
      </w:r>
    </w:p>
    <w:p w14:paraId="4934B829" w14:textId="77777777" w:rsidR="00000000" w:rsidRDefault="00E84F3B">
      <w:pPr>
        <w:pStyle w:val="a"/>
        <w:rPr>
          <w:rFonts w:hint="cs"/>
          <w:rtl/>
        </w:rPr>
      </w:pPr>
    </w:p>
    <w:p w14:paraId="0689D311" w14:textId="77777777" w:rsidR="00000000" w:rsidRDefault="00E84F3B">
      <w:pPr>
        <w:pStyle w:val="a"/>
        <w:rPr>
          <w:rFonts w:hint="cs"/>
          <w:rtl/>
        </w:rPr>
      </w:pPr>
      <w:r>
        <w:rPr>
          <w:rFonts w:hint="cs"/>
          <w:rtl/>
        </w:rPr>
        <w:t xml:space="preserve"> - - - </w:t>
      </w:r>
    </w:p>
    <w:p w14:paraId="7072E24E" w14:textId="77777777" w:rsidR="00000000" w:rsidRDefault="00E84F3B">
      <w:pPr>
        <w:pStyle w:val="a"/>
        <w:ind w:firstLine="0"/>
        <w:rPr>
          <w:rFonts w:hint="cs"/>
          <w:rtl/>
        </w:rPr>
      </w:pPr>
    </w:p>
    <w:p w14:paraId="0260ADD8" w14:textId="77777777" w:rsidR="00000000" w:rsidRDefault="00E84F3B">
      <w:pPr>
        <w:pStyle w:val="ad"/>
        <w:rPr>
          <w:rtl/>
        </w:rPr>
      </w:pPr>
      <w:r>
        <w:rPr>
          <w:rtl/>
        </w:rPr>
        <w:t>היו"ר נסים דהן:</w:t>
      </w:r>
    </w:p>
    <w:p w14:paraId="51F9F356" w14:textId="77777777" w:rsidR="00000000" w:rsidRDefault="00E84F3B">
      <w:pPr>
        <w:pStyle w:val="a"/>
        <w:rPr>
          <w:rtl/>
        </w:rPr>
      </w:pPr>
    </w:p>
    <w:p w14:paraId="7CF9091A" w14:textId="77777777" w:rsidR="00000000" w:rsidRDefault="00E84F3B">
      <w:pPr>
        <w:pStyle w:val="a"/>
        <w:rPr>
          <w:rFonts w:hint="cs"/>
          <w:rtl/>
        </w:rPr>
      </w:pPr>
      <w:r>
        <w:rPr>
          <w:rFonts w:hint="cs"/>
          <w:rtl/>
        </w:rPr>
        <w:t>חבר הכנסת כהן, לא להפריע.</w:t>
      </w:r>
    </w:p>
    <w:p w14:paraId="78DF19A3" w14:textId="77777777" w:rsidR="00000000" w:rsidRDefault="00E84F3B">
      <w:pPr>
        <w:pStyle w:val="a"/>
        <w:ind w:firstLine="0"/>
        <w:rPr>
          <w:rFonts w:hint="cs"/>
          <w:rtl/>
        </w:rPr>
      </w:pPr>
    </w:p>
    <w:p w14:paraId="21E77156" w14:textId="77777777" w:rsidR="00000000" w:rsidRDefault="00E84F3B">
      <w:pPr>
        <w:pStyle w:val="ac"/>
        <w:rPr>
          <w:rtl/>
        </w:rPr>
      </w:pPr>
      <w:r>
        <w:rPr>
          <w:rFonts w:hint="eastAsia"/>
          <w:rtl/>
        </w:rPr>
        <w:t>יצח</w:t>
      </w:r>
      <w:r>
        <w:rPr>
          <w:rFonts w:hint="eastAsia"/>
          <w:rtl/>
        </w:rPr>
        <w:t>ק</w:t>
      </w:r>
      <w:r>
        <w:rPr>
          <w:rtl/>
        </w:rPr>
        <w:t xml:space="preserve"> כהן (ש"ס):</w:t>
      </w:r>
    </w:p>
    <w:p w14:paraId="46F3B21B" w14:textId="77777777" w:rsidR="00000000" w:rsidRDefault="00E84F3B">
      <w:pPr>
        <w:pStyle w:val="a"/>
        <w:rPr>
          <w:rFonts w:hint="cs"/>
          <w:rtl/>
        </w:rPr>
      </w:pPr>
    </w:p>
    <w:p w14:paraId="0E0482B0" w14:textId="77777777" w:rsidR="00000000" w:rsidRDefault="00E84F3B">
      <w:pPr>
        <w:pStyle w:val="a"/>
        <w:rPr>
          <w:rFonts w:hint="cs"/>
          <w:rtl/>
        </w:rPr>
      </w:pPr>
      <w:r>
        <w:rPr>
          <w:rFonts w:hint="cs"/>
          <w:rtl/>
        </w:rPr>
        <w:t xml:space="preserve">בושה וחרפה. </w:t>
      </w:r>
    </w:p>
    <w:p w14:paraId="5E165B59" w14:textId="77777777" w:rsidR="00000000" w:rsidRDefault="00E84F3B">
      <w:pPr>
        <w:pStyle w:val="a"/>
        <w:ind w:firstLine="0"/>
        <w:rPr>
          <w:rFonts w:hint="cs"/>
          <w:rtl/>
        </w:rPr>
      </w:pPr>
    </w:p>
    <w:p w14:paraId="1ABB5521" w14:textId="77777777" w:rsidR="00000000" w:rsidRDefault="00E84F3B">
      <w:pPr>
        <w:pStyle w:val="ad"/>
        <w:rPr>
          <w:rtl/>
        </w:rPr>
      </w:pPr>
      <w:r>
        <w:rPr>
          <w:rtl/>
        </w:rPr>
        <w:t>היו"ר נסים דהן:</w:t>
      </w:r>
    </w:p>
    <w:p w14:paraId="1FBD86C4" w14:textId="77777777" w:rsidR="00000000" w:rsidRDefault="00E84F3B">
      <w:pPr>
        <w:pStyle w:val="a"/>
        <w:rPr>
          <w:rtl/>
        </w:rPr>
      </w:pPr>
    </w:p>
    <w:p w14:paraId="44E7D463" w14:textId="77777777" w:rsidR="00000000" w:rsidRDefault="00E84F3B">
      <w:pPr>
        <w:pStyle w:val="a"/>
        <w:rPr>
          <w:rFonts w:hint="cs"/>
          <w:rtl/>
        </w:rPr>
      </w:pPr>
      <w:r>
        <w:rPr>
          <w:rFonts w:hint="cs"/>
          <w:rtl/>
        </w:rPr>
        <w:t xml:space="preserve">חבר הכנסת כהן, אני קורא אותך לסדר פעם ראשונה. </w:t>
      </w:r>
    </w:p>
    <w:p w14:paraId="0CCBA2E0" w14:textId="77777777" w:rsidR="00000000" w:rsidRDefault="00E84F3B">
      <w:pPr>
        <w:pStyle w:val="a"/>
        <w:ind w:firstLine="0"/>
        <w:rPr>
          <w:rFonts w:hint="cs"/>
          <w:rtl/>
        </w:rPr>
      </w:pPr>
    </w:p>
    <w:p w14:paraId="7B3414BB" w14:textId="77777777" w:rsidR="00000000" w:rsidRDefault="00E84F3B">
      <w:pPr>
        <w:pStyle w:val="ac"/>
        <w:rPr>
          <w:rtl/>
        </w:rPr>
      </w:pPr>
      <w:r>
        <w:rPr>
          <w:rFonts w:hint="eastAsia"/>
          <w:rtl/>
        </w:rPr>
        <w:t>יצחק</w:t>
      </w:r>
      <w:r>
        <w:rPr>
          <w:rtl/>
        </w:rPr>
        <w:t xml:space="preserve"> כהן (ש"ס):</w:t>
      </w:r>
    </w:p>
    <w:p w14:paraId="180C5454" w14:textId="77777777" w:rsidR="00000000" w:rsidRDefault="00E84F3B">
      <w:pPr>
        <w:pStyle w:val="a"/>
        <w:rPr>
          <w:rFonts w:hint="cs"/>
          <w:rtl/>
        </w:rPr>
      </w:pPr>
    </w:p>
    <w:p w14:paraId="2C0BE0E0" w14:textId="77777777" w:rsidR="00000000" w:rsidRDefault="00E84F3B">
      <w:pPr>
        <w:pStyle w:val="a"/>
        <w:rPr>
          <w:rFonts w:hint="cs"/>
          <w:rtl/>
        </w:rPr>
      </w:pPr>
      <w:r>
        <w:rPr>
          <w:rFonts w:hint="cs"/>
          <w:rtl/>
        </w:rPr>
        <w:t xml:space="preserve">לוקחים את הכסף - - - </w:t>
      </w:r>
    </w:p>
    <w:p w14:paraId="5EBEBA5B" w14:textId="77777777" w:rsidR="00000000" w:rsidRDefault="00E84F3B">
      <w:pPr>
        <w:pStyle w:val="a"/>
        <w:ind w:firstLine="0"/>
        <w:rPr>
          <w:rFonts w:hint="cs"/>
          <w:rtl/>
        </w:rPr>
      </w:pPr>
    </w:p>
    <w:p w14:paraId="56000BC0" w14:textId="77777777" w:rsidR="00000000" w:rsidRDefault="00E84F3B">
      <w:pPr>
        <w:pStyle w:val="ad"/>
        <w:rPr>
          <w:rtl/>
        </w:rPr>
      </w:pPr>
      <w:r>
        <w:rPr>
          <w:rtl/>
        </w:rPr>
        <w:t>היו"ר נסים דהן:</w:t>
      </w:r>
    </w:p>
    <w:p w14:paraId="5ACFA4A8" w14:textId="77777777" w:rsidR="00000000" w:rsidRDefault="00E84F3B">
      <w:pPr>
        <w:pStyle w:val="a"/>
        <w:rPr>
          <w:rtl/>
        </w:rPr>
      </w:pPr>
    </w:p>
    <w:p w14:paraId="6AECAE0D" w14:textId="77777777" w:rsidR="00000000" w:rsidRDefault="00E84F3B">
      <w:pPr>
        <w:pStyle w:val="a"/>
        <w:rPr>
          <w:rFonts w:hint="cs"/>
          <w:rtl/>
        </w:rPr>
      </w:pPr>
      <w:r>
        <w:rPr>
          <w:rFonts w:hint="cs"/>
          <w:rtl/>
        </w:rPr>
        <w:t xml:space="preserve">חבר הכנסת כהן, אני קורא לך לשבת. </w:t>
      </w:r>
    </w:p>
    <w:p w14:paraId="14DE0D94" w14:textId="77777777" w:rsidR="00000000" w:rsidRDefault="00E84F3B">
      <w:pPr>
        <w:pStyle w:val="a"/>
        <w:ind w:firstLine="0"/>
        <w:rPr>
          <w:rFonts w:hint="cs"/>
          <w:rtl/>
        </w:rPr>
      </w:pPr>
    </w:p>
    <w:p w14:paraId="25BBAD20" w14:textId="77777777" w:rsidR="00000000" w:rsidRDefault="00E84F3B">
      <w:pPr>
        <w:pStyle w:val="ac"/>
        <w:rPr>
          <w:rtl/>
        </w:rPr>
      </w:pPr>
      <w:r>
        <w:rPr>
          <w:rFonts w:hint="eastAsia"/>
          <w:rtl/>
        </w:rPr>
        <w:t>יצחק</w:t>
      </w:r>
      <w:r>
        <w:rPr>
          <w:rtl/>
        </w:rPr>
        <w:t xml:space="preserve"> כהן (ש"ס):</w:t>
      </w:r>
    </w:p>
    <w:p w14:paraId="2BED6D9B" w14:textId="77777777" w:rsidR="00000000" w:rsidRDefault="00E84F3B">
      <w:pPr>
        <w:pStyle w:val="a"/>
        <w:rPr>
          <w:rFonts w:hint="cs"/>
          <w:rtl/>
        </w:rPr>
      </w:pPr>
    </w:p>
    <w:p w14:paraId="4E92AA00" w14:textId="77777777" w:rsidR="00000000" w:rsidRDefault="00E84F3B">
      <w:pPr>
        <w:pStyle w:val="a"/>
        <w:rPr>
          <w:rFonts w:hint="cs"/>
          <w:rtl/>
        </w:rPr>
      </w:pPr>
      <w:r>
        <w:rPr>
          <w:rFonts w:hint="cs"/>
          <w:rtl/>
        </w:rPr>
        <w:t>בושה וחרפה.</w:t>
      </w:r>
    </w:p>
    <w:p w14:paraId="6B90A1E8" w14:textId="77777777" w:rsidR="00000000" w:rsidRDefault="00E84F3B">
      <w:pPr>
        <w:pStyle w:val="a"/>
        <w:ind w:firstLine="0"/>
        <w:rPr>
          <w:rFonts w:hint="cs"/>
          <w:rtl/>
        </w:rPr>
      </w:pPr>
    </w:p>
    <w:p w14:paraId="26A02E4E" w14:textId="77777777" w:rsidR="00000000" w:rsidRDefault="00E84F3B">
      <w:pPr>
        <w:pStyle w:val="ad"/>
        <w:rPr>
          <w:rtl/>
        </w:rPr>
      </w:pPr>
      <w:r>
        <w:rPr>
          <w:rtl/>
        </w:rPr>
        <w:t>היו"ר נסים דהן:</w:t>
      </w:r>
    </w:p>
    <w:p w14:paraId="6A1D24E6" w14:textId="77777777" w:rsidR="00000000" w:rsidRDefault="00E84F3B">
      <w:pPr>
        <w:pStyle w:val="a"/>
        <w:rPr>
          <w:rtl/>
        </w:rPr>
      </w:pPr>
    </w:p>
    <w:p w14:paraId="7B1D7F17" w14:textId="77777777" w:rsidR="00000000" w:rsidRDefault="00E84F3B">
      <w:pPr>
        <w:pStyle w:val="a"/>
        <w:rPr>
          <w:rFonts w:hint="cs"/>
          <w:rtl/>
        </w:rPr>
      </w:pPr>
      <w:r>
        <w:rPr>
          <w:rFonts w:hint="cs"/>
          <w:rtl/>
        </w:rPr>
        <w:t>חבר הכנסת כהן, אל תאלץ א</w:t>
      </w:r>
      <w:r>
        <w:rPr>
          <w:rFonts w:hint="cs"/>
          <w:rtl/>
        </w:rPr>
        <w:t>ותי להוציא אותך דווקא מהמליאה, אבל אם לא תהיה לי ברירה, אני לא אוכל לתת לחברי כנסת להפריע למהלך הדיון, עם כל הכבוד.</w:t>
      </w:r>
    </w:p>
    <w:p w14:paraId="35A19901" w14:textId="77777777" w:rsidR="00000000" w:rsidRDefault="00E84F3B">
      <w:pPr>
        <w:pStyle w:val="a"/>
        <w:rPr>
          <w:rFonts w:hint="cs"/>
          <w:rtl/>
        </w:rPr>
      </w:pPr>
      <w:r>
        <w:rPr>
          <w:rFonts w:hint="cs"/>
          <w:rtl/>
        </w:rPr>
        <w:t xml:space="preserve"> </w:t>
      </w:r>
    </w:p>
    <w:p w14:paraId="13779AC0" w14:textId="77777777" w:rsidR="00000000" w:rsidRDefault="00E84F3B">
      <w:pPr>
        <w:pStyle w:val="SpeakerCon"/>
        <w:rPr>
          <w:rtl/>
        </w:rPr>
      </w:pPr>
      <w:bookmarkStart w:id="702" w:name="FS000000517T16_07_2003_17_29_59C"/>
      <w:bookmarkEnd w:id="702"/>
      <w:r>
        <w:rPr>
          <w:rtl/>
        </w:rPr>
        <w:t>שר המשפטים יוסף לפיד:</w:t>
      </w:r>
    </w:p>
    <w:p w14:paraId="6E7873FD" w14:textId="77777777" w:rsidR="00000000" w:rsidRDefault="00E84F3B">
      <w:pPr>
        <w:pStyle w:val="a"/>
        <w:rPr>
          <w:rtl/>
        </w:rPr>
      </w:pPr>
    </w:p>
    <w:p w14:paraId="1E06B29D" w14:textId="77777777" w:rsidR="00000000" w:rsidRDefault="00E84F3B">
      <w:pPr>
        <w:pStyle w:val="a"/>
        <w:rPr>
          <w:rFonts w:hint="cs"/>
          <w:rtl/>
        </w:rPr>
      </w:pPr>
      <w:r>
        <w:rPr>
          <w:rFonts w:hint="cs"/>
          <w:rtl/>
        </w:rPr>
        <w:t>שינוי גאה על כך שבמדינה שבה היא יושבת בממשלתה מקציבים כספים לא רק לבתי-כנסת ולמקוואות, אלא גם לתיאטראות ולאולמי קונ</w:t>
      </w:r>
      <w:r>
        <w:rPr>
          <w:rFonts w:hint="cs"/>
          <w:rtl/>
        </w:rPr>
        <w:t xml:space="preserve">צרטים, גם לתיאטרון - - - </w:t>
      </w:r>
    </w:p>
    <w:p w14:paraId="01FEF4B3" w14:textId="77777777" w:rsidR="00000000" w:rsidRDefault="00E84F3B">
      <w:pPr>
        <w:pStyle w:val="a"/>
        <w:ind w:firstLine="0"/>
        <w:rPr>
          <w:rFonts w:hint="cs"/>
          <w:rtl/>
        </w:rPr>
      </w:pPr>
    </w:p>
    <w:p w14:paraId="2CFE2B54" w14:textId="77777777" w:rsidR="00000000" w:rsidRDefault="00E84F3B">
      <w:pPr>
        <w:pStyle w:val="ac"/>
        <w:rPr>
          <w:rtl/>
        </w:rPr>
      </w:pPr>
      <w:r>
        <w:rPr>
          <w:rFonts w:hint="eastAsia"/>
          <w:rtl/>
        </w:rPr>
        <w:t>יצחק</w:t>
      </w:r>
      <w:r>
        <w:rPr>
          <w:rtl/>
        </w:rPr>
        <w:t xml:space="preserve"> כהן (ש"ס):</w:t>
      </w:r>
    </w:p>
    <w:p w14:paraId="2DD1071E" w14:textId="77777777" w:rsidR="00000000" w:rsidRDefault="00E84F3B">
      <w:pPr>
        <w:pStyle w:val="a"/>
        <w:rPr>
          <w:rFonts w:hint="cs"/>
          <w:rtl/>
        </w:rPr>
      </w:pPr>
    </w:p>
    <w:p w14:paraId="470ACCF6" w14:textId="77777777" w:rsidR="00000000" w:rsidRDefault="00E84F3B">
      <w:pPr>
        <w:pStyle w:val="a"/>
        <w:rPr>
          <w:rFonts w:hint="cs"/>
          <w:rtl/>
        </w:rPr>
      </w:pPr>
      <w:r>
        <w:rPr>
          <w:rFonts w:hint="cs"/>
          <w:rtl/>
        </w:rPr>
        <w:t>ואגנר.</w:t>
      </w:r>
    </w:p>
    <w:p w14:paraId="0465C2A7" w14:textId="77777777" w:rsidR="00000000" w:rsidRDefault="00E84F3B">
      <w:pPr>
        <w:pStyle w:val="a"/>
        <w:ind w:firstLine="0"/>
        <w:rPr>
          <w:rFonts w:hint="cs"/>
          <w:rtl/>
        </w:rPr>
      </w:pPr>
    </w:p>
    <w:p w14:paraId="4EE92682" w14:textId="77777777" w:rsidR="00000000" w:rsidRDefault="00E84F3B">
      <w:pPr>
        <w:pStyle w:val="SpeakerCon"/>
        <w:rPr>
          <w:rtl/>
        </w:rPr>
      </w:pPr>
      <w:bookmarkStart w:id="703" w:name="FS000000517T16_07_2003_17_31_01C"/>
      <w:bookmarkEnd w:id="703"/>
      <w:r>
        <w:rPr>
          <w:rtl/>
        </w:rPr>
        <w:t>שר המשפטים יוסף לפיד:</w:t>
      </w:r>
    </w:p>
    <w:p w14:paraId="617718A6" w14:textId="77777777" w:rsidR="00000000" w:rsidRDefault="00E84F3B">
      <w:pPr>
        <w:pStyle w:val="a"/>
        <w:rPr>
          <w:rtl/>
        </w:rPr>
      </w:pPr>
    </w:p>
    <w:p w14:paraId="30F986D3" w14:textId="77777777" w:rsidR="00000000" w:rsidRDefault="00E84F3B">
      <w:pPr>
        <w:pStyle w:val="a"/>
        <w:rPr>
          <w:rFonts w:hint="cs"/>
          <w:rtl/>
        </w:rPr>
      </w:pPr>
      <w:r>
        <w:rPr>
          <w:rFonts w:hint="cs"/>
          <w:rtl/>
        </w:rPr>
        <w:t>אתה יודע על משהו ואגנר? בור ועם הארץ שכמוך.</w:t>
      </w:r>
    </w:p>
    <w:p w14:paraId="6FB6236B" w14:textId="77777777" w:rsidR="00000000" w:rsidRDefault="00E84F3B">
      <w:pPr>
        <w:pStyle w:val="a"/>
        <w:ind w:firstLine="0"/>
        <w:rPr>
          <w:rFonts w:hint="cs"/>
          <w:rtl/>
        </w:rPr>
      </w:pPr>
    </w:p>
    <w:p w14:paraId="3979A6C0" w14:textId="77777777" w:rsidR="00000000" w:rsidRDefault="00E84F3B">
      <w:pPr>
        <w:pStyle w:val="ad"/>
        <w:rPr>
          <w:rtl/>
        </w:rPr>
      </w:pPr>
      <w:r>
        <w:rPr>
          <w:rtl/>
        </w:rPr>
        <w:t>היו"ר נסים דהן:</w:t>
      </w:r>
    </w:p>
    <w:p w14:paraId="0AFED65D" w14:textId="77777777" w:rsidR="00000000" w:rsidRDefault="00E84F3B">
      <w:pPr>
        <w:pStyle w:val="a"/>
        <w:rPr>
          <w:rtl/>
        </w:rPr>
      </w:pPr>
    </w:p>
    <w:p w14:paraId="6D72739E" w14:textId="77777777" w:rsidR="00000000" w:rsidRDefault="00E84F3B">
      <w:pPr>
        <w:pStyle w:val="a"/>
        <w:rPr>
          <w:rFonts w:hint="cs"/>
          <w:rtl/>
        </w:rPr>
      </w:pPr>
      <w:r>
        <w:rPr>
          <w:rFonts w:hint="cs"/>
          <w:rtl/>
        </w:rPr>
        <w:t xml:space="preserve">סליחה. </w:t>
      </w:r>
    </w:p>
    <w:p w14:paraId="5ACA5953" w14:textId="77777777" w:rsidR="00000000" w:rsidRDefault="00E84F3B">
      <w:pPr>
        <w:pStyle w:val="a"/>
        <w:ind w:firstLine="0"/>
        <w:rPr>
          <w:rFonts w:hint="cs"/>
          <w:rtl/>
        </w:rPr>
      </w:pPr>
    </w:p>
    <w:p w14:paraId="1FD1B8C5" w14:textId="77777777" w:rsidR="00000000" w:rsidRDefault="00E84F3B">
      <w:pPr>
        <w:pStyle w:val="ac"/>
        <w:rPr>
          <w:rtl/>
        </w:rPr>
      </w:pPr>
      <w:r>
        <w:rPr>
          <w:rFonts w:hint="eastAsia"/>
          <w:rtl/>
        </w:rPr>
        <w:t>משה</w:t>
      </w:r>
      <w:r>
        <w:rPr>
          <w:rtl/>
        </w:rPr>
        <w:t xml:space="preserve"> גפני (יהדות התורה):</w:t>
      </w:r>
    </w:p>
    <w:p w14:paraId="4BAA1B75" w14:textId="77777777" w:rsidR="00000000" w:rsidRDefault="00E84F3B">
      <w:pPr>
        <w:pStyle w:val="a"/>
        <w:rPr>
          <w:rFonts w:hint="cs"/>
          <w:rtl/>
        </w:rPr>
      </w:pPr>
    </w:p>
    <w:p w14:paraId="57EC32B1" w14:textId="77777777" w:rsidR="00000000" w:rsidRDefault="00E84F3B">
      <w:pPr>
        <w:pStyle w:val="a"/>
        <w:rPr>
          <w:rFonts w:hint="cs"/>
          <w:rtl/>
        </w:rPr>
      </w:pPr>
      <w:r>
        <w:rPr>
          <w:rFonts w:hint="cs"/>
          <w:rtl/>
        </w:rPr>
        <w:t xml:space="preserve">- - - </w:t>
      </w:r>
    </w:p>
    <w:p w14:paraId="1B618C51" w14:textId="77777777" w:rsidR="00000000" w:rsidRDefault="00E84F3B">
      <w:pPr>
        <w:pStyle w:val="a"/>
        <w:ind w:firstLine="0"/>
        <w:rPr>
          <w:rFonts w:hint="cs"/>
          <w:rtl/>
        </w:rPr>
      </w:pPr>
    </w:p>
    <w:p w14:paraId="0850B501" w14:textId="77777777" w:rsidR="00000000" w:rsidRDefault="00E84F3B">
      <w:pPr>
        <w:pStyle w:val="ad"/>
        <w:rPr>
          <w:rtl/>
        </w:rPr>
      </w:pPr>
      <w:r>
        <w:rPr>
          <w:rtl/>
        </w:rPr>
        <w:t>היו"ר נסים דהן:</w:t>
      </w:r>
    </w:p>
    <w:p w14:paraId="1B3C95F9" w14:textId="77777777" w:rsidR="00000000" w:rsidRDefault="00E84F3B">
      <w:pPr>
        <w:pStyle w:val="a"/>
        <w:rPr>
          <w:rtl/>
        </w:rPr>
      </w:pPr>
    </w:p>
    <w:p w14:paraId="7E52242E" w14:textId="77777777" w:rsidR="00000000" w:rsidRDefault="00E84F3B">
      <w:pPr>
        <w:pStyle w:val="a"/>
        <w:rPr>
          <w:rFonts w:hint="cs"/>
          <w:rtl/>
        </w:rPr>
      </w:pPr>
      <w:r>
        <w:rPr>
          <w:rFonts w:hint="cs"/>
          <w:rtl/>
        </w:rPr>
        <w:t xml:space="preserve">אני מבקש ממך לחזור בך מזה. לא מדברים כך, עם כל הכבוד. </w:t>
      </w:r>
    </w:p>
    <w:p w14:paraId="3042F7CA" w14:textId="77777777" w:rsidR="00000000" w:rsidRDefault="00E84F3B">
      <w:pPr>
        <w:pStyle w:val="a"/>
        <w:ind w:firstLine="0"/>
        <w:rPr>
          <w:rFonts w:hint="cs"/>
          <w:rtl/>
        </w:rPr>
      </w:pPr>
    </w:p>
    <w:p w14:paraId="1428DC9F" w14:textId="77777777" w:rsidR="00000000" w:rsidRDefault="00E84F3B">
      <w:pPr>
        <w:pStyle w:val="SpeakerCon"/>
        <w:rPr>
          <w:rtl/>
        </w:rPr>
      </w:pPr>
      <w:bookmarkStart w:id="704" w:name="FS000000517T16_07_2003_17_31_37C"/>
      <w:bookmarkEnd w:id="704"/>
      <w:r>
        <w:rPr>
          <w:rtl/>
        </w:rPr>
        <w:t>שר ה</w:t>
      </w:r>
      <w:r>
        <w:rPr>
          <w:rtl/>
        </w:rPr>
        <w:t>משפטים יוסף לפיד:</w:t>
      </w:r>
    </w:p>
    <w:p w14:paraId="7EA48A3D" w14:textId="77777777" w:rsidR="00000000" w:rsidRDefault="00E84F3B">
      <w:pPr>
        <w:pStyle w:val="a"/>
        <w:rPr>
          <w:rtl/>
        </w:rPr>
      </w:pPr>
    </w:p>
    <w:p w14:paraId="09583522" w14:textId="77777777" w:rsidR="00000000" w:rsidRDefault="00E84F3B">
      <w:pPr>
        <w:pStyle w:val="a"/>
        <w:rPr>
          <w:rFonts w:hint="cs"/>
          <w:rtl/>
        </w:rPr>
      </w:pPr>
      <w:r>
        <w:rPr>
          <w:rFonts w:hint="cs"/>
          <w:rtl/>
        </w:rPr>
        <w:t>אני חוזר בי.</w:t>
      </w:r>
    </w:p>
    <w:p w14:paraId="17FB0D48" w14:textId="77777777" w:rsidR="00000000" w:rsidRDefault="00E84F3B">
      <w:pPr>
        <w:pStyle w:val="a"/>
        <w:ind w:firstLine="0"/>
        <w:rPr>
          <w:rFonts w:hint="cs"/>
          <w:rtl/>
        </w:rPr>
      </w:pPr>
    </w:p>
    <w:p w14:paraId="153931EA" w14:textId="77777777" w:rsidR="00000000" w:rsidRDefault="00E84F3B">
      <w:pPr>
        <w:pStyle w:val="ac"/>
        <w:rPr>
          <w:rtl/>
        </w:rPr>
      </w:pPr>
      <w:r>
        <w:rPr>
          <w:rFonts w:hint="eastAsia"/>
          <w:rtl/>
        </w:rPr>
        <w:t>יצחק</w:t>
      </w:r>
      <w:r>
        <w:rPr>
          <w:rtl/>
        </w:rPr>
        <w:t xml:space="preserve"> כהן (ש"ס):</w:t>
      </w:r>
    </w:p>
    <w:p w14:paraId="4E3C9EAC" w14:textId="77777777" w:rsidR="00000000" w:rsidRDefault="00E84F3B">
      <w:pPr>
        <w:pStyle w:val="a"/>
        <w:rPr>
          <w:rFonts w:hint="cs"/>
          <w:rtl/>
        </w:rPr>
      </w:pPr>
    </w:p>
    <w:p w14:paraId="069FFCF6" w14:textId="77777777" w:rsidR="00000000" w:rsidRDefault="00E84F3B">
      <w:pPr>
        <w:pStyle w:val="a"/>
        <w:rPr>
          <w:rFonts w:hint="cs"/>
          <w:rtl/>
        </w:rPr>
      </w:pPr>
      <w:r>
        <w:rPr>
          <w:rFonts w:hint="cs"/>
          <w:rtl/>
        </w:rPr>
        <w:t xml:space="preserve">אפס מאופס. </w:t>
      </w:r>
    </w:p>
    <w:p w14:paraId="42B81FFD" w14:textId="77777777" w:rsidR="00000000" w:rsidRDefault="00E84F3B">
      <w:pPr>
        <w:pStyle w:val="a"/>
        <w:ind w:firstLine="0"/>
        <w:rPr>
          <w:rFonts w:hint="cs"/>
          <w:rtl/>
        </w:rPr>
      </w:pPr>
    </w:p>
    <w:p w14:paraId="2CB016B6" w14:textId="77777777" w:rsidR="00000000" w:rsidRDefault="00E84F3B">
      <w:pPr>
        <w:pStyle w:val="ad"/>
        <w:rPr>
          <w:rtl/>
        </w:rPr>
      </w:pPr>
      <w:r>
        <w:rPr>
          <w:rtl/>
        </w:rPr>
        <w:t>היו"ר נסים דהן:</w:t>
      </w:r>
    </w:p>
    <w:p w14:paraId="7A6409DF" w14:textId="77777777" w:rsidR="00000000" w:rsidRDefault="00E84F3B">
      <w:pPr>
        <w:pStyle w:val="a"/>
        <w:rPr>
          <w:rtl/>
        </w:rPr>
      </w:pPr>
    </w:p>
    <w:p w14:paraId="6ADBB455" w14:textId="77777777" w:rsidR="00000000" w:rsidRDefault="00E84F3B">
      <w:pPr>
        <w:pStyle w:val="a"/>
        <w:rPr>
          <w:rFonts w:hint="cs"/>
          <w:rtl/>
        </w:rPr>
      </w:pPr>
      <w:r>
        <w:rPr>
          <w:rFonts w:hint="cs"/>
          <w:rtl/>
        </w:rPr>
        <w:t>חבר הכנסת כהן, הוא חזר בו. לפרוטוקול, השר טומי לפיד, שר המשפטים, חזר בו מהאמרה "בור ועם הארץ".</w:t>
      </w:r>
    </w:p>
    <w:p w14:paraId="09A218B1" w14:textId="77777777" w:rsidR="00000000" w:rsidRDefault="00E84F3B">
      <w:pPr>
        <w:pStyle w:val="a"/>
        <w:ind w:firstLine="0"/>
        <w:rPr>
          <w:rFonts w:hint="cs"/>
          <w:rtl/>
        </w:rPr>
      </w:pPr>
    </w:p>
    <w:p w14:paraId="2A9A02DD" w14:textId="77777777" w:rsidR="00000000" w:rsidRDefault="00E84F3B">
      <w:pPr>
        <w:pStyle w:val="ac"/>
        <w:rPr>
          <w:rtl/>
        </w:rPr>
      </w:pPr>
    </w:p>
    <w:p w14:paraId="716C937A" w14:textId="77777777" w:rsidR="00000000" w:rsidRDefault="00E84F3B">
      <w:pPr>
        <w:pStyle w:val="ac"/>
        <w:rPr>
          <w:rtl/>
        </w:rPr>
      </w:pPr>
      <w:r>
        <w:rPr>
          <w:rFonts w:hint="eastAsia"/>
          <w:rtl/>
        </w:rPr>
        <w:t>מאיר</w:t>
      </w:r>
      <w:r>
        <w:rPr>
          <w:rtl/>
        </w:rPr>
        <w:t xml:space="preserve"> פרוש (יהדות התורה):</w:t>
      </w:r>
    </w:p>
    <w:p w14:paraId="6D629C30" w14:textId="77777777" w:rsidR="00000000" w:rsidRDefault="00E84F3B">
      <w:pPr>
        <w:pStyle w:val="a"/>
        <w:rPr>
          <w:rFonts w:hint="cs"/>
          <w:rtl/>
        </w:rPr>
      </w:pPr>
    </w:p>
    <w:p w14:paraId="7B0EDACA" w14:textId="77777777" w:rsidR="00000000" w:rsidRDefault="00E84F3B">
      <w:pPr>
        <w:pStyle w:val="a"/>
        <w:rPr>
          <w:rFonts w:hint="cs"/>
          <w:rtl/>
        </w:rPr>
      </w:pPr>
      <w:r>
        <w:rPr>
          <w:rFonts w:hint="cs"/>
          <w:rtl/>
        </w:rPr>
        <w:t xml:space="preserve">הרצל מתבייש משר משפטים נהנתן כזה. הרצל מתבייש בך. </w:t>
      </w:r>
    </w:p>
    <w:p w14:paraId="03EC733E" w14:textId="77777777" w:rsidR="00000000" w:rsidRDefault="00E84F3B">
      <w:pPr>
        <w:pStyle w:val="a"/>
        <w:ind w:firstLine="0"/>
        <w:rPr>
          <w:rFonts w:hint="cs"/>
          <w:rtl/>
        </w:rPr>
      </w:pPr>
    </w:p>
    <w:p w14:paraId="210DCEBE" w14:textId="77777777" w:rsidR="00000000" w:rsidRDefault="00E84F3B">
      <w:pPr>
        <w:pStyle w:val="ac"/>
        <w:rPr>
          <w:rtl/>
        </w:rPr>
      </w:pPr>
      <w:r>
        <w:rPr>
          <w:rFonts w:hint="eastAsia"/>
          <w:rtl/>
        </w:rPr>
        <w:t>ר</w:t>
      </w:r>
      <w:r>
        <w:rPr>
          <w:rFonts w:hint="eastAsia"/>
          <w:rtl/>
        </w:rPr>
        <w:t>וני</w:t>
      </w:r>
      <w:r>
        <w:rPr>
          <w:rtl/>
        </w:rPr>
        <w:t xml:space="preserve"> בריזון (שינוי):</w:t>
      </w:r>
    </w:p>
    <w:p w14:paraId="29C111DC" w14:textId="77777777" w:rsidR="00000000" w:rsidRDefault="00E84F3B">
      <w:pPr>
        <w:pStyle w:val="a"/>
        <w:rPr>
          <w:rFonts w:hint="cs"/>
          <w:rtl/>
        </w:rPr>
      </w:pPr>
    </w:p>
    <w:p w14:paraId="6ED6FFA8" w14:textId="77777777" w:rsidR="00000000" w:rsidRDefault="00E84F3B">
      <w:pPr>
        <w:pStyle w:val="a"/>
        <w:rPr>
          <w:rFonts w:hint="cs"/>
          <w:rtl/>
        </w:rPr>
      </w:pPr>
      <w:r>
        <w:rPr>
          <w:rFonts w:hint="cs"/>
          <w:rtl/>
        </w:rPr>
        <w:t xml:space="preserve">- - - </w:t>
      </w:r>
    </w:p>
    <w:p w14:paraId="491ACEF6" w14:textId="77777777" w:rsidR="00000000" w:rsidRDefault="00E84F3B">
      <w:pPr>
        <w:pStyle w:val="a"/>
        <w:ind w:firstLine="0"/>
        <w:rPr>
          <w:rFonts w:hint="cs"/>
          <w:rtl/>
        </w:rPr>
      </w:pPr>
    </w:p>
    <w:p w14:paraId="248281D2" w14:textId="77777777" w:rsidR="00000000" w:rsidRDefault="00E84F3B">
      <w:pPr>
        <w:pStyle w:val="ac"/>
        <w:rPr>
          <w:rtl/>
        </w:rPr>
      </w:pPr>
      <w:r>
        <w:rPr>
          <w:rFonts w:hint="eastAsia"/>
          <w:rtl/>
        </w:rPr>
        <w:t>מאיר</w:t>
      </w:r>
      <w:r>
        <w:rPr>
          <w:rtl/>
        </w:rPr>
        <w:t xml:space="preserve"> פרוש (יהדות התורה):</w:t>
      </w:r>
    </w:p>
    <w:p w14:paraId="3DBB0F95" w14:textId="77777777" w:rsidR="00000000" w:rsidRDefault="00E84F3B">
      <w:pPr>
        <w:pStyle w:val="a"/>
        <w:rPr>
          <w:rFonts w:hint="cs"/>
          <w:rtl/>
        </w:rPr>
      </w:pPr>
    </w:p>
    <w:p w14:paraId="4C51AD1B" w14:textId="77777777" w:rsidR="00000000" w:rsidRDefault="00E84F3B">
      <w:pPr>
        <w:pStyle w:val="a"/>
        <w:rPr>
          <w:rFonts w:hint="cs"/>
          <w:rtl/>
        </w:rPr>
      </w:pPr>
      <w:r>
        <w:rPr>
          <w:rFonts w:hint="cs"/>
          <w:rtl/>
        </w:rPr>
        <w:t>נהנתן.</w:t>
      </w:r>
    </w:p>
    <w:p w14:paraId="746AC6D0" w14:textId="77777777" w:rsidR="00000000" w:rsidRDefault="00E84F3B">
      <w:pPr>
        <w:pStyle w:val="a"/>
        <w:ind w:firstLine="0"/>
        <w:rPr>
          <w:rFonts w:hint="cs"/>
          <w:rtl/>
        </w:rPr>
      </w:pPr>
    </w:p>
    <w:p w14:paraId="3F5A09E1" w14:textId="77777777" w:rsidR="00000000" w:rsidRDefault="00E84F3B">
      <w:pPr>
        <w:pStyle w:val="ac"/>
        <w:rPr>
          <w:rtl/>
        </w:rPr>
      </w:pPr>
      <w:r>
        <w:rPr>
          <w:rFonts w:hint="eastAsia"/>
          <w:rtl/>
        </w:rPr>
        <w:t>קריאות</w:t>
      </w:r>
      <w:r>
        <w:rPr>
          <w:rtl/>
        </w:rPr>
        <w:t>:</w:t>
      </w:r>
    </w:p>
    <w:p w14:paraId="7C39E15D" w14:textId="77777777" w:rsidR="00000000" w:rsidRDefault="00E84F3B">
      <w:pPr>
        <w:pStyle w:val="a"/>
        <w:rPr>
          <w:rFonts w:hint="cs"/>
          <w:rtl/>
        </w:rPr>
      </w:pPr>
    </w:p>
    <w:p w14:paraId="5387AAD0" w14:textId="77777777" w:rsidR="00000000" w:rsidRDefault="00E84F3B">
      <w:pPr>
        <w:pStyle w:val="a"/>
        <w:rPr>
          <w:rFonts w:hint="cs"/>
          <w:rtl/>
        </w:rPr>
      </w:pPr>
      <w:r>
        <w:rPr>
          <w:rFonts w:hint="cs"/>
          <w:rtl/>
        </w:rPr>
        <w:t xml:space="preserve">- - - </w:t>
      </w:r>
    </w:p>
    <w:p w14:paraId="16B0DB7C" w14:textId="77777777" w:rsidR="00000000" w:rsidRDefault="00E84F3B">
      <w:pPr>
        <w:pStyle w:val="a"/>
        <w:ind w:firstLine="0"/>
        <w:rPr>
          <w:rFonts w:hint="cs"/>
          <w:rtl/>
        </w:rPr>
      </w:pPr>
    </w:p>
    <w:p w14:paraId="19E0E96F" w14:textId="77777777" w:rsidR="00000000" w:rsidRDefault="00E84F3B">
      <w:pPr>
        <w:pStyle w:val="SpeakerCon"/>
        <w:rPr>
          <w:rtl/>
        </w:rPr>
      </w:pPr>
      <w:bookmarkStart w:id="705" w:name="FS000000517T16_07_2003_17_33_15C"/>
      <w:bookmarkEnd w:id="705"/>
      <w:r>
        <w:rPr>
          <w:rtl/>
        </w:rPr>
        <w:t>שר המשפטים יוסף לפיד:</w:t>
      </w:r>
    </w:p>
    <w:p w14:paraId="64680271" w14:textId="77777777" w:rsidR="00000000" w:rsidRDefault="00E84F3B">
      <w:pPr>
        <w:pStyle w:val="a"/>
        <w:rPr>
          <w:rtl/>
        </w:rPr>
      </w:pPr>
    </w:p>
    <w:p w14:paraId="05328EF5" w14:textId="77777777" w:rsidR="00000000" w:rsidRDefault="00E84F3B">
      <w:pPr>
        <w:pStyle w:val="a"/>
        <w:rPr>
          <w:rFonts w:hint="cs"/>
          <w:rtl/>
        </w:rPr>
      </w:pPr>
      <w:r>
        <w:rPr>
          <w:rFonts w:hint="cs"/>
          <w:rtl/>
        </w:rPr>
        <w:t xml:space="preserve">אני שמח שהרצל הגיע סוף-סוף לכך שאתם מכירים בו. עד עכשיו לא הכרתם בקיומו. </w:t>
      </w:r>
    </w:p>
    <w:p w14:paraId="7FA301AD" w14:textId="77777777" w:rsidR="00000000" w:rsidRDefault="00E84F3B">
      <w:pPr>
        <w:pStyle w:val="a"/>
        <w:ind w:firstLine="0"/>
        <w:rPr>
          <w:rFonts w:hint="cs"/>
          <w:rtl/>
        </w:rPr>
      </w:pPr>
    </w:p>
    <w:p w14:paraId="2B843E4A" w14:textId="77777777" w:rsidR="00000000" w:rsidRDefault="00E84F3B">
      <w:pPr>
        <w:pStyle w:val="ac"/>
        <w:rPr>
          <w:rtl/>
        </w:rPr>
      </w:pPr>
      <w:r>
        <w:rPr>
          <w:rFonts w:hint="eastAsia"/>
          <w:rtl/>
        </w:rPr>
        <w:t>שר</w:t>
      </w:r>
      <w:r>
        <w:rPr>
          <w:rtl/>
        </w:rPr>
        <w:t xml:space="preserve"> התשתיות הלאומיות יוסף פריצקי:</w:t>
      </w:r>
    </w:p>
    <w:p w14:paraId="0B565ADA" w14:textId="77777777" w:rsidR="00000000" w:rsidRDefault="00E84F3B">
      <w:pPr>
        <w:pStyle w:val="a"/>
        <w:rPr>
          <w:rFonts w:hint="cs"/>
          <w:rtl/>
        </w:rPr>
      </w:pPr>
    </w:p>
    <w:p w14:paraId="0AE818FE" w14:textId="77777777" w:rsidR="00000000" w:rsidRDefault="00E84F3B">
      <w:pPr>
        <w:pStyle w:val="a"/>
        <w:rPr>
          <w:rFonts w:hint="cs"/>
          <w:rtl/>
        </w:rPr>
      </w:pPr>
      <w:r>
        <w:rPr>
          <w:rFonts w:hint="cs"/>
          <w:rtl/>
        </w:rPr>
        <w:t xml:space="preserve">הציוני הגדול. </w:t>
      </w:r>
    </w:p>
    <w:p w14:paraId="051379CE" w14:textId="77777777" w:rsidR="00000000" w:rsidRDefault="00E84F3B">
      <w:pPr>
        <w:pStyle w:val="a"/>
        <w:ind w:firstLine="0"/>
        <w:rPr>
          <w:rFonts w:hint="cs"/>
          <w:rtl/>
        </w:rPr>
      </w:pPr>
    </w:p>
    <w:p w14:paraId="573489C9" w14:textId="77777777" w:rsidR="00000000" w:rsidRDefault="00E84F3B">
      <w:pPr>
        <w:pStyle w:val="SpeakerCon"/>
        <w:rPr>
          <w:rtl/>
        </w:rPr>
      </w:pPr>
      <w:bookmarkStart w:id="706" w:name="FS000000517T16_07_2003_17_33_41C"/>
      <w:bookmarkEnd w:id="706"/>
      <w:r>
        <w:rPr>
          <w:rtl/>
        </w:rPr>
        <w:t>שר המשפטים יוסף לפיד:</w:t>
      </w:r>
    </w:p>
    <w:p w14:paraId="1596B578" w14:textId="77777777" w:rsidR="00000000" w:rsidRDefault="00E84F3B">
      <w:pPr>
        <w:pStyle w:val="a"/>
        <w:rPr>
          <w:rtl/>
        </w:rPr>
      </w:pPr>
    </w:p>
    <w:p w14:paraId="51BC8114" w14:textId="77777777" w:rsidR="00000000" w:rsidRDefault="00E84F3B">
      <w:pPr>
        <w:pStyle w:val="a"/>
        <w:rPr>
          <w:rFonts w:hint="cs"/>
          <w:rtl/>
        </w:rPr>
      </w:pPr>
      <w:r>
        <w:rPr>
          <w:rFonts w:hint="cs"/>
          <w:rtl/>
        </w:rPr>
        <w:t>זאת ה</w:t>
      </w:r>
      <w:r>
        <w:rPr>
          <w:rFonts w:hint="cs"/>
          <w:rtl/>
        </w:rPr>
        <w:t xml:space="preserve">תקדמות חשובה מאוד שפרוש מכיר בהרצל, אבל הרצל לא מכיר בפרוש. </w:t>
      </w:r>
    </w:p>
    <w:p w14:paraId="47B0B6DB" w14:textId="77777777" w:rsidR="00000000" w:rsidRDefault="00E84F3B">
      <w:pPr>
        <w:pStyle w:val="a"/>
        <w:ind w:firstLine="0"/>
        <w:rPr>
          <w:rFonts w:hint="cs"/>
          <w:rtl/>
        </w:rPr>
      </w:pPr>
    </w:p>
    <w:p w14:paraId="6163BA2F" w14:textId="77777777" w:rsidR="00000000" w:rsidRDefault="00E84F3B">
      <w:pPr>
        <w:pStyle w:val="ac"/>
        <w:rPr>
          <w:rtl/>
        </w:rPr>
      </w:pPr>
      <w:r>
        <w:rPr>
          <w:rFonts w:hint="eastAsia"/>
          <w:rtl/>
        </w:rPr>
        <w:t>משה</w:t>
      </w:r>
      <w:r>
        <w:rPr>
          <w:rtl/>
        </w:rPr>
        <w:t xml:space="preserve"> גפני (יהדות התורה):</w:t>
      </w:r>
    </w:p>
    <w:p w14:paraId="49EA99FB" w14:textId="77777777" w:rsidR="00000000" w:rsidRDefault="00E84F3B">
      <w:pPr>
        <w:pStyle w:val="a"/>
        <w:rPr>
          <w:rFonts w:hint="cs"/>
          <w:rtl/>
        </w:rPr>
      </w:pPr>
    </w:p>
    <w:p w14:paraId="48220428" w14:textId="77777777" w:rsidR="00000000" w:rsidRDefault="00E84F3B">
      <w:pPr>
        <w:pStyle w:val="a"/>
        <w:rPr>
          <w:rFonts w:hint="cs"/>
          <w:rtl/>
        </w:rPr>
      </w:pPr>
      <w:r>
        <w:rPr>
          <w:rFonts w:hint="cs"/>
          <w:rtl/>
        </w:rPr>
        <w:t xml:space="preserve">פגעתם בקשישים - - - </w:t>
      </w:r>
    </w:p>
    <w:p w14:paraId="5C06416E" w14:textId="77777777" w:rsidR="00000000" w:rsidRDefault="00E84F3B">
      <w:pPr>
        <w:pStyle w:val="a"/>
        <w:ind w:firstLine="0"/>
        <w:rPr>
          <w:rFonts w:hint="cs"/>
          <w:rtl/>
        </w:rPr>
      </w:pPr>
    </w:p>
    <w:p w14:paraId="7708FD10" w14:textId="77777777" w:rsidR="00000000" w:rsidRDefault="00E84F3B">
      <w:pPr>
        <w:pStyle w:val="ad"/>
        <w:rPr>
          <w:rFonts w:hint="cs"/>
          <w:rtl/>
        </w:rPr>
      </w:pPr>
      <w:r>
        <w:rPr>
          <w:rtl/>
        </w:rPr>
        <w:t>היו"ר</w:t>
      </w:r>
      <w:r>
        <w:rPr>
          <w:rFonts w:hint="cs"/>
          <w:rtl/>
        </w:rPr>
        <w:t xml:space="preserve"> נסים דהן</w:t>
      </w:r>
      <w:r>
        <w:rPr>
          <w:rtl/>
        </w:rPr>
        <w:t>:</w:t>
      </w:r>
    </w:p>
    <w:p w14:paraId="2EE1426E" w14:textId="77777777" w:rsidR="00000000" w:rsidRDefault="00E84F3B">
      <w:pPr>
        <w:pStyle w:val="a"/>
        <w:rPr>
          <w:rFonts w:hint="cs"/>
          <w:rtl/>
        </w:rPr>
      </w:pPr>
    </w:p>
    <w:p w14:paraId="12BE33EE" w14:textId="77777777" w:rsidR="00000000" w:rsidRDefault="00E84F3B">
      <w:pPr>
        <w:pStyle w:val="a"/>
        <w:rPr>
          <w:rFonts w:hint="cs"/>
          <w:rtl/>
        </w:rPr>
      </w:pPr>
      <w:r>
        <w:rPr>
          <w:rFonts w:hint="cs"/>
          <w:rtl/>
        </w:rPr>
        <w:t xml:space="preserve">חברי הכנסת, אני מבקש. לא תהיה לי ברירה </w:t>
      </w:r>
      <w:r>
        <w:rPr>
          <w:rtl/>
        </w:rPr>
        <w:t>–</w:t>
      </w:r>
      <w:r>
        <w:rPr>
          <w:rFonts w:hint="cs"/>
          <w:rtl/>
        </w:rPr>
        <w:t xml:space="preserve"> יש כאן סערת רגשות וסערת רוחות </w:t>
      </w:r>
      <w:r>
        <w:rPr>
          <w:rtl/>
        </w:rPr>
        <w:t>–</w:t>
      </w:r>
      <w:r>
        <w:rPr>
          <w:rFonts w:hint="cs"/>
          <w:rtl/>
        </w:rPr>
        <w:t xml:space="preserve"> אני אצטרך להכריז על הפסקה של כמה דקות כדי שתוכלו לשתות מי</w:t>
      </w:r>
      <w:r>
        <w:rPr>
          <w:rFonts w:hint="cs"/>
          <w:rtl/>
        </w:rPr>
        <w:t xml:space="preserve">ם. אנא, אם אתם לא רוצים שאכריז על הפסקה, תנו לשר לדבר. חבר הכנסת פרוש, זכותו של השר לומר את דבריו עד הסוף, בלי הפרעה. </w:t>
      </w:r>
    </w:p>
    <w:p w14:paraId="25DAED41" w14:textId="77777777" w:rsidR="00000000" w:rsidRDefault="00E84F3B">
      <w:pPr>
        <w:pStyle w:val="a"/>
        <w:rPr>
          <w:rFonts w:hint="cs"/>
          <w:rtl/>
        </w:rPr>
      </w:pPr>
    </w:p>
    <w:p w14:paraId="5ACCAE81" w14:textId="77777777" w:rsidR="00000000" w:rsidRDefault="00E84F3B">
      <w:pPr>
        <w:pStyle w:val="SpeakerCon"/>
        <w:rPr>
          <w:rtl/>
        </w:rPr>
      </w:pPr>
      <w:bookmarkStart w:id="707" w:name="FS000000517T16_07_2003_16_40_19"/>
      <w:bookmarkStart w:id="708" w:name="FS000000517T16_07_2003_16_41_19C"/>
      <w:bookmarkEnd w:id="707"/>
      <w:bookmarkEnd w:id="708"/>
      <w:r>
        <w:rPr>
          <w:rtl/>
        </w:rPr>
        <w:t>שר המשפטים יוסף לפיד:</w:t>
      </w:r>
    </w:p>
    <w:p w14:paraId="794F672C" w14:textId="77777777" w:rsidR="00000000" w:rsidRDefault="00E84F3B">
      <w:pPr>
        <w:pStyle w:val="a"/>
        <w:rPr>
          <w:rtl/>
        </w:rPr>
      </w:pPr>
    </w:p>
    <w:p w14:paraId="7635FACB" w14:textId="77777777" w:rsidR="00000000" w:rsidRDefault="00E84F3B">
      <w:pPr>
        <w:pStyle w:val="a"/>
        <w:rPr>
          <w:rFonts w:hint="cs"/>
          <w:rtl/>
        </w:rPr>
      </w:pPr>
      <w:r>
        <w:rPr>
          <w:rFonts w:hint="cs"/>
          <w:rtl/>
        </w:rPr>
        <w:t>רבותי, אנחנו דואגים לציבור שהתרבות יקרה ללבו, שאמנות יקרה ללבו. אנחנו דואגים לכך שמדינת ישראל - - -</w:t>
      </w:r>
    </w:p>
    <w:p w14:paraId="0FE328AC" w14:textId="77777777" w:rsidR="00000000" w:rsidRDefault="00E84F3B">
      <w:pPr>
        <w:pStyle w:val="a"/>
        <w:rPr>
          <w:rFonts w:hint="cs"/>
          <w:rtl/>
        </w:rPr>
      </w:pPr>
    </w:p>
    <w:p w14:paraId="189C09C1" w14:textId="77777777" w:rsidR="00000000" w:rsidRDefault="00E84F3B">
      <w:pPr>
        <w:pStyle w:val="ac"/>
        <w:rPr>
          <w:rtl/>
        </w:rPr>
      </w:pPr>
      <w:r>
        <w:rPr>
          <w:rFonts w:hint="eastAsia"/>
          <w:rtl/>
        </w:rPr>
        <w:t>משה</w:t>
      </w:r>
      <w:r>
        <w:rPr>
          <w:rtl/>
        </w:rPr>
        <w:t xml:space="preserve"> גפני (יה</w:t>
      </w:r>
      <w:r>
        <w:rPr>
          <w:rtl/>
        </w:rPr>
        <w:t>דות התורה):</w:t>
      </w:r>
    </w:p>
    <w:p w14:paraId="352EFE97" w14:textId="77777777" w:rsidR="00000000" w:rsidRDefault="00E84F3B">
      <w:pPr>
        <w:pStyle w:val="a"/>
        <w:rPr>
          <w:rFonts w:hint="cs"/>
          <w:rtl/>
        </w:rPr>
      </w:pPr>
    </w:p>
    <w:p w14:paraId="66E9B9A6" w14:textId="77777777" w:rsidR="00000000" w:rsidRDefault="00E84F3B">
      <w:pPr>
        <w:pStyle w:val="a"/>
        <w:rPr>
          <w:rFonts w:hint="cs"/>
          <w:rtl/>
        </w:rPr>
      </w:pPr>
      <w:r>
        <w:rPr>
          <w:rFonts w:hint="cs"/>
          <w:rtl/>
        </w:rPr>
        <w:t>אתם פגעתם בקשישים, אתם פגעתם בנכים - - -</w:t>
      </w:r>
    </w:p>
    <w:p w14:paraId="2F840A7E" w14:textId="77777777" w:rsidR="00000000" w:rsidRDefault="00E84F3B">
      <w:pPr>
        <w:pStyle w:val="a"/>
        <w:rPr>
          <w:rFonts w:hint="cs"/>
          <w:rtl/>
        </w:rPr>
      </w:pPr>
    </w:p>
    <w:p w14:paraId="779360E8" w14:textId="77777777" w:rsidR="00000000" w:rsidRDefault="00E84F3B">
      <w:pPr>
        <w:pStyle w:val="ad"/>
        <w:rPr>
          <w:rFonts w:hint="cs"/>
          <w:rtl/>
        </w:rPr>
      </w:pPr>
      <w:r>
        <w:rPr>
          <w:rtl/>
        </w:rPr>
        <w:t>היו"ר</w:t>
      </w:r>
      <w:r>
        <w:rPr>
          <w:rFonts w:hint="cs"/>
          <w:rtl/>
        </w:rPr>
        <w:t xml:space="preserve"> נסים דהן</w:t>
      </w:r>
      <w:r>
        <w:rPr>
          <w:rtl/>
        </w:rPr>
        <w:t>:</w:t>
      </w:r>
    </w:p>
    <w:p w14:paraId="6BF99C04" w14:textId="77777777" w:rsidR="00000000" w:rsidRDefault="00E84F3B">
      <w:pPr>
        <w:pStyle w:val="a"/>
        <w:rPr>
          <w:rFonts w:hint="cs"/>
          <w:rtl/>
        </w:rPr>
      </w:pPr>
    </w:p>
    <w:p w14:paraId="61E3297B" w14:textId="77777777" w:rsidR="00000000" w:rsidRDefault="00E84F3B">
      <w:pPr>
        <w:pStyle w:val="a"/>
        <w:rPr>
          <w:rFonts w:hint="cs"/>
          <w:rtl/>
        </w:rPr>
      </w:pPr>
      <w:r>
        <w:rPr>
          <w:rFonts w:hint="cs"/>
          <w:rtl/>
        </w:rPr>
        <w:t>חבר הכנסת גפני, אני רואה שלא תהיה לי ברירה.</w:t>
      </w:r>
    </w:p>
    <w:p w14:paraId="62BB4067" w14:textId="77777777" w:rsidR="00000000" w:rsidRDefault="00E84F3B">
      <w:pPr>
        <w:pStyle w:val="a"/>
        <w:rPr>
          <w:rFonts w:hint="cs"/>
          <w:rtl/>
        </w:rPr>
      </w:pPr>
    </w:p>
    <w:p w14:paraId="44A29EC3" w14:textId="77777777" w:rsidR="00000000" w:rsidRDefault="00E84F3B">
      <w:pPr>
        <w:pStyle w:val="SpeakerCon"/>
        <w:rPr>
          <w:rtl/>
        </w:rPr>
      </w:pPr>
      <w:bookmarkStart w:id="709" w:name="FS000000517T16_07_2003_16_41_58C"/>
      <w:bookmarkEnd w:id="709"/>
      <w:r>
        <w:rPr>
          <w:rtl/>
        </w:rPr>
        <w:t>שר המשפטים יוסף לפיד:</w:t>
      </w:r>
    </w:p>
    <w:p w14:paraId="2DB17589" w14:textId="77777777" w:rsidR="00000000" w:rsidRDefault="00E84F3B">
      <w:pPr>
        <w:pStyle w:val="a"/>
        <w:rPr>
          <w:rtl/>
        </w:rPr>
      </w:pPr>
    </w:p>
    <w:p w14:paraId="0BF6C251" w14:textId="77777777" w:rsidR="00000000" w:rsidRDefault="00E84F3B">
      <w:pPr>
        <w:pStyle w:val="a"/>
        <w:ind w:firstLine="0"/>
        <w:rPr>
          <w:rFonts w:hint="cs"/>
          <w:rtl/>
        </w:rPr>
      </w:pPr>
      <w:r>
        <w:rPr>
          <w:rFonts w:hint="cs"/>
          <w:rtl/>
        </w:rPr>
        <w:tab/>
        <w:t xml:space="preserve">אנחנו דואגים לכך שמדינת ישראל תישאר חלק מהעולם התרבותי, למרות האנשים האלה שצועקים פה בצורה כל כך לא תרבותית. </w:t>
      </w:r>
    </w:p>
    <w:p w14:paraId="14896416" w14:textId="77777777" w:rsidR="00000000" w:rsidRDefault="00E84F3B">
      <w:pPr>
        <w:pStyle w:val="a"/>
        <w:ind w:firstLine="0"/>
        <w:rPr>
          <w:rFonts w:hint="cs"/>
          <w:rtl/>
        </w:rPr>
      </w:pPr>
    </w:p>
    <w:p w14:paraId="75D15E7B" w14:textId="77777777" w:rsidR="00000000" w:rsidRDefault="00E84F3B">
      <w:pPr>
        <w:pStyle w:val="ac"/>
        <w:rPr>
          <w:rtl/>
        </w:rPr>
      </w:pPr>
      <w:r>
        <w:rPr>
          <w:rFonts w:hint="eastAsia"/>
          <w:rtl/>
        </w:rPr>
        <w:t>משה</w:t>
      </w:r>
      <w:r>
        <w:rPr>
          <w:rtl/>
        </w:rPr>
        <w:t xml:space="preserve"> </w:t>
      </w:r>
      <w:r>
        <w:rPr>
          <w:rtl/>
        </w:rPr>
        <w:t>גפני (יהדות התורה):</w:t>
      </w:r>
    </w:p>
    <w:p w14:paraId="7C228140" w14:textId="77777777" w:rsidR="00000000" w:rsidRDefault="00E84F3B">
      <w:pPr>
        <w:pStyle w:val="a"/>
        <w:rPr>
          <w:rFonts w:hint="cs"/>
          <w:rtl/>
        </w:rPr>
      </w:pPr>
    </w:p>
    <w:p w14:paraId="52C57C18" w14:textId="77777777" w:rsidR="00000000" w:rsidRDefault="00E84F3B">
      <w:pPr>
        <w:pStyle w:val="a"/>
        <w:ind w:firstLine="0"/>
        <w:rPr>
          <w:rFonts w:hint="cs"/>
          <w:rtl/>
        </w:rPr>
      </w:pPr>
      <w:r>
        <w:rPr>
          <w:rFonts w:hint="cs"/>
          <w:rtl/>
        </w:rPr>
        <w:tab/>
        <w:t xml:space="preserve">ואתה הצבעת בעד הקיצוץ, אתה והמפלגה שלך. </w:t>
      </w:r>
    </w:p>
    <w:p w14:paraId="7D368AB1" w14:textId="77777777" w:rsidR="00000000" w:rsidRDefault="00E84F3B">
      <w:pPr>
        <w:pStyle w:val="a"/>
        <w:ind w:firstLine="0"/>
        <w:rPr>
          <w:rFonts w:hint="cs"/>
          <w:rtl/>
        </w:rPr>
      </w:pPr>
    </w:p>
    <w:p w14:paraId="3073B0AC" w14:textId="77777777" w:rsidR="00000000" w:rsidRDefault="00E84F3B">
      <w:pPr>
        <w:pStyle w:val="ac"/>
        <w:rPr>
          <w:rtl/>
        </w:rPr>
      </w:pPr>
      <w:r>
        <w:rPr>
          <w:rFonts w:hint="eastAsia"/>
          <w:rtl/>
        </w:rPr>
        <w:t>יצחק</w:t>
      </w:r>
      <w:r>
        <w:rPr>
          <w:rtl/>
        </w:rPr>
        <w:t xml:space="preserve"> הרצוג (העבודה-מימד):</w:t>
      </w:r>
    </w:p>
    <w:p w14:paraId="614D8070" w14:textId="77777777" w:rsidR="00000000" w:rsidRDefault="00E84F3B">
      <w:pPr>
        <w:pStyle w:val="a"/>
        <w:rPr>
          <w:rFonts w:hint="cs"/>
          <w:rtl/>
        </w:rPr>
      </w:pPr>
    </w:p>
    <w:p w14:paraId="75452D3D" w14:textId="77777777" w:rsidR="00000000" w:rsidRDefault="00E84F3B">
      <w:pPr>
        <w:pStyle w:val="a"/>
        <w:rPr>
          <w:rFonts w:hint="cs"/>
          <w:rtl/>
        </w:rPr>
      </w:pPr>
      <w:r>
        <w:rPr>
          <w:rFonts w:hint="cs"/>
          <w:rtl/>
        </w:rPr>
        <w:t>נכון, אתם הצבעתם בעד הקיצוץ.</w:t>
      </w:r>
    </w:p>
    <w:p w14:paraId="79E57438" w14:textId="77777777" w:rsidR="00000000" w:rsidRDefault="00E84F3B">
      <w:pPr>
        <w:pStyle w:val="a"/>
        <w:rPr>
          <w:rFonts w:hint="cs"/>
          <w:rtl/>
        </w:rPr>
      </w:pPr>
    </w:p>
    <w:p w14:paraId="72A87A4F" w14:textId="77777777" w:rsidR="00000000" w:rsidRDefault="00E84F3B">
      <w:pPr>
        <w:pStyle w:val="ac"/>
        <w:rPr>
          <w:rtl/>
        </w:rPr>
      </w:pPr>
      <w:r>
        <w:rPr>
          <w:rFonts w:hint="eastAsia"/>
          <w:rtl/>
        </w:rPr>
        <w:t>משה</w:t>
      </w:r>
      <w:r>
        <w:rPr>
          <w:rtl/>
        </w:rPr>
        <w:t xml:space="preserve"> גפני (יהדות התורה):</w:t>
      </w:r>
    </w:p>
    <w:p w14:paraId="44690D2E" w14:textId="77777777" w:rsidR="00000000" w:rsidRDefault="00E84F3B">
      <w:pPr>
        <w:pStyle w:val="a"/>
        <w:rPr>
          <w:rFonts w:hint="cs"/>
          <w:rtl/>
        </w:rPr>
      </w:pPr>
    </w:p>
    <w:p w14:paraId="0D2B6785" w14:textId="77777777" w:rsidR="00000000" w:rsidRDefault="00E84F3B">
      <w:pPr>
        <w:pStyle w:val="a"/>
        <w:rPr>
          <w:rFonts w:hint="cs"/>
          <w:rtl/>
        </w:rPr>
      </w:pPr>
      <w:r>
        <w:rPr>
          <w:rFonts w:hint="cs"/>
          <w:rtl/>
        </w:rPr>
        <w:t xml:space="preserve">עושה מעשה זמרי ומבקש שכר כפנחס. אתה הצבעת בעד הקיצוץ בתרבות, אתה. </w:t>
      </w:r>
    </w:p>
    <w:p w14:paraId="552F0992" w14:textId="77777777" w:rsidR="00000000" w:rsidRDefault="00E84F3B">
      <w:pPr>
        <w:pStyle w:val="a"/>
        <w:rPr>
          <w:rFonts w:hint="cs"/>
          <w:rtl/>
        </w:rPr>
      </w:pPr>
    </w:p>
    <w:p w14:paraId="088EFEFC" w14:textId="77777777" w:rsidR="00000000" w:rsidRDefault="00E84F3B">
      <w:pPr>
        <w:pStyle w:val="ac"/>
        <w:rPr>
          <w:rtl/>
        </w:rPr>
      </w:pPr>
      <w:r>
        <w:rPr>
          <w:rFonts w:hint="eastAsia"/>
          <w:rtl/>
        </w:rPr>
        <w:t>קריאות</w:t>
      </w:r>
      <w:r>
        <w:rPr>
          <w:rtl/>
        </w:rPr>
        <w:t>:</w:t>
      </w:r>
    </w:p>
    <w:p w14:paraId="70D8ADF6" w14:textId="77777777" w:rsidR="00000000" w:rsidRDefault="00E84F3B">
      <w:pPr>
        <w:pStyle w:val="a"/>
        <w:rPr>
          <w:rFonts w:hint="cs"/>
          <w:rtl/>
        </w:rPr>
      </w:pPr>
    </w:p>
    <w:p w14:paraId="43969AD9" w14:textId="77777777" w:rsidR="00000000" w:rsidRDefault="00E84F3B">
      <w:pPr>
        <w:pStyle w:val="a"/>
        <w:rPr>
          <w:rFonts w:hint="cs"/>
          <w:rtl/>
        </w:rPr>
      </w:pPr>
      <w:r>
        <w:rPr>
          <w:rFonts w:hint="cs"/>
          <w:rtl/>
        </w:rPr>
        <w:t>- - -</w:t>
      </w:r>
    </w:p>
    <w:p w14:paraId="03BF40A4" w14:textId="77777777" w:rsidR="00000000" w:rsidRDefault="00E84F3B">
      <w:pPr>
        <w:pStyle w:val="a"/>
        <w:rPr>
          <w:rFonts w:hint="cs"/>
          <w:rtl/>
        </w:rPr>
      </w:pPr>
    </w:p>
    <w:p w14:paraId="5B1F83D5" w14:textId="77777777" w:rsidR="00000000" w:rsidRDefault="00E84F3B">
      <w:pPr>
        <w:pStyle w:val="ad"/>
        <w:rPr>
          <w:rFonts w:hint="cs"/>
          <w:rtl/>
        </w:rPr>
      </w:pPr>
      <w:r>
        <w:rPr>
          <w:rtl/>
        </w:rPr>
        <w:t>היו"ר</w:t>
      </w:r>
      <w:r>
        <w:rPr>
          <w:rFonts w:hint="cs"/>
          <w:rtl/>
        </w:rPr>
        <w:t xml:space="preserve"> נסים דהן</w:t>
      </w:r>
      <w:r>
        <w:rPr>
          <w:rtl/>
        </w:rPr>
        <w:t>:</w:t>
      </w:r>
    </w:p>
    <w:p w14:paraId="63115B51" w14:textId="77777777" w:rsidR="00000000" w:rsidRDefault="00E84F3B">
      <w:pPr>
        <w:pStyle w:val="a"/>
        <w:rPr>
          <w:rFonts w:hint="cs"/>
          <w:rtl/>
        </w:rPr>
      </w:pPr>
    </w:p>
    <w:p w14:paraId="2BE92392" w14:textId="77777777" w:rsidR="00000000" w:rsidRDefault="00E84F3B">
      <w:pPr>
        <w:pStyle w:val="a"/>
        <w:rPr>
          <w:rFonts w:hint="cs"/>
          <w:rtl/>
        </w:rPr>
      </w:pPr>
      <w:r>
        <w:rPr>
          <w:rFonts w:hint="cs"/>
          <w:rtl/>
        </w:rPr>
        <w:t>חבר הכנסת</w:t>
      </w:r>
      <w:r>
        <w:rPr>
          <w:rFonts w:hint="cs"/>
          <w:rtl/>
        </w:rPr>
        <w:t xml:space="preserve"> גפני. השרים פריצקי וזנדברג, ראש המפלגה שלכם מדבר. הוא צריך את ההגנה שלכם לפחות. </w:t>
      </w:r>
    </w:p>
    <w:p w14:paraId="2A065628" w14:textId="77777777" w:rsidR="00000000" w:rsidRDefault="00E84F3B">
      <w:pPr>
        <w:pStyle w:val="a"/>
        <w:rPr>
          <w:rFonts w:hint="cs"/>
          <w:rtl/>
        </w:rPr>
      </w:pPr>
    </w:p>
    <w:p w14:paraId="50240643" w14:textId="77777777" w:rsidR="00000000" w:rsidRDefault="00E84F3B">
      <w:pPr>
        <w:pStyle w:val="SpeakerCon"/>
        <w:rPr>
          <w:rtl/>
        </w:rPr>
      </w:pPr>
      <w:bookmarkStart w:id="710" w:name="FS000000517T16_07_2003_16_45_55C"/>
      <w:bookmarkEnd w:id="710"/>
      <w:r>
        <w:rPr>
          <w:rtl/>
        </w:rPr>
        <w:t>שר המשפטים יוסף לפיד:</w:t>
      </w:r>
    </w:p>
    <w:p w14:paraId="111107FE" w14:textId="77777777" w:rsidR="00000000" w:rsidRDefault="00E84F3B">
      <w:pPr>
        <w:pStyle w:val="a"/>
        <w:rPr>
          <w:rtl/>
        </w:rPr>
      </w:pPr>
    </w:p>
    <w:p w14:paraId="556C51F8" w14:textId="77777777" w:rsidR="00000000" w:rsidRDefault="00E84F3B">
      <w:pPr>
        <w:pStyle w:val="a"/>
        <w:ind w:firstLine="0"/>
        <w:rPr>
          <w:rFonts w:hint="cs"/>
          <w:rtl/>
        </w:rPr>
      </w:pPr>
      <w:r>
        <w:rPr>
          <w:rFonts w:hint="cs"/>
          <w:rtl/>
        </w:rPr>
        <w:tab/>
        <w:t xml:space="preserve">אני מוכן לענות פה שלוש שעות, אם אתם רוצים. אני לא משתעמם בכלל. אני גם אמסור אינפורמציה עובדתית - - </w:t>
      </w:r>
    </w:p>
    <w:p w14:paraId="379187DD" w14:textId="77777777" w:rsidR="00000000" w:rsidRDefault="00E84F3B">
      <w:pPr>
        <w:pStyle w:val="a"/>
        <w:ind w:firstLine="0"/>
        <w:rPr>
          <w:rFonts w:hint="cs"/>
          <w:rtl/>
        </w:rPr>
      </w:pPr>
    </w:p>
    <w:p w14:paraId="6515EAEC" w14:textId="77777777" w:rsidR="00000000" w:rsidRDefault="00E84F3B">
      <w:pPr>
        <w:pStyle w:val="ac"/>
        <w:rPr>
          <w:rtl/>
        </w:rPr>
      </w:pPr>
      <w:r>
        <w:rPr>
          <w:rFonts w:hint="eastAsia"/>
          <w:rtl/>
        </w:rPr>
        <w:t>יצחק</w:t>
      </w:r>
      <w:r>
        <w:rPr>
          <w:rtl/>
        </w:rPr>
        <w:t xml:space="preserve"> הרצוג (העבודה-מימד):</w:t>
      </w:r>
    </w:p>
    <w:p w14:paraId="14E23E12" w14:textId="77777777" w:rsidR="00000000" w:rsidRDefault="00E84F3B">
      <w:pPr>
        <w:pStyle w:val="a"/>
        <w:rPr>
          <w:rFonts w:hint="cs"/>
          <w:rtl/>
        </w:rPr>
      </w:pPr>
    </w:p>
    <w:p w14:paraId="46740651" w14:textId="77777777" w:rsidR="00000000" w:rsidRDefault="00E84F3B">
      <w:pPr>
        <w:pStyle w:val="a"/>
        <w:rPr>
          <w:rFonts w:hint="cs"/>
          <w:rtl/>
        </w:rPr>
      </w:pPr>
      <w:r>
        <w:rPr>
          <w:rFonts w:hint="cs"/>
          <w:rtl/>
        </w:rPr>
        <w:t>יש תמיכה מקיר לקיר בת</w:t>
      </w:r>
      <w:r>
        <w:rPr>
          <w:rFonts w:hint="cs"/>
          <w:rtl/>
        </w:rPr>
        <w:t>רבות - - -</w:t>
      </w:r>
    </w:p>
    <w:p w14:paraId="6C2319BB" w14:textId="77777777" w:rsidR="00000000" w:rsidRDefault="00E84F3B">
      <w:pPr>
        <w:pStyle w:val="a"/>
        <w:rPr>
          <w:rFonts w:hint="cs"/>
          <w:rtl/>
        </w:rPr>
      </w:pPr>
    </w:p>
    <w:p w14:paraId="199EFFA4" w14:textId="77777777" w:rsidR="00000000" w:rsidRDefault="00E84F3B">
      <w:pPr>
        <w:pStyle w:val="ac"/>
        <w:rPr>
          <w:rtl/>
        </w:rPr>
      </w:pPr>
      <w:r>
        <w:rPr>
          <w:rFonts w:hint="eastAsia"/>
          <w:rtl/>
        </w:rPr>
        <w:t>משה</w:t>
      </w:r>
      <w:r>
        <w:rPr>
          <w:rtl/>
        </w:rPr>
        <w:t xml:space="preserve"> גפני (יהדות התורה):</w:t>
      </w:r>
    </w:p>
    <w:p w14:paraId="03C1EEDA" w14:textId="77777777" w:rsidR="00000000" w:rsidRDefault="00E84F3B">
      <w:pPr>
        <w:pStyle w:val="a"/>
        <w:rPr>
          <w:rFonts w:hint="cs"/>
          <w:rtl/>
        </w:rPr>
      </w:pPr>
    </w:p>
    <w:p w14:paraId="41F4E47B" w14:textId="77777777" w:rsidR="00000000" w:rsidRDefault="00E84F3B">
      <w:pPr>
        <w:pStyle w:val="a"/>
        <w:rPr>
          <w:rFonts w:hint="cs"/>
          <w:rtl/>
        </w:rPr>
      </w:pPr>
      <w:r>
        <w:rPr>
          <w:rFonts w:hint="cs"/>
          <w:rtl/>
        </w:rPr>
        <w:t>- - -</w:t>
      </w:r>
    </w:p>
    <w:p w14:paraId="6AEE20DE" w14:textId="77777777" w:rsidR="00000000" w:rsidRDefault="00E84F3B">
      <w:pPr>
        <w:pStyle w:val="a"/>
        <w:rPr>
          <w:rFonts w:hint="cs"/>
          <w:rtl/>
        </w:rPr>
      </w:pPr>
    </w:p>
    <w:p w14:paraId="4C6FCADA" w14:textId="77777777" w:rsidR="00000000" w:rsidRDefault="00E84F3B">
      <w:pPr>
        <w:pStyle w:val="ad"/>
        <w:rPr>
          <w:rFonts w:hint="cs"/>
          <w:rtl/>
        </w:rPr>
      </w:pPr>
      <w:r>
        <w:rPr>
          <w:rtl/>
        </w:rPr>
        <w:t>היו"ר</w:t>
      </w:r>
      <w:r>
        <w:rPr>
          <w:rFonts w:hint="cs"/>
          <w:rtl/>
        </w:rPr>
        <w:t xml:space="preserve"> נסים דהן</w:t>
      </w:r>
      <w:r>
        <w:rPr>
          <w:rtl/>
        </w:rPr>
        <w:t>:</w:t>
      </w:r>
    </w:p>
    <w:p w14:paraId="77C5DDBD" w14:textId="77777777" w:rsidR="00000000" w:rsidRDefault="00E84F3B">
      <w:pPr>
        <w:pStyle w:val="a"/>
        <w:rPr>
          <w:rFonts w:hint="cs"/>
          <w:rtl/>
        </w:rPr>
      </w:pPr>
    </w:p>
    <w:p w14:paraId="7CD8A5F9" w14:textId="77777777" w:rsidR="00000000" w:rsidRDefault="00E84F3B">
      <w:pPr>
        <w:pStyle w:val="a"/>
        <w:rPr>
          <w:rFonts w:hint="cs"/>
          <w:rtl/>
        </w:rPr>
      </w:pPr>
      <w:r>
        <w:rPr>
          <w:rFonts w:hint="cs"/>
          <w:rtl/>
        </w:rPr>
        <w:t>נא לא להפריע. עכשיו הוא מוסר אינפורמציה עובדתית.</w:t>
      </w:r>
    </w:p>
    <w:p w14:paraId="1E644DA6" w14:textId="77777777" w:rsidR="00000000" w:rsidRDefault="00E84F3B">
      <w:pPr>
        <w:pStyle w:val="a"/>
        <w:rPr>
          <w:rFonts w:hint="cs"/>
          <w:rtl/>
        </w:rPr>
      </w:pPr>
    </w:p>
    <w:p w14:paraId="0903AD74" w14:textId="77777777" w:rsidR="00000000" w:rsidRDefault="00E84F3B">
      <w:pPr>
        <w:pStyle w:val="SpeakerCon"/>
        <w:rPr>
          <w:rtl/>
        </w:rPr>
      </w:pPr>
      <w:bookmarkStart w:id="711" w:name="FS000000517T16_07_2003_16_47_07C"/>
      <w:bookmarkEnd w:id="711"/>
      <w:r>
        <w:rPr>
          <w:rtl/>
        </w:rPr>
        <w:t>שר המשפטים יוסף לפיד:</w:t>
      </w:r>
    </w:p>
    <w:p w14:paraId="6D21EDF1" w14:textId="77777777" w:rsidR="00000000" w:rsidRDefault="00E84F3B">
      <w:pPr>
        <w:pStyle w:val="a"/>
        <w:rPr>
          <w:rtl/>
        </w:rPr>
      </w:pPr>
    </w:p>
    <w:p w14:paraId="49B2163C" w14:textId="77777777" w:rsidR="00000000" w:rsidRDefault="00E84F3B">
      <w:pPr>
        <w:pStyle w:val="a"/>
        <w:rPr>
          <w:rFonts w:hint="cs"/>
          <w:rtl/>
        </w:rPr>
      </w:pPr>
      <w:r>
        <w:rPr>
          <w:rFonts w:hint="cs"/>
          <w:rtl/>
        </w:rPr>
        <w:t>- - לא בשביל החרדים שעובדות בכלל לא משפיעות על דבריהם, אבל בשביל הסיעות האחרות שהודאגו לשמע ההשמצות שבהן הושמצנו על לא עוו</w:t>
      </w:r>
      <w:r>
        <w:rPr>
          <w:rFonts w:hint="cs"/>
          <w:rtl/>
        </w:rPr>
        <w:t xml:space="preserve">ל בכפנו, וחשוב מאוד שהדברים האלה יירשמו בפרוטוקול, כדי שייפסקו הדיבורים על מעשים בלתי חוקיים או הסכמים סודיים. </w:t>
      </w:r>
    </w:p>
    <w:p w14:paraId="500BD3FD" w14:textId="77777777" w:rsidR="00000000" w:rsidRDefault="00E84F3B">
      <w:pPr>
        <w:pStyle w:val="a"/>
        <w:rPr>
          <w:rFonts w:hint="cs"/>
          <w:rtl/>
        </w:rPr>
      </w:pPr>
    </w:p>
    <w:p w14:paraId="70D062BB" w14:textId="77777777" w:rsidR="00000000" w:rsidRDefault="00E84F3B">
      <w:pPr>
        <w:pStyle w:val="a"/>
        <w:rPr>
          <w:rFonts w:hint="cs"/>
          <w:rtl/>
        </w:rPr>
      </w:pPr>
      <w:r>
        <w:rPr>
          <w:rFonts w:hint="cs"/>
          <w:rtl/>
        </w:rPr>
        <w:t xml:space="preserve">חבר הכנסת גפני, אתה לא תנפנף לי פה בעיתונים, זה נוגד את התקנון. </w:t>
      </w:r>
    </w:p>
    <w:p w14:paraId="05688743" w14:textId="77777777" w:rsidR="00000000" w:rsidRDefault="00E84F3B">
      <w:pPr>
        <w:pStyle w:val="ad"/>
        <w:rPr>
          <w:rFonts w:hint="cs"/>
          <w:rtl/>
        </w:rPr>
      </w:pPr>
    </w:p>
    <w:p w14:paraId="1619DB67" w14:textId="77777777" w:rsidR="00000000" w:rsidRDefault="00E84F3B">
      <w:pPr>
        <w:pStyle w:val="ad"/>
        <w:rPr>
          <w:rFonts w:hint="cs"/>
          <w:rtl/>
        </w:rPr>
      </w:pPr>
      <w:r>
        <w:rPr>
          <w:rtl/>
        </w:rPr>
        <w:t>היו"ר</w:t>
      </w:r>
      <w:r>
        <w:rPr>
          <w:rFonts w:hint="cs"/>
          <w:rtl/>
        </w:rPr>
        <w:t xml:space="preserve"> נסים דהן</w:t>
      </w:r>
      <w:r>
        <w:rPr>
          <w:rtl/>
        </w:rPr>
        <w:t>:</w:t>
      </w:r>
    </w:p>
    <w:p w14:paraId="7902AB86" w14:textId="77777777" w:rsidR="00000000" w:rsidRDefault="00E84F3B">
      <w:pPr>
        <w:pStyle w:val="a"/>
        <w:rPr>
          <w:rFonts w:hint="cs"/>
          <w:rtl/>
        </w:rPr>
      </w:pPr>
    </w:p>
    <w:p w14:paraId="767B1ADA" w14:textId="77777777" w:rsidR="00000000" w:rsidRDefault="00E84F3B">
      <w:pPr>
        <w:pStyle w:val="a"/>
        <w:rPr>
          <w:rFonts w:hint="cs"/>
          <w:rtl/>
        </w:rPr>
      </w:pPr>
      <w:r>
        <w:rPr>
          <w:rFonts w:hint="cs"/>
          <w:rtl/>
        </w:rPr>
        <w:t xml:space="preserve">נא להקשיב. </w:t>
      </w:r>
    </w:p>
    <w:p w14:paraId="6BC2220A" w14:textId="77777777" w:rsidR="00000000" w:rsidRDefault="00E84F3B">
      <w:pPr>
        <w:pStyle w:val="a"/>
        <w:rPr>
          <w:rFonts w:hint="cs"/>
          <w:rtl/>
        </w:rPr>
      </w:pPr>
    </w:p>
    <w:p w14:paraId="11A0DBC9" w14:textId="77777777" w:rsidR="00000000" w:rsidRDefault="00E84F3B">
      <w:pPr>
        <w:pStyle w:val="ac"/>
        <w:rPr>
          <w:rtl/>
        </w:rPr>
      </w:pPr>
      <w:r>
        <w:rPr>
          <w:rFonts w:hint="eastAsia"/>
          <w:rtl/>
        </w:rPr>
        <w:t>משה</w:t>
      </w:r>
      <w:r>
        <w:rPr>
          <w:rtl/>
        </w:rPr>
        <w:t xml:space="preserve"> גפני (יהדות התורה):</w:t>
      </w:r>
    </w:p>
    <w:p w14:paraId="631C7520" w14:textId="77777777" w:rsidR="00000000" w:rsidRDefault="00E84F3B">
      <w:pPr>
        <w:pStyle w:val="a"/>
        <w:rPr>
          <w:rFonts w:hint="cs"/>
          <w:rtl/>
        </w:rPr>
      </w:pPr>
    </w:p>
    <w:p w14:paraId="55C634ED" w14:textId="77777777" w:rsidR="00000000" w:rsidRDefault="00E84F3B">
      <w:pPr>
        <w:pStyle w:val="a"/>
        <w:rPr>
          <w:rFonts w:hint="cs"/>
          <w:rtl/>
        </w:rPr>
      </w:pPr>
      <w:r>
        <w:rPr>
          <w:rFonts w:hint="cs"/>
          <w:rtl/>
        </w:rPr>
        <w:t>יש לך תסביך רדיפה. אני</w:t>
      </w:r>
      <w:r>
        <w:rPr>
          <w:rFonts w:hint="cs"/>
          <w:rtl/>
        </w:rPr>
        <w:t xml:space="preserve"> מדבר עם השרה לאיכות הסביבה - - -</w:t>
      </w:r>
    </w:p>
    <w:p w14:paraId="2FE93BF2" w14:textId="77777777" w:rsidR="00000000" w:rsidRDefault="00E84F3B">
      <w:pPr>
        <w:pStyle w:val="a"/>
        <w:rPr>
          <w:rtl/>
        </w:rPr>
      </w:pPr>
    </w:p>
    <w:p w14:paraId="21AD7035" w14:textId="77777777" w:rsidR="00000000" w:rsidRDefault="00E84F3B">
      <w:pPr>
        <w:pStyle w:val="a"/>
        <w:rPr>
          <w:rFonts w:hint="cs"/>
          <w:rtl/>
        </w:rPr>
      </w:pPr>
    </w:p>
    <w:p w14:paraId="15B66B10" w14:textId="77777777" w:rsidR="00000000" w:rsidRDefault="00E84F3B">
      <w:pPr>
        <w:pStyle w:val="ad"/>
        <w:rPr>
          <w:rFonts w:hint="cs"/>
          <w:rtl/>
        </w:rPr>
      </w:pPr>
      <w:r>
        <w:rPr>
          <w:rtl/>
        </w:rPr>
        <w:t>היו"ר</w:t>
      </w:r>
      <w:r>
        <w:rPr>
          <w:rFonts w:hint="cs"/>
          <w:rtl/>
        </w:rPr>
        <w:t xml:space="preserve"> נסים דהן</w:t>
      </w:r>
      <w:r>
        <w:rPr>
          <w:rtl/>
        </w:rPr>
        <w:t>:</w:t>
      </w:r>
    </w:p>
    <w:p w14:paraId="1235F512" w14:textId="77777777" w:rsidR="00000000" w:rsidRDefault="00E84F3B">
      <w:pPr>
        <w:pStyle w:val="a"/>
        <w:rPr>
          <w:rFonts w:hint="cs"/>
          <w:rtl/>
        </w:rPr>
      </w:pPr>
    </w:p>
    <w:p w14:paraId="3B07661E" w14:textId="77777777" w:rsidR="00000000" w:rsidRDefault="00E84F3B">
      <w:pPr>
        <w:pStyle w:val="a"/>
        <w:rPr>
          <w:rFonts w:hint="cs"/>
          <w:rtl/>
        </w:rPr>
      </w:pPr>
      <w:r>
        <w:rPr>
          <w:rFonts w:hint="cs"/>
          <w:rtl/>
        </w:rPr>
        <w:t>נא לא להפריע.</w:t>
      </w:r>
    </w:p>
    <w:p w14:paraId="25E557AE" w14:textId="77777777" w:rsidR="00000000" w:rsidRDefault="00E84F3B">
      <w:pPr>
        <w:pStyle w:val="a"/>
        <w:rPr>
          <w:rFonts w:hint="cs"/>
          <w:rtl/>
        </w:rPr>
      </w:pPr>
    </w:p>
    <w:p w14:paraId="6A616C53" w14:textId="77777777" w:rsidR="00000000" w:rsidRDefault="00E84F3B">
      <w:pPr>
        <w:pStyle w:val="ac"/>
        <w:rPr>
          <w:rtl/>
        </w:rPr>
      </w:pPr>
      <w:r>
        <w:rPr>
          <w:rFonts w:hint="eastAsia"/>
          <w:rtl/>
        </w:rPr>
        <w:t>מאיר</w:t>
      </w:r>
      <w:r>
        <w:rPr>
          <w:rtl/>
        </w:rPr>
        <w:t xml:space="preserve"> פרוש (יהדות התורה):</w:t>
      </w:r>
    </w:p>
    <w:p w14:paraId="36859C3F" w14:textId="77777777" w:rsidR="00000000" w:rsidRDefault="00E84F3B">
      <w:pPr>
        <w:pStyle w:val="a"/>
        <w:rPr>
          <w:rFonts w:hint="cs"/>
          <w:rtl/>
        </w:rPr>
      </w:pPr>
    </w:p>
    <w:p w14:paraId="3EC7EC89" w14:textId="77777777" w:rsidR="00000000" w:rsidRDefault="00E84F3B">
      <w:pPr>
        <w:pStyle w:val="a"/>
        <w:rPr>
          <w:rFonts w:hint="cs"/>
          <w:rtl/>
        </w:rPr>
      </w:pPr>
      <w:r>
        <w:rPr>
          <w:rFonts w:hint="cs"/>
          <w:rtl/>
        </w:rPr>
        <w:t>- - -</w:t>
      </w:r>
    </w:p>
    <w:p w14:paraId="16CA20D5" w14:textId="77777777" w:rsidR="00000000" w:rsidRDefault="00E84F3B">
      <w:pPr>
        <w:pStyle w:val="a"/>
        <w:rPr>
          <w:rFonts w:hint="cs"/>
          <w:rtl/>
        </w:rPr>
      </w:pPr>
    </w:p>
    <w:p w14:paraId="635A55C8" w14:textId="77777777" w:rsidR="00000000" w:rsidRDefault="00E84F3B">
      <w:pPr>
        <w:pStyle w:val="SpeakerCon"/>
        <w:rPr>
          <w:rtl/>
        </w:rPr>
      </w:pPr>
      <w:bookmarkStart w:id="712" w:name="FS000000517T16_07_2003_16_52_52C"/>
      <w:bookmarkEnd w:id="712"/>
      <w:r>
        <w:rPr>
          <w:rtl/>
        </w:rPr>
        <w:t>שר המשפטים יוסף לפיד:</w:t>
      </w:r>
    </w:p>
    <w:p w14:paraId="1B99C1A9" w14:textId="77777777" w:rsidR="00000000" w:rsidRDefault="00E84F3B">
      <w:pPr>
        <w:pStyle w:val="a"/>
        <w:ind w:firstLine="0"/>
        <w:rPr>
          <w:rFonts w:hint="cs"/>
          <w:rtl/>
        </w:rPr>
      </w:pPr>
    </w:p>
    <w:p w14:paraId="74A7285D" w14:textId="77777777" w:rsidR="00000000" w:rsidRDefault="00E84F3B">
      <w:pPr>
        <w:pStyle w:val="a"/>
        <w:ind w:firstLine="0"/>
        <w:rPr>
          <w:rFonts w:hint="cs"/>
          <w:rtl/>
        </w:rPr>
      </w:pPr>
      <w:r>
        <w:rPr>
          <w:rFonts w:hint="cs"/>
          <w:rtl/>
        </w:rPr>
        <w:tab/>
        <w:t xml:space="preserve">רבותי, אני מצטער שהעבודה לא נמצאת פה, מלבד חבר הכנסת הרצוג. </w:t>
      </w:r>
    </w:p>
    <w:p w14:paraId="4BC46BEC" w14:textId="77777777" w:rsidR="00000000" w:rsidRDefault="00E84F3B">
      <w:pPr>
        <w:pStyle w:val="a"/>
        <w:ind w:firstLine="0"/>
        <w:rPr>
          <w:rFonts w:hint="cs"/>
          <w:rtl/>
        </w:rPr>
      </w:pPr>
    </w:p>
    <w:p w14:paraId="496D2B8E" w14:textId="77777777" w:rsidR="00000000" w:rsidRDefault="00E84F3B">
      <w:pPr>
        <w:pStyle w:val="ad"/>
        <w:rPr>
          <w:rFonts w:hint="cs"/>
          <w:rtl/>
        </w:rPr>
      </w:pPr>
      <w:r>
        <w:rPr>
          <w:rtl/>
        </w:rPr>
        <w:t>היו"ר</w:t>
      </w:r>
      <w:r>
        <w:rPr>
          <w:rFonts w:hint="cs"/>
          <w:rtl/>
        </w:rPr>
        <w:t xml:space="preserve"> נסים דהן</w:t>
      </w:r>
      <w:r>
        <w:rPr>
          <w:rtl/>
        </w:rPr>
        <w:t>:</w:t>
      </w:r>
    </w:p>
    <w:p w14:paraId="7C2CB2DC" w14:textId="77777777" w:rsidR="00000000" w:rsidRDefault="00E84F3B">
      <w:pPr>
        <w:pStyle w:val="a"/>
        <w:rPr>
          <w:rFonts w:hint="cs"/>
          <w:rtl/>
        </w:rPr>
      </w:pPr>
    </w:p>
    <w:p w14:paraId="59D69EAD" w14:textId="77777777" w:rsidR="00000000" w:rsidRDefault="00E84F3B">
      <w:pPr>
        <w:pStyle w:val="a"/>
        <w:rPr>
          <w:rFonts w:hint="cs"/>
          <w:rtl/>
        </w:rPr>
      </w:pPr>
      <w:r>
        <w:rPr>
          <w:rFonts w:hint="cs"/>
          <w:rtl/>
        </w:rPr>
        <w:t>חבר הכנסת פרוש. רק רגע, כבוד השר, אני צריך להגן עליך</w:t>
      </w:r>
      <w:r>
        <w:rPr>
          <w:rFonts w:hint="cs"/>
          <w:rtl/>
        </w:rPr>
        <w:t xml:space="preserve">. </w:t>
      </w:r>
    </w:p>
    <w:p w14:paraId="19923D53" w14:textId="77777777" w:rsidR="00000000" w:rsidRDefault="00E84F3B">
      <w:pPr>
        <w:pStyle w:val="a"/>
        <w:rPr>
          <w:rFonts w:hint="cs"/>
          <w:rtl/>
        </w:rPr>
      </w:pPr>
    </w:p>
    <w:p w14:paraId="1A4750E7" w14:textId="77777777" w:rsidR="00000000" w:rsidRDefault="00E84F3B">
      <w:pPr>
        <w:pStyle w:val="ac"/>
        <w:rPr>
          <w:rtl/>
        </w:rPr>
      </w:pPr>
      <w:r>
        <w:rPr>
          <w:rFonts w:hint="eastAsia"/>
          <w:rtl/>
        </w:rPr>
        <w:t>מאיר</w:t>
      </w:r>
      <w:r>
        <w:rPr>
          <w:rtl/>
        </w:rPr>
        <w:t xml:space="preserve"> פרוש (יהדות התורה):</w:t>
      </w:r>
    </w:p>
    <w:p w14:paraId="3CF766CA" w14:textId="77777777" w:rsidR="00000000" w:rsidRDefault="00E84F3B">
      <w:pPr>
        <w:pStyle w:val="a"/>
        <w:rPr>
          <w:rFonts w:hint="cs"/>
          <w:rtl/>
        </w:rPr>
      </w:pPr>
    </w:p>
    <w:p w14:paraId="7A2F280C" w14:textId="77777777" w:rsidR="00000000" w:rsidRDefault="00E84F3B">
      <w:pPr>
        <w:pStyle w:val="a"/>
        <w:rPr>
          <w:rFonts w:hint="cs"/>
          <w:rtl/>
        </w:rPr>
      </w:pPr>
      <w:r>
        <w:rPr>
          <w:rFonts w:hint="cs"/>
          <w:rtl/>
        </w:rPr>
        <w:t>- - - ולא נותנים לו.</w:t>
      </w:r>
    </w:p>
    <w:p w14:paraId="7E205E4D" w14:textId="77777777" w:rsidR="00000000" w:rsidRDefault="00E84F3B">
      <w:pPr>
        <w:pStyle w:val="a"/>
        <w:rPr>
          <w:rFonts w:hint="cs"/>
          <w:rtl/>
        </w:rPr>
      </w:pPr>
    </w:p>
    <w:p w14:paraId="3ACE993F" w14:textId="77777777" w:rsidR="00000000" w:rsidRDefault="00E84F3B">
      <w:pPr>
        <w:pStyle w:val="ad"/>
        <w:rPr>
          <w:rFonts w:hint="cs"/>
          <w:rtl/>
        </w:rPr>
      </w:pPr>
      <w:r>
        <w:rPr>
          <w:rtl/>
        </w:rPr>
        <w:t>היו"ר</w:t>
      </w:r>
      <w:r>
        <w:rPr>
          <w:rFonts w:hint="cs"/>
          <w:rtl/>
        </w:rPr>
        <w:t xml:space="preserve"> נסים דהן</w:t>
      </w:r>
      <w:r>
        <w:rPr>
          <w:rtl/>
        </w:rPr>
        <w:t>:</w:t>
      </w:r>
    </w:p>
    <w:p w14:paraId="22D9E7AC" w14:textId="77777777" w:rsidR="00000000" w:rsidRDefault="00E84F3B">
      <w:pPr>
        <w:pStyle w:val="a"/>
        <w:rPr>
          <w:rFonts w:hint="cs"/>
          <w:rtl/>
        </w:rPr>
      </w:pPr>
    </w:p>
    <w:p w14:paraId="1C996689" w14:textId="77777777" w:rsidR="00000000" w:rsidRDefault="00E84F3B">
      <w:pPr>
        <w:pStyle w:val="a"/>
        <w:rPr>
          <w:rFonts w:hint="cs"/>
          <w:rtl/>
        </w:rPr>
      </w:pPr>
      <w:r>
        <w:rPr>
          <w:rFonts w:hint="cs"/>
          <w:rtl/>
        </w:rPr>
        <w:t>חבר הכנסת פרוש, עשית הצגה מאוד יפה, שמעו אותך, אמרת את דבריך באומץ, אף אחד לא הפריע לך. אני מבקש ממך לא להפריע יותר במליאה.</w:t>
      </w:r>
    </w:p>
    <w:p w14:paraId="43FF6053" w14:textId="77777777" w:rsidR="00000000" w:rsidRDefault="00E84F3B">
      <w:pPr>
        <w:pStyle w:val="a"/>
        <w:rPr>
          <w:rFonts w:hint="cs"/>
          <w:rtl/>
        </w:rPr>
      </w:pPr>
    </w:p>
    <w:p w14:paraId="371F1FBA" w14:textId="77777777" w:rsidR="00000000" w:rsidRDefault="00E84F3B">
      <w:pPr>
        <w:pStyle w:val="ac"/>
        <w:rPr>
          <w:rtl/>
        </w:rPr>
      </w:pPr>
      <w:r>
        <w:rPr>
          <w:rFonts w:hint="eastAsia"/>
          <w:rtl/>
        </w:rPr>
        <w:t>מאיר</w:t>
      </w:r>
      <w:r>
        <w:rPr>
          <w:rtl/>
        </w:rPr>
        <w:t xml:space="preserve"> פרוש (יהדות התורה):</w:t>
      </w:r>
    </w:p>
    <w:p w14:paraId="4010F8AA" w14:textId="77777777" w:rsidR="00000000" w:rsidRDefault="00E84F3B">
      <w:pPr>
        <w:pStyle w:val="a"/>
        <w:rPr>
          <w:rFonts w:hint="cs"/>
          <w:rtl/>
        </w:rPr>
      </w:pPr>
    </w:p>
    <w:p w14:paraId="66206048" w14:textId="77777777" w:rsidR="00000000" w:rsidRDefault="00E84F3B">
      <w:pPr>
        <w:pStyle w:val="a"/>
        <w:rPr>
          <w:rFonts w:hint="cs"/>
          <w:rtl/>
        </w:rPr>
      </w:pPr>
      <w:r>
        <w:rPr>
          <w:rFonts w:hint="cs"/>
          <w:rtl/>
        </w:rPr>
        <w:t>- - -</w:t>
      </w:r>
    </w:p>
    <w:p w14:paraId="031A91C9" w14:textId="77777777" w:rsidR="00000000" w:rsidRDefault="00E84F3B">
      <w:pPr>
        <w:pStyle w:val="a"/>
        <w:rPr>
          <w:rFonts w:hint="cs"/>
          <w:rtl/>
        </w:rPr>
      </w:pPr>
    </w:p>
    <w:p w14:paraId="2D578784" w14:textId="77777777" w:rsidR="00000000" w:rsidRDefault="00E84F3B">
      <w:pPr>
        <w:pStyle w:val="ac"/>
        <w:rPr>
          <w:rtl/>
        </w:rPr>
      </w:pPr>
      <w:r>
        <w:rPr>
          <w:rFonts w:hint="eastAsia"/>
          <w:rtl/>
        </w:rPr>
        <w:t>רוני</w:t>
      </w:r>
      <w:r>
        <w:rPr>
          <w:rtl/>
        </w:rPr>
        <w:t xml:space="preserve"> בריזון (שינוי):</w:t>
      </w:r>
    </w:p>
    <w:p w14:paraId="11F68EFA" w14:textId="77777777" w:rsidR="00000000" w:rsidRDefault="00E84F3B">
      <w:pPr>
        <w:pStyle w:val="a"/>
        <w:rPr>
          <w:rFonts w:hint="cs"/>
          <w:rtl/>
        </w:rPr>
      </w:pPr>
    </w:p>
    <w:p w14:paraId="3AD7C3E5" w14:textId="77777777" w:rsidR="00000000" w:rsidRDefault="00E84F3B">
      <w:pPr>
        <w:pStyle w:val="a"/>
        <w:ind w:firstLine="0"/>
        <w:rPr>
          <w:rFonts w:hint="cs"/>
          <w:rtl/>
        </w:rPr>
      </w:pPr>
      <w:r>
        <w:rPr>
          <w:rFonts w:hint="cs"/>
          <w:rtl/>
        </w:rPr>
        <w:tab/>
        <w:t>חבר הכ</w:t>
      </w:r>
      <w:r>
        <w:rPr>
          <w:rFonts w:hint="cs"/>
          <w:rtl/>
        </w:rPr>
        <w:t>נסת פרוש, למה - - -</w:t>
      </w:r>
    </w:p>
    <w:p w14:paraId="0282EF14" w14:textId="77777777" w:rsidR="00000000" w:rsidRDefault="00E84F3B">
      <w:pPr>
        <w:pStyle w:val="a"/>
        <w:ind w:firstLine="0"/>
        <w:rPr>
          <w:rFonts w:hint="cs"/>
          <w:rtl/>
        </w:rPr>
      </w:pPr>
    </w:p>
    <w:p w14:paraId="741A7F4B" w14:textId="77777777" w:rsidR="00000000" w:rsidRDefault="00E84F3B">
      <w:pPr>
        <w:pStyle w:val="ac"/>
        <w:rPr>
          <w:rtl/>
        </w:rPr>
      </w:pPr>
      <w:r>
        <w:rPr>
          <w:rFonts w:hint="eastAsia"/>
          <w:rtl/>
        </w:rPr>
        <w:t>משה</w:t>
      </w:r>
      <w:r>
        <w:rPr>
          <w:rtl/>
        </w:rPr>
        <w:t xml:space="preserve"> גפני (יהדות התורה):</w:t>
      </w:r>
    </w:p>
    <w:p w14:paraId="379266D2" w14:textId="77777777" w:rsidR="00000000" w:rsidRDefault="00E84F3B">
      <w:pPr>
        <w:pStyle w:val="a"/>
        <w:rPr>
          <w:rFonts w:hint="cs"/>
          <w:rtl/>
        </w:rPr>
      </w:pPr>
    </w:p>
    <w:p w14:paraId="067F598A" w14:textId="77777777" w:rsidR="00000000" w:rsidRDefault="00E84F3B">
      <w:pPr>
        <w:pStyle w:val="a"/>
        <w:rPr>
          <w:rFonts w:hint="cs"/>
          <w:rtl/>
        </w:rPr>
      </w:pPr>
      <w:r>
        <w:rPr>
          <w:rFonts w:hint="cs"/>
          <w:rtl/>
        </w:rPr>
        <w:t xml:space="preserve">אדוני היושב-ראש, זה שר המשפטים? </w:t>
      </w:r>
    </w:p>
    <w:p w14:paraId="5E9AAF0A" w14:textId="77777777" w:rsidR="00000000" w:rsidRDefault="00E84F3B">
      <w:pPr>
        <w:pStyle w:val="a"/>
        <w:rPr>
          <w:rtl/>
        </w:rPr>
      </w:pPr>
    </w:p>
    <w:p w14:paraId="6F39FD67" w14:textId="77777777" w:rsidR="00000000" w:rsidRDefault="00E84F3B">
      <w:pPr>
        <w:pStyle w:val="a"/>
        <w:rPr>
          <w:rFonts w:hint="cs"/>
          <w:rtl/>
        </w:rPr>
      </w:pPr>
    </w:p>
    <w:p w14:paraId="1EBB5267" w14:textId="77777777" w:rsidR="00000000" w:rsidRDefault="00E84F3B">
      <w:pPr>
        <w:pStyle w:val="ad"/>
        <w:rPr>
          <w:rFonts w:hint="cs"/>
          <w:rtl/>
        </w:rPr>
      </w:pPr>
      <w:r>
        <w:rPr>
          <w:rtl/>
        </w:rPr>
        <w:t>היו"ר</w:t>
      </w:r>
      <w:r>
        <w:rPr>
          <w:rFonts w:hint="cs"/>
          <w:rtl/>
        </w:rPr>
        <w:t xml:space="preserve"> נסים דהן</w:t>
      </w:r>
      <w:r>
        <w:rPr>
          <w:rtl/>
        </w:rPr>
        <w:t>:</w:t>
      </w:r>
    </w:p>
    <w:p w14:paraId="1355082C" w14:textId="77777777" w:rsidR="00000000" w:rsidRDefault="00E84F3B">
      <w:pPr>
        <w:pStyle w:val="a"/>
        <w:rPr>
          <w:rFonts w:hint="cs"/>
          <w:rtl/>
        </w:rPr>
      </w:pPr>
    </w:p>
    <w:p w14:paraId="40272FCA" w14:textId="77777777" w:rsidR="00000000" w:rsidRDefault="00E84F3B">
      <w:pPr>
        <w:pStyle w:val="a"/>
        <w:rPr>
          <w:rFonts w:hint="cs"/>
          <w:rtl/>
        </w:rPr>
      </w:pPr>
      <w:r>
        <w:rPr>
          <w:rFonts w:hint="cs"/>
          <w:rtl/>
        </w:rPr>
        <w:t>חבר הכנסת גפני, שר המשפטים במדינת ישראל מדבר. נא לא להפריע.</w:t>
      </w:r>
    </w:p>
    <w:p w14:paraId="3A612DE0" w14:textId="77777777" w:rsidR="00000000" w:rsidRDefault="00E84F3B">
      <w:pPr>
        <w:pStyle w:val="a"/>
        <w:rPr>
          <w:rFonts w:hint="cs"/>
          <w:rtl/>
        </w:rPr>
      </w:pPr>
    </w:p>
    <w:p w14:paraId="3D29CDE1" w14:textId="77777777" w:rsidR="00000000" w:rsidRDefault="00E84F3B">
      <w:pPr>
        <w:pStyle w:val="ac"/>
        <w:rPr>
          <w:rtl/>
        </w:rPr>
      </w:pPr>
      <w:r>
        <w:rPr>
          <w:rFonts w:hint="eastAsia"/>
          <w:rtl/>
        </w:rPr>
        <w:t>יצחק</w:t>
      </w:r>
      <w:r>
        <w:rPr>
          <w:rtl/>
        </w:rPr>
        <w:t xml:space="preserve"> הרצוג (העבודה-מימד):</w:t>
      </w:r>
    </w:p>
    <w:p w14:paraId="07CC12F9" w14:textId="77777777" w:rsidR="00000000" w:rsidRDefault="00E84F3B">
      <w:pPr>
        <w:pStyle w:val="a"/>
        <w:rPr>
          <w:rFonts w:hint="cs"/>
          <w:rtl/>
        </w:rPr>
      </w:pPr>
    </w:p>
    <w:p w14:paraId="3B0092F4" w14:textId="77777777" w:rsidR="00000000" w:rsidRDefault="00E84F3B">
      <w:pPr>
        <w:pStyle w:val="a"/>
        <w:rPr>
          <w:rFonts w:hint="cs"/>
          <w:rtl/>
        </w:rPr>
      </w:pPr>
      <w:r>
        <w:rPr>
          <w:rFonts w:hint="cs"/>
          <w:rtl/>
        </w:rPr>
        <w:t>יש תמיכה מקיר לקיר בתרבות.</w:t>
      </w:r>
    </w:p>
    <w:p w14:paraId="201272D5" w14:textId="77777777" w:rsidR="00000000" w:rsidRDefault="00E84F3B">
      <w:pPr>
        <w:pStyle w:val="a"/>
        <w:rPr>
          <w:rFonts w:hint="cs"/>
          <w:rtl/>
        </w:rPr>
      </w:pPr>
    </w:p>
    <w:p w14:paraId="7ECC2732" w14:textId="77777777" w:rsidR="00000000" w:rsidRDefault="00E84F3B">
      <w:pPr>
        <w:pStyle w:val="SpeakerCon"/>
        <w:rPr>
          <w:rtl/>
        </w:rPr>
      </w:pPr>
      <w:bookmarkStart w:id="713" w:name="FS000000517T16_07_2003_16_56_56C"/>
      <w:bookmarkEnd w:id="713"/>
      <w:r>
        <w:rPr>
          <w:rtl/>
        </w:rPr>
        <w:t>שר המשפטים יוסף לפיד:</w:t>
      </w:r>
    </w:p>
    <w:p w14:paraId="7908B6DA" w14:textId="77777777" w:rsidR="00000000" w:rsidRDefault="00E84F3B">
      <w:pPr>
        <w:pStyle w:val="a"/>
        <w:rPr>
          <w:rtl/>
        </w:rPr>
      </w:pPr>
    </w:p>
    <w:p w14:paraId="5E5BB59D" w14:textId="77777777" w:rsidR="00000000" w:rsidRDefault="00E84F3B">
      <w:pPr>
        <w:pStyle w:val="a"/>
        <w:ind w:firstLine="0"/>
        <w:rPr>
          <w:rFonts w:hint="cs"/>
          <w:rtl/>
        </w:rPr>
      </w:pPr>
      <w:r>
        <w:rPr>
          <w:rFonts w:hint="cs"/>
          <w:rtl/>
        </w:rPr>
        <w:tab/>
        <w:t>רק כדי שיירשמו העו</w:t>
      </w:r>
      <w:r>
        <w:rPr>
          <w:rFonts w:hint="cs"/>
          <w:rtl/>
        </w:rPr>
        <w:t>בדות, לא שזה יפריע לכם להמשיך בהשמצות שלכם - - -</w:t>
      </w:r>
    </w:p>
    <w:p w14:paraId="7F5341F1" w14:textId="77777777" w:rsidR="00000000" w:rsidRDefault="00E84F3B">
      <w:pPr>
        <w:pStyle w:val="a"/>
        <w:ind w:firstLine="0"/>
        <w:rPr>
          <w:rFonts w:hint="cs"/>
          <w:rtl/>
        </w:rPr>
      </w:pPr>
    </w:p>
    <w:p w14:paraId="3815A8B2" w14:textId="77777777" w:rsidR="00000000" w:rsidRDefault="00E84F3B">
      <w:pPr>
        <w:pStyle w:val="ac"/>
        <w:rPr>
          <w:rtl/>
        </w:rPr>
      </w:pPr>
      <w:r>
        <w:rPr>
          <w:rFonts w:hint="eastAsia"/>
          <w:rtl/>
        </w:rPr>
        <w:t>משה</w:t>
      </w:r>
      <w:r>
        <w:rPr>
          <w:rtl/>
        </w:rPr>
        <w:t xml:space="preserve"> גפני (יהדות התורה):</w:t>
      </w:r>
    </w:p>
    <w:p w14:paraId="31F58F1B" w14:textId="77777777" w:rsidR="00000000" w:rsidRDefault="00E84F3B">
      <w:pPr>
        <w:pStyle w:val="a"/>
        <w:rPr>
          <w:rFonts w:hint="cs"/>
          <w:rtl/>
        </w:rPr>
      </w:pPr>
    </w:p>
    <w:p w14:paraId="347FBB80" w14:textId="77777777" w:rsidR="00000000" w:rsidRDefault="00E84F3B">
      <w:pPr>
        <w:pStyle w:val="a"/>
        <w:rPr>
          <w:rFonts w:hint="cs"/>
          <w:rtl/>
        </w:rPr>
      </w:pPr>
      <w:r>
        <w:rPr>
          <w:rFonts w:hint="cs"/>
          <w:rtl/>
        </w:rPr>
        <w:t>אתה קיצצת בתרבות.</w:t>
      </w:r>
    </w:p>
    <w:p w14:paraId="2348FC49" w14:textId="77777777" w:rsidR="00000000" w:rsidRDefault="00E84F3B">
      <w:pPr>
        <w:pStyle w:val="a"/>
        <w:rPr>
          <w:rFonts w:hint="cs"/>
          <w:rtl/>
        </w:rPr>
      </w:pPr>
    </w:p>
    <w:p w14:paraId="42034DBE" w14:textId="77777777" w:rsidR="00000000" w:rsidRDefault="00E84F3B">
      <w:pPr>
        <w:pStyle w:val="SpeakerCon"/>
        <w:rPr>
          <w:rtl/>
        </w:rPr>
      </w:pPr>
      <w:r>
        <w:rPr>
          <w:rtl/>
        </w:rPr>
        <w:t>שר המשפטים יוסף לפיד:</w:t>
      </w:r>
    </w:p>
    <w:p w14:paraId="13CA47F8" w14:textId="77777777" w:rsidR="00000000" w:rsidRDefault="00E84F3B">
      <w:pPr>
        <w:pStyle w:val="a"/>
        <w:rPr>
          <w:rtl/>
        </w:rPr>
      </w:pPr>
    </w:p>
    <w:p w14:paraId="5237B5AE" w14:textId="77777777" w:rsidR="00000000" w:rsidRDefault="00E84F3B">
      <w:pPr>
        <w:pStyle w:val="a"/>
        <w:rPr>
          <w:rFonts w:hint="cs"/>
          <w:rtl/>
        </w:rPr>
      </w:pPr>
      <w:r>
        <w:rPr>
          <w:rFonts w:hint="cs"/>
          <w:rtl/>
        </w:rPr>
        <w:t xml:space="preserve">כאשר אנחנו למדנו לדעת ששר האוצר הסכים עם נציגי המפלגות החרדיות לקצץ 55 מיליון שקל מהקיצוץ שהם עומדים להיפגע ממנו - - </w:t>
      </w:r>
    </w:p>
    <w:p w14:paraId="3E41C414" w14:textId="77777777" w:rsidR="00000000" w:rsidRDefault="00E84F3B">
      <w:pPr>
        <w:pStyle w:val="a"/>
        <w:rPr>
          <w:rFonts w:hint="cs"/>
          <w:rtl/>
        </w:rPr>
      </w:pPr>
    </w:p>
    <w:p w14:paraId="7C0C145F" w14:textId="77777777" w:rsidR="00000000" w:rsidRDefault="00E84F3B">
      <w:pPr>
        <w:pStyle w:val="ac"/>
        <w:rPr>
          <w:rtl/>
        </w:rPr>
      </w:pPr>
      <w:r>
        <w:rPr>
          <w:rFonts w:hint="eastAsia"/>
          <w:rtl/>
        </w:rPr>
        <w:t>מאיר</w:t>
      </w:r>
      <w:r>
        <w:rPr>
          <w:rtl/>
        </w:rPr>
        <w:t xml:space="preserve"> פרוש (יהדות התו</w:t>
      </w:r>
      <w:r>
        <w:rPr>
          <w:rtl/>
        </w:rPr>
        <w:t>רה):</w:t>
      </w:r>
    </w:p>
    <w:p w14:paraId="767669EF" w14:textId="77777777" w:rsidR="00000000" w:rsidRDefault="00E84F3B">
      <w:pPr>
        <w:pStyle w:val="a"/>
        <w:rPr>
          <w:rFonts w:hint="cs"/>
          <w:rtl/>
        </w:rPr>
      </w:pPr>
    </w:p>
    <w:p w14:paraId="37CAE58B" w14:textId="77777777" w:rsidR="00000000" w:rsidRDefault="00E84F3B">
      <w:pPr>
        <w:pStyle w:val="a"/>
        <w:rPr>
          <w:rFonts w:hint="cs"/>
          <w:rtl/>
        </w:rPr>
      </w:pPr>
      <w:r>
        <w:rPr>
          <w:rFonts w:hint="cs"/>
          <w:rtl/>
        </w:rPr>
        <w:t>להקטין, לא לקצץ.</w:t>
      </w:r>
    </w:p>
    <w:p w14:paraId="7DD4D8BD" w14:textId="77777777" w:rsidR="00000000" w:rsidRDefault="00E84F3B">
      <w:pPr>
        <w:pStyle w:val="a"/>
        <w:rPr>
          <w:rFonts w:hint="cs"/>
          <w:rtl/>
        </w:rPr>
      </w:pPr>
    </w:p>
    <w:p w14:paraId="698BC34B" w14:textId="77777777" w:rsidR="00000000" w:rsidRDefault="00E84F3B">
      <w:pPr>
        <w:pStyle w:val="SpeakerCon"/>
        <w:rPr>
          <w:rtl/>
        </w:rPr>
      </w:pPr>
      <w:bookmarkStart w:id="714" w:name="FS000000517T16_07_2003_16_58_55C"/>
      <w:bookmarkEnd w:id="714"/>
      <w:r>
        <w:rPr>
          <w:rtl/>
        </w:rPr>
        <w:t>שר המשפטים יוסף לפיד:</w:t>
      </w:r>
    </w:p>
    <w:p w14:paraId="31CFFF2C" w14:textId="77777777" w:rsidR="00000000" w:rsidRDefault="00E84F3B">
      <w:pPr>
        <w:pStyle w:val="a"/>
        <w:rPr>
          <w:rtl/>
        </w:rPr>
      </w:pPr>
    </w:p>
    <w:p w14:paraId="137CF62E" w14:textId="77777777" w:rsidR="00000000" w:rsidRDefault="00E84F3B">
      <w:pPr>
        <w:pStyle w:val="a"/>
        <w:rPr>
          <w:rFonts w:hint="cs"/>
          <w:rtl/>
        </w:rPr>
      </w:pPr>
      <w:r>
        <w:rPr>
          <w:rFonts w:hint="cs"/>
          <w:rtl/>
        </w:rPr>
        <w:t xml:space="preserve">- - אנחנו באנו אל שר האוצר ואמרנו: אחד מן השניים, או שאתה תוותר על הקיצוץ בקיצוץ, או שאנחנו דורשים שגם הציבורים שאנחנו מייצגים בכנסת ייהנו מאותו יחס. זה היה לפני קביעת התקציב בכנסת </w:t>
      </w:r>
      <w:r>
        <w:rPr>
          <w:rtl/>
        </w:rPr>
        <w:t>–</w:t>
      </w:r>
      <w:r>
        <w:rPr>
          <w:rFonts w:hint="cs"/>
          <w:rtl/>
        </w:rPr>
        <w:t xml:space="preserve"> לפני. </w:t>
      </w:r>
    </w:p>
    <w:p w14:paraId="3BFD0938" w14:textId="77777777" w:rsidR="00000000" w:rsidRDefault="00E84F3B">
      <w:pPr>
        <w:pStyle w:val="a"/>
        <w:rPr>
          <w:rFonts w:hint="cs"/>
          <w:rtl/>
        </w:rPr>
      </w:pPr>
    </w:p>
    <w:p w14:paraId="75578042" w14:textId="77777777" w:rsidR="00000000" w:rsidRDefault="00E84F3B">
      <w:pPr>
        <w:pStyle w:val="ac"/>
        <w:rPr>
          <w:rtl/>
        </w:rPr>
      </w:pPr>
      <w:r>
        <w:rPr>
          <w:rFonts w:hint="eastAsia"/>
          <w:rtl/>
        </w:rPr>
        <w:t>משה</w:t>
      </w:r>
      <w:r>
        <w:rPr>
          <w:rtl/>
        </w:rPr>
        <w:t xml:space="preserve"> גפני (יהדות הת</w:t>
      </w:r>
      <w:r>
        <w:rPr>
          <w:rtl/>
        </w:rPr>
        <w:t>ורה):</w:t>
      </w:r>
    </w:p>
    <w:p w14:paraId="38E058CA" w14:textId="77777777" w:rsidR="00000000" w:rsidRDefault="00E84F3B">
      <w:pPr>
        <w:pStyle w:val="a"/>
        <w:rPr>
          <w:rFonts w:hint="cs"/>
          <w:rtl/>
        </w:rPr>
      </w:pPr>
    </w:p>
    <w:p w14:paraId="11BB1E1E" w14:textId="77777777" w:rsidR="00000000" w:rsidRDefault="00E84F3B">
      <w:pPr>
        <w:pStyle w:val="a"/>
        <w:rPr>
          <w:rFonts w:hint="cs"/>
          <w:rtl/>
        </w:rPr>
      </w:pPr>
      <w:r>
        <w:rPr>
          <w:rFonts w:hint="cs"/>
          <w:rtl/>
        </w:rPr>
        <w:t>למה לא הודעת?</w:t>
      </w:r>
    </w:p>
    <w:p w14:paraId="527F2B7B" w14:textId="77777777" w:rsidR="00000000" w:rsidRDefault="00E84F3B">
      <w:pPr>
        <w:pStyle w:val="a"/>
        <w:rPr>
          <w:rFonts w:hint="cs"/>
          <w:rtl/>
        </w:rPr>
      </w:pPr>
    </w:p>
    <w:p w14:paraId="73B3EB91" w14:textId="77777777" w:rsidR="00000000" w:rsidRDefault="00E84F3B">
      <w:pPr>
        <w:pStyle w:val="ac"/>
        <w:rPr>
          <w:rtl/>
        </w:rPr>
      </w:pPr>
      <w:r>
        <w:rPr>
          <w:rFonts w:hint="eastAsia"/>
          <w:rtl/>
        </w:rPr>
        <w:t>יצחק</w:t>
      </w:r>
      <w:r>
        <w:rPr>
          <w:rtl/>
        </w:rPr>
        <w:t xml:space="preserve"> הרצוג (העבודה-מימד):</w:t>
      </w:r>
    </w:p>
    <w:p w14:paraId="58610A5E" w14:textId="77777777" w:rsidR="00000000" w:rsidRDefault="00E84F3B">
      <w:pPr>
        <w:pStyle w:val="a"/>
        <w:rPr>
          <w:rFonts w:hint="cs"/>
          <w:rtl/>
        </w:rPr>
      </w:pPr>
    </w:p>
    <w:p w14:paraId="1DD7992F" w14:textId="77777777" w:rsidR="00000000" w:rsidRDefault="00E84F3B">
      <w:pPr>
        <w:pStyle w:val="a"/>
        <w:rPr>
          <w:rFonts w:hint="cs"/>
          <w:rtl/>
        </w:rPr>
      </w:pPr>
      <w:r>
        <w:rPr>
          <w:rFonts w:hint="cs"/>
          <w:rtl/>
        </w:rPr>
        <w:t>- - -</w:t>
      </w:r>
    </w:p>
    <w:p w14:paraId="731C5C2A" w14:textId="77777777" w:rsidR="00000000" w:rsidRDefault="00E84F3B">
      <w:pPr>
        <w:pStyle w:val="a"/>
        <w:rPr>
          <w:rFonts w:hint="cs"/>
          <w:rtl/>
        </w:rPr>
      </w:pPr>
    </w:p>
    <w:p w14:paraId="2208AB06" w14:textId="77777777" w:rsidR="00000000" w:rsidRDefault="00E84F3B">
      <w:pPr>
        <w:pStyle w:val="SpeakerCon"/>
        <w:rPr>
          <w:rtl/>
        </w:rPr>
      </w:pPr>
      <w:bookmarkStart w:id="715" w:name="FS000000517T16_07_2003_17_00_22C"/>
      <w:bookmarkEnd w:id="715"/>
      <w:r>
        <w:rPr>
          <w:rtl/>
        </w:rPr>
        <w:t>שר המשפטים יוסף לפיד:</w:t>
      </w:r>
    </w:p>
    <w:p w14:paraId="4195D115" w14:textId="77777777" w:rsidR="00000000" w:rsidRDefault="00E84F3B">
      <w:pPr>
        <w:pStyle w:val="a"/>
        <w:rPr>
          <w:rtl/>
        </w:rPr>
      </w:pPr>
    </w:p>
    <w:p w14:paraId="2B82EC8B" w14:textId="77777777" w:rsidR="00000000" w:rsidRDefault="00E84F3B">
      <w:pPr>
        <w:pStyle w:val="a"/>
        <w:rPr>
          <w:rFonts w:hint="cs"/>
          <w:rtl/>
        </w:rPr>
      </w:pPr>
      <w:r>
        <w:rPr>
          <w:rFonts w:hint="cs"/>
          <w:rtl/>
        </w:rPr>
        <w:t>אתה מתעניין? אז תשמע.</w:t>
      </w:r>
    </w:p>
    <w:p w14:paraId="58B96923" w14:textId="77777777" w:rsidR="00000000" w:rsidRDefault="00E84F3B">
      <w:pPr>
        <w:pStyle w:val="a"/>
        <w:rPr>
          <w:rFonts w:hint="cs"/>
          <w:rtl/>
        </w:rPr>
      </w:pPr>
    </w:p>
    <w:p w14:paraId="5C0338FB" w14:textId="77777777" w:rsidR="00000000" w:rsidRDefault="00E84F3B">
      <w:pPr>
        <w:pStyle w:val="ac"/>
        <w:rPr>
          <w:rtl/>
        </w:rPr>
      </w:pPr>
      <w:r>
        <w:rPr>
          <w:rFonts w:hint="eastAsia"/>
          <w:rtl/>
        </w:rPr>
        <w:t>משה</w:t>
      </w:r>
      <w:r>
        <w:rPr>
          <w:rtl/>
        </w:rPr>
        <w:t xml:space="preserve"> גפני (יהדות התורה):</w:t>
      </w:r>
    </w:p>
    <w:p w14:paraId="02ADEA27" w14:textId="77777777" w:rsidR="00000000" w:rsidRDefault="00E84F3B">
      <w:pPr>
        <w:pStyle w:val="a"/>
        <w:rPr>
          <w:rFonts w:hint="cs"/>
          <w:rtl/>
        </w:rPr>
      </w:pPr>
    </w:p>
    <w:p w14:paraId="64FC7C09" w14:textId="77777777" w:rsidR="00000000" w:rsidRDefault="00E84F3B">
      <w:pPr>
        <w:pStyle w:val="a"/>
        <w:rPr>
          <w:rFonts w:hint="cs"/>
          <w:rtl/>
        </w:rPr>
      </w:pPr>
      <w:r>
        <w:rPr>
          <w:rFonts w:hint="cs"/>
          <w:rtl/>
        </w:rPr>
        <w:t>אני שומע.</w:t>
      </w:r>
    </w:p>
    <w:p w14:paraId="452F4302" w14:textId="77777777" w:rsidR="00000000" w:rsidRDefault="00E84F3B">
      <w:pPr>
        <w:pStyle w:val="a"/>
        <w:rPr>
          <w:rFonts w:hint="cs"/>
          <w:rtl/>
        </w:rPr>
      </w:pPr>
    </w:p>
    <w:p w14:paraId="412A771F" w14:textId="77777777" w:rsidR="00000000" w:rsidRDefault="00E84F3B">
      <w:pPr>
        <w:pStyle w:val="SpeakerCon"/>
        <w:rPr>
          <w:rtl/>
        </w:rPr>
      </w:pPr>
      <w:bookmarkStart w:id="716" w:name="FS000000517T16_07_2003_17_00_41C"/>
      <w:bookmarkEnd w:id="716"/>
      <w:r>
        <w:rPr>
          <w:rtl/>
        </w:rPr>
        <w:t>שר המשפטים יוסף לפיד:</w:t>
      </w:r>
    </w:p>
    <w:p w14:paraId="1528C079" w14:textId="77777777" w:rsidR="00000000" w:rsidRDefault="00E84F3B">
      <w:pPr>
        <w:pStyle w:val="a"/>
        <w:rPr>
          <w:rtl/>
        </w:rPr>
      </w:pPr>
    </w:p>
    <w:p w14:paraId="576C9E20" w14:textId="77777777" w:rsidR="00000000" w:rsidRDefault="00E84F3B">
      <w:pPr>
        <w:pStyle w:val="a"/>
        <w:rPr>
          <w:rFonts w:hint="cs"/>
          <w:rtl/>
        </w:rPr>
      </w:pPr>
      <w:r>
        <w:rPr>
          <w:rFonts w:hint="cs"/>
          <w:rtl/>
        </w:rPr>
        <w:t xml:space="preserve">שר האוצר נענה לתביעתנו, והרי אפילו חבר הכנסת גפני לא חולק על כך שלפני הצבעה על תקציב מותר לנהל </w:t>
      </w:r>
      <w:r>
        <w:rPr>
          <w:rFonts w:hint="cs"/>
          <w:rtl/>
        </w:rPr>
        <w:t>משא-ומתן. הוא נענה לתביעתנו - - -</w:t>
      </w:r>
    </w:p>
    <w:p w14:paraId="7CFB05FE" w14:textId="77777777" w:rsidR="00000000" w:rsidRDefault="00E84F3B">
      <w:pPr>
        <w:pStyle w:val="a"/>
        <w:rPr>
          <w:rFonts w:hint="cs"/>
          <w:rtl/>
        </w:rPr>
      </w:pPr>
    </w:p>
    <w:p w14:paraId="4521CF58" w14:textId="77777777" w:rsidR="00000000" w:rsidRDefault="00E84F3B">
      <w:pPr>
        <w:pStyle w:val="ac"/>
        <w:rPr>
          <w:rtl/>
        </w:rPr>
      </w:pPr>
      <w:r>
        <w:rPr>
          <w:rFonts w:hint="eastAsia"/>
          <w:rtl/>
        </w:rPr>
        <w:t>משה</w:t>
      </w:r>
      <w:r>
        <w:rPr>
          <w:rtl/>
        </w:rPr>
        <w:t xml:space="preserve"> גפני (יהדות התורה):</w:t>
      </w:r>
    </w:p>
    <w:p w14:paraId="3D1C365D" w14:textId="77777777" w:rsidR="00000000" w:rsidRDefault="00E84F3B">
      <w:pPr>
        <w:pStyle w:val="a"/>
        <w:rPr>
          <w:rFonts w:hint="cs"/>
          <w:rtl/>
        </w:rPr>
      </w:pPr>
    </w:p>
    <w:p w14:paraId="7E5E6DFD" w14:textId="77777777" w:rsidR="00000000" w:rsidRDefault="00E84F3B">
      <w:pPr>
        <w:pStyle w:val="a"/>
        <w:rPr>
          <w:rFonts w:hint="cs"/>
          <w:rtl/>
        </w:rPr>
      </w:pPr>
      <w:r>
        <w:rPr>
          <w:rFonts w:hint="cs"/>
          <w:rtl/>
        </w:rPr>
        <w:t>הוא אמר שזה לא נכון - - -</w:t>
      </w:r>
    </w:p>
    <w:p w14:paraId="07AE8BCF" w14:textId="77777777" w:rsidR="00000000" w:rsidRDefault="00E84F3B">
      <w:pPr>
        <w:pStyle w:val="a"/>
        <w:rPr>
          <w:rFonts w:hint="cs"/>
          <w:rtl/>
        </w:rPr>
      </w:pPr>
    </w:p>
    <w:p w14:paraId="4E363248" w14:textId="77777777" w:rsidR="00000000" w:rsidRDefault="00E84F3B">
      <w:pPr>
        <w:pStyle w:val="ac"/>
        <w:rPr>
          <w:rtl/>
        </w:rPr>
      </w:pPr>
      <w:r>
        <w:rPr>
          <w:rFonts w:hint="eastAsia"/>
          <w:rtl/>
        </w:rPr>
        <w:t>יצחק</w:t>
      </w:r>
      <w:r>
        <w:rPr>
          <w:rtl/>
        </w:rPr>
        <w:t xml:space="preserve"> הרצוג (העבודה-מימד):</w:t>
      </w:r>
    </w:p>
    <w:p w14:paraId="1033C2D6" w14:textId="77777777" w:rsidR="00000000" w:rsidRDefault="00E84F3B">
      <w:pPr>
        <w:pStyle w:val="a"/>
        <w:rPr>
          <w:rFonts w:hint="cs"/>
          <w:rtl/>
        </w:rPr>
      </w:pPr>
    </w:p>
    <w:p w14:paraId="2CC63494" w14:textId="77777777" w:rsidR="00000000" w:rsidRDefault="00E84F3B">
      <w:pPr>
        <w:pStyle w:val="a"/>
        <w:rPr>
          <w:rFonts w:hint="cs"/>
          <w:rtl/>
        </w:rPr>
      </w:pPr>
      <w:r>
        <w:rPr>
          <w:rFonts w:hint="cs"/>
          <w:rtl/>
        </w:rPr>
        <w:t xml:space="preserve">הוא אמר שזה לא נכון. </w:t>
      </w:r>
    </w:p>
    <w:p w14:paraId="4ADBEB61" w14:textId="77777777" w:rsidR="00000000" w:rsidRDefault="00E84F3B">
      <w:pPr>
        <w:pStyle w:val="a"/>
        <w:rPr>
          <w:rFonts w:hint="cs"/>
          <w:rtl/>
        </w:rPr>
      </w:pPr>
    </w:p>
    <w:p w14:paraId="71E1CB5E" w14:textId="77777777" w:rsidR="00000000" w:rsidRDefault="00E84F3B">
      <w:pPr>
        <w:pStyle w:val="SpeakerCon"/>
        <w:rPr>
          <w:rtl/>
        </w:rPr>
      </w:pPr>
      <w:bookmarkStart w:id="717" w:name="FS000000517T16_07_2003_17_01_37C"/>
      <w:bookmarkEnd w:id="717"/>
      <w:r>
        <w:rPr>
          <w:rtl/>
        </w:rPr>
        <w:t>שר המשפטים יוסף לפיד:</w:t>
      </w:r>
    </w:p>
    <w:p w14:paraId="7E43BAE6" w14:textId="77777777" w:rsidR="00000000" w:rsidRDefault="00E84F3B">
      <w:pPr>
        <w:pStyle w:val="a"/>
        <w:rPr>
          <w:rtl/>
        </w:rPr>
      </w:pPr>
    </w:p>
    <w:p w14:paraId="0765FD2C" w14:textId="77777777" w:rsidR="00000000" w:rsidRDefault="00E84F3B">
      <w:pPr>
        <w:pStyle w:val="a"/>
        <w:ind w:firstLine="0"/>
        <w:rPr>
          <w:rFonts w:hint="cs"/>
          <w:rtl/>
        </w:rPr>
      </w:pPr>
      <w:r>
        <w:rPr>
          <w:rFonts w:hint="cs"/>
          <w:rtl/>
        </w:rPr>
        <w:tab/>
        <w:t xml:space="preserve">תשמע אותי עד הסוף, גפני. </w:t>
      </w:r>
    </w:p>
    <w:p w14:paraId="6EAE3EF3" w14:textId="77777777" w:rsidR="00000000" w:rsidRDefault="00E84F3B">
      <w:pPr>
        <w:pStyle w:val="a"/>
        <w:ind w:firstLine="0"/>
        <w:rPr>
          <w:rFonts w:hint="cs"/>
          <w:rtl/>
        </w:rPr>
      </w:pPr>
    </w:p>
    <w:p w14:paraId="2DB1D26F" w14:textId="77777777" w:rsidR="00000000" w:rsidRDefault="00E84F3B">
      <w:pPr>
        <w:pStyle w:val="ac"/>
        <w:rPr>
          <w:rtl/>
        </w:rPr>
      </w:pPr>
      <w:r>
        <w:rPr>
          <w:rFonts w:hint="eastAsia"/>
          <w:rtl/>
        </w:rPr>
        <w:t>מאיר</w:t>
      </w:r>
      <w:r>
        <w:rPr>
          <w:rtl/>
        </w:rPr>
        <w:t xml:space="preserve"> פרוש (יהדות התורה):</w:t>
      </w:r>
    </w:p>
    <w:p w14:paraId="19E2C45E" w14:textId="77777777" w:rsidR="00000000" w:rsidRDefault="00E84F3B">
      <w:pPr>
        <w:pStyle w:val="a"/>
        <w:rPr>
          <w:rFonts w:hint="cs"/>
          <w:rtl/>
        </w:rPr>
      </w:pPr>
    </w:p>
    <w:p w14:paraId="2B940E09" w14:textId="77777777" w:rsidR="00000000" w:rsidRDefault="00E84F3B">
      <w:pPr>
        <w:pStyle w:val="a"/>
        <w:rPr>
          <w:rFonts w:hint="cs"/>
          <w:rtl/>
        </w:rPr>
      </w:pPr>
      <w:r>
        <w:rPr>
          <w:rFonts w:hint="cs"/>
          <w:rtl/>
        </w:rPr>
        <w:t>הרב גפני, אם שר המשפטים אומר, אתה לא מאמין</w:t>
      </w:r>
      <w:r>
        <w:rPr>
          <w:rFonts w:hint="cs"/>
          <w:rtl/>
        </w:rPr>
        <w:t xml:space="preserve"> לו? </w:t>
      </w:r>
    </w:p>
    <w:p w14:paraId="69EB3879" w14:textId="77777777" w:rsidR="00000000" w:rsidRDefault="00E84F3B">
      <w:pPr>
        <w:pStyle w:val="a"/>
        <w:rPr>
          <w:rFonts w:hint="cs"/>
          <w:rtl/>
        </w:rPr>
      </w:pPr>
    </w:p>
    <w:p w14:paraId="7FE2658D" w14:textId="77777777" w:rsidR="00000000" w:rsidRDefault="00E84F3B">
      <w:pPr>
        <w:pStyle w:val="ad"/>
        <w:rPr>
          <w:rFonts w:hint="cs"/>
          <w:rtl/>
        </w:rPr>
      </w:pPr>
      <w:r>
        <w:rPr>
          <w:rtl/>
        </w:rPr>
        <w:t>היו"ר</w:t>
      </w:r>
      <w:r>
        <w:rPr>
          <w:rFonts w:hint="cs"/>
          <w:rtl/>
        </w:rPr>
        <w:t xml:space="preserve"> נסים דהן</w:t>
      </w:r>
      <w:r>
        <w:rPr>
          <w:rtl/>
        </w:rPr>
        <w:t>:</w:t>
      </w:r>
    </w:p>
    <w:p w14:paraId="2B5ECC22" w14:textId="77777777" w:rsidR="00000000" w:rsidRDefault="00E84F3B">
      <w:pPr>
        <w:pStyle w:val="a"/>
        <w:rPr>
          <w:rFonts w:hint="cs"/>
          <w:rtl/>
        </w:rPr>
      </w:pPr>
    </w:p>
    <w:p w14:paraId="6EC9FC35" w14:textId="77777777" w:rsidR="00000000" w:rsidRDefault="00E84F3B">
      <w:pPr>
        <w:pStyle w:val="a"/>
        <w:rPr>
          <w:rFonts w:hint="cs"/>
          <w:rtl/>
        </w:rPr>
      </w:pPr>
      <w:r>
        <w:rPr>
          <w:rFonts w:hint="cs"/>
          <w:rtl/>
        </w:rPr>
        <w:t xml:space="preserve">נא לא להפריע. חבר הכנסת פרוש, חבר הכנסת פרוש, חבר הכנסת בריזון מבקש שנקרא לך פורוש, והנה אנחנו קוראים לך פורוש, זה עוזר? </w:t>
      </w:r>
    </w:p>
    <w:p w14:paraId="55DD5E83" w14:textId="77777777" w:rsidR="00000000" w:rsidRDefault="00E84F3B">
      <w:pPr>
        <w:pStyle w:val="a"/>
        <w:rPr>
          <w:rFonts w:hint="cs"/>
          <w:rtl/>
        </w:rPr>
      </w:pPr>
    </w:p>
    <w:p w14:paraId="287F98BD" w14:textId="77777777" w:rsidR="00000000" w:rsidRDefault="00E84F3B">
      <w:pPr>
        <w:pStyle w:val="SpeakerCon"/>
        <w:rPr>
          <w:rtl/>
        </w:rPr>
      </w:pPr>
      <w:bookmarkStart w:id="718" w:name="FS000000517T16_07_2003_17_05_33C"/>
      <w:bookmarkEnd w:id="718"/>
      <w:r>
        <w:rPr>
          <w:rtl/>
        </w:rPr>
        <w:t>שר המשפטים יוסף לפיד:</w:t>
      </w:r>
    </w:p>
    <w:p w14:paraId="421359A3" w14:textId="77777777" w:rsidR="00000000" w:rsidRDefault="00E84F3B">
      <w:pPr>
        <w:pStyle w:val="a"/>
        <w:rPr>
          <w:rtl/>
        </w:rPr>
      </w:pPr>
    </w:p>
    <w:p w14:paraId="7B6286EC" w14:textId="77777777" w:rsidR="00000000" w:rsidRDefault="00E84F3B">
      <w:pPr>
        <w:pStyle w:val="a"/>
        <w:rPr>
          <w:rFonts w:hint="cs"/>
          <w:rtl/>
        </w:rPr>
      </w:pPr>
      <w:r>
        <w:rPr>
          <w:rFonts w:hint="cs"/>
          <w:rtl/>
        </w:rPr>
        <w:t xml:space="preserve">שום דבר לא מהנה אותי כמו העובדה שההופעה שלי כשר המשפטים בישראל מוציאה אותם מדעתם. זאת </w:t>
      </w:r>
      <w:r>
        <w:rPr>
          <w:rFonts w:hint="cs"/>
          <w:rtl/>
        </w:rPr>
        <w:t>הנאה גלויה ובלתי מרוסנת.</w:t>
      </w:r>
    </w:p>
    <w:p w14:paraId="0DDEFB3B" w14:textId="77777777" w:rsidR="00000000" w:rsidRDefault="00E84F3B">
      <w:pPr>
        <w:pStyle w:val="a"/>
        <w:rPr>
          <w:rFonts w:hint="cs"/>
          <w:rtl/>
        </w:rPr>
      </w:pPr>
    </w:p>
    <w:p w14:paraId="3E58C4B3" w14:textId="77777777" w:rsidR="00000000" w:rsidRDefault="00E84F3B">
      <w:pPr>
        <w:pStyle w:val="a"/>
        <w:rPr>
          <w:rFonts w:hint="cs"/>
          <w:rtl/>
        </w:rPr>
      </w:pPr>
    </w:p>
    <w:p w14:paraId="6E7EDEB1" w14:textId="77777777" w:rsidR="00000000" w:rsidRDefault="00E84F3B">
      <w:pPr>
        <w:pStyle w:val="ac"/>
        <w:rPr>
          <w:rtl/>
        </w:rPr>
      </w:pPr>
      <w:r>
        <w:rPr>
          <w:rFonts w:hint="eastAsia"/>
          <w:rtl/>
        </w:rPr>
        <w:t>משה</w:t>
      </w:r>
      <w:r>
        <w:rPr>
          <w:rtl/>
        </w:rPr>
        <w:t xml:space="preserve"> גפני (יהדות התורה):</w:t>
      </w:r>
    </w:p>
    <w:p w14:paraId="14321A13" w14:textId="77777777" w:rsidR="00000000" w:rsidRDefault="00E84F3B">
      <w:pPr>
        <w:pStyle w:val="a"/>
        <w:rPr>
          <w:rFonts w:hint="cs"/>
          <w:rtl/>
        </w:rPr>
      </w:pPr>
    </w:p>
    <w:p w14:paraId="611F026C" w14:textId="77777777" w:rsidR="00000000" w:rsidRDefault="00E84F3B">
      <w:pPr>
        <w:pStyle w:val="a"/>
        <w:rPr>
          <w:rFonts w:hint="cs"/>
          <w:rtl/>
        </w:rPr>
      </w:pPr>
      <w:r>
        <w:rPr>
          <w:rFonts w:hint="cs"/>
          <w:rtl/>
        </w:rPr>
        <w:t xml:space="preserve">ממש לא. אנחנו נהנים מכל רגע, הבעיה היא שאתה לא. </w:t>
      </w:r>
    </w:p>
    <w:p w14:paraId="7DACD9EC" w14:textId="77777777" w:rsidR="00000000" w:rsidRDefault="00E84F3B">
      <w:pPr>
        <w:pStyle w:val="a"/>
        <w:rPr>
          <w:rFonts w:hint="cs"/>
          <w:rtl/>
        </w:rPr>
      </w:pPr>
    </w:p>
    <w:p w14:paraId="6B313A21" w14:textId="77777777" w:rsidR="00000000" w:rsidRDefault="00E84F3B">
      <w:pPr>
        <w:pStyle w:val="ac"/>
        <w:rPr>
          <w:rtl/>
        </w:rPr>
      </w:pPr>
      <w:r>
        <w:rPr>
          <w:rFonts w:hint="eastAsia"/>
          <w:rtl/>
        </w:rPr>
        <w:t>דוד</w:t>
      </w:r>
      <w:r>
        <w:rPr>
          <w:rtl/>
        </w:rPr>
        <w:t xml:space="preserve"> אזולאי (ש"ס):</w:t>
      </w:r>
    </w:p>
    <w:p w14:paraId="5A8FE685" w14:textId="77777777" w:rsidR="00000000" w:rsidRDefault="00E84F3B">
      <w:pPr>
        <w:pStyle w:val="a"/>
        <w:rPr>
          <w:rFonts w:hint="cs"/>
          <w:rtl/>
        </w:rPr>
      </w:pPr>
    </w:p>
    <w:p w14:paraId="5D8B50C2" w14:textId="77777777" w:rsidR="00000000" w:rsidRDefault="00E84F3B">
      <w:pPr>
        <w:pStyle w:val="a"/>
        <w:rPr>
          <w:rFonts w:hint="cs"/>
          <w:rtl/>
        </w:rPr>
      </w:pPr>
      <w:r>
        <w:rPr>
          <w:rFonts w:hint="cs"/>
          <w:rtl/>
        </w:rPr>
        <w:t>- - -</w:t>
      </w:r>
    </w:p>
    <w:p w14:paraId="44A61784" w14:textId="77777777" w:rsidR="00000000" w:rsidRDefault="00E84F3B">
      <w:pPr>
        <w:pStyle w:val="a"/>
        <w:rPr>
          <w:rFonts w:hint="cs"/>
          <w:rtl/>
        </w:rPr>
      </w:pPr>
    </w:p>
    <w:p w14:paraId="32E0F227" w14:textId="77777777" w:rsidR="00000000" w:rsidRDefault="00E84F3B">
      <w:pPr>
        <w:pStyle w:val="ac"/>
        <w:rPr>
          <w:rtl/>
        </w:rPr>
      </w:pPr>
      <w:r>
        <w:rPr>
          <w:rFonts w:hint="eastAsia"/>
          <w:rtl/>
        </w:rPr>
        <w:t>מאיר</w:t>
      </w:r>
      <w:r>
        <w:rPr>
          <w:rtl/>
        </w:rPr>
        <w:t xml:space="preserve"> פרוש (יהדות התורה):</w:t>
      </w:r>
    </w:p>
    <w:p w14:paraId="7AB69BC7" w14:textId="77777777" w:rsidR="00000000" w:rsidRDefault="00E84F3B">
      <w:pPr>
        <w:pStyle w:val="a"/>
        <w:rPr>
          <w:rFonts w:hint="cs"/>
          <w:rtl/>
        </w:rPr>
      </w:pPr>
    </w:p>
    <w:p w14:paraId="4A832AC9" w14:textId="77777777" w:rsidR="00000000" w:rsidRDefault="00E84F3B">
      <w:pPr>
        <w:pStyle w:val="a"/>
        <w:rPr>
          <w:rFonts w:hint="cs"/>
          <w:rtl/>
        </w:rPr>
      </w:pPr>
      <w:r>
        <w:rPr>
          <w:rFonts w:hint="cs"/>
          <w:rtl/>
        </w:rPr>
        <w:t>היית מת להיות - - -</w:t>
      </w:r>
    </w:p>
    <w:p w14:paraId="250D46D9" w14:textId="77777777" w:rsidR="00000000" w:rsidRDefault="00E84F3B">
      <w:pPr>
        <w:pStyle w:val="a"/>
        <w:rPr>
          <w:rFonts w:hint="cs"/>
          <w:rtl/>
        </w:rPr>
      </w:pPr>
    </w:p>
    <w:p w14:paraId="0963C6E8" w14:textId="77777777" w:rsidR="00000000" w:rsidRDefault="00E84F3B">
      <w:pPr>
        <w:pStyle w:val="ad"/>
        <w:rPr>
          <w:rFonts w:hint="cs"/>
          <w:rtl/>
        </w:rPr>
      </w:pPr>
      <w:r>
        <w:rPr>
          <w:rtl/>
        </w:rPr>
        <w:t>היו"ר</w:t>
      </w:r>
      <w:r>
        <w:rPr>
          <w:rFonts w:hint="cs"/>
          <w:rtl/>
        </w:rPr>
        <w:t xml:space="preserve"> נסים דהן</w:t>
      </w:r>
      <w:r>
        <w:rPr>
          <w:rtl/>
        </w:rPr>
        <w:t>:</w:t>
      </w:r>
    </w:p>
    <w:p w14:paraId="53D25E1D" w14:textId="77777777" w:rsidR="00000000" w:rsidRDefault="00E84F3B">
      <w:pPr>
        <w:pStyle w:val="a"/>
        <w:rPr>
          <w:rFonts w:hint="cs"/>
          <w:rtl/>
        </w:rPr>
      </w:pPr>
    </w:p>
    <w:p w14:paraId="48716257" w14:textId="77777777" w:rsidR="00000000" w:rsidRDefault="00E84F3B">
      <w:pPr>
        <w:pStyle w:val="a"/>
        <w:rPr>
          <w:rFonts w:hint="cs"/>
          <w:rtl/>
        </w:rPr>
      </w:pPr>
      <w:r>
        <w:rPr>
          <w:rFonts w:hint="cs"/>
          <w:rtl/>
        </w:rPr>
        <w:t>לא להפריע.</w:t>
      </w:r>
    </w:p>
    <w:p w14:paraId="40D67B59" w14:textId="77777777" w:rsidR="00000000" w:rsidRDefault="00E84F3B">
      <w:pPr>
        <w:pStyle w:val="a"/>
        <w:rPr>
          <w:rFonts w:hint="cs"/>
          <w:rtl/>
        </w:rPr>
      </w:pPr>
    </w:p>
    <w:p w14:paraId="7F46D3B4" w14:textId="77777777" w:rsidR="00000000" w:rsidRDefault="00E84F3B">
      <w:pPr>
        <w:pStyle w:val="SpeakerCon"/>
        <w:rPr>
          <w:rtl/>
        </w:rPr>
      </w:pPr>
      <w:bookmarkStart w:id="719" w:name="FS000000517T16_07_2003_17_07_21C"/>
      <w:bookmarkEnd w:id="719"/>
      <w:r>
        <w:rPr>
          <w:rtl/>
        </w:rPr>
        <w:t>שר המשפטים יוסף לפיד:</w:t>
      </w:r>
    </w:p>
    <w:p w14:paraId="5B34A071" w14:textId="77777777" w:rsidR="00000000" w:rsidRDefault="00E84F3B">
      <w:pPr>
        <w:pStyle w:val="a"/>
        <w:rPr>
          <w:rtl/>
        </w:rPr>
      </w:pPr>
    </w:p>
    <w:p w14:paraId="0CFBF93A" w14:textId="77777777" w:rsidR="00000000" w:rsidRDefault="00E84F3B">
      <w:pPr>
        <w:pStyle w:val="a"/>
        <w:rPr>
          <w:rFonts w:hint="cs"/>
          <w:rtl/>
        </w:rPr>
      </w:pPr>
      <w:r>
        <w:rPr>
          <w:rFonts w:hint="cs"/>
          <w:rtl/>
        </w:rPr>
        <w:t>רבותי, אתם רוצים שאני אעמוד פ</w:t>
      </w:r>
      <w:r>
        <w:rPr>
          <w:rFonts w:hint="cs"/>
          <w:rtl/>
        </w:rPr>
        <w:t xml:space="preserve">ה הרבה זמן, אני אעמוד פה הרבה זמן. </w:t>
      </w:r>
    </w:p>
    <w:p w14:paraId="3994E84F" w14:textId="77777777" w:rsidR="00000000" w:rsidRDefault="00E84F3B">
      <w:pPr>
        <w:pStyle w:val="a"/>
        <w:rPr>
          <w:rFonts w:hint="cs"/>
          <w:rtl/>
        </w:rPr>
      </w:pPr>
    </w:p>
    <w:p w14:paraId="20A0E80E" w14:textId="77777777" w:rsidR="00000000" w:rsidRDefault="00E84F3B">
      <w:pPr>
        <w:pStyle w:val="ac"/>
        <w:rPr>
          <w:rtl/>
        </w:rPr>
      </w:pPr>
      <w:r>
        <w:rPr>
          <w:rFonts w:hint="eastAsia"/>
          <w:rtl/>
        </w:rPr>
        <w:t>יצחק</w:t>
      </w:r>
      <w:r>
        <w:rPr>
          <w:rtl/>
        </w:rPr>
        <w:t xml:space="preserve"> כהן (ש"ס):</w:t>
      </w:r>
    </w:p>
    <w:p w14:paraId="57F33441" w14:textId="77777777" w:rsidR="00000000" w:rsidRDefault="00E84F3B">
      <w:pPr>
        <w:pStyle w:val="a"/>
        <w:rPr>
          <w:rFonts w:hint="cs"/>
          <w:rtl/>
        </w:rPr>
      </w:pPr>
    </w:p>
    <w:p w14:paraId="28289348" w14:textId="77777777" w:rsidR="00000000" w:rsidRDefault="00E84F3B">
      <w:pPr>
        <w:pStyle w:val="a"/>
        <w:rPr>
          <w:rFonts w:hint="cs"/>
          <w:rtl/>
        </w:rPr>
      </w:pPr>
      <w:r>
        <w:rPr>
          <w:rFonts w:hint="cs"/>
          <w:rtl/>
        </w:rPr>
        <w:t>- - -</w:t>
      </w:r>
    </w:p>
    <w:p w14:paraId="37A6F9B0" w14:textId="77777777" w:rsidR="00000000" w:rsidRDefault="00E84F3B">
      <w:pPr>
        <w:pStyle w:val="a"/>
        <w:ind w:firstLine="0"/>
        <w:rPr>
          <w:rFonts w:hint="cs"/>
          <w:rtl/>
        </w:rPr>
      </w:pPr>
    </w:p>
    <w:p w14:paraId="1BC5A82F" w14:textId="77777777" w:rsidR="00000000" w:rsidRDefault="00E84F3B">
      <w:pPr>
        <w:pStyle w:val="ac"/>
        <w:rPr>
          <w:rtl/>
        </w:rPr>
      </w:pPr>
      <w:r>
        <w:rPr>
          <w:rFonts w:hint="eastAsia"/>
          <w:rtl/>
        </w:rPr>
        <w:t>דוד</w:t>
      </w:r>
      <w:r>
        <w:rPr>
          <w:rtl/>
        </w:rPr>
        <w:t xml:space="preserve"> אזולאי (ש"ס):</w:t>
      </w:r>
    </w:p>
    <w:p w14:paraId="08D1E559" w14:textId="77777777" w:rsidR="00000000" w:rsidRDefault="00E84F3B">
      <w:pPr>
        <w:pStyle w:val="a"/>
        <w:rPr>
          <w:rFonts w:hint="cs"/>
          <w:rtl/>
        </w:rPr>
      </w:pPr>
    </w:p>
    <w:p w14:paraId="77584BBD" w14:textId="77777777" w:rsidR="00000000" w:rsidRDefault="00E84F3B">
      <w:pPr>
        <w:pStyle w:val="a"/>
        <w:rPr>
          <w:rFonts w:hint="cs"/>
          <w:rtl/>
        </w:rPr>
      </w:pPr>
      <w:r>
        <w:rPr>
          <w:rFonts w:hint="cs"/>
          <w:rtl/>
        </w:rPr>
        <w:t>- - -</w:t>
      </w:r>
    </w:p>
    <w:p w14:paraId="115E8BA6" w14:textId="77777777" w:rsidR="00000000" w:rsidRDefault="00E84F3B">
      <w:pPr>
        <w:pStyle w:val="a"/>
        <w:ind w:firstLine="0"/>
        <w:rPr>
          <w:rFonts w:hint="cs"/>
          <w:rtl/>
        </w:rPr>
      </w:pPr>
    </w:p>
    <w:p w14:paraId="732007B0" w14:textId="77777777" w:rsidR="00000000" w:rsidRDefault="00E84F3B">
      <w:pPr>
        <w:pStyle w:val="SpeakerCon"/>
        <w:rPr>
          <w:rtl/>
        </w:rPr>
      </w:pPr>
      <w:bookmarkStart w:id="720" w:name="FS000000517T16_07_2003_17_07_55C"/>
      <w:bookmarkEnd w:id="720"/>
      <w:r>
        <w:rPr>
          <w:rtl/>
        </w:rPr>
        <w:t>שר המשפטים יוסף לפיד:</w:t>
      </w:r>
    </w:p>
    <w:p w14:paraId="2ED3E778" w14:textId="77777777" w:rsidR="00000000" w:rsidRDefault="00E84F3B">
      <w:pPr>
        <w:pStyle w:val="a"/>
        <w:rPr>
          <w:rtl/>
        </w:rPr>
      </w:pPr>
    </w:p>
    <w:p w14:paraId="1263BC3D" w14:textId="77777777" w:rsidR="00000000" w:rsidRDefault="00E84F3B">
      <w:pPr>
        <w:pStyle w:val="a"/>
        <w:rPr>
          <w:rFonts w:hint="cs"/>
          <w:rtl/>
        </w:rPr>
      </w:pPr>
      <w:r>
        <w:rPr>
          <w:rFonts w:hint="cs"/>
          <w:rtl/>
        </w:rPr>
        <w:t>כדאי לכם להקשיב.</w:t>
      </w:r>
    </w:p>
    <w:p w14:paraId="17393B3E" w14:textId="77777777" w:rsidR="00000000" w:rsidRDefault="00E84F3B">
      <w:pPr>
        <w:pStyle w:val="a"/>
        <w:rPr>
          <w:rFonts w:hint="cs"/>
          <w:rtl/>
        </w:rPr>
      </w:pPr>
    </w:p>
    <w:p w14:paraId="09A26D27" w14:textId="77777777" w:rsidR="00000000" w:rsidRDefault="00E84F3B">
      <w:pPr>
        <w:pStyle w:val="ad"/>
        <w:rPr>
          <w:rFonts w:hint="cs"/>
          <w:rtl/>
        </w:rPr>
      </w:pPr>
      <w:r>
        <w:rPr>
          <w:rtl/>
        </w:rPr>
        <w:t>היו"ר</w:t>
      </w:r>
      <w:r>
        <w:rPr>
          <w:rFonts w:hint="cs"/>
          <w:rtl/>
        </w:rPr>
        <w:t xml:space="preserve"> נסים דהן</w:t>
      </w:r>
      <w:r>
        <w:rPr>
          <w:rtl/>
        </w:rPr>
        <w:t>:</w:t>
      </w:r>
    </w:p>
    <w:p w14:paraId="37422A6A" w14:textId="77777777" w:rsidR="00000000" w:rsidRDefault="00E84F3B">
      <w:pPr>
        <w:pStyle w:val="a"/>
        <w:rPr>
          <w:rFonts w:hint="cs"/>
          <w:rtl/>
        </w:rPr>
      </w:pPr>
    </w:p>
    <w:p w14:paraId="0061F5A9" w14:textId="77777777" w:rsidR="00000000" w:rsidRDefault="00E84F3B">
      <w:pPr>
        <w:pStyle w:val="a"/>
        <w:rPr>
          <w:rFonts w:hint="cs"/>
          <w:rtl/>
        </w:rPr>
      </w:pPr>
      <w:r>
        <w:rPr>
          <w:rFonts w:hint="cs"/>
          <w:rtl/>
        </w:rPr>
        <w:t xml:space="preserve">חבר הכנסת כהן, חבר הכנסת אזולאי, לא להפריע. יש לנו סדר-יום ארוך. </w:t>
      </w:r>
    </w:p>
    <w:p w14:paraId="4919FD01" w14:textId="77777777" w:rsidR="00000000" w:rsidRDefault="00E84F3B">
      <w:pPr>
        <w:pStyle w:val="a"/>
        <w:rPr>
          <w:rFonts w:hint="cs"/>
          <w:rtl/>
        </w:rPr>
      </w:pPr>
    </w:p>
    <w:p w14:paraId="050BFA71" w14:textId="77777777" w:rsidR="00000000" w:rsidRDefault="00E84F3B">
      <w:pPr>
        <w:pStyle w:val="ac"/>
        <w:rPr>
          <w:rtl/>
        </w:rPr>
      </w:pPr>
      <w:r>
        <w:rPr>
          <w:rFonts w:hint="eastAsia"/>
          <w:rtl/>
        </w:rPr>
        <w:t>קריאות</w:t>
      </w:r>
      <w:r>
        <w:rPr>
          <w:rtl/>
        </w:rPr>
        <w:t>:</w:t>
      </w:r>
    </w:p>
    <w:p w14:paraId="37937234" w14:textId="77777777" w:rsidR="00000000" w:rsidRDefault="00E84F3B">
      <w:pPr>
        <w:pStyle w:val="a"/>
        <w:rPr>
          <w:rFonts w:hint="cs"/>
          <w:rtl/>
        </w:rPr>
      </w:pPr>
    </w:p>
    <w:p w14:paraId="2E9114BA" w14:textId="77777777" w:rsidR="00000000" w:rsidRDefault="00E84F3B">
      <w:pPr>
        <w:pStyle w:val="a"/>
        <w:rPr>
          <w:rFonts w:hint="cs"/>
          <w:rtl/>
        </w:rPr>
      </w:pPr>
      <w:r>
        <w:rPr>
          <w:rFonts w:hint="cs"/>
          <w:rtl/>
        </w:rPr>
        <w:t>- - -</w:t>
      </w:r>
    </w:p>
    <w:p w14:paraId="0ED4E343" w14:textId="77777777" w:rsidR="00000000" w:rsidRDefault="00E84F3B">
      <w:pPr>
        <w:pStyle w:val="a"/>
        <w:rPr>
          <w:rFonts w:hint="cs"/>
          <w:rtl/>
        </w:rPr>
      </w:pPr>
    </w:p>
    <w:p w14:paraId="181F43F4" w14:textId="77777777" w:rsidR="00000000" w:rsidRDefault="00E84F3B">
      <w:pPr>
        <w:pStyle w:val="ad"/>
        <w:rPr>
          <w:rFonts w:hint="cs"/>
          <w:rtl/>
        </w:rPr>
      </w:pPr>
      <w:r>
        <w:rPr>
          <w:rtl/>
        </w:rPr>
        <w:t>היו"ר</w:t>
      </w:r>
      <w:r>
        <w:rPr>
          <w:rFonts w:hint="cs"/>
          <w:rtl/>
        </w:rPr>
        <w:t xml:space="preserve"> נסים דהן</w:t>
      </w:r>
      <w:r>
        <w:rPr>
          <w:rtl/>
        </w:rPr>
        <w:t>:</w:t>
      </w:r>
    </w:p>
    <w:p w14:paraId="027EAD7A" w14:textId="77777777" w:rsidR="00000000" w:rsidRDefault="00E84F3B">
      <w:pPr>
        <w:pStyle w:val="a"/>
        <w:rPr>
          <w:rFonts w:hint="cs"/>
          <w:rtl/>
        </w:rPr>
      </w:pPr>
    </w:p>
    <w:p w14:paraId="50D1DFE2" w14:textId="77777777" w:rsidR="00000000" w:rsidRDefault="00E84F3B">
      <w:pPr>
        <w:pStyle w:val="a"/>
        <w:ind w:firstLine="0"/>
        <w:rPr>
          <w:rFonts w:hint="cs"/>
          <w:rtl/>
        </w:rPr>
      </w:pPr>
      <w:r>
        <w:rPr>
          <w:rFonts w:hint="cs"/>
          <w:rtl/>
        </w:rPr>
        <w:tab/>
        <w:t>תיאורטית ה</w:t>
      </w:r>
      <w:r>
        <w:rPr>
          <w:rFonts w:hint="cs"/>
          <w:rtl/>
        </w:rPr>
        <w:t>שר לא מוגבל בזמן. יש לנו סדר-יום ארוך. הוא יכול לעמוד כאן על הבמה עד אור הבוקר. אז נא לא להפריע. נא לא להפריע, כי אתם תישארו כאן ותשמעו את הדברים.</w:t>
      </w:r>
    </w:p>
    <w:p w14:paraId="1E86D4A5" w14:textId="77777777" w:rsidR="00000000" w:rsidRDefault="00E84F3B">
      <w:pPr>
        <w:pStyle w:val="a"/>
        <w:ind w:firstLine="0"/>
        <w:rPr>
          <w:rFonts w:hint="cs"/>
          <w:rtl/>
        </w:rPr>
      </w:pPr>
    </w:p>
    <w:p w14:paraId="35988BDE" w14:textId="77777777" w:rsidR="00000000" w:rsidRDefault="00E84F3B">
      <w:pPr>
        <w:pStyle w:val="SpeakerCon"/>
        <w:rPr>
          <w:rtl/>
        </w:rPr>
      </w:pPr>
      <w:bookmarkStart w:id="721" w:name="FS000000517T16_07_2003_17_10_01C"/>
      <w:bookmarkEnd w:id="721"/>
      <w:r>
        <w:rPr>
          <w:rtl/>
        </w:rPr>
        <w:t>שר המשפטים יוסף לפיד:</w:t>
      </w:r>
    </w:p>
    <w:p w14:paraId="383A99E4" w14:textId="77777777" w:rsidR="00000000" w:rsidRDefault="00E84F3B">
      <w:pPr>
        <w:pStyle w:val="a"/>
        <w:rPr>
          <w:rtl/>
        </w:rPr>
      </w:pPr>
    </w:p>
    <w:p w14:paraId="3B2E9C4A" w14:textId="77777777" w:rsidR="00000000" w:rsidRDefault="00E84F3B">
      <w:pPr>
        <w:pStyle w:val="a"/>
        <w:rPr>
          <w:rFonts w:hint="cs"/>
          <w:rtl/>
        </w:rPr>
      </w:pPr>
      <w:r>
        <w:rPr>
          <w:rFonts w:hint="cs"/>
          <w:rtl/>
        </w:rPr>
        <w:t>אתם מייצרים בשבילי דקות טלוויזיה. אני מודה לכם.</w:t>
      </w:r>
    </w:p>
    <w:p w14:paraId="062EA245" w14:textId="77777777" w:rsidR="00000000" w:rsidRDefault="00E84F3B">
      <w:pPr>
        <w:pStyle w:val="a"/>
        <w:rPr>
          <w:rFonts w:hint="cs"/>
          <w:rtl/>
        </w:rPr>
      </w:pPr>
    </w:p>
    <w:p w14:paraId="4613ED4F" w14:textId="77777777" w:rsidR="00000000" w:rsidRDefault="00E84F3B">
      <w:pPr>
        <w:pStyle w:val="ac"/>
        <w:rPr>
          <w:rtl/>
        </w:rPr>
      </w:pPr>
      <w:r>
        <w:rPr>
          <w:rFonts w:hint="eastAsia"/>
          <w:rtl/>
        </w:rPr>
        <w:t>משה</w:t>
      </w:r>
      <w:r>
        <w:rPr>
          <w:rtl/>
        </w:rPr>
        <w:t xml:space="preserve"> גפני (יהדות התורה):</w:t>
      </w:r>
    </w:p>
    <w:p w14:paraId="0583CB0A" w14:textId="77777777" w:rsidR="00000000" w:rsidRDefault="00E84F3B">
      <w:pPr>
        <w:pStyle w:val="a"/>
        <w:rPr>
          <w:rFonts w:hint="cs"/>
          <w:rtl/>
        </w:rPr>
      </w:pPr>
    </w:p>
    <w:p w14:paraId="2C110238" w14:textId="77777777" w:rsidR="00000000" w:rsidRDefault="00E84F3B">
      <w:pPr>
        <w:pStyle w:val="a"/>
        <w:rPr>
          <w:rFonts w:hint="cs"/>
          <w:rtl/>
        </w:rPr>
      </w:pPr>
      <w:r>
        <w:rPr>
          <w:rFonts w:hint="cs"/>
          <w:rtl/>
        </w:rPr>
        <w:t xml:space="preserve">יש לך אותן </w:t>
      </w:r>
      <w:r>
        <w:rPr>
          <w:rFonts w:hint="cs"/>
          <w:rtl/>
        </w:rPr>
        <w:t xml:space="preserve">בין כה וכה. </w:t>
      </w:r>
    </w:p>
    <w:p w14:paraId="238EF20A" w14:textId="77777777" w:rsidR="00000000" w:rsidRDefault="00E84F3B">
      <w:pPr>
        <w:pStyle w:val="a"/>
        <w:rPr>
          <w:rFonts w:hint="cs"/>
          <w:rtl/>
        </w:rPr>
      </w:pPr>
    </w:p>
    <w:p w14:paraId="3DE83F5A" w14:textId="77777777" w:rsidR="00000000" w:rsidRDefault="00E84F3B">
      <w:pPr>
        <w:pStyle w:val="SpeakerCon"/>
        <w:rPr>
          <w:rtl/>
        </w:rPr>
      </w:pPr>
      <w:bookmarkStart w:id="722" w:name="FS000000517T16_07_2003_17_10_30C"/>
      <w:bookmarkEnd w:id="722"/>
      <w:r>
        <w:rPr>
          <w:rtl/>
        </w:rPr>
        <w:t>שר המשפטים יוסף לפיד:</w:t>
      </w:r>
    </w:p>
    <w:p w14:paraId="11D331BF" w14:textId="77777777" w:rsidR="00000000" w:rsidRDefault="00E84F3B">
      <w:pPr>
        <w:pStyle w:val="a"/>
        <w:rPr>
          <w:rtl/>
        </w:rPr>
      </w:pPr>
    </w:p>
    <w:p w14:paraId="6E281BE4" w14:textId="77777777" w:rsidR="00000000" w:rsidRDefault="00E84F3B">
      <w:pPr>
        <w:pStyle w:val="a"/>
        <w:rPr>
          <w:rFonts w:hint="cs"/>
          <w:rtl/>
        </w:rPr>
      </w:pPr>
      <w:r>
        <w:rPr>
          <w:rFonts w:hint="cs"/>
          <w:rtl/>
        </w:rPr>
        <w:t>רבותי, כאשר זה סוכם עם שר האוצר, סוכם גם - - -</w:t>
      </w:r>
    </w:p>
    <w:p w14:paraId="13C2D9D0" w14:textId="77777777" w:rsidR="00000000" w:rsidRDefault="00E84F3B">
      <w:pPr>
        <w:pStyle w:val="a"/>
        <w:rPr>
          <w:rFonts w:hint="cs"/>
          <w:rtl/>
        </w:rPr>
      </w:pPr>
    </w:p>
    <w:p w14:paraId="352ACE44" w14:textId="77777777" w:rsidR="00000000" w:rsidRDefault="00E84F3B">
      <w:pPr>
        <w:pStyle w:val="ac"/>
        <w:rPr>
          <w:rtl/>
        </w:rPr>
      </w:pPr>
      <w:r>
        <w:rPr>
          <w:rFonts w:hint="eastAsia"/>
          <w:rtl/>
        </w:rPr>
        <w:t>משה</w:t>
      </w:r>
      <w:r>
        <w:rPr>
          <w:rtl/>
        </w:rPr>
        <w:t xml:space="preserve"> גפני (יהדות התורה):</w:t>
      </w:r>
    </w:p>
    <w:p w14:paraId="4637C80A" w14:textId="77777777" w:rsidR="00000000" w:rsidRDefault="00E84F3B">
      <w:pPr>
        <w:pStyle w:val="a"/>
        <w:rPr>
          <w:rFonts w:hint="cs"/>
          <w:rtl/>
        </w:rPr>
      </w:pPr>
    </w:p>
    <w:p w14:paraId="65021075" w14:textId="77777777" w:rsidR="00000000" w:rsidRDefault="00E84F3B">
      <w:pPr>
        <w:pStyle w:val="a"/>
        <w:rPr>
          <w:rFonts w:hint="cs"/>
          <w:rtl/>
        </w:rPr>
      </w:pPr>
      <w:r>
        <w:rPr>
          <w:rFonts w:hint="cs"/>
          <w:rtl/>
        </w:rPr>
        <w:t>למה לא הודעת?</w:t>
      </w:r>
    </w:p>
    <w:p w14:paraId="1B3E36C4" w14:textId="77777777" w:rsidR="00000000" w:rsidRDefault="00E84F3B">
      <w:pPr>
        <w:pStyle w:val="a"/>
        <w:rPr>
          <w:rFonts w:hint="cs"/>
          <w:rtl/>
        </w:rPr>
      </w:pPr>
    </w:p>
    <w:p w14:paraId="3CC7C403" w14:textId="77777777" w:rsidR="00000000" w:rsidRDefault="00E84F3B">
      <w:pPr>
        <w:pStyle w:val="SpeakerCon"/>
        <w:rPr>
          <w:rtl/>
        </w:rPr>
      </w:pPr>
      <w:bookmarkStart w:id="723" w:name="FS000000517T16_07_2003_17_10_59C"/>
      <w:bookmarkEnd w:id="723"/>
      <w:r>
        <w:rPr>
          <w:rtl/>
        </w:rPr>
        <w:t>שר המשפטים יוסף לפיד:</w:t>
      </w:r>
    </w:p>
    <w:p w14:paraId="56B77384" w14:textId="77777777" w:rsidR="00000000" w:rsidRDefault="00E84F3B">
      <w:pPr>
        <w:pStyle w:val="a"/>
        <w:rPr>
          <w:rtl/>
        </w:rPr>
      </w:pPr>
    </w:p>
    <w:p w14:paraId="56D77348" w14:textId="77777777" w:rsidR="00000000" w:rsidRDefault="00E84F3B">
      <w:pPr>
        <w:pStyle w:val="a"/>
        <w:rPr>
          <w:rFonts w:hint="cs"/>
          <w:rtl/>
        </w:rPr>
      </w:pPr>
      <w:r>
        <w:rPr>
          <w:rFonts w:hint="cs"/>
          <w:rtl/>
        </w:rPr>
        <w:t xml:space="preserve">תחכה, גפני, עוד שתי דקות. </w:t>
      </w:r>
    </w:p>
    <w:p w14:paraId="226E7350" w14:textId="77777777" w:rsidR="00000000" w:rsidRDefault="00E84F3B">
      <w:pPr>
        <w:pStyle w:val="a"/>
        <w:rPr>
          <w:rFonts w:hint="cs"/>
          <w:rtl/>
        </w:rPr>
      </w:pPr>
    </w:p>
    <w:p w14:paraId="024A9BF5" w14:textId="77777777" w:rsidR="00000000" w:rsidRDefault="00E84F3B">
      <w:pPr>
        <w:pStyle w:val="ac"/>
        <w:rPr>
          <w:rtl/>
        </w:rPr>
      </w:pPr>
      <w:r>
        <w:rPr>
          <w:rFonts w:hint="eastAsia"/>
          <w:rtl/>
        </w:rPr>
        <w:t>משה</w:t>
      </w:r>
      <w:r>
        <w:rPr>
          <w:rtl/>
        </w:rPr>
        <w:t xml:space="preserve"> גפני (יהדות התורה):</w:t>
      </w:r>
    </w:p>
    <w:p w14:paraId="034DBBF5" w14:textId="77777777" w:rsidR="00000000" w:rsidRDefault="00E84F3B">
      <w:pPr>
        <w:pStyle w:val="a"/>
        <w:rPr>
          <w:rFonts w:hint="cs"/>
          <w:rtl/>
        </w:rPr>
      </w:pPr>
    </w:p>
    <w:p w14:paraId="58305117" w14:textId="77777777" w:rsidR="00000000" w:rsidRDefault="00E84F3B">
      <w:pPr>
        <w:pStyle w:val="a"/>
        <w:rPr>
          <w:rFonts w:hint="cs"/>
          <w:rtl/>
        </w:rPr>
      </w:pPr>
      <w:r>
        <w:rPr>
          <w:rFonts w:hint="cs"/>
          <w:rtl/>
        </w:rPr>
        <w:t>אני מחכה.</w:t>
      </w:r>
    </w:p>
    <w:p w14:paraId="50A3BAD6" w14:textId="77777777" w:rsidR="00000000" w:rsidRDefault="00E84F3B">
      <w:pPr>
        <w:pStyle w:val="a"/>
        <w:rPr>
          <w:rFonts w:hint="cs"/>
          <w:rtl/>
        </w:rPr>
      </w:pPr>
    </w:p>
    <w:p w14:paraId="344393FC" w14:textId="77777777" w:rsidR="00000000" w:rsidRDefault="00E84F3B">
      <w:pPr>
        <w:pStyle w:val="SpeakerCon"/>
        <w:rPr>
          <w:rtl/>
        </w:rPr>
      </w:pPr>
      <w:bookmarkStart w:id="724" w:name="FS000000517T16_07_2003_17_11_17C"/>
      <w:bookmarkEnd w:id="724"/>
      <w:r>
        <w:rPr>
          <w:rtl/>
        </w:rPr>
        <w:t>שר המשפטים יוסף לפיד:</w:t>
      </w:r>
    </w:p>
    <w:p w14:paraId="1F910822" w14:textId="77777777" w:rsidR="00000000" w:rsidRDefault="00E84F3B">
      <w:pPr>
        <w:pStyle w:val="a"/>
        <w:rPr>
          <w:rtl/>
        </w:rPr>
      </w:pPr>
    </w:p>
    <w:p w14:paraId="19F1D52C" w14:textId="77777777" w:rsidR="00000000" w:rsidRDefault="00E84F3B">
      <w:pPr>
        <w:pStyle w:val="a"/>
        <w:rPr>
          <w:rFonts w:hint="cs"/>
          <w:rtl/>
        </w:rPr>
      </w:pPr>
      <w:r>
        <w:rPr>
          <w:rFonts w:hint="cs"/>
          <w:rtl/>
        </w:rPr>
        <w:t xml:space="preserve">- - - סוכם גם  לאילו </w:t>
      </w:r>
      <w:r>
        <w:rPr>
          <w:rFonts w:hint="cs"/>
          <w:rtl/>
        </w:rPr>
        <w:t xml:space="preserve">מטרות יוקדשו 55 מיליון שקל </w:t>
      </w:r>
      <w:r>
        <w:rPr>
          <w:rtl/>
        </w:rPr>
        <w:t>–</w:t>
      </w:r>
      <w:r>
        <w:rPr>
          <w:rFonts w:hint="cs"/>
          <w:rtl/>
        </w:rPr>
        <w:t xml:space="preserve"> לפני ההצבעה על התקציב. </w:t>
      </w:r>
    </w:p>
    <w:p w14:paraId="6D8BC423" w14:textId="77777777" w:rsidR="00000000" w:rsidRDefault="00E84F3B">
      <w:pPr>
        <w:pStyle w:val="ac"/>
        <w:rPr>
          <w:rFonts w:hint="cs"/>
          <w:rtl/>
        </w:rPr>
      </w:pPr>
    </w:p>
    <w:p w14:paraId="25F053AD" w14:textId="77777777" w:rsidR="00000000" w:rsidRDefault="00E84F3B">
      <w:pPr>
        <w:pStyle w:val="ac"/>
        <w:rPr>
          <w:rtl/>
        </w:rPr>
      </w:pPr>
      <w:r>
        <w:rPr>
          <w:rFonts w:hint="eastAsia"/>
          <w:rtl/>
        </w:rPr>
        <w:t>יצחק</w:t>
      </w:r>
      <w:r>
        <w:rPr>
          <w:rtl/>
        </w:rPr>
        <w:t xml:space="preserve"> הרצוג (העבודה-מימד):</w:t>
      </w:r>
    </w:p>
    <w:p w14:paraId="0FC6C920" w14:textId="77777777" w:rsidR="00000000" w:rsidRDefault="00E84F3B">
      <w:pPr>
        <w:pStyle w:val="a"/>
        <w:rPr>
          <w:rFonts w:hint="cs"/>
          <w:rtl/>
        </w:rPr>
      </w:pPr>
    </w:p>
    <w:p w14:paraId="581E89B8" w14:textId="77777777" w:rsidR="00000000" w:rsidRDefault="00E84F3B">
      <w:pPr>
        <w:pStyle w:val="a"/>
        <w:rPr>
          <w:rFonts w:hint="cs"/>
          <w:rtl/>
        </w:rPr>
      </w:pPr>
      <w:r>
        <w:rPr>
          <w:rFonts w:hint="cs"/>
          <w:rtl/>
        </w:rPr>
        <w:t xml:space="preserve">הוא אמר, להיי-טק. </w:t>
      </w:r>
    </w:p>
    <w:p w14:paraId="2696416B" w14:textId="77777777" w:rsidR="00000000" w:rsidRDefault="00E84F3B">
      <w:pPr>
        <w:pStyle w:val="a"/>
        <w:ind w:firstLine="0"/>
        <w:rPr>
          <w:rFonts w:hint="cs"/>
          <w:rtl/>
        </w:rPr>
      </w:pPr>
    </w:p>
    <w:p w14:paraId="6D587D16" w14:textId="77777777" w:rsidR="00000000" w:rsidRDefault="00E84F3B">
      <w:pPr>
        <w:pStyle w:val="SpeakerCon"/>
        <w:rPr>
          <w:rtl/>
        </w:rPr>
      </w:pPr>
      <w:bookmarkStart w:id="725" w:name="FS000000517T16_07_2003_17_13_11C"/>
      <w:bookmarkEnd w:id="725"/>
      <w:r>
        <w:rPr>
          <w:rtl/>
        </w:rPr>
        <w:t>שר המשפטים יוסף לפיד:</w:t>
      </w:r>
    </w:p>
    <w:p w14:paraId="76C39F50" w14:textId="77777777" w:rsidR="00000000" w:rsidRDefault="00E84F3B">
      <w:pPr>
        <w:pStyle w:val="a"/>
        <w:rPr>
          <w:rtl/>
        </w:rPr>
      </w:pPr>
    </w:p>
    <w:p w14:paraId="49C3B6AC" w14:textId="77777777" w:rsidR="00000000" w:rsidRDefault="00E84F3B">
      <w:pPr>
        <w:pStyle w:val="a"/>
        <w:rPr>
          <w:rFonts w:hint="cs"/>
          <w:rtl/>
        </w:rPr>
      </w:pPr>
      <w:r>
        <w:rPr>
          <w:rFonts w:hint="cs"/>
          <w:rtl/>
        </w:rPr>
        <w:t>וסוכם ש-200 שקל יינתנו ליולדת. אני בטוח שאפילו אתה לא מתנגד לכך. היה בינינו ויכוח אם זה יינתן ליולדת ילד ראשון או ליולדת ילד שני, אב</w:t>
      </w:r>
      <w:r>
        <w:rPr>
          <w:rFonts w:hint="cs"/>
          <w:rtl/>
        </w:rPr>
        <w:t>ל ליולדת. זה בוודאי לא דבר אליטיסטי.</w:t>
      </w:r>
    </w:p>
    <w:p w14:paraId="7443D300" w14:textId="77777777" w:rsidR="00000000" w:rsidRDefault="00E84F3B">
      <w:pPr>
        <w:pStyle w:val="a"/>
        <w:rPr>
          <w:rFonts w:hint="cs"/>
          <w:rtl/>
        </w:rPr>
      </w:pPr>
    </w:p>
    <w:p w14:paraId="6902A421" w14:textId="77777777" w:rsidR="00000000" w:rsidRDefault="00E84F3B">
      <w:pPr>
        <w:pStyle w:val="ac"/>
        <w:rPr>
          <w:rtl/>
        </w:rPr>
      </w:pPr>
      <w:r>
        <w:rPr>
          <w:rFonts w:hint="eastAsia"/>
          <w:rtl/>
        </w:rPr>
        <w:t>משה</w:t>
      </w:r>
      <w:r>
        <w:rPr>
          <w:rtl/>
        </w:rPr>
        <w:t xml:space="preserve"> גפני (יהדות התורה):</w:t>
      </w:r>
    </w:p>
    <w:p w14:paraId="255F6D04" w14:textId="77777777" w:rsidR="00000000" w:rsidRDefault="00E84F3B">
      <w:pPr>
        <w:pStyle w:val="a"/>
        <w:rPr>
          <w:rFonts w:hint="cs"/>
          <w:rtl/>
        </w:rPr>
      </w:pPr>
    </w:p>
    <w:p w14:paraId="58E602ED" w14:textId="77777777" w:rsidR="00000000" w:rsidRDefault="00E84F3B">
      <w:pPr>
        <w:pStyle w:val="a"/>
        <w:rPr>
          <w:rFonts w:hint="cs"/>
          <w:rtl/>
        </w:rPr>
      </w:pPr>
      <w:r>
        <w:rPr>
          <w:rFonts w:hint="cs"/>
          <w:rtl/>
        </w:rPr>
        <w:t>- - -</w:t>
      </w:r>
    </w:p>
    <w:p w14:paraId="0B0B1B16" w14:textId="77777777" w:rsidR="00000000" w:rsidRDefault="00E84F3B">
      <w:pPr>
        <w:pStyle w:val="a"/>
        <w:rPr>
          <w:rFonts w:hint="cs"/>
          <w:rtl/>
        </w:rPr>
      </w:pPr>
    </w:p>
    <w:p w14:paraId="441ADE6D" w14:textId="77777777" w:rsidR="00000000" w:rsidRDefault="00E84F3B">
      <w:pPr>
        <w:pStyle w:val="ad"/>
        <w:rPr>
          <w:rFonts w:hint="cs"/>
          <w:rtl/>
        </w:rPr>
      </w:pPr>
      <w:r>
        <w:rPr>
          <w:rtl/>
        </w:rPr>
        <w:t>היו"ר</w:t>
      </w:r>
      <w:r>
        <w:rPr>
          <w:rFonts w:hint="cs"/>
          <w:rtl/>
        </w:rPr>
        <w:t xml:space="preserve"> נסים דהן</w:t>
      </w:r>
      <w:r>
        <w:rPr>
          <w:rtl/>
        </w:rPr>
        <w:t>:</w:t>
      </w:r>
    </w:p>
    <w:p w14:paraId="55D3E7B8" w14:textId="77777777" w:rsidR="00000000" w:rsidRDefault="00E84F3B">
      <w:pPr>
        <w:pStyle w:val="a"/>
        <w:rPr>
          <w:rFonts w:hint="cs"/>
          <w:rtl/>
        </w:rPr>
      </w:pPr>
    </w:p>
    <w:p w14:paraId="3D6D5BCE" w14:textId="77777777" w:rsidR="00000000" w:rsidRDefault="00E84F3B">
      <w:pPr>
        <w:pStyle w:val="a"/>
        <w:rPr>
          <w:rFonts w:hint="cs"/>
          <w:rtl/>
        </w:rPr>
      </w:pPr>
      <w:r>
        <w:rPr>
          <w:rFonts w:hint="cs"/>
          <w:rtl/>
        </w:rPr>
        <w:t>חבר הכנסת גפני, נרשמת להצעה אחרת. אתה מוותר עליה? לא. אז אל תפריע.</w:t>
      </w:r>
    </w:p>
    <w:p w14:paraId="2767BF23" w14:textId="77777777" w:rsidR="00000000" w:rsidRDefault="00E84F3B">
      <w:pPr>
        <w:pStyle w:val="a"/>
        <w:rPr>
          <w:rFonts w:hint="cs"/>
          <w:rtl/>
        </w:rPr>
      </w:pPr>
    </w:p>
    <w:p w14:paraId="521C5843" w14:textId="77777777" w:rsidR="00000000" w:rsidRDefault="00E84F3B">
      <w:pPr>
        <w:pStyle w:val="SpeakerCon"/>
        <w:rPr>
          <w:rtl/>
        </w:rPr>
      </w:pPr>
      <w:bookmarkStart w:id="726" w:name="FS000000517T16_07_2003_17_14_45C"/>
      <w:bookmarkEnd w:id="726"/>
      <w:r>
        <w:rPr>
          <w:rtl/>
        </w:rPr>
        <w:t>שר המשפטים יוסף לפיד:</w:t>
      </w:r>
    </w:p>
    <w:p w14:paraId="2472E52C" w14:textId="77777777" w:rsidR="00000000" w:rsidRDefault="00E84F3B">
      <w:pPr>
        <w:pStyle w:val="a"/>
        <w:rPr>
          <w:rtl/>
        </w:rPr>
      </w:pPr>
    </w:p>
    <w:p w14:paraId="66CE92DD" w14:textId="77777777" w:rsidR="00000000" w:rsidRDefault="00E84F3B">
      <w:pPr>
        <w:pStyle w:val="a"/>
        <w:rPr>
          <w:rFonts w:hint="cs"/>
          <w:rtl/>
        </w:rPr>
      </w:pPr>
      <w:r>
        <w:rPr>
          <w:rFonts w:hint="cs"/>
          <w:rtl/>
        </w:rPr>
        <w:t>זה דבר סוציאלי מובהק.</w:t>
      </w:r>
    </w:p>
    <w:p w14:paraId="1DE505DF" w14:textId="77777777" w:rsidR="00000000" w:rsidRDefault="00E84F3B">
      <w:pPr>
        <w:pStyle w:val="a"/>
        <w:rPr>
          <w:rFonts w:hint="cs"/>
          <w:rtl/>
        </w:rPr>
      </w:pPr>
    </w:p>
    <w:p w14:paraId="761F10D4" w14:textId="77777777" w:rsidR="00000000" w:rsidRDefault="00E84F3B">
      <w:pPr>
        <w:pStyle w:val="ac"/>
        <w:rPr>
          <w:rtl/>
        </w:rPr>
      </w:pPr>
      <w:r>
        <w:rPr>
          <w:rFonts w:hint="eastAsia"/>
          <w:rtl/>
        </w:rPr>
        <w:t>שר</w:t>
      </w:r>
      <w:r>
        <w:rPr>
          <w:rtl/>
        </w:rPr>
        <w:t xml:space="preserve"> התשתיות הלאומיות יוסף פריצקי:</w:t>
      </w:r>
    </w:p>
    <w:p w14:paraId="20D58689" w14:textId="77777777" w:rsidR="00000000" w:rsidRDefault="00E84F3B">
      <w:pPr>
        <w:pStyle w:val="a"/>
        <w:rPr>
          <w:rFonts w:hint="cs"/>
          <w:rtl/>
        </w:rPr>
      </w:pPr>
    </w:p>
    <w:p w14:paraId="3A96F070" w14:textId="77777777" w:rsidR="00000000" w:rsidRDefault="00E84F3B">
      <w:pPr>
        <w:pStyle w:val="a"/>
        <w:rPr>
          <w:rFonts w:hint="cs"/>
          <w:rtl/>
        </w:rPr>
      </w:pPr>
      <w:r>
        <w:rPr>
          <w:rFonts w:hint="cs"/>
          <w:rtl/>
        </w:rPr>
        <w:t>אפילו לחרדים יש ילד ש</w:t>
      </w:r>
      <w:r>
        <w:rPr>
          <w:rFonts w:hint="cs"/>
          <w:rtl/>
        </w:rPr>
        <w:t>ני.</w:t>
      </w:r>
    </w:p>
    <w:p w14:paraId="4B92DB25" w14:textId="77777777" w:rsidR="00000000" w:rsidRDefault="00E84F3B">
      <w:pPr>
        <w:pStyle w:val="a"/>
        <w:rPr>
          <w:rFonts w:hint="cs"/>
          <w:rtl/>
        </w:rPr>
      </w:pPr>
    </w:p>
    <w:p w14:paraId="5BEDE7D7" w14:textId="77777777" w:rsidR="00000000" w:rsidRDefault="00E84F3B">
      <w:pPr>
        <w:pStyle w:val="SpeakerCon"/>
        <w:rPr>
          <w:rtl/>
        </w:rPr>
      </w:pPr>
      <w:bookmarkStart w:id="727" w:name="FS000000517T16_07_2003_17_15_13C"/>
      <w:bookmarkEnd w:id="727"/>
      <w:r>
        <w:rPr>
          <w:rtl/>
        </w:rPr>
        <w:t>שר המשפטים יוסף לפיד:</w:t>
      </w:r>
    </w:p>
    <w:p w14:paraId="50E4154C" w14:textId="77777777" w:rsidR="00000000" w:rsidRDefault="00E84F3B">
      <w:pPr>
        <w:pStyle w:val="a"/>
        <w:rPr>
          <w:rtl/>
        </w:rPr>
      </w:pPr>
    </w:p>
    <w:p w14:paraId="5911D78E" w14:textId="77777777" w:rsidR="00000000" w:rsidRDefault="00E84F3B">
      <w:pPr>
        <w:pStyle w:val="a"/>
        <w:rPr>
          <w:rFonts w:hint="cs"/>
          <w:rtl/>
        </w:rPr>
      </w:pPr>
      <w:r>
        <w:rPr>
          <w:rFonts w:hint="cs"/>
          <w:rtl/>
        </w:rPr>
        <w:t>להם יש רק ילד עשירי.</w:t>
      </w:r>
    </w:p>
    <w:p w14:paraId="1C873F5A" w14:textId="77777777" w:rsidR="00000000" w:rsidRDefault="00E84F3B">
      <w:pPr>
        <w:pStyle w:val="a"/>
        <w:rPr>
          <w:rFonts w:hint="cs"/>
          <w:rtl/>
        </w:rPr>
      </w:pPr>
    </w:p>
    <w:p w14:paraId="0B960E3B" w14:textId="77777777" w:rsidR="00000000" w:rsidRDefault="00E84F3B">
      <w:pPr>
        <w:pStyle w:val="ac"/>
        <w:rPr>
          <w:rtl/>
        </w:rPr>
      </w:pPr>
      <w:r>
        <w:rPr>
          <w:rFonts w:hint="eastAsia"/>
          <w:rtl/>
        </w:rPr>
        <w:t>יצחק</w:t>
      </w:r>
      <w:r>
        <w:rPr>
          <w:rtl/>
        </w:rPr>
        <w:t xml:space="preserve"> כהן (ש"ס):</w:t>
      </w:r>
    </w:p>
    <w:p w14:paraId="16AC9932" w14:textId="77777777" w:rsidR="00000000" w:rsidRDefault="00E84F3B">
      <w:pPr>
        <w:pStyle w:val="a"/>
        <w:rPr>
          <w:rFonts w:hint="cs"/>
          <w:rtl/>
        </w:rPr>
      </w:pPr>
    </w:p>
    <w:p w14:paraId="767DC9A2" w14:textId="77777777" w:rsidR="00000000" w:rsidRDefault="00E84F3B">
      <w:pPr>
        <w:pStyle w:val="a"/>
        <w:rPr>
          <w:rFonts w:hint="cs"/>
          <w:rtl/>
        </w:rPr>
      </w:pPr>
      <w:r>
        <w:rPr>
          <w:rFonts w:hint="cs"/>
          <w:rtl/>
        </w:rPr>
        <w:t xml:space="preserve">- - - ילדים בשואה. תתבייש. </w:t>
      </w:r>
    </w:p>
    <w:p w14:paraId="52AD4E13" w14:textId="77777777" w:rsidR="00000000" w:rsidRDefault="00E84F3B">
      <w:pPr>
        <w:pStyle w:val="a"/>
        <w:rPr>
          <w:rFonts w:hint="cs"/>
          <w:rtl/>
        </w:rPr>
      </w:pPr>
    </w:p>
    <w:p w14:paraId="5D99236A" w14:textId="77777777" w:rsidR="00000000" w:rsidRDefault="00E84F3B">
      <w:pPr>
        <w:pStyle w:val="ac"/>
        <w:rPr>
          <w:rtl/>
        </w:rPr>
      </w:pPr>
      <w:bookmarkStart w:id="728" w:name="FS000000517T16_07_2003_17_15_43C"/>
      <w:bookmarkEnd w:id="728"/>
      <w:r>
        <w:rPr>
          <w:rFonts w:hint="eastAsia"/>
          <w:rtl/>
        </w:rPr>
        <w:t>מאיר</w:t>
      </w:r>
      <w:r>
        <w:rPr>
          <w:rtl/>
        </w:rPr>
        <w:t xml:space="preserve"> פרוש (יהדות התורה):</w:t>
      </w:r>
    </w:p>
    <w:p w14:paraId="56F084A7" w14:textId="77777777" w:rsidR="00000000" w:rsidRDefault="00E84F3B">
      <w:pPr>
        <w:pStyle w:val="a"/>
        <w:rPr>
          <w:rFonts w:hint="cs"/>
          <w:rtl/>
        </w:rPr>
      </w:pPr>
    </w:p>
    <w:p w14:paraId="641DF121" w14:textId="77777777" w:rsidR="00000000" w:rsidRDefault="00E84F3B">
      <w:pPr>
        <w:pStyle w:val="a"/>
        <w:rPr>
          <w:rFonts w:hint="cs"/>
          <w:rtl/>
        </w:rPr>
      </w:pPr>
      <w:r>
        <w:rPr>
          <w:rFonts w:hint="cs"/>
          <w:rtl/>
        </w:rPr>
        <w:t>- -  -</w:t>
      </w:r>
    </w:p>
    <w:p w14:paraId="6BB85F7E" w14:textId="77777777" w:rsidR="00000000" w:rsidRDefault="00E84F3B">
      <w:pPr>
        <w:pStyle w:val="SpeakerCon"/>
        <w:rPr>
          <w:rFonts w:hint="cs"/>
          <w:rtl/>
        </w:rPr>
      </w:pPr>
    </w:p>
    <w:p w14:paraId="1B34632E" w14:textId="77777777" w:rsidR="00000000" w:rsidRDefault="00E84F3B">
      <w:pPr>
        <w:pStyle w:val="SpeakerCon"/>
        <w:rPr>
          <w:rtl/>
        </w:rPr>
      </w:pPr>
      <w:r>
        <w:rPr>
          <w:rtl/>
        </w:rPr>
        <w:t>שר המשפטים יוסף לפיד:</w:t>
      </w:r>
    </w:p>
    <w:p w14:paraId="43CD9FAC" w14:textId="77777777" w:rsidR="00000000" w:rsidRDefault="00E84F3B">
      <w:pPr>
        <w:pStyle w:val="a"/>
        <w:rPr>
          <w:rtl/>
        </w:rPr>
      </w:pPr>
    </w:p>
    <w:p w14:paraId="427359A8" w14:textId="77777777" w:rsidR="00000000" w:rsidRDefault="00E84F3B">
      <w:pPr>
        <w:pStyle w:val="a"/>
        <w:rPr>
          <w:rFonts w:hint="cs"/>
          <w:rtl/>
        </w:rPr>
      </w:pPr>
      <w:r>
        <w:rPr>
          <w:rFonts w:hint="cs"/>
          <w:rtl/>
        </w:rPr>
        <w:t>והדבר השני שהוסכם עליו היה קיצוץ בקיצוץ לסטודנטים, דהיינו, שיורידו פחות ממה שרצו להוריד מהחלטות וינוגרד</w:t>
      </w:r>
      <w:r>
        <w:rPr>
          <w:rFonts w:hint="cs"/>
          <w:rtl/>
        </w:rPr>
        <w:t xml:space="preserve"> לגבי הנחה בשכר הלימוד של הסטודנטים. הצלחנו להחזיר 3% לסטודנטים כדי שייפגעו פחות. נכון שזה קהל שקרוב ללבנו, אבל זה גם הקהל שמשרת בצה"ל </w:t>
      </w:r>
      <w:r>
        <w:rPr>
          <w:rtl/>
        </w:rPr>
        <w:t>–</w:t>
      </w:r>
      <w:r>
        <w:rPr>
          <w:rFonts w:hint="cs"/>
          <w:rtl/>
        </w:rPr>
        <w:t xml:space="preserve"> מה שאתם לא עושים </w:t>
      </w:r>
      <w:r>
        <w:rPr>
          <w:rtl/>
        </w:rPr>
        <w:t>–</w:t>
      </w:r>
      <w:r>
        <w:rPr>
          <w:rFonts w:hint="cs"/>
          <w:rtl/>
        </w:rPr>
        <w:t xml:space="preserve"> וזה גם הקהל שמקדם את המדע - - -</w:t>
      </w:r>
    </w:p>
    <w:p w14:paraId="5E436981" w14:textId="77777777" w:rsidR="00000000" w:rsidRDefault="00E84F3B">
      <w:pPr>
        <w:pStyle w:val="a"/>
        <w:rPr>
          <w:rFonts w:hint="cs"/>
          <w:rtl/>
        </w:rPr>
      </w:pPr>
    </w:p>
    <w:p w14:paraId="5B337425" w14:textId="77777777" w:rsidR="00000000" w:rsidRDefault="00E84F3B">
      <w:pPr>
        <w:pStyle w:val="ac"/>
        <w:rPr>
          <w:rtl/>
        </w:rPr>
      </w:pPr>
      <w:r>
        <w:rPr>
          <w:rFonts w:hint="eastAsia"/>
          <w:rtl/>
        </w:rPr>
        <w:t>יצחק</w:t>
      </w:r>
      <w:r>
        <w:rPr>
          <w:rtl/>
        </w:rPr>
        <w:t xml:space="preserve"> כהן (ש"ס):</w:t>
      </w:r>
    </w:p>
    <w:p w14:paraId="5FFB9A10" w14:textId="77777777" w:rsidR="00000000" w:rsidRDefault="00E84F3B">
      <w:pPr>
        <w:pStyle w:val="a"/>
        <w:rPr>
          <w:rFonts w:hint="cs"/>
          <w:rtl/>
        </w:rPr>
      </w:pPr>
    </w:p>
    <w:p w14:paraId="525243DC" w14:textId="77777777" w:rsidR="00000000" w:rsidRDefault="00E84F3B">
      <w:pPr>
        <w:pStyle w:val="a"/>
        <w:rPr>
          <w:rFonts w:hint="cs"/>
          <w:rtl/>
        </w:rPr>
      </w:pPr>
      <w:r>
        <w:rPr>
          <w:rFonts w:hint="cs"/>
          <w:rtl/>
        </w:rPr>
        <w:t>הבן שלך - - -</w:t>
      </w:r>
    </w:p>
    <w:p w14:paraId="390225EA" w14:textId="77777777" w:rsidR="00000000" w:rsidRDefault="00E84F3B">
      <w:pPr>
        <w:pStyle w:val="a"/>
        <w:rPr>
          <w:rFonts w:hint="cs"/>
          <w:rtl/>
        </w:rPr>
      </w:pPr>
    </w:p>
    <w:p w14:paraId="2275576E" w14:textId="77777777" w:rsidR="00000000" w:rsidRDefault="00E84F3B">
      <w:pPr>
        <w:pStyle w:val="SpeakerCon"/>
        <w:rPr>
          <w:rtl/>
        </w:rPr>
      </w:pPr>
      <w:bookmarkStart w:id="729" w:name="FS000000517T16_07_2003_17_18_18C"/>
      <w:bookmarkEnd w:id="729"/>
      <w:r>
        <w:rPr>
          <w:rtl/>
        </w:rPr>
        <w:t>שר המשפטים יוסף לפיד:</w:t>
      </w:r>
    </w:p>
    <w:p w14:paraId="0AA7CD23" w14:textId="77777777" w:rsidR="00000000" w:rsidRDefault="00E84F3B">
      <w:pPr>
        <w:pStyle w:val="a"/>
        <w:rPr>
          <w:rtl/>
        </w:rPr>
      </w:pPr>
    </w:p>
    <w:p w14:paraId="627577B4" w14:textId="77777777" w:rsidR="00000000" w:rsidRDefault="00E84F3B">
      <w:pPr>
        <w:pStyle w:val="a"/>
        <w:rPr>
          <w:rFonts w:hint="cs"/>
          <w:rtl/>
        </w:rPr>
      </w:pPr>
      <w:r>
        <w:rPr>
          <w:rFonts w:hint="cs"/>
          <w:rtl/>
        </w:rPr>
        <w:t>הבן שלי שירת</w:t>
      </w:r>
      <w:r>
        <w:rPr>
          <w:rFonts w:hint="cs"/>
          <w:rtl/>
        </w:rPr>
        <w:t xml:space="preserve"> בצבא.</w:t>
      </w:r>
    </w:p>
    <w:p w14:paraId="4F7E12E0" w14:textId="77777777" w:rsidR="00000000" w:rsidRDefault="00E84F3B">
      <w:pPr>
        <w:pStyle w:val="a"/>
        <w:rPr>
          <w:rFonts w:hint="cs"/>
          <w:rtl/>
        </w:rPr>
      </w:pPr>
    </w:p>
    <w:p w14:paraId="32A6F717" w14:textId="77777777" w:rsidR="00000000" w:rsidRDefault="00E84F3B">
      <w:pPr>
        <w:pStyle w:val="ac"/>
        <w:rPr>
          <w:rtl/>
        </w:rPr>
      </w:pPr>
      <w:r>
        <w:rPr>
          <w:rFonts w:hint="eastAsia"/>
          <w:rtl/>
        </w:rPr>
        <w:t>יצחק</w:t>
      </w:r>
      <w:r>
        <w:rPr>
          <w:rtl/>
        </w:rPr>
        <w:t xml:space="preserve"> כהן (ש"ס):</w:t>
      </w:r>
    </w:p>
    <w:p w14:paraId="4A61ED6B" w14:textId="77777777" w:rsidR="00000000" w:rsidRDefault="00E84F3B">
      <w:pPr>
        <w:pStyle w:val="a"/>
        <w:rPr>
          <w:rFonts w:hint="cs"/>
          <w:rtl/>
        </w:rPr>
      </w:pPr>
    </w:p>
    <w:p w14:paraId="29DE0753" w14:textId="77777777" w:rsidR="00000000" w:rsidRDefault="00E84F3B">
      <w:pPr>
        <w:pStyle w:val="a"/>
        <w:rPr>
          <w:rFonts w:hint="cs"/>
          <w:rtl/>
        </w:rPr>
      </w:pPr>
      <w:r>
        <w:rPr>
          <w:rFonts w:hint="cs"/>
          <w:rtl/>
        </w:rPr>
        <w:t>לא, לא, הוא לא שירת בצה"ל.</w:t>
      </w:r>
    </w:p>
    <w:p w14:paraId="45CBD2BE" w14:textId="77777777" w:rsidR="00000000" w:rsidRDefault="00E84F3B">
      <w:pPr>
        <w:pStyle w:val="a"/>
        <w:rPr>
          <w:rFonts w:hint="cs"/>
          <w:rtl/>
        </w:rPr>
      </w:pPr>
    </w:p>
    <w:p w14:paraId="3760A9D3" w14:textId="77777777" w:rsidR="00000000" w:rsidRDefault="00E84F3B">
      <w:pPr>
        <w:pStyle w:val="SpeakerCon"/>
        <w:rPr>
          <w:rtl/>
        </w:rPr>
      </w:pPr>
      <w:bookmarkStart w:id="730" w:name="FS000000517T16_07_2003_17_18_42C"/>
      <w:bookmarkEnd w:id="730"/>
      <w:r>
        <w:rPr>
          <w:rtl/>
        </w:rPr>
        <w:t>שר המשפטים יוסף לפיד:</w:t>
      </w:r>
    </w:p>
    <w:p w14:paraId="125FE596" w14:textId="77777777" w:rsidR="00000000" w:rsidRDefault="00E84F3B">
      <w:pPr>
        <w:pStyle w:val="a"/>
        <w:rPr>
          <w:rtl/>
        </w:rPr>
      </w:pPr>
    </w:p>
    <w:p w14:paraId="03F76E7B" w14:textId="77777777" w:rsidR="00000000" w:rsidRDefault="00E84F3B">
      <w:pPr>
        <w:pStyle w:val="a"/>
        <w:rPr>
          <w:rFonts w:hint="cs"/>
          <w:rtl/>
        </w:rPr>
      </w:pPr>
      <w:r>
        <w:rPr>
          <w:rFonts w:hint="cs"/>
          <w:rtl/>
        </w:rPr>
        <w:t xml:space="preserve">אני מבקש את הגנתך. זה סוג של שפלות בלתי נסבלת. </w:t>
      </w:r>
    </w:p>
    <w:p w14:paraId="465626FF" w14:textId="77777777" w:rsidR="00000000" w:rsidRDefault="00E84F3B">
      <w:pPr>
        <w:pStyle w:val="a"/>
        <w:rPr>
          <w:rFonts w:hint="cs"/>
          <w:rtl/>
        </w:rPr>
      </w:pPr>
    </w:p>
    <w:p w14:paraId="7222D4F5" w14:textId="77777777" w:rsidR="00000000" w:rsidRDefault="00E84F3B">
      <w:pPr>
        <w:pStyle w:val="ac"/>
        <w:rPr>
          <w:rtl/>
        </w:rPr>
      </w:pPr>
      <w:r>
        <w:rPr>
          <w:rFonts w:hint="eastAsia"/>
          <w:rtl/>
        </w:rPr>
        <w:t>יצחק</w:t>
      </w:r>
      <w:r>
        <w:rPr>
          <w:rtl/>
        </w:rPr>
        <w:t xml:space="preserve"> כהן (ש"ס):</w:t>
      </w:r>
    </w:p>
    <w:p w14:paraId="3D50B06B" w14:textId="77777777" w:rsidR="00000000" w:rsidRDefault="00E84F3B">
      <w:pPr>
        <w:pStyle w:val="a"/>
        <w:rPr>
          <w:rFonts w:hint="cs"/>
          <w:rtl/>
        </w:rPr>
      </w:pPr>
    </w:p>
    <w:p w14:paraId="5B8CC49F" w14:textId="77777777" w:rsidR="00000000" w:rsidRDefault="00E84F3B">
      <w:pPr>
        <w:pStyle w:val="a"/>
        <w:rPr>
          <w:rFonts w:hint="cs"/>
          <w:rtl/>
        </w:rPr>
      </w:pPr>
      <w:r>
        <w:rPr>
          <w:rFonts w:hint="cs"/>
          <w:rtl/>
        </w:rPr>
        <w:t>- - -</w:t>
      </w:r>
    </w:p>
    <w:p w14:paraId="425FFA1A" w14:textId="77777777" w:rsidR="00000000" w:rsidRDefault="00E84F3B">
      <w:pPr>
        <w:pStyle w:val="ad"/>
        <w:rPr>
          <w:rFonts w:hint="cs"/>
          <w:rtl/>
        </w:rPr>
      </w:pPr>
    </w:p>
    <w:p w14:paraId="770A9853" w14:textId="77777777" w:rsidR="00000000" w:rsidRDefault="00E84F3B">
      <w:pPr>
        <w:pStyle w:val="ad"/>
        <w:rPr>
          <w:rFonts w:hint="cs"/>
          <w:rtl/>
        </w:rPr>
      </w:pPr>
      <w:r>
        <w:rPr>
          <w:rtl/>
        </w:rPr>
        <w:t>היו"ר</w:t>
      </w:r>
      <w:r>
        <w:rPr>
          <w:rFonts w:hint="cs"/>
          <w:rtl/>
        </w:rPr>
        <w:t xml:space="preserve"> נסים דהן</w:t>
      </w:r>
      <w:r>
        <w:rPr>
          <w:rtl/>
        </w:rPr>
        <w:t>:</w:t>
      </w:r>
    </w:p>
    <w:p w14:paraId="6C82A308" w14:textId="77777777" w:rsidR="00000000" w:rsidRDefault="00E84F3B">
      <w:pPr>
        <w:pStyle w:val="a"/>
        <w:rPr>
          <w:rFonts w:hint="cs"/>
          <w:rtl/>
        </w:rPr>
      </w:pPr>
    </w:p>
    <w:p w14:paraId="6AB565E9" w14:textId="77777777" w:rsidR="00000000" w:rsidRDefault="00E84F3B">
      <w:pPr>
        <w:pStyle w:val="a"/>
        <w:rPr>
          <w:rFonts w:hint="cs"/>
          <w:rtl/>
        </w:rPr>
      </w:pPr>
      <w:r>
        <w:rPr>
          <w:rFonts w:hint="cs"/>
          <w:rtl/>
        </w:rPr>
        <w:t xml:space="preserve">חבר הכנסת כהן, חבר הכנסת כהן, אני מבקש ממך לא להפריע. אני אצטרך להוציא אותך מאולם המליאה. </w:t>
      </w:r>
      <w:r>
        <w:rPr>
          <w:rFonts w:hint="cs"/>
          <w:rtl/>
        </w:rPr>
        <w:t xml:space="preserve">חבר הכנסת כהן, חבר הכנסת כהן. </w:t>
      </w:r>
    </w:p>
    <w:p w14:paraId="4C138D29" w14:textId="77777777" w:rsidR="00000000" w:rsidRDefault="00E84F3B">
      <w:pPr>
        <w:pStyle w:val="a"/>
        <w:rPr>
          <w:rFonts w:hint="cs"/>
          <w:rtl/>
        </w:rPr>
      </w:pPr>
    </w:p>
    <w:p w14:paraId="251B3EDB" w14:textId="77777777" w:rsidR="00000000" w:rsidRDefault="00E84F3B">
      <w:pPr>
        <w:pStyle w:val="ac"/>
        <w:rPr>
          <w:rtl/>
        </w:rPr>
      </w:pPr>
      <w:r>
        <w:rPr>
          <w:rFonts w:hint="eastAsia"/>
          <w:rtl/>
        </w:rPr>
        <w:t>חמי</w:t>
      </w:r>
      <w:r>
        <w:rPr>
          <w:rtl/>
        </w:rPr>
        <w:t xml:space="preserve"> דורון (שינוי):</w:t>
      </w:r>
    </w:p>
    <w:p w14:paraId="21470CAF" w14:textId="77777777" w:rsidR="00000000" w:rsidRDefault="00E84F3B">
      <w:pPr>
        <w:pStyle w:val="a"/>
        <w:rPr>
          <w:rFonts w:hint="cs"/>
          <w:rtl/>
        </w:rPr>
      </w:pPr>
    </w:p>
    <w:p w14:paraId="3DBE6719" w14:textId="77777777" w:rsidR="00000000" w:rsidRDefault="00E84F3B">
      <w:pPr>
        <w:pStyle w:val="a"/>
        <w:rPr>
          <w:rFonts w:hint="cs"/>
          <w:rtl/>
        </w:rPr>
      </w:pPr>
      <w:r>
        <w:rPr>
          <w:rFonts w:hint="cs"/>
          <w:rtl/>
        </w:rPr>
        <w:t>- - -</w:t>
      </w:r>
    </w:p>
    <w:p w14:paraId="4C85F589" w14:textId="77777777" w:rsidR="00000000" w:rsidRDefault="00E84F3B">
      <w:pPr>
        <w:pStyle w:val="a"/>
        <w:rPr>
          <w:rFonts w:hint="cs"/>
          <w:rtl/>
        </w:rPr>
      </w:pPr>
    </w:p>
    <w:p w14:paraId="4A295F3D" w14:textId="77777777" w:rsidR="00000000" w:rsidRDefault="00E84F3B">
      <w:pPr>
        <w:pStyle w:val="ad"/>
        <w:rPr>
          <w:rFonts w:hint="cs"/>
          <w:rtl/>
        </w:rPr>
      </w:pPr>
      <w:r>
        <w:rPr>
          <w:rtl/>
        </w:rPr>
        <w:t>היו"ר</w:t>
      </w:r>
      <w:r>
        <w:rPr>
          <w:rFonts w:hint="cs"/>
          <w:rtl/>
        </w:rPr>
        <w:t xml:space="preserve"> נסים דהן</w:t>
      </w:r>
      <w:r>
        <w:rPr>
          <w:rtl/>
        </w:rPr>
        <w:t>:</w:t>
      </w:r>
    </w:p>
    <w:p w14:paraId="3037722A" w14:textId="77777777" w:rsidR="00000000" w:rsidRDefault="00E84F3B">
      <w:pPr>
        <w:pStyle w:val="a"/>
        <w:rPr>
          <w:rFonts w:hint="cs"/>
          <w:rtl/>
        </w:rPr>
      </w:pPr>
    </w:p>
    <w:p w14:paraId="5A238847" w14:textId="77777777" w:rsidR="00000000" w:rsidRDefault="00E84F3B">
      <w:pPr>
        <w:pStyle w:val="a"/>
        <w:rPr>
          <w:rFonts w:hint="cs"/>
          <w:rtl/>
        </w:rPr>
      </w:pPr>
      <w:r>
        <w:rPr>
          <w:rFonts w:hint="cs"/>
          <w:rtl/>
        </w:rPr>
        <w:t>עכשיו משינוי כבר  מפריעים לך. חבר הכנסת חמי דורון, אתה מפריע לשר לדבר.</w:t>
      </w:r>
    </w:p>
    <w:p w14:paraId="202FEF86" w14:textId="77777777" w:rsidR="00000000" w:rsidRDefault="00E84F3B">
      <w:pPr>
        <w:pStyle w:val="a"/>
        <w:rPr>
          <w:rFonts w:hint="cs"/>
          <w:rtl/>
        </w:rPr>
      </w:pPr>
    </w:p>
    <w:p w14:paraId="6A04B873" w14:textId="77777777" w:rsidR="00000000" w:rsidRDefault="00E84F3B">
      <w:pPr>
        <w:pStyle w:val="SpeakerCon"/>
        <w:rPr>
          <w:rtl/>
        </w:rPr>
      </w:pPr>
      <w:bookmarkStart w:id="731" w:name="FS000000517T16_07_2003_17_21_16C"/>
      <w:bookmarkEnd w:id="731"/>
      <w:r>
        <w:rPr>
          <w:rtl/>
        </w:rPr>
        <w:t>שר המשפטים יוסף לפיד:</w:t>
      </w:r>
    </w:p>
    <w:p w14:paraId="52250CA3" w14:textId="77777777" w:rsidR="00000000" w:rsidRDefault="00E84F3B">
      <w:pPr>
        <w:pStyle w:val="a"/>
        <w:rPr>
          <w:rtl/>
        </w:rPr>
      </w:pPr>
    </w:p>
    <w:p w14:paraId="7262A287" w14:textId="77777777" w:rsidR="00000000" w:rsidRDefault="00E84F3B">
      <w:pPr>
        <w:pStyle w:val="a"/>
        <w:rPr>
          <w:rFonts w:hint="cs"/>
          <w:rtl/>
        </w:rPr>
      </w:pPr>
      <w:r>
        <w:rPr>
          <w:rFonts w:hint="cs"/>
          <w:rtl/>
        </w:rPr>
        <w:t xml:space="preserve">רבותי, ציבור הסטודנטים הוא עתידה של מדינת ישראל. </w:t>
      </w:r>
    </w:p>
    <w:p w14:paraId="4D0202AA" w14:textId="77777777" w:rsidR="00000000" w:rsidRDefault="00E84F3B">
      <w:pPr>
        <w:pStyle w:val="a"/>
        <w:rPr>
          <w:rFonts w:hint="cs"/>
          <w:rtl/>
        </w:rPr>
      </w:pPr>
    </w:p>
    <w:p w14:paraId="612D03B4" w14:textId="77777777" w:rsidR="00000000" w:rsidRDefault="00E84F3B">
      <w:pPr>
        <w:pStyle w:val="ad"/>
        <w:rPr>
          <w:rtl/>
        </w:rPr>
      </w:pPr>
      <w:r>
        <w:rPr>
          <w:rtl/>
        </w:rPr>
        <w:t>היו"ר נסים דהן:</w:t>
      </w:r>
    </w:p>
    <w:p w14:paraId="16F40954" w14:textId="77777777" w:rsidR="00000000" w:rsidRDefault="00E84F3B">
      <w:pPr>
        <w:pStyle w:val="a"/>
        <w:rPr>
          <w:rtl/>
        </w:rPr>
      </w:pPr>
    </w:p>
    <w:p w14:paraId="2B169570" w14:textId="77777777" w:rsidR="00000000" w:rsidRDefault="00E84F3B">
      <w:pPr>
        <w:pStyle w:val="a"/>
        <w:rPr>
          <w:rFonts w:hint="cs"/>
          <w:rtl/>
        </w:rPr>
      </w:pPr>
      <w:r>
        <w:rPr>
          <w:rFonts w:hint="cs"/>
          <w:rtl/>
        </w:rPr>
        <w:t>חברי הכנסת של שינ</w:t>
      </w:r>
      <w:r>
        <w:rPr>
          <w:rFonts w:hint="cs"/>
          <w:rtl/>
        </w:rPr>
        <w:t xml:space="preserve">וי, אתם מפריעים לשר המשפטים, שבמקרה הוא גם מהמפלגה שלכם, לגמור את דבריו. חברי הכנסת. חבר הכנסת אמנון כהן, נא לשבת. </w:t>
      </w:r>
    </w:p>
    <w:p w14:paraId="1C6FACD3" w14:textId="77777777" w:rsidR="00000000" w:rsidRDefault="00E84F3B">
      <w:pPr>
        <w:pStyle w:val="a"/>
        <w:rPr>
          <w:rFonts w:hint="cs"/>
          <w:rtl/>
        </w:rPr>
      </w:pPr>
    </w:p>
    <w:p w14:paraId="0345EAE8" w14:textId="77777777" w:rsidR="00000000" w:rsidRDefault="00E84F3B">
      <w:pPr>
        <w:pStyle w:val="Speaker"/>
        <w:rPr>
          <w:rtl/>
        </w:rPr>
      </w:pPr>
      <w:bookmarkStart w:id="732" w:name="FS000000517T16_07_2003_16_56_58"/>
      <w:bookmarkStart w:id="733" w:name="_Toc46538687"/>
      <w:bookmarkStart w:id="734" w:name="_Toc49055417"/>
      <w:bookmarkEnd w:id="732"/>
      <w:r>
        <w:rPr>
          <w:rFonts w:hint="eastAsia"/>
          <w:rtl/>
        </w:rPr>
        <w:t>שר</w:t>
      </w:r>
      <w:r>
        <w:rPr>
          <w:rtl/>
        </w:rPr>
        <w:t xml:space="preserve"> המשפטים יוסף לפיד:</w:t>
      </w:r>
      <w:bookmarkEnd w:id="733"/>
      <w:bookmarkEnd w:id="734"/>
    </w:p>
    <w:p w14:paraId="2C516800" w14:textId="77777777" w:rsidR="00000000" w:rsidRDefault="00E84F3B">
      <w:pPr>
        <w:pStyle w:val="a"/>
        <w:rPr>
          <w:rFonts w:hint="cs"/>
          <w:rtl/>
        </w:rPr>
      </w:pPr>
    </w:p>
    <w:p w14:paraId="4A0F97CD" w14:textId="77777777" w:rsidR="00000000" w:rsidRDefault="00E84F3B">
      <w:pPr>
        <w:pStyle w:val="a"/>
        <w:rPr>
          <w:rFonts w:hint="cs"/>
          <w:rtl/>
        </w:rPr>
      </w:pPr>
      <w:r>
        <w:rPr>
          <w:rFonts w:hint="cs"/>
          <w:rtl/>
        </w:rPr>
        <w:t>רבותי, ופה, אדון גפני, תשמע, תשמע ותבדוק. על ההסדר הזה הודיע מעל דוכן זה, בנאומו, שר האוצר לפני ההצבעה על התקציב, כח</w:t>
      </w:r>
      <w:r>
        <w:rPr>
          <w:rFonts w:hint="cs"/>
          <w:rtl/>
        </w:rPr>
        <w:t xml:space="preserve">וק. הוא הודיע. הוא הודיע. </w:t>
      </w:r>
    </w:p>
    <w:p w14:paraId="533F6F1C" w14:textId="77777777" w:rsidR="00000000" w:rsidRDefault="00E84F3B">
      <w:pPr>
        <w:pStyle w:val="a"/>
        <w:rPr>
          <w:rFonts w:hint="cs"/>
          <w:rtl/>
        </w:rPr>
      </w:pPr>
    </w:p>
    <w:p w14:paraId="439664A1" w14:textId="77777777" w:rsidR="00000000" w:rsidRDefault="00E84F3B">
      <w:pPr>
        <w:pStyle w:val="ac"/>
        <w:rPr>
          <w:rtl/>
        </w:rPr>
      </w:pPr>
      <w:r>
        <w:rPr>
          <w:rFonts w:hint="eastAsia"/>
          <w:rtl/>
        </w:rPr>
        <w:t>משה</w:t>
      </w:r>
      <w:r>
        <w:rPr>
          <w:rtl/>
        </w:rPr>
        <w:t xml:space="preserve"> גפני (יהדות התורה):</w:t>
      </w:r>
    </w:p>
    <w:p w14:paraId="7B9F5E0F" w14:textId="77777777" w:rsidR="00000000" w:rsidRDefault="00E84F3B">
      <w:pPr>
        <w:pStyle w:val="a"/>
        <w:rPr>
          <w:rFonts w:hint="cs"/>
          <w:rtl/>
        </w:rPr>
      </w:pPr>
    </w:p>
    <w:p w14:paraId="2BE86308" w14:textId="77777777" w:rsidR="00000000" w:rsidRDefault="00E84F3B">
      <w:pPr>
        <w:pStyle w:val="a"/>
        <w:rPr>
          <w:rFonts w:hint="cs"/>
          <w:rtl/>
        </w:rPr>
      </w:pPr>
      <w:r>
        <w:rPr>
          <w:rFonts w:hint="cs"/>
          <w:rtl/>
        </w:rPr>
        <w:t xml:space="preserve">הוא הודיע שזה הסכם עם שינוי? </w:t>
      </w:r>
    </w:p>
    <w:p w14:paraId="0D2BEDDF" w14:textId="77777777" w:rsidR="00000000" w:rsidRDefault="00E84F3B">
      <w:pPr>
        <w:pStyle w:val="a"/>
        <w:rPr>
          <w:rFonts w:hint="cs"/>
          <w:rtl/>
        </w:rPr>
      </w:pPr>
    </w:p>
    <w:p w14:paraId="69512DD2" w14:textId="77777777" w:rsidR="00000000" w:rsidRDefault="00E84F3B">
      <w:pPr>
        <w:pStyle w:val="SpeakerCon"/>
        <w:rPr>
          <w:rtl/>
        </w:rPr>
      </w:pPr>
      <w:r>
        <w:rPr>
          <w:rtl/>
        </w:rPr>
        <w:t>שר המשפטים יוסף לפיד:</w:t>
      </w:r>
    </w:p>
    <w:p w14:paraId="6A57B8C3" w14:textId="77777777" w:rsidR="00000000" w:rsidRDefault="00E84F3B">
      <w:pPr>
        <w:pStyle w:val="a"/>
        <w:rPr>
          <w:rtl/>
        </w:rPr>
      </w:pPr>
    </w:p>
    <w:p w14:paraId="42580B1F" w14:textId="77777777" w:rsidR="00000000" w:rsidRDefault="00E84F3B">
      <w:pPr>
        <w:pStyle w:val="a"/>
        <w:rPr>
          <w:rFonts w:hint="cs"/>
          <w:rtl/>
        </w:rPr>
      </w:pPr>
      <w:r>
        <w:rPr>
          <w:rFonts w:hint="cs"/>
          <w:rtl/>
        </w:rPr>
        <w:t>לא שינוי. הוא הודיע על 3% לסטודנטים ו-200 שקל ליולדות. זה מה שהוא הודיע, וזה מה שסוכם אתנו. לכן, כל ההאשמות כאילו היה איזה הסכם סודי, אין להן יסוד, א</w:t>
      </w:r>
      <w:r>
        <w:rPr>
          <w:rFonts w:hint="cs"/>
          <w:rtl/>
        </w:rPr>
        <w:t xml:space="preserve">ין להן בסיס. כל מה שצריך זה לקחת את הנאום </w:t>
      </w:r>
      <w:r>
        <w:rPr>
          <w:rtl/>
        </w:rPr>
        <w:t>–</w:t>
      </w:r>
      <w:r>
        <w:rPr>
          <w:rFonts w:hint="cs"/>
          <w:rtl/>
        </w:rPr>
        <w:t xml:space="preserve"> קח את הנאום של שר האוצר ותמצא את ההודעה. </w:t>
      </w:r>
    </w:p>
    <w:p w14:paraId="46AF8EE2" w14:textId="77777777" w:rsidR="00000000" w:rsidRDefault="00E84F3B">
      <w:pPr>
        <w:pStyle w:val="a"/>
        <w:rPr>
          <w:rFonts w:hint="cs"/>
          <w:rtl/>
        </w:rPr>
      </w:pPr>
    </w:p>
    <w:p w14:paraId="58096026" w14:textId="77777777" w:rsidR="00000000" w:rsidRDefault="00E84F3B">
      <w:pPr>
        <w:pStyle w:val="ac"/>
        <w:rPr>
          <w:rtl/>
        </w:rPr>
      </w:pPr>
      <w:r>
        <w:rPr>
          <w:rFonts w:hint="eastAsia"/>
          <w:rtl/>
        </w:rPr>
        <w:t>שלמה</w:t>
      </w:r>
      <w:r>
        <w:rPr>
          <w:rtl/>
        </w:rPr>
        <w:t xml:space="preserve"> בניזרי (ש"ס):</w:t>
      </w:r>
    </w:p>
    <w:p w14:paraId="7ABA68CB" w14:textId="77777777" w:rsidR="00000000" w:rsidRDefault="00E84F3B">
      <w:pPr>
        <w:pStyle w:val="a"/>
        <w:rPr>
          <w:rFonts w:hint="cs"/>
          <w:rtl/>
        </w:rPr>
      </w:pPr>
    </w:p>
    <w:p w14:paraId="5C532F87" w14:textId="77777777" w:rsidR="00000000" w:rsidRDefault="00E84F3B">
      <w:pPr>
        <w:pStyle w:val="a"/>
        <w:rPr>
          <w:rFonts w:hint="cs"/>
          <w:rtl/>
        </w:rPr>
      </w:pPr>
      <w:r>
        <w:rPr>
          <w:rFonts w:hint="cs"/>
          <w:rtl/>
        </w:rPr>
        <w:t xml:space="preserve">זה לא נכון. </w:t>
      </w:r>
    </w:p>
    <w:p w14:paraId="7E532A93" w14:textId="77777777" w:rsidR="00000000" w:rsidRDefault="00E84F3B">
      <w:pPr>
        <w:pStyle w:val="a"/>
        <w:rPr>
          <w:rFonts w:hint="cs"/>
          <w:rtl/>
        </w:rPr>
      </w:pPr>
    </w:p>
    <w:p w14:paraId="5795561E" w14:textId="77777777" w:rsidR="00000000" w:rsidRDefault="00E84F3B">
      <w:pPr>
        <w:pStyle w:val="ac"/>
        <w:rPr>
          <w:rtl/>
        </w:rPr>
      </w:pPr>
      <w:r>
        <w:rPr>
          <w:rFonts w:hint="eastAsia"/>
          <w:rtl/>
        </w:rPr>
        <w:t>יצחק</w:t>
      </w:r>
      <w:r>
        <w:rPr>
          <w:rtl/>
        </w:rPr>
        <w:t xml:space="preserve"> כהן (ש"ס):</w:t>
      </w:r>
    </w:p>
    <w:p w14:paraId="17159B89" w14:textId="77777777" w:rsidR="00000000" w:rsidRDefault="00E84F3B">
      <w:pPr>
        <w:pStyle w:val="a"/>
        <w:rPr>
          <w:rFonts w:hint="cs"/>
          <w:rtl/>
        </w:rPr>
      </w:pPr>
    </w:p>
    <w:p w14:paraId="32FC9A0E" w14:textId="77777777" w:rsidR="00000000" w:rsidRDefault="00E84F3B">
      <w:pPr>
        <w:pStyle w:val="a"/>
        <w:ind w:left="719" w:firstLine="0"/>
        <w:rPr>
          <w:rFonts w:hint="cs"/>
          <w:rtl/>
        </w:rPr>
      </w:pPr>
      <w:r>
        <w:rPr>
          <w:rFonts w:hint="cs"/>
          <w:rtl/>
        </w:rPr>
        <w:t>- - -</w:t>
      </w:r>
    </w:p>
    <w:p w14:paraId="1FAEE946" w14:textId="77777777" w:rsidR="00000000" w:rsidRDefault="00E84F3B">
      <w:pPr>
        <w:pStyle w:val="a"/>
        <w:rPr>
          <w:rFonts w:hint="cs"/>
          <w:rtl/>
        </w:rPr>
      </w:pPr>
    </w:p>
    <w:p w14:paraId="1437E246" w14:textId="77777777" w:rsidR="00000000" w:rsidRDefault="00E84F3B">
      <w:pPr>
        <w:pStyle w:val="ac"/>
        <w:rPr>
          <w:rtl/>
        </w:rPr>
      </w:pPr>
      <w:r>
        <w:rPr>
          <w:rFonts w:hint="eastAsia"/>
          <w:rtl/>
        </w:rPr>
        <w:t>משה</w:t>
      </w:r>
      <w:r>
        <w:rPr>
          <w:rtl/>
        </w:rPr>
        <w:t xml:space="preserve"> גפני (יהדות התורה):</w:t>
      </w:r>
    </w:p>
    <w:p w14:paraId="3EF0419D" w14:textId="77777777" w:rsidR="00000000" w:rsidRDefault="00E84F3B">
      <w:pPr>
        <w:pStyle w:val="a"/>
        <w:rPr>
          <w:rFonts w:hint="cs"/>
          <w:rtl/>
        </w:rPr>
      </w:pPr>
    </w:p>
    <w:p w14:paraId="221207FE" w14:textId="77777777" w:rsidR="00000000" w:rsidRDefault="00E84F3B">
      <w:pPr>
        <w:pStyle w:val="a"/>
        <w:rPr>
          <w:rFonts w:hint="cs"/>
          <w:rtl/>
        </w:rPr>
      </w:pPr>
      <w:r>
        <w:rPr>
          <w:rFonts w:hint="cs"/>
          <w:rtl/>
        </w:rPr>
        <w:t xml:space="preserve">אתה לא מכיר את החוק. </w:t>
      </w:r>
    </w:p>
    <w:p w14:paraId="28C95A97" w14:textId="77777777" w:rsidR="00000000" w:rsidRDefault="00E84F3B">
      <w:pPr>
        <w:pStyle w:val="a"/>
        <w:rPr>
          <w:rFonts w:hint="cs"/>
          <w:rtl/>
        </w:rPr>
      </w:pPr>
    </w:p>
    <w:p w14:paraId="4FA518FD" w14:textId="77777777" w:rsidR="00000000" w:rsidRDefault="00E84F3B">
      <w:pPr>
        <w:pStyle w:val="ac"/>
        <w:rPr>
          <w:rtl/>
        </w:rPr>
      </w:pPr>
      <w:r>
        <w:rPr>
          <w:rFonts w:hint="eastAsia"/>
          <w:rtl/>
        </w:rPr>
        <w:t>דוד</w:t>
      </w:r>
      <w:r>
        <w:rPr>
          <w:rtl/>
        </w:rPr>
        <w:t xml:space="preserve"> אזולאי (ש"ס):</w:t>
      </w:r>
    </w:p>
    <w:p w14:paraId="0BBC7C5A" w14:textId="77777777" w:rsidR="00000000" w:rsidRDefault="00E84F3B">
      <w:pPr>
        <w:pStyle w:val="a"/>
        <w:rPr>
          <w:rFonts w:hint="cs"/>
          <w:rtl/>
        </w:rPr>
      </w:pPr>
    </w:p>
    <w:p w14:paraId="58FB4563" w14:textId="77777777" w:rsidR="00000000" w:rsidRDefault="00E84F3B">
      <w:pPr>
        <w:pStyle w:val="a"/>
        <w:ind w:left="719" w:firstLine="0"/>
        <w:rPr>
          <w:rFonts w:hint="cs"/>
          <w:rtl/>
        </w:rPr>
      </w:pPr>
      <w:r>
        <w:rPr>
          <w:rFonts w:hint="cs"/>
          <w:rtl/>
        </w:rPr>
        <w:t>- - -</w:t>
      </w:r>
    </w:p>
    <w:p w14:paraId="3AA1C5C0" w14:textId="77777777" w:rsidR="00000000" w:rsidRDefault="00E84F3B">
      <w:pPr>
        <w:pStyle w:val="a"/>
        <w:rPr>
          <w:rFonts w:hint="cs"/>
          <w:rtl/>
        </w:rPr>
      </w:pPr>
    </w:p>
    <w:p w14:paraId="6B2C27F8" w14:textId="77777777" w:rsidR="00000000" w:rsidRDefault="00E84F3B">
      <w:pPr>
        <w:pStyle w:val="SpeakerCon"/>
        <w:rPr>
          <w:rtl/>
        </w:rPr>
      </w:pPr>
      <w:bookmarkStart w:id="735" w:name="FS000000517T16_07_2003_17_00_01C"/>
      <w:bookmarkEnd w:id="735"/>
      <w:r>
        <w:rPr>
          <w:rtl/>
        </w:rPr>
        <w:t>שר המשפטים יוסף לפיד:</w:t>
      </w:r>
    </w:p>
    <w:p w14:paraId="18065167" w14:textId="77777777" w:rsidR="00000000" w:rsidRDefault="00E84F3B">
      <w:pPr>
        <w:pStyle w:val="a"/>
        <w:rPr>
          <w:rtl/>
        </w:rPr>
      </w:pPr>
    </w:p>
    <w:p w14:paraId="456D9D15" w14:textId="77777777" w:rsidR="00000000" w:rsidRDefault="00E84F3B">
      <w:pPr>
        <w:pStyle w:val="a"/>
        <w:rPr>
          <w:rFonts w:hint="cs"/>
          <w:rtl/>
        </w:rPr>
      </w:pPr>
      <w:r>
        <w:rPr>
          <w:rFonts w:hint="cs"/>
          <w:rtl/>
        </w:rPr>
        <w:t>רבותי, זה הקטע</w:t>
      </w:r>
      <w:r>
        <w:rPr>
          <w:rFonts w:hint="cs"/>
          <w:rtl/>
        </w:rPr>
        <w:t xml:space="preserve"> הראשון. </w:t>
      </w:r>
    </w:p>
    <w:p w14:paraId="192FFF1B" w14:textId="77777777" w:rsidR="00000000" w:rsidRDefault="00E84F3B">
      <w:pPr>
        <w:pStyle w:val="a"/>
        <w:rPr>
          <w:rFonts w:hint="cs"/>
          <w:rtl/>
        </w:rPr>
      </w:pPr>
    </w:p>
    <w:p w14:paraId="615A656E" w14:textId="77777777" w:rsidR="00000000" w:rsidRDefault="00E84F3B">
      <w:pPr>
        <w:pStyle w:val="ad"/>
        <w:rPr>
          <w:rtl/>
        </w:rPr>
      </w:pPr>
      <w:r>
        <w:rPr>
          <w:rtl/>
        </w:rPr>
        <w:t>היו"ר נסים דהן:</w:t>
      </w:r>
    </w:p>
    <w:p w14:paraId="63F216C2" w14:textId="77777777" w:rsidR="00000000" w:rsidRDefault="00E84F3B">
      <w:pPr>
        <w:pStyle w:val="a"/>
        <w:rPr>
          <w:rtl/>
        </w:rPr>
      </w:pPr>
    </w:p>
    <w:p w14:paraId="595FFC99" w14:textId="77777777" w:rsidR="00000000" w:rsidRDefault="00E84F3B">
      <w:pPr>
        <w:pStyle w:val="a"/>
        <w:rPr>
          <w:rFonts w:hint="cs"/>
          <w:rtl/>
        </w:rPr>
      </w:pPr>
      <w:r>
        <w:rPr>
          <w:rFonts w:hint="cs"/>
          <w:rtl/>
        </w:rPr>
        <w:t>חבר הכנסת אזולאי. חבר הכנסת אזולאי, שב, בבקשה.</w:t>
      </w:r>
    </w:p>
    <w:p w14:paraId="526A578B" w14:textId="77777777" w:rsidR="00000000" w:rsidRDefault="00E84F3B">
      <w:pPr>
        <w:pStyle w:val="a"/>
        <w:rPr>
          <w:rFonts w:hint="cs"/>
          <w:rtl/>
        </w:rPr>
      </w:pPr>
    </w:p>
    <w:p w14:paraId="54AD40CB" w14:textId="77777777" w:rsidR="00000000" w:rsidRDefault="00E84F3B">
      <w:pPr>
        <w:pStyle w:val="ac"/>
        <w:rPr>
          <w:rtl/>
        </w:rPr>
      </w:pPr>
      <w:r>
        <w:rPr>
          <w:rFonts w:hint="eastAsia"/>
          <w:rtl/>
        </w:rPr>
        <w:t>אתי</w:t>
      </w:r>
      <w:r>
        <w:rPr>
          <w:rtl/>
        </w:rPr>
        <w:t xml:space="preserve"> לבני (שינוי):</w:t>
      </w:r>
    </w:p>
    <w:p w14:paraId="159B88A9" w14:textId="77777777" w:rsidR="00000000" w:rsidRDefault="00E84F3B">
      <w:pPr>
        <w:pStyle w:val="a"/>
        <w:rPr>
          <w:rFonts w:hint="cs"/>
          <w:rtl/>
        </w:rPr>
      </w:pPr>
    </w:p>
    <w:p w14:paraId="0AD677DE" w14:textId="77777777" w:rsidR="00000000" w:rsidRDefault="00E84F3B">
      <w:pPr>
        <w:pStyle w:val="a"/>
        <w:ind w:left="719" w:firstLine="0"/>
        <w:rPr>
          <w:rFonts w:hint="cs"/>
          <w:rtl/>
        </w:rPr>
      </w:pPr>
      <w:r>
        <w:rPr>
          <w:rFonts w:hint="cs"/>
          <w:rtl/>
        </w:rPr>
        <w:t>- - -</w:t>
      </w:r>
    </w:p>
    <w:p w14:paraId="60C1232A" w14:textId="77777777" w:rsidR="00000000" w:rsidRDefault="00E84F3B">
      <w:pPr>
        <w:pStyle w:val="a"/>
        <w:rPr>
          <w:rFonts w:hint="cs"/>
          <w:rtl/>
        </w:rPr>
      </w:pPr>
    </w:p>
    <w:p w14:paraId="6C6EDFD7" w14:textId="77777777" w:rsidR="00000000" w:rsidRDefault="00E84F3B">
      <w:pPr>
        <w:pStyle w:val="ad"/>
        <w:rPr>
          <w:rtl/>
        </w:rPr>
      </w:pPr>
      <w:r>
        <w:rPr>
          <w:rtl/>
        </w:rPr>
        <w:t>היו"ר נסים דהן:</w:t>
      </w:r>
    </w:p>
    <w:p w14:paraId="748E3649" w14:textId="77777777" w:rsidR="00000000" w:rsidRDefault="00E84F3B">
      <w:pPr>
        <w:pStyle w:val="a"/>
        <w:rPr>
          <w:rtl/>
        </w:rPr>
      </w:pPr>
    </w:p>
    <w:p w14:paraId="0EC5800A" w14:textId="77777777" w:rsidR="00000000" w:rsidRDefault="00E84F3B">
      <w:pPr>
        <w:pStyle w:val="a"/>
        <w:rPr>
          <w:rFonts w:hint="cs"/>
          <w:rtl/>
        </w:rPr>
      </w:pPr>
      <w:r>
        <w:rPr>
          <w:rFonts w:hint="cs"/>
          <w:rtl/>
        </w:rPr>
        <w:t xml:space="preserve">חברת הכנסת לבני, את מפריעה עכשיו. חברת הכנסת לבני, את מפריעה. </w:t>
      </w:r>
    </w:p>
    <w:p w14:paraId="49CDBA4D" w14:textId="77777777" w:rsidR="00000000" w:rsidRDefault="00E84F3B">
      <w:pPr>
        <w:pStyle w:val="a"/>
        <w:rPr>
          <w:rFonts w:hint="cs"/>
          <w:rtl/>
        </w:rPr>
      </w:pPr>
    </w:p>
    <w:p w14:paraId="7470FE6D" w14:textId="77777777" w:rsidR="00000000" w:rsidRDefault="00E84F3B">
      <w:pPr>
        <w:pStyle w:val="SpeakerCon"/>
        <w:rPr>
          <w:rtl/>
        </w:rPr>
      </w:pPr>
      <w:bookmarkStart w:id="736" w:name="FS000000517T16_07_2003_17_01_00C"/>
      <w:bookmarkEnd w:id="736"/>
      <w:r>
        <w:rPr>
          <w:rtl/>
        </w:rPr>
        <w:t>שר המשפטים יוסף לפיד:</w:t>
      </w:r>
    </w:p>
    <w:p w14:paraId="2DDD8F5D" w14:textId="77777777" w:rsidR="00000000" w:rsidRDefault="00E84F3B">
      <w:pPr>
        <w:pStyle w:val="a"/>
        <w:rPr>
          <w:rtl/>
        </w:rPr>
      </w:pPr>
    </w:p>
    <w:p w14:paraId="27D1AEB0" w14:textId="77777777" w:rsidR="00000000" w:rsidRDefault="00E84F3B">
      <w:pPr>
        <w:pStyle w:val="a"/>
        <w:rPr>
          <w:rFonts w:hint="cs"/>
          <w:rtl/>
        </w:rPr>
      </w:pPr>
      <w:r>
        <w:rPr>
          <w:rFonts w:hint="cs"/>
          <w:rtl/>
        </w:rPr>
        <w:t>הדברים שאני אומר משאירים אותם ללא רבע נימוק לוויכו</w:t>
      </w:r>
      <w:r>
        <w:rPr>
          <w:rFonts w:hint="cs"/>
          <w:rtl/>
        </w:rPr>
        <w:t xml:space="preserve">ח, אבל הם צריכים לעכל את זה. זה לוקח זמן. ואני מציע, תקראו את נאומו של שר האוצר. זה 55 מיליון שקלים. אחרי שנקבע התקציב, אחרי שהוצבע התקציב, נתגלה לנו, שההערכות של שר האוצר, לעתיד להינתן לציבור החרדי, אינן כמו שחשבנו </w:t>
      </w:r>
      <w:r>
        <w:rPr>
          <w:rtl/>
        </w:rPr>
        <w:t>–</w:t>
      </w:r>
      <w:r>
        <w:rPr>
          <w:rFonts w:hint="cs"/>
          <w:rtl/>
        </w:rPr>
        <w:t xml:space="preserve"> 55 מיליון שקל - אלא 123 מיליון שקל. </w:t>
      </w:r>
    </w:p>
    <w:p w14:paraId="32276FDA" w14:textId="77777777" w:rsidR="00000000" w:rsidRDefault="00E84F3B">
      <w:pPr>
        <w:pStyle w:val="a"/>
        <w:rPr>
          <w:rFonts w:hint="cs"/>
          <w:rtl/>
        </w:rPr>
      </w:pPr>
    </w:p>
    <w:p w14:paraId="2DFAD6D6" w14:textId="77777777" w:rsidR="00000000" w:rsidRDefault="00E84F3B">
      <w:pPr>
        <w:pStyle w:val="ac"/>
        <w:rPr>
          <w:rtl/>
        </w:rPr>
      </w:pPr>
      <w:r>
        <w:rPr>
          <w:rFonts w:hint="eastAsia"/>
          <w:rtl/>
        </w:rPr>
        <w:t>קריאה</w:t>
      </w:r>
      <w:r>
        <w:rPr>
          <w:rtl/>
        </w:rPr>
        <w:t>:</w:t>
      </w:r>
    </w:p>
    <w:p w14:paraId="0B10A504" w14:textId="77777777" w:rsidR="00000000" w:rsidRDefault="00E84F3B">
      <w:pPr>
        <w:pStyle w:val="a"/>
        <w:rPr>
          <w:rFonts w:hint="cs"/>
          <w:rtl/>
        </w:rPr>
      </w:pPr>
    </w:p>
    <w:p w14:paraId="189732B1" w14:textId="77777777" w:rsidR="00000000" w:rsidRDefault="00E84F3B">
      <w:pPr>
        <w:pStyle w:val="a"/>
        <w:rPr>
          <w:rFonts w:hint="cs"/>
          <w:rtl/>
        </w:rPr>
      </w:pPr>
      <w:r>
        <w:rPr>
          <w:rFonts w:hint="cs"/>
          <w:rtl/>
        </w:rPr>
        <w:t xml:space="preserve">למרבה הצער. </w:t>
      </w:r>
    </w:p>
    <w:p w14:paraId="7B807887" w14:textId="77777777" w:rsidR="00000000" w:rsidRDefault="00E84F3B">
      <w:pPr>
        <w:pStyle w:val="a"/>
        <w:rPr>
          <w:rFonts w:hint="cs"/>
          <w:rtl/>
        </w:rPr>
      </w:pPr>
    </w:p>
    <w:p w14:paraId="0A9CD725" w14:textId="77777777" w:rsidR="00000000" w:rsidRDefault="00E84F3B">
      <w:pPr>
        <w:pStyle w:val="SpeakerCon"/>
        <w:rPr>
          <w:rtl/>
        </w:rPr>
      </w:pPr>
      <w:bookmarkStart w:id="737" w:name="FS000000517T16_07_2003_17_02_26C"/>
      <w:bookmarkEnd w:id="737"/>
      <w:r>
        <w:rPr>
          <w:rtl/>
        </w:rPr>
        <w:t>שר המשפטים יוסף לפיד:</w:t>
      </w:r>
    </w:p>
    <w:p w14:paraId="3DF662E9" w14:textId="77777777" w:rsidR="00000000" w:rsidRDefault="00E84F3B">
      <w:pPr>
        <w:pStyle w:val="a"/>
        <w:rPr>
          <w:rtl/>
        </w:rPr>
      </w:pPr>
    </w:p>
    <w:p w14:paraId="303D4E86" w14:textId="77777777" w:rsidR="00000000" w:rsidRDefault="00E84F3B">
      <w:pPr>
        <w:pStyle w:val="a"/>
        <w:rPr>
          <w:rFonts w:hint="cs"/>
          <w:rtl/>
        </w:rPr>
      </w:pPr>
      <w:r>
        <w:rPr>
          <w:rFonts w:hint="cs"/>
          <w:rtl/>
        </w:rPr>
        <w:t>באנו אל השר ואמרנו: אדוני, מה שאמרנו לך לפני ההצבעה על התקציב, אנחנו אומרים לך אחרי ההצבעה - אם אתה מעניק 68 מיליון שקל נוספים לציבור החרדי, אז תבחר אחת מהשתיים: או שתוותר על זה, ואז אין לנו טענות אליך; אם אתה ל</w:t>
      </w:r>
      <w:r>
        <w:rPr>
          <w:rFonts w:hint="cs"/>
          <w:rtl/>
        </w:rPr>
        <w:t xml:space="preserve">א מוותר על זה </w:t>
      </w:r>
      <w:r>
        <w:rPr>
          <w:rtl/>
        </w:rPr>
        <w:t>–</w:t>
      </w:r>
      <w:r>
        <w:rPr>
          <w:rFonts w:hint="cs"/>
          <w:rtl/>
        </w:rPr>
        <w:t xml:space="preserve"> גם לנו יש ציבור שהוא יקר לנו מאוד, קרוב מאוד ללבנו, ששלח אותנו לכנסת. זה ציבור שמורכב מאנשים שאוהבים תרבות ואמנות, שעוסקים בהיי-טק - - - </w:t>
      </w:r>
    </w:p>
    <w:p w14:paraId="3AFA4844" w14:textId="77777777" w:rsidR="00000000" w:rsidRDefault="00E84F3B">
      <w:pPr>
        <w:pStyle w:val="a"/>
        <w:rPr>
          <w:rFonts w:hint="cs"/>
          <w:rtl/>
        </w:rPr>
      </w:pPr>
    </w:p>
    <w:p w14:paraId="2EB32D86" w14:textId="77777777" w:rsidR="00000000" w:rsidRDefault="00E84F3B">
      <w:pPr>
        <w:pStyle w:val="ac"/>
        <w:rPr>
          <w:rtl/>
        </w:rPr>
      </w:pPr>
      <w:r>
        <w:rPr>
          <w:rFonts w:hint="eastAsia"/>
          <w:rtl/>
        </w:rPr>
        <w:t>מאיר</w:t>
      </w:r>
      <w:r>
        <w:rPr>
          <w:rtl/>
        </w:rPr>
        <w:t xml:space="preserve"> פרוש (יהדות התורה):</w:t>
      </w:r>
    </w:p>
    <w:p w14:paraId="2AE638D6" w14:textId="77777777" w:rsidR="00000000" w:rsidRDefault="00E84F3B">
      <w:pPr>
        <w:pStyle w:val="a"/>
        <w:rPr>
          <w:rFonts w:hint="cs"/>
          <w:rtl/>
        </w:rPr>
      </w:pPr>
    </w:p>
    <w:p w14:paraId="5D1F2456" w14:textId="77777777" w:rsidR="00000000" w:rsidRDefault="00E84F3B">
      <w:pPr>
        <w:pStyle w:val="a"/>
        <w:ind w:left="719" w:firstLine="0"/>
        <w:rPr>
          <w:rFonts w:hint="cs"/>
          <w:rtl/>
        </w:rPr>
      </w:pPr>
      <w:r>
        <w:rPr>
          <w:rFonts w:hint="cs"/>
          <w:rtl/>
        </w:rPr>
        <w:t>- - -</w:t>
      </w:r>
    </w:p>
    <w:p w14:paraId="0EC1D2BC" w14:textId="77777777" w:rsidR="00000000" w:rsidRDefault="00E84F3B">
      <w:pPr>
        <w:pStyle w:val="a"/>
        <w:rPr>
          <w:rFonts w:hint="cs"/>
          <w:rtl/>
        </w:rPr>
      </w:pPr>
    </w:p>
    <w:p w14:paraId="3CBE2175" w14:textId="77777777" w:rsidR="00000000" w:rsidRDefault="00E84F3B">
      <w:pPr>
        <w:pStyle w:val="ac"/>
        <w:rPr>
          <w:rtl/>
        </w:rPr>
      </w:pPr>
      <w:r>
        <w:rPr>
          <w:rFonts w:hint="eastAsia"/>
          <w:rtl/>
        </w:rPr>
        <w:t>ישראל</w:t>
      </w:r>
      <w:r>
        <w:rPr>
          <w:rtl/>
        </w:rPr>
        <w:t xml:space="preserve"> אייכלר (יהדות התורה):</w:t>
      </w:r>
    </w:p>
    <w:p w14:paraId="651650F4" w14:textId="77777777" w:rsidR="00000000" w:rsidRDefault="00E84F3B">
      <w:pPr>
        <w:pStyle w:val="a"/>
        <w:rPr>
          <w:rFonts w:hint="cs"/>
          <w:rtl/>
        </w:rPr>
      </w:pPr>
    </w:p>
    <w:p w14:paraId="242C9D79" w14:textId="77777777" w:rsidR="00000000" w:rsidRDefault="00E84F3B">
      <w:pPr>
        <w:pStyle w:val="a"/>
        <w:rPr>
          <w:rFonts w:hint="cs"/>
          <w:rtl/>
        </w:rPr>
      </w:pPr>
      <w:r>
        <w:rPr>
          <w:rFonts w:hint="cs"/>
          <w:rtl/>
        </w:rPr>
        <w:t xml:space="preserve">זו תרבות גרמנית. </w:t>
      </w:r>
    </w:p>
    <w:p w14:paraId="5EA1F5F5" w14:textId="77777777" w:rsidR="00000000" w:rsidRDefault="00E84F3B">
      <w:pPr>
        <w:pStyle w:val="a"/>
        <w:rPr>
          <w:rFonts w:hint="cs"/>
          <w:rtl/>
        </w:rPr>
      </w:pPr>
    </w:p>
    <w:p w14:paraId="0665B164" w14:textId="77777777" w:rsidR="00000000" w:rsidRDefault="00E84F3B">
      <w:pPr>
        <w:pStyle w:val="ac"/>
        <w:rPr>
          <w:rtl/>
        </w:rPr>
      </w:pPr>
      <w:r>
        <w:rPr>
          <w:rFonts w:hint="eastAsia"/>
          <w:rtl/>
        </w:rPr>
        <w:t>שר</w:t>
      </w:r>
      <w:r>
        <w:rPr>
          <w:rtl/>
        </w:rPr>
        <w:t xml:space="preserve"> התשתיות הלאומיות </w:t>
      </w:r>
      <w:r>
        <w:rPr>
          <w:rtl/>
        </w:rPr>
        <w:t>יוסף פריצקי:</w:t>
      </w:r>
    </w:p>
    <w:p w14:paraId="065306B3" w14:textId="77777777" w:rsidR="00000000" w:rsidRDefault="00E84F3B">
      <w:pPr>
        <w:pStyle w:val="a"/>
        <w:rPr>
          <w:rFonts w:hint="cs"/>
          <w:rtl/>
        </w:rPr>
      </w:pPr>
    </w:p>
    <w:p w14:paraId="3A34AB70" w14:textId="77777777" w:rsidR="00000000" w:rsidRDefault="00E84F3B">
      <w:pPr>
        <w:pStyle w:val="a"/>
        <w:rPr>
          <w:rFonts w:hint="cs"/>
          <w:rtl/>
        </w:rPr>
      </w:pPr>
      <w:r>
        <w:rPr>
          <w:rFonts w:hint="cs"/>
          <w:rtl/>
        </w:rPr>
        <w:t>אתה לבוש כמו בתרבות הגרמנית לפני 200 שנה - - -</w:t>
      </w:r>
    </w:p>
    <w:p w14:paraId="11A1BA30" w14:textId="77777777" w:rsidR="00000000" w:rsidRDefault="00E84F3B">
      <w:pPr>
        <w:pStyle w:val="a"/>
        <w:rPr>
          <w:rFonts w:hint="cs"/>
          <w:rtl/>
        </w:rPr>
      </w:pPr>
    </w:p>
    <w:p w14:paraId="04707665" w14:textId="77777777" w:rsidR="00000000" w:rsidRDefault="00E84F3B">
      <w:pPr>
        <w:pStyle w:val="ac"/>
        <w:rPr>
          <w:rtl/>
        </w:rPr>
      </w:pPr>
      <w:r>
        <w:rPr>
          <w:rFonts w:hint="eastAsia"/>
          <w:rtl/>
        </w:rPr>
        <w:t>יאיר</w:t>
      </w:r>
      <w:r>
        <w:rPr>
          <w:rtl/>
        </w:rPr>
        <w:t xml:space="preserve"> פרץ (ש"ס):</w:t>
      </w:r>
    </w:p>
    <w:p w14:paraId="697AA195" w14:textId="77777777" w:rsidR="00000000" w:rsidRDefault="00E84F3B">
      <w:pPr>
        <w:pStyle w:val="a"/>
        <w:rPr>
          <w:rFonts w:hint="cs"/>
          <w:rtl/>
        </w:rPr>
      </w:pPr>
    </w:p>
    <w:p w14:paraId="2095C75E" w14:textId="77777777" w:rsidR="00000000" w:rsidRDefault="00E84F3B">
      <w:pPr>
        <w:pStyle w:val="a"/>
        <w:ind w:left="719" w:firstLine="0"/>
        <w:rPr>
          <w:rFonts w:hint="cs"/>
          <w:rtl/>
        </w:rPr>
      </w:pPr>
      <w:r>
        <w:rPr>
          <w:rFonts w:hint="cs"/>
          <w:rtl/>
        </w:rPr>
        <w:t>- - -</w:t>
      </w:r>
    </w:p>
    <w:p w14:paraId="2D0E2CC1" w14:textId="77777777" w:rsidR="00000000" w:rsidRDefault="00E84F3B">
      <w:pPr>
        <w:pStyle w:val="a"/>
        <w:rPr>
          <w:rFonts w:hint="cs"/>
          <w:rtl/>
        </w:rPr>
      </w:pPr>
    </w:p>
    <w:p w14:paraId="13D7A628" w14:textId="77777777" w:rsidR="00000000" w:rsidRDefault="00E84F3B">
      <w:pPr>
        <w:pStyle w:val="ad"/>
        <w:rPr>
          <w:rtl/>
        </w:rPr>
      </w:pPr>
      <w:r>
        <w:rPr>
          <w:rtl/>
        </w:rPr>
        <w:t>היו"ר נסים דהן:</w:t>
      </w:r>
    </w:p>
    <w:p w14:paraId="530E0F4B" w14:textId="77777777" w:rsidR="00000000" w:rsidRDefault="00E84F3B">
      <w:pPr>
        <w:pStyle w:val="a"/>
        <w:rPr>
          <w:rtl/>
        </w:rPr>
      </w:pPr>
    </w:p>
    <w:p w14:paraId="5D6D8404" w14:textId="77777777" w:rsidR="00000000" w:rsidRDefault="00E84F3B">
      <w:pPr>
        <w:pStyle w:val="a"/>
        <w:rPr>
          <w:rFonts w:hint="cs"/>
          <w:rtl/>
        </w:rPr>
      </w:pPr>
      <w:r>
        <w:rPr>
          <w:rFonts w:hint="cs"/>
          <w:rtl/>
        </w:rPr>
        <w:t xml:space="preserve">לא להפריע. חבר הכנסת אייכלר והשר פריצקי. </w:t>
      </w:r>
    </w:p>
    <w:p w14:paraId="4D6E6A24" w14:textId="77777777" w:rsidR="00000000" w:rsidRDefault="00E84F3B">
      <w:pPr>
        <w:pStyle w:val="a"/>
        <w:rPr>
          <w:rFonts w:hint="cs"/>
          <w:rtl/>
        </w:rPr>
      </w:pPr>
    </w:p>
    <w:p w14:paraId="1FEAB501" w14:textId="77777777" w:rsidR="00000000" w:rsidRDefault="00E84F3B">
      <w:pPr>
        <w:pStyle w:val="SpeakerCon"/>
        <w:rPr>
          <w:rtl/>
        </w:rPr>
      </w:pPr>
      <w:bookmarkStart w:id="738" w:name="FS000000517T16_07_2003_17_05_09C"/>
      <w:bookmarkEnd w:id="738"/>
      <w:r>
        <w:rPr>
          <w:rtl/>
        </w:rPr>
        <w:t>שר המשפטים יוסף לפיד:</w:t>
      </w:r>
    </w:p>
    <w:p w14:paraId="0A2EBD9C" w14:textId="77777777" w:rsidR="00000000" w:rsidRDefault="00E84F3B">
      <w:pPr>
        <w:pStyle w:val="a"/>
        <w:rPr>
          <w:rFonts w:hint="cs"/>
          <w:rtl/>
        </w:rPr>
      </w:pPr>
    </w:p>
    <w:p w14:paraId="3E2CBFC5" w14:textId="77777777" w:rsidR="00000000" w:rsidRDefault="00E84F3B">
      <w:pPr>
        <w:pStyle w:val="a"/>
        <w:rPr>
          <w:rFonts w:hint="cs"/>
          <w:rtl/>
        </w:rPr>
      </w:pPr>
      <w:r>
        <w:rPr>
          <w:rFonts w:hint="cs"/>
          <w:rtl/>
        </w:rPr>
        <w:t>אלה הם 45 מיליון שקל שיוקצו לתרבות ואמנות ו-23 מיליון שקל שיוקצו להיי-טק, לא מכיסה של ש</w:t>
      </w:r>
      <w:r>
        <w:rPr>
          <w:rFonts w:hint="cs"/>
          <w:rtl/>
        </w:rPr>
        <w:t xml:space="preserve">ינוי, לא על-ידי שינוי, אלא בעקבות תביעתה של שינוי, על-ידי הממשלה, על-ידי ועדת הכספים של הכנסת, כחוק. </w:t>
      </w:r>
    </w:p>
    <w:p w14:paraId="55C5C7F3" w14:textId="77777777" w:rsidR="00000000" w:rsidRDefault="00E84F3B">
      <w:pPr>
        <w:pStyle w:val="a"/>
        <w:rPr>
          <w:rFonts w:hint="cs"/>
          <w:rtl/>
        </w:rPr>
      </w:pPr>
    </w:p>
    <w:p w14:paraId="1F9497E3" w14:textId="77777777" w:rsidR="00000000" w:rsidRDefault="00E84F3B">
      <w:pPr>
        <w:pStyle w:val="a"/>
        <w:rPr>
          <w:rFonts w:hint="cs"/>
          <w:rtl/>
        </w:rPr>
      </w:pPr>
      <w:r>
        <w:rPr>
          <w:rFonts w:hint="cs"/>
          <w:rtl/>
        </w:rPr>
        <w:t>לכן, עכשיו, כאשר יודעים שהכול נעשה בגלוי והכול נעשה באופן חוקי, לא נשאר לכם עוד אלא לבכות על כך שכן תהיה תרבות בישראל וכן תהיה אמנות בישראל, וכן יהיה היי</w:t>
      </w:r>
      <w:r>
        <w:rPr>
          <w:rFonts w:hint="cs"/>
          <w:rtl/>
        </w:rPr>
        <w:t xml:space="preserve">-טק בישראל, על אפכם ועל חמתכם. אני מבקש לדחות את ההצעה. </w:t>
      </w:r>
    </w:p>
    <w:p w14:paraId="22939471" w14:textId="77777777" w:rsidR="00000000" w:rsidRDefault="00E84F3B">
      <w:pPr>
        <w:pStyle w:val="a"/>
        <w:rPr>
          <w:rFonts w:hint="cs"/>
          <w:rtl/>
        </w:rPr>
      </w:pPr>
    </w:p>
    <w:p w14:paraId="12B276A4" w14:textId="77777777" w:rsidR="00000000" w:rsidRDefault="00E84F3B">
      <w:pPr>
        <w:pStyle w:val="ad"/>
        <w:rPr>
          <w:rtl/>
        </w:rPr>
      </w:pPr>
      <w:r>
        <w:rPr>
          <w:rtl/>
        </w:rPr>
        <w:t>היו"ר נסים דהן:</w:t>
      </w:r>
    </w:p>
    <w:p w14:paraId="637E1EE8" w14:textId="77777777" w:rsidR="00000000" w:rsidRDefault="00E84F3B">
      <w:pPr>
        <w:pStyle w:val="a"/>
        <w:rPr>
          <w:rtl/>
        </w:rPr>
      </w:pPr>
    </w:p>
    <w:p w14:paraId="7874A65C" w14:textId="77777777" w:rsidR="00000000" w:rsidRDefault="00E84F3B">
      <w:pPr>
        <w:pStyle w:val="a"/>
        <w:rPr>
          <w:rFonts w:hint="cs"/>
          <w:rtl/>
        </w:rPr>
      </w:pPr>
      <w:r>
        <w:rPr>
          <w:rFonts w:hint="cs"/>
          <w:rtl/>
        </w:rPr>
        <w:t xml:space="preserve">השר מבקש להסתפק בתשובתו. </w:t>
      </w:r>
    </w:p>
    <w:p w14:paraId="2E1F0FD5" w14:textId="77777777" w:rsidR="00000000" w:rsidRDefault="00E84F3B">
      <w:pPr>
        <w:pStyle w:val="a"/>
        <w:rPr>
          <w:rFonts w:hint="cs"/>
          <w:rtl/>
        </w:rPr>
      </w:pPr>
    </w:p>
    <w:p w14:paraId="78AF3452" w14:textId="77777777" w:rsidR="00000000" w:rsidRDefault="00E84F3B">
      <w:pPr>
        <w:pStyle w:val="SpeakerCon"/>
        <w:rPr>
          <w:rtl/>
        </w:rPr>
      </w:pPr>
      <w:bookmarkStart w:id="739" w:name="FS000000517T16_07_2003_17_14_19C"/>
      <w:bookmarkEnd w:id="739"/>
      <w:r>
        <w:rPr>
          <w:rtl/>
        </w:rPr>
        <w:t>שר המשפטים יוסף לפיד:</w:t>
      </w:r>
    </w:p>
    <w:p w14:paraId="747714BD" w14:textId="77777777" w:rsidR="00000000" w:rsidRDefault="00E84F3B">
      <w:pPr>
        <w:pStyle w:val="a"/>
        <w:rPr>
          <w:rtl/>
        </w:rPr>
      </w:pPr>
    </w:p>
    <w:p w14:paraId="176386AE" w14:textId="77777777" w:rsidR="00000000" w:rsidRDefault="00E84F3B">
      <w:pPr>
        <w:pStyle w:val="a"/>
        <w:rPr>
          <w:rFonts w:hint="cs"/>
          <w:rtl/>
        </w:rPr>
      </w:pPr>
      <w:r>
        <w:rPr>
          <w:rFonts w:hint="cs"/>
          <w:rtl/>
        </w:rPr>
        <w:t>- - -</w:t>
      </w:r>
    </w:p>
    <w:p w14:paraId="603289F7" w14:textId="77777777" w:rsidR="00000000" w:rsidRDefault="00E84F3B">
      <w:pPr>
        <w:pStyle w:val="a"/>
        <w:rPr>
          <w:rFonts w:hint="cs"/>
          <w:rtl/>
        </w:rPr>
      </w:pPr>
    </w:p>
    <w:p w14:paraId="0DE3B0E2" w14:textId="77777777" w:rsidR="00000000" w:rsidRDefault="00E84F3B">
      <w:pPr>
        <w:pStyle w:val="ad"/>
        <w:rPr>
          <w:rtl/>
        </w:rPr>
      </w:pPr>
      <w:r>
        <w:rPr>
          <w:rtl/>
        </w:rPr>
        <w:t>היו"ר נסים דהן:</w:t>
      </w:r>
    </w:p>
    <w:p w14:paraId="73059402" w14:textId="77777777" w:rsidR="00000000" w:rsidRDefault="00E84F3B">
      <w:pPr>
        <w:pStyle w:val="a"/>
        <w:rPr>
          <w:rtl/>
        </w:rPr>
      </w:pPr>
    </w:p>
    <w:p w14:paraId="380BFCA0" w14:textId="77777777" w:rsidR="00000000" w:rsidRDefault="00E84F3B">
      <w:pPr>
        <w:pStyle w:val="a"/>
        <w:rPr>
          <w:rFonts w:hint="cs"/>
          <w:rtl/>
        </w:rPr>
      </w:pPr>
      <w:r>
        <w:rPr>
          <w:rFonts w:hint="cs"/>
          <w:rtl/>
        </w:rPr>
        <w:t>השר מבקש להסיר. אם כן, יש לנו ארבע הצעות - שתייים לוועדה. לחבר הכנסת גפני - הצעה אחרת. הוא מבקש להעביר לווע</w:t>
      </w:r>
      <w:r>
        <w:rPr>
          <w:rFonts w:hint="cs"/>
          <w:rtl/>
        </w:rPr>
        <w:t xml:space="preserve">דה. </w:t>
      </w:r>
    </w:p>
    <w:p w14:paraId="3EE74F2E" w14:textId="77777777" w:rsidR="00000000" w:rsidRDefault="00E84F3B">
      <w:pPr>
        <w:pStyle w:val="a"/>
        <w:rPr>
          <w:rFonts w:hint="cs"/>
          <w:rtl/>
        </w:rPr>
      </w:pPr>
    </w:p>
    <w:p w14:paraId="4AD5755F" w14:textId="77777777" w:rsidR="00000000" w:rsidRDefault="00E84F3B">
      <w:pPr>
        <w:pStyle w:val="Speaker"/>
        <w:rPr>
          <w:rtl/>
        </w:rPr>
      </w:pPr>
      <w:bookmarkStart w:id="740" w:name="FS000000526T16_07_2003_17_14_57"/>
      <w:bookmarkStart w:id="741" w:name="_Toc46538688"/>
      <w:bookmarkStart w:id="742" w:name="_Toc49055418"/>
      <w:bookmarkEnd w:id="740"/>
      <w:r>
        <w:rPr>
          <w:rFonts w:hint="eastAsia"/>
          <w:rtl/>
        </w:rPr>
        <w:t>משה</w:t>
      </w:r>
      <w:r>
        <w:rPr>
          <w:rtl/>
        </w:rPr>
        <w:t xml:space="preserve"> גפני (יהדות התורה):</w:t>
      </w:r>
      <w:bookmarkEnd w:id="741"/>
      <w:bookmarkEnd w:id="742"/>
    </w:p>
    <w:p w14:paraId="7A04994C" w14:textId="77777777" w:rsidR="00000000" w:rsidRDefault="00E84F3B">
      <w:pPr>
        <w:pStyle w:val="a"/>
        <w:rPr>
          <w:rFonts w:hint="cs"/>
          <w:rtl/>
        </w:rPr>
      </w:pPr>
    </w:p>
    <w:p w14:paraId="1D79E602" w14:textId="77777777" w:rsidR="00000000" w:rsidRDefault="00E84F3B">
      <w:pPr>
        <w:pStyle w:val="a"/>
        <w:rPr>
          <w:rFonts w:hint="cs"/>
          <w:rtl/>
        </w:rPr>
      </w:pPr>
      <w:r>
        <w:rPr>
          <w:rFonts w:hint="cs"/>
          <w:rtl/>
        </w:rPr>
        <w:t xml:space="preserve">אדוני היושב-ראש, מה, מה ההתגייסות הזאת של חברי שינוי, כל השרים, מה, אין לכם עבודה? </w:t>
      </w:r>
    </w:p>
    <w:p w14:paraId="687995B1" w14:textId="77777777" w:rsidR="00000000" w:rsidRDefault="00E84F3B">
      <w:pPr>
        <w:pStyle w:val="a"/>
        <w:rPr>
          <w:rFonts w:hint="cs"/>
          <w:rtl/>
        </w:rPr>
      </w:pPr>
    </w:p>
    <w:p w14:paraId="1B70A5A2" w14:textId="77777777" w:rsidR="00000000" w:rsidRDefault="00E84F3B">
      <w:pPr>
        <w:pStyle w:val="a"/>
        <w:rPr>
          <w:rFonts w:hint="cs"/>
          <w:rtl/>
        </w:rPr>
      </w:pPr>
      <w:r>
        <w:rPr>
          <w:rFonts w:hint="cs"/>
          <w:rtl/>
        </w:rPr>
        <w:t xml:space="preserve">אדוני היושב-ראש, אני מצטער. שר המשפטים איננו מכיר את החוק, ואחד מהשניים </w:t>
      </w:r>
      <w:r>
        <w:rPr>
          <w:rtl/>
        </w:rPr>
        <w:t>–</w:t>
      </w:r>
      <w:r>
        <w:rPr>
          <w:rFonts w:hint="cs"/>
          <w:rtl/>
        </w:rPr>
        <w:t xml:space="preserve"> או שהוא איננו דובר אמת, או ששר האוצר, לפי מה שאמר אתמול בוועדת הכס</w:t>
      </w:r>
      <w:r>
        <w:rPr>
          <w:rFonts w:hint="cs"/>
          <w:rtl/>
        </w:rPr>
        <w:t xml:space="preserve">פים,  לא אמר אמת. החוק קובע. </w:t>
      </w:r>
    </w:p>
    <w:p w14:paraId="4B8EF4C5" w14:textId="77777777" w:rsidR="00000000" w:rsidRDefault="00E84F3B">
      <w:pPr>
        <w:pStyle w:val="a"/>
        <w:rPr>
          <w:rFonts w:hint="cs"/>
          <w:rtl/>
        </w:rPr>
      </w:pPr>
    </w:p>
    <w:p w14:paraId="4650F6E4" w14:textId="77777777" w:rsidR="00000000" w:rsidRDefault="00E84F3B">
      <w:pPr>
        <w:pStyle w:val="ad"/>
        <w:rPr>
          <w:rtl/>
        </w:rPr>
      </w:pPr>
      <w:r>
        <w:rPr>
          <w:rtl/>
        </w:rPr>
        <w:t>היו"ר נסים דהן:</w:t>
      </w:r>
    </w:p>
    <w:p w14:paraId="2B1C740D" w14:textId="77777777" w:rsidR="00000000" w:rsidRDefault="00E84F3B">
      <w:pPr>
        <w:pStyle w:val="a"/>
        <w:rPr>
          <w:rtl/>
        </w:rPr>
      </w:pPr>
    </w:p>
    <w:p w14:paraId="7D9CEDC9" w14:textId="77777777" w:rsidR="00000000" w:rsidRDefault="00E84F3B">
      <w:pPr>
        <w:pStyle w:val="a"/>
        <w:rPr>
          <w:rFonts w:hint="cs"/>
          <w:rtl/>
        </w:rPr>
      </w:pPr>
      <w:r>
        <w:rPr>
          <w:rFonts w:hint="cs"/>
          <w:rtl/>
        </w:rPr>
        <w:t xml:space="preserve">נא לא להפריע, רבותי. חבר הכנסת פרוש, אולי לא תעזור לו? </w:t>
      </w:r>
    </w:p>
    <w:p w14:paraId="085B3AC6" w14:textId="77777777" w:rsidR="00000000" w:rsidRDefault="00E84F3B">
      <w:pPr>
        <w:pStyle w:val="a"/>
        <w:rPr>
          <w:rFonts w:hint="cs"/>
          <w:rtl/>
        </w:rPr>
      </w:pPr>
    </w:p>
    <w:p w14:paraId="2EEA700F" w14:textId="77777777" w:rsidR="00000000" w:rsidRDefault="00E84F3B">
      <w:pPr>
        <w:pStyle w:val="SpeakerCon"/>
        <w:rPr>
          <w:rtl/>
        </w:rPr>
      </w:pPr>
      <w:bookmarkStart w:id="743" w:name="FS000000526T16_07_2003_17_19_02C"/>
      <w:bookmarkEnd w:id="743"/>
      <w:r>
        <w:rPr>
          <w:rtl/>
        </w:rPr>
        <w:t>משה גפני (יהדות התורה):</w:t>
      </w:r>
    </w:p>
    <w:p w14:paraId="72D9B6C7" w14:textId="77777777" w:rsidR="00000000" w:rsidRDefault="00E84F3B">
      <w:pPr>
        <w:pStyle w:val="a"/>
        <w:rPr>
          <w:rtl/>
        </w:rPr>
      </w:pPr>
    </w:p>
    <w:p w14:paraId="2545ED80" w14:textId="77777777" w:rsidR="00000000" w:rsidRDefault="00E84F3B">
      <w:pPr>
        <w:pStyle w:val="a"/>
        <w:rPr>
          <w:rFonts w:hint="cs"/>
          <w:rtl/>
        </w:rPr>
      </w:pPr>
      <w:r>
        <w:rPr>
          <w:rFonts w:hint="cs"/>
          <w:rtl/>
        </w:rPr>
        <w:t xml:space="preserve">אדוני היושב-ראש, החוק קובע שכאשר הולכים להצבעה, צריך להודיע, במיוחד כאשר שואלים, אבל אפילו לא שואלים </w:t>
      </w:r>
      <w:r>
        <w:rPr>
          <w:rtl/>
        </w:rPr>
        <w:t>–</w:t>
      </w:r>
      <w:r>
        <w:rPr>
          <w:rFonts w:hint="cs"/>
          <w:rtl/>
        </w:rPr>
        <w:t xml:space="preserve"> אם היה הסכם בין מפלגות </w:t>
      </w:r>
      <w:r>
        <w:rPr>
          <w:rFonts w:hint="cs"/>
          <w:rtl/>
        </w:rPr>
        <w:t>תמורת ההצבעה על החוק. אומר שר המשפטים כאן, מעל דוכן הכנסת, והוא אמר את זה גם בראיונות בכלי התקשורת: היה הסכם; ביני, כיושב-ראש שינוי, לבין שר האוצר. שר האוצר הודיע על סטודנטים, ואת זה גם אנחנו דרשנו, והוא הודיע על מענק לידה. הוא לא הודיע, אדוני היושב-ראש, ש</w:t>
      </w:r>
      <w:r>
        <w:rPr>
          <w:rFonts w:hint="cs"/>
          <w:rtl/>
        </w:rPr>
        <w:t xml:space="preserve">יש הסכם בין שר האוצר, דהיינו, בין הממשלה לבין מפלגת שינוי. הצבעתה של מפלגת שינוי על החוק -  אמר כאן שר האוצר -  הותנתה בהעברת הכספים הללו. שר האוצר לא הודיע את זה. </w:t>
      </w:r>
    </w:p>
    <w:p w14:paraId="06B50F0F" w14:textId="77777777" w:rsidR="00000000" w:rsidRDefault="00E84F3B">
      <w:pPr>
        <w:pStyle w:val="a"/>
        <w:rPr>
          <w:rFonts w:hint="cs"/>
          <w:rtl/>
        </w:rPr>
      </w:pPr>
    </w:p>
    <w:p w14:paraId="6B0F77D5" w14:textId="77777777" w:rsidR="00000000" w:rsidRDefault="00E84F3B">
      <w:pPr>
        <w:pStyle w:val="a"/>
        <w:rPr>
          <w:rFonts w:hint="cs"/>
          <w:rtl/>
        </w:rPr>
      </w:pPr>
      <w:r>
        <w:rPr>
          <w:rFonts w:hint="cs"/>
          <w:rtl/>
        </w:rPr>
        <w:t xml:space="preserve">יתירה מזו - - - </w:t>
      </w:r>
    </w:p>
    <w:p w14:paraId="4B7507DC" w14:textId="77777777" w:rsidR="00000000" w:rsidRDefault="00E84F3B">
      <w:pPr>
        <w:pStyle w:val="a"/>
        <w:rPr>
          <w:rFonts w:hint="cs"/>
          <w:rtl/>
        </w:rPr>
      </w:pPr>
    </w:p>
    <w:p w14:paraId="63BB68E6" w14:textId="77777777" w:rsidR="00000000" w:rsidRDefault="00E84F3B">
      <w:pPr>
        <w:pStyle w:val="ac"/>
        <w:rPr>
          <w:rtl/>
        </w:rPr>
      </w:pPr>
      <w:r>
        <w:rPr>
          <w:rFonts w:hint="eastAsia"/>
          <w:rtl/>
        </w:rPr>
        <w:t>קריאה</w:t>
      </w:r>
      <w:r>
        <w:rPr>
          <w:rtl/>
        </w:rPr>
        <w:t>:</w:t>
      </w:r>
    </w:p>
    <w:p w14:paraId="27B42190" w14:textId="77777777" w:rsidR="00000000" w:rsidRDefault="00E84F3B">
      <w:pPr>
        <w:pStyle w:val="a"/>
        <w:rPr>
          <w:rFonts w:hint="cs"/>
          <w:rtl/>
        </w:rPr>
      </w:pPr>
    </w:p>
    <w:p w14:paraId="44785B44" w14:textId="77777777" w:rsidR="00000000" w:rsidRDefault="00E84F3B">
      <w:pPr>
        <w:pStyle w:val="a"/>
        <w:rPr>
          <w:rFonts w:hint="cs"/>
          <w:rtl/>
        </w:rPr>
      </w:pPr>
      <w:r>
        <w:rPr>
          <w:rFonts w:hint="cs"/>
          <w:rtl/>
        </w:rPr>
        <w:t xml:space="preserve">לא הותנתה. </w:t>
      </w:r>
    </w:p>
    <w:p w14:paraId="58522441" w14:textId="77777777" w:rsidR="00000000" w:rsidRDefault="00E84F3B">
      <w:pPr>
        <w:pStyle w:val="a"/>
        <w:rPr>
          <w:rFonts w:hint="cs"/>
          <w:rtl/>
        </w:rPr>
      </w:pPr>
    </w:p>
    <w:p w14:paraId="6245C8AC" w14:textId="77777777" w:rsidR="00000000" w:rsidRDefault="00E84F3B">
      <w:pPr>
        <w:pStyle w:val="SpeakerCon"/>
        <w:rPr>
          <w:rtl/>
        </w:rPr>
      </w:pPr>
      <w:bookmarkStart w:id="744" w:name="FS000000526T16_07_2003_17_21_44C"/>
      <w:bookmarkEnd w:id="744"/>
      <w:r>
        <w:rPr>
          <w:rtl/>
        </w:rPr>
        <w:t>משה גפני (יהדות התורה):</w:t>
      </w:r>
    </w:p>
    <w:p w14:paraId="2A306061" w14:textId="77777777" w:rsidR="00000000" w:rsidRDefault="00E84F3B">
      <w:pPr>
        <w:pStyle w:val="a"/>
        <w:rPr>
          <w:rtl/>
        </w:rPr>
      </w:pPr>
    </w:p>
    <w:p w14:paraId="1CEE2050" w14:textId="77777777" w:rsidR="00000000" w:rsidRDefault="00E84F3B">
      <w:pPr>
        <w:pStyle w:val="a"/>
        <w:rPr>
          <w:rFonts w:hint="cs"/>
          <w:rtl/>
        </w:rPr>
      </w:pPr>
      <w:r>
        <w:rPr>
          <w:rFonts w:hint="cs"/>
          <w:rtl/>
        </w:rPr>
        <w:t>ועוד איך הותנתה. אמר את זה</w:t>
      </w:r>
      <w:r>
        <w:rPr>
          <w:rFonts w:hint="cs"/>
          <w:rtl/>
        </w:rPr>
        <w:t xml:space="preserve"> שר האוצר. אמר את זה טומי לפיד. שר המשפטים אמר את זה. גם בראיונות בתקשורת וגם עכשיו. יתירה מזאת, שינוי הצביעה בעד הקיצוץ בתרבות. אנחנו הצבענו נגד. </w:t>
      </w:r>
    </w:p>
    <w:p w14:paraId="765A63F1" w14:textId="77777777" w:rsidR="00000000" w:rsidRDefault="00E84F3B">
      <w:pPr>
        <w:pStyle w:val="a"/>
        <w:rPr>
          <w:rFonts w:hint="cs"/>
          <w:rtl/>
        </w:rPr>
      </w:pPr>
    </w:p>
    <w:p w14:paraId="04B90E50" w14:textId="77777777" w:rsidR="00000000" w:rsidRDefault="00E84F3B">
      <w:pPr>
        <w:pStyle w:val="ac"/>
        <w:rPr>
          <w:rtl/>
        </w:rPr>
      </w:pPr>
      <w:r>
        <w:rPr>
          <w:rFonts w:hint="eastAsia"/>
          <w:rtl/>
        </w:rPr>
        <w:t>שר</w:t>
      </w:r>
      <w:r>
        <w:rPr>
          <w:rtl/>
        </w:rPr>
        <w:t xml:space="preserve"> התשתיות הלאומיות יוסף פריצקי:</w:t>
      </w:r>
    </w:p>
    <w:p w14:paraId="4A66CCFB" w14:textId="77777777" w:rsidR="00000000" w:rsidRDefault="00E84F3B">
      <w:pPr>
        <w:pStyle w:val="a"/>
        <w:rPr>
          <w:rFonts w:hint="cs"/>
          <w:rtl/>
        </w:rPr>
      </w:pPr>
    </w:p>
    <w:p w14:paraId="64D2A2AE" w14:textId="77777777" w:rsidR="00000000" w:rsidRDefault="00E84F3B">
      <w:pPr>
        <w:pStyle w:val="a"/>
        <w:rPr>
          <w:rFonts w:hint="cs"/>
          <w:rtl/>
        </w:rPr>
      </w:pPr>
      <w:r>
        <w:rPr>
          <w:rFonts w:hint="cs"/>
          <w:rtl/>
        </w:rPr>
        <w:t xml:space="preserve">מילאנו את תפקידכם. </w:t>
      </w:r>
    </w:p>
    <w:p w14:paraId="7FB7E3D2" w14:textId="77777777" w:rsidR="00000000" w:rsidRDefault="00E84F3B">
      <w:pPr>
        <w:pStyle w:val="a"/>
        <w:rPr>
          <w:rFonts w:hint="cs"/>
          <w:rtl/>
        </w:rPr>
      </w:pPr>
    </w:p>
    <w:p w14:paraId="4CABDDBC" w14:textId="77777777" w:rsidR="00000000" w:rsidRDefault="00E84F3B">
      <w:pPr>
        <w:pStyle w:val="ad"/>
        <w:rPr>
          <w:rtl/>
        </w:rPr>
      </w:pPr>
      <w:r>
        <w:rPr>
          <w:rtl/>
        </w:rPr>
        <w:t>היו"ר נסים דהן:</w:t>
      </w:r>
    </w:p>
    <w:p w14:paraId="7866453E" w14:textId="77777777" w:rsidR="00000000" w:rsidRDefault="00E84F3B">
      <w:pPr>
        <w:pStyle w:val="a"/>
        <w:rPr>
          <w:rtl/>
        </w:rPr>
      </w:pPr>
    </w:p>
    <w:p w14:paraId="067B5476" w14:textId="77777777" w:rsidR="00000000" w:rsidRDefault="00E84F3B">
      <w:pPr>
        <w:pStyle w:val="a"/>
        <w:rPr>
          <w:rFonts w:hint="cs"/>
          <w:rtl/>
        </w:rPr>
      </w:pPr>
      <w:r>
        <w:rPr>
          <w:rFonts w:hint="cs"/>
          <w:rtl/>
        </w:rPr>
        <w:t xml:space="preserve">השר פריצקי,  לא להפריע. </w:t>
      </w:r>
    </w:p>
    <w:p w14:paraId="4463ECF0" w14:textId="77777777" w:rsidR="00000000" w:rsidRDefault="00E84F3B">
      <w:pPr>
        <w:pStyle w:val="a"/>
        <w:rPr>
          <w:rFonts w:hint="cs"/>
          <w:rtl/>
        </w:rPr>
      </w:pPr>
    </w:p>
    <w:p w14:paraId="48858442" w14:textId="77777777" w:rsidR="00000000" w:rsidRDefault="00E84F3B">
      <w:pPr>
        <w:pStyle w:val="a"/>
        <w:rPr>
          <w:rFonts w:hint="cs"/>
          <w:rtl/>
        </w:rPr>
      </w:pPr>
    </w:p>
    <w:p w14:paraId="452FC659" w14:textId="77777777" w:rsidR="00000000" w:rsidRDefault="00E84F3B">
      <w:pPr>
        <w:pStyle w:val="SpeakerCon"/>
        <w:rPr>
          <w:rtl/>
        </w:rPr>
      </w:pPr>
      <w:bookmarkStart w:id="745" w:name="FS000000526T16_07_2003_17_23_23C"/>
      <w:bookmarkEnd w:id="745"/>
      <w:r>
        <w:rPr>
          <w:rtl/>
        </w:rPr>
        <w:t>משה גפני</w:t>
      </w:r>
      <w:r>
        <w:rPr>
          <w:rtl/>
        </w:rPr>
        <w:t xml:space="preserve"> (יהדות התורה):</w:t>
      </w:r>
    </w:p>
    <w:p w14:paraId="54D90D29" w14:textId="77777777" w:rsidR="00000000" w:rsidRDefault="00E84F3B">
      <w:pPr>
        <w:pStyle w:val="a"/>
        <w:rPr>
          <w:rtl/>
        </w:rPr>
      </w:pPr>
    </w:p>
    <w:p w14:paraId="25DACD04" w14:textId="77777777" w:rsidR="00000000" w:rsidRDefault="00E84F3B">
      <w:pPr>
        <w:pStyle w:val="a"/>
        <w:rPr>
          <w:rFonts w:hint="cs"/>
          <w:rtl/>
        </w:rPr>
      </w:pPr>
      <w:r>
        <w:rPr>
          <w:rFonts w:hint="cs"/>
          <w:rtl/>
        </w:rPr>
        <w:t xml:space="preserve">תן לי לסיים, אדוני השר. תגן עלי, אדוני היושב-ראש. </w:t>
      </w:r>
    </w:p>
    <w:p w14:paraId="55F7D43D" w14:textId="77777777" w:rsidR="00000000" w:rsidRDefault="00E84F3B">
      <w:pPr>
        <w:pStyle w:val="a"/>
        <w:rPr>
          <w:rFonts w:hint="cs"/>
          <w:rtl/>
        </w:rPr>
      </w:pPr>
    </w:p>
    <w:p w14:paraId="1F96146F" w14:textId="77777777" w:rsidR="00000000" w:rsidRDefault="00E84F3B">
      <w:pPr>
        <w:pStyle w:val="ad"/>
        <w:rPr>
          <w:rtl/>
        </w:rPr>
      </w:pPr>
      <w:r>
        <w:rPr>
          <w:rtl/>
        </w:rPr>
        <w:t>היו"ר נסים דהן:</w:t>
      </w:r>
    </w:p>
    <w:p w14:paraId="5B9AABDB" w14:textId="77777777" w:rsidR="00000000" w:rsidRDefault="00E84F3B">
      <w:pPr>
        <w:pStyle w:val="a"/>
        <w:rPr>
          <w:rtl/>
        </w:rPr>
      </w:pPr>
    </w:p>
    <w:p w14:paraId="57BFDFFA" w14:textId="77777777" w:rsidR="00000000" w:rsidRDefault="00E84F3B">
      <w:pPr>
        <w:pStyle w:val="a"/>
        <w:rPr>
          <w:rFonts w:hint="cs"/>
          <w:rtl/>
        </w:rPr>
      </w:pPr>
      <w:r>
        <w:rPr>
          <w:rFonts w:hint="cs"/>
          <w:rtl/>
        </w:rPr>
        <w:t xml:space="preserve">משפט אחרון. אתה כבר נואם - - - </w:t>
      </w:r>
    </w:p>
    <w:p w14:paraId="7700577A" w14:textId="77777777" w:rsidR="00000000" w:rsidRDefault="00E84F3B">
      <w:pPr>
        <w:pStyle w:val="a"/>
        <w:rPr>
          <w:rFonts w:hint="cs"/>
          <w:rtl/>
        </w:rPr>
      </w:pPr>
    </w:p>
    <w:p w14:paraId="6328E578" w14:textId="77777777" w:rsidR="00000000" w:rsidRDefault="00E84F3B">
      <w:pPr>
        <w:pStyle w:val="SpeakerCon"/>
        <w:rPr>
          <w:rtl/>
        </w:rPr>
      </w:pPr>
      <w:bookmarkStart w:id="746" w:name="FS000000526T16_07_2003_17_23_56C"/>
      <w:bookmarkEnd w:id="746"/>
      <w:r>
        <w:rPr>
          <w:rtl/>
        </w:rPr>
        <w:t>משה גפני (יהדות התורה):</w:t>
      </w:r>
    </w:p>
    <w:p w14:paraId="32F81A11" w14:textId="77777777" w:rsidR="00000000" w:rsidRDefault="00E84F3B">
      <w:pPr>
        <w:pStyle w:val="a"/>
        <w:rPr>
          <w:rtl/>
        </w:rPr>
      </w:pPr>
    </w:p>
    <w:p w14:paraId="730CC01C" w14:textId="77777777" w:rsidR="00000000" w:rsidRDefault="00E84F3B">
      <w:pPr>
        <w:pStyle w:val="a"/>
        <w:rPr>
          <w:rFonts w:hint="cs"/>
          <w:rtl/>
        </w:rPr>
      </w:pPr>
      <w:r>
        <w:rPr>
          <w:rFonts w:hint="cs"/>
          <w:rtl/>
        </w:rPr>
        <w:t xml:space="preserve">הנה, אני מסיים. </w:t>
      </w:r>
    </w:p>
    <w:p w14:paraId="4B32EC61" w14:textId="77777777" w:rsidR="00000000" w:rsidRDefault="00E84F3B">
      <w:pPr>
        <w:pStyle w:val="a"/>
        <w:rPr>
          <w:rFonts w:hint="cs"/>
          <w:rtl/>
        </w:rPr>
      </w:pPr>
    </w:p>
    <w:p w14:paraId="7BA328F7" w14:textId="77777777" w:rsidR="00000000" w:rsidRDefault="00E84F3B">
      <w:pPr>
        <w:pStyle w:val="ad"/>
        <w:rPr>
          <w:rtl/>
        </w:rPr>
      </w:pPr>
      <w:r>
        <w:rPr>
          <w:rtl/>
        </w:rPr>
        <w:t>היו"ר נסים דהן:</w:t>
      </w:r>
    </w:p>
    <w:p w14:paraId="3D6782DE" w14:textId="77777777" w:rsidR="00000000" w:rsidRDefault="00E84F3B">
      <w:pPr>
        <w:pStyle w:val="a"/>
        <w:rPr>
          <w:rtl/>
        </w:rPr>
      </w:pPr>
    </w:p>
    <w:p w14:paraId="4714514B" w14:textId="77777777" w:rsidR="00000000" w:rsidRDefault="00E84F3B">
      <w:pPr>
        <w:pStyle w:val="a"/>
        <w:rPr>
          <w:rFonts w:hint="cs"/>
          <w:rtl/>
        </w:rPr>
      </w:pPr>
      <w:r>
        <w:rPr>
          <w:rFonts w:hint="cs"/>
          <w:rtl/>
        </w:rPr>
        <w:t xml:space="preserve">משפט אחרון, נא לא להפריע. </w:t>
      </w:r>
    </w:p>
    <w:p w14:paraId="717F917F" w14:textId="77777777" w:rsidR="00000000" w:rsidRDefault="00E84F3B">
      <w:pPr>
        <w:pStyle w:val="a"/>
        <w:rPr>
          <w:rFonts w:hint="cs"/>
          <w:rtl/>
        </w:rPr>
      </w:pPr>
    </w:p>
    <w:p w14:paraId="45FD9A84" w14:textId="77777777" w:rsidR="00000000" w:rsidRDefault="00E84F3B">
      <w:pPr>
        <w:pStyle w:val="SpeakerCon"/>
        <w:rPr>
          <w:rtl/>
        </w:rPr>
      </w:pPr>
      <w:bookmarkStart w:id="747" w:name="FS000000526T16_07_2003_17_28_14C"/>
      <w:bookmarkEnd w:id="747"/>
      <w:r>
        <w:rPr>
          <w:rtl/>
        </w:rPr>
        <w:t>משה גפני (יהדות התורה):</w:t>
      </w:r>
    </w:p>
    <w:p w14:paraId="2D1D8AA7" w14:textId="77777777" w:rsidR="00000000" w:rsidRDefault="00E84F3B">
      <w:pPr>
        <w:pStyle w:val="a"/>
        <w:rPr>
          <w:rtl/>
        </w:rPr>
      </w:pPr>
    </w:p>
    <w:p w14:paraId="615CF432" w14:textId="77777777" w:rsidR="00000000" w:rsidRDefault="00E84F3B">
      <w:pPr>
        <w:pStyle w:val="a"/>
        <w:rPr>
          <w:rFonts w:hint="cs"/>
          <w:rtl/>
        </w:rPr>
      </w:pPr>
      <w:r>
        <w:rPr>
          <w:rFonts w:hint="cs"/>
          <w:rtl/>
        </w:rPr>
        <w:t>מה עשתה שינוי לתרבות? הי</w:t>
      </w:r>
      <w:r>
        <w:rPr>
          <w:rFonts w:hint="cs"/>
          <w:rtl/>
        </w:rPr>
        <w:t>א הלכה וקיצצה להם, ואחרי זה באה אליהם ואמרה: אני נותנת לכם. כמו במדינה לא מתוקנת, מדינת עולם שלישי, שהשליט מחלק. אנחנו, אדוני היושב- ראש, הצבענו נגד הקיצוץ בתרבות. שינוי הצביעה בעד. היא מביאה את מדינת ישראל למחוזות אפלים, לא מתוקנים, ואת זה שר המשפטים אומר</w:t>
      </w:r>
      <w:r>
        <w:rPr>
          <w:rFonts w:hint="cs"/>
          <w:rtl/>
        </w:rPr>
        <w:t xml:space="preserve"> כאן. </w:t>
      </w:r>
    </w:p>
    <w:p w14:paraId="4610FF99" w14:textId="77777777" w:rsidR="00000000" w:rsidRDefault="00E84F3B">
      <w:pPr>
        <w:pStyle w:val="a"/>
        <w:rPr>
          <w:rFonts w:hint="cs"/>
          <w:rtl/>
        </w:rPr>
      </w:pPr>
    </w:p>
    <w:p w14:paraId="152A7DD5" w14:textId="77777777" w:rsidR="00000000" w:rsidRDefault="00E84F3B">
      <w:pPr>
        <w:pStyle w:val="ad"/>
        <w:rPr>
          <w:rtl/>
        </w:rPr>
      </w:pPr>
      <w:r>
        <w:rPr>
          <w:rtl/>
        </w:rPr>
        <w:t>היו"ר נסים דהן:</w:t>
      </w:r>
    </w:p>
    <w:p w14:paraId="1A2A016A" w14:textId="77777777" w:rsidR="00000000" w:rsidRDefault="00E84F3B">
      <w:pPr>
        <w:pStyle w:val="a"/>
        <w:rPr>
          <w:rtl/>
        </w:rPr>
      </w:pPr>
    </w:p>
    <w:p w14:paraId="5884F95A" w14:textId="77777777" w:rsidR="00000000" w:rsidRDefault="00E84F3B">
      <w:pPr>
        <w:pStyle w:val="a"/>
        <w:rPr>
          <w:rFonts w:hint="cs"/>
          <w:rtl/>
        </w:rPr>
      </w:pPr>
      <w:r>
        <w:rPr>
          <w:rFonts w:hint="cs"/>
          <w:rtl/>
        </w:rPr>
        <w:t xml:space="preserve">ולכן, מה אתה מציע? </w:t>
      </w:r>
    </w:p>
    <w:p w14:paraId="005ED43B" w14:textId="77777777" w:rsidR="00000000" w:rsidRDefault="00E84F3B">
      <w:pPr>
        <w:pStyle w:val="a"/>
        <w:rPr>
          <w:rFonts w:hint="cs"/>
          <w:rtl/>
        </w:rPr>
      </w:pPr>
    </w:p>
    <w:p w14:paraId="51008970" w14:textId="77777777" w:rsidR="00000000" w:rsidRDefault="00E84F3B">
      <w:pPr>
        <w:pStyle w:val="SpeakerCon"/>
        <w:rPr>
          <w:rtl/>
        </w:rPr>
      </w:pPr>
      <w:bookmarkStart w:id="748" w:name="FS000000526T16_07_2003_17_29_41C"/>
      <w:bookmarkEnd w:id="748"/>
      <w:r>
        <w:rPr>
          <w:rtl/>
        </w:rPr>
        <w:t>משה גפני (יהדות התורה):</w:t>
      </w:r>
    </w:p>
    <w:p w14:paraId="1CA57BC3" w14:textId="77777777" w:rsidR="00000000" w:rsidRDefault="00E84F3B">
      <w:pPr>
        <w:pStyle w:val="a"/>
        <w:rPr>
          <w:rtl/>
        </w:rPr>
      </w:pPr>
    </w:p>
    <w:p w14:paraId="1389A330" w14:textId="77777777" w:rsidR="00000000" w:rsidRDefault="00E84F3B">
      <w:pPr>
        <w:pStyle w:val="a"/>
        <w:rPr>
          <w:rFonts w:hint="cs"/>
          <w:rtl/>
        </w:rPr>
      </w:pPr>
      <w:r>
        <w:rPr>
          <w:rFonts w:hint="cs"/>
          <w:rtl/>
        </w:rPr>
        <w:t xml:space="preserve">לכן אני מציע להעביר את ההצעות הללו לוועדה. </w:t>
      </w:r>
    </w:p>
    <w:p w14:paraId="22461685" w14:textId="77777777" w:rsidR="00000000" w:rsidRDefault="00E84F3B">
      <w:pPr>
        <w:pStyle w:val="a"/>
        <w:rPr>
          <w:rFonts w:hint="cs"/>
          <w:rtl/>
        </w:rPr>
      </w:pPr>
    </w:p>
    <w:p w14:paraId="75DABAFD" w14:textId="77777777" w:rsidR="00000000" w:rsidRDefault="00E84F3B">
      <w:pPr>
        <w:pStyle w:val="ad"/>
        <w:rPr>
          <w:rtl/>
        </w:rPr>
      </w:pPr>
      <w:r>
        <w:rPr>
          <w:rtl/>
        </w:rPr>
        <w:t>היו"ר נסים דהן:</w:t>
      </w:r>
    </w:p>
    <w:p w14:paraId="63447179" w14:textId="77777777" w:rsidR="00000000" w:rsidRDefault="00E84F3B">
      <w:pPr>
        <w:pStyle w:val="a"/>
        <w:rPr>
          <w:rtl/>
        </w:rPr>
      </w:pPr>
    </w:p>
    <w:p w14:paraId="53C208A5" w14:textId="77777777" w:rsidR="00000000" w:rsidRDefault="00E84F3B">
      <w:pPr>
        <w:pStyle w:val="a"/>
        <w:rPr>
          <w:rFonts w:hint="cs"/>
          <w:rtl/>
        </w:rPr>
      </w:pPr>
      <w:r>
        <w:rPr>
          <w:rFonts w:hint="cs"/>
          <w:rtl/>
        </w:rPr>
        <w:t xml:space="preserve">תודה רבה. חבר הכנסת דהאמשה, גם לו יש הצעה להעביר לוועדה. נימוק. </w:t>
      </w:r>
    </w:p>
    <w:p w14:paraId="55D28C0A" w14:textId="77777777" w:rsidR="00000000" w:rsidRDefault="00E84F3B">
      <w:pPr>
        <w:pStyle w:val="a"/>
        <w:rPr>
          <w:rFonts w:hint="cs"/>
          <w:rtl/>
        </w:rPr>
      </w:pPr>
    </w:p>
    <w:p w14:paraId="09533D45" w14:textId="77777777" w:rsidR="00000000" w:rsidRDefault="00E84F3B">
      <w:pPr>
        <w:pStyle w:val="Speaker"/>
        <w:rPr>
          <w:rtl/>
        </w:rPr>
      </w:pPr>
      <w:bookmarkStart w:id="749" w:name="FS000000550T16_07_2003_17_30_12"/>
      <w:bookmarkStart w:id="750" w:name="_Toc46538689"/>
      <w:bookmarkStart w:id="751" w:name="_Toc49055419"/>
      <w:bookmarkEnd w:id="749"/>
      <w:r>
        <w:rPr>
          <w:rFonts w:hint="eastAsia"/>
          <w:rtl/>
        </w:rPr>
        <w:t>עבד</w:t>
      </w:r>
      <w:r>
        <w:rPr>
          <w:rtl/>
        </w:rPr>
        <w:t>-אלמאלכ דהאמשה (רע"ם):</w:t>
      </w:r>
      <w:bookmarkEnd w:id="750"/>
      <w:bookmarkEnd w:id="751"/>
    </w:p>
    <w:p w14:paraId="5962272E" w14:textId="77777777" w:rsidR="00000000" w:rsidRDefault="00E84F3B">
      <w:pPr>
        <w:pStyle w:val="a"/>
        <w:rPr>
          <w:rFonts w:hint="cs"/>
          <w:rtl/>
        </w:rPr>
      </w:pPr>
    </w:p>
    <w:p w14:paraId="2585E282" w14:textId="77777777" w:rsidR="00000000" w:rsidRDefault="00E84F3B">
      <w:pPr>
        <w:pStyle w:val="a"/>
        <w:rPr>
          <w:rFonts w:hint="cs"/>
          <w:rtl/>
        </w:rPr>
      </w:pPr>
      <w:r>
        <w:rPr>
          <w:rFonts w:hint="cs"/>
          <w:rtl/>
        </w:rPr>
        <w:t>כבוד היושב-ראש. אני שומע את הד</w:t>
      </w:r>
      <w:r>
        <w:rPr>
          <w:rFonts w:hint="cs"/>
          <w:rtl/>
        </w:rPr>
        <w:t xml:space="preserve">יון הזה ולא מרגיש טוב, בלשון המעטה. מה לש"ס, מה לשינוי, מה לכופרים, מה לחרדים? המדינה בוערת. הנשים מפגינות בחוץ. האמהות החד-הוריות אין להן מה לאכול, ואתם רבים מי קיבל יותר ומי קיבל פחות, מי קיבל בזכות ומי קיבל בלי זכות? </w:t>
      </w:r>
    </w:p>
    <w:p w14:paraId="1C4F640E" w14:textId="77777777" w:rsidR="00000000" w:rsidRDefault="00E84F3B">
      <w:pPr>
        <w:pStyle w:val="a"/>
        <w:rPr>
          <w:rFonts w:hint="cs"/>
          <w:rtl/>
        </w:rPr>
      </w:pPr>
    </w:p>
    <w:p w14:paraId="2CBE23DC" w14:textId="77777777" w:rsidR="00000000" w:rsidRDefault="00E84F3B">
      <w:pPr>
        <w:pStyle w:val="ac"/>
        <w:rPr>
          <w:rtl/>
        </w:rPr>
      </w:pPr>
      <w:r>
        <w:rPr>
          <w:rFonts w:hint="eastAsia"/>
          <w:rtl/>
        </w:rPr>
        <w:t>משה</w:t>
      </w:r>
      <w:r>
        <w:rPr>
          <w:rtl/>
        </w:rPr>
        <w:t xml:space="preserve"> גפני (יהדות התורה):</w:t>
      </w:r>
    </w:p>
    <w:p w14:paraId="1572804C" w14:textId="77777777" w:rsidR="00000000" w:rsidRDefault="00E84F3B">
      <w:pPr>
        <w:pStyle w:val="a"/>
        <w:rPr>
          <w:rFonts w:hint="cs"/>
          <w:rtl/>
        </w:rPr>
      </w:pPr>
    </w:p>
    <w:p w14:paraId="64B0A120" w14:textId="77777777" w:rsidR="00000000" w:rsidRDefault="00E84F3B">
      <w:pPr>
        <w:pStyle w:val="a"/>
        <w:rPr>
          <w:rFonts w:hint="cs"/>
          <w:rtl/>
        </w:rPr>
      </w:pPr>
      <w:r>
        <w:rPr>
          <w:rFonts w:hint="cs"/>
          <w:rtl/>
        </w:rPr>
        <w:t>- - -</w:t>
      </w:r>
    </w:p>
    <w:p w14:paraId="67222755" w14:textId="77777777" w:rsidR="00000000" w:rsidRDefault="00E84F3B">
      <w:pPr>
        <w:pStyle w:val="a"/>
        <w:rPr>
          <w:rFonts w:hint="cs"/>
          <w:rtl/>
        </w:rPr>
      </w:pPr>
    </w:p>
    <w:p w14:paraId="244BD880" w14:textId="77777777" w:rsidR="00000000" w:rsidRDefault="00E84F3B">
      <w:pPr>
        <w:pStyle w:val="SpeakerCon"/>
        <w:rPr>
          <w:rtl/>
        </w:rPr>
      </w:pPr>
      <w:bookmarkStart w:id="752" w:name="FS000000550T16_07_2003_17_31_38C"/>
      <w:bookmarkEnd w:id="752"/>
      <w:r>
        <w:rPr>
          <w:rtl/>
        </w:rPr>
        <w:t>עב</w:t>
      </w:r>
      <w:r>
        <w:rPr>
          <w:rtl/>
        </w:rPr>
        <w:t>ד-אלמאלכ דהאמשה (רע"ם):</w:t>
      </w:r>
    </w:p>
    <w:p w14:paraId="0CBD5A34" w14:textId="77777777" w:rsidR="00000000" w:rsidRDefault="00E84F3B">
      <w:pPr>
        <w:pStyle w:val="a"/>
        <w:rPr>
          <w:rtl/>
        </w:rPr>
      </w:pPr>
    </w:p>
    <w:p w14:paraId="573A3D1A" w14:textId="77777777" w:rsidR="00000000" w:rsidRDefault="00E84F3B">
      <w:pPr>
        <w:pStyle w:val="a"/>
        <w:rPr>
          <w:rFonts w:hint="cs"/>
          <w:rtl/>
        </w:rPr>
      </w:pPr>
      <w:r>
        <w:rPr>
          <w:rFonts w:hint="cs"/>
          <w:rtl/>
        </w:rPr>
        <w:t xml:space="preserve">השחיתות חוגגת, והממשלה הזאת חייבת ללכת. מושחתים, נמאסתם. תתפטרו. </w:t>
      </w:r>
    </w:p>
    <w:p w14:paraId="704701D5" w14:textId="77777777" w:rsidR="00000000" w:rsidRDefault="00E84F3B">
      <w:pPr>
        <w:pStyle w:val="a"/>
        <w:rPr>
          <w:rFonts w:hint="cs"/>
          <w:rtl/>
        </w:rPr>
      </w:pPr>
    </w:p>
    <w:p w14:paraId="6F1E3E17" w14:textId="77777777" w:rsidR="00000000" w:rsidRDefault="00E84F3B">
      <w:pPr>
        <w:pStyle w:val="ad"/>
        <w:rPr>
          <w:rtl/>
        </w:rPr>
      </w:pPr>
      <w:r>
        <w:rPr>
          <w:rtl/>
        </w:rPr>
        <w:t>היו"ר נסים דהן:</w:t>
      </w:r>
    </w:p>
    <w:p w14:paraId="7640DFFA" w14:textId="77777777" w:rsidR="00000000" w:rsidRDefault="00E84F3B">
      <w:pPr>
        <w:pStyle w:val="a"/>
        <w:rPr>
          <w:rtl/>
        </w:rPr>
      </w:pPr>
    </w:p>
    <w:p w14:paraId="31DD821E" w14:textId="77777777" w:rsidR="00000000" w:rsidRDefault="00E84F3B">
      <w:pPr>
        <w:pStyle w:val="a"/>
        <w:rPr>
          <w:rFonts w:hint="cs"/>
          <w:rtl/>
        </w:rPr>
      </w:pPr>
      <w:r>
        <w:rPr>
          <w:rFonts w:hint="cs"/>
          <w:rtl/>
        </w:rPr>
        <w:t xml:space="preserve">ולכן, מה אתה מציע? אתה מציע ללכת לוועדה. </w:t>
      </w:r>
    </w:p>
    <w:p w14:paraId="19D57BF6" w14:textId="77777777" w:rsidR="00000000" w:rsidRDefault="00E84F3B">
      <w:pPr>
        <w:pStyle w:val="a"/>
        <w:rPr>
          <w:rFonts w:hint="cs"/>
          <w:rtl/>
        </w:rPr>
      </w:pPr>
    </w:p>
    <w:p w14:paraId="2E0155A6" w14:textId="77777777" w:rsidR="00000000" w:rsidRDefault="00E84F3B">
      <w:pPr>
        <w:pStyle w:val="SpeakerCon"/>
        <w:rPr>
          <w:rtl/>
        </w:rPr>
      </w:pPr>
      <w:bookmarkStart w:id="753" w:name="FS000000550T16_07_2003_17_32_13C"/>
      <w:bookmarkEnd w:id="753"/>
      <w:r>
        <w:rPr>
          <w:rtl/>
        </w:rPr>
        <w:t>עבד-אלמאלכ דהאמשה (רע"ם):</w:t>
      </w:r>
    </w:p>
    <w:p w14:paraId="043F8D83" w14:textId="77777777" w:rsidR="00000000" w:rsidRDefault="00E84F3B">
      <w:pPr>
        <w:pStyle w:val="a"/>
        <w:rPr>
          <w:rtl/>
        </w:rPr>
      </w:pPr>
    </w:p>
    <w:p w14:paraId="152483A7" w14:textId="77777777" w:rsidR="00000000" w:rsidRDefault="00E84F3B">
      <w:pPr>
        <w:pStyle w:val="a"/>
        <w:rPr>
          <w:rFonts w:hint="cs"/>
          <w:rtl/>
        </w:rPr>
      </w:pPr>
      <w:r>
        <w:rPr>
          <w:rFonts w:hint="cs"/>
          <w:rtl/>
        </w:rPr>
        <w:t xml:space="preserve">להעביר לוועדה, אדוני. </w:t>
      </w:r>
    </w:p>
    <w:p w14:paraId="34DB65D3" w14:textId="77777777" w:rsidR="00000000" w:rsidRDefault="00E84F3B">
      <w:pPr>
        <w:pStyle w:val="a"/>
        <w:rPr>
          <w:rFonts w:hint="cs"/>
          <w:rtl/>
        </w:rPr>
      </w:pPr>
    </w:p>
    <w:p w14:paraId="5FDE266B" w14:textId="77777777" w:rsidR="00000000" w:rsidRDefault="00E84F3B">
      <w:pPr>
        <w:pStyle w:val="ad"/>
        <w:rPr>
          <w:rtl/>
        </w:rPr>
      </w:pPr>
      <w:r>
        <w:rPr>
          <w:rtl/>
        </w:rPr>
        <w:t>היו"ר נסים דהן:</w:t>
      </w:r>
    </w:p>
    <w:p w14:paraId="6874BDBF" w14:textId="77777777" w:rsidR="00000000" w:rsidRDefault="00E84F3B">
      <w:pPr>
        <w:pStyle w:val="a"/>
        <w:rPr>
          <w:rtl/>
        </w:rPr>
      </w:pPr>
    </w:p>
    <w:p w14:paraId="61A03149" w14:textId="77777777" w:rsidR="00000000" w:rsidRDefault="00E84F3B">
      <w:pPr>
        <w:pStyle w:val="a"/>
        <w:rPr>
          <w:rFonts w:hint="cs"/>
          <w:rtl/>
        </w:rPr>
      </w:pPr>
      <w:r>
        <w:rPr>
          <w:rFonts w:hint="cs"/>
          <w:rtl/>
        </w:rPr>
        <w:t>חבר הכנסת הרב גפני, אתה מסכים לוועדה</w:t>
      </w:r>
      <w:r>
        <w:rPr>
          <w:rFonts w:hint="cs"/>
          <w:rtl/>
        </w:rPr>
        <w:t xml:space="preserve">? </w:t>
      </w:r>
    </w:p>
    <w:p w14:paraId="598FA2BF" w14:textId="77777777" w:rsidR="00000000" w:rsidRDefault="00E84F3B">
      <w:pPr>
        <w:pStyle w:val="a"/>
        <w:rPr>
          <w:rFonts w:hint="cs"/>
          <w:rtl/>
        </w:rPr>
      </w:pPr>
    </w:p>
    <w:p w14:paraId="7663626F" w14:textId="77777777" w:rsidR="00000000" w:rsidRDefault="00E84F3B">
      <w:pPr>
        <w:pStyle w:val="ac"/>
        <w:rPr>
          <w:rtl/>
        </w:rPr>
      </w:pPr>
      <w:r>
        <w:rPr>
          <w:rFonts w:hint="eastAsia"/>
          <w:rtl/>
        </w:rPr>
        <w:t>משה</w:t>
      </w:r>
      <w:r>
        <w:rPr>
          <w:rtl/>
        </w:rPr>
        <w:t xml:space="preserve"> גפני (יהדות התורה):</w:t>
      </w:r>
    </w:p>
    <w:p w14:paraId="5DC42F7D" w14:textId="77777777" w:rsidR="00000000" w:rsidRDefault="00E84F3B">
      <w:pPr>
        <w:pStyle w:val="a"/>
        <w:rPr>
          <w:rFonts w:hint="cs"/>
          <w:rtl/>
        </w:rPr>
      </w:pPr>
    </w:p>
    <w:p w14:paraId="4A5EAF4B" w14:textId="77777777" w:rsidR="00000000" w:rsidRDefault="00E84F3B">
      <w:pPr>
        <w:pStyle w:val="a"/>
        <w:rPr>
          <w:rFonts w:hint="cs"/>
          <w:rtl/>
        </w:rPr>
      </w:pPr>
      <w:r>
        <w:rPr>
          <w:rFonts w:hint="cs"/>
          <w:rtl/>
        </w:rPr>
        <w:t xml:space="preserve">הוועדה לביקורת המדינה. </w:t>
      </w:r>
    </w:p>
    <w:p w14:paraId="2D77A4C4" w14:textId="77777777" w:rsidR="00000000" w:rsidRDefault="00E84F3B">
      <w:pPr>
        <w:pStyle w:val="a"/>
        <w:rPr>
          <w:rFonts w:hint="cs"/>
          <w:rtl/>
        </w:rPr>
      </w:pPr>
    </w:p>
    <w:p w14:paraId="61F8C8D8" w14:textId="77777777" w:rsidR="00000000" w:rsidRDefault="00E84F3B">
      <w:pPr>
        <w:pStyle w:val="ad"/>
        <w:rPr>
          <w:rtl/>
        </w:rPr>
      </w:pPr>
      <w:r>
        <w:rPr>
          <w:rtl/>
        </w:rPr>
        <w:t>היו"ר נסים דהן:</w:t>
      </w:r>
    </w:p>
    <w:p w14:paraId="203DF7EA" w14:textId="77777777" w:rsidR="00000000" w:rsidRDefault="00E84F3B">
      <w:pPr>
        <w:pStyle w:val="a"/>
        <w:rPr>
          <w:rtl/>
        </w:rPr>
      </w:pPr>
    </w:p>
    <w:p w14:paraId="045C7FA3" w14:textId="77777777" w:rsidR="00000000" w:rsidRDefault="00E84F3B">
      <w:pPr>
        <w:pStyle w:val="a"/>
        <w:rPr>
          <w:rFonts w:hint="cs"/>
          <w:rtl/>
        </w:rPr>
      </w:pPr>
      <w:r>
        <w:rPr>
          <w:rFonts w:hint="cs"/>
          <w:rtl/>
        </w:rPr>
        <w:t xml:space="preserve">חבר הכנסת הרב מאיר פרוש </w:t>
      </w:r>
      <w:r>
        <w:rPr>
          <w:rtl/>
        </w:rPr>
        <w:t>–</w:t>
      </w:r>
      <w:r>
        <w:rPr>
          <w:rFonts w:hint="cs"/>
          <w:rtl/>
        </w:rPr>
        <w:t xml:space="preserve"> אתה מסכים לוועדה? </w:t>
      </w:r>
    </w:p>
    <w:p w14:paraId="6B994975" w14:textId="77777777" w:rsidR="00000000" w:rsidRDefault="00E84F3B">
      <w:pPr>
        <w:pStyle w:val="a"/>
        <w:rPr>
          <w:rFonts w:hint="cs"/>
          <w:rtl/>
        </w:rPr>
      </w:pPr>
    </w:p>
    <w:p w14:paraId="72A40503" w14:textId="77777777" w:rsidR="00000000" w:rsidRDefault="00E84F3B">
      <w:pPr>
        <w:pStyle w:val="ac"/>
        <w:rPr>
          <w:rtl/>
        </w:rPr>
      </w:pPr>
      <w:r>
        <w:rPr>
          <w:rFonts w:hint="eastAsia"/>
          <w:rtl/>
        </w:rPr>
        <w:t>מאיר</w:t>
      </w:r>
      <w:r>
        <w:rPr>
          <w:rtl/>
        </w:rPr>
        <w:t xml:space="preserve"> פרוש (יהדות התורה):</w:t>
      </w:r>
    </w:p>
    <w:p w14:paraId="19613981" w14:textId="77777777" w:rsidR="00000000" w:rsidRDefault="00E84F3B">
      <w:pPr>
        <w:pStyle w:val="a"/>
        <w:rPr>
          <w:rFonts w:hint="cs"/>
          <w:rtl/>
        </w:rPr>
      </w:pPr>
    </w:p>
    <w:p w14:paraId="41E7D59E" w14:textId="77777777" w:rsidR="00000000" w:rsidRDefault="00E84F3B">
      <w:pPr>
        <w:pStyle w:val="a"/>
        <w:rPr>
          <w:rFonts w:hint="cs"/>
          <w:rtl/>
        </w:rPr>
      </w:pPr>
      <w:r>
        <w:rPr>
          <w:rFonts w:hint="cs"/>
          <w:rtl/>
        </w:rPr>
        <w:t xml:space="preserve">כן. </w:t>
      </w:r>
    </w:p>
    <w:p w14:paraId="75FADA5F" w14:textId="77777777" w:rsidR="00000000" w:rsidRDefault="00E84F3B">
      <w:pPr>
        <w:pStyle w:val="a"/>
        <w:rPr>
          <w:rFonts w:hint="cs"/>
          <w:rtl/>
        </w:rPr>
      </w:pPr>
    </w:p>
    <w:p w14:paraId="339875C2" w14:textId="77777777" w:rsidR="00000000" w:rsidRDefault="00E84F3B">
      <w:pPr>
        <w:pStyle w:val="ad"/>
        <w:rPr>
          <w:rtl/>
        </w:rPr>
      </w:pPr>
      <w:r>
        <w:rPr>
          <w:rtl/>
        </w:rPr>
        <w:t>היו"ר נסים דהן:</w:t>
      </w:r>
    </w:p>
    <w:p w14:paraId="7AEA6811" w14:textId="77777777" w:rsidR="00000000" w:rsidRDefault="00E84F3B">
      <w:pPr>
        <w:pStyle w:val="a"/>
        <w:rPr>
          <w:rtl/>
        </w:rPr>
      </w:pPr>
    </w:p>
    <w:p w14:paraId="0DA75727" w14:textId="77777777" w:rsidR="00000000" w:rsidRDefault="00E84F3B">
      <w:pPr>
        <w:pStyle w:val="a"/>
        <w:rPr>
          <w:rFonts w:hint="cs"/>
          <w:rtl/>
        </w:rPr>
      </w:pPr>
      <w:r>
        <w:rPr>
          <w:rFonts w:hint="cs"/>
          <w:rtl/>
        </w:rPr>
        <w:t xml:space="preserve">אנחנו עוברים להצבעה. מול הצעתו של השר להסיר </w:t>
      </w:r>
      <w:r>
        <w:rPr>
          <w:rtl/>
        </w:rPr>
        <w:t>–</w:t>
      </w:r>
      <w:r>
        <w:rPr>
          <w:rFonts w:hint="cs"/>
          <w:rtl/>
        </w:rPr>
        <w:t xml:space="preserve"> הצעתם של חברי הכנסת להעביר לוועדה. בעד זה לו</w:t>
      </w:r>
      <w:r>
        <w:rPr>
          <w:rFonts w:hint="cs"/>
          <w:rtl/>
        </w:rPr>
        <w:t xml:space="preserve">ועדה, נגד - להסיר. </w:t>
      </w:r>
    </w:p>
    <w:p w14:paraId="67C73A1F" w14:textId="77777777" w:rsidR="00000000" w:rsidRDefault="00E84F3B">
      <w:pPr>
        <w:pStyle w:val="a"/>
        <w:rPr>
          <w:rFonts w:hint="cs"/>
          <w:rtl/>
        </w:rPr>
      </w:pPr>
    </w:p>
    <w:p w14:paraId="610DB7FD" w14:textId="77777777" w:rsidR="00000000" w:rsidRDefault="00E84F3B">
      <w:pPr>
        <w:pStyle w:val="a"/>
        <w:rPr>
          <w:rFonts w:hint="cs"/>
          <w:rtl/>
        </w:rPr>
      </w:pPr>
    </w:p>
    <w:p w14:paraId="665840FF" w14:textId="77777777" w:rsidR="00000000" w:rsidRDefault="00E84F3B">
      <w:pPr>
        <w:pStyle w:val="a"/>
        <w:rPr>
          <w:rFonts w:hint="cs"/>
          <w:rtl/>
        </w:rPr>
      </w:pPr>
    </w:p>
    <w:p w14:paraId="62C2598A" w14:textId="77777777" w:rsidR="00000000" w:rsidRDefault="00E84F3B">
      <w:pPr>
        <w:pStyle w:val="a7"/>
        <w:bidi/>
        <w:rPr>
          <w:rFonts w:hint="cs"/>
          <w:rtl/>
        </w:rPr>
      </w:pPr>
      <w:r>
        <w:rPr>
          <w:rFonts w:hint="cs"/>
          <w:rtl/>
        </w:rPr>
        <w:t>הצבעה מס' 7</w:t>
      </w:r>
    </w:p>
    <w:p w14:paraId="54F1FA58" w14:textId="77777777" w:rsidR="00000000" w:rsidRDefault="00E84F3B">
      <w:pPr>
        <w:pStyle w:val="a"/>
        <w:rPr>
          <w:rFonts w:hint="cs"/>
          <w:rtl/>
        </w:rPr>
      </w:pPr>
    </w:p>
    <w:p w14:paraId="621DDB6E" w14:textId="77777777" w:rsidR="00000000" w:rsidRDefault="00E84F3B">
      <w:pPr>
        <w:pStyle w:val="a8"/>
        <w:bidi/>
        <w:rPr>
          <w:rFonts w:hint="cs"/>
          <w:rtl/>
        </w:rPr>
      </w:pPr>
      <w:r>
        <w:rPr>
          <w:rFonts w:hint="cs"/>
          <w:rtl/>
        </w:rPr>
        <w:t xml:space="preserve">בעד ההצעה להעביר את הנושא לוועדה </w:t>
      </w:r>
      <w:r>
        <w:rPr>
          <w:rtl/>
        </w:rPr>
        <w:t>–</w:t>
      </w:r>
      <w:r>
        <w:rPr>
          <w:rFonts w:hint="cs"/>
          <w:rtl/>
        </w:rPr>
        <w:t xml:space="preserve"> 9</w:t>
      </w:r>
    </w:p>
    <w:p w14:paraId="2E780685" w14:textId="77777777" w:rsidR="00000000" w:rsidRDefault="00E84F3B">
      <w:pPr>
        <w:pStyle w:val="a8"/>
        <w:bidi/>
        <w:rPr>
          <w:rFonts w:hint="cs"/>
          <w:rtl/>
        </w:rPr>
      </w:pPr>
      <w:r>
        <w:rPr>
          <w:rFonts w:hint="cs"/>
          <w:rtl/>
        </w:rPr>
        <w:t xml:space="preserve">בעד ההצעה שלא לכלול את הנושא בסדר-היום </w:t>
      </w:r>
      <w:r>
        <w:rPr>
          <w:rtl/>
        </w:rPr>
        <w:t>–</w:t>
      </w:r>
      <w:r>
        <w:rPr>
          <w:rFonts w:hint="cs"/>
          <w:rtl/>
        </w:rPr>
        <w:t xml:space="preserve"> 21</w:t>
      </w:r>
    </w:p>
    <w:p w14:paraId="4D9EE3F3" w14:textId="77777777" w:rsidR="00000000" w:rsidRDefault="00E84F3B">
      <w:pPr>
        <w:pStyle w:val="a8"/>
        <w:bidi/>
        <w:rPr>
          <w:rFonts w:hint="cs"/>
          <w:rtl/>
        </w:rPr>
      </w:pPr>
      <w:r>
        <w:rPr>
          <w:rFonts w:hint="cs"/>
          <w:rtl/>
        </w:rPr>
        <w:t>נמנעים - 2</w:t>
      </w:r>
    </w:p>
    <w:p w14:paraId="639BADA1" w14:textId="77777777" w:rsidR="00000000" w:rsidRDefault="00E84F3B">
      <w:pPr>
        <w:pStyle w:val="a9"/>
        <w:bidi/>
        <w:rPr>
          <w:rFonts w:hint="cs"/>
          <w:rtl/>
        </w:rPr>
      </w:pPr>
      <w:r>
        <w:rPr>
          <w:rFonts w:hint="cs"/>
          <w:rtl/>
        </w:rPr>
        <w:t xml:space="preserve">ההצעה שלא לכלול את הנושא בסדר-היום של הכנסת נתקבלה. </w:t>
      </w:r>
    </w:p>
    <w:p w14:paraId="6660D6D9" w14:textId="77777777" w:rsidR="00000000" w:rsidRDefault="00E84F3B">
      <w:pPr>
        <w:pStyle w:val="a"/>
        <w:rPr>
          <w:rFonts w:hint="cs"/>
          <w:rtl/>
        </w:rPr>
      </w:pPr>
    </w:p>
    <w:p w14:paraId="2C1F291C" w14:textId="77777777" w:rsidR="00000000" w:rsidRDefault="00E84F3B">
      <w:pPr>
        <w:pStyle w:val="ad"/>
        <w:rPr>
          <w:rtl/>
        </w:rPr>
      </w:pPr>
      <w:r>
        <w:rPr>
          <w:rtl/>
        </w:rPr>
        <w:t>היו"ר נסים דהן:</w:t>
      </w:r>
    </w:p>
    <w:p w14:paraId="4278EEB0" w14:textId="77777777" w:rsidR="00000000" w:rsidRDefault="00E84F3B">
      <w:pPr>
        <w:pStyle w:val="a"/>
        <w:rPr>
          <w:rtl/>
        </w:rPr>
      </w:pPr>
    </w:p>
    <w:p w14:paraId="3469B5C6" w14:textId="77777777" w:rsidR="00000000" w:rsidRDefault="00E84F3B">
      <w:pPr>
        <w:pStyle w:val="a"/>
        <w:rPr>
          <w:rFonts w:hint="cs"/>
          <w:rtl/>
        </w:rPr>
      </w:pPr>
      <w:r>
        <w:rPr>
          <w:rFonts w:hint="cs"/>
          <w:rtl/>
        </w:rPr>
        <w:t xml:space="preserve">בעד- 9, נגד- 21, הנושא מוסר מסדר-היום. </w:t>
      </w:r>
    </w:p>
    <w:p w14:paraId="566F2C9E" w14:textId="77777777" w:rsidR="00000000" w:rsidRDefault="00E84F3B">
      <w:pPr>
        <w:pStyle w:val="a"/>
        <w:rPr>
          <w:rFonts w:hint="cs"/>
          <w:rtl/>
        </w:rPr>
      </w:pPr>
    </w:p>
    <w:p w14:paraId="020F9261" w14:textId="77777777" w:rsidR="00000000" w:rsidRDefault="00E84F3B">
      <w:pPr>
        <w:pStyle w:val="ac"/>
        <w:rPr>
          <w:rtl/>
        </w:rPr>
      </w:pPr>
      <w:r>
        <w:rPr>
          <w:rFonts w:hint="eastAsia"/>
          <w:rtl/>
        </w:rPr>
        <w:t>קריאות</w:t>
      </w:r>
      <w:r>
        <w:rPr>
          <w:rtl/>
        </w:rPr>
        <w:t>:</w:t>
      </w:r>
    </w:p>
    <w:p w14:paraId="2A6F32B6" w14:textId="77777777" w:rsidR="00000000" w:rsidRDefault="00E84F3B">
      <w:pPr>
        <w:pStyle w:val="a"/>
        <w:rPr>
          <w:rFonts w:hint="cs"/>
          <w:rtl/>
        </w:rPr>
      </w:pPr>
    </w:p>
    <w:p w14:paraId="06F92EB0" w14:textId="77777777" w:rsidR="00000000" w:rsidRDefault="00E84F3B">
      <w:pPr>
        <w:pStyle w:val="a"/>
        <w:rPr>
          <w:rFonts w:hint="cs"/>
          <w:rtl/>
        </w:rPr>
      </w:pPr>
      <w:r>
        <w:rPr>
          <w:rFonts w:hint="cs"/>
          <w:rtl/>
        </w:rPr>
        <w:t>- - -</w:t>
      </w:r>
    </w:p>
    <w:p w14:paraId="2080D3C1" w14:textId="77777777" w:rsidR="00000000" w:rsidRDefault="00E84F3B">
      <w:pPr>
        <w:pStyle w:val="a"/>
        <w:rPr>
          <w:rFonts w:hint="cs"/>
          <w:rtl/>
        </w:rPr>
      </w:pPr>
    </w:p>
    <w:p w14:paraId="09486756" w14:textId="77777777" w:rsidR="00000000" w:rsidRDefault="00E84F3B">
      <w:pPr>
        <w:pStyle w:val="ac"/>
        <w:rPr>
          <w:rtl/>
        </w:rPr>
      </w:pPr>
      <w:r>
        <w:rPr>
          <w:rFonts w:hint="eastAsia"/>
          <w:rtl/>
        </w:rPr>
        <w:t>קולט</w:t>
      </w:r>
      <w:r>
        <w:rPr>
          <w:rtl/>
        </w:rPr>
        <w:t xml:space="preserve"> אביטל (העבודה-מימד):</w:t>
      </w:r>
    </w:p>
    <w:p w14:paraId="39B10803" w14:textId="77777777" w:rsidR="00000000" w:rsidRDefault="00E84F3B">
      <w:pPr>
        <w:pStyle w:val="a"/>
        <w:rPr>
          <w:rFonts w:hint="cs"/>
          <w:rtl/>
        </w:rPr>
      </w:pPr>
    </w:p>
    <w:p w14:paraId="578D36A7" w14:textId="77777777" w:rsidR="00000000" w:rsidRDefault="00E84F3B">
      <w:pPr>
        <w:pStyle w:val="a"/>
        <w:rPr>
          <w:rFonts w:hint="cs"/>
          <w:rtl/>
        </w:rPr>
      </w:pPr>
      <w:r>
        <w:rPr>
          <w:rFonts w:hint="cs"/>
          <w:rtl/>
        </w:rPr>
        <w:t xml:space="preserve">סליחה, אדוני היושב-ראש. </w:t>
      </w:r>
    </w:p>
    <w:p w14:paraId="5F767D28" w14:textId="77777777" w:rsidR="00000000" w:rsidRDefault="00E84F3B">
      <w:pPr>
        <w:pStyle w:val="a"/>
        <w:rPr>
          <w:rFonts w:hint="cs"/>
          <w:rtl/>
        </w:rPr>
      </w:pPr>
    </w:p>
    <w:p w14:paraId="5FAC553A" w14:textId="77777777" w:rsidR="00000000" w:rsidRDefault="00E84F3B">
      <w:pPr>
        <w:pStyle w:val="ad"/>
        <w:rPr>
          <w:rtl/>
        </w:rPr>
      </w:pPr>
      <w:r>
        <w:rPr>
          <w:rtl/>
        </w:rPr>
        <w:t>היו"ר נסים דהן:</w:t>
      </w:r>
    </w:p>
    <w:p w14:paraId="714E68E9" w14:textId="77777777" w:rsidR="00000000" w:rsidRDefault="00E84F3B">
      <w:pPr>
        <w:pStyle w:val="a"/>
        <w:rPr>
          <w:rtl/>
        </w:rPr>
      </w:pPr>
    </w:p>
    <w:p w14:paraId="681BA07D" w14:textId="77777777" w:rsidR="00000000" w:rsidRDefault="00E84F3B">
      <w:pPr>
        <w:pStyle w:val="a"/>
        <w:rPr>
          <w:rFonts w:hint="cs"/>
          <w:rtl/>
        </w:rPr>
      </w:pPr>
      <w:r>
        <w:rPr>
          <w:rFonts w:hint="cs"/>
          <w:rtl/>
        </w:rPr>
        <w:t xml:space="preserve">חברת הכנסת אביטל משנה את ההצבעה </w:t>
      </w:r>
      <w:r>
        <w:rPr>
          <w:rtl/>
        </w:rPr>
        <w:t>–</w:t>
      </w:r>
      <w:r>
        <w:rPr>
          <w:rFonts w:hint="cs"/>
          <w:rtl/>
        </w:rPr>
        <w:t xml:space="preserve"> מצביעה בעד.</w:t>
      </w:r>
    </w:p>
    <w:p w14:paraId="06E8C058" w14:textId="77777777" w:rsidR="00000000" w:rsidRDefault="00E84F3B">
      <w:pPr>
        <w:pStyle w:val="a"/>
        <w:rPr>
          <w:rFonts w:hint="cs"/>
          <w:rtl/>
        </w:rPr>
      </w:pPr>
    </w:p>
    <w:p w14:paraId="2A2796C9" w14:textId="77777777" w:rsidR="00000000" w:rsidRDefault="00E84F3B">
      <w:pPr>
        <w:pStyle w:val="a"/>
        <w:rPr>
          <w:rFonts w:hint="cs"/>
          <w:rtl/>
        </w:rPr>
      </w:pPr>
    </w:p>
    <w:p w14:paraId="4BD053F1" w14:textId="77777777" w:rsidR="00000000" w:rsidRDefault="00E84F3B">
      <w:pPr>
        <w:pStyle w:val="a"/>
        <w:rPr>
          <w:rFonts w:hint="cs"/>
          <w:rtl/>
        </w:rPr>
      </w:pPr>
    </w:p>
    <w:p w14:paraId="123123DD" w14:textId="77777777" w:rsidR="00000000" w:rsidRDefault="00E84F3B">
      <w:pPr>
        <w:pStyle w:val="Subject"/>
        <w:rPr>
          <w:rFonts w:hint="cs"/>
          <w:rtl/>
        </w:rPr>
      </w:pPr>
      <w:bookmarkStart w:id="754" w:name="CS14055FI0014055T16_07_2003_17_38_51"/>
      <w:bookmarkStart w:id="755" w:name="_Toc46538690"/>
      <w:bookmarkStart w:id="756" w:name="_Toc49055420"/>
      <w:bookmarkEnd w:id="754"/>
      <w:r>
        <w:rPr>
          <w:rFonts w:hint="cs"/>
          <w:rtl/>
        </w:rPr>
        <w:t>הצעות לסדר-היום</w:t>
      </w:r>
      <w:bookmarkEnd w:id="755"/>
      <w:bookmarkEnd w:id="756"/>
    </w:p>
    <w:p w14:paraId="02398A90" w14:textId="77777777" w:rsidR="00000000" w:rsidRDefault="00E84F3B">
      <w:pPr>
        <w:pStyle w:val="Subject"/>
        <w:rPr>
          <w:rtl/>
        </w:rPr>
      </w:pPr>
      <w:bookmarkStart w:id="757" w:name="_Toc46538691"/>
      <w:bookmarkStart w:id="758" w:name="_Toc49055421"/>
      <w:r>
        <w:rPr>
          <w:rtl/>
        </w:rPr>
        <w:t>הקמת אתר מסוכן ומזהם לשרפת פסולת בשפרעם</w:t>
      </w:r>
      <w:bookmarkEnd w:id="757"/>
      <w:bookmarkEnd w:id="758"/>
    </w:p>
    <w:p w14:paraId="74856F68" w14:textId="77777777" w:rsidR="00000000" w:rsidRDefault="00E84F3B">
      <w:pPr>
        <w:pStyle w:val="a"/>
        <w:rPr>
          <w:rFonts w:hint="cs"/>
          <w:rtl/>
        </w:rPr>
      </w:pPr>
    </w:p>
    <w:p w14:paraId="3E0FD25C" w14:textId="77777777" w:rsidR="00000000" w:rsidRDefault="00E84F3B">
      <w:pPr>
        <w:pStyle w:val="ad"/>
        <w:rPr>
          <w:rtl/>
        </w:rPr>
      </w:pPr>
      <w:r>
        <w:rPr>
          <w:rtl/>
        </w:rPr>
        <w:t>היו"ר נסים דהן:</w:t>
      </w:r>
    </w:p>
    <w:p w14:paraId="0005DB48" w14:textId="77777777" w:rsidR="00000000" w:rsidRDefault="00E84F3B">
      <w:pPr>
        <w:pStyle w:val="a"/>
        <w:rPr>
          <w:rtl/>
        </w:rPr>
      </w:pPr>
    </w:p>
    <w:p w14:paraId="7BBA140C" w14:textId="77777777" w:rsidR="00000000" w:rsidRDefault="00E84F3B">
      <w:pPr>
        <w:pStyle w:val="a"/>
        <w:rPr>
          <w:rFonts w:hint="cs"/>
          <w:rtl/>
        </w:rPr>
      </w:pPr>
      <w:r>
        <w:rPr>
          <w:rFonts w:hint="cs"/>
          <w:rtl/>
        </w:rPr>
        <w:t>אנחנו עוברים לנושא הבא: הקמת אתר מסוכן ומזהם לשרפת פסולת בשפרעם</w:t>
      </w:r>
      <w:r>
        <w:rPr>
          <w:rFonts w:hint="cs"/>
          <w:rtl/>
        </w:rPr>
        <w:t xml:space="preserve">; הצעה לסדר-היום מס' 1010. חבר הכנסת עבד-אלמאלכ דהאמשה, בבקשה. ישיב השר גדעון עזרא. נא לא להפריע. הוויכוחים </w:t>
      </w:r>
      <w:r>
        <w:rPr>
          <w:rtl/>
        </w:rPr>
        <w:t>–</w:t>
      </w:r>
      <w:r>
        <w:rPr>
          <w:rFonts w:hint="cs"/>
          <w:rtl/>
        </w:rPr>
        <w:t xml:space="preserve"> בחוץ.  שלוש דקות, כן?  </w:t>
      </w:r>
    </w:p>
    <w:p w14:paraId="2CA007B9" w14:textId="77777777" w:rsidR="00000000" w:rsidRDefault="00E84F3B">
      <w:pPr>
        <w:pStyle w:val="a"/>
        <w:rPr>
          <w:rFonts w:hint="cs"/>
          <w:rtl/>
        </w:rPr>
      </w:pPr>
    </w:p>
    <w:p w14:paraId="1255131C" w14:textId="77777777" w:rsidR="00000000" w:rsidRDefault="00E84F3B">
      <w:pPr>
        <w:pStyle w:val="Speaker"/>
        <w:rPr>
          <w:rtl/>
        </w:rPr>
      </w:pPr>
      <w:bookmarkStart w:id="759" w:name="FS000000550T16_07_2003_17_39_47"/>
      <w:bookmarkStart w:id="760" w:name="_Toc46538692"/>
      <w:bookmarkStart w:id="761" w:name="_Toc49055422"/>
      <w:bookmarkEnd w:id="759"/>
      <w:r>
        <w:rPr>
          <w:rFonts w:hint="eastAsia"/>
          <w:rtl/>
        </w:rPr>
        <w:t>עבד</w:t>
      </w:r>
      <w:r>
        <w:rPr>
          <w:rtl/>
        </w:rPr>
        <w:t>-אלמאלכ דהאמשה (רע"ם):</w:t>
      </w:r>
      <w:bookmarkEnd w:id="760"/>
      <w:bookmarkEnd w:id="761"/>
    </w:p>
    <w:p w14:paraId="64CAD6E9" w14:textId="77777777" w:rsidR="00000000" w:rsidRDefault="00E84F3B">
      <w:pPr>
        <w:pStyle w:val="a"/>
        <w:rPr>
          <w:rFonts w:hint="cs"/>
          <w:rtl/>
        </w:rPr>
      </w:pPr>
    </w:p>
    <w:p w14:paraId="54A39C42" w14:textId="77777777" w:rsidR="00000000" w:rsidRDefault="00E84F3B">
      <w:pPr>
        <w:pStyle w:val="a"/>
        <w:rPr>
          <w:rFonts w:hint="cs"/>
          <w:rtl/>
        </w:rPr>
      </w:pPr>
      <w:r>
        <w:rPr>
          <w:rFonts w:hint="cs"/>
          <w:rtl/>
        </w:rPr>
        <w:t xml:space="preserve">הצעה רגילה, אדוני. </w:t>
      </w:r>
    </w:p>
    <w:p w14:paraId="23AE743C" w14:textId="77777777" w:rsidR="00000000" w:rsidRDefault="00E84F3B">
      <w:pPr>
        <w:pStyle w:val="a"/>
        <w:rPr>
          <w:rFonts w:hint="cs"/>
          <w:rtl/>
        </w:rPr>
      </w:pPr>
    </w:p>
    <w:p w14:paraId="76ADD69E" w14:textId="77777777" w:rsidR="00000000" w:rsidRDefault="00E84F3B">
      <w:pPr>
        <w:pStyle w:val="a"/>
        <w:rPr>
          <w:rFonts w:hint="cs"/>
          <w:rtl/>
        </w:rPr>
      </w:pPr>
      <w:r>
        <w:rPr>
          <w:rFonts w:hint="cs"/>
          <w:rtl/>
        </w:rPr>
        <w:t>כבוד היושב-ראש, מכובדי השרים, חברי חברי הכנסת, בוועדה המחוזית בנצרת-עילית</w:t>
      </w:r>
      <w:r>
        <w:rPr>
          <w:rFonts w:hint="cs"/>
          <w:rtl/>
        </w:rPr>
        <w:t xml:space="preserve"> דנים בימים אלה בתוכנית מיתאר מפורטת להקמת מתקן לשרפת פסולת להפקת אנרגיה בלב העיר שפרעם. התוכנית נקראת ג/11645. </w:t>
      </w:r>
    </w:p>
    <w:p w14:paraId="060F6DC7" w14:textId="77777777" w:rsidR="00000000" w:rsidRDefault="00E84F3B">
      <w:pPr>
        <w:pStyle w:val="a"/>
        <w:rPr>
          <w:rFonts w:hint="cs"/>
          <w:rtl/>
        </w:rPr>
      </w:pPr>
    </w:p>
    <w:p w14:paraId="18F320DF" w14:textId="77777777" w:rsidR="00000000" w:rsidRDefault="00E84F3B">
      <w:pPr>
        <w:pStyle w:val="a"/>
        <w:rPr>
          <w:rFonts w:hint="cs"/>
          <w:rtl/>
        </w:rPr>
      </w:pPr>
      <w:r>
        <w:rPr>
          <w:rFonts w:hint="cs"/>
          <w:rtl/>
        </w:rPr>
        <w:t>מהתסקיר שהוגש לוועדה ומהתסקיר שהיה אמור לדון בהשפעה של הקמת משרפה כזאת על איכות הסביבה, הושמטו או לא נכללו או הותר לא להתייחס לפרקים א' וב'. פ</w:t>
      </w:r>
      <w:r>
        <w:rPr>
          <w:rFonts w:hint="cs"/>
          <w:rtl/>
        </w:rPr>
        <w:t xml:space="preserve">רקים אלה דנים בחלופות הגיאוגרפיות והטכנולוגיות למשרפה הזאת. </w:t>
      </w:r>
    </w:p>
    <w:p w14:paraId="4240B99E" w14:textId="77777777" w:rsidR="00000000" w:rsidRDefault="00E84F3B">
      <w:pPr>
        <w:pStyle w:val="a"/>
        <w:rPr>
          <w:rFonts w:hint="cs"/>
          <w:rtl/>
        </w:rPr>
      </w:pPr>
    </w:p>
    <w:p w14:paraId="481DBB7D" w14:textId="77777777" w:rsidR="00000000" w:rsidRDefault="00E84F3B">
      <w:pPr>
        <w:pStyle w:val="a"/>
        <w:rPr>
          <w:rFonts w:hint="cs"/>
          <w:rtl/>
        </w:rPr>
      </w:pPr>
      <w:r>
        <w:rPr>
          <w:rFonts w:hint="cs"/>
          <w:rtl/>
        </w:rPr>
        <w:t>כלומר, המציעים לא הגישו לוועדה בתסקיר שלהם, כפי שזה מתחייב לפי החוק, התייחסות למיקום המשרפה, התייחסות גיאוגרפית. יש הרבה חלופות. אפשר להקים את זה בשפרעם, אפשר להקים את זה בכרמל, אפשר להקים את זה</w:t>
      </w:r>
      <w:r>
        <w:rPr>
          <w:rFonts w:hint="cs"/>
          <w:rtl/>
        </w:rPr>
        <w:t xml:space="preserve"> בנגב, אפשר להקים את זה בכל מקום. למה בשפרעם דווקא? אין התייחסות. פשוט פטורים מלהתייחס לעניין הזה. לא רק לעניין המיקום לא התייחסו והותר להם לא להתייחס, גם לעניין החלופה הטכנולוגית. למה משרפה בדיוק? למה לא לטפל בפסולת הזאת בדרך אחרת? למה לא בדרכים חלופיות א</w:t>
      </w:r>
      <w:r>
        <w:rPr>
          <w:rFonts w:hint="cs"/>
          <w:rtl/>
        </w:rPr>
        <w:t xml:space="preserve">ו פחות מזיקות, פחות מסממות, פחות גורמות לסרטן? גם לעניין הזה לא התייחסו. שני הדברים החשובים ביותר שקובעים את גורלם של תושבי שפרעם והסביבה בכלל אינם זוכים להתייחסות. </w:t>
      </w:r>
    </w:p>
    <w:p w14:paraId="37AE8320" w14:textId="77777777" w:rsidR="00000000" w:rsidRDefault="00E84F3B">
      <w:pPr>
        <w:pStyle w:val="a"/>
        <w:rPr>
          <w:rFonts w:hint="cs"/>
          <w:rtl/>
        </w:rPr>
      </w:pPr>
    </w:p>
    <w:p w14:paraId="3CE93EDD" w14:textId="77777777" w:rsidR="00000000" w:rsidRDefault="00E84F3B">
      <w:pPr>
        <w:pStyle w:val="a"/>
        <w:rPr>
          <w:rFonts w:hint="cs"/>
          <w:rtl/>
        </w:rPr>
      </w:pPr>
      <w:r>
        <w:rPr>
          <w:rFonts w:hint="cs"/>
          <w:rtl/>
        </w:rPr>
        <w:t>התוכנית נמצאת בוועדה והיא בדיון לפני ההפקדה, עד כמה שאני יודע.</w:t>
      </w:r>
    </w:p>
    <w:p w14:paraId="5B1D6EC3" w14:textId="77777777" w:rsidR="00000000" w:rsidRDefault="00E84F3B">
      <w:pPr>
        <w:pStyle w:val="a"/>
        <w:rPr>
          <w:rFonts w:hint="cs"/>
          <w:rtl/>
        </w:rPr>
      </w:pPr>
    </w:p>
    <w:p w14:paraId="132F1DD0" w14:textId="77777777" w:rsidR="00000000" w:rsidRDefault="00E84F3B">
      <w:pPr>
        <w:pStyle w:val="a"/>
        <w:rPr>
          <w:rFonts w:hint="cs"/>
          <w:rtl/>
        </w:rPr>
      </w:pPr>
      <w:r>
        <w:rPr>
          <w:rFonts w:hint="cs"/>
          <w:rtl/>
        </w:rPr>
        <w:t>לא רק זאת, אם נתייחס לעני</w:t>
      </w:r>
      <w:r>
        <w:rPr>
          <w:rFonts w:hint="cs"/>
          <w:rtl/>
        </w:rPr>
        <w:t>ין לגופו ואם נתייחס לעניין של המשרפות האלה ומה ההשפעה שלהן, אנחנו נמצא מייד שמדובר במשרפה שבין השאר תפריח לאוויר את הגז שנקרא דיוקסין, אם אני לא טועה, גז שעד היום אי-אפשר למדוד את הכמות שלו טכנולוגית, אי-אפשר לשלוט בו, אין פילטרים כדי למנוע אותו, והוכח במח</w:t>
      </w:r>
      <w:r>
        <w:rPr>
          <w:rFonts w:hint="cs"/>
          <w:rtl/>
        </w:rPr>
        <w:t xml:space="preserve">קרים כי הגז הזה גורם לריבוי תמותה ומחלת הסרטן. מפני שזה בשפרעם, כנראה זה לא כל כך חשוב. </w:t>
      </w:r>
    </w:p>
    <w:p w14:paraId="1197686B" w14:textId="77777777" w:rsidR="00000000" w:rsidRDefault="00E84F3B">
      <w:pPr>
        <w:pStyle w:val="a"/>
        <w:rPr>
          <w:rFonts w:hint="cs"/>
          <w:rtl/>
        </w:rPr>
      </w:pPr>
    </w:p>
    <w:p w14:paraId="788D78A8" w14:textId="77777777" w:rsidR="00000000" w:rsidRDefault="00E84F3B">
      <w:pPr>
        <w:pStyle w:val="a"/>
        <w:ind w:firstLine="720"/>
        <w:rPr>
          <w:rFonts w:hint="cs"/>
          <w:rtl/>
        </w:rPr>
      </w:pPr>
      <w:r>
        <w:rPr>
          <w:rFonts w:hint="cs"/>
          <w:rtl/>
        </w:rPr>
        <w:t>הרי גם קודם העבירו את מפעלי "פניציה", אדוני היושב-ראש, ממפרץ חיפה לכפר-כנא. אומנם זה נקרא אזור תעשייה ציפורי, אבל אלה אדמות של כפר-כנא ומשהד. אגב, הגז והסם והפסולת כו</w:t>
      </w:r>
      <w:r>
        <w:rPr>
          <w:rFonts w:hint="cs"/>
          <w:rtl/>
        </w:rPr>
        <w:t xml:space="preserve">לה של כפר-כנא ומשהד. אנחנו נושמים את זה, אנחנו חיים עם זה, אנחנו רואים את זה יום-יום, והארנונה </w:t>
      </w:r>
      <w:r>
        <w:rPr>
          <w:rtl/>
        </w:rPr>
        <w:t>–</w:t>
      </w:r>
      <w:r>
        <w:rPr>
          <w:rFonts w:hint="cs"/>
          <w:rtl/>
        </w:rPr>
        <w:t xml:space="preserve"> דיברו היום הרבה על הארנונה </w:t>
      </w:r>
      <w:r>
        <w:rPr>
          <w:rtl/>
        </w:rPr>
        <w:t>–</w:t>
      </w:r>
      <w:r>
        <w:rPr>
          <w:rFonts w:hint="cs"/>
          <w:rtl/>
        </w:rPr>
        <w:t xml:space="preserve"> היא לנצרת-עילית, ככה דרך האוויר. אין רצף בין אזור התעשייה לבין נצרת-עילית, אין שום שייכות חוץ מאשר בהליקופטר אולי, דרך האוויר או ב</w:t>
      </w:r>
      <w:r>
        <w:rPr>
          <w:rFonts w:hint="cs"/>
          <w:rtl/>
        </w:rPr>
        <w:t>לוויינים - הארנונה תטוס למעלה, תדלג מעל משהד, כפר-כנא וריינה ותלך לנצרת-עילית.</w:t>
      </w:r>
    </w:p>
    <w:p w14:paraId="665AB02D" w14:textId="77777777" w:rsidR="00000000" w:rsidRDefault="00E84F3B">
      <w:pPr>
        <w:pStyle w:val="a"/>
        <w:ind w:firstLine="720"/>
        <w:rPr>
          <w:rFonts w:hint="cs"/>
          <w:rtl/>
        </w:rPr>
      </w:pPr>
    </w:p>
    <w:p w14:paraId="4025A4F6" w14:textId="77777777" w:rsidR="00000000" w:rsidRDefault="00E84F3B">
      <w:pPr>
        <w:pStyle w:val="a"/>
        <w:ind w:firstLine="720"/>
        <w:rPr>
          <w:rFonts w:hint="cs"/>
          <w:rtl/>
        </w:rPr>
      </w:pPr>
      <w:r>
        <w:rPr>
          <w:rFonts w:hint="cs"/>
          <w:rtl/>
        </w:rPr>
        <w:t>אם כן, זו לא הפעם הראשונה שמעבירים לתוך הכפרים הערביים, לתוך העיר שפרעם במקרה הזה, מפעלים שהם עתירי סם ועתירי נזק ועתירי פסולת.</w:t>
      </w:r>
    </w:p>
    <w:p w14:paraId="7F363972" w14:textId="77777777" w:rsidR="00000000" w:rsidRDefault="00E84F3B">
      <w:pPr>
        <w:pStyle w:val="a"/>
        <w:ind w:firstLine="720"/>
        <w:rPr>
          <w:rFonts w:hint="cs"/>
          <w:rtl/>
        </w:rPr>
      </w:pPr>
    </w:p>
    <w:p w14:paraId="5E46C093" w14:textId="77777777" w:rsidR="00000000" w:rsidRDefault="00E84F3B">
      <w:pPr>
        <w:pStyle w:val="a"/>
        <w:ind w:firstLine="720"/>
        <w:rPr>
          <w:rFonts w:hint="cs"/>
          <w:rtl/>
        </w:rPr>
      </w:pPr>
      <w:r>
        <w:rPr>
          <w:rFonts w:hint="cs"/>
          <w:rtl/>
        </w:rPr>
        <w:t>אני שואל שאלה אחרת, מי צריך בכלל את המשרפה הזאת</w:t>
      </w:r>
      <w:r>
        <w:rPr>
          <w:rFonts w:hint="cs"/>
          <w:rtl/>
        </w:rPr>
        <w:t>? מה, בשפרעם חסר? יש להם שם מחצבות, יש להם שם גם אתר זבל של הסביבה שמטפלים בו. אבל עכשיו מדובר במשרפה ענקית, משרפה שתטפל באלפי טונות זבל של כל הגליל התחתון, מטבריה עד חיפה העיר והסביבה, לרבות כל הכפרים והעיירות שבאמצע, מגדל-העמק, נצרת ונצרת-עילית, כל הסביב</w:t>
      </w:r>
      <w:r>
        <w:rPr>
          <w:rFonts w:hint="cs"/>
          <w:rtl/>
        </w:rPr>
        <w:t>ה בכלל.</w:t>
      </w:r>
    </w:p>
    <w:p w14:paraId="5B56B279" w14:textId="77777777" w:rsidR="00000000" w:rsidRDefault="00E84F3B">
      <w:pPr>
        <w:pStyle w:val="a"/>
        <w:ind w:firstLine="720"/>
        <w:rPr>
          <w:rFonts w:hint="cs"/>
          <w:rtl/>
        </w:rPr>
      </w:pPr>
    </w:p>
    <w:p w14:paraId="2809BB74" w14:textId="77777777" w:rsidR="00000000" w:rsidRDefault="00E84F3B">
      <w:pPr>
        <w:pStyle w:val="a"/>
        <w:ind w:firstLine="720"/>
        <w:rPr>
          <w:rFonts w:hint="cs"/>
          <w:rtl/>
        </w:rPr>
      </w:pPr>
      <w:r>
        <w:rPr>
          <w:rFonts w:hint="cs"/>
          <w:rtl/>
        </w:rPr>
        <w:t xml:space="preserve">אני שואל, איך אפשר להתקדם ולדון ולהגיש תוכנית כזאת ומפעל כזה בלי אפילו להתייחס למינימום שבמינימום? מישהו עשה סקר סביבתי? מישהו בכלל חשב מה זה יעשה? מישהו בכלל התחשב בתושבי שפרעם והסביבה? מישהו שאל אותם, שאל את דעתם? </w:t>
      </w:r>
    </w:p>
    <w:p w14:paraId="18690F69" w14:textId="77777777" w:rsidR="00000000" w:rsidRDefault="00E84F3B">
      <w:pPr>
        <w:pStyle w:val="a"/>
        <w:ind w:firstLine="720"/>
        <w:rPr>
          <w:rFonts w:hint="cs"/>
          <w:rtl/>
        </w:rPr>
      </w:pPr>
    </w:p>
    <w:p w14:paraId="1180E073" w14:textId="77777777" w:rsidR="00000000" w:rsidRDefault="00E84F3B">
      <w:pPr>
        <w:pStyle w:val="a"/>
        <w:ind w:firstLine="720"/>
        <w:rPr>
          <w:rFonts w:hint="cs"/>
          <w:rtl/>
        </w:rPr>
      </w:pPr>
      <w:r>
        <w:rPr>
          <w:rFonts w:hint="cs"/>
          <w:rtl/>
        </w:rPr>
        <w:t>אני כן שאלתי. אני יודע מה דעת</w:t>
      </w:r>
      <w:r>
        <w:rPr>
          <w:rFonts w:hint="cs"/>
          <w:rtl/>
        </w:rPr>
        <w:t xml:space="preserve">ם של עיריית שפרעם ושל פרנסי העיר ותושביה. כולם פה-אחד. נכון שבשפרעם יש מחלוקות, גם פוליטיות, גם פנים-מפלגתיות, כמו בכל הרשויות, אבל בעניין הזה כולם מאוחדים.                    </w:t>
      </w:r>
    </w:p>
    <w:p w14:paraId="182F6330" w14:textId="77777777" w:rsidR="00000000" w:rsidRDefault="00E84F3B">
      <w:pPr>
        <w:pStyle w:val="a"/>
        <w:ind w:firstLine="720"/>
        <w:rPr>
          <w:rFonts w:hint="cs"/>
          <w:rtl/>
        </w:rPr>
      </w:pPr>
    </w:p>
    <w:p w14:paraId="6CFCDFE2" w14:textId="77777777" w:rsidR="00000000" w:rsidRDefault="00E84F3B">
      <w:pPr>
        <w:pStyle w:val="ad"/>
        <w:rPr>
          <w:rFonts w:hint="cs"/>
          <w:rtl/>
        </w:rPr>
      </w:pPr>
      <w:r>
        <w:rPr>
          <w:rtl/>
        </w:rPr>
        <w:t>היו"ר</w:t>
      </w:r>
      <w:r>
        <w:rPr>
          <w:rFonts w:hint="cs"/>
          <w:rtl/>
        </w:rPr>
        <w:t xml:space="preserve"> נסים דהן:</w:t>
      </w:r>
    </w:p>
    <w:p w14:paraId="3C25CAD3" w14:textId="77777777" w:rsidR="00000000" w:rsidRDefault="00E84F3B">
      <w:pPr>
        <w:pStyle w:val="a"/>
        <w:rPr>
          <w:rFonts w:hint="cs"/>
          <w:rtl/>
        </w:rPr>
      </w:pPr>
    </w:p>
    <w:p w14:paraId="10E2E5E2" w14:textId="77777777" w:rsidR="00000000" w:rsidRDefault="00E84F3B">
      <w:pPr>
        <w:pStyle w:val="a"/>
        <w:rPr>
          <w:rFonts w:hint="cs"/>
          <w:rtl/>
        </w:rPr>
      </w:pPr>
      <w:r>
        <w:rPr>
          <w:rFonts w:hint="cs"/>
          <w:rtl/>
        </w:rPr>
        <w:t>נא לסיים.</w:t>
      </w:r>
    </w:p>
    <w:p w14:paraId="6B99D1C9" w14:textId="77777777" w:rsidR="00000000" w:rsidRDefault="00E84F3B">
      <w:pPr>
        <w:pStyle w:val="a"/>
        <w:rPr>
          <w:rFonts w:hint="cs"/>
          <w:rtl/>
        </w:rPr>
      </w:pPr>
    </w:p>
    <w:p w14:paraId="0711FF30" w14:textId="77777777" w:rsidR="00000000" w:rsidRDefault="00E84F3B">
      <w:pPr>
        <w:pStyle w:val="SpeakerCon"/>
        <w:rPr>
          <w:rtl/>
        </w:rPr>
      </w:pPr>
      <w:bookmarkStart w:id="762" w:name="FS000000478T16_07_2003_17_21_44C"/>
      <w:bookmarkStart w:id="763" w:name="FS000000550T16_07_2003_17_22_02"/>
      <w:bookmarkStart w:id="764" w:name="FS000000550T16_07_2003_17_22_11C"/>
      <w:bookmarkEnd w:id="762"/>
      <w:bookmarkEnd w:id="763"/>
      <w:bookmarkEnd w:id="764"/>
      <w:r>
        <w:rPr>
          <w:rtl/>
        </w:rPr>
        <w:t>עבד-אלמאלכ דהאמשה (רע"ם):</w:t>
      </w:r>
    </w:p>
    <w:p w14:paraId="58778EF5" w14:textId="77777777" w:rsidR="00000000" w:rsidRDefault="00E84F3B">
      <w:pPr>
        <w:pStyle w:val="a"/>
        <w:rPr>
          <w:rtl/>
        </w:rPr>
      </w:pPr>
    </w:p>
    <w:p w14:paraId="7DB42185" w14:textId="77777777" w:rsidR="00000000" w:rsidRDefault="00E84F3B">
      <w:pPr>
        <w:pStyle w:val="a"/>
        <w:rPr>
          <w:rFonts w:hint="cs"/>
          <w:rtl/>
        </w:rPr>
      </w:pPr>
      <w:r>
        <w:rPr>
          <w:rFonts w:hint="cs"/>
          <w:rtl/>
        </w:rPr>
        <w:t>אדוני, זו הצעה רגילה. א</w:t>
      </w:r>
      <w:r>
        <w:rPr>
          <w:rFonts w:hint="cs"/>
          <w:rtl/>
        </w:rPr>
        <w:t>ני כבר עשר דקות פה?</w:t>
      </w:r>
    </w:p>
    <w:p w14:paraId="0276E754" w14:textId="77777777" w:rsidR="00000000" w:rsidRDefault="00E84F3B">
      <w:pPr>
        <w:pStyle w:val="a"/>
        <w:rPr>
          <w:rFonts w:hint="cs"/>
          <w:rtl/>
        </w:rPr>
      </w:pPr>
    </w:p>
    <w:p w14:paraId="2695264F" w14:textId="77777777" w:rsidR="00000000" w:rsidRDefault="00E84F3B">
      <w:pPr>
        <w:pStyle w:val="ad"/>
        <w:rPr>
          <w:rtl/>
        </w:rPr>
      </w:pPr>
      <w:r>
        <w:rPr>
          <w:rtl/>
        </w:rPr>
        <w:t>היו"ר</w:t>
      </w:r>
      <w:r>
        <w:rPr>
          <w:rFonts w:hint="cs"/>
          <w:rtl/>
        </w:rPr>
        <w:t xml:space="preserve"> נסים דהן</w:t>
      </w:r>
      <w:r>
        <w:rPr>
          <w:rtl/>
        </w:rPr>
        <w:t>:</w:t>
      </w:r>
    </w:p>
    <w:p w14:paraId="42EB5F4C" w14:textId="77777777" w:rsidR="00000000" w:rsidRDefault="00E84F3B">
      <w:pPr>
        <w:pStyle w:val="a"/>
        <w:rPr>
          <w:rtl/>
        </w:rPr>
      </w:pPr>
    </w:p>
    <w:p w14:paraId="5AB3B2BC" w14:textId="77777777" w:rsidR="00000000" w:rsidRDefault="00E84F3B">
      <w:pPr>
        <w:pStyle w:val="a"/>
        <w:rPr>
          <w:rFonts w:hint="cs"/>
          <w:rtl/>
        </w:rPr>
      </w:pPr>
      <w:r>
        <w:rPr>
          <w:rFonts w:hint="cs"/>
          <w:rtl/>
        </w:rPr>
        <w:t>אדוני, עשר דקות וחצי. אתה יכול להמשיך, אבל יש לך כבר עשר דקות וחצי על השעון. כנראה הזמן שלך עובר מהר.</w:t>
      </w:r>
    </w:p>
    <w:p w14:paraId="3ADCC51E" w14:textId="77777777" w:rsidR="00000000" w:rsidRDefault="00E84F3B">
      <w:pPr>
        <w:pStyle w:val="a"/>
        <w:rPr>
          <w:rFonts w:hint="cs"/>
          <w:rtl/>
        </w:rPr>
      </w:pPr>
    </w:p>
    <w:p w14:paraId="4282DC2D" w14:textId="77777777" w:rsidR="00000000" w:rsidRDefault="00E84F3B">
      <w:pPr>
        <w:pStyle w:val="SpeakerCon"/>
        <w:rPr>
          <w:rtl/>
        </w:rPr>
      </w:pPr>
      <w:bookmarkStart w:id="765" w:name="FS000000550T16_07_2003_17_23_10C"/>
      <w:bookmarkEnd w:id="765"/>
      <w:r>
        <w:rPr>
          <w:rtl/>
        </w:rPr>
        <w:t>עבד-אלמאלכ דהאמשה (רע"ם):</w:t>
      </w:r>
    </w:p>
    <w:p w14:paraId="314580BE" w14:textId="77777777" w:rsidR="00000000" w:rsidRDefault="00E84F3B">
      <w:pPr>
        <w:pStyle w:val="a"/>
        <w:rPr>
          <w:rtl/>
        </w:rPr>
      </w:pPr>
    </w:p>
    <w:p w14:paraId="5268BD0F" w14:textId="77777777" w:rsidR="00000000" w:rsidRDefault="00E84F3B">
      <w:pPr>
        <w:pStyle w:val="a"/>
        <w:rPr>
          <w:rFonts w:hint="cs"/>
          <w:rtl/>
        </w:rPr>
      </w:pPr>
      <w:r>
        <w:rPr>
          <w:rFonts w:hint="cs"/>
          <w:rtl/>
        </w:rPr>
        <w:t>אני לא רוצה להתווכח עם אדוני, אבל הרגשתי היא שלא דיברתי עשר דקות.</w:t>
      </w:r>
    </w:p>
    <w:p w14:paraId="1729BF98" w14:textId="77777777" w:rsidR="00000000" w:rsidRDefault="00E84F3B">
      <w:pPr>
        <w:pStyle w:val="a"/>
        <w:rPr>
          <w:rFonts w:hint="cs"/>
          <w:rtl/>
        </w:rPr>
      </w:pPr>
    </w:p>
    <w:p w14:paraId="37A7E736" w14:textId="77777777" w:rsidR="00000000" w:rsidRDefault="00E84F3B">
      <w:pPr>
        <w:pStyle w:val="ad"/>
        <w:rPr>
          <w:rtl/>
        </w:rPr>
      </w:pPr>
      <w:r>
        <w:rPr>
          <w:rFonts w:hint="eastAsia"/>
          <w:rtl/>
        </w:rPr>
        <w:t>היו</w:t>
      </w:r>
      <w:r>
        <w:rPr>
          <w:rtl/>
        </w:rPr>
        <w:t>"ר</w:t>
      </w:r>
      <w:r>
        <w:rPr>
          <w:rFonts w:hint="cs"/>
          <w:rtl/>
        </w:rPr>
        <w:t xml:space="preserve"> נסים דהן</w:t>
      </w:r>
      <w:r>
        <w:rPr>
          <w:rtl/>
        </w:rPr>
        <w:t>:</w:t>
      </w:r>
    </w:p>
    <w:p w14:paraId="3F5DD6E9" w14:textId="77777777" w:rsidR="00000000" w:rsidRDefault="00E84F3B">
      <w:pPr>
        <w:pStyle w:val="a"/>
        <w:rPr>
          <w:rFonts w:hint="cs"/>
          <w:rtl/>
        </w:rPr>
      </w:pPr>
    </w:p>
    <w:p w14:paraId="0E0A8FC0" w14:textId="77777777" w:rsidR="00000000" w:rsidRDefault="00E84F3B">
      <w:pPr>
        <w:pStyle w:val="a"/>
        <w:rPr>
          <w:rFonts w:hint="cs"/>
          <w:rtl/>
        </w:rPr>
      </w:pPr>
      <w:r>
        <w:rPr>
          <w:rFonts w:hint="cs"/>
          <w:rtl/>
        </w:rPr>
        <w:t xml:space="preserve"> אני</w:t>
      </w:r>
      <w:r>
        <w:rPr>
          <w:rFonts w:hint="cs"/>
          <w:rtl/>
        </w:rPr>
        <w:t xml:space="preserve"> רק יכול להסתכל על השעון שרץ. יותר מזה אני לא יכול לעשות כלום. </w:t>
      </w:r>
    </w:p>
    <w:p w14:paraId="463969D4" w14:textId="77777777" w:rsidR="00000000" w:rsidRDefault="00E84F3B">
      <w:pPr>
        <w:pStyle w:val="a"/>
        <w:rPr>
          <w:rFonts w:hint="cs"/>
          <w:rtl/>
        </w:rPr>
      </w:pPr>
    </w:p>
    <w:p w14:paraId="239DC2E2" w14:textId="77777777" w:rsidR="00000000" w:rsidRDefault="00E84F3B">
      <w:pPr>
        <w:pStyle w:val="SpeakerCon"/>
        <w:rPr>
          <w:rtl/>
        </w:rPr>
      </w:pPr>
      <w:bookmarkStart w:id="766" w:name="FS000000550T16_07_2003_17_24_51C"/>
      <w:bookmarkEnd w:id="766"/>
      <w:r>
        <w:rPr>
          <w:rtl/>
        </w:rPr>
        <w:t>עבד-אלמאלכ דהאמשה (רע"ם):</w:t>
      </w:r>
    </w:p>
    <w:p w14:paraId="764A1BE9" w14:textId="77777777" w:rsidR="00000000" w:rsidRDefault="00E84F3B">
      <w:pPr>
        <w:pStyle w:val="a"/>
        <w:rPr>
          <w:rtl/>
        </w:rPr>
      </w:pPr>
    </w:p>
    <w:p w14:paraId="141DA23F" w14:textId="77777777" w:rsidR="00000000" w:rsidRDefault="00E84F3B">
      <w:pPr>
        <w:pStyle w:val="a"/>
        <w:rPr>
          <w:rFonts w:hint="cs"/>
          <w:rtl/>
        </w:rPr>
      </w:pPr>
      <w:r>
        <w:rPr>
          <w:rFonts w:hint="cs"/>
          <w:rtl/>
        </w:rPr>
        <w:t xml:space="preserve">בסדר. אני רוצה את רוחב לבו של אדוני. יכול להיות שיש פה גם טעות טכנית בצורה כלשהי. אני גם אנסה לקצר בדברים ואסיים בשיא התמציתיות. </w:t>
      </w:r>
    </w:p>
    <w:p w14:paraId="4FE6143E" w14:textId="77777777" w:rsidR="00000000" w:rsidRDefault="00E84F3B">
      <w:pPr>
        <w:pStyle w:val="a"/>
        <w:rPr>
          <w:rFonts w:hint="cs"/>
          <w:rtl/>
        </w:rPr>
      </w:pPr>
    </w:p>
    <w:p w14:paraId="48A361B2" w14:textId="77777777" w:rsidR="00000000" w:rsidRDefault="00E84F3B">
      <w:pPr>
        <w:pStyle w:val="a"/>
        <w:rPr>
          <w:rFonts w:hint="cs"/>
          <w:rtl/>
        </w:rPr>
      </w:pPr>
      <w:r>
        <w:rPr>
          <w:rFonts w:hint="cs"/>
          <w:rtl/>
        </w:rPr>
        <w:t xml:space="preserve">אני רוצה להתייחס עוד לנקודה אחת. </w:t>
      </w:r>
      <w:r>
        <w:rPr>
          <w:rFonts w:hint="cs"/>
          <w:rtl/>
        </w:rPr>
        <w:t xml:space="preserve">כנראה המשרד לאיכות הסביבה לא לוקח את העניין ברצינות הראויה, ואני לא רוצה להגזים. המשרד לאיכות הסביבה באזור לא מתייחס בכלל. מביאים חוות דעת - פונה בכתב גברת שלומית דותן, מתכננת מחוז המרכז. מה פתאום המרכז לגבי משרפה בשפרעם בגליל? אני לא יודע. היא כותבת מכתב </w:t>
      </w:r>
      <w:r>
        <w:rPr>
          <w:rFonts w:hint="cs"/>
          <w:rtl/>
        </w:rPr>
        <w:t xml:space="preserve">ב-28 באוגוסט 2002 ליושב-ראש הוועדה, והיא מביעה תמיכה - היא תומכת בעניין הזה. למה אזור המרכז? למה תמיכה? למה דווקא המשרד לאיכות הסביבה שממונה על הגנת התושבים, על הניקיון של האוויר ופחות סמים </w:t>
      </w:r>
      <w:r>
        <w:rPr>
          <w:rtl/>
        </w:rPr>
        <w:t>–</w:t>
      </w:r>
      <w:r>
        <w:rPr>
          <w:rFonts w:hint="cs"/>
          <w:rtl/>
        </w:rPr>
        <w:t xml:space="preserve"> על כל זה אין תשובה.    </w:t>
      </w:r>
    </w:p>
    <w:p w14:paraId="3EE7B4F8" w14:textId="77777777" w:rsidR="00000000" w:rsidRDefault="00E84F3B">
      <w:pPr>
        <w:pStyle w:val="a"/>
        <w:rPr>
          <w:rFonts w:hint="cs"/>
          <w:rtl/>
        </w:rPr>
      </w:pPr>
    </w:p>
    <w:p w14:paraId="5A1656A0" w14:textId="77777777" w:rsidR="00000000" w:rsidRDefault="00E84F3B">
      <w:pPr>
        <w:pStyle w:val="a"/>
        <w:rPr>
          <w:rFonts w:hint="cs"/>
          <w:rtl/>
        </w:rPr>
      </w:pPr>
      <w:r>
        <w:rPr>
          <w:rFonts w:hint="cs"/>
          <w:rtl/>
        </w:rPr>
        <w:t>לכן, אני מקווה שתשובת המשרד לאיכות הסבי</w:t>
      </w:r>
      <w:r>
        <w:rPr>
          <w:rFonts w:hint="cs"/>
          <w:rtl/>
        </w:rPr>
        <w:t>בה הפעם ובדיון הזה תהיה יותר שקולה, יותר רצינית ויותר אחראית. נשמע את השר מה הוא יענה. תודה רבה, אדוני.</w:t>
      </w:r>
    </w:p>
    <w:p w14:paraId="26060B5F" w14:textId="77777777" w:rsidR="00000000" w:rsidRDefault="00E84F3B">
      <w:pPr>
        <w:pStyle w:val="a"/>
        <w:rPr>
          <w:rFonts w:hint="cs"/>
          <w:rtl/>
        </w:rPr>
      </w:pPr>
    </w:p>
    <w:p w14:paraId="50EF0DC8" w14:textId="77777777" w:rsidR="00000000" w:rsidRDefault="00E84F3B">
      <w:pPr>
        <w:pStyle w:val="ad"/>
        <w:rPr>
          <w:rtl/>
        </w:rPr>
      </w:pPr>
      <w:r>
        <w:rPr>
          <w:rtl/>
        </w:rPr>
        <w:t>היו"ר</w:t>
      </w:r>
      <w:r>
        <w:rPr>
          <w:rFonts w:hint="cs"/>
          <w:rtl/>
        </w:rPr>
        <w:t xml:space="preserve"> נסים דהן</w:t>
      </w:r>
      <w:r>
        <w:rPr>
          <w:rtl/>
        </w:rPr>
        <w:t>:</w:t>
      </w:r>
    </w:p>
    <w:p w14:paraId="7DF09C6D" w14:textId="77777777" w:rsidR="00000000" w:rsidRDefault="00E84F3B">
      <w:pPr>
        <w:pStyle w:val="a"/>
        <w:rPr>
          <w:rtl/>
        </w:rPr>
      </w:pPr>
    </w:p>
    <w:p w14:paraId="12ADFB96" w14:textId="77777777" w:rsidR="00000000" w:rsidRDefault="00E84F3B">
      <w:pPr>
        <w:pStyle w:val="a"/>
        <w:rPr>
          <w:rFonts w:hint="cs"/>
          <w:rtl/>
        </w:rPr>
      </w:pPr>
      <w:r>
        <w:rPr>
          <w:rFonts w:hint="cs"/>
          <w:rtl/>
        </w:rPr>
        <w:t>תודה רבה, אדוני. בבקשה, השר גדעון עזרא ישיב. השר גדעון עזרא, רק לתשומת לבך, אני אפעיל את השעון גם אצלך, כדי שתראה איך עוברות מהר עשר ד</w:t>
      </w:r>
      <w:r>
        <w:rPr>
          <w:rFonts w:hint="cs"/>
          <w:rtl/>
        </w:rPr>
        <w:t xml:space="preserve">קות. </w:t>
      </w:r>
    </w:p>
    <w:p w14:paraId="379951E1" w14:textId="77777777" w:rsidR="00000000" w:rsidRDefault="00E84F3B">
      <w:pPr>
        <w:pStyle w:val="a"/>
        <w:rPr>
          <w:rFonts w:hint="cs"/>
          <w:rtl/>
        </w:rPr>
      </w:pPr>
    </w:p>
    <w:p w14:paraId="0FE6FAE9" w14:textId="77777777" w:rsidR="00000000" w:rsidRDefault="00E84F3B">
      <w:pPr>
        <w:pStyle w:val="Speaker"/>
        <w:rPr>
          <w:rtl/>
        </w:rPr>
      </w:pPr>
      <w:bookmarkStart w:id="767" w:name="FS000000474T16_07_2003_17_30_46"/>
      <w:bookmarkStart w:id="768" w:name="_Toc46538693"/>
      <w:bookmarkStart w:id="769" w:name="_Toc49055423"/>
      <w:bookmarkEnd w:id="767"/>
      <w:r>
        <w:rPr>
          <w:rFonts w:hint="eastAsia"/>
          <w:rtl/>
        </w:rPr>
        <w:t>השר</w:t>
      </w:r>
      <w:r>
        <w:rPr>
          <w:rtl/>
        </w:rPr>
        <w:t xml:space="preserve"> גדעון עזרא:</w:t>
      </w:r>
      <w:bookmarkEnd w:id="768"/>
      <w:bookmarkEnd w:id="769"/>
    </w:p>
    <w:p w14:paraId="2B346BC7" w14:textId="77777777" w:rsidR="00000000" w:rsidRDefault="00E84F3B">
      <w:pPr>
        <w:pStyle w:val="a"/>
        <w:rPr>
          <w:rFonts w:hint="cs"/>
          <w:rtl/>
        </w:rPr>
      </w:pPr>
    </w:p>
    <w:p w14:paraId="15176E70" w14:textId="77777777" w:rsidR="00000000" w:rsidRDefault="00E84F3B">
      <w:pPr>
        <w:pStyle w:val="a"/>
        <w:rPr>
          <w:rFonts w:hint="cs"/>
          <w:rtl/>
        </w:rPr>
      </w:pPr>
      <w:r>
        <w:rPr>
          <w:rFonts w:hint="cs"/>
          <w:rtl/>
        </w:rPr>
        <w:t xml:space="preserve">אני לא אגיע לעשר דקות. </w:t>
      </w:r>
    </w:p>
    <w:p w14:paraId="3EF47A8E" w14:textId="77777777" w:rsidR="00000000" w:rsidRDefault="00E84F3B">
      <w:pPr>
        <w:pStyle w:val="a"/>
        <w:rPr>
          <w:rFonts w:hint="cs"/>
          <w:rtl/>
        </w:rPr>
      </w:pPr>
    </w:p>
    <w:p w14:paraId="440E7872" w14:textId="77777777" w:rsidR="00000000" w:rsidRDefault="00E84F3B">
      <w:pPr>
        <w:pStyle w:val="a"/>
        <w:rPr>
          <w:rFonts w:hint="cs"/>
          <w:rtl/>
        </w:rPr>
      </w:pPr>
      <w:r>
        <w:rPr>
          <w:rFonts w:hint="cs"/>
          <w:rtl/>
        </w:rPr>
        <w:t>אדוני היושב-ראש, חברי חברי הכנסת, חבר הכנסת עבד-אלמאלכ דהאמשה, תשובת המשרד לאיכות הסביבה: מאחר שרק לפני חודש, ב-23 ביוני 2003, השיבה השרה לאיכות הסביבה מעל במה זו לחבר הכנסת עסאם מח'ול באותו נושא בדיוק, התשו</w:t>
      </w:r>
      <w:r>
        <w:rPr>
          <w:rFonts w:hint="cs"/>
          <w:rtl/>
        </w:rPr>
        <w:t xml:space="preserve">בה תהיה קצרה ותפרט רק את השינויים אשר חלו מאז. </w:t>
      </w:r>
    </w:p>
    <w:p w14:paraId="7A2F859A" w14:textId="77777777" w:rsidR="00000000" w:rsidRDefault="00E84F3B">
      <w:pPr>
        <w:pStyle w:val="a"/>
        <w:rPr>
          <w:rFonts w:hint="cs"/>
          <w:rtl/>
        </w:rPr>
      </w:pPr>
    </w:p>
    <w:p w14:paraId="0C255D22" w14:textId="77777777" w:rsidR="00000000" w:rsidRDefault="00E84F3B">
      <w:pPr>
        <w:pStyle w:val="a"/>
        <w:rPr>
          <w:rFonts w:hint="cs"/>
          <w:rtl/>
        </w:rPr>
      </w:pPr>
      <w:r>
        <w:rPr>
          <w:rFonts w:hint="cs"/>
          <w:rtl/>
        </w:rPr>
        <w:t>היוזמה המקורית של הקמת המפעל לשרפת פסולת לאנרגיה בשפרעם היתה בעידודו של ראש עיריית שפרעם. עם זאת, לאחרונה דווח לשרה, כי מועצת עיריית שפרעם קיבלה החלטה שונה, המתנגדת לתוכנית. בלשכתה התקבלו גם פניות רבות בנושא</w:t>
      </w:r>
      <w:r>
        <w:rPr>
          <w:rFonts w:hint="cs"/>
          <w:rtl/>
        </w:rPr>
        <w:t xml:space="preserve"> זה מתושבי האזור. התנגדויות אלו של הציבור ושל נבחריו נבחנות במלוא הרצינות הראויה, לרבות הדברים שאתה אמרת כאן מעל הבמה, והן תהווינה שיקול חשוב בהחלטה על קידום הפרויקט. </w:t>
      </w:r>
    </w:p>
    <w:p w14:paraId="1072A251" w14:textId="77777777" w:rsidR="00000000" w:rsidRDefault="00E84F3B">
      <w:pPr>
        <w:pStyle w:val="a"/>
        <w:rPr>
          <w:rFonts w:hint="cs"/>
          <w:rtl/>
        </w:rPr>
      </w:pPr>
    </w:p>
    <w:p w14:paraId="18C9C369" w14:textId="77777777" w:rsidR="00000000" w:rsidRDefault="00E84F3B">
      <w:pPr>
        <w:pStyle w:val="a"/>
        <w:rPr>
          <w:rFonts w:hint="cs"/>
          <w:rtl/>
        </w:rPr>
      </w:pPr>
      <w:r>
        <w:rPr>
          <w:rFonts w:hint="cs"/>
          <w:rtl/>
        </w:rPr>
        <w:t>מנכ"לית המשרד לאיכות הסביבה, ד"ר מיקי הרן, עתידה לקיים מחר, ממש מחר, ישיבה בנושא שבה יי</w:t>
      </w:r>
      <w:r>
        <w:rPr>
          <w:rFonts w:hint="cs"/>
          <w:rtl/>
        </w:rPr>
        <w:t>דונו היבטים סביבתיים של הקמת המשרפה והצורך בהליך של שימוע ציבורי. לכן, לפי דעתי, הנושא הזה איננו מוזנח, הוא יידון ממש מחר, וכל ההתנגדויות בוודאי תועלינה.</w:t>
      </w:r>
    </w:p>
    <w:p w14:paraId="0F5A5FA6" w14:textId="77777777" w:rsidR="00000000" w:rsidRDefault="00E84F3B">
      <w:pPr>
        <w:pStyle w:val="a"/>
        <w:rPr>
          <w:rFonts w:hint="cs"/>
          <w:rtl/>
        </w:rPr>
      </w:pPr>
    </w:p>
    <w:p w14:paraId="1914283E" w14:textId="77777777" w:rsidR="00000000" w:rsidRDefault="00E84F3B">
      <w:pPr>
        <w:pStyle w:val="a"/>
        <w:rPr>
          <w:rFonts w:hint="cs"/>
          <w:rtl/>
        </w:rPr>
      </w:pPr>
      <w:r>
        <w:rPr>
          <w:rFonts w:hint="cs"/>
          <w:rtl/>
        </w:rPr>
        <w:t>לעצם העניין, אני מציע להסתפק בהודעה זו ולעקוב אחר מה שקורה.</w:t>
      </w:r>
    </w:p>
    <w:p w14:paraId="35588A32" w14:textId="77777777" w:rsidR="00000000" w:rsidRDefault="00E84F3B">
      <w:pPr>
        <w:pStyle w:val="a"/>
        <w:rPr>
          <w:rFonts w:hint="cs"/>
          <w:rtl/>
        </w:rPr>
      </w:pPr>
    </w:p>
    <w:p w14:paraId="20BA786F" w14:textId="77777777" w:rsidR="00000000" w:rsidRDefault="00E84F3B">
      <w:pPr>
        <w:pStyle w:val="ad"/>
        <w:rPr>
          <w:rtl/>
        </w:rPr>
      </w:pPr>
      <w:r>
        <w:rPr>
          <w:rtl/>
        </w:rPr>
        <w:t>היו"ר</w:t>
      </w:r>
      <w:r>
        <w:rPr>
          <w:rFonts w:hint="cs"/>
          <w:rtl/>
        </w:rPr>
        <w:t xml:space="preserve"> נסים דהן</w:t>
      </w:r>
      <w:r>
        <w:rPr>
          <w:rtl/>
        </w:rPr>
        <w:t>:</w:t>
      </w:r>
    </w:p>
    <w:p w14:paraId="2CAAECC1" w14:textId="77777777" w:rsidR="00000000" w:rsidRDefault="00E84F3B">
      <w:pPr>
        <w:pStyle w:val="a"/>
        <w:rPr>
          <w:rtl/>
        </w:rPr>
      </w:pPr>
    </w:p>
    <w:p w14:paraId="344964F5" w14:textId="77777777" w:rsidR="00000000" w:rsidRDefault="00E84F3B">
      <w:pPr>
        <w:pStyle w:val="a"/>
        <w:rPr>
          <w:rFonts w:hint="cs"/>
          <w:rtl/>
        </w:rPr>
      </w:pPr>
      <w:r>
        <w:rPr>
          <w:rFonts w:hint="cs"/>
          <w:rtl/>
        </w:rPr>
        <w:t>תודה רבה.</w:t>
      </w:r>
    </w:p>
    <w:p w14:paraId="7EB2D15C" w14:textId="77777777" w:rsidR="00000000" w:rsidRDefault="00E84F3B">
      <w:pPr>
        <w:pStyle w:val="a"/>
        <w:rPr>
          <w:rFonts w:hint="cs"/>
          <w:rtl/>
        </w:rPr>
      </w:pPr>
    </w:p>
    <w:p w14:paraId="2D16A5C4" w14:textId="77777777" w:rsidR="00000000" w:rsidRDefault="00E84F3B">
      <w:pPr>
        <w:pStyle w:val="ac"/>
        <w:rPr>
          <w:rtl/>
        </w:rPr>
      </w:pPr>
      <w:r>
        <w:rPr>
          <w:rFonts w:hint="eastAsia"/>
          <w:rtl/>
        </w:rPr>
        <w:t>עבד</w:t>
      </w:r>
      <w:r>
        <w:rPr>
          <w:rtl/>
        </w:rPr>
        <w:t>-אלמאלכ ד</w:t>
      </w:r>
      <w:r>
        <w:rPr>
          <w:rtl/>
        </w:rPr>
        <w:t>האמשה (רע"ם):</w:t>
      </w:r>
    </w:p>
    <w:p w14:paraId="58E2270B" w14:textId="77777777" w:rsidR="00000000" w:rsidRDefault="00E84F3B">
      <w:pPr>
        <w:pStyle w:val="a"/>
        <w:rPr>
          <w:rFonts w:hint="cs"/>
          <w:rtl/>
        </w:rPr>
      </w:pPr>
    </w:p>
    <w:p w14:paraId="7700BED7" w14:textId="77777777" w:rsidR="00000000" w:rsidRDefault="00E84F3B">
      <w:pPr>
        <w:pStyle w:val="a"/>
        <w:rPr>
          <w:rFonts w:hint="cs"/>
          <w:rtl/>
        </w:rPr>
      </w:pPr>
      <w:r>
        <w:rPr>
          <w:rFonts w:hint="cs"/>
          <w:rtl/>
        </w:rPr>
        <w:t>יש לי הצעה.</w:t>
      </w:r>
    </w:p>
    <w:p w14:paraId="72A622E2" w14:textId="77777777" w:rsidR="00000000" w:rsidRDefault="00E84F3B">
      <w:pPr>
        <w:pStyle w:val="a"/>
        <w:rPr>
          <w:rFonts w:hint="cs"/>
          <w:rtl/>
        </w:rPr>
      </w:pPr>
    </w:p>
    <w:p w14:paraId="6A951DC7" w14:textId="77777777" w:rsidR="00000000" w:rsidRDefault="00E84F3B">
      <w:pPr>
        <w:pStyle w:val="ad"/>
        <w:rPr>
          <w:rtl/>
        </w:rPr>
      </w:pPr>
    </w:p>
    <w:p w14:paraId="75A447DC" w14:textId="77777777" w:rsidR="00000000" w:rsidRDefault="00E84F3B">
      <w:pPr>
        <w:pStyle w:val="ad"/>
        <w:rPr>
          <w:rtl/>
        </w:rPr>
      </w:pPr>
      <w:r>
        <w:rPr>
          <w:rtl/>
        </w:rPr>
        <w:t>היו"ר</w:t>
      </w:r>
      <w:r>
        <w:rPr>
          <w:rFonts w:hint="cs"/>
          <w:rtl/>
        </w:rPr>
        <w:t xml:space="preserve"> נסים דהן</w:t>
      </w:r>
      <w:r>
        <w:rPr>
          <w:rtl/>
        </w:rPr>
        <w:t>:</w:t>
      </w:r>
    </w:p>
    <w:p w14:paraId="3A65CAB1" w14:textId="77777777" w:rsidR="00000000" w:rsidRDefault="00E84F3B">
      <w:pPr>
        <w:pStyle w:val="a"/>
        <w:rPr>
          <w:rtl/>
        </w:rPr>
      </w:pPr>
    </w:p>
    <w:p w14:paraId="6E1DC73C" w14:textId="77777777" w:rsidR="00000000" w:rsidRDefault="00E84F3B">
      <w:pPr>
        <w:pStyle w:val="a"/>
        <w:rPr>
          <w:rFonts w:hint="cs"/>
          <w:rtl/>
        </w:rPr>
      </w:pPr>
      <w:r>
        <w:rPr>
          <w:rFonts w:hint="cs"/>
          <w:rtl/>
        </w:rPr>
        <w:t xml:space="preserve">רק רגע, רק רגע, זה לא דיון, חבר הכנסת דהאמשה. מה זה יש לך הצעה? ממתי מתדיינים פה במליאה? את זה תעשה בוועדה. </w:t>
      </w:r>
    </w:p>
    <w:p w14:paraId="077127F6" w14:textId="77777777" w:rsidR="00000000" w:rsidRDefault="00E84F3B">
      <w:pPr>
        <w:pStyle w:val="a"/>
        <w:rPr>
          <w:rFonts w:hint="cs"/>
          <w:rtl/>
        </w:rPr>
      </w:pPr>
    </w:p>
    <w:p w14:paraId="1B16AFDB" w14:textId="77777777" w:rsidR="00000000" w:rsidRDefault="00E84F3B">
      <w:pPr>
        <w:pStyle w:val="ac"/>
        <w:rPr>
          <w:rtl/>
        </w:rPr>
      </w:pPr>
      <w:r>
        <w:rPr>
          <w:rFonts w:hint="eastAsia"/>
          <w:rtl/>
        </w:rPr>
        <w:t>עבד</w:t>
      </w:r>
      <w:r>
        <w:rPr>
          <w:rtl/>
        </w:rPr>
        <w:t>-אלמאלכ דהאמשה (רע"ם):</w:t>
      </w:r>
    </w:p>
    <w:p w14:paraId="506533D5" w14:textId="77777777" w:rsidR="00000000" w:rsidRDefault="00E84F3B">
      <w:pPr>
        <w:pStyle w:val="a"/>
        <w:rPr>
          <w:rFonts w:hint="cs"/>
          <w:rtl/>
        </w:rPr>
      </w:pPr>
    </w:p>
    <w:p w14:paraId="558252F6" w14:textId="77777777" w:rsidR="00000000" w:rsidRDefault="00E84F3B">
      <w:pPr>
        <w:pStyle w:val="a"/>
        <w:rPr>
          <w:rFonts w:hint="cs"/>
          <w:rtl/>
        </w:rPr>
      </w:pPr>
      <w:r>
        <w:rPr>
          <w:rFonts w:hint="cs"/>
          <w:rtl/>
        </w:rPr>
        <w:t xml:space="preserve">אני לא מסתפק בהודעה זו. </w:t>
      </w:r>
    </w:p>
    <w:p w14:paraId="03B58661" w14:textId="77777777" w:rsidR="00000000" w:rsidRDefault="00E84F3B">
      <w:pPr>
        <w:pStyle w:val="a"/>
        <w:rPr>
          <w:rFonts w:hint="cs"/>
          <w:rtl/>
        </w:rPr>
      </w:pPr>
    </w:p>
    <w:p w14:paraId="65F0F700" w14:textId="77777777" w:rsidR="00000000" w:rsidRDefault="00E84F3B">
      <w:pPr>
        <w:pStyle w:val="ad"/>
        <w:rPr>
          <w:rtl/>
        </w:rPr>
      </w:pPr>
      <w:r>
        <w:rPr>
          <w:rtl/>
        </w:rPr>
        <w:t>היו"ר</w:t>
      </w:r>
      <w:r>
        <w:rPr>
          <w:rFonts w:hint="cs"/>
          <w:rtl/>
        </w:rPr>
        <w:t xml:space="preserve"> נסים דהן</w:t>
      </w:r>
      <w:r>
        <w:rPr>
          <w:rtl/>
        </w:rPr>
        <w:t>:</w:t>
      </w:r>
    </w:p>
    <w:p w14:paraId="6840AAF1" w14:textId="77777777" w:rsidR="00000000" w:rsidRDefault="00E84F3B">
      <w:pPr>
        <w:pStyle w:val="a"/>
        <w:rPr>
          <w:rtl/>
        </w:rPr>
      </w:pPr>
    </w:p>
    <w:p w14:paraId="13EAC7A1" w14:textId="77777777" w:rsidR="00000000" w:rsidRDefault="00E84F3B">
      <w:pPr>
        <w:pStyle w:val="a"/>
        <w:rPr>
          <w:rFonts w:hint="cs"/>
          <w:rtl/>
        </w:rPr>
      </w:pPr>
      <w:r>
        <w:rPr>
          <w:rFonts w:hint="cs"/>
          <w:rtl/>
        </w:rPr>
        <w:t xml:space="preserve">חכה. עוד לא שאלתי אותך מה אתה </w:t>
      </w:r>
      <w:r>
        <w:rPr>
          <w:rFonts w:hint="cs"/>
          <w:rtl/>
        </w:rPr>
        <w:t xml:space="preserve">רוצה. עוד מעט אשאל אותך. תיכף אשאל אותך ותאמר את דעתך. </w:t>
      </w:r>
    </w:p>
    <w:p w14:paraId="30F92A6E" w14:textId="77777777" w:rsidR="00000000" w:rsidRDefault="00E84F3B">
      <w:pPr>
        <w:pStyle w:val="a"/>
        <w:rPr>
          <w:rFonts w:hint="cs"/>
          <w:rtl/>
        </w:rPr>
      </w:pPr>
    </w:p>
    <w:p w14:paraId="61DD879D" w14:textId="77777777" w:rsidR="00000000" w:rsidRDefault="00E84F3B">
      <w:pPr>
        <w:pStyle w:val="a"/>
        <w:rPr>
          <w:rFonts w:hint="cs"/>
          <w:rtl/>
        </w:rPr>
      </w:pPr>
      <w:r>
        <w:rPr>
          <w:rFonts w:hint="cs"/>
          <w:rtl/>
        </w:rPr>
        <w:t xml:space="preserve">הצעה אחרת לחבר הכנסת ברכה, בבקשה. מייד אחריו נשמע את חבר הכנסת דהאמשה.   </w:t>
      </w:r>
    </w:p>
    <w:p w14:paraId="0AA88115" w14:textId="77777777" w:rsidR="00000000" w:rsidRDefault="00E84F3B">
      <w:pPr>
        <w:pStyle w:val="a"/>
        <w:rPr>
          <w:rFonts w:hint="cs"/>
          <w:rtl/>
        </w:rPr>
      </w:pPr>
    </w:p>
    <w:p w14:paraId="7D6CBD72" w14:textId="77777777" w:rsidR="00000000" w:rsidRDefault="00E84F3B">
      <w:pPr>
        <w:pStyle w:val="Speaker"/>
        <w:rPr>
          <w:rtl/>
        </w:rPr>
      </w:pPr>
      <w:bookmarkStart w:id="770" w:name="FS000000540T16_07_2003_17_37_52"/>
      <w:bookmarkStart w:id="771" w:name="_Toc46538694"/>
      <w:bookmarkStart w:id="772" w:name="_Toc49055424"/>
      <w:bookmarkEnd w:id="770"/>
      <w:r>
        <w:rPr>
          <w:rFonts w:hint="eastAsia"/>
          <w:rtl/>
        </w:rPr>
        <w:t>מוחמד</w:t>
      </w:r>
      <w:r>
        <w:rPr>
          <w:rtl/>
        </w:rPr>
        <w:t xml:space="preserve"> ברכה (חד"ש-תע"ל):</w:t>
      </w:r>
      <w:bookmarkEnd w:id="771"/>
      <w:bookmarkEnd w:id="772"/>
    </w:p>
    <w:p w14:paraId="4FACAECE" w14:textId="77777777" w:rsidR="00000000" w:rsidRDefault="00E84F3B">
      <w:pPr>
        <w:pStyle w:val="a"/>
        <w:rPr>
          <w:rFonts w:hint="cs"/>
          <w:rtl/>
        </w:rPr>
      </w:pPr>
    </w:p>
    <w:p w14:paraId="2EBB005C" w14:textId="77777777" w:rsidR="00000000" w:rsidRDefault="00E84F3B">
      <w:pPr>
        <w:pStyle w:val="a"/>
        <w:rPr>
          <w:rFonts w:hint="cs"/>
          <w:rtl/>
        </w:rPr>
      </w:pPr>
      <w:r>
        <w:rPr>
          <w:rFonts w:hint="cs"/>
          <w:rtl/>
        </w:rPr>
        <w:t>אדוני היושב-ראש, רבותי חברי הכנסת, אני חושב שהנושא הזה ראוי לדיון בוועדת הפנים של הכנסת. ההצעה האחר</w:t>
      </w:r>
      <w:r>
        <w:rPr>
          <w:rFonts w:hint="cs"/>
          <w:rtl/>
        </w:rPr>
        <w:t xml:space="preserve">ת היא ממש לעניין. אני חושב שיש כמה דברים ללבן. </w:t>
      </w:r>
    </w:p>
    <w:p w14:paraId="570995FF" w14:textId="77777777" w:rsidR="00000000" w:rsidRDefault="00E84F3B">
      <w:pPr>
        <w:pStyle w:val="a"/>
        <w:rPr>
          <w:rFonts w:hint="cs"/>
          <w:rtl/>
        </w:rPr>
      </w:pPr>
    </w:p>
    <w:p w14:paraId="25CC49E7" w14:textId="77777777" w:rsidR="00000000" w:rsidRDefault="00E84F3B">
      <w:pPr>
        <w:pStyle w:val="a"/>
        <w:rPr>
          <w:rFonts w:hint="cs"/>
          <w:rtl/>
        </w:rPr>
      </w:pPr>
      <w:r>
        <w:rPr>
          <w:rFonts w:hint="cs"/>
          <w:rtl/>
        </w:rPr>
        <w:t>לפני כמה שבועות, חברי לסיעה חבר הכנסת מח'ול העלה את הנושא. חבר שני שלי לסיעה, חבר הכנסת טיבי, העלה את הנושא בשאילתא. אז כשחבר הכנסת מח'ול העלה את הנושא היו לגורמים בוועדת התכנון והבנייה טענות שיש אי-אלו דברי</w:t>
      </w:r>
      <w:r>
        <w:rPr>
          <w:rFonts w:hint="cs"/>
          <w:rtl/>
        </w:rPr>
        <w:t>ם שטעונים הבהרה.</w:t>
      </w:r>
    </w:p>
    <w:p w14:paraId="293BFCD5" w14:textId="77777777" w:rsidR="00000000" w:rsidRDefault="00E84F3B">
      <w:pPr>
        <w:pStyle w:val="a"/>
        <w:rPr>
          <w:rFonts w:hint="cs"/>
          <w:rtl/>
        </w:rPr>
      </w:pPr>
    </w:p>
    <w:p w14:paraId="7D5F5004" w14:textId="77777777" w:rsidR="00000000" w:rsidRDefault="00E84F3B">
      <w:pPr>
        <w:pStyle w:val="a"/>
        <w:rPr>
          <w:rFonts w:hint="cs"/>
          <w:rtl/>
        </w:rPr>
      </w:pPr>
      <w:r>
        <w:rPr>
          <w:rFonts w:hint="cs"/>
          <w:rtl/>
        </w:rPr>
        <w:t xml:space="preserve">אני חושב שיש מקום שהכנסת תאמץ את העברת הנושא הזה לוועדת הפנים, ואז כל הנוגעים בעניין יבואו, לרבות אנשי מקצוע שיש להם טענות קשות על זיהום קשה לתושבי שפרעם והסביבה. בכל זאת, אני חושב שהדברים ראויים בהחלט לליבון שם.  </w:t>
      </w:r>
    </w:p>
    <w:p w14:paraId="4C8DA516" w14:textId="77777777" w:rsidR="00000000" w:rsidRDefault="00E84F3B">
      <w:pPr>
        <w:pStyle w:val="a"/>
        <w:rPr>
          <w:rFonts w:hint="cs"/>
          <w:rtl/>
        </w:rPr>
      </w:pPr>
    </w:p>
    <w:p w14:paraId="71030BBD" w14:textId="77777777" w:rsidR="00000000" w:rsidRDefault="00E84F3B">
      <w:pPr>
        <w:pStyle w:val="ad"/>
        <w:rPr>
          <w:rtl/>
        </w:rPr>
      </w:pPr>
      <w:r>
        <w:rPr>
          <w:rtl/>
        </w:rPr>
        <w:t>היו"ר</w:t>
      </w:r>
      <w:r>
        <w:rPr>
          <w:rFonts w:hint="cs"/>
          <w:rtl/>
        </w:rPr>
        <w:t xml:space="preserve"> נסים דהן</w:t>
      </w:r>
      <w:r>
        <w:rPr>
          <w:rtl/>
        </w:rPr>
        <w:t>:</w:t>
      </w:r>
    </w:p>
    <w:p w14:paraId="1CE64E32" w14:textId="77777777" w:rsidR="00000000" w:rsidRDefault="00E84F3B">
      <w:pPr>
        <w:pStyle w:val="a"/>
        <w:rPr>
          <w:rtl/>
        </w:rPr>
      </w:pPr>
    </w:p>
    <w:p w14:paraId="4A528372" w14:textId="77777777" w:rsidR="00000000" w:rsidRDefault="00E84F3B">
      <w:pPr>
        <w:pStyle w:val="a"/>
        <w:rPr>
          <w:rFonts w:hint="cs"/>
          <w:rtl/>
        </w:rPr>
      </w:pPr>
      <w:r>
        <w:rPr>
          <w:rFonts w:hint="cs"/>
          <w:rtl/>
        </w:rPr>
        <w:t xml:space="preserve">תודה </w:t>
      </w:r>
      <w:r>
        <w:rPr>
          <w:rFonts w:hint="cs"/>
          <w:rtl/>
        </w:rPr>
        <w:t xml:space="preserve">רבה. חבר הכנסת דהאמשה, בבקשה. </w:t>
      </w:r>
    </w:p>
    <w:p w14:paraId="5A89777E" w14:textId="77777777" w:rsidR="00000000" w:rsidRDefault="00E84F3B">
      <w:pPr>
        <w:pStyle w:val="a"/>
        <w:ind w:firstLine="0"/>
        <w:rPr>
          <w:rFonts w:hint="cs"/>
          <w:rtl/>
        </w:rPr>
      </w:pPr>
    </w:p>
    <w:p w14:paraId="66B9F6C3" w14:textId="77777777" w:rsidR="00000000" w:rsidRDefault="00E84F3B">
      <w:pPr>
        <w:pStyle w:val="Speaker"/>
        <w:rPr>
          <w:rtl/>
        </w:rPr>
      </w:pPr>
      <w:bookmarkStart w:id="773" w:name="FS000000550T16_07_2003_17_23_44"/>
      <w:bookmarkStart w:id="774" w:name="_Toc46538695"/>
      <w:bookmarkStart w:id="775" w:name="_Toc49055425"/>
      <w:bookmarkEnd w:id="773"/>
      <w:r>
        <w:rPr>
          <w:rtl/>
        </w:rPr>
        <w:t>עבד-אלמאלכ דהאמשה (רע"ם):</w:t>
      </w:r>
      <w:bookmarkEnd w:id="774"/>
      <w:bookmarkEnd w:id="775"/>
    </w:p>
    <w:p w14:paraId="073C7674" w14:textId="77777777" w:rsidR="00000000" w:rsidRDefault="00E84F3B">
      <w:pPr>
        <w:pStyle w:val="a"/>
        <w:rPr>
          <w:rtl/>
        </w:rPr>
      </w:pPr>
    </w:p>
    <w:p w14:paraId="3598EAED" w14:textId="77777777" w:rsidR="00000000" w:rsidRDefault="00E84F3B">
      <w:pPr>
        <w:pStyle w:val="a"/>
        <w:rPr>
          <w:rFonts w:hint="cs"/>
          <w:rtl/>
        </w:rPr>
      </w:pPr>
      <w:r>
        <w:rPr>
          <w:rFonts w:hint="cs"/>
          <w:rtl/>
        </w:rPr>
        <w:t>אני רוצה לציין, שתשובת השר היתה טובה וחיובית, ואלמלא דחיפות הנושא ניתן היה להסתפק בה, אבל הדברים לא ייגמרו מחר, הדברים יידונו עוד. אני מוכן שלהבא זה יידון בוועדה בתיאום. נעביר את הנושא לוועדה, ונדו</w:t>
      </w:r>
      <w:r>
        <w:rPr>
          <w:rFonts w:hint="cs"/>
          <w:rtl/>
        </w:rPr>
        <w:t>ן בזה בוועדה.</w:t>
      </w:r>
    </w:p>
    <w:p w14:paraId="46795512" w14:textId="77777777" w:rsidR="00000000" w:rsidRDefault="00E84F3B">
      <w:pPr>
        <w:pStyle w:val="a"/>
        <w:rPr>
          <w:rFonts w:hint="cs"/>
          <w:rtl/>
        </w:rPr>
      </w:pPr>
    </w:p>
    <w:p w14:paraId="37C17E9D" w14:textId="77777777" w:rsidR="00000000" w:rsidRDefault="00E84F3B">
      <w:pPr>
        <w:pStyle w:val="ad"/>
        <w:rPr>
          <w:rtl/>
        </w:rPr>
      </w:pPr>
      <w:r>
        <w:rPr>
          <w:rtl/>
        </w:rPr>
        <w:t>היו"ר נסים דהן:</w:t>
      </w:r>
    </w:p>
    <w:p w14:paraId="1523162B" w14:textId="77777777" w:rsidR="00000000" w:rsidRDefault="00E84F3B">
      <w:pPr>
        <w:pStyle w:val="a"/>
        <w:rPr>
          <w:rtl/>
        </w:rPr>
      </w:pPr>
    </w:p>
    <w:p w14:paraId="7E162DE2" w14:textId="77777777" w:rsidR="00000000" w:rsidRDefault="00E84F3B">
      <w:pPr>
        <w:pStyle w:val="a"/>
        <w:rPr>
          <w:rFonts w:hint="cs"/>
          <w:rtl/>
        </w:rPr>
      </w:pPr>
      <w:r>
        <w:rPr>
          <w:rFonts w:hint="cs"/>
          <w:rtl/>
        </w:rPr>
        <w:t>אם כן, יש לנו הצעה של השר להסתפק, וחברי הכנסת מציעים ועדה.</w:t>
      </w:r>
    </w:p>
    <w:p w14:paraId="33EB3522" w14:textId="77777777" w:rsidR="00000000" w:rsidRDefault="00E84F3B">
      <w:pPr>
        <w:pStyle w:val="a"/>
        <w:rPr>
          <w:rFonts w:hint="cs"/>
          <w:rtl/>
        </w:rPr>
      </w:pPr>
    </w:p>
    <w:p w14:paraId="616220E8" w14:textId="77777777" w:rsidR="00000000" w:rsidRDefault="00E84F3B">
      <w:pPr>
        <w:pStyle w:val="ac"/>
        <w:rPr>
          <w:rtl/>
        </w:rPr>
      </w:pPr>
      <w:r>
        <w:rPr>
          <w:rFonts w:hint="eastAsia"/>
          <w:rtl/>
        </w:rPr>
        <w:t>מוחמד</w:t>
      </w:r>
      <w:r>
        <w:rPr>
          <w:rtl/>
        </w:rPr>
        <w:t xml:space="preserve"> ברכה (חד"ש-תע"ל):</w:t>
      </w:r>
    </w:p>
    <w:p w14:paraId="0C955008" w14:textId="77777777" w:rsidR="00000000" w:rsidRDefault="00E84F3B">
      <w:pPr>
        <w:pStyle w:val="a"/>
        <w:rPr>
          <w:rFonts w:hint="cs"/>
          <w:rtl/>
        </w:rPr>
      </w:pPr>
    </w:p>
    <w:p w14:paraId="572BFE06" w14:textId="77777777" w:rsidR="00000000" w:rsidRDefault="00E84F3B">
      <w:pPr>
        <w:pStyle w:val="a"/>
        <w:rPr>
          <w:rFonts w:hint="cs"/>
          <w:rtl/>
        </w:rPr>
      </w:pPr>
      <w:r>
        <w:rPr>
          <w:rFonts w:hint="cs"/>
          <w:rtl/>
        </w:rPr>
        <w:t>הוא מוכן לקבל ועדה.</w:t>
      </w:r>
    </w:p>
    <w:p w14:paraId="4DBD1215" w14:textId="77777777" w:rsidR="00000000" w:rsidRDefault="00E84F3B">
      <w:pPr>
        <w:pStyle w:val="a"/>
        <w:rPr>
          <w:rFonts w:hint="cs"/>
          <w:rtl/>
        </w:rPr>
      </w:pPr>
    </w:p>
    <w:p w14:paraId="696B8AAA" w14:textId="77777777" w:rsidR="00000000" w:rsidRDefault="00E84F3B">
      <w:pPr>
        <w:pStyle w:val="ac"/>
        <w:rPr>
          <w:rtl/>
        </w:rPr>
      </w:pPr>
      <w:r>
        <w:rPr>
          <w:rFonts w:hint="eastAsia"/>
          <w:rtl/>
        </w:rPr>
        <w:t>השר</w:t>
      </w:r>
      <w:r>
        <w:rPr>
          <w:rtl/>
        </w:rPr>
        <w:t xml:space="preserve"> גדעון עזרא:</w:t>
      </w:r>
    </w:p>
    <w:p w14:paraId="5DB39032" w14:textId="77777777" w:rsidR="00000000" w:rsidRDefault="00E84F3B">
      <w:pPr>
        <w:pStyle w:val="a"/>
        <w:rPr>
          <w:rFonts w:hint="cs"/>
          <w:rtl/>
        </w:rPr>
      </w:pPr>
    </w:p>
    <w:p w14:paraId="4CAFB258" w14:textId="77777777" w:rsidR="00000000" w:rsidRDefault="00E84F3B">
      <w:pPr>
        <w:pStyle w:val="a"/>
        <w:rPr>
          <w:rFonts w:hint="cs"/>
          <w:rtl/>
        </w:rPr>
      </w:pPr>
      <w:r>
        <w:rPr>
          <w:rFonts w:hint="cs"/>
          <w:rtl/>
        </w:rPr>
        <w:t>לי לא אכפת שהנושא יעבור לוועדה.</w:t>
      </w:r>
    </w:p>
    <w:p w14:paraId="0B59AE31" w14:textId="77777777" w:rsidR="00000000" w:rsidRDefault="00E84F3B">
      <w:pPr>
        <w:pStyle w:val="a"/>
        <w:rPr>
          <w:rFonts w:hint="cs"/>
          <w:rtl/>
        </w:rPr>
      </w:pPr>
    </w:p>
    <w:p w14:paraId="0A7C4793" w14:textId="77777777" w:rsidR="00000000" w:rsidRDefault="00E84F3B">
      <w:pPr>
        <w:pStyle w:val="ad"/>
        <w:rPr>
          <w:rtl/>
        </w:rPr>
      </w:pPr>
      <w:r>
        <w:rPr>
          <w:rtl/>
        </w:rPr>
        <w:t>היו"ר נסים דהן:</w:t>
      </w:r>
    </w:p>
    <w:p w14:paraId="5CD2879A" w14:textId="77777777" w:rsidR="00000000" w:rsidRDefault="00E84F3B">
      <w:pPr>
        <w:pStyle w:val="a"/>
        <w:rPr>
          <w:rtl/>
        </w:rPr>
      </w:pPr>
    </w:p>
    <w:p w14:paraId="13A8F770" w14:textId="77777777" w:rsidR="00000000" w:rsidRDefault="00E84F3B">
      <w:pPr>
        <w:pStyle w:val="a"/>
        <w:rPr>
          <w:rFonts w:hint="cs"/>
          <w:rtl/>
        </w:rPr>
      </w:pPr>
      <w:r>
        <w:rPr>
          <w:rFonts w:hint="cs"/>
          <w:rtl/>
        </w:rPr>
        <w:t>ועדה מול הסרה. בעד זה ועדה, נגד זה הסרה. ההצבעה החל</w:t>
      </w:r>
      <w:r>
        <w:rPr>
          <w:rFonts w:hint="cs"/>
          <w:rtl/>
        </w:rPr>
        <w:t>ה.</w:t>
      </w:r>
    </w:p>
    <w:p w14:paraId="54294B05" w14:textId="77777777" w:rsidR="00000000" w:rsidRDefault="00E84F3B">
      <w:pPr>
        <w:pStyle w:val="a"/>
        <w:rPr>
          <w:rFonts w:hint="cs"/>
          <w:rtl/>
        </w:rPr>
      </w:pPr>
    </w:p>
    <w:p w14:paraId="4F2FD5A8" w14:textId="77777777" w:rsidR="00000000" w:rsidRDefault="00E84F3B">
      <w:pPr>
        <w:pStyle w:val="a7"/>
        <w:bidi/>
        <w:rPr>
          <w:rFonts w:hint="cs"/>
          <w:rtl/>
        </w:rPr>
      </w:pPr>
      <w:r>
        <w:rPr>
          <w:rFonts w:hint="cs"/>
          <w:rtl/>
        </w:rPr>
        <w:t>הצבעה מס' 8</w:t>
      </w:r>
    </w:p>
    <w:p w14:paraId="79247BDF" w14:textId="77777777" w:rsidR="00000000" w:rsidRDefault="00E84F3B">
      <w:pPr>
        <w:pStyle w:val="a"/>
        <w:rPr>
          <w:rFonts w:hint="cs"/>
          <w:rtl/>
        </w:rPr>
      </w:pPr>
    </w:p>
    <w:p w14:paraId="07B12528" w14:textId="77777777" w:rsidR="00000000" w:rsidRDefault="00E84F3B">
      <w:pPr>
        <w:pStyle w:val="a8"/>
        <w:bidi/>
        <w:rPr>
          <w:rFonts w:hint="cs"/>
          <w:rtl/>
        </w:rPr>
      </w:pPr>
      <w:r>
        <w:rPr>
          <w:rFonts w:hint="cs"/>
          <w:rtl/>
        </w:rPr>
        <w:t>בעד ההצעה להעביר את הנושא לוועדה - 9</w:t>
      </w:r>
    </w:p>
    <w:p w14:paraId="31EB2ED9" w14:textId="77777777" w:rsidR="00000000" w:rsidRDefault="00E84F3B">
      <w:pPr>
        <w:pStyle w:val="a8"/>
        <w:bidi/>
        <w:rPr>
          <w:rFonts w:hint="cs"/>
          <w:rtl/>
        </w:rPr>
      </w:pPr>
      <w:r>
        <w:rPr>
          <w:rFonts w:hint="cs"/>
          <w:rtl/>
        </w:rPr>
        <w:t>נגד - אין</w:t>
      </w:r>
    </w:p>
    <w:p w14:paraId="267100F8" w14:textId="77777777" w:rsidR="00000000" w:rsidRDefault="00E84F3B">
      <w:pPr>
        <w:pStyle w:val="a8"/>
        <w:bidi/>
        <w:rPr>
          <w:rFonts w:hint="cs"/>
          <w:rtl/>
        </w:rPr>
      </w:pPr>
      <w:r>
        <w:rPr>
          <w:rFonts w:hint="cs"/>
          <w:rtl/>
        </w:rPr>
        <w:t>נמנעים - אין</w:t>
      </w:r>
    </w:p>
    <w:p w14:paraId="583EDE2B" w14:textId="77777777" w:rsidR="00000000" w:rsidRDefault="00E84F3B">
      <w:pPr>
        <w:pStyle w:val="a9"/>
        <w:bidi/>
        <w:rPr>
          <w:rFonts w:hint="cs"/>
          <w:rtl/>
        </w:rPr>
      </w:pPr>
      <w:r>
        <w:rPr>
          <w:rFonts w:hint="cs"/>
          <w:rtl/>
        </w:rPr>
        <w:t>ההצעה להעביר את הנושא לוועדת הפנים ואיכות הסביבה נתקבלה.</w:t>
      </w:r>
    </w:p>
    <w:p w14:paraId="7EDDFAAC" w14:textId="77777777" w:rsidR="00000000" w:rsidRDefault="00E84F3B">
      <w:pPr>
        <w:pStyle w:val="a"/>
        <w:rPr>
          <w:rFonts w:hint="cs"/>
          <w:rtl/>
        </w:rPr>
      </w:pPr>
    </w:p>
    <w:p w14:paraId="24E69DA2" w14:textId="77777777" w:rsidR="00000000" w:rsidRDefault="00E84F3B">
      <w:pPr>
        <w:pStyle w:val="ad"/>
        <w:rPr>
          <w:rtl/>
        </w:rPr>
      </w:pPr>
      <w:r>
        <w:rPr>
          <w:rtl/>
        </w:rPr>
        <w:t>היו"ר נסים דהן:</w:t>
      </w:r>
    </w:p>
    <w:p w14:paraId="3E3A2126" w14:textId="77777777" w:rsidR="00000000" w:rsidRDefault="00E84F3B">
      <w:pPr>
        <w:pStyle w:val="a"/>
        <w:rPr>
          <w:rtl/>
        </w:rPr>
      </w:pPr>
    </w:p>
    <w:p w14:paraId="57168BB7" w14:textId="77777777" w:rsidR="00000000" w:rsidRDefault="00E84F3B">
      <w:pPr>
        <w:pStyle w:val="a"/>
        <w:rPr>
          <w:rFonts w:hint="cs"/>
          <w:rtl/>
        </w:rPr>
      </w:pPr>
      <w:r>
        <w:rPr>
          <w:rFonts w:hint="cs"/>
          <w:rtl/>
        </w:rPr>
        <w:t>תשעה בעד, אין מתנגדים, אין נמנעים. הנושא יעבור לוועדת הפנים ואיכות הסביבה.</w:t>
      </w:r>
    </w:p>
    <w:p w14:paraId="16FACE50" w14:textId="77777777" w:rsidR="00000000" w:rsidRDefault="00E84F3B">
      <w:pPr>
        <w:pStyle w:val="Subject"/>
        <w:rPr>
          <w:rFonts w:hint="cs"/>
          <w:rtl/>
        </w:rPr>
      </w:pPr>
    </w:p>
    <w:p w14:paraId="2EC99CF1" w14:textId="77777777" w:rsidR="00000000" w:rsidRDefault="00E84F3B">
      <w:pPr>
        <w:pStyle w:val="a"/>
        <w:rPr>
          <w:rFonts w:hint="cs"/>
          <w:rtl/>
        </w:rPr>
      </w:pPr>
    </w:p>
    <w:p w14:paraId="0796A724" w14:textId="77777777" w:rsidR="00000000" w:rsidRDefault="00E84F3B">
      <w:pPr>
        <w:pStyle w:val="Subject"/>
        <w:rPr>
          <w:rFonts w:hint="cs"/>
          <w:rtl/>
        </w:rPr>
      </w:pPr>
      <w:bookmarkStart w:id="776" w:name="_Toc46538696"/>
      <w:bookmarkStart w:id="777" w:name="_Toc49055426"/>
      <w:r>
        <w:rPr>
          <w:rFonts w:hint="cs"/>
          <w:rtl/>
        </w:rPr>
        <w:t>מסמכים שהונחו על שולחן הכנס</w:t>
      </w:r>
      <w:r>
        <w:rPr>
          <w:rFonts w:hint="cs"/>
          <w:rtl/>
        </w:rPr>
        <w:t>ת</w:t>
      </w:r>
      <w:bookmarkEnd w:id="776"/>
      <w:bookmarkEnd w:id="777"/>
    </w:p>
    <w:p w14:paraId="3996BE89" w14:textId="77777777" w:rsidR="00000000" w:rsidRDefault="00E84F3B">
      <w:pPr>
        <w:pStyle w:val="a"/>
        <w:rPr>
          <w:rFonts w:hint="cs"/>
          <w:rtl/>
        </w:rPr>
      </w:pPr>
    </w:p>
    <w:p w14:paraId="671858EC" w14:textId="77777777" w:rsidR="00000000" w:rsidRDefault="00E84F3B">
      <w:pPr>
        <w:pStyle w:val="ad"/>
        <w:rPr>
          <w:rtl/>
        </w:rPr>
      </w:pPr>
      <w:r>
        <w:rPr>
          <w:rtl/>
        </w:rPr>
        <w:t>היו"ר נסים דהן:</w:t>
      </w:r>
    </w:p>
    <w:p w14:paraId="2C1836B1" w14:textId="77777777" w:rsidR="00000000" w:rsidRDefault="00E84F3B">
      <w:pPr>
        <w:pStyle w:val="a"/>
        <w:rPr>
          <w:rtl/>
        </w:rPr>
      </w:pPr>
    </w:p>
    <w:p w14:paraId="37F6FFCA" w14:textId="77777777" w:rsidR="00000000" w:rsidRDefault="00E84F3B">
      <w:pPr>
        <w:pStyle w:val="a"/>
        <w:rPr>
          <w:rFonts w:hint="cs"/>
          <w:rtl/>
        </w:rPr>
      </w:pPr>
      <w:r>
        <w:rPr>
          <w:rFonts w:hint="cs"/>
          <w:rtl/>
        </w:rPr>
        <w:t>הודעה למזכיר הכנסת, בבקשה.</w:t>
      </w:r>
    </w:p>
    <w:p w14:paraId="19BFB9E8" w14:textId="77777777" w:rsidR="00000000" w:rsidRDefault="00E84F3B">
      <w:pPr>
        <w:pStyle w:val="a"/>
        <w:rPr>
          <w:rFonts w:hint="cs"/>
          <w:rtl/>
        </w:rPr>
      </w:pPr>
    </w:p>
    <w:p w14:paraId="6B4BC4BB" w14:textId="77777777" w:rsidR="00000000" w:rsidRDefault="00E84F3B">
      <w:pPr>
        <w:pStyle w:val="Speaker"/>
        <w:rPr>
          <w:rtl/>
        </w:rPr>
      </w:pPr>
      <w:bookmarkStart w:id="778" w:name="FS000000128T16_07_2003_17_38_39"/>
      <w:bookmarkStart w:id="779" w:name="_Toc46538697"/>
      <w:bookmarkStart w:id="780" w:name="_Toc49055427"/>
      <w:bookmarkEnd w:id="778"/>
      <w:r>
        <w:rPr>
          <w:rFonts w:hint="eastAsia"/>
          <w:rtl/>
        </w:rPr>
        <w:t>סגן</w:t>
      </w:r>
      <w:r>
        <w:rPr>
          <w:rtl/>
        </w:rPr>
        <w:t xml:space="preserve"> מזכיר הכנסת דוד לב:</w:t>
      </w:r>
      <w:bookmarkEnd w:id="779"/>
      <w:bookmarkEnd w:id="780"/>
    </w:p>
    <w:p w14:paraId="54C736C3" w14:textId="77777777" w:rsidR="00000000" w:rsidRDefault="00E84F3B">
      <w:pPr>
        <w:pStyle w:val="a"/>
        <w:rPr>
          <w:rFonts w:hint="cs"/>
          <w:rtl/>
        </w:rPr>
      </w:pPr>
    </w:p>
    <w:p w14:paraId="798CC85A" w14:textId="77777777" w:rsidR="00000000" w:rsidRDefault="00E84F3B">
      <w:pPr>
        <w:pStyle w:val="a"/>
        <w:rPr>
          <w:rFonts w:hint="cs"/>
          <w:rtl/>
        </w:rPr>
      </w:pPr>
      <w:r>
        <w:rPr>
          <w:rFonts w:hint="cs"/>
          <w:rtl/>
        </w:rPr>
        <w:t xml:space="preserve">ברשות יושב-ראש הישיבה, הנני מתכבד להודיע כי ביום שני, 14 ביולי, הונחו על שולחן הכנסת </w:t>
      </w:r>
      <w:r>
        <w:rPr>
          <w:rtl/>
        </w:rPr>
        <w:t>–</w:t>
      </w:r>
    </w:p>
    <w:p w14:paraId="28EF2C04" w14:textId="77777777" w:rsidR="00000000" w:rsidRDefault="00E84F3B">
      <w:pPr>
        <w:pStyle w:val="a"/>
        <w:rPr>
          <w:rFonts w:hint="cs"/>
          <w:rtl/>
        </w:rPr>
      </w:pPr>
    </w:p>
    <w:p w14:paraId="7A787116" w14:textId="77777777" w:rsidR="00000000" w:rsidRDefault="00E84F3B">
      <w:pPr>
        <w:pStyle w:val="a"/>
        <w:rPr>
          <w:rFonts w:hint="cs"/>
          <w:rtl/>
        </w:rPr>
      </w:pPr>
      <w:r>
        <w:rPr>
          <w:rFonts w:hint="cs"/>
          <w:rtl/>
        </w:rPr>
        <w:t xml:space="preserve"> לקריאה ראשונה, מטעם הממשלה: הצעת חוק זכויות מבצעים ומשדרים (תיקון מס' 5), התשס"ג-2003; הצעת חו</w:t>
      </w:r>
      <w:r>
        <w:rPr>
          <w:rFonts w:hint="cs"/>
          <w:rtl/>
        </w:rPr>
        <w:t xml:space="preserve">ק סדר הדין הפלילי (תיקון מס' 26 והוראת שעה) (תיקון), התשס"ג-2003; הצעת חוק הביטוח הלאומי (תיקון מס' 63), התשס"ג-2003. </w:t>
      </w:r>
    </w:p>
    <w:p w14:paraId="79975ED0" w14:textId="77777777" w:rsidR="00000000" w:rsidRDefault="00E84F3B">
      <w:pPr>
        <w:pStyle w:val="a"/>
        <w:rPr>
          <w:rFonts w:hint="cs"/>
          <w:rtl/>
        </w:rPr>
      </w:pPr>
    </w:p>
    <w:p w14:paraId="3F1D3B49" w14:textId="77777777" w:rsidR="00000000" w:rsidRDefault="00E84F3B">
      <w:pPr>
        <w:pStyle w:val="a"/>
        <w:rPr>
          <w:rFonts w:hint="cs"/>
          <w:rtl/>
        </w:rPr>
      </w:pPr>
      <w:r>
        <w:rPr>
          <w:rFonts w:hint="cs"/>
          <w:rtl/>
        </w:rPr>
        <w:t xml:space="preserve">לקריאה ראשונה, מטעם ועדות הכנסת: מטעם ועדת הפנים ואיכות הסביבה של הכנסת - הצעת חוק להארכת תוקפן של תקנות שעת-חירום (יהודה והשומרון וחבל </w:t>
      </w:r>
      <w:r>
        <w:rPr>
          <w:rFonts w:hint="cs"/>
          <w:rtl/>
        </w:rPr>
        <w:t>עזה - שיפוט בעבירות ועזרה משפטית), התשס"ג-2003, של חבר הכנסת אורי יהודה אריאל; מטעם ועדת הכספים של הכנסת - הצעת חוק מימון מפלגות (תיקון מס' 25) (מימון לפעילות הסיעות בכנסת), התשס"ג-2003. תודה.</w:t>
      </w:r>
    </w:p>
    <w:p w14:paraId="5F7844BF" w14:textId="77777777" w:rsidR="00000000" w:rsidRDefault="00E84F3B">
      <w:pPr>
        <w:pStyle w:val="Subject"/>
        <w:rPr>
          <w:rFonts w:hint="cs"/>
          <w:rtl/>
        </w:rPr>
      </w:pPr>
    </w:p>
    <w:p w14:paraId="23F23C70" w14:textId="77777777" w:rsidR="00000000" w:rsidRDefault="00E84F3B">
      <w:pPr>
        <w:pStyle w:val="ad"/>
        <w:rPr>
          <w:rtl/>
        </w:rPr>
      </w:pPr>
      <w:r>
        <w:rPr>
          <w:rtl/>
        </w:rPr>
        <w:t>היו"ר נסים דהן:</w:t>
      </w:r>
    </w:p>
    <w:p w14:paraId="1F05617E" w14:textId="77777777" w:rsidR="00000000" w:rsidRDefault="00E84F3B">
      <w:pPr>
        <w:pStyle w:val="a"/>
        <w:rPr>
          <w:rtl/>
        </w:rPr>
      </w:pPr>
    </w:p>
    <w:p w14:paraId="2C79D938" w14:textId="77777777" w:rsidR="00000000" w:rsidRDefault="00E84F3B">
      <w:pPr>
        <w:pStyle w:val="a"/>
        <w:ind w:firstLine="720"/>
        <w:rPr>
          <w:rFonts w:hint="cs"/>
          <w:rtl/>
        </w:rPr>
      </w:pPr>
      <w:r>
        <w:rPr>
          <w:rFonts w:hint="cs"/>
          <w:rtl/>
        </w:rPr>
        <w:t>תודה רבה.</w:t>
      </w:r>
    </w:p>
    <w:p w14:paraId="598F06E5" w14:textId="77777777" w:rsidR="00000000" w:rsidRDefault="00E84F3B">
      <w:pPr>
        <w:pStyle w:val="a"/>
        <w:ind w:firstLine="720"/>
        <w:rPr>
          <w:rFonts w:hint="cs"/>
          <w:rtl/>
        </w:rPr>
      </w:pPr>
    </w:p>
    <w:p w14:paraId="5F0858F4" w14:textId="77777777" w:rsidR="00000000" w:rsidRDefault="00E84F3B">
      <w:pPr>
        <w:pStyle w:val="Subject"/>
        <w:rPr>
          <w:rtl/>
        </w:rPr>
      </w:pPr>
      <w:bookmarkStart w:id="781" w:name="CS14363FI0014363T16_07_2003_17_33_34"/>
      <w:bookmarkEnd w:id="781"/>
    </w:p>
    <w:p w14:paraId="5E4979B5" w14:textId="77777777" w:rsidR="00000000" w:rsidRDefault="00E84F3B">
      <w:pPr>
        <w:pStyle w:val="Subject"/>
        <w:rPr>
          <w:rFonts w:hint="cs"/>
          <w:rtl/>
        </w:rPr>
      </w:pPr>
      <w:bookmarkStart w:id="782" w:name="_Toc46538698"/>
      <w:bookmarkStart w:id="783" w:name="_Toc49055428"/>
      <w:r>
        <w:rPr>
          <w:rFonts w:hint="cs"/>
          <w:rtl/>
        </w:rPr>
        <w:t>הצעות לסדר-היום</w:t>
      </w:r>
      <w:bookmarkEnd w:id="782"/>
      <w:bookmarkEnd w:id="783"/>
    </w:p>
    <w:p w14:paraId="43CEF244" w14:textId="77777777" w:rsidR="00000000" w:rsidRDefault="00E84F3B">
      <w:pPr>
        <w:pStyle w:val="Subject"/>
        <w:rPr>
          <w:rtl/>
        </w:rPr>
      </w:pPr>
      <w:bookmarkStart w:id="784" w:name="_Toc46538699"/>
      <w:bookmarkStart w:id="785" w:name="_Toc49055429"/>
      <w:r>
        <w:rPr>
          <w:rtl/>
        </w:rPr>
        <w:t>המשבר במערכת הברי</w:t>
      </w:r>
      <w:r>
        <w:rPr>
          <w:rtl/>
        </w:rPr>
        <w:t>אות</w:t>
      </w:r>
      <w:bookmarkEnd w:id="784"/>
      <w:bookmarkEnd w:id="785"/>
    </w:p>
    <w:p w14:paraId="7530E88D" w14:textId="77777777" w:rsidR="00000000" w:rsidRDefault="00E84F3B">
      <w:pPr>
        <w:pStyle w:val="SubjectSub"/>
        <w:rPr>
          <w:rFonts w:hint="cs"/>
          <w:rtl/>
        </w:rPr>
      </w:pPr>
    </w:p>
    <w:p w14:paraId="70565EDC" w14:textId="77777777" w:rsidR="00000000" w:rsidRDefault="00E84F3B">
      <w:pPr>
        <w:pStyle w:val="ad"/>
        <w:rPr>
          <w:rtl/>
        </w:rPr>
      </w:pPr>
      <w:r>
        <w:rPr>
          <w:rtl/>
        </w:rPr>
        <w:t>היו"ר נסים דהן:</w:t>
      </w:r>
    </w:p>
    <w:p w14:paraId="3C81FEA8" w14:textId="77777777" w:rsidR="00000000" w:rsidRDefault="00E84F3B">
      <w:pPr>
        <w:pStyle w:val="a"/>
        <w:rPr>
          <w:rtl/>
        </w:rPr>
      </w:pPr>
    </w:p>
    <w:p w14:paraId="621339B0" w14:textId="77777777" w:rsidR="00000000" w:rsidRDefault="00E84F3B">
      <w:pPr>
        <w:pStyle w:val="a"/>
        <w:rPr>
          <w:rFonts w:hint="cs"/>
          <w:rtl/>
        </w:rPr>
      </w:pPr>
      <w:r>
        <w:rPr>
          <w:rFonts w:hint="cs"/>
          <w:rtl/>
        </w:rPr>
        <w:t>אנחנו עוברים לנושא הבא, להצעות לסדר-היום מס' 1025, 1029, 1036, 1038, 1043,  1045, 1072, 1074, 1081 ו-1092, בנושא: המשבר במערכת הבריאות. ראשון הדוברים, חבר הכנסת עמרם מצנע, בבקשה. אחריו - חבר הכנסת אבשלום וילן, ואחריו - חבר הכנסת משה כ</w:t>
      </w:r>
      <w:r>
        <w:rPr>
          <w:rFonts w:hint="cs"/>
          <w:rtl/>
        </w:rPr>
        <w:t>חלון.</w:t>
      </w:r>
    </w:p>
    <w:p w14:paraId="1698F9CB" w14:textId="77777777" w:rsidR="00000000" w:rsidRDefault="00E84F3B">
      <w:pPr>
        <w:pStyle w:val="a"/>
        <w:rPr>
          <w:rFonts w:hint="cs"/>
          <w:rtl/>
        </w:rPr>
      </w:pPr>
    </w:p>
    <w:p w14:paraId="05B3A6F5" w14:textId="77777777" w:rsidR="00000000" w:rsidRDefault="00E84F3B">
      <w:pPr>
        <w:pStyle w:val="Speaker"/>
        <w:rPr>
          <w:rtl/>
        </w:rPr>
      </w:pPr>
      <w:bookmarkStart w:id="786" w:name="FS000001042T16_07_2003_17_44_22"/>
      <w:bookmarkStart w:id="787" w:name="_Toc46538700"/>
      <w:bookmarkStart w:id="788" w:name="_Toc49055430"/>
      <w:bookmarkEnd w:id="786"/>
      <w:r>
        <w:rPr>
          <w:rFonts w:hint="eastAsia"/>
          <w:rtl/>
        </w:rPr>
        <w:t>עמרם</w:t>
      </w:r>
      <w:r>
        <w:rPr>
          <w:rtl/>
        </w:rPr>
        <w:t xml:space="preserve"> מצנע (העבודה-מימד):</w:t>
      </w:r>
      <w:bookmarkEnd w:id="787"/>
      <w:bookmarkEnd w:id="788"/>
    </w:p>
    <w:p w14:paraId="5818C00C" w14:textId="77777777" w:rsidR="00000000" w:rsidRDefault="00E84F3B">
      <w:pPr>
        <w:pStyle w:val="a"/>
        <w:rPr>
          <w:rFonts w:hint="cs"/>
          <w:rtl/>
        </w:rPr>
      </w:pPr>
    </w:p>
    <w:p w14:paraId="488C6B4B" w14:textId="77777777" w:rsidR="00000000" w:rsidRDefault="00E84F3B">
      <w:pPr>
        <w:pStyle w:val="a"/>
        <w:rPr>
          <w:rFonts w:hint="cs"/>
          <w:rtl/>
        </w:rPr>
      </w:pPr>
      <w:r>
        <w:rPr>
          <w:rFonts w:hint="cs"/>
          <w:rtl/>
        </w:rPr>
        <w:t>אדוני מכובדי היושב-ראש, חברי הכנסת, אדוני שר הבריאות, רציתי להעלות במסגרת המשבר במערכת הבריאות את בעייתו של בית-החולים "פלימן". בכוונת משרד הבריאות לסגור את בית-החולים "פלימן", ואני רוצה להתריע על כך. בית-החולים "פלימן" הוא</w:t>
      </w:r>
      <w:r>
        <w:rPr>
          <w:rFonts w:hint="cs"/>
          <w:rtl/>
        </w:rPr>
        <w:t xml:space="preserve"> בית-חולים שיקומי, היחיד בצפון-הארץ, שנמצא בדרך כלל בתפוסה של מעל 100%, למעט בזמן משבר שהיה באחרונה בקשר עם קופות-החולים. הוא מוציא בכל שנה 2,060 משוקמים. הוא איננו בית-חולים סיעודי.</w:t>
      </w:r>
    </w:p>
    <w:p w14:paraId="4DFCFB68" w14:textId="77777777" w:rsidR="00000000" w:rsidRDefault="00E84F3B">
      <w:pPr>
        <w:pStyle w:val="a"/>
        <w:rPr>
          <w:rFonts w:hint="cs"/>
          <w:rtl/>
        </w:rPr>
      </w:pPr>
    </w:p>
    <w:p w14:paraId="7D45927A" w14:textId="77777777" w:rsidR="00000000" w:rsidRDefault="00E84F3B">
      <w:pPr>
        <w:pStyle w:val="a"/>
        <w:rPr>
          <w:rFonts w:hint="cs"/>
          <w:rtl/>
        </w:rPr>
      </w:pPr>
      <w:r>
        <w:rPr>
          <w:rFonts w:hint="cs"/>
          <w:rtl/>
        </w:rPr>
        <w:t>אני יודע שבכוונת משרד הבריאות להפריט את בתי-החולים הסיעודיים. יכול להיות</w:t>
      </w:r>
      <w:r>
        <w:rPr>
          <w:rFonts w:hint="cs"/>
          <w:rtl/>
        </w:rPr>
        <w:t xml:space="preserve"> שיש בזה היגיון, אבל בטח לא בית-חולים שהוא בית-חולים שיקומי, העושה עבודה נפלאה ומחזיר קשישים לבתיהם. בואו לא נעשה עוד טעות ונפגע דווקא בשכבות החלשות ביותר. </w:t>
      </w:r>
    </w:p>
    <w:p w14:paraId="71116062" w14:textId="77777777" w:rsidR="00000000" w:rsidRDefault="00E84F3B">
      <w:pPr>
        <w:pStyle w:val="a"/>
        <w:rPr>
          <w:rFonts w:hint="cs"/>
          <w:rtl/>
        </w:rPr>
      </w:pPr>
    </w:p>
    <w:p w14:paraId="42AB786D" w14:textId="77777777" w:rsidR="00000000" w:rsidRDefault="00E84F3B">
      <w:pPr>
        <w:pStyle w:val="a"/>
        <w:rPr>
          <w:rFonts w:hint="cs"/>
          <w:rtl/>
        </w:rPr>
      </w:pPr>
      <w:r>
        <w:rPr>
          <w:rFonts w:hint="cs"/>
          <w:rtl/>
        </w:rPr>
        <w:t>ההורים שלנו, הסבים והסבתות שלנו, שנזקקים לטיפול שיקומי, עושים אותו בהצלחה בבית-חולים שהגיע להישגים</w:t>
      </w:r>
      <w:r>
        <w:rPr>
          <w:rFonts w:hint="cs"/>
          <w:rtl/>
        </w:rPr>
        <w:t xml:space="preserve"> אדירים לאורך השנים. אני מכיר את בית-החולים הזה באופן אישי. הוא בית-חולים שמטפל ביותר מ-160,000 קשישים שגרים בצפון-הארץ, מתוכם 70,000-75,000 שנמצאים רק בחיפה ובאזור. בואו לא נעשה עוד פגיעה ועוד החלטה שנצטער עליה לאחר מכן, כמו החלטות בתחומים החברתיים שהחלטנ</w:t>
      </w:r>
      <w:r>
        <w:rPr>
          <w:rFonts w:hint="cs"/>
          <w:rtl/>
        </w:rPr>
        <w:t>ו לאחרונה.</w:t>
      </w:r>
    </w:p>
    <w:p w14:paraId="4737CBEF" w14:textId="77777777" w:rsidR="00000000" w:rsidRDefault="00E84F3B">
      <w:pPr>
        <w:pStyle w:val="a"/>
        <w:rPr>
          <w:rFonts w:hint="cs"/>
          <w:rtl/>
        </w:rPr>
      </w:pPr>
    </w:p>
    <w:p w14:paraId="42975D9A" w14:textId="77777777" w:rsidR="00000000" w:rsidRDefault="00E84F3B">
      <w:pPr>
        <w:pStyle w:val="a"/>
        <w:rPr>
          <w:rFonts w:hint="cs"/>
          <w:rtl/>
        </w:rPr>
      </w:pPr>
      <w:r>
        <w:rPr>
          <w:rFonts w:hint="cs"/>
          <w:rtl/>
        </w:rPr>
        <w:t>על כן, אני מבקש שאדוני השר יצטרף לבקשתי להעביר את הנושא הספציפי הזה לדיון בוועדת העבודה והרווחה, שאני מבין שהיא מטפלת גם בנושא הבריאות, כדי למנוע את סגירתו של בית-החולים. בית-החולים יכול, בהינתן כללים מקובלים, להיות מאוזן ולעמוד במציאות התקציבי</w:t>
      </w:r>
      <w:r>
        <w:rPr>
          <w:rFonts w:hint="cs"/>
          <w:rtl/>
        </w:rPr>
        <w:t>ת של היום בלי להזדקק לתקציבי מדינה. תודה רבה.</w:t>
      </w:r>
    </w:p>
    <w:p w14:paraId="43EEA540" w14:textId="77777777" w:rsidR="00000000" w:rsidRDefault="00E84F3B">
      <w:pPr>
        <w:pStyle w:val="ad"/>
        <w:rPr>
          <w:rtl/>
        </w:rPr>
      </w:pPr>
    </w:p>
    <w:p w14:paraId="35466CF4" w14:textId="77777777" w:rsidR="00000000" w:rsidRDefault="00E84F3B">
      <w:pPr>
        <w:pStyle w:val="ad"/>
        <w:rPr>
          <w:rtl/>
        </w:rPr>
      </w:pPr>
      <w:r>
        <w:rPr>
          <w:rtl/>
        </w:rPr>
        <w:t>היו"ר נסים דהן:</w:t>
      </w:r>
    </w:p>
    <w:p w14:paraId="69CEAB46" w14:textId="77777777" w:rsidR="00000000" w:rsidRDefault="00E84F3B">
      <w:pPr>
        <w:pStyle w:val="a"/>
        <w:rPr>
          <w:rtl/>
        </w:rPr>
      </w:pPr>
    </w:p>
    <w:p w14:paraId="388D8614" w14:textId="77777777" w:rsidR="00000000" w:rsidRDefault="00E84F3B">
      <w:pPr>
        <w:pStyle w:val="a"/>
        <w:rPr>
          <w:rFonts w:hint="cs"/>
          <w:rtl/>
        </w:rPr>
      </w:pPr>
      <w:r>
        <w:rPr>
          <w:rFonts w:hint="cs"/>
          <w:rtl/>
        </w:rPr>
        <w:t>תודה רבה. חבר הכנסת אבשלום וילן - אינו נוכח; חבר הכנסת משה כחלון - אינו נוכח; חבר הכנסת עבד-אלמאלכ דהאמשה - אינו נוכח. חבר הכנסת מוחמד ברכה, בבקשה.</w:t>
      </w:r>
    </w:p>
    <w:p w14:paraId="285D8B74" w14:textId="77777777" w:rsidR="00000000" w:rsidRDefault="00E84F3B">
      <w:pPr>
        <w:pStyle w:val="a"/>
        <w:rPr>
          <w:rFonts w:hint="cs"/>
          <w:rtl/>
        </w:rPr>
      </w:pPr>
      <w:bookmarkStart w:id="789" w:name="FS000000540T16_07_2003_17_50_23"/>
      <w:bookmarkEnd w:id="789"/>
    </w:p>
    <w:p w14:paraId="27BBA0FB" w14:textId="77777777" w:rsidR="00000000" w:rsidRDefault="00E84F3B">
      <w:pPr>
        <w:pStyle w:val="Speaker"/>
        <w:rPr>
          <w:rtl/>
        </w:rPr>
      </w:pPr>
      <w:bookmarkStart w:id="790" w:name="_Toc46538701"/>
      <w:bookmarkStart w:id="791" w:name="_Toc49055431"/>
      <w:r>
        <w:rPr>
          <w:rFonts w:hint="eastAsia"/>
          <w:rtl/>
        </w:rPr>
        <w:t>מוחמד</w:t>
      </w:r>
      <w:r>
        <w:rPr>
          <w:rtl/>
        </w:rPr>
        <w:t xml:space="preserve"> ברכה (חד"ש-תע"ל):</w:t>
      </w:r>
      <w:bookmarkEnd w:id="790"/>
      <w:bookmarkEnd w:id="791"/>
    </w:p>
    <w:p w14:paraId="641B8DBB" w14:textId="77777777" w:rsidR="00000000" w:rsidRDefault="00E84F3B">
      <w:pPr>
        <w:pStyle w:val="a"/>
        <w:rPr>
          <w:rFonts w:hint="cs"/>
          <w:rtl/>
        </w:rPr>
      </w:pPr>
    </w:p>
    <w:p w14:paraId="101922E4" w14:textId="77777777" w:rsidR="00000000" w:rsidRDefault="00E84F3B">
      <w:pPr>
        <w:pStyle w:val="a"/>
        <w:rPr>
          <w:rFonts w:hint="cs"/>
          <w:rtl/>
        </w:rPr>
      </w:pPr>
      <w:r>
        <w:rPr>
          <w:rFonts w:hint="cs"/>
          <w:rtl/>
        </w:rPr>
        <w:t>אדוני היושב-ראש, א</w:t>
      </w:r>
      <w:r>
        <w:rPr>
          <w:rFonts w:hint="cs"/>
          <w:rtl/>
        </w:rPr>
        <w:t xml:space="preserve">דוני השר, רבותי חברי הכנסת, מערכת הבריאות הפכה זה כבר לאזור מוכה אסון. מדובר במערכת המתנהלת דרך קבע על סף קריסה, מצוקתה כרונית, ואנו עדים בשל כך לדה-הומניזציה של הרפואה. אדם שנזקק לטיפול בבית-חולים עלול לאבד את צלמו ואת דמותו, להיות מוטל במסדרונות ולהמתין </w:t>
      </w:r>
      <w:r>
        <w:rPr>
          <w:rFonts w:hint="cs"/>
          <w:rtl/>
        </w:rPr>
        <w:t xml:space="preserve">עד כלות הגוף לניתוח, או סתם לחוש חסר אונים וישע, מושפל וממתין לחסדי המערכת. </w:t>
      </w:r>
    </w:p>
    <w:p w14:paraId="2F5C4425" w14:textId="77777777" w:rsidR="00000000" w:rsidRDefault="00E84F3B">
      <w:pPr>
        <w:pStyle w:val="a"/>
        <w:rPr>
          <w:rFonts w:hint="cs"/>
          <w:rtl/>
        </w:rPr>
      </w:pPr>
    </w:p>
    <w:p w14:paraId="01AF0594" w14:textId="77777777" w:rsidR="00000000" w:rsidRDefault="00E84F3B">
      <w:pPr>
        <w:pStyle w:val="a"/>
        <w:rPr>
          <w:rFonts w:hint="cs"/>
          <w:rtl/>
        </w:rPr>
      </w:pPr>
      <w:r>
        <w:rPr>
          <w:rFonts w:hint="cs"/>
          <w:rtl/>
        </w:rPr>
        <w:t>מערכת הבריאות הישראלית, כמו מערכות אחרות, מזמן אינה שוויונית. מי שיכול לממן לעצמו שירותי בריאות פרטיים, הרי שהמיטב זמין לו, ומי שלא - אללה ירחמו.</w:t>
      </w:r>
    </w:p>
    <w:p w14:paraId="3275B2D8" w14:textId="77777777" w:rsidR="00000000" w:rsidRDefault="00E84F3B">
      <w:pPr>
        <w:pStyle w:val="a"/>
        <w:rPr>
          <w:rFonts w:hint="cs"/>
          <w:rtl/>
        </w:rPr>
      </w:pPr>
    </w:p>
    <w:p w14:paraId="685AC529" w14:textId="77777777" w:rsidR="00000000" w:rsidRDefault="00E84F3B">
      <w:pPr>
        <w:pStyle w:val="a"/>
        <w:rPr>
          <w:rFonts w:hint="cs"/>
          <w:rtl/>
        </w:rPr>
      </w:pPr>
      <w:r>
        <w:rPr>
          <w:rFonts w:hint="cs"/>
          <w:rtl/>
        </w:rPr>
        <w:t>חוק ביטוח בריאות ממלכתי היה חוק</w:t>
      </w:r>
      <w:r>
        <w:rPr>
          <w:rFonts w:hint="cs"/>
          <w:rtl/>
        </w:rPr>
        <w:t xml:space="preserve"> מתקדם ונכון ביומרתו ובכוונותיו. הוא ביקש ליצור מציאות שבה השירות הרפואי, ברמה זו או אחרת, זמין לכול. אולם בהעדר תקצוב ראוי ובעומסים הקיימים, החוק כשלעצמו אינו יכול להביא מזור למערכת.</w:t>
      </w:r>
    </w:p>
    <w:p w14:paraId="7D4AABAE" w14:textId="77777777" w:rsidR="00000000" w:rsidRDefault="00E84F3B">
      <w:pPr>
        <w:pStyle w:val="a"/>
        <w:rPr>
          <w:rFonts w:hint="cs"/>
          <w:rtl/>
        </w:rPr>
      </w:pPr>
    </w:p>
    <w:p w14:paraId="34A920BB" w14:textId="77777777" w:rsidR="00000000" w:rsidRDefault="00E84F3B">
      <w:pPr>
        <w:pStyle w:val="a"/>
        <w:rPr>
          <w:rFonts w:hint="cs"/>
          <w:rtl/>
        </w:rPr>
      </w:pPr>
      <w:r>
        <w:rPr>
          <w:rFonts w:hint="cs"/>
          <w:rtl/>
        </w:rPr>
        <w:t>הססמה השכיחה, כאשר מדברים על מערכת הבריאות, היא ייעול. מי בכלל יכול להת</w:t>
      </w:r>
      <w:r>
        <w:rPr>
          <w:rFonts w:hint="cs"/>
          <w:rtl/>
        </w:rPr>
        <w:t>נגד למלה נאה וסטרילית כל כך כמו ייעול? הרי כולנו בעד יעילות, אלא שמאחורי הדיבורים על ייעול מסתתרת הכוונה לקצץ ולקצץ ולקצץ. החולה הישראלי הפך לסוס שנתנו לו פחות ופחות תבן עד שמת.</w:t>
      </w:r>
    </w:p>
    <w:p w14:paraId="57597CC6" w14:textId="77777777" w:rsidR="00000000" w:rsidRDefault="00E84F3B">
      <w:pPr>
        <w:pStyle w:val="a"/>
        <w:rPr>
          <w:rFonts w:hint="cs"/>
          <w:rtl/>
        </w:rPr>
      </w:pPr>
    </w:p>
    <w:p w14:paraId="1F14A5C7" w14:textId="77777777" w:rsidR="00000000" w:rsidRDefault="00E84F3B">
      <w:pPr>
        <w:pStyle w:val="a"/>
        <w:rPr>
          <w:rFonts w:hint="cs"/>
          <w:rtl/>
        </w:rPr>
      </w:pPr>
      <w:r>
        <w:rPr>
          <w:rFonts w:hint="cs"/>
          <w:rtl/>
        </w:rPr>
        <w:t>אדוני היושב-ראש, מערכת הבריאות איננה סטארט-אפ היסטרי או מדפסת כסף. זו לא מערכ</w:t>
      </w:r>
      <w:r>
        <w:rPr>
          <w:rFonts w:hint="cs"/>
          <w:rtl/>
        </w:rPr>
        <w:t>ת רווחית. היא גם לא יכולה ולא דרוש שתהיה מערכת רווחית. בריאות עולה כסף, ובמדינה שאוכלוסייתה גדלה בהתמדה ותוחלת החיים שלה גדלה, הוצאות הבריאות גם כן גדלות. זה נורא פשוט. ואם לא מגדילים את תקציב הבריאות, הרי שמקטינים את כושר השירות ואת איכותו לציבור. אם לא מ</w:t>
      </w:r>
      <w:r>
        <w:rPr>
          <w:rFonts w:hint="cs"/>
          <w:rtl/>
        </w:rPr>
        <w:t>גדילים את תקציב הבריאות, לא יכולים לעקוב אחרי ההתפתחות המדעית-הטכנולוגית בתחום הזה בעולם וגם במדינת ישראל.</w:t>
      </w:r>
    </w:p>
    <w:p w14:paraId="762881B5" w14:textId="77777777" w:rsidR="00000000" w:rsidRDefault="00E84F3B">
      <w:pPr>
        <w:pStyle w:val="a"/>
        <w:rPr>
          <w:rFonts w:hint="cs"/>
          <w:rtl/>
        </w:rPr>
      </w:pPr>
    </w:p>
    <w:p w14:paraId="0B04E25C" w14:textId="77777777" w:rsidR="00000000" w:rsidRDefault="00E84F3B">
      <w:pPr>
        <w:pStyle w:val="a"/>
        <w:rPr>
          <w:rFonts w:hint="cs"/>
          <w:rtl/>
        </w:rPr>
      </w:pPr>
      <w:r>
        <w:rPr>
          <w:rFonts w:hint="cs"/>
          <w:rtl/>
        </w:rPr>
        <w:t>על כן, אני מתקשה להתרשם יתר על המידה מהדיבורים על ייעול. צריך עוד כסף. צריך לחזק את הרפואה הציבורית, צריך להקטין את היקפה של הרפואה הפרטית. המדינה ל</w:t>
      </w:r>
      <w:r>
        <w:rPr>
          <w:rFonts w:hint="cs"/>
          <w:rtl/>
        </w:rPr>
        <w:t>א צריכה לאפשר לרופאים לברוח בצהריים לפרקטיקות פרטיות, ובעיקר היא חייבת להפסיק למוטט את מערכות הבריאות והרווחה שלה.</w:t>
      </w:r>
    </w:p>
    <w:p w14:paraId="556CA296" w14:textId="77777777" w:rsidR="00000000" w:rsidRDefault="00E84F3B">
      <w:pPr>
        <w:pStyle w:val="a"/>
        <w:rPr>
          <w:rFonts w:hint="cs"/>
          <w:rtl/>
        </w:rPr>
      </w:pPr>
    </w:p>
    <w:p w14:paraId="43A6330D" w14:textId="77777777" w:rsidR="00000000" w:rsidRDefault="00E84F3B">
      <w:pPr>
        <w:pStyle w:val="a"/>
        <w:rPr>
          <w:rFonts w:hint="cs"/>
          <w:rtl/>
        </w:rPr>
      </w:pPr>
      <w:r>
        <w:rPr>
          <w:rFonts w:hint="cs"/>
          <w:rtl/>
        </w:rPr>
        <w:t>מערכת הבריאות חולה, כי החברה כאן חולה, כי הממשלה מתנערת מאחריותה לאזרחיה, כי המסר המנשב מכל הכיוונים הוא של איש לנפשו ולגורלו, כי כל מה שציב</w:t>
      </w:r>
      <w:r>
        <w:rPr>
          <w:rFonts w:hint="cs"/>
          <w:rtl/>
        </w:rPr>
        <w:t>ורי הפך מגונה ומיועד להרס טוטלי, כי הבריאות, כמו החינוך, כמו כל המערכות, היא קורבן לעידן אנוכי, כי הזמן הזה הוא הזמן האנוכי. אנחנו חיים בעידן הכי אנוכי במדינת ישראל, ועד שלא ישתנה כאן הכיוון ב-180 מעלות, לא תהיה בריאות. תודה רבה, והעיקר - הבריאות לכולם. תו</w:t>
      </w:r>
      <w:r>
        <w:rPr>
          <w:rFonts w:hint="cs"/>
          <w:rtl/>
        </w:rPr>
        <w:t>דה.</w:t>
      </w:r>
    </w:p>
    <w:p w14:paraId="5A015C67" w14:textId="77777777" w:rsidR="00000000" w:rsidRDefault="00E84F3B">
      <w:pPr>
        <w:pStyle w:val="a"/>
        <w:rPr>
          <w:rFonts w:hint="cs"/>
          <w:rtl/>
        </w:rPr>
      </w:pPr>
    </w:p>
    <w:p w14:paraId="0142BDBA" w14:textId="77777777" w:rsidR="00000000" w:rsidRDefault="00E84F3B">
      <w:pPr>
        <w:pStyle w:val="ad"/>
        <w:rPr>
          <w:rtl/>
        </w:rPr>
      </w:pPr>
      <w:r>
        <w:rPr>
          <w:rtl/>
        </w:rPr>
        <w:t>היו"ר נסים דהן:</w:t>
      </w:r>
    </w:p>
    <w:p w14:paraId="78754808" w14:textId="77777777" w:rsidR="00000000" w:rsidRDefault="00E84F3B">
      <w:pPr>
        <w:pStyle w:val="a"/>
        <w:rPr>
          <w:rtl/>
        </w:rPr>
      </w:pPr>
    </w:p>
    <w:p w14:paraId="46595557" w14:textId="77777777" w:rsidR="00000000" w:rsidRDefault="00E84F3B">
      <w:pPr>
        <w:pStyle w:val="a"/>
        <w:rPr>
          <w:rFonts w:hint="cs"/>
          <w:rtl/>
        </w:rPr>
      </w:pPr>
      <w:r>
        <w:rPr>
          <w:rFonts w:hint="cs"/>
          <w:rtl/>
        </w:rPr>
        <w:t>תודה רבה, וודאי על האיחולים. חבר הכנסת משה כחלון. אחריו - חבר הכנסת אמנון כהן.</w:t>
      </w:r>
    </w:p>
    <w:p w14:paraId="6C2BC857" w14:textId="77777777" w:rsidR="00000000" w:rsidRDefault="00E84F3B">
      <w:pPr>
        <w:pStyle w:val="a"/>
        <w:rPr>
          <w:rFonts w:hint="cs"/>
          <w:rtl/>
        </w:rPr>
      </w:pPr>
    </w:p>
    <w:p w14:paraId="66B1945C" w14:textId="77777777" w:rsidR="00000000" w:rsidRDefault="00E84F3B">
      <w:pPr>
        <w:pStyle w:val="Speaker"/>
        <w:rPr>
          <w:rtl/>
        </w:rPr>
      </w:pPr>
      <w:bookmarkStart w:id="792" w:name="FS000001034T16_07_2003_18_00_30"/>
      <w:bookmarkStart w:id="793" w:name="_Toc46538702"/>
      <w:bookmarkStart w:id="794" w:name="_Toc49055432"/>
      <w:bookmarkEnd w:id="792"/>
      <w:r>
        <w:rPr>
          <w:rFonts w:hint="eastAsia"/>
          <w:rtl/>
        </w:rPr>
        <w:t>משה</w:t>
      </w:r>
      <w:r>
        <w:rPr>
          <w:rtl/>
        </w:rPr>
        <w:t xml:space="preserve"> כחלון (הליכוד):</w:t>
      </w:r>
      <w:bookmarkEnd w:id="793"/>
      <w:bookmarkEnd w:id="794"/>
    </w:p>
    <w:p w14:paraId="459576D9" w14:textId="77777777" w:rsidR="00000000" w:rsidRDefault="00E84F3B">
      <w:pPr>
        <w:pStyle w:val="a"/>
        <w:rPr>
          <w:rFonts w:hint="cs"/>
          <w:rtl/>
        </w:rPr>
      </w:pPr>
    </w:p>
    <w:p w14:paraId="11FD2C1D" w14:textId="77777777" w:rsidR="00000000" w:rsidRDefault="00E84F3B">
      <w:pPr>
        <w:pStyle w:val="a"/>
        <w:rPr>
          <w:rFonts w:hint="cs"/>
          <w:rtl/>
        </w:rPr>
      </w:pPr>
      <w:r>
        <w:rPr>
          <w:rFonts w:hint="cs"/>
          <w:rtl/>
        </w:rPr>
        <w:t xml:space="preserve">אדוני היושב-ראש, אדוני השר, חברי הכנסת, למען האמת אני מבקש לדבר דווקא על בית-החולים "פלימן", כפי שפניתי אליך, ועל ההפרטה הזוחלת, וגם </w:t>
      </w:r>
      <w:r>
        <w:rPr>
          <w:rFonts w:hint="cs"/>
          <w:rtl/>
        </w:rPr>
        <w:t>לומר לך בהזדמנות זו מה דעתי על כל נושא ההפרטה.</w:t>
      </w:r>
    </w:p>
    <w:p w14:paraId="389220BD" w14:textId="77777777" w:rsidR="00000000" w:rsidRDefault="00E84F3B">
      <w:pPr>
        <w:pStyle w:val="a"/>
        <w:rPr>
          <w:rFonts w:hint="cs"/>
          <w:rtl/>
        </w:rPr>
      </w:pPr>
    </w:p>
    <w:p w14:paraId="58FEC215" w14:textId="77777777" w:rsidR="00000000" w:rsidRDefault="00E84F3B">
      <w:pPr>
        <w:pStyle w:val="a"/>
        <w:rPr>
          <w:rFonts w:hint="cs"/>
          <w:rtl/>
        </w:rPr>
      </w:pPr>
      <w:r>
        <w:rPr>
          <w:rFonts w:hint="cs"/>
          <w:rtl/>
        </w:rPr>
        <w:t xml:space="preserve">בחיפה קיים בית-החולים "פלימן", ששבחו נודע ברבים, גם בגלל המקצועיות שלו, גם בגלל ההישגים שלו, בעיקר בגלל הייחודיות שלו - יש שם מחלקות מאוד מתקדמות בתחום השיקום הגריאטרי. </w:t>
      </w:r>
    </w:p>
    <w:p w14:paraId="40688E26" w14:textId="77777777" w:rsidR="00000000" w:rsidRDefault="00E84F3B">
      <w:pPr>
        <w:pStyle w:val="a"/>
        <w:rPr>
          <w:rFonts w:hint="cs"/>
          <w:rtl/>
        </w:rPr>
      </w:pPr>
    </w:p>
    <w:p w14:paraId="06221E93" w14:textId="77777777" w:rsidR="00000000" w:rsidRDefault="00E84F3B">
      <w:pPr>
        <w:pStyle w:val="a"/>
        <w:rPr>
          <w:rFonts w:hint="cs"/>
          <w:rtl/>
        </w:rPr>
      </w:pPr>
      <w:r>
        <w:rPr>
          <w:rFonts w:hint="cs"/>
          <w:rtl/>
        </w:rPr>
        <w:t>אני מניח שאדוני השר יודע, שבכל אזור ח</w:t>
      </w:r>
      <w:r>
        <w:rPr>
          <w:rFonts w:hint="cs"/>
          <w:rtl/>
        </w:rPr>
        <w:t>יפה והצפון יש 1.8 מיטות שיקומיות לכל 1,000 איש - מול שכנתנו בדרום, תל-אביב, שיש לה 4.1 מיטות שיקומיות לכל 1,000 איש. למה אני אומר את זה? אם בית-החולים "פלימן" יופרט, אין לי ספק שהמחלקה הראשונה שתיפגע זו המחלקה השיקומית. שם יש פחות כסף, שם זה פחות אטרקטיבי,</w:t>
      </w:r>
      <w:r>
        <w:rPr>
          <w:rFonts w:hint="cs"/>
          <w:rtl/>
        </w:rPr>
        <w:t xml:space="preserve"> ומי שלוקח את בית-החולים "פלימן" כעסק והופך אותו לסחורה, הוא יחפש איפה מרוויחים כסף, הוא לא יחפש איפה מטפלים טוב.</w:t>
      </w:r>
    </w:p>
    <w:p w14:paraId="65FBADEA" w14:textId="77777777" w:rsidR="00000000" w:rsidRDefault="00E84F3B">
      <w:pPr>
        <w:pStyle w:val="a"/>
        <w:rPr>
          <w:rFonts w:hint="cs"/>
          <w:rtl/>
        </w:rPr>
      </w:pPr>
    </w:p>
    <w:p w14:paraId="034BD2E9" w14:textId="77777777" w:rsidR="00000000" w:rsidRDefault="00E84F3B">
      <w:pPr>
        <w:pStyle w:val="a"/>
        <w:ind w:firstLine="720"/>
        <w:rPr>
          <w:rFonts w:hint="cs"/>
          <w:rtl/>
        </w:rPr>
      </w:pPr>
      <w:r>
        <w:rPr>
          <w:rFonts w:hint="cs"/>
          <w:rtl/>
        </w:rPr>
        <w:t>כל ההצעה הזאת, להפריט את בית החולים "פלימן", לדעתי היא הצעה ברוטלית. ברגע שלוקחים שירות בריאות - ואני יודע מה הרגישות שלך, לפחות בחצי השנה הז</w:t>
      </w:r>
      <w:r>
        <w:rPr>
          <w:rFonts w:hint="cs"/>
          <w:rtl/>
        </w:rPr>
        <w:t>את נחשפנו לרמת הרגישות שלך לכל נושא הבריאות, אז תשמע עוד עצה של חבר. זו לא ביקורת.</w:t>
      </w:r>
    </w:p>
    <w:p w14:paraId="0EE6F383" w14:textId="77777777" w:rsidR="00000000" w:rsidRDefault="00E84F3B">
      <w:pPr>
        <w:pStyle w:val="a"/>
        <w:ind w:firstLine="0"/>
        <w:rPr>
          <w:rFonts w:hint="cs"/>
          <w:rtl/>
        </w:rPr>
      </w:pPr>
    </w:p>
    <w:p w14:paraId="4D18AB47" w14:textId="77777777" w:rsidR="00000000" w:rsidRDefault="00E84F3B">
      <w:pPr>
        <w:pStyle w:val="ac"/>
        <w:rPr>
          <w:rtl/>
        </w:rPr>
      </w:pPr>
      <w:r>
        <w:rPr>
          <w:rFonts w:hint="eastAsia"/>
          <w:rtl/>
        </w:rPr>
        <w:t>אילנה</w:t>
      </w:r>
      <w:r>
        <w:rPr>
          <w:rtl/>
        </w:rPr>
        <w:t xml:space="preserve"> כהן (עם אחד):</w:t>
      </w:r>
    </w:p>
    <w:p w14:paraId="466FA699" w14:textId="77777777" w:rsidR="00000000" w:rsidRDefault="00E84F3B">
      <w:pPr>
        <w:pStyle w:val="a"/>
        <w:rPr>
          <w:rFonts w:hint="cs"/>
          <w:rtl/>
        </w:rPr>
      </w:pPr>
    </w:p>
    <w:p w14:paraId="44571353" w14:textId="77777777" w:rsidR="00000000" w:rsidRDefault="00E84F3B">
      <w:pPr>
        <w:pStyle w:val="a"/>
        <w:rPr>
          <w:rFonts w:hint="cs"/>
          <w:rtl/>
        </w:rPr>
      </w:pPr>
      <w:r>
        <w:rPr>
          <w:rFonts w:hint="cs"/>
          <w:rtl/>
        </w:rPr>
        <w:t>תפנה עם זה לממשלה. למה אתה פונה אליו? הוא בעד.</w:t>
      </w:r>
    </w:p>
    <w:p w14:paraId="5B8D2587" w14:textId="77777777" w:rsidR="00000000" w:rsidRDefault="00E84F3B">
      <w:pPr>
        <w:pStyle w:val="a"/>
        <w:ind w:firstLine="0"/>
        <w:rPr>
          <w:rFonts w:hint="cs"/>
          <w:rtl/>
        </w:rPr>
      </w:pPr>
    </w:p>
    <w:p w14:paraId="50E585BB" w14:textId="77777777" w:rsidR="00000000" w:rsidRDefault="00E84F3B">
      <w:pPr>
        <w:pStyle w:val="ad"/>
        <w:rPr>
          <w:rtl/>
        </w:rPr>
      </w:pPr>
      <w:r>
        <w:rPr>
          <w:rtl/>
        </w:rPr>
        <w:t>היו"ר נסים דהן:</w:t>
      </w:r>
    </w:p>
    <w:p w14:paraId="10484109" w14:textId="77777777" w:rsidR="00000000" w:rsidRDefault="00E84F3B">
      <w:pPr>
        <w:pStyle w:val="a"/>
        <w:rPr>
          <w:rtl/>
        </w:rPr>
      </w:pPr>
    </w:p>
    <w:p w14:paraId="3EF3B18A" w14:textId="77777777" w:rsidR="00000000" w:rsidRDefault="00E84F3B">
      <w:pPr>
        <w:pStyle w:val="a"/>
        <w:rPr>
          <w:rFonts w:hint="cs"/>
          <w:rtl/>
        </w:rPr>
      </w:pPr>
      <w:r>
        <w:rPr>
          <w:rFonts w:hint="cs"/>
          <w:rtl/>
        </w:rPr>
        <w:t>גברתי, הוא השר המשיב והוא פונה אליו. הוא לא יכול לפנות לממשלה, הממשלה זה גוף ערטילאי מ</w:t>
      </w:r>
      <w:r>
        <w:rPr>
          <w:rFonts w:hint="cs"/>
          <w:rtl/>
        </w:rPr>
        <w:t>אוד.</w:t>
      </w:r>
    </w:p>
    <w:p w14:paraId="25EEC89C" w14:textId="77777777" w:rsidR="00000000" w:rsidRDefault="00E84F3B">
      <w:pPr>
        <w:pStyle w:val="a"/>
        <w:ind w:firstLine="0"/>
        <w:rPr>
          <w:rFonts w:hint="cs"/>
          <w:rtl/>
        </w:rPr>
      </w:pPr>
    </w:p>
    <w:p w14:paraId="5492DB77" w14:textId="77777777" w:rsidR="00000000" w:rsidRDefault="00E84F3B">
      <w:pPr>
        <w:pStyle w:val="SpeakerCon"/>
        <w:rPr>
          <w:rtl/>
        </w:rPr>
      </w:pPr>
      <w:bookmarkStart w:id="795" w:name="FS000001034T16_07_2003_17_39_15"/>
      <w:bookmarkStart w:id="796" w:name="FS000001034T16_07_2003_17_39_30C"/>
      <w:bookmarkEnd w:id="795"/>
      <w:bookmarkEnd w:id="796"/>
      <w:r>
        <w:rPr>
          <w:rtl/>
        </w:rPr>
        <w:t>משה כחלון (הליכוד):</w:t>
      </w:r>
    </w:p>
    <w:p w14:paraId="20FA596C" w14:textId="77777777" w:rsidR="00000000" w:rsidRDefault="00E84F3B">
      <w:pPr>
        <w:pStyle w:val="a"/>
        <w:rPr>
          <w:rtl/>
        </w:rPr>
      </w:pPr>
    </w:p>
    <w:p w14:paraId="3F453B02" w14:textId="77777777" w:rsidR="00000000" w:rsidRDefault="00E84F3B">
      <w:pPr>
        <w:pStyle w:val="a"/>
        <w:rPr>
          <w:rFonts w:hint="cs"/>
          <w:rtl/>
        </w:rPr>
      </w:pPr>
      <w:r>
        <w:rPr>
          <w:rFonts w:hint="cs"/>
          <w:rtl/>
        </w:rPr>
        <w:t>אדוני השר, אני אגיד לך מה דעתי: הפיכתה של מערכת הבריאות לסחורה, לא למשהו שהממשלה צריכה לתת; סחורה קונים, מוכרים, מי שמשלם יותר מקבל, מי שמקבל פחות הוא מסכן, כמו שאמר חבר הכנסת ברכה, שלא נמצא פה. זה מהלך אכזרי, שהקורבנות שלו ידועי</w:t>
      </w:r>
      <w:r>
        <w:rPr>
          <w:rFonts w:hint="cs"/>
          <w:rtl/>
        </w:rPr>
        <w:t>ם מראש. אדם שהוא מסודר, שיש לו ממון, שיש לו נכסים, שהוא עשיר, הוא לא קורבן. מה שלא נעשה, את הכסף הוא ימצא. הקורבנות של המהלכים האלה, שאין לי ספק שאתה לא רוצה שהם יהיו, הקורבנות ידועים מראש.</w:t>
      </w:r>
    </w:p>
    <w:p w14:paraId="5DF58D19" w14:textId="77777777" w:rsidR="00000000" w:rsidRDefault="00E84F3B">
      <w:pPr>
        <w:pStyle w:val="a"/>
        <w:rPr>
          <w:rFonts w:hint="cs"/>
          <w:rtl/>
        </w:rPr>
      </w:pPr>
    </w:p>
    <w:p w14:paraId="3032DBF6" w14:textId="77777777" w:rsidR="00000000" w:rsidRDefault="00E84F3B">
      <w:pPr>
        <w:pStyle w:val="a"/>
        <w:rPr>
          <w:rFonts w:hint="cs"/>
          <w:rtl/>
        </w:rPr>
      </w:pPr>
      <w:r>
        <w:rPr>
          <w:rFonts w:hint="cs"/>
          <w:rtl/>
        </w:rPr>
        <w:t xml:space="preserve">רבותי חברי הכנסת, זה לא סוד. מי שאין לו כסף, יהיה בצרות. מי שאין </w:t>
      </w:r>
      <w:r>
        <w:rPr>
          <w:rFonts w:hint="cs"/>
          <w:rtl/>
        </w:rPr>
        <w:t>לו כסף והוא חולה גריאטרי והתמזל מזלו, או איתרע מזלו והוא גם גר בחיפה, הוא בכלל בצרות.</w:t>
      </w:r>
    </w:p>
    <w:p w14:paraId="2A2D4B14" w14:textId="77777777" w:rsidR="00000000" w:rsidRDefault="00E84F3B">
      <w:pPr>
        <w:pStyle w:val="a"/>
        <w:rPr>
          <w:rFonts w:hint="cs"/>
          <w:rtl/>
        </w:rPr>
      </w:pPr>
    </w:p>
    <w:p w14:paraId="26A60885" w14:textId="77777777" w:rsidR="00000000" w:rsidRDefault="00E84F3B">
      <w:pPr>
        <w:pStyle w:val="a"/>
        <w:rPr>
          <w:rFonts w:hint="cs"/>
          <w:rtl/>
        </w:rPr>
      </w:pPr>
      <w:r>
        <w:rPr>
          <w:rFonts w:hint="cs"/>
          <w:rtl/>
        </w:rPr>
        <w:t>מה שאני מבקש ממך, אדוני השר, אני יודע שיש החלטה להפריט שניים מתוך ארבעה או חמישה בתי-חולים; מה שאני מבקש, תחוס ותרחם על חיפה, תחוס ותרחם על - - -</w:t>
      </w:r>
    </w:p>
    <w:p w14:paraId="4AA1B061" w14:textId="77777777" w:rsidR="00000000" w:rsidRDefault="00E84F3B">
      <w:pPr>
        <w:pStyle w:val="a"/>
        <w:ind w:firstLine="0"/>
        <w:rPr>
          <w:rFonts w:hint="cs"/>
          <w:rtl/>
        </w:rPr>
      </w:pPr>
    </w:p>
    <w:p w14:paraId="37F85FD1" w14:textId="77777777" w:rsidR="00000000" w:rsidRDefault="00E84F3B">
      <w:pPr>
        <w:pStyle w:val="ad"/>
        <w:rPr>
          <w:rtl/>
        </w:rPr>
      </w:pPr>
      <w:r>
        <w:rPr>
          <w:rFonts w:hint="eastAsia"/>
          <w:rtl/>
        </w:rPr>
        <w:t>היו</w:t>
      </w:r>
      <w:r>
        <w:rPr>
          <w:rtl/>
        </w:rPr>
        <w:t>"ר נסים דהן:</w:t>
      </w:r>
    </w:p>
    <w:p w14:paraId="4E80A1F4" w14:textId="77777777" w:rsidR="00000000" w:rsidRDefault="00E84F3B">
      <w:pPr>
        <w:pStyle w:val="a"/>
        <w:rPr>
          <w:rFonts w:hint="cs"/>
          <w:rtl/>
        </w:rPr>
      </w:pPr>
    </w:p>
    <w:p w14:paraId="37D1DCFE" w14:textId="77777777" w:rsidR="00000000" w:rsidRDefault="00E84F3B">
      <w:pPr>
        <w:pStyle w:val="a"/>
        <w:rPr>
          <w:rFonts w:hint="cs"/>
          <w:rtl/>
        </w:rPr>
      </w:pPr>
      <w:r>
        <w:rPr>
          <w:rFonts w:hint="cs"/>
          <w:rtl/>
        </w:rPr>
        <w:t xml:space="preserve">תודה </w:t>
      </w:r>
      <w:r>
        <w:rPr>
          <w:rFonts w:hint="cs"/>
          <w:rtl/>
        </w:rPr>
        <w:t>רבה.</w:t>
      </w:r>
    </w:p>
    <w:p w14:paraId="0917BD77" w14:textId="77777777" w:rsidR="00000000" w:rsidRDefault="00E84F3B">
      <w:pPr>
        <w:pStyle w:val="a"/>
        <w:ind w:firstLine="0"/>
        <w:rPr>
          <w:rFonts w:hint="cs"/>
          <w:rtl/>
        </w:rPr>
      </w:pPr>
    </w:p>
    <w:p w14:paraId="6ECC32C1" w14:textId="77777777" w:rsidR="00000000" w:rsidRDefault="00E84F3B">
      <w:pPr>
        <w:pStyle w:val="ac"/>
        <w:rPr>
          <w:rtl/>
        </w:rPr>
      </w:pPr>
      <w:r>
        <w:rPr>
          <w:rFonts w:hint="eastAsia"/>
          <w:rtl/>
        </w:rPr>
        <w:t>אילנה</w:t>
      </w:r>
      <w:r>
        <w:rPr>
          <w:rtl/>
        </w:rPr>
        <w:t xml:space="preserve"> כהן (עם אחד):</w:t>
      </w:r>
    </w:p>
    <w:p w14:paraId="2AC3FC9E" w14:textId="77777777" w:rsidR="00000000" w:rsidRDefault="00E84F3B">
      <w:pPr>
        <w:pStyle w:val="a"/>
        <w:rPr>
          <w:rFonts w:hint="cs"/>
          <w:rtl/>
        </w:rPr>
      </w:pPr>
    </w:p>
    <w:p w14:paraId="3BBEFF75" w14:textId="77777777" w:rsidR="00000000" w:rsidRDefault="00E84F3B">
      <w:pPr>
        <w:pStyle w:val="a"/>
        <w:rPr>
          <w:rFonts w:hint="cs"/>
          <w:rtl/>
        </w:rPr>
      </w:pPr>
      <w:r>
        <w:rPr>
          <w:rFonts w:hint="cs"/>
          <w:rtl/>
        </w:rPr>
        <w:t>- - -</w:t>
      </w:r>
    </w:p>
    <w:p w14:paraId="295AFEFA" w14:textId="77777777" w:rsidR="00000000" w:rsidRDefault="00E84F3B">
      <w:pPr>
        <w:pStyle w:val="a"/>
        <w:ind w:firstLine="0"/>
        <w:rPr>
          <w:rFonts w:hint="cs"/>
          <w:rtl/>
        </w:rPr>
      </w:pPr>
    </w:p>
    <w:p w14:paraId="22F47DA3" w14:textId="77777777" w:rsidR="00000000" w:rsidRDefault="00E84F3B">
      <w:pPr>
        <w:pStyle w:val="ad"/>
        <w:rPr>
          <w:rtl/>
        </w:rPr>
      </w:pPr>
      <w:r>
        <w:rPr>
          <w:rFonts w:hint="eastAsia"/>
          <w:rtl/>
        </w:rPr>
        <w:t>היו</w:t>
      </w:r>
      <w:r>
        <w:rPr>
          <w:rtl/>
        </w:rPr>
        <w:t>"ר נסים דהן:</w:t>
      </w:r>
    </w:p>
    <w:p w14:paraId="18848E44" w14:textId="77777777" w:rsidR="00000000" w:rsidRDefault="00E84F3B">
      <w:pPr>
        <w:pStyle w:val="a"/>
        <w:rPr>
          <w:rFonts w:hint="cs"/>
          <w:rtl/>
        </w:rPr>
      </w:pPr>
    </w:p>
    <w:p w14:paraId="30527516" w14:textId="77777777" w:rsidR="00000000" w:rsidRDefault="00E84F3B">
      <w:pPr>
        <w:pStyle w:val="a"/>
        <w:rPr>
          <w:rFonts w:hint="cs"/>
          <w:rtl/>
        </w:rPr>
      </w:pPr>
      <w:r>
        <w:rPr>
          <w:rFonts w:hint="cs"/>
          <w:rtl/>
        </w:rPr>
        <w:t>חברת הכנסת כהן, את כבר מדברת. למה את צריכה לקחת מהזמן שלך?</w:t>
      </w:r>
    </w:p>
    <w:p w14:paraId="6662912D" w14:textId="77777777" w:rsidR="00000000" w:rsidRDefault="00E84F3B">
      <w:pPr>
        <w:pStyle w:val="a"/>
        <w:rPr>
          <w:rFonts w:hint="cs"/>
          <w:rtl/>
        </w:rPr>
      </w:pPr>
    </w:p>
    <w:p w14:paraId="6E68506C" w14:textId="77777777" w:rsidR="00000000" w:rsidRDefault="00E84F3B">
      <w:pPr>
        <w:pStyle w:val="SpeakerCon"/>
        <w:rPr>
          <w:rtl/>
        </w:rPr>
      </w:pPr>
      <w:bookmarkStart w:id="797" w:name="FS000001034T16_07_2003_17_42_31C"/>
      <w:bookmarkEnd w:id="797"/>
      <w:r>
        <w:rPr>
          <w:rFonts w:hint="eastAsia"/>
          <w:rtl/>
        </w:rPr>
        <w:t>משה</w:t>
      </w:r>
      <w:r>
        <w:rPr>
          <w:rtl/>
        </w:rPr>
        <w:t xml:space="preserve"> כחלון (הליכוד):</w:t>
      </w:r>
    </w:p>
    <w:p w14:paraId="32E240B6" w14:textId="77777777" w:rsidR="00000000" w:rsidRDefault="00E84F3B">
      <w:pPr>
        <w:pStyle w:val="a"/>
        <w:rPr>
          <w:rFonts w:hint="cs"/>
          <w:rtl/>
        </w:rPr>
      </w:pPr>
    </w:p>
    <w:p w14:paraId="2CD95B2A" w14:textId="77777777" w:rsidR="00000000" w:rsidRDefault="00E84F3B">
      <w:pPr>
        <w:pStyle w:val="a"/>
        <w:rPr>
          <w:rFonts w:hint="cs"/>
          <w:rtl/>
        </w:rPr>
      </w:pPr>
      <w:r>
        <w:rPr>
          <w:rFonts w:hint="cs"/>
          <w:rtl/>
        </w:rPr>
        <w:t>אני חושב שהרווחה והשירות לציבור צריכים לעמוד בראש מעיינינו. תודה רבה.</w:t>
      </w:r>
    </w:p>
    <w:p w14:paraId="298B13F4" w14:textId="77777777" w:rsidR="00000000" w:rsidRDefault="00E84F3B">
      <w:pPr>
        <w:pStyle w:val="a"/>
        <w:ind w:firstLine="0"/>
        <w:rPr>
          <w:rFonts w:hint="cs"/>
          <w:rtl/>
        </w:rPr>
      </w:pPr>
    </w:p>
    <w:p w14:paraId="57894C3C" w14:textId="77777777" w:rsidR="00000000" w:rsidRDefault="00E84F3B">
      <w:pPr>
        <w:pStyle w:val="ad"/>
        <w:rPr>
          <w:rtl/>
        </w:rPr>
      </w:pPr>
      <w:r>
        <w:rPr>
          <w:rFonts w:hint="eastAsia"/>
          <w:rtl/>
        </w:rPr>
        <w:t>היו</w:t>
      </w:r>
      <w:r>
        <w:rPr>
          <w:rtl/>
        </w:rPr>
        <w:t>"ר נסים דהן:</w:t>
      </w:r>
    </w:p>
    <w:p w14:paraId="493E7668" w14:textId="77777777" w:rsidR="00000000" w:rsidRDefault="00E84F3B">
      <w:pPr>
        <w:pStyle w:val="a"/>
        <w:rPr>
          <w:rFonts w:hint="cs"/>
          <w:rtl/>
        </w:rPr>
      </w:pPr>
    </w:p>
    <w:p w14:paraId="7C516119" w14:textId="77777777" w:rsidR="00000000" w:rsidRDefault="00E84F3B">
      <w:pPr>
        <w:pStyle w:val="a"/>
        <w:rPr>
          <w:rFonts w:hint="cs"/>
          <w:rtl/>
        </w:rPr>
      </w:pPr>
      <w:r>
        <w:rPr>
          <w:rFonts w:hint="cs"/>
          <w:rtl/>
        </w:rPr>
        <w:t xml:space="preserve"> תודה רבה. מה סוכם, חבר הכנסת אמנון </w:t>
      </w:r>
      <w:r>
        <w:rPr>
          <w:rFonts w:hint="cs"/>
          <w:rtl/>
        </w:rPr>
        <w:t>כהן? בבקשה. היה ניסיון להקדים את תורה של חברת הכנסת אילנה כהן, אבל זה לא צלח. חבר הכנסת אמנון כהן, שלוש דקות - הצעה דחופה. בבקשה.</w:t>
      </w:r>
    </w:p>
    <w:p w14:paraId="5906FCCF" w14:textId="77777777" w:rsidR="00000000" w:rsidRDefault="00E84F3B">
      <w:pPr>
        <w:pStyle w:val="a"/>
        <w:ind w:firstLine="0"/>
        <w:rPr>
          <w:rFonts w:hint="cs"/>
          <w:rtl/>
        </w:rPr>
      </w:pPr>
    </w:p>
    <w:p w14:paraId="7C1D6D6F" w14:textId="77777777" w:rsidR="00000000" w:rsidRDefault="00E84F3B">
      <w:pPr>
        <w:pStyle w:val="Speaker"/>
        <w:rPr>
          <w:rtl/>
        </w:rPr>
      </w:pPr>
      <w:bookmarkStart w:id="798" w:name="FS000000495T16_07_2003_17_43_23"/>
      <w:bookmarkStart w:id="799" w:name="_Toc46538703"/>
      <w:bookmarkStart w:id="800" w:name="_Toc49055433"/>
      <w:bookmarkEnd w:id="798"/>
      <w:r>
        <w:rPr>
          <w:rFonts w:hint="eastAsia"/>
          <w:rtl/>
        </w:rPr>
        <w:t>אמנון</w:t>
      </w:r>
      <w:r>
        <w:rPr>
          <w:rtl/>
        </w:rPr>
        <w:t xml:space="preserve"> כהן (ש"ס):</w:t>
      </w:r>
      <w:bookmarkEnd w:id="799"/>
      <w:bookmarkEnd w:id="800"/>
    </w:p>
    <w:p w14:paraId="0FFC2C2B" w14:textId="77777777" w:rsidR="00000000" w:rsidRDefault="00E84F3B">
      <w:pPr>
        <w:pStyle w:val="a"/>
        <w:rPr>
          <w:rFonts w:hint="cs"/>
          <w:rtl/>
        </w:rPr>
      </w:pPr>
    </w:p>
    <w:p w14:paraId="58373660" w14:textId="77777777" w:rsidR="00000000" w:rsidRDefault="00E84F3B">
      <w:pPr>
        <w:pStyle w:val="a"/>
        <w:rPr>
          <w:rFonts w:hint="cs"/>
          <w:rtl/>
        </w:rPr>
      </w:pPr>
      <w:r>
        <w:rPr>
          <w:rFonts w:hint="cs"/>
          <w:rtl/>
        </w:rPr>
        <w:t xml:space="preserve">אדוני היושב-ראש, כבוד השר, חברי חברי הכנסת, בימים אלה התבשרנו, לצערנו, כי מערכת הבריאות נמצאת על סף קריסה, </w:t>
      </w:r>
      <w:r>
        <w:rPr>
          <w:rFonts w:hint="cs"/>
          <w:rtl/>
        </w:rPr>
        <w:t xml:space="preserve">וכי תשעה בתי-חולים ברחבי הארץ נמצאים בסכנת סגירה, וכן עשרה מוסדות בריאות נוספים צפויים להיסגר בחודש הבא. בינתיים, הציוד והתרופות אוזלים, בתי-חולים מפסיקים לקבל חולים חדשים, יחידות צנתורים ודיאליזה בכמה בתי-חולים הפסיקו פעילות. ניתוחים והשתלות חשובים נדחים </w:t>
      </w:r>
      <w:r>
        <w:rPr>
          <w:rFonts w:hint="cs"/>
          <w:rtl/>
        </w:rPr>
        <w:t>למועד בלתי ידוע.</w:t>
      </w:r>
    </w:p>
    <w:p w14:paraId="592DE906" w14:textId="77777777" w:rsidR="00000000" w:rsidRDefault="00E84F3B">
      <w:pPr>
        <w:pStyle w:val="a"/>
        <w:rPr>
          <w:rFonts w:hint="cs"/>
          <w:rtl/>
        </w:rPr>
      </w:pPr>
    </w:p>
    <w:p w14:paraId="51517773" w14:textId="77777777" w:rsidR="00000000" w:rsidRDefault="00E84F3B">
      <w:pPr>
        <w:pStyle w:val="a"/>
        <w:rPr>
          <w:rFonts w:hint="cs"/>
          <w:rtl/>
        </w:rPr>
      </w:pPr>
      <w:r>
        <w:rPr>
          <w:rFonts w:hint="cs"/>
          <w:rtl/>
        </w:rPr>
        <w:t xml:space="preserve">אכן, תמונת מצב קודרת וקשה, כאן, במדינת ישראל המפותחת והנאורה, אשר נחשבת בעיני העולם כמעצמה רפואית גדולה. ומה עושים שרי האוצר והבריאות שלנו? מנהלים מאבק על גבו של האזרח בישראל, ומטיחים האשמות זה בזה. שר הבריאות מטיל את האשמה אל פתחו של שר </w:t>
      </w:r>
      <w:r>
        <w:rPr>
          <w:rFonts w:hint="cs"/>
          <w:rtl/>
        </w:rPr>
        <w:t xml:space="preserve">האוצר, בצדק, ואומר: תן לי תקציב וחלוקת משאבים נכונה. ואילו שר האוצר, מחזיר את הכדור למשרד הבריאות. הוא מטיח ביקורת, שיש לפעול לייעול מערכת הבריאות ולצמצם מחלקות ומכונים בבתי-חולים. המשבר ביניהם הולך ומחריף, והחולים ממשיכים לסבול ולשלם בחייהם. </w:t>
      </w:r>
    </w:p>
    <w:p w14:paraId="3D6062AD" w14:textId="77777777" w:rsidR="00000000" w:rsidRDefault="00E84F3B">
      <w:pPr>
        <w:pStyle w:val="a"/>
        <w:rPr>
          <w:rFonts w:hint="cs"/>
          <w:rtl/>
        </w:rPr>
      </w:pPr>
    </w:p>
    <w:p w14:paraId="35B64FE7" w14:textId="77777777" w:rsidR="00000000" w:rsidRDefault="00E84F3B">
      <w:pPr>
        <w:pStyle w:val="a"/>
        <w:rPr>
          <w:rFonts w:hint="cs"/>
          <w:rtl/>
        </w:rPr>
      </w:pPr>
      <w:r>
        <w:rPr>
          <w:rFonts w:hint="cs"/>
          <w:rtl/>
        </w:rPr>
        <w:t>ומה אני אומ</w:t>
      </w:r>
      <w:r>
        <w:rPr>
          <w:rFonts w:hint="cs"/>
          <w:rtl/>
        </w:rPr>
        <w:t>ר על כך? לצערי, שני השרים צודקים. שניהם שותפים למחדל; האחד קצת יותר, האחד קצת פחות - אבל שניהם שותפים.</w:t>
      </w:r>
    </w:p>
    <w:p w14:paraId="2E242E94" w14:textId="77777777" w:rsidR="00000000" w:rsidRDefault="00E84F3B">
      <w:pPr>
        <w:pStyle w:val="a"/>
        <w:rPr>
          <w:rFonts w:hint="cs"/>
          <w:rtl/>
        </w:rPr>
      </w:pPr>
    </w:p>
    <w:p w14:paraId="3D1BBF8E" w14:textId="77777777" w:rsidR="00000000" w:rsidRDefault="00E84F3B">
      <w:pPr>
        <w:pStyle w:val="a"/>
        <w:rPr>
          <w:rFonts w:hint="cs"/>
          <w:rtl/>
        </w:rPr>
      </w:pPr>
      <w:r>
        <w:rPr>
          <w:rFonts w:hint="cs"/>
          <w:rtl/>
        </w:rPr>
        <w:t>אדוני היושב-ראש, כנסת נכבדה, הקיצוצים הנרחבים והחדים אשר ביצע האוצר בתקציב המדינה לשנת 2003 בכל התחומים - חינוך, רווחה, בריאות - החלו לתת את אותותיהם. ה</w:t>
      </w:r>
      <w:r>
        <w:rPr>
          <w:rFonts w:hint="cs"/>
          <w:rtl/>
        </w:rPr>
        <w:t>קיצוצים לא הביאו בעקבותיהם צמיחה ופריחה, כפי שהבטיח שר האוצר. קיבלנו קיצוצים אשר הורסים כל חלקה טובה בישראל ופוגעים כעת לא רק בשכבות החלשות, אלא בכל אזרח באשר הוא הזקוק לטיפול רפואי במדינת ישראל, להוציא כמובן את בעלי הממון, אשר יכולים להרשות לעצמם רפואה פר</w:t>
      </w:r>
      <w:r>
        <w:rPr>
          <w:rFonts w:hint="cs"/>
          <w:rtl/>
        </w:rPr>
        <w:t>טית.</w:t>
      </w:r>
    </w:p>
    <w:p w14:paraId="6C90719E" w14:textId="77777777" w:rsidR="00000000" w:rsidRDefault="00E84F3B">
      <w:pPr>
        <w:pStyle w:val="a"/>
        <w:rPr>
          <w:rFonts w:hint="cs"/>
          <w:rtl/>
        </w:rPr>
      </w:pPr>
    </w:p>
    <w:p w14:paraId="7C639BBA" w14:textId="77777777" w:rsidR="00000000" w:rsidRDefault="00E84F3B">
      <w:pPr>
        <w:pStyle w:val="a"/>
        <w:rPr>
          <w:rFonts w:hint="cs"/>
          <w:rtl/>
        </w:rPr>
      </w:pPr>
      <w:r>
        <w:rPr>
          <w:rFonts w:hint="cs"/>
          <w:rtl/>
        </w:rPr>
        <w:t xml:space="preserve">חזרנו והתרענו, אדוני היושב-ראש, בפני האוצר בעת הצגת התקציב, ואמרנו: סוף מעשה במחשבה תחילה. אבל צעקתנו היתה כקול קורא במדבר. אל שר הבריאות אני פונה ואומר: בתוקף תפקידי כיושב-ראש הוועדה לביקורת המדינה בכנסת, העליתי בפני הוועדה במהלך חודש מרס שנה זו את </w:t>
      </w:r>
      <w:r>
        <w:rPr>
          <w:rFonts w:hint="cs"/>
          <w:rtl/>
        </w:rPr>
        <w:t>נושא חריגות השכר במגזר הציבורי בכלל ובמשרד הבריאות בפרט. כאן ראינו את המשכורות העצומות והמנופחות של מאות אלפי שקלים בשנה, של מנהלי ורופאי משרד הבריאות. דרשנו להפסיק את חגיגות השכר ולהפחית את שכרם, ואת הכסף שייחסך מסעיפי השכר - להקציב לסל הבריאות ולציוד הרפ</w:t>
      </w:r>
      <w:r>
        <w:rPr>
          <w:rFonts w:hint="cs"/>
          <w:rtl/>
        </w:rPr>
        <w:t>ואי. אני בטוח שזה לא נעשה.</w:t>
      </w:r>
    </w:p>
    <w:p w14:paraId="145A2CFA" w14:textId="77777777" w:rsidR="00000000" w:rsidRDefault="00E84F3B">
      <w:pPr>
        <w:pStyle w:val="a"/>
        <w:ind w:firstLine="0"/>
        <w:rPr>
          <w:rFonts w:hint="cs"/>
          <w:rtl/>
        </w:rPr>
      </w:pPr>
    </w:p>
    <w:p w14:paraId="627C36C7" w14:textId="77777777" w:rsidR="00000000" w:rsidRDefault="00E84F3B">
      <w:pPr>
        <w:pStyle w:val="ad"/>
        <w:rPr>
          <w:rtl/>
        </w:rPr>
      </w:pPr>
      <w:r>
        <w:rPr>
          <w:rtl/>
        </w:rPr>
        <w:t>היו"ר נסים דהן:</w:t>
      </w:r>
    </w:p>
    <w:p w14:paraId="524E66D4" w14:textId="77777777" w:rsidR="00000000" w:rsidRDefault="00E84F3B">
      <w:pPr>
        <w:pStyle w:val="a"/>
        <w:rPr>
          <w:rtl/>
        </w:rPr>
      </w:pPr>
    </w:p>
    <w:p w14:paraId="24CBBA7E" w14:textId="77777777" w:rsidR="00000000" w:rsidRDefault="00E84F3B">
      <w:pPr>
        <w:pStyle w:val="a"/>
        <w:rPr>
          <w:rFonts w:hint="cs"/>
          <w:rtl/>
        </w:rPr>
      </w:pPr>
      <w:r>
        <w:rPr>
          <w:rFonts w:hint="cs"/>
          <w:rtl/>
        </w:rPr>
        <w:t>נא לסיים.</w:t>
      </w:r>
    </w:p>
    <w:p w14:paraId="36BE47B2" w14:textId="77777777" w:rsidR="00000000" w:rsidRDefault="00E84F3B">
      <w:pPr>
        <w:pStyle w:val="a"/>
        <w:ind w:firstLine="0"/>
        <w:rPr>
          <w:rFonts w:hint="cs"/>
          <w:rtl/>
        </w:rPr>
      </w:pPr>
    </w:p>
    <w:p w14:paraId="3CD13BED" w14:textId="77777777" w:rsidR="00000000" w:rsidRDefault="00E84F3B">
      <w:pPr>
        <w:pStyle w:val="SpeakerCon"/>
        <w:rPr>
          <w:rtl/>
        </w:rPr>
      </w:pPr>
      <w:bookmarkStart w:id="801" w:name="FS000000495T16_07_2003_17_50_34C"/>
      <w:bookmarkEnd w:id="801"/>
      <w:r>
        <w:rPr>
          <w:rtl/>
        </w:rPr>
        <w:t>אמנון כהן (ש"ס):</w:t>
      </w:r>
    </w:p>
    <w:p w14:paraId="41F4B8C8" w14:textId="77777777" w:rsidR="00000000" w:rsidRDefault="00E84F3B">
      <w:pPr>
        <w:pStyle w:val="a"/>
        <w:rPr>
          <w:rtl/>
        </w:rPr>
      </w:pPr>
    </w:p>
    <w:p w14:paraId="6461A7A5" w14:textId="77777777" w:rsidR="00000000" w:rsidRDefault="00E84F3B">
      <w:pPr>
        <w:pStyle w:val="a"/>
        <w:rPr>
          <w:rFonts w:hint="cs"/>
          <w:rtl/>
        </w:rPr>
      </w:pPr>
      <w:r>
        <w:rPr>
          <w:rFonts w:hint="cs"/>
          <w:rtl/>
        </w:rPr>
        <w:t>אני כבר מסיים, אדוני היושב-ראש.</w:t>
      </w:r>
    </w:p>
    <w:p w14:paraId="116960BA" w14:textId="77777777" w:rsidR="00000000" w:rsidRDefault="00E84F3B">
      <w:pPr>
        <w:pStyle w:val="a"/>
        <w:rPr>
          <w:rFonts w:hint="cs"/>
          <w:rtl/>
        </w:rPr>
      </w:pPr>
    </w:p>
    <w:p w14:paraId="12B075BF" w14:textId="77777777" w:rsidR="00000000" w:rsidRDefault="00E84F3B">
      <w:pPr>
        <w:pStyle w:val="a"/>
        <w:rPr>
          <w:rFonts w:hint="cs"/>
          <w:rtl/>
        </w:rPr>
      </w:pPr>
      <w:r>
        <w:rPr>
          <w:rFonts w:hint="cs"/>
          <w:rtl/>
        </w:rPr>
        <w:t>רבותי, חברי הכנסת, ככה אי-אפשר להמשיך. המשק הישראלי בכלל נמצא במיתון כלכלי תקופה ארוכה, והוא הולך ומחריף בכל המגזרים, ועד עתה התחזיות של שר האוצר לצמ</w:t>
      </w:r>
      <w:r>
        <w:rPr>
          <w:rFonts w:hint="cs"/>
          <w:rtl/>
        </w:rPr>
        <w:t>יחה ולשגשוג בעת הגשת הצעת התקציב לא התאמתו. עדיין אינני רואה אור בקצה המנהרה.</w:t>
      </w:r>
    </w:p>
    <w:p w14:paraId="16A1E061" w14:textId="77777777" w:rsidR="00000000" w:rsidRDefault="00E84F3B">
      <w:pPr>
        <w:pStyle w:val="a"/>
        <w:rPr>
          <w:rFonts w:hint="cs"/>
          <w:rtl/>
        </w:rPr>
      </w:pPr>
    </w:p>
    <w:p w14:paraId="5B29A15C" w14:textId="77777777" w:rsidR="00000000" w:rsidRDefault="00E84F3B">
      <w:pPr>
        <w:pStyle w:val="a"/>
        <w:rPr>
          <w:rFonts w:hint="cs"/>
          <w:rtl/>
        </w:rPr>
      </w:pPr>
      <w:r>
        <w:rPr>
          <w:rFonts w:hint="cs"/>
          <w:rtl/>
        </w:rPr>
        <w:t>לעצם הנושא הכאוב, אני פונה כאן אליכם: שרים נכבדים, שרי האוצר והבריאות, הפסיקו  להתנגח ולחפש אשמים. המצוקה הקשה קיימת. שבו ומצאו מייד פתרון מהיר לנושא, ואת ההתחשבנות ביניכם לפתרו</w:t>
      </w:r>
      <w:r>
        <w:rPr>
          <w:rFonts w:hint="cs"/>
          <w:rtl/>
        </w:rPr>
        <w:t>ן הבעיות הכרוניות, עשו מאוחר יותר. תנו לחולים לחיות, אל תיתנו לאזרחים לגסוס במסדרונות. תודה.</w:t>
      </w:r>
    </w:p>
    <w:p w14:paraId="67202222" w14:textId="77777777" w:rsidR="00000000" w:rsidRDefault="00E84F3B">
      <w:pPr>
        <w:pStyle w:val="a"/>
        <w:ind w:firstLine="0"/>
        <w:rPr>
          <w:rFonts w:hint="cs"/>
          <w:rtl/>
        </w:rPr>
      </w:pPr>
    </w:p>
    <w:p w14:paraId="56CA58C7" w14:textId="77777777" w:rsidR="00000000" w:rsidRDefault="00E84F3B">
      <w:pPr>
        <w:pStyle w:val="ad"/>
        <w:rPr>
          <w:rtl/>
        </w:rPr>
      </w:pPr>
      <w:r>
        <w:rPr>
          <w:rtl/>
        </w:rPr>
        <w:t>היו"ר נסים דהן:</w:t>
      </w:r>
    </w:p>
    <w:p w14:paraId="2BBCAFBF" w14:textId="77777777" w:rsidR="00000000" w:rsidRDefault="00E84F3B">
      <w:pPr>
        <w:pStyle w:val="a"/>
        <w:rPr>
          <w:rtl/>
        </w:rPr>
      </w:pPr>
    </w:p>
    <w:p w14:paraId="00AF09FB" w14:textId="77777777" w:rsidR="00000000" w:rsidRDefault="00E84F3B">
      <w:pPr>
        <w:pStyle w:val="a"/>
        <w:rPr>
          <w:rFonts w:hint="cs"/>
          <w:rtl/>
        </w:rPr>
      </w:pPr>
      <w:r>
        <w:rPr>
          <w:rFonts w:hint="cs"/>
          <w:rtl/>
        </w:rPr>
        <w:t>תודה רבה. חבר הכנסת ואסל טאהא. אחריו - חברת הכנסת אילנה כהן, ואחריה - חבר הכנסת הרב אברהם רביץ יסיים את הדיון. אחרי כן - תשובת השר כמובן.</w:t>
      </w:r>
    </w:p>
    <w:p w14:paraId="561EA29F" w14:textId="77777777" w:rsidR="00000000" w:rsidRDefault="00E84F3B">
      <w:pPr>
        <w:pStyle w:val="a"/>
        <w:ind w:firstLine="0"/>
        <w:rPr>
          <w:rFonts w:hint="cs"/>
          <w:rtl/>
        </w:rPr>
      </w:pPr>
    </w:p>
    <w:p w14:paraId="70518FB1" w14:textId="77777777" w:rsidR="00000000" w:rsidRDefault="00E84F3B">
      <w:pPr>
        <w:pStyle w:val="Speaker"/>
        <w:rPr>
          <w:rtl/>
        </w:rPr>
      </w:pPr>
      <w:bookmarkStart w:id="802" w:name="FS000001062T16_07_2003_17_52_51"/>
      <w:bookmarkStart w:id="803" w:name="_Toc46538704"/>
      <w:bookmarkStart w:id="804" w:name="_Toc49055434"/>
      <w:bookmarkEnd w:id="802"/>
      <w:r>
        <w:rPr>
          <w:rFonts w:hint="eastAsia"/>
          <w:rtl/>
        </w:rPr>
        <w:t>ואסל</w:t>
      </w:r>
      <w:r>
        <w:rPr>
          <w:rtl/>
        </w:rPr>
        <w:t xml:space="preserve"> ט</w:t>
      </w:r>
      <w:r>
        <w:rPr>
          <w:rtl/>
        </w:rPr>
        <w:t>אהא (בל"ד):</w:t>
      </w:r>
      <w:bookmarkEnd w:id="803"/>
      <w:bookmarkEnd w:id="804"/>
    </w:p>
    <w:p w14:paraId="04026E1E" w14:textId="77777777" w:rsidR="00000000" w:rsidRDefault="00E84F3B">
      <w:pPr>
        <w:pStyle w:val="a"/>
        <w:rPr>
          <w:rFonts w:hint="cs"/>
          <w:rtl/>
        </w:rPr>
      </w:pPr>
    </w:p>
    <w:p w14:paraId="6C472F44" w14:textId="77777777" w:rsidR="00000000" w:rsidRDefault="00E84F3B">
      <w:pPr>
        <w:pStyle w:val="a"/>
        <w:rPr>
          <w:rFonts w:hint="cs"/>
          <w:rtl/>
        </w:rPr>
      </w:pPr>
      <w:r>
        <w:rPr>
          <w:rFonts w:hint="cs"/>
          <w:rtl/>
        </w:rPr>
        <w:t>אדוני היושב-ראש, חברי הכנסת, כולם נראים מופתעים מהמשבר בבתי-החולים. אני רוצה להזכיר, כי כבר 15 שנה אנחנו עדים למשברים בתחום זה. בשטח פתרו והתייחסו רק לחלק מהבעיות בנושא. בעיקר התייחסו לפתרון בעיית המשבר הכספי העמוק בקופת-החולים של ההסתדרות והס</w:t>
      </w:r>
      <w:r>
        <w:rPr>
          <w:rFonts w:hint="cs"/>
          <w:rtl/>
        </w:rPr>
        <w:t xml:space="preserve">דירו את הכללתם של כל אזרחי המדינה בביטוח בריאות, על-ידי חוק ביטוח ממלכתי, שהוא חוק טוב, צודק ושוויוני, אך את תופעת הלוואי שלו, שהיא הכנסת האוצר כממונה על הכספים הללו, לא הביאו בחשבון - החזקת הכספים בידי האוצר, לרבות יכולתו לשנות מדיניות בנושאי בריאות. </w:t>
      </w:r>
    </w:p>
    <w:p w14:paraId="01ED30A7" w14:textId="77777777" w:rsidR="00000000" w:rsidRDefault="00E84F3B">
      <w:pPr>
        <w:pStyle w:val="a"/>
        <w:rPr>
          <w:rFonts w:hint="cs"/>
          <w:rtl/>
        </w:rPr>
      </w:pPr>
    </w:p>
    <w:p w14:paraId="03702E58" w14:textId="77777777" w:rsidR="00000000" w:rsidRDefault="00E84F3B">
      <w:pPr>
        <w:pStyle w:val="a"/>
        <w:rPr>
          <w:rFonts w:hint="cs"/>
          <w:rtl/>
        </w:rPr>
      </w:pPr>
      <w:r>
        <w:rPr>
          <w:rFonts w:hint="cs"/>
          <w:rtl/>
        </w:rPr>
        <w:t>לד</w:t>
      </w:r>
      <w:r>
        <w:rPr>
          <w:rFonts w:hint="cs"/>
          <w:rtl/>
        </w:rPr>
        <w:t>וגמה, החלטת נתניהו לבטל את המס המקביל, שהמעסיקים היו צריכים לשלמו לביטוח לאומי, כהשתתפות בהוצאות בריאות של עובדיהם. ביטול המס המקביל עלה למערכת הבריאות 2 מיליארדי שקלים. בדיוק הסכום שיוציא את בתי-החולים מהמשבר הנוכחי.</w:t>
      </w:r>
    </w:p>
    <w:p w14:paraId="01AE97E1" w14:textId="77777777" w:rsidR="00000000" w:rsidRDefault="00E84F3B">
      <w:pPr>
        <w:pStyle w:val="a"/>
        <w:rPr>
          <w:rFonts w:hint="cs"/>
          <w:rtl/>
        </w:rPr>
      </w:pPr>
    </w:p>
    <w:p w14:paraId="220535CC" w14:textId="77777777" w:rsidR="00000000" w:rsidRDefault="00E84F3B">
      <w:pPr>
        <w:pStyle w:val="a"/>
        <w:rPr>
          <w:rFonts w:hint="cs"/>
          <w:rtl/>
        </w:rPr>
      </w:pPr>
      <w:r>
        <w:rPr>
          <w:rFonts w:hint="cs"/>
          <w:rtl/>
        </w:rPr>
        <w:t>מי נושא באחריות? כמובן, האזרחים. משום</w:t>
      </w:r>
      <w:r>
        <w:rPr>
          <w:rFonts w:hint="cs"/>
          <w:rtl/>
        </w:rPr>
        <w:t xml:space="preserve"> הטיפול והשירות החסר עקב גירעונות, אזרחים מבטחים עצמם כיום. מעל 60% מאזרחי ישראל מבוטחים בביטוח חצי פרטי. הציבור משלם יותר על בדיקות, ביקורים אצל רופאים ויותר ויותר כסף עבור תרופות, אשפוז ועוד. </w:t>
      </w:r>
    </w:p>
    <w:p w14:paraId="3CED9DFE" w14:textId="77777777" w:rsidR="00000000" w:rsidRDefault="00E84F3B">
      <w:pPr>
        <w:pStyle w:val="a"/>
        <w:rPr>
          <w:rFonts w:hint="cs"/>
          <w:rtl/>
        </w:rPr>
      </w:pPr>
    </w:p>
    <w:p w14:paraId="02D2FCC8" w14:textId="77777777" w:rsidR="00000000" w:rsidRDefault="00E84F3B">
      <w:pPr>
        <w:pStyle w:val="a"/>
        <w:rPr>
          <w:rFonts w:hint="cs"/>
          <w:rtl/>
        </w:rPr>
      </w:pPr>
      <w:r>
        <w:rPr>
          <w:rFonts w:hint="cs"/>
          <w:rtl/>
        </w:rPr>
        <w:t>רק הבוקר, אדוני השר, הצהירו שהפסיקו לספק תרופות לבתי-החולים.</w:t>
      </w:r>
      <w:r>
        <w:rPr>
          <w:rFonts w:hint="cs"/>
          <w:rtl/>
        </w:rPr>
        <w:t xml:space="preserve"> זה המצב השורר בבתי-החולים הממשלתיים. אז מה יגידו בבתי-החולים הערביים הפרטיים בנצרת? המצב שם עוד יותר חמור, משום שהם לא מקבלים תקציב נפרד ממשרד הבריאות, והם מממנים את עצמם מתשלומי הקופות השונות ומתרומות שהם אוספים מוועדות שהקימו ידידי בתי-החולים שם. כך שכל</w:t>
      </w:r>
      <w:r>
        <w:rPr>
          <w:rFonts w:hint="cs"/>
          <w:rtl/>
        </w:rPr>
        <w:t xml:space="preserve"> משבר של קופות-החולים משפיע עליהם ישירות, ולהם אין למי לפנות. וזה עוד פטנט של האוצר לפתרון משברים, פשוט הסרת האחריות מעליהם.</w:t>
      </w:r>
    </w:p>
    <w:p w14:paraId="73384085" w14:textId="77777777" w:rsidR="00000000" w:rsidRDefault="00E84F3B">
      <w:pPr>
        <w:pStyle w:val="a"/>
        <w:rPr>
          <w:rFonts w:hint="cs"/>
          <w:rtl/>
        </w:rPr>
      </w:pPr>
    </w:p>
    <w:p w14:paraId="5010338A" w14:textId="77777777" w:rsidR="00000000" w:rsidRDefault="00E84F3B">
      <w:pPr>
        <w:pStyle w:val="a"/>
        <w:rPr>
          <w:rFonts w:hint="cs"/>
          <w:rtl/>
        </w:rPr>
      </w:pPr>
      <w:r>
        <w:rPr>
          <w:rFonts w:hint="cs"/>
          <w:rtl/>
        </w:rPr>
        <w:t>הפטנטים הללו מעודדים גופים ציבוריים אחרים להמציא פטנטים ליציאה ממשברים. הפטנט האחרון של הביטוח הלאומי הוא מועדון חליפין קהילתי, שמ</w:t>
      </w:r>
      <w:r>
        <w:rPr>
          <w:rFonts w:hint="cs"/>
          <w:rtl/>
        </w:rPr>
        <w:t>טרתו סחר חליפין בין תושבים. כלומר, אזרח א' שטוב וכשרוני בניקוי בתים, ייתן שעה מזמנו לאזרח ב', שלא יודע לנקות את ביתו. בתמורה, אזרח ב' יבשל לאזרח א' שאיננו יודע לבשל, וכך הלאה.</w:t>
      </w:r>
    </w:p>
    <w:p w14:paraId="18962467" w14:textId="77777777" w:rsidR="00000000" w:rsidRDefault="00E84F3B">
      <w:pPr>
        <w:pStyle w:val="a"/>
        <w:ind w:firstLine="0"/>
        <w:rPr>
          <w:rFonts w:hint="cs"/>
          <w:rtl/>
        </w:rPr>
      </w:pPr>
    </w:p>
    <w:p w14:paraId="52FF5324" w14:textId="77777777" w:rsidR="00000000" w:rsidRDefault="00E84F3B">
      <w:pPr>
        <w:pStyle w:val="ad"/>
        <w:rPr>
          <w:rtl/>
        </w:rPr>
      </w:pPr>
      <w:r>
        <w:rPr>
          <w:rtl/>
        </w:rPr>
        <w:t>היו"ר נסים דהן:</w:t>
      </w:r>
    </w:p>
    <w:p w14:paraId="2825701C" w14:textId="77777777" w:rsidR="00000000" w:rsidRDefault="00E84F3B">
      <w:pPr>
        <w:pStyle w:val="a"/>
        <w:rPr>
          <w:rtl/>
        </w:rPr>
      </w:pPr>
    </w:p>
    <w:p w14:paraId="3F4AA874" w14:textId="77777777" w:rsidR="00000000" w:rsidRDefault="00E84F3B">
      <w:pPr>
        <w:pStyle w:val="a"/>
        <w:rPr>
          <w:rFonts w:hint="cs"/>
          <w:rtl/>
        </w:rPr>
      </w:pPr>
      <w:r>
        <w:rPr>
          <w:rFonts w:hint="cs"/>
          <w:rtl/>
        </w:rPr>
        <w:t>נא לסיים.</w:t>
      </w:r>
    </w:p>
    <w:p w14:paraId="2E2D5284" w14:textId="77777777" w:rsidR="00000000" w:rsidRDefault="00E84F3B">
      <w:pPr>
        <w:pStyle w:val="Speaker"/>
        <w:rPr>
          <w:rFonts w:hint="cs"/>
          <w:rtl/>
        </w:rPr>
      </w:pPr>
    </w:p>
    <w:p w14:paraId="1BC36CC5" w14:textId="77777777" w:rsidR="00000000" w:rsidRDefault="00E84F3B">
      <w:pPr>
        <w:pStyle w:val="Speaker"/>
        <w:rPr>
          <w:rFonts w:hint="cs"/>
          <w:rtl/>
        </w:rPr>
      </w:pPr>
    </w:p>
    <w:p w14:paraId="33307ABD" w14:textId="77777777" w:rsidR="00000000" w:rsidRDefault="00E84F3B">
      <w:pPr>
        <w:pStyle w:val="Speaker"/>
        <w:rPr>
          <w:rtl/>
        </w:rPr>
      </w:pPr>
      <w:bookmarkStart w:id="805" w:name="_Toc49055435"/>
      <w:r>
        <w:rPr>
          <w:rFonts w:hint="eastAsia"/>
          <w:rtl/>
        </w:rPr>
        <w:t>ואסל</w:t>
      </w:r>
      <w:r>
        <w:rPr>
          <w:rtl/>
        </w:rPr>
        <w:t xml:space="preserve"> טאהא (בל"ד):</w:t>
      </w:r>
      <w:bookmarkEnd w:id="805"/>
    </w:p>
    <w:p w14:paraId="65E16ED6" w14:textId="77777777" w:rsidR="00000000" w:rsidRDefault="00E84F3B">
      <w:pPr>
        <w:pStyle w:val="a"/>
        <w:ind w:firstLine="0"/>
        <w:rPr>
          <w:rFonts w:hint="cs"/>
          <w:rtl/>
        </w:rPr>
      </w:pPr>
    </w:p>
    <w:p w14:paraId="14660134" w14:textId="77777777" w:rsidR="00000000" w:rsidRDefault="00E84F3B">
      <w:pPr>
        <w:pStyle w:val="a"/>
        <w:rPr>
          <w:rFonts w:hint="cs"/>
          <w:rtl/>
        </w:rPr>
      </w:pPr>
      <w:r>
        <w:rPr>
          <w:rFonts w:hint="cs"/>
          <w:rtl/>
        </w:rPr>
        <w:t>לכן, אדוני היושב-ראש, הגיע הזמן</w:t>
      </w:r>
      <w:r>
        <w:rPr>
          <w:rFonts w:hint="cs"/>
          <w:rtl/>
        </w:rPr>
        <w:t xml:space="preserve"> שהאוצר יפסיק לחפש פטנטים זמניים ורגעיים ויחליט על יישומן של הרפורמות, שדרך אגב כבר רשומות ונדונו בפורומים מקצועיים שונים, ויגבש רפורמת בריאות חדשה, שתתקן את כל עיוותי העבר. רק בחינה מעמיקה של הנושא וראייה לטווח ארוך תוכל למנוע מאתנו, הבריאים והחולים, נפיל</w:t>
      </w:r>
      <w:r>
        <w:rPr>
          <w:rFonts w:hint="cs"/>
          <w:rtl/>
        </w:rPr>
        <w:t xml:space="preserve">ה למשבר חריף יותר בשנים הבאות. </w:t>
      </w:r>
    </w:p>
    <w:p w14:paraId="2848EC3A" w14:textId="77777777" w:rsidR="00000000" w:rsidRDefault="00E84F3B">
      <w:pPr>
        <w:pStyle w:val="a"/>
        <w:rPr>
          <w:rFonts w:hint="cs"/>
          <w:rtl/>
        </w:rPr>
      </w:pPr>
    </w:p>
    <w:p w14:paraId="109B39BA" w14:textId="77777777" w:rsidR="00000000" w:rsidRDefault="00E84F3B">
      <w:pPr>
        <w:pStyle w:val="ad"/>
        <w:rPr>
          <w:rtl/>
        </w:rPr>
      </w:pPr>
      <w:r>
        <w:rPr>
          <w:rtl/>
        </w:rPr>
        <w:t>היו"ר נסים דהן:</w:t>
      </w:r>
    </w:p>
    <w:p w14:paraId="2E024114" w14:textId="77777777" w:rsidR="00000000" w:rsidRDefault="00E84F3B">
      <w:pPr>
        <w:pStyle w:val="a"/>
        <w:rPr>
          <w:rtl/>
        </w:rPr>
      </w:pPr>
    </w:p>
    <w:p w14:paraId="2787720F" w14:textId="77777777" w:rsidR="00000000" w:rsidRDefault="00E84F3B">
      <w:pPr>
        <w:pStyle w:val="a"/>
        <w:rPr>
          <w:rFonts w:hint="cs"/>
          <w:rtl/>
        </w:rPr>
      </w:pPr>
      <w:r>
        <w:rPr>
          <w:rFonts w:hint="cs"/>
          <w:rtl/>
        </w:rPr>
        <w:t xml:space="preserve">תודה. חברת הכנסת אילנה כהן, שלוש דקות לרשותך, בבקשה. </w:t>
      </w:r>
    </w:p>
    <w:p w14:paraId="122F8278" w14:textId="77777777" w:rsidR="00000000" w:rsidRDefault="00E84F3B">
      <w:pPr>
        <w:pStyle w:val="a"/>
        <w:rPr>
          <w:rFonts w:hint="cs"/>
          <w:rtl/>
        </w:rPr>
      </w:pPr>
    </w:p>
    <w:p w14:paraId="43ACE0FA" w14:textId="77777777" w:rsidR="00000000" w:rsidRDefault="00E84F3B">
      <w:pPr>
        <w:pStyle w:val="Speaker"/>
        <w:rPr>
          <w:rtl/>
        </w:rPr>
      </w:pPr>
      <w:bookmarkStart w:id="806" w:name="FS000001063T16_07_2003_17_34_24"/>
      <w:bookmarkStart w:id="807" w:name="_Toc46538705"/>
      <w:bookmarkStart w:id="808" w:name="_Toc49055436"/>
      <w:bookmarkEnd w:id="806"/>
      <w:r>
        <w:rPr>
          <w:rFonts w:hint="eastAsia"/>
          <w:rtl/>
        </w:rPr>
        <w:t>אילנה</w:t>
      </w:r>
      <w:r>
        <w:rPr>
          <w:rtl/>
        </w:rPr>
        <w:t xml:space="preserve"> כהן (עם אחד):</w:t>
      </w:r>
      <w:bookmarkEnd w:id="807"/>
      <w:bookmarkEnd w:id="808"/>
    </w:p>
    <w:p w14:paraId="5A3FB72D" w14:textId="77777777" w:rsidR="00000000" w:rsidRDefault="00E84F3B">
      <w:pPr>
        <w:pStyle w:val="a"/>
        <w:rPr>
          <w:rFonts w:hint="cs"/>
          <w:rtl/>
        </w:rPr>
      </w:pPr>
    </w:p>
    <w:p w14:paraId="596329D0" w14:textId="77777777" w:rsidR="00000000" w:rsidRDefault="00E84F3B">
      <w:pPr>
        <w:pStyle w:val="a"/>
        <w:rPr>
          <w:rFonts w:hint="cs"/>
          <w:rtl/>
        </w:rPr>
      </w:pPr>
      <w:r>
        <w:rPr>
          <w:rFonts w:hint="cs"/>
          <w:rtl/>
        </w:rPr>
        <w:t>אדוני היושב-ראש, חברי הכנסת, אני לא צריכה לשכנע את היושב-ראש, כי הוא שר הבריאות לשעבר והוא היה לתפארת מדינת ישראל. באותה הזדמנות א</w:t>
      </w:r>
      <w:r>
        <w:rPr>
          <w:rFonts w:hint="cs"/>
          <w:rtl/>
        </w:rPr>
        <w:t xml:space="preserve">ני רוצה לברך את השר דני נוה, שעושה בתקופה האחרונה עבודה יוצאת מן הכלל. </w:t>
      </w:r>
    </w:p>
    <w:p w14:paraId="4C48030D" w14:textId="77777777" w:rsidR="00000000" w:rsidRDefault="00E84F3B">
      <w:pPr>
        <w:pStyle w:val="a"/>
        <w:rPr>
          <w:rFonts w:hint="cs"/>
          <w:rtl/>
        </w:rPr>
      </w:pPr>
    </w:p>
    <w:p w14:paraId="01A9F88C" w14:textId="77777777" w:rsidR="00000000" w:rsidRDefault="00E84F3B">
      <w:pPr>
        <w:pStyle w:val="a"/>
        <w:rPr>
          <w:rFonts w:hint="cs"/>
          <w:rtl/>
        </w:rPr>
      </w:pPr>
      <w:r>
        <w:rPr>
          <w:rFonts w:hint="cs"/>
          <w:rtl/>
        </w:rPr>
        <w:t>תאמינו לי, כמעט כל היום ישבתי בשקט ושמעתי, זה היה מעניין, מי לקח, מי נתן, אבל יש אנשים שלא יכולים לשבות, שלא יכולים ללכת ברגל, שלא יכולים לזעוק, ואלה הם החולים. מכיוון שבמקצועי אני אח</w:t>
      </w:r>
      <w:r>
        <w:rPr>
          <w:rFonts w:hint="cs"/>
          <w:rtl/>
        </w:rPr>
        <w:t xml:space="preserve">ות, ובמשך 37 שנים הייתי במחלקה הפנימית, אני רוצה לדבר היום בשם החולים. זו שערורייה. לקראת כל סוף שנה בתי-החולים לא יכולים להתקיים ואין להם תרופות. אם זה קורה כל שנה, מדוע אגף התקציבים לא מודד לעומק מה קרה? </w:t>
      </w:r>
    </w:p>
    <w:p w14:paraId="70B0B8C5" w14:textId="77777777" w:rsidR="00000000" w:rsidRDefault="00E84F3B">
      <w:pPr>
        <w:pStyle w:val="a"/>
        <w:rPr>
          <w:rFonts w:hint="cs"/>
          <w:rtl/>
        </w:rPr>
      </w:pPr>
    </w:p>
    <w:p w14:paraId="46AD5A53" w14:textId="77777777" w:rsidR="00000000" w:rsidRDefault="00E84F3B">
      <w:pPr>
        <w:pStyle w:val="a"/>
        <w:rPr>
          <w:rFonts w:hint="cs"/>
          <w:rtl/>
        </w:rPr>
      </w:pPr>
      <w:r>
        <w:rPr>
          <w:rFonts w:hint="cs"/>
          <w:rtl/>
        </w:rPr>
        <w:t>אגיד לכם. את התקציב של הבריאות, את יום האשפוז, א</w:t>
      </w:r>
      <w:r>
        <w:rPr>
          <w:rFonts w:hint="cs"/>
          <w:rtl/>
        </w:rPr>
        <w:t xml:space="preserve">ת הטכנולוגיה ואת סל הבריאות לא מצמידים לשום דבר, אלא זה תלוי בשאלה איך ישנו בלילה באגף התקציבים. הרי אף אחד לא יכול לבוא ולראות את החולים בתוך בתי-החולים, אז כמובן הם נשארים בסוף. </w:t>
      </w:r>
    </w:p>
    <w:p w14:paraId="036EF1CE" w14:textId="77777777" w:rsidR="00000000" w:rsidRDefault="00E84F3B">
      <w:pPr>
        <w:pStyle w:val="a"/>
        <w:rPr>
          <w:rFonts w:hint="cs"/>
          <w:rtl/>
        </w:rPr>
      </w:pPr>
    </w:p>
    <w:p w14:paraId="523F2288" w14:textId="77777777" w:rsidR="00000000" w:rsidRDefault="00E84F3B">
      <w:pPr>
        <w:pStyle w:val="a"/>
        <w:rPr>
          <w:rFonts w:hint="cs"/>
          <w:rtl/>
        </w:rPr>
      </w:pPr>
      <w:r>
        <w:rPr>
          <w:rFonts w:hint="cs"/>
          <w:rtl/>
        </w:rPr>
        <w:t>הייתי היום בוועדת הכספים ושמעתי שהם מעמידים תנאי. כדי שהם ייתנו עכשיו תקצי</w:t>
      </w:r>
      <w:r>
        <w:rPr>
          <w:rFonts w:hint="cs"/>
          <w:rtl/>
        </w:rPr>
        <w:t>ב לתרופות לחולים וכן הלאה, הם רוצים קודם כול לפטר איזה מנהל שיישא בעונש, לא משנה מי, העיקר שיתפסו איזה גנב אחד. אחר כך הם מבקשים לסגור איזה בית-חולים בלי להתווכח מה כדאי ומה לא. לי יש רעיון הרבה יותר טוב: תפטרו את החולים. רבותי, בטוח שאז לא תצטרכו בתי-חולי</w:t>
      </w:r>
      <w:r>
        <w:rPr>
          <w:rFonts w:hint="cs"/>
          <w:rtl/>
        </w:rPr>
        <w:t xml:space="preserve">ם, לא תרופות, לא בתי-חולים גריאטריים, שום דבר. </w:t>
      </w:r>
    </w:p>
    <w:p w14:paraId="5B1CAC2C" w14:textId="77777777" w:rsidR="00000000" w:rsidRDefault="00E84F3B">
      <w:pPr>
        <w:pStyle w:val="a"/>
        <w:rPr>
          <w:rFonts w:hint="cs"/>
          <w:rtl/>
        </w:rPr>
      </w:pPr>
    </w:p>
    <w:p w14:paraId="7605FBFB" w14:textId="77777777" w:rsidR="00000000" w:rsidRDefault="00E84F3B">
      <w:pPr>
        <w:pStyle w:val="a"/>
        <w:rPr>
          <w:rFonts w:hint="cs"/>
          <w:rtl/>
        </w:rPr>
      </w:pPr>
      <w:r>
        <w:rPr>
          <w:rFonts w:hint="cs"/>
          <w:rtl/>
        </w:rPr>
        <w:t>זה יום עצוב למדינת ישראל. שוב אנחנו רואים איך פוגעים בחלשים. אגיד לכם מה, אפילו התקשורת לא נזעקה, וזה חמור מאוד.</w:t>
      </w:r>
    </w:p>
    <w:p w14:paraId="5EA0D0E1" w14:textId="77777777" w:rsidR="00000000" w:rsidRDefault="00E84F3B">
      <w:pPr>
        <w:pStyle w:val="a"/>
        <w:rPr>
          <w:rFonts w:hint="cs"/>
          <w:rtl/>
        </w:rPr>
      </w:pPr>
    </w:p>
    <w:p w14:paraId="5A7A3BF3" w14:textId="77777777" w:rsidR="00000000" w:rsidRDefault="00E84F3B">
      <w:pPr>
        <w:pStyle w:val="a"/>
        <w:rPr>
          <w:rFonts w:hint="cs"/>
          <w:rtl/>
        </w:rPr>
      </w:pPr>
      <w:r>
        <w:rPr>
          <w:rFonts w:hint="cs"/>
          <w:rtl/>
        </w:rPr>
        <w:t>אני קוראת מעל הבמה הזאת לכל אגף התקציבים: אם זה היה תלוי בתפקוד שלכם, היו סוגרים את אגף התקצי</w:t>
      </w:r>
      <w:r>
        <w:rPr>
          <w:rFonts w:hint="cs"/>
          <w:rtl/>
        </w:rPr>
        <w:t xml:space="preserve">בים. אני מודיעה לכם את זה לפי הטיפול שלכם כל השנים במערכת הבריאות. הרי אתם לא רואים חולים, אתם נמצאים בבונקר. הגיע הזמן שתצאו מהבונקר הזה, תראו את החולים ותסתכלו להם בעיניים. </w:t>
      </w:r>
    </w:p>
    <w:p w14:paraId="1E5ACEEB" w14:textId="77777777" w:rsidR="00000000" w:rsidRDefault="00E84F3B">
      <w:pPr>
        <w:pStyle w:val="a"/>
        <w:rPr>
          <w:rFonts w:hint="cs"/>
          <w:rtl/>
        </w:rPr>
      </w:pPr>
    </w:p>
    <w:p w14:paraId="1CC0C798" w14:textId="77777777" w:rsidR="00000000" w:rsidRDefault="00E84F3B">
      <w:pPr>
        <w:pStyle w:val="a"/>
        <w:rPr>
          <w:rFonts w:hint="cs"/>
          <w:rtl/>
        </w:rPr>
      </w:pPr>
      <w:r>
        <w:rPr>
          <w:rFonts w:hint="cs"/>
          <w:rtl/>
        </w:rPr>
        <w:t xml:space="preserve">לפי דעתי, צריך קודם כול לפתור את המשבר עכשיו. אם אתם רוצים לייעל </w:t>
      </w:r>
      <w:r>
        <w:rPr>
          <w:rtl/>
        </w:rPr>
        <w:t>–</w:t>
      </w:r>
      <w:r>
        <w:rPr>
          <w:rFonts w:hint="cs"/>
          <w:rtl/>
        </w:rPr>
        <w:t xml:space="preserve"> אני לא אומרת</w:t>
      </w:r>
      <w:r>
        <w:rPr>
          <w:rFonts w:hint="cs"/>
          <w:rtl/>
        </w:rPr>
        <w:t xml:space="preserve"> שאין מקום שאי-אפשר לייעל בו. כמו שהמשכנתה צמודה למדד, ויש גם מדדים אחרים, הגיע הזמן שיום האשפוז, סל התרופות, הטכנולוגיה וכל הדברים האלה יוצמדו לאיזה מדד שהוא, ולא שבכל שנה יגיעו למשבר כזה. </w:t>
      </w:r>
    </w:p>
    <w:p w14:paraId="2AB5CADE" w14:textId="77777777" w:rsidR="00000000" w:rsidRDefault="00E84F3B">
      <w:pPr>
        <w:pStyle w:val="a"/>
        <w:rPr>
          <w:rFonts w:hint="cs"/>
          <w:rtl/>
        </w:rPr>
      </w:pPr>
    </w:p>
    <w:p w14:paraId="1B34666A" w14:textId="77777777" w:rsidR="00000000" w:rsidRDefault="00E84F3B">
      <w:pPr>
        <w:pStyle w:val="a"/>
        <w:rPr>
          <w:rFonts w:hint="cs"/>
          <w:rtl/>
        </w:rPr>
      </w:pPr>
      <w:r>
        <w:rPr>
          <w:rFonts w:hint="cs"/>
          <w:rtl/>
        </w:rPr>
        <w:t>אני רוצה לקרוא פה גם לשר האוצר וגם לראש הממשלה, אין מישהו מכם של</w:t>
      </w:r>
      <w:r>
        <w:rPr>
          <w:rFonts w:hint="cs"/>
          <w:rtl/>
        </w:rPr>
        <w:t>א יגיע לבית-החולים, חס וחלילה שלא תגיעו לשם, אז בבקשה תסתכלו לאנשים האלה בעיניים ואל תחכו שלא יהיו להם תרופות ויסגרו להם את בתי-החולים. מותר למדינת ישראל להגיד: אנחנו לא רוצים לתת דיאליזה לבן-אדם בן 70, אבל תגידו את זה. תגידו שאתם רוצים שחולים בכלל לא יקבל</w:t>
      </w:r>
      <w:r>
        <w:rPr>
          <w:rFonts w:hint="cs"/>
          <w:rtl/>
        </w:rPr>
        <w:t xml:space="preserve">ו טיפול. יש לנו רפואה לתפארת מדינת ישראל, זכותה של הממשלה להגיד: יש לנו רפואה לתפארת מדינת ישראל, אבל ניתן רפואה כמו בזנזיבר. זה לגיטימי, אבל תגידו את זה. תסגרו כמה מחלקות שאתם רוצים, תסגרו דיאליזות, תפטרו אנשים, אבל תגידו את זה. תודה. </w:t>
      </w:r>
    </w:p>
    <w:p w14:paraId="4449BA16" w14:textId="77777777" w:rsidR="00000000" w:rsidRDefault="00E84F3B">
      <w:pPr>
        <w:pStyle w:val="a"/>
        <w:rPr>
          <w:rFonts w:hint="cs"/>
          <w:rtl/>
        </w:rPr>
      </w:pPr>
    </w:p>
    <w:p w14:paraId="5B74C611" w14:textId="77777777" w:rsidR="00000000" w:rsidRDefault="00E84F3B">
      <w:pPr>
        <w:pStyle w:val="ad"/>
        <w:rPr>
          <w:rtl/>
        </w:rPr>
      </w:pPr>
      <w:r>
        <w:rPr>
          <w:rtl/>
        </w:rPr>
        <w:t>היו"ר נסים דהן:</w:t>
      </w:r>
    </w:p>
    <w:p w14:paraId="29DF5F7B" w14:textId="77777777" w:rsidR="00000000" w:rsidRDefault="00E84F3B">
      <w:pPr>
        <w:pStyle w:val="a"/>
        <w:rPr>
          <w:rtl/>
        </w:rPr>
      </w:pPr>
    </w:p>
    <w:p w14:paraId="795EBB56" w14:textId="77777777" w:rsidR="00000000" w:rsidRDefault="00E84F3B">
      <w:pPr>
        <w:pStyle w:val="a"/>
        <w:rPr>
          <w:rFonts w:hint="cs"/>
          <w:rtl/>
        </w:rPr>
      </w:pPr>
      <w:r>
        <w:rPr>
          <w:rFonts w:hint="cs"/>
          <w:rtl/>
        </w:rPr>
        <w:t>ח</w:t>
      </w:r>
      <w:r>
        <w:rPr>
          <w:rFonts w:hint="cs"/>
          <w:rtl/>
        </w:rPr>
        <w:t xml:space="preserve">בר הכנסת רביץ. </w:t>
      </w:r>
    </w:p>
    <w:p w14:paraId="4245C149" w14:textId="77777777" w:rsidR="00000000" w:rsidRDefault="00E84F3B">
      <w:pPr>
        <w:pStyle w:val="a"/>
        <w:rPr>
          <w:rFonts w:hint="cs"/>
          <w:rtl/>
        </w:rPr>
      </w:pPr>
    </w:p>
    <w:p w14:paraId="0914EEDB" w14:textId="77777777" w:rsidR="00000000" w:rsidRDefault="00E84F3B">
      <w:pPr>
        <w:pStyle w:val="Speaker"/>
        <w:rPr>
          <w:rtl/>
        </w:rPr>
      </w:pPr>
      <w:bookmarkStart w:id="809" w:name="FS000000531T16_07_2003_17_48_03"/>
      <w:bookmarkStart w:id="810" w:name="_Toc46538706"/>
      <w:bookmarkStart w:id="811" w:name="_Toc49055437"/>
      <w:bookmarkEnd w:id="809"/>
      <w:r>
        <w:rPr>
          <w:rFonts w:hint="eastAsia"/>
          <w:rtl/>
        </w:rPr>
        <w:t>אברהם</w:t>
      </w:r>
      <w:r>
        <w:rPr>
          <w:rtl/>
        </w:rPr>
        <w:t xml:space="preserve"> רביץ (יהדות התורה):</w:t>
      </w:r>
      <w:bookmarkEnd w:id="810"/>
      <w:bookmarkEnd w:id="811"/>
    </w:p>
    <w:p w14:paraId="031BF92A" w14:textId="77777777" w:rsidR="00000000" w:rsidRDefault="00E84F3B">
      <w:pPr>
        <w:pStyle w:val="a"/>
        <w:rPr>
          <w:rFonts w:hint="cs"/>
          <w:rtl/>
        </w:rPr>
      </w:pPr>
    </w:p>
    <w:p w14:paraId="63327D2C" w14:textId="77777777" w:rsidR="00000000" w:rsidRDefault="00E84F3B">
      <w:pPr>
        <w:pStyle w:val="a"/>
        <w:rPr>
          <w:rFonts w:hint="cs"/>
          <w:rtl/>
        </w:rPr>
      </w:pPr>
      <w:r>
        <w:rPr>
          <w:rFonts w:hint="cs"/>
          <w:rtl/>
        </w:rPr>
        <w:t>אדוני היושב-ראש, אדוני השר, חברי הכנסת, יש טעות בסיסית ויסודית של הממשלה הזאת ושל קודמותיה בכלל בהסתכלות על נושא הבריאות. אומר לכם למה אני מתכוון. כאשר חוקק חוק הבריאות, גם בצורה שלו וגם בצורת המימון שלו, הבנתי ש</w:t>
      </w:r>
      <w:r>
        <w:rPr>
          <w:rFonts w:hint="cs"/>
          <w:rtl/>
        </w:rPr>
        <w:t xml:space="preserve">יש הסתכלות אחרת על נושא הבריאות לעומת כל השירותים האחרים שמדינת ישראל מספקת לאזרחיה כמדינה. הראיה, אין שום מס שבא לגבות את סלילת הכבישים, אין שום מס לעניין הזה; אין שום מס לסובסידיות למיניהן; אין, יש רק מס אחד שיצא כדבר מיוחד ממערכת המסים כולה, והוא כאילו </w:t>
      </w:r>
      <w:r>
        <w:rPr>
          <w:rFonts w:hint="cs"/>
          <w:rtl/>
        </w:rPr>
        <w:t xml:space="preserve">חי הנושא את עצמו, וזה מס הבריאות.  אנחנו, אזרחי מדינת ישראל, משלמים מס הכנסה ומשלמים מס בריאות, וכמובן יש גם כן הביטוח הלאומי, שהוא מס שנגבה בפני עצמו. </w:t>
      </w:r>
    </w:p>
    <w:p w14:paraId="22F8F4AE" w14:textId="77777777" w:rsidR="00000000" w:rsidRDefault="00E84F3B">
      <w:pPr>
        <w:pStyle w:val="a"/>
        <w:rPr>
          <w:rFonts w:hint="cs"/>
          <w:rtl/>
        </w:rPr>
      </w:pPr>
    </w:p>
    <w:p w14:paraId="43CF6CB6" w14:textId="77777777" w:rsidR="00000000" w:rsidRDefault="00E84F3B">
      <w:pPr>
        <w:pStyle w:val="a"/>
        <w:rPr>
          <w:rFonts w:hint="cs"/>
          <w:rtl/>
        </w:rPr>
      </w:pPr>
      <w:r>
        <w:rPr>
          <w:rFonts w:hint="cs"/>
          <w:rtl/>
        </w:rPr>
        <w:t>מה הרעיון העומד מאחורי זה? הרעיון הוא פשוט. בריאות היא מצרך ששייך לכלל אזרחי המדינה. אין אדם במדינה של</w:t>
      </w:r>
      <w:r>
        <w:rPr>
          <w:rFonts w:hint="cs"/>
          <w:rtl/>
        </w:rPr>
        <w:t xml:space="preserve">א יהיה זקוק לבריאות, אין דבר כזה, אין מציאות כזאת בקרב המין האנושי שאדם לא יהיה זקוק </w:t>
      </w:r>
      <w:r>
        <w:rPr>
          <w:rtl/>
        </w:rPr>
        <w:t>–</w:t>
      </w:r>
      <w:r>
        <w:rPr>
          <w:rFonts w:hint="cs"/>
          <w:rtl/>
        </w:rPr>
        <w:t xml:space="preserve"> יותר או פחות </w:t>
      </w:r>
      <w:r>
        <w:rPr>
          <w:rtl/>
        </w:rPr>
        <w:t>–</w:t>
      </w:r>
      <w:r>
        <w:rPr>
          <w:rFonts w:hint="cs"/>
          <w:rtl/>
        </w:rPr>
        <w:t xml:space="preserve"> למצרך שנקרא בריאות. אז אמרו שצריך לעשות משהו שוויוני, כדי שכולם יוכלו להגיע למצרך הזה, שהוא שווה לכל נפש. יש אנשים יותר חולים, יש אנשים פחות חולים, זה תלו</w:t>
      </w:r>
      <w:r>
        <w:rPr>
          <w:rFonts w:hint="cs"/>
          <w:rtl/>
        </w:rPr>
        <w:t xml:space="preserve">י בגיל, זה תלוי באורך החיים וכן הלאה. אבל בריאות זה מושכל ראשון שאיננו שנוי במחלוקת. הוא לא חייב, הוא לא יכול ואסור שהוא יהיה מושפע ממשברים כאלה או אחרים. גם כלפי מעלה הוא מגיע למקסימום הנדרש, בוודאי כלפי מטה. </w:t>
      </w:r>
    </w:p>
    <w:p w14:paraId="078A501F" w14:textId="77777777" w:rsidR="00000000" w:rsidRDefault="00E84F3B">
      <w:pPr>
        <w:pStyle w:val="a"/>
        <w:rPr>
          <w:rFonts w:hint="cs"/>
          <w:rtl/>
        </w:rPr>
      </w:pPr>
    </w:p>
    <w:p w14:paraId="60306C1C" w14:textId="77777777" w:rsidR="00000000" w:rsidRDefault="00E84F3B">
      <w:pPr>
        <w:pStyle w:val="a"/>
        <w:rPr>
          <w:rFonts w:hint="cs"/>
          <w:rtl/>
        </w:rPr>
      </w:pPr>
      <w:r>
        <w:rPr>
          <w:rFonts w:hint="cs"/>
          <w:rtl/>
        </w:rPr>
        <w:t xml:space="preserve">נגיד שבאמת </w:t>
      </w:r>
      <w:r>
        <w:rPr>
          <w:rtl/>
        </w:rPr>
        <w:t>–</w:t>
      </w:r>
      <w:r>
        <w:rPr>
          <w:rFonts w:hint="cs"/>
          <w:rtl/>
        </w:rPr>
        <w:t xml:space="preserve"> ואכן כך </w:t>
      </w:r>
      <w:r>
        <w:rPr>
          <w:rtl/>
        </w:rPr>
        <w:t>–</w:t>
      </w:r>
      <w:r>
        <w:rPr>
          <w:rFonts w:hint="cs"/>
          <w:rtl/>
        </w:rPr>
        <w:t xml:space="preserve"> יש לנו משבר כלכלי, מה</w:t>
      </w:r>
      <w:r>
        <w:rPr>
          <w:rFonts w:hint="cs"/>
          <w:rtl/>
        </w:rPr>
        <w:t xml:space="preserve"> זה נוגע לכך שמס הבריאות הוא חי הנושא את עצמו? נגיד שטעו ואמרו שגובים פחות מדי, שאין מספיק כסף - אני יודע שהיו שנים שבהן מס הבריאות פרנס את הקופה הציבורית; הביטוח הלאומי בכלל -  ויש משבר. אבל המס הזה שהוא החיים בעצמם, הוא לא לוקסוס, הוא לא דבר שאתה בא לשפר</w:t>
      </w:r>
      <w:r>
        <w:rPr>
          <w:rFonts w:hint="cs"/>
          <w:rtl/>
        </w:rPr>
        <w:t xml:space="preserve"> בו את איכות החיים של בני-האדם דווקא, אלא הוא החיים עצמם. זה דבר שלא צריך להיות שנוי במחלוקת.</w:t>
      </w:r>
    </w:p>
    <w:p w14:paraId="3CB04683" w14:textId="77777777" w:rsidR="00000000" w:rsidRDefault="00E84F3B">
      <w:pPr>
        <w:pStyle w:val="a"/>
        <w:rPr>
          <w:rFonts w:hint="cs"/>
          <w:rtl/>
        </w:rPr>
      </w:pPr>
    </w:p>
    <w:p w14:paraId="518DEF59" w14:textId="77777777" w:rsidR="00000000" w:rsidRDefault="00E84F3B">
      <w:pPr>
        <w:pStyle w:val="a"/>
        <w:rPr>
          <w:rFonts w:hint="cs"/>
          <w:rtl/>
        </w:rPr>
      </w:pPr>
      <w:r>
        <w:rPr>
          <w:rFonts w:hint="cs"/>
          <w:rtl/>
        </w:rPr>
        <w:t>אני חושב שזה ניכר גם עכשיו מהעובדה שבכל זאת שר האוצר מקדיש זמן מיוחד למשבר הבריאות ויושב עם השר פעם אחר פעם. זה דבר שמלמד על הכיוון הנכון, אבל מה שלא מלמד על הכי</w:t>
      </w:r>
      <w:r>
        <w:rPr>
          <w:rFonts w:hint="cs"/>
          <w:rtl/>
        </w:rPr>
        <w:t xml:space="preserve">וון הנכון הוא שיש כריכה של מס הבריאות בכלל הבעיה התקציבית של מדינת ישראל. זה פשוט לא נכון, זה פספוס של כל הרעיון הגדול של בריאות לכל נפש. </w:t>
      </w:r>
    </w:p>
    <w:p w14:paraId="4D24086A" w14:textId="77777777" w:rsidR="00000000" w:rsidRDefault="00E84F3B">
      <w:pPr>
        <w:pStyle w:val="a"/>
        <w:rPr>
          <w:rFonts w:hint="cs"/>
          <w:rtl/>
        </w:rPr>
      </w:pPr>
    </w:p>
    <w:p w14:paraId="7A63B79A" w14:textId="77777777" w:rsidR="00000000" w:rsidRDefault="00E84F3B">
      <w:pPr>
        <w:pStyle w:val="a"/>
        <w:rPr>
          <w:rFonts w:hint="cs"/>
          <w:rtl/>
        </w:rPr>
      </w:pPr>
      <w:r>
        <w:rPr>
          <w:rFonts w:hint="cs"/>
          <w:rtl/>
        </w:rPr>
        <w:t xml:space="preserve">אני גם רוצה להציע לחברי שנפסיק, הייתי אומר, לברבר מסביב למשכורות המנהלים. היתה לי בעיה אישית רפואית, וכיוון  שמדינת </w:t>
      </w:r>
      <w:r>
        <w:rPr>
          <w:rFonts w:hint="cs"/>
          <w:rtl/>
        </w:rPr>
        <w:t>ישראל באמת לא יכולה להתפרס על כל השטחים ובאותה איכות, הייתי צריך לנסוע לחוץ-לארץ, כמובן על-פי המלצה של הרופאים פה. ונסעתי לחוץ-לארץ. אז זה לא עלה למדינת ישראל הרבה יותר? יש שם רופאים מתמחים, ומטבע הדברים זה המצב בעולם הגדול.</w:t>
      </w:r>
    </w:p>
    <w:p w14:paraId="5E877AC4" w14:textId="77777777" w:rsidR="00000000" w:rsidRDefault="00E84F3B">
      <w:pPr>
        <w:pStyle w:val="a"/>
        <w:rPr>
          <w:rFonts w:hint="cs"/>
          <w:rtl/>
        </w:rPr>
      </w:pPr>
    </w:p>
    <w:p w14:paraId="0E7D99BB" w14:textId="77777777" w:rsidR="00000000" w:rsidRDefault="00E84F3B">
      <w:pPr>
        <w:pStyle w:val="a"/>
        <w:ind w:firstLine="0"/>
        <w:rPr>
          <w:rFonts w:hint="cs"/>
          <w:rtl/>
        </w:rPr>
      </w:pPr>
      <w:r>
        <w:rPr>
          <w:rFonts w:hint="cs"/>
          <w:rtl/>
        </w:rPr>
        <w:tab/>
        <w:t>מה הדיבורים האלה על משכורות ל</w:t>
      </w:r>
      <w:r>
        <w:rPr>
          <w:rFonts w:hint="cs"/>
          <w:rtl/>
        </w:rPr>
        <w:t>מנהלי מחלקות? אני חושב שהיינו צריכים להגדיל את המשכורות, ואז היינו משיגים את הכוחות הטובים ביותר שיש לפחות בעולם היהודי. היו באים לכאן הרופאים הכי מעולים בעולם.</w:t>
      </w:r>
    </w:p>
    <w:p w14:paraId="037F5D53" w14:textId="77777777" w:rsidR="00000000" w:rsidRDefault="00E84F3B">
      <w:pPr>
        <w:pStyle w:val="ad"/>
        <w:rPr>
          <w:rFonts w:hint="cs"/>
          <w:rtl/>
        </w:rPr>
      </w:pPr>
    </w:p>
    <w:p w14:paraId="482BEA15" w14:textId="77777777" w:rsidR="00000000" w:rsidRDefault="00E84F3B">
      <w:pPr>
        <w:pStyle w:val="ad"/>
        <w:rPr>
          <w:rtl/>
        </w:rPr>
      </w:pPr>
      <w:r>
        <w:rPr>
          <w:rFonts w:hint="eastAsia"/>
          <w:rtl/>
        </w:rPr>
        <w:t>היו</w:t>
      </w:r>
      <w:r>
        <w:rPr>
          <w:rtl/>
        </w:rPr>
        <w:t>"ר משה כחלון:</w:t>
      </w:r>
    </w:p>
    <w:p w14:paraId="57BFF28E" w14:textId="77777777" w:rsidR="00000000" w:rsidRDefault="00E84F3B">
      <w:pPr>
        <w:pStyle w:val="a"/>
        <w:rPr>
          <w:rFonts w:hint="cs"/>
          <w:rtl/>
        </w:rPr>
      </w:pPr>
    </w:p>
    <w:p w14:paraId="79C92400" w14:textId="77777777" w:rsidR="00000000" w:rsidRDefault="00E84F3B">
      <w:pPr>
        <w:pStyle w:val="a"/>
        <w:rPr>
          <w:rFonts w:hint="cs"/>
          <w:rtl/>
        </w:rPr>
      </w:pPr>
      <w:r>
        <w:rPr>
          <w:rFonts w:hint="cs"/>
          <w:rtl/>
        </w:rPr>
        <w:t>חבר הכנסת רביץ, אני מרגיש שאני עושה כאן איפה ואיפה.</w:t>
      </w:r>
    </w:p>
    <w:p w14:paraId="3476FBDA" w14:textId="77777777" w:rsidR="00000000" w:rsidRDefault="00E84F3B">
      <w:pPr>
        <w:pStyle w:val="a"/>
        <w:ind w:firstLine="0"/>
        <w:rPr>
          <w:rFonts w:hint="cs"/>
          <w:rtl/>
        </w:rPr>
      </w:pPr>
    </w:p>
    <w:p w14:paraId="53A8AABE" w14:textId="77777777" w:rsidR="00000000" w:rsidRDefault="00E84F3B">
      <w:pPr>
        <w:pStyle w:val="SpeakerCon"/>
        <w:rPr>
          <w:rtl/>
        </w:rPr>
      </w:pPr>
      <w:bookmarkStart w:id="812" w:name="FS000000531T16_07_2003_17_41_23"/>
      <w:bookmarkStart w:id="813" w:name="FS000000531T16_07_2003_17_41_41C"/>
      <w:bookmarkEnd w:id="812"/>
      <w:bookmarkEnd w:id="813"/>
      <w:r>
        <w:rPr>
          <w:rtl/>
        </w:rPr>
        <w:t>אברהם רביץ (יהדות התורה</w:t>
      </w:r>
      <w:r>
        <w:rPr>
          <w:rtl/>
        </w:rPr>
        <w:t>):</w:t>
      </w:r>
    </w:p>
    <w:p w14:paraId="08AB1EFB" w14:textId="77777777" w:rsidR="00000000" w:rsidRDefault="00E84F3B">
      <w:pPr>
        <w:pStyle w:val="a"/>
        <w:rPr>
          <w:rtl/>
        </w:rPr>
      </w:pPr>
    </w:p>
    <w:p w14:paraId="27D04280" w14:textId="77777777" w:rsidR="00000000" w:rsidRDefault="00E84F3B">
      <w:pPr>
        <w:pStyle w:val="a"/>
        <w:rPr>
          <w:rFonts w:hint="cs"/>
          <w:rtl/>
        </w:rPr>
      </w:pPr>
      <w:r>
        <w:rPr>
          <w:rFonts w:hint="cs"/>
          <w:rtl/>
        </w:rPr>
        <w:t>אתה צריך להיות סבלני כלפי חברי כנסת בכלל.</w:t>
      </w:r>
    </w:p>
    <w:p w14:paraId="7B93EEA1" w14:textId="77777777" w:rsidR="00000000" w:rsidRDefault="00E84F3B">
      <w:pPr>
        <w:pStyle w:val="a"/>
        <w:ind w:firstLine="0"/>
        <w:rPr>
          <w:rFonts w:hint="cs"/>
          <w:rtl/>
        </w:rPr>
      </w:pPr>
    </w:p>
    <w:p w14:paraId="75369749" w14:textId="77777777" w:rsidR="00000000" w:rsidRDefault="00E84F3B">
      <w:pPr>
        <w:pStyle w:val="ad"/>
        <w:rPr>
          <w:rtl/>
        </w:rPr>
      </w:pPr>
      <w:r>
        <w:rPr>
          <w:rtl/>
        </w:rPr>
        <w:t>היו"ר משה כחלון:</w:t>
      </w:r>
    </w:p>
    <w:p w14:paraId="4A56D503" w14:textId="77777777" w:rsidR="00000000" w:rsidRDefault="00E84F3B">
      <w:pPr>
        <w:pStyle w:val="a"/>
        <w:rPr>
          <w:rtl/>
        </w:rPr>
      </w:pPr>
    </w:p>
    <w:p w14:paraId="0036B9EC" w14:textId="77777777" w:rsidR="00000000" w:rsidRDefault="00E84F3B">
      <w:pPr>
        <w:pStyle w:val="a"/>
        <w:rPr>
          <w:rFonts w:hint="cs"/>
          <w:rtl/>
        </w:rPr>
      </w:pPr>
      <w:r>
        <w:rPr>
          <w:rFonts w:hint="cs"/>
          <w:rtl/>
        </w:rPr>
        <w:t>אני סבלני מאוד.</w:t>
      </w:r>
    </w:p>
    <w:p w14:paraId="4E874071" w14:textId="77777777" w:rsidR="00000000" w:rsidRDefault="00E84F3B">
      <w:pPr>
        <w:pStyle w:val="a"/>
        <w:rPr>
          <w:rFonts w:hint="cs"/>
          <w:rtl/>
        </w:rPr>
      </w:pPr>
      <w:bookmarkStart w:id="814" w:name="FS000000531T16_07_2003_17_42_00C"/>
      <w:bookmarkEnd w:id="814"/>
    </w:p>
    <w:p w14:paraId="35C00140" w14:textId="77777777" w:rsidR="00000000" w:rsidRDefault="00E84F3B">
      <w:pPr>
        <w:pStyle w:val="SpeakerCon"/>
        <w:rPr>
          <w:rtl/>
        </w:rPr>
      </w:pPr>
      <w:r>
        <w:rPr>
          <w:rtl/>
        </w:rPr>
        <w:t>אברהם רביץ (יהדות התורה):</w:t>
      </w:r>
    </w:p>
    <w:p w14:paraId="21FCC014" w14:textId="77777777" w:rsidR="00000000" w:rsidRDefault="00E84F3B">
      <w:pPr>
        <w:pStyle w:val="a"/>
        <w:rPr>
          <w:rtl/>
        </w:rPr>
      </w:pPr>
    </w:p>
    <w:p w14:paraId="78619235" w14:textId="77777777" w:rsidR="00000000" w:rsidRDefault="00E84F3B">
      <w:pPr>
        <w:pStyle w:val="a"/>
        <w:rPr>
          <w:rFonts w:hint="cs"/>
          <w:rtl/>
        </w:rPr>
      </w:pPr>
      <w:r>
        <w:rPr>
          <w:rFonts w:hint="cs"/>
          <w:rtl/>
        </w:rPr>
        <w:t>היו כבר כמה יושבי-ראש לפניך, אתה לא צריך לחזור פעם אחר פעם, הרי אני עומד לסיים, אז אדבר עוד שנייה.</w:t>
      </w:r>
    </w:p>
    <w:p w14:paraId="5232FE61" w14:textId="77777777" w:rsidR="00000000" w:rsidRDefault="00E84F3B">
      <w:pPr>
        <w:pStyle w:val="a"/>
        <w:ind w:firstLine="0"/>
        <w:rPr>
          <w:rFonts w:hint="cs"/>
          <w:rtl/>
        </w:rPr>
      </w:pPr>
    </w:p>
    <w:p w14:paraId="0955A449" w14:textId="77777777" w:rsidR="00000000" w:rsidRDefault="00E84F3B">
      <w:pPr>
        <w:pStyle w:val="ad"/>
        <w:rPr>
          <w:rtl/>
        </w:rPr>
      </w:pPr>
      <w:r>
        <w:rPr>
          <w:rtl/>
        </w:rPr>
        <w:t>היו"ר משה כחלון:</w:t>
      </w:r>
    </w:p>
    <w:p w14:paraId="358C3E37" w14:textId="77777777" w:rsidR="00000000" w:rsidRDefault="00E84F3B">
      <w:pPr>
        <w:pStyle w:val="a"/>
        <w:rPr>
          <w:rtl/>
        </w:rPr>
      </w:pPr>
    </w:p>
    <w:p w14:paraId="603B9893" w14:textId="77777777" w:rsidR="00000000" w:rsidRDefault="00E84F3B">
      <w:pPr>
        <w:pStyle w:val="a"/>
        <w:rPr>
          <w:rFonts w:hint="cs"/>
          <w:rtl/>
        </w:rPr>
      </w:pPr>
      <w:r>
        <w:rPr>
          <w:rFonts w:hint="cs"/>
          <w:rtl/>
        </w:rPr>
        <w:t xml:space="preserve">אתה הכפלת את זמנך. תודה רבה. </w:t>
      </w:r>
      <w:r>
        <w:rPr>
          <w:rFonts w:hint="cs"/>
          <w:rtl/>
        </w:rPr>
        <w:t xml:space="preserve">השר דני נוה, בבקשה. </w:t>
      </w:r>
    </w:p>
    <w:p w14:paraId="69591C03" w14:textId="77777777" w:rsidR="00000000" w:rsidRDefault="00E84F3B">
      <w:pPr>
        <w:pStyle w:val="a"/>
        <w:ind w:firstLine="0"/>
        <w:rPr>
          <w:rFonts w:hint="cs"/>
          <w:rtl/>
        </w:rPr>
      </w:pPr>
    </w:p>
    <w:p w14:paraId="1A948C6A" w14:textId="77777777" w:rsidR="00000000" w:rsidRDefault="00E84F3B">
      <w:pPr>
        <w:pStyle w:val="ac"/>
        <w:rPr>
          <w:rtl/>
        </w:rPr>
      </w:pPr>
      <w:r>
        <w:rPr>
          <w:rFonts w:hint="eastAsia"/>
          <w:rtl/>
        </w:rPr>
        <w:t>עבד</w:t>
      </w:r>
      <w:r>
        <w:rPr>
          <w:rtl/>
        </w:rPr>
        <w:t>-אלמאלכ דהאמשה (רע"ם):</w:t>
      </w:r>
    </w:p>
    <w:p w14:paraId="4FDB7282" w14:textId="77777777" w:rsidR="00000000" w:rsidRDefault="00E84F3B">
      <w:pPr>
        <w:pStyle w:val="a"/>
        <w:rPr>
          <w:rFonts w:hint="cs"/>
          <w:rtl/>
        </w:rPr>
      </w:pPr>
    </w:p>
    <w:p w14:paraId="30C4C151" w14:textId="77777777" w:rsidR="00000000" w:rsidRDefault="00E84F3B">
      <w:pPr>
        <w:pStyle w:val="a"/>
        <w:rPr>
          <w:rFonts w:hint="cs"/>
          <w:rtl/>
        </w:rPr>
      </w:pPr>
      <w:r>
        <w:rPr>
          <w:rFonts w:hint="cs"/>
          <w:rtl/>
        </w:rPr>
        <w:t>אני רשום להצעה אחרת.</w:t>
      </w:r>
    </w:p>
    <w:p w14:paraId="0738FCF9" w14:textId="77777777" w:rsidR="00000000" w:rsidRDefault="00E84F3B">
      <w:pPr>
        <w:pStyle w:val="a"/>
        <w:ind w:firstLine="0"/>
        <w:rPr>
          <w:rFonts w:hint="cs"/>
          <w:rtl/>
        </w:rPr>
      </w:pPr>
    </w:p>
    <w:p w14:paraId="304D86F1" w14:textId="77777777" w:rsidR="00000000" w:rsidRDefault="00E84F3B">
      <w:pPr>
        <w:pStyle w:val="ac"/>
        <w:rPr>
          <w:rtl/>
        </w:rPr>
      </w:pPr>
      <w:r>
        <w:rPr>
          <w:rFonts w:hint="eastAsia"/>
          <w:rtl/>
        </w:rPr>
        <w:t>יצחק</w:t>
      </w:r>
      <w:r>
        <w:rPr>
          <w:rtl/>
        </w:rPr>
        <w:t xml:space="preserve"> הרצוג (העבודה-מימד):</w:t>
      </w:r>
    </w:p>
    <w:p w14:paraId="293EA504" w14:textId="77777777" w:rsidR="00000000" w:rsidRDefault="00E84F3B">
      <w:pPr>
        <w:pStyle w:val="a"/>
        <w:rPr>
          <w:rFonts w:hint="cs"/>
          <w:rtl/>
        </w:rPr>
      </w:pPr>
    </w:p>
    <w:p w14:paraId="634D5FA5" w14:textId="77777777" w:rsidR="00000000" w:rsidRDefault="00E84F3B">
      <w:pPr>
        <w:pStyle w:val="a"/>
        <w:rPr>
          <w:rFonts w:hint="cs"/>
          <w:rtl/>
        </w:rPr>
      </w:pPr>
      <w:r>
        <w:rPr>
          <w:rFonts w:hint="cs"/>
          <w:rtl/>
        </w:rPr>
        <w:t>גם אני רשום להצעה אחרת.</w:t>
      </w:r>
    </w:p>
    <w:p w14:paraId="2A5B2AF0" w14:textId="77777777" w:rsidR="00000000" w:rsidRDefault="00E84F3B">
      <w:pPr>
        <w:pStyle w:val="a"/>
        <w:ind w:firstLine="0"/>
        <w:rPr>
          <w:rFonts w:hint="cs"/>
          <w:rtl/>
        </w:rPr>
      </w:pPr>
    </w:p>
    <w:p w14:paraId="068B058B" w14:textId="77777777" w:rsidR="00000000" w:rsidRDefault="00E84F3B">
      <w:pPr>
        <w:pStyle w:val="ad"/>
        <w:rPr>
          <w:rFonts w:hint="cs"/>
          <w:rtl/>
        </w:rPr>
      </w:pPr>
    </w:p>
    <w:p w14:paraId="1E605C7F" w14:textId="77777777" w:rsidR="00000000" w:rsidRDefault="00E84F3B">
      <w:pPr>
        <w:pStyle w:val="ad"/>
        <w:rPr>
          <w:rtl/>
        </w:rPr>
      </w:pPr>
      <w:r>
        <w:rPr>
          <w:rtl/>
        </w:rPr>
        <w:t>היו"ר משה כחלון:</w:t>
      </w:r>
    </w:p>
    <w:p w14:paraId="71C9340C" w14:textId="77777777" w:rsidR="00000000" w:rsidRDefault="00E84F3B">
      <w:pPr>
        <w:pStyle w:val="a"/>
        <w:rPr>
          <w:rtl/>
        </w:rPr>
      </w:pPr>
    </w:p>
    <w:p w14:paraId="4EDEAE3D" w14:textId="77777777" w:rsidR="00000000" w:rsidRDefault="00E84F3B">
      <w:pPr>
        <w:pStyle w:val="a"/>
        <w:rPr>
          <w:rFonts w:hint="cs"/>
          <w:rtl/>
        </w:rPr>
      </w:pPr>
      <w:r>
        <w:rPr>
          <w:rFonts w:hint="cs"/>
          <w:rtl/>
        </w:rPr>
        <w:t xml:space="preserve">הסדר נקבע על-ידי היושב-ראש הקודם. אם תרצו להגיש הצעה אחרת, תוכלו לעשות זאת פעם אחרת. יש כאן קצת לחץ. אני מבטיח לך </w:t>
      </w:r>
      <w:r>
        <w:rPr>
          <w:rFonts w:hint="cs"/>
          <w:rtl/>
        </w:rPr>
        <w:t>בפעם הבאה, אבל תקבל גם אפשרות להצעה אחרת.</w:t>
      </w:r>
    </w:p>
    <w:p w14:paraId="4FCF39FE" w14:textId="77777777" w:rsidR="00000000" w:rsidRDefault="00E84F3B">
      <w:pPr>
        <w:pStyle w:val="a"/>
        <w:ind w:firstLine="0"/>
        <w:rPr>
          <w:rFonts w:hint="cs"/>
          <w:rtl/>
        </w:rPr>
      </w:pPr>
    </w:p>
    <w:p w14:paraId="5BF0AB53" w14:textId="77777777" w:rsidR="00000000" w:rsidRDefault="00E84F3B">
      <w:pPr>
        <w:pStyle w:val="Speaker"/>
        <w:rPr>
          <w:rtl/>
        </w:rPr>
      </w:pPr>
      <w:bookmarkStart w:id="815" w:name="FS000000473T16_07_2003_17_44_29"/>
      <w:bookmarkStart w:id="816" w:name="_Toc46538707"/>
      <w:bookmarkStart w:id="817" w:name="_Toc49055438"/>
      <w:bookmarkEnd w:id="815"/>
      <w:r>
        <w:rPr>
          <w:rFonts w:hint="eastAsia"/>
          <w:rtl/>
        </w:rPr>
        <w:t>שר</w:t>
      </w:r>
      <w:r>
        <w:rPr>
          <w:rtl/>
        </w:rPr>
        <w:t xml:space="preserve"> הבריאות דני נוה:</w:t>
      </w:r>
      <w:bookmarkEnd w:id="816"/>
      <w:bookmarkEnd w:id="817"/>
    </w:p>
    <w:p w14:paraId="3AE97821" w14:textId="77777777" w:rsidR="00000000" w:rsidRDefault="00E84F3B">
      <w:pPr>
        <w:pStyle w:val="a"/>
        <w:rPr>
          <w:rFonts w:hint="cs"/>
          <w:rtl/>
        </w:rPr>
      </w:pPr>
    </w:p>
    <w:p w14:paraId="29B24FD3" w14:textId="77777777" w:rsidR="00000000" w:rsidRDefault="00E84F3B">
      <w:pPr>
        <w:pStyle w:val="a"/>
        <w:rPr>
          <w:rFonts w:hint="cs"/>
          <w:rtl/>
        </w:rPr>
      </w:pPr>
      <w:r>
        <w:rPr>
          <w:rFonts w:hint="cs"/>
          <w:rtl/>
        </w:rPr>
        <w:t xml:space="preserve">אדוני היושב-ראש, חברי חברי הכנסת, המאבק שאנו מנהלים היום במערכת הבריאות, על מה הוא מתנהל בעצם: הוא מתנהל קודם כול על הזכות הכי בסיסית שיש לכל אזרח ולכל תושב במדינה לקבל טיפול רפואי הולם וראוי </w:t>
      </w:r>
      <w:r>
        <w:rPr>
          <w:rFonts w:hint="cs"/>
          <w:rtl/>
        </w:rPr>
        <w:t>במערכת הבריאות במדינת ישראל. המאבק שאנחנו מנהלים הוא על החובה המוסרית החברתית שלנו במדינה, שיהיה לנו מערך של רפואה ציבורית, לא רפואה פרטית; שיהיה לנו מערך שווה לכל נפש, שיהיו לנו בתי-חולים שבהם כל אזרח במדינה, גם מי שאין לו כסף, יוכל לבוא ולקבל טיפול, לעבו</w:t>
      </w:r>
      <w:r>
        <w:rPr>
          <w:rFonts w:hint="cs"/>
          <w:rtl/>
        </w:rPr>
        <w:t>ר ניתוח, לראות רופא. על כך בעצם מתנהל המאבק הזה. המאבק מתנהל על הזכות הכי אלמנטרית, הכי בסיסית הזאת, שליוותה ואפיינה את מדינת ישראל מאז הקמתה - שתהיה לנו מערכת בריאות ציבורית.</w:t>
      </w:r>
    </w:p>
    <w:p w14:paraId="38AD1038" w14:textId="77777777" w:rsidR="00000000" w:rsidRDefault="00E84F3B">
      <w:pPr>
        <w:pStyle w:val="a"/>
        <w:rPr>
          <w:rFonts w:hint="cs"/>
          <w:rtl/>
        </w:rPr>
      </w:pPr>
    </w:p>
    <w:p w14:paraId="62540185" w14:textId="77777777" w:rsidR="00000000" w:rsidRDefault="00E84F3B">
      <w:pPr>
        <w:pStyle w:val="a"/>
        <w:rPr>
          <w:rFonts w:hint="cs"/>
          <w:rtl/>
        </w:rPr>
      </w:pPr>
      <w:r>
        <w:rPr>
          <w:rFonts w:hint="cs"/>
          <w:rtl/>
        </w:rPr>
        <w:t xml:space="preserve">כאשר אתה מסתובב בעולם, אתה מקבל שבחים, ובצדק, על מערך הבריאות שלנו, על הרופאים </w:t>
      </w:r>
      <w:r>
        <w:rPr>
          <w:rFonts w:hint="cs"/>
          <w:rtl/>
        </w:rPr>
        <w:t xml:space="preserve">שלנו, על המרכזים הרפואיים שלנו, על כך שיש לנו מערך שירותים ציבורי וסל שירותים ציבורי, שכמעט אין לו אח ורע בעולם. </w:t>
      </w:r>
    </w:p>
    <w:p w14:paraId="4BCB289A" w14:textId="77777777" w:rsidR="00000000" w:rsidRDefault="00E84F3B">
      <w:pPr>
        <w:pStyle w:val="a"/>
        <w:rPr>
          <w:rFonts w:hint="cs"/>
          <w:rtl/>
        </w:rPr>
      </w:pPr>
    </w:p>
    <w:p w14:paraId="4BE17B41" w14:textId="77777777" w:rsidR="00000000" w:rsidRDefault="00E84F3B">
      <w:pPr>
        <w:pStyle w:val="a"/>
        <w:rPr>
          <w:rFonts w:hint="cs"/>
          <w:rtl/>
        </w:rPr>
      </w:pPr>
      <w:r>
        <w:rPr>
          <w:rFonts w:hint="cs"/>
          <w:rtl/>
        </w:rPr>
        <w:t>אבל אנחנו נמצאים במגמה מתמשכת לאורך שנים, אשר מסכנת את כל זה, אשר מאיימת על כל זה. אם בסופו של דבר אתה מסתכל על שורשו של המשבר שאנחנו מתמודדי</w:t>
      </w:r>
      <w:r>
        <w:rPr>
          <w:rFonts w:hint="cs"/>
          <w:rtl/>
        </w:rPr>
        <w:t>ם אתו ברגעים הללו ממש, אתה רואה שלאורך שנים יש מציאות שבה כביכול אנחנו במצב טוב: ההוצאה הלאומית לבריאות לנפש עולה. אנחנו במקום טוב בעולם. אבל מה קורה: בתוך ההוצאה הלאומית לנפש, דהיינו, בתוך מה שהמדינה כולה מוציאה לבריאות, אנחנו רואים שההוצאה הציבורית הולכת</w:t>
      </w:r>
      <w:r>
        <w:rPr>
          <w:rFonts w:hint="cs"/>
          <w:rtl/>
        </w:rPr>
        <w:t xml:space="preserve"> ופוחתת, או במלים פשוטות - הכסף שהממשלות לכל אורך השנים נותנות לבריאות, הולך ופוחת. לעומת זאת, הכסף שאנחנו כאזרחי המדינה נותנים מכיסנו באופן פרטי, כדי לממן את ההוצאה הזאת, כדי לממן את שירותי הבריאות שאנחנו מקבלים - הכסף הזה הולך ומתרבה. אנחנו כאזרחים נותני</w:t>
      </w:r>
      <w:r>
        <w:rPr>
          <w:rFonts w:hint="cs"/>
          <w:rtl/>
        </w:rPr>
        <w:t>ם יותר, הממשלות לאורך השנים נותנות פחות - ואנחנו מקבלים פחות ופחות.</w:t>
      </w:r>
    </w:p>
    <w:p w14:paraId="24424841" w14:textId="77777777" w:rsidR="00000000" w:rsidRDefault="00E84F3B">
      <w:pPr>
        <w:pStyle w:val="a"/>
        <w:rPr>
          <w:rFonts w:hint="cs"/>
          <w:rtl/>
        </w:rPr>
      </w:pPr>
    </w:p>
    <w:p w14:paraId="1DDA9EB6" w14:textId="77777777" w:rsidR="00000000" w:rsidRDefault="00E84F3B">
      <w:pPr>
        <w:pStyle w:val="a"/>
        <w:rPr>
          <w:rFonts w:hint="cs"/>
          <w:rtl/>
        </w:rPr>
      </w:pPr>
      <w:r>
        <w:rPr>
          <w:rFonts w:hint="cs"/>
          <w:rtl/>
        </w:rPr>
        <w:t xml:space="preserve"> לאורך השנים - זה לא עניין של התוכנית הכלכלית האחרונה, חבר הכנסת אמנון כהן, בואו לא נקשור כל דבר לצד הפוליטי של התוכנית הכלכלית האחרונה. כאשר נכנסתי לתפקידי, מצאתי שבמערכת הממשלתית בלבד י</w:t>
      </w:r>
      <w:r>
        <w:rPr>
          <w:rFonts w:hint="cs"/>
          <w:rtl/>
        </w:rPr>
        <w:t>ש גירעון של למעלה מ-400 מיליון שקל, ובמערכת כולה, לרבות מערך קופות-החולים, יש גירעון שמתקרב ל-2 מיליארדי שקלים. מאיפה זה בא? משנה אחת, מהתוכנית הכלכלית האחרונה? לא. זה בא ממגמה מתמשכת ורב-שנתית, שהיא המסוכנת, היא שצריכה להדאיג אותנו, היא שצריכה להדליק אצלנ</w:t>
      </w:r>
      <w:r>
        <w:rPr>
          <w:rFonts w:hint="cs"/>
          <w:rtl/>
        </w:rPr>
        <w:t>ו נורה אדומה.</w:t>
      </w:r>
    </w:p>
    <w:p w14:paraId="67076F53" w14:textId="77777777" w:rsidR="00000000" w:rsidRDefault="00E84F3B">
      <w:pPr>
        <w:pStyle w:val="a"/>
        <w:rPr>
          <w:rFonts w:hint="cs"/>
          <w:rtl/>
        </w:rPr>
      </w:pPr>
    </w:p>
    <w:p w14:paraId="2346C0BC" w14:textId="77777777" w:rsidR="00000000" w:rsidRDefault="00E84F3B">
      <w:pPr>
        <w:pStyle w:val="a"/>
        <w:rPr>
          <w:rFonts w:hint="cs"/>
          <w:rtl/>
        </w:rPr>
      </w:pPr>
      <w:r>
        <w:rPr>
          <w:rFonts w:hint="cs"/>
          <w:rtl/>
        </w:rPr>
        <w:t>המאבק שאני מנהל בימים אלה הוא איך לגמור את השנה הזאת, איך קודם כול להציל את השנה הזאת, איך לגרום לכך שעכשיו יוכלו חולים בבתי-החולים שלנו לקבל טיפול. אני קורא כותרות בעיתונים, שבתי-החולים מאיימים, או יש עיצומים כביכול. אלה לא איומים, אלה לא ע</w:t>
      </w:r>
      <w:r>
        <w:rPr>
          <w:rFonts w:hint="cs"/>
          <w:rtl/>
        </w:rPr>
        <w:t xml:space="preserve">יצומים, זו מציאות פשוטה, שבבית-החולים "זיו" בצפת, פשוט מיום ליום, משעה לשעה, מרגע לרגע, נגמר המלאי של התרופות והציוד הרפואי. וכך בבית-החולים "פורייה" ובבתי-החולים האחרים, גם בבתי-החולים של שירותי בריאות כללית, לא רק בבתי-חולים ממשלתיים. </w:t>
      </w:r>
    </w:p>
    <w:p w14:paraId="6C5CB041" w14:textId="77777777" w:rsidR="00000000" w:rsidRDefault="00E84F3B">
      <w:pPr>
        <w:pStyle w:val="a"/>
        <w:rPr>
          <w:rFonts w:hint="cs"/>
          <w:rtl/>
        </w:rPr>
      </w:pPr>
    </w:p>
    <w:p w14:paraId="3AE2A427" w14:textId="77777777" w:rsidR="00000000" w:rsidRDefault="00E84F3B">
      <w:pPr>
        <w:pStyle w:val="a"/>
        <w:rPr>
          <w:rFonts w:hint="cs"/>
          <w:rtl/>
        </w:rPr>
      </w:pPr>
      <w:r>
        <w:rPr>
          <w:rFonts w:hint="cs"/>
          <w:rtl/>
        </w:rPr>
        <w:t>המאבק שאנחנו מנהל</w:t>
      </w:r>
      <w:r>
        <w:rPr>
          <w:rFonts w:hint="cs"/>
          <w:rtl/>
        </w:rPr>
        <w:t>ים הוא באמת על הזכות הזאת, שיהיה קודם כול תקצוב נכון ותמחור נכון של מערך הבריאות במדינת ישראל. מעבר למאבק להציל עכשיו את 2003, אנחנו צריכים לא לחזור לתמונות האלה מדי שנה, אלא להגיע למצב שבו מישהו יסכים לשבת -  אולי יש פקידים באוצר שלא רוצים, כי הם מפחדים מ</w:t>
      </w:r>
      <w:r>
        <w:rPr>
          <w:rFonts w:hint="cs"/>
          <w:rtl/>
        </w:rPr>
        <w:t>האמת - לקחת כל בית-חולים בישראל מתקציב אפס ולתמחר אותו נכון. להראות איך מעדכנים נכון את המחירים ואת התקציבים שלו. ואז אולי לא נגיע למציאות שאנחנו מתמודדים אתה היום.</w:t>
      </w:r>
    </w:p>
    <w:p w14:paraId="23C02D6F" w14:textId="77777777" w:rsidR="00000000" w:rsidRDefault="00E84F3B">
      <w:pPr>
        <w:pStyle w:val="a"/>
        <w:rPr>
          <w:rFonts w:hint="cs"/>
          <w:rtl/>
        </w:rPr>
      </w:pPr>
    </w:p>
    <w:p w14:paraId="1E9BB6D2" w14:textId="77777777" w:rsidR="00000000" w:rsidRDefault="00E84F3B">
      <w:pPr>
        <w:pStyle w:val="a"/>
        <w:rPr>
          <w:rFonts w:hint="cs"/>
          <w:rtl/>
        </w:rPr>
      </w:pPr>
      <w:r>
        <w:rPr>
          <w:rFonts w:hint="cs"/>
          <w:rtl/>
        </w:rPr>
        <w:t xml:space="preserve">אני שומע, אדוני היושב-ראש, טענות שונות ומשונות על התייעלות של המערכת הזאת. אני רוצה לומר, </w:t>
      </w:r>
      <w:r>
        <w:rPr>
          <w:rFonts w:hint="cs"/>
          <w:rtl/>
        </w:rPr>
        <w:t>קודם כול המערכת הזאת מתייעלת. היא עד כדי כך יעילה, שאנחנו בין שיאני העולם במספר הנמוך של מיטות לאנשים: 2.2 מיטות ל-1,000 נפש. אין הרבה מדינות בעולם המערבי, אם בכלל, שיש להן מספר מיטות כל כך נמוך כמו בבתי-החולים שלנו.</w:t>
      </w:r>
    </w:p>
    <w:p w14:paraId="56C1524E" w14:textId="77777777" w:rsidR="00000000" w:rsidRDefault="00E84F3B">
      <w:pPr>
        <w:pStyle w:val="a"/>
        <w:rPr>
          <w:rFonts w:hint="cs"/>
          <w:rtl/>
        </w:rPr>
      </w:pPr>
    </w:p>
    <w:p w14:paraId="517F6722" w14:textId="77777777" w:rsidR="00000000" w:rsidRDefault="00E84F3B">
      <w:pPr>
        <w:pStyle w:val="a"/>
        <w:rPr>
          <w:rFonts w:hint="cs"/>
          <w:rtl/>
        </w:rPr>
      </w:pPr>
      <w:r>
        <w:rPr>
          <w:rFonts w:hint="cs"/>
          <w:rtl/>
        </w:rPr>
        <w:t xml:space="preserve">ועם כל זה, בגלל המציאות הכלכלית הקשה, </w:t>
      </w:r>
      <w:r>
        <w:rPr>
          <w:rFonts w:hint="cs"/>
          <w:rtl/>
        </w:rPr>
        <w:t>בתי-החולים עוד יותר מקצצים ועוד יותר מתייעלים. אבל יש קו אדום, והקו האדום בעיני הוא בשום פנים ואופן לא להתייעל ולא לקצץ על חשבון החולים. בשום אופן לא. לא לקצץ ולא להתייעל על חשבון זה שלא יהיו רופאים ואחיות שיוכלו לטפל בחולים האלה.</w:t>
      </w:r>
    </w:p>
    <w:p w14:paraId="1FA4534D" w14:textId="77777777" w:rsidR="00000000" w:rsidRDefault="00E84F3B">
      <w:pPr>
        <w:pStyle w:val="a"/>
        <w:rPr>
          <w:rFonts w:hint="cs"/>
          <w:rtl/>
        </w:rPr>
      </w:pPr>
    </w:p>
    <w:p w14:paraId="7E1C838A" w14:textId="77777777" w:rsidR="00000000" w:rsidRDefault="00E84F3B">
      <w:pPr>
        <w:pStyle w:val="a"/>
        <w:rPr>
          <w:rFonts w:hint="cs"/>
          <w:rtl/>
        </w:rPr>
      </w:pPr>
      <w:r>
        <w:rPr>
          <w:rFonts w:hint="cs"/>
          <w:rtl/>
        </w:rPr>
        <w:t>אני רוצה גם לומר בקשר לה</w:t>
      </w:r>
      <w:r>
        <w:rPr>
          <w:rFonts w:hint="cs"/>
          <w:rtl/>
        </w:rPr>
        <w:t>תנפלות על שכרם של הרופאים: קודם כול, במדינת ישראל רוב הרופאים, המאסה הגדולה של הרופאים, אינם מקבלים משכורות גבוהות. הם עובדים קשה, לפעמים במשמרות מסביב לשעון, לפעמים במצב שבו רופא אחרי משמרת לילה ממשיך לעבוד מסביב לשעון במצב של עייפות. המשכורת אינה גבוהה.</w:t>
      </w:r>
    </w:p>
    <w:p w14:paraId="26EF4BC8" w14:textId="77777777" w:rsidR="00000000" w:rsidRDefault="00E84F3B">
      <w:pPr>
        <w:pStyle w:val="a"/>
        <w:rPr>
          <w:rFonts w:hint="cs"/>
          <w:rtl/>
        </w:rPr>
      </w:pPr>
    </w:p>
    <w:p w14:paraId="453AFADE" w14:textId="77777777" w:rsidR="00000000" w:rsidRDefault="00E84F3B">
      <w:pPr>
        <w:pStyle w:val="a"/>
        <w:rPr>
          <w:rFonts w:hint="cs"/>
          <w:rtl/>
        </w:rPr>
      </w:pPr>
      <w:r>
        <w:rPr>
          <w:rFonts w:hint="cs"/>
          <w:rtl/>
        </w:rPr>
        <w:t xml:space="preserve">נכון, יש קבוצה קטנה של רופאים, הבכירים ביותר במדינת ישראל, שמקבלים משכורות גבוהות, והם עובדים במסגרת שעות אחר-הצהריים בתאגידים של בתי-החולים, ומקבלים אולי משכורות גבוהות. אז אני שואל אתכם, אם לא נשלם לרופאים הטובים האלה, מה הם יעשו? יש להם אלטרנטיבה נורא </w:t>
      </w:r>
      <w:r>
        <w:rPr>
          <w:rFonts w:hint="cs"/>
          <w:rtl/>
        </w:rPr>
        <w:t>פשוטה - הם ילכו לעבוד בשוק הפרטי, לא רק בחו"ל, כמו שאמר חבר הכנסת רביץ, גם בארץ יש בתי-חולים פרטיים. אז מה אנחנו רוצים לעשות, להרוס את הרפואה הציבורית פה, לגרום לכך שמנהל מחלקה או רופא מהטובים בארץ, או כירורג מהטובים בארץ,  נצטרך לשלם אלפי דולרים כדי לראות</w:t>
      </w:r>
      <w:r>
        <w:rPr>
          <w:rFonts w:hint="cs"/>
          <w:rtl/>
        </w:rPr>
        <w:t xml:space="preserve"> אותם בבית-חולים פרטי, וכך להרוס את הרפואה הציבורית בישראל?</w:t>
      </w:r>
    </w:p>
    <w:p w14:paraId="02B6EDDE" w14:textId="77777777" w:rsidR="00000000" w:rsidRDefault="00E84F3B">
      <w:pPr>
        <w:pStyle w:val="a"/>
        <w:ind w:firstLine="0"/>
        <w:rPr>
          <w:rFonts w:hint="cs"/>
          <w:rtl/>
        </w:rPr>
      </w:pPr>
    </w:p>
    <w:p w14:paraId="3ED0219C" w14:textId="77777777" w:rsidR="00000000" w:rsidRDefault="00E84F3B">
      <w:pPr>
        <w:pStyle w:val="ac"/>
        <w:rPr>
          <w:rtl/>
        </w:rPr>
      </w:pPr>
      <w:r>
        <w:rPr>
          <w:rFonts w:hint="eastAsia"/>
          <w:rtl/>
        </w:rPr>
        <w:t>יצחק</w:t>
      </w:r>
      <w:r>
        <w:rPr>
          <w:rtl/>
        </w:rPr>
        <w:t xml:space="preserve"> הרצוג (העבודה-מימד):</w:t>
      </w:r>
    </w:p>
    <w:p w14:paraId="51A62DD9" w14:textId="77777777" w:rsidR="00000000" w:rsidRDefault="00E84F3B">
      <w:pPr>
        <w:pStyle w:val="a"/>
        <w:rPr>
          <w:rFonts w:hint="cs"/>
          <w:rtl/>
        </w:rPr>
      </w:pPr>
    </w:p>
    <w:p w14:paraId="6F39B5F2" w14:textId="77777777" w:rsidR="00000000" w:rsidRDefault="00E84F3B">
      <w:pPr>
        <w:pStyle w:val="a"/>
        <w:rPr>
          <w:rFonts w:hint="cs"/>
          <w:rtl/>
        </w:rPr>
      </w:pPr>
      <w:r>
        <w:rPr>
          <w:rFonts w:hint="cs"/>
          <w:rtl/>
        </w:rPr>
        <w:t>בעניין זה גם המדינה התחייבה.</w:t>
      </w:r>
    </w:p>
    <w:p w14:paraId="1405F622" w14:textId="77777777" w:rsidR="00000000" w:rsidRDefault="00E84F3B">
      <w:pPr>
        <w:pStyle w:val="a"/>
        <w:ind w:firstLine="0"/>
        <w:rPr>
          <w:rFonts w:hint="cs"/>
          <w:rtl/>
        </w:rPr>
      </w:pPr>
    </w:p>
    <w:p w14:paraId="43C03B83" w14:textId="77777777" w:rsidR="00000000" w:rsidRDefault="00E84F3B">
      <w:pPr>
        <w:pStyle w:val="SpeakerCon"/>
        <w:rPr>
          <w:rtl/>
        </w:rPr>
      </w:pPr>
      <w:bookmarkStart w:id="818" w:name="FS000000473T16_07_2003_18_01_49C"/>
      <w:bookmarkEnd w:id="818"/>
      <w:r>
        <w:rPr>
          <w:rtl/>
        </w:rPr>
        <w:t>שר הבריאות דני נוה:</w:t>
      </w:r>
    </w:p>
    <w:p w14:paraId="40B7DD2B" w14:textId="77777777" w:rsidR="00000000" w:rsidRDefault="00E84F3B">
      <w:pPr>
        <w:pStyle w:val="a"/>
        <w:rPr>
          <w:rtl/>
        </w:rPr>
      </w:pPr>
    </w:p>
    <w:p w14:paraId="68AC8685" w14:textId="77777777" w:rsidR="00000000" w:rsidRDefault="00E84F3B">
      <w:pPr>
        <w:pStyle w:val="a"/>
        <w:rPr>
          <w:rFonts w:hint="cs"/>
          <w:rtl/>
        </w:rPr>
      </w:pPr>
      <w:r>
        <w:rPr>
          <w:rFonts w:hint="cs"/>
          <w:rtl/>
        </w:rPr>
        <w:t xml:space="preserve">מעבר להתחייבות, אני לא מדבר פה על  המישור המשפטי ועל ההתחייבות הפורמלית, אני מדבר קודם כול על איזו רפואה אנחנו רוצים </w:t>
      </w:r>
      <w:r>
        <w:rPr>
          <w:rFonts w:hint="cs"/>
          <w:rtl/>
        </w:rPr>
        <w:t>בארץ. על כך אני נאבק, כדי שהרפואה הציבורית תשמור על הרמה הגבוהה שלה, ובתי-החולים, הרופאים והאחיות יוכלו להמשיך לתת את השירות שלהם.</w:t>
      </w:r>
    </w:p>
    <w:p w14:paraId="3DB19C98" w14:textId="77777777" w:rsidR="00000000" w:rsidRDefault="00E84F3B">
      <w:pPr>
        <w:pStyle w:val="a"/>
        <w:rPr>
          <w:rFonts w:hint="cs"/>
          <w:rtl/>
        </w:rPr>
      </w:pPr>
    </w:p>
    <w:p w14:paraId="61D14BDB" w14:textId="77777777" w:rsidR="00000000" w:rsidRDefault="00E84F3B">
      <w:pPr>
        <w:pStyle w:val="a"/>
        <w:rPr>
          <w:rFonts w:hint="cs"/>
          <w:rtl/>
        </w:rPr>
      </w:pPr>
      <w:r>
        <w:rPr>
          <w:rFonts w:hint="cs"/>
          <w:rtl/>
        </w:rPr>
        <w:t>אני מאוד מקווה, אדוני היושב-ראש, חברי חברי הכנסת, שהמאבק הזה יצליח. הוא חייב להצליח, ולא אסכים לשום הצעה שתבוא מצד פקידי האו</w:t>
      </w:r>
      <w:r>
        <w:rPr>
          <w:rFonts w:hint="cs"/>
          <w:rtl/>
        </w:rPr>
        <w:t xml:space="preserve">צר, שתהרוס את מערכת הרפואה הציבורית במדינת ישראל. לא אסכים לכך בשום פנים ואופן. המאבק, חבר הכנסת כהן, הוא בשביל החולים. זה המאבק שאני מנהל. לא אוותר, משום שאני יודע שהמאבק שאני מנהל הוא כדי להשיג תקציבים בשביל החולים, לא בשביל אף אחד אחר; כדי שהחולים שלנו </w:t>
      </w:r>
      <w:r>
        <w:rPr>
          <w:rFonts w:hint="cs"/>
          <w:rtl/>
        </w:rPr>
        <w:t xml:space="preserve">בכל מקום בישראל, גם בפריפריה ולא רק בתל-אביב ובירושלים, יוכלו לקבל את הטיפול הרפואי שהם ראויים לו. לכן, אדוני היושב-ראש, אני מאוד מקווה שהמאבק הזה אכן יישא את פירותיו. </w:t>
      </w:r>
    </w:p>
    <w:p w14:paraId="35580C31" w14:textId="77777777" w:rsidR="00000000" w:rsidRDefault="00E84F3B">
      <w:pPr>
        <w:pStyle w:val="a"/>
        <w:rPr>
          <w:rFonts w:hint="cs"/>
          <w:rtl/>
        </w:rPr>
      </w:pPr>
    </w:p>
    <w:p w14:paraId="0DD88267" w14:textId="77777777" w:rsidR="00000000" w:rsidRDefault="00E84F3B">
      <w:pPr>
        <w:pStyle w:val="a"/>
        <w:rPr>
          <w:rFonts w:hint="cs"/>
          <w:rtl/>
        </w:rPr>
      </w:pPr>
      <w:r>
        <w:rPr>
          <w:rFonts w:hint="cs"/>
          <w:rtl/>
        </w:rPr>
        <w:t>אומר  עוד משפט קצר אחד על ההצעות שלך, אדוני היושב-ראש, ושל חבר הכנסת מצנע, בנושא בית-ה</w:t>
      </w:r>
      <w:r>
        <w:rPr>
          <w:rFonts w:hint="cs"/>
          <w:rtl/>
        </w:rPr>
        <w:t>חולים על שם פלימן. אני מכיר את בית-החולים הזה, יודע את סגולותיו ויכולותיו ואת חשיבות הדברים שנעשים שם. כמו שאתם יודעים, והדבר צוין גם בדבריכם, יש החלטת ממשלה שאושרה כחלק מהתוכנית הכלכלית, על הפרטת שניים מתוך ארבעת בתי-החולים הגריאטריים שנשארו בבעלות הממשלה</w:t>
      </w:r>
      <w:r>
        <w:rPr>
          <w:rFonts w:hint="cs"/>
          <w:rtl/>
        </w:rPr>
        <w:t>. אנחנו מקיימים ממש בשבועות אלה דיונים בוועדות מקצועיות במשרד שלנו לגבי השאלה הזאת. עדיין לא הוכרע סופית מי מבתי-החולים יצטרך להיות זה שילך להפרטה. אני בהחלט קשוב גם להצעות שהעליתם פה, חבר הכנסת כחלון שמנהל את הישיבה, חבר הכנסת מצנע ואישי ציבור נוספים. הדב</w:t>
      </w:r>
      <w:r>
        <w:rPr>
          <w:rFonts w:hint="cs"/>
          <w:rtl/>
        </w:rPr>
        <w:t>רים האלה יובאו בחשבון, אף שאני ישר, והגון לומר, שאינני יכול להבטיח הבטחה ברורה וחד-משמעית ברגע זה.</w:t>
      </w:r>
    </w:p>
    <w:p w14:paraId="460F71A6" w14:textId="77777777" w:rsidR="00000000" w:rsidRDefault="00E84F3B">
      <w:pPr>
        <w:pStyle w:val="a"/>
        <w:rPr>
          <w:rFonts w:hint="cs"/>
          <w:rtl/>
        </w:rPr>
      </w:pPr>
    </w:p>
    <w:p w14:paraId="5987CB0A" w14:textId="77777777" w:rsidR="00000000" w:rsidRDefault="00E84F3B">
      <w:pPr>
        <w:pStyle w:val="a"/>
        <w:rPr>
          <w:rFonts w:hint="cs"/>
          <w:rtl/>
        </w:rPr>
      </w:pPr>
      <w:r>
        <w:rPr>
          <w:rFonts w:hint="cs"/>
          <w:rtl/>
        </w:rPr>
        <w:t>אדוני היושב-ראש, אין לי בעיה שהנושא יועבר לוועדת העבודה, הרווחה והבריאות של הכנסת. אני מתנצל על שלא אוכל להישאר כאן, כי אני בדרך לדיון נוסף עם האוצר, שאני מ</w:t>
      </w:r>
      <w:r>
        <w:rPr>
          <w:rFonts w:hint="cs"/>
          <w:rtl/>
        </w:rPr>
        <w:t>קווה כי הפעם יניב תוצאות יותר חיוביות מכפי שהיה בימים האחרונים. תודה רבה.</w:t>
      </w:r>
    </w:p>
    <w:p w14:paraId="49852163" w14:textId="77777777" w:rsidR="00000000" w:rsidRDefault="00E84F3B">
      <w:pPr>
        <w:pStyle w:val="a"/>
        <w:ind w:firstLine="0"/>
        <w:rPr>
          <w:rFonts w:hint="cs"/>
          <w:rtl/>
        </w:rPr>
      </w:pPr>
    </w:p>
    <w:p w14:paraId="135EBC3E" w14:textId="77777777" w:rsidR="00000000" w:rsidRDefault="00E84F3B">
      <w:pPr>
        <w:pStyle w:val="ad"/>
        <w:rPr>
          <w:rtl/>
        </w:rPr>
      </w:pPr>
      <w:r>
        <w:rPr>
          <w:rtl/>
        </w:rPr>
        <w:t>היו"ר משה כחלון:</w:t>
      </w:r>
    </w:p>
    <w:p w14:paraId="346851DE" w14:textId="77777777" w:rsidR="00000000" w:rsidRDefault="00E84F3B">
      <w:pPr>
        <w:pStyle w:val="a"/>
        <w:rPr>
          <w:rtl/>
        </w:rPr>
      </w:pPr>
    </w:p>
    <w:p w14:paraId="21198618" w14:textId="77777777" w:rsidR="00000000" w:rsidRDefault="00E84F3B">
      <w:pPr>
        <w:pStyle w:val="a"/>
        <w:rPr>
          <w:rFonts w:hint="cs"/>
          <w:rtl/>
        </w:rPr>
      </w:pPr>
      <w:r>
        <w:rPr>
          <w:rFonts w:hint="cs"/>
          <w:rtl/>
        </w:rPr>
        <w:t>תודה רבה, וכולנו מאחלים לך הצלחה. חבר הכנסת דהאמשה, בבקשה, הצעה נוספת.</w:t>
      </w:r>
    </w:p>
    <w:p w14:paraId="6B3A1564" w14:textId="77777777" w:rsidR="00000000" w:rsidRDefault="00E84F3B">
      <w:pPr>
        <w:pStyle w:val="a"/>
        <w:ind w:firstLine="0"/>
        <w:rPr>
          <w:rFonts w:hint="cs"/>
          <w:rtl/>
        </w:rPr>
      </w:pPr>
    </w:p>
    <w:p w14:paraId="2E5392E4" w14:textId="77777777" w:rsidR="00000000" w:rsidRDefault="00E84F3B">
      <w:pPr>
        <w:pStyle w:val="Speaker"/>
        <w:rPr>
          <w:rtl/>
        </w:rPr>
      </w:pPr>
      <w:bookmarkStart w:id="819" w:name="FS000000550T16_07_2003_17_48_36"/>
      <w:bookmarkStart w:id="820" w:name="_Toc46538708"/>
      <w:bookmarkStart w:id="821" w:name="_Toc49055439"/>
      <w:bookmarkEnd w:id="819"/>
      <w:r>
        <w:rPr>
          <w:rFonts w:hint="eastAsia"/>
          <w:rtl/>
        </w:rPr>
        <w:t>עבד</w:t>
      </w:r>
      <w:r>
        <w:rPr>
          <w:rtl/>
        </w:rPr>
        <w:t>-אלמאלכ דהאמשה (רע"ם):</w:t>
      </w:r>
      <w:bookmarkEnd w:id="820"/>
      <w:bookmarkEnd w:id="821"/>
    </w:p>
    <w:p w14:paraId="57370E84" w14:textId="77777777" w:rsidR="00000000" w:rsidRDefault="00E84F3B">
      <w:pPr>
        <w:pStyle w:val="a"/>
        <w:rPr>
          <w:rFonts w:hint="cs"/>
          <w:rtl/>
        </w:rPr>
      </w:pPr>
    </w:p>
    <w:p w14:paraId="7634C80C" w14:textId="77777777" w:rsidR="00000000" w:rsidRDefault="00E84F3B">
      <w:pPr>
        <w:pStyle w:val="a"/>
        <w:rPr>
          <w:rFonts w:hint="cs"/>
          <w:rtl/>
        </w:rPr>
      </w:pPr>
      <w:r>
        <w:rPr>
          <w:rFonts w:hint="cs"/>
          <w:rtl/>
        </w:rPr>
        <w:t>כבוד היושב-ראש, מכובדי השר, לאחר המלים ששמענו, קשה לי לומר את מה</w:t>
      </w:r>
      <w:r>
        <w:rPr>
          <w:rFonts w:hint="cs"/>
          <w:rtl/>
        </w:rPr>
        <w:t xml:space="preserve"> שהתכוננתי לומר קודם לכן. אני אומר לך: חזק ואמץ, הלוואי שאכן תצליח, אתה שר, אתה בממשלה, אתה בתוך העניינים, אנחנו מוכנים לעזור לך, כי מה שבנפשנו זה הציבור, לא רק הרפואה הציבורית, לא רק הרופאים. </w:t>
      </w:r>
    </w:p>
    <w:p w14:paraId="61EB7C5A" w14:textId="77777777" w:rsidR="00000000" w:rsidRDefault="00E84F3B">
      <w:pPr>
        <w:pStyle w:val="a"/>
        <w:rPr>
          <w:rFonts w:hint="cs"/>
          <w:rtl/>
        </w:rPr>
      </w:pPr>
    </w:p>
    <w:p w14:paraId="220E7C9D" w14:textId="77777777" w:rsidR="00000000" w:rsidRDefault="00E84F3B">
      <w:pPr>
        <w:pStyle w:val="a"/>
        <w:rPr>
          <w:rFonts w:hint="cs"/>
          <w:rtl/>
        </w:rPr>
      </w:pPr>
      <w:r>
        <w:rPr>
          <w:rFonts w:hint="cs"/>
          <w:rtl/>
        </w:rPr>
        <w:t>לגמרי במקרה, לפני כרבע שעה קיבלתי שיחה מאדם בוכה, הוא אמר: הב</w:t>
      </w:r>
      <w:r>
        <w:rPr>
          <w:rFonts w:hint="cs"/>
          <w:rtl/>
        </w:rPr>
        <w:t xml:space="preserve">ן שלי חולה, אין לי אפשרות לנתח אותו, 150,000 שקל לניתוח, אני לא יודע מה לעשות. כולנו חייבים להתעורר ולשים לעניין הזה קץ. תודה רבה. </w:t>
      </w:r>
    </w:p>
    <w:p w14:paraId="20CF4670" w14:textId="77777777" w:rsidR="00000000" w:rsidRDefault="00E84F3B">
      <w:pPr>
        <w:pStyle w:val="a"/>
        <w:ind w:firstLine="0"/>
        <w:rPr>
          <w:rFonts w:hint="cs"/>
          <w:rtl/>
        </w:rPr>
      </w:pPr>
    </w:p>
    <w:p w14:paraId="4ACE0164" w14:textId="77777777" w:rsidR="00000000" w:rsidRDefault="00E84F3B">
      <w:pPr>
        <w:pStyle w:val="ad"/>
        <w:rPr>
          <w:rtl/>
        </w:rPr>
      </w:pPr>
      <w:r>
        <w:rPr>
          <w:rtl/>
        </w:rPr>
        <w:t>היו"ר משה כחלון:</w:t>
      </w:r>
    </w:p>
    <w:p w14:paraId="5C1836D6" w14:textId="77777777" w:rsidR="00000000" w:rsidRDefault="00E84F3B">
      <w:pPr>
        <w:pStyle w:val="a"/>
        <w:rPr>
          <w:rtl/>
        </w:rPr>
      </w:pPr>
    </w:p>
    <w:p w14:paraId="27FCA3F5" w14:textId="77777777" w:rsidR="00000000" w:rsidRDefault="00E84F3B">
      <w:pPr>
        <w:pStyle w:val="a"/>
        <w:rPr>
          <w:rFonts w:hint="cs"/>
          <w:rtl/>
        </w:rPr>
      </w:pPr>
      <w:r>
        <w:rPr>
          <w:rFonts w:hint="cs"/>
          <w:rtl/>
        </w:rPr>
        <w:t xml:space="preserve">תודה רבה, חבר הכנסת דהאמשה. חבר הכנסת יצחק הרצוג, בבקשה. </w:t>
      </w:r>
    </w:p>
    <w:p w14:paraId="222ABD48" w14:textId="77777777" w:rsidR="00000000" w:rsidRDefault="00E84F3B">
      <w:pPr>
        <w:pStyle w:val="a"/>
        <w:ind w:firstLine="0"/>
        <w:rPr>
          <w:rFonts w:hint="cs"/>
          <w:rtl/>
        </w:rPr>
      </w:pPr>
    </w:p>
    <w:p w14:paraId="5CAC2D60" w14:textId="77777777" w:rsidR="00000000" w:rsidRDefault="00E84F3B">
      <w:pPr>
        <w:pStyle w:val="Speaker"/>
        <w:rPr>
          <w:rtl/>
        </w:rPr>
      </w:pPr>
      <w:bookmarkStart w:id="822" w:name="FS000000550T16_07_2003_17_50_50C"/>
      <w:bookmarkStart w:id="823" w:name="FS000001044T16_07_2003_17_51_00"/>
      <w:bookmarkStart w:id="824" w:name="_Toc46538709"/>
      <w:bookmarkStart w:id="825" w:name="_Toc49055440"/>
      <w:bookmarkEnd w:id="822"/>
      <w:bookmarkEnd w:id="823"/>
      <w:r>
        <w:rPr>
          <w:rFonts w:hint="eastAsia"/>
          <w:rtl/>
        </w:rPr>
        <w:t>יצחק</w:t>
      </w:r>
      <w:r>
        <w:rPr>
          <w:rtl/>
        </w:rPr>
        <w:t xml:space="preserve"> הרצוג (העבודה-מימד):</w:t>
      </w:r>
      <w:bookmarkEnd w:id="824"/>
      <w:bookmarkEnd w:id="825"/>
    </w:p>
    <w:p w14:paraId="54559AE2" w14:textId="77777777" w:rsidR="00000000" w:rsidRDefault="00E84F3B">
      <w:pPr>
        <w:pStyle w:val="a"/>
        <w:rPr>
          <w:rFonts w:hint="cs"/>
          <w:rtl/>
        </w:rPr>
      </w:pPr>
    </w:p>
    <w:p w14:paraId="7323B63A" w14:textId="77777777" w:rsidR="00000000" w:rsidRDefault="00E84F3B">
      <w:pPr>
        <w:pStyle w:val="a"/>
        <w:rPr>
          <w:rFonts w:hint="cs"/>
          <w:rtl/>
        </w:rPr>
      </w:pPr>
      <w:r>
        <w:rPr>
          <w:rFonts w:hint="cs"/>
          <w:rtl/>
        </w:rPr>
        <w:t>אדוני היושב-ראש, אד</w:t>
      </w:r>
      <w:r>
        <w:rPr>
          <w:rFonts w:hint="cs"/>
          <w:rtl/>
        </w:rPr>
        <w:t>וני השר, בעצם הממשלה הזאת גורסת לכל אורך הדרך, שצריך לפרק את הסולידריות החברתית, גם במערכת הבריאות. במערכת הבריאות הובלנו מערך של הסדר עם הרופאים. צריך להבין, שבמערכת הזאת עובדים בני-אדם. דיברה אילנה כהן על האחיות, היא צודקת, ויש לדבר גם על הרופאים. יש דוח</w:t>
      </w:r>
      <w:r>
        <w:rPr>
          <w:rFonts w:hint="cs"/>
          <w:rtl/>
        </w:rPr>
        <w:t xml:space="preserve"> של ועדה בראשות עדי אמוראי, שהוגש לממשלה לפני שלושה חודשים, על-פי הזמנתה, על-פי הסדר שהושג עם הרופאים, הסדר שחל כבר שנתיים והמדינה חתומה עליו. הדוח הזה מציע פתרונות לכל המערכת. היה נכון שהשר יתייחס לשאלה, מתי הדוח הזה יידון בממשלה וייושם. </w:t>
      </w:r>
    </w:p>
    <w:p w14:paraId="3C12BF04" w14:textId="77777777" w:rsidR="00000000" w:rsidRDefault="00E84F3B">
      <w:pPr>
        <w:pStyle w:val="a"/>
        <w:ind w:firstLine="0"/>
        <w:rPr>
          <w:rFonts w:hint="cs"/>
          <w:rtl/>
        </w:rPr>
      </w:pPr>
    </w:p>
    <w:p w14:paraId="3636BE51" w14:textId="77777777" w:rsidR="00000000" w:rsidRDefault="00E84F3B">
      <w:pPr>
        <w:pStyle w:val="ad"/>
        <w:rPr>
          <w:rtl/>
        </w:rPr>
      </w:pPr>
      <w:r>
        <w:rPr>
          <w:rtl/>
        </w:rPr>
        <w:t>היו"ר משה כחלון</w:t>
      </w:r>
      <w:r>
        <w:rPr>
          <w:rtl/>
        </w:rPr>
        <w:t>:</w:t>
      </w:r>
    </w:p>
    <w:p w14:paraId="6D2FF64D" w14:textId="77777777" w:rsidR="00000000" w:rsidRDefault="00E84F3B">
      <w:pPr>
        <w:pStyle w:val="a"/>
        <w:rPr>
          <w:rtl/>
        </w:rPr>
      </w:pPr>
    </w:p>
    <w:p w14:paraId="6408CFBF" w14:textId="77777777" w:rsidR="00000000" w:rsidRDefault="00E84F3B">
      <w:pPr>
        <w:pStyle w:val="a"/>
        <w:rPr>
          <w:rFonts w:hint="cs"/>
          <w:rtl/>
        </w:rPr>
      </w:pPr>
      <w:r>
        <w:rPr>
          <w:rFonts w:hint="cs"/>
          <w:rtl/>
        </w:rPr>
        <w:t xml:space="preserve">תודה רבה. חבר הכנסת אריה אלדד, הצעה אחרת. </w:t>
      </w:r>
    </w:p>
    <w:p w14:paraId="4116C241" w14:textId="77777777" w:rsidR="00000000" w:rsidRDefault="00E84F3B">
      <w:pPr>
        <w:pStyle w:val="a"/>
        <w:ind w:firstLine="0"/>
        <w:rPr>
          <w:rFonts w:hint="cs"/>
          <w:rtl/>
        </w:rPr>
      </w:pPr>
    </w:p>
    <w:p w14:paraId="212718B9" w14:textId="77777777" w:rsidR="00000000" w:rsidRDefault="00E84F3B">
      <w:pPr>
        <w:pStyle w:val="Speaker"/>
        <w:rPr>
          <w:rtl/>
        </w:rPr>
      </w:pPr>
      <w:bookmarkStart w:id="826" w:name="FS000001055T16_07_2003_17_53_15"/>
      <w:bookmarkStart w:id="827" w:name="_Toc46538710"/>
      <w:bookmarkStart w:id="828" w:name="_Toc49055441"/>
      <w:bookmarkEnd w:id="826"/>
      <w:r>
        <w:rPr>
          <w:rFonts w:hint="eastAsia"/>
          <w:rtl/>
        </w:rPr>
        <w:t>אריה</w:t>
      </w:r>
      <w:r>
        <w:rPr>
          <w:rtl/>
        </w:rPr>
        <w:t xml:space="preserve"> אלדד (האיחוד הלאומי - ישראל ביתנו):</w:t>
      </w:r>
      <w:bookmarkEnd w:id="827"/>
      <w:bookmarkEnd w:id="828"/>
    </w:p>
    <w:p w14:paraId="73EC3444" w14:textId="77777777" w:rsidR="00000000" w:rsidRDefault="00E84F3B">
      <w:pPr>
        <w:pStyle w:val="a"/>
        <w:rPr>
          <w:rFonts w:hint="cs"/>
          <w:rtl/>
        </w:rPr>
      </w:pPr>
    </w:p>
    <w:p w14:paraId="479E0459" w14:textId="77777777" w:rsidR="00000000" w:rsidRDefault="00E84F3B">
      <w:pPr>
        <w:pStyle w:val="a"/>
        <w:rPr>
          <w:rFonts w:hint="cs"/>
          <w:rtl/>
        </w:rPr>
      </w:pPr>
      <w:r>
        <w:rPr>
          <w:rFonts w:hint="cs"/>
          <w:rtl/>
        </w:rPr>
        <w:t>אדוני היושב-ראש, חברי חברי הכנסת, יש במערכת הבריאות שני מקורות כספיים שאסור להתעלם מהם - או היו לפחות - האחד, זה המס המקביל, דובר בו רבות. אם נצליח להחזיר לבריאות את 2</w:t>
      </w:r>
      <w:r>
        <w:rPr>
          <w:rFonts w:hint="cs"/>
          <w:rtl/>
        </w:rPr>
        <w:t xml:space="preserve"> מיליארדי השקלים, עשינו הרבה. מנגד, יש במערכת הבריאות כפילויות אדירות. יש מערכות אמבולטוריות בקופות-החולים ובבתי-החולים - מכוני רנטגן, מעבדות, ובתי-החולים שובתים וריקים מאדם אחר-הצהריים. מערכת הבריאות יכולה לחסוך 2 מיליארדי שקל מתוך עצמה, אם תכפה על המערכת</w:t>
      </w:r>
      <w:r>
        <w:rPr>
          <w:rFonts w:hint="cs"/>
          <w:rtl/>
        </w:rPr>
        <w:t xml:space="preserve"> הזאת את ההתייעלות ואת איחוד התקורות. </w:t>
      </w:r>
    </w:p>
    <w:p w14:paraId="141996B0" w14:textId="77777777" w:rsidR="00000000" w:rsidRDefault="00E84F3B">
      <w:pPr>
        <w:pStyle w:val="a"/>
        <w:rPr>
          <w:rFonts w:hint="cs"/>
          <w:rtl/>
        </w:rPr>
      </w:pPr>
    </w:p>
    <w:p w14:paraId="34B694F0" w14:textId="77777777" w:rsidR="00000000" w:rsidRDefault="00E84F3B">
      <w:pPr>
        <w:pStyle w:val="a"/>
        <w:rPr>
          <w:rFonts w:hint="cs"/>
          <w:rtl/>
        </w:rPr>
      </w:pPr>
      <w:r>
        <w:rPr>
          <w:rFonts w:hint="cs"/>
          <w:rtl/>
        </w:rPr>
        <w:t xml:space="preserve">אני מציע לחייב את המערכות האלה לשבת ביחד וליצור אמנה בין משרד הבריאות לקופות-החולים ולבתי-החולים עם משרד האוצר. אני מציע שהנושא הזה יידון במליאה. </w:t>
      </w:r>
    </w:p>
    <w:p w14:paraId="5B7C7B1A" w14:textId="77777777" w:rsidR="00000000" w:rsidRDefault="00E84F3B">
      <w:pPr>
        <w:pStyle w:val="a"/>
        <w:ind w:firstLine="0"/>
        <w:rPr>
          <w:rFonts w:hint="cs"/>
          <w:rtl/>
        </w:rPr>
      </w:pPr>
    </w:p>
    <w:p w14:paraId="518B6BF6" w14:textId="77777777" w:rsidR="00000000" w:rsidRDefault="00E84F3B">
      <w:pPr>
        <w:pStyle w:val="ad"/>
        <w:rPr>
          <w:rtl/>
        </w:rPr>
      </w:pPr>
      <w:r>
        <w:rPr>
          <w:rtl/>
        </w:rPr>
        <w:t>היו"ר משה כחלון:</w:t>
      </w:r>
    </w:p>
    <w:p w14:paraId="6CB99C33" w14:textId="77777777" w:rsidR="00000000" w:rsidRDefault="00E84F3B">
      <w:pPr>
        <w:pStyle w:val="a"/>
        <w:rPr>
          <w:rtl/>
        </w:rPr>
      </w:pPr>
    </w:p>
    <w:p w14:paraId="27AA3695" w14:textId="77777777" w:rsidR="00000000" w:rsidRDefault="00E84F3B">
      <w:pPr>
        <w:pStyle w:val="a"/>
        <w:rPr>
          <w:rFonts w:hint="cs"/>
          <w:rtl/>
        </w:rPr>
      </w:pPr>
      <w:r>
        <w:rPr>
          <w:rFonts w:hint="cs"/>
          <w:rtl/>
        </w:rPr>
        <w:t xml:space="preserve">תודה רבה. חבר הכנסת נסים זאב, בבקשה. </w:t>
      </w:r>
    </w:p>
    <w:p w14:paraId="47FCB4E4" w14:textId="77777777" w:rsidR="00000000" w:rsidRDefault="00E84F3B">
      <w:pPr>
        <w:pStyle w:val="a"/>
        <w:ind w:firstLine="0"/>
        <w:rPr>
          <w:rFonts w:hint="cs"/>
          <w:rtl/>
        </w:rPr>
      </w:pPr>
    </w:p>
    <w:p w14:paraId="44B46299" w14:textId="77777777" w:rsidR="00000000" w:rsidRDefault="00E84F3B">
      <w:pPr>
        <w:pStyle w:val="Speaker"/>
        <w:rPr>
          <w:rtl/>
        </w:rPr>
      </w:pPr>
      <w:bookmarkStart w:id="829" w:name="FS000000490T16_07_2003_17_55_40"/>
      <w:bookmarkStart w:id="830" w:name="_Toc46538711"/>
      <w:bookmarkStart w:id="831" w:name="_Toc49055442"/>
      <w:bookmarkEnd w:id="829"/>
      <w:r>
        <w:rPr>
          <w:rFonts w:hint="eastAsia"/>
          <w:rtl/>
        </w:rPr>
        <w:t>נסים</w:t>
      </w:r>
      <w:r>
        <w:rPr>
          <w:rtl/>
        </w:rPr>
        <w:t xml:space="preserve"> זאב (ש</w:t>
      </w:r>
      <w:r>
        <w:rPr>
          <w:rtl/>
        </w:rPr>
        <w:t>"ס):</w:t>
      </w:r>
      <w:bookmarkEnd w:id="830"/>
      <w:bookmarkEnd w:id="831"/>
    </w:p>
    <w:p w14:paraId="57376444" w14:textId="77777777" w:rsidR="00000000" w:rsidRDefault="00E84F3B">
      <w:pPr>
        <w:pStyle w:val="a"/>
        <w:rPr>
          <w:rFonts w:hint="cs"/>
          <w:rtl/>
        </w:rPr>
      </w:pPr>
    </w:p>
    <w:p w14:paraId="030E78FF" w14:textId="77777777" w:rsidR="00000000" w:rsidRDefault="00E84F3B">
      <w:pPr>
        <w:pStyle w:val="a"/>
        <w:rPr>
          <w:rFonts w:hint="cs"/>
          <w:rtl/>
        </w:rPr>
      </w:pPr>
      <w:r>
        <w:rPr>
          <w:rFonts w:hint="cs"/>
          <w:rtl/>
        </w:rPr>
        <w:t xml:space="preserve">אדוני היושב-ראש, צריכים להיות קווים אדומים בנושא הבריאות. לא יכול להיות שבית-החולים "זיו" בצפת, שהוא מנותק מהפריפריה, ייסגר אך ורק בגלל מחסור בתרופות. אני מבין שיש צורך בצמצום מחלקות בגלל ההתייעלות, החנק שרוצים לעשות לבתי-החולים - אבל עכשיו זה </w:t>
      </w:r>
      <w:r>
        <w:rPr>
          <w:rFonts w:hint="cs"/>
        </w:rPr>
        <w:t>S.O.S</w:t>
      </w:r>
      <w:r>
        <w:rPr>
          <w:rFonts w:hint="cs"/>
          <w:rtl/>
        </w:rPr>
        <w:t>.</w:t>
      </w:r>
      <w:r>
        <w:rPr>
          <w:rFonts w:hint="cs"/>
          <w:rtl/>
        </w:rPr>
        <w:t xml:space="preserve"> אי-אפשר להתעלל בחולים ולהפקיר את חייהם. אני כבר לא רוצה לדבר על שש התרופות, שהן מאוד חיוניות, שנכנסו לסל התרופות, ולצערי, אנשים צריכים להחליט על גורל חייהם, ומשרד הבריאות מתעלם מהאפשרות לתת תרופות שהוא נתן אותן עד עצם היום הזה. </w:t>
      </w:r>
    </w:p>
    <w:p w14:paraId="5D447E84" w14:textId="77777777" w:rsidR="00000000" w:rsidRDefault="00E84F3B">
      <w:pPr>
        <w:pStyle w:val="a"/>
        <w:ind w:firstLine="0"/>
        <w:rPr>
          <w:rFonts w:hint="cs"/>
          <w:rtl/>
        </w:rPr>
      </w:pPr>
    </w:p>
    <w:p w14:paraId="27B66A6B" w14:textId="77777777" w:rsidR="00000000" w:rsidRDefault="00E84F3B">
      <w:pPr>
        <w:pStyle w:val="ad"/>
        <w:rPr>
          <w:rtl/>
        </w:rPr>
      </w:pPr>
      <w:r>
        <w:rPr>
          <w:rtl/>
        </w:rPr>
        <w:t>היו"ר משה כחלון:</w:t>
      </w:r>
    </w:p>
    <w:p w14:paraId="1C1D5AE6" w14:textId="77777777" w:rsidR="00000000" w:rsidRDefault="00E84F3B">
      <w:pPr>
        <w:pStyle w:val="a"/>
        <w:rPr>
          <w:rtl/>
        </w:rPr>
      </w:pPr>
    </w:p>
    <w:p w14:paraId="2D34DCBB" w14:textId="77777777" w:rsidR="00000000" w:rsidRDefault="00E84F3B">
      <w:pPr>
        <w:pStyle w:val="a"/>
        <w:rPr>
          <w:rFonts w:hint="cs"/>
          <w:rtl/>
        </w:rPr>
      </w:pPr>
      <w:r>
        <w:rPr>
          <w:rFonts w:hint="cs"/>
          <w:rtl/>
        </w:rPr>
        <w:t>תודה רב</w:t>
      </w:r>
      <w:r>
        <w:rPr>
          <w:rFonts w:hint="cs"/>
          <w:rtl/>
        </w:rPr>
        <w:t xml:space="preserve">ה. לפני ההצבעה אני אעבור ממציע למציע ואשאל מה עמדתו. כמובן, השר הציע להעביר לוועדה. חבר הכנסת מצנע? </w:t>
      </w:r>
    </w:p>
    <w:p w14:paraId="6004CE18" w14:textId="77777777" w:rsidR="00000000" w:rsidRDefault="00E84F3B">
      <w:pPr>
        <w:pStyle w:val="a"/>
        <w:ind w:firstLine="0"/>
        <w:rPr>
          <w:rFonts w:hint="cs"/>
          <w:rtl/>
        </w:rPr>
      </w:pPr>
    </w:p>
    <w:p w14:paraId="33635898" w14:textId="77777777" w:rsidR="00000000" w:rsidRDefault="00E84F3B">
      <w:pPr>
        <w:pStyle w:val="ac"/>
        <w:rPr>
          <w:rtl/>
        </w:rPr>
      </w:pPr>
      <w:r>
        <w:rPr>
          <w:rFonts w:hint="eastAsia"/>
          <w:rtl/>
        </w:rPr>
        <w:t>עמרם</w:t>
      </w:r>
      <w:r>
        <w:rPr>
          <w:rtl/>
        </w:rPr>
        <w:t xml:space="preserve"> מצנע (העבודה-מימד):</w:t>
      </w:r>
    </w:p>
    <w:p w14:paraId="054A8BF3" w14:textId="77777777" w:rsidR="00000000" w:rsidRDefault="00E84F3B">
      <w:pPr>
        <w:pStyle w:val="a"/>
        <w:rPr>
          <w:rFonts w:hint="cs"/>
          <w:rtl/>
        </w:rPr>
      </w:pPr>
    </w:p>
    <w:p w14:paraId="17E79CC1" w14:textId="77777777" w:rsidR="00000000" w:rsidRDefault="00E84F3B">
      <w:pPr>
        <w:pStyle w:val="a"/>
        <w:rPr>
          <w:rFonts w:hint="cs"/>
          <w:rtl/>
        </w:rPr>
      </w:pPr>
      <w:r>
        <w:rPr>
          <w:rFonts w:hint="cs"/>
          <w:rtl/>
        </w:rPr>
        <w:t xml:space="preserve">מסכים. </w:t>
      </w:r>
    </w:p>
    <w:p w14:paraId="2B7569C9" w14:textId="77777777" w:rsidR="00000000" w:rsidRDefault="00E84F3B">
      <w:pPr>
        <w:pStyle w:val="a"/>
        <w:ind w:firstLine="0"/>
        <w:rPr>
          <w:rFonts w:hint="cs"/>
          <w:rtl/>
        </w:rPr>
      </w:pPr>
    </w:p>
    <w:p w14:paraId="52681D68" w14:textId="77777777" w:rsidR="00000000" w:rsidRDefault="00E84F3B">
      <w:pPr>
        <w:pStyle w:val="ad"/>
        <w:rPr>
          <w:rtl/>
        </w:rPr>
      </w:pPr>
      <w:r>
        <w:rPr>
          <w:rtl/>
        </w:rPr>
        <w:t>היו"ר משה כחלון:</w:t>
      </w:r>
    </w:p>
    <w:p w14:paraId="7F3D135E" w14:textId="77777777" w:rsidR="00000000" w:rsidRDefault="00E84F3B">
      <w:pPr>
        <w:pStyle w:val="a"/>
        <w:rPr>
          <w:rtl/>
        </w:rPr>
      </w:pPr>
    </w:p>
    <w:p w14:paraId="651CEF43" w14:textId="77777777" w:rsidR="00000000" w:rsidRDefault="00E84F3B">
      <w:pPr>
        <w:pStyle w:val="a"/>
        <w:rPr>
          <w:rFonts w:hint="cs"/>
          <w:rtl/>
        </w:rPr>
      </w:pPr>
      <w:r>
        <w:rPr>
          <w:rFonts w:hint="cs"/>
          <w:rtl/>
        </w:rPr>
        <w:t>ועדה. חבר הכנסת וילן - אינו נוכח. משה כחלון - ועדה. חבר הכנסת דהאמשה?</w:t>
      </w:r>
    </w:p>
    <w:p w14:paraId="2213CFC2" w14:textId="77777777" w:rsidR="00000000" w:rsidRDefault="00E84F3B">
      <w:pPr>
        <w:pStyle w:val="a"/>
        <w:ind w:firstLine="0"/>
        <w:rPr>
          <w:rFonts w:hint="cs"/>
          <w:rtl/>
        </w:rPr>
      </w:pPr>
    </w:p>
    <w:p w14:paraId="6D1606F6" w14:textId="77777777" w:rsidR="00000000" w:rsidRDefault="00E84F3B">
      <w:pPr>
        <w:pStyle w:val="ac"/>
        <w:rPr>
          <w:rtl/>
        </w:rPr>
      </w:pPr>
      <w:r>
        <w:rPr>
          <w:rFonts w:hint="eastAsia"/>
          <w:rtl/>
        </w:rPr>
        <w:t>עבד</w:t>
      </w:r>
      <w:r>
        <w:rPr>
          <w:rtl/>
        </w:rPr>
        <w:t>-אלמאלכ דהאמשה (רע"ם):</w:t>
      </w:r>
    </w:p>
    <w:p w14:paraId="01160222" w14:textId="77777777" w:rsidR="00000000" w:rsidRDefault="00E84F3B">
      <w:pPr>
        <w:pStyle w:val="a"/>
        <w:rPr>
          <w:rFonts w:hint="cs"/>
          <w:rtl/>
        </w:rPr>
      </w:pPr>
    </w:p>
    <w:p w14:paraId="445C8215" w14:textId="77777777" w:rsidR="00000000" w:rsidRDefault="00E84F3B">
      <w:pPr>
        <w:pStyle w:val="a"/>
        <w:rPr>
          <w:rFonts w:hint="cs"/>
          <w:rtl/>
        </w:rPr>
      </w:pPr>
      <w:r>
        <w:rPr>
          <w:rFonts w:hint="cs"/>
          <w:rtl/>
        </w:rPr>
        <w:t>מסכ</w:t>
      </w:r>
      <w:r>
        <w:rPr>
          <w:rFonts w:hint="cs"/>
          <w:rtl/>
        </w:rPr>
        <w:t xml:space="preserve">ים גם ועדה וגם מליאה. </w:t>
      </w:r>
    </w:p>
    <w:p w14:paraId="2BF72E28" w14:textId="77777777" w:rsidR="00000000" w:rsidRDefault="00E84F3B">
      <w:pPr>
        <w:pStyle w:val="a"/>
        <w:ind w:firstLine="0"/>
        <w:rPr>
          <w:rFonts w:hint="cs"/>
          <w:rtl/>
        </w:rPr>
      </w:pPr>
    </w:p>
    <w:p w14:paraId="44B28142" w14:textId="77777777" w:rsidR="00000000" w:rsidRDefault="00E84F3B">
      <w:pPr>
        <w:pStyle w:val="ad"/>
        <w:rPr>
          <w:rtl/>
        </w:rPr>
      </w:pPr>
      <w:r>
        <w:rPr>
          <w:rtl/>
        </w:rPr>
        <w:t>היו"ר משה כחלון:</w:t>
      </w:r>
    </w:p>
    <w:p w14:paraId="0F159AD2" w14:textId="77777777" w:rsidR="00000000" w:rsidRDefault="00E84F3B">
      <w:pPr>
        <w:pStyle w:val="a"/>
        <w:rPr>
          <w:rtl/>
        </w:rPr>
      </w:pPr>
    </w:p>
    <w:p w14:paraId="4AE11599" w14:textId="77777777" w:rsidR="00000000" w:rsidRDefault="00E84F3B">
      <w:pPr>
        <w:pStyle w:val="a"/>
        <w:rPr>
          <w:rFonts w:hint="cs"/>
          <w:rtl/>
        </w:rPr>
      </w:pPr>
      <w:r>
        <w:rPr>
          <w:rFonts w:hint="cs"/>
          <w:rtl/>
        </w:rPr>
        <w:t>חבר הכנסת אמנון כהן - ועדה. חבר הכנסת מוחמד ברכה נעדר, אבל הבטחתי שהנושא שלו גם יעלה, הוא אמר ועדה. חבר הכנסת ואסל טאהא?</w:t>
      </w:r>
    </w:p>
    <w:p w14:paraId="380667F9" w14:textId="77777777" w:rsidR="00000000" w:rsidRDefault="00E84F3B">
      <w:pPr>
        <w:pStyle w:val="a"/>
        <w:ind w:firstLine="0"/>
        <w:rPr>
          <w:rFonts w:hint="cs"/>
          <w:rtl/>
        </w:rPr>
      </w:pPr>
    </w:p>
    <w:p w14:paraId="68CF89AE" w14:textId="77777777" w:rsidR="00000000" w:rsidRDefault="00E84F3B">
      <w:pPr>
        <w:pStyle w:val="ac"/>
        <w:rPr>
          <w:rtl/>
        </w:rPr>
      </w:pPr>
      <w:r>
        <w:rPr>
          <w:rFonts w:hint="eastAsia"/>
          <w:rtl/>
        </w:rPr>
        <w:t>ואסל</w:t>
      </w:r>
      <w:r>
        <w:rPr>
          <w:rtl/>
        </w:rPr>
        <w:t xml:space="preserve"> טאהא (בל"ד):</w:t>
      </w:r>
    </w:p>
    <w:p w14:paraId="7CE1CA53" w14:textId="77777777" w:rsidR="00000000" w:rsidRDefault="00E84F3B">
      <w:pPr>
        <w:pStyle w:val="a"/>
        <w:rPr>
          <w:rFonts w:hint="cs"/>
          <w:rtl/>
        </w:rPr>
      </w:pPr>
    </w:p>
    <w:p w14:paraId="7D1BC47D" w14:textId="77777777" w:rsidR="00000000" w:rsidRDefault="00E84F3B">
      <w:pPr>
        <w:pStyle w:val="a"/>
        <w:rPr>
          <w:rFonts w:hint="cs"/>
          <w:rtl/>
        </w:rPr>
      </w:pPr>
      <w:r>
        <w:rPr>
          <w:rFonts w:hint="cs"/>
          <w:rtl/>
        </w:rPr>
        <w:t xml:space="preserve">ועדה. </w:t>
      </w:r>
    </w:p>
    <w:p w14:paraId="2D4DF6CF" w14:textId="77777777" w:rsidR="00000000" w:rsidRDefault="00E84F3B">
      <w:pPr>
        <w:pStyle w:val="a"/>
        <w:ind w:firstLine="0"/>
        <w:rPr>
          <w:rFonts w:hint="cs"/>
          <w:rtl/>
        </w:rPr>
      </w:pPr>
    </w:p>
    <w:p w14:paraId="23021F5E" w14:textId="77777777" w:rsidR="00000000" w:rsidRDefault="00E84F3B">
      <w:pPr>
        <w:pStyle w:val="ad"/>
        <w:rPr>
          <w:rtl/>
        </w:rPr>
      </w:pPr>
      <w:r>
        <w:rPr>
          <w:rtl/>
        </w:rPr>
        <w:t>היו"ר משה כחלון:</w:t>
      </w:r>
    </w:p>
    <w:p w14:paraId="237A2D85" w14:textId="77777777" w:rsidR="00000000" w:rsidRDefault="00E84F3B">
      <w:pPr>
        <w:pStyle w:val="a"/>
        <w:rPr>
          <w:rtl/>
        </w:rPr>
      </w:pPr>
    </w:p>
    <w:p w14:paraId="21310F06" w14:textId="77777777" w:rsidR="00000000" w:rsidRDefault="00E84F3B">
      <w:pPr>
        <w:pStyle w:val="a"/>
        <w:rPr>
          <w:rFonts w:hint="cs"/>
          <w:rtl/>
        </w:rPr>
      </w:pPr>
      <w:r>
        <w:rPr>
          <w:rFonts w:hint="cs"/>
          <w:rtl/>
        </w:rPr>
        <w:t>ועדה. חברת הכנסת אילנה כהן - אינה נוכחת. חבר הכ</w:t>
      </w:r>
      <w:r>
        <w:rPr>
          <w:rFonts w:hint="cs"/>
          <w:rtl/>
        </w:rPr>
        <w:t xml:space="preserve">נסת אברהם רביץ? </w:t>
      </w:r>
    </w:p>
    <w:p w14:paraId="721A2C7F" w14:textId="77777777" w:rsidR="00000000" w:rsidRDefault="00E84F3B">
      <w:pPr>
        <w:pStyle w:val="a"/>
        <w:ind w:firstLine="0"/>
        <w:rPr>
          <w:rFonts w:hint="cs"/>
          <w:rtl/>
        </w:rPr>
      </w:pPr>
    </w:p>
    <w:p w14:paraId="712A03BD" w14:textId="77777777" w:rsidR="00000000" w:rsidRDefault="00E84F3B">
      <w:pPr>
        <w:pStyle w:val="ac"/>
        <w:rPr>
          <w:rtl/>
        </w:rPr>
      </w:pPr>
      <w:r>
        <w:rPr>
          <w:rFonts w:hint="eastAsia"/>
          <w:rtl/>
        </w:rPr>
        <w:t>אברהם</w:t>
      </w:r>
      <w:r>
        <w:rPr>
          <w:rtl/>
        </w:rPr>
        <w:t xml:space="preserve"> רביץ (יהדות התורה):</w:t>
      </w:r>
    </w:p>
    <w:p w14:paraId="73DE5062" w14:textId="77777777" w:rsidR="00000000" w:rsidRDefault="00E84F3B">
      <w:pPr>
        <w:pStyle w:val="a"/>
        <w:rPr>
          <w:rFonts w:hint="cs"/>
          <w:rtl/>
        </w:rPr>
      </w:pPr>
    </w:p>
    <w:p w14:paraId="32BEC101" w14:textId="77777777" w:rsidR="00000000" w:rsidRDefault="00E84F3B">
      <w:pPr>
        <w:pStyle w:val="a"/>
        <w:rPr>
          <w:rFonts w:hint="cs"/>
          <w:rtl/>
        </w:rPr>
      </w:pPr>
      <w:r>
        <w:rPr>
          <w:rFonts w:hint="cs"/>
          <w:rtl/>
        </w:rPr>
        <w:t xml:space="preserve">ועדה. </w:t>
      </w:r>
    </w:p>
    <w:p w14:paraId="5AFF1183" w14:textId="77777777" w:rsidR="00000000" w:rsidRDefault="00E84F3B">
      <w:pPr>
        <w:pStyle w:val="a"/>
        <w:ind w:firstLine="0"/>
        <w:rPr>
          <w:rFonts w:hint="cs"/>
          <w:rtl/>
        </w:rPr>
      </w:pPr>
    </w:p>
    <w:p w14:paraId="064FB9BE" w14:textId="77777777" w:rsidR="00000000" w:rsidRDefault="00E84F3B">
      <w:pPr>
        <w:pStyle w:val="ad"/>
        <w:rPr>
          <w:rtl/>
        </w:rPr>
      </w:pPr>
      <w:r>
        <w:rPr>
          <w:rtl/>
        </w:rPr>
        <w:t>היו"ר משה כחלון:</w:t>
      </w:r>
    </w:p>
    <w:p w14:paraId="3B9557C2" w14:textId="77777777" w:rsidR="00000000" w:rsidRDefault="00E84F3B">
      <w:pPr>
        <w:pStyle w:val="a"/>
        <w:rPr>
          <w:rtl/>
        </w:rPr>
      </w:pPr>
    </w:p>
    <w:p w14:paraId="6B548DFB" w14:textId="77777777" w:rsidR="00000000" w:rsidRDefault="00E84F3B">
      <w:pPr>
        <w:pStyle w:val="a"/>
        <w:rPr>
          <w:rFonts w:hint="cs"/>
          <w:rtl/>
        </w:rPr>
      </w:pPr>
      <w:r>
        <w:rPr>
          <w:rFonts w:hint="cs"/>
          <w:rtl/>
        </w:rPr>
        <w:t xml:space="preserve">כל המציעים הציעו ועדה, בכל זאת נביא זאת להצבעה. בעד, כמובן, זה לוועדה. </w:t>
      </w:r>
    </w:p>
    <w:p w14:paraId="25D7D497" w14:textId="77777777" w:rsidR="00000000" w:rsidRDefault="00E84F3B">
      <w:pPr>
        <w:pStyle w:val="a"/>
        <w:ind w:firstLine="0"/>
        <w:rPr>
          <w:rFonts w:hint="cs"/>
          <w:rtl/>
        </w:rPr>
      </w:pPr>
    </w:p>
    <w:p w14:paraId="640368D0" w14:textId="77777777" w:rsidR="00000000" w:rsidRDefault="00E84F3B">
      <w:pPr>
        <w:pStyle w:val="a7"/>
        <w:bidi/>
        <w:rPr>
          <w:rFonts w:hint="cs"/>
          <w:rtl/>
        </w:rPr>
      </w:pPr>
      <w:r>
        <w:rPr>
          <w:rFonts w:hint="cs"/>
          <w:rtl/>
        </w:rPr>
        <w:t>הצבעה מס' 9</w:t>
      </w:r>
    </w:p>
    <w:p w14:paraId="71D8EA19" w14:textId="77777777" w:rsidR="00000000" w:rsidRDefault="00E84F3B">
      <w:pPr>
        <w:pStyle w:val="a"/>
        <w:ind w:firstLine="0"/>
        <w:rPr>
          <w:rFonts w:hint="cs"/>
          <w:rtl/>
        </w:rPr>
      </w:pPr>
    </w:p>
    <w:p w14:paraId="2999A88F" w14:textId="77777777" w:rsidR="00000000" w:rsidRDefault="00E84F3B">
      <w:pPr>
        <w:pStyle w:val="a8"/>
        <w:bidi/>
        <w:rPr>
          <w:rFonts w:hint="cs"/>
          <w:rtl/>
        </w:rPr>
      </w:pPr>
      <w:r>
        <w:rPr>
          <w:rFonts w:hint="cs"/>
          <w:rtl/>
        </w:rPr>
        <w:t>בעד ההצעה להעביר את הנושא לוועדה - 13</w:t>
      </w:r>
    </w:p>
    <w:p w14:paraId="06E449F3" w14:textId="77777777" w:rsidR="00000000" w:rsidRDefault="00E84F3B">
      <w:pPr>
        <w:pStyle w:val="a8"/>
        <w:bidi/>
        <w:rPr>
          <w:rFonts w:hint="cs"/>
          <w:rtl/>
        </w:rPr>
      </w:pPr>
      <w:r>
        <w:rPr>
          <w:rFonts w:hint="cs"/>
          <w:rtl/>
        </w:rPr>
        <w:t>נגד - אין</w:t>
      </w:r>
    </w:p>
    <w:p w14:paraId="7EF59423" w14:textId="77777777" w:rsidR="00000000" w:rsidRDefault="00E84F3B">
      <w:pPr>
        <w:pStyle w:val="a8"/>
        <w:bidi/>
        <w:rPr>
          <w:rFonts w:hint="cs"/>
          <w:rtl/>
        </w:rPr>
      </w:pPr>
      <w:r>
        <w:rPr>
          <w:rFonts w:hint="cs"/>
          <w:rtl/>
        </w:rPr>
        <w:t>נמנעים - אין</w:t>
      </w:r>
    </w:p>
    <w:p w14:paraId="2E411101" w14:textId="77777777" w:rsidR="00000000" w:rsidRDefault="00E84F3B">
      <w:pPr>
        <w:pStyle w:val="a9"/>
        <w:bidi/>
        <w:rPr>
          <w:rFonts w:hint="cs"/>
          <w:rtl/>
        </w:rPr>
      </w:pPr>
      <w:r>
        <w:rPr>
          <w:rFonts w:hint="cs"/>
          <w:rtl/>
        </w:rPr>
        <w:t>ההצעה להעביר את הנושא שהעלו חברי הכנסת</w:t>
      </w:r>
      <w:r>
        <w:rPr>
          <w:rFonts w:hint="cs"/>
          <w:rtl/>
        </w:rPr>
        <w:t xml:space="preserve"> עמרם מצנע, משה כחלון, עבד-אלמאלכ דהאמשה, אמנון כהן, מוחמד ברכה, ואסל טאהא ואברהם רביץ לוועדת העבודה, הרווחה והבריאות נתקבלה. </w:t>
      </w:r>
    </w:p>
    <w:p w14:paraId="11362ACF" w14:textId="77777777" w:rsidR="00000000" w:rsidRDefault="00E84F3B">
      <w:pPr>
        <w:pStyle w:val="a"/>
        <w:ind w:firstLine="0"/>
        <w:rPr>
          <w:rFonts w:hint="cs"/>
          <w:rtl/>
        </w:rPr>
      </w:pPr>
    </w:p>
    <w:p w14:paraId="6614F9B3" w14:textId="77777777" w:rsidR="00000000" w:rsidRDefault="00E84F3B">
      <w:pPr>
        <w:pStyle w:val="ad"/>
        <w:rPr>
          <w:rtl/>
        </w:rPr>
      </w:pPr>
      <w:r>
        <w:rPr>
          <w:rtl/>
        </w:rPr>
        <w:t>היו"ר משה כחלון:</w:t>
      </w:r>
    </w:p>
    <w:p w14:paraId="4DBC3233" w14:textId="77777777" w:rsidR="00000000" w:rsidRDefault="00E84F3B">
      <w:pPr>
        <w:pStyle w:val="a"/>
        <w:rPr>
          <w:rtl/>
        </w:rPr>
      </w:pPr>
    </w:p>
    <w:p w14:paraId="47DEB721" w14:textId="77777777" w:rsidR="00000000" w:rsidRDefault="00E84F3B">
      <w:pPr>
        <w:pStyle w:val="a"/>
        <w:rPr>
          <w:rFonts w:hint="cs"/>
          <w:rtl/>
        </w:rPr>
      </w:pPr>
      <w:r>
        <w:rPr>
          <w:rFonts w:hint="cs"/>
          <w:rtl/>
        </w:rPr>
        <w:t xml:space="preserve">בעד - 13, אין מתנגדים, אין נמנעים, הנושא יעבור לוועדת העבודה, הרווחה והבריאות. </w:t>
      </w:r>
    </w:p>
    <w:p w14:paraId="46243658" w14:textId="77777777" w:rsidR="00000000" w:rsidRDefault="00E84F3B">
      <w:pPr>
        <w:pStyle w:val="a"/>
        <w:rPr>
          <w:rFonts w:hint="cs"/>
          <w:rtl/>
        </w:rPr>
      </w:pPr>
    </w:p>
    <w:p w14:paraId="7645A123" w14:textId="77777777" w:rsidR="00000000" w:rsidRDefault="00E84F3B">
      <w:pPr>
        <w:pStyle w:val="a"/>
        <w:ind w:firstLine="0"/>
        <w:rPr>
          <w:rFonts w:hint="cs"/>
          <w:rtl/>
        </w:rPr>
      </w:pPr>
    </w:p>
    <w:p w14:paraId="6843AD61" w14:textId="77777777" w:rsidR="00000000" w:rsidRDefault="00E84F3B">
      <w:pPr>
        <w:pStyle w:val="Subject"/>
        <w:rPr>
          <w:rtl/>
        </w:rPr>
      </w:pPr>
    </w:p>
    <w:p w14:paraId="075F5136" w14:textId="77777777" w:rsidR="00000000" w:rsidRDefault="00E84F3B">
      <w:pPr>
        <w:pStyle w:val="Subject"/>
        <w:rPr>
          <w:rFonts w:hint="cs"/>
          <w:rtl/>
        </w:rPr>
      </w:pPr>
      <w:bookmarkStart w:id="832" w:name="_Toc46538712"/>
      <w:bookmarkStart w:id="833" w:name="_Toc49055443"/>
      <w:r>
        <w:rPr>
          <w:rFonts w:hint="cs"/>
          <w:rtl/>
        </w:rPr>
        <w:t>הצעות לסדר-היום</w:t>
      </w:r>
      <w:bookmarkEnd w:id="832"/>
      <w:bookmarkEnd w:id="833"/>
    </w:p>
    <w:p w14:paraId="6EBB3877" w14:textId="77777777" w:rsidR="00000000" w:rsidRDefault="00E84F3B">
      <w:pPr>
        <w:pStyle w:val="Subject"/>
        <w:rPr>
          <w:rFonts w:hint="cs"/>
          <w:rtl/>
        </w:rPr>
      </w:pPr>
      <w:bookmarkStart w:id="834" w:name="_Toc46538713"/>
      <w:bookmarkStart w:id="835" w:name="_Toc49055444"/>
      <w:r>
        <w:rPr>
          <w:rFonts w:hint="cs"/>
          <w:rtl/>
        </w:rPr>
        <w:t>חטיפתו של נ</w:t>
      </w:r>
      <w:r>
        <w:rPr>
          <w:rFonts w:hint="cs"/>
          <w:rtl/>
        </w:rPr>
        <w:t>הג המונית אליהו גוראל</w:t>
      </w:r>
      <w:bookmarkEnd w:id="834"/>
      <w:bookmarkEnd w:id="835"/>
    </w:p>
    <w:p w14:paraId="1F7221BF" w14:textId="77777777" w:rsidR="00000000" w:rsidRDefault="00E84F3B">
      <w:pPr>
        <w:pStyle w:val="a"/>
        <w:ind w:firstLine="0"/>
        <w:rPr>
          <w:rFonts w:hint="cs"/>
          <w:rtl/>
        </w:rPr>
      </w:pPr>
    </w:p>
    <w:p w14:paraId="7885613E" w14:textId="77777777" w:rsidR="00000000" w:rsidRDefault="00E84F3B">
      <w:pPr>
        <w:pStyle w:val="ad"/>
        <w:rPr>
          <w:rtl/>
        </w:rPr>
      </w:pPr>
      <w:r>
        <w:rPr>
          <w:rtl/>
        </w:rPr>
        <w:t>היו"ר משה כחלון:</w:t>
      </w:r>
    </w:p>
    <w:p w14:paraId="2FF084F4" w14:textId="77777777" w:rsidR="00000000" w:rsidRDefault="00E84F3B">
      <w:pPr>
        <w:pStyle w:val="a"/>
        <w:rPr>
          <w:rtl/>
        </w:rPr>
      </w:pPr>
    </w:p>
    <w:p w14:paraId="3929612E" w14:textId="77777777" w:rsidR="00000000" w:rsidRDefault="00E84F3B">
      <w:pPr>
        <w:pStyle w:val="a"/>
        <w:rPr>
          <w:rFonts w:hint="cs"/>
          <w:rtl/>
        </w:rPr>
      </w:pPr>
      <w:r>
        <w:rPr>
          <w:rFonts w:hint="cs"/>
          <w:rtl/>
        </w:rPr>
        <w:t xml:space="preserve">הנושא הבא, הצעות לסדר-היום מס' 1028, 1033, 1039, 1041, 1048, 1059, 1066, 1076 ו-1098: חטיפתו של נהג המונית אליהו גוראל. ראשון הדוברים, חבר הכנסת איתן כבל, בבקשה; שלוש דקות. </w:t>
      </w:r>
    </w:p>
    <w:p w14:paraId="0381E1B4" w14:textId="77777777" w:rsidR="00000000" w:rsidRDefault="00E84F3B">
      <w:pPr>
        <w:pStyle w:val="a"/>
        <w:ind w:firstLine="0"/>
        <w:rPr>
          <w:rFonts w:hint="cs"/>
          <w:rtl/>
        </w:rPr>
      </w:pPr>
    </w:p>
    <w:p w14:paraId="28BC6E83" w14:textId="77777777" w:rsidR="00000000" w:rsidRDefault="00E84F3B">
      <w:pPr>
        <w:pStyle w:val="Speaker"/>
        <w:rPr>
          <w:rtl/>
        </w:rPr>
      </w:pPr>
      <w:bookmarkStart w:id="836" w:name="FS000000445T16_07_2003_18_31_10"/>
      <w:bookmarkStart w:id="837" w:name="_Toc46538714"/>
      <w:bookmarkStart w:id="838" w:name="_Toc49055445"/>
      <w:bookmarkEnd w:id="836"/>
      <w:r>
        <w:rPr>
          <w:rFonts w:hint="eastAsia"/>
          <w:rtl/>
        </w:rPr>
        <w:t>איתן</w:t>
      </w:r>
      <w:r>
        <w:rPr>
          <w:rtl/>
        </w:rPr>
        <w:t xml:space="preserve"> כבל (העבודה-מימד):</w:t>
      </w:r>
      <w:bookmarkEnd w:id="837"/>
      <w:bookmarkEnd w:id="838"/>
    </w:p>
    <w:p w14:paraId="5FE8734D" w14:textId="77777777" w:rsidR="00000000" w:rsidRDefault="00E84F3B">
      <w:pPr>
        <w:pStyle w:val="a"/>
        <w:rPr>
          <w:rFonts w:hint="cs"/>
          <w:rtl/>
        </w:rPr>
      </w:pPr>
    </w:p>
    <w:p w14:paraId="739C3766" w14:textId="77777777" w:rsidR="00000000" w:rsidRDefault="00E84F3B">
      <w:pPr>
        <w:pStyle w:val="a"/>
        <w:rPr>
          <w:rFonts w:hint="cs"/>
          <w:rtl/>
        </w:rPr>
      </w:pPr>
      <w:r>
        <w:rPr>
          <w:rFonts w:hint="cs"/>
          <w:rtl/>
        </w:rPr>
        <w:t>אדוני היושב-ראש</w:t>
      </w:r>
      <w:r>
        <w:rPr>
          <w:rFonts w:hint="cs"/>
          <w:rtl/>
        </w:rPr>
        <w:t>, חברי חברי הכנסת, אני קודם כול רוצה לפתוח ולברך את אנשי הביטחון, גם את צה"ל, גם את הימ"מ, את השב"כ, על המבצע שבסופו חולץ אליהו גוראל בשלום. אני מניח שכך כולנו בתוך הבית הזה מרגישים בעקבות ההצלחה הגדולה הזאת, כי כל הסיפור הזה יכול היה להיגמר באסון גדול. מכ</w:t>
      </w:r>
      <w:r>
        <w:rPr>
          <w:rFonts w:hint="cs"/>
          <w:rtl/>
        </w:rPr>
        <w:t xml:space="preserve">ל הלב אני מוסר ברכה, ואני מניח שזה בשמם של כל חברי הבית, על המבצע הגדול הזה. </w:t>
      </w:r>
    </w:p>
    <w:p w14:paraId="4B062982" w14:textId="77777777" w:rsidR="00000000" w:rsidRDefault="00E84F3B">
      <w:pPr>
        <w:pStyle w:val="a"/>
        <w:rPr>
          <w:rFonts w:hint="cs"/>
          <w:rtl/>
        </w:rPr>
      </w:pPr>
    </w:p>
    <w:p w14:paraId="467337F8" w14:textId="77777777" w:rsidR="00000000" w:rsidRDefault="00E84F3B">
      <w:pPr>
        <w:pStyle w:val="a"/>
        <w:rPr>
          <w:rFonts w:hint="cs"/>
          <w:rtl/>
        </w:rPr>
      </w:pPr>
      <w:r>
        <w:rPr>
          <w:rFonts w:hint="cs"/>
          <w:rtl/>
        </w:rPr>
        <w:t xml:space="preserve">עם זאת ולמרות הכול, אני מאוד מקווה שממשלת ישראל תמשיך במדיניות האיפוק ותמשיך ותפעל, ולא תלחץ יותר ממה שצריך במערכה הקשה הזאת; תמשיך ותיתן את הצ'אנס לרשות הפלסטינית לנסות ולבנות </w:t>
      </w:r>
      <w:r>
        <w:rPr>
          <w:rFonts w:hint="cs"/>
          <w:rtl/>
        </w:rPr>
        <w:t xml:space="preserve">מחדש את כוחה, כי בסופו של עניין, הניסיונות של הגורמים הקיצוניים, הן אצל הפלסטינים והן בקרבנו, יימשכו. יהיו כאלה שיעשו כל אשר לאל ידם על מנת לפרק את הסיכוי, את הפתח הקטן הזה שיש לנו אולי להגיע להסדר. </w:t>
      </w:r>
    </w:p>
    <w:p w14:paraId="4D36F378" w14:textId="77777777" w:rsidR="00000000" w:rsidRDefault="00E84F3B">
      <w:pPr>
        <w:pStyle w:val="a"/>
        <w:rPr>
          <w:rFonts w:hint="cs"/>
          <w:rtl/>
        </w:rPr>
      </w:pPr>
    </w:p>
    <w:p w14:paraId="50271C48" w14:textId="77777777" w:rsidR="00000000" w:rsidRDefault="00E84F3B">
      <w:pPr>
        <w:pStyle w:val="a"/>
        <w:rPr>
          <w:rFonts w:hint="cs"/>
          <w:rtl/>
        </w:rPr>
      </w:pPr>
      <w:r>
        <w:rPr>
          <w:rFonts w:hint="cs"/>
          <w:rtl/>
        </w:rPr>
        <w:t>כמו שאמר חבר הכנסת עמרם מצנע, שייתכן - ואני אומר הלוואי</w:t>
      </w:r>
      <w:r>
        <w:rPr>
          <w:rFonts w:hint="cs"/>
          <w:rtl/>
        </w:rPr>
        <w:t xml:space="preserve"> - שאת השלום הזה יכול להביא אריאל שרון, דווקא הוא, מי שמצפים ממנו הכי פחות, ואני אומר, עם כל המחלוקות, אחת הסיבות שרציתי להיות חלק מהפוליטיקה הזאת היתה הרצון לשנות במדינה הזאת בכל הקשור למערכת היחסים בינינו לבין הפלסטינים. והלוואי שתצלח הדרך, גם אם יעשה זא</w:t>
      </w:r>
      <w:r>
        <w:rPr>
          <w:rFonts w:hint="cs"/>
          <w:rtl/>
        </w:rPr>
        <w:t xml:space="preserve">ת ראש ממשלה שלא אני בחרתי בו. </w:t>
      </w:r>
    </w:p>
    <w:p w14:paraId="0774E042" w14:textId="77777777" w:rsidR="00000000" w:rsidRDefault="00E84F3B">
      <w:pPr>
        <w:pStyle w:val="a"/>
        <w:ind w:firstLine="0"/>
        <w:rPr>
          <w:rFonts w:hint="cs"/>
          <w:rtl/>
        </w:rPr>
      </w:pPr>
    </w:p>
    <w:p w14:paraId="29CBFF3F" w14:textId="77777777" w:rsidR="00000000" w:rsidRDefault="00E84F3B">
      <w:pPr>
        <w:pStyle w:val="a"/>
        <w:rPr>
          <w:rFonts w:hint="cs"/>
          <w:rtl/>
        </w:rPr>
      </w:pPr>
      <w:r>
        <w:rPr>
          <w:rFonts w:hint="cs"/>
          <w:rtl/>
        </w:rPr>
        <w:t>אבל היום אריאל שרון - ודווקא מתוככם, יש קבוצה לא קטנה שפועלת יותר מכול לשים מקלות בגלגלים של ראש הממשלה. יכול להיות שמבחינתו של ראש הממשלה זו טקטיקה, ויש יאמרו אסטרטגיה, אבל מנקודת המבט שלי אין זה משנה. מה שחשוב הוא, שאת הנע</w:t>
      </w:r>
      <w:r>
        <w:rPr>
          <w:rFonts w:hint="cs"/>
          <w:rtl/>
        </w:rPr>
        <w:t xml:space="preserve">שה אין להשיב. ראש הממשלה אריאל שרון קבע דרכי פעולה חדשות, ואני מאוד מאוד מקווה שלממשלה יהיו השכל והכוח להמשיך ולהתאפק, כי בסופו של עניין אם תהיה רשות פלסטינית חזקה, שזה אינטרס לאומי שלנו, יהיה גם פרטנר אמיתי להתקדם במשא-ומתן. תודה רבה. </w:t>
      </w:r>
    </w:p>
    <w:p w14:paraId="120BE15E" w14:textId="77777777" w:rsidR="00000000" w:rsidRDefault="00E84F3B">
      <w:pPr>
        <w:pStyle w:val="a"/>
        <w:rPr>
          <w:rFonts w:hint="cs"/>
          <w:rtl/>
        </w:rPr>
      </w:pPr>
    </w:p>
    <w:p w14:paraId="6CD17F94" w14:textId="77777777" w:rsidR="00000000" w:rsidRDefault="00E84F3B">
      <w:pPr>
        <w:pStyle w:val="ad"/>
        <w:rPr>
          <w:rtl/>
        </w:rPr>
      </w:pPr>
      <w:r>
        <w:rPr>
          <w:rtl/>
        </w:rPr>
        <w:t>היו"ר משה כחלון:</w:t>
      </w:r>
    </w:p>
    <w:p w14:paraId="3C1845F4" w14:textId="77777777" w:rsidR="00000000" w:rsidRDefault="00E84F3B">
      <w:pPr>
        <w:pStyle w:val="a"/>
        <w:rPr>
          <w:rtl/>
        </w:rPr>
      </w:pPr>
    </w:p>
    <w:p w14:paraId="0A407EC8" w14:textId="77777777" w:rsidR="00000000" w:rsidRDefault="00E84F3B">
      <w:pPr>
        <w:pStyle w:val="a"/>
        <w:rPr>
          <w:rFonts w:hint="cs"/>
          <w:rtl/>
        </w:rPr>
      </w:pPr>
      <w:r>
        <w:rPr>
          <w:rFonts w:hint="cs"/>
          <w:rtl/>
        </w:rPr>
        <w:t xml:space="preserve">תודה רבה. חבר הכנסת מרגי, בבקשה. </w:t>
      </w:r>
    </w:p>
    <w:p w14:paraId="674C69AA" w14:textId="77777777" w:rsidR="00000000" w:rsidRDefault="00E84F3B">
      <w:pPr>
        <w:pStyle w:val="a"/>
        <w:rPr>
          <w:rFonts w:hint="cs"/>
          <w:rtl/>
        </w:rPr>
      </w:pPr>
    </w:p>
    <w:p w14:paraId="797E82A2" w14:textId="77777777" w:rsidR="00000000" w:rsidRDefault="00E84F3B">
      <w:pPr>
        <w:pStyle w:val="Speaker"/>
        <w:rPr>
          <w:rtl/>
        </w:rPr>
      </w:pPr>
      <w:bookmarkStart w:id="839" w:name="FS000001056T16_07_2003_18_02_28"/>
      <w:bookmarkStart w:id="840" w:name="_Toc46538715"/>
      <w:bookmarkStart w:id="841" w:name="_Toc49055446"/>
      <w:bookmarkEnd w:id="839"/>
      <w:r>
        <w:rPr>
          <w:rFonts w:hint="eastAsia"/>
          <w:rtl/>
        </w:rPr>
        <w:t>יעקב</w:t>
      </w:r>
      <w:r>
        <w:rPr>
          <w:rtl/>
        </w:rPr>
        <w:t xml:space="preserve"> מרגי (ש"ס):</w:t>
      </w:r>
      <w:bookmarkEnd w:id="840"/>
      <w:bookmarkEnd w:id="841"/>
    </w:p>
    <w:p w14:paraId="056685EE" w14:textId="77777777" w:rsidR="00000000" w:rsidRDefault="00E84F3B">
      <w:pPr>
        <w:pStyle w:val="a"/>
        <w:rPr>
          <w:rFonts w:hint="cs"/>
          <w:rtl/>
        </w:rPr>
      </w:pPr>
    </w:p>
    <w:p w14:paraId="492C9F5A" w14:textId="77777777" w:rsidR="00000000" w:rsidRDefault="00E84F3B">
      <w:pPr>
        <w:pStyle w:val="a"/>
        <w:rPr>
          <w:rFonts w:hint="cs"/>
          <w:rtl/>
        </w:rPr>
      </w:pPr>
      <w:r>
        <w:rPr>
          <w:rFonts w:hint="cs"/>
          <w:rtl/>
        </w:rPr>
        <w:t xml:space="preserve">אדוני היושב-ראש, כנסת נכבדה, זה הזמן וזה המקום להודות לכוחות הביטחון על העבודה המדויקת, הנקייה והמסורה לשחרור הנהג אליהו גוראל.  אותך, אליהו גוראל, ואת משפחתך  אברך בברכת ברוך פודה ומציל. </w:t>
      </w:r>
    </w:p>
    <w:p w14:paraId="4FEA19C2" w14:textId="77777777" w:rsidR="00000000" w:rsidRDefault="00E84F3B">
      <w:pPr>
        <w:pStyle w:val="a"/>
        <w:rPr>
          <w:rFonts w:hint="cs"/>
          <w:rtl/>
        </w:rPr>
      </w:pPr>
    </w:p>
    <w:p w14:paraId="62EB0E0D" w14:textId="77777777" w:rsidR="00000000" w:rsidRDefault="00E84F3B">
      <w:pPr>
        <w:pStyle w:val="a"/>
        <w:ind w:firstLine="720"/>
        <w:rPr>
          <w:rFonts w:hint="cs"/>
          <w:rtl/>
        </w:rPr>
      </w:pPr>
      <w:r>
        <w:rPr>
          <w:rFonts w:hint="cs"/>
          <w:rtl/>
        </w:rPr>
        <w:t>זה הזמן שאומו</w:t>
      </w:r>
      <w:r>
        <w:rPr>
          <w:rFonts w:hint="cs"/>
          <w:rtl/>
        </w:rPr>
        <w:t xml:space="preserve">ת העולם וכן האמהות המסורות שלנו ידעו, שהמדינה לא תשקוט ולא תנוח במקרה של חטיפה בעלת אופי כזה או אחר, עד שבניה יחזרו הביתה שלמים בגופם ובנפשם. </w:t>
      </w:r>
    </w:p>
    <w:p w14:paraId="6E86FC1C" w14:textId="77777777" w:rsidR="00000000" w:rsidRDefault="00E84F3B">
      <w:pPr>
        <w:pStyle w:val="a"/>
        <w:ind w:firstLine="720"/>
        <w:rPr>
          <w:rFonts w:hint="cs"/>
          <w:rtl/>
        </w:rPr>
      </w:pPr>
    </w:p>
    <w:p w14:paraId="4B82B3E2" w14:textId="77777777" w:rsidR="00000000" w:rsidRDefault="00E84F3B">
      <w:pPr>
        <w:pStyle w:val="a"/>
        <w:ind w:firstLine="720"/>
        <w:rPr>
          <w:rFonts w:hint="cs"/>
          <w:rtl/>
        </w:rPr>
      </w:pPr>
      <w:r>
        <w:rPr>
          <w:rFonts w:hint="cs"/>
          <w:rtl/>
        </w:rPr>
        <w:t>לעניין נהגי המוניות - מתוך היכרות אישית עם העיסוק, וכן בהיותי תושב הנגב, הנגב המוקף בחלקו בתושבים שאינם יהודים ו</w:t>
      </w:r>
      <w:r>
        <w:rPr>
          <w:rFonts w:hint="cs"/>
          <w:rtl/>
        </w:rPr>
        <w:t>לפעמים אף בתושבים עוינים, אני יודע שנהגי המוניות עובדים שעות רבות בתנאים לא-תנאים, נאלצים להעלות למונית כל מושיט יד וכל מזמין, אף אם הוא טיפוס שלילי ופלילי. לא אחת נהג המונית עומד מול דילמה אם לסרב להצעה או לא, מתוך חשש לתלונה במשרד התחבורה ולסיכון רשיונו.</w:t>
      </w:r>
      <w:r>
        <w:rPr>
          <w:rFonts w:hint="cs"/>
          <w:rtl/>
        </w:rPr>
        <w:t xml:space="preserve"> </w:t>
      </w:r>
    </w:p>
    <w:p w14:paraId="703BCCBA" w14:textId="77777777" w:rsidR="00000000" w:rsidRDefault="00E84F3B">
      <w:pPr>
        <w:pStyle w:val="a"/>
        <w:ind w:firstLine="720"/>
        <w:rPr>
          <w:rFonts w:hint="cs"/>
          <w:rtl/>
        </w:rPr>
      </w:pPr>
    </w:p>
    <w:p w14:paraId="4129DD6D" w14:textId="77777777" w:rsidR="00000000" w:rsidRDefault="00E84F3B">
      <w:pPr>
        <w:pStyle w:val="a"/>
        <w:ind w:firstLine="720"/>
        <w:rPr>
          <w:rFonts w:hint="cs"/>
          <w:rtl/>
        </w:rPr>
      </w:pPr>
      <w:r>
        <w:rPr>
          <w:rFonts w:hint="cs"/>
          <w:rtl/>
        </w:rPr>
        <w:t xml:space="preserve">אדוני היושב-ראש, נהגי המוניות נאלצים להתמודד עם תנאים מגבילים בתנאי הרשיון והמספר וכן עם תנאים מגבילים בתחום ביטוח המוניות. זה הזמן להעלות על בימת הכנסת את מצוקת נהגי המוניות בבאר-שבע, שחברות הביטוח כולן  מסרבות לבטח אותם ואת המוניות שלהם. </w:t>
      </w:r>
    </w:p>
    <w:p w14:paraId="7E208120" w14:textId="77777777" w:rsidR="00000000" w:rsidRDefault="00E84F3B">
      <w:pPr>
        <w:pStyle w:val="a"/>
        <w:ind w:firstLine="720"/>
        <w:rPr>
          <w:rFonts w:hint="cs"/>
          <w:rtl/>
        </w:rPr>
      </w:pPr>
    </w:p>
    <w:p w14:paraId="4006A35C" w14:textId="77777777" w:rsidR="00000000" w:rsidRDefault="00E84F3B">
      <w:pPr>
        <w:pStyle w:val="a"/>
        <w:ind w:firstLine="720"/>
        <w:rPr>
          <w:rFonts w:hint="cs"/>
          <w:rtl/>
        </w:rPr>
      </w:pPr>
      <w:r>
        <w:rPr>
          <w:rFonts w:hint="cs"/>
          <w:rtl/>
        </w:rPr>
        <w:t>אני גם מודע</w:t>
      </w:r>
      <w:r>
        <w:rPr>
          <w:rFonts w:hint="cs"/>
          <w:rtl/>
        </w:rPr>
        <w:t xml:space="preserve"> לביקורת שיש לציבור על נהגי המוניות. אני מאמין שאם תתקיים חשיבה מחודשת על תנאי הרשיון, על נהגי המוניות, ואם יבואו לקראתם בתנאי שיפור עבודתם ורשיונם, תנאים אלה יוכלו להיטיב את שיקול דעתם אם להעלות נוסע זה או אחר. </w:t>
      </w:r>
    </w:p>
    <w:p w14:paraId="59B5C847" w14:textId="77777777" w:rsidR="00000000" w:rsidRDefault="00E84F3B">
      <w:pPr>
        <w:pStyle w:val="a"/>
        <w:ind w:firstLine="720"/>
        <w:rPr>
          <w:rFonts w:hint="cs"/>
          <w:rtl/>
        </w:rPr>
      </w:pPr>
    </w:p>
    <w:p w14:paraId="2DD12D0D" w14:textId="77777777" w:rsidR="00000000" w:rsidRDefault="00E84F3B">
      <w:pPr>
        <w:pStyle w:val="a"/>
        <w:ind w:firstLine="720"/>
        <w:rPr>
          <w:rFonts w:hint="cs"/>
          <w:rtl/>
        </w:rPr>
      </w:pPr>
      <w:r>
        <w:rPr>
          <w:rFonts w:hint="cs"/>
          <w:rtl/>
        </w:rPr>
        <w:t>אני אקרא בפניכם סדר-יום טיפוסי של נהג מוני</w:t>
      </w:r>
      <w:r>
        <w:rPr>
          <w:rFonts w:hint="cs"/>
          <w:rtl/>
        </w:rPr>
        <w:t>ת. נהג מונית עובד בממוצע כ-12 שעות ברציפות, במשמרת שמתחילה בלילה ומסתיימת ביום, או להיפך. בדרך כלל כל נהג שכיר עובד משעה 15:00 ועד לפנות בוקר. שכיר הוא כינוי לנהג מונית שמקבל אחוזים מבעל המונית. בעל המונית מסכם עם הנהג לתת לו סכום מסוים למשמרת, ובעל המונית</w:t>
      </w:r>
      <w:r>
        <w:rPr>
          <w:rFonts w:hint="cs"/>
          <w:rtl/>
        </w:rPr>
        <w:t xml:space="preserve"> מקבל את השאר. מובן שהוצאות הדלק חלות על הנהג. </w:t>
      </w:r>
    </w:p>
    <w:p w14:paraId="4CBA1CB8" w14:textId="77777777" w:rsidR="00000000" w:rsidRDefault="00E84F3B">
      <w:pPr>
        <w:pStyle w:val="a"/>
        <w:ind w:firstLine="720"/>
        <w:rPr>
          <w:rFonts w:hint="cs"/>
          <w:rtl/>
        </w:rPr>
      </w:pPr>
    </w:p>
    <w:p w14:paraId="1AECA63F" w14:textId="77777777" w:rsidR="00000000" w:rsidRDefault="00E84F3B">
      <w:pPr>
        <w:pStyle w:val="a"/>
        <w:ind w:firstLine="720"/>
        <w:rPr>
          <w:rFonts w:hint="cs"/>
          <w:rtl/>
        </w:rPr>
      </w:pPr>
      <w:r>
        <w:rPr>
          <w:rFonts w:hint="cs"/>
          <w:rtl/>
        </w:rPr>
        <w:t xml:space="preserve">לאחרונה שחררה המדינה - והיתה אפילו ליברלית במתן רשיונות לנהגי מוניות - והציפה את השוק. מלחמת הקיום של נהגי המוניות בכבישים היא קשה מאוד, ולכן יש ריבוי דוחות לנהגי מוניות, ריבוי עבירות תנועה ובעיות משמעת. </w:t>
      </w:r>
    </w:p>
    <w:p w14:paraId="03B28BD8" w14:textId="77777777" w:rsidR="00000000" w:rsidRDefault="00E84F3B">
      <w:pPr>
        <w:pStyle w:val="a"/>
        <w:ind w:firstLine="720"/>
        <w:rPr>
          <w:rFonts w:hint="cs"/>
          <w:rtl/>
        </w:rPr>
      </w:pPr>
    </w:p>
    <w:p w14:paraId="73AB7F7C" w14:textId="77777777" w:rsidR="00000000" w:rsidRDefault="00E84F3B">
      <w:pPr>
        <w:pStyle w:val="a"/>
        <w:ind w:firstLine="720"/>
        <w:rPr>
          <w:rFonts w:hint="cs"/>
          <w:rtl/>
        </w:rPr>
      </w:pPr>
      <w:r>
        <w:rPr>
          <w:rFonts w:hint="cs"/>
          <w:rtl/>
        </w:rPr>
        <w:t>ב</w:t>
      </w:r>
      <w:r>
        <w:rPr>
          <w:rFonts w:hint="cs"/>
          <w:rtl/>
        </w:rPr>
        <w:t xml:space="preserve">רשותך, אדוני היושב-ראש, אני מציע לקיים דיון בוועדת הכלכלה על תנאי נהגי המוניות. תודה. </w:t>
      </w:r>
    </w:p>
    <w:p w14:paraId="1546A3B9" w14:textId="77777777" w:rsidR="00000000" w:rsidRDefault="00E84F3B">
      <w:pPr>
        <w:pStyle w:val="a"/>
        <w:ind w:firstLine="720"/>
        <w:rPr>
          <w:rFonts w:hint="cs"/>
          <w:rtl/>
        </w:rPr>
      </w:pPr>
    </w:p>
    <w:p w14:paraId="5203A46E" w14:textId="77777777" w:rsidR="00000000" w:rsidRDefault="00E84F3B">
      <w:pPr>
        <w:pStyle w:val="ad"/>
        <w:rPr>
          <w:rtl/>
        </w:rPr>
      </w:pPr>
      <w:r>
        <w:rPr>
          <w:rtl/>
        </w:rPr>
        <w:t>היו"ר משה כחלון:</w:t>
      </w:r>
    </w:p>
    <w:p w14:paraId="70C800F3" w14:textId="77777777" w:rsidR="00000000" w:rsidRDefault="00E84F3B">
      <w:pPr>
        <w:pStyle w:val="a"/>
        <w:rPr>
          <w:rtl/>
        </w:rPr>
      </w:pPr>
    </w:p>
    <w:p w14:paraId="43D9672F" w14:textId="77777777" w:rsidR="00000000" w:rsidRDefault="00E84F3B">
      <w:pPr>
        <w:pStyle w:val="a"/>
        <w:rPr>
          <w:rFonts w:hint="cs"/>
          <w:rtl/>
        </w:rPr>
      </w:pPr>
      <w:r>
        <w:rPr>
          <w:rFonts w:hint="cs"/>
          <w:rtl/>
        </w:rPr>
        <w:t>תודה רבה. חבר הכנסת אחמד טיבי - אינו נוכח. חבר הכנסת אהוד יתום, בבקשה, אחריו -  חבר הכנסת שאול יהלום.</w:t>
      </w:r>
    </w:p>
    <w:p w14:paraId="06584820" w14:textId="77777777" w:rsidR="00000000" w:rsidRDefault="00E84F3B">
      <w:pPr>
        <w:pStyle w:val="a"/>
        <w:rPr>
          <w:rFonts w:hint="cs"/>
          <w:rtl/>
        </w:rPr>
      </w:pPr>
    </w:p>
    <w:p w14:paraId="03D3A322" w14:textId="77777777" w:rsidR="00000000" w:rsidRDefault="00E84F3B">
      <w:pPr>
        <w:pStyle w:val="Speaker"/>
        <w:rPr>
          <w:rtl/>
        </w:rPr>
      </w:pPr>
      <w:bookmarkStart w:id="842" w:name="FS000001032T16_07_2003_18_22_36"/>
      <w:bookmarkStart w:id="843" w:name="_Toc46538716"/>
      <w:bookmarkStart w:id="844" w:name="_Toc49055447"/>
      <w:bookmarkEnd w:id="842"/>
      <w:r>
        <w:rPr>
          <w:rFonts w:hint="eastAsia"/>
          <w:rtl/>
        </w:rPr>
        <w:t>אהוד</w:t>
      </w:r>
      <w:r>
        <w:rPr>
          <w:rtl/>
        </w:rPr>
        <w:t xml:space="preserve"> יתום (הליכוד):</w:t>
      </w:r>
      <w:bookmarkEnd w:id="843"/>
      <w:bookmarkEnd w:id="844"/>
    </w:p>
    <w:p w14:paraId="692608F8" w14:textId="77777777" w:rsidR="00000000" w:rsidRDefault="00E84F3B">
      <w:pPr>
        <w:pStyle w:val="a"/>
        <w:rPr>
          <w:rFonts w:hint="cs"/>
          <w:rtl/>
        </w:rPr>
      </w:pPr>
    </w:p>
    <w:p w14:paraId="73330614" w14:textId="77777777" w:rsidR="00000000" w:rsidRDefault="00E84F3B">
      <w:pPr>
        <w:pStyle w:val="a"/>
        <w:rPr>
          <w:rFonts w:hint="cs"/>
          <w:rtl/>
        </w:rPr>
      </w:pPr>
      <w:r>
        <w:rPr>
          <w:rFonts w:hint="cs"/>
          <w:rtl/>
        </w:rPr>
        <w:t>אדוני היושב-ראש, אדוני השר</w:t>
      </w:r>
      <w:r>
        <w:rPr>
          <w:rFonts w:hint="cs"/>
          <w:rtl/>
        </w:rPr>
        <w:t>, אדוני סגן השר, חברי חברי הכנסת, קודם כול צריך לומר למר גוראל: ברוך שובך הביתה בריא ושלם. בד-בבד צריך לברך את כל העושים במלאכה - אנשי המודיעין, האנשים האופרטיבים, אשר טרחו ועמלו במשך ימים רבים להשיב את הנפש הטהורה הזאת הביתה. ברוך השם,  אלוהים עזר לנו וגו</w:t>
      </w:r>
      <w:r>
        <w:rPr>
          <w:rFonts w:hint="cs"/>
          <w:rtl/>
        </w:rPr>
        <w:t xml:space="preserve">רמי הביטחון סייעו בידינו להגשים את המטרה הזאת ולהחזיר את הנהג החטוף הביתה. </w:t>
      </w:r>
    </w:p>
    <w:p w14:paraId="077D345D" w14:textId="77777777" w:rsidR="00000000" w:rsidRDefault="00E84F3B">
      <w:pPr>
        <w:pStyle w:val="a"/>
        <w:rPr>
          <w:rFonts w:hint="cs"/>
          <w:rtl/>
        </w:rPr>
      </w:pPr>
    </w:p>
    <w:p w14:paraId="694E9A71" w14:textId="77777777" w:rsidR="00000000" w:rsidRDefault="00E84F3B">
      <w:pPr>
        <w:pStyle w:val="a"/>
        <w:rPr>
          <w:rFonts w:hint="cs"/>
          <w:rtl/>
        </w:rPr>
      </w:pPr>
      <w:r>
        <w:rPr>
          <w:rFonts w:hint="cs"/>
          <w:rtl/>
        </w:rPr>
        <w:t>זו לא הפעם הראשונה שנהגי מוניות נחשפים למעשים פליליים ומעשי פח"ע. באמת הגיע הזמן שאנחנו כאן, בבית הזה, נוביל מהלך - ואני מצטרף לחברי מרגי ולחברים אחרים שהעלו את הנקודה הזאת - ונגי</w:t>
      </w:r>
      <w:r>
        <w:rPr>
          <w:rFonts w:hint="cs"/>
          <w:rtl/>
        </w:rPr>
        <w:t>ע למצב שבו יאושר סוף-סוף סל מיגון לנהגי המוניות, שלא נזקק להרבה יותר, אבל זה עשוי לתת גם ביטחון עצמי וגם אבטחה לנוסעים עם נהגי המוניות, לבל נגיע למצב שבו מטרתו העיקרית של נהג המונית - במקום להסביר פנים לנוסעים, הוא יבחר לעצמו, על-פי אינטואיציה, על- פי שיקו</w:t>
      </w:r>
      <w:r>
        <w:rPr>
          <w:rFonts w:hint="cs"/>
          <w:rtl/>
        </w:rPr>
        <w:t xml:space="preserve">ל דעת, על-פי חזות כזאת או אחרת, את מי הוא אוסף ואת מי הוא לא אוסף. זה מצב בלתי בריא. </w:t>
      </w:r>
    </w:p>
    <w:p w14:paraId="0787C5E8" w14:textId="77777777" w:rsidR="00000000" w:rsidRDefault="00E84F3B">
      <w:pPr>
        <w:pStyle w:val="a"/>
        <w:rPr>
          <w:rFonts w:hint="cs"/>
          <w:rtl/>
        </w:rPr>
      </w:pPr>
    </w:p>
    <w:p w14:paraId="7EC01B7C" w14:textId="77777777" w:rsidR="00000000" w:rsidRDefault="00E84F3B">
      <w:pPr>
        <w:pStyle w:val="a"/>
        <w:rPr>
          <w:rFonts w:hint="cs"/>
          <w:rtl/>
        </w:rPr>
      </w:pPr>
      <w:r>
        <w:rPr>
          <w:rFonts w:hint="cs"/>
          <w:rtl/>
        </w:rPr>
        <w:t>אכן עלתה הצעה בעבר, ועסקו בה אנשים ממערכת הביטחון - גם המטה ללוחמה בטרור וגם משטרת ישראל - ואפילו התקבלה החלטה ב-1999, החלטה שממשלת ישראל קיבלה ומספרה 4973, אשר קבעה למע</w:t>
      </w:r>
      <w:r>
        <w:rPr>
          <w:rFonts w:hint="cs"/>
          <w:rtl/>
        </w:rPr>
        <w:t>שה שלושה מדדים לאבטחת המוניות ונהגי המוניות, שכללו את האלמנטים הבאים: קורס הגנה עצמית לנהגים, התקנת מחיצת מיגון במונית והתקנת מערכת איכון. אם שלושת המדדים האלה אכן יוכנסו, ידידי חבר הכנסת מרגי, ואני בהחלט אצטרף אליך לעשייה בעניין, נגיע למצב שבו לפחות נפתור</w:t>
      </w:r>
      <w:r>
        <w:rPr>
          <w:rFonts w:hint="cs"/>
          <w:rtl/>
        </w:rPr>
        <w:t xml:space="preserve"> חלק ניכר מבעיית נהגי המוניות.</w:t>
      </w:r>
    </w:p>
    <w:p w14:paraId="2AEB6BD2" w14:textId="77777777" w:rsidR="00000000" w:rsidRDefault="00E84F3B">
      <w:pPr>
        <w:pStyle w:val="a"/>
        <w:rPr>
          <w:rFonts w:hint="cs"/>
          <w:rtl/>
        </w:rPr>
      </w:pPr>
    </w:p>
    <w:p w14:paraId="24940FDD" w14:textId="77777777" w:rsidR="00000000" w:rsidRDefault="00E84F3B">
      <w:pPr>
        <w:pStyle w:val="a"/>
        <w:rPr>
          <w:rFonts w:hint="cs"/>
          <w:rtl/>
        </w:rPr>
      </w:pPr>
      <w:r>
        <w:rPr>
          <w:rFonts w:hint="cs"/>
          <w:rtl/>
        </w:rPr>
        <w:t xml:space="preserve">בד-בבד אני רוצה להזכיר עוד דבר אחד: מבצע חילוץ הוא מבצע מסוכן מאוד. הוא מסכן את החטוף, הוא מסכן את כוחות הביטחון, והוא למעשה מחזיר אותנו לימים שבהם נדרשנו לבצע חילוצים מחילוצים שונים ושילמנו על זה מחיר יקר. היתה כאן הזדמנות </w:t>
      </w:r>
      <w:r>
        <w:rPr>
          <w:rFonts w:hint="cs"/>
          <w:rtl/>
        </w:rPr>
        <w:t>חד-פעמית בתקופה הזאת לרשות הפלסטינית לעשות את הכול, חברי חבר הכנסת יהלום, את הכול, על מנת להגיש לנו את מר גוראל על מגש של כסף ולהשיבו הביתה. זה לא יצא אל הפועל, וחבל. פשוט חבל. חבל שהם לא עשו את המאמץ הקטן - והמאמץ הקטן שלהם הוא מאמץ קטן הרבה פחות מאשר המא</w:t>
      </w:r>
      <w:r>
        <w:rPr>
          <w:rFonts w:hint="cs"/>
          <w:rtl/>
        </w:rPr>
        <w:t xml:space="preserve">מץ שלנו וללא סיכון חיי אדם - כי הם היו יכולים לגרום למצב שבו האמון מול הרשות הפלסטינית ישוב באחת. זה לא מומש, ועל זה צערי רב. תודה רבה לך, אדוני היושב-ראש. </w:t>
      </w:r>
    </w:p>
    <w:p w14:paraId="5F314A14" w14:textId="77777777" w:rsidR="00000000" w:rsidRDefault="00E84F3B">
      <w:pPr>
        <w:pStyle w:val="a"/>
        <w:rPr>
          <w:rFonts w:hint="cs"/>
          <w:rtl/>
        </w:rPr>
      </w:pPr>
    </w:p>
    <w:p w14:paraId="00F3D555" w14:textId="77777777" w:rsidR="00000000" w:rsidRDefault="00E84F3B">
      <w:pPr>
        <w:pStyle w:val="ad"/>
        <w:rPr>
          <w:rtl/>
        </w:rPr>
      </w:pPr>
      <w:r>
        <w:rPr>
          <w:rFonts w:hint="eastAsia"/>
          <w:rtl/>
        </w:rPr>
        <w:t>היו</w:t>
      </w:r>
      <w:r>
        <w:rPr>
          <w:rtl/>
        </w:rPr>
        <w:t>"ר משה כחלון:</w:t>
      </w:r>
    </w:p>
    <w:p w14:paraId="254BDF38" w14:textId="77777777" w:rsidR="00000000" w:rsidRDefault="00E84F3B">
      <w:pPr>
        <w:pStyle w:val="a"/>
        <w:rPr>
          <w:rFonts w:hint="cs"/>
          <w:rtl/>
        </w:rPr>
      </w:pPr>
    </w:p>
    <w:p w14:paraId="6ABF29CE" w14:textId="77777777" w:rsidR="00000000" w:rsidRDefault="00E84F3B">
      <w:pPr>
        <w:pStyle w:val="a"/>
        <w:rPr>
          <w:rFonts w:hint="cs"/>
          <w:rtl/>
        </w:rPr>
      </w:pPr>
      <w:r>
        <w:rPr>
          <w:rFonts w:hint="cs"/>
          <w:rtl/>
        </w:rPr>
        <w:t xml:space="preserve">תודה רבה. חבר הכנסת שאול יהלום, בבקשה. </w:t>
      </w:r>
    </w:p>
    <w:p w14:paraId="42B3AD99" w14:textId="77777777" w:rsidR="00000000" w:rsidRDefault="00E84F3B">
      <w:pPr>
        <w:pStyle w:val="a"/>
        <w:rPr>
          <w:rFonts w:hint="cs"/>
          <w:rtl/>
        </w:rPr>
      </w:pPr>
    </w:p>
    <w:p w14:paraId="02179C01" w14:textId="77777777" w:rsidR="00000000" w:rsidRDefault="00E84F3B">
      <w:pPr>
        <w:pStyle w:val="Speaker"/>
        <w:rPr>
          <w:rtl/>
        </w:rPr>
      </w:pPr>
      <w:bookmarkStart w:id="845" w:name="FS000000524T16_07_2003_18_33_09"/>
      <w:bookmarkStart w:id="846" w:name="_Toc46538717"/>
      <w:bookmarkStart w:id="847" w:name="_Toc49055448"/>
      <w:bookmarkEnd w:id="845"/>
      <w:r>
        <w:rPr>
          <w:rFonts w:hint="eastAsia"/>
          <w:rtl/>
        </w:rPr>
        <w:t>שאול</w:t>
      </w:r>
      <w:r>
        <w:rPr>
          <w:rtl/>
        </w:rPr>
        <w:t xml:space="preserve"> יהלום (מפד"ל):</w:t>
      </w:r>
      <w:bookmarkEnd w:id="846"/>
      <w:bookmarkEnd w:id="847"/>
    </w:p>
    <w:p w14:paraId="5EC88889" w14:textId="77777777" w:rsidR="00000000" w:rsidRDefault="00E84F3B">
      <w:pPr>
        <w:pStyle w:val="a"/>
        <w:rPr>
          <w:rFonts w:hint="cs"/>
          <w:rtl/>
        </w:rPr>
      </w:pPr>
    </w:p>
    <w:p w14:paraId="4E2AD620" w14:textId="77777777" w:rsidR="00000000" w:rsidRDefault="00E84F3B">
      <w:pPr>
        <w:pStyle w:val="a"/>
        <w:rPr>
          <w:rFonts w:hint="cs"/>
          <w:rtl/>
        </w:rPr>
      </w:pPr>
      <w:r>
        <w:rPr>
          <w:rFonts w:hint="cs"/>
          <w:rtl/>
        </w:rPr>
        <w:t>אדוני היושב-ראש, ח</w:t>
      </w:r>
      <w:r>
        <w:rPr>
          <w:rFonts w:hint="cs"/>
          <w:rtl/>
        </w:rPr>
        <w:t>ברי הכנסת, כולנו שמחים כל כך בשובו של הנחטף, נהג המונית אליהו גוראל. התרגשות גדולה אחזה בכל אזרחי המדינה כאשר צה"ל ושירות הביטחון, היחידות המובחרות של צה"ל ושל הימ"מ, הביאו בחזרה את אליהו גוראל לביתו.  ברכת יישר כוח לכל כוחות הביטחון שעסקו בנושא.</w:t>
      </w:r>
    </w:p>
    <w:p w14:paraId="5C6558BF" w14:textId="77777777" w:rsidR="00000000" w:rsidRDefault="00E84F3B">
      <w:pPr>
        <w:pStyle w:val="a"/>
        <w:rPr>
          <w:rFonts w:hint="cs"/>
          <w:rtl/>
        </w:rPr>
      </w:pPr>
    </w:p>
    <w:p w14:paraId="370A9066" w14:textId="77777777" w:rsidR="00000000" w:rsidRDefault="00E84F3B">
      <w:pPr>
        <w:pStyle w:val="a"/>
        <w:rPr>
          <w:rFonts w:hint="cs"/>
          <w:rtl/>
        </w:rPr>
      </w:pPr>
      <w:r>
        <w:rPr>
          <w:rFonts w:hint="cs"/>
          <w:rtl/>
        </w:rPr>
        <w:t>כפי שאמר</w:t>
      </w:r>
      <w:r>
        <w:rPr>
          <w:rFonts w:hint="cs"/>
          <w:rtl/>
        </w:rPr>
        <w:t xml:space="preserve"> חבר הכנסת יתום, התברר שהרשות הפלסטינית לא עשתה את המוטל עליה, לא התקרבה אלינו בגישתה, ועם זאת באותה תקופה קיבלנו את המכה הקשה של  רצח עמיר שמחון בטיילת בתל-אביב, בשעה שהגן על ידידתו. אנחנו שוב עדים לכוחות ה"פתח" וה"תנזים", שהם בוודאי ובוודאי המושפעים הקרו</w:t>
      </w:r>
      <w:r>
        <w:rPr>
          <w:rFonts w:hint="cs"/>
          <w:rtl/>
        </w:rPr>
        <w:t xml:space="preserve">בים ביותר - זה כבר לא "חמאס" ולא "ג'יהאד" </w:t>
      </w:r>
      <w:r>
        <w:rPr>
          <w:rtl/>
        </w:rPr>
        <w:t>–</w:t>
      </w:r>
      <w:r>
        <w:rPr>
          <w:rFonts w:hint="cs"/>
          <w:rtl/>
        </w:rPr>
        <w:t xml:space="preserve"> ואף-על-פי-כן, הכול בלוף.</w:t>
      </w:r>
    </w:p>
    <w:p w14:paraId="2B5259F2" w14:textId="77777777" w:rsidR="00000000" w:rsidRDefault="00E84F3B">
      <w:pPr>
        <w:pStyle w:val="a"/>
        <w:ind w:firstLine="0"/>
        <w:rPr>
          <w:rFonts w:hint="cs"/>
          <w:rtl/>
        </w:rPr>
      </w:pPr>
    </w:p>
    <w:p w14:paraId="115157EF" w14:textId="77777777" w:rsidR="00000000" w:rsidRDefault="00E84F3B">
      <w:pPr>
        <w:pStyle w:val="a"/>
        <w:rPr>
          <w:rFonts w:hint="cs"/>
          <w:rtl/>
        </w:rPr>
      </w:pPr>
      <w:r>
        <w:rPr>
          <w:rFonts w:hint="cs"/>
          <w:rtl/>
        </w:rPr>
        <w:t>כל הפסקת האש, כל הרצון הזה ליצור אותה הרגשה כאילו יש עם מי לדבר - לדעתנו, הכול יפרח כעורבא פרח, וחבל לעשות צעדים שיביאו לדברים בלתי הפיכים באזורי יהודה, שומרון וחבל עזה.</w:t>
      </w:r>
    </w:p>
    <w:p w14:paraId="78A71615" w14:textId="77777777" w:rsidR="00000000" w:rsidRDefault="00E84F3B">
      <w:pPr>
        <w:pStyle w:val="a"/>
        <w:rPr>
          <w:rFonts w:hint="cs"/>
          <w:rtl/>
        </w:rPr>
      </w:pPr>
    </w:p>
    <w:p w14:paraId="3D070E8D" w14:textId="77777777" w:rsidR="00000000" w:rsidRDefault="00E84F3B">
      <w:pPr>
        <w:pStyle w:val="a"/>
        <w:rPr>
          <w:rFonts w:hint="cs"/>
          <w:rtl/>
        </w:rPr>
      </w:pPr>
      <w:r>
        <w:rPr>
          <w:rFonts w:hint="cs"/>
          <w:rtl/>
        </w:rPr>
        <w:t>אדוני היושב-ראש</w:t>
      </w:r>
      <w:r>
        <w:rPr>
          <w:rFonts w:hint="cs"/>
          <w:rtl/>
        </w:rPr>
        <w:t xml:space="preserve">, כאשר הזכיר חבר הכנסת יתום את החלטת הממשלה של שנת 1999 - אני הייתי אז שר התחבורה - זאת היתה יוזמה שלנו, של משרד התחבורה, להעביר החלטה כזאת בממשלה, והחלטה כזאת עברה, אלא שכאשר היא עברה התקצוב היה מוטל על נהגי המוניות. </w:t>
      </w:r>
    </w:p>
    <w:p w14:paraId="52C618DA" w14:textId="77777777" w:rsidR="00000000" w:rsidRDefault="00E84F3B">
      <w:pPr>
        <w:pStyle w:val="a"/>
        <w:rPr>
          <w:rFonts w:hint="cs"/>
          <w:rtl/>
        </w:rPr>
      </w:pPr>
    </w:p>
    <w:p w14:paraId="14B4570A" w14:textId="77777777" w:rsidR="00000000" w:rsidRDefault="00E84F3B">
      <w:pPr>
        <w:pStyle w:val="a"/>
        <w:rPr>
          <w:rFonts w:hint="cs"/>
          <w:rtl/>
        </w:rPr>
      </w:pPr>
      <w:r>
        <w:rPr>
          <w:rFonts w:hint="cs"/>
          <w:rtl/>
        </w:rPr>
        <w:t>אין כאן בעיה בהחלטה, הבעיה היא בתקצו</w:t>
      </w:r>
      <w:r>
        <w:rPr>
          <w:rFonts w:hint="cs"/>
          <w:rtl/>
        </w:rPr>
        <w:t>ב. נהגי המוניות - חלקם באמת השתתפו בקורס כי הקורס היה על חשבון משרד התחבורה, חלקם הקטן לא היו מוכנים לכך, אבל נעזוב את זה. כאשר מדובר בשני המרכיבים האחרים - במערכת האיכון ובמערכת מיגון הזכוכית - שגם זו בעיה טכנית בפני עצמה, היה צורך בשינויים שעולים הרבה כס</w:t>
      </w:r>
      <w:r>
        <w:rPr>
          <w:rFonts w:hint="cs"/>
          <w:rtl/>
        </w:rPr>
        <w:t>ף, ולכך משרד האוצר לא היה מוכן להקציב את תקציבו, והדברים ברובם לא נעשו.</w:t>
      </w:r>
    </w:p>
    <w:p w14:paraId="657BC710" w14:textId="77777777" w:rsidR="00000000" w:rsidRDefault="00E84F3B">
      <w:pPr>
        <w:pStyle w:val="a"/>
        <w:rPr>
          <w:rFonts w:hint="cs"/>
          <w:rtl/>
        </w:rPr>
      </w:pPr>
    </w:p>
    <w:p w14:paraId="5890A600" w14:textId="77777777" w:rsidR="00000000" w:rsidRDefault="00E84F3B">
      <w:pPr>
        <w:pStyle w:val="a"/>
        <w:rPr>
          <w:rFonts w:hint="cs"/>
          <w:rtl/>
        </w:rPr>
      </w:pPr>
      <w:r>
        <w:rPr>
          <w:rFonts w:hint="cs"/>
          <w:rtl/>
        </w:rPr>
        <w:t>נהגי המוניות הם שליחים של החברה בישראל, והחברה בישראל חייבת לשמור עליהם ולהגן עליהם נוכח הטרור המתפשט ונוכח היותם בודדים כאשר נכנסים חוטפים והם לא יכולים להגן על עצמם. ולכן, מחובתה של</w:t>
      </w:r>
      <w:r>
        <w:rPr>
          <w:rFonts w:hint="cs"/>
          <w:rtl/>
        </w:rPr>
        <w:t xml:space="preserve"> הממשלה לתת את אמצעי המיגון, את סל המיגון. הממשלה צריכה לא רק לסבסד - כשהיא מסבסדת - אלא לתת את סל המיגון כמעט במלואו.</w:t>
      </w:r>
    </w:p>
    <w:p w14:paraId="403D2B23" w14:textId="77777777" w:rsidR="00000000" w:rsidRDefault="00E84F3B">
      <w:pPr>
        <w:pStyle w:val="a"/>
        <w:rPr>
          <w:rFonts w:hint="cs"/>
          <w:rtl/>
        </w:rPr>
      </w:pPr>
    </w:p>
    <w:p w14:paraId="05ACAF17" w14:textId="77777777" w:rsidR="00000000" w:rsidRDefault="00E84F3B">
      <w:pPr>
        <w:pStyle w:val="a"/>
        <w:rPr>
          <w:rFonts w:hint="cs"/>
          <w:rtl/>
        </w:rPr>
      </w:pPr>
      <w:r>
        <w:rPr>
          <w:rFonts w:hint="cs"/>
          <w:rtl/>
        </w:rPr>
        <w:t>ומכאן צריכה לבוא קריאה לממשלת ישראל גם לתקצב - לא רק להחליט, אלא גם לתקצב - כי אנחנו חייבים לתת את ההגנה לנהגי המוניות. אין לנו דרך אחרת</w:t>
      </w:r>
      <w:r>
        <w:rPr>
          <w:rFonts w:hint="cs"/>
          <w:rtl/>
        </w:rPr>
        <w:t xml:space="preserve"> להגן עליהם כאשר הם נשארים במונית ואנחנו רוצים שהם יפתחו את דלתם לכל אדם שמבקש את ההסעה. אם באמת נקבל תשובה מנציג הממשלה - והיה זה שכרנו. תודה רבה, אדוני היושב-ראש.</w:t>
      </w:r>
    </w:p>
    <w:p w14:paraId="4CC5C2DF" w14:textId="77777777" w:rsidR="00000000" w:rsidRDefault="00E84F3B">
      <w:pPr>
        <w:pStyle w:val="ad"/>
        <w:rPr>
          <w:rtl/>
        </w:rPr>
      </w:pPr>
      <w:r>
        <w:rPr>
          <w:rtl/>
        </w:rPr>
        <w:br/>
        <w:t>היו"ר משה כחלון:</w:t>
      </w:r>
    </w:p>
    <w:p w14:paraId="59D1C3B8" w14:textId="77777777" w:rsidR="00000000" w:rsidRDefault="00E84F3B">
      <w:pPr>
        <w:pStyle w:val="a"/>
        <w:rPr>
          <w:rtl/>
        </w:rPr>
      </w:pPr>
    </w:p>
    <w:p w14:paraId="5F4E5A76" w14:textId="77777777" w:rsidR="00000000" w:rsidRDefault="00E84F3B">
      <w:pPr>
        <w:pStyle w:val="a"/>
        <w:rPr>
          <w:rFonts w:hint="cs"/>
          <w:rtl/>
        </w:rPr>
      </w:pPr>
      <w:r>
        <w:rPr>
          <w:rFonts w:hint="cs"/>
          <w:rtl/>
        </w:rPr>
        <w:t>תודה רבה. חבר הכנסת אורי אריאל - אינו נוכח. חבר הכנסת חמי דורון, בבקשה.</w:t>
      </w:r>
    </w:p>
    <w:p w14:paraId="5BF13AEE" w14:textId="77777777" w:rsidR="00000000" w:rsidRDefault="00E84F3B">
      <w:pPr>
        <w:pStyle w:val="Speaker"/>
        <w:rPr>
          <w:rtl/>
        </w:rPr>
      </w:pPr>
      <w:r>
        <w:rPr>
          <w:rtl/>
        </w:rPr>
        <w:br/>
      </w:r>
      <w:bookmarkStart w:id="848" w:name="FS000000431T16_07_2003_18_26_10"/>
      <w:bookmarkStart w:id="849" w:name="FS000001053T16_07_2003_18_26_25"/>
      <w:bookmarkStart w:id="850" w:name="_Toc46538718"/>
      <w:bookmarkStart w:id="851" w:name="_Toc49055449"/>
      <w:bookmarkEnd w:id="848"/>
      <w:bookmarkEnd w:id="849"/>
      <w:r>
        <w:rPr>
          <w:rtl/>
        </w:rPr>
        <w:t>חמי דורון (שינוי):</w:t>
      </w:r>
      <w:bookmarkEnd w:id="850"/>
      <w:bookmarkEnd w:id="851"/>
    </w:p>
    <w:p w14:paraId="506EA309" w14:textId="77777777" w:rsidR="00000000" w:rsidRDefault="00E84F3B">
      <w:pPr>
        <w:pStyle w:val="a"/>
        <w:rPr>
          <w:rFonts w:hint="cs"/>
          <w:rtl/>
        </w:rPr>
      </w:pPr>
    </w:p>
    <w:p w14:paraId="3F7183A9" w14:textId="77777777" w:rsidR="00000000" w:rsidRDefault="00E84F3B">
      <w:pPr>
        <w:pStyle w:val="a"/>
        <w:rPr>
          <w:rFonts w:hint="cs"/>
          <w:rtl/>
        </w:rPr>
      </w:pPr>
      <w:r>
        <w:rPr>
          <w:rFonts w:hint="cs"/>
          <w:rtl/>
        </w:rPr>
        <w:t>אדוני היושב-ראש, חברי חברי הכנסת, אני כמובן מצטרף לדבריהם של חברי בנושא התודה וההערכה לאנשי כוחות הביטחון, אשר חילצו את מר גוראל מהשבי שבו הוא היה נתון.</w:t>
      </w:r>
    </w:p>
    <w:p w14:paraId="00D4B9BF" w14:textId="77777777" w:rsidR="00000000" w:rsidRDefault="00E84F3B">
      <w:pPr>
        <w:pStyle w:val="a"/>
        <w:rPr>
          <w:rFonts w:hint="cs"/>
          <w:rtl/>
        </w:rPr>
      </w:pPr>
    </w:p>
    <w:p w14:paraId="7BE69592" w14:textId="77777777" w:rsidR="00000000" w:rsidRDefault="00E84F3B">
      <w:pPr>
        <w:pStyle w:val="a"/>
        <w:rPr>
          <w:rFonts w:hint="cs"/>
          <w:rtl/>
        </w:rPr>
      </w:pPr>
      <w:r>
        <w:rPr>
          <w:rFonts w:hint="cs"/>
          <w:rtl/>
        </w:rPr>
        <w:t>הבעיה, כמו שאני רואה, מתחלקת היום לשתיים. אני לא מתכוון להרחיב בנושא נהגי המוניות</w:t>
      </w:r>
      <w:r>
        <w:rPr>
          <w:rFonts w:hint="cs"/>
          <w:rtl/>
        </w:rPr>
        <w:t>, שזו בעיה - כפי שאמרו חבר הכנסת מרגי וחבר הכנסת יתום, שהצטרף אליו - שעומדת בפני עצמה, וצריך למצוא את הדרך באמת לפתור את הנושא, בעיקר של המיגון וההגנה של נהגי המוניות, ואני מסכים עם כל מלה כמעט, אדוני חבר הכנסת מרגי, שאמרת בנושא. מעבר לכך, יש לנו הבעיה הבי</w:t>
      </w:r>
      <w:r>
        <w:rPr>
          <w:rFonts w:hint="cs"/>
          <w:rtl/>
        </w:rPr>
        <w:t>טחונית, והיא הבעיה של אי-עשיית דבר, למעשה, מצד הרשות הפלסטינית בנושא החטיפה.</w:t>
      </w:r>
    </w:p>
    <w:p w14:paraId="5805034A" w14:textId="77777777" w:rsidR="00000000" w:rsidRDefault="00E84F3B">
      <w:pPr>
        <w:pStyle w:val="a"/>
        <w:rPr>
          <w:rFonts w:hint="cs"/>
          <w:rtl/>
        </w:rPr>
      </w:pPr>
    </w:p>
    <w:p w14:paraId="535C1FFF" w14:textId="77777777" w:rsidR="00000000" w:rsidRDefault="00E84F3B">
      <w:pPr>
        <w:pStyle w:val="a"/>
        <w:rPr>
          <w:rFonts w:hint="cs"/>
          <w:rtl/>
        </w:rPr>
      </w:pPr>
      <w:r>
        <w:rPr>
          <w:rFonts w:hint="cs"/>
          <w:rtl/>
        </w:rPr>
        <w:t>נפתח באמת פתח בימים האחרונים לכך שאנשי הרשות הפלסטינית, אנשי ממשלת אבו-מאזן, יכלו להראות לציבור בישראל שהנה יש איזה הסכם של הפסקת אש, יש "הודנה", ואנשי הרשות יכלו לפעול לאיתור מר</w:t>
      </w:r>
      <w:r>
        <w:rPr>
          <w:rFonts w:hint="cs"/>
          <w:rtl/>
        </w:rPr>
        <w:t xml:space="preserve"> גוראל ולהחזרתו לשטח מדינת ישראל. על-פי המקורות, כפי שנטען על-פי מקורות ישראליים מדיניים, לא נעשה דבר למעשה על-ידי אנשי הרשות, וכל החילוץ, כל המודיעין, הכול נעשה על-ידי אנשי כוחות הביטחון ואנשי צה"ל.</w:t>
      </w:r>
    </w:p>
    <w:p w14:paraId="10446BFB" w14:textId="77777777" w:rsidR="00000000" w:rsidRDefault="00E84F3B">
      <w:pPr>
        <w:pStyle w:val="a"/>
        <w:rPr>
          <w:rFonts w:hint="cs"/>
          <w:rtl/>
        </w:rPr>
      </w:pPr>
    </w:p>
    <w:p w14:paraId="2BEF36B4" w14:textId="77777777" w:rsidR="00000000" w:rsidRDefault="00E84F3B">
      <w:pPr>
        <w:pStyle w:val="a"/>
        <w:rPr>
          <w:rFonts w:hint="cs"/>
          <w:rtl/>
        </w:rPr>
      </w:pPr>
      <w:r>
        <w:rPr>
          <w:rFonts w:hint="cs"/>
          <w:rtl/>
        </w:rPr>
        <w:t xml:space="preserve">נדמה לי שממשלת אבו-מאזן ומר דחלאן חייבים להבין, שמדינת </w:t>
      </w:r>
      <w:r>
        <w:rPr>
          <w:rFonts w:hint="cs"/>
          <w:rtl/>
        </w:rPr>
        <w:t>ישראל לא תוכל להסכים עם טרור - ולא משנה אם הטרור היום נעשה על-ידי אנשי "פתח", או שהוא יהיה על-ידי אנשי "תנזים", או שהוא יהיה באמצעות אנשי ה"חמאס" - טרור הוא טרור הוא טרור, ולא תהיה שום אפשרות שמדינת ישראל תוכל להתקדם במפת הדרכים אם הטרור לא ייפסק.</w:t>
      </w:r>
    </w:p>
    <w:p w14:paraId="13126BEA" w14:textId="77777777" w:rsidR="00000000" w:rsidRDefault="00E84F3B">
      <w:pPr>
        <w:pStyle w:val="a"/>
        <w:rPr>
          <w:rFonts w:hint="cs"/>
          <w:rtl/>
        </w:rPr>
      </w:pPr>
    </w:p>
    <w:p w14:paraId="44C29F4A" w14:textId="77777777" w:rsidR="00000000" w:rsidRDefault="00E84F3B">
      <w:pPr>
        <w:pStyle w:val="a"/>
        <w:rPr>
          <w:rFonts w:hint="cs"/>
          <w:rtl/>
        </w:rPr>
      </w:pPr>
      <w:r>
        <w:rPr>
          <w:rFonts w:hint="cs"/>
          <w:rtl/>
        </w:rPr>
        <w:t>והדברים</w:t>
      </w:r>
      <w:r>
        <w:rPr>
          <w:rFonts w:hint="cs"/>
          <w:rtl/>
        </w:rPr>
        <w:t xml:space="preserve"> אמורים לא רק לגבי פיגועים ראוותניים, אלא לגבי כל טרור. אנחנו צריכים להיזכר אך ורק במה שהיה לפני כמה ימים בתל-אביב, כאשר מחבל דקר למוות ביום שני בלילה בטיילת  את עמיר שמחון, זיכרונו לברכה, מבת-ים - מחבל שמשתייך לזרוע הצבאית של ה"פתח".</w:t>
      </w:r>
    </w:p>
    <w:p w14:paraId="7965A4F5" w14:textId="77777777" w:rsidR="00000000" w:rsidRDefault="00E84F3B">
      <w:pPr>
        <w:pStyle w:val="a"/>
        <w:rPr>
          <w:rFonts w:hint="cs"/>
          <w:rtl/>
        </w:rPr>
      </w:pPr>
    </w:p>
    <w:p w14:paraId="4B764B5B" w14:textId="77777777" w:rsidR="00000000" w:rsidRDefault="00E84F3B">
      <w:pPr>
        <w:pStyle w:val="a"/>
        <w:rPr>
          <w:rFonts w:hint="cs"/>
          <w:rtl/>
        </w:rPr>
      </w:pPr>
      <w:r>
        <w:rPr>
          <w:rFonts w:hint="cs"/>
          <w:rtl/>
        </w:rPr>
        <w:t>ועל כן, אבו-מאזן ודח</w:t>
      </w:r>
      <w:r>
        <w:rPr>
          <w:rFonts w:hint="cs"/>
          <w:rtl/>
        </w:rPr>
        <w:t>לאן צריכים לעמוד היום במבחן האמיתי, והמבחן הוא לא רק - לא רק - דיבור, לא רק ססמאות, אלא המבחן האמיתי הוא באמת בפעילות נחרצת כנגד הטרור, לרבות מניעה של הטרור.</w:t>
      </w:r>
    </w:p>
    <w:p w14:paraId="1435C1BF" w14:textId="77777777" w:rsidR="00000000" w:rsidRDefault="00E84F3B">
      <w:pPr>
        <w:pStyle w:val="a"/>
        <w:rPr>
          <w:rFonts w:hint="cs"/>
          <w:rtl/>
        </w:rPr>
      </w:pPr>
    </w:p>
    <w:p w14:paraId="6D566E23" w14:textId="77777777" w:rsidR="00000000" w:rsidRDefault="00E84F3B">
      <w:pPr>
        <w:pStyle w:val="a"/>
        <w:rPr>
          <w:rFonts w:hint="cs"/>
          <w:rtl/>
        </w:rPr>
      </w:pPr>
      <w:r>
        <w:rPr>
          <w:rFonts w:hint="cs"/>
          <w:rtl/>
        </w:rPr>
        <w:t>זו לא חוכמה גדולה, לאחר שנשלח המפגע, או לאחר שנחטף אזרח ישראלי - לעשות רעשים במערכת של מי שעוזר ל</w:t>
      </w:r>
      <w:r>
        <w:rPr>
          <w:rFonts w:hint="cs"/>
          <w:rtl/>
        </w:rPr>
        <w:t>מצוא את החטוף. החוכמה היא במניעה.</w:t>
      </w:r>
    </w:p>
    <w:p w14:paraId="27CC25EF" w14:textId="77777777" w:rsidR="00000000" w:rsidRDefault="00E84F3B">
      <w:pPr>
        <w:pStyle w:val="ad"/>
        <w:rPr>
          <w:rtl/>
        </w:rPr>
      </w:pPr>
      <w:r>
        <w:rPr>
          <w:rtl/>
        </w:rPr>
        <w:br/>
        <w:t>היו"ר משה כחלון:</w:t>
      </w:r>
    </w:p>
    <w:p w14:paraId="5DD806FB" w14:textId="77777777" w:rsidR="00000000" w:rsidRDefault="00E84F3B">
      <w:pPr>
        <w:pStyle w:val="a"/>
        <w:rPr>
          <w:rtl/>
        </w:rPr>
      </w:pPr>
    </w:p>
    <w:p w14:paraId="4390BE20" w14:textId="77777777" w:rsidR="00000000" w:rsidRDefault="00E84F3B">
      <w:pPr>
        <w:pStyle w:val="a"/>
        <w:rPr>
          <w:rFonts w:hint="cs"/>
          <w:rtl/>
        </w:rPr>
      </w:pPr>
      <w:r>
        <w:rPr>
          <w:rFonts w:hint="cs"/>
          <w:rtl/>
        </w:rPr>
        <w:t>אני מבקש לסיים.</w:t>
      </w:r>
    </w:p>
    <w:p w14:paraId="22DA9D88" w14:textId="77777777" w:rsidR="00000000" w:rsidRDefault="00E84F3B">
      <w:pPr>
        <w:pStyle w:val="SpeakerCon"/>
        <w:rPr>
          <w:rtl/>
        </w:rPr>
      </w:pPr>
      <w:r>
        <w:rPr>
          <w:rtl/>
        </w:rPr>
        <w:br/>
      </w:r>
      <w:bookmarkStart w:id="852" w:name="FS000001053T16_07_2003_18_39_55C"/>
      <w:bookmarkEnd w:id="852"/>
      <w:r>
        <w:rPr>
          <w:rtl/>
        </w:rPr>
        <w:br/>
        <w:t>חמי דורון (שינוי):</w:t>
      </w:r>
    </w:p>
    <w:p w14:paraId="37DA1DF5" w14:textId="77777777" w:rsidR="00000000" w:rsidRDefault="00E84F3B">
      <w:pPr>
        <w:pStyle w:val="a"/>
        <w:rPr>
          <w:rtl/>
        </w:rPr>
      </w:pPr>
    </w:p>
    <w:p w14:paraId="45BC18A5" w14:textId="77777777" w:rsidR="00000000" w:rsidRDefault="00E84F3B">
      <w:pPr>
        <w:pStyle w:val="a"/>
        <w:rPr>
          <w:rFonts w:hint="cs"/>
          <w:rtl/>
        </w:rPr>
      </w:pPr>
      <w:r>
        <w:rPr>
          <w:rFonts w:hint="cs"/>
          <w:rtl/>
        </w:rPr>
        <w:t>כבר, אדוני היושב-ראש. החוכמה היא במניעה, ואלה הצעדים שעליהם ממשלת אבו-מאזן התחייבה, ועל כן אני חושב שממשלת אבו-מאזן חייבת לפעול לחיסול כיסי הטרור, לחיסול יחידות הטרו</w:t>
      </w:r>
      <w:r>
        <w:rPr>
          <w:rFonts w:hint="cs"/>
          <w:rtl/>
        </w:rPr>
        <w:t>ר שנמצאות בשטחה, וממשלת אבו-מאזן ודחלאן יודעת בדיוק מי הם האנשים, היכן הם נמצאים ואיפה הם יושבים. תודה, אדוני היושב-ראש.</w:t>
      </w:r>
    </w:p>
    <w:p w14:paraId="5C0A4735" w14:textId="77777777" w:rsidR="00000000" w:rsidRDefault="00E84F3B">
      <w:pPr>
        <w:pStyle w:val="ad"/>
        <w:rPr>
          <w:rtl/>
        </w:rPr>
      </w:pPr>
      <w:r>
        <w:rPr>
          <w:rtl/>
        </w:rPr>
        <w:br/>
        <w:t>היו"ר משה כחלון:</w:t>
      </w:r>
    </w:p>
    <w:p w14:paraId="115AB138" w14:textId="77777777" w:rsidR="00000000" w:rsidRDefault="00E84F3B">
      <w:pPr>
        <w:pStyle w:val="a"/>
        <w:rPr>
          <w:rtl/>
        </w:rPr>
      </w:pPr>
    </w:p>
    <w:p w14:paraId="5F4D7993" w14:textId="77777777" w:rsidR="00000000" w:rsidRDefault="00E84F3B">
      <w:pPr>
        <w:pStyle w:val="a"/>
        <w:rPr>
          <w:rFonts w:hint="cs"/>
          <w:rtl/>
        </w:rPr>
      </w:pPr>
      <w:r>
        <w:rPr>
          <w:rFonts w:hint="cs"/>
          <w:rtl/>
        </w:rPr>
        <w:t>תודה רבה. חבר הכנסת הרב ישראל אייכלר, בבקשה.</w:t>
      </w:r>
    </w:p>
    <w:p w14:paraId="3A3DDA23" w14:textId="77777777" w:rsidR="00000000" w:rsidRDefault="00E84F3B">
      <w:pPr>
        <w:pStyle w:val="Speaker"/>
        <w:rPr>
          <w:rtl/>
        </w:rPr>
      </w:pPr>
      <w:r>
        <w:rPr>
          <w:rtl/>
        </w:rPr>
        <w:br/>
      </w:r>
      <w:bookmarkStart w:id="853" w:name="FS000001053T16_07_2003_18_42_03"/>
      <w:bookmarkStart w:id="854" w:name="FS000001057T16_07_2003_18_42_19"/>
      <w:bookmarkStart w:id="855" w:name="_Toc46538719"/>
      <w:bookmarkStart w:id="856" w:name="_Toc49055450"/>
      <w:bookmarkEnd w:id="853"/>
      <w:bookmarkEnd w:id="854"/>
      <w:r>
        <w:rPr>
          <w:rtl/>
        </w:rPr>
        <w:t>ישראל אייכלר (יהדות התורה):</w:t>
      </w:r>
      <w:bookmarkEnd w:id="855"/>
      <w:bookmarkEnd w:id="856"/>
    </w:p>
    <w:p w14:paraId="71E65378" w14:textId="77777777" w:rsidR="00000000" w:rsidRDefault="00E84F3B">
      <w:pPr>
        <w:pStyle w:val="a"/>
        <w:rPr>
          <w:rFonts w:hint="cs"/>
          <w:rtl/>
        </w:rPr>
      </w:pPr>
    </w:p>
    <w:p w14:paraId="2C1D0BDF" w14:textId="77777777" w:rsidR="00000000" w:rsidRDefault="00E84F3B">
      <w:pPr>
        <w:pStyle w:val="a"/>
        <w:rPr>
          <w:rFonts w:hint="cs"/>
          <w:rtl/>
        </w:rPr>
      </w:pPr>
      <w:r>
        <w:rPr>
          <w:rFonts w:hint="cs"/>
          <w:rtl/>
        </w:rPr>
        <w:t>אדוני היושב-ראש, חברי הכנסת, כשביקשנו לדו</w:t>
      </w:r>
      <w:r>
        <w:rPr>
          <w:rFonts w:hint="cs"/>
          <w:rtl/>
        </w:rPr>
        <w:t xml:space="preserve">ן בנושא הזה חשבנו שאנחנו נצטרך לשאת תפילה וזעקה לשחרורו. זה היה יכול להיגמר מאוד אחרת. ולכן, אנחנו חייבים לשמוח בשמחתה של משפחת נהג המונית אליהו גוראל. זו בעצם שמחת כולנו, כי הוא נחטף כיוון  שהוא יהודי, ולא כיוון  שהוא נהג מונית, ולא כיוון  שהם הכירו אותו </w:t>
      </w:r>
      <w:r>
        <w:rPr>
          <w:rFonts w:hint="cs"/>
          <w:rtl/>
        </w:rPr>
        <w:t>מאיזה מקום. לכן, אנחנו צריכים לומר, ברוך המקום שעשה לנו נס במקום הזה, ולאלי צריך לומר: "בריך רחמנא דיהביך לן ולא יהביך לעפרא" - ברוך השם שהביא אותך אלינו ולא, חס וחלילה, לעפר.</w:t>
      </w:r>
    </w:p>
    <w:p w14:paraId="715D256D" w14:textId="77777777" w:rsidR="00000000" w:rsidRDefault="00E84F3B">
      <w:pPr>
        <w:pStyle w:val="a"/>
        <w:rPr>
          <w:rFonts w:hint="cs"/>
          <w:rtl/>
        </w:rPr>
      </w:pPr>
    </w:p>
    <w:p w14:paraId="1D71C860" w14:textId="77777777" w:rsidR="00000000" w:rsidRDefault="00E84F3B">
      <w:pPr>
        <w:pStyle w:val="a"/>
        <w:rPr>
          <w:rFonts w:hint="cs"/>
          <w:rtl/>
        </w:rPr>
      </w:pPr>
      <w:r>
        <w:rPr>
          <w:rFonts w:hint="cs"/>
          <w:rtl/>
        </w:rPr>
        <w:t>יישר כוחם וחילם של כל החיילים והאנשים שעסקו במלאכת ההצלה והשחרור של אליהו גוראל</w:t>
      </w:r>
      <w:r>
        <w:rPr>
          <w:rFonts w:hint="cs"/>
          <w:rtl/>
        </w:rPr>
        <w:t>, והתרגשנו גם לשמוע את בני המשפחה על התפילות והאמונה שליוו אותם וחיזקו אותם בימים מורטי עצבים עד לרגע הבשורה הטובה.</w:t>
      </w:r>
    </w:p>
    <w:p w14:paraId="3120D56E" w14:textId="77777777" w:rsidR="00000000" w:rsidRDefault="00E84F3B">
      <w:pPr>
        <w:pStyle w:val="a"/>
        <w:rPr>
          <w:rFonts w:hint="cs"/>
          <w:rtl/>
        </w:rPr>
      </w:pPr>
    </w:p>
    <w:p w14:paraId="53A8AC89" w14:textId="77777777" w:rsidR="00000000" w:rsidRDefault="00E84F3B">
      <w:pPr>
        <w:pStyle w:val="a"/>
        <w:rPr>
          <w:rFonts w:hint="cs"/>
          <w:rtl/>
        </w:rPr>
      </w:pPr>
      <w:r>
        <w:rPr>
          <w:rFonts w:hint="cs"/>
          <w:rtl/>
        </w:rPr>
        <w:t>אבל, היתה לנו גם אכזבה קשה, והאכזבה היא לשמוע מפי הרמטכ"ל שהרשות הפלסטינית לא סייעה בדבר הזה במאומה. ולמה זאת אכזבה? ציפינו מהם משהו? כן. כ</w:t>
      </w:r>
      <w:r>
        <w:rPr>
          <w:rFonts w:hint="cs"/>
          <w:rtl/>
        </w:rPr>
        <w:t>ולנו רוצים שפעם כבר יהיה פה איזה שלום. כולנו ציפינו ומצפים שפעם השכנים האלה - שני העמים האלה - יוכלו לחיות בארץ הקודש בלי שפיכות דמים. מה הדרישה, הבקשה הגדולה הזאת?</w:t>
      </w:r>
    </w:p>
    <w:p w14:paraId="08EFD9DE" w14:textId="77777777" w:rsidR="00000000" w:rsidRDefault="00E84F3B">
      <w:pPr>
        <w:pStyle w:val="a"/>
        <w:rPr>
          <w:rFonts w:hint="cs"/>
          <w:rtl/>
        </w:rPr>
      </w:pPr>
    </w:p>
    <w:p w14:paraId="7485C1CF" w14:textId="77777777" w:rsidR="00000000" w:rsidRDefault="00E84F3B">
      <w:pPr>
        <w:pStyle w:val="a"/>
        <w:rPr>
          <w:rFonts w:hint="cs"/>
          <w:rtl/>
        </w:rPr>
      </w:pPr>
      <w:r>
        <w:rPr>
          <w:rFonts w:hint="cs"/>
          <w:rtl/>
        </w:rPr>
        <w:t>וחשבנו,  הנה "הודנה", תקראו לזה איך שאתם רוצים. פעם קראו לזה שלום, אז כולם ראו שהשם הזה מג</w:t>
      </w:r>
      <w:r>
        <w:rPr>
          <w:rFonts w:hint="cs"/>
          <w:rtl/>
        </w:rPr>
        <w:t xml:space="preserve">וחך. קוראים לזה "הודנה", אז לפחות "הודנה". לא ייתכן - והרשות הפלסטינית צריכה לדעת את זה - אני לא רואה פה את חברי הכנסת הערבים, אבל בשבוע הזה כששוחחנו אתם, הם אמרו שהרשות הפלסטינית עושה הכול ועובדת בשיתוף פעולה כדי למצוא את הנהג. </w:t>
      </w:r>
    </w:p>
    <w:p w14:paraId="4A6909D3" w14:textId="77777777" w:rsidR="00000000" w:rsidRDefault="00E84F3B">
      <w:pPr>
        <w:pStyle w:val="a"/>
        <w:rPr>
          <w:rFonts w:hint="cs"/>
          <w:rtl/>
        </w:rPr>
      </w:pPr>
    </w:p>
    <w:p w14:paraId="3AAAC596" w14:textId="77777777" w:rsidR="00000000" w:rsidRDefault="00E84F3B">
      <w:pPr>
        <w:pStyle w:val="a"/>
        <w:rPr>
          <w:rFonts w:hint="cs"/>
          <w:rtl/>
        </w:rPr>
      </w:pPr>
      <w:r>
        <w:rPr>
          <w:rFonts w:hint="cs"/>
          <w:rtl/>
        </w:rPr>
        <w:t>לא דובים ולא יער, וזאת אכ</w:t>
      </w:r>
      <w:r>
        <w:rPr>
          <w:rFonts w:hint="cs"/>
          <w:rtl/>
        </w:rPr>
        <w:t>זבה גדולה מאוד. כי כולנו צריכים לדעת - אני שומע כל הזמן את האיזון הזה, שמדברים על הקיצונים אצלנו ועל הקיצונים אצלם. אני עוד לא רואה שהקיצונים שלנו עושים מעשים כאלה.</w:t>
      </w:r>
    </w:p>
    <w:p w14:paraId="446ACE7A" w14:textId="77777777" w:rsidR="00000000" w:rsidRDefault="00E84F3B">
      <w:pPr>
        <w:pStyle w:val="a"/>
        <w:rPr>
          <w:rFonts w:hint="cs"/>
          <w:rtl/>
        </w:rPr>
      </w:pPr>
    </w:p>
    <w:p w14:paraId="508006FF" w14:textId="77777777" w:rsidR="00000000" w:rsidRDefault="00E84F3B">
      <w:pPr>
        <w:pStyle w:val="a"/>
        <w:rPr>
          <w:rFonts w:hint="cs"/>
          <w:rtl/>
        </w:rPr>
      </w:pPr>
      <w:r>
        <w:rPr>
          <w:rFonts w:hint="cs"/>
          <w:rtl/>
        </w:rPr>
        <w:t xml:space="preserve">אבל, כולנו צריכים לדעת, שאם חס וחלילה יימשך מצב שיהודים נרצחים בזה אחר זה - בבודדות - לזה </w:t>
      </w:r>
      <w:r>
        <w:rPr>
          <w:rFonts w:hint="cs"/>
          <w:rtl/>
        </w:rPr>
        <w:t xml:space="preserve">ייקרא "הודנה", זה לא יהיה טוב לא לנו, כמובן, וגם לא לרשות הפלסטינית ולא לציבור הערבי. </w:t>
      </w:r>
    </w:p>
    <w:p w14:paraId="5A9934F5" w14:textId="77777777" w:rsidR="00000000" w:rsidRDefault="00E84F3B">
      <w:pPr>
        <w:pStyle w:val="a"/>
        <w:rPr>
          <w:rFonts w:hint="cs"/>
          <w:rtl/>
        </w:rPr>
      </w:pPr>
    </w:p>
    <w:p w14:paraId="4291906B" w14:textId="77777777" w:rsidR="00000000" w:rsidRDefault="00E84F3B">
      <w:pPr>
        <w:pStyle w:val="a"/>
        <w:rPr>
          <w:rFonts w:hint="cs"/>
          <w:rtl/>
        </w:rPr>
      </w:pPr>
      <w:r>
        <w:rPr>
          <w:rFonts w:hint="cs"/>
          <w:rtl/>
        </w:rPr>
        <w:t>צריך לדעת, שהעם הזה, כמה שהוא נראה טיפש, הוא לא לגמרי טיפש. כולנו שוחרי שלום, אבל כולנו לא רוצים שתימשך שפיכות הדמים ויאמרו: שחררו לנו את האסירים, עשו לנו עוד מחוות ועו</w:t>
      </w:r>
      <w:r>
        <w:rPr>
          <w:rFonts w:hint="cs"/>
          <w:rtl/>
        </w:rPr>
        <w:t>ד מחוות.</w:t>
      </w:r>
    </w:p>
    <w:p w14:paraId="655E248C" w14:textId="77777777" w:rsidR="00000000" w:rsidRDefault="00E84F3B">
      <w:pPr>
        <w:pStyle w:val="a"/>
        <w:rPr>
          <w:rFonts w:hint="cs"/>
          <w:rtl/>
        </w:rPr>
      </w:pPr>
    </w:p>
    <w:p w14:paraId="67ACFA3B" w14:textId="77777777" w:rsidR="00000000" w:rsidRDefault="00E84F3B">
      <w:pPr>
        <w:pStyle w:val="a"/>
        <w:rPr>
          <w:rFonts w:hint="cs"/>
          <w:rtl/>
        </w:rPr>
      </w:pPr>
      <w:r>
        <w:rPr>
          <w:rFonts w:hint="cs"/>
          <w:rtl/>
        </w:rPr>
        <w:t>אני מקווה, בעזרת השם, שיבוא יום ובאמת נוכל לשבת שקט ושאנן בארץ הזאת, וזה יבוא, אם אנחנו כולנו נקבל את דברי הנביא ישעיהו: "אם תאבו ושמעתם טוב הארץ תאכלו" - ואני לא רוצה לומר את המשך הפסוק. ברכת ברוכים הבאים לאליהו גוראל, וברכות לכל עם ישראל לימי ש</w:t>
      </w:r>
      <w:r>
        <w:rPr>
          <w:rFonts w:hint="cs"/>
          <w:rtl/>
        </w:rPr>
        <w:t>לום ושלווה. תודה רבה.</w:t>
      </w:r>
    </w:p>
    <w:p w14:paraId="72088E6F" w14:textId="77777777" w:rsidR="00000000" w:rsidRDefault="00E84F3B">
      <w:pPr>
        <w:pStyle w:val="a"/>
        <w:ind w:firstLine="0"/>
        <w:rPr>
          <w:rFonts w:hint="cs"/>
          <w:rtl/>
        </w:rPr>
      </w:pPr>
    </w:p>
    <w:p w14:paraId="4D4D32D5" w14:textId="77777777" w:rsidR="00000000" w:rsidRDefault="00E84F3B">
      <w:pPr>
        <w:pStyle w:val="ad"/>
        <w:rPr>
          <w:rtl/>
        </w:rPr>
      </w:pPr>
      <w:r>
        <w:rPr>
          <w:rFonts w:hint="eastAsia"/>
          <w:rtl/>
        </w:rPr>
        <w:t>היו</w:t>
      </w:r>
      <w:r>
        <w:rPr>
          <w:rtl/>
        </w:rPr>
        <w:t>"ר משה כחלון:</w:t>
      </w:r>
    </w:p>
    <w:p w14:paraId="25A3EE9F" w14:textId="77777777" w:rsidR="00000000" w:rsidRDefault="00E84F3B">
      <w:pPr>
        <w:pStyle w:val="a"/>
        <w:rPr>
          <w:rFonts w:hint="cs"/>
          <w:rtl/>
        </w:rPr>
      </w:pPr>
    </w:p>
    <w:p w14:paraId="1D060A0D" w14:textId="77777777" w:rsidR="00000000" w:rsidRDefault="00E84F3B">
      <w:pPr>
        <w:pStyle w:val="a"/>
        <w:rPr>
          <w:rFonts w:hint="cs"/>
          <w:rtl/>
        </w:rPr>
      </w:pPr>
      <w:r>
        <w:rPr>
          <w:rFonts w:hint="cs"/>
          <w:rtl/>
        </w:rPr>
        <w:t>תודה רבה. סגן שר הביטחון, בבקשה.</w:t>
      </w:r>
    </w:p>
    <w:p w14:paraId="0BBC68B9" w14:textId="77777777" w:rsidR="00000000" w:rsidRDefault="00E84F3B">
      <w:pPr>
        <w:pStyle w:val="a"/>
        <w:ind w:firstLine="0"/>
        <w:rPr>
          <w:rFonts w:hint="cs"/>
          <w:rtl/>
        </w:rPr>
      </w:pPr>
    </w:p>
    <w:p w14:paraId="560A2612" w14:textId="77777777" w:rsidR="00000000" w:rsidRDefault="00E84F3B">
      <w:pPr>
        <w:pStyle w:val="Speaker"/>
        <w:rPr>
          <w:rtl/>
        </w:rPr>
      </w:pPr>
      <w:bookmarkStart w:id="857" w:name="FS000000464T16_07_2003_18_26_49"/>
      <w:bookmarkStart w:id="858" w:name="_Toc46538720"/>
      <w:bookmarkStart w:id="859" w:name="_Toc49055451"/>
      <w:bookmarkEnd w:id="857"/>
      <w:r>
        <w:rPr>
          <w:rFonts w:hint="eastAsia"/>
          <w:rtl/>
        </w:rPr>
        <w:t>סגן שר הביטחון זאב בוים</w:t>
      </w:r>
      <w:r>
        <w:rPr>
          <w:rtl/>
        </w:rPr>
        <w:t>:</w:t>
      </w:r>
      <w:bookmarkEnd w:id="858"/>
      <w:bookmarkEnd w:id="859"/>
    </w:p>
    <w:p w14:paraId="5E636877" w14:textId="77777777" w:rsidR="00000000" w:rsidRDefault="00E84F3B">
      <w:pPr>
        <w:pStyle w:val="a"/>
        <w:rPr>
          <w:rFonts w:hint="cs"/>
          <w:rtl/>
        </w:rPr>
      </w:pPr>
    </w:p>
    <w:p w14:paraId="26AB7499" w14:textId="77777777" w:rsidR="00000000" w:rsidRDefault="00E84F3B">
      <w:pPr>
        <w:pStyle w:val="a"/>
        <w:rPr>
          <w:rFonts w:hint="cs"/>
          <w:rtl/>
        </w:rPr>
      </w:pPr>
      <w:r>
        <w:rPr>
          <w:rFonts w:hint="cs"/>
          <w:rtl/>
        </w:rPr>
        <w:t>אדוני היושב-ראש, חברי הכנסת, כולם בירכו על המוגמר, על הסוף  הטוב בפרשת החטיפה. אני מצטרף לברכות למשפחה, לאליהו גוראל, לכוחות הביטחון, על העבודה הטובה שנעשת</w:t>
      </w:r>
      <w:r>
        <w:rPr>
          <w:rFonts w:hint="cs"/>
          <w:rtl/>
        </w:rPr>
        <w:t>ה.</w:t>
      </w:r>
    </w:p>
    <w:p w14:paraId="1AA4E37B" w14:textId="77777777" w:rsidR="00000000" w:rsidRDefault="00E84F3B">
      <w:pPr>
        <w:pStyle w:val="a"/>
        <w:rPr>
          <w:rFonts w:hint="cs"/>
          <w:rtl/>
        </w:rPr>
      </w:pPr>
    </w:p>
    <w:p w14:paraId="42B7AD9D" w14:textId="77777777" w:rsidR="00000000" w:rsidRDefault="00E84F3B">
      <w:pPr>
        <w:pStyle w:val="a"/>
        <w:rPr>
          <w:rFonts w:hint="cs"/>
          <w:rtl/>
        </w:rPr>
      </w:pPr>
      <w:r>
        <w:rPr>
          <w:rFonts w:hint="cs"/>
          <w:rtl/>
        </w:rPr>
        <w:t>אני רוצה להעיר שתיים-שלוש הערות ולחזק אולי דברים שנאמרו פה בהערה אחת. ראשית, צריך לומר שבמהלך הטיפול בנושא הזה, היה קשר עם הרשות הפלסטינית, ומתוך כל הקשר הזה, צריך לומר שיש מידה לא מעטה של אכזבה למי שהיתה ציפייה, מהפער הגדול בין הדיבור לבין הנכונות לעש</w:t>
      </w:r>
      <w:r>
        <w:rPr>
          <w:rFonts w:hint="cs"/>
          <w:rtl/>
        </w:rPr>
        <w:t>ות מעשה. אנחנו אומנם אמרנו לא אחת, שבעניינים כגון אלה, שקשורים לביטחון אזרחי ישראל, אנחנו לא נפקיד את ביטחון אזרחי המדינה בידי זרים, בידי אחרים, וכך גם פעלנו עכשיו. אבל, במסגרת איזה תהליך שאנחנו נמצאים בו, זו היתה הזדמנות לרשות הפלסטינית, לא רק לדבר אלא גם</w:t>
      </w:r>
      <w:r>
        <w:rPr>
          <w:rFonts w:hint="cs"/>
          <w:rtl/>
        </w:rPr>
        <w:t xml:space="preserve"> לעשות מעשה, במיוחד שההערכה היא שמול מה שעדיין עומד כמבחן לאבו-מאזן, דחלאן וחבריהם בקשר למלחמה בטרור ופירוק ארגוני הטרור, פעולה של ממש בעניין הזה, בוודאי היא אומנם מבחן, אבל לא בסדר-גודל שעוד עומד בפניהם. </w:t>
      </w:r>
    </w:p>
    <w:p w14:paraId="1B8C4843" w14:textId="77777777" w:rsidR="00000000" w:rsidRDefault="00E84F3B">
      <w:pPr>
        <w:pStyle w:val="a"/>
        <w:rPr>
          <w:rFonts w:hint="cs"/>
          <w:rtl/>
        </w:rPr>
      </w:pPr>
    </w:p>
    <w:p w14:paraId="6FBCFF37" w14:textId="77777777" w:rsidR="00000000" w:rsidRDefault="00E84F3B">
      <w:pPr>
        <w:pStyle w:val="a"/>
        <w:rPr>
          <w:rFonts w:hint="cs"/>
          <w:rtl/>
        </w:rPr>
      </w:pPr>
      <w:r>
        <w:rPr>
          <w:rFonts w:hint="cs"/>
          <w:rtl/>
        </w:rPr>
        <w:t>ובכל זאת, בעניין הזה הם נכשלו, ומה שראינו או שמענ</w:t>
      </w:r>
      <w:r>
        <w:rPr>
          <w:rFonts w:hint="cs"/>
          <w:rtl/>
        </w:rPr>
        <w:t>ו, זה קול ענות חלושה, וזה צריך להדאיג אותנו מאוד לגבי המשך התהליך הזה, שבו התחלנו, והוא כאמור המשימה המרכזית של הרשות בפרק הזה שבו אנחנו נמצאים - חיסול ארגוני הטרור, פירוק הנשק, איסוף הנשק הבלתי-חוקי, העמדה למשפט, פירוק תשתיות הטרור. גם זה צריך לעורר דאגה,</w:t>
      </w:r>
      <w:r>
        <w:rPr>
          <w:rFonts w:hint="cs"/>
          <w:rtl/>
        </w:rPr>
        <w:t xml:space="preserve"> נוכח העובדה שעושה רושם שבחסות ה"הודנה" הזאת מתחילה פעולה אינטנסיבית למדי, של ה"חמאס", של "הג'יהאד", לשקם תשתיות של ייצור "קסאם" ולערוך אימונים בשילוח הפצצות האלה.</w:t>
      </w:r>
    </w:p>
    <w:p w14:paraId="4097C8C2" w14:textId="77777777" w:rsidR="00000000" w:rsidRDefault="00E84F3B">
      <w:pPr>
        <w:pStyle w:val="a"/>
        <w:rPr>
          <w:rFonts w:hint="cs"/>
          <w:rtl/>
        </w:rPr>
      </w:pPr>
    </w:p>
    <w:p w14:paraId="19FD83FC" w14:textId="77777777" w:rsidR="00000000" w:rsidRDefault="00E84F3B">
      <w:pPr>
        <w:pStyle w:val="a"/>
        <w:rPr>
          <w:rFonts w:hint="cs"/>
          <w:rtl/>
        </w:rPr>
      </w:pPr>
      <w:r>
        <w:rPr>
          <w:rFonts w:hint="cs"/>
          <w:rtl/>
        </w:rPr>
        <w:t>הערה שנייה: אני רוצה לומר לחבר הכנסת כבל, הוא לא נמצא פה, אבל הוא העיר הערה ובא בטענה אל עצ</w:t>
      </w:r>
      <w:r>
        <w:rPr>
          <w:rFonts w:hint="cs"/>
          <w:rtl/>
        </w:rPr>
        <w:t>מנו בעניין הזה, או ליתר דיוק, אל ספסלי הליכוד, כאילו אנשים בליכוד תוקעים מקלות בגלגלי התהליך, או משהו בדומה לזה. איתן כבל מפנה איזו אצבע מאשימה כביכול כלפינו, או כלפי הליכוד. די אופייני, הייתי אומר, אבל אני רוצה לומר: כנראה לכל גלגל יש המקל שלו. אז לאריק ש</w:t>
      </w:r>
      <w:r>
        <w:rPr>
          <w:rFonts w:hint="cs"/>
          <w:rtl/>
        </w:rPr>
        <w:t xml:space="preserve">רון יש אולי המקל של חברים בקואליציה ובליכוד, בפרט, שיש להם גישה אחרת או ניואנסים אחרים לגבי איך צריכים הדברים להתנהל עכשיו. </w:t>
      </w:r>
    </w:p>
    <w:p w14:paraId="2DBD154B" w14:textId="77777777" w:rsidR="00000000" w:rsidRDefault="00E84F3B">
      <w:pPr>
        <w:pStyle w:val="a"/>
        <w:rPr>
          <w:rFonts w:hint="cs"/>
          <w:rtl/>
        </w:rPr>
      </w:pPr>
    </w:p>
    <w:p w14:paraId="49E6A14E" w14:textId="77777777" w:rsidR="00000000" w:rsidRDefault="00E84F3B">
      <w:pPr>
        <w:pStyle w:val="a"/>
        <w:rPr>
          <w:rFonts w:hint="cs"/>
          <w:rtl/>
        </w:rPr>
      </w:pPr>
      <w:r>
        <w:rPr>
          <w:rFonts w:hint="cs"/>
          <w:rtl/>
        </w:rPr>
        <w:t>חבר הכנסת איתן כבל לא ציין את המקל הרציני שקיים בגלגלו של אבו-מאזן, וזה ערפאת. שם הדברים נראים הרבה יותר רציניים, כי ההבדל הוא, שג</w:t>
      </w:r>
      <w:r>
        <w:rPr>
          <w:rFonts w:hint="cs"/>
          <w:rtl/>
        </w:rPr>
        <w:t xml:space="preserve">ם אם יש השגות אצל חברים, אצלנו, לגבי הדרך שבה מוליך ראש הממשלה את המהלך, ויש כאלה אצלנו, אם כי נראה לי שהרוב באמת תומך, אין עוררין במערכת שלנו, בשיטה שלנו, במשטר שלנו, על ראש הממשלה כראש הממשלה; המקל הזה שתקוע בגלגלו של אבו-מאזן, ערפאת, מחזיק בקרנות המזבח </w:t>
      </w:r>
      <w:r>
        <w:rPr>
          <w:rFonts w:hint="cs"/>
          <w:rtl/>
        </w:rPr>
        <w:t>ומערער את מעמדו של אבו-מאזן, וקשה לו לקבל את העובדה שאבו-מאזן הוא ראש הממשלה, שהפלסטינים, הרשות המחוקקת שלהם בחרה בו כראש הממשלה. זה למעלה מכוחותיו לקבל, והוא מהווה איום, אולי הגדול ביותר, על היכולת של הפלסטינים לנוע במסלול חדש, שהוא לא מסלול האלימות והטרו</w:t>
      </w:r>
      <w:r>
        <w:rPr>
          <w:rFonts w:hint="cs"/>
          <w:rtl/>
        </w:rPr>
        <w:t>ר, אלא מסלול המשא ומתן.</w:t>
      </w:r>
    </w:p>
    <w:p w14:paraId="2FC71CFB" w14:textId="77777777" w:rsidR="00000000" w:rsidRDefault="00E84F3B">
      <w:pPr>
        <w:pStyle w:val="a"/>
        <w:rPr>
          <w:rFonts w:hint="cs"/>
          <w:rtl/>
        </w:rPr>
      </w:pPr>
    </w:p>
    <w:p w14:paraId="04AF9564" w14:textId="77777777" w:rsidR="00000000" w:rsidRDefault="00E84F3B">
      <w:pPr>
        <w:pStyle w:val="a"/>
        <w:rPr>
          <w:rFonts w:hint="cs"/>
          <w:rtl/>
        </w:rPr>
      </w:pPr>
      <w:r>
        <w:rPr>
          <w:rFonts w:hint="cs"/>
          <w:rtl/>
        </w:rPr>
        <w:t>אדוני היושב-ראש, לסיכום, ומתוך שעלו פה סוגיות לעניין מרכיבי ביטחון ומיגון למוניות בהקשר של החטיפה, אני מציע שהסוגיה הזאת תלובן בוועדה.</w:t>
      </w:r>
    </w:p>
    <w:p w14:paraId="5F02C663" w14:textId="77777777" w:rsidR="00000000" w:rsidRDefault="00E84F3B">
      <w:pPr>
        <w:pStyle w:val="a"/>
        <w:ind w:firstLine="0"/>
        <w:rPr>
          <w:rFonts w:hint="cs"/>
          <w:rtl/>
        </w:rPr>
      </w:pPr>
    </w:p>
    <w:p w14:paraId="0881B27D" w14:textId="77777777" w:rsidR="00000000" w:rsidRDefault="00E84F3B">
      <w:pPr>
        <w:pStyle w:val="ad"/>
        <w:rPr>
          <w:rtl/>
        </w:rPr>
      </w:pPr>
      <w:r>
        <w:rPr>
          <w:rFonts w:hint="eastAsia"/>
          <w:rtl/>
        </w:rPr>
        <w:t>היו</w:t>
      </w:r>
      <w:r>
        <w:rPr>
          <w:rtl/>
        </w:rPr>
        <w:t>"ר משה כחלון:</w:t>
      </w:r>
    </w:p>
    <w:p w14:paraId="72A915D0" w14:textId="77777777" w:rsidR="00000000" w:rsidRDefault="00E84F3B">
      <w:pPr>
        <w:pStyle w:val="a"/>
        <w:rPr>
          <w:rFonts w:hint="cs"/>
          <w:rtl/>
        </w:rPr>
      </w:pPr>
    </w:p>
    <w:p w14:paraId="5BB6B370" w14:textId="77777777" w:rsidR="00000000" w:rsidRDefault="00E84F3B">
      <w:pPr>
        <w:pStyle w:val="a"/>
        <w:rPr>
          <w:rFonts w:hint="cs"/>
          <w:rtl/>
        </w:rPr>
      </w:pPr>
      <w:r>
        <w:rPr>
          <w:rFonts w:hint="cs"/>
          <w:rtl/>
        </w:rPr>
        <w:t>איזו ועדה? יש לך עדיפות?</w:t>
      </w:r>
    </w:p>
    <w:p w14:paraId="0B0EB8AA" w14:textId="77777777" w:rsidR="00000000" w:rsidRDefault="00E84F3B">
      <w:pPr>
        <w:pStyle w:val="a"/>
        <w:ind w:firstLine="0"/>
        <w:rPr>
          <w:rFonts w:hint="cs"/>
          <w:rtl/>
        </w:rPr>
      </w:pPr>
    </w:p>
    <w:p w14:paraId="4ECF1797" w14:textId="77777777" w:rsidR="00000000" w:rsidRDefault="00E84F3B">
      <w:pPr>
        <w:pStyle w:val="SpeakerCon"/>
        <w:rPr>
          <w:rtl/>
        </w:rPr>
      </w:pPr>
      <w:bookmarkStart w:id="860" w:name="FS000000464T16_07_2003_18_44_29C"/>
      <w:bookmarkEnd w:id="860"/>
      <w:r>
        <w:rPr>
          <w:rtl/>
        </w:rPr>
        <w:t>סגן שר הביטחון זאב בוים:</w:t>
      </w:r>
    </w:p>
    <w:p w14:paraId="79C8E0C8" w14:textId="77777777" w:rsidR="00000000" w:rsidRDefault="00E84F3B">
      <w:pPr>
        <w:pStyle w:val="a"/>
        <w:rPr>
          <w:rtl/>
        </w:rPr>
      </w:pPr>
    </w:p>
    <w:p w14:paraId="2A644C33" w14:textId="77777777" w:rsidR="00000000" w:rsidRDefault="00E84F3B">
      <w:pPr>
        <w:pStyle w:val="a"/>
        <w:rPr>
          <w:rFonts w:hint="cs"/>
          <w:rtl/>
        </w:rPr>
      </w:pPr>
      <w:r>
        <w:rPr>
          <w:rFonts w:hint="cs"/>
          <w:rtl/>
        </w:rPr>
        <w:t>אני לא מתנגד שזו תהיה ועד</w:t>
      </w:r>
      <w:r>
        <w:rPr>
          <w:rFonts w:hint="cs"/>
          <w:rtl/>
        </w:rPr>
        <w:t>ת הכלכלה.</w:t>
      </w:r>
    </w:p>
    <w:p w14:paraId="64CBF799" w14:textId="77777777" w:rsidR="00000000" w:rsidRDefault="00E84F3B">
      <w:pPr>
        <w:pStyle w:val="a"/>
        <w:ind w:firstLine="0"/>
        <w:rPr>
          <w:rFonts w:hint="cs"/>
          <w:rtl/>
        </w:rPr>
      </w:pPr>
    </w:p>
    <w:p w14:paraId="7FE695D3" w14:textId="77777777" w:rsidR="00000000" w:rsidRDefault="00E84F3B">
      <w:pPr>
        <w:pStyle w:val="ad"/>
        <w:rPr>
          <w:rtl/>
        </w:rPr>
      </w:pPr>
      <w:r>
        <w:rPr>
          <w:rtl/>
        </w:rPr>
        <w:t>היו"ר משה כחלון:</w:t>
      </w:r>
    </w:p>
    <w:p w14:paraId="4C0EB969" w14:textId="77777777" w:rsidR="00000000" w:rsidRDefault="00E84F3B">
      <w:pPr>
        <w:pStyle w:val="a"/>
        <w:rPr>
          <w:rtl/>
        </w:rPr>
      </w:pPr>
    </w:p>
    <w:p w14:paraId="6BEBD16D" w14:textId="77777777" w:rsidR="00000000" w:rsidRDefault="00E84F3B">
      <w:pPr>
        <w:pStyle w:val="a"/>
        <w:rPr>
          <w:rFonts w:hint="cs"/>
          <w:rtl/>
        </w:rPr>
      </w:pPr>
      <w:r>
        <w:rPr>
          <w:rFonts w:hint="cs"/>
          <w:rtl/>
        </w:rPr>
        <w:t>תודה רבה. הצעה אחרת, של חבר הכנסת אלי אפללו.</w:t>
      </w:r>
    </w:p>
    <w:p w14:paraId="50CE2C19" w14:textId="77777777" w:rsidR="00000000" w:rsidRDefault="00E84F3B">
      <w:pPr>
        <w:pStyle w:val="a"/>
        <w:ind w:firstLine="0"/>
        <w:rPr>
          <w:rFonts w:hint="cs"/>
          <w:rtl/>
        </w:rPr>
      </w:pPr>
    </w:p>
    <w:p w14:paraId="107E8B55" w14:textId="77777777" w:rsidR="00000000" w:rsidRDefault="00E84F3B">
      <w:pPr>
        <w:pStyle w:val="Speaker"/>
        <w:rPr>
          <w:rtl/>
        </w:rPr>
      </w:pPr>
      <w:bookmarkStart w:id="861" w:name="FS000001033T16_07_2003_18_44_52"/>
      <w:bookmarkStart w:id="862" w:name="_Toc46538721"/>
      <w:bookmarkStart w:id="863" w:name="_Toc49055452"/>
      <w:bookmarkEnd w:id="861"/>
      <w:r>
        <w:rPr>
          <w:rFonts w:hint="eastAsia"/>
          <w:rtl/>
        </w:rPr>
        <w:t>אלי</w:t>
      </w:r>
      <w:r>
        <w:rPr>
          <w:rtl/>
        </w:rPr>
        <w:t xml:space="preserve"> אפללו (הליכוד):</w:t>
      </w:r>
      <w:bookmarkEnd w:id="862"/>
      <w:bookmarkEnd w:id="863"/>
    </w:p>
    <w:p w14:paraId="61B403F5" w14:textId="77777777" w:rsidR="00000000" w:rsidRDefault="00E84F3B">
      <w:pPr>
        <w:pStyle w:val="a"/>
        <w:rPr>
          <w:rFonts w:hint="cs"/>
          <w:rtl/>
        </w:rPr>
      </w:pPr>
    </w:p>
    <w:p w14:paraId="5208C42A" w14:textId="77777777" w:rsidR="00000000" w:rsidRDefault="00E84F3B">
      <w:pPr>
        <w:pStyle w:val="a"/>
        <w:rPr>
          <w:rFonts w:hint="cs"/>
          <w:rtl/>
        </w:rPr>
      </w:pPr>
      <w:r>
        <w:rPr>
          <w:rFonts w:hint="cs"/>
          <w:rtl/>
        </w:rPr>
        <w:t>אדוני היושב-ראש, חברי הכנסת הנכבדים, אני, כמו כל קודמי, מברך את כוחות הביטחון על הצלת נהג המונית שנחטף ללא שום הצדקה. אנחנו מברכים על כך שיש לנו כוחות ביטחון יו</w:t>
      </w:r>
      <w:r>
        <w:rPr>
          <w:rFonts w:hint="cs"/>
          <w:rtl/>
        </w:rPr>
        <w:t>צאים מן הכלל ושהם הגיעו לתוצאות טובות מאוד. יישר כוח.</w:t>
      </w:r>
    </w:p>
    <w:p w14:paraId="355A6A42" w14:textId="77777777" w:rsidR="00000000" w:rsidRDefault="00E84F3B">
      <w:pPr>
        <w:pStyle w:val="a"/>
        <w:rPr>
          <w:rFonts w:hint="cs"/>
          <w:rtl/>
        </w:rPr>
      </w:pPr>
    </w:p>
    <w:p w14:paraId="68AB2823" w14:textId="77777777" w:rsidR="00000000" w:rsidRDefault="00E84F3B">
      <w:pPr>
        <w:pStyle w:val="a"/>
        <w:rPr>
          <w:rFonts w:hint="cs"/>
          <w:rtl/>
        </w:rPr>
      </w:pPr>
      <w:r>
        <w:rPr>
          <w:rFonts w:hint="cs"/>
          <w:rtl/>
        </w:rPr>
        <w:t>אבל, אני רוצה לדבר על פן אחר, חשוב מאוד, והוא נהגי המוניות. נהגי המוניות חשופים, אין להם שום הגנה, אין להם אמצעים. אני חושב שאנחנו, חברי הכנסת, צריכים לחוקק חוק שיגן עליהם מפני המקרים האלה. בארצות-הברי</w:t>
      </w:r>
      <w:r>
        <w:rPr>
          <w:rFonts w:hint="cs"/>
          <w:rtl/>
        </w:rPr>
        <w:t>ת נהגו לשים זכוכית שמגנה על נהגי המוניות מפני חטיפה או שוד. אבל פה, נגד אמצעי הטרור אין לנו היום שום דבר, ונהגי המוניות האלה מוזמנים על-ידי אנשים לנסיעות שנראות מאוד תמימות. זו החטיפה השנייה או השלישית. היו מקרים שנהגי מוניות נפגעו מהטרור.</w:t>
      </w:r>
    </w:p>
    <w:p w14:paraId="092FAF78" w14:textId="77777777" w:rsidR="00000000" w:rsidRDefault="00E84F3B">
      <w:pPr>
        <w:pStyle w:val="a"/>
        <w:rPr>
          <w:rFonts w:hint="cs"/>
          <w:rtl/>
        </w:rPr>
      </w:pPr>
    </w:p>
    <w:p w14:paraId="056B3F87" w14:textId="77777777" w:rsidR="00000000" w:rsidRDefault="00E84F3B">
      <w:pPr>
        <w:pStyle w:val="a"/>
        <w:rPr>
          <w:rFonts w:hint="cs"/>
          <w:rtl/>
        </w:rPr>
      </w:pPr>
      <w:r>
        <w:rPr>
          <w:rFonts w:hint="cs"/>
          <w:rtl/>
        </w:rPr>
        <w:t>אדוני היושב-ראש</w:t>
      </w:r>
      <w:r>
        <w:rPr>
          <w:rFonts w:hint="cs"/>
          <w:rtl/>
        </w:rPr>
        <w:t>, אני מבקש משר הביטחון לנסות ליצור מנגנון להגנה מפני המקרים האלו של פגיעה בנהגי המוניות. תודה רבה.</w:t>
      </w:r>
    </w:p>
    <w:p w14:paraId="7E70C29B" w14:textId="77777777" w:rsidR="00000000" w:rsidRDefault="00E84F3B">
      <w:pPr>
        <w:pStyle w:val="a"/>
        <w:ind w:firstLine="0"/>
        <w:rPr>
          <w:rFonts w:hint="cs"/>
          <w:rtl/>
        </w:rPr>
      </w:pPr>
    </w:p>
    <w:p w14:paraId="46E6A6B9" w14:textId="77777777" w:rsidR="00000000" w:rsidRDefault="00E84F3B">
      <w:pPr>
        <w:pStyle w:val="ad"/>
        <w:rPr>
          <w:rtl/>
        </w:rPr>
      </w:pPr>
      <w:r>
        <w:rPr>
          <w:rtl/>
        </w:rPr>
        <w:t>היו"ר משה כחלון:</w:t>
      </w:r>
    </w:p>
    <w:p w14:paraId="1996EF23" w14:textId="77777777" w:rsidR="00000000" w:rsidRDefault="00E84F3B">
      <w:pPr>
        <w:pStyle w:val="a"/>
        <w:rPr>
          <w:rtl/>
        </w:rPr>
      </w:pPr>
    </w:p>
    <w:p w14:paraId="4E60C2B8" w14:textId="77777777" w:rsidR="00000000" w:rsidRDefault="00E84F3B">
      <w:pPr>
        <w:pStyle w:val="a"/>
        <w:rPr>
          <w:rFonts w:hint="cs"/>
          <w:rtl/>
        </w:rPr>
      </w:pPr>
      <w:r>
        <w:rPr>
          <w:rFonts w:hint="cs"/>
          <w:rtl/>
        </w:rPr>
        <w:t xml:space="preserve">חבר הכנסת נסים זאב, בבקשה. אחריו </w:t>
      </w:r>
      <w:r>
        <w:rPr>
          <w:rtl/>
        </w:rPr>
        <w:t>–</w:t>
      </w:r>
      <w:r>
        <w:rPr>
          <w:rFonts w:hint="cs"/>
          <w:rtl/>
        </w:rPr>
        <w:t xml:space="preserve"> חבר הכנסת אלדד.  חבר הכנסת אלדד, אתה ביקשת הצעה אחרת?</w:t>
      </w:r>
    </w:p>
    <w:p w14:paraId="711ADEBD" w14:textId="77777777" w:rsidR="00000000" w:rsidRDefault="00E84F3B">
      <w:pPr>
        <w:pStyle w:val="a"/>
        <w:ind w:firstLine="0"/>
        <w:rPr>
          <w:rFonts w:hint="cs"/>
          <w:rtl/>
        </w:rPr>
      </w:pPr>
    </w:p>
    <w:p w14:paraId="2EDFE6F5" w14:textId="77777777" w:rsidR="00000000" w:rsidRDefault="00E84F3B">
      <w:pPr>
        <w:pStyle w:val="ac"/>
        <w:rPr>
          <w:rtl/>
        </w:rPr>
      </w:pPr>
      <w:r>
        <w:rPr>
          <w:rFonts w:hint="eastAsia"/>
          <w:rtl/>
        </w:rPr>
        <w:t>אריה</w:t>
      </w:r>
      <w:r>
        <w:rPr>
          <w:rtl/>
        </w:rPr>
        <w:t xml:space="preserve"> אלדד (האיחוד הלאומי - ישראל ביתנו):</w:t>
      </w:r>
    </w:p>
    <w:p w14:paraId="5EAC06DD" w14:textId="77777777" w:rsidR="00000000" w:rsidRDefault="00E84F3B">
      <w:pPr>
        <w:pStyle w:val="a"/>
        <w:rPr>
          <w:rFonts w:hint="cs"/>
          <w:rtl/>
        </w:rPr>
      </w:pPr>
    </w:p>
    <w:p w14:paraId="08903F87" w14:textId="77777777" w:rsidR="00000000" w:rsidRDefault="00E84F3B">
      <w:pPr>
        <w:pStyle w:val="a"/>
        <w:rPr>
          <w:rFonts w:hint="cs"/>
          <w:rtl/>
        </w:rPr>
      </w:pPr>
      <w:r>
        <w:rPr>
          <w:rFonts w:hint="cs"/>
          <w:rtl/>
        </w:rPr>
        <w:t xml:space="preserve">לא. </w:t>
      </w:r>
    </w:p>
    <w:p w14:paraId="20E1DF75" w14:textId="77777777" w:rsidR="00000000" w:rsidRDefault="00E84F3B">
      <w:pPr>
        <w:pStyle w:val="a"/>
        <w:ind w:firstLine="0"/>
        <w:rPr>
          <w:rFonts w:hint="cs"/>
          <w:rtl/>
        </w:rPr>
      </w:pPr>
    </w:p>
    <w:p w14:paraId="144654F0" w14:textId="77777777" w:rsidR="00000000" w:rsidRDefault="00E84F3B">
      <w:pPr>
        <w:pStyle w:val="Speaker"/>
        <w:rPr>
          <w:rtl/>
        </w:rPr>
      </w:pPr>
      <w:bookmarkStart w:id="864" w:name="FS000000490T16_07_2003_18_39_05"/>
      <w:bookmarkStart w:id="865" w:name="_Toc46538722"/>
      <w:bookmarkStart w:id="866" w:name="_Toc49055453"/>
      <w:bookmarkEnd w:id="864"/>
      <w:r>
        <w:rPr>
          <w:rFonts w:hint="eastAsia"/>
          <w:rtl/>
        </w:rPr>
        <w:t>נסים</w:t>
      </w:r>
      <w:r>
        <w:rPr>
          <w:rtl/>
        </w:rPr>
        <w:t xml:space="preserve"> זאב (ש"ס):</w:t>
      </w:r>
      <w:bookmarkEnd w:id="865"/>
      <w:bookmarkEnd w:id="866"/>
    </w:p>
    <w:p w14:paraId="69352EF6" w14:textId="77777777" w:rsidR="00000000" w:rsidRDefault="00E84F3B">
      <w:pPr>
        <w:pStyle w:val="a"/>
        <w:rPr>
          <w:rFonts w:hint="cs"/>
          <w:rtl/>
        </w:rPr>
      </w:pPr>
    </w:p>
    <w:p w14:paraId="385780EA" w14:textId="77777777" w:rsidR="00000000" w:rsidRDefault="00E84F3B">
      <w:pPr>
        <w:pStyle w:val="a"/>
        <w:rPr>
          <w:rFonts w:hint="cs"/>
          <w:rtl/>
        </w:rPr>
      </w:pPr>
      <w:r>
        <w:rPr>
          <w:rFonts w:hint="cs"/>
          <w:rtl/>
        </w:rPr>
        <w:t xml:space="preserve">אדוני היושב-ראש, אני מצטרף לברכות. תודה לבורא עולם ולכוחות צה"ל שחילצו את אליהו גוראל. </w:t>
      </w:r>
    </w:p>
    <w:p w14:paraId="0FF959EB" w14:textId="77777777" w:rsidR="00000000" w:rsidRDefault="00E84F3B">
      <w:pPr>
        <w:pStyle w:val="a"/>
        <w:rPr>
          <w:rFonts w:hint="cs"/>
          <w:rtl/>
        </w:rPr>
      </w:pPr>
    </w:p>
    <w:p w14:paraId="6BFB35BB" w14:textId="77777777" w:rsidR="00000000" w:rsidRDefault="00E84F3B">
      <w:pPr>
        <w:pStyle w:val="a"/>
        <w:rPr>
          <w:rFonts w:hint="cs"/>
          <w:rtl/>
        </w:rPr>
      </w:pPr>
      <w:r>
        <w:rPr>
          <w:rFonts w:hint="cs"/>
          <w:rtl/>
        </w:rPr>
        <w:t>השאלה שאני שואל, אדוני סגן שר הביטחון, האם לאחר שכוחות הביטחון ידעו על מקום הימצאו של גוראל, לא היה מקום שהרשות תבצע? כי אולי נכנסנו לסיכון מיותר, כאש</w:t>
      </w:r>
      <w:r>
        <w:rPr>
          <w:rFonts w:hint="cs"/>
          <w:rtl/>
        </w:rPr>
        <w:t xml:space="preserve">ר היה בטוח יותר שהרשות תחלץ את אליהו מתוך הבור הזה, מאשר להכניס את כל כוחות הביטחון לשם. </w:t>
      </w:r>
    </w:p>
    <w:p w14:paraId="1F492AF7" w14:textId="77777777" w:rsidR="00000000" w:rsidRDefault="00E84F3B">
      <w:pPr>
        <w:pStyle w:val="a"/>
        <w:rPr>
          <w:rFonts w:hint="cs"/>
          <w:rtl/>
        </w:rPr>
      </w:pPr>
    </w:p>
    <w:p w14:paraId="55020C16" w14:textId="77777777" w:rsidR="00000000" w:rsidRDefault="00E84F3B">
      <w:pPr>
        <w:pStyle w:val="a"/>
        <w:rPr>
          <w:rFonts w:hint="cs"/>
          <w:rtl/>
        </w:rPr>
      </w:pPr>
      <w:r>
        <w:rPr>
          <w:rFonts w:hint="cs"/>
          <w:rtl/>
        </w:rPr>
        <w:t xml:space="preserve">אני שואל את זה כי יכולים להיות מקרים נוספים. זאת אומרת, אם אנחנו סומכים פה על הרשות, יש שיתוף פעולה עם הרשות או אין שום שיתוף פעולה אתה? אם אין שום שיתוף פעולה, והם </w:t>
      </w:r>
      <w:r>
        <w:rPr>
          <w:rFonts w:hint="cs"/>
          <w:rtl/>
        </w:rPr>
        <w:t>עדיין ממשיכים להתל בנו, זאת אומרת שכל ההסכם הזה הוא חסר שחר. ה"הודנה" הזאת היא בעצם הפסקת אש כדי לקבל כוח נוסף ולהכות בנו שוב.</w:t>
      </w:r>
    </w:p>
    <w:p w14:paraId="4A969756" w14:textId="77777777" w:rsidR="00000000" w:rsidRDefault="00E84F3B">
      <w:pPr>
        <w:pStyle w:val="a"/>
        <w:ind w:firstLine="0"/>
        <w:rPr>
          <w:rFonts w:hint="cs"/>
          <w:rtl/>
        </w:rPr>
      </w:pPr>
    </w:p>
    <w:p w14:paraId="0E3894F0" w14:textId="77777777" w:rsidR="00000000" w:rsidRDefault="00E84F3B">
      <w:pPr>
        <w:pStyle w:val="ad"/>
        <w:rPr>
          <w:rtl/>
        </w:rPr>
      </w:pPr>
      <w:r>
        <w:rPr>
          <w:rtl/>
        </w:rPr>
        <w:t>היו"ר משה כחלון:</w:t>
      </w:r>
    </w:p>
    <w:p w14:paraId="2BB674BC" w14:textId="77777777" w:rsidR="00000000" w:rsidRDefault="00E84F3B">
      <w:pPr>
        <w:pStyle w:val="a"/>
        <w:rPr>
          <w:rtl/>
        </w:rPr>
      </w:pPr>
    </w:p>
    <w:p w14:paraId="11A916F5" w14:textId="77777777" w:rsidR="00000000" w:rsidRDefault="00E84F3B">
      <w:pPr>
        <w:pStyle w:val="a"/>
        <w:rPr>
          <w:rFonts w:hint="cs"/>
          <w:rtl/>
        </w:rPr>
      </w:pPr>
      <w:r>
        <w:rPr>
          <w:rFonts w:hint="cs"/>
          <w:rtl/>
        </w:rPr>
        <w:t xml:space="preserve">תודה רבה. חבר הכנסת איוב קרא, ואחריו נעבור להצבעה. </w:t>
      </w:r>
    </w:p>
    <w:p w14:paraId="1EE2737F" w14:textId="77777777" w:rsidR="00000000" w:rsidRDefault="00E84F3B">
      <w:pPr>
        <w:pStyle w:val="a"/>
        <w:ind w:firstLine="0"/>
        <w:rPr>
          <w:rFonts w:hint="cs"/>
          <w:rtl/>
        </w:rPr>
      </w:pPr>
    </w:p>
    <w:p w14:paraId="70759558" w14:textId="77777777" w:rsidR="00000000" w:rsidRDefault="00E84F3B">
      <w:pPr>
        <w:pStyle w:val="Speaker"/>
        <w:rPr>
          <w:rtl/>
        </w:rPr>
      </w:pPr>
      <w:bookmarkStart w:id="867" w:name="FS000000475T16_07_2003_18_42_24"/>
      <w:bookmarkStart w:id="868" w:name="_Toc46538723"/>
      <w:bookmarkStart w:id="869" w:name="_Toc49055454"/>
      <w:bookmarkEnd w:id="867"/>
      <w:r>
        <w:rPr>
          <w:rFonts w:hint="eastAsia"/>
          <w:rtl/>
        </w:rPr>
        <w:t>איוב</w:t>
      </w:r>
      <w:r>
        <w:rPr>
          <w:rtl/>
        </w:rPr>
        <w:t xml:space="preserve"> קרא (הליכוד):</w:t>
      </w:r>
      <w:bookmarkEnd w:id="868"/>
      <w:bookmarkEnd w:id="869"/>
    </w:p>
    <w:p w14:paraId="69EF3260" w14:textId="77777777" w:rsidR="00000000" w:rsidRDefault="00E84F3B">
      <w:pPr>
        <w:pStyle w:val="a"/>
        <w:rPr>
          <w:rFonts w:hint="cs"/>
          <w:rtl/>
        </w:rPr>
      </w:pPr>
    </w:p>
    <w:p w14:paraId="186C6BD0" w14:textId="77777777" w:rsidR="00000000" w:rsidRDefault="00E84F3B">
      <w:pPr>
        <w:pStyle w:val="a"/>
        <w:rPr>
          <w:rFonts w:hint="cs"/>
          <w:rtl/>
        </w:rPr>
      </w:pPr>
      <w:r>
        <w:rPr>
          <w:rFonts w:hint="cs"/>
          <w:rtl/>
        </w:rPr>
        <w:t>אדוני היושב-ראש, כנסת נכבדה, ראשית אנ</w:t>
      </w:r>
      <w:r>
        <w:rPr>
          <w:rFonts w:hint="cs"/>
          <w:rtl/>
        </w:rPr>
        <w:t xml:space="preserve">י מברך את כוח החילוץ, את הסיירת. תמיד סמכתי על הכוח הזה שידע להביא גאולה למי שנמצא בצרה. </w:t>
      </w:r>
    </w:p>
    <w:p w14:paraId="1270C35C" w14:textId="77777777" w:rsidR="00000000" w:rsidRDefault="00E84F3B">
      <w:pPr>
        <w:pStyle w:val="a"/>
        <w:rPr>
          <w:rFonts w:hint="cs"/>
          <w:rtl/>
        </w:rPr>
      </w:pPr>
    </w:p>
    <w:p w14:paraId="0B036E20" w14:textId="77777777" w:rsidR="00000000" w:rsidRDefault="00E84F3B">
      <w:pPr>
        <w:pStyle w:val="a"/>
        <w:rPr>
          <w:rFonts w:hint="cs"/>
          <w:rtl/>
        </w:rPr>
      </w:pPr>
      <w:r>
        <w:rPr>
          <w:rFonts w:hint="cs"/>
          <w:rtl/>
        </w:rPr>
        <w:t>אבל, אדוני סגן שר הביטחון, חשוב שתדע שעד האינתיפאדה או תוך כדי האינתיפאדה היו עצורים עשרות ישראלים, נושאי תעודות זהות ישראליות, בתוך הרשות הפלסטינית. איש לא דאג להם,</w:t>
      </w:r>
      <w:r>
        <w:rPr>
          <w:rFonts w:hint="cs"/>
          <w:rtl/>
        </w:rPr>
        <w:t xml:space="preserve"> אין יודעים מה עלה בגורלם, ותשובת שר המשפטים מהשבוע היתה, שהרגו אותם, או שאין יודעים עליהם כלום. זה "נון" פראי למדינת ישראל, שלא יודעת להגן על אזרחיה.</w:t>
      </w:r>
    </w:p>
    <w:p w14:paraId="1DA482F7" w14:textId="77777777" w:rsidR="00000000" w:rsidRDefault="00E84F3B">
      <w:pPr>
        <w:pStyle w:val="a"/>
        <w:ind w:firstLine="0"/>
        <w:rPr>
          <w:rFonts w:hint="cs"/>
          <w:rtl/>
        </w:rPr>
      </w:pPr>
    </w:p>
    <w:p w14:paraId="4B410031" w14:textId="77777777" w:rsidR="00000000" w:rsidRDefault="00E84F3B">
      <w:pPr>
        <w:pStyle w:val="ac"/>
        <w:rPr>
          <w:rtl/>
        </w:rPr>
      </w:pPr>
      <w:r>
        <w:rPr>
          <w:rFonts w:hint="eastAsia"/>
          <w:rtl/>
        </w:rPr>
        <w:t>סגן</w:t>
      </w:r>
      <w:r>
        <w:rPr>
          <w:rtl/>
        </w:rPr>
        <w:t xml:space="preserve"> שר הביטחון זאב בוים:</w:t>
      </w:r>
    </w:p>
    <w:p w14:paraId="17B13610" w14:textId="77777777" w:rsidR="00000000" w:rsidRDefault="00E84F3B">
      <w:pPr>
        <w:pStyle w:val="a"/>
        <w:rPr>
          <w:rFonts w:hint="cs"/>
          <w:rtl/>
        </w:rPr>
      </w:pPr>
    </w:p>
    <w:p w14:paraId="0473CAA0" w14:textId="77777777" w:rsidR="00000000" w:rsidRDefault="00E84F3B">
      <w:pPr>
        <w:pStyle w:val="a"/>
        <w:rPr>
          <w:rFonts w:hint="cs"/>
          <w:rtl/>
        </w:rPr>
      </w:pPr>
      <w:r>
        <w:rPr>
          <w:rFonts w:hint="cs"/>
          <w:rtl/>
        </w:rPr>
        <w:t xml:space="preserve">על מי אתה מדבר? </w:t>
      </w:r>
    </w:p>
    <w:p w14:paraId="69310230" w14:textId="77777777" w:rsidR="00000000" w:rsidRDefault="00E84F3B">
      <w:pPr>
        <w:pStyle w:val="a"/>
        <w:ind w:firstLine="0"/>
        <w:rPr>
          <w:rFonts w:hint="cs"/>
          <w:rtl/>
        </w:rPr>
      </w:pPr>
    </w:p>
    <w:p w14:paraId="182DCFC5" w14:textId="77777777" w:rsidR="00000000" w:rsidRDefault="00E84F3B">
      <w:pPr>
        <w:pStyle w:val="SpeakerCon"/>
        <w:rPr>
          <w:rtl/>
        </w:rPr>
      </w:pPr>
      <w:bookmarkStart w:id="870" w:name="FS000000475T16_07_2003_18_45_52C"/>
      <w:bookmarkEnd w:id="870"/>
    </w:p>
    <w:p w14:paraId="3088745C" w14:textId="77777777" w:rsidR="00000000" w:rsidRDefault="00E84F3B">
      <w:pPr>
        <w:pStyle w:val="SpeakerCon"/>
        <w:rPr>
          <w:rtl/>
        </w:rPr>
      </w:pPr>
      <w:r>
        <w:rPr>
          <w:rtl/>
        </w:rPr>
        <w:t>איוב קרא (הליכוד):</w:t>
      </w:r>
    </w:p>
    <w:p w14:paraId="7DE4C54F" w14:textId="77777777" w:rsidR="00000000" w:rsidRDefault="00E84F3B">
      <w:pPr>
        <w:pStyle w:val="a"/>
        <w:rPr>
          <w:rtl/>
        </w:rPr>
      </w:pPr>
    </w:p>
    <w:p w14:paraId="4C726A60" w14:textId="77777777" w:rsidR="00000000" w:rsidRDefault="00E84F3B">
      <w:pPr>
        <w:pStyle w:val="a"/>
        <w:rPr>
          <w:rFonts w:hint="cs"/>
          <w:rtl/>
        </w:rPr>
      </w:pPr>
      <w:r>
        <w:rPr>
          <w:rFonts w:hint="cs"/>
          <w:rtl/>
        </w:rPr>
        <w:t xml:space="preserve">אזרחים - 42 איש. </w:t>
      </w:r>
    </w:p>
    <w:p w14:paraId="5C67B652" w14:textId="77777777" w:rsidR="00000000" w:rsidRDefault="00E84F3B">
      <w:pPr>
        <w:pStyle w:val="a"/>
        <w:ind w:firstLine="0"/>
        <w:rPr>
          <w:rFonts w:hint="cs"/>
          <w:rtl/>
        </w:rPr>
      </w:pPr>
    </w:p>
    <w:p w14:paraId="11CA52A4" w14:textId="77777777" w:rsidR="00000000" w:rsidRDefault="00E84F3B">
      <w:pPr>
        <w:pStyle w:val="ad"/>
        <w:rPr>
          <w:rtl/>
        </w:rPr>
      </w:pPr>
      <w:r>
        <w:rPr>
          <w:rtl/>
        </w:rPr>
        <w:t>היו"ר משה כחלון:</w:t>
      </w:r>
    </w:p>
    <w:p w14:paraId="19D111CE" w14:textId="77777777" w:rsidR="00000000" w:rsidRDefault="00E84F3B">
      <w:pPr>
        <w:pStyle w:val="a"/>
        <w:rPr>
          <w:rtl/>
        </w:rPr>
      </w:pPr>
    </w:p>
    <w:p w14:paraId="04A4D678" w14:textId="77777777" w:rsidR="00000000" w:rsidRDefault="00E84F3B">
      <w:pPr>
        <w:pStyle w:val="a"/>
        <w:rPr>
          <w:rFonts w:hint="cs"/>
          <w:rtl/>
        </w:rPr>
      </w:pPr>
      <w:r>
        <w:rPr>
          <w:rFonts w:hint="cs"/>
          <w:rtl/>
        </w:rPr>
        <w:t>תו</w:t>
      </w:r>
      <w:r>
        <w:rPr>
          <w:rFonts w:hint="cs"/>
          <w:rtl/>
        </w:rPr>
        <w:t xml:space="preserve">דה רבה. חבר הכנסת דהאמשה, ניתן לך את הדקה. </w:t>
      </w:r>
    </w:p>
    <w:p w14:paraId="42C469C6" w14:textId="77777777" w:rsidR="00000000" w:rsidRDefault="00E84F3B">
      <w:pPr>
        <w:pStyle w:val="a"/>
        <w:ind w:firstLine="0"/>
        <w:rPr>
          <w:rFonts w:hint="cs"/>
          <w:rtl/>
        </w:rPr>
      </w:pPr>
    </w:p>
    <w:p w14:paraId="041AA2E8" w14:textId="77777777" w:rsidR="00000000" w:rsidRDefault="00E84F3B">
      <w:pPr>
        <w:pStyle w:val="Speaker"/>
        <w:rPr>
          <w:rtl/>
        </w:rPr>
      </w:pPr>
      <w:bookmarkStart w:id="871" w:name="FS000000550T16_07_2003_18_46_47"/>
      <w:bookmarkStart w:id="872" w:name="_Toc46538724"/>
      <w:bookmarkStart w:id="873" w:name="_Toc49055455"/>
      <w:bookmarkEnd w:id="871"/>
      <w:r>
        <w:rPr>
          <w:rFonts w:hint="eastAsia"/>
          <w:rtl/>
        </w:rPr>
        <w:t>עבד</w:t>
      </w:r>
      <w:r>
        <w:rPr>
          <w:rtl/>
        </w:rPr>
        <w:t>-אלמאלכ דהאמשה (רע"ם):</w:t>
      </w:r>
      <w:bookmarkEnd w:id="872"/>
      <w:bookmarkEnd w:id="873"/>
    </w:p>
    <w:p w14:paraId="0CE846D2" w14:textId="77777777" w:rsidR="00000000" w:rsidRDefault="00E84F3B">
      <w:pPr>
        <w:pStyle w:val="a"/>
        <w:rPr>
          <w:rFonts w:hint="cs"/>
          <w:rtl/>
        </w:rPr>
      </w:pPr>
    </w:p>
    <w:p w14:paraId="45F1A408" w14:textId="77777777" w:rsidR="00000000" w:rsidRDefault="00E84F3B">
      <w:pPr>
        <w:pStyle w:val="a"/>
        <w:rPr>
          <w:rFonts w:hint="cs"/>
          <w:rtl/>
        </w:rPr>
      </w:pPr>
      <w:r>
        <w:rPr>
          <w:rFonts w:hint="cs"/>
          <w:rtl/>
        </w:rPr>
        <w:t xml:space="preserve">תודה רבה. אדוני היושב-ראש, אני רוצה להיות שותף לשמחת כולנו, שהאזרח שנחטף חזר בריא ושלם. </w:t>
      </w:r>
    </w:p>
    <w:p w14:paraId="622E9428" w14:textId="77777777" w:rsidR="00000000" w:rsidRDefault="00E84F3B">
      <w:pPr>
        <w:pStyle w:val="a"/>
        <w:rPr>
          <w:rFonts w:hint="cs"/>
          <w:rtl/>
        </w:rPr>
      </w:pPr>
    </w:p>
    <w:p w14:paraId="2FF6A6C9" w14:textId="77777777" w:rsidR="00000000" w:rsidRDefault="00E84F3B">
      <w:pPr>
        <w:pStyle w:val="a"/>
        <w:rPr>
          <w:rFonts w:hint="cs"/>
          <w:rtl/>
        </w:rPr>
      </w:pPr>
      <w:r>
        <w:rPr>
          <w:rFonts w:hint="cs"/>
          <w:rtl/>
        </w:rPr>
        <w:t>אין בר-דעת שיכול היה לערוב לאותן תוצאות, אילולא ה"הודנה" וההפשרה במצב שהולך ונבנה עכשיו. זו שע</w:t>
      </w:r>
      <w:r>
        <w:rPr>
          <w:rFonts w:hint="cs"/>
          <w:rtl/>
        </w:rPr>
        <w:t>ת כושר לקחת את האחריות במלוא הרצינות ולהצעיד הלאה את תהליך השלום ואת ה"הודנה", ולבנות את הדברים באופן חיובי ולא להמשיך בדרך הקודמת. שפיכות דמים ומעגל שפיכות דמים תמיד ניתן לעשות. להרוס תמיד אפשר. השאלה, איך אפשר גם לבנות לפעמים, ויש פה ראשית ראיה לאפשרות ש</w:t>
      </w:r>
      <w:r>
        <w:rPr>
          <w:rFonts w:hint="cs"/>
          <w:rtl/>
        </w:rPr>
        <w:t>ל בנייה ולכוונה חיובית, בוודאי מהצד הפלסטיני. אני טוען שזה היה כל הזמן, אבל עכשיו יש הוכחה אובייקטיבית לעניין הזה. השאלה, מה עושים בממשלת ישראל והאם יקדמו את העניינים האלה הלאה. תודה רבה.</w:t>
      </w:r>
    </w:p>
    <w:p w14:paraId="24694836" w14:textId="77777777" w:rsidR="00000000" w:rsidRDefault="00E84F3B">
      <w:pPr>
        <w:pStyle w:val="a"/>
        <w:ind w:firstLine="0"/>
        <w:rPr>
          <w:rFonts w:hint="cs"/>
          <w:rtl/>
        </w:rPr>
      </w:pPr>
    </w:p>
    <w:p w14:paraId="7603F543" w14:textId="77777777" w:rsidR="00000000" w:rsidRDefault="00E84F3B">
      <w:pPr>
        <w:pStyle w:val="ad"/>
        <w:rPr>
          <w:rtl/>
        </w:rPr>
      </w:pPr>
      <w:r>
        <w:rPr>
          <w:rtl/>
        </w:rPr>
        <w:t>היו"ר משה כחלון:</w:t>
      </w:r>
    </w:p>
    <w:p w14:paraId="10E50DA5" w14:textId="77777777" w:rsidR="00000000" w:rsidRDefault="00E84F3B">
      <w:pPr>
        <w:pStyle w:val="a"/>
        <w:rPr>
          <w:rtl/>
        </w:rPr>
      </w:pPr>
    </w:p>
    <w:p w14:paraId="3E49219F" w14:textId="77777777" w:rsidR="00000000" w:rsidRDefault="00E84F3B">
      <w:pPr>
        <w:pStyle w:val="a"/>
        <w:rPr>
          <w:rFonts w:hint="cs"/>
          <w:rtl/>
        </w:rPr>
      </w:pPr>
      <w:r>
        <w:rPr>
          <w:rFonts w:hint="cs"/>
          <w:rtl/>
        </w:rPr>
        <w:t xml:space="preserve">תודה רבה. חבר הכנסת שלגי, הצעה אחרת. אחריו </w:t>
      </w:r>
      <w:r>
        <w:rPr>
          <w:rtl/>
        </w:rPr>
        <w:t>–</w:t>
      </w:r>
      <w:r>
        <w:rPr>
          <w:rFonts w:hint="cs"/>
          <w:rtl/>
        </w:rPr>
        <w:t xml:space="preserve"> חבר </w:t>
      </w:r>
      <w:r>
        <w:rPr>
          <w:rFonts w:hint="cs"/>
          <w:rtl/>
        </w:rPr>
        <w:t>הכנסת דוד טל.</w:t>
      </w:r>
    </w:p>
    <w:p w14:paraId="169BB0D3" w14:textId="77777777" w:rsidR="00000000" w:rsidRDefault="00E84F3B">
      <w:pPr>
        <w:pStyle w:val="a"/>
        <w:ind w:firstLine="0"/>
        <w:rPr>
          <w:rFonts w:hint="cs"/>
          <w:rtl/>
        </w:rPr>
      </w:pPr>
    </w:p>
    <w:p w14:paraId="6DDB3CE1" w14:textId="77777777" w:rsidR="00000000" w:rsidRDefault="00E84F3B">
      <w:pPr>
        <w:pStyle w:val="Speaker"/>
        <w:rPr>
          <w:rtl/>
        </w:rPr>
      </w:pPr>
      <w:bookmarkStart w:id="874" w:name="FS000001046T16_07_2003_18_49_00"/>
      <w:bookmarkStart w:id="875" w:name="_Toc46538725"/>
      <w:bookmarkStart w:id="876" w:name="_Toc49055456"/>
      <w:bookmarkEnd w:id="874"/>
      <w:r>
        <w:rPr>
          <w:rFonts w:hint="eastAsia"/>
          <w:rtl/>
        </w:rPr>
        <w:t>אילן</w:t>
      </w:r>
      <w:r>
        <w:rPr>
          <w:rtl/>
        </w:rPr>
        <w:t xml:space="preserve"> שלגי (שינוי):</w:t>
      </w:r>
      <w:bookmarkEnd w:id="875"/>
      <w:bookmarkEnd w:id="876"/>
    </w:p>
    <w:p w14:paraId="0EBB86B7" w14:textId="77777777" w:rsidR="00000000" w:rsidRDefault="00E84F3B">
      <w:pPr>
        <w:pStyle w:val="a"/>
        <w:rPr>
          <w:rFonts w:hint="cs"/>
          <w:rtl/>
        </w:rPr>
      </w:pPr>
    </w:p>
    <w:p w14:paraId="4B2BE170" w14:textId="77777777" w:rsidR="00000000" w:rsidRDefault="00E84F3B">
      <w:pPr>
        <w:pStyle w:val="a"/>
        <w:rPr>
          <w:rFonts w:hint="cs"/>
          <w:rtl/>
        </w:rPr>
      </w:pPr>
      <w:r>
        <w:rPr>
          <w:rFonts w:hint="cs"/>
          <w:rtl/>
        </w:rPr>
        <w:t>תודה רבה, אדוני היושב-ראש. כמובן אנחנו שמחים על הצלתו של אליהו גוראל ומברכים את כוחות הביטחון אשר שחררו אותו.</w:t>
      </w:r>
    </w:p>
    <w:p w14:paraId="6D74600C" w14:textId="77777777" w:rsidR="00000000" w:rsidRDefault="00E84F3B">
      <w:pPr>
        <w:pStyle w:val="a"/>
        <w:rPr>
          <w:rFonts w:hint="cs"/>
          <w:rtl/>
        </w:rPr>
      </w:pPr>
    </w:p>
    <w:p w14:paraId="2495AED0" w14:textId="77777777" w:rsidR="00000000" w:rsidRDefault="00E84F3B">
      <w:pPr>
        <w:pStyle w:val="a"/>
        <w:rPr>
          <w:rFonts w:hint="cs"/>
          <w:rtl/>
        </w:rPr>
      </w:pPr>
      <w:r>
        <w:rPr>
          <w:rFonts w:hint="cs"/>
          <w:rtl/>
        </w:rPr>
        <w:t>אני מבקש להגיב על דבריו של חבר הכנסת נסים זאב. במקרה הזה טוב עשו כוחות הביטחון שלא סמכו על הרשות הפלסטינית כאש</w:t>
      </w:r>
      <w:r>
        <w:rPr>
          <w:rFonts w:hint="cs"/>
          <w:rtl/>
        </w:rPr>
        <w:t>ר ידענו היכן הוא נמצא וידענו שאפשר להגיע אליו ולחלץ אותו, וככל הנראה באותו זמן הוא גם לא היה שמור, כי עובדה שהוציאו אותו ללא מאבק וללא קרב. החשש שלי הוא, שאילו הודיעו לרשות הפלסטינית, הידיעה הזאת היתה איכשהו דולפת והיה פתאום מסתבר שהאיש כבר איננו שם, או שה</w:t>
      </w:r>
      <w:r>
        <w:rPr>
          <w:rFonts w:hint="cs"/>
          <w:rtl/>
        </w:rPr>
        <w:t xml:space="preserve">שתנה המצב בשטח. צריך לקדם את המגעים עם הפלסטינים, אני בהחלט בעד, אבל בזהירות הראויה, ובסיטואציה כזאת אין לסמוך עליה. תודה רבה. </w:t>
      </w:r>
    </w:p>
    <w:p w14:paraId="1D601E2F" w14:textId="77777777" w:rsidR="00000000" w:rsidRDefault="00E84F3B">
      <w:pPr>
        <w:pStyle w:val="a"/>
        <w:ind w:firstLine="0"/>
        <w:rPr>
          <w:rFonts w:hint="cs"/>
          <w:rtl/>
        </w:rPr>
      </w:pPr>
    </w:p>
    <w:p w14:paraId="0B72A288" w14:textId="77777777" w:rsidR="00000000" w:rsidRDefault="00E84F3B">
      <w:pPr>
        <w:pStyle w:val="ad"/>
        <w:rPr>
          <w:rtl/>
        </w:rPr>
      </w:pPr>
    </w:p>
    <w:p w14:paraId="47D1EA63" w14:textId="77777777" w:rsidR="00000000" w:rsidRDefault="00E84F3B">
      <w:pPr>
        <w:pStyle w:val="ad"/>
        <w:rPr>
          <w:rtl/>
        </w:rPr>
      </w:pPr>
      <w:r>
        <w:rPr>
          <w:rtl/>
        </w:rPr>
        <w:t>היו"ר משה כחלון:</w:t>
      </w:r>
    </w:p>
    <w:p w14:paraId="5B19AD88" w14:textId="77777777" w:rsidR="00000000" w:rsidRDefault="00E84F3B">
      <w:pPr>
        <w:pStyle w:val="a"/>
        <w:rPr>
          <w:rtl/>
        </w:rPr>
      </w:pPr>
    </w:p>
    <w:p w14:paraId="032324E2" w14:textId="77777777" w:rsidR="00000000" w:rsidRDefault="00E84F3B">
      <w:pPr>
        <w:pStyle w:val="a"/>
        <w:rPr>
          <w:rFonts w:hint="cs"/>
          <w:rtl/>
        </w:rPr>
      </w:pPr>
      <w:r>
        <w:rPr>
          <w:rFonts w:hint="cs"/>
          <w:rtl/>
        </w:rPr>
        <w:t>תודה רבה. האחרון, חבר הכנסת דוד טל.</w:t>
      </w:r>
    </w:p>
    <w:p w14:paraId="764AA9D8" w14:textId="77777777" w:rsidR="00000000" w:rsidRDefault="00E84F3B">
      <w:pPr>
        <w:pStyle w:val="a"/>
        <w:ind w:firstLine="0"/>
        <w:rPr>
          <w:rFonts w:hint="cs"/>
          <w:rtl/>
        </w:rPr>
      </w:pPr>
    </w:p>
    <w:p w14:paraId="2962C912" w14:textId="77777777" w:rsidR="00000000" w:rsidRDefault="00E84F3B">
      <w:pPr>
        <w:pStyle w:val="Speaker"/>
        <w:rPr>
          <w:rtl/>
        </w:rPr>
      </w:pPr>
      <w:bookmarkStart w:id="877" w:name="FS000000493T16_07_2003_19_01_59"/>
      <w:bookmarkStart w:id="878" w:name="_Toc46538726"/>
      <w:bookmarkStart w:id="879" w:name="_Toc49055457"/>
      <w:bookmarkEnd w:id="877"/>
      <w:r>
        <w:rPr>
          <w:rFonts w:hint="eastAsia"/>
          <w:rtl/>
        </w:rPr>
        <w:t>דוד</w:t>
      </w:r>
      <w:r>
        <w:rPr>
          <w:rtl/>
        </w:rPr>
        <w:t xml:space="preserve"> טל (עם אחד):</w:t>
      </w:r>
      <w:bookmarkEnd w:id="878"/>
      <w:bookmarkEnd w:id="879"/>
    </w:p>
    <w:p w14:paraId="4DC87CD9" w14:textId="77777777" w:rsidR="00000000" w:rsidRDefault="00E84F3B">
      <w:pPr>
        <w:pStyle w:val="a"/>
        <w:rPr>
          <w:rFonts w:hint="cs"/>
          <w:rtl/>
        </w:rPr>
      </w:pPr>
    </w:p>
    <w:p w14:paraId="1F6A6B59" w14:textId="77777777" w:rsidR="00000000" w:rsidRDefault="00E84F3B">
      <w:pPr>
        <w:pStyle w:val="a"/>
        <w:rPr>
          <w:rFonts w:hint="cs"/>
          <w:rtl/>
        </w:rPr>
      </w:pPr>
      <w:r>
        <w:rPr>
          <w:rFonts w:hint="cs"/>
          <w:rtl/>
        </w:rPr>
        <w:t xml:space="preserve">אדוני היושב-ראש, רבותי חברי הכנסת, אני וסיעתי עם אחד </w:t>
      </w:r>
      <w:r>
        <w:rPr>
          <w:rFonts w:hint="cs"/>
          <w:rtl/>
        </w:rPr>
        <w:t xml:space="preserve">מצטרפים, כמובן, לברכות לכוחות הביטחון, שהקדוש-ברוך-הוא הנחה אותם בדרך הישר והתבונה למקום הימצאו של גוראל. </w:t>
      </w:r>
    </w:p>
    <w:p w14:paraId="50A4F8FE" w14:textId="77777777" w:rsidR="00000000" w:rsidRDefault="00E84F3B">
      <w:pPr>
        <w:pStyle w:val="a"/>
        <w:rPr>
          <w:rFonts w:hint="cs"/>
          <w:rtl/>
        </w:rPr>
      </w:pPr>
    </w:p>
    <w:p w14:paraId="63F102EF" w14:textId="77777777" w:rsidR="00000000" w:rsidRDefault="00E84F3B">
      <w:pPr>
        <w:pStyle w:val="a"/>
        <w:rPr>
          <w:rFonts w:hint="cs"/>
          <w:rtl/>
        </w:rPr>
      </w:pPr>
      <w:r>
        <w:rPr>
          <w:rFonts w:hint="cs"/>
          <w:rtl/>
        </w:rPr>
        <w:t>אבל, אני רוצה לומר לך, אדוני היושב-ראש, אני מאוכזב מאוד מהרשות הפלסטינית, ואני מאוכזב מאוד מאבו-מאזן ומחבריו, משום שאפשר היה לצפות שבנושאים כאלה נקב</w:t>
      </w:r>
      <w:r>
        <w:rPr>
          <w:rFonts w:hint="cs"/>
          <w:rtl/>
        </w:rPr>
        <w:t>ל עזרה רצינית יותר וגדולה יותר. הדבר הזה לא נעשה, ומבחינתי מבחן התוצאה הוא מדד לכל דבר.</w:t>
      </w:r>
    </w:p>
    <w:p w14:paraId="300A82C9" w14:textId="77777777" w:rsidR="00000000" w:rsidRDefault="00E84F3B">
      <w:pPr>
        <w:pStyle w:val="a"/>
        <w:rPr>
          <w:rFonts w:hint="cs"/>
          <w:rtl/>
        </w:rPr>
      </w:pPr>
    </w:p>
    <w:p w14:paraId="1E482B71" w14:textId="77777777" w:rsidR="00000000" w:rsidRDefault="00E84F3B">
      <w:pPr>
        <w:pStyle w:val="a"/>
        <w:rPr>
          <w:rFonts w:hint="cs"/>
          <w:rtl/>
        </w:rPr>
      </w:pPr>
      <w:r>
        <w:rPr>
          <w:rFonts w:hint="cs"/>
          <w:rtl/>
        </w:rPr>
        <w:t>אני אומר את הדברים כאן כדי שיבינו הפלסטינים, שאם אנחנו הולכים לנושא הזה, אנחנו הולכים אליו בידיים נקיות, והם צריכים לבוא כך באותה מידה. כשחייו של אדם נתונים על כף המאז</w:t>
      </w:r>
      <w:r>
        <w:rPr>
          <w:rFonts w:hint="cs"/>
          <w:rtl/>
        </w:rPr>
        <w:t xml:space="preserve">ניים, צריך מישהו ברשות הפלסטינית לעשות את כל מה שניתן, כדי לעזור במקרה הזה. לצערי, זה לא קרה. אני מקווה שלא תקרה חטיפה בפעם הבאה, אבל על כל צרה שלא תהיה, בפעם הבאה אני מצפה לעזרה יותר גדולה מהרשות הפלסטינית. </w:t>
      </w:r>
    </w:p>
    <w:p w14:paraId="51B76065" w14:textId="77777777" w:rsidR="00000000" w:rsidRDefault="00E84F3B">
      <w:pPr>
        <w:pStyle w:val="a"/>
        <w:ind w:firstLine="0"/>
        <w:rPr>
          <w:rFonts w:hint="cs"/>
          <w:rtl/>
        </w:rPr>
      </w:pPr>
    </w:p>
    <w:p w14:paraId="02F9F470" w14:textId="77777777" w:rsidR="00000000" w:rsidRDefault="00E84F3B">
      <w:pPr>
        <w:pStyle w:val="ad"/>
        <w:rPr>
          <w:rtl/>
        </w:rPr>
      </w:pPr>
      <w:r>
        <w:rPr>
          <w:rtl/>
        </w:rPr>
        <w:t>היו"ר משה כחלון:</w:t>
      </w:r>
    </w:p>
    <w:p w14:paraId="4A2315D3" w14:textId="77777777" w:rsidR="00000000" w:rsidRDefault="00E84F3B">
      <w:pPr>
        <w:pStyle w:val="a"/>
        <w:rPr>
          <w:rtl/>
        </w:rPr>
      </w:pPr>
    </w:p>
    <w:p w14:paraId="3F090EC8" w14:textId="77777777" w:rsidR="00000000" w:rsidRDefault="00E84F3B">
      <w:pPr>
        <w:pStyle w:val="a"/>
        <w:rPr>
          <w:rFonts w:hint="cs"/>
          <w:rtl/>
        </w:rPr>
      </w:pPr>
      <w:r>
        <w:rPr>
          <w:rFonts w:hint="cs"/>
          <w:rtl/>
        </w:rPr>
        <w:t>תודה רבה. אנו עוברים להצבעה.</w:t>
      </w:r>
      <w:r>
        <w:rPr>
          <w:rFonts w:hint="cs"/>
          <w:rtl/>
        </w:rPr>
        <w:t xml:space="preserve"> סגן השר הציע ועדת הכלכלה. חבר הכנסת כבל, אתה מסכים?</w:t>
      </w:r>
    </w:p>
    <w:p w14:paraId="5988D1F1" w14:textId="77777777" w:rsidR="00000000" w:rsidRDefault="00E84F3B">
      <w:pPr>
        <w:pStyle w:val="a"/>
        <w:ind w:firstLine="0"/>
        <w:rPr>
          <w:rFonts w:hint="cs"/>
          <w:rtl/>
        </w:rPr>
      </w:pPr>
    </w:p>
    <w:p w14:paraId="70EAE8BC" w14:textId="77777777" w:rsidR="00000000" w:rsidRDefault="00E84F3B">
      <w:pPr>
        <w:pStyle w:val="ac"/>
        <w:rPr>
          <w:rtl/>
        </w:rPr>
      </w:pPr>
      <w:r>
        <w:rPr>
          <w:rFonts w:hint="eastAsia"/>
          <w:rtl/>
        </w:rPr>
        <w:t>איתן</w:t>
      </w:r>
      <w:r>
        <w:rPr>
          <w:rtl/>
        </w:rPr>
        <w:t xml:space="preserve"> כבל (העבודה-מימד):</w:t>
      </w:r>
    </w:p>
    <w:p w14:paraId="7EEF5A7F" w14:textId="77777777" w:rsidR="00000000" w:rsidRDefault="00E84F3B">
      <w:pPr>
        <w:pStyle w:val="a"/>
        <w:rPr>
          <w:rFonts w:hint="cs"/>
          <w:rtl/>
        </w:rPr>
      </w:pPr>
    </w:p>
    <w:p w14:paraId="3F6FB10C" w14:textId="77777777" w:rsidR="00000000" w:rsidRDefault="00E84F3B">
      <w:pPr>
        <w:pStyle w:val="a"/>
        <w:rPr>
          <w:rFonts w:hint="cs"/>
          <w:rtl/>
        </w:rPr>
      </w:pPr>
      <w:r>
        <w:rPr>
          <w:rFonts w:hint="cs"/>
          <w:rtl/>
        </w:rPr>
        <w:t xml:space="preserve">אם הוא מציע, אני אשבור לו את המלה? </w:t>
      </w:r>
    </w:p>
    <w:p w14:paraId="3AE7FD64" w14:textId="77777777" w:rsidR="00000000" w:rsidRDefault="00E84F3B">
      <w:pPr>
        <w:pStyle w:val="a"/>
        <w:ind w:firstLine="0"/>
        <w:rPr>
          <w:rFonts w:hint="cs"/>
          <w:rtl/>
        </w:rPr>
      </w:pPr>
    </w:p>
    <w:p w14:paraId="70F0AB9C" w14:textId="77777777" w:rsidR="00000000" w:rsidRDefault="00E84F3B">
      <w:pPr>
        <w:pStyle w:val="ad"/>
        <w:rPr>
          <w:rtl/>
        </w:rPr>
      </w:pPr>
      <w:r>
        <w:rPr>
          <w:rtl/>
        </w:rPr>
        <w:t>היו"ר משה כחלון:</w:t>
      </w:r>
    </w:p>
    <w:p w14:paraId="5BF4680C" w14:textId="77777777" w:rsidR="00000000" w:rsidRDefault="00E84F3B">
      <w:pPr>
        <w:pStyle w:val="a"/>
        <w:rPr>
          <w:rtl/>
        </w:rPr>
      </w:pPr>
    </w:p>
    <w:p w14:paraId="4A486F3F" w14:textId="77777777" w:rsidR="00000000" w:rsidRDefault="00E84F3B">
      <w:pPr>
        <w:pStyle w:val="a"/>
        <w:rPr>
          <w:rFonts w:hint="cs"/>
          <w:rtl/>
        </w:rPr>
      </w:pPr>
      <w:r>
        <w:rPr>
          <w:rFonts w:hint="cs"/>
          <w:rtl/>
        </w:rPr>
        <w:t xml:space="preserve">חבר הכנסת מרגי? </w:t>
      </w:r>
    </w:p>
    <w:p w14:paraId="57E0AA63" w14:textId="77777777" w:rsidR="00000000" w:rsidRDefault="00E84F3B">
      <w:pPr>
        <w:pStyle w:val="a"/>
        <w:ind w:firstLine="0"/>
        <w:rPr>
          <w:rFonts w:hint="cs"/>
          <w:rtl/>
        </w:rPr>
      </w:pPr>
    </w:p>
    <w:p w14:paraId="60F58462" w14:textId="77777777" w:rsidR="00000000" w:rsidRDefault="00E84F3B">
      <w:pPr>
        <w:pStyle w:val="ac"/>
        <w:rPr>
          <w:rtl/>
        </w:rPr>
      </w:pPr>
      <w:r>
        <w:rPr>
          <w:rFonts w:hint="eastAsia"/>
          <w:rtl/>
        </w:rPr>
        <w:t>יעקב</w:t>
      </w:r>
      <w:r>
        <w:rPr>
          <w:rtl/>
        </w:rPr>
        <w:t xml:space="preserve"> מרגי (ש"ס):</w:t>
      </w:r>
    </w:p>
    <w:p w14:paraId="45E49D6F" w14:textId="77777777" w:rsidR="00000000" w:rsidRDefault="00E84F3B">
      <w:pPr>
        <w:pStyle w:val="a"/>
        <w:rPr>
          <w:rFonts w:hint="cs"/>
          <w:rtl/>
        </w:rPr>
      </w:pPr>
    </w:p>
    <w:p w14:paraId="6E78927F" w14:textId="77777777" w:rsidR="00000000" w:rsidRDefault="00E84F3B">
      <w:pPr>
        <w:pStyle w:val="a"/>
        <w:rPr>
          <w:rFonts w:hint="cs"/>
          <w:rtl/>
        </w:rPr>
      </w:pPr>
      <w:r>
        <w:rPr>
          <w:rFonts w:hint="cs"/>
          <w:rtl/>
        </w:rPr>
        <w:t>מסכים.</w:t>
      </w:r>
    </w:p>
    <w:p w14:paraId="229916E9" w14:textId="77777777" w:rsidR="00000000" w:rsidRDefault="00E84F3B">
      <w:pPr>
        <w:pStyle w:val="a"/>
        <w:ind w:firstLine="0"/>
        <w:rPr>
          <w:rFonts w:hint="cs"/>
          <w:rtl/>
        </w:rPr>
      </w:pPr>
    </w:p>
    <w:p w14:paraId="6610BD63" w14:textId="77777777" w:rsidR="00000000" w:rsidRDefault="00E84F3B">
      <w:pPr>
        <w:pStyle w:val="ad"/>
        <w:rPr>
          <w:rtl/>
        </w:rPr>
      </w:pPr>
      <w:r>
        <w:rPr>
          <w:rtl/>
        </w:rPr>
        <w:t>היו"ר משה כחלון:</w:t>
      </w:r>
    </w:p>
    <w:p w14:paraId="2B3E6984" w14:textId="77777777" w:rsidR="00000000" w:rsidRDefault="00E84F3B">
      <w:pPr>
        <w:pStyle w:val="a"/>
        <w:rPr>
          <w:rtl/>
        </w:rPr>
      </w:pPr>
    </w:p>
    <w:p w14:paraId="1462ABAC" w14:textId="77777777" w:rsidR="00000000" w:rsidRDefault="00E84F3B">
      <w:pPr>
        <w:pStyle w:val="a"/>
        <w:rPr>
          <w:rFonts w:hint="cs"/>
          <w:rtl/>
        </w:rPr>
      </w:pPr>
      <w:r>
        <w:rPr>
          <w:rFonts w:hint="cs"/>
          <w:rtl/>
        </w:rPr>
        <w:t>חבר הכנסת טיבי - אינו נוכח. חבר הכנסת אהוד יתום - אינו נוכח.</w:t>
      </w:r>
    </w:p>
    <w:p w14:paraId="28609A3C" w14:textId="77777777" w:rsidR="00000000" w:rsidRDefault="00E84F3B">
      <w:pPr>
        <w:pStyle w:val="a"/>
        <w:ind w:firstLine="0"/>
        <w:rPr>
          <w:rFonts w:hint="cs"/>
          <w:rtl/>
        </w:rPr>
      </w:pPr>
    </w:p>
    <w:p w14:paraId="1D09C4D8" w14:textId="77777777" w:rsidR="00000000" w:rsidRDefault="00E84F3B">
      <w:pPr>
        <w:pStyle w:val="ac"/>
        <w:rPr>
          <w:rtl/>
        </w:rPr>
      </w:pPr>
      <w:r>
        <w:rPr>
          <w:rFonts w:hint="eastAsia"/>
          <w:rtl/>
        </w:rPr>
        <w:t>איתן</w:t>
      </w:r>
      <w:r>
        <w:rPr>
          <w:rtl/>
        </w:rPr>
        <w:t xml:space="preserve"> כבל (העבודה-מימד):</w:t>
      </w:r>
    </w:p>
    <w:p w14:paraId="1AD14C2B" w14:textId="77777777" w:rsidR="00000000" w:rsidRDefault="00E84F3B">
      <w:pPr>
        <w:pStyle w:val="a"/>
        <w:rPr>
          <w:rFonts w:hint="cs"/>
          <w:rtl/>
        </w:rPr>
      </w:pPr>
    </w:p>
    <w:p w14:paraId="6A63BBD9" w14:textId="77777777" w:rsidR="00000000" w:rsidRDefault="00E84F3B">
      <w:pPr>
        <w:pStyle w:val="a"/>
        <w:rPr>
          <w:rFonts w:hint="cs"/>
          <w:rtl/>
        </w:rPr>
      </w:pPr>
      <w:r>
        <w:rPr>
          <w:rFonts w:hint="cs"/>
          <w:rtl/>
        </w:rPr>
        <w:t>למה לוועדת הכלכלה?</w:t>
      </w:r>
    </w:p>
    <w:p w14:paraId="0F2A76CF" w14:textId="77777777" w:rsidR="00000000" w:rsidRDefault="00E84F3B">
      <w:pPr>
        <w:pStyle w:val="a"/>
        <w:ind w:firstLine="0"/>
        <w:rPr>
          <w:rFonts w:hint="cs"/>
          <w:rtl/>
        </w:rPr>
      </w:pPr>
    </w:p>
    <w:p w14:paraId="6B1CAA27" w14:textId="77777777" w:rsidR="00000000" w:rsidRDefault="00E84F3B">
      <w:pPr>
        <w:pStyle w:val="ad"/>
        <w:rPr>
          <w:rtl/>
        </w:rPr>
      </w:pPr>
      <w:r>
        <w:rPr>
          <w:rtl/>
        </w:rPr>
        <w:t>היו"ר משה כחלון:</w:t>
      </w:r>
    </w:p>
    <w:p w14:paraId="45B89AE5" w14:textId="77777777" w:rsidR="00000000" w:rsidRDefault="00E84F3B">
      <w:pPr>
        <w:pStyle w:val="a"/>
        <w:rPr>
          <w:rtl/>
        </w:rPr>
      </w:pPr>
    </w:p>
    <w:p w14:paraId="561B1F6D" w14:textId="77777777" w:rsidR="00000000" w:rsidRDefault="00E84F3B">
      <w:pPr>
        <w:pStyle w:val="a"/>
        <w:rPr>
          <w:rFonts w:hint="cs"/>
          <w:rtl/>
        </w:rPr>
      </w:pPr>
      <w:r>
        <w:rPr>
          <w:rFonts w:hint="cs"/>
          <w:rtl/>
        </w:rPr>
        <w:t>מדובר על מיגון למוניות. חבר הכנסת שאול יהלום מסכים לוועדת כלכלה?</w:t>
      </w:r>
    </w:p>
    <w:p w14:paraId="69918970" w14:textId="77777777" w:rsidR="00000000" w:rsidRDefault="00E84F3B">
      <w:pPr>
        <w:pStyle w:val="a"/>
        <w:ind w:firstLine="0"/>
        <w:rPr>
          <w:rFonts w:hint="cs"/>
          <w:rtl/>
        </w:rPr>
      </w:pPr>
    </w:p>
    <w:p w14:paraId="0F527CA9" w14:textId="77777777" w:rsidR="00000000" w:rsidRDefault="00E84F3B">
      <w:pPr>
        <w:pStyle w:val="ac"/>
        <w:rPr>
          <w:rtl/>
        </w:rPr>
      </w:pPr>
      <w:r>
        <w:rPr>
          <w:rFonts w:hint="eastAsia"/>
          <w:rtl/>
        </w:rPr>
        <w:t>שאול</w:t>
      </w:r>
      <w:r>
        <w:rPr>
          <w:rtl/>
        </w:rPr>
        <w:t xml:space="preserve"> יהלום (מפד"ל):</w:t>
      </w:r>
    </w:p>
    <w:p w14:paraId="6A85133E" w14:textId="77777777" w:rsidR="00000000" w:rsidRDefault="00E84F3B">
      <w:pPr>
        <w:pStyle w:val="a"/>
        <w:rPr>
          <w:rFonts w:hint="cs"/>
          <w:rtl/>
        </w:rPr>
      </w:pPr>
    </w:p>
    <w:p w14:paraId="0E40260A" w14:textId="77777777" w:rsidR="00000000" w:rsidRDefault="00E84F3B">
      <w:pPr>
        <w:pStyle w:val="a"/>
        <w:rPr>
          <w:rFonts w:hint="cs"/>
          <w:rtl/>
        </w:rPr>
      </w:pPr>
      <w:r>
        <w:rPr>
          <w:rFonts w:hint="cs"/>
          <w:rtl/>
        </w:rPr>
        <w:t>מסכים.</w:t>
      </w:r>
    </w:p>
    <w:p w14:paraId="4E00126B" w14:textId="77777777" w:rsidR="00000000" w:rsidRDefault="00E84F3B">
      <w:pPr>
        <w:pStyle w:val="a"/>
        <w:ind w:firstLine="0"/>
        <w:rPr>
          <w:rFonts w:hint="cs"/>
          <w:rtl/>
        </w:rPr>
      </w:pPr>
    </w:p>
    <w:p w14:paraId="73CF62F7" w14:textId="77777777" w:rsidR="00000000" w:rsidRDefault="00E84F3B">
      <w:pPr>
        <w:pStyle w:val="ad"/>
        <w:rPr>
          <w:rtl/>
        </w:rPr>
      </w:pPr>
      <w:r>
        <w:rPr>
          <w:rFonts w:hint="eastAsia"/>
          <w:rtl/>
        </w:rPr>
        <w:t>היו</w:t>
      </w:r>
      <w:r>
        <w:rPr>
          <w:rtl/>
        </w:rPr>
        <w:t>"ר משה כחלון:</w:t>
      </w:r>
    </w:p>
    <w:p w14:paraId="7614A499" w14:textId="77777777" w:rsidR="00000000" w:rsidRDefault="00E84F3B">
      <w:pPr>
        <w:pStyle w:val="a"/>
        <w:rPr>
          <w:rFonts w:hint="cs"/>
          <w:rtl/>
        </w:rPr>
      </w:pPr>
    </w:p>
    <w:p w14:paraId="10FB7FFD" w14:textId="77777777" w:rsidR="00000000" w:rsidRDefault="00E84F3B">
      <w:pPr>
        <w:pStyle w:val="a"/>
        <w:rPr>
          <w:rFonts w:hint="cs"/>
          <w:rtl/>
        </w:rPr>
      </w:pPr>
      <w:r>
        <w:rPr>
          <w:rFonts w:hint="cs"/>
          <w:rtl/>
        </w:rPr>
        <w:t>חבר הכנסת אורי אריאל - אינו נוכח. חבר הכנסת חמי דורון מסכים לוועדת כלכלה?</w:t>
      </w:r>
    </w:p>
    <w:p w14:paraId="1B69D0DF" w14:textId="77777777" w:rsidR="00000000" w:rsidRDefault="00E84F3B">
      <w:pPr>
        <w:pStyle w:val="a"/>
        <w:ind w:firstLine="0"/>
        <w:rPr>
          <w:rFonts w:hint="cs"/>
          <w:rtl/>
        </w:rPr>
      </w:pPr>
    </w:p>
    <w:p w14:paraId="457ECB2F" w14:textId="77777777" w:rsidR="00000000" w:rsidRDefault="00E84F3B">
      <w:pPr>
        <w:pStyle w:val="ac"/>
        <w:rPr>
          <w:rtl/>
        </w:rPr>
      </w:pPr>
      <w:r>
        <w:rPr>
          <w:rFonts w:hint="eastAsia"/>
          <w:rtl/>
        </w:rPr>
        <w:t>חמי</w:t>
      </w:r>
      <w:r>
        <w:rPr>
          <w:rtl/>
        </w:rPr>
        <w:t xml:space="preserve"> דורון (שינוי):</w:t>
      </w:r>
    </w:p>
    <w:p w14:paraId="2C45B18D" w14:textId="77777777" w:rsidR="00000000" w:rsidRDefault="00E84F3B">
      <w:pPr>
        <w:pStyle w:val="a"/>
        <w:rPr>
          <w:rFonts w:hint="cs"/>
          <w:rtl/>
        </w:rPr>
      </w:pPr>
    </w:p>
    <w:p w14:paraId="08B94225" w14:textId="77777777" w:rsidR="00000000" w:rsidRDefault="00E84F3B">
      <w:pPr>
        <w:pStyle w:val="a"/>
        <w:rPr>
          <w:rFonts w:hint="cs"/>
          <w:rtl/>
        </w:rPr>
      </w:pPr>
      <w:r>
        <w:rPr>
          <w:rFonts w:hint="cs"/>
          <w:rtl/>
        </w:rPr>
        <w:t>מסכים.</w:t>
      </w:r>
    </w:p>
    <w:p w14:paraId="462B49B3" w14:textId="77777777" w:rsidR="00000000" w:rsidRDefault="00E84F3B">
      <w:pPr>
        <w:pStyle w:val="a"/>
        <w:ind w:firstLine="0"/>
        <w:rPr>
          <w:rFonts w:hint="cs"/>
          <w:rtl/>
        </w:rPr>
      </w:pPr>
    </w:p>
    <w:p w14:paraId="05B74414" w14:textId="77777777" w:rsidR="00000000" w:rsidRDefault="00E84F3B">
      <w:pPr>
        <w:pStyle w:val="ad"/>
        <w:rPr>
          <w:rtl/>
        </w:rPr>
      </w:pPr>
      <w:r>
        <w:rPr>
          <w:rFonts w:hint="eastAsia"/>
          <w:rtl/>
        </w:rPr>
        <w:t>היו</w:t>
      </w:r>
      <w:r>
        <w:rPr>
          <w:rtl/>
        </w:rPr>
        <w:t>"ר משה כחלון:</w:t>
      </w:r>
    </w:p>
    <w:p w14:paraId="62BB63E4" w14:textId="77777777" w:rsidR="00000000" w:rsidRDefault="00E84F3B">
      <w:pPr>
        <w:pStyle w:val="a"/>
        <w:rPr>
          <w:rFonts w:hint="cs"/>
          <w:rtl/>
        </w:rPr>
      </w:pPr>
    </w:p>
    <w:p w14:paraId="49F41D9C" w14:textId="77777777" w:rsidR="00000000" w:rsidRDefault="00E84F3B">
      <w:pPr>
        <w:pStyle w:val="a"/>
        <w:rPr>
          <w:rFonts w:hint="cs"/>
          <w:rtl/>
        </w:rPr>
      </w:pPr>
      <w:r>
        <w:rPr>
          <w:rFonts w:hint="cs"/>
          <w:rtl/>
        </w:rPr>
        <w:t>חבר הכנסת הרב אייכלר מסכים לוועדת כלכלה?</w:t>
      </w:r>
    </w:p>
    <w:p w14:paraId="3520C636" w14:textId="77777777" w:rsidR="00000000" w:rsidRDefault="00E84F3B">
      <w:pPr>
        <w:pStyle w:val="a"/>
        <w:ind w:firstLine="0"/>
        <w:rPr>
          <w:rFonts w:hint="cs"/>
          <w:rtl/>
        </w:rPr>
      </w:pPr>
    </w:p>
    <w:p w14:paraId="4560C59B" w14:textId="77777777" w:rsidR="00000000" w:rsidRDefault="00E84F3B">
      <w:pPr>
        <w:pStyle w:val="ac"/>
        <w:rPr>
          <w:rtl/>
        </w:rPr>
      </w:pPr>
      <w:r>
        <w:rPr>
          <w:rFonts w:hint="eastAsia"/>
          <w:rtl/>
        </w:rPr>
        <w:t>ישראל</w:t>
      </w:r>
      <w:r>
        <w:rPr>
          <w:rtl/>
        </w:rPr>
        <w:t xml:space="preserve"> אייכלר (יהדות התורה):</w:t>
      </w:r>
    </w:p>
    <w:p w14:paraId="2C89A9CB" w14:textId="77777777" w:rsidR="00000000" w:rsidRDefault="00E84F3B">
      <w:pPr>
        <w:pStyle w:val="a"/>
        <w:rPr>
          <w:rFonts w:hint="cs"/>
          <w:rtl/>
        </w:rPr>
      </w:pPr>
    </w:p>
    <w:p w14:paraId="3843AC76" w14:textId="77777777" w:rsidR="00000000" w:rsidRDefault="00E84F3B">
      <w:pPr>
        <w:pStyle w:val="a"/>
        <w:rPr>
          <w:rFonts w:hint="cs"/>
          <w:rtl/>
        </w:rPr>
      </w:pPr>
      <w:r>
        <w:rPr>
          <w:rFonts w:hint="cs"/>
          <w:rtl/>
        </w:rPr>
        <w:t xml:space="preserve">מסכים. </w:t>
      </w:r>
    </w:p>
    <w:p w14:paraId="173BEAEF" w14:textId="77777777" w:rsidR="00000000" w:rsidRDefault="00E84F3B">
      <w:pPr>
        <w:pStyle w:val="a"/>
        <w:ind w:firstLine="0"/>
        <w:rPr>
          <w:rFonts w:hint="cs"/>
          <w:rtl/>
        </w:rPr>
      </w:pPr>
    </w:p>
    <w:p w14:paraId="70B091E9" w14:textId="77777777" w:rsidR="00000000" w:rsidRDefault="00E84F3B">
      <w:pPr>
        <w:pStyle w:val="ad"/>
        <w:rPr>
          <w:rtl/>
        </w:rPr>
      </w:pPr>
      <w:r>
        <w:rPr>
          <w:rFonts w:hint="eastAsia"/>
          <w:rtl/>
        </w:rPr>
        <w:t>היו</w:t>
      </w:r>
      <w:r>
        <w:rPr>
          <w:rtl/>
        </w:rPr>
        <w:t>"ר משה כחלון:</w:t>
      </w:r>
    </w:p>
    <w:p w14:paraId="40DA9599" w14:textId="77777777" w:rsidR="00000000" w:rsidRDefault="00E84F3B">
      <w:pPr>
        <w:pStyle w:val="a"/>
        <w:rPr>
          <w:rFonts w:hint="cs"/>
          <w:rtl/>
        </w:rPr>
      </w:pPr>
    </w:p>
    <w:p w14:paraId="1CA9F576" w14:textId="77777777" w:rsidR="00000000" w:rsidRDefault="00E84F3B">
      <w:pPr>
        <w:pStyle w:val="a"/>
        <w:rPr>
          <w:rFonts w:hint="cs"/>
          <w:rtl/>
        </w:rPr>
      </w:pPr>
      <w:r>
        <w:rPr>
          <w:rFonts w:hint="cs"/>
          <w:rtl/>
        </w:rPr>
        <w:t>אנחנו עוברים להצבעה. מי שמצביע בעד הוא בעד העברת הנושא לוועדת הכלכלה; מי שמצביע נגד הוא בעד הסרה.</w:t>
      </w:r>
    </w:p>
    <w:p w14:paraId="3F3A7267" w14:textId="77777777" w:rsidR="00000000" w:rsidRDefault="00E84F3B">
      <w:pPr>
        <w:pStyle w:val="a"/>
        <w:rPr>
          <w:rFonts w:hint="cs"/>
          <w:rtl/>
        </w:rPr>
      </w:pPr>
    </w:p>
    <w:p w14:paraId="4043BEA5" w14:textId="77777777" w:rsidR="00000000" w:rsidRDefault="00E84F3B">
      <w:pPr>
        <w:pStyle w:val="a7"/>
        <w:bidi/>
        <w:rPr>
          <w:rtl/>
        </w:rPr>
      </w:pPr>
    </w:p>
    <w:p w14:paraId="01F5A8FF" w14:textId="77777777" w:rsidR="00000000" w:rsidRDefault="00E84F3B">
      <w:pPr>
        <w:pStyle w:val="a7"/>
        <w:bidi/>
        <w:rPr>
          <w:rFonts w:hint="cs"/>
          <w:rtl/>
        </w:rPr>
      </w:pPr>
      <w:r>
        <w:rPr>
          <w:rFonts w:hint="cs"/>
          <w:rtl/>
        </w:rPr>
        <w:t xml:space="preserve">הצבעה מס' 10 </w:t>
      </w:r>
    </w:p>
    <w:p w14:paraId="4860E513" w14:textId="77777777" w:rsidR="00000000" w:rsidRDefault="00E84F3B">
      <w:pPr>
        <w:pStyle w:val="a"/>
        <w:rPr>
          <w:rFonts w:hint="cs"/>
          <w:rtl/>
        </w:rPr>
      </w:pPr>
    </w:p>
    <w:p w14:paraId="4840EAB6" w14:textId="77777777" w:rsidR="00000000" w:rsidRDefault="00E84F3B">
      <w:pPr>
        <w:pStyle w:val="a8"/>
        <w:bidi/>
        <w:rPr>
          <w:rFonts w:hint="cs"/>
          <w:rtl/>
        </w:rPr>
      </w:pPr>
      <w:r>
        <w:rPr>
          <w:rFonts w:hint="cs"/>
          <w:rtl/>
        </w:rPr>
        <w:t xml:space="preserve">בעד ההצעה להעביר את הנושא לוועדה </w:t>
      </w:r>
      <w:r>
        <w:rPr>
          <w:rtl/>
        </w:rPr>
        <w:t>–</w:t>
      </w:r>
      <w:r>
        <w:rPr>
          <w:rFonts w:hint="cs"/>
          <w:rtl/>
        </w:rPr>
        <w:t xml:space="preserve"> 15</w:t>
      </w:r>
    </w:p>
    <w:p w14:paraId="7D792CAB" w14:textId="77777777" w:rsidR="00000000" w:rsidRDefault="00E84F3B">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2CB3932F" w14:textId="77777777" w:rsidR="00000000" w:rsidRDefault="00E84F3B">
      <w:pPr>
        <w:pStyle w:val="a8"/>
        <w:bidi/>
        <w:rPr>
          <w:rFonts w:hint="cs"/>
          <w:rtl/>
        </w:rPr>
      </w:pPr>
      <w:r>
        <w:rPr>
          <w:rFonts w:hint="cs"/>
          <w:rtl/>
        </w:rPr>
        <w:t xml:space="preserve">נמנעים </w:t>
      </w:r>
      <w:r>
        <w:rPr>
          <w:rtl/>
        </w:rPr>
        <w:t>–</w:t>
      </w:r>
      <w:r>
        <w:rPr>
          <w:rFonts w:hint="cs"/>
          <w:rtl/>
        </w:rPr>
        <w:t xml:space="preserve"> אין</w:t>
      </w:r>
    </w:p>
    <w:p w14:paraId="00223DAE" w14:textId="77777777" w:rsidR="00000000" w:rsidRDefault="00E84F3B">
      <w:pPr>
        <w:pStyle w:val="a9"/>
        <w:bidi/>
        <w:rPr>
          <w:rFonts w:hint="cs"/>
          <w:rtl/>
        </w:rPr>
      </w:pPr>
      <w:r>
        <w:rPr>
          <w:rFonts w:hint="cs"/>
          <w:rtl/>
        </w:rPr>
        <w:t xml:space="preserve">ההצעה להעביר את הנושא שהעלו חברי הכנסת איתן כבל, יעקב מרגי, שאול יהלום, חמי דורון וישראל אייכלר לוועדת הכלכלה נתקבלה. </w:t>
      </w:r>
    </w:p>
    <w:p w14:paraId="3CA4FA41" w14:textId="77777777" w:rsidR="00000000" w:rsidRDefault="00E84F3B">
      <w:pPr>
        <w:pStyle w:val="ad"/>
        <w:rPr>
          <w:rtl/>
        </w:rPr>
      </w:pPr>
      <w:r>
        <w:rPr>
          <w:rtl/>
        </w:rPr>
        <w:t>היו"ר משה כחלון:</w:t>
      </w:r>
    </w:p>
    <w:p w14:paraId="20215261" w14:textId="77777777" w:rsidR="00000000" w:rsidRDefault="00E84F3B">
      <w:pPr>
        <w:pStyle w:val="a"/>
        <w:rPr>
          <w:rtl/>
        </w:rPr>
      </w:pPr>
    </w:p>
    <w:p w14:paraId="39620F08" w14:textId="77777777" w:rsidR="00000000" w:rsidRDefault="00E84F3B">
      <w:pPr>
        <w:pStyle w:val="a"/>
        <w:rPr>
          <w:rtl/>
        </w:rPr>
      </w:pPr>
      <w:r>
        <w:rPr>
          <w:rFonts w:hint="cs"/>
          <w:rtl/>
        </w:rPr>
        <w:t>15 בעד, ללא מתנגדים ולל</w:t>
      </w:r>
      <w:r>
        <w:rPr>
          <w:rFonts w:hint="cs"/>
          <w:rtl/>
        </w:rPr>
        <w:t xml:space="preserve">א נמנעים. הנושא עובר לוועדת הכלכלה. </w:t>
      </w:r>
    </w:p>
    <w:p w14:paraId="01E77DCD" w14:textId="77777777" w:rsidR="00000000" w:rsidRDefault="00E84F3B">
      <w:pPr>
        <w:pStyle w:val="Subject"/>
        <w:rPr>
          <w:rFonts w:hint="cs"/>
          <w:rtl/>
        </w:rPr>
      </w:pPr>
    </w:p>
    <w:p w14:paraId="28D1D76C" w14:textId="77777777" w:rsidR="00000000" w:rsidRDefault="00E84F3B">
      <w:pPr>
        <w:pStyle w:val="a"/>
        <w:rPr>
          <w:rFonts w:hint="cs"/>
          <w:rtl/>
        </w:rPr>
      </w:pPr>
    </w:p>
    <w:p w14:paraId="15421BB0" w14:textId="77777777" w:rsidR="00000000" w:rsidRDefault="00E84F3B">
      <w:pPr>
        <w:pStyle w:val="a"/>
        <w:rPr>
          <w:rFonts w:hint="cs"/>
          <w:rtl/>
        </w:rPr>
      </w:pPr>
    </w:p>
    <w:p w14:paraId="242CE410" w14:textId="77777777" w:rsidR="00000000" w:rsidRDefault="00E84F3B">
      <w:pPr>
        <w:pStyle w:val="Subject"/>
        <w:rPr>
          <w:rFonts w:hint="cs"/>
          <w:rtl/>
        </w:rPr>
      </w:pPr>
      <w:bookmarkStart w:id="880" w:name="_Toc46538727"/>
      <w:bookmarkStart w:id="881" w:name="_Toc49055458"/>
      <w:r>
        <w:rPr>
          <w:rFonts w:hint="cs"/>
          <w:rtl/>
        </w:rPr>
        <w:t>הצעה לסדר-היום</w:t>
      </w:r>
      <w:bookmarkEnd w:id="880"/>
      <w:bookmarkEnd w:id="881"/>
    </w:p>
    <w:p w14:paraId="69360B55" w14:textId="77777777" w:rsidR="00000000" w:rsidRDefault="00E84F3B">
      <w:pPr>
        <w:pStyle w:val="Subject"/>
        <w:rPr>
          <w:rFonts w:hint="cs"/>
          <w:rtl/>
        </w:rPr>
      </w:pPr>
      <w:bookmarkStart w:id="882" w:name="_Toc46538728"/>
      <w:bookmarkStart w:id="883" w:name="_Toc49055459"/>
      <w:r>
        <w:rPr>
          <w:rFonts w:hint="cs"/>
          <w:rtl/>
        </w:rPr>
        <w:t xml:space="preserve">הסרט "ג'נין ג'נין" </w:t>
      </w:r>
      <w:r>
        <w:rPr>
          <w:rtl/>
        </w:rPr>
        <w:t>–</w:t>
      </w:r>
      <w:r>
        <w:rPr>
          <w:rFonts w:hint="cs"/>
          <w:rtl/>
        </w:rPr>
        <w:t xml:space="preserve"> לקראת הדיון בבג"ץ</w:t>
      </w:r>
      <w:bookmarkEnd w:id="882"/>
      <w:bookmarkEnd w:id="883"/>
    </w:p>
    <w:p w14:paraId="595DADB2" w14:textId="77777777" w:rsidR="00000000" w:rsidRDefault="00E84F3B">
      <w:pPr>
        <w:pStyle w:val="a"/>
        <w:rPr>
          <w:rFonts w:hint="cs"/>
          <w:rtl/>
        </w:rPr>
      </w:pPr>
    </w:p>
    <w:p w14:paraId="79DD5C21" w14:textId="77777777" w:rsidR="00000000" w:rsidRDefault="00E84F3B">
      <w:pPr>
        <w:pStyle w:val="ad"/>
        <w:rPr>
          <w:rtl/>
        </w:rPr>
      </w:pPr>
      <w:r>
        <w:rPr>
          <w:rtl/>
        </w:rPr>
        <w:t>היו"ר משה כחלון:</w:t>
      </w:r>
    </w:p>
    <w:p w14:paraId="3C244F5B" w14:textId="77777777" w:rsidR="00000000" w:rsidRDefault="00E84F3B">
      <w:pPr>
        <w:pStyle w:val="a"/>
        <w:rPr>
          <w:rtl/>
        </w:rPr>
      </w:pPr>
    </w:p>
    <w:p w14:paraId="58052927" w14:textId="77777777" w:rsidR="00000000" w:rsidRDefault="00E84F3B">
      <w:pPr>
        <w:pStyle w:val="a"/>
        <w:rPr>
          <w:rFonts w:hint="cs"/>
          <w:rtl/>
        </w:rPr>
      </w:pPr>
      <w:r>
        <w:rPr>
          <w:rFonts w:hint="cs"/>
          <w:rtl/>
        </w:rPr>
        <w:t xml:space="preserve">אנו ממשיכים בסדר-היום, ותמשיך אותו סגנית היושב-ראש, חברת הכנסת לבני. </w:t>
      </w:r>
    </w:p>
    <w:p w14:paraId="5908A7DD" w14:textId="77777777" w:rsidR="00000000" w:rsidRDefault="00E84F3B">
      <w:pPr>
        <w:pStyle w:val="a"/>
        <w:ind w:firstLine="0"/>
        <w:rPr>
          <w:rFonts w:hint="cs"/>
          <w:rtl/>
        </w:rPr>
      </w:pPr>
    </w:p>
    <w:p w14:paraId="3C1CBC4D" w14:textId="77777777" w:rsidR="00000000" w:rsidRDefault="00E84F3B">
      <w:pPr>
        <w:pStyle w:val="ac"/>
        <w:rPr>
          <w:rtl/>
        </w:rPr>
      </w:pPr>
      <w:r>
        <w:rPr>
          <w:rFonts w:hint="eastAsia"/>
          <w:rtl/>
        </w:rPr>
        <w:t>דניאל</w:t>
      </w:r>
      <w:r>
        <w:rPr>
          <w:rtl/>
        </w:rPr>
        <w:t xml:space="preserve"> בנלולו (הליכוד):</w:t>
      </w:r>
    </w:p>
    <w:p w14:paraId="3570A8D8" w14:textId="77777777" w:rsidR="00000000" w:rsidRDefault="00E84F3B">
      <w:pPr>
        <w:pStyle w:val="a"/>
        <w:rPr>
          <w:rFonts w:hint="cs"/>
          <w:rtl/>
        </w:rPr>
      </w:pPr>
    </w:p>
    <w:p w14:paraId="3E0A3C43" w14:textId="77777777" w:rsidR="00000000" w:rsidRDefault="00E84F3B">
      <w:pPr>
        <w:pStyle w:val="a"/>
        <w:rPr>
          <w:rFonts w:hint="cs"/>
          <w:rtl/>
        </w:rPr>
      </w:pPr>
      <w:r>
        <w:rPr>
          <w:rFonts w:hint="cs"/>
          <w:rtl/>
        </w:rPr>
        <w:t xml:space="preserve">תבקש שלא יפריעו לה. </w:t>
      </w:r>
    </w:p>
    <w:p w14:paraId="29B6AF5B" w14:textId="77777777" w:rsidR="00000000" w:rsidRDefault="00E84F3B">
      <w:pPr>
        <w:pStyle w:val="a"/>
        <w:ind w:firstLine="0"/>
        <w:rPr>
          <w:rFonts w:hint="cs"/>
          <w:rtl/>
        </w:rPr>
      </w:pPr>
    </w:p>
    <w:p w14:paraId="607207CE" w14:textId="77777777" w:rsidR="00000000" w:rsidRDefault="00E84F3B">
      <w:pPr>
        <w:pStyle w:val="ad"/>
        <w:rPr>
          <w:rtl/>
        </w:rPr>
      </w:pPr>
      <w:r>
        <w:rPr>
          <w:rFonts w:hint="cs"/>
          <w:rtl/>
        </w:rPr>
        <w:t xml:space="preserve">היו"ר </w:t>
      </w:r>
      <w:r>
        <w:rPr>
          <w:rtl/>
        </w:rPr>
        <w:t>אתי לבני:</w:t>
      </w:r>
    </w:p>
    <w:p w14:paraId="11A24A32" w14:textId="77777777" w:rsidR="00000000" w:rsidRDefault="00E84F3B">
      <w:pPr>
        <w:pStyle w:val="a"/>
        <w:rPr>
          <w:rtl/>
        </w:rPr>
      </w:pPr>
    </w:p>
    <w:p w14:paraId="1A052A45" w14:textId="77777777" w:rsidR="00000000" w:rsidRDefault="00E84F3B">
      <w:pPr>
        <w:pStyle w:val="a"/>
        <w:rPr>
          <w:rFonts w:hint="cs"/>
          <w:rtl/>
        </w:rPr>
      </w:pPr>
      <w:r>
        <w:rPr>
          <w:rFonts w:hint="cs"/>
          <w:rtl/>
        </w:rPr>
        <w:t>יש טלוויז</w:t>
      </w:r>
      <w:r>
        <w:rPr>
          <w:rFonts w:hint="cs"/>
          <w:rtl/>
        </w:rPr>
        <w:t xml:space="preserve">יה? למה שיפריעו לי? </w:t>
      </w:r>
    </w:p>
    <w:p w14:paraId="53336531" w14:textId="77777777" w:rsidR="00000000" w:rsidRDefault="00E84F3B">
      <w:pPr>
        <w:pStyle w:val="a"/>
        <w:rPr>
          <w:rFonts w:hint="cs"/>
          <w:rtl/>
        </w:rPr>
      </w:pPr>
    </w:p>
    <w:p w14:paraId="75BDF79E" w14:textId="77777777" w:rsidR="00000000" w:rsidRDefault="00E84F3B">
      <w:pPr>
        <w:pStyle w:val="a"/>
        <w:rPr>
          <w:rFonts w:hint="cs"/>
          <w:rtl/>
        </w:rPr>
      </w:pPr>
      <w:r>
        <w:rPr>
          <w:rFonts w:hint="cs"/>
          <w:rtl/>
        </w:rPr>
        <w:t xml:space="preserve">הצעה לסדר-היום מס' 1055 בנושא: הסרט "ג'נין ג'נין" </w:t>
      </w:r>
      <w:r>
        <w:rPr>
          <w:rtl/>
        </w:rPr>
        <w:t>–</w:t>
      </w:r>
      <w:r>
        <w:rPr>
          <w:rFonts w:hint="cs"/>
          <w:rtl/>
        </w:rPr>
        <w:t xml:space="preserve"> לקראת הדיון בבג"ץ, של חבר הכנסת משה כחלון. בבקשה.</w:t>
      </w:r>
    </w:p>
    <w:p w14:paraId="13D15B0B" w14:textId="77777777" w:rsidR="00000000" w:rsidRDefault="00E84F3B">
      <w:pPr>
        <w:pStyle w:val="a"/>
        <w:ind w:firstLine="0"/>
        <w:rPr>
          <w:rFonts w:hint="cs"/>
          <w:rtl/>
        </w:rPr>
      </w:pPr>
    </w:p>
    <w:p w14:paraId="619E652C" w14:textId="77777777" w:rsidR="00000000" w:rsidRDefault="00E84F3B">
      <w:pPr>
        <w:pStyle w:val="Speaker"/>
        <w:rPr>
          <w:rtl/>
        </w:rPr>
      </w:pPr>
      <w:bookmarkStart w:id="884" w:name="FS000001034T16_07_2003_19_17_08"/>
      <w:bookmarkStart w:id="885" w:name="_Toc46538729"/>
      <w:bookmarkStart w:id="886" w:name="_Toc49055460"/>
      <w:bookmarkEnd w:id="884"/>
      <w:r>
        <w:rPr>
          <w:rFonts w:hint="eastAsia"/>
          <w:rtl/>
        </w:rPr>
        <w:t>משה</w:t>
      </w:r>
      <w:r>
        <w:rPr>
          <w:rtl/>
        </w:rPr>
        <w:t xml:space="preserve"> כחלון (הליכוד):</w:t>
      </w:r>
      <w:bookmarkEnd w:id="885"/>
      <w:bookmarkEnd w:id="886"/>
    </w:p>
    <w:p w14:paraId="149C4152" w14:textId="77777777" w:rsidR="00000000" w:rsidRDefault="00E84F3B">
      <w:pPr>
        <w:pStyle w:val="a"/>
        <w:rPr>
          <w:rFonts w:hint="cs"/>
          <w:rtl/>
        </w:rPr>
      </w:pPr>
    </w:p>
    <w:p w14:paraId="4982B5B0" w14:textId="77777777" w:rsidR="00000000" w:rsidRDefault="00E84F3B">
      <w:pPr>
        <w:pStyle w:val="a"/>
        <w:rPr>
          <w:rFonts w:hint="cs"/>
          <w:rtl/>
        </w:rPr>
      </w:pPr>
      <w:r>
        <w:rPr>
          <w:rFonts w:hint="cs"/>
          <w:rtl/>
        </w:rPr>
        <w:t xml:space="preserve">גברתי היושבת-ראש, חברי חברי הכנסת, אני לא יודע איך נהוג לפתוח </w:t>
      </w:r>
      <w:r>
        <w:rPr>
          <w:rtl/>
        </w:rPr>
        <w:t>–</w:t>
      </w:r>
      <w:r>
        <w:rPr>
          <w:rFonts w:hint="cs"/>
          <w:rtl/>
        </w:rPr>
        <w:t xml:space="preserve"> בתנחומים או בהבעת שמחה, אבל אולי אפתח בתנחומים</w:t>
      </w:r>
      <w:r>
        <w:rPr>
          <w:rFonts w:hint="cs"/>
          <w:rtl/>
        </w:rPr>
        <w:t xml:space="preserve"> למשפחת שמחון על הירצחו של הבן עמיר, ולהבדיל, להשתתף בשמחת משפחת גוראל על שאב המשפחה שב הביתה. </w:t>
      </w:r>
    </w:p>
    <w:p w14:paraId="3681050B" w14:textId="77777777" w:rsidR="00000000" w:rsidRDefault="00E84F3B">
      <w:pPr>
        <w:pStyle w:val="a"/>
        <w:rPr>
          <w:rFonts w:hint="cs"/>
          <w:rtl/>
        </w:rPr>
      </w:pPr>
    </w:p>
    <w:p w14:paraId="0EAB4440" w14:textId="77777777" w:rsidR="00000000" w:rsidRDefault="00E84F3B">
      <w:pPr>
        <w:pStyle w:val="a"/>
        <w:rPr>
          <w:rFonts w:hint="cs"/>
          <w:rtl/>
        </w:rPr>
      </w:pPr>
      <w:r>
        <w:rPr>
          <w:rFonts w:hint="cs"/>
          <w:rtl/>
        </w:rPr>
        <w:t xml:space="preserve">חברי הכנסת, מדינת ישראל נמצאת מיום הקמתה במלחמה כנגד הטרור על כל צורותיו. לדעתי, אין אף מדינה בעולם שיש לה בעיות טרור שמאיימות </w:t>
      </w:r>
      <w:r>
        <w:rPr>
          <w:rtl/>
        </w:rPr>
        <w:t>–</w:t>
      </w:r>
      <w:r>
        <w:rPr>
          <w:rFonts w:hint="cs"/>
          <w:rtl/>
        </w:rPr>
        <w:t xml:space="preserve"> אפריז אם אומר על הקיום </w:t>
      </w:r>
      <w:r>
        <w:rPr>
          <w:rtl/>
        </w:rPr>
        <w:t>–</w:t>
      </w:r>
      <w:r>
        <w:rPr>
          <w:rFonts w:hint="cs"/>
          <w:rtl/>
        </w:rPr>
        <w:t xml:space="preserve"> על סד</w:t>
      </w:r>
      <w:r>
        <w:rPr>
          <w:rFonts w:hint="cs"/>
          <w:rtl/>
        </w:rPr>
        <w:t xml:space="preserve">ר החיים התקין שלה. אין דבר כזה בעולם.  המדינה הזאת הקריבה אלפים </w:t>
      </w:r>
      <w:r>
        <w:rPr>
          <w:rtl/>
        </w:rPr>
        <w:t>–</w:t>
      </w:r>
      <w:r>
        <w:rPr>
          <w:rFonts w:hint="cs"/>
          <w:rtl/>
        </w:rPr>
        <w:t xml:space="preserve"> חיילים ואזרחים, בפעולות טרור. </w:t>
      </w:r>
    </w:p>
    <w:p w14:paraId="5B660924" w14:textId="77777777" w:rsidR="00000000" w:rsidRDefault="00E84F3B">
      <w:pPr>
        <w:pStyle w:val="a"/>
        <w:rPr>
          <w:rFonts w:hint="cs"/>
          <w:rtl/>
        </w:rPr>
      </w:pPr>
    </w:p>
    <w:p w14:paraId="74798543" w14:textId="77777777" w:rsidR="00000000" w:rsidRDefault="00E84F3B">
      <w:pPr>
        <w:pStyle w:val="a"/>
        <w:rPr>
          <w:rFonts w:hint="cs"/>
          <w:rtl/>
        </w:rPr>
      </w:pPr>
      <w:r>
        <w:rPr>
          <w:rFonts w:hint="cs"/>
          <w:rtl/>
        </w:rPr>
        <w:t>לפני למעלה משנה, בחודש אפריל 2002, גויסו חיילי מילואים, חלקם בצווי-8 וחלקם היו בשירות. אני מדבר על הלוחמים של חטיבה-5. הגיוס היה, כמובן, אחרי האסון הנורא שפקד</w:t>
      </w:r>
      <w:r>
        <w:rPr>
          <w:rFonts w:hint="cs"/>
          <w:rtl/>
        </w:rPr>
        <w:t xml:space="preserve"> אותנו, הרצח של 31 אזרחים במלון "פארק" בנתניה, והמבצע הזה, כפי שאנחנו זוכרים, נקרא מבצע "חומת מגן". במהלך הלחימה איבדה חטיבה-5 23 מלוחמיה.</w:t>
      </w:r>
    </w:p>
    <w:p w14:paraId="74FA5DB6" w14:textId="77777777" w:rsidR="00000000" w:rsidRDefault="00E84F3B">
      <w:pPr>
        <w:pStyle w:val="a"/>
        <w:rPr>
          <w:rFonts w:hint="cs"/>
          <w:rtl/>
        </w:rPr>
      </w:pPr>
    </w:p>
    <w:p w14:paraId="43EA116B" w14:textId="77777777" w:rsidR="00000000" w:rsidRDefault="00E84F3B">
      <w:pPr>
        <w:pStyle w:val="a"/>
        <w:rPr>
          <w:rFonts w:hint="cs"/>
          <w:rtl/>
        </w:rPr>
      </w:pPr>
      <w:r>
        <w:rPr>
          <w:rFonts w:hint="cs"/>
          <w:rtl/>
        </w:rPr>
        <w:t xml:space="preserve"> חיילי המילואים האלה, ולוחמי גולני, שהשתתפו בקרב הקשה הזה בג'נין, ממשיכים את המסורת של לחימה עיקשת באויב ובמחבלים, ע</w:t>
      </w:r>
      <w:r>
        <w:rPr>
          <w:rFonts w:hint="cs"/>
          <w:rtl/>
        </w:rPr>
        <w:t>ם שמירה על כללי הלחימה המוסרית של צה"ל, כפי שעולה מכל התחקירים שהיו. הוכח בעליל שהיתה שם רמת מוסר לחימה גבוהה, וחיילי צה"ל שמרו על הערכים שעליהם חונכו. גם גורמים בין-לאומיים שבדקו את העניין, והם לא נחשבו בדיוק חובבי ציון, מסקנותיהם היו שלא היה כל רבב בהתנה</w:t>
      </w:r>
      <w:r>
        <w:rPr>
          <w:rFonts w:hint="cs"/>
          <w:rtl/>
        </w:rPr>
        <w:t>גות חיילי צה"ל. אחרי שהוזמו בצורה חד-משמעית ההאשמות על טבח שבוצע כביכול בג'נין, הופק הסרט המגמתי, כמובן, "ג'נין ג'נין".</w:t>
      </w:r>
    </w:p>
    <w:p w14:paraId="05AB0AEB" w14:textId="77777777" w:rsidR="00000000" w:rsidRDefault="00E84F3B">
      <w:pPr>
        <w:pStyle w:val="a"/>
        <w:ind w:firstLine="0"/>
        <w:rPr>
          <w:rFonts w:hint="cs"/>
          <w:rtl/>
        </w:rPr>
      </w:pPr>
    </w:p>
    <w:p w14:paraId="0DCE9312" w14:textId="77777777" w:rsidR="00000000" w:rsidRDefault="00E84F3B">
      <w:pPr>
        <w:pStyle w:val="a"/>
        <w:rPr>
          <w:rFonts w:hint="cs"/>
          <w:rtl/>
        </w:rPr>
      </w:pPr>
      <w:r>
        <w:rPr>
          <w:rFonts w:hint="cs"/>
          <w:rtl/>
        </w:rPr>
        <w:t xml:space="preserve">הסרט הזה הציג בצורה מעוותת, ולכאורה אמנותית, האשמות והסתה </w:t>
      </w:r>
      <w:r>
        <w:rPr>
          <w:rtl/>
        </w:rPr>
        <w:t>–</w:t>
      </w:r>
      <w:r>
        <w:rPr>
          <w:rFonts w:hint="cs"/>
          <w:rtl/>
        </w:rPr>
        <w:t xml:space="preserve"> כמובן, שקריות בצורה מבישה; הוא הציג ירי מכוון על בתי-חולים, פגיעה באזרח שני</w:t>
      </w:r>
      <w:r>
        <w:rPr>
          <w:rFonts w:hint="cs"/>
          <w:rtl/>
        </w:rPr>
        <w:t xml:space="preserve">סה להימלט,  ואני יכול לומר לכם שהאזרח הזה שניסה להיכנס לביתו הוא מחבל במדים אזרחיים, ואחרי שהוא נורה ונהרג, נמצאו בתיקו רימוני רסס, אקדחים, גם תת-מקלע -  מה שאתם רוצים, כל אמצעי הטרור. </w:t>
      </w:r>
    </w:p>
    <w:p w14:paraId="48ECC7C5" w14:textId="77777777" w:rsidR="00000000" w:rsidRDefault="00E84F3B">
      <w:pPr>
        <w:pStyle w:val="a"/>
        <w:ind w:firstLine="0"/>
        <w:rPr>
          <w:rFonts w:hint="cs"/>
          <w:rtl/>
        </w:rPr>
      </w:pPr>
    </w:p>
    <w:p w14:paraId="3EB8AD2E" w14:textId="77777777" w:rsidR="00000000" w:rsidRDefault="00E84F3B">
      <w:pPr>
        <w:pStyle w:val="a"/>
        <w:ind w:firstLine="0"/>
        <w:rPr>
          <w:rFonts w:hint="cs"/>
          <w:rtl/>
        </w:rPr>
      </w:pPr>
      <w:r>
        <w:rPr>
          <w:rFonts w:hint="cs"/>
          <w:rtl/>
        </w:rPr>
        <w:tab/>
        <w:t>הסרט הזה הוא סרט תעמולה ועלילת דם שקרית וזדונית, שמומן בסיוע הרשות ה</w:t>
      </w:r>
      <w:r>
        <w:rPr>
          <w:rFonts w:hint="cs"/>
          <w:rtl/>
        </w:rPr>
        <w:t xml:space="preserve">פלסטינית והופק בעזרתה. הסרט מעליל עלינו עלילת דם, שלפיה ביצענו </w:t>
      </w:r>
      <w:r>
        <w:rPr>
          <w:rtl/>
        </w:rPr>
        <w:t>–</w:t>
      </w:r>
      <w:r>
        <w:rPr>
          <w:rFonts w:hint="cs"/>
          <w:rtl/>
        </w:rPr>
        <w:t xml:space="preserve"> ואני אומר "ביצענו", כי אני רואה את עצמי חלק מזה </w:t>
      </w:r>
      <w:r>
        <w:rPr>
          <w:rtl/>
        </w:rPr>
        <w:t>–</w:t>
      </w:r>
      <w:r>
        <w:rPr>
          <w:rFonts w:hint="cs"/>
          <w:rtl/>
        </w:rPr>
        <w:t xml:space="preserve"> בג'נין פשעי מלחמה נוראיים, ובהם רצח בדם קר של ילדים, נשים וזקנים; הפגזה והרס בית-חולים; דריסת עצורים כפותים וגופות ילדים בשרשראות טנקים.  רבו</w:t>
      </w:r>
      <w:r>
        <w:rPr>
          <w:rFonts w:hint="cs"/>
          <w:rtl/>
        </w:rPr>
        <w:t>תי, אני לא מדבר על הנאצים, אני מדבר על האשמות כלפי חיילי צה"ל - - -</w:t>
      </w:r>
    </w:p>
    <w:p w14:paraId="4DD884AB" w14:textId="77777777" w:rsidR="00000000" w:rsidRDefault="00E84F3B">
      <w:pPr>
        <w:pStyle w:val="a"/>
        <w:ind w:firstLine="0"/>
        <w:rPr>
          <w:rFonts w:hint="cs"/>
          <w:rtl/>
        </w:rPr>
      </w:pPr>
    </w:p>
    <w:p w14:paraId="06666E7D" w14:textId="77777777" w:rsidR="00000000" w:rsidRDefault="00E84F3B">
      <w:pPr>
        <w:pStyle w:val="ad"/>
        <w:rPr>
          <w:rFonts w:hint="cs"/>
          <w:b w:val="0"/>
          <w:bCs w:val="0"/>
          <w:u w:val="none"/>
          <w:rtl/>
        </w:rPr>
      </w:pPr>
      <w:r>
        <w:rPr>
          <w:rFonts w:hint="cs"/>
          <w:b w:val="0"/>
          <w:bCs w:val="0"/>
          <w:u w:val="none"/>
          <w:rtl/>
        </w:rPr>
        <w:tab/>
        <w:t>גברתי היושבת-ראש, יש לי עשר דקות. זו הצעה רגילה, אין כוכבית, הכול בסדר.</w:t>
      </w:r>
    </w:p>
    <w:p w14:paraId="22A96723" w14:textId="77777777" w:rsidR="00000000" w:rsidRDefault="00E84F3B">
      <w:pPr>
        <w:pStyle w:val="a"/>
        <w:ind w:firstLine="0"/>
        <w:rPr>
          <w:rFonts w:hint="cs"/>
          <w:rtl/>
        </w:rPr>
      </w:pPr>
    </w:p>
    <w:p w14:paraId="57E66641" w14:textId="77777777" w:rsidR="00000000" w:rsidRDefault="00E84F3B">
      <w:pPr>
        <w:pStyle w:val="ad"/>
        <w:rPr>
          <w:rtl/>
        </w:rPr>
      </w:pPr>
      <w:r>
        <w:rPr>
          <w:rtl/>
        </w:rPr>
        <w:t>היו"ר אתי לבני:</w:t>
      </w:r>
    </w:p>
    <w:p w14:paraId="3CEDC2D3" w14:textId="77777777" w:rsidR="00000000" w:rsidRDefault="00E84F3B">
      <w:pPr>
        <w:pStyle w:val="a"/>
        <w:rPr>
          <w:rtl/>
        </w:rPr>
      </w:pPr>
    </w:p>
    <w:p w14:paraId="0857F21F" w14:textId="77777777" w:rsidR="00000000" w:rsidRDefault="00E84F3B">
      <w:pPr>
        <w:pStyle w:val="a"/>
        <w:rPr>
          <w:rFonts w:hint="cs"/>
          <w:rtl/>
        </w:rPr>
      </w:pPr>
      <w:r>
        <w:rPr>
          <w:rFonts w:hint="cs"/>
          <w:rtl/>
        </w:rPr>
        <w:t>נכון, שבע דקות.</w:t>
      </w:r>
    </w:p>
    <w:p w14:paraId="30F03E18" w14:textId="77777777" w:rsidR="00000000" w:rsidRDefault="00E84F3B">
      <w:pPr>
        <w:pStyle w:val="a"/>
        <w:rPr>
          <w:rFonts w:hint="cs"/>
          <w:rtl/>
        </w:rPr>
      </w:pPr>
    </w:p>
    <w:p w14:paraId="0B8AE65B" w14:textId="77777777" w:rsidR="00000000" w:rsidRDefault="00E84F3B">
      <w:pPr>
        <w:pStyle w:val="SpeakerCon"/>
        <w:rPr>
          <w:rtl/>
        </w:rPr>
      </w:pPr>
      <w:bookmarkStart w:id="887" w:name="FS000001034T16_07_2003_18_55_01C"/>
      <w:bookmarkEnd w:id="887"/>
      <w:r>
        <w:rPr>
          <w:rtl/>
        </w:rPr>
        <w:t>משה כחלון (הליכוד):</w:t>
      </w:r>
    </w:p>
    <w:p w14:paraId="6AB3D70C" w14:textId="77777777" w:rsidR="00000000" w:rsidRDefault="00E84F3B">
      <w:pPr>
        <w:pStyle w:val="a"/>
        <w:rPr>
          <w:rtl/>
        </w:rPr>
      </w:pPr>
    </w:p>
    <w:p w14:paraId="104DC4B9" w14:textId="77777777" w:rsidR="00000000" w:rsidRDefault="00E84F3B">
      <w:pPr>
        <w:pStyle w:val="a"/>
        <w:rPr>
          <w:rFonts w:hint="cs"/>
          <w:rtl/>
        </w:rPr>
      </w:pPr>
      <w:r>
        <w:rPr>
          <w:rFonts w:hint="cs"/>
          <w:rtl/>
        </w:rPr>
        <w:t>יש לי עוד שבע דקות ועוד חצי דקה עכשיו - - -</w:t>
      </w:r>
    </w:p>
    <w:p w14:paraId="1280AD20" w14:textId="77777777" w:rsidR="00000000" w:rsidRDefault="00E84F3B">
      <w:pPr>
        <w:pStyle w:val="a"/>
        <w:rPr>
          <w:rFonts w:hint="cs"/>
          <w:rtl/>
        </w:rPr>
      </w:pPr>
    </w:p>
    <w:p w14:paraId="6D7E55C7" w14:textId="77777777" w:rsidR="00000000" w:rsidRDefault="00E84F3B">
      <w:pPr>
        <w:pStyle w:val="ac"/>
        <w:rPr>
          <w:rtl/>
        </w:rPr>
      </w:pPr>
      <w:r>
        <w:rPr>
          <w:rFonts w:hint="eastAsia"/>
          <w:rtl/>
        </w:rPr>
        <w:t>דוד</w:t>
      </w:r>
      <w:r>
        <w:rPr>
          <w:rtl/>
        </w:rPr>
        <w:t xml:space="preserve"> טל (עם אח</w:t>
      </w:r>
      <w:r>
        <w:rPr>
          <w:rtl/>
        </w:rPr>
        <w:t>ד):</w:t>
      </w:r>
    </w:p>
    <w:p w14:paraId="22AD9321" w14:textId="77777777" w:rsidR="00000000" w:rsidRDefault="00E84F3B">
      <w:pPr>
        <w:pStyle w:val="a"/>
        <w:rPr>
          <w:rFonts w:hint="cs"/>
          <w:rtl/>
        </w:rPr>
      </w:pPr>
    </w:p>
    <w:p w14:paraId="77F218C0" w14:textId="77777777" w:rsidR="00000000" w:rsidRDefault="00E84F3B">
      <w:pPr>
        <w:pStyle w:val="a"/>
        <w:rPr>
          <w:rFonts w:hint="cs"/>
          <w:rtl/>
        </w:rPr>
      </w:pPr>
      <w:r>
        <w:rPr>
          <w:rFonts w:hint="cs"/>
          <w:rtl/>
        </w:rPr>
        <w:t>- - -</w:t>
      </w:r>
    </w:p>
    <w:p w14:paraId="1DAC6DB2" w14:textId="77777777" w:rsidR="00000000" w:rsidRDefault="00E84F3B">
      <w:pPr>
        <w:pStyle w:val="a"/>
        <w:rPr>
          <w:rFonts w:hint="cs"/>
          <w:rtl/>
        </w:rPr>
      </w:pPr>
    </w:p>
    <w:p w14:paraId="7AF90786" w14:textId="77777777" w:rsidR="00000000" w:rsidRDefault="00E84F3B">
      <w:pPr>
        <w:pStyle w:val="ad"/>
        <w:rPr>
          <w:rtl/>
        </w:rPr>
      </w:pPr>
      <w:r>
        <w:rPr>
          <w:rtl/>
        </w:rPr>
        <w:t>היו"ר אתי לבני:</w:t>
      </w:r>
    </w:p>
    <w:p w14:paraId="3EA292EB" w14:textId="77777777" w:rsidR="00000000" w:rsidRDefault="00E84F3B">
      <w:pPr>
        <w:pStyle w:val="a"/>
        <w:rPr>
          <w:rtl/>
        </w:rPr>
      </w:pPr>
    </w:p>
    <w:p w14:paraId="7DEB294B" w14:textId="77777777" w:rsidR="00000000" w:rsidRDefault="00E84F3B">
      <w:pPr>
        <w:pStyle w:val="a"/>
        <w:rPr>
          <w:rFonts w:hint="cs"/>
          <w:rtl/>
        </w:rPr>
      </w:pPr>
      <w:r>
        <w:rPr>
          <w:rFonts w:hint="cs"/>
          <w:rtl/>
        </w:rPr>
        <w:t>לא, זאת היתה אזהרה לפני עוד שלוש דקות.</w:t>
      </w:r>
    </w:p>
    <w:p w14:paraId="419C1FFA" w14:textId="77777777" w:rsidR="00000000" w:rsidRDefault="00E84F3B">
      <w:pPr>
        <w:pStyle w:val="a"/>
        <w:rPr>
          <w:rFonts w:hint="cs"/>
          <w:rtl/>
        </w:rPr>
      </w:pPr>
    </w:p>
    <w:p w14:paraId="1D838BDF" w14:textId="77777777" w:rsidR="00000000" w:rsidRDefault="00E84F3B">
      <w:pPr>
        <w:pStyle w:val="SpeakerCon"/>
        <w:rPr>
          <w:rtl/>
        </w:rPr>
      </w:pPr>
      <w:bookmarkStart w:id="888" w:name="FS000001034T16_07_2003_18_55_37C"/>
      <w:bookmarkEnd w:id="888"/>
      <w:r>
        <w:rPr>
          <w:rtl/>
        </w:rPr>
        <w:t>משה כחלון (הליכוד):</w:t>
      </w:r>
    </w:p>
    <w:p w14:paraId="5A999984" w14:textId="77777777" w:rsidR="00000000" w:rsidRDefault="00E84F3B">
      <w:pPr>
        <w:pStyle w:val="a"/>
        <w:rPr>
          <w:rtl/>
        </w:rPr>
      </w:pPr>
    </w:p>
    <w:p w14:paraId="51A33CEF" w14:textId="77777777" w:rsidR="00000000" w:rsidRDefault="00E84F3B">
      <w:pPr>
        <w:pStyle w:val="a"/>
        <w:rPr>
          <w:rFonts w:hint="cs"/>
          <w:rtl/>
        </w:rPr>
      </w:pPr>
      <w:r>
        <w:rPr>
          <w:rFonts w:hint="cs"/>
          <w:rtl/>
        </w:rPr>
        <w:t xml:space="preserve">תודה רבה. </w:t>
      </w:r>
    </w:p>
    <w:p w14:paraId="7E6590CF" w14:textId="77777777" w:rsidR="00000000" w:rsidRDefault="00E84F3B">
      <w:pPr>
        <w:pStyle w:val="a"/>
        <w:rPr>
          <w:rFonts w:hint="cs"/>
          <w:rtl/>
        </w:rPr>
      </w:pPr>
    </w:p>
    <w:p w14:paraId="19715C4C" w14:textId="77777777" w:rsidR="00000000" w:rsidRDefault="00E84F3B">
      <w:pPr>
        <w:pStyle w:val="a"/>
        <w:rPr>
          <w:rFonts w:hint="cs"/>
          <w:rtl/>
        </w:rPr>
      </w:pPr>
      <w:r>
        <w:rPr>
          <w:rFonts w:hint="cs"/>
          <w:rtl/>
        </w:rPr>
        <w:t xml:space="preserve">בתיאורים ובעלילות האלה משווה ומדמה הסרט בפועל את מעשי חיילי צה"ל למעשי הנאצים, ואף שהדברים לא נאמרים, ההשוואה נרמזת ומתבקשת לאורך כל הסרט, לרבות הטיעונים </w:t>
      </w:r>
      <w:r>
        <w:rPr>
          <w:rFonts w:hint="cs"/>
          <w:rtl/>
        </w:rPr>
        <w:t xml:space="preserve">שדברים כאלה לא נעשו לשום עם ובשום מקום אחר בעולם </w:t>
      </w:r>
      <w:r>
        <w:rPr>
          <w:rtl/>
        </w:rPr>
        <w:t>–</w:t>
      </w:r>
      <w:r>
        <w:rPr>
          <w:rFonts w:hint="cs"/>
          <w:rtl/>
        </w:rPr>
        <w:t xml:space="preserve"> תראו למה זה מכוון </w:t>
      </w:r>
      <w:r>
        <w:rPr>
          <w:rtl/>
        </w:rPr>
        <w:t>–</w:t>
      </w:r>
      <w:r>
        <w:rPr>
          <w:rFonts w:hint="cs"/>
          <w:rtl/>
        </w:rPr>
        <w:t xml:space="preserve"> וההאשמה שהעולם עמד בצד ושתק, ולא התערב להציל אותם מידי "הקלגסים" הישראלים. </w:t>
      </w:r>
    </w:p>
    <w:p w14:paraId="2CEE9645" w14:textId="77777777" w:rsidR="00000000" w:rsidRDefault="00E84F3B">
      <w:pPr>
        <w:pStyle w:val="a"/>
        <w:rPr>
          <w:rFonts w:hint="cs"/>
          <w:rtl/>
        </w:rPr>
      </w:pPr>
    </w:p>
    <w:p w14:paraId="5807938E" w14:textId="77777777" w:rsidR="00000000" w:rsidRDefault="00E84F3B">
      <w:pPr>
        <w:pStyle w:val="a"/>
        <w:rPr>
          <w:rFonts w:hint="cs"/>
          <w:rtl/>
        </w:rPr>
      </w:pPr>
      <w:r>
        <w:rPr>
          <w:rFonts w:hint="cs"/>
          <w:rtl/>
        </w:rPr>
        <w:t>הדברים חמורים שבעתיים לאור העובדה שהחיילים פעלו בלחימה במחנה הפליטים, תוך נטילת סיכונים גדולים ביותר ואי-שימ</w:t>
      </w:r>
      <w:r>
        <w:rPr>
          <w:rFonts w:hint="cs"/>
          <w:rtl/>
        </w:rPr>
        <w:t>וש באמצעים רבים שהיו יכולים לחסוך בנפגעים מצדנו, וכך לא הופעלו תותחים כבדים ומטוסים. במהלך תשעת ימי הלחימה במחנה לא נכנסו עם טנקים וטרקטורים בראש הכוחות, כפי שמקובל לפעול במקרים דומים. הלחימה נערכה מבית לבית, תוך סיכון חיילי צה"ל.</w:t>
      </w:r>
    </w:p>
    <w:p w14:paraId="35B49B28" w14:textId="77777777" w:rsidR="00000000" w:rsidRDefault="00E84F3B">
      <w:pPr>
        <w:pStyle w:val="a"/>
        <w:rPr>
          <w:rFonts w:hint="cs"/>
          <w:rtl/>
        </w:rPr>
      </w:pPr>
    </w:p>
    <w:p w14:paraId="6CB12EF0" w14:textId="77777777" w:rsidR="00000000" w:rsidRDefault="00E84F3B">
      <w:pPr>
        <w:pStyle w:val="a"/>
        <w:rPr>
          <w:rFonts w:hint="cs"/>
          <w:rtl/>
        </w:rPr>
      </w:pPr>
      <w:r>
        <w:rPr>
          <w:rFonts w:hint="cs"/>
          <w:rtl/>
        </w:rPr>
        <w:t xml:space="preserve">כתוצאה מכך שילמה החטיבה </w:t>
      </w:r>
      <w:r>
        <w:rPr>
          <w:rFonts w:hint="cs"/>
          <w:rtl/>
        </w:rPr>
        <w:t xml:space="preserve">מחיר דמים כבד של 23 הרוגים, וההרוגים שהיו במחנה </w:t>
      </w:r>
      <w:r>
        <w:rPr>
          <w:rtl/>
        </w:rPr>
        <w:t>–</w:t>
      </w:r>
      <w:r>
        <w:rPr>
          <w:rFonts w:hint="cs"/>
          <w:rtl/>
        </w:rPr>
        <w:t xml:space="preserve"> רוב רובם היו מחבלים. משך הלחימה התארך לתשעה ימים, ובמחקר משווה שעשה יגיל הנקין, סטודנט לתואר שני בהיסטוריה צבאית באוניברסיטה העברית בירושלים, נמצא כי "צה"ל פעל בצורה אנושית, מוסרית ומאופקת" </w:t>
      </w:r>
      <w:r>
        <w:rPr>
          <w:rtl/>
        </w:rPr>
        <w:t>–</w:t>
      </w:r>
      <w:r>
        <w:rPr>
          <w:rFonts w:hint="cs"/>
          <w:rtl/>
        </w:rPr>
        <w:t xml:space="preserve"> אני מצטט </w:t>
      </w:r>
      <w:r>
        <w:rPr>
          <w:rtl/>
        </w:rPr>
        <w:t>–</w:t>
      </w:r>
      <w:r>
        <w:rPr>
          <w:rFonts w:hint="cs"/>
          <w:rtl/>
        </w:rPr>
        <w:t xml:space="preserve"> שאי</w:t>
      </w:r>
      <w:r>
        <w:rPr>
          <w:rFonts w:hint="cs"/>
          <w:rtl/>
        </w:rPr>
        <w:t xml:space="preserve">נה מקובלת במקרים אחרים דומים בשנים האחרונות, שאותם הוא בדק - לא בפעולת חילות נאט"ו בקוסובו ולא בפעולת חיילי האו"ם בסומליה. </w:t>
      </w:r>
    </w:p>
    <w:p w14:paraId="64628C1F" w14:textId="77777777" w:rsidR="00000000" w:rsidRDefault="00E84F3B">
      <w:pPr>
        <w:pStyle w:val="a"/>
        <w:rPr>
          <w:rFonts w:hint="cs"/>
          <w:rtl/>
        </w:rPr>
      </w:pPr>
    </w:p>
    <w:p w14:paraId="33A6607F" w14:textId="77777777" w:rsidR="00000000" w:rsidRDefault="00E84F3B">
      <w:pPr>
        <w:pStyle w:val="a"/>
        <w:rPr>
          <w:rFonts w:hint="cs"/>
          <w:rtl/>
        </w:rPr>
      </w:pPr>
      <w:r>
        <w:rPr>
          <w:rFonts w:hint="cs"/>
          <w:rtl/>
        </w:rPr>
        <w:t>חברי הכנסת, הסרט לא פוגע רק בחיילי החטיבה; הסרט הזה גם מכתים את צה"ל. הוא מציג את צה"ל כצבא רצחני, לא מוסרי ולא הומני. הוא פוגע במד</w:t>
      </w:r>
      <w:r>
        <w:rPr>
          <w:rFonts w:hint="cs"/>
          <w:rtl/>
        </w:rPr>
        <w:t xml:space="preserve">ינת ישראל כולה, שמוצגת כמדינה המבצעת פשעי מלחמה חמורים ביותר באוכלוסייה אזרחית במהלך לחימה. </w:t>
      </w:r>
    </w:p>
    <w:p w14:paraId="10D0BCCF" w14:textId="77777777" w:rsidR="00000000" w:rsidRDefault="00E84F3B">
      <w:pPr>
        <w:pStyle w:val="a"/>
        <w:rPr>
          <w:rFonts w:hint="cs"/>
          <w:rtl/>
        </w:rPr>
      </w:pPr>
    </w:p>
    <w:p w14:paraId="32E80E6B" w14:textId="77777777" w:rsidR="00000000" w:rsidRDefault="00E84F3B">
      <w:pPr>
        <w:pStyle w:val="a"/>
        <w:rPr>
          <w:rFonts w:hint="cs"/>
          <w:rtl/>
        </w:rPr>
      </w:pPr>
      <w:r>
        <w:rPr>
          <w:rFonts w:hint="cs"/>
          <w:rtl/>
        </w:rPr>
        <w:t>בכך מנסה הסרט לעשות דה-הומניזציה של תושבי מדינת ישראל כולם ודה-לגיטימציה של מדינת ישראל כחברה ראויה במשפחת העמים. המסקנה המתבקשת מצפייה בסרט היא, שדמם של אנשים כא</w:t>
      </w:r>
      <w:r>
        <w:rPr>
          <w:rFonts w:hint="cs"/>
          <w:rtl/>
        </w:rPr>
        <w:t xml:space="preserve">לה </w:t>
      </w:r>
      <w:r>
        <w:rPr>
          <w:rtl/>
        </w:rPr>
        <w:t>–</w:t>
      </w:r>
      <w:r>
        <w:rPr>
          <w:rFonts w:hint="cs"/>
          <w:rtl/>
        </w:rPr>
        <w:t xml:space="preserve"> תושביה של מדינת ישראל </w:t>
      </w:r>
      <w:r>
        <w:rPr>
          <w:rtl/>
        </w:rPr>
        <w:t>–</w:t>
      </w:r>
      <w:r>
        <w:rPr>
          <w:rFonts w:hint="cs"/>
          <w:rtl/>
        </w:rPr>
        <w:t xml:space="preserve"> מותר, וראוי גם למחותם מעל פני האדמה, ומדינה פושעת כזאת, הדומה למדינה נאצית, ראוי לה שתחדל להתקיים </w:t>
      </w:r>
      <w:r>
        <w:rPr>
          <w:rtl/>
        </w:rPr>
        <w:t>–</w:t>
      </w:r>
      <w:r>
        <w:rPr>
          <w:rFonts w:hint="cs"/>
          <w:rtl/>
        </w:rPr>
        <w:t xml:space="preserve"> דברים שעליהם כתב פרופסור אמנון רובינשטיין במאמרו "טבח האמת", שפורסם בעיתון "הארץ" ב-11 בספטמבר 2002. </w:t>
      </w:r>
    </w:p>
    <w:p w14:paraId="0B7DE1B6" w14:textId="77777777" w:rsidR="00000000" w:rsidRDefault="00E84F3B">
      <w:pPr>
        <w:pStyle w:val="a"/>
        <w:rPr>
          <w:rFonts w:hint="cs"/>
          <w:rtl/>
        </w:rPr>
      </w:pPr>
    </w:p>
    <w:p w14:paraId="7748B77D" w14:textId="77777777" w:rsidR="00000000" w:rsidRDefault="00E84F3B">
      <w:pPr>
        <w:pStyle w:val="a"/>
        <w:ind w:firstLine="0"/>
        <w:rPr>
          <w:rFonts w:hint="cs"/>
          <w:rtl/>
        </w:rPr>
      </w:pPr>
      <w:r>
        <w:rPr>
          <w:rFonts w:hint="cs"/>
          <w:rtl/>
        </w:rPr>
        <w:tab/>
        <w:t>רבותי חברי הכנסת, לא יי</w:t>
      </w:r>
      <w:r>
        <w:rPr>
          <w:rFonts w:hint="cs"/>
          <w:rtl/>
        </w:rPr>
        <w:t>תכן ש-2,000 לוחמים, מיטב בניה של החברה הישראלית, שחלקם נקראו בצו-8 ללחימה, עזבו את בתיהם ומשפחותיהם ומקומות עבודתם והיו נכונים לשלם בחייהם למען הגנת המדינה וכלל החברה, יופקרו להסתה, להשמצה ולביזוי, שאין חמורים מהם, ולא יזכו להגנת החברה והמדינה כנגד התקפה כ</w:t>
      </w:r>
      <w:r>
        <w:rPr>
          <w:rFonts w:hint="cs"/>
          <w:rtl/>
        </w:rPr>
        <w:t xml:space="preserve">ה ברוטלית. </w:t>
      </w:r>
    </w:p>
    <w:p w14:paraId="3BB43557" w14:textId="77777777" w:rsidR="00000000" w:rsidRDefault="00E84F3B">
      <w:pPr>
        <w:pStyle w:val="a"/>
        <w:ind w:firstLine="0"/>
        <w:rPr>
          <w:rFonts w:hint="cs"/>
          <w:rtl/>
        </w:rPr>
      </w:pPr>
    </w:p>
    <w:p w14:paraId="0B6F190F" w14:textId="77777777" w:rsidR="00000000" w:rsidRDefault="00E84F3B">
      <w:pPr>
        <w:pStyle w:val="a"/>
        <w:ind w:firstLine="0"/>
        <w:rPr>
          <w:rFonts w:hint="cs"/>
          <w:rtl/>
        </w:rPr>
      </w:pPr>
      <w:r>
        <w:rPr>
          <w:rFonts w:hint="cs"/>
          <w:rtl/>
        </w:rPr>
        <w:tab/>
        <w:t xml:space="preserve">מתברר יותר ויותר, שמדובר בסרט של האויב, שמהווה למעשה המשך של הלחימה שלו כנגד מדינת ישראל </w:t>
      </w:r>
      <w:r>
        <w:rPr>
          <w:rtl/>
        </w:rPr>
        <w:t>–</w:t>
      </w:r>
      <w:r>
        <w:rPr>
          <w:rFonts w:hint="cs"/>
          <w:rtl/>
        </w:rPr>
        <w:t xml:space="preserve"> בדרך אחרת, דרך הלחימה התעמולתית המסוכנת, התקשורתית-הפסיכולוגית, תוך פגיעה קשה בצבא, לרבות ערעור אמון הציבור בצבאו. סרט כזה מעודד מגמות של סרבנות בקרב ח</w:t>
      </w:r>
      <w:r>
        <w:rPr>
          <w:rFonts w:hint="cs"/>
          <w:rtl/>
        </w:rPr>
        <w:t xml:space="preserve">יילי המילואים ומועמדים לגיוס, וכמובן, פוגע פגיעה חמורה בלוחמים. </w:t>
      </w:r>
    </w:p>
    <w:p w14:paraId="40210EBE" w14:textId="77777777" w:rsidR="00000000" w:rsidRDefault="00E84F3B">
      <w:pPr>
        <w:pStyle w:val="a"/>
        <w:ind w:firstLine="0"/>
        <w:rPr>
          <w:rFonts w:hint="cs"/>
          <w:rtl/>
        </w:rPr>
      </w:pPr>
    </w:p>
    <w:p w14:paraId="4F3F7500" w14:textId="77777777" w:rsidR="00000000" w:rsidRDefault="00E84F3B">
      <w:pPr>
        <w:pStyle w:val="a"/>
        <w:ind w:firstLine="0"/>
        <w:rPr>
          <w:rFonts w:hint="cs"/>
          <w:rtl/>
        </w:rPr>
      </w:pPr>
      <w:r>
        <w:rPr>
          <w:rFonts w:hint="cs"/>
          <w:rtl/>
        </w:rPr>
        <w:tab/>
        <w:t xml:space="preserve">הסרט אכן הופק על-ידי האויב, במימונו ובסיועו הישיר, כפי שמעידה גם התודה </w:t>
      </w:r>
      <w:r>
        <w:rPr>
          <w:rtl/>
        </w:rPr>
        <w:t>–</w:t>
      </w:r>
      <w:r>
        <w:rPr>
          <w:rFonts w:hint="cs"/>
          <w:rtl/>
        </w:rPr>
        <w:t xml:space="preserve"> בסוף הסרט יש כתובית עם תודה ליאסר עבד-ראבו, שר ההסברה של הרשות הפלסטינית. ובסרט משתתפים מחבלים שלחמו נגדנו וישבו בכל</w:t>
      </w:r>
      <w:r>
        <w:rPr>
          <w:rFonts w:hint="cs"/>
          <w:rtl/>
        </w:rPr>
        <w:t>א, כשמוחמד בכרי משמש עלה תאנה בניסיון להכשיר את הסרט ולהציגו כסרט של אזרח ויוצר ישראלי, ובניסיון לחפות ולהסתיר את שותפיו המחבלים, חברי ארגוני הטרור, שהפיקו  בפועל את הסרט וקבעו את תכניו ומשתתפיו.</w:t>
      </w:r>
    </w:p>
    <w:p w14:paraId="50786301" w14:textId="77777777" w:rsidR="00000000" w:rsidRDefault="00E84F3B">
      <w:pPr>
        <w:pStyle w:val="a"/>
        <w:ind w:firstLine="0"/>
        <w:rPr>
          <w:rFonts w:hint="cs"/>
          <w:rtl/>
        </w:rPr>
      </w:pPr>
    </w:p>
    <w:p w14:paraId="357B0DAF" w14:textId="77777777" w:rsidR="00000000" w:rsidRDefault="00E84F3B">
      <w:pPr>
        <w:pStyle w:val="a"/>
        <w:ind w:firstLine="0"/>
        <w:rPr>
          <w:rFonts w:hint="cs"/>
          <w:rtl/>
        </w:rPr>
      </w:pPr>
      <w:r>
        <w:rPr>
          <w:rFonts w:hint="cs"/>
          <w:rtl/>
        </w:rPr>
        <w:tab/>
        <w:t>לא ברור לי איך ישראל, כמדינה וחברה שנלחמת על עצם זכות קיומ</w:t>
      </w:r>
      <w:r>
        <w:rPr>
          <w:rFonts w:hint="cs"/>
          <w:rtl/>
        </w:rPr>
        <w:t xml:space="preserve">ה ושמירת ביטחונה </w:t>
      </w:r>
      <w:r>
        <w:rPr>
          <w:rtl/>
        </w:rPr>
        <w:t>–</w:t>
      </w:r>
      <w:r>
        <w:rPr>
          <w:rFonts w:hint="cs"/>
          <w:rtl/>
        </w:rPr>
        <w:t xml:space="preserve"> אינה פועלת כפי שדמוקרטיה מתגוננת וחברה חפצת חיים חייבות לפעול ולהתגונן כנגד הקמים עליהן לכלותן, ואינה מבינה שמלחמת התעמולה </w:t>
      </w:r>
      <w:r>
        <w:rPr>
          <w:rtl/>
        </w:rPr>
        <w:t>–</w:t>
      </w:r>
      <w:r>
        <w:rPr>
          <w:rFonts w:hint="cs"/>
          <w:rtl/>
        </w:rPr>
        <w:t xml:space="preserve"> יש לי פה טעות כתיב, "התעלומה", אבל כנראה יש בזה משהו, זו טעות פרוידיאנית - -</w:t>
      </w:r>
    </w:p>
    <w:p w14:paraId="4CC8B0C4" w14:textId="77777777" w:rsidR="00000000" w:rsidRDefault="00E84F3B">
      <w:pPr>
        <w:pStyle w:val="a"/>
        <w:ind w:firstLine="0"/>
        <w:rPr>
          <w:rFonts w:hint="cs"/>
          <w:rtl/>
        </w:rPr>
      </w:pPr>
    </w:p>
    <w:p w14:paraId="4A321FE7" w14:textId="77777777" w:rsidR="00000000" w:rsidRDefault="00E84F3B">
      <w:pPr>
        <w:pStyle w:val="ac"/>
        <w:rPr>
          <w:rtl/>
        </w:rPr>
      </w:pPr>
      <w:r>
        <w:rPr>
          <w:rFonts w:hint="eastAsia"/>
          <w:rtl/>
        </w:rPr>
        <w:t>קריאה</w:t>
      </w:r>
      <w:r>
        <w:rPr>
          <w:rtl/>
        </w:rPr>
        <w:t>:</w:t>
      </w:r>
    </w:p>
    <w:p w14:paraId="7FFEAC71" w14:textId="77777777" w:rsidR="00000000" w:rsidRDefault="00E84F3B">
      <w:pPr>
        <w:pStyle w:val="a"/>
        <w:rPr>
          <w:rFonts w:hint="cs"/>
          <w:rtl/>
        </w:rPr>
      </w:pPr>
    </w:p>
    <w:p w14:paraId="682A6ED9" w14:textId="77777777" w:rsidR="00000000" w:rsidRDefault="00E84F3B">
      <w:pPr>
        <w:pStyle w:val="a"/>
        <w:rPr>
          <w:rFonts w:hint="cs"/>
          <w:rtl/>
        </w:rPr>
      </w:pPr>
      <w:r>
        <w:rPr>
          <w:rFonts w:hint="cs"/>
          <w:rtl/>
        </w:rPr>
        <w:t>לא מקרית.</w:t>
      </w:r>
    </w:p>
    <w:p w14:paraId="3EEB6827" w14:textId="77777777" w:rsidR="00000000" w:rsidRDefault="00E84F3B">
      <w:pPr>
        <w:pStyle w:val="a"/>
        <w:rPr>
          <w:rFonts w:hint="cs"/>
          <w:rtl/>
        </w:rPr>
      </w:pPr>
    </w:p>
    <w:p w14:paraId="68077A88" w14:textId="77777777" w:rsidR="00000000" w:rsidRDefault="00E84F3B">
      <w:pPr>
        <w:pStyle w:val="SpeakerCon"/>
        <w:rPr>
          <w:rtl/>
        </w:rPr>
      </w:pPr>
      <w:bookmarkStart w:id="889" w:name="FS000001034T16_07_2003_19_22_57C"/>
      <w:bookmarkEnd w:id="889"/>
      <w:r>
        <w:rPr>
          <w:rtl/>
        </w:rPr>
        <w:t>משה כחלון (הליכ</w:t>
      </w:r>
      <w:r>
        <w:rPr>
          <w:rtl/>
        </w:rPr>
        <w:t>וד):</w:t>
      </w:r>
    </w:p>
    <w:p w14:paraId="01F48F7F" w14:textId="77777777" w:rsidR="00000000" w:rsidRDefault="00E84F3B">
      <w:pPr>
        <w:pStyle w:val="a"/>
        <w:rPr>
          <w:rtl/>
        </w:rPr>
      </w:pPr>
    </w:p>
    <w:p w14:paraId="1E31B7AE" w14:textId="77777777" w:rsidR="00000000" w:rsidRDefault="00E84F3B">
      <w:pPr>
        <w:pStyle w:val="a"/>
        <w:rPr>
          <w:rFonts w:hint="cs"/>
          <w:rtl/>
        </w:rPr>
      </w:pPr>
      <w:r>
        <w:rPr>
          <w:rFonts w:hint="cs"/>
          <w:rtl/>
        </w:rPr>
        <w:t xml:space="preserve">זה לא מקרי. </w:t>
      </w:r>
    </w:p>
    <w:p w14:paraId="74605F0F" w14:textId="77777777" w:rsidR="00000000" w:rsidRDefault="00E84F3B">
      <w:pPr>
        <w:pStyle w:val="a"/>
        <w:rPr>
          <w:rFonts w:hint="cs"/>
          <w:rtl/>
        </w:rPr>
      </w:pPr>
    </w:p>
    <w:p w14:paraId="302BB2EB" w14:textId="77777777" w:rsidR="00000000" w:rsidRDefault="00E84F3B">
      <w:pPr>
        <w:pStyle w:val="a"/>
        <w:rPr>
          <w:rFonts w:hint="cs"/>
          <w:rtl/>
        </w:rPr>
      </w:pPr>
      <w:r>
        <w:rPr>
          <w:rFonts w:hint="cs"/>
          <w:rtl/>
        </w:rPr>
        <w:t>- - והתקשורת חשובה ומשמעותית להצלחה במאבק, לא פחות, ולעתים אף יותר, מהתוצאות שהושגו בשדה הקרב. רבותי, אסור לנו להקל ראש במלחמת התעמולה. המלחמה התקשורתית והמלחמה הפסיכולוגית הן המלחמות המסוכנות. אלה מנסות להציג אותנו בפני העולם כעם שלא ר</w:t>
      </w:r>
      <w:r>
        <w:rPr>
          <w:rFonts w:hint="cs"/>
          <w:rtl/>
        </w:rPr>
        <w:t xml:space="preserve">אוי שיחיה בכלל, ואני אומר לכם שעם שמוצג כפי שהוצג </w:t>
      </w:r>
      <w:r>
        <w:rPr>
          <w:rtl/>
        </w:rPr>
        <w:t>–</w:t>
      </w:r>
      <w:r>
        <w:rPr>
          <w:rFonts w:hint="cs"/>
          <w:rtl/>
        </w:rPr>
        <w:t xml:space="preserve"> באמת לא ראוי שיחיה. ואני לא רוצה להיכנס לכל הפרטים. אני לא יודע כמה זמן עוד יש לי, אבל, רבותי, חיילי צה"ל הוצגו שם כחיילים שדרסו ילדים עם שרשראות של טנקים, ועוד כהנה וכהנה דברים שלא היו מביישים גם  את - -</w:t>
      </w:r>
      <w:r>
        <w:rPr>
          <w:rFonts w:hint="cs"/>
          <w:rtl/>
        </w:rPr>
        <w:t xml:space="preserve"> -</w:t>
      </w:r>
    </w:p>
    <w:p w14:paraId="177BAD93" w14:textId="77777777" w:rsidR="00000000" w:rsidRDefault="00E84F3B">
      <w:pPr>
        <w:pStyle w:val="a"/>
        <w:rPr>
          <w:rFonts w:hint="cs"/>
          <w:rtl/>
        </w:rPr>
      </w:pPr>
    </w:p>
    <w:p w14:paraId="7EBEAFD3" w14:textId="77777777" w:rsidR="00000000" w:rsidRDefault="00E84F3B">
      <w:pPr>
        <w:pStyle w:val="ac"/>
        <w:rPr>
          <w:rtl/>
        </w:rPr>
      </w:pPr>
      <w:r>
        <w:rPr>
          <w:rFonts w:hint="eastAsia"/>
          <w:rtl/>
        </w:rPr>
        <w:t>נסים</w:t>
      </w:r>
      <w:r>
        <w:rPr>
          <w:rtl/>
        </w:rPr>
        <w:t xml:space="preserve"> זאב (ש"ס):</w:t>
      </w:r>
    </w:p>
    <w:p w14:paraId="746C202B" w14:textId="77777777" w:rsidR="00000000" w:rsidRDefault="00E84F3B">
      <w:pPr>
        <w:pStyle w:val="a"/>
        <w:rPr>
          <w:rFonts w:hint="cs"/>
          <w:rtl/>
        </w:rPr>
      </w:pPr>
    </w:p>
    <w:p w14:paraId="731B0ED3" w14:textId="77777777" w:rsidR="00000000" w:rsidRDefault="00E84F3B">
      <w:pPr>
        <w:pStyle w:val="a"/>
        <w:rPr>
          <w:rFonts w:hint="cs"/>
          <w:rtl/>
        </w:rPr>
      </w:pPr>
      <w:r>
        <w:rPr>
          <w:rFonts w:hint="cs"/>
          <w:rtl/>
        </w:rPr>
        <w:t>- - -</w:t>
      </w:r>
    </w:p>
    <w:p w14:paraId="7014A292" w14:textId="77777777" w:rsidR="00000000" w:rsidRDefault="00E84F3B">
      <w:pPr>
        <w:pStyle w:val="a"/>
        <w:rPr>
          <w:rFonts w:hint="cs"/>
          <w:rtl/>
        </w:rPr>
      </w:pPr>
    </w:p>
    <w:p w14:paraId="62ADA6DC" w14:textId="77777777" w:rsidR="00000000" w:rsidRDefault="00E84F3B">
      <w:pPr>
        <w:pStyle w:val="SpeakerCon"/>
        <w:rPr>
          <w:rtl/>
        </w:rPr>
      </w:pPr>
      <w:bookmarkStart w:id="890" w:name="FS000001034T16_07_2003_19_32_43C"/>
      <w:bookmarkEnd w:id="890"/>
      <w:r>
        <w:rPr>
          <w:rtl/>
        </w:rPr>
        <w:t>משה כחלון (הליכוד):</w:t>
      </w:r>
    </w:p>
    <w:p w14:paraId="3AE72E73" w14:textId="77777777" w:rsidR="00000000" w:rsidRDefault="00E84F3B">
      <w:pPr>
        <w:pStyle w:val="a"/>
        <w:rPr>
          <w:rtl/>
        </w:rPr>
      </w:pPr>
    </w:p>
    <w:p w14:paraId="51EDB42A" w14:textId="77777777" w:rsidR="00000000" w:rsidRDefault="00E84F3B">
      <w:pPr>
        <w:pStyle w:val="a"/>
        <w:rPr>
          <w:rFonts w:hint="cs"/>
          <w:rtl/>
        </w:rPr>
      </w:pPr>
      <w:r>
        <w:rPr>
          <w:rFonts w:hint="cs"/>
          <w:rtl/>
        </w:rPr>
        <w:t>לשמחתי, לא הראו את הסרט, ואנחנו צריכים לעשות הכול שלא יראו. ועכשיו, הבקשה שלי היא שמדינת ישראל, צה"ל, ממשלת ישראל, משרד הביטחון, כל מי שנוגע בדבר,  יגנו על האנשים האלה. רבותי, צריך לתת את כל הכלים לאנשים האל</w:t>
      </w:r>
      <w:r>
        <w:rPr>
          <w:rFonts w:hint="cs"/>
          <w:rtl/>
        </w:rPr>
        <w:t xml:space="preserve">ה. מה מבקשים חיילי החטיבה, אתם יודעים? כמובן, אני מדבר על אלה שנשארו בחיים; בשם ההרוגים המשפחות מבקשות. מה הם מבקשים, צל"ש? הם מבקשים איזה פרס? רבותי, תנו להם את הכלים להתגונן, לטהר את שמם. מה הם רוצים? יחידת דובר צה"ל הסריטה, יש תחקירים. תנו להם את הכלים </w:t>
      </w:r>
      <w:r>
        <w:rPr>
          <w:rFonts w:hint="cs"/>
          <w:rtl/>
        </w:rPr>
        <w:t xml:space="preserve">להתמודד הלאה. הם נרשמו כמשיבים בבג"ץ. תנו להם את הכלים. תנו להם ללכת עם הכלים לבג"ץ ולטהר את שמם. איך הם יטהרו את שמם? והיום מערכת הביטחון מערימה קשיים. </w:t>
      </w:r>
    </w:p>
    <w:p w14:paraId="2725868D" w14:textId="77777777" w:rsidR="00000000" w:rsidRDefault="00E84F3B">
      <w:pPr>
        <w:pStyle w:val="a"/>
        <w:rPr>
          <w:rFonts w:hint="cs"/>
          <w:rtl/>
        </w:rPr>
      </w:pPr>
    </w:p>
    <w:p w14:paraId="65A79A26" w14:textId="77777777" w:rsidR="00000000" w:rsidRDefault="00E84F3B">
      <w:pPr>
        <w:pStyle w:val="a"/>
        <w:rPr>
          <w:rFonts w:hint="cs"/>
          <w:rtl/>
        </w:rPr>
      </w:pPr>
      <w:r>
        <w:rPr>
          <w:rFonts w:hint="cs"/>
          <w:rtl/>
        </w:rPr>
        <w:t xml:space="preserve">אני פונה פה למערכת הביטחון, ואני מבקש להעביר את ההצעה שלי לדיון בוועדת החוץ והביטחון </w:t>
      </w:r>
      <w:r>
        <w:rPr>
          <w:rtl/>
        </w:rPr>
        <w:t>–</w:t>
      </w:r>
      <w:r>
        <w:rPr>
          <w:rFonts w:hint="cs"/>
          <w:rtl/>
        </w:rPr>
        <w:t xml:space="preserve"> להורות, לבקש -</w:t>
      </w:r>
      <w:r>
        <w:rPr>
          <w:rFonts w:hint="cs"/>
          <w:rtl/>
        </w:rPr>
        <w:t xml:space="preserve"> - -</w:t>
      </w:r>
    </w:p>
    <w:p w14:paraId="69D19638" w14:textId="77777777" w:rsidR="00000000" w:rsidRDefault="00E84F3B">
      <w:pPr>
        <w:pStyle w:val="a"/>
        <w:rPr>
          <w:rFonts w:hint="cs"/>
          <w:rtl/>
        </w:rPr>
      </w:pPr>
    </w:p>
    <w:p w14:paraId="287CCA32" w14:textId="77777777" w:rsidR="00000000" w:rsidRDefault="00E84F3B">
      <w:pPr>
        <w:pStyle w:val="ac"/>
        <w:rPr>
          <w:rtl/>
        </w:rPr>
      </w:pPr>
      <w:r>
        <w:rPr>
          <w:rFonts w:hint="eastAsia"/>
          <w:rtl/>
        </w:rPr>
        <w:t>נסים</w:t>
      </w:r>
      <w:r>
        <w:rPr>
          <w:rtl/>
        </w:rPr>
        <w:t xml:space="preserve"> זאב (ש"ס):</w:t>
      </w:r>
    </w:p>
    <w:p w14:paraId="5665B090" w14:textId="77777777" w:rsidR="00000000" w:rsidRDefault="00E84F3B">
      <w:pPr>
        <w:pStyle w:val="a"/>
        <w:rPr>
          <w:rFonts w:hint="cs"/>
          <w:rtl/>
        </w:rPr>
      </w:pPr>
    </w:p>
    <w:p w14:paraId="16335A55" w14:textId="77777777" w:rsidR="00000000" w:rsidRDefault="00E84F3B">
      <w:pPr>
        <w:pStyle w:val="a"/>
        <w:ind w:firstLine="0"/>
        <w:rPr>
          <w:rFonts w:hint="cs"/>
          <w:rtl/>
        </w:rPr>
      </w:pPr>
      <w:r>
        <w:rPr>
          <w:rFonts w:hint="cs"/>
          <w:rtl/>
        </w:rPr>
        <w:tab/>
        <w:t xml:space="preserve">תבקש להעביר את ההצעה לוועדת החוקה, חוק ומשפט, ואסביר לך למה: ועדת החוץ והביטחון היא ועדה מאוד סגורה. אם אתה רוצה דיון רציני ואתה חושב שאפשר לקבל החלטה </w:t>
      </w:r>
      <w:r>
        <w:rPr>
          <w:rtl/>
        </w:rPr>
        <w:t>–</w:t>
      </w:r>
      <w:r>
        <w:rPr>
          <w:rFonts w:hint="cs"/>
          <w:rtl/>
        </w:rPr>
        <w:t xml:space="preserve"> זה רק בוועדת החוקה. </w:t>
      </w:r>
    </w:p>
    <w:p w14:paraId="4B1D366F" w14:textId="77777777" w:rsidR="00000000" w:rsidRDefault="00E84F3B">
      <w:pPr>
        <w:pStyle w:val="a"/>
        <w:ind w:firstLine="0"/>
        <w:rPr>
          <w:rFonts w:hint="cs"/>
          <w:rtl/>
        </w:rPr>
      </w:pPr>
    </w:p>
    <w:p w14:paraId="3ABE2C12" w14:textId="77777777" w:rsidR="00000000" w:rsidRDefault="00E84F3B">
      <w:pPr>
        <w:pStyle w:val="ad"/>
        <w:rPr>
          <w:rtl/>
        </w:rPr>
      </w:pPr>
      <w:r>
        <w:rPr>
          <w:rtl/>
        </w:rPr>
        <w:t>היו"ר אתי לבני:</w:t>
      </w:r>
    </w:p>
    <w:p w14:paraId="2CAD9006" w14:textId="77777777" w:rsidR="00000000" w:rsidRDefault="00E84F3B">
      <w:pPr>
        <w:pStyle w:val="a"/>
        <w:rPr>
          <w:rtl/>
        </w:rPr>
      </w:pPr>
    </w:p>
    <w:p w14:paraId="197AF5B9" w14:textId="77777777" w:rsidR="00000000" w:rsidRDefault="00E84F3B">
      <w:pPr>
        <w:pStyle w:val="a"/>
        <w:rPr>
          <w:rFonts w:hint="cs"/>
          <w:rtl/>
        </w:rPr>
      </w:pPr>
      <w:r>
        <w:rPr>
          <w:rFonts w:hint="cs"/>
          <w:rtl/>
        </w:rPr>
        <w:t>אתה יכול להציע רק דיון במליאה.</w:t>
      </w:r>
    </w:p>
    <w:p w14:paraId="1D316EE2" w14:textId="77777777" w:rsidR="00000000" w:rsidRDefault="00E84F3B">
      <w:pPr>
        <w:pStyle w:val="a"/>
        <w:rPr>
          <w:rFonts w:hint="cs"/>
          <w:rtl/>
        </w:rPr>
      </w:pPr>
    </w:p>
    <w:p w14:paraId="0C77A22E" w14:textId="77777777" w:rsidR="00000000" w:rsidRDefault="00E84F3B">
      <w:pPr>
        <w:pStyle w:val="SpeakerCon"/>
        <w:rPr>
          <w:rtl/>
        </w:rPr>
      </w:pPr>
      <w:bookmarkStart w:id="891" w:name="FS000001034T16_07_2003_19_41_13C"/>
      <w:bookmarkEnd w:id="891"/>
      <w:r>
        <w:rPr>
          <w:rtl/>
        </w:rPr>
        <w:t>משה כחלו</w:t>
      </w:r>
      <w:r>
        <w:rPr>
          <w:rtl/>
        </w:rPr>
        <w:t>ן (הליכוד):</w:t>
      </w:r>
    </w:p>
    <w:p w14:paraId="64957C86" w14:textId="77777777" w:rsidR="00000000" w:rsidRDefault="00E84F3B">
      <w:pPr>
        <w:pStyle w:val="a"/>
        <w:rPr>
          <w:rtl/>
        </w:rPr>
      </w:pPr>
    </w:p>
    <w:p w14:paraId="55D71B43" w14:textId="77777777" w:rsidR="00000000" w:rsidRDefault="00E84F3B">
      <w:pPr>
        <w:pStyle w:val="a"/>
        <w:ind w:firstLine="0"/>
        <w:rPr>
          <w:rFonts w:hint="cs"/>
          <w:rtl/>
        </w:rPr>
      </w:pPr>
      <w:r>
        <w:rPr>
          <w:rFonts w:hint="cs"/>
          <w:rtl/>
        </w:rPr>
        <w:tab/>
        <w:t xml:space="preserve">אז לחבר הכנסת זאב תהיה הצעה אחרת. מטבע הדברים אני אבקש, כמובן, שהנושא יידון במליאה, אבל אני אומר שוב, חברי הכנסת, אני מבקש לספק הגנה לחיילי צה"ל </w:t>
      </w:r>
      <w:r>
        <w:rPr>
          <w:rtl/>
        </w:rPr>
        <w:t>–</w:t>
      </w:r>
      <w:r>
        <w:rPr>
          <w:rFonts w:hint="cs"/>
          <w:rtl/>
        </w:rPr>
        <w:t xml:space="preserve"> אלה שאנחנו שלחנו אותם, אלה שבזכותם אנחנו כאן, ואסור לנו לשכוח שיום-יום היו פיגועים, יום-יום נהר</w:t>
      </w:r>
      <w:r>
        <w:rPr>
          <w:rFonts w:hint="cs"/>
          <w:rtl/>
        </w:rPr>
        <w:t xml:space="preserve">גו לנו אנשים עד מבצע "חומת מגן", והאנשים האלה חירפו את נפשם והם צריכים לקבל מאתנו הצדעה ולא קשיים. תודה רבה. </w:t>
      </w:r>
    </w:p>
    <w:p w14:paraId="383DB979" w14:textId="77777777" w:rsidR="00000000" w:rsidRDefault="00E84F3B">
      <w:pPr>
        <w:pStyle w:val="a"/>
        <w:ind w:firstLine="0"/>
        <w:rPr>
          <w:rFonts w:hint="cs"/>
          <w:rtl/>
        </w:rPr>
      </w:pPr>
    </w:p>
    <w:p w14:paraId="33013285" w14:textId="77777777" w:rsidR="00000000" w:rsidRDefault="00E84F3B">
      <w:pPr>
        <w:pStyle w:val="ad"/>
        <w:rPr>
          <w:rtl/>
        </w:rPr>
      </w:pPr>
      <w:r>
        <w:rPr>
          <w:rtl/>
        </w:rPr>
        <w:t>היו"ר אתי לבני:</w:t>
      </w:r>
    </w:p>
    <w:p w14:paraId="4FFBF0CE" w14:textId="77777777" w:rsidR="00000000" w:rsidRDefault="00E84F3B">
      <w:pPr>
        <w:pStyle w:val="a"/>
        <w:rPr>
          <w:rtl/>
        </w:rPr>
      </w:pPr>
    </w:p>
    <w:p w14:paraId="0F51FC89" w14:textId="77777777" w:rsidR="00000000" w:rsidRDefault="00E84F3B">
      <w:pPr>
        <w:pStyle w:val="a"/>
        <w:rPr>
          <w:rFonts w:hint="cs"/>
          <w:rtl/>
        </w:rPr>
      </w:pPr>
      <w:r>
        <w:rPr>
          <w:rFonts w:hint="cs"/>
          <w:rtl/>
        </w:rPr>
        <w:t>תודה רבה. ישיב סגן שר הביטחון.</w:t>
      </w:r>
    </w:p>
    <w:p w14:paraId="5751C43F" w14:textId="77777777" w:rsidR="00000000" w:rsidRDefault="00E84F3B">
      <w:pPr>
        <w:pStyle w:val="a"/>
        <w:rPr>
          <w:rFonts w:hint="cs"/>
          <w:rtl/>
        </w:rPr>
      </w:pPr>
    </w:p>
    <w:p w14:paraId="76E292BB" w14:textId="77777777" w:rsidR="00000000" w:rsidRDefault="00E84F3B">
      <w:pPr>
        <w:pStyle w:val="Speaker"/>
        <w:rPr>
          <w:rtl/>
        </w:rPr>
      </w:pPr>
      <w:bookmarkStart w:id="892" w:name="FS000000464T16_07_2003_19_44_35"/>
      <w:bookmarkStart w:id="893" w:name="_Toc46538730"/>
      <w:bookmarkStart w:id="894" w:name="_Toc49055461"/>
      <w:bookmarkEnd w:id="892"/>
      <w:r>
        <w:rPr>
          <w:rFonts w:hint="eastAsia"/>
          <w:rtl/>
        </w:rPr>
        <w:t>סגן</w:t>
      </w:r>
      <w:r>
        <w:rPr>
          <w:rtl/>
        </w:rPr>
        <w:t xml:space="preserve"> שר הביטחון זאב בוים:</w:t>
      </w:r>
      <w:bookmarkEnd w:id="893"/>
      <w:bookmarkEnd w:id="894"/>
    </w:p>
    <w:p w14:paraId="6D23F4B6" w14:textId="77777777" w:rsidR="00000000" w:rsidRDefault="00E84F3B">
      <w:pPr>
        <w:pStyle w:val="a"/>
        <w:rPr>
          <w:rFonts w:hint="cs"/>
          <w:rtl/>
        </w:rPr>
      </w:pPr>
    </w:p>
    <w:p w14:paraId="176FCFCC" w14:textId="77777777" w:rsidR="00000000" w:rsidRDefault="00E84F3B">
      <w:pPr>
        <w:pStyle w:val="a"/>
        <w:rPr>
          <w:rFonts w:hint="cs"/>
          <w:rtl/>
        </w:rPr>
      </w:pPr>
      <w:r>
        <w:rPr>
          <w:rFonts w:hint="cs"/>
          <w:rtl/>
        </w:rPr>
        <w:t>גברתי היושבת בראש, חברי הכנסת, חבר הכנסת כחלון, ראשי מערכת הביטחון וצה</w:t>
      </w:r>
      <w:r>
        <w:rPr>
          <w:rFonts w:hint="cs"/>
          <w:rtl/>
        </w:rPr>
        <w:t>"ל מתייצבים באופן חד-משמעי מאחורי הלוחמים אשר לחמו בג'נין, כך שמבחינת זאת חבר הכנסת כחלון מתפרץ לדלת פתוחה בנושא החשוב שהוא העלה.</w:t>
      </w:r>
    </w:p>
    <w:p w14:paraId="37838B51" w14:textId="77777777" w:rsidR="00000000" w:rsidRDefault="00E84F3B">
      <w:pPr>
        <w:pStyle w:val="a"/>
        <w:rPr>
          <w:rFonts w:hint="cs"/>
          <w:rtl/>
        </w:rPr>
      </w:pPr>
    </w:p>
    <w:p w14:paraId="4C8483D5" w14:textId="77777777" w:rsidR="00000000" w:rsidRDefault="00E84F3B">
      <w:pPr>
        <w:pStyle w:val="ac"/>
        <w:rPr>
          <w:rtl/>
        </w:rPr>
      </w:pPr>
      <w:r>
        <w:rPr>
          <w:rFonts w:hint="eastAsia"/>
          <w:rtl/>
        </w:rPr>
        <w:t>משה</w:t>
      </w:r>
      <w:r>
        <w:rPr>
          <w:rtl/>
        </w:rPr>
        <w:t xml:space="preserve"> כחלון (הליכוד):</w:t>
      </w:r>
    </w:p>
    <w:p w14:paraId="12C26151" w14:textId="77777777" w:rsidR="00000000" w:rsidRDefault="00E84F3B">
      <w:pPr>
        <w:pStyle w:val="a"/>
        <w:rPr>
          <w:rFonts w:hint="cs"/>
          <w:rtl/>
        </w:rPr>
      </w:pPr>
    </w:p>
    <w:p w14:paraId="461C1939" w14:textId="77777777" w:rsidR="00000000" w:rsidRDefault="00E84F3B">
      <w:pPr>
        <w:pStyle w:val="a"/>
        <w:rPr>
          <w:rFonts w:hint="cs"/>
          <w:rtl/>
        </w:rPr>
      </w:pPr>
      <w:r>
        <w:rPr>
          <w:rFonts w:hint="cs"/>
          <w:rtl/>
        </w:rPr>
        <w:t>אני שמח.</w:t>
      </w:r>
    </w:p>
    <w:p w14:paraId="3F006D68" w14:textId="77777777" w:rsidR="00000000" w:rsidRDefault="00E84F3B">
      <w:pPr>
        <w:pStyle w:val="a"/>
        <w:rPr>
          <w:rFonts w:hint="cs"/>
          <w:rtl/>
        </w:rPr>
      </w:pPr>
    </w:p>
    <w:p w14:paraId="0E72167C" w14:textId="77777777" w:rsidR="00000000" w:rsidRDefault="00E84F3B">
      <w:pPr>
        <w:pStyle w:val="SpeakerCon"/>
        <w:rPr>
          <w:rtl/>
        </w:rPr>
      </w:pPr>
      <w:bookmarkStart w:id="895" w:name="FS000000464T16_07_2003_19_45_55C"/>
      <w:bookmarkEnd w:id="895"/>
      <w:r>
        <w:rPr>
          <w:rtl/>
        </w:rPr>
        <w:t>סגן שר הביטחון זאב בוים:</w:t>
      </w:r>
    </w:p>
    <w:p w14:paraId="49D55582" w14:textId="77777777" w:rsidR="00000000" w:rsidRDefault="00E84F3B">
      <w:pPr>
        <w:pStyle w:val="a"/>
        <w:rPr>
          <w:rtl/>
        </w:rPr>
      </w:pPr>
    </w:p>
    <w:p w14:paraId="183E3A7D" w14:textId="77777777" w:rsidR="00000000" w:rsidRDefault="00E84F3B">
      <w:pPr>
        <w:pStyle w:val="a"/>
        <w:rPr>
          <w:rFonts w:hint="cs"/>
          <w:rtl/>
        </w:rPr>
      </w:pPr>
      <w:r>
        <w:rPr>
          <w:rFonts w:hint="cs"/>
          <w:rtl/>
        </w:rPr>
        <w:t>עמדת הרמטכ"ל, כפי שהוצגה במכתב להורים השכולים עוד בחודש מרס 2003, הי</w:t>
      </w:r>
      <w:r>
        <w:rPr>
          <w:rFonts w:hint="cs"/>
          <w:rtl/>
        </w:rPr>
        <w:t>תה כי "הסרט מורכב מגיבוב של שקרים מגמתיים המצטברים לכדי עלילת דם". כן הוסיף הרמטכ"ל כי מדובר בתיאור מופרך וחסר שחר. בפועל נוהלה בג'נין לחימה קשה של חיילי צה"ל מול טרוריסטים חמושים, תוך גילוי של הומניות בשדה הקרב מצד לוחמי צה"ל ותשלום מחיר יקר בחיי חיילינו.</w:t>
      </w:r>
      <w:r>
        <w:rPr>
          <w:rFonts w:hint="cs"/>
          <w:rtl/>
        </w:rPr>
        <w:t xml:space="preserve"> אוסיף כי הרמטכ"ל אף חזר על עמדה זו במסגרת הקרנת הסרט "הדרך לג'נין", שנערכה במלון "פארק" בנתניה באפריל 2003, במסגרת ציון שנה לפיגוע שהיה במלון, כזכור, בליל הסדר. </w:t>
      </w:r>
    </w:p>
    <w:p w14:paraId="26569438" w14:textId="77777777" w:rsidR="00000000" w:rsidRDefault="00E84F3B">
      <w:pPr>
        <w:pStyle w:val="a"/>
        <w:rPr>
          <w:rFonts w:hint="cs"/>
          <w:rtl/>
        </w:rPr>
      </w:pPr>
    </w:p>
    <w:p w14:paraId="6280F4C5" w14:textId="77777777" w:rsidR="00000000" w:rsidRDefault="00E84F3B">
      <w:pPr>
        <w:pStyle w:val="a"/>
        <w:rPr>
          <w:rFonts w:hint="cs"/>
          <w:rtl/>
        </w:rPr>
      </w:pPr>
      <w:r>
        <w:rPr>
          <w:rFonts w:hint="cs"/>
          <w:rtl/>
        </w:rPr>
        <w:t>צריך לומר שבמישור הפורמלי, בימים אלה דן בית-המשפט העליון בעתירה של מוחמד בכרי, יוצר הסרט, נג</w:t>
      </w:r>
      <w:r>
        <w:rPr>
          <w:rFonts w:hint="cs"/>
          <w:rtl/>
        </w:rPr>
        <w:t xml:space="preserve">ד פסילת סרטו להקרנה על-ידי המועצה לביקורת סרטים. בעיני, ואני מביע את עמדתי האישית, יש למוחמד בכרי חוצפה מאין כמוה. זה לא סתם איזה יוצר שמבקש להגן על יצירתו </w:t>
      </w:r>
      <w:r>
        <w:rPr>
          <w:rtl/>
        </w:rPr>
        <w:t>–</w:t>
      </w:r>
      <w:r>
        <w:rPr>
          <w:rFonts w:hint="cs"/>
          <w:rtl/>
        </w:rPr>
        <w:t xml:space="preserve"> אי-אפשר שלא להזכיר בהקשר זה, שמוחמד בכרי נמצא בסביבה, סביבת משפחתו, שקשורה בטרור - - -</w:t>
      </w:r>
    </w:p>
    <w:p w14:paraId="083B0DE6" w14:textId="77777777" w:rsidR="00000000" w:rsidRDefault="00E84F3B">
      <w:pPr>
        <w:pStyle w:val="a"/>
        <w:rPr>
          <w:rFonts w:hint="cs"/>
          <w:rtl/>
        </w:rPr>
      </w:pPr>
    </w:p>
    <w:p w14:paraId="5C90EC59" w14:textId="77777777" w:rsidR="00000000" w:rsidRDefault="00E84F3B">
      <w:pPr>
        <w:pStyle w:val="ac"/>
        <w:rPr>
          <w:rtl/>
        </w:rPr>
      </w:pPr>
      <w:r>
        <w:rPr>
          <w:rFonts w:hint="eastAsia"/>
          <w:rtl/>
        </w:rPr>
        <w:t>ואסל</w:t>
      </w:r>
      <w:r>
        <w:rPr>
          <w:rtl/>
        </w:rPr>
        <w:t xml:space="preserve"> טאהא </w:t>
      </w:r>
      <w:r>
        <w:rPr>
          <w:rtl/>
        </w:rPr>
        <w:t>(בל"ד):</w:t>
      </w:r>
    </w:p>
    <w:p w14:paraId="3EC7EA39" w14:textId="77777777" w:rsidR="00000000" w:rsidRDefault="00E84F3B">
      <w:pPr>
        <w:pStyle w:val="a"/>
        <w:rPr>
          <w:rFonts w:hint="cs"/>
          <w:rtl/>
        </w:rPr>
      </w:pPr>
    </w:p>
    <w:p w14:paraId="16716906" w14:textId="77777777" w:rsidR="00000000" w:rsidRDefault="00E84F3B">
      <w:pPr>
        <w:pStyle w:val="a"/>
        <w:rPr>
          <w:rFonts w:hint="cs"/>
          <w:rtl/>
        </w:rPr>
      </w:pPr>
      <w:r>
        <w:rPr>
          <w:rFonts w:hint="cs"/>
          <w:rtl/>
        </w:rPr>
        <w:t>אין קשר. מה הקשר? אתה מסית  - - -</w:t>
      </w:r>
    </w:p>
    <w:p w14:paraId="17D6B644" w14:textId="77777777" w:rsidR="00000000" w:rsidRDefault="00E84F3B">
      <w:pPr>
        <w:pStyle w:val="a"/>
        <w:rPr>
          <w:rFonts w:hint="cs"/>
          <w:rtl/>
        </w:rPr>
      </w:pPr>
    </w:p>
    <w:p w14:paraId="231B1331" w14:textId="77777777" w:rsidR="00000000" w:rsidRDefault="00E84F3B">
      <w:pPr>
        <w:pStyle w:val="ac"/>
        <w:rPr>
          <w:rtl/>
        </w:rPr>
      </w:pPr>
      <w:r>
        <w:rPr>
          <w:rFonts w:hint="eastAsia"/>
          <w:rtl/>
        </w:rPr>
        <w:t>עבד</w:t>
      </w:r>
      <w:r>
        <w:rPr>
          <w:rtl/>
        </w:rPr>
        <w:t>-אלמאלכ דהאמשה (רע"ם):</w:t>
      </w:r>
    </w:p>
    <w:p w14:paraId="60BBF306" w14:textId="77777777" w:rsidR="00000000" w:rsidRDefault="00E84F3B">
      <w:pPr>
        <w:pStyle w:val="a"/>
        <w:rPr>
          <w:rFonts w:hint="cs"/>
          <w:rtl/>
        </w:rPr>
      </w:pPr>
    </w:p>
    <w:p w14:paraId="25671E2C" w14:textId="77777777" w:rsidR="00000000" w:rsidRDefault="00E84F3B">
      <w:pPr>
        <w:pStyle w:val="a"/>
        <w:rPr>
          <w:rFonts w:hint="cs"/>
          <w:rtl/>
        </w:rPr>
      </w:pPr>
      <w:r>
        <w:rPr>
          <w:rFonts w:hint="cs"/>
          <w:rtl/>
        </w:rPr>
        <w:t>- - -</w:t>
      </w:r>
    </w:p>
    <w:p w14:paraId="7FFD5486" w14:textId="77777777" w:rsidR="00000000" w:rsidRDefault="00E84F3B">
      <w:pPr>
        <w:pStyle w:val="a"/>
        <w:rPr>
          <w:rFonts w:hint="cs"/>
          <w:rtl/>
        </w:rPr>
      </w:pPr>
    </w:p>
    <w:p w14:paraId="34A09104" w14:textId="77777777" w:rsidR="00000000" w:rsidRDefault="00E84F3B">
      <w:pPr>
        <w:pStyle w:val="SpeakerCon"/>
        <w:rPr>
          <w:rtl/>
        </w:rPr>
      </w:pPr>
      <w:bookmarkStart w:id="896" w:name="FS000000464T16_07_2003_18_57_43C"/>
      <w:bookmarkEnd w:id="896"/>
      <w:r>
        <w:rPr>
          <w:rtl/>
        </w:rPr>
        <w:t>סגן שר הביטחון זאב בוים:</w:t>
      </w:r>
    </w:p>
    <w:p w14:paraId="0EE81581" w14:textId="77777777" w:rsidR="00000000" w:rsidRDefault="00E84F3B">
      <w:pPr>
        <w:pStyle w:val="a"/>
        <w:rPr>
          <w:rtl/>
        </w:rPr>
      </w:pPr>
    </w:p>
    <w:p w14:paraId="788DC18A" w14:textId="77777777" w:rsidR="00000000" w:rsidRDefault="00E84F3B">
      <w:pPr>
        <w:pStyle w:val="a"/>
        <w:rPr>
          <w:rFonts w:hint="cs"/>
          <w:rtl/>
        </w:rPr>
      </w:pPr>
      <w:r>
        <w:rPr>
          <w:rFonts w:hint="cs"/>
          <w:rtl/>
        </w:rPr>
        <w:t xml:space="preserve">אם לא תצעק, אני אגיד לך מה הקשר. אתה רוצה לשמוע מה הקשר? שב ותקשיב. </w:t>
      </w:r>
    </w:p>
    <w:p w14:paraId="7146B681" w14:textId="77777777" w:rsidR="00000000" w:rsidRDefault="00E84F3B">
      <w:pPr>
        <w:pStyle w:val="a"/>
        <w:rPr>
          <w:rFonts w:hint="cs"/>
          <w:rtl/>
        </w:rPr>
      </w:pPr>
    </w:p>
    <w:p w14:paraId="40D457F1" w14:textId="77777777" w:rsidR="00000000" w:rsidRDefault="00E84F3B">
      <w:pPr>
        <w:pStyle w:val="ac"/>
        <w:rPr>
          <w:rtl/>
        </w:rPr>
      </w:pPr>
      <w:r>
        <w:rPr>
          <w:rFonts w:hint="eastAsia"/>
          <w:rtl/>
        </w:rPr>
        <w:t>ואסל</w:t>
      </w:r>
      <w:r>
        <w:rPr>
          <w:rtl/>
        </w:rPr>
        <w:t xml:space="preserve"> טאהא (בל"ד):</w:t>
      </w:r>
    </w:p>
    <w:p w14:paraId="2D3E93BD" w14:textId="77777777" w:rsidR="00000000" w:rsidRDefault="00E84F3B">
      <w:pPr>
        <w:pStyle w:val="a"/>
        <w:rPr>
          <w:rFonts w:hint="cs"/>
          <w:rtl/>
        </w:rPr>
      </w:pPr>
    </w:p>
    <w:p w14:paraId="54B695AC" w14:textId="77777777" w:rsidR="00000000" w:rsidRDefault="00E84F3B">
      <w:pPr>
        <w:pStyle w:val="a"/>
        <w:rPr>
          <w:rFonts w:hint="cs"/>
          <w:rtl/>
        </w:rPr>
      </w:pPr>
      <w:r>
        <w:rPr>
          <w:rFonts w:hint="cs"/>
          <w:rtl/>
        </w:rPr>
        <w:t>- - -</w:t>
      </w:r>
    </w:p>
    <w:p w14:paraId="7B98C36B" w14:textId="77777777" w:rsidR="00000000" w:rsidRDefault="00E84F3B">
      <w:pPr>
        <w:pStyle w:val="a"/>
        <w:rPr>
          <w:rFonts w:hint="cs"/>
          <w:rtl/>
        </w:rPr>
      </w:pPr>
    </w:p>
    <w:p w14:paraId="2E8DDB34" w14:textId="77777777" w:rsidR="00000000" w:rsidRDefault="00E84F3B">
      <w:pPr>
        <w:pStyle w:val="ac"/>
        <w:rPr>
          <w:rtl/>
        </w:rPr>
      </w:pPr>
      <w:r>
        <w:rPr>
          <w:rFonts w:hint="eastAsia"/>
          <w:rtl/>
        </w:rPr>
        <w:t>עבד</w:t>
      </w:r>
      <w:r>
        <w:rPr>
          <w:rtl/>
        </w:rPr>
        <w:t>-אלמאלכ דהאמשה (רע"ם):</w:t>
      </w:r>
    </w:p>
    <w:p w14:paraId="131F3322" w14:textId="77777777" w:rsidR="00000000" w:rsidRDefault="00E84F3B">
      <w:pPr>
        <w:pStyle w:val="a"/>
        <w:rPr>
          <w:rFonts w:hint="cs"/>
          <w:rtl/>
        </w:rPr>
      </w:pPr>
    </w:p>
    <w:p w14:paraId="2EF95FA4" w14:textId="77777777" w:rsidR="00000000" w:rsidRDefault="00E84F3B">
      <w:pPr>
        <w:pStyle w:val="a"/>
        <w:rPr>
          <w:rFonts w:hint="cs"/>
          <w:rtl/>
        </w:rPr>
      </w:pPr>
      <w:r>
        <w:rPr>
          <w:rFonts w:hint="cs"/>
          <w:rtl/>
        </w:rPr>
        <w:t>- - -</w:t>
      </w:r>
    </w:p>
    <w:p w14:paraId="2FD6EA93" w14:textId="77777777" w:rsidR="00000000" w:rsidRDefault="00E84F3B">
      <w:pPr>
        <w:pStyle w:val="a"/>
        <w:rPr>
          <w:rFonts w:hint="cs"/>
          <w:rtl/>
        </w:rPr>
      </w:pPr>
    </w:p>
    <w:p w14:paraId="62F1D4A1" w14:textId="77777777" w:rsidR="00000000" w:rsidRDefault="00E84F3B">
      <w:pPr>
        <w:pStyle w:val="ad"/>
        <w:rPr>
          <w:rtl/>
        </w:rPr>
      </w:pPr>
      <w:r>
        <w:rPr>
          <w:rtl/>
        </w:rPr>
        <w:t>היו"ר אתי לבני:</w:t>
      </w:r>
    </w:p>
    <w:p w14:paraId="72770C69" w14:textId="77777777" w:rsidR="00000000" w:rsidRDefault="00E84F3B">
      <w:pPr>
        <w:pStyle w:val="a"/>
        <w:rPr>
          <w:rtl/>
        </w:rPr>
      </w:pPr>
    </w:p>
    <w:p w14:paraId="5C2415DF" w14:textId="77777777" w:rsidR="00000000" w:rsidRDefault="00E84F3B">
      <w:pPr>
        <w:pStyle w:val="a"/>
        <w:rPr>
          <w:rFonts w:hint="cs"/>
          <w:rtl/>
        </w:rPr>
      </w:pPr>
      <w:r>
        <w:rPr>
          <w:rFonts w:hint="cs"/>
          <w:rtl/>
        </w:rPr>
        <w:t>אני מ</w:t>
      </w:r>
      <w:r>
        <w:rPr>
          <w:rFonts w:hint="cs"/>
          <w:rtl/>
        </w:rPr>
        <w:t xml:space="preserve">בקשת. אני מבקשת לתת לסגן השר להשיב. </w:t>
      </w:r>
    </w:p>
    <w:p w14:paraId="6F68046B" w14:textId="77777777" w:rsidR="00000000" w:rsidRDefault="00E84F3B">
      <w:pPr>
        <w:pStyle w:val="a"/>
        <w:rPr>
          <w:rFonts w:hint="cs"/>
          <w:rtl/>
        </w:rPr>
      </w:pPr>
    </w:p>
    <w:p w14:paraId="047E791B" w14:textId="77777777" w:rsidR="00000000" w:rsidRDefault="00E84F3B">
      <w:pPr>
        <w:pStyle w:val="ac"/>
        <w:rPr>
          <w:rtl/>
        </w:rPr>
      </w:pPr>
      <w:r>
        <w:rPr>
          <w:rFonts w:hint="eastAsia"/>
          <w:rtl/>
        </w:rPr>
        <w:t>אלי</w:t>
      </w:r>
      <w:r>
        <w:rPr>
          <w:rtl/>
        </w:rPr>
        <w:t xml:space="preserve"> אפללו (הליכוד):</w:t>
      </w:r>
    </w:p>
    <w:p w14:paraId="02F8BA95" w14:textId="77777777" w:rsidR="00000000" w:rsidRDefault="00E84F3B">
      <w:pPr>
        <w:pStyle w:val="a"/>
        <w:rPr>
          <w:rFonts w:hint="cs"/>
          <w:rtl/>
        </w:rPr>
      </w:pPr>
    </w:p>
    <w:p w14:paraId="1B1A9B55" w14:textId="77777777" w:rsidR="00000000" w:rsidRDefault="00E84F3B">
      <w:pPr>
        <w:pStyle w:val="a"/>
        <w:rPr>
          <w:rFonts w:hint="cs"/>
          <w:rtl/>
        </w:rPr>
      </w:pPr>
      <w:r>
        <w:rPr>
          <w:rFonts w:hint="cs"/>
          <w:rtl/>
        </w:rPr>
        <w:t xml:space="preserve">יש קשר ישיר. </w:t>
      </w:r>
    </w:p>
    <w:p w14:paraId="66C5BE02" w14:textId="77777777" w:rsidR="00000000" w:rsidRDefault="00E84F3B">
      <w:pPr>
        <w:pStyle w:val="a"/>
        <w:rPr>
          <w:rFonts w:hint="cs"/>
          <w:rtl/>
        </w:rPr>
      </w:pPr>
    </w:p>
    <w:p w14:paraId="4B173110" w14:textId="77777777" w:rsidR="00000000" w:rsidRDefault="00E84F3B">
      <w:pPr>
        <w:pStyle w:val="ad"/>
        <w:rPr>
          <w:rtl/>
        </w:rPr>
      </w:pPr>
      <w:bookmarkStart w:id="897" w:name="FS000000464T16_07_2003_18_59_52C"/>
      <w:bookmarkEnd w:id="897"/>
      <w:r>
        <w:rPr>
          <w:rtl/>
        </w:rPr>
        <w:t>היו"ר אתי לבני:</w:t>
      </w:r>
    </w:p>
    <w:p w14:paraId="53C20096" w14:textId="77777777" w:rsidR="00000000" w:rsidRDefault="00E84F3B">
      <w:pPr>
        <w:pStyle w:val="a"/>
        <w:rPr>
          <w:rtl/>
        </w:rPr>
      </w:pPr>
    </w:p>
    <w:p w14:paraId="549D6929" w14:textId="77777777" w:rsidR="00000000" w:rsidRDefault="00E84F3B">
      <w:pPr>
        <w:pStyle w:val="a"/>
        <w:rPr>
          <w:rFonts w:hint="cs"/>
          <w:rtl/>
        </w:rPr>
      </w:pPr>
      <w:r>
        <w:rPr>
          <w:rFonts w:hint="cs"/>
          <w:rtl/>
        </w:rPr>
        <w:t xml:space="preserve">חבר הכנסת אפללו, תן לו להשיב. </w:t>
      </w:r>
    </w:p>
    <w:p w14:paraId="35D82E99" w14:textId="77777777" w:rsidR="00000000" w:rsidRDefault="00E84F3B">
      <w:pPr>
        <w:pStyle w:val="a"/>
        <w:rPr>
          <w:rFonts w:hint="cs"/>
          <w:rtl/>
        </w:rPr>
      </w:pPr>
    </w:p>
    <w:p w14:paraId="41808237" w14:textId="77777777" w:rsidR="00000000" w:rsidRDefault="00E84F3B">
      <w:pPr>
        <w:pStyle w:val="ac"/>
        <w:rPr>
          <w:rtl/>
        </w:rPr>
      </w:pPr>
      <w:r>
        <w:rPr>
          <w:rFonts w:hint="eastAsia"/>
          <w:rtl/>
        </w:rPr>
        <w:t>דניאל</w:t>
      </w:r>
      <w:r>
        <w:rPr>
          <w:rtl/>
        </w:rPr>
        <w:t xml:space="preserve"> בנלולו (הליכוד):</w:t>
      </w:r>
    </w:p>
    <w:p w14:paraId="7A1061A0" w14:textId="77777777" w:rsidR="00000000" w:rsidRDefault="00E84F3B">
      <w:pPr>
        <w:pStyle w:val="a"/>
        <w:rPr>
          <w:rFonts w:hint="cs"/>
          <w:rtl/>
        </w:rPr>
      </w:pPr>
    </w:p>
    <w:p w14:paraId="617E3BAC" w14:textId="77777777" w:rsidR="00000000" w:rsidRDefault="00E84F3B">
      <w:pPr>
        <w:pStyle w:val="a"/>
        <w:rPr>
          <w:rFonts w:hint="cs"/>
          <w:rtl/>
        </w:rPr>
      </w:pPr>
      <w:r>
        <w:rPr>
          <w:rFonts w:hint="cs"/>
          <w:rtl/>
        </w:rPr>
        <w:t xml:space="preserve">אסור להגן על אדם כזה. </w:t>
      </w:r>
    </w:p>
    <w:p w14:paraId="42C41BC3" w14:textId="77777777" w:rsidR="00000000" w:rsidRDefault="00E84F3B">
      <w:pPr>
        <w:pStyle w:val="a"/>
        <w:rPr>
          <w:rFonts w:hint="cs"/>
          <w:rtl/>
        </w:rPr>
      </w:pPr>
    </w:p>
    <w:p w14:paraId="7869DF5A" w14:textId="77777777" w:rsidR="00000000" w:rsidRDefault="00E84F3B">
      <w:pPr>
        <w:pStyle w:val="SpeakerCon"/>
        <w:rPr>
          <w:rtl/>
        </w:rPr>
      </w:pPr>
      <w:bookmarkStart w:id="898" w:name="FS000000464T16_07_2003_18_59_20C"/>
      <w:bookmarkEnd w:id="898"/>
      <w:r>
        <w:rPr>
          <w:rtl/>
        </w:rPr>
        <w:t>סגן שר הביטחון זאב בוים:</w:t>
      </w:r>
    </w:p>
    <w:p w14:paraId="10AA85E5" w14:textId="77777777" w:rsidR="00000000" w:rsidRDefault="00E84F3B">
      <w:pPr>
        <w:pStyle w:val="a"/>
        <w:rPr>
          <w:rtl/>
        </w:rPr>
      </w:pPr>
    </w:p>
    <w:p w14:paraId="78DF61F4" w14:textId="77777777" w:rsidR="00000000" w:rsidRDefault="00E84F3B">
      <w:pPr>
        <w:pStyle w:val="a"/>
        <w:rPr>
          <w:rFonts w:hint="cs"/>
          <w:rtl/>
        </w:rPr>
      </w:pPr>
      <w:r>
        <w:rPr>
          <w:rFonts w:hint="cs"/>
          <w:rtl/>
        </w:rPr>
        <w:t xml:space="preserve">חבר הכנסת בנלולו, תן לי, תן לי. </w:t>
      </w:r>
    </w:p>
    <w:p w14:paraId="2CBDBD96" w14:textId="77777777" w:rsidR="00000000" w:rsidRDefault="00E84F3B">
      <w:pPr>
        <w:pStyle w:val="a"/>
        <w:rPr>
          <w:rFonts w:hint="cs"/>
          <w:rtl/>
        </w:rPr>
      </w:pPr>
    </w:p>
    <w:p w14:paraId="061EE55C" w14:textId="77777777" w:rsidR="00000000" w:rsidRDefault="00E84F3B">
      <w:pPr>
        <w:pStyle w:val="ac"/>
        <w:rPr>
          <w:rtl/>
        </w:rPr>
      </w:pPr>
      <w:r>
        <w:rPr>
          <w:rFonts w:hint="eastAsia"/>
          <w:rtl/>
        </w:rPr>
        <w:t>ואסל</w:t>
      </w:r>
      <w:r>
        <w:rPr>
          <w:rtl/>
        </w:rPr>
        <w:t xml:space="preserve"> טאהא (בל"ד):</w:t>
      </w:r>
    </w:p>
    <w:p w14:paraId="6A51A0EF" w14:textId="77777777" w:rsidR="00000000" w:rsidRDefault="00E84F3B">
      <w:pPr>
        <w:pStyle w:val="a"/>
        <w:rPr>
          <w:rFonts w:hint="cs"/>
          <w:rtl/>
        </w:rPr>
      </w:pPr>
    </w:p>
    <w:p w14:paraId="5897D899" w14:textId="77777777" w:rsidR="00000000" w:rsidRDefault="00E84F3B">
      <w:pPr>
        <w:pStyle w:val="a"/>
        <w:rPr>
          <w:rFonts w:hint="cs"/>
          <w:rtl/>
        </w:rPr>
      </w:pPr>
      <w:r>
        <w:rPr>
          <w:rFonts w:hint="cs"/>
          <w:rtl/>
        </w:rPr>
        <w:t xml:space="preserve"> - - -</w:t>
      </w:r>
      <w:r>
        <w:rPr>
          <w:rFonts w:hint="cs"/>
          <w:rtl/>
        </w:rPr>
        <w:t xml:space="preserve"> הסתה נגד אמן גדול. </w:t>
      </w:r>
    </w:p>
    <w:p w14:paraId="545D5560" w14:textId="77777777" w:rsidR="00000000" w:rsidRDefault="00E84F3B">
      <w:pPr>
        <w:pStyle w:val="a"/>
        <w:rPr>
          <w:rFonts w:hint="cs"/>
          <w:rtl/>
        </w:rPr>
      </w:pPr>
    </w:p>
    <w:p w14:paraId="1BA11E04" w14:textId="77777777" w:rsidR="00000000" w:rsidRDefault="00E84F3B">
      <w:pPr>
        <w:pStyle w:val="ad"/>
        <w:rPr>
          <w:rtl/>
        </w:rPr>
      </w:pPr>
      <w:r>
        <w:rPr>
          <w:rtl/>
        </w:rPr>
        <w:t>היו"ר אתי לבני:</w:t>
      </w:r>
    </w:p>
    <w:p w14:paraId="0F0946A3" w14:textId="77777777" w:rsidR="00000000" w:rsidRDefault="00E84F3B">
      <w:pPr>
        <w:pStyle w:val="a"/>
        <w:rPr>
          <w:rtl/>
        </w:rPr>
      </w:pPr>
    </w:p>
    <w:p w14:paraId="71E7A41E" w14:textId="77777777" w:rsidR="00000000" w:rsidRDefault="00E84F3B">
      <w:pPr>
        <w:pStyle w:val="a"/>
        <w:rPr>
          <w:rFonts w:hint="cs"/>
          <w:rtl/>
        </w:rPr>
      </w:pPr>
      <w:r>
        <w:rPr>
          <w:rFonts w:hint="cs"/>
          <w:rtl/>
        </w:rPr>
        <w:t xml:space="preserve">שמענו. </w:t>
      </w:r>
    </w:p>
    <w:p w14:paraId="5E9008FC" w14:textId="77777777" w:rsidR="00000000" w:rsidRDefault="00E84F3B">
      <w:pPr>
        <w:pStyle w:val="a"/>
        <w:rPr>
          <w:rFonts w:hint="cs"/>
          <w:rtl/>
        </w:rPr>
      </w:pPr>
    </w:p>
    <w:p w14:paraId="56B58F93" w14:textId="77777777" w:rsidR="00000000" w:rsidRDefault="00E84F3B">
      <w:pPr>
        <w:pStyle w:val="SpeakerCon"/>
        <w:rPr>
          <w:rtl/>
        </w:rPr>
      </w:pPr>
      <w:bookmarkStart w:id="899" w:name="FS000000464T16_07_2003_19_02_49C"/>
      <w:bookmarkEnd w:id="899"/>
      <w:r>
        <w:rPr>
          <w:rtl/>
        </w:rPr>
        <w:t>סגן שר הביטחון זאב בוים:</w:t>
      </w:r>
    </w:p>
    <w:p w14:paraId="0E51E70D" w14:textId="77777777" w:rsidR="00000000" w:rsidRDefault="00E84F3B">
      <w:pPr>
        <w:pStyle w:val="a"/>
        <w:rPr>
          <w:rtl/>
        </w:rPr>
      </w:pPr>
    </w:p>
    <w:p w14:paraId="77199FBB" w14:textId="77777777" w:rsidR="00000000" w:rsidRDefault="00E84F3B">
      <w:pPr>
        <w:pStyle w:val="a"/>
        <w:rPr>
          <w:rFonts w:hint="cs"/>
          <w:rtl/>
        </w:rPr>
      </w:pPr>
      <w:r>
        <w:rPr>
          <w:rFonts w:hint="cs"/>
          <w:rtl/>
        </w:rPr>
        <w:t>אתם, אל תישאו את המלה "הסתה" לשווא. אתה תקשיב, ואני אגיד לך מה הקשר. משפחתו של מוחמד בכרי, בני דודים שלו, מעורבים בטרור ובסיוע לטרור - - -</w:t>
      </w:r>
    </w:p>
    <w:p w14:paraId="2D11CA1D" w14:textId="77777777" w:rsidR="00000000" w:rsidRDefault="00E84F3B">
      <w:pPr>
        <w:pStyle w:val="a"/>
        <w:rPr>
          <w:rFonts w:hint="cs"/>
          <w:rtl/>
        </w:rPr>
      </w:pPr>
    </w:p>
    <w:p w14:paraId="1E8373B5" w14:textId="77777777" w:rsidR="00000000" w:rsidRDefault="00E84F3B">
      <w:pPr>
        <w:pStyle w:val="ac"/>
        <w:rPr>
          <w:rtl/>
        </w:rPr>
      </w:pPr>
      <w:r>
        <w:rPr>
          <w:rFonts w:hint="eastAsia"/>
          <w:rtl/>
        </w:rPr>
        <w:t>ואסל</w:t>
      </w:r>
      <w:r>
        <w:rPr>
          <w:rtl/>
        </w:rPr>
        <w:t xml:space="preserve"> טאהא (בל"ד):</w:t>
      </w:r>
    </w:p>
    <w:p w14:paraId="33FAB0EF" w14:textId="77777777" w:rsidR="00000000" w:rsidRDefault="00E84F3B">
      <w:pPr>
        <w:pStyle w:val="a"/>
        <w:rPr>
          <w:rFonts w:hint="cs"/>
          <w:rtl/>
        </w:rPr>
      </w:pPr>
    </w:p>
    <w:p w14:paraId="336293EC" w14:textId="77777777" w:rsidR="00000000" w:rsidRDefault="00E84F3B">
      <w:pPr>
        <w:pStyle w:val="a"/>
        <w:rPr>
          <w:rFonts w:hint="cs"/>
          <w:rtl/>
        </w:rPr>
      </w:pPr>
      <w:r>
        <w:rPr>
          <w:rFonts w:hint="cs"/>
          <w:rtl/>
        </w:rPr>
        <w:t>האמן הזה מעורב? מה הקשר</w:t>
      </w:r>
      <w:r>
        <w:rPr>
          <w:rFonts w:hint="cs"/>
          <w:rtl/>
        </w:rPr>
        <w:t xml:space="preserve">? </w:t>
      </w:r>
    </w:p>
    <w:p w14:paraId="67D18911" w14:textId="77777777" w:rsidR="00000000" w:rsidRDefault="00E84F3B">
      <w:pPr>
        <w:pStyle w:val="a"/>
        <w:rPr>
          <w:rFonts w:hint="cs"/>
          <w:rtl/>
        </w:rPr>
      </w:pPr>
    </w:p>
    <w:p w14:paraId="6C844430" w14:textId="77777777" w:rsidR="00000000" w:rsidRDefault="00E84F3B">
      <w:pPr>
        <w:pStyle w:val="SpeakerCon"/>
        <w:rPr>
          <w:rtl/>
        </w:rPr>
      </w:pPr>
      <w:bookmarkStart w:id="900" w:name="FS000000464T16_07_2003_19_03_48C"/>
      <w:bookmarkEnd w:id="900"/>
      <w:r>
        <w:rPr>
          <w:rtl/>
        </w:rPr>
        <w:t>סגן שר הביטחון זאב בוים:</w:t>
      </w:r>
    </w:p>
    <w:p w14:paraId="2938DEAC" w14:textId="77777777" w:rsidR="00000000" w:rsidRDefault="00E84F3B">
      <w:pPr>
        <w:pStyle w:val="a"/>
        <w:rPr>
          <w:rtl/>
        </w:rPr>
      </w:pPr>
    </w:p>
    <w:p w14:paraId="05C3426E" w14:textId="77777777" w:rsidR="00000000" w:rsidRDefault="00E84F3B">
      <w:pPr>
        <w:pStyle w:val="a"/>
        <w:rPr>
          <w:rFonts w:hint="cs"/>
          <w:rtl/>
        </w:rPr>
      </w:pPr>
      <w:r>
        <w:rPr>
          <w:rFonts w:hint="cs"/>
          <w:rtl/>
        </w:rPr>
        <w:t xml:space="preserve">אל תצעק. אתה רוצה לדעת מה הקשר </w:t>
      </w:r>
      <w:r>
        <w:rPr>
          <w:rtl/>
        </w:rPr>
        <w:t>–</w:t>
      </w:r>
      <w:r>
        <w:rPr>
          <w:rFonts w:hint="cs"/>
          <w:rtl/>
        </w:rPr>
        <w:t xml:space="preserve"> קודם תקשיב, בסדר? ואחרי שתקשיב, ולא תקבל הסבר </w:t>
      </w:r>
      <w:r>
        <w:rPr>
          <w:rtl/>
        </w:rPr>
        <w:t>–</w:t>
      </w:r>
      <w:r>
        <w:rPr>
          <w:rFonts w:hint="cs"/>
          <w:rtl/>
        </w:rPr>
        <w:t xml:space="preserve"> תוכל לדבר. יש פה מיקרופון, ייתנו לך לדבר. </w:t>
      </w:r>
    </w:p>
    <w:p w14:paraId="2ED8368D" w14:textId="77777777" w:rsidR="00000000" w:rsidRDefault="00E84F3B">
      <w:pPr>
        <w:pStyle w:val="a"/>
        <w:rPr>
          <w:rFonts w:hint="cs"/>
          <w:rtl/>
        </w:rPr>
      </w:pPr>
    </w:p>
    <w:p w14:paraId="37B188BA" w14:textId="77777777" w:rsidR="00000000" w:rsidRDefault="00E84F3B">
      <w:pPr>
        <w:pStyle w:val="ac"/>
        <w:rPr>
          <w:rtl/>
        </w:rPr>
      </w:pPr>
      <w:r>
        <w:rPr>
          <w:rFonts w:hint="eastAsia"/>
          <w:rtl/>
        </w:rPr>
        <w:t>עבד</w:t>
      </w:r>
      <w:r>
        <w:rPr>
          <w:rtl/>
        </w:rPr>
        <w:t>-אלמאלכ דהאמשה (רע"ם):</w:t>
      </w:r>
    </w:p>
    <w:p w14:paraId="30D728AE" w14:textId="77777777" w:rsidR="00000000" w:rsidRDefault="00E84F3B">
      <w:pPr>
        <w:pStyle w:val="a"/>
        <w:rPr>
          <w:rFonts w:hint="cs"/>
          <w:rtl/>
        </w:rPr>
      </w:pPr>
    </w:p>
    <w:p w14:paraId="49405E46" w14:textId="77777777" w:rsidR="00000000" w:rsidRDefault="00E84F3B">
      <w:pPr>
        <w:pStyle w:val="a"/>
        <w:rPr>
          <w:rFonts w:hint="cs"/>
          <w:rtl/>
        </w:rPr>
      </w:pPr>
      <w:r>
        <w:rPr>
          <w:rFonts w:hint="cs"/>
          <w:rtl/>
        </w:rPr>
        <w:t xml:space="preserve">- - - </w:t>
      </w:r>
    </w:p>
    <w:p w14:paraId="456D6CB6" w14:textId="77777777" w:rsidR="00000000" w:rsidRDefault="00E84F3B">
      <w:pPr>
        <w:pStyle w:val="a"/>
        <w:rPr>
          <w:rFonts w:hint="cs"/>
          <w:rtl/>
        </w:rPr>
      </w:pPr>
    </w:p>
    <w:p w14:paraId="11F04E53" w14:textId="77777777" w:rsidR="00000000" w:rsidRDefault="00E84F3B">
      <w:pPr>
        <w:pStyle w:val="SpeakerCon"/>
        <w:rPr>
          <w:rtl/>
        </w:rPr>
      </w:pPr>
      <w:bookmarkStart w:id="901" w:name="FS000000464T16_07_2003_19_05_33C"/>
      <w:bookmarkEnd w:id="901"/>
      <w:r>
        <w:rPr>
          <w:rtl/>
        </w:rPr>
        <w:t>סגן שר הביטחון זאב בוים:</w:t>
      </w:r>
    </w:p>
    <w:p w14:paraId="4AF96F36" w14:textId="77777777" w:rsidR="00000000" w:rsidRDefault="00E84F3B">
      <w:pPr>
        <w:pStyle w:val="a"/>
        <w:rPr>
          <w:rtl/>
        </w:rPr>
      </w:pPr>
    </w:p>
    <w:p w14:paraId="5E2C5923" w14:textId="77777777" w:rsidR="00000000" w:rsidRDefault="00E84F3B">
      <w:pPr>
        <w:pStyle w:val="a"/>
        <w:rPr>
          <w:rFonts w:hint="cs"/>
          <w:rtl/>
        </w:rPr>
      </w:pPr>
      <w:r>
        <w:rPr>
          <w:rFonts w:hint="cs"/>
          <w:rtl/>
        </w:rPr>
        <w:t xml:space="preserve">עוד שום דבר לא שמעת, דהאמשה. </w:t>
      </w:r>
    </w:p>
    <w:p w14:paraId="66646A7B" w14:textId="77777777" w:rsidR="00000000" w:rsidRDefault="00E84F3B">
      <w:pPr>
        <w:pStyle w:val="a"/>
        <w:rPr>
          <w:rFonts w:hint="cs"/>
          <w:rtl/>
        </w:rPr>
      </w:pPr>
    </w:p>
    <w:p w14:paraId="3555D790" w14:textId="77777777" w:rsidR="00000000" w:rsidRDefault="00E84F3B">
      <w:pPr>
        <w:pStyle w:val="ac"/>
        <w:rPr>
          <w:rtl/>
        </w:rPr>
      </w:pPr>
      <w:r>
        <w:rPr>
          <w:rFonts w:hint="eastAsia"/>
          <w:rtl/>
        </w:rPr>
        <w:t>עבד</w:t>
      </w:r>
      <w:r>
        <w:rPr>
          <w:rtl/>
        </w:rPr>
        <w:t>-אלמאל</w:t>
      </w:r>
      <w:r>
        <w:rPr>
          <w:rtl/>
        </w:rPr>
        <w:t>כ דהאמשה (רע"ם):</w:t>
      </w:r>
    </w:p>
    <w:p w14:paraId="393B71D9" w14:textId="77777777" w:rsidR="00000000" w:rsidRDefault="00E84F3B">
      <w:pPr>
        <w:pStyle w:val="a"/>
        <w:rPr>
          <w:rFonts w:hint="cs"/>
          <w:rtl/>
        </w:rPr>
      </w:pPr>
    </w:p>
    <w:p w14:paraId="388B7710" w14:textId="77777777" w:rsidR="00000000" w:rsidRDefault="00E84F3B">
      <w:pPr>
        <w:pStyle w:val="a"/>
        <w:rPr>
          <w:rFonts w:hint="cs"/>
          <w:rtl/>
        </w:rPr>
      </w:pPr>
      <w:r>
        <w:rPr>
          <w:rFonts w:hint="cs"/>
          <w:rtl/>
        </w:rPr>
        <w:t>אני מתאפק, מלה מלה - - -</w:t>
      </w:r>
    </w:p>
    <w:p w14:paraId="5963637F" w14:textId="77777777" w:rsidR="00000000" w:rsidRDefault="00E84F3B">
      <w:pPr>
        <w:pStyle w:val="a"/>
        <w:rPr>
          <w:rFonts w:hint="cs"/>
          <w:rtl/>
        </w:rPr>
      </w:pPr>
    </w:p>
    <w:p w14:paraId="54ECF24D" w14:textId="77777777" w:rsidR="00000000" w:rsidRDefault="00E84F3B">
      <w:pPr>
        <w:pStyle w:val="SpeakerCon"/>
        <w:rPr>
          <w:rtl/>
        </w:rPr>
      </w:pPr>
      <w:bookmarkStart w:id="902" w:name="FS000000464T16_07_2003_19_06_05C"/>
      <w:bookmarkEnd w:id="902"/>
      <w:r>
        <w:rPr>
          <w:rtl/>
        </w:rPr>
        <w:t>סגן שר הביטחון זאב בוים:</w:t>
      </w:r>
    </w:p>
    <w:p w14:paraId="211854C8" w14:textId="77777777" w:rsidR="00000000" w:rsidRDefault="00E84F3B">
      <w:pPr>
        <w:pStyle w:val="a"/>
        <w:rPr>
          <w:rtl/>
        </w:rPr>
      </w:pPr>
    </w:p>
    <w:p w14:paraId="3D794A35" w14:textId="77777777" w:rsidR="00000000" w:rsidRDefault="00E84F3B">
      <w:pPr>
        <w:pStyle w:val="a"/>
        <w:rPr>
          <w:rFonts w:hint="cs"/>
          <w:rtl/>
        </w:rPr>
      </w:pPr>
      <w:r>
        <w:rPr>
          <w:rFonts w:hint="cs"/>
          <w:rtl/>
        </w:rPr>
        <w:t>אז בבקשה, נא להתאפק. אני יודע שלא מוצא חן בעיניכם, אבל אתם תתאפקו ותשמעו, והקשר הוא ברור, כי בכרי הזה - -</w:t>
      </w:r>
    </w:p>
    <w:p w14:paraId="7120AD04" w14:textId="77777777" w:rsidR="00000000" w:rsidRDefault="00E84F3B">
      <w:pPr>
        <w:pStyle w:val="a"/>
        <w:rPr>
          <w:rFonts w:hint="cs"/>
          <w:rtl/>
        </w:rPr>
      </w:pPr>
    </w:p>
    <w:p w14:paraId="0D9A6386" w14:textId="77777777" w:rsidR="00000000" w:rsidRDefault="00E84F3B">
      <w:pPr>
        <w:pStyle w:val="ac"/>
        <w:rPr>
          <w:rtl/>
        </w:rPr>
      </w:pPr>
      <w:r>
        <w:rPr>
          <w:rFonts w:hint="eastAsia"/>
          <w:rtl/>
        </w:rPr>
        <w:t>ואסל</w:t>
      </w:r>
      <w:r>
        <w:rPr>
          <w:rtl/>
        </w:rPr>
        <w:t xml:space="preserve"> טאהא (בל"ד):</w:t>
      </w:r>
    </w:p>
    <w:p w14:paraId="76E8C2E6" w14:textId="77777777" w:rsidR="00000000" w:rsidRDefault="00E84F3B">
      <w:pPr>
        <w:pStyle w:val="a"/>
        <w:rPr>
          <w:rFonts w:hint="cs"/>
          <w:rtl/>
        </w:rPr>
      </w:pPr>
    </w:p>
    <w:p w14:paraId="5A89ECBC" w14:textId="77777777" w:rsidR="00000000" w:rsidRDefault="00E84F3B">
      <w:pPr>
        <w:pStyle w:val="a"/>
        <w:rPr>
          <w:rFonts w:hint="cs"/>
          <w:rtl/>
        </w:rPr>
      </w:pPr>
      <w:r>
        <w:rPr>
          <w:rFonts w:hint="cs"/>
          <w:rtl/>
        </w:rPr>
        <w:t>- - -</w:t>
      </w:r>
    </w:p>
    <w:p w14:paraId="784BD9CF" w14:textId="77777777" w:rsidR="00000000" w:rsidRDefault="00E84F3B">
      <w:pPr>
        <w:pStyle w:val="a"/>
        <w:rPr>
          <w:rFonts w:hint="cs"/>
          <w:rtl/>
        </w:rPr>
      </w:pPr>
    </w:p>
    <w:p w14:paraId="10EFE186" w14:textId="77777777" w:rsidR="00000000" w:rsidRDefault="00E84F3B">
      <w:pPr>
        <w:pStyle w:val="ac"/>
        <w:rPr>
          <w:rtl/>
        </w:rPr>
      </w:pPr>
      <w:r>
        <w:rPr>
          <w:rFonts w:hint="eastAsia"/>
          <w:rtl/>
        </w:rPr>
        <w:t>עבד</w:t>
      </w:r>
      <w:r>
        <w:rPr>
          <w:rtl/>
        </w:rPr>
        <w:t>-אלמאלכ דהאמשה (רע"ם):</w:t>
      </w:r>
    </w:p>
    <w:p w14:paraId="5DAB86F4" w14:textId="77777777" w:rsidR="00000000" w:rsidRDefault="00E84F3B">
      <w:pPr>
        <w:pStyle w:val="a"/>
        <w:rPr>
          <w:rFonts w:hint="cs"/>
          <w:rtl/>
        </w:rPr>
      </w:pPr>
    </w:p>
    <w:p w14:paraId="18651E1A" w14:textId="77777777" w:rsidR="00000000" w:rsidRDefault="00E84F3B">
      <w:pPr>
        <w:pStyle w:val="a"/>
        <w:rPr>
          <w:rFonts w:hint="cs"/>
          <w:rtl/>
        </w:rPr>
      </w:pPr>
      <w:r>
        <w:rPr>
          <w:rFonts w:hint="cs"/>
          <w:rtl/>
        </w:rPr>
        <w:t>- - -</w:t>
      </w:r>
    </w:p>
    <w:p w14:paraId="7A408EA7" w14:textId="77777777" w:rsidR="00000000" w:rsidRDefault="00E84F3B">
      <w:pPr>
        <w:pStyle w:val="a"/>
        <w:rPr>
          <w:rFonts w:hint="cs"/>
          <w:rtl/>
        </w:rPr>
      </w:pPr>
    </w:p>
    <w:p w14:paraId="19AD9A40" w14:textId="77777777" w:rsidR="00000000" w:rsidRDefault="00E84F3B">
      <w:pPr>
        <w:pStyle w:val="SpeakerCon"/>
        <w:rPr>
          <w:rtl/>
        </w:rPr>
      </w:pPr>
      <w:bookmarkStart w:id="903" w:name="FS000000464T16_07_2003_19_06_45C"/>
      <w:bookmarkEnd w:id="903"/>
      <w:r>
        <w:rPr>
          <w:rtl/>
        </w:rPr>
        <w:t xml:space="preserve">סגן שר הביטחון זאב </w:t>
      </w:r>
      <w:r>
        <w:rPr>
          <w:rtl/>
        </w:rPr>
        <w:t>בוים:</w:t>
      </w:r>
    </w:p>
    <w:p w14:paraId="34034D36" w14:textId="77777777" w:rsidR="00000000" w:rsidRDefault="00E84F3B">
      <w:pPr>
        <w:pStyle w:val="a"/>
        <w:rPr>
          <w:rtl/>
        </w:rPr>
      </w:pPr>
    </w:p>
    <w:p w14:paraId="7DB5E0C9" w14:textId="77777777" w:rsidR="00000000" w:rsidRDefault="00E84F3B">
      <w:pPr>
        <w:pStyle w:val="a"/>
        <w:rPr>
          <w:rFonts w:hint="cs"/>
          <w:rtl/>
        </w:rPr>
      </w:pPr>
      <w:r>
        <w:rPr>
          <w:rFonts w:hint="cs"/>
          <w:rtl/>
        </w:rPr>
        <w:t xml:space="preserve">- - שנהנה פה מחופש של אזרח, הוא, משפחתו, קרובי משפחתו </w:t>
      </w:r>
      <w:r>
        <w:rPr>
          <w:rtl/>
        </w:rPr>
        <w:t>–</w:t>
      </w:r>
      <w:r>
        <w:rPr>
          <w:rFonts w:hint="cs"/>
          <w:rtl/>
        </w:rPr>
        <w:t xml:space="preserve"> מעורבים במעשה טרור נפשע בצומת-מירון, והוא, במקום לגנות את זה, עומד מאחורי הטרור הזה. זו הבעיה עם בכרי. </w:t>
      </w:r>
    </w:p>
    <w:p w14:paraId="457D8CDC" w14:textId="77777777" w:rsidR="00000000" w:rsidRDefault="00E84F3B">
      <w:pPr>
        <w:pStyle w:val="a"/>
        <w:rPr>
          <w:rFonts w:hint="cs"/>
          <w:rtl/>
        </w:rPr>
      </w:pPr>
    </w:p>
    <w:p w14:paraId="7C91A7EA" w14:textId="77777777" w:rsidR="00000000" w:rsidRDefault="00E84F3B">
      <w:pPr>
        <w:pStyle w:val="ac"/>
        <w:rPr>
          <w:rtl/>
        </w:rPr>
      </w:pPr>
      <w:r>
        <w:rPr>
          <w:rFonts w:hint="eastAsia"/>
          <w:rtl/>
        </w:rPr>
        <w:t>ואסל</w:t>
      </w:r>
      <w:r>
        <w:rPr>
          <w:rtl/>
        </w:rPr>
        <w:t xml:space="preserve"> טאהא (בל"ד):</w:t>
      </w:r>
    </w:p>
    <w:p w14:paraId="7AE3AD99" w14:textId="77777777" w:rsidR="00000000" w:rsidRDefault="00E84F3B">
      <w:pPr>
        <w:pStyle w:val="a"/>
        <w:rPr>
          <w:rFonts w:hint="cs"/>
          <w:rtl/>
        </w:rPr>
      </w:pPr>
    </w:p>
    <w:p w14:paraId="0B87AE83" w14:textId="77777777" w:rsidR="00000000" w:rsidRDefault="00E84F3B">
      <w:pPr>
        <w:pStyle w:val="a"/>
        <w:rPr>
          <w:rFonts w:hint="cs"/>
          <w:rtl/>
        </w:rPr>
      </w:pPr>
      <w:r>
        <w:rPr>
          <w:rFonts w:hint="cs"/>
          <w:rtl/>
        </w:rPr>
        <w:t>- - -</w:t>
      </w:r>
    </w:p>
    <w:p w14:paraId="6F3E88AA" w14:textId="77777777" w:rsidR="00000000" w:rsidRDefault="00E84F3B">
      <w:pPr>
        <w:pStyle w:val="a"/>
        <w:rPr>
          <w:rFonts w:hint="cs"/>
          <w:rtl/>
        </w:rPr>
      </w:pPr>
    </w:p>
    <w:p w14:paraId="4D0DE0FC" w14:textId="77777777" w:rsidR="00000000" w:rsidRDefault="00E84F3B">
      <w:pPr>
        <w:pStyle w:val="SpeakerCon"/>
        <w:rPr>
          <w:rtl/>
        </w:rPr>
      </w:pPr>
      <w:bookmarkStart w:id="904" w:name="FS000000464T16_07_2003_19_07_42C"/>
      <w:bookmarkEnd w:id="904"/>
      <w:r>
        <w:rPr>
          <w:rtl/>
        </w:rPr>
        <w:t>סגן שר הביטחון זאב בוים:</w:t>
      </w:r>
    </w:p>
    <w:p w14:paraId="287D0DDF" w14:textId="77777777" w:rsidR="00000000" w:rsidRDefault="00E84F3B">
      <w:pPr>
        <w:pStyle w:val="a"/>
        <w:rPr>
          <w:rtl/>
        </w:rPr>
      </w:pPr>
    </w:p>
    <w:p w14:paraId="6089F42F" w14:textId="77777777" w:rsidR="00000000" w:rsidRDefault="00E84F3B">
      <w:pPr>
        <w:pStyle w:val="a"/>
        <w:rPr>
          <w:rFonts w:hint="cs"/>
          <w:rtl/>
        </w:rPr>
      </w:pPr>
      <w:r>
        <w:rPr>
          <w:rFonts w:hint="cs"/>
          <w:rtl/>
        </w:rPr>
        <w:t>הוא יכול היה לגנות את הטרור, אבל הוא</w:t>
      </w:r>
      <w:r>
        <w:rPr>
          <w:rFonts w:hint="cs"/>
          <w:rtl/>
        </w:rPr>
        <w:t xml:space="preserve"> מבין את הטרור הזה, והוא עומד מאחורי בני משפחתו. זו לא הסתה, אלה הן עובדות. לכו לשאול את בכרי. לכן יש קשר ישיר, חוט של חוצפה אצל בכרי הזה. </w:t>
      </w:r>
    </w:p>
    <w:p w14:paraId="2769968D" w14:textId="77777777" w:rsidR="00000000" w:rsidRDefault="00E84F3B">
      <w:pPr>
        <w:pStyle w:val="a"/>
        <w:rPr>
          <w:rFonts w:hint="cs"/>
          <w:rtl/>
        </w:rPr>
      </w:pPr>
    </w:p>
    <w:p w14:paraId="18C17325" w14:textId="77777777" w:rsidR="00000000" w:rsidRDefault="00E84F3B">
      <w:pPr>
        <w:pStyle w:val="ac"/>
        <w:rPr>
          <w:rtl/>
        </w:rPr>
      </w:pPr>
      <w:r>
        <w:rPr>
          <w:rFonts w:hint="eastAsia"/>
          <w:rtl/>
        </w:rPr>
        <w:t>קריאות</w:t>
      </w:r>
      <w:r>
        <w:rPr>
          <w:rtl/>
        </w:rPr>
        <w:t>:</w:t>
      </w:r>
    </w:p>
    <w:p w14:paraId="506B16B3" w14:textId="77777777" w:rsidR="00000000" w:rsidRDefault="00E84F3B">
      <w:pPr>
        <w:pStyle w:val="a"/>
        <w:rPr>
          <w:rFonts w:hint="cs"/>
          <w:rtl/>
        </w:rPr>
      </w:pPr>
    </w:p>
    <w:p w14:paraId="3752BD13" w14:textId="77777777" w:rsidR="00000000" w:rsidRDefault="00E84F3B">
      <w:pPr>
        <w:pStyle w:val="a"/>
        <w:rPr>
          <w:rFonts w:hint="cs"/>
          <w:rtl/>
        </w:rPr>
      </w:pPr>
      <w:r>
        <w:rPr>
          <w:rFonts w:hint="cs"/>
          <w:rtl/>
        </w:rPr>
        <w:t>- - -</w:t>
      </w:r>
    </w:p>
    <w:p w14:paraId="7C2C58E4" w14:textId="77777777" w:rsidR="00000000" w:rsidRDefault="00E84F3B">
      <w:pPr>
        <w:pStyle w:val="a"/>
        <w:rPr>
          <w:rtl/>
        </w:rPr>
      </w:pPr>
    </w:p>
    <w:p w14:paraId="4C5B1E9C" w14:textId="77777777" w:rsidR="00000000" w:rsidRDefault="00E84F3B">
      <w:pPr>
        <w:pStyle w:val="a"/>
        <w:rPr>
          <w:rFonts w:hint="cs"/>
          <w:rtl/>
        </w:rPr>
      </w:pPr>
    </w:p>
    <w:p w14:paraId="5EB22335" w14:textId="77777777" w:rsidR="00000000" w:rsidRDefault="00E84F3B">
      <w:pPr>
        <w:pStyle w:val="ac"/>
        <w:rPr>
          <w:rtl/>
        </w:rPr>
      </w:pPr>
      <w:r>
        <w:rPr>
          <w:rFonts w:hint="eastAsia"/>
          <w:rtl/>
        </w:rPr>
        <w:t>אלי</w:t>
      </w:r>
      <w:r>
        <w:rPr>
          <w:rtl/>
        </w:rPr>
        <w:t xml:space="preserve"> אפללו (הליכוד):</w:t>
      </w:r>
    </w:p>
    <w:p w14:paraId="72FD8E9A" w14:textId="77777777" w:rsidR="00000000" w:rsidRDefault="00E84F3B">
      <w:pPr>
        <w:pStyle w:val="a"/>
        <w:rPr>
          <w:rFonts w:hint="cs"/>
          <w:rtl/>
        </w:rPr>
      </w:pPr>
    </w:p>
    <w:p w14:paraId="0454AECC" w14:textId="77777777" w:rsidR="00000000" w:rsidRDefault="00E84F3B">
      <w:pPr>
        <w:pStyle w:val="a"/>
        <w:rPr>
          <w:rFonts w:hint="cs"/>
          <w:rtl/>
        </w:rPr>
      </w:pPr>
      <w:r>
        <w:rPr>
          <w:rFonts w:hint="cs"/>
          <w:rtl/>
        </w:rPr>
        <w:t xml:space="preserve">הוא הצדיק את הטרור. </w:t>
      </w:r>
    </w:p>
    <w:p w14:paraId="3FC27D89" w14:textId="77777777" w:rsidR="00000000" w:rsidRDefault="00E84F3B">
      <w:pPr>
        <w:pStyle w:val="a"/>
        <w:rPr>
          <w:rFonts w:hint="cs"/>
          <w:rtl/>
        </w:rPr>
      </w:pPr>
    </w:p>
    <w:p w14:paraId="2356B7CE" w14:textId="77777777" w:rsidR="00000000" w:rsidRDefault="00E84F3B">
      <w:pPr>
        <w:pStyle w:val="ac"/>
        <w:rPr>
          <w:rtl/>
        </w:rPr>
      </w:pPr>
      <w:r>
        <w:rPr>
          <w:rFonts w:hint="eastAsia"/>
          <w:rtl/>
        </w:rPr>
        <w:t>דניאל</w:t>
      </w:r>
      <w:r>
        <w:rPr>
          <w:rtl/>
        </w:rPr>
        <w:t xml:space="preserve"> בנלולו (הליכוד):</w:t>
      </w:r>
    </w:p>
    <w:p w14:paraId="50D614CE" w14:textId="77777777" w:rsidR="00000000" w:rsidRDefault="00E84F3B">
      <w:pPr>
        <w:pStyle w:val="a"/>
        <w:rPr>
          <w:rFonts w:hint="cs"/>
          <w:rtl/>
        </w:rPr>
      </w:pPr>
    </w:p>
    <w:p w14:paraId="3FE8FACD" w14:textId="77777777" w:rsidR="00000000" w:rsidRDefault="00E84F3B">
      <w:pPr>
        <w:pStyle w:val="a"/>
        <w:rPr>
          <w:rFonts w:hint="cs"/>
          <w:rtl/>
        </w:rPr>
      </w:pPr>
      <w:r>
        <w:rPr>
          <w:rFonts w:hint="cs"/>
          <w:rtl/>
        </w:rPr>
        <w:t>- - -</w:t>
      </w:r>
    </w:p>
    <w:p w14:paraId="67EA6DC0" w14:textId="77777777" w:rsidR="00000000" w:rsidRDefault="00E84F3B">
      <w:pPr>
        <w:pStyle w:val="a"/>
        <w:rPr>
          <w:rFonts w:hint="cs"/>
          <w:rtl/>
        </w:rPr>
      </w:pPr>
    </w:p>
    <w:p w14:paraId="27815271" w14:textId="77777777" w:rsidR="00000000" w:rsidRDefault="00E84F3B">
      <w:pPr>
        <w:pStyle w:val="ad"/>
        <w:rPr>
          <w:rtl/>
        </w:rPr>
      </w:pPr>
      <w:r>
        <w:rPr>
          <w:rtl/>
        </w:rPr>
        <w:t>היו"ר אתי לבני:</w:t>
      </w:r>
    </w:p>
    <w:p w14:paraId="27447DE9" w14:textId="77777777" w:rsidR="00000000" w:rsidRDefault="00E84F3B">
      <w:pPr>
        <w:pStyle w:val="a"/>
        <w:rPr>
          <w:rtl/>
        </w:rPr>
      </w:pPr>
    </w:p>
    <w:p w14:paraId="099F2AB7" w14:textId="77777777" w:rsidR="00000000" w:rsidRDefault="00E84F3B">
      <w:pPr>
        <w:pStyle w:val="a"/>
        <w:rPr>
          <w:rFonts w:hint="cs"/>
          <w:rtl/>
        </w:rPr>
      </w:pPr>
      <w:r>
        <w:rPr>
          <w:rFonts w:hint="cs"/>
          <w:rtl/>
        </w:rPr>
        <w:t>אני מבק</w:t>
      </w:r>
      <w:r>
        <w:rPr>
          <w:rFonts w:hint="cs"/>
          <w:rtl/>
        </w:rPr>
        <w:t xml:space="preserve">שת לתת לסגן השר לסיים. </w:t>
      </w:r>
    </w:p>
    <w:p w14:paraId="3A366481" w14:textId="77777777" w:rsidR="00000000" w:rsidRDefault="00E84F3B">
      <w:pPr>
        <w:pStyle w:val="a"/>
        <w:rPr>
          <w:rFonts w:hint="cs"/>
          <w:rtl/>
        </w:rPr>
      </w:pPr>
    </w:p>
    <w:p w14:paraId="53BA8147" w14:textId="77777777" w:rsidR="00000000" w:rsidRDefault="00E84F3B">
      <w:pPr>
        <w:pStyle w:val="ac"/>
        <w:rPr>
          <w:rtl/>
        </w:rPr>
      </w:pPr>
      <w:r>
        <w:rPr>
          <w:rFonts w:hint="eastAsia"/>
          <w:rtl/>
        </w:rPr>
        <w:t>קריאות</w:t>
      </w:r>
      <w:r>
        <w:rPr>
          <w:rtl/>
        </w:rPr>
        <w:t>:</w:t>
      </w:r>
    </w:p>
    <w:p w14:paraId="34FE6785" w14:textId="77777777" w:rsidR="00000000" w:rsidRDefault="00E84F3B">
      <w:pPr>
        <w:pStyle w:val="a"/>
        <w:rPr>
          <w:rFonts w:hint="cs"/>
          <w:rtl/>
        </w:rPr>
      </w:pPr>
    </w:p>
    <w:p w14:paraId="1ED63448" w14:textId="77777777" w:rsidR="00000000" w:rsidRDefault="00E84F3B">
      <w:pPr>
        <w:pStyle w:val="a"/>
        <w:rPr>
          <w:rFonts w:hint="cs"/>
          <w:rtl/>
        </w:rPr>
      </w:pPr>
      <w:r>
        <w:rPr>
          <w:rFonts w:hint="cs"/>
          <w:rtl/>
        </w:rPr>
        <w:t>- - -</w:t>
      </w:r>
    </w:p>
    <w:p w14:paraId="1AA07544" w14:textId="77777777" w:rsidR="00000000" w:rsidRDefault="00E84F3B">
      <w:pPr>
        <w:pStyle w:val="a"/>
        <w:rPr>
          <w:rFonts w:hint="cs"/>
          <w:rtl/>
        </w:rPr>
      </w:pPr>
    </w:p>
    <w:p w14:paraId="18BF73A5" w14:textId="77777777" w:rsidR="00000000" w:rsidRDefault="00E84F3B">
      <w:pPr>
        <w:pStyle w:val="SpeakerCon"/>
        <w:rPr>
          <w:rtl/>
        </w:rPr>
      </w:pPr>
      <w:bookmarkStart w:id="905" w:name="FS000000464T16_07_2003_19_10_28C"/>
      <w:bookmarkEnd w:id="905"/>
      <w:r>
        <w:rPr>
          <w:rtl/>
        </w:rPr>
        <w:t>סגן שר הביטחון זאב בוים:</w:t>
      </w:r>
    </w:p>
    <w:p w14:paraId="03C42E6D" w14:textId="77777777" w:rsidR="00000000" w:rsidRDefault="00E84F3B">
      <w:pPr>
        <w:pStyle w:val="a"/>
        <w:rPr>
          <w:rtl/>
        </w:rPr>
      </w:pPr>
    </w:p>
    <w:p w14:paraId="1835C8E4" w14:textId="77777777" w:rsidR="00000000" w:rsidRDefault="00E84F3B">
      <w:pPr>
        <w:pStyle w:val="a"/>
        <w:rPr>
          <w:rFonts w:hint="cs"/>
          <w:rtl/>
        </w:rPr>
      </w:pPr>
      <w:r>
        <w:rPr>
          <w:rFonts w:hint="cs"/>
          <w:rtl/>
        </w:rPr>
        <w:t xml:space="preserve">מערכת הביטחון איננה צד לעתירה הזאת, אבל, חבר הכנסת כחלון - - - </w:t>
      </w:r>
    </w:p>
    <w:p w14:paraId="62689CA1" w14:textId="77777777" w:rsidR="00000000" w:rsidRDefault="00E84F3B">
      <w:pPr>
        <w:pStyle w:val="a"/>
        <w:rPr>
          <w:rFonts w:hint="cs"/>
          <w:rtl/>
        </w:rPr>
      </w:pPr>
    </w:p>
    <w:p w14:paraId="624DC978" w14:textId="77777777" w:rsidR="00000000" w:rsidRDefault="00E84F3B">
      <w:pPr>
        <w:pStyle w:val="ac"/>
        <w:rPr>
          <w:rtl/>
        </w:rPr>
      </w:pPr>
      <w:r>
        <w:rPr>
          <w:rFonts w:hint="eastAsia"/>
          <w:rtl/>
        </w:rPr>
        <w:t>עבד</w:t>
      </w:r>
      <w:r>
        <w:rPr>
          <w:rtl/>
        </w:rPr>
        <w:t>-אלמאלכ דהאמשה (רע"ם):</w:t>
      </w:r>
    </w:p>
    <w:p w14:paraId="5D36D988" w14:textId="77777777" w:rsidR="00000000" w:rsidRDefault="00E84F3B">
      <w:pPr>
        <w:pStyle w:val="a"/>
        <w:rPr>
          <w:rFonts w:hint="cs"/>
          <w:rtl/>
        </w:rPr>
      </w:pPr>
    </w:p>
    <w:p w14:paraId="1C44278D" w14:textId="77777777" w:rsidR="00000000" w:rsidRDefault="00E84F3B">
      <w:pPr>
        <w:pStyle w:val="a"/>
        <w:rPr>
          <w:rFonts w:hint="cs"/>
          <w:rtl/>
        </w:rPr>
      </w:pPr>
      <w:r>
        <w:rPr>
          <w:rFonts w:hint="cs"/>
          <w:rtl/>
        </w:rPr>
        <w:t xml:space="preserve">מה קשור - - - </w:t>
      </w:r>
    </w:p>
    <w:p w14:paraId="7DAE0A56" w14:textId="77777777" w:rsidR="00000000" w:rsidRDefault="00E84F3B">
      <w:pPr>
        <w:pStyle w:val="a"/>
        <w:rPr>
          <w:rFonts w:hint="cs"/>
          <w:rtl/>
        </w:rPr>
      </w:pPr>
    </w:p>
    <w:p w14:paraId="18CF7556" w14:textId="77777777" w:rsidR="00000000" w:rsidRDefault="00E84F3B">
      <w:pPr>
        <w:pStyle w:val="ac"/>
        <w:rPr>
          <w:rtl/>
        </w:rPr>
      </w:pPr>
      <w:r>
        <w:rPr>
          <w:rFonts w:hint="eastAsia"/>
          <w:rtl/>
        </w:rPr>
        <w:t>אריה</w:t>
      </w:r>
      <w:r>
        <w:rPr>
          <w:rtl/>
        </w:rPr>
        <w:t xml:space="preserve"> אלדד (האיחוד הלאומי - ישראל ביתנו):</w:t>
      </w:r>
    </w:p>
    <w:p w14:paraId="69D533E4" w14:textId="77777777" w:rsidR="00000000" w:rsidRDefault="00E84F3B">
      <w:pPr>
        <w:pStyle w:val="a"/>
        <w:rPr>
          <w:rFonts w:hint="cs"/>
          <w:rtl/>
        </w:rPr>
      </w:pPr>
    </w:p>
    <w:p w14:paraId="33348EE4" w14:textId="77777777" w:rsidR="00000000" w:rsidRDefault="00E84F3B">
      <w:pPr>
        <w:pStyle w:val="a"/>
        <w:rPr>
          <w:rFonts w:hint="cs"/>
          <w:rtl/>
        </w:rPr>
      </w:pPr>
      <w:r>
        <w:rPr>
          <w:rFonts w:hint="cs"/>
          <w:rtl/>
        </w:rPr>
        <w:t>הוא הסית אותם. הסרט שלו - - -</w:t>
      </w:r>
    </w:p>
    <w:p w14:paraId="025A8B3C" w14:textId="77777777" w:rsidR="00000000" w:rsidRDefault="00E84F3B">
      <w:pPr>
        <w:pStyle w:val="a"/>
        <w:rPr>
          <w:rFonts w:hint="cs"/>
          <w:rtl/>
        </w:rPr>
      </w:pPr>
    </w:p>
    <w:p w14:paraId="669C3E6F" w14:textId="77777777" w:rsidR="00000000" w:rsidRDefault="00E84F3B">
      <w:pPr>
        <w:pStyle w:val="ad"/>
        <w:rPr>
          <w:rtl/>
        </w:rPr>
      </w:pPr>
      <w:r>
        <w:rPr>
          <w:rtl/>
        </w:rPr>
        <w:t>היו"ר את</w:t>
      </w:r>
      <w:r>
        <w:rPr>
          <w:rtl/>
        </w:rPr>
        <w:t>י לבני:</w:t>
      </w:r>
    </w:p>
    <w:p w14:paraId="131406AA" w14:textId="77777777" w:rsidR="00000000" w:rsidRDefault="00E84F3B">
      <w:pPr>
        <w:pStyle w:val="a"/>
        <w:rPr>
          <w:rtl/>
        </w:rPr>
      </w:pPr>
    </w:p>
    <w:p w14:paraId="0250662D" w14:textId="77777777" w:rsidR="00000000" w:rsidRDefault="00E84F3B">
      <w:pPr>
        <w:pStyle w:val="a"/>
        <w:rPr>
          <w:rFonts w:hint="cs"/>
          <w:rtl/>
        </w:rPr>
      </w:pPr>
      <w:r>
        <w:rPr>
          <w:rFonts w:hint="cs"/>
          <w:rtl/>
        </w:rPr>
        <w:t xml:space="preserve">חבר הכנסת אלדד, די. שמענו כל מה שניתן לומר. אנא, סיים. </w:t>
      </w:r>
    </w:p>
    <w:p w14:paraId="616C8B96" w14:textId="77777777" w:rsidR="00000000" w:rsidRDefault="00E84F3B">
      <w:pPr>
        <w:pStyle w:val="a"/>
        <w:rPr>
          <w:rFonts w:hint="cs"/>
          <w:rtl/>
        </w:rPr>
      </w:pPr>
    </w:p>
    <w:p w14:paraId="1C33DF06" w14:textId="77777777" w:rsidR="00000000" w:rsidRDefault="00E84F3B">
      <w:pPr>
        <w:pStyle w:val="ac"/>
        <w:rPr>
          <w:rtl/>
        </w:rPr>
      </w:pPr>
      <w:r>
        <w:rPr>
          <w:rFonts w:hint="eastAsia"/>
          <w:rtl/>
        </w:rPr>
        <w:t>קריאות</w:t>
      </w:r>
      <w:r>
        <w:rPr>
          <w:rtl/>
        </w:rPr>
        <w:t>:</w:t>
      </w:r>
    </w:p>
    <w:p w14:paraId="0CFFB862" w14:textId="77777777" w:rsidR="00000000" w:rsidRDefault="00E84F3B">
      <w:pPr>
        <w:pStyle w:val="a"/>
        <w:rPr>
          <w:rFonts w:hint="cs"/>
          <w:rtl/>
        </w:rPr>
      </w:pPr>
    </w:p>
    <w:p w14:paraId="49513ADA" w14:textId="77777777" w:rsidR="00000000" w:rsidRDefault="00E84F3B">
      <w:pPr>
        <w:pStyle w:val="a"/>
        <w:rPr>
          <w:rFonts w:hint="cs"/>
          <w:rtl/>
        </w:rPr>
      </w:pPr>
      <w:r>
        <w:rPr>
          <w:rFonts w:hint="cs"/>
          <w:rtl/>
        </w:rPr>
        <w:t>- - -</w:t>
      </w:r>
    </w:p>
    <w:p w14:paraId="4C4BA053" w14:textId="77777777" w:rsidR="00000000" w:rsidRDefault="00E84F3B">
      <w:pPr>
        <w:pStyle w:val="a"/>
        <w:rPr>
          <w:rtl/>
        </w:rPr>
      </w:pPr>
    </w:p>
    <w:p w14:paraId="0C5275E9" w14:textId="77777777" w:rsidR="00000000" w:rsidRDefault="00E84F3B">
      <w:pPr>
        <w:pStyle w:val="a"/>
        <w:rPr>
          <w:rFonts w:hint="cs"/>
          <w:rtl/>
        </w:rPr>
      </w:pPr>
    </w:p>
    <w:p w14:paraId="52821262" w14:textId="77777777" w:rsidR="00000000" w:rsidRDefault="00E84F3B">
      <w:pPr>
        <w:pStyle w:val="SpeakerCon"/>
        <w:rPr>
          <w:rtl/>
        </w:rPr>
      </w:pPr>
      <w:bookmarkStart w:id="906" w:name="FS000000464T16_07_2003_19_12_25C"/>
      <w:bookmarkEnd w:id="906"/>
      <w:r>
        <w:rPr>
          <w:rtl/>
        </w:rPr>
        <w:t>סגן שר הביטחון זאב בוים:</w:t>
      </w:r>
    </w:p>
    <w:p w14:paraId="63080FEB" w14:textId="77777777" w:rsidR="00000000" w:rsidRDefault="00E84F3B">
      <w:pPr>
        <w:pStyle w:val="a"/>
        <w:rPr>
          <w:rtl/>
        </w:rPr>
      </w:pPr>
    </w:p>
    <w:p w14:paraId="47578DCD" w14:textId="77777777" w:rsidR="00000000" w:rsidRDefault="00E84F3B">
      <w:pPr>
        <w:pStyle w:val="a"/>
        <w:rPr>
          <w:rFonts w:hint="cs"/>
          <w:rtl/>
        </w:rPr>
      </w:pPr>
      <w:r>
        <w:rPr>
          <w:rFonts w:hint="cs"/>
          <w:rtl/>
        </w:rPr>
        <w:t xml:space="preserve">חברי הכנסת, חברי הכנסת, אני מבקש לסיים. </w:t>
      </w:r>
    </w:p>
    <w:p w14:paraId="04E7CCBD" w14:textId="77777777" w:rsidR="00000000" w:rsidRDefault="00E84F3B">
      <w:pPr>
        <w:pStyle w:val="a"/>
        <w:rPr>
          <w:rFonts w:hint="cs"/>
          <w:rtl/>
        </w:rPr>
      </w:pPr>
    </w:p>
    <w:p w14:paraId="4BA62B47" w14:textId="77777777" w:rsidR="00000000" w:rsidRDefault="00E84F3B">
      <w:pPr>
        <w:pStyle w:val="a"/>
        <w:rPr>
          <w:rFonts w:hint="cs"/>
          <w:rtl/>
        </w:rPr>
      </w:pPr>
      <w:r>
        <w:rPr>
          <w:rFonts w:hint="cs"/>
          <w:rtl/>
        </w:rPr>
        <w:t>מערכת הביטחון אינה צד לעתירה הזאת, אולם היא סייעה, חבר הכנסת כחלון, לקבוצה של ההורים השכולים שהצטרפו כמשי</w:t>
      </w:r>
      <w:r>
        <w:rPr>
          <w:rFonts w:hint="cs"/>
          <w:rtl/>
        </w:rPr>
        <w:t>בים לעתירה, והם מיוצגים על-ידי עורך-דין בכיר מטעם הפרקליטות הצבאית בשירות מילואים. בנוסף, אני רוצה להדגיש, שמערכת הביטחון הגישה למחלקת הבג"צים במשרד המשפטים את כל הסיוע הנדרש לצורך התמודדות עם העתירה, והדברים אף שולבו בתשובת המדינה על העתירה. נציגי צה"ל אף</w:t>
      </w:r>
      <w:r>
        <w:rPr>
          <w:rFonts w:hint="cs"/>
          <w:rtl/>
        </w:rPr>
        <w:t xml:space="preserve"> נפגשו עם נציגי הלוחמים בקרב והעבירו להם את המידע שנדרש. </w:t>
      </w:r>
    </w:p>
    <w:p w14:paraId="40D71A9C" w14:textId="77777777" w:rsidR="00000000" w:rsidRDefault="00E84F3B">
      <w:pPr>
        <w:pStyle w:val="a"/>
        <w:rPr>
          <w:rFonts w:hint="cs"/>
          <w:rtl/>
        </w:rPr>
      </w:pPr>
    </w:p>
    <w:p w14:paraId="1724A805" w14:textId="77777777" w:rsidR="00000000" w:rsidRDefault="00E84F3B">
      <w:pPr>
        <w:pStyle w:val="a"/>
        <w:rPr>
          <w:rFonts w:hint="cs"/>
          <w:rtl/>
        </w:rPr>
      </w:pPr>
      <w:r>
        <w:rPr>
          <w:rFonts w:hint="cs"/>
          <w:rtl/>
        </w:rPr>
        <w:t>אני, אישית, סבור שסרט ההסתה הזה, המציג את צה"ל באור שלילי, כגורם אכזרי, ומייחס לחייליו פשעי מלחמה, הוא בגדר עלילת דם זדונית ושקרית. הסרט נועד, במכוון, להכפיש את חיילי צה"ל שנכנסו לג'נין בעקבות פיגו</w:t>
      </w:r>
      <w:r>
        <w:rPr>
          <w:rFonts w:hint="cs"/>
          <w:rtl/>
        </w:rPr>
        <w:t>עי הטרור הפלסטיני שיצאו מהעיר והגיעו לשיאם בחודש מרס 2002, כאשר נרצחו עשרות רבות של ישראלים על-ידי המחבלים הפלסטינים. פעילות צה"ל בג'נין סיכלה פעילות טרור ובכך הצילה חיי ישראלים רבים. מערכת הביטחון רואה בחומרה את הניסיון להכתים את תדמיתו המוסרית של צה"ל וד</w:t>
      </w:r>
      <w:r>
        <w:rPr>
          <w:rFonts w:hint="cs"/>
          <w:rtl/>
        </w:rPr>
        <w:t xml:space="preserve">וחה בנחישות ניסיון זה. לבנו עם חיילי צה"ל אשר לחמו בקרב ועם משפחות הנופלים אשר מסרו נפשם בקרבות בג'נין, ואנו מחזקים את ידיהם. </w:t>
      </w:r>
    </w:p>
    <w:p w14:paraId="744E7705" w14:textId="77777777" w:rsidR="00000000" w:rsidRDefault="00E84F3B">
      <w:pPr>
        <w:pStyle w:val="a"/>
        <w:rPr>
          <w:rFonts w:hint="cs"/>
          <w:rtl/>
        </w:rPr>
      </w:pPr>
    </w:p>
    <w:p w14:paraId="0138E54B" w14:textId="77777777" w:rsidR="00000000" w:rsidRDefault="00E84F3B">
      <w:pPr>
        <w:pStyle w:val="a"/>
        <w:rPr>
          <w:rFonts w:hint="cs"/>
          <w:rtl/>
        </w:rPr>
      </w:pPr>
      <w:r>
        <w:rPr>
          <w:rFonts w:hint="cs"/>
          <w:rtl/>
        </w:rPr>
        <w:t>ועוד אוסיף לבסוף ואומר, שאתמול שוחחתי עם הרמטכ"ל. הוא שוהה כעת בשליחות בארצות-הברית. הרמטכ"ל חזר באוזני והדגיש את עמדתו החד-משמע</w:t>
      </w:r>
      <w:r>
        <w:rPr>
          <w:rFonts w:hint="cs"/>
          <w:rtl/>
        </w:rPr>
        <w:t xml:space="preserve">ית, הנחרצת, כנגד הסרט "ג'נין ג'נין" וכנגד יוצרו, והוא משבח את חיילי צה"ל בכלל, ואת לוחמי חטיבה-5 בפרט, על תעוזתם, על תושייתם בקרב בג'נין, תוך סיכון חייהם, כדי שלא לפגוע באזרחים אשר שימשו במחנה הפליטים על-כורחם כמגינים חיים על-ידי המחבלים המנוולים. </w:t>
      </w:r>
    </w:p>
    <w:p w14:paraId="7EC12610" w14:textId="77777777" w:rsidR="00000000" w:rsidRDefault="00E84F3B">
      <w:pPr>
        <w:pStyle w:val="a"/>
        <w:rPr>
          <w:rFonts w:hint="cs"/>
          <w:rtl/>
        </w:rPr>
      </w:pPr>
    </w:p>
    <w:p w14:paraId="52DE4061" w14:textId="77777777" w:rsidR="00000000" w:rsidRDefault="00E84F3B">
      <w:pPr>
        <w:pStyle w:val="ad"/>
        <w:rPr>
          <w:rtl/>
        </w:rPr>
      </w:pPr>
      <w:r>
        <w:rPr>
          <w:rtl/>
        </w:rPr>
        <w:t xml:space="preserve">היו"ר </w:t>
      </w:r>
      <w:r>
        <w:rPr>
          <w:rtl/>
        </w:rPr>
        <w:t>אתי לבני:</w:t>
      </w:r>
    </w:p>
    <w:p w14:paraId="3358A554" w14:textId="77777777" w:rsidR="00000000" w:rsidRDefault="00E84F3B">
      <w:pPr>
        <w:pStyle w:val="a"/>
        <w:rPr>
          <w:rtl/>
        </w:rPr>
      </w:pPr>
    </w:p>
    <w:p w14:paraId="6ACB440E" w14:textId="77777777" w:rsidR="00000000" w:rsidRDefault="00E84F3B">
      <w:pPr>
        <w:pStyle w:val="a"/>
        <w:rPr>
          <w:rFonts w:hint="cs"/>
          <w:rtl/>
        </w:rPr>
      </w:pPr>
      <w:r>
        <w:rPr>
          <w:rFonts w:hint="cs"/>
          <w:rtl/>
        </w:rPr>
        <w:t xml:space="preserve">תודה. מה אדוני מציע? מה סגן השר מציע? </w:t>
      </w:r>
    </w:p>
    <w:p w14:paraId="12FEC44D" w14:textId="77777777" w:rsidR="00000000" w:rsidRDefault="00E84F3B">
      <w:pPr>
        <w:pStyle w:val="a"/>
        <w:rPr>
          <w:rFonts w:hint="cs"/>
          <w:rtl/>
        </w:rPr>
      </w:pPr>
    </w:p>
    <w:p w14:paraId="52BD7126" w14:textId="77777777" w:rsidR="00000000" w:rsidRDefault="00E84F3B">
      <w:pPr>
        <w:pStyle w:val="SpeakerCon"/>
        <w:rPr>
          <w:rtl/>
        </w:rPr>
      </w:pPr>
      <w:bookmarkStart w:id="907" w:name="FS000000464T16_07_2003_19_18_38C"/>
      <w:bookmarkEnd w:id="907"/>
      <w:r>
        <w:rPr>
          <w:rtl/>
        </w:rPr>
        <w:t>סגן שר הביטחון זאב בוים:</w:t>
      </w:r>
    </w:p>
    <w:p w14:paraId="48AA9AF7" w14:textId="77777777" w:rsidR="00000000" w:rsidRDefault="00E84F3B">
      <w:pPr>
        <w:pStyle w:val="a"/>
        <w:rPr>
          <w:rtl/>
        </w:rPr>
      </w:pPr>
    </w:p>
    <w:p w14:paraId="5407DF9A" w14:textId="77777777" w:rsidR="00000000" w:rsidRDefault="00E84F3B">
      <w:pPr>
        <w:pStyle w:val="a"/>
        <w:rPr>
          <w:rFonts w:hint="cs"/>
          <w:rtl/>
        </w:rPr>
      </w:pPr>
      <w:r>
        <w:rPr>
          <w:rFonts w:hint="cs"/>
          <w:rtl/>
        </w:rPr>
        <w:t xml:space="preserve">אדוני חבר הכנסת, אתה מסתפק בדברי? </w:t>
      </w:r>
    </w:p>
    <w:p w14:paraId="4D1A0A09" w14:textId="77777777" w:rsidR="00000000" w:rsidRDefault="00E84F3B">
      <w:pPr>
        <w:pStyle w:val="a"/>
        <w:rPr>
          <w:rFonts w:hint="cs"/>
          <w:rtl/>
        </w:rPr>
      </w:pPr>
    </w:p>
    <w:p w14:paraId="7AFFD51B" w14:textId="77777777" w:rsidR="00000000" w:rsidRDefault="00E84F3B">
      <w:pPr>
        <w:pStyle w:val="ac"/>
        <w:rPr>
          <w:rtl/>
        </w:rPr>
      </w:pPr>
      <w:r>
        <w:rPr>
          <w:rFonts w:hint="eastAsia"/>
          <w:rtl/>
        </w:rPr>
        <w:t>משה</w:t>
      </w:r>
      <w:r>
        <w:rPr>
          <w:rtl/>
        </w:rPr>
        <w:t xml:space="preserve"> כחלון (הליכוד):</w:t>
      </w:r>
    </w:p>
    <w:p w14:paraId="439F64D8" w14:textId="77777777" w:rsidR="00000000" w:rsidRDefault="00E84F3B">
      <w:pPr>
        <w:pStyle w:val="a"/>
        <w:rPr>
          <w:rFonts w:hint="cs"/>
          <w:rtl/>
        </w:rPr>
      </w:pPr>
    </w:p>
    <w:p w14:paraId="54EC8C02" w14:textId="77777777" w:rsidR="00000000" w:rsidRDefault="00E84F3B">
      <w:pPr>
        <w:pStyle w:val="a"/>
        <w:rPr>
          <w:rFonts w:hint="cs"/>
          <w:rtl/>
        </w:rPr>
      </w:pPr>
      <w:r>
        <w:rPr>
          <w:rFonts w:hint="cs"/>
          <w:rtl/>
        </w:rPr>
        <w:t xml:space="preserve">לא. אני מבקש להעביר את הנושא הזה לוועדה. </w:t>
      </w:r>
    </w:p>
    <w:p w14:paraId="11C404E4" w14:textId="77777777" w:rsidR="00000000" w:rsidRDefault="00E84F3B">
      <w:pPr>
        <w:pStyle w:val="a"/>
        <w:rPr>
          <w:rFonts w:hint="cs"/>
          <w:rtl/>
        </w:rPr>
      </w:pPr>
    </w:p>
    <w:p w14:paraId="27FC6257" w14:textId="77777777" w:rsidR="00000000" w:rsidRDefault="00E84F3B">
      <w:pPr>
        <w:pStyle w:val="SpeakerCon"/>
        <w:rPr>
          <w:rtl/>
        </w:rPr>
      </w:pPr>
      <w:bookmarkStart w:id="908" w:name="FS000000464T16_07_2003_19_19_01C"/>
      <w:bookmarkEnd w:id="908"/>
      <w:r>
        <w:rPr>
          <w:rtl/>
        </w:rPr>
        <w:t>סגן שר הביטחון זאב בוים:</w:t>
      </w:r>
    </w:p>
    <w:p w14:paraId="18557056" w14:textId="77777777" w:rsidR="00000000" w:rsidRDefault="00E84F3B">
      <w:pPr>
        <w:pStyle w:val="a"/>
        <w:rPr>
          <w:rtl/>
        </w:rPr>
      </w:pPr>
    </w:p>
    <w:p w14:paraId="20C346B8" w14:textId="77777777" w:rsidR="00000000" w:rsidRDefault="00E84F3B">
      <w:pPr>
        <w:pStyle w:val="a"/>
        <w:rPr>
          <w:rFonts w:hint="cs"/>
          <w:rtl/>
        </w:rPr>
      </w:pPr>
      <w:r>
        <w:rPr>
          <w:rFonts w:hint="cs"/>
          <w:rtl/>
        </w:rPr>
        <w:t xml:space="preserve">בבקשה. נעביר לוועדה. אין לי התנגדות. </w:t>
      </w:r>
    </w:p>
    <w:p w14:paraId="7E7CD283" w14:textId="77777777" w:rsidR="00000000" w:rsidRDefault="00E84F3B">
      <w:pPr>
        <w:pStyle w:val="a"/>
        <w:rPr>
          <w:rFonts w:hint="cs"/>
          <w:rtl/>
        </w:rPr>
      </w:pPr>
    </w:p>
    <w:p w14:paraId="15A4EB58" w14:textId="77777777" w:rsidR="00000000" w:rsidRDefault="00E84F3B">
      <w:pPr>
        <w:pStyle w:val="ad"/>
        <w:rPr>
          <w:rtl/>
        </w:rPr>
      </w:pPr>
      <w:r>
        <w:rPr>
          <w:rtl/>
        </w:rPr>
        <w:t>היו"ר אתי לבני</w:t>
      </w:r>
      <w:r>
        <w:rPr>
          <w:rtl/>
        </w:rPr>
        <w:t>:</w:t>
      </w:r>
    </w:p>
    <w:p w14:paraId="72E55D44" w14:textId="77777777" w:rsidR="00000000" w:rsidRDefault="00E84F3B">
      <w:pPr>
        <w:pStyle w:val="a"/>
        <w:rPr>
          <w:rtl/>
        </w:rPr>
      </w:pPr>
    </w:p>
    <w:p w14:paraId="6437F2C9" w14:textId="77777777" w:rsidR="00000000" w:rsidRDefault="00E84F3B">
      <w:pPr>
        <w:pStyle w:val="a"/>
        <w:rPr>
          <w:rFonts w:hint="cs"/>
          <w:rtl/>
        </w:rPr>
      </w:pPr>
      <w:r>
        <w:rPr>
          <w:rFonts w:hint="cs"/>
          <w:rtl/>
        </w:rPr>
        <w:t xml:space="preserve">טוב. יש הצעה אחרת, של חבר הכנסת דהאמשה, דקה אחת. </w:t>
      </w:r>
    </w:p>
    <w:p w14:paraId="5169F73D" w14:textId="77777777" w:rsidR="00000000" w:rsidRDefault="00E84F3B">
      <w:pPr>
        <w:pStyle w:val="a"/>
        <w:rPr>
          <w:rFonts w:hint="cs"/>
          <w:rtl/>
        </w:rPr>
      </w:pPr>
    </w:p>
    <w:p w14:paraId="693EC06A" w14:textId="77777777" w:rsidR="00000000" w:rsidRDefault="00E84F3B">
      <w:pPr>
        <w:pStyle w:val="Speaker"/>
        <w:rPr>
          <w:rtl/>
        </w:rPr>
      </w:pPr>
      <w:bookmarkStart w:id="909" w:name="FS000000550T16_07_2003_19_19_34"/>
      <w:bookmarkStart w:id="910" w:name="_Toc46538731"/>
      <w:bookmarkStart w:id="911" w:name="_Toc49055462"/>
      <w:bookmarkEnd w:id="909"/>
      <w:r>
        <w:rPr>
          <w:rFonts w:hint="eastAsia"/>
          <w:rtl/>
        </w:rPr>
        <w:t>עבד</w:t>
      </w:r>
      <w:r>
        <w:rPr>
          <w:rtl/>
        </w:rPr>
        <w:t>-אלמאלכ דהאמשה (רע"ם):</w:t>
      </w:r>
      <w:bookmarkEnd w:id="910"/>
      <w:bookmarkEnd w:id="911"/>
    </w:p>
    <w:p w14:paraId="276899DF" w14:textId="77777777" w:rsidR="00000000" w:rsidRDefault="00E84F3B">
      <w:pPr>
        <w:pStyle w:val="a"/>
        <w:rPr>
          <w:rFonts w:hint="cs"/>
          <w:rtl/>
        </w:rPr>
      </w:pPr>
    </w:p>
    <w:p w14:paraId="72E3C10C" w14:textId="77777777" w:rsidR="00000000" w:rsidRDefault="00E84F3B">
      <w:pPr>
        <w:pStyle w:val="a"/>
        <w:rPr>
          <w:rFonts w:hint="cs"/>
          <w:rtl/>
        </w:rPr>
      </w:pPr>
      <w:r>
        <w:rPr>
          <w:rFonts w:hint="cs"/>
          <w:rtl/>
        </w:rPr>
        <w:t xml:space="preserve">גברתי היושבת-ראש, כנסת נכבדה, בעיר ג'נין נהרסו, נדרסו בתים. שכונה שלמה, מחנה פליטים שלם, עם הרבה נשים, ילדים, זקנים וטף. </w:t>
      </w:r>
    </w:p>
    <w:p w14:paraId="2671DCAD" w14:textId="77777777" w:rsidR="00000000" w:rsidRDefault="00E84F3B">
      <w:pPr>
        <w:pStyle w:val="a"/>
        <w:rPr>
          <w:rFonts w:hint="cs"/>
          <w:rtl/>
        </w:rPr>
      </w:pPr>
    </w:p>
    <w:p w14:paraId="792BA14D" w14:textId="77777777" w:rsidR="00000000" w:rsidRDefault="00E84F3B">
      <w:pPr>
        <w:pStyle w:val="ac"/>
        <w:rPr>
          <w:rtl/>
        </w:rPr>
      </w:pPr>
      <w:r>
        <w:rPr>
          <w:rFonts w:hint="eastAsia"/>
          <w:rtl/>
        </w:rPr>
        <w:t>אלי</w:t>
      </w:r>
      <w:r>
        <w:rPr>
          <w:rtl/>
        </w:rPr>
        <w:t xml:space="preserve"> אפללו (הליכוד):</w:t>
      </w:r>
    </w:p>
    <w:p w14:paraId="19D7F99E" w14:textId="77777777" w:rsidR="00000000" w:rsidRDefault="00E84F3B">
      <w:pPr>
        <w:pStyle w:val="a"/>
        <w:rPr>
          <w:rFonts w:hint="cs"/>
          <w:rtl/>
        </w:rPr>
      </w:pPr>
    </w:p>
    <w:p w14:paraId="0D8FD295" w14:textId="77777777" w:rsidR="00000000" w:rsidRDefault="00E84F3B">
      <w:pPr>
        <w:pStyle w:val="a"/>
        <w:rPr>
          <w:rFonts w:hint="cs"/>
          <w:rtl/>
        </w:rPr>
      </w:pPr>
      <w:r>
        <w:rPr>
          <w:rFonts w:hint="cs"/>
          <w:rtl/>
        </w:rPr>
        <w:t>- - -</w:t>
      </w:r>
    </w:p>
    <w:p w14:paraId="618E49BC" w14:textId="77777777" w:rsidR="00000000" w:rsidRDefault="00E84F3B">
      <w:pPr>
        <w:pStyle w:val="a"/>
        <w:rPr>
          <w:rFonts w:hint="cs"/>
          <w:rtl/>
        </w:rPr>
      </w:pPr>
    </w:p>
    <w:p w14:paraId="2AAFA690" w14:textId="77777777" w:rsidR="00000000" w:rsidRDefault="00E84F3B">
      <w:pPr>
        <w:pStyle w:val="SpeakerCon"/>
        <w:rPr>
          <w:rtl/>
        </w:rPr>
      </w:pPr>
      <w:bookmarkStart w:id="912" w:name="FS000000550T16_07_2003_19_20_30C"/>
      <w:bookmarkEnd w:id="912"/>
      <w:r>
        <w:rPr>
          <w:rtl/>
        </w:rPr>
        <w:t>עבד-אלמאלכ דהאמשה (רע"ם)</w:t>
      </w:r>
      <w:r>
        <w:rPr>
          <w:rtl/>
        </w:rPr>
        <w:t>:</w:t>
      </w:r>
    </w:p>
    <w:p w14:paraId="2F95A00E" w14:textId="77777777" w:rsidR="00000000" w:rsidRDefault="00E84F3B">
      <w:pPr>
        <w:pStyle w:val="a"/>
        <w:rPr>
          <w:rtl/>
        </w:rPr>
      </w:pPr>
    </w:p>
    <w:p w14:paraId="1A2A0657" w14:textId="77777777" w:rsidR="00000000" w:rsidRDefault="00E84F3B">
      <w:pPr>
        <w:pStyle w:val="a"/>
        <w:rPr>
          <w:rFonts w:hint="cs"/>
          <w:rtl/>
        </w:rPr>
      </w:pPr>
      <w:r>
        <w:rPr>
          <w:rFonts w:hint="cs"/>
          <w:rtl/>
        </w:rPr>
        <w:t>הרסו את זה הדחפורים והטנקים שאתה מתהדר כל כך בהם. מדינת ישראל לא נתנה לוועדת חקירה בין-לאומית להיכנס לעיר ג'נין ולהוציא את העובדות לאור. אתם התנגדתם ומנעתם את זה. עכשיו אתם מעלילים גם על יצירה אמנותית ושופכים את דמו של היוצר, שהוא גם ישראלי ותיאר עובדות</w:t>
      </w:r>
      <w:r>
        <w:rPr>
          <w:rFonts w:hint="cs"/>
          <w:rtl/>
        </w:rPr>
        <w:t xml:space="preserve">? </w:t>
      </w:r>
    </w:p>
    <w:p w14:paraId="5941F57F" w14:textId="77777777" w:rsidR="00000000" w:rsidRDefault="00E84F3B">
      <w:pPr>
        <w:pStyle w:val="a"/>
        <w:rPr>
          <w:rFonts w:hint="cs"/>
          <w:rtl/>
        </w:rPr>
      </w:pPr>
    </w:p>
    <w:p w14:paraId="5273E453" w14:textId="77777777" w:rsidR="00000000" w:rsidRDefault="00E84F3B">
      <w:pPr>
        <w:pStyle w:val="ac"/>
        <w:rPr>
          <w:rtl/>
        </w:rPr>
      </w:pPr>
      <w:r>
        <w:rPr>
          <w:rFonts w:hint="eastAsia"/>
          <w:rtl/>
        </w:rPr>
        <w:t>אריה</w:t>
      </w:r>
      <w:r>
        <w:rPr>
          <w:rtl/>
        </w:rPr>
        <w:t xml:space="preserve"> אלדד (האיחוד הלאומי - ישראל ביתנו):</w:t>
      </w:r>
    </w:p>
    <w:p w14:paraId="430B202A" w14:textId="77777777" w:rsidR="00000000" w:rsidRDefault="00E84F3B">
      <w:pPr>
        <w:pStyle w:val="a"/>
        <w:rPr>
          <w:rFonts w:hint="cs"/>
          <w:rtl/>
        </w:rPr>
      </w:pPr>
    </w:p>
    <w:p w14:paraId="1CDDC733" w14:textId="77777777" w:rsidR="00000000" w:rsidRDefault="00E84F3B">
      <w:pPr>
        <w:pStyle w:val="a"/>
        <w:rPr>
          <w:rFonts w:hint="cs"/>
          <w:rtl/>
        </w:rPr>
      </w:pPr>
      <w:r>
        <w:rPr>
          <w:rFonts w:hint="cs"/>
          <w:rtl/>
        </w:rPr>
        <w:t>- - -</w:t>
      </w:r>
    </w:p>
    <w:p w14:paraId="032F9E23" w14:textId="77777777" w:rsidR="00000000" w:rsidRDefault="00E84F3B">
      <w:pPr>
        <w:pStyle w:val="a"/>
        <w:rPr>
          <w:rFonts w:hint="cs"/>
          <w:rtl/>
        </w:rPr>
      </w:pPr>
    </w:p>
    <w:p w14:paraId="54D25771" w14:textId="77777777" w:rsidR="00000000" w:rsidRDefault="00E84F3B">
      <w:pPr>
        <w:pStyle w:val="ac"/>
        <w:rPr>
          <w:rtl/>
        </w:rPr>
      </w:pPr>
      <w:r>
        <w:rPr>
          <w:rFonts w:hint="eastAsia"/>
          <w:rtl/>
        </w:rPr>
        <w:t>אלי</w:t>
      </w:r>
      <w:r>
        <w:rPr>
          <w:rtl/>
        </w:rPr>
        <w:t xml:space="preserve"> אפללו (הליכוד):</w:t>
      </w:r>
    </w:p>
    <w:p w14:paraId="247162C5" w14:textId="77777777" w:rsidR="00000000" w:rsidRDefault="00E84F3B">
      <w:pPr>
        <w:pStyle w:val="a"/>
        <w:rPr>
          <w:rFonts w:hint="cs"/>
          <w:rtl/>
        </w:rPr>
      </w:pPr>
    </w:p>
    <w:p w14:paraId="2CE6EC72" w14:textId="77777777" w:rsidR="00000000" w:rsidRDefault="00E84F3B">
      <w:pPr>
        <w:pStyle w:val="a"/>
        <w:rPr>
          <w:rFonts w:hint="cs"/>
          <w:rtl/>
        </w:rPr>
      </w:pPr>
      <w:r>
        <w:rPr>
          <w:rFonts w:hint="cs"/>
          <w:rtl/>
        </w:rPr>
        <w:t>- - -</w:t>
      </w:r>
    </w:p>
    <w:p w14:paraId="320992D4" w14:textId="77777777" w:rsidR="00000000" w:rsidRDefault="00E84F3B">
      <w:pPr>
        <w:pStyle w:val="a"/>
        <w:rPr>
          <w:rFonts w:hint="cs"/>
          <w:rtl/>
        </w:rPr>
      </w:pPr>
    </w:p>
    <w:p w14:paraId="34529872" w14:textId="77777777" w:rsidR="00000000" w:rsidRDefault="00E84F3B">
      <w:pPr>
        <w:pStyle w:val="SpeakerCon"/>
        <w:rPr>
          <w:rtl/>
        </w:rPr>
      </w:pPr>
      <w:bookmarkStart w:id="913" w:name="FS000000550T16_07_2003_19_22_18C"/>
      <w:bookmarkEnd w:id="913"/>
      <w:r>
        <w:rPr>
          <w:rtl/>
        </w:rPr>
        <w:t>עבד-אלמאלכ דהאמשה (רע"ם):</w:t>
      </w:r>
    </w:p>
    <w:p w14:paraId="5FAF278D" w14:textId="77777777" w:rsidR="00000000" w:rsidRDefault="00E84F3B">
      <w:pPr>
        <w:pStyle w:val="a"/>
        <w:rPr>
          <w:rtl/>
        </w:rPr>
      </w:pPr>
    </w:p>
    <w:p w14:paraId="5D8D39C4" w14:textId="77777777" w:rsidR="00000000" w:rsidRDefault="00E84F3B">
      <w:pPr>
        <w:pStyle w:val="a"/>
        <w:rPr>
          <w:rFonts w:hint="cs"/>
          <w:rtl/>
        </w:rPr>
      </w:pPr>
      <w:r>
        <w:rPr>
          <w:rFonts w:hint="cs"/>
          <w:rtl/>
        </w:rPr>
        <w:t>עם עובדות מתמודדים על-ידי עובדות, לא על-ידי הסתה פרועה. כאשר סגן שר הביטחון עומד פה על הדוכן ואין מי שיכול לענות לו, האזרח התמים, יוצר הסרט, לא יכול</w:t>
      </w:r>
      <w:r>
        <w:rPr>
          <w:rFonts w:hint="cs"/>
          <w:rtl/>
        </w:rPr>
        <w:t xml:space="preserve"> לענות לו </w:t>
      </w:r>
      <w:r>
        <w:rPr>
          <w:rtl/>
        </w:rPr>
        <w:t>–</w:t>
      </w:r>
      <w:r>
        <w:rPr>
          <w:rFonts w:hint="cs"/>
          <w:rtl/>
        </w:rPr>
        <w:t xml:space="preserve"> תן לבית-המשפט להחליט. תן לאמנים לבקר את התוצרת שלו. זה שהיה בג'נין רצח </w:t>
      </w:r>
      <w:r>
        <w:rPr>
          <w:rtl/>
        </w:rPr>
        <w:t>–</w:t>
      </w:r>
      <w:r>
        <w:rPr>
          <w:rFonts w:hint="cs"/>
          <w:rtl/>
        </w:rPr>
        <w:t xml:space="preserve"> זה היה רצח. ילדים, טף, קטנים, זקנים, נשים  נהרגו שם. שכונה שלמה, עיר שלמה נהרסה בטנקים ובדחפורים בצורה בלתי אפשרית. פשע מלחמה היה שם. אם אתם נקיים </w:t>
      </w:r>
      <w:r>
        <w:rPr>
          <w:rtl/>
        </w:rPr>
        <w:t>–</w:t>
      </w:r>
      <w:r>
        <w:rPr>
          <w:rFonts w:hint="cs"/>
          <w:rtl/>
        </w:rPr>
        <w:t xml:space="preserve"> תתמודדו בזה עם עובדות,</w:t>
      </w:r>
      <w:r>
        <w:rPr>
          <w:rFonts w:hint="cs"/>
          <w:rtl/>
        </w:rPr>
        <w:t xml:space="preserve"> לא בהסתה פרועה כאן. חבל לשפוך את דמו של יוצר בדרך כל כך נוראית וכל כך שקרית ונבזית. </w:t>
      </w:r>
    </w:p>
    <w:p w14:paraId="0DEE037A" w14:textId="77777777" w:rsidR="00000000" w:rsidRDefault="00E84F3B">
      <w:pPr>
        <w:pStyle w:val="a"/>
        <w:rPr>
          <w:rFonts w:hint="cs"/>
          <w:rtl/>
        </w:rPr>
      </w:pPr>
    </w:p>
    <w:p w14:paraId="7F0808AD" w14:textId="77777777" w:rsidR="00000000" w:rsidRDefault="00E84F3B">
      <w:pPr>
        <w:pStyle w:val="ac"/>
        <w:rPr>
          <w:rtl/>
        </w:rPr>
      </w:pPr>
      <w:r>
        <w:rPr>
          <w:rFonts w:hint="eastAsia"/>
          <w:rtl/>
        </w:rPr>
        <w:t>קריאות</w:t>
      </w:r>
      <w:r>
        <w:rPr>
          <w:rtl/>
        </w:rPr>
        <w:t>:</w:t>
      </w:r>
    </w:p>
    <w:p w14:paraId="7241DF3D" w14:textId="77777777" w:rsidR="00000000" w:rsidRDefault="00E84F3B">
      <w:pPr>
        <w:pStyle w:val="a"/>
        <w:rPr>
          <w:rFonts w:hint="cs"/>
          <w:rtl/>
        </w:rPr>
      </w:pPr>
    </w:p>
    <w:p w14:paraId="641E13E1" w14:textId="77777777" w:rsidR="00000000" w:rsidRDefault="00E84F3B">
      <w:pPr>
        <w:pStyle w:val="a"/>
        <w:rPr>
          <w:rFonts w:hint="cs"/>
          <w:rtl/>
        </w:rPr>
      </w:pPr>
      <w:r>
        <w:rPr>
          <w:rFonts w:hint="cs"/>
          <w:rtl/>
        </w:rPr>
        <w:t>- - -</w:t>
      </w:r>
    </w:p>
    <w:p w14:paraId="70ED8E27" w14:textId="77777777" w:rsidR="00000000" w:rsidRDefault="00E84F3B">
      <w:pPr>
        <w:pStyle w:val="a"/>
        <w:rPr>
          <w:rFonts w:hint="cs"/>
          <w:rtl/>
        </w:rPr>
      </w:pPr>
    </w:p>
    <w:p w14:paraId="64737231" w14:textId="77777777" w:rsidR="00000000" w:rsidRDefault="00E84F3B">
      <w:pPr>
        <w:pStyle w:val="ad"/>
        <w:rPr>
          <w:rtl/>
        </w:rPr>
      </w:pPr>
      <w:r>
        <w:rPr>
          <w:rtl/>
        </w:rPr>
        <w:t>היו"ר אתי לבני:</w:t>
      </w:r>
    </w:p>
    <w:p w14:paraId="3BF09DBD" w14:textId="77777777" w:rsidR="00000000" w:rsidRDefault="00E84F3B">
      <w:pPr>
        <w:pStyle w:val="a"/>
        <w:rPr>
          <w:rtl/>
        </w:rPr>
      </w:pPr>
    </w:p>
    <w:p w14:paraId="18E030A2" w14:textId="77777777" w:rsidR="00000000" w:rsidRDefault="00E84F3B">
      <w:pPr>
        <w:pStyle w:val="a"/>
        <w:rPr>
          <w:rFonts w:hint="cs"/>
          <w:rtl/>
        </w:rPr>
      </w:pPr>
      <w:r>
        <w:rPr>
          <w:rFonts w:hint="cs"/>
          <w:rtl/>
        </w:rPr>
        <w:t xml:space="preserve">תודה רבה. מה אתה מציע? </w:t>
      </w:r>
    </w:p>
    <w:p w14:paraId="6BB66993" w14:textId="77777777" w:rsidR="00000000" w:rsidRDefault="00E84F3B">
      <w:pPr>
        <w:pStyle w:val="a"/>
        <w:rPr>
          <w:rFonts w:hint="cs"/>
          <w:rtl/>
        </w:rPr>
      </w:pPr>
    </w:p>
    <w:p w14:paraId="4FFD2B7B" w14:textId="77777777" w:rsidR="00000000" w:rsidRDefault="00E84F3B">
      <w:pPr>
        <w:pStyle w:val="SpeakerCon"/>
        <w:rPr>
          <w:rtl/>
        </w:rPr>
      </w:pPr>
      <w:bookmarkStart w:id="914" w:name="FS000000550T16_07_2003_19_24_52C"/>
      <w:bookmarkEnd w:id="914"/>
      <w:r>
        <w:rPr>
          <w:rtl/>
        </w:rPr>
        <w:t>עבד-אלמאלכ דהאמשה (רע"ם):</w:t>
      </w:r>
    </w:p>
    <w:p w14:paraId="3E79E9EC" w14:textId="77777777" w:rsidR="00000000" w:rsidRDefault="00E84F3B">
      <w:pPr>
        <w:pStyle w:val="a"/>
        <w:rPr>
          <w:rtl/>
        </w:rPr>
      </w:pPr>
    </w:p>
    <w:p w14:paraId="660FCD36" w14:textId="77777777" w:rsidR="00000000" w:rsidRDefault="00E84F3B">
      <w:pPr>
        <w:pStyle w:val="a"/>
        <w:rPr>
          <w:rFonts w:hint="cs"/>
          <w:rtl/>
        </w:rPr>
      </w:pPr>
      <w:r>
        <w:rPr>
          <w:rFonts w:hint="cs"/>
          <w:rtl/>
        </w:rPr>
        <w:t xml:space="preserve">אני מציע להסיר את הנושא מסדר-היום. </w:t>
      </w:r>
    </w:p>
    <w:p w14:paraId="07407F97" w14:textId="77777777" w:rsidR="00000000" w:rsidRDefault="00E84F3B">
      <w:pPr>
        <w:pStyle w:val="a"/>
        <w:rPr>
          <w:rFonts w:hint="cs"/>
          <w:rtl/>
        </w:rPr>
      </w:pPr>
    </w:p>
    <w:p w14:paraId="506B77B5" w14:textId="77777777" w:rsidR="00000000" w:rsidRDefault="00E84F3B">
      <w:pPr>
        <w:pStyle w:val="ac"/>
        <w:rPr>
          <w:rtl/>
        </w:rPr>
      </w:pPr>
      <w:r>
        <w:rPr>
          <w:rFonts w:hint="eastAsia"/>
          <w:rtl/>
        </w:rPr>
        <w:t>אריה</w:t>
      </w:r>
      <w:r>
        <w:rPr>
          <w:rtl/>
        </w:rPr>
        <w:t xml:space="preserve"> אלדד (האיחוד הלאומי - ישראל ביתנו):</w:t>
      </w:r>
    </w:p>
    <w:p w14:paraId="45DC28E7" w14:textId="77777777" w:rsidR="00000000" w:rsidRDefault="00E84F3B">
      <w:pPr>
        <w:pStyle w:val="a"/>
        <w:rPr>
          <w:rFonts w:hint="cs"/>
          <w:rtl/>
        </w:rPr>
      </w:pPr>
    </w:p>
    <w:p w14:paraId="2A1A1111" w14:textId="77777777" w:rsidR="00000000" w:rsidRDefault="00E84F3B">
      <w:pPr>
        <w:pStyle w:val="a"/>
        <w:rPr>
          <w:rFonts w:hint="cs"/>
          <w:rtl/>
        </w:rPr>
      </w:pPr>
      <w:r>
        <w:rPr>
          <w:rFonts w:hint="cs"/>
          <w:rtl/>
        </w:rPr>
        <w:t>אם את</w:t>
      </w:r>
      <w:r>
        <w:rPr>
          <w:rFonts w:hint="cs"/>
          <w:rtl/>
        </w:rPr>
        <w:t>ה טוען שזו יצירת אמנות, אתה נראה ממש כמו - - - הפנים שלך - - -</w:t>
      </w:r>
    </w:p>
    <w:p w14:paraId="450D8946" w14:textId="77777777" w:rsidR="00000000" w:rsidRDefault="00E84F3B">
      <w:pPr>
        <w:pStyle w:val="a"/>
        <w:rPr>
          <w:rFonts w:hint="cs"/>
          <w:rtl/>
        </w:rPr>
      </w:pPr>
    </w:p>
    <w:p w14:paraId="335822F0" w14:textId="77777777" w:rsidR="00000000" w:rsidRDefault="00E84F3B">
      <w:pPr>
        <w:pStyle w:val="ad"/>
        <w:rPr>
          <w:rtl/>
        </w:rPr>
      </w:pPr>
      <w:r>
        <w:rPr>
          <w:rtl/>
        </w:rPr>
        <w:t>היו"ר אתי לבני:</w:t>
      </w:r>
    </w:p>
    <w:p w14:paraId="5741293A" w14:textId="77777777" w:rsidR="00000000" w:rsidRDefault="00E84F3B">
      <w:pPr>
        <w:pStyle w:val="a"/>
        <w:rPr>
          <w:rtl/>
        </w:rPr>
      </w:pPr>
    </w:p>
    <w:p w14:paraId="79D78051" w14:textId="77777777" w:rsidR="00000000" w:rsidRDefault="00E84F3B">
      <w:pPr>
        <w:pStyle w:val="a"/>
        <w:rPr>
          <w:rFonts w:hint="cs"/>
          <w:rtl/>
        </w:rPr>
      </w:pPr>
      <w:r>
        <w:rPr>
          <w:rFonts w:hint="cs"/>
          <w:rtl/>
        </w:rPr>
        <w:t xml:space="preserve">אנחנו עומדים לקיים הצבעה. בעד </w:t>
      </w:r>
      <w:r>
        <w:rPr>
          <w:rtl/>
        </w:rPr>
        <w:t>–</w:t>
      </w:r>
      <w:r>
        <w:rPr>
          <w:rFonts w:hint="cs"/>
          <w:rtl/>
        </w:rPr>
        <w:t xml:space="preserve"> להעביר לוועדה. נגד </w:t>
      </w:r>
      <w:r>
        <w:rPr>
          <w:rtl/>
        </w:rPr>
        <w:t>–</w:t>
      </w:r>
      <w:r>
        <w:rPr>
          <w:rFonts w:hint="cs"/>
          <w:rtl/>
        </w:rPr>
        <w:t xml:space="preserve"> להסיר מסדר-היום. ההצבעה מתחילה. </w:t>
      </w:r>
    </w:p>
    <w:p w14:paraId="5B6292FE" w14:textId="77777777" w:rsidR="00000000" w:rsidRDefault="00E84F3B">
      <w:pPr>
        <w:pStyle w:val="a"/>
        <w:rPr>
          <w:rFonts w:hint="cs"/>
          <w:rtl/>
        </w:rPr>
      </w:pPr>
    </w:p>
    <w:p w14:paraId="6FAE05F1" w14:textId="77777777" w:rsidR="00000000" w:rsidRDefault="00E84F3B">
      <w:pPr>
        <w:pStyle w:val="a7"/>
        <w:bidi/>
        <w:rPr>
          <w:rFonts w:hint="cs"/>
          <w:rtl/>
        </w:rPr>
      </w:pPr>
      <w:r>
        <w:rPr>
          <w:rFonts w:hint="cs"/>
          <w:rtl/>
        </w:rPr>
        <w:t xml:space="preserve">הצבעה מס' 11 </w:t>
      </w:r>
    </w:p>
    <w:p w14:paraId="0226EF6E" w14:textId="77777777" w:rsidR="00000000" w:rsidRDefault="00E84F3B">
      <w:pPr>
        <w:pStyle w:val="a"/>
        <w:rPr>
          <w:rtl/>
        </w:rPr>
      </w:pPr>
    </w:p>
    <w:p w14:paraId="2ABC129F" w14:textId="77777777" w:rsidR="00000000" w:rsidRDefault="00E84F3B">
      <w:pPr>
        <w:pStyle w:val="a8"/>
        <w:bidi/>
        <w:rPr>
          <w:rFonts w:hint="cs"/>
          <w:rtl/>
        </w:rPr>
      </w:pPr>
      <w:r>
        <w:rPr>
          <w:rFonts w:hint="cs"/>
          <w:rtl/>
        </w:rPr>
        <w:t xml:space="preserve">בעד ההצעה להעביר את הנושא לוועדה </w:t>
      </w:r>
      <w:r>
        <w:rPr>
          <w:rtl/>
        </w:rPr>
        <w:t>–</w:t>
      </w:r>
      <w:r>
        <w:rPr>
          <w:rFonts w:hint="cs"/>
          <w:rtl/>
        </w:rPr>
        <w:t xml:space="preserve"> 8</w:t>
      </w:r>
    </w:p>
    <w:p w14:paraId="0C23386E" w14:textId="77777777" w:rsidR="00000000" w:rsidRDefault="00E84F3B">
      <w:pPr>
        <w:pStyle w:val="a8"/>
        <w:bidi/>
        <w:rPr>
          <w:rFonts w:hint="cs"/>
          <w:rtl/>
        </w:rPr>
      </w:pPr>
      <w:r>
        <w:rPr>
          <w:rFonts w:hint="cs"/>
          <w:rtl/>
        </w:rPr>
        <w:t>בעד ההצעה שלא לכלול את הנושא בסדר-הי</w:t>
      </w:r>
      <w:r>
        <w:rPr>
          <w:rFonts w:hint="cs"/>
          <w:rtl/>
        </w:rPr>
        <w:t xml:space="preserve">ום </w:t>
      </w:r>
      <w:r>
        <w:rPr>
          <w:rtl/>
        </w:rPr>
        <w:t>–</w:t>
      </w:r>
      <w:r>
        <w:rPr>
          <w:rFonts w:hint="cs"/>
          <w:rtl/>
        </w:rPr>
        <w:t xml:space="preserve"> 1</w:t>
      </w:r>
    </w:p>
    <w:p w14:paraId="3E389633" w14:textId="77777777" w:rsidR="00000000" w:rsidRDefault="00E84F3B">
      <w:pPr>
        <w:pStyle w:val="a8"/>
        <w:bidi/>
        <w:rPr>
          <w:rFonts w:hint="cs"/>
          <w:rtl/>
        </w:rPr>
      </w:pPr>
      <w:r>
        <w:rPr>
          <w:rFonts w:hint="cs"/>
          <w:rtl/>
        </w:rPr>
        <w:t>נמנעים - אין</w:t>
      </w:r>
    </w:p>
    <w:p w14:paraId="1BE6EBE2" w14:textId="77777777" w:rsidR="00000000" w:rsidRDefault="00E84F3B">
      <w:pPr>
        <w:pStyle w:val="a9"/>
        <w:bidi/>
        <w:rPr>
          <w:rFonts w:hint="cs"/>
          <w:rtl/>
        </w:rPr>
      </w:pPr>
      <w:r>
        <w:rPr>
          <w:rFonts w:hint="cs"/>
          <w:rtl/>
        </w:rPr>
        <w:t xml:space="preserve">ההצעה להעביר את הנושא לוועדת החוץ והביטחון נתקבלה. </w:t>
      </w:r>
    </w:p>
    <w:p w14:paraId="04F41047" w14:textId="77777777" w:rsidR="00000000" w:rsidRDefault="00E84F3B">
      <w:pPr>
        <w:pStyle w:val="a"/>
        <w:rPr>
          <w:rFonts w:hint="cs"/>
          <w:rtl/>
        </w:rPr>
      </w:pPr>
    </w:p>
    <w:p w14:paraId="222118BC" w14:textId="77777777" w:rsidR="00000000" w:rsidRDefault="00E84F3B">
      <w:pPr>
        <w:pStyle w:val="ad"/>
        <w:rPr>
          <w:rtl/>
        </w:rPr>
      </w:pPr>
      <w:r>
        <w:rPr>
          <w:rtl/>
        </w:rPr>
        <w:t>היו"ר אתי לבני:</w:t>
      </w:r>
    </w:p>
    <w:p w14:paraId="6ABEACD3" w14:textId="77777777" w:rsidR="00000000" w:rsidRDefault="00E84F3B">
      <w:pPr>
        <w:pStyle w:val="a"/>
        <w:rPr>
          <w:rtl/>
        </w:rPr>
      </w:pPr>
    </w:p>
    <w:p w14:paraId="2FF91443" w14:textId="77777777" w:rsidR="00000000" w:rsidRDefault="00E84F3B">
      <w:pPr>
        <w:pStyle w:val="a"/>
        <w:rPr>
          <w:rFonts w:hint="cs"/>
          <w:rtl/>
        </w:rPr>
      </w:pPr>
      <w:r>
        <w:rPr>
          <w:rFonts w:hint="cs"/>
          <w:rtl/>
        </w:rPr>
        <w:t xml:space="preserve">בעד, בצירוף קול היושבת-ראש - 9, נגד - 1. ההחלטה היא להעביר את הנושא לוועדת החוץ והביטחון. תודה רבה. </w:t>
      </w:r>
    </w:p>
    <w:p w14:paraId="018B209E" w14:textId="77777777" w:rsidR="00000000" w:rsidRDefault="00E84F3B">
      <w:pPr>
        <w:pStyle w:val="Subject"/>
        <w:rPr>
          <w:rFonts w:hint="cs"/>
          <w:rtl/>
        </w:rPr>
      </w:pPr>
    </w:p>
    <w:p w14:paraId="516EEB72" w14:textId="77777777" w:rsidR="00000000" w:rsidRDefault="00E84F3B">
      <w:pPr>
        <w:pStyle w:val="a"/>
        <w:rPr>
          <w:rFonts w:hint="cs"/>
          <w:rtl/>
        </w:rPr>
      </w:pPr>
    </w:p>
    <w:p w14:paraId="274B4809" w14:textId="77777777" w:rsidR="00000000" w:rsidRDefault="00E84F3B">
      <w:pPr>
        <w:pStyle w:val="a"/>
        <w:rPr>
          <w:rFonts w:hint="cs"/>
          <w:rtl/>
        </w:rPr>
      </w:pPr>
    </w:p>
    <w:p w14:paraId="0E175B7D" w14:textId="77777777" w:rsidR="00000000" w:rsidRDefault="00E84F3B">
      <w:pPr>
        <w:pStyle w:val="Subject"/>
        <w:rPr>
          <w:rFonts w:hint="cs"/>
          <w:rtl/>
        </w:rPr>
      </w:pPr>
      <w:bookmarkStart w:id="915" w:name="_Toc46538732"/>
      <w:bookmarkStart w:id="916" w:name="_Toc49055463"/>
      <w:r>
        <w:rPr>
          <w:rFonts w:hint="cs"/>
          <w:rtl/>
        </w:rPr>
        <w:t>הצעה לסדר-היום</w:t>
      </w:r>
      <w:bookmarkEnd w:id="915"/>
      <w:bookmarkEnd w:id="916"/>
    </w:p>
    <w:p w14:paraId="311D7233" w14:textId="77777777" w:rsidR="00000000" w:rsidRDefault="00E84F3B">
      <w:pPr>
        <w:pStyle w:val="Subject"/>
        <w:rPr>
          <w:rFonts w:hint="cs"/>
          <w:rtl/>
        </w:rPr>
      </w:pPr>
      <w:bookmarkStart w:id="917" w:name="_Toc46538733"/>
      <w:bookmarkStart w:id="918" w:name="_Toc49055464"/>
      <w:r>
        <w:rPr>
          <w:rFonts w:hint="cs"/>
          <w:rtl/>
        </w:rPr>
        <w:t>החלטת הפרקליטות הצבאית שלא להגן על אופיר אברהם</w:t>
      </w:r>
      <w:bookmarkEnd w:id="917"/>
      <w:bookmarkEnd w:id="918"/>
    </w:p>
    <w:p w14:paraId="51B2D350" w14:textId="77777777" w:rsidR="00000000" w:rsidRDefault="00E84F3B">
      <w:pPr>
        <w:pStyle w:val="a"/>
        <w:rPr>
          <w:rFonts w:hint="cs"/>
          <w:rtl/>
        </w:rPr>
      </w:pPr>
    </w:p>
    <w:p w14:paraId="54617429" w14:textId="77777777" w:rsidR="00000000" w:rsidRDefault="00E84F3B">
      <w:pPr>
        <w:pStyle w:val="a"/>
        <w:rPr>
          <w:rFonts w:hint="cs"/>
          <w:rtl/>
        </w:rPr>
      </w:pPr>
    </w:p>
    <w:p w14:paraId="39B22967" w14:textId="77777777" w:rsidR="00000000" w:rsidRDefault="00E84F3B">
      <w:pPr>
        <w:pStyle w:val="ad"/>
        <w:rPr>
          <w:rtl/>
        </w:rPr>
      </w:pPr>
      <w:r>
        <w:rPr>
          <w:rtl/>
        </w:rPr>
        <w:t>היו"ר אתי לבני:</w:t>
      </w:r>
    </w:p>
    <w:p w14:paraId="02EB2C76" w14:textId="77777777" w:rsidR="00000000" w:rsidRDefault="00E84F3B">
      <w:pPr>
        <w:pStyle w:val="a"/>
        <w:rPr>
          <w:rtl/>
        </w:rPr>
      </w:pPr>
    </w:p>
    <w:p w14:paraId="13156EC1" w14:textId="77777777" w:rsidR="00000000" w:rsidRDefault="00E84F3B">
      <w:pPr>
        <w:pStyle w:val="a"/>
        <w:rPr>
          <w:rFonts w:hint="cs"/>
          <w:rtl/>
        </w:rPr>
      </w:pPr>
      <w:r>
        <w:rPr>
          <w:rFonts w:hint="cs"/>
          <w:rtl/>
        </w:rPr>
        <w:t>הנושא הבא הוא הצעה לסדר-היום מס' 1035, של חבר הכנסת אריה אלדד בנושא: החלטת הפרקליטות הצבאית שלא להגן על אופיר אברהם. חבר הכנסת אריה אלדד, עשר דקות. תודה.</w:t>
      </w:r>
    </w:p>
    <w:p w14:paraId="3846AB52" w14:textId="77777777" w:rsidR="00000000" w:rsidRDefault="00E84F3B">
      <w:pPr>
        <w:pStyle w:val="a"/>
        <w:rPr>
          <w:rtl/>
        </w:rPr>
      </w:pPr>
    </w:p>
    <w:p w14:paraId="0A274508" w14:textId="77777777" w:rsidR="00000000" w:rsidRDefault="00E84F3B">
      <w:pPr>
        <w:pStyle w:val="Speaker"/>
        <w:rPr>
          <w:rtl/>
        </w:rPr>
      </w:pPr>
      <w:bookmarkStart w:id="919" w:name="FS000001055T16_07_2003_19_06_24"/>
      <w:bookmarkStart w:id="920" w:name="_Toc46538734"/>
      <w:bookmarkStart w:id="921" w:name="_Toc49055465"/>
      <w:bookmarkEnd w:id="919"/>
      <w:r>
        <w:rPr>
          <w:rFonts w:hint="eastAsia"/>
          <w:rtl/>
        </w:rPr>
        <w:t>אריה</w:t>
      </w:r>
      <w:r>
        <w:rPr>
          <w:rtl/>
        </w:rPr>
        <w:t xml:space="preserve"> אלדד (האיחוד הלאומי - ישראל ביתנו):</w:t>
      </w:r>
      <w:bookmarkEnd w:id="920"/>
      <w:bookmarkEnd w:id="921"/>
    </w:p>
    <w:p w14:paraId="1F8FE806" w14:textId="77777777" w:rsidR="00000000" w:rsidRDefault="00E84F3B">
      <w:pPr>
        <w:pStyle w:val="a"/>
        <w:rPr>
          <w:rFonts w:hint="cs"/>
          <w:rtl/>
        </w:rPr>
      </w:pPr>
    </w:p>
    <w:p w14:paraId="6EC4F6C8" w14:textId="77777777" w:rsidR="00000000" w:rsidRDefault="00E84F3B">
      <w:pPr>
        <w:pStyle w:val="a"/>
        <w:rPr>
          <w:rFonts w:hint="cs"/>
          <w:rtl/>
        </w:rPr>
      </w:pPr>
      <w:r>
        <w:rPr>
          <w:rFonts w:hint="cs"/>
          <w:rtl/>
        </w:rPr>
        <w:t xml:space="preserve">גברתי היושבת-ראש, אדוני יושב-ראש הכנסת, </w:t>
      </w:r>
      <w:r>
        <w:rPr>
          <w:rFonts w:hint="cs"/>
          <w:rtl/>
        </w:rPr>
        <w:t>חברי חברי הכנסת, לפני כן עוד מלה אחת על הנושא הקודם. מוחמד בכרי, יוצר הסרט, משתתף ערב-ערב - - -</w:t>
      </w:r>
    </w:p>
    <w:p w14:paraId="153C573C" w14:textId="77777777" w:rsidR="00000000" w:rsidRDefault="00E84F3B">
      <w:pPr>
        <w:pStyle w:val="a"/>
        <w:rPr>
          <w:rFonts w:hint="cs"/>
          <w:rtl/>
        </w:rPr>
      </w:pPr>
    </w:p>
    <w:p w14:paraId="46EB66F2" w14:textId="77777777" w:rsidR="00000000" w:rsidRDefault="00E84F3B">
      <w:pPr>
        <w:pStyle w:val="ac"/>
        <w:rPr>
          <w:rtl/>
        </w:rPr>
      </w:pPr>
      <w:r>
        <w:rPr>
          <w:rFonts w:hint="eastAsia"/>
          <w:rtl/>
        </w:rPr>
        <w:t>ואסל</w:t>
      </w:r>
      <w:r>
        <w:rPr>
          <w:rtl/>
        </w:rPr>
        <w:t xml:space="preserve"> טאהא (בל"ד):</w:t>
      </w:r>
    </w:p>
    <w:p w14:paraId="4FD93D10" w14:textId="77777777" w:rsidR="00000000" w:rsidRDefault="00E84F3B">
      <w:pPr>
        <w:pStyle w:val="a"/>
        <w:rPr>
          <w:rFonts w:hint="cs"/>
          <w:rtl/>
        </w:rPr>
      </w:pPr>
    </w:p>
    <w:p w14:paraId="5C085EE9" w14:textId="77777777" w:rsidR="00000000" w:rsidRDefault="00E84F3B">
      <w:pPr>
        <w:pStyle w:val="a"/>
        <w:rPr>
          <w:rFonts w:hint="cs"/>
          <w:rtl/>
        </w:rPr>
      </w:pPr>
      <w:r>
        <w:rPr>
          <w:rFonts w:hint="cs"/>
          <w:rtl/>
        </w:rPr>
        <w:t xml:space="preserve">מוחמד בכרי שוחר שלום. </w:t>
      </w:r>
    </w:p>
    <w:p w14:paraId="482DF127" w14:textId="77777777" w:rsidR="00000000" w:rsidRDefault="00E84F3B">
      <w:pPr>
        <w:pStyle w:val="a"/>
        <w:rPr>
          <w:rFonts w:hint="cs"/>
          <w:rtl/>
        </w:rPr>
      </w:pPr>
    </w:p>
    <w:p w14:paraId="25893D36" w14:textId="77777777" w:rsidR="00000000" w:rsidRDefault="00E84F3B">
      <w:pPr>
        <w:pStyle w:val="SpeakerCon"/>
        <w:rPr>
          <w:rtl/>
        </w:rPr>
      </w:pPr>
      <w:bookmarkStart w:id="922" w:name="FS000001055T16_07_2003_19_08_04C"/>
      <w:bookmarkEnd w:id="922"/>
      <w:r>
        <w:rPr>
          <w:rFonts w:hint="eastAsia"/>
          <w:rtl/>
        </w:rPr>
        <w:t>אריה</w:t>
      </w:r>
      <w:r>
        <w:rPr>
          <w:rtl/>
        </w:rPr>
        <w:t xml:space="preserve"> אלדד (האיחוד הלאומי - ישראל ביתנו):</w:t>
      </w:r>
    </w:p>
    <w:p w14:paraId="1CFE0481" w14:textId="77777777" w:rsidR="00000000" w:rsidRDefault="00E84F3B">
      <w:pPr>
        <w:pStyle w:val="a"/>
        <w:rPr>
          <w:rFonts w:hint="cs"/>
          <w:rtl/>
        </w:rPr>
      </w:pPr>
    </w:p>
    <w:p w14:paraId="57FF9211" w14:textId="77777777" w:rsidR="00000000" w:rsidRDefault="00E84F3B">
      <w:pPr>
        <w:pStyle w:val="a"/>
        <w:rPr>
          <w:rFonts w:hint="cs"/>
          <w:rtl/>
        </w:rPr>
      </w:pPr>
      <w:r>
        <w:rPr>
          <w:rFonts w:hint="cs"/>
          <w:rtl/>
        </w:rPr>
        <w:t>בוגד במדינת ישראל. אזרח שצריך להעמיד אותו לדין על בגידה במדינת ישראל.</w:t>
      </w:r>
    </w:p>
    <w:p w14:paraId="029381C7" w14:textId="77777777" w:rsidR="00000000" w:rsidRDefault="00E84F3B">
      <w:pPr>
        <w:pStyle w:val="a"/>
        <w:rPr>
          <w:rFonts w:hint="cs"/>
          <w:rtl/>
        </w:rPr>
      </w:pPr>
    </w:p>
    <w:p w14:paraId="6FE65C79" w14:textId="77777777" w:rsidR="00000000" w:rsidRDefault="00E84F3B">
      <w:pPr>
        <w:pStyle w:val="a"/>
        <w:rPr>
          <w:rFonts w:hint="cs"/>
          <w:rtl/>
        </w:rPr>
      </w:pPr>
      <w:r>
        <w:rPr>
          <w:rFonts w:hint="cs"/>
          <w:rtl/>
        </w:rPr>
        <w:t>מוח</w:t>
      </w:r>
      <w:r>
        <w:rPr>
          <w:rFonts w:hint="cs"/>
          <w:rtl/>
        </w:rPr>
        <w:t>מד בכרי משתתף ערב-ערב בהצגות בתיאטרון הלאומי "הבימה". אני קורא לאזרחי מדינת ישראל להצביע ברגליים ולהחרים את ההצגות שמוחמד בכרי משתתף בהן, כדי שלא יהיה בתיאטרון הלאומי "הבימה" מקום עבודה למי שמעליל על ישראל עלילות דם.</w:t>
      </w:r>
    </w:p>
    <w:p w14:paraId="73767C1A" w14:textId="77777777" w:rsidR="00000000" w:rsidRDefault="00E84F3B">
      <w:pPr>
        <w:pStyle w:val="a"/>
        <w:rPr>
          <w:rFonts w:hint="cs"/>
          <w:rtl/>
        </w:rPr>
      </w:pPr>
    </w:p>
    <w:p w14:paraId="2383E2D0" w14:textId="77777777" w:rsidR="00000000" w:rsidRDefault="00E84F3B">
      <w:pPr>
        <w:pStyle w:val="ac"/>
        <w:rPr>
          <w:rtl/>
        </w:rPr>
      </w:pPr>
      <w:r>
        <w:rPr>
          <w:rFonts w:hint="eastAsia"/>
          <w:rtl/>
        </w:rPr>
        <w:t>ואסל</w:t>
      </w:r>
      <w:r>
        <w:rPr>
          <w:rtl/>
        </w:rPr>
        <w:t xml:space="preserve"> טאהא (בל"ד):</w:t>
      </w:r>
    </w:p>
    <w:p w14:paraId="15A118A9" w14:textId="77777777" w:rsidR="00000000" w:rsidRDefault="00E84F3B">
      <w:pPr>
        <w:pStyle w:val="a"/>
        <w:rPr>
          <w:rFonts w:hint="cs"/>
          <w:rtl/>
        </w:rPr>
      </w:pPr>
    </w:p>
    <w:p w14:paraId="603BCFBA" w14:textId="77777777" w:rsidR="00000000" w:rsidRDefault="00E84F3B">
      <w:pPr>
        <w:pStyle w:val="a"/>
        <w:rPr>
          <w:rFonts w:hint="cs"/>
          <w:rtl/>
        </w:rPr>
      </w:pPr>
      <w:r>
        <w:rPr>
          <w:rFonts w:hint="cs"/>
          <w:rtl/>
        </w:rPr>
        <w:t>זו עלילת דם. תתבייש</w:t>
      </w:r>
      <w:r>
        <w:rPr>
          <w:rFonts w:hint="cs"/>
          <w:rtl/>
        </w:rPr>
        <w:t xml:space="preserve">ו.  </w:t>
      </w:r>
    </w:p>
    <w:p w14:paraId="719D0595" w14:textId="77777777" w:rsidR="00000000" w:rsidRDefault="00E84F3B">
      <w:pPr>
        <w:pStyle w:val="a"/>
        <w:rPr>
          <w:rFonts w:hint="cs"/>
          <w:rtl/>
        </w:rPr>
      </w:pPr>
    </w:p>
    <w:p w14:paraId="2FEC1E5D" w14:textId="77777777" w:rsidR="00000000" w:rsidRDefault="00E84F3B">
      <w:pPr>
        <w:pStyle w:val="SpeakerCon"/>
        <w:rPr>
          <w:rtl/>
        </w:rPr>
      </w:pPr>
      <w:bookmarkStart w:id="923" w:name="FS000001055T16_07_2003_19_10_06C"/>
      <w:bookmarkEnd w:id="923"/>
      <w:r>
        <w:rPr>
          <w:rFonts w:hint="eastAsia"/>
          <w:rtl/>
        </w:rPr>
        <w:t>אריה</w:t>
      </w:r>
      <w:r>
        <w:rPr>
          <w:rtl/>
        </w:rPr>
        <w:t xml:space="preserve"> אלדד (האיחוד הלאומי - ישראל ביתנו):</w:t>
      </w:r>
    </w:p>
    <w:p w14:paraId="1055ABBB" w14:textId="77777777" w:rsidR="00000000" w:rsidRDefault="00E84F3B">
      <w:pPr>
        <w:pStyle w:val="a"/>
        <w:rPr>
          <w:rFonts w:hint="cs"/>
          <w:rtl/>
        </w:rPr>
      </w:pPr>
    </w:p>
    <w:p w14:paraId="41A9E586" w14:textId="77777777" w:rsidR="00000000" w:rsidRDefault="00E84F3B">
      <w:pPr>
        <w:pStyle w:val="a"/>
        <w:rPr>
          <w:rFonts w:hint="cs"/>
          <w:rtl/>
        </w:rPr>
      </w:pPr>
      <w:r>
        <w:rPr>
          <w:rFonts w:hint="cs"/>
          <w:rtl/>
        </w:rPr>
        <w:t xml:space="preserve">לנושא שאני רוצה לעסוק בו, ואני מקווה שעכשיו תהיו בשקט - - -      </w:t>
      </w:r>
    </w:p>
    <w:p w14:paraId="2DD70F30" w14:textId="77777777" w:rsidR="00000000" w:rsidRDefault="00E84F3B">
      <w:pPr>
        <w:pStyle w:val="a"/>
        <w:rPr>
          <w:rtl/>
        </w:rPr>
      </w:pPr>
    </w:p>
    <w:p w14:paraId="2E6E5F2F" w14:textId="77777777" w:rsidR="00000000" w:rsidRDefault="00E84F3B">
      <w:pPr>
        <w:pStyle w:val="ac"/>
        <w:rPr>
          <w:rtl/>
        </w:rPr>
      </w:pPr>
      <w:r>
        <w:rPr>
          <w:rFonts w:hint="eastAsia"/>
          <w:rtl/>
        </w:rPr>
        <w:t>עבד</w:t>
      </w:r>
      <w:r>
        <w:rPr>
          <w:rtl/>
        </w:rPr>
        <w:t>-אלמאלכ דהאמשה (רע"ם):</w:t>
      </w:r>
    </w:p>
    <w:p w14:paraId="5B465122" w14:textId="77777777" w:rsidR="00000000" w:rsidRDefault="00E84F3B">
      <w:pPr>
        <w:pStyle w:val="a"/>
        <w:rPr>
          <w:rFonts w:hint="cs"/>
          <w:rtl/>
        </w:rPr>
      </w:pPr>
    </w:p>
    <w:p w14:paraId="33A374FF" w14:textId="77777777" w:rsidR="00000000" w:rsidRDefault="00E84F3B">
      <w:pPr>
        <w:pStyle w:val="a"/>
        <w:rPr>
          <w:rFonts w:hint="cs"/>
          <w:rtl/>
        </w:rPr>
      </w:pPr>
      <w:r>
        <w:rPr>
          <w:rFonts w:hint="cs"/>
          <w:rtl/>
        </w:rPr>
        <w:t>אם לא תעליל, נהיה בשקט.</w:t>
      </w:r>
      <w:bookmarkStart w:id="924" w:name="FS000001055T16_07_2003_19_11_16C"/>
      <w:bookmarkEnd w:id="924"/>
    </w:p>
    <w:p w14:paraId="20CC26D7" w14:textId="77777777" w:rsidR="00000000" w:rsidRDefault="00E84F3B">
      <w:pPr>
        <w:pStyle w:val="a"/>
        <w:rPr>
          <w:rFonts w:hint="cs"/>
          <w:rtl/>
        </w:rPr>
      </w:pPr>
    </w:p>
    <w:p w14:paraId="52FAD587" w14:textId="77777777" w:rsidR="00000000" w:rsidRDefault="00E84F3B">
      <w:pPr>
        <w:pStyle w:val="ac"/>
        <w:rPr>
          <w:rtl/>
        </w:rPr>
      </w:pPr>
      <w:r>
        <w:rPr>
          <w:rtl/>
        </w:rPr>
        <w:t>ואסל טאהא (בל"ד):</w:t>
      </w:r>
    </w:p>
    <w:p w14:paraId="7BDE8A8F" w14:textId="77777777" w:rsidR="00000000" w:rsidRDefault="00E84F3B">
      <w:pPr>
        <w:pStyle w:val="a"/>
        <w:rPr>
          <w:rtl/>
        </w:rPr>
      </w:pPr>
    </w:p>
    <w:p w14:paraId="23768D15" w14:textId="77777777" w:rsidR="00000000" w:rsidRDefault="00E84F3B">
      <w:pPr>
        <w:pStyle w:val="a"/>
        <w:rPr>
          <w:rFonts w:hint="cs"/>
          <w:rtl/>
        </w:rPr>
      </w:pPr>
      <w:r>
        <w:rPr>
          <w:rFonts w:hint="cs"/>
          <w:rtl/>
        </w:rPr>
        <w:t>אתם לא רוצים אמנים.</w:t>
      </w:r>
    </w:p>
    <w:p w14:paraId="160F1F4B" w14:textId="77777777" w:rsidR="00000000" w:rsidRDefault="00E84F3B">
      <w:pPr>
        <w:pStyle w:val="a"/>
        <w:rPr>
          <w:rtl/>
        </w:rPr>
      </w:pPr>
    </w:p>
    <w:p w14:paraId="5D3050B8" w14:textId="77777777" w:rsidR="00000000" w:rsidRDefault="00E84F3B">
      <w:pPr>
        <w:pStyle w:val="SpeakerCon"/>
        <w:rPr>
          <w:rtl/>
        </w:rPr>
      </w:pPr>
      <w:bookmarkStart w:id="925" w:name="FS000001055T16_07_2003_19_23_12C"/>
      <w:bookmarkEnd w:id="925"/>
      <w:r>
        <w:rPr>
          <w:rtl/>
        </w:rPr>
        <w:t>אריה אלדד (האיחוד הלאומי - ישראל ביתנו):</w:t>
      </w:r>
    </w:p>
    <w:p w14:paraId="21957FD5" w14:textId="77777777" w:rsidR="00000000" w:rsidRDefault="00E84F3B">
      <w:pPr>
        <w:pStyle w:val="a"/>
        <w:rPr>
          <w:rtl/>
        </w:rPr>
      </w:pPr>
    </w:p>
    <w:p w14:paraId="7F55D1D0" w14:textId="77777777" w:rsidR="00000000" w:rsidRDefault="00E84F3B">
      <w:pPr>
        <w:pStyle w:val="a"/>
        <w:rPr>
          <w:rFonts w:hint="cs"/>
          <w:rtl/>
        </w:rPr>
      </w:pPr>
      <w:r>
        <w:rPr>
          <w:rFonts w:hint="cs"/>
          <w:rtl/>
        </w:rPr>
        <w:t xml:space="preserve">אם אתה </w:t>
      </w:r>
      <w:r>
        <w:rPr>
          <w:rFonts w:hint="cs"/>
          <w:rtl/>
        </w:rPr>
        <w:t xml:space="preserve">טוען ש"ג'נין ג'נין" הוא יצירת אמנות, אתה נראה ממש כמו יצירת האמנות הזאת. כל מה שאתה משבח, השבח חוזר אליך. </w:t>
      </w:r>
    </w:p>
    <w:p w14:paraId="1A5F04B0" w14:textId="77777777" w:rsidR="00000000" w:rsidRDefault="00E84F3B">
      <w:pPr>
        <w:pStyle w:val="a"/>
        <w:rPr>
          <w:rFonts w:hint="cs"/>
          <w:rtl/>
        </w:rPr>
      </w:pPr>
    </w:p>
    <w:p w14:paraId="4A438B9C" w14:textId="77777777" w:rsidR="00000000" w:rsidRDefault="00E84F3B">
      <w:pPr>
        <w:pStyle w:val="ac"/>
        <w:rPr>
          <w:rtl/>
        </w:rPr>
      </w:pPr>
      <w:r>
        <w:rPr>
          <w:rtl/>
        </w:rPr>
        <w:t>ואסל טאהא (בל"ד):</w:t>
      </w:r>
    </w:p>
    <w:p w14:paraId="1C4FB7F1" w14:textId="77777777" w:rsidR="00000000" w:rsidRDefault="00E84F3B">
      <w:pPr>
        <w:pStyle w:val="a"/>
        <w:rPr>
          <w:rtl/>
        </w:rPr>
      </w:pPr>
    </w:p>
    <w:p w14:paraId="39504AFA" w14:textId="77777777" w:rsidR="00000000" w:rsidRDefault="00E84F3B">
      <w:pPr>
        <w:pStyle w:val="a"/>
        <w:rPr>
          <w:rtl/>
        </w:rPr>
      </w:pPr>
      <w:r>
        <w:rPr>
          <w:rFonts w:hint="cs"/>
          <w:rtl/>
        </w:rPr>
        <w:t xml:space="preserve">לא כל מה שלא מוצא חן בעיניך זו לא אמנות. </w:t>
      </w:r>
    </w:p>
    <w:p w14:paraId="58593C06" w14:textId="77777777" w:rsidR="00000000" w:rsidRDefault="00E84F3B">
      <w:pPr>
        <w:pStyle w:val="a"/>
        <w:rPr>
          <w:rFonts w:hint="cs"/>
          <w:rtl/>
        </w:rPr>
      </w:pPr>
    </w:p>
    <w:p w14:paraId="72609EE6" w14:textId="77777777" w:rsidR="00000000" w:rsidRDefault="00E84F3B">
      <w:pPr>
        <w:pStyle w:val="ac"/>
        <w:rPr>
          <w:rtl/>
        </w:rPr>
      </w:pPr>
      <w:r>
        <w:rPr>
          <w:rFonts w:hint="eastAsia"/>
          <w:rtl/>
        </w:rPr>
        <w:t>עבד</w:t>
      </w:r>
      <w:r>
        <w:rPr>
          <w:rtl/>
        </w:rPr>
        <w:t>-אלמאלכ דהאמשה (רע"ם):</w:t>
      </w:r>
    </w:p>
    <w:p w14:paraId="7FBCCCE5" w14:textId="77777777" w:rsidR="00000000" w:rsidRDefault="00E84F3B">
      <w:pPr>
        <w:pStyle w:val="a"/>
        <w:rPr>
          <w:rFonts w:hint="cs"/>
          <w:rtl/>
        </w:rPr>
      </w:pPr>
    </w:p>
    <w:p w14:paraId="090D6A66" w14:textId="77777777" w:rsidR="00000000" w:rsidRDefault="00E84F3B">
      <w:pPr>
        <w:pStyle w:val="a"/>
        <w:rPr>
          <w:rFonts w:hint="cs"/>
          <w:rtl/>
        </w:rPr>
      </w:pPr>
      <w:r>
        <w:rPr>
          <w:rFonts w:hint="cs"/>
          <w:rtl/>
        </w:rPr>
        <w:t>אתם מנעתם מוועדה בין-לאומית לראות את ג'נין, למה?</w:t>
      </w:r>
    </w:p>
    <w:p w14:paraId="62B7929C" w14:textId="77777777" w:rsidR="00000000" w:rsidRDefault="00E84F3B">
      <w:pPr>
        <w:pStyle w:val="a"/>
        <w:rPr>
          <w:rFonts w:hint="cs"/>
          <w:rtl/>
        </w:rPr>
      </w:pPr>
    </w:p>
    <w:p w14:paraId="3780566B" w14:textId="77777777" w:rsidR="00000000" w:rsidRDefault="00E84F3B">
      <w:pPr>
        <w:pStyle w:val="ad"/>
        <w:rPr>
          <w:rtl/>
        </w:rPr>
      </w:pPr>
      <w:r>
        <w:rPr>
          <w:rtl/>
        </w:rPr>
        <w:t>היו"ר אתי</w:t>
      </w:r>
      <w:r>
        <w:rPr>
          <w:rtl/>
        </w:rPr>
        <w:t xml:space="preserve"> לבני:</w:t>
      </w:r>
    </w:p>
    <w:p w14:paraId="5180285A" w14:textId="77777777" w:rsidR="00000000" w:rsidRDefault="00E84F3B">
      <w:pPr>
        <w:pStyle w:val="a"/>
        <w:rPr>
          <w:rtl/>
        </w:rPr>
      </w:pPr>
    </w:p>
    <w:p w14:paraId="3C98EA99" w14:textId="77777777" w:rsidR="00000000" w:rsidRDefault="00E84F3B">
      <w:pPr>
        <w:pStyle w:val="a"/>
        <w:rPr>
          <w:rFonts w:hint="cs"/>
          <w:rtl/>
        </w:rPr>
      </w:pPr>
      <w:r>
        <w:rPr>
          <w:rFonts w:hint="cs"/>
          <w:rtl/>
        </w:rPr>
        <w:t>חבר הכנסת דהאמשה, מספיק. חבר הכנסת אלדד, אנא המשך בנושא שלך.</w:t>
      </w:r>
    </w:p>
    <w:p w14:paraId="516CCA9F" w14:textId="77777777" w:rsidR="00000000" w:rsidRDefault="00E84F3B">
      <w:pPr>
        <w:pStyle w:val="a"/>
        <w:rPr>
          <w:rFonts w:hint="cs"/>
          <w:rtl/>
        </w:rPr>
      </w:pPr>
    </w:p>
    <w:p w14:paraId="55A603D6" w14:textId="77777777" w:rsidR="00000000" w:rsidRDefault="00E84F3B">
      <w:pPr>
        <w:pStyle w:val="SpeakerCon"/>
        <w:rPr>
          <w:rtl/>
        </w:rPr>
      </w:pPr>
      <w:bookmarkStart w:id="926" w:name="FS000001055T16_07_2003_19_27_15C"/>
      <w:bookmarkEnd w:id="926"/>
      <w:r>
        <w:rPr>
          <w:rtl/>
        </w:rPr>
        <w:t>אריה אלדד (האיחוד הלאומי - ישראל ביתנו):</w:t>
      </w:r>
    </w:p>
    <w:p w14:paraId="5CEE0CEB" w14:textId="77777777" w:rsidR="00000000" w:rsidRDefault="00E84F3B">
      <w:pPr>
        <w:pStyle w:val="a"/>
        <w:rPr>
          <w:rtl/>
        </w:rPr>
      </w:pPr>
    </w:p>
    <w:p w14:paraId="33728DF4" w14:textId="77777777" w:rsidR="00000000" w:rsidRDefault="00E84F3B">
      <w:pPr>
        <w:pStyle w:val="a"/>
        <w:rPr>
          <w:rFonts w:hint="cs"/>
          <w:rtl/>
        </w:rPr>
      </w:pPr>
      <w:r>
        <w:rPr>
          <w:rFonts w:hint="cs"/>
          <w:rtl/>
        </w:rPr>
        <w:t>באביב 1995, לפני שמונה שנים, אני הייתי רופא בבית-חולים. פלוני, יחיא עיאש, מומחה לחומרי נפץ, נמצא אז בשיא פריחת פעילותו, ואני הייתי עסוק בטיפול ב</w:t>
      </w:r>
      <w:r>
        <w:rPr>
          <w:rFonts w:hint="cs"/>
          <w:rtl/>
        </w:rPr>
        <w:t>תוצאותיה.</w:t>
      </w:r>
    </w:p>
    <w:p w14:paraId="4CBCA9C6" w14:textId="77777777" w:rsidR="00000000" w:rsidRDefault="00E84F3B">
      <w:pPr>
        <w:pStyle w:val="a"/>
        <w:rPr>
          <w:rFonts w:hint="cs"/>
          <w:rtl/>
        </w:rPr>
      </w:pPr>
    </w:p>
    <w:p w14:paraId="7CC9EC7D" w14:textId="77777777" w:rsidR="00000000" w:rsidRDefault="00E84F3B">
      <w:pPr>
        <w:pStyle w:val="a"/>
        <w:rPr>
          <w:rFonts w:hint="cs"/>
          <w:rtl/>
        </w:rPr>
      </w:pPr>
      <w:r>
        <w:rPr>
          <w:rFonts w:hint="cs"/>
          <w:rtl/>
        </w:rPr>
        <w:t>באפריל אותה שנה, כשאנחנו אחרי הפיגוע הנורא של בית-ליד, עם 20  חיילים הרוגים, להזכיר לכם, אחרי האוטובוסים בירושלים, חוצה ג'יפ צבאי את הצומת של בית-ליד. כן, אותו צומת בית-ליד של הפיגוע, והג'יפ נוסע לכיוון טול-כרם. הג'יפ שייך למינהל האזרחי, נוסע אח</w:t>
      </w:r>
      <w:r>
        <w:rPr>
          <w:rFonts w:hint="cs"/>
          <w:rtl/>
        </w:rPr>
        <w:t>רי "סובארו" לבנה. בדיקה שגרתית בקשר מעלה שמספרי ה"סובארו" מזויפים. החיילים יודעים שבהמשך הדרך, בכניסה הצפונית לקלנסואה, יש מחסום, והם מחכים שהרכב יעצור במחסום. לקראת המחסום מגבירה ה"סובארו" את המהירות, פורצת את המחסום, כמעט דורסת שוטר. השוטרים מנסים לירות,</w:t>
      </w:r>
      <w:r>
        <w:rPr>
          <w:rFonts w:hint="cs"/>
          <w:rtl/>
        </w:rPr>
        <w:t xml:space="preserve"> הכול חולף בתוך שניות והג'יפ יוצא למרדף בעקבות הרכב הנמלט. נהג הרכב, החייל אופיר אברהם, מקבל פקודה מסגן לויאן, מפקד הג'יפ, לבצע מרדף.     </w:t>
      </w:r>
    </w:p>
    <w:p w14:paraId="69827643" w14:textId="77777777" w:rsidR="00000000" w:rsidRDefault="00E84F3B">
      <w:pPr>
        <w:pStyle w:val="a"/>
        <w:rPr>
          <w:rFonts w:hint="cs"/>
          <w:rtl/>
        </w:rPr>
      </w:pPr>
    </w:p>
    <w:p w14:paraId="4CFFD61C" w14:textId="77777777" w:rsidR="00000000" w:rsidRDefault="00E84F3B">
      <w:pPr>
        <w:pStyle w:val="a"/>
        <w:rPr>
          <w:rFonts w:hint="cs"/>
          <w:rtl/>
        </w:rPr>
      </w:pPr>
      <w:r>
        <w:rPr>
          <w:rFonts w:hint="cs"/>
          <w:rtl/>
        </w:rPr>
        <w:t>יש התרעות על פעילות של יחיא עיאש בסביבה. הנהג חשוד כמחבל מסוכן. יש התרעה חמה באזור. מנסים לעצור את ה"סובארו", אבל הנ</w:t>
      </w:r>
      <w:r>
        <w:rPr>
          <w:rFonts w:hint="cs"/>
          <w:rtl/>
        </w:rPr>
        <w:t xml:space="preserve">הג מגביר מהירות. קוראים לו לעצור והוא דוהר. נתקל בתלולית עפר. שני גברים קופצים מהאוטו, אופיר אברהם ורב"ט שאלתיאל דולקים אחריהם, צועקים "עצור" ויורים באוויר, אחר כך יורים לכיוון הרגליים. אחד מהנמלטים, יוסוף ג'אבר, מגיע לבית משפחת סלאמה, מטפס על חביות ומנסה </w:t>
      </w:r>
      <w:r>
        <w:rPr>
          <w:rFonts w:hint="cs"/>
          <w:rtl/>
        </w:rPr>
        <w:t>להיכנס לבית דרך חלון המטבח. אופיר אברהם יורה לעברו שתי יריות, ג'אבר ממשיך ונכנס לבית. אופיר בעקבותיו מטפס על החביות, יורה והורג את ג'אבר.</w:t>
      </w:r>
    </w:p>
    <w:p w14:paraId="0DC5CDFC" w14:textId="77777777" w:rsidR="00000000" w:rsidRDefault="00E84F3B">
      <w:pPr>
        <w:pStyle w:val="a"/>
        <w:rPr>
          <w:rFonts w:hint="cs"/>
          <w:rtl/>
        </w:rPr>
      </w:pPr>
    </w:p>
    <w:p w14:paraId="787BFFE7" w14:textId="77777777" w:rsidR="00000000" w:rsidRDefault="00E84F3B">
      <w:pPr>
        <w:pStyle w:val="a"/>
        <w:rPr>
          <w:rFonts w:hint="cs"/>
          <w:rtl/>
        </w:rPr>
      </w:pPr>
      <w:r>
        <w:rPr>
          <w:rFonts w:hint="cs"/>
          <w:rtl/>
        </w:rPr>
        <w:t>מכאן אני רוצה לסרטט באוזניכם או בעיניכם שני תסריטים אפשריים. השב"כ מזהה את יוסוף ג'אבר כפעיל "חמאס" מסוכן. אופיר אברה</w:t>
      </w:r>
      <w:r>
        <w:rPr>
          <w:rFonts w:hint="cs"/>
          <w:rtl/>
        </w:rPr>
        <w:t>ם, חייל צנוע, המשרת כנהג במינהל האזרחי, הוא גיבור היום. הרמטכ"ל מעניק לו ציון לשבח על דבקות במשימה תוך כדי סכנת חיים. תסריט שני: השב"כ לא מכיר את ג'אבר, המשטרה דווקא כן. הוא רק עבריין נמלט, אסיר נמלט. אופיר אברהם נעצר לחקירה, בסופה הוא מועמד לדין משמעתי צב</w:t>
      </w:r>
      <w:r>
        <w:rPr>
          <w:rFonts w:hint="cs"/>
          <w:rtl/>
        </w:rPr>
        <w:t xml:space="preserve">אי, נידון להורדה בדרגה מסמל לרב"ט. זה היה לפני שמונה שנים. משפחת ההרוג הלכה לבג"ץ. היועץ המשפטי לממשלה הורה להגיש כתב אישום באשמת הריגה. צה"ל סירב להגן על החייל המשוחרר אופיר, בטענה שהמשפט יתקיים בבית-דין אזרחי. </w:t>
      </w:r>
    </w:p>
    <w:p w14:paraId="48154C6F" w14:textId="77777777" w:rsidR="00000000" w:rsidRDefault="00E84F3B">
      <w:pPr>
        <w:pStyle w:val="a"/>
        <w:rPr>
          <w:rFonts w:hint="cs"/>
          <w:rtl/>
        </w:rPr>
      </w:pPr>
    </w:p>
    <w:p w14:paraId="7422208D" w14:textId="77777777" w:rsidR="00000000" w:rsidRDefault="00E84F3B">
      <w:pPr>
        <w:pStyle w:val="a"/>
        <w:rPr>
          <w:rFonts w:hint="cs"/>
          <w:rtl/>
        </w:rPr>
      </w:pPr>
      <w:r>
        <w:rPr>
          <w:rFonts w:hint="cs"/>
          <w:rtl/>
        </w:rPr>
        <w:t>שני התסריטים מציאותיים, חברי חברי הכנסת. ל</w:t>
      </w:r>
      <w:r>
        <w:rPr>
          <w:rFonts w:hint="cs"/>
          <w:rtl/>
        </w:rPr>
        <w:t xml:space="preserve">צערנו, השני הוא זה שהתרחש. </w:t>
      </w:r>
    </w:p>
    <w:p w14:paraId="5C47C672" w14:textId="77777777" w:rsidR="00000000" w:rsidRDefault="00E84F3B">
      <w:pPr>
        <w:pStyle w:val="a"/>
        <w:rPr>
          <w:rFonts w:hint="cs"/>
          <w:rtl/>
        </w:rPr>
      </w:pPr>
    </w:p>
    <w:p w14:paraId="4894DBC1" w14:textId="77777777" w:rsidR="00000000" w:rsidRDefault="00E84F3B">
      <w:pPr>
        <w:pStyle w:val="a"/>
        <w:rPr>
          <w:rFonts w:hint="cs"/>
          <w:rtl/>
        </w:rPr>
      </w:pPr>
      <w:r>
        <w:rPr>
          <w:rFonts w:hint="cs"/>
          <w:rtl/>
        </w:rPr>
        <w:t>אנחנו מדינה תוצאתית, אתם יודעים את זה, חברי חברי הכנסת. השאלה מה זה מחבל עם דם על הידיים. מחבל שהטמין מטען של 100 קילו כדי לפוצץ טנק בצומת-נצרים והגשש מצא בבוקר את המטען ופירק אותו בלי נזק לחייל או לרכב, הוא מחבל שנתפס על ניסיו</w:t>
      </w:r>
      <w:r>
        <w:rPr>
          <w:rFonts w:hint="cs"/>
          <w:rtl/>
        </w:rPr>
        <w:t xml:space="preserve">ן חבלה. אותו מחבל שהטמין מטען של 100 קילו חומר נפץ והגשש לא מצא את המטען ונהרגו חלילה ארבעה חיילים, הוא מחבל עם דם על הידיים. זה כל ההבדל בכוונות של המחבל, האם הגשש מצא את המטען בעוד מועד או לא. </w:t>
      </w:r>
    </w:p>
    <w:p w14:paraId="11BF5AE0" w14:textId="77777777" w:rsidR="00000000" w:rsidRDefault="00E84F3B">
      <w:pPr>
        <w:pStyle w:val="a"/>
        <w:rPr>
          <w:rFonts w:hint="cs"/>
          <w:rtl/>
        </w:rPr>
      </w:pPr>
    </w:p>
    <w:p w14:paraId="750DFC18" w14:textId="77777777" w:rsidR="00000000" w:rsidRDefault="00E84F3B">
      <w:pPr>
        <w:pStyle w:val="a"/>
        <w:rPr>
          <w:rFonts w:hint="cs"/>
          <w:rtl/>
        </w:rPr>
      </w:pPr>
      <w:r>
        <w:rPr>
          <w:rFonts w:hint="cs"/>
          <w:rtl/>
        </w:rPr>
        <w:t>אנחנו דנים אנשים, לצערנו, לפי התוצאות ולא לפי הכוונות. אם ג</w:t>
      </w:r>
      <w:r>
        <w:rPr>
          <w:rFonts w:hint="cs"/>
          <w:rtl/>
        </w:rPr>
        <w:t xml:space="preserve">'אבר היה חבר "חמאס", אופיר אברהם היה מקבל צל"ש. ג'אבר רק עבריין נמלט - אופיר אברהם עומד לדין על הריגה. </w:t>
      </w:r>
    </w:p>
    <w:p w14:paraId="348D11D1" w14:textId="77777777" w:rsidR="00000000" w:rsidRDefault="00E84F3B">
      <w:pPr>
        <w:pStyle w:val="a"/>
        <w:rPr>
          <w:rFonts w:hint="cs"/>
          <w:rtl/>
        </w:rPr>
      </w:pPr>
    </w:p>
    <w:p w14:paraId="22F14463" w14:textId="77777777" w:rsidR="00000000" w:rsidRDefault="00E84F3B">
      <w:pPr>
        <w:pStyle w:val="a"/>
        <w:rPr>
          <w:rFonts w:hint="cs"/>
          <w:rtl/>
        </w:rPr>
      </w:pPr>
      <w:r>
        <w:rPr>
          <w:rFonts w:hint="cs"/>
          <w:rtl/>
        </w:rPr>
        <w:t xml:space="preserve">המדינה מעמידה לדין חייל שמילא פקודה חוקית בעליל. זה כשלעצמו רע. זה עלול לגרום לחיילים שמקבלים פקודה לסכן את חייהם ולצאת למרדף, לחשוב פעמיים. </w:t>
      </w:r>
    </w:p>
    <w:p w14:paraId="1CD94C0E" w14:textId="77777777" w:rsidR="00000000" w:rsidRDefault="00E84F3B">
      <w:pPr>
        <w:pStyle w:val="a"/>
        <w:rPr>
          <w:rFonts w:hint="cs"/>
          <w:rtl/>
        </w:rPr>
      </w:pPr>
    </w:p>
    <w:p w14:paraId="57477081" w14:textId="77777777" w:rsidR="00000000" w:rsidRDefault="00E84F3B">
      <w:pPr>
        <w:pStyle w:val="a"/>
        <w:rPr>
          <w:rFonts w:hint="cs"/>
          <w:rtl/>
        </w:rPr>
      </w:pPr>
      <w:r>
        <w:rPr>
          <w:rFonts w:hint="cs"/>
          <w:rtl/>
        </w:rPr>
        <w:t>אבל הבעי</w:t>
      </w:r>
      <w:r>
        <w:rPr>
          <w:rFonts w:hint="cs"/>
          <w:rtl/>
        </w:rPr>
        <w:t>ה האמיתית, החשש האמיתי להפקרת חיילים, העוול האמיתי טמון בהחלטת הפרקליטות הצבאית שלא להגן על אופיר אברהם, והנימוק, שהוא תמוה מכול, שהדיון אינו מתקיים בבית-דין צבאי.</w:t>
      </w:r>
    </w:p>
    <w:p w14:paraId="6AB3E046" w14:textId="77777777" w:rsidR="00000000" w:rsidRDefault="00E84F3B">
      <w:pPr>
        <w:pStyle w:val="a"/>
        <w:rPr>
          <w:rFonts w:hint="cs"/>
          <w:rtl/>
        </w:rPr>
      </w:pPr>
    </w:p>
    <w:p w14:paraId="11AFCE5A" w14:textId="77777777" w:rsidR="00000000" w:rsidRDefault="00E84F3B">
      <w:pPr>
        <w:pStyle w:val="a"/>
        <w:rPr>
          <w:rFonts w:hint="cs"/>
          <w:rtl/>
        </w:rPr>
      </w:pPr>
      <w:r>
        <w:rPr>
          <w:rFonts w:hint="cs"/>
          <w:rtl/>
        </w:rPr>
        <w:t>אופיר היה חייל. הוא ביצע פקודה. בית-המשפט צריך להחליט אם הוא הצטיין במילוי תפקידו או חרג מה</w:t>
      </w:r>
      <w:r>
        <w:rPr>
          <w:rFonts w:hint="cs"/>
          <w:rtl/>
        </w:rPr>
        <w:t xml:space="preserve">פקודות. אבל הוא היה חייל. הוא ביצע משימה כחייל, ופרקליט צבאי במדים צריך להגן עליו. לא צריך לשלוח אותו ואת משפחתו לחזר על הפתחים כדי למצוא כסף להגנה, גם לא לשלוח אותו לסניגוריה הציבורית כנזקק. הוא נשלח מטעם המדינה והמדינה חייבת להגן על שליחיה. גם סוכן מוסד </w:t>
      </w:r>
      <w:r>
        <w:rPr>
          <w:rFonts w:hint="cs"/>
          <w:rtl/>
        </w:rPr>
        <w:t xml:space="preserve">שטועה בזיהוי והורג את האיש הלא-נכון, מקבל הגנה של מיטב הפרקליטים שמדינת ישראל שולחת. כשהוגש נגדי בג"ץ, כשכבר הייתי אזרח, אחרי שהייתי קצין רפואה ראשי, בעוון משהו שלכאורה עשיתי כשהייתי קצין רפואה ראשי, דרשתי שהפרקליטות הצבאית תייצג אותי בבית-המשפט, וכך היה, </w:t>
      </w:r>
      <w:r>
        <w:rPr>
          <w:rFonts w:hint="cs"/>
          <w:rtl/>
        </w:rPr>
        <w:t>והבג"ץ הוסר מסדר-היום.</w:t>
      </w:r>
    </w:p>
    <w:p w14:paraId="208BFBE8" w14:textId="77777777" w:rsidR="00000000" w:rsidRDefault="00E84F3B">
      <w:pPr>
        <w:pStyle w:val="a"/>
        <w:rPr>
          <w:rFonts w:hint="cs"/>
          <w:rtl/>
        </w:rPr>
      </w:pPr>
    </w:p>
    <w:p w14:paraId="354BC960" w14:textId="77777777" w:rsidR="00000000" w:rsidRDefault="00E84F3B">
      <w:pPr>
        <w:pStyle w:val="a"/>
        <w:rPr>
          <w:rFonts w:hint="cs"/>
          <w:rtl/>
        </w:rPr>
      </w:pPr>
      <w:r>
        <w:rPr>
          <w:rFonts w:hint="cs"/>
          <w:rtl/>
        </w:rPr>
        <w:t xml:space="preserve">לגופו של עניין, אני שמח לשמוע שפרקליט צבאי ייצג את החיילים שמתייצבים כמשיבים בבג"ץ "ג'נין ג'נין", ואני מקווה שכך תהיה גם תשובת הממשלה, שפרקליט צבאי במדים יגן על אופיר אברהם. תודה רבה. </w:t>
      </w:r>
    </w:p>
    <w:p w14:paraId="37793667" w14:textId="77777777" w:rsidR="00000000" w:rsidRDefault="00E84F3B">
      <w:pPr>
        <w:pStyle w:val="a"/>
        <w:rPr>
          <w:rFonts w:hint="cs"/>
          <w:rtl/>
        </w:rPr>
      </w:pPr>
    </w:p>
    <w:p w14:paraId="4028CEAE" w14:textId="77777777" w:rsidR="00000000" w:rsidRDefault="00E84F3B">
      <w:pPr>
        <w:pStyle w:val="a"/>
        <w:ind w:firstLine="0"/>
        <w:rPr>
          <w:rFonts w:hint="cs"/>
          <w:rtl/>
        </w:rPr>
      </w:pPr>
      <w:r>
        <w:rPr>
          <w:rFonts w:hint="cs"/>
          <w:b/>
          <w:bCs/>
          <w:u w:val="single"/>
          <w:rtl/>
        </w:rPr>
        <w:t>היו"ר משה כחלון:</w:t>
      </w:r>
    </w:p>
    <w:p w14:paraId="788DCB10" w14:textId="77777777" w:rsidR="00000000" w:rsidRDefault="00E84F3B">
      <w:pPr>
        <w:pStyle w:val="a"/>
        <w:ind w:firstLine="0"/>
        <w:rPr>
          <w:rFonts w:hint="cs"/>
          <w:rtl/>
        </w:rPr>
      </w:pPr>
    </w:p>
    <w:p w14:paraId="72B42D8E" w14:textId="77777777" w:rsidR="00000000" w:rsidRDefault="00E84F3B">
      <w:pPr>
        <w:pStyle w:val="a"/>
        <w:ind w:firstLine="0"/>
        <w:rPr>
          <w:rFonts w:hint="cs"/>
          <w:rtl/>
        </w:rPr>
      </w:pPr>
      <w:r>
        <w:rPr>
          <w:rFonts w:hint="cs"/>
          <w:rtl/>
        </w:rPr>
        <w:tab/>
        <w:t>תודה רבה. אדוני סגן שר הביט</w:t>
      </w:r>
      <w:r>
        <w:rPr>
          <w:rFonts w:hint="cs"/>
          <w:rtl/>
        </w:rPr>
        <w:t>חון, חבר הכנסת זאב בוים, בבקשה.</w:t>
      </w:r>
    </w:p>
    <w:p w14:paraId="05448D76" w14:textId="77777777" w:rsidR="00000000" w:rsidRDefault="00E84F3B">
      <w:pPr>
        <w:pStyle w:val="a"/>
        <w:ind w:firstLine="0"/>
        <w:rPr>
          <w:rFonts w:hint="cs"/>
          <w:rtl/>
        </w:rPr>
      </w:pPr>
    </w:p>
    <w:p w14:paraId="31F3987F" w14:textId="77777777" w:rsidR="00000000" w:rsidRDefault="00E84F3B">
      <w:pPr>
        <w:pStyle w:val="Speaker"/>
        <w:rPr>
          <w:rFonts w:hint="cs"/>
          <w:rtl/>
        </w:rPr>
      </w:pPr>
      <w:bookmarkStart w:id="927" w:name="FS000000464T16_07_2003_19_54_40"/>
      <w:bookmarkStart w:id="928" w:name="_Toc46538735"/>
      <w:bookmarkStart w:id="929" w:name="_Toc49055466"/>
      <w:bookmarkEnd w:id="927"/>
      <w:r>
        <w:rPr>
          <w:rFonts w:hint="eastAsia"/>
          <w:rtl/>
        </w:rPr>
        <w:t>סגן</w:t>
      </w:r>
      <w:r>
        <w:rPr>
          <w:rtl/>
        </w:rPr>
        <w:t xml:space="preserve"> שר הביטחון זאב בוים:</w:t>
      </w:r>
      <w:bookmarkEnd w:id="928"/>
      <w:bookmarkEnd w:id="929"/>
    </w:p>
    <w:p w14:paraId="692E158E" w14:textId="77777777" w:rsidR="00000000" w:rsidRDefault="00E84F3B">
      <w:pPr>
        <w:pStyle w:val="a"/>
        <w:rPr>
          <w:rFonts w:hint="cs"/>
          <w:rtl/>
        </w:rPr>
      </w:pPr>
    </w:p>
    <w:p w14:paraId="27FDC520" w14:textId="77777777" w:rsidR="00000000" w:rsidRDefault="00E84F3B">
      <w:pPr>
        <w:pStyle w:val="a"/>
        <w:rPr>
          <w:rFonts w:hint="cs"/>
          <w:rtl/>
        </w:rPr>
      </w:pPr>
      <w:r>
        <w:rPr>
          <w:rFonts w:hint="cs"/>
          <w:rtl/>
        </w:rPr>
        <w:t xml:space="preserve">אדוני היושב-ראש, חברי הכנסת, מר אופיר אברהם פנה במכתב אישי לשר הביטחון ביום 13 בחודש זה, שנה זו, כלומר לפני שלושה ימים. אם כן, הוא פנה לפני שלושה ימים אל שר הביטחון, ביקש כי מערכת הביטחון תעניק לו </w:t>
      </w:r>
      <w:r>
        <w:rPr>
          <w:rFonts w:hint="cs"/>
          <w:rtl/>
        </w:rPr>
        <w:t>סיוע להגנה משפטית על רקע כתב האישום שהוגש נגדו. כתב האישום עוסק באירוע שבו היה מעורב אופיר אברהם בהיותו חייל בשירות חובה באזור טול-כרם, ובמהלכו נהרג נהג ערבי אשר נהג ברכב, שלא ציית להוראות ופרץ את המחסום.</w:t>
      </w:r>
    </w:p>
    <w:p w14:paraId="4D801C9D" w14:textId="77777777" w:rsidR="00000000" w:rsidRDefault="00E84F3B">
      <w:pPr>
        <w:pStyle w:val="a"/>
        <w:rPr>
          <w:rFonts w:hint="cs"/>
          <w:rtl/>
        </w:rPr>
      </w:pPr>
    </w:p>
    <w:p w14:paraId="46D69185" w14:textId="77777777" w:rsidR="00000000" w:rsidRDefault="00E84F3B">
      <w:pPr>
        <w:pStyle w:val="a"/>
        <w:ind w:firstLine="0"/>
        <w:rPr>
          <w:rFonts w:hint="cs"/>
          <w:rtl/>
        </w:rPr>
      </w:pPr>
      <w:r>
        <w:rPr>
          <w:rFonts w:hint="cs"/>
          <w:rtl/>
        </w:rPr>
        <w:tab/>
        <w:t>בעקבות הפנייה האמורה התבצעה הבדיקה וסוכם כי ככל ה</w:t>
      </w:r>
      <w:r>
        <w:rPr>
          <w:rFonts w:hint="cs"/>
          <w:rtl/>
        </w:rPr>
        <w:t>נראה יינתן לאופיר אברהם סעד משפטי, בהתאם לפקודות הצבא, ועליו לפנות בעניין זה - יש פרוצדורה של פנייה -  לקצין העיר. ובמקביל, אני אדאג להודיע לו על כך, ונדריך אותו בהתאם.</w:t>
      </w:r>
    </w:p>
    <w:p w14:paraId="30997708" w14:textId="77777777" w:rsidR="00000000" w:rsidRDefault="00E84F3B">
      <w:pPr>
        <w:pStyle w:val="a"/>
        <w:ind w:firstLine="0"/>
        <w:rPr>
          <w:rFonts w:hint="cs"/>
          <w:rtl/>
        </w:rPr>
      </w:pPr>
    </w:p>
    <w:p w14:paraId="0A782DF9" w14:textId="77777777" w:rsidR="00000000" w:rsidRDefault="00E84F3B">
      <w:pPr>
        <w:pStyle w:val="a"/>
        <w:ind w:firstLine="0"/>
        <w:rPr>
          <w:rFonts w:hint="cs"/>
          <w:rtl/>
        </w:rPr>
      </w:pPr>
      <w:r>
        <w:rPr>
          <w:rFonts w:hint="cs"/>
          <w:rtl/>
        </w:rPr>
        <w:tab/>
        <w:t>אני רוצה לציין עוד, כי האירוע, וכבר הוזכר, היה בשנת 1995. החלטת משרד המשפטים ופרקליטו</w:t>
      </w:r>
      <w:r>
        <w:rPr>
          <w:rFonts w:hint="cs"/>
          <w:rtl/>
        </w:rPr>
        <w:t>ת המדינה להגיש כתב אישום נגד אברהם אופיר היא מימים אלה, ומרגע שהוא פנה לבקשת סיוע, הבקשה, כפי שאמרתי, נשקלה, והתשובה תהיה חיובית.</w:t>
      </w:r>
    </w:p>
    <w:p w14:paraId="3F88688C" w14:textId="77777777" w:rsidR="00000000" w:rsidRDefault="00E84F3B">
      <w:pPr>
        <w:pStyle w:val="a"/>
        <w:ind w:firstLine="0"/>
        <w:rPr>
          <w:rFonts w:hint="cs"/>
          <w:rtl/>
        </w:rPr>
      </w:pPr>
    </w:p>
    <w:p w14:paraId="6F1F9A73" w14:textId="77777777" w:rsidR="00000000" w:rsidRDefault="00E84F3B">
      <w:pPr>
        <w:pStyle w:val="ad"/>
        <w:rPr>
          <w:rtl/>
        </w:rPr>
      </w:pPr>
      <w:r>
        <w:rPr>
          <w:rtl/>
        </w:rPr>
        <w:t>היו"ר משה כחלון:</w:t>
      </w:r>
    </w:p>
    <w:p w14:paraId="2A751495" w14:textId="77777777" w:rsidR="00000000" w:rsidRDefault="00E84F3B">
      <w:pPr>
        <w:pStyle w:val="a"/>
        <w:rPr>
          <w:rtl/>
        </w:rPr>
      </w:pPr>
    </w:p>
    <w:p w14:paraId="68A353B2" w14:textId="77777777" w:rsidR="00000000" w:rsidRDefault="00E84F3B">
      <w:pPr>
        <w:pStyle w:val="a"/>
        <w:rPr>
          <w:rFonts w:hint="cs"/>
          <w:rtl/>
        </w:rPr>
      </w:pPr>
      <w:r>
        <w:rPr>
          <w:rFonts w:hint="cs"/>
          <w:rtl/>
        </w:rPr>
        <w:t>תודה רבה. חבר הכנסת נסים זאב, בבקשה. הצעה אחרת.</w:t>
      </w:r>
    </w:p>
    <w:p w14:paraId="5CCEBD03" w14:textId="77777777" w:rsidR="00000000" w:rsidRDefault="00E84F3B">
      <w:pPr>
        <w:pStyle w:val="a"/>
        <w:rPr>
          <w:rFonts w:hint="cs"/>
          <w:rtl/>
        </w:rPr>
      </w:pPr>
    </w:p>
    <w:p w14:paraId="023604C5" w14:textId="77777777" w:rsidR="00000000" w:rsidRDefault="00E84F3B">
      <w:pPr>
        <w:pStyle w:val="ac"/>
        <w:rPr>
          <w:rtl/>
        </w:rPr>
      </w:pPr>
      <w:bookmarkStart w:id="930" w:name="FS000000464T16_07_2003_19_24_23"/>
      <w:bookmarkStart w:id="931" w:name="FS000000464T16_07_2003_19_24_28C"/>
      <w:bookmarkStart w:id="932" w:name="FS000000464T16_07_2003_19_24_39"/>
      <w:bookmarkEnd w:id="930"/>
      <w:bookmarkEnd w:id="931"/>
      <w:bookmarkEnd w:id="932"/>
      <w:r>
        <w:rPr>
          <w:rtl/>
        </w:rPr>
        <w:t>סגן שר הביטחון זאב בוים:</w:t>
      </w:r>
    </w:p>
    <w:p w14:paraId="6D61A386" w14:textId="77777777" w:rsidR="00000000" w:rsidRDefault="00E84F3B">
      <w:pPr>
        <w:pStyle w:val="a"/>
        <w:rPr>
          <w:rtl/>
        </w:rPr>
      </w:pPr>
    </w:p>
    <w:p w14:paraId="55CB4118" w14:textId="77777777" w:rsidR="00000000" w:rsidRDefault="00E84F3B">
      <w:pPr>
        <w:pStyle w:val="a"/>
        <w:rPr>
          <w:rFonts w:hint="cs"/>
          <w:rtl/>
        </w:rPr>
      </w:pPr>
      <w:r>
        <w:rPr>
          <w:rFonts w:hint="cs"/>
          <w:rtl/>
        </w:rPr>
        <w:t>אני מציע להסתפק.</w:t>
      </w:r>
    </w:p>
    <w:p w14:paraId="718D1866" w14:textId="77777777" w:rsidR="00000000" w:rsidRDefault="00E84F3B">
      <w:pPr>
        <w:pStyle w:val="a"/>
        <w:rPr>
          <w:rFonts w:hint="cs"/>
          <w:rtl/>
        </w:rPr>
      </w:pPr>
    </w:p>
    <w:p w14:paraId="4CEDE35C" w14:textId="77777777" w:rsidR="00000000" w:rsidRDefault="00E84F3B">
      <w:pPr>
        <w:pStyle w:val="ad"/>
        <w:rPr>
          <w:rtl/>
        </w:rPr>
      </w:pPr>
      <w:r>
        <w:rPr>
          <w:rtl/>
        </w:rPr>
        <w:t>היו"ר משה כחלו</w:t>
      </w:r>
      <w:r>
        <w:rPr>
          <w:rtl/>
        </w:rPr>
        <w:t>ן:</w:t>
      </w:r>
    </w:p>
    <w:p w14:paraId="5D38263F" w14:textId="77777777" w:rsidR="00000000" w:rsidRDefault="00E84F3B">
      <w:pPr>
        <w:pStyle w:val="a"/>
        <w:rPr>
          <w:rtl/>
        </w:rPr>
      </w:pPr>
    </w:p>
    <w:p w14:paraId="4E203952" w14:textId="77777777" w:rsidR="00000000" w:rsidRDefault="00E84F3B">
      <w:pPr>
        <w:pStyle w:val="a"/>
        <w:rPr>
          <w:rFonts w:hint="cs"/>
          <w:rtl/>
        </w:rPr>
      </w:pPr>
      <w:r>
        <w:rPr>
          <w:rFonts w:hint="cs"/>
          <w:rtl/>
        </w:rPr>
        <w:t>חבר הכנסת אלדד, אתה מסתפק?</w:t>
      </w:r>
    </w:p>
    <w:p w14:paraId="4543D0FC" w14:textId="77777777" w:rsidR="00000000" w:rsidRDefault="00E84F3B">
      <w:pPr>
        <w:pStyle w:val="a"/>
        <w:rPr>
          <w:rFonts w:hint="cs"/>
          <w:rtl/>
        </w:rPr>
      </w:pPr>
    </w:p>
    <w:p w14:paraId="55B5375A" w14:textId="77777777" w:rsidR="00000000" w:rsidRDefault="00E84F3B">
      <w:pPr>
        <w:pStyle w:val="ac"/>
        <w:rPr>
          <w:rtl/>
        </w:rPr>
      </w:pPr>
      <w:r>
        <w:rPr>
          <w:rFonts w:hint="eastAsia"/>
          <w:rtl/>
        </w:rPr>
        <w:t>אריה</w:t>
      </w:r>
      <w:r>
        <w:rPr>
          <w:rtl/>
        </w:rPr>
        <w:t xml:space="preserve"> אלדד (האיחוד הלאומי - ישראל ביתנו):</w:t>
      </w:r>
    </w:p>
    <w:p w14:paraId="24194F70" w14:textId="77777777" w:rsidR="00000000" w:rsidRDefault="00E84F3B">
      <w:pPr>
        <w:pStyle w:val="a"/>
        <w:rPr>
          <w:rFonts w:hint="cs"/>
          <w:rtl/>
        </w:rPr>
      </w:pPr>
    </w:p>
    <w:p w14:paraId="7A094A0F" w14:textId="77777777" w:rsidR="00000000" w:rsidRDefault="00E84F3B">
      <w:pPr>
        <w:pStyle w:val="a"/>
        <w:rPr>
          <w:rFonts w:hint="cs"/>
          <w:rtl/>
        </w:rPr>
      </w:pPr>
      <w:r>
        <w:rPr>
          <w:rFonts w:hint="cs"/>
          <w:rtl/>
        </w:rPr>
        <w:t>אני מסתפק.</w:t>
      </w:r>
    </w:p>
    <w:p w14:paraId="516B2180" w14:textId="77777777" w:rsidR="00000000" w:rsidRDefault="00E84F3B">
      <w:pPr>
        <w:pStyle w:val="a"/>
        <w:rPr>
          <w:rFonts w:hint="cs"/>
          <w:rtl/>
        </w:rPr>
      </w:pPr>
    </w:p>
    <w:p w14:paraId="15F115AD" w14:textId="77777777" w:rsidR="00000000" w:rsidRDefault="00E84F3B">
      <w:pPr>
        <w:pStyle w:val="Speaker"/>
        <w:rPr>
          <w:rtl/>
        </w:rPr>
      </w:pPr>
      <w:bookmarkStart w:id="933" w:name="FS000000490T16_07_2003_19_25_36"/>
      <w:bookmarkStart w:id="934" w:name="_Toc46538736"/>
      <w:bookmarkStart w:id="935" w:name="_Toc49055467"/>
      <w:bookmarkEnd w:id="933"/>
      <w:r>
        <w:rPr>
          <w:rFonts w:hint="eastAsia"/>
          <w:rtl/>
        </w:rPr>
        <w:t>נסים</w:t>
      </w:r>
      <w:r>
        <w:rPr>
          <w:rtl/>
        </w:rPr>
        <w:t xml:space="preserve"> זאב (ש"ס):</w:t>
      </w:r>
      <w:bookmarkEnd w:id="934"/>
      <w:bookmarkEnd w:id="935"/>
    </w:p>
    <w:p w14:paraId="5CD95015" w14:textId="77777777" w:rsidR="00000000" w:rsidRDefault="00E84F3B">
      <w:pPr>
        <w:pStyle w:val="a"/>
        <w:rPr>
          <w:rFonts w:hint="cs"/>
          <w:rtl/>
        </w:rPr>
      </w:pPr>
    </w:p>
    <w:p w14:paraId="17E2255A" w14:textId="77777777" w:rsidR="00000000" w:rsidRDefault="00E84F3B">
      <w:pPr>
        <w:pStyle w:val="a"/>
        <w:rPr>
          <w:rFonts w:hint="cs"/>
          <w:rtl/>
        </w:rPr>
      </w:pPr>
      <w:r>
        <w:rPr>
          <w:rFonts w:hint="cs"/>
          <w:rtl/>
        </w:rPr>
        <w:t>אני כבר עליתי. כיוון שעלה, לא משיבים אותו. כך כתוב.</w:t>
      </w:r>
    </w:p>
    <w:p w14:paraId="59BF9A80" w14:textId="77777777" w:rsidR="00000000" w:rsidRDefault="00E84F3B">
      <w:pPr>
        <w:pStyle w:val="a"/>
        <w:rPr>
          <w:rFonts w:hint="cs"/>
          <w:rtl/>
        </w:rPr>
      </w:pPr>
    </w:p>
    <w:p w14:paraId="2697122B" w14:textId="77777777" w:rsidR="00000000" w:rsidRDefault="00E84F3B">
      <w:pPr>
        <w:pStyle w:val="ad"/>
        <w:rPr>
          <w:rtl/>
        </w:rPr>
      </w:pPr>
      <w:r>
        <w:rPr>
          <w:rtl/>
        </w:rPr>
        <w:t>היו"ר משה כחלון:</w:t>
      </w:r>
    </w:p>
    <w:p w14:paraId="0CA0C428" w14:textId="77777777" w:rsidR="00000000" w:rsidRDefault="00E84F3B">
      <w:pPr>
        <w:pStyle w:val="a"/>
        <w:rPr>
          <w:rtl/>
        </w:rPr>
      </w:pPr>
    </w:p>
    <w:p w14:paraId="0E91DF6B" w14:textId="77777777" w:rsidR="00000000" w:rsidRDefault="00E84F3B">
      <w:pPr>
        <w:pStyle w:val="a"/>
        <w:rPr>
          <w:rFonts w:hint="cs"/>
          <w:rtl/>
        </w:rPr>
      </w:pPr>
      <w:r>
        <w:rPr>
          <w:rFonts w:hint="cs"/>
          <w:rtl/>
        </w:rPr>
        <w:t>במקרה הזה אין הצעה אחרת, אלא אם כן אתה רוצה הערה.</w:t>
      </w:r>
    </w:p>
    <w:p w14:paraId="0D34B7C8" w14:textId="77777777" w:rsidR="00000000" w:rsidRDefault="00E84F3B">
      <w:pPr>
        <w:pStyle w:val="a"/>
        <w:rPr>
          <w:rFonts w:hint="cs"/>
          <w:rtl/>
        </w:rPr>
      </w:pPr>
    </w:p>
    <w:p w14:paraId="3A7B3811" w14:textId="77777777" w:rsidR="00000000" w:rsidRDefault="00E84F3B">
      <w:pPr>
        <w:pStyle w:val="SpeakerCon"/>
        <w:rPr>
          <w:rtl/>
        </w:rPr>
      </w:pPr>
      <w:bookmarkStart w:id="936" w:name="FS000000490T16_07_2003_19_26_04C"/>
      <w:bookmarkEnd w:id="936"/>
      <w:r>
        <w:rPr>
          <w:rtl/>
        </w:rPr>
        <w:t>נסים זאב (ש"ס):</w:t>
      </w:r>
    </w:p>
    <w:p w14:paraId="2422B7CC" w14:textId="77777777" w:rsidR="00000000" w:rsidRDefault="00E84F3B">
      <w:pPr>
        <w:pStyle w:val="a"/>
        <w:rPr>
          <w:rtl/>
        </w:rPr>
      </w:pPr>
    </w:p>
    <w:p w14:paraId="62F1DBDB" w14:textId="77777777" w:rsidR="00000000" w:rsidRDefault="00E84F3B">
      <w:pPr>
        <w:pStyle w:val="a"/>
        <w:rPr>
          <w:rFonts w:hint="cs"/>
          <w:rtl/>
        </w:rPr>
      </w:pPr>
      <w:r>
        <w:rPr>
          <w:rFonts w:hint="cs"/>
          <w:rtl/>
        </w:rPr>
        <w:t>יש לי הערה.</w:t>
      </w:r>
    </w:p>
    <w:p w14:paraId="738C5D16" w14:textId="77777777" w:rsidR="00000000" w:rsidRDefault="00E84F3B">
      <w:pPr>
        <w:pStyle w:val="a"/>
        <w:rPr>
          <w:rFonts w:hint="cs"/>
          <w:rtl/>
        </w:rPr>
      </w:pPr>
    </w:p>
    <w:p w14:paraId="6ADC10D9" w14:textId="77777777" w:rsidR="00000000" w:rsidRDefault="00E84F3B">
      <w:pPr>
        <w:pStyle w:val="ad"/>
        <w:rPr>
          <w:rtl/>
        </w:rPr>
      </w:pPr>
      <w:r>
        <w:rPr>
          <w:rtl/>
        </w:rPr>
        <w:t>ה</w:t>
      </w:r>
      <w:r>
        <w:rPr>
          <w:rtl/>
        </w:rPr>
        <w:t>יו"ר משה כחלון:</w:t>
      </w:r>
    </w:p>
    <w:p w14:paraId="177F386A" w14:textId="77777777" w:rsidR="00000000" w:rsidRDefault="00E84F3B">
      <w:pPr>
        <w:pStyle w:val="a"/>
        <w:rPr>
          <w:rtl/>
        </w:rPr>
      </w:pPr>
    </w:p>
    <w:p w14:paraId="06A3FD6C" w14:textId="77777777" w:rsidR="00000000" w:rsidRDefault="00E84F3B">
      <w:pPr>
        <w:pStyle w:val="a"/>
        <w:rPr>
          <w:rFonts w:hint="cs"/>
          <w:rtl/>
        </w:rPr>
      </w:pPr>
      <w:r>
        <w:rPr>
          <w:rFonts w:hint="cs"/>
          <w:rtl/>
        </w:rPr>
        <w:t>בבקשה, תעיר. אבל זו לא הצעה אחרת.</w:t>
      </w:r>
    </w:p>
    <w:p w14:paraId="5C3DD394" w14:textId="77777777" w:rsidR="00000000" w:rsidRDefault="00E84F3B">
      <w:pPr>
        <w:pStyle w:val="a"/>
        <w:rPr>
          <w:rFonts w:hint="cs"/>
          <w:rtl/>
        </w:rPr>
      </w:pPr>
    </w:p>
    <w:p w14:paraId="4AEAA936" w14:textId="77777777" w:rsidR="00000000" w:rsidRDefault="00E84F3B">
      <w:pPr>
        <w:pStyle w:val="a"/>
        <w:rPr>
          <w:rFonts w:hint="cs"/>
          <w:rtl/>
        </w:rPr>
      </w:pPr>
    </w:p>
    <w:p w14:paraId="276A4B4B" w14:textId="77777777" w:rsidR="00000000" w:rsidRDefault="00E84F3B">
      <w:pPr>
        <w:pStyle w:val="SpeakerCon"/>
        <w:rPr>
          <w:rtl/>
        </w:rPr>
      </w:pPr>
      <w:bookmarkStart w:id="937" w:name="FS000000490T16_07_2003_19_26_30C"/>
      <w:bookmarkEnd w:id="937"/>
      <w:r>
        <w:rPr>
          <w:rtl/>
        </w:rPr>
        <w:t>נסים זאב (ש"ס):</w:t>
      </w:r>
    </w:p>
    <w:p w14:paraId="33D74B72" w14:textId="77777777" w:rsidR="00000000" w:rsidRDefault="00E84F3B">
      <w:pPr>
        <w:pStyle w:val="a"/>
        <w:rPr>
          <w:rtl/>
        </w:rPr>
      </w:pPr>
    </w:p>
    <w:p w14:paraId="65762E07" w14:textId="77777777" w:rsidR="00000000" w:rsidRDefault="00E84F3B">
      <w:pPr>
        <w:pStyle w:val="a"/>
        <w:rPr>
          <w:rFonts w:hint="cs"/>
          <w:rtl/>
        </w:rPr>
      </w:pPr>
      <w:r>
        <w:rPr>
          <w:rFonts w:hint="cs"/>
          <w:rtl/>
        </w:rPr>
        <w:t xml:space="preserve">אני במקרה מכיר את העניין, כי שוחחתי עם האיש. זה מה שאמר סגן שר הביטחון: רק לפני ימים מספר. אדוני סגן שר הביטחון, אני רוצה שתשמע אותי. הייתי מצפה ממך לתשובה, מדוע רק לפני ימים מספר הוחלט </w:t>
      </w:r>
      <w:r>
        <w:rPr>
          <w:rFonts w:hint="cs"/>
          <w:rtl/>
        </w:rPr>
        <w:t>להגיש כתב אישום נגדו, כאשר השב"כ וכל גורמי הביטחון חשבו שאין מקום להגיש.</w:t>
      </w:r>
    </w:p>
    <w:p w14:paraId="01D0A5AD" w14:textId="77777777" w:rsidR="00000000" w:rsidRDefault="00E84F3B">
      <w:pPr>
        <w:pStyle w:val="a"/>
        <w:rPr>
          <w:rFonts w:hint="cs"/>
          <w:rtl/>
        </w:rPr>
      </w:pPr>
    </w:p>
    <w:p w14:paraId="3C709D3D" w14:textId="77777777" w:rsidR="00000000" w:rsidRDefault="00E84F3B">
      <w:pPr>
        <w:pStyle w:val="ac"/>
        <w:rPr>
          <w:rtl/>
        </w:rPr>
      </w:pPr>
      <w:r>
        <w:rPr>
          <w:rFonts w:hint="eastAsia"/>
          <w:rtl/>
        </w:rPr>
        <w:t>סגן</w:t>
      </w:r>
      <w:r>
        <w:rPr>
          <w:rtl/>
        </w:rPr>
        <w:t xml:space="preserve"> שר הביטחון זאב בוים:</w:t>
      </w:r>
    </w:p>
    <w:p w14:paraId="474CFA43" w14:textId="77777777" w:rsidR="00000000" w:rsidRDefault="00E84F3B">
      <w:pPr>
        <w:pStyle w:val="a"/>
        <w:rPr>
          <w:rFonts w:hint="cs"/>
          <w:rtl/>
        </w:rPr>
      </w:pPr>
    </w:p>
    <w:p w14:paraId="6F29C9A8" w14:textId="77777777" w:rsidR="00000000" w:rsidRDefault="00E84F3B">
      <w:pPr>
        <w:pStyle w:val="a"/>
        <w:rPr>
          <w:rFonts w:hint="cs"/>
          <w:rtl/>
        </w:rPr>
      </w:pPr>
      <w:r>
        <w:rPr>
          <w:rFonts w:hint="cs"/>
          <w:rtl/>
        </w:rPr>
        <w:t>זה פרקליטות המדינה, זה לא הצבא.</w:t>
      </w:r>
    </w:p>
    <w:p w14:paraId="312A32C2" w14:textId="77777777" w:rsidR="00000000" w:rsidRDefault="00E84F3B">
      <w:pPr>
        <w:pStyle w:val="a"/>
        <w:rPr>
          <w:rFonts w:hint="cs"/>
          <w:rtl/>
        </w:rPr>
      </w:pPr>
    </w:p>
    <w:p w14:paraId="3AEA18B7" w14:textId="77777777" w:rsidR="00000000" w:rsidRDefault="00E84F3B">
      <w:pPr>
        <w:pStyle w:val="SpeakerCon"/>
        <w:rPr>
          <w:rtl/>
        </w:rPr>
      </w:pPr>
      <w:bookmarkStart w:id="938" w:name="FS000000490T16_07_2003_19_28_15C"/>
      <w:bookmarkEnd w:id="938"/>
      <w:r>
        <w:rPr>
          <w:rtl/>
        </w:rPr>
        <w:t>נסים זאב (ש"ס):</w:t>
      </w:r>
    </w:p>
    <w:p w14:paraId="41C2EEF6" w14:textId="77777777" w:rsidR="00000000" w:rsidRDefault="00E84F3B">
      <w:pPr>
        <w:pStyle w:val="a"/>
        <w:rPr>
          <w:rtl/>
        </w:rPr>
      </w:pPr>
    </w:p>
    <w:p w14:paraId="6E561BF8" w14:textId="77777777" w:rsidR="00000000" w:rsidRDefault="00E84F3B">
      <w:pPr>
        <w:pStyle w:val="a"/>
        <w:rPr>
          <w:rFonts w:hint="cs"/>
          <w:rtl/>
        </w:rPr>
      </w:pPr>
      <w:r>
        <w:rPr>
          <w:rFonts w:hint="cs"/>
          <w:rtl/>
        </w:rPr>
        <w:t>מה קרה לפרקליטות המדינה? זה בדיוק בגלל הלחץ הבין-לאומי, בגלל הכניעה, בגלל "בצלם". אני רוצה להבין, איפה המע</w:t>
      </w:r>
      <w:r>
        <w:rPr>
          <w:rFonts w:hint="cs"/>
          <w:rtl/>
        </w:rPr>
        <w:t>רכת שלנו?</w:t>
      </w:r>
    </w:p>
    <w:p w14:paraId="787BF9AB" w14:textId="77777777" w:rsidR="00000000" w:rsidRDefault="00E84F3B">
      <w:pPr>
        <w:pStyle w:val="a"/>
        <w:rPr>
          <w:rFonts w:hint="cs"/>
          <w:rtl/>
        </w:rPr>
      </w:pPr>
    </w:p>
    <w:p w14:paraId="472609A2" w14:textId="77777777" w:rsidR="00000000" w:rsidRDefault="00E84F3B">
      <w:pPr>
        <w:pStyle w:val="ac"/>
        <w:rPr>
          <w:rtl/>
        </w:rPr>
      </w:pPr>
      <w:r>
        <w:rPr>
          <w:rFonts w:hint="eastAsia"/>
          <w:rtl/>
        </w:rPr>
        <w:t>סגן</w:t>
      </w:r>
      <w:r>
        <w:rPr>
          <w:rtl/>
        </w:rPr>
        <w:t xml:space="preserve"> שר הביטחון זאב בוים:</w:t>
      </w:r>
    </w:p>
    <w:p w14:paraId="194C7714" w14:textId="77777777" w:rsidR="00000000" w:rsidRDefault="00E84F3B">
      <w:pPr>
        <w:pStyle w:val="a"/>
        <w:rPr>
          <w:rFonts w:hint="cs"/>
          <w:rtl/>
        </w:rPr>
      </w:pPr>
    </w:p>
    <w:p w14:paraId="2580EAF9" w14:textId="77777777" w:rsidR="00000000" w:rsidRDefault="00E84F3B">
      <w:pPr>
        <w:pStyle w:val="a"/>
        <w:rPr>
          <w:rFonts w:hint="cs"/>
          <w:rtl/>
        </w:rPr>
      </w:pPr>
      <w:r>
        <w:rPr>
          <w:rFonts w:hint="cs"/>
          <w:rtl/>
        </w:rPr>
        <w:t>יש מערכת משפט במדינת ישראל.</w:t>
      </w:r>
    </w:p>
    <w:p w14:paraId="5DC3087B" w14:textId="77777777" w:rsidR="00000000" w:rsidRDefault="00E84F3B">
      <w:pPr>
        <w:pStyle w:val="a"/>
        <w:rPr>
          <w:rFonts w:hint="cs"/>
          <w:rtl/>
        </w:rPr>
      </w:pPr>
    </w:p>
    <w:p w14:paraId="1E292F1A" w14:textId="77777777" w:rsidR="00000000" w:rsidRDefault="00E84F3B">
      <w:pPr>
        <w:pStyle w:val="SpeakerCon"/>
        <w:rPr>
          <w:rtl/>
        </w:rPr>
      </w:pPr>
      <w:bookmarkStart w:id="939" w:name="FS000000490T16_07_2003_19_29_00C"/>
      <w:bookmarkEnd w:id="939"/>
      <w:r>
        <w:rPr>
          <w:rtl/>
        </w:rPr>
        <w:t>נסים זאב (ש"ס):</w:t>
      </w:r>
    </w:p>
    <w:p w14:paraId="2D00B8CF" w14:textId="77777777" w:rsidR="00000000" w:rsidRDefault="00E84F3B">
      <w:pPr>
        <w:pStyle w:val="a"/>
        <w:rPr>
          <w:rtl/>
        </w:rPr>
      </w:pPr>
    </w:p>
    <w:p w14:paraId="0FBEB82A" w14:textId="77777777" w:rsidR="00000000" w:rsidRDefault="00E84F3B">
      <w:pPr>
        <w:pStyle w:val="a"/>
        <w:rPr>
          <w:rFonts w:hint="cs"/>
          <w:rtl/>
        </w:rPr>
      </w:pPr>
      <w:r>
        <w:rPr>
          <w:rFonts w:hint="cs"/>
          <w:rtl/>
        </w:rPr>
        <w:t>על העניין הזה לא השבת. הייתי מצפה ממך לתשובה בעניין הזה.</w:t>
      </w:r>
    </w:p>
    <w:p w14:paraId="22ABEA5E" w14:textId="77777777" w:rsidR="00000000" w:rsidRDefault="00E84F3B">
      <w:pPr>
        <w:pStyle w:val="a"/>
        <w:rPr>
          <w:rFonts w:hint="cs"/>
          <w:rtl/>
        </w:rPr>
      </w:pPr>
    </w:p>
    <w:p w14:paraId="384ADA16" w14:textId="77777777" w:rsidR="00000000" w:rsidRDefault="00E84F3B">
      <w:pPr>
        <w:pStyle w:val="ac"/>
        <w:rPr>
          <w:rtl/>
        </w:rPr>
      </w:pPr>
      <w:r>
        <w:rPr>
          <w:rFonts w:hint="eastAsia"/>
          <w:rtl/>
        </w:rPr>
        <w:t>סגן</w:t>
      </w:r>
      <w:r>
        <w:rPr>
          <w:rtl/>
        </w:rPr>
        <w:t xml:space="preserve"> שר הביטחון זאב בוים:</w:t>
      </w:r>
    </w:p>
    <w:p w14:paraId="2A9D51D7" w14:textId="77777777" w:rsidR="00000000" w:rsidRDefault="00E84F3B">
      <w:pPr>
        <w:pStyle w:val="a"/>
        <w:rPr>
          <w:rFonts w:hint="cs"/>
          <w:rtl/>
        </w:rPr>
      </w:pPr>
    </w:p>
    <w:p w14:paraId="70596265" w14:textId="77777777" w:rsidR="00000000" w:rsidRDefault="00E84F3B">
      <w:pPr>
        <w:pStyle w:val="a"/>
        <w:rPr>
          <w:rFonts w:hint="cs"/>
          <w:rtl/>
        </w:rPr>
      </w:pPr>
      <w:r>
        <w:rPr>
          <w:rFonts w:hint="cs"/>
          <w:rtl/>
        </w:rPr>
        <w:t>יש מערכת משפט במדינת ישראל - - -</w:t>
      </w:r>
    </w:p>
    <w:p w14:paraId="3020ACDC" w14:textId="77777777" w:rsidR="00000000" w:rsidRDefault="00E84F3B">
      <w:pPr>
        <w:pStyle w:val="Subject"/>
        <w:rPr>
          <w:rFonts w:hint="cs"/>
          <w:rtl/>
        </w:rPr>
      </w:pPr>
    </w:p>
    <w:p w14:paraId="70944A9C" w14:textId="77777777" w:rsidR="00000000" w:rsidRDefault="00E84F3B">
      <w:pPr>
        <w:pStyle w:val="a"/>
        <w:rPr>
          <w:rFonts w:hint="cs"/>
          <w:rtl/>
        </w:rPr>
      </w:pPr>
    </w:p>
    <w:p w14:paraId="03FF48F3" w14:textId="77777777" w:rsidR="00000000" w:rsidRDefault="00E84F3B">
      <w:pPr>
        <w:pStyle w:val="a"/>
        <w:rPr>
          <w:rFonts w:hint="cs"/>
          <w:rtl/>
        </w:rPr>
      </w:pPr>
    </w:p>
    <w:p w14:paraId="739E3292" w14:textId="77777777" w:rsidR="00000000" w:rsidRDefault="00E84F3B">
      <w:pPr>
        <w:pStyle w:val="Subject"/>
        <w:rPr>
          <w:rFonts w:hint="cs"/>
          <w:rtl/>
        </w:rPr>
      </w:pPr>
      <w:bookmarkStart w:id="940" w:name="CS14375FI0014375T16_07_2003_19_31_21"/>
      <w:bookmarkStart w:id="941" w:name="_Toc46538737"/>
      <w:bookmarkStart w:id="942" w:name="_Toc49055468"/>
      <w:bookmarkEnd w:id="940"/>
      <w:r>
        <w:rPr>
          <w:rtl/>
        </w:rPr>
        <w:t>שאילתות ותשובות</w:t>
      </w:r>
      <w:bookmarkEnd w:id="941"/>
      <w:bookmarkEnd w:id="942"/>
    </w:p>
    <w:p w14:paraId="1706EFE5" w14:textId="77777777" w:rsidR="00000000" w:rsidRDefault="00E84F3B">
      <w:pPr>
        <w:pStyle w:val="SubjectSub"/>
        <w:rPr>
          <w:rFonts w:hint="cs"/>
          <w:rtl/>
        </w:rPr>
      </w:pPr>
    </w:p>
    <w:p w14:paraId="002DEA8E" w14:textId="77777777" w:rsidR="00000000" w:rsidRDefault="00E84F3B">
      <w:pPr>
        <w:pStyle w:val="ad"/>
        <w:rPr>
          <w:rtl/>
        </w:rPr>
      </w:pPr>
      <w:r>
        <w:rPr>
          <w:rtl/>
        </w:rPr>
        <w:t>היו"ר משה כחלון:</w:t>
      </w:r>
    </w:p>
    <w:p w14:paraId="7C8BEC33" w14:textId="77777777" w:rsidR="00000000" w:rsidRDefault="00E84F3B">
      <w:pPr>
        <w:pStyle w:val="a"/>
        <w:rPr>
          <w:rtl/>
        </w:rPr>
      </w:pPr>
    </w:p>
    <w:p w14:paraId="1EF15D96" w14:textId="77777777" w:rsidR="00000000" w:rsidRDefault="00E84F3B">
      <w:pPr>
        <w:pStyle w:val="a"/>
        <w:rPr>
          <w:rFonts w:hint="cs"/>
          <w:rtl/>
        </w:rPr>
      </w:pPr>
      <w:r>
        <w:rPr>
          <w:rFonts w:hint="cs"/>
          <w:rtl/>
        </w:rPr>
        <w:t xml:space="preserve">אדוני שר הביטחון, </w:t>
      </w:r>
      <w:r>
        <w:rPr>
          <w:rFonts w:hint="cs"/>
          <w:rtl/>
        </w:rPr>
        <w:t>זה המועד להשיב על שאילתות. בבקשה. סגן שר הביטחון ישיב על שאילתות. שאילתא מס' 170. חבר הכנסת אחמד טיבי - אינו נוכח; התשובה לפרוטוקול.</w:t>
      </w:r>
    </w:p>
    <w:p w14:paraId="2CA00B80" w14:textId="77777777" w:rsidR="00000000" w:rsidRDefault="00E84F3B">
      <w:pPr>
        <w:pStyle w:val="a"/>
        <w:rPr>
          <w:rFonts w:hint="cs"/>
          <w:rtl/>
        </w:rPr>
      </w:pPr>
    </w:p>
    <w:p w14:paraId="12E5F655" w14:textId="77777777" w:rsidR="00000000" w:rsidRDefault="00E84F3B">
      <w:pPr>
        <w:pStyle w:val="Query"/>
        <w:jc w:val="center"/>
        <w:rPr>
          <w:rtl/>
        </w:rPr>
      </w:pPr>
      <w:bookmarkStart w:id="943" w:name="CQ11736FI0011736T16_07_2003_19_32_37"/>
      <w:bookmarkStart w:id="944" w:name="_Toc46538738"/>
      <w:bookmarkStart w:id="945" w:name="_Toc49055469"/>
      <w:bookmarkEnd w:id="943"/>
      <w:r>
        <w:rPr>
          <w:rtl/>
        </w:rPr>
        <w:t xml:space="preserve">170. </w:t>
      </w:r>
      <w:r>
        <w:rPr>
          <w:rFonts w:hint="cs"/>
          <w:rtl/>
        </w:rPr>
        <w:t xml:space="preserve">הטיפול בשני </w:t>
      </w:r>
      <w:r>
        <w:rPr>
          <w:rtl/>
        </w:rPr>
        <w:t>תושבי טול</w:t>
      </w:r>
      <w:r>
        <w:rPr>
          <w:rFonts w:hint="cs"/>
          <w:rtl/>
        </w:rPr>
        <w:t>-</w:t>
      </w:r>
      <w:r>
        <w:rPr>
          <w:rtl/>
        </w:rPr>
        <w:t xml:space="preserve">כרם </w:t>
      </w:r>
      <w:r>
        <w:rPr>
          <w:rFonts w:hint="cs"/>
          <w:rtl/>
        </w:rPr>
        <w:t xml:space="preserve">שנפצעו </w:t>
      </w:r>
      <w:r>
        <w:rPr>
          <w:rtl/>
        </w:rPr>
        <w:t>במהלך פעולה צבאית</w:t>
      </w:r>
      <w:bookmarkEnd w:id="944"/>
      <w:bookmarkEnd w:id="945"/>
    </w:p>
    <w:p w14:paraId="1B27E3A3" w14:textId="77777777" w:rsidR="00000000" w:rsidRDefault="00E84F3B">
      <w:pPr>
        <w:pStyle w:val="a"/>
        <w:rPr>
          <w:rFonts w:hint="cs"/>
          <w:rtl/>
        </w:rPr>
      </w:pPr>
    </w:p>
    <w:p w14:paraId="6454A600" w14:textId="77777777" w:rsidR="00000000" w:rsidRDefault="00E84F3B">
      <w:pPr>
        <w:pStyle w:val="a"/>
        <w:ind w:firstLine="0"/>
        <w:rPr>
          <w:bCs/>
          <w:u w:val="single"/>
        </w:rPr>
      </w:pPr>
      <w:bookmarkStart w:id="946" w:name="ESQ11736"/>
      <w:bookmarkStart w:id="947" w:name="TextBody8"/>
      <w:bookmarkEnd w:id="946"/>
      <w:r>
        <w:rPr>
          <w:bCs/>
          <w:u w:val="single"/>
          <w:rtl/>
        </w:rPr>
        <w:t>חבר</w:t>
      </w:r>
      <w:bookmarkEnd w:id="947"/>
      <w:r>
        <w:rPr>
          <w:rFonts w:hint="cs"/>
          <w:bCs/>
          <w:u w:val="single"/>
          <w:rtl/>
        </w:rPr>
        <w:t xml:space="preserve"> הכנסת </w:t>
      </w:r>
      <w:bookmarkStart w:id="948" w:name="TextBody2"/>
      <w:r>
        <w:rPr>
          <w:bCs/>
          <w:u w:val="single"/>
          <w:rtl/>
        </w:rPr>
        <w:t>אחמד טיבי</w:t>
      </w:r>
      <w:bookmarkEnd w:id="948"/>
      <w:r>
        <w:rPr>
          <w:rFonts w:hint="cs"/>
          <w:bCs/>
          <w:u w:val="single"/>
          <w:rtl/>
        </w:rPr>
        <w:t xml:space="preserve"> </w:t>
      </w:r>
      <w:bookmarkStart w:id="949" w:name="TextBody9"/>
      <w:r>
        <w:rPr>
          <w:bCs/>
          <w:u w:val="single"/>
          <w:rtl/>
        </w:rPr>
        <w:t>שאל</w:t>
      </w:r>
      <w:bookmarkEnd w:id="949"/>
      <w:r>
        <w:rPr>
          <w:rFonts w:hint="cs"/>
          <w:bCs/>
          <w:u w:val="single"/>
          <w:rtl/>
        </w:rPr>
        <w:t xml:space="preserve"> את</w:t>
      </w:r>
      <w:bookmarkStart w:id="950" w:name="TextBody12"/>
      <w:r>
        <w:rPr>
          <w:bCs/>
          <w:u w:val="single"/>
          <w:rtl/>
        </w:rPr>
        <w:t xml:space="preserve"> שר</w:t>
      </w:r>
      <w:bookmarkEnd w:id="950"/>
      <w:r>
        <w:rPr>
          <w:rFonts w:hint="cs"/>
          <w:bCs/>
          <w:u w:val="single"/>
          <w:rtl/>
        </w:rPr>
        <w:t xml:space="preserve"> </w:t>
      </w:r>
      <w:bookmarkStart w:id="951" w:name="GMGOVMINISTRYNAME"/>
      <w:r>
        <w:rPr>
          <w:bCs/>
          <w:u w:val="single"/>
          <w:rtl/>
        </w:rPr>
        <w:t>הביטחון</w:t>
      </w:r>
      <w:bookmarkEnd w:id="951"/>
    </w:p>
    <w:p w14:paraId="1E713A46" w14:textId="77777777" w:rsidR="00000000" w:rsidRDefault="00E84F3B">
      <w:pPr>
        <w:pStyle w:val="a"/>
        <w:ind w:firstLine="720"/>
      </w:pPr>
      <w:bookmarkStart w:id="952" w:name="TextBody4"/>
      <w:r>
        <w:rPr>
          <w:rtl/>
        </w:rPr>
        <w:t>ביום כ"ו באייר התשס"ג (28 ב</w:t>
      </w:r>
      <w:r>
        <w:rPr>
          <w:rtl/>
        </w:rPr>
        <w:t>מאי 2003):</w:t>
      </w:r>
      <w:bookmarkEnd w:id="952"/>
    </w:p>
    <w:p w14:paraId="78D554F6" w14:textId="77777777" w:rsidR="00000000" w:rsidRDefault="00E84F3B">
      <w:pPr>
        <w:pStyle w:val="a"/>
        <w:rPr>
          <w:rFonts w:hint="cs"/>
        </w:rPr>
      </w:pPr>
    </w:p>
    <w:p w14:paraId="2B2950CA" w14:textId="77777777" w:rsidR="00000000" w:rsidRDefault="00E84F3B">
      <w:pPr>
        <w:pStyle w:val="a"/>
        <w:ind w:firstLine="720"/>
      </w:pPr>
      <w:bookmarkStart w:id="953" w:name="TextBody3"/>
      <w:r>
        <w:rPr>
          <w:rFonts w:hint="cs"/>
          <w:rtl/>
        </w:rPr>
        <w:t xml:space="preserve">נטען כי ב-10 באפריל 2003, </w:t>
      </w:r>
      <w:r>
        <w:rPr>
          <w:rtl/>
        </w:rPr>
        <w:t>בשעה 13:00</w:t>
      </w:r>
      <w:r>
        <w:rPr>
          <w:rFonts w:hint="cs"/>
          <w:rtl/>
        </w:rPr>
        <w:t>,</w:t>
      </w:r>
      <w:r>
        <w:rPr>
          <w:rtl/>
        </w:rPr>
        <w:t xml:space="preserve"> נורו </w:t>
      </w:r>
      <w:r>
        <w:rPr>
          <w:rFonts w:hint="cs"/>
          <w:rtl/>
        </w:rPr>
        <w:t>שני תושבים</w:t>
      </w:r>
      <w:r>
        <w:rPr>
          <w:rtl/>
        </w:rPr>
        <w:t xml:space="preserve"> בשוגג ונפצעו בא</w:t>
      </w:r>
      <w:r>
        <w:rPr>
          <w:rFonts w:hint="cs"/>
          <w:rtl/>
        </w:rPr>
        <w:t>ור</w:t>
      </w:r>
      <w:r>
        <w:rPr>
          <w:rtl/>
        </w:rPr>
        <w:t>ח קשה במהלך פעולה צבאית בטול</w:t>
      </w:r>
      <w:r>
        <w:rPr>
          <w:rFonts w:hint="cs"/>
          <w:rtl/>
        </w:rPr>
        <w:t>-</w:t>
      </w:r>
      <w:r>
        <w:rPr>
          <w:rtl/>
        </w:rPr>
        <w:t>כרם</w:t>
      </w:r>
      <w:r>
        <w:rPr>
          <w:rFonts w:hint="cs"/>
          <w:rtl/>
        </w:rPr>
        <w:t>, שבוצעה</w:t>
      </w:r>
      <w:r>
        <w:rPr>
          <w:rtl/>
        </w:rPr>
        <w:t xml:space="preserve"> ללא כל התראה או אזהרה מוקדמת</w:t>
      </w:r>
      <w:r>
        <w:rPr>
          <w:rFonts w:hint="cs"/>
          <w:rtl/>
        </w:rPr>
        <w:t>, וכי</w:t>
      </w:r>
      <w:r>
        <w:rPr>
          <w:rtl/>
        </w:rPr>
        <w:t xml:space="preserve"> הנ"ל קיבלו טיפול </w:t>
      </w:r>
      <w:r>
        <w:rPr>
          <w:rFonts w:hint="cs"/>
          <w:rtl/>
        </w:rPr>
        <w:t>בבית-החולים</w:t>
      </w:r>
      <w:r>
        <w:rPr>
          <w:rtl/>
        </w:rPr>
        <w:t xml:space="preserve"> </w:t>
      </w:r>
      <w:r>
        <w:rPr>
          <w:rFonts w:hint="cs"/>
          <w:rtl/>
        </w:rPr>
        <w:t>"</w:t>
      </w:r>
      <w:r>
        <w:rPr>
          <w:rtl/>
        </w:rPr>
        <w:t>הלל יפה</w:t>
      </w:r>
      <w:r>
        <w:rPr>
          <w:rFonts w:hint="cs"/>
          <w:rtl/>
        </w:rPr>
        <w:t>", אך</w:t>
      </w:r>
      <w:r>
        <w:rPr>
          <w:rtl/>
        </w:rPr>
        <w:t xml:space="preserve"> המשך טיפול </w:t>
      </w:r>
      <w:r>
        <w:rPr>
          <w:rFonts w:hint="cs"/>
          <w:rtl/>
        </w:rPr>
        <w:t>בבית-החולים</w:t>
      </w:r>
      <w:r>
        <w:rPr>
          <w:rtl/>
        </w:rPr>
        <w:t xml:space="preserve"> </w:t>
      </w:r>
      <w:r>
        <w:rPr>
          <w:rFonts w:hint="cs"/>
          <w:rtl/>
        </w:rPr>
        <w:t>"</w:t>
      </w:r>
      <w:r>
        <w:rPr>
          <w:rtl/>
        </w:rPr>
        <w:t>מאיר</w:t>
      </w:r>
      <w:r>
        <w:rPr>
          <w:rFonts w:hint="cs"/>
          <w:rtl/>
        </w:rPr>
        <w:t>"</w:t>
      </w:r>
      <w:r>
        <w:rPr>
          <w:rtl/>
        </w:rPr>
        <w:t xml:space="preserve"> סורב בשל העדר כיסוי כספי </w:t>
      </w:r>
      <w:r>
        <w:rPr>
          <w:rtl/>
        </w:rPr>
        <w:t>להוצאות רפואיות.</w:t>
      </w:r>
      <w:bookmarkEnd w:id="953"/>
    </w:p>
    <w:p w14:paraId="6B0D0CC1" w14:textId="77777777" w:rsidR="00000000" w:rsidRDefault="00E84F3B">
      <w:pPr>
        <w:pStyle w:val="a"/>
        <w:ind w:firstLine="720"/>
      </w:pPr>
    </w:p>
    <w:p w14:paraId="6EAF2ADE" w14:textId="77777777" w:rsidR="00000000" w:rsidRDefault="00E84F3B">
      <w:pPr>
        <w:pStyle w:val="a"/>
        <w:ind w:firstLine="720"/>
      </w:pPr>
      <w:r>
        <w:rPr>
          <w:rFonts w:hint="cs"/>
          <w:rtl/>
        </w:rPr>
        <w:t>רצוני לשאול</w:t>
      </w:r>
      <w:r>
        <w:rPr>
          <w:rtl/>
        </w:rPr>
        <w:t>:</w:t>
      </w:r>
    </w:p>
    <w:p w14:paraId="510C7012" w14:textId="77777777" w:rsidR="00000000" w:rsidRDefault="00E84F3B">
      <w:pPr>
        <w:pStyle w:val="a"/>
        <w:ind w:firstLine="720"/>
        <w:rPr>
          <w:rFonts w:hint="cs"/>
          <w:rtl/>
        </w:rPr>
      </w:pPr>
    </w:p>
    <w:p w14:paraId="65345241" w14:textId="77777777" w:rsidR="00000000" w:rsidRDefault="00E84F3B">
      <w:pPr>
        <w:pStyle w:val="a"/>
        <w:ind w:firstLine="720"/>
        <w:rPr>
          <w:rFonts w:hint="cs"/>
          <w:rtl/>
        </w:rPr>
      </w:pPr>
      <w:r>
        <w:rPr>
          <w:rFonts w:hint="cs"/>
          <w:rtl/>
        </w:rPr>
        <w:t xml:space="preserve">1. האם הידיעות נכונות? </w:t>
      </w:r>
    </w:p>
    <w:p w14:paraId="23448126" w14:textId="77777777" w:rsidR="00000000" w:rsidRDefault="00E84F3B">
      <w:pPr>
        <w:pStyle w:val="a"/>
        <w:ind w:firstLine="720"/>
        <w:rPr>
          <w:rFonts w:hint="cs"/>
        </w:rPr>
      </w:pPr>
    </w:p>
    <w:p w14:paraId="161B5A1C" w14:textId="77777777" w:rsidR="00000000" w:rsidRDefault="00E84F3B">
      <w:pPr>
        <w:pStyle w:val="a"/>
        <w:ind w:firstLine="720"/>
        <w:rPr>
          <w:rtl/>
        </w:rPr>
      </w:pPr>
      <w:bookmarkStart w:id="954" w:name="TextBody5"/>
      <w:r>
        <w:rPr>
          <w:rFonts w:hint="cs"/>
          <w:rtl/>
        </w:rPr>
        <w:t xml:space="preserve">2. אם כן </w:t>
      </w:r>
      <w:r>
        <w:rPr>
          <w:rtl/>
        </w:rPr>
        <w:t>–</w:t>
      </w:r>
      <w:r>
        <w:rPr>
          <w:rFonts w:hint="cs"/>
          <w:rtl/>
        </w:rPr>
        <w:t xml:space="preserve"> </w:t>
      </w:r>
      <w:r>
        <w:rPr>
          <w:rtl/>
        </w:rPr>
        <w:t>האם מתקיימת חקירה בנושא?</w:t>
      </w:r>
    </w:p>
    <w:p w14:paraId="325CACB4" w14:textId="77777777" w:rsidR="00000000" w:rsidRDefault="00E84F3B">
      <w:pPr>
        <w:pStyle w:val="a"/>
        <w:ind w:firstLine="720"/>
        <w:rPr>
          <w:rFonts w:hint="cs"/>
          <w:rtl/>
        </w:rPr>
      </w:pPr>
    </w:p>
    <w:p w14:paraId="285A48A3" w14:textId="77777777" w:rsidR="00000000" w:rsidRDefault="00E84F3B">
      <w:pPr>
        <w:pStyle w:val="a"/>
        <w:ind w:firstLine="0"/>
        <w:rPr>
          <w:rFonts w:hint="cs"/>
          <w:b/>
          <w:bCs/>
          <w:u w:val="single"/>
          <w:rtl/>
        </w:rPr>
      </w:pPr>
      <w:r>
        <w:rPr>
          <w:rFonts w:hint="cs"/>
          <w:b/>
          <w:bCs/>
          <w:u w:val="single"/>
          <w:rtl/>
        </w:rPr>
        <w:t>תשובת סגן שר הביטחון זאב בוים:</w:t>
      </w:r>
    </w:p>
    <w:p w14:paraId="2AA1677D" w14:textId="77777777" w:rsidR="00000000" w:rsidRDefault="00E84F3B">
      <w:pPr>
        <w:pStyle w:val="a"/>
        <w:ind w:firstLine="0"/>
        <w:rPr>
          <w:rFonts w:hint="cs"/>
          <w:rtl/>
        </w:rPr>
      </w:pPr>
      <w:r>
        <w:rPr>
          <w:rFonts w:hint="cs"/>
          <w:rtl/>
        </w:rPr>
        <w:t>(לא נקראה, נמסרה לפרוטוקול)</w:t>
      </w:r>
    </w:p>
    <w:p w14:paraId="0D0BEAD3" w14:textId="77777777" w:rsidR="00000000" w:rsidRDefault="00E84F3B">
      <w:pPr>
        <w:pStyle w:val="a"/>
        <w:rPr>
          <w:rFonts w:hint="cs"/>
          <w:rtl/>
        </w:rPr>
      </w:pPr>
    </w:p>
    <w:p w14:paraId="1D3C4DE9" w14:textId="77777777" w:rsidR="00000000" w:rsidRDefault="00E84F3B">
      <w:pPr>
        <w:pStyle w:val="a"/>
        <w:rPr>
          <w:rFonts w:hint="cs"/>
          <w:rtl/>
        </w:rPr>
      </w:pPr>
      <w:r>
        <w:rPr>
          <w:rFonts w:hint="cs"/>
          <w:rtl/>
        </w:rPr>
        <w:t xml:space="preserve">1-2. במסגרת פעולת צה"ל בטול-כרם ביום 10 באפריל 2003 נתקל הכוח בחמוש. במסגרת האירוע נפצעו שני פלסטינים </w:t>
      </w:r>
      <w:r>
        <w:rPr>
          <w:rFonts w:hint="cs"/>
          <w:rtl/>
        </w:rPr>
        <w:t>ופונו לבית-החולים. האירוע תוחקר על-ידי צה"ל והתחקיר הועבר לבחינת הפרקליטות הצבאית.</w:t>
      </w:r>
    </w:p>
    <w:p w14:paraId="2D85B265" w14:textId="77777777" w:rsidR="00000000" w:rsidRDefault="00E84F3B">
      <w:pPr>
        <w:pStyle w:val="a"/>
        <w:rPr>
          <w:rFonts w:hint="cs"/>
          <w:rtl/>
        </w:rPr>
      </w:pPr>
    </w:p>
    <w:p w14:paraId="7D19A2DB" w14:textId="77777777" w:rsidR="00000000" w:rsidRDefault="00E84F3B">
      <w:pPr>
        <w:pStyle w:val="a"/>
        <w:rPr>
          <w:rFonts w:hint="cs"/>
          <w:rtl/>
        </w:rPr>
      </w:pPr>
      <w:r>
        <w:rPr>
          <w:rFonts w:hint="cs"/>
          <w:rtl/>
        </w:rPr>
        <w:t>אשר לטיפול הרפואי, אחד הפצועים מאושפז בבית-החולים "הלל יפה". הפצוע השני הועבר לבית-החולים "מאיר" ואף עבר ניתוח אורתופדי, ואז שוחרר לביתו. השניים הגישו תביעת נזיקין, ובמסגרת</w:t>
      </w:r>
      <w:r>
        <w:rPr>
          <w:rFonts w:hint="cs"/>
          <w:rtl/>
        </w:rPr>
        <w:t>ה ידונו גם בסוגיות הגורם האחראי למימון ההוצאות הרפואיות.</w:t>
      </w:r>
    </w:p>
    <w:bookmarkEnd w:id="954"/>
    <w:p w14:paraId="5B89A76A" w14:textId="77777777" w:rsidR="00000000" w:rsidRDefault="00E84F3B">
      <w:pPr>
        <w:pStyle w:val="ad"/>
        <w:rPr>
          <w:rtl/>
        </w:rPr>
      </w:pPr>
    </w:p>
    <w:p w14:paraId="4AE87116" w14:textId="77777777" w:rsidR="00000000" w:rsidRDefault="00E84F3B">
      <w:pPr>
        <w:pStyle w:val="ad"/>
        <w:rPr>
          <w:rtl/>
        </w:rPr>
      </w:pPr>
      <w:r>
        <w:rPr>
          <w:rtl/>
        </w:rPr>
        <w:t>היו"ר משה כחלון:</w:t>
      </w:r>
    </w:p>
    <w:p w14:paraId="52474231" w14:textId="77777777" w:rsidR="00000000" w:rsidRDefault="00E84F3B">
      <w:pPr>
        <w:pStyle w:val="a"/>
        <w:rPr>
          <w:rtl/>
        </w:rPr>
      </w:pPr>
    </w:p>
    <w:p w14:paraId="12C32C8B" w14:textId="77777777" w:rsidR="00000000" w:rsidRDefault="00E84F3B">
      <w:pPr>
        <w:pStyle w:val="a"/>
        <w:rPr>
          <w:rFonts w:hint="cs"/>
          <w:rtl/>
        </w:rPr>
      </w:pPr>
      <w:r>
        <w:rPr>
          <w:rFonts w:hint="cs"/>
          <w:rtl/>
        </w:rPr>
        <w:t>שאילתא מס' 217. חבר הכנסת מוחמד ברכה - אינו נוכח; התשובה לפרוטוקול.</w:t>
      </w:r>
    </w:p>
    <w:p w14:paraId="649082B2" w14:textId="77777777" w:rsidR="00000000" w:rsidRDefault="00E84F3B">
      <w:pPr>
        <w:pStyle w:val="a"/>
        <w:rPr>
          <w:rFonts w:hint="cs"/>
          <w:rtl/>
        </w:rPr>
      </w:pPr>
    </w:p>
    <w:p w14:paraId="16F2DB55" w14:textId="77777777" w:rsidR="00000000" w:rsidRDefault="00E84F3B">
      <w:pPr>
        <w:pStyle w:val="Query"/>
        <w:jc w:val="center"/>
        <w:rPr>
          <w:rtl/>
        </w:rPr>
      </w:pPr>
      <w:bookmarkStart w:id="955" w:name="CQ12214FI0012214T16_07_2003_19_33_33"/>
      <w:bookmarkStart w:id="956" w:name="_Toc46538739"/>
      <w:bookmarkStart w:id="957" w:name="_Toc49055470"/>
      <w:bookmarkEnd w:id="955"/>
      <w:r>
        <w:rPr>
          <w:rtl/>
        </w:rPr>
        <w:t>217. יחס כוחות צה"ל לתושבי כפר ליד רמאללה</w:t>
      </w:r>
      <w:bookmarkEnd w:id="956"/>
      <w:bookmarkEnd w:id="957"/>
    </w:p>
    <w:p w14:paraId="7DD4F83C" w14:textId="77777777" w:rsidR="00000000" w:rsidRDefault="00E84F3B">
      <w:pPr>
        <w:pStyle w:val="a"/>
        <w:rPr>
          <w:rFonts w:hint="cs"/>
          <w:rtl/>
        </w:rPr>
      </w:pPr>
    </w:p>
    <w:p w14:paraId="6E440404" w14:textId="77777777" w:rsidR="00000000" w:rsidRDefault="00E84F3B">
      <w:pPr>
        <w:pStyle w:val="a"/>
        <w:ind w:firstLine="0"/>
        <w:rPr>
          <w:bCs/>
          <w:u w:val="single"/>
        </w:rPr>
      </w:pPr>
      <w:bookmarkStart w:id="958" w:name="ESQ12214"/>
      <w:bookmarkEnd w:id="958"/>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25AEEC9" w14:textId="77777777" w:rsidR="00000000" w:rsidRDefault="00E84F3B">
      <w:pPr>
        <w:pStyle w:val="a"/>
        <w:ind w:firstLine="720"/>
        <w:rPr>
          <w:rFonts w:hint="cs"/>
          <w:rtl/>
        </w:rPr>
      </w:pPr>
      <w:r>
        <w:rPr>
          <w:rtl/>
        </w:rPr>
        <w:t>ביום י"א בסיוון התשס"ג (11 בי</w:t>
      </w:r>
      <w:r>
        <w:rPr>
          <w:rtl/>
        </w:rPr>
        <w:t>וני 2003):</w:t>
      </w:r>
    </w:p>
    <w:p w14:paraId="35876D10" w14:textId="77777777" w:rsidR="00000000" w:rsidRDefault="00E84F3B">
      <w:pPr>
        <w:pStyle w:val="a"/>
        <w:rPr>
          <w:rFonts w:hint="cs"/>
        </w:rPr>
      </w:pPr>
    </w:p>
    <w:p w14:paraId="276FC2B3" w14:textId="77777777" w:rsidR="00000000" w:rsidRDefault="00E84F3B">
      <w:pPr>
        <w:pStyle w:val="a"/>
        <w:ind w:firstLine="720"/>
      </w:pPr>
      <w:r>
        <w:rPr>
          <w:rFonts w:hint="cs"/>
          <w:rtl/>
        </w:rPr>
        <w:t>נטען</w:t>
      </w:r>
      <w:r>
        <w:rPr>
          <w:rtl/>
        </w:rPr>
        <w:t xml:space="preserve"> כי מסוף מרס כוחות צה"ל נכנסים </w:t>
      </w:r>
      <w:r>
        <w:rPr>
          <w:rFonts w:hint="cs"/>
          <w:rtl/>
        </w:rPr>
        <w:t>לעתים קרובות</w:t>
      </w:r>
      <w:r>
        <w:rPr>
          <w:rtl/>
        </w:rPr>
        <w:t xml:space="preserve"> לכפר קרא</w:t>
      </w:r>
      <w:r>
        <w:rPr>
          <w:rFonts w:hint="cs"/>
          <w:rtl/>
        </w:rPr>
        <w:t>ו</w:t>
      </w:r>
      <w:r>
        <w:rPr>
          <w:rtl/>
        </w:rPr>
        <w:t xml:space="preserve">וה בני זיד ליד רמאללה </w:t>
      </w:r>
      <w:r>
        <w:rPr>
          <w:rFonts w:hint="cs"/>
          <w:rtl/>
        </w:rPr>
        <w:t>ויורים</w:t>
      </w:r>
      <w:r>
        <w:rPr>
          <w:rtl/>
        </w:rPr>
        <w:t xml:space="preserve"> לכל עבר, וכתוצאה מ</w:t>
      </w:r>
      <w:r>
        <w:rPr>
          <w:rFonts w:hint="cs"/>
          <w:rtl/>
        </w:rPr>
        <w:t>כך</w:t>
      </w:r>
      <w:r>
        <w:rPr>
          <w:rtl/>
        </w:rPr>
        <w:t xml:space="preserve"> נהרגים אזרחים חפים מפשע.</w:t>
      </w:r>
    </w:p>
    <w:p w14:paraId="058D163C" w14:textId="77777777" w:rsidR="00000000" w:rsidRDefault="00E84F3B">
      <w:pPr>
        <w:pStyle w:val="a"/>
        <w:ind w:firstLine="720"/>
      </w:pPr>
    </w:p>
    <w:p w14:paraId="109AC109" w14:textId="77777777" w:rsidR="00000000" w:rsidRDefault="00E84F3B">
      <w:pPr>
        <w:pStyle w:val="a"/>
        <w:ind w:firstLine="720"/>
      </w:pPr>
      <w:r>
        <w:rPr>
          <w:rFonts w:hint="cs"/>
          <w:rtl/>
        </w:rPr>
        <w:t>רצוני לשאול</w:t>
      </w:r>
      <w:r>
        <w:rPr>
          <w:rtl/>
        </w:rPr>
        <w:t>:</w:t>
      </w:r>
    </w:p>
    <w:p w14:paraId="1BEC2374" w14:textId="77777777" w:rsidR="00000000" w:rsidRDefault="00E84F3B">
      <w:pPr>
        <w:pStyle w:val="a"/>
        <w:ind w:firstLine="720"/>
      </w:pPr>
    </w:p>
    <w:p w14:paraId="4D18E0EC" w14:textId="77777777" w:rsidR="00000000" w:rsidRDefault="00E84F3B">
      <w:pPr>
        <w:pStyle w:val="a"/>
        <w:ind w:firstLine="720"/>
        <w:rPr>
          <w:rtl/>
        </w:rPr>
      </w:pPr>
      <w:r>
        <w:rPr>
          <w:rFonts w:hint="cs"/>
          <w:rtl/>
        </w:rPr>
        <w:t xml:space="preserve">1. </w:t>
      </w:r>
      <w:r>
        <w:rPr>
          <w:rtl/>
        </w:rPr>
        <w:t xml:space="preserve">האם </w:t>
      </w:r>
      <w:r>
        <w:rPr>
          <w:rFonts w:hint="cs"/>
          <w:rtl/>
        </w:rPr>
        <w:t xml:space="preserve">נבדקו הטענות, ואם כן </w:t>
      </w:r>
      <w:r>
        <w:rPr>
          <w:rtl/>
        </w:rPr>
        <w:t>–</w:t>
      </w:r>
      <w:r>
        <w:rPr>
          <w:rFonts w:hint="cs"/>
          <w:rtl/>
        </w:rPr>
        <w:t xml:space="preserve"> מה העלתה הבדיקה</w:t>
      </w:r>
      <w:r>
        <w:rPr>
          <w:rtl/>
        </w:rPr>
        <w:t>?</w:t>
      </w:r>
    </w:p>
    <w:p w14:paraId="4E799806" w14:textId="77777777" w:rsidR="00000000" w:rsidRDefault="00E84F3B">
      <w:pPr>
        <w:pStyle w:val="a"/>
        <w:ind w:firstLine="720"/>
        <w:rPr>
          <w:rtl/>
        </w:rPr>
      </w:pPr>
    </w:p>
    <w:p w14:paraId="29C9F34D" w14:textId="77777777" w:rsidR="00000000" w:rsidRDefault="00E84F3B">
      <w:pPr>
        <w:pStyle w:val="a"/>
        <w:ind w:firstLine="720"/>
        <w:rPr>
          <w:rtl/>
        </w:rPr>
      </w:pPr>
      <w:r>
        <w:rPr>
          <w:rFonts w:hint="cs"/>
          <w:rtl/>
        </w:rPr>
        <w:t>2. מה ייעשה בנדון</w:t>
      </w:r>
      <w:r>
        <w:rPr>
          <w:rtl/>
        </w:rPr>
        <w:t>?</w:t>
      </w:r>
    </w:p>
    <w:p w14:paraId="438791A3" w14:textId="77777777" w:rsidR="00000000" w:rsidRDefault="00E84F3B">
      <w:pPr>
        <w:pStyle w:val="a"/>
        <w:ind w:firstLine="720"/>
        <w:rPr>
          <w:rFonts w:hint="cs"/>
          <w:rtl/>
        </w:rPr>
      </w:pPr>
    </w:p>
    <w:p w14:paraId="42EAEAB0" w14:textId="77777777" w:rsidR="00000000" w:rsidRDefault="00E84F3B">
      <w:pPr>
        <w:pStyle w:val="a"/>
        <w:ind w:firstLine="0"/>
        <w:rPr>
          <w:rFonts w:hint="cs"/>
          <w:b/>
          <w:bCs/>
          <w:u w:val="single"/>
          <w:rtl/>
        </w:rPr>
      </w:pPr>
      <w:r>
        <w:rPr>
          <w:rFonts w:hint="cs"/>
          <w:b/>
          <w:bCs/>
          <w:u w:val="single"/>
          <w:rtl/>
        </w:rPr>
        <w:t>תשובת  סגן שר הביטחון זאב בוי</w:t>
      </w:r>
      <w:r>
        <w:rPr>
          <w:rFonts w:hint="cs"/>
          <w:b/>
          <w:bCs/>
          <w:u w:val="single"/>
          <w:rtl/>
        </w:rPr>
        <w:t>ם:</w:t>
      </w:r>
    </w:p>
    <w:p w14:paraId="493A3EEC" w14:textId="77777777" w:rsidR="00000000" w:rsidRDefault="00E84F3B">
      <w:pPr>
        <w:pStyle w:val="a"/>
        <w:ind w:firstLine="0"/>
        <w:rPr>
          <w:rFonts w:hint="cs"/>
          <w:rtl/>
        </w:rPr>
      </w:pPr>
      <w:r>
        <w:rPr>
          <w:rFonts w:hint="cs"/>
          <w:rtl/>
        </w:rPr>
        <w:t>(לא נקראה, נמסרה לפרוטוקול)</w:t>
      </w:r>
    </w:p>
    <w:p w14:paraId="5A8CCD88" w14:textId="77777777" w:rsidR="00000000" w:rsidRDefault="00E84F3B">
      <w:pPr>
        <w:pStyle w:val="a"/>
        <w:rPr>
          <w:rFonts w:hint="cs"/>
          <w:rtl/>
        </w:rPr>
      </w:pPr>
    </w:p>
    <w:p w14:paraId="66B5C687" w14:textId="77777777" w:rsidR="00000000" w:rsidRDefault="00E84F3B">
      <w:pPr>
        <w:pStyle w:val="a"/>
        <w:rPr>
          <w:rFonts w:hint="cs"/>
          <w:rtl/>
        </w:rPr>
      </w:pPr>
      <w:r>
        <w:rPr>
          <w:rFonts w:hint="cs"/>
          <w:rtl/>
        </w:rPr>
        <w:t>1-2. הכפר קראווה בני זיד הינו מוקד חיכוך מרכזי בגזרה. הציר אשר עובר דרך הכפר הינו ציר גישה עיקרי לגוש ערורה, גוש כפרים המהווה מוקד טרור מרכזי שממנו יצאו מפגעים רבים.</w:t>
      </w:r>
    </w:p>
    <w:p w14:paraId="668E0700" w14:textId="77777777" w:rsidR="00000000" w:rsidRDefault="00E84F3B">
      <w:pPr>
        <w:pStyle w:val="a"/>
        <w:rPr>
          <w:rFonts w:hint="cs"/>
          <w:rtl/>
        </w:rPr>
      </w:pPr>
    </w:p>
    <w:p w14:paraId="71AF82A8" w14:textId="77777777" w:rsidR="00000000" w:rsidRDefault="00E84F3B">
      <w:pPr>
        <w:pStyle w:val="a"/>
        <w:rPr>
          <w:rFonts w:hint="cs"/>
          <w:rtl/>
        </w:rPr>
      </w:pPr>
      <w:r>
        <w:rPr>
          <w:rFonts w:hint="cs"/>
          <w:rtl/>
        </w:rPr>
        <w:t>כל כניסה של צה"ל לכפר מלווה בהפרות סדר הכוללת השלכת אבנים</w:t>
      </w:r>
      <w:r>
        <w:rPr>
          <w:rFonts w:hint="cs"/>
          <w:rtl/>
        </w:rPr>
        <w:t>, בלוקים ובקבוקי תבערה. הכפר קראווה בני זיד משמש מוקד לפעילות של פעילי "תנזים" צבאיים, אשר הכווינו פיגועי ירי בצירי תנועה ישראליים. כמו כן אחראים פעילי ה"תנזים" בכפר לתכנון חטיפות ורצח של משתפי פעולה פלסטינים עם ישראל. במהלך העימות האחרון, הנמשך זה כשנתיים</w:t>
      </w:r>
      <w:r>
        <w:rPr>
          <w:rFonts w:hint="cs"/>
          <w:rtl/>
        </w:rPr>
        <w:t xml:space="preserve"> וחצי, מאופיין הכפר בפעילות של "תנזים" צבאי, אשר פעיליו תכננו להוציא פיגועי ירי לעבר כוחות הביטחון הישראליים. כיום יש בכפר שלושה מבוקשים עיקריים, אשר ביצעו פיגועי ירי בצירי התנועה בגזרה. </w:t>
      </w:r>
    </w:p>
    <w:p w14:paraId="75346A4D" w14:textId="77777777" w:rsidR="00000000" w:rsidRDefault="00E84F3B">
      <w:pPr>
        <w:pStyle w:val="a"/>
        <w:rPr>
          <w:rFonts w:hint="cs"/>
          <w:rtl/>
        </w:rPr>
      </w:pPr>
    </w:p>
    <w:p w14:paraId="76DF152A" w14:textId="77777777" w:rsidR="00000000" w:rsidRDefault="00E84F3B">
      <w:pPr>
        <w:pStyle w:val="a"/>
        <w:rPr>
          <w:rFonts w:hint="cs"/>
          <w:rtl/>
        </w:rPr>
      </w:pPr>
      <w:r>
        <w:rPr>
          <w:rFonts w:hint="cs"/>
          <w:rtl/>
        </w:rPr>
        <w:t>בתאריך 24 באפריל 2003 נתקלו כוחות צה"ל שהיו בפעילות מבצעית בכפר קרא</w:t>
      </w:r>
      <w:r>
        <w:rPr>
          <w:rFonts w:hint="cs"/>
          <w:rtl/>
        </w:rPr>
        <w:t>ווה בני זיד בהפרת סדר מרובת משתתפים, שבה ארבו לכוח והשליכו לעברו סלעים, בלוקים ואבנים אשר סיכנו את חייהם. לאחר ששימוש באמצעים לפיזור הפגנות לא הועיל, ביצע הכוח ירי אזהרה לעבר חומת מפגע. ממנגנוני התיאום והקישור נמסר, כי מהירי נהרגו אוסמעה עראר בן 25 - מבוקש</w:t>
      </w:r>
      <w:r>
        <w:rPr>
          <w:rFonts w:hint="cs"/>
          <w:rtl/>
        </w:rPr>
        <w:t xml:space="preserve"> על-ידי כוחות הביטחון - וסאקר עיז עראר - פעיל "חמאס" בן 17.</w:t>
      </w:r>
    </w:p>
    <w:p w14:paraId="673BDC93" w14:textId="77777777" w:rsidR="00000000" w:rsidRDefault="00E84F3B">
      <w:pPr>
        <w:pStyle w:val="ad"/>
        <w:rPr>
          <w:rtl/>
        </w:rPr>
      </w:pPr>
    </w:p>
    <w:p w14:paraId="7E89D807" w14:textId="77777777" w:rsidR="00000000" w:rsidRDefault="00E84F3B">
      <w:pPr>
        <w:pStyle w:val="ad"/>
        <w:rPr>
          <w:rtl/>
        </w:rPr>
      </w:pPr>
      <w:r>
        <w:rPr>
          <w:rtl/>
        </w:rPr>
        <w:t>היו"ר משה כחלון:</w:t>
      </w:r>
    </w:p>
    <w:p w14:paraId="09318293" w14:textId="77777777" w:rsidR="00000000" w:rsidRDefault="00E84F3B">
      <w:pPr>
        <w:pStyle w:val="a"/>
        <w:rPr>
          <w:rtl/>
        </w:rPr>
      </w:pPr>
    </w:p>
    <w:p w14:paraId="4B6B08F5" w14:textId="77777777" w:rsidR="00000000" w:rsidRDefault="00E84F3B">
      <w:pPr>
        <w:pStyle w:val="a"/>
        <w:rPr>
          <w:rFonts w:hint="cs"/>
          <w:rtl/>
        </w:rPr>
      </w:pPr>
      <w:r>
        <w:rPr>
          <w:rFonts w:hint="cs"/>
          <w:rtl/>
        </w:rPr>
        <w:t>שאילתא מס' 250, של חבר הכנסת עבד-אלמאלכ דהאמשה בנושא: עיכוב תעודות זהות של פלסטינים. בבקשה.</w:t>
      </w:r>
    </w:p>
    <w:p w14:paraId="64438AC0" w14:textId="77777777" w:rsidR="00000000" w:rsidRDefault="00E84F3B">
      <w:pPr>
        <w:pStyle w:val="a"/>
        <w:rPr>
          <w:rFonts w:hint="cs"/>
          <w:rtl/>
        </w:rPr>
      </w:pPr>
    </w:p>
    <w:p w14:paraId="0E2EC93C" w14:textId="77777777" w:rsidR="00000000" w:rsidRDefault="00E84F3B">
      <w:pPr>
        <w:pStyle w:val="a"/>
        <w:rPr>
          <w:rFonts w:hint="cs"/>
          <w:rtl/>
        </w:rPr>
      </w:pPr>
    </w:p>
    <w:p w14:paraId="33EAC256" w14:textId="77777777" w:rsidR="00000000" w:rsidRDefault="00E84F3B">
      <w:pPr>
        <w:pStyle w:val="Query"/>
        <w:jc w:val="center"/>
        <w:rPr>
          <w:rtl/>
        </w:rPr>
      </w:pPr>
      <w:bookmarkStart w:id="959" w:name="CQ12563FI0012563T16_07_2003_19_34_32"/>
      <w:bookmarkStart w:id="960" w:name="_Toc46538740"/>
      <w:bookmarkStart w:id="961" w:name="_Toc49055471"/>
      <w:bookmarkEnd w:id="959"/>
      <w:r>
        <w:rPr>
          <w:rtl/>
        </w:rPr>
        <w:t>250. עיכוב תעודות זהות של פלסטינים</w:t>
      </w:r>
      <w:bookmarkEnd w:id="960"/>
      <w:bookmarkEnd w:id="961"/>
    </w:p>
    <w:p w14:paraId="502E3848" w14:textId="77777777" w:rsidR="00000000" w:rsidRDefault="00E84F3B">
      <w:pPr>
        <w:pStyle w:val="a"/>
        <w:rPr>
          <w:rFonts w:hint="cs"/>
          <w:rtl/>
        </w:rPr>
      </w:pPr>
    </w:p>
    <w:p w14:paraId="1831F03C" w14:textId="77777777" w:rsidR="00000000" w:rsidRDefault="00E84F3B">
      <w:pPr>
        <w:pStyle w:val="a"/>
        <w:ind w:firstLine="0"/>
        <w:rPr>
          <w:bCs/>
          <w:u w:val="single"/>
        </w:rPr>
      </w:pPr>
      <w:bookmarkStart w:id="962" w:name="ESQ12563"/>
      <w:bookmarkEnd w:id="962"/>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ED9EB9D" w14:textId="77777777" w:rsidR="00000000" w:rsidRDefault="00E84F3B">
      <w:pPr>
        <w:pStyle w:val="a"/>
        <w:ind w:firstLine="720"/>
      </w:pPr>
      <w:r>
        <w:rPr>
          <w:rtl/>
        </w:rPr>
        <w:t>ב</w:t>
      </w:r>
      <w:r>
        <w:rPr>
          <w:rtl/>
        </w:rPr>
        <w:t>יום י"ח בסיוון התשס"ג (18 ביוני 2003):</w:t>
      </w:r>
    </w:p>
    <w:p w14:paraId="1930BA42" w14:textId="77777777" w:rsidR="00000000" w:rsidRDefault="00E84F3B">
      <w:pPr>
        <w:pStyle w:val="a"/>
        <w:rPr>
          <w:rFonts w:hint="cs"/>
        </w:rPr>
      </w:pPr>
    </w:p>
    <w:p w14:paraId="7D662FBE" w14:textId="77777777" w:rsidR="00000000" w:rsidRDefault="00E84F3B">
      <w:pPr>
        <w:pStyle w:val="a"/>
        <w:ind w:firstLine="720"/>
      </w:pPr>
      <w:r>
        <w:rPr>
          <w:rtl/>
        </w:rPr>
        <w:t>פלסטיני</w:t>
      </w:r>
      <w:r>
        <w:rPr>
          <w:rFonts w:hint="cs"/>
          <w:rtl/>
        </w:rPr>
        <w:t xml:space="preserve">ם חייבים לשאת כל העת תעודות זהות. נודע לי כי </w:t>
      </w:r>
      <w:r>
        <w:rPr>
          <w:rtl/>
        </w:rPr>
        <w:t xml:space="preserve">כוחות הביטחון נוהגים לעכב תעודות זהות של פלסטינים לשעות </w:t>
      </w:r>
      <w:r>
        <w:rPr>
          <w:rFonts w:hint="cs"/>
          <w:rtl/>
        </w:rPr>
        <w:t>ארוכות ואף ל</w:t>
      </w:r>
      <w:r>
        <w:rPr>
          <w:rtl/>
        </w:rPr>
        <w:t>ימים</w:t>
      </w:r>
      <w:r>
        <w:rPr>
          <w:rFonts w:hint="cs"/>
          <w:rtl/>
        </w:rPr>
        <w:t>,</w:t>
      </w:r>
      <w:r>
        <w:rPr>
          <w:rtl/>
        </w:rPr>
        <w:t xml:space="preserve"> ולעתים לא להחזיר</w:t>
      </w:r>
      <w:r>
        <w:rPr>
          <w:rFonts w:hint="cs"/>
          <w:rtl/>
        </w:rPr>
        <w:t>ן</w:t>
      </w:r>
      <w:r>
        <w:rPr>
          <w:rtl/>
        </w:rPr>
        <w:t xml:space="preserve"> כלל.</w:t>
      </w:r>
    </w:p>
    <w:p w14:paraId="54428DF3" w14:textId="77777777" w:rsidR="00000000" w:rsidRDefault="00E84F3B">
      <w:pPr>
        <w:pStyle w:val="a"/>
        <w:ind w:firstLine="720"/>
      </w:pPr>
    </w:p>
    <w:p w14:paraId="184C7BEC" w14:textId="77777777" w:rsidR="00000000" w:rsidRDefault="00E84F3B">
      <w:pPr>
        <w:pStyle w:val="a"/>
        <w:ind w:firstLine="720"/>
        <w:rPr>
          <w:rFonts w:hint="cs"/>
          <w:rtl/>
        </w:rPr>
      </w:pPr>
      <w:r>
        <w:rPr>
          <w:rFonts w:hint="cs"/>
          <w:rtl/>
        </w:rPr>
        <w:t>רצוני לשאול</w:t>
      </w:r>
      <w:r>
        <w:rPr>
          <w:rtl/>
        </w:rPr>
        <w:t>:</w:t>
      </w:r>
    </w:p>
    <w:p w14:paraId="493ABBA4" w14:textId="77777777" w:rsidR="00000000" w:rsidRDefault="00E84F3B">
      <w:pPr>
        <w:pStyle w:val="a"/>
        <w:ind w:firstLine="720"/>
        <w:rPr>
          <w:rFonts w:hint="cs"/>
          <w:rtl/>
        </w:rPr>
      </w:pPr>
    </w:p>
    <w:p w14:paraId="6D3D512D" w14:textId="77777777" w:rsidR="00000000" w:rsidRDefault="00E84F3B">
      <w:pPr>
        <w:pStyle w:val="a"/>
        <w:ind w:firstLine="720"/>
        <w:rPr>
          <w:rFonts w:hint="cs"/>
          <w:rtl/>
        </w:rPr>
      </w:pPr>
      <w:r>
        <w:rPr>
          <w:rFonts w:hint="cs"/>
          <w:rtl/>
        </w:rPr>
        <w:t xml:space="preserve">1. האם הידיעה נכונה? </w:t>
      </w:r>
    </w:p>
    <w:p w14:paraId="646019F1" w14:textId="77777777" w:rsidR="00000000" w:rsidRDefault="00E84F3B">
      <w:pPr>
        <w:pStyle w:val="a"/>
        <w:ind w:firstLine="720"/>
      </w:pPr>
    </w:p>
    <w:p w14:paraId="55D01049" w14:textId="77777777" w:rsidR="00000000" w:rsidRDefault="00E84F3B">
      <w:pPr>
        <w:pStyle w:val="a"/>
        <w:ind w:firstLine="720"/>
        <w:rPr>
          <w:rtl/>
        </w:rPr>
      </w:pPr>
      <w:r>
        <w:rPr>
          <w:rFonts w:hint="cs"/>
          <w:rtl/>
        </w:rPr>
        <w:t xml:space="preserve">2. אם כן </w:t>
      </w:r>
      <w:r>
        <w:rPr>
          <w:rtl/>
        </w:rPr>
        <w:t>–</w:t>
      </w:r>
      <w:r>
        <w:rPr>
          <w:rFonts w:hint="cs"/>
          <w:rtl/>
        </w:rPr>
        <w:t xml:space="preserve"> </w:t>
      </w:r>
      <w:r>
        <w:rPr>
          <w:rtl/>
        </w:rPr>
        <w:t xml:space="preserve">על סמך מה </w:t>
      </w:r>
      <w:r>
        <w:rPr>
          <w:rFonts w:hint="cs"/>
          <w:rtl/>
        </w:rPr>
        <w:t>מעכבים א</w:t>
      </w:r>
      <w:r>
        <w:rPr>
          <w:rFonts w:hint="cs"/>
          <w:rtl/>
        </w:rPr>
        <w:t>ת תעודות הזהות?</w:t>
      </w:r>
      <w:r>
        <w:rPr>
          <w:rtl/>
        </w:rPr>
        <w:t xml:space="preserve"> </w:t>
      </w:r>
    </w:p>
    <w:p w14:paraId="2A0DA347" w14:textId="77777777" w:rsidR="00000000" w:rsidRDefault="00E84F3B">
      <w:pPr>
        <w:pStyle w:val="a"/>
        <w:ind w:firstLine="720"/>
        <w:rPr>
          <w:rtl/>
        </w:rPr>
      </w:pPr>
    </w:p>
    <w:p w14:paraId="683D9DB4" w14:textId="77777777" w:rsidR="00000000" w:rsidRDefault="00E84F3B">
      <w:pPr>
        <w:pStyle w:val="a"/>
        <w:ind w:firstLine="720"/>
        <w:rPr>
          <w:rtl/>
        </w:rPr>
      </w:pPr>
      <w:r>
        <w:rPr>
          <w:rFonts w:hint="cs"/>
          <w:rtl/>
        </w:rPr>
        <w:t xml:space="preserve">3. </w:t>
      </w:r>
      <w:r>
        <w:rPr>
          <w:rtl/>
        </w:rPr>
        <w:t xml:space="preserve">מה </w:t>
      </w:r>
      <w:r>
        <w:rPr>
          <w:rFonts w:hint="cs"/>
          <w:rtl/>
        </w:rPr>
        <w:t>י</w:t>
      </w:r>
      <w:r>
        <w:rPr>
          <w:rtl/>
        </w:rPr>
        <w:t>יעשה בנדון?</w:t>
      </w:r>
    </w:p>
    <w:p w14:paraId="1ED7E419" w14:textId="77777777" w:rsidR="00000000" w:rsidRDefault="00E84F3B">
      <w:pPr>
        <w:pStyle w:val="a"/>
        <w:ind w:firstLine="720"/>
        <w:rPr>
          <w:rFonts w:hint="cs"/>
          <w:rtl/>
        </w:rPr>
      </w:pPr>
    </w:p>
    <w:p w14:paraId="5B566786" w14:textId="77777777" w:rsidR="00000000" w:rsidRDefault="00E84F3B">
      <w:pPr>
        <w:pStyle w:val="SpeakerCon"/>
        <w:rPr>
          <w:rtl/>
        </w:rPr>
      </w:pPr>
      <w:bookmarkStart w:id="963" w:name="FS000000490T16_07_2003_19_35_04C"/>
      <w:bookmarkStart w:id="964" w:name="FS000000464T16_07_2003_19_35_14"/>
      <w:bookmarkEnd w:id="963"/>
      <w:bookmarkEnd w:id="964"/>
      <w:r>
        <w:rPr>
          <w:rtl/>
        </w:rPr>
        <w:t>סגן שר הביטחון זאב בוים:</w:t>
      </w:r>
    </w:p>
    <w:p w14:paraId="1CCE74B8" w14:textId="77777777" w:rsidR="00000000" w:rsidRDefault="00E84F3B">
      <w:pPr>
        <w:pStyle w:val="a"/>
        <w:rPr>
          <w:rtl/>
        </w:rPr>
      </w:pPr>
    </w:p>
    <w:p w14:paraId="3760860B" w14:textId="77777777" w:rsidR="00000000" w:rsidRDefault="00E84F3B">
      <w:pPr>
        <w:pStyle w:val="a"/>
        <w:rPr>
          <w:rFonts w:hint="cs"/>
          <w:rtl/>
        </w:rPr>
      </w:pPr>
      <w:r>
        <w:rPr>
          <w:rFonts w:hint="cs"/>
          <w:rtl/>
        </w:rPr>
        <w:t>עבד-אלמאלכ דהאמשה כותב בשאילתא ש"פלסטינים חייבים לשאת כל העת תעודות זהות". אגב, נדמה לי שזה חוק שחל על כל האזרחים.</w:t>
      </w:r>
    </w:p>
    <w:p w14:paraId="0D032D9D" w14:textId="77777777" w:rsidR="00000000" w:rsidRDefault="00E84F3B">
      <w:pPr>
        <w:pStyle w:val="a"/>
        <w:rPr>
          <w:rFonts w:hint="cs"/>
          <w:rtl/>
        </w:rPr>
      </w:pPr>
    </w:p>
    <w:p w14:paraId="4DF99CCD" w14:textId="77777777" w:rsidR="00000000" w:rsidRDefault="00E84F3B">
      <w:pPr>
        <w:pStyle w:val="ac"/>
        <w:rPr>
          <w:rtl/>
        </w:rPr>
      </w:pPr>
      <w:r>
        <w:rPr>
          <w:rFonts w:hint="eastAsia"/>
          <w:rtl/>
        </w:rPr>
        <w:t>עבד</w:t>
      </w:r>
      <w:r>
        <w:rPr>
          <w:rtl/>
        </w:rPr>
        <w:t>-אלמאלכ דהאמשה (רע"ם):</w:t>
      </w:r>
    </w:p>
    <w:p w14:paraId="7C014A39" w14:textId="77777777" w:rsidR="00000000" w:rsidRDefault="00E84F3B">
      <w:pPr>
        <w:pStyle w:val="a"/>
        <w:rPr>
          <w:rFonts w:hint="cs"/>
          <w:rtl/>
        </w:rPr>
      </w:pPr>
    </w:p>
    <w:p w14:paraId="5889602C" w14:textId="77777777" w:rsidR="00000000" w:rsidRDefault="00E84F3B">
      <w:pPr>
        <w:pStyle w:val="a"/>
        <w:rPr>
          <w:rFonts w:hint="cs"/>
          <w:rtl/>
        </w:rPr>
      </w:pPr>
      <w:r>
        <w:rPr>
          <w:rFonts w:hint="cs"/>
          <w:rtl/>
        </w:rPr>
        <w:t>אני לא אומר שלא. זאת עובדה.</w:t>
      </w:r>
    </w:p>
    <w:p w14:paraId="293B4E61" w14:textId="77777777" w:rsidR="00000000" w:rsidRDefault="00E84F3B">
      <w:pPr>
        <w:pStyle w:val="a"/>
        <w:rPr>
          <w:rFonts w:hint="cs"/>
          <w:rtl/>
        </w:rPr>
      </w:pPr>
    </w:p>
    <w:p w14:paraId="633AA345" w14:textId="77777777" w:rsidR="00000000" w:rsidRDefault="00E84F3B">
      <w:pPr>
        <w:pStyle w:val="SpeakerCon"/>
        <w:rPr>
          <w:rtl/>
        </w:rPr>
      </w:pPr>
      <w:bookmarkStart w:id="965" w:name="FS000000464T16_07_2003_19_36_26C"/>
      <w:bookmarkEnd w:id="965"/>
      <w:r>
        <w:rPr>
          <w:rtl/>
        </w:rPr>
        <w:t>סגן שר הביטחון זאב ב</w:t>
      </w:r>
      <w:r>
        <w:rPr>
          <w:rtl/>
        </w:rPr>
        <w:t>וים:</w:t>
      </w:r>
    </w:p>
    <w:p w14:paraId="5B968B92" w14:textId="77777777" w:rsidR="00000000" w:rsidRDefault="00E84F3B">
      <w:pPr>
        <w:pStyle w:val="a"/>
        <w:rPr>
          <w:rtl/>
        </w:rPr>
      </w:pPr>
    </w:p>
    <w:p w14:paraId="39754365" w14:textId="77777777" w:rsidR="00000000" w:rsidRDefault="00E84F3B">
      <w:pPr>
        <w:pStyle w:val="a"/>
        <w:rPr>
          <w:rFonts w:hint="cs"/>
          <w:rtl/>
        </w:rPr>
      </w:pPr>
      <w:r>
        <w:rPr>
          <w:rFonts w:hint="cs"/>
          <w:rtl/>
        </w:rPr>
        <w:t>אתה אומר: פלסטינים. אני אומר לך: גם אזרחי מדינת ישראל.</w:t>
      </w:r>
    </w:p>
    <w:p w14:paraId="62A74DFC" w14:textId="77777777" w:rsidR="00000000" w:rsidRDefault="00E84F3B">
      <w:pPr>
        <w:bidi/>
        <w:jc w:val="both"/>
        <w:rPr>
          <w:rFonts w:hint="cs"/>
          <w:rtl/>
        </w:rPr>
      </w:pPr>
    </w:p>
    <w:p w14:paraId="4767A3A6" w14:textId="77777777" w:rsidR="00000000" w:rsidRDefault="00E84F3B">
      <w:pPr>
        <w:pStyle w:val="ac"/>
        <w:rPr>
          <w:rtl/>
        </w:rPr>
      </w:pPr>
      <w:r>
        <w:rPr>
          <w:rFonts w:hint="eastAsia"/>
          <w:rtl/>
        </w:rPr>
        <w:t>עבד</w:t>
      </w:r>
      <w:r>
        <w:rPr>
          <w:rtl/>
        </w:rPr>
        <w:t>-אלמאלכ דהאמשה (רע"ם):</w:t>
      </w:r>
    </w:p>
    <w:p w14:paraId="6DFDEEBE" w14:textId="77777777" w:rsidR="00000000" w:rsidRDefault="00E84F3B">
      <w:pPr>
        <w:pStyle w:val="a"/>
        <w:rPr>
          <w:rFonts w:hint="cs"/>
          <w:rtl/>
        </w:rPr>
      </w:pPr>
    </w:p>
    <w:p w14:paraId="41BCEE40" w14:textId="77777777" w:rsidR="00000000" w:rsidRDefault="00E84F3B">
      <w:pPr>
        <w:pStyle w:val="a"/>
        <w:rPr>
          <w:rFonts w:hint="cs"/>
          <w:rtl/>
        </w:rPr>
      </w:pPr>
      <w:r>
        <w:rPr>
          <w:rFonts w:hint="cs"/>
          <w:rtl/>
        </w:rPr>
        <w:t>אני  מציין זאת כעובדה.  תראה בהמשך.</w:t>
      </w:r>
    </w:p>
    <w:p w14:paraId="080CF794" w14:textId="77777777" w:rsidR="00000000" w:rsidRDefault="00E84F3B">
      <w:pPr>
        <w:pStyle w:val="SpeakerCon"/>
        <w:rPr>
          <w:rtl/>
        </w:rPr>
      </w:pPr>
      <w:bookmarkStart w:id="966" w:name="FS000000464T16_07_2003_19_37_27C"/>
      <w:bookmarkEnd w:id="966"/>
    </w:p>
    <w:p w14:paraId="74829293" w14:textId="77777777" w:rsidR="00000000" w:rsidRDefault="00E84F3B">
      <w:pPr>
        <w:pStyle w:val="SpeakerCon"/>
        <w:rPr>
          <w:rtl/>
        </w:rPr>
      </w:pPr>
      <w:r>
        <w:rPr>
          <w:rtl/>
        </w:rPr>
        <w:t>סגן שר הביטחון זאב בוים:</w:t>
      </w:r>
    </w:p>
    <w:p w14:paraId="503DF8E1" w14:textId="77777777" w:rsidR="00000000" w:rsidRDefault="00E84F3B">
      <w:pPr>
        <w:pStyle w:val="a"/>
        <w:rPr>
          <w:rtl/>
        </w:rPr>
      </w:pPr>
    </w:p>
    <w:p w14:paraId="7481A3BB" w14:textId="77777777" w:rsidR="00000000" w:rsidRDefault="00E84F3B">
      <w:pPr>
        <w:pStyle w:val="a"/>
        <w:rPr>
          <w:rFonts w:hint="cs"/>
          <w:rtl/>
        </w:rPr>
      </w:pPr>
      <w:r>
        <w:rPr>
          <w:rFonts w:hint="cs"/>
          <w:rtl/>
        </w:rPr>
        <w:t>כבר ראיתי, ותיכף, לא תראה, אבל תשמע את התשובה. לנוחות שלך ולנוחות המאזינים אני חוזר על השאילתא שלך, אף-ע</w:t>
      </w:r>
      <w:r>
        <w:rPr>
          <w:rFonts w:hint="cs"/>
          <w:rtl/>
        </w:rPr>
        <w:t>ל-פי שאני לא חייב.</w:t>
      </w:r>
    </w:p>
    <w:p w14:paraId="2C732E87" w14:textId="77777777" w:rsidR="00000000" w:rsidRDefault="00E84F3B">
      <w:pPr>
        <w:pStyle w:val="a"/>
        <w:rPr>
          <w:rFonts w:hint="cs"/>
          <w:rtl/>
        </w:rPr>
      </w:pPr>
    </w:p>
    <w:p w14:paraId="59CCB29B" w14:textId="77777777" w:rsidR="00000000" w:rsidRDefault="00E84F3B">
      <w:pPr>
        <w:pStyle w:val="a"/>
        <w:rPr>
          <w:rFonts w:hint="cs"/>
          <w:rtl/>
        </w:rPr>
      </w:pPr>
      <w:r>
        <w:rPr>
          <w:rFonts w:hint="cs"/>
          <w:rtl/>
        </w:rPr>
        <w:t>"נודע לי כי כוחות הביטחון" - כך כותב חבר הכנסת דהאמשה - "נוהגים לעכב תעודות זהות של פלסטינים לשעות ארוכות ואף לימים, ולעתים לא להחזירן כלל. רצוני לשאול</w:t>
      </w:r>
      <w:r>
        <w:rPr>
          <w:rtl/>
        </w:rPr>
        <w:t>:</w:t>
      </w:r>
      <w:r>
        <w:rPr>
          <w:rFonts w:hint="cs"/>
          <w:rtl/>
        </w:rPr>
        <w:t xml:space="preserve"> 1. האם הידיעה נכונה? 2. אם כן </w:t>
      </w:r>
      <w:r>
        <w:rPr>
          <w:rtl/>
        </w:rPr>
        <w:t>–</w:t>
      </w:r>
      <w:r>
        <w:rPr>
          <w:rFonts w:hint="cs"/>
          <w:rtl/>
        </w:rPr>
        <w:t xml:space="preserve">  </w:t>
      </w:r>
      <w:r>
        <w:rPr>
          <w:rtl/>
        </w:rPr>
        <w:t xml:space="preserve">על סמך מה </w:t>
      </w:r>
      <w:r>
        <w:rPr>
          <w:rFonts w:hint="cs"/>
          <w:rtl/>
        </w:rPr>
        <w:t>מעכבים את תעודות הזהות?</w:t>
      </w:r>
      <w:r>
        <w:rPr>
          <w:rtl/>
        </w:rPr>
        <w:t xml:space="preserve"> </w:t>
      </w:r>
      <w:r>
        <w:rPr>
          <w:rFonts w:hint="cs"/>
          <w:rtl/>
        </w:rPr>
        <w:t xml:space="preserve">3. </w:t>
      </w:r>
      <w:r>
        <w:rPr>
          <w:rtl/>
        </w:rPr>
        <w:t xml:space="preserve">מה </w:t>
      </w:r>
      <w:r>
        <w:rPr>
          <w:rFonts w:hint="cs"/>
          <w:rtl/>
        </w:rPr>
        <w:t>י</w:t>
      </w:r>
      <w:r>
        <w:rPr>
          <w:rtl/>
        </w:rPr>
        <w:t>יעשה בנדו</w:t>
      </w:r>
      <w:r>
        <w:rPr>
          <w:rtl/>
        </w:rPr>
        <w:t>ן?</w:t>
      </w:r>
      <w:r>
        <w:rPr>
          <w:rFonts w:hint="cs"/>
          <w:rtl/>
        </w:rPr>
        <w:t xml:space="preserve">" חבר הכנסת דהאמשה, הנה התשובות. </w:t>
      </w:r>
    </w:p>
    <w:p w14:paraId="1CECBBAD" w14:textId="77777777" w:rsidR="00000000" w:rsidRDefault="00E84F3B">
      <w:pPr>
        <w:pStyle w:val="a"/>
        <w:ind w:firstLine="720"/>
        <w:rPr>
          <w:rFonts w:hint="cs"/>
          <w:rtl/>
        </w:rPr>
      </w:pPr>
    </w:p>
    <w:p w14:paraId="40E8ADBF" w14:textId="77777777" w:rsidR="00000000" w:rsidRDefault="00E84F3B">
      <w:pPr>
        <w:pStyle w:val="a"/>
        <w:ind w:firstLine="720"/>
        <w:rPr>
          <w:rFonts w:hint="cs"/>
          <w:rtl/>
        </w:rPr>
      </w:pPr>
      <w:r>
        <w:rPr>
          <w:rFonts w:hint="cs"/>
          <w:rtl/>
        </w:rPr>
        <w:t xml:space="preserve">1-3. בדקנו בגזרות הרלוונטיות. בגזרת פיקוד דרום </w:t>
      </w:r>
      <w:r>
        <w:rPr>
          <w:rtl/>
        </w:rPr>
        <w:t>–</w:t>
      </w:r>
      <w:r>
        <w:rPr>
          <w:rFonts w:hint="cs"/>
          <w:rtl/>
        </w:rPr>
        <w:t xml:space="preserve"> מבדיקה שנערכה בגזרה זו עולה, כי לא מוכרת תופעה של החרמת תעודות זהות מפלסטינים על-ידי כוחות צה"ל. אם יובאו מקרים פרטניים ברצועת-עזה, אנחנו נבדוק אותם. אם יש לך נתונים מדוי</w:t>
      </w:r>
      <w:r>
        <w:rPr>
          <w:rFonts w:hint="cs"/>
          <w:rtl/>
        </w:rPr>
        <w:t>קים - אנחנו לא מצאנו.</w:t>
      </w:r>
    </w:p>
    <w:p w14:paraId="395E4052" w14:textId="77777777" w:rsidR="00000000" w:rsidRDefault="00E84F3B">
      <w:pPr>
        <w:pStyle w:val="a"/>
        <w:rPr>
          <w:rFonts w:hint="cs"/>
          <w:rtl/>
        </w:rPr>
      </w:pPr>
    </w:p>
    <w:p w14:paraId="6FD64BA6" w14:textId="77777777" w:rsidR="00000000" w:rsidRDefault="00E84F3B">
      <w:pPr>
        <w:pStyle w:val="a"/>
        <w:rPr>
          <w:rFonts w:hint="cs"/>
          <w:rtl/>
        </w:rPr>
      </w:pPr>
      <w:r>
        <w:rPr>
          <w:rFonts w:hint="cs"/>
          <w:rtl/>
        </w:rPr>
        <w:t xml:space="preserve">לעומת זאת, בגזרת פיקוד מרכז </w:t>
      </w:r>
      <w:r>
        <w:rPr>
          <w:rtl/>
        </w:rPr>
        <w:t>–</w:t>
      </w:r>
      <w:r>
        <w:rPr>
          <w:rFonts w:hint="cs"/>
          <w:rtl/>
        </w:rPr>
        <w:t xml:space="preserve"> הידיעה נכונה בחלקה. הכוחות המבצעיים הפועלים בגזרת פיקוד מרכז מכירים את הפקודות המורות על אי-עיכוב ואיסור לקיחת תעודות זהות מפלסטינים. עם זאת, יש מקרים ומצבים שבהם נדרשים ונאלצים המפקדים הצבאיים לעכב או ל</w:t>
      </w:r>
      <w:r>
        <w:rPr>
          <w:rFonts w:hint="cs"/>
          <w:rtl/>
        </w:rPr>
        <w:t>א להחזיר את תעודת הזהות. למשל, כאשר עוברים כאלו שהשתתפו בהפרות סדר, היו מעורבים בזריקות אבנים וכדומה, לוקחים להם את תעודות הזהות ומעכבים אותן.</w:t>
      </w:r>
    </w:p>
    <w:p w14:paraId="0B21128C" w14:textId="77777777" w:rsidR="00000000" w:rsidRDefault="00E84F3B">
      <w:pPr>
        <w:pStyle w:val="a"/>
        <w:rPr>
          <w:rFonts w:hint="cs"/>
          <w:rtl/>
        </w:rPr>
      </w:pPr>
    </w:p>
    <w:p w14:paraId="0ED1466D" w14:textId="77777777" w:rsidR="00000000" w:rsidRDefault="00E84F3B">
      <w:pPr>
        <w:pStyle w:val="a"/>
        <w:rPr>
          <w:rFonts w:hint="cs"/>
          <w:rtl/>
        </w:rPr>
      </w:pPr>
      <w:r>
        <w:rPr>
          <w:rFonts w:hint="cs"/>
          <w:rtl/>
        </w:rPr>
        <w:t>הכוחות מתודרכים ומכירים את הפקודות. וכן, במצב שבו נלקחת תעודת זהות מחויבים החיילים למסור לפלסטינים תיעוד חלופי ע</w:t>
      </w:r>
      <w:r>
        <w:rPr>
          <w:rFonts w:hint="cs"/>
          <w:rtl/>
        </w:rPr>
        <w:t>ד שתוחזר התעודה.</w:t>
      </w:r>
    </w:p>
    <w:p w14:paraId="0D87749B" w14:textId="77777777" w:rsidR="00000000" w:rsidRDefault="00E84F3B">
      <w:pPr>
        <w:pStyle w:val="a"/>
        <w:rPr>
          <w:rFonts w:hint="cs"/>
          <w:rtl/>
        </w:rPr>
      </w:pPr>
    </w:p>
    <w:p w14:paraId="209109D8" w14:textId="77777777" w:rsidR="00000000" w:rsidRDefault="00E84F3B">
      <w:pPr>
        <w:pStyle w:val="ad"/>
        <w:rPr>
          <w:rtl/>
        </w:rPr>
      </w:pPr>
      <w:r>
        <w:rPr>
          <w:rFonts w:hint="eastAsia"/>
          <w:rtl/>
        </w:rPr>
        <w:t>היו</w:t>
      </w:r>
      <w:r>
        <w:rPr>
          <w:rtl/>
        </w:rPr>
        <w:t>"ר משה כחלון:</w:t>
      </w:r>
    </w:p>
    <w:p w14:paraId="77336B66" w14:textId="77777777" w:rsidR="00000000" w:rsidRDefault="00E84F3B">
      <w:pPr>
        <w:pStyle w:val="a"/>
        <w:rPr>
          <w:rtl/>
        </w:rPr>
      </w:pPr>
    </w:p>
    <w:p w14:paraId="0AAC1049" w14:textId="77777777" w:rsidR="00000000" w:rsidRDefault="00E84F3B">
      <w:pPr>
        <w:pStyle w:val="a"/>
        <w:rPr>
          <w:rFonts w:hint="cs"/>
          <w:rtl/>
        </w:rPr>
      </w:pPr>
      <w:r>
        <w:rPr>
          <w:rFonts w:hint="cs"/>
          <w:rtl/>
        </w:rPr>
        <w:t>שאלה נוספת. בבקשה, חבר הכנסת דהאמשה.</w:t>
      </w:r>
    </w:p>
    <w:p w14:paraId="05F9671D" w14:textId="77777777" w:rsidR="00000000" w:rsidRDefault="00E84F3B">
      <w:pPr>
        <w:pStyle w:val="a"/>
        <w:rPr>
          <w:rFonts w:hint="cs"/>
          <w:rtl/>
        </w:rPr>
      </w:pPr>
    </w:p>
    <w:p w14:paraId="4BF5658D" w14:textId="77777777" w:rsidR="00000000" w:rsidRDefault="00E84F3B">
      <w:pPr>
        <w:pStyle w:val="ac"/>
        <w:rPr>
          <w:rtl/>
        </w:rPr>
      </w:pPr>
      <w:bookmarkStart w:id="967" w:name="FS000000550T16_07_2003_19_42_52"/>
      <w:bookmarkEnd w:id="967"/>
      <w:r>
        <w:rPr>
          <w:rFonts w:hint="eastAsia"/>
          <w:rtl/>
        </w:rPr>
        <w:t>עבד</w:t>
      </w:r>
      <w:r>
        <w:rPr>
          <w:rtl/>
        </w:rPr>
        <w:t>-אלמאלכ דהאמשה (רע"ם):</w:t>
      </w:r>
    </w:p>
    <w:p w14:paraId="2045BDE6" w14:textId="77777777" w:rsidR="00000000" w:rsidRDefault="00E84F3B">
      <w:pPr>
        <w:pStyle w:val="a"/>
        <w:rPr>
          <w:rFonts w:hint="cs"/>
          <w:rtl/>
        </w:rPr>
      </w:pPr>
    </w:p>
    <w:p w14:paraId="2E92D4B5" w14:textId="77777777" w:rsidR="00000000" w:rsidRDefault="00E84F3B">
      <w:pPr>
        <w:pStyle w:val="a"/>
        <w:rPr>
          <w:rFonts w:hint="cs"/>
          <w:rtl/>
        </w:rPr>
      </w:pPr>
      <w:r>
        <w:rPr>
          <w:rFonts w:hint="cs"/>
          <w:rtl/>
        </w:rPr>
        <w:t>כבוד היושב-ראש, מכובדי סגן השר, ענית תשובה חלקית. אומנם, יש בה מן האמת - - -</w:t>
      </w:r>
    </w:p>
    <w:p w14:paraId="51F6E76A" w14:textId="77777777" w:rsidR="00000000" w:rsidRDefault="00E84F3B">
      <w:pPr>
        <w:pStyle w:val="a"/>
        <w:rPr>
          <w:rFonts w:hint="cs"/>
          <w:rtl/>
        </w:rPr>
      </w:pPr>
    </w:p>
    <w:p w14:paraId="0818A82D" w14:textId="77777777" w:rsidR="00000000" w:rsidRDefault="00E84F3B">
      <w:pPr>
        <w:pStyle w:val="SpeakerCon"/>
        <w:rPr>
          <w:rtl/>
        </w:rPr>
      </w:pPr>
      <w:bookmarkStart w:id="968" w:name="FS000000550T16_07_2003_19_43_23C"/>
      <w:bookmarkStart w:id="969" w:name="FS000000464T16_07_2003_20_48_49"/>
      <w:bookmarkStart w:id="970" w:name="FS000000464T16_07_2003_20_48_58C"/>
      <w:bookmarkEnd w:id="968"/>
      <w:bookmarkEnd w:id="969"/>
      <w:bookmarkEnd w:id="970"/>
      <w:r>
        <w:rPr>
          <w:rtl/>
        </w:rPr>
        <w:t>סגן שר הביטחון זאב בוים:</w:t>
      </w:r>
    </w:p>
    <w:p w14:paraId="34F87195" w14:textId="77777777" w:rsidR="00000000" w:rsidRDefault="00E84F3B">
      <w:pPr>
        <w:pStyle w:val="a"/>
        <w:rPr>
          <w:rtl/>
        </w:rPr>
      </w:pPr>
    </w:p>
    <w:p w14:paraId="3A2A338D" w14:textId="77777777" w:rsidR="00000000" w:rsidRDefault="00E84F3B">
      <w:pPr>
        <w:pStyle w:val="a"/>
        <w:rPr>
          <w:rFonts w:hint="cs"/>
          <w:rtl/>
        </w:rPr>
      </w:pPr>
      <w:r>
        <w:rPr>
          <w:rFonts w:hint="cs"/>
          <w:rtl/>
        </w:rPr>
        <w:t>עניתי תשובה מלאה.</w:t>
      </w:r>
    </w:p>
    <w:p w14:paraId="00087A93" w14:textId="77777777" w:rsidR="00000000" w:rsidRDefault="00E84F3B">
      <w:pPr>
        <w:pStyle w:val="a"/>
        <w:rPr>
          <w:rFonts w:hint="cs"/>
          <w:rtl/>
        </w:rPr>
      </w:pPr>
    </w:p>
    <w:p w14:paraId="6052FE6A" w14:textId="77777777" w:rsidR="00000000" w:rsidRDefault="00E84F3B">
      <w:pPr>
        <w:pStyle w:val="ac"/>
        <w:rPr>
          <w:rtl/>
        </w:rPr>
      </w:pPr>
      <w:bookmarkStart w:id="971" w:name="FS000000550T16_07_2003_19_43_52"/>
      <w:bookmarkEnd w:id="971"/>
      <w:r>
        <w:rPr>
          <w:rFonts w:hint="eastAsia"/>
          <w:rtl/>
        </w:rPr>
        <w:t>עבד</w:t>
      </w:r>
      <w:r>
        <w:rPr>
          <w:rtl/>
        </w:rPr>
        <w:t>-אלמאלכ דהאמשה (רע"ם):</w:t>
      </w:r>
    </w:p>
    <w:p w14:paraId="6AF71E5E" w14:textId="77777777" w:rsidR="00000000" w:rsidRDefault="00E84F3B">
      <w:pPr>
        <w:pStyle w:val="a"/>
        <w:rPr>
          <w:rFonts w:hint="cs"/>
          <w:rtl/>
        </w:rPr>
      </w:pPr>
    </w:p>
    <w:p w14:paraId="2554FF46" w14:textId="77777777" w:rsidR="00000000" w:rsidRDefault="00E84F3B">
      <w:pPr>
        <w:pStyle w:val="a"/>
        <w:rPr>
          <w:rFonts w:hint="cs"/>
          <w:rtl/>
        </w:rPr>
      </w:pPr>
      <w:r>
        <w:rPr>
          <w:rFonts w:hint="cs"/>
          <w:rtl/>
        </w:rPr>
        <w:t>אני א</w:t>
      </w:r>
      <w:r>
        <w:rPr>
          <w:rFonts w:hint="cs"/>
          <w:rtl/>
        </w:rPr>
        <w:t>גיד לך למה היא חלקית. אני לא מדבר על מקרים שיש חשד או חשש שהאדם עבר עבירה, ולכן מעכבים את התעודה. אני מדבר על מקרים שאין שום עבירה ואין שום חשד, ואדם תמים מגיע למחסום, לוקחים את התעודה, אומרים לו, שב. הוא יושב שעתיים, שלוש שעות, לילה, ערב. זאת התעללות לשמה</w:t>
      </w:r>
      <w:r>
        <w:rPr>
          <w:rFonts w:hint="cs"/>
          <w:rtl/>
        </w:rPr>
        <w:t>, בלי שום אשמה, בלי שום חשד. במקרים שבהם אנשים לא חשודים לוקחים את האיש ועוצרים אותו. את זה אני מכיר. אבל איך מעכבים את התעודות לשעות ולימים? השאילתא היא על מקרה ספציפי, יש ציון של השמות ושל המקום. זה בדיוק מה שהיה. על זה אני מבקש תשובה.</w:t>
      </w:r>
    </w:p>
    <w:p w14:paraId="48D1F579" w14:textId="77777777" w:rsidR="00000000" w:rsidRDefault="00E84F3B">
      <w:pPr>
        <w:pStyle w:val="a"/>
        <w:rPr>
          <w:rFonts w:hint="cs"/>
          <w:rtl/>
        </w:rPr>
      </w:pPr>
    </w:p>
    <w:p w14:paraId="39C30304" w14:textId="77777777" w:rsidR="00000000" w:rsidRDefault="00E84F3B">
      <w:pPr>
        <w:pStyle w:val="SpeakerCon"/>
        <w:rPr>
          <w:rtl/>
        </w:rPr>
      </w:pPr>
      <w:bookmarkStart w:id="972" w:name="FS000000464T16_07_2003_20_49_14C"/>
      <w:bookmarkEnd w:id="972"/>
      <w:r>
        <w:rPr>
          <w:rtl/>
        </w:rPr>
        <w:t>סגן שר הביטחון זא</w:t>
      </w:r>
      <w:r>
        <w:rPr>
          <w:rtl/>
        </w:rPr>
        <w:t>ב בוים:</w:t>
      </w:r>
    </w:p>
    <w:p w14:paraId="0957850D" w14:textId="77777777" w:rsidR="00000000" w:rsidRDefault="00E84F3B">
      <w:pPr>
        <w:pStyle w:val="a"/>
        <w:rPr>
          <w:rtl/>
        </w:rPr>
      </w:pPr>
    </w:p>
    <w:p w14:paraId="7D97F9F8" w14:textId="77777777" w:rsidR="00000000" w:rsidRDefault="00E84F3B">
      <w:pPr>
        <w:pStyle w:val="a"/>
        <w:rPr>
          <w:rFonts w:hint="cs"/>
          <w:rtl/>
        </w:rPr>
      </w:pPr>
      <w:bookmarkStart w:id="973" w:name="FS000000464T16_07_2003_19_46_03"/>
      <w:bookmarkEnd w:id="973"/>
      <w:r>
        <w:rPr>
          <w:rFonts w:hint="cs"/>
          <w:rtl/>
        </w:rPr>
        <w:t xml:space="preserve">כבר נתתי לך תשובה, שלפלסטינים תמימים לא לוקחים תעודות; לוקחים תעודות מאלה שחשודים, ולכן נלקחות התעודות, והם מעוכבים לבדיקה. </w:t>
      </w:r>
      <w:bookmarkStart w:id="974" w:name="FS000000550T16_07_2003_19_47_13"/>
      <w:bookmarkEnd w:id="974"/>
      <w:r>
        <w:rPr>
          <w:rFonts w:hint="cs"/>
          <w:rtl/>
        </w:rPr>
        <w:t>אני מציע, ואני מוכן להעמיד את זה במבחן - אם יש לך מקרה קונקרטי של פלסטיני, שעל לא עוול בכפו, איש תמים לחלוטין, נלקחה ממנו ת</w:t>
      </w:r>
      <w:r>
        <w:rPr>
          <w:rFonts w:hint="cs"/>
          <w:rtl/>
        </w:rPr>
        <w:t>עודה והוא עוכב, אני אבדוק את זה ואני אתן לך תשובה פרטנית.</w:t>
      </w:r>
    </w:p>
    <w:p w14:paraId="4A5D8C6A" w14:textId="77777777" w:rsidR="00000000" w:rsidRDefault="00E84F3B">
      <w:pPr>
        <w:pStyle w:val="a"/>
        <w:rPr>
          <w:rFonts w:hint="cs"/>
          <w:rtl/>
        </w:rPr>
      </w:pPr>
    </w:p>
    <w:p w14:paraId="01E098F3" w14:textId="77777777" w:rsidR="00000000" w:rsidRDefault="00E84F3B">
      <w:pPr>
        <w:pStyle w:val="ad"/>
        <w:rPr>
          <w:rtl/>
        </w:rPr>
      </w:pPr>
      <w:r>
        <w:rPr>
          <w:rtl/>
        </w:rPr>
        <w:t>היו"ר משה כחלון:</w:t>
      </w:r>
    </w:p>
    <w:p w14:paraId="20585EF9" w14:textId="77777777" w:rsidR="00000000" w:rsidRDefault="00E84F3B">
      <w:pPr>
        <w:pStyle w:val="a"/>
        <w:rPr>
          <w:rtl/>
        </w:rPr>
      </w:pPr>
    </w:p>
    <w:p w14:paraId="79402EE1" w14:textId="77777777" w:rsidR="00000000" w:rsidRDefault="00E84F3B">
      <w:pPr>
        <w:pStyle w:val="a"/>
        <w:rPr>
          <w:rFonts w:hint="cs"/>
          <w:rtl/>
        </w:rPr>
      </w:pPr>
      <w:r>
        <w:rPr>
          <w:rFonts w:hint="cs"/>
          <w:rtl/>
        </w:rPr>
        <w:t>תודה רבה. שאילתא מס' 271 של חבר הכנסת רוני בריזון - אינו נוכח; התשובה תועבר לפרוטוקול.</w:t>
      </w:r>
    </w:p>
    <w:p w14:paraId="2E5355F7" w14:textId="77777777" w:rsidR="00000000" w:rsidRDefault="00E84F3B">
      <w:pPr>
        <w:pStyle w:val="a"/>
        <w:rPr>
          <w:rFonts w:hint="cs"/>
          <w:rtl/>
        </w:rPr>
      </w:pPr>
    </w:p>
    <w:p w14:paraId="4E15B1AE" w14:textId="77777777" w:rsidR="00000000" w:rsidRDefault="00E84F3B">
      <w:pPr>
        <w:pStyle w:val="Query"/>
        <w:jc w:val="center"/>
        <w:rPr>
          <w:rtl/>
        </w:rPr>
      </w:pPr>
      <w:bookmarkStart w:id="975" w:name="CQ12661FI0012661T16_07_2003_19_50_46"/>
      <w:bookmarkStart w:id="976" w:name="_Toc46538741"/>
      <w:bookmarkStart w:id="977" w:name="_Toc49055472"/>
      <w:bookmarkEnd w:id="975"/>
      <w:r>
        <w:rPr>
          <w:rtl/>
        </w:rPr>
        <w:t>271. אספקת ארוחות בהכשר מיוחד</w:t>
      </w:r>
      <w:bookmarkEnd w:id="976"/>
      <w:r>
        <w:rPr>
          <w:rFonts w:hint="cs"/>
          <w:rtl/>
        </w:rPr>
        <w:t xml:space="preserve"> בצה"ל</w:t>
      </w:r>
      <w:bookmarkEnd w:id="977"/>
      <w:r>
        <w:rPr>
          <w:rtl/>
        </w:rPr>
        <w:t xml:space="preserve"> </w:t>
      </w:r>
    </w:p>
    <w:p w14:paraId="314E4EF5" w14:textId="77777777" w:rsidR="00000000" w:rsidRDefault="00E84F3B">
      <w:pPr>
        <w:pStyle w:val="a"/>
        <w:rPr>
          <w:rFonts w:hint="cs"/>
          <w:rtl/>
        </w:rPr>
      </w:pPr>
    </w:p>
    <w:p w14:paraId="2437D251" w14:textId="77777777" w:rsidR="00000000" w:rsidRDefault="00E84F3B">
      <w:pPr>
        <w:pStyle w:val="a"/>
        <w:ind w:firstLine="0"/>
        <w:rPr>
          <w:bCs/>
          <w:u w:val="single"/>
        </w:rPr>
      </w:pPr>
      <w:bookmarkStart w:id="978" w:name="ESQ12661"/>
      <w:bookmarkEnd w:id="978"/>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C8C2194" w14:textId="77777777" w:rsidR="00000000" w:rsidRDefault="00E84F3B">
      <w:pPr>
        <w:pStyle w:val="a"/>
        <w:ind w:firstLine="720"/>
      </w:pPr>
      <w:r>
        <w:rPr>
          <w:rtl/>
        </w:rPr>
        <w:t>ביום כ"ה בסיו</w:t>
      </w:r>
      <w:r>
        <w:rPr>
          <w:rtl/>
        </w:rPr>
        <w:t>ון התשס"ג (25 ביוני 2003):</w:t>
      </w:r>
    </w:p>
    <w:p w14:paraId="76F0EE6C" w14:textId="77777777" w:rsidR="00000000" w:rsidRDefault="00E84F3B">
      <w:pPr>
        <w:pStyle w:val="a"/>
        <w:rPr>
          <w:rFonts w:hint="cs"/>
          <w:rtl/>
        </w:rPr>
      </w:pPr>
    </w:p>
    <w:p w14:paraId="13F7A644" w14:textId="77777777" w:rsidR="00000000" w:rsidRDefault="00E84F3B">
      <w:pPr>
        <w:pStyle w:val="a"/>
        <w:ind w:firstLine="720"/>
        <w:rPr>
          <w:rFonts w:hint="cs"/>
        </w:rPr>
      </w:pPr>
      <w:r>
        <w:rPr>
          <w:rtl/>
        </w:rPr>
        <w:t xml:space="preserve">פורסם בתקשורת שחיילי מילואים שגויסו לאחרונה </w:t>
      </w:r>
      <w:r>
        <w:rPr>
          <w:rFonts w:hint="cs"/>
          <w:rtl/>
        </w:rPr>
        <w:t>לא</w:t>
      </w:r>
      <w:r>
        <w:rPr>
          <w:rtl/>
        </w:rPr>
        <w:t xml:space="preserve"> </w:t>
      </w:r>
      <w:r>
        <w:rPr>
          <w:rFonts w:hint="cs"/>
          <w:rtl/>
        </w:rPr>
        <w:t>הסתפקו</w:t>
      </w:r>
      <w:r>
        <w:rPr>
          <w:rtl/>
        </w:rPr>
        <w:t xml:space="preserve"> במזון צבאי, דרשו מצה"ל אוכל בהכשר מיוחד</w:t>
      </w:r>
      <w:r>
        <w:rPr>
          <w:rFonts w:hint="cs"/>
          <w:rtl/>
        </w:rPr>
        <w:t>,</w:t>
      </w:r>
      <w:r>
        <w:rPr>
          <w:rtl/>
        </w:rPr>
        <w:t xml:space="preserve"> בד"ץ</w:t>
      </w:r>
      <w:r>
        <w:rPr>
          <w:rFonts w:hint="cs"/>
          <w:rtl/>
        </w:rPr>
        <w:t>, וקיבלוהו.</w:t>
      </w:r>
    </w:p>
    <w:p w14:paraId="1EB22A17" w14:textId="77777777" w:rsidR="00000000" w:rsidRDefault="00E84F3B">
      <w:pPr>
        <w:pStyle w:val="a"/>
        <w:ind w:firstLine="720"/>
        <w:rPr>
          <w:rtl/>
        </w:rPr>
      </w:pPr>
    </w:p>
    <w:p w14:paraId="34056E5A" w14:textId="77777777" w:rsidR="00000000" w:rsidRDefault="00E84F3B">
      <w:pPr>
        <w:pStyle w:val="a"/>
        <w:ind w:firstLine="720"/>
      </w:pPr>
      <w:r>
        <w:rPr>
          <w:rFonts w:hint="cs"/>
          <w:rtl/>
        </w:rPr>
        <w:t>רצוני לשאול</w:t>
      </w:r>
      <w:r>
        <w:rPr>
          <w:rtl/>
        </w:rPr>
        <w:t>:</w:t>
      </w:r>
    </w:p>
    <w:p w14:paraId="4F673CCC" w14:textId="77777777" w:rsidR="00000000" w:rsidRDefault="00E84F3B">
      <w:pPr>
        <w:pStyle w:val="a"/>
        <w:ind w:firstLine="720"/>
      </w:pPr>
    </w:p>
    <w:p w14:paraId="4694509A" w14:textId="77777777" w:rsidR="00000000" w:rsidRDefault="00E84F3B">
      <w:pPr>
        <w:pStyle w:val="a"/>
        <w:ind w:firstLine="720"/>
      </w:pPr>
      <w:r>
        <w:rPr>
          <w:rFonts w:hint="cs"/>
          <w:rtl/>
        </w:rPr>
        <w:t xml:space="preserve">1. </w:t>
      </w:r>
      <w:r>
        <w:rPr>
          <w:rtl/>
        </w:rPr>
        <w:t xml:space="preserve">בישראל </w:t>
      </w:r>
      <w:r>
        <w:rPr>
          <w:rFonts w:hint="cs"/>
          <w:rtl/>
        </w:rPr>
        <w:t>כ-15 ב</w:t>
      </w:r>
      <w:r>
        <w:rPr>
          <w:rtl/>
        </w:rPr>
        <w:t xml:space="preserve">ד"צים. האם מוכן צה"ל לספק לחייליו מזון בהכשר </w:t>
      </w:r>
      <w:r>
        <w:rPr>
          <w:rFonts w:hint="cs"/>
          <w:rtl/>
        </w:rPr>
        <w:t>של כולם?</w:t>
      </w:r>
      <w:r>
        <w:rPr>
          <w:rtl/>
        </w:rPr>
        <w:t xml:space="preserve"> </w:t>
      </w:r>
    </w:p>
    <w:p w14:paraId="42E4EC67" w14:textId="77777777" w:rsidR="00000000" w:rsidRDefault="00E84F3B">
      <w:pPr>
        <w:pStyle w:val="a"/>
        <w:ind w:firstLine="720"/>
        <w:rPr>
          <w:rFonts w:hint="cs"/>
          <w:rtl/>
        </w:rPr>
      </w:pPr>
    </w:p>
    <w:p w14:paraId="634DF7B1" w14:textId="77777777" w:rsidR="00000000" w:rsidRDefault="00E84F3B">
      <w:pPr>
        <w:pStyle w:val="a"/>
        <w:ind w:firstLine="720"/>
        <w:rPr>
          <w:rtl/>
        </w:rPr>
      </w:pPr>
      <w:r>
        <w:rPr>
          <w:rFonts w:hint="cs"/>
          <w:rtl/>
        </w:rPr>
        <w:t xml:space="preserve">2. </w:t>
      </w:r>
      <w:r>
        <w:rPr>
          <w:rtl/>
        </w:rPr>
        <w:t xml:space="preserve">מאיזה תקציב </w:t>
      </w:r>
      <w:r>
        <w:rPr>
          <w:rFonts w:hint="cs"/>
          <w:rtl/>
        </w:rPr>
        <w:t>ממומן האוכל</w:t>
      </w:r>
      <w:r>
        <w:rPr>
          <w:rtl/>
        </w:rPr>
        <w:t xml:space="preserve"> המי</w:t>
      </w:r>
      <w:r>
        <w:rPr>
          <w:rtl/>
        </w:rPr>
        <w:t>וחד?</w:t>
      </w:r>
    </w:p>
    <w:p w14:paraId="41243E0E" w14:textId="77777777" w:rsidR="00000000" w:rsidRDefault="00E84F3B">
      <w:pPr>
        <w:pStyle w:val="a"/>
        <w:ind w:firstLine="720"/>
        <w:rPr>
          <w:rtl/>
        </w:rPr>
      </w:pPr>
    </w:p>
    <w:p w14:paraId="266D897C" w14:textId="77777777" w:rsidR="00000000" w:rsidRDefault="00E84F3B">
      <w:pPr>
        <w:pStyle w:val="a"/>
        <w:ind w:firstLine="720"/>
        <w:rPr>
          <w:rtl/>
        </w:rPr>
      </w:pPr>
      <w:r>
        <w:rPr>
          <w:rFonts w:hint="cs"/>
          <w:rtl/>
        </w:rPr>
        <w:t xml:space="preserve">3. </w:t>
      </w:r>
      <w:r>
        <w:rPr>
          <w:rtl/>
        </w:rPr>
        <w:t>האם מוכן צה"ל לספק מזון התואם את אמונתם של חיילים נוספים</w:t>
      </w:r>
      <w:r>
        <w:rPr>
          <w:rFonts w:hint="cs"/>
          <w:rtl/>
        </w:rPr>
        <w:t xml:space="preserve"> -</w:t>
      </w:r>
      <w:r>
        <w:rPr>
          <w:rtl/>
        </w:rPr>
        <w:t xml:space="preserve"> מזון אורגני</w:t>
      </w:r>
      <w:r>
        <w:rPr>
          <w:rFonts w:hint="cs"/>
          <w:rtl/>
        </w:rPr>
        <w:t xml:space="preserve">, </w:t>
      </w:r>
      <w:r>
        <w:rPr>
          <w:rtl/>
        </w:rPr>
        <w:t>טבעוני</w:t>
      </w:r>
      <w:r>
        <w:rPr>
          <w:rFonts w:hint="cs"/>
          <w:rtl/>
        </w:rPr>
        <w:t xml:space="preserve">, </w:t>
      </w:r>
      <w:r>
        <w:rPr>
          <w:rtl/>
        </w:rPr>
        <w:t>מגן סביבה וכיוצ</w:t>
      </w:r>
      <w:r>
        <w:rPr>
          <w:rFonts w:hint="cs"/>
          <w:rtl/>
        </w:rPr>
        <w:t>א בזה</w:t>
      </w:r>
      <w:r>
        <w:rPr>
          <w:rtl/>
        </w:rPr>
        <w:t>?</w:t>
      </w:r>
    </w:p>
    <w:p w14:paraId="53403130" w14:textId="77777777" w:rsidR="00000000" w:rsidRDefault="00E84F3B">
      <w:pPr>
        <w:pStyle w:val="a"/>
        <w:ind w:firstLine="720"/>
        <w:rPr>
          <w:rFonts w:hint="cs"/>
          <w:rtl/>
        </w:rPr>
      </w:pPr>
    </w:p>
    <w:p w14:paraId="60ABE1CA" w14:textId="77777777" w:rsidR="00000000" w:rsidRDefault="00E84F3B">
      <w:pPr>
        <w:pStyle w:val="a"/>
        <w:ind w:firstLine="0"/>
        <w:rPr>
          <w:rFonts w:hint="cs"/>
          <w:b/>
          <w:bCs/>
          <w:u w:val="single"/>
          <w:rtl/>
        </w:rPr>
      </w:pPr>
      <w:r>
        <w:rPr>
          <w:rFonts w:hint="cs"/>
          <w:b/>
          <w:bCs/>
          <w:u w:val="single"/>
          <w:rtl/>
        </w:rPr>
        <w:t>תשובת סגן שר הביטחון זאב בוים:</w:t>
      </w:r>
    </w:p>
    <w:p w14:paraId="3D01FD0A" w14:textId="77777777" w:rsidR="00000000" w:rsidRDefault="00E84F3B">
      <w:pPr>
        <w:pStyle w:val="a"/>
        <w:ind w:firstLine="0"/>
        <w:rPr>
          <w:rFonts w:hint="cs"/>
          <w:b/>
          <w:rtl/>
        </w:rPr>
      </w:pPr>
      <w:r>
        <w:rPr>
          <w:rFonts w:hint="cs"/>
          <w:b/>
          <w:rtl/>
        </w:rPr>
        <w:t>(לא נקראה, נמסרה לפרוטוקול)</w:t>
      </w:r>
    </w:p>
    <w:p w14:paraId="10554FBD" w14:textId="77777777" w:rsidR="00000000" w:rsidRDefault="00E84F3B">
      <w:pPr>
        <w:pStyle w:val="a"/>
        <w:rPr>
          <w:rFonts w:hint="cs"/>
          <w:b/>
          <w:bCs/>
          <w:rtl/>
        </w:rPr>
      </w:pPr>
    </w:p>
    <w:p w14:paraId="33E0B6BD" w14:textId="77777777" w:rsidR="00000000" w:rsidRDefault="00E84F3B">
      <w:pPr>
        <w:pStyle w:val="a"/>
        <w:ind w:firstLine="720"/>
        <w:rPr>
          <w:rFonts w:cs="David"/>
        </w:rPr>
      </w:pPr>
      <w:r>
        <w:rPr>
          <w:rtl/>
        </w:rPr>
        <w:t>1</w:t>
      </w:r>
      <w:r>
        <w:rPr>
          <w:rFonts w:hint="cs"/>
          <w:rtl/>
        </w:rPr>
        <w:t>.</w:t>
      </w:r>
      <w:r>
        <w:rPr>
          <w:rtl/>
        </w:rPr>
        <w:t xml:space="preserve"> הרבנות הצבאית הראשית קובעת מהו </w:t>
      </w:r>
      <w:r>
        <w:rPr>
          <w:rFonts w:hint="eastAsia"/>
          <w:rtl/>
        </w:rPr>
        <w:t>המזון</w:t>
      </w:r>
      <w:r>
        <w:rPr>
          <w:rtl/>
        </w:rPr>
        <w:t xml:space="preserve"> בכשרות מהדרין, ולפי החלטה זו מסופק מזון לחיי</w:t>
      </w:r>
      <w:r>
        <w:rPr>
          <w:rtl/>
        </w:rPr>
        <w:t xml:space="preserve">לים הדורשים מזון מהדרין. </w:t>
      </w:r>
      <w:r>
        <w:rPr>
          <w:rFonts w:hint="eastAsia"/>
          <w:rtl/>
        </w:rPr>
        <w:t>איננו</w:t>
      </w:r>
      <w:r>
        <w:rPr>
          <w:rtl/>
        </w:rPr>
        <w:t xml:space="preserve"> מתייחסים לחותמת בד"</w:t>
      </w:r>
      <w:r>
        <w:rPr>
          <w:rFonts w:hint="eastAsia"/>
          <w:rtl/>
        </w:rPr>
        <w:t>ץ</w:t>
      </w:r>
      <w:r>
        <w:rPr>
          <w:rtl/>
        </w:rPr>
        <w:t xml:space="preserve"> כלשהי</w:t>
      </w:r>
      <w:r>
        <w:rPr>
          <w:rFonts w:hint="cs"/>
          <w:rtl/>
        </w:rPr>
        <w:t>,</w:t>
      </w:r>
      <w:r>
        <w:rPr>
          <w:rtl/>
        </w:rPr>
        <w:t xml:space="preserve"> אלא לגוף המוצר העונה </w:t>
      </w:r>
      <w:r>
        <w:rPr>
          <w:rFonts w:hint="cs"/>
          <w:rtl/>
        </w:rPr>
        <w:t>ע</w:t>
      </w:r>
      <w:r>
        <w:rPr>
          <w:rtl/>
        </w:rPr>
        <w:t>ל</w:t>
      </w:r>
      <w:r>
        <w:rPr>
          <w:rFonts w:hint="cs"/>
          <w:rtl/>
        </w:rPr>
        <w:t xml:space="preserve"> </w:t>
      </w:r>
      <w:r>
        <w:rPr>
          <w:rtl/>
        </w:rPr>
        <w:t>דרישת מהדרין.</w:t>
      </w:r>
    </w:p>
    <w:p w14:paraId="4ECF4986" w14:textId="77777777" w:rsidR="00000000" w:rsidRDefault="00E84F3B">
      <w:pPr>
        <w:pStyle w:val="a"/>
        <w:rPr>
          <w:rFonts w:cs="David"/>
          <w:rtl/>
        </w:rPr>
      </w:pPr>
    </w:p>
    <w:p w14:paraId="014483DB" w14:textId="77777777" w:rsidR="00000000" w:rsidRDefault="00E84F3B">
      <w:pPr>
        <w:pStyle w:val="a"/>
        <w:rPr>
          <w:rFonts w:cs="David"/>
          <w:rtl/>
        </w:rPr>
      </w:pPr>
      <w:r>
        <w:rPr>
          <w:rtl/>
        </w:rPr>
        <w:t>2</w:t>
      </w:r>
      <w:r>
        <w:rPr>
          <w:rFonts w:hint="cs"/>
          <w:rtl/>
        </w:rPr>
        <w:t>.</w:t>
      </w:r>
      <w:r>
        <w:rPr>
          <w:rtl/>
        </w:rPr>
        <w:t xml:space="preserve"> רכש ומימון המזון מתבצע מסל המזון הכללי. האוכל איננו יקר יותר או זול </w:t>
      </w:r>
      <w:r>
        <w:rPr>
          <w:rFonts w:hint="eastAsia"/>
          <w:rtl/>
        </w:rPr>
        <w:t>יותר</w:t>
      </w:r>
      <w:r>
        <w:rPr>
          <w:rtl/>
        </w:rPr>
        <w:t xml:space="preserve"> </w:t>
      </w:r>
      <w:r>
        <w:rPr>
          <w:rFonts w:hint="cs"/>
          <w:rtl/>
        </w:rPr>
        <w:t>מ</w:t>
      </w:r>
      <w:r>
        <w:rPr>
          <w:rtl/>
        </w:rPr>
        <w:t>מוצרי מזון אחרים.</w:t>
      </w:r>
    </w:p>
    <w:p w14:paraId="3C832ACC" w14:textId="77777777" w:rsidR="00000000" w:rsidRDefault="00E84F3B">
      <w:pPr>
        <w:pStyle w:val="a"/>
        <w:rPr>
          <w:rFonts w:cs="David"/>
          <w:rtl/>
        </w:rPr>
      </w:pPr>
    </w:p>
    <w:p w14:paraId="0F0D9D78" w14:textId="77777777" w:rsidR="00000000" w:rsidRDefault="00E84F3B">
      <w:pPr>
        <w:pStyle w:val="a"/>
        <w:rPr>
          <w:rFonts w:cs="David"/>
          <w:rtl/>
        </w:rPr>
      </w:pPr>
      <w:r>
        <w:rPr>
          <w:rtl/>
        </w:rPr>
        <w:t>3</w:t>
      </w:r>
      <w:r>
        <w:rPr>
          <w:rFonts w:hint="cs"/>
          <w:rtl/>
        </w:rPr>
        <w:t>.</w:t>
      </w:r>
      <w:r>
        <w:rPr>
          <w:rtl/>
        </w:rPr>
        <w:t xml:space="preserve"> צה"</w:t>
      </w:r>
      <w:r>
        <w:rPr>
          <w:rFonts w:hint="eastAsia"/>
          <w:rtl/>
        </w:rPr>
        <w:t>ל</w:t>
      </w:r>
      <w:r>
        <w:rPr>
          <w:rtl/>
        </w:rPr>
        <w:t xml:space="preserve"> מספק מזון גם לאוכלוסיות מיוחדות אחרות</w:t>
      </w:r>
      <w:r>
        <w:rPr>
          <w:rFonts w:hint="cs"/>
          <w:rtl/>
        </w:rPr>
        <w:t>,</w:t>
      </w:r>
      <w:r>
        <w:rPr>
          <w:rtl/>
        </w:rPr>
        <w:t xml:space="preserve"> כמו צמחונים ו</w:t>
      </w:r>
      <w:r>
        <w:rPr>
          <w:rFonts w:hint="eastAsia"/>
          <w:rtl/>
        </w:rPr>
        <w:t>טב</w:t>
      </w:r>
      <w:r>
        <w:rPr>
          <w:rFonts w:hint="eastAsia"/>
          <w:rtl/>
        </w:rPr>
        <w:t>עונים</w:t>
      </w:r>
      <w:r>
        <w:rPr>
          <w:rtl/>
        </w:rPr>
        <w:t>.</w:t>
      </w:r>
    </w:p>
    <w:p w14:paraId="185EBCDE" w14:textId="77777777" w:rsidR="00000000" w:rsidRDefault="00E84F3B">
      <w:pPr>
        <w:bidi/>
        <w:rPr>
          <w:sz w:val="22"/>
          <w:rtl/>
        </w:rPr>
      </w:pPr>
    </w:p>
    <w:p w14:paraId="058053F0" w14:textId="77777777" w:rsidR="00000000" w:rsidRDefault="00E84F3B">
      <w:pPr>
        <w:pStyle w:val="ad"/>
        <w:rPr>
          <w:rtl/>
        </w:rPr>
      </w:pPr>
      <w:r>
        <w:rPr>
          <w:rtl/>
        </w:rPr>
        <w:t>היו"ר משה כחלון:</w:t>
      </w:r>
    </w:p>
    <w:p w14:paraId="2720D603" w14:textId="77777777" w:rsidR="00000000" w:rsidRDefault="00E84F3B">
      <w:pPr>
        <w:pStyle w:val="a"/>
        <w:rPr>
          <w:rtl/>
        </w:rPr>
      </w:pPr>
    </w:p>
    <w:p w14:paraId="31BEF0EE" w14:textId="77777777" w:rsidR="00000000" w:rsidRDefault="00E84F3B">
      <w:pPr>
        <w:pStyle w:val="a"/>
        <w:rPr>
          <w:rFonts w:hint="cs"/>
          <w:rtl/>
        </w:rPr>
      </w:pPr>
      <w:r>
        <w:rPr>
          <w:rFonts w:hint="cs"/>
          <w:rtl/>
        </w:rPr>
        <w:t>שאילתא מס' 305, של חברת הכנסת קולט אביטל, בנושא: סירוב חיילים לפנות מתנחלים. בבקשה.</w:t>
      </w:r>
    </w:p>
    <w:p w14:paraId="052DAB03" w14:textId="77777777" w:rsidR="00000000" w:rsidRDefault="00E84F3B">
      <w:pPr>
        <w:pStyle w:val="a"/>
        <w:rPr>
          <w:rFonts w:hint="cs"/>
          <w:rtl/>
        </w:rPr>
      </w:pPr>
    </w:p>
    <w:p w14:paraId="44064FAE" w14:textId="77777777" w:rsidR="00000000" w:rsidRDefault="00E84F3B">
      <w:pPr>
        <w:pStyle w:val="Query"/>
        <w:jc w:val="center"/>
        <w:rPr>
          <w:rtl/>
        </w:rPr>
      </w:pPr>
      <w:bookmarkStart w:id="979" w:name="FS000000550T16_07_2003_19_52_59C"/>
      <w:bookmarkStart w:id="980" w:name="FS000000464T16_07_2003_19_53_10"/>
      <w:bookmarkStart w:id="981" w:name="FS000000464T16_07_2003_19_53_16C"/>
      <w:bookmarkStart w:id="982" w:name="CQ13126FI0013126T16_07_2003_19_53_42"/>
      <w:bookmarkStart w:id="983" w:name="_Toc46538742"/>
      <w:bookmarkStart w:id="984" w:name="_Toc49055473"/>
      <w:bookmarkEnd w:id="979"/>
      <w:bookmarkEnd w:id="980"/>
      <w:bookmarkEnd w:id="981"/>
      <w:bookmarkEnd w:id="982"/>
      <w:r>
        <w:rPr>
          <w:rtl/>
        </w:rPr>
        <w:t>305. סירוב</w:t>
      </w:r>
      <w:r>
        <w:rPr>
          <w:rFonts w:hint="cs"/>
          <w:rtl/>
        </w:rPr>
        <w:t xml:space="preserve"> </w:t>
      </w:r>
      <w:r>
        <w:rPr>
          <w:rtl/>
        </w:rPr>
        <w:t>חיילים לפנות מתנחלים</w:t>
      </w:r>
      <w:bookmarkEnd w:id="983"/>
      <w:bookmarkEnd w:id="984"/>
    </w:p>
    <w:p w14:paraId="412BABE4" w14:textId="77777777" w:rsidR="00000000" w:rsidRDefault="00E84F3B">
      <w:pPr>
        <w:pStyle w:val="a"/>
        <w:rPr>
          <w:rFonts w:hint="cs"/>
          <w:rtl/>
        </w:rPr>
      </w:pPr>
    </w:p>
    <w:p w14:paraId="436E0FF6" w14:textId="77777777" w:rsidR="00000000" w:rsidRDefault="00E84F3B">
      <w:pPr>
        <w:pStyle w:val="a"/>
        <w:ind w:firstLine="0"/>
        <w:rPr>
          <w:bCs/>
          <w:u w:val="single"/>
        </w:rPr>
      </w:pPr>
      <w:bookmarkStart w:id="985" w:name="ESQ13126"/>
      <w:bookmarkEnd w:id="985"/>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0672ACE" w14:textId="77777777" w:rsidR="00000000" w:rsidRDefault="00E84F3B">
      <w:pPr>
        <w:pStyle w:val="a"/>
        <w:ind w:firstLine="720"/>
      </w:pPr>
      <w:r>
        <w:rPr>
          <w:rtl/>
        </w:rPr>
        <w:t>ביום ב' בתמוז התשס"ג (2 ביולי 2003):</w:t>
      </w:r>
    </w:p>
    <w:p w14:paraId="40E203E4" w14:textId="77777777" w:rsidR="00000000" w:rsidRDefault="00E84F3B">
      <w:pPr>
        <w:pStyle w:val="a"/>
        <w:rPr>
          <w:rFonts w:hint="cs"/>
          <w:rtl/>
        </w:rPr>
      </w:pPr>
    </w:p>
    <w:p w14:paraId="39BC20C3" w14:textId="77777777" w:rsidR="00000000" w:rsidRDefault="00E84F3B">
      <w:pPr>
        <w:pStyle w:val="a"/>
        <w:ind w:firstLine="720"/>
      </w:pPr>
      <w:r>
        <w:rPr>
          <w:rtl/>
        </w:rPr>
        <w:t xml:space="preserve">בתקשורת </w:t>
      </w:r>
      <w:r>
        <w:rPr>
          <w:rFonts w:hint="cs"/>
          <w:rtl/>
        </w:rPr>
        <w:t>פורסם</w:t>
      </w:r>
      <w:r>
        <w:rPr>
          <w:rtl/>
        </w:rPr>
        <w:t xml:space="preserve"> כי בפינוי מתנחלים </w:t>
      </w:r>
      <w:r>
        <w:rPr>
          <w:rFonts w:hint="cs"/>
          <w:rtl/>
        </w:rPr>
        <w:t>מ</w:t>
      </w:r>
      <w:r>
        <w:rPr>
          <w:rFonts w:hint="cs"/>
          <w:rtl/>
        </w:rPr>
        <w:t>המאחז ליד יצהר</w:t>
      </w:r>
      <w:r>
        <w:rPr>
          <w:rtl/>
        </w:rPr>
        <w:t xml:space="preserve"> ס</w:t>
      </w:r>
      <w:r>
        <w:rPr>
          <w:rFonts w:hint="cs"/>
          <w:rtl/>
        </w:rPr>
        <w:t>י</w:t>
      </w:r>
      <w:r>
        <w:rPr>
          <w:rtl/>
        </w:rPr>
        <w:t>רבו שני חיילים לפנות מתנחלים.</w:t>
      </w:r>
    </w:p>
    <w:p w14:paraId="0141B801" w14:textId="77777777" w:rsidR="00000000" w:rsidRDefault="00E84F3B">
      <w:pPr>
        <w:pStyle w:val="a"/>
        <w:ind w:firstLine="720"/>
      </w:pPr>
    </w:p>
    <w:p w14:paraId="513CA5B3" w14:textId="77777777" w:rsidR="00000000" w:rsidRDefault="00E84F3B">
      <w:pPr>
        <w:pStyle w:val="a"/>
        <w:ind w:firstLine="720"/>
      </w:pPr>
      <w:r>
        <w:rPr>
          <w:rFonts w:hint="cs"/>
          <w:rtl/>
        </w:rPr>
        <w:t>רצוני לשאול</w:t>
      </w:r>
      <w:r>
        <w:rPr>
          <w:rtl/>
        </w:rPr>
        <w:t>:</w:t>
      </w:r>
    </w:p>
    <w:p w14:paraId="1EADABBB" w14:textId="77777777" w:rsidR="00000000" w:rsidRDefault="00E84F3B">
      <w:pPr>
        <w:pStyle w:val="a"/>
        <w:ind w:firstLine="720"/>
      </w:pPr>
    </w:p>
    <w:p w14:paraId="07A1F2DD" w14:textId="77777777" w:rsidR="00000000" w:rsidRDefault="00E84F3B">
      <w:pPr>
        <w:pStyle w:val="Heading2"/>
        <w:numPr>
          <w:ilvl w:val="0"/>
          <w:numId w:val="0"/>
        </w:numPr>
        <w:ind w:right="0" w:firstLine="720"/>
        <w:jc w:val="both"/>
        <w:rPr>
          <w:rFonts w:cs="Arial" w:hint="cs"/>
          <w:szCs w:val="22"/>
          <w:rtl/>
        </w:rPr>
      </w:pPr>
      <w:r>
        <w:rPr>
          <w:rFonts w:cs="Arial" w:hint="cs"/>
          <w:szCs w:val="22"/>
          <w:rtl/>
        </w:rPr>
        <w:t xml:space="preserve">1. </w:t>
      </w:r>
      <w:r>
        <w:rPr>
          <w:rFonts w:cs="Arial"/>
          <w:szCs w:val="22"/>
          <w:rtl/>
        </w:rPr>
        <w:t>האם הידיעה נכונה</w:t>
      </w:r>
      <w:r>
        <w:rPr>
          <w:rFonts w:cs="Arial" w:hint="cs"/>
          <w:szCs w:val="22"/>
          <w:rtl/>
        </w:rPr>
        <w:t xml:space="preserve">? </w:t>
      </w:r>
    </w:p>
    <w:p w14:paraId="6AEEB829" w14:textId="77777777" w:rsidR="00000000" w:rsidRDefault="00E84F3B">
      <w:pPr>
        <w:pStyle w:val="a"/>
        <w:ind w:firstLine="720"/>
        <w:rPr>
          <w:rtl/>
        </w:rPr>
      </w:pPr>
    </w:p>
    <w:p w14:paraId="631BFFB8" w14:textId="77777777" w:rsidR="00000000" w:rsidRDefault="00E84F3B">
      <w:pPr>
        <w:pStyle w:val="a"/>
        <w:ind w:firstLine="720"/>
        <w:rPr>
          <w:rtl/>
        </w:rPr>
      </w:pPr>
      <w:r>
        <w:rPr>
          <w:rFonts w:hint="cs"/>
          <w:rtl/>
        </w:rPr>
        <w:t xml:space="preserve">2. אם כן </w:t>
      </w:r>
      <w:r>
        <w:rPr>
          <w:rtl/>
        </w:rPr>
        <w:t>–</w:t>
      </w:r>
      <w:r>
        <w:rPr>
          <w:rFonts w:hint="cs"/>
          <w:rtl/>
        </w:rPr>
        <w:t xml:space="preserve"> האם</w:t>
      </w:r>
      <w:r>
        <w:rPr>
          <w:rtl/>
        </w:rPr>
        <w:t xml:space="preserve"> ננקטו </w:t>
      </w:r>
      <w:r>
        <w:rPr>
          <w:rFonts w:hint="cs"/>
          <w:rtl/>
        </w:rPr>
        <w:t xml:space="preserve">צעדים בנושא, ואם כן </w:t>
      </w:r>
      <w:r>
        <w:rPr>
          <w:rFonts w:hint="eastAsia"/>
          <w:rtl/>
        </w:rPr>
        <w:t>–</w:t>
      </w:r>
      <w:r>
        <w:rPr>
          <w:rFonts w:hint="cs"/>
          <w:rtl/>
        </w:rPr>
        <w:t xml:space="preserve"> אילו</w:t>
      </w:r>
      <w:r>
        <w:rPr>
          <w:rtl/>
        </w:rPr>
        <w:t>?</w:t>
      </w:r>
    </w:p>
    <w:p w14:paraId="442E1561" w14:textId="77777777" w:rsidR="00000000" w:rsidRDefault="00E84F3B">
      <w:pPr>
        <w:pStyle w:val="a"/>
        <w:ind w:firstLine="720"/>
        <w:rPr>
          <w:rtl/>
        </w:rPr>
      </w:pPr>
    </w:p>
    <w:p w14:paraId="36F6F46B" w14:textId="77777777" w:rsidR="00000000" w:rsidRDefault="00E84F3B">
      <w:pPr>
        <w:pStyle w:val="a"/>
        <w:ind w:firstLine="720"/>
        <w:rPr>
          <w:rtl/>
        </w:rPr>
      </w:pPr>
      <w:r>
        <w:rPr>
          <w:rFonts w:hint="cs"/>
          <w:rtl/>
        </w:rPr>
        <w:t xml:space="preserve">3. </w:t>
      </w:r>
      <w:r>
        <w:rPr>
          <w:rtl/>
        </w:rPr>
        <w:t xml:space="preserve">מה </w:t>
      </w:r>
      <w:r>
        <w:rPr>
          <w:rFonts w:hint="cs"/>
          <w:rtl/>
        </w:rPr>
        <w:t>יעשה משרדך</w:t>
      </w:r>
      <w:r>
        <w:rPr>
          <w:rtl/>
        </w:rPr>
        <w:t xml:space="preserve"> בעתיד במקרים דומים?</w:t>
      </w:r>
    </w:p>
    <w:p w14:paraId="3B0B7FF8" w14:textId="77777777" w:rsidR="00000000" w:rsidRDefault="00E84F3B">
      <w:pPr>
        <w:pStyle w:val="a"/>
        <w:ind w:firstLine="720"/>
        <w:rPr>
          <w:rFonts w:hint="cs"/>
          <w:rtl/>
        </w:rPr>
      </w:pPr>
    </w:p>
    <w:p w14:paraId="4339116E" w14:textId="77777777" w:rsidR="00000000" w:rsidRDefault="00E84F3B">
      <w:pPr>
        <w:pStyle w:val="SpeakerCon"/>
        <w:rPr>
          <w:rtl/>
        </w:rPr>
      </w:pPr>
      <w:bookmarkStart w:id="986" w:name="FS000000464T16_07_2003_20_50_44C"/>
      <w:bookmarkEnd w:id="986"/>
      <w:r>
        <w:rPr>
          <w:rtl/>
        </w:rPr>
        <w:t>סגן שר הביטחון זאב בוים:</w:t>
      </w:r>
    </w:p>
    <w:p w14:paraId="7F5E759C" w14:textId="77777777" w:rsidR="00000000" w:rsidRDefault="00E84F3B">
      <w:pPr>
        <w:pStyle w:val="a"/>
        <w:rPr>
          <w:rtl/>
        </w:rPr>
      </w:pPr>
    </w:p>
    <w:p w14:paraId="65D2DAE7" w14:textId="77777777" w:rsidR="00000000" w:rsidRDefault="00E84F3B">
      <w:pPr>
        <w:pStyle w:val="a"/>
        <w:rPr>
          <w:rFonts w:hint="cs"/>
          <w:rtl/>
        </w:rPr>
      </w:pPr>
      <w:bookmarkStart w:id="987" w:name="FS000000464T16_07_2003_19_54_36C"/>
      <w:bookmarkEnd w:id="987"/>
      <w:r>
        <w:rPr>
          <w:rFonts w:hint="cs"/>
          <w:rtl/>
        </w:rPr>
        <w:t xml:space="preserve">חברת הכנסת קולט אביטל </w:t>
      </w:r>
      <w:r>
        <w:rPr>
          <w:rtl/>
        </w:rPr>
        <w:t>–</w:t>
      </w:r>
      <w:r>
        <w:rPr>
          <w:rFonts w:hint="cs"/>
          <w:rtl/>
        </w:rPr>
        <w:t xml:space="preserve"> 1-2. מבדיקה שנעשתה עולה, כי אכן ה</w:t>
      </w:r>
      <w:r>
        <w:rPr>
          <w:rFonts w:hint="cs"/>
          <w:rtl/>
        </w:rPr>
        <w:t>יו חיילים אשר פנו למג"ד שלהם, מג"ד 93, ואמרו לו שמבחינה רגשית קשה להם לבצע את המטלה של הפינוי. המג"ד נענה לבקשתם, והנחה אותם לבצע פעילות במשימת אבטחה ולא בפינוי. עם זאת, רצוי להדגיש כי הדבר לא הגיע לכדי סירוב.</w:t>
      </w:r>
    </w:p>
    <w:p w14:paraId="6524CC39" w14:textId="77777777" w:rsidR="00000000" w:rsidRDefault="00E84F3B">
      <w:pPr>
        <w:pStyle w:val="a"/>
        <w:rPr>
          <w:rFonts w:hint="cs"/>
          <w:rtl/>
        </w:rPr>
      </w:pPr>
    </w:p>
    <w:p w14:paraId="4FBB8DA8" w14:textId="77777777" w:rsidR="00000000" w:rsidRDefault="00E84F3B">
      <w:pPr>
        <w:pStyle w:val="a"/>
        <w:rPr>
          <w:rFonts w:hint="cs"/>
          <w:rtl/>
        </w:rPr>
      </w:pPr>
      <w:r>
        <w:rPr>
          <w:rFonts w:hint="cs"/>
          <w:rtl/>
        </w:rPr>
        <w:t>3. הנושא מטופל במישור פיקודי, ואם צריך - משמע</w:t>
      </w:r>
      <w:r>
        <w:rPr>
          <w:rFonts w:hint="cs"/>
          <w:rtl/>
        </w:rPr>
        <w:t>תי.</w:t>
      </w:r>
    </w:p>
    <w:p w14:paraId="693655E6" w14:textId="77777777" w:rsidR="00000000" w:rsidRDefault="00E84F3B">
      <w:pPr>
        <w:pStyle w:val="a"/>
        <w:rPr>
          <w:rFonts w:hint="cs"/>
          <w:rtl/>
        </w:rPr>
      </w:pPr>
    </w:p>
    <w:p w14:paraId="648A39A9" w14:textId="77777777" w:rsidR="00000000" w:rsidRDefault="00E84F3B">
      <w:pPr>
        <w:pStyle w:val="ad"/>
        <w:rPr>
          <w:rtl/>
        </w:rPr>
      </w:pPr>
      <w:r>
        <w:rPr>
          <w:rtl/>
        </w:rPr>
        <w:t>היו"ר משה כחלון:</w:t>
      </w:r>
    </w:p>
    <w:p w14:paraId="25D2F1D2" w14:textId="77777777" w:rsidR="00000000" w:rsidRDefault="00E84F3B">
      <w:pPr>
        <w:pStyle w:val="a"/>
        <w:rPr>
          <w:rtl/>
        </w:rPr>
      </w:pPr>
    </w:p>
    <w:p w14:paraId="2893CE92" w14:textId="77777777" w:rsidR="00000000" w:rsidRDefault="00E84F3B">
      <w:pPr>
        <w:pStyle w:val="a"/>
        <w:rPr>
          <w:rFonts w:hint="cs"/>
          <w:rtl/>
        </w:rPr>
      </w:pPr>
      <w:r>
        <w:rPr>
          <w:rFonts w:hint="cs"/>
          <w:rtl/>
        </w:rPr>
        <w:t>בבקשה. שאלה נוספת לחברת הכנסת קולט אביטל.</w:t>
      </w:r>
    </w:p>
    <w:p w14:paraId="4968833E" w14:textId="77777777" w:rsidR="00000000" w:rsidRDefault="00E84F3B">
      <w:pPr>
        <w:pStyle w:val="a"/>
        <w:rPr>
          <w:rFonts w:hint="cs"/>
          <w:rtl/>
        </w:rPr>
      </w:pPr>
    </w:p>
    <w:p w14:paraId="497FB0F2" w14:textId="77777777" w:rsidR="00000000" w:rsidRDefault="00E84F3B">
      <w:pPr>
        <w:pStyle w:val="ac"/>
        <w:rPr>
          <w:rtl/>
        </w:rPr>
      </w:pPr>
      <w:r>
        <w:rPr>
          <w:rFonts w:hint="eastAsia"/>
          <w:rtl/>
        </w:rPr>
        <w:t>קולט</w:t>
      </w:r>
      <w:r>
        <w:rPr>
          <w:rtl/>
        </w:rPr>
        <w:t xml:space="preserve"> אביטל (העבודה-מימד):</w:t>
      </w:r>
    </w:p>
    <w:p w14:paraId="42B4226F" w14:textId="77777777" w:rsidR="00000000" w:rsidRDefault="00E84F3B">
      <w:pPr>
        <w:pStyle w:val="a"/>
        <w:rPr>
          <w:rFonts w:hint="cs"/>
          <w:rtl/>
        </w:rPr>
      </w:pPr>
    </w:p>
    <w:p w14:paraId="1399D318" w14:textId="77777777" w:rsidR="00000000" w:rsidRDefault="00E84F3B">
      <w:pPr>
        <w:pStyle w:val="a"/>
        <w:rPr>
          <w:rFonts w:hint="cs"/>
          <w:rtl/>
        </w:rPr>
      </w:pPr>
      <w:r>
        <w:rPr>
          <w:rFonts w:hint="cs"/>
          <w:rtl/>
        </w:rPr>
        <w:t xml:space="preserve">כבוד סגן השר, אני מתקשה להבין את הניואנס בין מי שאומר שמבחינה רגשית קשה לו לפנות מתנחלים לבין מי שאומר שמבחינה רגשית קשה לו לעמוד בלחץ של שירות במחסומים, למשל, או </w:t>
      </w:r>
      <w:r>
        <w:rPr>
          <w:rFonts w:hint="cs"/>
          <w:rtl/>
        </w:rPr>
        <w:t>במקומות שבהם הוא חושב שמה שהוא עושה לא מוסרי. לכן יש פה יחס של איפה ואיפה. החיילים שסירבו לשרת בשטחים אמרו שהם מוכנים לשרת במשימות אחרות, והם כן הועמדו לדין.</w:t>
      </w:r>
    </w:p>
    <w:p w14:paraId="0F44003C" w14:textId="77777777" w:rsidR="00000000" w:rsidRDefault="00E84F3B">
      <w:pPr>
        <w:pStyle w:val="a"/>
        <w:rPr>
          <w:rFonts w:hint="cs"/>
          <w:rtl/>
        </w:rPr>
      </w:pPr>
    </w:p>
    <w:p w14:paraId="3EC9C055" w14:textId="77777777" w:rsidR="00000000" w:rsidRDefault="00E84F3B">
      <w:pPr>
        <w:pStyle w:val="a"/>
        <w:rPr>
          <w:rFonts w:hint="cs"/>
          <w:rtl/>
        </w:rPr>
      </w:pPr>
      <w:r>
        <w:rPr>
          <w:rFonts w:hint="cs"/>
          <w:rtl/>
        </w:rPr>
        <w:t xml:space="preserve">נראה לי שאם אנחנו רוצים שהצבא יהיה צבא שמכובד על-ידי כולנו, מן הדין שיהיו אותם כללים, אותם חוקים </w:t>
      </w:r>
      <w:r>
        <w:rPr>
          <w:rFonts w:hint="cs"/>
          <w:rtl/>
        </w:rPr>
        <w:t>שחלים על כולם, כדי שלאף אחד לא תינתן ההזדמנות לסרב פקודות, לא מהצד הזה ולא המצד הזה.</w:t>
      </w:r>
    </w:p>
    <w:p w14:paraId="5CE4621B" w14:textId="77777777" w:rsidR="00000000" w:rsidRDefault="00E84F3B">
      <w:pPr>
        <w:pStyle w:val="a"/>
        <w:rPr>
          <w:rFonts w:hint="cs"/>
          <w:rtl/>
        </w:rPr>
      </w:pPr>
    </w:p>
    <w:p w14:paraId="40948EDC" w14:textId="77777777" w:rsidR="00000000" w:rsidRDefault="00E84F3B">
      <w:pPr>
        <w:pStyle w:val="SpeakerCon"/>
        <w:rPr>
          <w:rtl/>
        </w:rPr>
      </w:pPr>
      <w:bookmarkStart w:id="988" w:name="FS000000464T16_07_2003_20_55_00C"/>
      <w:bookmarkEnd w:id="988"/>
      <w:r>
        <w:rPr>
          <w:rtl/>
        </w:rPr>
        <w:t>סגן שר הביטחון זאב בוים:</w:t>
      </w:r>
    </w:p>
    <w:p w14:paraId="1E395ABA" w14:textId="77777777" w:rsidR="00000000" w:rsidRDefault="00E84F3B">
      <w:pPr>
        <w:pStyle w:val="a"/>
        <w:rPr>
          <w:rtl/>
        </w:rPr>
      </w:pPr>
    </w:p>
    <w:p w14:paraId="195A4C04" w14:textId="77777777" w:rsidR="00000000" w:rsidRDefault="00E84F3B">
      <w:pPr>
        <w:pStyle w:val="a"/>
        <w:rPr>
          <w:rFonts w:hint="cs"/>
          <w:rtl/>
        </w:rPr>
      </w:pPr>
      <w:r>
        <w:rPr>
          <w:rFonts w:hint="cs"/>
          <w:rtl/>
        </w:rPr>
        <w:t>אני חושב שאני יכול להסכים עם העיקרון שאת מציעה. אני רוצה לשתף אותך בניסיון אישי שלי מלפני הרבה זמן; דווקא משום שזה היה לפני הרבה זמן, ולא בזמן ה</w:t>
      </w:r>
      <w:r>
        <w:rPr>
          <w:rFonts w:hint="cs"/>
          <w:rtl/>
        </w:rPr>
        <w:t xml:space="preserve">אחרון אולי אפשר ללמוד מזה איך לטפל בסוגיות כאלה. </w:t>
      </w:r>
    </w:p>
    <w:p w14:paraId="38230301" w14:textId="77777777" w:rsidR="00000000" w:rsidRDefault="00E84F3B">
      <w:pPr>
        <w:pStyle w:val="a"/>
        <w:rPr>
          <w:rFonts w:hint="cs"/>
          <w:rtl/>
        </w:rPr>
      </w:pPr>
    </w:p>
    <w:p w14:paraId="32371721" w14:textId="77777777" w:rsidR="00000000" w:rsidRDefault="00E84F3B">
      <w:pPr>
        <w:pStyle w:val="a"/>
        <w:rPr>
          <w:rFonts w:hint="cs"/>
          <w:rtl/>
        </w:rPr>
      </w:pPr>
      <w:r>
        <w:rPr>
          <w:rFonts w:hint="cs"/>
          <w:rtl/>
        </w:rPr>
        <w:t>אני הייתי מ"פ בתעסוקה בעזה לפני פרוץ האינתיפאדה הראשונה, אפשר לראות את זה על השיער שלי, בכל זאת זה היה לפני 14-15 שנה. היה לי אז מפקד כיתה מקיבוץ מעברות. הפעילות אז כללה גם סיורים ובדיקות של אזרחים ושל פלס</w:t>
      </w:r>
      <w:r>
        <w:rPr>
          <w:rFonts w:hint="cs"/>
          <w:rtl/>
        </w:rPr>
        <w:t>טינים וסיורים ברחובות - פעולה מבצעית טרם האינתיפאדה הראשונה, והיה שקט ברצועה. האיש פנה אלי ואמר לי, שמטעמי מצפון הוא היה מעדיף לעשות פעולות אחרות, כדי שלא יהיו לו מגע וחיכוך עם האוכלוסייה המקומית. שקלתי את העניין ונעתרתי לבקשתו, והוא ביצע פעולות אחרות באות</w:t>
      </w:r>
      <w:r>
        <w:rPr>
          <w:rFonts w:hint="cs"/>
          <w:rtl/>
        </w:rPr>
        <w:t xml:space="preserve">ו מקום ובאותה גזרה, אבל ללא החיכוך הזה. </w:t>
      </w:r>
    </w:p>
    <w:p w14:paraId="067F17B2" w14:textId="77777777" w:rsidR="00000000" w:rsidRDefault="00E84F3B">
      <w:pPr>
        <w:pStyle w:val="a"/>
        <w:rPr>
          <w:rFonts w:hint="cs"/>
          <w:rtl/>
        </w:rPr>
      </w:pPr>
      <w:r>
        <w:rPr>
          <w:rFonts w:hint="cs"/>
          <w:rtl/>
        </w:rPr>
        <w:tab/>
      </w:r>
    </w:p>
    <w:p w14:paraId="54BCBECF" w14:textId="77777777" w:rsidR="00000000" w:rsidRDefault="00E84F3B">
      <w:pPr>
        <w:pStyle w:val="a"/>
        <w:rPr>
          <w:rFonts w:hint="cs"/>
          <w:rtl/>
        </w:rPr>
      </w:pPr>
      <w:r>
        <w:rPr>
          <w:rFonts w:hint="cs"/>
          <w:rtl/>
        </w:rPr>
        <w:t xml:space="preserve">אפשר ללמוד מזה משהו. זה דבר אחר כאשר יש סרבנות מצפונית ומישהו בא ואומר: אני לא מוכן לשרת בשטחים. נדמה לי שיש על זה פסיקת בג"ץ. בדקתי במערכת שאני נמצא בה והיה מקרה של סרבן </w:t>
      </w:r>
      <w:r>
        <w:rPr>
          <w:rtl/>
        </w:rPr>
        <w:t>–</w:t>
      </w:r>
      <w:r>
        <w:rPr>
          <w:rFonts w:hint="cs"/>
          <w:rtl/>
        </w:rPr>
        <w:t xml:space="preserve"> זה פורסם בעיתונות בקול תרועה גדולה, כי ה</w:t>
      </w:r>
      <w:r>
        <w:rPr>
          <w:rFonts w:hint="cs"/>
          <w:rtl/>
        </w:rPr>
        <w:t xml:space="preserve">וא טרח להפיץ את זה </w:t>
      </w:r>
      <w:r>
        <w:rPr>
          <w:rtl/>
        </w:rPr>
        <w:t>–</w:t>
      </w:r>
      <w:r>
        <w:rPr>
          <w:rFonts w:hint="cs"/>
          <w:rtl/>
        </w:rPr>
        <w:t xml:space="preserve"> ששירת ביריחו והציעו לו דברים שלא יגרמו לאיזה חיכוך עם האוכלוסייה. בכל זאת, מצפונית, הוא סירב לשרת בשטחים. כך נמסר. היה איזה טיפול של המפקדים, ובסופו של דבר הוא שוחרר בכלל משירות המילואים. זו דוגמה לא נכונה. </w:t>
      </w:r>
    </w:p>
    <w:p w14:paraId="67F0FF69" w14:textId="77777777" w:rsidR="00000000" w:rsidRDefault="00E84F3B">
      <w:pPr>
        <w:pStyle w:val="a"/>
        <w:rPr>
          <w:rFonts w:hint="cs"/>
          <w:rtl/>
        </w:rPr>
      </w:pPr>
    </w:p>
    <w:p w14:paraId="238354C9" w14:textId="77777777" w:rsidR="00000000" w:rsidRDefault="00E84F3B">
      <w:pPr>
        <w:pStyle w:val="a"/>
        <w:rPr>
          <w:rFonts w:hint="cs"/>
          <w:rtl/>
        </w:rPr>
      </w:pPr>
      <w:r>
        <w:rPr>
          <w:rFonts w:hint="cs"/>
          <w:rtl/>
        </w:rPr>
        <w:t>אם במסגרת היחידה אפשר להתח</w:t>
      </w:r>
      <w:r>
        <w:rPr>
          <w:rFonts w:hint="cs"/>
          <w:rtl/>
        </w:rPr>
        <w:t xml:space="preserve">שב במצבים רגשיים בלי לוותר על השירות ובלי שתיפגע המשימה של היחידה, וברמה הזאת כן אפשר להגיע להבנה, אני לא חושב שזה פסול. </w:t>
      </w:r>
    </w:p>
    <w:p w14:paraId="00585D3E" w14:textId="77777777" w:rsidR="00000000" w:rsidRDefault="00E84F3B">
      <w:pPr>
        <w:pStyle w:val="a"/>
        <w:rPr>
          <w:rFonts w:hint="cs"/>
          <w:rtl/>
        </w:rPr>
      </w:pPr>
    </w:p>
    <w:p w14:paraId="58FDCC2B" w14:textId="77777777" w:rsidR="00000000" w:rsidRDefault="00E84F3B">
      <w:pPr>
        <w:pStyle w:val="a"/>
        <w:rPr>
          <w:rFonts w:hint="cs"/>
          <w:rtl/>
        </w:rPr>
      </w:pPr>
    </w:p>
    <w:p w14:paraId="1B8E73C1" w14:textId="77777777" w:rsidR="00000000" w:rsidRDefault="00E84F3B">
      <w:pPr>
        <w:pStyle w:val="a"/>
        <w:rPr>
          <w:rFonts w:hint="cs"/>
          <w:rtl/>
        </w:rPr>
      </w:pPr>
    </w:p>
    <w:p w14:paraId="42FB64B7" w14:textId="77777777" w:rsidR="00000000" w:rsidRDefault="00E84F3B">
      <w:pPr>
        <w:pStyle w:val="a"/>
        <w:rPr>
          <w:rFonts w:hint="cs"/>
          <w:rtl/>
        </w:rPr>
      </w:pPr>
    </w:p>
    <w:p w14:paraId="4153A3C3" w14:textId="77777777" w:rsidR="00000000" w:rsidRDefault="00E84F3B">
      <w:pPr>
        <w:pStyle w:val="Subject"/>
        <w:rPr>
          <w:rFonts w:hint="cs"/>
          <w:rtl/>
        </w:rPr>
      </w:pPr>
      <w:bookmarkStart w:id="989" w:name="_Toc46538743"/>
      <w:bookmarkStart w:id="990" w:name="_Toc49055474"/>
      <w:r>
        <w:rPr>
          <w:rFonts w:hint="cs"/>
          <w:rtl/>
        </w:rPr>
        <w:t>הצעות לסדר-היום</w:t>
      </w:r>
      <w:bookmarkEnd w:id="989"/>
      <w:bookmarkEnd w:id="990"/>
      <w:r>
        <w:rPr>
          <w:rFonts w:hint="cs"/>
          <w:rtl/>
        </w:rPr>
        <w:t xml:space="preserve"> </w:t>
      </w:r>
    </w:p>
    <w:p w14:paraId="40BE3D2B" w14:textId="77777777" w:rsidR="00000000" w:rsidRDefault="00E84F3B">
      <w:pPr>
        <w:pStyle w:val="Subject"/>
        <w:rPr>
          <w:rFonts w:hint="cs"/>
          <w:rtl/>
        </w:rPr>
      </w:pPr>
      <w:bookmarkStart w:id="991" w:name="_Toc46538744"/>
      <w:bookmarkStart w:id="992" w:name="_Toc49055475"/>
      <w:r>
        <w:rPr>
          <w:rFonts w:hint="cs"/>
          <w:rtl/>
        </w:rPr>
        <w:t>הפרסומים בדבר הפשע המאורגן</w:t>
      </w:r>
      <w:bookmarkEnd w:id="991"/>
      <w:bookmarkEnd w:id="992"/>
    </w:p>
    <w:p w14:paraId="5D3D5F7B" w14:textId="77777777" w:rsidR="00000000" w:rsidRDefault="00E84F3B">
      <w:pPr>
        <w:pStyle w:val="a"/>
        <w:rPr>
          <w:rFonts w:hint="cs"/>
          <w:rtl/>
        </w:rPr>
      </w:pPr>
    </w:p>
    <w:p w14:paraId="1684C8C1" w14:textId="77777777" w:rsidR="00000000" w:rsidRDefault="00E84F3B">
      <w:pPr>
        <w:pStyle w:val="ad"/>
        <w:rPr>
          <w:rtl/>
        </w:rPr>
      </w:pPr>
      <w:r>
        <w:rPr>
          <w:rtl/>
        </w:rPr>
        <w:t>היו"ר אתי לבני:</w:t>
      </w:r>
    </w:p>
    <w:p w14:paraId="7F164A22" w14:textId="77777777" w:rsidR="00000000" w:rsidRDefault="00E84F3B">
      <w:pPr>
        <w:pStyle w:val="a"/>
        <w:rPr>
          <w:rtl/>
        </w:rPr>
      </w:pPr>
    </w:p>
    <w:p w14:paraId="1526F922" w14:textId="77777777" w:rsidR="00000000" w:rsidRDefault="00E84F3B">
      <w:pPr>
        <w:pStyle w:val="a"/>
        <w:rPr>
          <w:rFonts w:hint="cs"/>
          <w:rtl/>
        </w:rPr>
      </w:pPr>
      <w:r>
        <w:rPr>
          <w:rFonts w:hint="cs"/>
          <w:rtl/>
        </w:rPr>
        <w:t>עתה, הצעות לסדר-היום מס' 1052, 1064, 1069 ו-1104, בנושא: הפרסומים בד</w:t>
      </w:r>
      <w:r>
        <w:rPr>
          <w:rFonts w:hint="cs"/>
          <w:rtl/>
        </w:rPr>
        <w:t xml:space="preserve">בר הפשע המאורגן. חבר הכנסת משה כחלון,  אומנם זו  הצעה רגילה, אבל יש לך שלוש דקות. </w:t>
      </w:r>
    </w:p>
    <w:p w14:paraId="13304DB8" w14:textId="77777777" w:rsidR="00000000" w:rsidRDefault="00E84F3B">
      <w:pPr>
        <w:pStyle w:val="a"/>
        <w:rPr>
          <w:rFonts w:hint="cs"/>
          <w:rtl/>
        </w:rPr>
      </w:pPr>
    </w:p>
    <w:p w14:paraId="3F224072" w14:textId="77777777" w:rsidR="00000000" w:rsidRDefault="00E84F3B">
      <w:pPr>
        <w:pStyle w:val="Speaker"/>
        <w:rPr>
          <w:rtl/>
        </w:rPr>
      </w:pPr>
      <w:bookmarkStart w:id="993" w:name="FS000001034T16_07_2003_19_38_33"/>
      <w:bookmarkStart w:id="994" w:name="_Toc46538745"/>
      <w:bookmarkStart w:id="995" w:name="_Toc49055476"/>
      <w:bookmarkEnd w:id="993"/>
      <w:r>
        <w:rPr>
          <w:rFonts w:hint="eastAsia"/>
          <w:rtl/>
        </w:rPr>
        <w:t>משה</w:t>
      </w:r>
      <w:r>
        <w:rPr>
          <w:rtl/>
        </w:rPr>
        <w:t xml:space="preserve"> כחלון (הליכוד):</w:t>
      </w:r>
      <w:bookmarkEnd w:id="994"/>
      <w:bookmarkEnd w:id="995"/>
    </w:p>
    <w:p w14:paraId="200F1C86" w14:textId="77777777" w:rsidR="00000000" w:rsidRDefault="00E84F3B">
      <w:pPr>
        <w:pStyle w:val="a"/>
        <w:rPr>
          <w:rFonts w:hint="cs"/>
          <w:rtl/>
        </w:rPr>
      </w:pPr>
    </w:p>
    <w:p w14:paraId="7EC6029D" w14:textId="77777777" w:rsidR="00000000" w:rsidRDefault="00E84F3B">
      <w:pPr>
        <w:pStyle w:val="a"/>
        <w:rPr>
          <w:rFonts w:hint="cs"/>
          <w:rtl/>
        </w:rPr>
      </w:pPr>
      <w:r>
        <w:rPr>
          <w:rFonts w:hint="cs"/>
          <w:rtl/>
        </w:rPr>
        <w:t xml:space="preserve">גברתי היושבת-ראש, אדוני השר, חברי הכנסת, בשבוע שעבר נחשפו בערוץ הראשון שמות של משפחות, או נתונים על ממדי הפשע המאורגן בארץ. טוב, זה היה ברור, ראינו את </w:t>
      </w:r>
      <w:r>
        <w:rPr>
          <w:rFonts w:hint="cs"/>
          <w:rtl/>
        </w:rPr>
        <w:t xml:space="preserve">זה באופן עקבי. מדי שבוע שמענו על מעשה רצח, על פעולות פשיעה, איך אומרים, ברמה הגבוהה. </w:t>
      </w:r>
    </w:p>
    <w:p w14:paraId="0D5F3B3F" w14:textId="77777777" w:rsidR="00000000" w:rsidRDefault="00E84F3B">
      <w:pPr>
        <w:pStyle w:val="a"/>
        <w:rPr>
          <w:rFonts w:hint="cs"/>
          <w:rtl/>
        </w:rPr>
      </w:pPr>
    </w:p>
    <w:p w14:paraId="19709D41" w14:textId="77777777" w:rsidR="00000000" w:rsidRDefault="00E84F3B">
      <w:pPr>
        <w:pStyle w:val="a"/>
        <w:rPr>
          <w:rFonts w:hint="cs"/>
          <w:rtl/>
        </w:rPr>
      </w:pPr>
      <w:r>
        <w:rPr>
          <w:rFonts w:hint="cs"/>
          <w:rtl/>
        </w:rPr>
        <w:t>הפשע מתרכז סביב השליטה על שוק ההימורים. מובן שסביב המאבק הזה יש סמים, יש סחר בנשים וכל הרעות החולות של החברה הישראלית. אבל הכסף הגדול נמצא שם, בצד סיכון נמוך. למה אני מת</w:t>
      </w:r>
      <w:r>
        <w:rPr>
          <w:rFonts w:hint="cs"/>
          <w:rtl/>
        </w:rPr>
        <w:t xml:space="preserve">כוון? על זה אני רוצה לשים את האצבע. </w:t>
      </w:r>
    </w:p>
    <w:p w14:paraId="104D9764" w14:textId="77777777" w:rsidR="00000000" w:rsidRDefault="00E84F3B">
      <w:pPr>
        <w:pStyle w:val="a"/>
        <w:rPr>
          <w:rFonts w:hint="cs"/>
          <w:rtl/>
        </w:rPr>
      </w:pPr>
    </w:p>
    <w:p w14:paraId="0BB58377" w14:textId="77777777" w:rsidR="00000000" w:rsidRDefault="00E84F3B">
      <w:pPr>
        <w:pStyle w:val="a"/>
        <w:rPr>
          <w:rFonts w:hint="cs"/>
          <w:rtl/>
        </w:rPr>
      </w:pPr>
      <w:r>
        <w:rPr>
          <w:rFonts w:hint="cs"/>
          <w:rtl/>
        </w:rPr>
        <w:t xml:space="preserve">נדמה לי שאם היום אדם מפעיל בית-הימורים, זה נחשב לעבירת עוון. זאת אומרת, כשרוצים לתפוס אותו, הוא אף פעם לא שם. הוא מפעיל את העסק באמצעות "חיילים", באמצעות שוכרי משנה שעובדים עבורו. הוא אף פעם לא ייתפס, וגם אם הוא נתפס, </w:t>
      </w:r>
      <w:r>
        <w:rPr>
          <w:rFonts w:hint="cs"/>
          <w:rtl/>
        </w:rPr>
        <w:t xml:space="preserve">אחרי שהמשטרה מחרימה ומסיימת את הפעולה, הוא כבר פותח בית-הימורים אחר. </w:t>
      </w:r>
    </w:p>
    <w:p w14:paraId="4D811F2E" w14:textId="77777777" w:rsidR="00000000" w:rsidRDefault="00E84F3B">
      <w:pPr>
        <w:pStyle w:val="a"/>
        <w:rPr>
          <w:rFonts w:hint="cs"/>
          <w:rtl/>
        </w:rPr>
      </w:pPr>
    </w:p>
    <w:p w14:paraId="6D961554" w14:textId="77777777" w:rsidR="00000000" w:rsidRDefault="00E84F3B">
      <w:pPr>
        <w:pStyle w:val="a"/>
        <w:rPr>
          <w:rFonts w:hint="cs"/>
          <w:rtl/>
        </w:rPr>
      </w:pPr>
      <w:r>
        <w:rPr>
          <w:rFonts w:hint="cs"/>
          <w:rtl/>
        </w:rPr>
        <w:t xml:space="preserve">אני רוצה להציע שעבירות של הפעלת בתי-הימורים מן הסוג הזה יתייחסו אליהן כאל עבירות פשע. היום אנשים לפני שהם מתעסקים בסחר בסמים הם חושבים עשרים  פעם כי הם יודעים שהם ילכו ל-10, ל-12 ול-15 </w:t>
      </w:r>
      <w:r>
        <w:rPr>
          <w:rFonts w:hint="cs"/>
          <w:rtl/>
        </w:rPr>
        <w:t xml:space="preserve">שנה. אנשים שמפעילים בתי-קזינו גורמים נזק, גורמים לפשיעה סביבתית ולהרס משפחות, והם יודעים שכל עורך-דין מתחיל יוציא אותם בחמש דקות עם עבירת עוון, אם בכלל הם מגיעים לבית-המשפט. </w:t>
      </w:r>
    </w:p>
    <w:p w14:paraId="31BD2DC1" w14:textId="77777777" w:rsidR="00000000" w:rsidRDefault="00E84F3B">
      <w:pPr>
        <w:pStyle w:val="a"/>
        <w:rPr>
          <w:rFonts w:hint="cs"/>
          <w:rtl/>
        </w:rPr>
      </w:pPr>
    </w:p>
    <w:p w14:paraId="419110DE" w14:textId="77777777" w:rsidR="00000000" w:rsidRDefault="00E84F3B">
      <w:pPr>
        <w:pStyle w:val="a"/>
        <w:rPr>
          <w:rFonts w:hint="cs"/>
          <w:rtl/>
        </w:rPr>
      </w:pPr>
      <w:r>
        <w:rPr>
          <w:rFonts w:hint="cs"/>
          <w:rtl/>
        </w:rPr>
        <w:t>אני חייב להציע להעביר את הנושא למליאה, אבל אני רוצה שהשר המשיב, שמכיר את הנושא ה</w:t>
      </w:r>
      <w:r>
        <w:rPr>
          <w:rFonts w:hint="cs"/>
          <w:rtl/>
        </w:rPr>
        <w:t xml:space="preserve">רבה יותר טוב ממני משני התפקידים הקודמים שלו, יציע לעבוד על חקיקה, על אכיפה, ואפילו </w:t>
      </w:r>
      <w:r>
        <w:rPr>
          <w:rtl/>
        </w:rPr>
        <w:t>–</w:t>
      </w:r>
      <w:r>
        <w:rPr>
          <w:rFonts w:hint="cs"/>
          <w:rtl/>
        </w:rPr>
        <w:t xml:space="preserve"> אולי זה מוגזם </w:t>
      </w:r>
      <w:r>
        <w:rPr>
          <w:rtl/>
        </w:rPr>
        <w:t>–</w:t>
      </w:r>
      <w:r>
        <w:rPr>
          <w:rFonts w:hint="cs"/>
          <w:rtl/>
        </w:rPr>
        <w:t xml:space="preserve"> על עונשי מינימום. צריכים להכביד את היד בנושא הזה. </w:t>
      </w:r>
    </w:p>
    <w:p w14:paraId="7540E09F" w14:textId="77777777" w:rsidR="00000000" w:rsidRDefault="00E84F3B">
      <w:pPr>
        <w:pStyle w:val="a"/>
        <w:rPr>
          <w:rFonts w:hint="cs"/>
          <w:rtl/>
        </w:rPr>
      </w:pPr>
    </w:p>
    <w:p w14:paraId="54F63B02" w14:textId="77777777" w:rsidR="00000000" w:rsidRDefault="00E84F3B">
      <w:pPr>
        <w:pStyle w:val="a"/>
        <w:rPr>
          <w:rFonts w:hint="cs"/>
          <w:rtl/>
        </w:rPr>
      </w:pPr>
      <w:r>
        <w:rPr>
          <w:rFonts w:hint="cs"/>
          <w:rtl/>
        </w:rPr>
        <w:t xml:space="preserve">מה מצבי בזמן? </w:t>
      </w:r>
    </w:p>
    <w:p w14:paraId="05429053" w14:textId="77777777" w:rsidR="00000000" w:rsidRDefault="00E84F3B">
      <w:pPr>
        <w:pStyle w:val="a"/>
        <w:rPr>
          <w:rtl/>
        </w:rPr>
      </w:pPr>
    </w:p>
    <w:p w14:paraId="65A77666" w14:textId="77777777" w:rsidR="00000000" w:rsidRDefault="00E84F3B">
      <w:pPr>
        <w:pStyle w:val="a"/>
        <w:rPr>
          <w:rFonts w:hint="cs"/>
          <w:rtl/>
        </w:rPr>
      </w:pPr>
    </w:p>
    <w:p w14:paraId="64761460" w14:textId="77777777" w:rsidR="00000000" w:rsidRDefault="00E84F3B">
      <w:pPr>
        <w:pStyle w:val="ad"/>
        <w:rPr>
          <w:rtl/>
        </w:rPr>
      </w:pPr>
      <w:r>
        <w:rPr>
          <w:rtl/>
        </w:rPr>
        <w:t>היו"ר אתי לבני:</w:t>
      </w:r>
    </w:p>
    <w:p w14:paraId="20F8813E" w14:textId="77777777" w:rsidR="00000000" w:rsidRDefault="00E84F3B">
      <w:pPr>
        <w:pStyle w:val="a"/>
        <w:rPr>
          <w:rtl/>
        </w:rPr>
      </w:pPr>
    </w:p>
    <w:p w14:paraId="7882DD3E" w14:textId="77777777" w:rsidR="00000000" w:rsidRDefault="00E84F3B">
      <w:pPr>
        <w:pStyle w:val="a"/>
        <w:rPr>
          <w:rFonts w:hint="cs"/>
          <w:rtl/>
        </w:rPr>
      </w:pPr>
      <w:r>
        <w:rPr>
          <w:rFonts w:hint="cs"/>
          <w:rtl/>
        </w:rPr>
        <w:t xml:space="preserve">גמרת אותו, אבל כסגן היושב-ראש יש לך אקסטרה. </w:t>
      </w:r>
    </w:p>
    <w:p w14:paraId="4F6E9CCB" w14:textId="77777777" w:rsidR="00000000" w:rsidRDefault="00E84F3B">
      <w:pPr>
        <w:pStyle w:val="a"/>
        <w:rPr>
          <w:rFonts w:hint="cs"/>
          <w:rtl/>
        </w:rPr>
      </w:pPr>
    </w:p>
    <w:p w14:paraId="6181E898" w14:textId="77777777" w:rsidR="00000000" w:rsidRDefault="00E84F3B">
      <w:pPr>
        <w:pStyle w:val="SpeakerCon"/>
        <w:rPr>
          <w:rtl/>
        </w:rPr>
      </w:pPr>
      <w:bookmarkStart w:id="996" w:name="FS000001034T16_07_2003_19_48_16C"/>
      <w:bookmarkEnd w:id="996"/>
      <w:r>
        <w:rPr>
          <w:rtl/>
        </w:rPr>
        <w:t>משה כחלון (הליכוד):</w:t>
      </w:r>
    </w:p>
    <w:p w14:paraId="4FC4E8AF" w14:textId="77777777" w:rsidR="00000000" w:rsidRDefault="00E84F3B">
      <w:pPr>
        <w:pStyle w:val="a"/>
        <w:rPr>
          <w:rtl/>
        </w:rPr>
      </w:pPr>
    </w:p>
    <w:p w14:paraId="501F56C4" w14:textId="77777777" w:rsidR="00000000" w:rsidRDefault="00E84F3B">
      <w:pPr>
        <w:pStyle w:val="a"/>
        <w:rPr>
          <w:rFonts w:hint="cs"/>
          <w:rtl/>
        </w:rPr>
      </w:pPr>
      <w:r>
        <w:rPr>
          <w:rFonts w:hint="cs"/>
          <w:rtl/>
        </w:rPr>
        <w:t>אנ</w:t>
      </w:r>
      <w:r>
        <w:rPr>
          <w:rFonts w:hint="cs"/>
          <w:rtl/>
        </w:rPr>
        <w:t xml:space="preserve">י לא אנצל את האקסטרה, כי קיבלתי פריווילגיה. בהזדמנות זו אני רוצה להודות לך, חבר הכנסת זחאלקה, שאפשרת לי להקדים, ולחבר הכנסת סלומינסקי, שאפשרת לי לעלות בתורך. תודה רבה. </w:t>
      </w:r>
    </w:p>
    <w:p w14:paraId="5D508B32" w14:textId="77777777" w:rsidR="00000000" w:rsidRDefault="00E84F3B">
      <w:pPr>
        <w:pStyle w:val="a"/>
        <w:rPr>
          <w:rFonts w:hint="cs"/>
          <w:rtl/>
        </w:rPr>
      </w:pPr>
    </w:p>
    <w:p w14:paraId="75F8EFE0" w14:textId="77777777" w:rsidR="00000000" w:rsidRDefault="00E84F3B">
      <w:pPr>
        <w:pStyle w:val="ad"/>
        <w:rPr>
          <w:rtl/>
        </w:rPr>
      </w:pPr>
      <w:r>
        <w:rPr>
          <w:rtl/>
        </w:rPr>
        <w:t>היו"ר אתי לבני:</w:t>
      </w:r>
    </w:p>
    <w:p w14:paraId="6A176819" w14:textId="77777777" w:rsidR="00000000" w:rsidRDefault="00E84F3B">
      <w:pPr>
        <w:pStyle w:val="a"/>
        <w:rPr>
          <w:rtl/>
        </w:rPr>
      </w:pPr>
    </w:p>
    <w:p w14:paraId="1F016D83" w14:textId="77777777" w:rsidR="00000000" w:rsidRDefault="00E84F3B">
      <w:pPr>
        <w:pStyle w:val="a"/>
        <w:rPr>
          <w:rFonts w:hint="cs"/>
          <w:rtl/>
        </w:rPr>
      </w:pPr>
      <w:r>
        <w:rPr>
          <w:rFonts w:hint="cs"/>
          <w:rtl/>
        </w:rPr>
        <w:t xml:space="preserve">תודה רבה. חבר הכנסת סלומינסקי. </w:t>
      </w:r>
    </w:p>
    <w:p w14:paraId="14D2F9AF" w14:textId="77777777" w:rsidR="00000000" w:rsidRDefault="00E84F3B">
      <w:pPr>
        <w:pStyle w:val="a"/>
        <w:rPr>
          <w:rFonts w:hint="cs"/>
          <w:rtl/>
        </w:rPr>
      </w:pPr>
    </w:p>
    <w:p w14:paraId="7CC15FCC" w14:textId="77777777" w:rsidR="00000000" w:rsidRDefault="00E84F3B">
      <w:pPr>
        <w:pStyle w:val="Speaker"/>
        <w:rPr>
          <w:rtl/>
        </w:rPr>
      </w:pPr>
      <w:bookmarkStart w:id="997" w:name="FS000001068T16_07_2003_19_50_15"/>
      <w:bookmarkStart w:id="998" w:name="_Toc46538746"/>
      <w:bookmarkStart w:id="999" w:name="_Toc49055477"/>
      <w:bookmarkEnd w:id="997"/>
      <w:r>
        <w:rPr>
          <w:rFonts w:hint="eastAsia"/>
          <w:rtl/>
        </w:rPr>
        <w:t>ניסן</w:t>
      </w:r>
      <w:r>
        <w:rPr>
          <w:rtl/>
        </w:rPr>
        <w:t xml:space="preserve"> סלומינסקי (מפד"ל):</w:t>
      </w:r>
      <w:bookmarkEnd w:id="998"/>
      <w:bookmarkEnd w:id="999"/>
    </w:p>
    <w:p w14:paraId="21852247" w14:textId="77777777" w:rsidR="00000000" w:rsidRDefault="00E84F3B">
      <w:pPr>
        <w:pStyle w:val="a"/>
        <w:rPr>
          <w:rFonts w:hint="cs"/>
          <w:rtl/>
        </w:rPr>
      </w:pPr>
    </w:p>
    <w:p w14:paraId="0B80B95D" w14:textId="77777777" w:rsidR="00000000" w:rsidRDefault="00E84F3B">
      <w:pPr>
        <w:pStyle w:val="a"/>
        <w:rPr>
          <w:rFonts w:hint="cs"/>
          <w:rtl/>
        </w:rPr>
      </w:pPr>
      <w:r>
        <w:rPr>
          <w:rFonts w:hint="cs"/>
          <w:rtl/>
        </w:rPr>
        <w:t>גברתי היושב</w:t>
      </w:r>
      <w:r>
        <w:rPr>
          <w:rFonts w:hint="cs"/>
          <w:rtl/>
        </w:rPr>
        <w:t>ת-ראש, אדוני השר, חברי חברי הכנסת, אני זוכר שבצעירותי אמרו על המשורר הלאומי חיים נחמן ביאליק, שכאשר סיפרו לו כי תפסו את הגנב הראשון במדינת היהודים, הוא התחיל לרקוד משמחה ואמר: עכשיו אנחנו מדינה, הנה, יש גם גנב יהודי. מאז זרמו מים רבים בנהר ואנחנו רואים שהפ</w:t>
      </w:r>
      <w:r>
        <w:rPr>
          <w:rFonts w:hint="cs"/>
          <w:rtl/>
        </w:rPr>
        <w:t xml:space="preserve">שע הולך ומתגבר. </w:t>
      </w:r>
    </w:p>
    <w:p w14:paraId="6453E7C5" w14:textId="77777777" w:rsidR="00000000" w:rsidRDefault="00E84F3B">
      <w:pPr>
        <w:pStyle w:val="a"/>
        <w:rPr>
          <w:rFonts w:hint="cs"/>
          <w:rtl/>
        </w:rPr>
      </w:pPr>
    </w:p>
    <w:p w14:paraId="01EF593F" w14:textId="77777777" w:rsidR="00000000" w:rsidRDefault="00E84F3B">
      <w:pPr>
        <w:pStyle w:val="a"/>
        <w:rPr>
          <w:rFonts w:hint="cs"/>
          <w:rtl/>
        </w:rPr>
      </w:pPr>
      <w:r>
        <w:rPr>
          <w:rFonts w:hint="cs"/>
          <w:rtl/>
        </w:rPr>
        <w:t xml:space="preserve">מי שפותח את העיתונים, את הרדיו ואת הטלוויזיה רואה ש-80% מהידיעות הן על רצח, אונס, כל מיני מעילות וגנבות, ואפשר לחשוב כאילו כל המדינה היא כזאת, כי שוכחים את הדברים הטובים. כולנו חשים שהפשע מתגבר ומשום-מה לא מצליחים להדביר אותו. </w:t>
      </w:r>
    </w:p>
    <w:p w14:paraId="563F6FD8" w14:textId="77777777" w:rsidR="00000000" w:rsidRDefault="00E84F3B">
      <w:pPr>
        <w:pStyle w:val="a"/>
        <w:rPr>
          <w:rFonts w:hint="cs"/>
          <w:rtl/>
        </w:rPr>
      </w:pPr>
    </w:p>
    <w:p w14:paraId="5AB2A6E2" w14:textId="77777777" w:rsidR="00000000" w:rsidRDefault="00E84F3B">
      <w:pPr>
        <w:pStyle w:val="a"/>
        <w:rPr>
          <w:rFonts w:hint="cs"/>
          <w:rtl/>
        </w:rPr>
      </w:pPr>
      <w:r>
        <w:rPr>
          <w:rFonts w:hint="cs"/>
          <w:rtl/>
        </w:rPr>
        <w:t>לכולנו בר</w:t>
      </w:r>
      <w:r>
        <w:rPr>
          <w:rFonts w:hint="cs"/>
          <w:rtl/>
        </w:rPr>
        <w:t xml:space="preserve">ור שיש יד מכוונת, זה לא </w:t>
      </w:r>
      <w:r>
        <w:rPr>
          <w:rFonts w:hint="cs"/>
        </w:rPr>
        <w:t>x</w:t>
      </w:r>
      <w:r>
        <w:rPr>
          <w:rFonts w:hint="cs"/>
          <w:rtl/>
        </w:rPr>
        <w:t xml:space="preserve"> שהוא גנב וזהו, כי המשטרה יודעת לעבוד נגד </w:t>
      </w:r>
      <w:r>
        <w:rPr>
          <w:rFonts w:hint="cs"/>
        </w:rPr>
        <w:t>x</w:t>
      </w:r>
      <w:r>
        <w:rPr>
          <w:rFonts w:hint="cs"/>
          <w:rtl/>
        </w:rPr>
        <w:t xml:space="preserve"> ונגד </w:t>
      </w:r>
      <w:r>
        <w:rPr>
          <w:rFonts w:hint="cs"/>
        </w:rPr>
        <w:t>y</w:t>
      </w:r>
      <w:r>
        <w:rPr>
          <w:rFonts w:hint="cs"/>
          <w:rtl/>
        </w:rPr>
        <w:t>, והיא הרבה יותר חזקה מהם. אם היא לא מצליחה להשתלט על הסמים, על ההימורים ועל כל הדברים האלה, יש יד מכוונת הרבה יותר גדולה מהאדם הבודד או המשפחה. אני לא מצליח להבין מדוע המשטרה כאילו</w:t>
      </w:r>
      <w:r>
        <w:rPr>
          <w:rFonts w:hint="cs"/>
          <w:rtl/>
        </w:rPr>
        <w:t xml:space="preserve"> התנערה מזה משום-מה, עד שסוף-סוף השבוע, לאחר חצי שנה של עבודה, המשטרה מפרסמת בדרך שהיא בחרה </w:t>
      </w:r>
      <w:r>
        <w:rPr>
          <w:rtl/>
        </w:rPr>
        <w:t>–</w:t>
      </w:r>
      <w:r>
        <w:rPr>
          <w:rFonts w:hint="cs"/>
          <w:rtl/>
        </w:rPr>
        <w:t xml:space="preserve"> דרך של הדלפה </w:t>
      </w:r>
      <w:r>
        <w:rPr>
          <w:rtl/>
        </w:rPr>
        <w:t>–</w:t>
      </w:r>
      <w:r>
        <w:rPr>
          <w:rFonts w:hint="cs"/>
          <w:rtl/>
        </w:rPr>
        <w:t xml:space="preserve"> שאכן יש שש משפחות בפשע המאורגן. זאת פרט לכל הנושא של העולים מברית-המועצות, שאליהם המשטרה עדיין לא חדרה והיא לא יכולה להמציא ניתוח. </w:t>
      </w:r>
    </w:p>
    <w:p w14:paraId="12B90EC9" w14:textId="77777777" w:rsidR="00000000" w:rsidRDefault="00E84F3B">
      <w:pPr>
        <w:pStyle w:val="a"/>
        <w:rPr>
          <w:rFonts w:hint="cs"/>
          <w:rtl/>
        </w:rPr>
      </w:pPr>
    </w:p>
    <w:p w14:paraId="6078F0F6" w14:textId="77777777" w:rsidR="00000000" w:rsidRDefault="00E84F3B">
      <w:pPr>
        <w:pStyle w:val="a"/>
        <w:rPr>
          <w:rFonts w:hint="cs"/>
          <w:rtl/>
        </w:rPr>
      </w:pPr>
      <w:r>
        <w:rPr>
          <w:rFonts w:hint="cs"/>
          <w:rtl/>
        </w:rPr>
        <w:t xml:space="preserve">היא מגדירה מה </w:t>
      </w:r>
      <w:r>
        <w:rPr>
          <w:rFonts w:hint="cs"/>
          <w:rtl/>
        </w:rPr>
        <w:t xml:space="preserve">זה פשע מאורגן. מדובר בארגון שיש לו מבנה והייררכיה, המעידים לא רק על פעילות במישור המקומי, אלא על קיום זרועות שלו בכל רחבי הארץ ולעתים גם בחוץ-לארץ, ויש להם חיילים שמבצעים את העניין - הגדרה נכונה לפשע מאורגן. </w:t>
      </w:r>
    </w:p>
    <w:p w14:paraId="1AC0F333" w14:textId="77777777" w:rsidR="00000000" w:rsidRDefault="00E84F3B">
      <w:pPr>
        <w:pStyle w:val="a"/>
        <w:rPr>
          <w:rFonts w:hint="cs"/>
          <w:color w:val="0000FF"/>
          <w:szCs w:val="28"/>
          <w:rtl/>
        </w:rPr>
      </w:pPr>
    </w:p>
    <w:p w14:paraId="773E993B" w14:textId="77777777" w:rsidR="00000000" w:rsidRDefault="00E84F3B">
      <w:pPr>
        <w:pStyle w:val="a"/>
        <w:rPr>
          <w:rFonts w:hint="cs"/>
          <w:rtl/>
        </w:rPr>
      </w:pPr>
      <w:r>
        <w:rPr>
          <w:rFonts w:hint="cs"/>
          <w:rtl/>
        </w:rPr>
        <w:t>וראה זה פלא, פתאום מגלים שיש. יש משפחות, כולנו</w:t>
      </w:r>
      <w:r>
        <w:rPr>
          <w:rFonts w:hint="cs"/>
          <w:rtl/>
        </w:rPr>
        <w:t xml:space="preserve"> מכירים, ולא אחזור על שמותיהן. לכן, המשטרה לא יכולה להתמודד אתן על-פי המבנה שלה עכשיו. מדוע? הסיבה פשוטה. אם ניקח לדוגמה את זאב רוזנשטיין, היחידה המרחבית בתל-אביב, שהוא בתחומה, עקבה אחריו והיתה צריכה לטפל בו. מה עושה אדם חכם - הולך ופועל באזורים אחרים, ושם</w:t>
      </w:r>
      <w:r>
        <w:rPr>
          <w:rFonts w:hint="cs"/>
          <w:rtl/>
        </w:rPr>
        <w:t xml:space="preserve"> המשטרה לא פועלת, כי מי שצריך לטפל בו הוא מחוז המרכז. זאת במקום ללכת ולהסתכל בראייה ארצית. יש דוגמאות קטנות כאלה הממחישות למה המשטרה לא הצליחה להתמודד.</w:t>
      </w:r>
    </w:p>
    <w:p w14:paraId="378964FE" w14:textId="77777777" w:rsidR="00000000" w:rsidRDefault="00E84F3B">
      <w:pPr>
        <w:pStyle w:val="a"/>
        <w:ind w:firstLine="0"/>
        <w:rPr>
          <w:rFonts w:hint="cs"/>
          <w:rtl/>
        </w:rPr>
      </w:pPr>
    </w:p>
    <w:p w14:paraId="2CF44828" w14:textId="77777777" w:rsidR="00000000" w:rsidRDefault="00E84F3B">
      <w:pPr>
        <w:pStyle w:val="a"/>
        <w:ind w:firstLine="0"/>
        <w:rPr>
          <w:rFonts w:hint="cs"/>
          <w:rtl/>
        </w:rPr>
      </w:pPr>
      <w:r>
        <w:rPr>
          <w:rFonts w:hint="cs"/>
          <w:rtl/>
        </w:rPr>
        <w:tab/>
        <w:t xml:space="preserve">והנה, יש עכשיו דוח. השאלה שאני שואל, ואני חושב שהבית צריך לתת על כך את דעתו, האם זה יישאר בגדר דוח על </w:t>
      </w:r>
      <w:r>
        <w:rPr>
          <w:rFonts w:hint="cs"/>
          <w:rtl/>
        </w:rPr>
        <w:t>הנייר, ובעוד שנתיים, שלוש שנים, עוד הפעם נחזור לדבר על כך, או שאחת ולתמיד  תקבל ממשלת ישראל החלטה ברורה, שאנחנו מטפלים בפשע המאורגן ומחסלים אותו. אם כן, שאלה ראשונה שאני שואל: האם המשטרה, במבנה שלה היום, מסוגלת לכך. הפרידו בין אגף המודיעין במשטרה לאגף החקי</w:t>
      </w:r>
      <w:r>
        <w:rPr>
          <w:rFonts w:hint="cs"/>
          <w:rtl/>
        </w:rPr>
        <w:t>רות. האם זה יוצר מתח בין שני האגפים האלה, האם נוצר חלל ביניהם, והרבה דברים נשאבים פנימה או לא מטופלים בגלל המתח ביניהם?</w:t>
      </w:r>
    </w:p>
    <w:p w14:paraId="3280DEE1" w14:textId="77777777" w:rsidR="00000000" w:rsidRDefault="00E84F3B">
      <w:pPr>
        <w:pStyle w:val="a"/>
        <w:ind w:firstLine="0"/>
        <w:rPr>
          <w:rFonts w:hint="cs"/>
          <w:rtl/>
        </w:rPr>
      </w:pPr>
    </w:p>
    <w:p w14:paraId="14F327FF" w14:textId="77777777" w:rsidR="00000000" w:rsidRDefault="00E84F3B">
      <w:pPr>
        <w:pStyle w:val="ad"/>
        <w:rPr>
          <w:rtl/>
        </w:rPr>
      </w:pPr>
      <w:r>
        <w:rPr>
          <w:rtl/>
        </w:rPr>
        <w:t>היו"ר אתי לבני:</w:t>
      </w:r>
    </w:p>
    <w:p w14:paraId="4F521556" w14:textId="77777777" w:rsidR="00000000" w:rsidRDefault="00E84F3B">
      <w:pPr>
        <w:pStyle w:val="a"/>
        <w:rPr>
          <w:rtl/>
        </w:rPr>
      </w:pPr>
    </w:p>
    <w:p w14:paraId="1B096AD2" w14:textId="77777777" w:rsidR="00000000" w:rsidRDefault="00E84F3B">
      <w:pPr>
        <w:pStyle w:val="a"/>
        <w:rPr>
          <w:rFonts w:hint="cs"/>
          <w:rtl/>
        </w:rPr>
      </w:pPr>
      <w:r>
        <w:rPr>
          <w:rFonts w:hint="cs"/>
          <w:rtl/>
        </w:rPr>
        <w:t>זמנך עבר.</w:t>
      </w:r>
    </w:p>
    <w:p w14:paraId="5353C751" w14:textId="77777777" w:rsidR="00000000" w:rsidRDefault="00E84F3B">
      <w:pPr>
        <w:pStyle w:val="SpeakerCon"/>
        <w:rPr>
          <w:rFonts w:hint="cs"/>
          <w:rtl/>
        </w:rPr>
      </w:pPr>
      <w:bookmarkStart w:id="1000" w:name="FS000001068T16_07_2003_19_33_42"/>
      <w:bookmarkStart w:id="1001" w:name="FS000001068T16_07_2003_19_33_51C"/>
      <w:bookmarkEnd w:id="1000"/>
      <w:bookmarkEnd w:id="1001"/>
    </w:p>
    <w:p w14:paraId="50123DC6" w14:textId="77777777" w:rsidR="00000000" w:rsidRDefault="00E84F3B">
      <w:pPr>
        <w:pStyle w:val="SpeakerCon"/>
        <w:rPr>
          <w:rtl/>
        </w:rPr>
      </w:pPr>
      <w:r>
        <w:rPr>
          <w:rtl/>
        </w:rPr>
        <w:t>ניסן סלומינסקי (מפד"ל):</w:t>
      </w:r>
    </w:p>
    <w:p w14:paraId="66D8BC7B" w14:textId="77777777" w:rsidR="00000000" w:rsidRDefault="00E84F3B">
      <w:pPr>
        <w:pStyle w:val="a"/>
        <w:rPr>
          <w:rtl/>
        </w:rPr>
      </w:pPr>
    </w:p>
    <w:p w14:paraId="23C39593" w14:textId="77777777" w:rsidR="00000000" w:rsidRDefault="00E84F3B">
      <w:pPr>
        <w:pStyle w:val="a"/>
        <w:rPr>
          <w:rFonts w:hint="cs"/>
          <w:rtl/>
        </w:rPr>
      </w:pPr>
      <w:r>
        <w:rPr>
          <w:rFonts w:hint="cs"/>
          <w:rtl/>
        </w:rPr>
        <w:t>אם כך, אני מסיים. מה שאני חושב שצריך לעשות הוא להקים יחידה מאוחדת, אשר תילחם באופן</w:t>
      </w:r>
      <w:r>
        <w:rPr>
          <w:rFonts w:hint="cs"/>
          <w:rtl/>
        </w:rPr>
        <w:t xml:space="preserve"> ארצי בפשע המאורגן, לא בחלוקה לפי האזורים; יחידה ארצית עם סמכויות ארציות, אשר יכולה לעקוב אחרי מבצעי הפשעים והידיים המאורגנות האלה בכל הארץ. </w:t>
      </w:r>
    </w:p>
    <w:p w14:paraId="214DE88B" w14:textId="77777777" w:rsidR="00000000" w:rsidRDefault="00E84F3B">
      <w:pPr>
        <w:pStyle w:val="a"/>
        <w:rPr>
          <w:rFonts w:hint="cs"/>
          <w:rtl/>
        </w:rPr>
      </w:pPr>
    </w:p>
    <w:p w14:paraId="44DEE28E" w14:textId="77777777" w:rsidR="00000000" w:rsidRDefault="00E84F3B">
      <w:pPr>
        <w:pStyle w:val="a"/>
        <w:rPr>
          <w:rFonts w:hint="cs"/>
          <w:rtl/>
        </w:rPr>
      </w:pPr>
      <w:r>
        <w:rPr>
          <w:rFonts w:hint="cs"/>
          <w:rtl/>
        </w:rPr>
        <w:t>דבר שני, מה שארצות-הברית עשתה כבר בימי אל קפונה - ליצור שיתוף פעולה מלא בין המשטרה, מס הכנסה, מע"מ, משרד המשפטים.</w:t>
      </w:r>
      <w:r>
        <w:rPr>
          <w:rFonts w:hint="cs"/>
          <w:rtl/>
        </w:rPr>
        <w:t xml:space="preserve"> אין לי הזמן כדי להראות לכם עד כמה אין שיתוף פעולה, עד כמה ראשי מע"מ וראשי מס הכנסה לא רוצים בכך ומפחדים. הרי אנחנו מפחדים להיכנס לעניין. מחר יגמרו אתנו. חייבים לאחד את כל הגופים האלו. רק בכוחות משותפים נצליח להילחם בפשע.</w:t>
      </w:r>
    </w:p>
    <w:p w14:paraId="35A6350F" w14:textId="77777777" w:rsidR="00000000" w:rsidRDefault="00E84F3B">
      <w:pPr>
        <w:pStyle w:val="a"/>
        <w:ind w:firstLine="0"/>
        <w:rPr>
          <w:rFonts w:hint="cs"/>
          <w:rtl/>
        </w:rPr>
      </w:pPr>
    </w:p>
    <w:p w14:paraId="444E4143" w14:textId="77777777" w:rsidR="00000000" w:rsidRDefault="00E84F3B">
      <w:pPr>
        <w:pStyle w:val="ad"/>
        <w:rPr>
          <w:rtl/>
        </w:rPr>
      </w:pPr>
      <w:r>
        <w:rPr>
          <w:rtl/>
        </w:rPr>
        <w:t>היו"ר אתי לבני:</w:t>
      </w:r>
    </w:p>
    <w:p w14:paraId="092A85C1" w14:textId="77777777" w:rsidR="00000000" w:rsidRDefault="00E84F3B">
      <w:pPr>
        <w:pStyle w:val="a"/>
        <w:rPr>
          <w:rtl/>
        </w:rPr>
      </w:pPr>
    </w:p>
    <w:p w14:paraId="3F59EB7F" w14:textId="77777777" w:rsidR="00000000" w:rsidRDefault="00E84F3B">
      <w:pPr>
        <w:pStyle w:val="a"/>
        <w:rPr>
          <w:rFonts w:hint="cs"/>
          <w:rtl/>
        </w:rPr>
      </w:pPr>
      <w:r>
        <w:rPr>
          <w:rFonts w:hint="cs"/>
          <w:rtl/>
        </w:rPr>
        <w:t>תודה רבה. חבר הכ</w:t>
      </w:r>
      <w:r>
        <w:rPr>
          <w:rFonts w:hint="cs"/>
          <w:rtl/>
        </w:rPr>
        <w:t>נסת נסים דהן - לא נמצא. ישיב השר גדעון עזרא.</w:t>
      </w:r>
    </w:p>
    <w:p w14:paraId="77AC2B52" w14:textId="77777777" w:rsidR="00000000" w:rsidRDefault="00E84F3B">
      <w:pPr>
        <w:pStyle w:val="a"/>
        <w:ind w:firstLine="0"/>
        <w:rPr>
          <w:rFonts w:hint="cs"/>
          <w:rtl/>
        </w:rPr>
      </w:pPr>
    </w:p>
    <w:p w14:paraId="2306CDDF" w14:textId="77777777" w:rsidR="00000000" w:rsidRDefault="00E84F3B">
      <w:pPr>
        <w:pStyle w:val="a"/>
        <w:ind w:firstLine="0"/>
        <w:rPr>
          <w:rFonts w:hint="cs"/>
          <w:rtl/>
        </w:rPr>
      </w:pPr>
    </w:p>
    <w:p w14:paraId="571498D6" w14:textId="77777777" w:rsidR="00000000" w:rsidRDefault="00E84F3B">
      <w:pPr>
        <w:pStyle w:val="Speaker"/>
        <w:rPr>
          <w:rtl/>
        </w:rPr>
      </w:pPr>
      <w:bookmarkStart w:id="1002" w:name="FS000000474T16_07_2003_19_36_38"/>
      <w:bookmarkStart w:id="1003" w:name="_Toc46538747"/>
      <w:bookmarkStart w:id="1004" w:name="_Toc49055478"/>
      <w:bookmarkEnd w:id="1002"/>
      <w:r>
        <w:rPr>
          <w:rFonts w:hint="eastAsia"/>
          <w:rtl/>
        </w:rPr>
        <w:t>השר</w:t>
      </w:r>
      <w:r>
        <w:rPr>
          <w:rtl/>
        </w:rPr>
        <w:t xml:space="preserve"> גדעון עזרא:</w:t>
      </w:r>
      <w:bookmarkEnd w:id="1003"/>
      <w:bookmarkEnd w:id="1004"/>
    </w:p>
    <w:p w14:paraId="4C3825C1" w14:textId="77777777" w:rsidR="00000000" w:rsidRDefault="00E84F3B">
      <w:pPr>
        <w:pStyle w:val="a"/>
        <w:rPr>
          <w:rFonts w:hint="cs"/>
          <w:rtl/>
        </w:rPr>
      </w:pPr>
    </w:p>
    <w:p w14:paraId="210D390D" w14:textId="77777777" w:rsidR="00000000" w:rsidRDefault="00E84F3B">
      <w:pPr>
        <w:pStyle w:val="a"/>
        <w:rPr>
          <w:rFonts w:hint="cs"/>
          <w:rtl/>
        </w:rPr>
      </w:pPr>
      <w:r>
        <w:rPr>
          <w:rFonts w:hint="cs"/>
          <w:rtl/>
        </w:rPr>
        <w:t>היושבת בראש, חברי חברי הכנסת, אני מצטער לאכזב אתכם, אבל התשובה של המשרד לביטחון פנים היא כדלקמן: בעקבות פרסומים שונים בנושא שבנדון, הוצא על-ידי בית-משפט השלום ברמלה, לבקשת המשטרה, צו איסור פרס</w:t>
      </w:r>
      <w:r>
        <w:rPr>
          <w:rFonts w:hint="cs"/>
          <w:rtl/>
        </w:rPr>
        <w:t xml:space="preserve">ום לגבי כל החומר בנושא הנ"ל. לפיכך לא ניתן להתייחס לנושא מעל במת הכנסת. </w:t>
      </w:r>
    </w:p>
    <w:p w14:paraId="13527CB2" w14:textId="77777777" w:rsidR="00000000" w:rsidRDefault="00E84F3B">
      <w:pPr>
        <w:pStyle w:val="a"/>
        <w:rPr>
          <w:rFonts w:hint="cs"/>
          <w:rtl/>
        </w:rPr>
      </w:pPr>
    </w:p>
    <w:p w14:paraId="5E866B64" w14:textId="77777777" w:rsidR="00000000" w:rsidRDefault="00E84F3B">
      <w:pPr>
        <w:pStyle w:val="a"/>
        <w:rPr>
          <w:rFonts w:hint="cs"/>
          <w:rtl/>
        </w:rPr>
      </w:pPr>
      <w:r>
        <w:rPr>
          <w:rFonts w:hint="cs"/>
          <w:rtl/>
        </w:rPr>
        <w:t>משטרת ישראל על כל יחידותיה השונות עוסקת ותמשיך לעסוק בהתמודדות עם הפשיעה המאורגנת. כל הצעה שיש לכם תבורך.</w:t>
      </w:r>
    </w:p>
    <w:p w14:paraId="65D2B40B" w14:textId="77777777" w:rsidR="00000000" w:rsidRDefault="00E84F3B">
      <w:pPr>
        <w:pStyle w:val="a"/>
        <w:ind w:firstLine="0"/>
        <w:rPr>
          <w:rFonts w:hint="cs"/>
          <w:rtl/>
        </w:rPr>
      </w:pPr>
    </w:p>
    <w:p w14:paraId="5F51E63B" w14:textId="77777777" w:rsidR="00000000" w:rsidRDefault="00E84F3B">
      <w:pPr>
        <w:pStyle w:val="ac"/>
        <w:rPr>
          <w:rtl/>
        </w:rPr>
      </w:pPr>
      <w:r>
        <w:rPr>
          <w:rFonts w:hint="eastAsia"/>
          <w:rtl/>
        </w:rPr>
        <w:t>אלי</w:t>
      </w:r>
      <w:r>
        <w:rPr>
          <w:rtl/>
        </w:rPr>
        <w:t xml:space="preserve"> אפללו (הליכוד):</w:t>
      </w:r>
    </w:p>
    <w:p w14:paraId="63FA5646" w14:textId="77777777" w:rsidR="00000000" w:rsidRDefault="00E84F3B">
      <w:pPr>
        <w:pStyle w:val="a"/>
        <w:rPr>
          <w:rFonts w:hint="cs"/>
          <w:rtl/>
        </w:rPr>
      </w:pPr>
    </w:p>
    <w:p w14:paraId="15CCAA67" w14:textId="77777777" w:rsidR="00000000" w:rsidRDefault="00E84F3B">
      <w:pPr>
        <w:pStyle w:val="a"/>
        <w:rPr>
          <w:rFonts w:hint="cs"/>
          <w:rtl/>
        </w:rPr>
      </w:pPr>
      <w:r>
        <w:rPr>
          <w:rFonts w:hint="cs"/>
          <w:rtl/>
        </w:rPr>
        <w:t>הרי כל העיתונים מלאים בכך.</w:t>
      </w:r>
    </w:p>
    <w:p w14:paraId="67B1E544" w14:textId="77777777" w:rsidR="00000000" w:rsidRDefault="00E84F3B">
      <w:pPr>
        <w:pStyle w:val="a"/>
        <w:ind w:firstLine="0"/>
        <w:rPr>
          <w:rFonts w:hint="cs"/>
          <w:rtl/>
        </w:rPr>
      </w:pPr>
    </w:p>
    <w:p w14:paraId="2EB55638" w14:textId="77777777" w:rsidR="00000000" w:rsidRDefault="00E84F3B">
      <w:pPr>
        <w:pStyle w:val="SpeakerCon"/>
        <w:rPr>
          <w:rtl/>
        </w:rPr>
      </w:pPr>
      <w:bookmarkStart w:id="1005" w:name="FS000000474T16_07_2003_19_38_59C"/>
      <w:bookmarkEnd w:id="1005"/>
      <w:r>
        <w:rPr>
          <w:rtl/>
        </w:rPr>
        <w:t>השר גדעון עזרא:</w:t>
      </w:r>
    </w:p>
    <w:p w14:paraId="7DB96720" w14:textId="77777777" w:rsidR="00000000" w:rsidRDefault="00E84F3B">
      <w:pPr>
        <w:pStyle w:val="a"/>
        <w:rPr>
          <w:rtl/>
        </w:rPr>
      </w:pPr>
    </w:p>
    <w:p w14:paraId="4CB62D16" w14:textId="77777777" w:rsidR="00000000" w:rsidRDefault="00E84F3B">
      <w:pPr>
        <w:pStyle w:val="a"/>
        <w:rPr>
          <w:rFonts w:hint="cs"/>
          <w:rtl/>
        </w:rPr>
      </w:pPr>
      <w:r>
        <w:rPr>
          <w:rFonts w:hint="cs"/>
          <w:rtl/>
        </w:rPr>
        <w:t>לכן, רבות</w:t>
      </w:r>
      <w:r>
        <w:rPr>
          <w:rFonts w:hint="cs"/>
          <w:rtl/>
        </w:rPr>
        <w:t>י, אנחנו מצווים, לפחות המשרד מצווה, ללכת על-פי החלטות בית-המשפט. לעצם העניין, אני מציע שלא לדבר על דוח שאסור בדיבור מעל במת הכנסת. אני מציע להסיר את הנושא מעל סדר-היום בשלב זה, אבל כל הצעה אחרת תבורך. תודה.</w:t>
      </w:r>
    </w:p>
    <w:p w14:paraId="03EC8594" w14:textId="77777777" w:rsidR="00000000" w:rsidRDefault="00E84F3B">
      <w:pPr>
        <w:pStyle w:val="a"/>
        <w:ind w:firstLine="0"/>
        <w:rPr>
          <w:rFonts w:hint="cs"/>
          <w:rtl/>
        </w:rPr>
      </w:pPr>
    </w:p>
    <w:p w14:paraId="23CD376A" w14:textId="77777777" w:rsidR="00000000" w:rsidRDefault="00E84F3B">
      <w:pPr>
        <w:pStyle w:val="ad"/>
        <w:rPr>
          <w:rtl/>
        </w:rPr>
      </w:pPr>
      <w:r>
        <w:rPr>
          <w:rtl/>
        </w:rPr>
        <w:t>היו"ר אתי לבני:</w:t>
      </w:r>
    </w:p>
    <w:p w14:paraId="12D39D46" w14:textId="77777777" w:rsidR="00000000" w:rsidRDefault="00E84F3B">
      <w:pPr>
        <w:pStyle w:val="a"/>
        <w:rPr>
          <w:rtl/>
        </w:rPr>
      </w:pPr>
    </w:p>
    <w:p w14:paraId="5B455002" w14:textId="77777777" w:rsidR="00000000" w:rsidRDefault="00E84F3B">
      <w:pPr>
        <w:pStyle w:val="a"/>
        <w:rPr>
          <w:rFonts w:hint="cs"/>
          <w:rtl/>
        </w:rPr>
      </w:pPr>
      <w:r>
        <w:rPr>
          <w:rFonts w:hint="cs"/>
          <w:rtl/>
        </w:rPr>
        <w:t xml:space="preserve">הצעה אחרת לחבר הכנסת נסים זאב, </w:t>
      </w:r>
      <w:r>
        <w:rPr>
          <w:rFonts w:hint="cs"/>
          <w:rtl/>
        </w:rPr>
        <w:t xml:space="preserve">ואחריו </w:t>
      </w:r>
      <w:r>
        <w:rPr>
          <w:rtl/>
        </w:rPr>
        <w:t>–</w:t>
      </w:r>
      <w:r>
        <w:rPr>
          <w:rFonts w:hint="cs"/>
          <w:rtl/>
        </w:rPr>
        <w:t xml:space="preserve"> לחבר הכנסת אילן שלגי.</w:t>
      </w:r>
    </w:p>
    <w:p w14:paraId="0D1B44CE" w14:textId="77777777" w:rsidR="00000000" w:rsidRDefault="00E84F3B">
      <w:pPr>
        <w:pStyle w:val="a"/>
        <w:ind w:firstLine="0"/>
        <w:rPr>
          <w:rFonts w:hint="cs"/>
          <w:rtl/>
        </w:rPr>
      </w:pPr>
    </w:p>
    <w:p w14:paraId="6A2B51C6" w14:textId="77777777" w:rsidR="00000000" w:rsidRDefault="00E84F3B">
      <w:pPr>
        <w:pStyle w:val="Speaker"/>
        <w:rPr>
          <w:rtl/>
        </w:rPr>
      </w:pPr>
      <w:bookmarkStart w:id="1006" w:name="FS000000490T16_07_2003_19_40_17"/>
      <w:bookmarkStart w:id="1007" w:name="_Toc46538748"/>
      <w:bookmarkStart w:id="1008" w:name="_Toc49055479"/>
      <w:bookmarkEnd w:id="1006"/>
      <w:r>
        <w:rPr>
          <w:rFonts w:hint="eastAsia"/>
          <w:rtl/>
        </w:rPr>
        <w:t>נסים</w:t>
      </w:r>
      <w:r>
        <w:rPr>
          <w:rtl/>
        </w:rPr>
        <w:t xml:space="preserve"> זאב (ש"ס):</w:t>
      </w:r>
      <w:bookmarkEnd w:id="1007"/>
      <w:bookmarkEnd w:id="1008"/>
    </w:p>
    <w:p w14:paraId="1AED08F3" w14:textId="77777777" w:rsidR="00000000" w:rsidRDefault="00E84F3B">
      <w:pPr>
        <w:pStyle w:val="a"/>
        <w:rPr>
          <w:rFonts w:hint="cs"/>
          <w:rtl/>
        </w:rPr>
      </w:pPr>
    </w:p>
    <w:p w14:paraId="127D1AF6" w14:textId="77777777" w:rsidR="00000000" w:rsidRDefault="00E84F3B">
      <w:pPr>
        <w:pStyle w:val="a"/>
        <w:rPr>
          <w:rFonts w:hint="cs"/>
          <w:rtl/>
        </w:rPr>
      </w:pPr>
      <w:r>
        <w:rPr>
          <w:rFonts w:hint="cs"/>
          <w:rtl/>
        </w:rPr>
        <w:t>גברתי היושבת-ראש, כבוד השר, אני מסכים אתך שיש איסור פרסום לגבי השמות, אבל צריך לפרסם מי מוביל פה את הפשע: הממשלה הזאת היא המובילה את הפשע המאורגן. פתיחת בתי-קזינו, זו עסקת חבילה של זנות, סמים ופשע מאורגן. את</w:t>
      </w:r>
      <w:r>
        <w:rPr>
          <w:rFonts w:hint="cs"/>
          <w:rtl/>
        </w:rPr>
        <w:t>ם, אתם, ממשלת ישראל, רוצים להקים שלושה בתי-קזינו. באמת לא צריך לפרסם את שמות הפושעים הגדולים, אבל את הממשלה הפושעת צריך לפרסם ברבים.</w:t>
      </w:r>
    </w:p>
    <w:p w14:paraId="64800A2F" w14:textId="77777777" w:rsidR="00000000" w:rsidRDefault="00E84F3B">
      <w:pPr>
        <w:pStyle w:val="a"/>
        <w:ind w:firstLine="0"/>
        <w:rPr>
          <w:rFonts w:hint="cs"/>
          <w:rtl/>
        </w:rPr>
      </w:pPr>
    </w:p>
    <w:p w14:paraId="1F139D78" w14:textId="77777777" w:rsidR="00000000" w:rsidRDefault="00E84F3B">
      <w:pPr>
        <w:pStyle w:val="ad"/>
        <w:rPr>
          <w:rtl/>
        </w:rPr>
      </w:pPr>
      <w:r>
        <w:rPr>
          <w:rtl/>
        </w:rPr>
        <w:t>היו"ר אתי לבני:</w:t>
      </w:r>
    </w:p>
    <w:p w14:paraId="4E8CC9C1" w14:textId="77777777" w:rsidR="00000000" w:rsidRDefault="00E84F3B">
      <w:pPr>
        <w:pStyle w:val="a"/>
        <w:rPr>
          <w:rtl/>
        </w:rPr>
      </w:pPr>
    </w:p>
    <w:p w14:paraId="0A24BDB2" w14:textId="77777777" w:rsidR="00000000" w:rsidRDefault="00E84F3B">
      <w:pPr>
        <w:pStyle w:val="a"/>
        <w:rPr>
          <w:rFonts w:hint="cs"/>
          <w:rtl/>
        </w:rPr>
      </w:pPr>
      <w:r>
        <w:rPr>
          <w:rFonts w:hint="cs"/>
          <w:rtl/>
        </w:rPr>
        <w:t>תודה רבה. חבר הכנסת אילן שלגי.</w:t>
      </w:r>
    </w:p>
    <w:p w14:paraId="3E8DFB34" w14:textId="77777777" w:rsidR="00000000" w:rsidRDefault="00E84F3B">
      <w:pPr>
        <w:pStyle w:val="a"/>
        <w:ind w:firstLine="0"/>
        <w:rPr>
          <w:rFonts w:hint="cs"/>
          <w:rtl/>
        </w:rPr>
      </w:pPr>
    </w:p>
    <w:p w14:paraId="67EAD3CD" w14:textId="77777777" w:rsidR="00000000" w:rsidRDefault="00E84F3B">
      <w:pPr>
        <w:pStyle w:val="Speaker"/>
        <w:rPr>
          <w:rtl/>
        </w:rPr>
      </w:pPr>
      <w:bookmarkStart w:id="1009" w:name="FS000001046T16_07_2003_19_41_43"/>
      <w:bookmarkStart w:id="1010" w:name="_Toc46538749"/>
      <w:bookmarkStart w:id="1011" w:name="_Toc49055480"/>
      <w:bookmarkEnd w:id="1009"/>
      <w:r>
        <w:rPr>
          <w:rFonts w:hint="eastAsia"/>
          <w:rtl/>
        </w:rPr>
        <w:t>אילן</w:t>
      </w:r>
      <w:r>
        <w:rPr>
          <w:rtl/>
        </w:rPr>
        <w:t xml:space="preserve"> שלגי (שינוי):</w:t>
      </w:r>
      <w:bookmarkEnd w:id="1010"/>
      <w:bookmarkEnd w:id="1011"/>
    </w:p>
    <w:p w14:paraId="36CC5E7A" w14:textId="77777777" w:rsidR="00000000" w:rsidRDefault="00E84F3B">
      <w:pPr>
        <w:pStyle w:val="a"/>
        <w:rPr>
          <w:rFonts w:hint="cs"/>
          <w:rtl/>
        </w:rPr>
      </w:pPr>
    </w:p>
    <w:p w14:paraId="59514396" w14:textId="77777777" w:rsidR="00000000" w:rsidRDefault="00E84F3B">
      <w:pPr>
        <w:pStyle w:val="a"/>
        <w:rPr>
          <w:rFonts w:hint="cs"/>
          <w:rtl/>
        </w:rPr>
      </w:pPr>
      <w:r>
        <w:rPr>
          <w:rFonts w:hint="cs"/>
          <w:rtl/>
        </w:rPr>
        <w:t>גברתי היושבת-ראש, בלי להתייחס לצו איסור הפרסום שכמובן</w:t>
      </w:r>
      <w:r>
        <w:rPr>
          <w:rFonts w:hint="cs"/>
          <w:rtl/>
        </w:rPr>
        <w:t xml:space="preserve"> צריך לכבד אותו, אנחנו לא מבינים שהגיע הזמן להגן על אזרחי מדינת ישראל, ולא רק מפני האויבים שמבחוץ, אלא מפני האויבים הפושעים שבינינו. אנחנו הגענו למצב איום ונורא: מדברים אצלנו על פשע מאורגן ועל המשפחות המובילות, אבל אינני יודע אם אני חי בסרט או במציאות שלנו</w:t>
      </w:r>
      <w:r>
        <w:rPr>
          <w:rFonts w:hint="cs"/>
          <w:rtl/>
        </w:rPr>
        <w:t xml:space="preserve">. בבקשה, חבר הכנסת זאב, העניין הוא לא להאשים את הממשלה, הדברים קורים בגלל תהליך שהתרחש ב-20 או 30 השנים האחרונות, וכל מי שהיה בממשלה או בכנסת, כנראה לא עשה מספיק. </w:t>
      </w:r>
    </w:p>
    <w:p w14:paraId="1D9AC675" w14:textId="77777777" w:rsidR="00000000" w:rsidRDefault="00E84F3B">
      <w:pPr>
        <w:pStyle w:val="a"/>
        <w:rPr>
          <w:rFonts w:hint="cs"/>
          <w:rtl/>
        </w:rPr>
      </w:pPr>
    </w:p>
    <w:p w14:paraId="55BC3EBC" w14:textId="77777777" w:rsidR="00000000" w:rsidRDefault="00E84F3B">
      <w:pPr>
        <w:pStyle w:val="a"/>
        <w:rPr>
          <w:rFonts w:hint="cs"/>
          <w:rtl/>
        </w:rPr>
      </w:pPr>
      <w:r>
        <w:rPr>
          <w:rFonts w:hint="cs"/>
          <w:rtl/>
        </w:rPr>
        <w:t>אני פונה לממשלת ישראל, קחו את הדברים בידיים. צריך לגייס למשטרה כוח אדם איכותי, צריך לשלם לו</w:t>
      </w:r>
      <w:r>
        <w:rPr>
          <w:rFonts w:hint="cs"/>
          <w:rtl/>
        </w:rPr>
        <w:t xml:space="preserve"> כראוי, צריך להעמיד לרשות המשטרה אמצעים. חובתנו שיהיה ברחובותינו שקט, שלא יהיה מצב כפי שהוא היום, שאנשים מסתובבים ואינם בטוחים, כיוון שהפושעים הרי גם מחסלים זה את זה, ולא תמיד הם פוגעים בדיוק באדם הנכון. צריך לשים למצב הזה סוף. תודה רבה.</w:t>
      </w:r>
    </w:p>
    <w:p w14:paraId="31BF9009" w14:textId="77777777" w:rsidR="00000000" w:rsidRDefault="00E84F3B">
      <w:pPr>
        <w:pStyle w:val="a"/>
        <w:ind w:firstLine="0"/>
        <w:rPr>
          <w:rFonts w:hint="cs"/>
          <w:rtl/>
        </w:rPr>
      </w:pPr>
    </w:p>
    <w:p w14:paraId="1D0565AA" w14:textId="77777777" w:rsidR="00000000" w:rsidRDefault="00E84F3B">
      <w:pPr>
        <w:pStyle w:val="ad"/>
        <w:rPr>
          <w:rtl/>
        </w:rPr>
      </w:pPr>
      <w:r>
        <w:rPr>
          <w:rtl/>
        </w:rPr>
        <w:t>היו"ר אתי לבני:</w:t>
      </w:r>
    </w:p>
    <w:p w14:paraId="7319EDAA" w14:textId="77777777" w:rsidR="00000000" w:rsidRDefault="00E84F3B">
      <w:pPr>
        <w:pStyle w:val="a"/>
        <w:rPr>
          <w:rtl/>
        </w:rPr>
      </w:pPr>
    </w:p>
    <w:p w14:paraId="44BF9AD4" w14:textId="77777777" w:rsidR="00000000" w:rsidRDefault="00E84F3B">
      <w:pPr>
        <w:pStyle w:val="a"/>
        <w:rPr>
          <w:rFonts w:hint="cs"/>
          <w:rtl/>
        </w:rPr>
      </w:pPr>
      <w:r>
        <w:rPr>
          <w:rFonts w:hint="cs"/>
          <w:rtl/>
        </w:rPr>
        <w:t>תודה רבה. הצעה אחרת לחבר הכנסת אפללו.</w:t>
      </w:r>
    </w:p>
    <w:p w14:paraId="05A38B77" w14:textId="77777777" w:rsidR="00000000" w:rsidRDefault="00E84F3B">
      <w:pPr>
        <w:pStyle w:val="a"/>
        <w:ind w:firstLine="0"/>
        <w:rPr>
          <w:rFonts w:hint="cs"/>
          <w:rtl/>
        </w:rPr>
      </w:pPr>
    </w:p>
    <w:p w14:paraId="6E29FC8A" w14:textId="77777777" w:rsidR="00000000" w:rsidRDefault="00E84F3B">
      <w:pPr>
        <w:pStyle w:val="Speaker"/>
        <w:rPr>
          <w:rtl/>
        </w:rPr>
      </w:pPr>
      <w:bookmarkStart w:id="1012" w:name="FS000001033T16_07_2003_19_45_22"/>
      <w:bookmarkStart w:id="1013" w:name="_Toc46538750"/>
      <w:bookmarkStart w:id="1014" w:name="_Toc49055481"/>
      <w:bookmarkEnd w:id="1012"/>
      <w:r>
        <w:rPr>
          <w:rFonts w:hint="eastAsia"/>
          <w:rtl/>
        </w:rPr>
        <w:t>אלי</w:t>
      </w:r>
      <w:r>
        <w:rPr>
          <w:rtl/>
        </w:rPr>
        <w:t xml:space="preserve"> אפללו (הליכוד):</w:t>
      </w:r>
      <w:bookmarkEnd w:id="1013"/>
      <w:bookmarkEnd w:id="1014"/>
    </w:p>
    <w:p w14:paraId="5BCA2FB2" w14:textId="77777777" w:rsidR="00000000" w:rsidRDefault="00E84F3B">
      <w:pPr>
        <w:pStyle w:val="a"/>
        <w:rPr>
          <w:rFonts w:hint="cs"/>
          <w:rtl/>
        </w:rPr>
      </w:pPr>
    </w:p>
    <w:p w14:paraId="7694995A" w14:textId="77777777" w:rsidR="00000000" w:rsidRDefault="00E84F3B">
      <w:pPr>
        <w:pStyle w:val="a"/>
        <w:rPr>
          <w:rFonts w:hint="cs"/>
          <w:rtl/>
        </w:rPr>
      </w:pPr>
      <w:r>
        <w:rPr>
          <w:rFonts w:hint="cs"/>
          <w:rtl/>
        </w:rPr>
        <w:t>היושבת-ראש וחברי הכנסת הנכבדים, אדוני השר, אני תמה לדעת שמצד אחד אנחנו מנועים מלדבר, מצד שני התקשורת וכל העולם יודעים מה קורה. אנחנו צריכים להיות כמו בת יענה, לחפון את ראשנו באדמה ולהגיד שאנחנו לא</w:t>
      </w:r>
      <w:r>
        <w:rPr>
          <w:rFonts w:hint="cs"/>
          <w:rtl/>
        </w:rPr>
        <w:t xml:space="preserve"> יודעים. </w:t>
      </w:r>
    </w:p>
    <w:p w14:paraId="3DCBFBCB" w14:textId="77777777" w:rsidR="00000000" w:rsidRDefault="00E84F3B">
      <w:pPr>
        <w:pStyle w:val="a"/>
        <w:rPr>
          <w:rFonts w:hint="cs"/>
          <w:rtl/>
        </w:rPr>
      </w:pPr>
    </w:p>
    <w:p w14:paraId="55877C60" w14:textId="77777777" w:rsidR="00000000" w:rsidRDefault="00E84F3B">
      <w:pPr>
        <w:pStyle w:val="a"/>
        <w:rPr>
          <w:rFonts w:hint="cs"/>
          <w:rtl/>
        </w:rPr>
      </w:pPr>
      <w:r>
        <w:rPr>
          <w:rFonts w:hint="cs"/>
          <w:rtl/>
        </w:rPr>
        <w:t>הולכת להיות קטסטרופה אצלנו, כי אנחנו לא מטפלים בפשע המאורגן. אנחנו מטפלים בדברים הקטנים, אנחנו מקדישים כל כך הרבה זמן לדברים הקטנים, אבל בפשע המאורגן אנחנו לא מטפלים. לא נוח למשטרה לטפל בדברים הגדולים והקשים, בואו נגיד את האמת.</w:t>
      </w:r>
    </w:p>
    <w:p w14:paraId="49BB62B7" w14:textId="77777777" w:rsidR="00000000" w:rsidRDefault="00E84F3B">
      <w:pPr>
        <w:pStyle w:val="a"/>
        <w:rPr>
          <w:rFonts w:hint="cs"/>
          <w:rtl/>
        </w:rPr>
      </w:pPr>
    </w:p>
    <w:p w14:paraId="34C6D947" w14:textId="77777777" w:rsidR="00000000" w:rsidRDefault="00E84F3B">
      <w:pPr>
        <w:pStyle w:val="a"/>
        <w:rPr>
          <w:rFonts w:hint="cs"/>
          <w:rtl/>
        </w:rPr>
      </w:pPr>
      <w:r>
        <w:rPr>
          <w:rFonts w:hint="cs"/>
          <w:rtl/>
        </w:rPr>
        <w:t>אני מציע שנמנה ו</w:t>
      </w:r>
      <w:r>
        <w:rPr>
          <w:rFonts w:hint="cs"/>
          <w:rtl/>
        </w:rPr>
        <w:t>עדת חקירה אשר תטפל באופן מיוחד בפשע המאורגן, שהוא אבי אבות הטומאה במדינה. זו הדרך, נפעל ונבקר את עצמנו. נשאל, למה הפשע המאורגן ממשיך לפעול. תודה רבה.</w:t>
      </w:r>
    </w:p>
    <w:p w14:paraId="4B8A479E" w14:textId="77777777" w:rsidR="00000000" w:rsidRDefault="00E84F3B">
      <w:pPr>
        <w:pStyle w:val="a"/>
        <w:ind w:firstLine="0"/>
        <w:rPr>
          <w:rFonts w:hint="cs"/>
          <w:rtl/>
        </w:rPr>
      </w:pPr>
    </w:p>
    <w:p w14:paraId="12EA558A" w14:textId="77777777" w:rsidR="00000000" w:rsidRDefault="00E84F3B">
      <w:pPr>
        <w:pStyle w:val="ac"/>
        <w:rPr>
          <w:rtl/>
        </w:rPr>
      </w:pPr>
      <w:r>
        <w:rPr>
          <w:rFonts w:hint="eastAsia"/>
          <w:rtl/>
        </w:rPr>
        <w:t>השר</w:t>
      </w:r>
      <w:r>
        <w:rPr>
          <w:rtl/>
        </w:rPr>
        <w:t xml:space="preserve"> גדעון עזרא:</w:t>
      </w:r>
    </w:p>
    <w:p w14:paraId="42E03A24" w14:textId="77777777" w:rsidR="00000000" w:rsidRDefault="00E84F3B">
      <w:pPr>
        <w:pStyle w:val="a"/>
        <w:rPr>
          <w:rFonts w:hint="cs"/>
          <w:rtl/>
        </w:rPr>
      </w:pPr>
    </w:p>
    <w:p w14:paraId="2F235AF5" w14:textId="77777777" w:rsidR="00000000" w:rsidRDefault="00E84F3B">
      <w:pPr>
        <w:pStyle w:val="a"/>
        <w:rPr>
          <w:rFonts w:hint="cs"/>
          <w:rtl/>
        </w:rPr>
      </w:pPr>
      <w:r>
        <w:rPr>
          <w:rFonts w:hint="cs"/>
          <w:rtl/>
        </w:rPr>
        <w:t>אני רוצה לומר משהו מהמקום. קודם כול, יש לדון במסגרת ועדת הפנים בכל  נושא אכיפת החוק ובכל</w:t>
      </w:r>
      <w:r>
        <w:rPr>
          <w:rFonts w:hint="cs"/>
          <w:rtl/>
        </w:rPr>
        <w:t xml:space="preserve"> מה שנוגע למשטרה.</w:t>
      </w:r>
    </w:p>
    <w:p w14:paraId="7A6547B6" w14:textId="77777777" w:rsidR="00000000" w:rsidRDefault="00E84F3B">
      <w:pPr>
        <w:pStyle w:val="a"/>
        <w:ind w:firstLine="0"/>
        <w:rPr>
          <w:rFonts w:hint="cs"/>
          <w:rtl/>
        </w:rPr>
      </w:pPr>
    </w:p>
    <w:p w14:paraId="1A7D01BD" w14:textId="77777777" w:rsidR="00000000" w:rsidRDefault="00E84F3B">
      <w:pPr>
        <w:pStyle w:val="SpeakerCon"/>
        <w:rPr>
          <w:rtl/>
        </w:rPr>
      </w:pPr>
      <w:bookmarkStart w:id="1015" w:name="FS000001033T16_07_2003_19_48_36C"/>
      <w:bookmarkEnd w:id="1015"/>
      <w:r>
        <w:rPr>
          <w:rtl/>
        </w:rPr>
        <w:t>אלי אפללו (הליכוד):</w:t>
      </w:r>
    </w:p>
    <w:p w14:paraId="48B8636F" w14:textId="77777777" w:rsidR="00000000" w:rsidRDefault="00E84F3B">
      <w:pPr>
        <w:pStyle w:val="a"/>
        <w:rPr>
          <w:rtl/>
        </w:rPr>
      </w:pPr>
    </w:p>
    <w:p w14:paraId="64CB86DE" w14:textId="77777777" w:rsidR="00000000" w:rsidRDefault="00E84F3B">
      <w:pPr>
        <w:pStyle w:val="a"/>
        <w:rPr>
          <w:rFonts w:hint="cs"/>
          <w:rtl/>
        </w:rPr>
      </w:pPr>
      <w:r>
        <w:rPr>
          <w:rFonts w:hint="cs"/>
          <w:rtl/>
        </w:rPr>
        <w:t>צריך להעלות את הנושא בוועדת הפנים.</w:t>
      </w:r>
    </w:p>
    <w:p w14:paraId="6F01E1EA" w14:textId="77777777" w:rsidR="00000000" w:rsidRDefault="00E84F3B">
      <w:pPr>
        <w:pStyle w:val="ac"/>
        <w:rPr>
          <w:rtl/>
        </w:rPr>
      </w:pPr>
    </w:p>
    <w:p w14:paraId="3644C419" w14:textId="77777777" w:rsidR="00000000" w:rsidRDefault="00E84F3B">
      <w:pPr>
        <w:pStyle w:val="ac"/>
        <w:rPr>
          <w:rFonts w:hint="cs"/>
          <w:rtl/>
        </w:rPr>
      </w:pPr>
    </w:p>
    <w:p w14:paraId="0723B0C0" w14:textId="77777777" w:rsidR="00000000" w:rsidRDefault="00E84F3B">
      <w:pPr>
        <w:pStyle w:val="ac"/>
        <w:rPr>
          <w:rFonts w:hint="cs"/>
          <w:rtl/>
        </w:rPr>
      </w:pPr>
    </w:p>
    <w:p w14:paraId="7F407C07" w14:textId="77777777" w:rsidR="00000000" w:rsidRDefault="00E84F3B">
      <w:pPr>
        <w:pStyle w:val="ad"/>
        <w:rPr>
          <w:rtl/>
        </w:rPr>
      </w:pPr>
      <w:r>
        <w:rPr>
          <w:rtl/>
        </w:rPr>
        <w:t>היו"ר אתי לבני:</w:t>
      </w:r>
    </w:p>
    <w:p w14:paraId="67E32747" w14:textId="77777777" w:rsidR="00000000" w:rsidRDefault="00E84F3B">
      <w:pPr>
        <w:pStyle w:val="a"/>
        <w:rPr>
          <w:rtl/>
        </w:rPr>
      </w:pPr>
    </w:p>
    <w:p w14:paraId="1066D00C" w14:textId="77777777" w:rsidR="00000000" w:rsidRDefault="00E84F3B">
      <w:pPr>
        <w:pStyle w:val="a"/>
        <w:rPr>
          <w:rFonts w:hint="cs"/>
          <w:rtl/>
        </w:rPr>
      </w:pPr>
      <w:r>
        <w:rPr>
          <w:rFonts w:hint="cs"/>
          <w:rtl/>
        </w:rPr>
        <w:t>חבר הכנסת סלומינסקי.</w:t>
      </w:r>
    </w:p>
    <w:p w14:paraId="53481C7F" w14:textId="77777777" w:rsidR="00000000" w:rsidRDefault="00E84F3B">
      <w:pPr>
        <w:pStyle w:val="ac"/>
        <w:rPr>
          <w:rFonts w:hint="cs"/>
          <w:rtl/>
        </w:rPr>
      </w:pPr>
    </w:p>
    <w:p w14:paraId="107A2090" w14:textId="77777777" w:rsidR="00000000" w:rsidRDefault="00E84F3B">
      <w:pPr>
        <w:pStyle w:val="ac"/>
        <w:rPr>
          <w:rtl/>
        </w:rPr>
      </w:pPr>
      <w:r>
        <w:rPr>
          <w:rFonts w:hint="eastAsia"/>
          <w:rtl/>
        </w:rPr>
        <w:t>ניסן</w:t>
      </w:r>
      <w:r>
        <w:rPr>
          <w:rtl/>
        </w:rPr>
        <w:t xml:space="preserve"> סלומינסקי (מפד"ל):</w:t>
      </w:r>
    </w:p>
    <w:p w14:paraId="383FE16C" w14:textId="77777777" w:rsidR="00000000" w:rsidRDefault="00E84F3B">
      <w:pPr>
        <w:pStyle w:val="a"/>
        <w:rPr>
          <w:rFonts w:hint="cs"/>
          <w:rtl/>
        </w:rPr>
      </w:pPr>
    </w:p>
    <w:p w14:paraId="05B7AD0D" w14:textId="77777777" w:rsidR="00000000" w:rsidRDefault="00E84F3B">
      <w:pPr>
        <w:pStyle w:val="a"/>
        <w:rPr>
          <w:rFonts w:hint="cs"/>
          <w:rtl/>
        </w:rPr>
      </w:pPr>
      <w:r>
        <w:rPr>
          <w:rFonts w:hint="cs"/>
          <w:rtl/>
        </w:rPr>
        <w:t>אני חושב שבתשובתו של השר מצאתי דרך שבה יכולה מדינת ישראל לפתור את הבעיה הכלכלית שלה ולחסוך הרבה מיליארדים: בואו נו</w:t>
      </w:r>
      <w:r>
        <w:rPr>
          <w:rFonts w:hint="cs"/>
          <w:rtl/>
        </w:rPr>
        <w:t>ציא צו איסור פרסום על נושא הטרור, סימן לזה שאין טרור ולא צריך יהיה להשקיע בכך כסף.</w:t>
      </w:r>
    </w:p>
    <w:p w14:paraId="727683C4" w14:textId="77777777" w:rsidR="00000000" w:rsidRDefault="00E84F3B">
      <w:pPr>
        <w:pStyle w:val="a"/>
        <w:ind w:firstLine="0"/>
        <w:rPr>
          <w:rFonts w:hint="cs"/>
          <w:rtl/>
        </w:rPr>
      </w:pPr>
    </w:p>
    <w:p w14:paraId="47A9F14F" w14:textId="77777777" w:rsidR="00000000" w:rsidRDefault="00E84F3B">
      <w:pPr>
        <w:pStyle w:val="ac"/>
        <w:rPr>
          <w:rtl/>
        </w:rPr>
      </w:pPr>
      <w:bookmarkStart w:id="1016" w:name="FS000001033T16_07_2003_19_50_25C"/>
      <w:bookmarkEnd w:id="1016"/>
      <w:r>
        <w:rPr>
          <w:rtl/>
        </w:rPr>
        <w:t>השר גדעון עזרא:</w:t>
      </w:r>
    </w:p>
    <w:p w14:paraId="5D9B4E52" w14:textId="77777777" w:rsidR="00000000" w:rsidRDefault="00E84F3B">
      <w:pPr>
        <w:pStyle w:val="a"/>
        <w:rPr>
          <w:rtl/>
        </w:rPr>
      </w:pPr>
    </w:p>
    <w:p w14:paraId="2A188BD6" w14:textId="77777777" w:rsidR="00000000" w:rsidRDefault="00E84F3B">
      <w:pPr>
        <w:pStyle w:val="a"/>
        <w:rPr>
          <w:rFonts w:hint="cs"/>
          <w:rtl/>
        </w:rPr>
      </w:pPr>
      <w:r>
        <w:rPr>
          <w:rFonts w:hint="cs"/>
          <w:rtl/>
        </w:rPr>
        <w:t>האם אותו דין לשני הנושאים?</w:t>
      </w:r>
    </w:p>
    <w:p w14:paraId="0AB967BD" w14:textId="77777777" w:rsidR="00000000" w:rsidRDefault="00E84F3B">
      <w:pPr>
        <w:pStyle w:val="a"/>
        <w:ind w:firstLine="0"/>
        <w:rPr>
          <w:rFonts w:hint="cs"/>
          <w:rtl/>
        </w:rPr>
      </w:pPr>
    </w:p>
    <w:p w14:paraId="05CD6CB8" w14:textId="77777777" w:rsidR="00000000" w:rsidRDefault="00E84F3B">
      <w:pPr>
        <w:pStyle w:val="ac"/>
        <w:rPr>
          <w:rtl/>
        </w:rPr>
      </w:pPr>
      <w:bookmarkStart w:id="1017" w:name="FS000001033T16_07_2003_19_50_48C"/>
      <w:bookmarkEnd w:id="1017"/>
      <w:r>
        <w:rPr>
          <w:rFonts w:hint="eastAsia"/>
          <w:rtl/>
        </w:rPr>
        <w:t>ניסן</w:t>
      </w:r>
      <w:r>
        <w:rPr>
          <w:rtl/>
        </w:rPr>
        <w:t xml:space="preserve"> סלומינסקי (מפד"ל):</w:t>
      </w:r>
    </w:p>
    <w:p w14:paraId="34D08505" w14:textId="77777777" w:rsidR="00000000" w:rsidRDefault="00E84F3B">
      <w:pPr>
        <w:pStyle w:val="a"/>
        <w:rPr>
          <w:rFonts w:hint="cs"/>
          <w:rtl/>
        </w:rPr>
      </w:pPr>
    </w:p>
    <w:p w14:paraId="3E8BD0CE" w14:textId="77777777" w:rsidR="00000000" w:rsidRDefault="00E84F3B">
      <w:pPr>
        <w:pStyle w:val="a"/>
        <w:rPr>
          <w:rFonts w:hint="cs"/>
          <w:rtl/>
        </w:rPr>
      </w:pPr>
      <w:r>
        <w:rPr>
          <w:rFonts w:hint="cs"/>
          <w:rtl/>
        </w:rPr>
        <w:t>אני מציע להעביר את הנושא לוועדת הפנים, במגמה להקים לאחר מכן ועדת חקירה.</w:t>
      </w:r>
    </w:p>
    <w:p w14:paraId="14D64D53" w14:textId="77777777" w:rsidR="00000000" w:rsidRDefault="00E84F3B">
      <w:pPr>
        <w:pStyle w:val="a"/>
        <w:ind w:firstLine="0"/>
        <w:rPr>
          <w:rFonts w:hint="cs"/>
          <w:rtl/>
        </w:rPr>
      </w:pPr>
    </w:p>
    <w:p w14:paraId="7C611E7F" w14:textId="77777777" w:rsidR="00000000" w:rsidRDefault="00E84F3B">
      <w:pPr>
        <w:pStyle w:val="ad"/>
        <w:rPr>
          <w:rtl/>
        </w:rPr>
      </w:pPr>
      <w:r>
        <w:rPr>
          <w:rtl/>
        </w:rPr>
        <w:t>היו"ר אתי לבני:</w:t>
      </w:r>
    </w:p>
    <w:p w14:paraId="34DBFAEE" w14:textId="77777777" w:rsidR="00000000" w:rsidRDefault="00E84F3B">
      <w:pPr>
        <w:pStyle w:val="a"/>
        <w:rPr>
          <w:rtl/>
        </w:rPr>
      </w:pPr>
    </w:p>
    <w:p w14:paraId="76363B9F" w14:textId="77777777" w:rsidR="00000000" w:rsidRDefault="00E84F3B">
      <w:pPr>
        <w:pStyle w:val="a"/>
        <w:rPr>
          <w:rFonts w:hint="cs"/>
          <w:rtl/>
        </w:rPr>
      </w:pPr>
      <w:r>
        <w:rPr>
          <w:rFonts w:hint="cs"/>
          <w:rtl/>
        </w:rPr>
        <w:t>חבר הכנסת כח</w:t>
      </w:r>
      <w:r>
        <w:rPr>
          <w:rFonts w:hint="cs"/>
          <w:rtl/>
        </w:rPr>
        <w:t>לון?</w:t>
      </w:r>
    </w:p>
    <w:p w14:paraId="199A47B0" w14:textId="77777777" w:rsidR="00000000" w:rsidRDefault="00E84F3B">
      <w:pPr>
        <w:pStyle w:val="ac"/>
        <w:rPr>
          <w:rFonts w:hint="cs"/>
          <w:rtl/>
        </w:rPr>
      </w:pPr>
    </w:p>
    <w:p w14:paraId="4EBCE767" w14:textId="77777777" w:rsidR="00000000" w:rsidRDefault="00E84F3B">
      <w:pPr>
        <w:pStyle w:val="ac"/>
        <w:rPr>
          <w:rtl/>
        </w:rPr>
      </w:pPr>
      <w:r>
        <w:rPr>
          <w:rFonts w:hint="eastAsia"/>
          <w:rtl/>
        </w:rPr>
        <w:t>משה</w:t>
      </w:r>
      <w:r>
        <w:rPr>
          <w:rtl/>
        </w:rPr>
        <w:t xml:space="preserve"> כחלון (הליכוד):</w:t>
      </w:r>
    </w:p>
    <w:p w14:paraId="40064AA9" w14:textId="77777777" w:rsidR="00000000" w:rsidRDefault="00E84F3B">
      <w:pPr>
        <w:pStyle w:val="a"/>
        <w:rPr>
          <w:rFonts w:hint="cs"/>
          <w:rtl/>
        </w:rPr>
      </w:pPr>
    </w:p>
    <w:p w14:paraId="4C6B12FB" w14:textId="77777777" w:rsidR="00000000" w:rsidRDefault="00E84F3B">
      <w:pPr>
        <w:pStyle w:val="a"/>
        <w:rPr>
          <w:rFonts w:hint="cs"/>
          <w:rtl/>
        </w:rPr>
      </w:pPr>
      <w:r>
        <w:rPr>
          <w:rFonts w:hint="cs"/>
          <w:rtl/>
        </w:rPr>
        <w:t>אני מציע להעביר לוועדה.</w:t>
      </w:r>
    </w:p>
    <w:p w14:paraId="42C3FC01" w14:textId="77777777" w:rsidR="00000000" w:rsidRDefault="00E84F3B">
      <w:pPr>
        <w:pStyle w:val="a"/>
        <w:ind w:firstLine="0"/>
        <w:rPr>
          <w:rFonts w:hint="cs"/>
          <w:rtl/>
        </w:rPr>
      </w:pPr>
    </w:p>
    <w:p w14:paraId="73A77D83" w14:textId="77777777" w:rsidR="00000000" w:rsidRDefault="00E84F3B">
      <w:pPr>
        <w:pStyle w:val="ad"/>
        <w:rPr>
          <w:rtl/>
        </w:rPr>
      </w:pPr>
      <w:r>
        <w:rPr>
          <w:rtl/>
        </w:rPr>
        <w:t>היו"ר אתי לבני:</w:t>
      </w:r>
    </w:p>
    <w:p w14:paraId="7B8711E8" w14:textId="77777777" w:rsidR="00000000" w:rsidRDefault="00E84F3B">
      <w:pPr>
        <w:pStyle w:val="a"/>
        <w:rPr>
          <w:rtl/>
        </w:rPr>
      </w:pPr>
    </w:p>
    <w:p w14:paraId="07C6F349" w14:textId="77777777" w:rsidR="00000000" w:rsidRDefault="00E84F3B">
      <w:pPr>
        <w:pStyle w:val="a"/>
        <w:rPr>
          <w:rFonts w:hint="cs"/>
          <w:rtl/>
        </w:rPr>
      </w:pPr>
      <w:r>
        <w:rPr>
          <w:rFonts w:hint="cs"/>
          <w:rtl/>
        </w:rPr>
        <w:t>אנחנו ניגשים להצבעה. בעד -  זה בעד העברה לוועדה. נגד - זה בעד הורדת הנושא.</w:t>
      </w:r>
    </w:p>
    <w:p w14:paraId="766FF0B0" w14:textId="77777777" w:rsidR="00000000" w:rsidRDefault="00E84F3B">
      <w:pPr>
        <w:pStyle w:val="a"/>
        <w:rPr>
          <w:rFonts w:hint="cs"/>
          <w:rtl/>
        </w:rPr>
      </w:pPr>
    </w:p>
    <w:p w14:paraId="3F71807B" w14:textId="77777777" w:rsidR="00000000" w:rsidRDefault="00E84F3B">
      <w:pPr>
        <w:pStyle w:val="a7"/>
        <w:bidi/>
        <w:rPr>
          <w:rFonts w:hint="cs"/>
          <w:rtl/>
        </w:rPr>
      </w:pPr>
      <w:r>
        <w:rPr>
          <w:rFonts w:hint="cs"/>
          <w:rtl/>
        </w:rPr>
        <w:t>הצבעה מס' 12</w:t>
      </w:r>
    </w:p>
    <w:p w14:paraId="005AC1EF" w14:textId="77777777" w:rsidR="00000000" w:rsidRDefault="00E84F3B">
      <w:pPr>
        <w:pStyle w:val="a8"/>
        <w:bidi/>
        <w:rPr>
          <w:rFonts w:hint="cs"/>
          <w:rtl/>
        </w:rPr>
      </w:pPr>
    </w:p>
    <w:p w14:paraId="34CE99BC" w14:textId="77777777" w:rsidR="00000000" w:rsidRDefault="00E84F3B">
      <w:pPr>
        <w:pStyle w:val="a8"/>
        <w:bidi/>
        <w:rPr>
          <w:rFonts w:hint="cs"/>
          <w:rtl/>
        </w:rPr>
      </w:pPr>
      <w:r>
        <w:rPr>
          <w:rFonts w:hint="cs"/>
          <w:rtl/>
        </w:rPr>
        <w:t>בעד ההצעה להעביר את הנושא לוועדה - 9</w:t>
      </w:r>
    </w:p>
    <w:p w14:paraId="74EC85B4" w14:textId="77777777" w:rsidR="00000000" w:rsidRDefault="00E84F3B">
      <w:pPr>
        <w:pStyle w:val="a8"/>
        <w:bidi/>
        <w:rPr>
          <w:rFonts w:hint="cs"/>
          <w:rtl/>
        </w:rPr>
      </w:pPr>
      <w:r>
        <w:rPr>
          <w:rFonts w:hint="cs"/>
          <w:rtl/>
        </w:rPr>
        <w:t>בעד ההצעה שלא לכלול את הנושא בסדר-היום - אין</w:t>
      </w:r>
    </w:p>
    <w:p w14:paraId="30D252C3" w14:textId="77777777" w:rsidR="00000000" w:rsidRDefault="00E84F3B">
      <w:pPr>
        <w:pStyle w:val="a8"/>
        <w:bidi/>
        <w:rPr>
          <w:rFonts w:hint="cs"/>
          <w:rtl/>
        </w:rPr>
      </w:pPr>
      <w:r>
        <w:rPr>
          <w:rFonts w:hint="cs"/>
          <w:rtl/>
        </w:rPr>
        <w:t>נמנעים - אין</w:t>
      </w:r>
    </w:p>
    <w:p w14:paraId="0FBDCCCC" w14:textId="77777777" w:rsidR="00000000" w:rsidRDefault="00E84F3B">
      <w:pPr>
        <w:pStyle w:val="a9"/>
        <w:bidi/>
        <w:rPr>
          <w:rFonts w:hint="cs"/>
          <w:rtl/>
        </w:rPr>
      </w:pPr>
      <w:r>
        <w:rPr>
          <w:rFonts w:hint="cs"/>
          <w:rtl/>
        </w:rPr>
        <w:t>הה</w:t>
      </w:r>
      <w:r>
        <w:rPr>
          <w:rFonts w:hint="cs"/>
          <w:rtl/>
        </w:rPr>
        <w:t>צעה להעביר את הנושא לוועדת הפנים ואיכות הסביבה נתקבלה.</w:t>
      </w:r>
    </w:p>
    <w:p w14:paraId="7F666C4C" w14:textId="77777777" w:rsidR="00000000" w:rsidRDefault="00E84F3B">
      <w:pPr>
        <w:pStyle w:val="a"/>
        <w:rPr>
          <w:rtl/>
        </w:rPr>
      </w:pPr>
    </w:p>
    <w:p w14:paraId="175596AC" w14:textId="77777777" w:rsidR="00000000" w:rsidRDefault="00E84F3B">
      <w:pPr>
        <w:pStyle w:val="a"/>
        <w:rPr>
          <w:rFonts w:hint="cs"/>
          <w:rtl/>
        </w:rPr>
      </w:pPr>
    </w:p>
    <w:p w14:paraId="49821016" w14:textId="77777777" w:rsidR="00000000" w:rsidRDefault="00E84F3B">
      <w:pPr>
        <w:pStyle w:val="ad"/>
        <w:rPr>
          <w:rtl/>
        </w:rPr>
      </w:pPr>
      <w:r>
        <w:rPr>
          <w:rtl/>
        </w:rPr>
        <w:t>היו"ר אתי לבני:</w:t>
      </w:r>
    </w:p>
    <w:p w14:paraId="1DB00066" w14:textId="77777777" w:rsidR="00000000" w:rsidRDefault="00E84F3B">
      <w:pPr>
        <w:pStyle w:val="a"/>
        <w:rPr>
          <w:rtl/>
        </w:rPr>
      </w:pPr>
    </w:p>
    <w:p w14:paraId="040C0BD2" w14:textId="77777777" w:rsidR="00000000" w:rsidRDefault="00E84F3B">
      <w:pPr>
        <w:pStyle w:val="a"/>
        <w:rPr>
          <w:rFonts w:hint="cs"/>
          <w:rtl/>
        </w:rPr>
      </w:pPr>
      <w:r>
        <w:rPr>
          <w:rFonts w:hint="cs"/>
          <w:rtl/>
        </w:rPr>
        <w:t xml:space="preserve">בעד - 9, אין נמנעים, אין נגד. הנושא יועבר לדיון בוועדת הפנים. </w:t>
      </w:r>
    </w:p>
    <w:p w14:paraId="5D2E24B2" w14:textId="77777777" w:rsidR="00000000" w:rsidRDefault="00E84F3B">
      <w:pPr>
        <w:pStyle w:val="a"/>
        <w:ind w:firstLine="0"/>
        <w:rPr>
          <w:rFonts w:hint="cs"/>
          <w:rtl/>
        </w:rPr>
      </w:pPr>
    </w:p>
    <w:p w14:paraId="4E429D5A" w14:textId="77777777" w:rsidR="00000000" w:rsidRDefault="00E84F3B">
      <w:pPr>
        <w:pStyle w:val="a"/>
        <w:ind w:firstLine="0"/>
        <w:rPr>
          <w:rFonts w:hint="cs"/>
          <w:rtl/>
        </w:rPr>
      </w:pPr>
    </w:p>
    <w:p w14:paraId="6C9B539E" w14:textId="77777777" w:rsidR="00000000" w:rsidRDefault="00E84F3B">
      <w:pPr>
        <w:pStyle w:val="Subject"/>
        <w:rPr>
          <w:rtl/>
        </w:rPr>
      </w:pPr>
    </w:p>
    <w:p w14:paraId="1DE3D102" w14:textId="77777777" w:rsidR="00000000" w:rsidRDefault="00E84F3B">
      <w:pPr>
        <w:pStyle w:val="Subject"/>
        <w:rPr>
          <w:rFonts w:hint="cs"/>
          <w:rtl/>
        </w:rPr>
      </w:pPr>
      <w:bookmarkStart w:id="1018" w:name="_Toc46538751"/>
      <w:bookmarkStart w:id="1019" w:name="_Toc49055482"/>
      <w:r>
        <w:rPr>
          <w:rFonts w:hint="cs"/>
          <w:rtl/>
        </w:rPr>
        <w:t>הצעה לסדר-היום</w:t>
      </w:r>
      <w:bookmarkEnd w:id="1018"/>
      <w:bookmarkEnd w:id="1019"/>
    </w:p>
    <w:p w14:paraId="47D5EFE6" w14:textId="77777777" w:rsidR="00000000" w:rsidRDefault="00E84F3B">
      <w:pPr>
        <w:pStyle w:val="Subject"/>
        <w:rPr>
          <w:rFonts w:hint="cs"/>
          <w:rtl/>
        </w:rPr>
      </w:pPr>
      <w:bookmarkStart w:id="1020" w:name="_Toc46538752"/>
      <w:bookmarkStart w:id="1021" w:name="_Toc49055483"/>
      <w:r>
        <w:rPr>
          <w:rFonts w:hint="cs"/>
          <w:rtl/>
        </w:rPr>
        <w:t>התהליך המדיני והפרסומים על נכונות סוריה להמשך המשא-ומתן</w:t>
      </w:r>
      <w:bookmarkEnd w:id="1020"/>
      <w:bookmarkEnd w:id="1021"/>
    </w:p>
    <w:p w14:paraId="756130E7" w14:textId="77777777" w:rsidR="00000000" w:rsidRDefault="00E84F3B">
      <w:pPr>
        <w:pStyle w:val="a"/>
        <w:ind w:firstLine="0"/>
        <w:rPr>
          <w:rFonts w:hint="cs"/>
          <w:rtl/>
        </w:rPr>
      </w:pPr>
    </w:p>
    <w:p w14:paraId="2C9E12C4" w14:textId="77777777" w:rsidR="00000000" w:rsidRDefault="00E84F3B">
      <w:pPr>
        <w:pStyle w:val="ad"/>
        <w:rPr>
          <w:rtl/>
        </w:rPr>
      </w:pPr>
      <w:r>
        <w:rPr>
          <w:rtl/>
        </w:rPr>
        <w:t>היו"ר אתי לבני:</w:t>
      </w:r>
    </w:p>
    <w:p w14:paraId="4742C4FD" w14:textId="77777777" w:rsidR="00000000" w:rsidRDefault="00E84F3B">
      <w:pPr>
        <w:pStyle w:val="a"/>
        <w:rPr>
          <w:rtl/>
        </w:rPr>
      </w:pPr>
    </w:p>
    <w:p w14:paraId="678C0B4E" w14:textId="77777777" w:rsidR="00000000" w:rsidRDefault="00E84F3B">
      <w:pPr>
        <w:pStyle w:val="a"/>
        <w:rPr>
          <w:rFonts w:hint="cs"/>
          <w:rtl/>
        </w:rPr>
      </w:pPr>
      <w:r>
        <w:rPr>
          <w:rFonts w:hint="cs"/>
          <w:rtl/>
        </w:rPr>
        <w:t>אנחנו עוברים לנושא הבא: הצע</w:t>
      </w:r>
      <w:r>
        <w:rPr>
          <w:rFonts w:hint="cs"/>
          <w:rtl/>
        </w:rPr>
        <w:t>ה לסדר-היום מס' 1084 - התהליך המדיני והפרסומים על נכונות סוריה להמשך המשא-ומתן. חבר הכנסת ג'מאל זחאלקה, במסגרת הצעה רגילה. יש לך עשר דקות.</w:t>
      </w:r>
    </w:p>
    <w:p w14:paraId="029A90AC" w14:textId="77777777" w:rsidR="00000000" w:rsidRDefault="00E84F3B">
      <w:pPr>
        <w:pStyle w:val="a"/>
        <w:ind w:firstLine="0"/>
        <w:rPr>
          <w:rFonts w:hint="cs"/>
          <w:rtl/>
        </w:rPr>
      </w:pPr>
    </w:p>
    <w:p w14:paraId="7EACC815" w14:textId="77777777" w:rsidR="00000000" w:rsidRDefault="00E84F3B">
      <w:pPr>
        <w:pStyle w:val="Speaker"/>
        <w:rPr>
          <w:rtl/>
        </w:rPr>
      </w:pPr>
      <w:bookmarkStart w:id="1022" w:name="FS000001061T16_07_2003_19_56_55"/>
      <w:bookmarkStart w:id="1023" w:name="_Toc46538753"/>
      <w:bookmarkStart w:id="1024" w:name="_Toc49055484"/>
      <w:bookmarkEnd w:id="1022"/>
      <w:r>
        <w:rPr>
          <w:rFonts w:hint="eastAsia"/>
          <w:rtl/>
        </w:rPr>
        <w:t>ג</w:t>
      </w:r>
      <w:r>
        <w:rPr>
          <w:rtl/>
        </w:rPr>
        <w:t>'מאל זחאלקה (בל"ד):</w:t>
      </w:r>
      <w:bookmarkEnd w:id="1023"/>
      <w:bookmarkEnd w:id="1024"/>
    </w:p>
    <w:p w14:paraId="4584D746" w14:textId="77777777" w:rsidR="00000000" w:rsidRDefault="00E84F3B">
      <w:pPr>
        <w:pStyle w:val="a"/>
        <w:rPr>
          <w:rFonts w:hint="cs"/>
          <w:rtl/>
        </w:rPr>
      </w:pPr>
    </w:p>
    <w:p w14:paraId="14437CC3" w14:textId="77777777" w:rsidR="00000000" w:rsidRDefault="00E84F3B">
      <w:pPr>
        <w:pStyle w:val="a"/>
        <w:rPr>
          <w:rFonts w:hint="cs"/>
          <w:rtl/>
        </w:rPr>
      </w:pPr>
      <w:r>
        <w:rPr>
          <w:rFonts w:hint="cs"/>
          <w:rtl/>
        </w:rPr>
        <w:t>גברתי היושבת-ראש, חברי הכנסת, העניין הפלסטיני הוא העניין המרכזי בסכסוך הישראלי-הערבי. לא יכולי</w:t>
      </w:r>
      <w:r>
        <w:rPr>
          <w:rFonts w:hint="cs"/>
          <w:rtl/>
        </w:rPr>
        <w:t xml:space="preserve">ם להיות הסכמי שלום אמיתיים ומצב של שלום והסדר, בלי פתרון הבעיה הפלסטינית. גם ההסכמים שנחתמו עם ירדן ועם מצרים לא יביאו למצב של השלמה היסטורית בין העמים ללא פתרון השאלה הפלסטינית. אבל יש בעיות אחרות שקיימות בין ישראל לעולם הערבי, ואחת מהן היא הגולן הכבוש. </w:t>
      </w:r>
    </w:p>
    <w:p w14:paraId="7C1600A1" w14:textId="77777777" w:rsidR="00000000" w:rsidRDefault="00E84F3B">
      <w:pPr>
        <w:pStyle w:val="a"/>
        <w:rPr>
          <w:rFonts w:hint="cs"/>
          <w:rtl/>
        </w:rPr>
      </w:pPr>
    </w:p>
    <w:p w14:paraId="73231EBD" w14:textId="77777777" w:rsidR="00000000" w:rsidRDefault="00E84F3B">
      <w:pPr>
        <w:pStyle w:val="a"/>
        <w:rPr>
          <w:rFonts w:hint="cs"/>
          <w:rtl/>
        </w:rPr>
      </w:pPr>
      <w:r>
        <w:rPr>
          <w:rFonts w:hint="cs"/>
          <w:rtl/>
        </w:rPr>
        <w:t>אני מעלה את השאלה הזאת של נכונות סוריה, שהובעה כמה פעמים, לחדש את המשא-ומתן עם ישראל על סמך המשא-ומתן הקודם ואת סירובה של ממשלת ישראל לנהל משא-ומתן עם סוריה. יש לכך גם קשר לשאלה הפלסטינית, כי אם באמת פניה של ממשלת ישראל להסדר קבע, אז הסדר קבע יכול להיות ע</w:t>
      </w:r>
      <w:r>
        <w:rPr>
          <w:rFonts w:hint="cs"/>
          <w:rtl/>
        </w:rPr>
        <w:t>ם מדינות ערב ועם הפלסטינים יחד. הסדרי ביניים אפשר לעשות עם הצד הפלסטיני בלבד. זאת הסיטואציה הפוליטית, והעובדה שממשלת ישראל לא מעוניינת לנהל משא-ומתן עם סוריה מראה לאן פניה מועדות בעניין הפלסטיני. הן מועדות לא למפת הדרכים, הגרועה בפני עצמה, שממשלת ישראל כבי</w:t>
      </w:r>
      <w:r>
        <w:rPr>
          <w:rFonts w:hint="cs"/>
          <w:rtl/>
        </w:rPr>
        <w:t xml:space="preserve">כול קיבלה אותה והיא מגיעה בסוף להסדר מדיני, הסדר של קבע, אלא לתוכניתו האמיתית והראשונית של שרון, שהצהיר עליה עם עלייתו לשלטון, שמדברת על הסדרי ביניים ארוכי טווח. מדיניות זו לא השתנתה בכלל. </w:t>
      </w:r>
    </w:p>
    <w:p w14:paraId="255F3B69" w14:textId="77777777" w:rsidR="00000000" w:rsidRDefault="00E84F3B">
      <w:pPr>
        <w:pStyle w:val="a"/>
        <w:ind w:firstLine="0"/>
        <w:rPr>
          <w:rFonts w:hint="cs"/>
          <w:rtl/>
        </w:rPr>
      </w:pPr>
    </w:p>
    <w:p w14:paraId="517703A2" w14:textId="77777777" w:rsidR="00000000" w:rsidRDefault="00E84F3B">
      <w:pPr>
        <w:pStyle w:val="a"/>
        <w:ind w:firstLine="0"/>
        <w:rPr>
          <w:rFonts w:hint="cs"/>
          <w:rtl/>
        </w:rPr>
      </w:pPr>
      <w:r>
        <w:rPr>
          <w:rFonts w:hint="cs"/>
          <w:rtl/>
        </w:rPr>
        <w:tab/>
        <w:t>באים אלינו לכנסת הרבה פעמים ומבקשים מאתנו להחיל דין רציפות על חו</w:t>
      </w:r>
      <w:r>
        <w:rPr>
          <w:rFonts w:hint="cs"/>
          <w:rtl/>
        </w:rPr>
        <w:t xml:space="preserve">קים רבים ועל החלטות קודמות של הממשלה. אבל, העולם הערבי והפלסטינים נתקלים בבעיה ביחסיהם עם ממשלות ישראל. באה ממשלה שמתנכרת ומתכחשת לסיכומים ולהסכמים שהיו בעבר. ממשלת שרון מחקה את כל ההסכמים שהיו בינה לבין הפלסטינים, את כולם, אחד אחד, לא השאירה אחד. </w:t>
      </w:r>
    </w:p>
    <w:p w14:paraId="5DD34B8C" w14:textId="77777777" w:rsidR="00000000" w:rsidRDefault="00E84F3B">
      <w:pPr>
        <w:pStyle w:val="a"/>
        <w:ind w:firstLine="0"/>
        <w:rPr>
          <w:rFonts w:hint="cs"/>
          <w:rtl/>
        </w:rPr>
      </w:pPr>
    </w:p>
    <w:p w14:paraId="0E0610B4" w14:textId="77777777" w:rsidR="00000000" w:rsidRDefault="00E84F3B">
      <w:pPr>
        <w:pStyle w:val="ac"/>
        <w:rPr>
          <w:rtl/>
        </w:rPr>
      </w:pPr>
      <w:r>
        <w:rPr>
          <w:rFonts w:hint="eastAsia"/>
          <w:rtl/>
        </w:rPr>
        <w:t>אלי</w:t>
      </w:r>
      <w:r>
        <w:rPr>
          <w:rtl/>
        </w:rPr>
        <w:t xml:space="preserve"> אפ</w:t>
      </w:r>
      <w:r>
        <w:rPr>
          <w:rtl/>
        </w:rPr>
        <w:t>ללו (הליכוד):</w:t>
      </w:r>
    </w:p>
    <w:p w14:paraId="19BB90E0" w14:textId="77777777" w:rsidR="00000000" w:rsidRDefault="00E84F3B">
      <w:pPr>
        <w:pStyle w:val="a"/>
        <w:rPr>
          <w:rFonts w:hint="cs"/>
          <w:rtl/>
        </w:rPr>
      </w:pPr>
    </w:p>
    <w:p w14:paraId="4BB19FCA" w14:textId="77777777" w:rsidR="00000000" w:rsidRDefault="00E84F3B">
      <w:pPr>
        <w:pStyle w:val="a"/>
        <w:rPr>
          <w:rFonts w:hint="cs"/>
          <w:rtl/>
        </w:rPr>
      </w:pPr>
      <w:r>
        <w:rPr>
          <w:rFonts w:hint="cs"/>
          <w:rtl/>
        </w:rPr>
        <w:t xml:space="preserve">איזה הסכמים? </w:t>
      </w:r>
    </w:p>
    <w:p w14:paraId="784BEDFC" w14:textId="77777777" w:rsidR="00000000" w:rsidRDefault="00E84F3B">
      <w:pPr>
        <w:pStyle w:val="a"/>
        <w:ind w:firstLine="0"/>
        <w:rPr>
          <w:rFonts w:hint="cs"/>
          <w:rtl/>
        </w:rPr>
      </w:pPr>
    </w:p>
    <w:p w14:paraId="13F5C214" w14:textId="77777777" w:rsidR="00000000" w:rsidRDefault="00E84F3B">
      <w:pPr>
        <w:pStyle w:val="SpeakerCon"/>
        <w:rPr>
          <w:rtl/>
        </w:rPr>
      </w:pPr>
      <w:bookmarkStart w:id="1025" w:name="FS000001061T16_07_2003_19_53_04C"/>
      <w:bookmarkEnd w:id="1025"/>
      <w:r>
        <w:rPr>
          <w:rtl/>
        </w:rPr>
        <w:t>ג'מאל זחאלקה (בל"ד):</w:t>
      </w:r>
    </w:p>
    <w:p w14:paraId="56233189" w14:textId="77777777" w:rsidR="00000000" w:rsidRDefault="00E84F3B">
      <w:pPr>
        <w:pStyle w:val="a"/>
        <w:rPr>
          <w:rtl/>
        </w:rPr>
      </w:pPr>
    </w:p>
    <w:p w14:paraId="1F303E6C" w14:textId="77777777" w:rsidR="00000000" w:rsidRDefault="00E84F3B">
      <w:pPr>
        <w:pStyle w:val="a"/>
        <w:rPr>
          <w:rFonts w:hint="cs"/>
          <w:rtl/>
        </w:rPr>
      </w:pPr>
      <w:r>
        <w:rPr>
          <w:rFonts w:hint="cs"/>
          <w:rtl/>
        </w:rPr>
        <w:t xml:space="preserve">לא השאירה שום דבר. גם המשא-ומתן - - - </w:t>
      </w:r>
    </w:p>
    <w:p w14:paraId="18D76D0F" w14:textId="77777777" w:rsidR="00000000" w:rsidRDefault="00E84F3B">
      <w:pPr>
        <w:pStyle w:val="a"/>
        <w:ind w:firstLine="0"/>
        <w:rPr>
          <w:rFonts w:hint="cs"/>
          <w:rtl/>
        </w:rPr>
      </w:pPr>
    </w:p>
    <w:p w14:paraId="1B7F984A" w14:textId="77777777" w:rsidR="00000000" w:rsidRDefault="00E84F3B">
      <w:pPr>
        <w:pStyle w:val="ac"/>
        <w:rPr>
          <w:rtl/>
        </w:rPr>
      </w:pPr>
      <w:r>
        <w:rPr>
          <w:rFonts w:hint="eastAsia"/>
          <w:rtl/>
        </w:rPr>
        <w:t>אלי</w:t>
      </w:r>
      <w:r>
        <w:rPr>
          <w:rtl/>
        </w:rPr>
        <w:t xml:space="preserve"> אפללו (הליכוד):</w:t>
      </w:r>
    </w:p>
    <w:p w14:paraId="09021F6F" w14:textId="77777777" w:rsidR="00000000" w:rsidRDefault="00E84F3B">
      <w:pPr>
        <w:pStyle w:val="a"/>
        <w:rPr>
          <w:rFonts w:hint="cs"/>
          <w:rtl/>
        </w:rPr>
      </w:pPr>
    </w:p>
    <w:p w14:paraId="317CA2EB" w14:textId="77777777" w:rsidR="00000000" w:rsidRDefault="00E84F3B">
      <w:pPr>
        <w:pStyle w:val="a"/>
        <w:rPr>
          <w:rFonts w:hint="cs"/>
          <w:rtl/>
        </w:rPr>
      </w:pPr>
      <w:r>
        <w:rPr>
          <w:rFonts w:hint="cs"/>
          <w:rtl/>
        </w:rPr>
        <w:t xml:space="preserve">הרשות הפלסטינית קיימה איזה הסכם? </w:t>
      </w:r>
    </w:p>
    <w:p w14:paraId="1582D0B0" w14:textId="77777777" w:rsidR="00000000" w:rsidRDefault="00E84F3B">
      <w:pPr>
        <w:pStyle w:val="a"/>
        <w:ind w:firstLine="0"/>
        <w:rPr>
          <w:rFonts w:hint="cs"/>
          <w:rtl/>
        </w:rPr>
      </w:pPr>
    </w:p>
    <w:p w14:paraId="568CB612" w14:textId="77777777" w:rsidR="00000000" w:rsidRDefault="00E84F3B">
      <w:pPr>
        <w:pStyle w:val="SpeakerCon"/>
        <w:rPr>
          <w:rtl/>
        </w:rPr>
      </w:pPr>
      <w:bookmarkStart w:id="1026" w:name="FS000001061T16_07_2003_19_53_40C"/>
      <w:bookmarkEnd w:id="1026"/>
      <w:r>
        <w:rPr>
          <w:rtl/>
        </w:rPr>
        <w:t>ג'מאל זחאלקה (בל"ד):</w:t>
      </w:r>
    </w:p>
    <w:p w14:paraId="6F31AAFA" w14:textId="77777777" w:rsidR="00000000" w:rsidRDefault="00E84F3B">
      <w:pPr>
        <w:pStyle w:val="a"/>
        <w:rPr>
          <w:rtl/>
        </w:rPr>
      </w:pPr>
    </w:p>
    <w:p w14:paraId="5F791BE0" w14:textId="77777777" w:rsidR="00000000" w:rsidRDefault="00E84F3B">
      <w:pPr>
        <w:pStyle w:val="a"/>
        <w:rPr>
          <w:rFonts w:hint="cs"/>
          <w:rtl/>
        </w:rPr>
      </w:pPr>
      <w:r>
        <w:rPr>
          <w:rFonts w:hint="cs"/>
          <w:rtl/>
        </w:rPr>
        <w:t xml:space="preserve">בואו נתחיל מנקודת האפס, כאילו לא התקיים משא-ומתן לפני כן. </w:t>
      </w:r>
    </w:p>
    <w:p w14:paraId="442F3F4F" w14:textId="77777777" w:rsidR="00000000" w:rsidRDefault="00E84F3B">
      <w:pPr>
        <w:pStyle w:val="a"/>
        <w:ind w:firstLine="0"/>
        <w:rPr>
          <w:rFonts w:hint="cs"/>
          <w:rtl/>
        </w:rPr>
      </w:pPr>
    </w:p>
    <w:p w14:paraId="639C98DB" w14:textId="77777777" w:rsidR="00000000" w:rsidRDefault="00E84F3B">
      <w:pPr>
        <w:pStyle w:val="ac"/>
        <w:rPr>
          <w:rtl/>
        </w:rPr>
      </w:pPr>
      <w:r>
        <w:rPr>
          <w:rFonts w:hint="eastAsia"/>
          <w:rtl/>
        </w:rPr>
        <w:t>אלי</w:t>
      </w:r>
      <w:r>
        <w:rPr>
          <w:rtl/>
        </w:rPr>
        <w:t xml:space="preserve"> אפללו (הליכוד):</w:t>
      </w:r>
    </w:p>
    <w:p w14:paraId="09A0FDA0" w14:textId="77777777" w:rsidR="00000000" w:rsidRDefault="00E84F3B">
      <w:pPr>
        <w:pStyle w:val="a"/>
        <w:rPr>
          <w:rFonts w:hint="cs"/>
          <w:rtl/>
        </w:rPr>
      </w:pPr>
    </w:p>
    <w:p w14:paraId="002EA477" w14:textId="77777777" w:rsidR="00000000" w:rsidRDefault="00E84F3B">
      <w:pPr>
        <w:pStyle w:val="a"/>
        <w:rPr>
          <w:rFonts w:hint="cs"/>
          <w:rtl/>
        </w:rPr>
      </w:pPr>
      <w:r>
        <w:rPr>
          <w:rFonts w:hint="cs"/>
          <w:rtl/>
        </w:rPr>
        <w:t xml:space="preserve">הסכם </w:t>
      </w:r>
      <w:r>
        <w:rPr>
          <w:rFonts w:hint="cs"/>
          <w:rtl/>
        </w:rPr>
        <w:t xml:space="preserve">של טרור. הסכם של הסתה. </w:t>
      </w:r>
    </w:p>
    <w:p w14:paraId="18682BB2" w14:textId="77777777" w:rsidR="00000000" w:rsidRDefault="00E84F3B">
      <w:pPr>
        <w:pStyle w:val="a"/>
        <w:ind w:firstLine="0"/>
        <w:rPr>
          <w:rtl/>
        </w:rPr>
      </w:pPr>
    </w:p>
    <w:p w14:paraId="6F61038F" w14:textId="77777777" w:rsidR="00000000" w:rsidRDefault="00E84F3B">
      <w:pPr>
        <w:pStyle w:val="a"/>
        <w:ind w:firstLine="0"/>
        <w:rPr>
          <w:rFonts w:hint="cs"/>
          <w:rtl/>
        </w:rPr>
      </w:pPr>
    </w:p>
    <w:p w14:paraId="77D2807C" w14:textId="77777777" w:rsidR="00000000" w:rsidRDefault="00E84F3B">
      <w:pPr>
        <w:pStyle w:val="SpeakerCon"/>
        <w:rPr>
          <w:rtl/>
        </w:rPr>
      </w:pPr>
      <w:bookmarkStart w:id="1027" w:name="FS000001061T16_07_2003_19_54_12C"/>
      <w:bookmarkEnd w:id="1027"/>
      <w:r>
        <w:rPr>
          <w:rtl/>
        </w:rPr>
        <w:t>ג'מאל זחאלקה (בל"ד):</w:t>
      </w:r>
    </w:p>
    <w:p w14:paraId="61980AE8" w14:textId="77777777" w:rsidR="00000000" w:rsidRDefault="00E84F3B">
      <w:pPr>
        <w:pStyle w:val="a"/>
        <w:rPr>
          <w:rtl/>
        </w:rPr>
      </w:pPr>
    </w:p>
    <w:p w14:paraId="20E75BD9" w14:textId="77777777" w:rsidR="00000000" w:rsidRDefault="00E84F3B">
      <w:pPr>
        <w:pStyle w:val="a"/>
        <w:rPr>
          <w:rFonts w:hint="cs"/>
          <w:rtl/>
        </w:rPr>
      </w:pPr>
      <w:r>
        <w:rPr>
          <w:rFonts w:hint="cs"/>
          <w:rtl/>
        </w:rPr>
        <w:t xml:space="preserve">כל ההתחייבויות של ממשלת ישראל - היא לא מקיימת אותן. גם במשא-ומתן עם סוריה. </w:t>
      </w:r>
    </w:p>
    <w:p w14:paraId="66BB4715" w14:textId="77777777" w:rsidR="00000000" w:rsidRDefault="00E84F3B">
      <w:pPr>
        <w:pStyle w:val="a"/>
        <w:ind w:firstLine="0"/>
        <w:rPr>
          <w:rFonts w:hint="cs"/>
          <w:rtl/>
        </w:rPr>
      </w:pPr>
    </w:p>
    <w:p w14:paraId="39A2D3C2" w14:textId="77777777" w:rsidR="00000000" w:rsidRDefault="00E84F3B">
      <w:pPr>
        <w:pStyle w:val="ac"/>
        <w:rPr>
          <w:rtl/>
        </w:rPr>
      </w:pPr>
      <w:r>
        <w:rPr>
          <w:rFonts w:hint="eastAsia"/>
          <w:rtl/>
        </w:rPr>
        <w:t>אלי</w:t>
      </w:r>
      <w:r>
        <w:rPr>
          <w:rtl/>
        </w:rPr>
        <w:t xml:space="preserve"> אפללו (הליכוד):</w:t>
      </w:r>
    </w:p>
    <w:p w14:paraId="36A29F3B" w14:textId="77777777" w:rsidR="00000000" w:rsidRDefault="00E84F3B">
      <w:pPr>
        <w:pStyle w:val="a"/>
        <w:rPr>
          <w:rFonts w:hint="cs"/>
          <w:rtl/>
        </w:rPr>
      </w:pPr>
    </w:p>
    <w:p w14:paraId="17C3678A" w14:textId="77777777" w:rsidR="00000000" w:rsidRDefault="00E84F3B">
      <w:pPr>
        <w:pStyle w:val="a"/>
        <w:rPr>
          <w:rFonts w:hint="cs"/>
          <w:rtl/>
        </w:rPr>
      </w:pPr>
      <w:r>
        <w:rPr>
          <w:rFonts w:hint="cs"/>
          <w:rtl/>
        </w:rPr>
        <w:t xml:space="preserve">כן, הרשות הפלסטינית מקיימת. </w:t>
      </w:r>
    </w:p>
    <w:p w14:paraId="3E67C916" w14:textId="77777777" w:rsidR="00000000" w:rsidRDefault="00E84F3B">
      <w:pPr>
        <w:pStyle w:val="a"/>
        <w:ind w:firstLine="0"/>
        <w:rPr>
          <w:rFonts w:hint="cs"/>
          <w:rtl/>
        </w:rPr>
      </w:pPr>
    </w:p>
    <w:p w14:paraId="2E9A346C" w14:textId="77777777" w:rsidR="00000000" w:rsidRDefault="00E84F3B">
      <w:pPr>
        <w:pStyle w:val="SpeakerCon"/>
        <w:rPr>
          <w:rtl/>
        </w:rPr>
      </w:pPr>
      <w:bookmarkStart w:id="1028" w:name="FS000001061T16_07_2003_19_54_49C"/>
      <w:bookmarkEnd w:id="1028"/>
      <w:r>
        <w:rPr>
          <w:rtl/>
        </w:rPr>
        <w:t>ג'מאל זחאלקה (בל"ד):</w:t>
      </w:r>
    </w:p>
    <w:p w14:paraId="6CD9EE7F" w14:textId="77777777" w:rsidR="00000000" w:rsidRDefault="00E84F3B">
      <w:pPr>
        <w:pStyle w:val="a"/>
        <w:rPr>
          <w:rtl/>
        </w:rPr>
      </w:pPr>
    </w:p>
    <w:p w14:paraId="7F9F611D" w14:textId="77777777" w:rsidR="00000000" w:rsidRDefault="00E84F3B">
      <w:pPr>
        <w:pStyle w:val="a"/>
        <w:rPr>
          <w:rFonts w:hint="cs"/>
          <w:rtl/>
        </w:rPr>
      </w:pPr>
      <w:r>
        <w:rPr>
          <w:rFonts w:hint="cs"/>
          <w:rtl/>
        </w:rPr>
        <w:t>הנה באה מדינה ערבית. אתם כל הזמן הולכים לעולם ומספרים, אנח</w:t>
      </w:r>
      <w:r>
        <w:rPr>
          <w:rFonts w:hint="cs"/>
          <w:rtl/>
        </w:rPr>
        <w:t xml:space="preserve">נו רוצים משא-ומתן, אנחנו רוצים שלום, והנה באה מדינה ערבית ואומרת, אנחנו מוכנים לחדש את המשא-ומתן. ואתם אומרים: לא. לא רוצים. </w:t>
      </w:r>
    </w:p>
    <w:p w14:paraId="205D93CB" w14:textId="77777777" w:rsidR="00000000" w:rsidRDefault="00E84F3B">
      <w:pPr>
        <w:pStyle w:val="a"/>
        <w:ind w:firstLine="0"/>
        <w:rPr>
          <w:rFonts w:hint="cs"/>
          <w:rtl/>
        </w:rPr>
      </w:pPr>
    </w:p>
    <w:p w14:paraId="40FB88C5" w14:textId="77777777" w:rsidR="00000000" w:rsidRDefault="00E84F3B">
      <w:pPr>
        <w:pStyle w:val="ac"/>
        <w:rPr>
          <w:rtl/>
        </w:rPr>
      </w:pPr>
      <w:r>
        <w:rPr>
          <w:rFonts w:hint="eastAsia"/>
          <w:rtl/>
        </w:rPr>
        <w:t>אלי</w:t>
      </w:r>
      <w:r>
        <w:rPr>
          <w:rtl/>
        </w:rPr>
        <w:t xml:space="preserve"> אפללו (הליכוד):</w:t>
      </w:r>
    </w:p>
    <w:p w14:paraId="0CBAC5FC" w14:textId="77777777" w:rsidR="00000000" w:rsidRDefault="00E84F3B">
      <w:pPr>
        <w:pStyle w:val="a"/>
        <w:rPr>
          <w:rFonts w:hint="cs"/>
          <w:rtl/>
        </w:rPr>
      </w:pPr>
    </w:p>
    <w:p w14:paraId="744A14E8" w14:textId="77777777" w:rsidR="00000000" w:rsidRDefault="00E84F3B">
      <w:pPr>
        <w:pStyle w:val="a"/>
        <w:rPr>
          <w:rFonts w:hint="cs"/>
          <w:rtl/>
        </w:rPr>
      </w:pPr>
      <w:r>
        <w:rPr>
          <w:rFonts w:hint="cs"/>
          <w:rtl/>
        </w:rPr>
        <w:t xml:space="preserve">תפסיקו לשקר לעצמכם ולכולם. </w:t>
      </w:r>
    </w:p>
    <w:p w14:paraId="5911099B" w14:textId="77777777" w:rsidR="00000000" w:rsidRDefault="00E84F3B">
      <w:pPr>
        <w:pStyle w:val="a"/>
        <w:ind w:firstLine="0"/>
        <w:rPr>
          <w:rFonts w:hint="cs"/>
          <w:rtl/>
        </w:rPr>
      </w:pPr>
    </w:p>
    <w:p w14:paraId="7DAA6CED" w14:textId="77777777" w:rsidR="00000000" w:rsidRDefault="00E84F3B">
      <w:pPr>
        <w:pStyle w:val="SpeakerCon"/>
        <w:rPr>
          <w:rtl/>
        </w:rPr>
      </w:pPr>
      <w:bookmarkStart w:id="1029" w:name="FS000001061T16_07_2003_19_55_33C"/>
      <w:bookmarkEnd w:id="1029"/>
      <w:r>
        <w:rPr>
          <w:rtl/>
        </w:rPr>
        <w:t>ג'מאל זחאלקה (בל"ד):</w:t>
      </w:r>
    </w:p>
    <w:p w14:paraId="0E21B656" w14:textId="77777777" w:rsidR="00000000" w:rsidRDefault="00E84F3B">
      <w:pPr>
        <w:pStyle w:val="a"/>
        <w:rPr>
          <w:rtl/>
        </w:rPr>
      </w:pPr>
    </w:p>
    <w:p w14:paraId="3E5CCCFF" w14:textId="77777777" w:rsidR="00000000" w:rsidRDefault="00E84F3B">
      <w:pPr>
        <w:pStyle w:val="a"/>
        <w:rPr>
          <w:rFonts w:hint="cs"/>
          <w:rtl/>
        </w:rPr>
      </w:pPr>
      <w:r>
        <w:rPr>
          <w:rFonts w:hint="cs"/>
          <w:rtl/>
        </w:rPr>
        <w:t>יש מצב, וכל אזרחי ישראל חייבים לדעת, בישראל יש ממשלה שמסר</w:t>
      </w:r>
      <w:r>
        <w:rPr>
          <w:rFonts w:hint="cs"/>
          <w:rtl/>
        </w:rPr>
        <w:t xml:space="preserve">בת, לא לשלום, אפילו לניהול משא-ומתן. צריך להגיד את האמת ולחשוף אותה. </w:t>
      </w:r>
    </w:p>
    <w:p w14:paraId="09311E9E" w14:textId="77777777" w:rsidR="00000000" w:rsidRDefault="00E84F3B">
      <w:pPr>
        <w:pStyle w:val="a"/>
        <w:ind w:firstLine="0"/>
        <w:rPr>
          <w:rFonts w:hint="cs"/>
          <w:rtl/>
        </w:rPr>
      </w:pPr>
    </w:p>
    <w:p w14:paraId="3C704DEB" w14:textId="77777777" w:rsidR="00000000" w:rsidRDefault="00E84F3B">
      <w:pPr>
        <w:pStyle w:val="ac"/>
        <w:rPr>
          <w:rtl/>
        </w:rPr>
      </w:pPr>
      <w:r>
        <w:rPr>
          <w:rFonts w:hint="eastAsia"/>
          <w:rtl/>
        </w:rPr>
        <w:t>אלי</w:t>
      </w:r>
      <w:r>
        <w:rPr>
          <w:rtl/>
        </w:rPr>
        <w:t xml:space="preserve"> אפללו (הליכוד):</w:t>
      </w:r>
    </w:p>
    <w:p w14:paraId="3B6A04E4" w14:textId="77777777" w:rsidR="00000000" w:rsidRDefault="00E84F3B">
      <w:pPr>
        <w:pStyle w:val="a"/>
        <w:rPr>
          <w:rFonts w:hint="cs"/>
          <w:rtl/>
        </w:rPr>
      </w:pPr>
    </w:p>
    <w:p w14:paraId="6D4A7478" w14:textId="77777777" w:rsidR="00000000" w:rsidRDefault="00E84F3B">
      <w:pPr>
        <w:pStyle w:val="a"/>
        <w:rPr>
          <w:rFonts w:hint="cs"/>
          <w:rtl/>
        </w:rPr>
      </w:pPr>
      <w:r>
        <w:rPr>
          <w:rFonts w:hint="cs"/>
          <w:rtl/>
        </w:rPr>
        <w:t xml:space="preserve">טרור ורק טרור, זה מה שרוצים ברשות הפלסטינית. </w:t>
      </w:r>
    </w:p>
    <w:p w14:paraId="5C631109" w14:textId="77777777" w:rsidR="00000000" w:rsidRDefault="00E84F3B">
      <w:pPr>
        <w:pStyle w:val="a"/>
        <w:ind w:firstLine="0"/>
        <w:rPr>
          <w:rFonts w:hint="cs"/>
          <w:rtl/>
        </w:rPr>
      </w:pPr>
    </w:p>
    <w:p w14:paraId="5F916068" w14:textId="77777777" w:rsidR="00000000" w:rsidRDefault="00E84F3B">
      <w:pPr>
        <w:pStyle w:val="SpeakerCon"/>
        <w:rPr>
          <w:rtl/>
        </w:rPr>
      </w:pPr>
      <w:bookmarkStart w:id="1030" w:name="FS000001061T16_07_2003_19_56_25C"/>
      <w:bookmarkEnd w:id="1030"/>
      <w:r>
        <w:rPr>
          <w:rtl/>
        </w:rPr>
        <w:t>ג'מאל זחאלקה (בל"ד):</w:t>
      </w:r>
    </w:p>
    <w:p w14:paraId="672C6353" w14:textId="77777777" w:rsidR="00000000" w:rsidRDefault="00E84F3B">
      <w:pPr>
        <w:pStyle w:val="a"/>
        <w:rPr>
          <w:rtl/>
        </w:rPr>
      </w:pPr>
    </w:p>
    <w:p w14:paraId="2CEB566C" w14:textId="77777777" w:rsidR="00000000" w:rsidRDefault="00E84F3B">
      <w:pPr>
        <w:pStyle w:val="a"/>
        <w:rPr>
          <w:rFonts w:hint="cs"/>
          <w:rtl/>
        </w:rPr>
      </w:pPr>
      <w:r>
        <w:rPr>
          <w:rFonts w:hint="cs"/>
          <w:rtl/>
        </w:rPr>
        <w:t xml:space="preserve">למה לא רוצים? מדליפים מהממשלה, שישראל מחכה שהעולם הערבי ייחלש עוד יותר, וסוריה תיחלש עוד יותר. </w:t>
      </w:r>
      <w:r>
        <w:rPr>
          <w:rFonts w:hint="cs"/>
          <w:rtl/>
        </w:rPr>
        <w:t>ואז מה יהיה? אולי העולם הערבי יסכים לתנאים של ישראל. אני אומר לכם, חלומות באספמיה, העמדה הסורית נשארה כמו שהיא. בעבר היו קרובים מאוד להסכם, היה חסר צעד אחד או שניים, אבל ראשי ממשלה בישראל קיבלו רגליים קרות ולא היו מוכנים לעשות את הצעד האחרון. היו קרובים גם</w:t>
      </w:r>
      <w:r>
        <w:rPr>
          <w:rFonts w:hint="cs"/>
          <w:rtl/>
        </w:rPr>
        <w:t xml:space="preserve"> בזמן נתניהו וגם בזמן ברק, מאוד קרובים להסכם, אבל הם קיבלו רגליים קרות. גם בזמן פרס. </w:t>
      </w:r>
    </w:p>
    <w:p w14:paraId="5B5F3CF5" w14:textId="77777777" w:rsidR="00000000" w:rsidRDefault="00E84F3B">
      <w:pPr>
        <w:pStyle w:val="a"/>
        <w:ind w:firstLine="0"/>
        <w:rPr>
          <w:rFonts w:hint="cs"/>
          <w:rtl/>
        </w:rPr>
      </w:pPr>
    </w:p>
    <w:p w14:paraId="6FB26708" w14:textId="77777777" w:rsidR="00000000" w:rsidRDefault="00E84F3B">
      <w:pPr>
        <w:pStyle w:val="ac"/>
        <w:rPr>
          <w:rtl/>
        </w:rPr>
      </w:pPr>
      <w:r>
        <w:rPr>
          <w:rFonts w:hint="eastAsia"/>
          <w:rtl/>
        </w:rPr>
        <w:t>אלי</w:t>
      </w:r>
      <w:r>
        <w:rPr>
          <w:rtl/>
        </w:rPr>
        <w:t xml:space="preserve"> אפללו (הליכוד):</w:t>
      </w:r>
    </w:p>
    <w:p w14:paraId="2A278A8E" w14:textId="77777777" w:rsidR="00000000" w:rsidRDefault="00E84F3B">
      <w:pPr>
        <w:pStyle w:val="a"/>
        <w:rPr>
          <w:rFonts w:hint="cs"/>
          <w:rtl/>
        </w:rPr>
      </w:pPr>
    </w:p>
    <w:p w14:paraId="49FB2BBF" w14:textId="77777777" w:rsidR="00000000" w:rsidRDefault="00E84F3B">
      <w:pPr>
        <w:pStyle w:val="a"/>
        <w:rPr>
          <w:rFonts w:hint="cs"/>
          <w:rtl/>
        </w:rPr>
      </w:pPr>
      <w:r>
        <w:rPr>
          <w:rFonts w:hint="cs"/>
          <w:rtl/>
        </w:rPr>
        <w:t xml:space="preserve">צריך לשים להם גרביים. </w:t>
      </w:r>
    </w:p>
    <w:p w14:paraId="43CA2723" w14:textId="77777777" w:rsidR="00000000" w:rsidRDefault="00E84F3B">
      <w:pPr>
        <w:pStyle w:val="a"/>
        <w:ind w:firstLine="0"/>
        <w:rPr>
          <w:rFonts w:hint="cs"/>
          <w:rtl/>
        </w:rPr>
      </w:pPr>
    </w:p>
    <w:p w14:paraId="3D4C4102" w14:textId="77777777" w:rsidR="00000000" w:rsidRDefault="00E84F3B">
      <w:pPr>
        <w:pStyle w:val="ac"/>
        <w:rPr>
          <w:rtl/>
        </w:rPr>
      </w:pPr>
      <w:r>
        <w:rPr>
          <w:rFonts w:hint="eastAsia"/>
          <w:rtl/>
        </w:rPr>
        <w:t>אילן</w:t>
      </w:r>
      <w:r>
        <w:rPr>
          <w:rtl/>
        </w:rPr>
        <w:t xml:space="preserve"> שלגי (שינוי):</w:t>
      </w:r>
    </w:p>
    <w:p w14:paraId="3166B4A8" w14:textId="77777777" w:rsidR="00000000" w:rsidRDefault="00E84F3B">
      <w:pPr>
        <w:pStyle w:val="a"/>
        <w:rPr>
          <w:rFonts w:hint="cs"/>
          <w:rtl/>
        </w:rPr>
      </w:pPr>
    </w:p>
    <w:p w14:paraId="4C2D5D15" w14:textId="77777777" w:rsidR="00000000" w:rsidRDefault="00E84F3B">
      <w:pPr>
        <w:pStyle w:val="a"/>
        <w:rPr>
          <w:rFonts w:hint="cs"/>
          <w:rtl/>
        </w:rPr>
      </w:pPr>
      <w:r>
        <w:rPr>
          <w:rFonts w:hint="cs"/>
          <w:rtl/>
        </w:rPr>
        <w:t xml:space="preserve">אסד רצה לקרר את הרגליים שלו בכינרת, ולזה לא הסכמנו. </w:t>
      </w:r>
    </w:p>
    <w:p w14:paraId="0358D67C" w14:textId="77777777" w:rsidR="00000000" w:rsidRDefault="00E84F3B">
      <w:pPr>
        <w:pStyle w:val="a"/>
        <w:ind w:firstLine="0"/>
        <w:rPr>
          <w:rFonts w:hint="cs"/>
          <w:rtl/>
        </w:rPr>
      </w:pPr>
    </w:p>
    <w:p w14:paraId="0228FD16" w14:textId="77777777" w:rsidR="00000000" w:rsidRDefault="00E84F3B">
      <w:pPr>
        <w:pStyle w:val="SpeakerCon"/>
        <w:rPr>
          <w:rtl/>
        </w:rPr>
      </w:pPr>
      <w:bookmarkStart w:id="1031" w:name="FS000001061T16_07_2003_19_59_20C"/>
      <w:bookmarkEnd w:id="1031"/>
      <w:r>
        <w:rPr>
          <w:rtl/>
        </w:rPr>
        <w:t>ג'מאל זחאלקה (בל"ד):</w:t>
      </w:r>
    </w:p>
    <w:p w14:paraId="7981E4A5" w14:textId="77777777" w:rsidR="00000000" w:rsidRDefault="00E84F3B">
      <w:pPr>
        <w:pStyle w:val="a"/>
        <w:rPr>
          <w:rtl/>
        </w:rPr>
      </w:pPr>
    </w:p>
    <w:p w14:paraId="072D7BDE" w14:textId="77777777" w:rsidR="00000000" w:rsidRDefault="00E84F3B">
      <w:pPr>
        <w:pStyle w:val="a"/>
        <w:rPr>
          <w:rFonts w:hint="cs"/>
          <w:rtl/>
        </w:rPr>
      </w:pPr>
      <w:r>
        <w:rPr>
          <w:rFonts w:hint="cs"/>
          <w:rtl/>
        </w:rPr>
        <w:t>במקום ללכת סחור סחור ולדבר ע</w:t>
      </w:r>
      <w:r>
        <w:rPr>
          <w:rFonts w:hint="cs"/>
          <w:rtl/>
        </w:rPr>
        <w:t xml:space="preserve">ל שלום ואין שלום, שלום שלום ואין שלום, הנה, אני רוצה לחזור על זה, כי זו באמת משוואת השלום האמיתית. בא העולם הערבי בפסגת ביירות והציע לישראל עסקה היסטורית שאומרת, שלום עם כל העולם הערבי, עם 22 מדינות ערב, תמורת החזרת השטחים הכבושים - - - </w:t>
      </w:r>
    </w:p>
    <w:p w14:paraId="76F5A9AB" w14:textId="77777777" w:rsidR="00000000" w:rsidRDefault="00E84F3B">
      <w:pPr>
        <w:pStyle w:val="a"/>
        <w:ind w:firstLine="0"/>
        <w:rPr>
          <w:rFonts w:hint="cs"/>
          <w:rtl/>
        </w:rPr>
      </w:pPr>
    </w:p>
    <w:p w14:paraId="497B03E6" w14:textId="77777777" w:rsidR="00000000" w:rsidRDefault="00E84F3B">
      <w:pPr>
        <w:pStyle w:val="ac"/>
        <w:rPr>
          <w:rtl/>
        </w:rPr>
      </w:pPr>
      <w:r>
        <w:rPr>
          <w:rFonts w:hint="eastAsia"/>
          <w:rtl/>
        </w:rPr>
        <w:t>אלי</w:t>
      </w:r>
      <w:r>
        <w:rPr>
          <w:rtl/>
        </w:rPr>
        <w:t xml:space="preserve"> אפללו (הליכוד</w:t>
      </w:r>
      <w:r>
        <w:rPr>
          <w:rtl/>
        </w:rPr>
        <w:t>):</w:t>
      </w:r>
    </w:p>
    <w:p w14:paraId="0F517549" w14:textId="77777777" w:rsidR="00000000" w:rsidRDefault="00E84F3B">
      <w:pPr>
        <w:pStyle w:val="a"/>
        <w:rPr>
          <w:rFonts w:hint="cs"/>
          <w:rtl/>
        </w:rPr>
      </w:pPr>
    </w:p>
    <w:p w14:paraId="430D261F" w14:textId="77777777" w:rsidR="00000000" w:rsidRDefault="00E84F3B">
      <w:pPr>
        <w:pStyle w:val="a"/>
        <w:rPr>
          <w:rFonts w:hint="cs"/>
          <w:rtl/>
        </w:rPr>
      </w:pPr>
      <w:r>
        <w:rPr>
          <w:rFonts w:hint="cs"/>
          <w:rtl/>
        </w:rPr>
        <w:t xml:space="preserve">תמורת חיסול מדינת ישראל. תמורת זכות השיבה. זה מה שאתם רוצים. זה לא שלום. </w:t>
      </w:r>
    </w:p>
    <w:p w14:paraId="6A7C3A5E" w14:textId="77777777" w:rsidR="00000000" w:rsidRDefault="00E84F3B">
      <w:pPr>
        <w:pStyle w:val="a"/>
        <w:ind w:firstLine="0"/>
        <w:rPr>
          <w:rFonts w:hint="cs"/>
          <w:rtl/>
        </w:rPr>
      </w:pPr>
    </w:p>
    <w:p w14:paraId="3AD81073" w14:textId="77777777" w:rsidR="00000000" w:rsidRDefault="00E84F3B">
      <w:pPr>
        <w:pStyle w:val="SpeakerCon"/>
        <w:rPr>
          <w:rtl/>
        </w:rPr>
      </w:pPr>
      <w:bookmarkStart w:id="1032" w:name="FS000001061T16_07_2003_20_00_42C"/>
      <w:bookmarkEnd w:id="1032"/>
      <w:r>
        <w:rPr>
          <w:rtl/>
        </w:rPr>
        <w:t>ג'מאל זחאלקה (בל"ד):</w:t>
      </w:r>
    </w:p>
    <w:p w14:paraId="0DFBDFA0" w14:textId="77777777" w:rsidR="00000000" w:rsidRDefault="00E84F3B">
      <w:pPr>
        <w:pStyle w:val="a"/>
        <w:rPr>
          <w:rtl/>
        </w:rPr>
      </w:pPr>
    </w:p>
    <w:p w14:paraId="12BEBA6B" w14:textId="77777777" w:rsidR="00000000" w:rsidRDefault="00E84F3B">
      <w:pPr>
        <w:pStyle w:val="a"/>
        <w:rPr>
          <w:rFonts w:hint="cs"/>
          <w:rtl/>
        </w:rPr>
      </w:pPr>
      <w:r>
        <w:rPr>
          <w:rFonts w:hint="cs"/>
          <w:rtl/>
        </w:rPr>
        <w:t>אתה רוצה לנאום במקומי? בבקשה. תן לי רק להסביר, אני חושב שזה דבר חשוב, שבא העולם הערבי והציע למדינת ישראל, בואו נעשה עסקה היסטורית, לא חצאי עסקאות והסדרי בי</w:t>
      </w:r>
      <w:r>
        <w:rPr>
          <w:rFonts w:hint="cs"/>
          <w:rtl/>
        </w:rPr>
        <w:t xml:space="preserve">ניים, אלא הסדר היסטורי, שאומר  - - </w:t>
      </w:r>
    </w:p>
    <w:p w14:paraId="3A0264AD" w14:textId="77777777" w:rsidR="00000000" w:rsidRDefault="00E84F3B">
      <w:pPr>
        <w:pStyle w:val="a"/>
        <w:ind w:firstLine="0"/>
        <w:rPr>
          <w:rFonts w:hint="cs"/>
          <w:rtl/>
        </w:rPr>
      </w:pPr>
    </w:p>
    <w:p w14:paraId="08DD1778" w14:textId="77777777" w:rsidR="00000000" w:rsidRDefault="00E84F3B">
      <w:pPr>
        <w:pStyle w:val="ac"/>
        <w:rPr>
          <w:rtl/>
        </w:rPr>
      </w:pPr>
      <w:r>
        <w:rPr>
          <w:rFonts w:hint="eastAsia"/>
          <w:rtl/>
        </w:rPr>
        <w:t>אלי</w:t>
      </w:r>
      <w:r>
        <w:rPr>
          <w:rtl/>
        </w:rPr>
        <w:t xml:space="preserve"> אפללו (הליכוד):</w:t>
      </w:r>
    </w:p>
    <w:p w14:paraId="24DA092C" w14:textId="77777777" w:rsidR="00000000" w:rsidRDefault="00E84F3B">
      <w:pPr>
        <w:pStyle w:val="a"/>
        <w:rPr>
          <w:rFonts w:hint="cs"/>
          <w:rtl/>
        </w:rPr>
      </w:pPr>
    </w:p>
    <w:p w14:paraId="5B9EA7C3" w14:textId="77777777" w:rsidR="00000000" w:rsidRDefault="00E84F3B">
      <w:pPr>
        <w:pStyle w:val="a"/>
        <w:rPr>
          <w:rFonts w:hint="cs"/>
          <w:rtl/>
        </w:rPr>
      </w:pPr>
      <w:r>
        <w:rPr>
          <w:rFonts w:hint="cs"/>
          <w:rtl/>
        </w:rPr>
        <w:t xml:space="preserve">מה העסקה? </w:t>
      </w:r>
    </w:p>
    <w:p w14:paraId="7096C851" w14:textId="77777777" w:rsidR="00000000" w:rsidRDefault="00E84F3B">
      <w:pPr>
        <w:pStyle w:val="a"/>
        <w:ind w:firstLine="0"/>
        <w:rPr>
          <w:rFonts w:hint="cs"/>
          <w:rtl/>
        </w:rPr>
      </w:pPr>
    </w:p>
    <w:p w14:paraId="638FBB84" w14:textId="77777777" w:rsidR="00000000" w:rsidRDefault="00E84F3B">
      <w:pPr>
        <w:pStyle w:val="SpeakerCon"/>
        <w:rPr>
          <w:rtl/>
        </w:rPr>
      </w:pPr>
      <w:bookmarkStart w:id="1033" w:name="FS000001061T16_07_2003_20_02_05C"/>
      <w:bookmarkEnd w:id="1033"/>
      <w:r>
        <w:rPr>
          <w:rtl/>
        </w:rPr>
        <w:t>ג'מאל זחאלקה (בל"ד):</w:t>
      </w:r>
    </w:p>
    <w:p w14:paraId="1C19ACF8" w14:textId="77777777" w:rsidR="00000000" w:rsidRDefault="00E84F3B">
      <w:pPr>
        <w:pStyle w:val="a"/>
        <w:rPr>
          <w:rtl/>
        </w:rPr>
      </w:pPr>
    </w:p>
    <w:p w14:paraId="200D5CCB" w14:textId="77777777" w:rsidR="00000000" w:rsidRDefault="00E84F3B">
      <w:pPr>
        <w:pStyle w:val="a"/>
        <w:rPr>
          <w:rFonts w:hint="cs"/>
          <w:rtl/>
        </w:rPr>
      </w:pPr>
      <w:r>
        <w:rPr>
          <w:rFonts w:hint="cs"/>
          <w:rtl/>
        </w:rPr>
        <w:t>- - פשרה היסטורית עם כל העולם הערבי. 22 מדינות ערב מוכנות לחתום הסכם שלום עם ישראל תמורת נסיגה מכל השטחים הכבושים ופתרון צודק לבעיית הפליטים. פתרון צודק ומוסכם לבעי</w:t>
      </w:r>
      <w:r>
        <w:rPr>
          <w:rFonts w:hint="cs"/>
          <w:rtl/>
        </w:rPr>
        <w:t>ית הפליטים.</w:t>
      </w:r>
    </w:p>
    <w:p w14:paraId="3BADA227" w14:textId="77777777" w:rsidR="00000000" w:rsidRDefault="00E84F3B">
      <w:pPr>
        <w:pStyle w:val="a"/>
        <w:ind w:firstLine="0"/>
        <w:rPr>
          <w:rFonts w:hint="cs"/>
          <w:rtl/>
        </w:rPr>
      </w:pPr>
    </w:p>
    <w:p w14:paraId="0F3273CF" w14:textId="77777777" w:rsidR="00000000" w:rsidRDefault="00E84F3B">
      <w:pPr>
        <w:pStyle w:val="ac"/>
        <w:rPr>
          <w:rtl/>
        </w:rPr>
      </w:pPr>
      <w:r>
        <w:rPr>
          <w:rFonts w:hint="eastAsia"/>
          <w:rtl/>
        </w:rPr>
        <w:t>אלי</w:t>
      </w:r>
      <w:r>
        <w:rPr>
          <w:rtl/>
        </w:rPr>
        <w:t xml:space="preserve"> אפללו (הליכוד):</w:t>
      </w:r>
    </w:p>
    <w:p w14:paraId="1D91842C" w14:textId="77777777" w:rsidR="00000000" w:rsidRDefault="00E84F3B">
      <w:pPr>
        <w:pStyle w:val="a"/>
        <w:rPr>
          <w:rFonts w:hint="cs"/>
          <w:rtl/>
        </w:rPr>
      </w:pPr>
    </w:p>
    <w:p w14:paraId="728859C2" w14:textId="77777777" w:rsidR="00000000" w:rsidRDefault="00E84F3B">
      <w:pPr>
        <w:pStyle w:val="a"/>
        <w:rPr>
          <w:rFonts w:hint="cs"/>
          <w:rtl/>
        </w:rPr>
      </w:pPr>
      <w:r>
        <w:rPr>
          <w:rFonts w:hint="cs"/>
          <w:rtl/>
        </w:rPr>
        <w:t xml:space="preserve">וזכות השיבה. </w:t>
      </w:r>
    </w:p>
    <w:p w14:paraId="73E85625" w14:textId="77777777" w:rsidR="00000000" w:rsidRDefault="00E84F3B">
      <w:pPr>
        <w:pStyle w:val="a"/>
        <w:ind w:firstLine="0"/>
        <w:rPr>
          <w:rFonts w:hint="cs"/>
          <w:rtl/>
        </w:rPr>
      </w:pPr>
    </w:p>
    <w:p w14:paraId="333DAE39" w14:textId="77777777" w:rsidR="00000000" w:rsidRDefault="00E84F3B">
      <w:pPr>
        <w:pStyle w:val="SpeakerCon"/>
        <w:rPr>
          <w:rtl/>
        </w:rPr>
      </w:pPr>
      <w:bookmarkStart w:id="1034" w:name="FS000001061T16_07_2003_20_03_34C"/>
      <w:bookmarkEnd w:id="1034"/>
      <w:r>
        <w:rPr>
          <w:rtl/>
        </w:rPr>
        <w:t>ג'מאל זחאלקה (בל"ד):</w:t>
      </w:r>
    </w:p>
    <w:p w14:paraId="60518005" w14:textId="77777777" w:rsidR="00000000" w:rsidRDefault="00E84F3B">
      <w:pPr>
        <w:pStyle w:val="a"/>
        <w:rPr>
          <w:rtl/>
        </w:rPr>
      </w:pPr>
    </w:p>
    <w:p w14:paraId="31A92C50" w14:textId="77777777" w:rsidR="00000000" w:rsidRDefault="00E84F3B">
      <w:pPr>
        <w:pStyle w:val="a"/>
        <w:rPr>
          <w:rFonts w:hint="cs"/>
          <w:rtl/>
        </w:rPr>
      </w:pPr>
      <w:r>
        <w:rPr>
          <w:rFonts w:hint="cs"/>
          <w:rtl/>
        </w:rPr>
        <w:t xml:space="preserve">תן לי לגמור, אולי תקשיב. אל תיכנס לפניקה בכל פעם שאתה שומע את המלה שלום. תאמין לי, זאת הבעיה שלנו עם החלק הזה של הבית. כל פעם שאומרים את המלה שלום, הם נכנסים לפניקה. </w:t>
      </w:r>
    </w:p>
    <w:p w14:paraId="4215D380" w14:textId="77777777" w:rsidR="00000000" w:rsidRDefault="00E84F3B">
      <w:pPr>
        <w:pStyle w:val="a"/>
        <w:ind w:firstLine="0"/>
        <w:rPr>
          <w:rFonts w:hint="cs"/>
          <w:rtl/>
        </w:rPr>
      </w:pPr>
    </w:p>
    <w:p w14:paraId="5A5FB88E" w14:textId="77777777" w:rsidR="00000000" w:rsidRDefault="00E84F3B">
      <w:pPr>
        <w:pStyle w:val="ac"/>
        <w:rPr>
          <w:rtl/>
        </w:rPr>
      </w:pPr>
      <w:r>
        <w:rPr>
          <w:rFonts w:hint="eastAsia"/>
          <w:rtl/>
        </w:rPr>
        <w:t>אלי</w:t>
      </w:r>
      <w:r>
        <w:rPr>
          <w:rtl/>
        </w:rPr>
        <w:t xml:space="preserve"> אפללו (הליכוד</w:t>
      </w:r>
      <w:r>
        <w:rPr>
          <w:rtl/>
        </w:rPr>
        <w:t>):</w:t>
      </w:r>
    </w:p>
    <w:p w14:paraId="2537FE5F" w14:textId="77777777" w:rsidR="00000000" w:rsidRDefault="00E84F3B">
      <w:pPr>
        <w:pStyle w:val="a"/>
        <w:rPr>
          <w:rFonts w:hint="cs"/>
          <w:rtl/>
        </w:rPr>
      </w:pPr>
    </w:p>
    <w:p w14:paraId="702653BB" w14:textId="77777777" w:rsidR="00000000" w:rsidRDefault="00E84F3B">
      <w:pPr>
        <w:pStyle w:val="a"/>
        <w:rPr>
          <w:rFonts w:hint="cs"/>
          <w:rtl/>
        </w:rPr>
      </w:pPr>
      <w:r>
        <w:rPr>
          <w:rFonts w:hint="cs"/>
          <w:rtl/>
        </w:rPr>
        <w:t xml:space="preserve">אני בעד שלום. </w:t>
      </w:r>
    </w:p>
    <w:p w14:paraId="0967293E" w14:textId="77777777" w:rsidR="00000000" w:rsidRDefault="00E84F3B">
      <w:pPr>
        <w:pStyle w:val="a"/>
        <w:ind w:firstLine="0"/>
        <w:rPr>
          <w:rFonts w:hint="cs"/>
          <w:rtl/>
        </w:rPr>
      </w:pPr>
    </w:p>
    <w:p w14:paraId="55A5F030" w14:textId="77777777" w:rsidR="00000000" w:rsidRDefault="00E84F3B">
      <w:pPr>
        <w:pStyle w:val="SpeakerCon"/>
        <w:rPr>
          <w:rtl/>
        </w:rPr>
      </w:pPr>
      <w:bookmarkStart w:id="1035" w:name="FS000001061T16_07_2003_20_04_28C"/>
      <w:bookmarkEnd w:id="1035"/>
      <w:r>
        <w:rPr>
          <w:rtl/>
        </w:rPr>
        <w:t>ג'מאל זחאלקה (בל"ד):</w:t>
      </w:r>
    </w:p>
    <w:p w14:paraId="59FC31E9" w14:textId="77777777" w:rsidR="00000000" w:rsidRDefault="00E84F3B">
      <w:pPr>
        <w:pStyle w:val="a"/>
        <w:rPr>
          <w:rtl/>
        </w:rPr>
      </w:pPr>
    </w:p>
    <w:p w14:paraId="3B1394A2" w14:textId="77777777" w:rsidR="00000000" w:rsidRDefault="00E84F3B">
      <w:pPr>
        <w:pStyle w:val="a"/>
        <w:rPr>
          <w:rFonts w:hint="cs"/>
          <w:rtl/>
        </w:rPr>
      </w:pPr>
      <w:r>
        <w:rPr>
          <w:rFonts w:hint="cs"/>
          <w:rtl/>
        </w:rPr>
        <w:t xml:space="preserve">אתם נגועים ב"פיס-פוביה". אני הבחנתי בזה, הרבה הבחינו בזה. ירשתם זאת משמיר. בכל פעם שאתם שומעים את המלה שלום, אתם נכנסים לפניקה. </w:t>
      </w:r>
    </w:p>
    <w:p w14:paraId="7939CE49" w14:textId="77777777" w:rsidR="00000000" w:rsidRDefault="00E84F3B">
      <w:pPr>
        <w:pStyle w:val="a"/>
        <w:ind w:firstLine="0"/>
        <w:rPr>
          <w:rFonts w:hint="cs"/>
          <w:rtl/>
        </w:rPr>
      </w:pPr>
    </w:p>
    <w:p w14:paraId="39ABB2A4" w14:textId="77777777" w:rsidR="00000000" w:rsidRDefault="00E84F3B">
      <w:pPr>
        <w:pStyle w:val="ac"/>
        <w:rPr>
          <w:rtl/>
        </w:rPr>
      </w:pPr>
      <w:r>
        <w:rPr>
          <w:rFonts w:hint="eastAsia"/>
          <w:rtl/>
        </w:rPr>
        <w:t>יגאל</w:t>
      </w:r>
      <w:r>
        <w:rPr>
          <w:rtl/>
        </w:rPr>
        <w:t xml:space="preserve"> יאסינוב (שינוי):</w:t>
      </w:r>
    </w:p>
    <w:p w14:paraId="0AF11B9E" w14:textId="77777777" w:rsidR="00000000" w:rsidRDefault="00E84F3B">
      <w:pPr>
        <w:pStyle w:val="a"/>
        <w:rPr>
          <w:rFonts w:hint="cs"/>
          <w:rtl/>
        </w:rPr>
      </w:pPr>
    </w:p>
    <w:p w14:paraId="5EBD2E4D" w14:textId="77777777" w:rsidR="00000000" w:rsidRDefault="00E84F3B">
      <w:pPr>
        <w:pStyle w:val="a"/>
        <w:rPr>
          <w:rFonts w:hint="cs"/>
          <w:rtl/>
        </w:rPr>
      </w:pPr>
      <w:r>
        <w:rPr>
          <w:rFonts w:hint="cs"/>
          <w:rtl/>
        </w:rPr>
        <w:t xml:space="preserve">שלום היא מלה גסה. </w:t>
      </w:r>
    </w:p>
    <w:p w14:paraId="1AA618C4" w14:textId="77777777" w:rsidR="00000000" w:rsidRDefault="00E84F3B">
      <w:pPr>
        <w:pStyle w:val="a"/>
        <w:ind w:firstLine="0"/>
        <w:rPr>
          <w:rFonts w:hint="cs"/>
          <w:rtl/>
        </w:rPr>
      </w:pPr>
    </w:p>
    <w:p w14:paraId="7110D40B" w14:textId="77777777" w:rsidR="00000000" w:rsidRDefault="00E84F3B">
      <w:pPr>
        <w:pStyle w:val="SpeakerCon"/>
        <w:rPr>
          <w:rtl/>
        </w:rPr>
      </w:pPr>
      <w:bookmarkStart w:id="1036" w:name="FS000001061T16_07_2003_20_06_01C"/>
      <w:bookmarkEnd w:id="1036"/>
      <w:r>
        <w:rPr>
          <w:rtl/>
        </w:rPr>
        <w:t>ג'מאל זחאלקה (בל"ד):</w:t>
      </w:r>
    </w:p>
    <w:p w14:paraId="2DA396B8" w14:textId="77777777" w:rsidR="00000000" w:rsidRDefault="00E84F3B">
      <w:pPr>
        <w:pStyle w:val="a"/>
        <w:rPr>
          <w:rtl/>
        </w:rPr>
      </w:pPr>
    </w:p>
    <w:p w14:paraId="77D9D9E5" w14:textId="77777777" w:rsidR="00000000" w:rsidRDefault="00E84F3B">
      <w:pPr>
        <w:pStyle w:val="a"/>
        <w:rPr>
          <w:rFonts w:hint="cs"/>
          <w:rtl/>
        </w:rPr>
      </w:pPr>
      <w:r>
        <w:rPr>
          <w:rFonts w:hint="cs"/>
          <w:rtl/>
        </w:rPr>
        <w:t>בעיני חלק מהבית הזה</w:t>
      </w:r>
      <w:r>
        <w:rPr>
          <w:rFonts w:hint="cs"/>
          <w:rtl/>
        </w:rPr>
        <w:t xml:space="preserve"> - כן. </w:t>
      </w:r>
    </w:p>
    <w:p w14:paraId="7B892A36" w14:textId="77777777" w:rsidR="00000000" w:rsidRDefault="00E84F3B">
      <w:pPr>
        <w:pStyle w:val="a"/>
        <w:ind w:firstLine="0"/>
        <w:rPr>
          <w:rFonts w:hint="cs"/>
          <w:rtl/>
        </w:rPr>
      </w:pPr>
    </w:p>
    <w:p w14:paraId="58255BEB" w14:textId="77777777" w:rsidR="00000000" w:rsidRDefault="00E84F3B">
      <w:pPr>
        <w:pStyle w:val="a"/>
        <w:ind w:firstLine="0"/>
        <w:rPr>
          <w:rFonts w:hint="cs"/>
          <w:rtl/>
        </w:rPr>
      </w:pPr>
      <w:r>
        <w:rPr>
          <w:rFonts w:hint="cs"/>
          <w:rtl/>
        </w:rPr>
        <w:tab/>
        <w:t>הוצעה כאן הצעה, מה עשו בישראל? עשרות שנים אמרו, אנחנו שואפים לשלום, אבל הערבים לא רוצים שלום, העולם הערבי לא רוצה שלום. הנה, בא העולם הערבי ומציע הצעה שכל אדם הגון שרוצה שלום לא יכול לסרב לה. הזדמנות היסטורית. מה עשו מההזדמנות ההיסטורית הזאת? אני</w:t>
      </w:r>
      <w:r>
        <w:rPr>
          <w:rFonts w:hint="cs"/>
          <w:rtl/>
        </w:rPr>
        <w:t xml:space="preserve"> אומר, גם מפלגת העבודה אשמה בכך, גם הם הפנו גב והתעלמו מההצעה הזאת. אני חושב שבכך יש היגיון, שיכולים להציע לעם בישראל, לאזרחים, שלום כולל בבת-אחת, לא הסדרי ביניים וחצאי הסדרים, דרכים עוקפות, גדרות, אלא שלום אמיתי עם כולם, נדוניה ענקית. ומה עשו עם זה? שום ד</w:t>
      </w:r>
      <w:r>
        <w:rPr>
          <w:rFonts w:hint="cs"/>
          <w:rtl/>
        </w:rPr>
        <w:t xml:space="preserve">בר. </w:t>
      </w:r>
    </w:p>
    <w:p w14:paraId="2C441B6B" w14:textId="77777777" w:rsidR="00000000" w:rsidRDefault="00E84F3B">
      <w:pPr>
        <w:pStyle w:val="a"/>
        <w:ind w:firstLine="0"/>
        <w:rPr>
          <w:rFonts w:hint="cs"/>
          <w:rtl/>
        </w:rPr>
      </w:pPr>
    </w:p>
    <w:p w14:paraId="4BDC9191" w14:textId="77777777" w:rsidR="00000000" w:rsidRDefault="00E84F3B">
      <w:pPr>
        <w:pStyle w:val="a"/>
        <w:ind w:firstLine="0"/>
        <w:rPr>
          <w:rFonts w:hint="cs"/>
          <w:rtl/>
        </w:rPr>
      </w:pPr>
      <w:r>
        <w:rPr>
          <w:rFonts w:hint="cs"/>
          <w:rtl/>
        </w:rPr>
        <w:tab/>
        <w:t>הנה באה סוריה, מציעה משא-ומתן, וזה חושף את כוונותיה האמיתיות של הממשלה יותר מכל דבר אחר, גם את כוונותיה בעניין הפלסטיני. ישראל, בצורה רשמית, מסרבת לנהל משא-ומתן. זה אומר שפניה של הממשלה הזאת אינן להסדר קבע. לא רוצים הסדר קבע. מחכים שהעולם הערבי ייחל</w:t>
      </w:r>
      <w:r>
        <w:rPr>
          <w:rFonts w:hint="cs"/>
          <w:rtl/>
        </w:rPr>
        <w:t xml:space="preserve">ש, ואז אפשר להעביר. </w:t>
      </w:r>
    </w:p>
    <w:p w14:paraId="67C93C45" w14:textId="77777777" w:rsidR="00000000" w:rsidRDefault="00E84F3B">
      <w:pPr>
        <w:pStyle w:val="a"/>
        <w:ind w:firstLine="0"/>
        <w:rPr>
          <w:rFonts w:hint="cs"/>
          <w:rtl/>
        </w:rPr>
      </w:pPr>
    </w:p>
    <w:p w14:paraId="2E19FFAE" w14:textId="77777777" w:rsidR="00000000" w:rsidRDefault="00E84F3B">
      <w:pPr>
        <w:pStyle w:val="a"/>
        <w:ind w:firstLine="0"/>
        <w:rPr>
          <w:rFonts w:hint="cs"/>
          <w:rtl/>
        </w:rPr>
      </w:pPr>
      <w:r>
        <w:rPr>
          <w:rFonts w:hint="cs"/>
          <w:rtl/>
        </w:rPr>
        <w:tab/>
        <w:t xml:space="preserve">אני רוצה להזהיר, זו מדיניות שתגרום לשפיכות דמים. זו תהיה בכייה לדורות. אי-אפשר לעבור על כך בשתיקה כאשר הממשלה מדליפה לכולם: אנחנו לא מעוניינים, לא רוצים לנהל משא- ומתן, טוב לנו במצב הנוכחי. </w:t>
      </w:r>
    </w:p>
    <w:p w14:paraId="36727D2B" w14:textId="77777777" w:rsidR="00000000" w:rsidRDefault="00E84F3B">
      <w:pPr>
        <w:pStyle w:val="a"/>
        <w:ind w:firstLine="0"/>
        <w:rPr>
          <w:rFonts w:hint="cs"/>
          <w:rtl/>
        </w:rPr>
      </w:pPr>
    </w:p>
    <w:p w14:paraId="6138B4FC" w14:textId="77777777" w:rsidR="00000000" w:rsidRDefault="00E84F3B">
      <w:pPr>
        <w:pStyle w:val="ac"/>
        <w:rPr>
          <w:rtl/>
        </w:rPr>
      </w:pPr>
      <w:r>
        <w:rPr>
          <w:rFonts w:hint="eastAsia"/>
          <w:rtl/>
        </w:rPr>
        <w:t>יגאל</w:t>
      </w:r>
      <w:r>
        <w:rPr>
          <w:rtl/>
        </w:rPr>
        <w:t xml:space="preserve"> יאסינוב (שינוי):</w:t>
      </w:r>
    </w:p>
    <w:p w14:paraId="578403A2" w14:textId="77777777" w:rsidR="00000000" w:rsidRDefault="00E84F3B">
      <w:pPr>
        <w:pStyle w:val="a"/>
        <w:rPr>
          <w:rFonts w:hint="cs"/>
          <w:rtl/>
        </w:rPr>
      </w:pPr>
    </w:p>
    <w:p w14:paraId="7E8C40C1" w14:textId="77777777" w:rsidR="00000000" w:rsidRDefault="00E84F3B">
      <w:pPr>
        <w:pStyle w:val="a"/>
        <w:rPr>
          <w:rFonts w:hint="cs"/>
          <w:rtl/>
        </w:rPr>
      </w:pPr>
      <w:r>
        <w:rPr>
          <w:rFonts w:hint="cs"/>
          <w:rtl/>
        </w:rPr>
        <w:t>כי יש דרישות שאי-א</w:t>
      </w:r>
      <w:r>
        <w:rPr>
          <w:rFonts w:hint="cs"/>
          <w:rtl/>
        </w:rPr>
        <w:t xml:space="preserve">פשר לקבל אותן. </w:t>
      </w:r>
    </w:p>
    <w:p w14:paraId="659D2352" w14:textId="77777777" w:rsidR="00000000" w:rsidRDefault="00E84F3B">
      <w:pPr>
        <w:pStyle w:val="a"/>
        <w:ind w:firstLine="0"/>
        <w:rPr>
          <w:rFonts w:hint="cs"/>
          <w:rtl/>
        </w:rPr>
      </w:pPr>
    </w:p>
    <w:p w14:paraId="586100B1" w14:textId="77777777" w:rsidR="00000000" w:rsidRDefault="00E84F3B">
      <w:pPr>
        <w:pStyle w:val="SpeakerCon"/>
        <w:rPr>
          <w:rtl/>
        </w:rPr>
      </w:pPr>
      <w:bookmarkStart w:id="1037" w:name="FS000001061T16_07_2003_20_10_09C"/>
      <w:bookmarkEnd w:id="1037"/>
      <w:r>
        <w:rPr>
          <w:rtl/>
        </w:rPr>
        <w:t>ג'מאל זחאלקה (בל"ד):</w:t>
      </w:r>
    </w:p>
    <w:p w14:paraId="1C646277" w14:textId="77777777" w:rsidR="00000000" w:rsidRDefault="00E84F3B">
      <w:pPr>
        <w:pStyle w:val="a"/>
        <w:rPr>
          <w:rtl/>
        </w:rPr>
      </w:pPr>
    </w:p>
    <w:p w14:paraId="522232BD" w14:textId="77777777" w:rsidR="00000000" w:rsidRDefault="00E84F3B">
      <w:pPr>
        <w:pStyle w:val="a"/>
        <w:rPr>
          <w:rFonts w:hint="cs"/>
          <w:rtl/>
        </w:rPr>
      </w:pPr>
      <w:r>
        <w:rPr>
          <w:rFonts w:hint="cs"/>
          <w:rtl/>
        </w:rPr>
        <w:t>נכון, אבל לאזרחים הסובלים לא טוב, לעמים באזור לא טוב. יש בפנינו ממשלה מסוכנת לכולם, לכל עמי האזור, וצריך לחשוף את ערוותה ברבים, לחשוף את פניה האמיתיים, ופניה האמיתיים התגלו אתמול כאשר הכנסת העבירה החלטה של סיעות הליכו</w:t>
      </w:r>
      <w:r>
        <w:rPr>
          <w:rFonts w:hint="cs"/>
          <w:rtl/>
        </w:rPr>
        <w:t>ד, האיחוד הלאומי,  המפד"ל וגם ש"ס. מה אומרת ההחלטה? אני רוצה לקרוא אותה עוד הפעם. דעו לכם שבעולם הערבי יש כעס גדול מאוד על ההחלטה הזאת. יש סימן שאלה גדול אפילו על כוונותיה של ישראל בעניין מפת הדרכים לאחר החלטה כזאת, שמתקבלת על-ידי הקואליציה ובמרכזה סיעת הל</w:t>
      </w:r>
      <w:r>
        <w:rPr>
          <w:rFonts w:hint="cs"/>
          <w:rtl/>
        </w:rPr>
        <w:t xml:space="preserve">יכוד. </w:t>
      </w:r>
    </w:p>
    <w:p w14:paraId="05016FC1" w14:textId="77777777" w:rsidR="00000000" w:rsidRDefault="00E84F3B">
      <w:pPr>
        <w:pStyle w:val="a"/>
        <w:ind w:firstLine="0"/>
        <w:rPr>
          <w:rFonts w:hint="cs"/>
          <w:rtl/>
        </w:rPr>
      </w:pPr>
    </w:p>
    <w:p w14:paraId="2328F297" w14:textId="77777777" w:rsidR="00000000" w:rsidRDefault="00E84F3B">
      <w:pPr>
        <w:pStyle w:val="ad"/>
        <w:rPr>
          <w:rtl/>
        </w:rPr>
      </w:pPr>
      <w:r>
        <w:rPr>
          <w:rtl/>
        </w:rPr>
        <w:t>היו"ר אתי לבני:</w:t>
      </w:r>
    </w:p>
    <w:p w14:paraId="74EF5C86" w14:textId="77777777" w:rsidR="00000000" w:rsidRDefault="00E84F3B">
      <w:pPr>
        <w:pStyle w:val="a"/>
        <w:rPr>
          <w:rtl/>
        </w:rPr>
      </w:pPr>
    </w:p>
    <w:p w14:paraId="1DBD806F" w14:textId="77777777" w:rsidR="00000000" w:rsidRDefault="00E84F3B">
      <w:pPr>
        <w:pStyle w:val="a"/>
        <w:rPr>
          <w:rFonts w:hint="cs"/>
          <w:rtl/>
        </w:rPr>
      </w:pPr>
      <w:r>
        <w:rPr>
          <w:rFonts w:hint="cs"/>
          <w:rtl/>
        </w:rPr>
        <w:t xml:space="preserve">אני מצטערת, לא תוכל לקרוא את זה כי זמנך תם. </w:t>
      </w:r>
    </w:p>
    <w:p w14:paraId="09F4F0A1" w14:textId="77777777" w:rsidR="00000000" w:rsidRDefault="00E84F3B">
      <w:pPr>
        <w:pStyle w:val="a"/>
        <w:ind w:firstLine="0"/>
        <w:rPr>
          <w:rFonts w:hint="cs"/>
          <w:rtl/>
        </w:rPr>
      </w:pPr>
    </w:p>
    <w:p w14:paraId="14BFFCD9" w14:textId="77777777" w:rsidR="00000000" w:rsidRDefault="00E84F3B">
      <w:pPr>
        <w:pStyle w:val="SpeakerCon"/>
        <w:rPr>
          <w:rtl/>
        </w:rPr>
      </w:pPr>
      <w:bookmarkStart w:id="1038" w:name="FS000001061T16_07_2003_20_12_17C"/>
      <w:bookmarkEnd w:id="1038"/>
      <w:r>
        <w:rPr>
          <w:rtl/>
        </w:rPr>
        <w:t>ג'מאל זחאלקה (בל"ד):</w:t>
      </w:r>
    </w:p>
    <w:p w14:paraId="2453D8B1" w14:textId="77777777" w:rsidR="00000000" w:rsidRDefault="00E84F3B">
      <w:pPr>
        <w:pStyle w:val="a"/>
        <w:rPr>
          <w:rtl/>
        </w:rPr>
      </w:pPr>
    </w:p>
    <w:p w14:paraId="3FACB932" w14:textId="77777777" w:rsidR="00000000" w:rsidRDefault="00E84F3B">
      <w:pPr>
        <w:pStyle w:val="a"/>
        <w:rPr>
          <w:rFonts w:hint="cs"/>
          <w:rtl/>
        </w:rPr>
      </w:pPr>
      <w:r>
        <w:rPr>
          <w:rFonts w:hint="cs"/>
          <w:rtl/>
        </w:rPr>
        <w:t xml:space="preserve">ההחלטה הזאת, גברתי היושבת-ראש - - - </w:t>
      </w:r>
    </w:p>
    <w:p w14:paraId="60498429" w14:textId="77777777" w:rsidR="00000000" w:rsidRDefault="00E84F3B">
      <w:pPr>
        <w:pStyle w:val="a"/>
        <w:ind w:firstLine="0"/>
        <w:rPr>
          <w:rFonts w:hint="cs"/>
          <w:rtl/>
        </w:rPr>
      </w:pPr>
    </w:p>
    <w:p w14:paraId="7F60004B" w14:textId="77777777" w:rsidR="00000000" w:rsidRDefault="00E84F3B">
      <w:pPr>
        <w:pStyle w:val="ad"/>
        <w:rPr>
          <w:rtl/>
        </w:rPr>
      </w:pPr>
      <w:r>
        <w:rPr>
          <w:rtl/>
        </w:rPr>
        <w:t>היו"ר אתי לבני:</w:t>
      </w:r>
    </w:p>
    <w:p w14:paraId="20F83090" w14:textId="77777777" w:rsidR="00000000" w:rsidRDefault="00E84F3B">
      <w:pPr>
        <w:pStyle w:val="a"/>
        <w:rPr>
          <w:rtl/>
        </w:rPr>
      </w:pPr>
    </w:p>
    <w:p w14:paraId="6C6BCCC4" w14:textId="77777777" w:rsidR="00000000" w:rsidRDefault="00E84F3B">
      <w:pPr>
        <w:pStyle w:val="a"/>
        <w:rPr>
          <w:rFonts w:hint="cs"/>
          <w:rtl/>
        </w:rPr>
      </w:pPr>
      <w:r>
        <w:rPr>
          <w:rFonts w:hint="cs"/>
          <w:rtl/>
        </w:rPr>
        <w:t xml:space="preserve">היא מתפרסמת היום בכל העיתונים. </w:t>
      </w:r>
    </w:p>
    <w:p w14:paraId="7E9B6DD7" w14:textId="77777777" w:rsidR="00000000" w:rsidRDefault="00E84F3B">
      <w:pPr>
        <w:pStyle w:val="a"/>
        <w:ind w:firstLine="0"/>
        <w:rPr>
          <w:rFonts w:hint="cs"/>
          <w:rtl/>
        </w:rPr>
      </w:pPr>
    </w:p>
    <w:p w14:paraId="2BD1CE03" w14:textId="77777777" w:rsidR="00000000" w:rsidRDefault="00E84F3B">
      <w:pPr>
        <w:pStyle w:val="SpeakerCon"/>
        <w:rPr>
          <w:rtl/>
        </w:rPr>
      </w:pPr>
      <w:bookmarkStart w:id="1039" w:name="FS000001061T16_07_2003_20_12_40C"/>
      <w:bookmarkEnd w:id="1039"/>
      <w:r>
        <w:rPr>
          <w:rtl/>
        </w:rPr>
        <w:t>ג'מאל זחאלקה (בל"ד):</w:t>
      </w:r>
    </w:p>
    <w:p w14:paraId="2AD91B23" w14:textId="77777777" w:rsidR="00000000" w:rsidRDefault="00E84F3B">
      <w:pPr>
        <w:pStyle w:val="a"/>
        <w:rPr>
          <w:rtl/>
        </w:rPr>
      </w:pPr>
    </w:p>
    <w:p w14:paraId="65F2E395" w14:textId="77777777" w:rsidR="00000000" w:rsidRDefault="00E84F3B">
      <w:pPr>
        <w:pStyle w:val="a"/>
        <w:rPr>
          <w:rFonts w:hint="cs"/>
          <w:rtl/>
        </w:rPr>
      </w:pPr>
      <w:r>
        <w:rPr>
          <w:rFonts w:hint="cs"/>
          <w:rtl/>
        </w:rPr>
        <w:t>ההחלטה הזאת אומרת שאין כיבוש. הגדה המערבית ורצועה עזה</w:t>
      </w:r>
      <w:r>
        <w:rPr>
          <w:rFonts w:hint="cs"/>
          <w:rtl/>
        </w:rPr>
        <w:t xml:space="preserve"> אינן שטחים כבושים. ההחלטה הזאת אומרת, שצריך להעביר גדר הפרדה ממערב למזרח, כך שיותר מ-50% משטחי הגדה המערבית יישארו תחת שליטה ישראלית  ישירה. זה לא יוביל לשלום. הממשלה הזאת מדרדרת את כולם ליותר שפיכות דמים ומונעת כל אפשרות לשלום. </w:t>
      </w:r>
    </w:p>
    <w:p w14:paraId="3211AB1D" w14:textId="77777777" w:rsidR="00000000" w:rsidRDefault="00E84F3B">
      <w:pPr>
        <w:pStyle w:val="a"/>
        <w:rPr>
          <w:rFonts w:hint="cs"/>
          <w:rtl/>
        </w:rPr>
      </w:pPr>
    </w:p>
    <w:p w14:paraId="6ADE4529" w14:textId="77777777" w:rsidR="00000000" w:rsidRDefault="00E84F3B">
      <w:pPr>
        <w:pStyle w:val="ad"/>
        <w:rPr>
          <w:rtl/>
        </w:rPr>
      </w:pPr>
      <w:r>
        <w:rPr>
          <w:rtl/>
        </w:rPr>
        <w:t>היו"ר אתי לבני:</w:t>
      </w:r>
    </w:p>
    <w:p w14:paraId="6C1016A0" w14:textId="77777777" w:rsidR="00000000" w:rsidRDefault="00E84F3B">
      <w:pPr>
        <w:pStyle w:val="a"/>
        <w:rPr>
          <w:rtl/>
        </w:rPr>
      </w:pPr>
    </w:p>
    <w:p w14:paraId="4040E525" w14:textId="77777777" w:rsidR="00000000" w:rsidRDefault="00E84F3B">
      <w:pPr>
        <w:pStyle w:val="a"/>
        <w:rPr>
          <w:rFonts w:hint="cs"/>
          <w:rtl/>
        </w:rPr>
      </w:pPr>
      <w:r>
        <w:rPr>
          <w:rFonts w:hint="cs"/>
          <w:rtl/>
        </w:rPr>
        <w:t>תודה רב</w:t>
      </w:r>
      <w:r>
        <w:rPr>
          <w:rFonts w:hint="cs"/>
          <w:rtl/>
        </w:rPr>
        <w:t xml:space="preserve">ה. ישיב השר גדעון עזרא. </w:t>
      </w:r>
    </w:p>
    <w:p w14:paraId="14A3A15F" w14:textId="77777777" w:rsidR="00000000" w:rsidRDefault="00E84F3B">
      <w:pPr>
        <w:pStyle w:val="a"/>
        <w:rPr>
          <w:rFonts w:hint="cs"/>
          <w:rtl/>
        </w:rPr>
      </w:pPr>
    </w:p>
    <w:p w14:paraId="647286B0" w14:textId="77777777" w:rsidR="00000000" w:rsidRDefault="00E84F3B">
      <w:pPr>
        <w:pStyle w:val="Speaker"/>
        <w:rPr>
          <w:rtl/>
        </w:rPr>
      </w:pPr>
      <w:bookmarkStart w:id="1040" w:name="FS000000474T16_07_2003_19_49_26"/>
      <w:bookmarkStart w:id="1041" w:name="_Toc46538754"/>
      <w:bookmarkStart w:id="1042" w:name="_Toc49055485"/>
      <w:bookmarkEnd w:id="1040"/>
      <w:r>
        <w:rPr>
          <w:rFonts w:hint="eastAsia"/>
          <w:rtl/>
        </w:rPr>
        <w:t>השר</w:t>
      </w:r>
      <w:r>
        <w:rPr>
          <w:rtl/>
        </w:rPr>
        <w:t xml:space="preserve"> גדעון עזרא:</w:t>
      </w:r>
      <w:bookmarkEnd w:id="1041"/>
      <w:bookmarkEnd w:id="1042"/>
    </w:p>
    <w:p w14:paraId="18A5EB3A" w14:textId="77777777" w:rsidR="00000000" w:rsidRDefault="00E84F3B">
      <w:pPr>
        <w:pStyle w:val="a"/>
        <w:rPr>
          <w:rFonts w:hint="cs"/>
          <w:rtl/>
        </w:rPr>
      </w:pPr>
    </w:p>
    <w:p w14:paraId="303DC904" w14:textId="77777777" w:rsidR="00000000" w:rsidRDefault="00E84F3B">
      <w:pPr>
        <w:pStyle w:val="a"/>
        <w:rPr>
          <w:rFonts w:hint="cs"/>
          <w:rtl/>
        </w:rPr>
      </w:pPr>
      <w:r>
        <w:rPr>
          <w:rFonts w:hint="cs"/>
          <w:rtl/>
        </w:rPr>
        <w:t>גברתי היושבת בראש, חברי חברי הכנסת, ישראל עשתה שלום עם מצרים ועשתה שלום עם ירדן - - -</w:t>
      </w:r>
    </w:p>
    <w:p w14:paraId="4D557A17" w14:textId="77777777" w:rsidR="00000000" w:rsidRDefault="00E84F3B">
      <w:pPr>
        <w:pStyle w:val="a"/>
        <w:rPr>
          <w:rFonts w:hint="cs"/>
          <w:rtl/>
        </w:rPr>
      </w:pPr>
    </w:p>
    <w:p w14:paraId="6339A3D0" w14:textId="77777777" w:rsidR="00000000" w:rsidRDefault="00E84F3B">
      <w:pPr>
        <w:pStyle w:val="ac"/>
        <w:rPr>
          <w:rtl/>
        </w:rPr>
      </w:pPr>
      <w:r>
        <w:rPr>
          <w:rFonts w:hint="eastAsia"/>
          <w:rtl/>
        </w:rPr>
        <w:t>ג</w:t>
      </w:r>
      <w:r>
        <w:rPr>
          <w:rtl/>
        </w:rPr>
        <w:t>'מאל זחאלקה (בל"ד):</w:t>
      </w:r>
    </w:p>
    <w:p w14:paraId="354E4C23" w14:textId="77777777" w:rsidR="00000000" w:rsidRDefault="00E84F3B">
      <w:pPr>
        <w:pStyle w:val="a"/>
        <w:rPr>
          <w:rFonts w:hint="cs"/>
          <w:rtl/>
        </w:rPr>
      </w:pPr>
    </w:p>
    <w:p w14:paraId="17CBB1EF" w14:textId="77777777" w:rsidR="00000000" w:rsidRDefault="00E84F3B">
      <w:pPr>
        <w:pStyle w:val="a"/>
        <w:rPr>
          <w:rFonts w:hint="cs"/>
          <w:rtl/>
        </w:rPr>
      </w:pPr>
      <w:r>
        <w:rPr>
          <w:rFonts w:hint="cs"/>
          <w:rtl/>
        </w:rPr>
        <w:t xml:space="preserve">- - - </w:t>
      </w:r>
    </w:p>
    <w:p w14:paraId="7C75E1C8" w14:textId="77777777" w:rsidR="00000000" w:rsidRDefault="00E84F3B">
      <w:pPr>
        <w:pStyle w:val="a"/>
        <w:rPr>
          <w:rFonts w:hint="cs"/>
          <w:rtl/>
        </w:rPr>
      </w:pPr>
    </w:p>
    <w:p w14:paraId="5163AC31" w14:textId="77777777" w:rsidR="00000000" w:rsidRDefault="00E84F3B">
      <w:pPr>
        <w:pStyle w:val="SpeakerCon"/>
        <w:rPr>
          <w:rtl/>
        </w:rPr>
      </w:pPr>
      <w:bookmarkStart w:id="1043" w:name="FS000000474T16_07_2003_19_50_22C"/>
      <w:bookmarkEnd w:id="1043"/>
      <w:r>
        <w:rPr>
          <w:rtl/>
        </w:rPr>
        <w:t>השר גדעון עזרא:</w:t>
      </w:r>
    </w:p>
    <w:p w14:paraId="77D1BB6C" w14:textId="77777777" w:rsidR="00000000" w:rsidRDefault="00E84F3B">
      <w:pPr>
        <w:pStyle w:val="a"/>
        <w:rPr>
          <w:rtl/>
        </w:rPr>
      </w:pPr>
    </w:p>
    <w:p w14:paraId="44102674" w14:textId="77777777" w:rsidR="00000000" w:rsidRDefault="00E84F3B">
      <w:pPr>
        <w:pStyle w:val="a"/>
        <w:rPr>
          <w:rFonts w:hint="cs"/>
          <w:rtl/>
        </w:rPr>
      </w:pPr>
      <w:r>
        <w:rPr>
          <w:rFonts w:hint="cs"/>
          <w:rtl/>
        </w:rPr>
        <w:t xml:space="preserve">ידידי, תסביר לי למה אין שלום עם לבנון? תסביר לי מדוע. בגלל רמת-הגולן? </w:t>
      </w:r>
    </w:p>
    <w:p w14:paraId="3AA012AC" w14:textId="77777777" w:rsidR="00000000" w:rsidRDefault="00E84F3B">
      <w:pPr>
        <w:pStyle w:val="a"/>
        <w:rPr>
          <w:rFonts w:hint="cs"/>
          <w:rtl/>
        </w:rPr>
      </w:pPr>
    </w:p>
    <w:p w14:paraId="29F924DB" w14:textId="77777777" w:rsidR="00000000" w:rsidRDefault="00E84F3B">
      <w:pPr>
        <w:pStyle w:val="ac"/>
        <w:rPr>
          <w:rtl/>
        </w:rPr>
      </w:pPr>
      <w:r>
        <w:rPr>
          <w:rFonts w:hint="eastAsia"/>
          <w:rtl/>
        </w:rPr>
        <w:t>ג</w:t>
      </w:r>
      <w:r>
        <w:rPr>
          <w:rtl/>
        </w:rPr>
        <w:t>'מאל ז</w:t>
      </w:r>
      <w:r>
        <w:rPr>
          <w:rtl/>
        </w:rPr>
        <w:t>חאלקה (בל"ד):</w:t>
      </w:r>
    </w:p>
    <w:p w14:paraId="5607AD44" w14:textId="77777777" w:rsidR="00000000" w:rsidRDefault="00E84F3B">
      <w:pPr>
        <w:pStyle w:val="a"/>
        <w:rPr>
          <w:rFonts w:hint="cs"/>
          <w:rtl/>
        </w:rPr>
      </w:pPr>
    </w:p>
    <w:p w14:paraId="7F8EDD05" w14:textId="77777777" w:rsidR="00000000" w:rsidRDefault="00E84F3B">
      <w:pPr>
        <w:pStyle w:val="a"/>
        <w:rPr>
          <w:rFonts w:hint="cs"/>
          <w:rtl/>
        </w:rPr>
      </w:pPr>
      <w:r>
        <w:rPr>
          <w:rFonts w:hint="cs"/>
          <w:rtl/>
        </w:rPr>
        <w:t xml:space="preserve">- - -  גבולות  4 ביוני - - - </w:t>
      </w:r>
    </w:p>
    <w:p w14:paraId="26C2086C" w14:textId="77777777" w:rsidR="00000000" w:rsidRDefault="00E84F3B">
      <w:pPr>
        <w:pStyle w:val="a"/>
        <w:rPr>
          <w:rFonts w:hint="cs"/>
          <w:rtl/>
        </w:rPr>
      </w:pPr>
    </w:p>
    <w:p w14:paraId="7CC9D798" w14:textId="77777777" w:rsidR="00000000" w:rsidRDefault="00E84F3B">
      <w:pPr>
        <w:pStyle w:val="SpeakerCon"/>
        <w:rPr>
          <w:rtl/>
        </w:rPr>
      </w:pPr>
      <w:bookmarkStart w:id="1044" w:name="FS000000474T16_07_2003_19_51_33C"/>
      <w:bookmarkEnd w:id="1044"/>
      <w:r>
        <w:rPr>
          <w:rtl/>
        </w:rPr>
        <w:t>השר גדעון עזרא:</w:t>
      </w:r>
    </w:p>
    <w:p w14:paraId="6660E38B" w14:textId="77777777" w:rsidR="00000000" w:rsidRDefault="00E84F3B">
      <w:pPr>
        <w:pStyle w:val="a"/>
        <w:rPr>
          <w:rtl/>
        </w:rPr>
      </w:pPr>
    </w:p>
    <w:p w14:paraId="2E06391E" w14:textId="77777777" w:rsidR="00000000" w:rsidRDefault="00E84F3B">
      <w:pPr>
        <w:pStyle w:val="a"/>
        <w:rPr>
          <w:rFonts w:hint="cs"/>
          <w:rtl/>
        </w:rPr>
      </w:pPr>
      <w:r>
        <w:rPr>
          <w:rFonts w:hint="cs"/>
          <w:rtl/>
        </w:rPr>
        <w:t xml:space="preserve">לא הפרעתי לך - - - </w:t>
      </w:r>
    </w:p>
    <w:p w14:paraId="3FCA03C6" w14:textId="77777777" w:rsidR="00000000" w:rsidRDefault="00E84F3B">
      <w:pPr>
        <w:pStyle w:val="a"/>
        <w:rPr>
          <w:rFonts w:hint="cs"/>
          <w:rtl/>
        </w:rPr>
      </w:pPr>
    </w:p>
    <w:p w14:paraId="43FF8E88" w14:textId="77777777" w:rsidR="00000000" w:rsidRDefault="00E84F3B">
      <w:pPr>
        <w:pStyle w:val="ac"/>
        <w:rPr>
          <w:rtl/>
        </w:rPr>
      </w:pPr>
      <w:r>
        <w:rPr>
          <w:rFonts w:hint="eastAsia"/>
          <w:rtl/>
        </w:rPr>
        <w:t>ג</w:t>
      </w:r>
      <w:r>
        <w:rPr>
          <w:rtl/>
        </w:rPr>
        <w:t>'מאל זחאלקה (בל"ד):</w:t>
      </w:r>
    </w:p>
    <w:p w14:paraId="3E0BDBD0" w14:textId="77777777" w:rsidR="00000000" w:rsidRDefault="00E84F3B">
      <w:pPr>
        <w:pStyle w:val="a"/>
        <w:rPr>
          <w:rFonts w:hint="cs"/>
          <w:rtl/>
        </w:rPr>
      </w:pPr>
    </w:p>
    <w:p w14:paraId="67FC7D52" w14:textId="77777777" w:rsidR="00000000" w:rsidRDefault="00E84F3B">
      <w:pPr>
        <w:pStyle w:val="a"/>
        <w:rPr>
          <w:rFonts w:hint="cs"/>
          <w:rtl/>
        </w:rPr>
      </w:pPr>
      <w:r>
        <w:rPr>
          <w:rFonts w:hint="cs"/>
          <w:rtl/>
        </w:rPr>
        <w:t xml:space="preserve">צריך הסדר שלום כולל - - - </w:t>
      </w:r>
    </w:p>
    <w:p w14:paraId="5C60ACEC" w14:textId="77777777" w:rsidR="00000000" w:rsidRDefault="00E84F3B">
      <w:pPr>
        <w:pStyle w:val="a"/>
        <w:rPr>
          <w:rFonts w:hint="cs"/>
          <w:rtl/>
        </w:rPr>
      </w:pPr>
    </w:p>
    <w:p w14:paraId="03D6B66D" w14:textId="77777777" w:rsidR="00000000" w:rsidRDefault="00E84F3B">
      <w:pPr>
        <w:pStyle w:val="SpeakerCon"/>
        <w:rPr>
          <w:rtl/>
        </w:rPr>
      </w:pPr>
      <w:bookmarkStart w:id="1045" w:name="FS000000474T16_07_2003_19_52_03C"/>
      <w:bookmarkEnd w:id="1045"/>
      <w:r>
        <w:rPr>
          <w:rtl/>
        </w:rPr>
        <w:t>השר גדעון עזרא:</w:t>
      </w:r>
    </w:p>
    <w:p w14:paraId="5F211B29" w14:textId="77777777" w:rsidR="00000000" w:rsidRDefault="00E84F3B">
      <w:pPr>
        <w:pStyle w:val="a"/>
        <w:rPr>
          <w:rtl/>
        </w:rPr>
      </w:pPr>
    </w:p>
    <w:p w14:paraId="141BCA24" w14:textId="77777777" w:rsidR="00000000" w:rsidRDefault="00E84F3B">
      <w:pPr>
        <w:pStyle w:val="a"/>
        <w:rPr>
          <w:rFonts w:hint="cs"/>
          <w:rtl/>
        </w:rPr>
      </w:pPr>
      <w:r>
        <w:rPr>
          <w:rFonts w:hint="cs"/>
          <w:rtl/>
        </w:rPr>
        <w:t xml:space="preserve">לא הפרעתי לך - - - </w:t>
      </w:r>
    </w:p>
    <w:p w14:paraId="09267D2E" w14:textId="77777777" w:rsidR="00000000" w:rsidRDefault="00E84F3B">
      <w:pPr>
        <w:pStyle w:val="a"/>
        <w:rPr>
          <w:rFonts w:hint="cs"/>
          <w:rtl/>
        </w:rPr>
      </w:pPr>
    </w:p>
    <w:p w14:paraId="249D06BC" w14:textId="77777777" w:rsidR="00000000" w:rsidRDefault="00E84F3B">
      <w:pPr>
        <w:pStyle w:val="ac"/>
        <w:rPr>
          <w:rtl/>
        </w:rPr>
      </w:pPr>
      <w:r>
        <w:rPr>
          <w:rFonts w:hint="eastAsia"/>
          <w:rtl/>
        </w:rPr>
        <w:t>ג</w:t>
      </w:r>
      <w:r>
        <w:rPr>
          <w:rtl/>
        </w:rPr>
        <w:t>'מאל זחאלקה (בל"ד):</w:t>
      </w:r>
    </w:p>
    <w:p w14:paraId="3718168A" w14:textId="77777777" w:rsidR="00000000" w:rsidRDefault="00E84F3B">
      <w:pPr>
        <w:pStyle w:val="a"/>
        <w:rPr>
          <w:rFonts w:hint="cs"/>
          <w:rtl/>
        </w:rPr>
      </w:pPr>
    </w:p>
    <w:p w14:paraId="32258779" w14:textId="77777777" w:rsidR="00000000" w:rsidRDefault="00E84F3B">
      <w:pPr>
        <w:pStyle w:val="a"/>
        <w:rPr>
          <w:rFonts w:hint="cs"/>
          <w:rtl/>
        </w:rPr>
      </w:pPr>
      <w:r>
        <w:rPr>
          <w:rFonts w:hint="cs"/>
          <w:rtl/>
        </w:rPr>
        <w:t xml:space="preserve">- - - </w:t>
      </w:r>
    </w:p>
    <w:p w14:paraId="64CAF08A" w14:textId="77777777" w:rsidR="00000000" w:rsidRDefault="00E84F3B">
      <w:pPr>
        <w:pStyle w:val="a"/>
        <w:rPr>
          <w:rFonts w:hint="cs"/>
          <w:rtl/>
        </w:rPr>
      </w:pPr>
    </w:p>
    <w:p w14:paraId="587AD831" w14:textId="77777777" w:rsidR="00000000" w:rsidRDefault="00E84F3B">
      <w:pPr>
        <w:pStyle w:val="SpeakerCon"/>
        <w:rPr>
          <w:rtl/>
        </w:rPr>
      </w:pPr>
      <w:bookmarkStart w:id="1046" w:name="FS000000474T16_07_2003_19_52_17C"/>
      <w:bookmarkEnd w:id="1046"/>
      <w:r>
        <w:rPr>
          <w:rtl/>
        </w:rPr>
        <w:t>השר גדעון עזרא:</w:t>
      </w:r>
    </w:p>
    <w:p w14:paraId="7BC4A584" w14:textId="77777777" w:rsidR="00000000" w:rsidRDefault="00E84F3B">
      <w:pPr>
        <w:pStyle w:val="a"/>
        <w:rPr>
          <w:rtl/>
        </w:rPr>
      </w:pPr>
    </w:p>
    <w:p w14:paraId="420EB15D" w14:textId="77777777" w:rsidR="00000000" w:rsidRDefault="00E84F3B">
      <w:pPr>
        <w:pStyle w:val="a"/>
        <w:rPr>
          <w:rFonts w:hint="cs"/>
          <w:rtl/>
        </w:rPr>
      </w:pPr>
      <w:r>
        <w:rPr>
          <w:rFonts w:hint="cs"/>
          <w:rtl/>
        </w:rPr>
        <w:t xml:space="preserve">לא הפרעתי לך - - - </w:t>
      </w:r>
    </w:p>
    <w:p w14:paraId="48B712BA" w14:textId="77777777" w:rsidR="00000000" w:rsidRDefault="00E84F3B">
      <w:pPr>
        <w:pStyle w:val="a"/>
        <w:rPr>
          <w:rFonts w:hint="cs"/>
          <w:rtl/>
        </w:rPr>
      </w:pPr>
    </w:p>
    <w:p w14:paraId="32565086" w14:textId="77777777" w:rsidR="00000000" w:rsidRDefault="00E84F3B">
      <w:pPr>
        <w:pStyle w:val="ac"/>
        <w:rPr>
          <w:rtl/>
        </w:rPr>
      </w:pPr>
      <w:r>
        <w:rPr>
          <w:rFonts w:hint="eastAsia"/>
          <w:rtl/>
        </w:rPr>
        <w:t>ג</w:t>
      </w:r>
      <w:r>
        <w:rPr>
          <w:rtl/>
        </w:rPr>
        <w:t>'מאל זחאלקה (בל</w:t>
      </w:r>
      <w:r>
        <w:rPr>
          <w:rtl/>
        </w:rPr>
        <w:t>"ד):</w:t>
      </w:r>
    </w:p>
    <w:p w14:paraId="345BEE2F" w14:textId="77777777" w:rsidR="00000000" w:rsidRDefault="00E84F3B">
      <w:pPr>
        <w:pStyle w:val="a"/>
        <w:rPr>
          <w:rFonts w:hint="cs"/>
          <w:rtl/>
        </w:rPr>
      </w:pPr>
    </w:p>
    <w:p w14:paraId="45CD622E" w14:textId="77777777" w:rsidR="00000000" w:rsidRDefault="00E84F3B">
      <w:pPr>
        <w:pStyle w:val="a"/>
        <w:rPr>
          <w:rFonts w:hint="cs"/>
          <w:rtl/>
        </w:rPr>
      </w:pPr>
      <w:r>
        <w:rPr>
          <w:rFonts w:hint="cs"/>
          <w:rtl/>
        </w:rPr>
        <w:t xml:space="preserve">אתם לא מעוניינים בשלום. </w:t>
      </w:r>
    </w:p>
    <w:p w14:paraId="733C6822" w14:textId="77777777" w:rsidR="00000000" w:rsidRDefault="00E84F3B">
      <w:pPr>
        <w:pStyle w:val="a"/>
        <w:rPr>
          <w:rFonts w:hint="cs"/>
          <w:rtl/>
        </w:rPr>
      </w:pPr>
    </w:p>
    <w:p w14:paraId="6F73CFFE" w14:textId="77777777" w:rsidR="00000000" w:rsidRDefault="00E84F3B">
      <w:pPr>
        <w:pStyle w:val="SpeakerCon"/>
        <w:rPr>
          <w:rtl/>
        </w:rPr>
      </w:pPr>
      <w:bookmarkStart w:id="1047" w:name="FS000000474T16_07_2003_19_52_41C"/>
      <w:bookmarkEnd w:id="1047"/>
      <w:r>
        <w:rPr>
          <w:rtl/>
        </w:rPr>
        <w:t>השר גדעון עזרא:</w:t>
      </w:r>
    </w:p>
    <w:p w14:paraId="48FF35FD" w14:textId="77777777" w:rsidR="00000000" w:rsidRDefault="00E84F3B">
      <w:pPr>
        <w:pStyle w:val="a"/>
        <w:rPr>
          <w:rtl/>
        </w:rPr>
      </w:pPr>
    </w:p>
    <w:p w14:paraId="01C7085A" w14:textId="77777777" w:rsidR="00000000" w:rsidRDefault="00E84F3B">
      <w:pPr>
        <w:pStyle w:val="a"/>
        <w:rPr>
          <w:rFonts w:hint="cs"/>
          <w:rtl/>
        </w:rPr>
      </w:pPr>
      <w:r>
        <w:rPr>
          <w:rFonts w:hint="cs"/>
          <w:rtl/>
        </w:rPr>
        <w:t xml:space="preserve">ישראל נסוגה - - - </w:t>
      </w:r>
    </w:p>
    <w:p w14:paraId="4B980537" w14:textId="77777777" w:rsidR="00000000" w:rsidRDefault="00E84F3B">
      <w:pPr>
        <w:pStyle w:val="a"/>
        <w:rPr>
          <w:rFonts w:hint="cs"/>
          <w:rtl/>
        </w:rPr>
      </w:pPr>
    </w:p>
    <w:p w14:paraId="220CE261" w14:textId="77777777" w:rsidR="00000000" w:rsidRDefault="00E84F3B">
      <w:pPr>
        <w:pStyle w:val="ac"/>
        <w:rPr>
          <w:rtl/>
        </w:rPr>
      </w:pPr>
      <w:r>
        <w:rPr>
          <w:rFonts w:hint="eastAsia"/>
          <w:rtl/>
        </w:rPr>
        <w:t>ג</w:t>
      </w:r>
      <w:r>
        <w:rPr>
          <w:rtl/>
        </w:rPr>
        <w:t>'מאל זחאלקה (בל"ד):</w:t>
      </w:r>
    </w:p>
    <w:p w14:paraId="63557416" w14:textId="77777777" w:rsidR="00000000" w:rsidRDefault="00E84F3B">
      <w:pPr>
        <w:pStyle w:val="a"/>
        <w:rPr>
          <w:rFonts w:hint="cs"/>
          <w:rtl/>
        </w:rPr>
      </w:pPr>
    </w:p>
    <w:p w14:paraId="60534974" w14:textId="77777777" w:rsidR="00000000" w:rsidRDefault="00E84F3B">
      <w:pPr>
        <w:pStyle w:val="a"/>
        <w:rPr>
          <w:rFonts w:hint="cs"/>
          <w:rtl/>
        </w:rPr>
      </w:pPr>
      <w:r>
        <w:rPr>
          <w:rFonts w:hint="cs"/>
          <w:rtl/>
        </w:rPr>
        <w:t xml:space="preserve">אתם מעוניינים במלחמה - - - </w:t>
      </w:r>
    </w:p>
    <w:p w14:paraId="7635E2B2" w14:textId="77777777" w:rsidR="00000000" w:rsidRDefault="00E84F3B">
      <w:pPr>
        <w:pStyle w:val="a"/>
        <w:rPr>
          <w:rFonts w:hint="cs"/>
          <w:rtl/>
        </w:rPr>
      </w:pPr>
    </w:p>
    <w:p w14:paraId="0C46B4AA" w14:textId="77777777" w:rsidR="00000000" w:rsidRDefault="00E84F3B">
      <w:pPr>
        <w:pStyle w:val="SpeakerCon"/>
        <w:rPr>
          <w:rtl/>
        </w:rPr>
      </w:pPr>
      <w:bookmarkStart w:id="1048" w:name="FS000000474T16_07_2003_19_53_07C"/>
      <w:bookmarkEnd w:id="1048"/>
      <w:r>
        <w:rPr>
          <w:rtl/>
        </w:rPr>
        <w:t>השר גדעון עזרא:</w:t>
      </w:r>
    </w:p>
    <w:p w14:paraId="0F8D83C0" w14:textId="77777777" w:rsidR="00000000" w:rsidRDefault="00E84F3B">
      <w:pPr>
        <w:pStyle w:val="a"/>
        <w:rPr>
          <w:rtl/>
        </w:rPr>
      </w:pPr>
    </w:p>
    <w:p w14:paraId="430413BF" w14:textId="77777777" w:rsidR="00000000" w:rsidRDefault="00E84F3B">
      <w:pPr>
        <w:pStyle w:val="a"/>
        <w:rPr>
          <w:rFonts w:hint="cs"/>
          <w:rtl/>
        </w:rPr>
      </w:pPr>
      <w:r>
        <w:rPr>
          <w:rFonts w:hint="cs"/>
          <w:rtl/>
        </w:rPr>
        <w:t xml:space="preserve">ישראל חזרה לקו הכחול - - - </w:t>
      </w:r>
    </w:p>
    <w:p w14:paraId="0E766CAB" w14:textId="77777777" w:rsidR="00000000" w:rsidRDefault="00E84F3B">
      <w:pPr>
        <w:pStyle w:val="a"/>
        <w:rPr>
          <w:rFonts w:hint="cs"/>
          <w:rtl/>
        </w:rPr>
      </w:pPr>
    </w:p>
    <w:p w14:paraId="70338D45" w14:textId="77777777" w:rsidR="00000000" w:rsidRDefault="00E84F3B">
      <w:pPr>
        <w:pStyle w:val="ac"/>
        <w:rPr>
          <w:rtl/>
        </w:rPr>
      </w:pPr>
      <w:r>
        <w:rPr>
          <w:rFonts w:hint="eastAsia"/>
          <w:rtl/>
        </w:rPr>
        <w:t>ג</w:t>
      </w:r>
      <w:r>
        <w:rPr>
          <w:rtl/>
        </w:rPr>
        <w:t>'מאל זחאלקה (בל"ד):</w:t>
      </w:r>
    </w:p>
    <w:p w14:paraId="04BF9644" w14:textId="77777777" w:rsidR="00000000" w:rsidRDefault="00E84F3B">
      <w:pPr>
        <w:pStyle w:val="a"/>
        <w:rPr>
          <w:rFonts w:hint="cs"/>
          <w:rtl/>
        </w:rPr>
      </w:pPr>
    </w:p>
    <w:p w14:paraId="44F46E78" w14:textId="77777777" w:rsidR="00000000" w:rsidRDefault="00E84F3B">
      <w:pPr>
        <w:pStyle w:val="a"/>
        <w:rPr>
          <w:rFonts w:hint="cs"/>
          <w:rtl/>
        </w:rPr>
      </w:pPr>
      <w:r>
        <w:rPr>
          <w:rFonts w:hint="cs"/>
          <w:rtl/>
        </w:rPr>
        <w:t xml:space="preserve">אתם מעוניינים במלחמה. </w:t>
      </w:r>
    </w:p>
    <w:p w14:paraId="703EBB2C" w14:textId="77777777" w:rsidR="00000000" w:rsidRDefault="00E84F3B">
      <w:pPr>
        <w:pStyle w:val="a"/>
        <w:rPr>
          <w:rFonts w:hint="cs"/>
          <w:rtl/>
        </w:rPr>
      </w:pPr>
    </w:p>
    <w:p w14:paraId="319F6F10" w14:textId="77777777" w:rsidR="00000000" w:rsidRDefault="00E84F3B">
      <w:pPr>
        <w:pStyle w:val="SpeakerCon"/>
        <w:rPr>
          <w:rtl/>
        </w:rPr>
      </w:pPr>
      <w:bookmarkStart w:id="1049" w:name="FS000000474T16_07_2003_19_53_24C"/>
      <w:bookmarkEnd w:id="1049"/>
      <w:r>
        <w:rPr>
          <w:rtl/>
        </w:rPr>
        <w:t>השר גדעון עזרא:</w:t>
      </w:r>
    </w:p>
    <w:p w14:paraId="4C7477D4" w14:textId="77777777" w:rsidR="00000000" w:rsidRDefault="00E84F3B">
      <w:pPr>
        <w:pStyle w:val="a"/>
        <w:rPr>
          <w:rtl/>
        </w:rPr>
      </w:pPr>
    </w:p>
    <w:p w14:paraId="2B25D0A4" w14:textId="77777777" w:rsidR="00000000" w:rsidRDefault="00E84F3B">
      <w:pPr>
        <w:pStyle w:val="a"/>
        <w:rPr>
          <w:rFonts w:hint="cs"/>
          <w:rtl/>
        </w:rPr>
      </w:pPr>
      <w:r>
        <w:rPr>
          <w:rFonts w:hint="cs"/>
          <w:rtl/>
        </w:rPr>
        <w:t>אני אשאל אותך שאלה: למה לבנ</w:t>
      </w:r>
      <w:r>
        <w:rPr>
          <w:rFonts w:hint="cs"/>
          <w:rtl/>
        </w:rPr>
        <w:t>ון לא עושה שלום עם ישראל?</w:t>
      </w:r>
    </w:p>
    <w:p w14:paraId="64C1E823" w14:textId="77777777" w:rsidR="00000000" w:rsidRDefault="00E84F3B">
      <w:pPr>
        <w:pStyle w:val="a"/>
        <w:rPr>
          <w:rFonts w:hint="cs"/>
          <w:rtl/>
        </w:rPr>
      </w:pPr>
    </w:p>
    <w:p w14:paraId="7DF36845" w14:textId="77777777" w:rsidR="00000000" w:rsidRDefault="00E84F3B">
      <w:pPr>
        <w:pStyle w:val="ac"/>
        <w:rPr>
          <w:rtl/>
        </w:rPr>
      </w:pPr>
      <w:r>
        <w:rPr>
          <w:rFonts w:hint="eastAsia"/>
          <w:rtl/>
        </w:rPr>
        <w:t>ג</w:t>
      </w:r>
      <w:r>
        <w:rPr>
          <w:rtl/>
        </w:rPr>
        <w:t>'מאל זחאלקה (בל"ד):</w:t>
      </w:r>
    </w:p>
    <w:p w14:paraId="7DF40BEF" w14:textId="77777777" w:rsidR="00000000" w:rsidRDefault="00E84F3B">
      <w:pPr>
        <w:pStyle w:val="a"/>
        <w:rPr>
          <w:rFonts w:hint="cs"/>
          <w:rtl/>
        </w:rPr>
      </w:pPr>
    </w:p>
    <w:p w14:paraId="167ACD2F" w14:textId="77777777" w:rsidR="00000000" w:rsidRDefault="00E84F3B">
      <w:pPr>
        <w:pStyle w:val="a"/>
        <w:rPr>
          <w:rFonts w:hint="cs"/>
          <w:rtl/>
        </w:rPr>
      </w:pPr>
      <w:r>
        <w:rPr>
          <w:rFonts w:hint="cs"/>
          <w:rtl/>
        </w:rPr>
        <w:t xml:space="preserve">כי ישראל לא רוצה. </w:t>
      </w:r>
    </w:p>
    <w:p w14:paraId="001E3335" w14:textId="77777777" w:rsidR="00000000" w:rsidRDefault="00E84F3B">
      <w:pPr>
        <w:pStyle w:val="a"/>
        <w:rPr>
          <w:rFonts w:hint="cs"/>
          <w:rtl/>
        </w:rPr>
      </w:pPr>
    </w:p>
    <w:p w14:paraId="219F3566" w14:textId="77777777" w:rsidR="00000000" w:rsidRDefault="00E84F3B">
      <w:pPr>
        <w:pStyle w:val="SpeakerCon"/>
        <w:rPr>
          <w:rtl/>
        </w:rPr>
      </w:pPr>
      <w:bookmarkStart w:id="1050" w:name="FS000000474T16_07_2003_19_53_47C"/>
      <w:bookmarkEnd w:id="1050"/>
      <w:r>
        <w:rPr>
          <w:rtl/>
        </w:rPr>
        <w:t>השר גדעון עזרא:</w:t>
      </w:r>
    </w:p>
    <w:p w14:paraId="73D045EC" w14:textId="77777777" w:rsidR="00000000" w:rsidRDefault="00E84F3B">
      <w:pPr>
        <w:pStyle w:val="a"/>
        <w:rPr>
          <w:rtl/>
        </w:rPr>
      </w:pPr>
    </w:p>
    <w:p w14:paraId="18175BFC" w14:textId="77777777" w:rsidR="00000000" w:rsidRDefault="00E84F3B">
      <w:pPr>
        <w:pStyle w:val="a"/>
        <w:rPr>
          <w:rFonts w:hint="cs"/>
          <w:rtl/>
        </w:rPr>
      </w:pPr>
      <w:r>
        <w:rPr>
          <w:rFonts w:hint="cs"/>
          <w:rtl/>
        </w:rPr>
        <w:t>לא רוצה?</w:t>
      </w:r>
    </w:p>
    <w:p w14:paraId="53307FBA" w14:textId="77777777" w:rsidR="00000000" w:rsidRDefault="00E84F3B">
      <w:pPr>
        <w:pStyle w:val="a"/>
        <w:rPr>
          <w:rFonts w:hint="cs"/>
          <w:rtl/>
        </w:rPr>
      </w:pPr>
    </w:p>
    <w:p w14:paraId="06A0F0B8" w14:textId="77777777" w:rsidR="00000000" w:rsidRDefault="00E84F3B">
      <w:pPr>
        <w:pStyle w:val="ac"/>
        <w:rPr>
          <w:rtl/>
        </w:rPr>
      </w:pPr>
      <w:r>
        <w:rPr>
          <w:rFonts w:hint="eastAsia"/>
          <w:rtl/>
        </w:rPr>
        <w:t>ג</w:t>
      </w:r>
      <w:r>
        <w:rPr>
          <w:rtl/>
        </w:rPr>
        <w:t>'מאל זחאלקה (בל"ד):</w:t>
      </w:r>
    </w:p>
    <w:p w14:paraId="673F76C4" w14:textId="77777777" w:rsidR="00000000" w:rsidRDefault="00E84F3B">
      <w:pPr>
        <w:pStyle w:val="a"/>
        <w:rPr>
          <w:rFonts w:hint="cs"/>
          <w:rtl/>
        </w:rPr>
      </w:pPr>
    </w:p>
    <w:p w14:paraId="08BC38B0" w14:textId="77777777" w:rsidR="00000000" w:rsidRDefault="00E84F3B">
      <w:pPr>
        <w:pStyle w:val="a"/>
        <w:rPr>
          <w:rFonts w:hint="cs"/>
          <w:rtl/>
        </w:rPr>
      </w:pPr>
      <w:r>
        <w:rPr>
          <w:rFonts w:hint="cs"/>
          <w:rtl/>
        </w:rPr>
        <w:t xml:space="preserve">לא רוצה. ישראל לא רוצה. אם ישראל היתה נענית ליוזמת השלום הערבית היה שלום - - - </w:t>
      </w:r>
    </w:p>
    <w:p w14:paraId="37D7789A" w14:textId="77777777" w:rsidR="00000000" w:rsidRDefault="00E84F3B">
      <w:pPr>
        <w:pStyle w:val="a"/>
        <w:rPr>
          <w:rFonts w:hint="cs"/>
          <w:rtl/>
        </w:rPr>
      </w:pPr>
    </w:p>
    <w:p w14:paraId="603A7C6B" w14:textId="77777777" w:rsidR="00000000" w:rsidRDefault="00E84F3B">
      <w:pPr>
        <w:pStyle w:val="SpeakerCon"/>
        <w:rPr>
          <w:rtl/>
        </w:rPr>
      </w:pPr>
      <w:bookmarkStart w:id="1051" w:name="FS000000474T16_07_2003_19_54_26C"/>
      <w:bookmarkEnd w:id="1051"/>
      <w:r>
        <w:rPr>
          <w:rtl/>
        </w:rPr>
        <w:t>השר גדעון עזרא:</w:t>
      </w:r>
    </w:p>
    <w:p w14:paraId="3EC3F1DC" w14:textId="77777777" w:rsidR="00000000" w:rsidRDefault="00E84F3B">
      <w:pPr>
        <w:pStyle w:val="a"/>
        <w:rPr>
          <w:rtl/>
        </w:rPr>
      </w:pPr>
    </w:p>
    <w:p w14:paraId="7E22485B" w14:textId="77777777" w:rsidR="00000000" w:rsidRDefault="00E84F3B">
      <w:pPr>
        <w:pStyle w:val="a"/>
        <w:rPr>
          <w:rFonts w:hint="cs"/>
          <w:rtl/>
        </w:rPr>
      </w:pPr>
      <w:r>
        <w:rPr>
          <w:rFonts w:hint="cs"/>
          <w:rtl/>
        </w:rPr>
        <w:t xml:space="preserve">אני אומר לך, ג'מאל - - </w:t>
      </w:r>
    </w:p>
    <w:p w14:paraId="043EB72F" w14:textId="77777777" w:rsidR="00000000" w:rsidRDefault="00E84F3B">
      <w:pPr>
        <w:pStyle w:val="a"/>
        <w:rPr>
          <w:rFonts w:hint="cs"/>
          <w:rtl/>
        </w:rPr>
      </w:pPr>
    </w:p>
    <w:p w14:paraId="75063DBE" w14:textId="77777777" w:rsidR="00000000" w:rsidRDefault="00E84F3B">
      <w:pPr>
        <w:pStyle w:val="ac"/>
        <w:rPr>
          <w:rtl/>
        </w:rPr>
      </w:pPr>
      <w:r>
        <w:rPr>
          <w:rFonts w:hint="eastAsia"/>
          <w:rtl/>
        </w:rPr>
        <w:t>יגאל</w:t>
      </w:r>
      <w:r>
        <w:rPr>
          <w:rtl/>
        </w:rPr>
        <w:t xml:space="preserve"> יאסינוב (ש</w:t>
      </w:r>
      <w:r>
        <w:rPr>
          <w:rtl/>
        </w:rPr>
        <w:t>ינוי):</w:t>
      </w:r>
    </w:p>
    <w:p w14:paraId="0B7BA0A8" w14:textId="77777777" w:rsidR="00000000" w:rsidRDefault="00E84F3B">
      <w:pPr>
        <w:pStyle w:val="a"/>
        <w:rPr>
          <w:rFonts w:hint="cs"/>
          <w:rtl/>
        </w:rPr>
      </w:pPr>
    </w:p>
    <w:p w14:paraId="20CEFF9C" w14:textId="77777777" w:rsidR="00000000" w:rsidRDefault="00E84F3B">
      <w:pPr>
        <w:pStyle w:val="a"/>
        <w:rPr>
          <w:rFonts w:hint="cs"/>
          <w:rtl/>
        </w:rPr>
      </w:pPr>
      <w:r>
        <w:rPr>
          <w:rFonts w:hint="cs"/>
          <w:rtl/>
        </w:rPr>
        <w:t xml:space="preserve">הם יורים עלינו - - - </w:t>
      </w:r>
    </w:p>
    <w:p w14:paraId="4030CE73" w14:textId="77777777" w:rsidR="00000000" w:rsidRDefault="00E84F3B">
      <w:pPr>
        <w:pStyle w:val="a"/>
        <w:rPr>
          <w:rFonts w:hint="cs"/>
          <w:rtl/>
        </w:rPr>
      </w:pPr>
    </w:p>
    <w:p w14:paraId="2B6CF642" w14:textId="77777777" w:rsidR="00000000" w:rsidRDefault="00E84F3B">
      <w:pPr>
        <w:pStyle w:val="SpeakerCon"/>
        <w:rPr>
          <w:rtl/>
        </w:rPr>
      </w:pPr>
      <w:bookmarkStart w:id="1052" w:name="FS000000474T16_07_2003_19_54_54C"/>
      <w:bookmarkEnd w:id="1052"/>
      <w:r>
        <w:rPr>
          <w:rtl/>
        </w:rPr>
        <w:t>השר גדעון עזרא:</w:t>
      </w:r>
    </w:p>
    <w:p w14:paraId="0E300BB6" w14:textId="77777777" w:rsidR="00000000" w:rsidRDefault="00E84F3B">
      <w:pPr>
        <w:pStyle w:val="a"/>
        <w:rPr>
          <w:rtl/>
        </w:rPr>
      </w:pPr>
    </w:p>
    <w:p w14:paraId="643DEE67" w14:textId="77777777" w:rsidR="00000000" w:rsidRDefault="00E84F3B">
      <w:pPr>
        <w:pStyle w:val="a"/>
        <w:rPr>
          <w:rFonts w:hint="cs"/>
          <w:rtl/>
        </w:rPr>
      </w:pPr>
      <w:r>
        <w:rPr>
          <w:rFonts w:hint="cs"/>
          <w:rtl/>
        </w:rPr>
        <w:t xml:space="preserve">- -  אני לא יודע מה היינו עושים בלעדיך בכנסת בשעה הזאת, אבל אני רוצה לומר לך, חבר הכנסת ג'מאל, לא מעניין אותך מה שאני אומר? אתה שואל שאלות ואתה רוצה תשובות. </w:t>
      </w:r>
    </w:p>
    <w:p w14:paraId="36EFC27B" w14:textId="77777777" w:rsidR="00000000" w:rsidRDefault="00E84F3B">
      <w:pPr>
        <w:pStyle w:val="a"/>
        <w:rPr>
          <w:rFonts w:hint="cs"/>
          <w:rtl/>
        </w:rPr>
      </w:pPr>
    </w:p>
    <w:p w14:paraId="2704B317" w14:textId="77777777" w:rsidR="00000000" w:rsidRDefault="00E84F3B">
      <w:pPr>
        <w:pStyle w:val="ac"/>
        <w:rPr>
          <w:rtl/>
        </w:rPr>
      </w:pPr>
      <w:r>
        <w:rPr>
          <w:rFonts w:hint="eastAsia"/>
          <w:rtl/>
        </w:rPr>
        <w:t>ג</w:t>
      </w:r>
      <w:r>
        <w:rPr>
          <w:rtl/>
        </w:rPr>
        <w:t>'מאל זחאלקה (בל"ד):</w:t>
      </w:r>
    </w:p>
    <w:p w14:paraId="7A573AFD" w14:textId="77777777" w:rsidR="00000000" w:rsidRDefault="00E84F3B">
      <w:pPr>
        <w:pStyle w:val="a"/>
        <w:rPr>
          <w:rFonts w:hint="cs"/>
          <w:rtl/>
        </w:rPr>
      </w:pPr>
    </w:p>
    <w:p w14:paraId="7F7F009B" w14:textId="77777777" w:rsidR="00000000" w:rsidRDefault="00E84F3B">
      <w:pPr>
        <w:pStyle w:val="a"/>
        <w:rPr>
          <w:rFonts w:hint="cs"/>
          <w:rtl/>
        </w:rPr>
      </w:pPr>
      <w:r>
        <w:rPr>
          <w:rFonts w:hint="cs"/>
          <w:rtl/>
        </w:rPr>
        <w:t xml:space="preserve">סליחה, אדוני. </w:t>
      </w:r>
    </w:p>
    <w:p w14:paraId="46472E86" w14:textId="77777777" w:rsidR="00000000" w:rsidRDefault="00E84F3B">
      <w:pPr>
        <w:pStyle w:val="a"/>
        <w:rPr>
          <w:rFonts w:hint="cs"/>
          <w:rtl/>
        </w:rPr>
      </w:pPr>
    </w:p>
    <w:p w14:paraId="33D09A08" w14:textId="77777777" w:rsidR="00000000" w:rsidRDefault="00E84F3B">
      <w:pPr>
        <w:pStyle w:val="SpeakerCon"/>
        <w:rPr>
          <w:rtl/>
        </w:rPr>
      </w:pPr>
      <w:bookmarkStart w:id="1053" w:name="FS000000474T16_07_2003_19_56_04C"/>
      <w:bookmarkEnd w:id="1053"/>
      <w:r>
        <w:rPr>
          <w:rtl/>
        </w:rPr>
        <w:t>השר גדעון ע</w:t>
      </w:r>
      <w:r>
        <w:rPr>
          <w:rtl/>
        </w:rPr>
        <w:t>זרא:</w:t>
      </w:r>
    </w:p>
    <w:p w14:paraId="64B1E618" w14:textId="77777777" w:rsidR="00000000" w:rsidRDefault="00E84F3B">
      <w:pPr>
        <w:pStyle w:val="a"/>
        <w:rPr>
          <w:rtl/>
        </w:rPr>
      </w:pPr>
    </w:p>
    <w:p w14:paraId="17D5019C" w14:textId="77777777" w:rsidR="00000000" w:rsidRDefault="00E84F3B">
      <w:pPr>
        <w:pStyle w:val="a"/>
        <w:rPr>
          <w:rFonts w:hint="cs"/>
          <w:rtl/>
        </w:rPr>
      </w:pPr>
      <w:r>
        <w:rPr>
          <w:rFonts w:hint="cs"/>
          <w:rtl/>
        </w:rPr>
        <w:t>להלן עמדת ישראל בנושא סוריה והתהליך המדיני. מדיניותה של ישראל היא להושיט יד לשלום לכל משטר ערבי כדי ליצור תנאים של שלום כולל במזרח התיכון. לישראל יש עניין בחידוש המשא-ומתן עם סוריה, ולדעתנו יש לנצל כיום את חלון ההזדמנויות, כדי לקיים דיאלוג בין שתי המ</w:t>
      </w:r>
      <w:r>
        <w:rPr>
          <w:rFonts w:hint="cs"/>
          <w:rtl/>
        </w:rPr>
        <w:t xml:space="preserve">דינות. </w:t>
      </w:r>
    </w:p>
    <w:p w14:paraId="61AB7DCF" w14:textId="77777777" w:rsidR="00000000" w:rsidRDefault="00E84F3B">
      <w:pPr>
        <w:pStyle w:val="a"/>
        <w:rPr>
          <w:rFonts w:hint="cs"/>
          <w:rtl/>
        </w:rPr>
      </w:pPr>
    </w:p>
    <w:p w14:paraId="0B065AA0" w14:textId="77777777" w:rsidR="00000000" w:rsidRDefault="00E84F3B">
      <w:pPr>
        <w:pStyle w:val="a"/>
        <w:rPr>
          <w:rFonts w:hint="cs"/>
          <w:rtl/>
        </w:rPr>
      </w:pPr>
      <w:r>
        <w:rPr>
          <w:rFonts w:hint="cs"/>
          <w:rtl/>
        </w:rPr>
        <w:t>אין ספק כי בין ישראל לסוריה קיימות נקודות מחלוקת קשות, הקשורות בעיקר לתמיכה הסורית בארגוני הטרור. סוריה מארחת ונותנת מחסה לארגוני טרור, היא גם מעניקה סיוע ל"חיזבאללה" ומסייעת למשמרות המהפכה האירניים בלבנון.  ישראל גורסת כי על סוריה לשנות את מדיניו</w:t>
      </w:r>
      <w:r>
        <w:rPr>
          <w:rFonts w:hint="cs"/>
          <w:rtl/>
        </w:rPr>
        <w:t xml:space="preserve">תה בסוגיות אלה. </w:t>
      </w:r>
    </w:p>
    <w:p w14:paraId="0DCF593C" w14:textId="77777777" w:rsidR="00000000" w:rsidRDefault="00E84F3B">
      <w:pPr>
        <w:pStyle w:val="a"/>
        <w:rPr>
          <w:rFonts w:hint="cs"/>
          <w:rtl/>
        </w:rPr>
      </w:pPr>
    </w:p>
    <w:p w14:paraId="669F139C" w14:textId="77777777" w:rsidR="00000000" w:rsidRDefault="00E84F3B">
      <w:pPr>
        <w:pStyle w:val="a"/>
        <w:rPr>
          <w:rFonts w:hint="cs"/>
          <w:rtl/>
        </w:rPr>
      </w:pPr>
      <w:r>
        <w:rPr>
          <w:rFonts w:hint="cs"/>
          <w:rtl/>
        </w:rPr>
        <w:t>בהקשר זה חשוב להדגיש, כי גם מדינות מפתח בזירה הבין-לאומית, בדגש על ארצות-הברית, מעבירות לסוריה מסרים תקיפים, ברורים, בדבר הצורך לשנות את מדיניותה בתחום הסיוע לטרור כתנאי לשילובה כשחקן לגיטימי במערכת המזרח-תיכונית.</w:t>
      </w:r>
    </w:p>
    <w:p w14:paraId="7FC02614" w14:textId="77777777" w:rsidR="00000000" w:rsidRDefault="00E84F3B">
      <w:pPr>
        <w:pStyle w:val="a"/>
        <w:rPr>
          <w:rFonts w:hint="cs"/>
          <w:rtl/>
        </w:rPr>
      </w:pPr>
    </w:p>
    <w:p w14:paraId="0981C860" w14:textId="77777777" w:rsidR="00000000" w:rsidRDefault="00E84F3B">
      <w:pPr>
        <w:pStyle w:val="a"/>
        <w:rPr>
          <w:rFonts w:hint="cs"/>
          <w:rtl/>
        </w:rPr>
      </w:pPr>
      <w:r>
        <w:rPr>
          <w:rFonts w:hint="cs"/>
          <w:rtl/>
        </w:rPr>
        <w:t>סוריה יכולה בראייתנו לת</w:t>
      </w:r>
      <w:r>
        <w:rPr>
          <w:rFonts w:hint="cs"/>
          <w:rtl/>
        </w:rPr>
        <w:t xml:space="preserve">רום ליציבות באזור, לפיתוחו ולשגשוג כלכלי שלו, אולם הדבר מחייב החלטות אמיצות מצד המשטר הסורי, שימחישו כי סוריה מבינה את השינויים שחלו במערכת האזורית והגלובלית. </w:t>
      </w:r>
    </w:p>
    <w:p w14:paraId="52F0CF22" w14:textId="77777777" w:rsidR="00000000" w:rsidRDefault="00E84F3B">
      <w:pPr>
        <w:pStyle w:val="a"/>
        <w:rPr>
          <w:rFonts w:hint="cs"/>
          <w:rtl/>
        </w:rPr>
      </w:pPr>
    </w:p>
    <w:p w14:paraId="7B473765" w14:textId="77777777" w:rsidR="00000000" w:rsidRDefault="00E84F3B">
      <w:pPr>
        <w:pStyle w:val="a"/>
        <w:rPr>
          <w:rFonts w:hint="cs"/>
          <w:rtl/>
        </w:rPr>
      </w:pPr>
      <w:r>
        <w:rPr>
          <w:rFonts w:hint="cs"/>
          <w:rtl/>
        </w:rPr>
        <w:t>לישראל יש עניין בדיאלוג עם סוריה. עם זאת, חשוב שסוריה: א. תפסיק כל סיוע עקיף וישיר כאחד לארגוני</w:t>
      </w:r>
      <w:r>
        <w:rPr>
          <w:rFonts w:hint="cs"/>
          <w:rtl/>
        </w:rPr>
        <w:t xml:space="preserve"> טרור; ב. תקיים משא-ומתן ישיר עם ישראל ללא שום תנאים מוקדמים; ג. תפסיק את הלוחמה המדינית וההסתה כלפי ישראל; ד. תשתלב במהלכים האזוריים שנועדו לקדם שיתוף פעולה בין מדינות האזור, למשל, כאשר יתחדש המשא-ומתן הרב-צדדי בין ישראל לבין שכנותיה. </w:t>
      </w:r>
    </w:p>
    <w:p w14:paraId="76251B0B" w14:textId="77777777" w:rsidR="00000000" w:rsidRDefault="00E84F3B">
      <w:pPr>
        <w:pStyle w:val="a"/>
        <w:rPr>
          <w:rFonts w:hint="cs"/>
          <w:rtl/>
        </w:rPr>
      </w:pPr>
    </w:p>
    <w:p w14:paraId="088B70DB" w14:textId="77777777" w:rsidR="00000000" w:rsidRDefault="00E84F3B">
      <w:pPr>
        <w:pStyle w:val="a"/>
        <w:rPr>
          <w:rFonts w:hint="cs"/>
          <w:rtl/>
        </w:rPr>
      </w:pPr>
      <w:r>
        <w:rPr>
          <w:rFonts w:hint="cs"/>
          <w:rtl/>
        </w:rPr>
        <w:t>לישראל חשוב לקדם א</w:t>
      </w:r>
      <w:r>
        <w:rPr>
          <w:rFonts w:hint="cs"/>
          <w:rtl/>
        </w:rPr>
        <w:t>ת המהלכים המדיניים עם כל שותף הנכון לכך. לאחר הפלת המשטר הרודני של סדאם חוסיין, המזרח התיכון בשל יותר מאי-פעם לשינויים חיוביים בממדים המדיני, הכלכלי והביטחוני. מדינות שיבינו זאת צפויה להן תקופת שגשוג, ביטחון ורווחה. מי שיישאר מאחור עלול להחמיץ הזדמנות היסט</w:t>
      </w:r>
      <w:r>
        <w:rPr>
          <w:rFonts w:hint="cs"/>
          <w:rtl/>
        </w:rPr>
        <w:t xml:space="preserve">ורית להעניק תקווה חדשה לכל עמי האזור. </w:t>
      </w:r>
    </w:p>
    <w:p w14:paraId="68753EC6" w14:textId="77777777" w:rsidR="00000000" w:rsidRDefault="00E84F3B">
      <w:pPr>
        <w:pStyle w:val="a"/>
        <w:rPr>
          <w:rFonts w:hint="cs"/>
          <w:rtl/>
        </w:rPr>
      </w:pPr>
    </w:p>
    <w:p w14:paraId="74F61B20" w14:textId="77777777" w:rsidR="00000000" w:rsidRDefault="00E84F3B">
      <w:pPr>
        <w:pStyle w:val="a"/>
        <w:rPr>
          <w:rFonts w:hint="cs"/>
          <w:rtl/>
        </w:rPr>
      </w:pPr>
      <w:r>
        <w:rPr>
          <w:rFonts w:hint="cs"/>
          <w:rtl/>
        </w:rPr>
        <w:t>מעשית, נמשיך לחתור למצות כל סיכוי לדיאלוג בין ישראל לסוריה ולבנון, כדי להבטיח עתיד טוב יותר לכל עמי האזור. מעל במה זו אני קורא לסוריה לקבל את הצעדים הדרושים שיוכיחו כי חל שינוי במדיניותה ולהירתם למאמץ לחידוש התהליך ה</w:t>
      </w:r>
      <w:r>
        <w:rPr>
          <w:rFonts w:hint="cs"/>
          <w:rtl/>
        </w:rPr>
        <w:t xml:space="preserve">מדיני. אין לי ספק כי בבוא העת, לכשיחודש המשא-ומתן, תמצא סוריה בישראל שותף אמיתי במאמץ להשגת שלום אזורי כולל, שיקיף את כל עמי האזור. </w:t>
      </w:r>
    </w:p>
    <w:p w14:paraId="207B9BBB" w14:textId="77777777" w:rsidR="00000000" w:rsidRDefault="00E84F3B">
      <w:pPr>
        <w:pStyle w:val="a"/>
        <w:rPr>
          <w:rFonts w:hint="cs"/>
          <w:rtl/>
        </w:rPr>
      </w:pPr>
    </w:p>
    <w:p w14:paraId="41120736" w14:textId="77777777" w:rsidR="00000000" w:rsidRDefault="00E84F3B">
      <w:pPr>
        <w:pStyle w:val="a"/>
        <w:rPr>
          <w:rFonts w:hint="cs"/>
          <w:rtl/>
        </w:rPr>
      </w:pPr>
      <w:r>
        <w:rPr>
          <w:rFonts w:hint="cs"/>
          <w:rtl/>
        </w:rPr>
        <w:t xml:space="preserve">לעצם העניין, אני מציע להעביר את הנושא לוועדת החוץ והביטחון. תודה. </w:t>
      </w:r>
    </w:p>
    <w:p w14:paraId="6BAB77E2" w14:textId="77777777" w:rsidR="00000000" w:rsidRDefault="00E84F3B">
      <w:pPr>
        <w:pStyle w:val="a"/>
        <w:rPr>
          <w:rFonts w:hint="cs"/>
          <w:rtl/>
        </w:rPr>
      </w:pPr>
    </w:p>
    <w:p w14:paraId="2C230E11" w14:textId="77777777" w:rsidR="00000000" w:rsidRDefault="00E84F3B">
      <w:pPr>
        <w:pStyle w:val="ad"/>
        <w:rPr>
          <w:rtl/>
        </w:rPr>
      </w:pPr>
      <w:r>
        <w:rPr>
          <w:rtl/>
        </w:rPr>
        <w:t>היו"ר אתי לבני:</w:t>
      </w:r>
    </w:p>
    <w:p w14:paraId="57DF6A7B" w14:textId="77777777" w:rsidR="00000000" w:rsidRDefault="00E84F3B">
      <w:pPr>
        <w:pStyle w:val="a"/>
        <w:rPr>
          <w:rtl/>
        </w:rPr>
      </w:pPr>
    </w:p>
    <w:p w14:paraId="3104D563" w14:textId="77777777" w:rsidR="00000000" w:rsidRDefault="00E84F3B">
      <w:pPr>
        <w:pStyle w:val="a"/>
        <w:rPr>
          <w:rFonts w:hint="cs"/>
          <w:rtl/>
        </w:rPr>
      </w:pPr>
      <w:r>
        <w:rPr>
          <w:rFonts w:hint="cs"/>
          <w:rtl/>
        </w:rPr>
        <w:t>תודה. הצעה אחרת של חבר הכנסת אפללו.</w:t>
      </w:r>
    </w:p>
    <w:p w14:paraId="217B159A" w14:textId="77777777" w:rsidR="00000000" w:rsidRDefault="00E84F3B">
      <w:pPr>
        <w:pStyle w:val="a"/>
        <w:rPr>
          <w:rFonts w:hint="cs"/>
          <w:rtl/>
        </w:rPr>
      </w:pPr>
    </w:p>
    <w:p w14:paraId="09F8783C" w14:textId="77777777" w:rsidR="00000000" w:rsidRDefault="00E84F3B">
      <w:pPr>
        <w:pStyle w:val="Speaker"/>
        <w:rPr>
          <w:rtl/>
        </w:rPr>
      </w:pPr>
      <w:bookmarkStart w:id="1054" w:name="FS000000474T16_07_2003_20_06_07"/>
      <w:bookmarkStart w:id="1055" w:name="FS000001033T16_07_2003_20_06_42"/>
      <w:bookmarkStart w:id="1056" w:name="_Toc46538755"/>
      <w:bookmarkStart w:id="1057" w:name="_Toc49055486"/>
      <w:bookmarkEnd w:id="1054"/>
      <w:bookmarkEnd w:id="1055"/>
      <w:r>
        <w:rPr>
          <w:rFonts w:hint="eastAsia"/>
          <w:rtl/>
        </w:rPr>
        <w:t>אלי</w:t>
      </w:r>
      <w:r>
        <w:rPr>
          <w:rtl/>
        </w:rPr>
        <w:t xml:space="preserve"> אפללו (הליכוד):</w:t>
      </w:r>
      <w:bookmarkEnd w:id="1056"/>
      <w:bookmarkEnd w:id="1057"/>
    </w:p>
    <w:p w14:paraId="1C294D9F" w14:textId="77777777" w:rsidR="00000000" w:rsidRDefault="00E84F3B">
      <w:pPr>
        <w:pStyle w:val="a"/>
        <w:rPr>
          <w:rFonts w:hint="cs"/>
          <w:rtl/>
        </w:rPr>
      </w:pPr>
    </w:p>
    <w:p w14:paraId="77938C99" w14:textId="77777777" w:rsidR="00000000" w:rsidRDefault="00E84F3B">
      <w:pPr>
        <w:pStyle w:val="a"/>
        <w:rPr>
          <w:rFonts w:hint="cs"/>
          <w:rtl/>
        </w:rPr>
      </w:pPr>
      <w:r>
        <w:rPr>
          <w:rFonts w:hint="cs"/>
          <w:rtl/>
        </w:rPr>
        <w:t xml:space="preserve">גברתי היושבת-ראש, חברי כנסת נכבדים, חבר הכנסת ג'מאל זחאלקה אמר שאנחנו לא רוצים שלום. אנחנו מברכים על השלום. אנחנו מאוד רוצים את השלום. אנחנו מוכנים לעשות הרבה למען השלום. אני אומר לך, חברי הטוב, שאתם צריכים להיות הגשר לשלום. </w:t>
      </w:r>
    </w:p>
    <w:p w14:paraId="7285C07E" w14:textId="77777777" w:rsidR="00000000" w:rsidRDefault="00E84F3B">
      <w:pPr>
        <w:pStyle w:val="a"/>
        <w:rPr>
          <w:rFonts w:hint="cs"/>
          <w:rtl/>
        </w:rPr>
      </w:pPr>
    </w:p>
    <w:p w14:paraId="103685CE" w14:textId="77777777" w:rsidR="00000000" w:rsidRDefault="00E84F3B">
      <w:pPr>
        <w:pStyle w:val="a"/>
        <w:rPr>
          <w:rFonts w:hint="cs"/>
          <w:rtl/>
        </w:rPr>
      </w:pPr>
      <w:r>
        <w:rPr>
          <w:rFonts w:hint="cs"/>
          <w:rtl/>
        </w:rPr>
        <w:t>אנחנו בא</w:t>
      </w:r>
      <w:r>
        <w:rPr>
          <w:rFonts w:hint="cs"/>
          <w:rtl/>
        </w:rPr>
        <w:t xml:space="preserve">נו לקראת סוריה - אני חושב שהיה ראש ממשלה שנתן את הבלתי-ייאמן, אבל סוריה לא רצתה לעשות את זה. להזכירך, יש שתי מדינות שאנחנו אתן בשלום - ירדן ומצרים. צריך שיהיה שלום צודק, שלום שייתן לנו זכות קיום ולא זכות השיבה, כדי שלא נגיע למצב של אי-קיום של מדינת ישראל. </w:t>
      </w:r>
    </w:p>
    <w:p w14:paraId="16B7F632" w14:textId="77777777" w:rsidR="00000000" w:rsidRDefault="00E84F3B">
      <w:pPr>
        <w:pStyle w:val="a"/>
        <w:rPr>
          <w:rFonts w:hint="cs"/>
          <w:rtl/>
        </w:rPr>
      </w:pPr>
    </w:p>
    <w:p w14:paraId="2A6CA525" w14:textId="77777777" w:rsidR="00000000" w:rsidRDefault="00E84F3B">
      <w:pPr>
        <w:pStyle w:val="a"/>
        <w:rPr>
          <w:rFonts w:hint="cs"/>
          <w:rtl/>
        </w:rPr>
      </w:pPr>
      <w:r>
        <w:rPr>
          <w:rFonts w:hint="cs"/>
          <w:rtl/>
        </w:rPr>
        <w:t xml:space="preserve">אנחנו רוצים שלום ואנחנו מברכים על השלום. אני בטוח שמדינת ישראל תמצא פרטנר לשלום עם כל מדינה שתרצה באמת לעשות שלום. אני מברך על כך שסוריה תצטרף למהלך המדיני של שלום כולל במזרח התיכון. תודה רבה. </w:t>
      </w:r>
    </w:p>
    <w:p w14:paraId="25085323" w14:textId="77777777" w:rsidR="00000000" w:rsidRDefault="00E84F3B">
      <w:pPr>
        <w:pStyle w:val="a"/>
        <w:rPr>
          <w:rFonts w:hint="cs"/>
          <w:rtl/>
        </w:rPr>
      </w:pPr>
    </w:p>
    <w:p w14:paraId="4B6A1F42" w14:textId="77777777" w:rsidR="00000000" w:rsidRDefault="00E84F3B">
      <w:pPr>
        <w:pStyle w:val="ad"/>
        <w:rPr>
          <w:rtl/>
        </w:rPr>
      </w:pPr>
      <w:r>
        <w:rPr>
          <w:rtl/>
        </w:rPr>
        <w:t>היו"ר אתי לבני:</w:t>
      </w:r>
    </w:p>
    <w:p w14:paraId="413E13FF" w14:textId="77777777" w:rsidR="00000000" w:rsidRDefault="00E84F3B">
      <w:pPr>
        <w:pStyle w:val="a"/>
        <w:rPr>
          <w:rtl/>
        </w:rPr>
      </w:pPr>
    </w:p>
    <w:p w14:paraId="0592027E" w14:textId="77777777" w:rsidR="00000000" w:rsidRDefault="00E84F3B">
      <w:pPr>
        <w:pStyle w:val="a"/>
        <w:rPr>
          <w:rFonts w:hint="cs"/>
          <w:rtl/>
        </w:rPr>
      </w:pPr>
      <w:r>
        <w:rPr>
          <w:rFonts w:hint="cs"/>
          <w:rtl/>
        </w:rPr>
        <w:t>תודה רבה. חבר הכנסת זחאלקה, אתה מוכן להעבי</w:t>
      </w:r>
      <w:r>
        <w:rPr>
          <w:rFonts w:hint="cs"/>
          <w:rtl/>
        </w:rPr>
        <w:t>ר את הנושא לוועדה?</w:t>
      </w:r>
    </w:p>
    <w:p w14:paraId="4D7661FB" w14:textId="77777777" w:rsidR="00000000" w:rsidRDefault="00E84F3B">
      <w:pPr>
        <w:pStyle w:val="a"/>
        <w:rPr>
          <w:rFonts w:hint="cs"/>
          <w:rtl/>
        </w:rPr>
      </w:pPr>
    </w:p>
    <w:p w14:paraId="5199BB97" w14:textId="77777777" w:rsidR="00000000" w:rsidRDefault="00E84F3B">
      <w:pPr>
        <w:pStyle w:val="ac"/>
        <w:rPr>
          <w:rtl/>
        </w:rPr>
      </w:pPr>
      <w:r>
        <w:rPr>
          <w:rFonts w:hint="eastAsia"/>
          <w:rtl/>
        </w:rPr>
        <w:t>ג</w:t>
      </w:r>
      <w:r>
        <w:rPr>
          <w:rtl/>
        </w:rPr>
        <w:t>'מאל זחאלקה (בל"ד):</w:t>
      </w:r>
    </w:p>
    <w:p w14:paraId="11BE6ECB" w14:textId="77777777" w:rsidR="00000000" w:rsidRDefault="00E84F3B">
      <w:pPr>
        <w:pStyle w:val="a"/>
        <w:rPr>
          <w:rFonts w:hint="cs"/>
          <w:rtl/>
        </w:rPr>
      </w:pPr>
    </w:p>
    <w:p w14:paraId="51AD1A8A" w14:textId="77777777" w:rsidR="00000000" w:rsidRDefault="00E84F3B">
      <w:pPr>
        <w:pStyle w:val="a"/>
        <w:rPr>
          <w:rFonts w:hint="cs"/>
          <w:rtl/>
        </w:rPr>
      </w:pPr>
      <w:r>
        <w:rPr>
          <w:rFonts w:hint="cs"/>
          <w:rtl/>
        </w:rPr>
        <w:t xml:space="preserve">אני מבקש דיון במליאה. </w:t>
      </w:r>
    </w:p>
    <w:p w14:paraId="78E01432" w14:textId="77777777" w:rsidR="00000000" w:rsidRDefault="00E84F3B">
      <w:pPr>
        <w:pStyle w:val="a"/>
        <w:rPr>
          <w:rFonts w:hint="cs"/>
          <w:rtl/>
        </w:rPr>
      </w:pPr>
    </w:p>
    <w:p w14:paraId="4773A9DD" w14:textId="77777777" w:rsidR="00000000" w:rsidRDefault="00E84F3B">
      <w:pPr>
        <w:pStyle w:val="ad"/>
        <w:rPr>
          <w:rtl/>
        </w:rPr>
      </w:pPr>
      <w:r>
        <w:rPr>
          <w:rtl/>
        </w:rPr>
        <w:t>היו"ר אתי לבני:</w:t>
      </w:r>
    </w:p>
    <w:p w14:paraId="3B486C1C" w14:textId="77777777" w:rsidR="00000000" w:rsidRDefault="00E84F3B">
      <w:pPr>
        <w:pStyle w:val="a"/>
        <w:rPr>
          <w:rtl/>
        </w:rPr>
      </w:pPr>
    </w:p>
    <w:p w14:paraId="64684C6E" w14:textId="77777777" w:rsidR="00000000" w:rsidRDefault="00E84F3B">
      <w:pPr>
        <w:pStyle w:val="a"/>
        <w:rPr>
          <w:rFonts w:hint="cs"/>
          <w:rtl/>
        </w:rPr>
      </w:pPr>
      <w:r>
        <w:rPr>
          <w:rFonts w:hint="cs"/>
          <w:rtl/>
        </w:rPr>
        <w:t xml:space="preserve">אתה רוצה מליאה. אנחנו נערוך הצבעה בנושא הזה. אנחנו מתחילים בהצבעה - בעד זה מליאה, נגד זה להסיר. </w:t>
      </w:r>
    </w:p>
    <w:p w14:paraId="10490522" w14:textId="77777777" w:rsidR="00000000" w:rsidRDefault="00E84F3B">
      <w:pPr>
        <w:pStyle w:val="a"/>
        <w:rPr>
          <w:rFonts w:hint="cs"/>
          <w:rtl/>
        </w:rPr>
      </w:pPr>
    </w:p>
    <w:p w14:paraId="5C56B5C7" w14:textId="77777777" w:rsidR="00000000" w:rsidRDefault="00E84F3B">
      <w:pPr>
        <w:pStyle w:val="ac"/>
        <w:rPr>
          <w:rtl/>
        </w:rPr>
      </w:pPr>
      <w:r>
        <w:rPr>
          <w:rtl/>
        </w:rPr>
        <w:t>השר גדעון עזרא:</w:t>
      </w:r>
    </w:p>
    <w:p w14:paraId="058877A0" w14:textId="77777777" w:rsidR="00000000" w:rsidRDefault="00E84F3B">
      <w:pPr>
        <w:pStyle w:val="a"/>
        <w:rPr>
          <w:rtl/>
        </w:rPr>
      </w:pPr>
    </w:p>
    <w:p w14:paraId="5F61F0EB" w14:textId="77777777" w:rsidR="00000000" w:rsidRDefault="00E84F3B">
      <w:pPr>
        <w:pStyle w:val="a"/>
        <w:rPr>
          <w:rFonts w:hint="cs"/>
          <w:rtl/>
        </w:rPr>
      </w:pPr>
      <w:r>
        <w:rPr>
          <w:rFonts w:hint="cs"/>
          <w:rtl/>
        </w:rPr>
        <w:t xml:space="preserve">ביקשתי להעביר לוועדה. </w:t>
      </w:r>
    </w:p>
    <w:p w14:paraId="4B643F43" w14:textId="77777777" w:rsidR="00000000" w:rsidRDefault="00E84F3B">
      <w:pPr>
        <w:pStyle w:val="a"/>
        <w:rPr>
          <w:rFonts w:hint="cs"/>
          <w:rtl/>
        </w:rPr>
      </w:pPr>
    </w:p>
    <w:p w14:paraId="5FDBC9A6" w14:textId="77777777" w:rsidR="00000000" w:rsidRDefault="00E84F3B">
      <w:pPr>
        <w:pStyle w:val="ad"/>
        <w:rPr>
          <w:rtl/>
        </w:rPr>
      </w:pPr>
      <w:r>
        <w:rPr>
          <w:rtl/>
        </w:rPr>
        <w:t>היו"ר אתי לבני:</w:t>
      </w:r>
    </w:p>
    <w:p w14:paraId="0DD3DD1E" w14:textId="77777777" w:rsidR="00000000" w:rsidRDefault="00E84F3B">
      <w:pPr>
        <w:pStyle w:val="a"/>
        <w:rPr>
          <w:rtl/>
        </w:rPr>
      </w:pPr>
    </w:p>
    <w:p w14:paraId="13D68C63" w14:textId="77777777" w:rsidR="00000000" w:rsidRDefault="00E84F3B">
      <w:pPr>
        <w:pStyle w:val="a"/>
        <w:rPr>
          <w:rFonts w:hint="cs"/>
          <w:rtl/>
        </w:rPr>
      </w:pPr>
      <w:r>
        <w:rPr>
          <w:rFonts w:hint="cs"/>
          <w:rtl/>
        </w:rPr>
        <w:t xml:space="preserve">חבר הכנסת זחאלקה </w:t>
      </w:r>
      <w:r>
        <w:rPr>
          <w:rFonts w:hint="cs"/>
          <w:rtl/>
        </w:rPr>
        <w:t xml:space="preserve">לא מסכים להעביר לוועדה. </w:t>
      </w:r>
    </w:p>
    <w:p w14:paraId="28D46631" w14:textId="77777777" w:rsidR="00000000" w:rsidRDefault="00E84F3B">
      <w:pPr>
        <w:pStyle w:val="a"/>
        <w:rPr>
          <w:rFonts w:hint="cs"/>
          <w:rtl/>
        </w:rPr>
      </w:pPr>
    </w:p>
    <w:p w14:paraId="7761306D" w14:textId="77777777" w:rsidR="00000000" w:rsidRDefault="00E84F3B">
      <w:pPr>
        <w:pStyle w:val="ac"/>
        <w:rPr>
          <w:rtl/>
        </w:rPr>
      </w:pPr>
      <w:r>
        <w:rPr>
          <w:rFonts w:hint="eastAsia"/>
          <w:rtl/>
        </w:rPr>
        <w:t>אלי</w:t>
      </w:r>
      <w:r>
        <w:rPr>
          <w:rtl/>
        </w:rPr>
        <w:t xml:space="preserve"> אפללו (הליכוד):</w:t>
      </w:r>
    </w:p>
    <w:p w14:paraId="668BC280" w14:textId="77777777" w:rsidR="00000000" w:rsidRDefault="00E84F3B">
      <w:pPr>
        <w:pStyle w:val="a"/>
        <w:rPr>
          <w:rFonts w:hint="cs"/>
          <w:rtl/>
        </w:rPr>
      </w:pPr>
    </w:p>
    <w:p w14:paraId="1AB1A0EA" w14:textId="77777777" w:rsidR="00000000" w:rsidRDefault="00E84F3B">
      <w:pPr>
        <w:pStyle w:val="a"/>
        <w:rPr>
          <w:rFonts w:hint="cs"/>
          <w:rtl/>
        </w:rPr>
      </w:pPr>
      <w:r>
        <w:rPr>
          <w:rFonts w:hint="cs"/>
          <w:rtl/>
        </w:rPr>
        <w:t xml:space="preserve">אנחנו נגד. </w:t>
      </w:r>
    </w:p>
    <w:p w14:paraId="2B76E084" w14:textId="77777777" w:rsidR="00000000" w:rsidRDefault="00E84F3B">
      <w:pPr>
        <w:pStyle w:val="a"/>
        <w:rPr>
          <w:rFonts w:hint="cs"/>
          <w:rtl/>
        </w:rPr>
      </w:pPr>
    </w:p>
    <w:p w14:paraId="0A8FE194" w14:textId="77777777" w:rsidR="00000000" w:rsidRDefault="00E84F3B">
      <w:pPr>
        <w:pStyle w:val="ad"/>
        <w:rPr>
          <w:rtl/>
        </w:rPr>
      </w:pPr>
      <w:r>
        <w:rPr>
          <w:rtl/>
        </w:rPr>
        <w:t>היו"ר אתי לבני:</w:t>
      </w:r>
    </w:p>
    <w:p w14:paraId="4CCD9207" w14:textId="77777777" w:rsidR="00000000" w:rsidRDefault="00E84F3B">
      <w:pPr>
        <w:pStyle w:val="a"/>
        <w:rPr>
          <w:rtl/>
        </w:rPr>
      </w:pPr>
    </w:p>
    <w:p w14:paraId="0567F747" w14:textId="77777777" w:rsidR="00000000" w:rsidRDefault="00E84F3B">
      <w:pPr>
        <w:pStyle w:val="a"/>
        <w:rPr>
          <w:rFonts w:hint="cs"/>
          <w:rtl/>
        </w:rPr>
      </w:pPr>
      <w:r>
        <w:rPr>
          <w:rFonts w:hint="cs"/>
          <w:rtl/>
        </w:rPr>
        <w:t xml:space="preserve">בעד זה מליאה, נגד זה להסיר. </w:t>
      </w:r>
    </w:p>
    <w:p w14:paraId="00862561" w14:textId="77777777" w:rsidR="00000000" w:rsidRDefault="00E84F3B">
      <w:pPr>
        <w:pStyle w:val="a7"/>
        <w:bidi/>
        <w:rPr>
          <w:rFonts w:hint="cs"/>
          <w:rtl/>
        </w:rPr>
      </w:pPr>
    </w:p>
    <w:p w14:paraId="3554B1C3" w14:textId="77777777" w:rsidR="00000000" w:rsidRDefault="00E84F3B">
      <w:pPr>
        <w:pStyle w:val="a7"/>
        <w:bidi/>
        <w:rPr>
          <w:rFonts w:hint="cs"/>
          <w:rtl/>
        </w:rPr>
      </w:pPr>
      <w:r>
        <w:rPr>
          <w:rFonts w:hint="cs"/>
          <w:rtl/>
        </w:rPr>
        <w:t>הצבעה מס' 14</w:t>
      </w:r>
    </w:p>
    <w:p w14:paraId="0D34502C" w14:textId="77777777" w:rsidR="00000000" w:rsidRDefault="00E84F3B">
      <w:pPr>
        <w:pStyle w:val="a"/>
        <w:rPr>
          <w:rFonts w:hint="cs"/>
          <w:rtl/>
        </w:rPr>
      </w:pPr>
    </w:p>
    <w:p w14:paraId="2AF46E28" w14:textId="77777777" w:rsidR="00000000" w:rsidRDefault="00E84F3B">
      <w:pPr>
        <w:pStyle w:val="a8"/>
        <w:bidi/>
        <w:rPr>
          <w:rFonts w:hint="cs"/>
          <w:rtl/>
        </w:rPr>
      </w:pPr>
      <w:r>
        <w:rPr>
          <w:rFonts w:hint="cs"/>
          <w:rtl/>
        </w:rPr>
        <w:t>בעד ההצעה לכלול את הנושא בסדר-היום - 3</w:t>
      </w:r>
    </w:p>
    <w:p w14:paraId="7E32BF45" w14:textId="77777777" w:rsidR="00000000" w:rsidRDefault="00E84F3B">
      <w:pPr>
        <w:pStyle w:val="a8"/>
        <w:bidi/>
        <w:rPr>
          <w:rFonts w:hint="cs"/>
          <w:rtl/>
        </w:rPr>
      </w:pPr>
      <w:r>
        <w:rPr>
          <w:rFonts w:hint="cs"/>
          <w:rtl/>
        </w:rPr>
        <w:t>בעד ההצעה שלא לכלול את הנושא בסדר-היום -  7</w:t>
      </w:r>
    </w:p>
    <w:p w14:paraId="7BE0AE3D" w14:textId="77777777" w:rsidR="00000000" w:rsidRDefault="00E84F3B">
      <w:pPr>
        <w:pStyle w:val="a8"/>
        <w:bidi/>
        <w:rPr>
          <w:rFonts w:hint="cs"/>
          <w:rtl/>
        </w:rPr>
      </w:pPr>
      <w:r>
        <w:rPr>
          <w:rFonts w:hint="cs"/>
          <w:rtl/>
        </w:rPr>
        <w:t>נמנעים - 1</w:t>
      </w:r>
    </w:p>
    <w:p w14:paraId="75895F9B" w14:textId="77777777" w:rsidR="00000000" w:rsidRDefault="00E84F3B">
      <w:pPr>
        <w:pStyle w:val="a9"/>
        <w:bidi/>
        <w:rPr>
          <w:rFonts w:hint="cs"/>
          <w:rtl/>
        </w:rPr>
      </w:pPr>
      <w:r>
        <w:rPr>
          <w:rFonts w:hint="cs"/>
          <w:rtl/>
        </w:rPr>
        <w:t>ההצעה שלא לכלול את הנושא בסדר-היום של הכנ</w:t>
      </w:r>
      <w:r>
        <w:rPr>
          <w:rFonts w:hint="cs"/>
          <w:rtl/>
        </w:rPr>
        <w:t xml:space="preserve">סת נתקבלה. </w:t>
      </w:r>
    </w:p>
    <w:p w14:paraId="3225AA7B" w14:textId="77777777" w:rsidR="00000000" w:rsidRDefault="00E84F3B">
      <w:pPr>
        <w:pStyle w:val="a"/>
        <w:rPr>
          <w:rFonts w:hint="cs"/>
          <w:rtl/>
        </w:rPr>
      </w:pPr>
    </w:p>
    <w:p w14:paraId="6A09FD2F" w14:textId="77777777" w:rsidR="00000000" w:rsidRDefault="00E84F3B">
      <w:pPr>
        <w:pStyle w:val="ad"/>
        <w:rPr>
          <w:rtl/>
        </w:rPr>
      </w:pPr>
      <w:r>
        <w:rPr>
          <w:rtl/>
        </w:rPr>
        <w:t>היו"ר אתי לבני:</w:t>
      </w:r>
    </w:p>
    <w:p w14:paraId="1C42DF60" w14:textId="77777777" w:rsidR="00000000" w:rsidRDefault="00E84F3B">
      <w:pPr>
        <w:pStyle w:val="a"/>
        <w:rPr>
          <w:rFonts w:hint="cs"/>
          <w:rtl/>
        </w:rPr>
      </w:pPr>
    </w:p>
    <w:p w14:paraId="4C801D8C" w14:textId="77777777" w:rsidR="00000000" w:rsidRDefault="00E84F3B">
      <w:pPr>
        <w:pStyle w:val="a"/>
        <w:rPr>
          <w:rFonts w:hint="cs"/>
          <w:rtl/>
        </w:rPr>
      </w:pPr>
      <w:r>
        <w:rPr>
          <w:rFonts w:hint="cs"/>
          <w:rtl/>
        </w:rPr>
        <w:t xml:space="preserve">ההצעה מוסרת, תודה. </w:t>
      </w:r>
    </w:p>
    <w:p w14:paraId="69FA5C1F" w14:textId="77777777" w:rsidR="00000000" w:rsidRDefault="00E84F3B">
      <w:pPr>
        <w:pStyle w:val="a"/>
        <w:rPr>
          <w:rFonts w:hint="cs"/>
          <w:rtl/>
        </w:rPr>
      </w:pPr>
    </w:p>
    <w:p w14:paraId="44AD106A" w14:textId="77777777" w:rsidR="00000000" w:rsidRDefault="00E84F3B">
      <w:pPr>
        <w:pStyle w:val="ac"/>
        <w:rPr>
          <w:rtl/>
        </w:rPr>
      </w:pPr>
      <w:r>
        <w:rPr>
          <w:rFonts w:hint="eastAsia"/>
          <w:rtl/>
        </w:rPr>
        <w:t>השר</w:t>
      </w:r>
      <w:r>
        <w:rPr>
          <w:rtl/>
        </w:rPr>
        <w:t xml:space="preserve"> גדעון עזרא:</w:t>
      </w:r>
    </w:p>
    <w:p w14:paraId="3E5B95B7" w14:textId="77777777" w:rsidR="00000000" w:rsidRDefault="00E84F3B">
      <w:pPr>
        <w:pStyle w:val="a"/>
        <w:rPr>
          <w:rFonts w:hint="cs"/>
          <w:rtl/>
        </w:rPr>
      </w:pPr>
    </w:p>
    <w:p w14:paraId="5A8B53D6" w14:textId="77777777" w:rsidR="00000000" w:rsidRDefault="00E84F3B">
      <w:pPr>
        <w:pStyle w:val="a"/>
        <w:rPr>
          <w:rFonts w:hint="cs"/>
          <w:rtl/>
        </w:rPr>
      </w:pPr>
      <w:r>
        <w:rPr>
          <w:rFonts w:hint="cs"/>
          <w:rtl/>
        </w:rPr>
        <w:t xml:space="preserve">אבל הצעתי להעביר לוועדה. </w:t>
      </w:r>
    </w:p>
    <w:p w14:paraId="2E1C2816" w14:textId="77777777" w:rsidR="00000000" w:rsidRDefault="00E84F3B">
      <w:pPr>
        <w:pStyle w:val="a"/>
        <w:rPr>
          <w:rFonts w:hint="cs"/>
          <w:rtl/>
        </w:rPr>
      </w:pPr>
    </w:p>
    <w:p w14:paraId="093AAAB0" w14:textId="77777777" w:rsidR="00000000" w:rsidRDefault="00E84F3B">
      <w:pPr>
        <w:pStyle w:val="ad"/>
        <w:rPr>
          <w:rtl/>
        </w:rPr>
      </w:pPr>
      <w:r>
        <w:rPr>
          <w:rtl/>
        </w:rPr>
        <w:t>היו"ר אתי לבני:</w:t>
      </w:r>
    </w:p>
    <w:p w14:paraId="2AB2DB7C" w14:textId="77777777" w:rsidR="00000000" w:rsidRDefault="00E84F3B">
      <w:pPr>
        <w:pStyle w:val="a"/>
        <w:rPr>
          <w:rtl/>
        </w:rPr>
      </w:pPr>
    </w:p>
    <w:p w14:paraId="2A9AEAB5" w14:textId="77777777" w:rsidR="00000000" w:rsidRDefault="00E84F3B">
      <w:pPr>
        <w:pStyle w:val="a"/>
        <w:rPr>
          <w:rFonts w:hint="cs"/>
          <w:rtl/>
        </w:rPr>
      </w:pPr>
      <w:r>
        <w:rPr>
          <w:rFonts w:hint="cs"/>
          <w:rtl/>
        </w:rPr>
        <w:t xml:space="preserve">הוא לא מעוניין בוועדה. </w:t>
      </w:r>
    </w:p>
    <w:p w14:paraId="142AE03F" w14:textId="77777777" w:rsidR="00000000" w:rsidRDefault="00E84F3B">
      <w:pPr>
        <w:pStyle w:val="a"/>
        <w:rPr>
          <w:rFonts w:hint="cs"/>
          <w:rtl/>
        </w:rPr>
      </w:pPr>
    </w:p>
    <w:p w14:paraId="4BE99718" w14:textId="77777777" w:rsidR="00000000" w:rsidRDefault="00E84F3B">
      <w:pPr>
        <w:pStyle w:val="ac"/>
        <w:rPr>
          <w:rtl/>
        </w:rPr>
      </w:pPr>
      <w:r>
        <w:rPr>
          <w:rFonts w:hint="eastAsia"/>
          <w:rtl/>
        </w:rPr>
        <w:t>השר</w:t>
      </w:r>
      <w:r>
        <w:rPr>
          <w:rtl/>
        </w:rPr>
        <w:t xml:space="preserve"> גדעון עזרא:</w:t>
      </w:r>
    </w:p>
    <w:p w14:paraId="5B565520" w14:textId="77777777" w:rsidR="00000000" w:rsidRDefault="00E84F3B">
      <w:pPr>
        <w:pStyle w:val="a"/>
        <w:rPr>
          <w:rFonts w:hint="cs"/>
          <w:rtl/>
        </w:rPr>
      </w:pPr>
    </w:p>
    <w:p w14:paraId="1A0C8B90" w14:textId="77777777" w:rsidR="00000000" w:rsidRDefault="00E84F3B">
      <w:pPr>
        <w:pStyle w:val="a"/>
        <w:rPr>
          <w:rFonts w:hint="cs"/>
          <w:rtl/>
        </w:rPr>
      </w:pPr>
      <w:r>
        <w:rPr>
          <w:rFonts w:hint="cs"/>
          <w:rtl/>
        </w:rPr>
        <w:t xml:space="preserve">אני הצעתי להעביר לוועדה. </w:t>
      </w:r>
    </w:p>
    <w:p w14:paraId="6E52CC1B" w14:textId="77777777" w:rsidR="00000000" w:rsidRDefault="00E84F3B">
      <w:pPr>
        <w:pStyle w:val="a"/>
        <w:rPr>
          <w:rFonts w:hint="cs"/>
          <w:rtl/>
        </w:rPr>
      </w:pPr>
    </w:p>
    <w:p w14:paraId="796D1BDF" w14:textId="77777777" w:rsidR="00000000" w:rsidRDefault="00E84F3B">
      <w:pPr>
        <w:pStyle w:val="ad"/>
        <w:rPr>
          <w:rtl/>
        </w:rPr>
      </w:pPr>
      <w:r>
        <w:rPr>
          <w:rtl/>
        </w:rPr>
        <w:t>היו"ר אתי לבני:</w:t>
      </w:r>
    </w:p>
    <w:p w14:paraId="69D321C9" w14:textId="77777777" w:rsidR="00000000" w:rsidRDefault="00E84F3B">
      <w:pPr>
        <w:pStyle w:val="a"/>
        <w:rPr>
          <w:rtl/>
        </w:rPr>
      </w:pPr>
    </w:p>
    <w:p w14:paraId="63C40BE3" w14:textId="77777777" w:rsidR="00000000" w:rsidRDefault="00E84F3B">
      <w:pPr>
        <w:pStyle w:val="a"/>
        <w:rPr>
          <w:rFonts w:hint="cs"/>
          <w:rtl/>
        </w:rPr>
      </w:pPr>
      <w:r>
        <w:rPr>
          <w:rFonts w:hint="cs"/>
          <w:rtl/>
        </w:rPr>
        <w:t xml:space="preserve">אבל הוא הציע את ההצעה ולא אתה. </w:t>
      </w:r>
    </w:p>
    <w:p w14:paraId="7308E492" w14:textId="77777777" w:rsidR="00000000" w:rsidRDefault="00E84F3B">
      <w:pPr>
        <w:pStyle w:val="a"/>
        <w:rPr>
          <w:rFonts w:hint="cs"/>
          <w:rtl/>
        </w:rPr>
      </w:pPr>
    </w:p>
    <w:p w14:paraId="37359E77" w14:textId="77777777" w:rsidR="00000000" w:rsidRDefault="00E84F3B">
      <w:pPr>
        <w:pStyle w:val="ac"/>
        <w:rPr>
          <w:rtl/>
        </w:rPr>
      </w:pPr>
      <w:r>
        <w:rPr>
          <w:rFonts w:hint="eastAsia"/>
          <w:rtl/>
        </w:rPr>
        <w:t>השר</w:t>
      </w:r>
      <w:r>
        <w:rPr>
          <w:rtl/>
        </w:rPr>
        <w:t xml:space="preserve"> גדעון עזרא:</w:t>
      </w:r>
    </w:p>
    <w:p w14:paraId="1F0D0496" w14:textId="77777777" w:rsidR="00000000" w:rsidRDefault="00E84F3B">
      <w:pPr>
        <w:pStyle w:val="a"/>
        <w:rPr>
          <w:rFonts w:hint="cs"/>
          <w:rtl/>
        </w:rPr>
      </w:pPr>
    </w:p>
    <w:p w14:paraId="5175C1A9" w14:textId="77777777" w:rsidR="00000000" w:rsidRDefault="00E84F3B">
      <w:pPr>
        <w:pStyle w:val="a"/>
        <w:rPr>
          <w:rFonts w:hint="cs"/>
          <w:rtl/>
        </w:rPr>
      </w:pPr>
      <w:r>
        <w:rPr>
          <w:rFonts w:hint="cs"/>
          <w:rtl/>
        </w:rPr>
        <w:t>אני הצעת</w:t>
      </w:r>
      <w:r>
        <w:rPr>
          <w:rFonts w:hint="cs"/>
          <w:rtl/>
        </w:rPr>
        <w:t>י.</w:t>
      </w:r>
    </w:p>
    <w:p w14:paraId="2D936210" w14:textId="77777777" w:rsidR="00000000" w:rsidRDefault="00E84F3B">
      <w:pPr>
        <w:pStyle w:val="a"/>
        <w:rPr>
          <w:rFonts w:hint="cs"/>
          <w:rtl/>
        </w:rPr>
      </w:pPr>
    </w:p>
    <w:p w14:paraId="0A25C859" w14:textId="77777777" w:rsidR="00000000" w:rsidRDefault="00E84F3B">
      <w:pPr>
        <w:pStyle w:val="ad"/>
        <w:rPr>
          <w:rtl/>
        </w:rPr>
      </w:pPr>
      <w:r>
        <w:rPr>
          <w:rtl/>
        </w:rPr>
        <w:t>היו"ר אתי לבני:</w:t>
      </w:r>
    </w:p>
    <w:p w14:paraId="6683AB36" w14:textId="77777777" w:rsidR="00000000" w:rsidRDefault="00E84F3B">
      <w:pPr>
        <w:pStyle w:val="a"/>
        <w:rPr>
          <w:rtl/>
        </w:rPr>
      </w:pPr>
    </w:p>
    <w:p w14:paraId="644C2F40" w14:textId="77777777" w:rsidR="00000000" w:rsidRDefault="00E84F3B">
      <w:pPr>
        <w:pStyle w:val="a"/>
        <w:rPr>
          <w:rFonts w:hint="cs"/>
          <w:rtl/>
        </w:rPr>
      </w:pPr>
      <w:r>
        <w:rPr>
          <w:rFonts w:hint="cs"/>
          <w:rtl/>
        </w:rPr>
        <w:t>אבל ההצעה לסדר-היום היא שלו. אתה השבת.</w:t>
      </w:r>
    </w:p>
    <w:p w14:paraId="59BD9506" w14:textId="77777777" w:rsidR="00000000" w:rsidRDefault="00E84F3B">
      <w:pPr>
        <w:pStyle w:val="a"/>
        <w:rPr>
          <w:rFonts w:hint="cs"/>
          <w:rtl/>
        </w:rPr>
      </w:pPr>
    </w:p>
    <w:p w14:paraId="590ADACC" w14:textId="77777777" w:rsidR="00000000" w:rsidRDefault="00E84F3B">
      <w:pPr>
        <w:pStyle w:val="a"/>
        <w:rPr>
          <w:rFonts w:hint="cs"/>
          <w:rtl/>
        </w:rPr>
      </w:pPr>
    </w:p>
    <w:p w14:paraId="1078B93A" w14:textId="77777777" w:rsidR="00000000" w:rsidRDefault="00E84F3B">
      <w:pPr>
        <w:pStyle w:val="Subject"/>
        <w:rPr>
          <w:rtl/>
        </w:rPr>
      </w:pPr>
    </w:p>
    <w:p w14:paraId="026695E1" w14:textId="77777777" w:rsidR="00000000" w:rsidRDefault="00E84F3B">
      <w:pPr>
        <w:pStyle w:val="Subject"/>
        <w:rPr>
          <w:rFonts w:hint="cs"/>
          <w:rtl/>
        </w:rPr>
      </w:pPr>
      <w:bookmarkStart w:id="1058" w:name="_Toc46538756"/>
      <w:bookmarkStart w:id="1059" w:name="_Toc49055487"/>
      <w:r>
        <w:rPr>
          <w:rFonts w:hint="cs"/>
          <w:rtl/>
        </w:rPr>
        <w:t>הצעה לסדר-היום</w:t>
      </w:r>
      <w:bookmarkEnd w:id="1058"/>
      <w:bookmarkEnd w:id="1059"/>
    </w:p>
    <w:p w14:paraId="349087DF" w14:textId="77777777" w:rsidR="00000000" w:rsidRDefault="00E84F3B">
      <w:pPr>
        <w:pStyle w:val="Subject"/>
        <w:rPr>
          <w:rFonts w:hint="cs"/>
          <w:rtl/>
        </w:rPr>
      </w:pPr>
      <w:bookmarkStart w:id="1060" w:name="_Toc46538757"/>
      <w:bookmarkStart w:id="1061" w:name="_Toc49055488"/>
      <w:r>
        <w:rPr>
          <w:rFonts w:hint="cs"/>
          <w:rtl/>
        </w:rPr>
        <w:t>הרצח בטיילת ביפו</w:t>
      </w:r>
      <w:bookmarkEnd w:id="1060"/>
      <w:bookmarkEnd w:id="1061"/>
    </w:p>
    <w:p w14:paraId="27B93328" w14:textId="77777777" w:rsidR="00000000" w:rsidRDefault="00E84F3B">
      <w:pPr>
        <w:pStyle w:val="a"/>
        <w:rPr>
          <w:rFonts w:hint="cs"/>
          <w:rtl/>
        </w:rPr>
      </w:pPr>
    </w:p>
    <w:p w14:paraId="06EC5868" w14:textId="77777777" w:rsidR="00000000" w:rsidRDefault="00E84F3B">
      <w:pPr>
        <w:pStyle w:val="ad"/>
        <w:rPr>
          <w:rtl/>
        </w:rPr>
      </w:pPr>
      <w:r>
        <w:rPr>
          <w:rtl/>
        </w:rPr>
        <w:t>היו"ר אתי לבני:</w:t>
      </w:r>
    </w:p>
    <w:p w14:paraId="34083D36" w14:textId="77777777" w:rsidR="00000000" w:rsidRDefault="00E84F3B">
      <w:pPr>
        <w:pStyle w:val="a"/>
        <w:rPr>
          <w:rtl/>
        </w:rPr>
      </w:pPr>
    </w:p>
    <w:p w14:paraId="3B2119A2" w14:textId="77777777" w:rsidR="00000000" w:rsidRDefault="00E84F3B">
      <w:pPr>
        <w:pStyle w:val="a"/>
        <w:rPr>
          <w:rFonts w:hint="cs"/>
          <w:rtl/>
        </w:rPr>
      </w:pPr>
      <w:r>
        <w:rPr>
          <w:rFonts w:hint="cs"/>
          <w:rtl/>
        </w:rPr>
        <w:t>אנחנו עוברים לנושא הבא: הרצח בטיילת ביפו - הצעות לסדר-היום מס' 1107, 1109, 1110 ו-1111. ראשון הדוברים, חבר הכנסת יורי שטרן - אינו נוכח. חבר הכנ</w:t>
      </w:r>
      <w:r>
        <w:rPr>
          <w:rFonts w:hint="cs"/>
          <w:rtl/>
        </w:rPr>
        <w:t xml:space="preserve">סת נסים זאב, בבקשה. אחריו - חבר הכנסת גלעד ארדן, ואחריו - חבר הכנסת חיים רמון. </w:t>
      </w:r>
    </w:p>
    <w:p w14:paraId="7FE12D98" w14:textId="77777777" w:rsidR="00000000" w:rsidRDefault="00E84F3B">
      <w:pPr>
        <w:pStyle w:val="a"/>
        <w:ind w:firstLine="0"/>
        <w:rPr>
          <w:rFonts w:hint="cs"/>
          <w:rtl/>
        </w:rPr>
      </w:pPr>
    </w:p>
    <w:p w14:paraId="7C9F26F0" w14:textId="77777777" w:rsidR="00000000" w:rsidRDefault="00E84F3B">
      <w:pPr>
        <w:pStyle w:val="Speaker"/>
        <w:rPr>
          <w:rtl/>
        </w:rPr>
      </w:pPr>
      <w:bookmarkStart w:id="1062" w:name="FS000000490T16_07_2003_20_31_23"/>
      <w:bookmarkStart w:id="1063" w:name="_Toc46538758"/>
      <w:bookmarkStart w:id="1064" w:name="_Toc49055489"/>
      <w:bookmarkEnd w:id="1062"/>
      <w:r>
        <w:rPr>
          <w:rFonts w:hint="eastAsia"/>
          <w:rtl/>
        </w:rPr>
        <w:t>נסים</w:t>
      </w:r>
      <w:r>
        <w:rPr>
          <w:rtl/>
        </w:rPr>
        <w:t xml:space="preserve"> זאב (ש"ס):</w:t>
      </w:r>
      <w:bookmarkEnd w:id="1063"/>
      <w:bookmarkEnd w:id="1064"/>
    </w:p>
    <w:p w14:paraId="00A5B5CF" w14:textId="77777777" w:rsidR="00000000" w:rsidRDefault="00E84F3B">
      <w:pPr>
        <w:pStyle w:val="a"/>
        <w:rPr>
          <w:rFonts w:hint="cs"/>
          <w:rtl/>
        </w:rPr>
      </w:pPr>
    </w:p>
    <w:p w14:paraId="703C79F9" w14:textId="77777777" w:rsidR="00000000" w:rsidRDefault="00E84F3B">
      <w:pPr>
        <w:pStyle w:val="a"/>
        <w:rPr>
          <w:rFonts w:hint="cs"/>
          <w:rtl/>
        </w:rPr>
      </w:pPr>
      <w:r>
        <w:rPr>
          <w:rFonts w:hint="cs"/>
          <w:rtl/>
        </w:rPr>
        <w:t xml:space="preserve">גברתי היושבת בראש, הרצח של עמיר שמחון ביפו, שבוצע על-ידי חיה מסוממת, מטורף - לבנו עם המשפחה השכולה. עמיר שמחון, שהיה רק בן 24, נרצח בפיגוע בטיילת ביפו. </w:t>
      </w:r>
    </w:p>
    <w:p w14:paraId="5B203301" w14:textId="77777777" w:rsidR="00000000" w:rsidRDefault="00E84F3B">
      <w:pPr>
        <w:pStyle w:val="a"/>
        <w:rPr>
          <w:rFonts w:hint="cs"/>
          <w:rtl/>
        </w:rPr>
      </w:pPr>
    </w:p>
    <w:p w14:paraId="7D5181CE" w14:textId="77777777" w:rsidR="00000000" w:rsidRDefault="00E84F3B">
      <w:pPr>
        <w:pStyle w:val="a"/>
        <w:rPr>
          <w:rFonts w:hint="cs"/>
          <w:rtl/>
        </w:rPr>
      </w:pPr>
      <w:r>
        <w:rPr>
          <w:rFonts w:hint="cs"/>
          <w:rtl/>
        </w:rPr>
        <w:t xml:space="preserve">אני </w:t>
      </w:r>
      <w:r>
        <w:rPr>
          <w:rFonts w:hint="cs"/>
          <w:rtl/>
        </w:rPr>
        <w:t>חושב שאנחנו חייבים, והממשלה הזאת חייבת שוב בחשבון נפש בשאלה, מהי ה"הודנה", מי עומד מאחוריה, אם באמת יש פרטנר ל"הודנה" הזאת.</w:t>
      </w:r>
    </w:p>
    <w:p w14:paraId="3AEDB0E0" w14:textId="77777777" w:rsidR="00000000" w:rsidRDefault="00E84F3B">
      <w:pPr>
        <w:pStyle w:val="a"/>
        <w:ind w:firstLine="0"/>
        <w:rPr>
          <w:rFonts w:hint="cs"/>
          <w:rtl/>
        </w:rPr>
      </w:pPr>
    </w:p>
    <w:p w14:paraId="4BA750B9" w14:textId="77777777" w:rsidR="00000000" w:rsidRDefault="00E84F3B">
      <w:pPr>
        <w:pStyle w:val="a"/>
        <w:rPr>
          <w:rFonts w:hint="cs"/>
          <w:rtl/>
        </w:rPr>
      </w:pPr>
      <w:r>
        <w:rPr>
          <w:rFonts w:hint="cs"/>
          <w:rtl/>
        </w:rPr>
        <w:t>ואני רוצה לומר לך, אדוני השר, רק עכשיו שמענו את סגן שר הביטחון, שאמר מפורשות: הרשות הפלסטינית לא עשתה מאומה - ויכלה לעשות - בנושא ש</w:t>
      </w:r>
      <w:r>
        <w:rPr>
          <w:rFonts w:hint="cs"/>
          <w:rtl/>
        </w:rPr>
        <w:t>ל גוראל, זאת אומרת שבעצם אין פרטנר לשלום.</w:t>
      </w:r>
    </w:p>
    <w:p w14:paraId="6CD0B0C1" w14:textId="77777777" w:rsidR="00000000" w:rsidRDefault="00E84F3B">
      <w:pPr>
        <w:pStyle w:val="a"/>
        <w:rPr>
          <w:rFonts w:hint="cs"/>
          <w:rtl/>
        </w:rPr>
      </w:pPr>
    </w:p>
    <w:p w14:paraId="1D19DD5E" w14:textId="77777777" w:rsidR="00000000" w:rsidRDefault="00E84F3B">
      <w:pPr>
        <w:pStyle w:val="a"/>
        <w:rPr>
          <w:rFonts w:hint="cs"/>
          <w:rtl/>
        </w:rPr>
      </w:pPr>
      <w:r>
        <w:rPr>
          <w:rFonts w:hint="cs"/>
          <w:rtl/>
        </w:rPr>
        <w:t xml:space="preserve">ההבדל בין אבו-מאזן לערפאת הוא רק בדבר אחד </w:t>
      </w:r>
      <w:r>
        <w:rPr>
          <w:rtl/>
        </w:rPr>
        <w:t>–</w:t>
      </w:r>
      <w:r>
        <w:rPr>
          <w:rFonts w:hint="cs"/>
          <w:rtl/>
        </w:rPr>
        <w:t xml:space="preserve"> שאבו-מאזן אומר: אני אתכם, אני רוצה שלום, אני אלחם נגד הטרור, תשתיות הטרור. אבל הוא לא עושה דבר וחצי דבר; הוא לא מסוגל לעשות, הוא עדיין נמצא בעימות קשה עם ערפאת. ואחמד טי</w:t>
      </w:r>
      <w:r>
        <w:rPr>
          <w:rFonts w:hint="cs"/>
          <w:rtl/>
        </w:rPr>
        <w:t>בי, שיש לו תפקיד מאוד-מאוד חשוב ובכיר ברשות הפלסטינית, לדעתי, הוא לא ממלא את תפקידו. הוא מבזבז את זמנו פה בכנסת, הוא צריך לשבת שם ולתווך בין אבו-מאזן ל - איך קוראים לו השני, שכחתי את שמו - ערפאת.</w:t>
      </w:r>
    </w:p>
    <w:p w14:paraId="044E1F5E" w14:textId="77777777" w:rsidR="00000000" w:rsidRDefault="00E84F3B">
      <w:pPr>
        <w:pStyle w:val="ac"/>
        <w:rPr>
          <w:rtl/>
        </w:rPr>
      </w:pPr>
      <w:r>
        <w:rPr>
          <w:rtl/>
        </w:rPr>
        <w:br/>
        <w:t>קריאה:</w:t>
      </w:r>
    </w:p>
    <w:p w14:paraId="4415FFD0" w14:textId="77777777" w:rsidR="00000000" w:rsidRDefault="00E84F3B">
      <w:pPr>
        <w:pStyle w:val="a"/>
        <w:rPr>
          <w:rtl/>
        </w:rPr>
      </w:pPr>
    </w:p>
    <w:p w14:paraId="1B039DEA" w14:textId="77777777" w:rsidR="00000000" w:rsidRDefault="00E84F3B">
      <w:pPr>
        <w:pStyle w:val="a"/>
        <w:rPr>
          <w:rFonts w:hint="cs"/>
          <w:rtl/>
        </w:rPr>
      </w:pPr>
      <w:r>
        <w:rPr>
          <w:rFonts w:hint="cs"/>
          <w:rtl/>
        </w:rPr>
        <w:t>אבו-עמאר.</w:t>
      </w:r>
    </w:p>
    <w:p w14:paraId="74CDDB31" w14:textId="77777777" w:rsidR="00000000" w:rsidRDefault="00E84F3B">
      <w:pPr>
        <w:pStyle w:val="SpeakerCon"/>
        <w:rPr>
          <w:rtl/>
        </w:rPr>
      </w:pPr>
      <w:r>
        <w:rPr>
          <w:rtl/>
        </w:rPr>
        <w:br/>
      </w:r>
      <w:bookmarkStart w:id="1065" w:name="FS000000490T16_07_2003_20_03_12"/>
      <w:bookmarkStart w:id="1066" w:name="FS000000490T16_07_2003_20_03_15C"/>
      <w:bookmarkEnd w:id="1065"/>
      <w:bookmarkEnd w:id="1066"/>
      <w:r>
        <w:rPr>
          <w:rtl/>
        </w:rPr>
        <w:t>נסים זאב (ש"ס):</w:t>
      </w:r>
    </w:p>
    <w:p w14:paraId="185EE80E" w14:textId="77777777" w:rsidR="00000000" w:rsidRDefault="00E84F3B">
      <w:pPr>
        <w:pStyle w:val="a"/>
        <w:rPr>
          <w:rFonts w:hint="cs"/>
          <w:rtl/>
        </w:rPr>
      </w:pPr>
    </w:p>
    <w:p w14:paraId="0BF9214E" w14:textId="77777777" w:rsidR="00000000" w:rsidRDefault="00E84F3B">
      <w:pPr>
        <w:pStyle w:val="a"/>
        <w:rPr>
          <w:rFonts w:hint="cs"/>
          <w:rtl/>
        </w:rPr>
      </w:pPr>
      <w:r>
        <w:rPr>
          <w:rFonts w:hint="cs"/>
          <w:rtl/>
        </w:rPr>
        <w:t>אבו-עמאר. ולכן, דקירת ה</w:t>
      </w:r>
      <w:r>
        <w:rPr>
          <w:rFonts w:hint="cs"/>
          <w:rtl/>
        </w:rPr>
        <w:t>סכין הזאת היא דקירה בלב האומה, בלב השלום, באשליית השלום שלנו עם מי שכביכול מסוגל לעשות שלום, והוא לא מסוגל לעשות שלום. הוא גם לא רוצה את השלום.</w:t>
      </w:r>
    </w:p>
    <w:p w14:paraId="6F7F53FF" w14:textId="77777777" w:rsidR="00000000" w:rsidRDefault="00E84F3B">
      <w:pPr>
        <w:pStyle w:val="a"/>
        <w:rPr>
          <w:rFonts w:hint="cs"/>
          <w:rtl/>
        </w:rPr>
      </w:pPr>
    </w:p>
    <w:p w14:paraId="02C6535A" w14:textId="77777777" w:rsidR="00000000" w:rsidRDefault="00E84F3B">
      <w:pPr>
        <w:pStyle w:val="a"/>
        <w:rPr>
          <w:rFonts w:hint="cs"/>
          <w:rtl/>
        </w:rPr>
      </w:pPr>
      <w:r>
        <w:rPr>
          <w:rFonts w:hint="cs"/>
          <w:rtl/>
        </w:rPr>
        <w:t>אני רוצה להתייחס לאדם - מהיכן הוא יצא. הוא יצא ממזרח-ירושלים, ואני הבנתי שגם היתה לו תעודת זהות כחולה - תתקן או</w:t>
      </w:r>
      <w:r>
        <w:rPr>
          <w:rFonts w:hint="cs"/>
          <w:rtl/>
        </w:rPr>
        <w:t>תי, אדוני השר.</w:t>
      </w:r>
    </w:p>
    <w:p w14:paraId="0D7864F6" w14:textId="77777777" w:rsidR="00000000" w:rsidRDefault="00E84F3B">
      <w:pPr>
        <w:pStyle w:val="ac"/>
        <w:rPr>
          <w:rtl/>
        </w:rPr>
      </w:pPr>
      <w:r>
        <w:rPr>
          <w:rtl/>
        </w:rPr>
        <w:br/>
        <w:t>השר גדעון עזרא:</w:t>
      </w:r>
    </w:p>
    <w:p w14:paraId="5EC5ECDC" w14:textId="77777777" w:rsidR="00000000" w:rsidRDefault="00E84F3B">
      <w:pPr>
        <w:pStyle w:val="a"/>
        <w:rPr>
          <w:rtl/>
        </w:rPr>
      </w:pPr>
    </w:p>
    <w:p w14:paraId="6A1CAD4E" w14:textId="77777777" w:rsidR="00000000" w:rsidRDefault="00E84F3B">
      <w:pPr>
        <w:pStyle w:val="a"/>
        <w:rPr>
          <w:rFonts w:hint="cs"/>
          <w:rtl/>
        </w:rPr>
      </w:pPr>
      <w:r>
        <w:rPr>
          <w:rFonts w:hint="cs"/>
          <w:rtl/>
        </w:rPr>
        <w:t>הוא מעזרייה.</w:t>
      </w:r>
    </w:p>
    <w:p w14:paraId="69316D10" w14:textId="77777777" w:rsidR="00000000" w:rsidRDefault="00E84F3B">
      <w:pPr>
        <w:pStyle w:val="SpeakerCon"/>
        <w:rPr>
          <w:rtl/>
        </w:rPr>
      </w:pPr>
      <w:r>
        <w:rPr>
          <w:rtl/>
        </w:rPr>
        <w:br/>
      </w:r>
      <w:bookmarkStart w:id="1067" w:name="FS000000490T16_07_2003_20_05_06C"/>
      <w:bookmarkEnd w:id="1067"/>
      <w:r>
        <w:rPr>
          <w:rtl/>
        </w:rPr>
        <w:t>נסים זאב (ש"ס):</w:t>
      </w:r>
    </w:p>
    <w:p w14:paraId="2831F5F3" w14:textId="77777777" w:rsidR="00000000" w:rsidRDefault="00E84F3B">
      <w:pPr>
        <w:pStyle w:val="a"/>
        <w:rPr>
          <w:rtl/>
        </w:rPr>
      </w:pPr>
    </w:p>
    <w:p w14:paraId="1FB53DC7" w14:textId="77777777" w:rsidR="00000000" w:rsidRDefault="00E84F3B">
      <w:pPr>
        <w:pStyle w:val="a"/>
        <w:rPr>
          <w:rFonts w:hint="cs"/>
          <w:rtl/>
        </w:rPr>
      </w:pPr>
      <w:r>
        <w:rPr>
          <w:rFonts w:hint="cs"/>
          <w:rtl/>
        </w:rPr>
        <w:t xml:space="preserve">מעזרייה. עזרייה זה שטח </w:t>
      </w:r>
      <w:r>
        <w:rPr>
          <w:rFonts w:hint="cs"/>
        </w:rPr>
        <w:t>B</w:t>
      </w:r>
      <w:r>
        <w:rPr>
          <w:rFonts w:hint="cs"/>
          <w:rtl/>
        </w:rPr>
        <w:t>.</w:t>
      </w:r>
    </w:p>
    <w:p w14:paraId="070FAE3F" w14:textId="77777777" w:rsidR="00000000" w:rsidRDefault="00E84F3B">
      <w:pPr>
        <w:pStyle w:val="ac"/>
        <w:rPr>
          <w:rtl/>
        </w:rPr>
      </w:pPr>
      <w:r>
        <w:rPr>
          <w:rtl/>
        </w:rPr>
        <w:br/>
        <w:t>יגאל יאסינוב (שינוי):</w:t>
      </w:r>
    </w:p>
    <w:p w14:paraId="7F9C6E24" w14:textId="77777777" w:rsidR="00000000" w:rsidRDefault="00E84F3B">
      <w:pPr>
        <w:pStyle w:val="a"/>
        <w:rPr>
          <w:rtl/>
        </w:rPr>
      </w:pPr>
    </w:p>
    <w:p w14:paraId="2F3A5151" w14:textId="77777777" w:rsidR="00000000" w:rsidRDefault="00E84F3B">
      <w:pPr>
        <w:pStyle w:val="a"/>
        <w:rPr>
          <w:rFonts w:hint="cs"/>
          <w:rtl/>
        </w:rPr>
      </w:pPr>
      <w:r>
        <w:rPr>
          <w:rFonts w:hint="cs"/>
          <w:rtl/>
        </w:rPr>
        <w:t xml:space="preserve">לא. </w:t>
      </w:r>
      <w:r>
        <w:rPr>
          <w:rFonts w:hint="cs"/>
        </w:rPr>
        <w:t>A</w:t>
      </w:r>
      <w:r>
        <w:rPr>
          <w:rFonts w:hint="cs"/>
          <w:rtl/>
        </w:rPr>
        <w:t>.</w:t>
      </w:r>
    </w:p>
    <w:p w14:paraId="6B4E5C2D" w14:textId="77777777" w:rsidR="00000000" w:rsidRDefault="00E84F3B">
      <w:pPr>
        <w:pStyle w:val="SpeakerCon"/>
        <w:rPr>
          <w:rtl/>
        </w:rPr>
      </w:pPr>
      <w:r>
        <w:rPr>
          <w:rtl/>
        </w:rPr>
        <w:br/>
      </w:r>
      <w:bookmarkStart w:id="1068" w:name="FS000000490T16_07_2003_20_05_33C"/>
      <w:bookmarkEnd w:id="1068"/>
      <w:r>
        <w:rPr>
          <w:rtl/>
        </w:rPr>
        <w:t>נסים זאב (ש"ס):</w:t>
      </w:r>
    </w:p>
    <w:p w14:paraId="38331CB0" w14:textId="77777777" w:rsidR="00000000" w:rsidRDefault="00E84F3B">
      <w:pPr>
        <w:pStyle w:val="a"/>
        <w:rPr>
          <w:rtl/>
        </w:rPr>
      </w:pPr>
    </w:p>
    <w:p w14:paraId="1BE06CF9" w14:textId="77777777" w:rsidR="00000000" w:rsidRDefault="00E84F3B">
      <w:pPr>
        <w:pStyle w:val="a"/>
        <w:rPr>
          <w:rFonts w:hint="cs"/>
          <w:rtl/>
        </w:rPr>
      </w:pPr>
      <w:r>
        <w:rPr>
          <w:rFonts w:hint="cs"/>
          <w:rtl/>
        </w:rPr>
        <w:t xml:space="preserve">לא, עזרייה זה שטח </w:t>
      </w:r>
      <w:r>
        <w:rPr>
          <w:rFonts w:hint="cs"/>
        </w:rPr>
        <w:t>B</w:t>
      </w:r>
      <w:r>
        <w:rPr>
          <w:rFonts w:hint="cs"/>
          <w:rtl/>
        </w:rPr>
        <w:t xml:space="preserve">. אני ביקרתי שם הרבה פעמים עוד בימים הטובים. למעשה, הביטחון שם עדיין בידי צה"ל. </w:t>
      </w:r>
    </w:p>
    <w:p w14:paraId="0BC1488E" w14:textId="77777777" w:rsidR="00000000" w:rsidRDefault="00E84F3B">
      <w:pPr>
        <w:pStyle w:val="a"/>
        <w:rPr>
          <w:rFonts w:hint="cs"/>
          <w:rtl/>
        </w:rPr>
      </w:pPr>
    </w:p>
    <w:p w14:paraId="110916A0" w14:textId="77777777" w:rsidR="00000000" w:rsidRDefault="00E84F3B">
      <w:pPr>
        <w:pStyle w:val="a"/>
        <w:rPr>
          <w:rFonts w:hint="cs"/>
          <w:rtl/>
        </w:rPr>
      </w:pPr>
      <w:r>
        <w:rPr>
          <w:rFonts w:hint="cs"/>
          <w:rtl/>
        </w:rPr>
        <w:t>אנחנו יודעים שעז</w:t>
      </w:r>
      <w:r>
        <w:rPr>
          <w:rFonts w:hint="cs"/>
          <w:rtl/>
        </w:rPr>
        <w:t xml:space="preserve">רייה מאוד סמוכה לירושלים, והעניין הזה של הפלסטינים ממזרח-ירושלים - בשבילי זה נקרא מזרח-ירושלים, כמעט לכל דבר </w:t>
      </w:r>
      <w:r>
        <w:rPr>
          <w:rtl/>
        </w:rPr>
        <w:t>–</w:t>
      </w:r>
      <w:r>
        <w:rPr>
          <w:rFonts w:hint="cs"/>
          <w:rtl/>
        </w:rPr>
        <w:t xml:space="preserve"> להם הכניסה היא חופשית, אני אומר לך.</w:t>
      </w:r>
    </w:p>
    <w:p w14:paraId="24B5C3F4" w14:textId="77777777" w:rsidR="00000000" w:rsidRDefault="00E84F3B">
      <w:pPr>
        <w:pStyle w:val="ac"/>
        <w:rPr>
          <w:rtl/>
        </w:rPr>
      </w:pPr>
      <w:r>
        <w:rPr>
          <w:rtl/>
        </w:rPr>
        <w:br/>
        <w:t>יגאל יאסינוב (שינוי):</w:t>
      </w:r>
    </w:p>
    <w:p w14:paraId="6C2B3A95" w14:textId="77777777" w:rsidR="00000000" w:rsidRDefault="00E84F3B">
      <w:pPr>
        <w:pStyle w:val="a"/>
        <w:rPr>
          <w:rtl/>
        </w:rPr>
      </w:pPr>
    </w:p>
    <w:p w14:paraId="51736941" w14:textId="77777777" w:rsidR="00000000" w:rsidRDefault="00E84F3B">
      <w:pPr>
        <w:pStyle w:val="a"/>
        <w:rPr>
          <w:rFonts w:hint="cs"/>
          <w:rtl/>
        </w:rPr>
      </w:pPr>
      <w:r>
        <w:rPr>
          <w:rFonts w:hint="cs"/>
          <w:rtl/>
        </w:rPr>
        <w:t>הר-הזיתים.</w:t>
      </w:r>
    </w:p>
    <w:p w14:paraId="5399B7A8" w14:textId="77777777" w:rsidR="00000000" w:rsidRDefault="00E84F3B">
      <w:pPr>
        <w:pStyle w:val="ad"/>
        <w:rPr>
          <w:rtl/>
        </w:rPr>
      </w:pPr>
      <w:r>
        <w:rPr>
          <w:rtl/>
        </w:rPr>
        <w:br/>
        <w:t>היו"ר משה כחלון:</w:t>
      </w:r>
    </w:p>
    <w:p w14:paraId="4B278817" w14:textId="77777777" w:rsidR="00000000" w:rsidRDefault="00E84F3B">
      <w:pPr>
        <w:pStyle w:val="a"/>
        <w:rPr>
          <w:rtl/>
        </w:rPr>
      </w:pPr>
    </w:p>
    <w:p w14:paraId="469CAEF3" w14:textId="77777777" w:rsidR="00000000" w:rsidRDefault="00E84F3B">
      <w:pPr>
        <w:pStyle w:val="a"/>
        <w:rPr>
          <w:rFonts w:hint="cs"/>
          <w:rtl/>
        </w:rPr>
      </w:pPr>
      <w:r>
        <w:rPr>
          <w:rFonts w:hint="cs"/>
          <w:rtl/>
        </w:rPr>
        <w:t>חבר הכנסת זאב, זמנך תם, אבל תסיים.</w:t>
      </w:r>
    </w:p>
    <w:p w14:paraId="03F07CE5" w14:textId="77777777" w:rsidR="00000000" w:rsidRDefault="00E84F3B">
      <w:pPr>
        <w:pStyle w:val="SpeakerCon"/>
        <w:rPr>
          <w:rtl/>
        </w:rPr>
      </w:pPr>
      <w:r>
        <w:rPr>
          <w:rtl/>
        </w:rPr>
        <w:br/>
      </w:r>
      <w:bookmarkStart w:id="1069" w:name="FS000000490T16_07_2003_20_12_29C"/>
      <w:bookmarkEnd w:id="1069"/>
      <w:r>
        <w:rPr>
          <w:rtl/>
        </w:rPr>
        <w:t>נסים זאב (ש"ס):</w:t>
      </w:r>
    </w:p>
    <w:p w14:paraId="3BF3FDC9" w14:textId="77777777" w:rsidR="00000000" w:rsidRDefault="00E84F3B">
      <w:pPr>
        <w:pStyle w:val="a"/>
        <w:rPr>
          <w:rtl/>
        </w:rPr>
      </w:pPr>
    </w:p>
    <w:p w14:paraId="1A5BE263" w14:textId="77777777" w:rsidR="00000000" w:rsidRDefault="00E84F3B">
      <w:pPr>
        <w:pStyle w:val="a"/>
        <w:rPr>
          <w:rFonts w:hint="cs"/>
          <w:rtl/>
        </w:rPr>
      </w:pPr>
      <w:r>
        <w:rPr>
          <w:rFonts w:hint="cs"/>
          <w:rtl/>
        </w:rPr>
        <w:t>מה</w:t>
      </w:r>
      <w:r>
        <w:rPr>
          <w:rFonts w:hint="cs"/>
          <w:rtl/>
        </w:rPr>
        <w:t xml:space="preserve"> זה תם? אני לא התחלתי לדבר בכלל. </w:t>
      </w:r>
    </w:p>
    <w:p w14:paraId="5208A5B0" w14:textId="77777777" w:rsidR="00000000" w:rsidRDefault="00E84F3B">
      <w:pPr>
        <w:pStyle w:val="ad"/>
        <w:rPr>
          <w:rtl/>
        </w:rPr>
      </w:pPr>
      <w:r>
        <w:rPr>
          <w:rtl/>
        </w:rPr>
        <w:br/>
        <w:t>היו"ר משה כחלון:</w:t>
      </w:r>
    </w:p>
    <w:p w14:paraId="30C933D8" w14:textId="77777777" w:rsidR="00000000" w:rsidRDefault="00E84F3B">
      <w:pPr>
        <w:pStyle w:val="a"/>
        <w:rPr>
          <w:rtl/>
        </w:rPr>
      </w:pPr>
    </w:p>
    <w:p w14:paraId="31D6B651" w14:textId="77777777" w:rsidR="00000000" w:rsidRDefault="00E84F3B">
      <w:pPr>
        <w:pStyle w:val="a"/>
        <w:rPr>
          <w:rFonts w:hint="cs"/>
          <w:rtl/>
        </w:rPr>
      </w:pPr>
      <w:r>
        <w:rPr>
          <w:rFonts w:hint="cs"/>
          <w:rtl/>
        </w:rPr>
        <w:t>אתה לא התחלת, זו הצעה דחופה, אז לך על החשוב.</w:t>
      </w:r>
    </w:p>
    <w:p w14:paraId="151D1AE5" w14:textId="77777777" w:rsidR="00000000" w:rsidRDefault="00E84F3B">
      <w:pPr>
        <w:pStyle w:val="SpeakerCon"/>
        <w:rPr>
          <w:rtl/>
        </w:rPr>
      </w:pPr>
      <w:r>
        <w:rPr>
          <w:rtl/>
        </w:rPr>
        <w:br/>
      </w:r>
      <w:bookmarkStart w:id="1070" w:name="FS000000490T16_07_2003_20_13_38C"/>
      <w:bookmarkEnd w:id="1070"/>
      <w:r>
        <w:rPr>
          <w:rtl/>
        </w:rPr>
        <w:t>נסים זאב (ש"ס):</w:t>
      </w:r>
    </w:p>
    <w:p w14:paraId="189D7206" w14:textId="77777777" w:rsidR="00000000" w:rsidRDefault="00E84F3B">
      <w:pPr>
        <w:pStyle w:val="a"/>
        <w:rPr>
          <w:rtl/>
        </w:rPr>
      </w:pPr>
    </w:p>
    <w:p w14:paraId="6B2C17CF" w14:textId="77777777" w:rsidR="00000000" w:rsidRDefault="00E84F3B">
      <w:pPr>
        <w:pStyle w:val="a"/>
        <w:rPr>
          <w:rFonts w:hint="cs"/>
          <w:rtl/>
        </w:rPr>
      </w:pPr>
      <w:r>
        <w:rPr>
          <w:rFonts w:hint="cs"/>
          <w:rtl/>
        </w:rPr>
        <w:t>בוא נמשיך הלאה. הפיגועים לא פסקו, הטרור נמשך, וצריך לזכור שרק אתמול או שלשום נתפסה חוליה רצינית בקסבה של שכם; נחשף מחסן של נשק עם חגורות נפץ</w:t>
      </w:r>
      <w:r>
        <w:rPr>
          <w:rFonts w:hint="cs"/>
          <w:rtl/>
        </w:rPr>
        <w:t xml:space="preserve"> - זאת אומרת, גם בשטחים שמעבירים באופן מסודר לרשות הפלסטינית, המחבלים שולטים שם. </w:t>
      </w:r>
    </w:p>
    <w:p w14:paraId="159A52EB" w14:textId="77777777" w:rsidR="00000000" w:rsidRDefault="00E84F3B">
      <w:pPr>
        <w:pStyle w:val="a"/>
        <w:rPr>
          <w:rFonts w:hint="cs"/>
          <w:rtl/>
        </w:rPr>
      </w:pPr>
    </w:p>
    <w:p w14:paraId="5C6BB871" w14:textId="77777777" w:rsidR="00000000" w:rsidRDefault="00E84F3B">
      <w:pPr>
        <w:pStyle w:val="a"/>
        <w:rPr>
          <w:rFonts w:hint="cs"/>
          <w:rtl/>
        </w:rPr>
      </w:pPr>
      <w:r>
        <w:rPr>
          <w:rFonts w:hint="cs"/>
          <w:rtl/>
        </w:rPr>
        <w:t>אז יכול להיות שעכשיו הם לא נקראים בשם ארגוני טרור - רק אחרי חקירה אנחנו מגלים אם זה שייך ל"תנזים" או ל"פתח". לי זה לא משנה - כולם טרוריסטים. זו קבוצה, אלפי טרוריסטים, וכל עו</w:t>
      </w:r>
      <w:r>
        <w:rPr>
          <w:rFonts w:hint="cs"/>
          <w:rtl/>
        </w:rPr>
        <w:t>ד אנחנו לא יכולים למגר את השנאה, והשנאה מתוכנו - וכשאנחנו מדברים על אותו אמן גדול שקוראים לו מוחמד בכרי, בכסף שמדינת ישראל מממנת אותו כאמן טרוריסט - מה שהוא בעצם עושה זה טרור. זו בעצם ההסתה הגדולה והפרועה ביותר נגד מדינת ישראל - -</w:t>
      </w:r>
    </w:p>
    <w:p w14:paraId="2B8FB44C" w14:textId="77777777" w:rsidR="00000000" w:rsidRDefault="00E84F3B">
      <w:pPr>
        <w:pStyle w:val="ad"/>
        <w:rPr>
          <w:rtl/>
        </w:rPr>
      </w:pPr>
      <w:r>
        <w:rPr>
          <w:rtl/>
        </w:rPr>
        <w:br/>
        <w:t>היו"ר משה כחלון:</w:t>
      </w:r>
    </w:p>
    <w:p w14:paraId="43049B01" w14:textId="77777777" w:rsidR="00000000" w:rsidRDefault="00E84F3B">
      <w:pPr>
        <w:pStyle w:val="a"/>
        <w:rPr>
          <w:rtl/>
        </w:rPr>
      </w:pPr>
    </w:p>
    <w:p w14:paraId="22BB5593" w14:textId="77777777" w:rsidR="00000000" w:rsidRDefault="00E84F3B">
      <w:pPr>
        <w:pStyle w:val="a"/>
        <w:rPr>
          <w:rFonts w:hint="cs"/>
          <w:rtl/>
        </w:rPr>
      </w:pPr>
      <w:r>
        <w:rPr>
          <w:rFonts w:hint="cs"/>
          <w:rtl/>
        </w:rPr>
        <w:t>חבר הכ</w:t>
      </w:r>
      <w:r>
        <w:rPr>
          <w:rFonts w:hint="cs"/>
          <w:rtl/>
        </w:rPr>
        <w:t>נסת זאב.</w:t>
      </w:r>
    </w:p>
    <w:p w14:paraId="07CEA493" w14:textId="77777777" w:rsidR="00000000" w:rsidRDefault="00E84F3B">
      <w:pPr>
        <w:pStyle w:val="SpeakerCon"/>
        <w:rPr>
          <w:rtl/>
        </w:rPr>
      </w:pPr>
      <w:r>
        <w:rPr>
          <w:rtl/>
        </w:rPr>
        <w:br/>
      </w:r>
      <w:bookmarkStart w:id="1071" w:name="FS000000490T16_07_2003_20_25_31C"/>
      <w:bookmarkEnd w:id="1071"/>
      <w:r>
        <w:rPr>
          <w:rtl/>
        </w:rPr>
        <w:t>נסים זאב (ש"ס):</w:t>
      </w:r>
    </w:p>
    <w:p w14:paraId="1D8C4969" w14:textId="77777777" w:rsidR="00000000" w:rsidRDefault="00E84F3B">
      <w:pPr>
        <w:pStyle w:val="a"/>
        <w:rPr>
          <w:rtl/>
        </w:rPr>
      </w:pPr>
    </w:p>
    <w:p w14:paraId="29E908DA" w14:textId="77777777" w:rsidR="00000000" w:rsidRDefault="00E84F3B">
      <w:pPr>
        <w:pStyle w:val="a"/>
        <w:rPr>
          <w:rFonts w:hint="cs"/>
          <w:rtl/>
        </w:rPr>
      </w:pPr>
      <w:r>
        <w:rPr>
          <w:rFonts w:hint="cs"/>
          <w:rtl/>
        </w:rPr>
        <w:t>- - ואנחנו מעבירים - שינוי - 123 מיליון שקלים לאותה אמנות טרוריסטית. תבינו מה אנחנו מגדלים, איזה פרי באושים - -</w:t>
      </w:r>
    </w:p>
    <w:p w14:paraId="6C056683" w14:textId="77777777" w:rsidR="00000000" w:rsidRDefault="00E84F3B">
      <w:pPr>
        <w:pStyle w:val="ac"/>
        <w:rPr>
          <w:rtl/>
        </w:rPr>
      </w:pPr>
      <w:r>
        <w:rPr>
          <w:rtl/>
        </w:rPr>
        <w:br/>
        <w:t>ואסל טאהא (בל"ד):</w:t>
      </w:r>
    </w:p>
    <w:p w14:paraId="263AAF32" w14:textId="77777777" w:rsidR="00000000" w:rsidRDefault="00E84F3B">
      <w:pPr>
        <w:pStyle w:val="a"/>
        <w:rPr>
          <w:rtl/>
        </w:rPr>
      </w:pPr>
    </w:p>
    <w:p w14:paraId="345FD187" w14:textId="77777777" w:rsidR="00000000" w:rsidRDefault="00E84F3B">
      <w:pPr>
        <w:pStyle w:val="a"/>
        <w:rPr>
          <w:rFonts w:hint="cs"/>
          <w:rtl/>
        </w:rPr>
      </w:pPr>
      <w:r>
        <w:rPr>
          <w:rFonts w:hint="cs"/>
          <w:rtl/>
        </w:rPr>
        <w:t>למה - - -</w:t>
      </w:r>
    </w:p>
    <w:p w14:paraId="5AF60301" w14:textId="77777777" w:rsidR="00000000" w:rsidRDefault="00E84F3B">
      <w:pPr>
        <w:pStyle w:val="SpeakerCon"/>
        <w:rPr>
          <w:rtl/>
        </w:rPr>
      </w:pPr>
      <w:r>
        <w:rPr>
          <w:rtl/>
        </w:rPr>
        <w:br/>
      </w:r>
      <w:bookmarkStart w:id="1072" w:name="FS000000490T16_07_2003_20_26_35C"/>
      <w:bookmarkEnd w:id="1072"/>
      <w:r>
        <w:rPr>
          <w:rtl/>
        </w:rPr>
        <w:t>נסים זאב (ש"ס):</w:t>
      </w:r>
    </w:p>
    <w:p w14:paraId="2ADE2AD6" w14:textId="77777777" w:rsidR="00000000" w:rsidRDefault="00E84F3B">
      <w:pPr>
        <w:pStyle w:val="a"/>
        <w:rPr>
          <w:rtl/>
        </w:rPr>
      </w:pPr>
    </w:p>
    <w:p w14:paraId="281E15AE" w14:textId="77777777" w:rsidR="00000000" w:rsidRDefault="00E84F3B">
      <w:pPr>
        <w:pStyle w:val="a"/>
        <w:rPr>
          <w:rFonts w:hint="cs"/>
          <w:rtl/>
        </w:rPr>
      </w:pPr>
      <w:r>
        <w:rPr>
          <w:rFonts w:hint="cs"/>
          <w:rtl/>
        </w:rPr>
        <w:t xml:space="preserve">- -  לכן, אין לנו להלין אלא על עצמנו. אנחנו נותנים כלי למשחית להשחית </w:t>
      </w:r>
      <w:r>
        <w:rPr>
          <w:rFonts w:hint="cs"/>
          <w:rtl/>
        </w:rPr>
        <w:t>אותנו. ואני מקווה - - -</w:t>
      </w:r>
    </w:p>
    <w:p w14:paraId="2532880F" w14:textId="77777777" w:rsidR="00000000" w:rsidRDefault="00E84F3B">
      <w:pPr>
        <w:pStyle w:val="ad"/>
        <w:rPr>
          <w:rtl/>
        </w:rPr>
      </w:pPr>
      <w:r>
        <w:rPr>
          <w:rtl/>
        </w:rPr>
        <w:br/>
        <w:t>היו"ר משה כחלון:</w:t>
      </w:r>
    </w:p>
    <w:p w14:paraId="1E9A64BE" w14:textId="77777777" w:rsidR="00000000" w:rsidRDefault="00E84F3B">
      <w:pPr>
        <w:pStyle w:val="a"/>
        <w:rPr>
          <w:rtl/>
        </w:rPr>
      </w:pPr>
    </w:p>
    <w:p w14:paraId="241796D4" w14:textId="77777777" w:rsidR="00000000" w:rsidRDefault="00E84F3B">
      <w:pPr>
        <w:pStyle w:val="a"/>
        <w:rPr>
          <w:rFonts w:hint="cs"/>
          <w:rtl/>
        </w:rPr>
      </w:pPr>
      <w:r>
        <w:rPr>
          <w:rFonts w:hint="cs"/>
          <w:rtl/>
        </w:rPr>
        <w:t>חבר הכנסת זאב, תודה רבה.</w:t>
      </w:r>
    </w:p>
    <w:p w14:paraId="380219A2" w14:textId="77777777" w:rsidR="00000000" w:rsidRDefault="00E84F3B">
      <w:pPr>
        <w:pStyle w:val="ac"/>
        <w:rPr>
          <w:rtl/>
        </w:rPr>
      </w:pPr>
      <w:r>
        <w:rPr>
          <w:rtl/>
        </w:rPr>
        <w:br/>
        <w:t>יגאל יאסינוב (שינוי):</w:t>
      </w:r>
    </w:p>
    <w:p w14:paraId="439E34CB" w14:textId="77777777" w:rsidR="00000000" w:rsidRDefault="00E84F3B">
      <w:pPr>
        <w:pStyle w:val="a"/>
        <w:rPr>
          <w:rtl/>
        </w:rPr>
      </w:pPr>
    </w:p>
    <w:p w14:paraId="275C1A87" w14:textId="77777777" w:rsidR="00000000" w:rsidRDefault="00E84F3B">
      <w:pPr>
        <w:pStyle w:val="a"/>
        <w:rPr>
          <w:rFonts w:hint="cs"/>
          <w:rtl/>
        </w:rPr>
      </w:pPr>
      <w:r>
        <w:rPr>
          <w:rFonts w:hint="cs"/>
          <w:rtl/>
        </w:rPr>
        <w:t>האם אתה מבין מה אתה אמרת?</w:t>
      </w:r>
    </w:p>
    <w:p w14:paraId="13726B29" w14:textId="77777777" w:rsidR="00000000" w:rsidRDefault="00E84F3B">
      <w:pPr>
        <w:pStyle w:val="SpeakerCon"/>
        <w:rPr>
          <w:rtl/>
        </w:rPr>
      </w:pPr>
      <w:r>
        <w:rPr>
          <w:rtl/>
        </w:rPr>
        <w:br/>
      </w:r>
      <w:bookmarkStart w:id="1073" w:name="FS000000490T16_07_2003_20_28_21C"/>
      <w:bookmarkEnd w:id="1073"/>
      <w:r>
        <w:rPr>
          <w:rtl/>
        </w:rPr>
        <w:t>נסים זאב (ש"ס):</w:t>
      </w:r>
    </w:p>
    <w:p w14:paraId="2785CDA0" w14:textId="77777777" w:rsidR="00000000" w:rsidRDefault="00E84F3B">
      <w:pPr>
        <w:pStyle w:val="a"/>
        <w:rPr>
          <w:rtl/>
        </w:rPr>
      </w:pPr>
    </w:p>
    <w:p w14:paraId="532E42C6" w14:textId="77777777" w:rsidR="00000000" w:rsidRDefault="00E84F3B">
      <w:pPr>
        <w:pStyle w:val="a"/>
        <w:rPr>
          <w:rFonts w:hint="cs"/>
          <w:rtl/>
        </w:rPr>
      </w:pPr>
      <w:r>
        <w:rPr>
          <w:rFonts w:hint="cs"/>
          <w:rtl/>
        </w:rPr>
        <w:t>אדוני, אני מעבר למבין.</w:t>
      </w:r>
    </w:p>
    <w:p w14:paraId="30C482FE" w14:textId="77777777" w:rsidR="00000000" w:rsidRDefault="00E84F3B">
      <w:pPr>
        <w:pStyle w:val="ac"/>
        <w:rPr>
          <w:rtl/>
        </w:rPr>
      </w:pPr>
      <w:r>
        <w:rPr>
          <w:rtl/>
        </w:rPr>
        <w:br/>
        <w:t>יגאל יאסינוב (שינוי):</w:t>
      </w:r>
    </w:p>
    <w:p w14:paraId="7DE214AC" w14:textId="77777777" w:rsidR="00000000" w:rsidRDefault="00E84F3B">
      <w:pPr>
        <w:pStyle w:val="a"/>
        <w:rPr>
          <w:rtl/>
        </w:rPr>
      </w:pPr>
    </w:p>
    <w:p w14:paraId="654018D9" w14:textId="77777777" w:rsidR="00000000" w:rsidRDefault="00E84F3B">
      <w:pPr>
        <w:pStyle w:val="a"/>
        <w:rPr>
          <w:rFonts w:hint="cs"/>
          <w:rtl/>
        </w:rPr>
      </w:pPr>
      <w:r>
        <w:rPr>
          <w:rFonts w:hint="cs"/>
          <w:rtl/>
        </w:rPr>
        <w:t>אתה לא מבין.</w:t>
      </w:r>
    </w:p>
    <w:p w14:paraId="67061B2A" w14:textId="77777777" w:rsidR="00000000" w:rsidRDefault="00E84F3B">
      <w:pPr>
        <w:pStyle w:val="SpeakerCon"/>
        <w:rPr>
          <w:rtl/>
        </w:rPr>
      </w:pPr>
      <w:r>
        <w:rPr>
          <w:rtl/>
        </w:rPr>
        <w:br/>
      </w:r>
      <w:bookmarkStart w:id="1074" w:name="FS000000490T16_07_2003_20_28_46C"/>
      <w:bookmarkEnd w:id="1074"/>
      <w:r>
        <w:rPr>
          <w:rtl/>
        </w:rPr>
        <w:t>נסים זאב (ש"ס):</w:t>
      </w:r>
    </w:p>
    <w:p w14:paraId="704D0E65" w14:textId="77777777" w:rsidR="00000000" w:rsidRDefault="00E84F3B">
      <w:pPr>
        <w:pStyle w:val="a"/>
        <w:rPr>
          <w:rtl/>
        </w:rPr>
      </w:pPr>
    </w:p>
    <w:p w14:paraId="572E275C" w14:textId="77777777" w:rsidR="00000000" w:rsidRDefault="00E84F3B">
      <w:pPr>
        <w:pStyle w:val="a"/>
        <w:rPr>
          <w:rFonts w:hint="cs"/>
          <w:rtl/>
        </w:rPr>
      </w:pPr>
      <w:r>
        <w:rPr>
          <w:rFonts w:hint="cs"/>
          <w:rtl/>
        </w:rPr>
        <w:t xml:space="preserve">אני רק מקווה שהמוסר שאני נותן </w:t>
      </w:r>
      <w:r>
        <w:rPr>
          <w:rtl/>
        </w:rPr>
        <w:t>–</w:t>
      </w:r>
      <w:r>
        <w:rPr>
          <w:rFonts w:hint="cs"/>
          <w:rtl/>
        </w:rPr>
        <w:t xml:space="preserve"> שהוא לא יי</w:t>
      </w:r>
      <w:r>
        <w:rPr>
          <w:rFonts w:hint="cs"/>
          <w:rtl/>
        </w:rPr>
        <w:t xml:space="preserve">פול על אוזניים אטומות ועל לב ערל. </w:t>
      </w:r>
    </w:p>
    <w:p w14:paraId="20A8D934" w14:textId="77777777" w:rsidR="00000000" w:rsidRDefault="00E84F3B">
      <w:pPr>
        <w:pStyle w:val="ad"/>
        <w:rPr>
          <w:rtl/>
        </w:rPr>
      </w:pPr>
      <w:r>
        <w:rPr>
          <w:rtl/>
        </w:rPr>
        <w:br/>
        <w:t>היו"ר משה כחלון:</w:t>
      </w:r>
    </w:p>
    <w:p w14:paraId="08A15F22" w14:textId="77777777" w:rsidR="00000000" w:rsidRDefault="00E84F3B">
      <w:pPr>
        <w:pStyle w:val="a"/>
        <w:rPr>
          <w:rtl/>
        </w:rPr>
      </w:pPr>
    </w:p>
    <w:p w14:paraId="31CB5A84" w14:textId="77777777" w:rsidR="00000000" w:rsidRDefault="00E84F3B">
      <w:pPr>
        <w:pStyle w:val="a"/>
        <w:rPr>
          <w:rFonts w:hint="cs"/>
          <w:rtl/>
        </w:rPr>
      </w:pPr>
      <w:r>
        <w:rPr>
          <w:rFonts w:hint="cs"/>
          <w:rtl/>
        </w:rPr>
        <w:t>חבר הכנסת זאב, תודה רבה. חבר הכנסת גלעד ארדן - אינו נוכח; חבר הכנסת חיים רמון - אינו נוכח. אדוני השר, בבקשה להשיב.</w:t>
      </w:r>
    </w:p>
    <w:p w14:paraId="615C5883" w14:textId="77777777" w:rsidR="00000000" w:rsidRDefault="00E84F3B">
      <w:pPr>
        <w:pStyle w:val="Speaker"/>
        <w:rPr>
          <w:rtl/>
        </w:rPr>
      </w:pPr>
      <w:r>
        <w:rPr>
          <w:rtl/>
        </w:rPr>
        <w:br/>
      </w:r>
      <w:bookmarkStart w:id="1075" w:name="FS000000474T16_07_2003_20_32_00"/>
      <w:bookmarkStart w:id="1076" w:name="_Toc46538759"/>
      <w:bookmarkStart w:id="1077" w:name="_Toc49055490"/>
      <w:bookmarkEnd w:id="1075"/>
      <w:r>
        <w:rPr>
          <w:rtl/>
        </w:rPr>
        <w:t>השר גדעון עזרא:</w:t>
      </w:r>
      <w:bookmarkEnd w:id="1076"/>
      <w:bookmarkEnd w:id="1077"/>
    </w:p>
    <w:p w14:paraId="2EBC7C46" w14:textId="77777777" w:rsidR="00000000" w:rsidRDefault="00E84F3B">
      <w:pPr>
        <w:pStyle w:val="a"/>
        <w:rPr>
          <w:rtl/>
        </w:rPr>
      </w:pPr>
    </w:p>
    <w:p w14:paraId="0FF84560" w14:textId="77777777" w:rsidR="00000000" w:rsidRDefault="00E84F3B">
      <w:pPr>
        <w:pStyle w:val="a"/>
        <w:rPr>
          <w:rFonts w:hint="cs"/>
          <w:rtl/>
        </w:rPr>
      </w:pPr>
      <w:r>
        <w:rPr>
          <w:rFonts w:hint="cs"/>
          <w:rtl/>
        </w:rPr>
        <w:t>אדוני היושב-ראש, חברי הכנסת, אני מבקש לשלוח מעל במת הכנסת את תנחומי ה</w:t>
      </w:r>
      <w:r>
        <w:rPr>
          <w:rFonts w:hint="cs"/>
          <w:rtl/>
        </w:rPr>
        <w:t>ממשלה למשפחת הנרצח, עמיר שמחון, השם ייקום דמו, ואיחולי החלמה מלאה למאבטח הפצוע, דודי זוהר, ולשבח את עבודת האזרח שבסופו של דבר פצע את המחבל. צריך לציין גם עוברי אורח אחרים שהיו בסביבה ורדפו אחרי האיש עד אשר הוא נתפס.</w:t>
      </w:r>
    </w:p>
    <w:p w14:paraId="428A3357" w14:textId="77777777" w:rsidR="00000000" w:rsidRDefault="00E84F3B">
      <w:pPr>
        <w:pStyle w:val="a"/>
        <w:rPr>
          <w:rFonts w:hint="cs"/>
          <w:rtl/>
        </w:rPr>
      </w:pPr>
    </w:p>
    <w:p w14:paraId="4AE064AD" w14:textId="77777777" w:rsidR="00000000" w:rsidRDefault="00E84F3B">
      <w:pPr>
        <w:pStyle w:val="a"/>
        <w:rPr>
          <w:rFonts w:hint="cs"/>
          <w:rtl/>
        </w:rPr>
      </w:pPr>
      <w:r>
        <w:rPr>
          <w:rFonts w:hint="cs"/>
          <w:rtl/>
        </w:rPr>
        <w:t xml:space="preserve">אני מבקש לומר עוד שתי מלים ביחס לדברים </w:t>
      </w:r>
      <w:r>
        <w:rPr>
          <w:rFonts w:hint="cs"/>
          <w:rtl/>
        </w:rPr>
        <w:t xml:space="preserve">שלך, נסים זאב. האווירה שצריכה להיות היום ברשות היא נגד ביצוע פיגועים. באופן מעשי, מי שצריכים למנוע פיגועים בחבל-עזה ובבית-לחם הם הפלסטינים. עדיין לא העברנו את השליטה הביטחונית בערים האחרות לידי הרשות הפלסטינית. </w:t>
      </w:r>
    </w:p>
    <w:p w14:paraId="1D83130C" w14:textId="77777777" w:rsidR="00000000" w:rsidRDefault="00E84F3B">
      <w:pPr>
        <w:pStyle w:val="a"/>
        <w:rPr>
          <w:rFonts w:hint="cs"/>
          <w:rtl/>
        </w:rPr>
      </w:pPr>
    </w:p>
    <w:p w14:paraId="487E70CD" w14:textId="77777777" w:rsidR="00000000" w:rsidRDefault="00E84F3B">
      <w:pPr>
        <w:pStyle w:val="a"/>
        <w:rPr>
          <w:rFonts w:hint="cs"/>
          <w:rtl/>
        </w:rPr>
      </w:pPr>
      <w:r>
        <w:rPr>
          <w:rFonts w:hint="cs"/>
          <w:rtl/>
        </w:rPr>
        <w:t>אבל אני מסכים אתך שהיו אירועים ברצועת-עזה ש</w:t>
      </w:r>
      <w:r>
        <w:rPr>
          <w:rFonts w:hint="cs"/>
          <w:rtl/>
        </w:rPr>
        <w:t>הם בניגוד להסכם, ואני חושב שכל אירוע ואירוע נבדק על-ידי צבא-הגנה לישראל, נבדק באיזו מידה הפלסטינים עשו את המקסימום על מנת למנוע אותו.</w:t>
      </w:r>
    </w:p>
    <w:p w14:paraId="35BA4037" w14:textId="77777777" w:rsidR="00000000" w:rsidRDefault="00E84F3B">
      <w:pPr>
        <w:pStyle w:val="a"/>
        <w:rPr>
          <w:rFonts w:hint="cs"/>
          <w:rtl/>
        </w:rPr>
      </w:pPr>
    </w:p>
    <w:p w14:paraId="453E4C5B" w14:textId="77777777" w:rsidR="00000000" w:rsidRDefault="00E84F3B">
      <w:pPr>
        <w:pStyle w:val="a"/>
        <w:rPr>
          <w:rFonts w:hint="cs"/>
          <w:rtl/>
        </w:rPr>
      </w:pPr>
      <w:r>
        <w:rPr>
          <w:rFonts w:hint="cs"/>
          <w:rtl/>
        </w:rPr>
        <w:t xml:space="preserve">צריך גם לומר ביושר שכמות ההתרעות והפיגועים נמצאת בירידה, ובמקום שצריך לציין את הדברים הללו - צריך להגיד אותם. </w:t>
      </w:r>
    </w:p>
    <w:p w14:paraId="020418C0" w14:textId="77777777" w:rsidR="00000000" w:rsidRDefault="00E84F3B">
      <w:pPr>
        <w:pStyle w:val="a"/>
        <w:rPr>
          <w:rFonts w:hint="cs"/>
          <w:rtl/>
        </w:rPr>
      </w:pPr>
    </w:p>
    <w:p w14:paraId="7236417C" w14:textId="77777777" w:rsidR="00000000" w:rsidRDefault="00E84F3B">
      <w:pPr>
        <w:pStyle w:val="a"/>
        <w:rPr>
          <w:rFonts w:hint="cs"/>
          <w:rtl/>
        </w:rPr>
      </w:pPr>
      <w:r>
        <w:rPr>
          <w:rFonts w:hint="cs"/>
          <w:rtl/>
        </w:rPr>
        <w:t>לעצם העני</w:t>
      </w:r>
      <w:r>
        <w:rPr>
          <w:rFonts w:hint="cs"/>
          <w:rtl/>
        </w:rPr>
        <w:t>ין, במקרה הזה, ב-15 ביולי, סמוך לשעה 01:30, לפנות בוקר, הגיע המחבל למסעדת "טראבין" ברחוב נחום גולדמן ביפו, תקף בסכין את המאבטח שעמד בכניסה למסעדה, פצע אותו באורח בינוני, תוך כדי קריאות "אללה אכבר". המאבטח ובעל המסעדה מנעו את כניסת המחבל למסעדה, והוא ברח לכ</w:t>
      </w:r>
      <w:r>
        <w:rPr>
          <w:rFonts w:hint="cs"/>
          <w:rtl/>
        </w:rPr>
        <w:t>יוון הטיילת ביפו. כאשר הגיע לטיילת, ניסה המחבל לתקוף בחורה צעירה שישבה על הספסל עם בן-זוגה, עמיר שמחון מבת-ים, שגונן על חברתו בגופו, ספג את כל הדקירות ונפטר בדרכו לבית-החולים.</w:t>
      </w:r>
    </w:p>
    <w:p w14:paraId="267B13AF" w14:textId="77777777" w:rsidR="00000000" w:rsidRDefault="00E84F3B">
      <w:pPr>
        <w:pStyle w:val="a"/>
        <w:rPr>
          <w:rFonts w:hint="cs"/>
          <w:rtl/>
        </w:rPr>
      </w:pPr>
    </w:p>
    <w:p w14:paraId="5AAEDEB0" w14:textId="77777777" w:rsidR="00000000" w:rsidRDefault="00E84F3B">
      <w:pPr>
        <w:pStyle w:val="a"/>
        <w:rPr>
          <w:rFonts w:hint="cs"/>
          <w:rtl/>
        </w:rPr>
      </w:pPr>
      <w:r>
        <w:rPr>
          <w:rFonts w:hint="cs"/>
          <w:rtl/>
        </w:rPr>
        <w:t>תראו את המטרות של המחבלים - נהג מונית בן 61, בחורה שנמצאת עם חברה - אלו הן המטר</w:t>
      </w:r>
      <w:r>
        <w:rPr>
          <w:rFonts w:hint="cs"/>
          <w:rtl/>
        </w:rPr>
        <w:t>ות לרצח של אותם מנוולים.</w:t>
      </w:r>
    </w:p>
    <w:p w14:paraId="01A1F609" w14:textId="77777777" w:rsidR="00000000" w:rsidRDefault="00E84F3B">
      <w:pPr>
        <w:pStyle w:val="a"/>
        <w:rPr>
          <w:rFonts w:hint="cs"/>
          <w:rtl/>
        </w:rPr>
      </w:pPr>
    </w:p>
    <w:p w14:paraId="3D68608E" w14:textId="77777777" w:rsidR="00000000" w:rsidRDefault="00E84F3B">
      <w:pPr>
        <w:pStyle w:val="a"/>
        <w:rPr>
          <w:rFonts w:hint="cs"/>
          <w:rtl/>
        </w:rPr>
      </w:pPr>
      <w:r>
        <w:rPr>
          <w:rFonts w:hint="cs"/>
          <w:rtl/>
        </w:rPr>
        <w:t>המחבל המשיך במנוסתו, כאשר מאבטח של מסעדה סמוכה וכן אורח שסעד, החלו רודפים אחריו. האורח לקח את הנשק מהמאבטח וירה במחבל. המחבל נפצע ברגלו ונלכד.</w:t>
      </w:r>
    </w:p>
    <w:p w14:paraId="684D04A5" w14:textId="77777777" w:rsidR="00000000" w:rsidRDefault="00E84F3B">
      <w:pPr>
        <w:pStyle w:val="a"/>
        <w:rPr>
          <w:rFonts w:hint="cs"/>
          <w:rtl/>
        </w:rPr>
      </w:pPr>
    </w:p>
    <w:p w14:paraId="6DB82A2C" w14:textId="77777777" w:rsidR="00000000" w:rsidRDefault="00E84F3B">
      <w:pPr>
        <w:pStyle w:val="a"/>
        <w:rPr>
          <w:rFonts w:hint="cs"/>
          <w:rtl/>
        </w:rPr>
      </w:pPr>
      <w:r>
        <w:rPr>
          <w:rFonts w:hint="cs"/>
          <w:rtl/>
        </w:rPr>
        <w:t>מהמקום נמלט רכב, שככל הנראה הסיע את המחבל. המחבל, תושב עזרייה, מזרח-ירושלים, משתייך ל"</w:t>
      </w:r>
      <w:r>
        <w:rPr>
          <w:rFonts w:hint="cs"/>
          <w:rtl/>
        </w:rPr>
        <w:t>גדודי חללי אל-אקצא". מחקירתו עולה, כי הנמלט הינו המפעיל והמסייע לפיגוע. נערכות פעולות לאיתורו, ואני מאוד מקווה שכוחות הביטחון ישימו עליו את היד.</w:t>
      </w:r>
    </w:p>
    <w:p w14:paraId="4D36B9F8" w14:textId="77777777" w:rsidR="00000000" w:rsidRDefault="00E84F3B">
      <w:pPr>
        <w:pStyle w:val="a"/>
        <w:rPr>
          <w:rFonts w:hint="cs"/>
          <w:rtl/>
        </w:rPr>
      </w:pPr>
    </w:p>
    <w:p w14:paraId="47892CCB" w14:textId="77777777" w:rsidR="00000000" w:rsidRDefault="00E84F3B">
      <w:pPr>
        <w:pStyle w:val="a"/>
        <w:rPr>
          <w:rFonts w:hint="cs"/>
          <w:rtl/>
        </w:rPr>
      </w:pPr>
      <w:r>
        <w:rPr>
          <w:rFonts w:hint="cs"/>
          <w:rtl/>
        </w:rPr>
        <w:t xml:space="preserve">אני מקווה מאוד שלא נדע פיגועים נוספים כאלו. זה יכול לקרות, צה"ל צריך להיות מוכן, יחד עם שירותי הביטחון וכוחות </w:t>
      </w:r>
      <w:r>
        <w:rPr>
          <w:rFonts w:hint="cs"/>
          <w:rtl/>
        </w:rPr>
        <w:t>המשטרה, על מנת לבלום כל ניסיון פיגוע. אנחנו עדיין לא יכולים לבוא ולהגיד שיש לנו על מי לסמוך - אלא על עצמנו, ומכאן אני שולח ברכות לכל כוחות הביטחון, שברגע זה עומדים על המשמר למניעת פיגועים.</w:t>
      </w:r>
    </w:p>
    <w:p w14:paraId="74884F72" w14:textId="77777777" w:rsidR="00000000" w:rsidRDefault="00E84F3B">
      <w:pPr>
        <w:pStyle w:val="a"/>
        <w:rPr>
          <w:rFonts w:hint="cs"/>
          <w:rtl/>
        </w:rPr>
      </w:pPr>
    </w:p>
    <w:p w14:paraId="2C5CB13E" w14:textId="77777777" w:rsidR="00000000" w:rsidRDefault="00E84F3B">
      <w:pPr>
        <w:pStyle w:val="a"/>
        <w:rPr>
          <w:rFonts w:hint="cs"/>
          <w:rtl/>
        </w:rPr>
      </w:pPr>
      <w:r>
        <w:rPr>
          <w:rFonts w:hint="cs"/>
          <w:rtl/>
        </w:rPr>
        <w:t xml:space="preserve">אני רוצה רק לציין שמה שאני מצפה מהרשות הפלסטינית - שרכב כזה שמסיע </w:t>
      </w:r>
      <w:r>
        <w:rPr>
          <w:rFonts w:hint="cs"/>
          <w:rtl/>
        </w:rPr>
        <w:t xml:space="preserve">מחבל לתוך מדינת ישראל, תימנע על-ידי הפלסטינים כניסתו לישראל. את זה כבר אפשר לדרוש מהפלסטינים, שכן יש להם עשרות-אלפי שוטרים שמקבלים שכר מהרשות, ואת הדבר הקטן הזה הם יכולים לבצע. במקרה הזה, גם את זה הם לא ביצעו. </w:t>
      </w:r>
    </w:p>
    <w:p w14:paraId="7B084F7E" w14:textId="77777777" w:rsidR="00000000" w:rsidRDefault="00E84F3B">
      <w:pPr>
        <w:pStyle w:val="a"/>
        <w:rPr>
          <w:rFonts w:hint="cs"/>
          <w:rtl/>
        </w:rPr>
      </w:pPr>
      <w:r>
        <w:rPr>
          <w:rtl/>
        </w:rPr>
        <w:br/>
      </w:r>
      <w:r>
        <w:rPr>
          <w:rFonts w:hint="cs"/>
          <w:rtl/>
        </w:rPr>
        <w:tab/>
        <w:t>אני מציע להסתפק בהודעתי זו. אינני חושב שדיו</w:t>
      </w:r>
      <w:r>
        <w:rPr>
          <w:rFonts w:hint="cs"/>
          <w:rtl/>
        </w:rPr>
        <w:t>ן בנושא המסוים הזה, בוועדות שממילא דנות במכלול הנושאים הקשורים ברשות הפלסטינית - - -</w:t>
      </w:r>
    </w:p>
    <w:p w14:paraId="08DE88EA" w14:textId="77777777" w:rsidR="00000000" w:rsidRDefault="00E84F3B">
      <w:pPr>
        <w:pStyle w:val="a"/>
        <w:ind w:firstLine="0"/>
        <w:rPr>
          <w:rFonts w:hint="cs"/>
          <w:rtl/>
        </w:rPr>
      </w:pPr>
    </w:p>
    <w:p w14:paraId="5C374176" w14:textId="77777777" w:rsidR="00000000" w:rsidRDefault="00E84F3B">
      <w:pPr>
        <w:pStyle w:val="ac"/>
        <w:rPr>
          <w:rtl/>
        </w:rPr>
      </w:pPr>
      <w:r>
        <w:rPr>
          <w:rFonts w:hint="eastAsia"/>
          <w:rtl/>
        </w:rPr>
        <w:t>נסים</w:t>
      </w:r>
      <w:r>
        <w:rPr>
          <w:rtl/>
        </w:rPr>
        <w:t xml:space="preserve"> זאב (ש"ס):</w:t>
      </w:r>
    </w:p>
    <w:p w14:paraId="4ED73E82" w14:textId="77777777" w:rsidR="00000000" w:rsidRDefault="00E84F3B">
      <w:pPr>
        <w:pStyle w:val="a"/>
        <w:rPr>
          <w:rFonts w:hint="cs"/>
          <w:rtl/>
        </w:rPr>
      </w:pPr>
    </w:p>
    <w:p w14:paraId="3285D79F" w14:textId="77777777" w:rsidR="00000000" w:rsidRDefault="00E84F3B">
      <w:pPr>
        <w:pStyle w:val="a"/>
        <w:rPr>
          <w:rFonts w:hint="cs"/>
          <w:rtl/>
        </w:rPr>
      </w:pPr>
      <w:r>
        <w:rPr>
          <w:rFonts w:hint="cs"/>
          <w:rtl/>
        </w:rPr>
        <w:t>תאמין לי, אני יודע איך הם מעלים את הנושא הזה, איך נשלח, ומה נשלח עם כל הפרטים שהוועדה הנכבדה - - -</w:t>
      </w:r>
    </w:p>
    <w:p w14:paraId="53ADB2CC" w14:textId="77777777" w:rsidR="00000000" w:rsidRDefault="00E84F3B">
      <w:pPr>
        <w:pStyle w:val="a"/>
        <w:ind w:firstLine="0"/>
        <w:rPr>
          <w:rFonts w:hint="cs"/>
          <w:rtl/>
        </w:rPr>
      </w:pPr>
    </w:p>
    <w:p w14:paraId="49B11340" w14:textId="77777777" w:rsidR="00000000" w:rsidRDefault="00E84F3B">
      <w:pPr>
        <w:pStyle w:val="SpeakerCon"/>
        <w:rPr>
          <w:rtl/>
        </w:rPr>
      </w:pPr>
      <w:bookmarkStart w:id="1078" w:name="FS000000474T16_07_2003_20_17_18"/>
      <w:bookmarkStart w:id="1079" w:name="FS000000474T16_07_2003_20_17_24C"/>
      <w:bookmarkEnd w:id="1078"/>
      <w:bookmarkEnd w:id="1079"/>
      <w:r>
        <w:rPr>
          <w:rtl/>
        </w:rPr>
        <w:t>השר גדעון עזרא:</w:t>
      </w:r>
    </w:p>
    <w:p w14:paraId="293C619B" w14:textId="77777777" w:rsidR="00000000" w:rsidRDefault="00E84F3B">
      <w:pPr>
        <w:pStyle w:val="a"/>
        <w:rPr>
          <w:rtl/>
        </w:rPr>
      </w:pPr>
    </w:p>
    <w:p w14:paraId="0C794B9B" w14:textId="77777777" w:rsidR="00000000" w:rsidRDefault="00E84F3B">
      <w:pPr>
        <w:pStyle w:val="a"/>
        <w:rPr>
          <w:rFonts w:hint="cs"/>
          <w:rtl/>
        </w:rPr>
      </w:pPr>
      <w:r>
        <w:rPr>
          <w:rFonts w:hint="cs"/>
          <w:rtl/>
        </w:rPr>
        <w:t>אני חושב ששלחנו לוועדת החוץ והביטחון</w:t>
      </w:r>
      <w:r>
        <w:rPr>
          <w:rFonts w:hint="cs"/>
          <w:rtl/>
        </w:rPr>
        <w:t xml:space="preserve"> מספיק דברים. לא אכפת לי לשלוח גם את הנושא הזה, אבל באופן מעשי, אתה צריך להבין, שיש יכולת מוגבלת לוועדה לדון בכל הנושאים שאנחנו מעבירים אליהם.</w:t>
      </w:r>
    </w:p>
    <w:p w14:paraId="24563A0C" w14:textId="77777777" w:rsidR="00000000" w:rsidRDefault="00E84F3B">
      <w:pPr>
        <w:pStyle w:val="a"/>
        <w:ind w:firstLine="0"/>
        <w:rPr>
          <w:rFonts w:hint="cs"/>
          <w:rtl/>
        </w:rPr>
      </w:pPr>
    </w:p>
    <w:p w14:paraId="1AFDB5CE" w14:textId="77777777" w:rsidR="00000000" w:rsidRDefault="00E84F3B">
      <w:pPr>
        <w:pStyle w:val="ac"/>
        <w:rPr>
          <w:rtl/>
        </w:rPr>
      </w:pPr>
      <w:r>
        <w:rPr>
          <w:rFonts w:hint="eastAsia"/>
          <w:rtl/>
        </w:rPr>
        <w:t>נסים</w:t>
      </w:r>
      <w:r>
        <w:rPr>
          <w:rtl/>
        </w:rPr>
        <w:t xml:space="preserve"> זאב (ש"ס):</w:t>
      </w:r>
    </w:p>
    <w:p w14:paraId="12345257" w14:textId="77777777" w:rsidR="00000000" w:rsidRDefault="00E84F3B">
      <w:pPr>
        <w:pStyle w:val="a"/>
        <w:rPr>
          <w:rFonts w:hint="cs"/>
          <w:rtl/>
        </w:rPr>
      </w:pPr>
    </w:p>
    <w:p w14:paraId="7C47976A" w14:textId="77777777" w:rsidR="00000000" w:rsidRDefault="00E84F3B">
      <w:pPr>
        <w:pStyle w:val="a"/>
        <w:rPr>
          <w:rFonts w:hint="cs"/>
          <w:rtl/>
        </w:rPr>
      </w:pPr>
      <w:r>
        <w:rPr>
          <w:rFonts w:hint="cs"/>
          <w:rtl/>
        </w:rPr>
        <w:t>- - -</w:t>
      </w:r>
    </w:p>
    <w:p w14:paraId="6188A61B" w14:textId="77777777" w:rsidR="00000000" w:rsidRDefault="00E84F3B">
      <w:pPr>
        <w:pStyle w:val="SpeakerCon"/>
        <w:rPr>
          <w:rFonts w:hint="cs"/>
          <w:rtl/>
        </w:rPr>
      </w:pPr>
      <w:bookmarkStart w:id="1080" w:name="FS000000474T16_07_2003_20_18_03C"/>
      <w:bookmarkEnd w:id="1080"/>
      <w:r>
        <w:rPr>
          <w:rFonts w:hint="cs"/>
          <w:rtl/>
        </w:rPr>
        <w:t xml:space="preserve"> </w:t>
      </w:r>
    </w:p>
    <w:p w14:paraId="52594987" w14:textId="77777777" w:rsidR="00000000" w:rsidRDefault="00E84F3B">
      <w:pPr>
        <w:pStyle w:val="ad"/>
        <w:rPr>
          <w:rtl/>
        </w:rPr>
      </w:pPr>
      <w:r>
        <w:rPr>
          <w:rtl/>
        </w:rPr>
        <w:t>היו"ר משה כחלון:</w:t>
      </w:r>
    </w:p>
    <w:p w14:paraId="46669337" w14:textId="77777777" w:rsidR="00000000" w:rsidRDefault="00E84F3B">
      <w:pPr>
        <w:pStyle w:val="a"/>
        <w:rPr>
          <w:rtl/>
        </w:rPr>
      </w:pPr>
    </w:p>
    <w:p w14:paraId="682A7048" w14:textId="77777777" w:rsidR="00000000" w:rsidRDefault="00E84F3B">
      <w:pPr>
        <w:pStyle w:val="a"/>
        <w:rPr>
          <w:rFonts w:hint="cs"/>
          <w:rtl/>
        </w:rPr>
      </w:pPr>
      <w:r>
        <w:rPr>
          <w:rFonts w:hint="cs"/>
          <w:rtl/>
        </w:rPr>
        <w:t>הבנו. אתה מבקש ועדה.</w:t>
      </w:r>
    </w:p>
    <w:p w14:paraId="3F22690D" w14:textId="77777777" w:rsidR="00000000" w:rsidRDefault="00E84F3B">
      <w:pPr>
        <w:pStyle w:val="a"/>
        <w:ind w:firstLine="0"/>
        <w:rPr>
          <w:rFonts w:hint="cs"/>
          <w:rtl/>
        </w:rPr>
      </w:pPr>
    </w:p>
    <w:p w14:paraId="2624EAF8" w14:textId="77777777" w:rsidR="00000000" w:rsidRDefault="00E84F3B">
      <w:pPr>
        <w:pStyle w:val="SpeakerCon"/>
        <w:rPr>
          <w:rtl/>
        </w:rPr>
      </w:pPr>
      <w:bookmarkStart w:id="1081" w:name="FS000000474T16_07_2003_20_21_31C"/>
      <w:bookmarkEnd w:id="1081"/>
      <w:r>
        <w:rPr>
          <w:rtl/>
        </w:rPr>
        <w:t>השר גדעון עזרא:</w:t>
      </w:r>
    </w:p>
    <w:p w14:paraId="7156FE5D" w14:textId="77777777" w:rsidR="00000000" w:rsidRDefault="00E84F3B">
      <w:pPr>
        <w:pStyle w:val="a"/>
        <w:rPr>
          <w:rtl/>
        </w:rPr>
      </w:pPr>
    </w:p>
    <w:p w14:paraId="3169208F" w14:textId="77777777" w:rsidR="00000000" w:rsidRDefault="00E84F3B">
      <w:pPr>
        <w:pStyle w:val="a"/>
        <w:rPr>
          <w:rFonts w:hint="cs"/>
          <w:rtl/>
        </w:rPr>
      </w:pPr>
      <w:r>
        <w:rPr>
          <w:rFonts w:hint="cs"/>
          <w:rtl/>
        </w:rPr>
        <w:t>אין מניעה שהדיון יהיה בוועדה.</w:t>
      </w:r>
    </w:p>
    <w:p w14:paraId="2912E1A5" w14:textId="77777777" w:rsidR="00000000" w:rsidRDefault="00E84F3B">
      <w:pPr>
        <w:pStyle w:val="a"/>
        <w:ind w:firstLine="0"/>
        <w:rPr>
          <w:rFonts w:hint="cs"/>
          <w:rtl/>
        </w:rPr>
      </w:pPr>
    </w:p>
    <w:p w14:paraId="54674CA9" w14:textId="77777777" w:rsidR="00000000" w:rsidRDefault="00E84F3B">
      <w:pPr>
        <w:pStyle w:val="ad"/>
        <w:rPr>
          <w:rtl/>
        </w:rPr>
      </w:pPr>
      <w:r>
        <w:rPr>
          <w:rtl/>
        </w:rPr>
        <w:t>היו"ר משה כחלון:</w:t>
      </w:r>
    </w:p>
    <w:p w14:paraId="19F4C172" w14:textId="77777777" w:rsidR="00000000" w:rsidRDefault="00E84F3B">
      <w:pPr>
        <w:pStyle w:val="a"/>
        <w:rPr>
          <w:rtl/>
        </w:rPr>
      </w:pPr>
    </w:p>
    <w:p w14:paraId="5DADE1EB" w14:textId="77777777" w:rsidR="00000000" w:rsidRDefault="00E84F3B">
      <w:pPr>
        <w:pStyle w:val="a"/>
        <w:rPr>
          <w:rFonts w:hint="cs"/>
          <w:rtl/>
        </w:rPr>
      </w:pPr>
      <w:r>
        <w:rPr>
          <w:rFonts w:hint="cs"/>
          <w:rtl/>
        </w:rPr>
        <w:t>חבר הכנסת נסים זאב - חוץ וביטחון. הצעה אחרת לחבר הכנסת עזמי בשארה, בבקשה.</w:t>
      </w:r>
    </w:p>
    <w:p w14:paraId="72C0D45A" w14:textId="77777777" w:rsidR="00000000" w:rsidRDefault="00E84F3B">
      <w:pPr>
        <w:pStyle w:val="a"/>
        <w:ind w:firstLine="0"/>
        <w:rPr>
          <w:rFonts w:hint="cs"/>
          <w:rtl/>
        </w:rPr>
      </w:pPr>
    </w:p>
    <w:p w14:paraId="6A9F74AF" w14:textId="77777777" w:rsidR="00000000" w:rsidRDefault="00E84F3B">
      <w:pPr>
        <w:pStyle w:val="Speaker"/>
        <w:rPr>
          <w:rtl/>
        </w:rPr>
      </w:pPr>
      <w:bookmarkStart w:id="1082" w:name="FS000000558T16_07_2003_20_22_07"/>
      <w:bookmarkStart w:id="1083" w:name="_Toc46538760"/>
      <w:bookmarkStart w:id="1084" w:name="_Toc49055491"/>
      <w:bookmarkEnd w:id="1082"/>
      <w:r>
        <w:rPr>
          <w:rFonts w:hint="eastAsia"/>
          <w:rtl/>
        </w:rPr>
        <w:t>עזמי</w:t>
      </w:r>
      <w:r>
        <w:rPr>
          <w:rtl/>
        </w:rPr>
        <w:t xml:space="preserve"> בשארה (בל"ד):</w:t>
      </w:r>
      <w:bookmarkEnd w:id="1083"/>
      <w:bookmarkEnd w:id="1084"/>
    </w:p>
    <w:p w14:paraId="024C3E50" w14:textId="77777777" w:rsidR="00000000" w:rsidRDefault="00E84F3B">
      <w:pPr>
        <w:pStyle w:val="a"/>
        <w:rPr>
          <w:rFonts w:hint="cs"/>
          <w:rtl/>
        </w:rPr>
      </w:pPr>
    </w:p>
    <w:p w14:paraId="41FF2348" w14:textId="77777777" w:rsidR="00000000" w:rsidRDefault="00E84F3B">
      <w:pPr>
        <w:pStyle w:val="a"/>
        <w:rPr>
          <w:rFonts w:hint="cs"/>
          <w:rtl/>
        </w:rPr>
      </w:pPr>
      <w:r>
        <w:rPr>
          <w:rFonts w:hint="cs"/>
          <w:rtl/>
        </w:rPr>
        <w:t xml:space="preserve">אדוני היושב-ראש, חברי הכנסת, כמובן שאני מצטרף גם לתנחומים וגם לגינוי של סוג זה של פעולה. </w:t>
      </w:r>
    </w:p>
    <w:p w14:paraId="73F95F0A" w14:textId="77777777" w:rsidR="00000000" w:rsidRDefault="00E84F3B">
      <w:pPr>
        <w:pStyle w:val="a"/>
        <w:rPr>
          <w:rFonts w:hint="cs"/>
          <w:rtl/>
        </w:rPr>
      </w:pPr>
    </w:p>
    <w:p w14:paraId="40C00A54" w14:textId="77777777" w:rsidR="00000000" w:rsidRDefault="00E84F3B">
      <w:pPr>
        <w:pStyle w:val="a"/>
        <w:rPr>
          <w:rFonts w:hint="cs"/>
          <w:rtl/>
        </w:rPr>
      </w:pPr>
      <w:r>
        <w:rPr>
          <w:rFonts w:hint="cs"/>
          <w:rtl/>
        </w:rPr>
        <w:t xml:space="preserve">אני רוצה להגיד, שאפשר להסיק מהדברים האלה, מכל מיני </w:t>
      </w:r>
      <w:r>
        <w:rPr>
          <w:rFonts w:hint="cs"/>
          <w:rtl/>
        </w:rPr>
        <w:t>פרספקטיבות, מסקנות שונות בדרך כלל. יש מסקנה, יש צד שכל הזמן אורב פוליטית, למצוא בכל תוצאה של המצב בין העם הפלסטיני לבין ישראל, הוכחה לקו הפוליטי, האידיאולוגי שהוא רוצה בו, ובכך בעצם משמש לו הדם, אני מצטער להגיד, כלי או קרדום לחפור בו. דבר זה הוא לדעתי בלתי</w:t>
      </w:r>
      <w:r>
        <w:rPr>
          <w:rFonts w:hint="cs"/>
          <w:rtl/>
        </w:rPr>
        <w:t xml:space="preserve"> אנושי בכלל ובעצם אנטי-פוליטי אפילו. יש צד אחר שאומר, מה שאפשר להסיק מזה זה לא על מי אפשר לסמוך ואם אפשר לסמוך על עצמנו או לא, או על האחרים - אני שם את הדברים האלה, כמובן, במרכאות - אלא שרק שלום צודק יבטיח שלום. </w:t>
      </w:r>
    </w:p>
    <w:p w14:paraId="2259108F" w14:textId="77777777" w:rsidR="00000000" w:rsidRDefault="00E84F3B">
      <w:pPr>
        <w:pStyle w:val="a"/>
        <w:rPr>
          <w:rFonts w:hint="cs"/>
          <w:rtl/>
        </w:rPr>
      </w:pPr>
    </w:p>
    <w:p w14:paraId="4DDD01D5" w14:textId="77777777" w:rsidR="00000000" w:rsidRDefault="00E84F3B">
      <w:pPr>
        <w:pStyle w:val="a"/>
        <w:rPr>
          <w:rFonts w:hint="cs"/>
          <w:rtl/>
        </w:rPr>
      </w:pPr>
      <w:r>
        <w:rPr>
          <w:rFonts w:hint="cs"/>
          <w:rtl/>
        </w:rPr>
        <w:t>אגב, אני בעד הפסקת האש שקיימת עכשיו, מה שמ</w:t>
      </w:r>
      <w:r>
        <w:rPr>
          <w:rFonts w:hint="cs"/>
          <w:rtl/>
        </w:rPr>
        <w:t xml:space="preserve">תקרא באיזו צורה "הודנה", בשביל לתת לזה ממדים דתיים שאינם קיימים בעצם. אבל, בסופו של דבר, גם הפסקת האש היא דבר מאוד מותנה, מאוד מוגבל, והיא לא פתרון. הפתרון הוא להגיע לשלום צודק בלי כיבוש. זה הפתרון לבעיית הביטחון, בסופו של דבר, לשני העמים. גם לעם הפלסטיני </w:t>
      </w:r>
      <w:r>
        <w:rPr>
          <w:rFonts w:hint="cs"/>
          <w:rtl/>
        </w:rPr>
        <w:t>יש בעיית ביטחון של אזרחיו. תודה רבה.</w:t>
      </w:r>
    </w:p>
    <w:p w14:paraId="329C37F3" w14:textId="77777777" w:rsidR="00000000" w:rsidRDefault="00E84F3B">
      <w:pPr>
        <w:pStyle w:val="a"/>
        <w:ind w:firstLine="0"/>
        <w:rPr>
          <w:rFonts w:hint="cs"/>
          <w:rtl/>
        </w:rPr>
      </w:pPr>
    </w:p>
    <w:p w14:paraId="2E1B2A83" w14:textId="77777777" w:rsidR="00000000" w:rsidRDefault="00E84F3B">
      <w:pPr>
        <w:pStyle w:val="ad"/>
        <w:rPr>
          <w:rFonts w:hint="cs"/>
          <w:rtl/>
        </w:rPr>
      </w:pPr>
      <w:r>
        <w:rPr>
          <w:rtl/>
        </w:rPr>
        <w:t>היו"ר משה כחלון</w:t>
      </w:r>
      <w:r>
        <w:rPr>
          <w:rFonts w:hint="cs"/>
          <w:rtl/>
        </w:rPr>
        <w:t>:</w:t>
      </w:r>
    </w:p>
    <w:p w14:paraId="633AB722" w14:textId="77777777" w:rsidR="00000000" w:rsidRDefault="00E84F3B">
      <w:pPr>
        <w:pStyle w:val="a"/>
        <w:rPr>
          <w:rFonts w:hint="cs"/>
          <w:rtl/>
        </w:rPr>
      </w:pPr>
    </w:p>
    <w:p w14:paraId="5E90817F" w14:textId="77777777" w:rsidR="00000000" w:rsidRDefault="00E84F3B">
      <w:pPr>
        <w:pStyle w:val="a"/>
        <w:rPr>
          <w:rFonts w:hint="cs"/>
          <w:rtl/>
        </w:rPr>
      </w:pPr>
      <w:r>
        <w:rPr>
          <w:rFonts w:hint="cs"/>
          <w:rtl/>
        </w:rPr>
        <w:t xml:space="preserve">תודה רבה. </w:t>
      </w:r>
    </w:p>
    <w:p w14:paraId="68C4BF6C" w14:textId="77777777" w:rsidR="00000000" w:rsidRDefault="00E84F3B">
      <w:pPr>
        <w:pStyle w:val="a"/>
        <w:rPr>
          <w:rFonts w:hint="cs"/>
          <w:rtl/>
        </w:rPr>
      </w:pPr>
    </w:p>
    <w:p w14:paraId="5EF08DB7" w14:textId="77777777" w:rsidR="00000000" w:rsidRDefault="00E84F3B">
      <w:pPr>
        <w:pStyle w:val="a"/>
        <w:rPr>
          <w:rFonts w:hint="cs"/>
          <w:rtl/>
        </w:rPr>
      </w:pPr>
      <w:r>
        <w:rPr>
          <w:rFonts w:hint="cs"/>
          <w:rtl/>
        </w:rPr>
        <w:t>אנחנו נעבור להצבעה. חבר הכנסת זאב, אתה מסכים לוועדה. בעד זה ועדה, נגד זה הסרה.</w:t>
      </w:r>
    </w:p>
    <w:p w14:paraId="4D798C82" w14:textId="77777777" w:rsidR="00000000" w:rsidRDefault="00E84F3B">
      <w:pPr>
        <w:pStyle w:val="a"/>
        <w:ind w:firstLine="0"/>
        <w:rPr>
          <w:rFonts w:hint="cs"/>
          <w:rtl/>
        </w:rPr>
      </w:pPr>
    </w:p>
    <w:p w14:paraId="4B1027B3" w14:textId="77777777" w:rsidR="00000000" w:rsidRDefault="00E84F3B">
      <w:pPr>
        <w:pStyle w:val="a7"/>
        <w:bidi/>
        <w:rPr>
          <w:rFonts w:hint="cs"/>
          <w:rtl/>
        </w:rPr>
      </w:pPr>
      <w:r>
        <w:rPr>
          <w:rFonts w:hint="cs"/>
          <w:rtl/>
        </w:rPr>
        <w:t>הצבעה מס' 15</w:t>
      </w:r>
    </w:p>
    <w:p w14:paraId="45CFDB03" w14:textId="77777777" w:rsidR="00000000" w:rsidRDefault="00E84F3B">
      <w:pPr>
        <w:pStyle w:val="a"/>
        <w:rPr>
          <w:rFonts w:hint="cs"/>
          <w:rtl/>
        </w:rPr>
      </w:pPr>
    </w:p>
    <w:p w14:paraId="5211EBE3" w14:textId="77777777" w:rsidR="00000000" w:rsidRDefault="00E84F3B">
      <w:pPr>
        <w:pStyle w:val="a8"/>
        <w:bidi/>
        <w:rPr>
          <w:rFonts w:hint="cs"/>
          <w:rtl/>
        </w:rPr>
      </w:pPr>
      <w:r>
        <w:rPr>
          <w:rFonts w:hint="cs"/>
          <w:rtl/>
        </w:rPr>
        <w:t>בעד ההצעה להעביר את הנושא לוועדה - 8</w:t>
      </w:r>
    </w:p>
    <w:p w14:paraId="14934F97" w14:textId="77777777" w:rsidR="00000000" w:rsidRDefault="00E84F3B">
      <w:pPr>
        <w:pStyle w:val="a8"/>
        <w:bidi/>
        <w:rPr>
          <w:rFonts w:hint="cs"/>
          <w:rtl/>
        </w:rPr>
      </w:pPr>
      <w:r>
        <w:rPr>
          <w:rFonts w:hint="cs"/>
          <w:rtl/>
        </w:rPr>
        <w:t>בעד ההצעה שלא לכלול את הנושא בסדר-היום - 1</w:t>
      </w:r>
    </w:p>
    <w:p w14:paraId="72610B73" w14:textId="77777777" w:rsidR="00000000" w:rsidRDefault="00E84F3B">
      <w:pPr>
        <w:pStyle w:val="a8"/>
        <w:bidi/>
        <w:rPr>
          <w:rFonts w:hint="cs"/>
          <w:rtl/>
        </w:rPr>
      </w:pPr>
      <w:r>
        <w:rPr>
          <w:rFonts w:hint="cs"/>
          <w:rtl/>
        </w:rPr>
        <w:t>נמנעים - אין</w:t>
      </w:r>
    </w:p>
    <w:p w14:paraId="10013271" w14:textId="77777777" w:rsidR="00000000" w:rsidRDefault="00E84F3B">
      <w:pPr>
        <w:pStyle w:val="a9"/>
        <w:bidi/>
        <w:rPr>
          <w:rFonts w:hint="cs"/>
          <w:rtl/>
        </w:rPr>
      </w:pPr>
      <w:r>
        <w:rPr>
          <w:rFonts w:hint="cs"/>
          <w:rtl/>
        </w:rPr>
        <w:t>ה</w:t>
      </w:r>
      <w:r>
        <w:rPr>
          <w:rFonts w:hint="cs"/>
          <w:rtl/>
        </w:rPr>
        <w:t>הצעה להעביר את הנושא לוועדת החוץ והביטחון נתקבלה.</w:t>
      </w:r>
    </w:p>
    <w:p w14:paraId="18F8CFAD" w14:textId="77777777" w:rsidR="00000000" w:rsidRDefault="00E84F3B">
      <w:pPr>
        <w:pStyle w:val="a"/>
        <w:ind w:firstLine="0"/>
        <w:rPr>
          <w:rFonts w:hint="cs"/>
          <w:rtl/>
        </w:rPr>
      </w:pPr>
    </w:p>
    <w:p w14:paraId="1C43E349" w14:textId="77777777" w:rsidR="00000000" w:rsidRDefault="00E84F3B">
      <w:pPr>
        <w:pStyle w:val="ad"/>
        <w:rPr>
          <w:rtl/>
        </w:rPr>
      </w:pPr>
      <w:r>
        <w:rPr>
          <w:rtl/>
        </w:rPr>
        <w:t>היו"ר משה כחלון:</w:t>
      </w:r>
    </w:p>
    <w:p w14:paraId="73732D46" w14:textId="77777777" w:rsidR="00000000" w:rsidRDefault="00E84F3B">
      <w:pPr>
        <w:pStyle w:val="a"/>
        <w:rPr>
          <w:rtl/>
        </w:rPr>
      </w:pPr>
    </w:p>
    <w:p w14:paraId="249CDAC1" w14:textId="77777777" w:rsidR="00000000" w:rsidRDefault="00E84F3B">
      <w:pPr>
        <w:pStyle w:val="a"/>
        <w:rPr>
          <w:rFonts w:hint="cs"/>
          <w:rtl/>
        </w:rPr>
      </w:pPr>
      <w:r>
        <w:rPr>
          <w:rFonts w:hint="cs"/>
          <w:rtl/>
        </w:rPr>
        <w:t>שבעה בעד, בתוספת הקול של השר עזרא - שמונה.  מתנגד אחד, אין נמנעים. הנושא עובר לוועדת החוץ והביטחון.</w:t>
      </w:r>
    </w:p>
    <w:p w14:paraId="3080EF90" w14:textId="77777777" w:rsidR="00000000" w:rsidRDefault="00E84F3B">
      <w:pPr>
        <w:pStyle w:val="a"/>
        <w:ind w:firstLine="0"/>
        <w:rPr>
          <w:rFonts w:hint="cs"/>
          <w:rtl/>
        </w:rPr>
      </w:pPr>
    </w:p>
    <w:p w14:paraId="5D732BCC" w14:textId="77777777" w:rsidR="00000000" w:rsidRDefault="00E84F3B">
      <w:pPr>
        <w:pStyle w:val="a"/>
        <w:ind w:firstLine="0"/>
        <w:rPr>
          <w:rFonts w:hint="cs"/>
          <w:rtl/>
        </w:rPr>
      </w:pPr>
      <w:r>
        <w:rPr>
          <w:rFonts w:hint="cs"/>
          <w:rtl/>
        </w:rPr>
        <w:tab/>
      </w:r>
    </w:p>
    <w:p w14:paraId="26640BB3" w14:textId="77777777" w:rsidR="00000000" w:rsidRDefault="00E84F3B">
      <w:pPr>
        <w:pStyle w:val="a"/>
        <w:ind w:firstLine="0"/>
        <w:rPr>
          <w:rFonts w:hint="cs"/>
          <w:rtl/>
        </w:rPr>
      </w:pPr>
    </w:p>
    <w:p w14:paraId="67219CA7" w14:textId="77777777" w:rsidR="00000000" w:rsidRDefault="00E84F3B">
      <w:pPr>
        <w:pStyle w:val="Subject"/>
        <w:rPr>
          <w:rtl/>
        </w:rPr>
      </w:pPr>
    </w:p>
    <w:p w14:paraId="0F83AF94" w14:textId="77777777" w:rsidR="00000000" w:rsidRDefault="00E84F3B">
      <w:pPr>
        <w:pStyle w:val="Subject"/>
        <w:rPr>
          <w:rFonts w:hint="cs"/>
          <w:rtl/>
        </w:rPr>
      </w:pPr>
      <w:bookmarkStart w:id="1085" w:name="CS14178FI0014178T16_07_2003_20_31_49"/>
      <w:bookmarkStart w:id="1086" w:name="_Toc46538761"/>
      <w:bookmarkStart w:id="1087" w:name="_Toc49055492"/>
      <w:bookmarkEnd w:id="1085"/>
      <w:r>
        <w:rPr>
          <w:rFonts w:hint="cs"/>
          <w:rtl/>
        </w:rPr>
        <w:t>הצעה לסדר-היום</w:t>
      </w:r>
      <w:bookmarkEnd w:id="1086"/>
      <w:bookmarkEnd w:id="1087"/>
    </w:p>
    <w:p w14:paraId="49F36C60" w14:textId="77777777" w:rsidR="00000000" w:rsidRDefault="00E84F3B">
      <w:pPr>
        <w:pStyle w:val="Subject"/>
        <w:rPr>
          <w:rtl/>
        </w:rPr>
      </w:pPr>
      <w:bookmarkStart w:id="1088" w:name="_Toc46538762"/>
      <w:bookmarkStart w:id="1089" w:name="_Toc49055493"/>
      <w:r>
        <w:rPr>
          <w:rtl/>
        </w:rPr>
        <w:t>רק 12% מהפליטים בשטחים מעוניינים לחזור לישראל</w:t>
      </w:r>
      <w:bookmarkEnd w:id="1088"/>
      <w:bookmarkEnd w:id="1089"/>
    </w:p>
    <w:p w14:paraId="1A916DC7" w14:textId="77777777" w:rsidR="00000000" w:rsidRDefault="00E84F3B">
      <w:pPr>
        <w:pStyle w:val="a"/>
        <w:ind w:firstLine="0"/>
        <w:rPr>
          <w:rFonts w:hint="cs"/>
          <w:b/>
          <w:bCs/>
          <w:sz w:val="24"/>
          <w:szCs w:val="24"/>
          <w:u w:val="single"/>
          <w:rtl/>
          <w:lang w:eastAsia="en-US"/>
        </w:rPr>
      </w:pPr>
    </w:p>
    <w:p w14:paraId="582D2908" w14:textId="77777777" w:rsidR="00000000" w:rsidRDefault="00E84F3B">
      <w:pPr>
        <w:pStyle w:val="ad"/>
        <w:rPr>
          <w:rtl/>
        </w:rPr>
      </w:pPr>
      <w:r>
        <w:rPr>
          <w:rtl/>
        </w:rPr>
        <w:t>היו"ר משה כחלון:</w:t>
      </w:r>
    </w:p>
    <w:p w14:paraId="578C0B85" w14:textId="77777777" w:rsidR="00000000" w:rsidRDefault="00E84F3B">
      <w:pPr>
        <w:pStyle w:val="a"/>
        <w:rPr>
          <w:rtl/>
        </w:rPr>
      </w:pPr>
    </w:p>
    <w:p w14:paraId="32A2D192" w14:textId="77777777" w:rsidR="00000000" w:rsidRDefault="00E84F3B">
      <w:pPr>
        <w:pStyle w:val="a"/>
        <w:rPr>
          <w:rFonts w:hint="cs"/>
          <w:rtl/>
        </w:rPr>
      </w:pPr>
      <w:r>
        <w:rPr>
          <w:rFonts w:hint="cs"/>
          <w:rtl/>
        </w:rPr>
        <w:t>אנ</w:t>
      </w:r>
      <w:r>
        <w:rPr>
          <w:rFonts w:hint="cs"/>
          <w:rtl/>
        </w:rPr>
        <w:t>חנו עוברים לנושא הבא שעל סדר-היום, הצעה מס' 1083, בנושא: רק 12% מהפליטים בשטחים וברצועת-עזה מעוניינים לחזור לישראל. חבר הכנסת יגאל יאסינוב, בבקשה.</w:t>
      </w:r>
    </w:p>
    <w:p w14:paraId="2B4EA93A" w14:textId="77777777" w:rsidR="00000000" w:rsidRDefault="00E84F3B">
      <w:pPr>
        <w:pStyle w:val="a"/>
        <w:ind w:firstLine="0"/>
        <w:rPr>
          <w:rFonts w:hint="cs"/>
          <w:rtl/>
        </w:rPr>
      </w:pPr>
    </w:p>
    <w:p w14:paraId="03BEF216" w14:textId="77777777" w:rsidR="00000000" w:rsidRDefault="00E84F3B">
      <w:pPr>
        <w:pStyle w:val="Speaker"/>
        <w:rPr>
          <w:rtl/>
        </w:rPr>
      </w:pPr>
      <w:bookmarkStart w:id="1090" w:name="FS000001054T16_07_2003_20_33_11"/>
      <w:bookmarkStart w:id="1091" w:name="_Toc46538763"/>
      <w:bookmarkStart w:id="1092" w:name="_Toc49055494"/>
      <w:bookmarkEnd w:id="1090"/>
      <w:r>
        <w:rPr>
          <w:rFonts w:hint="eastAsia"/>
          <w:rtl/>
        </w:rPr>
        <w:t>יגאל</w:t>
      </w:r>
      <w:r>
        <w:rPr>
          <w:rtl/>
        </w:rPr>
        <w:t xml:space="preserve"> יאסינוב (שינוי):</w:t>
      </w:r>
      <w:bookmarkEnd w:id="1091"/>
      <w:bookmarkEnd w:id="1092"/>
    </w:p>
    <w:p w14:paraId="4F59EB91" w14:textId="77777777" w:rsidR="00000000" w:rsidRDefault="00E84F3B">
      <w:pPr>
        <w:pStyle w:val="a"/>
        <w:rPr>
          <w:rFonts w:hint="cs"/>
          <w:rtl/>
        </w:rPr>
      </w:pPr>
    </w:p>
    <w:p w14:paraId="47AEEEA5" w14:textId="77777777" w:rsidR="00000000" w:rsidRDefault="00E84F3B">
      <w:pPr>
        <w:pStyle w:val="a"/>
        <w:rPr>
          <w:rFonts w:hint="cs"/>
          <w:rtl/>
        </w:rPr>
      </w:pPr>
      <w:r>
        <w:rPr>
          <w:rFonts w:hint="cs"/>
          <w:rtl/>
        </w:rPr>
        <w:t>אדוני היושב-ראש, חברי הכנסת, אנחנו כבר שנים רבות נמצאים במצב שכל פעם שמגיעים למשא-ומת</w:t>
      </w:r>
      <w:r>
        <w:rPr>
          <w:rFonts w:hint="cs"/>
          <w:rtl/>
        </w:rPr>
        <w:t>ן עם ערבים, מדינות ערב, פתאום יש שאלה מרכזית והיא זכות השיבה. מה התגלה? מה הסקר הזה בעצם הסביר לנו? שהבעיה לא קיימת. הבעיה קיימת אך ורק בעיני אותם 12% או 13% של אוכלוסייה, שאפשר לזהות אותה בקלי-קלות - ארגוני הטרור והתומכים. זאת אומרת, שאם אנחנו מתחילים באו</w:t>
      </w:r>
      <w:r>
        <w:rPr>
          <w:rFonts w:hint="cs"/>
          <w:rtl/>
        </w:rPr>
        <w:t>פן רציני להתייחס לעניין זכות השיבה, אנחנו נכנסים למשא-ומתן עם טרוריסטים, על דבר שמראש בא כדי להשיג יותר פרסומת, לתת לגיטימציה לטרור. אני לא מבין למה אנחנו צריכים להתייחס לזה.</w:t>
      </w:r>
    </w:p>
    <w:p w14:paraId="1D060909" w14:textId="77777777" w:rsidR="00000000" w:rsidRDefault="00E84F3B">
      <w:pPr>
        <w:pStyle w:val="a"/>
        <w:rPr>
          <w:rFonts w:hint="cs"/>
          <w:rtl/>
        </w:rPr>
      </w:pPr>
    </w:p>
    <w:p w14:paraId="0B9550A0" w14:textId="77777777" w:rsidR="00000000" w:rsidRDefault="00E84F3B">
      <w:pPr>
        <w:pStyle w:val="a"/>
        <w:rPr>
          <w:rFonts w:hint="cs"/>
          <w:rtl/>
        </w:rPr>
      </w:pPr>
      <w:r>
        <w:rPr>
          <w:rFonts w:hint="cs"/>
          <w:rtl/>
        </w:rPr>
        <w:t>הסקר מדהים, אבל אותם נציגים של ארגוני טרור נכנסו למשרד והרסו ונתנו מכות, ומי הוא</w:t>
      </w:r>
      <w:r>
        <w:rPr>
          <w:rFonts w:hint="cs"/>
          <w:rtl/>
        </w:rPr>
        <w:t xml:space="preserve"> האיש שעשה את הסקר?</w:t>
      </w:r>
    </w:p>
    <w:p w14:paraId="7A42BFFF" w14:textId="77777777" w:rsidR="00000000" w:rsidRDefault="00E84F3B">
      <w:pPr>
        <w:pStyle w:val="a"/>
        <w:ind w:firstLine="0"/>
        <w:rPr>
          <w:rFonts w:hint="cs"/>
          <w:rtl/>
        </w:rPr>
      </w:pPr>
    </w:p>
    <w:p w14:paraId="6DCC8A7A" w14:textId="77777777" w:rsidR="00000000" w:rsidRDefault="00E84F3B">
      <w:pPr>
        <w:pStyle w:val="ad"/>
        <w:rPr>
          <w:rtl/>
        </w:rPr>
      </w:pPr>
      <w:r>
        <w:rPr>
          <w:rFonts w:hint="eastAsia"/>
          <w:rtl/>
        </w:rPr>
        <w:t>היו</w:t>
      </w:r>
      <w:r>
        <w:rPr>
          <w:rtl/>
        </w:rPr>
        <w:t>"ר משה כחלון:</w:t>
      </w:r>
    </w:p>
    <w:p w14:paraId="5AE95970" w14:textId="77777777" w:rsidR="00000000" w:rsidRDefault="00E84F3B">
      <w:pPr>
        <w:pStyle w:val="a"/>
        <w:rPr>
          <w:rFonts w:hint="cs"/>
          <w:rtl/>
        </w:rPr>
      </w:pPr>
    </w:p>
    <w:p w14:paraId="451905EA" w14:textId="77777777" w:rsidR="00000000" w:rsidRDefault="00E84F3B">
      <w:pPr>
        <w:pStyle w:val="a"/>
        <w:rPr>
          <w:rFonts w:hint="cs"/>
          <w:rtl/>
        </w:rPr>
      </w:pPr>
      <w:r>
        <w:rPr>
          <w:rFonts w:hint="cs"/>
          <w:rtl/>
        </w:rPr>
        <w:t>שקאקי.</w:t>
      </w:r>
    </w:p>
    <w:p w14:paraId="6C04AEE2" w14:textId="77777777" w:rsidR="00000000" w:rsidRDefault="00E84F3B">
      <w:pPr>
        <w:pStyle w:val="a"/>
        <w:ind w:firstLine="0"/>
        <w:rPr>
          <w:rFonts w:hint="cs"/>
          <w:rtl/>
        </w:rPr>
      </w:pPr>
    </w:p>
    <w:p w14:paraId="0AB5FBE1" w14:textId="77777777" w:rsidR="00000000" w:rsidRDefault="00E84F3B">
      <w:pPr>
        <w:pStyle w:val="SpeakerCon"/>
        <w:rPr>
          <w:rtl/>
        </w:rPr>
      </w:pPr>
      <w:bookmarkStart w:id="1093" w:name="FS000001054T16_07_2003_20_35_28C"/>
      <w:bookmarkEnd w:id="1093"/>
      <w:r>
        <w:rPr>
          <w:rFonts w:hint="eastAsia"/>
          <w:rtl/>
        </w:rPr>
        <w:t>יגאל</w:t>
      </w:r>
      <w:r>
        <w:rPr>
          <w:rtl/>
        </w:rPr>
        <w:t xml:space="preserve"> יאסינוב (שינוי):</w:t>
      </w:r>
    </w:p>
    <w:p w14:paraId="028CB03F" w14:textId="77777777" w:rsidR="00000000" w:rsidRDefault="00E84F3B">
      <w:pPr>
        <w:pStyle w:val="a"/>
        <w:rPr>
          <w:rFonts w:hint="cs"/>
          <w:rtl/>
        </w:rPr>
      </w:pPr>
    </w:p>
    <w:p w14:paraId="6A521BA1" w14:textId="77777777" w:rsidR="00000000" w:rsidRDefault="00E84F3B">
      <w:pPr>
        <w:pStyle w:val="a"/>
        <w:rPr>
          <w:rFonts w:hint="cs"/>
          <w:rtl/>
        </w:rPr>
      </w:pPr>
      <w:r>
        <w:rPr>
          <w:rFonts w:hint="cs"/>
          <w:rtl/>
        </w:rPr>
        <w:t>ומי אחיו, שחוסל? אחיו הוא נציג של בכירי הטרוריסטים והוא חוסל לפני שנה. זאת אומרת, להגיד שד"ר שקאקי הוא פרו-ישראלי - אי-אפשר. הוא ערבי, פרו-ערבי. דרך אגב, היו שלושה סקרים שנעשו בלבנון, בי</w:t>
      </w:r>
      <w:r>
        <w:rPr>
          <w:rFonts w:hint="cs"/>
          <w:rtl/>
        </w:rPr>
        <w:t>רדן ובישראל, במחנות פליטים. אם מישהו היה במחנות הפליטים פה, בירושלים - אלה שכונות יוקרה. זה משהו. חבר הכנסת בשארה, אני מציע לך לגשת לשם ולראות.</w:t>
      </w:r>
    </w:p>
    <w:p w14:paraId="6AFAD8EA" w14:textId="77777777" w:rsidR="00000000" w:rsidRDefault="00E84F3B">
      <w:pPr>
        <w:pStyle w:val="a"/>
        <w:ind w:firstLine="0"/>
        <w:rPr>
          <w:rFonts w:hint="cs"/>
          <w:rtl/>
        </w:rPr>
      </w:pPr>
    </w:p>
    <w:p w14:paraId="3460694B" w14:textId="77777777" w:rsidR="00000000" w:rsidRDefault="00E84F3B">
      <w:pPr>
        <w:pStyle w:val="ac"/>
        <w:rPr>
          <w:rtl/>
        </w:rPr>
      </w:pPr>
      <w:r>
        <w:rPr>
          <w:rFonts w:hint="eastAsia"/>
          <w:rtl/>
        </w:rPr>
        <w:t>עזמי</w:t>
      </w:r>
      <w:r>
        <w:rPr>
          <w:rtl/>
        </w:rPr>
        <w:t xml:space="preserve"> בשארה (בל"ד):</w:t>
      </w:r>
    </w:p>
    <w:p w14:paraId="71B42574" w14:textId="77777777" w:rsidR="00000000" w:rsidRDefault="00E84F3B">
      <w:pPr>
        <w:pStyle w:val="a"/>
        <w:rPr>
          <w:rFonts w:hint="cs"/>
          <w:rtl/>
        </w:rPr>
      </w:pPr>
    </w:p>
    <w:p w14:paraId="270DD0B9" w14:textId="77777777" w:rsidR="00000000" w:rsidRDefault="00E84F3B">
      <w:pPr>
        <w:pStyle w:val="a"/>
        <w:rPr>
          <w:rFonts w:hint="cs"/>
          <w:rtl/>
        </w:rPr>
      </w:pPr>
      <w:r>
        <w:rPr>
          <w:rFonts w:hint="cs"/>
          <w:rtl/>
        </w:rPr>
        <w:t>אני גר שם.</w:t>
      </w:r>
    </w:p>
    <w:p w14:paraId="580D0D2A" w14:textId="77777777" w:rsidR="00000000" w:rsidRDefault="00E84F3B">
      <w:pPr>
        <w:pStyle w:val="a"/>
        <w:ind w:firstLine="0"/>
        <w:rPr>
          <w:rFonts w:hint="cs"/>
          <w:rtl/>
        </w:rPr>
      </w:pPr>
    </w:p>
    <w:p w14:paraId="07BEFACC" w14:textId="77777777" w:rsidR="00000000" w:rsidRDefault="00E84F3B">
      <w:pPr>
        <w:pStyle w:val="SpeakerCon"/>
        <w:rPr>
          <w:rtl/>
        </w:rPr>
      </w:pPr>
      <w:bookmarkStart w:id="1094" w:name="FS000001054T16_07_2003_20_36_54C"/>
      <w:bookmarkEnd w:id="1094"/>
    </w:p>
    <w:p w14:paraId="44A82539" w14:textId="77777777" w:rsidR="00000000" w:rsidRDefault="00E84F3B">
      <w:pPr>
        <w:pStyle w:val="SpeakerCon"/>
        <w:rPr>
          <w:rtl/>
        </w:rPr>
      </w:pPr>
      <w:r>
        <w:rPr>
          <w:rFonts w:hint="eastAsia"/>
          <w:rtl/>
        </w:rPr>
        <w:t>יגאל</w:t>
      </w:r>
      <w:r>
        <w:rPr>
          <w:rtl/>
        </w:rPr>
        <w:t xml:space="preserve"> יאסינוב (שינוי):</w:t>
      </w:r>
    </w:p>
    <w:p w14:paraId="01A8CFA1" w14:textId="77777777" w:rsidR="00000000" w:rsidRDefault="00E84F3B">
      <w:pPr>
        <w:pStyle w:val="a"/>
        <w:rPr>
          <w:rFonts w:hint="cs"/>
          <w:rtl/>
        </w:rPr>
      </w:pPr>
    </w:p>
    <w:p w14:paraId="443217BF" w14:textId="77777777" w:rsidR="00000000" w:rsidRDefault="00E84F3B">
      <w:pPr>
        <w:pStyle w:val="a"/>
        <w:rPr>
          <w:rFonts w:hint="cs"/>
          <w:rtl/>
        </w:rPr>
      </w:pPr>
      <w:r>
        <w:rPr>
          <w:rFonts w:hint="cs"/>
          <w:rtl/>
        </w:rPr>
        <w:t>נו? אז זו שכונת יוקרה.</w:t>
      </w:r>
    </w:p>
    <w:p w14:paraId="50C5E66F" w14:textId="77777777" w:rsidR="00000000" w:rsidRDefault="00E84F3B">
      <w:pPr>
        <w:pStyle w:val="ac"/>
        <w:rPr>
          <w:rFonts w:hint="cs"/>
          <w:rtl/>
        </w:rPr>
      </w:pPr>
    </w:p>
    <w:p w14:paraId="532612C7" w14:textId="77777777" w:rsidR="00000000" w:rsidRDefault="00E84F3B">
      <w:pPr>
        <w:pStyle w:val="ac"/>
        <w:rPr>
          <w:rtl/>
        </w:rPr>
      </w:pPr>
      <w:r>
        <w:rPr>
          <w:rFonts w:hint="eastAsia"/>
          <w:rtl/>
        </w:rPr>
        <w:t>עזמי</w:t>
      </w:r>
      <w:r>
        <w:rPr>
          <w:rtl/>
        </w:rPr>
        <w:t xml:space="preserve"> בשארה (בל"ד):</w:t>
      </w:r>
    </w:p>
    <w:p w14:paraId="76AB500E" w14:textId="77777777" w:rsidR="00000000" w:rsidRDefault="00E84F3B">
      <w:pPr>
        <w:pStyle w:val="a"/>
        <w:rPr>
          <w:rFonts w:hint="cs"/>
          <w:rtl/>
        </w:rPr>
      </w:pPr>
    </w:p>
    <w:p w14:paraId="252B1B47" w14:textId="77777777" w:rsidR="00000000" w:rsidRDefault="00E84F3B">
      <w:pPr>
        <w:pStyle w:val="a"/>
        <w:rPr>
          <w:rFonts w:hint="cs"/>
          <w:rtl/>
        </w:rPr>
      </w:pPr>
      <w:r>
        <w:rPr>
          <w:rFonts w:hint="cs"/>
          <w:rtl/>
        </w:rPr>
        <w:t>- - -</w:t>
      </w:r>
    </w:p>
    <w:p w14:paraId="01C245BE" w14:textId="77777777" w:rsidR="00000000" w:rsidRDefault="00E84F3B">
      <w:pPr>
        <w:pStyle w:val="a"/>
        <w:ind w:firstLine="0"/>
        <w:rPr>
          <w:rFonts w:hint="cs"/>
          <w:rtl/>
        </w:rPr>
      </w:pPr>
    </w:p>
    <w:p w14:paraId="14FA406D" w14:textId="77777777" w:rsidR="00000000" w:rsidRDefault="00E84F3B">
      <w:pPr>
        <w:pStyle w:val="SpeakerCon"/>
        <w:rPr>
          <w:rtl/>
        </w:rPr>
      </w:pPr>
      <w:bookmarkStart w:id="1095" w:name="FS000001054T16_07_2003_20_37_15C"/>
      <w:bookmarkEnd w:id="1095"/>
      <w:r>
        <w:rPr>
          <w:rFonts w:hint="eastAsia"/>
          <w:rtl/>
        </w:rPr>
        <w:t>יגאל</w:t>
      </w:r>
      <w:r>
        <w:rPr>
          <w:rtl/>
        </w:rPr>
        <w:t xml:space="preserve"> יאסינוב (שינוי):</w:t>
      </w:r>
    </w:p>
    <w:p w14:paraId="5F864421" w14:textId="77777777" w:rsidR="00000000" w:rsidRDefault="00E84F3B">
      <w:pPr>
        <w:pStyle w:val="a"/>
        <w:rPr>
          <w:rFonts w:hint="cs"/>
          <w:rtl/>
        </w:rPr>
      </w:pPr>
    </w:p>
    <w:p w14:paraId="3CF08F1D" w14:textId="77777777" w:rsidR="00000000" w:rsidRDefault="00E84F3B">
      <w:pPr>
        <w:pStyle w:val="a"/>
        <w:rPr>
          <w:rFonts w:hint="cs"/>
          <w:rtl/>
        </w:rPr>
      </w:pPr>
      <w:r>
        <w:rPr>
          <w:rFonts w:hint="cs"/>
          <w:rtl/>
        </w:rPr>
        <w:t>אז מה שקורה, שבעצם, מה שאנחנו רואים הוא, שיש פה כמה תשובות טובות. אם נתחיל לדבר על תשלום פיצויים, מייד נגיע לסכומים אדירים, ובעיני, אנחנו צריכים בכלל להפסיק את המשא-ומתן בנושא. הנושא לא קיים. מה שארגוני טרור רוצים זה רק להשתמש בזה להסתה.</w:t>
      </w:r>
      <w:r>
        <w:rPr>
          <w:rFonts w:hint="cs"/>
          <w:rtl/>
        </w:rPr>
        <w:t xml:space="preserve"> </w:t>
      </w:r>
    </w:p>
    <w:p w14:paraId="73AF1F4D" w14:textId="77777777" w:rsidR="00000000" w:rsidRDefault="00E84F3B">
      <w:pPr>
        <w:pStyle w:val="a"/>
        <w:rPr>
          <w:rFonts w:hint="cs"/>
          <w:rtl/>
        </w:rPr>
      </w:pPr>
    </w:p>
    <w:p w14:paraId="2050D006" w14:textId="77777777" w:rsidR="00000000" w:rsidRDefault="00E84F3B">
      <w:pPr>
        <w:pStyle w:val="a"/>
        <w:rPr>
          <w:rFonts w:hint="cs"/>
          <w:rtl/>
        </w:rPr>
      </w:pPr>
      <w:r>
        <w:rPr>
          <w:rFonts w:hint="cs"/>
          <w:rtl/>
        </w:rPr>
        <w:t xml:space="preserve">ההצעה שלי היא בעצם, האם לא להשקיע קצת כסף כדי להסביר שהעניין אבוד. אולי בצורה כזאת אנחנו נצליח להרוס את העבודה של ארגוני הטרור, וגם להסביר שאנחנו כן רואים פתרון. הפתרון הוא, שמי שרוצה לחזור יוכל לעשות את זה, למדינת פלסטין, שתקום אחרי שאנחנו נחתום שלום, </w:t>
      </w:r>
      <w:r>
        <w:rPr>
          <w:rFonts w:hint="cs"/>
          <w:rtl/>
        </w:rPr>
        <w:t xml:space="preserve">ואנחנו היום בדרך לכך. אם פתאום, חס וחלילה, יתחילו משא-ומתן בנושא זכות השיבה או ידברו על פיצויים, צריך להזכיר שפיצויים מגיעים גם ליהודים שעלו לא רק ממדינות ערב, אבל אם אנחנו מדברים על זה, אז גם ליהודים ממדינות ערב, שאת כל רכושם, כספם השאירו שם. האם לא עדיף </w:t>
      </w:r>
      <w:r>
        <w:rPr>
          <w:rFonts w:hint="cs"/>
          <w:rtl/>
        </w:rPr>
        <w:t>לחזור קצת אחורה ולהגיד, מספיק?</w:t>
      </w:r>
    </w:p>
    <w:p w14:paraId="5749442E" w14:textId="77777777" w:rsidR="00000000" w:rsidRDefault="00E84F3B">
      <w:pPr>
        <w:pStyle w:val="a"/>
        <w:rPr>
          <w:rFonts w:hint="cs"/>
          <w:rtl/>
        </w:rPr>
      </w:pPr>
    </w:p>
    <w:p w14:paraId="30C975EC" w14:textId="77777777" w:rsidR="00000000" w:rsidRDefault="00E84F3B">
      <w:pPr>
        <w:pStyle w:val="a"/>
        <w:rPr>
          <w:rFonts w:hint="cs"/>
          <w:rtl/>
        </w:rPr>
      </w:pPr>
      <w:r>
        <w:rPr>
          <w:rFonts w:hint="cs"/>
          <w:rtl/>
        </w:rPr>
        <w:t>לפני שעליתי לכאן, דיברנו על כמה נושאים, והופתעתי. חבר הכנסת ג'מאל זחאלקה מסביר לנו שאנחנו לא רוצים שלום עם סוריה, והוא רק שכח להגיד שהדרישות המוקדמות של סוריה לא מקובלות. אותו דבר פה. על מה אפשר לדבר? דקה לפני כן דיברנו על ר</w:t>
      </w:r>
      <w:r>
        <w:rPr>
          <w:rFonts w:hint="cs"/>
          <w:rtl/>
        </w:rPr>
        <w:t>צח, ופתאום, חבר הכנסת נסים זאב התחיל להסביר ששינוי אשמה בזה. אלה שתי דוגמאות טובות, משני הצדדים, איך הפוליטיקאים ועמיתינו ממחנות הפליטים משתמשים בזכות השיבה אך ורק כדי לקבל עוד במה, להגיד עוד ארבע-חמש מלים, להסית, להסביר, לשלוח, לפגוע, להרוג. מה עוד?</w:t>
      </w:r>
    </w:p>
    <w:p w14:paraId="3BBDB713" w14:textId="77777777" w:rsidR="00000000" w:rsidRDefault="00E84F3B">
      <w:pPr>
        <w:pStyle w:val="a"/>
        <w:rPr>
          <w:rFonts w:hint="cs"/>
          <w:rtl/>
        </w:rPr>
      </w:pPr>
    </w:p>
    <w:p w14:paraId="782533A8" w14:textId="77777777" w:rsidR="00000000" w:rsidRDefault="00E84F3B">
      <w:pPr>
        <w:pStyle w:val="a"/>
        <w:rPr>
          <w:rFonts w:hint="cs"/>
          <w:rtl/>
        </w:rPr>
      </w:pPr>
      <w:r>
        <w:rPr>
          <w:rFonts w:hint="cs"/>
          <w:rtl/>
        </w:rPr>
        <w:t xml:space="preserve">אני </w:t>
      </w:r>
      <w:r>
        <w:rPr>
          <w:rFonts w:hint="cs"/>
          <w:rtl/>
        </w:rPr>
        <w:t>בעצם סיימתי. אני מבקש להעביר את הנושא לוועדת החוץ והביטחון.</w:t>
      </w:r>
    </w:p>
    <w:p w14:paraId="463BB97A" w14:textId="77777777" w:rsidR="00000000" w:rsidRDefault="00E84F3B">
      <w:pPr>
        <w:pStyle w:val="a"/>
        <w:ind w:firstLine="0"/>
        <w:rPr>
          <w:rFonts w:hint="cs"/>
          <w:rtl/>
        </w:rPr>
      </w:pPr>
    </w:p>
    <w:p w14:paraId="7C476A7D" w14:textId="77777777" w:rsidR="00000000" w:rsidRDefault="00E84F3B">
      <w:pPr>
        <w:pStyle w:val="Speaker"/>
        <w:rPr>
          <w:rtl/>
        </w:rPr>
      </w:pPr>
      <w:bookmarkStart w:id="1096" w:name="FS000000474T16_07_2003_20_21_42"/>
      <w:bookmarkStart w:id="1097" w:name="_Toc46538764"/>
      <w:bookmarkStart w:id="1098" w:name="_Toc49055495"/>
      <w:bookmarkEnd w:id="1096"/>
      <w:r>
        <w:rPr>
          <w:rtl/>
        </w:rPr>
        <w:t>השר גדעון עזרא:</w:t>
      </w:r>
      <w:bookmarkEnd w:id="1097"/>
      <w:bookmarkEnd w:id="1098"/>
    </w:p>
    <w:p w14:paraId="5ACD3033" w14:textId="77777777" w:rsidR="00000000" w:rsidRDefault="00E84F3B">
      <w:pPr>
        <w:pStyle w:val="a"/>
        <w:rPr>
          <w:rtl/>
        </w:rPr>
      </w:pPr>
    </w:p>
    <w:p w14:paraId="0CBEF8DC" w14:textId="77777777" w:rsidR="00000000" w:rsidRDefault="00E84F3B">
      <w:pPr>
        <w:pStyle w:val="a"/>
        <w:rPr>
          <w:rFonts w:hint="cs"/>
          <w:rtl/>
        </w:rPr>
      </w:pPr>
      <w:r>
        <w:rPr>
          <w:rFonts w:hint="cs"/>
          <w:rtl/>
        </w:rPr>
        <w:t xml:space="preserve">אדוני היושב-ראש, חברי חברי הכנסת, הצעתו הדחופה של חבר הכנסת יגאל יאסינוב היא בעניין מחקר - -  </w:t>
      </w:r>
    </w:p>
    <w:p w14:paraId="155DCBB8" w14:textId="77777777" w:rsidR="00000000" w:rsidRDefault="00E84F3B">
      <w:pPr>
        <w:pStyle w:val="a"/>
        <w:ind w:firstLine="0"/>
        <w:rPr>
          <w:rFonts w:hint="cs"/>
          <w:rtl/>
        </w:rPr>
      </w:pPr>
    </w:p>
    <w:p w14:paraId="4A5D035F" w14:textId="77777777" w:rsidR="00000000" w:rsidRDefault="00E84F3B">
      <w:pPr>
        <w:pStyle w:val="ad"/>
        <w:rPr>
          <w:rtl/>
        </w:rPr>
      </w:pPr>
      <w:r>
        <w:rPr>
          <w:rtl/>
        </w:rPr>
        <w:t>היו"ר משה כחלון:</w:t>
      </w:r>
    </w:p>
    <w:p w14:paraId="6D572FD2" w14:textId="77777777" w:rsidR="00000000" w:rsidRDefault="00E84F3B">
      <w:pPr>
        <w:pStyle w:val="a"/>
        <w:rPr>
          <w:rtl/>
        </w:rPr>
      </w:pPr>
    </w:p>
    <w:p w14:paraId="44D28319" w14:textId="77777777" w:rsidR="00000000" w:rsidRDefault="00E84F3B">
      <w:pPr>
        <w:pStyle w:val="a"/>
        <w:rPr>
          <w:rFonts w:hint="cs"/>
          <w:rtl/>
        </w:rPr>
      </w:pPr>
      <w:r>
        <w:rPr>
          <w:rFonts w:hint="cs"/>
          <w:rtl/>
        </w:rPr>
        <w:t>אדוני השר, סליחה, זו הצעה רגילה, לא דחופה.</w:t>
      </w:r>
    </w:p>
    <w:p w14:paraId="5AFC4101" w14:textId="77777777" w:rsidR="00000000" w:rsidRDefault="00E84F3B">
      <w:pPr>
        <w:pStyle w:val="a"/>
        <w:ind w:firstLine="0"/>
        <w:rPr>
          <w:rFonts w:hint="cs"/>
          <w:rtl/>
        </w:rPr>
      </w:pPr>
    </w:p>
    <w:p w14:paraId="1A56A4EC" w14:textId="77777777" w:rsidR="00000000" w:rsidRDefault="00E84F3B">
      <w:pPr>
        <w:pStyle w:val="SpeakerCon"/>
        <w:rPr>
          <w:rtl/>
        </w:rPr>
      </w:pPr>
      <w:bookmarkStart w:id="1099" w:name="FS000000474T16_07_2003_20_22_31C"/>
      <w:bookmarkEnd w:id="1099"/>
      <w:r>
        <w:rPr>
          <w:rtl/>
        </w:rPr>
        <w:t>השר גדעון עזרא:</w:t>
      </w:r>
    </w:p>
    <w:p w14:paraId="0901B83F" w14:textId="77777777" w:rsidR="00000000" w:rsidRDefault="00E84F3B">
      <w:pPr>
        <w:pStyle w:val="a"/>
        <w:rPr>
          <w:rtl/>
        </w:rPr>
      </w:pPr>
    </w:p>
    <w:p w14:paraId="2205F971" w14:textId="77777777" w:rsidR="00000000" w:rsidRDefault="00E84F3B">
      <w:pPr>
        <w:pStyle w:val="a"/>
        <w:rPr>
          <w:rFonts w:hint="cs"/>
          <w:rtl/>
        </w:rPr>
      </w:pPr>
      <w:r>
        <w:rPr>
          <w:rFonts w:hint="cs"/>
          <w:rtl/>
        </w:rPr>
        <w:t>- -</w:t>
      </w:r>
      <w:r>
        <w:rPr>
          <w:rFonts w:hint="cs"/>
          <w:rtl/>
        </w:rPr>
        <w:t xml:space="preserve"> שעל-פיו רק 12% מהפליטים בשטחי יהודה ושומרון ורצועת-עזה מעוניינים לחזור לישראל. עמדת ממשלת ישראל בנושא ברורה לחלוטין לכל אורך הדרך. הסוגיה הזאת של זכות השיבה אף הוכנסה למסמך שבו מפורטות 14 ההסתייגויות של ממשלת ישראל למפת הדרכים. בסעיף 6 באותו מסמך כתוב: "ה</w:t>
      </w:r>
      <w:r>
        <w:rPr>
          <w:rFonts w:hint="cs"/>
          <w:rtl/>
        </w:rPr>
        <w:t xml:space="preserve">דגשת זכותה של ישראל להתקיים כמדינה יהודית, אליה תיאסר שיבת הפליטים הפלסטינים, ותכלול גם הצהרה פוליטית בדבר ויתור על זכות השיבה מצדם של הפלסטינים".  על כך אנחנו נעמוד. </w:t>
      </w:r>
    </w:p>
    <w:p w14:paraId="5A3F3280" w14:textId="77777777" w:rsidR="00000000" w:rsidRDefault="00E84F3B">
      <w:pPr>
        <w:pStyle w:val="a"/>
        <w:rPr>
          <w:rFonts w:hint="cs"/>
          <w:rtl/>
        </w:rPr>
      </w:pPr>
    </w:p>
    <w:p w14:paraId="45813928" w14:textId="77777777" w:rsidR="00000000" w:rsidRDefault="00E84F3B">
      <w:pPr>
        <w:pStyle w:val="a"/>
        <w:rPr>
          <w:rFonts w:hint="cs"/>
          <w:rtl/>
        </w:rPr>
      </w:pPr>
      <w:r>
        <w:rPr>
          <w:rFonts w:hint="cs"/>
          <w:rtl/>
        </w:rPr>
        <w:t xml:space="preserve">לעצם המחקר: לי אין נתונים ואני לא יודע אצל מי הוא עשה את המחקר הזה. אני לא יודע אם הוא </w:t>
      </w:r>
      <w:r>
        <w:rPr>
          <w:rFonts w:hint="cs"/>
          <w:rtl/>
        </w:rPr>
        <w:t>עשה זאת רק בקרב האנשים שהם היום בני 55 ומעלה, שנולדו ביישובים לפני 1948, או שהוא דיבר עם הנכדים שלהם ובני הנכדים שלהם, שחלק מהם בכלל אינם ילידי האזור שלנו. אני רק יכול להגיד לך, שכולנו יודעים, כי אם תלך לילד בן שש מג'באליה, ותשאל אותו מאין הוא, הוא יגיד לך</w:t>
      </w:r>
      <w:r>
        <w:rPr>
          <w:rFonts w:hint="cs"/>
          <w:rtl/>
        </w:rPr>
        <w:t xml:space="preserve"> שהוא מיפו. אני לא מקבל את המספרים הללו, אבל אין זה משנה. מבחינת הגישה של ממשלת ישראל, איננו מכירים ולא נכיר בזכות שיבה של הפליטים למדינת ישראל. </w:t>
      </w:r>
    </w:p>
    <w:p w14:paraId="097A9983" w14:textId="77777777" w:rsidR="00000000" w:rsidRDefault="00E84F3B">
      <w:pPr>
        <w:pStyle w:val="a"/>
        <w:rPr>
          <w:rFonts w:hint="cs"/>
          <w:rtl/>
        </w:rPr>
      </w:pPr>
    </w:p>
    <w:p w14:paraId="3F5FF23C" w14:textId="77777777" w:rsidR="00000000" w:rsidRDefault="00E84F3B">
      <w:pPr>
        <w:pStyle w:val="a"/>
        <w:rPr>
          <w:rFonts w:hint="cs"/>
          <w:rtl/>
        </w:rPr>
      </w:pPr>
      <w:r>
        <w:rPr>
          <w:rFonts w:hint="cs"/>
          <w:rtl/>
        </w:rPr>
        <w:t>אגב כך, אני רוצה גם להתריע על כך שמאז הסכמי אוסלו, על-פי נתונים שנמסרו השבוע לוועדת הפנים, 130,000 איש מיהודה</w:t>
      </w:r>
      <w:r>
        <w:rPr>
          <w:rFonts w:hint="cs"/>
          <w:rtl/>
        </w:rPr>
        <w:t xml:space="preserve">, שומרון וחבל-עזה ומחוץ לגבולות ישראל נכנסו לישראל במסגרת איחוד משפחות. אני חושב שגם המספר הזה כבר גבוה למדי. </w:t>
      </w:r>
    </w:p>
    <w:p w14:paraId="5EDCB1C0" w14:textId="77777777" w:rsidR="00000000" w:rsidRDefault="00E84F3B">
      <w:pPr>
        <w:pStyle w:val="a"/>
        <w:rPr>
          <w:rFonts w:hint="cs"/>
          <w:rtl/>
        </w:rPr>
      </w:pPr>
    </w:p>
    <w:p w14:paraId="539BF74E" w14:textId="77777777" w:rsidR="00000000" w:rsidRDefault="00E84F3B">
      <w:pPr>
        <w:pStyle w:val="a"/>
        <w:rPr>
          <w:rFonts w:hint="cs"/>
          <w:rtl/>
        </w:rPr>
      </w:pPr>
      <w:r>
        <w:rPr>
          <w:rFonts w:hint="cs"/>
          <w:rtl/>
        </w:rPr>
        <w:t xml:space="preserve">לעצם העניין, לא אתנגד שהנושא יועבר לדיון בוועדת החוץ והביטחון. </w:t>
      </w:r>
    </w:p>
    <w:p w14:paraId="216B3C09" w14:textId="77777777" w:rsidR="00000000" w:rsidRDefault="00E84F3B">
      <w:pPr>
        <w:pStyle w:val="a"/>
        <w:ind w:firstLine="0"/>
        <w:rPr>
          <w:rFonts w:hint="cs"/>
          <w:rtl/>
        </w:rPr>
      </w:pPr>
    </w:p>
    <w:p w14:paraId="29EAF0CD" w14:textId="77777777" w:rsidR="00000000" w:rsidRDefault="00E84F3B">
      <w:pPr>
        <w:pStyle w:val="ad"/>
        <w:rPr>
          <w:rtl/>
        </w:rPr>
      </w:pPr>
      <w:r>
        <w:rPr>
          <w:rtl/>
        </w:rPr>
        <w:t>היו"ר משה כחלון:</w:t>
      </w:r>
    </w:p>
    <w:p w14:paraId="35249F8C" w14:textId="77777777" w:rsidR="00000000" w:rsidRDefault="00E84F3B">
      <w:pPr>
        <w:pStyle w:val="a"/>
        <w:rPr>
          <w:rtl/>
        </w:rPr>
      </w:pPr>
    </w:p>
    <w:p w14:paraId="590984BE" w14:textId="77777777" w:rsidR="00000000" w:rsidRDefault="00E84F3B">
      <w:pPr>
        <w:pStyle w:val="a"/>
        <w:rPr>
          <w:rFonts w:hint="cs"/>
          <w:rtl/>
        </w:rPr>
      </w:pPr>
      <w:r>
        <w:rPr>
          <w:rFonts w:hint="cs"/>
          <w:rtl/>
        </w:rPr>
        <w:t xml:space="preserve">תודה רבה. חבר הכנסת בשארה, בבקשה. </w:t>
      </w:r>
    </w:p>
    <w:p w14:paraId="5D36406B" w14:textId="77777777" w:rsidR="00000000" w:rsidRDefault="00E84F3B">
      <w:pPr>
        <w:pStyle w:val="a"/>
        <w:ind w:firstLine="0"/>
        <w:rPr>
          <w:rFonts w:hint="cs"/>
          <w:rtl/>
        </w:rPr>
      </w:pPr>
    </w:p>
    <w:p w14:paraId="05522915" w14:textId="77777777" w:rsidR="00000000" w:rsidRDefault="00E84F3B">
      <w:pPr>
        <w:pStyle w:val="Speaker"/>
        <w:rPr>
          <w:rtl/>
        </w:rPr>
      </w:pPr>
      <w:bookmarkStart w:id="1100" w:name="FS000000558T16_07_2003_20_29_46"/>
      <w:bookmarkStart w:id="1101" w:name="_Toc46538765"/>
      <w:bookmarkStart w:id="1102" w:name="_Toc49055496"/>
      <w:bookmarkEnd w:id="1100"/>
      <w:r>
        <w:rPr>
          <w:rFonts w:hint="eastAsia"/>
          <w:rtl/>
        </w:rPr>
        <w:t>עזמי</w:t>
      </w:r>
      <w:r>
        <w:rPr>
          <w:rtl/>
        </w:rPr>
        <w:t xml:space="preserve"> בשארה (בל"ד):</w:t>
      </w:r>
      <w:bookmarkEnd w:id="1101"/>
      <w:bookmarkEnd w:id="1102"/>
    </w:p>
    <w:p w14:paraId="3BFEC6CC" w14:textId="77777777" w:rsidR="00000000" w:rsidRDefault="00E84F3B">
      <w:pPr>
        <w:pStyle w:val="a"/>
        <w:rPr>
          <w:rFonts w:hint="cs"/>
          <w:rtl/>
        </w:rPr>
      </w:pPr>
    </w:p>
    <w:p w14:paraId="381D547B" w14:textId="77777777" w:rsidR="00000000" w:rsidRDefault="00E84F3B">
      <w:pPr>
        <w:pStyle w:val="a"/>
        <w:rPr>
          <w:rFonts w:hint="cs"/>
          <w:rtl/>
        </w:rPr>
      </w:pPr>
      <w:r>
        <w:rPr>
          <w:rFonts w:hint="cs"/>
          <w:rtl/>
        </w:rPr>
        <w:t xml:space="preserve">חברי </w:t>
      </w:r>
      <w:r>
        <w:rPr>
          <w:rFonts w:hint="cs"/>
          <w:rtl/>
        </w:rPr>
        <w:t>הכנסת, חבר הכנסת יגאל יאסינוב, כשבן-גוריון קיבל את החלטת החלוקה, היו 600,000 פלסטינים בשטח של מדינת ישראל ו-700,000 יהודים, ולא היתה שאלת פליטים. קראו לזה מדינה יהודית. קראו לזה מדינה יהודית, אף שהיו בה כ-45% ערבים. בעיית הפליטים נוצרה לפני שנולדה בעיית הש</w:t>
      </w:r>
      <w:r>
        <w:rPr>
          <w:rFonts w:hint="cs"/>
          <w:rtl/>
        </w:rPr>
        <w:t>טחים. זכות השיבה היא זכות שמנוסחת, אגב, על-ידי נציגת ארצות-הברית. נציגת ארצות-הברית באו"ם היא שניסחה את זכות השיבה, והביאה את זה כל שנה לאו"ם לחידוש. כל שנה. זו בעצם החלטת האומות המאוחדות 194, זו הזכות שקיימת לפני שהיו שטחים, לפני זכות ההגדרה העצמית לעם הפ</w:t>
      </w:r>
      <w:r>
        <w:rPr>
          <w:rFonts w:hint="cs"/>
          <w:rtl/>
        </w:rPr>
        <w:t xml:space="preserve">לסטיני. הפלסטינים הוכרו כפליטים לפני שהוכרו כעם. אין פלסטיני שיוותר על הזכות הזאת. זו זכות שתידון בכל משא-ומתן ואף אחד לא יוותר עליה לפני משא-ומתן. </w:t>
      </w:r>
    </w:p>
    <w:p w14:paraId="583EBA64" w14:textId="77777777" w:rsidR="00000000" w:rsidRDefault="00E84F3B">
      <w:pPr>
        <w:pStyle w:val="a"/>
        <w:rPr>
          <w:rFonts w:hint="cs"/>
          <w:rtl/>
        </w:rPr>
      </w:pPr>
    </w:p>
    <w:p w14:paraId="798161A5" w14:textId="77777777" w:rsidR="00000000" w:rsidRDefault="00E84F3B">
      <w:pPr>
        <w:pStyle w:val="a"/>
        <w:rPr>
          <w:rFonts w:hint="cs"/>
          <w:rtl/>
        </w:rPr>
      </w:pPr>
      <w:r>
        <w:rPr>
          <w:rFonts w:hint="cs"/>
          <w:rtl/>
        </w:rPr>
        <w:t>מה שהמספרים יגידו, אגב, אתה הקלת - אמרת 12%, אז יופי. אם זה כל כך קל, 12% בלבד, קל לדון בשאלה הזאת. אתה בע</w:t>
      </w:r>
      <w:r>
        <w:rPr>
          <w:rFonts w:hint="cs"/>
          <w:rtl/>
        </w:rPr>
        <w:t xml:space="preserve">צם מקל על מדינת ישראל לדון. </w:t>
      </w:r>
    </w:p>
    <w:p w14:paraId="738BF68B" w14:textId="77777777" w:rsidR="00000000" w:rsidRDefault="00E84F3B">
      <w:pPr>
        <w:pStyle w:val="a"/>
        <w:ind w:firstLine="0"/>
        <w:rPr>
          <w:rFonts w:hint="cs"/>
          <w:rtl/>
        </w:rPr>
      </w:pPr>
    </w:p>
    <w:p w14:paraId="5B7E1939" w14:textId="77777777" w:rsidR="00000000" w:rsidRDefault="00E84F3B">
      <w:pPr>
        <w:pStyle w:val="ac"/>
        <w:rPr>
          <w:rtl/>
        </w:rPr>
      </w:pPr>
      <w:r>
        <w:rPr>
          <w:rFonts w:hint="eastAsia"/>
          <w:rtl/>
        </w:rPr>
        <w:t>יגאל</w:t>
      </w:r>
      <w:r>
        <w:rPr>
          <w:rtl/>
        </w:rPr>
        <w:t xml:space="preserve"> יאסינוב (שינוי):</w:t>
      </w:r>
    </w:p>
    <w:p w14:paraId="0F9A7AC0" w14:textId="77777777" w:rsidR="00000000" w:rsidRDefault="00E84F3B">
      <w:pPr>
        <w:pStyle w:val="a"/>
        <w:rPr>
          <w:rFonts w:hint="cs"/>
          <w:rtl/>
        </w:rPr>
      </w:pPr>
    </w:p>
    <w:p w14:paraId="3463BF77" w14:textId="77777777" w:rsidR="00000000" w:rsidRDefault="00E84F3B">
      <w:pPr>
        <w:pStyle w:val="a"/>
        <w:rPr>
          <w:rFonts w:hint="cs"/>
          <w:rtl/>
        </w:rPr>
      </w:pPr>
      <w:r>
        <w:rPr>
          <w:rFonts w:hint="cs"/>
          <w:rtl/>
        </w:rPr>
        <w:t xml:space="preserve">- - - </w:t>
      </w:r>
    </w:p>
    <w:p w14:paraId="71B4F60B" w14:textId="77777777" w:rsidR="00000000" w:rsidRDefault="00E84F3B">
      <w:pPr>
        <w:pStyle w:val="a"/>
        <w:ind w:firstLine="0"/>
        <w:rPr>
          <w:rFonts w:hint="cs"/>
          <w:rtl/>
        </w:rPr>
      </w:pPr>
    </w:p>
    <w:p w14:paraId="464FFE94" w14:textId="77777777" w:rsidR="00000000" w:rsidRDefault="00E84F3B">
      <w:pPr>
        <w:pStyle w:val="SpeakerCon"/>
        <w:rPr>
          <w:rtl/>
        </w:rPr>
      </w:pPr>
      <w:bookmarkStart w:id="1103" w:name="FS000000558T16_07_2003_20_34_01C"/>
      <w:bookmarkEnd w:id="1103"/>
      <w:r>
        <w:rPr>
          <w:rtl/>
        </w:rPr>
        <w:t>עזמי בשארה (בל"ד):</w:t>
      </w:r>
    </w:p>
    <w:p w14:paraId="05E653E7" w14:textId="77777777" w:rsidR="00000000" w:rsidRDefault="00E84F3B">
      <w:pPr>
        <w:pStyle w:val="a"/>
        <w:rPr>
          <w:rtl/>
        </w:rPr>
      </w:pPr>
    </w:p>
    <w:p w14:paraId="702D7A1D" w14:textId="77777777" w:rsidR="00000000" w:rsidRDefault="00E84F3B">
      <w:pPr>
        <w:pStyle w:val="a"/>
        <w:rPr>
          <w:rFonts w:hint="cs"/>
          <w:rtl/>
        </w:rPr>
      </w:pPr>
      <w:r>
        <w:rPr>
          <w:rFonts w:hint="cs"/>
          <w:rtl/>
        </w:rPr>
        <w:t xml:space="preserve">לגבי סוגיית הטרור: מצאתי שמות שלוש הנשים הראשונות שראש ממשלת ישראל רצח. נשים ששאבו מים בכפר קטנה. אם אתה רוצה, אני אגיד לך. אני לא יודע מי טרוריסט במשא-ומתן הזה </w:t>
      </w:r>
      <w:r>
        <w:rPr>
          <w:rtl/>
        </w:rPr>
        <w:t>–</w:t>
      </w:r>
      <w:r>
        <w:rPr>
          <w:rFonts w:hint="cs"/>
          <w:rtl/>
        </w:rPr>
        <w:t xml:space="preserve"> אריק שרון או</w:t>
      </w:r>
      <w:r>
        <w:rPr>
          <w:rFonts w:hint="cs"/>
          <w:rtl/>
        </w:rPr>
        <w:t xml:space="preserve"> הפלסטינים. תודה רבה. </w:t>
      </w:r>
    </w:p>
    <w:p w14:paraId="1BB2A964" w14:textId="77777777" w:rsidR="00000000" w:rsidRDefault="00E84F3B">
      <w:pPr>
        <w:pStyle w:val="a"/>
        <w:ind w:firstLine="0"/>
        <w:rPr>
          <w:rFonts w:hint="cs"/>
          <w:rtl/>
        </w:rPr>
      </w:pPr>
    </w:p>
    <w:p w14:paraId="301928BC" w14:textId="77777777" w:rsidR="00000000" w:rsidRDefault="00E84F3B">
      <w:pPr>
        <w:pStyle w:val="ad"/>
        <w:rPr>
          <w:rtl/>
        </w:rPr>
      </w:pPr>
      <w:r>
        <w:rPr>
          <w:rtl/>
        </w:rPr>
        <w:t>היו"ר משה כחלון:</w:t>
      </w:r>
    </w:p>
    <w:p w14:paraId="503C921B" w14:textId="77777777" w:rsidR="00000000" w:rsidRDefault="00E84F3B">
      <w:pPr>
        <w:pStyle w:val="a"/>
        <w:rPr>
          <w:rtl/>
        </w:rPr>
      </w:pPr>
    </w:p>
    <w:p w14:paraId="3EBDFF88" w14:textId="77777777" w:rsidR="00000000" w:rsidRDefault="00E84F3B">
      <w:pPr>
        <w:pStyle w:val="a"/>
        <w:rPr>
          <w:rFonts w:hint="cs"/>
          <w:rtl/>
        </w:rPr>
      </w:pPr>
      <w:r>
        <w:rPr>
          <w:rFonts w:hint="cs"/>
          <w:rtl/>
        </w:rPr>
        <w:t xml:space="preserve">תודה רבה. </w:t>
      </w:r>
    </w:p>
    <w:p w14:paraId="1A00E990" w14:textId="77777777" w:rsidR="00000000" w:rsidRDefault="00E84F3B">
      <w:pPr>
        <w:pStyle w:val="a"/>
        <w:rPr>
          <w:rFonts w:hint="cs"/>
          <w:rtl/>
        </w:rPr>
      </w:pPr>
    </w:p>
    <w:p w14:paraId="300CF508" w14:textId="77777777" w:rsidR="00000000" w:rsidRDefault="00E84F3B">
      <w:pPr>
        <w:pStyle w:val="a"/>
        <w:rPr>
          <w:rFonts w:hint="cs"/>
          <w:rtl/>
        </w:rPr>
      </w:pPr>
      <w:r>
        <w:rPr>
          <w:rFonts w:hint="cs"/>
          <w:rtl/>
        </w:rPr>
        <w:t xml:space="preserve">אנחנו עוברים להצבעה. בעד </w:t>
      </w:r>
      <w:r>
        <w:rPr>
          <w:rtl/>
        </w:rPr>
        <w:t>–</w:t>
      </w:r>
      <w:r>
        <w:rPr>
          <w:rFonts w:hint="cs"/>
          <w:rtl/>
        </w:rPr>
        <w:t xml:space="preserve"> ועדה, נגד </w:t>
      </w:r>
      <w:r>
        <w:rPr>
          <w:rtl/>
        </w:rPr>
        <w:t>–</w:t>
      </w:r>
      <w:r>
        <w:rPr>
          <w:rFonts w:hint="cs"/>
          <w:rtl/>
        </w:rPr>
        <w:t xml:space="preserve"> להסיר. </w:t>
      </w:r>
    </w:p>
    <w:p w14:paraId="7C2104D3" w14:textId="77777777" w:rsidR="00000000" w:rsidRDefault="00E84F3B">
      <w:pPr>
        <w:pStyle w:val="a"/>
        <w:ind w:firstLine="0"/>
        <w:rPr>
          <w:rFonts w:hint="cs"/>
          <w:rtl/>
        </w:rPr>
      </w:pPr>
    </w:p>
    <w:p w14:paraId="19C31973" w14:textId="77777777" w:rsidR="00000000" w:rsidRDefault="00E84F3B">
      <w:pPr>
        <w:pStyle w:val="ac"/>
        <w:rPr>
          <w:rtl/>
        </w:rPr>
      </w:pPr>
      <w:r>
        <w:rPr>
          <w:rFonts w:hint="eastAsia"/>
          <w:rtl/>
        </w:rPr>
        <w:t>עזמי</w:t>
      </w:r>
      <w:r>
        <w:rPr>
          <w:rtl/>
        </w:rPr>
        <w:t xml:space="preserve"> בשארה (בל"ד):</w:t>
      </w:r>
    </w:p>
    <w:p w14:paraId="6CB421EC" w14:textId="77777777" w:rsidR="00000000" w:rsidRDefault="00E84F3B">
      <w:pPr>
        <w:pStyle w:val="a"/>
        <w:rPr>
          <w:rFonts w:hint="cs"/>
          <w:rtl/>
        </w:rPr>
      </w:pPr>
    </w:p>
    <w:p w14:paraId="55865012" w14:textId="77777777" w:rsidR="00000000" w:rsidRDefault="00E84F3B">
      <w:pPr>
        <w:pStyle w:val="a"/>
        <w:rPr>
          <w:rFonts w:hint="cs"/>
          <w:rtl/>
        </w:rPr>
      </w:pPr>
      <w:r>
        <w:rPr>
          <w:rFonts w:hint="cs"/>
          <w:rtl/>
        </w:rPr>
        <w:t xml:space="preserve">לא אתנגד לוועדה. </w:t>
      </w:r>
    </w:p>
    <w:p w14:paraId="1CBAADC4" w14:textId="77777777" w:rsidR="00000000" w:rsidRDefault="00E84F3B">
      <w:pPr>
        <w:pStyle w:val="a"/>
        <w:ind w:firstLine="0"/>
        <w:rPr>
          <w:rFonts w:hint="cs"/>
          <w:rtl/>
        </w:rPr>
      </w:pPr>
    </w:p>
    <w:p w14:paraId="40A8E8E8" w14:textId="77777777" w:rsidR="00000000" w:rsidRDefault="00E84F3B">
      <w:pPr>
        <w:pStyle w:val="a7"/>
        <w:bidi/>
        <w:rPr>
          <w:rFonts w:hint="cs"/>
          <w:rtl/>
        </w:rPr>
      </w:pPr>
      <w:r>
        <w:rPr>
          <w:rFonts w:hint="cs"/>
          <w:rtl/>
        </w:rPr>
        <w:t>הצבעה מס' 16</w:t>
      </w:r>
    </w:p>
    <w:p w14:paraId="2AFBE8AB" w14:textId="77777777" w:rsidR="00000000" w:rsidRDefault="00E84F3B">
      <w:pPr>
        <w:pStyle w:val="a"/>
        <w:ind w:firstLine="0"/>
        <w:rPr>
          <w:rFonts w:hint="cs"/>
          <w:rtl/>
        </w:rPr>
      </w:pPr>
    </w:p>
    <w:p w14:paraId="1D19C08A" w14:textId="77777777" w:rsidR="00000000" w:rsidRDefault="00E84F3B">
      <w:pPr>
        <w:pStyle w:val="a8"/>
        <w:bidi/>
        <w:rPr>
          <w:rFonts w:hint="cs"/>
          <w:rtl/>
        </w:rPr>
      </w:pPr>
      <w:r>
        <w:rPr>
          <w:rFonts w:hint="cs"/>
          <w:rtl/>
        </w:rPr>
        <w:t xml:space="preserve">בעד ההצעה להעביר את הנושא לוועדה </w:t>
      </w:r>
      <w:r>
        <w:rPr>
          <w:rtl/>
        </w:rPr>
        <w:t>–</w:t>
      </w:r>
      <w:r>
        <w:rPr>
          <w:rFonts w:hint="cs"/>
          <w:rtl/>
        </w:rPr>
        <w:t xml:space="preserve"> 6</w:t>
      </w:r>
    </w:p>
    <w:p w14:paraId="7FFC2E7E" w14:textId="77777777" w:rsidR="00000000" w:rsidRDefault="00E84F3B">
      <w:pPr>
        <w:pStyle w:val="a8"/>
        <w:bidi/>
        <w:rPr>
          <w:rFonts w:hint="cs"/>
          <w:rtl/>
        </w:rPr>
      </w:pPr>
      <w:r>
        <w:rPr>
          <w:rFonts w:hint="cs"/>
          <w:rtl/>
        </w:rPr>
        <w:t xml:space="preserve">נגד </w:t>
      </w:r>
      <w:r>
        <w:rPr>
          <w:rtl/>
        </w:rPr>
        <w:t>–</w:t>
      </w:r>
      <w:r>
        <w:rPr>
          <w:rFonts w:hint="cs"/>
          <w:rtl/>
        </w:rPr>
        <w:t xml:space="preserve"> 1</w:t>
      </w:r>
    </w:p>
    <w:p w14:paraId="0890991A" w14:textId="77777777" w:rsidR="00000000" w:rsidRDefault="00E84F3B">
      <w:pPr>
        <w:pStyle w:val="a8"/>
        <w:bidi/>
        <w:rPr>
          <w:rFonts w:hint="cs"/>
          <w:rtl/>
        </w:rPr>
      </w:pPr>
      <w:r>
        <w:rPr>
          <w:rFonts w:hint="cs"/>
          <w:rtl/>
        </w:rPr>
        <w:t xml:space="preserve">נמנעים </w:t>
      </w:r>
      <w:r>
        <w:rPr>
          <w:rtl/>
        </w:rPr>
        <w:t>–</w:t>
      </w:r>
      <w:r>
        <w:rPr>
          <w:rFonts w:hint="cs"/>
          <w:rtl/>
        </w:rPr>
        <w:t xml:space="preserve"> אין</w:t>
      </w:r>
    </w:p>
    <w:p w14:paraId="2E4E41B4" w14:textId="77777777" w:rsidR="00000000" w:rsidRDefault="00E84F3B">
      <w:pPr>
        <w:pStyle w:val="a9"/>
        <w:bidi/>
        <w:rPr>
          <w:rFonts w:hint="cs"/>
          <w:rtl/>
        </w:rPr>
      </w:pPr>
      <w:r>
        <w:rPr>
          <w:rFonts w:hint="cs"/>
          <w:rtl/>
        </w:rPr>
        <w:t xml:space="preserve">ההצעה להעביר את הנושא לוועדת החוץ והביטחון </w:t>
      </w:r>
      <w:r>
        <w:rPr>
          <w:rFonts w:hint="cs"/>
          <w:rtl/>
        </w:rPr>
        <w:t xml:space="preserve">נתקבלה. </w:t>
      </w:r>
    </w:p>
    <w:p w14:paraId="0B3B6645" w14:textId="77777777" w:rsidR="00000000" w:rsidRDefault="00E84F3B">
      <w:pPr>
        <w:pStyle w:val="a"/>
        <w:ind w:firstLine="0"/>
        <w:rPr>
          <w:rFonts w:hint="cs"/>
          <w:rtl/>
        </w:rPr>
      </w:pPr>
    </w:p>
    <w:p w14:paraId="00CF0A4F" w14:textId="77777777" w:rsidR="00000000" w:rsidRDefault="00E84F3B">
      <w:pPr>
        <w:pStyle w:val="ad"/>
        <w:rPr>
          <w:rtl/>
        </w:rPr>
      </w:pPr>
      <w:r>
        <w:rPr>
          <w:rtl/>
        </w:rPr>
        <w:t>היו"ר משה כחלון:</w:t>
      </w:r>
    </w:p>
    <w:p w14:paraId="21CB36BE" w14:textId="77777777" w:rsidR="00000000" w:rsidRDefault="00E84F3B">
      <w:pPr>
        <w:pStyle w:val="a"/>
        <w:rPr>
          <w:rtl/>
        </w:rPr>
      </w:pPr>
    </w:p>
    <w:p w14:paraId="0BFFD9CA" w14:textId="77777777" w:rsidR="00000000" w:rsidRDefault="00E84F3B">
      <w:pPr>
        <w:pStyle w:val="a"/>
        <w:rPr>
          <w:rFonts w:hint="cs"/>
          <w:rtl/>
        </w:rPr>
      </w:pPr>
      <w:r>
        <w:rPr>
          <w:rFonts w:hint="cs"/>
          <w:rtl/>
        </w:rPr>
        <w:t>שישה בעד, בעצם שבעה, בתוספת קולו של השר גדעון עזרא, אחד נגד וללא נמנעים, הנושא עובר לוועדת החוץ והביטחון.</w:t>
      </w:r>
    </w:p>
    <w:p w14:paraId="7152D34A" w14:textId="77777777" w:rsidR="00000000" w:rsidRDefault="00E84F3B">
      <w:pPr>
        <w:pStyle w:val="Subject"/>
        <w:jc w:val="left"/>
        <w:rPr>
          <w:rFonts w:hint="cs"/>
          <w:rtl/>
        </w:rPr>
      </w:pPr>
    </w:p>
    <w:p w14:paraId="1180A939" w14:textId="77777777" w:rsidR="00000000" w:rsidRDefault="00E84F3B">
      <w:pPr>
        <w:pStyle w:val="a"/>
        <w:rPr>
          <w:rFonts w:hint="cs"/>
          <w:rtl/>
        </w:rPr>
      </w:pPr>
    </w:p>
    <w:p w14:paraId="0FE897CC" w14:textId="77777777" w:rsidR="00000000" w:rsidRDefault="00E84F3B">
      <w:pPr>
        <w:pStyle w:val="a"/>
        <w:rPr>
          <w:rFonts w:hint="cs"/>
          <w:rtl/>
        </w:rPr>
      </w:pPr>
    </w:p>
    <w:p w14:paraId="69142767" w14:textId="77777777" w:rsidR="00000000" w:rsidRDefault="00E84F3B">
      <w:pPr>
        <w:pStyle w:val="Subject"/>
        <w:rPr>
          <w:rFonts w:hint="cs"/>
          <w:rtl/>
        </w:rPr>
      </w:pPr>
      <w:bookmarkStart w:id="1104" w:name="_Toc46538766"/>
      <w:bookmarkStart w:id="1105" w:name="_Toc49055497"/>
      <w:r>
        <w:rPr>
          <w:rFonts w:hint="cs"/>
          <w:rtl/>
        </w:rPr>
        <w:t>שאילתות ותשובות</w:t>
      </w:r>
      <w:bookmarkEnd w:id="1104"/>
      <w:bookmarkEnd w:id="1105"/>
    </w:p>
    <w:p w14:paraId="45388065" w14:textId="77777777" w:rsidR="00000000" w:rsidRDefault="00E84F3B">
      <w:pPr>
        <w:pStyle w:val="a"/>
        <w:rPr>
          <w:rFonts w:hint="cs"/>
          <w:rtl/>
        </w:rPr>
      </w:pPr>
    </w:p>
    <w:p w14:paraId="23A284B3" w14:textId="77777777" w:rsidR="00000000" w:rsidRDefault="00E84F3B">
      <w:pPr>
        <w:pStyle w:val="ad"/>
        <w:rPr>
          <w:rFonts w:hint="cs"/>
          <w:rtl/>
        </w:rPr>
      </w:pPr>
      <w:r>
        <w:rPr>
          <w:rtl/>
        </w:rPr>
        <w:t>היו"ר משה כחלון:</w:t>
      </w:r>
    </w:p>
    <w:p w14:paraId="2CC990FC" w14:textId="77777777" w:rsidR="00000000" w:rsidRDefault="00E84F3B">
      <w:pPr>
        <w:pStyle w:val="a"/>
        <w:rPr>
          <w:rFonts w:hint="cs"/>
          <w:rtl/>
        </w:rPr>
      </w:pPr>
    </w:p>
    <w:p w14:paraId="4BCBD1BD" w14:textId="77777777" w:rsidR="00000000" w:rsidRDefault="00E84F3B">
      <w:pPr>
        <w:pStyle w:val="a"/>
        <w:rPr>
          <w:rFonts w:hint="cs"/>
          <w:rtl/>
        </w:rPr>
      </w:pPr>
      <w:r>
        <w:rPr>
          <w:rFonts w:hint="cs"/>
          <w:rtl/>
        </w:rPr>
        <w:t>נעבור לתשובות על שאילתות. השר גדעון עזרא ישיב על שאילתות. שאילתא מס' 265, של חבר הכנ</w:t>
      </w:r>
      <w:r>
        <w:rPr>
          <w:rFonts w:hint="cs"/>
          <w:rtl/>
        </w:rPr>
        <w:t>סת מיכאל מלכיאור - הוא לא נמצא, התשובה תימסר לפרוטוקול.</w:t>
      </w:r>
    </w:p>
    <w:p w14:paraId="653A105B" w14:textId="77777777" w:rsidR="00000000" w:rsidRDefault="00E84F3B">
      <w:pPr>
        <w:pStyle w:val="a"/>
        <w:rPr>
          <w:rFonts w:hint="cs"/>
          <w:rtl/>
        </w:rPr>
      </w:pPr>
    </w:p>
    <w:p w14:paraId="7F9264F2" w14:textId="77777777" w:rsidR="00000000" w:rsidRDefault="00E84F3B">
      <w:pPr>
        <w:pStyle w:val="a"/>
        <w:rPr>
          <w:rFonts w:hint="cs"/>
          <w:rtl/>
        </w:rPr>
      </w:pPr>
    </w:p>
    <w:p w14:paraId="2E379BB7" w14:textId="77777777" w:rsidR="00000000" w:rsidRDefault="00E84F3B">
      <w:pPr>
        <w:pStyle w:val="Query"/>
        <w:jc w:val="center"/>
        <w:rPr>
          <w:rtl/>
        </w:rPr>
      </w:pPr>
      <w:bookmarkStart w:id="1106" w:name="CQ12325FI0012325T16_07_2003_20_39_16"/>
      <w:bookmarkStart w:id="1107" w:name="_Toc46538767"/>
      <w:bookmarkStart w:id="1108" w:name="_Toc49055498"/>
      <w:bookmarkEnd w:id="1106"/>
      <w:r>
        <w:rPr>
          <w:rtl/>
        </w:rPr>
        <w:t xml:space="preserve">265. </w:t>
      </w:r>
      <w:r>
        <w:rPr>
          <w:rFonts w:hint="cs"/>
          <w:rtl/>
        </w:rPr>
        <w:t>ה</w:t>
      </w:r>
      <w:r>
        <w:rPr>
          <w:rtl/>
        </w:rPr>
        <w:t xml:space="preserve">אנטנות של תחנת </w:t>
      </w:r>
      <w:r>
        <w:rPr>
          <w:rFonts w:hint="cs"/>
          <w:rtl/>
        </w:rPr>
        <w:t xml:space="preserve">השידור </w:t>
      </w:r>
      <w:r>
        <w:rPr>
          <w:rtl/>
        </w:rPr>
        <w:t>"הלל" בצורן</w:t>
      </w:r>
      <w:bookmarkEnd w:id="1107"/>
      <w:bookmarkEnd w:id="1108"/>
    </w:p>
    <w:p w14:paraId="265D8271" w14:textId="77777777" w:rsidR="00000000" w:rsidRDefault="00E84F3B">
      <w:pPr>
        <w:pStyle w:val="a"/>
        <w:rPr>
          <w:rFonts w:hint="cs"/>
          <w:bCs/>
          <w:u w:val="single"/>
          <w:rtl/>
        </w:rPr>
      </w:pPr>
      <w:bookmarkStart w:id="1109" w:name="ESQ12325"/>
      <w:bookmarkEnd w:id="1109"/>
    </w:p>
    <w:p w14:paraId="6C61DD0C" w14:textId="77777777" w:rsidR="00000000" w:rsidRDefault="00E84F3B">
      <w:pPr>
        <w:pStyle w:val="a"/>
        <w:ind w:firstLine="0"/>
        <w:rPr>
          <w:bCs/>
          <w:u w:val="single"/>
        </w:rPr>
      </w:pPr>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016A17D0" w14:textId="77777777" w:rsidR="00000000" w:rsidRDefault="00E84F3B">
      <w:pPr>
        <w:pStyle w:val="a"/>
      </w:pPr>
      <w:r>
        <w:rPr>
          <w:rtl/>
        </w:rPr>
        <w:t>ביום י"ח בסיוון התשס"ג (18 ביוני 2003):</w:t>
      </w:r>
    </w:p>
    <w:p w14:paraId="5E20432E" w14:textId="77777777" w:rsidR="00000000" w:rsidRDefault="00E84F3B">
      <w:pPr>
        <w:pStyle w:val="a"/>
        <w:rPr>
          <w:rFonts w:hint="cs"/>
          <w:rtl/>
        </w:rPr>
      </w:pPr>
    </w:p>
    <w:p w14:paraId="16BE1388" w14:textId="77777777" w:rsidR="00000000" w:rsidRDefault="00E84F3B">
      <w:pPr>
        <w:pStyle w:val="a"/>
        <w:rPr>
          <w:rFonts w:hint="cs"/>
          <w:rtl/>
        </w:rPr>
      </w:pPr>
    </w:p>
    <w:p w14:paraId="150002DA" w14:textId="77777777" w:rsidR="00000000" w:rsidRDefault="00E84F3B">
      <w:pPr>
        <w:pStyle w:val="a"/>
        <w:ind w:firstLine="720"/>
        <w:rPr>
          <w:rFonts w:hint="cs"/>
        </w:rPr>
      </w:pPr>
      <w:r>
        <w:rPr>
          <w:rFonts w:hint="cs"/>
          <w:rtl/>
        </w:rPr>
        <w:t>תושבי היישוב צורן מתלוננים על תופעות לוואי חמורות הנובעות, לטענתם, מהקרינ</w:t>
      </w:r>
      <w:r>
        <w:rPr>
          <w:rFonts w:hint="cs"/>
          <w:rtl/>
        </w:rPr>
        <w:t xml:space="preserve">ה שנפלטת מתחנת השידור "הלל". </w:t>
      </w:r>
      <w:r>
        <w:rPr>
          <w:rtl/>
        </w:rPr>
        <w:t>באוגוסט 2000 נחתם הסכם בין הממשלה לבין תושבי צורן</w:t>
      </w:r>
      <w:r>
        <w:rPr>
          <w:rFonts w:hint="cs"/>
          <w:rtl/>
        </w:rPr>
        <w:t>,</w:t>
      </w:r>
      <w:r>
        <w:rPr>
          <w:rtl/>
        </w:rPr>
        <w:t xml:space="preserve"> ולפיו יועתקו האנטנות ממקומן </w:t>
      </w:r>
      <w:r>
        <w:rPr>
          <w:rFonts w:hint="cs"/>
          <w:rtl/>
        </w:rPr>
        <w:t>ב</w:t>
      </w:r>
      <w:r>
        <w:rPr>
          <w:rtl/>
        </w:rPr>
        <w:t>תוך זמן סביר</w:t>
      </w:r>
      <w:r>
        <w:rPr>
          <w:rFonts w:hint="cs"/>
          <w:rtl/>
        </w:rPr>
        <w:t xml:space="preserve">, אך </w:t>
      </w:r>
      <w:r>
        <w:rPr>
          <w:rtl/>
        </w:rPr>
        <w:t>האנטנות עדיין מצויות במקומן</w:t>
      </w:r>
      <w:r>
        <w:rPr>
          <w:rFonts w:hint="cs"/>
          <w:rtl/>
        </w:rPr>
        <w:t>.</w:t>
      </w:r>
    </w:p>
    <w:p w14:paraId="3C7A32BF" w14:textId="77777777" w:rsidR="00000000" w:rsidRDefault="00E84F3B">
      <w:pPr>
        <w:pStyle w:val="a"/>
        <w:ind w:firstLine="720"/>
      </w:pPr>
    </w:p>
    <w:p w14:paraId="36F9A327" w14:textId="77777777" w:rsidR="00000000" w:rsidRDefault="00E84F3B">
      <w:pPr>
        <w:pStyle w:val="a"/>
        <w:ind w:firstLine="720"/>
      </w:pPr>
      <w:r>
        <w:rPr>
          <w:rFonts w:hint="cs"/>
          <w:rtl/>
        </w:rPr>
        <w:t>רצוני לשאול</w:t>
      </w:r>
      <w:r>
        <w:rPr>
          <w:rtl/>
        </w:rPr>
        <w:t>:</w:t>
      </w:r>
    </w:p>
    <w:p w14:paraId="21F4D9E0" w14:textId="77777777" w:rsidR="00000000" w:rsidRDefault="00E84F3B">
      <w:pPr>
        <w:pStyle w:val="a"/>
        <w:ind w:firstLine="720"/>
      </w:pPr>
    </w:p>
    <w:p w14:paraId="49571D86" w14:textId="77777777" w:rsidR="00000000" w:rsidRDefault="00E84F3B">
      <w:pPr>
        <w:pStyle w:val="a"/>
        <w:ind w:firstLine="720"/>
        <w:rPr>
          <w:rtl/>
        </w:rPr>
      </w:pPr>
      <w:r>
        <w:rPr>
          <w:rFonts w:hint="cs"/>
          <w:rtl/>
        </w:rPr>
        <w:t xml:space="preserve">1. </w:t>
      </w:r>
      <w:r>
        <w:rPr>
          <w:rtl/>
        </w:rPr>
        <w:t xml:space="preserve">האם ההסכם </w:t>
      </w:r>
      <w:r>
        <w:rPr>
          <w:rFonts w:hint="cs"/>
          <w:rtl/>
        </w:rPr>
        <w:t>הנ"ל מוכר למשרדך</w:t>
      </w:r>
      <w:r>
        <w:rPr>
          <w:rtl/>
        </w:rPr>
        <w:t>?</w:t>
      </w:r>
    </w:p>
    <w:p w14:paraId="2E146B88" w14:textId="77777777" w:rsidR="00000000" w:rsidRDefault="00E84F3B">
      <w:pPr>
        <w:pStyle w:val="a"/>
        <w:ind w:firstLine="720"/>
        <w:rPr>
          <w:rtl/>
        </w:rPr>
      </w:pPr>
    </w:p>
    <w:p w14:paraId="606E0FAE" w14:textId="77777777" w:rsidR="00000000" w:rsidRDefault="00E84F3B">
      <w:pPr>
        <w:pStyle w:val="a"/>
        <w:ind w:firstLine="720"/>
        <w:rPr>
          <w:rtl/>
        </w:rPr>
      </w:pPr>
      <w:r>
        <w:rPr>
          <w:rFonts w:hint="cs"/>
          <w:rtl/>
        </w:rPr>
        <w:t xml:space="preserve">2. מתי יועתקו אנטנות אלה מצורן, ומה ייעשה כדי לזרז את </w:t>
      </w:r>
      <w:r>
        <w:rPr>
          <w:rFonts w:hint="cs"/>
          <w:rtl/>
        </w:rPr>
        <w:t>העתקתן?</w:t>
      </w:r>
      <w:r>
        <w:rPr>
          <w:rtl/>
        </w:rPr>
        <w:t xml:space="preserve"> </w:t>
      </w:r>
    </w:p>
    <w:p w14:paraId="795C66CA" w14:textId="77777777" w:rsidR="00000000" w:rsidRDefault="00E84F3B">
      <w:pPr>
        <w:pStyle w:val="a"/>
        <w:ind w:firstLine="720"/>
        <w:rPr>
          <w:rtl/>
        </w:rPr>
      </w:pPr>
    </w:p>
    <w:p w14:paraId="68E058C1" w14:textId="77777777" w:rsidR="00000000" w:rsidRDefault="00E84F3B">
      <w:pPr>
        <w:pStyle w:val="SpeakerCon"/>
        <w:rPr>
          <w:rFonts w:hint="cs"/>
          <w:rtl/>
        </w:rPr>
      </w:pPr>
      <w:r>
        <w:rPr>
          <w:rFonts w:hint="cs"/>
          <w:rtl/>
        </w:rPr>
        <w:t>תשובת השר גדעון עזרא:</w:t>
      </w:r>
    </w:p>
    <w:p w14:paraId="01B9CA3F" w14:textId="77777777" w:rsidR="00000000" w:rsidRDefault="00E84F3B">
      <w:pPr>
        <w:pStyle w:val="a"/>
        <w:ind w:firstLine="0"/>
        <w:rPr>
          <w:rFonts w:hint="cs"/>
          <w:rtl/>
        </w:rPr>
      </w:pPr>
      <w:r>
        <w:rPr>
          <w:rFonts w:hint="cs"/>
          <w:rtl/>
        </w:rPr>
        <w:t>(לא נקראה, נמסרה לפרוטוקול)</w:t>
      </w:r>
    </w:p>
    <w:p w14:paraId="4F90761A" w14:textId="77777777" w:rsidR="00000000" w:rsidRDefault="00E84F3B">
      <w:pPr>
        <w:pStyle w:val="a"/>
        <w:rPr>
          <w:rFonts w:hint="cs"/>
          <w:rtl/>
        </w:rPr>
      </w:pPr>
    </w:p>
    <w:p w14:paraId="740FAB85" w14:textId="77777777" w:rsidR="00000000" w:rsidRDefault="00E84F3B">
      <w:pPr>
        <w:pStyle w:val="a"/>
        <w:rPr>
          <w:rFonts w:hint="cs"/>
          <w:rtl/>
        </w:rPr>
      </w:pPr>
      <w:r>
        <w:rPr>
          <w:rFonts w:hint="cs"/>
          <w:rtl/>
        </w:rPr>
        <w:t>1. אכן, ההסכם מוכר למשרד התקשורת ולכל גורמי הממשלה הרלוונטיים. בנוסף, הריני לעדכנך: ב-13 באוגוסט 2001 החליטה ועדת המנכ"לים - של משרד הפנים, משרד התקשורת והמשרד לאיכות הסביבה - כי האתר החלופי לתחנ</w:t>
      </w:r>
      <w:r>
        <w:rPr>
          <w:rFonts w:hint="cs"/>
          <w:rtl/>
        </w:rPr>
        <w:t>ת "הלל" ייקבע בתמ"א 36ב'.</w:t>
      </w:r>
    </w:p>
    <w:p w14:paraId="183409A0" w14:textId="77777777" w:rsidR="00000000" w:rsidRDefault="00E84F3B">
      <w:pPr>
        <w:pStyle w:val="a"/>
        <w:rPr>
          <w:rFonts w:hint="cs"/>
          <w:rtl/>
        </w:rPr>
      </w:pPr>
    </w:p>
    <w:p w14:paraId="1F61FFCA" w14:textId="77777777" w:rsidR="00000000" w:rsidRDefault="00E84F3B">
      <w:pPr>
        <w:pStyle w:val="a"/>
        <w:rPr>
          <w:rFonts w:hint="cs"/>
          <w:rtl/>
        </w:rPr>
      </w:pPr>
      <w:r>
        <w:rPr>
          <w:rFonts w:hint="cs"/>
          <w:rtl/>
        </w:rPr>
        <w:t xml:space="preserve">ועדת תמ"א 36ב' דנה במציאת כמה אתרים חלופיים. בתאריך 20 במאי 2003 אישרה המועצה הארצית לתכנון ובנייה להעביר את המלצות הבדיקה המשותפת - של משרד התקשורת ומשרד הפנים יחד עם משרד הביטחון - בדבר החלופה, להערות של ועדות התכנון המחוזיות. </w:t>
      </w:r>
      <w:r>
        <w:rPr>
          <w:rFonts w:hint="cs"/>
          <w:rtl/>
        </w:rPr>
        <w:t>עם סיום עבודת תמ"א 36ב', משרד התקשורת יעדכנך על תוצאות הדיונים המשותפים בין כל גורמי הממשלה לגבי האתר החלופי שנקבע.</w:t>
      </w:r>
    </w:p>
    <w:p w14:paraId="0D9EB8DC" w14:textId="77777777" w:rsidR="00000000" w:rsidRDefault="00E84F3B">
      <w:pPr>
        <w:pStyle w:val="a"/>
        <w:rPr>
          <w:rFonts w:hint="cs"/>
          <w:rtl/>
        </w:rPr>
      </w:pPr>
    </w:p>
    <w:p w14:paraId="1D26868C" w14:textId="77777777" w:rsidR="00000000" w:rsidRDefault="00E84F3B">
      <w:pPr>
        <w:pStyle w:val="a"/>
        <w:rPr>
          <w:rFonts w:hint="cs"/>
          <w:rtl/>
        </w:rPr>
      </w:pPr>
      <w:r>
        <w:rPr>
          <w:rFonts w:hint="cs"/>
          <w:rtl/>
        </w:rPr>
        <w:t xml:space="preserve">2. הריני לעדכנך, כי ביום 24 ביוני 2003, אישרה ועדת השרים לאיכות הסביבה בראשותה של השרה לאיכות הסביבה יהודית נאות הצעת מחליטים, שעיקרה הסרת </w:t>
      </w:r>
      <w:r>
        <w:rPr>
          <w:rFonts w:hint="cs"/>
          <w:rtl/>
        </w:rPr>
        <w:t xml:space="preserve">תרנים בלתי פעילים בתחנת השידור "הלל". הוחלט, כי ההשתתפות במימון הסרת התרנים תיעשה בחלקים שווים באופן הבא: שליש הממשלה, שליש המועצות המקומיות צורן ולב-השרון, שליש חברת "בזק". </w:t>
      </w:r>
    </w:p>
    <w:p w14:paraId="6A046C4B" w14:textId="77777777" w:rsidR="00000000" w:rsidRDefault="00E84F3B">
      <w:pPr>
        <w:pStyle w:val="a"/>
        <w:rPr>
          <w:rFonts w:hint="cs"/>
          <w:rtl/>
        </w:rPr>
      </w:pPr>
    </w:p>
    <w:p w14:paraId="46BB655E" w14:textId="77777777" w:rsidR="00000000" w:rsidRDefault="00E84F3B">
      <w:pPr>
        <w:pStyle w:val="a"/>
        <w:rPr>
          <w:rFonts w:hint="cs"/>
          <w:rtl/>
        </w:rPr>
      </w:pPr>
      <w:r>
        <w:rPr>
          <w:rFonts w:hint="cs"/>
          <w:rtl/>
        </w:rPr>
        <w:t>משרד התקשורת לרשותך להבהרות נוספות ככל שיידרש.</w:t>
      </w:r>
    </w:p>
    <w:p w14:paraId="1E2CA51C" w14:textId="77777777" w:rsidR="00000000" w:rsidRDefault="00E84F3B">
      <w:pPr>
        <w:pStyle w:val="a"/>
        <w:rPr>
          <w:rFonts w:hint="cs"/>
          <w:rtl/>
        </w:rPr>
      </w:pPr>
    </w:p>
    <w:p w14:paraId="31C6F478" w14:textId="77777777" w:rsidR="00000000" w:rsidRDefault="00E84F3B">
      <w:pPr>
        <w:pStyle w:val="ad"/>
        <w:rPr>
          <w:rtl/>
        </w:rPr>
      </w:pPr>
      <w:r>
        <w:rPr>
          <w:rtl/>
        </w:rPr>
        <w:t>היו"ר משה כחלון:</w:t>
      </w:r>
    </w:p>
    <w:p w14:paraId="389D7C81" w14:textId="77777777" w:rsidR="00000000" w:rsidRDefault="00E84F3B">
      <w:pPr>
        <w:pStyle w:val="a"/>
        <w:rPr>
          <w:rtl/>
        </w:rPr>
      </w:pPr>
    </w:p>
    <w:p w14:paraId="0CBE43B2" w14:textId="77777777" w:rsidR="00000000" w:rsidRDefault="00E84F3B">
      <w:pPr>
        <w:pStyle w:val="a"/>
        <w:rPr>
          <w:rFonts w:hint="cs"/>
          <w:rtl/>
        </w:rPr>
      </w:pPr>
      <w:r>
        <w:rPr>
          <w:rFonts w:hint="cs"/>
          <w:rtl/>
        </w:rPr>
        <w:t>שאילתא מס' 280</w:t>
      </w:r>
      <w:r>
        <w:rPr>
          <w:rFonts w:hint="cs"/>
          <w:rtl/>
        </w:rPr>
        <w:t>, של חבר הכנסת יצחק וקנין - הוא לא נמצא, התשובה תימסר לפרוטוקול.</w:t>
      </w:r>
    </w:p>
    <w:p w14:paraId="7A37CD8A" w14:textId="77777777" w:rsidR="00000000" w:rsidRDefault="00E84F3B">
      <w:pPr>
        <w:pStyle w:val="a"/>
        <w:rPr>
          <w:rFonts w:hint="cs"/>
          <w:rtl/>
        </w:rPr>
      </w:pPr>
    </w:p>
    <w:p w14:paraId="49D52B15" w14:textId="77777777" w:rsidR="00000000" w:rsidRDefault="00E84F3B">
      <w:pPr>
        <w:pStyle w:val="a"/>
        <w:rPr>
          <w:rFonts w:hint="cs"/>
          <w:rtl/>
        </w:rPr>
      </w:pPr>
    </w:p>
    <w:p w14:paraId="11E29987" w14:textId="77777777" w:rsidR="00000000" w:rsidRDefault="00E84F3B">
      <w:pPr>
        <w:pStyle w:val="Query"/>
        <w:jc w:val="center"/>
        <w:rPr>
          <w:rtl/>
        </w:rPr>
      </w:pPr>
      <w:bookmarkStart w:id="1110" w:name="CQ12812FI0012812T16_07_2003_20_41_46"/>
      <w:bookmarkStart w:id="1111" w:name="_Toc46538768"/>
      <w:bookmarkStart w:id="1112" w:name="_Toc49055499"/>
      <w:bookmarkEnd w:id="1110"/>
      <w:r>
        <w:rPr>
          <w:rtl/>
        </w:rPr>
        <w:t xml:space="preserve">280. </w:t>
      </w:r>
      <w:r>
        <w:rPr>
          <w:rFonts w:hint="cs"/>
          <w:rtl/>
        </w:rPr>
        <w:t>החרמת משדרים של</w:t>
      </w:r>
      <w:r>
        <w:rPr>
          <w:rtl/>
        </w:rPr>
        <w:t xml:space="preserve"> "ערוצי הקודש"</w:t>
      </w:r>
      <w:bookmarkEnd w:id="1111"/>
      <w:bookmarkEnd w:id="1112"/>
    </w:p>
    <w:p w14:paraId="3D287BCD" w14:textId="77777777" w:rsidR="00000000" w:rsidRDefault="00E84F3B">
      <w:pPr>
        <w:pStyle w:val="a"/>
        <w:rPr>
          <w:rFonts w:hint="cs"/>
          <w:rtl/>
        </w:rPr>
      </w:pPr>
    </w:p>
    <w:p w14:paraId="5522444F" w14:textId="77777777" w:rsidR="00000000" w:rsidRDefault="00E84F3B">
      <w:pPr>
        <w:pStyle w:val="a"/>
        <w:ind w:firstLine="0"/>
        <w:rPr>
          <w:bCs/>
          <w:u w:val="single"/>
        </w:rPr>
      </w:pPr>
      <w:bookmarkStart w:id="1113" w:name="ESQ12812"/>
      <w:bookmarkEnd w:id="1113"/>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1EA36690" w14:textId="77777777" w:rsidR="00000000" w:rsidRDefault="00E84F3B">
      <w:pPr>
        <w:pStyle w:val="a"/>
        <w:ind w:firstLine="720"/>
      </w:pPr>
      <w:r>
        <w:rPr>
          <w:rtl/>
        </w:rPr>
        <w:t>ביום כ"ה בסיוון התשס"ג (25 ביוני 2003):</w:t>
      </w:r>
    </w:p>
    <w:p w14:paraId="7DA2704F" w14:textId="77777777" w:rsidR="00000000" w:rsidRDefault="00E84F3B">
      <w:pPr>
        <w:pStyle w:val="a"/>
        <w:rPr>
          <w:rFonts w:hint="cs"/>
          <w:rtl/>
        </w:rPr>
      </w:pPr>
    </w:p>
    <w:p w14:paraId="5BBB8A46" w14:textId="77777777" w:rsidR="00000000" w:rsidRDefault="00E84F3B">
      <w:pPr>
        <w:pStyle w:val="a"/>
        <w:rPr>
          <w:rFonts w:hint="cs"/>
        </w:rPr>
      </w:pPr>
    </w:p>
    <w:p w14:paraId="44B477C5" w14:textId="77777777" w:rsidR="00000000" w:rsidRDefault="00E84F3B">
      <w:pPr>
        <w:pStyle w:val="a"/>
        <w:ind w:firstLine="720"/>
        <w:rPr>
          <w:rFonts w:hint="cs"/>
        </w:rPr>
      </w:pPr>
      <w:r>
        <w:rPr>
          <w:rtl/>
        </w:rPr>
        <w:t>לאחרונה שוב פשטה המשטרה</w:t>
      </w:r>
      <w:r>
        <w:rPr>
          <w:rFonts w:hint="cs"/>
          <w:rtl/>
        </w:rPr>
        <w:t>,</w:t>
      </w:r>
      <w:r>
        <w:rPr>
          <w:rtl/>
        </w:rPr>
        <w:t xml:space="preserve"> בלוויית פקחי משרדך</w:t>
      </w:r>
      <w:r>
        <w:rPr>
          <w:rFonts w:hint="cs"/>
          <w:rtl/>
        </w:rPr>
        <w:t>,</w:t>
      </w:r>
      <w:r>
        <w:rPr>
          <w:rtl/>
        </w:rPr>
        <w:t xml:space="preserve"> על </w:t>
      </w:r>
      <w:r>
        <w:rPr>
          <w:rFonts w:hint="cs"/>
          <w:rtl/>
        </w:rPr>
        <w:t>"</w:t>
      </w:r>
      <w:r>
        <w:rPr>
          <w:rtl/>
        </w:rPr>
        <w:t>ערוצי הקודש</w:t>
      </w:r>
      <w:r>
        <w:rPr>
          <w:rFonts w:hint="cs"/>
          <w:rtl/>
        </w:rPr>
        <w:t>"</w:t>
      </w:r>
      <w:r>
        <w:rPr>
          <w:rtl/>
        </w:rPr>
        <w:t xml:space="preserve">. </w:t>
      </w:r>
    </w:p>
    <w:p w14:paraId="5A63A053" w14:textId="77777777" w:rsidR="00000000" w:rsidRDefault="00E84F3B">
      <w:pPr>
        <w:pStyle w:val="a"/>
        <w:ind w:firstLine="720"/>
      </w:pPr>
    </w:p>
    <w:p w14:paraId="3B0A6F3D" w14:textId="77777777" w:rsidR="00000000" w:rsidRDefault="00E84F3B">
      <w:pPr>
        <w:pStyle w:val="a"/>
        <w:ind w:firstLine="720"/>
      </w:pPr>
      <w:r>
        <w:rPr>
          <w:rFonts w:hint="cs"/>
          <w:rtl/>
        </w:rPr>
        <w:t xml:space="preserve">רצוני </w:t>
      </w:r>
      <w:r>
        <w:rPr>
          <w:rFonts w:hint="cs"/>
          <w:rtl/>
        </w:rPr>
        <w:t>לשאול</w:t>
      </w:r>
      <w:r>
        <w:rPr>
          <w:rtl/>
        </w:rPr>
        <w:t>:</w:t>
      </w:r>
    </w:p>
    <w:p w14:paraId="1A5A3DE5" w14:textId="77777777" w:rsidR="00000000" w:rsidRDefault="00E84F3B">
      <w:pPr>
        <w:pStyle w:val="a"/>
        <w:ind w:firstLine="720"/>
      </w:pPr>
    </w:p>
    <w:p w14:paraId="13053FA7" w14:textId="77777777" w:rsidR="00000000" w:rsidRDefault="00E84F3B">
      <w:pPr>
        <w:pStyle w:val="a"/>
        <w:ind w:firstLine="720"/>
        <w:rPr>
          <w:rtl/>
        </w:rPr>
      </w:pPr>
      <w:r>
        <w:rPr>
          <w:rFonts w:hint="cs"/>
          <w:rtl/>
        </w:rPr>
        <w:t xml:space="preserve">1. </w:t>
      </w:r>
      <w:r>
        <w:rPr>
          <w:rtl/>
        </w:rPr>
        <w:t>מי קובע על א</w:t>
      </w:r>
      <w:r>
        <w:rPr>
          <w:rFonts w:hint="cs"/>
          <w:rtl/>
        </w:rPr>
        <w:t>י</w:t>
      </w:r>
      <w:r>
        <w:rPr>
          <w:rtl/>
        </w:rPr>
        <w:t>לו תחנות פיר</w:t>
      </w:r>
      <w:r>
        <w:rPr>
          <w:rFonts w:hint="cs"/>
          <w:rtl/>
        </w:rPr>
        <w:t>א</w:t>
      </w:r>
      <w:r>
        <w:rPr>
          <w:rtl/>
        </w:rPr>
        <w:t>טיות יפשטו</w:t>
      </w:r>
      <w:r>
        <w:rPr>
          <w:rFonts w:hint="cs"/>
          <w:rtl/>
        </w:rPr>
        <w:t>,</w:t>
      </w:r>
      <w:r>
        <w:rPr>
          <w:rtl/>
        </w:rPr>
        <w:t xml:space="preserve"> ולפי א</w:t>
      </w:r>
      <w:r>
        <w:rPr>
          <w:rFonts w:hint="cs"/>
          <w:rtl/>
        </w:rPr>
        <w:t>י</w:t>
      </w:r>
      <w:r>
        <w:rPr>
          <w:rtl/>
        </w:rPr>
        <w:t>לו קריטריונים?</w:t>
      </w:r>
    </w:p>
    <w:p w14:paraId="4B67ABC1" w14:textId="77777777" w:rsidR="00000000" w:rsidRDefault="00E84F3B">
      <w:pPr>
        <w:pStyle w:val="a"/>
        <w:ind w:firstLine="720"/>
        <w:rPr>
          <w:rtl/>
        </w:rPr>
      </w:pPr>
    </w:p>
    <w:p w14:paraId="6334ECE5" w14:textId="77777777" w:rsidR="00000000" w:rsidRDefault="00E84F3B">
      <w:pPr>
        <w:pStyle w:val="a"/>
        <w:ind w:firstLine="720"/>
        <w:rPr>
          <w:rtl/>
        </w:rPr>
      </w:pPr>
      <w:r>
        <w:rPr>
          <w:rFonts w:hint="cs"/>
          <w:rtl/>
        </w:rPr>
        <w:t xml:space="preserve">2. </w:t>
      </w:r>
      <w:r>
        <w:rPr>
          <w:rtl/>
        </w:rPr>
        <w:t>כמה תחנות פיר</w:t>
      </w:r>
      <w:r>
        <w:rPr>
          <w:rFonts w:hint="cs"/>
          <w:rtl/>
        </w:rPr>
        <w:t>א</w:t>
      </w:r>
      <w:r>
        <w:rPr>
          <w:rtl/>
        </w:rPr>
        <w:t>טיות פועלות ברחבי הארץ?</w:t>
      </w:r>
    </w:p>
    <w:p w14:paraId="0070E89C" w14:textId="77777777" w:rsidR="00000000" w:rsidRDefault="00E84F3B">
      <w:pPr>
        <w:pStyle w:val="a"/>
        <w:ind w:firstLine="720"/>
        <w:rPr>
          <w:rtl/>
        </w:rPr>
      </w:pPr>
    </w:p>
    <w:p w14:paraId="06984CDE" w14:textId="77777777" w:rsidR="00000000" w:rsidRDefault="00E84F3B">
      <w:pPr>
        <w:pStyle w:val="a"/>
        <w:ind w:firstLine="720"/>
        <w:rPr>
          <w:rtl/>
        </w:rPr>
      </w:pPr>
      <w:r>
        <w:rPr>
          <w:rFonts w:hint="cs"/>
          <w:rtl/>
        </w:rPr>
        <w:t xml:space="preserve">3. </w:t>
      </w:r>
      <w:r>
        <w:rPr>
          <w:rtl/>
        </w:rPr>
        <w:t xml:space="preserve">בכמה </w:t>
      </w:r>
      <w:r>
        <w:rPr>
          <w:rFonts w:hint="cs"/>
          <w:rtl/>
        </w:rPr>
        <w:t>מהן</w:t>
      </w:r>
      <w:r>
        <w:rPr>
          <w:rtl/>
        </w:rPr>
        <w:t xml:space="preserve"> נערכו פשיטות</w:t>
      </w:r>
      <w:r>
        <w:rPr>
          <w:rFonts w:hint="cs"/>
          <w:rtl/>
        </w:rPr>
        <w:t>,</w:t>
      </w:r>
      <w:r>
        <w:rPr>
          <w:rtl/>
        </w:rPr>
        <w:t xml:space="preserve"> ובא</w:t>
      </w:r>
      <w:r>
        <w:rPr>
          <w:rFonts w:hint="cs"/>
          <w:rtl/>
        </w:rPr>
        <w:t>י</w:t>
      </w:r>
      <w:r>
        <w:rPr>
          <w:rtl/>
        </w:rPr>
        <w:t>לו מה</w:t>
      </w:r>
      <w:r>
        <w:rPr>
          <w:rFonts w:hint="cs"/>
          <w:rtl/>
        </w:rPr>
        <w:t>ן</w:t>
      </w:r>
      <w:r>
        <w:rPr>
          <w:rtl/>
        </w:rPr>
        <w:t>?</w:t>
      </w:r>
    </w:p>
    <w:p w14:paraId="1BC989DD" w14:textId="77777777" w:rsidR="00000000" w:rsidRDefault="00E84F3B">
      <w:pPr>
        <w:pStyle w:val="a"/>
        <w:ind w:firstLine="720"/>
        <w:rPr>
          <w:rtl/>
        </w:rPr>
      </w:pPr>
    </w:p>
    <w:p w14:paraId="1DBA9E84" w14:textId="77777777" w:rsidR="00000000" w:rsidRDefault="00E84F3B">
      <w:pPr>
        <w:pStyle w:val="a"/>
        <w:ind w:firstLine="0"/>
        <w:rPr>
          <w:bCs/>
          <w:u w:val="single"/>
          <w:rtl/>
        </w:rPr>
      </w:pPr>
    </w:p>
    <w:p w14:paraId="1B5FDD20" w14:textId="77777777" w:rsidR="00000000" w:rsidRDefault="00E84F3B">
      <w:pPr>
        <w:pStyle w:val="a"/>
        <w:ind w:firstLine="0"/>
        <w:rPr>
          <w:rFonts w:hint="cs"/>
          <w:b/>
          <w:rtl/>
        </w:rPr>
      </w:pPr>
      <w:r>
        <w:rPr>
          <w:rFonts w:hint="cs"/>
          <w:bCs/>
          <w:u w:val="single"/>
          <w:rtl/>
        </w:rPr>
        <w:t>תשובת השר גדעון עזרא:</w:t>
      </w:r>
    </w:p>
    <w:p w14:paraId="47B2C212" w14:textId="77777777" w:rsidR="00000000" w:rsidRDefault="00E84F3B">
      <w:pPr>
        <w:pStyle w:val="a"/>
        <w:ind w:firstLine="0"/>
        <w:rPr>
          <w:rFonts w:hint="cs"/>
          <w:b/>
          <w:rtl/>
        </w:rPr>
      </w:pPr>
      <w:r>
        <w:rPr>
          <w:rFonts w:hint="cs"/>
          <w:b/>
          <w:rtl/>
        </w:rPr>
        <w:t>(לא נקראה, נמסרה לפרוטוקול)</w:t>
      </w:r>
    </w:p>
    <w:p w14:paraId="2FCBF987" w14:textId="77777777" w:rsidR="00000000" w:rsidRDefault="00E84F3B">
      <w:pPr>
        <w:pStyle w:val="a"/>
        <w:rPr>
          <w:rFonts w:hint="cs"/>
          <w:b/>
          <w:rtl/>
        </w:rPr>
      </w:pPr>
    </w:p>
    <w:p w14:paraId="3F308F0D" w14:textId="77777777" w:rsidR="00000000" w:rsidRDefault="00E84F3B">
      <w:pPr>
        <w:pStyle w:val="a"/>
        <w:rPr>
          <w:rFonts w:hint="cs"/>
          <w:b/>
          <w:rtl/>
        </w:rPr>
      </w:pPr>
      <w:r>
        <w:rPr>
          <w:rFonts w:hint="cs"/>
          <w:b/>
          <w:rtl/>
        </w:rPr>
        <w:t>1.  יחידת הפיקוח האלחוטי מטפלת בתלונות המתקבלות מרש</w:t>
      </w:r>
      <w:r>
        <w:rPr>
          <w:rFonts w:hint="cs"/>
          <w:b/>
          <w:rtl/>
        </w:rPr>
        <w:t>ות שדות התעופה, צה"ל, רשויות שידור ואזרחים מן השורה. סדר הטיפול הוא על-פי סדר  הגעת התלונות, עם מתן עדיפות וקדימות לטיפול בתחנות המפריעות לצה"ל ולתעופה או מסכנות חיי אדם.</w:t>
      </w:r>
    </w:p>
    <w:p w14:paraId="44ECCBDA" w14:textId="77777777" w:rsidR="00000000" w:rsidRDefault="00E84F3B">
      <w:pPr>
        <w:pStyle w:val="a"/>
        <w:rPr>
          <w:rFonts w:hint="cs"/>
          <w:b/>
          <w:rtl/>
        </w:rPr>
      </w:pPr>
    </w:p>
    <w:p w14:paraId="4B5533C6" w14:textId="77777777" w:rsidR="00000000" w:rsidRDefault="00E84F3B">
      <w:pPr>
        <w:pStyle w:val="a"/>
        <w:rPr>
          <w:rFonts w:hint="cs"/>
          <w:b/>
          <w:rtl/>
        </w:rPr>
      </w:pPr>
      <w:r>
        <w:rPr>
          <w:rFonts w:hint="cs"/>
          <w:b/>
          <w:rtl/>
        </w:rPr>
        <w:t>אופן הטיפול הוא על-ידי איכון המשדר על-ידי פקחי משרד התקשורת והגשת תלונה למשטרה. המשט</w:t>
      </w:r>
      <w:r>
        <w:rPr>
          <w:rFonts w:hint="cs"/>
          <w:b/>
          <w:rtl/>
        </w:rPr>
        <w:t>רה מטפלת בקבלת צו חיפוש משופט ומזמינה, לאחר תקופת זמן מסוימת, את פקחי משרד התקשורת להצטרף לפעילות לסגירת המשדר הבלתי-חוקי. כאשר ההפרעה היא לתקשורת של מטוסים, המשטרה  פועלת על-פי חוק כלי הטיס, וסגירת המשדר נעשית בו ביום ללא צורך בצו חיפוש.</w:t>
      </w:r>
    </w:p>
    <w:p w14:paraId="1EB01B02" w14:textId="77777777" w:rsidR="00000000" w:rsidRDefault="00E84F3B">
      <w:pPr>
        <w:pStyle w:val="a"/>
        <w:rPr>
          <w:rFonts w:hint="cs"/>
          <w:b/>
          <w:rtl/>
        </w:rPr>
      </w:pPr>
    </w:p>
    <w:p w14:paraId="6508DAAA" w14:textId="77777777" w:rsidR="00000000" w:rsidRDefault="00E84F3B">
      <w:pPr>
        <w:pStyle w:val="a"/>
        <w:rPr>
          <w:rFonts w:hint="cs"/>
          <w:b/>
          <w:rtl/>
        </w:rPr>
      </w:pPr>
      <w:r>
        <w:rPr>
          <w:rFonts w:hint="cs"/>
          <w:b/>
          <w:rtl/>
        </w:rPr>
        <w:t>2.  המשרד אינו מ</w:t>
      </w:r>
      <w:r>
        <w:rPr>
          <w:rFonts w:hint="cs"/>
          <w:b/>
          <w:rtl/>
        </w:rPr>
        <w:t>נהל מעקב מדויק אחרי מספר תחנות רדיו בלתי חוקיות המשדרות בזמן נתון, אלא רק אחרי מספר תחנות הרדיו שנסגרו. להערכת המשרד פועלות כיום כ-100 תחנות רדיו בלתי חוקיות, מרביתן כאלה שנסגרו וחזרו לשדר.</w:t>
      </w:r>
    </w:p>
    <w:p w14:paraId="1FB99BC7" w14:textId="77777777" w:rsidR="00000000" w:rsidRDefault="00E84F3B">
      <w:pPr>
        <w:pStyle w:val="a"/>
        <w:rPr>
          <w:rFonts w:hint="cs"/>
          <w:b/>
          <w:rtl/>
        </w:rPr>
      </w:pPr>
    </w:p>
    <w:p w14:paraId="2E99E9FA" w14:textId="77777777" w:rsidR="00000000" w:rsidRDefault="00E84F3B">
      <w:pPr>
        <w:pStyle w:val="a"/>
        <w:rPr>
          <w:rFonts w:hint="cs"/>
          <w:b/>
          <w:rtl/>
        </w:rPr>
      </w:pPr>
      <w:r>
        <w:rPr>
          <w:rFonts w:hint="cs"/>
          <w:b/>
          <w:rtl/>
        </w:rPr>
        <w:t>3.  בשנת 2000 נסגרו 86 תחנות רדיו בלתי חוקיות; בשנת 2001 נסגרו 88</w:t>
      </w:r>
      <w:r>
        <w:rPr>
          <w:rFonts w:hint="cs"/>
          <w:b/>
          <w:rtl/>
        </w:rPr>
        <w:t xml:space="preserve"> תחנות רדיו בלתי חוקיות; בשנת 2002 נסגרו 156 תחנות רדיו בלתי חוקיות; בשנת 2003 - עד היום נסגרו 84 תחנות רדיו בלתי חוקיות.</w:t>
      </w:r>
    </w:p>
    <w:p w14:paraId="61B1D6A3" w14:textId="77777777" w:rsidR="00000000" w:rsidRDefault="00E84F3B">
      <w:pPr>
        <w:pStyle w:val="a"/>
        <w:rPr>
          <w:rFonts w:hint="cs"/>
          <w:b/>
          <w:rtl/>
        </w:rPr>
      </w:pPr>
    </w:p>
    <w:p w14:paraId="7E841B9B" w14:textId="77777777" w:rsidR="00000000" w:rsidRDefault="00E84F3B">
      <w:pPr>
        <w:pStyle w:val="ad"/>
        <w:rPr>
          <w:rtl/>
        </w:rPr>
      </w:pPr>
      <w:r>
        <w:rPr>
          <w:rtl/>
        </w:rPr>
        <w:t>היו"ר משה כחלון:</w:t>
      </w:r>
    </w:p>
    <w:p w14:paraId="2D23F4D5" w14:textId="77777777" w:rsidR="00000000" w:rsidRDefault="00E84F3B">
      <w:pPr>
        <w:pStyle w:val="a"/>
        <w:rPr>
          <w:rtl/>
        </w:rPr>
      </w:pPr>
    </w:p>
    <w:p w14:paraId="57745C08" w14:textId="77777777" w:rsidR="00000000" w:rsidRDefault="00E84F3B">
      <w:pPr>
        <w:pStyle w:val="a"/>
        <w:rPr>
          <w:rFonts w:hint="cs"/>
          <w:b/>
          <w:rtl/>
        </w:rPr>
      </w:pPr>
      <w:r>
        <w:rPr>
          <w:rFonts w:hint="cs"/>
          <w:rtl/>
        </w:rPr>
        <w:t>שאילתא מס' 296, של חבר הכנסת ישראל אייכלר, בבקשה.</w:t>
      </w:r>
    </w:p>
    <w:p w14:paraId="25FB71C7" w14:textId="77777777" w:rsidR="00000000" w:rsidRDefault="00E84F3B">
      <w:pPr>
        <w:pStyle w:val="a"/>
        <w:rPr>
          <w:rFonts w:hint="cs"/>
          <w:rtl/>
        </w:rPr>
      </w:pPr>
    </w:p>
    <w:p w14:paraId="3A48B516" w14:textId="77777777" w:rsidR="00000000" w:rsidRDefault="00E84F3B">
      <w:pPr>
        <w:pStyle w:val="Query"/>
        <w:jc w:val="center"/>
        <w:rPr>
          <w:rtl/>
        </w:rPr>
      </w:pPr>
      <w:bookmarkStart w:id="1114" w:name="CQ12956FI0012956T16_07_2003_20_42_49"/>
      <w:bookmarkStart w:id="1115" w:name="_Toc46538769"/>
      <w:bookmarkStart w:id="1116" w:name="_Toc49055500"/>
      <w:bookmarkEnd w:id="1114"/>
      <w:r>
        <w:rPr>
          <w:rtl/>
        </w:rPr>
        <w:t>296. החרמת משדרי</w:t>
      </w:r>
      <w:r>
        <w:rPr>
          <w:rFonts w:hint="cs"/>
          <w:rtl/>
        </w:rPr>
        <w:t>ם של "ערוצי הקודש"</w:t>
      </w:r>
      <w:bookmarkEnd w:id="1115"/>
      <w:bookmarkEnd w:id="1116"/>
    </w:p>
    <w:p w14:paraId="1257E603" w14:textId="77777777" w:rsidR="00000000" w:rsidRDefault="00E84F3B">
      <w:pPr>
        <w:pStyle w:val="a"/>
        <w:rPr>
          <w:rFonts w:hint="cs"/>
          <w:rtl/>
        </w:rPr>
      </w:pPr>
    </w:p>
    <w:p w14:paraId="511FAC79" w14:textId="77777777" w:rsidR="00000000" w:rsidRDefault="00E84F3B">
      <w:pPr>
        <w:pStyle w:val="a"/>
        <w:ind w:firstLine="0"/>
        <w:rPr>
          <w:rFonts w:hint="cs"/>
          <w:bCs/>
          <w:u w:val="single"/>
        </w:rPr>
      </w:pPr>
      <w:bookmarkStart w:id="1117" w:name="ESQ12956"/>
      <w:bookmarkEnd w:id="1117"/>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w:t>
      </w:r>
      <w:r>
        <w:rPr>
          <w:rFonts w:hint="cs"/>
          <w:bCs/>
          <w:u w:val="single"/>
          <w:rtl/>
        </w:rPr>
        <w:t>ת שר התקשורת</w:t>
      </w:r>
    </w:p>
    <w:p w14:paraId="47287E51" w14:textId="77777777" w:rsidR="00000000" w:rsidRDefault="00E84F3B">
      <w:pPr>
        <w:pStyle w:val="a"/>
        <w:ind w:firstLine="720"/>
        <w:rPr>
          <w:rFonts w:hint="cs"/>
          <w:rtl/>
        </w:rPr>
      </w:pPr>
      <w:r>
        <w:rPr>
          <w:rtl/>
        </w:rPr>
        <w:t>ביום ב' בתמוז התשס"ג (2 ביולי 2003):</w:t>
      </w:r>
    </w:p>
    <w:p w14:paraId="7782B387" w14:textId="77777777" w:rsidR="00000000" w:rsidRDefault="00E84F3B">
      <w:pPr>
        <w:pStyle w:val="a"/>
        <w:rPr>
          <w:rFonts w:hint="cs"/>
        </w:rPr>
      </w:pPr>
    </w:p>
    <w:p w14:paraId="6C2E3488" w14:textId="77777777" w:rsidR="00000000" w:rsidRDefault="00E84F3B">
      <w:pPr>
        <w:pStyle w:val="a"/>
      </w:pPr>
    </w:p>
    <w:p w14:paraId="43A2343A" w14:textId="77777777" w:rsidR="00000000" w:rsidRDefault="00E84F3B">
      <w:pPr>
        <w:pStyle w:val="a"/>
        <w:ind w:firstLine="720"/>
        <w:rPr>
          <w:rFonts w:hint="cs"/>
        </w:rPr>
      </w:pPr>
      <w:r>
        <w:rPr>
          <w:rFonts w:hint="cs"/>
          <w:rtl/>
        </w:rPr>
        <w:t xml:space="preserve">נודע לי כי </w:t>
      </w:r>
      <w:r>
        <w:rPr>
          <w:rtl/>
        </w:rPr>
        <w:t xml:space="preserve">בתחילת חודש </w:t>
      </w:r>
      <w:r>
        <w:rPr>
          <w:rFonts w:hint="cs"/>
          <w:rtl/>
        </w:rPr>
        <w:t xml:space="preserve">מרס </w:t>
      </w:r>
      <w:r>
        <w:rPr>
          <w:rtl/>
        </w:rPr>
        <w:t xml:space="preserve">נערכה פשיטה </w:t>
      </w:r>
      <w:r>
        <w:rPr>
          <w:rFonts w:hint="cs"/>
          <w:rtl/>
        </w:rPr>
        <w:t>ש</w:t>
      </w:r>
      <w:r>
        <w:rPr>
          <w:rtl/>
        </w:rPr>
        <w:t xml:space="preserve">במהלכה </w:t>
      </w:r>
      <w:r>
        <w:rPr>
          <w:rFonts w:hint="cs"/>
          <w:rtl/>
        </w:rPr>
        <w:t>הוחרמו</w:t>
      </w:r>
      <w:r>
        <w:rPr>
          <w:rtl/>
        </w:rPr>
        <w:t xml:space="preserve"> משדרים של </w:t>
      </w:r>
      <w:r>
        <w:rPr>
          <w:rFonts w:hint="cs"/>
          <w:rtl/>
        </w:rPr>
        <w:t>"</w:t>
      </w:r>
      <w:r>
        <w:rPr>
          <w:rtl/>
        </w:rPr>
        <w:t>ערוצי הקודש</w:t>
      </w:r>
      <w:r>
        <w:rPr>
          <w:rFonts w:hint="cs"/>
          <w:rtl/>
        </w:rPr>
        <w:t>".</w:t>
      </w:r>
    </w:p>
    <w:p w14:paraId="40BA616C" w14:textId="77777777" w:rsidR="00000000" w:rsidRDefault="00E84F3B">
      <w:pPr>
        <w:pStyle w:val="a"/>
        <w:ind w:firstLine="720"/>
      </w:pPr>
    </w:p>
    <w:p w14:paraId="49384998" w14:textId="77777777" w:rsidR="00000000" w:rsidRDefault="00E84F3B">
      <w:pPr>
        <w:pStyle w:val="a"/>
        <w:ind w:firstLine="720"/>
        <w:rPr>
          <w:rFonts w:hint="cs"/>
          <w:rtl/>
        </w:rPr>
      </w:pPr>
      <w:r>
        <w:rPr>
          <w:rFonts w:hint="cs"/>
          <w:rtl/>
        </w:rPr>
        <w:t>רצוני לשאול</w:t>
      </w:r>
      <w:r>
        <w:rPr>
          <w:rtl/>
        </w:rPr>
        <w:t>:</w:t>
      </w:r>
    </w:p>
    <w:p w14:paraId="0F6C3280" w14:textId="77777777" w:rsidR="00000000" w:rsidRDefault="00E84F3B">
      <w:pPr>
        <w:pStyle w:val="a"/>
        <w:ind w:firstLine="720"/>
        <w:rPr>
          <w:rFonts w:hint="cs"/>
          <w:rtl/>
        </w:rPr>
      </w:pPr>
    </w:p>
    <w:p w14:paraId="44DA09A7" w14:textId="77777777" w:rsidR="00000000" w:rsidRDefault="00E84F3B">
      <w:pPr>
        <w:pStyle w:val="a"/>
        <w:ind w:firstLine="720"/>
        <w:rPr>
          <w:rFonts w:hint="cs"/>
          <w:rtl/>
        </w:rPr>
      </w:pPr>
      <w:r>
        <w:rPr>
          <w:rFonts w:hint="cs"/>
          <w:rtl/>
        </w:rPr>
        <w:t xml:space="preserve">1. האם הידיעות נכונות? </w:t>
      </w:r>
    </w:p>
    <w:p w14:paraId="7BB12B7F" w14:textId="77777777" w:rsidR="00000000" w:rsidRDefault="00E84F3B">
      <w:pPr>
        <w:pStyle w:val="a"/>
        <w:ind w:firstLine="720"/>
      </w:pPr>
    </w:p>
    <w:p w14:paraId="56DEB38D" w14:textId="77777777" w:rsidR="00000000" w:rsidRDefault="00E84F3B">
      <w:pPr>
        <w:pStyle w:val="a"/>
        <w:ind w:firstLine="720"/>
        <w:rPr>
          <w:rFonts w:hint="cs"/>
          <w:rtl/>
        </w:rPr>
      </w:pPr>
      <w:r>
        <w:rPr>
          <w:rFonts w:hint="cs"/>
          <w:rtl/>
        </w:rPr>
        <w:t xml:space="preserve">2. אם כן </w:t>
      </w:r>
      <w:r>
        <w:rPr>
          <w:rtl/>
        </w:rPr>
        <w:t>–</w:t>
      </w:r>
      <w:r>
        <w:rPr>
          <w:rFonts w:hint="cs"/>
          <w:rtl/>
        </w:rPr>
        <w:t xml:space="preserve"> </w:t>
      </w:r>
      <w:r>
        <w:rPr>
          <w:rtl/>
        </w:rPr>
        <w:t>מי נתן את ההוראה</w:t>
      </w:r>
      <w:r>
        <w:rPr>
          <w:rFonts w:hint="cs"/>
          <w:rtl/>
        </w:rPr>
        <w:t xml:space="preserve"> לפעולה זאת?</w:t>
      </w:r>
    </w:p>
    <w:p w14:paraId="389B1159" w14:textId="77777777" w:rsidR="00000000" w:rsidRDefault="00E84F3B">
      <w:pPr>
        <w:pStyle w:val="a"/>
        <w:ind w:firstLine="720"/>
        <w:rPr>
          <w:rtl/>
        </w:rPr>
      </w:pPr>
    </w:p>
    <w:p w14:paraId="2FF5571A" w14:textId="77777777" w:rsidR="00000000" w:rsidRDefault="00E84F3B">
      <w:pPr>
        <w:pStyle w:val="a"/>
        <w:ind w:firstLine="720"/>
        <w:rPr>
          <w:rFonts w:hint="cs"/>
          <w:rtl/>
        </w:rPr>
      </w:pPr>
      <w:r>
        <w:rPr>
          <w:rFonts w:hint="cs"/>
          <w:rtl/>
        </w:rPr>
        <w:t xml:space="preserve">3. </w:t>
      </w:r>
      <w:r>
        <w:rPr>
          <w:rtl/>
        </w:rPr>
        <w:t>על כמה תחנות פשטו</w:t>
      </w:r>
      <w:r>
        <w:rPr>
          <w:rFonts w:hint="cs"/>
          <w:rtl/>
        </w:rPr>
        <w:t>, ו</w:t>
      </w:r>
      <w:r>
        <w:rPr>
          <w:rtl/>
        </w:rPr>
        <w:t xml:space="preserve">מה המשותף </w:t>
      </w:r>
      <w:r>
        <w:rPr>
          <w:rFonts w:hint="cs"/>
          <w:rtl/>
        </w:rPr>
        <w:t>להן?</w:t>
      </w:r>
    </w:p>
    <w:p w14:paraId="721B5D21" w14:textId="77777777" w:rsidR="00000000" w:rsidRDefault="00E84F3B">
      <w:pPr>
        <w:pStyle w:val="a"/>
        <w:ind w:firstLine="720"/>
        <w:rPr>
          <w:rtl/>
        </w:rPr>
      </w:pPr>
    </w:p>
    <w:p w14:paraId="1ED0AF48" w14:textId="77777777" w:rsidR="00000000" w:rsidRDefault="00E84F3B">
      <w:pPr>
        <w:pStyle w:val="a"/>
        <w:ind w:firstLine="720"/>
        <w:rPr>
          <w:rFonts w:hint="cs"/>
          <w:rtl/>
        </w:rPr>
      </w:pPr>
      <w:r>
        <w:rPr>
          <w:rFonts w:hint="cs"/>
          <w:rtl/>
        </w:rPr>
        <w:t xml:space="preserve">4. </w:t>
      </w:r>
      <w:r>
        <w:rPr>
          <w:rtl/>
        </w:rPr>
        <w:t>הי</w:t>
      </w:r>
      <w:r>
        <w:rPr>
          <w:rtl/>
        </w:rPr>
        <w:t>כן המשדרים, והאם יוחזרו לבעלים</w:t>
      </w:r>
      <w:r>
        <w:rPr>
          <w:rFonts w:hint="cs"/>
          <w:rtl/>
        </w:rPr>
        <w:t>?</w:t>
      </w:r>
    </w:p>
    <w:p w14:paraId="46E10D09" w14:textId="77777777" w:rsidR="00000000" w:rsidRDefault="00E84F3B">
      <w:pPr>
        <w:pStyle w:val="a"/>
        <w:ind w:firstLine="720"/>
        <w:rPr>
          <w:rtl/>
        </w:rPr>
      </w:pPr>
    </w:p>
    <w:p w14:paraId="42BDEEBB" w14:textId="77777777" w:rsidR="00000000" w:rsidRDefault="00E84F3B">
      <w:pPr>
        <w:pStyle w:val="a"/>
        <w:ind w:firstLine="720"/>
        <w:rPr>
          <w:rFonts w:hint="cs"/>
          <w:rtl/>
        </w:rPr>
      </w:pPr>
      <w:r>
        <w:rPr>
          <w:rFonts w:hint="cs"/>
          <w:rtl/>
        </w:rPr>
        <w:t xml:space="preserve">5. </w:t>
      </w:r>
      <w:r>
        <w:rPr>
          <w:rtl/>
        </w:rPr>
        <w:t>כמה תחנות משדרות כיום</w:t>
      </w:r>
      <w:r>
        <w:rPr>
          <w:rFonts w:hint="cs"/>
          <w:rtl/>
        </w:rPr>
        <w:t>?</w:t>
      </w:r>
    </w:p>
    <w:p w14:paraId="0B7C5B52" w14:textId="77777777" w:rsidR="00000000" w:rsidRDefault="00E84F3B">
      <w:pPr>
        <w:pStyle w:val="a"/>
        <w:ind w:firstLine="720"/>
        <w:rPr>
          <w:rtl/>
        </w:rPr>
      </w:pPr>
    </w:p>
    <w:p w14:paraId="3CC81508" w14:textId="77777777" w:rsidR="00000000" w:rsidRDefault="00E84F3B">
      <w:pPr>
        <w:pStyle w:val="a"/>
        <w:ind w:firstLine="720"/>
        <w:rPr>
          <w:rFonts w:hint="cs"/>
          <w:rtl/>
        </w:rPr>
      </w:pPr>
      <w:r>
        <w:rPr>
          <w:rFonts w:hint="cs"/>
          <w:rtl/>
        </w:rPr>
        <w:t xml:space="preserve">6. </w:t>
      </w:r>
      <w:r>
        <w:rPr>
          <w:rtl/>
        </w:rPr>
        <w:t>האם הוחרמו גם משדרי ערוץ</w:t>
      </w:r>
      <w:r>
        <w:rPr>
          <w:rFonts w:hint="cs"/>
          <w:rtl/>
        </w:rPr>
        <w:t>-7?</w:t>
      </w:r>
    </w:p>
    <w:p w14:paraId="62DBAF3E" w14:textId="77777777" w:rsidR="00000000" w:rsidRDefault="00E84F3B">
      <w:pPr>
        <w:pStyle w:val="SpeakerCon"/>
        <w:rPr>
          <w:rFonts w:hint="cs"/>
          <w:b w:val="0"/>
          <w:bCs w:val="0"/>
          <w:u w:val="none"/>
          <w:rtl/>
        </w:rPr>
      </w:pPr>
    </w:p>
    <w:p w14:paraId="20DEC779" w14:textId="77777777" w:rsidR="00000000" w:rsidRDefault="00E84F3B">
      <w:pPr>
        <w:pStyle w:val="SpeakerCon"/>
        <w:rPr>
          <w:rFonts w:hint="cs"/>
          <w:b w:val="0"/>
          <w:rtl/>
        </w:rPr>
      </w:pPr>
      <w:r>
        <w:rPr>
          <w:rFonts w:hint="cs"/>
          <w:rtl/>
        </w:rPr>
        <w:t>השר גדעון עזרא:</w:t>
      </w:r>
    </w:p>
    <w:p w14:paraId="1D9740A8" w14:textId="77777777" w:rsidR="00000000" w:rsidRDefault="00E84F3B">
      <w:pPr>
        <w:pStyle w:val="a"/>
        <w:rPr>
          <w:rFonts w:hint="cs"/>
          <w:b/>
          <w:rtl/>
        </w:rPr>
      </w:pPr>
    </w:p>
    <w:p w14:paraId="4E981C63" w14:textId="77777777" w:rsidR="00000000" w:rsidRDefault="00E84F3B">
      <w:pPr>
        <w:pStyle w:val="a"/>
        <w:ind w:firstLine="0"/>
        <w:rPr>
          <w:rFonts w:hint="cs"/>
          <w:b/>
          <w:rtl/>
        </w:rPr>
      </w:pPr>
      <w:r>
        <w:rPr>
          <w:rFonts w:hint="cs"/>
          <w:b/>
          <w:rtl/>
        </w:rPr>
        <w:tab/>
        <w:t xml:space="preserve">1. אשר לשאלתך הראשונה, האם נערכה פשיטה של החרמת משדרי רדיו </w:t>
      </w:r>
      <w:r>
        <w:rPr>
          <w:b/>
          <w:rtl/>
        </w:rPr>
        <w:t>–</w:t>
      </w:r>
      <w:r>
        <w:rPr>
          <w:rFonts w:hint="cs"/>
          <w:b/>
          <w:rtl/>
        </w:rPr>
        <w:t xml:space="preserve"> בחודש מרס 2003 נסגרו 22 תחנות משדרי רדיו בלתי חוקיות. להערכתנו 17 מתוכן ניתן להגדירן </w:t>
      </w:r>
      <w:r>
        <w:rPr>
          <w:rFonts w:hint="cs"/>
          <w:b/>
          <w:rtl/>
        </w:rPr>
        <w:t xml:space="preserve">כ"ערוצי קודש". </w:t>
      </w:r>
    </w:p>
    <w:p w14:paraId="3C85D403" w14:textId="77777777" w:rsidR="00000000" w:rsidRDefault="00E84F3B">
      <w:pPr>
        <w:pStyle w:val="a"/>
        <w:rPr>
          <w:rFonts w:hint="cs"/>
          <w:b/>
          <w:rtl/>
        </w:rPr>
      </w:pPr>
    </w:p>
    <w:p w14:paraId="75234CF4" w14:textId="77777777" w:rsidR="00000000" w:rsidRDefault="00E84F3B">
      <w:pPr>
        <w:pStyle w:val="a"/>
        <w:rPr>
          <w:rFonts w:hint="cs"/>
          <w:b/>
          <w:rtl/>
        </w:rPr>
      </w:pPr>
      <w:r>
        <w:rPr>
          <w:rFonts w:hint="cs"/>
          <w:b/>
          <w:rtl/>
        </w:rPr>
        <w:t xml:space="preserve"> 2. אשר לשאלתך השנייה, מי נתן את ההוראה לפעולה הזאת </w:t>
      </w:r>
      <w:r>
        <w:rPr>
          <w:b/>
          <w:rtl/>
        </w:rPr>
        <w:t>–</w:t>
      </w:r>
      <w:r>
        <w:rPr>
          <w:rFonts w:hint="cs"/>
          <w:b/>
          <w:rtl/>
        </w:rPr>
        <w:t xml:space="preserve"> יחידת הפיקוח האלחוטי מטפלת בתלונות המתקבלות מרשות שדות התעופה, צה"ל, רשויות שידור ואזרחים מן השורה. סדר הטיפול הוא על-פי סדר הגעת התלונות, עם מתן עדיפות וקדימות לטיפול בתחנות המפריעות ל</w:t>
      </w:r>
      <w:r>
        <w:rPr>
          <w:rFonts w:hint="cs"/>
          <w:b/>
          <w:rtl/>
        </w:rPr>
        <w:t>צה"ל ולתעופה או מסכנות חיי אדם.</w:t>
      </w:r>
    </w:p>
    <w:p w14:paraId="664C32FC" w14:textId="77777777" w:rsidR="00000000" w:rsidRDefault="00E84F3B">
      <w:pPr>
        <w:pStyle w:val="a"/>
        <w:rPr>
          <w:rFonts w:hint="cs"/>
          <w:b/>
          <w:rtl/>
        </w:rPr>
      </w:pPr>
    </w:p>
    <w:p w14:paraId="144CE19D" w14:textId="77777777" w:rsidR="00000000" w:rsidRDefault="00E84F3B">
      <w:pPr>
        <w:pStyle w:val="a"/>
        <w:rPr>
          <w:rFonts w:hint="cs"/>
          <w:b/>
          <w:rtl/>
        </w:rPr>
      </w:pPr>
      <w:r>
        <w:rPr>
          <w:rFonts w:hint="cs"/>
          <w:b/>
          <w:rtl/>
        </w:rPr>
        <w:t xml:space="preserve">אופן הטיפול הוא על-ידי איכון המשדר על-ידי פקחי משרד התקשורת והגשת תלונה למשטרה. המשטרה מטפלת בקבלת צו חיפוש משופט ומזמינה, לאחר תקופת זמן מסוימת, את פקחי משרד התקשורת להצטרף לפעילות לסגירת המשדר הבלתי-חוקי. כאשר ההפרעה היא </w:t>
      </w:r>
      <w:r>
        <w:rPr>
          <w:rFonts w:hint="cs"/>
          <w:b/>
          <w:rtl/>
        </w:rPr>
        <w:t>לתקשורת של מטוסים, המשטרה  פועלת על-פי חוק כלי הטיס, וסגירת המשדר נעשית בו ביום ללא צורך בצו חיפוש.</w:t>
      </w:r>
    </w:p>
    <w:p w14:paraId="6478055F" w14:textId="77777777" w:rsidR="00000000" w:rsidRDefault="00E84F3B">
      <w:pPr>
        <w:pStyle w:val="a"/>
        <w:rPr>
          <w:rFonts w:hint="cs"/>
          <w:b/>
          <w:rtl/>
        </w:rPr>
      </w:pPr>
    </w:p>
    <w:p w14:paraId="6B72F656" w14:textId="77777777" w:rsidR="00000000" w:rsidRDefault="00E84F3B">
      <w:pPr>
        <w:pStyle w:val="a"/>
        <w:rPr>
          <w:rFonts w:hint="cs"/>
          <w:b/>
          <w:rtl/>
        </w:rPr>
      </w:pPr>
      <w:r>
        <w:rPr>
          <w:rFonts w:hint="cs"/>
          <w:b/>
          <w:rtl/>
        </w:rPr>
        <w:t xml:space="preserve"> 3. אשר לשאלתך השלישית, על כמה תחנות פשטו ומה משותף להן - בשנת 2000 נסגרו 86 תחנות רדיו בלתי חוקיות; בשנת 2001 נסגרו 88 תחנות רדיו בלתי חוקיות; בשנת 2002 נ</w:t>
      </w:r>
      <w:r>
        <w:rPr>
          <w:rFonts w:hint="cs"/>
          <w:b/>
          <w:rtl/>
        </w:rPr>
        <w:t>סגרו 156  תחנות רדיו בלתי חוקיות; בשנת 2003, עד היום, נסגרו 88 תחנות רדיו בלתי חוקיות.</w:t>
      </w:r>
    </w:p>
    <w:p w14:paraId="34611F81" w14:textId="77777777" w:rsidR="00000000" w:rsidRDefault="00E84F3B">
      <w:pPr>
        <w:pStyle w:val="a"/>
        <w:rPr>
          <w:rFonts w:hint="cs"/>
          <w:b/>
          <w:rtl/>
        </w:rPr>
      </w:pPr>
    </w:p>
    <w:p w14:paraId="0D025ED3" w14:textId="77777777" w:rsidR="00000000" w:rsidRDefault="00E84F3B">
      <w:pPr>
        <w:pStyle w:val="a"/>
        <w:rPr>
          <w:rFonts w:hint="cs"/>
          <w:rtl/>
        </w:rPr>
      </w:pPr>
      <w:r>
        <w:rPr>
          <w:rFonts w:hint="cs"/>
          <w:rtl/>
        </w:rPr>
        <w:t xml:space="preserve">4. לשאלתך, האם המשדרים יוחזרו לבעלים - המשדרים מוחזקים במשטרת ישראל, והמשך הטיפול, לרבות הגשת כתבי אישום, הוא באחריותה. </w:t>
      </w:r>
    </w:p>
    <w:p w14:paraId="2EFC78A7" w14:textId="77777777" w:rsidR="00000000" w:rsidRDefault="00E84F3B">
      <w:pPr>
        <w:pStyle w:val="a"/>
        <w:ind w:firstLine="0"/>
        <w:rPr>
          <w:rFonts w:hint="cs"/>
          <w:rtl/>
        </w:rPr>
      </w:pPr>
    </w:p>
    <w:p w14:paraId="26AD7AC2" w14:textId="77777777" w:rsidR="00000000" w:rsidRDefault="00E84F3B">
      <w:pPr>
        <w:pStyle w:val="a"/>
        <w:ind w:firstLine="0"/>
        <w:rPr>
          <w:rFonts w:hint="cs"/>
          <w:rtl/>
        </w:rPr>
      </w:pPr>
      <w:r>
        <w:rPr>
          <w:rFonts w:hint="cs"/>
          <w:rtl/>
        </w:rPr>
        <w:tab/>
        <w:t>5. שאלת, כמה תחנות משדרות היום. המשרד לביטחון</w:t>
      </w:r>
      <w:r>
        <w:rPr>
          <w:rFonts w:hint="cs"/>
          <w:rtl/>
        </w:rPr>
        <w:t xml:space="preserve"> הפנים אינו מנהל מעקב מדויק אחרי מספר תחנות הרדיו הבלתי-חוקיות המשדרות בזמן נתון, אלא רק אחרי התחנות שנסגרו. להערכת המשרד פועלות כיום עשרות תחנות רדיו בלתי חוקיות, מרביתן כאלה שנסגרו וחזרו לשדר. </w:t>
      </w:r>
    </w:p>
    <w:p w14:paraId="684B2104" w14:textId="77777777" w:rsidR="00000000" w:rsidRDefault="00E84F3B">
      <w:pPr>
        <w:pStyle w:val="a"/>
        <w:ind w:firstLine="0"/>
        <w:rPr>
          <w:rFonts w:hint="cs"/>
          <w:rtl/>
        </w:rPr>
      </w:pPr>
    </w:p>
    <w:p w14:paraId="253E8DAA" w14:textId="77777777" w:rsidR="00000000" w:rsidRDefault="00E84F3B">
      <w:pPr>
        <w:pStyle w:val="a"/>
        <w:ind w:firstLine="0"/>
        <w:rPr>
          <w:rFonts w:hint="cs"/>
          <w:rtl/>
        </w:rPr>
      </w:pPr>
      <w:r>
        <w:rPr>
          <w:rFonts w:hint="cs"/>
          <w:rtl/>
        </w:rPr>
        <w:tab/>
        <w:t xml:space="preserve">6. לשאלתך, האם הוחרמו גם משדרי ערוץ-7 </w:t>
      </w:r>
      <w:r>
        <w:rPr>
          <w:rtl/>
        </w:rPr>
        <w:t>–</w:t>
      </w:r>
      <w:r>
        <w:rPr>
          <w:rFonts w:hint="cs"/>
          <w:rtl/>
        </w:rPr>
        <w:t xml:space="preserve">  בעבר הוחרמו משדרי</w:t>
      </w:r>
      <w:r>
        <w:rPr>
          <w:rFonts w:hint="cs"/>
          <w:rtl/>
        </w:rPr>
        <w:t xml:space="preserve"> ערוץ-7, הוגשה תביעה משפטית, והנושא נמצא עדיין בהליך משפטי. </w:t>
      </w:r>
    </w:p>
    <w:p w14:paraId="6BCD8C38" w14:textId="77777777" w:rsidR="00000000" w:rsidRDefault="00E84F3B">
      <w:pPr>
        <w:pStyle w:val="a"/>
        <w:ind w:firstLine="0"/>
        <w:rPr>
          <w:rFonts w:hint="cs"/>
          <w:rtl/>
        </w:rPr>
      </w:pPr>
    </w:p>
    <w:p w14:paraId="47893BE6" w14:textId="77777777" w:rsidR="00000000" w:rsidRDefault="00E84F3B">
      <w:pPr>
        <w:pStyle w:val="ad"/>
        <w:rPr>
          <w:rtl/>
        </w:rPr>
      </w:pPr>
      <w:r>
        <w:rPr>
          <w:rtl/>
        </w:rPr>
        <w:t>היו"ר משה כחלון:</w:t>
      </w:r>
    </w:p>
    <w:p w14:paraId="76CBD49F" w14:textId="77777777" w:rsidR="00000000" w:rsidRDefault="00E84F3B">
      <w:pPr>
        <w:pStyle w:val="a"/>
        <w:rPr>
          <w:rtl/>
        </w:rPr>
      </w:pPr>
    </w:p>
    <w:p w14:paraId="04A8D173" w14:textId="77777777" w:rsidR="00000000" w:rsidRDefault="00E84F3B">
      <w:pPr>
        <w:pStyle w:val="a"/>
        <w:rPr>
          <w:rFonts w:hint="cs"/>
          <w:rtl/>
        </w:rPr>
      </w:pPr>
      <w:r>
        <w:rPr>
          <w:rFonts w:hint="cs"/>
          <w:rtl/>
        </w:rPr>
        <w:t>שאלה נוספת לחבר הכנסת הרב אייכלר.</w:t>
      </w:r>
    </w:p>
    <w:p w14:paraId="5B77DBA7" w14:textId="77777777" w:rsidR="00000000" w:rsidRDefault="00E84F3B">
      <w:pPr>
        <w:pStyle w:val="a"/>
        <w:rPr>
          <w:rFonts w:hint="cs"/>
          <w:rtl/>
        </w:rPr>
      </w:pPr>
    </w:p>
    <w:p w14:paraId="20327C52" w14:textId="77777777" w:rsidR="00000000" w:rsidRDefault="00E84F3B">
      <w:pPr>
        <w:pStyle w:val="ac"/>
        <w:rPr>
          <w:rtl/>
        </w:rPr>
      </w:pPr>
      <w:r>
        <w:rPr>
          <w:rFonts w:hint="eastAsia"/>
          <w:rtl/>
        </w:rPr>
        <w:t>ישראל</w:t>
      </w:r>
      <w:r>
        <w:rPr>
          <w:rtl/>
        </w:rPr>
        <w:t xml:space="preserve"> אייכלר (יהדות התורה):</w:t>
      </w:r>
    </w:p>
    <w:p w14:paraId="4BD829C9" w14:textId="77777777" w:rsidR="00000000" w:rsidRDefault="00E84F3B">
      <w:pPr>
        <w:pStyle w:val="a"/>
        <w:rPr>
          <w:rFonts w:hint="cs"/>
          <w:rtl/>
        </w:rPr>
      </w:pPr>
    </w:p>
    <w:p w14:paraId="3EC7CF3F" w14:textId="77777777" w:rsidR="00000000" w:rsidRDefault="00E84F3B">
      <w:pPr>
        <w:pStyle w:val="a"/>
        <w:rPr>
          <w:rFonts w:hint="cs"/>
          <w:rtl/>
        </w:rPr>
      </w:pPr>
      <w:r>
        <w:rPr>
          <w:rFonts w:hint="cs"/>
          <w:rtl/>
        </w:rPr>
        <w:t>אני רוצה לשאול את כבוד השר, האם אתה לא חושב שב-2003, כשיש עידן סלולרי ואינטרנט, וכל העולם התקשורתי הטכנולוגי התפ</w:t>
      </w:r>
      <w:r>
        <w:rPr>
          <w:rFonts w:hint="cs"/>
          <w:rtl/>
        </w:rPr>
        <w:t xml:space="preserve">תח, צריך לפתוח את השמים, וכמו שכל אדם יכול להדפיס עיתון, הוא יוכל לשדר, כמובן, במגבלות חוק לשון הרע, שאר החוקים והצנזורה? </w:t>
      </w:r>
    </w:p>
    <w:p w14:paraId="12668BD1" w14:textId="77777777" w:rsidR="00000000" w:rsidRDefault="00E84F3B">
      <w:pPr>
        <w:pStyle w:val="a"/>
        <w:rPr>
          <w:rFonts w:hint="cs"/>
          <w:rtl/>
        </w:rPr>
      </w:pPr>
    </w:p>
    <w:p w14:paraId="030E81EF" w14:textId="77777777" w:rsidR="00000000" w:rsidRDefault="00E84F3B">
      <w:pPr>
        <w:pStyle w:val="a"/>
        <w:rPr>
          <w:rFonts w:hint="cs"/>
          <w:rtl/>
        </w:rPr>
      </w:pPr>
      <w:r>
        <w:rPr>
          <w:rFonts w:hint="cs"/>
          <w:rtl/>
        </w:rPr>
        <w:t>שאלה שנייה: האם אתה יודע שברשות הממלכתית היום אדם חרדי, או ערבי, או רוסי, או כל מי שלא נמנה עם האליטה התקשורתית, אינו יכול לבוא לידי</w:t>
      </w:r>
      <w:r>
        <w:rPr>
          <w:rFonts w:hint="cs"/>
          <w:rtl/>
        </w:rPr>
        <w:t xml:space="preserve"> ביטוי? שים לב למשל לעניין של החד-הוריות, שזכו להדים עצומים, וחבר הכנסת פרוש ששבת רעב - כמעט אף אחד לא התייחס אליו. האם אין צורך לאפשר לאנשים נוספים ולקבוצות אוכלוסייה נוספות לשדר באופן חופשי?</w:t>
      </w:r>
    </w:p>
    <w:p w14:paraId="5E9B595B" w14:textId="77777777" w:rsidR="00000000" w:rsidRDefault="00E84F3B">
      <w:pPr>
        <w:pStyle w:val="a"/>
        <w:rPr>
          <w:rFonts w:hint="cs"/>
          <w:rtl/>
        </w:rPr>
      </w:pPr>
    </w:p>
    <w:p w14:paraId="08BFE65C" w14:textId="77777777" w:rsidR="00000000" w:rsidRDefault="00E84F3B">
      <w:pPr>
        <w:pStyle w:val="a"/>
        <w:rPr>
          <w:rFonts w:hint="cs"/>
          <w:rtl/>
        </w:rPr>
      </w:pPr>
      <w:r>
        <w:rPr>
          <w:rFonts w:hint="cs"/>
          <w:rtl/>
        </w:rPr>
        <w:t>שאלה שלישית: האם מישהו סיכן מטוסים או תשדורות של צה"ל בפועל, א</w:t>
      </w:r>
      <w:r>
        <w:rPr>
          <w:rFonts w:hint="cs"/>
          <w:rtl/>
        </w:rPr>
        <w:t>ו שזו סתם אמירה שלטונית שמנסה לכסות על ניסיון לסתום פיות על-ידי ניצול המטוסים והצבא?</w:t>
      </w:r>
    </w:p>
    <w:p w14:paraId="44F509EC" w14:textId="77777777" w:rsidR="00000000" w:rsidRDefault="00E84F3B">
      <w:pPr>
        <w:pStyle w:val="a"/>
        <w:rPr>
          <w:rFonts w:hint="cs"/>
          <w:rtl/>
        </w:rPr>
      </w:pPr>
    </w:p>
    <w:p w14:paraId="078A8CE9" w14:textId="77777777" w:rsidR="00000000" w:rsidRDefault="00E84F3B">
      <w:pPr>
        <w:pStyle w:val="a"/>
        <w:rPr>
          <w:rFonts w:hint="cs"/>
          <w:rtl/>
        </w:rPr>
      </w:pPr>
      <w:r>
        <w:rPr>
          <w:rFonts w:hint="cs"/>
          <w:rtl/>
        </w:rPr>
        <w:t>שאלה נוספת - - -</w:t>
      </w:r>
    </w:p>
    <w:p w14:paraId="694C88E1" w14:textId="77777777" w:rsidR="00000000" w:rsidRDefault="00E84F3B">
      <w:pPr>
        <w:pStyle w:val="a"/>
        <w:rPr>
          <w:rFonts w:hint="cs"/>
          <w:rtl/>
        </w:rPr>
      </w:pPr>
    </w:p>
    <w:p w14:paraId="382C0F75" w14:textId="77777777" w:rsidR="00000000" w:rsidRDefault="00E84F3B">
      <w:pPr>
        <w:pStyle w:val="SpeakerCon"/>
        <w:rPr>
          <w:rtl/>
        </w:rPr>
      </w:pPr>
      <w:bookmarkStart w:id="1118" w:name="FS000000558T16_07_2003_20_57_13C"/>
      <w:bookmarkStart w:id="1119" w:name="FS000000474T16_07_2003_20_57_22"/>
      <w:bookmarkEnd w:id="1118"/>
      <w:bookmarkEnd w:id="1119"/>
      <w:r>
        <w:rPr>
          <w:rFonts w:hint="eastAsia"/>
          <w:rtl/>
        </w:rPr>
        <w:t>השר</w:t>
      </w:r>
      <w:r>
        <w:rPr>
          <w:rtl/>
        </w:rPr>
        <w:t xml:space="preserve"> גדעון עזרא:</w:t>
      </w:r>
    </w:p>
    <w:p w14:paraId="0D59CEAD" w14:textId="77777777" w:rsidR="00000000" w:rsidRDefault="00E84F3B">
      <w:pPr>
        <w:pStyle w:val="a"/>
        <w:rPr>
          <w:rFonts w:hint="cs"/>
          <w:rtl/>
        </w:rPr>
      </w:pPr>
    </w:p>
    <w:p w14:paraId="495A8E26" w14:textId="77777777" w:rsidR="00000000" w:rsidRDefault="00E84F3B">
      <w:pPr>
        <w:pStyle w:val="a"/>
        <w:rPr>
          <w:rFonts w:hint="cs"/>
          <w:rtl/>
        </w:rPr>
      </w:pPr>
      <w:r>
        <w:rPr>
          <w:rFonts w:hint="cs"/>
          <w:rtl/>
        </w:rPr>
        <w:t xml:space="preserve">סליחה, זו שאילתא נוספת לעוד חודשיים. אני לא מבין מדוע - - - </w:t>
      </w:r>
    </w:p>
    <w:p w14:paraId="320C36B3" w14:textId="77777777" w:rsidR="00000000" w:rsidRDefault="00E84F3B">
      <w:pPr>
        <w:pStyle w:val="a"/>
        <w:rPr>
          <w:rFonts w:hint="cs"/>
          <w:rtl/>
        </w:rPr>
      </w:pPr>
    </w:p>
    <w:p w14:paraId="199B4446" w14:textId="77777777" w:rsidR="00000000" w:rsidRDefault="00E84F3B">
      <w:pPr>
        <w:pStyle w:val="ac"/>
        <w:rPr>
          <w:rtl/>
        </w:rPr>
      </w:pPr>
      <w:r>
        <w:rPr>
          <w:rFonts w:hint="eastAsia"/>
          <w:rtl/>
        </w:rPr>
        <w:t>ישראל</w:t>
      </w:r>
      <w:r>
        <w:rPr>
          <w:rtl/>
        </w:rPr>
        <w:t xml:space="preserve"> אייכלר (יהדות התורה):</w:t>
      </w:r>
    </w:p>
    <w:p w14:paraId="749703B3" w14:textId="77777777" w:rsidR="00000000" w:rsidRDefault="00E84F3B">
      <w:pPr>
        <w:pStyle w:val="a"/>
        <w:rPr>
          <w:rFonts w:hint="cs"/>
          <w:rtl/>
        </w:rPr>
      </w:pPr>
    </w:p>
    <w:p w14:paraId="6075D4CC" w14:textId="77777777" w:rsidR="00000000" w:rsidRDefault="00E84F3B">
      <w:pPr>
        <w:pStyle w:val="a"/>
        <w:rPr>
          <w:rFonts w:hint="cs"/>
          <w:rtl/>
        </w:rPr>
      </w:pPr>
      <w:r>
        <w:rPr>
          <w:rFonts w:hint="cs"/>
          <w:rtl/>
        </w:rPr>
        <w:t>רק שאלה נוספת: האם ערוץ-7 לא נסגר בגלל היותם</w:t>
      </w:r>
      <w:r>
        <w:rPr>
          <w:rFonts w:hint="cs"/>
          <w:rtl/>
        </w:rPr>
        <w:t xml:space="preserve"> בקואליציה? </w:t>
      </w:r>
    </w:p>
    <w:p w14:paraId="2371902B" w14:textId="77777777" w:rsidR="00000000" w:rsidRDefault="00E84F3B">
      <w:pPr>
        <w:pStyle w:val="a"/>
        <w:rPr>
          <w:rFonts w:hint="cs"/>
          <w:rtl/>
        </w:rPr>
      </w:pPr>
    </w:p>
    <w:p w14:paraId="56B49757" w14:textId="77777777" w:rsidR="00000000" w:rsidRDefault="00E84F3B">
      <w:pPr>
        <w:pStyle w:val="SpeakerCon"/>
        <w:rPr>
          <w:rtl/>
        </w:rPr>
      </w:pPr>
      <w:bookmarkStart w:id="1120" w:name="FS000000474T16_07_2003_20_58_04C"/>
      <w:bookmarkEnd w:id="1120"/>
    </w:p>
    <w:p w14:paraId="691EB6A6" w14:textId="77777777" w:rsidR="00000000" w:rsidRDefault="00E84F3B">
      <w:pPr>
        <w:pStyle w:val="SpeakerCon"/>
        <w:rPr>
          <w:rtl/>
        </w:rPr>
      </w:pPr>
      <w:r>
        <w:rPr>
          <w:rtl/>
        </w:rPr>
        <w:t>השר גדעון עזרא:</w:t>
      </w:r>
    </w:p>
    <w:p w14:paraId="5A51FA89" w14:textId="77777777" w:rsidR="00000000" w:rsidRDefault="00E84F3B">
      <w:pPr>
        <w:pStyle w:val="a"/>
        <w:rPr>
          <w:rtl/>
        </w:rPr>
      </w:pPr>
    </w:p>
    <w:p w14:paraId="160539C1" w14:textId="77777777" w:rsidR="00000000" w:rsidRDefault="00E84F3B">
      <w:pPr>
        <w:pStyle w:val="a"/>
        <w:rPr>
          <w:rFonts w:hint="cs"/>
          <w:rtl/>
        </w:rPr>
      </w:pPr>
      <w:r>
        <w:rPr>
          <w:rFonts w:hint="cs"/>
          <w:rtl/>
        </w:rPr>
        <w:t>קראתי את התשובה לגבי ערוץ-7. אמרתי לך שיש הבדל גדול בין אינטרנט לבין העובדה שתחנות שידור מפריעות לצה"ל ולמטוסים. לכן צריך לטפל בעניין הזה.</w:t>
      </w:r>
    </w:p>
    <w:p w14:paraId="61856EBD" w14:textId="77777777" w:rsidR="00000000" w:rsidRDefault="00E84F3B">
      <w:pPr>
        <w:pStyle w:val="a"/>
        <w:rPr>
          <w:rFonts w:hint="cs"/>
          <w:rtl/>
        </w:rPr>
      </w:pPr>
    </w:p>
    <w:p w14:paraId="56F62964" w14:textId="77777777" w:rsidR="00000000" w:rsidRDefault="00E84F3B">
      <w:pPr>
        <w:pStyle w:val="a"/>
        <w:rPr>
          <w:rFonts w:hint="cs"/>
          <w:rtl/>
        </w:rPr>
      </w:pPr>
      <w:r>
        <w:rPr>
          <w:rFonts w:hint="cs"/>
          <w:rtl/>
        </w:rPr>
        <w:t>לגבי "קול ישראל", אני חושב שזה חורג מתחומי השאילתא שלך. תודה רבה.</w:t>
      </w:r>
    </w:p>
    <w:p w14:paraId="3C9ECE46" w14:textId="77777777" w:rsidR="00000000" w:rsidRDefault="00E84F3B">
      <w:pPr>
        <w:pStyle w:val="a"/>
        <w:rPr>
          <w:rFonts w:hint="cs"/>
          <w:rtl/>
        </w:rPr>
      </w:pPr>
    </w:p>
    <w:p w14:paraId="335C3151" w14:textId="77777777" w:rsidR="00000000" w:rsidRDefault="00E84F3B">
      <w:pPr>
        <w:pStyle w:val="a"/>
        <w:ind w:firstLine="0"/>
        <w:rPr>
          <w:rFonts w:hint="cs"/>
          <w:rtl/>
        </w:rPr>
      </w:pPr>
    </w:p>
    <w:p w14:paraId="72DCBAC0" w14:textId="77777777" w:rsidR="00000000" w:rsidRDefault="00E84F3B">
      <w:pPr>
        <w:pStyle w:val="a"/>
        <w:ind w:firstLine="0"/>
        <w:rPr>
          <w:rFonts w:hint="cs"/>
          <w:rtl/>
        </w:rPr>
      </w:pPr>
    </w:p>
    <w:p w14:paraId="18F55F26" w14:textId="77777777" w:rsidR="00000000" w:rsidRDefault="00E84F3B">
      <w:pPr>
        <w:pStyle w:val="Subject"/>
        <w:rPr>
          <w:rFonts w:hint="cs"/>
          <w:rtl/>
        </w:rPr>
      </w:pPr>
      <w:bookmarkStart w:id="1121" w:name="_Toc46538770"/>
      <w:bookmarkStart w:id="1122" w:name="_Toc49055501"/>
      <w:r>
        <w:rPr>
          <w:rFonts w:hint="cs"/>
          <w:rtl/>
        </w:rPr>
        <w:t>הצעות לסדר-היום</w:t>
      </w:r>
      <w:bookmarkEnd w:id="1121"/>
      <w:bookmarkEnd w:id="1122"/>
    </w:p>
    <w:p w14:paraId="184FF0FA" w14:textId="77777777" w:rsidR="00000000" w:rsidRDefault="00E84F3B">
      <w:pPr>
        <w:pStyle w:val="Subject"/>
        <w:rPr>
          <w:rFonts w:hint="cs"/>
          <w:rtl/>
        </w:rPr>
      </w:pPr>
      <w:bookmarkStart w:id="1123" w:name="_Toc46538771"/>
      <w:bookmarkStart w:id="1124" w:name="_Toc49055502"/>
      <w:r>
        <w:rPr>
          <w:rFonts w:hint="cs"/>
          <w:rtl/>
        </w:rPr>
        <w:t>השביתה בשירות התעסוקה בדרום הארץ</w:t>
      </w:r>
      <w:bookmarkEnd w:id="1123"/>
      <w:bookmarkEnd w:id="1124"/>
    </w:p>
    <w:p w14:paraId="4DDC54D3" w14:textId="77777777" w:rsidR="00000000" w:rsidRDefault="00E84F3B">
      <w:pPr>
        <w:pStyle w:val="ad"/>
        <w:rPr>
          <w:rFonts w:hint="cs"/>
          <w:rtl/>
        </w:rPr>
      </w:pPr>
    </w:p>
    <w:p w14:paraId="18AF10BA" w14:textId="77777777" w:rsidR="00000000" w:rsidRDefault="00E84F3B">
      <w:pPr>
        <w:pStyle w:val="ad"/>
        <w:rPr>
          <w:rFonts w:hint="cs"/>
          <w:rtl/>
        </w:rPr>
      </w:pPr>
      <w:r>
        <w:rPr>
          <w:rtl/>
        </w:rPr>
        <w:t>היו"ר</w:t>
      </w:r>
      <w:r>
        <w:rPr>
          <w:rFonts w:hint="cs"/>
          <w:rtl/>
        </w:rPr>
        <w:t xml:space="preserve"> משה כחלון</w:t>
      </w:r>
      <w:r>
        <w:rPr>
          <w:rtl/>
        </w:rPr>
        <w:t>:</w:t>
      </w:r>
    </w:p>
    <w:p w14:paraId="0F215C88" w14:textId="77777777" w:rsidR="00000000" w:rsidRDefault="00E84F3B">
      <w:pPr>
        <w:pStyle w:val="a"/>
        <w:rPr>
          <w:rFonts w:hint="cs"/>
          <w:rtl/>
        </w:rPr>
      </w:pPr>
    </w:p>
    <w:p w14:paraId="0DE78049" w14:textId="77777777" w:rsidR="00000000" w:rsidRDefault="00E84F3B">
      <w:pPr>
        <w:pStyle w:val="a"/>
        <w:ind w:firstLine="0"/>
        <w:rPr>
          <w:rFonts w:hint="cs"/>
          <w:rtl/>
        </w:rPr>
      </w:pPr>
      <w:r>
        <w:rPr>
          <w:rFonts w:hint="cs"/>
          <w:rtl/>
        </w:rPr>
        <w:tab/>
        <w:t>אנחנו ממשיכים בסדר-היום, הצעות לסדר-היום  מס' 1086, 1094, 1095, 1097 ו-1105, בנושא: השביתה בשירות התעסוקה בדרום הארץ. חברת הכנסת אתי לבני, שלוש דקות, בבקשה.</w:t>
      </w:r>
    </w:p>
    <w:p w14:paraId="053130D0" w14:textId="77777777" w:rsidR="00000000" w:rsidRDefault="00E84F3B">
      <w:pPr>
        <w:pStyle w:val="a"/>
        <w:ind w:firstLine="0"/>
        <w:rPr>
          <w:rFonts w:hint="cs"/>
          <w:rtl/>
        </w:rPr>
      </w:pPr>
    </w:p>
    <w:p w14:paraId="4B2A4932" w14:textId="77777777" w:rsidR="00000000" w:rsidRDefault="00E84F3B">
      <w:pPr>
        <w:pStyle w:val="Speaker"/>
        <w:rPr>
          <w:rtl/>
        </w:rPr>
      </w:pPr>
      <w:bookmarkStart w:id="1125" w:name="FS000001051T16_07_2003_20_30_48"/>
      <w:bookmarkStart w:id="1126" w:name="_Toc46538772"/>
      <w:bookmarkStart w:id="1127" w:name="_Toc49055503"/>
      <w:bookmarkEnd w:id="1125"/>
      <w:r>
        <w:rPr>
          <w:rFonts w:hint="eastAsia"/>
          <w:rtl/>
        </w:rPr>
        <w:t>אתי</w:t>
      </w:r>
      <w:r>
        <w:rPr>
          <w:rtl/>
        </w:rPr>
        <w:t xml:space="preserve"> לבני (שינוי):</w:t>
      </w:r>
      <w:bookmarkEnd w:id="1126"/>
      <w:bookmarkEnd w:id="1127"/>
    </w:p>
    <w:p w14:paraId="3046CE65" w14:textId="77777777" w:rsidR="00000000" w:rsidRDefault="00E84F3B">
      <w:pPr>
        <w:pStyle w:val="a"/>
        <w:rPr>
          <w:rFonts w:hint="cs"/>
          <w:rtl/>
        </w:rPr>
      </w:pPr>
    </w:p>
    <w:p w14:paraId="2768BA41" w14:textId="77777777" w:rsidR="00000000" w:rsidRDefault="00E84F3B">
      <w:pPr>
        <w:pStyle w:val="a"/>
        <w:rPr>
          <w:rFonts w:hint="cs"/>
          <w:rtl/>
        </w:rPr>
      </w:pPr>
      <w:r>
        <w:rPr>
          <w:rFonts w:hint="cs"/>
          <w:rtl/>
        </w:rPr>
        <w:t>כבוד היושב-ראש, כנסת נכבד</w:t>
      </w:r>
      <w:r>
        <w:rPr>
          <w:rFonts w:hint="cs"/>
          <w:rtl/>
        </w:rPr>
        <w:t xml:space="preserve">ה, אני רוצה לדבר על השביתות בשירות התעסוקה בדרום, ובעצם אני רוצה לדבר על הצורך </w:t>
      </w:r>
      <w:r>
        <w:rPr>
          <w:rtl/>
        </w:rPr>
        <w:t>–</w:t>
      </w:r>
      <w:r>
        <w:rPr>
          <w:rFonts w:hint="cs"/>
          <w:rtl/>
        </w:rPr>
        <w:t xml:space="preserve"> והוא חוזר ועולה בכל כנסת וכנסת </w:t>
      </w:r>
      <w:r>
        <w:rPr>
          <w:rtl/>
        </w:rPr>
        <w:t>–</w:t>
      </w:r>
      <w:r>
        <w:rPr>
          <w:rFonts w:hint="cs"/>
          <w:rtl/>
        </w:rPr>
        <w:t xml:space="preserve"> בהפרטת שירות התעסוקה. </w:t>
      </w:r>
    </w:p>
    <w:p w14:paraId="77BE26FA" w14:textId="77777777" w:rsidR="00000000" w:rsidRDefault="00E84F3B">
      <w:pPr>
        <w:pStyle w:val="a"/>
        <w:rPr>
          <w:rFonts w:hint="cs"/>
          <w:rtl/>
        </w:rPr>
      </w:pPr>
    </w:p>
    <w:p w14:paraId="54EA3D14" w14:textId="77777777" w:rsidR="00000000" w:rsidRDefault="00E84F3B">
      <w:pPr>
        <w:pStyle w:val="a"/>
        <w:rPr>
          <w:rFonts w:hint="cs"/>
          <w:rtl/>
        </w:rPr>
      </w:pPr>
      <w:r>
        <w:rPr>
          <w:rFonts w:hint="cs"/>
          <w:rtl/>
        </w:rPr>
        <w:t xml:space="preserve">בגלל  שינוי הקריטריונים, כמות הפונים לשירות התעסוקה גדלה באופן דרמטי. בעקבות כך שירות התעסוקה בדרום </w:t>
      </w:r>
      <w:r>
        <w:rPr>
          <w:rtl/>
        </w:rPr>
        <w:t>–</w:t>
      </w:r>
      <w:r>
        <w:rPr>
          <w:rFonts w:hint="cs"/>
          <w:rtl/>
        </w:rPr>
        <w:t xml:space="preserve"> 16 סניפים, אם אנ</w:t>
      </w:r>
      <w:r>
        <w:rPr>
          <w:rFonts w:hint="cs"/>
          <w:rtl/>
        </w:rPr>
        <w:t xml:space="preserve">י לא טועה </w:t>
      </w:r>
      <w:r>
        <w:rPr>
          <w:rtl/>
        </w:rPr>
        <w:t>–</w:t>
      </w:r>
      <w:r>
        <w:rPr>
          <w:rFonts w:hint="cs"/>
          <w:rtl/>
        </w:rPr>
        <w:t xml:space="preserve"> פתח בשביתה. אני שומעת עכשיו מסגן השר, שיש איזה משא-ומתן </w:t>
      </w:r>
      <w:r>
        <w:rPr>
          <w:rtl/>
        </w:rPr>
        <w:t>–</w:t>
      </w:r>
      <w:r>
        <w:rPr>
          <w:rFonts w:hint="cs"/>
          <w:rtl/>
        </w:rPr>
        <w:t xml:space="preserve"> חלקו יושם </w:t>
      </w:r>
      <w:r>
        <w:rPr>
          <w:rtl/>
        </w:rPr>
        <w:t>–</w:t>
      </w:r>
      <w:r>
        <w:rPr>
          <w:rFonts w:hint="cs"/>
          <w:rtl/>
        </w:rPr>
        <w:t xml:space="preserve"> לסיום השביתה. אבל זה לא העניין. בשירות התעסוקה היו הכי הרבה שביתות במשק </w:t>
      </w:r>
      <w:r>
        <w:rPr>
          <w:rtl/>
        </w:rPr>
        <w:t>–</w:t>
      </w:r>
      <w:r>
        <w:rPr>
          <w:rFonts w:hint="cs"/>
          <w:rtl/>
        </w:rPr>
        <w:t xml:space="preserve"> או כמעט הכי הרבה, יחד עם הביטוח הלאומי. </w:t>
      </w:r>
    </w:p>
    <w:p w14:paraId="393616A3" w14:textId="77777777" w:rsidR="00000000" w:rsidRDefault="00E84F3B">
      <w:pPr>
        <w:pStyle w:val="a"/>
        <w:ind w:firstLine="0"/>
        <w:rPr>
          <w:rFonts w:hint="cs"/>
          <w:rtl/>
        </w:rPr>
      </w:pPr>
    </w:p>
    <w:p w14:paraId="6B0F340B" w14:textId="77777777" w:rsidR="00000000" w:rsidRDefault="00E84F3B">
      <w:pPr>
        <w:pStyle w:val="a"/>
        <w:ind w:firstLine="0"/>
        <w:rPr>
          <w:rFonts w:hint="cs"/>
          <w:rtl/>
        </w:rPr>
      </w:pPr>
      <w:r>
        <w:rPr>
          <w:rFonts w:hint="cs"/>
          <w:rtl/>
        </w:rPr>
        <w:tab/>
        <w:t>אני רוצה לדבר על זה שחובה להפריט את שירות התעסוקה אם רוצי</w:t>
      </w:r>
      <w:r>
        <w:rPr>
          <w:rFonts w:hint="cs"/>
          <w:rtl/>
        </w:rPr>
        <w:t>ם להתקדם בתוכנית הכלכלית, ויחד עם הקיצוצים והירידה בקצבאות והקשחת הקריטריונים גם ליצור מקומות עבודה חדשים. שירות תעסוקה לא יוצר מקומות תעסוקה חדשים, הוא דואג להשמת עובדים במקומות עבודה שמתפנים. הוא יוצר מקומות עבודה במובן הזה שהוא הולך לחפש את מקומות העבוד</w:t>
      </w:r>
      <w:r>
        <w:rPr>
          <w:rFonts w:hint="cs"/>
          <w:rtl/>
        </w:rPr>
        <w:t>ה. הוא הולך לראות אילו מקומות עבודה התפנו על-ידי הוצאת עובדים זרים. הוא יוצר תנועה בשוק העבודה, ובשביל ליצור תנועה כזאת בשוק העבודה צריך מוטיבציה, צריך אנרגיות, צריך אכפתיות, ואני מציעה שתיעשה הפרטה, וזה יועבר לשוק הפרטי, ויהיו תמריצים למציאת עבודות למחוסר</w:t>
      </w:r>
      <w:r>
        <w:rPr>
          <w:rFonts w:hint="cs"/>
          <w:rtl/>
        </w:rPr>
        <w:t>י עבודה.</w:t>
      </w:r>
    </w:p>
    <w:p w14:paraId="414C791D" w14:textId="77777777" w:rsidR="00000000" w:rsidRDefault="00E84F3B">
      <w:pPr>
        <w:pStyle w:val="a"/>
        <w:ind w:firstLine="0"/>
        <w:rPr>
          <w:rFonts w:hint="cs"/>
          <w:rtl/>
        </w:rPr>
      </w:pPr>
    </w:p>
    <w:p w14:paraId="2DCF35C3" w14:textId="77777777" w:rsidR="00000000" w:rsidRDefault="00E84F3B">
      <w:pPr>
        <w:pStyle w:val="a"/>
        <w:ind w:firstLine="0"/>
        <w:rPr>
          <w:rFonts w:hint="cs"/>
          <w:rtl/>
        </w:rPr>
      </w:pPr>
      <w:r>
        <w:rPr>
          <w:rFonts w:hint="cs"/>
          <w:rtl/>
        </w:rPr>
        <w:tab/>
        <w:t xml:space="preserve">ידוע לנו </w:t>
      </w:r>
      <w:r>
        <w:rPr>
          <w:rtl/>
        </w:rPr>
        <w:t>–</w:t>
      </w:r>
      <w:r>
        <w:rPr>
          <w:rFonts w:hint="cs"/>
          <w:rtl/>
        </w:rPr>
        <w:t xml:space="preserve"> וזו עובדה </w:t>
      </w:r>
      <w:r>
        <w:rPr>
          <w:rtl/>
        </w:rPr>
        <w:t>–</w:t>
      </w:r>
      <w:r>
        <w:rPr>
          <w:rFonts w:hint="cs"/>
          <w:rtl/>
        </w:rPr>
        <w:t xml:space="preserve"> שהסקטור העסקי בכלל לא פונה לשירות התעסוקה כשהוא זקוק לעובדים. הסקטור העסקי מחפש עובדים דרך העיתון ודרך שירותי השמה. מצד אחד, יש לנו 300,000 מובטלים, ומצד אחר, יש לנו 300,000 עובדים זרים, וידוע לנו גם שהניצול לרעה של קבלת ד</w:t>
      </w:r>
      <w:r>
        <w:rPr>
          <w:rFonts w:hint="cs"/>
          <w:rtl/>
        </w:rPr>
        <w:t>מי אבטלה על-ידי המובטלים גבוה מאוד. יש הרבה מאוד עובדים שהיו יכולים לעבוד או עובדים, ועדיין הם באים לשירות התעסוקה כדי להירשם ולקבל דמי אבטלה. וכנגד זה קיימים בארץ הרבה משרדי השמה גדולים, עם עשרות סניפים בכל מקום, למשל "או.אר.אס.", "מנפאואר", "דנאל", "תגבו</w:t>
      </w:r>
      <w:r>
        <w:rPr>
          <w:rFonts w:hint="cs"/>
          <w:rtl/>
        </w:rPr>
        <w:t>ר" ועוד.</w:t>
      </w:r>
    </w:p>
    <w:p w14:paraId="014E46B8" w14:textId="77777777" w:rsidR="00000000" w:rsidRDefault="00E84F3B">
      <w:pPr>
        <w:pStyle w:val="a"/>
        <w:ind w:firstLine="0"/>
        <w:rPr>
          <w:rFonts w:hint="cs"/>
          <w:rtl/>
        </w:rPr>
      </w:pPr>
    </w:p>
    <w:p w14:paraId="32FBC242" w14:textId="77777777" w:rsidR="00000000" w:rsidRDefault="00E84F3B">
      <w:pPr>
        <w:pStyle w:val="a"/>
        <w:ind w:firstLine="0"/>
        <w:rPr>
          <w:rFonts w:hint="cs"/>
          <w:rtl/>
        </w:rPr>
      </w:pPr>
      <w:r>
        <w:rPr>
          <w:rFonts w:hint="cs"/>
          <w:rtl/>
        </w:rPr>
        <w:tab/>
        <w:t xml:space="preserve">מה אני מציעה? אני מציעה </w:t>
      </w:r>
      <w:r>
        <w:rPr>
          <w:rtl/>
        </w:rPr>
        <w:t>–</w:t>
      </w:r>
      <w:r>
        <w:rPr>
          <w:rFonts w:hint="cs"/>
          <w:rtl/>
        </w:rPr>
        <w:t xml:space="preserve"> וכאן אני חוזרת על הצעות שנאמרו גם בעבר ונתמכו גם על-ידי שרי העבודה </w:t>
      </w:r>
      <w:r>
        <w:rPr>
          <w:rtl/>
        </w:rPr>
        <w:t>–</w:t>
      </w:r>
      <w:r>
        <w:rPr>
          <w:rFonts w:hint="cs"/>
          <w:rtl/>
        </w:rPr>
        <w:t xml:space="preserve"> ששירות התעסוקה, שהיום הוא יחידת סמך והוא תאגיד מכוח החוק, הכפוף לשר העבודה או לשר התעשייה, המסחר והתעסוקה </w:t>
      </w:r>
      <w:r>
        <w:rPr>
          <w:rtl/>
        </w:rPr>
        <w:t>–</w:t>
      </w:r>
      <w:r>
        <w:rPr>
          <w:rFonts w:hint="cs"/>
          <w:rtl/>
        </w:rPr>
        <w:t xml:space="preserve"> שירות התעסוקה הזה ייסגר. תיעשה הפרטה, וכל </w:t>
      </w:r>
      <w:r>
        <w:rPr>
          <w:rFonts w:hint="cs"/>
          <w:rtl/>
        </w:rPr>
        <w:t>הסמכויות יועברו למשרדי השמה, עם סניפים, וצריך לבדוק שבאמת יהיו מספיק סניפים בכל המקומות, כדי ליצור בכל אזור את האפשרות להשמה בעבודה. כל אדם שיחפוץ בעבודה יפנה למשרדים האלה, ועל-פי תנאי ההפרטה, החברות יהיו זכאיות לתת לו אישור לקבלת דמי אבטלה. תמורת זה הם לא</w:t>
      </w:r>
      <w:r>
        <w:rPr>
          <w:rFonts w:hint="cs"/>
          <w:rtl/>
        </w:rPr>
        <w:t xml:space="preserve"> יקבלו תמריץ כספי. מה שיגרום להם לקבלת תמריץ כספי יהיה  מציאת עבודה לפונה, על-פי היצע העבודות ועל-פי היצע הפונים והתפקידים שניתן להציע להם. </w:t>
      </w:r>
    </w:p>
    <w:p w14:paraId="7F582767" w14:textId="77777777" w:rsidR="00000000" w:rsidRDefault="00E84F3B">
      <w:pPr>
        <w:pStyle w:val="a"/>
        <w:ind w:firstLine="0"/>
        <w:rPr>
          <w:rFonts w:hint="cs"/>
          <w:rtl/>
        </w:rPr>
      </w:pPr>
    </w:p>
    <w:p w14:paraId="73ECA66B" w14:textId="77777777" w:rsidR="00000000" w:rsidRDefault="00E84F3B">
      <w:pPr>
        <w:pStyle w:val="ad"/>
        <w:rPr>
          <w:rFonts w:hint="cs"/>
          <w:rtl/>
        </w:rPr>
      </w:pPr>
      <w:r>
        <w:rPr>
          <w:rtl/>
        </w:rPr>
        <w:t>היו"ר</w:t>
      </w:r>
      <w:r>
        <w:rPr>
          <w:rFonts w:hint="cs"/>
          <w:rtl/>
        </w:rPr>
        <w:t xml:space="preserve"> משה כחלון</w:t>
      </w:r>
      <w:r>
        <w:rPr>
          <w:rtl/>
        </w:rPr>
        <w:t>:</w:t>
      </w:r>
    </w:p>
    <w:p w14:paraId="58B9532D" w14:textId="77777777" w:rsidR="00000000" w:rsidRDefault="00E84F3B">
      <w:pPr>
        <w:pStyle w:val="a"/>
        <w:rPr>
          <w:rFonts w:hint="cs"/>
          <w:rtl/>
        </w:rPr>
      </w:pPr>
    </w:p>
    <w:p w14:paraId="58B8CC5F" w14:textId="77777777" w:rsidR="00000000" w:rsidRDefault="00E84F3B">
      <w:pPr>
        <w:pStyle w:val="a"/>
        <w:rPr>
          <w:rFonts w:hint="cs"/>
          <w:rtl/>
        </w:rPr>
      </w:pPr>
      <w:r>
        <w:rPr>
          <w:rFonts w:hint="cs"/>
          <w:rtl/>
        </w:rPr>
        <w:t>חברת הכנסת לבני, יש לך עוד הרבה?</w:t>
      </w:r>
    </w:p>
    <w:p w14:paraId="44854F59" w14:textId="77777777" w:rsidR="00000000" w:rsidRDefault="00E84F3B">
      <w:pPr>
        <w:pStyle w:val="a"/>
        <w:rPr>
          <w:rFonts w:hint="cs"/>
          <w:rtl/>
        </w:rPr>
      </w:pPr>
    </w:p>
    <w:p w14:paraId="4941E651" w14:textId="77777777" w:rsidR="00000000" w:rsidRDefault="00E84F3B">
      <w:pPr>
        <w:pStyle w:val="SpeakerCon"/>
        <w:rPr>
          <w:rtl/>
        </w:rPr>
      </w:pPr>
      <w:bookmarkStart w:id="1128" w:name="FS000001051T16_07_2003_20_48_01C"/>
      <w:bookmarkEnd w:id="1128"/>
      <w:r>
        <w:rPr>
          <w:rtl/>
        </w:rPr>
        <w:t>אתי לבני (שינוי):</w:t>
      </w:r>
    </w:p>
    <w:p w14:paraId="002D9B3B" w14:textId="77777777" w:rsidR="00000000" w:rsidRDefault="00E84F3B">
      <w:pPr>
        <w:pStyle w:val="a"/>
        <w:rPr>
          <w:rtl/>
        </w:rPr>
      </w:pPr>
    </w:p>
    <w:p w14:paraId="70A8C5D3" w14:textId="77777777" w:rsidR="00000000" w:rsidRDefault="00E84F3B">
      <w:pPr>
        <w:pStyle w:val="a"/>
        <w:rPr>
          <w:rFonts w:hint="cs"/>
          <w:rtl/>
        </w:rPr>
      </w:pPr>
      <w:r>
        <w:rPr>
          <w:rFonts w:hint="cs"/>
          <w:rtl/>
        </w:rPr>
        <w:t>נכון. יש לי פריווילגיה של עוד כ-30 שניות?</w:t>
      </w:r>
    </w:p>
    <w:p w14:paraId="15BA33FB" w14:textId="77777777" w:rsidR="00000000" w:rsidRDefault="00E84F3B">
      <w:pPr>
        <w:pStyle w:val="a"/>
        <w:rPr>
          <w:rFonts w:hint="cs"/>
          <w:rtl/>
        </w:rPr>
      </w:pPr>
    </w:p>
    <w:p w14:paraId="2368DD81" w14:textId="77777777" w:rsidR="00000000" w:rsidRDefault="00E84F3B">
      <w:pPr>
        <w:pStyle w:val="ad"/>
        <w:rPr>
          <w:rFonts w:hint="cs"/>
          <w:rtl/>
        </w:rPr>
      </w:pPr>
      <w:r>
        <w:rPr>
          <w:rtl/>
        </w:rPr>
        <w:t>היו"ר</w:t>
      </w:r>
      <w:r>
        <w:rPr>
          <w:rFonts w:hint="cs"/>
          <w:rtl/>
        </w:rPr>
        <w:t xml:space="preserve"> משה כחלון</w:t>
      </w:r>
      <w:r>
        <w:rPr>
          <w:rtl/>
        </w:rPr>
        <w:t>:</w:t>
      </w:r>
    </w:p>
    <w:p w14:paraId="090675FC" w14:textId="77777777" w:rsidR="00000000" w:rsidRDefault="00E84F3B">
      <w:pPr>
        <w:pStyle w:val="a"/>
        <w:rPr>
          <w:rFonts w:hint="cs"/>
          <w:rtl/>
        </w:rPr>
      </w:pPr>
    </w:p>
    <w:p w14:paraId="57E8E909" w14:textId="77777777" w:rsidR="00000000" w:rsidRDefault="00E84F3B">
      <w:pPr>
        <w:pStyle w:val="a"/>
        <w:rPr>
          <w:rFonts w:hint="cs"/>
          <w:rtl/>
        </w:rPr>
      </w:pPr>
      <w:r>
        <w:rPr>
          <w:rFonts w:hint="cs"/>
          <w:rtl/>
        </w:rPr>
        <w:t>כן, בבקשה, 30 שניות.</w:t>
      </w:r>
    </w:p>
    <w:p w14:paraId="1D40E9B8" w14:textId="77777777" w:rsidR="00000000" w:rsidRDefault="00E84F3B">
      <w:pPr>
        <w:pStyle w:val="a"/>
        <w:rPr>
          <w:rFonts w:hint="cs"/>
          <w:rtl/>
        </w:rPr>
      </w:pPr>
    </w:p>
    <w:p w14:paraId="5E52FD73" w14:textId="77777777" w:rsidR="00000000" w:rsidRDefault="00E84F3B">
      <w:pPr>
        <w:pStyle w:val="SpeakerCon"/>
        <w:rPr>
          <w:rtl/>
        </w:rPr>
      </w:pPr>
      <w:bookmarkStart w:id="1129" w:name="FS000001051T16_07_2003_20_48_25C"/>
      <w:bookmarkEnd w:id="1129"/>
      <w:r>
        <w:rPr>
          <w:rtl/>
        </w:rPr>
        <w:t>אתי לבני (שינוי):</w:t>
      </w:r>
    </w:p>
    <w:p w14:paraId="30D21B2A" w14:textId="77777777" w:rsidR="00000000" w:rsidRDefault="00E84F3B">
      <w:pPr>
        <w:pStyle w:val="a"/>
        <w:rPr>
          <w:rtl/>
        </w:rPr>
      </w:pPr>
    </w:p>
    <w:p w14:paraId="0768F3CD" w14:textId="77777777" w:rsidR="00000000" w:rsidRDefault="00E84F3B">
      <w:pPr>
        <w:pStyle w:val="a"/>
        <w:rPr>
          <w:rFonts w:hint="cs"/>
          <w:rtl/>
        </w:rPr>
      </w:pPr>
      <w:r>
        <w:rPr>
          <w:rFonts w:hint="cs"/>
          <w:rtl/>
        </w:rPr>
        <w:t xml:space="preserve">אני חושבת שהפרטה כזאת, מתן מוטיבציה, מתן תמרוץ </w:t>
      </w:r>
      <w:r>
        <w:rPr>
          <w:rtl/>
        </w:rPr>
        <w:t>–</w:t>
      </w:r>
      <w:r>
        <w:rPr>
          <w:rFonts w:hint="cs"/>
          <w:rtl/>
        </w:rPr>
        <w:t xml:space="preserve"> יפחיתו דרסטית את כמות המובטלים, את כמות מקבלי דמי האבטלה, כי הרבה יותר יקבלו הצעות עבודה, ולא יוכלו לקבל דמי אבטלה ללא צורך.</w:t>
      </w:r>
    </w:p>
    <w:p w14:paraId="605DB545" w14:textId="77777777" w:rsidR="00000000" w:rsidRDefault="00E84F3B">
      <w:pPr>
        <w:pStyle w:val="a"/>
        <w:rPr>
          <w:rFonts w:hint="cs"/>
          <w:rtl/>
        </w:rPr>
      </w:pPr>
    </w:p>
    <w:p w14:paraId="060001F2" w14:textId="77777777" w:rsidR="00000000" w:rsidRDefault="00E84F3B">
      <w:pPr>
        <w:pStyle w:val="a"/>
        <w:rPr>
          <w:rFonts w:hint="cs"/>
          <w:rtl/>
        </w:rPr>
      </w:pPr>
      <w:r>
        <w:rPr>
          <w:rFonts w:hint="cs"/>
          <w:rtl/>
        </w:rPr>
        <w:t>אני באה ממקום שבו זה ע</w:t>
      </w:r>
      <w:r>
        <w:rPr>
          <w:rFonts w:hint="cs"/>
          <w:rtl/>
        </w:rPr>
        <w:t xml:space="preserve">בד בהצלחה, וזאת לשכת עורכי-הדין. אתם יודעים שכמות המובטלים גם בקרב עורכי-הדין הולכת וגדלה </w:t>
      </w:r>
      <w:r>
        <w:rPr>
          <w:rtl/>
        </w:rPr>
        <w:t>–</w:t>
      </w:r>
      <w:r>
        <w:rPr>
          <w:rFonts w:hint="cs"/>
          <w:rtl/>
        </w:rPr>
        <w:t xml:space="preserve"> היום אנחנו מגיעים ל-20% בערך. כשאני הייתי בלשכת עורכי-הדין,  יישמנו חברת השמה פרטית, על-ידי מכרז, והפלא ופלא, בתוך זמן לא רב נמצאו 1,000 מקומות עבודה, בעוד שבתקופה </w:t>
      </w:r>
      <w:r>
        <w:rPr>
          <w:rFonts w:hint="cs"/>
          <w:rtl/>
        </w:rPr>
        <w:t>המקבילה, לפני היותה חברת השמה פרטית, נמצאו 20-30 מקומות עבודה. תודה רבה.</w:t>
      </w:r>
    </w:p>
    <w:p w14:paraId="49574747" w14:textId="77777777" w:rsidR="00000000" w:rsidRDefault="00E84F3B">
      <w:pPr>
        <w:pStyle w:val="a"/>
        <w:rPr>
          <w:rFonts w:hint="cs"/>
          <w:rtl/>
        </w:rPr>
      </w:pPr>
    </w:p>
    <w:p w14:paraId="345648A2" w14:textId="77777777" w:rsidR="00000000" w:rsidRDefault="00E84F3B">
      <w:pPr>
        <w:pStyle w:val="ad"/>
        <w:rPr>
          <w:rFonts w:hint="cs"/>
          <w:rtl/>
        </w:rPr>
      </w:pPr>
      <w:r>
        <w:rPr>
          <w:rtl/>
        </w:rPr>
        <w:t>היו"ר</w:t>
      </w:r>
      <w:r>
        <w:rPr>
          <w:rFonts w:hint="cs"/>
          <w:rtl/>
        </w:rPr>
        <w:t xml:space="preserve"> משה כחלון</w:t>
      </w:r>
      <w:r>
        <w:rPr>
          <w:rtl/>
        </w:rPr>
        <w:t>:</w:t>
      </w:r>
    </w:p>
    <w:p w14:paraId="6D2D4085" w14:textId="77777777" w:rsidR="00000000" w:rsidRDefault="00E84F3B">
      <w:pPr>
        <w:pStyle w:val="a"/>
        <w:rPr>
          <w:rFonts w:hint="cs"/>
          <w:rtl/>
        </w:rPr>
      </w:pPr>
    </w:p>
    <w:p w14:paraId="7C112E11" w14:textId="77777777" w:rsidR="00000000" w:rsidRDefault="00E84F3B">
      <w:pPr>
        <w:pStyle w:val="a"/>
        <w:rPr>
          <w:rFonts w:hint="cs"/>
          <w:rtl/>
        </w:rPr>
      </w:pPr>
      <w:r>
        <w:rPr>
          <w:rFonts w:hint="cs"/>
          <w:rtl/>
        </w:rPr>
        <w:t xml:space="preserve">תודה רבה. חבר הכנסת יעקב מרגי, בבקשה. הוא החליף את חבר הכנסת דוד אזולאי. </w:t>
      </w:r>
    </w:p>
    <w:p w14:paraId="3A2136D7" w14:textId="77777777" w:rsidR="00000000" w:rsidRDefault="00E84F3B">
      <w:pPr>
        <w:pStyle w:val="a"/>
        <w:rPr>
          <w:rtl/>
        </w:rPr>
      </w:pPr>
    </w:p>
    <w:p w14:paraId="2741A8E7" w14:textId="77777777" w:rsidR="00000000" w:rsidRDefault="00E84F3B">
      <w:pPr>
        <w:pStyle w:val="a"/>
        <w:rPr>
          <w:rFonts w:hint="cs"/>
          <w:rtl/>
        </w:rPr>
      </w:pPr>
    </w:p>
    <w:p w14:paraId="1CF974BF" w14:textId="77777777" w:rsidR="00000000" w:rsidRDefault="00E84F3B">
      <w:pPr>
        <w:pStyle w:val="Speaker"/>
        <w:rPr>
          <w:rtl/>
        </w:rPr>
      </w:pPr>
      <w:bookmarkStart w:id="1130" w:name="FS000001056T16_07_2003_20_51_04"/>
      <w:bookmarkStart w:id="1131" w:name="_Toc46538773"/>
      <w:bookmarkStart w:id="1132" w:name="_Toc49055504"/>
      <w:bookmarkEnd w:id="1130"/>
      <w:r>
        <w:rPr>
          <w:rFonts w:hint="eastAsia"/>
          <w:rtl/>
        </w:rPr>
        <w:t>יעקב</w:t>
      </w:r>
      <w:r>
        <w:rPr>
          <w:rtl/>
        </w:rPr>
        <w:t xml:space="preserve"> מרגי (ש"ס):</w:t>
      </w:r>
      <w:bookmarkEnd w:id="1131"/>
      <w:bookmarkEnd w:id="1132"/>
    </w:p>
    <w:p w14:paraId="29007A29" w14:textId="77777777" w:rsidR="00000000" w:rsidRDefault="00E84F3B">
      <w:pPr>
        <w:pStyle w:val="a"/>
        <w:rPr>
          <w:rFonts w:hint="cs"/>
          <w:rtl/>
        </w:rPr>
      </w:pPr>
    </w:p>
    <w:p w14:paraId="125B4845" w14:textId="77777777" w:rsidR="00000000" w:rsidRDefault="00E84F3B">
      <w:pPr>
        <w:pStyle w:val="a"/>
        <w:rPr>
          <w:rFonts w:hint="cs"/>
          <w:rtl/>
        </w:rPr>
      </w:pPr>
      <w:r>
        <w:rPr>
          <w:rFonts w:hint="cs"/>
          <w:rtl/>
        </w:rPr>
        <w:t>אדוני היושב-ראש, כנסת נכבדה, השבוע התבשרנו על שביתת עובדי שירות התעסוק</w:t>
      </w:r>
      <w:r>
        <w:rPr>
          <w:rFonts w:hint="cs"/>
          <w:rtl/>
        </w:rPr>
        <w:t xml:space="preserve">ה בדרום. מאז ומתמיד שימשו עובדי שירות התעסוקה שק החבטות של ההחלטות הקשות של ממשלות ישראל. עובדי שירות התעסוקה עובדים בתקן ובדירוג נמוכים מאוד. יש עובדים שעדיין מקבלים השלמת שכר מינימום.  מספר הפונים, יחסית לכל עובד, גדול מאוד. </w:t>
      </w:r>
    </w:p>
    <w:p w14:paraId="52F03C95" w14:textId="77777777" w:rsidR="00000000" w:rsidRDefault="00E84F3B">
      <w:pPr>
        <w:pStyle w:val="a"/>
        <w:rPr>
          <w:rFonts w:hint="cs"/>
          <w:rtl/>
        </w:rPr>
      </w:pPr>
    </w:p>
    <w:p w14:paraId="6550FED6" w14:textId="77777777" w:rsidR="00000000" w:rsidRDefault="00E84F3B">
      <w:pPr>
        <w:pStyle w:val="a"/>
        <w:rPr>
          <w:rFonts w:hint="cs"/>
          <w:rtl/>
        </w:rPr>
      </w:pPr>
      <w:r>
        <w:rPr>
          <w:rFonts w:hint="cs"/>
          <w:rtl/>
        </w:rPr>
        <w:t>עם יישום התוכנית הכלכלית יי</w:t>
      </w:r>
      <w:r>
        <w:rPr>
          <w:rFonts w:hint="cs"/>
          <w:rtl/>
        </w:rPr>
        <w:t xml:space="preserve">תוספו, על-פי דיווחו של סמנכ"ל שירות התעסוקה, מר יעקב ניזרי, בין 45,000 ל-60,000 פונים, מעבר לאותם 190,000 שכבר פונים היום. חברי הכנסת, קרוב ל-260,000 פונים ב-90 סניפים, וזה אומר, ממוצע של 26,000 פונים לסניף </w:t>
      </w:r>
      <w:r>
        <w:rPr>
          <w:rtl/>
        </w:rPr>
        <w:t>–</w:t>
      </w:r>
      <w:r>
        <w:rPr>
          <w:rFonts w:hint="cs"/>
          <w:rtl/>
        </w:rPr>
        <w:t xml:space="preserve"> זה עומס רב, שאין המערכת יכולה לשאת אותו. </w:t>
      </w:r>
    </w:p>
    <w:p w14:paraId="6F4D485B" w14:textId="77777777" w:rsidR="00000000" w:rsidRDefault="00E84F3B">
      <w:pPr>
        <w:pStyle w:val="a"/>
        <w:rPr>
          <w:rFonts w:hint="cs"/>
          <w:rtl/>
        </w:rPr>
      </w:pPr>
    </w:p>
    <w:p w14:paraId="02DDCB7D" w14:textId="77777777" w:rsidR="00000000" w:rsidRDefault="00E84F3B">
      <w:pPr>
        <w:pStyle w:val="a"/>
        <w:rPr>
          <w:rFonts w:hint="cs"/>
          <w:rtl/>
        </w:rPr>
      </w:pPr>
      <w:r>
        <w:rPr>
          <w:rFonts w:hint="cs"/>
          <w:rtl/>
        </w:rPr>
        <w:t>בשני</w:t>
      </w:r>
      <w:r>
        <w:rPr>
          <w:rFonts w:hint="cs"/>
          <w:rtl/>
        </w:rPr>
        <w:t xml:space="preserve">ם האחרונות קוצץ תקציב שירות התעסוקה ב-75%, לדברי יושב-ראש ועד העובדים. ממוצע הפונים לעובד הוא בין 80 ל-110 ליום </w:t>
      </w:r>
      <w:r>
        <w:rPr>
          <w:rtl/>
        </w:rPr>
        <w:t>–</w:t>
      </w:r>
      <w:r>
        <w:rPr>
          <w:rFonts w:hint="cs"/>
          <w:rtl/>
        </w:rPr>
        <w:t xml:space="preserve"> עוד לפני הגידול שייגרם בעקבות התוכנית הכלכלית. אין ספק שהלחץ הוא בלתי אפשרי, ולא ברור איך 60,000 פונים נוספים יקבלו טיפול נאות. החשש הוא שעובד</w:t>
      </w:r>
      <w:r>
        <w:rPr>
          <w:rFonts w:hint="cs"/>
          <w:rtl/>
        </w:rPr>
        <w:t>י השירות יקבלו טיפול אלים מהפונים, כפי שהיה בעבר.</w:t>
      </w:r>
    </w:p>
    <w:p w14:paraId="11D43AC7" w14:textId="77777777" w:rsidR="00000000" w:rsidRDefault="00E84F3B">
      <w:pPr>
        <w:pStyle w:val="a"/>
        <w:rPr>
          <w:rFonts w:hint="cs"/>
          <w:rtl/>
        </w:rPr>
      </w:pPr>
    </w:p>
    <w:p w14:paraId="15DF98E6" w14:textId="77777777" w:rsidR="00000000" w:rsidRDefault="00E84F3B">
      <w:pPr>
        <w:pStyle w:val="a"/>
        <w:rPr>
          <w:rFonts w:hint="cs"/>
          <w:rtl/>
        </w:rPr>
      </w:pPr>
      <w:r>
        <w:rPr>
          <w:rFonts w:hint="cs"/>
          <w:rtl/>
        </w:rPr>
        <w:t>חברי חברי הכנסת, על מנת שנבין את אופי העבודה בתחנות שירות התעסוקה, אציין בפניכם את פילוח הפונים לתחנות: מתוך כ-190,000 פונים, כ-17,000 אקדמאים; כ-7,000 עולים חדשים; כ-11,500 חיילים משוחררים וכ-87,000 מקבלי</w:t>
      </w:r>
      <w:r>
        <w:rPr>
          <w:rFonts w:hint="cs"/>
          <w:rtl/>
        </w:rPr>
        <w:t xml:space="preserve"> הבטחת הכנסה. </w:t>
      </w:r>
    </w:p>
    <w:p w14:paraId="3DF9674D" w14:textId="77777777" w:rsidR="00000000" w:rsidRDefault="00E84F3B">
      <w:pPr>
        <w:pStyle w:val="a"/>
        <w:rPr>
          <w:rFonts w:hint="cs"/>
          <w:rtl/>
        </w:rPr>
      </w:pPr>
    </w:p>
    <w:p w14:paraId="23FCD435" w14:textId="77777777" w:rsidR="00000000" w:rsidRDefault="00E84F3B">
      <w:pPr>
        <w:pStyle w:val="a"/>
        <w:rPr>
          <w:rFonts w:hint="cs"/>
          <w:rtl/>
        </w:rPr>
      </w:pPr>
      <w:r>
        <w:rPr>
          <w:rFonts w:hint="cs"/>
          <w:rtl/>
        </w:rPr>
        <w:t xml:space="preserve">וכן אציג את נתוני ההצלחה של השירות: מדי חודש מתבצעות, לפי טענת השירות, כ-25,000 הפניות לעבודה, מתוכן 6,000 סירובים, ורק כ-5,000 השמות. בפועל 2.5% מכלל הפונים </w:t>
      </w:r>
      <w:r>
        <w:rPr>
          <w:rtl/>
        </w:rPr>
        <w:t>–</w:t>
      </w:r>
      <w:r>
        <w:rPr>
          <w:rFonts w:hint="cs"/>
          <w:rtl/>
        </w:rPr>
        <w:t xml:space="preserve"> שיעור נמוך </w:t>
      </w:r>
      <w:r>
        <w:rPr>
          <w:rtl/>
        </w:rPr>
        <w:t>–</w:t>
      </w:r>
      <w:r>
        <w:rPr>
          <w:rFonts w:hint="cs"/>
          <w:rtl/>
        </w:rPr>
        <w:t xml:space="preserve"> משתלבים לתקופת-מה בעבודה מסוימת. כתוצאה מכך הופך שירות התעסוקה ללשכ</w:t>
      </w:r>
      <w:r>
        <w:rPr>
          <w:rFonts w:hint="cs"/>
          <w:rtl/>
        </w:rPr>
        <w:t xml:space="preserve">ת רישום וחיתום לצורך דיווח למוסד לביטוח לאומי. </w:t>
      </w:r>
    </w:p>
    <w:p w14:paraId="3565C9ED" w14:textId="77777777" w:rsidR="00000000" w:rsidRDefault="00E84F3B">
      <w:pPr>
        <w:pStyle w:val="a"/>
        <w:rPr>
          <w:rFonts w:hint="cs"/>
          <w:rtl/>
        </w:rPr>
      </w:pPr>
    </w:p>
    <w:p w14:paraId="1D004651" w14:textId="77777777" w:rsidR="00000000" w:rsidRDefault="00E84F3B">
      <w:pPr>
        <w:pStyle w:val="a"/>
        <w:rPr>
          <w:rFonts w:hint="cs"/>
          <w:rtl/>
        </w:rPr>
      </w:pPr>
      <w:r>
        <w:rPr>
          <w:rFonts w:hint="cs"/>
          <w:rtl/>
        </w:rPr>
        <w:t xml:space="preserve">על כן, מאחר שאין לי ציפיות שהאוצר ישחרר כרגע תקנים רבים לשירות התעסוקה, ואין לי ספק שאין לו היכולת ליצור כ-200,000 מקומות עבודה </w:t>
      </w:r>
      <w:r>
        <w:rPr>
          <w:rtl/>
        </w:rPr>
        <w:t>–</w:t>
      </w:r>
      <w:r>
        <w:rPr>
          <w:rFonts w:hint="cs"/>
          <w:rtl/>
        </w:rPr>
        <w:t xml:space="preserve"> אשר על כן אציע כמה הצעות אופרטיביות באוזני סגן השר וחברי הכנסת: הדבר הראשון ה</w:t>
      </w:r>
      <w:r>
        <w:rPr>
          <w:rFonts w:hint="cs"/>
          <w:rtl/>
        </w:rPr>
        <w:t xml:space="preserve">מתבקש הוא הפעלת רכבת אווירית </w:t>
      </w:r>
      <w:r>
        <w:t>one way</w:t>
      </w:r>
      <w:r>
        <w:rPr>
          <w:rFonts w:hint="cs"/>
        </w:rPr>
        <w:t xml:space="preserve"> </w:t>
      </w:r>
      <w:r>
        <w:rPr>
          <w:rFonts w:hint="cs"/>
          <w:rtl/>
        </w:rPr>
        <w:t xml:space="preserve"> ל-100,000 עובדים זרים, לביתם אחר כבוד, עם מכתב תודה על השירות הנאות, ולהעביר את הטיפול ב-87,000 מקבלי הבטחת הכנסה לידי המוסד לביטוח לאומי. רבותי, חבל, זה כפל טיפול וכפל טרטור. המוסד לביטוח לאומי יעביר את הקצבאות. זה יח</w:t>
      </w:r>
      <w:r>
        <w:rPr>
          <w:rFonts w:hint="cs"/>
          <w:rtl/>
        </w:rPr>
        <w:t xml:space="preserve">סוך גם אמצעים ויחסוך תקנים. לסיום, הייתי מציע גם לשכלל את אמצעי החתימה על-ידי אמצעים אלקטרוניים מזוהים. </w:t>
      </w:r>
    </w:p>
    <w:p w14:paraId="2E965443" w14:textId="77777777" w:rsidR="00000000" w:rsidRDefault="00E84F3B">
      <w:pPr>
        <w:pStyle w:val="a"/>
        <w:rPr>
          <w:rFonts w:hint="cs"/>
          <w:rtl/>
        </w:rPr>
      </w:pPr>
    </w:p>
    <w:p w14:paraId="582B6914" w14:textId="77777777" w:rsidR="00000000" w:rsidRDefault="00E84F3B">
      <w:pPr>
        <w:pStyle w:val="a"/>
        <w:rPr>
          <w:rFonts w:hint="cs"/>
          <w:rtl/>
        </w:rPr>
      </w:pPr>
      <w:r>
        <w:rPr>
          <w:rFonts w:hint="cs"/>
          <w:rtl/>
        </w:rPr>
        <w:t>כדי שהצעות טובות אלו ייפלו על אוזניים כרויות, ולא ערלות, אבקש לקיים דיון בנושא בוועדת העבודה, הרווחה והבריאות. תודה.</w:t>
      </w:r>
    </w:p>
    <w:p w14:paraId="146AFCD5" w14:textId="77777777" w:rsidR="00000000" w:rsidRDefault="00E84F3B">
      <w:pPr>
        <w:pStyle w:val="a"/>
        <w:ind w:firstLine="0"/>
        <w:rPr>
          <w:rFonts w:hint="cs"/>
          <w:rtl/>
        </w:rPr>
      </w:pPr>
    </w:p>
    <w:p w14:paraId="677245AD" w14:textId="77777777" w:rsidR="00000000" w:rsidRDefault="00E84F3B">
      <w:pPr>
        <w:pStyle w:val="ad"/>
        <w:rPr>
          <w:rtl/>
        </w:rPr>
      </w:pPr>
      <w:r>
        <w:rPr>
          <w:rtl/>
        </w:rPr>
        <w:t>היו"ר משה כחלון:</w:t>
      </w:r>
    </w:p>
    <w:p w14:paraId="25E7F6EF" w14:textId="77777777" w:rsidR="00000000" w:rsidRDefault="00E84F3B">
      <w:pPr>
        <w:pStyle w:val="a"/>
        <w:rPr>
          <w:rtl/>
        </w:rPr>
      </w:pPr>
    </w:p>
    <w:p w14:paraId="4EF8F6AE" w14:textId="77777777" w:rsidR="00000000" w:rsidRDefault="00E84F3B">
      <w:pPr>
        <w:pStyle w:val="a"/>
        <w:rPr>
          <w:rFonts w:hint="cs"/>
          <w:rtl/>
        </w:rPr>
      </w:pPr>
      <w:r>
        <w:rPr>
          <w:rFonts w:hint="cs"/>
          <w:rtl/>
        </w:rPr>
        <w:t xml:space="preserve">תודה רבה. סגן </w:t>
      </w:r>
      <w:r>
        <w:rPr>
          <w:rFonts w:hint="cs"/>
          <w:rtl/>
        </w:rPr>
        <w:t xml:space="preserve">השר, בבקשה. חבר הכנסת מרגי, בדרך כלל, הצעת המציע היא דיון במליאה. השר יכול להציע ועדה. </w:t>
      </w:r>
    </w:p>
    <w:p w14:paraId="401C5278" w14:textId="77777777" w:rsidR="00000000" w:rsidRDefault="00E84F3B">
      <w:pPr>
        <w:pStyle w:val="a"/>
        <w:rPr>
          <w:rFonts w:hint="cs"/>
          <w:rtl/>
        </w:rPr>
      </w:pPr>
    </w:p>
    <w:p w14:paraId="19949698" w14:textId="77777777" w:rsidR="00000000" w:rsidRDefault="00E84F3B">
      <w:pPr>
        <w:pStyle w:val="ac"/>
        <w:rPr>
          <w:rtl/>
        </w:rPr>
      </w:pPr>
      <w:r>
        <w:rPr>
          <w:rFonts w:hint="eastAsia"/>
          <w:rtl/>
        </w:rPr>
        <w:t>דוד</w:t>
      </w:r>
      <w:r>
        <w:rPr>
          <w:rtl/>
        </w:rPr>
        <w:t xml:space="preserve"> טל (עם אחד):</w:t>
      </w:r>
    </w:p>
    <w:p w14:paraId="74620641" w14:textId="77777777" w:rsidR="00000000" w:rsidRDefault="00E84F3B">
      <w:pPr>
        <w:pStyle w:val="a"/>
        <w:rPr>
          <w:rFonts w:hint="cs"/>
          <w:rtl/>
        </w:rPr>
      </w:pPr>
    </w:p>
    <w:p w14:paraId="6F96DEED" w14:textId="77777777" w:rsidR="00000000" w:rsidRDefault="00E84F3B">
      <w:pPr>
        <w:pStyle w:val="a"/>
        <w:rPr>
          <w:rFonts w:hint="cs"/>
          <w:rtl/>
        </w:rPr>
      </w:pPr>
      <w:r>
        <w:rPr>
          <w:rFonts w:hint="cs"/>
          <w:rtl/>
        </w:rPr>
        <w:t xml:space="preserve">זה לא בדרך כלל, זה תמיד. </w:t>
      </w:r>
    </w:p>
    <w:p w14:paraId="09F318EC" w14:textId="77777777" w:rsidR="00000000" w:rsidRDefault="00E84F3B">
      <w:pPr>
        <w:pStyle w:val="a"/>
        <w:rPr>
          <w:rFonts w:hint="cs"/>
          <w:rtl/>
        </w:rPr>
      </w:pPr>
    </w:p>
    <w:p w14:paraId="4E0FBBB9" w14:textId="77777777" w:rsidR="00000000" w:rsidRDefault="00E84F3B">
      <w:pPr>
        <w:pStyle w:val="ad"/>
        <w:rPr>
          <w:rtl/>
        </w:rPr>
      </w:pPr>
      <w:r>
        <w:rPr>
          <w:rtl/>
        </w:rPr>
        <w:t>היו"ר משה כחלון:</w:t>
      </w:r>
    </w:p>
    <w:p w14:paraId="4CA18591" w14:textId="77777777" w:rsidR="00000000" w:rsidRDefault="00E84F3B">
      <w:pPr>
        <w:pStyle w:val="a"/>
        <w:rPr>
          <w:rtl/>
        </w:rPr>
      </w:pPr>
    </w:p>
    <w:p w14:paraId="6B8DF1F3" w14:textId="77777777" w:rsidR="00000000" w:rsidRDefault="00E84F3B">
      <w:pPr>
        <w:pStyle w:val="a"/>
        <w:rPr>
          <w:rFonts w:hint="cs"/>
          <w:rtl/>
        </w:rPr>
      </w:pPr>
      <w:r>
        <w:rPr>
          <w:rFonts w:hint="cs"/>
          <w:rtl/>
        </w:rPr>
        <w:t xml:space="preserve">בדרך כלל תמיד. </w:t>
      </w:r>
    </w:p>
    <w:p w14:paraId="3F87F528" w14:textId="77777777" w:rsidR="00000000" w:rsidRDefault="00E84F3B">
      <w:pPr>
        <w:pStyle w:val="a"/>
        <w:rPr>
          <w:rFonts w:hint="cs"/>
          <w:rtl/>
        </w:rPr>
      </w:pPr>
    </w:p>
    <w:p w14:paraId="5DD4DF5D" w14:textId="77777777" w:rsidR="00000000" w:rsidRDefault="00E84F3B">
      <w:pPr>
        <w:pStyle w:val="Speaker"/>
        <w:rPr>
          <w:rtl/>
        </w:rPr>
      </w:pPr>
      <w:bookmarkStart w:id="1133" w:name="FS000001029T16_07_2003_20_38_25"/>
      <w:bookmarkStart w:id="1134" w:name="_Toc46538774"/>
      <w:bookmarkStart w:id="1135" w:name="_Toc49055505"/>
      <w:bookmarkEnd w:id="1133"/>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bookmarkEnd w:id="1134"/>
      <w:bookmarkEnd w:id="1135"/>
    </w:p>
    <w:p w14:paraId="4A89D8D6" w14:textId="77777777" w:rsidR="00000000" w:rsidRDefault="00E84F3B">
      <w:pPr>
        <w:pStyle w:val="a"/>
        <w:rPr>
          <w:rFonts w:hint="cs"/>
          <w:rtl/>
        </w:rPr>
      </w:pPr>
    </w:p>
    <w:p w14:paraId="255072B8" w14:textId="77777777" w:rsidR="00000000" w:rsidRDefault="00E84F3B">
      <w:pPr>
        <w:pStyle w:val="a"/>
        <w:rPr>
          <w:rFonts w:hint="cs"/>
          <w:rtl/>
        </w:rPr>
      </w:pPr>
      <w:r>
        <w:rPr>
          <w:rFonts w:hint="cs"/>
          <w:rtl/>
        </w:rPr>
        <w:t xml:space="preserve">אדוני היושב-ראש, חברי הכנסת, שמענו פה כרגע </w:t>
      </w:r>
      <w:r>
        <w:rPr>
          <w:rFonts w:hint="cs"/>
          <w:rtl/>
        </w:rPr>
        <w:t xml:space="preserve">שני מציעים - את חברת הכנסת אתי לבני ואת חבר הכנסת מרגי. שמענו שתי גישות שונות לחלוטין. פשוט, היפוך של דברים. זה מאוד מעניין. </w:t>
      </w:r>
    </w:p>
    <w:p w14:paraId="1A4DC2AE" w14:textId="77777777" w:rsidR="00000000" w:rsidRDefault="00E84F3B">
      <w:pPr>
        <w:pStyle w:val="a"/>
        <w:rPr>
          <w:rFonts w:hint="cs"/>
          <w:rtl/>
        </w:rPr>
      </w:pPr>
    </w:p>
    <w:p w14:paraId="34324BC7" w14:textId="77777777" w:rsidR="00000000" w:rsidRDefault="00E84F3B">
      <w:pPr>
        <w:pStyle w:val="a"/>
        <w:rPr>
          <w:rFonts w:hint="cs"/>
          <w:rtl/>
        </w:rPr>
      </w:pPr>
      <w:r>
        <w:rPr>
          <w:rFonts w:hint="cs"/>
          <w:rtl/>
        </w:rPr>
        <w:t>כאשר אני קיבלתי את ההצעות לסדר-היום ראיתי התייחסות רק לנושא העיצומים או השביתה. לא היתה שביתה, היו עיצומים, והם פרצו בעקבות מה שא</w:t>
      </w:r>
      <w:r>
        <w:rPr>
          <w:rFonts w:hint="cs"/>
          <w:rtl/>
        </w:rPr>
        <w:t xml:space="preserve">מר חבר הכנסת מרגי, איזה איתות ואזהרה לכך שיש תוספת של בין 40,000 ל-60,000 </w:t>
      </w:r>
      <w:r>
        <w:rPr>
          <w:rtl/>
        </w:rPr>
        <w:t>–</w:t>
      </w:r>
      <w:r>
        <w:rPr>
          <w:rFonts w:hint="cs"/>
          <w:rtl/>
        </w:rPr>
        <w:t xml:space="preserve"> אנחנו עדיין לא יודעים את המספר המדויק, אני מקווה שנדע אותו בימים הקרובים, ונקבל אותו מהביטוח הלאומי. אכן זו תוספת עבודה גבוהה מאד לעובדי שירות התעסוקה. אני רוצה להזכיר, שהעניין הזה</w:t>
      </w:r>
      <w:r>
        <w:rPr>
          <w:rFonts w:hint="cs"/>
          <w:rtl/>
        </w:rPr>
        <w:t xml:space="preserve"> מתחיל רק באוגוסט. הוא אמור היה להתחיל ב-3 באוגוסט, ולכן לא היה מקום לעיצומים האלה בשלב כל כך מוקדם, כי אפשר קודם כול לדון, ואפשר לנסות ולפתור את הבעיות קודם לכן. אנחנו כבר דחינו את הקליטה של אלה שצריכים להגיע לשירות התעסוקה לספטמבר, כדי להיערך טוב יותר ונ</w:t>
      </w:r>
      <w:r>
        <w:rPr>
          <w:rFonts w:hint="cs"/>
          <w:rtl/>
        </w:rPr>
        <w:t xml:space="preserve">כון יותר. </w:t>
      </w:r>
    </w:p>
    <w:p w14:paraId="0891DE79" w14:textId="77777777" w:rsidR="00000000" w:rsidRDefault="00E84F3B">
      <w:pPr>
        <w:pStyle w:val="a"/>
        <w:rPr>
          <w:rFonts w:hint="cs"/>
          <w:rtl/>
        </w:rPr>
      </w:pPr>
    </w:p>
    <w:p w14:paraId="5F107EE1" w14:textId="77777777" w:rsidR="00000000" w:rsidRDefault="00E84F3B">
      <w:pPr>
        <w:pStyle w:val="a"/>
        <w:rPr>
          <w:rFonts w:hint="cs"/>
          <w:rtl/>
        </w:rPr>
      </w:pPr>
      <w:r>
        <w:rPr>
          <w:rFonts w:hint="cs"/>
          <w:rtl/>
        </w:rPr>
        <w:t xml:space="preserve">אני זימנתי אלי לפגישה דחופה את יושב-ראש הוועד ואת סמנכ"ל שירות התעסוקה שמשמש כרגע כממלא-מקום בפועל, וביקשתי מהם לשבת ולהיערך, להכין תוכנית היערכות לקליטת אותם 40,000-60,000 איש שצריכים להגיע לשירות התעסוקה. לדברי סמנכ"ל שירות התעסוקה, הם יעמדו </w:t>
      </w:r>
      <w:r>
        <w:rPr>
          <w:rFonts w:hint="cs"/>
          <w:rtl/>
        </w:rPr>
        <w:t xml:space="preserve">במשימה הזאת, והם יכולים לה. גם לדעתו של יושב-ראש ועד העובדים הם מסוגלים לעמוד במשימה הזאת. היא קשה מאוד. הם יצטרכו תוספת של עזרה. אנחנו מנסים לפתור את הבעיה בשיתוף פעולה עם הביטוח הלאומי. שוחחתי עם שר הרווחה, מר זבולון אורלב. אנחנו נקבל מהם רשימות מוקדמות </w:t>
      </w:r>
      <w:r>
        <w:rPr>
          <w:rFonts w:hint="cs"/>
          <w:rtl/>
        </w:rPr>
        <w:t xml:space="preserve">של כל אלה שזקוקים להבטחת הכנסה וצריכים לבוא לחתום בשירות התעסוקה. אנחנו נעשה פיזור של אנשים, שלא יבואו ביום אחד, אלא במהלך החודש, כך שהקליטה תהיה מסודרת ומפוזרת לאורך החודש. </w:t>
      </w:r>
    </w:p>
    <w:p w14:paraId="16E05D0D" w14:textId="77777777" w:rsidR="00000000" w:rsidRDefault="00E84F3B">
      <w:pPr>
        <w:pStyle w:val="a"/>
        <w:rPr>
          <w:rFonts w:hint="cs"/>
          <w:rtl/>
        </w:rPr>
      </w:pPr>
    </w:p>
    <w:p w14:paraId="385E70FF" w14:textId="77777777" w:rsidR="00000000" w:rsidRDefault="00E84F3B">
      <w:pPr>
        <w:pStyle w:val="a"/>
        <w:rPr>
          <w:rFonts w:hint="cs"/>
          <w:rtl/>
        </w:rPr>
      </w:pPr>
      <w:r>
        <w:rPr>
          <w:rFonts w:hint="cs"/>
          <w:rtl/>
        </w:rPr>
        <w:t>אני מסכים עם חבר הכנסת מרגי שהעומס על עובדי שירות התעסוקה גדול מאוד. אין ספק שכש</w:t>
      </w:r>
      <w:r>
        <w:rPr>
          <w:rFonts w:hint="cs"/>
          <w:rtl/>
        </w:rPr>
        <w:t xml:space="preserve">מדברים על 193,000 מקבלי הבטחת הכנסה במדינת ישראל, זה עומס עצום על 920 עובדים. זו בהחלט משימה לא פשוטה, משימה קשה, אבל עובדי שירות התעסוקה עומדים בזה, יעמדו בזה. </w:t>
      </w:r>
    </w:p>
    <w:p w14:paraId="1A21C619" w14:textId="77777777" w:rsidR="00000000" w:rsidRDefault="00E84F3B">
      <w:pPr>
        <w:pStyle w:val="a"/>
        <w:rPr>
          <w:rFonts w:hint="cs"/>
          <w:rtl/>
        </w:rPr>
      </w:pPr>
    </w:p>
    <w:p w14:paraId="1CB9704C" w14:textId="77777777" w:rsidR="00000000" w:rsidRDefault="00E84F3B">
      <w:pPr>
        <w:pStyle w:val="a"/>
        <w:rPr>
          <w:rFonts w:hint="cs"/>
          <w:rtl/>
        </w:rPr>
      </w:pPr>
      <w:r>
        <w:rPr>
          <w:rFonts w:hint="cs"/>
          <w:rtl/>
        </w:rPr>
        <w:t>הבעיה של שירות התעסוקה, כפי שאתם הצגתם אותה משני הצדדים, היא ששירות התעסוקה הפך להיות גורם פס</w:t>
      </w:r>
      <w:r>
        <w:rPr>
          <w:rFonts w:hint="cs"/>
          <w:rtl/>
        </w:rPr>
        <w:t xml:space="preserve">יבי. הוא הפך להיות גורם </w:t>
      </w:r>
      <w:r>
        <w:rPr>
          <w:rtl/>
        </w:rPr>
        <w:t>–</w:t>
      </w:r>
      <w:r>
        <w:rPr>
          <w:rFonts w:hint="cs"/>
          <w:rtl/>
        </w:rPr>
        <w:t xml:space="preserve"> ואני מחזק את טענת חברת הכנסת אתי לבני בעניין </w:t>
      </w:r>
      <w:r>
        <w:rPr>
          <w:rtl/>
        </w:rPr>
        <w:t>–</w:t>
      </w:r>
      <w:r>
        <w:rPr>
          <w:rFonts w:hint="cs"/>
          <w:rtl/>
        </w:rPr>
        <w:t xml:space="preserve"> שמרוב עומס עבודה הם אינם מסוגלים להיות אקטיביים ולצאת החוצה אל מפעלי התעשייה, אל מציעי מקומות עבודה, כדי לנסות לגייס, לשווק את עצמם ולשווק מקומות עבודה, לקבל ממעסיקים מקומות עבודה. כת</w:t>
      </w:r>
      <w:r>
        <w:rPr>
          <w:rFonts w:hint="cs"/>
          <w:rtl/>
        </w:rPr>
        <w:t>וצאה מזה, הם מקבלים פניות טלפוניות כאלה ואחרות, שצריכים עובדים כאלה ואחרים, והם שולחים את האנשים בלי לבדוק בכלל מה המעסיקים צריכים, אילו עובדים, איזה סוג של עובדים. אנשים נשלחים סתם. מגיעים לשם, ובדרך כלל, במרבית המקרים, העובדים שמגיעים אינם מתאימים והם חו</w:t>
      </w:r>
      <w:r>
        <w:rPr>
          <w:rFonts w:hint="cs"/>
          <w:rtl/>
        </w:rPr>
        <w:t xml:space="preserve">זרים אל שירות התעסוקה. לדעתי, הדבר הזה בלתי נסבל, וצריך להפסיק אותו. צריך למצוא את השיטה היעילה יותר כדי להפוך את העניין הזה ליעיל. </w:t>
      </w:r>
    </w:p>
    <w:p w14:paraId="1115C477" w14:textId="77777777" w:rsidR="00000000" w:rsidRDefault="00E84F3B">
      <w:pPr>
        <w:pStyle w:val="a"/>
        <w:rPr>
          <w:rFonts w:hint="cs"/>
          <w:rtl/>
        </w:rPr>
      </w:pPr>
    </w:p>
    <w:p w14:paraId="0B1ECD32" w14:textId="77777777" w:rsidR="00000000" w:rsidRDefault="00E84F3B">
      <w:pPr>
        <w:pStyle w:val="a"/>
        <w:rPr>
          <w:rFonts w:hint="cs"/>
          <w:rtl/>
        </w:rPr>
      </w:pPr>
      <w:r>
        <w:rPr>
          <w:rFonts w:hint="cs"/>
          <w:rtl/>
        </w:rPr>
        <w:t>שירות התעסוקה פועל, אגב, לפי חוק, וכדי לעשות את השינויים שאת מדברת עליהם, דרושה חקיקה. השינויים האלה יכולים להיעשות רק בחק</w:t>
      </w:r>
      <w:r>
        <w:rPr>
          <w:rFonts w:hint="cs"/>
          <w:rtl/>
        </w:rPr>
        <w:t>יקה, לא בדרך שאת - - -</w:t>
      </w:r>
    </w:p>
    <w:p w14:paraId="37B2A0FA" w14:textId="77777777" w:rsidR="00000000" w:rsidRDefault="00E84F3B">
      <w:pPr>
        <w:pStyle w:val="a"/>
        <w:rPr>
          <w:rFonts w:hint="cs"/>
          <w:rtl/>
        </w:rPr>
      </w:pPr>
    </w:p>
    <w:p w14:paraId="5AD657EF" w14:textId="77777777" w:rsidR="00000000" w:rsidRDefault="00E84F3B">
      <w:pPr>
        <w:pStyle w:val="ac"/>
        <w:rPr>
          <w:rtl/>
        </w:rPr>
      </w:pPr>
      <w:r>
        <w:rPr>
          <w:rFonts w:hint="eastAsia"/>
          <w:rtl/>
        </w:rPr>
        <w:t>אתי</w:t>
      </w:r>
      <w:r>
        <w:rPr>
          <w:rtl/>
        </w:rPr>
        <w:t xml:space="preserve"> לבני (שינוי):</w:t>
      </w:r>
    </w:p>
    <w:p w14:paraId="6BF83FBE" w14:textId="77777777" w:rsidR="00000000" w:rsidRDefault="00E84F3B">
      <w:pPr>
        <w:pStyle w:val="a"/>
        <w:rPr>
          <w:rFonts w:hint="cs"/>
          <w:rtl/>
        </w:rPr>
      </w:pPr>
    </w:p>
    <w:p w14:paraId="2DB246A6" w14:textId="77777777" w:rsidR="00000000" w:rsidRDefault="00E84F3B">
      <w:pPr>
        <w:pStyle w:val="a"/>
        <w:rPr>
          <w:rFonts w:hint="cs"/>
          <w:rtl/>
        </w:rPr>
      </w:pPr>
      <w:r>
        <w:rPr>
          <w:rFonts w:hint="cs"/>
          <w:rtl/>
        </w:rPr>
        <w:t xml:space="preserve">תתמוך בחקיקה הזאת? </w:t>
      </w:r>
    </w:p>
    <w:p w14:paraId="2B4D1411" w14:textId="77777777" w:rsidR="00000000" w:rsidRDefault="00E84F3B">
      <w:pPr>
        <w:pStyle w:val="a"/>
        <w:rPr>
          <w:rFonts w:hint="cs"/>
          <w:rtl/>
        </w:rPr>
      </w:pPr>
    </w:p>
    <w:p w14:paraId="470787C6" w14:textId="77777777" w:rsidR="00000000" w:rsidRDefault="00E84F3B">
      <w:pPr>
        <w:pStyle w:val="SpeakerCon"/>
        <w:rPr>
          <w:rtl/>
        </w:rPr>
      </w:pPr>
      <w:bookmarkStart w:id="1136" w:name="FS000001029T16_07_2003_20_51_31C"/>
      <w:bookmarkEnd w:id="1136"/>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06F0883B" w14:textId="77777777" w:rsidR="00000000" w:rsidRDefault="00E84F3B">
      <w:pPr>
        <w:pStyle w:val="a"/>
        <w:rPr>
          <w:rtl/>
        </w:rPr>
      </w:pPr>
    </w:p>
    <w:p w14:paraId="54A6F5FB" w14:textId="77777777" w:rsidR="00000000" w:rsidRDefault="00E84F3B">
      <w:pPr>
        <w:pStyle w:val="a"/>
        <w:rPr>
          <w:rFonts w:hint="cs"/>
          <w:rtl/>
        </w:rPr>
      </w:pPr>
      <w:r>
        <w:rPr>
          <w:rFonts w:hint="cs"/>
          <w:rtl/>
        </w:rPr>
        <w:t>תיכף נדבר עליה. אני לא בטוח שאני מסוגל בשעה זו להשיב לך תשובה מלאה על השאלה הזאת. אני יכול לומר לך מה התוכניות של הממשלה שכבר נמצאות בתהליך, שחלק מה</w:t>
      </w:r>
      <w:r>
        <w:rPr>
          <w:rFonts w:hint="cs"/>
          <w:rtl/>
        </w:rPr>
        <w:t xml:space="preserve">ן אולי עונה על מה שאת אומרת. אחת מהן זו פתיחת לשכות השמה פרטיות, שפועלות, אותן חברות כוח-אדם שפועלות היום בשוק, והן יכולות לעסוק בתיווך במקומות עבודה. איש לא מפריע להן. מי שרוצה לפנות אליהם, וכך, אגב, עושים מעסיקים פרטיים </w:t>
      </w:r>
      <w:r>
        <w:rPr>
          <w:rtl/>
        </w:rPr>
        <w:t>–</w:t>
      </w:r>
      <w:r>
        <w:rPr>
          <w:rFonts w:hint="cs"/>
          <w:rtl/>
        </w:rPr>
        <w:t xml:space="preserve"> פונים לחברות כוח-אדם. לצערי, אגב</w:t>
      </w:r>
      <w:r>
        <w:rPr>
          <w:rFonts w:hint="cs"/>
          <w:rtl/>
        </w:rPr>
        <w:t>, לא פונים מספיק לשירות התעסוקה. אני חושב שבעניין הזה שירות התעסוקה חוטא לעצמו שהוא מאפשר לפעול כך. עקב היותו פסיבי, הוא הופך במידה מסוימת ללא רלוונטי. תוסיפי על זה את הקשיים האובייקטיביים שהם נמצאים בהם, ותראי שעם השביתות והעיצומים שהיו בשנה האחרונה, הם י</w:t>
      </w:r>
      <w:r>
        <w:rPr>
          <w:rFonts w:hint="cs"/>
          <w:rtl/>
        </w:rPr>
        <w:t xml:space="preserve">וצרים תדמית גרועה לשירות התעסוקה. </w:t>
      </w:r>
    </w:p>
    <w:p w14:paraId="24378104" w14:textId="77777777" w:rsidR="00000000" w:rsidRDefault="00E84F3B">
      <w:pPr>
        <w:pStyle w:val="a"/>
        <w:rPr>
          <w:rFonts w:hint="cs"/>
          <w:rtl/>
        </w:rPr>
      </w:pPr>
    </w:p>
    <w:p w14:paraId="005D4056" w14:textId="77777777" w:rsidR="00000000" w:rsidRDefault="00E84F3B">
      <w:pPr>
        <w:pStyle w:val="a"/>
        <w:rPr>
          <w:rFonts w:hint="cs"/>
          <w:rtl/>
        </w:rPr>
      </w:pPr>
      <w:r>
        <w:rPr>
          <w:rFonts w:hint="cs"/>
          <w:rtl/>
        </w:rPr>
        <w:t xml:space="preserve">אני מקווה שנצליח, בתקופה הקרובה, לשפר את העניין הזה. אנחנו מתכוונים להתמודד עם העניין הזה בשני אופנים. </w:t>
      </w:r>
    </w:p>
    <w:p w14:paraId="1479DA78" w14:textId="77777777" w:rsidR="00000000" w:rsidRDefault="00E84F3B">
      <w:pPr>
        <w:pStyle w:val="a"/>
        <w:rPr>
          <w:rFonts w:hint="cs"/>
          <w:rtl/>
        </w:rPr>
      </w:pPr>
    </w:p>
    <w:p w14:paraId="21BEDC0E" w14:textId="77777777" w:rsidR="00000000" w:rsidRDefault="00E84F3B">
      <w:pPr>
        <w:pStyle w:val="ad"/>
        <w:rPr>
          <w:rtl/>
        </w:rPr>
      </w:pPr>
      <w:r>
        <w:rPr>
          <w:rtl/>
        </w:rPr>
        <w:t>היו"ר משה כחלון:</w:t>
      </w:r>
    </w:p>
    <w:p w14:paraId="320CB83F" w14:textId="77777777" w:rsidR="00000000" w:rsidRDefault="00E84F3B">
      <w:pPr>
        <w:pStyle w:val="a"/>
        <w:rPr>
          <w:rtl/>
        </w:rPr>
      </w:pPr>
    </w:p>
    <w:p w14:paraId="2D05068E" w14:textId="77777777" w:rsidR="00000000" w:rsidRDefault="00E84F3B">
      <w:pPr>
        <w:pStyle w:val="a"/>
        <w:rPr>
          <w:rFonts w:hint="cs"/>
          <w:rtl/>
        </w:rPr>
      </w:pPr>
      <w:r>
        <w:rPr>
          <w:rFonts w:hint="cs"/>
          <w:rtl/>
        </w:rPr>
        <w:t xml:space="preserve">אדוני סגן השר, אני מקווה שהאופנים קצרים, כי אתה מדבר כבר כמעט 12 דקות. </w:t>
      </w:r>
    </w:p>
    <w:p w14:paraId="34D93BDF" w14:textId="77777777" w:rsidR="00000000" w:rsidRDefault="00E84F3B">
      <w:pPr>
        <w:pStyle w:val="a"/>
        <w:rPr>
          <w:rtl/>
        </w:rPr>
      </w:pPr>
    </w:p>
    <w:p w14:paraId="0CDA9C07" w14:textId="77777777" w:rsidR="00000000" w:rsidRDefault="00E84F3B">
      <w:pPr>
        <w:pStyle w:val="a"/>
        <w:rPr>
          <w:rFonts w:hint="cs"/>
          <w:rtl/>
        </w:rPr>
      </w:pPr>
    </w:p>
    <w:p w14:paraId="39A06CFE" w14:textId="77777777" w:rsidR="00000000" w:rsidRDefault="00E84F3B">
      <w:pPr>
        <w:pStyle w:val="SpeakerCon"/>
        <w:rPr>
          <w:rtl/>
        </w:rPr>
      </w:pPr>
      <w:bookmarkStart w:id="1137" w:name="FS000001029T16_07_2003_20_55_42C"/>
      <w:bookmarkEnd w:id="1137"/>
      <w:r>
        <w:rPr>
          <w:rtl/>
        </w:rPr>
        <w:t>סגן שר התעשייה</w:t>
      </w:r>
      <w:r>
        <w:rPr>
          <w:rFonts w:hint="cs"/>
          <w:rtl/>
        </w:rPr>
        <w:t>,</w:t>
      </w:r>
      <w:r>
        <w:rPr>
          <w:rtl/>
        </w:rPr>
        <w:t xml:space="preserve"> המסחר </w:t>
      </w:r>
      <w:r>
        <w:rPr>
          <w:rFonts w:hint="cs"/>
          <w:rtl/>
        </w:rPr>
        <w:t>ו</w:t>
      </w:r>
      <w:r>
        <w:rPr>
          <w:rFonts w:hint="cs"/>
          <w:rtl/>
        </w:rPr>
        <w:t xml:space="preserve">התעסוקה </w:t>
      </w:r>
      <w:r>
        <w:rPr>
          <w:rtl/>
        </w:rPr>
        <w:t>מיכאל רצון:</w:t>
      </w:r>
    </w:p>
    <w:p w14:paraId="5A822BCE" w14:textId="77777777" w:rsidR="00000000" w:rsidRDefault="00E84F3B">
      <w:pPr>
        <w:pStyle w:val="a"/>
        <w:rPr>
          <w:rtl/>
        </w:rPr>
      </w:pPr>
    </w:p>
    <w:p w14:paraId="4ED76E61" w14:textId="77777777" w:rsidR="00000000" w:rsidRDefault="00E84F3B">
      <w:pPr>
        <w:pStyle w:val="a"/>
        <w:rPr>
          <w:rFonts w:hint="cs"/>
          <w:rtl/>
        </w:rPr>
      </w:pPr>
      <w:r>
        <w:rPr>
          <w:rFonts w:hint="cs"/>
          <w:rtl/>
        </w:rPr>
        <w:t xml:space="preserve">אני חושב שאין לי הגבלה של זמן בתשובה. </w:t>
      </w:r>
    </w:p>
    <w:p w14:paraId="39B25256" w14:textId="77777777" w:rsidR="00000000" w:rsidRDefault="00E84F3B">
      <w:pPr>
        <w:pStyle w:val="a"/>
        <w:rPr>
          <w:rFonts w:hint="cs"/>
          <w:rtl/>
        </w:rPr>
      </w:pPr>
    </w:p>
    <w:p w14:paraId="090D7195" w14:textId="77777777" w:rsidR="00000000" w:rsidRDefault="00E84F3B">
      <w:pPr>
        <w:pStyle w:val="ad"/>
        <w:rPr>
          <w:rtl/>
        </w:rPr>
      </w:pPr>
      <w:r>
        <w:rPr>
          <w:rtl/>
        </w:rPr>
        <w:t>היו"ר משה כחלון:</w:t>
      </w:r>
    </w:p>
    <w:p w14:paraId="63CB076A" w14:textId="77777777" w:rsidR="00000000" w:rsidRDefault="00E84F3B">
      <w:pPr>
        <w:pStyle w:val="a"/>
        <w:rPr>
          <w:rtl/>
        </w:rPr>
      </w:pPr>
    </w:p>
    <w:p w14:paraId="7EE866BD" w14:textId="77777777" w:rsidR="00000000" w:rsidRDefault="00E84F3B">
      <w:pPr>
        <w:pStyle w:val="a"/>
        <w:rPr>
          <w:rFonts w:hint="cs"/>
          <w:rtl/>
        </w:rPr>
      </w:pPr>
      <w:r>
        <w:rPr>
          <w:rFonts w:hint="cs"/>
          <w:rtl/>
        </w:rPr>
        <w:t xml:space="preserve">יש לך עשר דקות, אדוני סגן השר. </w:t>
      </w:r>
    </w:p>
    <w:p w14:paraId="34BA5CD1" w14:textId="77777777" w:rsidR="00000000" w:rsidRDefault="00E84F3B">
      <w:pPr>
        <w:pStyle w:val="a"/>
        <w:rPr>
          <w:rFonts w:hint="cs"/>
          <w:rtl/>
        </w:rPr>
      </w:pPr>
    </w:p>
    <w:p w14:paraId="6C879703" w14:textId="77777777" w:rsidR="00000000" w:rsidRDefault="00E84F3B">
      <w:pPr>
        <w:pStyle w:val="SpeakerCon"/>
        <w:rPr>
          <w:rtl/>
        </w:rPr>
      </w:pPr>
      <w:bookmarkStart w:id="1138" w:name="FS000001029T16_07_2003_20_56_05C"/>
      <w:bookmarkEnd w:id="1138"/>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28B94D2C" w14:textId="77777777" w:rsidR="00000000" w:rsidRDefault="00E84F3B">
      <w:pPr>
        <w:pStyle w:val="a"/>
        <w:rPr>
          <w:rtl/>
        </w:rPr>
      </w:pPr>
    </w:p>
    <w:p w14:paraId="67D246DB" w14:textId="77777777" w:rsidR="00000000" w:rsidRDefault="00E84F3B">
      <w:pPr>
        <w:pStyle w:val="a"/>
        <w:rPr>
          <w:rFonts w:hint="cs"/>
          <w:rtl/>
        </w:rPr>
      </w:pPr>
      <w:r>
        <w:rPr>
          <w:rFonts w:hint="cs"/>
          <w:rtl/>
        </w:rPr>
        <w:t xml:space="preserve">מבחינתי, אם זה מספיק לכם, אני יכול להפסיק עכשיו. </w:t>
      </w:r>
    </w:p>
    <w:p w14:paraId="08F53067" w14:textId="77777777" w:rsidR="00000000" w:rsidRDefault="00E84F3B">
      <w:pPr>
        <w:pStyle w:val="a"/>
        <w:rPr>
          <w:rFonts w:hint="cs"/>
          <w:rtl/>
        </w:rPr>
      </w:pPr>
    </w:p>
    <w:p w14:paraId="414EA806" w14:textId="77777777" w:rsidR="00000000" w:rsidRDefault="00E84F3B">
      <w:pPr>
        <w:pStyle w:val="ad"/>
        <w:rPr>
          <w:rtl/>
        </w:rPr>
      </w:pPr>
      <w:r>
        <w:rPr>
          <w:rtl/>
        </w:rPr>
        <w:t>היו"ר משה כחלון:</w:t>
      </w:r>
    </w:p>
    <w:p w14:paraId="0190C866" w14:textId="77777777" w:rsidR="00000000" w:rsidRDefault="00E84F3B">
      <w:pPr>
        <w:pStyle w:val="a"/>
        <w:rPr>
          <w:rtl/>
        </w:rPr>
      </w:pPr>
    </w:p>
    <w:p w14:paraId="2A6498D8" w14:textId="77777777" w:rsidR="00000000" w:rsidRDefault="00E84F3B">
      <w:pPr>
        <w:pStyle w:val="a"/>
        <w:rPr>
          <w:rFonts w:hint="cs"/>
          <w:rtl/>
        </w:rPr>
      </w:pPr>
      <w:r>
        <w:rPr>
          <w:rFonts w:hint="cs"/>
          <w:rtl/>
        </w:rPr>
        <w:t xml:space="preserve">קודם כול </w:t>
      </w:r>
      <w:r>
        <w:rPr>
          <w:rtl/>
        </w:rPr>
        <w:t>–</w:t>
      </w:r>
      <w:r>
        <w:rPr>
          <w:rFonts w:hint="cs"/>
          <w:rtl/>
        </w:rPr>
        <w:t xml:space="preserve"> זו החלטה שלך, אבל את</w:t>
      </w:r>
      <w:r>
        <w:rPr>
          <w:rFonts w:hint="cs"/>
          <w:rtl/>
        </w:rPr>
        <w:t xml:space="preserve">ה יכול לסיים. רק, פשוט, שהאופנים לא יתארכו. </w:t>
      </w:r>
    </w:p>
    <w:p w14:paraId="70485B40" w14:textId="77777777" w:rsidR="00000000" w:rsidRDefault="00E84F3B">
      <w:pPr>
        <w:pStyle w:val="a"/>
        <w:rPr>
          <w:rFonts w:hint="cs"/>
          <w:rtl/>
        </w:rPr>
      </w:pPr>
    </w:p>
    <w:p w14:paraId="22E1A837" w14:textId="77777777" w:rsidR="00000000" w:rsidRDefault="00E84F3B">
      <w:pPr>
        <w:pStyle w:val="SpeakerCon"/>
        <w:rPr>
          <w:rtl/>
        </w:rPr>
      </w:pPr>
      <w:bookmarkStart w:id="1139" w:name="FS000001029T16_07_2003_20_56_40C"/>
      <w:bookmarkEnd w:id="1139"/>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45FF0EE3" w14:textId="77777777" w:rsidR="00000000" w:rsidRDefault="00E84F3B">
      <w:pPr>
        <w:pStyle w:val="a"/>
        <w:rPr>
          <w:rtl/>
        </w:rPr>
      </w:pPr>
    </w:p>
    <w:p w14:paraId="64EAEA30" w14:textId="77777777" w:rsidR="00000000" w:rsidRDefault="00E84F3B">
      <w:pPr>
        <w:pStyle w:val="a"/>
        <w:rPr>
          <w:rFonts w:hint="cs"/>
          <w:rtl/>
        </w:rPr>
      </w:pPr>
      <w:r>
        <w:rPr>
          <w:rFonts w:hint="cs"/>
          <w:rtl/>
        </w:rPr>
        <w:t xml:space="preserve">האחד </w:t>
      </w:r>
      <w:r>
        <w:rPr>
          <w:rtl/>
        </w:rPr>
        <w:t>–</w:t>
      </w:r>
      <w:r>
        <w:rPr>
          <w:rFonts w:hint="cs"/>
          <w:rtl/>
        </w:rPr>
        <w:t xml:space="preserve"> תוכנית ויסקונסין המדוברת, ולקראת סוף שנה זו יצאו המכרזים הראשונים. מדובר בתוכנית פיילוט שתתחיל בשנה הבאה. התוכנית הזאת היא פחות או יותר הפרטה של שירות התעסוקה,</w:t>
      </w:r>
      <w:r>
        <w:rPr>
          <w:rFonts w:hint="cs"/>
          <w:rtl/>
        </w:rPr>
        <w:t xml:space="preserve"> במידה מסוימת. אם הפיילוט הזה יצליח, יפעילו אותו על 14,000 עובדים </w:t>
      </w:r>
      <w:r>
        <w:rPr>
          <w:rtl/>
        </w:rPr>
        <w:t>–</w:t>
      </w:r>
      <w:r>
        <w:rPr>
          <w:rFonts w:hint="cs"/>
          <w:rtl/>
        </w:rPr>
        <w:t xml:space="preserve"> התהליך הזה יתגבר ויתמשך. במתכונת שאת מציעה אי-אפשר</w:t>
      </w:r>
      <w:r>
        <w:rPr>
          <w:rtl/>
        </w:rPr>
        <w:t xml:space="preserve"> </w:t>
      </w:r>
      <w:r>
        <w:rPr>
          <w:rFonts w:hint="cs"/>
          <w:rtl/>
        </w:rPr>
        <w:t>להפסיק את הפעילות של שירות התעסוקה מול הביטוח הלאומי, כי זה במסגרת החוק. מקבלי הבטחת הכנסה חייבים להופיע על-פי חוק בשירות התעסוקה, כך שהד</w:t>
      </w:r>
      <w:r>
        <w:rPr>
          <w:rFonts w:hint="cs"/>
          <w:rtl/>
        </w:rPr>
        <w:t xml:space="preserve">בר הזה, במתכונת הקיימת של החוק, הוא בלתי אפשרי. הוא גם בלתי אפשרי לשיטתו של חבר הכנסת מרגי </w:t>
      </w:r>
      <w:r>
        <w:rPr>
          <w:rtl/>
        </w:rPr>
        <w:t>–</w:t>
      </w:r>
      <w:r>
        <w:rPr>
          <w:rFonts w:hint="cs"/>
          <w:rtl/>
        </w:rPr>
        <w:t xml:space="preserve"> להעביר את 87,000 מקבלי הבטחת הכנסה לביטוח הלאומי. בכל מקרה, בתקופה הקרובה נבחן את הדברים האלה בצורה קצת יותר יסודית. </w:t>
      </w:r>
    </w:p>
    <w:p w14:paraId="23271778" w14:textId="77777777" w:rsidR="00000000" w:rsidRDefault="00E84F3B">
      <w:pPr>
        <w:pStyle w:val="a"/>
        <w:rPr>
          <w:rFonts w:hint="cs"/>
          <w:rtl/>
        </w:rPr>
      </w:pPr>
    </w:p>
    <w:p w14:paraId="2DBC1CE1" w14:textId="77777777" w:rsidR="00000000" w:rsidRDefault="00E84F3B">
      <w:pPr>
        <w:pStyle w:val="a"/>
        <w:rPr>
          <w:rFonts w:hint="cs"/>
          <w:rtl/>
        </w:rPr>
      </w:pPr>
      <w:r>
        <w:rPr>
          <w:rFonts w:hint="cs"/>
          <w:rtl/>
        </w:rPr>
        <w:t xml:space="preserve">הדבר האחרון, ובו אסיים </w:t>
      </w:r>
      <w:r>
        <w:rPr>
          <w:rtl/>
        </w:rPr>
        <w:t>–</w:t>
      </w:r>
      <w:r>
        <w:rPr>
          <w:rFonts w:hint="cs"/>
          <w:rtl/>
        </w:rPr>
        <w:t xml:space="preserve"> אנחנו הולכים להקים </w:t>
      </w:r>
      <w:r>
        <w:rPr>
          <w:rFonts w:hint="cs"/>
          <w:rtl/>
        </w:rPr>
        <w:t xml:space="preserve">היום פורום תעסוקה שינסה לסנכרן בין שירות התעסוקה ובין שאר היחידות שעוסקות בתעסוקה במשרד העבודה ובמקומות אחרים, באותה מסגרת, ונצרף לפורום הזה גם את המעסיקים השונים: התאחדות התעשיינים, בעלי בתי-מלאכה, התאחדות הקבלנים, חקלאים, לשכות מסחר </w:t>
      </w:r>
      <w:r>
        <w:rPr>
          <w:rtl/>
        </w:rPr>
        <w:t>–</w:t>
      </w:r>
      <w:r>
        <w:rPr>
          <w:rFonts w:hint="cs"/>
          <w:rtl/>
        </w:rPr>
        <w:t xml:space="preserve"> כל מי שיש לו צורך ב</w:t>
      </w:r>
      <w:r>
        <w:rPr>
          <w:rFonts w:hint="cs"/>
          <w:rtl/>
        </w:rPr>
        <w:t xml:space="preserve">עובדים. נחבר ביניהם, וננסה באמצעות הפורום הזה למצוא את הקשר הישיר בין שירות התעסוקה, בין שאר הגורמים שעוסקים במשרד העבודה בתחום הזה </w:t>
      </w:r>
      <w:r>
        <w:rPr>
          <w:rtl/>
        </w:rPr>
        <w:t>–</w:t>
      </w:r>
      <w:r>
        <w:rPr>
          <w:rFonts w:hint="cs"/>
          <w:rtl/>
        </w:rPr>
        <w:t xml:space="preserve"> הכשרה מקצועית, מעונות-יום, ועוד כאלה ואחרים, וכך ננסה לחבר בין הדברים ולמצוא את הקשר הישיר. היום, לצערי הרב, יש כמעט נתק מ</w:t>
      </w:r>
      <w:r>
        <w:rPr>
          <w:rFonts w:hint="cs"/>
          <w:rtl/>
        </w:rPr>
        <w:t xml:space="preserve">וחלט בין כל הגורמים הללו. אם נחבר אותם, אני מקווה שנצליח להגיע לתשובה. </w:t>
      </w:r>
    </w:p>
    <w:p w14:paraId="24ACA5C1" w14:textId="77777777" w:rsidR="00000000" w:rsidRDefault="00E84F3B">
      <w:pPr>
        <w:pStyle w:val="a"/>
        <w:rPr>
          <w:rFonts w:hint="cs"/>
          <w:rtl/>
        </w:rPr>
      </w:pPr>
    </w:p>
    <w:p w14:paraId="0E5F9191" w14:textId="77777777" w:rsidR="00000000" w:rsidRDefault="00E84F3B">
      <w:pPr>
        <w:pStyle w:val="a"/>
        <w:rPr>
          <w:rFonts w:hint="cs"/>
          <w:rtl/>
        </w:rPr>
      </w:pPr>
      <w:r>
        <w:rPr>
          <w:rFonts w:hint="cs"/>
          <w:rtl/>
        </w:rPr>
        <w:t xml:space="preserve">לעצם העניין, לסיכום התשובה שלי, אני מציע, בהסכמתכם, להעביר את הנושא לדיון בוועדת העבודה והרווחה. </w:t>
      </w:r>
    </w:p>
    <w:p w14:paraId="036020DA" w14:textId="77777777" w:rsidR="00000000" w:rsidRDefault="00E84F3B">
      <w:pPr>
        <w:pStyle w:val="a"/>
        <w:rPr>
          <w:rFonts w:hint="cs"/>
          <w:rtl/>
        </w:rPr>
      </w:pPr>
    </w:p>
    <w:p w14:paraId="19D8EF04" w14:textId="77777777" w:rsidR="00000000" w:rsidRDefault="00E84F3B">
      <w:pPr>
        <w:pStyle w:val="ad"/>
        <w:rPr>
          <w:rtl/>
        </w:rPr>
      </w:pPr>
      <w:r>
        <w:rPr>
          <w:rtl/>
        </w:rPr>
        <w:t>היו"ר משה כחלון:</w:t>
      </w:r>
    </w:p>
    <w:p w14:paraId="32561930" w14:textId="77777777" w:rsidR="00000000" w:rsidRDefault="00E84F3B">
      <w:pPr>
        <w:pStyle w:val="a"/>
        <w:rPr>
          <w:rtl/>
        </w:rPr>
      </w:pPr>
    </w:p>
    <w:p w14:paraId="2C110AC6" w14:textId="77777777" w:rsidR="00000000" w:rsidRDefault="00E84F3B">
      <w:pPr>
        <w:pStyle w:val="a"/>
        <w:rPr>
          <w:rFonts w:hint="cs"/>
          <w:rtl/>
        </w:rPr>
      </w:pPr>
      <w:r>
        <w:rPr>
          <w:rFonts w:hint="cs"/>
          <w:rtl/>
        </w:rPr>
        <w:t xml:space="preserve">תודה רבה, אדוני סגן השר. חבר הכנסת עזמי בשארה </w:t>
      </w:r>
      <w:r>
        <w:rPr>
          <w:rtl/>
        </w:rPr>
        <w:t>–</w:t>
      </w:r>
      <w:r>
        <w:rPr>
          <w:rFonts w:hint="cs"/>
          <w:rtl/>
        </w:rPr>
        <w:t xml:space="preserve"> הצעה אחרת. </w:t>
      </w:r>
    </w:p>
    <w:p w14:paraId="24D71A95" w14:textId="77777777" w:rsidR="00000000" w:rsidRDefault="00E84F3B">
      <w:pPr>
        <w:pStyle w:val="a"/>
        <w:rPr>
          <w:rFonts w:hint="cs"/>
          <w:rtl/>
        </w:rPr>
      </w:pPr>
    </w:p>
    <w:p w14:paraId="6B2398FF" w14:textId="77777777" w:rsidR="00000000" w:rsidRDefault="00E84F3B">
      <w:pPr>
        <w:pStyle w:val="Speaker"/>
        <w:rPr>
          <w:rtl/>
        </w:rPr>
      </w:pPr>
      <w:bookmarkStart w:id="1140" w:name="FS000000558T16_07_2003_21_02_26"/>
      <w:bookmarkStart w:id="1141" w:name="_Toc46538775"/>
      <w:bookmarkStart w:id="1142" w:name="_Toc49055506"/>
      <w:bookmarkEnd w:id="1140"/>
      <w:r>
        <w:rPr>
          <w:rFonts w:hint="eastAsia"/>
          <w:rtl/>
        </w:rPr>
        <w:t>עזמי</w:t>
      </w:r>
      <w:r>
        <w:rPr>
          <w:rtl/>
        </w:rPr>
        <w:t xml:space="preserve"> </w:t>
      </w:r>
      <w:r>
        <w:rPr>
          <w:rtl/>
        </w:rPr>
        <w:t>בשארה (בל"ד):</w:t>
      </w:r>
      <w:bookmarkEnd w:id="1141"/>
      <w:bookmarkEnd w:id="1142"/>
    </w:p>
    <w:p w14:paraId="4FB16ACB" w14:textId="77777777" w:rsidR="00000000" w:rsidRDefault="00E84F3B">
      <w:pPr>
        <w:pStyle w:val="a"/>
        <w:rPr>
          <w:rFonts w:hint="cs"/>
          <w:rtl/>
        </w:rPr>
      </w:pPr>
    </w:p>
    <w:p w14:paraId="645AC6D5" w14:textId="77777777" w:rsidR="00000000" w:rsidRDefault="00E84F3B">
      <w:pPr>
        <w:pStyle w:val="a"/>
        <w:rPr>
          <w:rFonts w:hint="cs"/>
          <w:rtl/>
        </w:rPr>
      </w:pPr>
      <w:r>
        <w:rPr>
          <w:rFonts w:hint="cs"/>
          <w:rtl/>
        </w:rPr>
        <w:t xml:space="preserve">אדוני היושב-ראש, חברי הכנסת, א. אני מתנגד התנגדות אידיאולוגית אפילו </w:t>
      </w:r>
      <w:r>
        <w:rPr>
          <w:rtl/>
        </w:rPr>
        <w:t>–</w:t>
      </w:r>
      <w:r>
        <w:rPr>
          <w:rFonts w:hint="cs"/>
          <w:rtl/>
        </w:rPr>
        <w:t xml:space="preserve"> אם עוד יש דבר כזה </w:t>
      </w:r>
      <w:r>
        <w:rPr>
          <w:rtl/>
        </w:rPr>
        <w:t>–</w:t>
      </w:r>
      <w:r>
        <w:rPr>
          <w:rFonts w:hint="cs"/>
          <w:rtl/>
        </w:rPr>
        <w:t xml:space="preserve"> להפרטת ענייני רווחה. גם בריאות, גם תעסוקה </w:t>
      </w:r>
      <w:r>
        <w:rPr>
          <w:rtl/>
        </w:rPr>
        <w:t>–</w:t>
      </w:r>
      <w:r>
        <w:rPr>
          <w:rFonts w:hint="cs"/>
          <w:rtl/>
        </w:rPr>
        <w:t xml:space="preserve"> כל דבר הנוגע לרווחה, אסור לשחק בו ואסור להפריט אותו. אסור להפוך רווחה לעסק. בשום פנים ואופן, שום שירות רווח</w:t>
      </w:r>
      <w:r>
        <w:rPr>
          <w:rFonts w:hint="cs"/>
          <w:rtl/>
        </w:rPr>
        <w:t xml:space="preserve">ה שבעולם. זה הדבר היחיד שנותר, בכלל, שאסור להכפיף אותו לרווח של עסקים. </w:t>
      </w:r>
    </w:p>
    <w:p w14:paraId="098AD876" w14:textId="77777777" w:rsidR="00000000" w:rsidRDefault="00E84F3B">
      <w:pPr>
        <w:pStyle w:val="a"/>
        <w:rPr>
          <w:rFonts w:hint="cs"/>
          <w:rtl/>
        </w:rPr>
      </w:pPr>
    </w:p>
    <w:p w14:paraId="2E9EDCBE" w14:textId="77777777" w:rsidR="00000000" w:rsidRDefault="00E84F3B">
      <w:pPr>
        <w:pStyle w:val="a"/>
        <w:rPr>
          <w:rFonts w:hint="cs"/>
          <w:rtl/>
        </w:rPr>
      </w:pPr>
      <w:r>
        <w:rPr>
          <w:rFonts w:hint="cs"/>
          <w:rtl/>
        </w:rPr>
        <w:t>אבל, כפי שאמר השר, לעצם העניין, אדוני היושב-ראש, חברי הכנסת, אי-אפשר גם להרשות לבעלי עסקים למצוא עבודה זולה יותר וגם להכריח אותם לקבל עבודה יקרה יותר. שום שירות תעסוקה שבעולם לא יוכל.</w:t>
      </w:r>
      <w:r>
        <w:rPr>
          <w:rFonts w:hint="cs"/>
          <w:rtl/>
        </w:rPr>
        <w:t xml:space="preserve"> צריך להוציא בכלל מהשוק חברות כוח-אדם. רוצים עכשיו להרחיב כוחות. אלה כוחות של עבדות, סחר בעבדים.</w:t>
      </w:r>
    </w:p>
    <w:p w14:paraId="1F872F81" w14:textId="77777777" w:rsidR="00000000" w:rsidRDefault="00E84F3B">
      <w:pPr>
        <w:pStyle w:val="a"/>
        <w:rPr>
          <w:rFonts w:hint="cs"/>
          <w:rtl/>
        </w:rPr>
      </w:pPr>
    </w:p>
    <w:p w14:paraId="20363079" w14:textId="77777777" w:rsidR="00000000" w:rsidRDefault="00E84F3B">
      <w:pPr>
        <w:pStyle w:val="a"/>
        <w:rPr>
          <w:rFonts w:hint="cs"/>
          <w:rtl/>
        </w:rPr>
      </w:pPr>
      <w:r>
        <w:rPr>
          <w:rFonts w:hint="cs"/>
          <w:rtl/>
        </w:rPr>
        <w:t xml:space="preserve">אדוני היושב-ראש, אי-אפשר להכות את האיגודים המקצועיים וגם לאפשר ייצוא הון וגם לאפשר ייבוא עבודה זולה וגם לדבר על איך לפתור את בעיית האבטלה. אני לא מבין לפעמים </w:t>
      </w:r>
      <w:r>
        <w:rPr>
          <w:rFonts w:hint="cs"/>
          <w:rtl/>
        </w:rPr>
        <w:t>על מה אנשים מדברים, לא מבין. ההון יכול לנדוד, לחפש עבודה זולה באירביד, אפשר גם לייבא עבודה זולה לישראל, ורוצים להעסיק אנשים בתנאים של מדינת רווחה. מבנית, יש פה משהו דפוק. שירות התעסוקה הוא אפור. הוא חייב להיות אפור. הוא לא יכול לעשות כלום.</w:t>
      </w:r>
    </w:p>
    <w:p w14:paraId="59EE45CE" w14:textId="77777777" w:rsidR="00000000" w:rsidRDefault="00E84F3B">
      <w:pPr>
        <w:pStyle w:val="a"/>
        <w:rPr>
          <w:rFonts w:hint="cs"/>
          <w:rtl/>
        </w:rPr>
      </w:pPr>
    </w:p>
    <w:p w14:paraId="24F8E45A" w14:textId="77777777" w:rsidR="00000000" w:rsidRDefault="00E84F3B">
      <w:pPr>
        <w:pStyle w:val="a"/>
        <w:rPr>
          <w:rFonts w:hint="cs"/>
          <w:rtl/>
        </w:rPr>
      </w:pPr>
      <w:r>
        <w:rPr>
          <w:rFonts w:hint="cs"/>
          <w:rtl/>
        </w:rPr>
        <w:t>אני רוצה לספר ל</w:t>
      </w:r>
      <w:r>
        <w:rPr>
          <w:rFonts w:hint="cs"/>
          <w:rtl/>
        </w:rPr>
        <w:t xml:space="preserve">חברת הכנסת לבני, שבמגזר הערבי הוא לא רק אפור ועצלן - הוא גם פוליטי, הוא גם שם תנאים למי להצביע בתקופת בחירות בשביל להעסיקו.    </w:t>
      </w:r>
    </w:p>
    <w:p w14:paraId="7B5D157A" w14:textId="77777777" w:rsidR="00000000" w:rsidRDefault="00E84F3B">
      <w:pPr>
        <w:pStyle w:val="a"/>
        <w:rPr>
          <w:rFonts w:hint="cs"/>
          <w:rtl/>
        </w:rPr>
      </w:pPr>
    </w:p>
    <w:p w14:paraId="3D0DDFC8" w14:textId="77777777" w:rsidR="00000000" w:rsidRDefault="00E84F3B">
      <w:pPr>
        <w:pStyle w:val="ad"/>
        <w:rPr>
          <w:rFonts w:hint="cs"/>
          <w:rtl/>
        </w:rPr>
      </w:pPr>
      <w:r>
        <w:rPr>
          <w:rtl/>
        </w:rPr>
        <w:t>היו"ר</w:t>
      </w:r>
      <w:r>
        <w:rPr>
          <w:rFonts w:hint="cs"/>
          <w:rtl/>
        </w:rPr>
        <w:t xml:space="preserve"> משה כחלון</w:t>
      </w:r>
      <w:r>
        <w:rPr>
          <w:rtl/>
        </w:rPr>
        <w:t>:</w:t>
      </w:r>
    </w:p>
    <w:p w14:paraId="584EDC3D" w14:textId="77777777" w:rsidR="00000000" w:rsidRDefault="00E84F3B">
      <w:pPr>
        <w:pStyle w:val="a"/>
        <w:rPr>
          <w:rFonts w:hint="cs"/>
          <w:rtl/>
        </w:rPr>
      </w:pPr>
    </w:p>
    <w:p w14:paraId="6463EF2B" w14:textId="77777777" w:rsidR="00000000" w:rsidRDefault="00E84F3B">
      <w:pPr>
        <w:pStyle w:val="a"/>
        <w:rPr>
          <w:rFonts w:hint="cs"/>
          <w:rtl/>
        </w:rPr>
      </w:pPr>
      <w:r>
        <w:rPr>
          <w:rFonts w:hint="cs"/>
          <w:rtl/>
        </w:rPr>
        <w:t>תודה רבה, חבר הכנסת בשארה. הצעה אחרת לחבר הכנסת דוד טל, בבקשה.</w:t>
      </w:r>
    </w:p>
    <w:p w14:paraId="68DB2ABF" w14:textId="77777777" w:rsidR="00000000" w:rsidRDefault="00E84F3B">
      <w:pPr>
        <w:pStyle w:val="a"/>
        <w:rPr>
          <w:rFonts w:hint="cs"/>
          <w:rtl/>
        </w:rPr>
      </w:pPr>
    </w:p>
    <w:p w14:paraId="3B03D155" w14:textId="77777777" w:rsidR="00000000" w:rsidRDefault="00E84F3B">
      <w:pPr>
        <w:pStyle w:val="Speaker"/>
        <w:rPr>
          <w:rtl/>
        </w:rPr>
      </w:pPr>
      <w:bookmarkStart w:id="1143" w:name="FS000000493T16_07_2003_20_53_35"/>
      <w:bookmarkStart w:id="1144" w:name="_Toc46538776"/>
      <w:bookmarkStart w:id="1145" w:name="_Toc49055507"/>
      <w:bookmarkEnd w:id="1143"/>
      <w:r>
        <w:rPr>
          <w:rFonts w:hint="eastAsia"/>
          <w:rtl/>
        </w:rPr>
        <w:t>דוד</w:t>
      </w:r>
      <w:r>
        <w:rPr>
          <w:rtl/>
        </w:rPr>
        <w:t xml:space="preserve"> טל (עם אחד):</w:t>
      </w:r>
      <w:bookmarkEnd w:id="1144"/>
      <w:bookmarkEnd w:id="1145"/>
    </w:p>
    <w:p w14:paraId="1C826B98" w14:textId="77777777" w:rsidR="00000000" w:rsidRDefault="00E84F3B">
      <w:pPr>
        <w:pStyle w:val="a"/>
        <w:rPr>
          <w:rFonts w:hint="cs"/>
          <w:rtl/>
        </w:rPr>
      </w:pPr>
    </w:p>
    <w:p w14:paraId="52666528" w14:textId="77777777" w:rsidR="00000000" w:rsidRDefault="00E84F3B">
      <w:pPr>
        <w:pStyle w:val="a"/>
        <w:rPr>
          <w:rFonts w:hint="cs"/>
          <w:rtl/>
        </w:rPr>
      </w:pPr>
      <w:r>
        <w:rPr>
          <w:rFonts w:hint="cs"/>
          <w:rtl/>
        </w:rPr>
        <w:t xml:space="preserve">אדוני היושב-ראש, ידידי סגן </w:t>
      </w:r>
      <w:r>
        <w:rPr>
          <w:rFonts w:hint="cs"/>
          <w:rtl/>
        </w:rPr>
        <w:t>השר, בדיון על הרצח בטיילת לא ניתנה לי אפשרות דיבור משום שהיה רק דובר אחד. אני רוצה להעביר בשם סיעת עם אחד את תנחומינו למשפחת עמיר שמחון, שנהרג על-ידי המחבל הפושע. השם ייקום דמו של עמיר שמחון - ואיחולי החלמה למאבטח.</w:t>
      </w:r>
    </w:p>
    <w:p w14:paraId="3D439F8D" w14:textId="77777777" w:rsidR="00000000" w:rsidRDefault="00E84F3B">
      <w:pPr>
        <w:pStyle w:val="a"/>
        <w:rPr>
          <w:rFonts w:hint="cs"/>
          <w:rtl/>
        </w:rPr>
      </w:pPr>
    </w:p>
    <w:p w14:paraId="664CACE7" w14:textId="77777777" w:rsidR="00000000" w:rsidRDefault="00E84F3B">
      <w:pPr>
        <w:pStyle w:val="a"/>
        <w:rPr>
          <w:rFonts w:hint="cs"/>
          <w:rtl/>
        </w:rPr>
      </w:pPr>
      <w:r>
        <w:rPr>
          <w:rFonts w:hint="cs"/>
          <w:rtl/>
        </w:rPr>
        <w:t>לעצם העניין, אני מציע לממשלה, אדוני היוש</w:t>
      </w:r>
      <w:r>
        <w:rPr>
          <w:rFonts w:hint="cs"/>
          <w:rtl/>
        </w:rPr>
        <w:t xml:space="preserve">ב-ראש, שתתרכז כרגע בייצור מקומות עבודה. משק נורמלי צומח ומייצר בסביבות 50,000 מקומות עבודה רגילים בלי שהממשלה תתאמץ. אני חושב שהממשלה צריכה לראות את זה כמטרה וצריכה להביא את המשק הזה לצמיחה. לצערי, אני לא רואה את הקצה הזה. </w:t>
      </w:r>
    </w:p>
    <w:p w14:paraId="2691FB1A" w14:textId="77777777" w:rsidR="00000000" w:rsidRDefault="00E84F3B">
      <w:pPr>
        <w:pStyle w:val="a"/>
        <w:rPr>
          <w:rFonts w:hint="cs"/>
          <w:rtl/>
        </w:rPr>
      </w:pPr>
    </w:p>
    <w:p w14:paraId="495ADE79" w14:textId="77777777" w:rsidR="00000000" w:rsidRDefault="00E84F3B">
      <w:pPr>
        <w:pStyle w:val="a"/>
        <w:ind w:firstLine="720"/>
        <w:rPr>
          <w:rFonts w:hint="cs"/>
          <w:rtl/>
        </w:rPr>
      </w:pPr>
      <w:r>
        <w:rPr>
          <w:rFonts w:hint="cs"/>
          <w:rtl/>
        </w:rPr>
        <w:t>אבל, אנחנו רואים את ההתנגדות הק</w:t>
      </w:r>
      <w:r>
        <w:rPr>
          <w:rFonts w:hint="cs"/>
          <w:rtl/>
        </w:rPr>
        <w:t>בועה של נציגי הממשלה, נציגי האוצר לעבודות מועדפות. כשמדברים על עבודה מועדפת, כבר הוכח מעל לכל ספק, ש-30% מהאנשים שנכנסים לעבודה מועדפת נשארים בעבודה הזאת ולא יוצאים ממעגל העבודה. לכך, לצערי, הממשלה הזאת מתנגדת. כדאי שהממשלה תחשוב שוב על הצעד הזה.</w:t>
      </w:r>
    </w:p>
    <w:p w14:paraId="3E15B37B" w14:textId="77777777" w:rsidR="00000000" w:rsidRDefault="00E84F3B">
      <w:pPr>
        <w:pStyle w:val="a"/>
        <w:ind w:firstLine="720"/>
        <w:rPr>
          <w:rFonts w:hint="cs"/>
          <w:rtl/>
        </w:rPr>
      </w:pPr>
    </w:p>
    <w:p w14:paraId="61934242" w14:textId="77777777" w:rsidR="00000000" w:rsidRDefault="00E84F3B">
      <w:pPr>
        <w:pStyle w:val="ad"/>
        <w:rPr>
          <w:rFonts w:hint="cs"/>
          <w:rtl/>
        </w:rPr>
      </w:pPr>
      <w:r>
        <w:rPr>
          <w:rFonts w:hint="eastAsia"/>
          <w:rtl/>
        </w:rPr>
        <w:t>היו</w:t>
      </w:r>
      <w:r>
        <w:rPr>
          <w:rtl/>
        </w:rPr>
        <w:t>"ר</w:t>
      </w:r>
      <w:r>
        <w:rPr>
          <w:rFonts w:hint="cs"/>
          <w:rtl/>
        </w:rPr>
        <w:t xml:space="preserve"> מש</w:t>
      </w:r>
      <w:r>
        <w:rPr>
          <w:rFonts w:hint="cs"/>
          <w:rtl/>
        </w:rPr>
        <w:t>ה כחלון</w:t>
      </w:r>
      <w:r>
        <w:rPr>
          <w:rtl/>
        </w:rPr>
        <w:t>:</w:t>
      </w:r>
    </w:p>
    <w:p w14:paraId="6961D03D" w14:textId="77777777" w:rsidR="00000000" w:rsidRDefault="00E84F3B">
      <w:pPr>
        <w:pStyle w:val="a"/>
        <w:rPr>
          <w:rFonts w:hint="cs"/>
          <w:rtl/>
        </w:rPr>
      </w:pPr>
    </w:p>
    <w:p w14:paraId="687EB46F" w14:textId="77777777" w:rsidR="00000000" w:rsidRDefault="00E84F3B">
      <w:pPr>
        <w:pStyle w:val="a"/>
        <w:rPr>
          <w:rFonts w:hint="cs"/>
          <w:rtl/>
        </w:rPr>
      </w:pPr>
      <w:r>
        <w:rPr>
          <w:rFonts w:hint="cs"/>
          <w:rtl/>
        </w:rPr>
        <w:t xml:space="preserve">תודה רבה. חברת הכנסת אתי לבני, סגן השר המליץ להעביר את הנושא לוועדת העבודה והרווחה. את מסכימה?  </w:t>
      </w:r>
    </w:p>
    <w:p w14:paraId="5FDD0553" w14:textId="77777777" w:rsidR="00000000" w:rsidRDefault="00E84F3B">
      <w:pPr>
        <w:pStyle w:val="a"/>
        <w:rPr>
          <w:rFonts w:hint="cs"/>
          <w:rtl/>
        </w:rPr>
      </w:pPr>
    </w:p>
    <w:p w14:paraId="3D223CC9" w14:textId="77777777" w:rsidR="00000000" w:rsidRDefault="00E84F3B">
      <w:pPr>
        <w:pStyle w:val="ac"/>
        <w:rPr>
          <w:rtl/>
        </w:rPr>
      </w:pPr>
      <w:r>
        <w:rPr>
          <w:rFonts w:hint="eastAsia"/>
          <w:rtl/>
        </w:rPr>
        <w:t>אתי</w:t>
      </w:r>
      <w:r>
        <w:rPr>
          <w:rtl/>
        </w:rPr>
        <w:t xml:space="preserve"> לבני (שינוי):</w:t>
      </w:r>
    </w:p>
    <w:p w14:paraId="6582B99E" w14:textId="77777777" w:rsidR="00000000" w:rsidRDefault="00E84F3B">
      <w:pPr>
        <w:pStyle w:val="a"/>
        <w:rPr>
          <w:rFonts w:hint="cs"/>
          <w:rtl/>
        </w:rPr>
      </w:pPr>
    </w:p>
    <w:p w14:paraId="6317D0FE" w14:textId="77777777" w:rsidR="00000000" w:rsidRDefault="00E84F3B">
      <w:pPr>
        <w:pStyle w:val="a"/>
        <w:rPr>
          <w:rFonts w:hint="cs"/>
          <w:rtl/>
        </w:rPr>
      </w:pPr>
      <w:r>
        <w:rPr>
          <w:rFonts w:hint="cs"/>
          <w:rtl/>
        </w:rPr>
        <w:t>כן.</w:t>
      </w:r>
    </w:p>
    <w:p w14:paraId="23B97E03" w14:textId="77777777" w:rsidR="00000000" w:rsidRDefault="00E84F3B">
      <w:pPr>
        <w:pStyle w:val="a"/>
        <w:rPr>
          <w:rFonts w:hint="cs"/>
          <w:rtl/>
        </w:rPr>
      </w:pPr>
    </w:p>
    <w:p w14:paraId="1E23F57C" w14:textId="77777777" w:rsidR="00000000" w:rsidRDefault="00E84F3B">
      <w:pPr>
        <w:pStyle w:val="ac"/>
        <w:rPr>
          <w:rtl/>
        </w:rPr>
      </w:pPr>
      <w:r>
        <w:rPr>
          <w:rFonts w:hint="eastAsia"/>
          <w:rtl/>
        </w:rPr>
        <w:t>נסים</w:t>
      </w:r>
      <w:r>
        <w:rPr>
          <w:rtl/>
        </w:rPr>
        <w:t xml:space="preserve"> זאב (ש"ס):</w:t>
      </w:r>
    </w:p>
    <w:p w14:paraId="648D58F5" w14:textId="77777777" w:rsidR="00000000" w:rsidRDefault="00E84F3B">
      <w:pPr>
        <w:pStyle w:val="a"/>
        <w:rPr>
          <w:rFonts w:hint="cs"/>
          <w:rtl/>
        </w:rPr>
      </w:pPr>
    </w:p>
    <w:p w14:paraId="1D9A90B6" w14:textId="77777777" w:rsidR="00000000" w:rsidRDefault="00E84F3B">
      <w:pPr>
        <w:pStyle w:val="a"/>
        <w:rPr>
          <w:rFonts w:hint="cs"/>
          <w:rtl/>
        </w:rPr>
      </w:pPr>
      <w:r>
        <w:rPr>
          <w:rFonts w:hint="cs"/>
          <w:rtl/>
        </w:rPr>
        <w:t xml:space="preserve">יש לי הצעה אחרת, אדוני היושב-ראש, להעביר אותם לגן-הוורדים, להפגנה. </w:t>
      </w:r>
    </w:p>
    <w:p w14:paraId="4DAE6A90" w14:textId="77777777" w:rsidR="00000000" w:rsidRDefault="00E84F3B">
      <w:pPr>
        <w:pStyle w:val="a"/>
        <w:rPr>
          <w:rFonts w:hint="cs"/>
          <w:rtl/>
        </w:rPr>
      </w:pPr>
    </w:p>
    <w:p w14:paraId="373AE4FD" w14:textId="77777777" w:rsidR="00000000" w:rsidRDefault="00E84F3B">
      <w:pPr>
        <w:pStyle w:val="ad"/>
        <w:rPr>
          <w:rFonts w:hint="cs"/>
          <w:rtl/>
        </w:rPr>
      </w:pPr>
      <w:r>
        <w:rPr>
          <w:rFonts w:hint="eastAsia"/>
          <w:rtl/>
        </w:rPr>
        <w:t>היו</w:t>
      </w:r>
      <w:r>
        <w:rPr>
          <w:rtl/>
        </w:rPr>
        <w:t>"ר</w:t>
      </w:r>
      <w:r>
        <w:rPr>
          <w:rFonts w:hint="cs"/>
          <w:rtl/>
        </w:rPr>
        <w:t xml:space="preserve"> משה כחלון</w:t>
      </w:r>
      <w:r>
        <w:rPr>
          <w:rtl/>
        </w:rPr>
        <w:t>:</w:t>
      </w:r>
    </w:p>
    <w:p w14:paraId="696F8D1B" w14:textId="77777777" w:rsidR="00000000" w:rsidRDefault="00E84F3B">
      <w:pPr>
        <w:pStyle w:val="a"/>
        <w:rPr>
          <w:rFonts w:hint="cs"/>
          <w:rtl/>
        </w:rPr>
      </w:pPr>
    </w:p>
    <w:p w14:paraId="778544C8" w14:textId="77777777" w:rsidR="00000000" w:rsidRDefault="00E84F3B">
      <w:pPr>
        <w:pStyle w:val="a"/>
        <w:ind w:firstLine="720"/>
        <w:rPr>
          <w:rFonts w:hint="cs"/>
          <w:rtl/>
        </w:rPr>
      </w:pPr>
      <w:r>
        <w:rPr>
          <w:rFonts w:hint="cs"/>
          <w:rtl/>
        </w:rPr>
        <w:t>חבר הכנסת מרגי.</w:t>
      </w:r>
    </w:p>
    <w:p w14:paraId="4EACB626" w14:textId="77777777" w:rsidR="00000000" w:rsidRDefault="00E84F3B">
      <w:pPr>
        <w:pStyle w:val="a"/>
        <w:rPr>
          <w:rFonts w:hint="cs"/>
          <w:rtl/>
        </w:rPr>
      </w:pPr>
    </w:p>
    <w:p w14:paraId="52D4B5A2" w14:textId="77777777" w:rsidR="00000000" w:rsidRDefault="00E84F3B">
      <w:pPr>
        <w:pStyle w:val="ac"/>
        <w:rPr>
          <w:rtl/>
        </w:rPr>
      </w:pPr>
      <w:r>
        <w:rPr>
          <w:rFonts w:hint="eastAsia"/>
          <w:rtl/>
        </w:rPr>
        <w:t>יעק</w:t>
      </w:r>
      <w:r>
        <w:rPr>
          <w:rFonts w:hint="eastAsia"/>
          <w:rtl/>
        </w:rPr>
        <w:t>ב</w:t>
      </w:r>
      <w:r>
        <w:rPr>
          <w:rtl/>
        </w:rPr>
        <w:t xml:space="preserve"> מרגי (ש"ס):</w:t>
      </w:r>
    </w:p>
    <w:p w14:paraId="4548DBEC" w14:textId="77777777" w:rsidR="00000000" w:rsidRDefault="00E84F3B">
      <w:pPr>
        <w:pStyle w:val="a"/>
        <w:rPr>
          <w:rFonts w:hint="cs"/>
          <w:rtl/>
        </w:rPr>
      </w:pPr>
    </w:p>
    <w:p w14:paraId="1729BEEF" w14:textId="77777777" w:rsidR="00000000" w:rsidRDefault="00E84F3B">
      <w:pPr>
        <w:pStyle w:val="a"/>
        <w:rPr>
          <w:rFonts w:hint="cs"/>
          <w:rtl/>
        </w:rPr>
      </w:pPr>
      <w:r>
        <w:rPr>
          <w:rFonts w:hint="cs"/>
          <w:rtl/>
        </w:rPr>
        <w:t xml:space="preserve">לוועדה. </w:t>
      </w:r>
    </w:p>
    <w:p w14:paraId="378E9444" w14:textId="77777777" w:rsidR="00000000" w:rsidRDefault="00E84F3B">
      <w:pPr>
        <w:pStyle w:val="a"/>
        <w:rPr>
          <w:rFonts w:hint="cs"/>
          <w:rtl/>
        </w:rPr>
      </w:pPr>
    </w:p>
    <w:p w14:paraId="73DACC71" w14:textId="77777777" w:rsidR="00000000" w:rsidRDefault="00E84F3B">
      <w:pPr>
        <w:pStyle w:val="ad"/>
        <w:rPr>
          <w:rFonts w:hint="cs"/>
          <w:rtl/>
        </w:rPr>
      </w:pPr>
      <w:r>
        <w:rPr>
          <w:rtl/>
        </w:rPr>
        <w:t>היו"ר</w:t>
      </w:r>
      <w:r>
        <w:rPr>
          <w:rFonts w:hint="cs"/>
          <w:rtl/>
        </w:rPr>
        <w:t xml:space="preserve"> משה כחלון</w:t>
      </w:r>
      <w:r>
        <w:rPr>
          <w:rtl/>
        </w:rPr>
        <w:t>:</w:t>
      </w:r>
    </w:p>
    <w:p w14:paraId="2BE1FFCA" w14:textId="77777777" w:rsidR="00000000" w:rsidRDefault="00E84F3B">
      <w:pPr>
        <w:pStyle w:val="a"/>
        <w:rPr>
          <w:rFonts w:hint="cs"/>
          <w:rtl/>
        </w:rPr>
      </w:pPr>
    </w:p>
    <w:p w14:paraId="181EC239" w14:textId="77777777" w:rsidR="00000000" w:rsidRDefault="00E84F3B">
      <w:pPr>
        <w:pStyle w:val="a"/>
        <w:rPr>
          <w:rFonts w:hint="cs"/>
          <w:rtl/>
        </w:rPr>
      </w:pPr>
      <w:r>
        <w:rPr>
          <w:rFonts w:hint="cs"/>
          <w:rtl/>
        </w:rPr>
        <w:t xml:space="preserve">אנחנו עוברים להצבעה. בעד - זה ועדה, נגד - זה הסרה. </w:t>
      </w:r>
    </w:p>
    <w:p w14:paraId="6F0DD660" w14:textId="77777777" w:rsidR="00000000" w:rsidRDefault="00E84F3B">
      <w:pPr>
        <w:pStyle w:val="a"/>
        <w:rPr>
          <w:rFonts w:hint="cs"/>
          <w:rtl/>
        </w:rPr>
      </w:pPr>
    </w:p>
    <w:p w14:paraId="00E620A2" w14:textId="77777777" w:rsidR="00000000" w:rsidRDefault="00E84F3B">
      <w:pPr>
        <w:pStyle w:val="a7"/>
        <w:bidi/>
        <w:rPr>
          <w:rFonts w:hint="cs"/>
          <w:rtl/>
        </w:rPr>
      </w:pPr>
      <w:r>
        <w:rPr>
          <w:rFonts w:hint="cs"/>
          <w:rtl/>
        </w:rPr>
        <w:t>הצבעה מס' 17</w:t>
      </w:r>
    </w:p>
    <w:p w14:paraId="177E8ECB" w14:textId="77777777" w:rsidR="00000000" w:rsidRDefault="00E84F3B">
      <w:pPr>
        <w:pStyle w:val="a8"/>
        <w:bidi/>
        <w:rPr>
          <w:rFonts w:hint="cs"/>
          <w:rtl/>
        </w:rPr>
      </w:pPr>
    </w:p>
    <w:p w14:paraId="6D38AE1A" w14:textId="77777777" w:rsidR="00000000" w:rsidRDefault="00E84F3B">
      <w:pPr>
        <w:pStyle w:val="a8"/>
        <w:bidi/>
        <w:rPr>
          <w:rFonts w:hint="cs"/>
          <w:rtl/>
        </w:rPr>
      </w:pPr>
      <w:r>
        <w:rPr>
          <w:rFonts w:hint="cs"/>
          <w:rtl/>
        </w:rPr>
        <w:t xml:space="preserve">בעד ההצעה להעביר את הנושא לוועדה </w:t>
      </w:r>
      <w:r>
        <w:rPr>
          <w:rtl/>
        </w:rPr>
        <w:t>–</w:t>
      </w:r>
      <w:r>
        <w:rPr>
          <w:rFonts w:hint="cs"/>
          <w:rtl/>
        </w:rPr>
        <w:t xml:space="preserve"> 8</w:t>
      </w:r>
    </w:p>
    <w:p w14:paraId="327C152B" w14:textId="77777777" w:rsidR="00000000" w:rsidRDefault="00E84F3B">
      <w:pPr>
        <w:pStyle w:val="a8"/>
        <w:bidi/>
        <w:rPr>
          <w:rFonts w:hint="cs"/>
          <w:rtl/>
        </w:rPr>
      </w:pPr>
      <w:r>
        <w:rPr>
          <w:rFonts w:hint="cs"/>
          <w:rtl/>
        </w:rPr>
        <w:t xml:space="preserve">בעד ההצעה שלא לכלול את הנושא בסדר-היום </w:t>
      </w:r>
      <w:r>
        <w:rPr>
          <w:rtl/>
        </w:rPr>
        <w:t>–</w:t>
      </w:r>
      <w:r>
        <w:rPr>
          <w:rFonts w:hint="cs"/>
          <w:rtl/>
        </w:rPr>
        <w:t xml:space="preserve"> אין</w:t>
      </w:r>
    </w:p>
    <w:p w14:paraId="5D44DC46" w14:textId="77777777" w:rsidR="00000000" w:rsidRDefault="00E84F3B">
      <w:pPr>
        <w:pStyle w:val="a8"/>
        <w:bidi/>
        <w:rPr>
          <w:rFonts w:hint="cs"/>
          <w:rtl/>
        </w:rPr>
      </w:pPr>
      <w:r>
        <w:rPr>
          <w:rFonts w:hint="cs"/>
          <w:rtl/>
        </w:rPr>
        <w:t>נמנעים - אין</w:t>
      </w:r>
    </w:p>
    <w:p w14:paraId="35C35879" w14:textId="77777777" w:rsidR="00000000" w:rsidRDefault="00E84F3B">
      <w:pPr>
        <w:pStyle w:val="a9"/>
        <w:bidi/>
        <w:rPr>
          <w:rFonts w:hint="cs"/>
          <w:rtl/>
        </w:rPr>
      </w:pPr>
      <w:r>
        <w:rPr>
          <w:rFonts w:hint="cs"/>
          <w:rtl/>
        </w:rPr>
        <w:t>ההצעה להעביר את הנושא לוועדת העבודה, הרווחה והבריאו</w:t>
      </w:r>
      <w:r>
        <w:rPr>
          <w:rFonts w:hint="cs"/>
          <w:rtl/>
        </w:rPr>
        <w:t xml:space="preserve">ת נתקבלה. </w:t>
      </w:r>
    </w:p>
    <w:p w14:paraId="2225FB24" w14:textId="77777777" w:rsidR="00000000" w:rsidRDefault="00E84F3B">
      <w:pPr>
        <w:pStyle w:val="a"/>
        <w:rPr>
          <w:rFonts w:hint="cs"/>
          <w:rtl/>
        </w:rPr>
      </w:pPr>
    </w:p>
    <w:p w14:paraId="26205E1C" w14:textId="77777777" w:rsidR="00000000" w:rsidRDefault="00E84F3B">
      <w:pPr>
        <w:pStyle w:val="ad"/>
        <w:rPr>
          <w:rFonts w:hint="cs"/>
          <w:rtl/>
        </w:rPr>
      </w:pPr>
      <w:r>
        <w:rPr>
          <w:rFonts w:hint="cs"/>
          <w:rtl/>
        </w:rPr>
        <w:t xml:space="preserve"> </w:t>
      </w:r>
      <w:r>
        <w:rPr>
          <w:rFonts w:hint="eastAsia"/>
          <w:rtl/>
        </w:rPr>
        <w:t>היו</w:t>
      </w:r>
      <w:r>
        <w:rPr>
          <w:rtl/>
        </w:rPr>
        <w:t>"ר</w:t>
      </w:r>
      <w:r>
        <w:rPr>
          <w:rFonts w:hint="cs"/>
          <w:rtl/>
        </w:rPr>
        <w:t xml:space="preserve"> משה כחלון</w:t>
      </w:r>
      <w:r>
        <w:rPr>
          <w:rtl/>
        </w:rPr>
        <w:t>:</w:t>
      </w:r>
    </w:p>
    <w:p w14:paraId="42C71D55" w14:textId="77777777" w:rsidR="00000000" w:rsidRDefault="00E84F3B">
      <w:pPr>
        <w:pStyle w:val="a"/>
        <w:rPr>
          <w:rFonts w:hint="cs"/>
          <w:rtl/>
        </w:rPr>
      </w:pPr>
    </w:p>
    <w:p w14:paraId="6BBD1274" w14:textId="77777777" w:rsidR="00000000" w:rsidRDefault="00E84F3B">
      <w:pPr>
        <w:pStyle w:val="a"/>
        <w:rPr>
          <w:rFonts w:hint="cs"/>
          <w:rtl/>
        </w:rPr>
      </w:pPr>
      <w:r>
        <w:rPr>
          <w:rFonts w:hint="cs"/>
          <w:rtl/>
        </w:rPr>
        <w:t>בעד - 8, אין נגד ואין נמנעים. ההצעה עוברת לוועדת העבודה, הרווחה והבריאות.</w:t>
      </w:r>
    </w:p>
    <w:p w14:paraId="4F79DE68" w14:textId="77777777" w:rsidR="00000000" w:rsidRDefault="00E84F3B">
      <w:pPr>
        <w:pStyle w:val="a"/>
        <w:rPr>
          <w:rFonts w:hint="cs"/>
          <w:rtl/>
        </w:rPr>
      </w:pPr>
    </w:p>
    <w:p w14:paraId="115615C6" w14:textId="77777777" w:rsidR="00000000" w:rsidRDefault="00E84F3B">
      <w:pPr>
        <w:pStyle w:val="a"/>
        <w:rPr>
          <w:rFonts w:hint="cs"/>
          <w:rtl/>
        </w:rPr>
      </w:pPr>
    </w:p>
    <w:p w14:paraId="2E8E062D" w14:textId="77777777" w:rsidR="00000000" w:rsidRDefault="00E84F3B">
      <w:pPr>
        <w:pStyle w:val="Subject"/>
        <w:rPr>
          <w:rtl/>
        </w:rPr>
      </w:pPr>
    </w:p>
    <w:p w14:paraId="198FBD7F" w14:textId="77777777" w:rsidR="00000000" w:rsidRDefault="00E84F3B">
      <w:pPr>
        <w:pStyle w:val="Subject"/>
        <w:rPr>
          <w:rFonts w:hint="cs"/>
          <w:rtl/>
        </w:rPr>
      </w:pPr>
      <w:bookmarkStart w:id="1146" w:name="_Toc46538777"/>
      <w:bookmarkStart w:id="1147" w:name="_Toc49055508"/>
      <w:r>
        <w:rPr>
          <w:rFonts w:hint="cs"/>
          <w:rtl/>
        </w:rPr>
        <w:t>הצעה לסדר-היום</w:t>
      </w:r>
      <w:r>
        <w:rPr>
          <w:rtl/>
        </w:rPr>
        <w:br/>
      </w:r>
      <w:r>
        <w:rPr>
          <w:rFonts w:hint="cs"/>
          <w:rtl/>
        </w:rPr>
        <w:t>הצעת נשיא איגוד לשכות המסחר לבטל את בית-הדין לעבודה</w:t>
      </w:r>
      <w:bookmarkEnd w:id="1146"/>
      <w:bookmarkEnd w:id="1147"/>
    </w:p>
    <w:p w14:paraId="3A65801D" w14:textId="77777777" w:rsidR="00000000" w:rsidRDefault="00E84F3B">
      <w:pPr>
        <w:pStyle w:val="a"/>
        <w:rPr>
          <w:rFonts w:hint="cs"/>
          <w:rtl/>
        </w:rPr>
      </w:pPr>
    </w:p>
    <w:p w14:paraId="62F09D3E" w14:textId="77777777" w:rsidR="00000000" w:rsidRDefault="00E84F3B">
      <w:pPr>
        <w:pStyle w:val="a"/>
        <w:rPr>
          <w:rFonts w:hint="cs"/>
          <w:rtl/>
        </w:rPr>
      </w:pPr>
    </w:p>
    <w:p w14:paraId="43CD4304" w14:textId="77777777" w:rsidR="00000000" w:rsidRDefault="00E84F3B">
      <w:pPr>
        <w:pStyle w:val="ad"/>
        <w:rPr>
          <w:rFonts w:hint="cs"/>
          <w:rtl/>
        </w:rPr>
      </w:pPr>
      <w:r>
        <w:rPr>
          <w:rtl/>
        </w:rPr>
        <w:t>היו"ר</w:t>
      </w:r>
      <w:r>
        <w:rPr>
          <w:rFonts w:hint="cs"/>
          <w:rtl/>
        </w:rPr>
        <w:t xml:space="preserve"> משה כחלון</w:t>
      </w:r>
      <w:r>
        <w:rPr>
          <w:rtl/>
        </w:rPr>
        <w:t>:</w:t>
      </w:r>
    </w:p>
    <w:p w14:paraId="3490D515" w14:textId="77777777" w:rsidR="00000000" w:rsidRDefault="00E84F3B">
      <w:pPr>
        <w:pStyle w:val="a"/>
        <w:rPr>
          <w:rFonts w:hint="cs"/>
          <w:rtl/>
        </w:rPr>
      </w:pPr>
    </w:p>
    <w:p w14:paraId="334B5E4C" w14:textId="77777777" w:rsidR="00000000" w:rsidRDefault="00E84F3B">
      <w:pPr>
        <w:pStyle w:val="a"/>
        <w:rPr>
          <w:rFonts w:hint="cs"/>
          <w:rtl/>
        </w:rPr>
      </w:pPr>
      <w:r>
        <w:rPr>
          <w:rFonts w:hint="cs"/>
          <w:rtl/>
        </w:rPr>
        <w:t xml:space="preserve">אנחנו ממשיכים בסדר-היום. לפנינו הצעה לסדר-היום מס' 996: הצעת </w:t>
      </w:r>
      <w:r>
        <w:rPr>
          <w:rFonts w:hint="cs"/>
          <w:rtl/>
        </w:rPr>
        <w:t>נשיא איגוד לשכות המסחר לבטל את בית-הדין לעבודה. חבר הכנסת דוד טל, בבקשה. הצעה רגילה.</w:t>
      </w:r>
    </w:p>
    <w:p w14:paraId="6D6D5103" w14:textId="77777777" w:rsidR="00000000" w:rsidRDefault="00E84F3B">
      <w:pPr>
        <w:pStyle w:val="a"/>
        <w:rPr>
          <w:rFonts w:hint="cs"/>
          <w:rtl/>
        </w:rPr>
      </w:pPr>
    </w:p>
    <w:p w14:paraId="15C9E444" w14:textId="77777777" w:rsidR="00000000" w:rsidRDefault="00E84F3B">
      <w:pPr>
        <w:pStyle w:val="Speaker"/>
        <w:rPr>
          <w:rtl/>
        </w:rPr>
      </w:pPr>
      <w:bookmarkStart w:id="1148" w:name="FS000000493T16_07_2003_21_06_56"/>
      <w:bookmarkStart w:id="1149" w:name="_Toc46538778"/>
      <w:bookmarkStart w:id="1150" w:name="_Toc49055509"/>
      <w:bookmarkEnd w:id="1148"/>
      <w:r>
        <w:rPr>
          <w:rtl/>
        </w:rPr>
        <w:t>דוד טל (עם אחד):</w:t>
      </w:r>
      <w:bookmarkEnd w:id="1149"/>
      <w:bookmarkEnd w:id="1150"/>
    </w:p>
    <w:p w14:paraId="7D46C80F" w14:textId="77777777" w:rsidR="00000000" w:rsidRDefault="00E84F3B">
      <w:pPr>
        <w:pStyle w:val="a"/>
        <w:rPr>
          <w:rtl/>
        </w:rPr>
      </w:pPr>
    </w:p>
    <w:p w14:paraId="1F75F2F8" w14:textId="77777777" w:rsidR="00000000" w:rsidRDefault="00E84F3B">
      <w:pPr>
        <w:pStyle w:val="a"/>
        <w:rPr>
          <w:rFonts w:hint="cs"/>
          <w:rtl/>
        </w:rPr>
      </w:pPr>
      <w:r>
        <w:rPr>
          <w:rFonts w:hint="cs"/>
          <w:rtl/>
        </w:rPr>
        <w:t>ידידי היושב-ראש, עמיתי חברי הכנסת, לפני כשבוע ימים התפרסם, שחבר הכנסת לשעבר, אוריאל לין, קרא לפעול לביטול בית-הדין לעבודה ולשילובו בבתי-משפט אחרים.</w:t>
      </w:r>
    </w:p>
    <w:p w14:paraId="0AF6CFF7" w14:textId="77777777" w:rsidR="00000000" w:rsidRDefault="00E84F3B">
      <w:pPr>
        <w:pStyle w:val="a"/>
        <w:rPr>
          <w:rFonts w:hint="cs"/>
          <w:rtl/>
        </w:rPr>
      </w:pPr>
    </w:p>
    <w:p w14:paraId="3994EF3A" w14:textId="77777777" w:rsidR="00000000" w:rsidRDefault="00E84F3B">
      <w:pPr>
        <w:pStyle w:val="a"/>
        <w:rPr>
          <w:rFonts w:hint="cs"/>
          <w:rtl/>
        </w:rPr>
      </w:pPr>
      <w:r>
        <w:rPr>
          <w:rFonts w:hint="cs"/>
          <w:rtl/>
        </w:rPr>
        <w:t>אני</w:t>
      </w:r>
      <w:r>
        <w:rPr>
          <w:rFonts w:hint="cs"/>
          <w:rtl/>
        </w:rPr>
        <w:t xml:space="preserve"> רוצה לציין שאוריאל לין הוא נשיא איגוד לשכות המסחר. הוא אמר את זה, אגב, בעקבות החלטה של בית-הדין האזורי לעבודה בבאר-שבע, שהכיר בזכותם של עובדי מפעל "חיפה כימיקלים" במישור רותם להיות מיוצגים על-ידי ועד העובדים, וקבע שהנהלת החברה לא תוכל להמשיך להתעלם ממנו.</w:t>
      </w:r>
    </w:p>
    <w:p w14:paraId="21AA5C43" w14:textId="77777777" w:rsidR="00000000" w:rsidRDefault="00E84F3B">
      <w:pPr>
        <w:pStyle w:val="a"/>
        <w:rPr>
          <w:rFonts w:hint="cs"/>
          <w:rtl/>
        </w:rPr>
      </w:pPr>
    </w:p>
    <w:p w14:paraId="1FA2482A" w14:textId="77777777" w:rsidR="00000000" w:rsidRDefault="00E84F3B">
      <w:pPr>
        <w:pStyle w:val="a"/>
        <w:rPr>
          <w:rFonts w:hint="cs"/>
          <w:rtl/>
        </w:rPr>
      </w:pPr>
      <w:r>
        <w:rPr>
          <w:rFonts w:hint="cs"/>
          <w:rtl/>
        </w:rPr>
        <w:t>אדוני היושב-ראש, אני רק מתפלא על חבר הכנסת אוריאל לין, שהיה ידוע כיושב-ראש ועדת החוקה, חוק ומשפט, שבעצם מתנגד לבית-דין לעבודה. הטענה שלו היא, שבית-הדין בונה בעצם תורת משפט משל עצמו, שמנותקת מהמשפט הישראלי, בשל תפיסתו האידיאולוגית כמגן העובדים.</w:t>
      </w:r>
    </w:p>
    <w:p w14:paraId="2FB73439" w14:textId="77777777" w:rsidR="00000000" w:rsidRDefault="00E84F3B">
      <w:pPr>
        <w:pStyle w:val="a"/>
        <w:rPr>
          <w:rFonts w:hint="cs"/>
          <w:rtl/>
        </w:rPr>
      </w:pPr>
    </w:p>
    <w:p w14:paraId="225B34B1" w14:textId="77777777" w:rsidR="00000000" w:rsidRDefault="00E84F3B">
      <w:pPr>
        <w:pStyle w:val="a"/>
        <w:rPr>
          <w:rFonts w:hint="cs"/>
          <w:rtl/>
        </w:rPr>
      </w:pPr>
      <w:r>
        <w:rPr>
          <w:rFonts w:hint="cs"/>
          <w:rtl/>
        </w:rPr>
        <w:t>בעצם, אם נ</w:t>
      </w:r>
      <w:r>
        <w:rPr>
          <w:rFonts w:hint="cs"/>
          <w:rtl/>
        </w:rPr>
        <w:t xml:space="preserve">לך לפי ההיגיון הזה, אפשר לבטל בכלל את בית-המשפט שלנו, ושלום על ישראל. כל מי שלא מוצא חן בעיניו פסק-דין כזה או אחר, טוען שאולי נבטל את בית-הדין לעבודה. </w:t>
      </w:r>
    </w:p>
    <w:p w14:paraId="200136CE" w14:textId="77777777" w:rsidR="00000000" w:rsidRDefault="00E84F3B">
      <w:pPr>
        <w:pStyle w:val="a"/>
        <w:rPr>
          <w:rFonts w:hint="cs"/>
          <w:rtl/>
        </w:rPr>
      </w:pPr>
    </w:p>
    <w:p w14:paraId="69A041C5" w14:textId="77777777" w:rsidR="00000000" w:rsidRDefault="00E84F3B">
      <w:pPr>
        <w:pStyle w:val="a"/>
        <w:rPr>
          <w:rFonts w:hint="cs"/>
          <w:rtl/>
        </w:rPr>
      </w:pPr>
      <w:r>
        <w:rPr>
          <w:rFonts w:hint="cs"/>
          <w:rtl/>
        </w:rPr>
        <w:t xml:space="preserve">אני מוכרח לומר, שדווקא מבחינה זאת האיגודים המקצועיים לא אחת עזבו את בית-הדין בתחושת קיפוח; הם חשבו שהם </w:t>
      </w:r>
      <w:r>
        <w:rPr>
          <w:rFonts w:hint="cs"/>
          <w:rtl/>
        </w:rPr>
        <w:t xml:space="preserve">צודקים, אבל בית-הדין לא היה לצדם. הם מעולם לא חשבו להטיל איזה כתם על ערכאה משפטית, כפי שעשה עורך-הדין לין. </w:t>
      </w:r>
    </w:p>
    <w:p w14:paraId="4408009A" w14:textId="77777777" w:rsidR="00000000" w:rsidRDefault="00E84F3B">
      <w:pPr>
        <w:pStyle w:val="a"/>
        <w:rPr>
          <w:rFonts w:hint="cs"/>
          <w:rtl/>
        </w:rPr>
      </w:pPr>
    </w:p>
    <w:p w14:paraId="020BEC37" w14:textId="77777777" w:rsidR="00000000" w:rsidRDefault="00E84F3B">
      <w:pPr>
        <w:pStyle w:val="a"/>
        <w:rPr>
          <w:rFonts w:hint="cs"/>
          <w:rtl/>
        </w:rPr>
      </w:pPr>
      <w:r>
        <w:rPr>
          <w:rFonts w:hint="cs"/>
          <w:rtl/>
        </w:rPr>
        <w:t>עורך-הדין לין בעצם לא מרוצה מהחלטות של בית-הדין לעבודה, משום שהוא סבור שבית-הדין לעבודה מייצג יותר את העובדים ולא מייצג את הצדק. בעצם אמירה זאת הוא</w:t>
      </w:r>
      <w:r>
        <w:rPr>
          <w:rFonts w:hint="cs"/>
          <w:rtl/>
        </w:rPr>
        <w:t xml:space="preserve"> מטיל צל כבד וכתם גדול על מערכת המשפט. </w:t>
      </w:r>
    </w:p>
    <w:p w14:paraId="1E71AC69" w14:textId="77777777" w:rsidR="00000000" w:rsidRDefault="00E84F3B">
      <w:pPr>
        <w:pStyle w:val="a"/>
        <w:rPr>
          <w:rFonts w:hint="cs"/>
          <w:rtl/>
        </w:rPr>
      </w:pPr>
    </w:p>
    <w:p w14:paraId="09EFF4FE" w14:textId="77777777" w:rsidR="00000000" w:rsidRDefault="00E84F3B">
      <w:pPr>
        <w:pStyle w:val="a"/>
        <w:rPr>
          <w:rFonts w:hint="cs"/>
          <w:rtl/>
        </w:rPr>
      </w:pPr>
      <w:r>
        <w:rPr>
          <w:rFonts w:hint="cs"/>
          <w:rtl/>
        </w:rPr>
        <w:t>אולי נציין פה את דבריה של היועצת המשפטית של האגף לאיגוד מקצועי. היא כותבת שהוא אינטרסנט. היא אומרת: חמור הדבר שאדם כמו אוריאל לין מכפיש את שמם של עשרות שופטי בית-הדין לעבודה, שעושים לילות כימים בעבודה על תיקים של יח</w:t>
      </w:r>
      <w:r>
        <w:rPr>
          <w:rFonts w:hint="cs"/>
          <w:rtl/>
        </w:rPr>
        <w:t>סי עבודה. עוד היא טוענת, שבית-הדין לעבודה לא מקבל את החלטותיו על בסיס של נטיית לב לטובת אחד הצדדים, אלא דן בכל מקרה לגופו.</w:t>
      </w:r>
    </w:p>
    <w:p w14:paraId="55966B45" w14:textId="77777777" w:rsidR="00000000" w:rsidRDefault="00E84F3B">
      <w:pPr>
        <w:pStyle w:val="a"/>
        <w:rPr>
          <w:rFonts w:hint="cs"/>
          <w:rtl/>
        </w:rPr>
      </w:pPr>
      <w:r>
        <w:rPr>
          <w:rFonts w:hint="cs"/>
          <w:rtl/>
        </w:rPr>
        <w:t xml:space="preserve">   </w:t>
      </w:r>
    </w:p>
    <w:p w14:paraId="069E1C59" w14:textId="77777777" w:rsidR="00000000" w:rsidRDefault="00E84F3B">
      <w:pPr>
        <w:pStyle w:val="a"/>
        <w:rPr>
          <w:rFonts w:hint="cs"/>
          <w:rtl/>
        </w:rPr>
      </w:pPr>
      <w:r>
        <w:rPr>
          <w:rFonts w:hint="cs"/>
          <w:rtl/>
        </w:rPr>
        <w:t>צריך לומר, רבותי חברי הכנסת, שבית-דין לעבודה הוא בית-דין מתמקצע, הוא מקצועי. יש בו גם נציגים של המעסיקים וגם נציגים של העובדים. ה</w:t>
      </w:r>
      <w:r>
        <w:rPr>
          <w:rFonts w:hint="cs"/>
          <w:rtl/>
        </w:rPr>
        <w:t>שילוב הזה, אני חושב, מביא יותר מכול לצדק, עד כמה שהוא יכול להיות אבסולוטי. צריך לומר, שבכלל מערכת המשפט שלנו הולכת יותר ויותר לכיוון התמקצעות, גם בית-המשפט הרגיל. יש היום כבר הבחנה והפרדה. יש בית-משפט למשפחה, יש נושאים פליליים, יש אנשים שמתמחים בנושאים פינ</w:t>
      </w:r>
      <w:r>
        <w:rPr>
          <w:rFonts w:hint="cs"/>
          <w:rtl/>
        </w:rPr>
        <w:t xml:space="preserve">נסיים, כדי שכל אחד יהיה בתחומו ולא ייווצר מצב כפי שפעם היה, שבעצם שופט יושב בדין והוא לא בקיא בכל רזי התחום שמביאים לפניו או בנושא שמובא לפניו, וכל הזמן הוא צריך לקבל רק חוות דעת כאלה ואחרות. בתי-הדין ובתי-המשפט, כאמור, מתמקצעים יותר ויותר.   </w:t>
      </w:r>
    </w:p>
    <w:p w14:paraId="7AB2337B" w14:textId="77777777" w:rsidR="00000000" w:rsidRDefault="00E84F3B">
      <w:pPr>
        <w:pStyle w:val="a"/>
        <w:rPr>
          <w:rFonts w:hint="cs"/>
          <w:rtl/>
        </w:rPr>
      </w:pPr>
    </w:p>
    <w:p w14:paraId="216DFBE2" w14:textId="77777777" w:rsidR="00000000" w:rsidRDefault="00E84F3B">
      <w:pPr>
        <w:pStyle w:val="a"/>
        <w:rPr>
          <w:rFonts w:hint="cs"/>
          <w:rtl/>
        </w:rPr>
      </w:pPr>
      <w:r>
        <w:rPr>
          <w:rFonts w:hint="cs"/>
          <w:rtl/>
        </w:rPr>
        <w:t>אני רוצה לו</w:t>
      </w:r>
      <w:r>
        <w:rPr>
          <w:rFonts w:hint="cs"/>
          <w:rtl/>
        </w:rPr>
        <w:t xml:space="preserve">מר, שיש שתי סיבות עיקריות לייחוד ענייני העבודה ולטיפול בהם בבתי-דין. קודם כול, המומחיות, כפי שאמרתי, היא רצויה, בעיקר מומחיות במערכת יחסי עבודה, וסדרי הדין המיוחדים שמונהגים בבתי-הדין האלה, ובעיקר השימוש בנציגי ציבור כשופטים לצד השופטים המקצועיים.  </w:t>
      </w:r>
    </w:p>
    <w:p w14:paraId="1364CCDE" w14:textId="77777777" w:rsidR="00000000" w:rsidRDefault="00E84F3B">
      <w:pPr>
        <w:pStyle w:val="a"/>
        <w:rPr>
          <w:rFonts w:hint="cs"/>
          <w:rtl/>
        </w:rPr>
      </w:pPr>
    </w:p>
    <w:p w14:paraId="1D142A3B" w14:textId="77777777" w:rsidR="00000000" w:rsidRDefault="00E84F3B">
      <w:pPr>
        <w:pStyle w:val="a"/>
        <w:rPr>
          <w:rFonts w:hint="cs"/>
          <w:rtl/>
        </w:rPr>
      </w:pPr>
      <w:r>
        <w:rPr>
          <w:rFonts w:hint="cs"/>
          <w:rtl/>
        </w:rPr>
        <w:t>אני ר</w:t>
      </w:r>
      <w:r>
        <w:rPr>
          <w:rFonts w:hint="cs"/>
          <w:rtl/>
        </w:rPr>
        <w:t xml:space="preserve">וצה להזכיר לחברי הכנסת, שמערכת בתי-הדין לעבודה הוקמה בין 1968 ל-1969 - - </w:t>
      </w:r>
    </w:p>
    <w:p w14:paraId="29A4DB26" w14:textId="77777777" w:rsidR="00000000" w:rsidRDefault="00E84F3B">
      <w:pPr>
        <w:pStyle w:val="a"/>
        <w:rPr>
          <w:rFonts w:hint="cs"/>
          <w:rtl/>
        </w:rPr>
      </w:pPr>
    </w:p>
    <w:p w14:paraId="3477FFBF" w14:textId="77777777" w:rsidR="00000000" w:rsidRDefault="00E84F3B">
      <w:pPr>
        <w:pStyle w:val="ac"/>
        <w:rPr>
          <w:rtl/>
        </w:rPr>
      </w:pPr>
      <w:r>
        <w:rPr>
          <w:rFonts w:hint="eastAsia"/>
          <w:rtl/>
        </w:rPr>
        <w:t>יחיאל</w:t>
      </w:r>
      <w:r>
        <w:rPr>
          <w:rtl/>
        </w:rPr>
        <w:t xml:space="preserve"> חזן (הליכוד):</w:t>
      </w:r>
    </w:p>
    <w:p w14:paraId="7A9B0C0A" w14:textId="77777777" w:rsidR="00000000" w:rsidRDefault="00E84F3B">
      <w:pPr>
        <w:pStyle w:val="a"/>
        <w:rPr>
          <w:rFonts w:hint="cs"/>
          <w:rtl/>
        </w:rPr>
      </w:pPr>
    </w:p>
    <w:p w14:paraId="2929CAAE" w14:textId="77777777" w:rsidR="00000000" w:rsidRDefault="00E84F3B">
      <w:pPr>
        <w:pStyle w:val="a"/>
        <w:rPr>
          <w:rFonts w:hint="cs"/>
          <w:rtl/>
        </w:rPr>
      </w:pPr>
      <w:r>
        <w:rPr>
          <w:rFonts w:hint="cs"/>
          <w:rtl/>
        </w:rPr>
        <w:t xml:space="preserve">ב-1969. </w:t>
      </w:r>
    </w:p>
    <w:p w14:paraId="4351302E" w14:textId="77777777" w:rsidR="00000000" w:rsidRDefault="00E84F3B">
      <w:pPr>
        <w:pStyle w:val="a"/>
        <w:rPr>
          <w:rFonts w:hint="cs"/>
          <w:rtl/>
        </w:rPr>
      </w:pPr>
    </w:p>
    <w:p w14:paraId="1CB22CAE" w14:textId="77777777" w:rsidR="00000000" w:rsidRDefault="00E84F3B">
      <w:pPr>
        <w:pStyle w:val="SpeakerCon"/>
        <w:rPr>
          <w:rtl/>
        </w:rPr>
      </w:pPr>
      <w:bookmarkStart w:id="1151" w:name="FS000000493T16_07_2003_21_24_03C"/>
      <w:bookmarkEnd w:id="1151"/>
      <w:r>
        <w:rPr>
          <w:rFonts w:hint="eastAsia"/>
          <w:rtl/>
        </w:rPr>
        <w:t>דוד</w:t>
      </w:r>
      <w:r>
        <w:rPr>
          <w:rtl/>
        </w:rPr>
        <w:t xml:space="preserve"> טל (עם אחד):</w:t>
      </w:r>
    </w:p>
    <w:p w14:paraId="7A68CC20" w14:textId="77777777" w:rsidR="00000000" w:rsidRDefault="00E84F3B">
      <w:pPr>
        <w:pStyle w:val="a"/>
        <w:rPr>
          <w:rFonts w:hint="cs"/>
          <w:rtl/>
        </w:rPr>
      </w:pPr>
    </w:p>
    <w:p w14:paraId="216BDB51" w14:textId="77777777" w:rsidR="00000000" w:rsidRDefault="00E84F3B">
      <w:pPr>
        <w:pStyle w:val="a"/>
        <w:rPr>
          <w:rFonts w:hint="cs"/>
          <w:rtl/>
        </w:rPr>
      </w:pPr>
      <w:r>
        <w:rPr>
          <w:rFonts w:hint="cs"/>
          <w:rtl/>
        </w:rPr>
        <w:t xml:space="preserve">אצלי רשום 1969. קראתי כתבה בעיתון - 1968. רציתי להיות בטוח, ולכן אמרתי 1968-1969. 1969 זה נכון. </w:t>
      </w:r>
    </w:p>
    <w:p w14:paraId="41C97749" w14:textId="77777777" w:rsidR="00000000" w:rsidRDefault="00E84F3B">
      <w:pPr>
        <w:pStyle w:val="a"/>
        <w:rPr>
          <w:rFonts w:hint="cs"/>
          <w:rtl/>
        </w:rPr>
      </w:pPr>
    </w:p>
    <w:p w14:paraId="68F20296" w14:textId="77777777" w:rsidR="00000000" w:rsidRDefault="00E84F3B">
      <w:pPr>
        <w:pStyle w:val="a"/>
        <w:rPr>
          <w:rFonts w:hint="cs"/>
          <w:rtl/>
        </w:rPr>
      </w:pPr>
      <w:r>
        <w:rPr>
          <w:rFonts w:hint="cs"/>
          <w:rtl/>
        </w:rPr>
        <w:t>- - מתוך מגמה לרכז את הטיפול בנושא</w:t>
      </w:r>
      <w:r>
        <w:rPr>
          <w:rFonts w:hint="cs"/>
          <w:rtl/>
        </w:rPr>
        <w:t xml:space="preserve"> העבודה והביטחון הסוציאלי בערכאה אחת, אשר תתמחה, כאמור, בנושאים אלה, ובין השאר תיישם את חקיקת המגן, תסייע בפיתוח משפט העבודה והביטחון הסוציאלי ותייעל את הטיפול בנושאים האלה.</w:t>
      </w:r>
    </w:p>
    <w:p w14:paraId="275A10E1" w14:textId="77777777" w:rsidR="00000000" w:rsidRDefault="00E84F3B">
      <w:pPr>
        <w:pStyle w:val="a"/>
        <w:rPr>
          <w:rFonts w:hint="cs"/>
          <w:rtl/>
        </w:rPr>
      </w:pPr>
    </w:p>
    <w:p w14:paraId="45466027" w14:textId="77777777" w:rsidR="00000000" w:rsidRDefault="00E84F3B">
      <w:pPr>
        <w:pStyle w:val="a"/>
        <w:rPr>
          <w:rFonts w:hint="cs"/>
          <w:rtl/>
        </w:rPr>
      </w:pPr>
      <w:r>
        <w:rPr>
          <w:rFonts w:hint="cs"/>
          <w:rtl/>
        </w:rPr>
        <w:t>מערכת בתי-הדין לעבודה, כפי שאמרתי, רבותי חברי הכנסת, מורכבת משתי ערכאות: ערכאות ד</w:t>
      </w:r>
      <w:r>
        <w:rPr>
          <w:rFonts w:hint="cs"/>
          <w:rtl/>
        </w:rPr>
        <w:t>יוניות וערכאת ערעור. הערכאות הדיוניות הן ערכאות בתי-הדין האזוריים לעבודה בירושלים, בתל-אביב, בחיפה, בבאר-שבע ובנצרת. ערכאת הערעור היא בית-הדין לעבודה בירושלים.</w:t>
      </w:r>
    </w:p>
    <w:p w14:paraId="37E39EE5" w14:textId="77777777" w:rsidR="00000000" w:rsidRDefault="00E84F3B">
      <w:pPr>
        <w:pStyle w:val="a"/>
        <w:rPr>
          <w:rFonts w:hint="cs"/>
          <w:rtl/>
        </w:rPr>
      </w:pPr>
    </w:p>
    <w:p w14:paraId="32539228" w14:textId="77777777" w:rsidR="00000000" w:rsidRDefault="00E84F3B">
      <w:pPr>
        <w:pStyle w:val="a"/>
        <w:rPr>
          <w:rFonts w:hint="cs"/>
          <w:rtl/>
        </w:rPr>
      </w:pPr>
      <w:r>
        <w:rPr>
          <w:rFonts w:hint="cs"/>
          <w:rtl/>
        </w:rPr>
        <w:t xml:space="preserve">בבית-הדין לעבודה מכהנים שופטים מקצועיים ונציגי ציבור. נציגי הציבור הוכיחו יותר מפעם אחת, שבעצם </w:t>
      </w:r>
      <w:r>
        <w:rPr>
          <w:rFonts w:hint="cs"/>
          <w:rtl/>
        </w:rPr>
        <w:t>המומחיות שלהם והידע שלהם והכשרון שלהם, תמיד יש בכוחם ובידם לגשר ולפשר תוך כדי הדיון ולהגיע לאילו הבנות והסכמות. כך שבסופו של דבר, גם אם הם נציגי עובדים, וגם אם הם נציגי מעבידים - אני צריך לומר שהם מתמנים על-ידי שר העבודה ושר המשפטים, כמדומני. זה היה כל הזמ</w:t>
      </w:r>
      <w:r>
        <w:rPr>
          <w:rFonts w:hint="cs"/>
          <w:rtl/>
        </w:rPr>
        <w:t>ן. ברור שהשרים מתייעצים עם ארגוני העובדים והמעבידים, וכל זה על-פי תנאי כשירות שנקבעו בחוק.</w:t>
      </w:r>
    </w:p>
    <w:p w14:paraId="4B1ACFA3" w14:textId="77777777" w:rsidR="00000000" w:rsidRDefault="00E84F3B">
      <w:pPr>
        <w:pStyle w:val="a"/>
        <w:rPr>
          <w:rFonts w:hint="cs"/>
          <w:rtl/>
        </w:rPr>
      </w:pPr>
    </w:p>
    <w:p w14:paraId="5E9C8883" w14:textId="77777777" w:rsidR="00000000" w:rsidRDefault="00E84F3B">
      <w:pPr>
        <w:pStyle w:val="a"/>
        <w:rPr>
          <w:rFonts w:hint="cs"/>
          <w:rtl/>
        </w:rPr>
      </w:pPr>
      <w:r>
        <w:rPr>
          <w:rFonts w:hint="cs"/>
          <w:rtl/>
        </w:rPr>
        <w:t>כאמור, לנציגי הציבור ניסיון חיים והבנה במכלול יחסי העבודה. הם בדרך כלל מעודכנים בהתפתחויות החברתיות והכלכליות. הם לא רואים הכול דרך החור של הגרוש. יש להם רגישות חבר</w:t>
      </w:r>
      <w:r>
        <w:rPr>
          <w:rFonts w:hint="cs"/>
          <w:rtl/>
        </w:rPr>
        <w:t>תית, והרגישות הזאת עשויה למנוע מתח והתנגשות מיותרת בין מערכת המשפט לבין האיגודים המקצועיים. המומחיות בתחום דיני עבודה ויחסי עבודה חשובה לצורך הערכת העובדות, הפעלת שיקול הדעת השיפוטי ויישום ההלכות בסכסוך הנדון.</w:t>
      </w:r>
    </w:p>
    <w:p w14:paraId="362E03CC" w14:textId="77777777" w:rsidR="00000000" w:rsidRDefault="00E84F3B">
      <w:pPr>
        <w:pStyle w:val="a"/>
        <w:ind w:firstLine="0"/>
        <w:rPr>
          <w:rFonts w:hint="cs"/>
          <w:rtl/>
        </w:rPr>
      </w:pPr>
    </w:p>
    <w:p w14:paraId="1E548CC4" w14:textId="77777777" w:rsidR="00000000" w:rsidRDefault="00E84F3B">
      <w:pPr>
        <w:pStyle w:val="a"/>
        <w:ind w:firstLine="0"/>
        <w:rPr>
          <w:rFonts w:hint="cs"/>
          <w:rtl/>
        </w:rPr>
      </w:pPr>
      <w:r>
        <w:rPr>
          <w:rFonts w:hint="cs"/>
          <w:rtl/>
        </w:rPr>
        <w:tab/>
        <w:t>ברוב מדינות המערב קיימים בתי-דין לעבודה - בא</w:t>
      </w:r>
      <w:r>
        <w:rPr>
          <w:rFonts w:hint="cs"/>
          <w:rtl/>
        </w:rPr>
        <w:t>נגליה, באוסטריה, בבלגיה, בדנמרק, בגרמניה, בנורבגיה, בספרד, בשבדיה - ובכולם, למעט ספרד, יושב נציג ציבור.</w:t>
      </w:r>
    </w:p>
    <w:p w14:paraId="2CA90502" w14:textId="77777777" w:rsidR="00000000" w:rsidRDefault="00E84F3B">
      <w:pPr>
        <w:pStyle w:val="a"/>
        <w:rPr>
          <w:rFonts w:hint="cs"/>
          <w:rtl/>
        </w:rPr>
      </w:pPr>
    </w:p>
    <w:p w14:paraId="6B31F457" w14:textId="77777777" w:rsidR="00000000" w:rsidRDefault="00E84F3B">
      <w:pPr>
        <w:pStyle w:val="a"/>
        <w:rPr>
          <w:rFonts w:hint="cs"/>
          <w:rtl/>
        </w:rPr>
      </w:pPr>
      <w:r>
        <w:rPr>
          <w:rFonts w:hint="cs"/>
          <w:rtl/>
        </w:rPr>
        <w:t>בבתי-הדין לעבודה נהוגים סדרי דין שונים מאלה שבבתי-המשפט האזרחיים. אלה סדרי דין המותאמים למהות העניינים המובאים לפניהם ומאפשרים יעילות וגמישות הדיון. כך</w:t>
      </w:r>
      <w:r>
        <w:rPr>
          <w:rFonts w:hint="cs"/>
          <w:rtl/>
        </w:rPr>
        <w:t xml:space="preserve"> קובע גם סעיף 33 לחוק בתי-הדין לעבודה, כי "בכל עניין של סדר דין שאין עליו הוראה בחוק זה או בתקנות לפיו, ינהג בית-הדין בדרך הנראית לו טובה ביותר לעשיית משפט צדק".</w:t>
      </w:r>
    </w:p>
    <w:p w14:paraId="7677ACE8" w14:textId="77777777" w:rsidR="00000000" w:rsidRDefault="00E84F3B">
      <w:pPr>
        <w:pStyle w:val="a"/>
        <w:rPr>
          <w:rFonts w:hint="cs"/>
          <w:rtl/>
        </w:rPr>
      </w:pPr>
    </w:p>
    <w:p w14:paraId="6831317F" w14:textId="77777777" w:rsidR="00000000" w:rsidRDefault="00E84F3B">
      <w:pPr>
        <w:pStyle w:val="a"/>
        <w:rPr>
          <w:rFonts w:hint="cs"/>
          <w:rtl/>
        </w:rPr>
      </w:pPr>
      <w:r>
        <w:rPr>
          <w:rFonts w:hint="cs"/>
          <w:rtl/>
        </w:rPr>
        <w:t>מן הסיבות האמורות לעיל, מוקנה לבתי-הדין לעבודה חופש רב יותר בנוגע לדיני הראיות. זה לפי סעיף 3</w:t>
      </w:r>
      <w:r>
        <w:rPr>
          <w:rFonts w:hint="cs"/>
          <w:rtl/>
        </w:rPr>
        <w:t>2 לחוק בתי-הדין לעבודה.</w:t>
      </w:r>
    </w:p>
    <w:p w14:paraId="4244C0A9" w14:textId="77777777" w:rsidR="00000000" w:rsidRDefault="00E84F3B">
      <w:pPr>
        <w:pStyle w:val="a"/>
        <w:rPr>
          <w:rFonts w:hint="cs"/>
          <w:rtl/>
        </w:rPr>
      </w:pPr>
    </w:p>
    <w:p w14:paraId="629FDFF8" w14:textId="77777777" w:rsidR="00000000" w:rsidRDefault="00E84F3B">
      <w:pPr>
        <w:pStyle w:val="a"/>
        <w:rPr>
          <w:rFonts w:hint="cs"/>
          <w:rtl/>
        </w:rPr>
      </w:pPr>
      <w:r>
        <w:rPr>
          <w:rFonts w:hint="cs"/>
          <w:rtl/>
        </w:rPr>
        <w:t>רבותי חברי הכנסת, מי שמבקש לבטל את קיומו של בית-דין לעבודה רק מפני שהפסיקות לא נראות לו, משהו כנראה השתבש אצלו, או משום האינטרס האישי, אולי, כפי שקבעה פה היועצת המשפטית של האגף לאיגודים מקצועיים, או משום שמשהו משובש שם במערכת אצל א</w:t>
      </w:r>
      <w:r>
        <w:rPr>
          <w:rFonts w:hint="cs"/>
          <w:rtl/>
        </w:rPr>
        <w:t xml:space="preserve">נשי לשכת המסחר, משום שלא נראה להם </w:t>
      </w:r>
      <w:r>
        <w:rPr>
          <w:rtl/>
        </w:rPr>
        <w:t>–</w:t>
      </w:r>
      <w:r>
        <w:rPr>
          <w:rFonts w:hint="cs"/>
          <w:rtl/>
        </w:rPr>
        <w:t xml:space="preserve"> משום-מה הם חושבים כנראה שבכל נושא הם צריכים לזכות, ואוי לו ליום שהם לא זוכים באיזה משפט.</w:t>
      </w:r>
    </w:p>
    <w:p w14:paraId="2A601F5C" w14:textId="77777777" w:rsidR="00000000" w:rsidRDefault="00E84F3B">
      <w:pPr>
        <w:pStyle w:val="a"/>
        <w:rPr>
          <w:rFonts w:hint="cs"/>
          <w:rtl/>
        </w:rPr>
      </w:pPr>
    </w:p>
    <w:p w14:paraId="449FE656" w14:textId="77777777" w:rsidR="00000000" w:rsidRDefault="00E84F3B">
      <w:pPr>
        <w:pStyle w:val="a"/>
        <w:rPr>
          <w:rFonts w:hint="cs"/>
          <w:rtl/>
        </w:rPr>
      </w:pPr>
      <w:r>
        <w:rPr>
          <w:rFonts w:hint="cs"/>
          <w:rtl/>
        </w:rPr>
        <w:t>אשר על כן, אדוני היושב-ראש, צריך לדחות את הטענה הזאת של חבר הכנסת לשעבר אוריאל לין, נשיא איגוד לשכות המסחר, ולהשאיר את בתי-המשפט ע</w:t>
      </w:r>
      <w:r>
        <w:rPr>
          <w:rFonts w:hint="cs"/>
          <w:rtl/>
        </w:rPr>
        <w:t>ל כנם, ולחזק את מערכת המשפט הזאת. היא מערכת משפט שעושה יותר צדק עם העובדים, משום שכפי שאמרתי היא מגלה גם רגישות חברתית, גם ידע כלכלי וגם ידע בחוקי עבודה. תודה רבה.</w:t>
      </w:r>
    </w:p>
    <w:p w14:paraId="455449E2" w14:textId="77777777" w:rsidR="00000000" w:rsidRDefault="00E84F3B">
      <w:pPr>
        <w:pStyle w:val="a"/>
        <w:rPr>
          <w:rFonts w:hint="cs"/>
          <w:rtl/>
        </w:rPr>
      </w:pPr>
    </w:p>
    <w:p w14:paraId="4DA3385F" w14:textId="77777777" w:rsidR="00000000" w:rsidRDefault="00E84F3B">
      <w:pPr>
        <w:pStyle w:val="ad"/>
        <w:rPr>
          <w:rtl/>
        </w:rPr>
      </w:pPr>
      <w:r>
        <w:rPr>
          <w:rtl/>
        </w:rPr>
        <w:t>היו"ר משה כחלון:</w:t>
      </w:r>
    </w:p>
    <w:p w14:paraId="09B6631D" w14:textId="77777777" w:rsidR="00000000" w:rsidRDefault="00E84F3B">
      <w:pPr>
        <w:pStyle w:val="a"/>
        <w:rPr>
          <w:rtl/>
        </w:rPr>
      </w:pPr>
    </w:p>
    <w:p w14:paraId="350517C4" w14:textId="77777777" w:rsidR="00000000" w:rsidRDefault="00E84F3B">
      <w:pPr>
        <w:pStyle w:val="a"/>
        <w:rPr>
          <w:rFonts w:hint="cs"/>
          <w:rtl/>
        </w:rPr>
      </w:pPr>
    </w:p>
    <w:p w14:paraId="1F6D97F1" w14:textId="77777777" w:rsidR="00000000" w:rsidRDefault="00E84F3B">
      <w:pPr>
        <w:pStyle w:val="a"/>
        <w:rPr>
          <w:rFonts w:hint="cs"/>
          <w:rtl/>
        </w:rPr>
      </w:pPr>
      <w:r>
        <w:rPr>
          <w:rFonts w:hint="cs"/>
          <w:rtl/>
        </w:rPr>
        <w:t>תודה רבה. אדוני סגן השר.</w:t>
      </w:r>
    </w:p>
    <w:p w14:paraId="4A6AB4F1" w14:textId="77777777" w:rsidR="00000000" w:rsidRDefault="00E84F3B">
      <w:pPr>
        <w:pStyle w:val="a"/>
        <w:rPr>
          <w:rFonts w:hint="cs"/>
          <w:rtl/>
        </w:rPr>
      </w:pPr>
    </w:p>
    <w:p w14:paraId="7AAC6AD2" w14:textId="77777777" w:rsidR="00000000" w:rsidRDefault="00E84F3B">
      <w:pPr>
        <w:pStyle w:val="Speaker"/>
        <w:rPr>
          <w:rtl/>
        </w:rPr>
      </w:pPr>
      <w:bookmarkStart w:id="1152" w:name="FS000001029T16_07_2003_21_09_30"/>
      <w:bookmarkStart w:id="1153" w:name="_Toc46538779"/>
      <w:bookmarkStart w:id="1154" w:name="_Toc49055510"/>
      <w:bookmarkEnd w:id="1152"/>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bookmarkEnd w:id="1153"/>
      <w:bookmarkEnd w:id="1154"/>
    </w:p>
    <w:p w14:paraId="438B025C" w14:textId="77777777" w:rsidR="00000000" w:rsidRDefault="00E84F3B">
      <w:pPr>
        <w:pStyle w:val="a"/>
        <w:rPr>
          <w:rFonts w:hint="cs"/>
          <w:rtl/>
        </w:rPr>
      </w:pPr>
    </w:p>
    <w:p w14:paraId="46E657DE" w14:textId="77777777" w:rsidR="00000000" w:rsidRDefault="00E84F3B">
      <w:pPr>
        <w:pStyle w:val="a"/>
        <w:rPr>
          <w:rFonts w:hint="cs"/>
          <w:rtl/>
        </w:rPr>
      </w:pPr>
      <w:r>
        <w:rPr>
          <w:rFonts w:hint="cs"/>
          <w:rtl/>
        </w:rPr>
        <w:t>אד</w:t>
      </w:r>
      <w:r>
        <w:rPr>
          <w:rFonts w:hint="cs"/>
          <w:rtl/>
        </w:rPr>
        <w:t>וני היושב-ראש, חברי הכנסת, לפני כחודש ימים דנה המליאה בהצעה לסדר-היום, גם היא של חבר הכנסת טל, בדבר השביתה במפעל "חיפה כימיקלים" בדרום. בדברי תשובתי על ההצעה לסדר-היום אמרתי כי "חופש ההתארגנות הוא זכות יסוד שיש לכבדה ולקיימה".</w:t>
      </w:r>
    </w:p>
    <w:p w14:paraId="0DC5AE54" w14:textId="77777777" w:rsidR="00000000" w:rsidRDefault="00E84F3B">
      <w:pPr>
        <w:pStyle w:val="a"/>
        <w:rPr>
          <w:rFonts w:hint="cs"/>
          <w:rtl/>
        </w:rPr>
      </w:pPr>
    </w:p>
    <w:p w14:paraId="73BD7559" w14:textId="77777777" w:rsidR="00000000" w:rsidRDefault="00E84F3B">
      <w:pPr>
        <w:pStyle w:val="a"/>
        <w:rPr>
          <w:rFonts w:hint="cs"/>
          <w:rtl/>
        </w:rPr>
      </w:pPr>
      <w:r>
        <w:rPr>
          <w:rFonts w:hint="cs"/>
          <w:rtl/>
        </w:rPr>
        <w:t>אכן, זאת עשה בית-הדין לעבודה</w:t>
      </w:r>
      <w:r>
        <w:rPr>
          <w:rFonts w:hint="cs"/>
          <w:rtl/>
        </w:rPr>
        <w:t>. הוא הגן על חופש ההתאגדות של העובדים. לכן, לבוא היום ולהציע לבטל את בית-הדין לעבודה בעקבות פסיקה המגינה על חופש ההתארגנות, או כל פסיקה אחרת, זו הצעה החותרת תחת יסודותיה של מערכת יחסי העבודה בישראל.</w:t>
      </w:r>
    </w:p>
    <w:p w14:paraId="464BD74F" w14:textId="77777777" w:rsidR="00000000" w:rsidRDefault="00E84F3B">
      <w:pPr>
        <w:pStyle w:val="a"/>
        <w:rPr>
          <w:rFonts w:hint="cs"/>
          <w:rtl/>
        </w:rPr>
      </w:pPr>
    </w:p>
    <w:p w14:paraId="668FD4D4" w14:textId="77777777" w:rsidR="00000000" w:rsidRDefault="00E84F3B">
      <w:pPr>
        <w:pStyle w:val="a"/>
        <w:rPr>
          <w:rFonts w:hint="cs"/>
          <w:rtl/>
        </w:rPr>
      </w:pPr>
      <w:r>
        <w:rPr>
          <w:rFonts w:hint="cs"/>
          <w:rtl/>
        </w:rPr>
        <w:t>בית-הדין לעבודה, מאז הקמתו בשנת 1969, ממלא תפקיד משמעותי</w:t>
      </w:r>
      <w:r>
        <w:rPr>
          <w:rFonts w:hint="cs"/>
          <w:rtl/>
        </w:rPr>
        <w:t xml:space="preserve"> במערכת יחסי העבודה בישראל ובפתרון סכסוכי עבודה קיבוציים, והוא עונה על הציפיות שהיו בהקמתו - התמחות מיוחדת ביחסי עבודה ובמשפט העבודה. גם הרכבו של בית-הדין לעבודה - שופט פלוס נציגי ציבור - מבטיח שלא רק ייעשה צדק, אלא יישמר האיזון בין האינטרסים של המעבידים ל</w:t>
      </w:r>
      <w:r>
        <w:rPr>
          <w:rFonts w:hint="cs"/>
          <w:rtl/>
        </w:rPr>
        <w:t>אלה של העובדים.</w:t>
      </w:r>
    </w:p>
    <w:p w14:paraId="36E4AEC5" w14:textId="77777777" w:rsidR="00000000" w:rsidRDefault="00E84F3B">
      <w:pPr>
        <w:pStyle w:val="a"/>
        <w:rPr>
          <w:rFonts w:hint="cs"/>
          <w:rtl/>
        </w:rPr>
      </w:pPr>
    </w:p>
    <w:p w14:paraId="7E1188AA" w14:textId="77777777" w:rsidR="00000000" w:rsidRDefault="00E84F3B">
      <w:pPr>
        <w:pStyle w:val="a"/>
        <w:rPr>
          <w:rFonts w:hint="cs"/>
          <w:rtl/>
        </w:rPr>
      </w:pPr>
      <w:r>
        <w:rPr>
          <w:rFonts w:hint="cs"/>
          <w:rtl/>
        </w:rPr>
        <w:t>הסמכות לדון בסכסוכים קיבוציים היתה אחת המטרות של הקמת בתי-הדין לעבודה - "שפיטה במקום שביתה", כדברי שר העבודה דאז, יגאל אלון, זכרו לברכה.</w:t>
      </w:r>
    </w:p>
    <w:p w14:paraId="01B4DE71" w14:textId="77777777" w:rsidR="00000000" w:rsidRDefault="00E84F3B">
      <w:pPr>
        <w:pStyle w:val="a"/>
        <w:rPr>
          <w:rFonts w:hint="cs"/>
          <w:rtl/>
        </w:rPr>
      </w:pPr>
    </w:p>
    <w:p w14:paraId="12C6521F" w14:textId="77777777" w:rsidR="00000000" w:rsidRDefault="00E84F3B">
      <w:pPr>
        <w:pStyle w:val="a"/>
        <w:rPr>
          <w:rFonts w:hint="cs"/>
          <w:rtl/>
        </w:rPr>
      </w:pPr>
      <w:r>
        <w:rPr>
          <w:rFonts w:hint="cs"/>
          <w:rtl/>
        </w:rPr>
        <w:t>באופן טבעי, צד לדיון משפטי שלא נתקבלו טענותיו ונפסק נגדו יהיה מאוכזב מהשופט, מפסק-הדין, אך לבוא בעקבו</w:t>
      </w:r>
      <w:r>
        <w:rPr>
          <w:rFonts w:hint="cs"/>
          <w:rtl/>
        </w:rPr>
        <w:t>ת אכזבה זו ולבטל את מערכת בתי-הדין לעבודה ולצרפם למערכת הכללית - הדרך ארוכה.</w:t>
      </w:r>
    </w:p>
    <w:p w14:paraId="5D492429" w14:textId="77777777" w:rsidR="00000000" w:rsidRDefault="00E84F3B">
      <w:pPr>
        <w:pStyle w:val="a"/>
        <w:rPr>
          <w:rFonts w:hint="cs"/>
          <w:rtl/>
        </w:rPr>
      </w:pPr>
    </w:p>
    <w:p w14:paraId="59FD32E0" w14:textId="77777777" w:rsidR="00000000" w:rsidRDefault="00E84F3B">
      <w:pPr>
        <w:pStyle w:val="a"/>
        <w:rPr>
          <w:rFonts w:hint="cs"/>
          <w:rtl/>
        </w:rPr>
      </w:pPr>
      <w:r>
        <w:rPr>
          <w:rFonts w:hint="cs"/>
          <w:rtl/>
        </w:rPr>
        <w:t>אני מציע להסתפק בתשובה הזאת, אבל אם אתה רוצה לדון בנושא בוועדת העבודה, אני מסכים.</w:t>
      </w:r>
    </w:p>
    <w:p w14:paraId="6195B07C" w14:textId="77777777" w:rsidR="00000000" w:rsidRDefault="00E84F3B">
      <w:pPr>
        <w:pStyle w:val="a"/>
        <w:rPr>
          <w:rFonts w:hint="cs"/>
          <w:rtl/>
        </w:rPr>
      </w:pPr>
    </w:p>
    <w:p w14:paraId="46A08194" w14:textId="77777777" w:rsidR="00000000" w:rsidRDefault="00E84F3B">
      <w:pPr>
        <w:pStyle w:val="ac"/>
        <w:rPr>
          <w:rtl/>
        </w:rPr>
      </w:pPr>
      <w:r>
        <w:rPr>
          <w:rFonts w:hint="eastAsia"/>
          <w:rtl/>
        </w:rPr>
        <w:t>דוד</w:t>
      </w:r>
      <w:r>
        <w:rPr>
          <w:rtl/>
        </w:rPr>
        <w:t xml:space="preserve"> טל (עם אחד):</w:t>
      </w:r>
    </w:p>
    <w:p w14:paraId="1697E043" w14:textId="77777777" w:rsidR="00000000" w:rsidRDefault="00E84F3B">
      <w:pPr>
        <w:pStyle w:val="a"/>
        <w:rPr>
          <w:rFonts w:hint="cs"/>
          <w:rtl/>
        </w:rPr>
      </w:pPr>
    </w:p>
    <w:p w14:paraId="5B83277B" w14:textId="77777777" w:rsidR="00000000" w:rsidRDefault="00E84F3B">
      <w:pPr>
        <w:pStyle w:val="a"/>
        <w:rPr>
          <w:rFonts w:hint="cs"/>
          <w:rtl/>
        </w:rPr>
      </w:pPr>
      <w:r>
        <w:rPr>
          <w:rFonts w:hint="cs"/>
          <w:rtl/>
        </w:rPr>
        <w:t>אני מקבל את מה שסגן השר אומר: דיון בוועדת העבודה והרווחה.</w:t>
      </w:r>
    </w:p>
    <w:p w14:paraId="518E7BEA" w14:textId="77777777" w:rsidR="00000000" w:rsidRDefault="00E84F3B">
      <w:pPr>
        <w:pStyle w:val="a"/>
        <w:rPr>
          <w:rFonts w:hint="cs"/>
          <w:rtl/>
        </w:rPr>
      </w:pPr>
    </w:p>
    <w:p w14:paraId="62349EDE" w14:textId="77777777" w:rsidR="00000000" w:rsidRDefault="00E84F3B">
      <w:pPr>
        <w:pStyle w:val="SpeakerCon"/>
        <w:rPr>
          <w:rtl/>
        </w:rPr>
      </w:pPr>
      <w:bookmarkStart w:id="1155" w:name="FS000001029T16_07_2003_21_16_34C"/>
      <w:bookmarkEnd w:id="1155"/>
      <w:r>
        <w:rPr>
          <w:rtl/>
        </w:rPr>
        <w:t>סגן שר התעשייה</w:t>
      </w:r>
      <w:r>
        <w:rPr>
          <w:rFonts w:hint="cs"/>
          <w:rtl/>
        </w:rPr>
        <w:t>,</w:t>
      </w:r>
      <w:r>
        <w:rPr>
          <w:rtl/>
        </w:rPr>
        <w:t xml:space="preserve"> המ</w:t>
      </w:r>
      <w:r>
        <w:rPr>
          <w:rtl/>
        </w:rPr>
        <w:t xml:space="preserve">סחר </w:t>
      </w:r>
      <w:r>
        <w:rPr>
          <w:rFonts w:hint="cs"/>
          <w:rtl/>
        </w:rPr>
        <w:t xml:space="preserve">והתעסוקה </w:t>
      </w:r>
      <w:r>
        <w:rPr>
          <w:rtl/>
        </w:rPr>
        <w:t>מיכאל רצון:</w:t>
      </w:r>
    </w:p>
    <w:p w14:paraId="17BF82D8" w14:textId="77777777" w:rsidR="00000000" w:rsidRDefault="00E84F3B">
      <w:pPr>
        <w:pStyle w:val="a"/>
        <w:rPr>
          <w:rtl/>
        </w:rPr>
      </w:pPr>
    </w:p>
    <w:p w14:paraId="290B43EE" w14:textId="77777777" w:rsidR="00000000" w:rsidRDefault="00E84F3B">
      <w:pPr>
        <w:pStyle w:val="a"/>
        <w:rPr>
          <w:rFonts w:hint="cs"/>
          <w:rtl/>
        </w:rPr>
      </w:pPr>
      <w:r>
        <w:rPr>
          <w:rFonts w:hint="cs"/>
          <w:rtl/>
        </w:rPr>
        <w:t>אני מציע להעביר את הנושא לוועדת העבודה, הרווחה והבריאות של הכנסת.</w:t>
      </w:r>
    </w:p>
    <w:p w14:paraId="3039C26D" w14:textId="77777777" w:rsidR="00000000" w:rsidRDefault="00E84F3B">
      <w:pPr>
        <w:pStyle w:val="a"/>
        <w:rPr>
          <w:rFonts w:hint="cs"/>
          <w:rtl/>
        </w:rPr>
      </w:pPr>
    </w:p>
    <w:p w14:paraId="32E49595" w14:textId="77777777" w:rsidR="00000000" w:rsidRDefault="00E84F3B">
      <w:pPr>
        <w:pStyle w:val="ad"/>
        <w:rPr>
          <w:rtl/>
        </w:rPr>
      </w:pPr>
      <w:r>
        <w:rPr>
          <w:rtl/>
        </w:rPr>
        <w:t>היו"ר משה כחלון:</w:t>
      </w:r>
    </w:p>
    <w:p w14:paraId="064B41A2" w14:textId="77777777" w:rsidR="00000000" w:rsidRDefault="00E84F3B">
      <w:pPr>
        <w:pStyle w:val="a"/>
        <w:rPr>
          <w:rtl/>
        </w:rPr>
      </w:pPr>
    </w:p>
    <w:p w14:paraId="1021A8CA" w14:textId="77777777" w:rsidR="00000000" w:rsidRDefault="00E84F3B">
      <w:pPr>
        <w:pStyle w:val="a"/>
        <w:rPr>
          <w:rFonts w:hint="cs"/>
          <w:rtl/>
        </w:rPr>
      </w:pPr>
      <w:r>
        <w:rPr>
          <w:rFonts w:hint="cs"/>
          <w:rtl/>
        </w:rPr>
        <w:t xml:space="preserve">תודה רבה. </w:t>
      </w:r>
    </w:p>
    <w:p w14:paraId="7655050D" w14:textId="77777777" w:rsidR="00000000" w:rsidRDefault="00E84F3B">
      <w:pPr>
        <w:pStyle w:val="a"/>
        <w:rPr>
          <w:rFonts w:hint="cs"/>
          <w:rtl/>
        </w:rPr>
      </w:pPr>
    </w:p>
    <w:p w14:paraId="36AFC25A" w14:textId="77777777" w:rsidR="00000000" w:rsidRDefault="00E84F3B">
      <w:pPr>
        <w:pStyle w:val="a"/>
        <w:rPr>
          <w:rFonts w:hint="cs"/>
          <w:rtl/>
        </w:rPr>
      </w:pPr>
      <w:r>
        <w:rPr>
          <w:rFonts w:hint="cs"/>
          <w:rtl/>
        </w:rPr>
        <w:t>אנחנו נעבור להצבעה. בעד - זה ועדה, נגד - זה הסרה.</w:t>
      </w:r>
    </w:p>
    <w:p w14:paraId="0FBFCFA3" w14:textId="77777777" w:rsidR="00000000" w:rsidRDefault="00E84F3B">
      <w:pPr>
        <w:pStyle w:val="a"/>
        <w:rPr>
          <w:rFonts w:hint="cs"/>
          <w:rtl/>
        </w:rPr>
      </w:pPr>
    </w:p>
    <w:p w14:paraId="4C8D6AFE" w14:textId="77777777" w:rsidR="00000000" w:rsidRDefault="00E84F3B">
      <w:pPr>
        <w:pStyle w:val="a7"/>
        <w:bidi/>
        <w:rPr>
          <w:rFonts w:hint="cs"/>
          <w:rtl/>
        </w:rPr>
      </w:pPr>
      <w:r>
        <w:rPr>
          <w:rFonts w:hint="cs"/>
          <w:rtl/>
        </w:rPr>
        <w:t>הצבעה מס' 18</w:t>
      </w:r>
    </w:p>
    <w:p w14:paraId="684E76C0" w14:textId="77777777" w:rsidR="00000000" w:rsidRDefault="00E84F3B">
      <w:pPr>
        <w:pStyle w:val="a8"/>
        <w:bidi/>
        <w:rPr>
          <w:rFonts w:hint="cs"/>
          <w:rtl/>
        </w:rPr>
      </w:pPr>
    </w:p>
    <w:p w14:paraId="252E93D8" w14:textId="77777777" w:rsidR="00000000" w:rsidRDefault="00E84F3B">
      <w:pPr>
        <w:pStyle w:val="a8"/>
        <w:bidi/>
        <w:rPr>
          <w:rFonts w:hint="cs"/>
          <w:rtl/>
        </w:rPr>
      </w:pPr>
      <w:r>
        <w:rPr>
          <w:rFonts w:hint="cs"/>
          <w:rtl/>
        </w:rPr>
        <w:t>בעד ההצעה להעביר את הנושא לוועדה - 5</w:t>
      </w:r>
    </w:p>
    <w:p w14:paraId="06EA951F" w14:textId="77777777" w:rsidR="00000000" w:rsidRDefault="00E84F3B">
      <w:pPr>
        <w:pStyle w:val="a8"/>
        <w:bidi/>
        <w:rPr>
          <w:rFonts w:hint="cs"/>
          <w:rtl/>
        </w:rPr>
      </w:pPr>
      <w:r>
        <w:rPr>
          <w:rFonts w:hint="cs"/>
          <w:rtl/>
        </w:rPr>
        <w:t>נגד - אין</w:t>
      </w:r>
    </w:p>
    <w:p w14:paraId="70677CF5" w14:textId="77777777" w:rsidR="00000000" w:rsidRDefault="00E84F3B">
      <w:pPr>
        <w:pStyle w:val="a8"/>
        <w:bidi/>
        <w:rPr>
          <w:rFonts w:hint="cs"/>
          <w:rtl/>
        </w:rPr>
      </w:pPr>
      <w:r>
        <w:rPr>
          <w:rFonts w:hint="cs"/>
          <w:rtl/>
        </w:rPr>
        <w:t>נמנעים - אין</w:t>
      </w:r>
    </w:p>
    <w:p w14:paraId="4D31B3C5" w14:textId="77777777" w:rsidR="00000000" w:rsidRDefault="00E84F3B">
      <w:pPr>
        <w:pStyle w:val="a9"/>
        <w:bidi/>
        <w:rPr>
          <w:rFonts w:hint="cs"/>
          <w:rtl/>
        </w:rPr>
      </w:pPr>
      <w:r>
        <w:rPr>
          <w:rFonts w:hint="cs"/>
          <w:rtl/>
        </w:rPr>
        <w:t>ההצעה לה</w:t>
      </w:r>
      <w:r>
        <w:rPr>
          <w:rFonts w:hint="cs"/>
          <w:rtl/>
        </w:rPr>
        <w:t>עביר את הנושא לוועדת העבודה, הרווחה והבריאות נתקבלה.</w:t>
      </w:r>
    </w:p>
    <w:p w14:paraId="06CA74A5" w14:textId="77777777" w:rsidR="00000000" w:rsidRDefault="00E84F3B">
      <w:pPr>
        <w:pStyle w:val="a"/>
        <w:rPr>
          <w:rFonts w:hint="cs"/>
          <w:rtl/>
        </w:rPr>
      </w:pPr>
    </w:p>
    <w:p w14:paraId="1FE99CE2" w14:textId="77777777" w:rsidR="00000000" w:rsidRDefault="00E84F3B">
      <w:pPr>
        <w:pStyle w:val="ad"/>
        <w:rPr>
          <w:rtl/>
        </w:rPr>
      </w:pPr>
      <w:r>
        <w:rPr>
          <w:rtl/>
        </w:rPr>
        <w:t>היו"ר משה כחלון:</w:t>
      </w:r>
    </w:p>
    <w:p w14:paraId="603453C1" w14:textId="77777777" w:rsidR="00000000" w:rsidRDefault="00E84F3B">
      <w:pPr>
        <w:pStyle w:val="a"/>
        <w:rPr>
          <w:rtl/>
        </w:rPr>
      </w:pPr>
    </w:p>
    <w:p w14:paraId="527E0228" w14:textId="77777777" w:rsidR="00000000" w:rsidRDefault="00E84F3B">
      <w:pPr>
        <w:pStyle w:val="a"/>
        <w:rPr>
          <w:rFonts w:hint="cs"/>
          <w:rtl/>
        </w:rPr>
      </w:pPr>
      <w:r>
        <w:rPr>
          <w:rFonts w:hint="cs"/>
          <w:rtl/>
        </w:rPr>
        <w:t>בעד - 5, אין מתנגדים ואין נמנעים. ההצעה עוברת לוועדת העבודה, הרווחה והבריאות.</w:t>
      </w:r>
    </w:p>
    <w:p w14:paraId="472599B7" w14:textId="77777777" w:rsidR="00000000" w:rsidRDefault="00E84F3B">
      <w:pPr>
        <w:pStyle w:val="ac"/>
        <w:rPr>
          <w:rtl/>
        </w:rPr>
      </w:pPr>
    </w:p>
    <w:p w14:paraId="0886CB83" w14:textId="77777777" w:rsidR="00000000" w:rsidRDefault="00E84F3B">
      <w:pPr>
        <w:pStyle w:val="ac"/>
        <w:rPr>
          <w:rtl/>
        </w:rPr>
      </w:pPr>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363A25C0" w14:textId="77777777" w:rsidR="00000000" w:rsidRDefault="00E84F3B">
      <w:pPr>
        <w:pStyle w:val="a"/>
        <w:rPr>
          <w:rFonts w:hint="cs"/>
          <w:rtl/>
        </w:rPr>
      </w:pPr>
    </w:p>
    <w:p w14:paraId="6FC70353" w14:textId="77777777" w:rsidR="00000000" w:rsidRDefault="00E84F3B">
      <w:pPr>
        <w:pStyle w:val="a"/>
        <w:rPr>
          <w:rFonts w:hint="cs"/>
          <w:rtl/>
        </w:rPr>
      </w:pPr>
      <w:r>
        <w:rPr>
          <w:rFonts w:hint="cs"/>
          <w:rtl/>
        </w:rPr>
        <w:t>תוסיף את קולי לפרוטוקול.</w:t>
      </w:r>
    </w:p>
    <w:p w14:paraId="40D7796B" w14:textId="77777777" w:rsidR="00000000" w:rsidRDefault="00E84F3B">
      <w:pPr>
        <w:pStyle w:val="a"/>
        <w:rPr>
          <w:rFonts w:hint="cs"/>
          <w:rtl/>
        </w:rPr>
      </w:pPr>
    </w:p>
    <w:p w14:paraId="2559D7DD" w14:textId="77777777" w:rsidR="00000000" w:rsidRDefault="00E84F3B">
      <w:pPr>
        <w:pStyle w:val="ad"/>
        <w:rPr>
          <w:rtl/>
        </w:rPr>
      </w:pPr>
      <w:r>
        <w:rPr>
          <w:rtl/>
        </w:rPr>
        <w:t>היו"ר משה כחלון:</w:t>
      </w:r>
    </w:p>
    <w:p w14:paraId="02BAF289" w14:textId="77777777" w:rsidR="00000000" w:rsidRDefault="00E84F3B">
      <w:pPr>
        <w:pStyle w:val="a"/>
        <w:rPr>
          <w:rtl/>
        </w:rPr>
      </w:pPr>
    </w:p>
    <w:p w14:paraId="58F71C8D" w14:textId="77777777" w:rsidR="00000000" w:rsidRDefault="00E84F3B">
      <w:pPr>
        <w:pStyle w:val="a"/>
        <w:rPr>
          <w:rFonts w:hint="cs"/>
          <w:rtl/>
        </w:rPr>
      </w:pPr>
      <w:r>
        <w:rPr>
          <w:rFonts w:hint="cs"/>
          <w:rtl/>
        </w:rPr>
        <w:t>אני מוסיף גם את ח</w:t>
      </w:r>
      <w:r>
        <w:rPr>
          <w:rFonts w:hint="cs"/>
          <w:rtl/>
        </w:rPr>
        <w:t xml:space="preserve">בר הכנסת חזן לפרוטוקול. זה משנה את המאזן. </w:t>
      </w:r>
    </w:p>
    <w:p w14:paraId="1B0F4291" w14:textId="77777777" w:rsidR="00000000" w:rsidRDefault="00E84F3B">
      <w:pPr>
        <w:pStyle w:val="a"/>
        <w:rPr>
          <w:rFonts w:hint="cs"/>
          <w:rtl/>
        </w:rPr>
      </w:pPr>
    </w:p>
    <w:p w14:paraId="33796A07" w14:textId="77777777" w:rsidR="00000000" w:rsidRDefault="00E84F3B">
      <w:pPr>
        <w:pStyle w:val="Subject"/>
        <w:rPr>
          <w:rFonts w:hint="cs"/>
          <w:rtl/>
        </w:rPr>
      </w:pPr>
    </w:p>
    <w:p w14:paraId="53E54E9B" w14:textId="77777777" w:rsidR="00000000" w:rsidRDefault="00E84F3B">
      <w:pPr>
        <w:pStyle w:val="a"/>
        <w:rPr>
          <w:rFonts w:hint="cs"/>
          <w:rtl/>
        </w:rPr>
      </w:pPr>
    </w:p>
    <w:p w14:paraId="1F0575C4" w14:textId="77777777" w:rsidR="00000000" w:rsidRDefault="00E84F3B">
      <w:pPr>
        <w:pStyle w:val="Subject"/>
        <w:rPr>
          <w:rFonts w:hint="cs"/>
          <w:rtl/>
        </w:rPr>
      </w:pPr>
      <w:bookmarkStart w:id="1156" w:name="CS13705FI0013705T16_07_2003_21_26_17"/>
      <w:bookmarkStart w:id="1157" w:name="_Toc46538780"/>
      <w:bookmarkStart w:id="1158" w:name="_Toc49055511"/>
      <w:bookmarkEnd w:id="1156"/>
      <w:r>
        <w:rPr>
          <w:rFonts w:hint="cs"/>
          <w:rtl/>
        </w:rPr>
        <w:t>הצעה לסדר-היום</w:t>
      </w:r>
      <w:bookmarkEnd w:id="1157"/>
      <w:bookmarkEnd w:id="1158"/>
    </w:p>
    <w:p w14:paraId="2F83916F" w14:textId="77777777" w:rsidR="00000000" w:rsidRDefault="00E84F3B">
      <w:pPr>
        <w:pStyle w:val="Subject"/>
        <w:rPr>
          <w:rtl/>
        </w:rPr>
      </w:pPr>
      <w:bookmarkStart w:id="1159" w:name="_Toc46538781"/>
      <w:bookmarkStart w:id="1160" w:name="_Toc49055512"/>
      <w:r>
        <w:rPr>
          <w:rtl/>
        </w:rPr>
        <w:t xml:space="preserve">מצוקת נשים במגזר הערבי בתחומי </w:t>
      </w:r>
      <w:r>
        <w:rPr>
          <w:rFonts w:hint="cs"/>
          <w:rtl/>
        </w:rPr>
        <w:t>ה</w:t>
      </w:r>
      <w:r>
        <w:rPr>
          <w:rtl/>
        </w:rPr>
        <w:t>תעסוקה וה</w:t>
      </w:r>
      <w:r>
        <w:rPr>
          <w:rFonts w:hint="cs"/>
          <w:rtl/>
        </w:rPr>
        <w:t>ה</w:t>
      </w:r>
      <w:r>
        <w:rPr>
          <w:rtl/>
        </w:rPr>
        <w:t>זדקקות לשירותי הרווחה</w:t>
      </w:r>
      <w:bookmarkEnd w:id="1159"/>
      <w:bookmarkEnd w:id="1160"/>
    </w:p>
    <w:p w14:paraId="656F0FC3" w14:textId="77777777" w:rsidR="00000000" w:rsidRDefault="00E84F3B">
      <w:pPr>
        <w:pStyle w:val="SubjectSub"/>
        <w:rPr>
          <w:rFonts w:hint="cs"/>
          <w:rtl/>
        </w:rPr>
      </w:pPr>
    </w:p>
    <w:p w14:paraId="70BC8DC5" w14:textId="77777777" w:rsidR="00000000" w:rsidRDefault="00E84F3B">
      <w:pPr>
        <w:pStyle w:val="ad"/>
        <w:rPr>
          <w:rtl/>
        </w:rPr>
      </w:pPr>
      <w:r>
        <w:rPr>
          <w:rtl/>
        </w:rPr>
        <w:t>היו"ר משה כחלון:</w:t>
      </w:r>
    </w:p>
    <w:p w14:paraId="0C97A7EB" w14:textId="77777777" w:rsidR="00000000" w:rsidRDefault="00E84F3B">
      <w:pPr>
        <w:pStyle w:val="a"/>
        <w:rPr>
          <w:rtl/>
        </w:rPr>
      </w:pPr>
    </w:p>
    <w:p w14:paraId="3111A4D5" w14:textId="77777777" w:rsidR="00000000" w:rsidRDefault="00E84F3B">
      <w:pPr>
        <w:pStyle w:val="a"/>
        <w:rPr>
          <w:rFonts w:hint="cs"/>
          <w:rtl/>
        </w:rPr>
      </w:pPr>
      <w:r>
        <w:rPr>
          <w:rFonts w:hint="cs"/>
          <w:rtl/>
        </w:rPr>
        <w:t>הצעה לסדר-היום מס' 997: מצוקת נשים במגזר הערבי בתחומי התעסוקה וההזדקקות לשירותי הרווחה - של חבר הכנסת ואסל טאהא.</w:t>
      </w:r>
    </w:p>
    <w:p w14:paraId="0CED5DA4" w14:textId="77777777" w:rsidR="00000000" w:rsidRDefault="00E84F3B">
      <w:pPr>
        <w:pStyle w:val="a"/>
        <w:rPr>
          <w:rFonts w:hint="cs"/>
          <w:rtl/>
        </w:rPr>
      </w:pPr>
    </w:p>
    <w:p w14:paraId="092E2364" w14:textId="77777777" w:rsidR="00000000" w:rsidRDefault="00E84F3B">
      <w:pPr>
        <w:pStyle w:val="Speaker"/>
        <w:rPr>
          <w:rtl/>
        </w:rPr>
      </w:pPr>
      <w:bookmarkStart w:id="1161" w:name="FS000001062T16_07_2003_21_28_35"/>
      <w:bookmarkStart w:id="1162" w:name="_Toc46538782"/>
      <w:bookmarkStart w:id="1163" w:name="_Toc49055513"/>
      <w:bookmarkEnd w:id="1161"/>
      <w:r>
        <w:rPr>
          <w:rFonts w:hint="eastAsia"/>
          <w:rtl/>
        </w:rPr>
        <w:t>ואסל</w:t>
      </w:r>
      <w:r>
        <w:rPr>
          <w:rtl/>
        </w:rPr>
        <w:t xml:space="preserve"> טאהא (בל"ד):</w:t>
      </w:r>
      <w:bookmarkEnd w:id="1162"/>
      <w:bookmarkEnd w:id="1163"/>
    </w:p>
    <w:p w14:paraId="4A105964" w14:textId="77777777" w:rsidR="00000000" w:rsidRDefault="00E84F3B">
      <w:pPr>
        <w:pStyle w:val="a"/>
        <w:rPr>
          <w:rFonts w:hint="cs"/>
          <w:rtl/>
        </w:rPr>
      </w:pPr>
    </w:p>
    <w:p w14:paraId="704235A8" w14:textId="77777777" w:rsidR="00000000" w:rsidRDefault="00E84F3B">
      <w:pPr>
        <w:pStyle w:val="a"/>
        <w:rPr>
          <w:rFonts w:hint="cs"/>
          <w:rtl/>
        </w:rPr>
      </w:pPr>
      <w:r>
        <w:rPr>
          <w:rFonts w:hint="cs"/>
          <w:rtl/>
        </w:rPr>
        <w:t>אדוני היושב-ראש, חברי הכנסת, נשים ערביות סובלות בצורה כפולה ומכופלת. הן סובלות כמיעוט אתני במדינה יהודית וכמיעוט, בהיותן נשים, בכלל. נשים ערביות מהוות כ-10% מאזרחי ישראל. כלומר, הן לא מיעוט מבוטל מבחינה מספרית, אך ההתייחסות אליהן היא כא</w:t>
      </w:r>
      <w:r>
        <w:rPr>
          <w:rFonts w:hint="cs"/>
          <w:rtl/>
        </w:rPr>
        <w:t xml:space="preserve">ל בלתי נראות, כאל שקופות. כלומר, גם אם הן מאמצות אסטרטגיות המתאימות לפוליטיקה של מיעוט, שנלחם על זכויותיו, ועל שוויון בשם זהותן השונה - במקרה הזה השתייכות למין מסוים מלאום מסוים - זה לא עוזר להן. אפילו בממד השטחי של ייצוג נשים ערביות הן כמעט שלא נמצאות. </w:t>
      </w:r>
    </w:p>
    <w:p w14:paraId="37115030" w14:textId="77777777" w:rsidR="00000000" w:rsidRDefault="00E84F3B">
      <w:pPr>
        <w:pStyle w:val="a"/>
        <w:rPr>
          <w:rFonts w:hint="cs"/>
          <w:rtl/>
        </w:rPr>
      </w:pPr>
    </w:p>
    <w:p w14:paraId="2E3E197B" w14:textId="77777777" w:rsidR="00000000" w:rsidRDefault="00E84F3B">
      <w:pPr>
        <w:pStyle w:val="a"/>
        <w:rPr>
          <w:rFonts w:hint="cs"/>
          <w:rtl/>
        </w:rPr>
      </w:pPr>
      <w:r>
        <w:rPr>
          <w:rFonts w:hint="cs"/>
          <w:rtl/>
        </w:rPr>
        <w:t>הבעיה היא לא באותם מוקדי כוח שבהם רוצים להציב כמה "בובות על חוט" ערביות. הבעיה היא ההתייחסות לנשים בבית, ברחוב, ברמה הפקידותית האפורה והיומיומית. הנשים הערביות לא נלחמות על משרת שרת החינוך או מנכ"ל תע"ש. הן נאבקות מאבק יומיומי כדי לשרוד, כדי שהכנסתן תהיה ר</w:t>
      </w:r>
      <w:r>
        <w:rPr>
          <w:rFonts w:hint="cs"/>
          <w:rtl/>
        </w:rPr>
        <w:t>יאלית והן יוכלו לפרנס את עצמן ומשפחתן בכבוד.</w:t>
      </w:r>
    </w:p>
    <w:p w14:paraId="1F644792" w14:textId="77777777" w:rsidR="00000000" w:rsidRDefault="00E84F3B">
      <w:pPr>
        <w:pStyle w:val="a"/>
        <w:rPr>
          <w:rFonts w:hint="cs"/>
          <w:rtl/>
        </w:rPr>
      </w:pPr>
    </w:p>
    <w:p w14:paraId="651A753E" w14:textId="77777777" w:rsidR="00000000" w:rsidRDefault="00E84F3B">
      <w:pPr>
        <w:pStyle w:val="a"/>
        <w:rPr>
          <w:rFonts w:hint="cs"/>
          <w:rtl/>
        </w:rPr>
      </w:pPr>
      <w:r>
        <w:rPr>
          <w:rFonts w:hint="cs"/>
          <w:rtl/>
        </w:rPr>
        <w:t>לכן, יש צורך במדיניות שלא מקדמת יחידים, במדיניות שמביאה בחשבון או שמה דגש בעיקר  באשה שיש לה ארבעה ילדים והשכלתה היא יסודית או תיכונית. יש להתייחס למגבלות ולאורח החיים שלה, ליתר תפקידיה מלבד היותה המפרנסת, לאזו</w:t>
      </w:r>
      <w:r>
        <w:rPr>
          <w:rFonts w:hint="cs"/>
          <w:rtl/>
        </w:rPr>
        <w:t>ר מגוריה ולתרבות שממנה היא הגיעה.</w:t>
      </w:r>
    </w:p>
    <w:p w14:paraId="4310B71F" w14:textId="77777777" w:rsidR="00000000" w:rsidRDefault="00E84F3B">
      <w:pPr>
        <w:pStyle w:val="a"/>
        <w:rPr>
          <w:rFonts w:hint="cs"/>
          <w:rtl/>
        </w:rPr>
      </w:pPr>
    </w:p>
    <w:p w14:paraId="734DF3CE" w14:textId="77777777" w:rsidR="00000000" w:rsidRDefault="00E84F3B">
      <w:pPr>
        <w:pStyle w:val="a"/>
        <w:rPr>
          <w:rFonts w:hint="cs"/>
          <w:rtl/>
        </w:rPr>
      </w:pPr>
      <w:r>
        <w:rPr>
          <w:rFonts w:hint="cs"/>
          <w:rtl/>
        </w:rPr>
        <w:t>לנשים ערביות מחסומים רבים בדרכן להשתלבות בעבודה. שיעור הנשים הבלתי-מועסקות הוא גבוה במיוחד ובאופן מתמשך. רק 20% מהנשים הערביות עובדות, לעומת 50% בקרב הנשים היהודיות. אפילו בשירות הציבורי, שהוא המעסיק הגדול ביותר של נשים ב</w:t>
      </w:r>
      <w:r>
        <w:rPr>
          <w:rFonts w:hint="cs"/>
          <w:rtl/>
        </w:rPr>
        <w:t>ישראל, נשים ערביות מהוות רק 13% מסך הנשים העובדות בשירות הציבורי. יש ריכוזיות גבוהה של נשים בענפי תעסוקה המניבים תשואה כלכלית נמוכה, כמו חינוך, סיעוד ועבודה במפעלים, ההולכים ומתמעטים, עקב תוכניות הלימודים המוצעות בבתי-הספר, ומיעוטם של מקצועות לימוד טכנולוג</w:t>
      </w:r>
      <w:r>
        <w:rPr>
          <w:rFonts w:hint="cs"/>
          <w:rtl/>
        </w:rPr>
        <w:t>יים שנדרשים בשוק העבודה העכשווי, שמניב שכר גבוה יותר. יש פערי שכר ניכרים בהשוואה לנשים יהודיות ולגברים ערבים, למרות העלייה באחוז הנשים הערביות המשכילות. בעיות אלו מקרינות על מצבה הכלכלי של האוכלוסייה הערבית, ובאות לידי ביטוי בממדי עוני גבוהים במיוחד, כששיע</w:t>
      </w:r>
      <w:r>
        <w:rPr>
          <w:rFonts w:hint="cs"/>
          <w:rtl/>
        </w:rPr>
        <w:t>ור המשפחות החיות מתחת לקו העוני מגיע ל-42%, וזאת לאחר תשלומי העברה, כמו קצבאות ביטוח לאומי.</w:t>
      </w:r>
    </w:p>
    <w:p w14:paraId="108F13FC" w14:textId="77777777" w:rsidR="00000000" w:rsidRDefault="00E84F3B">
      <w:pPr>
        <w:pStyle w:val="a"/>
        <w:rPr>
          <w:rFonts w:hint="cs"/>
          <w:rtl/>
        </w:rPr>
      </w:pPr>
    </w:p>
    <w:p w14:paraId="5BFE5E9F" w14:textId="77777777" w:rsidR="00000000" w:rsidRDefault="00E84F3B">
      <w:pPr>
        <w:pStyle w:val="a"/>
        <w:rPr>
          <w:rFonts w:hint="cs"/>
          <w:rtl/>
        </w:rPr>
      </w:pPr>
      <w:r>
        <w:rPr>
          <w:rFonts w:hint="cs"/>
          <w:rtl/>
        </w:rPr>
        <w:t>יש מחסור במוקדי תעסוקה בתוך יישובים ערביים, בין היתר בעקבות מחסור בקרקעות ובתשתיות, ריחוק ממוקדי תעסוקה, היותן גרות בכפרים ערביים ומחסור בקווי תחבורה ציבורית לערים</w:t>
      </w:r>
      <w:r>
        <w:rPr>
          <w:rFonts w:hint="cs"/>
          <w:rtl/>
        </w:rPr>
        <w:t xml:space="preserve"> קרובות לכפר. היעדרן של מסגרות טיפול בילדים קטנים, מגיל אפס עד שלוש, מהווה מחסום מהותי בפני נשים רבות שרוצות לצאת לעבודה. מתוך 1,600 מעונות-יום שנבנו במדינה, רק 25 מהם נבנו במגזר הערבי.</w:t>
      </w:r>
    </w:p>
    <w:p w14:paraId="4880DCD1" w14:textId="77777777" w:rsidR="00000000" w:rsidRDefault="00E84F3B">
      <w:pPr>
        <w:pStyle w:val="a"/>
        <w:rPr>
          <w:rFonts w:hint="cs"/>
          <w:rtl/>
        </w:rPr>
      </w:pPr>
    </w:p>
    <w:p w14:paraId="12A41CB7" w14:textId="77777777" w:rsidR="00000000" w:rsidRDefault="00E84F3B">
      <w:pPr>
        <w:pStyle w:val="a"/>
        <w:rPr>
          <w:rFonts w:hint="cs"/>
          <w:rtl/>
        </w:rPr>
      </w:pPr>
      <w:r>
        <w:rPr>
          <w:rFonts w:hint="cs"/>
          <w:rtl/>
        </w:rPr>
        <w:t>לחלק ניכר מהגורמים למצב עגום זה אחראי גם משרד העבודה והרווחה: רק אחוז</w:t>
      </w:r>
      <w:r>
        <w:rPr>
          <w:rFonts w:hint="cs"/>
          <w:rtl/>
        </w:rPr>
        <w:t xml:space="preserve"> נמוך מתקציב התמיכות שלו מגיע לגופים ולעמותות הערביים שמציעים את עזרתם.</w:t>
      </w:r>
    </w:p>
    <w:p w14:paraId="3CEE4357" w14:textId="77777777" w:rsidR="00000000" w:rsidRDefault="00E84F3B">
      <w:pPr>
        <w:pStyle w:val="a"/>
        <w:rPr>
          <w:rFonts w:hint="cs"/>
          <w:rtl/>
        </w:rPr>
      </w:pPr>
    </w:p>
    <w:p w14:paraId="1B9A368D" w14:textId="77777777" w:rsidR="00000000" w:rsidRDefault="00E84F3B">
      <w:pPr>
        <w:pStyle w:val="a"/>
        <w:rPr>
          <w:rFonts w:hint="cs"/>
          <w:rtl/>
        </w:rPr>
      </w:pPr>
      <w:r>
        <w:rPr>
          <w:rFonts w:hint="cs"/>
          <w:rtl/>
        </w:rPr>
        <w:t>הקריטריונים של הקבלה להכשרה מקצועית מחייבים עשר שנות לימוד. תנאי זה מצמצם את מספר המשתתפים בהכשרה זו. המרכז היחיד שמכוון לערבים נמצא בעיר תמרה, וחלק מהנשים מתקשות להגיע לשם. נוסף על כ</w:t>
      </w:r>
      <w:r>
        <w:rPr>
          <w:rFonts w:hint="cs"/>
          <w:rtl/>
        </w:rPr>
        <w:t>ך, ברבים מהכפרים לא נפתחים סניפים של שירות התעסוקה, ומשום חוסר הנגישות אל המשרדים הקיימים, נשים ערביות רבות לא נרשמות אפילו כדורשות עבודה. כך נעלם עוד אמצעי וערוץ למציאת עבודה. אך גם אם נמצאה עבודה, האשה הערבייה עומדת בפני מכשול נוסף בדרכה אל שכר ריאלי. רו</w:t>
      </w:r>
      <w:r>
        <w:rPr>
          <w:rFonts w:hint="cs"/>
          <w:rtl/>
        </w:rPr>
        <w:t xml:space="preserve">ב המעסיקים לא מכבדים את זכויות הנשים בעבודה ופוגעים בתנאי העסקתן, זאת משום שקיימת ביישובים הערביים בעיה חמורה של אכיפת חוקי העבודה על-ידי משרד העבודה </w:t>
      </w:r>
      <w:r>
        <w:rPr>
          <w:rtl/>
        </w:rPr>
        <w:t>–</w:t>
      </w:r>
      <w:r>
        <w:rPr>
          <w:rFonts w:hint="cs"/>
          <w:rtl/>
        </w:rPr>
        <w:t xml:space="preserve"> חוקים כמו עמידה בשכר מינימום, ימי חופשה ושעות נוספות.</w:t>
      </w:r>
    </w:p>
    <w:p w14:paraId="062B7FD1" w14:textId="77777777" w:rsidR="00000000" w:rsidRDefault="00E84F3B">
      <w:pPr>
        <w:pStyle w:val="a"/>
        <w:rPr>
          <w:rFonts w:hint="cs"/>
          <w:rtl/>
        </w:rPr>
      </w:pPr>
    </w:p>
    <w:p w14:paraId="4DD31811" w14:textId="77777777" w:rsidR="00000000" w:rsidRDefault="00E84F3B">
      <w:pPr>
        <w:pStyle w:val="a"/>
        <w:rPr>
          <w:rFonts w:hint="cs"/>
          <w:rtl/>
        </w:rPr>
      </w:pPr>
      <w:r>
        <w:rPr>
          <w:rFonts w:hint="cs"/>
          <w:rtl/>
        </w:rPr>
        <w:t>זה מוביל אותי למסקנות של שני מחקרים שהתפרסמו לפני</w:t>
      </w:r>
      <w:r>
        <w:rPr>
          <w:rFonts w:hint="cs"/>
          <w:rtl/>
        </w:rPr>
        <w:t xml:space="preserve"> כמה שבועות, האחד של ינון כהן ויצחק הברפלד, והשני של יונה רובינשטיין ודרור ברנר, שמוכיחים כי יש עלייה בחוסר השוויון בישראל הנובעת מהתהליכים הכלכליים והחברתיים בישראל, שמתעלמת משכבות חלשות, ובראש ובראשונה מנשים ערביות. כלומר, להשכלה במקרה ספציפי זה אין קשר </w:t>
      </w:r>
      <w:r>
        <w:rPr>
          <w:rFonts w:hint="cs"/>
          <w:rtl/>
        </w:rPr>
        <w:t>לרמת השכר, משום שהן נמצאות בתחתית הסולם החברתי-הכלכלי. לפי החוקרים, יש אלמנטים אחרים המשפיעים על שכרן של הנשים הערביות ועל הגידול בחוסר השוויון. לפי המחקר, אפליה על רקע עדתי כבר לא משמעותית באוכלוסייה היהודית, אך במקרה של ערבים, אפליה על רקע לאומי עדיין עו</w:t>
      </w:r>
      <w:r>
        <w:rPr>
          <w:rFonts w:hint="cs"/>
          <w:rtl/>
        </w:rPr>
        <w:t xml:space="preserve">מדת על כנה והיא הגורם למצבן העגום. לכן, דרוש שינוי מדיניות שכולל חשיבה לטווח רחוק, שינוי בתפיסה התודעתית בכל הקשור למיעוט הערבי בכלל ולנשים ערביות בפרט. </w:t>
      </w:r>
    </w:p>
    <w:p w14:paraId="364F2549" w14:textId="77777777" w:rsidR="00000000" w:rsidRDefault="00E84F3B">
      <w:pPr>
        <w:pStyle w:val="a"/>
        <w:rPr>
          <w:rFonts w:hint="cs"/>
          <w:rtl/>
        </w:rPr>
      </w:pPr>
    </w:p>
    <w:p w14:paraId="15562495" w14:textId="77777777" w:rsidR="00000000" w:rsidRDefault="00E84F3B">
      <w:pPr>
        <w:pStyle w:val="a"/>
        <w:rPr>
          <w:rFonts w:hint="cs"/>
          <w:rtl/>
        </w:rPr>
      </w:pPr>
      <w:r>
        <w:rPr>
          <w:rFonts w:hint="cs"/>
          <w:rtl/>
        </w:rPr>
        <w:t>אך עד שייעשה שינוי כזה, יש צורך לטפל בבעיות נקודתיות וספציפיות ברמת השטח כדי לבלום הידרדרות נוספת במצ</w:t>
      </w:r>
      <w:r>
        <w:rPr>
          <w:rFonts w:hint="cs"/>
          <w:rtl/>
        </w:rPr>
        <w:t>בן. ראשית, הגדלת מעגל העבודה של נשים ערביות תלויה בראש ובראשונה בהגדלת מספר מקומות העבודה. לכן, יש להגדיל את מספר מקומות העבודה ביישובים הערביים, להקים אזורי תעשייה ולהרחיב את היקף השירות הציבורי בתוך היישובים.</w:t>
      </w:r>
    </w:p>
    <w:p w14:paraId="24C63169" w14:textId="77777777" w:rsidR="00000000" w:rsidRDefault="00E84F3B">
      <w:pPr>
        <w:pStyle w:val="a"/>
        <w:rPr>
          <w:rFonts w:hint="cs"/>
          <w:rtl/>
        </w:rPr>
      </w:pPr>
    </w:p>
    <w:p w14:paraId="62625558" w14:textId="77777777" w:rsidR="00000000" w:rsidRDefault="00E84F3B">
      <w:pPr>
        <w:pStyle w:val="a"/>
        <w:rPr>
          <w:rFonts w:hint="cs"/>
          <w:rtl/>
        </w:rPr>
      </w:pPr>
      <w:r>
        <w:rPr>
          <w:rFonts w:hint="cs"/>
          <w:rtl/>
        </w:rPr>
        <w:t>שנית, יש להגדיל באופן משמעותי את מספר מעונות</w:t>
      </w:r>
      <w:r>
        <w:rPr>
          <w:rFonts w:hint="cs"/>
          <w:rtl/>
        </w:rPr>
        <w:t>-היום ולפתוח משפחתונים נוספים ביישובים הערביים, מפני שזה מאפשר לנשים לצאת לעבודה בלי דאגה לילדיהן.</w:t>
      </w:r>
    </w:p>
    <w:p w14:paraId="717106C1" w14:textId="77777777" w:rsidR="00000000" w:rsidRDefault="00E84F3B">
      <w:pPr>
        <w:pStyle w:val="a"/>
        <w:rPr>
          <w:rFonts w:hint="cs"/>
          <w:rtl/>
        </w:rPr>
      </w:pPr>
    </w:p>
    <w:p w14:paraId="181D08A3" w14:textId="77777777" w:rsidR="00000000" w:rsidRDefault="00E84F3B">
      <w:pPr>
        <w:pStyle w:val="a"/>
        <w:rPr>
          <w:rFonts w:hint="cs"/>
          <w:rtl/>
        </w:rPr>
      </w:pPr>
      <w:r>
        <w:rPr>
          <w:rFonts w:hint="cs"/>
          <w:rtl/>
        </w:rPr>
        <w:t>שלישית, יש להרחיב את היקף פעילות שירות התעסוקה ביישובים הערביים, שאין בהם סניפים, מפני שזה מונע מהרבה נשים להגיע להירשם לעבודה, או מחוסר תחבורה ציבורית או ב</w:t>
      </w:r>
      <w:r>
        <w:rPr>
          <w:rFonts w:hint="cs"/>
          <w:rtl/>
        </w:rPr>
        <w:t>גלל קשיים בדרך, כי צריכים להחליף כמה קווים עד שמגיעים ללשכה שבה נרשמים.</w:t>
      </w:r>
    </w:p>
    <w:p w14:paraId="2CE105B2" w14:textId="77777777" w:rsidR="00000000" w:rsidRDefault="00E84F3B">
      <w:pPr>
        <w:pStyle w:val="a"/>
        <w:rPr>
          <w:rFonts w:hint="cs"/>
          <w:rtl/>
        </w:rPr>
      </w:pPr>
    </w:p>
    <w:p w14:paraId="4FA44525" w14:textId="77777777" w:rsidR="00000000" w:rsidRDefault="00E84F3B">
      <w:pPr>
        <w:pStyle w:val="a"/>
        <w:rPr>
          <w:rFonts w:hint="cs"/>
          <w:rtl/>
        </w:rPr>
      </w:pPr>
      <w:r>
        <w:rPr>
          <w:rFonts w:hint="cs"/>
          <w:rtl/>
        </w:rPr>
        <w:t>רביעית, יש לפתח תשתיות מקומיות ביישובים הערביים ולדאוג להרחבת תנועת התחבורה הציבורית.</w:t>
      </w:r>
    </w:p>
    <w:p w14:paraId="6BFD8138" w14:textId="77777777" w:rsidR="00000000" w:rsidRDefault="00E84F3B">
      <w:pPr>
        <w:pStyle w:val="a"/>
        <w:rPr>
          <w:rFonts w:hint="cs"/>
          <w:rtl/>
        </w:rPr>
      </w:pPr>
    </w:p>
    <w:p w14:paraId="775326F2" w14:textId="77777777" w:rsidR="00000000" w:rsidRDefault="00E84F3B">
      <w:pPr>
        <w:pStyle w:val="a"/>
        <w:rPr>
          <w:rFonts w:hint="cs"/>
          <w:rtl/>
        </w:rPr>
      </w:pPr>
      <w:r>
        <w:rPr>
          <w:rFonts w:hint="cs"/>
          <w:rtl/>
        </w:rPr>
        <w:t>חמישית, על הממשלה להקים מסגרות חינוך אלטרנטיביות ובתי-ספר טכנולוגיים ללימוד מקצועות טכנולוגיים ו</w:t>
      </w:r>
      <w:r>
        <w:rPr>
          <w:rFonts w:hint="cs"/>
          <w:rtl/>
        </w:rPr>
        <w:t>מקצועות שנדרשים בשוק העבודה המודרני, מפני שאם אתה סופר את בתי-הספר הטכנולוגיים בסקטור הערבי, אדוני סגן השר, מספרם לא עולה על מספרן של אצבעות יד אחת. בנצרת יש אולי בית-ספר אחד, ובאיזה כפר יש אולי מגמות טכנולוגיות, אבל אין בתי-ספר אלטרנטיביים לחינוך טכנולוגי</w:t>
      </w:r>
      <w:r>
        <w:rPr>
          <w:rFonts w:hint="cs"/>
          <w:rtl/>
        </w:rPr>
        <w:t xml:space="preserve"> מודרני. </w:t>
      </w:r>
    </w:p>
    <w:p w14:paraId="4C09F771" w14:textId="77777777" w:rsidR="00000000" w:rsidRDefault="00E84F3B">
      <w:pPr>
        <w:pStyle w:val="a"/>
        <w:rPr>
          <w:rFonts w:hint="cs"/>
          <w:rtl/>
        </w:rPr>
      </w:pPr>
    </w:p>
    <w:p w14:paraId="356688B0" w14:textId="77777777" w:rsidR="00000000" w:rsidRDefault="00E84F3B">
      <w:pPr>
        <w:pStyle w:val="a"/>
        <w:rPr>
          <w:rFonts w:hint="cs"/>
          <w:rtl/>
        </w:rPr>
      </w:pPr>
      <w:r>
        <w:rPr>
          <w:rFonts w:hint="cs"/>
          <w:rtl/>
        </w:rPr>
        <w:t>שישית, יש להרחיב את היקף פעילותו של האגף להכשרה מקצועית במשרד העבודה והרווחה בקרב האוכלוסייה הערבית בכלל ובקרב נשים ערביות בפרט. יש להקצות משאבים מיוחדים במשרד העבודה והרווחה לתמיכה בעמותות שמטרתן עידוד יציאת נשים ערביות לשוק העבודה. על הממשלה ל</w:t>
      </w:r>
      <w:r>
        <w:rPr>
          <w:rFonts w:hint="cs"/>
          <w:rtl/>
        </w:rPr>
        <w:t>הגביר את פעילותה של הרשות לעסקים קטנים ובינוניים במשרד התעשייה והמסחר בקרב האוכלוסייה הערבית בכלל ובקרב נשים ערביות בפרט, ולפתוח שלוחות ומוקדי סיוע חדשים בתוך היישובים  הערביים. הגברת הפעילות צריכה להיות מלווה בקמפיין הסברתי ובשפה הערבית, לא בעברית, מפני ש</w:t>
      </w:r>
      <w:r>
        <w:rPr>
          <w:rFonts w:hint="cs"/>
          <w:rtl/>
        </w:rPr>
        <w:t>יש הרבה נשים שלא יודעות לקרוא ולכתוב בעברית אלא רק בערבית, ואז הן יוכלו להצטרף למעגל הנשים שיקבלו הכשרה. כך אפשר לעודד נשים לפנות ולבקש סיוע והדרכה מקצועית.</w:t>
      </w:r>
    </w:p>
    <w:p w14:paraId="39968B39" w14:textId="77777777" w:rsidR="00000000" w:rsidRDefault="00E84F3B">
      <w:pPr>
        <w:pStyle w:val="a"/>
        <w:rPr>
          <w:rFonts w:hint="cs"/>
          <w:rtl/>
        </w:rPr>
      </w:pPr>
    </w:p>
    <w:p w14:paraId="5F67E7E4" w14:textId="77777777" w:rsidR="00000000" w:rsidRDefault="00E84F3B">
      <w:pPr>
        <w:pStyle w:val="a"/>
        <w:rPr>
          <w:rFonts w:hint="cs"/>
          <w:rtl/>
        </w:rPr>
      </w:pPr>
      <w:r>
        <w:rPr>
          <w:rFonts w:hint="cs"/>
          <w:rtl/>
        </w:rPr>
        <w:t xml:space="preserve">כמו כן, על משרד העבודה והרווחה להגביר את פעילות האכיפה של חוקי העבודה ביישובים הערביים. האכיפה אף </w:t>
      </w:r>
      <w:r>
        <w:rPr>
          <w:rFonts w:hint="cs"/>
          <w:rtl/>
        </w:rPr>
        <w:t xml:space="preserve">היא צריכה להיות מלווה בקמפיין הסברתי כדי להעלות את רמת המודעות בקרב נשים ערביות. </w:t>
      </w:r>
    </w:p>
    <w:p w14:paraId="3037FC08" w14:textId="77777777" w:rsidR="00000000" w:rsidRDefault="00E84F3B">
      <w:pPr>
        <w:pStyle w:val="a"/>
        <w:rPr>
          <w:rFonts w:hint="cs"/>
          <w:rtl/>
        </w:rPr>
      </w:pPr>
    </w:p>
    <w:p w14:paraId="6ECC8F74" w14:textId="77777777" w:rsidR="00000000" w:rsidRDefault="00E84F3B">
      <w:pPr>
        <w:pStyle w:val="a"/>
        <w:rPr>
          <w:rFonts w:hint="cs"/>
          <w:rtl/>
        </w:rPr>
      </w:pPr>
      <w:r>
        <w:rPr>
          <w:rFonts w:hint="cs"/>
          <w:rtl/>
        </w:rPr>
        <w:t>אדוני היושב-ראש, אני מבקש להתייחס לסוגיה שהעליתי ולדון בה במליאה.</w:t>
      </w:r>
    </w:p>
    <w:p w14:paraId="38A83919" w14:textId="77777777" w:rsidR="00000000" w:rsidRDefault="00E84F3B">
      <w:pPr>
        <w:pStyle w:val="a"/>
        <w:rPr>
          <w:rFonts w:hint="cs"/>
          <w:rtl/>
        </w:rPr>
      </w:pPr>
    </w:p>
    <w:p w14:paraId="28A3338C" w14:textId="77777777" w:rsidR="00000000" w:rsidRDefault="00E84F3B">
      <w:pPr>
        <w:pStyle w:val="ad"/>
        <w:rPr>
          <w:rtl/>
        </w:rPr>
      </w:pPr>
      <w:r>
        <w:rPr>
          <w:rtl/>
        </w:rPr>
        <w:t>היו"ר משה כחלון:</w:t>
      </w:r>
    </w:p>
    <w:p w14:paraId="17FD55EF" w14:textId="77777777" w:rsidR="00000000" w:rsidRDefault="00E84F3B">
      <w:pPr>
        <w:pStyle w:val="a"/>
        <w:rPr>
          <w:rtl/>
        </w:rPr>
      </w:pPr>
    </w:p>
    <w:p w14:paraId="6CD65DA8" w14:textId="77777777" w:rsidR="00000000" w:rsidRDefault="00E84F3B">
      <w:pPr>
        <w:pStyle w:val="a"/>
        <w:rPr>
          <w:rFonts w:hint="cs"/>
          <w:rtl/>
        </w:rPr>
      </w:pPr>
      <w:r>
        <w:rPr>
          <w:rFonts w:hint="cs"/>
          <w:rtl/>
        </w:rPr>
        <w:t>תודה רבה.  סגן השר, בבקשה, תראה אילו הפצרות מצד חברי הכנסת.</w:t>
      </w:r>
    </w:p>
    <w:p w14:paraId="76D3D9D5" w14:textId="77777777" w:rsidR="00000000" w:rsidRDefault="00E84F3B">
      <w:pPr>
        <w:pStyle w:val="a"/>
        <w:rPr>
          <w:rFonts w:hint="cs"/>
          <w:rtl/>
        </w:rPr>
      </w:pPr>
    </w:p>
    <w:p w14:paraId="3858BE7C" w14:textId="77777777" w:rsidR="00000000" w:rsidRDefault="00E84F3B">
      <w:pPr>
        <w:pStyle w:val="Speaker"/>
        <w:rPr>
          <w:rFonts w:hint="cs"/>
          <w:rtl/>
        </w:rPr>
      </w:pPr>
      <w:bookmarkStart w:id="1164" w:name="FS000001029T16_07_2003_21_37_45"/>
      <w:bookmarkStart w:id="1165" w:name="FS000001029T16_07_2003_21_37_59"/>
      <w:bookmarkStart w:id="1166" w:name="_Toc46538783"/>
      <w:bookmarkStart w:id="1167" w:name="_Toc49055514"/>
      <w:bookmarkEnd w:id="1164"/>
      <w:bookmarkEnd w:id="1165"/>
      <w:r>
        <w:rPr>
          <w:rtl/>
        </w:rPr>
        <w:t>סגן שר התעשייה</w:t>
      </w:r>
      <w:r>
        <w:rPr>
          <w:rFonts w:hint="cs"/>
          <w:rtl/>
        </w:rPr>
        <w:t>,</w:t>
      </w:r>
      <w:r>
        <w:rPr>
          <w:rtl/>
        </w:rPr>
        <w:t xml:space="preserve"> המסחר </w:t>
      </w:r>
      <w:r>
        <w:rPr>
          <w:rFonts w:hint="cs"/>
          <w:rtl/>
        </w:rPr>
        <w:t>והתעס</w:t>
      </w:r>
      <w:r>
        <w:rPr>
          <w:rFonts w:hint="cs"/>
          <w:rtl/>
        </w:rPr>
        <w:t xml:space="preserve">וקה </w:t>
      </w:r>
      <w:r>
        <w:rPr>
          <w:rtl/>
        </w:rPr>
        <w:t>מיכאל רצון:</w:t>
      </w:r>
      <w:bookmarkEnd w:id="1166"/>
      <w:bookmarkEnd w:id="1167"/>
    </w:p>
    <w:p w14:paraId="3F90697F" w14:textId="77777777" w:rsidR="00000000" w:rsidRDefault="00E84F3B">
      <w:pPr>
        <w:pStyle w:val="a"/>
        <w:rPr>
          <w:rFonts w:hint="cs"/>
          <w:rtl/>
        </w:rPr>
      </w:pPr>
    </w:p>
    <w:p w14:paraId="222C0DCC" w14:textId="77777777" w:rsidR="00000000" w:rsidRDefault="00E84F3B">
      <w:pPr>
        <w:pStyle w:val="a"/>
        <w:rPr>
          <w:rFonts w:hint="cs"/>
          <w:rtl/>
        </w:rPr>
      </w:pPr>
      <w:r>
        <w:rPr>
          <w:rFonts w:hint="cs"/>
          <w:rtl/>
        </w:rPr>
        <w:t>אדוני היושב-ראש, חברי הכנסת, חבר הכנסת טאהא, לפחות חלק מהדברים אהבתי לשמוע, ולצערי, לא חלק מהדברים בפתיח שלך. אני חוזר ואומר לכם תמיד אותו דבר: עזבו את הנושא הלאומני כשאנחנו מדברים בנושאים רציניים. אם אתם רוצים התייחסות רצינית לדברים, נעזו</w:t>
      </w:r>
      <w:r>
        <w:rPr>
          <w:rFonts w:hint="cs"/>
          <w:rtl/>
        </w:rPr>
        <w:t>ב את הנושא של אפליות-שמפליות.</w:t>
      </w:r>
    </w:p>
    <w:p w14:paraId="0F1A0ABA" w14:textId="77777777" w:rsidR="00000000" w:rsidRDefault="00E84F3B">
      <w:pPr>
        <w:pStyle w:val="a"/>
        <w:rPr>
          <w:rFonts w:hint="cs"/>
          <w:rtl/>
        </w:rPr>
      </w:pPr>
    </w:p>
    <w:p w14:paraId="751A3D36" w14:textId="77777777" w:rsidR="00000000" w:rsidRDefault="00E84F3B">
      <w:pPr>
        <w:pStyle w:val="ac"/>
        <w:rPr>
          <w:rtl/>
        </w:rPr>
      </w:pPr>
      <w:r>
        <w:rPr>
          <w:rFonts w:hint="eastAsia"/>
          <w:rtl/>
        </w:rPr>
        <w:t>ואסל</w:t>
      </w:r>
      <w:r>
        <w:rPr>
          <w:rtl/>
        </w:rPr>
        <w:t xml:space="preserve"> טאהא (בל"ד):</w:t>
      </w:r>
    </w:p>
    <w:p w14:paraId="0AAB30F0" w14:textId="77777777" w:rsidR="00000000" w:rsidRDefault="00E84F3B">
      <w:pPr>
        <w:pStyle w:val="a"/>
        <w:rPr>
          <w:rFonts w:hint="cs"/>
          <w:rtl/>
        </w:rPr>
      </w:pPr>
    </w:p>
    <w:p w14:paraId="64812573" w14:textId="77777777" w:rsidR="00000000" w:rsidRDefault="00E84F3B">
      <w:pPr>
        <w:pStyle w:val="a"/>
        <w:rPr>
          <w:rFonts w:hint="cs"/>
          <w:rtl/>
        </w:rPr>
      </w:pPr>
      <w:r>
        <w:rPr>
          <w:rFonts w:hint="cs"/>
          <w:rtl/>
        </w:rPr>
        <w:t xml:space="preserve">הן סובלות פעמיים </w:t>
      </w:r>
      <w:r>
        <w:rPr>
          <w:rtl/>
        </w:rPr>
        <w:t>–</w:t>
      </w:r>
      <w:r>
        <w:rPr>
          <w:rFonts w:hint="cs"/>
          <w:rtl/>
        </w:rPr>
        <w:t xml:space="preserve"> בהיותן בנות מיעוט לאומי ובהיותן - - -</w:t>
      </w:r>
    </w:p>
    <w:p w14:paraId="4986AACE" w14:textId="77777777" w:rsidR="00000000" w:rsidRDefault="00E84F3B">
      <w:pPr>
        <w:pStyle w:val="a"/>
        <w:rPr>
          <w:rFonts w:hint="cs"/>
          <w:rtl/>
        </w:rPr>
      </w:pPr>
    </w:p>
    <w:p w14:paraId="4E538E9B" w14:textId="77777777" w:rsidR="00000000" w:rsidRDefault="00E84F3B">
      <w:pPr>
        <w:pStyle w:val="ad"/>
        <w:rPr>
          <w:rtl/>
        </w:rPr>
      </w:pPr>
      <w:r>
        <w:rPr>
          <w:rtl/>
        </w:rPr>
        <w:t>היו"ר משה כחלון:</w:t>
      </w:r>
    </w:p>
    <w:p w14:paraId="7692AE1E" w14:textId="77777777" w:rsidR="00000000" w:rsidRDefault="00E84F3B">
      <w:pPr>
        <w:pStyle w:val="a"/>
        <w:rPr>
          <w:rtl/>
        </w:rPr>
      </w:pPr>
    </w:p>
    <w:p w14:paraId="742E9E9F" w14:textId="77777777" w:rsidR="00000000" w:rsidRDefault="00E84F3B">
      <w:pPr>
        <w:pStyle w:val="a"/>
        <w:rPr>
          <w:rFonts w:hint="cs"/>
          <w:rtl/>
        </w:rPr>
      </w:pPr>
      <w:r>
        <w:rPr>
          <w:rFonts w:hint="cs"/>
          <w:rtl/>
        </w:rPr>
        <w:t>חבר הכנסת טאהא, היו לך 11 דקות תמימות.</w:t>
      </w:r>
    </w:p>
    <w:p w14:paraId="3B881EFE" w14:textId="77777777" w:rsidR="00000000" w:rsidRDefault="00E84F3B">
      <w:pPr>
        <w:pStyle w:val="a"/>
        <w:rPr>
          <w:rFonts w:hint="cs"/>
          <w:rtl/>
        </w:rPr>
      </w:pPr>
    </w:p>
    <w:p w14:paraId="7019B908" w14:textId="77777777" w:rsidR="00000000" w:rsidRDefault="00E84F3B">
      <w:pPr>
        <w:pStyle w:val="SpeakerCon"/>
        <w:rPr>
          <w:rtl/>
        </w:rPr>
      </w:pPr>
      <w:bookmarkStart w:id="1168" w:name="FS000001029T16_07_2003_22_58_20C"/>
      <w:bookmarkEnd w:id="1168"/>
      <w:r>
        <w:rPr>
          <w:rtl/>
        </w:rPr>
        <w:t>סגן שר התעשייה, המסחר והתעסוקה מיכאל רצון:</w:t>
      </w:r>
    </w:p>
    <w:p w14:paraId="25DC620B" w14:textId="77777777" w:rsidR="00000000" w:rsidRDefault="00E84F3B">
      <w:pPr>
        <w:pStyle w:val="a"/>
        <w:rPr>
          <w:rtl/>
        </w:rPr>
      </w:pPr>
    </w:p>
    <w:p w14:paraId="12A9F679" w14:textId="77777777" w:rsidR="00000000" w:rsidRDefault="00E84F3B">
      <w:pPr>
        <w:pStyle w:val="a"/>
        <w:rPr>
          <w:rFonts w:hint="cs"/>
          <w:rtl/>
        </w:rPr>
      </w:pPr>
      <w:bookmarkStart w:id="1169" w:name="FS000001029T16_07_2003_22_58_05"/>
      <w:bookmarkEnd w:id="1169"/>
      <w:r>
        <w:rPr>
          <w:rFonts w:hint="cs"/>
          <w:rtl/>
        </w:rPr>
        <w:t>במגזר הערבי נשים לא יכולות ללכת לאן שהן רוצות,</w:t>
      </w:r>
      <w:r>
        <w:rPr>
          <w:rFonts w:hint="cs"/>
          <w:rtl/>
        </w:rPr>
        <w:t xml:space="preserve"> הן לא יכולות ללכת לכל עבודה ולכל מקום, אתה יודע שיש עם זה בעיה, אבל אשיב לך על הדברים בצורה מסודרת.</w:t>
      </w:r>
    </w:p>
    <w:p w14:paraId="1D613575" w14:textId="77777777" w:rsidR="00000000" w:rsidRDefault="00E84F3B">
      <w:pPr>
        <w:pStyle w:val="a"/>
        <w:rPr>
          <w:rFonts w:hint="cs"/>
          <w:rtl/>
        </w:rPr>
      </w:pPr>
    </w:p>
    <w:p w14:paraId="354C9781" w14:textId="77777777" w:rsidR="00000000" w:rsidRDefault="00E84F3B">
      <w:pPr>
        <w:pStyle w:val="a"/>
        <w:rPr>
          <w:rFonts w:hint="cs"/>
          <w:rtl/>
        </w:rPr>
      </w:pPr>
      <w:r>
        <w:rPr>
          <w:rFonts w:hint="cs"/>
          <w:rtl/>
        </w:rPr>
        <w:t>שיעור ההשתתפות בכוח העבודה של נשים ערביות עומד על 17% - בהשוואה ל-54% בקרב הנשים היהודיות, וזה פער של פי-3.2 לטובת היהודיות. זה נתון שמצדיק בחלקו את מה שא</w:t>
      </w:r>
      <w:r>
        <w:rPr>
          <w:rFonts w:hint="cs"/>
          <w:rtl/>
        </w:rPr>
        <w:t>תה אומר.  שיעור האבטלה עומד על 10.5%, והוא דומה בקרב שתי האוכלוסיות.</w:t>
      </w:r>
    </w:p>
    <w:p w14:paraId="565D0D13" w14:textId="77777777" w:rsidR="00000000" w:rsidRDefault="00E84F3B">
      <w:pPr>
        <w:bidi/>
        <w:spacing w:line="360" w:lineRule="auto"/>
        <w:jc w:val="both"/>
        <w:rPr>
          <w:rFonts w:hint="cs"/>
          <w:rtl/>
        </w:rPr>
      </w:pPr>
    </w:p>
    <w:p w14:paraId="4ACB6A3E" w14:textId="77777777" w:rsidR="00000000" w:rsidRDefault="00E84F3B">
      <w:pPr>
        <w:pStyle w:val="ac"/>
        <w:rPr>
          <w:rtl/>
        </w:rPr>
      </w:pPr>
      <w:r>
        <w:rPr>
          <w:rFonts w:hint="eastAsia"/>
          <w:rtl/>
        </w:rPr>
        <w:t>ואסל</w:t>
      </w:r>
      <w:r>
        <w:rPr>
          <w:rtl/>
        </w:rPr>
        <w:t xml:space="preserve"> טאהא (בל"ד):</w:t>
      </w:r>
    </w:p>
    <w:p w14:paraId="78B7AC47" w14:textId="77777777" w:rsidR="00000000" w:rsidRDefault="00E84F3B">
      <w:pPr>
        <w:pStyle w:val="a"/>
        <w:rPr>
          <w:rFonts w:hint="cs"/>
          <w:rtl/>
        </w:rPr>
      </w:pPr>
    </w:p>
    <w:p w14:paraId="3959253E" w14:textId="77777777" w:rsidR="00000000" w:rsidRDefault="00E84F3B">
      <w:pPr>
        <w:pStyle w:val="a"/>
        <w:rPr>
          <w:rFonts w:hint="cs"/>
          <w:rtl/>
        </w:rPr>
      </w:pPr>
      <w:r>
        <w:rPr>
          <w:rFonts w:hint="cs"/>
          <w:rtl/>
        </w:rPr>
        <w:t>לא הבאת בחשבון שיש 80% מובטלות שלא נרשמות.</w:t>
      </w:r>
    </w:p>
    <w:p w14:paraId="2BF68255" w14:textId="77777777" w:rsidR="00000000" w:rsidRDefault="00E84F3B">
      <w:pPr>
        <w:pStyle w:val="a"/>
        <w:rPr>
          <w:rFonts w:hint="cs"/>
          <w:rtl/>
        </w:rPr>
      </w:pPr>
      <w:r>
        <w:rPr>
          <w:rFonts w:hint="cs"/>
          <w:rtl/>
        </w:rPr>
        <w:tab/>
      </w:r>
    </w:p>
    <w:p w14:paraId="2AF2C34F" w14:textId="77777777" w:rsidR="00000000" w:rsidRDefault="00E84F3B">
      <w:pPr>
        <w:pStyle w:val="SpeakerCon"/>
        <w:rPr>
          <w:rtl/>
        </w:rPr>
      </w:pPr>
      <w:bookmarkStart w:id="1170" w:name="FS000001029T16_07_2003_21_44_12C"/>
      <w:bookmarkEnd w:id="1170"/>
      <w:r>
        <w:rPr>
          <w:rtl/>
        </w:rPr>
        <w:t>סגן שר התעשייה</w:t>
      </w:r>
      <w:r>
        <w:rPr>
          <w:rFonts w:hint="cs"/>
          <w:rtl/>
        </w:rPr>
        <w:t xml:space="preserve">, המסחר והתעסוקה </w:t>
      </w:r>
      <w:r>
        <w:rPr>
          <w:rtl/>
        </w:rPr>
        <w:t>מיכאל רצון:</w:t>
      </w:r>
    </w:p>
    <w:p w14:paraId="3E3B6BAA" w14:textId="77777777" w:rsidR="00000000" w:rsidRDefault="00E84F3B">
      <w:pPr>
        <w:pStyle w:val="a"/>
        <w:rPr>
          <w:rtl/>
        </w:rPr>
      </w:pPr>
    </w:p>
    <w:p w14:paraId="089E3AEB" w14:textId="77777777" w:rsidR="00000000" w:rsidRDefault="00E84F3B">
      <w:pPr>
        <w:pStyle w:val="a"/>
        <w:rPr>
          <w:rFonts w:hint="cs"/>
          <w:rtl/>
        </w:rPr>
      </w:pPr>
      <w:r>
        <w:rPr>
          <w:rFonts w:hint="cs"/>
          <w:rtl/>
        </w:rPr>
        <w:t>הן לא נרשמות, אז הן לא מובטלות. אולי הן לא רוצות ללכת לעבודה.</w:t>
      </w:r>
    </w:p>
    <w:p w14:paraId="3946FAE6" w14:textId="77777777" w:rsidR="00000000" w:rsidRDefault="00E84F3B">
      <w:pPr>
        <w:pStyle w:val="a"/>
        <w:rPr>
          <w:rFonts w:hint="cs"/>
          <w:rtl/>
        </w:rPr>
      </w:pPr>
    </w:p>
    <w:p w14:paraId="731425DD" w14:textId="77777777" w:rsidR="00000000" w:rsidRDefault="00E84F3B">
      <w:pPr>
        <w:pStyle w:val="a"/>
        <w:rPr>
          <w:rFonts w:hint="cs"/>
          <w:rtl/>
        </w:rPr>
      </w:pPr>
      <w:r>
        <w:rPr>
          <w:rFonts w:hint="cs"/>
          <w:rtl/>
        </w:rPr>
        <w:t xml:space="preserve">השכר החודשי של </w:t>
      </w:r>
      <w:r>
        <w:rPr>
          <w:rFonts w:hint="cs"/>
          <w:rtl/>
        </w:rPr>
        <w:t>נשים ערביות עמד על כ-3,600 שקלים, והוא נמוך ביותר מ-30% משכרן של נשים יהודיות, אבל יש לכך הסבר. מרבית הפער נובעת מהבדלי שעות העבודה של כל קבוצה. בעוד נשים יהודיות עובדות 36 שעות בשבוע, הרי נשים ערביות עובדות 26 שעות בשבוע. בניכוי הפער בשעות מצטמצם הפער בשכ</w:t>
      </w:r>
      <w:r>
        <w:rPr>
          <w:rFonts w:hint="cs"/>
          <w:rtl/>
        </w:rPr>
        <w:t>ר לכדי 5% לטובת היהודיות.</w:t>
      </w:r>
    </w:p>
    <w:p w14:paraId="66FD8718" w14:textId="77777777" w:rsidR="00000000" w:rsidRDefault="00E84F3B">
      <w:pPr>
        <w:pStyle w:val="a"/>
        <w:rPr>
          <w:rFonts w:hint="cs"/>
          <w:rtl/>
        </w:rPr>
      </w:pPr>
    </w:p>
    <w:p w14:paraId="27348EA5" w14:textId="77777777" w:rsidR="00000000" w:rsidRDefault="00E84F3B">
      <w:pPr>
        <w:pStyle w:val="a"/>
        <w:rPr>
          <w:rFonts w:hint="cs"/>
          <w:rtl/>
        </w:rPr>
      </w:pPr>
      <w:r>
        <w:rPr>
          <w:rFonts w:hint="cs"/>
          <w:rtl/>
        </w:rPr>
        <w:t xml:space="preserve">בדיקה מעלה, שחלק גדול מפערי ההשתתפות והאבטלה נובע בעיקר מההבדלים ברמות ההשכלה.  אם תבדוק את שיעור האבטלה של ערביות משכילות תמצא שהוא נמוך משל היהודיות </w:t>
      </w:r>
      <w:r>
        <w:rPr>
          <w:rtl/>
        </w:rPr>
        <w:t>–</w:t>
      </w:r>
      <w:r>
        <w:rPr>
          <w:rFonts w:hint="cs"/>
          <w:rtl/>
        </w:rPr>
        <w:t xml:space="preserve"> 6.6% אבטלה בקרב נשים ערביות משכילות ו-7.7% אצל נשים יהודיות, בהתאמה. זה מצב </w:t>
      </w:r>
      <w:r>
        <w:rPr>
          <w:rFonts w:hint="cs"/>
          <w:rtl/>
        </w:rPr>
        <w:t>אבסורדי - ככל שההשכלה גדלה אצל נשים ערביות, יש פחות אבטלה.</w:t>
      </w:r>
    </w:p>
    <w:p w14:paraId="26510B23" w14:textId="77777777" w:rsidR="00000000" w:rsidRDefault="00E84F3B">
      <w:pPr>
        <w:pStyle w:val="a"/>
        <w:rPr>
          <w:rFonts w:hint="cs"/>
          <w:rtl/>
        </w:rPr>
      </w:pPr>
    </w:p>
    <w:p w14:paraId="0E25043A" w14:textId="77777777" w:rsidR="00000000" w:rsidRDefault="00E84F3B">
      <w:pPr>
        <w:pStyle w:val="a"/>
        <w:rPr>
          <w:rFonts w:hint="cs"/>
          <w:rtl/>
        </w:rPr>
      </w:pPr>
      <w:r>
        <w:rPr>
          <w:rFonts w:hint="cs"/>
          <w:rtl/>
        </w:rPr>
        <w:t>למרות המאמצים המרוכזים שמשקיע האגף להכשרה מקצועית ולפיתוח כוח-אדם בסיוע לנשים ערביות בשוק העבודה, למדו בשנת 2002 בקורסי ההכשרה באגף כ-3,500 נשים ערביות, שהיו 12% מכלל הלומדים.</w:t>
      </w:r>
    </w:p>
    <w:p w14:paraId="3D1FD5A0" w14:textId="77777777" w:rsidR="00000000" w:rsidRDefault="00E84F3B">
      <w:pPr>
        <w:pStyle w:val="a"/>
        <w:rPr>
          <w:rFonts w:hint="cs"/>
          <w:rtl/>
        </w:rPr>
      </w:pPr>
    </w:p>
    <w:p w14:paraId="09532994" w14:textId="77777777" w:rsidR="00000000" w:rsidRDefault="00E84F3B">
      <w:pPr>
        <w:pStyle w:val="ac"/>
        <w:rPr>
          <w:rtl/>
        </w:rPr>
      </w:pPr>
      <w:r>
        <w:rPr>
          <w:rFonts w:hint="eastAsia"/>
          <w:rtl/>
        </w:rPr>
        <w:t>שר</w:t>
      </w:r>
      <w:r>
        <w:rPr>
          <w:rtl/>
        </w:rPr>
        <w:t xml:space="preserve"> הרווחה זבולון או</w:t>
      </w:r>
      <w:r>
        <w:rPr>
          <w:rtl/>
        </w:rPr>
        <w:t>רלב:</w:t>
      </w:r>
    </w:p>
    <w:p w14:paraId="566ECD0F" w14:textId="77777777" w:rsidR="00000000" w:rsidRDefault="00E84F3B">
      <w:pPr>
        <w:pStyle w:val="a"/>
        <w:ind w:left="719" w:firstLine="0"/>
        <w:rPr>
          <w:rFonts w:hint="cs"/>
          <w:rtl/>
        </w:rPr>
      </w:pPr>
    </w:p>
    <w:p w14:paraId="73BD9E6C" w14:textId="77777777" w:rsidR="00000000" w:rsidRDefault="00E84F3B">
      <w:pPr>
        <w:pStyle w:val="a"/>
        <w:ind w:left="719" w:firstLine="0"/>
        <w:rPr>
          <w:rFonts w:hint="cs"/>
          <w:rtl/>
        </w:rPr>
      </w:pPr>
      <w:r>
        <w:rPr>
          <w:rFonts w:hint="cs"/>
          <w:rtl/>
        </w:rPr>
        <w:t>- - -</w:t>
      </w:r>
    </w:p>
    <w:p w14:paraId="4C739D9A" w14:textId="77777777" w:rsidR="00000000" w:rsidRDefault="00E84F3B">
      <w:pPr>
        <w:pStyle w:val="a"/>
        <w:ind w:left="719" w:firstLine="0"/>
        <w:rPr>
          <w:rFonts w:hint="cs"/>
          <w:rtl/>
        </w:rPr>
      </w:pPr>
    </w:p>
    <w:p w14:paraId="0A720D44" w14:textId="77777777" w:rsidR="00000000" w:rsidRDefault="00E84F3B">
      <w:pPr>
        <w:pStyle w:val="Speaker"/>
        <w:rPr>
          <w:rFonts w:hint="cs"/>
          <w:rtl/>
        </w:rPr>
      </w:pPr>
      <w:bookmarkStart w:id="1171" w:name="_Toc46538784"/>
      <w:bookmarkStart w:id="1172" w:name="_Toc49055515"/>
      <w:r>
        <w:rPr>
          <w:rtl/>
        </w:rPr>
        <w:t>היו"ר משה כחלון:</w:t>
      </w:r>
      <w:bookmarkEnd w:id="1171"/>
      <w:bookmarkEnd w:id="1172"/>
      <w:r>
        <w:rPr>
          <w:rFonts w:hint="cs"/>
          <w:rtl/>
        </w:rPr>
        <w:t xml:space="preserve"> </w:t>
      </w:r>
    </w:p>
    <w:p w14:paraId="5473A7E5" w14:textId="77777777" w:rsidR="00000000" w:rsidRDefault="00E84F3B">
      <w:pPr>
        <w:pStyle w:val="a"/>
        <w:rPr>
          <w:rtl/>
        </w:rPr>
      </w:pPr>
    </w:p>
    <w:p w14:paraId="73FCCCE3" w14:textId="77777777" w:rsidR="00000000" w:rsidRDefault="00E84F3B">
      <w:pPr>
        <w:pStyle w:val="a"/>
        <w:rPr>
          <w:rFonts w:hint="cs"/>
          <w:rtl/>
        </w:rPr>
      </w:pPr>
      <w:r>
        <w:rPr>
          <w:rFonts w:hint="cs"/>
          <w:rtl/>
        </w:rPr>
        <w:t xml:space="preserve">נסתדר, הבעיה היא שיהיה רוב לך ולשר האוצר, לא לי.       </w:t>
      </w:r>
    </w:p>
    <w:p w14:paraId="444D125B" w14:textId="77777777" w:rsidR="00000000" w:rsidRDefault="00E84F3B">
      <w:pPr>
        <w:pStyle w:val="a"/>
        <w:rPr>
          <w:color w:val="0000FF"/>
          <w:szCs w:val="28"/>
          <w:rtl/>
        </w:rPr>
      </w:pPr>
    </w:p>
    <w:p w14:paraId="5BC60A7E" w14:textId="77777777" w:rsidR="00000000" w:rsidRDefault="00E84F3B">
      <w:pPr>
        <w:pStyle w:val="SpeakerCon"/>
        <w:rPr>
          <w:rtl/>
        </w:rPr>
      </w:pPr>
      <w:bookmarkStart w:id="1173" w:name="FS000001029T16_07_2003_23_03_34"/>
      <w:bookmarkStart w:id="1174" w:name="FS000001029T16_07_2003_23_03_45C"/>
      <w:bookmarkEnd w:id="1173"/>
      <w:bookmarkEnd w:id="1174"/>
      <w:r>
        <w:rPr>
          <w:rtl/>
        </w:rPr>
        <w:t>סגן שר התעשייה, המסחר והתעסוקה מיכאל רצון:</w:t>
      </w:r>
    </w:p>
    <w:p w14:paraId="578D7105" w14:textId="77777777" w:rsidR="00000000" w:rsidRDefault="00E84F3B">
      <w:pPr>
        <w:pStyle w:val="a"/>
        <w:rPr>
          <w:rtl/>
        </w:rPr>
      </w:pPr>
    </w:p>
    <w:p w14:paraId="6835A036" w14:textId="77777777" w:rsidR="00000000" w:rsidRDefault="00E84F3B">
      <w:pPr>
        <w:pStyle w:val="a"/>
        <w:ind w:firstLine="0"/>
        <w:rPr>
          <w:rFonts w:hint="cs"/>
          <w:rtl/>
        </w:rPr>
      </w:pPr>
      <w:r>
        <w:rPr>
          <w:rFonts w:hint="cs"/>
          <w:rtl/>
        </w:rPr>
        <w:tab/>
        <w:t>אין ספק כי חלק מהבעיה של הנשים הערביות מקורו תרבותי. העובדה כי נשים רבות במגזר הערבי לא יכולות לעבור מיישוב ליישוב ללא ליו</w:t>
      </w:r>
      <w:r>
        <w:rPr>
          <w:rFonts w:hint="cs"/>
          <w:rtl/>
        </w:rPr>
        <w:t>וי, מקשה את השתלבותן בקורסים ובעבודה. כך גם העובדה כי נשים ערביות רבות מפסיקות את לימודיהן או את הכשרתן המקצועית כאשר הן נישאות. גם זה דבר שאתה צריך לדעת.</w:t>
      </w:r>
    </w:p>
    <w:p w14:paraId="6C5017D3" w14:textId="77777777" w:rsidR="00000000" w:rsidRDefault="00E84F3B">
      <w:pPr>
        <w:pStyle w:val="a"/>
        <w:ind w:firstLine="0"/>
        <w:rPr>
          <w:rFonts w:hint="cs"/>
          <w:rtl/>
        </w:rPr>
      </w:pPr>
    </w:p>
    <w:p w14:paraId="57AEDC2F" w14:textId="77777777" w:rsidR="00000000" w:rsidRDefault="00E84F3B">
      <w:pPr>
        <w:pStyle w:val="a"/>
        <w:ind w:firstLine="0"/>
        <w:rPr>
          <w:rFonts w:hint="cs"/>
          <w:rtl/>
        </w:rPr>
      </w:pPr>
      <w:r>
        <w:rPr>
          <w:rFonts w:hint="cs"/>
          <w:rtl/>
        </w:rPr>
        <w:tab/>
        <w:t>נשים ערביות זקוקות למעטפת שירותים נוספת, מעבר להכשרה המקצועית, כדי להביאן למצב של תעסוקה במקצוע, שי</w:t>
      </w:r>
      <w:r>
        <w:rPr>
          <w:rFonts w:hint="cs"/>
          <w:rtl/>
        </w:rPr>
        <w:t>רותים וידע המבטיחים סיכוי גדול יותר להשתלבות בעבודה עם סיום הכשרתן. בשנים עברו הפעיל האגף להכשרה מקצועית במשרד העבודה קורסים להשלמת השכלה ומכינות טכנולוגיות, שאפשרו ללומדות הערביות לעמוד בתנאי הסף ולהשתלב בהכשרה. בשנת 2002 בלבד עמדו לרשות האגף 30 מיליון ש"</w:t>
      </w:r>
      <w:r>
        <w:rPr>
          <w:rFonts w:hint="cs"/>
          <w:rtl/>
        </w:rPr>
        <w:t>ח, ובעזרתם הופעלו 200 כיתות השכלה, כאשר 40 כיתות מתוכן היו עבור נשים ערביות. לצערי הרב, השנה הזאת לא הקצה האוצר תקציב לביצוע השלמת השכלה, ובמקביל הקטין משמעותית את תקציבי הכשרת המובטלים. ללא האפשרות הזאת, מובן שלא נוכל לקיים קורסים להשלמת השכלה, ולא ניתן י</w:t>
      </w:r>
      <w:r>
        <w:rPr>
          <w:rFonts w:hint="cs"/>
          <w:rtl/>
        </w:rPr>
        <w:t>היה להגדיל את שיעור הנשים הערביות בהכשרה.</w:t>
      </w:r>
    </w:p>
    <w:p w14:paraId="6A41CB84" w14:textId="77777777" w:rsidR="00000000" w:rsidRDefault="00E84F3B">
      <w:pPr>
        <w:pStyle w:val="a"/>
        <w:ind w:firstLine="0"/>
        <w:rPr>
          <w:rFonts w:hint="cs"/>
          <w:rtl/>
        </w:rPr>
      </w:pPr>
    </w:p>
    <w:p w14:paraId="79297BFD" w14:textId="77777777" w:rsidR="00000000" w:rsidRDefault="00E84F3B">
      <w:pPr>
        <w:pStyle w:val="a"/>
        <w:rPr>
          <w:rFonts w:hint="cs"/>
          <w:rtl/>
        </w:rPr>
      </w:pPr>
      <w:r>
        <w:rPr>
          <w:rFonts w:hint="cs"/>
          <w:rtl/>
        </w:rPr>
        <w:t>מה אתה רוצה?</w:t>
      </w:r>
    </w:p>
    <w:p w14:paraId="47868E79" w14:textId="77777777" w:rsidR="00000000" w:rsidRDefault="00E84F3B">
      <w:pPr>
        <w:pStyle w:val="a"/>
        <w:ind w:firstLine="0"/>
        <w:rPr>
          <w:rFonts w:hint="cs"/>
          <w:rtl/>
        </w:rPr>
      </w:pPr>
    </w:p>
    <w:p w14:paraId="101491A6" w14:textId="77777777" w:rsidR="00000000" w:rsidRDefault="00E84F3B">
      <w:pPr>
        <w:pStyle w:val="ac"/>
        <w:rPr>
          <w:rtl/>
        </w:rPr>
      </w:pPr>
      <w:r>
        <w:rPr>
          <w:rFonts w:hint="eastAsia"/>
          <w:rtl/>
        </w:rPr>
        <w:t>ואסל</w:t>
      </w:r>
      <w:r>
        <w:rPr>
          <w:rtl/>
        </w:rPr>
        <w:t xml:space="preserve"> טאהא (בל"ד):</w:t>
      </w:r>
    </w:p>
    <w:p w14:paraId="0024510B" w14:textId="77777777" w:rsidR="00000000" w:rsidRDefault="00E84F3B">
      <w:pPr>
        <w:pStyle w:val="a"/>
        <w:rPr>
          <w:rFonts w:hint="cs"/>
          <w:rtl/>
        </w:rPr>
      </w:pPr>
    </w:p>
    <w:p w14:paraId="0C45CE45" w14:textId="77777777" w:rsidR="00000000" w:rsidRDefault="00E84F3B">
      <w:pPr>
        <w:pStyle w:val="a"/>
        <w:rPr>
          <w:rFonts w:hint="cs"/>
          <w:rtl/>
        </w:rPr>
      </w:pPr>
      <w:r>
        <w:rPr>
          <w:rFonts w:hint="cs"/>
          <w:rtl/>
        </w:rPr>
        <w:t>דיון במליאה.</w:t>
      </w:r>
    </w:p>
    <w:p w14:paraId="6D06D42E" w14:textId="77777777" w:rsidR="00000000" w:rsidRDefault="00E84F3B">
      <w:pPr>
        <w:pStyle w:val="a"/>
        <w:ind w:firstLine="0"/>
        <w:rPr>
          <w:rFonts w:hint="cs"/>
          <w:rtl/>
        </w:rPr>
      </w:pPr>
    </w:p>
    <w:p w14:paraId="3A06C9E2" w14:textId="77777777" w:rsidR="00000000" w:rsidRDefault="00E84F3B">
      <w:pPr>
        <w:pStyle w:val="ad"/>
        <w:rPr>
          <w:rtl/>
        </w:rPr>
      </w:pPr>
      <w:r>
        <w:rPr>
          <w:rtl/>
        </w:rPr>
        <w:t>היו"ר משה כחלון:</w:t>
      </w:r>
    </w:p>
    <w:p w14:paraId="317BC449" w14:textId="77777777" w:rsidR="00000000" w:rsidRDefault="00E84F3B">
      <w:pPr>
        <w:pStyle w:val="a"/>
        <w:rPr>
          <w:rtl/>
        </w:rPr>
      </w:pPr>
    </w:p>
    <w:p w14:paraId="7425EE8C" w14:textId="77777777" w:rsidR="00000000" w:rsidRDefault="00E84F3B">
      <w:pPr>
        <w:pStyle w:val="a"/>
        <w:rPr>
          <w:rFonts w:hint="cs"/>
          <w:rtl/>
        </w:rPr>
      </w:pPr>
      <w:r>
        <w:rPr>
          <w:rFonts w:hint="cs"/>
          <w:rtl/>
        </w:rPr>
        <w:t>אדוני סגן השר, תציע את הצעתך.</w:t>
      </w:r>
    </w:p>
    <w:p w14:paraId="6E3D5C61" w14:textId="77777777" w:rsidR="00000000" w:rsidRDefault="00E84F3B">
      <w:pPr>
        <w:pStyle w:val="a"/>
        <w:ind w:firstLine="0"/>
        <w:rPr>
          <w:rFonts w:hint="cs"/>
          <w:rtl/>
        </w:rPr>
      </w:pPr>
    </w:p>
    <w:p w14:paraId="430DE841" w14:textId="77777777" w:rsidR="00000000" w:rsidRDefault="00E84F3B">
      <w:pPr>
        <w:pStyle w:val="SpeakerCon"/>
        <w:rPr>
          <w:rtl/>
        </w:rPr>
      </w:pPr>
      <w:bookmarkStart w:id="1175" w:name="FS000001029T16_07_2003_21_23_53C"/>
      <w:bookmarkEnd w:id="1175"/>
      <w:r>
        <w:rPr>
          <w:rtl/>
        </w:rPr>
        <w:t>סגן שר התעשייה</w:t>
      </w:r>
      <w:r>
        <w:rPr>
          <w:rFonts w:hint="cs"/>
          <w:rtl/>
        </w:rPr>
        <w:t xml:space="preserve">, המסחר והתעסוקה </w:t>
      </w:r>
      <w:r>
        <w:rPr>
          <w:rtl/>
        </w:rPr>
        <w:t>מיכאל רצון:</w:t>
      </w:r>
    </w:p>
    <w:p w14:paraId="0793D890" w14:textId="77777777" w:rsidR="00000000" w:rsidRDefault="00E84F3B">
      <w:pPr>
        <w:pStyle w:val="a"/>
        <w:rPr>
          <w:rtl/>
        </w:rPr>
      </w:pPr>
    </w:p>
    <w:p w14:paraId="4DE7C2B6" w14:textId="77777777" w:rsidR="00000000" w:rsidRDefault="00E84F3B">
      <w:pPr>
        <w:pStyle w:val="a"/>
        <w:rPr>
          <w:rFonts w:hint="cs"/>
          <w:rtl/>
        </w:rPr>
      </w:pPr>
      <w:r>
        <w:rPr>
          <w:rFonts w:hint="cs"/>
          <w:rtl/>
        </w:rPr>
        <w:t>אני מציע להסתפק בתשובתי.</w:t>
      </w:r>
    </w:p>
    <w:p w14:paraId="4F259503" w14:textId="77777777" w:rsidR="00000000" w:rsidRDefault="00E84F3B">
      <w:pPr>
        <w:pStyle w:val="a"/>
        <w:ind w:firstLine="0"/>
        <w:rPr>
          <w:rFonts w:hint="cs"/>
          <w:rtl/>
        </w:rPr>
      </w:pPr>
    </w:p>
    <w:p w14:paraId="6FD26635" w14:textId="77777777" w:rsidR="00000000" w:rsidRDefault="00E84F3B">
      <w:pPr>
        <w:pStyle w:val="ac"/>
        <w:rPr>
          <w:rtl/>
        </w:rPr>
      </w:pPr>
      <w:r>
        <w:rPr>
          <w:rFonts w:hint="eastAsia"/>
          <w:rtl/>
        </w:rPr>
        <w:t>שר</w:t>
      </w:r>
      <w:r>
        <w:rPr>
          <w:rtl/>
        </w:rPr>
        <w:t xml:space="preserve"> הרווחה זבולון אורלב:</w:t>
      </w:r>
    </w:p>
    <w:p w14:paraId="75A80273" w14:textId="77777777" w:rsidR="00000000" w:rsidRDefault="00E84F3B">
      <w:pPr>
        <w:pStyle w:val="a"/>
        <w:rPr>
          <w:rFonts w:hint="cs"/>
          <w:rtl/>
        </w:rPr>
      </w:pPr>
    </w:p>
    <w:p w14:paraId="4972F814" w14:textId="77777777" w:rsidR="00000000" w:rsidRDefault="00E84F3B">
      <w:pPr>
        <w:pStyle w:val="a"/>
        <w:rPr>
          <w:rFonts w:hint="cs"/>
          <w:rtl/>
        </w:rPr>
      </w:pPr>
      <w:r>
        <w:rPr>
          <w:rFonts w:hint="cs"/>
          <w:rtl/>
        </w:rPr>
        <w:t>תסכים לדיון בוועדה.</w:t>
      </w:r>
    </w:p>
    <w:p w14:paraId="5AA3EC4F" w14:textId="77777777" w:rsidR="00000000" w:rsidRDefault="00E84F3B">
      <w:pPr>
        <w:pStyle w:val="a"/>
        <w:ind w:firstLine="0"/>
        <w:rPr>
          <w:rFonts w:hint="cs"/>
          <w:rtl/>
        </w:rPr>
      </w:pPr>
    </w:p>
    <w:p w14:paraId="5DAD72C1" w14:textId="77777777" w:rsidR="00000000" w:rsidRDefault="00E84F3B">
      <w:pPr>
        <w:pStyle w:val="SpeakerCon"/>
        <w:rPr>
          <w:rtl/>
        </w:rPr>
      </w:pPr>
      <w:bookmarkStart w:id="1176" w:name="FS000001029T16_07_2003_21_24_40C"/>
      <w:bookmarkEnd w:id="1176"/>
      <w:r>
        <w:rPr>
          <w:rtl/>
        </w:rPr>
        <w:t>ס</w:t>
      </w:r>
      <w:r>
        <w:rPr>
          <w:rtl/>
        </w:rPr>
        <w:t>גן שר התעשייה</w:t>
      </w:r>
      <w:r>
        <w:rPr>
          <w:rFonts w:hint="cs"/>
          <w:rtl/>
        </w:rPr>
        <w:t>, המסחר והתעסוקה</w:t>
      </w:r>
      <w:r>
        <w:rPr>
          <w:rtl/>
        </w:rPr>
        <w:t xml:space="preserve"> מיכאל רצון:</w:t>
      </w:r>
    </w:p>
    <w:p w14:paraId="62185112" w14:textId="77777777" w:rsidR="00000000" w:rsidRDefault="00E84F3B">
      <w:pPr>
        <w:pStyle w:val="a"/>
        <w:rPr>
          <w:rtl/>
        </w:rPr>
      </w:pPr>
    </w:p>
    <w:p w14:paraId="59EAFC26" w14:textId="77777777" w:rsidR="00000000" w:rsidRDefault="00E84F3B">
      <w:pPr>
        <w:pStyle w:val="a"/>
        <w:rPr>
          <w:rFonts w:hint="cs"/>
          <w:rtl/>
        </w:rPr>
      </w:pPr>
      <w:r>
        <w:rPr>
          <w:rFonts w:hint="cs"/>
          <w:rtl/>
        </w:rPr>
        <w:t>בבקשה, דיון בוועדה. אני מציע את ועדת העבודה והרווחה.</w:t>
      </w:r>
    </w:p>
    <w:p w14:paraId="26D82B20" w14:textId="77777777" w:rsidR="00000000" w:rsidRDefault="00E84F3B">
      <w:pPr>
        <w:pStyle w:val="a"/>
        <w:ind w:firstLine="0"/>
        <w:rPr>
          <w:rFonts w:hint="cs"/>
          <w:rtl/>
        </w:rPr>
      </w:pPr>
    </w:p>
    <w:p w14:paraId="4DFB44FD" w14:textId="77777777" w:rsidR="00000000" w:rsidRDefault="00E84F3B">
      <w:pPr>
        <w:pStyle w:val="ad"/>
        <w:rPr>
          <w:rtl/>
        </w:rPr>
      </w:pPr>
      <w:r>
        <w:rPr>
          <w:rtl/>
        </w:rPr>
        <w:t>היו"ר משה כחלון:</w:t>
      </w:r>
    </w:p>
    <w:p w14:paraId="3B9279FF" w14:textId="77777777" w:rsidR="00000000" w:rsidRDefault="00E84F3B">
      <w:pPr>
        <w:pStyle w:val="a"/>
        <w:rPr>
          <w:rtl/>
        </w:rPr>
      </w:pPr>
    </w:p>
    <w:p w14:paraId="7D5F0E8A" w14:textId="77777777" w:rsidR="00000000" w:rsidRDefault="00E84F3B">
      <w:pPr>
        <w:pStyle w:val="a"/>
        <w:rPr>
          <w:rFonts w:hint="cs"/>
          <w:rtl/>
        </w:rPr>
      </w:pPr>
      <w:r>
        <w:rPr>
          <w:rFonts w:hint="cs"/>
          <w:rtl/>
        </w:rPr>
        <w:t>אנחנו ניגשים להצבעה. בעד - זה העברה לוועדה. תבטל את ההצבעה. אנחנו מקיימים הצבעה חוזרת, הצבעה זו מבוטלת. מאפסים את שעון ההצבעה. בעד - ועדה, נג</w:t>
      </w:r>
      <w:r>
        <w:rPr>
          <w:rFonts w:hint="cs"/>
          <w:rtl/>
        </w:rPr>
        <w:t>ד - הסרה.</w:t>
      </w:r>
    </w:p>
    <w:p w14:paraId="42BDBB58" w14:textId="77777777" w:rsidR="00000000" w:rsidRDefault="00E84F3B">
      <w:pPr>
        <w:pStyle w:val="a"/>
        <w:rPr>
          <w:rFonts w:hint="cs"/>
          <w:rtl/>
        </w:rPr>
      </w:pPr>
    </w:p>
    <w:p w14:paraId="03C8F883" w14:textId="77777777" w:rsidR="00000000" w:rsidRDefault="00E84F3B">
      <w:pPr>
        <w:pStyle w:val="a7"/>
        <w:bidi/>
        <w:rPr>
          <w:rFonts w:hint="cs"/>
          <w:rtl/>
        </w:rPr>
      </w:pPr>
      <w:r>
        <w:rPr>
          <w:rFonts w:hint="cs"/>
          <w:rtl/>
        </w:rPr>
        <w:t>הצבעה מס' 20</w:t>
      </w:r>
    </w:p>
    <w:p w14:paraId="4FF26F63" w14:textId="77777777" w:rsidR="00000000" w:rsidRDefault="00E84F3B">
      <w:pPr>
        <w:pStyle w:val="a"/>
        <w:rPr>
          <w:rFonts w:hint="cs"/>
          <w:rtl/>
        </w:rPr>
      </w:pPr>
    </w:p>
    <w:p w14:paraId="22A812D7" w14:textId="77777777" w:rsidR="00000000" w:rsidRDefault="00E84F3B">
      <w:pPr>
        <w:pStyle w:val="a8"/>
        <w:bidi/>
        <w:rPr>
          <w:rFonts w:hint="cs"/>
          <w:rtl/>
        </w:rPr>
      </w:pPr>
      <w:r>
        <w:rPr>
          <w:rFonts w:hint="cs"/>
          <w:rtl/>
        </w:rPr>
        <w:t>בעד ההצעה להעביר את הנושא לוועדה - 10</w:t>
      </w:r>
    </w:p>
    <w:p w14:paraId="24E78ED6" w14:textId="77777777" w:rsidR="00000000" w:rsidRDefault="00E84F3B">
      <w:pPr>
        <w:pStyle w:val="a8"/>
        <w:bidi/>
        <w:rPr>
          <w:rFonts w:hint="cs"/>
          <w:rtl/>
        </w:rPr>
      </w:pPr>
      <w:r>
        <w:rPr>
          <w:rFonts w:hint="cs"/>
          <w:rtl/>
        </w:rPr>
        <w:t>נגד - אין</w:t>
      </w:r>
    </w:p>
    <w:p w14:paraId="625F5B37" w14:textId="77777777" w:rsidR="00000000" w:rsidRDefault="00E84F3B">
      <w:pPr>
        <w:pStyle w:val="a8"/>
        <w:bidi/>
        <w:rPr>
          <w:rFonts w:hint="cs"/>
          <w:rtl/>
        </w:rPr>
      </w:pPr>
      <w:r>
        <w:rPr>
          <w:rFonts w:hint="cs"/>
          <w:rtl/>
        </w:rPr>
        <w:t>נמנעים - אין</w:t>
      </w:r>
    </w:p>
    <w:p w14:paraId="7F3B4503" w14:textId="77777777" w:rsidR="00000000" w:rsidRDefault="00E84F3B">
      <w:pPr>
        <w:pStyle w:val="a9"/>
        <w:bidi/>
        <w:rPr>
          <w:rFonts w:hint="cs"/>
          <w:rtl/>
        </w:rPr>
      </w:pPr>
      <w:r>
        <w:rPr>
          <w:rFonts w:hint="cs"/>
          <w:rtl/>
        </w:rPr>
        <w:t>ההצעה להעביר את הנושא לוועדת העבודה, הרווחה והבריאות נתקבלה.</w:t>
      </w:r>
    </w:p>
    <w:p w14:paraId="1FD383D8" w14:textId="77777777" w:rsidR="00000000" w:rsidRDefault="00E84F3B">
      <w:pPr>
        <w:pStyle w:val="a"/>
        <w:rPr>
          <w:rFonts w:hint="cs"/>
          <w:rtl/>
        </w:rPr>
      </w:pPr>
    </w:p>
    <w:p w14:paraId="1075C3C6" w14:textId="77777777" w:rsidR="00000000" w:rsidRDefault="00E84F3B">
      <w:pPr>
        <w:pStyle w:val="ad"/>
        <w:rPr>
          <w:rtl/>
        </w:rPr>
      </w:pPr>
      <w:r>
        <w:rPr>
          <w:rtl/>
        </w:rPr>
        <w:t>היו"ר משה כחלון:</w:t>
      </w:r>
    </w:p>
    <w:p w14:paraId="10E42F4A" w14:textId="77777777" w:rsidR="00000000" w:rsidRDefault="00E84F3B">
      <w:pPr>
        <w:pStyle w:val="a"/>
        <w:rPr>
          <w:rFonts w:hint="cs"/>
          <w:rtl/>
        </w:rPr>
      </w:pPr>
    </w:p>
    <w:p w14:paraId="1CF6F1BE" w14:textId="77777777" w:rsidR="00000000" w:rsidRDefault="00E84F3B">
      <w:pPr>
        <w:pStyle w:val="a"/>
        <w:rPr>
          <w:rFonts w:hint="cs"/>
          <w:rtl/>
        </w:rPr>
      </w:pPr>
      <w:r>
        <w:rPr>
          <w:rFonts w:hint="cs"/>
          <w:rtl/>
        </w:rPr>
        <w:t>בעד - 10, אין מתנגדים ואין נמנעים. ההצעה עוברת לוועדת העבודה, הרווחה והבריאות.</w:t>
      </w:r>
    </w:p>
    <w:p w14:paraId="48A4C0EB" w14:textId="77777777" w:rsidR="00000000" w:rsidRDefault="00E84F3B">
      <w:pPr>
        <w:pStyle w:val="a"/>
        <w:rPr>
          <w:rFonts w:hint="cs"/>
          <w:rtl/>
        </w:rPr>
      </w:pPr>
    </w:p>
    <w:p w14:paraId="7389C85E" w14:textId="77777777" w:rsidR="00000000" w:rsidRDefault="00E84F3B">
      <w:pPr>
        <w:pStyle w:val="a"/>
        <w:rPr>
          <w:rFonts w:hint="cs"/>
          <w:rtl/>
        </w:rPr>
      </w:pPr>
    </w:p>
    <w:p w14:paraId="07D8A58E" w14:textId="77777777" w:rsidR="00000000" w:rsidRDefault="00E84F3B">
      <w:pPr>
        <w:pStyle w:val="Subject"/>
        <w:rPr>
          <w:rtl/>
        </w:rPr>
      </w:pPr>
    </w:p>
    <w:p w14:paraId="1D53DF2D" w14:textId="77777777" w:rsidR="00000000" w:rsidRDefault="00E84F3B">
      <w:pPr>
        <w:pStyle w:val="Subject"/>
        <w:rPr>
          <w:rFonts w:hint="cs"/>
          <w:rtl/>
        </w:rPr>
      </w:pPr>
      <w:bookmarkStart w:id="1177" w:name="CS14372FI0014372T16_07_2003_21_28_07"/>
      <w:bookmarkStart w:id="1178" w:name="_Toc46538785"/>
      <w:bookmarkStart w:id="1179" w:name="_Toc49055516"/>
      <w:bookmarkEnd w:id="1177"/>
      <w:r>
        <w:rPr>
          <w:rtl/>
        </w:rPr>
        <w:t>הצ</w:t>
      </w:r>
      <w:r>
        <w:rPr>
          <w:rFonts w:hint="cs"/>
          <w:rtl/>
        </w:rPr>
        <w:t>עת חוק</w:t>
      </w:r>
      <w:r>
        <w:rPr>
          <w:rtl/>
        </w:rPr>
        <w:t xml:space="preserve"> הבנקאות (רישוי)</w:t>
      </w:r>
      <w:r>
        <w:rPr>
          <w:rFonts w:hint="cs"/>
          <w:rtl/>
        </w:rPr>
        <w:t xml:space="preserve"> </w:t>
      </w:r>
      <w:r>
        <w:rPr>
          <w:rtl/>
        </w:rPr>
        <w:t>(תיקון מס' 13), התשס"ג-2003</w:t>
      </w:r>
      <w:bookmarkEnd w:id="1178"/>
      <w:bookmarkEnd w:id="1179"/>
    </w:p>
    <w:p w14:paraId="35A589BB" w14:textId="77777777" w:rsidR="00000000" w:rsidRDefault="00E84F3B">
      <w:pPr>
        <w:pStyle w:val="a"/>
        <w:ind w:firstLine="0"/>
        <w:rPr>
          <w:rFonts w:hint="cs"/>
          <w:rtl/>
        </w:rPr>
      </w:pPr>
      <w:r>
        <w:rPr>
          <w:rtl/>
        </w:rPr>
        <w:t xml:space="preserve">[רשומות (הצעות חוק, חוב' </w:t>
      </w:r>
      <w:r>
        <w:rPr>
          <w:rFonts w:hint="cs"/>
          <w:rtl/>
        </w:rPr>
        <w:t xml:space="preserve"> מ/41</w:t>
      </w:r>
      <w:r>
        <w:rPr>
          <w:rtl/>
        </w:rPr>
        <w:t>)]</w:t>
      </w:r>
    </w:p>
    <w:p w14:paraId="2AA1903E" w14:textId="77777777" w:rsidR="00000000" w:rsidRDefault="00E84F3B">
      <w:pPr>
        <w:pStyle w:val="SubjectSub"/>
        <w:rPr>
          <w:rFonts w:hint="cs"/>
          <w:rtl/>
        </w:rPr>
      </w:pPr>
      <w:r>
        <w:rPr>
          <w:rFonts w:hint="cs"/>
          <w:rtl/>
        </w:rPr>
        <w:t>(קריאה ראשונה)</w:t>
      </w:r>
    </w:p>
    <w:p w14:paraId="1327750A" w14:textId="77777777" w:rsidR="00000000" w:rsidRDefault="00E84F3B">
      <w:pPr>
        <w:pStyle w:val="a"/>
        <w:rPr>
          <w:rFonts w:hint="cs"/>
          <w:rtl/>
        </w:rPr>
      </w:pPr>
    </w:p>
    <w:p w14:paraId="6BC1C44A" w14:textId="77777777" w:rsidR="00000000" w:rsidRDefault="00E84F3B">
      <w:pPr>
        <w:pStyle w:val="ad"/>
        <w:rPr>
          <w:rtl/>
        </w:rPr>
      </w:pPr>
      <w:r>
        <w:rPr>
          <w:rtl/>
        </w:rPr>
        <w:t>היו"ר משה כחלון:</w:t>
      </w:r>
    </w:p>
    <w:p w14:paraId="03944BEA" w14:textId="77777777" w:rsidR="00000000" w:rsidRDefault="00E84F3B">
      <w:pPr>
        <w:pStyle w:val="a"/>
        <w:rPr>
          <w:rtl/>
        </w:rPr>
      </w:pPr>
    </w:p>
    <w:p w14:paraId="6B30FB64" w14:textId="77777777" w:rsidR="00000000" w:rsidRDefault="00E84F3B">
      <w:pPr>
        <w:pStyle w:val="a"/>
        <w:rPr>
          <w:rFonts w:hint="cs"/>
          <w:rtl/>
        </w:rPr>
      </w:pPr>
      <w:r>
        <w:rPr>
          <w:rFonts w:hint="cs"/>
          <w:rtl/>
        </w:rPr>
        <w:t>אנחנו ממשיכים בסדר-היום: הצעת חוק מטעם הממשלה - הצעת חוק הבנקאות (רישוי) (תיקון מס' 13), התשס"ג-2003, קריאה ראשונה. יציג את הצעת החוק שר האוצר.</w:t>
      </w:r>
    </w:p>
    <w:p w14:paraId="51290BAF" w14:textId="77777777" w:rsidR="00000000" w:rsidRDefault="00E84F3B">
      <w:pPr>
        <w:pStyle w:val="a"/>
        <w:ind w:firstLine="0"/>
        <w:rPr>
          <w:rFonts w:hint="cs"/>
          <w:rtl/>
        </w:rPr>
      </w:pPr>
    </w:p>
    <w:p w14:paraId="2EB22931" w14:textId="77777777" w:rsidR="00000000" w:rsidRDefault="00E84F3B">
      <w:pPr>
        <w:pStyle w:val="Speaker"/>
        <w:rPr>
          <w:rtl/>
        </w:rPr>
      </w:pPr>
      <w:bookmarkStart w:id="1180" w:name="FS000000965T16_07_2003_21_28_56"/>
      <w:bookmarkStart w:id="1181" w:name="_Toc46538786"/>
      <w:bookmarkStart w:id="1182" w:name="_Toc49055517"/>
      <w:bookmarkEnd w:id="1180"/>
      <w:r>
        <w:rPr>
          <w:rFonts w:hint="eastAsia"/>
          <w:rtl/>
        </w:rPr>
        <w:t>שר</w:t>
      </w:r>
      <w:r>
        <w:rPr>
          <w:rtl/>
        </w:rPr>
        <w:t xml:space="preserve"> האוצר בנימין נתניהו:</w:t>
      </w:r>
      <w:bookmarkEnd w:id="1181"/>
      <w:bookmarkEnd w:id="1182"/>
    </w:p>
    <w:p w14:paraId="03E316DE" w14:textId="77777777" w:rsidR="00000000" w:rsidRDefault="00E84F3B">
      <w:pPr>
        <w:pStyle w:val="a"/>
        <w:rPr>
          <w:rFonts w:hint="cs"/>
          <w:rtl/>
        </w:rPr>
      </w:pPr>
    </w:p>
    <w:p w14:paraId="39F102DD" w14:textId="77777777" w:rsidR="00000000" w:rsidRDefault="00E84F3B">
      <w:pPr>
        <w:pStyle w:val="a"/>
        <w:rPr>
          <w:rFonts w:hint="cs"/>
          <w:rtl/>
        </w:rPr>
      </w:pPr>
      <w:r>
        <w:rPr>
          <w:rFonts w:hint="cs"/>
          <w:rtl/>
        </w:rPr>
        <w:t>אדוני היושב-ראש, חברי הכנסת, שוק ההון בישראל איננו יעיל ואיננו משוכלל. שלושת הבנקים הגדולים שולטים בכ-75% מהשוק. לשם השוואה, בארצות-הברית הבנק הגדול ביותר שולט על כ-2%-3% מהשוק. פירוש הדבר, שהתחרות איננה מספקת. כאשר אין תחרות מספק</w:t>
      </w:r>
      <w:r>
        <w:rPr>
          <w:rFonts w:hint="cs"/>
          <w:rtl/>
        </w:rPr>
        <w:t xml:space="preserve">ת, הדבר בא לידי ביטוי למשל בריביות גבוהות מאוד על אוברדרפט. זה פוגע בעיקר במשקי-הבית; לא רק בהם, אבל קודם כול במשקי-הבית. דווקא משקי-הבית שאין להם, הם אלה  שצוברים את האוברדרפט. </w:t>
      </w:r>
    </w:p>
    <w:p w14:paraId="6E07A54F" w14:textId="77777777" w:rsidR="00000000" w:rsidRDefault="00E84F3B">
      <w:pPr>
        <w:pStyle w:val="a"/>
        <w:rPr>
          <w:rFonts w:hint="cs"/>
          <w:rtl/>
        </w:rPr>
      </w:pPr>
    </w:p>
    <w:p w14:paraId="365DBD6A" w14:textId="77777777" w:rsidR="00000000" w:rsidRDefault="00E84F3B">
      <w:pPr>
        <w:pStyle w:val="a"/>
        <w:ind w:firstLine="720"/>
        <w:rPr>
          <w:rFonts w:hint="cs"/>
          <w:rtl/>
        </w:rPr>
      </w:pPr>
      <w:r>
        <w:rPr>
          <w:rFonts w:hint="cs"/>
          <w:rtl/>
        </w:rPr>
        <w:t>נוסף על זה, כמובן, זה גם פוגע בעסקים קטנים, שהם תשתית הצמיחה, וזו גם שכבה חב</w:t>
      </w:r>
      <w:r>
        <w:rPr>
          <w:rFonts w:hint="cs"/>
          <w:rtl/>
        </w:rPr>
        <w:t>רתית מאוד מאוד חשובה. קשה להם לקבל אשראי, משום שאין שוק שהוא מספיק תחרותי, מה גם ששניים מהבנקים הללו נשלטים למעשה על-ידי הממשלה.</w:t>
      </w:r>
    </w:p>
    <w:p w14:paraId="45384CC5" w14:textId="77777777" w:rsidR="00000000" w:rsidRDefault="00E84F3B">
      <w:pPr>
        <w:pStyle w:val="a"/>
        <w:ind w:firstLine="720"/>
        <w:rPr>
          <w:rFonts w:hint="cs"/>
          <w:rtl/>
        </w:rPr>
      </w:pPr>
    </w:p>
    <w:p w14:paraId="1BE6036D" w14:textId="77777777" w:rsidR="00000000" w:rsidRDefault="00E84F3B">
      <w:pPr>
        <w:pStyle w:val="a"/>
        <w:ind w:firstLine="720"/>
        <w:rPr>
          <w:rFonts w:hint="cs"/>
          <w:rtl/>
        </w:rPr>
      </w:pPr>
      <w:r>
        <w:rPr>
          <w:rFonts w:hint="cs"/>
          <w:rtl/>
        </w:rPr>
        <w:t>לכן, המדיניות שלנו היא להביא לשכלול השוק, קודם כול, בשלב ראשון, באמצעות שחרור השליטה של הממשלה ויצירת שלושה גושים בנקאיים גדול</w:t>
      </w:r>
      <w:r>
        <w:rPr>
          <w:rFonts w:hint="cs"/>
          <w:rtl/>
        </w:rPr>
        <w:t>ים ועצמאיים שיתחרו זה בזה. הצעת החוק שלפנינו באה לאפשר את הפרטת שניים מהבנקים האלה, בנק לאומי ובנק דיסקונט, דרך שוק ההון.</w:t>
      </w:r>
    </w:p>
    <w:p w14:paraId="621E289D" w14:textId="77777777" w:rsidR="00000000" w:rsidRDefault="00E84F3B">
      <w:pPr>
        <w:pStyle w:val="a"/>
        <w:ind w:firstLine="720"/>
        <w:rPr>
          <w:rFonts w:hint="cs"/>
          <w:rtl/>
        </w:rPr>
      </w:pPr>
    </w:p>
    <w:p w14:paraId="3A08FBD5" w14:textId="77777777" w:rsidR="00000000" w:rsidRDefault="00E84F3B">
      <w:pPr>
        <w:pStyle w:val="a"/>
        <w:ind w:firstLine="720"/>
        <w:rPr>
          <w:rFonts w:hint="cs"/>
          <w:rtl/>
        </w:rPr>
      </w:pPr>
      <w:r>
        <w:rPr>
          <w:rFonts w:hint="cs"/>
          <w:rtl/>
        </w:rPr>
        <w:t>ההצעה הספציפית מתייחסת לשאלת הפיקוח: כל שיטת הפיקוח שלנו על הבנקים בנויה על פיקוח על גרעין שליטה, אבל כאשר אנחנו הולכים לשוק ההון, הר</w:t>
      </w:r>
      <w:r>
        <w:rPr>
          <w:rFonts w:hint="cs"/>
          <w:rtl/>
        </w:rPr>
        <w:t>י יכול בהחלט להיווצר מצב שאין גרעין שליטה, או שייווצר גרעין שליטה דרך הבורסה, בניגוד לקבוצה שקונה או שולטת בבנק מראש. לכן דרוש תיקון, אם כי יש הצעה שחלק מהכללים הללו של הפיקוח יחולו גם על תאגידים אחרים שהם כבר בחוץ, שהם כבר מופרטים.</w:t>
      </w:r>
    </w:p>
    <w:p w14:paraId="05B1EA55" w14:textId="77777777" w:rsidR="00000000" w:rsidRDefault="00E84F3B">
      <w:pPr>
        <w:pStyle w:val="a"/>
        <w:ind w:firstLine="720"/>
        <w:rPr>
          <w:rFonts w:hint="cs"/>
          <w:rtl/>
        </w:rPr>
      </w:pPr>
    </w:p>
    <w:p w14:paraId="15776B17" w14:textId="77777777" w:rsidR="00000000" w:rsidRDefault="00E84F3B">
      <w:pPr>
        <w:pStyle w:val="a"/>
        <w:ind w:firstLine="720"/>
        <w:rPr>
          <w:rFonts w:hint="cs"/>
          <w:rtl/>
        </w:rPr>
      </w:pPr>
      <w:r>
        <w:rPr>
          <w:rFonts w:hint="cs"/>
          <w:rtl/>
        </w:rPr>
        <w:t>אני מבקש מחברי הכנסת ל</w:t>
      </w:r>
      <w:r>
        <w:rPr>
          <w:rFonts w:hint="cs"/>
          <w:rtl/>
        </w:rPr>
        <w:t>אשר את הצעת החוק ולהעביר אותה לוועדת הכספים, על מנת שתכין אותה לקריאה שנייה ושלישית. אני מודה לכם.</w:t>
      </w:r>
    </w:p>
    <w:p w14:paraId="21540B47" w14:textId="77777777" w:rsidR="00000000" w:rsidRDefault="00E84F3B">
      <w:pPr>
        <w:pStyle w:val="a"/>
        <w:ind w:firstLine="0"/>
        <w:rPr>
          <w:rFonts w:hint="cs"/>
          <w:rtl/>
        </w:rPr>
      </w:pPr>
    </w:p>
    <w:p w14:paraId="304165EE" w14:textId="77777777" w:rsidR="00000000" w:rsidRDefault="00E84F3B">
      <w:pPr>
        <w:pStyle w:val="ac"/>
        <w:rPr>
          <w:rtl/>
        </w:rPr>
      </w:pPr>
      <w:r>
        <w:rPr>
          <w:rFonts w:hint="eastAsia"/>
          <w:rtl/>
        </w:rPr>
        <w:t>מיכאל</w:t>
      </w:r>
      <w:r>
        <w:rPr>
          <w:rtl/>
        </w:rPr>
        <w:t xml:space="preserve"> איתן (הליכוד):</w:t>
      </w:r>
    </w:p>
    <w:p w14:paraId="57F02BB5" w14:textId="77777777" w:rsidR="00000000" w:rsidRDefault="00E84F3B">
      <w:pPr>
        <w:pStyle w:val="a"/>
        <w:rPr>
          <w:rFonts w:hint="cs"/>
          <w:rtl/>
        </w:rPr>
      </w:pPr>
    </w:p>
    <w:p w14:paraId="33C9AD33" w14:textId="77777777" w:rsidR="00000000" w:rsidRDefault="00E84F3B">
      <w:pPr>
        <w:pStyle w:val="a"/>
        <w:rPr>
          <w:rFonts w:hint="cs"/>
          <w:rtl/>
        </w:rPr>
      </w:pPr>
      <w:r>
        <w:rPr>
          <w:rFonts w:hint="cs"/>
          <w:rtl/>
        </w:rPr>
        <w:t>זה לא שייך לוועדת הכספים, זה שייך לוועדת החוקה.</w:t>
      </w:r>
    </w:p>
    <w:p w14:paraId="5B064D53" w14:textId="77777777" w:rsidR="00000000" w:rsidRDefault="00E84F3B">
      <w:pPr>
        <w:pStyle w:val="a"/>
        <w:ind w:firstLine="0"/>
        <w:rPr>
          <w:rFonts w:hint="cs"/>
          <w:rtl/>
        </w:rPr>
      </w:pPr>
    </w:p>
    <w:p w14:paraId="1BD15427" w14:textId="77777777" w:rsidR="00000000" w:rsidRDefault="00E84F3B">
      <w:pPr>
        <w:pStyle w:val="ac"/>
        <w:rPr>
          <w:rtl/>
        </w:rPr>
      </w:pPr>
      <w:r>
        <w:rPr>
          <w:rFonts w:hint="eastAsia"/>
          <w:rtl/>
        </w:rPr>
        <w:t>יצחק</w:t>
      </w:r>
      <w:r>
        <w:rPr>
          <w:rtl/>
        </w:rPr>
        <w:t xml:space="preserve"> כהן (ש"ס):</w:t>
      </w:r>
    </w:p>
    <w:p w14:paraId="48961E54" w14:textId="77777777" w:rsidR="00000000" w:rsidRDefault="00E84F3B">
      <w:pPr>
        <w:pStyle w:val="a"/>
        <w:rPr>
          <w:rFonts w:hint="cs"/>
          <w:rtl/>
        </w:rPr>
      </w:pPr>
    </w:p>
    <w:p w14:paraId="42166544" w14:textId="77777777" w:rsidR="00000000" w:rsidRDefault="00E84F3B">
      <w:pPr>
        <w:pStyle w:val="a"/>
        <w:rPr>
          <w:rFonts w:hint="cs"/>
          <w:rtl/>
        </w:rPr>
      </w:pPr>
      <w:r>
        <w:rPr>
          <w:rFonts w:hint="cs"/>
          <w:rtl/>
        </w:rPr>
        <w:t>זה שייך  לוועדת הכספים.</w:t>
      </w:r>
    </w:p>
    <w:p w14:paraId="7037B8FE" w14:textId="77777777" w:rsidR="00000000" w:rsidRDefault="00E84F3B">
      <w:pPr>
        <w:pStyle w:val="a"/>
        <w:ind w:firstLine="0"/>
        <w:rPr>
          <w:rFonts w:hint="cs"/>
          <w:rtl/>
        </w:rPr>
      </w:pPr>
    </w:p>
    <w:p w14:paraId="24C0D991" w14:textId="77777777" w:rsidR="00000000" w:rsidRDefault="00E84F3B">
      <w:pPr>
        <w:pStyle w:val="ad"/>
        <w:rPr>
          <w:rtl/>
        </w:rPr>
      </w:pPr>
      <w:r>
        <w:rPr>
          <w:rFonts w:hint="eastAsia"/>
          <w:rtl/>
        </w:rPr>
        <w:t>היו</w:t>
      </w:r>
      <w:r>
        <w:rPr>
          <w:rtl/>
        </w:rPr>
        <w:t>"ר משה כחלון:</w:t>
      </w:r>
    </w:p>
    <w:p w14:paraId="15675BBB" w14:textId="77777777" w:rsidR="00000000" w:rsidRDefault="00E84F3B">
      <w:pPr>
        <w:pStyle w:val="a"/>
        <w:rPr>
          <w:rFonts w:hint="cs"/>
          <w:rtl/>
        </w:rPr>
      </w:pPr>
    </w:p>
    <w:p w14:paraId="3936D66C" w14:textId="77777777" w:rsidR="00000000" w:rsidRDefault="00E84F3B">
      <w:pPr>
        <w:pStyle w:val="a"/>
        <w:rPr>
          <w:rFonts w:hint="cs"/>
          <w:rtl/>
        </w:rPr>
      </w:pPr>
      <w:r>
        <w:rPr>
          <w:rFonts w:hint="cs"/>
          <w:rtl/>
        </w:rPr>
        <w:t>תודה רבה. חבר הכנסת מיכאל</w:t>
      </w:r>
      <w:r>
        <w:rPr>
          <w:rFonts w:hint="cs"/>
          <w:rtl/>
        </w:rPr>
        <w:t xml:space="preserve"> איתן, השר ביקש להעביר לוועדת הכספים. נעבור לרשימת הדוברים: חבר הכנסת עזמי בשארה - אינו נוכח; חבר הכנסת מאיר פרוש - אינו נוכח; חבר הכנסת ג'מאל זחאלקה - אינו נוכח; חבר הכנסת חיים כץ - אינו נוכח, וחבר הכנסת טלב אלסאנע אינו נוכח. הרשימה סגורה. חבר הכנסת מיכאל</w:t>
      </w:r>
      <w:r>
        <w:rPr>
          <w:rFonts w:hint="cs"/>
          <w:rtl/>
        </w:rPr>
        <w:t xml:space="preserve"> איתן, שלוש דקות בבקשה. חבר הכנסת מיקי איתן, עם ישראל מחכה לך. חבר הכנסת איתן ידוע בחריצותו.</w:t>
      </w:r>
    </w:p>
    <w:p w14:paraId="07CCBDA3" w14:textId="77777777" w:rsidR="00000000" w:rsidRDefault="00E84F3B">
      <w:pPr>
        <w:pStyle w:val="a"/>
        <w:ind w:firstLine="0"/>
        <w:rPr>
          <w:rFonts w:hint="cs"/>
          <w:rtl/>
        </w:rPr>
      </w:pPr>
    </w:p>
    <w:p w14:paraId="5493C5DE" w14:textId="77777777" w:rsidR="00000000" w:rsidRDefault="00E84F3B">
      <w:pPr>
        <w:pStyle w:val="Speaker"/>
        <w:rPr>
          <w:rtl/>
        </w:rPr>
      </w:pPr>
      <w:bookmarkStart w:id="1183" w:name="FS000000462T16_07_2003_21_37_06"/>
      <w:bookmarkStart w:id="1184" w:name="_Toc46538787"/>
      <w:bookmarkStart w:id="1185" w:name="_Toc49055518"/>
      <w:bookmarkEnd w:id="1183"/>
      <w:r>
        <w:rPr>
          <w:rFonts w:hint="eastAsia"/>
          <w:rtl/>
        </w:rPr>
        <w:t>מיכאל</w:t>
      </w:r>
      <w:r>
        <w:rPr>
          <w:rtl/>
        </w:rPr>
        <w:t xml:space="preserve"> איתן (הליכוד):</w:t>
      </w:r>
      <w:bookmarkEnd w:id="1184"/>
      <w:bookmarkEnd w:id="1185"/>
    </w:p>
    <w:p w14:paraId="441AC391" w14:textId="77777777" w:rsidR="00000000" w:rsidRDefault="00E84F3B">
      <w:pPr>
        <w:pStyle w:val="a"/>
        <w:rPr>
          <w:rFonts w:hint="cs"/>
          <w:rtl/>
        </w:rPr>
      </w:pPr>
    </w:p>
    <w:p w14:paraId="51CD7D6C" w14:textId="77777777" w:rsidR="00000000" w:rsidRDefault="00E84F3B">
      <w:pPr>
        <w:pStyle w:val="a"/>
        <w:rPr>
          <w:rFonts w:hint="cs"/>
          <w:rtl/>
        </w:rPr>
      </w:pPr>
      <w:r>
        <w:rPr>
          <w:rFonts w:hint="cs"/>
          <w:rtl/>
        </w:rPr>
        <w:t xml:space="preserve"> אדוני היושב-ראש, כנסת נכבדה, הצעת חוק הבנקאות (רישוי) (תיקון מס' 13) מטפלת במטרות כלכליות ששר האוצר הציג כאן, אבל הדרך להשגת המטרות הכלכליו</w:t>
      </w:r>
      <w:r>
        <w:rPr>
          <w:rFonts w:hint="cs"/>
          <w:rtl/>
        </w:rPr>
        <w:t>ת לא צריכה להיות קשורה בהכרח בדרכי חקיקה שהן מעין חותמת גומי של הכנסת, להשגת יעדי המדינה בתקציבה ובתוכניתה המדינית.</w:t>
      </w:r>
    </w:p>
    <w:p w14:paraId="535179B7" w14:textId="77777777" w:rsidR="00000000" w:rsidRDefault="00E84F3B">
      <w:pPr>
        <w:pStyle w:val="a"/>
        <w:rPr>
          <w:rFonts w:hint="cs"/>
          <w:rtl/>
        </w:rPr>
      </w:pPr>
    </w:p>
    <w:p w14:paraId="77B74761" w14:textId="77777777" w:rsidR="00000000" w:rsidRDefault="00E84F3B">
      <w:pPr>
        <w:pStyle w:val="a"/>
        <w:ind w:firstLine="0"/>
        <w:rPr>
          <w:rFonts w:hint="cs"/>
          <w:rtl/>
        </w:rPr>
      </w:pPr>
      <w:r>
        <w:rPr>
          <w:rFonts w:hint="cs"/>
          <w:rtl/>
        </w:rPr>
        <w:tab/>
        <w:t>בזמן הכנת התקציב, יש לנו חוק ההסדרים במשק, מתכונת שאנחנו משתדלים לחיות אתה איכשהו. כאשר מביאים לכנסת בבת-אחת עשרות חוקים, באופן טבעי יכולת</w:t>
      </w:r>
      <w:r>
        <w:rPr>
          <w:rFonts w:hint="cs"/>
          <w:rtl/>
        </w:rPr>
        <w:t xml:space="preserve"> הכנסת באותה תקופה לעשות את העבודה, גם כאשר היא מאוד מתאמצת, יותר קשה. יש תאריך יעד וצריך לסיים את העבודה, לכן מטבע הדברים לא תמיד שמים לב. </w:t>
      </w:r>
    </w:p>
    <w:p w14:paraId="4D3A55A4" w14:textId="77777777" w:rsidR="00000000" w:rsidRDefault="00E84F3B">
      <w:pPr>
        <w:pStyle w:val="a"/>
        <w:ind w:firstLine="0"/>
        <w:rPr>
          <w:rFonts w:hint="cs"/>
          <w:rtl/>
        </w:rPr>
      </w:pPr>
    </w:p>
    <w:p w14:paraId="51F442BA" w14:textId="77777777" w:rsidR="00000000" w:rsidRDefault="00E84F3B">
      <w:pPr>
        <w:pStyle w:val="a"/>
        <w:ind w:firstLine="0"/>
        <w:rPr>
          <w:rFonts w:hint="cs"/>
          <w:rtl/>
        </w:rPr>
      </w:pPr>
      <w:r>
        <w:rPr>
          <w:rFonts w:hint="cs"/>
          <w:rtl/>
        </w:rPr>
        <w:tab/>
        <w:t>העובדה שבמשטר פרלמנטרי הקואליציה דואגת שבכל ועדה בכנסת יהיה רוב לקואליציה, היא חלק מובנה בשיטה. צריך להביא לכך שה</w:t>
      </w:r>
      <w:r>
        <w:rPr>
          <w:rFonts w:hint="cs"/>
          <w:rtl/>
        </w:rPr>
        <w:t>מתח בין הכנסת לבין הממשלה יהיה מתח מבוקר. למה הכוונה? - שהקואליציה תהיה מעוניינת לסייע בהשגת יעדי הממשלה, אבל עם זווית ראייה משלה. איך אמר ראש הממשלה שלנו: מה שרואים מכאן, לא רואים משם. יש לי הודעה בשבילו: גם מה שרואים משם, לא רואים מכאן - ולהיפך. החוכמה ב</w:t>
      </w:r>
      <w:r>
        <w:rPr>
          <w:rFonts w:hint="cs"/>
          <w:rtl/>
        </w:rPr>
        <w:t>דמוקרטיה היא שאנשים, השותפים לאותה תוכנית ולאותו יעד, מפרים זה את זה,  ולא האחד קובע והשני הופך לחותמת גומי.</w:t>
      </w:r>
    </w:p>
    <w:p w14:paraId="22B0C4B8" w14:textId="77777777" w:rsidR="00000000" w:rsidRDefault="00E84F3B">
      <w:pPr>
        <w:pStyle w:val="a"/>
        <w:ind w:firstLine="0"/>
        <w:rPr>
          <w:rFonts w:hint="cs"/>
          <w:rtl/>
        </w:rPr>
      </w:pPr>
    </w:p>
    <w:p w14:paraId="727796F0" w14:textId="77777777" w:rsidR="00000000" w:rsidRDefault="00E84F3B">
      <w:pPr>
        <w:pStyle w:val="ac"/>
        <w:rPr>
          <w:rtl/>
        </w:rPr>
      </w:pPr>
      <w:r>
        <w:rPr>
          <w:rFonts w:hint="eastAsia"/>
          <w:rtl/>
        </w:rPr>
        <w:t>שר</w:t>
      </w:r>
      <w:r>
        <w:rPr>
          <w:rtl/>
        </w:rPr>
        <w:t xml:space="preserve"> הרווחה זבולון אורלב:</w:t>
      </w:r>
    </w:p>
    <w:p w14:paraId="70E67C0E" w14:textId="77777777" w:rsidR="00000000" w:rsidRDefault="00E84F3B">
      <w:pPr>
        <w:pStyle w:val="a"/>
        <w:rPr>
          <w:rFonts w:hint="cs"/>
          <w:rtl/>
        </w:rPr>
      </w:pPr>
    </w:p>
    <w:p w14:paraId="5532237D" w14:textId="77777777" w:rsidR="00000000" w:rsidRDefault="00E84F3B">
      <w:pPr>
        <w:pStyle w:val="a"/>
        <w:rPr>
          <w:rFonts w:hint="cs"/>
          <w:rtl/>
        </w:rPr>
      </w:pPr>
      <w:r>
        <w:rPr>
          <w:rFonts w:hint="cs"/>
          <w:rtl/>
        </w:rPr>
        <w:t>מפריעים.</w:t>
      </w:r>
    </w:p>
    <w:p w14:paraId="7F885CBB" w14:textId="77777777" w:rsidR="00000000" w:rsidRDefault="00E84F3B">
      <w:pPr>
        <w:pStyle w:val="a"/>
        <w:ind w:firstLine="0"/>
        <w:rPr>
          <w:rtl/>
        </w:rPr>
      </w:pPr>
    </w:p>
    <w:p w14:paraId="2D5A6879" w14:textId="77777777" w:rsidR="00000000" w:rsidRDefault="00E84F3B">
      <w:pPr>
        <w:pStyle w:val="SpeakerCon"/>
        <w:rPr>
          <w:rtl/>
        </w:rPr>
      </w:pPr>
      <w:bookmarkStart w:id="1186" w:name="FS000000462T16_07_2003_21_41_56C"/>
      <w:bookmarkEnd w:id="1186"/>
      <w:r>
        <w:rPr>
          <w:rtl/>
        </w:rPr>
        <w:t>מיכאל איתן (הליכוד):</w:t>
      </w:r>
    </w:p>
    <w:p w14:paraId="0066AB39" w14:textId="77777777" w:rsidR="00000000" w:rsidRDefault="00E84F3B">
      <w:pPr>
        <w:pStyle w:val="a"/>
        <w:rPr>
          <w:rtl/>
        </w:rPr>
      </w:pPr>
    </w:p>
    <w:p w14:paraId="7DC36532" w14:textId="77777777" w:rsidR="00000000" w:rsidRDefault="00E84F3B">
      <w:pPr>
        <w:pStyle w:val="a"/>
        <w:rPr>
          <w:rFonts w:hint="cs"/>
          <w:rtl/>
        </w:rPr>
      </w:pPr>
      <w:r>
        <w:rPr>
          <w:rFonts w:hint="cs"/>
          <w:rtl/>
        </w:rPr>
        <w:t>אתה אומר, מפריעים. אני אומר, מפרים זה את זה - פרו ורבו ומלאו את הארץ.</w:t>
      </w:r>
    </w:p>
    <w:p w14:paraId="4C0E37E9" w14:textId="77777777" w:rsidR="00000000" w:rsidRDefault="00E84F3B">
      <w:pPr>
        <w:pStyle w:val="a"/>
        <w:rPr>
          <w:rFonts w:hint="cs"/>
          <w:rtl/>
        </w:rPr>
      </w:pPr>
    </w:p>
    <w:p w14:paraId="5883BA8A" w14:textId="77777777" w:rsidR="00000000" w:rsidRDefault="00E84F3B">
      <w:pPr>
        <w:pStyle w:val="a"/>
        <w:rPr>
          <w:rFonts w:hint="cs"/>
          <w:rtl/>
        </w:rPr>
      </w:pPr>
      <w:r>
        <w:rPr>
          <w:rFonts w:hint="cs"/>
          <w:rtl/>
        </w:rPr>
        <w:t>החוק הזה הוא חוק מ</w:t>
      </w:r>
      <w:r>
        <w:rPr>
          <w:rFonts w:hint="cs"/>
          <w:rtl/>
        </w:rPr>
        <w:t xml:space="preserve">אוד מאוד ארוך ומסובך. יש בו היבטים חוקתיים, כמו חוק החברות למשל. חוק החברות הוא חוק כלכלי, אבל ועדת החוקה היא הוועדה המטפלת בו, בשל האספקטים המשפטיים העקרוניים שבו. </w:t>
      </w:r>
    </w:p>
    <w:p w14:paraId="50981241" w14:textId="77777777" w:rsidR="00000000" w:rsidRDefault="00E84F3B">
      <w:pPr>
        <w:pStyle w:val="a"/>
        <w:rPr>
          <w:rFonts w:hint="cs"/>
          <w:rtl/>
        </w:rPr>
      </w:pPr>
    </w:p>
    <w:p w14:paraId="75012472" w14:textId="77777777" w:rsidR="00000000" w:rsidRDefault="00E84F3B">
      <w:pPr>
        <w:pStyle w:val="a"/>
        <w:rPr>
          <w:rFonts w:hint="cs"/>
          <w:rtl/>
        </w:rPr>
      </w:pPr>
      <w:r>
        <w:rPr>
          <w:rFonts w:hint="cs"/>
          <w:rtl/>
        </w:rPr>
        <w:t>אני רוצה להסביר מהי מומחיות של ועדה ומה זאת אומרת גישה שונה. ועדת הכספים מטפלת בהיבטים המ</w:t>
      </w:r>
      <w:r>
        <w:rPr>
          <w:rFonts w:hint="cs"/>
          <w:rtl/>
        </w:rPr>
        <w:t>קרו-כלכליים, ובשאלות של הקצבת כספים וקביעת סדרי עדיפויות היא הכתובת. כאן אנחנו מדברים על מנגנון משפטי אשר צריך לשרת מטרה פיננסית. בוועדת הכספים, באופן הכי טבעי, אין האנשים העוסקים בסוג זה של בעיות. אמרתי שאנחנו מטפלים בחוקים הנוגעים בניירות ערך. אנחנו מטפל</w:t>
      </w:r>
      <w:r>
        <w:rPr>
          <w:rFonts w:hint="cs"/>
          <w:rtl/>
        </w:rPr>
        <w:t>ים בחוקים שנוגעים לחוק החברות. אלה חוקים שעוברים לוועדת החוקה, ויש לנו סוג של התמחות.</w:t>
      </w:r>
    </w:p>
    <w:p w14:paraId="47E02BA4" w14:textId="77777777" w:rsidR="00000000" w:rsidRDefault="00E84F3B">
      <w:pPr>
        <w:pStyle w:val="a"/>
        <w:ind w:firstLine="0"/>
        <w:rPr>
          <w:rFonts w:hint="cs"/>
          <w:rtl/>
        </w:rPr>
      </w:pPr>
    </w:p>
    <w:p w14:paraId="7DF700BA" w14:textId="77777777" w:rsidR="00000000" w:rsidRDefault="00E84F3B">
      <w:pPr>
        <w:pStyle w:val="a"/>
        <w:ind w:firstLine="0"/>
        <w:rPr>
          <w:rFonts w:hint="cs"/>
          <w:rtl/>
        </w:rPr>
      </w:pPr>
      <w:r>
        <w:rPr>
          <w:rFonts w:hint="cs"/>
          <w:rtl/>
        </w:rPr>
        <w:tab/>
        <w:t>אנחנו לא מומחים גדולים, אבל אחרי שאתה עוסק בחוק החברות ובחוקים שקשורים בניירות ערך ובא לך חוק העוסק בפיקוח על הבנקים - אתה, באופן טבעי, כבר מחודד לשאלות. יש אצלנו נורמה</w:t>
      </w:r>
      <w:r>
        <w:rPr>
          <w:rFonts w:hint="cs"/>
          <w:rtl/>
        </w:rPr>
        <w:t xml:space="preserve"> אחרת מבחינת ההתייחסות וחובת ההתייחסות להיבטים המשפטיים. גם בניסיון שיש לממשלה עם הוועדה, אני חושב ויכול לומר שבחוק ההסדרים הביאו חוקים - - -</w:t>
      </w:r>
    </w:p>
    <w:p w14:paraId="07E3CAB9" w14:textId="77777777" w:rsidR="00000000" w:rsidRDefault="00E84F3B">
      <w:pPr>
        <w:pStyle w:val="a"/>
        <w:rPr>
          <w:rFonts w:hint="cs"/>
          <w:rtl/>
        </w:rPr>
      </w:pPr>
    </w:p>
    <w:p w14:paraId="48E4C517" w14:textId="77777777" w:rsidR="00000000" w:rsidRDefault="00E84F3B">
      <w:pPr>
        <w:pStyle w:val="ad"/>
        <w:rPr>
          <w:rtl/>
        </w:rPr>
      </w:pPr>
      <w:r>
        <w:rPr>
          <w:rtl/>
        </w:rPr>
        <w:t>היו"ר משה כחלון:</w:t>
      </w:r>
    </w:p>
    <w:p w14:paraId="0B69F1CE" w14:textId="77777777" w:rsidR="00000000" w:rsidRDefault="00E84F3B">
      <w:pPr>
        <w:pStyle w:val="a"/>
        <w:rPr>
          <w:rtl/>
        </w:rPr>
      </w:pPr>
    </w:p>
    <w:p w14:paraId="7A6E1545" w14:textId="77777777" w:rsidR="00000000" w:rsidRDefault="00E84F3B">
      <w:pPr>
        <w:pStyle w:val="a"/>
        <w:rPr>
          <w:rFonts w:hint="cs"/>
          <w:rtl/>
        </w:rPr>
      </w:pPr>
      <w:r>
        <w:rPr>
          <w:rFonts w:hint="cs"/>
          <w:rtl/>
        </w:rPr>
        <w:t>חבר הכנסת איתן.</w:t>
      </w:r>
    </w:p>
    <w:p w14:paraId="6C32E310" w14:textId="77777777" w:rsidR="00000000" w:rsidRDefault="00E84F3B">
      <w:pPr>
        <w:pStyle w:val="a"/>
        <w:rPr>
          <w:rFonts w:hint="cs"/>
          <w:rtl/>
        </w:rPr>
      </w:pPr>
    </w:p>
    <w:p w14:paraId="773DC556" w14:textId="77777777" w:rsidR="00000000" w:rsidRDefault="00E84F3B">
      <w:pPr>
        <w:pStyle w:val="SpeakerCon"/>
        <w:rPr>
          <w:rtl/>
        </w:rPr>
      </w:pPr>
      <w:bookmarkStart w:id="1187" w:name="FS000000462T16_07_2003_21_29_19C"/>
      <w:bookmarkEnd w:id="1187"/>
      <w:r>
        <w:rPr>
          <w:rtl/>
        </w:rPr>
        <w:t>מיכאל איתן (הליכוד):</w:t>
      </w:r>
    </w:p>
    <w:p w14:paraId="17C85D12" w14:textId="77777777" w:rsidR="00000000" w:rsidRDefault="00E84F3B">
      <w:pPr>
        <w:pStyle w:val="a"/>
        <w:rPr>
          <w:rtl/>
        </w:rPr>
      </w:pPr>
    </w:p>
    <w:p w14:paraId="7CA73382" w14:textId="77777777" w:rsidR="00000000" w:rsidRDefault="00E84F3B">
      <w:pPr>
        <w:pStyle w:val="a"/>
        <w:rPr>
          <w:rFonts w:hint="cs"/>
          <w:rtl/>
        </w:rPr>
      </w:pPr>
      <w:r>
        <w:rPr>
          <w:rFonts w:hint="cs"/>
          <w:rtl/>
        </w:rPr>
        <w:t>אני חייב לסיים.</w:t>
      </w:r>
    </w:p>
    <w:p w14:paraId="356FF65E" w14:textId="77777777" w:rsidR="00000000" w:rsidRDefault="00E84F3B">
      <w:pPr>
        <w:pStyle w:val="a"/>
        <w:rPr>
          <w:rFonts w:hint="cs"/>
          <w:rtl/>
        </w:rPr>
      </w:pPr>
    </w:p>
    <w:p w14:paraId="234B3C9B" w14:textId="77777777" w:rsidR="00000000" w:rsidRDefault="00E84F3B">
      <w:pPr>
        <w:pStyle w:val="ad"/>
        <w:rPr>
          <w:rtl/>
        </w:rPr>
      </w:pPr>
      <w:r>
        <w:rPr>
          <w:rtl/>
        </w:rPr>
        <w:t>היו"ר משה כחלון:</w:t>
      </w:r>
    </w:p>
    <w:p w14:paraId="1860D297" w14:textId="77777777" w:rsidR="00000000" w:rsidRDefault="00E84F3B">
      <w:pPr>
        <w:pStyle w:val="a"/>
        <w:rPr>
          <w:rtl/>
        </w:rPr>
      </w:pPr>
    </w:p>
    <w:p w14:paraId="557B9AE2" w14:textId="77777777" w:rsidR="00000000" w:rsidRDefault="00E84F3B">
      <w:pPr>
        <w:pStyle w:val="a"/>
        <w:rPr>
          <w:rFonts w:hint="cs"/>
          <w:rtl/>
        </w:rPr>
      </w:pPr>
      <w:r>
        <w:rPr>
          <w:rFonts w:hint="cs"/>
          <w:rtl/>
        </w:rPr>
        <w:t>לא חייב, אבל רצוי.</w:t>
      </w:r>
    </w:p>
    <w:p w14:paraId="01F1BA81" w14:textId="77777777" w:rsidR="00000000" w:rsidRDefault="00E84F3B">
      <w:pPr>
        <w:pStyle w:val="a"/>
        <w:rPr>
          <w:rFonts w:hint="cs"/>
          <w:rtl/>
        </w:rPr>
      </w:pPr>
    </w:p>
    <w:p w14:paraId="318C97A5" w14:textId="77777777" w:rsidR="00000000" w:rsidRDefault="00E84F3B">
      <w:pPr>
        <w:pStyle w:val="SpeakerCon"/>
        <w:rPr>
          <w:rtl/>
        </w:rPr>
      </w:pPr>
      <w:bookmarkStart w:id="1188" w:name="FS000000462T16_07_2003_21_29_23C"/>
      <w:bookmarkEnd w:id="1188"/>
      <w:r>
        <w:rPr>
          <w:rtl/>
        </w:rPr>
        <w:t>מ</w:t>
      </w:r>
      <w:r>
        <w:rPr>
          <w:rtl/>
        </w:rPr>
        <w:t>יכאל איתן (הליכוד):</w:t>
      </w:r>
    </w:p>
    <w:p w14:paraId="79A251EF" w14:textId="77777777" w:rsidR="00000000" w:rsidRDefault="00E84F3B">
      <w:pPr>
        <w:pStyle w:val="a"/>
        <w:rPr>
          <w:rtl/>
        </w:rPr>
      </w:pPr>
    </w:p>
    <w:p w14:paraId="632E291F" w14:textId="77777777" w:rsidR="00000000" w:rsidRDefault="00E84F3B">
      <w:pPr>
        <w:pStyle w:val="a"/>
        <w:rPr>
          <w:rFonts w:hint="cs"/>
          <w:rtl/>
        </w:rPr>
      </w:pPr>
      <w:r>
        <w:rPr>
          <w:rFonts w:hint="cs"/>
          <w:rtl/>
        </w:rPr>
        <w:t>אני מייד מסיים.</w:t>
      </w:r>
    </w:p>
    <w:p w14:paraId="7CEC684B" w14:textId="77777777" w:rsidR="00000000" w:rsidRDefault="00E84F3B">
      <w:pPr>
        <w:pStyle w:val="a"/>
        <w:rPr>
          <w:rFonts w:hint="cs"/>
          <w:rtl/>
        </w:rPr>
      </w:pPr>
    </w:p>
    <w:p w14:paraId="146A03E1" w14:textId="77777777" w:rsidR="00000000" w:rsidRDefault="00E84F3B">
      <w:pPr>
        <w:pStyle w:val="a"/>
        <w:rPr>
          <w:rFonts w:hint="cs"/>
          <w:rtl/>
        </w:rPr>
      </w:pPr>
      <w:r>
        <w:rPr>
          <w:rFonts w:hint="cs"/>
          <w:rtl/>
        </w:rPr>
        <w:t xml:space="preserve">אני חושב, שלממשלה היה ניסיון טוב. אני מסיים בזה ואומר, שגם בחוק ההסדרים, כשהממשלה הגיעה לוועדת החוקה, פתאום היא עצמה השתכנעה שאולי על חלק מהדברים שהיא הכינה, בגלל הדקדוק ובגלל ההתעמקות שם, אפשר לוותר, ובסך הכול העברנו </w:t>
      </w:r>
      <w:r>
        <w:rPr>
          <w:rFonts w:hint="cs"/>
          <w:rtl/>
        </w:rPr>
        <w:t>את הדברים בהתאם לתוכנית הכלכלית. תודה רבה.</w:t>
      </w:r>
    </w:p>
    <w:p w14:paraId="42238151" w14:textId="77777777" w:rsidR="00000000" w:rsidRDefault="00E84F3B">
      <w:pPr>
        <w:pStyle w:val="a"/>
        <w:rPr>
          <w:rFonts w:hint="cs"/>
          <w:rtl/>
        </w:rPr>
      </w:pPr>
    </w:p>
    <w:p w14:paraId="6724CB34" w14:textId="77777777" w:rsidR="00000000" w:rsidRDefault="00E84F3B">
      <w:pPr>
        <w:pStyle w:val="ad"/>
        <w:rPr>
          <w:rtl/>
        </w:rPr>
      </w:pPr>
      <w:r>
        <w:rPr>
          <w:rtl/>
        </w:rPr>
        <w:t>היו"ר משה כחלון:</w:t>
      </w:r>
    </w:p>
    <w:p w14:paraId="09946E60" w14:textId="77777777" w:rsidR="00000000" w:rsidRDefault="00E84F3B">
      <w:pPr>
        <w:pStyle w:val="a"/>
        <w:rPr>
          <w:rtl/>
        </w:rPr>
      </w:pPr>
    </w:p>
    <w:p w14:paraId="1E5AFC3E" w14:textId="77777777" w:rsidR="00000000" w:rsidRDefault="00E84F3B">
      <w:pPr>
        <w:pStyle w:val="a"/>
        <w:rPr>
          <w:rFonts w:hint="cs"/>
          <w:rtl/>
        </w:rPr>
      </w:pPr>
      <w:r>
        <w:rPr>
          <w:rFonts w:hint="cs"/>
          <w:rtl/>
        </w:rPr>
        <w:t>תודה רבה. אדוני השר, אתה רוצה להתייחס?</w:t>
      </w:r>
    </w:p>
    <w:p w14:paraId="238BA62D" w14:textId="77777777" w:rsidR="00000000" w:rsidRDefault="00E84F3B">
      <w:pPr>
        <w:pStyle w:val="a"/>
        <w:rPr>
          <w:rFonts w:hint="cs"/>
          <w:rtl/>
        </w:rPr>
      </w:pPr>
    </w:p>
    <w:p w14:paraId="3F72C30C" w14:textId="77777777" w:rsidR="00000000" w:rsidRDefault="00E84F3B">
      <w:pPr>
        <w:pStyle w:val="ac"/>
        <w:rPr>
          <w:rtl/>
        </w:rPr>
      </w:pPr>
      <w:r>
        <w:rPr>
          <w:rFonts w:hint="eastAsia"/>
          <w:rtl/>
        </w:rPr>
        <w:t>שר</w:t>
      </w:r>
      <w:r>
        <w:rPr>
          <w:rtl/>
        </w:rPr>
        <w:t xml:space="preserve"> האוצר בנימין נתניהו:</w:t>
      </w:r>
    </w:p>
    <w:p w14:paraId="30B16DC4" w14:textId="77777777" w:rsidR="00000000" w:rsidRDefault="00E84F3B">
      <w:pPr>
        <w:pStyle w:val="a"/>
        <w:rPr>
          <w:rFonts w:hint="cs"/>
          <w:rtl/>
        </w:rPr>
      </w:pPr>
    </w:p>
    <w:p w14:paraId="21CCB9D8" w14:textId="77777777" w:rsidR="00000000" w:rsidRDefault="00E84F3B">
      <w:pPr>
        <w:pStyle w:val="a"/>
        <w:rPr>
          <w:rFonts w:hint="cs"/>
          <w:rtl/>
        </w:rPr>
      </w:pPr>
      <w:r>
        <w:rPr>
          <w:rFonts w:hint="cs"/>
          <w:rtl/>
        </w:rPr>
        <w:t>לא.</w:t>
      </w:r>
    </w:p>
    <w:p w14:paraId="46024B71" w14:textId="77777777" w:rsidR="00000000" w:rsidRDefault="00E84F3B">
      <w:pPr>
        <w:pStyle w:val="a"/>
        <w:rPr>
          <w:rFonts w:hint="cs"/>
          <w:rtl/>
        </w:rPr>
      </w:pPr>
    </w:p>
    <w:p w14:paraId="6114FBD3" w14:textId="77777777" w:rsidR="00000000" w:rsidRDefault="00E84F3B">
      <w:pPr>
        <w:pStyle w:val="ac"/>
        <w:rPr>
          <w:rtl/>
        </w:rPr>
      </w:pPr>
      <w:r>
        <w:rPr>
          <w:rFonts w:hint="eastAsia"/>
          <w:rtl/>
        </w:rPr>
        <w:t>שר</w:t>
      </w:r>
      <w:r>
        <w:rPr>
          <w:rtl/>
        </w:rPr>
        <w:t xml:space="preserve"> הרווחה זבולון אורלב:</w:t>
      </w:r>
    </w:p>
    <w:p w14:paraId="7D0DBC51" w14:textId="77777777" w:rsidR="00000000" w:rsidRDefault="00E84F3B">
      <w:pPr>
        <w:pStyle w:val="a"/>
        <w:rPr>
          <w:rFonts w:hint="cs"/>
          <w:rtl/>
        </w:rPr>
      </w:pPr>
    </w:p>
    <w:p w14:paraId="12FE7A7F" w14:textId="77777777" w:rsidR="00000000" w:rsidRDefault="00E84F3B">
      <w:pPr>
        <w:pStyle w:val="a"/>
        <w:rPr>
          <w:rFonts w:hint="cs"/>
          <w:rtl/>
        </w:rPr>
      </w:pPr>
      <w:r>
        <w:rPr>
          <w:rFonts w:hint="cs"/>
          <w:rtl/>
        </w:rPr>
        <w:t>- - -</w:t>
      </w:r>
    </w:p>
    <w:p w14:paraId="47AE1268" w14:textId="77777777" w:rsidR="00000000" w:rsidRDefault="00E84F3B">
      <w:pPr>
        <w:pStyle w:val="a"/>
        <w:rPr>
          <w:rFonts w:hint="cs"/>
          <w:rtl/>
        </w:rPr>
      </w:pPr>
    </w:p>
    <w:p w14:paraId="7C05096D" w14:textId="77777777" w:rsidR="00000000" w:rsidRDefault="00E84F3B">
      <w:pPr>
        <w:pStyle w:val="ad"/>
        <w:rPr>
          <w:rtl/>
        </w:rPr>
      </w:pPr>
      <w:r>
        <w:rPr>
          <w:rtl/>
        </w:rPr>
        <w:t>היו"ר משה כחלון:</w:t>
      </w:r>
    </w:p>
    <w:p w14:paraId="68479F25" w14:textId="77777777" w:rsidR="00000000" w:rsidRDefault="00E84F3B">
      <w:pPr>
        <w:pStyle w:val="a"/>
        <w:rPr>
          <w:rtl/>
        </w:rPr>
      </w:pPr>
    </w:p>
    <w:p w14:paraId="1EB134B9" w14:textId="77777777" w:rsidR="00000000" w:rsidRDefault="00E84F3B">
      <w:pPr>
        <w:pStyle w:val="a"/>
        <w:rPr>
          <w:rFonts w:hint="cs"/>
          <w:rtl/>
        </w:rPr>
      </w:pPr>
      <w:r>
        <w:rPr>
          <w:rFonts w:hint="cs"/>
          <w:rtl/>
        </w:rPr>
        <w:t>השר אורלב, אני ממש מבקש. אתה אורח שלנו.</w:t>
      </w:r>
    </w:p>
    <w:p w14:paraId="0F404E5D" w14:textId="77777777" w:rsidR="00000000" w:rsidRDefault="00E84F3B">
      <w:pPr>
        <w:pStyle w:val="a"/>
        <w:rPr>
          <w:rFonts w:hint="cs"/>
          <w:rtl/>
        </w:rPr>
      </w:pPr>
    </w:p>
    <w:p w14:paraId="310AFF42" w14:textId="77777777" w:rsidR="00000000" w:rsidRDefault="00E84F3B">
      <w:pPr>
        <w:pStyle w:val="ac"/>
        <w:rPr>
          <w:rtl/>
        </w:rPr>
      </w:pPr>
      <w:r>
        <w:rPr>
          <w:rFonts w:hint="eastAsia"/>
          <w:rtl/>
        </w:rPr>
        <w:t>שר</w:t>
      </w:r>
      <w:r>
        <w:rPr>
          <w:rtl/>
        </w:rPr>
        <w:t xml:space="preserve"> האוצר בנימין נתניהו:</w:t>
      </w:r>
    </w:p>
    <w:p w14:paraId="0DEF46AB" w14:textId="77777777" w:rsidR="00000000" w:rsidRDefault="00E84F3B">
      <w:pPr>
        <w:pStyle w:val="a"/>
        <w:rPr>
          <w:rFonts w:hint="cs"/>
          <w:rtl/>
        </w:rPr>
      </w:pPr>
    </w:p>
    <w:p w14:paraId="2F76D0BC" w14:textId="77777777" w:rsidR="00000000" w:rsidRDefault="00E84F3B">
      <w:pPr>
        <w:pStyle w:val="a"/>
        <w:rPr>
          <w:rFonts w:hint="cs"/>
          <w:rtl/>
        </w:rPr>
      </w:pPr>
      <w:r>
        <w:rPr>
          <w:rFonts w:hint="cs"/>
          <w:rtl/>
        </w:rPr>
        <w:t>אדוני הי</w:t>
      </w:r>
      <w:r>
        <w:rPr>
          <w:rFonts w:hint="cs"/>
          <w:rtl/>
        </w:rPr>
        <w:t>ושב-ראש, אצניע לכת. יושב-ראש ועדת הכספים ייוועד עם חבר הכנסת איתן לראות כיצד אפשר לשלב - - -</w:t>
      </w:r>
    </w:p>
    <w:p w14:paraId="7C328220" w14:textId="77777777" w:rsidR="00000000" w:rsidRDefault="00E84F3B">
      <w:pPr>
        <w:pStyle w:val="a"/>
        <w:rPr>
          <w:rFonts w:hint="cs"/>
          <w:rtl/>
        </w:rPr>
      </w:pPr>
    </w:p>
    <w:p w14:paraId="38B710EB" w14:textId="77777777" w:rsidR="00000000" w:rsidRDefault="00E84F3B">
      <w:pPr>
        <w:pStyle w:val="ac"/>
        <w:rPr>
          <w:rtl/>
        </w:rPr>
      </w:pPr>
      <w:r>
        <w:rPr>
          <w:rFonts w:hint="eastAsia"/>
          <w:rtl/>
        </w:rPr>
        <w:t>מיכאל איתן (הליכוד)</w:t>
      </w:r>
      <w:r>
        <w:rPr>
          <w:rtl/>
        </w:rPr>
        <w:t>:</w:t>
      </w:r>
    </w:p>
    <w:p w14:paraId="6210D49F" w14:textId="77777777" w:rsidR="00000000" w:rsidRDefault="00E84F3B">
      <w:pPr>
        <w:pStyle w:val="a"/>
        <w:rPr>
          <w:rFonts w:hint="cs"/>
          <w:rtl/>
        </w:rPr>
      </w:pPr>
    </w:p>
    <w:p w14:paraId="3AB9BC04" w14:textId="77777777" w:rsidR="00000000" w:rsidRDefault="00E84F3B">
      <w:pPr>
        <w:pStyle w:val="a"/>
        <w:rPr>
          <w:rFonts w:hint="cs"/>
          <w:rtl/>
        </w:rPr>
      </w:pPr>
      <w:r>
        <w:rPr>
          <w:rFonts w:hint="cs"/>
          <w:rtl/>
        </w:rPr>
        <w:t>- - -</w:t>
      </w:r>
    </w:p>
    <w:p w14:paraId="026EC0A5" w14:textId="77777777" w:rsidR="00000000" w:rsidRDefault="00E84F3B">
      <w:pPr>
        <w:pStyle w:val="a"/>
        <w:rPr>
          <w:rFonts w:hint="cs"/>
          <w:rtl/>
        </w:rPr>
      </w:pPr>
    </w:p>
    <w:p w14:paraId="6DE12F96" w14:textId="77777777" w:rsidR="00000000" w:rsidRDefault="00E84F3B">
      <w:pPr>
        <w:pStyle w:val="ac"/>
        <w:rPr>
          <w:rtl/>
        </w:rPr>
      </w:pPr>
      <w:r>
        <w:rPr>
          <w:rFonts w:hint="eastAsia"/>
          <w:rtl/>
        </w:rPr>
        <w:t>שר</w:t>
      </w:r>
      <w:r>
        <w:rPr>
          <w:rtl/>
        </w:rPr>
        <w:t xml:space="preserve"> האוצר בנימין נתניהו:</w:t>
      </w:r>
    </w:p>
    <w:p w14:paraId="72EB8FCB" w14:textId="77777777" w:rsidR="00000000" w:rsidRDefault="00E84F3B">
      <w:pPr>
        <w:pStyle w:val="a"/>
        <w:rPr>
          <w:rFonts w:hint="cs"/>
          <w:rtl/>
        </w:rPr>
      </w:pPr>
    </w:p>
    <w:p w14:paraId="51F84AB8" w14:textId="77777777" w:rsidR="00000000" w:rsidRDefault="00E84F3B">
      <w:pPr>
        <w:pStyle w:val="a"/>
        <w:rPr>
          <w:rFonts w:hint="cs"/>
          <w:rtl/>
        </w:rPr>
      </w:pPr>
      <w:r>
        <w:rPr>
          <w:rFonts w:hint="cs"/>
          <w:rtl/>
        </w:rPr>
        <w:t>רצו שאשתתף - - -</w:t>
      </w:r>
    </w:p>
    <w:p w14:paraId="3D5744F1" w14:textId="77777777" w:rsidR="00000000" w:rsidRDefault="00E84F3B">
      <w:pPr>
        <w:pStyle w:val="a"/>
        <w:rPr>
          <w:rFonts w:hint="cs"/>
          <w:rtl/>
        </w:rPr>
      </w:pPr>
    </w:p>
    <w:p w14:paraId="57FCB20F" w14:textId="77777777" w:rsidR="00000000" w:rsidRDefault="00E84F3B">
      <w:pPr>
        <w:pStyle w:val="ad"/>
        <w:rPr>
          <w:rtl/>
        </w:rPr>
      </w:pPr>
      <w:r>
        <w:rPr>
          <w:rtl/>
        </w:rPr>
        <w:t>היו"ר משה כחלון:</w:t>
      </w:r>
    </w:p>
    <w:p w14:paraId="1447C17E" w14:textId="77777777" w:rsidR="00000000" w:rsidRDefault="00E84F3B">
      <w:pPr>
        <w:pStyle w:val="a"/>
        <w:rPr>
          <w:rtl/>
        </w:rPr>
      </w:pPr>
    </w:p>
    <w:p w14:paraId="1FD6C2A9" w14:textId="77777777" w:rsidR="00000000" w:rsidRDefault="00E84F3B">
      <w:pPr>
        <w:pStyle w:val="a"/>
        <w:rPr>
          <w:rFonts w:hint="cs"/>
          <w:rtl/>
        </w:rPr>
      </w:pPr>
      <w:r>
        <w:rPr>
          <w:rFonts w:hint="cs"/>
          <w:rtl/>
        </w:rPr>
        <w:t xml:space="preserve">חבר הכנסת מיכאל איתן, המשמעות היא שמסכימים לוועדת הכספים בשילוב עם - זה </w:t>
      </w:r>
      <w:r>
        <w:rPr>
          <w:rFonts w:hint="cs"/>
          <w:rtl/>
        </w:rPr>
        <w:t>כבר פנימי ביניכם. השר נתניהו מציע שתשתלב - - -</w:t>
      </w:r>
    </w:p>
    <w:p w14:paraId="0CF6969A" w14:textId="77777777" w:rsidR="00000000" w:rsidRDefault="00E84F3B">
      <w:pPr>
        <w:pStyle w:val="a"/>
        <w:rPr>
          <w:rFonts w:hint="cs"/>
          <w:rtl/>
        </w:rPr>
      </w:pPr>
    </w:p>
    <w:p w14:paraId="6AFC572D" w14:textId="77777777" w:rsidR="00000000" w:rsidRDefault="00E84F3B">
      <w:pPr>
        <w:pStyle w:val="ac"/>
        <w:rPr>
          <w:rtl/>
        </w:rPr>
      </w:pPr>
      <w:r>
        <w:rPr>
          <w:rFonts w:hint="eastAsia"/>
          <w:rtl/>
        </w:rPr>
        <w:t>שר</w:t>
      </w:r>
      <w:r>
        <w:rPr>
          <w:rtl/>
        </w:rPr>
        <w:t xml:space="preserve"> האוצר בנימין נתניהו:</w:t>
      </w:r>
    </w:p>
    <w:p w14:paraId="6DA95341" w14:textId="77777777" w:rsidR="00000000" w:rsidRDefault="00E84F3B">
      <w:pPr>
        <w:pStyle w:val="a"/>
        <w:rPr>
          <w:rFonts w:hint="cs"/>
          <w:rtl/>
        </w:rPr>
      </w:pPr>
    </w:p>
    <w:p w14:paraId="13EBD2D6" w14:textId="77777777" w:rsidR="00000000" w:rsidRDefault="00E84F3B">
      <w:pPr>
        <w:pStyle w:val="a"/>
        <w:rPr>
          <w:rFonts w:hint="cs"/>
          <w:rtl/>
        </w:rPr>
      </w:pPr>
      <w:r>
        <w:rPr>
          <w:rFonts w:hint="cs"/>
          <w:rtl/>
        </w:rPr>
        <w:t>אני אדבר עם - - -</w:t>
      </w:r>
    </w:p>
    <w:p w14:paraId="590416B6" w14:textId="77777777" w:rsidR="00000000" w:rsidRDefault="00E84F3B">
      <w:pPr>
        <w:pStyle w:val="a"/>
        <w:rPr>
          <w:rFonts w:hint="cs"/>
          <w:rtl/>
        </w:rPr>
      </w:pPr>
    </w:p>
    <w:p w14:paraId="0CE81C16" w14:textId="77777777" w:rsidR="00000000" w:rsidRDefault="00E84F3B">
      <w:pPr>
        <w:pStyle w:val="ac"/>
        <w:rPr>
          <w:rtl/>
        </w:rPr>
      </w:pPr>
      <w:r>
        <w:rPr>
          <w:rFonts w:hint="eastAsia"/>
          <w:rtl/>
        </w:rPr>
        <w:t>מיכאל איתן (הליכוד)</w:t>
      </w:r>
      <w:r>
        <w:rPr>
          <w:rtl/>
        </w:rPr>
        <w:t>:</w:t>
      </w:r>
    </w:p>
    <w:p w14:paraId="3F8A34E9" w14:textId="77777777" w:rsidR="00000000" w:rsidRDefault="00E84F3B">
      <w:pPr>
        <w:pStyle w:val="a"/>
        <w:rPr>
          <w:rFonts w:hint="cs"/>
          <w:rtl/>
        </w:rPr>
      </w:pPr>
    </w:p>
    <w:p w14:paraId="341C9BF9" w14:textId="77777777" w:rsidR="00000000" w:rsidRDefault="00E84F3B">
      <w:pPr>
        <w:pStyle w:val="a"/>
        <w:rPr>
          <w:rFonts w:hint="cs"/>
          <w:rtl/>
        </w:rPr>
      </w:pPr>
      <w:r>
        <w:rPr>
          <w:rFonts w:hint="cs"/>
          <w:rtl/>
        </w:rPr>
        <w:t>- - -</w:t>
      </w:r>
    </w:p>
    <w:p w14:paraId="48986451" w14:textId="77777777" w:rsidR="00000000" w:rsidRDefault="00E84F3B">
      <w:pPr>
        <w:pStyle w:val="a"/>
        <w:rPr>
          <w:rFonts w:hint="cs"/>
          <w:rtl/>
        </w:rPr>
      </w:pPr>
    </w:p>
    <w:p w14:paraId="194D4E7F" w14:textId="77777777" w:rsidR="00000000" w:rsidRDefault="00E84F3B">
      <w:pPr>
        <w:pStyle w:val="ad"/>
        <w:rPr>
          <w:rtl/>
        </w:rPr>
      </w:pPr>
      <w:r>
        <w:rPr>
          <w:rtl/>
        </w:rPr>
        <w:t>היו"ר משה כחלון:</w:t>
      </w:r>
    </w:p>
    <w:p w14:paraId="45C91429" w14:textId="77777777" w:rsidR="00000000" w:rsidRDefault="00E84F3B">
      <w:pPr>
        <w:pStyle w:val="a"/>
        <w:rPr>
          <w:rtl/>
        </w:rPr>
      </w:pPr>
    </w:p>
    <w:p w14:paraId="4E17414F" w14:textId="77777777" w:rsidR="00000000" w:rsidRDefault="00E84F3B">
      <w:pPr>
        <w:pStyle w:val="a"/>
        <w:rPr>
          <w:rFonts w:hint="cs"/>
          <w:rtl/>
        </w:rPr>
      </w:pPr>
      <w:r>
        <w:rPr>
          <w:rFonts w:hint="cs"/>
          <w:rtl/>
        </w:rPr>
        <w:t>חבר הכנסת, אנחנו במהלך הצבעה. אני מבקש תשובה.</w:t>
      </w:r>
    </w:p>
    <w:p w14:paraId="6D315A6C" w14:textId="77777777" w:rsidR="00000000" w:rsidRDefault="00E84F3B">
      <w:pPr>
        <w:pStyle w:val="a"/>
        <w:rPr>
          <w:rFonts w:hint="cs"/>
          <w:rtl/>
        </w:rPr>
      </w:pPr>
    </w:p>
    <w:p w14:paraId="1966E290" w14:textId="77777777" w:rsidR="00000000" w:rsidRDefault="00E84F3B">
      <w:pPr>
        <w:pStyle w:val="ac"/>
        <w:rPr>
          <w:rtl/>
        </w:rPr>
      </w:pPr>
      <w:r>
        <w:rPr>
          <w:rFonts w:hint="eastAsia"/>
          <w:rtl/>
        </w:rPr>
        <w:t>יצחק</w:t>
      </w:r>
      <w:r>
        <w:rPr>
          <w:rtl/>
        </w:rPr>
        <w:t xml:space="preserve"> כהן (ש"ס):</w:t>
      </w:r>
    </w:p>
    <w:p w14:paraId="1B0E7592" w14:textId="77777777" w:rsidR="00000000" w:rsidRDefault="00E84F3B">
      <w:pPr>
        <w:pStyle w:val="a"/>
        <w:rPr>
          <w:rFonts w:hint="cs"/>
          <w:rtl/>
        </w:rPr>
      </w:pPr>
    </w:p>
    <w:p w14:paraId="14C131EA" w14:textId="77777777" w:rsidR="00000000" w:rsidRDefault="00E84F3B">
      <w:pPr>
        <w:pStyle w:val="a"/>
        <w:rPr>
          <w:rFonts w:hint="cs"/>
          <w:rtl/>
        </w:rPr>
      </w:pPr>
      <w:r>
        <w:rPr>
          <w:rFonts w:hint="cs"/>
          <w:rtl/>
        </w:rPr>
        <w:t>ועדת הכנסת תחליט.</w:t>
      </w:r>
    </w:p>
    <w:p w14:paraId="52A4A99C" w14:textId="77777777" w:rsidR="00000000" w:rsidRDefault="00E84F3B">
      <w:pPr>
        <w:pStyle w:val="a"/>
        <w:rPr>
          <w:rtl/>
        </w:rPr>
      </w:pPr>
    </w:p>
    <w:p w14:paraId="120BAA14" w14:textId="77777777" w:rsidR="00000000" w:rsidRDefault="00E84F3B">
      <w:pPr>
        <w:pStyle w:val="ad"/>
        <w:rPr>
          <w:rtl/>
        </w:rPr>
      </w:pPr>
      <w:r>
        <w:rPr>
          <w:rtl/>
        </w:rPr>
        <w:t>היו"ר משה כחלון:</w:t>
      </w:r>
    </w:p>
    <w:p w14:paraId="64888406" w14:textId="77777777" w:rsidR="00000000" w:rsidRDefault="00E84F3B">
      <w:pPr>
        <w:pStyle w:val="a"/>
        <w:rPr>
          <w:rtl/>
        </w:rPr>
      </w:pPr>
    </w:p>
    <w:p w14:paraId="643DD450" w14:textId="77777777" w:rsidR="00000000" w:rsidRDefault="00E84F3B">
      <w:pPr>
        <w:pStyle w:val="a"/>
        <w:rPr>
          <w:rFonts w:hint="cs"/>
          <w:rtl/>
        </w:rPr>
      </w:pPr>
      <w:r>
        <w:rPr>
          <w:rFonts w:hint="cs"/>
          <w:rtl/>
        </w:rPr>
        <w:t>סליחה.</w:t>
      </w:r>
    </w:p>
    <w:p w14:paraId="3306DDC0" w14:textId="77777777" w:rsidR="00000000" w:rsidRDefault="00E84F3B">
      <w:pPr>
        <w:pStyle w:val="a"/>
        <w:rPr>
          <w:rFonts w:hint="cs"/>
          <w:rtl/>
        </w:rPr>
      </w:pPr>
    </w:p>
    <w:p w14:paraId="2975DCAD" w14:textId="77777777" w:rsidR="00000000" w:rsidRDefault="00E84F3B">
      <w:pPr>
        <w:pStyle w:val="ac"/>
        <w:rPr>
          <w:rtl/>
        </w:rPr>
      </w:pPr>
      <w:r>
        <w:rPr>
          <w:rFonts w:hint="eastAsia"/>
          <w:rtl/>
        </w:rPr>
        <w:t>יצחק</w:t>
      </w:r>
      <w:r>
        <w:rPr>
          <w:rtl/>
        </w:rPr>
        <w:t xml:space="preserve"> כהן</w:t>
      </w:r>
      <w:r>
        <w:rPr>
          <w:rtl/>
        </w:rPr>
        <w:t xml:space="preserve"> (ש"ס):</w:t>
      </w:r>
    </w:p>
    <w:p w14:paraId="299FAF18" w14:textId="77777777" w:rsidR="00000000" w:rsidRDefault="00E84F3B">
      <w:pPr>
        <w:pStyle w:val="a"/>
        <w:rPr>
          <w:rFonts w:hint="cs"/>
          <w:rtl/>
        </w:rPr>
      </w:pPr>
    </w:p>
    <w:p w14:paraId="6E0CE1D1" w14:textId="77777777" w:rsidR="00000000" w:rsidRDefault="00E84F3B">
      <w:pPr>
        <w:pStyle w:val="a"/>
        <w:rPr>
          <w:rFonts w:hint="cs"/>
          <w:rtl/>
        </w:rPr>
      </w:pPr>
      <w:r>
        <w:rPr>
          <w:rFonts w:hint="cs"/>
          <w:rtl/>
        </w:rPr>
        <w:t>לא. זה כך אם הוא אומר כספים ואני אומר חוקה.</w:t>
      </w:r>
    </w:p>
    <w:p w14:paraId="7F3FEE4E" w14:textId="77777777" w:rsidR="00000000" w:rsidRDefault="00E84F3B">
      <w:pPr>
        <w:pStyle w:val="a"/>
        <w:rPr>
          <w:rFonts w:hint="cs"/>
          <w:rtl/>
        </w:rPr>
      </w:pPr>
    </w:p>
    <w:p w14:paraId="52A62F61" w14:textId="77777777" w:rsidR="00000000" w:rsidRDefault="00E84F3B">
      <w:pPr>
        <w:pStyle w:val="ad"/>
        <w:rPr>
          <w:rtl/>
        </w:rPr>
      </w:pPr>
      <w:r>
        <w:rPr>
          <w:rtl/>
        </w:rPr>
        <w:t>היו"ר משה כחלון:</w:t>
      </w:r>
    </w:p>
    <w:p w14:paraId="4C747E9E" w14:textId="77777777" w:rsidR="00000000" w:rsidRDefault="00E84F3B">
      <w:pPr>
        <w:pStyle w:val="a"/>
        <w:rPr>
          <w:rtl/>
        </w:rPr>
      </w:pPr>
    </w:p>
    <w:p w14:paraId="2C2A6032" w14:textId="77777777" w:rsidR="00000000" w:rsidRDefault="00E84F3B">
      <w:pPr>
        <w:pStyle w:val="a"/>
        <w:rPr>
          <w:rFonts w:hint="cs"/>
          <w:rtl/>
        </w:rPr>
      </w:pPr>
      <w:r>
        <w:rPr>
          <w:rFonts w:hint="cs"/>
          <w:rtl/>
        </w:rPr>
        <w:t>אבל אנחנו מנסים להגיע פה למשהו.</w:t>
      </w:r>
    </w:p>
    <w:p w14:paraId="70B92E1C" w14:textId="77777777" w:rsidR="00000000" w:rsidRDefault="00E84F3B">
      <w:pPr>
        <w:pStyle w:val="a"/>
        <w:rPr>
          <w:rFonts w:hint="cs"/>
          <w:rtl/>
        </w:rPr>
      </w:pPr>
    </w:p>
    <w:p w14:paraId="0B2AE11C" w14:textId="77777777" w:rsidR="00000000" w:rsidRDefault="00E84F3B">
      <w:pPr>
        <w:pStyle w:val="ac"/>
        <w:rPr>
          <w:rtl/>
        </w:rPr>
      </w:pPr>
      <w:r>
        <w:rPr>
          <w:rFonts w:hint="eastAsia"/>
          <w:rtl/>
        </w:rPr>
        <w:t>מיכאל איתן (הליכוד)</w:t>
      </w:r>
      <w:r>
        <w:rPr>
          <w:rtl/>
        </w:rPr>
        <w:t>:</w:t>
      </w:r>
    </w:p>
    <w:p w14:paraId="070AA93F" w14:textId="77777777" w:rsidR="00000000" w:rsidRDefault="00E84F3B">
      <w:pPr>
        <w:pStyle w:val="a"/>
        <w:rPr>
          <w:rFonts w:hint="cs"/>
          <w:rtl/>
        </w:rPr>
      </w:pPr>
    </w:p>
    <w:p w14:paraId="3F0B8099" w14:textId="77777777" w:rsidR="00000000" w:rsidRDefault="00E84F3B">
      <w:pPr>
        <w:pStyle w:val="a"/>
        <w:rPr>
          <w:rFonts w:hint="cs"/>
          <w:rtl/>
        </w:rPr>
      </w:pPr>
      <w:r>
        <w:rPr>
          <w:rFonts w:hint="cs"/>
          <w:rtl/>
        </w:rPr>
        <w:t>על-פי התקנון, ברגע שיש חילוקי דעות, ועדת הכנסת צריכה להחליט.</w:t>
      </w:r>
    </w:p>
    <w:p w14:paraId="37513597" w14:textId="77777777" w:rsidR="00000000" w:rsidRDefault="00E84F3B">
      <w:pPr>
        <w:pStyle w:val="a"/>
        <w:rPr>
          <w:rFonts w:hint="cs"/>
          <w:rtl/>
        </w:rPr>
      </w:pPr>
    </w:p>
    <w:p w14:paraId="4181AAB0" w14:textId="77777777" w:rsidR="00000000" w:rsidRDefault="00E84F3B">
      <w:pPr>
        <w:pStyle w:val="ad"/>
        <w:rPr>
          <w:rtl/>
        </w:rPr>
      </w:pPr>
      <w:r>
        <w:rPr>
          <w:rtl/>
        </w:rPr>
        <w:t>היו"ר משה כחלון:</w:t>
      </w:r>
    </w:p>
    <w:p w14:paraId="267DEAB2" w14:textId="77777777" w:rsidR="00000000" w:rsidRDefault="00E84F3B">
      <w:pPr>
        <w:pStyle w:val="a"/>
        <w:rPr>
          <w:rtl/>
        </w:rPr>
      </w:pPr>
    </w:p>
    <w:p w14:paraId="47A17073" w14:textId="77777777" w:rsidR="00000000" w:rsidRDefault="00E84F3B">
      <w:pPr>
        <w:pStyle w:val="a"/>
        <w:rPr>
          <w:rFonts w:hint="cs"/>
          <w:rtl/>
        </w:rPr>
      </w:pPr>
      <w:r>
        <w:rPr>
          <w:rFonts w:hint="cs"/>
          <w:rtl/>
        </w:rPr>
        <w:t>השאלה היא אם יש חילוקי דעות. יש חילוקי דעות.</w:t>
      </w:r>
    </w:p>
    <w:p w14:paraId="1763D80D" w14:textId="77777777" w:rsidR="00000000" w:rsidRDefault="00E84F3B">
      <w:pPr>
        <w:pStyle w:val="a"/>
        <w:rPr>
          <w:rFonts w:hint="cs"/>
          <w:rtl/>
        </w:rPr>
      </w:pPr>
    </w:p>
    <w:p w14:paraId="6C643041" w14:textId="77777777" w:rsidR="00000000" w:rsidRDefault="00E84F3B">
      <w:pPr>
        <w:pStyle w:val="ac"/>
        <w:rPr>
          <w:rtl/>
        </w:rPr>
      </w:pPr>
      <w:r>
        <w:rPr>
          <w:rFonts w:hint="eastAsia"/>
          <w:rtl/>
        </w:rPr>
        <w:t>שר</w:t>
      </w:r>
      <w:r>
        <w:rPr>
          <w:rtl/>
        </w:rPr>
        <w:t xml:space="preserve"> </w:t>
      </w:r>
      <w:r>
        <w:rPr>
          <w:rtl/>
        </w:rPr>
        <w:t>האוצר בנימין נתניהו:</w:t>
      </w:r>
    </w:p>
    <w:p w14:paraId="5A9C1D08" w14:textId="77777777" w:rsidR="00000000" w:rsidRDefault="00E84F3B">
      <w:pPr>
        <w:pStyle w:val="a"/>
        <w:rPr>
          <w:rFonts w:hint="cs"/>
          <w:rtl/>
        </w:rPr>
      </w:pPr>
    </w:p>
    <w:p w14:paraId="321299A5" w14:textId="77777777" w:rsidR="00000000" w:rsidRDefault="00E84F3B">
      <w:pPr>
        <w:pStyle w:val="a"/>
        <w:rPr>
          <w:rFonts w:hint="cs"/>
          <w:rtl/>
        </w:rPr>
      </w:pPr>
      <w:r>
        <w:rPr>
          <w:rFonts w:hint="cs"/>
          <w:rtl/>
        </w:rPr>
        <w:t>חבר הכנסת איתן, אני חושב שיש טעם בדיון משותף. אני מציע שנפנה זאת לוועדת הכספים על מנת שיקימו ועדה משותפת.</w:t>
      </w:r>
    </w:p>
    <w:p w14:paraId="0E9D0B56" w14:textId="77777777" w:rsidR="00000000" w:rsidRDefault="00E84F3B">
      <w:pPr>
        <w:pStyle w:val="a"/>
        <w:rPr>
          <w:rFonts w:hint="cs"/>
          <w:rtl/>
        </w:rPr>
      </w:pPr>
    </w:p>
    <w:p w14:paraId="39C8A527" w14:textId="77777777" w:rsidR="00000000" w:rsidRDefault="00E84F3B">
      <w:pPr>
        <w:pStyle w:val="ad"/>
        <w:rPr>
          <w:rtl/>
        </w:rPr>
      </w:pPr>
      <w:r>
        <w:rPr>
          <w:rtl/>
        </w:rPr>
        <w:t>היו"ר משה כחלון:</w:t>
      </w:r>
    </w:p>
    <w:p w14:paraId="6174AADF" w14:textId="77777777" w:rsidR="00000000" w:rsidRDefault="00E84F3B">
      <w:pPr>
        <w:pStyle w:val="a"/>
        <w:rPr>
          <w:rtl/>
        </w:rPr>
      </w:pPr>
    </w:p>
    <w:p w14:paraId="53CC27D1" w14:textId="77777777" w:rsidR="00000000" w:rsidRDefault="00E84F3B">
      <w:pPr>
        <w:pStyle w:val="a"/>
        <w:rPr>
          <w:rFonts w:hint="cs"/>
          <w:rtl/>
        </w:rPr>
      </w:pPr>
      <w:r>
        <w:rPr>
          <w:rFonts w:hint="cs"/>
          <w:rtl/>
        </w:rPr>
        <w:t>אבל, אדוני השר, ברגע שיש חילוקי דעות בין שני מציעים - - -</w:t>
      </w:r>
    </w:p>
    <w:p w14:paraId="5A2071F6" w14:textId="77777777" w:rsidR="00000000" w:rsidRDefault="00E84F3B">
      <w:pPr>
        <w:pStyle w:val="a"/>
        <w:rPr>
          <w:rFonts w:hint="cs"/>
          <w:rtl/>
        </w:rPr>
      </w:pPr>
    </w:p>
    <w:p w14:paraId="29C0DFEE" w14:textId="77777777" w:rsidR="00000000" w:rsidRDefault="00E84F3B">
      <w:pPr>
        <w:pStyle w:val="ac"/>
        <w:rPr>
          <w:rtl/>
        </w:rPr>
      </w:pPr>
      <w:r>
        <w:rPr>
          <w:rFonts w:hint="eastAsia"/>
          <w:rtl/>
        </w:rPr>
        <w:t>שר</w:t>
      </w:r>
      <w:r>
        <w:rPr>
          <w:rtl/>
        </w:rPr>
        <w:t xml:space="preserve"> האוצר בנימין נתניהו:</w:t>
      </w:r>
    </w:p>
    <w:p w14:paraId="675B8713" w14:textId="77777777" w:rsidR="00000000" w:rsidRDefault="00E84F3B">
      <w:pPr>
        <w:pStyle w:val="a"/>
        <w:rPr>
          <w:rFonts w:hint="cs"/>
          <w:rtl/>
        </w:rPr>
      </w:pPr>
    </w:p>
    <w:p w14:paraId="3D59C708" w14:textId="77777777" w:rsidR="00000000" w:rsidRDefault="00E84F3B">
      <w:pPr>
        <w:pStyle w:val="a"/>
        <w:rPr>
          <w:rFonts w:hint="cs"/>
          <w:rtl/>
        </w:rPr>
      </w:pPr>
      <w:r>
        <w:rPr>
          <w:rFonts w:hint="cs"/>
          <w:rtl/>
        </w:rPr>
        <w:t>- - -</w:t>
      </w:r>
    </w:p>
    <w:p w14:paraId="383563A9" w14:textId="77777777" w:rsidR="00000000" w:rsidRDefault="00E84F3B">
      <w:pPr>
        <w:pStyle w:val="a"/>
        <w:rPr>
          <w:rFonts w:hint="cs"/>
          <w:rtl/>
        </w:rPr>
      </w:pPr>
    </w:p>
    <w:p w14:paraId="733D177E" w14:textId="77777777" w:rsidR="00000000" w:rsidRDefault="00E84F3B">
      <w:pPr>
        <w:pStyle w:val="ad"/>
        <w:rPr>
          <w:rtl/>
        </w:rPr>
      </w:pPr>
      <w:r>
        <w:rPr>
          <w:rtl/>
        </w:rPr>
        <w:t>היו"ר משה כחלון:</w:t>
      </w:r>
    </w:p>
    <w:p w14:paraId="09BB3975" w14:textId="77777777" w:rsidR="00000000" w:rsidRDefault="00E84F3B">
      <w:pPr>
        <w:pStyle w:val="a"/>
        <w:rPr>
          <w:rtl/>
        </w:rPr>
      </w:pPr>
    </w:p>
    <w:p w14:paraId="6E97FA91" w14:textId="77777777" w:rsidR="00000000" w:rsidRDefault="00E84F3B">
      <w:pPr>
        <w:pStyle w:val="a"/>
        <w:rPr>
          <w:rFonts w:hint="cs"/>
          <w:rtl/>
        </w:rPr>
      </w:pPr>
      <w:r>
        <w:rPr>
          <w:rFonts w:hint="cs"/>
          <w:rtl/>
        </w:rPr>
        <w:t>אתה מסכים להעביר לוועדת הכנסת ולעשות דיון משותף?</w:t>
      </w:r>
    </w:p>
    <w:p w14:paraId="57748E4D" w14:textId="77777777" w:rsidR="00000000" w:rsidRDefault="00E84F3B">
      <w:pPr>
        <w:pStyle w:val="a"/>
        <w:rPr>
          <w:rtl/>
        </w:rPr>
      </w:pPr>
    </w:p>
    <w:p w14:paraId="2D84031B" w14:textId="77777777" w:rsidR="00000000" w:rsidRDefault="00E84F3B">
      <w:pPr>
        <w:pStyle w:val="a"/>
        <w:rPr>
          <w:rFonts w:hint="cs"/>
          <w:rtl/>
        </w:rPr>
      </w:pPr>
    </w:p>
    <w:p w14:paraId="3C77E233" w14:textId="77777777" w:rsidR="00000000" w:rsidRDefault="00E84F3B">
      <w:pPr>
        <w:pStyle w:val="ac"/>
        <w:rPr>
          <w:rtl/>
        </w:rPr>
      </w:pPr>
      <w:r>
        <w:rPr>
          <w:rFonts w:hint="eastAsia"/>
          <w:rtl/>
        </w:rPr>
        <w:t>דניאל</w:t>
      </w:r>
      <w:r>
        <w:rPr>
          <w:rtl/>
        </w:rPr>
        <w:t xml:space="preserve"> בנלולו (הליכוד):</w:t>
      </w:r>
    </w:p>
    <w:p w14:paraId="5E2D8BA1" w14:textId="77777777" w:rsidR="00000000" w:rsidRDefault="00E84F3B">
      <w:pPr>
        <w:pStyle w:val="a"/>
        <w:rPr>
          <w:rFonts w:hint="cs"/>
          <w:rtl/>
        </w:rPr>
      </w:pPr>
    </w:p>
    <w:p w14:paraId="145275CF" w14:textId="77777777" w:rsidR="00000000" w:rsidRDefault="00E84F3B">
      <w:pPr>
        <w:pStyle w:val="a"/>
        <w:rPr>
          <w:rFonts w:hint="cs"/>
          <w:rtl/>
        </w:rPr>
      </w:pPr>
      <w:r>
        <w:rPr>
          <w:rFonts w:hint="cs"/>
          <w:rtl/>
        </w:rPr>
        <w:t>הוא לא אמר את זה.</w:t>
      </w:r>
    </w:p>
    <w:p w14:paraId="3A7E4344" w14:textId="77777777" w:rsidR="00000000" w:rsidRDefault="00E84F3B">
      <w:pPr>
        <w:pStyle w:val="a"/>
        <w:rPr>
          <w:rFonts w:hint="cs"/>
          <w:rtl/>
        </w:rPr>
      </w:pPr>
    </w:p>
    <w:p w14:paraId="18E762F8" w14:textId="77777777" w:rsidR="00000000" w:rsidRDefault="00E84F3B">
      <w:pPr>
        <w:pStyle w:val="ad"/>
        <w:rPr>
          <w:rtl/>
        </w:rPr>
      </w:pPr>
      <w:r>
        <w:rPr>
          <w:rtl/>
        </w:rPr>
        <w:t>היו"ר משה כחלון:</w:t>
      </w:r>
    </w:p>
    <w:p w14:paraId="7FCC80B5" w14:textId="77777777" w:rsidR="00000000" w:rsidRDefault="00E84F3B">
      <w:pPr>
        <w:pStyle w:val="a"/>
        <w:rPr>
          <w:rtl/>
        </w:rPr>
      </w:pPr>
    </w:p>
    <w:p w14:paraId="63729DEE" w14:textId="77777777" w:rsidR="00000000" w:rsidRDefault="00E84F3B">
      <w:pPr>
        <w:pStyle w:val="a"/>
        <w:rPr>
          <w:rFonts w:hint="cs"/>
          <w:rtl/>
        </w:rPr>
      </w:pPr>
      <w:r>
        <w:rPr>
          <w:rFonts w:hint="cs"/>
          <w:rtl/>
        </w:rPr>
        <w:t>סליחה. לוועדת הכספים?</w:t>
      </w:r>
    </w:p>
    <w:p w14:paraId="3F21AF2B" w14:textId="77777777" w:rsidR="00000000" w:rsidRDefault="00E84F3B">
      <w:pPr>
        <w:pStyle w:val="a"/>
        <w:rPr>
          <w:rFonts w:hint="cs"/>
          <w:rtl/>
        </w:rPr>
      </w:pPr>
    </w:p>
    <w:p w14:paraId="0A49DA31" w14:textId="77777777" w:rsidR="00000000" w:rsidRDefault="00E84F3B">
      <w:pPr>
        <w:pStyle w:val="ac"/>
        <w:rPr>
          <w:rtl/>
        </w:rPr>
      </w:pPr>
      <w:r>
        <w:rPr>
          <w:rFonts w:hint="eastAsia"/>
          <w:rtl/>
        </w:rPr>
        <w:t>מיכאל איתן (הליכוד)</w:t>
      </w:r>
      <w:r>
        <w:rPr>
          <w:rtl/>
        </w:rPr>
        <w:t>:</w:t>
      </w:r>
    </w:p>
    <w:p w14:paraId="4E444DE9" w14:textId="77777777" w:rsidR="00000000" w:rsidRDefault="00E84F3B">
      <w:pPr>
        <w:pStyle w:val="a"/>
        <w:rPr>
          <w:rFonts w:hint="cs"/>
          <w:rtl/>
        </w:rPr>
      </w:pPr>
    </w:p>
    <w:p w14:paraId="2D6DC1C2" w14:textId="77777777" w:rsidR="00000000" w:rsidRDefault="00E84F3B">
      <w:pPr>
        <w:pStyle w:val="a"/>
        <w:rPr>
          <w:rFonts w:hint="cs"/>
          <w:rtl/>
        </w:rPr>
      </w:pPr>
      <w:r>
        <w:rPr>
          <w:rFonts w:hint="cs"/>
          <w:rtl/>
        </w:rPr>
        <w:t>אני מציע להעביר את זה לוועדת החוקה.</w:t>
      </w:r>
    </w:p>
    <w:p w14:paraId="66AEE858" w14:textId="77777777" w:rsidR="00000000" w:rsidRDefault="00E84F3B">
      <w:pPr>
        <w:pStyle w:val="a"/>
        <w:rPr>
          <w:rFonts w:hint="cs"/>
          <w:rtl/>
        </w:rPr>
      </w:pPr>
    </w:p>
    <w:p w14:paraId="5F147300" w14:textId="77777777" w:rsidR="00000000" w:rsidRDefault="00E84F3B">
      <w:pPr>
        <w:pStyle w:val="ac"/>
        <w:rPr>
          <w:rtl/>
        </w:rPr>
      </w:pPr>
      <w:r>
        <w:rPr>
          <w:rFonts w:hint="eastAsia"/>
          <w:rtl/>
        </w:rPr>
        <w:t>יצחק</w:t>
      </w:r>
      <w:r>
        <w:rPr>
          <w:rtl/>
        </w:rPr>
        <w:t xml:space="preserve"> כהן (ש"ס):</w:t>
      </w:r>
    </w:p>
    <w:p w14:paraId="2E8CAA95" w14:textId="77777777" w:rsidR="00000000" w:rsidRDefault="00E84F3B">
      <w:pPr>
        <w:pStyle w:val="a"/>
        <w:rPr>
          <w:rFonts w:hint="cs"/>
          <w:rtl/>
        </w:rPr>
      </w:pPr>
    </w:p>
    <w:p w14:paraId="6578D8F7" w14:textId="77777777" w:rsidR="00000000" w:rsidRDefault="00E84F3B">
      <w:pPr>
        <w:pStyle w:val="a"/>
        <w:rPr>
          <w:rFonts w:hint="cs"/>
          <w:rtl/>
        </w:rPr>
      </w:pPr>
      <w:r>
        <w:rPr>
          <w:rFonts w:hint="cs"/>
          <w:rtl/>
        </w:rPr>
        <w:t>ועדת הכנסת.</w:t>
      </w:r>
    </w:p>
    <w:p w14:paraId="68285677" w14:textId="77777777" w:rsidR="00000000" w:rsidRDefault="00E84F3B">
      <w:pPr>
        <w:pStyle w:val="a"/>
        <w:rPr>
          <w:rFonts w:hint="cs"/>
          <w:rtl/>
        </w:rPr>
      </w:pPr>
    </w:p>
    <w:p w14:paraId="6E8A1228" w14:textId="77777777" w:rsidR="00000000" w:rsidRDefault="00E84F3B">
      <w:pPr>
        <w:pStyle w:val="ac"/>
        <w:rPr>
          <w:rtl/>
        </w:rPr>
      </w:pPr>
      <w:r>
        <w:rPr>
          <w:rFonts w:hint="eastAsia"/>
          <w:rtl/>
        </w:rPr>
        <w:t>שר</w:t>
      </w:r>
      <w:r>
        <w:rPr>
          <w:rtl/>
        </w:rPr>
        <w:t xml:space="preserve"> האוצר בנימין נתניהו:</w:t>
      </w:r>
    </w:p>
    <w:p w14:paraId="41E77D32" w14:textId="77777777" w:rsidR="00000000" w:rsidRDefault="00E84F3B">
      <w:pPr>
        <w:pStyle w:val="a"/>
        <w:rPr>
          <w:rFonts w:hint="cs"/>
          <w:rtl/>
        </w:rPr>
      </w:pPr>
    </w:p>
    <w:p w14:paraId="68BAB9F5" w14:textId="77777777" w:rsidR="00000000" w:rsidRDefault="00E84F3B">
      <w:pPr>
        <w:pStyle w:val="a"/>
        <w:rPr>
          <w:rFonts w:hint="cs"/>
          <w:rtl/>
        </w:rPr>
      </w:pPr>
      <w:r>
        <w:rPr>
          <w:rFonts w:hint="cs"/>
          <w:rtl/>
        </w:rPr>
        <w:t>אני מצי</w:t>
      </w:r>
      <w:r>
        <w:rPr>
          <w:rFonts w:hint="cs"/>
          <w:rtl/>
        </w:rPr>
        <w:t>ע להעביר את זה לוועדת הכנסת.</w:t>
      </w:r>
    </w:p>
    <w:p w14:paraId="5E7CE131" w14:textId="77777777" w:rsidR="00000000" w:rsidRDefault="00E84F3B">
      <w:pPr>
        <w:pStyle w:val="a"/>
        <w:rPr>
          <w:rFonts w:hint="cs"/>
          <w:rtl/>
        </w:rPr>
      </w:pPr>
    </w:p>
    <w:p w14:paraId="77D7F1EF" w14:textId="77777777" w:rsidR="00000000" w:rsidRDefault="00E84F3B">
      <w:pPr>
        <w:pStyle w:val="ad"/>
        <w:rPr>
          <w:rtl/>
        </w:rPr>
      </w:pPr>
      <w:r>
        <w:rPr>
          <w:rtl/>
        </w:rPr>
        <w:t>היו"ר משה כחלון:</w:t>
      </w:r>
    </w:p>
    <w:p w14:paraId="32695590" w14:textId="77777777" w:rsidR="00000000" w:rsidRDefault="00E84F3B">
      <w:pPr>
        <w:pStyle w:val="a"/>
        <w:rPr>
          <w:rtl/>
        </w:rPr>
      </w:pPr>
    </w:p>
    <w:p w14:paraId="0E0432FB" w14:textId="77777777" w:rsidR="00000000" w:rsidRDefault="00E84F3B">
      <w:pPr>
        <w:pStyle w:val="a"/>
        <w:rPr>
          <w:rFonts w:hint="cs"/>
          <w:rtl/>
        </w:rPr>
      </w:pPr>
      <w:r>
        <w:rPr>
          <w:rFonts w:hint="cs"/>
          <w:rtl/>
        </w:rPr>
        <w:t>אנחנו הולכים כרגע על שתי הצבעות.</w:t>
      </w:r>
    </w:p>
    <w:p w14:paraId="52248D77" w14:textId="77777777" w:rsidR="00000000" w:rsidRDefault="00E84F3B">
      <w:pPr>
        <w:pStyle w:val="a"/>
        <w:rPr>
          <w:rFonts w:hint="cs"/>
          <w:rtl/>
        </w:rPr>
      </w:pPr>
    </w:p>
    <w:p w14:paraId="5F53F69B" w14:textId="77777777" w:rsidR="00000000" w:rsidRDefault="00E84F3B">
      <w:pPr>
        <w:pStyle w:val="ac"/>
        <w:rPr>
          <w:rtl/>
        </w:rPr>
      </w:pPr>
      <w:r>
        <w:rPr>
          <w:rFonts w:hint="eastAsia"/>
          <w:rtl/>
        </w:rPr>
        <w:t>ענבל</w:t>
      </w:r>
      <w:r>
        <w:rPr>
          <w:rtl/>
        </w:rPr>
        <w:t xml:space="preserve"> גבריאלי (הליכוד):</w:t>
      </w:r>
    </w:p>
    <w:p w14:paraId="3328731F" w14:textId="77777777" w:rsidR="00000000" w:rsidRDefault="00E84F3B">
      <w:pPr>
        <w:pStyle w:val="a"/>
        <w:rPr>
          <w:rFonts w:hint="cs"/>
          <w:rtl/>
        </w:rPr>
      </w:pPr>
    </w:p>
    <w:p w14:paraId="31D54BCC" w14:textId="77777777" w:rsidR="00000000" w:rsidRDefault="00E84F3B">
      <w:pPr>
        <w:pStyle w:val="a"/>
        <w:rPr>
          <w:rFonts w:hint="cs"/>
          <w:rtl/>
        </w:rPr>
      </w:pPr>
      <w:r>
        <w:rPr>
          <w:rFonts w:hint="cs"/>
          <w:rtl/>
        </w:rPr>
        <w:t>השר - - -</w:t>
      </w:r>
    </w:p>
    <w:p w14:paraId="5EC99B49" w14:textId="77777777" w:rsidR="00000000" w:rsidRDefault="00E84F3B">
      <w:pPr>
        <w:pStyle w:val="a"/>
        <w:rPr>
          <w:rFonts w:hint="cs"/>
          <w:rtl/>
        </w:rPr>
      </w:pPr>
    </w:p>
    <w:p w14:paraId="775738FA" w14:textId="77777777" w:rsidR="00000000" w:rsidRDefault="00E84F3B">
      <w:pPr>
        <w:pStyle w:val="ad"/>
        <w:rPr>
          <w:rtl/>
        </w:rPr>
      </w:pPr>
      <w:r>
        <w:rPr>
          <w:rtl/>
        </w:rPr>
        <w:t>היו"ר משה כחלון:</w:t>
      </w:r>
    </w:p>
    <w:p w14:paraId="6831B984" w14:textId="77777777" w:rsidR="00000000" w:rsidRDefault="00E84F3B">
      <w:pPr>
        <w:pStyle w:val="a"/>
        <w:rPr>
          <w:rtl/>
        </w:rPr>
      </w:pPr>
    </w:p>
    <w:p w14:paraId="56A6EFF8" w14:textId="77777777" w:rsidR="00000000" w:rsidRDefault="00E84F3B">
      <w:pPr>
        <w:pStyle w:val="a"/>
        <w:rPr>
          <w:rFonts w:hint="cs"/>
          <w:rtl/>
        </w:rPr>
      </w:pPr>
      <w:r>
        <w:rPr>
          <w:rFonts w:hint="cs"/>
          <w:rtl/>
        </w:rPr>
        <w:t>אנחנו מצביעים בעד ונגד החוק. ההצבעה החלה.</w:t>
      </w:r>
    </w:p>
    <w:p w14:paraId="5D50CFF7" w14:textId="77777777" w:rsidR="00000000" w:rsidRDefault="00E84F3B">
      <w:pPr>
        <w:pStyle w:val="a"/>
        <w:rPr>
          <w:rFonts w:hint="cs"/>
          <w:rtl/>
        </w:rPr>
      </w:pPr>
    </w:p>
    <w:p w14:paraId="00470C87" w14:textId="77777777" w:rsidR="00000000" w:rsidRDefault="00E84F3B">
      <w:pPr>
        <w:pStyle w:val="a7"/>
        <w:bidi/>
        <w:rPr>
          <w:rtl/>
        </w:rPr>
      </w:pPr>
    </w:p>
    <w:p w14:paraId="40B849B2" w14:textId="77777777" w:rsidR="00000000" w:rsidRDefault="00E84F3B">
      <w:pPr>
        <w:pStyle w:val="a7"/>
        <w:bidi/>
        <w:rPr>
          <w:rFonts w:hint="cs"/>
          <w:rtl/>
        </w:rPr>
      </w:pPr>
      <w:r>
        <w:rPr>
          <w:rFonts w:hint="cs"/>
          <w:rtl/>
        </w:rPr>
        <w:t>הצבעה מס' 21</w:t>
      </w:r>
    </w:p>
    <w:p w14:paraId="78F00369" w14:textId="77777777" w:rsidR="00000000" w:rsidRDefault="00E84F3B">
      <w:pPr>
        <w:pStyle w:val="a"/>
        <w:rPr>
          <w:rFonts w:hint="cs"/>
          <w:rtl/>
        </w:rPr>
      </w:pPr>
    </w:p>
    <w:p w14:paraId="2ABFC1E4" w14:textId="77777777" w:rsidR="00000000" w:rsidRDefault="00E84F3B">
      <w:pPr>
        <w:pStyle w:val="a8"/>
        <w:bidi/>
        <w:rPr>
          <w:rFonts w:hint="cs"/>
          <w:rtl/>
        </w:rPr>
      </w:pPr>
      <w:r>
        <w:rPr>
          <w:rFonts w:hint="cs"/>
          <w:rtl/>
        </w:rPr>
        <w:t>בעד ההצעה להעביר את הצעת החוק לוועדה - 15</w:t>
      </w:r>
    </w:p>
    <w:p w14:paraId="197E0D4A" w14:textId="77777777" w:rsidR="00000000" w:rsidRDefault="00E84F3B">
      <w:pPr>
        <w:pStyle w:val="a8"/>
        <w:bidi/>
        <w:rPr>
          <w:rFonts w:hint="cs"/>
          <w:rtl/>
        </w:rPr>
      </w:pPr>
      <w:r>
        <w:rPr>
          <w:rFonts w:hint="cs"/>
          <w:rtl/>
        </w:rPr>
        <w:t>נגד - אין</w:t>
      </w:r>
    </w:p>
    <w:p w14:paraId="13D091F9" w14:textId="77777777" w:rsidR="00000000" w:rsidRDefault="00E84F3B">
      <w:pPr>
        <w:pStyle w:val="a8"/>
        <w:bidi/>
        <w:rPr>
          <w:rFonts w:hint="cs"/>
          <w:rtl/>
        </w:rPr>
      </w:pPr>
      <w:r>
        <w:rPr>
          <w:rFonts w:hint="cs"/>
          <w:rtl/>
        </w:rPr>
        <w:t>נמנעים - אי</w:t>
      </w:r>
      <w:r>
        <w:rPr>
          <w:rFonts w:hint="cs"/>
          <w:rtl/>
        </w:rPr>
        <w:t>ן</w:t>
      </w:r>
    </w:p>
    <w:p w14:paraId="437CB8E0" w14:textId="77777777" w:rsidR="00000000" w:rsidRDefault="00E84F3B">
      <w:pPr>
        <w:pStyle w:val="a9"/>
        <w:bidi/>
        <w:rPr>
          <w:rFonts w:hint="cs"/>
          <w:rtl/>
        </w:rPr>
      </w:pPr>
      <w:r>
        <w:rPr>
          <w:rFonts w:hint="cs"/>
          <w:rtl/>
        </w:rPr>
        <w:t xml:space="preserve">ההצעה להעביר את הצעת חוק הבנקאות (רישוי) (תיקון מס' 13), התשס"ג-2003, </w:t>
      </w:r>
      <w:r>
        <w:rPr>
          <w:rtl/>
        </w:rPr>
        <w:br/>
      </w:r>
      <w:r>
        <w:rPr>
          <w:rFonts w:hint="cs"/>
          <w:rtl/>
        </w:rPr>
        <w:t>לוועדה שתקבע ועדת הכנסת נתקבלה.</w:t>
      </w:r>
    </w:p>
    <w:p w14:paraId="22CD44CA" w14:textId="77777777" w:rsidR="00000000" w:rsidRDefault="00E84F3B">
      <w:pPr>
        <w:pStyle w:val="a"/>
        <w:rPr>
          <w:rFonts w:hint="cs"/>
          <w:rtl/>
        </w:rPr>
      </w:pPr>
    </w:p>
    <w:p w14:paraId="37D4C3F0" w14:textId="77777777" w:rsidR="00000000" w:rsidRDefault="00E84F3B">
      <w:pPr>
        <w:pStyle w:val="ad"/>
        <w:rPr>
          <w:rtl/>
        </w:rPr>
      </w:pPr>
      <w:r>
        <w:rPr>
          <w:rtl/>
        </w:rPr>
        <w:t>היו"ר משה כחלון:</w:t>
      </w:r>
    </w:p>
    <w:p w14:paraId="786D9DC2" w14:textId="77777777" w:rsidR="00000000" w:rsidRDefault="00E84F3B">
      <w:pPr>
        <w:pStyle w:val="a"/>
        <w:rPr>
          <w:rtl/>
        </w:rPr>
      </w:pPr>
    </w:p>
    <w:p w14:paraId="204A17EF" w14:textId="77777777" w:rsidR="00000000" w:rsidRDefault="00E84F3B">
      <w:pPr>
        <w:pStyle w:val="a"/>
        <w:rPr>
          <w:rFonts w:hint="cs"/>
          <w:rtl/>
        </w:rPr>
      </w:pPr>
      <w:r>
        <w:rPr>
          <w:rFonts w:hint="cs"/>
          <w:rtl/>
        </w:rPr>
        <w:t>התוצאות הן: בעד - 15, אפס מתנגדים ואפס נמנעים. הצעת החוק תעבור לוועדת הכנסת, ושם יוחלט לאיזו ועדה להעביר אותה.</w:t>
      </w:r>
    </w:p>
    <w:p w14:paraId="5584FA6C" w14:textId="77777777" w:rsidR="00000000" w:rsidRDefault="00E84F3B">
      <w:pPr>
        <w:pStyle w:val="Subject"/>
        <w:rPr>
          <w:rtl/>
        </w:rPr>
      </w:pPr>
    </w:p>
    <w:p w14:paraId="6987EFD4" w14:textId="77777777" w:rsidR="00000000" w:rsidRDefault="00E84F3B">
      <w:pPr>
        <w:pStyle w:val="Subject"/>
        <w:rPr>
          <w:rFonts w:hint="cs"/>
          <w:rtl/>
        </w:rPr>
      </w:pPr>
    </w:p>
    <w:p w14:paraId="1F0875C1" w14:textId="77777777" w:rsidR="00000000" w:rsidRDefault="00E84F3B">
      <w:pPr>
        <w:pStyle w:val="a"/>
        <w:rPr>
          <w:rFonts w:hint="cs"/>
          <w:rtl/>
        </w:rPr>
      </w:pPr>
    </w:p>
    <w:p w14:paraId="229A2982" w14:textId="77777777" w:rsidR="00000000" w:rsidRDefault="00E84F3B">
      <w:pPr>
        <w:pStyle w:val="Subject"/>
        <w:rPr>
          <w:rFonts w:hint="cs"/>
          <w:rtl/>
        </w:rPr>
      </w:pPr>
      <w:bookmarkStart w:id="1189" w:name="_Toc46538788"/>
      <w:bookmarkStart w:id="1190" w:name="_Toc49055519"/>
      <w:r>
        <w:rPr>
          <w:rFonts w:hint="cs"/>
          <w:rtl/>
        </w:rPr>
        <w:t>הצעת חוק הביטוח הל</w:t>
      </w:r>
      <w:r>
        <w:rPr>
          <w:rFonts w:hint="cs"/>
          <w:rtl/>
        </w:rPr>
        <w:t>אומי (תיקון מס' 63), התשס"ג-2003</w:t>
      </w:r>
      <w:bookmarkEnd w:id="1189"/>
      <w:bookmarkEnd w:id="1190"/>
    </w:p>
    <w:p w14:paraId="0F372324" w14:textId="77777777" w:rsidR="00000000" w:rsidRDefault="00E84F3B">
      <w:pPr>
        <w:pStyle w:val="a"/>
        <w:ind w:firstLine="0"/>
        <w:rPr>
          <w:rFonts w:hint="cs"/>
          <w:rtl/>
        </w:rPr>
      </w:pPr>
      <w:r>
        <w:rPr>
          <w:rtl/>
        </w:rPr>
        <w:t xml:space="preserve">[רשומות (הצעות חוק, חוב' </w:t>
      </w:r>
      <w:r>
        <w:rPr>
          <w:rFonts w:hint="cs"/>
          <w:rtl/>
        </w:rPr>
        <w:t>מ/39</w:t>
      </w:r>
      <w:r>
        <w:rPr>
          <w:rtl/>
        </w:rPr>
        <w:t>)</w:t>
      </w:r>
      <w:r>
        <w:rPr>
          <w:rFonts w:hint="cs"/>
          <w:rtl/>
        </w:rPr>
        <w:t>.</w:t>
      </w:r>
      <w:r>
        <w:rPr>
          <w:rtl/>
        </w:rPr>
        <w:t>]</w:t>
      </w:r>
    </w:p>
    <w:p w14:paraId="514BD76C" w14:textId="77777777" w:rsidR="00000000" w:rsidRDefault="00E84F3B">
      <w:pPr>
        <w:pStyle w:val="SubjectSub"/>
        <w:rPr>
          <w:rFonts w:hint="cs"/>
          <w:rtl/>
        </w:rPr>
      </w:pPr>
      <w:r>
        <w:rPr>
          <w:rFonts w:hint="cs"/>
          <w:rtl/>
        </w:rPr>
        <w:t>(קריאה ראשונה)</w:t>
      </w:r>
    </w:p>
    <w:p w14:paraId="65941EAD" w14:textId="77777777" w:rsidR="00000000" w:rsidRDefault="00E84F3B">
      <w:pPr>
        <w:pStyle w:val="a"/>
        <w:rPr>
          <w:rFonts w:hint="cs"/>
          <w:rtl/>
        </w:rPr>
      </w:pPr>
    </w:p>
    <w:p w14:paraId="7E69C7E2" w14:textId="77777777" w:rsidR="00000000" w:rsidRDefault="00E84F3B">
      <w:pPr>
        <w:pStyle w:val="ad"/>
        <w:rPr>
          <w:rtl/>
        </w:rPr>
      </w:pPr>
      <w:r>
        <w:rPr>
          <w:rtl/>
        </w:rPr>
        <w:t>היו"ר משה כחלון:</w:t>
      </w:r>
    </w:p>
    <w:p w14:paraId="3B261EAA" w14:textId="77777777" w:rsidR="00000000" w:rsidRDefault="00E84F3B">
      <w:pPr>
        <w:pStyle w:val="a"/>
        <w:rPr>
          <w:rtl/>
        </w:rPr>
      </w:pPr>
    </w:p>
    <w:p w14:paraId="40733973" w14:textId="77777777" w:rsidR="00000000" w:rsidRDefault="00E84F3B">
      <w:pPr>
        <w:pStyle w:val="a"/>
        <w:rPr>
          <w:rFonts w:hint="cs"/>
          <w:rtl/>
        </w:rPr>
      </w:pPr>
      <w:r>
        <w:rPr>
          <w:rFonts w:hint="cs"/>
          <w:rtl/>
        </w:rPr>
        <w:t>הנושא הבא והאחרון הוא הצעת חוק הביטוח הלאומי (תיקון מס' 63), התשס"ג-2003. זו קריאה ראשונה. יציג את הצעת החוק שר הרווחה זבולון אורלב. בבקשה.</w:t>
      </w:r>
    </w:p>
    <w:p w14:paraId="1F6FB484" w14:textId="77777777" w:rsidR="00000000" w:rsidRDefault="00E84F3B">
      <w:pPr>
        <w:pStyle w:val="a"/>
        <w:rPr>
          <w:rFonts w:hint="cs"/>
          <w:rtl/>
        </w:rPr>
      </w:pPr>
    </w:p>
    <w:p w14:paraId="1B6CE739" w14:textId="77777777" w:rsidR="00000000" w:rsidRDefault="00E84F3B">
      <w:pPr>
        <w:pStyle w:val="Speaker"/>
        <w:rPr>
          <w:rtl/>
        </w:rPr>
      </w:pPr>
      <w:bookmarkStart w:id="1191" w:name="FS000000521T16_07_2003_21_47_53"/>
      <w:bookmarkStart w:id="1192" w:name="_Toc46538789"/>
      <w:bookmarkStart w:id="1193" w:name="_Toc49055520"/>
      <w:bookmarkEnd w:id="1191"/>
      <w:r>
        <w:rPr>
          <w:rFonts w:hint="eastAsia"/>
          <w:rtl/>
        </w:rPr>
        <w:t>שר</w:t>
      </w:r>
      <w:r>
        <w:rPr>
          <w:rtl/>
        </w:rPr>
        <w:t xml:space="preserve"> הרווחה זבולו</w:t>
      </w:r>
      <w:r>
        <w:rPr>
          <w:rtl/>
        </w:rPr>
        <w:t>ן אורלב:</w:t>
      </w:r>
      <w:bookmarkEnd w:id="1192"/>
      <w:bookmarkEnd w:id="1193"/>
    </w:p>
    <w:p w14:paraId="3BEF432F" w14:textId="77777777" w:rsidR="00000000" w:rsidRDefault="00E84F3B">
      <w:pPr>
        <w:pStyle w:val="a"/>
        <w:rPr>
          <w:rFonts w:hint="cs"/>
          <w:rtl/>
        </w:rPr>
      </w:pPr>
    </w:p>
    <w:p w14:paraId="64F134DE" w14:textId="77777777" w:rsidR="00000000" w:rsidRDefault="00E84F3B">
      <w:pPr>
        <w:pStyle w:val="a"/>
        <w:rPr>
          <w:rFonts w:hint="cs"/>
          <w:rtl/>
        </w:rPr>
      </w:pPr>
      <w:r>
        <w:rPr>
          <w:rFonts w:hint="cs"/>
          <w:rtl/>
        </w:rPr>
        <w:t>אדוני היושב-ראש, חברי חברי הכנסת- - -</w:t>
      </w:r>
    </w:p>
    <w:p w14:paraId="14861DD7" w14:textId="77777777" w:rsidR="00000000" w:rsidRDefault="00E84F3B">
      <w:pPr>
        <w:pStyle w:val="a"/>
        <w:rPr>
          <w:rFonts w:hint="cs"/>
          <w:rtl/>
        </w:rPr>
      </w:pPr>
    </w:p>
    <w:p w14:paraId="783377E0" w14:textId="77777777" w:rsidR="00000000" w:rsidRDefault="00E84F3B">
      <w:pPr>
        <w:pStyle w:val="ac"/>
        <w:rPr>
          <w:rtl/>
        </w:rPr>
      </w:pPr>
      <w:r>
        <w:rPr>
          <w:rFonts w:hint="eastAsia"/>
          <w:rtl/>
        </w:rPr>
        <w:t>דניאל</w:t>
      </w:r>
      <w:r>
        <w:rPr>
          <w:rtl/>
        </w:rPr>
        <w:t xml:space="preserve"> בנלולו (הליכוד):</w:t>
      </w:r>
    </w:p>
    <w:p w14:paraId="698AC41C" w14:textId="77777777" w:rsidR="00000000" w:rsidRDefault="00E84F3B">
      <w:pPr>
        <w:pStyle w:val="a"/>
        <w:rPr>
          <w:rFonts w:hint="cs"/>
          <w:rtl/>
        </w:rPr>
      </w:pPr>
    </w:p>
    <w:p w14:paraId="0B924A34" w14:textId="77777777" w:rsidR="00000000" w:rsidRDefault="00E84F3B">
      <w:pPr>
        <w:pStyle w:val="a"/>
        <w:rPr>
          <w:rFonts w:hint="cs"/>
          <w:rtl/>
        </w:rPr>
      </w:pPr>
      <w:r>
        <w:rPr>
          <w:rFonts w:hint="cs"/>
          <w:rtl/>
        </w:rPr>
        <w:t>- - -</w:t>
      </w:r>
    </w:p>
    <w:p w14:paraId="0635732D" w14:textId="77777777" w:rsidR="00000000" w:rsidRDefault="00E84F3B">
      <w:pPr>
        <w:pStyle w:val="a"/>
        <w:rPr>
          <w:rFonts w:hint="cs"/>
          <w:rtl/>
        </w:rPr>
      </w:pPr>
    </w:p>
    <w:p w14:paraId="4B90475C" w14:textId="77777777" w:rsidR="00000000" w:rsidRDefault="00E84F3B">
      <w:pPr>
        <w:pStyle w:val="ac"/>
        <w:rPr>
          <w:rtl/>
        </w:rPr>
      </w:pPr>
      <w:r>
        <w:rPr>
          <w:rFonts w:hint="eastAsia"/>
          <w:rtl/>
        </w:rPr>
        <w:t>מיכאל</w:t>
      </w:r>
      <w:r>
        <w:rPr>
          <w:rtl/>
        </w:rPr>
        <w:t xml:space="preserve"> איתן (הליכוד):</w:t>
      </w:r>
    </w:p>
    <w:p w14:paraId="790E6F3B" w14:textId="77777777" w:rsidR="00000000" w:rsidRDefault="00E84F3B">
      <w:pPr>
        <w:pStyle w:val="a"/>
        <w:rPr>
          <w:rFonts w:hint="cs"/>
          <w:rtl/>
        </w:rPr>
      </w:pPr>
    </w:p>
    <w:p w14:paraId="39CE3055" w14:textId="77777777" w:rsidR="00000000" w:rsidRDefault="00E84F3B">
      <w:pPr>
        <w:pStyle w:val="a"/>
        <w:rPr>
          <w:rFonts w:hint="cs"/>
          <w:rtl/>
        </w:rPr>
      </w:pPr>
      <w:r>
        <w:rPr>
          <w:rFonts w:hint="cs"/>
          <w:rtl/>
        </w:rPr>
        <w:t>- - -</w:t>
      </w:r>
    </w:p>
    <w:p w14:paraId="3620F722" w14:textId="77777777" w:rsidR="00000000" w:rsidRDefault="00E84F3B">
      <w:pPr>
        <w:pStyle w:val="a"/>
        <w:rPr>
          <w:rFonts w:hint="cs"/>
          <w:rtl/>
        </w:rPr>
      </w:pPr>
    </w:p>
    <w:p w14:paraId="29B5AD6B" w14:textId="77777777" w:rsidR="00000000" w:rsidRDefault="00E84F3B">
      <w:pPr>
        <w:pStyle w:val="ac"/>
        <w:rPr>
          <w:rtl/>
        </w:rPr>
      </w:pPr>
      <w:r>
        <w:rPr>
          <w:rFonts w:hint="eastAsia"/>
          <w:rtl/>
        </w:rPr>
        <w:t>דניאל</w:t>
      </w:r>
      <w:r>
        <w:rPr>
          <w:rtl/>
        </w:rPr>
        <w:t xml:space="preserve"> בנלולו (הליכוד):</w:t>
      </w:r>
    </w:p>
    <w:p w14:paraId="39CAA216" w14:textId="77777777" w:rsidR="00000000" w:rsidRDefault="00E84F3B">
      <w:pPr>
        <w:pStyle w:val="a"/>
        <w:rPr>
          <w:rFonts w:hint="cs"/>
          <w:rtl/>
        </w:rPr>
      </w:pPr>
    </w:p>
    <w:p w14:paraId="2DB8F305" w14:textId="77777777" w:rsidR="00000000" w:rsidRDefault="00E84F3B">
      <w:pPr>
        <w:pStyle w:val="a"/>
        <w:rPr>
          <w:rFonts w:hint="cs"/>
          <w:rtl/>
        </w:rPr>
      </w:pPr>
      <w:r>
        <w:rPr>
          <w:rFonts w:hint="cs"/>
          <w:rtl/>
        </w:rPr>
        <w:t>- - - תכבד אותי.</w:t>
      </w:r>
    </w:p>
    <w:p w14:paraId="2B4FD62B" w14:textId="77777777" w:rsidR="00000000" w:rsidRDefault="00E84F3B">
      <w:pPr>
        <w:pStyle w:val="a"/>
        <w:rPr>
          <w:rFonts w:hint="cs"/>
          <w:rtl/>
        </w:rPr>
      </w:pPr>
    </w:p>
    <w:p w14:paraId="30D7F0CF" w14:textId="77777777" w:rsidR="00000000" w:rsidRDefault="00E84F3B">
      <w:pPr>
        <w:pStyle w:val="ad"/>
        <w:rPr>
          <w:rtl/>
        </w:rPr>
      </w:pPr>
      <w:r>
        <w:rPr>
          <w:rtl/>
        </w:rPr>
        <w:t>היו"ר משה כחלון:</w:t>
      </w:r>
    </w:p>
    <w:p w14:paraId="673E1016" w14:textId="77777777" w:rsidR="00000000" w:rsidRDefault="00E84F3B">
      <w:pPr>
        <w:pStyle w:val="a"/>
        <w:rPr>
          <w:rtl/>
        </w:rPr>
      </w:pPr>
    </w:p>
    <w:p w14:paraId="52FC027E" w14:textId="77777777" w:rsidR="00000000" w:rsidRDefault="00E84F3B">
      <w:pPr>
        <w:pStyle w:val="a"/>
        <w:rPr>
          <w:rFonts w:hint="cs"/>
          <w:rtl/>
        </w:rPr>
      </w:pPr>
      <w:r>
        <w:rPr>
          <w:rFonts w:hint="cs"/>
          <w:rtl/>
        </w:rPr>
        <w:t>חבר הכנסת בנלולו וחבר הכנסת איתן - - -</w:t>
      </w:r>
    </w:p>
    <w:p w14:paraId="28F88832" w14:textId="77777777" w:rsidR="00000000" w:rsidRDefault="00E84F3B">
      <w:pPr>
        <w:pStyle w:val="a"/>
        <w:rPr>
          <w:rFonts w:hint="cs"/>
          <w:rtl/>
        </w:rPr>
      </w:pPr>
    </w:p>
    <w:p w14:paraId="618DB9A2" w14:textId="77777777" w:rsidR="00000000" w:rsidRDefault="00E84F3B">
      <w:pPr>
        <w:pStyle w:val="SpeakerCon"/>
        <w:rPr>
          <w:rtl/>
        </w:rPr>
      </w:pPr>
      <w:bookmarkStart w:id="1194" w:name="FS000000521T16_07_2003_21_48_16C"/>
      <w:bookmarkEnd w:id="1194"/>
      <w:r>
        <w:rPr>
          <w:rtl/>
        </w:rPr>
        <w:t>שר הרווחה זבולון אורלב:</w:t>
      </w:r>
    </w:p>
    <w:p w14:paraId="15176308" w14:textId="77777777" w:rsidR="00000000" w:rsidRDefault="00E84F3B">
      <w:pPr>
        <w:pStyle w:val="a"/>
        <w:rPr>
          <w:rtl/>
        </w:rPr>
      </w:pPr>
    </w:p>
    <w:p w14:paraId="3D3EE1F4" w14:textId="77777777" w:rsidR="00000000" w:rsidRDefault="00E84F3B">
      <w:pPr>
        <w:pStyle w:val="a"/>
        <w:rPr>
          <w:rFonts w:hint="cs"/>
          <w:rtl/>
        </w:rPr>
      </w:pPr>
      <w:r>
        <w:rPr>
          <w:rFonts w:hint="cs"/>
          <w:rtl/>
        </w:rPr>
        <w:t>חבר הכנסת איתן.</w:t>
      </w:r>
    </w:p>
    <w:p w14:paraId="306F2263" w14:textId="77777777" w:rsidR="00000000" w:rsidRDefault="00E84F3B">
      <w:pPr>
        <w:pStyle w:val="a"/>
        <w:rPr>
          <w:rFonts w:hint="cs"/>
          <w:rtl/>
        </w:rPr>
      </w:pPr>
    </w:p>
    <w:p w14:paraId="3286F427" w14:textId="77777777" w:rsidR="00000000" w:rsidRDefault="00E84F3B">
      <w:pPr>
        <w:pStyle w:val="ad"/>
        <w:rPr>
          <w:rtl/>
        </w:rPr>
      </w:pPr>
      <w:r>
        <w:rPr>
          <w:rtl/>
        </w:rPr>
        <w:t>היו"ר</w:t>
      </w:r>
      <w:r>
        <w:rPr>
          <w:rtl/>
        </w:rPr>
        <w:t xml:space="preserve"> משה כחלון:</w:t>
      </w:r>
    </w:p>
    <w:p w14:paraId="7E513AE1" w14:textId="77777777" w:rsidR="00000000" w:rsidRDefault="00E84F3B">
      <w:pPr>
        <w:pStyle w:val="a"/>
        <w:rPr>
          <w:rtl/>
        </w:rPr>
      </w:pPr>
    </w:p>
    <w:p w14:paraId="0D4CCB38" w14:textId="77777777" w:rsidR="00000000" w:rsidRDefault="00E84F3B">
      <w:pPr>
        <w:pStyle w:val="a"/>
        <w:rPr>
          <w:rFonts w:hint="cs"/>
          <w:rtl/>
        </w:rPr>
      </w:pPr>
      <w:r>
        <w:rPr>
          <w:rFonts w:hint="cs"/>
          <w:rtl/>
        </w:rPr>
        <w:t>יש שם מלחמה.</w:t>
      </w:r>
    </w:p>
    <w:p w14:paraId="561CD206" w14:textId="77777777" w:rsidR="00000000" w:rsidRDefault="00E84F3B">
      <w:pPr>
        <w:pStyle w:val="a"/>
        <w:rPr>
          <w:rFonts w:hint="cs"/>
          <w:rtl/>
        </w:rPr>
      </w:pPr>
    </w:p>
    <w:p w14:paraId="2AB2103D" w14:textId="77777777" w:rsidR="00000000" w:rsidRDefault="00E84F3B">
      <w:pPr>
        <w:pStyle w:val="ac"/>
        <w:rPr>
          <w:rtl/>
        </w:rPr>
      </w:pPr>
      <w:r>
        <w:rPr>
          <w:rFonts w:hint="eastAsia"/>
          <w:rtl/>
        </w:rPr>
        <w:t>יצחק</w:t>
      </w:r>
      <w:r>
        <w:rPr>
          <w:rtl/>
        </w:rPr>
        <w:t xml:space="preserve"> כהן (ש"ס):</w:t>
      </w:r>
    </w:p>
    <w:p w14:paraId="0C25C8C2" w14:textId="77777777" w:rsidR="00000000" w:rsidRDefault="00E84F3B">
      <w:pPr>
        <w:pStyle w:val="a"/>
        <w:rPr>
          <w:rFonts w:hint="cs"/>
          <w:rtl/>
        </w:rPr>
      </w:pPr>
    </w:p>
    <w:p w14:paraId="209370BA" w14:textId="77777777" w:rsidR="00000000" w:rsidRDefault="00E84F3B">
      <w:pPr>
        <w:pStyle w:val="a"/>
        <w:rPr>
          <w:rFonts w:hint="cs"/>
          <w:rtl/>
        </w:rPr>
      </w:pPr>
      <w:r>
        <w:rPr>
          <w:rFonts w:hint="cs"/>
          <w:rtl/>
        </w:rPr>
        <w:t>- - -</w:t>
      </w:r>
    </w:p>
    <w:p w14:paraId="53585687" w14:textId="77777777" w:rsidR="00000000" w:rsidRDefault="00E84F3B">
      <w:pPr>
        <w:pStyle w:val="a"/>
        <w:rPr>
          <w:rFonts w:hint="cs"/>
          <w:rtl/>
        </w:rPr>
      </w:pPr>
    </w:p>
    <w:p w14:paraId="7EFC5367" w14:textId="77777777" w:rsidR="00000000" w:rsidRDefault="00E84F3B">
      <w:pPr>
        <w:pStyle w:val="ad"/>
        <w:rPr>
          <w:rtl/>
        </w:rPr>
      </w:pPr>
      <w:r>
        <w:rPr>
          <w:rtl/>
        </w:rPr>
        <w:t>היו"ר משה כחלון:</w:t>
      </w:r>
    </w:p>
    <w:p w14:paraId="311898DF" w14:textId="77777777" w:rsidR="00000000" w:rsidRDefault="00E84F3B">
      <w:pPr>
        <w:pStyle w:val="a"/>
        <w:rPr>
          <w:rtl/>
        </w:rPr>
      </w:pPr>
    </w:p>
    <w:p w14:paraId="17AD5FA2" w14:textId="77777777" w:rsidR="00000000" w:rsidRDefault="00E84F3B">
      <w:pPr>
        <w:pStyle w:val="a"/>
        <w:rPr>
          <w:rFonts w:hint="cs"/>
          <w:rtl/>
        </w:rPr>
      </w:pPr>
      <w:r>
        <w:rPr>
          <w:rFonts w:hint="cs"/>
          <w:rtl/>
        </w:rPr>
        <w:t>חבר הכנסת יצחק כהן, ספסלי הליכוד מסתדרים.</w:t>
      </w:r>
    </w:p>
    <w:p w14:paraId="713A7B4D" w14:textId="77777777" w:rsidR="00000000" w:rsidRDefault="00E84F3B">
      <w:pPr>
        <w:pStyle w:val="a"/>
        <w:rPr>
          <w:rFonts w:hint="cs"/>
          <w:rtl/>
        </w:rPr>
      </w:pPr>
    </w:p>
    <w:p w14:paraId="6B9934AD" w14:textId="77777777" w:rsidR="00000000" w:rsidRDefault="00E84F3B">
      <w:pPr>
        <w:pStyle w:val="SpeakerCon"/>
        <w:rPr>
          <w:rtl/>
        </w:rPr>
      </w:pPr>
      <w:bookmarkStart w:id="1195" w:name="FS000000521T16_07_2003_21_49_00C"/>
      <w:bookmarkEnd w:id="1195"/>
      <w:r>
        <w:rPr>
          <w:rtl/>
        </w:rPr>
        <w:t>שר הרווחה זבולון אורלב:</w:t>
      </w:r>
    </w:p>
    <w:p w14:paraId="6F86CCDA" w14:textId="77777777" w:rsidR="00000000" w:rsidRDefault="00E84F3B">
      <w:pPr>
        <w:pStyle w:val="a"/>
        <w:rPr>
          <w:rtl/>
        </w:rPr>
      </w:pPr>
    </w:p>
    <w:p w14:paraId="216DB8B7" w14:textId="77777777" w:rsidR="00000000" w:rsidRDefault="00E84F3B">
      <w:pPr>
        <w:pStyle w:val="a"/>
        <w:rPr>
          <w:rFonts w:hint="cs"/>
          <w:rtl/>
        </w:rPr>
      </w:pPr>
      <w:r>
        <w:rPr>
          <w:rFonts w:hint="cs"/>
          <w:rtl/>
        </w:rPr>
        <w:t>אדוני היושב-ראש, חברי חברי הכנסת, לעניין תשלום תגמול המילואים: הוראת סעיף 271 לחוק הביטוח הלאומי [נוסח משולב], התשנ"ה-1</w:t>
      </w:r>
      <w:r>
        <w:rPr>
          <w:rFonts w:hint="cs"/>
          <w:rtl/>
        </w:rPr>
        <w:t>995, מבחינה בין שירות מילואים ממושך ורצוף לבין שירות מילואים חד-יומי. חוק הביטוח הלאומי קבע בעבר, כי התגמול עבור שירות חד-יומי ישולם החל מיום השירות השלישי בלבד. אולם, ביוני 2001, בכנסת הקודמת, תוקן החוק ונקבע כי תגמול בעד שירות מילואים חד-יומי ישולם החל מ</w:t>
      </w:r>
      <w:r>
        <w:rPr>
          <w:rFonts w:hint="cs"/>
          <w:rtl/>
        </w:rPr>
        <w:t>יום השירות הראשון. ואולם, לפי הוראות שנקבעו בתקנות, לעניין סעיף 271 לחוק, משתלם תגמול המילואים בעד שירות חד-יומי רק אחת לרבעון.</w:t>
      </w:r>
    </w:p>
    <w:p w14:paraId="0953FF27" w14:textId="77777777" w:rsidR="00000000" w:rsidRDefault="00E84F3B">
      <w:pPr>
        <w:pStyle w:val="a"/>
        <w:rPr>
          <w:rFonts w:hint="cs"/>
          <w:rtl/>
        </w:rPr>
      </w:pPr>
    </w:p>
    <w:p w14:paraId="76703742" w14:textId="77777777" w:rsidR="00000000" w:rsidRDefault="00E84F3B">
      <w:pPr>
        <w:pStyle w:val="a"/>
        <w:rPr>
          <w:rFonts w:hint="cs"/>
          <w:rtl/>
        </w:rPr>
      </w:pPr>
      <w:r>
        <w:rPr>
          <w:rFonts w:hint="cs"/>
          <w:rtl/>
        </w:rPr>
        <w:t>הניסיון שנצבר במוסד לביטוח לאומי מאז הוחל בתשלום תגמול המילואים בעד כל שירות חד-יומי,  מצביע על כך שהמוסד לביטוח לאומי ערוך היו</w:t>
      </w:r>
      <w:r>
        <w:rPr>
          <w:rFonts w:hint="cs"/>
          <w:rtl/>
        </w:rPr>
        <w:t>ם גם לשלם תגמול זה מייד לאחר השירות, בלא צורך להמתין עד תום הרבעון.</w:t>
      </w:r>
    </w:p>
    <w:p w14:paraId="4A04D2BE" w14:textId="77777777" w:rsidR="00000000" w:rsidRDefault="00E84F3B">
      <w:pPr>
        <w:pStyle w:val="a"/>
        <w:rPr>
          <w:rFonts w:hint="cs"/>
          <w:rtl/>
        </w:rPr>
      </w:pPr>
    </w:p>
    <w:p w14:paraId="36158EED" w14:textId="77777777" w:rsidR="00000000" w:rsidRDefault="00E84F3B">
      <w:pPr>
        <w:pStyle w:val="a"/>
        <w:rPr>
          <w:rFonts w:hint="cs"/>
          <w:rtl/>
        </w:rPr>
      </w:pPr>
      <w:r>
        <w:rPr>
          <w:rFonts w:hint="cs"/>
          <w:rtl/>
        </w:rPr>
        <w:t>לפיכך, מוצע לתקן את סעיף 271 לחוק ולבטל את ההבחנה הקיימת בו לעניין תשלום התגמול בין שירות מילואים ממושך ורצוף לבין שירות מילואים חד-יומי, ולאפשר גם למי ששירת בשירות חד-יומי להגיש את תביעת</w:t>
      </w:r>
      <w:r>
        <w:rPr>
          <w:rFonts w:hint="cs"/>
          <w:rtl/>
        </w:rPr>
        <w:t>ו למוסד מייד לאחר השירות, ולקבל את התשלום בזמן, גם אם זה תשלום חד-יומי. זהו השירות הקטן שאפשר לעשות לחיילי המילואים.</w:t>
      </w:r>
    </w:p>
    <w:p w14:paraId="7418F402" w14:textId="77777777" w:rsidR="00000000" w:rsidRDefault="00E84F3B">
      <w:pPr>
        <w:pStyle w:val="a"/>
        <w:rPr>
          <w:rFonts w:hint="cs"/>
          <w:rtl/>
        </w:rPr>
      </w:pPr>
    </w:p>
    <w:p w14:paraId="7C55EFBA" w14:textId="77777777" w:rsidR="00000000" w:rsidRDefault="00E84F3B">
      <w:pPr>
        <w:pStyle w:val="a"/>
        <w:rPr>
          <w:rFonts w:hint="cs"/>
          <w:rtl/>
        </w:rPr>
      </w:pPr>
      <w:r>
        <w:rPr>
          <w:rFonts w:hint="cs"/>
          <w:rtl/>
        </w:rPr>
        <w:t>אבקש מהכנסת לאשר את הצעת החוק ולהביאה להכנה לקריאה שנייה ולקריאה שלישית בוועדת העבודה והרווחה.</w:t>
      </w:r>
    </w:p>
    <w:p w14:paraId="07DAAE48" w14:textId="77777777" w:rsidR="00000000" w:rsidRDefault="00E84F3B">
      <w:pPr>
        <w:pStyle w:val="a"/>
        <w:rPr>
          <w:rFonts w:hint="cs"/>
          <w:rtl/>
        </w:rPr>
      </w:pPr>
    </w:p>
    <w:p w14:paraId="6B5CAF6F" w14:textId="77777777" w:rsidR="00000000" w:rsidRDefault="00E84F3B">
      <w:pPr>
        <w:pStyle w:val="ad"/>
        <w:rPr>
          <w:rtl/>
        </w:rPr>
      </w:pPr>
      <w:r>
        <w:rPr>
          <w:rtl/>
        </w:rPr>
        <w:t>היו"ר משה כחלון:</w:t>
      </w:r>
    </w:p>
    <w:p w14:paraId="5DC326C4" w14:textId="77777777" w:rsidR="00000000" w:rsidRDefault="00E84F3B">
      <w:pPr>
        <w:pStyle w:val="a"/>
        <w:rPr>
          <w:rtl/>
        </w:rPr>
      </w:pPr>
    </w:p>
    <w:p w14:paraId="22B30758" w14:textId="77777777" w:rsidR="00000000" w:rsidRDefault="00E84F3B">
      <w:pPr>
        <w:pStyle w:val="a"/>
        <w:rPr>
          <w:rFonts w:hint="cs"/>
          <w:rtl/>
        </w:rPr>
      </w:pPr>
      <w:r>
        <w:rPr>
          <w:rFonts w:hint="cs"/>
          <w:rtl/>
        </w:rPr>
        <w:t>תודה רבה. חבר הכנסת עזמי</w:t>
      </w:r>
      <w:r>
        <w:rPr>
          <w:rFonts w:hint="cs"/>
          <w:rtl/>
        </w:rPr>
        <w:t xml:space="preserve"> בשארה - איננו נוכח; חבר הכנסת מאיר פרוש - איננו נוכח; חבר הכנסת ג'מאל זחאלקה, חבר הכנסת חיים כץ וחבר הכנסת טלב אלסאנע - אינם נוכחים. אנחנו עוברים להצבעה.</w:t>
      </w:r>
    </w:p>
    <w:p w14:paraId="492D8227" w14:textId="77777777" w:rsidR="00000000" w:rsidRDefault="00E84F3B">
      <w:pPr>
        <w:pStyle w:val="a"/>
        <w:rPr>
          <w:rFonts w:hint="cs"/>
          <w:rtl/>
        </w:rPr>
      </w:pPr>
    </w:p>
    <w:p w14:paraId="71E6DB12" w14:textId="77777777" w:rsidR="00000000" w:rsidRDefault="00E84F3B">
      <w:pPr>
        <w:pStyle w:val="ac"/>
        <w:rPr>
          <w:rtl/>
        </w:rPr>
      </w:pPr>
      <w:r>
        <w:rPr>
          <w:rFonts w:hint="eastAsia"/>
          <w:rtl/>
        </w:rPr>
        <w:t>יצחק</w:t>
      </w:r>
      <w:r>
        <w:rPr>
          <w:rtl/>
        </w:rPr>
        <w:t xml:space="preserve"> כהן (ש"ס):</w:t>
      </w:r>
    </w:p>
    <w:p w14:paraId="406F37A0" w14:textId="77777777" w:rsidR="00000000" w:rsidRDefault="00E84F3B">
      <w:pPr>
        <w:pStyle w:val="a"/>
        <w:rPr>
          <w:rFonts w:hint="cs"/>
          <w:rtl/>
        </w:rPr>
      </w:pPr>
    </w:p>
    <w:p w14:paraId="05B5D928" w14:textId="77777777" w:rsidR="00000000" w:rsidRDefault="00E84F3B">
      <w:pPr>
        <w:pStyle w:val="a"/>
        <w:rPr>
          <w:rFonts w:hint="cs"/>
          <w:rtl/>
        </w:rPr>
      </w:pPr>
      <w:r>
        <w:rPr>
          <w:rFonts w:hint="cs"/>
          <w:rtl/>
        </w:rPr>
        <w:t>שאלה - למה צריך להגיש תביעה?</w:t>
      </w:r>
    </w:p>
    <w:p w14:paraId="2C5899D1" w14:textId="77777777" w:rsidR="00000000" w:rsidRDefault="00E84F3B">
      <w:pPr>
        <w:pStyle w:val="a"/>
        <w:rPr>
          <w:rFonts w:hint="cs"/>
          <w:rtl/>
        </w:rPr>
      </w:pPr>
    </w:p>
    <w:p w14:paraId="5E11A8F0" w14:textId="77777777" w:rsidR="00000000" w:rsidRDefault="00E84F3B">
      <w:pPr>
        <w:pStyle w:val="ac"/>
        <w:rPr>
          <w:rtl/>
        </w:rPr>
      </w:pPr>
      <w:r>
        <w:rPr>
          <w:rFonts w:hint="eastAsia"/>
          <w:rtl/>
        </w:rPr>
        <w:t>שר</w:t>
      </w:r>
      <w:r>
        <w:rPr>
          <w:rtl/>
        </w:rPr>
        <w:t xml:space="preserve"> הרווחה זבולון אורלב:</w:t>
      </w:r>
    </w:p>
    <w:p w14:paraId="668ADA00" w14:textId="77777777" w:rsidR="00000000" w:rsidRDefault="00E84F3B">
      <w:pPr>
        <w:pStyle w:val="a"/>
        <w:rPr>
          <w:rFonts w:hint="cs"/>
          <w:rtl/>
        </w:rPr>
      </w:pPr>
    </w:p>
    <w:p w14:paraId="77DA1188" w14:textId="77777777" w:rsidR="00000000" w:rsidRDefault="00E84F3B">
      <w:pPr>
        <w:pStyle w:val="a"/>
        <w:rPr>
          <w:rFonts w:hint="cs"/>
          <w:rtl/>
        </w:rPr>
      </w:pPr>
      <w:r>
        <w:rPr>
          <w:rFonts w:hint="cs"/>
          <w:rtl/>
        </w:rPr>
        <w:t>זו פרוצדורה - - -</w:t>
      </w:r>
    </w:p>
    <w:p w14:paraId="03DF7EF4" w14:textId="77777777" w:rsidR="00000000" w:rsidRDefault="00E84F3B">
      <w:pPr>
        <w:pStyle w:val="a"/>
        <w:rPr>
          <w:rFonts w:hint="cs"/>
          <w:rtl/>
        </w:rPr>
      </w:pPr>
    </w:p>
    <w:p w14:paraId="30160386" w14:textId="77777777" w:rsidR="00000000" w:rsidRDefault="00E84F3B">
      <w:pPr>
        <w:pStyle w:val="ac"/>
        <w:rPr>
          <w:rtl/>
        </w:rPr>
      </w:pPr>
      <w:r>
        <w:rPr>
          <w:rFonts w:hint="eastAsia"/>
          <w:rtl/>
        </w:rPr>
        <w:t>יצחק</w:t>
      </w:r>
      <w:r>
        <w:rPr>
          <w:rtl/>
        </w:rPr>
        <w:t xml:space="preserve"> כהן </w:t>
      </w:r>
      <w:r>
        <w:rPr>
          <w:rtl/>
        </w:rPr>
        <w:t>(ש"ס):</w:t>
      </w:r>
    </w:p>
    <w:p w14:paraId="5791FDF3" w14:textId="77777777" w:rsidR="00000000" w:rsidRDefault="00E84F3B">
      <w:pPr>
        <w:pStyle w:val="a"/>
        <w:rPr>
          <w:rFonts w:hint="cs"/>
          <w:rtl/>
        </w:rPr>
      </w:pPr>
    </w:p>
    <w:p w14:paraId="16C83E0E" w14:textId="77777777" w:rsidR="00000000" w:rsidRDefault="00E84F3B">
      <w:pPr>
        <w:pStyle w:val="a"/>
        <w:rPr>
          <w:rFonts w:hint="cs"/>
          <w:rtl/>
        </w:rPr>
      </w:pPr>
      <w:r>
        <w:rPr>
          <w:rFonts w:hint="cs"/>
          <w:rtl/>
        </w:rPr>
        <w:t>צריך להגיד.</w:t>
      </w:r>
    </w:p>
    <w:p w14:paraId="1B014C58" w14:textId="77777777" w:rsidR="00000000" w:rsidRDefault="00E84F3B">
      <w:pPr>
        <w:pStyle w:val="a"/>
        <w:rPr>
          <w:rFonts w:hint="cs"/>
          <w:rtl/>
        </w:rPr>
      </w:pPr>
    </w:p>
    <w:p w14:paraId="1BDA9AB9" w14:textId="77777777" w:rsidR="00000000" w:rsidRDefault="00E84F3B">
      <w:pPr>
        <w:pStyle w:val="ad"/>
        <w:rPr>
          <w:rtl/>
        </w:rPr>
      </w:pPr>
      <w:r>
        <w:rPr>
          <w:rtl/>
        </w:rPr>
        <w:t>היו"ר משה כחלון:</w:t>
      </w:r>
    </w:p>
    <w:p w14:paraId="2C6E5B03" w14:textId="77777777" w:rsidR="00000000" w:rsidRDefault="00E84F3B">
      <w:pPr>
        <w:pStyle w:val="a"/>
        <w:rPr>
          <w:rtl/>
        </w:rPr>
      </w:pPr>
    </w:p>
    <w:p w14:paraId="20A65796" w14:textId="77777777" w:rsidR="00000000" w:rsidRDefault="00E84F3B">
      <w:pPr>
        <w:pStyle w:val="a"/>
        <w:rPr>
          <w:rFonts w:hint="cs"/>
          <w:rtl/>
        </w:rPr>
      </w:pPr>
      <w:r>
        <w:rPr>
          <w:rFonts w:hint="cs"/>
          <w:rtl/>
        </w:rPr>
        <w:t>תודה רבה. אנחנו במהלך הצבעה. השר אורלב, אנחנו מתחילים בהצבעה.</w:t>
      </w:r>
    </w:p>
    <w:p w14:paraId="287AD2A3" w14:textId="77777777" w:rsidR="00000000" w:rsidRDefault="00E84F3B">
      <w:pPr>
        <w:pStyle w:val="a"/>
        <w:rPr>
          <w:rFonts w:hint="cs"/>
          <w:rtl/>
        </w:rPr>
      </w:pPr>
    </w:p>
    <w:p w14:paraId="0AEF7316" w14:textId="77777777" w:rsidR="00000000" w:rsidRDefault="00E84F3B">
      <w:pPr>
        <w:pStyle w:val="a7"/>
        <w:bidi/>
        <w:rPr>
          <w:rFonts w:hint="cs"/>
          <w:rtl/>
        </w:rPr>
      </w:pPr>
      <w:r>
        <w:rPr>
          <w:rFonts w:hint="cs"/>
          <w:rtl/>
        </w:rPr>
        <w:t>הצבעה מס' 22</w:t>
      </w:r>
    </w:p>
    <w:p w14:paraId="1F1ECB7E" w14:textId="77777777" w:rsidR="00000000" w:rsidRDefault="00E84F3B">
      <w:pPr>
        <w:pStyle w:val="a"/>
        <w:rPr>
          <w:rFonts w:hint="cs"/>
          <w:rtl/>
        </w:rPr>
      </w:pPr>
    </w:p>
    <w:p w14:paraId="7B715299" w14:textId="77777777" w:rsidR="00000000" w:rsidRDefault="00E84F3B">
      <w:pPr>
        <w:pStyle w:val="a8"/>
        <w:bidi/>
        <w:rPr>
          <w:rFonts w:hint="cs"/>
          <w:rtl/>
        </w:rPr>
      </w:pPr>
      <w:r>
        <w:rPr>
          <w:rFonts w:hint="cs"/>
          <w:rtl/>
        </w:rPr>
        <w:t>בעד ההצעה להעביר את הצעת החוק לוועדה - 13</w:t>
      </w:r>
    </w:p>
    <w:p w14:paraId="457AAFC4" w14:textId="77777777" w:rsidR="00000000" w:rsidRDefault="00E84F3B">
      <w:pPr>
        <w:pStyle w:val="a8"/>
        <w:bidi/>
        <w:rPr>
          <w:rFonts w:hint="cs"/>
          <w:rtl/>
        </w:rPr>
      </w:pPr>
      <w:r>
        <w:rPr>
          <w:rFonts w:hint="cs"/>
          <w:rtl/>
        </w:rPr>
        <w:t>נגד - אין</w:t>
      </w:r>
    </w:p>
    <w:p w14:paraId="0EB5D988" w14:textId="77777777" w:rsidR="00000000" w:rsidRDefault="00E84F3B">
      <w:pPr>
        <w:pStyle w:val="a8"/>
        <w:bidi/>
        <w:rPr>
          <w:rFonts w:hint="cs"/>
          <w:rtl/>
        </w:rPr>
      </w:pPr>
      <w:r>
        <w:rPr>
          <w:rFonts w:hint="cs"/>
          <w:rtl/>
        </w:rPr>
        <w:t>נמנעים - אין</w:t>
      </w:r>
    </w:p>
    <w:p w14:paraId="7166FC63" w14:textId="77777777" w:rsidR="00000000" w:rsidRDefault="00E84F3B">
      <w:pPr>
        <w:pStyle w:val="a9"/>
        <w:bidi/>
        <w:rPr>
          <w:rFonts w:hint="cs"/>
          <w:rtl/>
        </w:rPr>
      </w:pPr>
      <w:r>
        <w:rPr>
          <w:rFonts w:hint="cs"/>
          <w:rtl/>
        </w:rPr>
        <w:t xml:space="preserve">ההצעה להעביר את הצעת חוק הביטוח הלאומי (תיקון מס' 63), התשס"ג-2003, לוועדה </w:t>
      </w:r>
      <w:r>
        <w:rPr>
          <w:rFonts w:hint="cs"/>
          <w:rtl/>
        </w:rPr>
        <w:t>שתקבע ועדת הכנסת נתקבלה.</w:t>
      </w:r>
    </w:p>
    <w:p w14:paraId="16ED54D5" w14:textId="77777777" w:rsidR="00000000" w:rsidRDefault="00E84F3B">
      <w:pPr>
        <w:pStyle w:val="a"/>
        <w:rPr>
          <w:rFonts w:hint="cs"/>
          <w:rtl/>
        </w:rPr>
      </w:pPr>
    </w:p>
    <w:p w14:paraId="29DC3464" w14:textId="77777777" w:rsidR="00000000" w:rsidRDefault="00E84F3B">
      <w:pPr>
        <w:pStyle w:val="ad"/>
        <w:rPr>
          <w:rtl/>
        </w:rPr>
      </w:pPr>
      <w:r>
        <w:rPr>
          <w:rtl/>
        </w:rPr>
        <w:t>היו"ר משה כחלון:</w:t>
      </w:r>
    </w:p>
    <w:p w14:paraId="7FD29EF7" w14:textId="77777777" w:rsidR="00000000" w:rsidRDefault="00E84F3B">
      <w:pPr>
        <w:pStyle w:val="a"/>
        <w:rPr>
          <w:rtl/>
        </w:rPr>
      </w:pPr>
    </w:p>
    <w:p w14:paraId="4E29643D" w14:textId="77777777" w:rsidR="00000000" w:rsidRDefault="00E84F3B">
      <w:pPr>
        <w:pStyle w:val="a"/>
        <w:rPr>
          <w:rFonts w:hint="cs"/>
          <w:rtl/>
        </w:rPr>
      </w:pPr>
      <w:r>
        <w:rPr>
          <w:rFonts w:hint="cs"/>
          <w:rtl/>
        </w:rPr>
        <w:t>בעד - 13, אפס מתנגדים ואפס נמנעים. החוק עובר לוועדת העבודה, הרווחה והבריאות.</w:t>
      </w:r>
    </w:p>
    <w:p w14:paraId="24F75167" w14:textId="77777777" w:rsidR="00000000" w:rsidRDefault="00E84F3B">
      <w:pPr>
        <w:pStyle w:val="a"/>
        <w:rPr>
          <w:rFonts w:hint="cs"/>
          <w:rtl/>
        </w:rPr>
      </w:pPr>
    </w:p>
    <w:p w14:paraId="3EFA9CB5" w14:textId="77777777" w:rsidR="00000000" w:rsidRDefault="00E84F3B">
      <w:pPr>
        <w:pStyle w:val="ac"/>
        <w:rPr>
          <w:rtl/>
        </w:rPr>
      </w:pPr>
      <w:r>
        <w:rPr>
          <w:rFonts w:hint="eastAsia"/>
          <w:rtl/>
        </w:rPr>
        <w:t>יצחק</w:t>
      </w:r>
      <w:r>
        <w:rPr>
          <w:rtl/>
        </w:rPr>
        <w:t xml:space="preserve"> כהן (ש"ס):</w:t>
      </w:r>
    </w:p>
    <w:p w14:paraId="2F5A9FC0" w14:textId="77777777" w:rsidR="00000000" w:rsidRDefault="00E84F3B">
      <w:pPr>
        <w:pStyle w:val="a"/>
        <w:rPr>
          <w:rFonts w:hint="cs"/>
          <w:rtl/>
        </w:rPr>
      </w:pPr>
    </w:p>
    <w:p w14:paraId="42AF53FA" w14:textId="77777777" w:rsidR="00000000" w:rsidRDefault="00E84F3B">
      <w:pPr>
        <w:pStyle w:val="a"/>
        <w:rPr>
          <w:rFonts w:hint="cs"/>
          <w:rtl/>
        </w:rPr>
      </w:pPr>
      <w:r>
        <w:rPr>
          <w:rFonts w:hint="cs"/>
          <w:rtl/>
        </w:rPr>
        <w:t>לא. לוועדת הכספים. זה ועדת הכספים פר-אקסלנס.</w:t>
      </w:r>
    </w:p>
    <w:p w14:paraId="5B3585BF" w14:textId="77777777" w:rsidR="00000000" w:rsidRDefault="00E84F3B">
      <w:pPr>
        <w:pStyle w:val="a"/>
        <w:rPr>
          <w:rFonts w:hint="cs"/>
          <w:rtl/>
        </w:rPr>
      </w:pPr>
    </w:p>
    <w:p w14:paraId="2F58C7C1" w14:textId="77777777" w:rsidR="00000000" w:rsidRDefault="00E84F3B">
      <w:pPr>
        <w:pStyle w:val="ad"/>
        <w:rPr>
          <w:rtl/>
        </w:rPr>
      </w:pPr>
      <w:r>
        <w:rPr>
          <w:rtl/>
        </w:rPr>
        <w:t>היו"ר משה כחלון:</w:t>
      </w:r>
    </w:p>
    <w:p w14:paraId="7BF40902" w14:textId="77777777" w:rsidR="00000000" w:rsidRDefault="00E84F3B">
      <w:pPr>
        <w:pStyle w:val="a"/>
        <w:rPr>
          <w:rtl/>
        </w:rPr>
      </w:pPr>
    </w:p>
    <w:p w14:paraId="5C0A8005" w14:textId="77777777" w:rsidR="00000000" w:rsidRDefault="00E84F3B">
      <w:pPr>
        <w:pStyle w:val="a"/>
        <w:rPr>
          <w:rFonts w:hint="cs"/>
          <w:rtl/>
        </w:rPr>
      </w:pPr>
      <w:r>
        <w:rPr>
          <w:rFonts w:hint="cs"/>
          <w:rtl/>
        </w:rPr>
        <w:t>ההצעה תעבור לוועדת הכנסת, ושם יוחלט.</w:t>
      </w:r>
    </w:p>
    <w:p w14:paraId="19DE280B" w14:textId="77777777" w:rsidR="00000000" w:rsidRDefault="00E84F3B">
      <w:pPr>
        <w:pStyle w:val="a"/>
        <w:rPr>
          <w:rFonts w:hint="cs"/>
          <w:rtl/>
        </w:rPr>
      </w:pPr>
    </w:p>
    <w:p w14:paraId="7AB2FADF" w14:textId="77777777" w:rsidR="00000000" w:rsidRDefault="00E84F3B">
      <w:pPr>
        <w:pStyle w:val="a"/>
        <w:rPr>
          <w:rFonts w:hint="cs"/>
          <w:rtl/>
        </w:rPr>
      </w:pPr>
      <w:r>
        <w:rPr>
          <w:rFonts w:hint="cs"/>
          <w:rtl/>
        </w:rPr>
        <w:t xml:space="preserve">חברי הכנסת, תם </w:t>
      </w:r>
      <w:r>
        <w:rPr>
          <w:rFonts w:hint="cs"/>
          <w:rtl/>
        </w:rPr>
        <w:t>סדר-היום. הישיבה הבאה תתקיים ביום שני, כ"א בתמוז התשס"ג, 21 ביולי 2003, בשעה 16:00. ישיבה זו נעולה.</w:t>
      </w:r>
    </w:p>
    <w:p w14:paraId="3F4F24CA" w14:textId="77777777" w:rsidR="00000000" w:rsidRDefault="00E84F3B">
      <w:pPr>
        <w:pStyle w:val="a"/>
        <w:rPr>
          <w:rFonts w:hint="cs"/>
          <w:rtl/>
        </w:rPr>
      </w:pPr>
    </w:p>
    <w:p w14:paraId="5A4322E3" w14:textId="77777777" w:rsidR="00000000" w:rsidRDefault="00E84F3B">
      <w:pPr>
        <w:pStyle w:val="a"/>
        <w:jc w:val="center"/>
        <w:rPr>
          <w:rFonts w:hint="cs"/>
          <w:rtl/>
        </w:rPr>
      </w:pPr>
      <w:r>
        <w:rPr>
          <w:rFonts w:hint="cs"/>
          <w:rtl/>
        </w:rPr>
        <w:t>הישיבה ננעלה בשעה 21:17.</w:t>
      </w:r>
    </w:p>
    <w:p w14:paraId="5C9E3F92" w14:textId="77777777" w:rsidR="00000000" w:rsidRDefault="00E84F3B">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2B724" w14:textId="77777777" w:rsidR="00000000" w:rsidRDefault="00E84F3B">
      <w:r>
        <w:separator/>
      </w:r>
    </w:p>
  </w:endnote>
  <w:endnote w:type="continuationSeparator" w:id="0">
    <w:p w14:paraId="5C3B6358" w14:textId="77777777" w:rsidR="00000000" w:rsidRDefault="00E8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09CE0" w14:textId="77777777" w:rsidR="00000000" w:rsidRDefault="00E84F3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274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338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9AD77" w14:textId="77777777" w:rsidR="00000000" w:rsidRDefault="00E84F3B">
      <w:r>
        <w:separator/>
      </w:r>
    </w:p>
  </w:footnote>
  <w:footnote w:type="continuationSeparator" w:id="0">
    <w:p w14:paraId="1175A8CC" w14:textId="77777777" w:rsidR="00000000" w:rsidRDefault="00E84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59C725A"/>
    <w:multiLevelType w:val="hybridMultilevel"/>
    <w:tmpl w:val="26FE4506"/>
    <w:lvl w:ilvl="0" w:tplc="89562656">
      <w:start w:val="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73B6A3E"/>
    <w:multiLevelType w:val="hybridMultilevel"/>
    <w:tmpl w:val="2BC80CC8"/>
    <w:lvl w:ilvl="0" w:tplc="4B0C808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2A821FF"/>
    <w:multiLevelType w:val="hybridMultilevel"/>
    <w:tmpl w:val="2250B14A"/>
    <w:lvl w:ilvl="0" w:tplc="93E8CAA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3B725679"/>
    <w:multiLevelType w:val="hybridMultilevel"/>
    <w:tmpl w:val="7242AB0E"/>
    <w:lvl w:ilvl="0" w:tplc="C30ADF42">
      <w:start w:val="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3F432BE8"/>
    <w:multiLevelType w:val="hybridMultilevel"/>
    <w:tmpl w:val="C88C1F00"/>
    <w:lvl w:ilvl="0" w:tplc="E96C9B28">
      <w:start w:val="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5B896D6F"/>
    <w:multiLevelType w:val="hybridMultilevel"/>
    <w:tmpl w:val="61987318"/>
    <w:lvl w:ilvl="0" w:tplc="F3F81F04">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7" w15:restartNumberingAfterBreak="0">
    <w:nsid w:val="6A49402A"/>
    <w:multiLevelType w:val="hybridMultilevel"/>
    <w:tmpl w:val="35BCE8BE"/>
    <w:lvl w:ilvl="0" w:tplc="E8DCED46">
      <w:start w:val="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4116_1-61.doc"/>
    <w:docVar w:name="Position" w:val="Merged1-61"/>
    <w:docVar w:name="Queue" w:val="1-61"/>
    <w:docVar w:name="SaveYN" w:val="N"/>
    <w:docVar w:name="Session" w:val="14116"/>
    <w:docVar w:name="SessionDate" w:val="16/07/03"/>
    <w:docVar w:name="SpeakersNum" w:val="0"/>
    <w:docVar w:name="StartMode" w:val="4"/>
  </w:docVars>
  <w:rsids>
    <w:rsidRoot w:val="00E84F3B"/>
    <w:rsid w:val="00E84F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6FAEE"/>
  <w15:chartTrackingRefBased/>
  <w15:docId w15:val="{15AB912D-E312-49AC-AD0C-A5696218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4"/>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59815</Words>
  <Characters>340952</Characters>
  <Application>Microsoft Office Word</Application>
  <DocSecurity>0</DocSecurity>
  <Lines>2841</Lines>
  <Paragraphs>799</Paragraphs>
  <ScaleCrop>false</ScaleCrop>
  <HeadingPairs>
    <vt:vector size="2" baseType="variant">
      <vt:variant>
        <vt:lpstr>שם</vt:lpstr>
      </vt:variant>
      <vt:variant>
        <vt:i4>1</vt:i4>
      </vt:variant>
    </vt:vector>
  </HeadingPairs>
  <TitlesOfParts>
    <vt:vector size="1" baseType="lpstr">
      <vt:lpstr>חוברת י"ז</vt:lpstr>
    </vt:vector>
  </TitlesOfParts>
  <Company>EDS</Company>
  <LinksUpToDate>false</LinksUpToDate>
  <CharactersWithSpaces>399968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46 מתאריך 16/07/2003</dc:title>
  <dc:subject/>
  <dc:creator>knesset</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02652604</vt:lpwstr>
  </property>
  <property fmtid="{D5CDD505-2E9C-101B-9397-08002B2CF9AE}" pid="4" name="SDDocDate">
    <vt:lpwstr>2005-07-26T21:57:17Z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46.0000000000000</vt:lpwstr>
  </property>
  <property fmtid="{D5CDD505-2E9C-101B-9397-08002B2CF9AE}" pid="8" name="SDAuthor">
    <vt:lpwstr>דבורה אביבי</vt:lpwstr>
  </property>
  <property fmtid="{D5CDD505-2E9C-101B-9397-08002B2CF9AE}" pid="9" name="TaarichYeshiva">
    <vt:lpwstr>2003-07-16T02:00:00Z</vt:lpwstr>
  </property>
</Properties>
</file>