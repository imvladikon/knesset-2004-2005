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13694" w14:textId="77777777" w:rsidR="00000000" w:rsidRDefault="00E23567">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597BB56" w14:textId="77777777" w:rsidR="00000000" w:rsidRDefault="00E23567">
      <w:pPr>
        <w:pStyle w:val="TOC1"/>
        <w:tabs>
          <w:tab w:val="right" w:leader="dot" w:pos="8296"/>
        </w:tabs>
        <w:rPr>
          <w:rFonts w:ascii="Times New Roman" w:hAnsi="Times New Roman" w:cs="Times New Roman"/>
          <w:sz w:val="24"/>
          <w:szCs w:val="24"/>
        </w:rPr>
      </w:pPr>
      <w:r>
        <w:rPr>
          <w:rtl/>
        </w:rPr>
        <w:t>דברי יושב-ראש הכנסת בעקבות רעידת האדמה</w:t>
      </w:r>
      <w:r>
        <w:tab/>
      </w:r>
      <w:r>
        <w:fldChar w:fldCharType="begin"/>
      </w:r>
      <w:r>
        <w:instrText xml:space="preserve"> PAGEREF _Toc67150089 \h </w:instrText>
      </w:r>
      <w:r>
        <w:fldChar w:fldCharType="separate"/>
      </w:r>
      <w:r>
        <w:t>6</w:t>
      </w:r>
      <w:r>
        <w:fldChar w:fldCharType="end"/>
      </w:r>
    </w:p>
    <w:p w14:paraId="18FA977B" w14:textId="77777777" w:rsidR="00000000" w:rsidRDefault="00E23567">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_Toc67150090 \h </w:instrText>
      </w:r>
      <w:r>
        <w:fldChar w:fldCharType="separate"/>
      </w:r>
      <w:r>
        <w:t>9</w:t>
      </w:r>
      <w:r>
        <w:fldChar w:fldCharType="end"/>
      </w:r>
    </w:p>
    <w:p w14:paraId="6091F6DD" w14:textId="77777777" w:rsidR="00000000" w:rsidRDefault="00E23567">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_Toc67150091 \h </w:instrText>
      </w:r>
      <w:r>
        <w:fldChar w:fldCharType="separate"/>
      </w:r>
      <w:r>
        <w:t>9</w:t>
      </w:r>
      <w:r>
        <w:fldChar w:fldCharType="end"/>
      </w:r>
    </w:p>
    <w:p w14:paraId="5AB86A6E" w14:textId="77777777" w:rsidR="00000000" w:rsidRDefault="00E23567">
      <w:pPr>
        <w:pStyle w:val="TOC1"/>
        <w:tabs>
          <w:tab w:val="right" w:leader="dot" w:pos="8296"/>
        </w:tabs>
        <w:rPr>
          <w:rFonts w:ascii="Times New Roman" w:hAnsi="Times New Roman" w:cs="Times New Roman"/>
          <w:sz w:val="24"/>
          <w:szCs w:val="24"/>
        </w:rPr>
      </w:pPr>
      <w:r>
        <w:rPr>
          <w:rtl/>
        </w:rPr>
        <w:t>שאילתות בעל</w:t>
      </w:r>
      <w:r>
        <w:t>-</w:t>
      </w:r>
      <w:r>
        <w:rPr>
          <w:rtl/>
        </w:rPr>
        <w:t>פה</w:t>
      </w:r>
      <w:r>
        <w:tab/>
      </w:r>
      <w:r>
        <w:fldChar w:fldCharType="begin"/>
      </w:r>
      <w:r>
        <w:instrText xml:space="preserve"> PAGEREF _Toc67150092 \h </w:instrText>
      </w:r>
      <w:r>
        <w:fldChar w:fldCharType="separate"/>
      </w:r>
      <w:r>
        <w:t>9</w:t>
      </w:r>
      <w:r>
        <w:fldChar w:fldCharType="end"/>
      </w:r>
    </w:p>
    <w:p w14:paraId="6FD7D83F" w14:textId="77777777" w:rsidR="00000000" w:rsidRDefault="00E23567">
      <w:pPr>
        <w:pStyle w:val="TOC1"/>
        <w:tabs>
          <w:tab w:val="right" w:leader="dot" w:pos="8296"/>
        </w:tabs>
        <w:rPr>
          <w:rFonts w:ascii="Times New Roman" w:hAnsi="Times New Roman" w:cs="Times New Roman"/>
          <w:sz w:val="24"/>
          <w:szCs w:val="24"/>
        </w:rPr>
      </w:pPr>
      <w:r>
        <w:t xml:space="preserve">122. </w:t>
      </w:r>
      <w:r>
        <w:rPr>
          <w:rtl/>
        </w:rPr>
        <w:t>יחסו של דובר משטרת ירושלים לכתבים הדתיים</w:t>
      </w:r>
      <w:r>
        <w:tab/>
      </w:r>
      <w:r>
        <w:fldChar w:fldCharType="begin"/>
      </w:r>
      <w:r>
        <w:instrText xml:space="preserve"> PAGEREF _Toc67150093 \h </w:instrText>
      </w:r>
      <w:r>
        <w:fldChar w:fldCharType="separate"/>
      </w:r>
      <w:r>
        <w:t>9</w:t>
      </w:r>
      <w:r>
        <w:fldChar w:fldCharType="end"/>
      </w:r>
    </w:p>
    <w:p w14:paraId="468FE45E" w14:textId="77777777" w:rsidR="00000000" w:rsidRDefault="00E23567">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_Toc67150094 \h </w:instrText>
      </w:r>
      <w:r>
        <w:fldChar w:fldCharType="separate"/>
      </w:r>
      <w:r>
        <w:t>9</w:t>
      </w:r>
      <w:r>
        <w:fldChar w:fldCharType="end"/>
      </w:r>
    </w:p>
    <w:p w14:paraId="1938D12D" w14:textId="77777777" w:rsidR="00000000" w:rsidRDefault="00E23567">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_Toc67150095 \h </w:instrText>
      </w:r>
      <w:r>
        <w:fldChar w:fldCharType="separate"/>
      </w:r>
      <w:r>
        <w:t>10</w:t>
      </w:r>
      <w:r>
        <w:fldChar w:fldCharType="end"/>
      </w:r>
    </w:p>
    <w:p w14:paraId="33BD7BD2" w14:textId="77777777" w:rsidR="00000000" w:rsidRDefault="00E23567">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צחי הנגבי:</w:t>
      </w:r>
      <w:r>
        <w:tab/>
      </w:r>
      <w:r>
        <w:fldChar w:fldCharType="begin"/>
      </w:r>
      <w:r>
        <w:instrText xml:space="preserve"> PAGEREF</w:instrText>
      </w:r>
      <w:r>
        <w:instrText xml:space="preserve"> _Toc67150096 \h </w:instrText>
      </w:r>
      <w:r>
        <w:fldChar w:fldCharType="separate"/>
      </w:r>
      <w:r>
        <w:t>10</w:t>
      </w:r>
      <w:r>
        <w:fldChar w:fldCharType="end"/>
      </w:r>
    </w:p>
    <w:p w14:paraId="07440447" w14:textId="77777777" w:rsidR="00000000" w:rsidRDefault="00E23567">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_Toc67150097 \h </w:instrText>
      </w:r>
      <w:r>
        <w:fldChar w:fldCharType="separate"/>
      </w:r>
      <w:r>
        <w:t>11</w:t>
      </w:r>
      <w:r>
        <w:fldChar w:fldCharType="end"/>
      </w:r>
    </w:p>
    <w:p w14:paraId="5764DB3A" w14:textId="77777777" w:rsidR="00000000" w:rsidRDefault="00E23567">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_Toc67150098 \h </w:instrText>
      </w:r>
      <w:r>
        <w:fldChar w:fldCharType="separate"/>
      </w:r>
      <w:r>
        <w:t>11</w:t>
      </w:r>
      <w:r>
        <w:fldChar w:fldCharType="end"/>
      </w:r>
    </w:p>
    <w:p w14:paraId="533B2C31" w14:textId="77777777" w:rsidR="00000000" w:rsidRDefault="00E2356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_Toc67150099 \h </w:instrText>
      </w:r>
      <w:r>
        <w:fldChar w:fldCharType="separate"/>
      </w:r>
      <w:r>
        <w:t>12</w:t>
      </w:r>
      <w:r>
        <w:fldChar w:fldCharType="end"/>
      </w:r>
    </w:p>
    <w:p w14:paraId="201B31C3" w14:textId="77777777" w:rsidR="00000000" w:rsidRDefault="00E23567">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צחי הנגבי:</w:t>
      </w:r>
      <w:r>
        <w:tab/>
      </w:r>
      <w:r>
        <w:fldChar w:fldCharType="begin"/>
      </w:r>
      <w:r>
        <w:instrText xml:space="preserve"> PAGEREF _To</w:instrText>
      </w:r>
      <w:r>
        <w:instrText xml:space="preserve">c67150100 \h </w:instrText>
      </w:r>
      <w:r>
        <w:fldChar w:fldCharType="separate"/>
      </w:r>
      <w:r>
        <w:t>12</w:t>
      </w:r>
      <w:r>
        <w:fldChar w:fldCharType="end"/>
      </w:r>
    </w:p>
    <w:p w14:paraId="4E50D723" w14:textId="77777777" w:rsidR="00000000" w:rsidRDefault="00E23567">
      <w:pPr>
        <w:pStyle w:val="TOC2"/>
        <w:tabs>
          <w:tab w:val="right" w:leader="dot" w:pos="8296"/>
        </w:tabs>
        <w:ind w:right="0"/>
        <w:rPr>
          <w:rFonts w:ascii="Times New Roman" w:hAnsi="Times New Roman" w:cs="Times New Roman"/>
          <w:sz w:val="24"/>
          <w:szCs w:val="24"/>
        </w:rPr>
      </w:pPr>
      <w:r>
        <w:rPr>
          <w:rtl/>
        </w:rPr>
        <w:t>מיכאל גורלובסקי (הליכוד):</w:t>
      </w:r>
      <w:r>
        <w:tab/>
      </w:r>
      <w:r>
        <w:fldChar w:fldCharType="begin"/>
      </w:r>
      <w:r>
        <w:instrText xml:space="preserve"> PAGEREF _Toc67150101 \h </w:instrText>
      </w:r>
      <w:r>
        <w:fldChar w:fldCharType="separate"/>
      </w:r>
      <w:r>
        <w:t>14</w:t>
      </w:r>
      <w:r>
        <w:fldChar w:fldCharType="end"/>
      </w:r>
    </w:p>
    <w:p w14:paraId="0E5A36A1" w14:textId="77777777" w:rsidR="00000000" w:rsidRDefault="00E23567">
      <w:pPr>
        <w:pStyle w:val="TOC1"/>
        <w:tabs>
          <w:tab w:val="right" w:leader="dot" w:pos="8296"/>
        </w:tabs>
        <w:rPr>
          <w:rFonts w:ascii="Times New Roman" w:hAnsi="Times New Roman" w:cs="Times New Roman"/>
          <w:sz w:val="24"/>
          <w:szCs w:val="24"/>
        </w:rPr>
      </w:pPr>
      <w:r>
        <w:t xml:space="preserve">130. </w:t>
      </w:r>
      <w:r>
        <w:rPr>
          <w:rtl/>
        </w:rPr>
        <w:t>תקציב סל הבריאות</w:t>
      </w:r>
      <w:r>
        <w:tab/>
      </w:r>
      <w:r>
        <w:fldChar w:fldCharType="begin"/>
      </w:r>
      <w:r>
        <w:instrText xml:space="preserve"> PAGEREF _Toc67150102 \h </w:instrText>
      </w:r>
      <w:r>
        <w:fldChar w:fldCharType="separate"/>
      </w:r>
      <w:r>
        <w:t>15</w:t>
      </w:r>
      <w:r>
        <w:fldChar w:fldCharType="end"/>
      </w:r>
    </w:p>
    <w:p w14:paraId="35EE7AF5" w14:textId="77777777" w:rsidR="00000000" w:rsidRDefault="00E23567">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_Toc67150103 \h </w:instrText>
      </w:r>
      <w:r>
        <w:fldChar w:fldCharType="separate"/>
      </w:r>
      <w:r>
        <w:t>15</w:t>
      </w:r>
      <w:r>
        <w:fldChar w:fldCharType="end"/>
      </w:r>
    </w:p>
    <w:p w14:paraId="18EFD2E3" w14:textId="77777777" w:rsidR="00000000" w:rsidRDefault="00E23567">
      <w:pPr>
        <w:pStyle w:val="TOC2"/>
        <w:tabs>
          <w:tab w:val="right" w:leader="dot" w:pos="8296"/>
        </w:tabs>
        <w:ind w:right="0"/>
        <w:rPr>
          <w:rFonts w:ascii="Times New Roman" w:hAnsi="Times New Roman" w:cs="Times New Roman"/>
          <w:sz w:val="24"/>
          <w:szCs w:val="24"/>
        </w:rPr>
      </w:pPr>
      <w:r>
        <w:rPr>
          <w:rtl/>
        </w:rPr>
        <w:t>מיכאל גורלובסקי (הליכוד):</w:t>
      </w:r>
      <w:r>
        <w:tab/>
      </w:r>
      <w:r>
        <w:fldChar w:fldCharType="begin"/>
      </w:r>
      <w:r>
        <w:instrText xml:space="preserve"> PAGEREF _Toc67150104 \h </w:instrText>
      </w:r>
      <w:r>
        <w:fldChar w:fldCharType="separate"/>
      </w:r>
      <w:r>
        <w:t>16</w:t>
      </w:r>
      <w:r>
        <w:fldChar w:fldCharType="end"/>
      </w:r>
    </w:p>
    <w:p w14:paraId="437A05B0" w14:textId="77777777" w:rsidR="00000000" w:rsidRDefault="00E23567">
      <w:pPr>
        <w:pStyle w:val="TOC2"/>
        <w:tabs>
          <w:tab w:val="right" w:leader="dot" w:pos="8296"/>
        </w:tabs>
        <w:ind w:right="0"/>
        <w:rPr>
          <w:rFonts w:ascii="Times New Roman" w:hAnsi="Times New Roman" w:cs="Times New Roman"/>
          <w:sz w:val="24"/>
          <w:szCs w:val="24"/>
        </w:rPr>
      </w:pPr>
      <w:r>
        <w:rPr>
          <w:rtl/>
        </w:rPr>
        <w:t>אופיר פינס-פז (</w:t>
      </w:r>
      <w:r>
        <w:rPr>
          <w:rtl/>
        </w:rPr>
        <w:t>העבודה-מימד):</w:t>
      </w:r>
      <w:r>
        <w:tab/>
      </w:r>
      <w:r>
        <w:fldChar w:fldCharType="begin"/>
      </w:r>
      <w:r>
        <w:instrText xml:space="preserve"> PAGEREF _Toc67150105 \h </w:instrText>
      </w:r>
      <w:r>
        <w:fldChar w:fldCharType="separate"/>
      </w:r>
      <w:r>
        <w:t>17</w:t>
      </w:r>
      <w:r>
        <w:fldChar w:fldCharType="end"/>
      </w:r>
    </w:p>
    <w:p w14:paraId="3B3905C2" w14:textId="77777777" w:rsidR="00000000" w:rsidRDefault="00E23567">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_Toc67150106 \h </w:instrText>
      </w:r>
      <w:r>
        <w:fldChar w:fldCharType="separate"/>
      </w:r>
      <w:r>
        <w:t>17</w:t>
      </w:r>
      <w:r>
        <w:fldChar w:fldCharType="end"/>
      </w:r>
    </w:p>
    <w:p w14:paraId="159EAEA2" w14:textId="77777777" w:rsidR="00000000" w:rsidRDefault="00E23567">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_Toc67150107 \h </w:instrText>
      </w:r>
      <w:r>
        <w:fldChar w:fldCharType="separate"/>
      </w:r>
      <w:r>
        <w:t>18</w:t>
      </w:r>
      <w:r>
        <w:fldChar w:fldCharType="end"/>
      </w:r>
    </w:p>
    <w:p w14:paraId="039E3773" w14:textId="77777777" w:rsidR="00000000" w:rsidRDefault="00E23567">
      <w:pPr>
        <w:pStyle w:val="TOC1"/>
        <w:tabs>
          <w:tab w:val="right" w:leader="dot" w:pos="8296"/>
        </w:tabs>
        <w:rPr>
          <w:rFonts w:ascii="Times New Roman" w:hAnsi="Times New Roman" w:cs="Times New Roman"/>
          <w:sz w:val="24"/>
          <w:szCs w:val="24"/>
        </w:rPr>
      </w:pPr>
      <w:r>
        <w:t xml:space="preserve">128. </w:t>
      </w:r>
      <w:r>
        <w:rPr>
          <w:rtl/>
        </w:rPr>
        <w:t>הקיצוץ בפעילות מגן-דוד-אדום ביהודה ובשומרון</w:t>
      </w:r>
      <w:r>
        <w:tab/>
      </w:r>
      <w:r>
        <w:fldChar w:fldCharType="begin"/>
      </w:r>
      <w:r>
        <w:instrText xml:space="preserve"> PAGEREF _Toc67150108 \h </w:instrText>
      </w:r>
      <w:r>
        <w:fldChar w:fldCharType="separate"/>
      </w:r>
      <w:r>
        <w:t>21</w:t>
      </w:r>
      <w:r>
        <w:fldChar w:fldCharType="end"/>
      </w:r>
    </w:p>
    <w:p w14:paraId="67C1EBE6" w14:textId="77777777" w:rsidR="00000000" w:rsidRDefault="00E23567">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rPr>
          <w:rtl/>
        </w:rPr>
        <w:t>:</w:t>
      </w:r>
      <w:r>
        <w:tab/>
      </w:r>
      <w:r>
        <w:fldChar w:fldCharType="begin"/>
      </w:r>
      <w:r>
        <w:instrText xml:space="preserve"> PAGEREF _Toc67150109 \h </w:instrText>
      </w:r>
      <w:r>
        <w:fldChar w:fldCharType="separate"/>
      </w:r>
      <w:r>
        <w:t>21</w:t>
      </w:r>
      <w:r>
        <w:fldChar w:fldCharType="end"/>
      </w:r>
    </w:p>
    <w:p w14:paraId="1583CE71" w14:textId="77777777" w:rsidR="00000000" w:rsidRDefault="00E23567">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_Toc67150110 \h </w:instrText>
      </w:r>
      <w:r>
        <w:fldChar w:fldCharType="separate"/>
      </w:r>
      <w:r>
        <w:t>22</w:t>
      </w:r>
      <w:r>
        <w:fldChar w:fldCharType="end"/>
      </w:r>
    </w:p>
    <w:p w14:paraId="7C939080" w14:textId="77777777" w:rsidR="00000000" w:rsidRDefault="00E23567">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_Toc67150111 \h </w:instrText>
      </w:r>
      <w:r>
        <w:fldChar w:fldCharType="separate"/>
      </w:r>
      <w:r>
        <w:t>22</w:t>
      </w:r>
      <w:r>
        <w:fldChar w:fldCharType="end"/>
      </w:r>
    </w:p>
    <w:p w14:paraId="441B7B55" w14:textId="77777777" w:rsidR="00000000" w:rsidRDefault="00E23567">
      <w:pPr>
        <w:pStyle w:val="TOC2"/>
        <w:tabs>
          <w:tab w:val="right" w:leader="dot" w:pos="8296"/>
        </w:tabs>
        <w:ind w:right="0"/>
        <w:rPr>
          <w:rFonts w:ascii="Times New Roman" w:hAnsi="Times New Roman" w:cs="Times New Roman"/>
          <w:sz w:val="24"/>
          <w:szCs w:val="24"/>
        </w:rPr>
      </w:pPr>
      <w:r>
        <w:rPr>
          <w:rtl/>
        </w:rPr>
        <w:t>יולי-יואל אדלשטיין (הליכוד):</w:t>
      </w:r>
      <w:r>
        <w:tab/>
      </w:r>
      <w:r>
        <w:fldChar w:fldCharType="begin"/>
      </w:r>
      <w:r>
        <w:instrText xml:space="preserve"> PAGEREF _Toc67150112 \h </w:instrText>
      </w:r>
      <w:r>
        <w:fldChar w:fldCharType="separate"/>
      </w:r>
      <w:r>
        <w:t>23</w:t>
      </w:r>
      <w:r>
        <w:fldChar w:fldCharType="end"/>
      </w:r>
    </w:p>
    <w:p w14:paraId="6D573708" w14:textId="77777777" w:rsidR="00000000" w:rsidRDefault="00E2356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_Toc67150113 \h </w:instrText>
      </w:r>
      <w:r>
        <w:fldChar w:fldCharType="separate"/>
      </w:r>
      <w:r>
        <w:t>2</w:t>
      </w:r>
      <w:r>
        <w:t>3</w:t>
      </w:r>
      <w:r>
        <w:fldChar w:fldCharType="end"/>
      </w:r>
    </w:p>
    <w:p w14:paraId="45E70EDD" w14:textId="77777777" w:rsidR="00000000" w:rsidRDefault="00E23567">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_Toc67150114 \h </w:instrText>
      </w:r>
      <w:r>
        <w:fldChar w:fldCharType="separate"/>
      </w:r>
      <w:r>
        <w:t>24</w:t>
      </w:r>
      <w:r>
        <w:fldChar w:fldCharType="end"/>
      </w:r>
    </w:p>
    <w:p w14:paraId="4C320FEC" w14:textId="77777777" w:rsidR="00000000" w:rsidRDefault="00E23567">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_Toc67150115 \h </w:instrText>
      </w:r>
      <w:r>
        <w:fldChar w:fldCharType="separate"/>
      </w:r>
      <w:r>
        <w:t>25</w:t>
      </w:r>
      <w:r>
        <w:fldChar w:fldCharType="end"/>
      </w:r>
    </w:p>
    <w:p w14:paraId="3799B032" w14:textId="77777777" w:rsidR="00000000" w:rsidRDefault="00E23567">
      <w:pPr>
        <w:pStyle w:val="TOC1"/>
        <w:tabs>
          <w:tab w:val="right" w:leader="dot" w:pos="8296"/>
        </w:tabs>
        <w:rPr>
          <w:rFonts w:ascii="Times New Roman" w:hAnsi="Times New Roman" w:cs="Times New Roman"/>
          <w:sz w:val="24"/>
          <w:szCs w:val="24"/>
        </w:rPr>
      </w:pPr>
      <w:r>
        <w:rPr>
          <w:rtl/>
        </w:rPr>
        <w:t>הצעת חוק לעידוד פעילות עסקית (תיקוני חקיקה), התשס"ג-2003</w:t>
      </w:r>
      <w:r>
        <w:tab/>
      </w:r>
      <w:r>
        <w:fldChar w:fldCharType="begin"/>
      </w:r>
      <w:r>
        <w:instrText xml:space="preserve"> PAGEREF _Toc67150116 \h </w:instrText>
      </w:r>
      <w:r>
        <w:fldChar w:fldCharType="separate"/>
      </w:r>
      <w:r>
        <w:t>25</w:t>
      </w:r>
      <w:r>
        <w:fldChar w:fldCharType="end"/>
      </w:r>
    </w:p>
    <w:p w14:paraId="1E093161" w14:textId="77777777" w:rsidR="00000000" w:rsidRDefault="00E23567">
      <w:pPr>
        <w:pStyle w:val="TOC1"/>
        <w:tabs>
          <w:tab w:val="right" w:leader="dot" w:pos="8296"/>
        </w:tabs>
        <w:rPr>
          <w:rFonts w:ascii="Times New Roman" w:hAnsi="Times New Roman" w:cs="Times New Roman"/>
          <w:sz w:val="24"/>
          <w:szCs w:val="24"/>
        </w:rPr>
      </w:pPr>
      <w:r>
        <w:t>(</w:t>
      </w:r>
      <w:r>
        <w:rPr>
          <w:rtl/>
        </w:rPr>
        <w:t>חבר הכנסת אמנון כהן</w:t>
      </w:r>
      <w:r>
        <w:t>)</w:t>
      </w:r>
      <w:r>
        <w:tab/>
      </w:r>
      <w:r>
        <w:fldChar w:fldCharType="begin"/>
      </w:r>
      <w:r>
        <w:instrText xml:space="preserve"> PAGEREF _Toc67150117 \h </w:instrText>
      </w:r>
      <w:r>
        <w:fldChar w:fldCharType="separate"/>
      </w:r>
      <w:r>
        <w:t>25</w:t>
      </w:r>
      <w:r>
        <w:fldChar w:fldCharType="end"/>
      </w:r>
    </w:p>
    <w:p w14:paraId="61B80717" w14:textId="77777777" w:rsidR="00000000" w:rsidRDefault="00E23567">
      <w:pPr>
        <w:pStyle w:val="TOC2"/>
        <w:tabs>
          <w:tab w:val="right" w:leader="dot" w:pos="8296"/>
        </w:tabs>
        <w:ind w:right="0"/>
        <w:rPr>
          <w:rFonts w:ascii="Times New Roman" w:hAnsi="Times New Roman" w:cs="Times New Roman"/>
          <w:sz w:val="24"/>
          <w:szCs w:val="24"/>
        </w:rPr>
      </w:pPr>
      <w:r>
        <w:rPr>
          <w:rtl/>
        </w:rPr>
        <w:t>אמנון</w:t>
      </w:r>
      <w:r>
        <w:t xml:space="preserve"> </w:t>
      </w:r>
      <w:r>
        <w:rPr>
          <w:rtl/>
        </w:rPr>
        <w:t xml:space="preserve">כהן </w:t>
      </w:r>
      <w:r>
        <w:rPr>
          <w:rtl/>
        </w:rPr>
        <w:t>(ש"ס):</w:t>
      </w:r>
      <w:r>
        <w:tab/>
      </w:r>
      <w:r>
        <w:fldChar w:fldCharType="begin"/>
      </w:r>
      <w:r>
        <w:instrText xml:space="preserve"> PAGEREF _Toc67150118 \h </w:instrText>
      </w:r>
      <w:r>
        <w:fldChar w:fldCharType="separate"/>
      </w:r>
      <w:r>
        <w:t>26</w:t>
      </w:r>
      <w:r>
        <w:fldChar w:fldCharType="end"/>
      </w:r>
    </w:p>
    <w:p w14:paraId="6BF4E7AD" w14:textId="77777777" w:rsidR="00000000" w:rsidRDefault="00E23567">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_Toc67150119 \h </w:instrText>
      </w:r>
      <w:r>
        <w:fldChar w:fldCharType="separate"/>
      </w:r>
      <w:r>
        <w:t>30</w:t>
      </w:r>
      <w:r>
        <w:fldChar w:fldCharType="end"/>
      </w:r>
    </w:p>
    <w:p w14:paraId="2D68CE63" w14:textId="77777777" w:rsidR="00000000" w:rsidRDefault="00E23567">
      <w:pPr>
        <w:pStyle w:val="TOC1"/>
        <w:tabs>
          <w:tab w:val="right" w:leader="dot" w:pos="8296"/>
        </w:tabs>
        <w:rPr>
          <w:rFonts w:ascii="Times New Roman" w:hAnsi="Times New Roman" w:cs="Times New Roman"/>
          <w:sz w:val="24"/>
          <w:szCs w:val="24"/>
        </w:rPr>
      </w:pPr>
      <w:r>
        <w:rPr>
          <w:rtl/>
        </w:rPr>
        <w:t xml:space="preserve">הצעת חוק העמותות (תיקון - כשירות קטין לשמש </w:t>
      </w:r>
      <w:r>
        <w:t xml:space="preserve"> </w:t>
      </w:r>
      <w:r>
        <w:rPr>
          <w:rtl/>
        </w:rPr>
        <w:t>חבר עמותה), התשס"ג-2003</w:t>
      </w:r>
      <w:r>
        <w:tab/>
      </w:r>
      <w:r>
        <w:fldChar w:fldCharType="begin"/>
      </w:r>
      <w:r>
        <w:instrText xml:space="preserve"> PAGEREF _Toc67150120 \h </w:instrText>
      </w:r>
      <w:r>
        <w:fldChar w:fldCharType="separate"/>
      </w:r>
      <w:r>
        <w:t>35</w:t>
      </w:r>
      <w:r>
        <w:fldChar w:fldCharType="end"/>
      </w:r>
    </w:p>
    <w:p w14:paraId="28C26D3B" w14:textId="77777777" w:rsidR="00000000" w:rsidRDefault="00E23567">
      <w:pPr>
        <w:pStyle w:val="TOC1"/>
        <w:tabs>
          <w:tab w:val="right" w:leader="dot" w:pos="8296"/>
        </w:tabs>
        <w:rPr>
          <w:rFonts w:ascii="Times New Roman" w:hAnsi="Times New Roman" w:cs="Times New Roman"/>
          <w:sz w:val="24"/>
          <w:szCs w:val="24"/>
        </w:rPr>
      </w:pPr>
      <w:r>
        <w:t>(</w:t>
      </w:r>
      <w:r>
        <w:rPr>
          <w:rtl/>
        </w:rPr>
        <w:t>הצעת חברת הכנסת גילה פינקלשטיין)</w:t>
      </w:r>
      <w:r>
        <w:tab/>
      </w:r>
      <w:r>
        <w:fldChar w:fldCharType="begin"/>
      </w:r>
      <w:r>
        <w:instrText xml:space="preserve"> PAGEREF _Toc67150121 \h </w:instrText>
      </w:r>
      <w:r>
        <w:fldChar w:fldCharType="separate"/>
      </w:r>
      <w:r>
        <w:t>35</w:t>
      </w:r>
      <w:r>
        <w:fldChar w:fldCharType="end"/>
      </w:r>
    </w:p>
    <w:p w14:paraId="45E52BED" w14:textId="77777777" w:rsidR="00000000" w:rsidRDefault="00E23567">
      <w:pPr>
        <w:pStyle w:val="TOC2"/>
        <w:tabs>
          <w:tab w:val="right" w:leader="dot" w:pos="8296"/>
        </w:tabs>
        <w:ind w:right="0"/>
        <w:rPr>
          <w:rFonts w:ascii="Times New Roman" w:hAnsi="Times New Roman" w:cs="Times New Roman"/>
          <w:sz w:val="24"/>
          <w:szCs w:val="24"/>
        </w:rPr>
      </w:pPr>
      <w:r>
        <w:rPr>
          <w:rtl/>
        </w:rPr>
        <w:t>גיל</w:t>
      </w:r>
      <w:r>
        <w:rPr>
          <w:rtl/>
        </w:rPr>
        <w:t>ה</w:t>
      </w:r>
      <w:r>
        <w:t xml:space="preserve"> </w:t>
      </w:r>
      <w:r>
        <w:rPr>
          <w:rtl/>
        </w:rPr>
        <w:t>פינקלשטיין (מפד"ל):</w:t>
      </w:r>
      <w:r>
        <w:tab/>
      </w:r>
      <w:r>
        <w:fldChar w:fldCharType="begin"/>
      </w:r>
      <w:r>
        <w:instrText xml:space="preserve"> PAGEREF _Toc67150122 \h </w:instrText>
      </w:r>
      <w:r>
        <w:fldChar w:fldCharType="separate"/>
      </w:r>
      <w:r>
        <w:t>35</w:t>
      </w:r>
      <w:r>
        <w:fldChar w:fldCharType="end"/>
      </w:r>
    </w:p>
    <w:p w14:paraId="03D3057C" w14:textId="77777777" w:rsidR="00000000" w:rsidRDefault="00E23567">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_Toc67150123 \h </w:instrText>
      </w:r>
      <w:r>
        <w:fldChar w:fldCharType="separate"/>
      </w:r>
      <w:r>
        <w:t>36</w:t>
      </w:r>
      <w:r>
        <w:fldChar w:fldCharType="end"/>
      </w:r>
    </w:p>
    <w:p w14:paraId="5186061E" w14:textId="77777777" w:rsidR="00000000" w:rsidRDefault="00E23567">
      <w:pPr>
        <w:pStyle w:val="TOC2"/>
        <w:tabs>
          <w:tab w:val="right" w:leader="dot" w:pos="8296"/>
        </w:tabs>
        <w:ind w:right="0"/>
        <w:rPr>
          <w:rFonts w:ascii="Times New Roman" w:hAnsi="Times New Roman" w:cs="Times New Roman"/>
          <w:sz w:val="24"/>
          <w:szCs w:val="24"/>
        </w:rPr>
      </w:pPr>
      <w:r>
        <w:rPr>
          <w:rtl/>
        </w:rPr>
        <w:lastRenderedPageBreak/>
        <w:t>אופיר</w:t>
      </w:r>
      <w:r>
        <w:t xml:space="preserve"> </w:t>
      </w:r>
      <w:r>
        <w:rPr>
          <w:rtl/>
        </w:rPr>
        <w:t>פינס-פז (העבודה-מימד):</w:t>
      </w:r>
      <w:r>
        <w:tab/>
      </w:r>
      <w:r>
        <w:fldChar w:fldCharType="begin"/>
      </w:r>
      <w:r>
        <w:instrText xml:space="preserve"> PAGEREF _Toc67150124 \h </w:instrText>
      </w:r>
      <w:r>
        <w:fldChar w:fldCharType="separate"/>
      </w:r>
      <w:r>
        <w:t>37</w:t>
      </w:r>
      <w:r>
        <w:fldChar w:fldCharType="end"/>
      </w:r>
    </w:p>
    <w:p w14:paraId="1DA57CD9" w14:textId="77777777" w:rsidR="00000000" w:rsidRDefault="00E23567">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_Toc67150125 \h </w:instrText>
      </w:r>
      <w:r>
        <w:fldChar w:fldCharType="separate"/>
      </w:r>
      <w:r>
        <w:t>38</w:t>
      </w:r>
      <w:r>
        <w:fldChar w:fldCharType="end"/>
      </w:r>
    </w:p>
    <w:p w14:paraId="70B36366" w14:textId="77777777" w:rsidR="00000000" w:rsidRDefault="00E23567">
      <w:pPr>
        <w:pStyle w:val="TOC1"/>
        <w:tabs>
          <w:tab w:val="right" w:leader="dot" w:pos="8296"/>
        </w:tabs>
        <w:rPr>
          <w:rFonts w:ascii="Times New Roman" w:hAnsi="Times New Roman" w:cs="Times New Roman"/>
          <w:sz w:val="24"/>
          <w:szCs w:val="24"/>
        </w:rPr>
      </w:pPr>
      <w:r>
        <w:rPr>
          <w:rtl/>
        </w:rPr>
        <w:t>הצעת חוק ביטוח בריאות ממלכתי (תיק</w:t>
      </w:r>
      <w:r>
        <w:rPr>
          <w:rtl/>
        </w:rPr>
        <w:t xml:space="preserve">ון - פרסום נגיש </w:t>
      </w:r>
      <w:r>
        <w:t xml:space="preserve"> </w:t>
      </w:r>
      <w:r>
        <w:rPr>
          <w:rtl/>
        </w:rPr>
        <w:t>של סל הבריאות למבוטחים), התשס"ג-2003</w:t>
      </w:r>
      <w:r>
        <w:tab/>
      </w:r>
      <w:r>
        <w:fldChar w:fldCharType="begin"/>
      </w:r>
      <w:r>
        <w:instrText xml:space="preserve"> PAGEREF _Toc67150126 \h </w:instrText>
      </w:r>
      <w:r>
        <w:fldChar w:fldCharType="separate"/>
      </w:r>
      <w:r>
        <w:t>40</w:t>
      </w:r>
      <w:r>
        <w:fldChar w:fldCharType="end"/>
      </w:r>
    </w:p>
    <w:p w14:paraId="2CF946B4" w14:textId="77777777" w:rsidR="00000000" w:rsidRDefault="00E23567">
      <w:pPr>
        <w:pStyle w:val="TOC1"/>
        <w:tabs>
          <w:tab w:val="right" w:leader="dot" w:pos="8296"/>
        </w:tabs>
        <w:rPr>
          <w:rFonts w:ascii="Times New Roman" w:hAnsi="Times New Roman" w:cs="Times New Roman"/>
          <w:sz w:val="24"/>
          <w:szCs w:val="24"/>
        </w:rPr>
      </w:pPr>
      <w:r>
        <w:t>(</w:t>
      </w:r>
      <w:r>
        <w:rPr>
          <w:rtl/>
        </w:rPr>
        <w:t>הצעת חבר הכנסת רומן ברונפמן</w:t>
      </w:r>
      <w:r>
        <w:t>)</w:t>
      </w:r>
      <w:r>
        <w:tab/>
      </w:r>
      <w:r>
        <w:fldChar w:fldCharType="begin"/>
      </w:r>
      <w:r>
        <w:instrText xml:space="preserve"> PAGEREF _Toc67150127 \h </w:instrText>
      </w:r>
      <w:r>
        <w:fldChar w:fldCharType="separate"/>
      </w:r>
      <w:r>
        <w:t>40</w:t>
      </w:r>
      <w:r>
        <w:fldChar w:fldCharType="end"/>
      </w:r>
    </w:p>
    <w:p w14:paraId="721A2A99" w14:textId="77777777" w:rsidR="00000000" w:rsidRDefault="00E23567">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PAGEREF _Toc67150128 \h </w:instrText>
      </w:r>
      <w:r>
        <w:fldChar w:fldCharType="separate"/>
      </w:r>
      <w:r>
        <w:t>40</w:t>
      </w:r>
      <w:r>
        <w:fldChar w:fldCharType="end"/>
      </w:r>
    </w:p>
    <w:p w14:paraId="70E12D29" w14:textId="77777777" w:rsidR="00000000" w:rsidRDefault="00E23567">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_Toc67150129 \h </w:instrText>
      </w:r>
      <w:r>
        <w:fldChar w:fldCharType="separate"/>
      </w:r>
      <w:r>
        <w:t>41</w:t>
      </w:r>
      <w:r>
        <w:fldChar w:fldCharType="end"/>
      </w:r>
    </w:p>
    <w:p w14:paraId="098E6839" w14:textId="77777777" w:rsidR="00000000" w:rsidRDefault="00E23567">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PAGEREF _Toc67150130 \h </w:instrText>
      </w:r>
      <w:r>
        <w:fldChar w:fldCharType="separate"/>
      </w:r>
      <w:r>
        <w:t>44</w:t>
      </w:r>
      <w:r>
        <w:fldChar w:fldCharType="end"/>
      </w:r>
    </w:p>
    <w:p w14:paraId="3740FC98" w14:textId="77777777" w:rsidR="00000000" w:rsidRDefault="00E23567">
      <w:pPr>
        <w:pStyle w:val="TOC1"/>
        <w:tabs>
          <w:tab w:val="right" w:leader="dot" w:pos="8296"/>
        </w:tabs>
        <w:rPr>
          <w:rFonts w:ascii="Times New Roman" w:hAnsi="Times New Roman" w:cs="Times New Roman"/>
          <w:sz w:val="24"/>
          <w:szCs w:val="24"/>
        </w:rPr>
      </w:pPr>
      <w:r>
        <w:rPr>
          <w:rtl/>
        </w:rPr>
        <w:t>הודעת יושב ראש ועדת הכנסת</w:t>
      </w:r>
      <w:r>
        <w:tab/>
      </w:r>
      <w:r>
        <w:fldChar w:fldCharType="begin"/>
      </w:r>
      <w:r>
        <w:instrText xml:space="preserve"> PAGEREF _Toc67150131 \h </w:instrText>
      </w:r>
      <w:r>
        <w:fldChar w:fldCharType="separate"/>
      </w:r>
      <w:r>
        <w:t>45</w:t>
      </w:r>
      <w:r>
        <w:fldChar w:fldCharType="end"/>
      </w:r>
    </w:p>
    <w:p w14:paraId="53271B4D" w14:textId="77777777" w:rsidR="00000000" w:rsidRDefault="00E2356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_Toc67150132 \h </w:instrText>
      </w:r>
      <w:r>
        <w:fldChar w:fldCharType="separate"/>
      </w:r>
      <w:r>
        <w:t>45</w:t>
      </w:r>
      <w:r>
        <w:fldChar w:fldCharType="end"/>
      </w:r>
    </w:p>
    <w:p w14:paraId="1E4F28C6" w14:textId="77777777" w:rsidR="00000000" w:rsidRDefault="00E23567">
      <w:pPr>
        <w:pStyle w:val="TOC1"/>
        <w:tabs>
          <w:tab w:val="right" w:leader="dot" w:pos="8296"/>
        </w:tabs>
        <w:rPr>
          <w:rFonts w:ascii="Times New Roman" w:hAnsi="Times New Roman" w:cs="Times New Roman"/>
          <w:sz w:val="24"/>
          <w:szCs w:val="24"/>
        </w:rPr>
      </w:pPr>
      <w:r>
        <w:rPr>
          <w:rtl/>
        </w:rPr>
        <w:t>הצעת חוק האזרחות (תיקון - פטור מתנאים להתאזרחות</w:t>
      </w:r>
      <w:r>
        <w:t xml:space="preserve"> </w:t>
      </w:r>
      <w:r>
        <w:rPr>
          <w:rtl/>
        </w:rPr>
        <w:t>למשרת בצה"ל),</w:t>
      </w:r>
      <w:r>
        <w:tab/>
      </w:r>
      <w:r>
        <w:fldChar w:fldCharType="begin"/>
      </w:r>
      <w:r>
        <w:instrText xml:space="preserve"> PAGEREF _Toc67150133 \h</w:instrText>
      </w:r>
      <w:r>
        <w:instrText xml:space="preserve"> </w:instrText>
      </w:r>
      <w:r>
        <w:fldChar w:fldCharType="separate"/>
      </w:r>
      <w:r>
        <w:t>46</w:t>
      </w:r>
      <w:r>
        <w:fldChar w:fldCharType="end"/>
      </w:r>
    </w:p>
    <w:p w14:paraId="5DDBF890" w14:textId="77777777" w:rsidR="00000000" w:rsidRDefault="00E23567">
      <w:pPr>
        <w:pStyle w:val="TOC1"/>
        <w:tabs>
          <w:tab w:val="right" w:leader="dot" w:pos="8296"/>
        </w:tabs>
        <w:rPr>
          <w:rFonts w:ascii="Times New Roman" w:hAnsi="Times New Roman" w:cs="Times New Roman"/>
          <w:sz w:val="24"/>
          <w:szCs w:val="24"/>
        </w:rPr>
      </w:pPr>
      <w:r>
        <w:rPr>
          <w:rtl/>
        </w:rPr>
        <w:t>התשס"ג-2003</w:t>
      </w:r>
      <w:r>
        <w:tab/>
      </w:r>
      <w:r>
        <w:fldChar w:fldCharType="begin"/>
      </w:r>
      <w:r>
        <w:instrText xml:space="preserve"> PAGEREF _Toc67150134 \h </w:instrText>
      </w:r>
      <w:r>
        <w:fldChar w:fldCharType="separate"/>
      </w:r>
      <w:r>
        <w:t>46</w:t>
      </w:r>
      <w:r>
        <w:fldChar w:fldCharType="end"/>
      </w:r>
    </w:p>
    <w:p w14:paraId="5ADB94D6" w14:textId="77777777" w:rsidR="00000000" w:rsidRDefault="00E23567">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_Toc67150135 \h </w:instrText>
      </w:r>
      <w:r>
        <w:fldChar w:fldCharType="separate"/>
      </w:r>
      <w:r>
        <w:t>46</w:t>
      </w:r>
      <w:r>
        <w:fldChar w:fldCharType="end"/>
      </w:r>
    </w:p>
    <w:p w14:paraId="34E9BE7E" w14:textId="77777777" w:rsidR="00000000" w:rsidRDefault="00E23567">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_Toc67150136 \h </w:instrText>
      </w:r>
      <w:r>
        <w:fldChar w:fldCharType="separate"/>
      </w:r>
      <w:r>
        <w:t>46</w:t>
      </w:r>
      <w:r>
        <w:fldChar w:fldCharType="end"/>
      </w:r>
    </w:p>
    <w:p w14:paraId="063DBF12" w14:textId="77777777" w:rsidR="00000000" w:rsidRDefault="00E23567">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_Toc67150137 \h </w:instrText>
      </w:r>
      <w:r>
        <w:fldChar w:fldCharType="separate"/>
      </w:r>
      <w:r>
        <w:t>47</w:t>
      </w:r>
      <w:r>
        <w:fldChar w:fldCharType="end"/>
      </w:r>
    </w:p>
    <w:p w14:paraId="09D7BA1C" w14:textId="77777777" w:rsidR="00000000" w:rsidRDefault="00E2356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_Toc67150138 \h </w:instrText>
      </w:r>
      <w:r>
        <w:fldChar w:fldCharType="separate"/>
      </w:r>
      <w:r>
        <w:t>47</w:t>
      </w:r>
      <w:r>
        <w:fldChar w:fldCharType="end"/>
      </w:r>
    </w:p>
    <w:p w14:paraId="340B69DD" w14:textId="77777777" w:rsidR="00000000" w:rsidRDefault="00E23567">
      <w:pPr>
        <w:pStyle w:val="TOC1"/>
        <w:tabs>
          <w:tab w:val="right" w:leader="dot" w:pos="8296"/>
        </w:tabs>
        <w:rPr>
          <w:rFonts w:ascii="Times New Roman" w:hAnsi="Times New Roman" w:cs="Times New Roman"/>
          <w:sz w:val="24"/>
          <w:szCs w:val="24"/>
        </w:rPr>
      </w:pPr>
      <w:r>
        <w:rPr>
          <w:rtl/>
        </w:rPr>
        <w:t>הצעת חוק המדיניות הכלכלית לשנת הכספים 2004 (תיקוני חקיקה)</w:t>
      </w:r>
      <w:r>
        <w:t xml:space="preserve">  (</w:t>
      </w:r>
      <w:r>
        <w:rPr>
          <w:rtl/>
        </w:rPr>
        <w:t>תיקון - תחולת התיקון לחוק ההסדרים 1992), התשס"ד-2004</w:t>
      </w:r>
      <w:r>
        <w:tab/>
      </w:r>
      <w:r>
        <w:fldChar w:fldCharType="begin"/>
      </w:r>
      <w:r>
        <w:instrText xml:space="preserve"> PAGEREF _Toc67150139 \h </w:instrText>
      </w:r>
      <w:r>
        <w:fldChar w:fldCharType="separate"/>
      </w:r>
      <w:r>
        <w:t>49</w:t>
      </w:r>
      <w:r>
        <w:fldChar w:fldCharType="end"/>
      </w:r>
    </w:p>
    <w:p w14:paraId="34E904C6" w14:textId="77777777" w:rsidR="00000000" w:rsidRDefault="00E23567">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_Toc67150140 \h </w:instrText>
      </w:r>
      <w:r>
        <w:fldChar w:fldCharType="separate"/>
      </w:r>
      <w:r>
        <w:t>49</w:t>
      </w:r>
      <w:r>
        <w:fldChar w:fldCharType="end"/>
      </w:r>
    </w:p>
    <w:p w14:paraId="6A68F053" w14:textId="77777777" w:rsidR="00000000" w:rsidRDefault="00E23567">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_Toc67150141 \h </w:instrText>
      </w:r>
      <w:r>
        <w:fldChar w:fldCharType="separate"/>
      </w:r>
      <w:r>
        <w:t>49</w:t>
      </w:r>
      <w:r>
        <w:fldChar w:fldCharType="end"/>
      </w:r>
    </w:p>
    <w:p w14:paraId="56D89C88" w14:textId="77777777" w:rsidR="00000000" w:rsidRDefault="00E23567">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_Toc67150142 \h </w:instrText>
      </w:r>
      <w:r>
        <w:fldChar w:fldCharType="separate"/>
      </w:r>
      <w:r>
        <w:t>51</w:t>
      </w:r>
      <w:r>
        <w:fldChar w:fldCharType="end"/>
      </w:r>
    </w:p>
    <w:p w14:paraId="4EF9FB53" w14:textId="77777777" w:rsidR="00000000" w:rsidRDefault="00E23567">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_Toc67150143 \h </w:instrText>
      </w:r>
      <w:r>
        <w:fldChar w:fldCharType="separate"/>
      </w:r>
      <w:r>
        <w:t>52</w:t>
      </w:r>
      <w:r>
        <w:fldChar w:fldCharType="end"/>
      </w:r>
    </w:p>
    <w:p w14:paraId="672B8AE6" w14:textId="77777777" w:rsidR="00000000" w:rsidRDefault="00E23567">
      <w:pPr>
        <w:pStyle w:val="TOC1"/>
        <w:tabs>
          <w:tab w:val="right" w:leader="dot" w:pos="8296"/>
        </w:tabs>
        <w:rPr>
          <w:rFonts w:ascii="Times New Roman" w:hAnsi="Times New Roman" w:cs="Times New Roman"/>
          <w:sz w:val="24"/>
          <w:szCs w:val="24"/>
        </w:rPr>
      </w:pPr>
      <w:r>
        <w:rPr>
          <w:rtl/>
        </w:rPr>
        <w:t>הצעת חוק הלוואות לדיור (תיקון - ועדה מיוחדת), התשס"ג-2003</w:t>
      </w:r>
      <w:r>
        <w:tab/>
      </w:r>
      <w:r>
        <w:fldChar w:fldCharType="begin"/>
      </w:r>
      <w:r>
        <w:instrText xml:space="preserve"> PAGEREF _Toc67150144 \h </w:instrText>
      </w:r>
      <w:r>
        <w:fldChar w:fldCharType="separate"/>
      </w:r>
      <w:r>
        <w:t>56</w:t>
      </w:r>
      <w:r>
        <w:fldChar w:fldCharType="end"/>
      </w:r>
    </w:p>
    <w:p w14:paraId="0C7C7B0A" w14:textId="77777777" w:rsidR="00000000" w:rsidRDefault="00E23567">
      <w:pPr>
        <w:pStyle w:val="TOC1"/>
        <w:tabs>
          <w:tab w:val="right" w:leader="dot" w:pos="8296"/>
        </w:tabs>
        <w:rPr>
          <w:rFonts w:ascii="Times New Roman" w:hAnsi="Times New Roman" w:cs="Times New Roman"/>
          <w:sz w:val="24"/>
          <w:szCs w:val="24"/>
        </w:rPr>
      </w:pPr>
      <w:r>
        <w:t>(</w:t>
      </w:r>
      <w:r>
        <w:rPr>
          <w:rtl/>
        </w:rPr>
        <w:t>הצעת חבר הכנסת משה גפני)</w:t>
      </w:r>
      <w:r>
        <w:tab/>
      </w:r>
      <w:r>
        <w:fldChar w:fldCharType="begin"/>
      </w:r>
      <w:r>
        <w:instrText xml:space="preserve"> PAGEREF _Toc67150145 \</w:instrText>
      </w:r>
      <w:r>
        <w:instrText xml:space="preserve">h </w:instrText>
      </w:r>
      <w:r>
        <w:fldChar w:fldCharType="separate"/>
      </w:r>
      <w:r>
        <w:t>56</w:t>
      </w:r>
      <w:r>
        <w:fldChar w:fldCharType="end"/>
      </w:r>
    </w:p>
    <w:p w14:paraId="1E88EE2D" w14:textId="77777777" w:rsidR="00000000" w:rsidRDefault="00E2356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_Toc67150146 \h </w:instrText>
      </w:r>
      <w:r>
        <w:fldChar w:fldCharType="separate"/>
      </w:r>
      <w:r>
        <w:t>57</w:t>
      </w:r>
      <w:r>
        <w:fldChar w:fldCharType="end"/>
      </w:r>
    </w:p>
    <w:p w14:paraId="0625E907" w14:textId="77777777" w:rsidR="00000000" w:rsidRDefault="00E23567">
      <w:pPr>
        <w:pStyle w:val="TOC1"/>
        <w:tabs>
          <w:tab w:val="right" w:leader="dot" w:pos="8296"/>
        </w:tabs>
        <w:rPr>
          <w:rFonts w:ascii="Times New Roman" w:hAnsi="Times New Roman" w:cs="Times New Roman"/>
          <w:sz w:val="24"/>
          <w:szCs w:val="24"/>
        </w:rPr>
      </w:pPr>
      <w:r>
        <w:rPr>
          <w:rtl/>
        </w:rPr>
        <w:t>הודעת ועדת הכלכלה על רצונה להחיל דין רציפות על הצעת חוק</w:t>
      </w:r>
      <w:r>
        <w:tab/>
      </w:r>
      <w:r>
        <w:fldChar w:fldCharType="begin"/>
      </w:r>
      <w:r>
        <w:instrText xml:space="preserve"> PAGEREF _Toc67150147 \h </w:instrText>
      </w:r>
      <w:r>
        <w:fldChar w:fldCharType="separate"/>
      </w:r>
      <w:r>
        <w:t>62</w:t>
      </w:r>
      <w:r>
        <w:fldChar w:fldCharType="end"/>
      </w:r>
    </w:p>
    <w:p w14:paraId="77695940" w14:textId="77777777" w:rsidR="00000000" w:rsidRDefault="00E23567">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 _Toc67150148 \h </w:instrText>
      </w:r>
      <w:r>
        <w:fldChar w:fldCharType="separate"/>
      </w:r>
      <w:r>
        <w:t>62</w:t>
      </w:r>
      <w:r>
        <w:fldChar w:fldCharType="end"/>
      </w:r>
    </w:p>
    <w:p w14:paraId="1F91F6CB" w14:textId="77777777" w:rsidR="00000000" w:rsidRDefault="00E2356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_Toc67150149 \h </w:instrText>
      </w:r>
      <w:r>
        <w:fldChar w:fldCharType="separate"/>
      </w:r>
      <w:r>
        <w:t>63</w:t>
      </w:r>
      <w:r>
        <w:fldChar w:fldCharType="end"/>
      </w:r>
    </w:p>
    <w:p w14:paraId="3DB59E0A" w14:textId="77777777" w:rsidR="00000000" w:rsidRDefault="00E23567">
      <w:pPr>
        <w:pStyle w:val="TOC1"/>
        <w:tabs>
          <w:tab w:val="right" w:leader="dot" w:pos="8296"/>
        </w:tabs>
        <w:rPr>
          <w:rFonts w:ascii="Times New Roman" w:hAnsi="Times New Roman" w:cs="Times New Roman"/>
          <w:sz w:val="24"/>
          <w:szCs w:val="24"/>
        </w:rPr>
      </w:pPr>
      <w:r>
        <w:rPr>
          <w:rtl/>
        </w:rPr>
        <w:t>הצורך בהקמת ועדת חקירה פרלמנטרית בנושא</w:t>
      </w:r>
      <w:r>
        <w:t xml:space="preserve"> </w:t>
      </w:r>
      <w:r>
        <w:rPr>
          <w:rtl/>
        </w:rPr>
        <w:t xml:space="preserve">הבנייה </w:t>
      </w:r>
      <w:r>
        <w:t xml:space="preserve"> </w:t>
      </w:r>
      <w:r>
        <w:rPr>
          <w:rtl/>
        </w:rPr>
        <w:t>וההשתלטות הבלתי-חוקית על אדמות מדינה</w:t>
      </w:r>
      <w:r>
        <w:tab/>
      </w:r>
      <w:r>
        <w:fldChar w:fldCharType="begin"/>
      </w:r>
      <w:r>
        <w:instrText xml:space="preserve"> PAGEREF _Toc67150150 \h </w:instrText>
      </w:r>
      <w:r>
        <w:fldChar w:fldCharType="separate"/>
      </w:r>
      <w:r>
        <w:t>63</w:t>
      </w:r>
      <w:r>
        <w:fldChar w:fldCharType="end"/>
      </w:r>
    </w:p>
    <w:p w14:paraId="7B7CCCBB" w14:textId="77777777" w:rsidR="00000000" w:rsidRDefault="00E23567">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_Toc67150151 \h </w:instrText>
      </w:r>
      <w:r>
        <w:fldChar w:fldCharType="separate"/>
      </w:r>
      <w:r>
        <w:t>64</w:t>
      </w:r>
      <w:r>
        <w:fldChar w:fldCharType="end"/>
      </w:r>
    </w:p>
    <w:p w14:paraId="7DC71FBC" w14:textId="77777777" w:rsidR="00000000" w:rsidRDefault="00E23567">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_Toc67150152 \h </w:instrText>
      </w:r>
      <w:r>
        <w:fldChar w:fldCharType="separate"/>
      </w:r>
      <w:r>
        <w:t>66</w:t>
      </w:r>
      <w:r>
        <w:fldChar w:fldCharType="end"/>
      </w:r>
    </w:p>
    <w:p w14:paraId="5B196E99" w14:textId="77777777" w:rsidR="00000000" w:rsidRDefault="00E23567">
      <w:pPr>
        <w:pStyle w:val="TOC2"/>
        <w:tabs>
          <w:tab w:val="right" w:leader="dot" w:pos="8296"/>
        </w:tabs>
        <w:ind w:right="0"/>
        <w:rPr>
          <w:rFonts w:ascii="Times New Roman" w:hAnsi="Times New Roman" w:cs="Times New Roman"/>
          <w:sz w:val="24"/>
          <w:szCs w:val="24"/>
        </w:rPr>
      </w:pPr>
      <w:r>
        <w:rPr>
          <w:rtl/>
        </w:rPr>
        <w:t>השר לביטחון פנים צחי הנגבי</w:t>
      </w:r>
      <w:r>
        <w:rPr>
          <w:rtl/>
        </w:rPr>
        <w:t>:</w:t>
      </w:r>
      <w:r>
        <w:tab/>
      </w:r>
      <w:r>
        <w:fldChar w:fldCharType="begin"/>
      </w:r>
      <w:r>
        <w:instrText xml:space="preserve"> PAGEREF _Toc67150153 \h </w:instrText>
      </w:r>
      <w:r>
        <w:fldChar w:fldCharType="separate"/>
      </w:r>
      <w:r>
        <w:t>82</w:t>
      </w:r>
      <w:r>
        <w:fldChar w:fldCharType="end"/>
      </w:r>
    </w:p>
    <w:p w14:paraId="79B4D4CC" w14:textId="77777777" w:rsidR="00000000" w:rsidRDefault="00E23567">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_Toc67150154 \h </w:instrText>
      </w:r>
      <w:r>
        <w:fldChar w:fldCharType="separate"/>
      </w:r>
      <w:r>
        <w:t>88</w:t>
      </w:r>
      <w:r>
        <w:fldChar w:fldCharType="end"/>
      </w:r>
    </w:p>
    <w:p w14:paraId="2954818F" w14:textId="77777777" w:rsidR="00000000" w:rsidRDefault="00E23567">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_Toc67150155 \h </w:instrText>
      </w:r>
      <w:r>
        <w:fldChar w:fldCharType="separate"/>
      </w:r>
      <w:r>
        <w:t>92</w:t>
      </w:r>
      <w:r>
        <w:fldChar w:fldCharType="end"/>
      </w:r>
    </w:p>
    <w:p w14:paraId="29FB10B6" w14:textId="77777777" w:rsidR="00000000" w:rsidRDefault="00E23567">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_Toc67150156 \h </w:instrText>
      </w:r>
      <w:r>
        <w:fldChar w:fldCharType="separate"/>
      </w:r>
      <w:r>
        <w:t>98</w:t>
      </w:r>
      <w:r>
        <w:fldChar w:fldCharType="end"/>
      </w:r>
    </w:p>
    <w:p w14:paraId="1FBCCDB7" w14:textId="77777777" w:rsidR="00000000" w:rsidRDefault="00E23567">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_Toc67150157 \h </w:instrText>
      </w:r>
      <w:r>
        <w:fldChar w:fldCharType="separate"/>
      </w:r>
      <w:r>
        <w:t>98</w:t>
      </w:r>
      <w:r>
        <w:fldChar w:fldCharType="end"/>
      </w:r>
    </w:p>
    <w:p w14:paraId="292CB6C8" w14:textId="77777777" w:rsidR="00000000" w:rsidRDefault="00E23567">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_Toc67150158 \h </w:instrText>
      </w:r>
      <w:r>
        <w:fldChar w:fldCharType="separate"/>
      </w:r>
      <w:r>
        <w:t>99</w:t>
      </w:r>
      <w:r>
        <w:fldChar w:fldCharType="end"/>
      </w:r>
    </w:p>
    <w:p w14:paraId="336CCD35" w14:textId="77777777" w:rsidR="00000000" w:rsidRDefault="00E23567">
      <w:pPr>
        <w:pStyle w:val="TOC1"/>
        <w:tabs>
          <w:tab w:val="right" w:leader="dot" w:pos="8296"/>
        </w:tabs>
        <w:rPr>
          <w:rFonts w:ascii="Times New Roman" w:hAnsi="Times New Roman" w:cs="Times New Roman"/>
          <w:sz w:val="24"/>
          <w:szCs w:val="24"/>
        </w:rPr>
      </w:pPr>
      <w:r>
        <w:rPr>
          <w:rtl/>
        </w:rPr>
        <w:t>הפיגוע במוסקבה והטרור העולמי</w:t>
      </w:r>
      <w:r>
        <w:tab/>
      </w:r>
      <w:r>
        <w:fldChar w:fldCharType="begin"/>
      </w:r>
      <w:r>
        <w:instrText xml:space="preserve"> PAGEREF _Toc67150159 \h </w:instrText>
      </w:r>
      <w:r>
        <w:fldChar w:fldCharType="separate"/>
      </w:r>
      <w:r>
        <w:t>99</w:t>
      </w:r>
      <w:r>
        <w:fldChar w:fldCharType="end"/>
      </w:r>
    </w:p>
    <w:p w14:paraId="700926B8" w14:textId="77777777" w:rsidR="00000000" w:rsidRDefault="00E2356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_Toc67150160 \h </w:instrText>
      </w:r>
      <w:r>
        <w:fldChar w:fldCharType="separate"/>
      </w:r>
      <w:r>
        <w:t>99</w:t>
      </w:r>
      <w:r>
        <w:fldChar w:fldCharType="end"/>
      </w:r>
    </w:p>
    <w:p w14:paraId="2A1F5117" w14:textId="77777777" w:rsidR="00000000" w:rsidRDefault="00E23567">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_Toc67150161 \h </w:instrText>
      </w:r>
      <w:r>
        <w:fldChar w:fldCharType="separate"/>
      </w:r>
      <w:r>
        <w:t>101</w:t>
      </w:r>
      <w:r>
        <w:fldChar w:fldCharType="end"/>
      </w:r>
    </w:p>
    <w:p w14:paraId="0E7696BB" w14:textId="77777777" w:rsidR="00000000" w:rsidRDefault="00E2356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w:instrText>
      </w:r>
      <w:r>
        <w:instrText xml:space="preserve">EF _Toc67150162 \h </w:instrText>
      </w:r>
      <w:r>
        <w:fldChar w:fldCharType="separate"/>
      </w:r>
      <w:r>
        <w:t>102</w:t>
      </w:r>
      <w:r>
        <w:fldChar w:fldCharType="end"/>
      </w:r>
    </w:p>
    <w:p w14:paraId="76814053" w14:textId="77777777" w:rsidR="00000000" w:rsidRDefault="00E2356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_Toc67150163 \h </w:instrText>
      </w:r>
      <w:r>
        <w:fldChar w:fldCharType="separate"/>
      </w:r>
      <w:r>
        <w:t>104</w:t>
      </w:r>
      <w:r>
        <w:fldChar w:fldCharType="end"/>
      </w:r>
    </w:p>
    <w:p w14:paraId="578D996D" w14:textId="77777777" w:rsidR="00000000" w:rsidRDefault="00E2356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_Toc67150164 \h </w:instrText>
      </w:r>
      <w:r>
        <w:fldChar w:fldCharType="separate"/>
      </w:r>
      <w:r>
        <w:t>105</w:t>
      </w:r>
      <w:r>
        <w:fldChar w:fldCharType="end"/>
      </w:r>
    </w:p>
    <w:p w14:paraId="6E43CC60" w14:textId="77777777" w:rsidR="00000000" w:rsidRDefault="00E2356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_Toc67150165 \h </w:instrText>
      </w:r>
      <w:r>
        <w:fldChar w:fldCharType="separate"/>
      </w:r>
      <w:r>
        <w:t>106</w:t>
      </w:r>
      <w:r>
        <w:fldChar w:fldCharType="end"/>
      </w:r>
    </w:p>
    <w:p w14:paraId="3A0480A7" w14:textId="77777777" w:rsidR="00000000" w:rsidRDefault="00E23567">
      <w:pPr>
        <w:pStyle w:val="TOC1"/>
        <w:tabs>
          <w:tab w:val="right" w:leader="dot" w:pos="8296"/>
        </w:tabs>
        <w:rPr>
          <w:rFonts w:ascii="Times New Roman" w:hAnsi="Times New Roman" w:cs="Times New Roman"/>
          <w:sz w:val="24"/>
          <w:szCs w:val="24"/>
        </w:rPr>
      </w:pPr>
      <w:r>
        <w:rPr>
          <w:rtl/>
        </w:rPr>
        <w:t>המשבר</w:t>
      </w:r>
      <w:r>
        <w:t xml:space="preserve"> </w:t>
      </w:r>
      <w:r>
        <w:rPr>
          <w:rtl/>
        </w:rPr>
        <w:t>המתמשך ברשויות המקומיות</w:t>
      </w:r>
      <w:r>
        <w:tab/>
      </w:r>
      <w:r>
        <w:fldChar w:fldCharType="begin"/>
      </w:r>
      <w:r>
        <w:instrText xml:space="preserve"> PAGEREF _Toc67150</w:instrText>
      </w:r>
      <w:r>
        <w:instrText xml:space="preserve">166 \h </w:instrText>
      </w:r>
      <w:r>
        <w:fldChar w:fldCharType="separate"/>
      </w:r>
      <w:r>
        <w:t>106</w:t>
      </w:r>
      <w:r>
        <w:fldChar w:fldCharType="end"/>
      </w:r>
    </w:p>
    <w:p w14:paraId="59C85138" w14:textId="77777777" w:rsidR="00000000" w:rsidRDefault="00E23567">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_Toc67150167 \h </w:instrText>
      </w:r>
      <w:r>
        <w:fldChar w:fldCharType="separate"/>
      </w:r>
      <w:r>
        <w:t>106</w:t>
      </w:r>
      <w:r>
        <w:fldChar w:fldCharType="end"/>
      </w:r>
    </w:p>
    <w:p w14:paraId="74E0C747" w14:textId="77777777" w:rsidR="00000000" w:rsidRDefault="00E23567">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_Toc67150168 \h </w:instrText>
      </w:r>
      <w:r>
        <w:fldChar w:fldCharType="separate"/>
      </w:r>
      <w:r>
        <w:t>109</w:t>
      </w:r>
      <w:r>
        <w:fldChar w:fldCharType="end"/>
      </w:r>
    </w:p>
    <w:p w14:paraId="6E49EB3F" w14:textId="77777777" w:rsidR="00000000" w:rsidRDefault="00E23567">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_Toc67150169 \h </w:instrText>
      </w:r>
      <w:r>
        <w:fldChar w:fldCharType="separate"/>
      </w:r>
      <w:r>
        <w:t>113</w:t>
      </w:r>
      <w:r>
        <w:fldChar w:fldCharType="end"/>
      </w:r>
    </w:p>
    <w:p w14:paraId="24D2C4DA" w14:textId="77777777" w:rsidR="00000000" w:rsidRDefault="00E2356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_Toc67150170 \h </w:instrText>
      </w:r>
      <w:r>
        <w:fldChar w:fldCharType="separate"/>
      </w:r>
      <w:r>
        <w:t>114</w:t>
      </w:r>
      <w:r>
        <w:fldChar w:fldCharType="end"/>
      </w:r>
    </w:p>
    <w:p w14:paraId="44D6A780" w14:textId="77777777" w:rsidR="00000000" w:rsidRDefault="00E23567">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_Toc67</w:instrText>
      </w:r>
      <w:r>
        <w:instrText xml:space="preserve">150171 \h </w:instrText>
      </w:r>
      <w:r>
        <w:fldChar w:fldCharType="separate"/>
      </w:r>
      <w:r>
        <w:t>115</w:t>
      </w:r>
      <w:r>
        <w:fldChar w:fldCharType="end"/>
      </w:r>
    </w:p>
    <w:p w14:paraId="79E4BE33" w14:textId="77777777" w:rsidR="00000000" w:rsidRDefault="00E23567">
      <w:pPr>
        <w:pStyle w:val="TOC1"/>
        <w:tabs>
          <w:tab w:val="right" w:leader="dot" w:pos="8296"/>
        </w:tabs>
        <w:rPr>
          <w:rFonts w:ascii="Times New Roman" w:hAnsi="Times New Roman" w:cs="Times New Roman"/>
          <w:sz w:val="24"/>
          <w:szCs w:val="24"/>
        </w:rPr>
      </w:pPr>
      <w:r>
        <w:rPr>
          <w:rtl/>
        </w:rPr>
        <w:t>העלאת מחיר הלחם</w:t>
      </w:r>
      <w:r>
        <w:tab/>
      </w:r>
      <w:r>
        <w:fldChar w:fldCharType="begin"/>
      </w:r>
      <w:r>
        <w:instrText xml:space="preserve"> PAGEREF _Toc67150172 \h </w:instrText>
      </w:r>
      <w:r>
        <w:fldChar w:fldCharType="separate"/>
      </w:r>
      <w:r>
        <w:t>115</w:t>
      </w:r>
      <w:r>
        <w:fldChar w:fldCharType="end"/>
      </w:r>
    </w:p>
    <w:p w14:paraId="5761AF86" w14:textId="77777777" w:rsidR="00000000" w:rsidRDefault="00E2356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_Toc67150173 \h </w:instrText>
      </w:r>
      <w:r>
        <w:fldChar w:fldCharType="separate"/>
      </w:r>
      <w:r>
        <w:t>116</w:t>
      </w:r>
      <w:r>
        <w:fldChar w:fldCharType="end"/>
      </w:r>
    </w:p>
    <w:p w14:paraId="59979167" w14:textId="77777777" w:rsidR="00000000" w:rsidRDefault="00E23567">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_Toc67150174 \h </w:instrText>
      </w:r>
      <w:r>
        <w:fldChar w:fldCharType="separate"/>
      </w:r>
      <w:r>
        <w:t>117</w:t>
      </w:r>
      <w:r>
        <w:fldChar w:fldCharType="end"/>
      </w:r>
    </w:p>
    <w:p w14:paraId="26B20193" w14:textId="77777777" w:rsidR="00000000" w:rsidRDefault="00E2356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_Toc67150175 \h </w:instrText>
      </w:r>
      <w:r>
        <w:fldChar w:fldCharType="separate"/>
      </w:r>
      <w:r>
        <w:t>118</w:t>
      </w:r>
      <w:r>
        <w:fldChar w:fldCharType="end"/>
      </w:r>
    </w:p>
    <w:p w14:paraId="15F32020" w14:textId="77777777" w:rsidR="00000000" w:rsidRDefault="00E2356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w:instrText>
      </w:r>
      <w:r>
        <w:instrText xml:space="preserve">Toc67150176 \h </w:instrText>
      </w:r>
      <w:r>
        <w:fldChar w:fldCharType="separate"/>
      </w:r>
      <w:r>
        <w:t>119</w:t>
      </w:r>
      <w:r>
        <w:fldChar w:fldCharType="end"/>
      </w:r>
    </w:p>
    <w:p w14:paraId="2B241630" w14:textId="77777777" w:rsidR="00000000" w:rsidRDefault="00E23567">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_Toc67150177 \h </w:instrText>
      </w:r>
      <w:r>
        <w:fldChar w:fldCharType="separate"/>
      </w:r>
      <w:r>
        <w:t>121</w:t>
      </w:r>
      <w:r>
        <w:fldChar w:fldCharType="end"/>
      </w:r>
    </w:p>
    <w:p w14:paraId="2273E982" w14:textId="77777777" w:rsidR="00000000" w:rsidRDefault="00E23567">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_Toc67150178 \h </w:instrText>
      </w:r>
      <w:r>
        <w:fldChar w:fldCharType="separate"/>
      </w:r>
      <w:r>
        <w:t>125</w:t>
      </w:r>
      <w:r>
        <w:fldChar w:fldCharType="end"/>
      </w:r>
    </w:p>
    <w:p w14:paraId="53D1F14C" w14:textId="77777777" w:rsidR="00000000" w:rsidRDefault="00E23567">
      <w:pPr>
        <w:pStyle w:val="TOC2"/>
        <w:tabs>
          <w:tab w:val="right" w:leader="dot" w:pos="8296"/>
        </w:tabs>
        <w:ind w:right="0"/>
        <w:rPr>
          <w:rFonts w:ascii="Times New Roman" w:hAnsi="Times New Roman" w:cs="Times New Roman"/>
          <w:sz w:val="24"/>
          <w:szCs w:val="24"/>
        </w:rPr>
      </w:pPr>
      <w:r>
        <w:rPr>
          <w:rtl/>
        </w:rPr>
        <w:t xml:space="preserve">ואסל טאהא </w:t>
      </w:r>
      <w:r>
        <w:t>(</w:t>
      </w:r>
      <w:r>
        <w:rPr>
          <w:rtl/>
        </w:rPr>
        <w:t>בל"ד):</w:t>
      </w:r>
      <w:r>
        <w:tab/>
      </w:r>
      <w:r>
        <w:fldChar w:fldCharType="begin"/>
      </w:r>
      <w:r>
        <w:instrText xml:space="preserve"> PAGEREF _Toc67150179 \h </w:instrText>
      </w:r>
      <w:r>
        <w:fldChar w:fldCharType="separate"/>
      </w:r>
      <w:r>
        <w:t>127</w:t>
      </w:r>
      <w:r>
        <w:fldChar w:fldCharType="end"/>
      </w:r>
    </w:p>
    <w:p w14:paraId="3822DEFB" w14:textId="77777777" w:rsidR="00000000" w:rsidRDefault="00E23567">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_Toc67150180 \h </w:instrText>
      </w:r>
      <w:r>
        <w:fldChar w:fldCharType="separate"/>
      </w:r>
      <w:r>
        <w:t>128</w:t>
      </w:r>
      <w:r>
        <w:fldChar w:fldCharType="end"/>
      </w:r>
    </w:p>
    <w:p w14:paraId="2CD10C04" w14:textId="77777777" w:rsidR="00000000" w:rsidRDefault="00E23567">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w:t>
      </w:r>
      <w:r>
        <w:rPr>
          <w:rtl/>
        </w:rPr>
        <w:t>ל (האיחוד הלאומי - ישראל ביתנו):</w:t>
      </w:r>
      <w:r>
        <w:tab/>
      </w:r>
      <w:r>
        <w:fldChar w:fldCharType="begin"/>
      </w:r>
      <w:r>
        <w:instrText xml:space="preserve"> PAGEREF _Toc67150181 \h </w:instrText>
      </w:r>
      <w:r>
        <w:fldChar w:fldCharType="separate"/>
      </w:r>
      <w:r>
        <w:t>129</w:t>
      </w:r>
      <w:r>
        <w:fldChar w:fldCharType="end"/>
      </w:r>
    </w:p>
    <w:p w14:paraId="6AC6BE35" w14:textId="77777777" w:rsidR="00000000" w:rsidRDefault="00E23567">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_Toc67150182 \h </w:instrText>
      </w:r>
      <w:r>
        <w:fldChar w:fldCharType="separate"/>
      </w:r>
      <w:r>
        <w:t>132</w:t>
      </w:r>
      <w:r>
        <w:fldChar w:fldCharType="end"/>
      </w:r>
    </w:p>
    <w:p w14:paraId="657BDF67" w14:textId="77777777" w:rsidR="00000000" w:rsidRDefault="00E2356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_Toc67150183 \h </w:instrText>
      </w:r>
      <w:r>
        <w:fldChar w:fldCharType="separate"/>
      </w:r>
      <w:r>
        <w:t>137</w:t>
      </w:r>
      <w:r>
        <w:fldChar w:fldCharType="end"/>
      </w:r>
    </w:p>
    <w:p w14:paraId="5C365ED6" w14:textId="77777777" w:rsidR="00000000" w:rsidRDefault="00E23567">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_Toc67150184 \h </w:instrText>
      </w:r>
      <w:r>
        <w:fldChar w:fldCharType="separate"/>
      </w:r>
      <w:r>
        <w:t>137</w:t>
      </w:r>
      <w:r>
        <w:fldChar w:fldCharType="end"/>
      </w:r>
    </w:p>
    <w:p w14:paraId="2CE13194" w14:textId="77777777" w:rsidR="00000000" w:rsidRDefault="00E23567">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w:instrText>
      </w:r>
      <w:r>
        <w:instrText xml:space="preserve">EF _Toc67150185 \h </w:instrText>
      </w:r>
      <w:r>
        <w:fldChar w:fldCharType="separate"/>
      </w:r>
      <w:r>
        <w:t>137</w:t>
      </w:r>
      <w:r>
        <w:fldChar w:fldCharType="end"/>
      </w:r>
    </w:p>
    <w:p w14:paraId="5637BB94" w14:textId="77777777" w:rsidR="00000000" w:rsidRDefault="00E23567">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_Toc67150186 \h </w:instrText>
      </w:r>
      <w:r>
        <w:fldChar w:fldCharType="separate"/>
      </w:r>
      <w:r>
        <w:t>138</w:t>
      </w:r>
      <w:r>
        <w:fldChar w:fldCharType="end"/>
      </w:r>
    </w:p>
    <w:p w14:paraId="3323FB2D" w14:textId="77777777" w:rsidR="00000000" w:rsidRDefault="00E2356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_Toc67150187 \h </w:instrText>
      </w:r>
      <w:r>
        <w:fldChar w:fldCharType="separate"/>
      </w:r>
      <w:r>
        <w:t>139</w:t>
      </w:r>
      <w:r>
        <w:fldChar w:fldCharType="end"/>
      </w:r>
    </w:p>
    <w:p w14:paraId="0667C218" w14:textId="77777777" w:rsidR="00000000" w:rsidRDefault="00E2356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_Toc67150188 \h </w:instrText>
      </w:r>
      <w:r>
        <w:fldChar w:fldCharType="separate"/>
      </w:r>
      <w:r>
        <w:t>140</w:t>
      </w:r>
      <w:r>
        <w:fldChar w:fldCharType="end"/>
      </w:r>
    </w:p>
    <w:p w14:paraId="558DD6E7" w14:textId="77777777" w:rsidR="00000000" w:rsidRDefault="00E2356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_Toc67150189 \h </w:instrText>
      </w:r>
      <w:r>
        <w:fldChar w:fldCharType="separate"/>
      </w:r>
      <w:r>
        <w:t>142</w:t>
      </w:r>
      <w:r>
        <w:fldChar w:fldCharType="end"/>
      </w:r>
    </w:p>
    <w:p w14:paraId="3D7A40FF" w14:textId="77777777" w:rsidR="00000000" w:rsidRDefault="00E23567">
      <w:pPr>
        <w:pStyle w:val="TOC1"/>
        <w:tabs>
          <w:tab w:val="right" w:leader="dot" w:pos="8296"/>
        </w:tabs>
        <w:rPr>
          <w:rFonts w:ascii="Times New Roman" w:hAnsi="Times New Roman" w:cs="Times New Roman"/>
          <w:sz w:val="24"/>
          <w:szCs w:val="24"/>
        </w:rPr>
      </w:pPr>
      <w:r>
        <w:rPr>
          <w:rtl/>
        </w:rPr>
        <w:t>המצב ה</w:t>
      </w:r>
      <w:r>
        <w:rPr>
          <w:rtl/>
        </w:rPr>
        <w:t>מדיני-הביטחוני</w:t>
      </w:r>
      <w:r>
        <w:tab/>
      </w:r>
      <w:r>
        <w:fldChar w:fldCharType="begin"/>
      </w:r>
      <w:r>
        <w:instrText xml:space="preserve"> PAGEREF _Toc67150190 \h </w:instrText>
      </w:r>
      <w:r>
        <w:fldChar w:fldCharType="separate"/>
      </w:r>
      <w:r>
        <w:t>142</w:t>
      </w:r>
      <w:r>
        <w:fldChar w:fldCharType="end"/>
      </w:r>
    </w:p>
    <w:p w14:paraId="161C51C1" w14:textId="77777777" w:rsidR="00000000" w:rsidRDefault="00E23567">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בן-אליעזר (העבודה-מימד):</w:t>
      </w:r>
      <w:r>
        <w:tab/>
      </w:r>
      <w:r>
        <w:fldChar w:fldCharType="begin"/>
      </w:r>
      <w:r>
        <w:instrText xml:space="preserve"> PAGEREF _Toc67150191 \h </w:instrText>
      </w:r>
      <w:r>
        <w:fldChar w:fldCharType="separate"/>
      </w:r>
      <w:r>
        <w:t>142</w:t>
      </w:r>
      <w:r>
        <w:fldChar w:fldCharType="end"/>
      </w:r>
    </w:p>
    <w:p w14:paraId="577907CB" w14:textId="77777777" w:rsidR="00000000" w:rsidRDefault="00E2356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_Toc67150192 \h </w:instrText>
      </w:r>
      <w:r>
        <w:fldChar w:fldCharType="separate"/>
      </w:r>
      <w:r>
        <w:t>145</w:t>
      </w:r>
      <w:r>
        <w:fldChar w:fldCharType="end"/>
      </w:r>
    </w:p>
    <w:p w14:paraId="592CD6CE" w14:textId="77777777" w:rsidR="00000000" w:rsidRDefault="00E2356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_Toc67150193 \h </w:instrText>
      </w:r>
      <w:r>
        <w:fldChar w:fldCharType="separate"/>
      </w:r>
      <w:r>
        <w:t>149</w:t>
      </w:r>
      <w:r>
        <w:fldChar w:fldCharType="end"/>
      </w:r>
    </w:p>
    <w:p w14:paraId="2839716F" w14:textId="77777777" w:rsidR="00000000" w:rsidRDefault="00E23567">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_Toc67150</w:instrText>
      </w:r>
      <w:r>
        <w:instrText xml:space="preserve">194 \h </w:instrText>
      </w:r>
      <w:r>
        <w:fldChar w:fldCharType="separate"/>
      </w:r>
      <w:r>
        <w:t>150</w:t>
      </w:r>
      <w:r>
        <w:fldChar w:fldCharType="end"/>
      </w:r>
    </w:p>
    <w:p w14:paraId="3EC16593" w14:textId="77777777" w:rsidR="00000000" w:rsidRDefault="00E23567">
      <w:pPr>
        <w:pStyle w:val="TOC1"/>
        <w:tabs>
          <w:tab w:val="right" w:leader="dot" w:pos="8296"/>
        </w:tabs>
        <w:rPr>
          <w:rFonts w:ascii="Times New Roman" w:hAnsi="Times New Roman" w:cs="Times New Roman"/>
          <w:sz w:val="24"/>
          <w:szCs w:val="24"/>
        </w:rPr>
      </w:pPr>
      <w:r>
        <w:rPr>
          <w:rtl/>
        </w:rPr>
        <w:t>דיווחי השב"כ על התגברות האיומים על חיי ראש הממשלה</w:t>
      </w:r>
      <w:r>
        <w:tab/>
      </w:r>
      <w:r>
        <w:fldChar w:fldCharType="begin"/>
      </w:r>
      <w:r>
        <w:instrText xml:space="preserve"> PAGEREF _Toc67150195 \h </w:instrText>
      </w:r>
      <w:r>
        <w:fldChar w:fldCharType="separate"/>
      </w:r>
      <w:r>
        <w:t>150</w:t>
      </w:r>
      <w:r>
        <w:fldChar w:fldCharType="end"/>
      </w:r>
    </w:p>
    <w:p w14:paraId="1C627F5D" w14:textId="77777777" w:rsidR="00000000" w:rsidRDefault="00E23567">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_Toc67150196 \h </w:instrText>
      </w:r>
      <w:r>
        <w:fldChar w:fldCharType="separate"/>
      </w:r>
      <w:r>
        <w:t>151</w:t>
      </w:r>
      <w:r>
        <w:fldChar w:fldCharType="end"/>
      </w:r>
    </w:p>
    <w:p w14:paraId="09BCC6CA" w14:textId="77777777" w:rsidR="00000000" w:rsidRDefault="00E23567">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_Toc67150197 \h </w:instrText>
      </w:r>
      <w:r>
        <w:fldChar w:fldCharType="separate"/>
      </w:r>
      <w:r>
        <w:t>152</w:t>
      </w:r>
      <w:r>
        <w:fldChar w:fldCharType="end"/>
      </w:r>
    </w:p>
    <w:p w14:paraId="2A22E91C" w14:textId="77777777" w:rsidR="00000000" w:rsidRDefault="00E2356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_Toc67150198 \h </w:instrText>
      </w:r>
      <w:r>
        <w:fldChar w:fldCharType="separate"/>
      </w:r>
      <w:r>
        <w:t>15</w:t>
      </w:r>
      <w:r>
        <w:t>3</w:t>
      </w:r>
      <w:r>
        <w:fldChar w:fldCharType="end"/>
      </w:r>
    </w:p>
    <w:p w14:paraId="185593B7" w14:textId="77777777" w:rsidR="00000000" w:rsidRDefault="00E2356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_Toc67150199 \h </w:instrText>
      </w:r>
      <w:r>
        <w:fldChar w:fldCharType="separate"/>
      </w:r>
      <w:r>
        <w:t>154</w:t>
      </w:r>
      <w:r>
        <w:fldChar w:fldCharType="end"/>
      </w:r>
    </w:p>
    <w:p w14:paraId="2610A454" w14:textId="77777777" w:rsidR="00000000" w:rsidRDefault="00E23567">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_Toc67150200 \h </w:instrText>
      </w:r>
      <w:r>
        <w:fldChar w:fldCharType="separate"/>
      </w:r>
      <w:r>
        <w:t>155</w:t>
      </w:r>
      <w:r>
        <w:fldChar w:fldCharType="end"/>
      </w:r>
    </w:p>
    <w:p w14:paraId="677D03FA" w14:textId="77777777" w:rsidR="00000000" w:rsidRDefault="00E23567">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_Toc67150201 \h </w:instrText>
      </w:r>
      <w:r>
        <w:fldChar w:fldCharType="separate"/>
      </w:r>
      <w:r>
        <w:t>155</w:t>
      </w:r>
      <w:r>
        <w:fldChar w:fldCharType="end"/>
      </w:r>
    </w:p>
    <w:p w14:paraId="420E8961" w14:textId="77777777" w:rsidR="00000000" w:rsidRDefault="00E2356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_Toc67150202 \h </w:instrText>
      </w:r>
      <w:r>
        <w:fldChar w:fldCharType="separate"/>
      </w:r>
      <w:r>
        <w:t>156</w:t>
      </w:r>
      <w:r>
        <w:fldChar w:fldCharType="end"/>
      </w:r>
    </w:p>
    <w:p w14:paraId="42B915DF" w14:textId="77777777" w:rsidR="00000000" w:rsidRDefault="00E2356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w:instrText>
      </w:r>
      <w:r>
        <w:instrText xml:space="preserve">c67150203 \h </w:instrText>
      </w:r>
      <w:r>
        <w:fldChar w:fldCharType="separate"/>
      </w:r>
      <w:r>
        <w:t>157</w:t>
      </w:r>
      <w:r>
        <w:fldChar w:fldCharType="end"/>
      </w:r>
    </w:p>
    <w:p w14:paraId="5188D85D" w14:textId="77777777" w:rsidR="00000000" w:rsidRDefault="00E23567">
      <w:pPr>
        <w:pStyle w:val="TOC1"/>
        <w:tabs>
          <w:tab w:val="right" w:leader="dot" w:pos="8296"/>
        </w:tabs>
        <w:rPr>
          <w:rFonts w:ascii="Times New Roman" w:hAnsi="Times New Roman" w:cs="Times New Roman"/>
          <w:sz w:val="24"/>
          <w:szCs w:val="24"/>
        </w:rPr>
      </w:pPr>
      <w:r>
        <w:rPr>
          <w:rtl/>
        </w:rPr>
        <w:t>עמדות ישראל וארצות-הברית</w:t>
      </w:r>
      <w:r>
        <w:t xml:space="preserve"> </w:t>
      </w:r>
      <w:r>
        <w:rPr>
          <w:rtl/>
        </w:rPr>
        <w:t>בבית</w:t>
      </w:r>
      <w:r>
        <w:t>-</w:t>
      </w:r>
      <w:r>
        <w:rPr>
          <w:rtl/>
        </w:rPr>
        <w:t>הדין הבין-לאומי בהאג</w:t>
      </w:r>
      <w:r>
        <w:tab/>
      </w:r>
      <w:r>
        <w:fldChar w:fldCharType="begin"/>
      </w:r>
      <w:r>
        <w:instrText xml:space="preserve"> PAGEREF _Toc67150204 \h </w:instrText>
      </w:r>
      <w:r>
        <w:fldChar w:fldCharType="separate"/>
      </w:r>
      <w:r>
        <w:t>157</w:t>
      </w:r>
      <w:r>
        <w:fldChar w:fldCharType="end"/>
      </w:r>
    </w:p>
    <w:p w14:paraId="09E14526" w14:textId="77777777" w:rsidR="00000000" w:rsidRDefault="00E23567">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_Toc67150205 \h </w:instrText>
      </w:r>
      <w:r>
        <w:fldChar w:fldCharType="separate"/>
      </w:r>
      <w:r>
        <w:t>157</w:t>
      </w:r>
      <w:r>
        <w:fldChar w:fldCharType="end"/>
      </w:r>
    </w:p>
    <w:p w14:paraId="222682B8" w14:textId="77777777" w:rsidR="00000000" w:rsidRDefault="00E2356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_Toc67150206 \h </w:instrText>
      </w:r>
      <w:r>
        <w:fldChar w:fldCharType="separate"/>
      </w:r>
      <w:r>
        <w:t>160</w:t>
      </w:r>
      <w:r>
        <w:fldChar w:fldCharType="end"/>
      </w:r>
    </w:p>
    <w:p w14:paraId="3A71A45C" w14:textId="77777777" w:rsidR="00000000" w:rsidRDefault="00E23567">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_Toc67150207</w:instrText>
      </w:r>
      <w:r>
        <w:instrText xml:space="preserve"> \h </w:instrText>
      </w:r>
      <w:r>
        <w:fldChar w:fldCharType="separate"/>
      </w:r>
      <w:r>
        <w:t>163</w:t>
      </w:r>
      <w:r>
        <w:fldChar w:fldCharType="end"/>
      </w:r>
    </w:p>
    <w:p w14:paraId="34BB3D42" w14:textId="77777777" w:rsidR="00000000" w:rsidRDefault="00E2356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_Toc67150208 \h </w:instrText>
      </w:r>
      <w:r>
        <w:fldChar w:fldCharType="separate"/>
      </w:r>
      <w:r>
        <w:t>164</w:t>
      </w:r>
      <w:r>
        <w:fldChar w:fldCharType="end"/>
      </w:r>
    </w:p>
    <w:p w14:paraId="0E29CCAB" w14:textId="77777777" w:rsidR="00000000" w:rsidRDefault="00E23567">
      <w:pPr>
        <w:pStyle w:val="TOC1"/>
        <w:tabs>
          <w:tab w:val="right" w:leader="dot" w:pos="8296"/>
        </w:tabs>
        <w:rPr>
          <w:rFonts w:ascii="Times New Roman" w:hAnsi="Times New Roman" w:cs="Times New Roman"/>
          <w:sz w:val="24"/>
          <w:szCs w:val="24"/>
        </w:rPr>
      </w:pPr>
      <w:r>
        <w:rPr>
          <w:rtl/>
        </w:rPr>
        <w:t>פתיחת משפט</w:t>
      </w:r>
      <w:r>
        <w:t xml:space="preserve"> </w:t>
      </w:r>
      <w:r>
        <w:rPr>
          <w:rtl/>
        </w:rPr>
        <w:t>נגד ראש הממשלה אריאל שרון במצרים באשמת עינוי שבויים מצרים</w:t>
      </w:r>
      <w:r>
        <w:tab/>
      </w:r>
      <w:r>
        <w:fldChar w:fldCharType="begin"/>
      </w:r>
      <w:r>
        <w:instrText xml:space="preserve"> PAGEREF _Toc67150209 \h </w:instrText>
      </w:r>
      <w:r>
        <w:fldChar w:fldCharType="separate"/>
      </w:r>
      <w:r>
        <w:t>164</w:t>
      </w:r>
      <w:r>
        <w:fldChar w:fldCharType="end"/>
      </w:r>
    </w:p>
    <w:p w14:paraId="749D7EBB" w14:textId="77777777" w:rsidR="00000000" w:rsidRDefault="00E23567">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_Toc67150210 \h </w:instrText>
      </w:r>
      <w:r>
        <w:fldChar w:fldCharType="separate"/>
      </w:r>
      <w:r>
        <w:t>164</w:t>
      </w:r>
      <w:r>
        <w:fldChar w:fldCharType="end"/>
      </w:r>
    </w:p>
    <w:p w14:paraId="5913B821" w14:textId="77777777" w:rsidR="00000000" w:rsidRDefault="00E2356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_Toc67150211 \</w:instrText>
      </w:r>
      <w:r>
        <w:instrText xml:space="preserve">h </w:instrText>
      </w:r>
      <w:r>
        <w:fldChar w:fldCharType="separate"/>
      </w:r>
      <w:r>
        <w:t>167</w:t>
      </w:r>
      <w:r>
        <w:fldChar w:fldCharType="end"/>
      </w:r>
    </w:p>
    <w:p w14:paraId="648BAEEA" w14:textId="77777777" w:rsidR="00000000" w:rsidRDefault="00E23567">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_Toc67150212 \h </w:instrText>
      </w:r>
      <w:r>
        <w:fldChar w:fldCharType="separate"/>
      </w:r>
      <w:r>
        <w:t>167</w:t>
      </w:r>
      <w:r>
        <w:fldChar w:fldCharType="end"/>
      </w:r>
    </w:p>
    <w:p w14:paraId="5DC23A8C" w14:textId="77777777" w:rsidR="00000000" w:rsidRDefault="00E23567">
      <w:pPr>
        <w:pStyle w:val="TOC1"/>
        <w:tabs>
          <w:tab w:val="right" w:leader="dot" w:pos="8296"/>
        </w:tabs>
        <w:rPr>
          <w:rFonts w:ascii="Times New Roman" w:hAnsi="Times New Roman" w:cs="Times New Roman"/>
          <w:sz w:val="24"/>
          <w:szCs w:val="24"/>
        </w:rPr>
      </w:pPr>
      <w:r>
        <w:rPr>
          <w:rtl/>
        </w:rPr>
        <w:t>מעורבותם לכאורה של שני פעילים בתנועת בל"ד</w:t>
      </w:r>
      <w:r>
        <w:t xml:space="preserve"> </w:t>
      </w:r>
      <w:r>
        <w:rPr>
          <w:rtl/>
        </w:rPr>
        <w:t>בפעילות טרור</w:t>
      </w:r>
      <w:r>
        <w:tab/>
      </w:r>
      <w:r>
        <w:fldChar w:fldCharType="begin"/>
      </w:r>
      <w:r>
        <w:instrText xml:space="preserve"> PAGEREF _Toc67150213 \h </w:instrText>
      </w:r>
      <w:r>
        <w:fldChar w:fldCharType="separate"/>
      </w:r>
      <w:r>
        <w:t>168</w:t>
      </w:r>
      <w:r>
        <w:fldChar w:fldCharType="end"/>
      </w:r>
    </w:p>
    <w:p w14:paraId="7F4CEA24" w14:textId="77777777" w:rsidR="00000000" w:rsidRDefault="00E23567">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_Toc67150214 \h </w:instrText>
      </w:r>
      <w:r>
        <w:fldChar w:fldCharType="separate"/>
      </w:r>
      <w:r>
        <w:t>168</w:t>
      </w:r>
      <w:r>
        <w:fldChar w:fldCharType="end"/>
      </w:r>
    </w:p>
    <w:p w14:paraId="44BF6CC0" w14:textId="77777777" w:rsidR="00000000" w:rsidRDefault="00E2356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_Toc67150215 \h </w:instrText>
      </w:r>
      <w:r>
        <w:fldChar w:fldCharType="separate"/>
      </w:r>
      <w:r>
        <w:t>169</w:t>
      </w:r>
      <w:r>
        <w:fldChar w:fldCharType="end"/>
      </w:r>
    </w:p>
    <w:p w14:paraId="7EBBDD62" w14:textId="77777777" w:rsidR="00000000" w:rsidRDefault="00E23567">
      <w:pPr>
        <w:pStyle w:val="TOC2"/>
        <w:tabs>
          <w:tab w:val="right" w:leader="dot" w:pos="8296"/>
        </w:tabs>
        <w:ind w:right="0"/>
        <w:rPr>
          <w:rFonts w:ascii="Times New Roman" w:hAnsi="Times New Roman" w:cs="Times New Roman"/>
          <w:sz w:val="24"/>
          <w:szCs w:val="24"/>
        </w:rPr>
      </w:pPr>
      <w:r>
        <w:rPr>
          <w:rtl/>
        </w:rPr>
        <w:t>י</w:t>
      </w:r>
      <w:r>
        <w:rPr>
          <w:rtl/>
        </w:rPr>
        <w:t>ורי</w:t>
      </w:r>
      <w:r>
        <w:t xml:space="preserve"> </w:t>
      </w:r>
      <w:r>
        <w:rPr>
          <w:rtl/>
        </w:rPr>
        <w:t>שטרן (האיחוד הלאומי - ישראל ביתנו):</w:t>
      </w:r>
      <w:r>
        <w:tab/>
      </w:r>
      <w:r>
        <w:fldChar w:fldCharType="begin"/>
      </w:r>
      <w:r>
        <w:instrText xml:space="preserve"> PAGEREF _Toc67150216 \h </w:instrText>
      </w:r>
      <w:r>
        <w:fldChar w:fldCharType="separate"/>
      </w:r>
      <w:r>
        <w:t>171</w:t>
      </w:r>
      <w:r>
        <w:fldChar w:fldCharType="end"/>
      </w:r>
    </w:p>
    <w:p w14:paraId="0828FE6D" w14:textId="77777777" w:rsidR="00000000" w:rsidRDefault="00E23567">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_Toc67150217 \h </w:instrText>
      </w:r>
      <w:r>
        <w:fldChar w:fldCharType="separate"/>
      </w:r>
      <w:r>
        <w:t>173</w:t>
      </w:r>
      <w:r>
        <w:fldChar w:fldCharType="end"/>
      </w:r>
    </w:p>
    <w:p w14:paraId="27B55EF6" w14:textId="77777777" w:rsidR="00000000" w:rsidRDefault="00E23567">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_Toc67150218 \h </w:instrText>
      </w:r>
      <w:r>
        <w:fldChar w:fldCharType="separate"/>
      </w:r>
      <w:r>
        <w:t>174</w:t>
      </w:r>
      <w:r>
        <w:fldChar w:fldCharType="end"/>
      </w:r>
    </w:p>
    <w:p w14:paraId="7408C227" w14:textId="77777777" w:rsidR="00000000" w:rsidRDefault="00E23567">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_Toc67150219 \h </w:instrText>
      </w:r>
      <w:r>
        <w:fldChar w:fldCharType="separate"/>
      </w:r>
      <w:r>
        <w:t>175</w:t>
      </w:r>
      <w:r>
        <w:fldChar w:fldCharType="end"/>
      </w:r>
    </w:p>
    <w:p w14:paraId="0F0D5A9E" w14:textId="77777777" w:rsidR="00000000" w:rsidRDefault="00E23567">
      <w:pPr>
        <w:pStyle w:val="TOC2"/>
        <w:tabs>
          <w:tab w:val="right" w:leader="dot" w:pos="8296"/>
        </w:tabs>
        <w:ind w:right="0"/>
        <w:rPr>
          <w:rFonts w:ascii="Times New Roman" w:hAnsi="Times New Roman" w:cs="Times New Roman"/>
          <w:sz w:val="24"/>
          <w:szCs w:val="24"/>
        </w:rPr>
      </w:pPr>
      <w:r>
        <w:rPr>
          <w:rtl/>
        </w:rPr>
        <w:t xml:space="preserve">נסים זאב </w:t>
      </w:r>
      <w:r>
        <w:rPr>
          <w:rtl/>
        </w:rPr>
        <w:t>(ש"ס):</w:t>
      </w:r>
      <w:r>
        <w:tab/>
      </w:r>
      <w:r>
        <w:fldChar w:fldCharType="begin"/>
      </w:r>
      <w:r>
        <w:instrText xml:space="preserve"> PAGEREF _Toc67150220 \h </w:instrText>
      </w:r>
      <w:r>
        <w:fldChar w:fldCharType="separate"/>
      </w:r>
      <w:r>
        <w:t>175</w:t>
      </w:r>
      <w:r>
        <w:fldChar w:fldCharType="end"/>
      </w:r>
    </w:p>
    <w:p w14:paraId="0E5A0A09" w14:textId="77777777" w:rsidR="00000000" w:rsidRDefault="00E23567">
      <w:pPr>
        <w:pStyle w:val="TOC2"/>
        <w:tabs>
          <w:tab w:val="right" w:leader="dot" w:pos="8296"/>
        </w:tabs>
        <w:ind w:right="0"/>
        <w:rPr>
          <w:rFonts w:ascii="Times New Roman" w:hAnsi="Times New Roman" w:cs="Times New Roman"/>
          <w:sz w:val="24"/>
          <w:szCs w:val="24"/>
        </w:rPr>
      </w:pPr>
      <w:r>
        <w:rPr>
          <w:rtl/>
        </w:rPr>
        <w:t>יורי שטרן (האיחוד הלאומי - ישראל ביתנו):</w:t>
      </w:r>
      <w:r>
        <w:tab/>
      </w:r>
      <w:r>
        <w:fldChar w:fldCharType="begin"/>
      </w:r>
      <w:r>
        <w:instrText xml:space="preserve"> PAGEREF _Toc67150221 \h </w:instrText>
      </w:r>
      <w:r>
        <w:fldChar w:fldCharType="separate"/>
      </w:r>
      <w:r>
        <w:t>176</w:t>
      </w:r>
      <w:r>
        <w:fldChar w:fldCharType="end"/>
      </w:r>
    </w:p>
    <w:p w14:paraId="2F3FBC4F" w14:textId="77777777" w:rsidR="00000000" w:rsidRDefault="00E23567">
      <w:pPr>
        <w:pStyle w:val="TOC1"/>
        <w:tabs>
          <w:tab w:val="right" w:leader="dot" w:pos="8296"/>
        </w:tabs>
        <w:rPr>
          <w:rFonts w:ascii="Times New Roman" w:hAnsi="Times New Roman" w:cs="Times New Roman"/>
          <w:sz w:val="24"/>
          <w:szCs w:val="24"/>
        </w:rPr>
      </w:pPr>
      <w:r>
        <w:rPr>
          <w:rtl/>
        </w:rPr>
        <w:t>הודעה אישית של חבר הכנסת עבד-אלמאלכ דהאמשה</w:t>
      </w:r>
      <w:r>
        <w:tab/>
      </w:r>
      <w:r>
        <w:fldChar w:fldCharType="begin"/>
      </w:r>
      <w:r>
        <w:instrText xml:space="preserve"> PAGEREF _Toc67150222 \h </w:instrText>
      </w:r>
      <w:r>
        <w:fldChar w:fldCharType="separate"/>
      </w:r>
      <w:r>
        <w:t>177</w:t>
      </w:r>
      <w:r>
        <w:fldChar w:fldCharType="end"/>
      </w:r>
    </w:p>
    <w:p w14:paraId="3B27EFA7" w14:textId="77777777" w:rsidR="00000000" w:rsidRDefault="00E23567">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_Toc67150223 \h </w:instrText>
      </w:r>
      <w:r>
        <w:fldChar w:fldCharType="separate"/>
      </w:r>
      <w:r>
        <w:t>178</w:t>
      </w:r>
      <w:r>
        <w:fldChar w:fldCharType="end"/>
      </w:r>
    </w:p>
    <w:p w14:paraId="0621A20D" w14:textId="77777777" w:rsidR="00000000" w:rsidRDefault="00E23567">
      <w:pPr>
        <w:pStyle w:val="TOC1"/>
        <w:tabs>
          <w:tab w:val="right" w:leader="dot" w:pos="8296"/>
        </w:tabs>
        <w:rPr>
          <w:rFonts w:ascii="Times New Roman" w:hAnsi="Times New Roman" w:cs="Times New Roman"/>
          <w:sz w:val="24"/>
          <w:szCs w:val="24"/>
        </w:rPr>
      </w:pPr>
      <w:r>
        <w:rPr>
          <w:rtl/>
        </w:rPr>
        <w:t>הודעה א</w:t>
      </w:r>
      <w:r>
        <w:rPr>
          <w:rtl/>
        </w:rPr>
        <w:t>ישית של חבר הכנסת יורי שטרן</w:t>
      </w:r>
      <w:r>
        <w:tab/>
      </w:r>
      <w:r>
        <w:fldChar w:fldCharType="begin"/>
      </w:r>
      <w:r>
        <w:instrText xml:space="preserve"> PAGEREF _Toc67150224 \h </w:instrText>
      </w:r>
      <w:r>
        <w:fldChar w:fldCharType="separate"/>
      </w:r>
      <w:r>
        <w:t>179</w:t>
      </w:r>
      <w:r>
        <w:fldChar w:fldCharType="end"/>
      </w:r>
    </w:p>
    <w:p w14:paraId="53529208" w14:textId="77777777" w:rsidR="00000000" w:rsidRDefault="00E2356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_Toc67150225 \h </w:instrText>
      </w:r>
      <w:r>
        <w:fldChar w:fldCharType="separate"/>
      </w:r>
      <w:r>
        <w:t>179</w:t>
      </w:r>
      <w:r>
        <w:fldChar w:fldCharType="end"/>
      </w:r>
    </w:p>
    <w:p w14:paraId="21B9176C" w14:textId="77777777" w:rsidR="00000000" w:rsidRDefault="00E23567">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_Toc67150226 \h </w:instrText>
      </w:r>
      <w:r>
        <w:fldChar w:fldCharType="separate"/>
      </w:r>
      <w:r>
        <w:t>181</w:t>
      </w:r>
      <w:r>
        <w:fldChar w:fldCharType="end"/>
      </w:r>
    </w:p>
    <w:p w14:paraId="54C44DE5" w14:textId="77777777" w:rsidR="00000000" w:rsidRDefault="00E23567">
      <w:pPr>
        <w:pStyle w:val="TOC1"/>
        <w:tabs>
          <w:tab w:val="right" w:leader="dot" w:pos="8296"/>
        </w:tabs>
        <w:rPr>
          <w:rFonts w:ascii="Times New Roman" w:hAnsi="Times New Roman" w:cs="Times New Roman"/>
          <w:sz w:val="24"/>
          <w:szCs w:val="24"/>
        </w:rPr>
      </w:pPr>
      <w:r>
        <w:rPr>
          <w:rtl/>
        </w:rPr>
        <w:t>צלבי קרס וכתובות נאצה בפארק</w:t>
      </w:r>
      <w:r>
        <w:t>-</w:t>
      </w:r>
      <w:r>
        <w:rPr>
          <w:rtl/>
        </w:rPr>
        <w:t>גולדה בנגב</w:t>
      </w:r>
      <w:r>
        <w:tab/>
      </w:r>
      <w:r>
        <w:fldChar w:fldCharType="begin"/>
      </w:r>
      <w:r>
        <w:instrText xml:space="preserve"> PAGEREF _Toc67150227 \h </w:instrText>
      </w:r>
      <w:r>
        <w:fldChar w:fldCharType="separate"/>
      </w:r>
      <w:r>
        <w:t>181</w:t>
      </w:r>
      <w:r>
        <w:fldChar w:fldCharType="end"/>
      </w:r>
    </w:p>
    <w:p w14:paraId="09ED24DC" w14:textId="77777777" w:rsidR="00000000" w:rsidRDefault="00E23567">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_Toc67150228 \h </w:instrText>
      </w:r>
      <w:r>
        <w:fldChar w:fldCharType="separate"/>
      </w:r>
      <w:r>
        <w:t>182</w:t>
      </w:r>
      <w:r>
        <w:fldChar w:fldCharType="end"/>
      </w:r>
    </w:p>
    <w:p w14:paraId="69ABB727" w14:textId="77777777" w:rsidR="00000000" w:rsidRDefault="00E23567">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_Toc67150229 \h </w:instrText>
      </w:r>
      <w:r>
        <w:fldChar w:fldCharType="separate"/>
      </w:r>
      <w:r>
        <w:t>182</w:t>
      </w:r>
      <w:r>
        <w:fldChar w:fldCharType="end"/>
      </w:r>
    </w:p>
    <w:p w14:paraId="7B9E4BF3" w14:textId="77777777" w:rsidR="00000000" w:rsidRDefault="00E23567">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_Toc67150230 \h </w:instrText>
      </w:r>
      <w:r>
        <w:fldChar w:fldCharType="separate"/>
      </w:r>
      <w:r>
        <w:t>184</w:t>
      </w:r>
      <w:r>
        <w:fldChar w:fldCharType="end"/>
      </w:r>
    </w:p>
    <w:p w14:paraId="02D4A1FE" w14:textId="77777777" w:rsidR="00000000" w:rsidRDefault="00E23567">
      <w:pPr>
        <w:pStyle w:val="TOC1"/>
        <w:tabs>
          <w:tab w:val="right" w:leader="dot" w:pos="8296"/>
        </w:tabs>
        <w:rPr>
          <w:rFonts w:ascii="Times New Roman" w:hAnsi="Times New Roman" w:cs="Times New Roman"/>
          <w:sz w:val="24"/>
          <w:szCs w:val="24"/>
        </w:rPr>
      </w:pPr>
      <w:r>
        <w:rPr>
          <w:rtl/>
        </w:rPr>
        <w:t>הסיכול הממוקד בעזה - ההשלכות המדיניות</w:t>
      </w:r>
      <w:r>
        <w:tab/>
      </w:r>
      <w:r>
        <w:fldChar w:fldCharType="begin"/>
      </w:r>
      <w:r>
        <w:instrText xml:space="preserve"> PAGEREF _Toc67150231 \h </w:instrText>
      </w:r>
      <w:r>
        <w:fldChar w:fldCharType="separate"/>
      </w:r>
      <w:r>
        <w:t>184</w:t>
      </w:r>
      <w:r>
        <w:fldChar w:fldCharType="end"/>
      </w:r>
    </w:p>
    <w:p w14:paraId="3257325D" w14:textId="77777777" w:rsidR="00000000" w:rsidRDefault="00E23567">
      <w:pPr>
        <w:pStyle w:val="TOC2"/>
        <w:tabs>
          <w:tab w:val="right" w:leader="dot" w:pos="8296"/>
        </w:tabs>
        <w:ind w:right="0"/>
        <w:rPr>
          <w:rFonts w:ascii="Times New Roman" w:hAnsi="Times New Roman" w:cs="Times New Roman"/>
          <w:sz w:val="24"/>
          <w:szCs w:val="24"/>
        </w:rPr>
      </w:pPr>
      <w:r>
        <w:rPr>
          <w:rtl/>
        </w:rPr>
        <w:t>מגלי והבה (הליכו</w:t>
      </w:r>
      <w:r>
        <w:rPr>
          <w:rtl/>
        </w:rPr>
        <w:t>ד):</w:t>
      </w:r>
      <w:r>
        <w:tab/>
      </w:r>
      <w:r>
        <w:fldChar w:fldCharType="begin"/>
      </w:r>
      <w:r>
        <w:instrText xml:space="preserve"> PAGEREF _Toc67150232 \h </w:instrText>
      </w:r>
      <w:r>
        <w:fldChar w:fldCharType="separate"/>
      </w:r>
      <w:r>
        <w:t>184</w:t>
      </w:r>
      <w:r>
        <w:fldChar w:fldCharType="end"/>
      </w:r>
    </w:p>
    <w:p w14:paraId="5633F041" w14:textId="77777777" w:rsidR="00000000" w:rsidRDefault="00E23567">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_Toc67150233 \h </w:instrText>
      </w:r>
      <w:r>
        <w:fldChar w:fldCharType="separate"/>
      </w:r>
      <w:r>
        <w:t>186</w:t>
      </w:r>
      <w:r>
        <w:fldChar w:fldCharType="end"/>
      </w:r>
    </w:p>
    <w:p w14:paraId="2194CF9F" w14:textId="77777777" w:rsidR="00000000" w:rsidRDefault="00E23567">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_Toc67150234 \h </w:instrText>
      </w:r>
      <w:r>
        <w:fldChar w:fldCharType="separate"/>
      </w:r>
      <w:r>
        <w:t>187</w:t>
      </w:r>
      <w:r>
        <w:fldChar w:fldCharType="end"/>
      </w:r>
    </w:p>
    <w:p w14:paraId="64EDD0B7" w14:textId="77777777" w:rsidR="00000000" w:rsidRDefault="00E23567">
      <w:pPr>
        <w:pStyle w:val="TOC2"/>
        <w:tabs>
          <w:tab w:val="right" w:leader="dot" w:pos="8296"/>
        </w:tabs>
        <w:ind w:right="0"/>
        <w:rPr>
          <w:rFonts w:ascii="Times New Roman" w:hAnsi="Times New Roman" w:cs="Times New Roman"/>
          <w:sz w:val="24"/>
          <w:szCs w:val="24"/>
        </w:rPr>
      </w:pPr>
      <w:r>
        <w:rPr>
          <w:rtl/>
        </w:rPr>
        <w:t>זהבה גלאון (מרצ):</w:t>
      </w:r>
      <w:r>
        <w:tab/>
      </w:r>
      <w:r>
        <w:fldChar w:fldCharType="begin"/>
      </w:r>
      <w:r>
        <w:instrText xml:space="preserve"> PAGEREF _Toc67150235 \h </w:instrText>
      </w:r>
      <w:r>
        <w:fldChar w:fldCharType="separate"/>
      </w:r>
      <w:r>
        <w:t>189</w:t>
      </w:r>
      <w:r>
        <w:fldChar w:fldCharType="end"/>
      </w:r>
    </w:p>
    <w:p w14:paraId="126CE10A" w14:textId="77777777" w:rsidR="00000000" w:rsidRDefault="00E2356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_Toc67150236 \h</w:instrText>
      </w:r>
      <w:r>
        <w:instrText xml:space="preserve"> </w:instrText>
      </w:r>
      <w:r>
        <w:fldChar w:fldCharType="separate"/>
      </w:r>
      <w:r>
        <w:t>190</w:t>
      </w:r>
      <w:r>
        <w:fldChar w:fldCharType="end"/>
      </w:r>
    </w:p>
    <w:p w14:paraId="7601E6F7" w14:textId="77777777" w:rsidR="00000000" w:rsidRDefault="00E2356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_Toc67150237 \h </w:instrText>
      </w:r>
      <w:r>
        <w:fldChar w:fldCharType="separate"/>
      </w:r>
      <w:r>
        <w:t>196</w:t>
      </w:r>
      <w:r>
        <w:fldChar w:fldCharType="end"/>
      </w:r>
    </w:p>
    <w:p w14:paraId="4206839F" w14:textId="77777777" w:rsidR="00000000" w:rsidRDefault="00E2356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_Toc67150238 \h </w:instrText>
      </w:r>
      <w:r>
        <w:fldChar w:fldCharType="separate"/>
      </w:r>
      <w:r>
        <w:t>198</w:t>
      </w:r>
      <w:r>
        <w:fldChar w:fldCharType="end"/>
      </w:r>
    </w:p>
    <w:p w14:paraId="0EF44833" w14:textId="77777777" w:rsidR="00000000" w:rsidRDefault="00E23567">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_Toc67150239 \h </w:instrText>
      </w:r>
      <w:r>
        <w:fldChar w:fldCharType="separate"/>
      </w:r>
      <w:r>
        <w:t>198</w:t>
      </w:r>
      <w:r>
        <w:fldChar w:fldCharType="end"/>
      </w:r>
    </w:p>
    <w:p w14:paraId="4C829369" w14:textId="77777777" w:rsidR="00000000" w:rsidRDefault="00E2356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_Toc67150240 \h </w:instrText>
      </w:r>
      <w:r>
        <w:fldChar w:fldCharType="separate"/>
      </w:r>
      <w:r>
        <w:t>201</w:t>
      </w:r>
      <w:r>
        <w:fldChar w:fldCharType="end"/>
      </w:r>
    </w:p>
    <w:p w14:paraId="485DF68A" w14:textId="77777777" w:rsidR="00000000" w:rsidRDefault="00E23567">
      <w:pPr>
        <w:pStyle w:val="TOC1"/>
        <w:tabs>
          <w:tab w:val="right" w:leader="dot" w:pos="8296"/>
        </w:tabs>
        <w:rPr>
          <w:rFonts w:ascii="Times New Roman" w:hAnsi="Times New Roman" w:cs="Times New Roman"/>
          <w:sz w:val="24"/>
          <w:szCs w:val="24"/>
        </w:rPr>
      </w:pPr>
      <w:r>
        <w:rPr>
          <w:rtl/>
        </w:rPr>
        <w:t>שינוי תוואי</w:t>
      </w:r>
      <w:r>
        <w:rPr>
          <w:rtl/>
        </w:rPr>
        <w:t xml:space="preserve"> גדר</w:t>
      </w:r>
      <w:r>
        <w:t xml:space="preserve"> </w:t>
      </w:r>
      <w:r>
        <w:rPr>
          <w:rtl/>
        </w:rPr>
        <w:t>ההפרדה</w:t>
      </w:r>
      <w:r>
        <w:tab/>
      </w:r>
      <w:r>
        <w:fldChar w:fldCharType="begin"/>
      </w:r>
      <w:r>
        <w:instrText xml:space="preserve"> PAGEREF _Toc67150241 \h </w:instrText>
      </w:r>
      <w:r>
        <w:fldChar w:fldCharType="separate"/>
      </w:r>
      <w:r>
        <w:t>201</w:t>
      </w:r>
      <w:r>
        <w:fldChar w:fldCharType="end"/>
      </w:r>
    </w:p>
    <w:p w14:paraId="57C7EC57" w14:textId="77777777" w:rsidR="00000000" w:rsidRDefault="00E23567">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_Toc67150242 \h </w:instrText>
      </w:r>
      <w:r>
        <w:fldChar w:fldCharType="separate"/>
      </w:r>
      <w:r>
        <w:t>201</w:t>
      </w:r>
      <w:r>
        <w:fldChar w:fldCharType="end"/>
      </w:r>
    </w:p>
    <w:p w14:paraId="2BC2A823" w14:textId="77777777" w:rsidR="00000000" w:rsidRDefault="00E2356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_Toc67150243 \h </w:instrText>
      </w:r>
      <w:r>
        <w:fldChar w:fldCharType="separate"/>
      </w:r>
      <w:r>
        <w:t>208</w:t>
      </w:r>
      <w:r>
        <w:fldChar w:fldCharType="end"/>
      </w:r>
    </w:p>
    <w:p w14:paraId="65B91B15" w14:textId="77777777" w:rsidR="00000000" w:rsidRDefault="00E23567">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_Toc67150244 \h </w:instrText>
      </w:r>
      <w:r>
        <w:fldChar w:fldCharType="separate"/>
      </w:r>
      <w:r>
        <w:t>214</w:t>
      </w:r>
      <w:r>
        <w:fldChar w:fldCharType="end"/>
      </w:r>
    </w:p>
    <w:p w14:paraId="0950E2B4" w14:textId="77777777" w:rsidR="00000000" w:rsidRDefault="00E23567">
      <w:pPr>
        <w:pStyle w:val="TOC1"/>
        <w:tabs>
          <w:tab w:val="right" w:leader="dot" w:pos="8296"/>
        </w:tabs>
        <w:rPr>
          <w:rFonts w:ascii="Times New Roman" w:hAnsi="Times New Roman" w:cs="Times New Roman"/>
          <w:sz w:val="24"/>
          <w:szCs w:val="24"/>
        </w:rPr>
      </w:pPr>
      <w:r>
        <w:t xml:space="preserve">719. </w:t>
      </w:r>
      <w:r>
        <w:rPr>
          <w:rtl/>
        </w:rPr>
        <w:t>עצור מינהלי</w:t>
      </w:r>
      <w:r>
        <w:tab/>
      </w:r>
      <w:r>
        <w:fldChar w:fldCharType="begin"/>
      </w:r>
      <w:r>
        <w:instrText xml:space="preserve"> PAGEREF _Toc67150245 \h</w:instrText>
      </w:r>
      <w:r>
        <w:instrText xml:space="preserve"> </w:instrText>
      </w:r>
      <w:r>
        <w:fldChar w:fldCharType="separate"/>
      </w:r>
      <w:r>
        <w:t>215</w:t>
      </w:r>
      <w:r>
        <w:fldChar w:fldCharType="end"/>
      </w:r>
    </w:p>
    <w:p w14:paraId="7F15C058" w14:textId="77777777" w:rsidR="00000000" w:rsidRDefault="00E23567">
      <w:pPr>
        <w:pStyle w:val="TOC1"/>
        <w:tabs>
          <w:tab w:val="right" w:leader="dot" w:pos="8296"/>
        </w:tabs>
        <w:rPr>
          <w:rFonts w:ascii="Times New Roman" w:hAnsi="Times New Roman" w:cs="Times New Roman"/>
          <w:sz w:val="24"/>
          <w:szCs w:val="24"/>
        </w:rPr>
      </w:pPr>
      <w:r>
        <w:t xml:space="preserve">754. </w:t>
      </w:r>
      <w:r>
        <w:rPr>
          <w:rtl/>
        </w:rPr>
        <w:t>הנחיות לפתיחה באש ברצועת</w:t>
      </w:r>
      <w:r>
        <w:t>-</w:t>
      </w:r>
      <w:r>
        <w:rPr>
          <w:rtl/>
        </w:rPr>
        <w:t>עזה</w:t>
      </w:r>
      <w:r>
        <w:tab/>
      </w:r>
      <w:r>
        <w:fldChar w:fldCharType="begin"/>
      </w:r>
      <w:r>
        <w:instrText xml:space="preserve"> PAGEREF _Toc67150246 \h </w:instrText>
      </w:r>
      <w:r>
        <w:fldChar w:fldCharType="separate"/>
      </w:r>
      <w:r>
        <w:t>217</w:t>
      </w:r>
      <w:r>
        <w:fldChar w:fldCharType="end"/>
      </w:r>
    </w:p>
    <w:p w14:paraId="0080EF93" w14:textId="77777777" w:rsidR="00000000" w:rsidRDefault="00E23567">
      <w:pPr>
        <w:pStyle w:val="TOC1"/>
        <w:tabs>
          <w:tab w:val="right" w:leader="dot" w:pos="8296"/>
        </w:tabs>
        <w:rPr>
          <w:rFonts w:ascii="Times New Roman" w:hAnsi="Times New Roman" w:cs="Times New Roman"/>
          <w:sz w:val="24"/>
          <w:szCs w:val="24"/>
        </w:rPr>
      </w:pPr>
      <w:r>
        <w:t xml:space="preserve">760. </w:t>
      </w:r>
      <w:r>
        <w:rPr>
          <w:rtl/>
        </w:rPr>
        <w:t>טיפול צה"ל בחוזרים בשאלה</w:t>
      </w:r>
      <w:r>
        <w:tab/>
      </w:r>
      <w:r>
        <w:fldChar w:fldCharType="begin"/>
      </w:r>
      <w:r>
        <w:instrText xml:space="preserve"> PAGEREF _Toc67150247 \h </w:instrText>
      </w:r>
      <w:r>
        <w:fldChar w:fldCharType="separate"/>
      </w:r>
      <w:r>
        <w:t>218</w:t>
      </w:r>
      <w:r>
        <w:fldChar w:fldCharType="end"/>
      </w:r>
    </w:p>
    <w:p w14:paraId="6D739AC3" w14:textId="77777777" w:rsidR="00000000" w:rsidRDefault="00E23567">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_Toc67150248 \h </w:instrText>
      </w:r>
      <w:r>
        <w:fldChar w:fldCharType="separate"/>
      </w:r>
      <w:r>
        <w:t>220</w:t>
      </w:r>
      <w:r>
        <w:fldChar w:fldCharType="end"/>
      </w:r>
    </w:p>
    <w:p w14:paraId="07052C2C" w14:textId="77777777" w:rsidR="00000000" w:rsidRDefault="00E2356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_Toc67150249 \h </w:instrText>
      </w:r>
      <w:r>
        <w:fldChar w:fldCharType="separate"/>
      </w:r>
      <w:r>
        <w:t>220</w:t>
      </w:r>
      <w:r>
        <w:fldChar w:fldCharType="end"/>
      </w:r>
    </w:p>
    <w:p w14:paraId="6C7C4044" w14:textId="77777777" w:rsidR="00000000" w:rsidRDefault="00E23567">
      <w:pPr>
        <w:pStyle w:val="TOC1"/>
        <w:tabs>
          <w:tab w:val="right" w:leader="dot" w:pos="8296"/>
        </w:tabs>
        <w:rPr>
          <w:rFonts w:ascii="Times New Roman" w:hAnsi="Times New Roman" w:cs="Times New Roman"/>
          <w:sz w:val="24"/>
          <w:szCs w:val="24"/>
        </w:rPr>
      </w:pPr>
      <w:r>
        <w:t xml:space="preserve">775. </w:t>
      </w:r>
      <w:r>
        <w:rPr>
          <w:rtl/>
        </w:rPr>
        <w:t>טיפול צה"ל בחוזרים בשאלה</w:t>
      </w:r>
      <w:r>
        <w:tab/>
      </w:r>
      <w:r>
        <w:fldChar w:fldCharType="begin"/>
      </w:r>
      <w:r>
        <w:instrText xml:space="preserve"> PAGEREF _Toc67150250 \h </w:instrText>
      </w:r>
      <w:r>
        <w:fldChar w:fldCharType="separate"/>
      </w:r>
      <w:r>
        <w:t>220</w:t>
      </w:r>
      <w:r>
        <w:fldChar w:fldCharType="end"/>
      </w:r>
    </w:p>
    <w:p w14:paraId="75BA57F4" w14:textId="77777777" w:rsidR="00000000" w:rsidRDefault="00E23567">
      <w:pPr>
        <w:pStyle w:val="TOC1"/>
        <w:tabs>
          <w:tab w:val="right" w:leader="dot" w:pos="8296"/>
        </w:tabs>
        <w:rPr>
          <w:rFonts w:ascii="Times New Roman" w:hAnsi="Times New Roman" w:cs="Times New Roman"/>
          <w:sz w:val="24"/>
          <w:szCs w:val="24"/>
        </w:rPr>
      </w:pPr>
      <w:r>
        <w:t xml:space="preserve">779. </w:t>
      </w:r>
      <w:r>
        <w:rPr>
          <w:rtl/>
        </w:rPr>
        <w:t>בנייה במאחזים</w:t>
      </w:r>
      <w:r>
        <w:tab/>
      </w:r>
      <w:r>
        <w:fldChar w:fldCharType="begin"/>
      </w:r>
      <w:r>
        <w:instrText xml:space="preserve"> PAGEREF _Toc67150251 \h </w:instrText>
      </w:r>
      <w:r>
        <w:fldChar w:fldCharType="separate"/>
      </w:r>
      <w:r>
        <w:t>221</w:t>
      </w:r>
      <w:r>
        <w:fldChar w:fldCharType="end"/>
      </w:r>
    </w:p>
    <w:p w14:paraId="08CD112C" w14:textId="77777777" w:rsidR="00000000" w:rsidRDefault="00E23567">
      <w:pPr>
        <w:pStyle w:val="TOC1"/>
        <w:tabs>
          <w:tab w:val="right" w:leader="dot" w:pos="8296"/>
        </w:tabs>
        <w:rPr>
          <w:rFonts w:ascii="Times New Roman" w:hAnsi="Times New Roman" w:cs="Times New Roman"/>
          <w:sz w:val="24"/>
          <w:szCs w:val="24"/>
        </w:rPr>
      </w:pPr>
      <w:r>
        <w:t xml:space="preserve">818. </w:t>
      </w:r>
      <w:r>
        <w:rPr>
          <w:rtl/>
        </w:rPr>
        <w:t>מחסום בצומת</w:t>
      </w:r>
      <w:r>
        <w:t>-</w:t>
      </w:r>
      <w:r>
        <w:rPr>
          <w:rtl/>
        </w:rPr>
        <w:t>רימונים שבשומרון</w:t>
      </w:r>
      <w:r>
        <w:tab/>
      </w:r>
      <w:r>
        <w:fldChar w:fldCharType="begin"/>
      </w:r>
      <w:r>
        <w:instrText xml:space="preserve"> PAGEREF _Toc67150252 \h </w:instrText>
      </w:r>
      <w:r>
        <w:fldChar w:fldCharType="separate"/>
      </w:r>
      <w:r>
        <w:t>222</w:t>
      </w:r>
      <w:r>
        <w:fldChar w:fldCharType="end"/>
      </w:r>
    </w:p>
    <w:p w14:paraId="3E187D42" w14:textId="77777777" w:rsidR="00000000" w:rsidRDefault="00E23567">
      <w:pPr>
        <w:pStyle w:val="TOC1"/>
        <w:tabs>
          <w:tab w:val="right" w:leader="dot" w:pos="8296"/>
        </w:tabs>
        <w:rPr>
          <w:rFonts w:ascii="Times New Roman" w:hAnsi="Times New Roman" w:cs="Times New Roman"/>
          <w:sz w:val="24"/>
          <w:szCs w:val="24"/>
        </w:rPr>
      </w:pPr>
      <w:r>
        <w:t xml:space="preserve">820. </w:t>
      </w:r>
      <w:r>
        <w:rPr>
          <w:rtl/>
        </w:rPr>
        <w:t>פינוי מאחזים</w:t>
      </w:r>
      <w:r>
        <w:tab/>
      </w:r>
      <w:r>
        <w:fldChar w:fldCharType="begin"/>
      </w:r>
      <w:r>
        <w:instrText xml:space="preserve"> PAGEREF _Toc67150253 \h </w:instrText>
      </w:r>
      <w:r>
        <w:fldChar w:fldCharType="separate"/>
      </w:r>
      <w:r>
        <w:t>223</w:t>
      </w:r>
      <w:r>
        <w:fldChar w:fldCharType="end"/>
      </w:r>
    </w:p>
    <w:p w14:paraId="4C8A1043" w14:textId="77777777" w:rsidR="00000000" w:rsidRDefault="00E23567">
      <w:pPr>
        <w:pStyle w:val="TOC1"/>
        <w:tabs>
          <w:tab w:val="right" w:leader="dot" w:pos="8296"/>
        </w:tabs>
        <w:rPr>
          <w:rFonts w:ascii="Times New Roman" w:hAnsi="Times New Roman" w:cs="Times New Roman"/>
          <w:sz w:val="24"/>
          <w:szCs w:val="24"/>
        </w:rPr>
      </w:pPr>
      <w:r>
        <w:t xml:space="preserve">838. </w:t>
      </w:r>
      <w:r>
        <w:rPr>
          <w:rtl/>
        </w:rPr>
        <w:t>סמים בגדוד הסיור</w:t>
      </w:r>
      <w:r>
        <w:rPr>
          <w:rtl/>
        </w:rPr>
        <w:t xml:space="preserve"> המדברי</w:t>
      </w:r>
      <w:r>
        <w:tab/>
      </w:r>
      <w:r>
        <w:fldChar w:fldCharType="begin"/>
      </w:r>
      <w:r>
        <w:instrText xml:space="preserve"> PAGEREF _Toc67150254 \h </w:instrText>
      </w:r>
      <w:r>
        <w:fldChar w:fldCharType="separate"/>
      </w:r>
      <w:r>
        <w:t>224</w:t>
      </w:r>
      <w:r>
        <w:fldChar w:fldCharType="end"/>
      </w:r>
    </w:p>
    <w:p w14:paraId="679EB886" w14:textId="77777777" w:rsidR="00000000" w:rsidRDefault="00E23567">
      <w:pPr>
        <w:pStyle w:val="TOC1"/>
        <w:tabs>
          <w:tab w:val="right" w:leader="dot" w:pos="8296"/>
        </w:tabs>
        <w:rPr>
          <w:rFonts w:ascii="Times New Roman" w:hAnsi="Times New Roman" w:cs="Times New Roman"/>
          <w:sz w:val="24"/>
          <w:szCs w:val="24"/>
        </w:rPr>
      </w:pPr>
      <w:r>
        <w:t xml:space="preserve">875. </w:t>
      </w:r>
      <w:r>
        <w:rPr>
          <w:rtl/>
        </w:rPr>
        <w:t>קביעת קבוצת איכות</w:t>
      </w:r>
      <w:r>
        <w:t xml:space="preserve"> </w:t>
      </w:r>
      <w:r>
        <w:rPr>
          <w:rtl/>
        </w:rPr>
        <w:t>בצה"ל</w:t>
      </w:r>
      <w:r>
        <w:tab/>
      </w:r>
      <w:r>
        <w:fldChar w:fldCharType="begin"/>
      </w:r>
      <w:r>
        <w:instrText xml:space="preserve"> PAGEREF _Toc67150255 \h </w:instrText>
      </w:r>
      <w:r>
        <w:fldChar w:fldCharType="separate"/>
      </w:r>
      <w:r>
        <w:t>225</w:t>
      </w:r>
      <w:r>
        <w:fldChar w:fldCharType="end"/>
      </w:r>
    </w:p>
    <w:p w14:paraId="4F19D2E2" w14:textId="77777777" w:rsidR="00000000" w:rsidRDefault="00E23567">
      <w:pPr>
        <w:pStyle w:val="TOC1"/>
        <w:tabs>
          <w:tab w:val="right" w:leader="dot" w:pos="8296"/>
        </w:tabs>
        <w:rPr>
          <w:rFonts w:ascii="Times New Roman" w:hAnsi="Times New Roman" w:cs="Times New Roman"/>
          <w:sz w:val="24"/>
          <w:szCs w:val="24"/>
        </w:rPr>
      </w:pPr>
      <w:r>
        <w:t xml:space="preserve">881. </w:t>
      </w:r>
      <w:r>
        <w:rPr>
          <w:rtl/>
        </w:rPr>
        <w:t>עצור מינהלי</w:t>
      </w:r>
      <w:r>
        <w:tab/>
      </w:r>
      <w:r>
        <w:fldChar w:fldCharType="begin"/>
      </w:r>
      <w:r>
        <w:instrText xml:space="preserve"> PAGEREF _Toc67150256 \h </w:instrText>
      </w:r>
      <w:r>
        <w:fldChar w:fldCharType="separate"/>
      </w:r>
      <w:r>
        <w:t>226</w:t>
      </w:r>
      <w:r>
        <w:fldChar w:fldCharType="end"/>
      </w:r>
    </w:p>
    <w:p w14:paraId="2CBBF8A7" w14:textId="77777777" w:rsidR="00000000" w:rsidRDefault="00E23567">
      <w:pPr>
        <w:pStyle w:val="TOC1"/>
        <w:tabs>
          <w:tab w:val="right" w:leader="dot" w:pos="8296"/>
        </w:tabs>
        <w:rPr>
          <w:rFonts w:ascii="Times New Roman" w:hAnsi="Times New Roman" w:cs="Times New Roman"/>
          <w:sz w:val="24"/>
          <w:szCs w:val="24"/>
        </w:rPr>
      </w:pPr>
      <w:r>
        <w:t xml:space="preserve">903. </w:t>
      </w:r>
      <w:r>
        <w:rPr>
          <w:rtl/>
        </w:rPr>
        <w:t>הפעלת מזל"טים ברצועת</w:t>
      </w:r>
      <w:r>
        <w:t>-</w:t>
      </w:r>
      <w:r>
        <w:rPr>
          <w:rtl/>
        </w:rPr>
        <w:t>עזה</w:t>
      </w:r>
      <w:r>
        <w:tab/>
      </w:r>
      <w:r>
        <w:fldChar w:fldCharType="begin"/>
      </w:r>
      <w:r>
        <w:instrText xml:space="preserve"> PAGEREF _Toc67150257 \h </w:instrText>
      </w:r>
      <w:r>
        <w:fldChar w:fldCharType="separate"/>
      </w:r>
      <w:r>
        <w:t>227</w:t>
      </w:r>
      <w:r>
        <w:fldChar w:fldCharType="end"/>
      </w:r>
    </w:p>
    <w:p w14:paraId="423EDC42" w14:textId="77777777" w:rsidR="00000000" w:rsidRDefault="00E23567">
      <w:pPr>
        <w:pStyle w:val="TOC1"/>
        <w:tabs>
          <w:tab w:val="right" w:leader="dot" w:pos="8296"/>
        </w:tabs>
        <w:rPr>
          <w:rFonts w:ascii="Times New Roman" w:hAnsi="Times New Roman" w:cs="Times New Roman"/>
          <w:sz w:val="24"/>
          <w:szCs w:val="24"/>
        </w:rPr>
      </w:pPr>
      <w:r>
        <w:t xml:space="preserve">904. </w:t>
      </w:r>
      <w:r>
        <w:rPr>
          <w:rtl/>
        </w:rPr>
        <w:t>מפעלי תע"ש</w:t>
      </w:r>
      <w:r>
        <w:tab/>
      </w:r>
      <w:r>
        <w:fldChar w:fldCharType="begin"/>
      </w:r>
      <w:r>
        <w:instrText xml:space="preserve"> PAGEREF _Toc67150258 \</w:instrText>
      </w:r>
      <w:r>
        <w:instrText xml:space="preserve">h </w:instrText>
      </w:r>
      <w:r>
        <w:fldChar w:fldCharType="separate"/>
      </w:r>
      <w:r>
        <w:t>228</w:t>
      </w:r>
      <w:r>
        <w:fldChar w:fldCharType="end"/>
      </w:r>
    </w:p>
    <w:p w14:paraId="0094B5A9" w14:textId="77777777" w:rsidR="00000000" w:rsidRDefault="00E2356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_Toc67150259 \h </w:instrText>
      </w:r>
      <w:r>
        <w:fldChar w:fldCharType="separate"/>
      </w:r>
      <w:r>
        <w:t>229</w:t>
      </w:r>
      <w:r>
        <w:fldChar w:fldCharType="end"/>
      </w:r>
    </w:p>
    <w:p w14:paraId="6409B42A" w14:textId="77777777" w:rsidR="00000000" w:rsidRDefault="00E23567">
      <w:pPr>
        <w:pStyle w:val="TOC1"/>
        <w:tabs>
          <w:tab w:val="right" w:leader="dot" w:pos="8296"/>
        </w:tabs>
        <w:rPr>
          <w:rFonts w:ascii="Times New Roman" w:hAnsi="Times New Roman" w:cs="Times New Roman"/>
          <w:sz w:val="24"/>
          <w:szCs w:val="24"/>
        </w:rPr>
      </w:pPr>
      <w:r>
        <w:rPr>
          <w:rtl/>
        </w:rPr>
        <w:t>המצב הכלכלי של העולים</w:t>
      </w:r>
      <w:r>
        <w:tab/>
      </w:r>
      <w:r>
        <w:fldChar w:fldCharType="begin"/>
      </w:r>
      <w:r>
        <w:instrText xml:space="preserve"> PAGEREF _Toc67150260 \h </w:instrText>
      </w:r>
      <w:r>
        <w:fldChar w:fldCharType="separate"/>
      </w:r>
      <w:r>
        <w:t>229</w:t>
      </w:r>
      <w:r>
        <w:fldChar w:fldCharType="end"/>
      </w:r>
    </w:p>
    <w:p w14:paraId="635189B2" w14:textId="77777777" w:rsidR="00000000" w:rsidRDefault="00E23567">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_Toc67150261 \h </w:instrText>
      </w:r>
      <w:r>
        <w:fldChar w:fldCharType="separate"/>
      </w:r>
      <w:r>
        <w:t>229</w:t>
      </w:r>
      <w:r>
        <w:fldChar w:fldCharType="end"/>
      </w:r>
    </w:p>
    <w:p w14:paraId="4A1C602F" w14:textId="77777777" w:rsidR="00000000" w:rsidRDefault="00E23567">
      <w:pPr>
        <w:pStyle w:val="TOC2"/>
        <w:tabs>
          <w:tab w:val="right" w:leader="dot" w:pos="8296"/>
        </w:tabs>
        <w:ind w:right="0"/>
        <w:rPr>
          <w:rFonts w:ascii="Times New Roman" w:hAnsi="Times New Roman" w:cs="Times New Roman"/>
          <w:sz w:val="24"/>
          <w:szCs w:val="24"/>
        </w:rPr>
      </w:pPr>
      <w:r>
        <w:rPr>
          <w:rtl/>
        </w:rPr>
        <w:t>השרה</w:t>
      </w:r>
      <w:r>
        <w:t xml:space="preserve"> </w:t>
      </w:r>
      <w:r>
        <w:rPr>
          <w:rtl/>
        </w:rPr>
        <w:t>לקליטת העלייה ציפי לבני:</w:t>
      </w:r>
      <w:r>
        <w:tab/>
      </w:r>
      <w:r>
        <w:fldChar w:fldCharType="begin"/>
      </w:r>
      <w:r>
        <w:instrText xml:space="preserve"> PAGEREF _Toc67150262 \h </w:instrText>
      </w:r>
      <w:r>
        <w:fldChar w:fldCharType="separate"/>
      </w:r>
      <w:r>
        <w:t>231</w:t>
      </w:r>
      <w:r>
        <w:fldChar w:fldCharType="end"/>
      </w:r>
    </w:p>
    <w:p w14:paraId="3DA2C1D7" w14:textId="77777777" w:rsidR="00000000" w:rsidRDefault="00E23567">
      <w:pPr>
        <w:pStyle w:val="TOC2"/>
        <w:tabs>
          <w:tab w:val="right" w:leader="dot" w:pos="8296"/>
        </w:tabs>
        <w:ind w:right="0"/>
        <w:rPr>
          <w:rFonts w:ascii="Times New Roman" w:hAnsi="Times New Roman" w:cs="Times New Roman"/>
          <w:sz w:val="24"/>
          <w:szCs w:val="24"/>
        </w:rPr>
      </w:pPr>
      <w:r>
        <w:rPr>
          <w:rtl/>
        </w:rPr>
        <w:t>יורי שטרן (האיחוד הלאומ</w:t>
      </w:r>
      <w:r>
        <w:rPr>
          <w:rtl/>
        </w:rPr>
        <w:t>י - ישראל ביתנו):</w:t>
      </w:r>
      <w:r>
        <w:tab/>
      </w:r>
      <w:r>
        <w:fldChar w:fldCharType="begin"/>
      </w:r>
      <w:r>
        <w:instrText xml:space="preserve"> PAGEREF _Toc67150263 \h </w:instrText>
      </w:r>
      <w:r>
        <w:fldChar w:fldCharType="separate"/>
      </w:r>
      <w:r>
        <w:t>234</w:t>
      </w:r>
      <w:r>
        <w:fldChar w:fldCharType="end"/>
      </w:r>
    </w:p>
    <w:p w14:paraId="27F33BFC" w14:textId="77777777" w:rsidR="00000000" w:rsidRDefault="00E23567">
      <w:pPr>
        <w:pStyle w:val="a0"/>
        <w:jc w:val="center"/>
        <w:rPr>
          <w:rtl/>
        </w:rPr>
      </w:pPr>
      <w:r>
        <w:rPr>
          <w:bCs/>
          <w:szCs w:val="36"/>
          <w:u w:val="single"/>
          <w:rtl/>
        </w:rPr>
        <w:fldChar w:fldCharType="end"/>
      </w:r>
    </w:p>
    <w:p w14:paraId="3950F515" w14:textId="77777777" w:rsidR="00000000" w:rsidRDefault="00E23567">
      <w:pPr>
        <w:pStyle w:val="a0"/>
        <w:rPr>
          <w:rtl/>
        </w:rPr>
      </w:pPr>
      <w:r>
        <w:rPr>
          <w:rtl/>
        </w:rPr>
        <w:br w:type="page"/>
      </w:r>
    </w:p>
    <w:p w14:paraId="71D70BDB" w14:textId="77777777" w:rsidR="00000000" w:rsidRDefault="00E23567">
      <w:pPr>
        <w:pStyle w:val="a2"/>
        <w:rPr>
          <w:rtl/>
        </w:rPr>
      </w:pPr>
      <w:bookmarkStart w:id="0" w:name="CS20344FI0020344T11_02_2004_19_17_12"/>
      <w:bookmarkEnd w:id="0"/>
    </w:p>
    <w:p w14:paraId="61EEB99B" w14:textId="77777777" w:rsidR="00000000" w:rsidRDefault="00E23567">
      <w:pPr>
        <w:pStyle w:val="-0"/>
        <w:rPr>
          <w:rtl/>
        </w:rPr>
      </w:pPr>
    </w:p>
    <w:p w14:paraId="1E5362A0" w14:textId="77777777" w:rsidR="00000000" w:rsidRDefault="00E23567">
      <w:pPr>
        <w:pStyle w:val="a0"/>
        <w:rPr>
          <w:rFonts w:hint="cs"/>
          <w:rtl/>
        </w:rPr>
      </w:pPr>
      <w:r>
        <w:rPr>
          <w:rFonts w:hint="cs"/>
          <w:rtl/>
        </w:rPr>
        <w:t>חוברת י"ז</w:t>
      </w:r>
    </w:p>
    <w:p w14:paraId="7FFB5C81" w14:textId="77777777" w:rsidR="00000000" w:rsidRDefault="00E23567">
      <w:pPr>
        <w:pStyle w:val="a0"/>
        <w:rPr>
          <w:rFonts w:hint="cs"/>
          <w:rtl/>
        </w:rPr>
      </w:pPr>
      <w:r>
        <w:rPr>
          <w:rFonts w:hint="cs"/>
          <w:rtl/>
        </w:rPr>
        <w:t>ישיבה ק"ו</w:t>
      </w:r>
    </w:p>
    <w:p w14:paraId="6918AC88" w14:textId="77777777" w:rsidR="00000000" w:rsidRDefault="00E23567">
      <w:pPr>
        <w:pStyle w:val="a0"/>
        <w:rPr>
          <w:rtl/>
        </w:rPr>
      </w:pPr>
    </w:p>
    <w:p w14:paraId="729FDE5B" w14:textId="77777777" w:rsidR="00000000" w:rsidRDefault="00E23567">
      <w:pPr>
        <w:pStyle w:val="a0"/>
        <w:rPr>
          <w:rtl/>
        </w:rPr>
      </w:pPr>
    </w:p>
    <w:p w14:paraId="7A223A0C" w14:textId="77777777" w:rsidR="00000000" w:rsidRDefault="00E23567">
      <w:pPr>
        <w:pStyle w:val="a0"/>
        <w:rPr>
          <w:rFonts w:hint="cs"/>
          <w:rtl/>
        </w:rPr>
      </w:pPr>
    </w:p>
    <w:p w14:paraId="0E19DB45" w14:textId="77777777" w:rsidR="00000000" w:rsidRDefault="00E23567">
      <w:pPr>
        <w:pStyle w:val="a5"/>
        <w:bidi/>
        <w:rPr>
          <w:rFonts w:hint="cs"/>
          <w:rtl/>
        </w:rPr>
      </w:pPr>
      <w:r>
        <w:rPr>
          <w:rtl/>
        </w:rPr>
        <w:t>הישיבה ה</w:t>
      </w:r>
      <w:r>
        <w:rPr>
          <w:rFonts w:hint="cs"/>
          <w:rtl/>
        </w:rPr>
        <w:t>מאה-ושש</w:t>
      </w:r>
      <w:r>
        <w:rPr>
          <w:rtl/>
        </w:rPr>
        <w:t xml:space="preserve"> של הכנסת ה</w:t>
      </w:r>
      <w:r>
        <w:rPr>
          <w:rFonts w:hint="cs"/>
          <w:rtl/>
        </w:rPr>
        <w:t>שש-עשרה</w:t>
      </w:r>
    </w:p>
    <w:p w14:paraId="10FD91C1" w14:textId="77777777" w:rsidR="00000000" w:rsidRDefault="00E23567">
      <w:pPr>
        <w:pStyle w:val="a6"/>
        <w:bidi/>
        <w:rPr>
          <w:rtl/>
        </w:rPr>
      </w:pPr>
      <w:r>
        <w:rPr>
          <w:rtl/>
        </w:rPr>
        <w:t>יום רביעי,</w:t>
      </w:r>
      <w:r>
        <w:rPr>
          <w:rFonts w:hint="cs"/>
          <w:rtl/>
        </w:rPr>
        <w:t xml:space="preserve"> </w:t>
      </w:r>
      <w:r>
        <w:rPr>
          <w:rtl/>
        </w:rPr>
        <w:t xml:space="preserve">י"ט בשבט </w:t>
      </w:r>
      <w:r>
        <w:rPr>
          <w:rFonts w:hint="cs"/>
          <w:rtl/>
        </w:rPr>
        <w:t>ה</w:t>
      </w:r>
      <w:r>
        <w:rPr>
          <w:rtl/>
        </w:rPr>
        <w:t>תשס"ד (11 בפברואר 2004)</w:t>
      </w:r>
    </w:p>
    <w:p w14:paraId="6ACD489E" w14:textId="77777777" w:rsidR="00000000" w:rsidRDefault="00E23567">
      <w:pPr>
        <w:pStyle w:val="a7"/>
        <w:bidi/>
        <w:rPr>
          <w:rFonts w:hint="cs"/>
          <w:rtl/>
        </w:rPr>
      </w:pPr>
      <w:r>
        <w:rPr>
          <w:rtl/>
        </w:rPr>
        <w:t>ירושלים, הכנסת, ש</w:t>
      </w:r>
      <w:r>
        <w:rPr>
          <w:rFonts w:hint="cs"/>
          <w:rtl/>
        </w:rPr>
        <w:t>ע</w:t>
      </w:r>
      <w:r>
        <w:rPr>
          <w:rtl/>
        </w:rPr>
        <w:t xml:space="preserve">ה </w:t>
      </w:r>
      <w:r>
        <w:rPr>
          <w:rFonts w:hint="cs"/>
          <w:rtl/>
        </w:rPr>
        <w:t>13:02</w:t>
      </w:r>
    </w:p>
    <w:p w14:paraId="6067B561" w14:textId="77777777" w:rsidR="00000000" w:rsidRDefault="00E23567">
      <w:pPr>
        <w:pStyle w:val="a0"/>
        <w:rPr>
          <w:rFonts w:hint="cs"/>
          <w:rtl/>
        </w:rPr>
      </w:pPr>
    </w:p>
    <w:p w14:paraId="05A63E4E" w14:textId="77777777" w:rsidR="00000000" w:rsidRDefault="00E23567">
      <w:pPr>
        <w:pStyle w:val="a0"/>
        <w:rPr>
          <w:rFonts w:hint="cs"/>
          <w:rtl/>
        </w:rPr>
      </w:pPr>
    </w:p>
    <w:p w14:paraId="55B0F7AC" w14:textId="77777777" w:rsidR="00000000" w:rsidRDefault="00E23567">
      <w:pPr>
        <w:pStyle w:val="a2"/>
        <w:rPr>
          <w:rFonts w:hint="cs"/>
          <w:rtl/>
        </w:rPr>
      </w:pPr>
      <w:bookmarkStart w:id="1" w:name="_Toc67150089"/>
      <w:r>
        <w:rPr>
          <w:rFonts w:hint="cs"/>
          <w:rtl/>
        </w:rPr>
        <w:t>דברי יושב-ראש הכנסת בעקבות רעידת האדמה</w:t>
      </w:r>
      <w:bookmarkEnd w:id="1"/>
    </w:p>
    <w:p w14:paraId="011A6A50" w14:textId="77777777" w:rsidR="00000000" w:rsidRDefault="00E23567">
      <w:pPr>
        <w:pStyle w:val="a0"/>
        <w:rPr>
          <w:rFonts w:hint="cs"/>
          <w:rtl/>
        </w:rPr>
      </w:pPr>
    </w:p>
    <w:p w14:paraId="6D6D36F5" w14:textId="77777777" w:rsidR="00000000" w:rsidRDefault="00E23567">
      <w:pPr>
        <w:pStyle w:val="af1"/>
        <w:rPr>
          <w:rtl/>
        </w:rPr>
      </w:pPr>
      <w:r>
        <w:rPr>
          <w:rtl/>
        </w:rPr>
        <w:t>היו"ר ראובן ריבלין:</w:t>
      </w:r>
    </w:p>
    <w:p w14:paraId="11E2422E" w14:textId="77777777" w:rsidR="00000000" w:rsidRDefault="00E23567">
      <w:pPr>
        <w:pStyle w:val="a0"/>
        <w:rPr>
          <w:rtl/>
        </w:rPr>
      </w:pPr>
    </w:p>
    <w:p w14:paraId="30119064" w14:textId="77777777" w:rsidR="00000000" w:rsidRDefault="00E23567">
      <w:pPr>
        <w:pStyle w:val="a0"/>
        <w:rPr>
          <w:rFonts w:hint="cs"/>
          <w:rtl/>
        </w:rPr>
      </w:pPr>
      <w:r>
        <w:rPr>
          <w:rFonts w:hint="cs"/>
          <w:rtl/>
        </w:rPr>
        <w:t>כבוד השר</w:t>
      </w:r>
      <w:r>
        <w:rPr>
          <w:rFonts w:hint="cs"/>
          <w:rtl/>
        </w:rPr>
        <w:t xml:space="preserve"> לביטחון פנים צחי הנגבי, רבותי וגבירותי חברי הכנסת, היום יום רביעי, י"ט בשבט התשס"ד,  11 בחודש פברואר 2004 למניינם. אני מתכבד לפתוח את ישיבת הכנסת. </w:t>
      </w:r>
    </w:p>
    <w:p w14:paraId="2CDD1037" w14:textId="77777777" w:rsidR="00000000" w:rsidRDefault="00E23567">
      <w:pPr>
        <w:pStyle w:val="a0"/>
        <w:rPr>
          <w:rFonts w:hint="cs"/>
          <w:rtl/>
        </w:rPr>
      </w:pPr>
    </w:p>
    <w:p w14:paraId="37C3D730" w14:textId="77777777" w:rsidR="00000000" w:rsidRDefault="00E23567">
      <w:pPr>
        <w:pStyle w:val="a0"/>
        <w:rPr>
          <w:rFonts w:hint="cs"/>
          <w:rtl/>
        </w:rPr>
      </w:pPr>
      <w:r>
        <w:rPr>
          <w:rFonts w:hint="cs"/>
          <w:rtl/>
        </w:rPr>
        <w:t>רבותי חברי הכנסת. יחד עם כל עמך בית ישראל ואנשי ירושלים חווינו היום אותן קלישאות שאנחנו רגילים לדבר בהן: נ</w:t>
      </w:r>
      <w:r>
        <w:rPr>
          <w:rFonts w:hint="cs"/>
          <w:rtl/>
        </w:rPr>
        <w:t xml:space="preserve">עו אמות הספים, כמו גם - רעדה האדמה מתחת רגלינו. היום אפילו רעד הכיסא מתחת ליושביו, ואנחנו באמת חווינו דבר שהוא בבחינת, אולי, אות אזהרה, ובכנסת נתגלו כמה מקומות שאכן הרעש נגע בהם, אם כי לאחר שהמהנדסים הטובים, שקצין הכנסת ומזכיר הכנסת עמלו וטרחו לגייס - באו </w:t>
      </w:r>
      <w:r>
        <w:rPr>
          <w:rFonts w:hint="cs"/>
          <w:rtl/>
        </w:rPr>
        <w:t>ובדקו שאכן אנחנו נמצאים בבית שאין לו איזו השפעה - - -</w:t>
      </w:r>
    </w:p>
    <w:p w14:paraId="6F2311AB" w14:textId="77777777" w:rsidR="00000000" w:rsidRDefault="00E23567">
      <w:pPr>
        <w:pStyle w:val="a0"/>
        <w:rPr>
          <w:rFonts w:hint="cs"/>
          <w:rtl/>
        </w:rPr>
      </w:pPr>
    </w:p>
    <w:p w14:paraId="2F69C708" w14:textId="77777777" w:rsidR="00000000" w:rsidRDefault="00E23567">
      <w:pPr>
        <w:pStyle w:val="af0"/>
        <w:rPr>
          <w:rtl/>
        </w:rPr>
      </w:pPr>
      <w:r>
        <w:rPr>
          <w:rFonts w:hint="eastAsia"/>
          <w:rtl/>
        </w:rPr>
        <w:t>רן</w:t>
      </w:r>
      <w:r>
        <w:rPr>
          <w:rtl/>
        </w:rPr>
        <w:t xml:space="preserve"> כהן (מרצ):</w:t>
      </w:r>
    </w:p>
    <w:p w14:paraId="080545C4" w14:textId="77777777" w:rsidR="00000000" w:rsidRDefault="00E23567">
      <w:pPr>
        <w:pStyle w:val="a0"/>
        <w:rPr>
          <w:rFonts w:hint="cs"/>
          <w:rtl/>
        </w:rPr>
      </w:pPr>
    </w:p>
    <w:p w14:paraId="4D522B19" w14:textId="77777777" w:rsidR="00000000" w:rsidRDefault="00E23567">
      <w:pPr>
        <w:pStyle w:val="a0"/>
        <w:rPr>
          <w:rFonts w:hint="cs"/>
          <w:rtl/>
        </w:rPr>
      </w:pPr>
      <w:r>
        <w:rPr>
          <w:rFonts w:hint="cs"/>
          <w:rtl/>
        </w:rPr>
        <w:t xml:space="preserve">בית יציב. דמוקרטיה יציבה. </w:t>
      </w:r>
    </w:p>
    <w:p w14:paraId="644C2F14" w14:textId="77777777" w:rsidR="00000000" w:rsidRDefault="00E23567">
      <w:pPr>
        <w:pStyle w:val="a0"/>
        <w:rPr>
          <w:rFonts w:hint="cs"/>
          <w:rtl/>
        </w:rPr>
      </w:pPr>
    </w:p>
    <w:p w14:paraId="59B6F9AA" w14:textId="77777777" w:rsidR="00000000" w:rsidRDefault="00E23567">
      <w:pPr>
        <w:pStyle w:val="af1"/>
        <w:rPr>
          <w:rtl/>
        </w:rPr>
      </w:pPr>
      <w:r>
        <w:rPr>
          <w:rtl/>
        </w:rPr>
        <w:t>היו"ר ראובן ריבלין:</w:t>
      </w:r>
    </w:p>
    <w:p w14:paraId="5B94E212" w14:textId="77777777" w:rsidR="00000000" w:rsidRDefault="00E23567">
      <w:pPr>
        <w:pStyle w:val="a0"/>
        <w:rPr>
          <w:rtl/>
        </w:rPr>
      </w:pPr>
    </w:p>
    <w:p w14:paraId="79B1BB48" w14:textId="77777777" w:rsidR="00000000" w:rsidRDefault="00E23567">
      <w:pPr>
        <w:pStyle w:val="a0"/>
        <w:rPr>
          <w:rFonts w:hint="cs"/>
          <w:rtl/>
        </w:rPr>
      </w:pPr>
      <w:r>
        <w:rPr>
          <w:rFonts w:hint="cs"/>
          <w:rtl/>
        </w:rPr>
        <w:t xml:space="preserve">הבית יציב, אם כי, אם חבר הכנסת רן כהן זוכר, בית זה נבנה לפני שהתקנים המחמירים לגבי רעידת אדמה חלו על חוק התכנון והבנייה בארץ. </w:t>
      </w:r>
    </w:p>
    <w:p w14:paraId="326AA4D4" w14:textId="77777777" w:rsidR="00000000" w:rsidRDefault="00E23567">
      <w:pPr>
        <w:pStyle w:val="a0"/>
        <w:rPr>
          <w:rFonts w:hint="cs"/>
          <w:rtl/>
        </w:rPr>
      </w:pPr>
    </w:p>
    <w:p w14:paraId="4042339B" w14:textId="77777777" w:rsidR="00000000" w:rsidRDefault="00E23567">
      <w:pPr>
        <w:pStyle w:val="af0"/>
        <w:rPr>
          <w:rtl/>
        </w:rPr>
      </w:pPr>
      <w:r>
        <w:rPr>
          <w:rFonts w:hint="eastAsia"/>
          <w:rtl/>
        </w:rPr>
        <w:t>קריאות</w:t>
      </w:r>
      <w:r>
        <w:rPr>
          <w:rtl/>
        </w:rPr>
        <w:t>:</w:t>
      </w:r>
    </w:p>
    <w:p w14:paraId="46C28BF0" w14:textId="77777777" w:rsidR="00000000" w:rsidRDefault="00E23567">
      <w:pPr>
        <w:pStyle w:val="a0"/>
        <w:rPr>
          <w:rFonts w:hint="cs"/>
          <w:rtl/>
        </w:rPr>
      </w:pPr>
    </w:p>
    <w:p w14:paraId="307F4CBB" w14:textId="77777777" w:rsidR="00000000" w:rsidRDefault="00E23567">
      <w:pPr>
        <w:pStyle w:val="a0"/>
        <w:rPr>
          <w:rFonts w:hint="cs"/>
          <w:rtl/>
        </w:rPr>
      </w:pPr>
      <w:r>
        <w:rPr>
          <w:rFonts w:hint="cs"/>
          <w:rtl/>
        </w:rPr>
        <w:t>- - -</w:t>
      </w:r>
    </w:p>
    <w:p w14:paraId="1EAF73E8" w14:textId="77777777" w:rsidR="00000000" w:rsidRDefault="00E23567">
      <w:pPr>
        <w:pStyle w:val="a0"/>
        <w:rPr>
          <w:rFonts w:hint="cs"/>
          <w:rtl/>
        </w:rPr>
      </w:pPr>
    </w:p>
    <w:p w14:paraId="4BFE5A2E" w14:textId="77777777" w:rsidR="00000000" w:rsidRDefault="00E23567">
      <w:pPr>
        <w:pStyle w:val="af1"/>
        <w:rPr>
          <w:rtl/>
        </w:rPr>
      </w:pPr>
      <w:r>
        <w:rPr>
          <w:rtl/>
        </w:rPr>
        <w:t>היו"ר ראובן ריבלין:</w:t>
      </w:r>
    </w:p>
    <w:p w14:paraId="77D67AD0" w14:textId="77777777" w:rsidR="00000000" w:rsidRDefault="00E23567">
      <w:pPr>
        <w:pStyle w:val="a0"/>
        <w:rPr>
          <w:rtl/>
        </w:rPr>
      </w:pPr>
    </w:p>
    <w:p w14:paraId="7A32712C" w14:textId="77777777" w:rsidR="00000000" w:rsidRDefault="00E23567">
      <w:pPr>
        <w:pStyle w:val="a0"/>
        <w:rPr>
          <w:rFonts w:hint="cs"/>
          <w:rtl/>
        </w:rPr>
      </w:pPr>
      <w:r>
        <w:rPr>
          <w:rFonts w:hint="cs"/>
          <w:rtl/>
        </w:rPr>
        <w:t>גבירותי ורבותי, לא פתחנו את ישיבת הכנסת ב-11:30 משום שעד אז היה חשש מ-</w:t>
      </w:r>
      <w:r>
        <w:t>after shock</w:t>
      </w:r>
      <w:r>
        <w:rPr>
          <w:rFonts w:hint="cs"/>
          <w:rtl/>
        </w:rPr>
        <w:t>, בלשון המקצועית של רעידות אדמה. אנחנו חששנו חשש כבד, שהתקרה הדקורטיבית היפה, שהיא איננה חלק מהמבנה אלא היא תקרה שחוברה לו יחדיו - חששנו מאוד מתקרה</w:t>
      </w:r>
      <w:r>
        <w:rPr>
          <w:rFonts w:hint="cs"/>
          <w:rtl/>
        </w:rPr>
        <w:t xml:space="preserve"> זו, שכן אם היא מתמוטטת היא יכולה להיות כגיליוטינה, בעיקר על ראשי המדינה והשרים וגם על הספסלים הקדמיים של הכנסת. לא רצינו בבת-אחת להשאיר את הספסלים הקובעים - - -</w:t>
      </w:r>
    </w:p>
    <w:p w14:paraId="7C2CAFAC" w14:textId="77777777" w:rsidR="00000000" w:rsidRDefault="00E23567">
      <w:pPr>
        <w:pStyle w:val="a0"/>
        <w:rPr>
          <w:rFonts w:hint="cs"/>
          <w:rtl/>
        </w:rPr>
      </w:pPr>
    </w:p>
    <w:p w14:paraId="595C6214" w14:textId="77777777" w:rsidR="00000000" w:rsidRDefault="00E23567">
      <w:pPr>
        <w:pStyle w:val="af0"/>
        <w:rPr>
          <w:rtl/>
        </w:rPr>
      </w:pPr>
      <w:r>
        <w:rPr>
          <w:rFonts w:hint="eastAsia"/>
          <w:rtl/>
        </w:rPr>
        <w:t>מאיר</w:t>
      </w:r>
      <w:r>
        <w:rPr>
          <w:rtl/>
        </w:rPr>
        <w:t xml:space="preserve"> פרוש (יהדות התורה):</w:t>
      </w:r>
    </w:p>
    <w:p w14:paraId="482B7833" w14:textId="77777777" w:rsidR="00000000" w:rsidRDefault="00E23567">
      <w:pPr>
        <w:pStyle w:val="a0"/>
        <w:rPr>
          <w:rFonts w:hint="cs"/>
          <w:rtl/>
        </w:rPr>
      </w:pPr>
    </w:p>
    <w:p w14:paraId="46AF1BB0" w14:textId="77777777" w:rsidR="00000000" w:rsidRDefault="00E23567">
      <w:pPr>
        <w:pStyle w:val="a0"/>
        <w:rPr>
          <w:rFonts w:hint="cs"/>
          <w:rtl/>
        </w:rPr>
      </w:pPr>
      <w:r>
        <w:rPr>
          <w:rFonts w:hint="cs"/>
          <w:rtl/>
        </w:rPr>
        <w:t xml:space="preserve">אדוני היושב-ראש, אני מבין שאתה מאמין שקרוב לממשלה - בסכנה. </w:t>
      </w:r>
    </w:p>
    <w:p w14:paraId="46C5FCA3" w14:textId="77777777" w:rsidR="00000000" w:rsidRDefault="00E23567">
      <w:pPr>
        <w:pStyle w:val="a0"/>
        <w:rPr>
          <w:rFonts w:hint="cs"/>
          <w:rtl/>
        </w:rPr>
      </w:pPr>
    </w:p>
    <w:p w14:paraId="3479E0EB" w14:textId="77777777" w:rsidR="00000000" w:rsidRDefault="00E23567">
      <w:pPr>
        <w:pStyle w:val="af1"/>
        <w:rPr>
          <w:rtl/>
        </w:rPr>
      </w:pPr>
      <w:r>
        <w:rPr>
          <w:rtl/>
        </w:rPr>
        <w:t xml:space="preserve">היו"ר </w:t>
      </w:r>
      <w:r>
        <w:rPr>
          <w:rtl/>
        </w:rPr>
        <w:t>ראובן ריבלין:</w:t>
      </w:r>
    </w:p>
    <w:p w14:paraId="42B659D5" w14:textId="77777777" w:rsidR="00000000" w:rsidRDefault="00E23567">
      <w:pPr>
        <w:pStyle w:val="a0"/>
        <w:rPr>
          <w:rtl/>
        </w:rPr>
      </w:pPr>
    </w:p>
    <w:p w14:paraId="68A11EA3" w14:textId="77777777" w:rsidR="00000000" w:rsidRDefault="00E23567">
      <w:pPr>
        <w:pStyle w:val="a0"/>
        <w:rPr>
          <w:rFonts w:hint="cs"/>
          <w:rtl/>
        </w:rPr>
      </w:pPr>
      <w:r>
        <w:rPr>
          <w:rFonts w:hint="cs"/>
          <w:rtl/>
        </w:rPr>
        <w:t xml:space="preserve">חבר הכנסת פרוש, התברר שהממשלה כנראה לא בסכנה. באמת התגלה סדק בין לשכת ראש הממשלה ללשכת דובר הכנסת. </w:t>
      </w:r>
    </w:p>
    <w:p w14:paraId="08214064" w14:textId="77777777" w:rsidR="00000000" w:rsidRDefault="00E23567">
      <w:pPr>
        <w:pStyle w:val="a0"/>
        <w:rPr>
          <w:rFonts w:hint="cs"/>
          <w:rtl/>
        </w:rPr>
      </w:pPr>
    </w:p>
    <w:p w14:paraId="7EAFE263" w14:textId="77777777" w:rsidR="00000000" w:rsidRDefault="00E23567">
      <w:pPr>
        <w:pStyle w:val="af0"/>
        <w:rPr>
          <w:rtl/>
        </w:rPr>
      </w:pPr>
      <w:r>
        <w:rPr>
          <w:rFonts w:hint="eastAsia"/>
          <w:rtl/>
        </w:rPr>
        <w:t>דוד</w:t>
      </w:r>
      <w:r>
        <w:rPr>
          <w:rtl/>
        </w:rPr>
        <w:t xml:space="preserve"> טל (עם אחד):</w:t>
      </w:r>
    </w:p>
    <w:p w14:paraId="3C8CFAA8" w14:textId="77777777" w:rsidR="00000000" w:rsidRDefault="00E23567">
      <w:pPr>
        <w:pStyle w:val="a0"/>
        <w:rPr>
          <w:rFonts w:hint="cs"/>
          <w:rtl/>
        </w:rPr>
      </w:pPr>
    </w:p>
    <w:p w14:paraId="0778E144" w14:textId="77777777" w:rsidR="00000000" w:rsidRDefault="00E23567">
      <w:pPr>
        <w:pStyle w:val="a0"/>
        <w:rPr>
          <w:rFonts w:hint="cs"/>
          <w:rtl/>
        </w:rPr>
      </w:pPr>
      <w:r>
        <w:rPr>
          <w:rFonts w:hint="cs"/>
          <w:rtl/>
        </w:rPr>
        <w:t xml:space="preserve">גם אצלי בחדר. </w:t>
      </w:r>
    </w:p>
    <w:p w14:paraId="4366A633" w14:textId="77777777" w:rsidR="00000000" w:rsidRDefault="00E23567">
      <w:pPr>
        <w:pStyle w:val="a0"/>
        <w:rPr>
          <w:rFonts w:hint="cs"/>
          <w:rtl/>
        </w:rPr>
      </w:pPr>
    </w:p>
    <w:p w14:paraId="5402CAB8" w14:textId="77777777" w:rsidR="00000000" w:rsidRDefault="00E23567">
      <w:pPr>
        <w:pStyle w:val="af1"/>
        <w:rPr>
          <w:rtl/>
        </w:rPr>
      </w:pPr>
      <w:r>
        <w:rPr>
          <w:rtl/>
        </w:rPr>
        <w:t>היו"ר ראובן ריבלין:</w:t>
      </w:r>
    </w:p>
    <w:p w14:paraId="0A27C6AB" w14:textId="77777777" w:rsidR="00000000" w:rsidRDefault="00E23567">
      <w:pPr>
        <w:pStyle w:val="a0"/>
        <w:rPr>
          <w:rtl/>
        </w:rPr>
      </w:pPr>
    </w:p>
    <w:p w14:paraId="32FD4F16" w14:textId="77777777" w:rsidR="00000000" w:rsidRDefault="00E23567">
      <w:pPr>
        <w:pStyle w:val="a0"/>
        <w:rPr>
          <w:rFonts w:hint="cs"/>
          <w:rtl/>
        </w:rPr>
      </w:pPr>
      <w:r>
        <w:rPr>
          <w:rFonts w:hint="cs"/>
          <w:rtl/>
        </w:rPr>
        <w:t>אני מוכרח לומר, שיש סדקים בכמה מקומות בבית הישן, בבית העיקרי. יש בחדרו של סגן היושב-ר</w:t>
      </w:r>
      <w:r>
        <w:rPr>
          <w:rFonts w:hint="cs"/>
          <w:rtl/>
        </w:rPr>
        <w:t xml:space="preserve">אש, חבר הכנסת ברכה, בחדרו של חבר הכנסת טל ובחדר סיעת ש"ס. בסיעת ש"ס נפער סדק בין הרב עובדיה יוסף ובין - - - </w:t>
      </w:r>
    </w:p>
    <w:p w14:paraId="3ACFC4FA" w14:textId="77777777" w:rsidR="00000000" w:rsidRDefault="00E23567">
      <w:pPr>
        <w:pStyle w:val="a0"/>
        <w:rPr>
          <w:rFonts w:hint="cs"/>
          <w:rtl/>
        </w:rPr>
      </w:pPr>
    </w:p>
    <w:p w14:paraId="4FC47752" w14:textId="77777777" w:rsidR="00000000" w:rsidRDefault="00E23567">
      <w:pPr>
        <w:pStyle w:val="af0"/>
        <w:rPr>
          <w:rtl/>
        </w:rPr>
      </w:pPr>
      <w:r>
        <w:rPr>
          <w:rFonts w:hint="eastAsia"/>
          <w:rtl/>
        </w:rPr>
        <w:t>דוד</w:t>
      </w:r>
      <w:r>
        <w:rPr>
          <w:rtl/>
        </w:rPr>
        <w:t xml:space="preserve"> טל (עם אחד):</w:t>
      </w:r>
    </w:p>
    <w:p w14:paraId="3F227016" w14:textId="77777777" w:rsidR="00000000" w:rsidRDefault="00E23567">
      <w:pPr>
        <w:pStyle w:val="a0"/>
        <w:rPr>
          <w:rFonts w:hint="cs"/>
          <w:rtl/>
        </w:rPr>
      </w:pPr>
    </w:p>
    <w:p w14:paraId="2732DA07" w14:textId="77777777" w:rsidR="00000000" w:rsidRDefault="00E23567">
      <w:pPr>
        <w:pStyle w:val="a0"/>
        <w:rPr>
          <w:rFonts w:hint="cs"/>
          <w:rtl/>
        </w:rPr>
      </w:pPr>
      <w:r>
        <w:rPr>
          <w:rFonts w:hint="cs"/>
          <w:rtl/>
        </w:rPr>
        <w:t xml:space="preserve">אל תסתבך, בבקשה. </w:t>
      </w:r>
    </w:p>
    <w:p w14:paraId="64E316CE" w14:textId="77777777" w:rsidR="00000000" w:rsidRDefault="00E23567">
      <w:pPr>
        <w:pStyle w:val="a0"/>
        <w:rPr>
          <w:rFonts w:hint="cs"/>
          <w:rtl/>
        </w:rPr>
      </w:pPr>
    </w:p>
    <w:p w14:paraId="76EEDBFC" w14:textId="77777777" w:rsidR="00000000" w:rsidRDefault="00E23567">
      <w:pPr>
        <w:pStyle w:val="af1"/>
        <w:rPr>
          <w:rtl/>
        </w:rPr>
      </w:pPr>
      <w:r>
        <w:rPr>
          <w:rtl/>
        </w:rPr>
        <w:t>היו"ר ראובן ריבלין:</w:t>
      </w:r>
    </w:p>
    <w:p w14:paraId="447A5C1E" w14:textId="77777777" w:rsidR="00000000" w:rsidRDefault="00E23567">
      <w:pPr>
        <w:pStyle w:val="a0"/>
        <w:rPr>
          <w:rtl/>
        </w:rPr>
      </w:pPr>
    </w:p>
    <w:p w14:paraId="252CB142" w14:textId="77777777" w:rsidR="00000000" w:rsidRDefault="00E23567">
      <w:pPr>
        <w:pStyle w:val="a0"/>
        <w:rPr>
          <w:rFonts w:hint="cs"/>
          <w:rtl/>
        </w:rPr>
      </w:pPr>
      <w:r>
        <w:rPr>
          <w:rFonts w:hint="cs"/>
          <w:rtl/>
        </w:rPr>
        <w:t xml:space="preserve">לא, לא. נפער סדק בקיר. </w:t>
      </w:r>
    </w:p>
    <w:p w14:paraId="3E98F9F5" w14:textId="77777777" w:rsidR="00000000" w:rsidRDefault="00E23567">
      <w:pPr>
        <w:pStyle w:val="a0"/>
        <w:rPr>
          <w:rFonts w:hint="cs"/>
          <w:rtl/>
        </w:rPr>
      </w:pPr>
    </w:p>
    <w:p w14:paraId="0DBA02B3" w14:textId="77777777" w:rsidR="00000000" w:rsidRDefault="00E23567">
      <w:pPr>
        <w:pStyle w:val="af0"/>
        <w:rPr>
          <w:rtl/>
        </w:rPr>
      </w:pPr>
      <w:r>
        <w:rPr>
          <w:rFonts w:hint="eastAsia"/>
          <w:rtl/>
        </w:rPr>
        <w:t>רן</w:t>
      </w:r>
      <w:r>
        <w:rPr>
          <w:rtl/>
        </w:rPr>
        <w:t xml:space="preserve"> כהן (מרצ):</w:t>
      </w:r>
    </w:p>
    <w:p w14:paraId="34064693" w14:textId="77777777" w:rsidR="00000000" w:rsidRDefault="00E23567">
      <w:pPr>
        <w:pStyle w:val="a0"/>
        <w:rPr>
          <w:rFonts w:hint="cs"/>
          <w:rtl/>
        </w:rPr>
      </w:pPr>
    </w:p>
    <w:p w14:paraId="6FCE3C0F" w14:textId="77777777" w:rsidR="00000000" w:rsidRDefault="00E23567">
      <w:pPr>
        <w:pStyle w:val="a0"/>
        <w:rPr>
          <w:rFonts w:hint="cs"/>
          <w:rtl/>
        </w:rPr>
      </w:pPr>
      <w:r>
        <w:rPr>
          <w:rFonts w:hint="cs"/>
          <w:rtl/>
        </w:rPr>
        <w:t xml:space="preserve">זה רק מעיד שהם צריכים לעשות בדק-בית. </w:t>
      </w:r>
    </w:p>
    <w:p w14:paraId="55E2F04D" w14:textId="77777777" w:rsidR="00000000" w:rsidRDefault="00E23567">
      <w:pPr>
        <w:pStyle w:val="a0"/>
        <w:rPr>
          <w:rFonts w:hint="cs"/>
          <w:rtl/>
        </w:rPr>
      </w:pPr>
    </w:p>
    <w:p w14:paraId="7E29A6B1" w14:textId="77777777" w:rsidR="00000000" w:rsidRDefault="00E23567">
      <w:pPr>
        <w:pStyle w:val="af0"/>
        <w:rPr>
          <w:rtl/>
        </w:rPr>
      </w:pPr>
      <w:r>
        <w:rPr>
          <w:rtl/>
        </w:rPr>
        <w:t xml:space="preserve">נסים זאב </w:t>
      </w:r>
      <w:r>
        <w:rPr>
          <w:rtl/>
        </w:rPr>
        <w:t>(ש"ס):</w:t>
      </w:r>
    </w:p>
    <w:p w14:paraId="1EECC3A6" w14:textId="77777777" w:rsidR="00000000" w:rsidRDefault="00E23567">
      <w:pPr>
        <w:pStyle w:val="a0"/>
        <w:rPr>
          <w:rtl/>
        </w:rPr>
      </w:pPr>
    </w:p>
    <w:p w14:paraId="7C1A67C8" w14:textId="77777777" w:rsidR="00000000" w:rsidRDefault="00E23567">
      <w:pPr>
        <w:pStyle w:val="a0"/>
        <w:rPr>
          <w:rFonts w:hint="cs"/>
          <w:rtl/>
        </w:rPr>
      </w:pPr>
      <w:r>
        <w:rPr>
          <w:rFonts w:hint="cs"/>
          <w:rtl/>
        </w:rPr>
        <w:t xml:space="preserve">אדוני היושב-ראש, אולי לעשות תפילת הודיה? </w:t>
      </w:r>
    </w:p>
    <w:p w14:paraId="1C0C5181" w14:textId="77777777" w:rsidR="00000000" w:rsidRDefault="00E23567">
      <w:pPr>
        <w:pStyle w:val="a0"/>
        <w:rPr>
          <w:rFonts w:hint="cs"/>
          <w:rtl/>
        </w:rPr>
      </w:pPr>
    </w:p>
    <w:p w14:paraId="1F9F806E" w14:textId="77777777" w:rsidR="00000000" w:rsidRDefault="00E23567">
      <w:pPr>
        <w:pStyle w:val="af1"/>
        <w:rPr>
          <w:rtl/>
        </w:rPr>
      </w:pPr>
      <w:r>
        <w:rPr>
          <w:rtl/>
        </w:rPr>
        <w:t>היו"ר ראובן ריבלין:</w:t>
      </w:r>
    </w:p>
    <w:p w14:paraId="450EC923" w14:textId="77777777" w:rsidR="00000000" w:rsidRDefault="00E23567">
      <w:pPr>
        <w:pStyle w:val="a0"/>
        <w:rPr>
          <w:rtl/>
        </w:rPr>
      </w:pPr>
    </w:p>
    <w:p w14:paraId="63472100" w14:textId="77777777" w:rsidR="00000000" w:rsidRDefault="00E23567">
      <w:pPr>
        <w:pStyle w:val="a0"/>
        <w:rPr>
          <w:rtl/>
        </w:rPr>
      </w:pPr>
      <w:r>
        <w:rPr>
          <w:rFonts w:hint="cs"/>
          <w:rtl/>
        </w:rPr>
        <w:t>בהחלט תפילת הגומל. אם יורו לנו רבותינו, נעשה כך. אני כבר, בינתיים, בירכתי הגומל בעצמי. אולי השר רק יביא את משאלת הכנסת שהממשלה תערוך דיון מיוחד על האפשרות של רעידת אדמה  וייעשה מעקב על</w:t>
      </w:r>
      <w:r>
        <w:rPr>
          <w:rFonts w:hint="cs"/>
          <w:rtl/>
        </w:rPr>
        <w:t xml:space="preserve"> כל אותם צעדים שהממשלה נטלה על עצמה בעקבות דוח מבקר המדינה ובעקבות דיונים רבים שהתקיימו בנושא הזה.  </w:t>
      </w:r>
    </w:p>
    <w:p w14:paraId="3AC9DC4F" w14:textId="77777777" w:rsidR="00000000" w:rsidRDefault="00E23567">
      <w:pPr>
        <w:pStyle w:val="af0"/>
        <w:rPr>
          <w:rtl/>
        </w:rPr>
      </w:pPr>
    </w:p>
    <w:p w14:paraId="6D159E56" w14:textId="77777777" w:rsidR="00000000" w:rsidRDefault="00E23567">
      <w:pPr>
        <w:pStyle w:val="af0"/>
        <w:rPr>
          <w:rtl/>
        </w:rPr>
      </w:pPr>
      <w:r>
        <w:rPr>
          <w:rFonts w:hint="eastAsia"/>
          <w:rtl/>
        </w:rPr>
        <w:t>משה</w:t>
      </w:r>
      <w:r>
        <w:rPr>
          <w:rtl/>
        </w:rPr>
        <w:t xml:space="preserve"> גפני (יהדות התורה):</w:t>
      </w:r>
    </w:p>
    <w:p w14:paraId="716828B3" w14:textId="77777777" w:rsidR="00000000" w:rsidRDefault="00E23567">
      <w:pPr>
        <w:pStyle w:val="a0"/>
        <w:rPr>
          <w:rFonts w:hint="cs"/>
          <w:rtl/>
        </w:rPr>
      </w:pPr>
    </w:p>
    <w:p w14:paraId="43EE44C0" w14:textId="77777777" w:rsidR="00000000" w:rsidRDefault="00E23567">
      <w:pPr>
        <w:pStyle w:val="a0"/>
        <w:rPr>
          <w:rFonts w:hint="cs"/>
          <w:rtl/>
        </w:rPr>
      </w:pPr>
      <w:r>
        <w:rPr>
          <w:rFonts w:hint="cs"/>
          <w:rtl/>
        </w:rPr>
        <w:t xml:space="preserve">על זה נאמר - - - </w:t>
      </w:r>
    </w:p>
    <w:p w14:paraId="26D05EFB" w14:textId="77777777" w:rsidR="00000000" w:rsidRDefault="00E23567">
      <w:pPr>
        <w:pStyle w:val="a0"/>
        <w:rPr>
          <w:rFonts w:hint="cs"/>
          <w:rtl/>
        </w:rPr>
      </w:pPr>
    </w:p>
    <w:p w14:paraId="22D885DF" w14:textId="77777777" w:rsidR="00000000" w:rsidRDefault="00E23567">
      <w:pPr>
        <w:pStyle w:val="af1"/>
        <w:rPr>
          <w:rtl/>
        </w:rPr>
      </w:pPr>
      <w:r>
        <w:rPr>
          <w:rtl/>
        </w:rPr>
        <w:t>היו"ר ראובן ריבלין:</w:t>
      </w:r>
    </w:p>
    <w:p w14:paraId="679488D0" w14:textId="77777777" w:rsidR="00000000" w:rsidRDefault="00E23567">
      <w:pPr>
        <w:pStyle w:val="a0"/>
        <w:rPr>
          <w:rtl/>
        </w:rPr>
      </w:pPr>
    </w:p>
    <w:p w14:paraId="4851745F" w14:textId="77777777" w:rsidR="00000000" w:rsidRDefault="00E23567">
      <w:pPr>
        <w:pStyle w:val="a0"/>
        <w:rPr>
          <w:rFonts w:hint="cs"/>
          <w:rtl/>
        </w:rPr>
      </w:pPr>
      <w:r>
        <w:rPr>
          <w:rFonts w:hint="cs"/>
          <w:rtl/>
        </w:rPr>
        <w:t>נכון. הרי רעידת אדמה היא לא דבר שכיח כאן, זה לא דבר יומיומי. בסדר העבודה אנחנו אומרים: וע</w:t>
      </w:r>
      <w:r>
        <w:rPr>
          <w:rFonts w:hint="cs"/>
          <w:rtl/>
        </w:rPr>
        <w:t xml:space="preserve">ל אנשי השרון ייאמר שלא ייעשו בתיהם קבריהם. כוהן גדול שנכנס לקודש הקודשים היה מתחנן לקדוש-ברוך-הוא שלא יביא רעידות אדמה על העם, לא על אנשי שרון אלא על אנשי השרון. </w:t>
      </w:r>
    </w:p>
    <w:p w14:paraId="77EA2E0F" w14:textId="77777777" w:rsidR="00000000" w:rsidRDefault="00E23567">
      <w:pPr>
        <w:pStyle w:val="a0"/>
        <w:rPr>
          <w:rFonts w:hint="cs"/>
          <w:rtl/>
        </w:rPr>
      </w:pPr>
    </w:p>
    <w:p w14:paraId="6DF5F593" w14:textId="77777777" w:rsidR="00000000" w:rsidRDefault="00E23567">
      <w:pPr>
        <w:pStyle w:val="a0"/>
        <w:rPr>
          <w:rFonts w:hint="cs"/>
          <w:rtl/>
        </w:rPr>
      </w:pPr>
      <w:r>
        <w:rPr>
          <w:rFonts w:hint="cs"/>
          <w:rtl/>
        </w:rPr>
        <w:t>רבותי, נעבור לסדר-היום. אני בטוח שגם הכנסת תקיים דיון בסכנות רעידות האדמה ובמוכנות של המדינה</w:t>
      </w:r>
      <w:r>
        <w:rPr>
          <w:rFonts w:hint="cs"/>
          <w:rtl/>
        </w:rPr>
        <w:t xml:space="preserve"> לעמוד בכל אותן סכנות. </w:t>
      </w:r>
    </w:p>
    <w:p w14:paraId="0FDAF99F" w14:textId="77777777" w:rsidR="00000000" w:rsidRDefault="00E23567">
      <w:pPr>
        <w:pStyle w:val="a0"/>
        <w:rPr>
          <w:rFonts w:hint="cs"/>
          <w:rtl/>
        </w:rPr>
      </w:pPr>
    </w:p>
    <w:p w14:paraId="5EA70DEB" w14:textId="77777777" w:rsidR="00000000" w:rsidRDefault="00E23567">
      <w:pPr>
        <w:pStyle w:val="a0"/>
        <w:rPr>
          <w:rFonts w:hint="cs"/>
          <w:rtl/>
        </w:rPr>
      </w:pPr>
      <w:r>
        <w:rPr>
          <w:rFonts w:hint="cs"/>
          <w:rtl/>
        </w:rPr>
        <w:t>רבותי חברי הכנסת, אנחנו נצמצם היום את סדר-היום, כל מי שיוותר היום על איזה סעיף מסעיפי סדר-היום, זה לא יהיה על חשבון המכסה, ואנחנו נשתדל בשבוע הבא להעלות את הנושא. אני מבקש מראשי הסיעות, כמובן,  לבוא ולומר לי אילו דברים הם מבקשים. א</w:t>
      </w:r>
      <w:r>
        <w:rPr>
          <w:rFonts w:hint="cs"/>
          <w:rtl/>
        </w:rPr>
        <w:t>נחנו לא נוריד דבר בלי שיבקש זאת מבקש הבקשה. כן, חבר הכנסת מוחמד ברכה - - -</w:t>
      </w:r>
    </w:p>
    <w:p w14:paraId="49CDE350" w14:textId="77777777" w:rsidR="00000000" w:rsidRDefault="00E23567">
      <w:pPr>
        <w:pStyle w:val="a0"/>
        <w:rPr>
          <w:rFonts w:hint="cs"/>
          <w:rtl/>
        </w:rPr>
      </w:pPr>
    </w:p>
    <w:p w14:paraId="7A963FF6" w14:textId="77777777" w:rsidR="00000000" w:rsidRDefault="00E23567">
      <w:pPr>
        <w:pStyle w:val="af0"/>
        <w:rPr>
          <w:rtl/>
        </w:rPr>
      </w:pPr>
      <w:r>
        <w:rPr>
          <w:rFonts w:hint="eastAsia"/>
          <w:rtl/>
        </w:rPr>
        <w:t>מוחמד</w:t>
      </w:r>
      <w:r>
        <w:rPr>
          <w:rtl/>
        </w:rPr>
        <w:t xml:space="preserve"> ברכה (חד"ש-תע"ל):</w:t>
      </w:r>
    </w:p>
    <w:p w14:paraId="7120C0A4" w14:textId="77777777" w:rsidR="00000000" w:rsidRDefault="00E23567">
      <w:pPr>
        <w:pStyle w:val="a0"/>
        <w:rPr>
          <w:rFonts w:hint="cs"/>
          <w:rtl/>
        </w:rPr>
      </w:pPr>
    </w:p>
    <w:p w14:paraId="108B5296" w14:textId="77777777" w:rsidR="00000000" w:rsidRDefault="00E23567">
      <w:pPr>
        <w:pStyle w:val="a0"/>
        <w:rPr>
          <w:rFonts w:hint="cs"/>
          <w:rtl/>
        </w:rPr>
      </w:pPr>
      <w:r>
        <w:rPr>
          <w:rFonts w:hint="cs"/>
          <w:rtl/>
        </w:rPr>
        <w:t>הסיעה שלנו כבר תרמה את תרומתה לעניין הזה והעבירה את הצעת החוק שלה מהשבוע הזה לשבוע הבא.</w:t>
      </w:r>
    </w:p>
    <w:p w14:paraId="4BEBF379" w14:textId="77777777" w:rsidR="00000000" w:rsidRDefault="00E23567">
      <w:pPr>
        <w:pStyle w:val="a0"/>
        <w:rPr>
          <w:rFonts w:hint="cs"/>
          <w:rtl/>
        </w:rPr>
      </w:pPr>
    </w:p>
    <w:p w14:paraId="35E83E87" w14:textId="77777777" w:rsidR="00000000" w:rsidRDefault="00E23567">
      <w:pPr>
        <w:pStyle w:val="af1"/>
        <w:rPr>
          <w:rFonts w:hint="cs"/>
          <w:rtl/>
        </w:rPr>
      </w:pPr>
      <w:r>
        <w:rPr>
          <w:rFonts w:hint="eastAsia"/>
          <w:rtl/>
        </w:rPr>
        <w:t>היו</w:t>
      </w:r>
      <w:r>
        <w:rPr>
          <w:rtl/>
        </w:rPr>
        <w:t>"ר ראובן ריבלין:</w:t>
      </w:r>
    </w:p>
    <w:p w14:paraId="29B38528" w14:textId="77777777" w:rsidR="00000000" w:rsidRDefault="00E23567">
      <w:pPr>
        <w:pStyle w:val="a0"/>
        <w:rPr>
          <w:rFonts w:hint="cs"/>
          <w:rtl/>
        </w:rPr>
      </w:pPr>
    </w:p>
    <w:p w14:paraId="67080747" w14:textId="77777777" w:rsidR="00000000" w:rsidRDefault="00E23567">
      <w:pPr>
        <w:pStyle w:val="a0"/>
        <w:rPr>
          <w:rFonts w:hint="cs"/>
          <w:rtl/>
        </w:rPr>
      </w:pPr>
      <w:r>
        <w:rPr>
          <w:rFonts w:hint="cs"/>
          <w:rtl/>
        </w:rPr>
        <w:t xml:space="preserve">אני מאוד מודה. </w:t>
      </w:r>
    </w:p>
    <w:p w14:paraId="3A0C0E07" w14:textId="77777777" w:rsidR="00000000" w:rsidRDefault="00E23567">
      <w:pPr>
        <w:pStyle w:val="a0"/>
        <w:rPr>
          <w:rFonts w:hint="cs"/>
          <w:rtl/>
        </w:rPr>
      </w:pPr>
    </w:p>
    <w:p w14:paraId="7B82F735" w14:textId="77777777" w:rsidR="00000000" w:rsidRDefault="00E23567">
      <w:pPr>
        <w:pStyle w:val="a0"/>
        <w:rPr>
          <w:rFonts w:hint="cs"/>
          <w:rtl/>
        </w:rPr>
      </w:pPr>
    </w:p>
    <w:p w14:paraId="6A52B632" w14:textId="77777777" w:rsidR="00000000" w:rsidRDefault="00E23567">
      <w:pPr>
        <w:pStyle w:val="a2"/>
        <w:rPr>
          <w:rFonts w:hint="cs"/>
          <w:rtl/>
        </w:rPr>
      </w:pPr>
      <w:bookmarkStart w:id="2" w:name="_Toc67150090"/>
      <w:r>
        <w:rPr>
          <w:rFonts w:hint="cs"/>
          <w:rtl/>
        </w:rPr>
        <w:t>מסמכים שהונחו על שולחן הכנס</w:t>
      </w:r>
      <w:r>
        <w:rPr>
          <w:rFonts w:hint="cs"/>
          <w:rtl/>
        </w:rPr>
        <w:t>ת</w:t>
      </w:r>
      <w:bookmarkEnd w:id="2"/>
      <w:r>
        <w:rPr>
          <w:rFonts w:hint="cs"/>
          <w:rtl/>
        </w:rPr>
        <w:t xml:space="preserve"> </w:t>
      </w:r>
    </w:p>
    <w:p w14:paraId="02248571" w14:textId="77777777" w:rsidR="00000000" w:rsidRDefault="00E23567">
      <w:pPr>
        <w:pStyle w:val="a0"/>
        <w:rPr>
          <w:rFonts w:hint="cs"/>
          <w:rtl/>
        </w:rPr>
      </w:pPr>
    </w:p>
    <w:p w14:paraId="4E1FFB65" w14:textId="77777777" w:rsidR="00000000" w:rsidRDefault="00E23567">
      <w:pPr>
        <w:pStyle w:val="af1"/>
        <w:rPr>
          <w:rtl/>
        </w:rPr>
      </w:pPr>
      <w:r>
        <w:rPr>
          <w:rFonts w:hint="eastAsia"/>
          <w:rtl/>
        </w:rPr>
        <w:t>היו</w:t>
      </w:r>
      <w:r>
        <w:rPr>
          <w:rtl/>
        </w:rPr>
        <w:t>"ר ראובן ריבלין:</w:t>
      </w:r>
    </w:p>
    <w:p w14:paraId="3BFC2623" w14:textId="77777777" w:rsidR="00000000" w:rsidRDefault="00E23567">
      <w:pPr>
        <w:pStyle w:val="a0"/>
        <w:rPr>
          <w:rFonts w:hint="cs"/>
          <w:rtl/>
        </w:rPr>
      </w:pPr>
    </w:p>
    <w:p w14:paraId="534FF264" w14:textId="77777777" w:rsidR="00000000" w:rsidRDefault="00E23567">
      <w:pPr>
        <w:pStyle w:val="a0"/>
        <w:rPr>
          <w:rFonts w:hint="cs"/>
          <w:rtl/>
        </w:rPr>
      </w:pPr>
      <w:r>
        <w:rPr>
          <w:rFonts w:hint="cs"/>
          <w:rtl/>
        </w:rPr>
        <w:t xml:space="preserve">אנחנו עוברים לסדר-היום </w:t>
      </w:r>
      <w:r>
        <w:rPr>
          <w:rtl/>
        </w:rPr>
        <w:t>–</w:t>
      </w:r>
      <w:r>
        <w:rPr>
          <w:rFonts w:hint="cs"/>
          <w:rtl/>
        </w:rPr>
        <w:t xml:space="preserve"> שאילתות. אבל קודם, הודעה למזכיר הכנסת. </w:t>
      </w:r>
    </w:p>
    <w:p w14:paraId="3D12D2D3" w14:textId="77777777" w:rsidR="00000000" w:rsidRDefault="00E23567">
      <w:pPr>
        <w:pStyle w:val="a0"/>
        <w:rPr>
          <w:rFonts w:hint="cs"/>
          <w:rtl/>
        </w:rPr>
      </w:pPr>
    </w:p>
    <w:p w14:paraId="162EC318" w14:textId="77777777" w:rsidR="00000000" w:rsidRDefault="00E23567">
      <w:pPr>
        <w:pStyle w:val="a"/>
        <w:rPr>
          <w:rtl/>
        </w:rPr>
      </w:pPr>
      <w:bookmarkStart w:id="3" w:name="FS000000540T11_02_2004_14_00_11"/>
      <w:bookmarkStart w:id="4" w:name="FS000000661T11_02_2004_14_02_47"/>
      <w:bookmarkStart w:id="5" w:name="_Toc67150091"/>
      <w:bookmarkEnd w:id="3"/>
      <w:bookmarkEnd w:id="4"/>
      <w:r>
        <w:rPr>
          <w:rtl/>
        </w:rPr>
        <w:t>מזכיר הכנסת אריה האן:</w:t>
      </w:r>
      <w:bookmarkEnd w:id="5"/>
    </w:p>
    <w:p w14:paraId="1AFF2C6A" w14:textId="77777777" w:rsidR="00000000" w:rsidRDefault="00E23567">
      <w:pPr>
        <w:pStyle w:val="a0"/>
        <w:rPr>
          <w:rtl/>
        </w:rPr>
      </w:pPr>
    </w:p>
    <w:p w14:paraId="4A5796EE" w14:textId="77777777" w:rsidR="00000000" w:rsidRDefault="00E23567">
      <w:pPr>
        <w:pStyle w:val="a0"/>
        <w:rPr>
          <w:rFonts w:hint="cs"/>
          <w:rtl/>
        </w:rPr>
      </w:pPr>
      <w:r>
        <w:rPr>
          <w:rFonts w:hint="cs"/>
          <w:rtl/>
        </w:rPr>
        <w:t>ברשות היושב-ראש, הנני מתכבד להודיע כי הונחו היום על שולחן הכנסת החלטות ועדת הכספים בדבר: 1. צו תעריף המכס והפטורים ומס קנייה על טובין (תיקון מ</w:t>
      </w:r>
      <w:r>
        <w:rPr>
          <w:rFonts w:hint="cs"/>
          <w:rtl/>
        </w:rPr>
        <w:t>ס' 5), התשס"ד-2003; 2. צו תעריף המכס והפטורים ומס קנייה על טובין (תיקון מס' 7), התשס"ד-2003; 3. צו תעריף המכס והפטורים ומס קנייה על טובין (תיקון מס' 10), התשס"ד-2003; 4. צו תעריף המכס והפטורים ומס קנייה על טובין (תיקון מס' 12), התשס"ד-2003.</w:t>
      </w:r>
    </w:p>
    <w:p w14:paraId="1D45F9B0" w14:textId="77777777" w:rsidR="00000000" w:rsidRDefault="00E23567">
      <w:pPr>
        <w:pStyle w:val="a0"/>
        <w:rPr>
          <w:rFonts w:hint="cs"/>
          <w:rtl/>
        </w:rPr>
      </w:pPr>
    </w:p>
    <w:p w14:paraId="20888485" w14:textId="77777777" w:rsidR="00000000" w:rsidRDefault="00E23567">
      <w:pPr>
        <w:pStyle w:val="af1"/>
        <w:rPr>
          <w:rtl/>
        </w:rPr>
      </w:pPr>
      <w:r>
        <w:rPr>
          <w:rtl/>
        </w:rPr>
        <w:t>היו"ר ראובן רי</w:t>
      </w:r>
      <w:r>
        <w:rPr>
          <w:rtl/>
        </w:rPr>
        <w:t>בלין:</w:t>
      </w:r>
    </w:p>
    <w:p w14:paraId="3050A2E8" w14:textId="77777777" w:rsidR="00000000" w:rsidRDefault="00E23567">
      <w:pPr>
        <w:pStyle w:val="a0"/>
        <w:rPr>
          <w:rtl/>
        </w:rPr>
      </w:pPr>
    </w:p>
    <w:p w14:paraId="208667CA" w14:textId="77777777" w:rsidR="00000000" w:rsidRDefault="00E23567">
      <w:pPr>
        <w:pStyle w:val="a0"/>
        <w:rPr>
          <w:rFonts w:hint="cs"/>
          <w:rtl/>
        </w:rPr>
      </w:pPr>
      <w:r>
        <w:rPr>
          <w:rFonts w:hint="cs"/>
          <w:rtl/>
        </w:rPr>
        <w:t>תודה רבה למזכיר הכנסת.</w:t>
      </w:r>
    </w:p>
    <w:p w14:paraId="5F486B20" w14:textId="77777777" w:rsidR="00000000" w:rsidRDefault="00E23567">
      <w:pPr>
        <w:pStyle w:val="a2"/>
        <w:rPr>
          <w:rtl/>
        </w:rPr>
      </w:pPr>
    </w:p>
    <w:p w14:paraId="7842940C" w14:textId="77777777" w:rsidR="00000000" w:rsidRDefault="00E23567">
      <w:pPr>
        <w:pStyle w:val="a2"/>
        <w:rPr>
          <w:rtl/>
        </w:rPr>
      </w:pPr>
      <w:bookmarkStart w:id="6" w:name="CS22148FI0022148T11_02_2004_14_03_14"/>
      <w:bookmarkStart w:id="7" w:name="_Toc67150092"/>
      <w:bookmarkEnd w:id="6"/>
      <w:r>
        <w:rPr>
          <w:rtl/>
        </w:rPr>
        <w:t>שאילתות בעל</w:t>
      </w:r>
      <w:r>
        <w:rPr>
          <w:rFonts w:hint="cs"/>
          <w:rtl/>
        </w:rPr>
        <w:t>-</w:t>
      </w:r>
      <w:r>
        <w:rPr>
          <w:rtl/>
        </w:rPr>
        <w:t>פה</w:t>
      </w:r>
      <w:bookmarkEnd w:id="7"/>
    </w:p>
    <w:p w14:paraId="2D368001" w14:textId="77777777" w:rsidR="00000000" w:rsidRDefault="00E23567">
      <w:pPr>
        <w:pStyle w:val="-0"/>
        <w:rPr>
          <w:rFonts w:hint="cs"/>
          <w:rtl/>
        </w:rPr>
      </w:pPr>
    </w:p>
    <w:p w14:paraId="1ED972B8" w14:textId="77777777" w:rsidR="00000000" w:rsidRDefault="00E23567">
      <w:pPr>
        <w:pStyle w:val="a0"/>
        <w:ind w:firstLine="0"/>
        <w:rPr>
          <w:rFonts w:hint="cs"/>
          <w:rtl/>
        </w:rPr>
      </w:pPr>
    </w:p>
    <w:p w14:paraId="1712B3D8" w14:textId="77777777" w:rsidR="00000000" w:rsidRDefault="00E23567">
      <w:pPr>
        <w:pStyle w:val="af1"/>
        <w:rPr>
          <w:rtl/>
        </w:rPr>
      </w:pPr>
      <w:r>
        <w:rPr>
          <w:rtl/>
        </w:rPr>
        <w:t>היו"ר ראובן ריבלין:</w:t>
      </w:r>
    </w:p>
    <w:p w14:paraId="438A2562" w14:textId="77777777" w:rsidR="00000000" w:rsidRDefault="00E23567">
      <w:pPr>
        <w:pStyle w:val="a0"/>
        <w:rPr>
          <w:rtl/>
        </w:rPr>
      </w:pPr>
    </w:p>
    <w:p w14:paraId="25C8F81F" w14:textId="77777777" w:rsidR="00000000" w:rsidRDefault="00E23567">
      <w:pPr>
        <w:pStyle w:val="a0"/>
        <w:rPr>
          <w:rFonts w:hint="cs"/>
          <w:rtl/>
        </w:rPr>
      </w:pPr>
      <w:r>
        <w:rPr>
          <w:rFonts w:hint="cs"/>
          <w:rtl/>
        </w:rPr>
        <w:t>השר לביטחון פנים ישיב על שאילתא בעל-פה מס' 122, מאת חבר הכנסת ניסן סלומינסקי, בנושא: יחסו של דובר משטרת ירושלים לכתבים הדתיים. בבקשה, חבר הכנסת סלומינסקי, לשאול את השאלה כפי שהיא נכתבה. ח</w:t>
      </w:r>
      <w:r>
        <w:rPr>
          <w:rFonts w:hint="cs"/>
          <w:rtl/>
        </w:rPr>
        <w:t xml:space="preserve">בר הכנסת גפני וארדן ביקשו שאלה נוספת. </w:t>
      </w:r>
    </w:p>
    <w:p w14:paraId="29E376BC" w14:textId="77777777" w:rsidR="00000000" w:rsidRDefault="00E23567">
      <w:pPr>
        <w:pStyle w:val="a0"/>
        <w:rPr>
          <w:rFonts w:hint="cs"/>
          <w:rtl/>
        </w:rPr>
      </w:pPr>
    </w:p>
    <w:p w14:paraId="164EC9FD" w14:textId="77777777" w:rsidR="00000000" w:rsidRDefault="00E23567">
      <w:pPr>
        <w:pStyle w:val="a2"/>
        <w:rPr>
          <w:rFonts w:hint="cs"/>
          <w:rtl/>
        </w:rPr>
      </w:pPr>
      <w:bookmarkStart w:id="8" w:name="_Toc67150093"/>
      <w:r>
        <w:rPr>
          <w:rFonts w:hint="cs"/>
          <w:rtl/>
        </w:rPr>
        <w:t>122. יחסו של דובר משטרת ירושלים לכתבים הדתיים</w:t>
      </w:r>
      <w:bookmarkEnd w:id="8"/>
    </w:p>
    <w:p w14:paraId="67A7B185" w14:textId="77777777" w:rsidR="00000000" w:rsidRDefault="00E23567">
      <w:pPr>
        <w:pStyle w:val="a0"/>
        <w:rPr>
          <w:rFonts w:hint="cs"/>
          <w:rtl/>
        </w:rPr>
      </w:pPr>
    </w:p>
    <w:p w14:paraId="27522784" w14:textId="77777777" w:rsidR="00000000" w:rsidRDefault="00E23567">
      <w:pPr>
        <w:pStyle w:val="a"/>
        <w:rPr>
          <w:rtl/>
        </w:rPr>
      </w:pPr>
      <w:bookmarkStart w:id="9" w:name="FS000001068T11_02_2004_14_04_36"/>
      <w:bookmarkStart w:id="10" w:name="_Toc67150094"/>
      <w:bookmarkEnd w:id="9"/>
      <w:r>
        <w:rPr>
          <w:rFonts w:hint="eastAsia"/>
          <w:rtl/>
        </w:rPr>
        <w:t>ניסן</w:t>
      </w:r>
      <w:r>
        <w:rPr>
          <w:rtl/>
        </w:rPr>
        <w:t xml:space="preserve"> סלומינסקי (מפד"ל):</w:t>
      </w:r>
      <w:bookmarkEnd w:id="10"/>
    </w:p>
    <w:p w14:paraId="15C2B185" w14:textId="77777777" w:rsidR="00000000" w:rsidRDefault="00E23567">
      <w:pPr>
        <w:pStyle w:val="a0"/>
        <w:rPr>
          <w:rFonts w:hint="cs"/>
          <w:rtl/>
        </w:rPr>
      </w:pPr>
    </w:p>
    <w:p w14:paraId="6921087E" w14:textId="77777777" w:rsidR="00000000" w:rsidRDefault="00E23567">
      <w:pPr>
        <w:pStyle w:val="a0"/>
        <w:rPr>
          <w:rFonts w:hint="cs"/>
          <w:rtl/>
        </w:rPr>
      </w:pPr>
      <w:r>
        <w:rPr>
          <w:rFonts w:hint="cs"/>
          <w:rtl/>
        </w:rPr>
        <w:t>אני רק רוצה לשבח את אדוני היושב-ראש על בדק-הבית המהיר והזריז שהוא עשה. אני רק רוצה להזכיר, ואדוני בוודאי יודע, שיש בדק-בית נוסף שאני מניח שגם או</w:t>
      </w:r>
      <w:r>
        <w:rPr>
          <w:rFonts w:hint="cs"/>
          <w:rtl/>
        </w:rPr>
        <w:t xml:space="preserve">תו הכנסת תעשה. </w:t>
      </w:r>
    </w:p>
    <w:p w14:paraId="334FA70F" w14:textId="77777777" w:rsidR="00000000" w:rsidRDefault="00E23567">
      <w:pPr>
        <w:pStyle w:val="a0"/>
        <w:rPr>
          <w:rFonts w:hint="cs"/>
          <w:rtl/>
        </w:rPr>
      </w:pPr>
    </w:p>
    <w:p w14:paraId="11C8C9C3" w14:textId="77777777" w:rsidR="00000000" w:rsidRDefault="00E23567">
      <w:pPr>
        <w:pStyle w:val="af0"/>
        <w:rPr>
          <w:rtl/>
        </w:rPr>
      </w:pPr>
      <w:r>
        <w:rPr>
          <w:rFonts w:hint="eastAsia"/>
          <w:rtl/>
        </w:rPr>
        <w:t>מאיר</w:t>
      </w:r>
      <w:r>
        <w:rPr>
          <w:rtl/>
        </w:rPr>
        <w:t xml:space="preserve"> פרוש (יהדות התורה):</w:t>
      </w:r>
    </w:p>
    <w:p w14:paraId="5EF0F31D" w14:textId="77777777" w:rsidR="00000000" w:rsidRDefault="00E23567">
      <w:pPr>
        <w:pStyle w:val="a0"/>
        <w:rPr>
          <w:rFonts w:hint="cs"/>
          <w:rtl/>
        </w:rPr>
      </w:pPr>
    </w:p>
    <w:p w14:paraId="5CAB7EFE" w14:textId="77777777" w:rsidR="00000000" w:rsidRDefault="00E23567">
      <w:pPr>
        <w:pStyle w:val="a0"/>
        <w:rPr>
          <w:rFonts w:hint="cs"/>
          <w:rtl/>
        </w:rPr>
      </w:pPr>
      <w:r>
        <w:rPr>
          <w:rFonts w:hint="cs"/>
          <w:rtl/>
        </w:rPr>
        <w:t xml:space="preserve">בעזרת המפד"ל. </w:t>
      </w:r>
    </w:p>
    <w:p w14:paraId="3A33BFD9" w14:textId="77777777" w:rsidR="00000000" w:rsidRDefault="00E23567">
      <w:pPr>
        <w:pStyle w:val="a0"/>
        <w:rPr>
          <w:rFonts w:hint="cs"/>
          <w:rtl/>
        </w:rPr>
      </w:pPr>
    </w:p>
    <w:p w14:paraId="6E53BF0C" w14:textId="77777777" w:rsidR="00000000" w:rsidRDefault="00E23567">
      <w:pPr>
        <w:pStyle w:val="a"/>
        <w:rPr>
          <w:rtl/>
        </w:rPr>
      </w:pPr>
      <w:bookmarkStart w:id="11" w:name="FS000001068T11_02_2004_13_27_07"/>
      <w:bookmarkStart w:id="12" w:name="_Toc67150095"/>
      <w:bookmarkEnd w:id="11"/>
      <w:r>
        <w:rPr>
          <w:rFonts w:hint="eastAsia"/>
          <w:rtl/>
        </w:rPr>
        <w:t>ניסן</w:t>
      </w:r>
      <w:r>
        <w:rPr>
          <w:rtl/>
        </w:rPr>
        <w:t xml:space="preserve"> סלומינסקי (מפד"ל):</w:t>
      </w:r>
      <w:bookmarkEnd w:id="12"/>
    </w:p>
    <w:p w14:paraId="1DD519AF" w14:textId="77777777" w:rsidR="00000000" w:rsidRDefault="00E23567">
      <w:pPr>
        <w:pStyle w:val="a0"/>
        <w:rPr>
          <w:rFonts w:hint="cs"/>
          <w:rtl/>
        </w:rPr>
      </w:pPr>
    </w:p>
    <w:p w14:paraId="13471ED3" w14:textId="77777777" w:rsidR="00000000" w:rsidRDefault="00E23567">
      <w:pPr>
        <w:pStyle w:val="a0"/>
        <w:rPr>
          <w:rFonts w:hint="cs"/>
          <w:rtl/>
        </w:rPr>
      </w:pPr>
      <w:r>
        <w:rPr>
          <w:rFonts w:hint="cs"/>
          <w:rtl/>
        </w:rPr>
        <w:t>כתבי העיתונות הדתית - אולי נמתין שכבוד השר ישמע?</w:t>
      </w:r>
    </w:p>
    <w:p w14:paraId="2A764CBC" w14:textId="77777777" w:rsidR="00000000" w:rsidRDefault="00E23567">
      <w:pPr>
        <w:pStyle w:val="a0"/>
        <w:rPr>
          <w:rFonts w:hint="cs"/>
          <w:rtl/>
        </w:rPr>
      </w:pPr>
    </w:p>
    <w:p w14:paraId="176A9819" w14:textId="77777777" w:rsidR="00000000" w:rsidRDefault="00E23567">
      <w:pPr>
        <w:pStyle w:val="af1"/>
        <w:rPr>
          <w:rtl/>
        </w:rPr>
      </w:pPr>
      <w:r>
        <w:rPr>
          <w:rtl/>
        </w:rPr>
        <w:t>היו"ר ראובן ריבלין:</w:t>
      </w:r>
    </w:p>
    <w:p w14:paraId="6F59BBB7" w14:textId="77777777" w:rsidR="00000000" w:rsidRDefault="00E23567">
      <w:pPr>
        <w:pStyle w:val="a0"/>
        <w:rPr>
          <w:rtl/>
        </w:rPr>
      </w:pPr>
    </w:p>
    <w:p w14:paraId="60834401" w14:textId="77777777" w:rsidR="00000000" w:rsidRDefault="00E23567">
      <w:pPr>
        <w:pStyle w:val="a0"/>
        <w:rPr>
          <w:rFonts w:hint="cs"/>
          <w:rtl/>
        </w:rPr>
      </w:pPr>
      <w:r>
        <w:rPr>
          <w:rFonts w:hint="cs"/>
          <w:rtl/>
        </w:rPr>
        <w:t>כבוד השר. קרא את השאילתא שלך.</w:t>
      </w:r>
    </w:p>
    <w:p w14:paraId="26D4C331" w14:textId="77777777" w:rsidR="00000000" w:rsidRDefault="00E23567">
      <w:pPr>
        <w:pStyle w:val="a0"/>
        <w:rPr>
          <w:rFonts w:hint="cs"/>
          <w:rtl/>
        </w:rPr>
      </w:pPr>
    </w:p>
    <w:p w14:paraId="4B50E6B2" w14:textId="77777777" w:rsidR="00000000" w:rsidRDefault="00E23567">
      <w:pPr>
        <w:pStyle w:val="-"/>
        <w:rPr>
          <w:rtl/>
        </w:rPr>
      </w:pPr>
      <w:bookmarkStart w:id="13" w:name="FS000001068T11_02_2004_13_28_42C"/>
      <w:bookmarkEnd w:id="13"/>
      <w:r>
        <w:rPr>
          <w:rtl/>
        </w:rPr>
        <w:t>ניסן סלומינסקי (מפד"ל):</w:t>
      </w:r>
    </w:p>
    <w:p w14:paraId="79AF27D5" w14:textId="77777777" w:rsidR="00000000" w:rsidRDefault="00E23567">
      <w:pPr>
        <w:pStyle w:val="a0"/>
        <w:rPr>
          <w:rtl/>
        </w:rPr>
      </w:pPr>
    </w:p>
    <w:p w14:paraId="4F98092B" w14:textId="77777777" w:rsidR="00000000" w:rsidRDefault="00E23567">
      <w:pPr>
        <w:pStyle w:val="a0"/>
        <w:rPr>
          <w:rFonts w:hint="cs"/>
          <w:rtl/>
        </w:rPr>
      </w:pPr>
      <w:r>
        <w:rPr>
          <w:rFonts w:hint="cs"/>
          <w:rtl/>
        </w:rPr>
        <w:t>כתבי העיתונות הדתית טוענים, כי דובר משטרת מחו</w:t>
      </w:r>
      <w:r>
        <w:rPr>
          <w:rFonts w:hint="cs"/>
          <w:rtl/>
        </w:rPr>
        <w:t>ז ירושלים אינו משתף אתם פעולה ומתנכל להם.</w:t>
      </w:r>
    </w:p>
    <w:p w14:paraId="16A49AF4" w14:textId="77777777" w:rsidR="00000000" w:rsidRDefault="00E23567">
      <w:pPr>
        <w:pStyle w:val="a0"/>
        <w:rPr>
          <w:rFonts w:hint="cs"/>
          <w:rtl/>
        </w:rPr>
      </w:pPr>
    </w:p>
    <w:p w14:paraId="43D93E6F" w14:textId="77777777" w:rsidR="00000000" w:rsidRDefault="00E23567">
      <w:pPr>
        <w:pStyle w:val="a0"/>
        <w:rPr>
          <w:rFonts w:hint="cs"/>
          <w:rtl/>
        </w:rPr>
      </w:pPr>
      <w:r>
        <w:rPr>
          <w:rFonts w:hint="cs"/>
          <w:rtl/>
        </w:rPr>
        <w:t>רצוני לשאול:</w:t>
      </w:r>
    </w:p>
    <w:p w14:paraId="003D0038" w14:textId="77777777" w:rsidR="00000000" w:rsidRDefault="00E23567">
      <w:pPr>
        <w:pStyle w:val="a0"/>
        <w:ind w:firstLine="0"/>
        <w:rPr>
          <w:rFonts w:hint="cs"/>
          <w:rtl/>
        </w:rPr>
      </w:pPr>
    </w:p>
    <w:p w14:paraId="3F3E1A4B" w14:textId="77777777" w:rsidR="00000000" w:rsidRDefault="00E23567">
      <w:pPr>
        <w:pStyle w:val="a0"/>
        <w:ind w:firstLine="0"/>
        <w:rPr>
          <w:rFonts w:hint="cs"/>
          <w:rtl/>
        </w:rPr>
      </w:pPr>
      <w:r>
        <w:rPr>
          <w:rFonts w:hint="cs"/>
          <w:rtl/>
        </w:rPr>
        <w:tab/>
        <w:t>1. האם נבדקו התלונות ונמצאו מוצדקות?</w:t>
      </w:r>
    </w:p>
    <w:p w14:paraId="4C8380B2" w14:textId="77777777" w:rsidR="00000000" w:rsidRDefault="00E23567">
      <w:pPr>
        <w:pStyle w:val="a0"/>
        <w:ind w:firstLine="0"/>
        <w:rPr>
          <w:rFonts w:hint="cs"/>
          <w:rtl/>
        </w:rPr>
      </w:pPr>
    </w:p>
    <w:p w14:paraId="6BECFF88" w14:textId="77777777" w:rsidR="00000000" w:rsidRDefault="00E23567">
      <w:pPr>
        <w:pStyle w:val="a0"/>
        <w:ind w:firstLine="0"/>
        <w:rPr>
          <w:rFonts w:hint="cs"/>
          <w:rtl/>
        </w:rPr>
      </w:pPr>
      <w:r>
        <w:rPr>
          <w:rFonts w:hint="cs"/>
          <w:rtl/>
        </w:rPr>
        <w:tab/>
        <w:t>2. אם כן - כיצד מתמודדת המשטרה עם תופעה זו, ומה ייעשה כדי שהיא לא תישנה?</w:t>
      </w:r>
    </w:p>
    <w:p w14:paraId="7E14008F" w14:textId="77777777" w:rsidR="00000000" w:rsidRDefault="00E23567">
      <w:pPr>
        <w:pStyle w:val="a0"/>
        <w:ind w:firstLine="0"/>
        <w:rPr>
          <w:rFonts w:hint="cs"/>
          <w:rtl/>
        </w:rPr>
      </w:pPr>
    </w:p>
    <w:p w14:paraId="60666D67" w14:textId="77777777" w:rsidR="00000000" w:rsidRDefault="00E23567">
      <w:pPr>
        <w:pStyle w:val="af1"/>
        <w:rPr>
          <w:rtl/>
        </w:rPr>
      </w:pPr>
      <w:r>
        <w:rPr>
          <w:rtl/>
        </w:rPr>
        <w:t>היו"ר ראובן ריבלין:</w:t>
      </w:r>
    </w:p>
    <w:p w14:paraId="547FE135" w14:textId="77777777" w:rsidR="00000000" w:rsidRDefault="00E23567">
      <w:pPr>
        <w:pStyle w:val="a0"/>
        <w:rPr>
          <w:rtl/>
        </w:rPr>
      </w:pPr>
    </w:p>
    <w:p w14:paraId="48EF9175" w14:textId="77777777" w:rsidR="00000000" w:rsidRDefault="00E23567">
      <w:pPr>
        <w:pStyle w:val="a0"/>
        <w:rPr>
          <w:rFonts w:hint="cs"/>
          <w:rtl/>
        </w:rPr>
      </w:pPr>
      <w:r>
        <w:rPr>
          <w:rFonts w:hint="cs"/>
          <w:rtl/>
        </w:rPr>
        <w:t>תודה. ישיב השר.</w:t>
      </w:r>
    </w:p>
    <w:p w14:paraId="29AC223A" w14:textId="77777777" w:rsidR="00000000" w:rsidRDefault="00E23567">
      <w:pPr>
        <w:pStyle w:val="a0"/>
        <w:rPr>
          <w:rFonts w:hint="cs"/>
          <w:rtl/>
        </w:rPr>
      </w:pPr>
    </w:p>
    <w:p w14:paraId="4BA9D40D" w14:textId="77777777" w:rsidR="00000000" w:rsidRDefault="00E23567">
      <w:pPr>
        <w:pStyle w:val="a"/>
        <w:rPr>
          <w:rtl/>
        </w:rPr>
      </w:pPr>
      <w:bookmarkStart w:id="14" w:name="FS000000467T11_02_2004_13_31_38"/>
      <w:bookmarkStart w:id="15" w:name="_Toc67150096"/>
      <w:bookmarkEnd w:id="14"/>
      <w:r>
        <w:rPr>
          <w:rFonts w:hint="eastAsia"/>
          <w:rtl/>
        </w:rPr>
        <w:t>השר</w:t>
      </w:r>
      <w:r>
        <w:rPr>
          <w:rtl/>
        </w:rPr>
        <w:t xml:space="preserve"> לביטחון פנים צחי הנגבי:</w:t>
      </w:r>
      <w:bookmarkEnd w:id="15"/>
    </w:p>
    <w:p w14:paraId="4D38CD6A" w14:textId="77777777" w:rsidR="00000000" w:rsidRDefault="00E23567">
      <w:pPr>
        <w:pStyle w:val="a0"/>
        <w:rPr>
          <w:rFonts w:hint="cs"/>
          <w:rtl/>
        </w:rPr>
      </w:pPr>
    </w:p>
    <w:p w14:paraId="172D3B6B" w14:textId="77777777" w:rsidR="00000000" w:rsidRDefault="00E23567">
      <w:pPr>
        <w:pStyle w:val="a0"/>
        <w:rPr>
          <w:rFonts w:hint="cs"/>
          <w:rtl/>
        </w:rPr>
      </w:pPr>
      <w:r>
        <w:rPr>
          <w:rFonts w:hint="cs"/>
          <w:rtl/>
        </w:rPr>
        <w:t>אדוני היושב-ראש, א</w:t>
      </w:r>
      <w:r>
        <w:rPr>
          <w:rFonts w:hint="cs"/>
          <w:rtl/>
        </w:rPr>
        <w:t xml:space="preserve">דוני חבר הכנסת סלומינסקי, אכן הנושא הגיע לידיעתי במקביל להגשת השאילתא, באמצעות שאלות של עיתונאים. על פניו הוא נראה מטריד, אבל לאחר שביקשנו וקיבלנו את תגובת מחוז ירושלים, נמסר לנו שלהם לא ידוע על תלונות כנטען בשאילתא. </w:t>
      </w:r>
    </w:p>
    <w:p w14:paraId="3D4D3E87" w14:textId="77777777" w:rsidR="00000000" w:rsidRDefault="00E23567">
      <w:pPr>
        <w:pStyle w:val="a0"/>
        <w:rPr>
          <w:rFonts w:hint="cs"/>
          <w:rtl/>
        </w:rPr>
      </w:pPr>
    </w:p>
    <w:p w14:paraId="5764A5E5" w14:textId="77777777" w:rsidR="00000000" w:rsidRDefault="00E23567">
      <w:pPr>
        <w:pStyle w:val="a0"/>
        <w:rPr>
          <w:rFonts w:hint="cs"/>
          <w:rtl/>
        </w:rPr>
      </w:pPr>
      <w:r>
        <w:rPr>
          <w:rFonts w:hint="cs"/>
          <w:rtl/>
        </w:rPr>
        <w:t>הם יודעים על תלונה שהוגשה ב-28 באוגוס</w:t>
      </w:r>
      <w:r>
        <w:rPr>
          <w:rFonts w:hint="cs"/>
          <w:rtl/>
        </w:rPr>
        <w:t xml:space="preserve">ט, וגם היא לא תלונה שנשלחה למשטרה, אלא התפרסמה בשבועון "משפחה", על-ידי צלמת השבועון. העילה לתלונה של הצלמת היא, שסורבה בקשה שהגישה להתחבר בזימונית, ביפר בלעז, לקבוצת כתבי המשטרה. הפנייה הזאת נענתה בשלילה על-ידי דובר המחוז, כמו גם, מסתבר, עשרות פניות דומות </w:t>
      </w:r>
      <w:r>
        <w:rPr>
          <w:rFonts w:hint="cs"/>
          <w:rtl/>
        </w:rPr>
        <w:t>שמוגשות לדוברים בכל המחוזות, כי המדיניות של המשטרה היא לחבר בזימונית אך ורק את הכתבים הפליליים, שעובדים באופן שוטף מול דובר המחוז. אלה כתבים שכמובן אין ביניהם הבחנה, לא על-פי מין ולא על-פי דת ולא על-פי שיוך לכלי תקשורת זה או אחר.</w:t>
      </w:r>
    </w:p>
    <w:p w14:paraId="4B3D2EC3" w14:textId="77777777" w:rsidR="00000000" w:rsidRDefault="00E23567">
      <w:pPr>
        <w:pStyle w:val="a0"/>
        <w:rPr>
          <w:rFonts w:hint="cs"/>
          <w:rtl/>
        </w:rPr>
      </w:pPr>
    </w:p>
    <w:p w14:paraId="0537D040" w14:textId="77777777" w:rsidR="00000000" w:rsidRDefault="00E23567">
      <w:pPr>
        <w:pStyle w:val="a0"/>
        <w:rPr>
          <w:rFonts w:hint="cs"/>
          <w:rtl/>
        </w:rPr>
      </w:pPr>
      <w:r>
        <w:rPr>
          <w:rFonts w:hint="cs"/>
          <w:rtl/>
        </w:rPr>
        <w:t>התלונה הנ"ל גם ייחסה לדוב</w:t>
      </w:r>
      <w:r>
        <w:rPr>
          <w:rFonts w:hint="cs"/>
          <w:rtl/>
        </w:rPr>
        <w:t xml:space="preserve">ר התבטאות בלתי הולמת, והדובר מכחיש אותה בתוקף וקובע כי היא מעולם לא נאמרה על-ידו. המשטרה ניסתה לברר עם הצלמת את התלונה שלה על-פי הנהלים, אבל הצלמת לא שיתפה פעולה, והיא גם הודיעה למשטרה, כפי שנמסר לי, ב-16 בדצמבר בשנה שחלפה, שהיא מבקשת לגנוז את התלונה. </w:t>
      </w:r>
    </w:p>
    <w:p w14:paraId="493CDFD2" w14:textId="77777777" w:rsidR="00000000" w:rsidRDefault="00E23567">
      <w:pPr>
        <w:pStyle w:val="a0"/>
        <w:rPr>
          <w:rFonts w:hint="cs"/>
          <w:rtl/>
        </w:rPr>
      </w:pPr>
    </w:p>
    <w:p w14:paraId="3F635A73" w14:textId="77777777" w:rsidR="00000000" w:rsidRDefault="00E23567">
      <w:pPr>
        <w:pStyle w:val="a0"/>
        <w:rPr>
          <w:rFonts w:hint="cs"/>
          <w:rtl/>
        </w:rPr>
      </w:pPr>
      <w:r>
        <w:rPr>
          <w:rFonts w:hint="cs"/>
          <w:rtl/>
        </w:rPr>
        <w:t>אם</w:t>
      </w:r>
      <w:r>
        <w:rPr>
          <w:rFonts w:hint="cs"/>
          <w:rtl/>
        </w:rPr>
        <w:t xml:space="preserve"> לחבר הכנסת סלומינסקי ידועים פרטים או נתונים אחרים, מן הראוי שהם יגיעו לידיעתנו, כדי שנוכל להתמודד אתם בצורה הולמת.</w:t>
      </w:r>
    </w:p>
    <w:p w14:paraId="6191BB7A" w14:textId="77777777" w:rsidR="00000000" w:rsidRDefault="00E23567">
      <w:pPr>
        <w:pStyle w:val="a0"/>
        <w:rPr>
          <w:rFonts w:hint="cs"/>
          <w:rtl/>
        </w:rPr>
      </w:pPr>
    </w:p>
    <w:p w14:paraId="2ED21F06" w14:textId="77777777" w:rsidR="00000000" w:rsidRDefault="00E23567">
      <w:pPr>
        <w:pStyle w:val="af1"/>
        <w:rPr>
          <w:rtl/>
        </w:rPr>
      </w:pPr>
      <w:r>
        <w:rPr>
          <w:rFonts w:hint="eastAsia"/>
          <w:rtl/>
        </w:rPr>
        <w:t>היו</w:t>
      </w:r>
      <w:r>
        <w:rPr>
          <w:rtl/>
        </w:rPr>
        <w:t>"ר ראובן ריבלין:</w:t>
      </w:r>
    </w:p>
    <w:p w14:paraId="4DFCEBA4" w14:textId="77777777" w:rsidR="00000000" w:rsidRDefault="00E23567">
      <w:pPr>
        <w:pStyle w:val="a0"/>
        <w:rPr>
          <w:rFonts w:hint="cs"/>
          <w:rtl/>
        </w:rPr>
      </w:pPr>
    </w:p>
    <w:p w14:paraId="7AE8D0D6" w14:textId="77777777" w:rsidR="00000000" w:rsidRDefault="00E23567">
      <w:pPr>
        <w:pStyle w:val="a0"/>
        <w:rPr>
          <w:rFonts w:hint="cs"/>
          <w:rtl/>
        </w:rPr>
      </w:pPr>
      <w:r>
        <w:rPr>
          <w:rFonts w:hint="cs"/>
          <w:rtl/>
        </w:rPr>
        <w:t>כבוד השר ישיב על שאלות נוספות - לחבר הכנסת ניסן סלומינסקי, שעכשיו לא כבול לכתוב, לחבר הכנסת אורי אריאל ולחבר הכנסת גפנ</w:t>
      </w:r>
      <w:r>
        <w:rPr>
          <w:rFonts w:hint="cs"/>
          <w:rtl/>
        </w:rPr>
        <w:t>י. בבקשה.</w:t>
      </w:r>
    </w:p>
    <w:p w14:paraId="50A08EE9" w14:textId="77777777" w:rsidR="00000000" w:rsidRDefault="00E23567">
      <w:pPr>
        <w:pStyle w:val="a0"/>
        <w:rPr>
          <w:rFonts w:hint="cs"/>
          <w:rtl/>
        </w:rPr>
      </w:pPr>
    </w:p>
    <w:p w14:paraId="3A977383" w14:textId="77777777" w:rsidR="00000000" w:rsidRDefault="00E23567">
      <w:pPr>
        <w:pStyle w:val="a"/>
        <w:rPr>
          <w:rtl/>
        </w:rPr>
      </w:pPr>
      <w:bookmarkStart w:id="16" w:name="FS000001068T11_02_2004_13_13_07"/>
      <w:bookmarkStart w:id="17" w:name="_Toc67150097"/>
      <w:bookmarkEnd w:id="16"/>
      <w:r>
        <w:rPr>
          <w:rFonts w:hint="eastAsia"/>
          <w:rtl/>
        </w:rPr>
        <w:t>ניסן</w:t>
      </w:r>
      <w:r>
        <w:rPr>
          <w:rtl/>
        </w:rPr>
        <w:t xml:space="preserve"> סלומינסקי (מפד"ל):</w:t>
      </w:r>
      <w:bookmarkEnd w:id="17"/>
    </w:p>
    <w:p w14:paraId="5F372D86" w14:textId="77777777" w:rsidR="00000000" w:rsidRDefault="00E23567">
      <w:pPr>
        <w:pStyle w:val="a0"/>
        <w:rPr>
          <w:rFonts w:hint="cs"/>
          <w:rtl/>
        </w:rPr>
      </w:pPr>
    </w:p>
    <w:p w14:paraId="62DA4BB7" w14:textId="77777777" w:rsidR="00000000" w:rsidRDefault="00E23567">
      <w:pPr>
        <w:pStyle w:val="a0"/>
        <w:rPr>
          <w:rFonts w:hint="cs"/>
          <w:rtl/>
        </w:rPr>
      </w:pPr>
      <w:r>
        <w:rPr>
          <w:rFonts w:hint="cs"/>
          <w:rtl/>
        </w:rPr>
        <w:t xml:space="preserve">אדוני השר, אני מודה על תשובתך. מהכתבים - אני לא בעל דבר - שמעתי שהתלונות שלהם למחוז הופנו לדובר, וכמובן נתנו לחתול לשמור על השמנת, והדובר עשה עם זה מה שעשה. בכל אופן, הכתבים מזרמים שונים של היהדות הדתית מתלוננים שיש כאן </w:t>
      </w:r>
      <w:r>
        <w:rPr>
          <w:rFonts w:hint="cs"/>
          <w:rtl/>
        </w:rPr>
        <w:t>התנכלות שהיא אפילו רבת שנים. אני חושב שכדאי שגורם אחר ולא המחוז יבדוק את התלונה, כי אומרים שהדובר של המחוז שהוא הוותיק של המחוז, שהוא הוותיק שבמחוז, כנראה - שוב, הכול אני אומר משמועות - הוא בעל-הבית במחוז, ולכן כל תלונה שתהיה למחוז, תידחה או תיעלם. האם אדו</w:t>
      </w:r>
      <w:r>
        <w:rPr>
          <w:rFonts w:hint="cs"/>
          <w:rtl/>
        </w:rPr>
        <w:t>ני יוכל למצוא גוף אחר שיוכל לבדוק את זה ולא המחוז עצמו, ואז אפשר יהיה להעביר להם את התלונה?</w:t>
      </w:r>
    </w:p>
    <w:p w14:paraId="6B9783BE" w14:textId="77777777" w:rsidR="00000000" w:rsidRDefault="00E23567">
      <w:pPr>
        <w:pStyle w:val="a0"/>
        <w:rPr>
          <w:rFonts w:hint="cs"/>
          <w:rtl/>
        </w:rPr>
      </w:pPr>
    </w:p>
    <w:p w14:paraId="2EA60F2E" w14:textId="77777777" w:rsidR="00000000" w:rsidRDefault="00E23567">
      <w:pPr>
        <w:pStyle w:val="af1"/>
        <w:rPr>
          <w:rtl/>
        </w:rPr>
      </w:pPr>
      <w:r>
        <w:rPr>
          <w:rFonts w:hint="eastAsia"/>
          <w:rtl/>
        </w:rPr>
        <w:t>היו</w:t>
      </w:r>
      <w:r>
        <w:rPr>
          <w:rtl/>
        </w:rPr>
        <w:t>"ר ראובן ריבלין:</w:t>
      </w:r>
    </w:p>
    <w:p w14:paraId="33A114A1" w14:textId="77777777" w:rsidR="00000000" w:rsidRDefault="00E23567">
      <w:pPr>
        <w:pStyle w:val="a0"/>
        <w:rPr>
          <w:rFonts w:hint="cs"/>
          <w:rtl/>
        </w:rPr>
      </w:pPr>
    </w:p>
    <w:p w14:paraId="45A131D0" w14:textId="77777777" w:rsidR="00000000" w:rsidRDefault="00E23567">
      <w:pPr>
        <w:pStyle w:val="a0"/>
        <w:rPr>
          <w:rFonts w:hint="cs"/>
          <w:rtl/>
        </w:rPr>
      </w:pPr>
      <w:r>
        <w:rPr>
          <w:rFonts w:hint="cs"/>
          <w:rtl/>
        </w:rPr>
        <w:t>חבר הכנסת אורי אריאל, בבקשה. אחריו - חבר הכנסת גפני.</w:t>
      </w:r>
    </w:p>
    <w:p w14:paraId="5400E3C9" w14:textId="77777777" w:rsidR="00000000" w:rsidRDefault="00E23567">
      <w:pPr>
        <w:pStyle w:val="a0"/>
        <w:rPr>
          <w:rFonts w:hint="cs"/>
          <w:rtl/>
        </w:rPr>
      </w:pPr>
    </w:p>
    <w:p w14:paraId="412F6D16" w14:textId="77777777" w:rsidR="00000000" w:rsidRDefault="00E23567">
      <w:pPr>
        <w:pStyle w:val="a"/>
        <w:rPr>
          <w:rtl/>
        </w:rPr>
      </w:pPr>
      <w:bookmarkStart w:id="18" w:name="FS000000713T11_02_2004_13_14_13"/>
      <w:bookmarkStart w:id="19" w:name="_Toc67150098"/>
      <w:bookmarkEnd w:id="18"/>
      <w:r>
        <w:rPr>
          <w:rFonts w:hint="eastAsia"/>
          <w:rtl/>
        </w:rPr>
        <w:t>אורי</w:t>
      </w:r>
      <w:r>
        <w:rPr>
          <w:rtl/>
        </w:rPr>
        <w:t xml:space="preserve"> יהודה אריאל (האיחוד הלאומי - ישראל ביתנו):</w:t>
      </w:r>
      <w:bookmarkEnd w:id="19"/>
    </w:p>
    <w:p w14:paraId="5378C161" w14:textId="77777777" w:rsidR="00000000" w:rsidRDefault="00E23567">
      <w:pPr>
        <w:pStyle w:val="a0"/>
        <w:rPr>
          <w:rFonts w:hint="cs"/>
          <w:rtl/>
        </w:rPr>
      </w:pPr>
    </w:p>
    <w:p w14:paraId="5A9F7EA7" w14:textId="77777777" w:rsidR="00000000" w:rsidRDefault="00E23567">
      <w:pPr>
        <w:pStyle w:val="a0"/>
        <w:rPr>
          <w:rFonts w:hint="cs"/>
          <w:rtl/>
        </w:rPr>
      </w:pPr>
      <w:r>
        <w:rPr>
          <w:rFonts w:hint="cs"/>
          <w:rtl/>
        </w:rPr>
        <w:t>אדוני היושב-ראש, אדוני השר, חברי חברי ה</w:t>
      </w:r>
      <w:r>
        <w:rPr>
          <w:rFonts w:hint="cs"/>
          <w:rtl/>
        </w:rPr>
        <w:t>כנסת, האם השר יוכל למסור אם ניתן יהיה להאריך את שעות התפילה ליהודים בהר-הבית בצורה שלא תגביר חיכוך, אבל מתוך התחשבות, אולי בשעות הערב המאוחרות, אחרי שאלה גומרים להתפלל. בכל מקרה, הכוונה לתפילה עצמה ולא לשום דבר אחר. תודה.</w:t>
      </w:r>
    </w:p>
    <w:p w14:paraId="33CAB365" w14:textId="77777777" w:rsidR="00000000" w:rsidRDefault="00E23567">
      <w:pPr>
        <w:pStyle w:val="a0"/>
        <w:rPr>
          <w:rFonts w:hint="cs"/>
          <w:rtl/>
        </w:rPr>
      </w:pPr>
    </w:p>
    <w:p w14:paraId="025104A9" w14:textId="77777777" w:rsidR="00000000" w:rsidRDefault="00E23567">
      <w:pPr>
        <w:pStyle w:val="af1"/>
        <w:rPr>
          <w:rtl/>
        </w:rPr>
      </w:pPr>
      <w:r>
        <w:rPr>
          <w:rFonts w:hint="eastAsia"/>
          <w:rtl/>
        </w:rPr>
        <w:t>היו</w:t>
      </w:r>
      <w:r>
        <w:rPr>
          <w:rtl/>
        </w:rPr>
        <w:t>"ר ראובן ריבלין:</w:t>
      </w:r>
    </w:p>
    <w:p w14:paraId="792C6823" w14:textId="77777777" w:rsidR="00000000" w:rsidRDefault="00E23567">
      <w:pPr>
        <w:pStyle w:val="a0"/>
        <w:rPr>
          <w:rFonts w:hint="cs"/>
          <w:rtl/>
        </w:rPr>
      </w:pPr>
    </w:p>
    <w:p w14:paraId="37A3EF05" w14:textId="77777777" w:rsidR="00000000" w:rsidRDefault="00E23567">
      <w:pPr>
        <w:pStyle w:val="a0"/>
        <w:rPr>
          <w:rFonts w:hint="cs"/>
          <w:rtl/>
        </w:rPr>
      </w:pPr>
      <w:r>
        <w:rPr>
          <w:rFonts w:hint="cs"/>
          <w:rtl/>
        </w:rPr>
        <w:t>תודה לחבר הכ</w:t>
      </w:r>
      <w:r>
        <w:rPr>
          <w:rFonts w:hint="cs"/>
          <w:rtl/>
        </w:rPr>
        <w:t>נסת אורי אריאל. חבר הכנסת גפני - בבקשה, אדוני.</w:t>
      </w:r>
    </w:p>
    <w:p w14:paraId="27155761" w14:textId="77777777" w:rsidR="00000000" w:rsidRDefault="00E23567">
      <w:pPr>
        <w:pStyle w:val="a0"/>
        <w:rPr>
          <w:rtl/>
        </w:rPr>
      </w:pPr>
    </w:p>
    <w:p w14:paraId="78C5DF6E" w14:textId="77777777" w:rsidR="00000000" w:rsidRDefault="00E23567">
      <w:pPr>
        <w:pStyle w:val="a"/>
        <w:rPr>
          <w:rtl/>
        </w:rPr>
      </w:pPr>
      <w:bookmarkStart w:id="20" w:name="FS000000526T11_02_2004_13_14_47"/>
      <w:bookmarkStart w:id="21" w:name="_Toc67150099"/>
      <w:bookmarkEnd w:id="20"/>
      <w:r>
        <w:rPr>
          <w:rFonts w:hint="eastAsia"/>
          <w:rtl/>
        </w:rPr>
        <w:t>משה</w:t>
      </w:r>
      <w:r>
        <w:rPr>
          <w:rtl/>
        </w:rPr>
        <w:t xml:space="preserve"> גפני (יהדות התורה):</w:t>
      </w:r>
      <w:bookmarkEnd w:id="21"/>
    </w:p>
    <w:p w14:paraId="5A196BD5" w14:textId="77777777" w:rsidR="00000000" w:rsidRDefault="00E23567">
      <w:pPr>
        <w:pStyle w:val="a0"/>
        <w:rPr>
          <w:rFonts w:hint="cs"/>
          <w:rtl/>
        </w:rPr>
      </w:pPr>
    </w:p>
    <w:p w14:paraId="1C4AA160" w14:textId="77777777" w:rsidR="00000000" w:rsidRDefault="00E23567">
      <w:pPr>
        <w:pStyle w:val="a0"/>
        <w:rPr>
          <w:rFonts w:hint="cs"/>
          <w:rtl/>
        </w:rPr>
      </w:pPr>
      <w:r>
        <w:rPr>
          <w:rFonts w:hint="cs"/>
          <w:rtl/>
        </w:rPr>
        <w:t>אדוני היושב-ראש, כבוד השר, יש אמרה עממית, שאם שלושה אנשים אומרים שאתה שיכור, תלך לישון. זה שנים רבות יש תלונות נגד הדובר הזה. למשל, חלק מהנוכחים כאן ששמעו את התשובה שלך אפילו גיחכו. י</w:t>
      </w:r>
      <w:r>
        <w:rPr>
          <w:rFonts w:hint="cs"/>
          <w:rtl/>
        </w:rPr>
        <w:t>ש לימיני חבר כנסת, קוראים לו הרב אייכלר. לפני שנים רבות, כעורך "המחנה החרדי", הוא ביקש משמוליק בן-רובי להתחבר בביפר, כמו כולם. הוא אמר: אני לא עונה לכתבים החרדים. הרב אייכלר כאן, והוא יכול להגיד לך את זה.</w:t>
      </w:r>
    </w:p>
    <w:p w14:paraId="761D8EED" w14:textId="77777777" w:rsidR="00000000" w:rsidRDefault="00E23567">
      <w:pPr>
        <w:pStyle w:val="a0"/>
        <w:rPr>
          <w:rFonts w:hint="cs"/>
          <w:rtl/>
        </w:rPr>
      </w:pPr>
    </w:p>
    <w:p w14:paraId="67011CFF" w14:textId="77777777" w:rsidR="00000000" w:rsidRDefault="00E23567">
      <w:pPr>
        <w:pStyle w:val="a0"/>
        <w:rPr>
          <w:rFonts w:hint="cs"/>
          <w:rtl/>
        </w:rPr>
      </w:pPr>
      <w:r>
        <w:rPr>
          <w:rFonts w:hint="cs"/>
          <w:rtl/>
        </w:rPr>
        <w:t>אדוני השר, בהפגנות שהשתתף בהן ציבור דתי או חרדי, ה</w:t>
      </w:r>
      <w:r>
        <w:rPr>
          <w:rFonts w:hint="cs"/>
          <w:rtl/>
        </w:rPr>
        <w:t xml:space="preserve">וא לא היה דובר, הוא היה חלק מן העניין, הוא הסית אנשים, והתלונות האלה לא באות מקבוצה מסוימת, הן באות מכל היהדות הדתית. הגיע הזמן לא להסתתר מאחורי אמירה של המחוז, ואני לא יודע מה הסיבות לכך שאומרים שהכול בסדר. תמיד יש תלונות. לא התלוננו על אף דובר בשום מחוז </w:t>
      </w:r>
      <w:r>
        <w:rPr>
          <w:rFonts w:hint="cs"/>
          <w:rtl/>
        </w:rPr>
        <w:t>אחר, לא על מישהו אחר שהיה במחוז הזה. מדברים עליו, וצריך לקחת את העניין מאוד ברצינות, להתייחס לתלונות שלנו ולהחליף אותו.</w:t>
      </w:r>
    </w:p>
    <w:p w14:paraId="30C24911" w14:textId="77777777" w:rsidR="00000000" w:rsidRDefault="00E23567">
      <w:pPr>
        <w:pStyle w:val="a0"/>
        <w:rPr>
          <w:rFonts w:hint="cs"/>
          <w:rtl/>
        </w:rPr>
      </w:pPr>
    </w:p>
    <w:p w14:paraId="2879D044" w14:textId="77777777" w:rsidR="00000000" w:rsidRDefault="00E23567">
      <w:pPr>
        <w:pStyle w:val="af1"/>
        <w:rPr>
          <w:rtl/>
        </w:rPr>
      </w:pPr>
      <w:r>
        <w:rPr>
          <w:rtl/>
        </w:rPr>
        <w:t>היו"ר ראובן ריבלין:</w:t>
      </w:r>
    </w:p>
    <w:p w14:paraId="6437984B" w14:textId="77777777" w:rsidR="00000000" w:rsidRDefault="00E23567">
      <w:pPr>
        <w:pStyle w:val="a0"/>
        <w:rPr>
          <w:rtl/>
        </w:rPr>
      </w:pPr>
    </w:p>
    <w:p w14:paraId="43DA5C0C" w14:textId="77777777" w:rsidR="00000000" w:rsidRDefault="00E23567">
      <w:pPr>
        <w:pStyle w:val="a0"/>
        <w:rPr>
          <w:rFonts w:hint="cs"/>
          <w:rtl/>
        </w:rPr>
      </w:pPr>
      <w:r>
        <w:rPr>
          <w:rFonts w:hint="cs"/>
          <w:rtl/>
        </w:rPr>
        <w:t>האומנם? זאת השאלה לכבוד השר. בבקשה, אדוני ישיב על שלוש השאלות.</w:t>
      </w:r>
    </w:p>
    <w:p w14:paraId="2B0A1A4B" w14:textId="77777777" w:rsidR="00000000" w:rsidRDefault="00E23567">
      <w:pPr>
        <w:pStyle w:val="a0"/>
        <w:rPr>
          <w:rtl/>
        </w:rPr>
      </w:pPr>
    </w:p>
    <w:p w14:paraId="3D9F723C" w14:textId="77777777" w:rsidR="00000000" w:rsidRDefault="00E23567">
      <w:pPr>
        <w:pStyle w:val="a"/>
        <w:rPr>
          <w:rtl/>
        </w:rPr>
      </w:pPr>
      <w:bookmarkStart w:id="22" w:name="FS000000467T11_02_2004_13_16_21"/>
      <w:bookmarkStart w:id="23" w:name="_Toc67150100"/>
      <w:bookmarkEnd w:id="22"/>
      <w:r>
        <w:rPr>
          <w:rFonts w:hint="eastAsia"/>
          <w:rtl/>
        </w:rPr>
        <w:t>השר</w:t>
      </w:r>
      <w:r>
        <w:rPr>
          <w:rtl/>
        </w:rPr>
        <w:t xml:space="preserve"> לביטחון פנים צחי הנגבי:</w:t>
      </w:r>
      <w:bookmarkEnd w:id="23"/>
    </w:p>
    <w:p w14:paraId="28EE2A1C" w14:textId="77777777" w:rsidR="00000000" w:rsidRDefault="00E23567">
      <w:pPr>
        <w:pStyle w:val="a0"/>
        <w:rPr>
          <w:rFonts w:hint="cs"/>
          <w:rtl/>
        </w:rPr>
      </w:pPr>
    </w:p>
    <w:p w14:paraId="53D2447E" w14:textId="77777777" w:rsidR="00000000" w:rsidRDefault="00E23567">
      <w:pPr>
        <w:pStyle w:val="a0"/>
        <w:rPr>
          <w:rFonts w:hint="cs"/>
          <w:rtl/>
        </w:rPr>
      </w:pPr>
      <w:r>
        <w:rPr>
          <w:rFonts w:hint="cs"/>
          <w:rtl/>
        </w:rPr>
        <w:t>ראשית, אני בתפקידי כע</w:t>
      </w:r>
      <w:r>
        <w:rPr>
          <w:rFonts w:hint="cs"/>
          <w:rtl/>
        </w:rPr>
        <w:t>שרה חודשים, וזו לי הפעם הראשונה שאני נתקל בתלונות מן הסוג הזה. ידידי הטובים בכנסת, לא כבוד הרב אייכלר, לא הרב גפני ולא כבוד חבר הכנסת סלומינסקי, לא הביאו לידיעתי מעולם שיש כאן איזו מצוקה במערכת היחסים, ולכן לא נראה לי שהדבר הזה כל כך דרמטי. אבל אם הנושא הז</w:t>
      </w:r>
      <w:r>
        <w:rPr>
          <w:rFonts w:hint="cs"/>
          <w:rtl/>
        </w:rPr>
        <w:t>ה מציק, אני בהחלט אשמח לנסות לקדם - - -</w:t>
      </w:r>
    </w:p>
    <w:p w14:paraId="449A8B30" w14:textId="77777777" w:rsidR="00000000" w:rsidRDefault="00E23567">
      <w:pPr>
        <w:pStyle w:val="a0"/>
        <w:rPr>
          <w:rFonts w:hint="cs"/>
          <w:rtl/>
        </w:rPr>
      </w:pPr>
    </w:p>
    <w:p w14:paraId="77DA7C1D" w14:textId="77777777" w:rsidR="00000000" w:rsidRDefault="00E23567">
      <w:pPr>
        <w:pStyle w:val="af0"/>
        <w:rPr>
          <w:rtl/>
        </w:rPr>
      </w:pPr>
      <w:r>
        <w:rPr>
          <w:rFonts w:hint="eastAsia"/>
          <w:rtl/>
        </w:rPr>
        <w:t>יעקב</w:t>
      </w:r>
      <w:r>
        <w:rPr>
          <w:rtl/>
        </w:rPr>
        <w:t xml:space="preserve"> ליצמן (יהדות התורה):</w:t>
      </w:r>
    </w:p>
    <w:p w14:paraId="13D84FE9" w14:textId="77777777" w:rsidR="00000000" w:rsidRDefault="00E23567">
      <w:pPr>
        <w:pStyle w:val="a0"/>
        <w:rPr>
          <w:rFonts w:hint="cs"/>
          <w:rtl/>
        </w:rPr>
      </w:pPr>
    </w:p>
    <w:p w14:paraId="6C7E5C5B" w14:textId="77777777" w:rsidR="00000000" w:rsidRDefault="00E23567">
      <w:pPr>
        <w:pStyle w:val="a0"/>
        <w:rPr>
          <w:rFonts w:hint="cs"/>
          <w:rtl/>
        </w:rPr>
      </w:pPr>
      <w:r>
        <w:rPr>
          <w:rFonts w:hint="cs"/>
          <w:rtl/>
        </w:rPr>
        <w:t>הבעיה היא לא עם המפקד, הבעיה עם הדובר. המפקד מצוין.</w:t>
      </w:r>
    </w:p>
    <w:p w14:paraId="46AA1089" w14:textId="77777777" w:rsidR="00000000" w:rsidRDefault="00E23567">
      <w:pPr>
        <w:pStyle w:val="a0"/>
        <w:rPr>
          <w:rFonts w:hint="cs"/>
          <w:rtl/>
        </w:rPr>
      </w:pPr>
    </w:p>
    <w:p w14:paraId="05492CD1" w14:textId="77777777" w:rsidR="00000000" w:rsidRDefault="00E23567">
      <w:pPr>
        <w:pStyle w:val="-"/>
        <w:rPr>
          <w:rtl/>
        </w:rPr>
      </w:pPr>
      <w:bookmarkStart w:id="24" w:name="FS000000467T11_02_2004_13_51_27"/>
      <w:bookmarkStart w:id="25" w:name="FS000000467T11_02_2004_13_51_34C"/>
      <w:bookmarkEnd w:id="24"/>
      <w:bookmarkEnd w:id="25"/>
      <w:r>
        <w:rPr>
          <w:rtl/>
        </w:rPr>
        <w:t>השר לביטחון פנים צחי הנגבי:</w:t>
      </w:r>
    </w:p>
    <w:p w14:paraId="6349079E" w14:textId="77777777" w:rsidR="00000000" w:rsidRDefault="00E23567">
      <w:pPr>
        <w:pStyle w:val="a0"/>
        <w:rPr>
          <w:rtl/>
        </w:rPr>
      </w:pPr>
    </w:p>
    <w:p w14:paraId="03B6335C" w14:textId="77777777" w:rsidR="00000000" w:rsidRDefault="00E23567">
      <w:pPr>
        <w:pStyle w:val="a0"/>
        <w:rPr>
          <w:rFonts w:hint="cs"/>
          <w:rtl/>
        </w:rPr>
      </w:pPr>
      <w:r>
        <w:rPr>
          <w:rFonts w:hint="cs"/>
          <w:rtl/>
        </w:rPr>
        <w:t>המפקד הוא גם מפקדו של הדובר.</w:t>
      </w:r>
    </w:p>
    <w:p w14:paraId="7FDD06AB" w14:textId="77777777" w:rsidR="00000000" w:rsidRDefault="00E23567">
      <w:pPr>
        <w:pStyle w:val="a0"/>
        <w:rPr>
          <w:rFonts w:hint="cs"/>
          <w:rtl/>
        </w:rPr>
      </w:pPr>
    </w:p>
    <w:p w14:paraId="5D55BB71" w14:textId="77777777" w:rsidR="00000000" w:rsidRDefault="00E23567">
      <w:pPr>
        <w:pStyle w:val="af0"/>
        <w:rPr>
          <w:rtl/>
        </w:rPr>
      </w:pPr>
      <w:r>
        <w:rPr>
          <w:rFonts w:hint="eastAsia"/>
          <w:rtl/>
        </w:rPr>
        <w:t>משה</w:t>
      </w:r>
      <w:r>
        <w:rPr>
          <w:rtl/>
        </w:rPr>
        <w:t xml:space="preserve"> גפני (יהדות התורה):</w:t>
      </w:r>
    </w:p>
    <w:p w14:paraId="3D04B87D" w14:textId="77777777" w:rsidR="00000000" w:rsidRDefault="00E23567">
      <w:pPr>
        <w:pStyle w:val="a0"/>
        <w:rPr>
          <w:rFonts w:hint="cs"/>
          <w:rtl/>
        </w:rPr>
      </w:pPr>
    </w:p>
    <w:p w14:paraId="79267676" w14:textId="77777777" w:rsidR="00000000" w:rsidRDefault="00E23567">
      <w:pPr>
        <w:pStyle w:val="a0"/>
        <w:rPr>
          <w:rFonts w:hint="cs"/>
          <w:rtl/>
        </w:rPr>
      </w:pPr>
      <w:r>
        <w:rPr>
          <w:rFonts w:hint="cs"/>
          <w:rtl/>
        </w:rPr>
        <w:t>המחוז בסדר גמור, זה לא הנושא של המחוז.</w:t>
      </w:r>
    </w:p>
    <w:p w14:paraId="539B9204" w14:textId="77777777" w:rsidR="00000000" w:rsidRDefault="00E23567">
      <w:pPr>
        <w:pStyle w:val="a0"/>
        <w:rPr>
          <w:rFonts w:hint="cs"/>
          <w:rtl/>
        </w:rPr>
      </w:pPr>
    </w:p>
    <w:p w14:paraId="123D74C1" w14:textId="77777777" w:rsidR="00000000" w:rsidRDefault="00E23567">
      <w:pPr>
        <w:pStyle w:val="af1"/>
        <w:rPr>
          <w:rtl/>
        </w:rPr>
      </w:pPr>
    </w:p>
    <w:p w14:paraId="5AB4C6A9" w14:textId="77777777" w:rsidR="00000000" w:rsidRDefault="00E23567">
      <w:pPr>
        <w:pStyle w:val="af1"/>
        <w:rPr>
          <w:rtl/>
        </w:rPr>
      </w:pPr>
      <w:r>
        <w:rPr>
          <w:rtl/>
        </w:rPr>
        <w:t>היו"ר ראוב</w:t>
      </w:r>
      <w:r>
        <w:rPr>
          <w:rtl/>
        </w:rPr>
        <w:t>ן ריבלין:</w:t>
      </w:r>
    </w:p>
    <w:p w14:paraId="64362439" w14:textId="77777777" w:rsidR="00000000" w:rsidRDefault="00E23567">
      <w:pPr>
        <w:pStyle w:val="a0"/>
        <w:rPr>
          <w:rtl/>
        </w:rPr>
      </w:pPr>
    </w:p>
    <w:p w14:paraId="0C188EF4" w14:textId="77777777" w:rsidR="00000000" w:rsidRDefault="00E23567">
      <w:pPr>
        <w:pStyle w:val="a0"/>
        <w:rPr>
          <w:rFonts w:hint="cs"/>
          <w:rtl/>
        </w:rPr>
      </w:pPr>
      <w:r>
        <w:rPr>
          <w:rFonts w:hint="cs"/>
          <w:rtl/>
        </w:rPr>
        <w:t>חבר הכנסת ליצמן, לא בכל תלונה על גפני ישר באים אליך.</w:t>
      </w:r>
    </w:p>
    <w:p w14:paraId="2530DDDD" w14:textId="77777777" w:rsidR="00000000" w:rsidRDefault="00E23567">
      <w:pPr>
        <w:pStyle w:val="a0"/>
        <w:rPr>
          <w:rFonts w:hint="cs"/>
          <w:rtl/>
        </w:rPr>
      </w:pPr>
    </w:p>
    <w:p w14:paraId="5EBC3C1A" w14:textId="77777777" w:rsidR="00000000" w:rsidRDefault="00E23567">
      <w:pPr>
        <w:pStyle w:val="af0"/>
        <w:rPr>
          <w:rtl/>
        </w:rPr>
      </w:pPr>
      <w:r>
        <w:rPr>
          <w:rFonts w:hint="eastAsia"/>
          <w:rtl/>
        </w:rPr>
        <w:t>יעקב</w:t>
      </w:r>
      <w:r>
        <w:rPr>
          <w:rtl/>
        </w:rPr>
        <w:t xml:space="preserve"> ליצמן (יהדות התורה):</w:t>
      </w:r>
    </w:p>
    <w:p w14:paraId="765AA2F5" w14:textId="77777777" w:rsidR="00000000" w:rsidRDefault="00E23567">
      <w:pPr>
        <w:pStyle w:val="a0"/>
        <w:rPr>
          <w:rFonts w:hint="cs"/>
          <w:rtl/>
        </w:rPr>
      </w:pPr>
    </w:p>
    <w:p w14:paraId="0E2A9854" w14:textId="77777777" w:rsidR="00000000" w:rsidRDefault="00E23567">
      <w:pPr>
        <w:pStyle w:val="a0"/>
        <w:rPr>
          <w:rFonts w:hint="cs"/>
          <w:rtl/>
        </w:rPr>
      </w:pPr>
      <w:r>
        <w:rPr>
          <w:rFonts w:hint="cs"/>
          <w:rtl/>
        </w:rPr>
        <w:t>גם הוא יודע שהוא בסדר.</w:t>
      </w:r>
    </w:p>
    <w:p w14:paraId="132283CB" w14:textId="77777777" w:rsidR="00000000" w:rsidRDefault="00E23567">
      <w:pPr>
        <w:pStyle w:val="a0"/>
        <w:rPr>
          <w:rFonts w:hint="cs"/>
          <w:rtl/>
        </w:rPr>
      </w:pPr>
    </w:p>
    <w:p w14:paraId="2E26BBD8" w14:textId="77777777" w:rsidR="00000000" w:rsidRDefault="00E23567">
      <w:pPr>
        <w:pStyle w:val="af0"/>
        <w:rPr>
          <w:rtl/>
        </w:rPr>
      </w:pPr>
      <w:r>
        <w:rPr>
          <w:rFonts w:hint="eastAsia"/>
          <w:rtl/>
        </w:rPr>
        <w:t>ניסן</w:t>
      </w:r>
      <w:r>
        <w:rPr>
          <w:rtl/>
        </w:rPr>
        <w:t xml:space="preserve"> סלומינסקי (מפד"ל):</w:t>
      </w:r>
    </w:p>
    <w:p w14:paraId="1F0110AF" w14:textId="77777777" w:rsidR="00000000" w:rsidRDefault="00E23567">
      <w:pPr>
        <w:pStyle w:val="a0"/>
        <w:rPr>
          <w:rFonts w:hint="cs"/>
          <w:rtl/>
        </w:rPr>
      </w:pPr>
    </w:p>
    <w:p w14:paraId="06E9BA6E" w14:textId="77777777" w:rsidR="00000000" w:rsidRDefault="00E23567">
      <w:pPr>
        <w:pStyle w:val="a0"/>
        <w:rPr>
          <w:rFonts w:hint="cs"/>
          <w:rtl/>
        </w:rPr>
      </w:pPr>
      <w:r>
        <w:rPr>
          <w:rFonts w:hint="cs"/>
          <w:rtl/>
        </w:rPr>
        <w:t>- - -</w:t>
      </w:r>
    </w:p>
    <w:p w14:paraId="4FA1D1EC" w14:textId="77777777" w:rsidR="00000000" w:rsidRDefault="00E23567">
      <w:pPr>
        <w:pStyle w:val="a0"/>
        <w:rPr>
          <w:rFonts w:hint="cs"/>
          <w:rtl/>
        </w:rPr>
      </w:pPr>
    </w:p>
    <w:p w14:paraId="0DFF1AE9" w14:textId="77777777" w:rsidR="00000000" w:rsidRDefault="00E23567">
      <w:pPr>
        <w:pStyle w:val="-"/>
        <w:rPr>
          <w:rtl/>
        </w:rPr>
      </w:pPr>
      <w:bookmarkStart w:id="26" w:name="FS000000467T11_02_2004_13_52_47C"/>
      <w:bookmarkEnd w:id="26"/>
      <w:r>
        <w:rPr>
          <w:rtl/>
        </w:rPr>
        <w:t>השר לביטחון פנים צחי הנגבי:</w:t>
      </w:r>
    </w:p>
    <w:p w14:paraId="0EB81DC3" w14:textId="77777777" w:rsidR="00000000" w:rsidRDefault="00E23567">
      <w:pPr>
        <w:pStyle w:val="a0"/>
        <w:rPr>
          <w:rtl/>
        </w:rPr>
      </w:pPr>
    </w:p>
    <w:p w14:paraId="485A6F65" w14:textId="77777777" w:rsidR="00000000" w:rsidRDefault="00E23567">
      <w:pPr>
        <w:pStyle w:val="a0"/>
        <w:rPr>
          <w:rFonts w:hint="cs"/>
          <w:rtl/>
        </w:rPr>
      </w:pPr>
      <w:r>
        <w:rPr>
          <w:rFonts w:hint="cs"/>
          <w:rtl/>
        </w:rPr>
        <w:t>אני אבדוק את הנושא. אני אשמח לברר את הנושא בצורה יותר מסודרת.</w:t>
      </w:r>
    </w:p>
    <w:p w14:paraId="50706050" w14:textId="77777777" w:rsidR="00000000" w:rsidRDefault="00E23567">
      <w:pPr>
        <w:pStyle w:val="a0"/>
        <w:rPr>
          <w:rFonts w:hint="cs"/>
          <w:rtl/>
        </w:rPr>
      </w:pPr>
    </w:p>
    <w:p w14:paraId="022BC91D" w14:textId="77777777" w:rsidR="00000000" w:rsidRDefault="00E23567">
      <w:pPr>
        <w:pStyle w:val="af0"/>
        <w:rPr>
          <w:rtl/>
        </w:rPr>
      </w:pPr>
      <w:r>
        <w:rPr>
          <w:rFonts w:hint="eastAsia"/>
          <w:rtl/>
        </w:rPr>
        <w:t>נסים</w:t>
      </w:r>
      <w:r>
        <w:rPr>
          <w:rtl/>
        </w:rPr>
        <w:t xml:space="preserve"> זאב (ש"ס):</w:t>
      </w:r>
    </w:p>
    <w:p w14:paraId="64CF0E29" w14:textId="77777777" w:rsidR="00000000" w:rsidRDefault="00E23567">
      <w:pPr>
        <w:pStyle w:val="a0"/>
        <w:rPr>
          <w:rFonts w:hint="cs"/>
          <w:rtl/>
        </w:rPr>
      </w:pPr>
    </w:p>
    <w:p w14:paraId="765F36AD" w14:textId="77777777" w:rsidR="00000000" w:rsidRDefault="00E23567">
      <w:pPr>
        <w:pStyle w:val="a0"/>
        <w:rPr>
          <w:rFonts w:hint="cs"/>
          <w:rtl/>
        </w:rPr>
      </w:pPr>
      <w:r>
        <w:rPr>
          <w:rFonts w:hint="cs"/>
          <w:rtl/>
        </w:rPr>
        <w:t>אני מקווה שהבירור לא ייעשה עם הדובר עצמו.</w:t>
      </w:r>
    </w:p>
    <w:p w14:paraId="3DC17E63" w14:textId="77777777" w:rsidR="00000000" w:rsidRDefault="00E23567">
      <w:pPr>
        <w:pStyle w:val="a0"/>
        <w:rPr>
          <w:rFonts w:hint="cs"/>
          <w:rtl/>
        </w:rPr>
      </w:pPr>
    </w:p>
    <w:p w14:paraId="431A7967" w14:textId="77777777" w:rsidR="00000000" w:rsidRDefault="00E23567">
      <w:pPr>
        <w:pStyle w:val="af1"/>
        <w:rPr>
          <w:rtl/>
        </w:rPr>
      </w:pPr>
      <w:r>
        <w:rPr>
          <w:rtl/>
        </w:rPr>
        <w:t>היו"ר ראובן ריבלין:</w:t>
      </w:r>
    </w:p>
    <w:p w14:paraId="69B02B4C" w14:textId="77777777" w:rsidR="00000000" w:rsidRDefault="00E23567">
      <w:pPr>
        <w:pStyle w:val="a0"/>
        <w:rPr>
          <w:rFonts w:hint="cs"/>
          <w:rtl/>
        </w:rPr>
      </w:pPr>
    </w:p>
    <w:p w14:paraId="2679FC5F" w14:textId="77777777" w:rsidR="00000000" w:rsidRDefault="00E23567">
      <w:pPr>
        <w:pStyle w:val="a0"/>
        <w:rPr>
          <w:rFonts w:hint="cs"/>
          <w:rtl/>
        </w:rPr>
      </w:pPr>
      <w:r>
        <w:rPr>
          <w:rFonts w:hint="cs"/>
          <w:rtl/>
        </w:rPr>
        <w:t>חבר הכנסת נסים זאב, אדוני לא שאל וגם לא נענה. חבר הכנסת אריאל, האם קיבל את תשובתו? אני לא חושב ששמעתי. האם כבודו התייחס גם לחבר הכנסת אריאל בתשובתו?</w:t>
      </w:r>
    </w:p>
    <w:p w14:paraId="30D3825C" w14:textId="77777777" w:rsidR="00000000" w:rsidRDefault="00E23567">
      <w:pPr>
        <w:pStyle w:val="a0"/>
        <w:rPr>
          <w:rFonts w:hint="cs"/>
          <w:rtl/>
        </w:rPr>
      </w:pPr>
    </w:p>
    <w:p w14:paraId="3D3CBF97" w14:textId="77777777" w:rsidR="00000000" w:rsidRDefault="00E23567">
      <w:pPr>
        <w:pStyle w:val="-"/>
        <w:rPr>
          <w:rtl/>
        </w:rPr>
      </w:pPr>
      <w:bookmarkStart w:id="27" w:name="FS000000467T11_02_2004_13_18_01C"/>
      <w:bookmarkEnd w:id="27"/>
      <w:r>
        <w:rPr>
          <w:rtl/>
        </w:rPr>
        <w:t>השר לביטחון פנים צחי הנגבי:</w:t>
      </w:r>
    </w:p>
    <w:p w14:paraId="5E8ED839" w14:textId="77777777" w:rsidR="00000000" w:rsidRDefault="00E23567">
      <w:pPr>
        <w:pStyle w:val="a0"/>
        <w:rPr>
          <w:rtl/>
        </w:rPr>
      </w:pPr>
    </w:p>
    <w:p w14:paraId="2909F0C7" w14:textId="77777777" w:rsidR="00000000" w:rsidRDefault="00E23567">
      <w:pPr>
        <w:pStyle w:val="a0"/>
        <w:rPr>
          <w:rFonts w:hint="cs"/>
          <w:rtl/>
        </w:rPr>
      </w:pPr>
      <w:r>
        <w:rPr>
          <w:rFonts w:hint="cs"/>
          <w:rtl/>
        </w:rPr>
        <w:t>לא התייחסתי,</w:t>
      </w:r>
      <w:r>
        <w:rPr>
          <w:rFonts w:hint="cs"/>
          <w:rtl/>
        </w:rPr>
        <w:t xml:space="preserve"> כי הנושא באמת נעלם מזיכרוני.</w:t>
      </w:r>
    </w:p>
    <w:p w14:paraId="7D66D59C" w14:textId="77777777" w:rsidR="00000000" w:rsidRDefault="00E23567">
      <w:pPr>
        <w:pStyle w:val="a0"/>
        <w:rPr>
          <w:rFonts w:hint="cs"/>
          <w:rtl/>
        </w:rPr>
      </w:pPr>
    </w:p>
    <w:p w14:paraId="6D1DC146" w14:textId="77777777" w:rsidR="00000000" w:rsidRDefault="00E23567">
      <w:pPr>
        <w:pStyle w:val="af1"/>
        <w:rPr>
          <w:rtl/>
        </w:rPr>
      </w:pPr>
      <w:r>
        <w:rPr>
          <w:rtl/>
        </w:rPr>
        <w:t>היו"ר ראובן ריבלין:</w:t>
      </w:r>
    </w:p>
    <w:p w14:paraId="298C8128" w14:textId="77777777" w:rsidR="00000000" w:rsidRDefault="00E23567">
      <w:pPr>
        <w:pStyle w:val="a0"/>
        <w:rPr>
          <w:rtl/>
        </w:rPr>
      </w:pPr>
    </w:p>
    <w:p w14:paraId="0E43B693" w14:textId="77777777" w:rsidR="00000000" w:rsidRDefault="00E23567">
      <w:pPr>
        <w:pStyle w:val="a0"/>
        <w:rPr>
          <w:rFonts w:hint="cs"/>
          <w:rtl/>
        </w:rPr>
      </w:pPr>
      <w:r>
        <w:rPr>
          <w:rFonts w:hint="cs"/>
          <w:rtl/>
        </w:rPr>
        <w:t>שמתי לב, אדוני.</w:t>
      </w:r>
    </w:p>
    <w:p w14:paraId="56BFCD1D" w14:textId="77777777" w:rsidR="00000000" w:rsidRDefault="00E23567">
      <w:pPr>
        <w:pStyle w:val="a0"/>
        <w:rPr>
          <w:rFonts w:hint="cs"/>
          <w:rtl/>
        </w:rPr>
      </w:pPr>
    </w:p>
    <w:p w14:paraId="172CB5B8" w14:textId="77777777" w:rsidR="00000000" w:rsidRDefault="00E23567">
      <w:pPr>
        <w:pStyle w:val="-"/>
        <w:rPr>
          <w:rtl/>
        </w:rPr>
      </w:pPr>
      <w:bookmarkStart w:id="28" w:name="FS000000467T11_02_2004_13_18_11C"/>
      <w:bookmarkEnd w:id="28"/>
      <w:r>
        <w:rPr>
          <w:rtl/>
        </w:rPr>
        <w:t>השר לביטחון פנים צחי הנגבי:</w:t>
      </w:r>
    </w:p>
    <w:p w14:paraId="294401B4" w14:textId="77777777" w:rsidR="00000000" w:rsidRDefault="00E23567">
      <w:pPr>
        <w:pStyle w:val="a0"/>
        <w:rPr>
          <w:rtl/>
        </w:rPr>
      </w:pPr>
    </w:p>
    <w:p w14:paraId="31021029" w14:textId="77777777" w:rsidR="00000000" w:rsidRDefault="00E23567">
      <w:pPr>
        <w:pStyle w:val="a0"/>
        <w:rPr>
          <w:rFonts w:hint="cs"/>
          <w:rtl/>
        </w:rPr>
      </w:pPr>
      <w:r>
        <w:rPr>
          <w:rFonts w:hint="cs"/>
          <w:rtl/>
        </w:rPr>
        <w:t>תודה שהזכרת לי. אני שמח שסוגיית הר-הבית היא פחות סוערת היום בכנסת, וזה בזכות מחוז ירושלים, שהסכים, על-פי הנחיית הדרג המדיני, להשיב את המצב לקדמותו. אני יכול ל</w:t>
      </w:r>
      <w:r>
        <w:rPr>
          <w:rFonts w:hint="cs"/>
          <w:rtl/>
        </w:rPr>
        <w:t>ספר לכנסת, כמובן לשואל, שמאז 20 באוגוסט שנה שעברה, היום שבו נפתח הר-הבית לביקוריהם של מי שאינם מוסלמים, יהודים ומי שאינם יהודים, פקדו את ההר למעלה מ-10,000 מבקרים, והביקורים האלה נערכים בנחת ובשלווה, ללא עימותים. לעתים נדירות יש פרובוקציות. איך אומרים בלשו</w:t>
      </w:r>
      <w:r>
        <w:rPr>
          <w:rFonts w:hint="cs"/>
          <w:rtl/>
        </w:rPr>
        <w:t xml:space="preserve">ן הדיפלומטית במזרח התיכון? - בשני הצדדים. במקרה הזה זה נכון שזה משני הצדדים, אבל התופעות שוליות, ולא לוו עד היום בסערה אמיתית. </w:t>
      </w:r>
    </w:p>
    <w:p w14:paraId="3732D075" w14:textId="77777777" w:rsidR="00000000" w:rsidRDefault="00E23567">
      <w:pPr>
        <w:pStyle w:val="a0"/>
        <w:rPr>
          <w:rFonts w:hint="cs"/>
          <w:rtl/>
        </w:rPr>
      </w:pPr>
    </w:p>
    <w:p w14:paraId="3373F0FF" w14:textId="77777777" w:rsidR="00000000" w:rsidRDefault="00E23567">
      <w:pPr>
        <w:pStyle w:val="a0"/>
        <w:rPr>
          <w:rFonts w:hint="cs"/>
          <w:rtl/>
        </w:rPr>
      </w:pPr>
      <w:r>
        <w:rPr>
          <w:rFonts w:hint="cs"/>
          <w:rtl/>
        </w:rPr>
        <w:t>נושא התפילות הוא נושא רגיש, כידוע לשואל. מה שנטלתי על עצמי לעשות זה לקיים לקראת 20 באוגוסט השנה, בתום שנה לחידוש הפעילות הסדירה</w:t>
      </w:r>
      <w:r>
        <w:rPr>
          <w:rFonts w:hint="cs"/>
          <w:rtl/>
        </w:rPr>
        <w:t xml:space="preserve"> שבהר, הערכת מצב, להתייעץ עם הגורמים השונים. אני אשמח להתייעץ גם עם חבר הכנסת אריאל ולראות כיצד נסדיר בשנה הבאה את הפעילות במקום.</w:t>
      </w:r>
    </w:p>
    <w:p w14:paraId="01F12DF9" w14:textId="77777777" w:rsidR="00000000" w:rsidRDefault="00E23567">
      <w:pPr>
        <w:pStyle w:val="a0"/>
        <w:rPr>
          <w:color w:val="0000FF"/>
          <w:szCs w:val="28"/>
          <w:rtl/>
        </w:rPr>
      </w:pPr>
    </w:p>
    <w:p w14:paraId="1C7D59F0" w14:textId="77777777" w:rsidR="00000000" w:rsidRDefault="00E23567">
      <w:pPr>
        <w:pStyle w:val="af1"/>
        <w:rPr>
          <w:rtl/>
        </w:rPr>
      </w:pPr>
      <w:r>
        <w:rPr>
          <w:rtl/>
        </w:rPr>
        <w:t>היו"ר ראובן ריבלין:</w:t>
      </w:r>
    </w:p>
    <w:p w14:paraId="0FF013AD" w14:textId="77777777" w:rsidR="00000000" w:rsidRDefault="00E23567">
      <w:pPr>
        <w:pStyle w:val="a0"/>
        <w:rPr>
          <w:rtl/>
        </w:rPr>
      </w:pPr>
    </w:p>
    <w:p w14:paraId="082F82E8" w14:textId="77777777" w:rsidR="00000000" w:rsidRDefault="00E23567">
      <w:pPr>
        <w:pStyle w:val="a0"/>
        <w:rPr>
          <w:rFonts w:hint="cs"/>
          <w:rtl/>
        </w:rPr>
      </w:pPr>
      <w:r>
        <w:rPr>
          <w:rFonts w:hint="cs"/>
          <w:rtl/>
        </w:rPr>
        <w:t>כבוד שר הבריאות ישיב על שאילתא בעל-פה מס' 130, של חבר הכנסת מיכאל גורלובסקי, בנושא: תקציב סל הבריאות. אנ</w:t>
      </w:r>
      <w:r>
        <w:rPr>
          <w:rFonts w:hint="cs"/>
          <w:rtl/>
        </w:rPr>
        <w:t xml:space="preserve">חנו העברנו בנשיאות הכנסת שמדובר בהחלטת ממשלה שהיא תקפה בעניין  הזה, לכן אישרנו את השאילתא. </w:t>
      </w:r>
    </w:p>
    <w:p w14:paraId="21BDB475" w14:textId="77777777" w:rsidR="00000000" w:rsidRDefault="00E23567">
      <w:pPr>
        <w:pStyle w:val="a0"/>
        <w:rPr>
          <w:rFonts w:hint="cs"/>
          <w:rtl/>
        </w:rPr>
      </w:pPr>
    </w:p>
    <w:p w14:paraId="05C0AC7F" w14:textId="77777777" w:rsidR="00000000" w:rsidRDefault="00E23567">
      <w:pPr>
        <w:pStyle w:val="a"/>
        <w:rPr>
          <w:rtl/>
        </w:rPr>
      </w:pPr>
      <w:r>
        <w:rPr>
          <w:rtl/>
        </w:rPr>
        <w:br/>
      </w:r>
      <w:bookmarkStart w:id="29" w:name="FS000001036T11_02_2004_13_51_38"/>
      <w:bookmarkStart w:id="30" w:name="_Toc67150101"/>
      <w:bookmarkEnd w:id="29"/>
      <w:r>
        <w:rPr>
          <w:rtl/>
        </w:rPr>
        <w:t>מיכאל גורלובסקי (הליכוד):</w:t>
      </w:r>
      <w:bookmarkEnd w:id="30"/>
    </w:p>
    <w:p w14:paraId="4BA63C42" w14:textId="77777777" w:rsidR="00000000" w:rsidRDefault="00E23567">
      <w:pPr>
        <w:pStyle w:val="a0"/>
        <w:rPr>
          <w:rtl/>
        </w:rPr>
      </w:pPr>
    </w:p>
    <w:p w14:paraId="43628BB0" w14:textId="77777777" w:rsidR="00000000" w:rsidRDefault="00E23567">
      <w:pPr>
        <w:pStyle w:val="a0"/>
        <w:rPr>
          <w:rFonts w:hint="cs"/>
          <w:rtl/>
        </w:rPr>
      </w:pPr>
      <w:r>
        <w:rPr>
          <w:rFonts w:hint="cs"/>
          <w:rtl/>
        </w:rPr>
        <w:t>אדוני היושב-ראש, כנסת נכבדה, אני רוצה לשבח את היושב-ראש - - -</w:t>
      </w:r>
    </w:p>
    <w:p w14:paraId="3695C55E" w14:textId="77777777" w:rsidR="00000000" w:rsidRDefault="00E23567">
      <w:pPr>
        <w:pStyle w:val="af1"/>
        <w:rPr>
          <w:rtl/>
        </w:rPr>
      </w:pPr>
      <w:r>
        <w:rPr>
          <w:rtl/>
        </w:rPr>
        <w:br/>
        <w:t>היו"ר ראובן ריבלין:</w:t>
      </w:r>
    </w:p>
    <w:p w14:paraId="2AC1663D" w14:textId="77777777" w:rsidR="00000000" w:rsidRDefault="00E23567">
      <w:pPr>
        <w:pStyle w:val="a0"/>
        <w:rPr>
          <w:rtl/>
        </w:rPr>
      </w:pPr>
    </w:p>
    <w:p w14:paraId="587C09C0" w14:textId="77777777" w:rsidR="00000000" w:rsidRDefault="00E23567">
      <w:pPr>
        <w:pStyle w:val="a0"/>
        <w:rPr>
          <w:rFonts w:hint="cs"/>
          <w:rtl/>
        </w:rPr>
      </w:pPr>
      <w:r>
        <w:rPr>
          <w:rFonts w:hint="cs"/>
          <w:rtl/>
        </w:rPr>
        <w:t>לא, לא. אדוני צריך לקרוא את השאילתא שלו כפי שהיא, א</w:t>
      </w:r>
      <w:r>
        <w:rPr>
          <w:rFonts w:hint="cs"/>
          <w:rtl/>
        </w:rPr>
        <w:t>בל אם הוא רוצה הוא יכול לומר כמה מלים לפני כן.</w:t>
      </w:r>
    </w:p>
    <w:p w14:paraId="298EF18E" w14:textId="77777777" w:rsidR="00000000" w:rsidRDefault="00E23567">
      <w:pPr>
        <w:pStyle w:val="-"/>
        <w:rPr>
          <w:rtl/>
        </w:rPr>
      </w:pPr>
      <w:r>
        <w:rPr>
          <w:rtl/>
        </w:rPr>
        <w:br/>
      </w:r>
      <w:bookmarkStart w:id="31" w:name="FS000001036T11_02_2004_13_52_49C"/>
      <w:bookmarkEnd w:id="31"/>
      <w:r>
        <w:rPr>
          <w:rtl/>
        </w:rPr>
        <w:t>מיכאל גורלובסקי (הליכוד):</w:t>
      </w:r>
    </w:p>
    <w:p w14:paraId="6BD59027" w14:textId="77777777" w:rsidR="00000000" w:rsidRDefault="00E23567">
      <w:pPr>
        <w:pStyle w:val="a0"/>
        <w:rPr>
          <w:rtl/>
        </w:rPr>
      </w:pPr>
    </w:p>
    <w:p w14:paraId="7B081184" w14:textId="77777777" w:rsidR="00000000" w:rsidRDefault="00E23567">
      <w:pPr>
        <w:pStyle w:val="a0"/>
        <w:rPr>
          <w:rFonts w:hint="cs"/>
          <w:rtl/>
        </w:rPr>
      </w:pPr>
      <w:r>
        <w:rPr>
          <w:rFonts w:hint="cs"/>
          <w:rtl/>
        </w:rPr>
        <w:t>בתור מהנדס, אני רוצה להגיד שהזריזות הרבה שבה פתחת את הישיבה ממש מזעזעת, כמו שאומרים - - -</w:t>
      </w:r>
    </w:p>
    <w:p w14:paraId="7F94DDC6" w14:textId="77777777" w:rsidR="00000000" w:rsidRDefault="00E23567">
      <w:pPr>
        <w:pStyle w:val="a0"/>
        <w:rPr>
          <w:rFonts w:hint="cs"/>
          <w:rtl/>
        </w:rPr>
      </w:pPr>
    </w:p>
    <w:p w14:paraId="0D0CF9A2" w14:textId="77777777" w:rsidR="00000000" w:rsidRDefault="00E23567">
      <w:pPr>
        <w:pStyle w:val="af1"/>
        <w:rPr>
          <w:rtl/>
        </w:rPr>
      </w:pPr>
      <w:r>
        <w:rPr>
          <w:rtl/>
        </w:rPr>
        <w:t>היו"ר ראובן ריבלין:</w:t>
      </w:r>
    </w:p>
    <w:p w14:paraId="45D16357" w14:textId="77777777" w:rsidR="00000000" w:rsidRDefault="00E23567">
      <w:pPr>
        <w:pStyle w:val="a0"/>
        <w:rPr>
          <w:rtl/>
        </w:rPr>
      </w:pPr>
    </w:p>
    <w:p w14:paraId="0CDCCFE2" w14:textId="77777777" w:rsidR="00000000" w:rsidRDefault="00E23567">
      <w:pPr>
        <w:pStyle w:val="a0"/>
        <w:rPr>
          <w:rFonts w:hint="cs"/>
          <w:rtl/>
        </w:rPr>
      </w:pPr>
      <w:r>
        <w:rPr>
          <w:rFonts w:hint="cs"/>
          <w:rtl/>
        </w:rPr>
        <w:t xml:space="preserve">אנחנו מחויבים למשנה זהירות. אני לא מהנדס, ואני גם מקבל את ההמלצה ואת </w:t>
      </w:r>
      <w:r>
        <w:rPr>
          <w:rFonts w:hint="cs"/>
          <w:rtl/>
        </w:rPr>
        <w:t xml:space="preserve">הדרך שבה חייבו אותי לנהל את הבית לפי כל כללי הזהירות. אדוני נבחר להיות חבר כנסת בבית הזה, לא המהנדס של הבית הזה; אם זה היה תלוי בי - הייתי בוחר בשני הדברים. </w:t>
      </w:r>
    </w:p>
    <w:p w14:paraId="0E1FCB53" w14:textId="77777777" w:rsidR="00000000" w:rsidRDefault="00E23567">
      <w:pPr>
        <w:pStyle w:val="af0"/>
        <w:rPr>
          <w:rtl/>
        </w:rPr>
      </w:pPr>
      <w:r>
        <w:rPr>
          <w:rtl/>
        </w:rPr>
        <w:br/>
        <w:t>נסים זאב (ש"ס):</w:t>
      </w:r>
    </w:p>
    <w:p w14:paraId="74C7E7CC" w14:textId="77777777" w:rsidR="00000000" w:rsidRDefault="00E23567">
      <w:pPr>
        <w:pStyle w:val="a0"/>
        <w:rPr>
          <w:rtl/>
        </w:rPr>
      </w:pPr>
    </w:p>
    <w:p w14:paraId="3414633D" w14:textId="77777777" w:rsidR="00000000" w:rsidRDefault="00E23567">
      <w:pPr>
        <w:pStyle w:val="a0"/>
        <w:rPr>
          <w:rFonts w:hint="cs"/>
          <w:rtl/>
        </w:rPr>
      </w:pPr>
      <w:r>
        <w:rPr>
          <w:rFonts w:hint="cs"/>
          <w:rtl/>
        </w:rPr>
        <w:t>- - -</w:t>
      </w:r>
    </w:p>
    <w:p w14:paraId="0D2FE4D1" w14:textId="77777777" w:rsidR="00000000" w:rsidRDefault="00E23567">
      <w:pPr>
        <w:pStyle w:val="af0"/>
        <w:rPr>
          <w:rtl/>
        </w:rPr>
      </w:pPr>
      <w:r>
        <w:rPr>
          <w:rtl/>
        </w:rPr>
        <w:br/>
        <w:t>יעקב ליצמן (יהדות התורה):</w:t>
      </w:r>
    </w:p>
    <w:p w14:paraId="0169EE9C" w14:textId="77777777" w:rsidR="00000000" w:rsidRDefault="00E23567">
      <w:pPr>
        <w:pStyle w:val="a0"/>
        <w:rPr>
          <w:rtl/>
        </w:rPr>
      </w:pPr>
    </w:p>
    <w:p w14:paraId="57F3917D" w14:textId="77777777" w:rsidR="00000000" w:rsidRDefault="00E23567">
      <w:pPr>
        <w:pStyle w:val="a0"/>
        <w:rPr>
          <w:rFonts w:hint="cs"/>
          <w:rtl/>
        </w:rPr>
      </w:pPr>
      <w:r>
        <w:rPr>
          <w:rFonts w:hint="cs"/>
          <w:rtl/>
        </w:rPr>
        <w:t>לפחות כולם מסתכלים למעלה. עכשיו צריך - - -</w:t>
      </w:r>
    </w:p>
    <w:p w14:paraId="362158CE" w14:textId="77777777" w:rsidR="00000000" w:rsidRDefault="00E23567">
      <w:pPr>
        <w:pStyle w:val="af1"/>
        <w:rPr>
          <w:rtl/>
        </w:rPr>
      </w:pPr>
      <w:r>
        <w:rPr>
          <w:rtl/>
        </w:rPr>
        <w:br/>
        <w:t>הי</w:t>
      </w:r>
      <w:r>
        <w:rPr>
          <w:rtl/>
        </w:rPr>
        <w:t>ו"ר ראובן ריבלין:</w:t>
      </w:r>
    </w:p>
    <w:p w14:paraId="3858A776" w14:textId="77777777" w:rsidR="00000000" w:rsidRDefault="00E23567">
      <w:pPr>
        <w:pStyle w:val="a0"/>
        <w:rPr>
          <w:rtl/>
        </w:rPr>
      </w:pPr>
    </w:p>
    <w:p w14:paraId="3C1D1E6D" w14:textId="77777777" w:rsidR="00000000" w:rsidRDefault="00E23567">
      <w:pPr>
        <w:pStyle w:val="a0"/>
        <w:rPr>
          <w:rFonts w:hint="cs"/>
          <w:rtl/>
        </w:rPr>
      </w:pPr>
      <w:r>
        <w:rPr>
          <w:rFonts w:hint="cs"/>
          <w:rtl/>
        </w:rPr>
        <w:t xml:space="preserve">כן. מתוך שלא לשמה יהיה לשמה לפחות. בבקשה, כבוד חבר הכנסת גורלובסקי, עכשיו אדוני יקרא את השאילתא שלו לשר הבריאות. </w:t>
      </w:r>
    </w:p>
    <w:p w14:paraId="44251D28" w14:textId="77777777" w:rsidR="00000000" w:rsidRDefault="00E23567">
      <w:pPr>
        <w:pStyle w:val="a0"/>
        <w:rPr>
          <w:rFonts w:hint="cs"/>
          <w:rtl/>
        </w:rPr>
      </w:pPr>
    </w:p>
    <w:p w14:paraId="5EDC4E0A" w14:textId="77777777" w:rsidR="00000000" w:rsidRDefault="00E23567">
      <w:pPr>
        <w:pStyle w:val="a1"/>
        <w:jc w:val="center"/>
        <w:rPr>
          <w:rFonts w:hint="cs"/>
          <w:rtl/>
        </w:rPr>
      </w:pPr>
      <w:bookmarkStart w:id="32" w:name="_Toc67150102"/>
      <w:r>
        <w:rPr>
          <w:rFonts w:hint="cs"/>
          <w:rtl/>
        </w:rPr>
        <w:t>130. תקציב סל הבריאות</w:t>
      </w:r>
      <w:bookmarkEnd w:id="32"/>
    </w:p>
    <w:p w14:paraId="44AAAC8D" w14:textId="77777777" w:rsidR="00000000" w:rsidRDefault="00E23567">
      <w:pPr>
        <w:pStyle w:val="-"/>
        <w:rPr>
          <w:rtl/>
        </w:rPr>
      </w:pPr>
      <w:r>
        <w:rPr>
          <w:rtl/>
        </w:rPr>
        <w:br/>
      </w:r>
      <w:bookmarkStart w:id="33" w:name="FS000001036T11_02_2004_13_59_35C"/>
      <w:bookmarkEnd w:id="33"/>
      <w:r>
        <w:rPr>
          <w:rtl/>
        </w:rPr>
        <w:t>מיכאל גורלובסקי (הליכוד):</w:t>
      </w:r>
    </w:p>
    <w:p w14:paraId="62AA6BAC" w14:textId="77777777" w:rsidR="00000000" w:rsidRDefault="00E23567">
      <w:pPr>
        <w:pStyle w:val="a0"/>
        <w:rPr>
          <w:rtl/>
        </w:rPr>
      </w:pPr>
    </w:p>
    <w:p w14:paraId="3EF18624" w14:textId="77777777" w:rsidR="00000000" w:rsidRDefault="00E23567">
      <w:pPr>
        <w:pStyle w:val="a0"/>
        <w:rPr>
          <w:rFonts w:hint="cs"/>
          <w:rtl/>
        </w:rPr>
      </w:pPr>
      <w:r>
        <w:rPr>
          <w:rFonts w:hint="cs"/>
          <w:rtl/>
        </w:rPr>
        <w:t>ועדת הסל של משרד הבריאות החליטה להקציב 60 מיליון שקל לסל התרופות. ההחלטה</w:t>
      </w:r>
      <w:r>
        <w:rPr>
          <w:rFonts w:hint="cs"/>
          <w:rtl/>
        </w:rPr>
        <w:t xml:space="preserve"> אושרה על-ידי הממשלה ונחתמה על-ידי שר הבריאות ושר האוצר. בפועל, הוקצבו רק 20 מיליון שקל. </w:t>
      </w:r>
    </w:p>
    <w:p w14:paraId="52B3F90E" w14:textId="77777777" w:rsidR="00000000" w:rsidRDefault="00E23567">
      <w:pPr>
        <w:pStyle w:val="a0"/>
        <w:rPr>
          <w:rFonts w:hint="cs"/>
          <w:rtl/>
        </w:rPr>
      </w:pPr>
    </w:p>
    <w:p w14:paraId="5D667017" w14:textId="77777777" w:rsidR="00000000" w:rsidRDefault="00E23567">
      <w:pPr>
        <w:pStyle w:val="a0"/>
        <w:rPr>
          <w:rFonts w:hint="cs"/>
          <w:rtl/>
        </w:rPr>
      </w:pPr>
      <w:r>
        <w:rPr>
          <w:rFonts w:hint="cs"/>
          <w:rtl/>
        </w:rPr>
        <w:t xml:space="preserve">ברצוני לשאול: </w:t>
      </w:r>
    </w:p>
    <w:p w14:paraId="3DE712AC" w14:textId="77777777" w:rsidR="00000000" w:rsidRDefault="00E23567">
      <w:pPr>
        <w:pStyle w:val="a0"/>
        <w:rPr>
          <w:rFonts w:hint="cs"/>
          <w:rtl/>
        </w:rPr>
      </w:pPr>
    </w:p>
    <w:p w14:paraId="64C43509" w14:textId="77777777" w:rsidR="00000000" w:rsidRDefault="00E23567">
      <w:pPr>
        <w:pStyle w:val="a0"/>
        <w:rPr>
          <w:rFonts w:hint="cs"/>
          <w:rtl/>
        </w:rPr>
      </w:pPr>
      <w:r>
        <w:rPr>
          <w:rFonts w:hint="cs"/>
          <w:rtl/>
        </w:rPr>
        <w:t xml:space="preserve">1. מדוע לא הועבר התקציב הנדרש לפי ההחלטה? </w:t>
      </w:r>
    </w:p>
    <w:p w14:paraId="56339154" w14:textId="77777777" w:rsidR="00000000" w:rsidRDefault="00E23567">
      <w:pPr>
        <w:pStyle w:val="a0"/>
        <w:rPr>
          <w:rFonts w:hint="cs"/>
          <w:rtl/>
        </w:rPr>
      </w:pPr>
    </w:p>
    <w:p w14:paraId="135B3569" w14:textId="77777777" w:rsidR="00000000" w:rsidRDefault="00E23567">
      <w:pPr>
        <w:pStyle w:val="a0"/>
        <w:rPr>
          <w:rFonts w:hint="cs"/>
          <w:rtl/>
        </w:rPr>
      </w:pPr>
      <w:r>
        <w:rPr>
          <w:rFonts w:hint="cs"/>
          <w:rtl/>
        </w:rPr>
        <w:t>2.  מה בכוונת כבוד השר לעשות בנושא הזה?</w:t>
      </w:r>
      <w:bookmarkStart w:id="34" w:name="FS000001036T11_02_2004_13_56_45C"/>
      <w:bookmarkEnd w:id="34"/>
    </w:p>
    <w:p w14:paraId="2D1CB438" w14:textId="77777777" w:rsidR="00000000" w:rsidRDefault="00E23567">
      <w:pPr>
        <w:pStyle w:val="af1"/>
        <w:rPr>
          <w:rtl/>
        </w:rPr>
      </w:pPr>
      <w:r>
        <w:rPr>
          <w:rtl/>
        </w:rPr>
        <w:br/>
        <w:t>היו"ר ראובן ריבלין:</w:t>
      </w:r>
    </w:p>
    <w:p w14:paraId="413A8F3A" w14:textId="77777777" w:rsidR="00000000" w:rsidRDefault="00E23567">
      <w:pPr>
        <w:pStyle w:val="a0"/>
        <w:rPr>
          <w:rtl/>
        </w:rPr>
      </w:pPr>
    </w:p>
    <w:p w14:paraId="7E957776" w14:textId="77777777" w:rsidR="00000000" w:rsidRDefault="00E23567">
      <w:pPr>
        <w:pStyle w:val="a0"/>
        <w:rPr>
          <w:rFonts w:hint="cs"/>
          <w:rtl/>
        </w:rPr>
      </w:pPr>
      <w:r>
        <w:rPr>
          <w:rFonts w:hint="cs"/>
          <w:rtl/>
        </w:rPr>
        <w:t>תודה רבה. לפני שהשר ישיב, חבר הכנסת גורלובס</w:t>
      </w:r>
      <w:r>
        <w:rPr>
          <w:rFonts w:hint="cs"/>
          <w:rtl/>
        </w:rPr>
        <w:t xml:space="preserve">קי, אני רוצה להפנות את תשומת לבם של כל חברי הכנסת - גם ביקשתי ממחלקת מידע ומחקר, הממ"מ, להעביר לכל חברי הכנסת דוח שהוכן על-ידי מחלקת המחקר שלנו על עמידות מבנים ותשתיות בישראל. הדוח הוגש לכנסת ב-2001, אבל הוא רלוונטי גם היום, ולממשלה בוודאי הוא רלוונטי, כי </w:t>
      </w:r>
      <w:r>
        <w:rPr>
          <w:rFonts w:hint="cs"/>
          <w:rtl/>
        </w:rPr>
        <w:t xml:space="preserve">לא השתנו הרבה דברים מאז, לא בצד של המחקר ולא בצד של העשייה. אני מודה לחבר הכנסת גורלובסקי, שהוא גם המהנדס גורלובסקי, שהמריץ אותנו לעניין זה. </w:t>
      </w:r>
    </w:p>
    <w:p w14:paraId="4714F070" w14:textId="77777777" w:rsidR="00000000" w:rsidRDefault="00E23567">
      <w:pPr>
        <w:pStyle w:val="a0"/>
        <w:rPr>
          <w:rFonts w:hint="cs"/>
          <w:rtl/>
        </w:rPr>
      </w:pPr>
    </w:p>
    <w:p w14:paraId="0958DB39" w14:textId="77777777" w:rsidR="00000000" w:rsidRDefault="00E23567">
      <w:pPr>
        <w:pStyle w:val="a0"/>
        <w:rPr>
          <w:rFonts w:hint="cs"/>
          <w:rtl/>
        </w:rPr>
      </w:pPr>
      <w:r>
        <w:rPr>
          <w:rFonts w:hint="cs"/>
          <w:rtl/>
        </w:rPr>
        <w:t>אני אבקש מאנשי הממ"מ להניח על שולחן חברי הכנסת את הדוח הזה פעם נוספת. אני מאוד מודה לראש הממ"מ - תודה רבה ליעקב ו</w:t>
      </w:r>
      <w:r>
        <w:rPr>
          <w:rFonts w:hint="cs"/>
          <w:rtl/>
        </w:rPr>
        <w:t>רשבסקי. למי שלא יודע, יעקב ורשבסקי הוא ראש הממ"מ.</w:t>
      </w:r>
    </w:p>
    <w:p w14:paraId="30DEC7B7" w14:textId="77777777" w:rsidR="00000000" w:rsidRDefault="00E23567">
      <w:pPr>
        <w:pStyle w:val="a0"/>
        <w:rPr>
          <w:rFonts w:hint="cs"/>
          <w:rtl/>
        </w:rPr>
      </w:pPr>
    </w:p>
    <w:p w14:paraId="6DA07F2F" w14:textId="77777777" w:rsidR="00000000" w:rsidRDefault="00E23567">
      <w:pPr>
        <w:pStyle w:val="a0"/>
        <w:rPr>
          <w:rFonts w:hint="cs"/>
          <w:rtl/>
        </w:rPr>
      </w:pPr>
      <w:r>
        <w:rPr>
          <w:rFonts w:hint="cs"/>
          <w:rtl/>
        </w:rPr>
        <w:t>כבוד השר.</w:t>
      </w:r>
    </w:p>
    <w:p w14:paraId="413C27C2" w14:textId="77777777" w:rsidR="00000000" w:rsidRDefault="00E23567">
      <w:pPr>
        <w:pStyle w:val="a"/>
        <w:rPr>
          <w:rtl/>
        </w:rPr>
      </w:pPr>
      <w:r>
        <w:rPr>
          <w:rtl/>
        </w:rPr>
        <w:br/>
      </w:r>
      <w:bookmarkStart w:id="35" w:name="FS000000473T11_02_2004_14_09_53"/>
      <w:bookmarkStart w:id="36" w:name="_Toc67150103"/>
      <w:bookmarkEnd w:id="35"/>
      <w:r>
        <w:rPr>
          <w:rtl/>
        </w:rPr>
        <w:t>שר הבריאות דני נוה:</w:t>
      </w:r>
      <w:bookmarkEnd w:id="36"/>
    </w:p>
    <w:p w14:paraId="3BCE16B7" w14:textId="77777777" w:rsidR="00000000" w:rsidRDefault="00E23567">
      <w:pPr>
        <w:pStyle w:val="a0"/>
        <w:rPr>
          <w:rtl/>
        </w:rPr>
      </w:pPr>
    </w:p>
    <w:p w14:paraId="6C4A5121" w14:textId="77777777" w:rsidR="00000000" w:rsidRDefault="00E23567">
      <w:pPr>
        <w:pStyle w:val="a0"/>
        <w:rPr>
          <w:rFonts w:hint="cs"/>
          <w:rtl/>
        </w:rPr>
      </w:pPr>
      <w:r>
        <w:rPr>
          <w:rFonts w:hint="cs"/>
          <w:rtl/>
        </w:rPr>
        <w:t>חזרה לנושא של השאילתא, בעניין  סל התרופות, של חבר הכנסת גורלובסקי.</w:t>
      </w:r>
    </w:p>
    <w:p w14:paraId="7A175958" w14:textId="77777777" w:rsidR="00000000" w:rsidRDefault="00E23567">
      <w:pPr>
        <w:pStyle w:val="a0"/>
        <w:rPr>
          <w:rFonts w:hint="cs"/>
          <w:rtl/>
        </w:rPr>
      </w:pPr>
    </w:p>
    <w:p w14:paraId="6CCB76A2" w14:textId="77777777" w:rsidR="00000000" w:rsidRDefault="00E23567">
      <w:pPr>
        <w:pStyle w:val="a0"/>
        <w:rPr>
          <w:rFonts w:hint="cs"/>
          <w:rtl/>
        </w:rPr>
      </w:pPr>
      <w:r>
        <w:rPr>
          <w:rFonts w:hint="cs"/>
          <w:rtl/>
        </w:rPr>
        <w:t>יש באמת גם החלטה של ועדת הסל על הקצאה או על תעדוף של 60 מיליון שקל לטכנולוגיות רפואיות חדשות, לתרופות חדש</w:t>
      </w:r>
      <w:r>
        <w:rPr>
          <w:rFonts w:hint="cs"/>
          <w:rtl/>
        </w:rPr>
        <w:t xml:space="preserve">ות. יש בפועל הקצאה של 20 מיליון שקל של שנת 2003. הדבר הזה כבר בוצע. </w:t>
      </w:r>
    </w:p>
    <w:p w14:paraId="549313D2" w14:textId="77777777" w:rsidR="00000000" w:rsidRDefault="00E23567">
      <w:pPr>
        <w:pStyle w:val="a0"/>
        <w:rPr>
          <w:rFonts w:hint="cs"/>
          <w:rtl/>
        </w:rPr>
      </w:pPr>
    </w:p>
    <w:p w14:paraId="296C3994" w14:textId="77777777" w:rsidR="00000000" w:rsidRDefault="00E23567">
      <w:pPr>
        <w:pStyle w:val="a0"/>
        <w:rPr>
          <w:rFonts w:hint="cs"/>
          <w:rtl/>
        </w:rPr>
      </w:pPr>
      <w:r>
        <w:rPr>
          <w:rFonts w:hint="cs"/>
          <w:rtl/>
        </w:rPr>
        <w:t>אשר ל-40 מיליון שקל שאמורים לשרת את הקופות, כדי שהן יוכלו לממן הכנסת התרופות האלה ב-2004, יש סיכום בין משרדי הבריאות והאוצר שעד אפריל יוקצה הסכום הזה, באחת משתי הדרכים: יש ועדה שתתחיל לפ</w:t>
      </w:r>
      <w:r>
        <w:rPr>
          <w:rFonts w:hint="cs"/>
          <w:rtl/>
        </w:rPr>
        <w:t xml:space="preserve">עול בקרוב, והיא תבדוק את האפשרות לשחלף דברים כאלה בסל, אבל בכל מקרה כאשר הוועדה תסיים את עבודתה - גם אם היא תגיע למסקנה שאין אפשרות לשחלף דברים בסל - יוקצה על-ידי האוצר התקציב הזה של 40 מיליון שקל. </w:t>
      </w:r>
    </w:p>
    <w:p w14:paraId="37E9B7E3" w14:textId="77777777" w:rsidR="00000000" w:rsidRDefault="00E23567">
      <w:pPr>
        <w:pStyle w:val="a0"/>
        <w:rPr>
          <w:rFonts w:hint="cs"/>
          <w:rtl/>
        </w:rPr>
      </w:pPr>
    </w:p>
    <w:p w14:paraId="1C404021" w14:textId="77777777" w:rsidR="00000000" w:rsidRDefault="00E23567">
      <w:pPr>
        <w:pStyle w:val="a0"/>
        <w:rPr>
          <w:rFonts w:hint="cs"/>
          <w:rtl/>
        </w:rPr>
      </w:pPr>
      <w:r>
        <w:rPr>
          <w:rFonts w:hint="cs"/>
          <w:rtl/>
        </w:rPr>
        <w:t>זה אומר במלים פשוטות, שיש 60 מיליון שקל - 20 שכבר הוקצו,</w:t>
      </w:r>
      <w:r>
        <w:rPr>
          <w:rFonts w:hint="cs"/>
          <w:rtl/>
        </w:rPr>
        <w:t xml:space="preserve"> ו-40 שהסברתי עכשיו, ולפי הבסיס הזה - - -</w:t>
      </w:r>
    </w:p>
    <w:p w14:paraId="67E90276" w14:textId="77777777" w:rsidR="00000000" w:rsidRDefault="00E23567">
      <w:pPr>
        <w:pStyle w:val="af0"/>
        <w:rPr>
          <w:rtl/>
        </w:rPr>
      </w:pPr>
      <w:r>
        <w:rPr>
          <w:rtl/>
        </w:rPr>
        <w:br/>
        <w:t>אורי יהודה אריאל (האיחוד הלאומי - ישראל ביתנו):</w:t>
      </w:r>
    </w:p>
    <w:p w14:paraId="711045DA" w14:textId="77777777" w:rsidR="00000000" w:rsidRDefault="00E23567">
      <w:pPr>
        <w:pStyle w:val="a0"/>
        <w:rPr>
          <w:rtl/>
        </w:rPr>
      </w:pPr>
    </w:p>
    <w:p w14:paraId="1854A5FF" w14:textId="77777777" w:rsidR="00000000" w:rsidRDefault="00E23567">
      <w:pPr>
        <w:pStyle w:val="a0"/>
        <w:rPr>
          <w:rFonts w:hint="cs"/>
          <w:rtl/>
        </w:rPr>
      </w:pPr>
      <w:r>
        <w:rPr>
          <w:rFonts w:hint="cs"/>
          <w:rtl/>
        </w:rPr>
        <w:t>- - -</w:t>
      </w:r>
    </w:p>
    <w:p w14:paraId="0270ED66" w14:textId="77777777" w:rsidR="00000000" w:rsidRDefault="00E23567">
      <w:pPr>
        <w:pStyle w:val="af1"/>
        <w:rPr>
          <w:rtl/>
        </w:rPr>
      </w:pPr>
      <w:r>
        <w:rPr>
          <w:rtl/>
        </w:rPr>
        <w:br/>
        <w:t>היו"ר ראובן ריבלין:</w:t>
      </w:r>
    </w:p>
    <w:p w14:paraId="415019A7" w14:textId="77777777" w:rsidR="00000000" w:rsidRDefault="00E23567">
      <w:pPr>
        <w:pStyle w:val="a0"/>
        <w:rPr>
          <w:rtl/>
        </w:rPr>
      </w:pPr>
    </w:p>
    <w:p w14:paraId="38F4ECF8" w14:textId="77777777" w:rsidR="00000000" w:rsidRDefault="00E23567">
      <w:pPr>
        <w:pStyle w:val="a0"/>
        <w:rPr>
          <w:rFonts w:hint="cs"/>
          <w:rtl/>
        </w:rPr>
      </w:pPr>
      <w:r>
        <w:rPr>
          <w:rFonts w:hint="cs"/>
          <w:rtl/>
        </w:rPr>
        <w:t xml:space="preserve">חבר הכנסת אריאל, מה קרה? חבר הכנסת אריאל, בשאילתות בעל-פה לא קוראים קריאות ביניים. </w:t>
      </w:r>
    </w:p>
    <w:p w14:paraId="2733B3A5" w14:textId="77777777" w:rsidR="00000000" w:rsidRDefault="00E23567">
      <w:pPr>
        <w:pStyle w:val="-"/>
        <w:rPr>
          <w:rtl/>
        </w:rPr>
      </w:pPr>
      <w:r>
        <w:rPr>
          <w:rtl/>
        </w:rPr>
        <w:br/>
      </w:r>
      <w:bookmarkStart w:id="37" w:name="FS000000473T11_02_2004_14_17_27C"/>
      <w:bookmarkEnd w:id="37"/>
      <w:r>
        <w:rPr>
          <w:rtl/>
        </w:rPr>
        <w:t>שר הבריאות דני נוה:</w:t>
      </w:r>
    </w:p>
    <w:p w14:paraId="057F9AB6" w14:textId="77777777" w:rsidR="00000000" w:rsidRDefault="00E23567">
      <w:pPr>
        <w:pStyle w:val="a0"/>
        <w:rPr>
          <w:rtl/>
        </w:rPr>
      </w:pPr>
    </w:p>
    <w:p w14:paraId="0B5EDC76" w14:textId="77777777" w:rsidR="00000000" w:rsidRDefault="00E23567">
      <w:pPr>
        <w:pStyle w:val="a0"/>
        <w:rPr>
          <w:rFonts w:hint="cs"/>
          <w:rtl/>
        </w:rPr>
      </w:pPr>
      <w:r>
        <w:rPr>
          <w:rFonts w:hint="cs"/>
          <w:rtl/>
        </w:rPr>
        <w:t>בהתאם לסיכום הזה, מנכ"ל משרד ה</w:t>
      </w:r>
      <w:r>
        <w:rPr>
          <w:rFonts w:hint="cs"/>
          <w:rtl/>
        </w:rPr>
        <w:t xml:space="preserve">בריאות כבר הוציא חוזר לקופות-החולים, שהן צריכות להתחיל לתת למבוטחים שלהן אותן תרופות שעליהן הוחלט בוועדת הסל, ואושרו בממשלה, כאמור, בסכום שמגיע ל-60 מיליון שקל. </w:t>
      </w:r>
    </w:p>
    <w:p w14:paraId="513C5204" w14:textId="77777777" w:rsidR="00000000" w:rsidRDefault="00E23567">
      <w:pPr>
        <w:pStyle w:val="af1"/>
        <w:rPr>
          <w:rtl/>
        </w:rPr>
      </w:pPr>
      <w:r>
        <w:rPr>
          <w:rtl/>
        </w:rPr>
        <w:br/>
        <w:t>היו"ר ראובן ריבלין:</w:t>
      </w:r>
    </w:p>
    <w:p w14:paraId="1223314F" w14:textId="77777777" w:rsidR="00000000" w:rsidRDefault="00E23567">
      <w:pPr>
        <w:pStyle w:val="a0"/>
        <w:rPr>
          <w:rtl/>
        </w:rPr>
      </w:pPr>
    </w:p>
    <w:p w14:paraId="6B274C9C" w14:textId="77777777" w:rsidR="00000000" w:rsidRDefault="00E23567">
      <w:pPr>
        <w:pStyle w:val="a0"/>
        <w:rPr>
          <w:rFonts w:hint="cs"/>
          <w:rtl/>
        </w:rPr>
      </w:pPr>
      <w:r>
        <w:rPr>
          <w:rFonts w:hint="cs"/>
          <w:rtl/>
        </w:rPr>
        <w:t>אני מאוד מודה לשר. חבר הכנסת גורלובסקי, שאלה נוספת, עכשיו ככל העולה על ר</w:t>
      </w:r>
      <w:r>
        <w:rPr>
          <w:rFonts w:hint="cs"/>
          <w:rtl/>
        </w:rPr>
        <w:t xml:space="preserve">וחו. אחריו - חבר הכנסת פרוש וחבר הכנסת פינס. </w:t>
      </w:r>
    </w:p>
    <w:p w14:paraId="5DB2DD41" w14:textId="77777777" w:rsidR="00000000" w:rsidRDefault="00E23567">
      <w:pPr>
        <w:pStyle w:val="a"/>
        <w:rPr>
          <w:rtl/>
        </w:rPr>
      </w:pPr>
      <w:r>
        <w:rPr>
          <w:rtl/>
        </w:rPr>
        <w:br/>
      </w:r>
      <w:bookmarkStart w:id="38" w:name="FS000001036T11_02_2004_14_19_52"/>
      <w:bookmarkStart w:id="39" w:name="_Toc67150104"/>
      <w:bookmarkEnd w:id="38"/>
      <w:r>
        <w:rPr>
          <w:rtl/>
        </w:rPr>
        <w:t>מיכאל גורלובסקי (הליכוד):</w:t>
      </w:r>
      <w:bookmarkEnd w:id="39"/>
    </w:p>
    <w:p w14:paraId="31DEE5B3" w14:textId="77777777" w:rsidR="00000000" w:rsidRDefault="00E23567">
      <w:pPr>
        <w:pStyle w:val="a0"/>
        <w:rPr>
          <w:rtl/>
        </w:rPr>
      </w:pPr>
    </w:p>
    <w:p w14:paraId="4F1ECAC2" w14:textId="77777777" w:rsidR="00000000" w:rsidRDefault="00E23567">
      <w:pPr>
        <w:pStyle w:val="a0"/>
        <w:rPr>
          <w:rFonts w:hint="cs"/>
          <w:rtl/>
        </w:rPr>
      </w:pPr>
      <w:r>
        <w:rPr>
          <w:rFonts w:hint="cs"/>
          <w:rtl/>
        </w:rPr>
        <w:t>הסיבה לכך שפניתי לכבוד שר הבריאות היא, שקיבלתי הרבה פניות של חולים הטוענים שבעקבות אי-תקצוב המערכת בסכום הנדרש, לפי החלטת הממשלה, חסרות בסל התרופות תרופות מצילות חיים. אני לא מומחה ב</w:t>
      </w:r>
      <w:r>
        <w:rPr>
          <w:rFonts w:hint="cs"/>
          <w:rtl/>
        </w:rPr>
        <w:t xml:space="preserve">רפואה, אבל אני מצאתי לנכון לפנות לכבוד שר הבריאות בשאילתא הזאת. </w:t>
      </w:r>
    </w:p>
    <w:p w14:paraId="6B55604C" w14:textId="77777777" w:rsidR="00000000" w:rsidRDefault="00E23567">
      <w:pPr>
        <w:pStyle w:val="a0"/>
        <w:rPr>
          <w:rFonts w:hint="cs"/>
          <w:rtl/>
        </w:rPr>
      </w:pPr>
    </w:p>
    <w:p w14:paraId="455C2C0F" w14:textId="77777777" w:rsidR="00000000" w:rsidRDefault="00E23567">
      <w:pPr>
        <w:pStyle w:val="a0"/>
        <w:rPr>
          <w:rFonts w:hint="cs"/>
          <w:rtl/>
        </w:rPr>
      </w:pPr>
      <w:r>
        <w:rPr>
          <w:rFonts w:hint="cs"/>
          <w:rtl/>
        </w:rPr>
        <w:t xml:space="preserve">השאלה, האם הפתרונות שהציג בפנינו שר הבריאות עונים על השאלה שלי - - - לפי טענות החולים חסרות בסל התרופות. </w:t>
      </w:r>
    </w:p>
    <w:p w14:paraId="7C131D61" w14:textId="77777777" w:rsidR="00000000" w:rsidRDefault="00E23567">
      <w:pPr>
        <w:pStyle w:val="af1"/>
        <w:rPr>
          <w:rtl/>
        </w:rPr>
      </w:pPr>
      <w:r>
        <w:rPr>
          <w:rtl/>
        </w:rPr>
        <w:br/>
        <w:t>היו"ר ראובן ריבלין:</w:t>
      </w:r>
    </w:p>
    <w:p w14:paraId="045AFB97" w14:textId="77777777" w:rsidR="00000000" w:rsidRDefault="00E23567">
      <w:pPr>
        <w:pStyle w:val="a0"/>
        <w:rPr>
          <w:rtl/>
        </w:rPr>
      </w:pPr>
    </w:p>
    <w:p w14:paraId="31729251" w14:textId="77777777" w:rsidR="00000000" w:rsidRDefault="00E23567">
      <w:pPr>
        <w:pStyle w:val="a0"/>
        <w:rPr>
          <w:rFonts w:hint="cs"/>
          <w:rtl/>
        </w:rPr>
      </w:pPr>
      <w:r>
        <w:rPr>
          <w:rFonts w:hint="cs"/>
          <w:rtl/>
        </w:rPr>
        <w:t xml:space="preserve">תודה לחבר הכנסת גורלובסקי. חבר הכנסת פינס, בבקשה. </w:t>
      </w:r>
    </w:p>
    <w:p w14:paraId="13640BB0" w14:textId="77777777" w:rsidR="00000000" w:rsidRDefault="00E23567">
      <w:pPr>
        <w:pStyle w:val="a"/>
        <w:rPr>
          <w:rtl/>
        </w:rPr>
      </w:pPr>
      <w:r>
        <w:rPr>
          <w:rtl/>
        </w:rPr>
        <w:br/>
      </w:r>
      <w:bookmarkStart w:id="40" w:name="FS000000455T11_02_2004_14_29_02"/>
      <w:bookmarkStart w:id="41" w:name="_Toc67150105"/>
      <w:bookmarkEnd w:id="40"/>
      <w:r>
        <w:rPr>
          <w:rtl/>
        </w:rPr>
        <w:t>אופיר פינס</w:t>
      </w:r>
      <w:r>
        <w:rPr>
          <w:rtl/>
        </w:rPr>
        <w:t>-פז (העבודה-מימד):</w:t>
      </w:r>
      <w:bookmarkEnd w:id="41"/>
    </w:p>
    <w:p w14:paraId="002125C0" w14:textId="77777777" w:rsidR="00000000" w:rsidRDefault="00E23567">
      <w:pPr>
        <w:pStyle w:val="a0"/>
        <w:rPr>
          <w:rtl/>
        </w:rPr>
      </w:pPr>
    </w:p>
    <w:p w14:paraId="12B1DCD1" w14:textId="77777777" w:rsidR="00000000" w:rsidRDefault="00E23567">
      <w:pPr>
        <w:pStyle w:val="a0"/>
        <w:rPr>
          <w:rFonts w:hint="cs"/>
          <w:rtl/>
        </w:rPr>
      </w:pPr>
      <w:r>
        <w:rPr>
          <w:rFonts w:hint="cs"/>
          <w:rtl/>
        </w:rPr>
        <w:t>אדוני היושב-ראש, אדוני השר, שלא לחרוג ממנהגי - אני תמיד שואל את השר שאלה שלקוחה מתחום משרדו, אבל לא בתחום השאילתא. אז השר יכול להחליט להשיב, או לא להשיב - אני מכבד את זה.</w:t>
      </w:r>
    </w:p>
    <w:p w14:paraId="4C70FBE4" w14:textId="77777777" w:rsidR="00000000" w:rsidRDefault="00E23567">
      <w:pPr>
        <w:pStyle w:val="a0"/>
        <w:rPr>
          <w:rFonts w:hint="cs"/>
          <w:rtl/>
        </w:rPr>
      </w:pPr>
    </w:p>
    <w:p w14:paraId="257C4A5B" w14:textId="77777777" w:rsidR="00000000" w:rsidRDefault="00E23567">
      <w:pPr>
        <w:pStyle w:val="a0"/>
        <w:rPr>
          <w:rFonts w:hint="cs"/>
          <w:rtl/>
        </w:rPr>
      </w:pPr>
      <w:r>
        <w:rPr>
          <w:rFonts w:hint="cs"/>
          <w:rtl/>
        </w:rPr>
        <w:t>אני רוצה לשאול אותך, אדוני השר, האם אתה יודע או האם אתה הנחית, א</w:t>
      </w:r>
      <w:r>
        <w:rPr>
          <w:rFonts w:hint="cs"/>
          <w:rtl/>
        </w:rPr>
        <w:t xml:space="preserve">ו בכוונתך להנחות את משרד הבריאות להיות שותפים להיערכות ממשלתית כוללת בכל מה שנוגע להיערכות חלילה לקראת רעידת אדמה, ו/או במסגרת רעידת אדמה שקורית, כדי לצמצם נזקים, להושיט סיוע חירום. </w:t>
      </w:r>
    </w:p>
    <w:p w14:paraId="2C3D39A9" w14:textId="77777777" w:rsidR="00000000" w:rsidRDefault="00E23567">
      <w:pPr>
        <w:pStyle w:val="a0"/>
        <w:rPr>
          <w:rFonts w:hint="cs"/>
          <w:rtl/>
        </w:rPr>
      </w:pPr>
    </w:p>
    <w:p w14:paraId="43D9CF80" w14:textId="77777777" w:rsidR="00000000" w:rsidRDefault="00E23567">
      <w:pPr>
        <w:pStyle w:val="a0"/>
        <w:rPr>
          <w:rFonts w:hint="cs"/>
          <w:rtl/>
        </w:rPr>
      </w:pPr>
      <w:r>
        <w:rPr>
          <w:rFonts w:hint="cs"/>
          <w:rtl/>
        </w:rPr>
        <w:t>האם משרד הבריאות יודע מה תפקידו ואיך הוא נערך למקרה שרעידת אדמה לא רק מת</w:t>
      </w:r>
      <w:r>
        <w:rPr>
          <w:rFonts w:hint="cs"/>
          <w:rtl/>
        </w:rPr>
        <w:t>רחשת, אלא יש בצדה גם נפגעים - והרי היום קיבלנו איתות אזהרה כזה, שלפי דעתי מחייב את כולם להיערכות חירום בנושא. האם יש נוהל היערכות חירום במשרד הבריאות, ומה קורה במשרד הבריאות אם חלילה וכאשר רעידת אדמה מהסוג הזה גם תגבה קורבנות?</w:t>
      </w:r>
    </w:p>
    <w:p w14:paraId="15FA49CE" w14:textId="77777777" w:rsidR="00000000" w:rsidRDefault="00E23567">
      <w:pPr>
        <w:pStyle w:val="af1"/>
        <w:rPr>
          <w:rtl/>
        </w:rPr>
      </w:pPr>
      <w:r>
        <w:rPr>
          <w:rtl/>
        </w:rPr>
        <w:br/>
        <w:t>היו"ר ראובן ריבלין:</w:t>
      </w:r>
    </w:p>
    <w:p w14:paraId="3DEE1151" w14:textId="77777777" w:rsidR="00000000" w:rsidRDefault="00E23567">
      <w:pPr>
        <w:pStyle w:val="a0"/>
        <w:rPr>
          <w:rtl/>
        </w:rPr>
      </w:pPr>
    </w:p>
    <w:p w14:paraId="711B3414" w14:textId="77777777" w:rsidR="00000000" w:rsidRDefault="00E23567">
      <w:pPr>
        <w:pStyle w:val="a0"/>
        <w:rPr>
          <w:rFonts w:hint="cs"/>
          <w:rtl/>
        </w:rPr>
      </w:pPr>
      <w:r>
        <w:rPr>
          <w:rFonts w:hint="cs"/>
          <w:rtl/>
        </w:rPr>
        <w:t>תודה. ח</w:t>
      </w:r>
      <w:r>
        <w:rPr>
          <w:rFonts w:hint="cs"/>
          <w:rtl/>
        </w:rPr>
        <w:t>בר הכנסת פרוש, בבקשה.</w:t>
      </w:r>
    </w:p>
    <w:p w14:paraId="3BA9D36F" w14:textId="77777777" w:rsidR="00000000" w:rsidRDefault="00E23567">
      <w:pPr>
        <w:pStyle w:val="a"/>
        <w:rPr>
          <w:rtl/>
        </w:rPr>
      </w:pPr>
      <w:r>
        <w:rPr>
          <w:rtl/>
        </w:rPr>
        <w:br/>
      </w:r>
      <w:bookmarkStart w:id="42" w:name="FS000000563T11_02_2004_14_35_59"/>
      <w:bookmarkStart w:id="43" w:name="_Toc67150106"/>
      <w:bookmarkEnd w:id="42"/>
      <w:r>
        <w:rPr>
          <w:rtl/>
        </w:rPr>
        <w:t>מאיר פרוש (יהדות התורה):</w:t>
      </w:r>
      <w:bookmarkEnd w:id="43"/>
    </w:p>
    <w:p w14:paraId="7D212003" w14:textId="77777777" w:rsidR="00000000" w:rsidRDefault="00E23567">
      <w:pPr>
        <w:pStyle w:val="a0"/>
        <w:rPr>
          <w:rtl/>
        </w:rPr>
      </w:pPr>
    </w:p>
    <w:p w14:paraId="7AD6195C" w14:textId="77777777" w:rsidR="00000000" w:rsidRDefault="00E23567">
      <w:pPr>
        <w:pStyle w:val="a0"/>
        <w:rPr>
          <w:rFonts w:hint="cs"/>
          <w:rtl/>
        </w:rPr>
      </w:pPr>
      <w:r>
        <w:rPr>
          <w:rFonts w:hint="cs"/>
          <w:rtl/>
        </w:rPr>
        <w:t>אדוני היושב-ראש בוודאי חושב שאני ארצה לשאול את השר בעניין בית-החולים "ביקור חולים", שכנראה גם היושב-ראש מעוניין - - -</w:t>
      </w:r>
    </w:p>
    <w:p w14:paraId="0297CB72" w14:textId="77777777" w:rsidR="00000000" w:rsidRDefault="00E23567">
      <w:pPr>
        <w:pStyle w:val="af1"/>
        <w:rPr>
          <w:rtl/>
        </w:rPr>
      </w:pPr>
      <w:r>
        <w:rPr>
          <w:rtl/>
        </w:rPr>
        <w:br/>
        <w:t>היו"ר ראובן ריבלין:</w:t>
      </w:r>
    </w:p>
    <w:p w14:paraId="146492FB" w14:textId="77777777" w:rsidR="00000000" w:rsidRDefault="00E23567">
      <w:pPr>
        <w:pStyle w:val="a0"/>
        <w:rPr>
          <w:rtl/>
        </w:rPr>
      </w:pPr>
    </w:p>
    <w:p w14:paraId="7167745C" w14:textId="77777777" w:rsidR="00000000" w:rsidRDefault="00E23567">
      <w:pPr>
        <w:pStyle w:val="a0"/>
        <w:rPr>
          <w:rFonts w:hint="cs"/>
          <w:rtl/>
        </w:rPr>
      </w:pPr>
      <w:r>
        <w:rPr>
          <w:rFonts w:hint="cs"/>
          <w:rtl/>
        </w:rPr>
        <w:t>חבר הכנסת פרוש, צריך לשבח את השר נוה על עזרתו הבלתי-פוסקת בנושא "בי</w:t>
      </w:r>
      <w:r>
        <w:rPr>
          <w:rFonts w:hint="cs"/>
          <w:rtl/>
        </w:rPr>
        <w:t>קור חולים".</w:t>
      </w:r>
    </w:p>
    <w:p w14:paraId="28E7E1B6" w14:textId="77777777" w:rsidR="00000000" w:rsidRDefault="00E23567">
      <w:pPr>
        <w:pStyle w:val="-"/>
        <w:rPr>
          <w:rtl/>
        </w:rPr>
      </w:pPr>
      <w:r>
        <w:rPr>
          <w:rtl/>
        </w:rPr>
        <w:br/>
      </w:r>
      <w:bookmarkStart w:id="44" w:name="FS000000563T11_02_2004_14_37_53C"/>
      <w:bookmarkEnd w:id="44"/>
      <w:r>
        <w:rPr>
          <w:rtl/>
        </w:rPr>
        <w:t>מאיר פרוש (יהדות התורה):</w:t>
      </w:r>
    </w:p>
    <w:p w14:paraId="62CAD95C" w14:textId="77777777" w:rsidR="00000000" w:rsidRDefault="00E23567">
      <w:pPr>
        <w:pStyle w:val="a0"/>
        <w:rPr>
          <w:rtl/>
        </w:rPr>
      </w:pPr>
    </w:p>
    <w:p w14:paraId="1B017AE3" w14:textId="77777777" w:rsidR="00000000" w:rsidRDefault="00E23567">
      <w:pPr>
        <w:pStyle w:val="a0"/>
        <w:rPr>
          <w:rFonts w:hint="cs"/>
          <w:rtl/>
        </w:rPr>
      </w:pPr>
      <w:r>
        <w:rPr>
          <w:rFonts w:hint="cs"/>
          <w:rtl/>
        </w:rPr>
        <w:t>לרגע לא נשמע ממני - - -</w:t>
      </w:r>
    </w:p>
    <w:p w14:paraId="22D40F7D" w14:textId="77777777" w:rsidR="00000000" w:rsidRDefault="00E23567">
      <w:pPr>
        <w:pStyle w:val="af1"/>
        <w:rPr>
          <w:rtl/>
        </w:rPr>
      </w:pPr>
      <w:r>
        <w:rPr>
          <w:rtl/>
        </w:rPr>
        <w:br/>
        <w:t>היו"ר ראובן ריבלין:</w:t>
      </w:r>
    </w:p>
    <w:p w14:paraId="3C62EAA7" w14:textId="77777777" w:rsidR="00000000" w:rsidRDefault="00E23567">
      <w:pPr>
        <w:pStyle w:val="a0"/>
        <w:rPr>
          <w:rtl/>
        </w:rPr>
      </w:pPr>
    </w:p>
    <w:p w14:paraId="39D0E402" w14:textId="77777777" w:rsidR="00000000" w:rsidRDefault="00E23567">
      <w:pPr>
        <w:pStyle w:val="a0"/>
        <w:rPr>
          <w:rFonts w:hint="cs"/>
          <w:rtl/>
        </w:rPr>
      </w:pPr>
      <w:r>
        <w:rPr>
          <w:rFonts w:hint="cs"/>
          <w:rtl/>
        </w:rPr>
        <w:t>נשתבחה ירושלים בבניה, שחבר הכנסת השר ממש מגן במסירות נפש על "ביקור חולים".</w:t>
      </w:r>
    </w:p>
    <w:p w14:paraId="1DC7E450" w14:textId="77777777" w:rsidR="00000000" w:rsidRDefault="00E23567">
      <w:pPr>
        <w:pStyle w:val="-"/>
        <w:rPr>
          <w:rtl/>
        </w:rPr>
      </w:pPr>
      <w:r>
        <w:rPr>
          <w:rtl/>
        </w:rPr>
        <w:br/>
      </w:r>
      <w:bookmarkStart w:id="45" w:name="FS000000563T11_02_2004_14_39_19C"/>
      <w:bookmarkEnd w:id="45"/>
      <w:r>
        <w:rPr>
          <w:rtl/>
        </w:rPr>
        <w:t>מאיר פרוש (יהדות התורה):</w:t>
      </w:r>
    </w:p>
    <w:p w14:paraId="188EA4C3" w14:textId="77777777" w:rsidR="00000000" w:rsidRDefault="00E23567">
      <w:pPr>
        <w:pStyle w:val="a0"/>
        <w:rPr>
          <w:rtl/>
        </w:rPr>
      </w:pPr>
    </w:p>
    <w:p w14:paraId="33537C32" w14:textId="77777777" w:rsidR="00000000" w:rsidRDefault="00E23567">
      <w:pPr>
        <w:pStyle w:val="a0"/>
        <w:rPr>
          <w:rFonts w:hint="cs"/>
          <w:rtl/>
        </w:rPr>
      </w:pPr>
      <w:r>
        <w:rPr>
          <w:rFonts w:hint="cs"/>
          <w:rtl/>
        </w:rPr>
        <w:t>אמת, לרגע לא נשמע - ליושב-ראש היה רושם שאני רוצה לשאול על "ביקור חולי</w:t>
      </w:r>
      <w:r>
        <w:rPr>
          <w:rFonts w:hint="cs"/>
          <w:rtl/>
        </w:rPr>
        <w:t>ם". לא אכפת לי שנשמע, אבל מה שרציתי לשאול את השר: התפרסם היום דוח מכון ברוקדייל לגבי מצבם של הקשישים במדינת ישראל, ומתוך מה שאני קורא אני מבין ש-26% מהקשישים מתלבטים על מה להוציא את הכסף שלהם - על אוכל, על תרופות או על חימום הבית. הבעיות הרפואיות, כפי שהתפ</w:t>
      </w:r>
      <w:r>
        <w:rPr>
          <w:rFonts w:hint="cs"/>
          <w:rtl/>
        </w:rPr>
        <w:t xml:space="preserve">רסם במחקר, הן אלה שגורמות אולי גם לקשישים להגיע למצב הזה. </w:t>
      </w:r>
    </w:p>
    <w:p w14:paraId="24D05C36" w14:textId="77777777" w:rsidR="00000000" w:rsidRDefault="00E23567">
      <w:pPr>
        <w:pStyle w:val="a0"/>
        <w:rPr>
          <w:rFonts w:hint="cs"/>
          <w:rtl/>
        </w:rPr>
      </w:pPr>
    </w:p>
    <w:p w14:paraId="686E597C" w14:textId="77777777" w:rsidR="00000000" w:rsidRDefault="00E23567">
      <w:pPr>
        <w:pStyle w:val="a0"/>
        <w:rPr>
          <w:rFonts w:hint="cs"/>
          <w:rtl/>
        </w:rPr>
      </w:pPr>
      <w:r>
        <w:rPr>
          <w:rFonts w:hint="cs"/>
          <w:rtl/>
        </w:rPr>
        <w:t xml:space="preserve">אז הרי ברור לנו שהממשלה חוטאת והארץ זועקת והמדינה הופכת - - - מה אתה יכול להגיד לנו, לכנסת, איך אתם, כמשרד, פועלים כדי שהקשישים לא יינזקו ויקבלו את התרופות ואת כל שירותי הבריאות? </w:t>
      </w:r>
    </w:p>
    <w:p w14:paraId="6C6BCA07" w14:textId="77777777" w:rsidR="00000000" w:rsidRDefault="00E23567">
      <w:pPr>
        <w:pStyle w:val="af1"/>
        <w:rPr>
          <w:rtl/>
        </w:rPr>
      </w:pPr>
      <w:r>
        <w:rPr>
          <w:rtl/>
        </w:rPr>
        <w:br/>
        <w:t>היו"ר ראובן ריב</w:t>
      </w:r>
      <w:r>
        <w:rPr>
          <w:rtl/>
        </w:rPr>
        <w:t>לין:</w:t>
      </w:r>
    </w:p>
    <w:p w14:paraId="7E326287" w14:textId="77777777" w:rsidR="00000000" w:rsidRDefault="00E23567">
      <w:pPr>
        <w:pStyle w:val="a0"/>
        <w:rPr>
          <w:rtl/>
        </w:rPr>
      </w:pPr>
    </w:p>
    <w:p w14:paraId="6DFADC23" w14:textId="77777777" w:rsidR="00000000" w:rsidRDefault="00E23567">
      <w:pPr>
        <w:pStyle w:val="a0"/>
        <w:rPr>
          <w:rFonts w:hint="cs"/>
          <w:rtl/>
        </w:rPr>
      </w:pPr>
      <w:r>
        <w:rPr>
          <w:rFonts w:hint="cs"/>
          <w:rtl/>
        </w:rPr>
        <w:t xml:space="preserve">אני מאוד מודה לחבר הכנסת פרוש. כבוד השר ישיב על השאלות שנשאל. </w:t>
      </w:r>
    </w:p>
    <w:p w14:paraId="4BDC17BC" w14:textId="77777777" w:rsidR="00000000" w:rsidRDefault="00E23567">
      <w:pPr>
        <w:pStyle w:val="a"/>
        <w:rPr>
          <w:rtl/>
        </w:rPr>
      </w:pPr>
      <w:r>
        <w:rPr>
          <w:rtl/>
        </w:rPr>
        <w:br/>
      </w:r>
      <w:bookmarkStart w:id="46" w:name="FS000000473T11_02_2004_14_47_14"/>
      <w:bookmarkStart w:id="47" w:name="_Toc67150107"/>
      <w:bookmarkEnd w:id="46"/>
      <w:r>
        <w:rPr>
          <w:rtl/>
        </w:rPr>
        <w:t>שר הבריאות דני נוה:</w:t>
      </w:r>
      <w:bookmarkEnd w:id="47"/>
    </w:p>
    <w:p w14:paraId="55876C39" w14:textId="77777777" w:rsidR="00000000" w:rsidRDefault="00E23567">
      <w:pPr>
        <w:pStyle w:val="a0"/>
        <w:rPr>
          <w:rtl/>
        </w:rPr>
      </w:pPr>
    </w:p>
    <w:p w14:paraId="474FBA3F" w14:textId="77777777" w:rsidR="00000000" w:rsidRDefault="00E23567">
      <w:pPr>
        <w:pStyle w:val="a0"/>
        <w:rPr>
          <w:rFonts w:hint="cs"/>
          <w:rtl/>
        </w:rPr>
      </w:pPr>
      <w:r>
        <w:rPr>
          <w:rFonts w:hint="cs"/>
          <w:rtl/>
        </w:rPr>
        <w:t>קודם כול, לגבי סל התרופות. לגבי 60 מיליון השקל של תוספת לטכנולוגיות הרפואיות החדשות, חבר הכנסת גורלובסקי, יש סיכום ויש פתרון, כמו שאמרתי. חוזר המנכ"ל של משרד הבריאות</w:t>
      </w:r>
      <w:r>
        <w:rPr>
          <w:rFonts w:hint="cs"/>
          <w:rtl/>
        </w:rPr>
        <w:t xml:space="preserve"> מבהיר לקופות, שהן צריכות להעניק את התרופות החדשות האלה למבוטחים שלהן, וביניהן יש תרופות מצילות חיים - שלא נדע וחלילה לא נזדקק - תרופות כמו "מבטרה" או "גליבק" לחולי סרטן, תרופות שלא היו בסל והצלחנו להגיע לסיכום עם שר האוצר על הכנסתן והן ממש יכולות להציל חי</w:t>
      </w:r>
      <w:r>
        <w:rPr>
          <w:rFonts w:hint="cs"/>
          <w:rtl/>
        </w:rPr>
        <w:t xml:space="preserve">י אדם של מי שלא יכול היה לקנות אותן כי הן לא היו בסל. </w:t>
      </w:r>
    </w:p>
    <w:p w14:paraId="58A8E02C" w14:textId="77777777" w:rsidR="00000000" w:rsidRDefault="00E23567">
      <w:pPr>
        <w:pStyle w:val="a0"/>
        <w:rPr>
          <w:rFonts w:hint="cs"/>
          <w:rtl/>
        </w:rPr>
      </w:pPr>
      <w:r>
        <w:rPr>
          <w:rtl/>
        </w:rPr>
        <w:br/>
      </w:r>
      <w:r>
        <w:rPr>
          <w:rFonts w:hint="cs"/>
          <w:rtl/>
        </w:rPr>
        <w:tab/>
        <w:t>אבל, שלא נשלה את עצמנו. נכון הוא שהצלחנו להגיע לסיכום עם האוצר שלא לקצץ 250 מיליון שקל; נכון הוא שהצלחנו להגיע לסיכום בנושא של 60 המיליון, אבל עדיין הצרכים הרבה יותר גבוהים. יש עדיין הרבה מאוד תרופות</w:t>
      </w:r>
      <w:r>
        <w:rPr>
          <w:rFonts w:hint="cs"/>
          <w:rtl/>
        </w:rPr>
        <w:t xml:space="preserve"> - לרבות תרופות חשובות מאוד לחיי אדם - שלא נמצאות בסל התרופות שלנו, בהעדר תקציבים ובהעדר משאבים, וזה דבר שמדיר שינה מעיני, צריך להדיר שינה מעינינו. אני מתכוון להמשיך ולפעול בנושא הזה ללא ליאות, כדי למצוא דרכים לתת לזה פתרון. </w:t>
      </w:r>
    </w:p>
    <w:p w14:paraId="61ACD74B" w14:textId="77777777" w:rsidR="00000000" w:rsidRDefault="00E23567">
      <w:pPr>
        <w:pStyle w:val="a0"/>
        <w:rPr>
          <w:rFonts w:hint="cs"/>
          <w:rtl/>
        </w:rPr>
      </w:pPr>
    </w:p>
    <w:p w14:paraId="3ECC33E2" w14:textId="77777777" w:rsidR="00000000" w:rsidRDefault="00E23567">
      <w:pPr>
        <w:pStyle w:val="a0"/>
        <w:rPr>
          <w:rFonts w:hint="cs"/>
          <w:rtl/>
        </w:rPr>
      </w:pPr>
      <w:r>
        <w:rPr>
          <w:rFonts w:hint="cs"/>
          <w:rtl/>
        </w:rPr>
        <w:t>לגבי הנושא שהעלה חבר הכנסת או</w:t>
      </w:r>
      <w:r>
        <w:rPr>
          <w:rFonts w:hint="cs"/>
          <w:rtl/>
        </w:rPr>
        <w:t>פיר פינס, קודם כול, לצערנו הרב, כשמדובר באירוע רב-נפגעים, מערכת הבריאות במדינת ישראל מתורגלת מאוד. לא רק שהיא מתורגלת מאוד מהחיים, אלא היא גם תרגלה את זה בכל מיני אופנים, בגלל איומים מסוג אחר ואירועים רבי-נפגעים מסוג אחר, כך שאם, חלילה, יש פה אירוע רב-נפגע</w:t>
      </w:r>
      <w:r>
        <w:rPr>
          <w:rFonts w:hint="cs"/>
          <w:rtl/>
        </w:rPr>
        <w:t xml:space="preserve">ים, למערכת הבריאות במדינת ישראל יש ניסיון  בהקשר זה.  </w:t>
      </w:r>
    </w:p>
    <w:p w14:paraId="3AEF4490" w14:textId="77777777" w:rsidR="00000000" w:rsidRDefault="00E23567">
      <w:pPr>
        <w:pStyle w:val="a0"/>
        <w:rPr>
          <w:rFonts w:hint="cs"/>
          <w:rtl/>
        </w:rPr>
      </w:pPr>
    </w:p>
    <w:p w14:paraId="08260B87" w14:textId="77777777" w:rsidR="00000000" w:rsidRDefault="00E23567">
      <w:pPr>
        <w:pStyle w:val="a0"/>
        <w:rPr>
          <w:rFonts w:hint="cs"/>
          <w:rtl/>
        </w:rPr>
      </w:pPr>
      <w:r>
        <w:rPr>
          <w:rFonts w:hint="cs"/>
          <w:rtl/>
        </w:rPr>
        <w:t>אני לא יודע על תרגול מערך הבריאות במדינת ישראל או כל המערכים האחרים בצורה קוהרנטית בהקשר ספציפי של רעידות אדמה. יכול להיות שדברים כאלה נעשו לפני תקופתי, אני בוודאי אבדוק את זה, אבל אין ספק שמה שקרה הי</w:t>
      </w:r>
      <w:r>
        <w:rPr>
          <w:rFonts w:hint="cs"/>
          <w:rtl/>
        </w:rPr>
        <w:t xml:space="preserve">ום צריך לתת תזכורת לכולם </w:t>
      </w:r>
      <w:r>
        <w:rPr>
          <w:rtl/>
        </w:rPr>
        <w:t>–</w:t>
      </w:r>
      <w:r>
        <w:rPr>
          <w:rFonts w:hint="cs"/>
          <w:rtl/>
        </w:rPr>
        <w:t xml:space="preserve"> גם לכנסת, גם לכל משרדי הממשלה הנוגעים בדבר - לראות אם לא נעשה מספיק וצריך לעשות יותר, ואם נעשה, אז צריך לעשות עוד יותר, כדי שהמוכנות שלנו כמדינה לאיום הזה תהיה בוודאי מוכנות טובה יותר. אני בכל אופן, בוודאי בכל מה שנוגע למשרד שלי,</w:t>
      </w:r>
      <w:r>
        <w:rPr>
          <w:rFonts w:hint="cs"/>
          <w:rtl/>
        </w:rPr>
        <w:t xml:space="preserve"> מתכוון לעשות כל מה שצריך כדי שהדברים האלה ייעשו, כמו בכל הרשויות הנוגעות בדבר וועדת שרים שקיימת בנושא הזה. </w:t>
      </w:r>
    </w:p>
    <w:p w14:paraId="3694EAE6" w14:textId="77777777" w:rsidR="00000000" w:rsidRDefault="00E23567">
      <w:pPr>
        <w:pStyle w:val="a0"/>
        <w:rPr>
          <w:rFonts w:hint="cs"/>
          <w:rtl/>
        </w:rPr>
      </w:pPr>
    </w:p>
    <w:p w14:paraId="0A043D85" w14:textId="77777777" w:rsidR="00000000" w:rsidRDefault="00E23567">
      <w:pPr>
        <w:pStyle w:val="a0"/>
        <w:rPr>
          <w:rFonts w:hint="cs"/>
          <w:rtl/>
        </w:rPr>
      </w:pPr>
      <w:r>
        <w:rPr>
          <w:rFonts w:hint="cs"/>
          <w:rtl/>
        </w:rPr>
        <w:t xml:space="preserve">בכל מה שנוגע לשאלתו של חבר הכנסת פרוש, קודם כול לגבי "ביקור חולים", אני חייב לומר </w:t>
      </w:r>
      <w:r>
        <w:rPr>
          <w:rtl/>
        </w:rPr>
        <w:t>–</w:t>
      </w:r>
      <w:r>
        <w:rPr>
          <w:rFonts w:hint="cs"/>
          <w:rtl/>
        </w:rPr>
        <w:t xml:space="preserve"> בשאלה שלא נשאלה על-ידי חבר הכנסת פרוש - שאני רוצה להחזיר בדברי</w:t>
      </w:r>
      <w:r>
        <w:rPr>
          <w:rFonts w:hint="cs"/>
          <w:rtl/>
        </w:rPr>
        <w:t xml:space="preserve"> שבח ליושב-ראש הכנסת, שזה איננו תחום אחריותו, אבל כירושלמי וכאדם עם לב רחב הוא פועל בנושא הזה - - </w:t>
      </w:r>
    </w:p>
    <w:p w14:paraId="5FB8C120" w14:textId="77777777" w:rsidR="00000000" w:rsidRDefault="00E23567">
      <w:pPr>
        <w:pStyle w:val="a0"/>
        <w:rPr>
          <w:rFonts w:hint="cs"/>
          <w:rtl/>
        </w:rPr>
      </w:pPr>
    </w:p>
    <w:p w14:paraId="4DD5D01A" w14:textId="77777777" w:rsidR="00000000" w:rsidRDefault="00E23567">
      <w:pPr>
        <w:pStyle w:val="af1"/>
        <w:rPr>
          <w:rtl/>
        </w:rPr>
      </w:pPr>
      <w:r>
        <w:rPr>
          <w:rtl/>
        </w:rPr>
        <w:t>היו"ר ראובן ריבלין:</w:t>
      </w:r>
    </w:p>
    <w:p w14:paraId="1E9D495E" w14:textId="77777777" w:rsidR="00000000" w:rsidRDefault="00E23567">
      <w:pPr>
        <w:pStyle w:val="a0"/>
        <w:rPr>
          <w:rtl/>
        </w:rPr>
      </w:pPr>
    </w:p>
    <w:p w14:paraId="13145F69" w14:textId="77777777" w:rsidR="00000000" w:rsidRDefault="00E23567">
      <w:pPr>
        <w:pStyle w:val="a0"/>
        <w:rPr>
          <w:rFonts w:hint="cs"/>
          <w:rtl/>
        </w:rPr>
      </w:pPr>
      <w:r>
        <w:rPr>
          <w:rFonts w:hint="cs"/>
          <w:rtl/>
        </w:rPr>
        <w:t xml:space="preserve">יחד עם הרב רביץ. </w:t>
      </w:r>
    </w:p>
    <w:p w14:paraId="0F9D04D5" w14:textId="77777777" w:rsidR="00000000" w:rsidRDefault="00E23567">
      <w:pPr>
        <w:pStyle w:val="a0"/>
        <w:rPr>
          <w:rFonts w:hint="cs"/>
          <w:rtl/>
        </w:rPr>
      </w:pPr>
    </w:p>
    <w:p w14:paraId="15CF1003" w14:textId="77777777" w:rsidR="00000000" w:rsidRDefault="00E23567">
      <w:pPr>
        <w:pStyle w:val="-"/>
        <w:rPr>
          <w:rtl/>
        </w:rPr>
      </w:pPr>
      <w:bookmarkStart w:id="48" w:name="FS000000473T11_02_2004_13_31_32"/>
      <w:bookmarkStart w:id="49" w:name="FS000000473T11_02_2004_13_31_36C"/>
      <w:bookmarkEnd w:id="48"/>
      <w:bookmarkEnd w:id="49"/>
      <w:r>
        <w:rPr>
          <w:rtl/>
        </w:rPr>
        <w:t>שר הבריאות דני נוה:</w:t>
      </w:r>
    </w:p>
    <w:p w14:paraId="43A5F225" w14:textId="77777777" w:rsidR="00000000" w:rsidRDefault="00E23567">
      <w:pPr>
        <w:pStyle w:val="a0"/>
        <w:rPr>
          <w:rtl/>
        </w:rPr>
      </w:pPr>
    </w:p>
    <w:p w14:paraId="504751FA" w14:textId="77777777" w:rsidR="00000000" w:rsidRDefault="00E23567">
      <w:pPr>
        <w:pStyle w:val="a0"/>
        <w:rPr>
          <w:rFonts w:hint="cs"/>
          <w:rtl/>
        </w:rPr>
      </w:pPr>
      <w:r>
        <w:rPr>
          <w:rFonts w:hint="cs"/>
          <w:rtl/>
        </w:rPr>
        <w:t>- - יחד עם הרב רביץ ועם חברים נוספים, ובאמת מעלה את הנושא הזה לא אחת לסדר-היום. התעוררה עכשיו ב</w:t>
      </w:r>
      <w:r>
        <w:rPr>
          <w:rFonts w:hint="cs"/>
          <w:rtl/>
        </w:rPr>
        <w:t xml:space="preserve">עיה מאוד חריפה עם "שירותי בריאות כללית" - קופת-חולים כללית. אני פניתי בנושא הזה למנכ"ל הקופה בצורה, הייתי אומר, מאוד תקיפה, מפני שלא יכול להיות מצב שבו ינצלו את המצב החלש שבו נמצא בית-החולים כדי להוריד אותו על הברכיים בהסכמי מחירים שהוא לא יכול לעמוד בהם, </w:t>
      </w:r>
      <w:r>
        <w:rPr>
          <w:rFonts w:hint="cs"/>
          <w:rtl/>
        </w:rPr>
        <w:t xml:space="preserve">ובעצם למנוע מירושלמים מבוטחי הקופה להגיע לבית-החולים הזה. זה דבר בלתי נסבל, שאסור שיהיה, ואני מקווה שקופת-חולים כללית תבין את המסר בעניין הזה. </w:t>
      </w:r>
    </w:p>
    <w:p w14:paraId="5B20CA2C" w14:textId="77777777" w:rsidR="00000000" w:rsidRDefault="00E23567">
      <w:pPr>
        <w:pStyle w:val="a0"/>
        <w:rPr>
          <w:rFonts w:hint="cs"/>
          <w:rtl/>
        </w:rPr>
      </w:pPr>
    </w:p>
    <w:p w14:paraId="13F8D879" w14:textId="77777777" w:rsidR="00000000" w:rsidRDefault="00E23567">
      <w:pPr>
        <w:pStyle w:val="af0"/>
        <w:rPr>
          <w:rtl/>
        </w:rPr>
      </w:pPr>
      <w:r>
        <w:rPr>
          <w:rFonts w:hint="eastAsia"/>
          <w:rtl/>
        </w:rPr>
        <w:t>יוסי</w:t>
      </w:r>
      <w:r>
        <w:rPr>
          <w:rtl/>
        </w:rPr>
        <w:t xml:space="preserve"> שריד (מרצ):</w:t>
      </w:r>
    </w:p>
    <w:p w14:paraId="4C954F4E" w14:textId="77777777" w:rsidR="00000000" w:rsidRDefault="00E23567">
      <w:pPr>
        <w:pStyle w:val="a0"/>
        <w:ind w:left="719" w:firstLine="0"/>
        <w:rPr>
          <w:rFonts w:hint="cs"/>
          <w:rtl/>
        </w:rPr>
      </w:pPr>
    </w:p>
    <w:p w14:paraId="171049C4" w14:textId="77777777" w:rsidR="00000000" w:rsidRDefault="00E23567">
      <w:pPr>
        <w:pStyle w:val="a0"/>
        <w:ind w:left="719" w:firstLine="0"/>
        <w:rPr>
          <w:rFonts w:hint="cs"/>
          <w:rtl/>
        </w:rPr>
      </w:pPr>
      <w:r>
        <w:rPr>
          <w:rFonts w:hint="cs"/>
          <w:rtl/>
        </w:rPr>
        <w:t>פנית אליו בצורה תקיפה - - -</w:t>
      </w:r>
    </w:p>
    <w:p w14:paraId="66EAA34A" w14:textId="77777777" w:rsidR="00000000" w:rsidRDefault="00E23567">
      <w:pPr>
        <w:pStyle w:val="a0"/>
        <w:rPr>
          <w:rFonts w:hint="cs"/>
          <w:rtl/>
        </w:rPr>
      </w:pPr>
    </w:p>
    <w:p w14:paraId="52874BD6" w14:textId="77777777" w:rsidR="00000000" w:rsidRDefault="00E23567">
      <w:pPr>
        <w:pStyle w:val="-"/>
        <w:rPr>
          <w:rtl/>
        </w:rPr>
      </w:pPr>
      <w:bookmarkStart w:id="50" w:name="FS000000473T11_02_2004_13_31_59C"/>
      <w:bookmarkEnd w:id="50"/>
      <w:r>
        <w:rPr>
          <w:rtl/>
        </w:rPr>
        <w:t>שר הבריאות דני נוה:</w:t>
      </w:r>
    </w:p>
    <w:p w14:paraId="2B75378C" w14:textId="77777777" w:rsidR="00000000" w:rsidRDefault="00E23567">
      <w:pPr>
        <w:pStyle w:val="a0"/>
        <w:rPr>
          <w:rtl/>
        </w:rPr>
      </w:pPr>
    </w:p>
    <w:p w14:paraId="4AE0B16D" w14:textId="77777777" w:rsidR="00000000" w:rsidRDefault="00E23567">
      <w:pPr>
        <w:pStyle w:val="a0"/>
        <w:rPr>
          <w:rFonts w:hint="cs"/>
          <w:rtl/>
        </w:rPr>
      </w:pPr>
      <w:r>
        <w:rPr>
          <w:rFonts w:hint="cs"/>
          <w:rtl/>
        </w:rPr>
        <w:t>הם עדיין לא השיבו לי, אבל אם חבר הכנסת שריד</w:t>
      </w:r>
      <w:r>
        <w:rPr>
          <w:rFonts w:hint="cs"/>
          <w:rtl/>
        </w:rPr>
        <w:t xml:space="preserve"> ישתף אתי פעולה, ואני אשמח לשתף אתו פעולה, כדי שהכנסת תשנה את חוק ביטוח בריאות ממלכתי ותיתן למשרד הבריאות את הסמכות לכפות זאת על קופות-החולים, אני אשמח מאוד.  </w:t>
      </w:r>
    </w:p>
    <w:p w14:paraId="29038BF3" w14:textId="77777777" w:rsidR="00000000" w:rsidRDefault="00E23567">
      <w:pPr>
        <w:pStyle w:val="a0"/>
        <w:rPr>
          <w:rFonts w:hint="cs"/>
          <w:rtl/>
        </w:rPr>
      </w:pPr>
    </w:p>
    <w:p w14:paraId="081CAB98" w14:textId="77777777" w:rsidR="00000000" w:rsidRDefault="00E23567">
      <w:pPr>
        <w:pStyle w:val="af1"/>
        <w:rPr>
          <w:rtl/>
        </w:rPr>
      </w:pPr>
      <w:r>
        <w:rPr>
          <w:rtl/>
        </w:rPr>
        <w:t>היו"ר ראובן ריבלין:</w:t>
      </w:r>
    </w:p>
    <w:p w14:paraId="4EEF902E" w14:textId="77777777" w:rsidR="00000000" w:rsidRDefault="00E23567">
      <w:pPr>
        <w:pStyle w:val="a0"/>
        <w:rPr>
          <w:rtl/>
        </w:rPr>
      </w:pPr>
    </w:p>
    <w:p w14:paraId="577B03C2" w14:textId="77777777" w:rsidR="00000000" w:rsidRDefault="00E23567">
      <w:pPr>
        <w:pStyle w:val="a0"/>
        <w:rPr>
          <w:rFonts w:hint="cs"/>
          <w:rtl/>
        </w:rPr>
      </w:pPr>
      <w:r>
        <w:rPr>
          <w:rFonts w:hint="cs"/>
          <w:rtl/>
        </w:rPr>
        <w:t xml:space="preserve">יש דרך לשכנע. </w:t>
      </w:r>
    </w:p>
    <w:p w14:paraId="254C1B85" w14:textId="77777777" w:rsidR="00000000" w:rsidRDefault="00E23567">
      <w:pPr>
        <w:pStyle w:val="a0"/>
        <w:rPr>
          <w:rFonts w:hint="cs"/>
          <w:rtl/>
        </w:rPr>
      </w:pPr>
    </w:p>
    <w:p w14:paraId="73C88253" w14:textId="77777777" w:rsidR="00000000" w:rsidRDefault="00E23567">
      <w:pPr>
        <w:pStyle w:val="af0"/>
        <w:rPr>
          <w:rtl/>
        </w:rPr>
      </w:pPr>
      <w:r>
        <w:rPr>
          <w:rFonts w:hint="eastAsia"/>
          <w:rtl/>
        </w:rPr>
        <w:t>יעקב</w:t>
      </w:r>
      <w:r>
        <w:rPr>
          <w:rtl/>
        </w:rPr>
        <w:t xml:space="preserve"> ליצמן (יהדות התורה):</w:t>
      </w:r>
    </w:p>
    <w:p w14:paraId="6E3C8F27" w14:textId="77777777" w:rsidR="00000000" w:rsidRDefault="00E23567">
      <w:pPr>
        <w:pStyle w:val="a0"/>
        <w:rPr>
          <w:rFonts w:hint="cs"/>
          <w:rtl/>
        </w:rPr>
      </w:pPr>
    </w:p>
    <w:p w14:paraId="244CC5AE" w14:textId="77777777" w:rsidR="00000000" w:rsidRDefault="00E23567">
      <w:pPr>
        <w:pStyle w:val="a0"/>
        <w:ind w:firstLine="0"/>
        <w:rPr>
          <w:rFonts w:hint="cs"/>
          <w:rtl/>
        </w:rPr>
      </w:pPr>
      <w:r>
        <w:rPr>
          <w:rFonts w:hint="cs"/>
          <w:rtl/>
        </w:rPr>
        <w:tab/>
        <w:t xml:space="preserve">רק דרך אחת. </w:t>
      </w:r>
    </w:p>
    <w:p w14:paraId="30485717" w14:textId="77777777" w:rsidR="00000000" w:rsidRDefault="00E23567">
      <w:pPr>
        <w:pStyle w:val="a0"/>
        <w:ind w:firstLine="0"/>
        <w:rPr>
          <w:rFonts w:hint="cs"/>
          <w:rtl/>
        </w:rPr>
      </w:pPr>
    </w:p>
    <w:p w14:paraId="6241CDA4" w14:textId="77777777" w:rsidR="00000000" w:rsidRDefault="00E23567">
      <w:pPr>
        <w:pStyle w:val="-"/>
        <w:rPr>
          <w:rtl/>
        </w:rPr>
      </w:pPr>
      <w:bookmarkStart w:id="51" w:name="FS000000473T11_02_2004_13_57_07C"/>
      <w:bookmarkEnd w:id="51"/>
      <w:r>
        <w:rPr>
          <w:rtl/>
        </w:rPr>
        <w:t>שר הבריאות דני נ</w:t>
      </w:r>
      <w:r>
        <w:rPr>
          <w:rtl/>
        </w:rPr>
        <w:t>וה:</w:t>
      </w:r>
    </w:p>
    <w:p w14:paraId="117B06F0" w14:textId="77777777" w:rsidR="00000000" w:rsidRDefault="00E23567">
      <w:pPr>
        <w:pStyle w:val="a0"/>
        <w:rPr>
          <w:rtl/>
        </w:rPr>
      </w:pPr>
    </w:p>
    <w:p w14:paraId="37C5F06B" w14:textId="77777777" w:rsidR="00000000" w:rsidRDefault="00E23567">
      <w:pPr>
        <w:pStyle w:val="a0"/>
        <w:rPr>
          <w:rFonts w:hint="cs"/>
          <w:rtl/>
        </w:rPr>
      </w:pPr>
      <w:bookmarkStart w:id="52" w:name="FS000000473T11_02_2004_13_57_01"/>
      <w:bookmarkEnd w:id="52"/>
      <w:r>
        <w:rPr>
          <w:rFonts w:hint="cs"/>
          <w:rtl/>
        </w:rPr>
        <w:t xml:space="preserve">ואנחנו מנסים ונמשיך לנסות. זה לגבי השאלה שלא נשאלה. </w:t>
      </w:r>
    </w:p>
    <w:p w14:paraId="3FA4FA6F" w14:textId="77777777" w:rsidR="00000000" w:rsidRDefault="00E23567">
      <w:pPr>
        <w:pStyle w:val="a0"/>
        <w:rPr>
          <w:rFonts w:hint="cs"/>
          <w:rtl/>
        </w:rPr>
      </w:pPr>
    </w:p>
    <w:p w14:paraId="37284BB1" w14:textId="77777777" w:rsidR="00000000" w:rsidRDefault="00E23567">
      <w:pPr>
        <w:pStyle w:val="a0"/>
        <w:rPr>
          <w:rFonts w:hint="cs"/>
          <w:rtl/>
        </w:rPr>
      </w:pPr>
      <w:r>
        <w:rPr>
          <w:rFonts w:hint="cs"/>
          <w:rtl/>
        </w:rPr>
        <w:t xml:space="preserve">לגבי השאלה שנשאלה, בכל מה שנוגע לאוכלוסיית הקשישים - - - </w:t>
      </w:r>
    </w:p>
    <w:p w14:paraId="1FEC9733" w14:textId="77777777" w:rsidR="00000000" w:rsidRDefault="00E23567">
      <w:pPr>
        <w:pStyle w:val="a0"/>
        <w:rPr>
          <w:rFonts w:hint="cs"/>
          <w:rtl/>
        </w:rPr>
      </w:pPr>
    </w:p>
    <w:p w14:paraId="52714775" w14:textId="77777777" w:rsidR="00000000" w:rsidRDefault="00E23567">
      <w:pPr>
        <w:pStyle w:val="af1"/>
        <w:rPr>
          <w:rtl/>
        </w:rPr>
      </w:pPr>
      <w:r>
        <w:rPr>
          <w:rtl/>
        </w:rPr>
        <w:t>היו"ר ראובן ריבלין:</w:t>
      </w:r>
    </w:p>
    <w:p w14:paraId="5ECF3BBA" w14:textId="77777777" w:rsidR="00000000" w:rsidRDefault="00E23567">
      <w:pPr>
        <w:pStyle w:val="a0"/>
        <w:rPr>
          <w:rtl/>
        </w:rPr>
      </w:pPr>
    </w:p>
    <w:p w14:paraId="4F3341CF" w14:textId="77777777" w:rsidR="00000000" w:rsidRDefault="00E23567">
      <w:pPr>
        <w:pStyle w:val="a0"/>
        <w:rPr>
          <w:rFonts w:hint="cs"/>
          <w:rtl/>
        </w:rPr>
      </w:pPr>
      <w:r>
        <w:rPr>
          <w:rFonts w:hint="cs"/>
          <w:rtl/>
        </w:rPr>
        <w:t xml:space="preserve">אתה כיושב-ראש ועדת הכספים, הרב ליצמן, ידעת לשכנע טוב מאוד. </w:t>
      </w:r>
    </w:p>
    <w:p w14:paraId="7C7089F9" w14:textId="77777777" w:rsidR="00000000" w:rsidRDefault="00E23567">
      <w:pPr>
        <w:pStyle w:val="af0"/>
        <w:rPr>
          <w:rFonts w:hint="cs"/>
          <w:rtl/>
        </w:rPr>
      </w:pPr>
    </w:p>
    <w:p w14:paraId="046A0541" w14:textId="77777777" w:rsidR="00000000" w:rsidRDefault="00E23567">
      <w:pPr>
        <w:pStyle w:val="af0"/>
        <w:rPr>
          <w:rtl/>
        </w:rPr>
      </w:pPr>
      <w:r>
        <w:rPr>
          <w:rtl/>
        </w:rPr>
        <w:t>יעקב ליצמן (יהדות התורה):</w:t>
      </w:r>
    </w:p>
    <w:p w14:paraId="72584263" w14:textId="77777777" w:rsidR="00000000" w:rsidRDefault="00E23567">
      <w:pPr>
        <w:pStyle w:val="a0"/>
        <w:rPr>
          <w:rtl/>
        </w:rPr>
      </w:pPr>
    </w:p>
    <w:p w14:paraId="3EF7BD83" w14:textId="77777777" w:rsidR="00000000" w:rsidRDefault="00E23567">
      <w:pPr>
        <w:pStyle w:val="a0"/>
        <w:rPr>
          <w:rFonts w:hint="cs"/>
          <w:rtl/>
        </w:rPr>
      </w:pPr>
      <w:r>
        <w:rPr>
          <w:rFonts w:hint="cs"/>
          <w:rtl/>
        </w:rPr>
        <w:t>- - -</w:t>
      </w:r>
    </w:p>
    <w:p w14:paraId="412E13A5" w14:textId="77777777" w:rsidR="00000000" w:rsidRDefault="00E23567">
      <w:pPr>
        <w:pStyle w:val="a0"/>
        <w:rPr>
          <w:rFonts w:hint="cs"/>
          <w:rtl/>
        </w:rPr>
      </w:pPr>
    </w:p>
    <w:p w14:paraId="1FB47E9B" w14:textId="77777777" w:rsidR="00000000" w:rsidRDefault="00E23567">
      <w:pPr>
        <w:pStyle w:val="-"/>
        <w:rPr>
          <w:rtl/>
        </w:rPr>
      </w:pPr>
      <w:bookmarkStart w:id="53" w:name="FS000000473T11_02_2004_13_32_26C"/>
      <w:bookmarkEnd w:id="53"/>
      <w:r>
        <w:rPr>
          <w:rtl/>
        </w:rPr>
        <w:t>שר הבריאות דני נוה:</w:t>
      </w:r>
    </w:p>
    <w:p w14:paraId="6A69B5BB" w14:textId="77777777" w:rsidR="00000000" w:rsidRDefault="00E23567">
      <w:pPr>
        <w:pStyle w:val="a0"/>
        <w:rPr>
          <w:rtl/>
        </w:rPr>
      </w:pPr>
    </w:p>
    <w:p w14:paraId="746DB453" w14:textId="77777777" w:rsidR="00000000" w:rsidRDefault="00E23567">
      <w:pPr>
        <w:pStyle w:val="a0"/>
        <w:ind w:firstLine="720"/>
        <w:rPr>
          <w:rFonts w:hint="cs"/>
          <w:rtl/>
        </w:rPr>
      </w:pPr>
      <w:r>
        <w:rPr>
          <w:rFonts w:hint="cs"/>
          <w:rtl/>
        </w:rPr>
        <w:t>ב</w:t>
      </w:r>
      <w:r>
        <w:rPr>
          <w:rFonts w:hint="cs"/>
          <w:rtl/>
        </w:rPr>
        <w:t xml:space="preserve">כל מה שנוגע לשאלתו של חבר הכנסת פרוש לגבי אוכלוסיית הקשישים אני יכול לומר, שאין ספק שגם במערכת הבריאות אנחנו נתקלים בקשיים נוראיים בכל מה שנוגע לקשישים ולמצוקה התקציבית. זה לא דבר שהתחיל היום, זה לא דבר שהתחיל אתמול. אנחנו במגמה רבת-שנים של פגיעה בשירותים </w:t>
      </w:r>
      <w:r>
        <w:rPr>
          <w:rFonts w:hint="cs"/>
          <w:rtl/>
        </w:rPr>
        <w:t>חיוניים בכל מה שנוגע לרמת הרפואה הציבורית במדינת ישראל. אז נוח לעשות מזה עניין פוליטי, אבל, חבר הכנסת פרוש, אתה היית שותף לאורך השנים האחרונות בקואליציה שגם היא חטאה בזה. אתה מסתכל על כל הממשלות של העשור האחרון, ואתה מסתכל על סדרי העדיפויות הלאומיים שלהן ב</w:t>
      </w:r>
      <w:r>
        <w:rPr>
          <w:rFonts w:hint="cs"/>
          <w:rtl/>
        </w:rPr>
        <w:t xml:space="preserve">כל מה שנוגע לשירותים של בריאות הציבור, שירותי הבריאות הציבוריים בישראל ואוכלוסיית הקשישים - כולם חטאו בזה, כולם. </w:t>
      </w:r>
    </w:p>
    <w:p w14:paraId="2FABDBD9" w14:textId="77777777" w:rsidR="00000000" w:rsidRDefault="00E23567">
      <w:pPr>
        <w:pStyle w:val="a0"/>
        <w:ind w:firstLine="0"/>
        <w:rPr>
          <w:rFonts w:hint="cs"/>
          <w:rtl/>
        </w:rPr>
      </w:pPr>
    </w:p>
    <w:p w14:paraId="6F1DEBDF" w14:textId="77777777" w:rsidR="00000000" w:rsidRDefault="00E23567">
      <w:pPr>
        <w:pStyle w:val="af0"/>
        <w:rPr>
          <w:rtl/>
        </w:rPr>
      </w:pPr>
      <w:r>
        <w:rPr>
          <w:rFonts w:hint="eastAsia"/>
          <w:rtl/>
        </w:rPr>
        <w:t>מאיר</w:t>
      </w:r>
      <w:r>
        <w:rPr>
          <w:rtl/>
        </w:rPr>
        <w:t xml:space="preserve"> פרוש (יהדות התורה):</w:t>
      </w:r>
    </w:p>
    <w:p w14:paraId="69EEB442" w14:textId="77777777" w:rsidR="00000000" w:rsidRDefault="00E23567">
      <w:pPr>
        <w:pStyle w:val="a0"/>
        <w:rPr>
          <w:rFonts w:hint="cs"/>
          <w:rtl/>
        </w:rPr>
      </w:pPr>
    </w:p>
    <w:p w14:paraId="058637B3" w14:textId="77777777" w:rsidR="00000000" w:rsidRDefault="00E23567">
      <w:pPr>
        <w:pStyle w:val="a0"/>
        <w:rPr>
          <w:rFonts w:hint="cs"/>
          <w:rtl/>
        </w:rPr>
      </w:pPr>
      <w:r>
        <w:rPr>
          <w:rFonts w:hint="cs"/>
          <w:rtl/>
        </w:rPr>
        <w:t>אמרת, שר הבריאות - - -</w:t>
      </w:r>
    </w:p>
    <w:p w14:paraId="09137AD7" w14:textId="77777777" w:rsidR="00000000" w:rsidRDefault="00E23567">
      <w:pPr>
        <w:pStyle w:val="a0"/>
        <w:rPr>
          <w:rFonts w:hint="cs"/>
          <w:rtl/>
        </w:rPr>
      </w:pPr>
    </w:p>
    <w:p w14:paraId="4B5C2F0B" w14:textId="77777777" w:rsidR="00000000" w:rsidRDefault="00E23567">
      <w:pPr>
        <w:pStyle w:val="-"/>
        <w:rPr>
          <w:rtl/>
        </w:rPr>
      </w:pPr>
      <w:bookmarkStart w:id="54" w:name="FS000000473T11_02_2004_13_33_28C"/>
      <w:bookmarkEnd w:id="54"/>
      <w:r>
        <w:rPr>
          <w:rtl/>
        </w:rPr>
        <w:t>שר הבריאות דני נוה:</w:t>
      </w:r>
    </w:p>
    <w:p w14:paraId="2A85A7E4" w14:textId="77777777" w:rsidR="00000000" w:rsidRDefault="00E23567">
      <w:pPr>
        <w:pStyle w:val="a0"/>
        <w:rPr>
          <w:rtl/>
        </w:rPr>
      </w:pPr>
    </w:p>
    <w:p w14:paraId="6486A912" w14:textId="77777777" w:rsidR="00000000" w:rsidRDefault="00E23567">
      <w:pPr>
        <w:pStyle w:val="a0"/>
        <w:rPr>
          <w:rFonts w:hint="cs"/>
          <w:rtl/>
        </w:rPr>
      </w:pPr>
      <w:r>
        <w:rPr>
          <w:rFonts w:hint="cs"/>
          <w:rtl/>
        </w:rPr>
        <w:t>אני יכול לומר לך, שבכל מה שנוגע למשרדי אני נאבק על התקציבים האלה ומנסה</w:t>
      </w:r>
      <w:r>
        <w:rPr>
          <w:rFonts w:hint="cs"/>
          <w:rtl/>
        </w:rPr>
        <w:t xml:space="preserve"> למצוא פתרונות. הפתרונות הם לא פשוטים, במסגרת התקציבים המידלדלים של משרד הבריאות. האמצעים שעומדים לרשותנו הולכים ופוחתים משנה לשנה, ואני נאבק במסגרת מה שאפשר, גם בתקציבים שעומדים לרשותי וגם להשגת אמצעים נוספים, כדי לתת תשובות נוספות על הדבר הזה. </w:t>
      </w:r>
    </w:p>
    <w:p w14:paraId="1D11102D" w14:textId="77777777" w:rsidR="00000000" w:rsidRDefault="00E23567">
      <w:pPr>
        <w:pStyle w:val="a0"/>
        <w:rPr>
          <w:rFonts w:hint="cs"/>
          <w:rtl/>
        </w:rPr>
      </w:pPr>
    </w:p>
    <w:p w14:paraId="32A652C2" w14:textId="77777777" w:rsidR="00000000" w:rsidRDefault="00E23567">
      <w:pPr>
        <w:pStyle w:val="a0"/>
        <w:rPr>
          <w:rFonts w:hint="cs"/>
          <w:rtl/>
        </w:rPr>
      </w:pPr>
      <w:r>
        <w:rPr>
          <w:rFonts w:hint="cs"/>
          <w:rtl/>
        </w:rPr>
        <w:t xml:space="preserve">דבר אחד </w:t>
      </w:r>
      <w:r>
        <w:rPr>
          <w:rFonts w:hint="cs"/>
          <w:rtl/>
        </w:rPr>
        <w:t xml:space="preserve">ברור לי בתפיסת עולם, חבר הכנסת פרוש, שהחוסן החברתי שלנו נמדד בדברים האלה במידה רבה מאוד. בלי חוסן חברתי, גם החוסן הלאומי שלנו בבעיה. לכן אני חושב שחובתנו היום היא מוסרית בכל קנה-מידה שהוא - לעשות יותר למען האוכלוסייה הזאת, גם בכל מה שנוגע לתקציבי הבריאות, </w:t>
      </w:r>
      <w:r>
        <w:rPr>
          <w:rFonts w:hint="cs"/>
          <w:rtl/>
        </w:rPr>
        <w:t xml:space="preserve">ולא תהיה בישראל מציאות שבה קשישים מגיעים לרופא ואומרים לו שאין להם כסף ולכן שיאמר להם איזה מרשם יותר חשוב. זה דבר בלתי נסבל. </w:t>
      </w:r>
    </w:p>
    <w:p w14:paraId="31C1B019" w14:textId="77777777" w:rsidR="00000000" w:rsidRDefault="00E23567">
      <w:pPr>
        <w:pStyle w:val="a0"/>
        <w:rPr>
          <w:rFonts w:hint="cs"/>
          <w:rtl/>
        </w:rPr>
      </w:pPr>
    </w:p>
    <w:p w14:paraId="6E8D7DD4" w14:textId="77777777" w:rsidR="00000000" w:rsidRDefault="00E23567">
      <w:pPr>
        <w:pStyle w:val="af1"/>
        <w:rPr>
          <w:rtl/>
        </w:rPr>
      </w:pPr>
      <w:r>
        <w:rPr>
          <w:rtl/>
        </w:rPr>
        <w:t>היו"ר ראובן ריבלין:</w:t>
      </w:r>
    </w:p>
    <w:p w14:paraId="45212A8C" w14:textId="77777777" w:rsidR="00000000" w:rsidRDefault="00E23567">
      <w:pPr>
        <w:pStyle w:val="a0"/>
        <w:rPr>
          <w:rtl/>
        </w:rPr>
      </w:pPr>
    </w:p>
    <w:p w14:paraId="246A1281" w14:textId="77777777" w:rsidR="00000000" w:rsidRDefault="00E23567">
      <w:pPr>
        <w:pStyle w:val="a0"/>
        <w:rPr>
          <w:rFonts w:hint="cs"/>
          <w:rtl/>
        </w:rPr>
      </w:pPr>
      <w:r>
        <w:rPr>
          <w:rFonts w:hint="cs"/>
          <w:rtl/>
        </w:rPr>
        <w:t xml:space="preserve">תודה לשר הבריאות, אשר אנחנו מטריחים אותו כמעט כל שבוע. כבוד השר שטרית ישיב על שאילתא בעל-פה מס' 128, שהוגשה </w:t>
      </w:r>
      <w:r>
        <w:rPr>
          <w:rFonts w:hint="cs"/>
          <w:rtl/>
        </w:rPr>
        <w:t xml:space="preserve">לשר האוצר, מאת חברת הכנסת רוחמה אברהם: הקיצוץ בפעילות מגן-דוד-אדום ביהודה ובשומרון. בשלב ראשון, לקרוא את השאלה. </w:t>
      </w:r>
    </w:p>
    <w:p w14:paraId="1454A9F2" w14:textId="77777777" w:rsidR="00000000" w:rsidRDefault="00E23567">
      <w:pPr>
        <w:pStyle w:val="a0"/>
        <w:rPr>
          <w:rFonts w:hint="cs"/>
          <w:rtl/>
        </w:rPr>
      </w:pPr>
    </w:p>
    <w:p w14:paraId="0F085C8B" w14:textId="77777777" w:rsidR="00000000" w:rsidRDefault="00E23567">
      <w:pPr>
        <w:pStyle w:val="a1"/>
        <w:jc w:val="center"/>
        <w:rPr>
          <w:rFonts w:hint="cs"/>
          <w:rtl/>
        </w:rPr>
      </w:pPr>
      <w:bookmarkStart w:id="55" w:name="_Toc67150108"/>
      <w:r>
        <w:rPr>
          <w:rFonts w:hint="cs"/>
          <w:rtl/>
        </w:rPr>
        <w:t>128. הקיצוץ בפעילות מגן-דוד-אדום ביהודה ובשומרון</w:t>
      </w:r>
      <w:bookmarkEnd w:id="55"/>
    </w:p>
    <w:p w14:paraId="4ED2F9BE" w14:textId="77777777" w:rsidR="00000000" w:rsidRDefault="00E23567">
      <w:pPr>
        <w:pStyle w:val="a0"/>
        <w:rPr>
          <w:rFonts w:hint="cs"/>
          <w:rtl/>
        </w:rPr>
      </w:pPr>
    </w:p>
    <w:p w14:paraId="0EC3BF2D" w14:textId="77777777" w:rsidR="00000000" w:rsidRDefault="00E23567">
      <w:pPr>
        <w:pStyle w:val="a"/>
        <w:rPr>
          <w:rtl/>
        </w:rPr>
      </w:pPr>
      <w:bookmarkStart w:id="56" w:name="FS000001026T11_02_2004_13_35_05"/>
      <w:bookmarkStart w:id="57" w:name="_Toc67150109"/>
      <w:bookmarkEnd w:id="56"/>
      <w:r>
        <w:rPr>
          <w:rFonts w:hint="eastAsia"/>
          <w:rtl/>
        </w:rPr>
        <w:t>רוחמה</w:t>
      </w:r>
      <w:r>
        <w:rPr>
          <w:rtl/>
        </w:rPr>
        <w:t xml:space="preserve"> אברהם (הליכוד):</w:t>
      </w:r>
      <w:bookmarkEnd w:id="57"/>
    </w:p>
    <w:p w14:paraId="0689C9F6" w14:textId="77777777" w:rsidR="00000000" w:rsidRDefault="00E23567">
      <w:pPr>
        <w:pStyle w:val="a0"/>
        <w:rPr>
          <w:rFonts w:hint="cs"/>
          <w:rtl/>
        </w:rPr>
      </w:pPr>
    </w:p>
    <w:p w14:paraId="6F15A713" w14:textId="77777777" w:rsidR="00000000" w:rsidRDefault="00E23567">
      <w:pPr>
        <w:pStyle w:val="a0"/>
        <w:rPr>
          <w:rFonts w:hint="cs"/>
          <w:rtl/>
        </w:rPr>
      </w:pPr>
      <w:r>
        <w:rPr>
          <w:rFonts w:hint="cs"/>
          <w:rtl/>
        </w:rPr>
        <w:t>בתאריך 1 בפברואר 2004 פורסם בכלי התקשורת, כי מגן-דוד-אדום מתכוון לצמצ</w:t>
      </w:r>
      <w:r>
        <w:rPr>
          <w:rFonts w:hint="cs"/>
          <w:rtl/>
        </w:rPr>
        <w:t xml:space="preserve">ם את פעילותו ביהודה ובשומרון בשל אי-העברה של כ-6 מיליוני שקלים המגיעים לו מכוח החלטת הממשלה. </w:t>
      </w:r>
    </w:p>
    <w:p w14:paraId="2CB77366" w14:textId="77777777" w:rsidR="00000000" w:rsidRDefault="00E23567">
      <w:pPr>
        <w:pStyle w:val="a0"/>
        <w:rPr>
          <w:rFonts w:hint="cs"/>
          <w:rtl/>
        </w:rPr>
      </w:pPr>
    </w:p>
    <w:p w14:paraId="14D2CE53" w14:textId="77777777" w:rsidR="00000000" w:rsidRDefault="00E23567">
      <w:pPr>
        <w:pStyle w:val="a0"/>
        <w:rPr>
          <w:rFonts w:hint="cs"/>
          <w:rtl/>
        </w:rPr>
      </w:pPr>
      <w:r>
        <w:rPr>
          <w:rFonts w:hint="cs"/>
          <w:rtl/>
        </w:rPr>
        <w:t xml:space="preserve">רצוני לשאול: </w:t>
      </w:r>
    </w:p>
    <w:p w14:paraId="7641F774" w14:textId="77777777" w:rsidR="00000000" w:rsidRDefault="00E23567">
      <w:pPr>
        <w:pStyle w:val="a0"/>
        <w:rPr>
          <w:rFonts w:hint="cs"/>
          <w:rtl/>
        </w:rPr>
      </w:pPr>
    </w:p>
    <w:p w14:paraId="5BBF0AE9" w14:textId="77777777" w:rsidR="00000000" w:rsidRDefault="00E23567">
      <w:pPr>
        <w:pStyle w:val="a0"/>
        <w:rPr>
          <w:rFonts w:hint="cs"/>
          <w:rtl/>
        </w:rPr>
      </w:pPr>
      <w:r>
        <w:rPr>
          <w:rFonts w:hint="cs"/>
          <w:rtl/>
        </w:rPr>
        <w:t>1. האם משרד האוצר אכן הבטיח להעביר למגן-דוד-אדום סך של 6 מיליוני שקלים למימון פעילות ביהודה ובשומרון?</w:t>
      </w:r>
    </w:p>
    <w:p w14:paraId="4B126A88" w14:textId="77777777" w:rsidR="00000000" w:rsidRDefault="00E23567">
      <w:pPr>
        <w:pStyle w:val="a0"/>
        <w:rPr>
          <w:rFonts w:hint="cs"/>
          <w:rtl/>
        </w:rPr>
      </w:pPr>
    </w:p>
    <w:p w14:paraId="1C8DADBD" w14:textId="77777777" w:rsidR="00000000" w:rsidRDefault="00E23567">
      <w:pPr>
        <w:pStyle w:val="a0"/>
        <w:rPr>
          <w:rFonts w:hint="cs"/>
          <w:rtl/>
        </w:rPr>
      </w:pPr>
      <w:r>
        <w:rPr>
          <w:rFonts w:hint="cs"/>
          <w:rtl/>
        </w:rPr>
        <w:t xml:space="preserve">2. כיצד נערך המשרד להסדיר את העניין על מנת </w:t>
      </w:r>
      <w:r>
        <w:rPr>
          <w:rFonts w:hint="cs"/>
          <w:rtl/>
        </w:rPr>
        <w:t>שלא לפגוע בשירותי מגן-דוד-אדום ביהודה ובשומרון?</w:t>
      </w:r>
    </w:p>
    <w:p w14:paraId="024EE655" w14:textId="77777777" w:rsidR="00000000" w:rsidRDefault="00E23567">
      <w:pPr>
        <w:pStyle w:val="a0"/>
        <w:rPr>
          <w:rFonts w:hint="cs"/>
          <w:rtl/>
        </w:rPr>
      </w:pPr>
    </w:p>
    <w:p w14:paraId="27E706F9" w14:textId="77777777" w:rsidR="00000000" w:rsidRDefault="00E23567">
      <w:pPr>
        <w:pStyle w:val="af1"/>
        <w:rPr>
          <w:rtl/>
        </w:rPr>
      </w:pPr>
      <w:bookmarkStart w:id="58" w:name="FS000000478T11_02_2004_13_35_24"/>
      <w:bookmarkEnd w:id="58"/>
      <w:r>
        <w:rPr>
          <w:rtl/>
        </w:rPr>
        <w:t>היו"ר ראובן ריבלין:</w:t>
      </w:r>
    </w:p>
    <w:p w14:paraId="65034BDC" w14:textId="77777777" w:rsidR="00000000" w:rsidRDefault="00E23567">
      <w:pPr>
        <w:pStyle w:val="a0"/>
        <w:rPr>
          <w:rtl/>
        </w:rPr>
      </w:pPr>
    </w:p>
    <w:p w14:paraId="4A8219C1" w14:textId="77777777" w:rsidR="00000000" w:rsidRDefault="00E23567">
      <w:pPr>
        <w:pStyle w:val="a0"/>
        <w:rPr>
          <w:rFonts w:hint="cs"/>
          <w:rtl/>
        </w:rPr>
      </w:pPr>
      <w:r>
        <w:rPr>
          <w:rFonts w:hint="cs"/>
          <w:rtl/>
        </w:rPr>
        <w:t xml:space="preserve">תודה לחברת הכנסת רוחמה אברהם. ישיב השר, ולאחר מכן - שאלה נוספת. </w:t>
      </w:r>
    </w:p>
    <w:p w14:paraId="7C22CAFD" w14:textId="77777777" w:rsidR="00000000" w:rsidRDefault="00E23567">
      <w:pPr>
        <w:pStyle w:val="a0"/>
        <w:rPr>
          <w:rFonts w:hint="cs"/>
          <w:rtl/>
        </w:rPr>
      </w:pPr>
    </w:p>
    <w:p w14:paraId="5DD24FDB" w14:textId="77777777" w:rsidR="00000000" w:rsidRDefault="00E23567">
      <w:pPr>
        <w:pStyle w:val="a"/>
        <w:rPr>
          <w:rtl/>
        </w:rPr>
      </w:pPr>
      <w:bookmarkStart w:id="59" w:name="FS000000478T11_02_2004_14_09_51"/>
      <w:bookmarkStart w:id="60" w:name="_Toc67150110"/>
      <w:bookmarkEnd w:id="59"/>
      <w:r>
        <w:rPr>
          <w:rFonts w:hint="eastAsia"/>
          <w:rtl/>
        </w:rPr>
        <w:t>השר</w:t>
      </w:r>
      <w:r>
        <w:rPr>
          <w:rtl/>
        </w:rPr>
        <w:t xml:space="preserve"> מאיר שטרית:</w:t>
      </w:r>
      <w:bookmarkEnd w:id="60"/>
    </w:p>
    <w:p w14:paraId="684E7FD0" w14:textId="77777777" w:rsidR="00000000" w:rsidRDefault="00E23567">
      <w:pPr>
        <w:pStyle w:val="a0"/>
        <w:rPr>
          <w:rFonts w:hint="cs"/>
          <w:rtl/>
        </w:rPr>
      </w:pPr>
    </w:p>
    <w:p w14:paraId="268A470D" w14:textId="77777777" w:rsidR="00000000" w:rsidRDefault="00E23567">
      <w:pPr>
        <w:pStyle w:val="a0"/>
        <w:rPr>
          <w:rFonts w:hint="cs"/>
          <w:rtl/>
        </w:rPr>
      </w:pPr>
      <w:r>
        <w:rPr>
          <w:rFonts w:hint="cs"/>
          <w:rtl/>
        </w:rPr>
        <w:t xml:space="preserve">אדוני היושב-ראש, אני מתכבד להשיב על השאילתא של חברת הכנסת רוחמה אברהם: </w:t>
      </w:r>
    </w:p>
    <w:p w14:paraId="21D47433" w14:textId="77777777" w:rsidR="00000000" w:rsidRDefault="00E23567">
      <w:pPr>
        <w:pStyle w:val="a0"/>
        <w:rPr>
          <w:rFonts w:hint="cs"/>
          <w:rtl/>
        </w:rPr>
      </w:pPr>
    </w:p>
    <w:p w14:paraId="6E7A7E06" w14:textId="77777777" w:rsidR="00000000" w:rsidRDefault="00E23567">
      <w:pPr>
        <w:pStyle w:val="a0"/>
        <w:rPr>
          <w:rFonts w:hint="cs"/>
          <w:rtl/>
        </w:rPr>
      </w:pPr>
      <w:r>
        <w:rPr>
          <w:rFonts w:hint="cs"/>
          <w:rtl/>
        </w:rPr>
        <w:t>1-2. אין החלטת ממשלה בדבר העבר</w:t>
      </w:r>
      <w:r>
        <w:rPr>
          <w:rFonts w:hint="cs"/>
          <w:rtl/>
        </w:rPr>
        <w:t xml:space="preserve">ת הסכומים הללו. </w:t>
      </w:r>
    </w:p>
    <w:p w14:paraId="6C41A08A" w14:textId="77777777" w:rsidR="00000000" w:rsidRDefault="00E23567">
      <w:pPr>
        <w:pStyle w:val="a0"/>
        <w:rPr>
          <w:rFonts w:hint="cs"/>
          <w:rtl/>
        </w:rPr>
      </w:pPr>
    </w:p>
    <w:p w14:paraId="2CB8D1C9" w14:textId="77777777" w:rsidR="00000000" w:rsidRDefault="00E23567">
      <w:pPr>
        <w:pStyle w:val="a0"/>
        <w:rPr>
          <w:rFonts w:hint="cs"/>
          <w:rtl/>
        </w:rPr>
      </w:pPr>
      <w:r>
        <w:rPr>
          <w:rFonts w:hint="cs"/>
          <w:rtl/>
        </w:rPr>
        <w:t xml:space="preserve">משרד האוצר לא הבטיח העברת הסכום למגן-דוד-אדום. </w:t>
      </w:r>
    </w:p>
    <w:p w14:paraId="4954C50A" w14:textId="77777777" w:rsidR="00000000" w:rsidRDefault="00E23567">
      <w:pPr>
        <w:pStyle w:val="a0"/>
        <w:rPr>
          <w:rFonts w:hint="cs"/>
          <w:rtl/>
        </w:rPr>
      </w:pPr>
    </w:p>
    <w:p w14:paraId="5417F33D" w14:textId="77777777" w:rsidR="00000000" w:rsidRDefault="00E23567">
      <w:pPr>
        <w:pStyle w:val="a0"/>
        <w:rPr>
          <w:rFonts w:hint="cs"/>
          <w:rtl/>
        </w:rPr>
      </w:pPr>
      <w:r>
        <w:rPr>
          <w:rFonts w:hint="cs"/>
          <w:rtl/>
        </w:rPr>
        <w:t xml:space="preserve">מגן-דוד-אדום מספק את שירותיו תוך ניוד המשאבים בין האזורים השונים ועל-פי הצורך. </w:t>
      </w:r>
    </w:p>
    <w:p w14:paraId="35DB4680" w14:textId="77777777" w:rsidR="00000000" w:rsidRDefault="00E23567">
      <w:pPr>
        <w:pStyle w:val="a0"/>
        <w:rPr>
          <w:rFonts w:hint="cs"/>
          <w:rtl/>
        </w:rPr>
      </w:pPr>
    </w:p>
    <w:p w14:paraId="382C6016" w14:textId="77777777" w:rsidR="00000000" w:rsidRDefault="00E23567">
      <w:pPr>
        <w:pStyle w:val="af1"/>
        <w:rPr>
          <w:rtl/>
        </w:rPr>
      </w:pPr>
      <w:r>
        <w:rPr>
          <w:rtl/>
        </w:rPr>
        <w:t>היו"ר ראובן ריבלין:</w:t>
      </w:r>
    </w:p>
    <w:p w14:paraId="196EFFB1" w14:textId="77777777" w:rsidR="00000000" w:rsidRDefault="00E23567">
      <w:pPr>
        <w:pStyle w:val="a0"/>
        <w:rPr>
          <w:rtl/>
        </w:rPr>
      </w:pPr>
    </w:p>
    <w:p w14:paraId="5253D8A8" w14:textId="77777777" w:rsidR="00000000" w:rsidRDefault="00E23567">
      <w:pPr>
        <w:pStyle w:val="a0"/>
        <w:rPr>
          <w:rFonts w:hint="cs"/>
          <w:rtl/>
        </w:rPr>
      </w:pPr>
      <w:r>
        <w:rPr>
          <w:rFonts w:hint="cs"/>
          <w:rtl/>
        </w:rPr>
        <w:t>תודה. שאלה נוספת לחברת הכנסת רוחמה אברהם? מוותרת. ובכן, אם היא מוותרת, יש שאלה נוספת לח</w:t>
      </w:r>
      <w:r>
        <w:rPr>
          <w:rFonts w:hint="cs"/>
          <w:rtl/>
        </w:rPr>
        <w:t xml:space="preserve">בר הכנסת אייכלר, לחבר הכנסת אדלשטיין ולחבר הכנסת מח'ול. </w:t>
      </w:r>
    </w:p>
    <w:p w14:paraId="75AB7713" w14:textId="77777777" w:rsidR="00000000" w:rsidRDefault="00E23567">
      <w:pPr>
        <w:pStyle w:val="a0"/>
        <w:rPr>
          <w:rFonts w:hint="cs"/>
          <w:rtl/>
        </w:rPr>
      </w:pPr>
    </w:p>
    <w:p w14:paraId="4E041022" w14:textId="77777777" w:rsidR="00000000" w:rsidRDefault="00E23567">
      <w:pPr>
        <w:pStyle w:val="af0"/>
        <w:rPr>
          <w:rtl/>
        </w:rPr>
      </w:pPr>
      <w:r>
        <w:rPr>
          <w:rFonts w:hint="eastAsia"/>
          <w:rtl/>
        </w:rPr>
        <w:t>השר</w:t>
      </w:r>
      <w:r>
        <w:rPr>
          <w:rtl/>
        </w:rPr>
        <w:t xml:space="preserve"> מאיר שטרית:</w:t>
      </w:r>
    </w:p>
    <w:p w14:paraId="0CEBC87D" w14:textId="77777777" w:rsidR="00000000" w:rsidRDefault="00E23567">
      <w:pPr>
        <w:pStyle w:val="a0"/>
        <w:rPr>
          <w:rFonts w:hint="cs"/>
          <w:rtl/>
        </w:rPr>
      </w:pPr>
    </w:p>
    <w:p w14:paraId="4C77189C" w14:textId="77777777" w:rsidR="00000000" w:rsidRDefault="00E23567">
      <w:pPr>
        <w:pStyle w:val="a0"/>
        <w:rPr>
          <w:rFonts w:hint="cs"/>
          <w:rtl/>
        </w:rPr>
      </w:pPr>
      <w:r>
        <w:rPr>
          <w:rFonts w:hint="cs"/>
          <w:rtl/>
        </w:rPr>
        <w:t xml:space="preserve">מותר רק לשניים. </w:t>
      </w:r>
    </w:p>
    <w:p w14:paraId="0FF7F12A" w14:textId="77777777" w:rsidR="00000000" w:rsidRDefault="00E23567">
      <w:pPr>
        <w:pStyle w:val="a0"/>
        <w:rPr>
          <w:rFonts w:hint="cs"/>
          <w:rtl/>
        </w:rPr>
      </w:pPr>
    </w:p>
    <w:p w14:paraId="35EB9F97" w14:textId="77777777" w:rsidR="00000000" w:rsidRDefault="00E23567">
      <w:pPr>
        <w:pStyle w:val="af1"/>
        <w:rPr>
          <w:rtl/>
        </w:rPr>
      </w:pPr>
      <w:r>
        <w:rPr>
          <w:rtl/>
        </w:rPr>
        <w:t>היו"ר ראובן ריבלין:</w:t>
      </w:r>
    </w:p>
    <w:p w14:paraId="2B563AB3" w14:textId="77777777" w:rsidR="00000000" w:rsidRDefault="00E23567">
      <w:pPr>
        <w:pStyle w:val="a0"/>
        <w:rPr>
          <w:rtl/>
        </w:rPr>
      </w:pPr>
    </w:p>
    <w:p w14:paraId="2616AC83" w14:textId="77777777" w:rsidR="00000000" w:rsidRDefault="00E23567">
      <w:pPr>
        <w:pStyle w:val="a0"/>
        <w:rPr>
          <w:rFonts w:hint="cs"/>
          <w:rtl/>
        </w:rPr>
      </w:pPr>
      <w:r>
        <w:rPr>
          <w:rFonts w:hint="cs"/>
          <w:rtl/>
        </w:rPr>
        <w:t xml:space="preserve">היא ויתרה, אז שלושה יכולים לדבר. זאת פרשנות לקולא. בבקשה, חבר הכנסת אייכלר. </w:t>
      </w:r>
    </w:p>
    <w:p w14:paraId="4EE4DC01" w14:textId="77777777" w:rsidR="00000000" w:rsidRDefault="00E23567">
      <w:pPr>
        <w:pStyle w:val="a0"/>
        <w:rPr>
          <w:rFonts w:hint="cs"/>
          <w:rtl/>
        </w:rPr>
      </w:pPr>
    </w:p>
    <w:p w14:paraId="3CD8F7F7" w14:textId="77777777" w:rsidR="00000000" w:rsidRDefault="00E23567">
      <w:pPr>
        <w:pStyle w:val="a"/>
        <w:rPr>
          <w:rtl/>
        </w:rPr>
      </w:pPr>
      <w:bookmarkStart w:id="61" w:name="FS000001057T11_02_2004_13_36_16"/>
      <w:bookmarkStart w:id="62" w:name="_Toc67150111"/>
      <w:bookmarkEnd w:id="61"/>
      <w:r>
        <w:rPr>
          <w:rFonts w:hint="eastAsia"/>
          <w:rtl/>
        </w:rPr>
        <w:t>ישראל</w:t>
      </w:r>
      <w:r>
        <w:rPr>
          <w:rtl/>
        </w:rPr>
        <w:t xml:space="preserve"> אייכלר (יהדות התורה):</w:t>
      </w:r>
      <w:bookmarkEnd w:id="62"/>
    </w:p>
    <w:p w14:paraId="6AADA442" w14:textId="77777777" w:rsidR="00000000" w:rsidRDefault="00E23567">
      <w:pPr>
        <w:pStyle w:val="a0"/>
        <w:rPr>
          <w:rFonts w:hint="cs"/>
          <w:rtl/>
        </w:rPr>
      </w:pPr>
    </w:p>
    <w:p w14:paraId="2283568A" w14:textId="77777777" w:rsidR="00000000" w:rsidRDefault="00E23567">
      <w:pPr>
        <w:pStyle w:val="a0"/>
        <w:rPr>
          <w:rFonts w:hint="cs"/>
          <w:rtl/>
        </w:rPr>
      </w:pPr>
      <w:r>
        <w:rPr>
          <w:rFonts w:hint="cs"/>
          <w:rtl/>
        </w:rPr>
        <w:t>אדוני היושב-ראש, אני רוצה לציין, שר</w:t>
      </w:r>
      <w:r>
        <w:rPr>
          <w:rFonts w:hint="cs"/>
          <w:rtl/>
        </w:rPr>
        <w:t xml:space="preserve">עידת האדמה תפסה אותנו בדיון משודר על 130,000 אנשים שמנותקים מחשמל מדי שנה ומאות אלפים שמנותקים ממים ומטלפון. בזמן שאשה אחת סיפרה איך היא יושבת בחשכה, הזדעזענו, ולא ידענו אם להזדעזע מדבריה או מרעידת האדמה. </w:t>
      </w:r>
    </w:p>
    <w:p w14:paraId="239BA874" w14:textId="77777777" w:rsidR="00000000" w:rsidRDefault="00E23567">
      <w:pPr>
        <w:pStyle w:val="a0"/>
        <w:rPr>
          <w:rFonts w:hint="cs"/>
          <w:rtl/>
        </w:rPr>
      </w:pPr>
    </w:p>
    <w:p w14:paraId="259A2616" w14:textId="77777777" w:rsidR="00000000" w:rsidRDefault="00E23567">
      <w:pPr>
        <w:pStyle w:val="a0"/>
        <w:rPr>
          <w:rFonts w:hint="cs"/>
          <w:rtl/>
        </w:rPr>
      </w:pPr>
      <w:r>
        <w:rPr>
          <w:rFonts w:hint="cs"/>
          <w:rtl/>
        </w:rPr>
        <w:t>ועכשיו לשאלה -</w:t>
      </w:r>
      <w:r>
        <w:rPr>
          <w:rFonts w:hint="cs"/>
          <w:rtl/>
        </w:rPr>
        <w:tab/>
        <w:t>שר הבריאות ענה על שאלה שלא נשאלה ב</w:t>
      </w:r>
      <w:r>
        <w:rPr>
          <w:rFonts w:hint="cs"/>
          <w:rtl/>
        </w:rPr>
        <w:t>עניין החלטת קופת-חולים כללית להפסיק את האשפוז בבית-החולים "ביקור חולים". אני כן הגשתי שאילתא, אבל היא לא אושרה, ואני מאוד שמח ששר הבריאות ענה. זה מה שמביא אותי לשאלה לשר האוצר. אדוני השר במשרד האוצר מר מאיר שטרית, אחרי ששר הבריאות הודיע שהפגיעה באנשים שרוצ</w:t>
      </w:r>
      <w:r>
        <w:rPr>
          <w:rFonts w:hint="cs"/>
          <w:rtl/>
        </w:rPr>
        <w:t xml:space="preserve">ים להתאשפז ב"ביקור חולים" היא בניגוד לחוק, מה אתה כאוצר יכול לעשות, כי לא ייתכן שקופת-חולים תוכל להרוס בית-חולים על-ידי החלטה מינהלית שלא לאשפז אנשים זקנים שרגילים להתאשפז שם. </w:t>
      </w:r>
    </w:p>
    <w:p w14:paraId="25B3D975" w14:textId="77777777" w:rsidR="00000000" w:rsidRDefault="00E23567">
      <w:pPr>
        <w:pStyle w:val="a0"/>
        <w:rPr>
          <w:rFonts w:hint="cs"/>
          <w:rtl/>
        </w:rPr>
      </w:pPr>
    </w:p>
    <w:p w14:paraId="7FAA3192" w14:textId="77777777" w:rsidR="00000000" w:rsidRDefault="00E23567">
      <w:pPr>
        <w:pStyle w:val="af1"/>
        <w:rPr>
          <w:rtl/>
        </w:rPr>
      </w:pPr>
      <w:r>
        <w:rPr>
          <w:rtl/>
        </w:rPr>
        <w:t>היו"ר ראובן ריבלין:</w:t>
      </w:r>
    </w:p>
    <w:p w14:paraId="3F3CA699" w14:textId="77777777" w:rsidR="00000000" w:rsidRDefault="00E23567">
      <w:pPr>
        <w:pStyle w:val="a0"/>
        <w:rPr>
          <w:rFonts w:hint="cs"/>
          <w:rtl/>
        </w:rPr>
      </w:pPr>
    </w:p>
    <w:p w14:paraId="14D01F77" w14:textId="77777777" w:rsidR="00000000" w:rsidRDefault="00E23567">
      <w:pPr>
        <w:pStyle w:val="a0"/>
        <w:rPr>
          <w:rFonts w:hint="cs"/>
          <w:rtl/>
        </w:rPr>
      </w:pPr>
      <w:r>
        <w:rPr>
          <w:rFonts w:hint="cs"/>
          <w:rtl/>
        </w:rPr>
        <w:t xml:space="preserve">תודה. חבר הכנסת יולי אדלשטיין, בבקשה. </w:t>
      </w:r>
    </w:p>
    <w:p w14:paraId="0F53D094" w14:textId="77777777" w:rsidR="00000000" w:rsidRDefault="00E23567">
      <w:pPr>
        <w:pStyle w:val="a0"/>
        <w:rPr>
          <w:rFonts w:hint="cs"/>
          <w:rtl/>
        </w:rPr>
      </w:pPr>
    </w:p>
    <w:p w14:paraId="1D758806" w14:textId="77777777" w:rsidR="00000000" w:rsidRDefault="00E23567">
      <w:pPr>
        <w:pStyle w:val="a"/>
        <w:rPr>
          <w:rtl/>
        </w:rPr>
      </w:pPr>
      <w:bookmarkStart w:id="63" w:name="FS000000532T11_02_2004_13_37_20"/>
      <w:bookmarkStart w:id="64" w:name="_Toc67150112"/>
      <w:bookmarkEnd w:id="63"/>
      <w:r>
        <w:rPr>
          <w:rtl/>
        </w:rPr>
        <w:t>יולי-יואל אדלשטיי</w:t>
      </w:r>
      <w:r>
        <w:rPr>
          <w:rtl/>
        </w:rPr>
        <w:t>ן (הליכוד):</w:t>
      </w:r>
      <w:bookmarkEnd w:id="64"/>
    </w:p>
    <w:p w14:paraId="40F001E1" w14:textId="77777777" w:rsidR="00000000" w:rsidRDefault="00E23567">
      <w:pPr>
        <w:pStyle w:val="a0"/>
        <w:rPr>
          <w:rtl/>
        </w:rPr>
      </w:pPr>
    </w:p>
    <w:p w14:paraId="5284FB50" w14:textId="77777777" w:rsidR="00000000" w:rsidRDefault="00E23567">
      <w:pPr>
        <w:pStyle w:val="a0"/>
        <w:rPr>
          <w:rFonts w:hint="cs"/>
          <w:rtl/>
        </w:rPr>
      </w:pPr>
      <w:r>
        <w:rPr>
          <w:rFonts w:hint="cs"/>
          <w:rtl/>
        </w:rPr>
        <w:t>אדוני היושב-ראש, חברי חברי הכנסת, אדוני השר מאיר שטרית, אני דווקא כן רוצה לחזור לנושא השאילתא ששאלה חברת הכנסת רוחמה אברהם. במציאות שלנו לא הייתי מסתפק בתשובה, שהיא בוודאי נכונה מבחינה פורמלית, שמגן-דוד-אדום, בהתאם לצרכים, מנייד את המשאבים העו</w:t>
      </w:r>
      <w:r>
        <w:rPr>
          <w:rFonts w:hint="cs"/>
          <w:rtl/>
        </w:rPr>
        <w:t xml:space="preserve">מדים לרשותו. </w:t>
      </w:r>
    </w:p>
    <w:p w14:paraId="52AA1F74" w14:textId="77777777" w:rsidR="00000000" w:rsidRDefault="00E23567">
      <w:pPr>
        <w:pStyle w:val="a0"/>
        <w:rPr>
          <w:rFonts w:hint="cs"/>
          <w:rtl/>
        </w:rPr>
      </w:pPr>
    </w:p>
    <w:p w14:paraId="6385747D" w14:textId="77777777" w:rsidR="00000000" w:rsidRDefault="00E23567">
      <w:pPr>
        <w:pStyle w:val="a0"/>
        <w:rPr>
          <w:rFonts w:hint="cs"/>
          <w:rtl/>
        </w:rPr>
      </w:pPr>
      <w:r>
        <w:rPr>
          <w:rFonts w:hint="cs"/>
          <w:rtl/>
        </w:rPr>
        <w:t>אני חושב שהצרכים של תושבי יהודה ושומרון בתקופה זו הם, לצערנו הרב, כאלה שמחייבים גם התערבות של משרד כמו משרד האוצר בנושא הזה, ואם המשאבים הם הבעיה, אני קורא לך, אדוני השר, להתערב בדחיפות ולזמן את האנשים ממגן-דוד-אדום כדי לבדוק למה בתקופה כזאת</w:t>
      </w:r>
      <w:r>
        <w:rPr>
          <w:rFonts w:hint="cs"/>
          <w:rtl/>
        </w:rPr>
        <w:t xml:space="preserve"> הם מצמצמים את השירותים שלהם באזורי יהודה ושומרון. </w:t>
      </w:r>
    </w:p>
    <w:p w14:paraId="11D2C6F7" w14:textId="77777777" w:rsidR="00000000" w:rsidRDefault="00E23567">
      <w:pPr>
        <w:pStyle w:val="a0"/>
        <w:rPr>
          <w:rFonts w:hint="cs"/>
          <w:rtl/>
        </w:rPr>
      </w:pPr>
    </w:p>
    <w:p w14:paraId="5E27A641" w14:textId="77777777" w:rsidR="00000000" w:rsidRDefault="00E23567">
      <w:pPr>
        <w:pStyle w:val="af1"/>
        <w:rPr>
          <w:rtl/>
        </w:rPr>
      </w:pPr>
      <w:r>
        <w:rPr>
          <w:rtl/>
        </w:rPr>
        <w:t>היו"ר ראובן ריבלין:</w:t>
      </w:r>
    </w:p>
    <w:p w14:paraId="3221F21E" w14:textId="77777777" w:rsidR="00000000" w:rsidRDefault="00E23567">
      <w:pPr>
        <w:pStyle w:val="a0"/>
        <w:rPr>
          <w:rtl/>
        </w:rPr>
      </w:pPr>
    </w:p>
    <w:p w14:paraId="5B522EF4" w14:textId="77777777" w:rsidR="00000000" w:rsidRDefault="00E23567">
      <w:pPr>
        <w:pStyle w:val="a0"/>
        <w:rPr>
          <w:rFonts w:hint="cs"/>
          <w:rtl/>
        </w:rPr>
      </w:pPr>
      <w:r>
        <w:rPr>
          <w:rFonts w:hint="cs"/>
          <w:rtl/>
        </w:rPr>
        <w:t>האם מגן-דוד-אדום ביהודה ושומרון לא כפוף לשר הבריאות?</w:t>
      </w:r>
    </w:p>
    <w:p w14:paraId="7AE04079" w14:textId="77777777" w:rsidR="00000000" w:rsidRDefault="00E23567">
      <w:pPr>
        <w:pStyle w:val="a0"/>
        <w:rPr>
          <w:rFonts w:hint="cs"/>
          <w:rtl/>
        </w:rPr>
      </w:pPr>
    </w:p>
    <w:p w14:paraId="08164923" w14:textId="77777777" w:rsidR="00000000" w:rsidRDefault="00E23567">
      <w:pPr>
        <w:pStyle w:val="af0"/>
        <w:rPr>
          <w:rtl/>
        </w:rPr>
      </w:pPr>
      <w:r>
        <w:rPr>
          <w:rFonts w:hint="eastAsia"/>
          <w:rtl/>
        </w:rPr>
        <w:t>השר</w:t>
      </w:r>
      <w:r>
        <w:rPr>
          <w:rtl/>
        </w:rPr>
        <w:t xml:space="preserve"> מאיר שטרית:</w:t>
      </w:r>
    </w:p>
    <w:p w14:paraId="5A007BD6" w14:textId="77777777" w:rsidR="00000000" w:rsidRDefault="00E23567">
      <w:pPr>
        <w:pStyle w:val="a0"/>
        <w:rPr>
          <w:rFonts w:hint="cs"/>
          <w:rtl/>
        </w:rPr>
      </w:pPr>
    </w:p>
    <w:p w14:paraId="5F9B9C74" w14:textId="77777777" w:rsidR="00000000" w:rsidRDefault="00E23567">
      <w:pPr>
        <w:pStyle w:val="a0"/>
        <w:rPr>
          <w:rFonts w:hint="cs"/>
          <w:rtl/>
        </w:rPr>
      </w:pPr>
      <w:r>
        <w:rPr>
          <w:rFonts w:hint="cs"/>
          <w:rtl/>
        </w:rPr>
        <w:t xml:space="preserve">כן. </w:t>
      </w:r>
    </w:p>
    <w:p w14:paraId="6FCDF491" w14:textId="77777777" w:rsidR="00000000" w:rsidRDefault="00E23567">
      <w:pPr>
        <w:pStyle w:val="af0"/>
        <w:rPr>
          <w:rFonts w:hint="cs"/>
          <w:rtl/>
        </w:rPr>
      </w:pPr>
    </w:p>
    <w:p w14:paraId="4B2C4421" w14:textId="77777777" w:rsidR="00000000" w:rsidRDefault="00E23567">
      <w:pPr>
        <w:pStyle w:val="af0"/>
        <w:rPr>
          <w:rtl/>
        </w:rPr>
      </w:pPr>
      <w:r>
        <w:rPr>
          <w:rFonts w:hint="eastAsia"/>
          <w:rtl/>
        </w:rPr>
        <w:t>יולי</w:t>
      </w:r>
      <w:r>
        <w:rPr>
          <w:rtl/>
        </w:rPr>
        <w:t>-יואל אדלשטיין (הליכוד):</w:t>
      </w:r>
    </w:p>
    <w:p w14:paraId="7C3E7DBA" w14:textId="77777777" w:rsidR="00000000" w:rsidRDefault="00E23567">
      <w:pPr>
        <w:pStyle w:val="a0"/>
        <w:rPr>
          <w:rFonts w:hint="cs"/>
          <w:rtl/>
        </w:rPr>
      </w:pPr>
    </w:p>
    <w:p w14:paraId="046A3D50" w14:textId="77777777" w:rsidR="00000000" w:rsidRDefault="00E23567">
      <w:pPr>
        <w:pStyle w:val="a0"/>
        <w:rPr>
          <w:rFonts w:hint="cs"/>
          <w:rtl/>
        </w:rPr>
      </w:pPr>
      <w:r>
        <w:rPr>
          <w:rFonts w:hint="cs"/>
          <w:rtl/>
        </w:rPr>
        <w:t xml:space="preserve">השאלה היא של משאבים. </w:t>
      </w:r>
    </w:p>
    <w:p w14:paraId="7ABED989" w14:textId="77777777" w:rsidR="00000000" w:rsidRDefault="00E23567">
      <w:pPr>
        <w:pStyle w:val="a0"/>
        <w:rPr>
          <w:rFonts w:hint="cs"/>
          <w:rtl/>
        </w:rPr>
      </w:pPr>
    </w:p>
    <w:p w14:paraId="06AC54CF" w14:textId="77777777" w:rsidR="00000000" w:rsidRDefault="00E23567">
      <w:pPr>
        <w:pStyle w:val="af1"/>
        <w:rPr>
          <w:rtl/>
        </w:rPr>
      </w:pPr>
      <w:r>
        <w:rPr>
          <w:rtl/>
        </w:rPr>
        <w:t>היו"ר ראובן ריבלין:</w:t>
      </w:r>
    </w:p>
    <w:p w14:paraId="1C3E3C61" w14:textId="77777777" w:rsidR="00000000" w:rsidRDefault="00E23567">
      <w:pPr>
        <w:pStyle w:val="a0"/>
        <w:rPr>
          <w:rtl/>
        </w:rPr>
      </w:pPr>
    </w:p>
    <w:p w14:paraId="1A9F0B0A" w14:textId="77777777" w:rsidR="00000000" w:rsidRDefault="00E23567">
      <w:pPr>
        <w:pStyle w:val="a0"/>
        <w:rPr>
          <w:rFonts w:hint="cs"/>
          <w:rtl/>
        </w:rPr>
      </w:pPr>
      <w:r>
        <w:rPr>
          <w:rFonts w:hint="cs"/>
          <w:rtl/>
        </w:rPr>
        <w:t>אם השר ירצה להתערב, אני אשמח מא</w:t>
      </w:r>
      <w:r>
        <w:rPr>
          <w:rFonts w:hint="cs"/>
          <w:rtl/>
        </w:rPr>
        <w:t xml:space="preserve">וד. בבקשה, חבר הכנסת מח'ול. </w:t>
      </w:r>
    </w:p>
    <w:p w14:paraId="62774224" w14:textId="77777777" w:rsidR="00000000" w:rsidRDefault="00E23567">
      <w:pPr>
        <w:pStyle w:val="a0"/>
        <w:rPr>
          <w:rFonts w:hint="cs"/>
          <w:rtl/>
        </w:rPr>
      </w:pPr>
    </w:p>
    <w:p w14:paraId="1431522C" w14:textId="77777777" w:rsidR="00000000" w:rsidRDefault="00E23567">
      <w:pPr>
        <w:pStyle w:val="a"/>
        <w:rPr>
          <w:rtl/>
        </w:rPr>
      </w:pPr>
      <w:bookmarkStart w:id="65" w:name="FS000000542T11_02_2004_13_38_36"/>
      <w:bookmarkStart w:id="66" w:name="_Toc67150113"/>
      <w:bookmarkEnd w:id="65"/>
      <w:r>
        <w:rPr>
          <w:rFonts w:hint="eastAsia"/>
          <w:rtl/>
        </w:rPr>
        <w:t>עסאם</w:t>
      </w:r>
      <w:r>
        <w:rPr>
          <w:rtl/>
        </w:rPr>
        <w:t xml:space="preserve"> מח'ול (חד"ש-תע"ל):</w:t>
      </w:r>
      <w:bookmarkEnd w:id="66"/>
    </w:p>
    <w:p w14:paraId="432A1576" w14:textId="77777777" w:rsidR="00000000" w:rsidRDefault="00E23567">
      <w:pPr>
        <w:pStyle w:val="a0"/>
        <w:rPr>
          <w:rFonts w:hint="cs"/>
          <w:rtl/>
        </w:rPr>
      </w:pPr>
    </w:p>
    <w:p w14:paraId="4086218A" w14:textId="77777777" w:rsidR="00000000" w:rsidRDefault="00E23567">
      <w:pPr>
        <w:pStyle w:val="a0"/>
        <w:rPr>
          <w:rFonts w:hint="cs"/>
          <w:rtl/>
        </w:rPr>
      </w:pPr>
      <w:r>
        <w:rPr>
          <w:rFonts w:hint="cs"/>
          <w:rtl/>
        </w:rPr>
        <w:t xml:space="preserve">אדוני היושב-ראש, הכנסת דנה כבר שנים מספר במוכנות של ישראל לרעידת אדמה, שכולם אומרים שהיא תגיע. היום קיבלנו תזכורת, ואני מבין שהוקצו 50 מיליון שקל להכנת תוכנית. אני יודע שמנכ"ל משרד השיכון, מעוז, אחראי </w:t>
      </w:r>
      <w:r>
        <w:rPr>
          <w:rFonts w:hint="cs"/>
          <w:rtl/>
        </w:rPr>
        <w:t xml:space="preserve">לטיפול בתוכנית הזאת, שלא ראינו ממנה דבר. השאלה הראשונה היא, איפה אנחנו עומדים מהבחינה הזאת? </w:t>
      </w:r>
    </w:p>
    <w:p w14:paraId="74C18485" w14:textId="77777777" w:rsidR="00000000" w:rsidRDefault="00E23567">
      <w:pPr>
        <w:pStyle w:val="a0"/>
        <w:rPr>
          <w:rFonts w:hint="cs"/>
          <w:rtl/>
        </w:rPr>
      </w:pPr>
    </w:p>
    <w:p w14:paraId="3F05D6E8" w14:textId="77777777" w:rsidR="00000000" w:rsidRDefault="00E23567">
      <w:pPr>
        <w:pStyle w:val="a0"/>
        <w:rPr>
          <w:rFonts w:hint="cs"/>
          <w:rtl/>
        </w:rPr>
      </w:pPr>
      <w:r>
        <w:rPr>
          <w:rFonts w:hint="cs"/>
          <w:rtl/>
        </w:rPr>
        <w:t>השאלה השנייה שעומדת על הפרק היא, שצריך להרגיע את הציבור בישראל. עוד דרגה אחת בסולם ריכטר, והיינו יכולים לראות שרעידת האדמה הזאת יכולה לפגוע - - -</w:t>
      </w:r>
    </w:p>
    <w:p w14:paraId="5E124E08" w14:textId="77777777" w:rsidR="00000000" w:rsidRDefault="00E23567">
      <w:pPr>
        <w:pStyle w:val="a0"/>
        <w:rPr>
          <w:rFonts w:hint="cs"/>
          <w:rtl/>
        </w:rPr>
      </w:pPr>
    </w:p>
    <w:p w14:paraId="7F487B3E" w14:textId="77777777" w:rsidR="00000000" w:rsidRDefault="00E23567">
      <w:pPr>
        <w:pStyle w:val="af1"/>
        <w:rPr>
          <w:rtl/>
        </w:rPr>
      </w:pPr>
      <w:r>
        <w:rPr>
          <w:rtl/>
        </w:rPr>
        <w:t>היו"ר ראובן ריב</w:t>
      </w:r>
      <w:r>
        <w:rPr>
          <w:rtl/>
        </w:rPr>
        <w:t>לין:</w:t>
      </w:r>
    </w:p>
    <w:p w14:paraId="1AAD00C6" w14:textId="77777777" w:rsidR="00000000" w:rsidRDefault="00E23567">
      <w:pPr>
        <w:pStyle w:val="a0"/>
        <w:rPr>
          <w:rtl/>
        </w:rPr>
      </w:pPr>
    </w:p>
    <w:p w14:paraId="7A035A28" w14:textId="77777777" w:rsidR="00000000" w:rsidRDefault="00E23567">
      <w:pPr>
        <w:pStyle w:val="a0"/>
        <w:rPr>
          <w:rFonts w:hint="cs"/>
          <w:rtl/>
        </w:rPr>
      </w:pPr>
      <w:r>
        <w:rPr>
          <w:rFonts w:hint="cs"/>
          <w:rtl/>
        </w:rPr>
        <w:t xml:space="preserve">אדוני מבזבז שאילתא שהייתי מאפשר לו לשאול בשבוע הבא. </w:t>
      </w:r>
    </w:p>
    <w:p w14:paraId="6DA6B381" w14:textId="77777777" w:rsidR="00000000" w:rsidRDefault="00E23567">
      <w:pPr>
        <w:pStyle w:val="a0"/>
        <w:rPr>
          <w:rFonts w:hint="cs"/>
          <w:rtl/>
        </w:rPr>
      </w:pPr>
    </w:p>
    <w:p w14:paraId="2F41492F" w14:textId="77777777" w:rsidR="00000000" w:rsidRDefault="00E23567">
      <w:pPr>
        <w:pStyle w:val="af0"/>
        <w:rPr>
          <w:rtl/>
        </w:rPr>
      </w:pPr>
      <w:r>
        <w:rPr>
          <w:rFonts w:hint="eastAsia"/>
          <w:rtl/>
        </w:rPr>
        <w:t>עסאם</w:t>
      </w:r>
      <w:r>
        <w:rPr>
          <w:rtl/>
        </w:rPr>
        <w:t xml:space="preserve"> מח'ול (חד"ש-תע"ל):</w:t>
      </w:r>
    </w:p>
    <w:p w14:paraId="76A16A82" w14:textId="77777777" w:rsidR="00000000" w:rsidRDefault="00E23567">
      <w:pPr>
        <w:pStyle w:val="a0"/>
        <w:rPr>
          <w:rFonts w:hint="cs"/>
          <w:rtl/>
        </w:rPr>
      </w:pPr>
    </w:p>
    <w:p w14:paraId="298006A6" w14:textId="77777777" w:rsidR="00000000" w:rsidRDefault="00E23567">
      <w:pPr>
        <w:pStyle w:val="a0"/>
        <w:rPr>
          <w:rFonts w:hint="cs"/>
          <w:rtl/>
        </w:rPr>
      </w:pPr>
      <w:r>
        <w:rPr>
          <w:rFonts w:hint="cs"/>
          <w:rtl/>
        </w:rPr>
        <w:t>- - -</w:t>
      </w:r>
    </w:p>
    <w:p w14:paraId="2F8BC6E0" w14:textId="77777777" w:rsidR="00000000" w:rsidRDefault="00E23567">
      <w:pPr>
        <w:pStyle w:val="a0"/>
        <w:rPr>
          <w:rFonts w:hint="cs"/>
          <w:rtl/>
        </w:rPr>
      </w:pPr>
    </w:p>
    <w:p w14:paraId="20595E89" w14:textId="77777777" w:rsidR="00000000" w:rsidRDefault="00E23567">
      <w:pPr>
        <w:pStyle w:val="af1"/>
        <w:rPr>
          <w:rtl/>
        </w:rPr>
      </w:pPr>
      <w:r>
        <w:rPr>
          <w:rtl/>
        </w:rPr>
        <w:t>היו"ר ראובן ריבלין:</w:t>
      </w:r>
    </w:p>
    <w:p w14:paraId="1F8C7B79" w14:textId="77777777" w:rsidR="00000000" w:rsidRDefault="00E23567">
      <w:pPr>
        <w:pStyle w:val="a0"/>
        <w:rPr>
          <w:rtl/>
        </w:rPr>
      </w:pPr>
    </w:p>
    <w:p w14:paraId="6B69924B" w14:textId="77777777" w:rsidR="00000000" w:rsidRDefault="00E23567">
      <w:pPr>
        <w:pStyle w:val="a0"/>
        <w:rPr>
          <w:rFonts w:hint="cs"/>
          <w:rtl/>
        </w:rPr>
      </w:pPr>
      <w:r>
        <w:rPr>
          <w:rFonts w:hint="cs"/>
          <w:rtl/>
        </w:rPr>
        <w:t xml:space="preserve">אדוני יביא שאילתא ואני אאשר אותה. בבקשה, כבוד השר. </w:t>
      </w:r>
    </w:p>
    <w:p w14:paraId="4C1E3012" w14:textId="77777777" w:rsidR="00000000" w:rsidRDefault="00E23567">
      <w:pPr>
        <w:pStyle w:val="a0"/>
        <w:rPr>
          <w:rFonts w:hint="cs"/>
          <w:rtl/>
        </w:rPr>
      </w:pPr>
    </w:p>
    <w:p w14:paraId="3D2700E0" w14:textId="77777777" w:rsidR="00000000" w:rsidRDefault="00E23567">
      <w:pPr>
        <w:pStyle w:val="a"/>
        <w:rPr>
          <w:rtl/>
        </w:rPr>
      </w:pPr>
      <w:bookmarkStart w:id="67" w:name="FS000000478T11_02_2004_13_40_41"/>
      <w:bookmarkStart w:id="68" w:name="_Toc67150114"/>
      <w:bookmarkEnd w:id="67"/>
      <w:r>
        <w:rPr>
          <w:rtl/>
        </w:rPr>
        <w:t>השר מאיר שטרית:</w:t>
      </w:r>
      <w:bookmarkEnd w:id="68"/>
    </w:p>
    <w:p w14:paraId="1C595F27" w14:textId="77777777" w:rsidR="00000000" w:rsidRDefault="00E23567">
      <w:pPr>
        <w:pStyle w:val="a0"/>
        <w:rPr>
          <w:rtl/>
        </w:rPr>
      </w:pPr>
    </w:p>
    <w:p w14:paraId="2BA4237A" w14:textId="77777777" w:rsidR="00000000" w:rsidRDefault="00E23567">
      <w:pPr>
        <w:pStyle w:val="a0"/>
        <w:ind w:firstLine="0"/>
        <w:rPr>
          <w:rFonts w:hint="cs"/>
          <w:rtl/>
        </w:rPr>
      </w:pPr>
      <w:r>
        <w:rPr>
          <w:rFonts w:hint="cs"/>
          <w:rtl/>
        </w:rPr>
        <w:tab/>
        <w:t xml:space="preserve">אדוני היושב-ראש, לשאלתו של חבר הכנסת אייכלר, שר הבריאות אינו זקוק לסיוע </w:t>
      </w:r>
      <w:r>
        <w:rPr>
          <w:rFonts w:hint="cs"/>
          <w:rtl/>
        </w:rPr>
        <w:t xml:space="preserve">שלי כדי לטפל בקופת-חולים כללית. </w:t>
      </w:r>
    </w:p>
    <w:p w14:paraId="52F1BDA9" w14:textId="77777777" w:rsidR="00000000" w:rsidRDefault="00E23567">
      <w:pPr>
        <w:pStyle w:val="a0"/>
        <w:ind w:firstLine="0"/>
        <w:rPr>
          <w:rFonts w:hint="cs"/>
          <w:rtl/>
        </w:rPr>
      </w:pPr>
    </w:p>
    <w:p w14:paraId="1F05DB08" w14:textId="77777777" w:rsidR="00000000" w:rsidRDefault="00E23567">
      <w:pPr>
        <w:pStyle w:val="af1"/>
        <w:rPr>
          <w:rtl/>
        </w:rPr>
      </w:pPr>
      <w:r>
        <w:rPr>
          <w:rtl/>
        </w:rPr>
        <w:t>היו"ר ראובן ריבלין:</w:t>
      </w:r>
    </w:p>
    <w:p w14:paraId="3EB08531" w14:textId="77777777" w:rsidR="00000000" w:rsidRDefault="00E23567">
      <w:pPr>
        <w:pStyle w:val="a0"/>
        <w:rPr>
          <w:rtl/>
        </w:rPr>
      </w:pPr>
    </w:p>
    <w:p w14:paraId="14F286FD" w14:textId="77777777" w:rsidR="00000000" w:rsidRDefault="00E23567">
      <w:pPr>
        <w:pStyle w:val="a0"/>
        <w:rPr>
          <w:rFonts w:hint="cs"/>
          <w:rtl/>
        </w:rPr>
      </w:pPr>
      <w:r>
        <w:rPr>
          <w:rFonts w:hint="cs"/>
          <w:rtl/>
        </w:rPr>
        <w:t xml:space="preserve">הוא זקוק לסייעתא דשמיא, אבל גם לאוצר. </w:t>
      </w:r>
    </w:p>
    <w:p w14:paraId="373157C0" w14:textId="77777777" w:rsidR="00000000" w:rsidRDefault="00E23567">
      <w:pPr>
        <w:pStyle w:val="a0"/>
        <w:rPr>
          <w:rFonts w:hint="cs"/>
          <w:rtl/>
        </w:rPr>
      </w:pPr>
    </w:p>
    <w:p w14:paraId="7B00314B" w14:textId="77777777" w:rsidR="00000000" w:rsidRDefault="00E23567">
      <w:pPr>
        <w:pStyle w:val="-"/>
        <w:rPr>
          <w:rtl/>
        </w:rPr>
      </w:pPr>
      <w:bookmarkStart w:id="69" w:name="FS000000478T11_02_2004_14_01_07"/>
      <w:bookmarkEnd w:id="69"/>
      <w:r>
        <w:rPr>
          <w:rFonts w:hint="eastAsia"/>
          <w:rtl/>
        </w:rPr>
        <w:t>השר</w:t>
      </w:r>
      <w:r>
        <w:rPr>
          <w:rtl/>
        </w:rPr>
        <w:t xml:space="preserve"> מאיר שטרית:</w:t>
      </w:r>
    </w:p>
    <w:p w14:paraId="51701490" w14:textId="77777777" w:rsidR="00000000" w:rsidRDefault="00E23567">
      <w:pPr>
        <w:pStyle w:val="a0"/>
        <w:rPr>
          <w:rFonts w:hint="cs"/>
          <w:rtl/>
        </w:rPr>
      </w:pPr>
    </w:p>
    <w:p w14:paraId="53D1BE24" w14:textId="77777777" w:rsidR="00000000" w:rsidRDefault="00E23567">
      <w:pPr>
        <w:pStyle w:val="a0"/>
        <w:rPr>
          <w:rFonts w:hint="cs"/>
          <w:rtl/>
        </w:rPr>
      </w:pPr>
      <w:r>
        <w:rPr>
          <w:rFonts w:hint="cs"/>
          <w:rtl/>
        </w:rPr>
        <w:t xml:space="preserve">אנחנו לא נותנים כסף לאף אחד מעבר לתקציב. </w:t>
      </w:r>
    </w:p>
    <w:p w14:paraId="30783F26" w14:textId="77777777" w:rsidR="00000000" w:rsidRDefault="00E23567">
      <w:pPr>
        <w:pStyle w:val="a0"/>
        <w:rPr>
          <w:rFonts w:hint="cs"/>
          <w:rtl/>
        </w:rPr>
      </w:pPr>
    </w:p>
    <w:p w14:paraId="101B6701" w14:textId="77777777" w:rsidR="00000000" w:rsidRDefault="00E23567">
      <w:pPr>
        <w:pStyle w:val="a0"/>
        <w:rPr>
          <w:rFonts w:hint="cs"/>
          <w:rtl/>
        </w:rPr>
      </w:pPr>
      <w:r>
        <w:rPr>
          <w:rFonts w:hint="cs"/>
          <w:rtl/>
        </w:rPr>
        <w:t>לשאלתו של חבר הכנסת יולי אדלשטיין. חבר הכנסת אדלשטיין, גם פה שר הבריאות אינו זקוק - וגם מד"א - להתערב</w:t>
      </w:r>
      <w:r>
        <w:rPr>
          <w:rFonts w:hint="cs"/>
          <w:rtl/>
        </w:rPr>
        <w:t xml:space="preserve">ותי, אני חושב שמד"א פועל בתוך המסגרות שיש לו. ברור שכולם רוצים יותר משאבים, שלצערי אין לנו, ולכן, כשבאים לכנסת עם תקציב, אנחנו יוצאים עם מיליארד ו-300 מיליון שקל פחות, הרזרבה נמחקה, אז שלא יבואו בטענות למה אין רזרבה. </w:t>
      </w:r>
    </w:p>
    <w:p w14:paraId="064B4ECF" w14:textId="77777777" w:rsidR="00000000" w:rsidRDefault="00E23567">
      <w:pPr>
        <w:pStyle w:val="a0"/>
        <w:rPr>
          <w:rFonts w:hint="cs"/>
          <w:rtl/>
        </w:rPr>
      </w:pPr>
    </w:p>
    <w:p w14:paraId="121B0C95" w14:textId="77777777" w:rsidR="00000000" w:rsidRDefault="00E23567">
      <w:pPr>
        <w:pStyle w:val="a0"/>
        <w:rPr>
          <w:rFonts w:hint="cs"/>
          <w:rtl/>
        </w:rPr>
      </w:pPr>
      <w:r>
        <w:rPr>
          <w:rFonts w:hint="cs"/>
          <w:rtl/>
        </w:rPr>
        <w:t>לחבר הכנסת מח'ול, אכן הכסף מצוי במשרד</w:t>
      </w:r>
      <w:r>
        <w:rPr>
          <w:rFonts w:hint="cs"/>
          <w:rtl/>
        </w:rPr>
        <w:t xml:space="preserve"> השיכון כדי לטפל בעניין של רעידות אדמה. לשמחתי, טוב שרעידת האדמה הסתיימה, ככל שאני יודע, כמעט ללא נזקים כלשהם. אגב, המבנים בארץ, לפחות כל מה שנבנה בעשורים האחרונים, הקונסטרוקציה של המבנים נעשתה בהתחשב באפשרות של רעידת אדמה. הבעיה העיקרית היא עם המבנים הישנ</w:t>
      </w:r>
      <w:r>
        <w:rPr>
          <w:rFonts w:hint="cs"/>
          <w:rtl/>
        </w:rPr>
        <w:t xml:space="preserve">ים. לזה ניתן הכסף, לבדוק איפה זה קיים, מה הסיכונים באותם מקומות, מה צריך לעשות ומה אפשר לעשות כדי לתקן. אני באמת מקווה, שהוועדה הזאת אכן תגיע לכלל הבשלה. כאשר יוצגו התוצאות לממשלה, הממשלה תוכל לקבל החלטות על ביצוע. </w:t>
      </w:r>
    </w:p>
    <w:p w14:paraId="32BE5824" w14:textId="77777777" w:rsidR="00000000" w:rsidRDefault="00E23567">
      <w:pPr>
        <w:pStyle w:val="a0"/>
        <w:ind w:firstLine="0"/>
        <w:rPr>
          <w:rFonts w:hint="cs"/>
          <w:rtl/>
        </w:rPr>
      </w:pPr>
    </w:p>
    <w:p w14:paraId="4B4836C4" w14:textId="77777777" w:rsidR="00000000" w:rsidRDefault="00E23567">
      <w:pPr>
        <w:pStyle w:val="af1"/>
        <w:rPr>
          <w:rtl/>
        </w:rPr>
      </w:pPr>
      <w:r>
        <w:rPr>
          <w:rtl/>
        </w:rPr>
        <w:t>היו"ר ראובן ריבלין:</w:t>
      </w:r>
    </w:p>
    <w:p w14:paraId="2C69E74E" w14:textId="77777777" w:rsidR="00000000" w:rsidRDefault="00E23567">
      <w:pPr>
        <w:pStyle w:val="a0"/>
        <w:rPr>
          <w:rtl/>
        </w:rPr>
      </w:pPr>
    </w:p>
    <w:p w14:paraId="75DB569A" w14:textId="77777777" w:rsidR="00000000" w:rsidRDefault="00E23567">
      <w:pPr>
        <w:pStyle w:val="a0"/>
        <w:rPr>
          <w:rFonts w:hint="cs"/>
          <w:rtl/>
        </w:rPr>
      </w:pPr>
      <w:r>
        <w:rPr>
          <w:rFonts w:hint="cs"/>
          <w:rtl/>
        </w:rPr>
        <w:t xml:space="preserve">כל הכבוד לשר מאיר </w:t>
      </w:r>
      <w:r>
        <w:rPr>
          <w:rFonts w:hint="cs"/>
          <w:rtl/>
        </w:rPr>
        <w:t xml:space="preserve">שטרית, שיכול היה לענות גם על שאלה זו. כבוד שר הבריאות יוסיף וישיב בעניין מגן-דוד-אדום, בבקשה. </w:t>
      </w:r>
    </w:p>
    <w:p w14:paraId="7A9645C8" w14:textId="77777777" w:rsidR="00000000" w:rsidRDefault="00E23567">
      <w:pPr>
        <w:pStyle w:val="a0"/>
        <w:rPr>
          <w:rFonts w:hint="cs"/>
          <w:rtl/>
        </w:rPr>
      </w:pPr>
    </w:p>
    <w:p w14:paraId="720002F6" w14:textId="77777777" w:rsidR="00000000" w:rsidRDefault="00E23567">
      <w:pPr>
        <w:pStyle w:val="a"/>
        <w:rPr>
          <w:rtl/>
        </w:rPr>
      </w:pPr>
      <w:bookmarkStart w:id="70" w:name="FS000000473T11_02_2004_13_41_43"/>
      <w:bookmarkStart w:id="71" w:name="_Toc67150115"/>
      <w:bookmarkEnd w:id="70"/>
      <w:r>
        <w:rPr>
          <w:rFonts w:hint="eastAsia"/>
          <w:rtl/>
        </w:rPr>
        <w:t>שר</w:t>
      </w:r>
      <w:r>
        <w:rPr>
          <w:rtl/>
        </w:rPr>
        <w:t xml:space="preserve"> הבריאות דני נוה:</w:t>
      </w:r>
      <w:bookmarkEnd w:id="71"/>
    </w:p>
    <w:p w14:paraId="057E9A92" w14:textId="77777777" w:rsidR="00000000" w:rsidRDefault="00E23567">
      <w:pPr>
        <w:pStyle w:val="a0"/>
        <w:rPr>
          <w:rFonts w:hint="cs"/>
          <w:rtl/>
        </w:rPr>
      </w:pPr>
    </w:p>
    <w:p w14:paraId="64FC889C" w14:textId="77777777" w:rsidR="00000000" w:rsidRDefault="00E23567">
      <w:pPr>
        <w:pStyle w:val="a0"/>
        <w:rPr>
          <w:rFonts w:hint="cs"/>
          <w:rtl/>
        </w:rPr>
      </w:pPr>
      <w:r>
        <w:rPr>
          <w:rFonts w:hint="cs"/>
          <w:rtl/>
        </w:rPr>
        <w:t>ידידי השר מאיר שטרית אמר שאני לא זקוק לעזרתו, אבל, ידידי מאיר, אני זקוק לעזרתך, מהסיבה הפשוטה, שתקציב מד"א גדל, גם ביהודה ובשומרון, וגם, אג</w:t>
      </w:r>
      <w:r>
        <w:rPr>
          <w:rFonts w:hint="cs"/>
          <w:rtl/>
        </w:rPr>
        <w:t xml:space="preserve">ב, ביישובי קו העימות בצפון הארץ. מד"א תוקצב באופן מיוחד בשנים האחרונות כדי שהוא יפעיל את השירותים שלו באזורים האלה. ולצערי הרב, בשנת 2004 הוא לא תוקצב בעניין הזה. </w:t>
      </w:r>
    </w:p>
    <w:p w14:paraId="4711C401" w14:textId="77777777" w:rsidR="00000000" w:rsidRDefault="00E23567">
      <w:pPr>
        <w:pStyle w:val="a0"/>
        <w:rPr>
          <w:rFonts w:hint="cs"/>
          <w:rtl/>
        </w:rPr>
      </w:pPr>
    </w:p>
    <w:p w14:paraId="0F993375" w14:textId="77777777" w:rsidR="00000000" w:rsidRDefault="00E23567">
      <w:pPr>
        <w:pStyle w:val="a0"/>
        <w:rPr>
          <w:rFonts w:hint="cs"/>
          <w:rtl/>
        </w:rPr>
      </w:pPr>
      <w:r>
        <w:rPr>
          <w:rFonts w:hint="cs"/>
          <w:rtl/>
        </w:rPr>
        <w:t>התקציבים המיוחדים ניתנו למד"א לפעילות ביהודה ושומרון, שהיא כידוע, פעילות שכרוכה באירועים בי</w:t>
      </w:r>
      <w:r>
        <w:rPr>
          <w:rFonts w:hint="cs"/>
          <w:rtl/>
        </w:rPr>
        <w:t>טחוניים שמחייבים פעילות נוספת של מד"א, גם ביהודה ושומרון וגם בקו העימות. לכן בא התקצוב הנוסף הזה. בהעדר התקצוב הנוסף הזה, אין למד"א המקורות כדי להפעיל שירותים מסוימים שהוא הפעיל שם. ולכן, מכורח המציאות הקשה הזאת, הוא נאלץ לצמצם בשירותים חיוניים של אמבולנסי</w:t>
      </w:r>
      <w:r>
        <w:rPr>
          <w:rFonts w:hint="cs"/>
          <w:rtl/>
        </w:rPr>
        <w:t>ם ועוד, גם ביהודה ובשומרון וגם ביישובי קו העימות בצפון. כמה שמד"א יעשה מאמץ להתייעל, והוא עושה, הוא לא יוכל למצוא אצלו את המקורות כדי להפעיל  את השירותים ברמה שהיתה עכשיו בגלל העדר תקציב, שניתן לו על-ידי הממשלה בשנים קודמות ולא ניתן לו השנה. אני מקווה מאוד</w:t>
      </w:r>
      <w:r>
        <w:rPr>
          <w:rFonts w:hint="cs"/>
          <w:rtl/>
        </w:rPr>
        <w:t xml:space="preserve"> שנצליח למצוא פתרון לדבר הזה, כי יש לזה חשיבות רבה מאוד. </w:t>
      </w:r>
    </w:p>
    <w:p w14:paraId="0357C1DC" w14:textId="77777777" w:rsidR="00000000" w:rsidRDefault="00E23567">
      <w:pPr>
        <w:pStyle w:val="a0"/>
        <w:rPr>
          <w:rFonts w:hint="cs"/>
          <w:rtl/>
        </w:rPr>
      </w:pPr>
    </w:p>
    <w:p w14:paraId="58B4CACB" w14:textId="77777777" w:rsidR="00000000" w:rsidRDefault="00E23567">
      <w:pPr>
        <w:pStyle w:val="af1"/>
        <w:rPr>
          <w:rtl/>
        </w:rPr>
      </w:pPr>
      <w:r>
        <w:rPr>
          <w:rtl/>
        </w:rPr>
        <w:t>היו"ר ראובן ריבלין:</w:t>
      </w:r>
    </w:p>
    <w:p w14:paraId="2AD4BE97" w14:textId="77777777" w:rsidR="00000000" w:rsidRDefault="00E23567">
      <w:pPr>
        <w:pStyle w:val="a0"/>
        <w:rPr>
          <w:rtl/>
        </w:rPr>
      </w:pPr>
    </w:p>
    <w:p w14:paraId="3EA06F76" w14:textId="77777777" w:rsidR="00000000" w:rsidRDefault="00E23567">
      <w:pPr>
        <w:pStyle w:val="a0"/>
        <w:rPr>
          <w:rFonts w:hint="cs"/>
          <w:rtl/>
        </w:rPr>
      </w:pPr>
      <w:r>
        <w:rPr>
          <w:rFonts w:hint="cs"/>
          <w:rtl/>
        </w:rPr>
        <w:t xml:space="preserve">אני מאוד מודה לשרים, לשר מאיר שטרית ולשר דני נוה. </w:t>
      </w:r>
    </w:p>
    <w:p w14:paraId="2BE0DC15" w14:textId="77777777" w:rsidR="00000000" w:rsidRDefault="00E23567">
      <w:pPr>
        <w:pStyle w:val="a0"/>
        <w:rPr>
          <w:rFonts w:hint="cs"/>
          <w:rtl/>
        </w:rPr>
      </w:pPr>
    </w:p>
    <w:p w14:paraId="6C67DFC7" w14:textId="77777777" w:rsidR="00000000" w:rsidRDefault="00E23567">
      <w:pPr>
        <w:pStyle w:val="a0"/>
        <w:rPr>
          <w:rFonts w:hint="cs"/>
          <w:rtl/>
        </w:rPr>
      </w:pPr>
    </w:p>
    <w:p w14:paraId="6800C070" w14:textId="77777777" w:rsidR="00000000" w:rsidRDefault="00E23567">
      <w:pPr>
        <w:pStyle w:val="a2"/>
        <w:rPr>
          <w:rtl/>
        </w:rPr>
      </w:pPr>
    </w:p>
    <w:p w14:paraId="7FE37F4C" w14:textId="77777777" w:rsidR="00000000" w:rsidRDefault="00E23567">
      <w:pPr>
        <w:pStyle w:val="a2"/>
        <w:rPr>
          <w:rFonts w:hint="cs"/>
          <w:rtl/>
        </w:rPr>
      </w:pPr>
      <w:bookmarkStart w:id="72" w:name="CS22253FI0022253T11_02_2004_14_18_26"/>
      <w:bookmarkStart w:id="73" w:name="_Toc67150116"/>
      <w:bookmarkEnd w:id="72"/>
      <w:r>
        <w:rPr>
          <w:rtl/>
        </w:rPr>
        <w:t>הצעת חוק לעידוד פעילות עסקית (תיקוני חקיקה), התשס"ג-2003</w:t>
      </w:r>
      <w:bookmarkEnd w:id="73"/>
    </w:p>
    <w:p w14:paraId="5597750D" w14:textId="77777777" w:rsidR="00000000" w:rsidRDefault="00E23567">
      <w:pPr>
        <w:pStyle w:val="a0"/>
        <w:ind w:firstLine="0"/>
        <w:rPr>
          <w:rFonts w:hint="cs"/>
          <w:rtl/>
        </w:rPr>
      </w:pPr>
      <w:r>
        <w:rPr>
          <w:rtl/>
        </w:rPr>
        <w:t>[נספחות.]</w:t>
      </w:r>
    </w:p>
    <w:p w14:paraId="2E726A09" w14:textId="77777777" w:rsidR="00000000" w:rsidRDefault="00E23567">
      <w:pPr>
        <w:pStyle w:val="a2"/>
        <w:rPr>
          <w:rFonts w:hint="cs"/>
          <w:rtl/>
        </w:rPr>
      </w:pPr>
      <w:bookmarkStart w:id="74" w:name="_Toc67150117"/>
      <w:r>
        <w:rPr>
          <w:rFonts w:hint="cs"/>
          <w:rtl/>
        </w:rPr>
        <w:t xml:space="preserve">(חבר הכנסת </w:t>
      </w:r>
      <w:r>
        <w:rPr>
          <w:rtl/>
        </w:rPr>
        <w:t>אמנון כהן</w:t>
      </w:r>
      <w:r>
        <w:rPr>
          <w:rFonts w:hint="cs"/>
          <w:rtl/>
        </w:rPr>
        <w:t>)</w:t>
      </w:r>
      <w:bookmarkEnd w:id="74"/>
    </w:p>
    <w:p w14:paraId="765AADD6" w14:textId="77777777" w:rsidR="00000000" w:rsidRDefault="00E23567">
      <w:pPr>
        <w:pStyle w:val="-0"/>
        <w:rPr>
          <w:rFonts w:hint="cs"/>
          <w:rtl/>
        </w:rPr>
      </w:pPr>
    </w:p>
    <w:p w14:paraId="0FCBF164" w14:textId="77777777" w:rsidR="00000000" w:rsidRDefault="00E23567">
      <w:pPr>
        <w:pStyle w:val="af1"/>
        <w:rPr>
          <w:rtl/>
        </w:rPr>
      </w:pPr>
      <w:r>
        <w:rPr>
          <w:rtl/>
        </w:rPr>
        <w:t>היו"ר ראובן ריבלין:</w:t>
      </w:r>
    </w:p>
    <w:p w14:paraId="1DF84C8B" w14:textId="77777777" w:rsidR="00000000" w:rsidRDefault="00E23567">
      <w:pPr>
        <w:pStyle w:val="a0"/>
        <w:rPr>
          <w:rtl/>
        </w:rPr>
      </w:pPr>
    </w:p>
    <w:p w14:paraId="599D2159" w14:textId="77777777" w:rsidR="00000000" w:rsidRDefault="00E23567">
      <w:pPr>
        <w:pStyle w:val="a0"/>
        <w:rPr>
          <w:rFonts w:hint="cs"/>
          <w:rtl/>
        </w:rPr>
      </w:pPr>
      <w:r>
        <w:rPr>
          <w:rFonts w:hint="cs"/>
          <w:rtl/>
        </w:rPr>
        <w:t>אנחנו עוברי</w:t>
      </w:r>
      <w:r>
        <w:rPr>
          <w:rFonts w:hint="cs"/>
          <w:rtl/>
        </w:rPr>
        <w:t xml:space="preserve">ם להצעת חוק פ/1389, הצעת חוק לעידוד פעילות עסקית (תיקוני חקיקה), של חבר הכנסת אמנון כהן. ישיב השר מאיר שטרית. חבר הכנסת כהן - בבקשה, אדוני. </w:t>
      </w:r>
    </w:p>
    <w:p w14:paraId="7C153DA7" w14:textId="77777777" w:rsidR="00000000" w:rsidRDefault="00E23567">
      <w:pPr>
        <w:pStyle w:val="a0"/>
        <w:rPr>
          <w:rFonts w:hint="cs"/>
          <w:rtl/>
        </w:rPr>
      </w:pPr>
    </w:p>
    <w:p w14:paraId="55EB2634" w14:textId="77777777" w:rsidR="00000000" w:rsidRDefault="00E23567">
      <w:pPr>
        <w:pStyle w:val="a0"/>
        <w:rPr>
          <w:rFonts w:hint="cs"/>
          <w:rtl/>
        </w:rPr>
      </w:pPr>
      <w:r>
        <w:rPr>
          <w:rFonts w:hint="cs"/>
          <w:rtl/>
        </w:rPr>
        <w:t>רבותי חברי הכנסת, סדר-היום התקצר במידת מה בגלל בקשותיהם של חברי כנסת וראשי סיעות שונות. אני רק מסב את תשומת לבכם ל</w:t>
      </w:r>
      <w:r>
        <w:rPr>
          <w:rFonts w:hint="cs"/>
          <w:rtl/>
        </w:rPr>
        <w:t xml:space="preserve">כך שאתם יכולים לראות את סדר-היום המתוקן. האם סדר-היום המתוקן על שולחנם? </w:t>
      </w:r>
    </w:p>
    <w:p w14:paraId="39258084" w14:textId="77777777" w:rsidR="00000000" w:rsidRDefault="00E23567">
      <w:pPr>
        <w:pStyle w:val="af0"/>
        <w:rPr>
          <w:rFonts w:hint="cs"/>
          <w:rtl/>
        </w:rPr>
      </w:pPr>
    </w:p>
    <w:p w14:paraId="6EC029CF" w14:textId="77777777" w:rsidR="00000000" w:rsidRDefault="00E23567">
      <w:pPr>
        <w:pStyle w:val="af0"/>
        <w:rPr>
          <w:rtl/>
        </w:rPr>
      </w:pPr>
      <w:r>
        <w:rPr>
          <w:rFonts w:hint="eastAsia"/>
          <w:rtl/>
        </w:rPr>
        <w:t>יעקב</w:t>
      </w:r>
      <w:r>
        <w:rPr>
          <w:rtl/>
        </w:rPr>
        <w:t xml:space="preserve"> ליצמן (יהדות התורה):</w:t>
      </w:r>
    </w:p>
    <w:p w14:paraId="5D10CC94" w14:textId="77777777" w:rsidR="00000000" w:rsidRDefault="00E23567">
      <w:pPr>
        <w:pStyle w:val="a0"/>
        <w:rPr>
          <w:rtl/>
        </w:rPr>
      </w:pPr>
    </w:p>
    <w:p w14:paraId="688536A2" w14:textId="77777777" w:rsidR="00000000" w:rsidRDefault="00E23567">
      <w:pPr>
        <w:pStyle w:val="a0"/>
        <w:rPr>
          <w:rFonts w:hint="cs"/>
          <w:rtl/>
        </w:rPr>
      </w:pPr>
      <w:r>
        <w:rPr>
          <w:rFonts w:hint="cs"/>
          <w:rtl/>
        </w:rPr>
        <w:t xml:space="preserve">לא, לא העבירו. </w:t>
      </w:r>
    </w:p>
    <w:p w14:paraId="598DE221" w14:textId="77777777" w:rsidR="00000000" w:rsidRDefault="00E23567">
      <w:pPr>
        <w:pStyle w:val="a0"/>
        <w:rPr>
          <w:rtl/>
        </w:rPr>
      </w:pPr>
    </w:p>
    <w:p w14:paraId="332900CD" w14:textId="77777777" w:rsidR="00000000" w:rsidRDefault="00E23567">
      <w:pPr>
        <w:pStyle w:val="af1"/>
        <w:rPr>
          <w:rtl/>
        </w:rPr>
      </w:pPr>
      <w:r>
        <w:rPr>
          <w:rtl/>
        </w:rPr>
        <w:t>היו"ר ראובן ריבלין:</w:t>
      </w:r>
    </w:p>
    <w:p w14:paraId="47109921" w14:textId="77777777" w:rsidR="00000000" w:rsidRDefault="00E23567">
      <w:pPr>
        <w:pStyle w:val="a0"/>
        <w:rPr>
          <w:rtl/>
        </w:rPr>
      </w:pPr>
    </w:p>
    <w:p w14:paraId="62CF6CF7" w14:textId="77777777" w:rsidR="00000000" w:rsidRDefault="00E23567">
      <w:pPr>
        <w:pStyle w:val="a0"/>
        <w:rPr>
          <w:rFonts w:hint="cs"/>
          <w:rtl/>
        </w:rPr>
      </w:pPr>
      <w:r>
        <w:rPr>
          <w:rFonts w:hint="cs"/>
          <w:rtl/>
        </w:rPr>
        <w:t xml:space="preserve">נא להעביר סדר-יום מתוקן לשר התורן וליושב-ראש הקואליציה. קיבלת? </w:t>
      </w:r>
    </w:p>
    <w:p w14:paraId="4A9421BD" w14:textId="77777777" w:rsidR="00000000" w:rsidRDefault="00E23567">
      <w:pPr>
        <w:pStyle w:val="a0"/>
        <w:rPr>
          <w:rtl/>
        </w:rPr>
      </w:pPr>
    </w:p>
    <w:p w14:paraId="2FDF199E" w14:textId="77777777" w:rsidR="00000000" w:rsidRDefault="00E23567">
      <w:pPr>
        <w:pStyle w:val="af0"/>
        <w:rPr>
          <w:rtl/>
        </w:rPr>
      </w:pPr>
      <w:r>
        <w:rPr>
          <w:rFonts w:hint="eastAsia"/>
          <w:rtl/>
        </w:rPr>
        <w:t>גדעון</w:t>
      </w:r>
      <w:r>
        <w:rPr>
          <w:rtl/>
        </w:rPr>
        <w:t xml:space="preserve"> סער (הליכוד):</w:t>
      </w:r>
    </w:p>
    <w:p w14:paraId="1CE68097" w14:textId="77777777" w:rsidR="00000000" w:rsidRDefault="00E23567">
      <w:pPr>
        <w:pStyle w:val="a0"/>
        <w:rPr>
          <w:rtl/>
        </w:rPr>
      </w:pPr>
    </w:p>
    <w:p w14:paraId="51DFF18D" w14:textId="77777777" w:rsidR="00000000" w:rsidRDefault="00E23567">
      <w:pPr>
        <w:pStyle w:val="a0"/>
        <w:rPr>
          <w:rFonts w:hint="cs"/>
          <w:rtl/>
        </w:rPr>
      </w:pPr>
      <w:r>
        <w:rPr>
          <w:rFonts w:hint="cs"/>
          <w:rtl/>
        </w:rPr>
        <w:t xml:space="preserve">לא. </w:t>
      </w:r>
    </w:p>
    <w:p w14:paraId="1742A01E" w14:textId="77777777" w:rsidR="00000000" w:rsidRDefault="00E23567">
      <w:pPr>
        <w:pStyle w:val="a0"/>
        <w:rPr>
          <w:rtl/>
        </w:rPr>
      </w:pPr>
    </w:p>
    <w:p w14:paraId="720555F8" w14:textId="77777777" w:rsidR="00000000" w:rsidRDefault="00E23567">
      <w:pPr>
        <w:pStyle w:val="a"/>
        <w:rPr>
          <w:rtl/>
        </w:rPr>
      </w:pPr>
      <w:bookmarkStart w:id="75" w:name="FS000000495T11_02_2004_13_43_47"/>
      <w:bookmarkStart w:id="76" w:name="_Toc67150118"/>
      <w:bookmarkEnd w:id="75"/>
      <w:r>
        <w:rPr>
          <w:rFonts w:hint="eastAsia"/>
          <w:rtl/>
        </w:rPr>
        <w:t>אמנון</w:t>
      </w:r>
      <w:r>
        <w:rPr>
          <w:rtl/>
        </w:rPr>
        <w:t xml:space="preserve"> כהן (ש"ס):</w:t>
      </w:r>
      <w:bookmarkEnd w:id="76"/>
    </w:p>
    <w:p w14:paraId="51BFF857" w14:textId="77777777" w:rsidR="00000000" w:rsidRDefault="00E23567">
      <w:pPr>
        <w:pStyle w:val="a0"/>
        <w:rPr>
          <w:rtl/>
        </w:rPr>
      </w:pPr>
    </w:p>
    <w:p w14:paraId="4CA6F526" w14:textId="77777777" w:rsidR="00000000" w:rsidRDefault="00E23567">
      <w:pPr>
        <w:pStyle w:val="a0"/>
        <w:rPr>
          <w:rtl/>
        </w:rPr>
      </w:pPr>
      <w:r>
        <w:rPr>
          <w:rFonts w:hint="cs"/>
          <w:rtl/>
        </w:rPr>
        <w:t>אדוני ה</w:t>
      </w:r>
      <w:r>
        <w:rPr>
          <w:rFonts w:hint="cs"/>
          <w:rtl/>
        </w:rPr>
        <w:t xml:space="preserve">יושב-ראש, אדוני השר, חברי הכנסת, הצעת החוק לעידוד פעילות עסקית, המובאת בפניכם, נועדה  ליצור אקלים עסקי נוח בפריפריה, שיעודד את הקמתם של בתי-עסק חדשים, יביא ליצירת מקומות עבודה ויחזק יישובים חדשים. </w:t>
      </w:r>
    </w:p>
    <w:p w14:paraId="3C17A0F3" w14:textId="77777777" w:rsidR="00000000" w:rsidRDefault="00E23567">
      <w:pPr>
        <w:pStyle w:val="a0"/>
        <w:rPr>
          <w:rtl/>
        </w:rPr>
      </w:pPr>
    </w:p>
    <w:p w14:paraId="71866490" w14:textId="77777777" w:rsidR="00000000" w:rsidRDefault="00E23567">
      <w:pPr>
        <w:pStyle w:val="af1"/>
        <w:rPr>
          <w:rtl/>
        </w:rPr>
      </w:pPr>
      <w:r>
        <w:rPr>
          <w:rtl/>
        </w:rPr>
        <w:t>היו"ר ראובן ריבלין:</w:t>
      </w:r>
    </w:p>
    <w:p w14:paraId="4BCCE3CB" w14:textId="77777777" w:rsidR="00000000" w:rsidRDefault="00E23567">
      <w:pPr>
        <w:pStyle w:val="a0"/>
        <w:rPr>
          <w:rtl/>
        </w:rPr>
      </w:pPr>
    </w:p>
    <w:p w14:paraId="0E4BC9C7" w14:textId="77777777" w:rsidR="00000000" w:rsidRDefault="00E23567">
      <w:pPr>
        <w:pStyle w:val="a0"/>
        <w:rPr>
          <w:rtl/>
        </w:rPr>
      </w:pPr>
      <w:r>
        <w:rPr>
          <w:rFonts w:hint="cs"/>
          <w:rtl/>
        </w:rPr>
        <w:t>רבותי, אתם מפריעים. כבוד השר נוה וחב</w:t>
      </w:r>
      <w:r>
        <w:rPr>
          <w:rFonts w:hint="cs"/>
          <w:rtl/>
        </w:rPr>
        <w:t xml:space="preserve">ר הכנסת הנכבד הרצוג. השר שטרית, חבר הכנסת אמנון כהן מבקש את תשומת לבו, הוא מבקש שאדוני ישמע. </w:t>
      </w:r>
    </w:p>
    <w:p w14:paraId="0C888168" w14:textId="77777777" w:rsidR="00000000" w:rsidRDefault="00E23567">
      <w:pPr>
        <w:pStyle w:val="a0"/>
        <w:rPr>
          <w:rtl/>
        </w:rPr>
      </w:pPr>
    </w:p>
    <w:p w14:paraId="6BD92967" w14:textId="77777777" w:rsidR="00000000" w:rsidRDefault="00E23567">
      <w:pPr>
        <w:pStyle w:val="af0"/>
        <w:rPr>
          <w:rtl/>
        </w:rPr>
      </w:pPr>
      <w:r>
        <w:rPr>
          <w:rFonts w:hint="eastAsia"/>
          <w:rtl/>
        </w:rPr>
        <w:t>השר</w:t>
      </w:r>
      <w:r>
        <w:rPr>
          <w:rtl/>
        </w:rPr>
        <w:t xml:space="preserve"> מאיר שטרית:</w:t>
      </w:r>
    </w:p>
    <w:p w14:paraId="05163E38" w14:textId="77777777" w:rsidR="00000000" w:rsidRDefault="00E23567">
      <w:pPr>
        <w:pStyle w:val="a0"/>
        <w:rPr>
          <w:rtl/>
        </w:rPr>
      </w:pPr>
    </w:p>
    <w:p w14:paraId="415DB01A" w14:textId="77777777" w:rsidR="00000000" w:rsidRDefault="00E23567">
      <w:pPr>
        <w:pStyle w:val="a0"/>
        <w:rPr>
          <w:rtl/>
        </w:rPr>
      </w:pPr>
      <w:r>
        <w:rPr>
          <w:rFonts w:hint="cs"/>
          <w:rtl/>
        </w:rPr>
        <w:t xml:space="preserve">אדוני, כולי אוזן. </w:t>
      </w:r>
    </w:p>
    <w:p w14:paraId="4239B368" w14:textId="77777777" w:rsidR="00000000" w:rsidRDefault="00E23567">
      <w:pPr>
        <w:pStyle w:val="a0"/>
        <w:rPr>
          <w:rFonts w:hint="cs"/>
        </w:rPr>
      </w:pPr>
    </w:p>
    <w:p w14:paraId="3AA46E14" w14:textId="77777777" w:rsidR="00000000" w:rsidRDefault="00E23567">
      <w:pPr>
        <w:pStyle w:val="af1"/>
        <w:rPr>
          <w:rtl/>
        </w:rPr>
      </w:pPr>
      <w:r>
        <w:rPr>
          <w:rtl/>
        </w:rPr>
        <w:t>היו"ר ראובן ריבלין:</w:t>
      </w:r>
    </w:p>
    <w:p w14:paraId="511FD22D" w14:textId="77777777" w:rsidR="00000000" w:rsidRDefault="00E23567">
      <w:pPr>
        <w:pStyle w:val="a0"/>
        <w:rPr>
          <w:rtl/>
        </w:rPr>
      </w:pPr>
    </w:p>
    <w:p w14:paraId="4CCEEB2D" w14:textId="77777777" w:rsidR="00000000" w:rsidRDefault="00E23567">
      <w:pPr>
        <w:pStyle w:val="a0"/>
        <w:rPr>
          <w:rtl/>
        </w:rPr>
      </w:pPr>
      <w:r>
        <w:rPr>
          <w:rFonts w:hint="cs"/>
          <w:rtl/>
        </w:rPr>
        <w:t xml:space="preserve">בבקשה. </w:t>
      </w:r>
    </w:p>
    <w:p w14:paraId="39210D97" w14:textId="77777777" w:rsidR="00000000" w:rsidRDefault="00E23567">
      <w:pPr>
        <w:pStyle w:val="a0"/>
        <w:rPr>
          <w:rtl/>
        </w:rPr>
      </w:pPr>
    </w:p>
    <w:p w14:paraId="44133771" w14:textId="77777777" w:rsidR="00000000" w:rsidRDefault="00E23567">
      <w:pPr>
        <w:pStyle w:val="-"/>
        <w:rPr>
          <w:rtl/>
        </w:rPr>
      </w:pPr>
      <w:bookmarkStart w:id="77" w:name="FS000000495T11_02_2004_14_48_11"/>
      <w:bookmarkEnd w:id="77"/>
      <w:r>
        <w:rPr>
          <w:rFonts w:hint="eastAsia"/>
          <w:rtl/>
        </w:rPr>
        <w:t>אמנון</w:t>
      </w:r>
      <w:r>
        <w:rPr>
          <w:rtl/>
        </w:rPr>
        <w:t xml:space="preserve"> כהן (ש"ס):</w:t>
      </w:r>
    </w:p>
    <w:p w14:paraId="3042BEDF" w14:textId="77777777" w:rsidR="00000000" w:rsidRDefault="00E23567">
      <w:pPr>
        <w:pStyle w:val="a0"/>
        <w:rPr>
          <w:rtl/>
        </w:rPr>
      </w:pPr>
    </w:p>
    <w:p w14:paraId="0BA13C2B" w14:textId="77777777" w:rsidR="00000000" w:rsidRDefault="00E23567">
      <w:pPr>
        <w:pStyle w:val="a0"/>
        <w:rPr>
          <w:rFonts w:hint="cs"/>
          <w:rtl/>
        </w:rPr>
      </w:pPr>
      <w:r>
        <w:rPr>
          <w:rFonts w:hint="cs"/>
          <w:rtl/>
        </w:rPr>
        <w:t>היום המדינה מעודדת הקמתם של מפעלים על-ידי הפעלת החוק לעידוד השקעות הון,  שמת</w:t>
      </w:r>
      <w:r>
        <w:rPr>
          <w:rFonts w:hint="cs"/>
          <w:rtl/>
        </w:rPr>
        <w:t xml:space="preserve">וקפו ניתנים מענקים והטבות מס להשקעה שעל פניה עומדת בקריטריונים של תעסוקה ויצוא. עלות החוק נאמדת ב-2-3 מיליארדי שקלים בשנה. </w:t>
      </w:r>
    </w:p>
    <w:p w14:paraId="438DF837" w14:textId="77777777" w:rsidR="00000000" w:rsidRDefault="00E23567">
      <w:pPr>
        <w:pStyle w:val="a0"/>
        <w:rPr>
          <w:rtl/>
        </w:rPr>
      </w:pPr>
    </w:p>
    <w:p w14:paraId="38783178" w14:textId="77777777" w:rsidR="00000000" w:rsidRDefault="00E23567">
      <w:pPr>
        <w:pStyle w:val="a0"/>
        <w:rPr>
          <w:rtl/>
        </w:rPr>
      </w:pPr>
      <w:r>
        <w:rPr>
          <w:rFonts w:hint="cs"/>
          <w:rtl/>
        </w:rPr>
        <w:t xml:space="preserve">מטרות החוק הקיים - פיתוח כושר הייצור של המדינה, יצירת מקומות עבודה ועידוד היצוא - בהחלט ראויות בעיני. הבעיה היא, שהחוק הנוכחי אינו </w:t>
      </w:r>
      <w:r>
        <w:rPr>
          <w:rFonts w:hint="cs"/>
          <w:rtl/>
        </w:rPr>
        <w:t>משיג את מטרותיו, כפי שכתב מבקר המדינה. מענקים שהמדינה העבירה כדי ליצור יותר מ-7,000 מקומות עבודה הביאו בפועל ליצירת 524 מקומות עבודה בלבד. כמו כן, מתוך 159 מפעלים שנבדקו, רק 75 עמדו בתחזיות היצוא.</w:t>
      </w:r>
    </w:p>
    <w:p w14:paraId="760E9A1D" w14:textId="77777777" w:rsidR="00000000" w:rsidRDefault="00E23567">
      <w:pPr>
        <w:pStyle w:val="a0"/>
        <w:bidi w:val="0"/>
        <w:rPr>
          <w:rtl/>
        </w:rPr>
      </w:pPr>
    </w:p>
    <w:p w14:paraId="293B3C5A" w14:textId="77777777" w:rsidR="00000000" w:rsidRDefault="00E23567">
      <w:pPr>
        <w:pStyle w:val="a0"/>
        <w:rPr>
          <w:rFonts w:hint="cs"/>
          <w:rtl/>
          <w:lang w:val="es"/>
        </w:rPr>
      </w:pPr>
      <w:r>
        <w:rPr>
          <w:rFonts w:hint="cs"/>
          <w:rtl/>
          <w:lang w:val="es"/>
        </w:rPr>
        <w:t>ממסמך שהוכן עבורי לקראת דיון בנושא בוועדה לענייני ביקורת ה</w:t>
      </w:r>
      <w:r>
        <w:rPr>
          <w:rFonts w:hint="cs"/>
          <w:rtl/>
          <w:lang w:val="es"/>
        </w:rPr>
        <w:t xml:space="preserve">מדינה, עולה כי מרכז ההשקעות אישר בשנים 1998-2002  446 השקעות במסלול המענקים, ובמקביל ביטל 529. </w:t>
      </w:r>
    </w:p>
    <w:p w14:paraId="60871F3C" w14:textId="77777777" w:rsidR="00000000" w:rsidRDefault="00E23567">
      <w:pPr>
        <w:pStyle w:val="a0"/>
        <w:rPr>
          <w:rFonts w:hint="cs"/>
          <w:rtl/>
          <w:lang w:val="es"/>
        </w:rPr>
      </w:pPr>
    </w:p>
    <w:p w14:paraId="3AC63922" w14:textId="77777777" w:rsidR="00000000" w:rsidRDefault="00E23567">
      <w:pPr>
        <w:pStyle w:val="af0"/>
        <w:rPr>
          <w:rtl/>
          <w:lang w:val="es"/>
        </w:rPr>
      </w:pPr>
      <w:r>
        <w:rPr>
          <w:rFonts w:hint="eastAsia"/>
          <w:rtl/>
          <w:lang w:val="es"/>
        </w:rPr>
        <w:t>השר</w:t>
      </w:r>
      <w:r>
        <w:rPr>
          <w:rtl/>
          <w:lang w:val="es"/>
        </w:rPr>
        <w:t xml:space="preserve"> מאיר שטרית:</w:t>
      </w:r>
    </w:p>
    <w:p w14:paraId="618A9C40" w14:textId="77777777" w:rsidR="00000000" w:rsidRDefault="00E23567">
      <w:pPr>
        <w:pStyle w:val="a0"/>
        <w:rPr>
          <w:rFonts w:hint="cs"/>
          <w:rtl/>
          <w:lang w:val="es"/>
        </w:rPr>
      </w:pPr>
    </w:p>
    <w:p w14:paraId="1D99275B" w14:textId="77777777" w:rsidR="00000000" w:rsidRDefault="00E23567">
      <w:pPr>
        <w:pStyle w:val="a0"/>
        <w:rPr>
          <w:rFonts w:hint="cs"/>
          <w:rtl/>
          <w:lang w:val="es"/>
        </w:rPr>
      </w:pPr>
      <w:r>
        <w:rPr>
          <w:rFonts w:hint="cs"/>
          <w:rtl/>
          <w:lang w:val="es"/>
        </w:rPr>
        <w:t xml:space="preserve">באיזה סכום? </w:t>
      </w:r>
    </w:p>
    <w:p w14:paraId="17879B50" w14:textId="77777777" w:rsidR="00000000" w:rsidRDefault="00E23567">
      <w:pPr>
        <w:pStyle w:val="a0"/>
        <w:rPr>
          <w:rFonts w:hint="cs"/>
          <w:rtl/>
          <w:lang w:val="es"/>
        </w:rPr>
      </w:pPr>
    </w:p>
    <w:p w14:paraId="485E09F4" w14:textId="77777777" w:rsidR="00000000" w:rsidRDefault="00E23567">
      <w:pPr>
        <w:pStyle w:val="-"/>
        <w:rPr>
          <w:rtl/>
          <w:lang w:val="es"/>
        </w:rPr>
      </w:pPr>
      <w:bookmarkStart w:id="78" w:name="FS000000495T11_02_2004_14_55_40C"/>
      <w:bookmarkEnd w:id="78"/>
      <w:r>
        <w:rPr>
          <w:rtl/>
          <w:lang w:val="es"/>
        </w:rPr>
        <w:t>אמנון כהן (ש"ס):</w:t>
      </w:r>
    </w:p>
    <w:p w14:paraId="5AB0B0D4" w14:textId="77777777" w:rsidR="00000000" w:rsidRDefault="00E23567">
      <w:pPr>
        <w:pStyle w:val="a0"/>
        <w:rPr>
          <w:rtl/>
          <w:lang w:val="es"/>
        </w:rPr>
      </w:pPr>
    </w:p>
    <w:p w14:paraId="477C9107" w14:textId="77777777" w:rsidR="00000000" w:rsidRDefault="00E23567">
      <w:pPr>
        <w:pStyle w:val="a0"/>
        <w:rPr>
          <w:rFonts w:hint="cs"/>
          <w:rtl/>
          <w:lang w:val="es"/>
        </w:rPr>
      </w:pPr>
      <w:r>
        <w:rPr>
          <w:rFonts w:hint="cs"/>
          <w:rtl/>
          <w:lang w:val="es"/>
        </w:rPr>
        <w:t>תיכף אגיע לזה, אני לא יודע אם זה מצוין. אבל מה שחשוב הוא, שהוא אישר 446 השקעות במסלול המענקים, ובמקביל ביטל 52</w:t>
      </w:r>
      <w:r>
        <w:rPr>
          <w:rFonts w:hint="cs"/>
          <w:rtl/>
          <w:lang w:val="es"/>
        </w:rPr>
        <w:t>9 שניתנו בשנים קודמות. לדאבוני, חלק ניכר ממקבלי המענקים אינו עומד ביעדים שעליהם התחייב בעת קבלת המענק, ואז מציב את מנהל מרכז ההשקעות לפני שוקת שבורה, באומרו כי אם יידרש להחזיר את המענק, לא יהיה מנוס מפיטורי עובדים.</w:t>
      </w:r>
    </w:p>
    <w:p w14:paraId="10D4957C" w14:textId="77777777" w:rsidR="00000000" w:rsidRDefault="00E23567">
      <w:pPr>
        <w:pStyle w:val="a0"/>
        <w:rPr>
          <w:rFonts w:hint="cs"/>
          <w:rtl/>
          <w:lang w:val="es"/>
        </w:rPr>
      </w:pPr>
      <w:r>
        <w:rPr>
          <w:rFonts w:hint="cs"/>
          <w:rtl/>
          <w:lang w:val="es"/>
        </w:rPr>
        <w:tab/>
      </w:r>
    </w:p>
    <w:p w14:paraId="467764A7" w14:textId="77777777" w:rsidR="00000000" w:rsidRDefault="00E23567">
      <w:pPr>
        <w:pStyle w:val="a0"/>
        <w:rPr>
          <w:rFonts w:hint="cs"/>
          <w:rtl/>
          <w:lang w:val="es"/>
        </w:rPr>
      </w:pPr>
      <w:r>
        <w:rPr>
          <w:rFonts w:hint="cs"/>
          <w:rtl/>
          <w:lang w:val="es"/>
        </w:rPr>
        <w:t xml:space="preserve">הנתון המדהים ביותר נחשף בוועדה לענייני </w:t>
      </w:r>
      <w:r>
        <w:rPr>
          <w:rFonts w:hint="cs"/>
          <w:rtl/>
          <w:lang w:val="es"/>
        </w:rPr>
        <w:t xml:space="preserve">ביקורת המדינה על-ידי נציג משרד האוצר, שבדיקתו העלתה כי המדינה משקיעה בממוצע 2 מיליוני שקל במענקים עבור כל מקום עבודה חדש שנוצר.  </w:t>
      </w:r>
    </w:p>
    <w:p w14:paraId="6D5D33C1" w14:textId="77777777" w:rsidR="00000000" w:rsidRDefault="00E23567">
      <w:pPr>
        <w:pStyle w:val="a0"/>
        <w:rPr>
          <w:rFonts w:hint="cs"/>
          <w:rtl/>
          <w:lang w:val="es"/>
        </w:rPr>
      </w:pPr>
    </w:p>
    <w:p w14:paraId="2B977231" w14:textId="77777777" w:rsidR="00000000" w:rsidRDefault="00E23567">
      <w:pPr>
        <w:pStyle w:val="a0"/>
        <w:rPr>
          <w:rtl/>
          <w:lang w:val="es"/>
        </w:rPr>
      </w:pPr>
      <w:r>
        <w:rPr>
          <w:rFonts w:hint="cs"/>
          <w:rtl/>
          <w:lang w:val="es"/>
        </w:rPr>
        <w:t>כדי לקבל מושג איפה מדינת ישראל טועה, אציין את ההשוואה הבאה: בשנת 1992 עמד מס החברות בישראל ובאירלנד על 40%. בעוד אירלנד השכיל</w:t>
      </w:r>
      <w:r>
        <w:rPr>
          <w:rFonts w:hint="cs"/>
          <w:rtl/>
          <w:lang w:val="es"/>
        </w:rPr>
        <w:t>ה להוריד את מס החברות שלה, שכיום עומד על 12.5% בלבד - בלי טובות, בלי ביורוקרטיה - ישראל שמרה על מס חברות גבוה, העומד כיום על 36%. כתוצאה ממס החברות הנמוך, אירלנד הפכה בסוף שנות ה-90 אבן שואבת לחברות בין-לאומיות, בעוד ישראל נותרה מאחור. כדי לחפות על מס החבר</w:t>
      </w:r>
      <w:r>
        <w:rPr>
          <w:rFonts w:hint="cs"/>
          <w:rtl/>
          <w:lang w:val="es"/>
        </w:rPr>
        <w:t>ות הגבוה, ישראל משלמת 2 מיליוני ש"ח על כל מקום עבודה שנוצר, בעוד אירלנד משלמת 16,000 דולר בלבד.</w:t>
      </w:r>
    </w:p>
    <w:p w14:paraId="6C049E09" w14:textId="77777777" w:rsidR="00000000" w:rsidRDefault="00E23567">
      <w:pPr>
        <w:pStyle w:val="a0"/>
        <w:bidi w:val="0"/>
        <w:rPr>
          <w:rtl/>
        </w:rPr>
      </w:pPr>
    </w:p>
    <w:p w14:paraId="082FB01E" w14:textId="77777777" w:rsidR="00000000" w:rsidRDefault="00E23567">
      <w:pPr>
        <w:pStyle w:val="a0"/>
        <w:rPr>
          <w:rFonts w:hint="cs"/>
          <w:rtl/>
          <w:lang w:val="es"/>
        </w:rPr>
      </w:pPr>
      <w:r>
        <w:rPr>
          <w:rFonts w:hint="cs"/>
          <w:rtl/>
          <w:lang w:val="es"/>
        </w:rPr>
        <w:t>ידוע לי כי ועדת השרים לענייני חקיקה ומשרד האוצר מתנגדים להצעת החוק. ברצוני לקרוא בפניכם דברים שאמר לפני כשלושה שבועות בלבד ידידי השר מאיר שטרית מעל דוכן זה. זו</w:t>
      </w:r>
      <w:r>
        <w:rPr>
          <w:rFonts w:hint="cs"/>
          <w:rtl/>
          <w:lang w:val="es"/>
        </w:rPr>
        <w:t xml:space="preserve"> עמדתך, אדוני השר: "צריך לבטל את כל המענקים לעידוד השקעות הון לאפס, לשנות את השיטה, ללכת על גישה שמטפלת רק בהטבות מס". </w:t>
      </w:r>
    </w:p>
    <w:p w14:paraId="2884114B" w14:textId="77777777" w:rsidR="00000000" w:rsidRDefault="00E23567">
      <w:pPr>
        <w:pStyle w:val="a0"/>
        <w:rPr>
          <w:rFonts w:hint="cs"/>
          <w:rtl/>
          <w:lang w:val="es"/>
        </w:rPr>
      </w:pPr>
    </w:p>
    <w:p w14:paraId="6D982C08" w14:textId="77777777" w:rsidR="00000000" w:rsidRDefault="00E23567">
      <w:pPr>
        <w:pStyle w:val="af0"/>
        <w:rPr>
          <w:rtl/>
          <w:lang w:val="es"/>
        </w:rPr>
      </w:pPr>
      <w:r>
        <w:rPr>
          <w:rFonts w:hint="eastAsia"/>
          <w:rtl/>
          <w:lang w:val="es"/>
        </w:rPr>
        <w:t>השר</w:t>
      </w:r>
      <w:r>
        <w:rPr>
          <w:rtl/>
          <w:lang w:val="es"/>
        </w:rPr>
        <w:t xml:space="preserve"> מאיר שטרית:</w:t>
      </w:r>
    </w:p>
    <w:p w14:paraId="01DE1B2F" w14:textId="77777777" w:rsidR="00000000" w:rsidRDefault="00E23567">
      <w:pPr>
        <w:pStyle w:val="a0"/>
        <w:rPr>
          <w:rFonts w:hint="cs"/>
          <w:rtl/>
          <w:lang w:val="es"/>
        </w:rPr>
      </w:pPr>
    </w:p>
    <w:p w14:paraId="40C57952" w14:textId="77777777" w:rsidR="00000000" w:rsidRDefault="00E23567">
      <w:pPr>
        <w:pStyle w:val="a0"/>
        <w:rPr>
          <w:rFonts w:hint="cs"/>
          <w:rtl/>
          <w:lang w:val="es"/>
        </w:rPr>
      </w:pPr>
      <w:r>
        <w:rPr>
          <w:rFonts w:hint="cs"/>
          <w:rtl/>
          <w:lang w:val="es"/>
        </w:rPr>
        <w:t xml:space="preserve">נכון. </w:t>
      </w:r>
    </w:p>
    <w:p w14:paraId="72CC0ED0" w14:textId="77777777" w:rsidR="00000000" w:rsidRDefault="00E23567">
      <w:pPr>
        <w:pStyle w:val="a0"/>
        <w:rPr>
          <w:rFonts w:hint="cs"/>
          <w:rtl/>
          <w:lang w:val="es"/>
        </w:rPr>
      </w:pPr>
    </w:p>
    <w:p w14:paraId="1961321C" w14:textId="77777777" w:rsidR="00000000" w:rsidRDefault="00E23567">
      <w:pPr>
        <w:pStyle w:val="-"/>
        <w:rPr>
          <w:rtl/>
          <w:lang w:val="es"/>
        </w:rPr>
      </w:pPr>
      <w:bookmarkStart w:id="79" w:name="FS000000495T11_02_2004_15_02_30"/>
      <w:bookmarkEnd w:id="79"/>
      <w:r>
        <w:rPr>
          <w:rFonts w:hint="eastAsia"/>
          <w:rtl/>
          <w:lang w:val="es"/>
        </w:rPr>
        <w:t>אמנון</w:t>
      </w:r>
      <w:r>
        <w:rPr>
          <w:rtl/>
          <w:lang w:val="es"/>
        </w:rPr>
        <w:t xml:space="preserve"> כהן (ש"ס):</w:t>
      </w:r>
    </w:p>
    <w:p w14:paraId="40CC090E" w14:textId="77777777" w:rsidR="00000000" w:rsidRDefault="00E23567">
      <w:pPr>
        <w:pStyle w:val="a0"/>
        <w:rPr>
          <w:rFonts w:hint="cs"/>
          <w:rtl/>
        </w:rPr>
      </w:pPr>
    </w:p>
    <w:p w14:paraId="6E84305B" w14:textId="77777777" w:rsidR="00000000" w:rsidRDefault="00E23567">
      <w:pPr>
        <w:pStyle w:val="a0"/>
        <w:rPr>
          <w:rFonts w:hint="cs"/>
          <w:rtl/>
          <w:lang w:val="es"/>
        </w:rPr>
      </w:pPr>
      <w:r>
        <w:rPr>
          <w:rFonts w:hint="cs"/>
          <w:rtl/>
        </w:rPr>
        <w:t xml:space="preserve">אתה אומר עוד: </w:t>
      </w:r>
      <w:r>
        <w:rPr>
          <w:rFonts w:hint="cs"/>
          <w:rtl/>
          <w:lang w:val="es"/>
        </w:rPr>
        <w:t>"צריך לסגור את מרכז ההשקעות, לבטל אותו לחלוטין. צריך לעשות עידוד השקעות הון בא</w:t>
      </w:r>
      <w:r>
        <w:rPr>
          <w:rFonts w:hint="cs"/>
          <w:rtl/>
          <w:lang w:val="es"/>
        </w:rPr>
        <w:t>פס ביורוקרטיה".</w:t>
      </w:r>
    </w:p>
    <w:p w14:paraId="603FFDD4" w14:textId="77777777" w:rsidR="00000000" w:rsidRDefault="00E23567">
      <w:pPr>
        <w:pStyle w:val="a0"/>
        <w:rPr>
          <w:rFonts w:hint="cs"/>
          <w:rtl/>
          <w:lang w:val="es"/>
        </w:rPr>
      </w:pPr>
    </w:p>
    <w:p w14:paraId="11F9A814" w14:textId="77777777" w:rsidR="00000000" w:rsidRDefault="00E23567">
      <w:pPr>
        <w:pStyle w:val="af0"/>
        <w:rPr>
          <w:rtl/>
          <w:lang w:val="es"/>
        </w:rPr>
      </w:pPr>
      <w:r>
        <w:rPr>
          <w:rFonts w:hint="eastAsia"/>
          <w:rtl/>
          <w:lang w:val="es"/>
        </w:rPr>
        <w:t>השר</w:t>
      </w:r>
      <w:r>
        <w:rPr>
          <w:rtl/>
          <w:lang w:val="es"/>
        </w:rPr>
        <w:t xml:space="preserve"> מאיר שטרית:</w:t>
      </w:r>
    </w:p>
    <w:p w14:paraId="31B1B69F" w14:textId="77777777" w:rsidR="00000000" w:rsidRDefault="00E23567">
      <w:pPr>
        <w:pStyle w:val="a0"/>
        <w:rPr>
          <w:rFonts w:hint="cs"/>
          <w:rtl/>
          <w:lang w:val="es"/>
        </w:rPr>
      </w:pPr>
    </w:p>
    <w:p w14:paraId="09B7C3D0" w14:textId="77777777" w:rsidR="00000000" w:rsidRDefault="00E23567">
      <w:pPr>
        <w:pStyle w:val="a0"/>
        <w:rPr>
          <w:rFonts w:hint="cs"/>
          <w:rtl/>
          <w:lang w:val="es"/>
        </w:rPr>
      </w:pPr>
      <w:r>
        <w:rPr>
          <w:rFonts w:hint="cs"/>
          <w:rtl/>
          <w:lang w:val="es"/>
        </w:rPr>
        <w:t xml:space="preserve">נכון. </w:t>
      </w:r>
    </w:p>
    <w:p w14:paraId="69DFB211" w14:textId="77777777" w:rsidR="00000000" w:rsidRDefault="00E23567">
      <w:pPr>
        <w:pStyle w:val="a0"/>
        <w:rPr>
          <w:rFonts w:hint="cs"/>
          <w:rtl/>
          <w:lang w:val="es"/>
        </w:rPr>
      </w:pPr>
    </w:p>
    <w:p w14:paraId="45BF1629" w14:textId="77777777" w:rsidR="00000000" w:rsidRDefault="00E23567">
      <w:pPr>
        <w:pStyle w:val="-"/>
        <w:rPr>
          <w:rtl/>
          <w:lang w:val="es"/>
        </w:rPr>
      </w:pPr>
      <w:r>
        <w:rPr>
          <w:rFonts w:hint="eastAsia"/>
          <w:rtl/>
          <w:lang w:val="es"/>
        </w:rPr>
        <w:t>אמנון</w:t>
      </w:r>
      <w:r>
        <w:rPr>
          <w:rtl/>
          <w:lang w:val="es"/>
        </w:rPr>
        <w:t xml:space="preserve"> כהן (ש"ס):</w:t>
      </w:r>
    </w:p>
    <w:p w14:paraId="4EC1F085" w14:textId="77777777" w:rsidR="00000000" w:rsidRDefault="00E23567">
      <w:pPr>
        <w:pStyle w:val="a0"/>
        <w:rPr>
          <w:rFonts w:hint="cs"/>
          <w:rtl/>
          <w:lang w:val="es"/>
        </w:rPr>
      </w:pPr>
    </w:p>
    <w:p w14:paraId="0134FF0E" w14:textId="77777777" w:rsidR="00000000" w:rsidRDefault="00E23567">
      <w:pPr>
        <w:pStyle w:val="a0"/>
        <w:rPr>
          <w:rFonts w:hint="cs"/>
          <w:rtl/>
          <w:lang w:val="es"/>
        </w:rPr>
      </w:pPr>
      <w:r>
        <w:rPr>
          <w:rFonts w:hint="cs"/>
          <w:rtl/>
          <w:lang w:val="es"/>
        </w:rPr>
        <w:t>אני מצטט מדבריך: "אני לא רוצה שמשקיע יראה פרצוף של פקיד ממשלתי, אלא שמרגע שהוא מקים מפעל באזור פריפריאלי, ולא חשוב אם הוא תושב חוץ או תושב ישראל, יקבל את ההטבות על-פי חוק. אנחנו מציעים ללכת להטבות</w:t>
      </w:r>
      <w:r>
        <w:rPr>
          <w:rFonts w:hint="cs"/>
          <w:rtl/>
          <w:lang w:val="es"/>
        </w:rPr>
        <w:t xml:space="preserve"> של מס חברות בשיעור של 12.5%". </w:t>
      </w:r>
    </w:p>
    <w:p w14:paraId="69295C4E" w14:textId="77777777" w:rsidR="00000000" w:rsidRDefault="00E23567">
      <w:pPr>
        <w:pStyle w:val="a0"/>
        <w:rPr>
          <w:rFonts w:hint="cs"/>
          <w:rtl/>
          <w:lang w:val="es"/>
        </w:rPr>
      </w:pPr>
    </w:p>
    <w:p w14:paraId="72C6FA38" w14:textId="77777777" w:rsidR="00000000" w:rsidRDefault="00E23567">
      <w:pPr>
        <w:pStyle w:val="af0"/>
        <w:rPr>
          <w:rtl/>
          <w:lang w:val="es"/>
        </w:rPr>
      </w:pPr>
      <w:r>
        <w:rPr>
          <w:rFonts w:hint="eastAsia"/>
          <w:rtl/>
          <w:lang w:val="es"/>
        </w:rPr>
        <w:t>השר</w:t>
      </w:r>
      <w:r>
        <w:rPr>
          <w:rtl/>
          <w:lang w:val="es"/>
        </w:rPr>
        <w:t xml:space="preserve"> מאיר שטרית:</w:t>
      </w:r>
    </w:p>
    <w:p w14:paraId="567A3280" w14:textId="77777777" w:rsidR="00000000" w:rsidRDefault="00E23567">
      <w:pPr>
        <w:pStyle w:val="a0"/>
        <w:rPr>
          <w:rFonts w:hint="cs"/>
          <w:rtl/>
          <w:lang w:val="es"/>
        </w:rPr>
      </w:pPr>
    </w:p>
    <w:p w14:paraId="28F03197" w14:textId="77777777" w:rsidR="00000000" w:rsidRDefault="00E23567">
      <w:pPr>
        <w:pStyle w:val="a0"/>
        <w:rPr>
          <w:rFonts w:hint="cs"/>
          <w:rtl/>
          <w:lang w:val="es"/>
        </w:rPr>
      </w:pPr>
      <w:r>
        <w:rPr>
          <w:rFonts w:hint="cs"/>
          <w:rtl/>
          <w:lang w:val="es"/>
        </w:rPr>
        <w:t xml:space="preserve">אמת. </w:t>
      </w:r>
    </w:p>
    <w:p w14:paraId="21AB4693" w14:textId="77777777" w:rsidR="00000000" w:rsidRDefault="00E23567">
      <w:pPr>
        <w:pStyle w:val="a0"/>
        <w:rPr>
          <w:rFonts w:hint="cs"/>
          <w:rtl/>
          <w:lang w:val="es"/>
        </w:rPr>
      </w:pPr>
    </w:p>
    <w:p w14:paraId="42BF2B47" w14:textId="77777777" w:rsidR="00000000" w:rsidRDefault="00E23567">
      <w:pPr>
        <w:pStyle w:val="-"/>
        <w:rPr>
          <w:rtl/>
          <w:lang w:val="es"/>
        </w:rPr>
      </w:pPr>
      <w:bookmarkStart w:id="80" w:name="FS000000495T11_02_2004_15_04_55C"/>
      <w:bookmarkEnd w:id="80"/>
      <w:r>
        <w:rPr>
          <w:rtl/>
          <w:lang w:val="es"/>
        </w:rPr>
        <w:t>אמנון כהן (ש"ס):</w:t>
      </w:r>
    </w:p>
    <w:p w14:paraId="3AEC0D46" w14:textId="77777777" w:rsidR="00000000" w:rsidRDefault="00E23567">
      <w:pPr>
        <w:pStyle w:val="a0"/>
        <w:rPr>
          <w:rtl/>
          <w:lang w:val="es"/>
        </w:rPr>
      </w:pPr>
    </w:p>
    <w:p w14:paraId="0CC5FF0A" w14:textId="77777777" w:rsidR="00000000" w:rsidRDefault="00E23567">
      <w:pPr>
        <w:pStyle w:val="a0"/>
        <w:rPr>
          <w:rFonts w:hint="cs"/>
          <w:rtl/>
          <w:lang w:val="es"/>
        </w:rPr>
      </w:pPr>
      <w:r>
        <w:rPr>
          <w:rFonts w:hint="cs"/>
          <w:rtl/>
          <w:lang w:val="es"/>
        </w:rPr>
        <w:t xml:space="preserve">אם תרצה לדעת מתי זה היה - ב-20 בינואר 2004, ישיבה מס' 99. </w:t>
      </w:r>
    </w:p>
    <w:p w14:paraId="22D5D67C" w14:textId="77777777" w:rsidR="00000000" w:rsidRDefault="00E23567">
      <w:pPr>
        <w:pStyle w:val="a0"/>
        <w:rPr>
          <w:rFonts w:hint="cs"/>
          <w:rtl/>
          <w:lang w:val="es"/>
        </w:rPr>
      </w:pPr>
    </w:p>
    <w:p w14:paraId="00922134" w14:textId="77777777" w:rsidR="00000000" w:rsidRDefault="00E23567">
      <w:pPr>
        <w:pStyle w:val="af0"/>
        <w:rPr>
          <w:rtl/>
          <w:lang w:val="es"/>
        </w:rPr>
      </w:pPr>
      <w:r>
        <w:rPr>
          <w:rFonts w:hint="eastAsia"/>
          <w:rtl/>
          <w:lang w:val="es"/>
        </w:rPr>
        <w:t>השר</w:t>
      </w:r>
      <w:r>
        <w:rPr>
          <w:rtl/>
          <w:lang w:val="es"/>
        </w:rPr>
        <w:t xml:space="preserve"> מאיר שטרית:</w:t>
      </w:r>
    </w:p>
    <w:p w14:paraId="01106651" w14:textId="77777777" w:rsidR="00000000" w:rsidRDefault="00E23567">
      <w:pPr>
        <w:pStyle w:val="a0"/>
        <w:rPr>
          <w:rFonts w:hint="cs"/>
          <w:rtl/>
          <w:lang w:val="es"/>
        </w:rPr>
      </w:pPr>
    </w:p>
    <w:p w14:paraId="6D31DB29" w14:textId="77777777" w:rsidR="00000000" w:rsidRDefault="00E23567">
      <w:pPr>
        <w:pStyle w:val="a0"/>
        <w:rPr>
          <w:rFonts w:hint="cs"/>
          <w:rtl/>
          <w:lang w:val="es"/>
        </w:rPr>
      </w:pPr>
      <w:r>
        <w:rPr>
          <w:rFonts w:hint="cs"/>
          <w:rtl/>
          <w:lang w:val="es"/>
        </w:rPr>
        <w:t xml:space="preserve">הכול אמת, אדוני. </w:t>
      </w:r>
    </w:p>
    <w:p w14:paraId="2CB19FE7" w14:textId="77777777" w:rsidR="00000000" w:rsidRDefault="00E23567">
      <w:pPr>
        <w:pStyle w:val="a0"/>
        <w:rPr>
          <w:rFonts w:hint="cs"/>
          <w:rtl/>
          <w:lang w:val="es"/>
        </w:rPr>
      </w:pPr>
    </w:p>
    <w:p w14:paraId="355030B8" w14:textId="77777777" w:rsidR="00000000" w:rsidRDefault="00E23567">
      <w:pPr>
        <w:pStyle w:val="-"/>
        <w:rPr>
          <w:rtl/>
          <w:lang w:val="es"/>
        </w:rPr>
      </w:pPr>
      <w:bookmarkStart w:id="81" w:name="FS000000495T11_02_2004_15_05_22C"/>
      <w:bookmarkEnd w:id="81"/>
      <w:r>
        <w:rPr>
          <w:rtl/>
          <w:lang w:val="es"/>
        </w:rPr>
        <w:t>אמנון כהן (ש"ס):</w:t>
      </w:r>
    </w:p>
    <w:p w14:paraId="6069C77A" w14:textId="77777777" w:rsidR="00000000" w:rsidRDefault="00E23567">
      <w:pPr>
        <w:pStyle w:val="a0"/>
        <w:rPr>
          <w:rtl/>
          <w:lang w:val="es"/>
        </w:rPr>
      </w:pPr>
    </w:p>
    <w:p w14:paraId="55167BD8" w14:textId="77777777" w:rsidR="00000000" w:rsidRDefault="00E23567">
      <w:pPr>
        <w:pStyle w:val="a0"/>
        <w:rPr>
          <w:rFonts w:hint="cs"/>
          <w:rtl/>
          <w:lang w:val="es"/>
        </w:rPr>
      </w:pPr>
      <w:r>
        <w:rPr>
          <w:rFonts w:hint="cs"/>
          <w:rtl/>
          <w:lang w:val="es"/>
        </w:rPr>
        <w:t>בדברים אלו אימץ למעשה השר שטרית את גישתי, שלפיה פקידי הממשלה אינם צ</w:t>
      </w:r>
      <w:r>
        <w:rPr>
          <w:rFonts w:hint="cs"/>
          <w:rtl/>
          <w:lang w:val="es"/>
        </w:rPr>
        <w:t>ריכים להיות הזרוע הארוכה של הממשלה שתכריע אילו חברות ייהנו מהטבות, בעוד אחרות קורסות תחת נטל המס הכבד. במקום זאת, צריך לאפשר לכל יזם להקים עסק רווחי ולשמור על חלק ניכר מרווחיו.</w:t>
      </w:r>
    </w:p>
    <w:p w14:paraId="5A99F638" w14:textId="77777777" w:rsidR="00000000" w:rsidRDefault="00E23567">
      <w:pPr>
        <w:pStyle w:val="a0"/>
        <w:rPr>
          <w:rFonts w:hint="cs"/>
          <w:rtl/>
          <w:lang w:val="es"/>
        </w:rPr>
      </w:pPr>
    </w:p>
    <w:p w14:paraId="5F8799A2" w14:textId="77777777" w:rsidR="00000000" w:rsidRDefault="00E23567">
      <w:pPr>
        <w:pStyle w:val="a0"/>
        <w:rPr>
          <w:rFonts w:hint="cs"/>
          <w:rtl/>
        </w:rPr>
      </w:pPr>
      <w:r>
        <w:rPr>
          <w:rFonts w:hint="cs"/>
          <w:rtl/>
          <w:lang w:val="es"/>
        </w:rPr>
        <w:t xml:space="preserve">ידידי השר שטרית, אני מוכן להתפשר על דבריך. הבעיה היא שאתה טוב בדיבורים. בשיחה </w:t>
      </w:r>
      <w:r>
        <w:rPr>
          <w:rFonts w:hint="cs"/>
          <w:rtl/>
          <w:lang w:val="es"/>
        </w:rPr>
        <w:t xml:space="preserve">קודמת אתך הבנתי, שאומנם כרגע הממשלה מתנגדת, אך היא מכינה הצעת חוק בנושא הזה. </w:t>
      </w:r>
      <w:r>
        <w:rPr>
          <w:rFonts w:hint="cs"/>
          <w:rtl/>
        </w:rPr>
        <w:t>אני מתחייב כאן, שאם תעזור לי להעביר זאת בקריאה טרומית, אחכה, ובכל עת שתחליט הממשלה אצמד להחלטת הממשלה בנושא הזה. אני יודע שאנחנו תמיד מדברים ורוצים לעשות ולא עושים. לא עושים מסיבו</w:t>
      </w:r>
      <w:r>
        <w:rPr>
          <w:rFonts w:hint="cs"/>
          <w:rtl/>
        </w:rPr>
        <w:t>ת אחרות - כי אנחנו מדינה שיש לה בעיות אחרות. הרבה מאוד פעמים אנחנו רוצים לעשות ולא עושים. אני רוצה לשמש קטליזטור, לעזור, אבל אני רוצה שנעשה זאת ביחד.</w:t>
      </w:r>
    </w:p>
    <w:p w14:paraId="701DCD24" w14:textId="77777777" w:rsidR="00000000" w:rsidRDefault="00E23567">
      <w:pPr>
        <w:pStyle w:val="a0"/>
        <w:rPr>
          <w:rFonts w:hint="cs"/>
          <w:rtl/>
        </w:rPr>
      </w:pPr>
    </w:p>
    <w:p w14:paraId="4253D07E" w14:textId="77777777" w:rsidR="00000000" w:rsidRDefault="00E23567">
      <w:pPr>
        <w:pStyle w:val="a0"/>
        <w:rPr>
          <w:rFonts w:hint="cs"/>
          <w:rtl/>
        </w:rPr>
      </w:pPr>
      <w:r>
        <w:rPr>
          <w:rFonts w:hint="cs"/>
          <w:rtl/>
        </w:rPr>
        <w:t>כמו שמצפונך אומר שצריך לעשות זאת, אני מבקש שתעזור לי היום להעביר את הצעת החוק הזאת בקריאה הטרומית. אני מת</w:t>
      </w:r>
      <w:r>
        <w:rPr>
          <w:rFonts w:hint="cs"/>
          <w:rtl/>
        </w:rPr>
        <w:t>חייב, מעל במת הכנסת, שאצטרף אליך לאורך כל הדרך ואשווה אותה להצעת הממשלה למען עם ישראל ולטובת כולם.</w:t>
      </w:r>
    </w:p>
    <w:p w14:paraId="247259B3" w14:textId="77777777" w:rsidR="00000000" w:rsidRDefault="00E23567">
      <w:pPr>
        <w:pStyle w:val="a0"/>
        <w:rPr>
          <w:rFonts w:hint="cs"/>
          <w:rtl/>
        </w:rPr>
      </w:pPr>
    </w:p>
    <w:p w14:paraId="51E7FF65" w14:textId="77777777" w:rsidR="00000000" w:rsidRDefault="00E23567">
      <w:pPr>
        <w:pStyle w:val="a0"/>
        <w:rPr>
          <w:rFonts w:hint="cs"/>
          <w:rtl/>
        </w:rPr>
      </w:pPr>
      <w:r>
        <w:rPr>
          <w:rFonts w:hint="cs"/>
          <w:rtl/>
        </w:rPr>
        <w:t>אני מבקש את תמיכת החברים.</w:t>
      </w:r>
    </w:p>
    <w:p w14:paraId="4C3D9796" w14:textId="77777777" w:rsidR="00000000" w:rsidRDefault="00E23567">
      <w:pPr>
        <w:pStyle w:val="a0"/>
        <w:rPr>
          <w:rFonts w:hint="cs"/>
          <w:rtl/>
        </w:rPr>
      </w:pPr>
    </w:p>
    <w:p w14:paraId="71ED43C9" w14:textId="77777777" w:rsidR="00000000" w:rsidRDefault="00E23567">
      <w:pPr>
        <w:pStyle w:val="af0"/>
        <w:rPr>
          <w:rtl/>
        </w:rPr>
      </w:pPr>
      <w:r>
        <w:rPr>
          <w:rFonts w:hint="eastAsia"/>
          <w:rtl/>
        </w:rPr>
        <w:t>דוד</w:t>
      </w:r>
      <w:r>
        <w:rPr>
          <w:rtl/>
        </w:rPr>
        <w:t xml:space="preserve"> טל (עם אחד):</w:t>
      </w:r>
    </w:p>
    <w:p w14:paraId="364E5E3F" w14:textId="77777777" w:rsidR="00000000" w:rsidRDefault="00E23567">
      <w:pPr>
        <w:pStyle w:val="a0"/>
        <w:rPr>
          <w:rFonts w:hint="cs"/>
          <w:rtl/>
        </w:rPr>
      </w:pPr>
    </w:p>
    <w:p w14:paraId="778263D6" w14:textId="77777777" w:rsidR="00000000" w:rsidRDefault="00E23567">
      <w:pPr>
        <w:pStyle w:val="a0"/>
        <w:rPr>
          <w:rFonts w:hint="cs"/>
          <w:rtl/>
        </w:rPr>
      </w:pPr>
      <w:r>
        <w:rPr>
          <w:rFonts w:hint="cs"/>
          <w:rtl/>
        </w:rPr>
        <w:t>שהממשלה תתחייב שבתוך פרק זמן של חודש או חודשיים היא תביא את הצעת החוק.</w:t>
      </w:r>
    </w:p>
    <w:p w14:paraId="603CF77C" w14:textId="77777777" w:rsidR="00000000" w:rsidRDefault="00E23567">
      <w:pPr>
        <w:pStyle w:val="a0"/>
        <w:rPr>
          <w:rFonts w:hint="cs"/>
          <w:rtl/>
        </w:rPr>
      </w:pPr>
    </w:p>
    <w:p w14:paraId="1DEF3BDF" w14:textId="77777777" w:rsidR="00000000" w:rsidRDefault="00E23567">
      <w:pPr>
        <w:pStyle w:val="-"/>
        <w:rPr>
          <w:rtl/>
        </w:rPr>
      </w:pPr>
      <w:bookmarkStart w:id="82" w:name="FS000000495T11_02_2004_14_14_25"/>
      <w:bookmarkStart w:id="83" w:name="FS000000495T11_02_2004_14_14_30C"/>
      <w:bookmarkEnd w:id="82"/>
      <w:bookmarkEnd w:id="83"/>
      <w:r>
        <w:rPr>
          <w:rtl/>
        </w:rPr>
        <w:t>אמנון כהן (ש"ס):</w:t>
      </w:r>
    </w:p>
    <w:p w14:paraId="7DD89C18" w14:textId="77777777" w:rsidR="00000000" w:rsidRDefault="00E23567">
      <w:pPr>
        <w:pStyle w:val="a0"/>
        <w:rPr>
          <w:rtl/>
        </w:rPr>
      </w:pPr>
    </w:p>
    <w:p w14:paraId="79E94CDC" w14:textId="77777777" w:rsidR="00000000" w:rsidRDefault="00E23567">
      <w:pPr>
        <w:pStyle w:val="a0"/>
        <w:rPr>
          <w:rFonts w:hint="cs"/>
          <w:rtl/>
        </w:rPr>
      </w:pPr>
      <w:r>
        <w:rPr>
          <w:rFonts w:hint="cs"/>
          <w:rtl/>
        </w:rPr>
        <w:t>אני לא מגביל אותה בזמ</w:t>
      </w:r>
      <w:r>
        <w:rPr>
          <w:rFonts w:hint="cs"/>
          <w:rtl/>
        </w:rPr>
        <w:t>ן, אני באמת רוצה לתת לה לעבוד, ואחרי הקריאה הטרומית אנחנו נהיה בקשר אתה. אני מאוד מודה לכם.</w:t>
      </w:r>
    </w:p>
    <w:p w14:paraId="063695C7" w14:textId="77777777" w:rsidR="00000000" w:rsidRDefault="00E23567">
      <w:pPr>
        <w:pStyle w:val="a0"/>
        <w:rPr>
          <w:rFonts w:hint="cs"/>
          <w:rtl/>
        </w:rPr>
      </w:pPr>
    </w:p>
    <w:p w14:paraId="771C9E86" w14:textId="77777777" w:rsidR="00000000" w:rsidRDefault="00E23567">
      <w:pPr>
        <w:pStyle w:val="af0"/>
        <w:rPr>
          <w:rtl/>
        </w:rPr>
      </w:pPr>
      <w:r>
        <w:rPr>
          <w:rFonts w:hint="eastAsia"/>
          <w:rtl/>
        </w:rPr>
        <w:t>דוד</w:t>
      </w:r>
      <w:r>
        <w:rPr>
          <w:rtl/>
        </w:rPr>
        <w:t xml:space="preserve"> טל (עם אחד):</w:t>
      </w:r>
    </w:p>
    <w:p w14:paraId="1FFA7377" w14:textId="77777777" w:rsidR="00000000" w:rsidRDefault="00E23567">
      <w:pPr>
        <w:pStyle w:val="a0"/>
        <w:rPr>
          <w:rFonts w:hint="cs"/>
          <w:rtl/>
        </w:rPr>
      </w:pPr>
    </w:p>
    <w:p w14:paraId="662C6E93" w14:textId="77777777" w:rsidR="00000000" w:rsidRDefault="00E23567">
      <w:pPr>
        <w:pStyle w:val="a0"/>
        <w:rPr>
          <w:rFonts w:hint="cs"/>
          <w:rtl/>
        </w:rPr>
      </w:pPr>
      <w:r>
        <w:rPr>
          <w:rFonts w:hint="cs"/>
          <w:rtl/>
        </w:rPr>
        <w:t>- - -</w:t>
      </w:r>
    </w:p>
    <w:p w14:paraId="519AEF25" w14:textId="77777777" w:rsidR="00000000" w:rsidRDefault="00E23567">
      <w:pPr>
        <w:pStyle w:val="a0"/>
        <w:rPr>
          <w:rFonts w:hint="cs"/>
          <w:rtl/>
        </w:rPr>
      </w:pPr>
    </w:p>
    <w:p w14:paraId="3FD52DF1" w14:textId="77777777" w:rsidR="00000000" w:rsidRDefault="00E23567">
      <w:pPr>
        <w:pStyle w:val="af1"/>
        <w:rPr>
          <w:rtl/>
        </w:rPr>
      </w:pPr>
      <w:r>
        <w:rPr>
          <w:rtl/>
        </w:rPr>
        <w:t>היו"ר ראובן ריבלין:</w:t>
      </w:r>
    </w:p>
    <w:p w14:paraId="705045AC" w14:textId="77777777" w:rsidR="00000000" w:rsidRDefault="00E23567">
      <w:pPr>
        <w:pStyle w:val="a0"/>
        <w:rPr>
          <w:rtl/>
        </w:rPr>
      </w:pPr>
    </w:p>
    <w:p w14:paraId="528DD07E" w14:textId="77777777" w:rsidR="00000000" w:rsidRDefault="00E23567">
      <w:pPr>
        <w:pStyle w:val="a0"/>
        <w:rPr>
          <w:rFonts w:hint="cs"/>
          <w:rtl/>
        </w:rPr>
      </w:pPr>
      <w:r>
        <w:rPr>
          <w:rFonts w:hint="cs"/>
          <w:rtl/>
        </w:rPr>
        <w:t>חבר הכנסת טל, אדוני שותף להצעת החוק?</w:t>
      </w:r>
    </w:p>
    <w:p w14:paraId="2584591A" w14:textId="77777777" w:rsidR="00000000" w:rsidRDefault="00E23567">
      <w:pPr>
        <w:pStyle w:val="a0"/>
        <w:rPr>
          <w:rFonts w:hint="cs"/>
          <w:rtl/>
        </w:rPr>
      </w:pPr>
    </w:p>
    <w:p w14:paraId="615B006D" w14:textId="77777777" w:rsidR="00000000" w:rsidRDefault="00E23567">
      <w:pPr>
        <w:pStyle w:val="af0"/>
        <w:rPr>
          <w:rtl/>
        </w:rPr>
      </w:pPr>
      <w:r>
        <w:rPr>
          <w:rFonts w:hint="eastAsia"/>
          <w:rtl/>
        </w:rPr>
        <w:t>דוד</w:t>
      </w:r>
      <w:r>
        <w:rPr>
          <w:rtl/>
        </w:rPr>
        <w:t xml:space="preserve"> טל (עם אחד):</w:t>
      </w:r>
    </w:p>
    <w:p w14:paraId="7B2C4876" w14:textId="77777777" w:rsidR="00000000" w:rsidRDefault="00E23567">
      <w:pPr>
        <w:pStyle w:val="a0"/>
        <w:rPr>
          <w:rFonts w:hint="cs"/>
          <w:rtl/>
        </w:rPr>
      </w:pPr>
    </w:p>
    <w:p w14:paraId="6CE4C229" w14:textId="77777777" w:rsidR="00000000" w:rsidRDefault="00E23567">
      <w:pPr>
        <w:pStyle w:val="a0"/>
        <w:rPr>
          <w:rFonts w:hint="cs"/>
          <w:rtl/>
        </w:rPr>
      </w:pPr>
      <w:r>
        <w:rPr>
          <w:rFonts w:hint="cs"/>
          <w:rtl/>
        </w:rPr>
        <w:t>לא, אני שותף של חבר הכנסת אמנון כהן - - -</w:t>
      </w:r>
    </w:p>
    <w:p w14:paraId="1EF9A34C" w14:textId="77777777" w:rsidR="00000000" w:rsidRDefault="00E23567">
      <w:pPr>
        <w:pStyle w:val="a0"/>
        <w:rPr>
          <w:rFonts w:hint="cs"/>
          <w:rtl/>
        </w:rPr>
      </w:pPr>
    </w:p>
    <w:p w14:paraId="69FA4C96" w14:textId="77777777" w:rsidR="00000000" w:rsidRDefault="00E23567">
      <w:pPr>
        <w:pStyle w:val="af1"/>
        <w:rPr>
          <w:rtl/>
        </w:rPr>
      </w:pPr>
      <w:r>
        <w:rPr>
          <w:rtl/>
        </w:rPr>
        <w:t>היו"ר ראובן ריבלין</w:t>
      </w:r>
      <w:r>
        <w:rPr>
          <w:rtl/>
        </w:rPr>
        <w:t>:</w:t>
      </w:r>
    </w:p>
    <w:p w14:paraId="4258F640" w14:textId="77777777" w:rsidR="00000000" w:rsidRDefault="00E23567">
      <w:pPr>
        <w:pStyle w:val="a0"/>
        <w:rPr>
          <w:rtl/>
        </w:rPr>
      </w:pPr>
    </w:p>
    <w:p w14:paraId="69EBD455" w14:textId="77777777" w:rsidR="00000000" w:rsidRDefault="00E23567">
      <w:pPr>
        <w:pStyle w:val="a0"/>
        <w:rPr>
          <w:rFonts w:hint="cs"/>
          <w:rtl/>
        </w:rPr>
      </w:pPr>
      <w:r>
        <w:rPr>
          <w:rFonts w:hint="cs"/>
          <w:rtl/>
        </w:rPr>
        <w:t>אני מציע לא להתנות לממשלה. קודם נשמע. אנחנו מתווכחים על ביצה שלא נולדה. יעלה השר ויאמר את דברו, וכנראה יתנגד להצעה.</w:t>
      </w:r>
    </w:p>
    <w:p w14:paraId="173DADFA" w14:textId="77777777" w:rsidR="00000000" w:rsidRDefault="00E23567">
      <w:pPr>
        <w:pStyle w:val="a0"/>
        <w:rPr>
          <w:rFonts w:hint="cs"/>
          <w:rtl/>
        </w:rPr>
      </w:pPr>
    </w:p>
    <w:p w14:paraId="34481548" w14:textId="77777777" w:rsidR="00000000" w:rsidRDefault="00E23567">
      <w:pPr>
        <w:pStyle w:val="af0"/>
        <w:rPr>
          <w:rtl/>
        </w:rPr>
      </w:pPr>
    </w:p>
    <w:p w14:paraId="4C652D3E" w14:textId="77777777" w:rsidR="00000000" w:rsidRDefault="00E23567">
      <w:pPr>
        <w:pStyle w:val="af0"/>
        <w:rPr>
          <w:rtl/>
        </w:rPr>
      </w:pPr>
      <w:r>
        <w:rPr>
          <w:rFonts w:hint="eastAsia"/>
          <w:rtl/>
        </w:rPr>
        <w:t>השר</w:t>
      </w:r>
      <w:r>
        <w:rPr>
          <w:rtl/>
        </w:rPr>
        <w:t xml:space="preserve"> מאיר שטרית:</w:t>
      </w:r>
    </w:p>
    <w:p w14:paraId="6085854E" w14:textId="77777777" w:rsidR="00000000" w:rsidRDefault="00E23567">
      <w:pPr>
        <w:pStyle w:val="a0"/>
        <w:rPr>
          <w:rFonts w:hint="cs"/>
          <w:rtl/>
        </w:rPr>
      </w:pPr>
    </w:p>
    <w:p w14:paraId="7D57DCBF" w14:textId="77777777" w:rsidR="00000000" w:rsidRDefault="00E23567">
      <w:pPr>
        <w:pStyle w:val="a0"/>
        <w:rPr>
          <w:rFonts w:hint="cs"/>
          <w:rtl/>
        </w:rPr>
      </w:pPr>
      <w:r>
        <w:rPr>
          <w:rFonts w:hint="cs"/>
          <w:rtl/>
        </w:rPr>
        <w:t>- - -</w:t>
      </w:r>
    </w:p>
    <w:p w14:paraId="2EBC7C4E" w14:textId="77777777" w:rsidR="00000000" w:rsidRDefault="00E23567">
      <w:pPr>
        <w:pStyle w:val="a0"/>
        <w:rPr>
          <w:rFonts w:hint="cs"/>
          <w:rtl/>
        </w:rPr>
      </w:pPr>
    </w:p>
    <w:p w14:paraId="0FF98BFD" w14:textId="77777777" w:rsidR="00000000" w:rsidRDefault="00E23567">
      <w:pPr>
        <w:pStyle w:val="-"/>
        <w:rPr>
          <w:rtl/>
        </w:rPr>
      </w:pPr>
      <w:bookmarkStart w:id="84" w:name="FS000000495T11_02_2004_14_19_51C"/>
      <w:bookmarkEnd w:id="84"/>
      <w:r>
        <w:rPr>
          <w:rtl/>
        </w:rPr>
        <w:t>אמנון כהן (ש"ס):</w:t>
      </w:r>
    </w:p>
    <w:p w14:paraId="737C1F9B" w14:textId="77777777" w:rsidR="00000000" w:rsidRDefault="00E23567">
      <w:pPr>
        <w:pStyle w:val="a0"/>
        <w:rPr>
          <w:rtl/>
        </w:rPr>
      </w:pPr>
    </w:p>
    <w:p w14:paraId="7BD56E13" w14:textId="77777777" w:rsidR="00000000" w:rsidRDefault="00E23567">
      <w:pPr>
        <w:pStyle w:val="a0"/>
        <w:rPr>
          <w:rFonts w:hint="cs"/>
          <w:rtl/>
        </w:rPr>
      </w:pPr>
      <w:r>
        <w:rPr>
          <w:rFonts w:hint="cs"/>
          <w:rtl/>
        </w:rPr>
        <w:t>אני מקפיא?</w:t>
      </w:r>
    </w:p>
    <w:p w14:paraId="45ECB6FA" w14:textId="77777777" w:rsidR="00000000" w:rsidRDefault="00E23567">
      <w:pPr>
        <w:pStyle w:val="a0"/>
        <w:rPr>
          <w:rFonts w:hint="cs"/>
          <w:rtl/>
        </w:rPr>
      </w:pPr>
    </w:p>
    <w:p w14:paraId="25347A33" w14:textId="77777777" w:rsidR="00000000" w:rsidRDefault="00E23567">
      <w:pPr>
        <w:pStyle w:val="af0"/>
        <w:rPr>
          <w:rtl/>
        </w:rPr>
      </w:pPr>
      <w:r>
        <w:rPr>
          <w:rFonts w:hint="eastAsia"/>
          <w:rtl/>
        </w:rPr>
        <w:t>השר</w:t>
      </w:r>
      <w:r>
        <w:rPr>
          <w:rtl/>
        </w:rPr>
        <w:t xml:space="preserve"> מאיר שטרית:</w:t>
      </w:r>
    </w:p>
    <w:p w14:paraId="6940C726" w14:textId="77777777" w:rsidR="00000000" w:rsidRDefault="00E23567">
      <w:pPr>
        <w:pStyle w:val="a0"/>
        <w:rPr>
          <w:rFonts w:hint="cs"/>
          <w:rtl/>
        </w:rPr>
      </w:pPr>
    </w:p>
    <w:p w14:paraId="7524E7B9" w14:textId="77777777" w:rsidR="00000000" w:rsidRDefault="00E23567">
      <w:pPr>
        <w:pStyle w:val="a0"/>
        <w:rPr>
          <w:rFonts w:hint="cs"/>
          <w:rtl/>
        </w:rPr>
      </w:pPr>
      <w:r>
        <w:rPr>
          <w:rFonts w:hint="cs"/>
          <w:rtl/>
        </w:rPr>
        <w:t>אתה צריך להגיד אם אתה לא מסכים.</w:t>
      </w:r>
    </w:p>
    <w:p w14:paraId="23DAAC21" w14:textId="77777777" w:rsidR="00000000" w:rsidRDefault="00E23567">
      <w:pPr>
        <w:pStyle w:val="a0"/>
        <w:rPr>
          <w:rFonts w:hint="cs"/>
          <w:rtl/>
        </w:rPr>
      </w:pPr>
    </w:p>
    <w:p w14:paraId="170A34A6" w14:textId="77777777" w:rsidR="00000000" w:rsidRDefault="00E23567">
      <w:pPr>
        <w:pStyle w:val="af0"/>
        <w:rPr>
          <w:rtl/>
        </w:rPr>
      </w:pPr>
      <w:r>
        <w:rPr>
          <w:rFonts w:hint="eastAsia"/>
          <w:rtl/>
        </w:rPr>
        <w:t>אופיר</w:t>
      </w:r>
      <w:r>
        <w:rPr>
          <w:rtl/>
        </w:rPr>
        <w:t xml:space="preserve"> פינס-פז (העבודה-מימד):</w:t>
      </w:r>
    </w:p>
    <w:p w14:paraId="7D9282CB" w14:textId="77777777" w:rsidR="00000000" w:rsidRDefault="00E23567">
      <w:pPr>
        <w:pStyle w:val="a0"/>
        <w:rPr>
          <w:rFonts w:hint="cs"/>
          <w:rtl/>
        </w:rPr>
      </w:pPr>
    </w:p>
    <w:p w14:paraId="78B09250" w14:textId="77777777" w:rsidR="00000000" w:rsidRDefault="00E23567">
      <w:pPr>
        <w:pStyle w:val="a0"/>
        <w:rPr>
          <w:rFonts w:hint="cs"/>
          <w:rtl/>
        </w:rPr>
      </w:pPr>
      <w:r>
        <w:rPr>
          <w:rFonts w:hint="cs"/>
          <w:rtl/>
        </w:rPr>
        <w:t>א</w:t>
      </w:r>
      <w:r>
        <w:rPr>
          <w:rFonts w:hint="cs"/>
          <w:rtl/>
        </w:rPr>
        <w:t>תה מבקש להפוך זאת להצעה לסדר-היום?</w:t>
      </w:r>
    </w:p>
    <w:p w14:paraId="28EA0EE9" w14:textId="77777777" w:rsidR="00000000" w:rsidRDefault="00E23567">
      <w:pPr>
        <w:pStyle w:val="a0"/>
        <w:rPr>
          <w:rFonts w:hint="cs"/>
          <w:rtl/>
        </w:rPr>
      </w:pPr>
    </w:p>
    <w:p w14:paraId="364AC042" w14:textId="77777777" w:rsidR="00000000" w:rsidRDefault="00E23567">
      <w:pPr>
        <w:pStyle w:val="a"/>
        <w:rPr>
          <w:rtl/>
        </w:rPr>
      </w:pPr>
      <w:bookmarkStart w:id="85" w:name="FS000000478T11_02_2004_14_22_15"/>
      <w:bookmarkStart w:id="86" w:name="_Toc67150119"/>
      <w:bookmarkEnd w:id="85"/>
      <w:r>
        <w:rPr>
          <w:rFonts w:hint="eastAsia"/>
          <w:rtl/>
        </w:rPr>
        <w:t>השר</w:t>
      </w:r>
      <w:r>
        <w:rPr>
          <w:rtl/>
        </w:rPr>
        <w:t xml:space="preserve"> מאיר שטרית:</w:t>
      </w:r>
      <w:bookmarkEnd w:id="86"/>
    </w:p>
    <w:p w14:paraId="6CBE85FB" w14:textId="77777777" w:rsidR="00000000" w:rsidRDefault="00E23567">
      <w:pPr>
        <w:pStyle w:val="a0"/>
        <w:rPr>
          <w:rFonts w:hint="cs"/>
          <w:rtl/>
        </w:rPr>
      </w:pPr>
    </w:p>
    <w:p w14:paraId="6426DE80" w14:textId="77777777" w:rsidR="00000000" w:rsidRDefault="00E23567">
      <w:pPr>
        <w:pStyle w:val="a0"/>
        <w:rPr>
          <w:rFonts w:hint="cs"/>
          <w:rtl/>
        </w:rPr>
      </w:pPr>
      <w:r>
        <w:rPr>
          <w:rFonts w:hint="cs"/>
          <w:rtl/>
        </w:rPr>
        <w:t xml:space="preserve">הצעתי לו יותר מזה. הצעתי למציע שימתין עם הצעת החוק שלו. אני אבקש את דחיית ההצבעה, עד שתוגש הצעת החוק הממשלתית והוא יצטרף אליה. זה </w:t>
      </w:r>
      <w:r>
        <w:t>fair enough</w:t>
      </w:r>
      <w:r>
        <w:rPr>
          <w:rFonts w:hint="cs"/>
          <w:rtl/>
        </w:rPr>
        <w:t>.</w:t>
      </w:r>
    </w:p>
    <w:p w14:paraId="4232B921" w14:textId="77777777" w:rsidR="00000000" w:rsidRDefault="00E23567">
      <w:pPr>
        <w:pStyle w:val="a0"/>
        <w:rPr>
          <w:rtl/>
        </w:rPr>
      </w:pPr>
    </w:p>
    <w:p w14:paraId="2EF4FEA8" w14:textId="77777777" w:rsidR="00000000" w:rsidRDefault="00E23567">
      <w:pPr>
        <w:pStyle w:val="af0"/>
        <w:rPr>
          <w:rtl/>
        </w:rPr>
      </w:pPr>
      <w:r>
        <w:rPr>
          <w:rFonts w:hint="eastAsia"/>
          <w:rtl/>
        </w:rPr>
        <w:t>אמנון</w:t>
      </w:r>
      <w:r>
        <w:rPr>
          <w:rtl/>
        </w:rPr>
        <w:t xml:space="preserve"> כהן (ש"ס):</w:t>
      </w:r>
    </w:p>
    <w:p w14:paraId="07DA3A71" w14:textId="77777777" w:rsidR="00000000" w:rsidRDefault="00E23567">
      <w:pPr>
        <w:pStyle w:val="a0"/>
        <w:rPr>
          <w:rFonts w:hint="cs"/>
          <w:rtl/>
        </w:rPr>
      </w:pPr>
    </w:p>
    <w:p w14:paraId="5A00B87F" w14:textId="77777777" w:rsidR="00000000" w:rsidRDefault="00E23567">
      <w:pPr>
        <w:pStyle w:val="a0"/>
        <w:rPr>
          <w:rFonts w:hint="cs"/>
          <w:rtl/>
        </w:rPr>
      </w:pPr>
      <w:r>
        <w:rPr>
          <w:rFonts w:hint="cs"/>
          <w:rtl/>
        </w:rPr>
        <w:t>אני אקפיא.</w:t>
      </w:r>
    </w:p>
    <w:p w14:paraId="68B2C9DC" w14:textId="77777777" w:rsidR="00000000" w:rsidRDefault="00E23567">
      <w:pPr>
        <w:pStyle w:val="a0"/>
        <w:rPr>
          <w:rFonts w:hint="cs"/>
          <w:rtl/>
        </w:rPr>
      </w:pPr>
    </w:p>
    <w:p w14:paraId="2DF6E214" w14:textId="77777777" w:rsidR="00000000" w:rsidRDefault="00E23567">
      <w:pPr>
        <w:pStyle w:val="-"/>
        <w:rPr>
          <w:rtl/>
        </w:rPr>
      </w:pPr>
      <w:bookmarkStart w:id="87" w:name="FS000000478T11_02_2004_14_22_33C"/>
      <w:bookmarkEnd w:id="87"/>
      <w:r>
        <w:rPr>
          <w:rtl/>
        </w:rPr>
        <w:t>השר מאיר שטרית:</w:t>
      </w:r>
    </w:p>
    <w:p w14:paraId="734BD4FB" w14:textId="77777777" w:rsidR="00000000" w:rsidRDefault="00E23567">
      <w:pPr>
        <w:pStyle w:val="a0"/>
        <w:rPr>
          <w:rtl/>
        </w:rPr>
      </w:pPr>
    </w:p>
    <w:p w14:paraId="3F369878" w14:textId="77777777" w:rsidR="00000000" w:rsidRDefault="00E23567">
      <w:pPr>
        <w:pStyle w:val="a0"/>
        <w:rPr>
          <w:rFonts w:hint="cs"/>
          <w:rtl/>
        </w:rPr>
      </w:pPr>
      <w:r>
        <w:rPr>
          <w:rFonts w:hint="cs"/>
          <w:rtl/>
        </w:rPr>
        <w:t>הוא צריך להג</w:t>
      </w:r>
      <w:r>
        <w:rPr>
          <w:rFonts w:hint="cs"/>
          <w:rtl/>
        </w:rPr>
        <w:t>יד לי. הוא לא אומר.</w:t>
      </w:r>
    </w:p>
    <w:p w14:paraId="2C841407" w14:textId="77777777" w:rsidR="00000000" w:rsidRDefault="00E23567">
      <w:pPr>
        <w:pStyle w:val="a0"/>
        <w:rPr>
          <w:rFonts w:hint="cs"/>
          <w:rtl/>
        </w:rPr>
      </w:pPr>
    </w:p>
    <w:p w14:paraId="6201219D" w14:textId="77777777" w:rsidR="00000000" w:rsidRDefault="00E23567">
      <w:pPr>
        <w:pStyle w:val="af0"/>
        <w:rPr>
          <w:rtl/>
        </w:rPr>
      </w:pPr>
      <w:r>
        <w:rPr>
          <w:rFonts w:hint="cs"/>
          <w:rtl/>
        </w:rPr>
        <w:t>קריאה</w:t>
      </w:r>
      <w:r>
        <w:rPr>
          <w:rtl/>
        </w:rPr>
        <w:t>:</w:t>
      </w:r>
    </w:p>
    <w:p w14:paraId="60737267" w14:textId="77777777" w:rsidR="00000000" w:rsidRDefault="00E23567">
      <w:pPr>
        <w:pStyle w:val="a0"/>
        <w:rPr>
          <w:rFonts w:hint="cs"/>
          <w:rtl/>
        </w:rPr>
      </w:pPr>
    </w:p>
    <w:p w14:paraId="47F8C89D" w14:textId="77777777" w:rsidR="00000000" w:rsidRDefault="00E23567">
      <w:pPr>
        <w:pStyle w:val="a0"/>
        <w:rPr>
          <w:rFonts w:hint="cs"/>
          <w:rtl/>
        </w:rPr>
      </w:pPr>
      <w:r>
        <w:rPr>
          <w:rFonts w:hint="cs"/>
          <w:rtl/>
        </w:rPr>
        <w:t>תן לו לחשוב על זה.</w:t>
      </w:r>
    </w:p>
    <w:p w14:paraId="2E34F7CB" w14:textId="77777777" w:rsidR="00000000" w:rsidRDefault="00E23567">
      <w:pPr>
        <w:pStyle w:val="a0"/>
        <w:rPr>
          <w:rFonts w:hint="cs"/>
          <w:rtl/>
        </w:rPr>
      </w:pPr>
    </w:p>
    <w:p w14:paraId="4112E889" w14:textId="77777777" w:rsidR="00000000" w:rsidRDefault="00E23567">
      <w:pPr>
        <w:pStyle w:val="af0"/>
        <w:rPr>
          <w:rtl/>
        </w:rPr>
      </w:pPr>
      <w:r>
        <w:rPr>
          <w:rFonts w:hint="eastAsia"/>
          <w:rtl/>
        </w:rPr>
        <w:t>יעקב</w:t>
      </w:r>
      <w:r>
        <w:rPr>
          <w:rtl/>
        </w:rPr>
        <w:t xml:space="preserve"> ליצמן (יהדות התורה):</w:t>
      </w:r>
    </w:p>
    <w:p w14:paraId="0D6F95AE" w14:textId="77777777" w:rsidR="00000000" w:rsidRDefault="00E23567">
      <w:pPr>
        <w:pStyle w:val="a0"/>
        <w:rPr>
          <w:rFonts w:hint="cs"/>
          <w:rtl/>
        </w:rPr>
      </w:pPr>
    </w:p>
    <w:p w14:paraId="0CCDF9BF" w14:textId="77777777" w:rsidR="00000000" w:rsidRDefault="00E23567">
      <w:pPr>
        <w:pStyle w:val="a0"/>
        <w:rPr>
          <w:rFonts w:hint="cs"/>
          <w:rtl/>
        </w:rPr>
      </w:pPr>
      <w:r>
        <w:rPr>
          <w:rFonts w:hint="cs"/>
          <w:rtl/>
        </w:rPr>
        <w:t>הוא יכול לענות ולא להצביע.</w:t>
      </w:r>
    </w:p>
    <w:p w14:paraId="54F2DD71" w14:textId="77777777" w:rsidR="00000000" w:rsidRDefault="00E23567">
      <w:pPr>
        <w:pStyle w:val="a0"/>
        <w:rPr>
          <w:rFonts w:hint="cs"/>
          <w:rtl/>
        </w:rPr>
      </w:pPr>
    </w:p>
    <w:p w14:paraId="042615B7" w14:textId="77777777" w:rsidR="00000000" w:rsidRDefault="00E23567">
      <w:pPr>
        <w:pStyle w:val="af1"/>
        <w:rPr>
          <w:rtl/>
        </w:rPr>
      </w:pPr>
      <w:r>
        <w:rPr>
          <w:rtl/>
        </w:rPr>
        <w:t>היו"ר ראובן ריבלין:</w:t>
      </w:r>
    </w:p>
    <w:p w14:paraId="441BC2E8" w14:textId="77777777" w:rsidR="00000000" w:rsidRDefault="00E23567">
      <w:pPr>
        <w:pStyle w:val="a0"/>
        <w:rPr>
          <w:rtl/>
        </w:rPr>
      </w:pPr>
    </w:p>
    <w:p w14:paraId="7811054F" w14:textId="77777777" w:rsidR="00000000" w:rsidRDefault="00E23567">
      <w:pPr>
        <w:pStyle w:val="a0"/>
        <w:rPr>
          <w:rtl/>
        </w:rPr>
      </w:pPr>
      <w:r>
        <w:rPr>
          <w:rFonts w:hint="cs"/>
          <w:rtl/>
        </w:rPr>
        <w:t>אם הוא ישיב, יהיה לי אחר כך קושי.</w:t>
      </w:r>
    </w:p>
    <w:p w14:paraId="4005AF65" w14:textId="77777777" w:rsidR="00000000" w:rsidRDefault="00E23567">
      <w:pPr>
        <w:pStyle w:val="af0"/>
        <w:rPr>
          <w:rtl/>
        </w:rPr>
      </w:pPr>
    </w:p>
    <w:p w14:paraId="35268DBC" w14:textId="77777777" w:rsidR="00000000" w:rsidRDefault="00E23567">
      <w:pPr>
        <w:pStyle w:val="af0"/>
        <w:rPr>
          <w:rtl/>
        </w:rPr>
      </w:pPr>
      <w:r>
        <w:rPr>
          <w:rtl/>
        </w:rPr>
        <w:t>יעקב ליצמן (יהדות התורה):</w:t>
      </w:r>
    </w:p>
    <w:p w14:paraId="2318292F" w14:textId="77777777" w:rsidR="00000000" w:rsidRDefault="00E23567">
      <w:pPr>
        <w:pStyle w:val="a0"/>
        <w:rPr>
          <w:rFonts w:hint="cs"/>
          <w:rtl/>
        </w:rPr>
      </w:pPr>
    </w:p>
    <w:p w14:paraId="70F0B947" w14:textId="77777777" w:rsidR="00000000" w:rsidRDefault="00E23567">
      <w:pPr>
        <w:pStyle w:val="a0"/>
        <w:rPr>
          <w:rFonts w:hint="cs"/>
          <w:rtl/>
        </w:rPr>
      </w:pPr>
      <w:r>
        <w:rPr>
          <w:rFonts w:hint="cs"/>
          <w:rtl/>
        </w:rPr>
        <w:t>כולם מסכימים - - -</w:t>
      </w:r>
    </w:p>
    <w:p w14:paraId="5E00C463" w14:textId="77777777" w:rsidR="00000000" w:rsidRDefault="00E23567">
      <w:pPr>
        <w:pStyle w:val="af0"/>
        <w:rPr>
          <w:rFonts w:hint="cs"/>
          <w:rtl/>
        </w:rPr>
      </w:pPr>
    </w:p>
    <w:p w14:paraId="5E7B03DF" w14:textId="77777777" w:rsidR="00000000" w:rsidRDefault="00E23567">
      <w:pPr>
        <w:pStyle w:val="af0"/>
        <w:rPr>
          <w:rtl/>
        </w:rPr>
      </w:pPr>
      <w:r>
        <w:rPr>
          <w:rtl/>
        </w:rPr>
        <w:t>אמנון כהן (ש"ס):</w:t>
      </w:r>
    </w:p>
    <w:p w14:paraId="30507028" w14:textId="77777777" w:rsidR="00000000" w:rsidRDefault="00E23567">
      <w:pPr>
        <w:pStyle w:val="a0"/>
        <w:rPr>
          <w:rtl/>
        </w:rPr>
      </w:pPr>
    </w:p>
    <w:p w14:paraId="18EB88D3" w14:textId="77777777" w:rsidR="00000000" w:rsidRDefault="00E23567">
      <w:pPr>
        <w:pStyle w:val="a0"/>
        <w:rPr>
          <w:rFonts w:hint="cs"/>
          <w:rtl/>
        </w:rPr>
      </w:pPr>
      <w:r>
        <w:rPr>
          <w:rFonts w:hint="cs"/>
          <w:rtl/>
        </w:rPr>
        <w:t>ההצבעה תהיה במועד אחר?</w:t>
      </w:r>
    </w:p>
    <w:p w14:paraId="1EECB569" w14:textId="77777777" w:rsidR="00000000" w:rsidRDefault="00E23567">
      <w:pPr>
        <w:pStyle w:val="a0"/>
        <w:rPr>
          <w:rFonts w:hint="cs"/>
          <w:rtl/>
        </w:rPr>
      </w:pPr>
    </w:p>
    <w:p w14:paraId="79F83DCE" w14:textId="77777777" w:rsidR="00000000" w:rsidRDefault="00E23567">
      <w:pPr>
        <w:pStyle w:val="-"/>
        <w:rPr>
          <w:rtl/>
        </w:rPr>
      </w:pPr>
      <w:bookmarkStart w:id="88" w:name="FS000000478T11_02_2004_14_23_55C"/>
      <w:bookmarkEnd w:id="88"/>
      <w:r>
        <w:rPr>
          <w:rtl/>
        </w:rPr>
        <w:t>השר מאי</w:t>
      </w:r>
      <w:r>
        <w:rPr>
          <w:rtl/>
        </w:rPr>
        <w:t>ר שטרית:</w:t>
      </w:r>
    </w:p>
    <w:p w14:paraId="4367FEAC" w14:textId="77777777" w:rsidR="00000000" w:rsidRDefault="00E23567">
      <w:pPr>
        <w:pStyle w:val="a0"/>
        <w:rPr>
          <w:rtl/>
        </w:rPr>
      </w:pPr>
    </w:p>
    <w:p w14:paraId="07A1E9A0" w14:textId="77777777" w:rsidR="00000000" w:rsidRDefault="00E23567">
      <w:pPr>
        <w:pStyle w:val="a0"/>
        <w:rPr>
          <w:rFonts w:hint="cs"/>
          <w:rtl/>
        </w:rPr>
      </w:pPr>
      <w:r>
        <w:rPr>
          <w:rFonts w:hint="cs"/>
          <w:rtl/>
        </w:rPr>
        <w:t>כן.</w:t>
      </w:r>
    </w:p>
    <w:p w14:paraId="698C4A22" w14:textId="77777777" w:rsidR="00000000" w:rsidRDefault="00E23567">
      <w:pPr>
        <w:pStyle w:val="a0"/>
        <w:rPr>
          <w:rFonts w:hint="cs"/>
          <w:rtl/>
        </w:rPr>
      </w:pPr>
    </w:p>
    <w:p w14:paraId="4604DE3B" w14:textId="77777777" w:rsidR="00000000" w:rsidRDefault="00E23567">
      <w:pPr>
        <w:pStyle w:val="af0"/>
        <w:rPr>
          <w:rtl/>
        </w:rPr>
      </w:pPr>
      <w:r>
        <w:rPr>
          <w:rFonts w:hint="eastAsia"/>
          <w:rtl/>
        </w:rPr>
        <w:t>אמנון</w:t>
      </w:r>
      <w:r>
        <w:rPr>
          <w:rtl/>
        </w:rPr>
        <w:t xml:space="preserve"> כהן (ש"ס):</w:t>
      </w:r>
    </w:p>
    <w:p w14:paraId="43CE5C25" w14:textId="77777777" w:rsidR="00000000" w:rsidRDefault="00E23567">
      <w:pPr>
        <w:pStyle w:val="a0"/>
        <w:rPr>
          <w:rFonts w:hint="cs"/>
          <w:rtl/>
        </w:rPr>
      </w:pPr>
    </w:p>
    <w:p w14:paraId="5EB1C1B2" w14:textId="77777777" w:rsidR="00000000" w:rsidRDefault="00E23567">
      <w:pPr>
        <w:pStyle w:val="a0"/>
        <w:rPr>
          <w:rFonts w:hint="cs"/>
          <w:rtl/>
        </w:rPr>
      </w:pPr>
      <w:r>
        <w:rPr>
          <w:rFonts w:hint="cs"/>
          <w:rtl/>
        </w:rPr>
        <w:t>יחד אתכם?</w:t>
      </w:r>
    </w:p>
    <w:p w14:paraId="6460A3BA" w14:textId="77777777" w:rsidR="00000000" w:rsidRDefault="00E23567">
      <w:pPr>
        <w:pStyle w:val="a0"/>
        <w:rPr>
          <w:rFonts w:hint="cs"/>
          <w:rtl/>
        </w:rPr>
      </w:pPr>
    </w:p>
    <w:p w14:paraId="6A75FD25" w14:textId="77777777" w:rsidR="00000000" w:rsidRDefault="00E23567">
      <w:pPr>
        <w:pStyle w:val="-"/>
        <w:rPr>
          <w:rtl/>
        </w:rPr>
      </w:pPr>
      <w:bookmarkStart w:id="89" w:name="FS000000478T11_02_2004_14_24_02C"/>
      <w:bookmarkEnd w:id="89"/>
      <w:r>
        <w:rPr>
          <w:rtl/>
        </w:rPr>
        <w:t>השר מאיר שטרית:</w:t>
      </w:r>
    </w:p>
    <w:p w14:paraId="4B7D67D5" w14:textId="77777777" w:rsidR="00000000" w:rsidRDefault="00E23567">
      <w:pPr>
        <w:pStyle w:val="a0"/>
        <w:rPr>
          <w:rtl/>
        </w:rPr>
      </w:pPr>
    </w:p>
    <w:p w14:paraId="250525BB" w14:textId="77777777" w:rsidR="00000000" w:rsidRDefault="00E23567">
      <w:pPr>
        <w:pStyle w:val="a0"/>
        <w:rPr>
          <w:rFonts w:hint="cs"/>
          <w:rtl/>
        </w:rPr>
      </w:pPr>
      <w:r>
        <w:rPr>
          <w:rFonts w:hint="cs"/>
          <w:rtl/>
        </w:rPr>
        <w:t>כן.</w:t>
      </w:r>
    </w:p>
    <w:p w14:paraId="5185381F" w14:textId="77777777" w:rsidR="00000000" w:rsidRDefault="00E23567">
      <w:pPr>
        <w:pStyle w:val="a0"/>
        <w:rPr>
          <w:rFonts w:hint="cs"/>
          <w:rtl/>
        </w:rPr>
      </w:pPr>
    </w:p>
    <w:p w14:paraId="7EC6D825" w14:textId="77777777" w:rsidR="00000000" w:rsidRDefault="00E23567">
      <w:pPr>
        <w:pStyle w:val="af0"/>
        <w:rPr>
          <w:rtl/>
        </w:rPr>
      </w:pPr>
      <w:r>
        <w:rPr>
          <w:rFonts w:hint="eastAsia"/>
          <w:rtl/>
        </w:rPr>
        <w:t>אמנון</w:t>
      </w:r>
      <w:r>
        <w:rPr>
          <w:rtl/>
        </w:rPr>
        <w:t xml:space="preserve"> כהן (ש"ס):</w:t>
      </w:r>
    </w:p>
    <w:p w14:paraId="2D5F104F" w14:textId="77777777" w:rsidR="00000000" w:rsidRDefault="00E23567">
      <w:pPr>
        <w:pStyle w:val="a0"/>
        <w:rPr>
          <w:rFonts w:hint="cs"/>
          <w:rtl/>
        </w:rPr>
      </w:pPr>
    </w:p>
    <w:p w14:paraId="33016CC2" w14:textId="77777777" w:rsidR="00000000" w:rsidRDefault="00E23567">
      <w:pPr>
        <w:pStyle w:val="a0"/>
        <w:ind w:firstLine="0"/>
        <w:rPr>
          <w:rFonts w:hint="cs"/>
          <w:rtl/>
        </w:rPr>
      </w:pPr>
      <w:r>
        <w:rPr>
          <w:rFonts w:hint="cs"/>
          <w:rtl/>
        </w:rPr>
        <w:tab/>
        <w:t>אבל זו הצעה טרומית, ואצלכם זו הצעה ממשלתית. איך זה מסתדר?</w:t>
      </w:r>
    </w:p>
    <w:p w14:paraId="58B621F2" w14:textId="77777777" w:rsidR="00000000" w:rsidRDefault="00E23567">
      <w:pPr>
        <w:pStyle w:val="a0"/>
        <w:ind w:firstLine="0"/>
        <w:rPr>
          <w:rFonts w:hint="cs"/>
          <w:rtl/>
        </w:rPr>
      </w:pPr>
    </w:p>
    <w:p w14:paraId="5E412817" w14:textId="77777777" w:rsidR="00000000" w:rsidRDefault="00E23567">
      <w:pPr>
        <w:pStyle w:val="af1"/>
        <w:rPr>
          <w:rtl/>
        </w:rPr>
      </w:pPr>
      <w:r>
        <w:rPr>
          <w:rtl/>
        </w:rPr>
        <w:t>היו"ר ראובן ריבלין:</w:t>
      </w:r>
    </w:p>
    <w:p w14:paraId="04ABD8C5" w14:textId="77777777" w:rsidR="00000000" w:rsidRDefault="00E23567">
      <w:pPr>
        <w:pStyle w:val="a0"/>
        <w:rPr>
          <w:rtl/>
        </w:rPr>
      </w:pPr>
    </w:p>
    <w:p w14:paraId="4FA7ABF2" w14:textId="77777777" w:rsidR="00000000" w:rsidRDefault="00E23567">
      <w:pPr>
        <w:pStyle w:val="a0"/>
        <w:rPr>
          <w:rFonts w:hint="cs"/>
          <w:rtl/>
        </w:rPr>
      </w:pPr>
      <w:r>
        <w:rPr>
          <w:rFonts w:hint="cs"/>
          <w:rtl/>
        </w:rPr>
        <w:t>בסדר. לא תהיה בעיה.</w:t>
      </w:r>
    </w:p>
    <w:p w14:paraId="6E7C4D76" w14:textId="77777777" w:rsidR="00000000" w:rsidRDefault="00E23567">
      <w:pPr>
        <w:pStyle w:val="a0"/>
        <w:rPr>
          <w:rFonts w:hint="cs"/>
          <w:rtl/>
        </w:rPr>
      </w:pPr>
    </w:p>
    <w:p w14:paraId="31B48CF2" w14:textId="77777777" w:rsidR="00000000" w:rsidRDefault="00E23567">
      <w:pPr>
        <w:pStyle w:val="af0"/>
        <w:rPr>
          <w:rtl/>
        </w:rPr>
      </w:pPr>
      <w:r>
        <w:rPr>
          <w:rFonts w:hint="eastAsia"/>
          <w:rtl/>
        </w:rPr>
        <w:t>אמנון</w:t>
      </w:r>
      <w:r>
        <w:rPr>
          <w:rtl/>
        </w:rPr>
        <w:t xml:space="preserve"> כהן (ש"ס):</w:t>
      </w:r>
    </w:p>
    <w:p w14:paraId="768FFB19" w14:textId="77777777" w:rsidR="00000000" w:rsidRDefault="00E23567">
      <w:pPr>
        <w:pStyle w:val="a0"/>
        <w:rPr>
          <w:rFonts w:hint="cs"/>
          <w:rtl/>
        </w:rPr>
      </w:pPr>
    </w:p>
    <w:p w14:paraId="0CA0F076" w14:textId="77777777" w:rsidR="00000000" w:rsidRDefault="00E23567">
      <w:pPr>
        <w:pStyle w:val="a0"/>
        <w:rPr>
          <w:rFonts w:hint="cs"/>
          <w:rtl/>
        </w:rPr>
      </w:pPr>
      <w:r>
        <w:rPr>
          <w:rFonts w:hint="cs"/>
          <w:rtl/>
        </w:rPr>
        <w:t>לא תהיה בעיה? בסדר.</w:t>
      </w:r>
    </w:p>
    <w:p w14:paraId="15359472" w14:textId="77777777" w:rsidR="00000000" w:rsidRDefault="00E23567">
      <w:pPr>
        <w:pStyle w:val="a0"/>
        <w:rPr>
          <w:rFonts w:hint="cs"/>
          <w:rtl/>
        </w:rPr>
      </w:pPr>
    </w:p>
    <w:p w14:paraId="438C8805" w14:textId="77777777" w:rsidR="00000000" w:rsidRDefault="00E23567">
      <w:pPr>
        <w:pStyle w:val="-"/>
        <w:rPr>
          <w:rtl/>
        </w:rPr>
      </w:pPr>
      <w:bookmarkStart w:id="90" w:name="FS000000478T11_02_2004_14_25_03C"/>
      <w:bookmarkEnd w:id="90"/>
      <w:r>
        <w:rPr>
          <w:rtl/>
        </w:rPr>
        <w:t>השר מאיר שטרית:</w:t>
      </w:r>
    </w:p>
    <w:p w14:paraId="014B00E9" w14:textId="77777777" w:rsidR="00000000" w:rsidRDefault="00E23567">
      <w:pPr>
        <w:pStyle w:val="a0"/>
        <w:rPr>
          <w:rtl/>
        </w:rPr>
      </w:pPr>
    </w:p>
    <w:p w14:paraId="356E9CFF" w14:textId="77777777" w:rsidR="00000000" w:rsidRDefault="00E23567">
      <w:pPr>
        <w:pStyle w:val="a0"/>
        <w:rPr>
          <w:rFonts w:hint="cs"/>
          <w:rtl/>
        </w:rPr>
      </w:pPr>
      <w:r>
        <w:rPr>
          <w:rFonts w:hint="cs"/>
          <w:rtl/>
        </w:rPr>
        <w:t>מסכים? מסכים.</w:t>
      </w:r>
    </w:p>
    <w:p w14:paraId="6F89BEDF" w14:textId="77777777" w:rsidR="00000000" w:rsidRDefault="00E23567">
      <w:pPr>
        <w:pStyle w:val="a0"/>
        <w:rPr>
          <w:rFonts w:hint="cs"/>
          <w:rtl/>
        </w:rPr>
      </w:pPr>
    </w:p>
    <w:p w14:paraId="126C6D52" w14:textId="77777777" w:rsidR="00000000" w:rsidRDefault="00E23567">
      <w:pPr>
        <w:pStyle w:val="af1"/>
        <w:rPr>
          <w:rtl/>
        </w:rPr>
      </w:pPr>
      <w:r>
        <w:rPr>
          <w:rtl/>
        </w:rPr>
        <w:t>היו"ר ראובן ריבלין:</w:t>
      </w:r>
    </w:p>
    <w:p w14:paraId="64AAA373" w14:textId="77777777" w:rsidR="00000000" w:rsidRDefault="00E23567">
      <w:pPr>
        <w:pStyle w:val="a0"/>
        <w:rPr>
          <w:rtl/>
        </w:rPr>
      </w:pPr>
    </w:p>
    <w:p w14:paraId="014D699E" w14:textId="77777777" w:rsidR="00000000" w:rsidRDefault="00E23567">
      <w:pPr>
        <w:pStyle w:val="a0"/>
        <w:rPr>
          <w:rFonts w:hint="cs"/>
          <w:rtl/>
        </w:rPr>
      </w:pPr>
      <w:r>
        <w:rPr>
          <w:rFonts w:hint="cs"/>
          <w:rtl/>
        </w:rPr>
        <w:t>תודה רבה. לא תהיה הצבעה.</w:t>
      </w:r>
    </w:p>
    <w:p w14:paraId="11D98906" w14:textId="77777777" w:rsidR="00000000" w:rsidRDefault="00E23567">
      <w:pPr>
        <w:pStyle w:val="-"/>
        <w:rPr>
          <w:rtl/>
        </w:rPr>
      </w:pPr>
    </w:p>
    <w:p w14:paraId="616A6E9D" w14:textId="77777777" w:rsidR="00000000" w:rsidRDefault="00E23567">
      <w:pPr>
        <w:pStyle w:val="-"/>
        <w:rPr>
          <w:rtl/>
        </w:rPr>
      </w:pPr>
      <w:bookmarkStart w:id="91" w:name="FS000000478T11_02_2004_14_25_37C"/>
      <w:bookmarkEnd w:id="91"/>
      <w:r>
        <w:rPr>
          <w:rtl/>
        </w:rPr>
        <w:t>השר מאיר שטרית:</w:t>
      </w:r>
    </w:p>
    <w:p w14:paraId="4B2274A8" w14:textId="77777777" w:rsidR="00000000" w:rsidRDefault="00E23567">
      <w:pPr>
        <w:pStyle w:val="a0"/>
        <w:rPr>
          <w:rFonts w:hint="cs"/>
          <w:rtl/>
        </w:rPr>
      </w:pPr>
    </w:p>
    <w:p w14:paraId="03E23DAE" w14:textId="77777777" w:rsidR="00000000" w:rsidRDefault="00E23567">
      <w:pPr>
        <w:pStyle w:val="a0"/>
        <w:rPr>
          <w:rFonts w:hint="cs"/>
          <w:rtl/>
        </w:rPr>
      </w:pPr>
      <w:r>
        <w:rPr>
          <w:rFonts w:hint="cs"/>
          <w:rtl/>
        </w:rPr>
        <w:t>אדוני היושב-ראש, רבותי חברי הכנסת, אני, כמובן, מסכים לכל מלה שאמר חבר הכנסת אמנון כהן. הצעת החוק שלו במקומה, והיא מייצגת בדיוק את עמדתי כפי שהצגתי אותה בכנסת בעבר. ואכן, כידוע לכם, הממשלה האר</w:t>
      </w:r>
      <w:r>
        <w:rPr>
          <w:rFonts w:hint="cs"/>
          <w:rtl/>
        </w:rPr>
        <w:t>יכה השנה את תוקף החוק לעידוד השקעות הון בחצי שנה, מתוך רצון שבתוך חצי השנה הזאת נעביר בכנסת בשלוש קריאות את הצעת החוק החדשה לעידוד השקעות הון, שמביאה לידי ביטוי את הצעתי, אם כי לא כולה. לצערי, בגלל מאבק בעניין הזה בין משרד התעשייה והמסחר לבין משרד האוצר, ש</w:t>
      </w:r>
      <w:r>
        <w:rPr>
          <w:rFonts w:hint="cs"/>
          <w:rtl/>
        </w:rPr>
        <w:t>מתנגד לסגירת מרכז ההשקעות וביטול המענקים, בגלל הוויכוח הזה, כנראה בהצעת החוק שנגיש עדיין יהיו שני המסלולים.</w:t>
      </w:r>
    </w:p>
    <w:p w14:paraId="1964FE3A" w14:textId="77777777" w:rsidR="00000000" w:rsidRDefault="00E23567">
      <w:pPr>
        <w:pStyle w:val="a0"/>
        <w:rPr>
          <w:rFonts w:hint="cs"/>
          <w:rtl/>
        </w:rPr>
      </w:pPr>
    </w:p>
    <w:p w14:paraId="5279AB85" w14:textId="77777777" w:rsidR="00000000" w:rsidRDefault="00E23567">
      <w:pPr>
        <w:pStyle w:val="a0"/>
        <w:rPr>
          <w:rFonts w:hint="cs"/>
          <w:rtl/>
        </w:rPr>
      </w:pPr>
      <w:r>
        <w:rPr>
          <w:rFonts w:hint="cs"/>
          <w:rtl/>
        </w:rPr>
        <w:t>חבר הכנסת אמנון כהן, באופן אישי, אני עומד מאחורי כל מלה שאמרתי. כאמור, זו דעתי, ואני תומך בה. דהיינו, אני חושב שאם נעבור למסלול של הטבות מס בלבד, נ</w:t>
      </w:r>
      <w:r>
        <w:rPr>
          <w:rFonts w:hint="cs"/>
          <w:rtl/>
        </w:rPr>
        <w:t xml:space="preserve">גרום לכך שילכו למסלול זה רק תעשיינים שמאמינים שהם ירוויחו. ככל שירוויחו יותר, המדינה תקבל יותר מס. לכן, יש למדינה אינטרס למשוך תעשיות וליצור מקומות עבודה. אומנם ישלמו פחות מסים, אבל עדיין ישלמו מסים. הסדר המענקים, כפי שאתה ציטטת ממבקר המדינה, מראה שזו דרך </w:t>
      </w:r>
      <w:r>
        <w:rPr>
          <w:rFonts w:hint="cs"/>
          <w:rtl/>
        </w:rPr>
        <w:t>לא נכונה ומנוצלת לרעה, לצערי, על-ידי חלק מהמשקיעים. לכן, צריך לעבור למסלול אוטומטי לחלוטין, שבו משקיע לא יראה את פרצופו של פקיד ממשלתי אלא יקבל באופן אוטומטי את ההטבות הללו.</w:t>
      </w:r>
    </w:p>
    <w:p w14:paraId="20B5ECDA" w14:textId="77777777" w:rsidR="00000000" w:rsidRDefault="00E23567">
      <w:pPr>
        <w:pStyle w:val="a0"/>
        <w:rPr>
          <w:rFonts w:hint="cs"/>
          <w:rtl/>
        </w:rPr>
      </w:pPr>
    </w:p>
    <w:p w14:paraId="7E4C315F" w14:textId="77777777" w:rsidR="00000000" w:rsidRDefault="00E23567">
      <w:pPr>
        <w:pStyle w:val="a0"/>
        <w:rPr>
          <w:rFonts w:hint="cs"/>
          <w:rtl/>
        </w:rPr>
      </w:pPr>
      <w:r>
        <w:rPr>
          <w:rFonts w:hint="cs"/>
          <w:rtl/>
        </w:rPr>
        <w:t xml:space="preserve">לכן, חבר הכנסת אמנון כהן, למה אי-אפשר לתמוך בהצעת החוק שלך? כי היא לא מקיפה. היא </w:t>
      </w:r>
      <w:r>
        <w:rPr>
          <w:rFonts w:hint="cs"/>
          <w:rtl/>
        </w:rPr>
        <w:t>לא כוללת את כל הפרמטרים. הצעת החוק הממשלתית הרבה יותר מורכבת מהצעת החוק שלך. צריך להגדיר באילו אחוזים, מה הם האחוזים בפריפריה ומה הם האחוזים במרכז הארץ, מתי נותנים את ההטבה ואיך, מה הם התנאים ובתוך כמה שנים.</w:t>
      </w:r>
    </w:p>
    <w:p w14:paraId="4C0F02F8" w14:textId="77777777" w:rsidR="00000000" w:rsidRDefault="00E23567">
      <w:pPr>
        <w:pStyle w:val="a0"/>
        <w:rPr>
          <w:rFonts w:hint="cs"/>
          <w:rtl/>
        </w:rPr>
      </w:pPr>
    </w:p>
    <w:p w14:paraId="76F1CEDD" w14:textId="77777777" w:rsidR="00000000" w:rsidRDefault="00E23567">
      <w:pPr>
        <w:pStyle w:val="af0"/>
        <w:rPr>
          <w:rtl/>
        </w:rPr>
      </w:pPr>
      <w:r>
        <w:rPr>
          <w:rFonts w:hint="eastAsia"/>
          <w:rtl/>
        </w:rPr>
        <w:t>אמנון</w:t>
      </w:r>
      <w:r>
        <w:rPr>
          <w:rtl/>
        </w:rPr>
        <w:t xml:space="preserve"> כהן (ש"ס):</w:t>
      </w:r>
    </w:p>
    <w:p w14:paraId="3599EE45" w14:textId="77777777" w:rsidR="00000000" w:rsidRDefault="00E23567">
      <w:pPr>
        <w:pStyle w:val="a0"/>
        <w:rPr>
          <w:rFonts w:hint="cs"/>
          <w:rtl/>
        </w:rPr>
      </w:pPr>
    </w:p>
    <w:p w14:paraId="6D569BD0" w14:textId="77777777" w:rsidR="00000000" w:rsidRDefault="00E23567">
      <w:pPr>
        <w:pStyle w:val="a0"/>
        <w:rPr>
          <w:rFonts w:hint="cs"/>
          <w:rtl/>
        </w:rPr>
      </w:pPr>
      <w:r>
        <w:rPr>
          <w:rFonts w:hint="cs"/>
          <w:rtl/>
        </w:rPr>
        <w:t>אני מציע שהאוצר יחליט.</w:t>
      </w:r>
    </w:p>
    <w:p w14:paraId="2EA47718" w14:textId="77777777" w:rsidR="00000000" w:rsidRDefault="00E23567">
      <w:pPr>
        <w:pStyle w:val="a0"/>
        <w:rPr>
          <w:rFonts w:hint="cs"/>
          <w:rtl/>
        </w:rPr>
      </w:pPr>
    </w:p>
    <w:p w14:paraId="7679A95C" w14:textId="77777777" w:rsidR="00000000" w:rsidRDefault="00E23567">
      <w:pPr>
        <w:pStyle w:val="-"/>
        <w:rPr>
          <w:rtl/>
        </w:rPr>
      </w:pPr>
      <w:bookmarkStart w:id="92" w:name="FS000000478T11_02_2004_14_31_45C"/>
      <w:bookmarkEnd w:id="92"/>
      <w:r>
        <w:rPr>
          <w:rtl/>
        </w:rPr>
        <w:t>השר מ</w:t>
      </w:r>
      <w:r>
        <w:rPr>
          <w:rtl/>
        </w:rPr>
        <w:t>איר שטרית:</w:t>
      </w:r>
    </w:p>
    <w:p w14:paraId="34631FDD" w14:textId="77777777" w:rsidR="00000000" w:rsidRDefault="00E23567">
      <w:pPr>
        <w:pStyle w:val="a0"/>
        <w:rPr>
          <w:rtl/>
        </w:rPr>
      </w:pPr>
    </w:p>
    <w:p w14:paraId="59CA3B6C" w14:textId="77777777" w:rsidR="00000000" w:rsidRDefault="00E23567">
      <w:pPr>
        <w:pStyle w:val="a0"/>
        <w:rPr>
          <w:rFonts w:hint="cs"/>
          <w:rtl/>
        </w:rPr>
      </w:pPr>
      <w:r>
        <w:rPr>
          <w:rFonts w:hint="cs"/>
          <w:rtl/>
        </w:rPr>
        <w:t>לכן, הצעתי, בצורה ידידותית, שתדחה את ההצבעה. אני מבקש לדחות את ההצבעה בהסכמה אתך. תצטרף להצעת הממשלה.</w:t>
      </w:r>
    </w:p>
    <w:p w14:paraId="3E568BC8" w14:textId="77777777" w:rsidR="00000000" w:rsidRDefault="00E23567">
      <w:pPr>
        <w:pStyle w:val="a0"/>
        <w:rPr>
          <w:rFonts w:hint="cs"/>
          <w:rtl/>
        </w:rPr>
      </w:pPr>
    </w:p>
    <w:p w14:paraId="193D4090" w14:textId="77777777" w:rsidR="00000000" w:rsidRDefault="00E23567">
      <w:pPr>
        <w:pStyle w:val="af0"/>
        <w:rPr>
          <w:rtl/>
        </w:rPr>
      </w:pPr>
      <w:r>
        <w:rPr>
          <w:rFonts w:hint="eastAsia"/>
          <w:rtl/>
        </w:rPr>
        <w:t>אמנון</w:t>
      </w:r>
      <w:r>
        <w:rPr>
          <w:rtl/>
        </w:rPr>
        <w:t xml:space="preserve"> כהן (ש"ס):</w:t>
      </w:r>
    </w:p>
    <w:p w14:paraId="5DE2A409" w14:textId="77777777" w:rsidR="00000000" w:rsidRDefault="00E23567">
      <w:pPr>
        <w:pStyle w:val="a0"/>
        <w:rPr>
          <w:rFonts w:hint="cs"/>
          <w:rtl/>
        </w:rPr>
      </w:pPr>
    </w:p>
    <w:p w14:paraId="5ABBD14C" w14:textId="77777777" w:rsidR="00000000" w:rsidRDefault="00E23567">
      <w:pPr>
        <w:pStyle w:val="a0"/>
        <w:rPr>
          <w:rFonts w:hint="cs"/>
          <w:rtl/>
        </w:rPr>
      </w:pPr>
      <w:r>
        <w:rPr>
          <w:rFonts w:hint="cs"/>
          <w:rtl/>
        </w:rPr>
        <w:t>לוח זמנים.</w:t>
      </w:r>
    </w:p>
    <w:p w14:paraId="72593D41" w14:textId="77777777" w:rsidR="00000000" w:rsidRDefault="00E23567">
      <w:pPr>
        <w:pStyle w:val="a0"/>
        <w:rPr>
          <w:rtl/>
        </w:rPr>
      </w:pPr>
    </w:p>
    <w:p w14:paraId="648FCEFD" w14:textId="77777777" w:rsidR="00000000" w:rsidRDefault="00E23567">
      <w:pPr>
        <w:pStyle w:val="a0"/>
        <w:rPr>
          <w:rFonts w:hint="cs"/>
          <w:rtl/>
        </w:rPr>
      </w:pPr>
    </w:p>
    <w:p w14:paraId="7C049ACB" w14:textId="77777777" w:rsidR="00000000" w:rsidRDefault="00E23567">
      <w:pPr>
        <w:pStyle w:val="-"/>
        <w:rPr>
          <w:rtl/>
        </w:rPr>
      </w:pPr>
      <w:bookmarkStart w:id="93" w:name="FS000000478T11_02_2004_14_32_24C"/>
      <w:bookmarkEnd w:id="93"/>
      <w:r>
        <w:rPr>
          <w:rtl/>
        </w:rPr>
        <w:t>השר מאיר שטרית:</w:t>
      </w:r>
    </w:p>
    <w:p w14:paraId="57B36A9C" w14:textId="77777777" w:rsidR="00000000" w:rsidRDefault="00E23567">
      <w:pPr>
        <w:pStyle w:val="a0"/>
        <w:rPr>
          <w:rtl/>
        </w:rPr>
      </w:pPr>
    </w:p>
    <w:p w14:paraId="190DCF19" w14:textId="77777777" w:rsidR="00000000" w:rsidRDefault="00E23567">
      <w:pPr>
        <w:pStyle w:val="a0"/>
        <w:rPr>
          <w:rFonts w:hint="cs"/>
          <w:rtl/>
        </w:rPr>
      </w:pPr>
      <w:r>
        <w:rPr>
          <w:rFonts w:hint="cs"/>
          <w:rtl/>
        </w:rPr>
        <w:t>אמרתי. הממשלה מתכוונת בחצי השנה הקרובה להביא את החוק לקריאה ראשונה, לקריאה שנייה ולקריאה שליש</w:t>
      </w:r>
      <w:r>
        <w:rPr>
          <w:rFonts w:hint="cs"/>
          <w:rtl/>
        </w:rPr>
        <w:t>ית. אני מציע שתצטרף להצבעה.</w:t>
      </w:r>
    </w:p>
    <w:p w14:paraId="41CE9F30" w14:textId="77777777" w:rsidR="00000000" w:rsidRDefault="00E23567">
      <w:pPr>
        <w:pStyle w:val="a0"/>
        <w:rPr>
          <w:rFonts w:hint="cs"/>
          <w:rtl/>
        </w:rPr>
      </w:pPr>
    </w:p>
    <w:p w14:paraId="2EBDDB9D" w14:textId="77777777" w:rsidR="00000000" w:rsidRDefault="00E23567">
      <w:pPr>
        <w:pStyle w:val="af1"/>
        <w:rPr>
          <w:rtl/>
        </w:rPr>
      </w:pPr>
      <w:r>
        <w:rPr>
          <w:rtl/>
        </w:rPr>
        <w:t>היו"ר ראובן ריבלין:</w:t>
      </w:r>
    </w:p>
    <w:p w14:paraId="449EF472" w14:textId="77777777" w:rsidR="00000000" w:rsidRDefault="00E23567">
      <w:pPr>
        <w:pStyle w:val="a0"/>
        <w:rPr>
          <w:rtl/>
        </w:rPr>
      </w:pPr>
    </w:p>
    <w:p w14:paraId="21148E29" w14:textId="77777777" w:rsidR="00000000" w:rsidRDefault="00E23567">
      <w:pPr>
        <w:pStyle w:val="a0"/>
        <w:rPr>
          <w:rFonts w:hint="cs"/>
          <w:rtl/>
        </w:rPr>
      </w:pPr>
      <w:r>
        <w:rPr>
          <w:rFonts w:hint="cs"/>
          <w:rtl/>
        </w:rPr>
        <w:t>אדוני לא יכול לחזור בו שוב ממה שהוא אמר.</w:t>
      </w:r>
    </w:p>
    <w:p w14:paraId="2C9E7F15" w14:textId="77777777" w:rsidR="00000000" w:rsidRDefault="00E23567">
      <w:pPr>
        <w:pStyle w:val="a0"/>
        <w:rPr>
          <w:rFonts w:hint="cs"/>
          <w:rtl/>
        </w:rPr>
      </w:pPr>
    </w:p>
    <w:p w14:paraId="577E0758" w14:textId="77777777" w:rsidR="00000000" w:rsidRDefault="00E23567">
      <w:pPr>
        <w:pStyle w:val="-"/>
        <w:rPr>
          <w:rtl/>
        </w:rPr>
      </w:pPr>
      <w:bookmarkStart w:id="94" w:name="FS000000478T11_02_2004_14_33_04C"/>
      <w:bookmarkEnd w:id="94"/>
      <w:r>
        <w:rPr>
          <w:rtl/>
        </w:rPr>
        <w:t>השר מאיר שטרית:</w:t>
      </w:r>
    </w:p>
    <w:p w14:paraId="18EC9616" w14:textId="77777777" w:rsidR="00000000" w:rsidRDefault="00E23567">
      <w:pPr>
        <w:pStyle w:val="a0"/>
        <w:rPr>
          <w:rtl/>
        </w:rPr>
      </w:pPr>
    </w:p>
    <w:p w14:paraId="474678AC" w14:textId="77777777" w:rsidR="00000000" w:rsidRDefault="00E23567">
      <w:pPr>
        <w:pStyle w:val="a0"/>
        <w:rPr>
          <w:rFonts w:hint="cs"/>
          <w:rtl/>
        </w:rPr>
      </w:pPr>
      <w:r>
        <w:rPr>
          <w:rFonts w:hint="cs"/>
          <w:rtl/>
        </w:rPr>
        <w:t>מצד אחד, אתה מקבל את הקרדיט. זה ישמש כמנוף. זה עומד באוויר, ותמיד אתה יכול להביא זאת להצבעה בזמן אחר, אם אתה לא תראה שהעניין מתקדם.</w:t>
      </w:r>
    </w:p>
    <w:p w14:paraId="75903E8A" w14:textId="77777777" w:rsidR="00000000" w:rsidRDefault="00E23567">
      <w:pPr>
        <w:pStyle w:val="a0"/>
        <w:rPr>
          <w:rFonts w:hint="cs"/>
          <w:rtl/>
        </w:rPr>
      </w:pPr>
    </w:p>
    <w:p w14:paraId="39BC2F17" w14:textId="77777777" w:rsidR="00000000" w:rsidRDefault="00E23567">
      <w:pPr>
        <w:pStyle w:val="af1"/>
        <w:rPr>
          <w:rtl/>
        </w:rPr>
      </w:pPr>
      <w:r>
        <w:rPr>
          <w:rtl/>
        </w:rPr>
        <w:t>היו"ר ראובן רי</w:t>
      </w:r>
      <w:r>
        <w:rPr>
          <w:rtl/>
        </w:rPr>
        <w:t>בלין:</w:t>
      </w:r>
    </w:p>
    <w:p w14:paraId="0367620C" w14:textId="77777777" w:rsidR="00000000" w:rsidRDefault="00E23567">
      <w:pPr>
        <w:pStyle w:val="a0"/>
        <w:rPr>
          <w:rtl/>
        </w:rPr>
      </w:pPr>
    </w:p>
    <w:p w14:paraId="30290DEC" w14:textId="77777777" w:rsidR="00000000" w:rsidRDefault="00E23567">
      <w:pPr>
        <w:pStyle w:val="a0"/>
        <w:rPr>
          <w:rFonts w:hint="cs"/>
          <w:rtl/>
        </w:rPr>
      </w:pPr>
      <w:r>
        <w:rPr>
          <w:rFonts w:hint="cs"/>
          <w:rtl/>
        </w:rPr>
        <w:t>הואיל וההצעה לא נדחתה, אתה תוכל להגישה במועד אחר.</w:t>
      </w:r>
    </w:p>
    <w:p w14:paraId="3207ECFA" w14:textId="77777777" w:rsidR="00000000" w:rsidRDefault="00E23567">
      <w:pPr>
        <w:pStyle w:val="a0"/>
        <w:rPr>
          <w:rFonts w:hint="cs"/>
          <w:rtl/>
        </w:rPr>
      </w:pPr>
    </w:p>
    <w:p w14:paraId="751B0F47" w14:textId="77777777" w:rsidR="00000000" w:rsidRDefault="00E23567">
      <w:pPr>
        <w:pStyle w:val="-"/>
        <w:rPr>
          <w:rtl/>
        </w:rPr>
      </w:pPr>
      <w:bookmarkStart w:id="95" w:name="FS000000478T11_02_2004_14_34_15C"/>
      <w:bookmarkEnd w:id="95"/>
      <w:r>
        <w:rPr>
          <w:rtl/>
        </w:rPr>
        <w:t>השר מאיר שטרית:</w:t>
      </w:r>
    </w:p>
    <w:p w14:paraId="2A261C8B" w14:textId="77777777" w:rsidR="00000000" w:rsidRDefault="00E23567">
      <w:pPr>
        <w:pStyle w:val="a0"/>
        <w:rPr>
          <w:rtl/>
        </w:rPr>
      </w:pPr>
    </w:p>
    <w:p w14:paraId="1321BCD1" w14:textId="77777777" w:rsidR="00000000" w:rsidRDefault="00E23567">
      <w:pPr>
        <w:pStyle w:val="a0"/>
        <w:rPr>
          <w:rFonts w:hint="cs"/>
          <w:rtl/>
        </w:rPr>
      </w:pPr>
      <w:r>
        <w:rPr>
          <w:rFonts w:hint="cs"/>
          <w:rtl/>
        </w:rPr>
        <w:t>אדוני היושב-ראש, אני מבקש לדחות את ההצבעה למועד אחר.</w:t>
      </w:r>
    </w:p>
    <w:p w14:paraId="105559DF" w14:textId="77777777" w:rsidR="00000000" w:rsidRDefault="00E23567">
      <w:pPr>
        <w:pStyle w:val="a0"/>
        <w:ind w:firstLine="0"/>
        <w:rPr>
          <w:rFonts w:hint="cs"/>
          <w:rtl/>
        </w:rPr>
      </w:pPr>
    </w:p>
    <w:p w14:paraId="35657F7A" w14:textId="77777777" w:rsidR="00000000" w:rsidRDefault="00E23567">
      <w:pPr>
        <w:pStyle w:val="af1"/>
        <w:rPr>
          <w:rtl/>
        </w:rPr>
      </w:pPr>
      <w:r>
        <w:rPr>
          <w:rtl/>
        </w:rPr>
        <w:t>היו"ר ראובן ריבלין:</w:t>
      </w:r>
    </w:p>
    <w:p w14:paraId="11D83F65" w14:textId="77777777" w:rsidR="00000000" w:rsidRDefault="00E23567">
      <w:pPr>
        <w:pStyle w:val="a0"/>
        <w:rPr>
          <w:rtl/>
        </w:rPr>
      </w:pPr>
    </w:p>
    <w:p w14:paraId="3004B187" w14:textId="77777777" w:rsidR="00000000" w:rsidRDefault="00E23567">
      <w:pPr>
        <w:pStyle w:val="a0"/>
        <w:rPr>
          <w:rFonts w:hint="cs"/>
          <w:rtl/>
        </w:rPr>
      </w:pPr>
      <w:r>
        <w:rPr>
          <w:rFonts w:hint="cs"/>
          <w:rtl/>
        </w:rPr>
        <w:t>תודה רבה.</w:t>
      </w:r>
    </w:p>
    <w:p w14:paraId="3F1B457C" w14:textId="77777777" w:rsidR="00000000" w:rsidRDefault="00E23567">
      <w:pPr>
        <w:pStyle w:val="a0"/>
        <w:rPr>
          <w:rFonts w:hint="cs"/>
          <w:rtl/>
        </w:rPr>
      </w:pPr>
    </w:p>
    <w:p w14:paraId="14457DCA" w14:textId="77777777" w:rsidR="00000000" w:rsidRDefault="00E23567">
      <w:pPr>
        <w:pStyle w:val="af0"/>
        <w:rPr>
          <w:rtl/>
        </w:rPr>
      </w:pPr>
      <w:r>
        <w:rPr>
          <w:rFonts w:hint="eastAsia"/>
          <w:rtl/>
        </w:rPr>
        <w:t>אמנון</w:t>
      </w:r>
      <w:r>
        <w:rPr>
          <w:rtl/>
        </w:rPr>
        <w:t xml:space="preserve"> כהן (ש"ס):</w:t>
      </w:r>
    </w:p>
    <w:p w14:paraId="48F77CC2" w14:textId="77777777" w:rsidR="00000000" w:rsidRDefault="00E23567">
      <w:pPr>
        <w:pStyle w:val="a0"/>
        <w:rPr>
          <w:rFonts w:hint="cs"/>
          <w:rtl/>
        </w:rPr>
      </w:pPr>
    </w:p>
    <w:p w14:paraId="5979F82A" w14:textId="77777777" w:rsidR="00000000" w:rsidRDefault="00E23567">
      <w:pPr>
        <w:pStyle w:val="a0"/>
        <w:rPr>
          <w:rFonts w:hint="cs"/>
          <w:rtl/>
        </w:rPr>
      </w:pPr>
      <w:r>
        <w:rPr>
          <w:rFonts w:hint="cs"/>
          <w:rtl/>
        </w:rPr>
        <w:t xml:space="preserve">אני רוצה לציין, שאצלי, אם אני אמרתי שכבר קיבלתי החלטה, אני לא משנה את ההחלטה </w:t>
      </w:r>
      <w:r>
        <w:rPr>
          <w:rFonts w:hint="cs"/>
          <w:rtl/>
        </w:rPr>
        <w:t>שלי.</w:t>
      </w:r>
    </w:p>
    <w:p w14:paraId="37324D5B" w14:textId="77777777" w:rsidR="00000000" w:rsidRDefault="00E23567">
      <w:pPr>
        <w:pStyle w:val="a0"/>
        <w:rPr>
          <w:rFonts w:hint="cs"/>
          <w:rtl/>
        </w:rPr>
      </w:pPr>
    </w:p>
    <w:p w14:paraId="1FCE7DB1" w14:textId="77777777" w:rsidR="00000000" w:rsidRDefault="00E23567">
      <w:pPr>
        <w:pStyle w:val="af1"/>
        <w:rPr>
          <w:rtl/>
        </w:rPr>
      </w:pPr>
      <w:r>
        <w:rPr>
          <w:rtl/>
        </w:rPr>
        <w:t>היו"ר ראובן ריבלין:</w:t>
      </w:r>
    </w:p>
    <w:p w14:paraId="4FB8BCC7" w14:textId="77777777" w:rsidR="00000000" w:rsidRDefault="00E23567">
      <w:pPr>
        <w:pStyle w:val="a0"/>
        <w:rPr>
          <w:rtl/>
        </w:rPr>
      </w:pPr>
    </w:p>
    <w:p w14:paraId="7D2EF116" w14:textId="77777777" w:rsidR="00000000" w:rsidRDefault="00E23567">
      <w:pPr>
        <w:pStyle w:val="a0"/>
        <w:rPr>
          <w:rFonts w:hint="cs"/>
          <w:rtl/>
        </w:rPr>
      </w:pPr>
      <w:r>
        <w:rPr>
          <w:rFonts w:hint="cs"/>
          <w:rtl/>
        </w:rPr>
        <w:t>אני מאוד מודה לאדוני. ההצעה לא קיימת בפנינו. חבר הכנסת שמע מפי השר, שהממשלה מתכוונת להגיש הצעת חוק דומה, והוא הסכים שהצעת החוק, אם וכאשר תוגש על-ידי הממשלה - הצעתו של חבר הכנסת אמנון כהן תצורף לדיון כהצעה שהוגשה מטעמו והוא יוכל ל</w:t>
      </w:r>
      <w:r>
        <w:rPr>
          <w:rFonts w:hint="cs"/>
          <w:rtl/>
        </w:rPr>
        <w:t>קבל את הקרדיט עליה. אין צורך בהצבעה. לא עומדת כרגע בפנינו הצעה.</w:t>
      </w:r>
    </w:p>
    <w:p w14:paraId="0CE3CE2F" w14:textId="77777777" w:rsidR="00000000" w:rsidRDefault="00E23567">
      <w:pPr>
        <w:pStyle w:val="a0"/>
        <w:rPr>
          <w:rtl/>
        </w:rPr>
      </w:pPr>
    </w:p>
    <w:p w14:paraId="1A6997D9" w14:textId="77777777" w:rsidR="00000000" w:rsidRDefault="00E23567">
      <w:pPr>
        <w:pStyle w:val="a0"/>
        <w:rPr>
          <w:rFonts w:hint="cs"/>
          <w:rtl/>
        </w:rPr>
      </w:pPr>
      <w:r>
        <w:rPr>
          <w:rFonts w:hint="cs"/>
          <w:rtl/>
        </w:rPr>
        <w:t>רבותי  חברי הכנסת, שני המציעים הבאים מציעים בעניין משאל-עם. ברצוני להפנות את תשומת לבם של כל חברי הכנסת, שאין  חוק משאל-עם בישראל, והכנסת עדיין לא חוקקה חוק משאל-עם. כלומר, זה חוק שמותנה בקיו</w:t>
      </w:r>
      <w:r>
        <w:rPr>
          <w:rFonts w:hint="cs"/>
          <w:rtl/>
        </w:rPr>
        <w:t>ם חוק משאל-עם. חוק משאל-עם הוא זה שיצטרך לקבוע את התנאים איך וכיצד יהיו משאלי-עם. אני חושב שכל דבר כזה צריך להיות מגובה ומלווה.</w:t>
      </w:r>
    </w:p>
    <w:p w14:paraId="5FF33134" w14:textId="77777777" w:rsidR="00000000" w:rsidRDefault="00E23567">
      <w:pPr>
        <w:pStyle w:val="a0"/>
        <w:rPr>
          <w:rFonts w:hint="cs"/>
          <w:rtl/>
        </w:rPr>
      </w:pPr>
    </w:p>
    <w:p w14:paraId="0FB37BC6" w14:textId="77777777" w:rsidR="00000000" w:rsidRDefault="00E23567">
      <w:pPr>
        <w:pStyle w:val="af0"/>
        <w:rPr>
          <w:rtl/>
        </w:rPr>
      </w:pPr>
      <w:r>
        <w:rPr>
          <w:rFonts w:hint="eastAsia"/>
          <w:rtl/>
        </w:rPr>
        <w:t>יעקב</w:t>
      </w:r>
      <w:r>
        <w:rPr>
          <w:rtl/>
        </w:rPr>
        <w:t xml:space="preserve"> ליצמן (יהדות התורה):</w:t>
      </w:r>
    </w:p>
    <w:p w14:paraId="73A01346" w14:textId="77777777" w:rsidR="00000000" w:rsidRDefault="00E23567">
      <w:pPr>
        <w:pStyle w:val="a0"/>
        <w:rPr>
          <w:rFonts w:hint="cs"/>
          <w:rtl/>
        </w:rPr>
      </w:pPr>
    </w:p>
    <w:p w14:paraId="5F10550C" w14:textId="77777777" w:rsidR="00000000" w:rsidRDefault="00E23567">
      <w:pPr>
        <w:pStyle w:val="a0"/>
        <w:rPr>
          <w:rFonts w:hint="cs"/>
          <w:rtl/>
        </w:rPr>
      </w:pPr>
      <w:r>
        <w:rPr>
          <w:rFonts w:hint="cs"/>
          <w:rtl/>
        </w:rPr>
        <w:t>- - - אין דבר כזה.</w:t>
      </w:r>
    </w:p>
    <w:p w14:paraId="109B8780" w14:textId="77777777" w:rsidR="00000000" w:rsidRDefault="00E23567">
      <w:pPr>
        <w:pStyle w:val="a0"/>
        <w:rPr>
          <w:rFonts w:hint="cs"/>
          <w:rtl/>
        </w:rPr>
      </w:pPr>
    </w:p>
    <w:p w14:paraId="39AA00AF" w14:textId="77777777" w:rsidR="00000000" w:rsidRDefault="00E23567">
      <w:pPr>
        <w:pStyle w:val="af1"/>
        <w:rPr>
          <w:rtl/>
        </w:rPr>
      </w:pPr>
      <w:r>
        <w:rPr>
          <w:rtl/>
        </w:rPr>
        <w:t>היו"ר ראובן ריבלין:</w:t>
      </w:r>
    </w:p>
    <w:p w14:paraId="49E9027B" w14:textId="77777777" w:rsidR="00000000" w:rsidRDefault="00E23567">
      <w:pPr>
        <w:pStyle w:val="a0"/>
        <w:rPr>
          <w:rtl/>
        </w:rPr>
      </w:pPr>
    </w:p>
    <w:p w14:paraId="0B10F869" w14:textId="77777777" w:rsidR="00000000" w:rsidRDefault="00E23567">
      <w:pPr>
        <w:pStyle w:val="a0"/>
        <w:rPr>
          <w:rFonts w:hint="cs"/>
          <w:rtl/>
        </w:rPr>
      </w:pPr>
      <w:r>
        <w:rPr>
          <w:rFonts w:hint="cs"/>
          <w:rtl/>
        </w:rPr>
        <w:t>מה פירוש? בחוק משאל-עם על הגולן באו וקבעו באיזו דרך זה ייעש</w:t>
      </w:r>
      <w:r>
        <w:rPr>
          <w:rFonts w:hint="cs"/>
          <w:rtl/>
        </w:rPr>
        <w:t>ה. דובר על כל הדרכים. פה באים ואומרים, שיהיה רק משאל-עם. האם כאשר יפנו כפר בישראל וירצו להעבירו למקום אחר, נשאל את כל העם או נשאל רק את התושבים.</w:t>
      </w:r>
    </w:p>
    <w:p w14:paraId="251691D0" w14:textId="77777777" w:rsidR="00000000" w:rsidRDefault="00E23567">
      <w:pPr>
        <w:pStyle w:val="a0"/>
        <w:rPr>
          <w:rFonts w:hint="cs"/>
          <w:rtl/>
        </w:rPr>
      </w:pPr>
    </w:p>
    <w:p w14:paraId="6DE49ED8" w14:textId="77777777" w:rsidR="00000000" w:rsidRDefault="00E23567">
      <w:pPr>
        <w:pStyle w:val="af0"/>
        <w:rPr>
          <w:rtl/>
        </w:rPr>
      </w:pPr>
      <w:r>
        <w:rPr>
          <w:rFonts w:hint="eastAsia"/>
          <w:rtl/>
        </w:rPr>
        <w:t>יעקב</w:t>
      </w:r>
      <w:r>
        <w:rPr>
          <w:rtl/>
        </w:rPr>
        <w:t xml:space="preserve"> ליצמן (יהדות התורה):</w:t>
      </w:r>
    </w:p>
    <w:p w14:paraId="76AEACD7" w14:textId="77777777" w:rsidR="00000000" w:rsidRDefault="00E23567">
      <w:pPr>
        <w:pStyle w:val="a0"/>
        <w:rPr>
          <w:rFonts w:hint="cs"/>
          <w:rtl/>
        </w:rPr>
      </w:pPr>
    </w:p>
    <w:p w14:paraId="2629B55C" w14:textId="77777777" w:rsidR="00000000" w:rsidRDefault="00E23567">
      <w:pPr>
        <w:pStyle w:val="a0"/>
        <w:rPr>
          <w:rFonts w:hint="cs"/>
          <w:rtl/>
        </w:rPr>
      </w:pPr>
      <w:r>
        <w:rPr>
          <w:rFonts w:hint="cs"/>
          <w:rtl/>
        </w:rPr>
        <w:t xml:space="preserve"> למשל, מאה-שערים.</w:t>
      </w:r>
    </w:p>
    <w:p w14:paraId="291F4AA3" w14:textId="77777777" w:rsidR="00000000" w:rsidRDefault="00E23567">
      <w:pPr>
        <w:pStyle w:val="a0"/>
        <w:rPr>
          <w:rFonts w:hint="cs"/>
          <w:rtl/>
        </w:rPr>
      </w:pPr>
    </w:p>
    <w:p w14:paraId="307F1C3E" w14:textId="77777777" w:rsidR="00000000" w:rsidRDefault="00E23567">
      <w:pPr>
        <w:pStyle w:val="af1"/>
        <w:rPr>
          <w:rtl/>
        </w:rPr>
      </w:pPr>
      <w:r>
        <w:rPr>
          <w:rtl/>
        </w:rPr>
        <w:t>היו"ר ראובן ריבלין:</w:t>
      </w:r>
    </w:p>
    <w:p w14:paraId="176B45E0" w14:textId="77777777" w:rsidR="00000000" w:rsidRDefault="00E23567">
      <w:pPr>
        <w:pStyle w:val="a0"/>
        <w:rPr>
          <w:rtl/>
        </w:rPr>
      </w:pPr>
    </w:p>
    <w:p w14:paraId="09646391" w14:textId="77777777" w:rsidR="00000000" w:rsidRDefault="00E23567">
      <w:pPr>
        <w:pStyle w:val="a0"/>
        <w:rPr>
          <w:rFonts w:hint="cs"/>
          <w:rtl/>
        </w:rPr>
      </w:pPr>
      <w:r>
        <w:rPr>
          <w:rFonts w:hint="cs"/>
          <w:rtl/>
        </w:rPr>
        <w:t>למשל, מאה-שערים.</w:t>
      </w:r>
    </w:p>
    <w:p w14:paraId="6B4C6633" w14:textId="77777777" w:rsidR="00000000" w:rsidRDefault="00E23567">
      <w:pPr>
        <w:pStyle w:val="a0"/>
        <w:rPr>
          <w:rFonts w:hint="cs"/>
          <w:rtl/>
        </w:rPr>
      </w:pPr>
    </w:p>
    <w:p w14:paraId="6CF99907" w14:textId="77777777" w:rsidR="00000000" w:rsidRDefault="00E23567">
      <w:pPr>
        <w:pStyle w:val="a0"/>
        <w:rPr>
          <w:rFonts w:hint="cs"/>
          <w:rtl/>
        </w:rPr>
      </w:pPr>
      <w:r>
        <w:rPr>
          <w:rFonts w:hint="cs"/>
          <w:rtl/>
        </w:rPr>
        <w:t>הצעת חוק פ/975 - הצעת חוק</w:t>
      </w:r>
      <w:r>
        <w:rPr>
          <w:rFonts w:hint="cs"/>
          <w:rtl/>
        </w:rPr>
        <w:t>-יסוד: משאל עם, מאת חבר הכנסת יאיר פרץ. חבר הכנסת יאיר פרץ איננו נוכח. האם הוא באולם? הוא איננו נוכח. הצעתו נפלה. כרגע יש בעיה תקנונית.</w:t>
      </w:r>
    </w:p>
    <w:p w14:paraId="3E708DF7" w14:textId="77777777" w:rsidR="00000000" w:rsidRDefault="00E23567">
      <w:pPr>
        <w:pStyle w:val="a0"/>
        <w:rPr>
          <w:rFonts w:hint="cs"/>
          <w:rtl/>
        </w:rPr>
      </w:pPr>
    </w:p>
    <w:p w14:paraId="7F031046" w14:textId="77777777" w:rsidR="00000000" w:rsidRDefault="00E23567">
      <w:pPr>
        <w:pStyle w:val="a0"/>
        <w:rPr>
          <w:rFonts w:hint="cs"/>
          <w:rtl/>
        </w:rPr>
      </w:pPr>
      <w:r>
        <w:rPr>
          <w:rFonts w:hint="cs"/>
          <w:rtl/>
        </w:rPr>
        <w:t>להצעתו של חבר הכנסת יאיר פרץ נסמכה הצעתו של חבר הכנסת גלעד ארדן. היא לא קיימת בפנינו, וגם זו לא קיימת. לכן, חבר הכנסת א</w:t>
      </w:r>
      <w:r>
        <w:rPr>
          <w:rFonts w:hint="cs"/>
          <w:rtl/>
        </w:rPr>
        <w:t>רדן, עם כל הרצון הטוב, אדוני יצטרך להמתין בסבלנות עד שיגיע תורו. חבר הכנסת יאיר פרץ איננו נוכח.</w:t>
      </w:r>
    </w:p>
    <w:p w14:paraId="33943B93" w14:textId="77777777" w:rsidR="00000000" w:rsidRDefault="00E23567">
      <w:pPr>
        <w:pStyle w:val="a0"/>
        <w:rPr>
          <w:rFonts w:hint="cs"/>
          <w:rtl/>
        </w:rPr>
      </w:pPr>
    </w:p>
    <w:p w14:paraId="58BE50D7" w14:textId="77777777" w:rsidR="00000000" w:rsidRDefault="00E23567">
      <w:pPr>
        <w:pStyle w:val="af0"/>
        <w:rPr>
          <w:rtl/>
        </w:rPr>
      </w:pPr>
      <w:r>
        <w:rPr>
          <w:rFonts w:hint="eastAsia"/>
          <w:rtl/>
        </w:rPr>
        <w:t>השר</w:t>
      </w:r>
      <w:r>
        <w:rPr>
          <w:rtl/>
        </w:rPr>
        <w:t xml:space="preserve"> מאיר שטרית:</w:t>
      </w:r>
    </w:p>
    <w:p w14:paraId="18302B2A" w14:textId="77777777" w:rsidR="00000000" w:rsidRDefault="00E23567">
      <w:pPr>
        <w:pStyle w:val="a0"/>
        <w:rPr>
          <w:rFonts w:hint="cs"/>
          <w:rtl/>
        </w:rPr>
      </w:pPr>
    </w:p>
    <w:p w14:paraId="0AF4A2AF" w14:textId="77777777" w:rsidR="00000000" w:rsidRDefault="00E23567">
      <w:pPr>
        <w:pStyle w:val="a0"/>
        <w:rPr>
          <w:rFonts w:hint="cs"/>
          <w:rtl/>
        </w:rPr>
      </w:pPr>
      <w:r>
        <w:rPr>
          <w:rFonts w:hint="cs"/>
          <w:rtl/>
        </w:rPr>
        <w:t>- - -</w:t>
      </w:r>
    </w:p>
    <w:p w14:paraId="6611BE6E" w14:textId="77777777" w:rsidR="00000000" w:rsidRDefault="00E23567">
      <w:pPr>
        <w:pStyle w:val="a0"/>
        <w:rPr>
          <w:rFonts w:hint="cs"/>
          <w:rtl/>
        </w:rPr>
      </w:pPr>
    </w:p>
    <w:p w14:paraId="51C37E44" w14:textId="77777777" w:rsidR="00000000" w:rsidRDefault="00E23567">
      <w:pPr>
        <w:pStyle w:val="af1"/>
        <w:rPr>
          <w:rtl/>
        </w:rPr>
      </w:pPr>
      <w:r>
        <w:rPr>
          <w:rtl/>
        </w:rPr>
        <w:t>היו"ר ראובן ריבלין:</w:t>
      </w:r>
    </w:p>
    <w:p w14:paraId="53CFDDA7" w14:textId="77777777" w:rsidR="00000000" w:rsidRDefault="00E23567">
      <w:pPr>
        <w:pStyle w:val="a0"/>
        <w:rPr>
          <w:rtl/>
        </w:rPr>
      </w:pPr>
    </w:p>
    <w:p w14:paraId="68773F89" w14:textId="77777777" w:rsidR="00000000" w:rsidRDefault="00E23567">
      <w:pPr>
        <w:pStyle w:val="a0"/>
        <w:rPr>
          <w:rFonts w:hint="cs"/>
          <w:rtl/>
        </w:rPr>
      </w:pPr>
      <w:r>
        <w:rPr>
          <w:rFonts w:hint="cs"/>
          <w:rtl/>
        </w:rPr>
        <w:t>הצעתו של חבר הכנסת ארדן נסמכה להצעתו של חבר הכנסת פרץ. היא תלויה בקיומה של הצעתו של פרץ היום, אבל עומדת בפני עצמה.</w:t>
      </w:r>
      <w:r>
        <w:rPr>
          <w:rFonts w:hint="cs"/>
          <w:rtl/>
        </w:rPr>
        <w:t xml:space="preserve"> אני לא מאשר את הצעת החוק משאל-עם מאת חבר הכנסת גלעד ארדן, כי אין היא יכולה לעלות בלי הצעתו של חבר הכנסת יאיר פרץ בשלב זה.</w:t>
      </w:r>
    </w:p>
    <w:p w14:paraId="41CD4BE0" w14:textId="77777777" w:rsidR="00000000" w:rsidRDefault="00E23567">
      <w:pPr>
        <w:pStyle w:val="a0"/>
        <w:rPr>
          <w:rFonts w:hint="cs"/>
          <w:rtl/>
        </w:rPr>
      </w:pPr>
    </w:p>
    <w:p w14:paraId="7BE4B9CC" w14:textId="77777777" w:rsidR="00000000" w:rsidRDefault="00E23567">
      <w:pPr>
        <w:pStyle w:val="a0"/>
        <w:rPr>
          <w:rFonts w:hint="cs"/>
          <w:rtl/>
        </w:rPr>
      </w:pPr>
    </w:p>
    <w:p w14:paraId="10B8B6C1" w14:textId="77777777" w:rsidR="00000000" w:rsidRDefault="00E23567">
      <w:pPr>
        <w:pStyle w:val="a0"/>
        <w:rPr>
          <w:rtl/>
        </w:rPr>
      </w:pPr>
    </w:p>
    <w:p w14:paraId="1947D678" w14:textId="77777777" w:rsidR="00000000" w:rsidRDefault="00E23567">
      <w:pPr>
        <w:pStyle w:val="a2"/>
        <w:rPr>
          <w:rFonts w:hint="cs"/>
          <w:rtl/>
        </w:rPr>
      </w:pPr>
      <w:bookmarkStart w:id="96" w:name="CS22248FI0022248T11_02_2004_14_43_46"/>
      <w:bookmarkStart w:id="97" w:name="_Toc67150120"/>
      <w:bookmarkEnd w:id="96"/>
      <w:r>
        <w:rPr>
          <w:rtl/>
        </w:rPr>
        <w:t xml:space="preserve">הצעת חוק העמותות (תיקון - כשירות קטין לשמש </w:t>
      </w:r>
      <w:r>
        <w:rPr>
          <w:rFonts w:hint="cs"/>
          <w:rtl/>
        </w:rPr>
        <w:br/>
      </w:r>
      <w:r>
        <w:rPr>
          <w:rtl/>
        </w:rPr>
        <w:t>חבר עמותה), התשס"ג-2003</w:t>
      </w:r>
      <w:bookmarkEnd w:id="97"/>
    </w:p>
    <w:p w14:paraId="73FB7097" w14:textId="77777777" w:rsidR="00000000" w:rsidRDefault="00E23567">
      <w:pPr>
        <w:pStyle w:val="a0"/>
        <w:ind w:firstLine="0"/>
        <w:rPr>
          <w:rFonts w:hint="cs"/>
          <w:rtl/>
        </w:rPr>
      </w:pPr>
      <w:r>
        <w:rPr>
          <w:rtl/>
        </w:rPr>
        <w:t>[נספחות.]</w:t>
      </w:r>
    </w:p>
    <w:p w14:paraId="101B3723" w14:textId="77777777" w:rsidR="00000000" w:rsidRDefault="00E23567">
      <w:pPr>
        <w:pStyle w:val="-0"/>
        <w:rPr>
          <w:rFonts w:hint="cs"/>
          <w:rtl/>
        </w:rPr>
      </w:pPr>
      <w:bookmarkStart w:id="98" w:name="_Toc67150121"/>
      <w:r>
        <w:rPr>
          <w:rFonts w:hint="cs"/>
          <w:rtl/>
        </w:rPr>
        <w:t>(הצעת חברת הכנסת גילה פינקלשטיין)</w:t>
      </w:r>
      <w:bookmarkEnd w:id="98"/>
    </w:p>
    <w:p w14:paraId="7F1EEAF0" w14:textId="77777777" w:rsidR="00000000" w:rsidRDefault="00E23567">
      <w:pPr>
        <w:pStyle w:val="a0"/>
        <w:rPr>
          <w:rFonts w:hint="cs"/>
          <w:rtl/>
        </w:rPr>
      </w:pPr>
    </w:p>
    <w:p w14:paraId="6028065A" w14:textId="77777777" w:rsidR="00000000" w:rsidRDefault="00E23567">
      <w:pPr>
        <w:pStyle w:val="af1"/>
        <w:rPr>
          <w:rtl/>
        </w:rPr>
      </w:pPr>
      <w:r>
        <w:rPr>
          <w:rtl/>
        </w:rPr>
        <w:t>היו"ר ראובן ריבלי</w:t>
      </w:r>
      <w:r>
        <w:rPr>
          <w:rtl/>
        </w:rPr>
        <w:t>ן:</w:t>
      </w:r>
    </w:p>
    <w:p w14:paraId="7A888CA0" w14:textId="77777777" w:rsidR="00000000" w:rsidRDefault="00E23567">
      <w:pPr>
        <w:pStyle w:val="a0"/>
        <w:rPr>
          <w:rtl/>
        </w:rPr>
      </w:pPr>
    </w:p>
    <w:p w14:paraId="6387BF79" w14:textId="77777777" w:rsidR="00000000" w:rsidRDefault="00E23567">
      <w:pPr>
        <w:pStyle w:val="a0"/>
        <w:rPr>
          <w:rFonts w:hint="cs"/>
          <w:rtl/>
        </w:rPr>
      </w:pPr>
      <w:r>
        <w:rPr>
          <w:rFonts w:hint="cs"/>
          <w:rtl/>
        </w:rPr>
        <w:t>אני עובר להצעת חוק פ/1282 - הצעת חוק העמותות (תיקון - כשירות קטין לשמש חבר עמותה), התשס"ג-2003, מאת חברת הכנסת פינקלשטיין. הנמקה מהמקום. ישיב שר המשפטים.</w:t>
      </w:r>
    </w:p>
    <w:p w14:paraId="69C96DC8" w14:textId="77777777" w:rsidR="00000000" w:rsidRDefault="00E23567">
      <w:pPr>
        <w:pStyle w:val="a0"/>
        <w:rPr>
          <w:rFonts w:hint="cs"/>
          <w:rtl/>
        </w:rPr>
      </w:pPr>
    </w:p>
    <w:p w14:paraId="6F856FEA" w14:textId="77777777" w:rsidR="00000000" w:rsidRDefault="00E23567">
      <w:pPr>
        <w:pStyle w:val="a"/>
        <w:rPr>
          <w:rtl/>
        </w:rPr>
      </w:pPr>
      <w:bookmarkStart w:id="99" w:name="FS000001059T11_02_2004_14_46_11"/>
      <w:bookmarkStart w:id="100" w:name="_Toc67150122"/>
      <w:bookmarkEnd w:id="99"/>
      <w:r>
        <w:rPr>
          <w:rFonts w:hint="eastAsia"/>
          <w:rtl/>
        </w:rPr>
        <w:t>גילה</w:t>
      </w:r>
      <w:r>
        <w:rPr>
          <w:rtl/>
        </w:rPr>
        <w:t xml:space="preserve"> פינקלשטיין (מפד"ל):</w:t>
      </w:r>
      <w:bookmarkEnd w:id="100"/>
    </w:p>
    <w:p w14:paraId="6D23512D" w14:textId="77777777" w:rsidR="00000000" w:rsidRDefault="00E23567">
      <w:pPr>
        <w:pStyle w:val="a0"/>
        <w:rPr>
          <w:rFonts w:hint="cs"/>
          <w:rtl/>
        </w:rPr>
      </w:pPr>
    </w:p>
    <w:p w14:paraId="7EEE1E36" w14:textId="77777777" w:rsidR="00000000" w:rsidRDefault="00E23567">
      <w:pPr>
        <w:pStyle w:val="a0"/>
        <w:rPr>
          <w:rFonts w:hint="cs"/>
          <w:rtl/>
        </w:rPr>
      </w:pPr>
      <w:r>
        <w:rPr>
          <w:rFonts w:hint="cs"/>
          <w:rtl/>
        </w:rPr>
        <w:t xml:space="preserve">אדוני היושב-ראש, חברי הכנסת, אני מבקשת את תמיכתכם בהצעת חוק לתיקון חוק </w:t>
      </w:r>
      <w:r>
        <w:rPr>
          <w:rFonts w:hint="cs"/>
          <w:rtl/>
        </w:rPr>
        <w:t xml:space="preserve">העמותות. על-פי ההצעה, בנסיבות שהדבר יצדיק זאת, יוכלו גם קטינים להיות חברים בעמותות. עד כה החוק התיר רק לאדם בגיר להיות חבר עמותה. </w:t>
      </w:r>
    </w:p>
    <w:p w14:paraId="1009E8FE" w14:textId="77777777" w:rsidR="00000000" w:rsidRDefault="00E23567">
      <w:pPr>
        <w:pStyle w:val="a0"/>
        <w:rPr>
          <w:rFonts w:hint="cs"/>
          <w:rtl/>
        </w:rPr>
      </w:pPr>
    </w:p>
    <w:p w14:paraId="673C16FD" w14:textId="77777777" w:rsidR="00000000" w:rsidRDefault="00E23567">
      <w:pPr>
        <w:pStyle w:val="a0"/>
        <w:rPr>
          <w:rFonts w:hint="cs"/>
          <w:rtl/>
        </w:rPr>
      </w:pPr>
      <w:r>
        <w:rPr>
          <w:rFonts w:hint="cs"/>
          <w:rtl/>
        </w:rPr>
        <w:t>כידוע לכם, מתרבות והולכות במקומותינו העמותות העוסקות בקידום נושאים שונים, בהם חברתיים וחינוכיים. מעל מיליון וחצי ילדים בישרא</w:t>
      </w:r>
      <w:r>
        <w:rPr>
          <w:rFonts w:hint="cs"/>
          <w:rtl/>
        </w:rPr>
        <w:t>ל הם חלק בלתי נפרד מאתנו, מכולנו, ללא הבדלי השקפה. ההנחה העומדת בבסיס התיקון לחוק היא, שככל הניתן, ובמסגרת מגבלות הסביר, יש לשלב את הדור הצעיר בהובלת מהלכים חברתיים, בייחוד כאשר הדבר אמור בהם, בילדים. מובן שיש להפעיל שיקול דעת, אך המגבלה הגורפת שהיתה עד כה</w:t>
      </w:r>
      <w:r>
        <w:rPr>
          <w:rFonts w:hint="cs"/>
          <w:rtl/>
        </w:rPr>
        <w:t xml:space="preserve"> בחוק איננה סבירה ויש להגמיש אותה במידה רבה.</w:t>
      </w:r>
    </w:p>
    <w:p w14:paraId="074AC307" w14:textId="77777777" w:rsidR="00000000" w:rsidRDefault="00E23567">
      <w:pPr>
        <w:pStyle w:val="a0"/>
        <w:rPr>
          <w:rFonts w:hint="cs"/>
          <w:rtl/>
        </w:rPr>
      </w:pPr>
    </w:p>
    <w:p w14:paraId="5A289239" w14:textId="77777777" w:rsidR="00000000" w:rsidRDefault="00E23567">
      <w:pPr>
        <w:pStyle w:val="a0"/>
        <w:rPr>
          <w:rFonts w:hint="cs"/>
          <w:rtl/>
        </w:rPr>
      </w:pPr>
      <w:r>
        <w:rPr>
          <w:rFonts w:hint="cs"/>
          <w:rtl/>
        </w:rPr>
        <w:t>כיושבת-ראש השדולה למען הילד אני סבורה, כי יש טעם רב בשינוי המוצע, ויותר מכך: יש בו אמירה כי איננו רואים בילדים מטרד, חלילה, אלא שותפים לכל דבר ועניי</w:t>
      </w:r>
      <w:r>
        <w:rPr>
          <w:rFonts w:hint="eastAsia"/>
          <w:rtl/>
        </w:rPr>
        <w:t>ן</w:t>
      </w:r>
      <w:r>
        <w:rPr>
          <w:rFonts w:hint="cs"/>
          <w:rtl/>
        </w:rPr>
        <w:t>, ואנו לא רק מצהירים זאת אלא פועלים לשם כך.</w:t>
      </w:r>
    </w:p>
    <w:p w14:paraId="617E74C3" w14:textId="77777777" w:rsidR="00000000" w:rsidRDefault="00E23567">
      <w:pPr>
        <w:pStyle w:val="a0"/>
        <w:rPr>
          <w:rFonts w:hint="cs"/>
          <w:rtl/>
        </w:rPr>
      </w:pPr>
      <w:r>
        <w:rPr>
          <w:rFonts w:hint="cs"/>
          <w:rtl/>
        </w:rPr>
        <w:t xml:space="preserve"> </w:t>
      </w:r>
    </w:p>
    <w:p w14:paraId="4B5257CC" w14:textId="77777777" w:rsidR="00000000" w:rsidRDefault="00E23567">
      <w:pPr>
        <w:pStyle w:val="a0"/>
        <w:rPr>
          <w:rFonts w:hint="cs"/>
          <w:rtl/>
        </w:rPr>
      </w:pPr>
      <w:bookmarkStart w:id="101" w:name="FS000001059T11_02_2004_14_23_33C"/>
      <w:bookmarkEnd w:id="101"/>
      <w:r>
        <w:rPr>
          <w:rFonts w:hint="cs"/>
          <w:rtl/>
        </w:rPr>
        <w:t>אני מודה למועצה</w:t>
      </w:r>
      <w:r>
        <w:rPr>
          <w:rFonts w:hint="cs"/>
          <w:rtl/>
        </w:rPr>
        <w:t xml:space="preserve"> לשלום הילד, שהיתה שותפה לניסוח הצעת החוק. </w:t>
      </w:r>
    </w:p>
    <w:p w14:paraId="30FF09B9" w14:textId="77777777" w:rsidR="00000000" w:rsidRDefault="00E23567">
      <w:pPr>
        <w:pStyle w:val="a0"/>
        <w:rPr>
          <w:rFonts w:hint="cs"/>
          <w:rtl/>
        </w:rPr>
      </w:pPr>
    </w:p>
    <w:p w14:paraId="4324C52A" w14:textId="77777777" w:rsidR="00000000" w:rsidRDefault="00E23567">
      <w:pPr>
        <w:pStyle w:val="a0"/>
        <w:rPr>
          <w:rFonts w:hint="cs"/>
          <w:rtl/>
        </w:rPr>
      </w:pPr>
      <w:r>
        <w:rPr>
          <w:rFonts w:hint="cs"/>
          <w:rtl/>
        </w:rPr>
        <w:t>הממשלה תומכת בהצעה, ואני נותנת בזה את הסכמה לאי-אלו שינויים שמשרד המשפטים מבקש להכניס בה. תודה.</w:t>
      </w:r>
    </w:p>
    <w:p w14:paraId="74ACB69E" w14:textId="77777777" w:rsidR="00000000" w:rsidRDefault="00E23567">
      <w:pPr>
        <w:pStyle w:val="a0"/>
        <w:rPr>
          <w:rFonts w:hint="cs"/>
          <w:rtl/>
        </w:rPr>
      </w:pPr>
    </w:p>
    <w:p w14:paraId="20E6CDDA" w14:textId="77777777" w:rsidR="00000000" w:rsidRDefault="00E23567">
      <w:pPr>
        <w:pStyle w:val="af1"/>
        <w:rPr>
          <w:rtl/>
        </w:rPr>
      </w:pPr>
      <w:r>
        <w:rPr>
          <w:rtl/>
        </w:rPr>
        <w:t>היו"ר ראובן ריבלין:</w:t>
      </w:r>
    </w:p>
    <w:p w14:paraId="5173E0D0" w14:textId="77777777" w:rsidR="00000000" w:rsidRDefault="00E23567">
      <w:pPr>
        <w:pStyle w:val="a0"/>
        <w:rPr>
          <w:rtl/>
        </w:rPr>
      </w:pPr>
    </w:p>
    <w:p w14:paraId="65846360" w14:textId="77777777" w:rsidR="00000000" w:rsidRDefault="00E23567">
      <w:pPr>
        <w:pStyle w:val="a0"/>
        <w:rPr>
          <w:rFonts w:hint="cs"/>
          <w:rtl/>
        </w:rPr>
      </w:pPr>
      <w:r>
        <w:rPr>
          <w:rFonts w:hint="cs"/>
          <w:rtl/>
        </w:rPr>
        <w:t>לאחר ששר המשפטים יציג את התנאים, אשאל אותך אם את מסכימה או לא. כבוד שר המשפטים, בבקשה.</w:t>
      </w:r>
    </w:p>
    <w:p w14:paraId="22E55595" w14:textId="77777777" w:rsidR="00000000" w:rsidRDefault="00E23567">
      <w:pPr>
        <w:pStyle w:val="a0"/>
        <w:rPr>
          <w:rFonts w:hint="cs"/>
          <w:rtl/>
        </w:rPr>
      </w:pPr>
    </w:p>
    <w:p w14:paraId="53110AB2" w14:textId="77777777" w:rsidR="00000000" w:rsidRDefault="00E23567">
      <w:pPr>
        <w:pStyle w:val="a"/>
        <w:rPr>
          <w:rtl/>
        </w:rPr>
      </w:pPr>
      <w:bookmarkStart w:id="102" w:name="FS000000517T11_02_2004_14_26_32"/>
      <w:bookmarkStart w:id="103" w:name="_Toc67150123"/>
      <w:bookmarkEnd w:id="102"/>
      <w:r>
        <w:rPr>
          <w:rFonts w:hint="eastAsia"/>
          <w:rtl/>
        </w:rPr>
        <w:t>שר</w:t>
      </w:r>
      <w:r>
        <w:rPr>
          <w:rtl/>
        </w:rPr>
        <w:t xml:space="preserve"> המ</w:t>
      </w:r>
      <w:r>
        <w:rPr>
          <w:rtl/>
        </w:rPr>
        <w:t>שפטים יוסף לפיד:</w:t>
      </w:r>
      <w:bookmarkEnd w:id="103"/>
    </w:p>
    <w:p w14:paraId="4FD43923" w14:textId="77777777" w:rsidR="00000000" w:rsidRDefault="00E23567">
      <w:pPr>
        <w:pStyle w:val="a0"/>
        <w:rPr>
          <w:rFonts w:hint="cs"/>
          <w:rtl/>
        </w:rPr>
      </w:pPr>
    </w:p>
    <w:p w14:paraId="1BA0D1D4" w14:textId="77777777" w:rsidR="00000000" w:rsidRDefault="00E23567">
      <w:pPr>
        <w:pStyle w:val="a0"/>
        <w:rPr>
          <w:rFonts w:hint="cs"/>
          <w:rtl/>
        </w:rPr>
      </w:pPr>
      <w:r>
        <w:rPr>
          <w:rFonts w:hint="cs"/>
          <w:rtl/>
        </w:rPr>
        <w:t>אדוני היושב-ראש, הממשלה תומכת בהצעת החוק, בכפוף לכך שהנוסח יתואם עם משרד המשפטים.</w:t>
      </w:r>
    </w:p>
    <w:p w14:paraId="039E6AE4" w14:textId="77777777" w:rsidR="00000000" w:rsidRDefault="00E23567">
      <w:pPr>
        <w:pStyle w:val="a0"/>
        <w:rPr>
          <w:rFonts w:hint="cs"/>
          <w:rtl/>
        </w:rPr>
      </w:pPr>
    </w:p>
    <w:p w14:paraId="6F775B22" w14:textId="77777777" w:rsidR="00000000" w:rsidRDefault="00E23567">
      <w:pPr>
        <w:pStyle w:val="af1"/>
        <w:rPr>
          <w:rtl/>
        </w:rPr>
      </w:pPr>
      <w:r>
        <w:rPr>
          <w:rtl/>
        </w:rPr>
        <w:t>היו"ר ראובן ריבלין:</w:t>
      </w:r>
    </w:p>
    <w:p w14:paraId="50F00AEE" w14:textId="77777777" w:rsidR="00000000" w:rsidRDefault="00E23567">
      <w:pPr>
        <w:pStyle w:val="a0"/>
        <w:rPr>
          <w:rtl/>
        </w:rPr>
      </w:pPr>
    </w:p>
    <w:p w14:paraId="23E035BD" w14:textId="77777777" w:rsidR="00000000" w:rsidRDefault="00E23567">
      <w:pPr>
        <w:pStyle w:val="a0"/>
        <w:rPr>
          <w:rFonts w:hint="cs"/>
          <w:rtl/>
        </w:rPr>
      </w:pPr>
      <w:r>
        <w:rPr>
          <w:rFonts w:hint="cs"/>
          <w:rtl/>
        </w:rPr>
        <w:t xml:space="preserve">חבר הכנסת יהלום, אדוני עומד מאחורי השר המדבר והמשיב לחברתו לסיעה. </w:t>
      </w:r>
    </w:p>
    <w:p w14:paraId="6B7A4F00" w14:textId="77777777" w:rsidR="00000000" w:rsidRDefault="00E23567">
      <w:pPr>
        <w:pStyle w:val="a0"/>
        <w:rPr>
          <w:rFonts w:hint="cs"/>
          <w:rtl/>
        </w:rPr>
      </w:pPr>
    </w:p>
    <w:p w14:paraId="4E35ADCF" w14:textId="77777777" w:rsidR="00000000" w:rsidRDefault="00E23567">
      <w:pPr>
        <w:pStyle w:val="-"/>
        <w:rPr>
          <w:rtl/>
        </w:rPr>
      </w:pPr>
      <w:bookmarkStart w:id="104" w:name="FS000000517T11_02_2004_14_27_44C"/>
      <w:bookmarkEnd w:id="104"/>
      <w:r>
        <w:rPr>
          <w:rtl/>
        </w:rPr>
        <w:t>שר המשפטים יוסף לפיד:</w:t>
      </w:r>
    </w:p>
    <w:p w14:paraId="7C59ACF2" w14:textId="77777777" w:rsidR="00000000" w:rsidRDefault="00E23567">
      <w:pPr>
        <w:pStyle w:val="a0"/>
        <w:rPr>
          <w:rtl/>
        </w:rPr>
      </w:pPr>
    </w:p>
    <w:p w14:paraId="174CBC73" w14:textId="77777777" w:rsidR="00000000" w:rsidRDefault="00E23567">
      <w:pPr>
        <w:pStyle w:val="a0"/>
        <w:rPr>
          <w:rFonts w:hint="cs"/>
          <w:rtl/>
        </w:rPr>
      </w:pPr>
      <w:r>
        <w:rPr>
          <w:rFonts w:hint="cs"/>
          <w:rtl/>
        </w:rPr>
        <w:t>הצעת החוק כפי שהונחה על שולחן הכנסת ביקשה ל</w:t>
      </w:r>
      <w:r>
        <w:rPr>
          <w:rFonts w:hint="cs"/>
          <w:rtl/>
        </w:rPr>
        <w:t>בטל באופן גורף את האיסור על חברות קטין בעמותה, והסתמכה בין היתר על אמנת האו"ם בדבר זכויות הילד, שקובעת כי יש להכיר בזכותם של ילדים לחופש התאגדות.</w:t>
      </w:r>
    </w:p>
    <w:p w14:paraId="75E6370E" w14:textId="77777777" w:rsidR="00000000" w:rsidRDefault="00E23567">
      <w:pPr>
        <w:pStyle w:val="a0"/>
        <w:rPr>
          <w:rFonts w:hint="cs"/>
          <w:rtl/>
        </w:rPr>
      </w:pPr>
    </w:p>
    <w:p w14:paraId="1BDB0588" w14:textId="77777777" w:rsidR="00000000" w:rsidRDefault="00E23567">
      <w:pPr>
        <w:pStyle w:val="a0"/>
        <w:rPr>
          <w:rFonts w:hint="cs"/>
          <w:rtl/>
        </w:rPr>
      </w:pPr>
      <w:r>
        <w:rPr>
          <w:rFonts w:hint="cs"/>
          <w:rtl/>
        </w:rPr>
        <w:t>אולם, ביטול האיסור אינו מתיישב עם ההגבלה על כשירות קטין לביצוע פעולות משפטיות. מתן אפשרות גורפת לקטינים להשתת</w:t>
      </w:r>
      <w:r>
        <w:rPr>
          <w:rFonts w:hint="cs"/>
          <w:rtl/>
        </w:rPr>
        <w:t>ף בקבלת החלטות בהיותם חברי עמותה, תביא לקושי בפעילות העמותות. עם זאת, ייתכנו מצבים שבהם מוצדק לאפשר חברות קטינים בעמותה, וזאת בהתחשב באופי המיוחד של פעילותה, כמו, למשל, אם מועצת תלמידים מבקשת להתאגד כעמותה, כאשר כל חבריה קטינים, אז ניתן לכאורה לאשר התאגדות</w:t>
      </w:r>
      <w:r>
        <w:rPr>
          <w:rFonts w:hint="cs"/>
          <w:rtl/>
        </w:rPr>
        <w:t xml:space="preserve"> זו, וזאת בהנחה שיש הצדקה לבחירה לפעול בדרך זו. </w:t>
      </w:r>
    </w:p>
    <w:p w14:paraId="3C6FE62F" w14:textId="77777777" w:rsidR="00000000" w:rsidRDefault="00E23567">
      <w:pPr>
        <w:pStyle w:val="a0"/>
        <w:rPr>
          <w:rFonts w:hint="cs"/>
          <w:rtl/>
        </w:rPr>
      </w:pPr>
    </w:p>
    <w:p w14:paraId="2BDE6042" w14:textId="77777777" w:rsidR="00000000" w:rsidRDefault="00E23567">
      <w:pPr>
        <w:pStyle w:val="a0"/>
        <w:rPr>
          <w:rFonts w:hint="cs"/>
          <w:rtl/>
        </w:rPr>
      </w:pPr>
      <w:r>
        <w:rPr>
          <w:rFonts w:hint="cs"/>
          <w:rtl/>
        </w:rPr>
        <w:t xml:space="preserve">כמו כן, חברות קטינים בעמותה שפעולותיה המשפטיות ברורות, שדרך קטינים לעשותן, לא תסתור את חוק הכשרות המשפטית. במצבים אחרים ניתן, אולי, לאשר חברות של קטינים במגבלות מסוימות, כגון היותם מעל גיל מסוים, מגבלות על </w:t>
      </w:r>
      <w:r>
        <w:rPr>
          <w:rFonts w:hint="cs"/>
          <w:rtl/>
        </w:rPr>
        <w:t xml:space="preserve">כוח ההצבעה ומניעת האפשרות להיות חברי ועד. </w:t>
      </w:r>
    </w:p>
    <w:p w14:paraId="0D1F8CE3" w14:textId="77777777" w:rsidR="00000000" w:rsidRDefault="00E23567">
      <w:pPr>
        <w:pStyle w:val="a0"/>
        <w:rPr>
          <w:rFonts w:hint="cs"/>
          <w:rtl/>
        </w:rPr>
      </w:pPr>
    </w:p>
    <w:p w14:paraId="0E6C89D4" w14:textId="77777777" w:rsidR="00000000" w:rsidRDefault="00E23567">
      <w:pPr>
        <w:pStyle w:val="a0"/>
        <w:rPr>
          <w:rFonts w:hint="cs"/>
          <w:rtl/>
        </w:rPr>
      </w:pPr>
      <w:r>
        <w:rPr>
          <w:rFonts w:hint="cs"/>
          <w:rtl/>
        </w:rPr>
        <w:t>לאור מגבלות אלו, הגיעו נציגי משרד המשפטים והמציעה לסיכום שלפיו הצעת החוק תתוקן לפי העקרונות שפירטתי. לאור סיכום זה, החליטה הממשלה לתמוך בהצעת החוק, בכפוף לכך שהנוסח יתואם עם משרד המשפטים. אם היא אומרת "הן", אני ת</w:t>
      </w:r>
      <w:r>
        <w:rPr>
          <w:rFonts w:hint="cs"/>
          <w:rtl/>
        </w:rPr>
        <w:t>ומך בהצעה.</w:t>
      </w:r>
    </w:p>
    <w:p w14:paraId="74F047AE" w14:textId="77777777" w:rsidR="00000000" w:rsidRDefault="00E23567">
      <w:pPr>
        <w:pStyle w:val="a0"/>
        <w:rPr>
          <w:rFonts w:hint="cs"/>
          <w:rtl/>
        </w:rPr>
      </w:pPr>
    </w:p>
    <w:p w14:paraId="40FACADB" w14:textId="77777777" w:rsidR="00000000" w:rsidRDefault="00E23567">
      <w:pPr>
        <w:pStyle w:val="af1"/>
        <w:rPr>
          <w:rtl/>
        </w:rPr>
      </w:pPr>
      <w:r>
        <w:rPr>
          <w:rtl/>
        </w:rPr>
        <w:t>היו"ר ראובן ריבלין:</w:t>
      </w:r>
    </w:p>
    <w:p w14:paraId="70451C15" w14:textId="77777777" w:rsidR="00000000" w:rsidRDefault="00E23567">
      <w:pPr>
        <w:pStyle w:val="a0"/>
        <w:rPr>
          <w:rtl/>
        </w:rPr>
      </w:pPr>
    </w:p>
    <w:p w14:paraId="26533A61" w14:textId="77777777" w:rsidR="00000000" w:rsidRDefault="00E23567">
      <w:pPr>
        <w:pStyle w:val="a0"/>
        <w:rPr>
          <w:rFonts w:hint="cs"/>
          <w:rtl/>
        </w:rPr>
      </w:pPr>
      <w:r>
        <w:rPr>
          <w:rFonts w:hint="cs"/>
          <w:rtl/>
        </w:rPr>
        <w:t>האם חברת הכנסת פינקלשטיין מסכימה לתנאי הממשלה?</w:t>
      </w:r>
    </w:p>
    <w:p w14:paraId="61F372AE" w14:textId="77777777" w:rsidR="00000000" w:rsidRDefault="00E23567">
      <w:pPr>
        <w:pStyle w:val="a0"/>
        <w:rPr>
          <w:rFonts w:hint="cs"/>
          <w:rtl/>
        </w:rPr>
      </w:pPr>
    </w:p>
    <w:p w14:paraId="53835613" w14:textId="77777777" w:rsidR="00000000" w:rsidRDefault="00E23567">
      <w:pPr>
        <w:pStyle w:val="af0"/>
        <w:rPr>
          <w:rtl/>
        </w:rPr>
      </w:pPr>
      <w:r>
        <w:rPr>
          <w:rFonts w:hint="eastAsia"/>
          <w:rtl/>
        </w:rPr>
        <w:t>גילה</w:t>
      </w:r>
      <w:r>
        <w:rPr>
          <w:rtl/>
        </w:rPr>
        <w:t xml:space="preserve"> פינקלשטיין (מפד"ל):</w:t>
      </w:r>
    </w:p>
    <w:p w14:paraId="708A0113" w14:textId="77777777" w:rsidR="00000000" w:rsidRDefault="00E23567">
      <w:pPr>
        <w:pStyle w:val="a0"/>
        <w:rPr>
          <w:rFonts w:hint="cs"/>
          <w:rtl/>
        </w:rPr>
      </w:pPr>
    </w:p>
    <w:p w14:paraId="79581E80" w14:textId="77777777" w:rsidR="00000000" w:rsidRDefault="00E23567">
      <w:pPr>
        <w:pStyle w:val="a0"/>
        <w:rPr>
          <w:rFonts w:hint="cs"/>
          <w:rtl/>
        </w:rPr>
      </w:pPr>
      <w:r>
        <w:rPr>
          <w:rFonts w:hint="cs"/>
          <w:rtl/>
        </w:rPr>
        <w:t>אני מסכימה. אני מודה לשר המשפטים ומסכימה לכל שינוי.</w:t>
      </w:r>
    </w:p>
    <w:p w14:paraId="44970438" w14:textId="77777777" w:rsidR="00000000" w:rsidRDefault="00E23567">
      <w:pPr>
        <w:pStyle w:val="a0"/>
        <w:rPr>
          <w:rFonts w:hint="cs"/>
          <w:rtl/>
        </w:rPr>
      </w:pPr>
    </w:p>
    <w:p w14:paraId="7089AB96" w14:textId="77777777" w:rsidR="00000000" w:rsidRDefault="00E23567">
      <w:pPr>
        <w:pStyle w:val="af1"/>
        <w:rPr>
          <w:rtl/>
        </w:rPr>
      </w:pPr>
      <w:r>
        <w:rPr>
          <w:rtl/>
        </w:rPr>
        <w:t>היו"ר ראובן ריבלין:</w:t>
      </w:r>
    </w:p>
    <w:p w14:paraId="6C889220" w14:textId="77777777" w:rsidR="00000000" w:rsidRDefault="00E23567">
      <w:pPr>
        <w:pStyle w:val="a0"/>
        <w:rPr>
          <w:rtl/>
        </w:rPr>
      </w:pPr>
    </w:p>
    <w:p w14:paraId="4E5AC08C" w14:textId="77777777" w:rsidR="00000000" w:rsidRDefault="00E23567">
      <w:pPr>
        <w:pStyle w:val="a0"/>
        <w:rPr>
          <w:rFonts w:hint="cs"/>
          <w:rtl/>
        </w:rPr>
      </w:pPr>
      <w:r>
        <w:rPr>
          <w:rFonts w:hint="cs"/>
          <w:rtl/>
        </w:rPr>
        <w:t>אם כך, יש מתנגד, חבר הכנסת פינס. שלוש דקות לנימוק התנגדותו.</w:t>
      </w:r>
    </w:p>
    <w:p w14:paraId="0A999C7F" w14:textId="77777777" w:rsidR="00000000" w:rsidRDefault="00E23567">
      <w:pPr>
        <w:pStyle w:val="a0"/>
        <w:rPr>
          <w:rFonts w:hint="cs"/>
          <w:rtl/>
        </w:rPr>
      </w:pPr>
    </w:p>
    <w:p w14:paraId="42155B40" w14:textId="77777777" w:rsidR="00000000" w:rsidRDefault="00E23567">
      <w:pPr>
        <w:pStyle w:val="a"/>
        <w:rPr>
          <w:rtl/>
        </w:rPr>
      </w:pPr>
      <w:bookmarkStart w:id="105" w:name="FS000000455T11_02_2004_14_03_28"/>
      <w:bookmarkStart w:id="106" w:name="_Toc67150124"/>
      <w:bookmarkEnd w:id="105"/>
      <w:r>
        <w:rPr>
          <w:rFonts w:hint="eastAsia"/>
          <w:rtl/>
        </w:rPr>
        <w:t>אופיר</w:t>
      </w:r>
      <w:r>
        <w:rPr>
          <w:rtl/>
        </w:rPr>
        <w:t xml:space="preserve"> פינס-פז </w:t>
      </w:r>
      <w:r>
        <w:rPr>
          <w:rtl/>
        </w:rPr>
        <w:t>(העבודה-מימד):</w:t>
      </w:r>
      <w:bookmarkEnd w:id="106"/>
    </w:p>
    <w:p w14:paraId="485A790C" w14:textId="77777777" w:rsidR="00000000" w:rsidRDefault="00E23567">
      <w:pPr>
        <w:pStyle w:val="a0"/>
        <w:rPr>
          <w:rFonts w:hint="cs"/>
          <w:rtl/>
        </w:rPr>
      </w:pPr>
    </w:p>
    <w:p w14:paraId="51E2902F" w14:textId="77777777" w:rsidR="00000000" w:rsidRDefault="00E23567">
      <w:pPr>
        <w:pStyle w:val="a0"/>
        <w:rPr>
          <w:rFonts w:hint="cs"/>
          <w:rtl/>
        </w:rPr>
      </w:pPr>
      <w:r>
        <w:rPr>
          <w:rFonts w:hint="cs"/>
          <w:rtl/>
        </w:rPr>
        <w:t xml:space="preserve">אדוני היושב-ראש, מי שהקשיב לדברי ההסבר של שר המשפטים, הבין עד כמה הצעת החוק הזאת בעייתית. אני לא זוכר שהרבה פעמים משרד המשפטים התנה כל כך הרבה תנאים להצעת חוק בקריאה טרומית. זו הצעת חוק מסוכנת, בעייתית מאוד. </w:t>
      </w:r>
    </w:p>
    <w:p w14:paraId="7BC23835" w14:textId="77777777" w:rsidR="00000000" w:rsidRDefault="00E23567">
      <w:pPr>
        <w:pStyle w:val="a0"/>
        <w:rPr>
          <w:rFonts w:hint="cs"/>
          <w:rtl/>
        </w:rPr>
      </w:pPr>
    </w:p>
    <w:p w14:paraId="64F340FD" w14:textId="77777777" w:rsidR="00000000" w:rsidRDefault="00E23567">
      <w:pPr>
        <w:pStyle w:val="a0"/>
        <w:rPr>
          <w:rFonts w:hint="cs"/>
          <w:rtl/>
        </w:rPr>
      </w:pPr>
      <w:r>
        <w:rPr>
          <w:rFonts w:hint="cs"/>
          <w:rtl/>
        </w:rPr>
        <w:t xml:space="preserve">ודאי שכולנו בעד קטינים וזכותם </w:t>
      </w:r>
      <w:r>
        <w:rPr>
          <w:rFonts w:hint="cs"/>
          <w:rtl/>
        </w:rPr>
        <w:t>להתאגד בכל מיני מסגרות. אבל, אי-אפשר להימנע מהחשש הכבד, שברגע שעל חלק מהחברים לא חלה אחריות פלילית, או שהאחריות הפלילית שלהם מוגבלת, הם יהיו שותפים לקבלת החלטות שקשורות לכספים, שקשורות בדברים אחרים. עלולים לעשות בהם שימוש - - -</w:t>
      </w:r>
    </w:p>
    <w:p w14:paraId="63110DF0" w14:textId="77777777" w:rsidR="00000000" w:rsidRDefault="00E23567">
      <w:pPr>
        <w:pStyle w:val="a0"/>
        <w:rPr>
          <w:rFonts w:hint="cs"/>
          <w:rtl/>
        </w:rPr>
      </w:pPr>
    </w:p>
    <w:p w14:paraId="20509CD6" w14:textId="77777777" w:rsidR="00000000" w:rsidRDefault="00E23567">
      <w:pPr>
        <w:pStyle w:val="af1"/>
        <w:rPr>
          <w:rtl/>
        </w:rPr>
      </w:pPr>
      <w:r>
        <w:rPr>
          <w:rtl/>
        </w:rPr>
        <w:t>היו"ר ראובן ריבלין:</w:t>
      </w:r>
    </w:p>
    <w:p w14:paraId="4F9D7FC1" w14:textId="77777777" w:rsidR="00000000" w:rsidRDefault="00E23567">
      <w:pPr>
        <w:pStyle w:val="a0"/>
        <w:rPr>
          <w:rtl/>
        </w:rPr>
      </w:pPr>
    </w:p>
    <w:p w14:paraId="683AE9ED" w14:textId="77777777" w:rsidR="00000000" w:rsidRDefault="00E23567">
      <w:pPr>
        <w:pStyle w:val="a0"/>
        <w:rPr>
          <w:rFonts w:hint="cs"/>
          <w:rtl/>
        </w:rPr>
      </w:pPr>
      <w:r>
        <w:rPr>
          <w:rFonts w:hint="cs"/>
          <w:rtl/>
        </w:rPr>
        <w:t>איך הם</w:t>
      </w:r>
      <w:r>
        <w:rPr>
          <w:rFonts w:hint="cs"/>
          <w:rtl/>
        </w:rPr>
        <w:t xml:space="preserve"> יכולים, הם לא כשירים.</w:t>
      </w:r>
    </w:p>
    <w:p w14:paraId="372D08A2" w14:textId="77777777" w:rsidR="00000000" w:rsidRDefault="00E23567">
      <w:pPr>
        <w:pStyle w:val="a0"/>
        <w:rPr>
          <w:rFonts w:hint="cs"/>
          <w:rtl/>
        </w:rPr>
      </w:pPr>
    </w:p>
    <w:p w14:paraId="55B0F908" w14:textId="77777777" w:rsidR="00000000" w:rsidRDefault="00E23567">
      <w:pPr>
        <w:pStyle w:val="-"/>
        <w:rPr>
          <w:rtl/>
        </w:rPr>
      </w:pPr>
      <w:bookmarkStart w:id="107" w:name="FS000000455T11_02_2004_14_04_27C"/>
      <w:bookmarkEnd w:id="107"/>
      <w:r>
        <w:rPr>
          <w:rtl/>
        </w:rPr>
        <w:t>אופיר פינס-פז (העבודה-מימד):</w:t>
      </w:r>
    </w:p>
    <w:p w14:paraId="014E7B02" w14:textId="77777777" w:rsidR="00000000" w:rsidRDefault="00E23567">
      <w:pPr>
        <w:pStyle w:val="a0"/>
        <w:rPr>
          <w:rtl/>
        </w:rPr>
      </w:pPr>
    </w:p>
    <w:p w14:paraId="3AD199B3" w14:textId="77777777" w:rsidR="00000000" w:rsidRDefault="00E23567">
      <w:pPr>
        <w:pStyle w:val="a0"/>
        <w:rPr>
          <w:rFonts w:hint="cs"/>
          <w:rtl/>
        </w:rPr>
      </w:pPr>
      <w:r>
        <w:rPr>
          <w:rFonts w:hint="cs"/>
          <w:rtl/>
        </w:rPr>
        <w:t>בדיוק על זה אני מדבר. עלולים לעשות שימוש לרעה בחפותם של קטינים, בתפקידי מפתח לטובת דברים שאלוהים ישמור. הביטול הגורף הזה - - -</w:t>
      </w:r>
    </w:p>
    <w:p w14:paraId="160234AF" w14:textId="77777777" w:rsidR="00000000" w:rsidRDefault="00E23567">
      <w:pPr>
        <w:pStyle w:val="a0"/>
        <w:rPr>
          <w:rFonts w:hint="cs"/>
          <w:rtl/>
        </w:rPr>
      </w:pPr>
    </w:p>
    <w:p w14:paraId="6DABD58B" w14:textId="77777777" w:rsidR="00000000" w:rsidRDefault="00E23567">
      <w:pPr>
        <w:pStyle w:val="af0"/>
        <w:rPr>
          <w:rtl/>
        </w:rPr>
      </w:pPr>
      <w:r>
        <w:rPr>
          <w:rFonts w:hint="eastAsia"/>
          <w:rtl/>
        </w:rPr>
        <w:t>אלי</w:t>
      </w:r>
      <w:r>
        <w:rPr>
          <w:rtl/>
        </w:rPr>
        <w:t xml:space="preserve"> אפללו (הליכוד):</w:t>
      </w:r>
    </w:p>
    <w:p w14:paraId="742C29A2" w14:textId="77777777" w:rsidR="00000000" w:rsidRDefault="00E23567">
      <w:pPr>
        <w:pStyle w:val="a0"/>
        <w:rPr>
          <w:rFonts w:hint="cs"/>
          <w:rtl/>
        </w:rPr>
      </w:pPr>
    </w:p>
    <w:p w14:paraId="5D461AAB" w14:textId="77777777" w:rsidR="00000000" w:rsidRDefault="00E23567">
      <w:pPr>
        <w:pStyle w:val="a0"/>
        <w:rPr>
          <w:rFonts w:hint="cs"/>
          <w:rtl/>
        </w:rPr>
      </w:pPr>
      <w:r>
        <w:rPr>
          <w:rFonts w:hint="cs"/>
          <w:rtl/>
        </w:rPr>
        <w:t>אתה לא הבנת.</w:t>
      </w:r>
    </w:p>
    <w:p w14:paraId="657A04D6" w14:textId="77777777" w:rsidR="00000000" w:rsidRDefault="00E23567">
      <w:pPr>
        <w:pStyle w:val="a0"/>
        <w:rPr>
          <w:rFonts w:hint="cs"/>
          <w:rtl/>
        </w:rPr>
      </w:pPr>
    </w:p>
    <w:p w14:paraId="1518631B" w14:textId="77777777" w:rsidR="00000000" w:rsidRDefault="00E23567">
      <w:pPr>
        <w:pStyle w:val="af0"/>
        <w:rPr>
          <w:rtl/>
        </w:rPr>
      </w:pPr>
      <w:r>
        <w:rPr>
          <w:rFonts w:hint="eastAsia"/>
          <w:rtl/>
        </w:rPr>
        <w:t>שר</w:t>
      </w:r>
      <w:r>
        <w:rPr>
          <w:rtl/>
        </w:rPr>
        <w:t xml:space="preserve"> הרווחה זבולון אורלב:</w:t>
      </w:r>
    </w:p>
    <w:p w14:paraId="639EC2B8" w14:textId="77777777" w:rsidR="00000000" w:rsidRDefault="00E23567">
      <w:pPr>
        <w:pStyle w:val="a0"/>
        <w:rPr>
          <w:rFonts w:hint="cs"/>
          <w:rtl/>
        </w:rPr>
      </w:pPr>
    </w:p>
    <w:p w14:paraId="5CA10AB9" w14:textId="77777777" w:rsidR="00000000" w:rsidRDefault="00E23567">
      <w:pPr>
        <w:pStyle w:val="a0"/>
        <w:rPr>
          <w:rFonts w:hint="cs"/>
          <w:rtl/>
        </w:rPr>
      </w:pPr>
      <w:r>
        <w:rPr>
          <w:rFonts w:hint="cs"/>
          <w:rtl/>
        </w:rPr>
        <w:t>אבל היא הסכימה</w:t>
      </w:r>
      <w:r>
        <w:rPr>
          <w:rFonts w:hint="cs"/>
          <w:rtl/>
        </w:rPr>
        <w:t xml:space="preserve"> שזה לא יהיה גורף.</w:t>
      </w:r>
    </w:p>
    <w:p w14:paraId="29253B0B" w14:textId="77777777" w:rsidR="00000000" w:rsidRDefault="00E23567">
      <w:pPr>
        <w:pStyle w:val="a0"/>
        <w:rPr>
          <w:rFonts w:hint="cs"/>
          <w:rtl/>
        </w:rPr>
      </w:pPr>
    </w:p>
    <w:p w14:paraId="1456D4B0" w14:textId="77777777" w:rsidR="00000000" w:rsidRDefault="00E23567">
      <w:pPr>
        <w:pStyle w:val="-"/>
        <w:rPr>
          <w:rtl/>
        </w:rPr>
      </w:pPr>
      <w:bookmarkStart w:id="108" w:name="FS000000455T11_02_2004_14_05_04C"/>
      <w:bookmarkEnd w:id="108"/>
      <w:r>
        <w:rPr>
          <w:rtl/>
        </w:rPr>
        <w:t>אופיר פינס-פז (העבודה-מימד):</w:t>
      </w:r>
    </w:p>
    <w:p w14:paraId="622A268C" w14:textId="77777777" w:rsidR="00000000" w:rsidRDefault="00E23567">
      <w:pPr>
        <w:pStyle w:val="a0"/>
        <w:rPr>
          <w:rtl/>
        </w:rPr>
      </w:pPr>
    </w:p>
    <w:p w14:paraId="0615B50F" w14:textId="77777777" w:rsidR="00000000" w:rsidRDefault="00E23567">
      <w:pPr>
        <w:pStyle w:val="a0"/>
        <w:rPr>
          <w:rFonts w:hint="cs"/>
          <w:rtl/>
        </w:rPr>
      </w:pPr>
      <w:r>
        <w:rPr>
          <w:rFonts w:hint="cs"/>
          <w:rtl/>
        </w:rPr>
        <w:t xml:space="preserve">אדוני השר, ראיתי את הצעת החוק, ראיתי שהממשלה נתנה לה תמיכה, וראיתי את הנוסח הגורף שלה. לכן עליתי לדוכן כדי להתריע בפני חברי הכנסת. דיבר לפני שר המשפטים, אני מסכים שהתשובה של שר המשפטים, שמשנה את החוק בעיני </w:t>
      </w:r>
      <w:r>
        <w:rPr>
          <w:rFonts w:hint="cs"/>
          <w:rtl/>
        </w:rPr>
        <w:t xml:space="preserve">מהקצה אל הקצה, היא תשובה טובה ברמה העקרונית, למעט עניין אחד. השר לא אמר כיצד יימנע שימוש לרעה וניצול לרעה של קטינים כדי להעביר אליהם אחריות משפטית. </w:t>
      </w:r>
    </w:p>
    <w:p w14:paraId="09CFBF05" w14:textId="77777777" w:rsidR="00000000" w:rsidRDefault="00E23567">
      <w:pPr>
        <w:pStyle w:val="a0"/>
        <w:rPr>
          <w:rFonts w:hint="cs"/>
          <w:rtl/>
        </w:rPr>
      </w:pPr>
    </w:p>
    <w:p w14:paraId="01DFC9A2" w14:textId="77777777" w:rsidR="00000000" w:rsidRDefault="00E23567">
      <w:pPr>
        <w:pStyle w:val="a0"/>
        <w:rPr>
          <w:rFonts w:hint="cs"/>
          <w:rtl/>
        </w:rPr>
      </w:pPr>
      <w:r>
        <w:rPr>
          <w:rFonts w:hint="cs"/>
          <w:rtl/>
        </w:rPr>
        <w:t>אני מאוד מקווה שמשרד המשפטים ייקח את העניין הזה. אני חושב שאתם לוקחים על עצמכם, אדוני השר, משימה גדולה מאו</w:t>
      </w:r>
      <w:r>
        <w:rPr>
          <w:rFonts w:hint="cs"/>
          <w:rtl/>
        </w:rPr>
        <w:t xml:space="preserve">ד. אני אומר לכם, הצעת החוק הזאת, כפי שהיא באה לכאן, היא פסולה ממש. אם אתם לוקחים אחריות על כל הליך החקיקה - זה בסדר, זו זכותכם, זו חובתכם. אבל לו הייתי במקומך, לא הייתי נותן תמיכה להצעת החוק הזאת, גם לא בקריאה טרומית. </w:t>
      </w:r>
    </w:p>
    <w:p w14:paraId="014702C7" w14:textId="77777777" w:rsidR="00000000" w:rsidRDefault="00E23567">
      <w:pPr>
        <w:pStyle w:val="a0"/>
        <w:rPr>
          <w:rFonts w:hint="cs"/>
          <w:rtl/>
        </w:rPr>
      </w:pPr>
    </w:p>
    <w:p w14:paraId="1C42453E" w14:textId="77777777" w:rsidR="00000000" w:rsidRDefault="00E23567">
      <w:pPr>
        <w:pStyle w:val="a0"/>
        <w:rPr>
          <w:rFonts w:hint="cs"/>
          <w:rtl/>
        </w:rPr>
      </w:pPr>
      <w:r>
        <w:rPr>
          <w:rFonts w:hint="cs"/>
          <w:rtl/>
        </w:rPr>
        <w:t>הייתי מציע למציעת החוק, אם באמת מדוב</w:t>
      </w:r>
      <w:r>
        <w:rPr>
          <w:rFonts w:hint="cs"/>
          <w:rtl/>
        </w:rPr>
        <w:t>ר רק בהתארגנות של מועצת תלמידים במסגרת משפטית, לזה אפשר לתת תמיכה, אבל לא לעמותות שמערבות בגירים וקטינים. צריך להבהיר היטב שקטינים לא יכולים להיות גזבר העמותה, לא להיות יושב-ראש ועד מנהל, לא לקחת אחריות משפטית. אלה דברים מאוד כבדים. עלולים לנצל לרעה את אות</w:t>
      </w:r>
      <w:r>
        <w:rPr>
          <w:rFonts w:hint="cs"/>
          <w:rtl/>
        </w:rPr>
        <w:t xml:space="preserve">ם קטינים, ואני בטוח שחברת הכנסת פינקלשטיין לא מעוניינת בכך, אבל יהיו אחרים שיעשו שימוש לרעה בהצעת החוק, שאולי התכוונה לטוב, אבל עשויים לעשות בה שימוש לרעה. </w:t>
      </w:r>
    </w:p>
    <w:p w14:paraId="356727CC" w14:textId="77777777" w:rsidR="00000000" w:rsidRDefault="00E23567">
      <w:pPr>
        <w:pStyle w:val="a0"/>
        <w:rPr>
          <w:rFonts w:hint="cs"/>
          <w:rtl/>
        </w:rPr>
      </w:pPr>
    </w:p>
    <w:p w14:paraId="516E805B" w14:textId="77777777" w:rsidR="00000000" w:rsidRDefault="00E23567">
      <w:pPr>
        <w:pStyle w:val="a0"/>
        <w:rPr>
          <w:rFonts w:hint="cs"/>
          <w:rtl/>
        </w:rPr>
      </w:pPr>
      <w:r>
        <w:rPr>
          <w:rFonts w:hint="cs"/>
          <w:rtl/>
        </w:rPr>
        <w:t xml:space="preserve">לכן, אני ממליץ שלא לתמוך בהצעת החוק, לכתוב הצעת חוק שונה, על בסיס מה ששר המשפטים הציע, ואז בוודאי </w:t>
      </w:r>
      <w:r>
        <w:rPr>
          <w:rFonts w:hint="cs"/>
          <w:rtl/>
        </w:rPr>
        <w:t>לתת לה תמיכה גורפת.</w:t>
      </w:r>
    </w:p>
    <w:p w14:paraId="173F10E8" w14:textId="77777777" w:rsidR="00000000" w:rsidRDefault="00E23567">
      <w:pPr>
        <w:pStyle w:val="a0"/>
        <w:rPr>
          <w:rFonts w:hint="cs"/>
          <w:rtl/>
        </w:rPr>
      </w:pPr>
    </w:p>
    <w:p w14:paraId="697852B2" w14:textId="77777777" w:rsidR="00000000" w:rsidRDefault="00E23567">
      <w:pPr>
        <w:pStyle w:val="af1"/>
        <w:rPr>
          <w:rtl/>
        </w:rPr>
      </w:pPr>
      <w:r>
        <w:rPr>
          <w:rtl/>
        </w:rPr>
        <w:t>היו"ר ראובן ריבלין:</w:t>
      </w:r>
    </w:p>
    <w:p w14:paraId="48095C44" w14:textId="77777777" w:rsidR="00000000" w:rsidRDefault="00E23567">
      <w:pPr>
        <w:pStyle w:val="a0"/>
        <w:rPr>
          <w:rtl/>
        </w:rPr>
      </w:pPr>
    </w:p>
    <w:p w14:paraId="2A25823C" w14:textId="77777777" w:rsidR="00000000" w:rsidRDefault="00E23567">
      <w:pPr>
        <w:pStyle w:val="a0"/>
        <w:rPr>
          <w:rFonts w:hint="cs"/>
          <w:rtl/>
        </w:rPr>
      </w:pPr>
      <w:r>
        <w:rPr>
          <w:rFonts w:hint="cs"/>
          <w:rtl/>
        </w:rPr>
        <w:t>תודה רבה. חברת הכנסת פינקלשטיין, האם גברתי רוצה להשיב? לא, תודה רבה, עוברים להצבעה.</w:t>
      </w:r>
    </w:p>
    <w:p w14:paraId="7C01EFFD" w14:textId="77777777" w:rsidR="00000000" w:rsidRDefault="00E23567">
      <w:pPr>
        <w:pStyle w:val="a0"/>
        <w:rPr>
          <w:rFonts w:hint="cs"/>
          <w:rtl/>
        </w:rPr>
      </w:pPr>
    </w:p>
    <w:p w14:paraId="7160C5F4" w14:textId="77777777" w:rsidR="00000000" w:rsidRDefault="00E23567">
      <w:pPr>
        <w:pStyle w:val="af0"/>
        <w:rPr>
          <w:rtl/>
        </w:rPr>
      </w:pPr>
      <w:r>
        <w:rPr>
          <w:rFonts w:hint="eastAsia"/>
          <w:rtl/>
        </w:rPr>
        <w:t>שר</w:t>
      </w:r>
      <w:r>
        <w:rPr>
          <w:rtl/>
        </w:rPr>
        <w:t xml:space="preserve"> המשפטים יוסף לפיד:</w:t>
      </w:r>
    </w:p>
    <w:p w14:paraId="28970406" w14:textId="77777777" w:rsidR="00000000" w:rsidRDefault="00E23567">
      <w:pPr>
        <w:pStyle w:val="a0"/>
        <w:rPr>
          <w:rFonts w:hint="cs"/>
          <w:rtl/>
        </w:rPr>
      </w:pPr>
    </w:p>
    <w:p w14:paraId="448220B0" w14:textId="77777777" w:rsidR="00000000" w:rsidRDefault="00E23567">
      <w:pPr>
        <w:pStyle w:val="a0"/>
        <w:rPr>
          <w:rFonts w:hint="cs"/>
          <w:rtl/>
        </w:rPr>
      </w:pPr>
      <w:r>
        <w:rPr>
          <w:rFonts w:hint="cs"/>
          <w:rtl/>
        </w:rPr>
        <w:t>אדוני, אני רוצה להשיב.</w:t>
      </w:r>
    </w:p>
    <w:p w14:paraId="4F2CD6DB" w14:textId="77777777" w:rsidR="00000000" w:rsidRDefault="00E23567">
      <w:pPr>
        <w:pStyle w:val="af1"/>
        <w:rPr>
          <w:rFonts w:hint="cs"/>
          <w:rtl/>
        </w:rPr>
      </w:pPr>
    </w:p>
    <w:p w14:paraId="063B5E03" w14:textId="77777777" w:rsidR="00000000" w:rsidRDefault="00E23567">
      <w:pPr>
        <w:pStyle w:val="af1"/>
        <w:rPr>
          <w:rtl/>
        </w:rPr>
      </w:pPr>
      <w:r>
        <w:rPr>
          <w:rtl/>
        </w:rPr>
        <w:t>היו"ר ראובן ריבלין:</w:t>
      </w:r>
    </w:p>
    <w:p w14:paraId="2E925363" w14:textId="77777777" w:rsidR="00000000" w:rsidRDefault="00E23567">
      <w:pPr>
        <w:pStyle w:val="a0"/>
        <w:rPr>
          <w:rtl/>
        </w:rPr>
      </w:pPr>
    </w:p>
    <w:p w14:paraId="3E95BC94" w14:textId="77777777" w:rsidR="00000000" w:rsidRDefault="00E23567">
      <w:pPr>
        <w:pStyle w:val="a0"/>
        <w:rPr>
          <w:rFonts w:hint="cs"/>
          <w:rtl/>
        </w:rPr>
      </w:pPr>
      <w:r>
        <w:rPr>
          <w:rFonts w:hint="cs"/>
          <w:rtl/>
        </w:rPr>
        <w:t xml:space="preserve">אתן לך להשיב, אני רוצה רק להפנות את תשומת לבו של שר המשפטים, </w:t>
      </w:r>
      <w:r>
        <w:rPr>
          <w:rFonts w:hint="cs"/>
          <w:rtl/>
        </w:rPr>
        <w:t>שהמשפטים בכנסת אינם מאפשרים לך להשיב, אבל לפנים משורת הדין אאפשר לך.</w:t>
      </w:r>
    </w:p>
    <w:p w14:paraId="11705BC6" w14:textId="77777777" w:rsidR="00000000" w:rsidRDefault="00E23567">
      <w:pPr>
        <w:pStyle w:val="a0"/>
        <w:rPr>
          <w:rFonts w:hint="cs"/>
          <w:rtl/>
        </w:rPr>
      </w:pPr>
    </w:p>
    <w:p w14:paraId="1E7D84E3" w14:textId="77777777" w:rsidR="00000000" w:rsidRDefault="00E23567">
      <w:pPr>
        <w:pStyle w:val="a"/>
        <w:rPr>
          <w:rtl/>
        </w:rPr>
      </w:pPr>
      <w:bookmarkStart w:id="109" w:name="_Toc67150125"/>
      <w:r>
        <w:rPr>
          <w:rFonts w:hint="eastAsia"/>
          <w:rtl/>
        </w:rPr>
        <w:t>שר</w:t>
      </w:r>
      <w:r>
        <w:rPr>
          <w:rtl/>
        </w:rPr>
        <w:t xml:space="preserve"> המשפטים יוסף לפיד:</w:t>
      </w:r>
      <w:bookmarkEnd w:id="109"/>
    </w:p>
    <w:p w14:paraId="505FB6A8" w14:textId="77777777" w:rsidR="00000000" w:rsidRDefault="00E23567">
      <w:pPr>
        <w:pStyle w:val="a0"/>
        <w:rPr>
          <w:rFonts w:hint="cs"/>
          <w:rtl/>
        </w:rPr>
      </w:pPr>
    </w:p>
    <w:p w14:paraId="02EF1BBC" w14:textId="77777777" w:rsidR="00000000" w:rsidRDefault="00E23567">
      <w:pPr>
        <w:pStyle w:val="a0"/>
        <w:rPr>
          <w:rFonts w:hint="cs"/>
          <w:rtl/>
        </w:rPr>
      </w:pPr>
      <w:r>
        <w:rPr>
          <w:rFonts w:hint="cs"/>
          <w:rtl/>
        </w:rPr>
        <w:t xml:space="preserve">תודה. חבר הכנסת פינס, שמחתי שעלית ודיברת לגופו של דבר, חשבתי שתנצל את הזמן לדבר אחר. </w:t>
      </w:r>
    </w:p>
    <w:p w14:paraId="2A07A077" w14:textId="77777777" w:rsidR="00000000" w:rsidRDefault="00E23567">
      <w:pPr>
        <w:pStyle w:val="a0"/>
        <w:rPr>
          <w:rFonts w:hint="cs"/>
          <w:rtl/>
        </w:rPr>
      </w:pPr>
    </w:p>
    <w:p w14:paraId="01A3AC4F" w14:textId="77777777" w:rsidR="00000000" w:rsidRDefault="00E23567">
      <w:pPr>
        <w:pStyle w:val="a0"/>
        <w:rPr>
          <w:rFonts w:hint="cs"/>
          <w:rtl/>
        </w:rPr>
      </w:pPr>
      <w:r>
        <w:rPr>
          <w:rFonts w:hint="cs"/>
          <w:rtl/>
        </w:rPr>
        <w:t>אנחנו דנו בזה בכובד ראש. קודם כול, אנחנו חתומים על אמנה של האו"ם, שמבטיחה את</w:t>
      </w:r>
      <w:r>
        <w:rPr>
          <w:rFonts w:hint="cs"/>
          <w:rtl/>
        </w:rPr>
        <w:t xml:space="preserve"> זכותם של קטינים להתאגדויות. כך שהתשתית החוקית קיימת. </w:t>
      </w:r>
    </w:p>
    <w:p w14:paraId="7F160A38" w14:textId="77777777" w:rsidR="00000000" w:rsidRDefault="00E23567">
      <w:pPr>
        <w:pStyle w:val="a0"/>
        <w:rPr>
          <w:rFonts w:hint="cs"/>
          <w:rtl/>
        </w:rPr>
      </w:pPr>
    </w:p>
    <w:p w14:paraId="0B92F70A" w14:textId="77777777" w:rsidR="00000000" w:rsidRDefault="00E23567">
      <w:pPr>
        <w:pStyle w:val="a0"/>
        <w:rPr>
          <w:rFonts w:hint="cs"/>
          <w:rtl/>
        </w:rPr>
      </w:pPr>
      <w:r>
        <w:rPr>
          <w:rFonts w:hint="cs"/>
          <w:rtl/>
        </w:rPr>
        <w:t xml:space="preserve">אני מבטיחך </w:t>
      </w:r>
      <w:r>
        <w:rPr>
          <w:rtl/>
        </w:rPr>
        <w:t>–</w:t>
      </w:r>
      <w:r>
        <w:rPr>
          <w:rFonts w:hint="cs"/>
          <w:rtl/>
        </w:rPr>
        <w:t xml:space="preserve"> ודיברתי על זה גם עם חבר הכנסת בר-און - שמשרד המשפטים ינקוט במסגרת התיקון, שלו הסכימה חברת הכנסת פינקלשטיין, את כל הצעדים החשובים האלה שאתה הזכרת, כדי להבטיח שהדבר הזה, שהוא היתר ראוי, לא </w:t>
      </w:r>
      <w:r>
        <w:rPr>
          <w:rFonts w:hint="cs"/>
          <w:rtl/>
        </w:rPr>
        <w:t xml:space="preserve">ייהפך להפקרות. </w:t>
      </w:r>
    </w:p>
    <w:p w14:paraId="201C00D8" w14:textId="77777777" w:rsidR="00000000" w:rsidRDefault="00E23567">
      <w:pPr>
        <w:pStyle w:val="a0"/>
        <w:rPr>
          <w:rFonts w:hint="cs"/>
          <w:rtl/>
        </w:rPr>
      </w:pPr>
    </w:p>
    <w:p w14:paraId="6D591983" w14:textId="77777777" w:rsidR="00000000" w:rsidRDefault="00E23567">
      <w:pPr>
        <w:pStyle w:val="a0"/>
        <w:rPr>
          <w:rFonts w:hint="cs"/>
          <w:rtl/>
        </w:rPr>
      </w:pPr>
      <w:r>
        <w:rPr>
          <w:rFonts w:hint="cs"/>
          <w:rtl/>
        </w:rPr>
        <w:t>אנחנו נקפיד על זה, ואנחנו נבוא אל הכנסת, לוועדת החוקה, חוק ומשפט של הכנסת, עם הנוסח המתוקן, הזהיר והשקול.</w:t>
      </w:r>
    </w:p>
    <w:p w14:paraId="0E349587" w14:textId="77777777" w:rsidR="00000000" w:rsidRDefault="00E23567">
      <w:pPr>
        <w:pStyle w:val="a0"/>
        <w:rPr>
          <w:rFonts w:hint="cs"/>
          <w:rtl/>
        </w:rPr>
      </w:pPr>
    </w:p>
    <w:p w14:paraId="125914EB" w14:textId="77777777" w:rsidR="00000000" w:rsidRDefault="00E23567">
      <w:pPr>
        <w:pStyle w:val="af1"/>
        <w:rPr>
          <w:rtl/>
        </w:rPr>
      </w:pPr>
      <w:r>
        <w:rPr>
          <w:rtl/>
        </w:rPr>
        <w:t>היו"ר ראובן ריבלין:</w:t>
      </w:r>
    </w:p>
    <w:p w14:paraId="7E8429AC" w14:textId="77777777" w:rsidR="00000000" w:rsidRDefault="00E23567">
      <w:pPr>
        <w:pStyle w:val="a0"/>
        <w:rPr>
          <w:rtl/>
        </w:rPr>
      </w:pPr>
    </w:p>
    <w:p w14:paraId="2F3FB56E" w14:textId="77777777" w:rsidR="00000000" w:rsidRDefault="00E23567">
      <w:pPr>
        <w:pStyle w:val="a0"/>
        <w:rPr>
          <w:rFonts w:hint="cs"/>
          <w:rtl/>
        </w:rPr>
      </w:pPr>
      <w:r>
        <w:rPr>
          <w:rFonts w:hint="cs"/>
          <w:rtl/>
        </w:rPr>
        <w:t xml:space="preserve">תודה לשר המשפטים. </w:t>
      </w:r>
    </w:p>
    <w:p w14:paraId="3A1FFFDF" w14:textId="77777777" w:rsidR="00000000" w:rsidRDefault="00E23567">
      <w:pPr>
        <w:pStyle w:val="a0"/>
        <w:rPr>
          <w:rFonts w:hint="cs"/>
          <w:rtl/>
        </w:rPr>
      </w:pPr>
    </w:p>
    <w:p w14:paraId="78A7EFB7" w14:textId="77777777" w:rsidR="00000000" w:rsidRDefault="00E23567">
      <w:pPr>
        <w:pStyle w:val="a0"/>
        <w:rPr>
          <w:rFonts w:hint="cs"/>
          <w:rtl/>
        </w:rPr>
      </w:pPr>
      <w:r>
        <w:rPr>
          <w:rFonts w:hint="cs"/>
          <w:rtl/>
        </w:rPr>
        <w:t xml:space="preserve">אנחנו עוברים עכשיו להצבעה על הצעת חוק העמותות (תיקון </w:t>
      </w:r>
      <w:r>
        <w:rPr>
          <w:rtl/>
        </w:rPr>
        <w:t>–</w:t>
      </w:r>
      <w:r>
        <w:rPr>
          <w:rFonts w:hint="cs"/>
          <w:rtl/>
        </w:rPr>
        <w:t xml:space="preserve"> כשירות קטין לשמש חבר עמותה), של חברת</w:t>
      </w:r>
      <w:r>
        <w:rPr>
          <w:rFonts w:hint="cs"/>
          <w:rtl/>
        </w:rPr>
        <w:t xml:space="preserve"> הכנסת פינקלשטיין, בתיקונים שהוצעו על-ידי משרד המשפטים ובהנחיה זו, שהתקבלה על-ידי חברת הכנסת פינקלשטיין. אני מבקש להצביע - מי בעד, מי נגד, מי נמנע.</w:t>
      </w:r>
    </w:p>
    <w:p w14:paraId="5DA43A49" w14:textId="77777777" w:rsidR="00000000" w:rsidRDefault="00E23567">
      <w:pPr>
        <w:pStyle w:val="a0"/>
        <w:rPr>
          <w:rFonts w:hint="cs"/>
          <w:rtl/>
        </w:rPr>
      </w:pPr>
    </w:p>
    <w:p w14:paraId="005CF7A3" w14:textId="77777777" w:rsidR="00000000" w:rsidRDefault="00E23567">
      <w:pPr>
        <w:pStyle w:val="ab"/>
        <w:bidi/>
        <w:rPr>
          <w:rFonts w:hint="cs"/>
          <w:rtl/>
        </w:rPr>
      </w:pPr>
      <w:r>
        <w:rPr>
          <w:rFonts w:hint="cs"/>
          <w:rtl/>
        </w:rPr>
        <w:t>הצבעה מס' 1</w:t>
      </w:r>
    </w:p>
    <w:p w14:paraId="0994D806" w14:textId="77777777" w:rsidR="00000000" w:rsidRDefault="00E23567">
      <w:pPr>
        <w:pStyle w:val="a0"/>
        <w:rPr>
          <w:rFonts w:hint="cs"/>
          <w:rtl/>
        </w:rPr>
      </w:pPr>
    </w:p>
    <w:p w14:paraId="2E300D50" w14:textId="77777777" w:rsidR="00000000" w:rsidRDefault="00E2356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45</w:t>
      </w:r>
    </w:p>
    <w:p w14:paraId="047B8196" w14:textId="77777777" w:rsidR="00000000" w:rsidRDefault="00E23567">
      <w:pPr>
        <w:pStyle w:val="ac"/>
        <w:bidi/>
        <w:rPr>
          <w:rFonts w:hint="cs"/>
          <w:rtl/>
        </w:rPr>
      </w:pPr>
      <w:r>
        <w:rPr>
          <w:rFonts w:hint="cs"/>
          <w:rtl/>
        </w:rPr>
        <w:t xml:space="preserve">בעד ההצעה להסיר מסדר-היום את הצעת החוק </w:t>
      </w:r>
      <w:r>
        <w:rPr>
          <w:rtl/>
        </w:rPr>
        <w:t>–</w:t>
      </w:r>
      <w:r>
        <w:rPr>
          <w:rFonts w:hint="cs"/>
          <w:rtl/>
        </w:rPr>
        <w:t xml:space="preserve"> 15</w:t>
      </w:r>
    </w:p>
    <w:p w14:paraId="1126FF52" w14:textId="77777777" w:rsidR="00000000" w:rsidRDefault="00E23567">
      <w:pPr>
        <w:pStyle w:val="ac"/>
        <w:bidi/>
        <w:rPr>
          <w:rFonts w:hint="cs"/>
          <w:rtl/>
        </w:rPr>
      </w:pPr>
      <w:r>
        <w:rPr>
          <w:rFonts w:hint="cs"/>
          <w:rtl/>
        </w:rPr>
        <w:t xml:space="preserve">נמנעים </w:t>
      </w:r>
      <w:r>
        <w:rPr>
          <w:rtl/>
        </w:rPr>
        <w:t>–</w:t>
      </w:r>
      <w:r>
        <w:rPr>
          <w:rFonts w:hint="cs"/>
          <w:rtl/>
        </w:rPr>
        <w:t xml:space="preserve"> 5</w:t>
      </w:r>
    </w:p>
    <w:p w14:paraId="201DA1E1" w14:textId="77777777" w:rsidR="00000000" w:rsidRDefault="00E23567">
      <w:pPr>
        <w:pStyle w:val="ad"/>
        <w:bidi/>
        <w:rPr>
          <w:rFonts w:hint="cs"/>
          <w:rtl/>
        </w:rPr>
      </w:pPr>
      <w:r>
        <w:rPr>
          <w:rFonts w:hint="cs"/>
          <w:rtl/>
        </w:rPr>
        <w:t xml:space="preserve">ההצעה להעביר את הצעת חוק העמותות (תיקון </w:t>
      </w:r>
      <w:r>
        <w:rPr>
          <w:rtl/>
        </w:rPr>
        <w:t>–</w:t>
      </w:r>
      <w:r>
        <w:rPr>
          <w:rFonts w:hint="cs"/>
          <w:rtl/>
        </w:rPr>
        <w:t xml:space="preserve"> כשירות קטין לשמש חבר עמותה), התשס"ג-2003, לדיון מוקדם בוועדה שתקבע ועדת הכנסת נתקבלה.</w:t>
      </w:r>
    </w:p>
    <w:p w14:paraId="2BD7EF99" w14:textId="77777777" w:rsidR="00000000" w:rsidRDefault="00E23567">
      <w:pPr>
        <w:pStyle w:val="a0"/>
        <w:ind w:firstLine="0"/>
        <w:rPr>
          <w:rFonts w:hint="cs"/>
          <w:rtl/>
        </w:rPr>
      </w:pPr>
    </w:p>
    <w:p w14:paraId="160F7AEB" w14:textId="77777777" w:rsidR="00000000" w:rsidRDefault="00E23567">
      <w:pPr>
        <w:pStyle w:val="af1"/>
        <w:rPr>
          <w:rtl/>
        </w:rPr>
      </w:pPr>
      <w:r>
        <w:rPr>
          <w:rtl/>
        </w:rPr>
        <w:t>היו"ר ראובן ריבלין:</w:t>
      </w:r>
    </w:p>
    <w:p w14:paraId="6AEB3949" w14:textId="77777777" w:rsidR="00000000" w:rsidRDefault="00E23567">
      <w:pPr>
        <w:pStyle w:val="a0"/>
        <w:rPr>
          <w:rtl/>
        </w:rPr>
      </w:pPr>
    </w:p>
    <w:p w14:paraId="5D0198A5" w14:textId="77777777" w:rsidR="00000000" w:rsidRDefault="00E23567">
      <w:pPr>
        <w:pStyle w:val="a0"/>
        <w:rPr>
          <w:rFonts w:hint="cs"/>
          <w:rtl/>
        </w:rPr>
      </w:pPr>
      <w:r>
        <w:rPr>
          <w:rFonts w:hint="cs"/>
          <w:rtl/>
        </w:rPr>
        <w:t xml:space="preserve">רוב של 45 בעד, 15 נגד, חמישה נמנעים. אני קובע שהצעת חוק העמותות (תיקון </w:t>
      </w:r>
      <w:r>
        <w:rPr>
          <w:rtl/>
        </w:rPr>
        <w:t>–</w:t>
      </w:r>
      <w:r>
        <w:rPr>
          <w:rFonts w:hint="cs"/>
          <w:rtl/>
        </w:rPr>
        <w:t xml:space="preserve"> כשירות קטין לשמש ח</w:t>
      </w:r>
      <w:r>
        <w:rPr>
          <w:rFonts w:hint="cs"/>
          <w:rtl/>
        </w:rPr>
        <w:t>בר עמותה) עברה בקריאה טרומית, והיא תועבר לוועדת החוקה, חוק ומשפט לדיון.</w:t>
      </w:r>
    </w:p>
    <w:p w14:paraId="2149E290" w14:textId="77777777" w:rsidR="00000000" w:rsidRDefault="00E23567">
      <w:pPr>
        <w:pStyle w:val="a0"/>
        <w:rPr>
          <w:rFonts w:hint="cs"/>
          <w:rtl/>
        </w:rPr>
      </w:pPr>
    </w:p>
    <w:p w14:paraId="2A856204" w14:textId="77777777" w:rsidR="00000000" w:rsidRDefault="00E23567">
      <w:pPr>
        <w:pStyle w:val="af0"/>
        <w:rPr>
          <w:rtl/>
        </w:rPr>
      </w:pPr>
      <w:r>
        <w:rPr>
          <w:rFonts w:hint="eastAsia"/>
          <w:rtl/>
        </w:rPr>
        <w:t>דליה</w:t>
      </w:r>
      <w:r>
        <w:rPr>
          <w:rtl/>
        </w:rPr>
        <w:t xml:space="preserve"> איציק (העבודה-מימד):</w:t>
      </w:r>
    </w:p>
    <w:p w14:paraId="5A0DF3AA" w14:textId="77777777" w:rsidR="00000000" w:rsidRDefault="00E23567">
      <w:pPr>
        <w:pStyle w:val="a0"/>
        <w:rPr>
          <w:rFonts w:hint="cs"/>
          <w:rtl/>
        </w:rPr>
      </w:pPr>
    </w:p>
    <w:p w14:paraId="6449B425" w14:textId="77777777" w:rsidR="00000000" w:rsidRDefault="00E23567">
      <w:pPr>
        <w:pStyle w:val="a0"/>
        <w:rPr>
          <w:rFonts w:hint="cs"/>
          <w:rtl/>
        </w:rPr>
      </w:pPr>
      <w:r>
        <w:rPr>
          <w:rFonts w:hint="cs"/>
          <w:rtl/>
        </w:rPr>
        <w:t>הוועדה לשלום הילד.</w:t>
      </w:r>
    </w:p>
    <w:p w14:paraId="7A90E527" w14:textId="77777777" w:rsidR="00000000" w:rsidRDefault="00E23567">
      <w:pPr>
        <w:pStyle w:val="a0"/>
        <w:rPr>
          <w:rFonts w:hint="cs"/>
          <w:rtl/>
        </w:rPr>
      </w:pPr>
    </w:p>
    <w:p w14:paraId="23B3F0B9" w14:textId="77777777" w:rsidR="00000000" w:rsidRDefault="00E23567">
      <w:pPr>
        <w:pStyle w:val="af1"/>
        <w:rPr>
          <w:rtl/>
        </w:rPr>
      </w:pPr>
      <w:r>
        <w:rPr>
          <w:rtl/>
        </w:rPr>
        <w:t>היו"ר ראובן ריבלין:</w:t>
      </w:r>
    </w:p>
    <w:p w14:paraId="49269DE2" w14:textId="77777777" w:rsidR="00000000" w:rsidRDefault="00E23567">
      <w:pPr>
        <w:pStyle w:val="a0"/>
        <w:rPr>
          <w:rtl/>
        </w:rPr>
      </w:pPr>
    </w:p>
    <w:p w14:paraId="6983B52D" w14:textId="77777777" w:rsidR="00000000" w:rsidRDefault="00E23567">
      <w:pPr>
        <w:pStyle w:val="a0"/>
        <w:rPr>
          <w:rFonts w:hint="cs"/>
          <w:rtl/>
        </w:rPr>
      </w:pPr>
      <w:r>
        <w:rPr>
          <w:rFonts w:hint="cs"/>
          <w:rtl/>
        </w:rPr>
        <w:t xml:space="preserve">ועדת חוקה, חוק ומשפט, כי מדובר פה בנושא חוקתי. חברת הכנסת דליה איציק ביקשה את הוועדה לשלום הילד. אנחנו נעביר את זה </w:t>
      </w:r>
      <w:r>
        <w:rPr>
          <w:rFonts w:hint="cs"/>
          <w:rtl/>
        </w:rPr>
        <w:t xml:space="preserve">לוועדה של חבר הכנסת בר-און, על מנת שיקבע. ועדת הכנסת תקבע. </w:t>
      </w:r>
    </w:p>
    <w:p w14:paraId="7CCA6386" w14:textId="77777777" w:rsidR="00000000" w:rsidRDefault="00E23567">
      <w:pPr>
        <w:pStyle w:val="a0"/>
        <w:rPr>
          <w:rFonts w:hint="cs"/>
          <w:rtl/>
        </w:rPr>
      </w:pPr>
    </w:p>
    <w:p w14:paraId="7B590642" w14:textId="77777777" w:rsidR="00000000" w:rsidRDefault="00E23567">
      <w:pPr>
        <w:pStyle w:val="a0"/>
        <w:rPr>
          <w:rFonts w:hint="cs"/>
          <w:rtl/>
        </w:rPr>
      </w:pPr>
    </w:p>
    <w:p w14:paraId="2152187A" w14:textId="77777777" w:rsidR="00000000" w:rsidRDefault="00E23567">
      <w:pPr>
        <w:pStyle w:val="a2"/>
        <w:rPr>
          <w:rFonts w:hint="cs"/>
          <w:rtl/>
        </w:rPr>
      </w:pPr>
      <w:bookmarkStart w:id="110" w:name="FS000000552T11_02_2004_14_53_16"/>
      <w:bookmarkStart w:id="111" w:name="CS22254FI0022254T11_02_2004_16_54_05"/>
      <w:bookmarkStart w:id="112" w:name="_Toc67150126"/>
      <w:bookmarkEnd w:id="111"/>
      <w:r>
        <w:rPr>
          <w:rtl/>
        </w:rPr>
        <w:t xml:space="preserve">הצעת חוק ביטוח בריאות ממלכתי (תיקון - פרסום נגיש </w:t>
      </w:r>
      <w:r>
        <w:rPr>
          <w:rFonts w:hint="cs"/>
          <w:rtl/>
        </w:rPr>
        <w:br/>
      </w:r>
      <w:r>
        <w:rPr>
          <w:rtl/>
        </w:rPr>
        <w:t>של סל הבריאות למבוטחים), התשס"ג-2003</w:t>
      </w:r>
      <w:bookmarkEnd w:id="112"/>
    </w:p>
    <w:p w14:paraId="6581B598" w14:textId="77777777" w:rsidR="00000000" w:rsidRDefault="00E23567">
      <w:pPr>
        <w:pStyle w:val="a0"/>
        <w:ind w:firstLine="0"/>
        <w:rPr>
          <w:rFonts w:hint="cs"/>
          <w:rtl/>
        </w:rPr>
      </w:pPr>
      <w:r>
        <w:rPr>
          <w:rtl/>
        </w:rPr>
        <w:t>[נספחות.]</w:t>
      </w:r>
    </w:p>
    <w:p w14:paraId="3C2067AE" w14:textId="77777777" w:rsidR="00000000" w:rsidRDefault="00E23567">
      <w:pPr>
        <w:pStyle w:val="-0"/>
        <w:rPr>
          <w:rFonts w:hint="cs"/>
          <w:rtl/>
        </w:rPr>
      </w:pPr>
      <w:bookmarkStart w:id="113" w:name="_Toc67150127"/>
      <w:r>
        <w:rPr>
          <w:rFonts w:hint="cs"/>
          <w:rtl/>
        </w:rPr>
        <w:t xml:space="preserve">(הצעת חבר הכנסת רומן </w:t>
      </w:r>
      <w:r>
        <w:rPr>
          <w:rtl/>
        </w:rPr>
        <w:t>ברונפמן</w:t>
      </w:r>
      <w:r>
        <w:rPr>
          <w:rFonts w:hint="cs"/>
          <w:rtl/>
        </w:rPr>
        <w:t>)</w:t>
      </w:r>
      <w:bookmarkEnd w:id="113"/>
    </w:p>
    <w:p w14:paraId="4236416C" w14:textId="77777777" w:rsidR="00000000" w:rsidRDefault="00E23567">
      <w:pPr>
        <w:pStyle w:val="-0"/>
        <w:rPr>
          <w:rFonts w:hint="cs"/>
          <w:rtl/>
        </w:rPr>
      </w:pPr>
    </w:p>
    <w:p w14:paraId="3678A374" w14:textId="77777777" w:rsidR="00000000" w:rsidRDefault="00E23567">
      <w:pPr>
        <w:pStyle w:val="af1"/>
        <w:rPr>
          <w:rFonts w:hint="cs"/>
          <w:rtl/>
        </w:rPr>
      </w:pPr>
    </w:p>
    <w:p w14:paraId="4D235D1A" w14:textId="77777777" w:rsidR="00000000" w:rsidRDefault="00E23567">
      <w:pPr>
        <w:pStyle w:val="af1"/>
        <w:rPr>
          <w:rtl/>
        </w:rPr>
      </w:pPr>
      <w:r>
        <w:rPr>
          <w:rtl/>
        </w:rPr>
        <w:t>היו"ר</w:t>
      </w:r>
      <w:r>
        <w:rPr>
          <w:rFonts w:hint="cs"/>
          <w:rtl/>
        </w:rPr>
        <w:t xml:space="preserve"> ראובן ריבלין</w:t>
      </w:r>
      <w:r>
        <w:rPr>
          <w:rtl/>
        </w:rPr>
        <w:t>:</w:t>
      </w:r>
    </w:p>
    <w:p w14:paraId="60B77E9E" w14:textId="77777777" w:rsidR="00000000" w:rsidRDefault="00E23567">
      <w:pPr>
        <w:pStyle w:val="a0"/>
        <w:rPr>
          <w:rtl/>
        </w:rPr>
      </w:pPr>
    </w:p>
    <w:bookmarkEnd w:id="110"/>
    <w:p w14:paraId="7A815ADF" w14:textId="77777777" w:rsidR="00000000" w:rsidRDefault="00E23567">
      <w:pPr>
        <w:pStyle w:val="a0"/>
        <w:rPr>
          <w:rFonts w:hint="cs"/>
          <w:rtl/>
        </w:rPr>
      </w:pPr>
      <w:r>
        <w:rPr>
          <w:rFonts w:hint="cs"/>
          <w:rtl/>
        </w:rPr>
        <w:t xml:space="preserve">הצעת חוק ביטוח בריאות ממלכתי (תיקון </w:t>
      </w:r>
      <w:r>
        <w:rPr>
          <w:rtl/>
        </w:rPr>
        <w:t>–</w:t>
      </w:r>
      <w:r>
        <w:rPr>
          <w:rFonts w:hint="cs"/>
          <w:rtl/>
        </w:rPr>
        <w:t xml:space="preserve"> פרסום </w:t>
      </w:r>
      <w:r>
        <w:rPr>
          <w:rFonts w:hint="cs"/>
          <w:rtl/>
        </w:rPr>
        <w:t>נגיש של סל הבריאות למבוטחים), התשס"ג-2003, של חבר הכנסת ברונפמן, שמספרה פ/797. בבקשה, אדוני. משיב שר הבריאות.</w:t>
      </w:r>
    </w:p>
    <w:p w14:paraId="4F88174B" w14:textId="77777777" w:rsidR="00000000" w:rsidRDefault="00E23567">
      <w:pPr>
        <w:pStyle w:val="a0"/>
        <w:rPr>
          <w:rFonts w:hint="cs"/>
          <w:rtl/>
        </w:rPr>
      </w:pPr>
    </w:p>
    <w:p w14:paraId="32F282DF" w14:textId="77777777" w:rsidR="00000000" w:rsidRDefault="00E23567">
      <w:pPr>
        <w:pStyle w:val="a"/>
        <w:rPr>
          <w:rtl/>
        </w:rPr>
      </w:pPr>
      <w:bookmarkStart w:id="114" w:name="FS000000552T11_02_2004_14_57_02"/>
      <w:bookmarkStart w:id="115" w:name="_Toc67150128"/>
      <w:bookmarkEnd w:id="114"/>
      <w:r>
        <w:rPr>
          <w:rFonts w:hint="eastAsia"/>
          <w:rtl/>
        </w:rPr>
        <w:t>רומן</w:t>
      </w:r>
      <w:r>
        <w:rPr>
          <w:rtl/>
        </w:rPr>
        <w:t xml:space="preserve"> ברונפמן (מרצ):</w:t>
      </w:r>
      <w:bookmarkEnd w:id="115"/>
    </w:p>
    <w:p w14:paraId="1C936AB3" w14:textId="77777777" w:rsidR="00000000" w:rsidRDefault="00E23567">
      <w:pPr>
        <w:pStyle w:val="a0"/>
        <w:rPr>
          <w:rFonts w:hint="cs"/>
          <w:rtl/>
        </w:rPr>
      </w:pPr>
    </w:p>
    <w:p w14:paraId="5E7105A7" w14:textId="77777777" w:rsidR="00000000" w:rsidRDefault="00E23567">
      <w:pPr>
        <w:pStyle w:val="a0"/>
        <w:rPr>
          <w:rFonts w:hint="cs"/>
          <w:rtl/>
        </w:rPr>
      </w:pPr>
      <w:r>
        <w:rPr>
          <w:rFonts w:hint="cs"/>
          <w:rtl/>
        </w:rPr>
        <w:t xml:space="preserve">אדוני היושב-ראש, חברות וחברי הבית - - - </w:t>
      </w:r>
    </w:p>
    <w:p w14:paraId="30F2D373" w14:textId="77777777" w:rsidR="00000000" w:rsidRDefault="00E23567">
      <w:pPr>
        <w:pStyle w:val="a0"/>
        <w:rPr>
          <w:rFonts w:hint="cs"/>
          <w:rtl/>
        </w:rPr>
      </w:pPr>
    </w:p>
    <w:p w14:paraId="6EA6BF50" w14:textId="77777777" w:rsidR="00000000" w:rsidRDefault="00E23567">
      <w:pPr>
        <w:pStyle w:val="af1"/>
        <w:rPr>
          <w:rtl/>
        </w:rPr>
      </w:pPr>
      <w:r>
        <w:rPr>
          <w:rtl/>
        </w:rPr>
        <w:t>היו"ר</w:t>
      </w:r>
      <w:r>
        <w:rPr>
          <w:rFonts w:hint="cs"/>
          <w:rtl/>
        </w:rPr>
        <w:t xml:space="preserve"> ראובן ריבלין</w:t>
      </w:r>
      <w:r>
        <w:rPr>
          <w:rtl/>
        </w:rPr>
        <w:t>:</w:t>
      </w:r>
    </w:p>
    <w:p w14:paraId="0E06466B" w14:textId="77777777" w:rsidR="00000000" w:rsidRDefault="00E23567">
      <w:pPr>
        <w:pStyle w:val="a0"/>
        <w:rPr>
          <w:rtl/>
        </w:rPr>
      </w:pPr>
    </w:p>
    <w:p w14:paraId="21C82F25" w14:textId="77777777" w:rsidR="00000000" w:rsidRDefault="00E23567">
      <w:pPr>
        <w:pStyle w:val="a0"/>
        <w:rPr>
          <w:rFonts w:hint="cs"/>
          <w:rtl/>
        </w:rPr>
      </w:pPr>
      <w:r>
        <w:rPr>
          <w:rFonts w:hint="cs"/>
          <w:rtl/>
        </w:rPr>
        <w:t>השר עזרא, האם אדוני ישיב בשם שר הבריאות?</w:t>
      </w:r>
    </w:p>
    <w:p w14:paraId="17C561BB" w14:textId="77777777" w:rsidR="00000000" w:rsidRDefault="00E23567">
      <w:pPr>
        <w:pStyle w:val="a0"/>
        <w:rPr>
          <w:rFonts w:hint="cs"/>
          <w:rtl/>
        </w:rPr>
      </w:pPr>
    </w:p>
    <w:p w14:paraId="0A42FAC2" w14:textId="77777777" w:rsidR="00000000" w:rsidRDefault="00E23567">
      <w:pPr>
        <w:pStyle w:val="af0"/>
        <w:rPr>
          <w:rtl/>
        </w:rPr>
      </w:pPr>
      <w:r>
        <w:rPr>
          <w:rFonts w:hint="eastAsia"/>
          <w:rtl/>
        </w:rPr>
        <w:t>השר</w:t>
      </w:r>
      <w:r>
        <w:rPr>
          <w:rtl/>
        </w:rPr>
        <w:t xml:space="preserve"> גדעון עזרא:</w:t>
      </w:r>
    </w:p>
    <w:p w14:paraId="469AA451" w14:textId="77777777" w:rsidR="00000000" w:rsidRDefault="00E23567">
      <w:pPr>
        <w:pStyle w:val="a0"/>
        <w:rPr>
          <w:rFonts w:hint="cs"/>
          <w:rtl/>
        </w:rPr>
      </w:pPr>
    </w:p>
    <w:p w14:paraId="359E87FA" w14:textId="77777777" w:rsidR="00000000" w:rsidRDefault="00E23567">
      <w:pPr>
        <w:pStyle w:val="a0"/>
        <w:rPr>
          <w:rFonts w:hint="cs"/>
          <w:rtl/>
        </w:rPr>
      </w:pPr>
      <w:r>
        <w:rPr>
          <w:rFonts w:hint="cs"/>
          <w:rtl/>
        </w:rPr>
        <w:t>לא</w:t>
      </w:r>
      <w:r>
        <w:rPr>
          <w:rFonts w:hint="cs"/>
          <w:rtl/>
        </w:rPr>
        <w:t>, לפי דעתי שר הבריאות נמצא כאן.</w:t>
      </w:r>
    </w:p>
    <w:p w14:paraId="1DD33F6A" w14:textId="77777777" w:rsidR="00000000" w:rsidRDefault="00E23567">
      <w:pPr>
        <w:pStyle w:val="a0"/>
        <w:rPr>
          <w:rFonts w:hint="cs"/>
          <w:rtl/>
        </w:rPr>
      </w:pPr>
    </w:p>
    <w:p w14:paraId="4C3484D2" w14:textId="77777777" w:rsidR="00000000" w:rsidRDefault="00E23567">
      <w:pPr>
        <w:pStyle w:val="af1"/>
        <w:rPr>
          <w:rtl/>
        </w:rPr>
      </w:pPr>
      <w:r>
        <w:rPr>
          <w:rtl/>
        </w:rPr>
        <w:t>היו"ר</w:t>
      </w:r>
      <w:r>
        <w:rPr>
          <w:rFonts w:hint="cs"/>
          <w:rtl/>
        </w:rPr>
        <w:t xml:space="preserve"> ראובן ריבלין</w:t>
      </w:r>
      <w:r>
        <w:rPr>
          <w:rtl/>
        </w:rPr>
        <w:t>:</w:t>
      </w:r>
    </w:p>
    <w:p w14:paraId="15D858CA" w14:textId="77777777" w:rsidR="00000000" w:rsidRDefault="00E23567">
      <w:pPr>
        <w:pStyle w:val="a0"/>
        <w:rPr>
          <w:rtl/>
        </w:rPr>
      </w:pPr>
    </w:p>
    <w:p w14:paraId="27D2F176" w14:textId="77777777" w:rsidR="00000000" w:rsidRDefault="00E23567">
      <w:pPr>
        <w:pStyle w:val="a0"/>
        <w:rPr>
          <w:rFonts w:hint="cs"/>
          <w:rtl/>
        </w:rPr>
      </w:pPr>
      <w:r>
        <w:rPr>
          <w:rFonts w:hint="cs"/>
          <w:rtl/>
        </w:rPr>
        <w:t>שר הבריאות היה כאן וענה על שאילתות. הוא חשב שיש לו הרבה זמן, אבל לא ראוי שחבר הכנסת ברונפמן יצטרך - - -</w:t>
      </w:r>
    </w:p>
    <w:p w14:paraId="6285F88F" w14:textId="77777777" w:rsidR="00000000" w:rsidRDefault="00E23567">
      <w:pPr>
        <w:pStyle w:val="a0"/>
        <w:rPr>
          <w:rFonts w:hint="cs"/>
          <w:rtl/>
        </w:rPr>
      </w:pPr>
    </w:p>
    <w:p w14:paraId="489D64BC" w14:textId="77777777" w:rsidR="00000000" w:rsidRDefault="00E23567">
      <w:pPr>
        <w:pStyle w:val="-"/>
        <w:rPr>
          <w:rtl/>
        </w:rPr>
      </w:pPr>
      <w:bookmarkStart w:id="116" w:name="FS000000552T11_02_2004_14_58_31C"/>
      <w:bookmarkEnd w:id="116"/>
      <w:r>
        <w:rPr>
          <w:rFonts w:hint="eastAsia"/>
          <w:rtl/>
        </w:rPr>
        <w:t>רומן</w:t>
      </w:r>
      <w:r>
        <w:rPr>
          <w:rtl/>
        </w:rPr>
        <w:t xml:space="preserve"> ברונפמן (מרצ):</w:t>
      </w:r>
    </w:p>
    <w:p w14:paraId="592E5185" w14:textId="77777777" w:rsidR="00000000" w:rsidRDefault="00E23567">
      <w:pPr>
        <w:pStyle w:val="a0"/>
        <w:rPr>
          <w:rFonts w:hint="cs"/>
          <w:rtl/>
        </w:rPr>
      </w:pPr>
    </w:p>
    <w:p w14:paraId="60FA3142" w14:textId="77777777" w:rsidR="00000000" w:rsidRDefault="00E23567">
      <w:pPr>
        <w:pStyle w:val="a0"/>
        <w:rPr>
          <w:rFonts w:hint="cs"/>
          <w:rtl/>
        </w:rPr>
      </w:pPr>
      <w:r>
        <w:rPr>
          <w:rFonts w:hint="cs"/>
          <w:rtl/>
        </w:rPr>
        <w:t xml:space="preserve">אולי הממשלה שינתה את דעתה. </w:t>
      </w:r>
    </w:p>
    <w:p w14:paraId="794097ED" w14:textId="77777777" w:rsidR="00000000" w:rsidRDefault="00E23567">
      <w:pPr>
        <w:pStyle w:val="a0"/>
        <w:rPr>
          <w:rFonts w:hint="cs"/>
          <w:rtl/>
        </w:rPr>
      </w:pPr>
    </w:p>
    <w:p w14:paraId="3E114EF7" w14:textId="77777777" w:rsidR="00000000" w:rsidRDefault="00E23567">
      <w:pPr>
        <w:pStyle w:val="af1"/>
        <w:rPr>
          <w:rtl/>
        </w:rPr>
      </w:pPr>
      <w:r>
        <w:rPr>
          <w:rtl/>
        </w:rPr>
        <w:t>היו"ר</w:t>
      </w:r>
      <w:r>
        <w:rPr>
          <w:rFonts w:hint="cs"/>
          <w:rtl/>
        </w:rPr>
        <w:t xml:space="preserve"> ראובן ריבלין</w:t>
      </w:r>
      <w:r>
        <w:rPr>
          <w:rtl/>
        </w:rPr>
        <w:t>:</w:t>
      </w:r>
    </w:p>
    <w:p w14:paraId="390F3AEA" w14:textId="77777777" w:rsidR="00000000" w:rsidRDefault="00E23567">
      <w:pPr>
        <w:pStyle w:val="a0"/>
        <w:rPr>
          <w:rtl/>
        </w:rPr>
      </w:pPr>
    </w:p>
    <w:p w14:paraId="1853ED0A" w14:textId="77777777" w:rsidR="00000000" w:rsidRDefault="00E23567">
      <w:pPr>
        <w:pStyle w:val="a0"/>
        <w:rPr>
          <w:rFonts w:hint="cs"/>
          <w:rtl/>
        </w:rPr>
      </w:pPr>
      <w:r>
        <w:rPr>
          <w:rFonts w:hint="cs"/>
          <w:rtl/>
        </w:rPr>
        <w:t>רבותי, שר הבריאות תמיד נמצ</w:t>
      </w:r>
      <w:r>
        <w:rPr>
          <w:rFonts w:hint="cs"/>
          <w:rtl/>
        </w:rPr>
        <w:t xml:space="preserve">א בפרלמנט. הוא חשב שיש לו הרבה יותר זמן </w:t>
      </w:r>
      <w:r>
        <w:rPr>
          <w:rtl/>
        </w:rPr>
        <w:t>–</w:t>
      </w:r>
      <w:r>
        <w:rPr>
          <w:rFonts w:hint="cs"/>
          <w:rtl/>
        </w:rPr>
        <w:t xml:space="preserve"> שניים מהנושאים ירדו מסדר-היום. בבקשה, חבר הכנסת ברונפמן.</w:t>
      </w:r>
    </w:p>
    <w:p w14:paraId="66B95DCA" w14:textId="77777777" w:rsidR="00000000" w:rsidRDefault="00E23567">
      <w:pPr>
        <w:pStyle w:val="a0"/>
        <w:rPr>
          <w:rFonts w:hint="cs"/>
          <w:rtl/>
        </w:rPr>
      </w:pPr>
    </w:p>
    <w:p w14:paraId="70500152" w14:textId="77777777" w:rsidR="00000000" w:rsidRDefault="00E23567">
      <w:pPr>
        <w:pStyle w:val="-"/>
        <w:rPr>
          <w:rtl/>
        </w:rPr>
      </w:pPr>
      <w:bookmarkStart w:id="117" w:name="FS000000552T11_02_2004_14_59_38C"/>
      <w:bookmarkEnd w:id="117"/>
      <w:r>
        <w:rPr>
          <w:rFonts w:hint="eastAsia"/>
          <w:rtl/>
        </w:rPr>
        <w:t>רומן</w:t>
      </w:r>
      <w:r>
        <w:rPr>
          <w:rtl/>
        </w:rPr>
        <w:t xml:space="preserve"> ברונפמן (מרצ):</w:t>
      </w:r>
    </w:p>
    <w:p w14:paraId="484F990E" w14:textId="77777777" w:rsidR="00000000" w:rsidRDefault="00E23567">
      <w:pPr>
        <w:pStyle w:val="a0"/>
        <w:rPr>
          <w:rFonts w:hint="cs"/>
          <w:rtl/>
        </w:rPr>
      </w:pPr>
    </w:p>
    <w:p w14:paraId="30AF8813" w14:textId="77777777" w:rsidR="00000000" w:rsidRDefault="00E23567">
      <w:pPr>
        <w:pStyle w:val="a0"/>
        <w:rPr>
          <w:rFonts w:hint="cs"/>
          <w:rtl/>
        </w:rPr>
      </w:pPr>
      <w:r>
        <w:rPr>
          <w:rFonts w:hint="cs"/>
          <w:rtl/>
        </w:rPr>
        <w:t>אדוני שר הבריאות, אני שמח שנעלמת, כי הופתעתי מהחלטתה של הממשלה ומהחלטת ועדת השרים לענייני חקיקה. הצעתי היא הצעה פשוטה, שאין לה ביטוי תק</w:t>
      </w:r>
      <w:r>
        <w:rPr>
          <w:rFonts w:hint="cs"/>
          <w:rtl/>
        </w:rPr>
        <w:t xml:space="preserve">ציבי, והיא עולה בקנה אחד עם חוק חופש המידע. אתה יודע שלפי חוק חופש המידע המבוטח יכול לפנות לכל קופת-חולים ולמשרד הבריאות, ולקבל רשימה שכוללת את התרופות ואת השירותים הכלולים בסל הבריאות. אני ביקשתי מהממשלה ומהכנסת שאנחנו נאפשר שקיפות, כלומר, שהאזרח לא יגיע </w:t>
      </w:r>
      <w:r>
        <w:rPr>
          <w:rFonts w:hint="cs"/>
          <w:rtl/>
        </w:rPr>
        <w:t xml:space="preserve">אלינו ויבקש לדעת מה כולל סל הבריאות בקופה זו או אחרת, אלא הממשלה והכנסת יעשו צעד נכון - תגיע לקופה ותגיד: זו הרשימה המלאה, אנחנו מעדכנים אותה מיום ליום, ואתה כמבוטח יכול לדעת שאתה מקבל בסל הבריאות </w:t>
      </w:r>
      <w:r>
        <w:t>x</w:t>
      </w:r>
      <w:r>
        <w:rPr>
          <w:rFonts w:hint="cs"/>
          <w:rtl/>
        </w:rPr>
        <w:t xml:space="preserve">, </w:t>
      </w:r>
      <w:r>
        <w:t>y</w:t>
      </w:r>
      <w:r>
        <w:rPr>
          <w:rFonts w:hint="cs"/>
          <w:rtl/>
        </w:rPr>
        <w:t xml:space="preserve">, </w:t>
      </w:r>
      <w:r>
        <w:t>z</w:t>
      </w:r>
      <w:r>
        <w:rPr>
          <w:rFonts w:hint="cs"/>
          <w:rtl/>
        </w:rPr>
        <w:t xml:space="preserve">. </w:t>
      </w:r>
    </w:p>
    <w:p w14:paraId="59042082" w14:textId="77777777" w:rsidR="00000000" w:rsidRDefault="00E23567">
      <w:pPr>
        <w:pStyle w:val="a0"/>
        <w:rPr>
          <w:rtl/>
        </w:rPr>
      </w:pPr>
    </w:p>
    <w:p w14:paraId="0E6012BE" w14:textId="77777777" w:rsidR="00000000" w:rsidRDefault="00E23567">
      <w:pPr>
        <w:pStyle w:val="a0"/>
        <w:rPr>
          <w:rFonts w:hint="cs"/>
          <w:rtl/>
        </w:rPr>
      </w:pPr>
      <w:r>
        <w:rPr>
          <w:rFonts w:hint="cs"/>
          <w:rtl/>
        </w:rPr>
        <w:t>זו הצעה שאין לה ביטוי תקציבי, והיא עולה בקנה אחד</w:t>
      </w:r>
      <w:r>
        <w:rPr>
          <w:rFonts w:hint="cs"/>
          <w:rtl/>
        </w:rPr>
        <w:t xml:space="preserve"> עם חוק חופש המידע. לדעתי, הממשלה משתדלת לפעול במסגרת השקיפות והשירות לציבור. כשאתה הצגת את עמדת הממשלה, ועדת השרים לא רק שלא תמכה, ולא רק שאין לה עמדה, אלא היא החליטה להתנגד. </w:t>
      </w:r>
    </w:p>
    <w:p w14:paraId="16BBABA3" w14:textId="77777777" w:rsidR="00000000" w:rsidRDefault="00E23567">
      <w:pPr>
        <w:pStyle w:val="a0"/>
        <w:rPr>
          <w:rFonts w:hint="cs"/>
          <w:rtl/>
        </w:rPr>
      </w:pPr>
    </w:p>
    <w:p w14:paraId="38B450ED" w14:textId="77777777" w:rsidR="00000000" w:rsidRDefault="00E23567">
      <w:pPr>
        <w:pStyle w:val="a0"/>
        <w:rPr>
          <w:rFonts w:hint="cs"/>
          <w:rtl/>
        </w:rPr>
      </w:pPr>
      <w:r>
        <w:rPr>
          <w:rFonts w:hint="cs"/>
          <w:rtl/>
        </w:rPr>
        <w:t>לכן, אדוני השר, אני מבקש שאתה תעלה על הבמה ותסביר לחברות ולחברי הכנסת מה היו נ</w:t>
      </w:r>
      <w:r>
        <w:rPr>
          <w:rFonts w:hint="cs"/>
          <w:rtl/>
        </w:rPr>
        <w:t>ימוקיה של ועדת השרים. יכול להיות שבסיום הדיון בינינו אנחנו נגיע לעמק השווה. אבל אני שמח מאוד שזכיתי לראות אותך בא לכאן להסביר את הנימוקים. יכול להיות שבעקבות הדברים שלך גם אני אביע תמיכה בממשלה ונגיע לאיזה מכנה משותף.</w:t>
      </w:r>
    </w:p>
    <w:p w14:paraId="78915D39" w14:textId="77777777" w:rsidR="00000000" w:rsidRDefault="00E23567">
      <w:pPr>
        <w:pStyle w:val="a0"/>
        <w:rPr>
          <w:rFonts w:hint="cs"/>
          <w:rtl/>
        </w:rPr>
      </w:pPr>
    </w:p>
    <w:p w14:paraId="7BB25EB2" w14:textId="77777777" w:rsidR="00000000" w:rsidRDefault="00E23567">
      <w:pPr>
        <w:pStyle w:val="af1"/>
        <w:rPr>
          <w:rtl/>
        </w:rPr>
      </w:pPr>
      <w:r>
        <w:rPr>
          <w:rtl/>
        </w:rPr>
        <w:t>היו"ר</w:t>
      </w:r>
      <w:r>
        <w:rPr>
          <w:rFonts w:hint="cs"/>
          <w:rtl/>
        </w:rPr>
        <w:t xml:space="preserve"> אלי בן-מנחם</w:t>
      </w:r>
      <w:r>
        <w:rPr>
          <w:rtl/>
        </w:rPr>
        <w:t>:</w:t>
      </w:r>
    </w:p>
    <w:p w14:paraId="04E7D0C6" w14:textId="77777777" w:rsidR="00000000" w:rsidRDefault="00E23567">
      <w:pPr>
        <w:pStyle w:val="a0"/>
        <w:rPr>
          <w:rtl/>
        </w:rPr>
      </w:pPr>
    </w:p>
    <w:p w14:paraId="4C40E404" w14:textId="77777777" w:rsidR="00000000" w:rsidRDefault="00E23567">
      <w:pPr>
        <w:pStyle w:val="a0"/>
        <w:rPr>
          <w:rFonts w:hint="cs"/>
          <w:rtl/>
        </w:rPr>
      </w:pPr>
      <w:r>
        <w:rPr>
          <w:rFonts w:hint="cs"/>
          <w:rtl/>
        </w:rPr>
        <w:t>שר הבריאות, אנא ה</w:t>
      </w:r>
      <w:r>
        <w:rPr>
          <w:rFonts w:hint="cs"/>
          <w:rtl/>
        </w:rPr>
        <w:t>שב, בבקשה.</w:t>
      </w:r>
    </w:p>
    <w:p w14:paraId="70784E1C" w14:textId="77777777" w:rsidR="00000000" w:rsidRDefault="00E23567">
      <w:pPr>
        <w:pStyle w:val="a0"/>
        <w:rPr>
          <w:rFonts w:hint="cs"/>
          <w:rtl/>
        </w:rPr>
      </w:pPr>
    </w:p>
    <w:p w14:paraId="52596E26" w14:textId="77777777" w:rsidR="00000000" w:rsidRDefault="00E23567">
      <w:pPr>
        <w:pStyle w:val="a"/>
        <w:rPr>
          <w:rtl/>
        </w:rPr>
      </w:pPr>
      <w:bookmarkStart w:id="118" w:name="FS000000473T11_02_2004_15_12_48"/>
      <w:bookmarkStart w:id="119" w:name="_Toc67150129"/>
      <w:bookmarkEnd w:id="118"/>
      <w:r>
        <w:rPr>
          <w:rFonts w:hint="eastAsia"/>
          <w:rtl/>
        </w:rPr>
        <w:t>שר</w:t>
      </w:r>
      <w:r>
        <w:rPr>
          <w:rtl/>
        </w:rPr>
        <w:t xml:space="preserve"> הבריאות דני נוה:</w:t>
      </w:r>
      <w:bookmarkEnd w:id="119"/>
    </w:p>
    <w:p w14:paraId="4BE389E3" w14:textId="77777777" w:rsidR="00000000" w:rsidRDefault="00E23567">
      <w:pPr>
        <w:pStyle w:val="a0"/>
        <w:rPr>
          <w:rFonts w:hint="cs"/>
          <w:rtl/>
        </w:rPr>
      </w:pPr>
    </w:p>
    <w:p w14:paraId="732D9A62" w14:textId="77777777" w:rsidR="00000000" w:rsidRDefault="00E23567">
      <w:pPr>
        <w:pStyle w:val="a0"/>
        <w:rPr>
          <w:rFonts w:hint="cs"/>
          <w:rtl/>
        </w:rPr>
      </w:pPr>
      <w:r>
        <w:rPr>
          <w:rFonts w:hint="cs"/>
          <w:rtl/>
        </w:rPr>
        <w:t>אדוני היושב-ראש, חברי הכנסת, חבר הכנסת ברונפמן העלה הצעה, שמבחינת תוכנה, מדובר בתוכן ראוי. אני באמת חושב שקופות-החולים צריכות לגלות כאן שקיפות ולהביא למבוטחים שלהן בצורה הנגישה ביותר את המידע בכל מה שנוגע למה שכלול בסל השיר</w:t>
      </w:r>
      <w:r>
        <w:rPr>
          <w:rFonts w:hint="cs"/>
          <w:rtl/>
        </w:rPr>
        <w:t>ותים. הלוא סל השירותים הוא בגדול סל שירותים ממלכתי, והוא בוודאי צריך להיות גלוי לעין. אני בהחלט בעד הרעיון, שבכל מרפאה של קופות-החולים יוכל כל מבוטח, או כל אדם שחבר בקופה להיכנס ולעיין בחוברת.</w:t>
      </w:r>
    </w:p>
    <w:p w14:paraId="3788A866" w14:textId="77777777" w:rsidR="00000000" w:rsidRDefault="00E23567">
      <w:pPr>
        <w:pStyle w:val="a0"/>
        <w:rPr>
          <w:rFonts w:hint="cs"/>
          <w:rtl/>
        </w:rPr>
      </w:pPr>
    </w:p>
    <w:p w14:paraId="10B12235" w14:textId="77777777" w:rsidR="00000000" w:rsidRDefault="00E23567">
      <w:pPr>
        <w:pStyle w:val="a0"/>
        <w:rPr>
          <w:rFonts w:hint="cs"/>
          <w:rtl/>
        </w:rPr>
      </w:pPr>
      <w:r>
        <w:rPr>
          <w:rFonts w:hint="cs"/>
          <w:rtl/>
        </w:rPr>
        <w:t>חבר הכנסת ברונפמן, אני מסביר לך למה אני מתנגד לחוק.</w:t>
      </w:r>
    </w:p>
    <w:p w14:paraId="7679F3DD" w14:textId="77777777" w:rsidR="00000000" w:rsidRDefault="00E23567">
      <w:pPr>
        <w:pStyle w:val="a0"/>
        <w:rPr>
          <w:rFonts w:hint="cs"/>
          <w:rtl/>
        </w:rPr>
      </w:pPr>
    </w:p>
    <w:p w14:paraId="3F8D505C" w14:textId="77777777" w:rsidR="00000000" w:rsidRDefault="00E23567">
      <w:pPr>
        <w:pStyle w:val="af0"/>
        <w:rPr>
          <w:rtl/>
        </w:rPr>
      </w:pPr>
      <w:bookmarkStart w:id="120" w:name="FS000000473T11_02_2004_15_15_19C"/>
      <w:bookmarkEnd w:id="120"/>
      <w:r>
        <w:rPr>
          <w:rtl/>
        </w:rPr>
        <w:t>אפרים סנה</w:t>
      </w:r>
      <w:r>
        <w:rPr>
          <w:rtl/>
        </w:rPr>
        <w:t xml:space="preserve"> (העבודה-מימד):</w:t>
      </w:r>
    </w:p>
    <w:p w14:paraId="2B50A2A1" w14:textId="77777777" w:rsidR="00000000" w:rsidRDefault="00E23567">
      <w:pPr>
        <w:pStyle w:val="a0"/>
        <w:rPr>
          <w:rtl/>
        </w:rPr>
      </w:pPr>
    </w:p>
    <w:p w14:paraId="4F7BBFB9" w14:textId="77777777" w:rsidR="00000000" w:rsidRDefault="00E23567">
      <w:pPr>
        <w:pStyle w:val="a0"/>
        <w:rPr>
          <w:rFonts w:hint="cs"/>
          <w:rtl/>
        </w:rPr>
      </w:pPr>
      <w:r>
        <w:rPr>
          <w:rFonts w:hint="cs"/>
          <w:rtl/>
        </w:rPr>
        <w:t>עד עכשיו לא הבנתי למה אתה מתנגד.</w:t>
      </w:r>
    </w:p>
    <w:p w14:paraId="5976EFC0" w14:textId="77777777" w:rsidR="00000000" w:rsidRDefault="00E23567">
      <w:pPr>
        <w:pStyle w:val="-"/>
        <w:rPr>
          <w:rFonts w:hint="cs"/>
          <w:rtl/>
        </w:rPr>
      </w:pPr>
      <w:bookmarkStart w:id="121" w:name="FS000000473T11_02_2004_15_16_07C"/>
      <w:bookmarkEnd w:id="121"/>
    </w:p>
    <w:p w14:paraId="42D886E5" w14:textId="77777777" w:rsidR="00000000" w:rsidRDefault="00E23567">
      <w:pPr>
        <w:pStyle w:val="-"/>
        <w:rPr>
          <w:rtl/>
        </w:rPr>
      </w:pPr>
      <w:bookmarkStart w:id="122" w:name="FS000000473T11_02_2004_15_16_24C"/>
      <w:bookmarkEnd w:id="122"/>
      <w:r>
        <w:rPr>
          <w:rFonts w:hint="eastAsia"/>
          <w:rtl/>
        </w:rPr>
        <w:t>שר</w:t>
      </w:r>
      <w:r>
        <w:rPr>
          <w:rtl/>
        </w:rPr>
        <w:t xml:space="preserve"> הבריאות דני נוה:</w:t>
      </w:r>
    </w:p>
    <w:p w14:paraId="07BBD97C" w14:textId="77777777" w:rsidR="00000000" w:rsidRDefault="00E23567">
      <w:pPr>
        <w:pStyle w:val="a0"/>
        <w:rPr>
          <w:rFonts w:hint="eastAsia"/>
          <w:rtl/>
        </w:rPr>
      </w:pPr>
    </w:p>
    <w:p w14:paraId="4C9318CD" w14:textId="77777777" w:rsidR="00000000" w:rsidRDefault="00E23567">
      <w:pPr>
        <w:pStyle w:val="a0"/>
        <w:rPr>
          <w:rFonts w:hint="cs"/>
          <w:rtl/>
        </w:rPr>
      </w:pPr>
      <w:r>
        <w:rPr>
          <w:rFonts w:hint="cs"/>
          <w:rtl/>
        </w:rPr>
        <w:t xml:space="preserve">חבר הכנסת ברונפמן טרוד בגיוס קולות, אבל עוד לא שמעת מדוע אני מתנגד. </w:t>
      </w:r>
    </w:p>
    <w:p w14:paraId="422B5780" w14:textId="77777777" w:rsidR="00000000" w:rsidRDefault="00E23567">
      <w:pPr>
        <w:pStyle w:val="a0"/>
        <w:rPr>
          <w:rFonts w:hint="cs"/>
          <w:rtl/>
        </w:rPr>
      </w:pPr>
    </w:p>
    <w:p w14:paraId="13C899FA" w14:textId="77777777" w:rsidR="00000000" w:rsidRDefault="00E23567">
      <w:pPr>
        <w:pStyle w:val="af0"/>
        <w:rPr>
          <w:rtl/>
        </w:rPr>
      </w:pPr>
      <w:r>
        <w:rPr>
          <w:rFonts w:hint="eastAsia"/>
          <w:rtl/>
        </w:rPr>
        <w:t>רומן</w:t>
      </w:r>
      <w:r>
        <w:rPr>
          <w:rtl/>
        </w:rPr>
        <w:t xml:space="preserve"> ברונפמן (מרצ):</w:t>
      </w:r>
    </w:p>
    <w:p w14:paraId="11C7C272" w14:textId="77777777" w:rsidR="00000000" w:rsidRDefault="00E23567">
      <w:pPr>
        <w:pStyle w:val="a0"/>
        <w:rPr>
          <w:rFonts w:hint="cs"/>
          <w:rtl/>
        </w:rPr>
      </w:pPr>
    </w:p>
    <w:p w14:paraId="377B52DA" w14:textId="77777777" w:rsidR="00000000" w:rsidRDefault="00E23567">
      <w:pPr>
        <w:pStyle w:val="a0"/>
        <w:rPr>
          <w:rFonts w:hint="cs"/>
          <w:rtl/>
        </w:rPr>
      </w:pPr>
      <w:r>
        <w:rPr>
          <w:rFonts w:hint="cs"/>
          <w:rtl/>
        </w:rPr>
        <w:t>אני חוזר למקומי.</w:t>
      </w:r>
    </w:p>
    <w:p w14:paraId="11263AF5" w14:textId="77777777" w:rsidR="00000000" w:rsidRDefault="00E23567">
      <w:pPr>
        <w:pStyle w:val="a0"/>
        <w:rPr>
          <w:rFonts w:hint="cs"/>
          <w:rtl/>
        </w:rPr>
      </w:pPr>
    </w:p>
    <w:p w14:paraId="02B0809B" w14:textId="77777777" w:rsidR="00000000" w:rsidRDefault="00E23567">
      <w:pPr>
        <w:pStyle w:val="-"/>
        <w:rPr>
          <w:rtl/>
        </w:rPr>
      </w:pPr>
      <w:bookmarkStart w:id="123" w:name="FS000000473T11_02_2004_15_17_17C"/>
      <w:bookmarkEnd w:id="123"/>
      <w:r>
        <w:rPr>
          <w:rFonts w:hint="eastAsia"/>
          <w:rtl/>
        </w:rPr>
        <w:t>שר</w:t>
      </w:r>
      <w:r>
        <w:rPr>
          <w:rtl/>
        </w:rPr>
        <w:t xml:space="preserve"> הבריאות דני נוה:</w:t>
      </w:r>
    </w:p>
    <w:p w14:paraId="4842653E" w14:textId="77777777" w:rsidR="00000000" w:rsidRDefault="00E23567">
      <w:pPr>
        <w:pStyle w:val="a0"/>
        <w:rPr>
          <w:rFonts w:hint="cs"/>
          <w:rtl/>
        </w:rPr>
      </w:pPr>
    </w:p>
    <w:p w14:paraId="3632D870" w14:textId="77777777" w:rsidR="00000000" w:rsidRDefault="00E23567">
      <w:pPr>
        <w:pStyle w:val="a0"/>
        <w:rPr>
          <w:rFonts w:hint="cs"/>
          <w:rtl/>
        </w:rPr>
      </w:pPr>
      <w:r>
        <w:rPr>
          <w:rFonts w:hint="cs"/>
          <w:rtl/>
        </w:rPr>
        <w:t xml:space="preserve">בחוק ביטוח בריאות ממלכתי בנוסחו הנוכחי יש סמכות למשרד </w:t>
      </w:r>
      <w:r>
        <w:rPr>
          <w:rFonts w:hint="cs"/>
          <w:rtl/>
        </w:rPr>
        <w:t>הבריאות לפרסם תקנות המחייבות את קופות-החולים לעשות זאת. ואכן, התקנות האלה הוכנו והן כמעט הובאו לוועדת העבודה והרווחה של הכנסת בשלהי הכנסת הקודמת. מאחר שהכנסת התפזרה, לא הספיקו לעשות זאת. חבר הכנסת ברונפמן, אני לקחתי על עצמי להביא את התקנות האלה לכנסת, לווע</w:t>
      </w:r>
      <w:r>
        <w:rPr>
          <w:rFonts w:hint="cs"/>
          <w:rtl/>
        </w:rPr>
        <w:t>דת העבודה, הרווחה והבריאות. אפשר לפרסם את התקנות האלה בלי אישור הוועדה, אבל אני חושב שראוי שוועדת העבודה, הרווחה והבריאות תדון בהן. כך שמכוח הסמכות שכבר קיימת בחקיקה הראשית נביא בקרוב תקנות שיחייבו את קופות-החולים לפרסם בדיוק את מה שמבקש מהן התיקון.</w:t>
      </w:r>
    </w:p>
    <w:p w14:paraId="57A61428" w14:textId="77777777" w:rsidR="00000000" w:rsidRDefault="00E23567">
      <w:pPr>
        <w:pStyle w:val="a0"/>
        <w:rPr>
          <w:rFonts w:hint="cs"/>
          <w:rtl/>
        </w:rPr>
      </w:pPr>
    </w:p>
    <w:p w14:paraId="196029B6" w14:textId="77777777" w:rsidR="00000000" w:rsidRDefault="00E23567">
      <w:pPr>
        <w:pStyle w:val="af0"/>
        <w:rPr>
          <w:rtl/>
        </w:rPr>
      </w:pPr>
      <w:r>
        <w:rPr>
          <w:rFonts w:hint="eastAsia"/>
          <w:rtl/>
        </w:rPr>
        <w:t>רומן</w:t>
      </w:r>
      <w:r>
        <w:rPr>
          <w:rtl/>
        </w:rPr>
        <w:t xml:space="preserve"> </w:t>
      </w:r>
      <w:r>
        <w:rPr>
          <w:rtl/>
        </w:rPr>
        <w:t>ברונפמן (מרצ):</w:t>
      </w:r>
    </w:p>
    <w:p w14:paraId="192CE32B" w14:textId="77777777" w:rsidR="00000000" w:rsidRDefault="00E23567">
      <w:pPr>
        <w:pStyle w:val="a0"/>
        <w:rPr>
          <w:rFonts w:hint="cs"/>
          <w:rtl/>
        </w:rPr>
      </w:pPr>
    </w:p>
    <w:p w14:paraId="6A139700" w14:textId="77777777" w:rsidR="00000000" w:rsidRDefault="00E23567">
      <w:pPr>
        <w:pStyle w:val="a0"/>
        <w:rPr>
          <w:rFonts w:hint="cs"/>
          <w:rtl/>
        </w:rPr>
      </w:pPr>
      <w:r>
        <w:rPr>
          <w:rFonts w:hint="cs"/>
          <w:rtl/>
        </w:rPr>
        <w:t>אז איפה ההיגיון?</w:t>
      </w:r>
    </w:p>
    <w:p w14:paraId="0C94C58D" w14:textId="77777777" w:rsidR="00000000" w:rsidRDefault="00E23567">
      <w:pPr>
        <w:pStyle w:val="a0"/>
        <w:rPr>
          <w:rFonts w:hint="cs"/>
          <w:rtl/>
        </w:rPr>
      </w:pPr>
    </w:p>
    <w:p w14:paraId="426B70F0" w14:textId="77777777" w:rsidR="00000000" w:rsidRDefault="00E23567">
      <w:pPr>
        <w:pStyle w:val="af1"/>
        <w:rPr>
          <w:rtl/>
        </w:rPr>
      </w:pPr>
      <w:r>
        <w:rPr>
          <w:rtl/>
        </w:rPr>
        <w:t>היו"ר</w:t>
      </w:r>
      <w:r>
        <w:rPr>
          <w:rFonts w:hint="cs"/>
          <w:rtl/>
        </w:rPr>
        <w:t xml:space="preserve"> אלי בן-מנחם</w:t>
      </w:r>
      <w:r>
        <w:rPr>
          <w:rtl/>
        </w:rPr>
        <w:t>:</w:t>
      </w:r>
    </w:p>
    <w:p w14:paraId="2ED8824D" w14:textId="77777777" w:rsidR="00000000" w:rsidRDefault="00E23567">
      <w:pPr>
        <w:pStyle w:val="a0"/>
        <w:rPr>
          <w:rtl/>
        </w:rPr>
      </w:pPr>
    </w:p>
    <w:p w14:paraId="430B9904" w14:textId="77777777" w:rsidR="00000000" w:rsidRDefault="00E23567">
      <w:pPr>
        <w:pStyle w:val="a0"/>
        <w:rPr>
          <w:rFonts w:hint="cs"/>
          <w:rtl/>
        </w:rPr>
      </w:pPr>
      <w:r>
        <w:rPr>
          <w:rFonts w:hint="cs"/>
          <w:rtl/>
        </w:rPr>
        <w:t>אתה תוכל להשיב אחר כך.</w:t>
      </w:r>
    </w:p>
    <w:p w14:paraId="2EFA0E83" w14:textId="77777777" w:rsidR="00000000" w:rsidRDefault="00E23567">
      <w:pPr>
        <w:pStyle w:val="a0"/>
        <w:rPr>
          <w:rFonts w:hint="cs"/>
          <w:rtl/>
        </w:rPr>
      </w:pPr>
    </w:p>
    <w:p w14:paraId="4A0B8C2F" w14:textId="77777777" w:rsidR="00000000" w:rsidRDefault="00E23567">
      <w:pPr>
        <w:pStyle w:val="-"/>
        <w:rPr>
          <w:rtl/>
        </w:rPr>
      </w:pPr>
      <w:bookmarkStart w:id="124" w:name="FS000000473T11_02_2004_15_23_32C"/>
      <w:bookmarkEnd w:id="124"/>
      <w:r>
        <w:rPr>
          <w:rFonts w:hint="eastAsia"/>
          <w:rtl/>
        </w:rPr>
        <w:t>שר</w:t>
      </w:r>
      <w:r>
        <w:rPr>
          <w:rtl/>
        </w:rPr>
        <w:t xml:space="preserve"> הבריאות דני נוה:</w:t>
      </w:r>
    </w:p>
    <w:p w14:paraId="380DC3B0" w14:textId="77777777" w:rsidR="00000000" w:rsidRDefault="00E23567">
      <w:pPr>
        <w:pStyle w:val="a0"/>
        <w:rPr>
          <w:rFonts w:hint="cs"/>
          <w:rtl/>
        </w:rPr>
      </w:pPr>
    </w:p>
    <w:p w14:paraId="0318FDE6" w14:textId="77777777" w:rsidR="00000000" w:rsidRDefault="00E23567">
      <w:pPr>
        <w:pStyle w:val="a0"/>
        <w:rPr>
          <w:rFonts w:hint="cs"/>
          <w:rtl/>
        </w:rPr>
      </w:pPr>
      <w:r>
        <w:rPr>
          <w:rFonts w:hint="cs"/>
          <w:rtl/>
        </w:rPr>
        <w:t>אדוני היושב-ראש, אני קצת מצונן וקשה לי להרים את הקול. אני שואל: למה לתקן חקיקה ראשית כשאין בכך צורך? אם למשרד הבריאות לא היתה הסמכות לעשות את זה, אני מבין שצ</w:t>
      </w:r>
      <w:r>
        <w:rPr>
          <w:rFonts w:hint="cs"/>
          <w:rtl/>
        </w:rPr>
        <w:t>ריך היה לשנות את חוק ביטוח בריאות ממלכתי ולהביא לכאן חקיקה שאומרת שחייבים לעשות את זה בחוק ראשי. אבל חוק ביטוח בריאות ממלכתי בנוסחו הקיים מאפשר למשרד הבריאות לפרסם את התקנות. התקנות האלה קיימות, והן יובאו בקרוב לאישור ועדת העבודה, הרווחה והבריאות של הכנסת,</w:t>
      </w:r>
      <w:r>
        <w:rPr>
          <w:rFonts w:hint="cs"/>
          <w:rtl/>
        </w:rPr>
        <w:t xml:space="preserve"> ואז אנחנו נצא לדרך ונשיג אותה מטרה ראויה שחבר הכנסת ברונפמן מדבר עליה. אבל, כדי להשיג את המטרה הראויה הזאת לא צריך לשנות את החוק, ולא צריך לעשות את כל התהליך הזה של חוק טרומי, קריאה ראשונה - - -</w:t>
      </w:r>
    </w:p>
    <w:p w14:paraId="70D1148D" w14:textId="77777777" w:rsidR="00000000" w:rsidRDefault="00E23567">
      <w:pPr>
        <w:pStyle w:val="a0"/>
        <w:rPr>
          <w:rFonts w:hint="cs"/>
          <w:rtl/>
        </w:rPr>
      </w:pPr>
    </w:p>
    <w:p w14:paraId="200E67AD" w14:textId="77777777" w:rsidR="00000000" w:rsidRDefault="00E23567">
      <w:pPr>
        <w:pStyle w:val="af0"/>
        <w:rPr>
          <w:rtl/>
        </w:rPr>
      </w:pPr>
      <w:r>
        <w:rPr>
          <w:rFonts w:hint="eastAsia"/>
          <w:rtl/>
        </w:rPr>
        <w:t>יעקב</w:t>
      </w:r>
      <w:r>
        <w:rPr>
          <w:rtl/>
        </w:rPr>
        <w:t xml:space="preserve"> ליצמן (יהדות התורה):</w:t>
      </w:r>
    </w:p>
    <w:p w14:paraId="63AC2B64" w14:textId="77777777" w:rsidR="00000000" w:rsidRDefault="00E23567">
      <w:pPr>
        <w:pStyle w:val="a0"/>
        <w:rPr>
          <w:rFonts w:hint="cs"/>
          <w:rtl/>
        </w:rPr>
      </w:pPr>
    </w:p>
    <w:p w14:paraId="5F098979" w14:textId="77777777" w:rsidR="00000000" w:rsidRDefault="00E23567">
      <w:pPr>
        <w:pStyle w:val="a0"/>
        <w:rPr>
          <w:rFonts w:hint="cs"/>
          <w:rtl/>
        </w:rPr>
      </w:pPr>
      <w:r>
        <w:rPr>
          <w:rFonts w:hint="cs"/>
          <w:rtl/>
        </w:rPr>
        <w:t>למה זה מפריע לכם?</w:t>
      </w:r>
    </w:p>
    <w:p w14:paraId="0BEBC140" w14:textId="77777777" w:rsidR="00000000" w:rsidRDefault="00E23567">
      <w:pPr>
        <w:pStyle w:val="a0"/>
        <w:rPr>
          <w:rFonts w:hint="cs"/>
          <w:rtl/>
        </w:rPr>
      </w:pPr>
    </w:p>
    <w:p w14:paraId="6E616301" w14:textId="77777777" w:rsidR="00000000" w:rsidRDefault="00E23567">
      <w:pPr>
        <w:pStyle w:val="-"/>
        <w:rPr>
          <w:rtl/>
        </w:rPr>
      </w:pPr>
      <w:bookmarkStart w:id="125" w:name="FS000000473T11_02_2004_15_26_22C"/>
      <w:bookmarkEnd w:id="125"/>
      <w:r>
        <w:rPr>
          <w:rFonts w:hint="eastAsia"/>
          <w:rtl/>
        </w:rPr>
        <w:t>שר</w:t>
      </w:r>
      <w:r>
        <w:rPr>
          <w:rtl/>
        </w:rPr>
        <w:t xml:space="preserve"> הבריאות דנ</w:t>
      </w:r>
      <w:r>
        <w:rPr>
          <w:rtl/>
        </w:rPr>
        <w:t>י נוה:</w:t>
      </w:r>
    </w:p>
    <w:p w14:paraId="29200464" w14:textId="77777777" w:rsidR="00000000" w:rsidRDefault="00E23567">
      <w:pPr>
        <w:pStyle w:val="a0"/>
        <w:rPr>
          <w:rFonts w:hint="cs"/>
          <w:rtl/>
        </w:rPr>
      </w:pPr>
    </w:p>
    <w:p w14:paraId="4C5540E0" w14:textId="77777777" w:rsidR="00000000" w:rsidRDefault="00E23567">
      <w:pPr>
        <w:pStyle w:val="a0"/>
        <w:rPr>
          <w:rFonts w:hint="cs"/>
          <w:rtl/>
        </w:rPr>
      </w:pPr>
      <w:r>
        <w:rPr>
          <w:rFonts w:hint="cs"/>
          <w:rtl/>
        </w:rPr>
        <w:t xml:space="preserve">למה צריך חקיקה ראשית, חבר הכנסת ליצמן? מה לימדו אותי בשיעור בכיתה א' בפקולטה למשפטים על ההבדל בין חקיקה ראשית לתקנות? יש צורך בחקיקה ראשית באותם מצבים שבהם לחקיקת המשנה אין מקור סמכות או שהיא לא מספיקה. במקרה הזה יש מקור סמכות </w:t>
      </w:r>
      <w:r>
        <w:rPr>
          <w:rtl/>
        </w:rPr>
        <w:t>–</w:t>
      </w:r>
      <w:r>
        <w:rPr>
          <w:rFonts w:hint="cs"/>
          <w:rtl/>
        </w:rPr>
        <w:t xml:space="preserve"> חוק ביטוח בריאות ממ</w:t>
      </w:r>
      <w:r>
        <w:rPr>
          <w:rFonts w:hint="cs"/>
          <w:rtl/>
        </w:rPr>
        <w:t xml:space="preserve">לכתי </w:t>
      </w:r>
      <w:r>
        <w:rPr>
          <w:rtl/>
        </w:rPr>
        <w:t>–</w:t>
      </w:r>
      <w:r>
        <w:rPr>
          <w:rFonts w:hint="cs"/>
          <w:rtl/>
        </w:rPr>
        <w:t xml:space="preserve"> ויש גם חקיקת משנה של תקנות, שדי בהן כדי לחייב את קופות-החולים לעשות את זה. </w:t>
      </w:r>
    </w:p>
    <w:p w14:paraId="7DA6B553" w14:textId="77777777" w:rsidR="00000000" w:rsidRDefault="00E23567">
      <w:pPr>
        <w:pStyle w:val="a0"/>
        <w:rPr>
          <w:rFonts w:hint="cs"/>
          <w:rtl/>
        </w:rPr>
      </w:pPr>
    </w:p>
    <w:p w14:paraId="7F873D31" w14:textId="77777777" w:rsidR="00000000" w:rsidRDefault="00E23567">
      <w:pPr>
        <w:pStyle w:val="a0"/>
        <w:rPr>
          <w:rFonts w:hint="cs"/>
          <w:rtl/>
        </w:rPr>
      </w:pPr>
      <w:r>
        <w:rPr>
          <w:rFonts w:hint="cs"/>
          <w:rtl/>
        </w:rPr>
        <w:t xml:space="preserve">לגופו של עניין, אדוני היושב-ראש, אני בעד השקיפות. יתירה מכך, אני בעד שקיפות בכל הנוגע לשירותי הבריאות שמעניקות קופות-החולים ובנוגע לתחומים אחרים. אנחנו הולכים להפעיל בקרוב </w:t>
      </w:r>
      <w:r>
        <w:rPr>
          <w:rFonts w:hint="cs"/>
          <w:rtl/>
        </w:rPr>
        <w:t xml:space="preserve">מהלך ראשון מסוגו של מדדי איכות, שיחולו על כל קופות-החולים, בהסכמה שהגענו אליה ובתהליך ששותפות לו כל קופות-החולים. המדדים יביאו לכך שלגבי שורה של פעולות חשובות, כל מבוטח יוכל לראות איפה עומדת הקופה שלו בכל הנוגע לביצוע אותם מדדים באותן פעולות רפואיות. </w:t>
      </w:r>
    </w:p>
    <w:p w14:paraId="02436D60" w14:textId="77777777" w:rsidR="00000000" w:rsidRDefault="00E23567">
      <w:pPr>
        <w:pStyle w:val="a0"/>
        <w:rPr>
          <w:rFonts w:hint="cs"/>
          <w:rtl/>
        </w:rPr>
      </w:pPr>
    </w:p>
    <w:p w14:paraId="6FC7B6FE" w14:textId="77777777" w:rsidR="00000000" w:rsidRDefault="00E23567">
      <w:pPr>
        <w:pStyle w:val="a0"/>
        <w:rPr>
          <w:rFonts w:hint="cs"/>
          <w:rtl/>
        </w:rPr>
      </w:pPr>
      <w:r>
        <w:rPr>
          <w:rFonts w:hint="cs"/>
          <w:rtl/>
        </w:rPr>
        <w:t xml:space="preserve">זה </w:t>
      </w:r>
      <w:r>
        <w:rPr>
          <w:rFonts w:hint="cs"/>
          <w:rtl/>
        </w:rPr>
        <w:t xml:space="preserve">דבר ראשון מסוגו. זו בעצם הפעם הראשונה שבה בפעילות רפואית שנעשית במדינה </w:t>
      </w:r>
      <w:r>
        <w:rPr>
          <w:rtl/>
        </w:rPr>
        <w:t>–</w:t>
      </w:r>
      <w:r>
        <w:rPr>
          <w:rFonts w:hint="cs"/>
          <w:rtl/>
        </w:rPr>
        <w:t xml:space="preserve"> אם על-ידי שירותי האשפוז, שהם בתי-החולים, ואם על-ידי הקופות, שהן שירותי הבריאות לקהילה – יהיו מדדים שקופים ואובייקטיביים לציבור, ולא איזה סקר מטעם שאחד הגופים הללו עושה. זו הפעם הראשונ</w:t>
      </w:r>
      <w:r>
        <w:rPr>
          <w:rFonts w:hint="cs"/>
          <w:rtl/>
        </w:rPr>
        <w:t xml:space="preserve">ה שהדבר הזה יקרה. </w:t>
      </w:r>
    </w:p>
    <w:p w14:paraId="5BC4142D" w14:textId="77777777" w:rsidR="00000000" w:rsidRDefault="00E23567">
      <w:pPr>
        <w:pStyle w:val="a0"/>
        <w:rPr>
          <w:rFonts w:hint="cs"/>
          <w:rtl/>
        </w:rPr>
      </w:pPr>
    </w:p>
    <w:p w14:paraId="0C46F478" w14:textId="77777777" w:rsidR="00000000" w:rsidRDefault="00E23567">
      <w:pPr>
        <w:pStyle w:val="a0"/>
        <w:rPr>
          <w:rFonts w:hint="cs"/>
          <w:rtl/>
        </w:rPr>
      </w:pPr>
      <w:r>
        <w:rPr>
          <w:rFonts w:hint="cs"/>
          <w:rtl/>
        </w:rPr>
        <w:t>אני חושב שהשקיפות הזאת חשובה. אגב, אני פועל בנושא הזה עם הקופות, והקופות בהחלט שותפות לדעה, כי גם הן מבינות שהן צריכות לתת שירותים לציבור הרחב. קופות-החולים מבינות, שאחד המבחנים שהציבור בוחן אותן בכל הנוגע למתן שירותי בריאות הוא בשקיפות</w:t>
      </w:r>
      <w:r>
        <w:rPr>
          <w:rFonts w:hint="cs"/>
          <w:rtl/>
        </w:rPr>
        <w:t xml:space="preserve"> מול הציבור - מצב שבו הציבור ידע מה הוא מקבל מהקופה שלו ומה הוא אולי יכול לקבל מקופה אחרת. </w:t>
      </w:r>
    </w:p>
    <w:p w14:paraId="191D4536" w14:textId="77777777" w:rsidR="00000000" w:rsidRDefault="00E23567">
      <w:pPr>
        <w:pStyle w:val="a0"/>
        <w:rPr>
          <w:rFonts w:hint="cs"/>
          <w:rtl/>
        </w:rPr>
      </w:pPr>
    </w:p>
    <w:p w14:paraId="12F4E324" w14:textId="77777777" w:rsidR="00000000" w:rsidRDefault="00E23567">
      <w:pPr>
        <w:pStyle w:val="a0"/>
        <w:rPr>
          <w:rFonts w:hint="cs"/>
          <w:rtl/>
        </w:rPr>
      </w:pPr>
      <w:r>
        <w:rPr>
          <w:rFonts w:hint="cs"/>
          <w:rtl/>
        </w:rPr>
        <w:t>אני חושב שהדבר הזה הוא דבר חשוב וראוי מאוד. לכן אני פועל בנושא הזה, גם בכל מה שנוגע לפרסום סל השירותים וגם לגבי מדדי האיכות שהזכרתי כאן שיצאו לדרך בקרוב מאוד, ובהם</w:t>
      </w:r>
      <w:r>
        <w:rPr>
          <w:rFonts w:hint="cs"/>
          <w:rtl/>
        </w:rPr>
        <w:t xml:space="preserve"> קופות-החולים תוכלנה לשפר את הביצועים שלהן וגם להציג נתונים שקופים מול הציבור בשורה של תחומים. זה הישג חשוב מאוד, משום שעד היום קופות-החולים לא רצו בכך. הן לא אהבו את הרעיון הזה.</w:t>
      </w:r>
    </w:p>
    <w:p w14:paraId="57BA8A3C" w14:textId="77777777" w:rsidR="00000000" w:rsidRDefault="00E23567">
      <w:pPr>
        <w:pStyle w:val="a0"/>
        <w:rPr>
          <w:rFonts w:hint="cs"/>
          <w:rtl/>
        </w:rPr>
      </w:pPr>
    </w:p>
    <w:p w14:paraId="2A55F571" w14:textId="77777777" w:rsidR="00000000" w:rsidRDefault="00E23567">
      <w:pPr>
        <w:pStyle w:val="a0"/>
        <w:rPr>
          <w:rFonts w:hint="cs"/>
          <w:rtl/>
        </w:rPr>
      </w:pPr>
      <w:r>
        <w:rPr>
          <w:rFonts w:hint="cs"/>
          <w:rtl/>
        </w:rPr>
        <w:t xml:space="preserve">אני מבין שזו הפעם הראשונה שבה חבר הכנסת שריד יודע על כך שיש זמן שאפשר לענות </w:t>
      </w:r>
      <w:r>
        <w:rPr>
          <w:rFonts w:hint="cs"/>
          <w:rtl/>
        </w:rPr>
        <w:t xml:space="preserve">בו ואפשר להשיב על הצעת חוק. לכן אני חייב לומר שאני קצת מתפלא על ההתעקשות הזאת של חבר הכנסת ברונפמן, אלא אם כן יש לו עניין לרשום את זה </w:t>
      </w:r>
      <w:r>
        <w:rPr>
          <w:rtl/>
        </w:rPr>
        <w:t>–</w:t>
      </w:r>
      <w:r>
        <w:rPr>
          <w:rFonts w:hint="cs"/>
          <w:rtl/>
        </w:rPr>
        <w:t xml:space="preserve"> וזה לגיטימי. אני עשיתי את זה פעם כחבר כנסת, כדי שתהיה הצעת חוק שרשומה על שמי. זה בסדר וזה לגיטימי, אבל זה לא העיקר. העיק</w:t>
      </w:r>
      <w:r>
        <w:rPr>
          <w:rFonts w:hint="cs"/>
          <w:rtl/>
        </w:rPr>
        <w:t>ר הוא המטרה, ואם המטרה שלך, חבר הכנסת ברונפמן - - -</w:t>
      </w:r>
    </w:p>
    <w:p w14:paraId="3EB5BB21" w14:textId="77777777" w:rsidR="00000000" w:rsidRDefault="00E23567">
      <w:pPr>
        <w:pStyle w:val="a0"/>
        <w:rPr>
          <w:rFonts w:hint="cs"/>
          <w:rtl/>
        </w:rPr>
      </w:pPr>
    </w:p>
    <w:p w14:paraId="5CD8BAFA" w14:textId="77777777" w:rsidR="00000000" w:rsidRDefault="00E23567">
      <w:pPr>
        <w:pStyle w:val="af0"/>
        <w:rPr>
          <w:rtl/>
        </w:rPr>
      </w:pPr>
      <w:r>
        <w:rPr>
          <w:rFonts w:hint="eastAsia"/>
          <w:rtl/>
        </w:rPr>
        <w:t>רומן</w:t>
      </w:r>
      <w:r>
        <w:rPr>
          <w:rtl/>
        </w:rPr>
        <w:t xml:space="preserve"> ברונפמן (מרצ):</w:t>
      </w:r>
    </w:p>
    <w:p w14:paraId="0189E86F" w14:textId="77777777" w:rsidR="00000000" w:rsidRDefault="00E23567">
      <w:pPr>
        <w:pStyle w:val="a0"/>
        <w:rPr>
          <w:rFonts w:hint="cs"/>
          <w:rtl/>
        </w:rPr>
      </w:pPr>
    </w:p>
    <w:p w14:paraId="22A6951C" w14:textId="77777777" w:rsidR="00000000" w:rsidRDefault="00E23567">
      <w:pPr>
        <w:pStyle w:val="a0"/>
        <w:rPr>
          <w:rFonts w:hint="cs"/>
          <w:rtl/>
        </w:rPr>
      </w:pPr>
      <w:r>
        <w:rPr>
          <w:rFonts w:hint="cs"/>
          <w:rtl/>
        </w:rPr>
        <w:t>אדוני השר, האם ההצעה ראויה או לא?</w:t>
      </w:r>
    </w:p>
    <w:p w14:paraId="6BB32225" w14:textId="77777777" w:rsidR="00000000" w:rsidRDefault="00E23567">
      <w:pPr>
        <w:pStyle w:val="a0"/>
        <w:rPr>
          <w:rFonts w:hint="cs"/>
          <w:rtl/>
        </w:rPr>
      </w:pPr>
    </w:p>
    <w:p w14:paraId="5231DC04" w14:textId="77777777" w:rsidR="00000000" w:rsidRDefault="00E23567">
      <w:pPr>
        <w:pStyle w:val="-"/>
        <w:rPr>
          <w:rtl/>
        </w:rPr>
      </w:pPr>
      <w:bookmarkStart w:id="126" w:name="FS000000473T11_02_2004_15_42_54C"/>
      <w:bookmarkEnd w:id="126"/>
      <w:r>
        <w:rPr>
          <w:rFonts w:hint="eastAsia"/>
          <w:rtl/>
        </w:rPr>
        <w:t>שר</w:t>
      </w:r>
      <w:r>
        <w:rPr>
          <w:rtl/>
        </w:rPr>
        <w:t xml:space="preserve"> הבריאות דני נוה:</w:t>
      </w:r>
    </w:p>
    <w:p w14:paraId="5DD25D58" w14:textId="77777777" w:rsidR="00000000" w:rsidRDefault="00E23567">
      <w:pPr>
        <w:pStyle w:val="a0"/>
        <w:rPr>
          <w:rFonts w:hint="cs"/>
          <w:rtl/>
        </w:rPr>
      </w:pPr>
    </w:p>
    <w:p w14:paraId="6A53D547" w14:textId="77777777" w:rsidR="00000000" w:rsidRDefault="00E23567">
      <w:pPr>
        <w:pStyle w:val="a0"/>
        <w:rPr>
          <w:rFonts w:hint="cs"/>
          <w:rtl/>
        </w:rPr>
      </w:pPr>
      <w:r>
        <w:rPr>
          <w:rFonts w:hint="cs"/>
          <w:rtl/>
        </w:rPr>
        <w:t>היא לא ראויה מהסיבה הפשוטה: הסברתי היטב - - -</w:t>
      </w:r>
    </w:p>
    <w:p w14:paraId="2D29FC9B" w14:textId="77777777" w:rsidR="00000000" w:rsidRDefault="00E23567">
      <w:pPr>
        <w:pStyle w:val="a0"/>
        <w:rPr>
          <w:rFonts w:hint="cs"/>
          <w:rtl/>
        </w:rPr>
      </w:pPr>
    </w:p>
    <w:p w14:paraId="3ECC8ACB" w14:textId="77777777" w:rsidR="00000000" w:rsidRDefault="00E23567">
      <w:pPr>
        <w:pStyle w:val="af1"/>
        <w:rPr>
          <w:rtl/>
        </w:rPr>
      </w:pPr>
      <w:r>
        <w:rPr>
          <w:rtl/>
        </w:rPr>
        <w:t>היו"ר</w:t>
      </w:r>
      <w:r>
        <w:rPr>
          <w:rFonts w:hint="cs"/>
          <w:rtl/>
        </w:rPr>
        <w:t xml:space="preserve"> אלי בן-מנחם</w:t>
      </w:r>
      <w:r>
        <w:rPr>
          <w:rtl/>
        </w:rPr>
        <w:t>:</w:t>
      </w:r>
    </w:p>
    <w:p w14:paraId="47F56856" w14:textId="77777777" w:rsidR="00000000" w:rsidRDefault="00E23567">
      <w:pPr>
        <w:pStyle w:val="a0"/>
        <w:rPr>
          <w:rtl/>
        </w:rPr>
      </w:pPr>
    </w:p>
    <w:p w14:paraId="2CB075DF" w14:textId="77777777" w:rsidR="00000000" w:rsidRDefault="00E23567">
      <w:pPr>
        <w:pStyle w:val="a0"/>
        <w:rPr>
          <w:rFonts w:hint="cs"/>
          <w:rtl/>
        </w:rPr>
      </w:pPr>
      <w:r>
        <w:rPr>
          <w:rFonts w:hint="cs"/>
          <w:rtl/>
        </w:rPr>
        <w:t>חבר הכנסת ברונפמן - - -</w:t>
      </w:r>
    </w:p>
    <w:p w14:paraId="08A6C28F" w14:textId="77777777" w:rsidR="00000000" w:rsidRDefault="00E23567">
      <w:pPr>
        <w:pStyle w:val="a0"/>
        <w:rPr>
          <w:rFonts w:hint="cs"/>
          <w:rtl/>
        </w:rPr>
      </w:pPr>
    </w:p>
    <w:p w14:paraId="00829390" w14:textId="77777777" w:rsidR="00000000" w:rsidRDefault="00E23567">
      <w:pPr>
        <w:pStyle w:val="-"/>
        <w:rPr>
          <w:rtl/>
        </w:rPr>
      </w:pPr>
      <w:bookmarkStart w:id="127" w:name="FS000000473T11_02_2004_15_43_37C"/>
      <w:bookmarkEnd w:id="127"/>
      <w:r>
        <w:rPr>
          <w:rFonts w:hint="eastAsia"/>
          <w:rtl/>
        </w:rPr>
        <w:t>שר</w:t>
      </w:r>
      <w:r>
        <w:rPr>
          <w:rtl/>
        </w:rPr>
        <w:t xml:space="preserve"> הבריאות דני נוה:</w:t>
      </w:r>
    </w:p>
    <w:p w14:paraId="2C63A3DA" w14:textId="77777777" w:rsidR="00000000" w:rsidRDefault="00E23567">
      <w:pPr>
        <w:pStyle w:val="a0"/>
        <w:rPr>
          <w:rFonts w:hint="cs"/>
          <w:rtl/>
        </w:rPr>
      </w:pPr>
    </w:p>
    <w:p w14:paraId="05919FF1" w14:textId="77777777" w:rsidR="00000000" w:rsidRDefault="00E23567">
      <w:pPr>
        <w:pStyle w:val="a0"/>
        <w:rPr>
          <w:rFonts w:hint="cs"/>
          <w:rtl/>
        </w:rPr>
      </w:pPr>
      <w:r>
        <w:rPr>
          <w:rFonts w:hint="cs"/>
          <w:rtl/>
        </w:rPr>
        <w:t>היא ראויה מבח</w:t>
      </w:r>
      <w:r>
        <w:rPr>
          <w:rFonts w:hint="cs"/>
          <w:rtl/>
        </w:rPr>
        <w:t>ינת האופי שלה, והיא לא ראויה מבחינת האמצעי שאתה מפעיל כדי להגיע למטרה. האמצעי הזה איננו נחוץ. זה כמו לירות בתותח כדי להשיג מטרה שאפשר להשיג אותה באופן פשוט יותר. אין בכך צורך. לכן, אדוני היושב-ראש, חברי חברי הכנסת, אני מתנגד להצעת החוק הזאת.</w:t>
      </w:r>
    </w:p>
    <w:p w14:paraId="3EB192F1" w14:textId="77777777" w:rsidR="00000000" w:rsidRDefault="00E23567">
      <w:pPr>
        <w:pStyle w:val="a0"/>
        <w:rPr>
          <w:rFonts w:hint="cs"/>
          <w:rtl/>
        </w:rPr>
      </w:pPr>
    </w:p>
    <w:p w14:paraId="3D5EF417" w14:textId="77777777" w:rsidR="00000000" w:rsidRDefault="00E23567">
      <w:pPr>
        <w:pStyle w:val="a0"/>
        <w:rPr>
          <w:rFonts w:hint="cs"/>
          <w:rtl/>
        </w:rPr>
      </w:pPr>
      <w:r>
        <w:rPr>
          <w:rFonts w:hint="cs"/>
          <w:rtl/>
        </w:rPr>
        <w:t xml:space="preserve">כפי שהבטחתי, </w:t>
      </w:r>
      <w:r>
        <w:rPr>
          <w:rFonts w:hint="cs"/>
          <w:rtl/>
        </w:rPr>
        <w:t>בקרוב מאוד אנחנו נביא לוועדת העבודה, הרווחה והבריאות בכנסת תקנות שיסדירו את העניין הזה ויבטיחו את המטרה המאוד ראויה, שתהיה שקיפות מלאה בשירותים שנותנות קופות-החולים לאזרחי מדינת ישראל.</w:t>
      </w:r>
    </w:p>
    <w:p w14:paraId="7EC6F1EA" w14:textId="77777777" w:rsidR="00000000" w:rsidRDefault="00E23567">
      <w:pPr>
        <w:pStyle w:val="a0"/>
        <w:rPr>
          <w:rFonts w:hint="cs"/>
          <w:rtl/>
        </w:rPr>
      </w:pPr>
    </w:p>
    <w:p w14:paraId="313B9CDD" w14:textId="77777777" w:rsidR="00000000" w:rsidRDefault="00E23567">
      <w:pPr>
        <w:pStyle w:val="af1"/>
        <w:rPr>
          <w:rtl/>
        </w:rPr>
      </w:pPr>
      <w:r>
        <w:rPr>
          <w:rtl/>
        </w:rPr>
        <w:t>היו"ר</w:t>
      </w:r>
      <w:r>
        <w:rPr>
          <w:rFonts w:hint="cs"/>
          <w:rtl/>
        </w:rPr>
        <w:t xml:space="preserve"> אלי בן-מנחם</w:t>
      </w:r>
      <w:r>
        <w:rPr>
          <w:rtl/>
        </w:rPr>
        <w:t>:</w:t>
      </w:r>
    </w:p>
    <w:p w14:paraId="56FD91B1" w14:textId="77777777" w:rsidR="00000000" w:rsidRDefault="00E23567">
      <w:pPr>
        <w:pStyle w:val="a0"/>
        <w:rPr>
          <w:rtl/>
        </w:rPr>
      </w:pPr>
    </w:p>
    <w:p w14:paraId="58CB111C" w14:textId="77777777" w:rsidR="00000000" w:rsidRDefault="00E23567">
      <w:pPr>
        <w:pStyle w:val="a0"/>
        <w:rPr>
          <w:rFonts w:hint="cs"/>
          <w:rtl/>
        </w:rPr>
      </w:pPr>
      <w:r>
        <w:rPr>
          <w:rFonts w:hint="cs"/>
          <w:rtl/>
        </w:rPr>
        <w:t>תודה לשר הבריאות. חבר הכנסת ברונפמן, בבקשה.</w:t>
      </w:r>
    </w:p>
    <w:p w14:paraId="015C48E6" w14:textId="77777777" w:rsidR="00000000" w:rsidRDefault="00E23567">
      <w:pPr>
        <w:pStyle w:val="a0"/>
        <w:rPr>
          <w:rFonts w:hint="cs"/>
          <w:rtl/>
        </w:rPr>
      </w:pPr>
    </w:p>
    <w:p w14:paraId="4C655E58" w14:textId="77777777" w:rsidR="00000000" w:rsidRDefault="00E23567">
      <w:pPr>
        <w:pStyle w:val="a"/>
        <w:rPr>
          <w:rtl/>
        </w:rPr>
      </w:pPr>
      <w:bookmarkStart w:id="128" w:name="FS000000552T11_02_2004_15_47_17"/>
      <w:bookmarkStart w:id="129" w:name="_Toc67150130"/>
      <w:bookmarkEnd w:id="128"/>
      <w:r>
        <w:rPr>
          <w:rFonts w:hint="eastAsia"/>
          <w:rtl/>
        </w:rPr>
        <w:t>רומן</w:t>
      </w:r>
      <w:r>
        <w:rPr>
          <w:rtl/>
        </w:rPr>
        <w:t xml:space="preserve"> </w:t>
      </w:r>
      <w:r>
        <w:rPr>
          <w:rtl/>
        </w:rPr>
        <w:t>ברונפמן (מרצ):</w:t>
      </w:r>
      <w:bookmarkEnd w:id="129"/>
    </w:p>
    <w:p w14:paraId="67E1380D" w14:textId="77777777" w:rsidR="00000000" w:rsidRDefault="00E23567">
      <w:pPr>
        <w:pStyle w:val="a0"/>
        <w:rPr>
          <w:rFonts w:hint="cs"/>
          <w:rtl/>
        </w:rPr>
      </w:pPr>
    </w:p>
    <w:p w14:paraId="4630271C" w14:textId="77777777" w:rsidR="00000000" w:rsidRDefault="00E23567">
      <w:pPr>
        <w:pStyle w:val="a0"/>
        <w:rPr>
          <w:rFonts w:hint="cs"/>
          <w:rtl/>
        </w:rPr>
      </w:pPr>
      <w:r>
        <w:rPr>
          <w:rFonts w:hint="cs"/>
          <w:rtl/>
        </w:rPr>
        <w:t>גבירותי ורבותי חברי הכנסת, שמענו משר הבריאות דני נוה על כך שההצעה הזאת ראויה. רבותי חברי הקואליציה, אני פונה אליכם. ההצעה ראויה, אמר שר הבריאות, ואחר כך הוא אמר שההצעה ראויה מאוד. אני אומר שזו הצעה חברתית, כי בסופו של דבר על האזרח לדעת מה ש</w:t>
      </w:r>
      <w:r>
        <w:rPr>
          <w:rFonts w:hint="cs"/>
          <w:rtl/>
        </w:rPr>
        <w:t>ר הבריאות מאפשר לו לקבל מקופות-החולים. לכן, אני פונה גם ליושב-ראש ועדת העבודה, הרווחה והבריאות, חבר הכנסת יהלום, ומבקש ממנו תמיכה בהצבעה, כדי שאנחנו לא נפיל את זה רק כי הקואליציה ביקשה להפיל את ההצעה, שלדברי שר הבריאות היא ראויה ואפילו ראויה מאוד. אני מבקש</w:t>
      </w:r>
      <w:r>
        <w:rPr>
          <w:rFonts w:hint="cs"/>
          <w:rtl/>
        </w:rPr>
        <w:t xml:space="preserve"> להצביע.</w:t>
      </w:r>
    </w:p>
    <w:p w14:paraId="40593596" w14:textId="77777777" w:rsidR="00000000" w:rsidRDefault="00E23567">
      <w:pPr>
        <w:pStyle w:val="a0"/>
        <w:rPr>
          <w:rFonts w:hint="cs"/>
          <w:rtl/>
        </w:rPr>
      </w:pPr>
    </w:p>
    <w:p w14:paraId="3969A238" w14:textId="77777777" w:rsidR="00000000" w:rsidRDefault="00E23567">
      <w:pPr>
        <w:pStyle w:val="af1"/>
        <w:rPr>
          <w:rtl/>
        </w:rPr>
      </w:pPr>
      <w:r>
        <w:rPr>
          <w:rtl/>
        </w:rPr>
        <w:t>היו"ר</w:t>
      </w:r>
      <w:r>
        <w:rPr>
          <w:rFonts w:hint="cs"/>
          <w:rtl/>
        </w:rPr>
        <w:t xml:space="preserve"> אלי בן-מנחם</w:t>
      </w:r>
      <w:r>
        <w:rPr>
          <w:rtl/>
        </w:rPr>
        <w:t>:</w:t>
      </w:r>
    </w:p>
    <w:p w14:paraId="2481194F" w14:textId="77777777" w:rsidR="00000000" w:rsidRDefault="00E23567">
      <w:pPr>
        <w:pStyle w:val="a0"/>
        <w:rPr>
          <w:rtl/>
        </w:rPr>
      </w:pPr>
    </w:p>
    <w:p w14:paraId="07B4B2CF" w14:textId="77777777" w:rsidR="00000000" w:rsidRDefault="00E23567">
      <w:pPr>
        <w:pStyle w:val="a0"/>
        <w:rPr>
          <w:rFonts w:hint="cs"/>
          <w:rtl/>
        </w:rPr>
      </w:pPr>
      <w:r>
        <w:rPr>
          <w:rFonts w:hint="cs"/>
          <w:rtl/>
        </w:rPr>
        <w:t xml:space="preserve">רבותי, אנחנו עוברים להצבעה. אני מבקש מכולם לשבת. </w:t>
      </w:r>
    </w:p>
    <w:p w14:paraId="3A3C7123" w14:textId="77777777" w:rsidR="00000000" w:rsidRDefault="00E23567">
      <w:pPr>
        <w:pStyle w:val="a0"/>
        <w:rPr>
          <w:rFonts w:hint="cs"/>
          <w:rtl/>
        </w:rPr>
      </w:pPr>
    </w:p>
    <w:p w14:paraId="3BCD1F8F" w14:textId="77777777" w:rsidR="00000000" w:rsidRDefault="00E23567">
      <w:pPr>
        <w:pStyle w:val="a0"/>
        <w:rPr>
          <w:rFonts w:hint="cs"/>
          <w:rtl/>
        </w:rPr>
      </w:pPr>
      <w:r>
        <w:rPr>
          <w:rFonts w:hint="cs"/>
          <w:rtl/>
        </w:rPr>
        <w:t xml:space="preserve">אנחנו מצביעים על הצעת חוק ביטוח בריאות ממלכתי (תיקון </w:t>
      </w:r>
      <w:r>
        <w:rPr>
          <w:rtl/>
        </w:rPr>
        <w:t>–</w:t>
      </w:r>
      <w:r>
        <w:rPr>
          <w:rFonts w:hint="cs"/>
          <w:rtl/>
        </w:rPr>
        <w:t xml:space="preserve"> פרסום נגיש של סל הבריאות למבוטחים), התשס"ג-2003. </w:t>
      </w:r>
    </w:p>
    <w:p w14:paraId="4740949B" w14:textId="77777777" w:rsidR="00000000" w:rsidRDefault="00E23567">
      <w:pPr>
        <w:pStyle w:val="a0"/>
        <w:rPr>
          <w:rFonts w:hint="cs"/>
          <w:rtl/>
        </w:rPr>
      </w:pPr>
    </w:p>
    <w:p w14:paraId="1391C81E" w14:textId="77777777" w:rsidR="00000000" w:rsidRDefault="00E23567">
      <w:pPr>
        <w:pStyle w:val="ab"/>
        <w:bidi/>
        <w:rPr>
          <w:rFonts w:hint="cs"/>
          <w:rtl/>
        </w:rPr>
      </w:pPr>
      <w:r>
        <w:rPr>
          <w:rFonts w:hint="cs"/>
          <w:rtl/>
        </w:rPr>
        <w:t>הצבעה מס' 2</w:t>
      </w:r>
    </w:p>
    <w:p w14:paraId="5AB6D727" w14:textId="77777777" w:rsidR="00000000" w:rsidRDefault="00E23567">
      <w:pPr>
        <w:pStyle w:val="a0"/>
        <w:rPr>
          <w:rFonts w:hint="cs"/>
          <w:rtl/>
        </w:rPr>
      </w:pPr>
    </w:p>
    <w:p w14:paraId="3368CC1C" w14:textId="77777777" w:rsidR="00000000" w:rsidRDefault="00E2356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35</w:t>
      </w:r>
    </w:p>
    <w:p w14:paraId="566B18F3" w14:textId="77777777" w:rsidR="00000000" w:rsidRDefault="00E23567">
      <w:pPr>
        <w:pStyle w:val="ac"/>
        <w:bidi/>
        <w:rPr>
          <w:rFonts w:hint="cs"/>
          <w:rtl/>
        </w:rPr>
      </w:pPr>
      <w:r>
        <w:rPr>
          <w:rFonts w:hint="cs"/>
          <w:rtl/>
        </w:rPr>
        <w:t>בע</w:t>
      </w:r>
      <w:r>
        <w:rPr>
          <w:rFonts w:hint="cs"/>
          <w:rtl/>
        </w:rPr>
        <w:t xml:space="preserve">ד ההצעה להסיר מסדר-היום את הצעת החוק </w:t>
      </w:r>
      <w:r>
        <w:rPr>
          <w:rtl/>
        </w:rPr>
        <w:t>–</w:t>
      </w:r>
      <w:r>
        <w:rPr>
          <w:rFonts w:hint="cs"/>
          <w:rtl/>
        </w:rPr>
        <w:t xml:space="preserve"> 41</w:t>
      </w:r>
    </w:p>
    <w:p w14:paraId="65A906C1" w14:textId="77777777" w:rsidR="00000000" w:rsidRDefault="00E23567">
      <w:pPr>
        <w:pStyle w:val="ac"/>
        <w:bidi/>
        <w:rPr>
          <w:rFonts w:hint="cs"/>
          <w:rtl/>
        </w:rPr>
      </w:pPr>
      <w:r>
        <w:rPr>
          <w:rFonts w:hint="cs"/>
          <w:rtl/>
        </w:rPr>
        <w:t xml:space="preserve">נמנעים </w:t>
      </w:r>
      <w:r>
        <w:rPr>
          <w:rtl/>
        </w:rPr>
        <w:t>–</w:t>
      </w:r>
      <w:r>
        <w:rPr>
          <w:rFonts w:hint="cs"/>
          <w:rtl/>
        </w:rPr>
        <w:t xml:space="preserve"> אין</w:t>
      </w:r>
    </w:p>
    <w:p w14:paraId="20750A35" w14:textId="77777777" w:rsidR="00000000" w:rsidRDefault="00E23567">
      <w:pPr>
        <w:pStyle w:val="ad"/>
        <w:bidi/>
        <w:rPr>
          <w:rFonts w:hint="cs"/>
          <w:rtl/>
        </w:rPr>
      </w:pPr>
      <w:r>
        <w:rPr>
          <w:rFonts w:hint="cs"/>
          <w:rtl/>
        </w:rPr>
        <w:t xml:space="preserve">ההצעה להסיר מסדר-היום את הצעת חוק ביטוח בריאות ממלכתי (תיקון </w:t>
      </w:r>
      <w:r>
        <w:rPr>
          <w:rtl/>
        </w:rPr>
        <w:t>–</w:t>
      </w:r>
      <w:r>
        <w:rPr>
          <w:rFonts w:hint="cs"/>
          <w:rtl/>
        </w:rPr>
        <w:t xml:space="preserve"> פרסום נגיש של סל הבריאות למבוטחים), התשס"ג-2003, נתקבלה.</w:t>
      </w:r>
    </w:p>
    <w:p w14:paraId="451562E7" w14:textId="77777777" w:rsidR="00000000" w:rsidRDefault="00E23567">
      <w:pPr>
        <w:pStyle w:val="a0"/>
        <w:rPr>
          <w:rFonts w:hint="cs"/>
          <w:rtl/>
        </w:rPr>
      </w:pPr>
    </w:p>
    <w:p w14:paraId="608014FA" w14:textId="77777777" w:rsidR="00000000" w:rsidRDefault="00E23567">
      <w:pPr>
        <w:pStyle w:val="af1"/>
        <w:rPr>
          <w:rtl/>
        </w:rPr>
      </w:pPr>
      <w:r>
        <w:rPr>
          <w:rtl/>
        </w:rPr>
        <w:t>היו"ר</w:t>
      </w:r>
      <w:r>
        <w:rPr>
          <w:rFonts w:hint="cs"/>
          <w:rtl/>
        </w:rPr>
        <w:t xml:space="preserve"> אלי בן-מנחם</w:t>
      </w:r>
      <w:r>
        <w:rPr>
          <w:rtl/>
        </w:rPr>
        <w:t>:</w:t>
      </w:r>
    </w:p>
    <w:p w14:paraId="2CB1AB97" w14:textId="77777777" w:rsidR="00000000" w:rsidRDefault="00E23567">
      <w:pPr>
        <w:pStyle w:val="a0"/>
        <w:rPr>
          <w:rtl/>
        </w:rPr>
      </w:pPr>
    </w:p>
    <w:p w14:paraId="3710817E" w14:textId="77777777" w:rsidR="00000000" w:rsidRDefault="00E23567">
      <w:pPr>
        <w:pStyle w:val="a0"/>
        <w:rPr>
          <w:rFonts w:hint="cs"/>
          <w:rtl/>
        </w:rPr>
      </w:pPr>
      <w:r>
        <w:rPr>
          <w:rFonts w:hint="cs"/>
          <w:rtl/>
        </w:rPr>
        <w:t xml:space="preserve">רבותי, 42, בתוספת קולו של יושב-ראש הכנסת ראובן ריבלין, נגד, </w:t>
      </w:r>
      <w:r>
        <w:rPr>
          <w:rFonts w:hint="cs"/>
          <w:rtl/>
        </w:rPr>
        <w:t xml:space="preserve">35 חברי כנסת בעד. על כן, הצעת החוק ביטוח בריאות ממלכתי לא עברה. </w:t>
      </w:r>
    </w:p>
    <w:p w14:paraId="0F449D1D" w14:textId="77777777" w:rsidR="00000000" w:rsidRDefault="00E23567">
      <w:pPr>
        <w:pStyle w:val="a0"/>
        <w:rPr>
          <w:rtl/>
        </w:rPr>
      </w:pPr>
    </w:p>
    <w:p w14:paraId="564C08F2" w14:textId="77777777" w:rsidR="00000000" w:rsidRDefault="00E23567">
      <w:pPr>
        <w:pStyle w:val="a0"/>
        <w:rPr>
          <w:rFonts w:hint="cs"/>
          <w:rtl/>
        </w:rPr>
      </w:pPr>
    </w:p>
    <w:p w14:paraId="3E001A95" w14:textId="77777777" w:rsidR="00000000" w:rsidRDefault="00E23567">
      <w:pPr>
        <w:pStyle w:val="a2"/>
        <w:rPr>
          <w:rFonts w:hint="cs"/>
          <w:rtl/>
        </w:rPr>
      </w:pPr>
      <w:bookmarkStart w:id="130" w:name="_Toc67150131"/>
      <w:r>
        <w:rPr>
          <w:rFonts w:hint="cs"/>
          <w:rtl/>
        </w:rPr>
        <w:t>הודעת יושב ראש ועדת הכנסת</w:t>
      </w:r>
      <w:bookmarkEnd w:id="130"/>
    </w:p>
    <w:p w14:paraId="2508AAD6" w14:textId="77777777" w:rsidR="00000000" w:rsidRDefault="00E23567">
      <w:pPr>
        <w:pStyle w:val="a0"/>
        <w:rPr>
          <w:rFonts w:hint="cs"/>
          <w:rtl/>
        </w:rPr>
      </w:pPr>
    </w:p>
    <w:p w14:paraId="588E8C03" w14:textId="77777777" w:rsidR="00000000" w:rsidRDefault="00E23567">
      <w:pPr>
        <w:pStyle w:val="af1"/>
        <w:rPr>
          <w:rtl/>
        </w:rPr>
      </w:pPr>
      <w:r>
        <w:rPr>
          <w:rFonts w:hint="eastAsia"/>
          <w:rtl/>
        </w:rPr>
        <w:t>היו</w:t>
      </w:r>
      <w:r>
        <w:rPr>
          <w:rtl/>
        </w:rPr>
        <w:t>"ר</w:t>
      </w:r>
      <w:r>
        <w:rPr>
          <w:rFonts w:hint="cs"/>
          <w:rtl/>
        </w:rPr>
        <w:t xml:space="preserve"> אלי בן-מנחם</w:t>
      </w:r>
      <w:r>
        <w:rPr>
          <w:rtl/>
        </w:rPr>
        <w:t>:</w:t>
      </w:r>
    </w:p>
    <w:p w14:paraId="6F9E38BC" w14:textId="77777777" w:rsidR="00000000" w:rsidRDefault="00E23567">
      <w:pPr>
        <w:pStyle w:val="a0"/>
        <w:rPr>
          <w:rFonts w:hint="cs"/>
          <w:rtl/>
        </w:rPr>
      </w:pPr>
    </w:p>
    <w:p w14:paraId="23F388D9" w14:textId="77777777" w:rsidR="00000000" w:rsidRDefault="00E23567">
      <w:pPr>
        <w:pStyle w:val="a0"/>
        <w:rPr>
          <w:rFonts w:hint="cs"/>
          <w:rtl/>
        </w:rPr>
      </w:pPr>
      <w:r>
        <w:rPr>
          <w:rFonts w:hint="cs"/>
          <w:rtl/>
        </w:rPr>
        <w:t>אני מזמין את יושב-ראש ועדת הכנסת, חבר הכנסת רוני בר-און. תודה.</w:t>
      </w:r>
    </w:p>
    <w:p w14:paraId="50D5ACBF" w14:textId="77777777" w:rsidR="00000000" w:rsidRDefault="00E23567">
      <w:pPr>
        <w:pStyle w:val="a0"/>
        <w:rPr>
          <w:rFonts w:hint="cs"/>
          <w:rtl/>
        </w:rPr>
      </w:pPr>
    </w:p>
    <w:p w14:paraId="3050F2E7" w14:textId="77777777" w:rsidR="00000000" w:rsidRDefault="00E23567">
      <w:pPr>
        <w:pStyle w:val="a"/>
        <w:rPr>
          <w:rtl/>
        </w:rPr>
      </w:pPr>
      <w:bookmarkStart w:id="131" w:name="FS000000552T11_02_2004_15_58_10"/>
      <w:bookmarkStart w:id="132" w:name="FS000001038T11_02_2004_15_58_27"/>
      <w:bookmarkStart w:id="133" w:name="_Toc67150132"/>
      <w:bookmarkEnd w:id="131"/>
      <w:bookmarkEnd w:id="132"/>
      <w:r>
        <w:rPr>
          <w:rFonts w:hint="eastAsia"/>
          <w:rtl/>
        </w:rPr>
        <w:t>רוני</w:t>
      </w:r>
      <w:r>
        <w:rPr>
          <w:rtl/>
        </w:rPr>
        <w:t xml:space="preserve"> בר-און (יו"ר ועדת הכנסת):</w:t>
      </w:r>
      <w:bookmarkEnd w:id="133"/>
    </w:p>
    <w:p w14:paraId="2C8367C1" w14:textId="77777777" w:rsidR="00000000" w:rsidRDefault="00E23567">
      <w:pPr>
        <w:pStyle w:val="a0"/>
        <w:rPr>
          <w:rFonts w:hint="cs"/>
          <w:rtl/>
        </w:rPr>
      </w:pPr>
    </w:p>
    <w:p w14:paraId="483016CD" w14:textId="77777777" w:rsidR="00000000" w:rsidRDefault="00E23567">
      <w:pPr>
        <w:pStyle w:val="a0"/>
        <w:rPr>
          <w:rFonts w:hint="cs"/>
          <w:rtl/>
        </w:rPr>
      </w:pPr>
      <w:r>
        <w:rPr>
          <w:rFonts w:hint="cs"/>
          <w:rtl/>
        </w:rPr>
        <w:t xml:space="preserve">תודה רבה. </w:t>
      </w:r>
    </w:p>
    <w:p w14:paraId="77E79F72" w14:textId="77777777" w:rsidR="00000000" w:rsidRDefault="00E23567">
      <w:pPr>
        <w:pStyle w:val="a0"/>
        <w:rPr>
          <w:rFonts w:hint="cs"/>
          <w:rtl/>
        </w:rPr>
      </w:pPr>
    </w:p>
    <w:p w14:paraId="0BDCC49D" w14:textId="77777777" w:rsidR="00000000" w:rsidRDefault="00E23567">
      <w:pPr>
        <w:pStyle w:val="a0"/>
        <w:rPr>
          <w:rFonts w:hint="cs"/>
          <w:rtl/>
        </w:rPr>
      </w:pPr>
      <w:r>
        <w:rPr>
          <w:rFonts w:hint="cs"/>
          <w:rtl/>
        </w:rPr>
        <w:t>אדוני היושב-ראש, רבותי חברי הכנסת,</w:t>
      </w:r>
      <w:r>
        <w:rPr>
          <w:rFonts w:hint="cs"/>
          <w:rtl/>
        </w:rPr>
        <w:t xml:space="preserve"> רבותי השרים, ועדת הכנסת קבעה את הוועדות הבאות לדיון בהצעת חוק ובהצעות לסדר-היום, כדלקמן:</w:t>
      </w:r>
    </w:p>
    <w:p w14:paraId="2F6F799A" w14:textId="77777777" w:rsidR="00000000" w:rsidRDefault="00E23567">
      <w:pPr>
        <w:pStyle w:val="a0"/>
        <w:rPr>
          <w:rFonts w:hint="cs"/>
          <w:rtl/>
        </w:rPr>
      </w:pPr>
    </w:p>
    <w:p w14:paraId="6298D61F" w14:textId="77777777" w:rsidR="00000000" w:rsidRDefault="00E23567">
      <w:pPr>
        <w:pStyle w:val="a0"/>
        <w:rPr>
          <w:rFonts w:hint="cs"/>
          <w:rtl/>
        </w:rPr>
      </w:pPr>
      <w:r>
        <w:rPr>
          <w:rFonts w:hint="cs"/>
          <w:rtl/>
        </w:rPr>
        <w:t>ועדת הכספים תדון בהצעת חוק לתיקון פקודת התעבורה (איסור עקיפה), התשס"ג-2003, של חבר הכנסת איתן כבל  - פ/356.</w:t>
      </w:r>
    </w:p>
    <w:p w14:paraId="1C5B408D" w14:textId="77777777" w:rsidR="00000000" w:rsidRDefault="00E23567">
      <w:pPr>
        <w:pStyle w:val="a0"/>
        <w:rPr>
          <w:rFonts w:hint="cs"/>
          <w:rtl/>
        </w:rPr>
      </w:pPr>
    </w:p>
    <w:p w14:paraId="73C81A2A" w14:textId="77777777" w:rsidR="00000000" w:rsidRDefault="00E23567">
      <w:pPr>
        <w:pStyle w:val="a0"/>
        <w:rPr>
          <w:rFonts w:hint="cs"/>
          <w:rtl/>
        </w:rPr>
      </w:pPr>
      <w:r>
        <w:rPr>
          <w:rFonts w:hint="cs"/>
          <w:rtl/>
        </w:rPr>
        <w:t>ועדת החוץ והביטחון תדון בהצעות לסדר-היום בנושא: מחאת שגר</w:t>
      </w:r>
      <w:r>
        <w:rPr>
          <w:rFonts w:hint="cs"/>
          <w:rtl/>
        </w:rPr>
        <w:t xml:space="preserve">ירנו בשבדיה על "מיצג האמנות" המשבח מתאבדת </w:t>
      </w:r>
      <w:r>
        <w:rPr>
          <w:rtl/>
        </w:rPr>
        <w:t>–</w:t>
      </w:r>
      <w:r>
        <w:rPr>
          <w:rFonts w:hint="cs"/>
          <w:rtl/>
        </w:rPr>
        <w:t xml:space="preserve"> של חברי הכנסת עסאם מח'ול, אריה אלדד, גילה פינקלשטיין, יצחק הרצוג, נעמי בלומנטל, נסים זאב ומשה גפני. תודה רבה.</w:t>
      </w:r>
    </w:p>
    <w:p w14:paraId="5EA0BF42" w14:textId="77777777" w:rsidR="00000000" w:rsidRDefault="00E23567">
      <w:pPr>
        <w:pStyle w:val="a0"/>
        <w:rPr>
          <w:rFonts w:hint="cs"/>
          <w:rtl/>
        </w:rPr>
      </w:pPr>
    </w:p>
    <w:p w14:paraId="57D62682" w14:textId="77777777" w:rsidR="00000000" w:rsidRDefault="00E23567">
      <w:pPr>
        <w:pStyle w:val="af1"/>
        <w:rPr>
          <w:rtl/>
        </w:rPr>
      </w:pPr>
      <w:r>
        <w:rPr>
          <w:rtl/>
        </w:rPr>
        <w:t>היו"ר</w:t>
      </w:r>
      <w:r>
        <w:rPr>
          <w:rFonts w:hint="cs"/>
          <w:rtl/>
        </w:rPr>
        <w:t xml:space="preserve"> אלי בן-מנחם</w:t>
      </w:r>
      <w:r>
        <w:rPr>
          <w:rtl/>
        </w:rPr>
        <w:t>:</w:t>
      </w:r>
    </w:p>
    <w:p w14:paraId="4D9039C5" w14:textId="77777777" w:rsidR="00000000" w:rsidRDefault="00E23567">
      <w:pPr>
        <w:pStyle w:val="a0"/>
        <w:rPr>
          <w:rtl/>
        </w:rPr>
      </w:pPr>
    </w:p>
    <w:p w14:paraId="31050DAA" w14:textId="77777777" w:rsidR="00000000" w:rsidRDefault="00E23567">
      <w:pPr>
        <w:pStyle w:val="a0"/>
        <w:rPr>
          <w:rFonts w:hint="cs"/>
          <w:rtl/>
        </w:rPr>
      </w:pPr>
      <w:r>
        <w:rPr>
          <w:rFonts w:hint="cs"/>
          <w:rtl/>
        </w:rPr>
        <w:t xml:space="preserve">תודה ליושב-ראש ועדת הכנסת. </w:t>
      </w:r>
    </w:p>
    <w:p w14:paraId="29E9F718" w14:textId="77777777" w:rsidR="00000000" w:rsidRDefault="00E23567">
      <w:pPr>
        <w:pStyle w:val="a0"/>
        <w:rPr>
          <w:rFonts w:hint="cs"/>
          <w:rtl/>
        </w:rPr>
      </w:pPr>
    </w:p>
    <w:p w14:paraId="0FB92060" w14:textId="77777777" w:rsidR="00000000" w:rsidRDefault="00E23567">
      <w:pPr>
        <w:pStyle w:val="a0"/>
        <w:rPr>
          <w:rFonts w:hint="cs"/>
          <w:rtl/>
        </w:rPr>
      </w:pPr>
    </w:p>
    <w:p w14:paraId="4C1BAF62" w14:textId="77777777" w:rsidR="00000000" w:rsidRDefault="00E23567">
      <w:pPr>
        <w:pStyle w:val="a2"/>
        <w:rPr>
          <w:rtl/>
        </w:rPr>
      </w:pPr>
    </w:p>
    <w:p w14:paraId="5D241865" w14:textId="77777777" w:rsidR="00000000" w:rsidRDefault="00E23567">
      <w:pPr>
        <w:pStyle w:val="a2"/>
        <w:rPr>
          <w:rFonts w:hint="cs"/>
          <w:rtl/>
        </w:rPr>
      </w:pPr>
      <w:bookmarkStart w:id="134" w:name="CS22261FI0022261T11_02_2004_16_52_05"/>
      <w:bookmarkStart w:id="135" w:name="_Toc67150133"/>
      <w:bookmarkEnd w:id="134"/>
      <w:r>
        <w:rPr>
          <w:rtl/>
        </w:rPr>
        <w:t>הצעת חוק האזרחות (תיקון - פטור מתנאים להתאזרחות למ</w:t>
      </w:r>
      <w:r>
        <w:rPr>
          <w:rtl/>
        </w:rPr>
        <w:t>שרת בצה"ל),</w:t>
      </w:r>
      <w:bookmarkEnd w:id="135"/>
      <w:r>
        <w:rPr>
          <w:rtl/>
        </w:rPr>
        <w:t xml:space="preserve"> </w:t>
      </w:r>
    </w:p>
    <w:p w14:paraId="4CC8B3B5" w14:textId="77777777" w:rsidR="00000000" w:rsidRDefault="00E23567">
      <w:pPr>
        <w:pStyle w:val="a2"/>
        <w:rPr>
          <w:rFonts w:hint="cs"/>
          <w:rtl/>
        </w:rPr>
      </w:pPr>
      <w:bookmarkStart w:id="136" w:name="_Toc67150134"/>
      <w:r>
        <w:rPr>
          <w:rtl/>
        </w:rPr>
        <w:t>התשס"ג-2003</w:t>
      </w:r>
      <w:bookmarkEnd w:id="136"/>
    </w:p>
    <w:p w14:paraId="4AA2F880" w14:textId="77777777" w:rsidR="00000000" w:rsidRDefault="00E23567">
      <w:pPr>
        <w:pStyle w:val="a0"/>
        <w:ind w:firstLine="0"/>
        <w:rPr>
          <w:rFonts w:hint="cs"/>
          <w:rtl/>
        </w:rPr>
      </w:pPr>
      <w:r>
        <w:rPr>
          <w:rtl/>
        </w:rPr>
        <w:t>["דברי הכנסת", חוב</w:t>
      </w:r>
      <w:r>
        <w:rPr>
          <w:rFonts w:hint="cs"/>
          <w:rtl/>
        </w:rPr>
        <w:t>'</w:t>
      </w:r>
      <w:r>
        <w:rPr>
          <w:rtl/>
        </w:rPr>
        <w:t xml:space="preserve"> </w:t>
      </w:r>
      <w:r>
        <w:rPr>
          <w:rFonts w:hint="cs"/>
          <w:rtl/>
        </w:rPr>
        <w:t>ו'</w:t>
      </w:r>
      <w:r>
        <w:rPr>
          <w:rtl/>
        </w:rPr>
        <w:t>, עמ'</w:t>
      </w:r>
      <w:r>
        <w:rPr>
          <w:rFonts w:hint="cs"/>
          <w:rtl/>
        </w:rPr>
        <w:t xml:space="preserve">   6362.</w:t>
      </w:r>
      <w:r>
        <w:rPr>
          <w:rtl/>
        </w:rPr>
        <w:t>]</w:t>
      </w:r>
    </w:p>
    <w:p w14:paraId="692426DB" w14:textId="77777777" w:rsidR="00000000" w:rsidRDefault="00E23567">
      <w:pPr>
        <w:pStyle w:val="-0"/>
        <w:rPr>
          <w:rFonts w:hint="cs"/>
          <w:rtl/>
        </w:rPr>
      </w:pPr>
      <w:bookmarkStart w:id="137" w:name="_Toc67150135"/>
      <w:r>
        <w:rPr>
          <w:rFonts w:hint="cs"/>
          <w:rtl/>
        </w:rPr>
        <w:t>(הצעת קבוצת חברי הכנסת)</w:t>
      </w:r>
      <w:bookmarkEnd w:id="137"/>
    </w:p>
    <w:p w14:paraId="2AF39007" w14:textId="77777777" w:rsidR="00000000" w:rsidRDefault="00E23567">
      <w:pPr>
        <w:pStyle w:val="-0"/>
        <w:rPr>
          <w:rFonts w:hint="cs"/>
          <w:rtl/>
        </w:rPr>
      </w:pPr>
    </w:p>
    <w:p w14:paraId="5CE928AB" w14:textId="77777777" w:rsidR="00000000" w:rsidRDefault="00E23567">
      <w:pPr>
        <w:pStyle w:val="af1"/>
        <w:rPr>
          <w:rtl/>
        </w:rPr>
      </w:pPr>
      <w:r>
        <w:rPr>
          <w:rtl/>
        </w:rPr>
        <w:t>היו"ר</w:t>
      </w:r>
      <w:r>
        <w:rPr>
          <w:rFonts w:hint="cs"/>
          <w:rtl/>
        </w:rPr>
        <w:t xml:space="preserve"> אלי בן-מנחם</w:t>
      </w:r>
      <w:r>
        <w:rPr>
          <w:rtl/>
        </w:rPr>
        <w:t>:</w:t>
      </w:r>
    </w:p>
    <w:p w14:paraId="77CA16F0" w14:textId="77777777" w:rsidR="00000000" w:rsidRDefault="00E23567">
      <w:pPr>
        <w:pStyle w:val="a0"/>
        <w:rPr>
          <w:rtl/>
        </w:rPr>
      </w:pPr>
    </w:p>
    <w:p w14:paraId="1EDEE7D5" w14:textId="77777777" w:rsidR="00000000" w:rsidRDefault="00E23567">
      <w:pPr>
        <w:pStyle w:val="a0"/>
        <w:rPr>
          <w:rFonts w:hint="cs"/>
          <w:rtl/>
        </w:rPr>
      </w:pPr>
      <w:r>
        <w:rPr>
          <w:rFonts w:hint="cs"/>
          <w:rtl/>
        </w:rPr>
        <w:t xml:space="preserve">רבותי חברי הכנסת, אנחנו עוברים להצעת חוק האזרחות (תיקון </w:t>
      </w:r>
      <w:r>
        <w:rPr>
          <w:rtl/>
        </w:rPr>
        <w:t>–</w:t>
      </w:r>
      <w:r>
        <w:rPr>
          <w:rFonts w:hint="cs"/>
          <w:rtl/>
        </w:rPr>
        <w:t xml:space="preserve"> פטור מתנאים להתאזרחות למשרת בצה"ל), שמספרה פ/686. הנושא הועלה. ישיב שר הפנים פורז. בבקשה.</w:t>
      </w:r>
    </w:p>
    <w:p w14:paraId="6870868E" w14:textId="77777777" w:rsidR="00000000" w:rsidRDefault="00E23567">
      <w:pPr>
        <w:pStyle w:val="a0"/>
        <w:rPr>
          <w:rFonts w:hint="cs"/>
          <w:rtl/>
        </w:rPr>
      </w:pPr>
    </w:p>
    <w:p w14:paraId="3FE6EDEC" w14:textId="77777777" w:rsidR="00000000" w:rsidRDefault="00E23567">
      <w:pPr>
        <w:pStyle w:val="a"/>
        <w:rPr>
          <w:rtl/>
        </w:rPr>
      </w:pPr>
      <w:bookmarkStart w:id="138" w:name="FS000000519T11_02_2004_16_05_55"/>
      <w:bookmarkStart w:id="139" w:name="_Toc67150136"/>
      <w:r>
        <w:rPr>
          <w:rFonts w:hint="eastAsia"/>
          <w:rtl/>
        </w:rPr>
        <w:t>שר</w:t>
      </w:r>
      <w:r>
        <w:rPr>
          <w:rtl/>
        </w:rPr>
        <w:t xml:space="preserve"> הפנים אברהם פורז:</w:t>
      </w:r>
      <w:bookmarkEnd w:id="139"/>
    </w:p>
    <w:p w14:paraId="194245A3" w14:textId="77777777" w:rsidR="00000000" w:rsidRDefault="00E23567">
      <w:pPr>
        <w:pStyle w:val="a0"/>
        <w:rPr>
          <w:rFonts w:hint="cs"/>
          <w:rtl/>
        </w:rPr>
      </w:pPr>
    </w:p>
    <w:bookmarkEnd w:id="138"/>
    <w:p w14:paraId="1E763BF5" w14:textId="77777777" w:rsidR="00000000" w:rsidRDefault="00E23567">
      <w:pPr>
        <w:pStyle w:val="a0"/>
        <w:rPr>
          <w:rFonts w:hint="cs"/>
          <w:rtl/>
        </w:rPr>
      </w:pPr>
      <w:r>
        <w:rPr>
          <w:rFonts w:hint="cs"/>
          <w:rtl/>
        </w:rPr>
        <w:t>אדוני היושב-ראש, חברי הכנסת, הממשלה החליטה לתמוך בהצעת החוק בכפוף לתנאים הבאים: המציעים יודיעו שהם מסכימים לתנאי שהציבה הממשלה, ולפיו ההתאזרחות תהיה בתום שנה וחצי לשירות הצבאי. ככל שיש בעיות נוספות לאורך השירות, היעדרות מהשירות ודברים</w:t>
      </w:r>
      <w:r>
        <w:rPr>
          <w:rFonts w:hint="cs"/>
          <w:rtl/>
        </w:rPr>
        <w:t xml:space="preserve"> מסוג זה - המהלכים האלה יתואמו עם הממשלה. </w:t>
      </w:r>
    </w:p>
    <w:p w14:paraId="38E6F341" w14:textId="77777777" w:rsidR="00000000" w:rsidRDefault="00E23567">
      <w:pPr>
        <w:pStyle w:val="a0"/>
        <w:rPr>
          <w:rFonts w:hint="cs"/>
          <w:rtl/>
        </w:rPr>
      </w:pPr>
    </w:p>
    <w:p w14:paraId="0F0EE8DF" w14:textId="77777777" w:rsidR="00000000" w:rsidRDefault="00E23567">
      <w:pPr>
        <w:pStyle w:val="a0"/>
        <w:rPr>
          <w:rFonts w:hint="cs"/>
          <w:rtl/>
        </w:rPr>
      </w:pPr>
      <w:r>
        <w:rPr>
          <w:rFonts w:hint="cs"/>
          <w:rtl/>
        </w:rPr>
        <w:t>למעשה, הייתי יכול לומר שהצעת החוק מיותרת במידה מסוימת, משום שכבר היום, לאחר שנכנסתי לתפקידי, חיילים בצה"ל מקבלים אזרחות בתום שנה לשירותם. ישאל השואל, אם שנה וחצי - אולי אנחנו רק מרעים את המצב. העניין הוא שאני תמכ</w:t>
      </w:r>
      <w:r>
        <w:rPr>
          <w:rFonts w:hint="cs"/>
          <w:rtl/>
        </w:rPr>
        <w:t>תי בהצעת החוק משום שלדעתי יש עניין שהנושא יהיה מקובע ויהיה בחקיקה ראשית. אני אומנם חושב שיש סיכוי לא מבוטל שאמשיך לכהן בתפקיד שר הפנים תקופה די ארוכה, אבל ייתכן שבעתיד לא יהיה כך, ויחליף אותי מישהו שיחשוב שהוא צריך לאזן את המצב הקודם שלפיו חיילים המשרתים ב</w:t>
      </w:r>
      <w:r>
        <w:rPr>
          <w:rFonts w:hint="cs"/>
          <w:rtl/>
        </w:rPr>
        <w:t>צבא מקבלים אזרחות. על מנת להבטיח - - -</w:t>
      </w:r>
    </w:p>
    <w:p w14:paraId="4A0867D6" w14:textId="77777777" w:rsidR="00000000" w:rsidRDefault="00E23567">
      <w:pPr>
        <w:pStyle w:val="a0"/>
        <w:rPr>
          <w:rFonts w:hint="cs"/>
          <w:rtl/>
        </w:rPr>
      </w:pPr>
    </w:p>
    <w:p w14:paraId="3F8458C1" w14:textId="77777777" w:rsidR="00000000" w:rsidRDefault="00E23567">
      <w:pPr>
        <w:pStyle w:val="af1"/>
        <w:rPr>
          <w:rtl/>
        </w:rPr>
      </w:pPr>
      <w:r>
        <w:rPr>
          <w:rtl/>
        </w:rPr>
        <w:t>היו"ר</w:t>
      </w:r>
      <w:r>
        <w:rPr>
          <w:rFonts w:hint="cs"/>
          <w:rtl/>
        </w:rPr>
        <w:t xml:space="preserve"> אלי בן-מנחם</w:t>
      </w:r>
      <w:r>
        <w:rPr>
          <w:rtl/>
        </w:rPr>
        <w:t>:</w:t>
      </w:r>
    </w:p>
    <w:p w14:paraId="534DC00D" w14:textId="77777777" w:rsidR="00000000" w:rsidRDefault="00E23567">
      <w:pPr>
        <w:pStyle w:val="a0"/>
        <w:rPr>
          <w:rtl/>
        </w:rPr>
      </w:pPr>
    </w:p>
    <w:p w14:paraId="68CD87B0" w14:textId="77777777" w:rsidR="00000000" w:rsidRDefault="00E23567">
      <w:pPr>
        <w:pStyle w:val="a0"/>
        <w:rPr>
          <w:rFonts w:hint="cs"/>
          <w:rtl/>
        </w:rPr>
      </w:pPr>
      <w:r>
        <w:rPr>
          <w:rFonts w:hint="cs"/>
          <w:rtl/>
        </w:rPr>
        <w:t>חברי הכנסת לאה נס וחמי דורון, בבקשה לשבת.</w:t>
      </w:r>
    </w:p>
    <w:p w14:paraId="2FDB6A64" w14:textId="77777777" w:rsidR="00000000" w:rsidRDefault="00E23567">
      <w:pPr>
        <w:pStyle w:val="a0"/>
        <w:rPr>
          <w:rFonts w:hint="cs"/>
          <w:rtl/>
        </w:rPr>
      </w:pPr>
    </w:p>
    <w:p w14:paraId="0F8D570C" w14:textId="77777777" w:rsidR="00000000" w:rsidRDefault="00E23567">
      <w:pPr>
        <w:pStyle w:val="-"/>
        <w:rPr>
          <w:rtl/>
        </w:rPr>
      </w:pPr>
      <w:bookmarkStart w:id="140" w:name="FS000000519T11_02_2004_16_10_09C"/>
      <w:bookmarkEnd w:id="140"/>
      <w:r>
        <w:rPr>
          <w:rFonts w:hint="eastAsia"/>
          <w:rtl/>
        </w:rPr>
        <w:t>שר</w:t>
      </w:r>
      <w:r>
        <w:rPr>
          <w:rtl/>
        </w:rPr>
        <w:t xml:space="preserve"> הפנים אברהם פורז:</w:t>
      </w:r>
    </w:p>
    <w:p w14:paraId="3C511D3C" w14:textId="77777777" w:rsidR="00000000" w:rsidRDefault="00E23567">
      <w:pPr>
        <w:pStyle w:val="a0"/>
        <w:rPr>
          <w:rFonts w:hint="cs"/>
          <w:rtl/>
        </w:rPr>
      </w:pPr>
    </w:p>
    <w:p w14:paraId="0EDB5147" w14:textId="77777777" w:rsidR="00000000" w:rsidRDefault="00E23567">
      <w:pPr>
        <w:pStyle w:val="a0"/>
        <w:rPr>
          <w:rFonts w:hint="cs"/>
          <w:rtl/>
        </w:rPr>
      </w:pPr>
      <w:r>
        <w:rPr>
          <w:rFonts w:hint="cs"/>
          <w:rtl/>
        </w:rPr>
        <w:t>על מנת להבטיח שזה לא יקרה, אנחנו מוכנים לקדם את העניין הזה בחקיקה ראשית. לכן, ככל שהמציעים יודיעו שהם מסכימים לתנאי הזה של שנה וחצי</w:t>
      </w:r>
      <w:r>
        <w:rPr>
          <w:rFonts w:hint="cs"/>
          <w:rtl/>
        </w:rPr>
        <w:t>, כפוף לתנאים שיתואמו ביני לבינם, אני מציע לאשר את הצעת החוק בקריאה המוקדמת ולהעביר אותה לוועדת הפנים ואיכות הסביבה להמשך הדיון בה.</w:t>
      </w:r>
    </w:p>
    <w:p w14:paraId="0EC9D967" w14:textId="77777777" w:rsidR="00000000" w:rsidRDefault="00E23567">
      <w:pPr>
        <w:pStyle w:val="af0"/>
        <w:rPr>
          <w:rtl/>
        </w:rPr>
      </w:pPr>
    </w:p>
    <w:p w14:paraId="70A5F844" w14:textId="77777777" w:rsidR="00000000" w:rsidRDefault="00E23567">
      <w:pPr>
        <w:pStyle w:val="af0"/>
        <w:rPr>
          <w:rtl/>
        </w:rPr>
      </w:pPr>
      <w:r>
        <w:rPr>
          <w:rFonts w:hint="eastAsia"/>
          <w:rtl/>
        </w:rPr>
        <w:t>מאיר</w:t>
      </w:r>
      <w:r>
        <w:rPr>
          <w:rtl/>
        </w:rPr>
        <w:t xml:space="preserve"> פרוש (יהדות התורה):</w:t>
      </w:r>
    </w:p>
    <w:p w14:paraId="2A323D38" w14:textId="77777777" w:rsidR="00000000" w:rsidRDefault="00E23567">
      <w:pPr>
        <w:pStyle w:val="a0"/>
        <w:rPr>
          <w:rFonts w:hint="cs"/>
          <w:rtl/>
        </w:rPr>
      </w:pPr>
    </w:p>
    <w:p w14:paraId="64635233" w14:textId="77777777" w:rsidR="00000000" w:rsidRDefault="00E23567">
      <w:pPr>
        <w:pStyle w:val="a0"/>
        <w:rPr>
          <w:rFonts w:hint="cs"/>
          <w:rtl/>
        </w:rPr>
      </w:pPr>
      <w:r>
        <w:rPr>
          <w:rFonts w:hint="cs"/>
          <w:rtl/>
        </w:rPr>
        <w:t>אני מתנגד.</w:t>
      </w:r>
    </w:p>
    <w:p w14:paraId="51556BF5" w14:textId="77777777" w:rsidR="00000000" w:rsidRDefault="00E23567">
      <w:pPr>
        <w:pStyle w:val="a0"/>
        <w:rPr>
          <w:rFonts w:hint="cs"/>
          <w:rtl/>
        </w:rPr>
      </w:pPr>
    </w:p>
    <w:p w14:paraId="551B7264" w14:textId="77777777" w:rsidR="00000000" w:rsidRDefault="00E23567">
      <w:pPr>
        <w:pStyle w:val="af1"/>
        <w:rPr>
          <w:rtl/>
        </w:rPr>
      </w:pPr>
      <w:r>
        <w:rPr>
          <w:rtl/>
        </w:rPr>
        <w:t>היו"ר</w:t>
      </w:r>
      <w:r>
        <w:rPr>
          <w:rFonts w:hint="cs"/>
          <w:rtl/>
        </w:rPr>
        <w:t xml:space="preserve"> אלי בן-מנחם</w:t>
      </w:r>
      <w:r>
        <w:rPr>
          <w:rtl/>
        </w:rPr>
        <w:t>:</w:t>
      </w:r>
    </w:p>
    <w:p w14:paraId="19003EBF" w14:textId="77777777" w:rsidR="00000000" w:rsidRDefault="00E23567">
      <w:pPr>
        <w:pStyle w:val="a0"/>
        <w:rPr>
          <w:rtl/>
        </w:rPr>
      </w:pPr>
    </w:p>
    <w:p w14:paraId="3973E5C0" w14:textId="77777777" w:rsidR="00000000" w:rsidRDefault="00E23567">
      <w:pPr>
        <w:pStyle w:val="a0"/>
        <w:rPr>
          <w:rFonts w:hint="cs"/>
          <w:rtl/>
        </w:rPr>
      </w:pPr>
      <w:r>
        <w:rPr>
          <w:rFonts w:hint="cs"/>
          <w:rtl/>
        </w:rPr>
        <w:t>רגע אחד. יש כבר מתנגד. חבר הכנסת אורון.</w:t>
      </w:r>
    </w:p>
    <w:p w14:paraId="2E41D1B7" w14:textId="77777777" w:rsidR="00000000" w:rsidRDefault="00E23567">
      <w:pPr>
        <w:pStyle w:val="a0"/>
        <w:rPr>
          <w:rFonts w:hint="cs"/>
          <w:rtl/>
        </w:rPr>
      </w:pPr>
    </w:p>
    <w:p w14:paraId="2E172097" w14:textId="77777777" w:rsidR="00000000" w:rsidRDefault="00E23567">
      <w:pPr>
        <w:pStyle w:val="a"/>
        <w:rPr>
          <w:rtl/>
        </w:rPr>
      </w:pPr>
      <w:bookmarkStart w:id="141" w:name="FS000001065T11_02_2004_16_13_08"/>
      <w:bookmarkStart w:id="142" w:name="_Toc67150137"/>
      <w:bookmarkEnd w:id="141"/>
      <w:r>
        <w:rPr>
          <w:rFonts w:hint="eastAsia"/>
          <w:rtl/>
        </w:rPr>
        <w:t>חיים</w:t>
      </w:r>
      <w:r>
        <w:rPr>
          <w:rtl/>
        </w:rPr>
        <w:t xml:space="preserve"> אורון (מרצ):</w:t>
      </w:r>
      <w:bookmarkEnd w:id="142"/>
    </w:p>
    <w:p w14:paraId="484A02CB" w14:textId="77777777" w:rsidR="00000000" w:rsidRDefault="00E23567">
      <w:pPr>
        <w:pStyle w:val="a0"/>
        <w:rPr>
          <w:rFonts w:hint="cs"/>
          <w:rtl/>
        </w:rPr>
      </w:pPr>
    </w:p>
    <w:p w14:paraId="5A59F997" w14:textId="77777777" w:rsidR="00000000" w:rsidRDefault="00E23567">
      <w:pPr>
        <w:pStyle w:val="a0"/>
        <w:rPr>
          <w:rFonts w:hint="cs"/>
          <w:rtl/>
        </w:rPr>
      </w:pPr>
      <w:r>
        <w:rPr>
          <w:rFonts w:hint="cs"/>
          <w:rtl/>
        </w:rPr>
        <w:t>אני ר</w:t>
      </w:r>
      <w:r>
        <w:rPr>
          <w:rFonts w:hint="cs"/>
          <w:rtl/>
        </w:rPr>
        <w:t>ק מודיע לפרוטוקול שאני מקבל. אדוני היושב-ראש, לא מתוך התלהבות אבל מתוך רצון להעביר את החוק, אני מקבל את התנאי שהציבה הממשלה, ואני אסכים לשנה וחצי. הפרטים האחרים יסוכמו בוועדה תוך כדי הדיון. תודה רבה. אם יש מתנגדים - - -</w:t>
      </w:r>
    </w:p>
    <w:p w14:paraId="48C8F983" w14:textId="77777777" w:rsidR="00000000" w:rsidRDefault="00E23567">
      <w:pPr>
        <w:pStyle w:val="a0"/>
        <w:rPr>
          <w:rFonts w:hint="cs"/>
          <w:rtl/>
        </w:rPr>
      </w:pPr>
    </w:p>
    <w:p w14:paraId="6118E064" w14:textId="77777777" w:rsidR="00000000" w:rsidRDefault="00E23567">
      <w:pPr>
        <w:pStyle w:val="af1"/>
        <w:rPr>
          <w:rtl/>
        </w:rPr>
      </w:pPr>
      <w:r>
        <w:rPr>
          <w:rtl/>
        </w:rPr>
        <w:t>היו"ר</w:t>
      </w:r>
      <w:r>
        <w:rPr>
          <w:rFonts w:hint="cs"/>
          <w:rtl/>
        </w:rPr>
        <w:t xml:space="preserve"> אלי בן-מנחם</w:t>
      </w:r>
      <w:r>
        <w:rPr>
          <w:rtl/>
        </w:rPr>
        <w:t>:</w:t>
      </w:r>
    </w:p>
    <w:p w14:paraId="12655950" w14:textId="77777777" w:rsidR="00000000" w:rsidRDefault="00E23567">
      <w:pPr>
        <w:pStyle w:val="a0"/>
        <w:rPr>
          <w:rtl/>
        </w:rPr>
      </w:pPr>
    </w:p>
    <w:p w14:paraId="552004A3" w14:textId="77777777" w:rsidR="00000000" w:rsidRDefault="00E23567">
      <w:pPr>
        <w:pStyle w:val="a0"/>
        <w:rPr>
          <w:rFonts w:hint="cs"/>
          <w:rtl/>
        </w:rPr>
      </w:pPr>
      <w:r>
        <w:rPr>
          <w:rFonts w:hint="cs"/>
          <w:rtl/>
        </w:rPr>
        <w:t>תודה לחבר הכנסת</w:t>
      </w:r>
      <w:r>
        <w:rPr>
          <w:rFonts w:hint="cs"/>
          <w:rtl/>
        </w:rPr>
        <w:t xml:space="preserve"> חיים אורון. חבר הכנסת טלב אלסאנע, בבקשה, שלוש דקות.</w:t>
      </w:r>
    </w:p>
    <w:p w14:paraId="485ED25B" w14:textId="77777777" w:rsidR="00000000" w:rsidRDefault="00E23567">
      <w:pPr>
        <w:pStyle w:val="a0"/>
        <w:rPr>
          <w:rFonts w:hint="cs"/>
          <w:rtl/>
        </w:rPr>
      </w:pPr>
    </w:p>
    <w:p w14:paraId="78B8D189" w14:textId="77777777" w:rsidR="00000000" w:rsidRDefault="00E23567">
      <w:pPr>
        <w:pStyle w:val="a"/>
        <w:rPr>
          <w:rtl/>
        </w:rPr>
      </w:pPr>
      <w:bookmarkStart w:id="143" w:name="FS000000549T11_02_2004_16_15_34"/>
      <w:bookmarkStart w:id="144" w:name="_Toc67150138"/>
      <w:bookmarkEnd w:id="143"/>
      <w:r>
        <w:rPr>
          <w:rFonts w:hint="eastAsia"/>
          <w:rtl/>
        </w:rPr>
        <w:t>טלב</w:t>
      </w:r>
      <w:r>
        <w:rPr>
          <w:rtl/>
        </w:rPr>
        <w:t xml:space="preserve"> אלסאנע (רע"ם):</w:t>
      </w:r>
      <w:bookmarkEnd w:id="144"/>
    </w:p>
    <w:p w14:paraId="654B64DC" w14:textId="77777777" w:rsidR="00000000" w:rsidRDefault="00E23567">
      <w:pPr>
        <w:pStyle w:val="a0"/>
        <w:rPr>
          <w:rFonts w:hint="cs"/>
          <w:rtl/>
        </w:rPr>
      </w:pPr>
    </w:p>
    <w:p w14:paraId="186941F0" w14:textId="77777777" w:rsidR="00000000" w:rsidRDefault="00E23567">
      <w:pPr>
        <w:pStyle w:val="a0"/>
        <w:rPr>
          <w:rFonts w:hint="cs"/>
          <w:rtl/>
        </w:rPr>
      </w:pPr>
      <w:r>
        <w:rPr>
          <w:rFonts w:hint="cs"/>
          <w:rtl/>
        </w:rPr>
        <w:t>אדוני היושב-ראש, חברי הכנסת, השאלה הנשאלת היא איזו מדינה רוצים. אם רוצים מדינה כמו ספרטה, אז השיקול הצבאי קובע את הכול. אם רוצים מדינה אזרחית, כבוד שר הפנים, שיקול האזרחות אינו בהכרח</w:t>
      </w:r>
      <w:r>
        <w:rPr>
          <w:rFonts w:hint="cs"/>
          <w:rtl/>
        </w:rPr>
        <w:t xml:space="preserve"> נגזר מעניין של השירות הצבאי. לדעתי, אין שום קשר בין שיקול האזרחות לבין השיקול של השירות הצבאי. אומנם אפשר להביא את זה בחשבון, אבל זה לא צריך להיות התנאי להענקת האזרחות, כשמצד שני, וזהו הדבר האבסורדי, בתקופתך הממשלה דאגה להעביר חוק אשר שולל אזרחות מאזרחים </w:t>
      </w:r>
      <w:r>
        <w:rPr>
          <w:rFonts w:hint="cs"/>
          <w:rtl/>
        </w:rPr>
        <w:t xml:space="preserve">רבים שזכאים על-פי כל קריטריון בין-לאומי לקבל אזרחות של המדינה שבה הם חיים, בה הם נולדים ובה הם רוצים לחיות. עכשיו שוללים את זה תחת השיקול הביטחוני כביכול, ועושים ענישה קולקטיבית של אלפי ילדים. עושים פיצול משפחות </w:t>
      </w:r>
      <w:r>
        <w:rPr>
          <w:rtl/>
        </w:rPr>
        <w:t>–</w:t>
      </w:r>
      <w:r>
        <w:rPr>
          <w:rFonts w:hint="cs"/>
          <w:rtl/>
        </w:rPr>
        <w:t xml:space="preserve"> כששני בני-הזוג חיים כל אחד במקום אחר – ללא</w:t>
      </w:r>
      <w:r>
        <w:rPr>
          <w:rFonts w:hint="cs"/>
          <w:rtl/>
        </w:rPr>
        <w:t xml:space="preserve"> שום התייחסות או התחשבות בשיקול ההומניטרי ובהתעלמות מעקרון יסוד של כבוד האדם וחירותו. </w:t>
      </w:r>
      <w:r>
        <w:rPr>
          <w:rFonts w:hint="cs"/>
          <w:b/>
          <w:bCs/>
          <w:rtl/>
        </w:rPr>
        <w:t>מצד אחר באים לאשר מתן אזרחות על-פי השיקול האחד והיחיד, שהוא שיקול צבאי.</w:t>
      </w:r>
    </w:p>
    <w:p w14:paraId="19134AE3" w14:textId="77777777" w:rsidR="00000000" w:rsidRDefault="00E23567">
      <w:pPr>
        <w:pStyle w:val="a0"/>
        <w:rPr>
          <w:rFonts w:hint="cs"/>
          <w:rtl/>
        </w:rPr>
      </w:pPr>
    </w:p>
    <w:p w14:paraId="142CB0DF" w14:textId="77777777" w:rsidR="00000000" w:rsidRDefault="00E23567">
      <w:pPr>
        <w:pStyle w:val="a3"/>
        <w:spacing w:line="360" w:lineRule="auto"/>
        <w:jc w:val="both"/>
        <w:rPr>
          <w:rFonts w:hint="cs"/>
          <w:b w:val="0"/>
          <w:bCs w:val="0"/>
          <w:sz w:val="22"/>
          <w:szCs w:val="22"/>
          <w:rtl/>
        </w:rPr>
      </w:pPr>
      <w:r>
        <w:rPr>
          <w:rFonts w:hint="cs"/>
          <w:rtl/>
        </w:rPr>
        <w:tab/>
      </w:r>
      <w:r>
        <w:rPr>
          <w:rFonts w:hint="cs"/>
          <w:b w:val="0"/>
          <w:bCs w:val="0"/>
          <w:sz w:val="22"/>
          <w:szCs w:val="22"/>
          <w:rtl/>
        </w:rPr>
        <w:t xml:space="preserve">השאלה היא, לאן המדינה הזאת הולכת? מה הכיוון? מה המגמה? האם השיקול הוא השיקול הביטחוני, שמצד אחד </w:t>
      </w:r>
      <w:r>
        <w:rPr>
          <w:rFonts w:hint="cs"/>
          <w:b w:val="0"/>
          <w:bCs w:val="0"/>
          <w:sz w:val="22"/>
          <w:szCs w:val="22"/>
          <w:rtl/>
        </w:rPr>
        <w:t xml:space="preserve">שולל אזרחות, והשיקול של שירות צבאי, מצד שני, מקנה אזרחות. אזרחות היא הדבר הבסיסי, האלמנטרי, הקובע את מערכת היחסים בין המדינה לבין אזרחיה. </w:t>
      </w:r>
    </w:p>
    <w:p w14:paraId="118A1CA7" w14:textId="77777777" w:rsidR="00000000" w:rsidRDefault="00E23567">
      <w:pPr>
        <w:pStyle w:val="a3"/>
        <w:spacing w:line="360" w:lineRule="auto"/>
        <w:jc w:val="both"/>
        <w:rPr>
          <w:rFonts w:hint="cs"/>
          <w:b w:val="0"/>
          <w:bCs w:val="0"/>
          <w:sz w:val="22"/>
          <w:szCs w:val="22"/>
          <w:rtl/>
        </w:rPr>
      </w:pPr>
    </w:p>
    <w:p w14:paraId="7A79EAA3" w14:textId="77777777" w:rsidR="00000000" w:rsidRDefault="00E23567">
      <w:pPr>
        <w:pStyle w:val="a3"/>
        <w:spacing w:line="360" w:lineRule="auto"/>
        <w:ind w:firstLine="720"/>
        <w:jc w:val="both"/>
        <w:rPr>
          <w:rFonts w:hint="cs"/>
          <w:b w:val="0"/>
          <w:bCs w:val="0"/>
          <w:sz w:val="22"/>
          <w:szCs w:val="22"/>
          <w:rtl/>
        </w:rPr>
      </w:pPr>
      <w:r>
        <w:rPr>
          <w:rFonts w:hint="cs"/>
          <w:b w:val="0"/>
          <w:bCs w:val="0"/>
          <w:sz w:val="22"/>
          <w:szCs w:val="22"/>
          <w:rtl/>
        </w:rPr>
        <w:t xml:space="preserve">לכן, בתור מחאה על המדיניות של משרד הפנים, אשר מונע את הזכות הבסיסית של בני-זוג להתחתן, להקים תא משפחתי, לחיות ביחד, </w:t>
      </w:r>
      <w:r>
        <w:rPr>
          <w:rFonts w:hint="cs"/>
          <w:b w:val="0"/>
          <w:bCs w:val="0"/>
          <w:sz w:val="22"/>
          <w:szCs w:val="22"/>
          <w:rtl/>
        </w:rPr>
        <w:t>וגורם לפגיעה קשה בכל הילדים, קטינים וחסרי ישע, שלא יכולים לחיות יחד עם בני משפחותיהם, לרבות פגיעה בתא המשפחתי על-ידי פיצול משפחות רבות - אינני סבור שהחוק הזה ראוי. מה שראוי הוא לשנות את חוק האזרחות, לקבוע קריטריונים ברורים, וכך כל אזרח ידע מה הקריטריונים ו</w:t>
      </w:r>
      <w:r>
        <w:rPr>
          <w:rFonts w:hint="cs"/>
          <w:b w:val="0"/>
          <w:bCs w:val="0"/>
          <w:sz w:val="22"/>
          <w:szCs w:val="22"/>
          <w:rtl/>
        </w:rPr>
        <w:t xml:space="preserve">מתי הוא יקבל אזרחות ועל-פי איזה שיקול. לא שיקול של משת"פים אלא שיקול אזרחי </w:t>
      </w:r>
      <w:r>
        <w:rPr>
          <w:b w:val="0"/>
          <w:bCs w:val="0"/>
          <w:sz w:val="22"/>
          <w:szCs w:val="22"/>
          <w:rtl/>
        </w:rPr>
        <w:t>–</w:t>
      </w:r>
      <w:r>
        <w:rPr>
          <w:rFonts w:hint="cs"/>
          <w:b w:val="0"/>
          <w:bCs w:val="0"/>
          <w:sz w:val="22"/>
          <w:szCs w:val="22"/>
          <w:rtl/>
        </w:rPr>
        <w:t xml:space="preserve"> מתי מותר לקבל אזרחות ממדינת ישראל. </w:t>
      </w:r>
    </w:p>
    <w:p w14:paraId="322B635B" w14:textId="77777777" w:rsidR="00000000" w:rsidRDefault="00E23567">
      <w:pPr>
        <w:pStyle w:val="a3"/>
        <w:spacing w:line="360" w:lineRule="auto"/>
        <w:jc w:val="both"/>
        <w:rPr>
          <w:rFonts w:hint="cs"/>
          <w:b w:val="0"/>
          <w:bCs w:val="0"/>
          <w:sz w:val="22"/>
          <w:szCs w:val="22"/>
          <w:rtl/>
        </w:rPr>
      </w:pPr>
    </w:p>
    <w:p w14:paraId="458F6284" w14:textId="77777777" w:rsidR="00000000" w:rsidRDefault="00E23567">
      <w:pPr>
        <w:pStyle w:val="a3"/>
        <w:spacing w:line="360" w:lineRule="auto"/>
        <w:ind w:firstLine="720"/>
        <w:jc w:val="both"/>
        <w:rPr>
          <w:rFonts w:hint="cs"/>
          <w:b w:val="0"/>
          <w:bCs w:val="0"/>
          <w:sz w:val="22"/>
          <w:szCs w:val="22"/>
          <w:rtl/>
        </w:rPr>
      </w:pPr>
      <w:r>
        <w:rPr>
          <w:rFonts w:hint="cs"/>
          <w:b w:val="0"/>
          <w:bCs w:val="0"/>
          <w:sz w:val="22"/>
          <w:szCs w:val="22"/>
          <w:rtl/>
        </w:rPr>
        <w:t>לא יעלה על הדעת שכל פעם ישתנה השיקול הזה על-פי ההרכב הקואליציוני או על-פי ההרכב הפוליטי. יש זכויות שהן מעבר לשיקול הפוליטי בממשלה, זכויות יסוד</w:t>
      </w:r>
      <w:r>
        <w:rPr>
          <w:rFonts w:hint="cs"/>
          <w:b w:val="0"/>
          <w:bCs w:val="0"/>
          <w:sz w:val="22"/>
          <w:szCs w:val="22"/>
          <w:rtl/>
        </w:rPr>
        <w:t xml:space="preserve"> שלא משתנות מהיום למחר על-פי הרכב זה או אחר, ואזרחות היא הדבר הבסיסי. אנחנו רואים שהמשחק כאן הוא קודם כול משחק פוליטי. רוצים לרצות את העולים החדשים, רוצים לרצות קבוצות קטנות ומחוקקים להן חוק. מצד שני פוגעים באזרחים, שהם חלק מאזרחי המדינה, האזרחים הערבים. ה</w:t>
      </w:r>
      <w:r>
        <w:rPr>
          <w:rFonts w:hint="cs"/>
          <w:b w:val="0"/>
          <w:bCs w:val="0"/>
          <w:sz w:val="22"/>
          <w:szCs w:val="22"/>
          <w:rtl/>
        </w:rPr>
        <w:t xml:space="preserve">מדיניות בתקופה האחרונה היא אך ורק להזיק לבני-האדם. לדעתי זה המבחן האמיתי של הממשלה הזאת, אם היא שמה לנגד עיניה את חוקי-היסוד, או חוזרת וקובעת אזרחות על-פי פרמטרים אזרחיים. תודה רבה. </w:t>
      </w:r>
    </w:p>
    <w:p w14:paraId="28C32E3B" w14:textId="77777777" w:rsidR="00000000" w:rsidRDefault="00E23567">
      <w:pPr>
        <w:pStyle w:val="a0"/>
        <w:rPr>
          <w:rFonts w:hint="cs"/>
          <w:rtl/>
        </w:rPr>
      </w:pPr>
    </w:p>
    <w:p w14:paraId="62D163D3" w14:textId="77777777" w:rsidR="00000000" w:rsidRDefault="00E23567">
      <w:pPr>
        <w:pStyle w:val="af1"/>
        <w:rPr>
          <w:rtl/>
        </w:rPr>
      </w:pPr>
      <w:r>
        <w:rPr>
          <w:rtl/>
        </w:rPr>
        <w:t>היו"ר אלי בן-מנחם:</w:t>
      </w:r>
    </w:p>
    <w:p w14:paraId="15EF800E" w14:textId="77777777" w:rsidR="00000000" w:rsidRDefault="00E23567">
      <w:pPr>
        <w:pStyle w:val="a0"/>
        <w:rPr>
          <w:rtl/>
        </w:rPr>
      </w:pPr>
    </w:p>
    <w:p w14:paraId="201049DE" w14:textId="77777777" w:rsidR="00000000" w:rsidRDefault="00E23567">
      <w:pPr>
        <w:pStyle w:val="a0"/>
        <w:rPr>
          <w:rFonts w:hint="cs"/>
          <w:rtl/>
        </w:rPr>
      </w:pPr>
      <w:r>
        <w:rPr>
          <w:rFonts w:hint="cs"/>
          <w:rtl/>
        </w:rPr>
        <w:t>תודה. רבותי, אנחנו עוברים להצבעה ואני מבקש מכולם לשב</w:t>
      </w:r>
      <w:r>
        <w:rPr>
          <w:rFonts w:hint="cs"/>
          <w:rtl/>
        </w:rPr>
        <w:t xml:space="preserve">ת. </w:t>
      </w:r>
    </w:p>
    <w:p w14:paraId="2BEE86A4" w14:textId="77777777" w:rsidR="00000000" w:rsidRDefault="00E23567">
      <w:pPr>
        <w:pStyle w:val="a0"/>
        <w:rPr>
          <w:rFonts w:hint="cs"/>
          <w:rtl/>
        </w:rPr>
      </w:pPr>
    </w:p>
    <w:p w14:paraId="78B015DF" w14:textId="77777777" w:rsidR="00000000" w:rsidRDefault="00E23567">
      <w:pPr>
        <w:pStyle w:val="a0"/>
        <w:rPr>
          <w:rFonts w:hint="cs"/>
          <w:rtl/>
        </w:rPr>
      </w:pPr>
      <w:r>
        <w:rPr>
          <w:rFonts w:hint="cs"/>
          <w:rtl/>
        </w:rPr>
        <w:t xml:space="preserve">אנחנו מצביעים על הצעת חוק האזרחות (תיקון </w:t>
      </w:r>
      <w:r>
        <w:rPr>
          <w:rtl/>
        </w:rPr>
        <w:t>–</w:t>
      </w:r>
      <w:r>
        <w:rPr>
          <w:rFonts w:hint="cs"/>
          <w:rtl/>
        </w:rPr>
        <w:t xml:space="preserve"> פטור מתנאים להתאזרחות למשרת בצה"ל), התשס"ג-2003. </w:t>
      </w:r>
    </w:p>
    <w:p w14:paraId="1643F31E" w14:textId="77777777" w:rsidR="00000000" w:rsidRDefault="00E23567">
      <w:pPr>
        <w:pStyle w:val="a0"/>
        <w:rPr>
          <w:rFonts w:hint="cs"/>
          <w:rtl/>
        </w:rPr>
      </w:pPr>
    </w:p>
    <w:p w14:paraId="47D276FA" w14:textId="77777777" w:rsidR="00000000" w:rsidRDefault="00E23567">
      <w:pPr>
        <w:pStyle w:val="ab"/>
        <w:bidi/>
        <w:rPr>
          <w:rFonts w:hint="cs"/>
          <w:rtl/>
        </w:rPr>
      </w:pPr>
      <w:r>
        <w:rPr>
          <w:rFonts w:hint="cs"/>
          <w:rtl/>
        </w:rPr>
        <w:t>הצבעה מס' 3</w:t>
      </w:r>
    </w:p>
    <w:p w14:paraId="702B2DAF" w14:textId="77777777" w:rsidR="00000000" w:rsidRDefault="00E23567">
      <w:pPr>
        <w:pStyle w:val="a0"/>
        <w:rPr>
          <w:rFonts w:hint="cs"/>
          <w:rtl/>
        </w:rPr>
      </w:pPr>
    </w:p>
    <w:p w14:paraId="43847CBF" w14:textId="77777777" w:rsidR="00000000" w:rsidRDefault="00E2356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49</w:t>
      </w:r>
    </w:p>
    <w:p w14:paraId="4CB29410" w14:textId="77777777" w:rsidR="00000000" w:rsidRDefault="00E23567">
      <w:pPr>
        <w:pStyle w:val="ac"/>
        <w:bidi/>
        <w:rPr>
          <w:rFonts w:hint="cs"/>
          <w:rtl/>
        </w:rPr>
      </w:pPr>
      <w:r>
        <w:rPr>
          <w:rFonts w:hint="cs"/>
          <w:rtl/>
        </w:rPr>
        <w:t xml:space="preserve">בעד ההצעה להסיר מסדר-היום את הצעת החוק </w:t>
      </w:r>
      <w:r>
        <w:rPr>
          <w:rtl/>
        </w:rPr>
        <w:t>–</w:t>
      </w:r>
      <w:r>
        <w:rPr>
          <w:rFonts w:hint="cs"/>
          <w:rtl/>
        </w:rPr>
        <w:t xml:space="preserve"> 12</w:t>
      </w:r>
    </w:p>
    <w:p w14:paraId="79E6FA22" w14:textId="77777777" w:rsidR="00000000" w:rsidRDefault="00E23567">
      <w:pPr>
        <w:pStyle w:val="ac"/>
        <w:bidi/>
        <w:rPr>
          <w:rFonts w:hint="cs"/>
          <w:rtl/>
        </w:rPr>
      </w:pPr>
      <w:r>
        <w:rPr>
          <w:rFonts w:hint="cs"/>
          <w:rtl/>
        </w:rPr>
        <w:t xml:space="preserve">נמנעים </w:t>
      </w:r>
      <w:r>
        <w:rPr>
          <w:rtl/>
        </w:rPr>
        <w:t>–</w:t>
      </w:r>
      <w:r>
        <w:rPr>
          <w:rFonts w:hint="cs"/>
          <w:rtl/>
        </w:rPr>
        <w:t xml:space="preserve"> 1</w:t>
      </w:r>
    </w:p>
    <w:p w14:paraId="2D16DFC4" w14:textId="77777777" w:rsidR="00000000" w:rsidRDefault="00E23567">
      <w:pPr>
        <w:pStyle w:val="ad"/>
        <w:bidi/>
        <w:rPr>
          <w:rFonts w:hint="cs"/>
          <w:rtl/>
        </w:rPr>
      </w:pPr>
      <w:r>
        <w:rPr>
          <w:rFonts w:hint="cs"/>
          <w:rtl/>
        </w:rPr>
        <w:t>ההצעה להעביר את הצעת חוק האזרחות (ת</w:t>
      </w:r>
      <w:r>
        <w:rPr>
          <w:rFonts w:hint="cs"/>
          <w:rtl/>
        </w:rPr>
        <w:t xml:space="preserve">יקון </w:t>
      </w:r>
      <w:r>
        <w:rPr>
          <w:rtl/>
        </w:rPr>
        <w:t>–</w:t>
      </w:r>
      <w:r>
        <w:rPr>
          <w:rFonts w:hint="cs"/>
          <w:rtl/>
        </w:rPr>
        <w:t xml:space="preserve"> פטור מתנאים להתאזרחות למשרת בצה"ל), התשס"ג-2003, לדיון מוקדם בוועדת הפנים ואיכות הסביבה נתקבלה. </w:t>
      </w:r>
    </w:p>
    <w:p w14:paraId="61932DF4" w14:textId="77777777" w:rsidR="00000000" w:rsidRDefault="00E23567">
      <w:pPr>
        <w:pStyle w:val="a0"/>
        <w:rPr>
          <w:rFonts w:hint="cs"/>
          <w:rtl/>
        </w:rPr>
      </w:pPr>
    </w:p>
    <w:p w14:paraId="6656DBFB" w14:textId="77777777" w:rsidR="00000000" w:rsidRDefault="00E23567">
      <w:pPr>
        <w:pStyle w:val="af1"/>
        <w:rPr>
          <w:rtl/>
        </w:rPr>
      </w:pPr>
      <w:r>
        <w:rPr>
          <w:rtl/>
        </w:rPr>
        <w:t>היו"ר אלי בן-מנחם:</w:t>
      </w:r>
    </w:p>
    <w:p w14:paraId="2D420D11" w14:textId="77777777" w:rsidR="00000000" w:rsidRDefault="00E23567">
      <w:pPr>
        <w:pStyle w:val="a0"/>
        <w:rPr>
          <w:rtl/>
        </w:rPr>
      </w:pPr>
    </w:p>
    <w:p w14:paraId="59FC19B2" w14:textId="77777777" w:rsidR="00000000" w:rsidRDefault="00E23567">
      <w:pPr>
        <w:pStyle w:val="a0"/>
        <w:rPr>
          <w:rFonts w:hint="cs"/>
          <w:rtl/>
        </w:rPr>
      </w:pPr>
      <w:r>
        <w:rPr>
          <w:rFonts w:hint="cs"/>
          <w:rtl/>
        </w:rPr>
        <w:t xml:space="preserve">49 חברי כנסת הצביעו בעד, 12 מתנגדים ונמנע אחד. על כן הצעת חוק האזרחות (תיקון </w:t>
      </w:r>
      <w:r>
        <w:rPr>
          <w:rtl/>
        </w:rPr>
        <w:t>–</w:t>
      </w:r>
      <w:r>
        <w:rPr>
          <w:rFonts w:hint="cs"/>
          <w:rtl/>
        </w:rPr>
        <w:t xml:space="preserve"> פטור מתנאים להתאזרחות למשרת בצה"ל), התשס"ג-2003, תוע</w:t>
      </w:r>
      <w:r>
        <w:rPr>
          <w:rFonts w:hint="cs"/>
          <w:rtl/>
        </w:rPr>
        <w:t xml:space="preserve">בר לוועדת הפנים ואיכות הסביבה להכנתה לקריאה ראשונה. </w:t>
      </w:r>
    </w:p>
    <w:p w14:paraId="3772974F" w14:textId="77777777" w:rsidR="00000000" w:rsidRDefault="00E23567">
      <w:pPr>
        <w:pStyle w:val="a0"/>
        <w:rPr>
          <w:rFonts w:hint="cs"/>
          <w:rtl/>
        </w:rPr>
      </w:pPr>
    </w:p>
    <w:p w14:paraId="42237CC7" w14:textId="77777777" w:rsidR="00000000" w:rsidRDefault="00E23567">
      <w:pPr>
        <w:pStyle w:val="a2"/>
        <w:rPr>
          <w:rFonts w:hint="cs"/>
          <w:rtl/>
        </w:rPr>
      </w:pPr>
    </w:p>
    <w:p w14:paraId="6676B848" w14:textId="77777777" w:rsidR="00000000" w:rsidRDefault="00E23567">
      <w:pPr>
        <w:pStyle w:val="a0"/>
        <w:rPr>
          <w:rFonts w:hint="cs"/>
          <w:rtl/>
        </w:rPr>
      </w:pPr>
    </w:p>
    <w:p w14:paraId="738881C3" w14:textId="77777777" w:rsidR="00000000" w:rsidRDefault="00E23567">
      <w:pPr>
        <w:pStyle w:val="a2"/>
        <w:rPr>
          <w:rFonts w:hint="cs"/>
          <w:rtl/>
        </w:rPr>
      </w:pPr>
      <w:bookmarkStart w:id="145" w:name="CS22250FI0022250T11_02_2004_15_17_21"/>
      <w:bookmarkStart w:id="146" w:name="_Toc67150139"/>
      <w:bookmarkEnd w:id="145"/>
      <w:r>
        <w:rPr>
          <w:rtl/>
        </w:rPr>
        <w:t>הצעת חוק המדיניות הכלכלית לשנת הכספים 2004 (תיקוני חקיקה)</w:t>
      </w:r>
      <w:r>
        <w:rPr>
          <w:rFonts w:hint="cs"/>
          <w:rtl/>
        </w:rPr>
        <w:t xml:space="preserve"> </w:t>
      </w:r>
      <w:r>
        <w:rPr>
          <w:rtl/>
        </w:rPr>
        <w:br/>
        <w:t>(תיקון - תחולת התיקון לחוק ההסדרים 1992), התשס"ד-2004</w:t>
      </w:r>
      <w:bookmarkEnd w:id="146"/>
      <w:r>
        <w:rPr>
          <w:rtl/>
        </w:rPr>
        <w:t xml:space="preserve"> </w:t>
      </w:r>
    </w:p>
    <w:p w14:paraId="56E70D59" w14:textId="77777777" w:rsidR="00000000" w:rsidRDefault="00E23567">
      <w:pPr>
        <w:pStyle w:val="a2"/>
        <w:rPr>
          <w:rFonts w:hint="cs"/>
          <w:rtl/>
        </w:rPr>
      </w:pPr>
    </w:p>
    <w:p w14:paraId="78F804BE" w14:textId="77777777" w:rsidR="00000000" w:rsidRDefault="00E23567">
      <w:pPr>
        <w:pStyle w:val="a0"/>
        <w:ind w:firstLine="0"/>
        <w:rPr>
          <w:rFonts w:hint="cs"/>
          <w:rtl/>
        </w:rPr>
      </w:pPr>
      <w:r>
        <w:rPr>
          <w:rtl/>
        </w:rPr>
        <w:t>[נספחות.]</w:t>
      </w:r>
    </w:p>
    <w:p w14:paraId="5DDADF10" w14:textId="77777777" w:rsidR="00000000" w:rsidRDefault="00E23567">
      <w:pPr>
        <w:pStyle w:val="-0"/>
        <w:rPr>
          <w:rFonts w:hint="cs"/>
          <w:rtl/>
        </w:rPr>
      </w:pPr>
      <w:bookmarkStart w:id="147" w:name="_Toc67150140"/>
      <w:r>
        <w:rPr>
          <w:rFonts w:hint="cs"/>
          <w:rtl/>
        </w:rPr>
        <w:t>(הצעת קבוצת חברי הכנסת)</w:t>
      </w:r>
      <w:bookmarkEnd w:id="147"/>
    </w:p>
    <w:p w14:paraId="30AC5456" w14:textId="77777777" w:rsidR="00000000" w:rsidRDefault="00E23567">
      <w:pPr>
        <w:pStyle w:val="-0"/>
        <w:jc w:val="left"/>
        <w:rPr>
          <w:rFonts w:hint="cs"/>
          <w:rtl/>
        </w:rPr>
      </w:pPr>
    </w:p>
    <w:p w14:paraId="5E2C33D1" w14:textId="77777777" w:rsidR="00000000" w:rsidRDefault="00E23567">
      <w:pPr>
        <w:pStyle w:val="af1"/>
        <w:rPr>
          <w:rtl/>
        </w:rPr>
      </w:pPr>
      <w:r>
        <w:rPr>
          <w:rtl/>
        </w:rPr>
        <w:t>היו"ר אלי בן-מנחם:</w:t>
      </w:r>
    </w:p>
    <w:p w14:paraId="60CCCB31" w14:textId="77777777" w:rsidR="00000000" w:rsidRDefault="00E23567">
      <w:pPr>
        <w:pStyle w:val="a0"/>
        <w:rPr>
          <w:rtl/>
        </w:rPr>
      </w:pPr>
    </w:p>
    <w:p w14:paraId="2B9BF0B7" w14:textId="77777777" w:rsidR="00000000" w:rsidRDefault="00E23567">
      <w:pPr>
        <w:pStyle w:val="a0"/>
        <w:rPr>
          <w:rFonts w:hint="cs"/>
          <w:rtl/>
        </w:rPr>
      </w:pPr>
      <w:r>
        <w:rPr>
          <w:rFonts w:hint="cs"/>
          <w:rtl/>
        </w:rPr>
        <w:t>אנחנו עוברים להצעת חוק המדיניו</w:t>
      </w:r>
      <w:r>
        <w:rPr>
          <w:rFonts w:hint="cs"/>
          <w:rtl/>
        </w:rPr>
        <w:t xml:space="preserve">ת הכלכלית לשנת הכספים 2004 (תיקוני חקיקה)  (תיקון </w:t>
      </w:r>
      <w:r>
        <w:rPr>
          <w:rtl/>
        </w:rPr>
        <w:t>–</w:t>
      </w:r>
      <w:r>
        <w:rPr>
          <w:rFonts w:hint="cs"/>
          <w:rtl/>
        </w:rPr>
        <w:t xml:space="preserve"> תחולת התיקון לחוק ההסדרים 1992), התשס"ד-2004, מס' פ/1815. הנמקה מהמקום של חבר הכנסת גדעון סער, בבקשה. </w:t>
      </w:r>
    </w:p>
    <w:p w14:paraId="186E7520" w14:textId="77777777" w:rsidR="00000000" w:rsidRDefault="00E23567">
      <w:pPr>
        <w:pStyle w:val="a0"/>
        <w:rPr>
          <w:rFonts w:hint="cs"/>
          <w:rtl/>
        </w:rPr>
      </w:pPr>
    </w:p>
    <w:p w14:paraId="608FFB87" w14:textId="77777777" w:rsidR="00000000" w:rsidRDefault="00E23567">
      <w:pPr>
        <w:pStyle w:val="a"/>
        <w:rPr>
          <w:rtl/>
        </w:rPr>
      </w:pPr>
      <w:bookmarkStart w:id="148" w:name="FS000001027T11_02_2004_15_18_27"/>
      <w:bookmarkStart w:id="149" w:name="_Toc67150141"/>
      <w:bookmarkEnd w:id="148"/>
      <w:r>
        <w:rPr>
          <w:rFonts w:hint="eastAsia"/>
          <w:rtl/>
        </w:rPr>
        <w:t>גדעון</w:t>
      </w:r>
      <w:r>
        <w:rPr>
          <w:rtl/>
        </w:rPr>
        <w:t xml:space="preserve"> סער (הליכוד):</w:t>
      </w:r>
      <w:bookmarkEnd w:id="149"/>
    </w:p>
    <w:p w14:paraId="0EB15F02" w14:textId="77777777" w:rsidR="00000000" w:rsidRDefault="00E23567">
      <w:pPr>
        <w:pStyle w:val="a0"/>
        <w:rPr>
          <w:rFonts w:hint="cs"/>
          <w:rtl/>
        </w:rPr>
      </w:pPr>
    </w:p>
    <w:p w14:paraId="459697F5" w14:textId="77777777" w:rsidR="00000000" w:rsidRDefault="00E23567">
      <w:pPr>
        <w:pStyle w:val="a0"/>
        <w:rPr>
          <w:rFonts w:hint="cs"/>
          <w:rtl/>
        </w:rPr>
      </w:pPr>
      <w:r>
        <w:rPr>
          <w:rFonts w:hint="cs"/>
          <w:rtl/>
        </w:rPr>
        <w:t>אדוני היושב-ראש, ההצעה הזאת נובעת מחוק ההסדרים, ונעשה בה מהלך של הרמת מסך. אנחנ</w:t>
      </w:r>
      <w:r>
        <w:rPr>
          <w:rFonts w:hint="cs"/>
          <w:rtl/>
        </w:rPr>
        <w:t xml:space="preserve">ו מתייחסים לנכסים שמושכרים למסחר ולתעשייה, שבהם נעשה חוזה עם חברה פרטית. לא ניתן היה לגבות מבעל חברה פרטית, והשלטון המקומי והרשויות המקומיות הפסידו כתוצאה מכך הרבה מאוד כסף. האפשרות לגבות מבעל חברה </w:t>
      </w:r>
      <w:r>
        <w:rPr>
          <w:rtl/>
        </w:rPr>
        <w:t>–</w:t>
      </w:r>
      <w:r>
        <w:rPr>
          <w:rFonts w:hint="cs"/>
          <w:rtl/>
        </w:rPr>
        <w:t xml:space="preserve"> הרמת המסך הזאת </w:t>
      </w:r>
      <w:r>
        <w:rPr>
          <w:rtl/>
        </w:rPr>
        <w:t>–</w:t>
      </w:r>
      <w:r>
        <w:rPr>
          <w:rFonts w:hint="cs"/>
          <w:rtl/>
        </w:rPr>
        <w:t xml:space="preserve"> היא אפשרות שניתנה בחוק ההסדרים, אבל עלת</w:t>
      </w:r>
      <w:r>
        <w:rPr>
          <w:rFonts w:hint="cs"/>
          <w:rtl/>
        </w:rPr>
        <w:t xml:space="preserve">ה שאלה לא ברורה של תחולה, ממתי התחולה. בהצעת החוק הזאת התחולה מובהרת במובן זה שהיא מ-1 בינואר. </w:t>
      </w:r>
    </w:p>
    <w:p w14:paraId="3D506FBD" w14:textId="77777777" w:rsidR="00000000" w:rsidRDefault="00E23567">
      <w:pPr>
        <w:pStyle w:val="a0"/>
        <w:rPr>
          <w:rFonts w:hint="cs"/>
          <w:rtl/>
        </w:rPr>
      </w:pPr>
    </w:p>
    <w:p w14:paraId="51DB886A" w14:textId="77777777" w:rsidR="00000000" w:rsidRDefault="00E23567">
      <w:pPr>
        <w:pStyle w:val="af0"/>
        <w:rPr>
          <w:rtl/>
        </w:rPr>
      </w:pPr>
      <w:r>
        <w:rPr>
          <w:rFonts w:hint="eastAsia"/>
          <w:rtl/>
        </w:rPr>
        <w:t>מאיר</w:t>
      </w:r>
      <w:r>
        <w:rPr>
          <w:rtl/>
        </w:rPr>
        <w:t xml:space="preserve"> פרוש (יהדות התורה):</w:t>
      </w:r>
    </w:p>
    <w:p w14:paraId="6E0D33C8" w14:textId="77777777" w:rsidR="00000000" w:rsidRDefault="00E23567">
      <w:pPr>
        <w:pStyle w:val="a0"/>
        <w:rPr>
          <w:rFonts w:hint="cs"/>
          <w:rtl/>
        </w:rPr>
      </w:pPr>
    </w:p>
    <w:p w14:paraId="0B88615E" w14:textId="77777777" w:rsidR="00000000" w:rsidRDefault="00E23567">
      <w:pPr>
        <w:pStyle w:val="a0"/>
        <w:rPr>
          <w:rFonts w:hint="cs"/>
          <w:rtl/>
        </w:rPr>
      </w:pPr>
      <w:r>
        <w:rPr>
          <w:rFonts w:hint="cs"/>
          <w:rtl/>
        </w:rPr>
        <w:t>מה רמזת בעיניים לעמרי שרון?</w:t>
      </w:r>
    </w:p>
    <w:p w14:paraId="0A0C013C" w14:textId="77777777" w:rsidR="00000000" w:rsidRDefault="00E23567">
      <w:pPr>
        <w:pStyle w:val="a0"/>
        <w:rPr>
          <w:rFonts w:hint="cs"/>
          <w:rtl/>
        </w:rPr>
      </w:pPr>
    </w:p>
    <w:p w14:paraId="0998031D" w14:textId="77777777" w:rsidR="00000000" w:rsidRDefault="00E23567">
      <w:pPr>
        <w:pStyle w:val="af0"/>
        <w:rPr>
          <w:rtl/>
        </w:rPr>
      </w:pPr>
      <w:r>
        <w:rPr>
          <w:rFonts w:hint="eastAsia"/>
          <w:rtl/>
        </w:rPr>
        <w:t>חיים</w:t>
      </w:r>
      <w:r>
        <w:rPr>
          <w:rtl/>
        </w:rPr>
        <w:t xml:space="preserve"> אורון (מרצ):</w:t>
      </w:r>
    </w:p>
    <w:p w14:paraId="27BC185F" w14:textId="77777777" w:rsidR="00000000" w:rsidRDefault="00E23567">
      <w:pPr>
        <w:pStyle w:val="a0"/>
        <w:rPr>
          <w:rFonts w:hint="cs"/>
          <w:rtl/>
        </w:rPr>
      </w:pPr>
    </w:p>
    <w:p w14:paraId="75FFCE1F" w14:textId="77777777" w:rsidR="00000000" w:rsidRDefault="00E23567">
      <w:pPr>
        <w:pStyle w:val="a0"/>
        <w:rPr>
          <w:rFonts w:hint="cs"/>
          <w:rtl/>
        </w:rPr>
      </w:pPr>
      <w:r>
        <w:rPr>
          <w:rFonts w:hint="cs"/>
          <w:rtl/>
        </w:rPr>
        <w:t>חקיקה רטרואקטיבית. איפה הייתם? אישרתם את זה לפני חודש?</w:t>
      </w:r>
    </w:p>
    <w:p w14:paraId="719384C1" w14:textId="77777777" w:rsidR="00000000" w:rsidRDefault="00E23567">
      <w:pPr>
        <w:pStyle w:val="a0"/>
        <w:rPr>
          <w:rFonts w:hint="cs"/>
          <w:rtl/>
        </w:rPr>
      </w:pPr>
    </w:p>
    <w:p w14:paraId="4358C5F1" w14:textId="77777777" w:rsidR="00000000" w:rsidRDefault="00E23567">
      <w:pPr>
        <w:pStyle w:val="af0"/>
        <w:rPr>
          <w:rtl/>
        </w:rPr>
      </w:pPr>
      <w:r>
        <w:rPr>
          <w:rFonts w:hint="eastAsia"/>
          <w:rtl/>
        </w:rPr>
        <w:t>מאיר</w:t>
      </w:r>
      <w:r>
        <w:rPr>
          <w:rtl/>
        </w:rPr>
        <w:t xml:space="preserve"> פרוש (יהדות התורה):</w:t>
      </w:r>
    </w:p>
    <w:p w14:paraId="3FAE82B2" w14:textId="77777777" w:rsidR="00000000" w:rsidRDefault="00E23567">
      <w:pPr>
        <w:pStyle w:val="a0"/>
        <w:rPr>
          <w:rFonts w:hint="cs"/>
          <w:rtl/>
        </w:rPr>
      </w:pPr>
    </w:p>
    <w:p w14:paraId="24D8BFD5" w14:textId="77777777" w:rsidR="00000000" w:rsidRDefault="00E23567">
      <w:pPr>
        <w:pStyle w:val="a0"/>
        <w:rPr>
          <w:rFonts w:hint="cs"/>
          <w:rtl/>
        </w:rPr>
      </w:pPr>
      <w:r>
        <w:rPr>
          <w:rFonts w:hint="cs"/>
          <w:rtl/>
        </w:rPr>
        <w:t xml:space="preserve">מה </w:t>
      </w:r>
      <w:r>
        <w:rPr>
          <w:rFonts w:hint="cs"/>
          <w:rtl/>
        </w:rPr>
        <w:t>רמזת בעיניים לעמרי שרון?</w:t>
      </w:r>
    </w:p>
    <w:p w14:paraId="2A4407B3" w14:textId="77777777" w:rsidR="00000000" w:rsidRDefault="00E23567">
      <w:pPr>
        <w:pStyle w:val="a0"/>
        <w:rPr>
          <w:rFonts w:hint="cs"/>
          <w:rtl/>
        </w:rPr>
      </w:pPr>
    </w:p>
    <w:p w14:paraId="0EE83625" w14:textId="77777777" w:rsidR="00000000" w:rsidRDefault="00E23567">
      <w:pPr>
        <w:pStyle w:val="-"/>
        <w:rPr>
          <w:rtl/>
        </w:rPr>
      </w:pPr>
      <w:bookmarkStart w:id="150" w:name="FS000001027T11_02_2004_15_22_30C"/>
      <w:bookmarkEnd w:id="150"/>
      <w:r>
        <w:rPr>
          <w:rtl/>
        </w:rPr>
        <w:t>גדעון סער (הליכוד):</w:t>
      </w:r>
    </w:p>
    <w:p w14:paraId="7D71F44B" w14:textId="77777777" w:rsidR="00000000" w:rsidRDefault="00E23567">
      <w:pPr>
        <w:pStyle w:val="a0"/>
        <w:rPr>
          <w:rtl/>
        </w:rPr>
      </w:pPr>
    </w:p>
    <w:p w14:paraId="17B5CCB2" w14:textId="77777777" w:rsidR="00000000" w:rsidRDefault="00E23567">
      <w:pPr>
        <w:pStyle w:val="a0"/>
        <w:rPr>
          <w:rFonts w:hint="cs"/>
          <w:rtl/>
        </w:rPr>
      </w:pPr>
      <w:r>
        <w:rPr>
          <w:rFonts w:hint="cs"/>
          <w:rtl/>
        </w:rPr>
        <w:t xml:space="preserve">עמרי שרון לא נמצא אפילו באולם המליאה. </w:t>
      </w:r>
    </w:p>
    <w:p w14:paraId="347A8E6C" w14:textId="77777777" w:rsidR="00000000" w:rsidRDefault="00E23567">
      <w:pPr>
        <w:pStyle w:val="a0"/>
        <w:rPr>
          <w:rFonts w:hint="cs"/>
          <w:rtl/>
        </w:rPr>
      </w:pPr>
    </w:p>
    <w:p w14:paraId="5CB6A331" w14:textId="77777777" w:rsidR="00000000" w:rsidRDefault="00E23567">
      <w:pPr>
        <w:pStyle w:val="af0"/>
        <w:rPr>
          <w:rtl/>
        </w:rPr>
      </w:pPr>
      <w:r>
        <w:rPr>
          <w:rFonts w:hint="eastAsia"/>
          <w:rtl/>
        </w:rPr>
        <w:t>מאיר</w:t>
      </w:r>
      <w:r>
        <w:rPr>
          <w:rtl/>
        </w:rPr>
        <w:t xml:space="preserve"> פרוש (יהדות התורה):</w:t>
      </w:r>
    </w:p>
    <w:p w14:paraId="659F8676" w14:textId="77777777" w:rsidR="00000000" w:rsidRDefault="00E23567">
      <w:pPr>
        <w:pStyle w:val="a0"/>
        <w:rPr>
          <w:rFonts w:hint="cs"/>
          <w:rtl/>
        </w:rPr>
      </w:pPr>
    </w:p>
    <w:p w14:paraId="33F639C8" w14:textId="77777777" w:rsidR="00000000" w:rsidRDefault="00E23567">
      <w:pPr>
        <w:pStyle w:val="a0"/>
        <w:rPr>
          <w:rFonts w:hint="cs"/>
          <w:rtl/>
        </w:rPr>
      </w:pPr>
      <w:r>
        <w:rPr>
          <w:rFonts w:hint="cs"/>
          <w:rtl/>
        </w:rPr>
        <w:t>- - -</w:t>
      </w:r>
    </w:p>
    <w:p w14:paraId="08136A21" w14:textId="77777777" w:rsidR="00000000" w:rsidRDefault="00E23567">
      <w:pPr>
        <w:pStyle w:val="a0"/>
        <w:rPr>
          <w:rFonts w:hint="cs"/>
          <w:rtl/>
        </w:rPr>
      </w:pPr>
    </w:p>
    <w:p w14:paraId="6BDB1780" w14:textId="77777777" w:rsidR="00000000" w:rsidRDefault="00E23567">
      <w:pPr>
        <w:pStyle w:val="af0"/>
        <w:rPr>
          <w:rtl/>
        </w:rPr>
      </w:pPr>
      <w:r>
        <w:rPr>
          <w:rFonts w:hint="eastAsia"/>
          <w:rtl/>
        </w:rPr>
        <w:t>חיים</w:t>
      </w:r>
      <w:r>
        <w:rPr>
          <w:rtl/>
        </w:rPr>
        <w:t xml:space="preserve"> אורון (מרצ):</w:t>
      </w:r>
    </w:p>
    <w:p w14:paraId="4F218D73" w14:textId="77777777" w:rsidR="00000000" w:rsidRDefault="00E23567">
      <w:pPr>
        <w:pStyle w:val="a0"/>
        <w:rPr>
          <w:rFonts w:hint="cs"/>
          <w:rtl/>
        </w:rPr>
      </w:pPr>
    </w:p>
    <w:p w14:paraId="553C49AC" w14:textId="77777777" w:rsidR="00000000" w:rsidRDefault="00E23567">
      <w:pPr>
        <w:pStyle w:val="a0"/>
        <w:rPr>
          <w:rFonts w:hint="cs"/>
          <w:rtl/>
        </w:rPr>
      </w:pPr>
      <w:r>
        <w:rPr>
          <w:rFonts w:hint="cs"/>
          <w:rtl/>
        </w:rPr>
        <w:t xml:space="preserve">פורז, אתה בעד זה? אתה בעד החוק הזה? </w:t>
      </w:r>
    </w:p>
    <w:p w14:paraId="04E31D9C" w14:textId="77777777" w:rsidR="00000000" w:rsidRDefault="00E23567">
      <w:pPr>
        <w:pStyle w:val="a0"/>
        <w:rPr>
          <w:rFonts w:hint="cs"/>
          <w:rtl/>
        </w:rPr>
      </w:pPr>
    </w:p>
    <w:p w14:paraId="17F3A026" w14:textId="77777777" w:rsidR="00000000" w:rsidRDefault="00E23567">
      <w:pPr>
        <w:pStyle w:val="af0"/>
        <w:rPr>
          <w:rtl/>
        </w:rPr>
      </w:pPr>
      <w:r>
        <w:rPr>
          <w:rFonts w:hint="eastAsia"/>
          <w:rtl/>
        </w:rPr>
        <w:t>שר</w:t>
      </w:r>
      <w:r>
        <w:rPr>
          <w:rtl/>
        </w:rPr>
        <w:t xml:space="preserve"> הפנים אברהם פורז:</w:t>
      </w:r>
    </w:p>
    <w:p w14:paraId="7853874D" w14:textId="77777777" w:rsidR="00000000" w:rsidRDefault="00E23567">
      <w:pPr>
        <w:pStyle w:val="a0"/>
        <w:rPr>
          <w:rFonts w:hint="cs"/>
          <w:rtl/>
        </w:rPr>
      </w:pPr>
    </w:p>
    <w:p w14:paraId="377A8956" w14:textId="77777777" w:rsidR="00000000" w:rsidRDefault="00E23567">
      <w:pPr>
        <w:pStyle w:val="a0"/>
        <w:rPr>
          <w:rFonts w:hint="cs"/>
          <w:rtl/>
        </w:rPr>
      </w:pPr>
      <w:r>
        <w:rPr>
          <w:rFonts w:hint="cs"/>
          <w:rtl/>
        </w:rPr>
        <w:t xml:space="preserve">רבותי - - - </w:t>
      </w:r>
    </w:p>
    <w:p w14:paraId="72F38586" w14:textId="77777777" w:rsidR="00000000" w:rsidRDefault="00E23567">
      <w:pPr>
        <w:pStyle w:val="a0"/>
        <w:rPr>
          <w:rFonts w:hint="cs"/>
          <w:rtl/>
        </w:rPr>
      </w:pPr>
    </w:p>
    <w:p w14:paraId="03566B5B" w14:textId="77777777" w:rsidR="00000000" w:rsidRDefault="00E23567">
      <w:pPr>
        <w:pStyle w:val="af1"/>
        <w:rPr>
          <w:rtl/>
        </w:rPr>
      </w:pPr>
      <w:r>
        <w:rPr>
          <w:rtl/>
        </w:rPr>
        <w:t>היו"ר אלי בן-מנחם:</w:t>
      </w:r>
    </w:p>
    <w:p w14:paraId="25613756" w14:textId="77777777" w:rsidR="00000000" w:rsidRDefault="00E23567">
      <w:pPr>
        <w:pStyle w:val="a0"/>
        <w:rPr>
          <w:rtl/>
        </w:rPr>
      </w:pPr>
    </w:p>
    <w:p w14:paraId="1D949757" w14:textId="77777777" w:rsidR="00000000" w:rsidRDefault="00E23567">
      <w:pPr>
        <w:pStyle w:val="a0"/>
        <w:rPr>
          <w:rFonts w:hint="cs"/>
          <w:rtl/>
        </w:rPr>
      </w:pPr>
      <w:r>
        <w:rPr>
          <w:rFonts w:hint="cs"/>
          <w:rtl/>
        </w:rPr>
        <w:t>אדוני השר, אף אחד לא נת</w:t>
      </w:r>
      <w:r>
        <w:rPr>
          <w:rFonts w:hint="cs"/>
          <w:rtl/>
        </w:rPr>
        <w:t xml:space="preserve">ן לך את רשות הדיבור. </w:t>
      </w:r>
    </w:p>
    <w:p w14:paraId="687EA7D0" w14:textId="77777777" w:rsidR="00000000" w:rsidRDefault="00E23567">
      <w:pPr>
        <w:pStyle w:val="a0"/>
        <w:rPr>
          <w:rFonts w:hint="cs"/>
          <w:rtl/>
        </w:rPr>
      </w:pPr>
    </w:p>
    <w:p w14:paraId="5DF8D424" w14:textId="77777777" w:rsidR="00000000" w:rsidRDefault="00E23567">
      <w:pPr>
        <w:pStyle w:val="af0"/>
        <w:rPr>
          <w:rtl/>
        </w:rPr>
      </w:pPr>
      <w:r>
        <w:rPr>
          <w:rFonts w:hint="eastAsia"/>
          <w:rtl/>
        </w:rPr>
        <w:t>שר</w:t>
      </w:r>
      <w:r>
        <w:rPr>
          <w:rtl/>
        </w:rPr>
        <w:t xml:space="preserve"> הפנים אברהם פורז:</w:t>
      </w:r>
    </w:p>
    <w:p w14:paraId="2DEF5367" w14:textId="77777777" w:rsidR="00000000" w:rsidRDefault="00E23567">
      <w:pPr>
        <w:pStyle w:val="a0"/>
        <w:rPr>
          <w:rFonts w:hint="cs"/>
          <w:rtl/>
        </w:rPr>
      </w:pPr>
    </w:p>
    <w:p w14:paraId="515F6697" w14:textId="77777777" w:rsidR="00000000" w:rsidRDefault="00E23567">
      <w:pPr>
        <w:pStyle w:val="a0"/>
        <w:rPr>
          <w:rFonts w:hint="cs"/>
          <w:rtl/>
        </w:rPr>
      </w:pPr>
      <w:r>
        <w:rPr>
          <w:rFonts w:hint="cs"/>
          <w:rtl/>
        </w:rPr>
        <w:t xml:space="preserve">אנחנו בהנמקה מהמקום. </w:t>
      </w:r>
    </w:p>
    <w:p w14:paraId="53EF9655" w14:textId="77777777" w:rsidR="00000000" w:rsidRDefault="00E23567">
      <w:pPr>
        <w:pStyle w:val="a0"/>
        <w:rPr>
          <w:rFonts w:hint="cs"/>
          <w:rtl/>
        </w:rPr>
      </w:pPr>
    </w:p>
    <w:p w14:paraId="29670ECD" w14:textId="77777777" w:rsidR="00000000" w:rsidRDefault="00E23567">
      <w:pPr>
        <w:pStyle w:val="af1"/>
        <w:rPr>
          <w:rtl/>
        </w:rPr>
      </w:pPr>
      <w:r>
        <w:rPr>
          <w:rtl/>
        </w:rPr>
        <w:t>היו"ר אלי בן-מנחם:</w:t>
      </w:r>
    </w:p>
    <w:p w14:paraId="71AF92BB" w14:textId="77777777" w:rsidR="00000000" w:rsidRDefault="00E23567">
      <w:pPr>
        <w:pStyle w:val="a0"/>
        <w:rPr>
          <w:rtl/>
        </w:rPr>
      </w:pPr>
    </w:p>
    <w:p w14:paraId="779CFBFA" w14:textId="77777777" w:rsidR="00000000" w:rsidRDefault="00E23567">
      <w:pPr>
        <w:pStyle w:val="a0"/>
        <w:rPr>
          <w:rFonts w:hint="cs"/>
          <w:rtl/>
        </w:rPr>
      </w:pPr>
      <w:r>
        <w:rPr>
          <w:rFonts w:hint="cs"/>
          <w:rtl/>
        </w:rPr>
        <w:t xml:space="preserve">אתה לא בהנמקה. חבר הכנסת סער, האם סיימת? אם כך, תסיים. </w:t>
      </w:r>
    </w:p>
    <w:p w14:paraId="5C7BA353" w14:textId="77777777" w:rsidR="00000000" w:rsidRDefault="00E23567">
      <w:pPr>
        <w:pStyle w:val="a0"/>
        <w:rPr>
          <w:rFonts w:hint="cs"/>
          <w:rtl/>
        </w:rPr>
      </w:pPr>
    </w:p>
    <w:p w14:paraId="0E358A96" w14:textId="77777777" w:rsidR="00000000" w:rsidRDefault="00E23567">
      <w:pPr>
        <w:pStyle w:val="-"/>
        <w:rPr>
          <w:rtl/>
        </w:rPr>
      </w:pPr>
      <w:bookmarkStart w:id="151" w:name="FS000001027T11_02_2004_15_24_23C"/>
      <w:bookmarkEnd w:id="151"/>
      <w:r>
        <w:rPr>
          <w:rtl/>
        </w:rPr>
        <w:t>גדעון סער (הליכוד):</w:t>
      </w:r>
    </w:p>
    <w:p w14:paraId="37125164" w14:textId="77777777" w:rsidR="00000000" w:rsidRDefault="00E23567">
      <w:pPr>
        <w:pStyle w:val="a0"/>
        <w:rPr>
          <w:rtl/>
        </w:rPr>
      </w:pPr>
    </w:p>
    <w:p w14:paraId="54C94C4F" w14:textId="77777777" w:rsidR="00000000" w:rsidRDefault="00E23567">
      <w:pPr>
        <w:pStyle w:val="a0"/>
        <w:rPr>
          <w:rFonts w:hint="cs"/>
          <w:rtl/>
        </w:rPr>
      </w:pPr>
      <w:r>
        <w:rPr>
          <w:rFonts w:hint="cs"/>
          <w:rtl/>
        </w:rPr>
        <w:t>תרשה לי לסיים. אם מישהו מתנגד, הוא יכול לבקש אחרי זה לדבר. הצעת החוק הזאת היא הצעה שמקובלת</w:t>
      </w:r>
      <w:r>
        <w:rPr>
          <w:rFonts w:hint="cs"/>
          <w:rtl/>
        </w:rPr>
        <w:t xml:space="preserve"> על השלטון המקומי, הצעת החוק הזאת נועדה לשרת את השלטון המקומי. </w:t>
      </w:r>
    </w:p>
    <w:p w14:paraId="49814A84" w14:textId="77777777" w:rsidR="00000000" w:rsidRDefault="00E23567">
      <w:pPr>
        <w:pStyle w:val="a0"/>
        <w:rPr>
          <w:rFonts w:hint="cs"/>
          <w:rtl/>
        </w:rPr>
      </w:pPr>
    </w:p>
    <w:p w14:paraId="00147F4D" w14:textId="77777777" w:rsidR="00000000" w:rsidRDefault="00E23567">
      <w:pPr>
        <w:pStyle w:val="af0"/>
        <w:rPr>
          <w:rtl/>
        </w:rPr>
      </w:pPr>
      <w:r>
        <w:rPr>
          <w:rFonts w:hint="eastAsia"/>
          <w:rtl/>
        </w:rPr>
        <w:t>אברהם</w:t>
      </w:r>
      <w:r>
        <w:rPr>
          <w:rtl/>
        </w:rPr>
        <w:t xml:space="preserve"> בייגה שוחט (העבודה-מימד):</w:t>
      </w:r>
    </w:p>
    <w:p w14:paraId="2D645C2E" w14:textId="77777777" w:rsidR="00000000" w:rsidRDefault="00E23567">
      <w:pPr>
        <w:pStyle w:val="a0"/>
        <w:rPr>
          <w:rFonts w:hint="cs"/>
          <w:rtl/>
        </w:rPr>
      </w:pPr>
    </w:p>
    <w:p w14:paraId="7E3114D2" w14:textId="77777777" w:rsidR="00000000" w:rsidRDefault="00E23567">
      <w:pPr>
        <w:pStyle w:val="a0"/>
        <w:rPr>
          <w:rFonts w:hint="cs"/>
          <w:rtl/>
        </w:rPr>
      </w:pPr>
      <w:r>
        <w:rPr>
          <w:rFonts w:hint="cs"/>
          <w:rtl/>
        </w:rPr>
        <w:t xml:space="preserve">לא נכון. </w:t>
      </w:r>
    </w:p>
    <w:p w14:paraId="3BF8A809" w14:textId="77777777" w:rsidR="00000000" w:rsidRDefault="00E23567">
      <w:pPr>
        <w:pStyle w:val="a0"/>
        <w:rPr>
          <w:rFonts w:hint="cs"/>
          <w:rtl/>
        </w:rPr>
      </w:pPr>
    </w:p>
    <w:p w14:paraId="4D5342E7" w14:textId="77777777" w:rsidR="00000000" w:rsidRDefault="00E23567">
      <w:pPr>
        <w:pStyle w:val="-"/>
        <w:rPr>
          <w:rtl/>
        </w:rPr>
      </w:pPr>
      <w:bookmarkStart w:id="152" w:name="FS000001027T11_02_2004_15_25_20C"/>
      <w:bookmarkEnd w:id="152"/>
      <w:r>
        <w:rPr>
          <w:rtl/>
        </w:rPr>
        <w:t>גדעון סער (הליכוד):</w:t>
      </w:r>
    </w:p>
    <w:p w14:paraId="0E3A6566" w14:textId="77777777" w:rsidR="00000000" w:rsidRDefault="00E23567">
      <w:pPr>
        <w:pStyle w:val="a0"/>
        <w:rPr>
          <w:rtl/>
        </w:rPr>
      </w:pPr>
    </w:p>
    <w:p w14:paraId="7150A67C" w14:textId="77777777" w:rsidR="00000000" w:rsidRDefault="00E23567">
      <w:pPr>
        <w:pStyle w:val="a0"/>
        <w:rPr>
          <w:rFonts w:hint="cs"/>
          <w:rtl/>
        </w:rPr>
      </w:pPr>
      <w:r>
        <w:rPr>
          <w:rFonts w:hint="cs"/>
          <w:rtl/>
        </w:rPr>
        <w:t xml:space="preserve">מאחר שהמצוקה של השלטון המקומי נוגעת לכולם, אני משוכנע שגם כל חברי הכנסת האחראים יתאחדו כדי לתמוך בה. תודה. </w:t>
      </w:r>
    </w:p>
    <w:p w14:paraId="3E0FD83C" w14:textId="77777777" w:rsidR="00000000" w:rsidRDefault="00E23567">
      <w:pPr>
        <w:pStyle w:val="a0"/>
        <w:rPr>
          <w:rFonts w:hint="cs"/>
          <w:rtl/>
        </w:rPr>
      </w:pPr>
    </w:p>
    <w:p w14:paraId="00E752F0" w14:textId="77777777" w:rsidR="00000000" w:rsidRDefault="00E23567">
      <w:pPr>
        <w:pStyle w:val="af0"/>
        <w:rPr>
          <w:rtl/>
        </w:rPr>
      </w:pPr>
      <w:r>
        <w:rPr>
          <w:rFonts w:hint="eastAsia"/>
          <w:rtl/>
        </w:rPr>
        <w:t>אברהם</w:t>
      </w:r>
      <w:r>
        <w:rPr>
          <w:rtl/>
        </w:rPr>
        <w:t xml:space="preserve"> בייגה שוחט </w:t>
      </w:r>
      <w:r>
        <w:rPr>
          <w:rtl/>
        </w:rPr>
        <w:t>(העבודה-מימד):</w:t>
      </w:r>
    </w:p>
    <w:p w14:paraId="45656C32" w14:textId="77777777" w:rsidR="00000000" w:rsidRDefault="00E23567">
      <w:pPr>
        <w:pStyle w:val="a0"/>
        <w:rPr>
          <w:rFonts w:hint="cs"/>
          <w:rtl/>
        </w:rPr>
      </w:pPr>
    </w:p>
    <w:p w14:paraId="5EF49E0B" w14:textId="77777777" w:rsidR="00000000" w:rsidRDefault="00E23567">
      <w:pPr>
        <w:pStyle w:val="a0"/>
        <w:rPr>
          <w:rFonts w:hint="cs"/>
          <w:rtl/>
        </w:rPr>
      </w:pPr>
      <w:r>
        <w:rPr>
          <w:rFonts w:hint="cs"/>
          <w:rtl/>
        </w:rPr>
        <w:t xml:space="preserve">לא נכון, זה בדיוק להיפך. </w:t>
      </w:r>
    </w:p>
    <w:p w14:paraId="695FF62B" w14:textId="77777777" w:rsidR="00000000" w:rsidRDefault="00E23567">
      <w:pPr>
        <w:pStyle w:val="a0"/>
        <w:rPr>
          <w:rFonts w:hint="cs"/>
          <w:rtl/>
        </w:rPr>
      </w:pPr>
    </w:p>
    <w:p w14:paraId="2173B839" w14:textId="77777777" w:rsidR="00000000" w:rsidRDefault="00E23567">
      <w:pPr>
        <w:pStyle w:val="af1"/>
        <w:rPr>
          <w:rtl/>
        </w:rPr>
      </w:pPr>
    </w:p>
    <w:p w14:paraId="6F6F2C0F" w14:textId="77777777" w:rsidR="00000000" w:rsidRDefault="00E23567">
      <w:pPr>
        <w:pStyle w:val="af1"/>
        <w:rPr>
          <w:rtl/>
        </w:rPr>
      </w:pPr>
      <w:r>
        <w:rPr>
          <w:rtl/>
        </w:rPr>
        <w:t>היו"ר אלי בן-מנחם:</w:t>
      </w:r>
    </w:p>
    <w:p w14:paraId="16FA34FC" w14:textId="77777777" w:rsidR="00000000" w:rsidRDefault="00E23567">
      <w:pPr>
        <w:pStyle w:val="a0"/>
        <w:rPr>
          <w:rtl/>
        </w:rPr>
      </w:pPr>
    </w:p>
    <w:p w14:paraId="17CF7301" w14:textId="77777777" w:rsidR="00000000" w:rsidRDefault="00E23567">
      <w:pPr>
        <w:pStyle w:val="a0"/>
        <w:rPr>
          <w:rFonts w:hint="cs"/>
          <w:rtl/>
        </w:rPr>
      </w:pPr>
      <w:r>
        <w:rPr>
          <w:rFonts w:hint="cs"/>
          <w:rtl/>
        </w:rPr>
        <w:t xml:space="preserve">תודה לחבר הכנסת סער. שר הפנים פורז, בבקשה. </w:t>
      </w:r>
    </w:p>
    <w:p w14:paraId="0C7B9D79" w14:textId="77777777" w:rsidR="00000000" w:rsidRDefault="00E23567">
      <w:pPr>
        <w:pStyle w:val="a0"/>
        <w:rPr>
          <w:rFonts w:hint="cs"/>
          <w:rtl/>
        </w:rPr>
      </w:pPr>
    </w:p>
    <w:p w14:paraId="7D54CF98" w14:textId="77777777" w:rsidR="00000000" w:rsidRDefault="00E23567">
      <w:pPr>
        <w:pStyle w:val="a"/>
        <w:rPr>
          <w:rtl/>
        </w:rPr>
      </w:pPr>
      <w:bookmarkStart w:id="153" w:name="FS000000519T11_02_2004_15_26_13"/>
      <w:bookmarkStart w:id="154" w:name="_Toc67150142"/>
      <w:bookmarkEnd w:id="153"/>
      <w:r>
        <w:rPr>
          <w:rFonts w:hint="eastAsia"/>
          <w:rtl/>
        </w:rPr>
        <w:t>שר</w:t>
      </w:r>
      <w:r>
        <w:rPr>
          <w:rtl/>
        </w:rPr>
        <w:t xml:space="preserve"> הפנים אברהם פורז:</w:t>
      </w:r>
      <w:bookmarkEnd w:id="154"/>
    </w:p>
    <w:p w14:paraId="39ACF39A" w14:textId="77777777" w:rsidR="00000000" w:rsidRDefault="00E23567">
      <w:pPr>
        <w:pStyle w:val="a0"/>
        <w:rPr>
          <w:rFonts w:hint="cs"/>
          <w:rtl/>
        </w:rPr>
      </w:pPr>
    </w:p>
    <w:p w14:paraId="3B0A3EAD" w14:textId="77777777" w:rsidR="00000000" w:rsidRDefault="00E23567">
      <w:pPr>
        <w:pStyle w:val="a0"/>
        <w:rPr>
          <w:rFonts w:hint="cs"/>
          <w:rtl/>
        </w:rPr>
      </w:pPr>
      <w:r>
        <w:rPr>
          <w:rFonts w:hint="cs"/>
          <w:rtl/>
        </w:rPr>
        <w:t xml:space="preserve">רבותי חברי הכנסת, הממשלה תומכת בהצעת החוק, ואני רוצה להסביר מה קרה כאן. </w:t>
      </w:r>
    </w:p>
    <w:p w14:paraId="131343A0" w14:textId="77777777" w:rsidR="00000000" w:rsidRDefault="00E23567">
      <w:pPr>
        <w:pStyle w:val="a0"/>
        <w:rPr>
          <w:rFonts w:hint="cs"/>
          <w:rtl/>
        </w:rPr>
      </w:pPr>
    </w:p>
    <w:p w14:paraId="6515FD41" w14:textId="77777777" w:rsidR="00000000" w:rsidRDefault="00E23567">
      <w:pPr>
        <w:pStyle w:val="af0"/>
        <w:rPr>
          <w:rtl/>
        </w:rPr>
      </w:pPr>
      <w:r>
        <w:rPr>
          <w:rFonts w:hint="eastAsia"/>
          <w:rtl/>
        </w:rPr>
        <w:t>יעקב</w:t>
      </w:r>
      <w:r>
        <w:rPr>
          <w:rtl/>
        </w:rPr>
        <w:t xml:space="preserve"> ליצמן (יהדות התורה):</w:t>
      </w:r>
    </w:p>
    <w:p w14:paraId="17A1A64B" w14:textId="77777777" w:rsidR="00000000" w:rsidRDefault="00E23567">
      <w:pPr>
        <w:pStyle w:val="a0"/>
        <w:rPr>
          <w:rFonts w:hint="cs"/>
          <w:rtl/>
        </w:rPr>
      </w:pPr>
    </w:p>
    <w:p w14:paraId="2F755281" w14:textId="77777777" w:rsidR="00000000" w:rsidRDefault="00E23567">
      <w:pPr>
        <w:pStyle w:val="a0"/>
        <w:rPr>
          <w:rFonts w:hint="cs"/>
          <w:rtl/>
        </w:rPr>
      </w:pPr>
      <w:r>
        <w:rPr>
          <w:rFonts w:hint="cs"/>
          <w:rtl/>
        </w:rPr>
        <w:t>אתה רוצה לגייס רוב - - -</w:t>
      </w:r>
    </w:p>
    <w:p w14:paraId="42EAEEBD" w14:textId="77777777" w:rsidR="00000000" w:rsidRDefault="00E23567">
      <w:pPr>
        <w:pStyle w:val="a0"/>
        <w:rPr>
          <w:rFonts w:hint="cs"/>
          <w:rtl/>
        </w:rPr>
      </w:pPr>
    </w:p>
    <w:p w14:paraId="49D59443" w14:textId="77777777" w:rsidR="00000000" w:rsidRDefault="00E23567">
      <w:pPr>
        <w:pStyle w:val="-"/>
        <w:rPr>
          <w:rtl/>
        </w:rPr>
      </w:pPr>
      <w:bookmarkStart w:id="155" w:name="FS000000519T11_02_2004_15_26_40C"/>
      <w:bookmarkEnd w:id="155"/>
      <w:r>
        <w:rPr>
          <w:rtl/>
        </w:rPr>
        <w:t>שר הפנים אברהם פורז:</w:t>
      </w:r>
    </w:p>
    <w:p w14:paraId="21A5B2BF" w14:textId="77777777" w:rsidR="00000000" w:rsidRDefault="00E23567">
      <w:pPr>
        <w:pStyle w:val="a0"/>
        <w:rPr>
          <w:rtl/>
        </w:rPr>
      </w:pPr>
    </w:p>
    <w:p w14:paraId="6CC70C25" w14:textId="77777777" w:rsidR="00000000" w:rsidRDefault="00E23567">
      <w:pPr>
        <w:pStyle w:val="a0"/>
        <w:rPr>
          <w:rFonts w:hint="cs"/>
          <w:rtl/>
        </w:rPr>
      </w:pPr>
      <w:r>
        <w:rPr>
          <w:rFonts w:hint="cs"/>
          <w:rtl/>
        </w:rPr>
        <w:t>אדוני היושב-ראש, ועדת הכספים של הכנסת, שלא על דעת הממשלה - לנו היה הסדר אחר לגבי גביית חובות עבור הרשויות המקומיות מארנונת עסקים. התופעה היתה שיש תאגידים, בדרך כלל חברות קטנות, הייתי אומר אפילו חברות פיקטיביות, שבעצם מישהו מנהל עסקי</w:t>
      </w:r>
      <w:r>
        <w:rPr>
          <w:rFonts w:hint="cs"/>
          <w:rtl/>
        </w:rPr>
        <w:t xml:space="preserve">ם בשם חברה, לא משלם את הארנונה, החברה הזאת נכנסת להליכי פירוק או בכלל נעלמת ונמחקת, ואין ממי לגבות. אז באה ההצעה שאמרה: אנחנו נעביר את גביית הארנונה לבעל הנכס. בעלי הנכסים התנגדו ובסופו של דבר הגעתי לאיזה הסדר שבא לידי ביטוי בהצעת החוק הממשלתית, שאמר שבעל </w:t>
      </w:r>
      <w:r>
        <w:rPr>
          <w:rFonts w:hint="cs"/>
          <w:rtl/>
        </w:rPr>
        <w:t xml:space="preserve">הנכס אחראי אלא אם הוא מביא כתב שיפוי מהבעלים של החברה במקרה שהחברה לא משלמת. </w:t>
      </w:r>
    </w:p>
    <w:p w14:paraId="2B29E193" w14:textId="77777777" w:rsidR="00000000" w:rsidRDefault="00E23567">
      <w:pPr>
        <w:pStyle w:val="a0"/>
        <w:rPr>
          <w:rFonts w:hint="cs"/>
          <w:rtl/>
        </w:rPr>
      </w:pPr>
    </w:p>
    <w:p w14:paraId="00BFA13E" w14:textId="77777777" w:rsidR="00000000" w:rsidRDefault="00E23567">
      <w:pPr>
        <w:pStyle w:val="a0"/>
        <w:rPr>
          <w:rFonts w:hint="cs"/>
          <w:rtl/>
        </w:rPr>
      </w:pPr>
      <w:r>
        <w:rPr>
          <w:rFonts w:hint="cs"/>
          <w:rtl/>
        </w:rPr>
        <w:t xml:space="preserve">באה הכנסת וקבעה דבר מרחיק לכת, שיש הרמת מסך, דבר די בעייתי בדיני חברות, לפחות בעיני, דהיינו אדם אחראי לחובות של חברה בע"מ. </w:t>
      </w:r>
    </w:p>
    <w:p w14:paraId="52997D05" w14:textId="77777777" w:rsidR="00000000" w:rsidRDefault="00E23567">
      <w:pPr>
        <w:pStyle w:val="a0"/>
        <w:rPr>
          <w:rFonts w:hint="cs"/>
          <w:rtl/>
        </w:rPr>
      </w:pPr>
    </w:p>
    <w:p w14:paraId="655E1D2E" w14:textId="77777777" w:rsidR="00000000" w:rsidRDefault="00E23567">
      <w:pPr>
        <w:pStyle w:val="af0"/>
        <w:rPr>
          <w:rtl/>
        </w:rPr>
      </w:pPr>
      <w:r>
        <w:rPr>
          <w:rFonts w:hint="eastAsia"/>
          <w:rtl/>
        </w:rPr>
        <w:t>אברהם</w:t>
      </w:r>
      <w:r>
        <w:rPr>
          <w:rtl/>
        </w:rPr>
        <w:t xml:space="preserve"> בייגה שוחט (העבודה-מימד):</w:t>
      </w:r>
    </w:p>
    <w:p w14:paraId="66925662" w14:textId="77777777" w:rsidR="00000000" w:rsidRDefault="00E23567">
      <w:pPr>
        <w:pStyle w:val="a0"/>
        <w:rPr>
          <w:rFonts w:hint="cs"/>
          <w:rtl/>
        </w:rPr>
      </w:pPr>
    </w:p>
    <w:p w14:paraId="1708E44A" w14:textId="77777777" w:rsidR="00000000" w:rsidRDefault="00E23567">
      <w:pPr>
        <w:pStyle w:val="a0"/>
        <w:rPr>
          <w:rFonts w:hint="cs"/>
          <w:rtl/>
        </w:rPr>
      </w:pPr>
      <w:r>
        <w:rPr>
          <w:rFonts w:hint="cs"/>
          <w:rtl/>
        </w:rPr>
        <w:t xml:space="preserve">הוא לא בעייתי, הוא </w:t>
      </w:r>
      <w:r>
        <w:rPr>
          <w:rFonts w:hint="cs"/>
          <w:rtl/>
        </w:rPr>
        <w:t xml:space="preserve">קיים במס הכנסה. </w:t>
      </w:r>
    </w:p>
    <w:p w14:paraId="4B2AB9EF" w14:textId="77777777" w:rsidR="00000000" w:rsidRDefault="00E23567">
      <w:pPr>
        <w:pStyle w:val="a0"/>
        <w:rPr>
          <w:rFonts w:hint="cs"/>
          <w:rtl/>
        </w:rPr>
      </w:pPr>
    </w:p>
    <w:p w14:paraId="412BD181" w14:textId="77777777" w:rsidR="00000000" w:rsidRDefault="00E23567">
      <w:pPr>
        <w:pStyle w:val="-"/>
        <w:rPr>
          <w:rtl/>
        </w:rPr>
      </w:pPr>
      <w:bookmarkStart w:id="156" w:name="FS000000519T11_02_2004_15_33_29C"/>
      <w:bookmarkEnd w:id="156"/>
      <w:r>
        <w:rPr>
          <w:rtl/>
        </w:rPr>
        <w:t>שר הפנים אברהם פורז:</w:t>
      </w:r>
    </w:p>
    <w:p w14:paraId="491106DF" w14:textId="77777777" w:rsidR="00000000" w:rsidRDefault="00E23567">
      <w:pPr>
        <w:pStyle w:val="a0"/>
        <w:rPr>
          <w:rtl/>
        </w:rPr>
      </w:pPr>
    </w:p>
    <w:p w14:paraId="2D417E04" w14:textId="77777777" w:rsidR="00000000" w:rsidRDefault="00E23567">
      <w:pPr>
        <w:pStyle w:val="a0"/>
        <w:rPr>
          <w:rFonts w:hint="cs"/>
          <w:rtl/>
        </w:rPr>
      </w:pPr>
      <w:r>
        <w:rPr>
          <w:rFonts w:hint="cs"/>
          <w:rtl/>
        </w:rPr>
        <w:t>בעיקרון, דיני המסחר מחייבים, שכאשר יש חברה בע"מ, אתה לא אחראי לחברה, משום שאם כך, בשביל מה אתה צריך חברה? אחד הדברים בחיי המסחר הוא שאתה הולך לחברה כדי להגן על עצמך שלא יגיעו אליך, אחרת אתה בבעיה. הלכו לדבר מרחיק לכת</w:t>
      </w:r>
      <w:r>
        <w:rPr>
          <w:rFonts w:hint="cs"/>
          <w:rtl/>
        </w:rPr>
        <w:t xml:space="preserve"> </w:t>
      </w:r>
      <w:r>
        <w:rPr>
          <w:rtl/>
        </w:rPr>
        <w:t>–</w:t>
      </w:r>
      <w:r>
        <w:rPr>
          <w:rFonts w:hint="cs"/>
          <w:rtl/>
        </w:rPr>
        <w:t xml:space="preserve"> הרמת מסך </w:t>
      </w:r>
      <w:r>
        <w:rPr>
          <w:rtl/>
        </w:rPr>
        <w:t>–</w:t>
      </w:r>
      <w:r>
        <w:rPr>
          <w:rFonts w:hint="cs"/>
          <w:rtl/>
        </w:rPr>
        <w:t xml:space="preserve"> דהיינו, מנהלי החברה ובעלי המניות אחראים לה, אבל עשו דבר עוד יותר מופרך והלכו רטרואקטיבית. זאת אומרת, שגם חברה שיש לה חוב ארנונה בעבר, אפשר היום ללכת לבעלי המניות שלה ולמנהלים. ללכת עם חקיקה רטרואקטיבית כזאת של הרמת מסך זה בלתי סביר לגמרי. לכן</w:t>
      </w:r>
      <w:r>
        <w:rPr>
          <w:rFonts w:hint="cs"/>
          <w:rtl/>
        </w:rPr>
        <w:t xml:space="preserve"> מציע חבר הכנסת אפללו, שזה לא יהיה רטרואקטיבי. הוא מציע שחובות של חברות עד היום יהיו לפי הדין הישן וחובות שיהיו מעתה ואילך יהיו בשיטה סבירה.</w:t>
      </w:r>
    </w:p>
    <w:p w14:paraId="448C3399" w14:textId="77777777" w:rsidR="00000000" w:rsidRDefault="00E23567">
      <w:pPr>
        <w:pStyle w:val="a0"/>
        <w:rPr>
          <w:rFonts w:hint="cs"/>
          <w:rtl/>
        </w:rPr>
      </w:pPr>
      <w:r>
        <w:rPr>
          <w:rFonts w:hint="cs"/>
          <w:rtl/>
        </w:rPr>
        <w:t xml:space="preserve"> </w:t>
      </w:r>
    </w:p>
    <w:p w14:paraId="51A44DBF" w14:textId="77777777" w:rsidR="00000000" w:rsidRDefault="00E23567">
      <w:pPr>
        <w:pStyle w:val="af0"/>
        <w:rPr>
          <w:rtl/>
        </w:rPr>
      </w:pPr>
      <w:r>
        <w:rPr>
          <w:rFonts w:hint="eastAsia"/>
          <w:rtl/>
        </w:rPr>
        <w:t>אברהם</w:t>
      </w:r>
      <w:r>
        <w:rPr>
          <w:rtl/>
        </w:rPr>
        <w:t xml:space="preserve"> בייגה שוחט (העבודה-מימד):</w:t>
      </w:r>
    </w:p>
    <w:p w14:paraId="27477812" w14:textId="77777777" w:rsidR="00000000" w:rsidRDefault="00E23567">
      <w:pPr>
        <w:pStyle w:val="a0"/>
        <w:rPr>
          <w:rFonts w:hint="cs"/>
          <w:rtl/>
        </w:rPr>
      </w:pPr>
    </w:p>
    <w:p w14:paraId="7BD622A7" w14:textId="77777777" w:rsidR="00000000" w:rsidRDefault="00E23567">
      <w:pPr>
        <w:pStyle w:val="a0"/>
        <w:rPr>
          <w:rFonts w:hint="cs"/>
          <w:rtl/>
        </w:rPr>
      </w:pPr>
      <w:r>
        <w:rPr>
          <w:rFonts w:hint="cs"/>
          <w:rtl/>
        </w:rPr>
        <w:t xml:space="preserve">זה אחרי פסק-דין חלוט, אחרי פסק-דין סופי. </w:t>
      </w:r>
    </w:p>
    <w:p w14:paraId="60FC51E2" w14:textId="77777777" w:rsidR="00000000" w:rsidRDefault="00E23567">
      <w:pPr>
        <w:pStyle w:val="a0"/>
        <w:rPr>
          <w:rFonts w:hint="cs"/>
          <w:rtl/>
        </w:rPr>
      </w:pPr>
    </w:p>
    <w:p w14:paraId="4ADE36A0" w14:textId="77777777" w:rsidR="00000000" w:rsidRDefault="00E23567">
      <w:pPr>
        <w:pStyle w:val="-"/>
        <w:rPr>
          <w:rtl/>
        </w:rPr>
      </w:pPr>
      <w:bookmarkStart w:id="157" w:name="FS000000519T11_02_2004_15_33_56C"/>
      <w:bookmarkEnd w:id="157"/>
      <w:r>
        <w:rPr>
          <w:rtl/>
        </w:rPr>
        <w:t>שר הפנים אברהם פורז:</w:t>
      </w:r>
    </w:p>
    <w:p w14:paraId="49E264B4" w14:textId="77777777" w:rsidR="00000000" w:rsidRDefault="00E23567">
      <w:pPr>
        <w:pStyle w:val="a0"/>
        <w:rPr>
          <w:rtl/>
        </w:rPr>
      </w:pPr>
    </w:p>
    <w:p w14:paraId="0D3E194C" w14:textId="77777777" w:rsidR="00000000" w:rsidRDefault="00E23567">
      <w:pPr>
        <w:pStyle w:val="a0"/>
        <w:rPr>
          <w:rFonts w:hint="cs"/>
          <w:rtl/>
        </w:rPr>
      </w:pPr>
      <w:r>
        <w:rPr>
          <w:rFonts w:hint="cs"/>
          <w:rtl/>
        </w:rPr>
        <w:t>רבותי, אל תדברו</w:t>
      </w:r>
      <w:r>
        <w:rPr>
          <w:rFonts w:hint="cs"/>
          <w:rtl/>
        </w:rPr>
        <w:t xml:space="preserve"> דמגוגיה. זה לא ראוי לחקיקה רטרואקטיבית. אתה לא מטיל רטרואקטיבית על מנהל חברה חובות שהחברה צברה לפני שנים. </w:t>
      </w:r>
    </w:p>
    <w:p w14:paraId="225D2C2A" w14:textId="77777777" w:rsidR="00000000" w:rsidRDefault="00E23567">
      <w:pPr>
        <w:pStyle w:val="a0"/>
        <w:rPr>
          <w:rFonts w:hint="cs"/>
          <w:rtl/>
        </w:rPr>
      </w:pPr>
    </w:p>
    <w:p w14:paraId="6B73F988" w14:textId="77777777" w:rsidR="00000000" w:rsidRDefault="00E23567">
      <w:pPr>
        <w:pStyle w:val="af0"/>
        <w:rPr>
          <w:rtl/>
        </w:rPr>
      </w:pPr>
      <w:r>
        <w:rPr>
          <w:rFonts w:hint="eastAsia"/>
          <w:rtl/>
        </w:rPr>
        <w:t>אברהם</w:t>
      </w:r>
      <w:r>
        <w:rPr>
          <w:rtl/>
        </w:rPr>
        <w:t xml:space="preserve"> בייגה שוחט (העבודה-מימד):</w:t>
      </w:r>
    </w:p>
    <w:p w14:paraId="5B38D209" w14:textId="77777777" w:rsidR="00000000" w:rsidRDefault="00E23567">
      <w:pPr>
        <w:pStyle w:val="a0"/>
        <w:rPr>
          <w:rFonts w:hint="cs"/>
          <w:rtl/>
        </w:rPr>
      </w:pPr>
    </w:p>
    <w:p w14:paraId="2DDE9862" w14:textId="77777777" w:rsidR="00000000" w:rsidRDefault="00E23567">
      <w:pPr>
        <w:pStyle w:val="a0"/>
        <w:rPr>
          <w:rFonts w:hint="cs"/>
          <w:rtl/>
        </w:rPr>
      </w:pPr>
      <w:r>
        <w:rPr>
          <w:rFonts w:hint="cs"/>
          <w:rtl/>
        </w:rPr>
        <w:t xml:space="preserve">אחרי זה יבוא ביבי ויגיד שהם לא גובים 10 מיליארדי שקל. </w:t>
      </w:r>
    </w:p>
    <w:p w14:paraId="4F88BDC5" w14:textId="77777777" w:rsidR="00000000" w:rsidRDefault="00E23567">
      <w:pPr>
        <w:pStyle w:val="a0"/>
        <w:rPr>
          <w:rFonts w:hint="cs"/>
          <w:rtl/>
        </w:rPr>
      </w:pPr>
    </w:p>
    <w:p w14:paraId="4BE5040F" w14:textId="77777777" w:rsidR="00000000" w:rsidRDefault="00E23567">
      <w:pPr>
        <w:pStyle w:val="af0"/>
        <w:rPr>
          <w:rtl/>
        </w:rPr>
      </w:pPr>
      <w:r>
        <w:rPr>
          <w:rFonts w:hint="eastAsia"/>
          <w:rtl/>
        </w:rPr>
        <w:t>חיים</w:t>
      </w:r>
      <w:r>
        <w:rPr>
          <w:rtl/>
        </w:rPr>
        <w:t xml:space="preserve"> אורון (מרצ):</w:t>
      </w:r>
    </w:p>
    <w:p w14:paraId="2BD996F5" w14:textId="77777777" w:rsidR="00000000" w:rsidRDefault="00E23567">
      <w:pPr>
        <w:pStyle w:val="a0"/>
        <w:rPr>
          <w:rFonts w:hint="cs"/>
          <w:rtl/>
        </w:rPr>
      </w:pPr>
    </w:p>
    <w:p w14:paraId="5580F0DF" w14:textId="77777777" w:rsidR="00000000" w:rsidRDefault="00E23567">
      <w:pPr>
        <w:pStyle w:val="a0"/>
        <w:rPr>
          <w:rFonts w:hint="cs"/>
          <w:rtl/>
        </w:rPr>
      </w:pPr>
      <w:r>
        <w:rPr>
          <w:rFonts w:hint="cs"/>
          <w:rtl/>
        </w:rPr>
        <w:t>תציע שמיטת חובות ארנונה - - -</w:t>
      </w:r>
    </w:p>
    <w:p w14:paraId="4EA579DF" w14:textId="77777777" w:rsidR="00000000" w:rsidRDefault="00E23567">
      <w:pPr>
        <w:pStyle w:val="a0"/>
        <w:rPr>
          <w:rFonts w:hint="cs"/>
          <w:rtl/>
        </w:rPr>
      </w:pPr>
    </w:p>
    <w:p w14:paraId="3D413834" w14:textId="77777777" w:rsidR="00000000" w:rsidRDefault="00E23567">
      <w:pPr>
        <w:pStyle w:val="af1"/>
        <w:rPr>
          <w:rtl/>
        </w:rPr>
      </w:pPr>
      <w:r>
        <w:rPr>
          <w:rtl/>
        </w:rPr>
        <w:t>היו"ר אל</w:t>
      </w:r>
      <w:r>
        <w:rPr>
          <w:rtl/>
        </w:rPr>
        <w:t>י בן-מנחם:</w:t>
      </w:r>
    </w:p>
    <w:p w14:paraId="0A15F4B7" w14:textId="77777777" w:rsidR="00000000" w:rsidRDefault="00E23567">
      <w:pPr>
        <w:pStyle w:val="a0"/>
        <w:rPr>
          <w:rtl/>
        </w:rPr>
      </w:pPr>
    </w:p>
    <w:p w14:paraId="0759D172" w14:textId="77777777" w:rsidR="00000000" w:rsidRDefault="00E23567">
      <w:pPr>
        <w:pStyle w:val="a0"/>
        <w:rPr>
          <w:rFonts w:hint="cs"/>
          <w:rtl/>
        </w:rPr>
      </w:pPr>
      <w:r>
        <w:rPr>
          <w:rFonts w:hint="cs"/>
          <w:rtl/>
        </w:rPr>
        <w:t>תודה. חבר הכנסת אופיר פינס מתנגד. בבקשה, שלוש דקות.</w:t>
      </w:r>
    </w:p>
    <w:p w14:paraId="1BC4C866" w14:textId="77777777" w:rsidR="00000000" w:rsidRDefault="00E23567">
      <w:pPr>
        <w:pStyle w:val="a0"/>
        <w:rPr>
          <w:rFonts w:hint="cs"/>
          <w:rtl/>
        </w:rPr>
      </w:pPr>
    </w:p>
    <w:p w14:paraId="6748BD8E" w14:textId="77777777" w:rsidR="00000000" w:rsidRDefault="00E23567">
      <w:pPr>
        <w:pStyle w:val="a"/>
        <w:rPr>
          <w:rtl/>
        </w:rPr>
      </w:pPr>
      <w:bookmarkStart w:id="158" w:name="FS000000455T11_02_2004_15_34_40"/>
      <w:bookmarkStart w:id="159" w:name="_Toc67150143"/>
      <w:bookmarkEnd w:id="158"/>
      <w:r>
        <w:rPr>
          <w:rFonts w:hint="eastAsia"/>
          <w:rtl/>
        </w:rPr>
        <w:t>אופיר</w:t>
      </w:r>
      <w:r>
        <w:rPr>
          <w:rtl/>
        </w:rPr>
        <w:t xml:space="preserve"> פינס-פז (העבודה-מימד):</w:t>
      </w:r>
      <w:bookmarkEnd w:id="159"/>
    </w:p>
    <w:p w14:paraId="6C9CDBE1" w14:textId="77777777" w:rsidR="00000000" w:rsidRDefault="00E23567">
      <w:pPr>
        <w:pStyle w:val="a0"/>
        <w:rPr>
          <w:rFonts w:hint="cs"/>
          <w:rtl/>
        </w:rPr>
      </w:pPr>
    </w:p>
    <w:p w14:paraId="58AC4B23" w14:textId="77777777" w:rsidR="00000000" w:rsidRDefault="00E23567">
      <w:pPr>
        <w:pStyle w:val="a0"/>
        <w:rPr>
          <w:rFonts w:hint="cs"/>
          <w:rtl/>
        </w:rPr>
      </w:pPr>
      <w:r>
        <w:rPr>
          <w:rFonts w:hint="cs"/>
          <w:rtl/>
        </w:rPr>
        <w:t>אדוני היושב-ראש, קודם כול, אני רוצה להציע למציעי הצעת החוק, כדי למנוע את ההתבזות שלהם, למשוך את הצעת החוק, ואני מבטיח לא לומר מלה ולרדת מהדוכן. אתם מסכימים? מסכי</w:t>
      </w:r>
      <w:r>
        <w:rPr>
          <w:rFonts w:hint="cs"/>
          <w:rtl/>
        </w:rPr>
        <w:t>מים?</w:t>
      </w:r>
    </w:p>
    <w:p w14:paraId="64CB560E" w14:textId="77777777" w:rsidR="00000000" w:rsidRDefault="00E23567">
      <w:pPr>
        <w:pStyle w:val="a0"/>
        <w:rPr>
          <w:rFonts w:hint="cs"/>
          <w:rtl/>
        </w:rPr>
      </w:pPr>
    </w:p>
    <w:p w14:paraId="67B136D8" w14:textId="77777777" w:rsidR="00000000" w:rsidRDefault="00E23567">
      <w:pPr>
        <w:pStyle w:val="af0"/>
        <w:rPr>
          <w:rtl/>
        </w:rPr>
      </w:pPr>
      <w:r>
        <w:rPr>
          <w:rFonts w:hint="eastAsia"/>
          <w:rtl/>
        </w:rPr>
        <w:t>גדעון</w:t>
      </w:r>
      <w:r>
        <w:rPr>
          <w:rtl/>
        </w:rPr>
        <w:t xml:space="preserve"> סער (הליכוד):</w:t>
      </w:r>
    </w:p>
    <w:p w14:paraId="1491DB8E" w14:textId="77777777" w:rsidR="00000000" w:rsidRDefault="00E23567">
      <w:pPr>
        <w:pStyle w:val="a0"/>
        <w:rPr>
          <w:rFonts w:hint="cs"/>
          <w:rtl/>
        </w:rPr>
      </w:pPr>
    </w:p>
    <w:p w14:paraId="3AA09D52" w14:textId="77777777" w:rsidR="00000000" w:rsidRDefault="00E23567">
      <w:pPr>
        <w:pStyle w:val="a0"/>
        <w:rPr>
          <w:rFonts w:hint="cs"/>
          <w:rtl/>
        </w:rPr>
      </w:pPr>
      <w:r>
        <w:rPr>
          <w:rFonts w:hint="cs"/>
          <w:rtl/>
        </w:rPr>
        <w:t xml:space="preserve">לא. </w:t>
      </w:r>
    </w:p>
    <w:p w14:paraId="3EC0183F" w14:textId="77777777" w:rsidR="00000000" w:rsidRDefault="00E23567">
      <w:pPr>
        <w:pStyle w:val="a0"/>
        <w:rPr>
          <w:rFonts w:hint="cs"/>
          <w:rtl/>
        </w:rPr>
      </w:pPr>
    </w:p>
    <w:p w14:paraId="6A6F1156" w14:textId="77777777" w:rsidR="00000000" w:rsidRDefault="00E23567">
      <w:pPr>
        <w:pStyle w:val="af0"/>
        <w:rPr>
          <w:rtl/>
        </w:rPr>
      </w:pPr>
      <w:r>
        <w:rPr>
          <w:rFonts w:hint="eastAsia"/>
          <w:rtl/>
        </w:rPr>
        <w:t>מוחמד</w:t>
      </w:r>
      <w:r>
        <w:rPr>
          <w:rtl/>
        </w:rPr>
        <w:t xml:space="preserve"> ברכה (חד"ש-תע"ל):</w:t>
      </w:r>
    </w:p>
    <w:p w14:paraId="41F8F206" w14:textId="77777777" w:rsidR="00000000" w:rsidRDefault="00E23567">
      <w:pPr>
        <w:pStyle w:val="a0"/>
        <w:rPr>
          <w:rFonts w:hint="cs"/>
          <w:rtl/>
        </w:rPr>
      </w:pPr>
    </w:p>
    <w:p w14:paraId="0669AB99" w14:textId="77777777" w:rsidR="00000000" w:rsidRDefault="00E23567">
      <w:pPr>
        <w:pStyle w:val="a0"/>
        <w:rPr>
          <w:rFonts w:hint="cs"/>
          <w:rtl/>
        </w:rPr>
      </w:pPr>
      <w:r>
        <w:rPr>
          <w:rFonts w:hint="cs"/>
          <w:rtl/>
        </w:rPr>
        <w:t xml:space="preserve">פינס, את מי הם רוצים לשחד? זה שוחד. </w:t>
      </w:r>
    </w:p>
    <w:p w14:paraId="1EE8B0C6" w14:textId="77777777" w:rsidR="00000000" w:rsidRDefault="00E23567">
      <w:pPr>
        <w:pStyle w:val="af0"/>
        <w:rPr>
          <w:rFonts w:hint="cs"/>
          <w:rtl/>
        </w:rPr>
      </w:pPr>
    </w:p>
    <w:p w14:paraId="5FD26B80" w14:textId="77777777" w:rsidR="00000000" w:rsidRDefault="00E23567">
      <w:pPr>
        <w:pStyle w:val="-"/>
        <w:rPr>
          <w:rtl/>
        </w:rPr>
      </w:pPr>
    </w:p>
    <w:p w14:paraId="267309F5" w14:textId="77777777" w:rsidR="00000000" w:rsidRDefault="00E23567">
      <w:pPr>
        <w:pStyle w:val="-"/>
        <w:rPr>
          <w:rtl/>
        </w:rPr>
      </w:pPr>
      <w:r>
        <w:rPr>
          <w:rFonts w:hint="eastAsia"/>
          <w:rtl/>
        </w:rPr>
        <w:t>אופיר</w:t>
      </w:r>
      <w:r>
        <w:rPr>
          <w:rtl/>
        </w:rPr>
        <w:t xml:space="preserve"> פינס-פז (העבודה-מימד):</w:t>
      </w:r>
    </w:p>
    <w:p w14:paraId="2651CA88" w14:textId="77777777" w:rsidR="00000000" w:rsidRDefault="00E23567">
      <w:pPr>
        <w:pStyle w:val="a0"/>
        <w:rPr>
          <w:rFonts w:hint="cs"/>
          <w:rtl/>
        </w:rPr>
      </w:pPr>
    </w:p>
    <w:p w14:paraId="2AD384AC" w14:textId="77777777" w:rsidR="00000000" w:rsidRDefault="00E23567">
      <w:pPr>
        <w:pStyle w:val="a0"/>
        <w:rPr>
          <w:rFonts w:hint="cs"/>
          <w:rtl/>
        </w:rPr>
      </w:pPr>
      <w:r>
        <w:rPr>
          <w:rFonts w:hint="cs"/>
          <w:rtl/>
        </w:rPr>
        <w:t>אדוני היושב-ראש, שר האוצר והשר במשרד האוצר התגוללו אתמול על כל השלטון המקומי, על זה שהוא לא גובה חובות ארנונה, על זה שהוא עושה הנ</w:t>
      </w:r>
      <w:r>
        <w:rPr>
          <w:rFonts w:hint="cs"/>
          <w:rtl/>
        </w:rPr>
        <w:t xml:space="preserve">חות בארנונה, על זה שיש לו מקורבים לצורכי ארנונה, וכאן באים חברי כנסת ומציעים בהליך מזורז, לרבות פטור מחובת הנחה בוועדת הכנסת, עד כדי כך זה חשוב, לפטור מתשלומי ארנונה חייבים רבים מאוד. </w:t>
      </w:r>
    </w:p>
    <w:p w14:paraId="0F9575FB" w14:textId="77777777" w:rsidR="00000000" w:rsidRDefault="00E23567">
      <w:pPr>
        <w:pStyle w:val="a0"/>
        <w:rPr>
          <w:rFonts w:hint="cs"/>
          <w:rtl/>
        </w:rPr>
      </w:pPr>
    </w:p>
    <w:p w14:paraId="73DBDA33" w14:textId="77777777" w:rsidR="00000000" w:rsidRDefault="00E23567">
      <w:pPr>
        <w:pStyle w:val="a0"/>
        <w:ind w:firstLine="0"/>
        <w:rPr>
          <w:rFonts w:hint="cs"/>
          <w:rtl/>
        </w:rPr>
      </w:pPr>
      <w:r>
        <w:rPr>
          <w:rFonts w:hint="cs"/>
          <w:rtl/>
        </w:rPr>
        <w:tab/>
        <w:t>אני אומר לכם: אתם מביישים את הכנסת ואת הממשלה בדילים ובעסקים שאתם מנה</w:t>
      </w:r>
      <w:r>
        <w:rPr>
          <w:rFonts w:hint="cs"/>
          <w:rtl/>
        </w:rPr>
        <w:t xml:space="preserve">לים דרך חקיקה פרטית. זה פשוט לא ייאמן. לציבור אתם אומרים דבר אחד ובחוק אתם מעבירים את הדבר ההפוך. או שאתם דורשים מהרשויות המקומיות לגבות ארנונה, או שאתם קושרים להם את הידיים והרגליים כדי שהם לא יוכלו לגבות ארנונה. אתם פשוט מסנדלים את ראשי הרשויות המקומיות </w:t>
      </w:r>
      <w:r>
        <w:rPr>
          <w:rFonts w:hint="cs"/>
          <w:rtl/>
        </w:rPr>
        <w:t>ולא מאפשרים להם לגבות ארנונה כחוק. אתם נתלים בכל מיני אצטלות של חקיקה רטרואקטיבית. הרמת מסך זה דבר נכון. אגב, ביוזמת חברינו בוועדת הכספים הוחלט שהרמת המסך הזאת תיעשה רק אחרי פסק-דין חלוט.</w:t>
      </w:r>
    </w:p>
    <w:p w14:paraId="544EC353" w14:textId="77777777" w:rsidR="00000000" w:rsidRDefault="00E23567">
      <w:pPr>
        <w:pStyle w:val="a0"/>
        <w:ind w:firstLine="0"/>
        <w:rPr>
          <w:rFonts w:hint="cs"/>
          <w:rtl/>
        </w:rPr>
      </w:pPr>
    </w:p>
    <w:p w14:paraId="6CA81719" w14:textId="77777777" w:rsidR="00000000" w:rsidRDefault="00E23567">
      <w:pPr>
        <w:pStyle w:val="af0"/>
        <w:rPr>
          <w:rtl/>
        </w:rPr>
      </w:pPr>
      <w:r>
        <w:rPr>
          <w:rFonts w:hint="eastAsia"/>
          <w:rtl/>
        </w:rPr>
        <w:t>גלעד</w:t>
      </w:r>
      <w:r>
        <w:rPr>
          <w:rtl/>
        </w:rPr>
        <w:t xml:space="preserve"> ארדן (הליכוד):</w:t>
      </w:r>
    </w:p>
    <w:p w14:paraId="078B1305" w14:textId="77777777" w:rsidR="00000000" w:rsidRDefault="00E23567">
      <w:pPr>
        <w:pStyle w:val="a0"/>
        <w:rPr>
          <w:rFonts w:hint="cs"/>
          <w:rtl/>
        </w:rPr>
      </w:pPr>
    </w:p>
    <w:p w14:paraId="7D6560E2" w14:textId="77777777" w:rsidR="00000000" w:rsidRDefault="00E23567">
      <w:pPr>
        <w:pStyle w:val="a0"/>
        <w:rPr>
          <w:rFonts w:hint="cs"/>
          <w:rtl/>
        </w:rPr>
      </w:pPr>
      <w:r>
        <w:rPr>
          <w:rFonts w:hint="cs"/>
          <w:rtl/>
        </w:rPr>
        <w:t>- - -</w:t>
      </w:r>
    </w:p>
    <w:p w14:paraId="3542B58A" w14:textId="77777777" w:rsidR="00000000" w:rsidRDefault="00E23567">
      <w:pPr>
        <w:pStyle w:val="a0"/>
        <w:ind w:firstLine="0"/>
        <w:rPr>
          <w:rFonts w:hint="cs"/>
          <w:rtl/>
        </w:rPr>
      </w:pPr>
    </w:p>
    <w:p w14:paraId="5B3B374A" w14:textId="77777777" w:rsidR="00000000" w:rsidRDefault="00E23567">
      <w:pPr>
        <w:pStyle w:val="af0"/>
        <w:rPr>
          <w:rtl/>
        </w:rPr>
      </w:pPr>
      <w:r>
        <w:rPr>
          <w:rFonts w:hint="eastAsia"/>
          <w:rtl/>
        </w:rPr>
        <w:t>אברהם</w:t>
      </w:r>
      <w:r>
        <w:rPr>
          <w:rtl/>
        </w:rPr>
        <w:t xml:space="preserve"> בייגה שוחט (העבודה-מימד):</w:t>
      </w:r>
    </w:p>
    <w:p w14:paraId="09C4E8A7" w14:textId="77777777" w:rsidR="00000000" w:rsidRDefault="00E23567">
      <w:pPr>
        <w:pStyle w:val="a0"/>
        <w:rPr>
          <w:rFonts w:hint="cs"/>
          <w:rtl/>
        </w:rPr>
      </w:pPr>
    </w:p>
    <w:p w14:paraId="621E0F2E" w14:textId="77777777" w:rsidR="00000000" w:rsidRDefault="00E23567">
      <w:pPr>
        <w:pStyle w:val="a0"/>
        <w:rPr>
          <w:rFonts w:hint="cs"/>
          <w:rtl/>
        </w:rPr>
      </w:pPr>
      <w:r>
        <w:rPr>
          <w:rFonts w:hint="cs"/>
          <w:rtl/>
        </w:rPr>
        <w:t>- - -</w:t>
      </w:r>
    </w:p>
    <w:p w14:paraId="3639409D" w14:textId="77777777" w:rsidR="00000000" w:rsidRDefault="00E23567">
      <w:pPr>
        <w:pStyle w:val="a0"/>
        <w:ind w:firstLine="0"/>
        <w:rPr>
          <w:rFonts w:hint="cs"/>
          <w:rtl/>
        </w:rPr>
      </w:pPr>
    </w:p>
    <w:p w14:paraId="4D7085E6" w14:textId="77777777" w:rsidR="00000000" w:rsidRDefault="00E23567">
      <w:pPr>
        <w:pStyle w:val="af0"/>
        <w:rPr>
          <w:rtl/>
        </w:rPr>
      </w:pPr>
      <w:r>
        <w:rPr>
          <w:rFonts w:hint="eastAsia"/>
          <w:rtl/>
        </w:rPr>
        <w:t>קריאה</w:t>
      </w:r>
      <w:r>
        <w:rPr>
          <w:rtl/>
        </w:rPr>
        <w:t>:</w:t>
      </w:r>
    </w:p>
    <w:p w14:paraId="70CDB19A" w14:textId="77777777" w:rsidR="00000000" w:rsidRDefault="00E23567">
      <w:pPr>
        <w:pStyle w:val="a0"/>
        <w:rPr>
          <w:rFonts w:hint="cs"/>
          <w:rtl/>
        </w:rPr>
      </w:pPr>
    </w:p>
    <w:p w14:paraId="1E23541D" w14:textId="77777777" w:rsidR="00000000" w:rsidRDefault="00E23567">
      <w:pPr>
        <w:pStyle w:val="a0"/>
        <w:rPr>
          <w:rFonts w:hint="cs"/>
          <w:rtl/>
        </w:rPr>
      </w:pPr>
      <w:r>
        <w:rPr>
          <w:rFonts w:hint="cs"/>
          <w:rtl/>
        </w:rPr>
        <w:t>כמו במה?</w:t>
      </w:r>
    </w:p>
    <w:p w14:paraId="4C5E970E" w14:textId="77777777" w:rsidR="00000000" w:rsidRDefault="00E23567">
      <w:pPr>
        <w:pStyle w:val="a0"/>
        <w:ind w:firstLine="0"/>
        <w:rPr>
          <w:rFonts w:hint="cs"/>
          <w:rtl/>
        </w:rPr>
      </w:pPr>
    </w:p>
    <w:p w14:paraId="63D5C89A" w14:textId="77777777" w:rsidR="00000000" w:rsidRDefault="00E23567">
      <w:pPr>
        <w:pStyle w:val="-"/>
        <w:rPr>
          <w:rtl/>
        </w:rPr>
      </w:pPr>
      <w:bookmarkStart w:id="160" w:name="FS000000455T11_02_2004_15_05_24"/>
      <w:bookmarkStart w:id="161" w:name="FS000000455T11_02_2004_15_05_31C"/>
      <w:bookmarkEnd w:id="160"/>
      <w:bookmarkEnd w:id="161"/>
      <w:r>
        <w:rPr>
          <w:rtl/>
        </w:rPr>
        <w:t>אופיר פינס-פז (העבודה-מימד):</w:t>
      </w:r>
    </w:p>
    <w:p w14:paraId="1B7DB7F4" w14:textId="77777777" w:rsidR="00000000" w:rsidRDefault="00E23567">
      <w:pPr>
        <w:pStyle w:val="a0"/>
        <w:rPr>
          <w:rtl/>
        </w:rPr>
      </w:pPr>
    </w:p>
    <w:p w14:paraId="4106D6B8" w14:textId="77777777" w:rsidR="00000000" w:rsidRDefault="00E23567">
      <w:pPr>
        <w:pStyle w:val="a0"/>
        <w:rPr>
          <w:rFonts w:hint="cs"/>
          <w:rtl/>
        </w:rPr>
      </w:pPr>
      <w:r>
        <w:rPr>
          <w:rFonts w:hint="cs"/>
          <w:rtl/>
        </w:rPr>
        <w:t>כמו שזה לטובת החייב. יותר מזה אי-אפשר ללכת. אתם מרוקנים את החקיקה הזאת מכל תוכן. אתם עושים צחוק מהעבודה, פשוט צחוק מהעבודה. איך אתם יכולים בכלל לנהל משא-ומתן הגון מול השלטון המקומי, כשאתם באים בהצעות חוק מהס</w:t>
      </w:r>
      <w:r>
        <w:rPr>
          <w:rFonts w:hint="cs"/>
          <w:rtl/>
        </w:rPr>
        <w:t xml:space="preserve">וג הזה שקוברות את השלטון המקומי, לטובת אינטרסנטים חייבי ארנונה, כשאתם פשוט לא מאפשרים לו לגבות. </w:t>
      </w:r>
    </w:p>
    <w:p w14:paraId="3E682AD5" w14:textId="77777777" w:rsidR="00000000" w:rsidRDefault="00E23567">
      <w:pPr>
        <w:pStyle w:val="a0"/>
        <w:ind w:firstLine="0"/>
        <w:rPr>
          <w:rFonts w:hint="cs"/>
          <w:rtl/>
        </w:rPr>
      </w:pPr>
    </w:p>
    <w:p w14:paraId="3D400CFD" w14:textId="77777777" w:rsidR="00000000" w:rsidRDefault="00E23567">
      <w:pPr>
        <w:pStyle w:val="af0"/>
        <w:rPr>
          <w:rtl/>
        </w:rPr>
      </w:pPr>
      <w:r>
        <w:rPr>
          <w:rFonts w:hint="eastAsia"/>
          <w:rtl/>
        </w:rPr>
        <w:t>קריאות</w:t>
      </w:r>
      <w:r>
        <w:rPr>
          <w:rtl/>
        </w:rPr>
        <w:t>:</w:t>
      </w:r>
    </w:p>
    <w:p w14:paraId="5D3F170E" w14:textId="77777777" w:rsidR="00000000" w:rsidRDefault="00E23567">
      <w:pPr>
        <w:pStyle w:val="a0"/>
        <w:rPr>
          <w:rFonts w:hint="cs"/>
          <w:rtl/>
        </w:rPr>
      </w:pPr>
    </w:p>
    <w:p w14:paraId="5864696C" w14:textId="77777777" w:rsidR="00000000" w:rsidRDefault="00E23567">
      <w:pPr>
        <w:pStyle w:val="a0"/>
        <w:rPr>
          <w:rFonts w:hint="cs"/>
          <w:rtl/>
        </w:rPr>
      </w:pPr>
      <w:r>
        <w:rPr>
          <w:rFonts w:hint="cs"/>
          <w:rtl/>
        </w:rPr>
        <w:t>- - -</w:t>
      </w:r>
    </w:p>
    <w:p w14:paraId="1F2D3F4F" w14:textId="77777777" w:rsidR="00000000" w:rsidRDefault="00E23567">
      <w:pPr>
        <w:pStyle w:val="a0"/>
        <w:ind w:firstLine="0"/>
        <w:rPr>
          <w:rFonts w:hint="cs"/>
          <w:rtl/>
        </w:rPr>
      </w:pPr>
    </w:p>
    <w:p w14:paraId="25E282D5" w14:textId="77777777" w:rsidR="00000000" w:rsidRDefault="00E23567">
      <w:pPr>
        <w:pStyle w:val="-"/>
        <w:rPr>
          <w:rtl/>
        </w:rPr>
      </w:pPr>
      <w:bookmarkStart w:id="162" w:name="FS000000455T11_02_2004_15_08_50C"/>
      <w:bookmarkEnd w:id="162"/>
      <w:r>
        <w:rPr>
          <w:rtl/>
        </w:rPr>
        <w:t>אופיר פינס-פז (העבודה-מימד):</w:t>
      </w:r>
    </w:p>
    <w:p w14:paraId="7DC1E3A4" w14:textId="77777777" w:rsidR="00000000" w:rsidRDefault="00E23567">
      <w:pPr>
        <w:pStyle w:val="a0"/>
        <w:rPr>
          <w:rtl/>
        </w:rPr>
      </w:pPr>
    </w:p>
    <w:p w14:paraId="1247089C" w14:textId="77777777" w:rsidR="00000000" w:rsidRDefault="00E23567">
      <w:pPr>
        <w:pStyle w:val="a0"/>
        <w:rPr>
          <w:rFonts w:hint="cs"/>
          <w:rtl/>
        </w:rPr>
      </w:pPr>
      <w:r>
        <w:rPr>
          <w:rFonts w:hint="cs"/>
          <w:rtl/>
        </w:rPr>
        <w:t>כן, זה מה שאמרתי. אתם בוכים על חובות הארנונה ואתם מאפשרים. אתם קובעים בחוק שלא ישלמו חובות. זו פשוט שערורייה.</w:t>
      </w:r>
    </w:p>
    <w:p w14:paraId="4A22103A" w14:textId="77777777" w:rsidR="00000000" w:rsidRDefault="00E23567">
      <w:pPr>
        <w:pStyle w:val="a0"/>
        <w:ind w:firstLine="0"/>
        <w:rPr>
          <w:rFonts w:hint="cs"/>
          <w:rtl/>
        </w:rPr>
      </w:pPr>
    </w:p>
    <w:p w14:paraId="17D56CD2" w14:textId="77777777" w:rsidR="00000000" w:rsidRDefault="00E23567">
      <w:pPr>
        <w:pStyle w:val="af0"/>
        <w:rPr>
          <w:rtl/>
        </w:rPr>
      </w:pPr>
      <w:r>
        <w:rPr>
          <w:rFonts w:hint="eastAsia"/>
          <w:rtl/>
        </w:rPr>
        <w:t>א</w:t>
      </w:r>
      <w:r>
        <w:rPr>
          <w:rFonts w:hint="eastAsia"/>
          <w:rtl/>
        </w:rPr>
        <w:t>לי</w:t>
      </w:r>
      <w:r>
        <w:rPr>
          <w:rtl/>
        </w:rPr>
        <w:t xml:space="preserve"> אפללו (הליכוד):</w:t>
      </w:r>
    </w:p>
    <w:p w14:paraId="71BC6F68" w14:textId="77777777" w:rsidR="00000000" w:rsidRDefault="00E23567">
      <w:pPr>
        <w:pStyle w:val="a0"/>
        <w:rPr>
          <w:rFonts w:hint="cs"/>
          <w:rtl/>
        </w:rPr>
      </w:pPr>
    </w:p>
    <w:p w14:paraId="650ACEAF" w14:textId="77777777" w:rsidR="00000000" w:rsidRDefault="00E23567">
      <w:pPr>
        <w:pStyle w:val="a0"/>
        <w:rPr>
          <w:rFonts w:hint="cs"/>
          <w:rtl/>
        </w:rPr>
      </w:pPr>
      <w:r>
        <w:rPr>
          <w:rFonts w:hint="cs"/>
          <w:rtl/>
        </w:rPr>
        <w:t>אתה לא מבין - - -</w:t>
      </w:r>
    </w:p>
    <w:p w14:paraId="6AA7EA9C" w14:textId="77777777" w:rsidR="00000000" w:rsidRDefault="00E23567">
      <w:pPr>
        <w:pStyle w:val="a0"/>
        <w:rPr>
          <w:rFonts w:hint="cs"/>
          <w:rtl/>
        </w:rPr>
      </w:pPr>
    </w:p>
    <w:p w14:paraId="46E0571C" w14:textId="77777777" w:rsidR="00000000" w:rsidRDefault="00E23567">
      <w:pPr>
        <w:pStyle w:val="af0"/>
        <w:rPr>
          <w:rtl/>
        </w:rPr>
      </w:pPr>
      <w:r>
        <w:rPr>
          <w:rFonts w:hint="eastAsia"/>
          <w:rtl/>
        </w:rPr>
        <w:t>יצחק</w:t>
      </w:r>
      <w:r>
        <w:rPr>
          <w:rtl/>
        </w:rPr>
        <w:t xml:space="preserve"> הרצוג (העבודה-מימד):</w:t>
      </w:r>
    </w:p>
    <w:p w14:paraId="277AB15A" w14:textId="77777777" w:rsidR="00000000" w:rsidRDefault="00E23567">
      <w:pPr>
        <w:pStyle w:val="a0"/>
        <w:rPr>
          <w:rFonts w:hint="cs"/>
          <w:rtl/>
        </w:rPr>
      </w:pPr>
    </w:p>
    <w:p w14:paraId="28F29DEB" w14:textId="77777777" w:rsidR="00000000" w:rsidRDefault="00E23567">
      <w:pPr>
        <w:pStyle w:val="a0"/>
        <w:rPr>
          <w:rFonts w:hint="cs"/>
          <w:rtl/>
        </w:rPr>
      </w:pPr>
      <w:r>
        <w:rPr>
          <w:rFonts w:hint="cs"/>
          <w:rtl/>
        </w:rPr>
        <w:t>איפה שר האוצר?</w:t>
      </w:r>
    </w:p>
    <w:p w14:paraId="7EA0FA23" w14:textId="77777777" w:rsidR="00000000" w:rsidRDefault="00E23567">
      <w:pPr>
        <w:pStyle w:val="a0"/>
        <w:ind w:firstLine="0"/>
        <w:rPr>
          <w:rFonts w:hint="cs"/>
          <w:rtl/>
        </w:rPr>
      </w:pPr>
    </w:p>
    <w:p w14:paraId="00A912A5" w14:textId="77777777" w:rsidR="00000000" w:rsidRDefault="00E23567">
      <w:pPr>
        <w:pStyle w:val="-"/>
        <w:rPr>
          <w:rtl/>
        </w:rPr>
      </w:pPr>
      <w:bookmarkStart w:id="163" w:name="FS000000455T11_02_2004_15_09_26C"/>
      <w:bookmarkEnd w:id="163"/>
      <w:r>
        <w:rPr>
          <w:rtl/>
        </w:rPr>
        <w:t>אופיר פינס-פז (העבודה-מימד):</w:t>
      </w:r>
    </w:p>
    <w:p w14:paraId="713CF637" w14:textId="77777777" w:rsidR="00000000" w:rsidRDefault="00E23567">
      <w:pPr>
        <w:pStyle w:val="a0"/>
        <w:rPr>
          <w:rtl/>
        </w:rPr>
      </w:pPr>
    </w:p>
    <w:p w14:paraId="4ABE979D" w14:textId="77777777" w:rsidR="00000000" w:rsidRDefault="00E23567">
      <w:pPr>
        <w:pStyle w:val="a0"/>
        <w:rPr>
          <w:rFonts w:hint="cs"/>
          <w:rtl/>
        </w:rPr>
      </w:pPr>
      <w:r>
        <w:rPr>
          <w:rFonts w:hint="cs"/>
          <w:rtl/>
        </w:rPr>
        <w:t>אני לא מבין? אני מבין אותך טוב מאוד. הבנתי אותך בוועדת הכנסת - - -</w:t>
      </w:r>
    </w:p>
    <w:p w14:paraId="0CCB3C2D" w14:textId="77777777" w:rsidR="00000000" w:rsidRDefault="00E23567">
      <w:pPr>
        <w:pStyle w:val="a0"/>
        <w:ind w:firstLine="0"/>
        <w:rPr>
          <w:rFonts w:hint="cs"/>
          <w:rtl/>
        </w:rPr>
      </w:pPr>
    </w:p>
    <w:p w14:paraId="6BD05187" w14:textId="77777777" w:rsidR="00000000" w:rsidRDefault="00E23567">
      <w:pPr>
        <w:pStyle w:val="af1"/>
        <w:rPr>
          <w:rtl/>
        </w:rPr>
      </w:pPr>
      <w:r>
        <w:rPr>
          <w:rtl/>
        </w:rPr>
        <w:t>היו"ר אלי בן-מנחם:</w:t>
      </w:r>
    </w:p>
    <w:p w14:paraId="31D49750" w14:textId="77777777" w:rsidR="00000000" w:rsidRDefault="00E23567">
      <w:pPr>
        <w:pStyle w:val="a0"/>
        <w:rPr>
          <w:rtl/>
        </w:rPr>
      </w:pPr>
    </w:p>
    <w:p w14:paraId="43BDA7DC" w14:textId="77777777" w:rsidR="00000000" w:rsidRDefault="00E23567">
      <w:pPr>
        <w:pStyle w:val="a0"/>
        <w:rPr>
          <w:rFonts w:hint="cs"/>
          <w:rtl/>
        </w:rPr>
      </w:pPr>
      <w:r>
        <w:rPr>
          <w:rFonts w:hint="cs"/>
          <w:rtl/>
        </w:rPr>
        <w:t>חבר הכנסת אלי אפללו, תרשה לו לסיים.</w:t>
      </w:r>
    </w:p>
    <w:p w14:paraId="5DDD8DEB" w14:textId="77777777" w:rsidR="00000000" w:rsidRDefault="00E23567">
      <w:pPr>
        <w:pStyle w:val="a0"/>
        <w:ind w:firstLine="0"/>
        <w:rPr>
          <w:rFonts w:hint="cs"/>
          <w:rtl/>
        </w:rPr>
      </w:pPr>
    </w:p>
    <w:p w14:paraId="179A58E6" w14:textId="77777777" w:rsidR="00000000" w:rsidRDefault="00E23567">
      <w:pPr>
        <w:pStyle w:val="af0"/>
        <w:rPr>
          <w:rtl/>
        </w:rPr>
      </w:pPr>
      <w:bookmarkStart w:id="164" w:name="FS000000455T11_02_2004_15_10_13C"/>
      <w:bookmarkEnd w:id="164"/>
      <w:r>
        <w:rPr>
          <w:rFonts w:hint="eastAsia"/>
          <w:rtl/>
        </w:rPr>
        <w:t>אלי</w:t>
      </w:r>
      <w:r>
        <w:rPr>
          <w:rtl/>
        </w:rPr>
        <w:t xml:space="preserve"> אפללו (הליכוד):</w:t>
      </w:r>
    </w:p>
    <w:p w14:paraId="175131F2" w14:textId="77777777" w:rsidR="00000000" w:rsidRDefault="00E23567">
      <w:pPr>
        <w:pStyle w:val="a0"/>
        <w:rPr>
          <w:rFonts w:hint="cs"/>
          <w:rtl/>
        </w:rPr>
      </w:pPr>
    </w:p>
    <w:p w14:paraId="20F5C1D8" w14:textId="77777777" w:rsidR="00000000" w:rsidRDefault="00E23567">
      <w:pPr>
        <w:pStyle w:val="a0"/>
        <w:rPr>
          <w:rFonts w:hint="cs"/>
          <w:rtl/>
        </w:rPr>
      </w:pPr>
      <w:r>
        <w:rPr>
          <w:rFonts w:hint="cs"/>
          <w:rtl/>
        </w:rPr>
        <w:t>מה אתם מבינים?</w:t>
      </w:r>
    </w:p>
    <w:p w14:paraId="0F1A4666" w14:textId="77777777" w:rsidR="00000000" w:rsidRDefault="00E23567">
      <w:pPr>
        <w:pStyle w:val="-"/>
        <w:rPr>
          <w:rFonts w:hint="cs"/>
          <w:rtl/>
        </w:rPr>
      </w:pPr>
    </w:p>
    <w:p w14:paraId="7E0B831A" w14:textId="77777777" w:rsidR="00000000" w:rsidRDefault="00E23567">
      <w:pPr>
        <w:pStyle w:val="-"/>
        <w:rPr>
          <w:rtl/>
        </w:rPr>
      </w:pPr>
      <w:r>
        <w:rPr>
          <w:rtl/>
        </w:rPr>
        <w:t>אופיר פינס-פז (העבודה-מימד):</w:t>
      </w:r>
    </w:p>
    <w:p w14:paraId="1AB18AA9" w14:textId="77777777" w:rsidR="00000000" w:rsidRDefault="00E23567">
      <w:pPr>
        <w:pStyle w:val="a0"/>
        <w:rPr>
          <w:rtl/>
        </w:rPr>
      </w:pPr>
    </w:p>
    <w:p w14:paraId="282145F2" w14:textId="77777777" w:rsidR="00000000" w:rsidRDefault="00E23567">
      <w:pPr>
        <w:pStyle w:val="a0"/>
        <w:rPr>
          <w:rFonts w:hint="cs"/>
          <w:rtl/>
        </w:rPr>
      </w:pPr>
      <w:r>
        <w:rPr>
          <w:rFonts w:hint="cs"/>
          <w:rtl/>
        </w:rPr>
        <w:t>חבר הכנסת אפללו, זה שאתה עם כמה חברים בסיעה עושים טובה למישהו באמצעות חוק, היו דברים מעולם. אבל זה שהממשלה, משרד הפנים נותן יד היום לחוק מהסוג הזה, אדוני השר, זה מעיד בעיני על כך, שאתה קודם כול איש מפלגת שינו</w:t>
      </w:r>
      <w:r>
        <w:rPr>
          <w:rFonts w:hint="cs"/>
          <w:rtl/>
        </w:rPr>
        <w:t>י ורק אחר כך שר הפנים. אתה צריך להיות קודם כול שר הפנים ורק אחר כך חבר הכנסת מטעם שינוי, כי יכול להיות שלשינוי יש עניין לפטור את המיליונרים שחייבים ארנונה מתשלום ארנונה לרשויות המקומיות.</w:t>
      </w:r>
    </w:p>
    <w:p w14:paraId="1F851282" w14:textId="77777777" w:rsidR="00000000" w:rsidRDefault="00E23567">
      <w:pPr>
        <w:pStyle w:val="a0"/>
        <w:ind w:firstLine="0"/>
        <w:rPr>
          <w:rFonts w:hint="cs"/>
          <w:rtl/>
        </w:rPr>
      </w:pPr>
    </w:p>
    <w:p w14:paraId="4F23C48A" w14:textId="77777777" w:rsidR="00000000" w:rsidRDefault="00E23567">
      <w:pPr>
        <w:pStyle w:val="af1"/>
        <w:rPr>
          <w:rtl/>
        </w:rPr>
      </w:pPr>
      <w:r>
        <w:rPr>
          <w:rFonts w:hint="eastAsia"/>
          <w:rtl/>
        </w:rPr>
        <w:t>היו</w:t>
      </w:r>
      <w:r>
        <w:rPr>
          <w:rtl/>
        </w:rPr>
        <w:t>"ר אלי בן-מנחם:</w:t>
      </w:r>
    </w:p>
    <w:p w14:paraId="2A37CEA1" w14:textId="77777777" w:rsidR="00000000" w:rsidRDefault="00E23567">
      <w:pPr>
        <w:pStyle w:val="a0"/>
        <w:rPr>
          <w:rFonts w:hint="cs"/>
          <w:rtl/>
        </w:rPr>
      </w:pPr>
    </w:p>
    <w:p w14:paraId="39FED0ED" w14:textId="77777777" w:rsidR="00000000" w:rsidRDefault="00E23567">
      <w:pPr>
        <w:pStyle w:val="a0"/>
        <w:rPr>
          <w:rFonts w:hint="cs"/>
          <w:rtl/>
        </w:rPr>
      </w:pPr>
      <w:r>
        <w:rPr>
          <w:rFonts w:hint="cs"/>
          <w:rtl/>
        </w:rPr>
        <w:t>חבר הכנסת פינס - - -</w:t>
      </w:r>
    </w:p>
    <w:p w14:paraId="7FA1F726" w14:textId="77777777" w:rsidR="00000000" w:rsidRDefault="00E23567">
      <w:pPr>
        <w:pStyle w:val="a0"/>
        <w:ind w:firstLine="0"/>
        <w:rPr>
          <w:rFonts w:hint="cs"/>
          <w:rtl/>
        </w:rPr>
      </w:pPr>
    </w:p>
    <w:p w14:paraId="039371F5" w14:textId="77777777" w:rsidR="00000000" w:rsidRDefault="00E23567">
      <w:pPr>
        <w:pStyle w:val="-"/>
        <w:rPr>
          <w:rtl/>
        </w:rPr>
      </w:pPr>
      <w:bookmarkStart w:id="165" w:name="FS000000455T11_02_2004_15_12_07C"/>
      <w:bookmarkEnd w:id="165"/>
      <w:r>
        <w:rPr>
          <w:rFonts w:hint="eastAsia"/>
          <w:rtl/>
        </w:rPr>
        <w:t>אופיר</w:t>
      </w:r>
      <w:r>
        <w:rPr>
          <w:rtl/>
        </w:rPr>
        <w:t xml:space="preserve"> פינס-פז (העבודה-מימד</w:t>
      </w:r>
      <w:r>
        <w:rPr>
          <w:rtl/>
        </w:rPr>
        <w:t>):</w:t>
      </w:r>
    </w:p>
    <w:p w14:paraId="4A876EF0" w14:textId="77777777" w:rsidR="00000000" w:rsidRDefault="00E23567">
      <w:pPr>
        <w:pStyle w:val="a0"/>
        <w:rPr>
          <w:rFonts w:hint="cs"/>
          <w:rtl/>
        </w:rPr>
      </w:pPr>
    </w:p>
    <w:p w14:paraId="48B7CA19" w14:textId="77777777" w:rsidR="00000000" w:rsidRDefault="00E23567">
      <w:pPr>
        <w:pStyle w:val="a0"/>
        <w:rPr>
          <w:rFonts w:hint="cs"/>
          <w:rtl/>
        </w:rPr>
      </w:pPr>
      <w:r>
        <w:rPr>
          <w:rFonts w:hint="cs"/>
          <w:rtl/>
        </w:rPr>
        <w:t>אתה בניגוד עניינים. אתה חייב לשרת את המשבר ולעזור לפתור את המשבר של השלטון המקומי.</w:t>
      </w:r>
    </w:p>
    <w:p w14:paraId="4DD103E9" w14:textId="77777777" w:rsidR="00000000" w:rsidRDefault="00E23567">
      <w:pPr>
        <w:pStyle w:val="a0"/>
        <w:ind w:firstLine="0"/>
        <w:rPr>
          <w:rFonts w:hint="cs"/>
          <w:rtl/>
        </w:rPr>
      </w:pPr>
    </w:p>
    <w:p w14:paraId="668FF1E3" w14:textId="77777777" w:rsidR="00000000" w:rsidRDefault="00E23567">
      <w:pPr>
        <w:pStyle w:val="af0"/>
        <w:rPr>
          <w:rtl/>
        </w:rPr>
      </w:pPr>
      <w:r>
        <w:rPr>
          <w:rFonts w:hint="eastAsia"/>
          <w:rtl/>
        </w:rPr>
        <w:t>אילן</w:t>
      </w:r>
      <w:r>
        <w:rPr>
          <w:rtl/>
        </w:rPr>
        <w:t xml:space="preserve"> ליבוביץ (שינוי):</w:t>
      </w:r>
    </w:p>
    <w:p w14:paraId="3B3F6F0D" w14:textId="77777777" w:rsidR="00000000" w:rsidRDefault="00E23567">
      <w:pPr>
        <w:pStyle w:val="a0"/>
        <w:rPr>
          <w:rFonts w:hint="cs"/>
          <w:rtl/>
        </w:rPr>
      </w:pPr>
    </w:p>
    <w:p w14:paraId="0B941A8C" w14:textId="77777777" w:rsidR="00000000" w:rsidRDefault="00E23567">
      <w:pPr>
        <w:pStyle w:val="a0"/>
        <w:rPr>
          <w:rFonts w:hint="cs"/>
          <w:rtl/>
        </w:rPr>
      </w:pPr>
      <w:r>
        <w:rPr>
          <w:rFonts w:hint="cs"/>
          <w:rtl/>
        </w:rPr>
        <w:t>- - -</w:t>
      </w:r>
    </w:p>
    <w:p w14:paraId="4BCB11A6" w14:textId="77777777" w:rsidR="00000000" w:rsidRDefault="00E23567">
      <w:pPr>
        <w:pStyle w:val="a0"/>
        <w:ind w:firstLine="0"/>
        <w:rPr>
          <w:rFonts w:hint="cs"/>
          <w:rtl/>
        </w:rPr>
      </w:pPr>
    </w:p>
    <w:p w14:paraId="4870EE43" w14:textId="77777777" w:rsidR="00000000" w:rsidRDefault="00E23567">
      <w:pPr>
        <w:pStyle w:val="-"/>
        <w:rPr>
          <w:rtl/>
        </w:rPr>
      </w:pPr>
      <w:bookmarkStart w:id="166" w:name="FS000000455T11_02_2004_15_12_25C"/>
      <w:bookmarkEnd w:id="166"/>
      <w:r>
        <w:rPr>
          <w:rFonts w:hint="eastAsia"/>
          <w:rtl/>
        </w:rPr>
        <w:t>אופיר</w:t>
      </w:r>
      <w:r>
        <w:rPr>
          <w:rtl/>
        </w:rPr>
        <w:t xml:space="preserve"> פינס-פז (העבודה-מימד):</w:t>
      </w:r>
    </w:p>
    <w:p w14:paraId="2F715BD4" w14:textId="77777777" w:rsidR="00000000" w:rsidRDefault="00E23567">
      <w:pPr>
        <w:pStyle w:val="a0"/>
        <w:rPr>
          <w:rFonts w:hint="cs"/>
          <w:rtl/>
        </w:rPr>
      </w:pPr>
    </w:p>
    <w:p w14:paraId="2ADCA58A" w14:textId="77777777" w:rsidR="00000000" w:rsidRDefault="00E23567">
      <w:pPr>
        <w:pStyle w:val="a0"/>
        <w:rPr>
          <w:rFonts w:hint="cs"/>
          <w:rtl/>
        </w:rPr>
      </w:pPr>
      <w:r>
        <w:rPr>
          <w:rFonts w:hint="cs"/>
          <w:rtl/>
        </w:rPr>
        <w:t>אתם מחריפים את המשבר, אתם מעודדים אי-תשלום חובות, וזו פשוט שערורייה. אני קורא לחברי הכנסת להצביע נגד הצעת הח</w:t>
      </w:r>
      <w:r>
        <w:rPr>
          <w:rFonts w:hint="cs"/>
          <w:rtl/>
        </w:rPr>
        <w:t>וק השערורייתית הזאת. תודה.</w:t>
      </w:r>
    </w:p>
    <w:p w14:paraId="6DC76A95" w14:textId="77777777" w:rsidR="00000000" w:rsidRDefault="00E23567">
      <w:pPr>
        <w:pStyle w:val="a0"/>
        <w:ind w:firstLine="0"/>
        <w:rPr>
          <w:rFonts w:hint="cs"/>
          <w:rtl/>
        </w:rPr>
      </w:pPr>
    </w:p>
    <w:p w14:paraId="1650D2F6" w14:textId="77777777" w:rsidR="00000000" w:rsidRDefault="00E23567">
      <w:pPr>
        <w:pStyle w:val="af0"/>
        <w:rPr>
          <w:rtl/>
        </w:rPr>
      </w:pPr>
      <w:r>
        <w:rPr>
          <w:rFonts w:hint="eastAsia"/>
          <w:rtl/>
        </w:rPr>
        <w:t>גדעון</w:t>
      </w:r>
      <w:r>
        <w:rPr>
          <w:rtl/>
        </w:rPr>
        <w:t xml:space="preserve"> סער (הליכוד):</w:t>
      </w:r>
    </w:p>
    <w:p w14:paraId="35B9F285" w14:textId="77777777" w:rsidR="00000000" w:rsidRDefault="00E23567">
      <w:pPr>
        <w:pStyle w:val="a0"/>
        <w:rPr>
          <w:rFonts w:hint="cs"/>
          <w:rtl/>
        </w:rPr>
      </w:pPr>
    </w:p>
    <w:p w14:paraId="3999B946" w14:textId="77777777" w:rsidR="00000000" w:rsidRDefault="00E23567">
      <w:pPr>
        <w:pStyle w:val="a0"/>
        <w:rPr>
          <w:rFonts w:hint="cs"/>
          <w:rtl/>
        </w:rPr>
      </w:pPr>
      <w:r>
        <w:rPr>
          <w:rFonts w:hint="cs"/>
          <w:rtl/>
        </w:rPr>
        <w:t>- - -</w:t>
      </w:r>
    </w:p>
    <w:p w14:paraId="59658DEA" w14:textId="77777777" w:rsidR="00000000" w:rsidRDefault="00E23567">
      <w:pPr>
        <w:pStyle w:val="a0"/>
        <w:ind w:firstLine="0"/>
        <w:rPr>
          <w:rFonts w:hint="cs"/>
          <w:rtl/>
        </w:rPr>
      </w:pPr>
    </w:p>
    <w:p w14:paraId="280241E5" w14:textId="77777777" w:rsidR="00000000" w:rsidRDefault="00E23567">
      <w:pPr>
        <w:pStyle w:val="af0"/>
        <w:rPr>
          <w:rtl/>
        </w:rPr>
      </w:pPr>
      <w:r>
        <w:rPr>
          <w:rFonts w:hint="eastAsia"/>
          <w:rtl/>
        </w:rPr>
        <w:t>אילן</w:t>
      </w:r>
      <w:r>
        <w:rPr>
          <w:rtl/>
        </w:rPr>
        <w:t xml:space="preserve"> ליבוביץ (שינוי):</w:t>
      </w:r>
    </w:p>
    <w:p w14:paraId="79A6B9A4" w14:textId="77777777" w:rsidR="00000000" w:rsidRDefault="00E23567">
      <w:pPr>
        <w:pStyle w:val="a0"/>
        <w:rPr>
          <w:rFonts w:hint="cs"/>
          <w:rtl/>
        </w:rPr>
      </w:pPr>
    </w:p>
    <w:p w14:paraId="0C2CC56A" w14:textId="77777777" w:rsidR="00000000" w:rsidRDefault="00E23567">
      <w:pPr>
        <w:pStyle w:val="a0"/>
        <w:rPr>
          <w:rFonts w:hint="cs"/>
          <w:rtl/>
        </w:rPr>
      </w:pPr>
      <w:r>
        <w:rPr>
          <w:rFonts w:hint="cs"/>
          <w:rtl/>
        </w:rPr>
        <w:t>- - -</w:t>
      </w:r>
    </w:p>
    <w:p w14:paraId="2C9E184D" w14:textId="77777777" w:rsidR="00000000" w:rsidRDefault="00E23567">
      <w:pPr>
        <w:pStyle w:val="a0"/>
        <w:ind w:firstLine="0"/>
        <w:rPr>
          <w:rFonts w:hint="cs"/>
          <w:rtl/>
        </w:rPr>
      </w:pPr>
    </w:p>
    <w:p w14:paraId="4816FC91" w14:textId="77777777" w:rsidR="00000000" w:rsidRDefault="00E23567">
      <w:pPr>
        <w:pStyle w:val="af1"/>
        <w:rPr>
          <w:rtl/>
        </w:rPr>
      </w:pPr>
      <w:r>
        <w:rPr>
          <w:rtl/>
        </w:rPr>
        <w:t>היו"ר אלי בן-מנחם:</w:t>
      </w:r>
    </w:p>
    <w:p w14:paraId="34E4222A" w14:textId="77777777" w:rsidR="00000000" w:rsidRDefault="00E23567">
      <w:pPr>
        <w:pStyle w:val="a0"/>
        <w:rPr>
          <w:rtl/>
        </w:rPr>
      </w:pPr>
    </w:p>
    <w:p w14:paraId="2EFF76C8" w14:textId="77777777" w:rsidR="00000000" w:rsidRDefault="00E23567">
      <w:pPr>
        <w:pStyle w:val="a0"/>
        <w:rPr>
          <w:rFonts w:hint="cs"/>
          <w:rtl/>
        </w:rPr>
      </w:pPr>
      <w:r>
        <w:rPr>
          <w:rFonts w:hint="cs"/>
          <w:rtl/>
        </w:rPr>
        <w:t xml:space="preserve">תודה לחבר הכנסת אופיר פינס. רבותי, חברי הכנסת נא לשבת. </w:t>
      </w:r>
    </w:p>
    <w:p w14:paraId="197CA21D" w14:textId="77777777" w:rsidR="00000000" w:rsidRDefault="00E23567">
      <w:pPr>
        <w:pStyle w:val="a0"/>
        <w:rPr>
          <w:rFonts w:hint="cs"/>
          <w:rtl/>
        </w:rPr>
      </w:pPr>
    </w:p>
    <w:p w14:paraId="5D63E2A3" w14:textId="77777777" w:rsidR="00000000" w:rsidRDefault="00E23567">
      <w:pPr>
        <w:pStyle w:val="a0"/>
        <w:rPr>
          <w:rFonts w:hint="cs"/>
          <w:rtl/>
        </w:rPr>
      </w:pPr>
      <w:r>
        <w:rPr>
          <w:rFonts w:hint="cs"/>
          <w:rtl/>
        </w:rPr>
        <w:t>אנחנו עוברים להצבעה. רבותי חברי הכנסת, אנחנו מצביעים על הצעת חוק המדיניות הכלכלית לשנת הכספים</w:t>
      </w:r>
      <w:r>
        <w:rPr>
          <w:rFonts w:hint="cs"/>
          <w:rtl/>
        </w:rPr>
        <w:t xml:space="preserve"> 2004 (תיקוני חקיקה) (תיקון </w:t>
      </w:r>
      <w:r>
        <w:rPr>
          <w:rtl/>
        </w:rPr>
        <w:t>–</w:t>
      </w:r>
      <w:r>
        <w:rPr>
          <w:rFonts w:hint="cs"/>
          <w:rtl/>
        </w:rPr>
        <w:t xml:space="preserve"> תחולת התיקון לחוק ההסדרים 1992), התשס"ד-2004. הממשלה תומכת. ההצבעה החלה.</w:t>
      </w:r>
    </w:p>
    <w:p w14:paraId="5BFA7894" w14:textId="77777777" w:rsidR="00000000" w:rsidRDefault="00E23567">
      <w:pPr>
        <w:pStyle w:val="a0"/>
        <w:ind w:firstLine="0"/>
        <w:rPr>
          <w:rFonts w:hint="cs"/>
        </w:rPr>
      </w:pPr>
    </w:p>
    <w:p w14:paraId="32F0BF27" w14:textId="77777777" w:rsidR="00000000" w:rsidRDefault="00E23567">
      <w:pPr>
        <w:pStyle w:val="ab"/>
        <w:bidi/>
        <w:rPr>
          <w:rFonts w:hint="cs"/>
          <w:rtl/>
        </w:rPr>
      </w:pPr>
      <w:r>
        <w:rPr>
          <w:rFonts w:hint="cs"/>
          <w:rtl/>
        </w:rPr>
        <w:t>הצבעה מס' 4</w:t>
      </w:r>
    </w:p>
    <w:p w14:paraId="58E1F888" w14:textId="77777777" w:rsidR="00000000" w:rsidRDefault="00E23567">
      <w:pPr>
        <w:pStyle w:val="a0"/>
        <w:rPr>
          <w:rFonts w:hint="cs"/>
          <w:rtl/>
        </w:rPr>
      </w:pPr>
    </w:p>
    <w:p w14:paraId="7008708A" w14:textId="77777777" w:rsidR="00000000" w:rsidRDefault="00E2356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40</w:t>
      </w:r>
    </w:p>
    <w:p w14:paraId="0ED256FF" w14:textId="77777777" w:rsidR="00000000" w:rsidRDefault="00E23567">
      <w:pPr>
        <w:pStyle w:val="ac"/>
        <w:bidi/>
        <w:rPr>
          <w:rFonts w:hint="cs"/>
          <w:rtl/>
        </w:rPr>
      </w:pPr>
      <w:r>
        <w:rPr>
          <w:rFonts w:hint="cs"/>
          <w:rtl/>
        </w:rPr>
        <w:t xml:space="preserve">בעד ההצעה להסיר מסדר-היום את הצעת החוק </w:t>
      </w:r>
      <w:r>
        <w:rPr>
          <w:rtl/>
        </w:rPr>
        <w:t>–</w:t>
      </w:r>
      <w:r>
        <w:rPr>
          <w:rFonts w:hint="cs"/>
          <w:rtl/>
        </w:rPr>
        <w:t xml:space="preserve"> 27</w:t>
      </w:r>
    </w:p>
    <w:p w14:paraId="366027AA" w14:textId="77777777" w:rsidR="00000000" w:rsidRDefault="00E23567">
      <w:pPr>
        <w:pStyle w:val="ac"/>
        <w:bidi/>
        <w:rPr>
          <w:rFonts w:hint="cs"/>
          <w:rtl/>
        </w:rPr>
      </w:pPr>
      <w:r>
        <w:rPr>
          <w:rFonts w:hint="cs"/>
          <w:rtl/>
        </w:rPr>
        <w:t xml:space="preserve">נמנעים </w:t>
      </w:r>
      <w:r>
        <w:rPr>
          <w:rtl/>
        </w:rPr>
        <w:t>–</w:t>
      </w:r>
      <w:r>
        <w:rPr>
          <w:rFonts w:hint="cs"/>
          <w:rtl/>
        </w:rPr>
        <w:t xml:space="preserve"> אין</w:t>
      </w:r>
    </w:p>
    <w:p w14:paraId="21DE72FC" w14:textId="77777777" w:rsidR="00000000" w:rsidRDefault="00E23567">
      <w:pPr>
        <w:pStyle w:val="ad"/>
        <w:bidi/>
        <w:rPr>
          <w:rFonts w:hint="cs"/>
          <w:rtl/>
        </w:rPr>
      </w:pPr>
      <w:r>
        <w:rPr>
          <w:rFonts w:hint="cs"/>
          <w:rtl/>
        </w:rPr>
        <w:t>ההצעה להעביר את הצעת חוק המד</w:t>
      </w:r>
      <w:r>
        <w:rPr>
          <w:rFonts w:hint="cs"/>
          <w:rtl/>
        </w:rPr>
        <w:t xml:space="preserve">יניות הכלכלית לשנת הכספים 2004 (תיקוני חקיקה) (תיקון </w:t>
      </w:r>
      <w:r>
        <w:rPr>
          <w:rtl/>
        </w:rPr>
        <w:t>–</w:t>
      </w:r>
      <w:r>
        <w:rPr>
          <w:rFonts w:hint="cs"/>
          <w:rtl/>
        </w:rPr>
        <w:t xml:space="preserve"> תחולת התיקון לחוק ההסדרים 1992), התשס"ד-2004, לדיון מוקדם בוועדה שתקבע ועדת הכנסת נתקבלה.</w:t>
      </w:r>
    </w:p>
    <w:p w14:paraId="6DEDF94C" w14:textId="77777777" w:rsidR="00000000" w:rsidRDefault="00E23567">
      <w:pPr>
        <w:pStyle w:val="a0"/>
        <w:ind w:firstLine="0"/>
        <w:rPr>
          <w:rFonts w:hint="cs"/>
          <w:rtl/>
        </w:rPr>
      </w:pPr>
    </w:p>
    <w:p w14:paraId="5D81CAF3" w14:textId="77777777" w:rsidR="00000000" w:rsidRDefault="00E23567">
      <w:pPr>
        <w:pStyle w:val="af1"/>
        <w:rPr>
          <w:rtl/>
        </w:rPr>
      </w:pPr>
      <w:r>
        <w:rPr>
          <w:rtl/>
        </w:rPr>
        <w:t>היו"ר אלי בן-מנחם:</w:t>
      </w:r>
    </w:p>
    <w:p w14:paraId="5753AD4F" w14:textId="77777777" w:rsidR="00000000" w:rsidRDefault="00E23567">
      <w:pPr>
        <w:pStyle w:val="a0"/>
        <w:rPr>
          <w:rtl/>
        </w:rPr>
      </w:pPr>
    </w:p>
    <w:p w14:paraId="402C9228" w14:textId="77777777" w:rsidR="00000000" w:rsidRDefault="00E23567">
      <w:pPr>
        <w:pStyle w:val="a0"/>
        <w:rPr>
          <w:rFonts w:hint="cs"/>
          <w:rtl/>
        </w:rPr>
      </w:pPr>
      <w:r>
        <w:rPr>
          <w:rFonts w:hint="cs"/>
          <w:rtl/>
        </w:rPr>
        <w:t>רבותי חברי הכנסת, בתוספת קולו של יושב-ראש הכנסת, חבר הכנסת רובי ריבלין, 41 בעד, 27 נגד, אי</w:t>
      </w:r>
      <w:r>
        <w:rPr>
          <w:rFonts w:hint="cs"/>
          <w:rtl/>
        </w:rPr>
        <w:t xml:space="preserve">ן נמנעים. על כן, הצעת חוק המדיניות הכלכלית לשנת הכספים 2004 (תיקוני חקיקה) (תיקון </w:t>
      </w:r>
      <w:r>
        <w:rPr>
          <w:rtl/>
        </w:rPr>
        <w:t>–</w:t>
      </w:r>
      <w:r>
        <w:rPr>
          <w:rFonts w:hint="cs"/>
          <w:rtl/>
        </w:rPr>
        <w:t xml:space="preserve"> תחולת התיקון לחוק ההסדרים 1992), התשס"ד-2004, תועבר לוועדת הכספים להכנתה לקריאה ראשונה.</w:t>
      </w:r>
    </w:p>
    <w:p w14:paraId="08EFD5F0" w14:textId="77777777" w:rsidR="00000000" w:rsidRDefault="00E23567">
      <w:pPr>
        <w:pStyle w:val="a0"/>
        <w:ind w:firstLine="0"/>
        <w:rPr>
          <w:rFonts w:hint="cs"/>
          <w:rtl/>
        </w:rPr>
      </w:pPr>
    </w:p>
    <w:p w14:paraId="73EEFDA6" w14:textId="77777777" w:rsidR="00000000" w:rsidRDefault="00E23567">
      <w:pPr>
        <w:pStyle w:val="af0"/>
        <w:rPr>
          <w:rtl/>
        </w:rPr>
      </w:pPr>
      <w:r>
        <w:rPr>
          <w:rFonts w:hint="eastAsia"/>
          <w:rtl/>
        </w:rPr>
        <w:t>אופיר</w:t>
      </w:r>
      <w:r>
        <w:rPr>
          <w:rtl/>
        </w:rPr>
        <w:t xml:space="preserve"> פינס-פז (העבודה-מימד):</w:t>
      </w:r>
    </w:p>
    <w:p w14:paraId="3285C29D" w14:textId="77777777" w:rsidR="00000000" w:rsidRDefault="00E23567">
      <w:pPr>
        <w:pStyle w:val="a0"/>
        <w:rPr>
          <w:rFonts w:hint="cs"/>
          <w:rtl/>
        </w:rPr>
      </w:pPr>
    </w:p>
    <w:p w14:paraId="5087DDDF" w14:textId="77777777" w:rsidR="00000000" w:rsidRDefault="00E23567">
      <w:pPr>
        <w:pStyle w:val="a0"/>
        <w:rPr>
          <w:rFonts w:hint="cs"/>
          <w:rtl/>
        </w:rPr>
      </w:pPr>
      <w:r>
        <w:rPr>
          <w:rFonts w:hint="cs"/>
          <w:rtl/>
        </w:rPr>
        <w:t>לוועדת הכלכלה.</w:t>
      </w:r>
    </w:p>
    <w:p w14:paraId="07578FE1" w14:textId="77777777" w:rsidR="00000000" w:rsidRDefault="00E23567">
      <w:pPr>
        <w:pStyle w:val="a0"/>
        <w:ind w:firstLine="0"/>
        <w:rPr>
          <w:rFonts w:hint="cs"/>
          <w:rtl/>
        </w:rPr>
      </w:pPr>
    </w:p>
    <w:p w14:paraId="45375260" w14:textId="77777777" w:rsidR="00000000" w:rsidRDefault="00E23567">
      <w:pPr>
        <w:pStyle w:val="af1"/>
        <w:rPr>
          <w:rtl/>
        </w:rPr>
      </w:pPr>
      <w:r>
        <w:rPr>
          <w:rtl/>
        </w:rPr>
        <w:t>היו"ר אלי בן-מנחם:</w:t>
      </w:r>
    </w:p>
    <w:p w14:paraId="76600A15" w14:textId="77777777" w:rsidR="00000000" w:rsidRDefault="00E23567">
      <w:pPr>
        <w:pStyle w:val="a0"/>
        <w:rPr>
          <w:rtl/>
        </w:rPr>
      </w:pPr>
    </w:p>
    <w:p w14:paraId="5D6FC655" w14:textId="77777777" w:rsidR="00000000" w:rsidRDefault="00E23567">
      <w:pPr>
        <w:pStyle w:val="a0"/>
        <w:rPr>
          <w:rFonts w:hint="cs"/>
          <w:rtl/>
        </w:rPr>
      </w:pPr>
      <w:r>
        <w:rPr>
          <w:rFonts w:hint="cs"/>
          <w:rtl/>
        </w:rPr>
        <w:t xml:space="preserve">ועדת הכנסת תחליט </w:t>
      </w:r>
      <w:r>
        <w:rPr>
          <w:rFonts w:hint="cs"/>
          <w:rtl/>
        </w:rPr>
        <w:t>לאן יגיע החוק.</w:t>
      </w:r>
    </w:p>
    <w:p w14:paraId="24188AB7" w14:textId="77777777" w:rsidR="00000000" w:rsidRDefault="00E23567">
      <w:pPr>
        <w:pStyle w:val="a0"/>
        <w:rPr>
          <w:rFonts w:hint="cs"/>
          <w:rtl/>
        </w:rPr>
      </w:pPr>
    </w:p>
    <w:p w14:paraId="5C8E4E2B" w14:textId="77777777" w:rsidR="00000000" w:rsidRDefault="00E23567">
      <w:pPr>
        <w:pStyle w:val="a0"/>
        <w:ind w:firstLine="0"/>
        <w:rPr>
          <w:rFonts w:hint="cs"/>
          <w:rtl/>
        </w:rPr>
      </w:pPr>
    </w:p>
    <w:p w14:paraId="5A59B098" w14:textId="77777777" w:rsidR="00000000" w:rsidRDefault="00E23567">
      <w:pPr>
        <w:pStyle w:val="a2"/>
        <w:rPr>
          <w:rtl/>
        </w:rPr>
      </w:pPr>
    </w:p>
    <w:p w14:paraId="3DD8A36A" w14:textId="77777777" w:rsidR="00000000" w:rsidRDefault="00E23567">
      <w:pPr>
        <w:pStyle w:val="a2"/>
        <w:rPr>
          <w:rFonts w:hint="cs"/>
          <w:rtl/>
        </w:rPr>
      </w:pPr>
      <w:bookmarkStart w:id="167" w:name="CS22255FI0022255T11_02_2004_15_20_58"/>
      <w:bookmarkStart w:id="168" w:name="_Toc67150144"/>
      <w:bookmarkEnd w:id="167"/>
      <w:r>
        <w:rPr>
          <w:rtl/>
        </w:rPr>
        <w:t>הצעת חוק הלוואות לדיור (תיקון - ועדה מיוחדת), התשס"ג-2003</w:t>
      </w:r>
      <w:bookmarkEnd w:id="168"/>
      <w:r>
        <w:rPr>
          <w:rtl/>
        </w:rPr>
        <w:t xml:space="preserve"> </w:t>
      </w:r>
    </w:p>
    <w:p w14:paraId="3B01FE70" w14:textId="77777777" w:rsidR="00000000" w:rsidRDefault="00E23567">
      <w:pPr>
        <w:pStyle w:val="a0"/>
        <w:ind w:firstLine="0"/>
        <w:rPr>
          <w:rFonts w:hint="cs"/>
          <w:rtl/>
        </w:rPr>
      </w:pPr>
      <w:r>
        <w:rPr>
          <w:rtl/>
        </w:rPr>
        <w:t>[נספחות.]</w:t>
      </w:r>
    </w:p>
    <w:p w14:paraId="568ADBDD" w14:textId="77777777" w:rsidR="00000000" w:rsidRDefault="00E23567">
      <w:pPr>
        <w:pStyle w:val="-0"/>
      </w:pPr>
      <w:bookmarkStart w:id="169" w:name="_Toc67150145"/>
      <w:r>
        <w:rPr>
          <w:rFonts w:hint="cs"/>
          <w:rtl/>
        </w:rPr>
        <w:t>(הצעת חבר הכנסת משה גפני)</w:t>
      </w:r>
      <w:bookmarkEnd w:id="169"/>
    </w:p>
    <w:p w14:paraId="28218A93" w14:textId="77777777" w:rsidR="00000000" w:rsidRDefault="00E23567">
      <w:pPr>
        <w:pStyle w:val="a0"/>
        <w:bidi w:val="0"/>
      </w:pPr>
    </w:p>
    <w:p w14:paraId="29CDE259" w14:textId="77777777" w:rsidR="00000000" w:rsidRDefault="00E23567">
      <w:pPr>
        <w:pStyle w:val="a0"/>
        <w:bidi w:val="0"/>
      </w:pPr>
    </w:p>
    <w:p w14:paraId="5A714BF8" w14:textId="77777777" w:rsidR="00000000" w:rsidRDefault="00E23567">
      <w:pPr>
        <w:pStyle w:val="a0"/>
        <w:bidi w:val="0"/>
      </w:pPr>
    </w:p>
    <w:p w14:paraId="477C488D" w14:textId="77777777" w:rsidR="00000000" w:rsidRDefault="00E23567">
      <w:pPr>
        <w:pStyle w:val="af1"/>
        <w:rPr>
          <w:rtl/>
        </w:rPr>
      </w:pPr>
      <w:r>
        <w:rPr>
          <w:rtl/>
        </w:rPr>
        <w:t>היו"ר אלי בן-מנחם:</w:t>
      </w:r>
    </w:p>
    <w:p w14:paraId="05F832CD" w14:textId="77777777" w:rsidR="00000000" w:rsidRDefault="00E23567">
      <w:pPr>
        <w:pStyle w:val="a0"/>
        <w:rPr>
          <w:rtl/>
        </w:rPr>
      </w:pPr>
    </w:p>
    <w:p w14:paraId="1DC19354" w14:textId="77777777" w:rsidR="00000000" w:rsidRDefault="00E23567">
      <w:pPr>
        <w:pStyle w:val="a0"/>
        <w:rPr>
          <w:rFonts w:hint="cs"/>
          <w:rtl/>
        </w:rPr>
      </w:pPr>
      <w:r>
        <w:rPr>
          <w:rFonts w:hint="cs"/>
          <w:rtl/>
        </w:rPr>
        <w:t xml:space="preserve">רבותי חברי הכנסת, אנחנו עוברים לנושא הבא: הצעת חוק הלוואות לדיור (תיקון </w:t>
      </w:r>
      <w:r>
        <w:rPr>
          <w:rtl/>
        </w:rPr>
        <w:t>–</w:t>
      </w:r>
      <w:r>
        <w:rPr>
          <w:rFonts w:hint="cs"/>
          <w:rtl/>
        </w:rPr>
        <w:t xml:space="preserve"> ועדה מיוחדת), התשס"ג-2003, של חבר הכנסת משה גפ</w:t>
      </w:r>
      <w:r>
        <w:rPr>
          <w:rFonts w:hint="cs"/>
          <w:rtl/>
        </w:rPr>
        <w:t>ני, הצעה מס' פ/21. בבקשה.</w:t>
      </w:r>
    </w:p>
    <w:p w14:paraId="263DC17A" w14:textId="77777777" w:rsidR="00000000" w:rsidRDefault="00E23567">
      <w:pPr>
        <w:pStyle w:val="a0"/>
        <w:ind w:firstLine="0"/>
        <w:rPr>
          <w:rFonts w:hint="cs"/>
          <w:rtl/>
        </w:rPr>
      </w:pPr>
    </w:p>
    <w:p w14:paraId="2A34357F" w14:textId="77777777" w:rsidR="00000000" w:rsidRDefault="00E23567">
      <w:pPr>
        <w:pStyle w:val="af0"/>
        <w:rPr>
          <w:rtl/>
        </w:rPr>
      </w:pPr>
      <w:bookmarkStart w:id="170" w:name="FS000000526T11_02_2004_15_24_53"/>
      <w:bookmarkEnd w:id="170"/>
      <w:r>
        <w:rPr>
          <w:rFonts w:hint="eastAsia"/>
          <w:rtl/>
        </w:rPr>
        <w:t>השר</w:t>
      </w:r>
      <w:r>
        <w:rPr>
          <w:rtl/>
        </w:rPr>
        <w:t xml:space="preserve"> גדעון עזרא:</w:t>
      </w:r>
    </w:p>
    <w:p w14:paraId="2FF50A40" w14:textId="77777777" w:rsidR="00000000" w:rsidRDefault="00E23567">
      <w:pPr>
        <w:pStyle w:val="a0"/>
        <w:rPr>
          <w:rFonts w:hint="cs"/>
          <w:rtl/>
        </w:rPr>
      </w:pPr>
    </w:p>
    <w:p w14:paraId="66970D2B" w14:textId="77777777" w:rsidR="00000000" w:rsidRDefault="00E23567">
      <w:pPr>
        <w:pStyle w:val="a0"/>
        <w:rPr>
          <w:rFonts w:hint="cs"/>
          <w:rtl/>
        </w:rPr>
      </w:pPr>
      <w:r>
        <w:rPr>
          <w:rFonts w:hint="cs"/>
          <w:rtl/>
        </w:rPr>
        <w:t>תשובה והצבעה במועד אחר.</w:t>
      </w:r>
    </w:p>
    <w:p w14:paraId="4BE1153E" w14:textId="77777777" w:rsidR="00000000" w:rsidRDefault="00E23567">
      <w:pPr>
        <w:pStyle w:val="a"/>
        <w:rPr>
          <w:rFonts w:hint="cs"/>
          <w:rtl/>
        </w:rPr>
      </w:pPr>
    </w:p>
    <w:p w14:paraId="14F8D793" w14:textId="77777777" w:rsidR="00000000" w:rsidRDefault="00E23567">
      <w:pPr>
        <w:pStyle w:val="a"/>
        <w:rPr>
          <w:rtl/>
        </w:rPr>
      </w:pPr>
      <w:bookmarkStart w:id="171" w:name="FS000000526T11_02_2004_16_19_50"/>
      <w:bookmarkStart w:id="172" w:name="_Toc67150146"/>
      <w:bookmarkEnd w:id="171"/>
      <w:r>
        <w:rPr>
          <w:rFonts w:hint="eastAsia"/>
          <w:rtl/>
        </w:rPr>
        <w:t>משה</w:t>
      </w:r>
      <w:r>
        <w:rPr>
          <w:rtl/>
        </w:rPr>
        <w:t xml:space="preserve"> גפני (יהדות התורה):</w:t>
      </w:r>
      <w:bookmarkEnd w:id="172"/>
    </w:p>
    <w:p w14:paraId="2972D308" w14:textId="77777777" w:rsidR="00000000" w:rsidRDefault="00E23567">
      <w:pPr>
        <w:pStyle w:val="a0"/>
        <w:rPr>
          <w:rFonts w:hint="cs"/>
          <w:rtl/>
        </w:rPr>
      </w:pPr>
    </w:p>
    <w:p w14:paraId="3516AF53" w14:textId="77777777" w:rsidR="00000000" w:rsidRDefault="00E23567">
      <w:pPr>
        <w:pStyle w:val="a0"/>
        <w:rPr>
          <w:rFonts w:hint="cs"/>
          <w:rtl/>
        </w:rPr>
      </w:pPr>
      <w:r>
        <w:rPr>
          <w:rFonts w:hint="cs"/>
          <w:rtl/>
        </w:rPr>
        <w:t xml:space="preserve">אדוני היושב-ראש, רבותי חברי הכנסת, אני מתכבד להגיש לכנסת הצעת חוק הלוואות לדיור (תיקון </w:t>
      </w:r>
      <w:r>
        <w:rPr>
          <w:rtl/>
        </w:rPr>
        <w:t>–</w:t>
      </w:r>
      <w:r>
        <w:rPr>
          <w:rFonts w:hint="cs"/>
          <w:rtl/>
        </w:rPr>
        <w:t xml:space="preserve"> ועדה מיוחדת), התשס"ג-2003. תיקון החוק שהתקבל לאחרונה, סעיף 5א לחוק הלוואו</w:t>
      </w:r>
      <w:r>
        <w:rPr>
          <w:rFonts w:hint="cs"/>
          <w:rtl/>
        </w:rPr>
        <w:t>ת לדיור, התשנ"ב-1992, תיקון שהיתוסף לחוק הזה, מאפשר - -</w:t>
      </w:r>
    </w:p>
    <w:p w14:paraId="4250DFB0" w14:textId="77777777" w:rsidR="00000000" w:rsidRDefault="00E23567">
      <w:pPr>
        <w:pStyle w:val="a0"/>
        <w:ind w:firstLine="0"/>
        <w:rPr>
          <w:rFonts w:hint="cs"/>
          <w:rtl/>
        </w:rPr>
      </w:pPr>
    </w:p>
    <w:p w14:paraId="33A2494A" w14:textId="77777777" w:rsidR="00000000" w:rsidRDefault="00E23567">
      <w:pPr>
        <w:pStyle w:val="af1"/>
        <w:rPr>
          <w:rtl/>
        </w:rPr>
      </w:pPr>
      <w:r>
        <w:rPr>
          <w:rtl/>
        </w:rPr>
        <w:t>היו"ר אלי בן-מנחם:</w:t>
      </w:r>
    </w:p>
    <w:p w14:paraId="73E27A5D" w14:textId="77777777" w:rsidR="00000000" w:rsidRDefault="00E23567">
      <w:pPr>
        <w:pStyle w:val="a0"/>
        <w:rPr>
          <w:rtl/>
        </w:rPr>
      </w:pPr>
    </w:p>
    <w:p w14:paraId="527D43DC" w14:textId="77777777" w:rsidR="00000000" w:rsidRDefault="00E23567">
      <w:pPr>
        <w:pStyle w:val="a0"/>
        <w:rPr>
          <w:rFonts w:hint="cs"/>
          <w:rtl/>
        </w:rPr>
      </w:pPr>
      <w:r>
        <w:rPr>
          <w:rFonts w:hint="cs"/>
          <w:rtl/>
        </w:rPr>
        <w:t>סגן יושב-ראש הכנסת ברכה, אנא ממך.</w:t>
      </w:r>
    </w:p>
    <w:p w14:paraId="2AA1355A" w14:textId="77777777" w:rsidR="00000000" w:rsidRDefault="00E23567">
      <w:pPr>
        <w:pStyle w:val="a0"/>
        <w:ind w:firstLine="0"/>
        <w:rPr>
          <w:rFonts w:hint="cs"/>
          <w:rtl/>
        </w:rPr>
      </w:pPr>
    </w:p>
    <w:p w14:paraId="05887CCA" w14:textId="77777777" w:rsidR="00000000" w:rsidRDefault="00E23567">
      <w:pPr>
        <w:pStyle w:val="-"/>
        <w:rPr>
          <w:rtl/>
        </w:rPr>
      </w:pPr>
      <w:bookmarkStart w:id="173" w:name="FS000000526T11_02_2004_15_26_11C"/>
      <w:bookmarkEnd w:id="173"/>
      <w:r>
        <w:rPr>
          <w:rtl/>
        </w:rPr>
        <w:t>משה גפני (יהדות התורה):</w:t>
      </w:r>
    </w:p>
    <w:p w14:paraId="6028029C" w14:textId="77777777" w:rsidR="00000000" w:rsidRDefault="00E23567">
      <w:pPr>
        <w:pStyle w:val="a0"/>
        <w:rPr>
          <w:rtl/>
        </w:rPr>
      </w:pPr>
    </w:p>
    <w:p w14:paraId="79F90178" w14:textId="77777777" w:rsidR="00000000" w:rsidRDefault="00E23567">
      <w:pPr>
        <w:pStyle w:val="a0"/>
        <w:rPr>
          <w:rFonts w:hint="cs"/>
          <w:rtl/>
        </w:rPr>
      </w:pPr>
      <w:r>
        <w:rPr>
          <w:rFonts w:hint="cs"/>
          <w:rtl/>
        </w:rPr>
        <w:t>- - הקמת ועדה מיוחדת שמטרתה להקל בפירעון תשלומי החזרי הלוואה לדיור לאור מצבו הכלכלי של הלווה. קיימת אפשרות בחוק, ויש וע</w:t>
      </w:r>
      <w:r>
        <w:rPr>
          <w:rFonts w:hint="cs"/>
          <w:rtl/>
        </w:rPr>
        <w:t xml:space="preserve">דה מיוחדת, שלווה שמצבו הכלכלי קשה, הוא קיבל הלוואה לדיור, ועדה מיוחדת דנה בבקשה שלו ומאפשרת לו הקלה בהחזרי המשכנתה. </w:t>
      </w:r>
    </w:p>
    <w:p w14:paraId="60BA60E3" w14:textId="77777777" w:rsidR="00000000" w:rsidRDefault="00E23567">
      <w:pPr>
        <w:pStyle w:val="a0"/>
        <w:rPr>
          <w:rFonts w:hint="cs"/>
          <w:rtl/>
        </w:rPr>
      </w:pPr>
    </w:p>
    <w:p w14:paraId="6923CDE3" w14:textId="77777777" w:rsidR="00000000" w:rsidRDefault="00E23567">
      <w:pPr>
        <w:pStyle w:val="a0"/>
        <w:rPr>
          <w:rFonts w:hint="cs"/>
          <w:rtl/>
        </w:rPr>
      </w:pPr>
      <w:r>
        <w:rPr>
          <w:rFonts w:hint="cs"/>
          <w:rtl/>
        </w:rPr>
        <w:t>מתלונות שהגיעו אלי התברר, שהחוק הזה, בגלל ניסוחו - הלוואה לפי חוק זה, כך כתוב בחוק - בעצם נותן מענה רק למי שהוא לווה לפי החוק הזה. אבל, לג</w:t>
      </w:r>
      <w:r>
        <w:rPr>
          <w:rFonts w:hint="cs"/>
          <w:rtl/>
        </w:rPr>
        <w:t>בי הלוואות שמשרד השיכון נותן לרכישת דירה או סיוע כלשהו בנושא של הדיור או הרחבת דיור, אין ללווה אפשרות להופיע בפני הוועדה ולבקש הקלה בפירעון המשכנתה, מכיוון שהוא לא כלול בהגדרה של לווה "לפי חוק זה". לא מצאתי כל היגיון בשוני בין מי שמקבל הלוואה שהיא הלוואה ל</w:t>
      </w:r>
      <w:r>
        <w:rPr>
          <w:rFonts w:hint="cs"/>
          <w:rtl/>
        </w:rPr>
        <w:t xml:space="preserve">פי החוק הזה, לבין מי שמקבל הלוואה לפי כל תוכנית אחרת שהמדינה מעניקה לו או מאפשרת לו לקבל אותה. </w:t>
      </w:r>
    </w:p>
    <w:p w14:paraId="1D9E6D1C" w14:textId="77777777" w:rsidR="00000000" w:rsidRDefault="00E23567">
      <w:pPr>
        <w:pStyle w:val="a0"/>
        <w:rPr>
          <w:rFonts w:hint="cs"/>
          <w:rtl/>
        </w:rPr>
      </w:pPr>
    </w:p>
    <w:p w14:paraId="61CC975F" w14:textId="77777777" w:rsidR="00000000" w:rsidRDefault="00E23567">
      <w:pPr>
        <w:pStyle w:val="a0"/>
        <w:rPr>
          <w:rFonts w:hint="cs"/>
          <w:rtl/>
        </w:rPr>
      </w:pPr>
      <w:r>
        <w:rPr>
          <w:rFonts w:hint="cs"/>
          <w:rtl/>
        </w:rPr>
        <w:t xml:space="preserve">יש לווים שמקבלים את המשכנתה לפי החוק הזה, ויש לווים שמקבלים את המשכנתה לפי תוכניות מסוג אחר. יש תוכניות שהן אד-הוק, יש תוכניות שהן לפי גודל המשפחה, יש תוכניות </w:t>
      </w:r>
      <w:r>
        <w:rPr>
          <w:rFonts w:hint="cs"/>
          <w:rtl/>
        </w:rPr>
        <w:t>שהן לפי המקום שבו הוא רוכש את הדירה. יש סוגים שונים, שחלקם קבועים וחלקם נעשים לפרק זמן מוגדר, אבל האדם מקבל את המשכנתה לצורך רכישת דירה מן המדינה, אוצר המדינה, משרד הבינוי והשיכון, ואין שום היגיון, מדוע יש אפשרות לאחד, כאשר הוא עומד בתנאים שהוועדה אכן קובע</w:t>
      </w:r>
      <w:r>
        <w:rPr>
          <w:rFonts w:hint="cs"/>
          <w:rtl/>
        </w:rPr>
        <w:t>ת, ואין שום אפשרות - -</w:t>
      </w:r>
    </w:p>
    <w:p w14:paraId="00D80D4E" w14:textId="77777777" w:rsidR="00000000" w:rsidRDefault="00E23567">
      <w:pPr>
        <w:pStyle w:val="a0"/>
        <w:ind w:firstLine="0"/>
        <w:rPr>
          <w:rFonts w:hint="cs"/>
          <w:rtl/>
        </w:rPr>
      </w:pPr>
    </w:p>
    <w:p w14:paraId="7B830B20" w14:textId="77777777" w:rsidR="00000000" w:rsidRDefault="00E23567">
      <w:pPr>
        <w:pStyle w:val="af1"/>
        <w:rPr>
          <w:rtl/>
        </w:rPr>
      </w:pPr>
      <w:r>
        <w:rPr>
          <w:rtl/>
        </w:rPr>
        <w:t>היו"ר אלי בן-מנחם:</w:t>
      </w:r>
    </w:p>
    <w:p w14:paraId="6D4EC7C1" w14:textId="77777777" w:rsidR="00000000" w:rsidRDefault="00E23567">
      <w:pPr>
        <w:pStyle w:val="a0"/>
        <w:rPr>
          <w:rtl/>
        </w:rPr>
      </w:pPr>
    </w:p>
    <w:p w14:paraId="02522988" w14:textId="77777777" w:rsidR="00000000" w:rsidRDefault="00E23567">
      <w:pPr>
        <w:pStyle w:val="a0"/>
        <w:rPr>
          <w:rFonts w:hint="cs"/>
          <w:rtl/>
        </w:rPr>
      </w:pPr>
      <w:r>
        <w:rPr>
          <w:rFonts w:hint="cs"/>
          <w:rtl/>
        </w:rPr>
        <w:t>חבר הכנסת נסים זאב.</w:t>
      </w:r>
    </w:p>
    <w:p w14:paraId="251007F8" w14:textId="77777777" w:rsidR="00000000" w:rsidRDefault="00E23567">
      <w:pPr>
        <w:pStyle w:val="a0"/>
        <w:ind w:firstLine="0"/>
        <w:rPr>
          <w:rFonts w:hint="cs"/>
          <w:rtl/>
        </w:rPr>
      </w:pPr>
    </w:p>
    <w:p w14:paraId="730E8C76" w14:textId="77777777" w:rsidR="00000000" w:rsidRDefault="00E23567">
      <w:pPr>
        <w:pStyle w:val="-"/>
        <w:rPr>
          <w:rtl/>
        </w:rPr>
      </w:pPr>
      <w:bookmarkStart w:id="174" w:name="FS000000526T11_02_2004_15_32_33C"/>
      <w:bookmarkEnd w:id="174"/>
      <w:r>
        <w:rPr>
          <w:rtl/>
        </w:rPr>
        <w:t>משה גפני (יהדות התורה):</w:t>
      </w:r>
    </w:p>
    <w:p w14:paraId="102F73C5" w14:textId="77777777" w:rsidR="00000000" w:rsidRDefault="00E23567">
      <w:pPr>
        <w:pStyle w:val="a0"/>
        <w:rPr>
          <w:rtl/>
        </w:rPr>
      </w:pPr>
    </w:p>
    <w:p w14:paraId="07790B6F" w14:textId="77777777" w:rsidR="00000000" w:rsidRDefault="00E23567">
      <w:pPr>
        <w:pStyle w:val="a0"/>
        <w:rPr>
          <w:rFonts w:hint="cs"/>
          <w:rtl/>
        </w:rPr>
      </w:pPr>
      <w:r>
        <w:rPr>
          <w:rFonts w:hint="cs"/>
          <w:rtl/>
        </w:rPr>
        <w:t>- - לאחר, שמקבל את הסיוע, את המשכנתה, את ההלוואה, לבוא לפני הוועדה ולקבל את ההקלות הללו.</w:t>
      </w:r>
    </w:p>
    <w:p w14:paraId="49B86403" w14:textId="77777777" w:rsidR="00000000" w:rsidRDefault="00E23567">
      <w:pPr>
        <w:pStyle w:val="a0"/>
        <w:rPr>
          <w:rFonts w:hint="cs"/>
          <w:rtl/>
        </w:rPr>
      </w:pPr>
    </w:p>
    <w:p w14:paraId="41E193E4" w14:textId="77777777" w:rsidR="00000000" w:rsidRDefault="00E23567">
      <w:pPr>
        <w:pStyle w:val="a0"/>
        <w:rPr>
          <w:rFonts w:hint="cs"/>
          <w:rtl/>
        </w:rPr>
      </w:pPr>
      <w:r>
        <w:rPr>
          <w:rFonts w:hint="cs"/>
          <w:rtl/>
        </w:rPr>
        <w:t>אדוני היושב-ראש, הממשלה הודיעה שהיא מתנגדת לחוק. קצרה בינתי מלהבין. ניסיתי ל</w:t>
      </w:r>
      <w:r>
        <w:rPr>
          <w:rFonts w:hint="cs"/>
          <w:rtl/>
        </w:rPr>
        <w:t>בדוק למה הממשלה מתנגדת, הרי מה רע בעניין הזה? אם המחוקק קבע והממשלה מבצעת את זה, שאדם שמקבל משכנתה זכאי להופיע בפני הוועדה כאשר הוא זכאי לקבל הקלות בתשלומי המשכנתה, בפירעון המשכנתה, מדוע צריך שיהיה הבדל אם הוא מקבל את המשכנתה לפי סעיף זה או שהוא מקבל לפי ס</w:t>
      </w:r>
      <w:r>
        <w:rPr>
          <w:rFonts w:hint="cs"/>
          <w:rtl/>
        </w:rPr>
        <w:t>עיף אחר, אם הוא מתאים להגדרה של החוק, של לווה לפי חוק זה, או שהוא מתאים להגדרה של זכאות לפי תנאי משרד השיכון? הרי מצבו הכלכלי הוא אותו מצב כלכלי. את ההלוואה הוא קיבל, כל אחד לפי עניינו, בתנאים שהמדינה קבעה. למה הוא לא זכאי? קצרה בינתי מלהבין. דרך אגב, יש ה</w:t>
      </w:r>
      <w:r>
        <w:rPr>
          <w:rFonts w:hint="cs"/>
          <w:rtl/>
        </w:rPr>
        <w:t>רבה דברים בממשלה הזאת שאני לא מבין, וגם את זה לא.</w:t>
      </w:r>
    </w:p>
    <w:p w14:paraId="05F372A4" w14:textId="77777777" w:rsidR="00000000" w:rsidRDefault="00E23567">
      <w:pPr>
        <w:pStyle w:val="a0"/>
        <w:ind w:firstLine="0"/>
        <w:rPr>
          <w:rFonts w:hint="cs"/>
          <w:rtl/>
        </w:rPr>
      </w:pPr>
    </w:p>
    <w:p w14:paraId="6781A4C3" w14:textId="77777777" w:rsidR="00000000" w:rsidRDefault="00E23567">
      <w:pPr>
        <w:pStyle w:val="af0"/>
        <w:rPr>
          <w:rtl/>
        </w:rPr>
      </w:pPr>
      <w:r>
        <w:rPr>
          <w:rFonts w:hint="eastAsia"/>
          <w:rtl/>
        </w:rPr>
        <w:t>שלום</w:t>
      </w:r>
      <w:r>
        <w:rPr>
          <w:rtl/>
        </w:rPr>
        <w:t xml:space="preserve"> שמחון (העבודה-מימד):</w:t>
      </w:r>
    </w:p>
    <w:p w14:paraId="739ACCF7" w14:textId="77777777" w:rsidR="00000000" w:rsidRDefault="00E23567">
      <w:pPr>
        <w:pStyle w:val="a0"/>
        <w:rPr>
          <w:rFonts w:hint="cs"/>
          <w:rtl/>
        </w:rPr>
      </w:pPr>
    </w:p>
    <w:p w14:paraId="14B610CD" w14:textId="77777777" w:rsidR="00000000" w:rsidRDefault="00E23567">
      <w:pPr>
        <w:pStyle w:val="a0"/>
        <w:rPr>
          <w:rFonts w:hint="cs"/>
          <w:rtl/>
        </w:rPr>
      </w:pPr>
      <w:r>
        <w:rPr>
          <w:rFonts w:hint="cs"/>
          <w:rtl/>
        </w:rPr>
        <w:t>זו הצעה לסדר-היום?</w:t>
      </w:r>
    </w:p>
    <w:p w14:paraId="27AF3FB2" w14:textId="77777777" w:rsidR="00000000" w:rsidRDefault="00E23567">
      <w:pPr>
        <w:pStyle w:val="a0"/>
        <w:ind w:firstLine="0"/>
        <w:rPr>
          <w:rFonts w:hint="cs"/>
          <w:rtl/>
        </w:rPr>
      </w:pPr>
    </w:p>
    <w:p w14:paraId="092B647D" w14:textId="77777777" w:rsidR="00000000" w:rsidRDefault="00E23567">
      <w:pPr>
        <w:pStyle w:val="-"/>
        <w:rPr>
          <w:rtl/>
        </w:rPr>
      </w:pPr>
      <w:bookmarkStart w:id="175" w:name="FS000000526T11_02_2004_15_34_55C"/>
      <w:bookmarkEnd w:id="175"/>
      <w:r>
        <w:rPr>
          <w:rtl/>
        </w:rPr>
        <w:t>משה גפני (יהדות התורה):</w:t>
      </w:r>
    </w:p>
    <w:p w14:paraId="60BAB433" w14:textId="77777777" w:rsidR="00000000" w:rsidRDefault="00E23567">
      <w:pPr>
        <w:pStyle w:val="a0"/>
        <w:rPr>
          <w:rtl/>
        </w:rPr>
      </w:pPr>
    </w:p>
    <w:p w14:paraId="759FE97B" w14:textId="77777777" w:rsidR="00000000" w:rsidRDefault="00E23567">
      <w:pPr>
        <w:pStyle w:val="a0"/>
        <w:rPr>
          <w:rFonts w:hint="cs"/>
          <w:rtl/>
        </w:rPr>
      </w:pPr>
      <w:r>
        <w:rPr>
          <w:rFonts w:hint="cs"/>
          <w:rtl/>
        </w:rPr>
        <w:t>זו הצעת חוק. חבר הכנסת שמחון, אתה יודע, יש הרבה מאוד דברים שאני לא מבין בממשלה הזאת, וזה אחד מהם. הלכתי לבדוק במשרד השיכון מה עמדת מש</w:t>
      </w:r>
      <w:r>
        <w:rPr>
          <w:rFonts w:hint="cs"/>
          <w:rtl/>
        </w:rPr>
        <w:t>רד השיכון לגבי החוק הזה. ברשותכם, לא אקרא את הכול, אלא רק את מה שנוגע לענייננו.</w:t>
      </w:r>
    </w:p>
    <w:p w14:paraId="12CD158A" w14:textId="77777777" w:rsidR="00000000" w:rsidRDefault="00E23567">
      <w:pPr>
        <w:pStyle w:val="a0"/>
        <w:rPr>
          <w:rFonts w:hint="cs"/>
          <w:rtl/>
        </w:rPr>
      </w:pPr>
    </w:p>
    <w:p w14:paraId="60BFFA5D" w14:textId="77777777" w:rsidR="00000000" w:rsidRDefault="00E23567">
      <w:pPr>
        <w:pStyle w:val="a0"/>
        <w:rPr>
          <w:rFonts w:hint="cs"/>
          <w:rtl/>
        </w:rPr>
      </w:pPr>
      <w:r>
        <w:rPr>
          <w:rFonts w:hint="cs"/>
          <w:rtl/>
        </w:rPr>
        <w:t xml:space="preserve">אומר משרד השיכון, שהוועדה המיוחדת שדנה במקרים של לווים שקיבלו סיוע מהמדינה בהיותם זכאים על-פי חוק זה, ובמקרים של לווים אשר קיבלו סיוע מהמדינה שלא על-פי חוק זה, אך עדיין מדובר </w:t>
      </w:r>
      <w:r>
        <w:rPr>
          <w:rFonts w:hint="cs"/>
          <w:rtl/>
        </w:rPr>
        <w:t xml:space="preserve">בסיוע שניתן במסגרת תוכניות הסיוע של המדינה - הכול כמובן לרכישת דירה וכו'. זאת אומרת, אומר משרד השיכון, אין הבדל בין מי שקיבל משכנתה לפי ההגדרה של החוק שעליו דיברתי, ובין מי שמקבל סיוע, והוא מוסיף בסוגריים </w:t>
      </w:r>
      <w:r>
        <w:rPr>
          <w:rtl/>
        </w:rPr>
        <w:t>–</w:t>
      </w:r>
      <w:r>
        <w:rPr>
          <w:rFonts w:hint="cs"/>
          <w:rtl/>
        </w:rPr>
        <w:t xml:space="preserve"> כמובן אם מדובר ברכישת דירה. הרי משרד השיכון נותן </w:t>
      </w:r>
      <w:r>
        <w:rPr>
          <w:rFonts w:hint="cs"/>
          <w:rtl/>
        </w:rPr>
        <w:t xml:space="preserve">לו את הסיוע. אומר משרד השיכון: איננו רואים מקום להבחנה בין שתי הקבוצות, כמובן אך ורק ככל שהדברים נוגעים לפעולת הוועדה. </w:t>
      </w:r>
    </w:p>
    <w:p w14:paraId="3FF4BA92" w14:textId="77777777" w:rsidR="00000000" w:rsidRDefault="00E23567">
      <w:pPr>
        <w:pStyle w:val="a0"/>
        <w:ind w:firstLine="0"/>
        <w:rPr>
          <w:rFonts w:hint="cs"/>
          <w:rtl/>
        </w:rPr>
      </w:pPr>
    </w:p>
    <w:p w14:paraId="2AA64563" w14:textId="77777777" w:rsidR="00000000" w:rsidRDefault="00E23567">
      <w:pPr>
        <w:pStyle w:val="a0"/>
        <w:ind w:firstLine="0"/>
        <w:rPr>
          <w:rFonts w:hint="cs"/>
          <w:rtl/>
        </w:rPr>
      </w:pPr>
      <w:r>
        <w:rPr>
          <w:rFonts w:hint="cs"/>
          <w:rtl/>
        </w:rPr>
        <w:t xml:space="preserve"> </w:t>
      </w:r>
      <w:r>
        <w:rPr>
          <w:rFonts w:hint="cs"/>
          <w:rtl/>
        </w:rPr>
        <w:tab/>
        <w:t>אומר המשרד הייעודי, משרד הבינוי והשיכון, שמטפל במתן המשכנתאות ובהחזרים, שזה תפקידו בממשלה, שצריך לתמוך בחוק, החוק נכון. אין מקום לשינ</w:t>
      </w:r>
      <w:r>
        <w:rPr>
          <w:rFonts w:hint="cs"/>
          <w:rtl/>
        </w:rPr>
        <w:t xml:space="preserve">וי </w:t>
      </w:r>
      <w:r>
        <w:rPr>
          <w:rtl/>
        </w:rPr>
        <w:t>–</w:t>
      </w:r>
      <w:r>
        <w:rPr>
          <w:rFonts w:hint="cs"/>
          <w:rtl/>
        </w:rPr>
        <w:t xml:space="preserve"> אין מקום לשינוי כמפלגה, אבל לא לזה התכוונתי - אין מקום לשינוי בין מקבלי משכנתאות לפי תוכנית א' ובין מקבלי משכנתאות לפי תוכנית ב'. משרד השיכון תומך בחוק הזה, ואני, כמובן, אבקש את תמיכת חברי הכנסת בחוק.</w:t>
      </w:r>
    </w:p>
    <w:p w14:paraId="47C0B258" w14:textId="77777777" w:rsidR="00000000" w:rsidRDefault="00E23567">
      <w:pPr>
        <w:pStyle w:val="a0"/>
        <w:ind w:firstLine="0"/>
        <w:rPr>
          <w:rFonts w:hint="cs"/>
          <w:rtl/>
        </w:rPr>
      </w:pPr>
    </w:p>
    <w:p w14:paraId="4686A978" w14:textId="77777777" w:rsidR="00000000" w:rsidRDefault="00E23567">
      <w:pPr>
        <w:pStyle w:val="a0"/>
        <w:ind w:firstLine="0"/>
        <w:rPr>
          <w:rFonts w:hint="cs"/>
          <w:rtl/>
        </w:rPr>
      </w:pPr>
      <w:r>
        <w:rPr>
          <w:rFonts w:hint="cs"/>
          <w:rtl/>
        </w:rPr>
        <w:tab/>
        <w:t>אבל, מכיוון שאני רוצה בכל זאת למצות את הדיונים ע</w:t>
      </w:r>
      <w:r>
        <w:rPr>
          <w:rFonts w:hint="cs"/>
          <w:rtl/>
        </w:rPr>
        <w:t xml:space="preserve">ם המשרדים הרלוונטיים, ומכיוון שאני יודע שאם אני אביא את זה עכשיו להצבעה, מייד ירוצו ויגייסו את כל חברי הקואליציה להצביע נגד, וחלקם אפילו לא ידעו על מה - - - </w:t>
      </w:r>
    </w:p>
    <w:p w14:paraId="37202FB8" w14:textId="77777777" w:rsidR="00000000" w:rsidRDefault="00E23567">
      <w:pPr>
        <w:pStyle w:val="a0"/>
        <w:ind w:firstLine="0"/>
        <w:rPr>
          <w:rFonts w:hint="cs"/>
          <w:rtl/>
        </w:rPr>
      </w:pPr>
    </w:p>
    <w:p w14:paraId="68D3787D" w14:textId="77777777" w:rsidR="00000000" w:rsidRDefault="00E23567">
      <w:pPr>
        <w:pStyle w:val="af0"/>
        <w:rPr>
          <w:rtl/>
        </w:rPr>
      </w:pPr>
      <w:r>
        <w:rPr>
          <w:rFonts w:hint="eastAsia"/>
          <w:rtl/>
        </w:rPr>
        <w:t>ענבל</w:t>
      </w:r>
      <w:r>
        <w:rPr>
          <w:rtl/>
        </w:rPr>
        <w:t xml:space="preserve"> גבריאלי (הליכוד):</w:t>
      </w:r>
    </w:p>
    <w:p w14:paraId="13C23AAA" w14:textId="77777777" w:rsidR="00000000" w:rsidRDefault="00E23567">
      <w:pPr>
        <w:pStyle w:val="a0"/>
        <w:rPr>
          <w:rFonts w:hint="cs"/>
          <w:rtl/>
        </w:rPr>
      </w:pPr>
    </w:p>
    <w:p w14:paraId="1D514AC6" w14:textId="77777777" w:rsidR="00000000" w:rsidRDefault="00E23567">
      <w:pPr>
        <w:pStyle w:val="a0"/>
        <w:rPr>
          <w:rFonts w:hint="cs"/>
          <w:rtl/>
        </w:rPr>
      </w:pPr>
      <w:r>
        <w:rPr>
          <w:rFonts w:hint="cs"/>
          <w:rtl/>
        </w:rPr>
        <w:t xml:space="preserve">- - - </w:t>
      </w:r>
    </w:p>
    <w:p w14:paraId="52AE5E8D" w14:textId="77777777" w:rsidR="00000000" w:rsidRDefault="00E23567">
      <w:pPr>
        <w:pStyle w:val="a0"/>
        <w:ind w:firstLine="0"/>
        <w:rPr>
          <w:rFonts w:hint="cs"/>
          <w:rtl/>
        </w:rPr>
      </w:pPr>
    </w:p>
    <w:p w14:paraId="066E3226" w14:textId="77777777" w:rsidR="00000000" w:rsidRDefault="00E23567">
      <w:pPr>
        <w:pStyle w:val="-"/>
        <w:rPr>
          <w:rtl/>
        </w:rPr>
      </w:pPr>
      <w:bookmarkStart w:id="176" w:name="FS000000526T11_02_2004_15_11_57"/>
      <w:bookmarkStart w:id="177" w:name="FS000000526T11_02_2004_15_12_03C"/>
      <w:bookmarkEnd w:id="176"/>
      <w:bookmarkEnd w:id="177"/>
      <w:r>
        <w:rPr>
          <w:rtl/>
        </w:rPr>
        <w:t>משה גפני (יהדות התורה):</w:t>
      </w:r>
    </w:p>
    <w:p w14:paraId="4C8696FF" w14:textId="77777777" w:rsidR="00000000" w:rsidRDefault="00E23567">
      <w:pPr>
        <w:pStyle w:val="a0"/>
        <w:rPr>
          <w:rtl/>
        </w:rPr>
      </w:pPr>
    </w:p>
    <w:p w14:paraId="625BA181" w14:textId="77777777" w:rsidR="00000000" w:rsidRDefault="00E23567">
      <w:pPr>
        <w:pStyle w:val="a0"/>
        <w:rPr>
          <w:rFonts w:hint="cs"/>
          <w:rtl/>
        </w:rPr>
      </w:pPr>
      <w:r>
        <w:rPr>
          <w:rFonts w:hint="cs"/>
          <w:rtl/>
        </w:rPr>
        <w:t>חברת הכנסת ענבל גבריאלי, כולנו חיים בבית</w:t>
      </w:r>
      <w:r>
        <w:rPr>
          <w:rFonts w:hint="cs"/>
          <w:rtl/>
        </w:rPr>
        <w:t xml:space="preserve"> הזה.</w:t>
      </w:r>
    </w:p>
    <w:p w14:paraId="704FCF24" w14:textId="77777777" w:rsidR="00000000" w:rsidRDefault="00E23567">
      <w:pPr>
        <w:pStyle w:val="a0"/>
        <w:ind w:firstLine="0"/>
        <w:rPr>
          <w:rFonts w:hint="cs"/>
          <w:rtl/>
        </w:rPr>
      </w:pPr>
    </w:p>
    <w:p w14:paraId="40CA8CE4" w14:textId="77777777" w:rsidR="00000000" w:rsidRDefault="00E23567">
      <w:pPr>
        <w:pStyle w:val="af0"/>
        <w:rPr>
          <w:rtl/>
        </w:rPr>
      </w:pPr>
      <w:r>
        <w:rPr>
          <w:rFonts w:hint="eastAsia"/>
          <w:rtl/>
        </w:rPr>
        <w:t>שר</w:t>
      </w:r>
      <w:r>
        <w:rPr>
          <w:rtl/>
        </w:rPr>
        <w:t xml:space="preserve"> הרווחה זבולון אורלב:</w:t>
      </w:r>
    </w:p>
    <w:p w14:paraId="358BE790" w14:textId="77777777" w:rsidR="00000000" w:rsidRDefault="00E23567">
      <w:pPr>
        <w:pStyle w:val="a0"/>
        <w:ind w:firstLine="0"/>
        <w:rPr>
          <w:rtl/>
        </w:rPr>
      </w:pPr>
    </w:p>
    <w:p w14:paraId="533F45E5" w14:textId="77777777" w:rsidR="00000000" w:rsidRDefault="00E23567">
      <w:pPr>
        <w:pStyle w:val="a0"/>
        <w:ind w:firstLine="720"/>
        <w:rPr>
          <w:rFonts w:hint="cs"/>
          <w:rtl/>
        </w:rPr>
      </w:pPr>
      <w:r>
        <w:rPr>
          <w:rFonts w:hint="cs"/>
          <w:rtl/>
        </w:rPr>
        <w:t>גם אתה.</w:t>
      </w:r>
    </w:p>
    <w:p w14:paraId="3D694014" w14:textId="77777777" w:rsidR="00000000" w:rsidRDefault="00E23567">
      <w:pPr>
        <w:pStyle w:val="a0"/>
        <w:ind w:firstLine="0"/>
        <w:rPr>
          <w:rFonts w:hint="cs"/>
          <w:rtl/>
        </w:rPr>
      </w:pPr>
    </w:p>
    <w:p w14:paraId="09CC0999" w14:textId="77777777" w:rsidR="00000000" w:rsidRDefault="00E23567">
      <w:pPr>
        <w:pStyle w:val="-"/>
        <w:rPr>
          <w:rtl/>
        </w:rPr>
      </w:pPr>
      <w:bookmarkStart w:id="178" w:name="FS000000526T11_02_2004_15_12_25C"/>
      <w:bookmarkEnd w:id="178"/>
      <w:r>
        <w:rPr>
          <w:rtl/>
        </w:rPr>
        <w:t>משה גפני (יהדות התורה):</w:t>
      </w:r>
    </w:p>
    <w:p w14:paraId="7398ED40" w14:textId="77777777" w:rsidR="00000000" w:rsidRDefault="00E23567">
      <w:pPr>
        <w:pStyle w:val="a0"/>
        <w:rPr>
          <w:rtl/>
        </w:rPr>
      </w:pPr>
    </w:p>
    <w:p w14:paraId="4CD292B5" w14:textId="77777777" w:rsidR="00000000" w:rsidRDefault="00E23567">
      <w:pPr>
        <w:pStyle w:val="a0"/>
        <w:rPr>
          <w:rFonts w:hint="cs"/>
          <w:rtl/>
        </w:rPr>
      </w:pPr>
      <w:r>
        <w:rPr>
          <w:rFonts w:hint="cs"/>
          <w:rtl/>
        </w:rPr>
        <w:t>בסדר. זה מה שאני הולך לומר עכשיו, השר אורלב.</w:t>
      </w:r>
    </w:p>
    <w:p w14:paraId="4552F74E" w14:textId="77777777" w:rsidR="00000000" w:rsidRDefault="00E23567">
      <w:pPr>
        <w:pStyle w:val="a0"/>
        <w:ind w:firstLine="0"/>
        <w:rPr>
          <w:rFonts w:hint="cs"/>
          <w:rtl/>
        </w:rPr>
      </w:pPr>
    </w:p>
    <w:p w14:paraId="1AE6451A" w14:textId="77777777" w:rsidR="00000000" w:rsidRDefault="00E23567">
      <w:pPr>
        <w:pStyle w:val="af0"/>
        <w:rPr>
          <w:rtl/>
        </w:rPr>
      </w:pPr>
      <w:r>
        <w:rPr>
          <w:rFonts w:hint="eastAsia"/>
          <w:rtl/>
        </w:rPr>
        <w:t>ענבל</w:t>
      </w:r>
      <w:r>
        <w:rPr>
          <w:rtl/>
        </w:rPr>
        <w:t xml:space="preserve"> גבריאלי (הליכוד):</w:t>
      </w:r>
    </w:p>
    <w:p w14:paraId="0EF5C127" w14:textId="77777777" w:rsidR="00000000" w:rsidRDefault="00E23567">
      <w:pPr>
        <w:pStyle w:val="a0"/>
        <w:rPr>
          <w:rFonts w:hint="cs"/>
          <w:rtl/>
        </w:rPr>
      </w:pPr>
    </w:p>
    <w:p w14:paraId="04FFAC52" w14:textId="77777777" w:rsidR="00000000" w:rsidRDefault="00E23567">
      <w:pPr>
        <w:pStyle w:val="a0"/>
        <w:rPr>
          <w:rFonts w:hint="cs"/>
          <w:rtl/>
        </w:rPr>
      </w:pPr>
      <w:r>
        <w:rPr>
          <w:rFonts w:hint="cs"/>
          <w:rtl/>
        </w:rPr>
        <w:t>חבר הכנסת גפני, האם אתה לא מתנגד באופן קטגורי לכל דבר שהממשלה תומכת בו?</w:t>
      </w:r>
    </w:p>
    <w:p w14:paraId="5F826D46" w14:textId="77777777" w:rsidR="00000000" w:rsidRDefault="00E23567">
      <w:pPr>
        <w:pStyle w:val="a0"/>
        <w:ind w:firstLine="0"/>
        <w:rPr>
          <w:rFonts w:hint="cs"/>
          <w:rtl/>
        </w:rPr>
      </w:pPr>
    </w:p>
    <w:p w14:paraId="29A70C12" w14:textId="77777777" w:rsidR="00000000" w:rsidRDefault="00E23567">
      <w:pPr>
        <w:pStyle w:val="-"/>
        <w:rPr>
          <w:rtl/>
        </w:rPr>
      </w:pPr>
      <w:bookmarkStart w:id="179" w:name="FS000000526T11_02_2004_15_13_29C"/>
      <w:bookmarkEnd w:id="179"/>
      <w:r>
        <w:rPr>
          <w:rtl/>
        </w:rPr>
        <w:t>משה גפני (יהדות התורה):</w:t>
      </w:r>
    </w:p>
    <w:p w14:paraId="0886C8C3" w14:textId="77777777" w:rsidR="00000000" w:rsidRDefault="00E23567">
      <w:pPr>
        <w:pStyle w:val="a0"/>
        <w:rPr>
          <w:rtl/>
        </w:rPr>
      </w:pPr>
    </w:p>
    <w:p w14:paraId="35D0997D" w14:textId="77777777" w:rsidR="00000000" w:rsidRDefault="00E23567">
      <w:pPr>
        <w:pStyle w:val="a0"/>
        <w:rPr>
          <w:rFonts w:hint="cs"/>
          <w:rtl/>
        </w:rPr>
      </w:pPr>
      <w:r>
        <w:rPr>
          <w:rFonts w:hint="cs"/>
          <w:rtl/>
        </w:rPr>
        <w:t>לא. התשובה לא.</w:t>
      </w:r>
    </w:p>
    <w:p w14:paraId="1E9D102D" w14:textId="77777777" w:rsidR="00000000" w:rsidRDefault="00E23567">
      <w:pPr>
        <w:pStyle w:val="a0"/>
        <w:ind w:firstLine="0"/>
        <w:rPr>
          <w:rFonts w:hint="cs"/>
          <w:rtl/>
        </w:rPr>
      </w:pPr>
    </w:p>
    <w:p w14:paraId="0A8257EE" w14:textId="77777777" w:rsidR="00000000" w:rsidRDefault="00E23567">
      <w:pPr>
        <w:pStyle w:val="af0"/>
        <w:rPr>
          <w:rtl/>
        </w:rPr>
      </w:pPr>
    </w:p>
    <w:p w14:paraId="4574072C" w14:textId="77777777" w:rsidR="00000000" w:rsidRDefault="00E23567">
      <w:pPr>
        <w:pStyle w:val="af0"/>
        <w:rPr>
          <w:rtl/>
        </w:rPr>
      </w:pPr>
      <w:r>
        <w:rPr>
          <w:rFonts w:hint="eastAsia"/>
          <w:rtl/>
        </w:rPr>
        <w:t>ענבל</w:t>
      </w:r>
      <w:r>
        <w:rPr>
          <w:rtl/>
        </w:rPr>
        <w:t xml:space="preserve"> </w:t>
      </w:r>
      <w:r>
        <w:rPr>
          <w:rtl/>
        </w:rPr>
        <w:t>גבריאלי (הליכוד):</w:t>
      </w:r>
    </w:p>
    <w:p w14:paraId="0F44084A" w14:textId="77777777" w:rsidR="00000000" w:rsidRDefault="00E23567">
      <w:pPr>
        <w:pStyle w:val="a0"/>
        <w:rPr>
          <w:rFonts w:hint="cs"/>
          <w:rtl/>
        </w:rPr>
      </w:pPr>
    </w:p>
    <w:p w14:paraId="3FFEC88A" w14:textId="77777777" w:rsidR="00000000" w:rsidRDefault="00E23567">
      <w:pPr>
        <w:pStyle w:val="a0"/>
        <w:rPr>
          <w:rFonts w:hint="cs"/>
          <w:rtl/>
        </w:rPr>
      </w:pPr>
      <w:r>
        <w:rPr>
          <w:rFonts w:hint="cs"/>
          <w:rtl/>
        </w:rPr>
        <w:t xml:space="preserve">התשובה הנכונה היא כן. </w:t>
      </w:r>
    </w:p>
    <w:p w14:paraId="2C601ED1" w14:textId="77777777" w:rsidR="00000000" w:rsidRDefault="00E23567">
      <w:pPr>
        <w:pStyle w:val="a0"/>
        <w:ind w:firstLine="0"/>
        <w:rPr>
          <w:rFonts w:hint="cs"/>
          <w:rtl/>
        </w:rPr>
      </w:pPr>
    </w:p>
    <w:p w14:paraId="7E8AF2BE" w14:textId="77777777" w:rsidR="00000000" w:rsidRDefault="00E23567">
      <w:pPr>
        <w:pStyle w:val="-"/>
        <w:rPr>
          <w:rtl/>
        </w:rPr>
      </w:pPr>
      <w:bookmarkStart w:id="180" w:name="FS000000526T11_02_2004_15_13_55C"/>
      <w:bookmarkEnd w:id="180"/>
      <w:r>
        <w:rPr>
          <w:rtl/>
        </w:rPr>
        <w:t>משה גפני (יהדות התורה):</w:t>
      </w:r>
    </w:p>
    <w:p w14:paraId="338F536B" w14:textId="77777777" w:rsidR="00000000" w:rsidRDefault="00E23567">
      <w:pPr>
        <w:pStyle w:val="a0"/>
        <w:rPr>
          <w:rtl/>
        </w:rPr>
      </w:pPr>
    </w:p>
    <w:p w14:paraId="1C7FF508" w14:textId="77777777" w:rsidR="00000000" w:rsidRDefault="00E23567">
      <w:pPr>
        <w:pStyle w:val="a0"/>
        <w:rPr>
          <w:rFonts w:hint="cs"/>
          <w:rtl/>
        </w:rPr>
      </w:pPr>
      <w:r>
        <w:rPr>
          <w:rFonts w:hint="cs"/>
          <w:rtl/>
        </w:rPr>
        <w:t xml:space="preserve">התשובה היא לא. יש דברים - - - </w:t>
      </w:r>
    </w:p>
    <w:p w14:paraId="73E8007B" w14:textId="77777777" w:rsidR="00000000" w:rsidRDefault="00E23567">
      <w:pPr>
        <w:pStyle w:val="a0"/>
        <w:ind w:firstLine="0"/>
        <w:rPr>
          <w:rFonts w:hint="cs"/>
          <w:rtl/>
        </w:rPr>
      </w:pPr>
    </w:p>
    <w:p w14:paraId="266760F3" w14:textId="77777777" w:rsidR="00000000" w:rsidRDefault="00E23567">
      <w:pPr>
        <w:pStyle w:val="af0"/>
        <w:rPr>
          <w:rtl/>
        </w:rPr>
      </w:pPr>
      <w:r>
        <w:rPr>
          <w:rFonts w:hint="eastAsia"/>
          <w:rtl/>
        </w:rPr>
        <w:t>גדעון</w:t>
      </w:r>
      <w:r>
        <w:rPr>
          <w:rtl/>
        </w:rPr>
        <w:t xml:space="preserve"> סער (הליכוד):</w:t>
      </w:r>
    </w:p>
    <w:p w14:paraId="66FF2444" w14:textId="77777777" w:rsidR="00000000" w:rsidRDefault="00E23567">
      <w:pPr>
        <w:pStyle w:val="a0"/>
        <w:rPr>
          <w:rFonts w:hint="cs"/>
          <w:rtl/>
        </w:rPr>
      </w:pPr>
    </w:p>
    <w:p w14:paraId="651F244F" w14:textId="77777777" w:rsidR="00000000" w:rsidRDefault="00E23567">
      <w:pPr>
        <w:pStyle w:val="a0"/>
        <w:rPr>
          <w:rFonts w:hint="cs"/>
          <w:rtl/>
        </w:rPr>
      </w:pPr>
      <w:r>
        <w:rPr>
          <w:rFonts w:hint="cs"/>
          <w:rtl/>
        </w:rPr>
        <w:t>זה נכון לגבי ההצעות שלך.</w:t>
      </w:r>
    </w:p>
    <w:p w14:paraId="76C0E235" w14:textId="77777777" w:rsidR="00000000" w:rsidRDefault="00E23567">
      <w:pPr>
        <w:pStyle w:val="a0"/>
        <w:ind w:firstLine="0"/>
        <w:rPr>
          <w:rFonts w:hint="cs"/>
          <w:rtl/>
        </w:rPr>
      </w:pPr>
    </w:p>
    <w:p w14:paraId="60B30097" w14:textId="77777777" w:rsidR="00000000" w:rsidRDefault="00E23567">
      <w:pPr>
        <w:pStyle w:val="-"/>
        <w:rPr>
          <w:rtl/>
        </w:rPr>
      </w:pPr>
      <w:bookmarkStart w:id="181" w:name="FS000000526T11_02_2004_15_14_23C"/>
      <w:bookmarkEnd w:id="181"/>
      <w:r>
        <w:rPr>
          <w:rtl/>
        </w:rPr>
        <w:t>משה גפני (יהדות התורה):</w:t>
      </w:r>
    </w:p>
    <w:p w14:paraId="4E2A8C14" w14:textId="77777777" w:rsidR="00000000" w:rsidRDefault="00E23567">
      <w:pPr>
        <w:pStyle w:val="a0"/>
        <w:rPr>
          <w:rtl/>
        </w:rPr>
      </w:pPr>
    </w:p>
    <w:p w14:paraId="514CB255" w14:textId="77777777" w:rsidR="00000000" w:rsidRDefault="00E23567">
      <w:pPr>
        <w:pStyle w:val="a0"/>
        <w:rPr>
          <w:rFonts w:hint="cs"/>
          <w:rtl/>
        </w:rPr>
      </w:pPr>
      <w:r>
        <w:rPr>
          <w:rFonts w:hint="cs"/>
          <w:rtl/>
        </w:rPr>
        <w:t>לא רק לגבי ההצעות שלי.</w:t>
      </w:r>
    </w:p>
    <w:p w14:paraId="06624345" w14:textId="77777777" w:rsidR="00000000" w:rsidRDefault="00E23567">
      <w:pPr>
        <w:pStyle w:val="a0"/>
        <w:ind w:firstLine="0"/>
        <w:rPr>
          <w:rFonts w:hint="cs"/>
          <w:rtl/>
        </w:rPr>
      </w:pPr>
    </w:p>
    <w:p w14:paraId="02BB601F" w14:textId="77777777" w:rsidR="00000000" w:rsidRDefault="00E23567">
      <w:pPr>
        <w:pStyle w:val="af0"/>
        <w:rPr>
          <w:rtl/>
        </w:rPr>
      </w:pPr>
      <w:r>
        <w:rPr>
          <w:rFonts w:hint="eastAsia"/>
          <w:rtl/>
        </w:rPr>
        <w:t>גדעון</w:t>
      </w:r>
      <w:r>
        <w:rPr>
          <w:rtl/>
        </w:rPr>
        <w:t xml:space="preserve"> סער (הליכוד):</w:t>
      </w:r>
    </w:p>
    <w:p w14:paraId="6963459F" w14:textId="77777777" w:rsidR="00000000" w:rsidRDefault="00E23567">
      <w:pPr>
        <w:pStyle w:val="a0"/>
        <w:rPr>
          <w:rFonts w:hint="cs"/>
          <w:rtl/>
        </w:rPr>
      </w:pPr>
    </w:p>
    <w:p w14:paraId="2072E618" w14:textId="77777777" w:rsidR="00000000" w:rsidRDefault="00E23567">
      <w:pPr>
        <w:pStyle w:val="a0"/>
        <w:rPr>
          <w:rFonts w:hint="cs"/>
          <w:rtl/>
        </w:rPr>
      </w:pPr>
      <w:r>
        <w:rPr>
          <w:rFonts w:hint="cs"/>
          <w:rtl/>
        </w:rPr>
        <w:t>זה גם דו-כיווני.</w:t>
      </w:r>
    </w:p>
    <w:p w14:paraId="72F1DE76" w14:textId="77777777" w:rsidR="00000000" w:rsidRDefault="00E23567">
      <w:pPr>
        <w:pStyle w:val="a0"/>
        <w:ind w:firstLine="0"/>
        <w:rPr>
          <w:rFonts w:hint="cs"/>
          <w:rtl/>
        </w:rPr>
      </w:pPr>
    </w:p>
    <w:p w14:paraId="43F05A77" w14:textId="77777777" w:rsidR="00000000" w:rsidRDefault="00E23567">
      <w:pPr>
        <w:pStyle w:val="af1"/>
        <w:rPr>
          <w:rtl/>
        </w:rPr>
      </w:pPr>
      <w:r>
        <w:rPr>
          <w:rtl/>
        </w:rPr>
        <w:t>היו"ר אלי בן-מנחם:</w:t>
      </w:r>
    </w:p>
    <w:p w14:paraId="76CB5BF9" w14:textId="77777777" w:rsidR="00000000" w:rsidRDefault="00E23567">
      <w:pPr>
        <w:pStyle w:val="a0"/>
        <w:rPr>
          <w:rFonts w:hint="cs"/>
          <w:rtl/>
        </w:rPr>
      </w:pPr>
    </w:p>
    <w:p w14:paraId="72944A01" w14:textId="77777777" w:rsidR="00000000" w:rsidRDefault="00E23567">
      <w:pPr>
        <w:pStyle w:val="a0"/>
        <w:rPr>
          <w:rFonts w:hint="cs"/>
          <w:rtl/>
        </w:rPr>
      </w:pPr>
      <w:r>
        <w:rPr>
          <w:rFonts w:hint="cs"/>
          <w:rtl/>
        </w:rPr>
        <w:t>ח</w:t>
      </w:r>
      <w:r>
        <w:rPr>
          <w:rFonts w:hint="cs"/>
          <w:rtl/>
        </w:rPr>
        <w:t>בר הכנסת סער, זה נכון, הוא מודה, הוא אומר שכך הנוהג, כך הכנסת עובדת. הוא לא בא בטענות כלפי אף אחד.</w:t>
      </w:r>
    </w:p>
    <w:p w14:paraId="3DE7ED98" w14:textId="77777777" w:rsidR="00000000" w:rsidRDefault="00E23567">
      <w:pPr>
        <w:pStyle w:val="a0"/>
        <w:ind w:firstLine="0"/>
        <w:rPr>
          <w:rFonts w:hint="cs"/>
          <w:rtl/>
        </w:rPr>
      </w:pPr>
    </w:p>
    <w:p w14:paraId="0592A2FC" w14:textId="77777777" w:rsidR="00000000" w:rsidRDefault="00E23567">
      <w:pPr>
        <w:pStyle w:val="-"/>
        <w:rPr>
          <w:rtl/>
        </w:rPr>
      </w:pPr>
      <w:bookmarkStart w:id="182" w:name="FS000000526T11_02_2004_15_15_40C"/>
      <w:bookmarkEnd w:id="182"/>
      <w:r>
        <w:rPr>
          <w:rtl/>
        </w:rPr>
        <w:t>משה גפני (יהדות התורה):</w:t>
      </w:r>
    </w:p>
    <w:p w14:paraId="65834AF4" w14:textId="77777777" w:rsidR="00000000" w:rsidRDefault="00E23567">
      <w:pPr>
        <w:pStyle w:val="a0"/>
        <w:rPr>
          <w:rtl/>
        </w:rPr>
      </w:pPr>
    </w:p>
    <w:p w14:paraId="78DF4F53" w14:textId="77777777" w:rsidR="00000000" w:rsidRDefault="00E23567">
      <w:pPr>
        <w:pStyle w:val="a0"/>
        <w:rPr>
          <w:rFonts w:hint="cs"/>
          <w:rtl/>
        </w:rPr>
      </w:pPr>
      <w:r>
        <w:rPr>
          <w:rFonts w:hint="cs"/>
          <w:rtl/>
        </w:rPr>
        <w:t>חבר הכנסת גדעון סער וחברת הכנסת ענבל גבריאלי, אני אופוזיציה, ואני גאה בכך שאני אופוזיציה לממשלה הרעה הזאת. לכן, כאשר יש עימות בין ק</w:t>
      </w:r>
      <w:r>
        <w:rPr>
          <w:rFonts w:hint="cs"/>
          <w:rtl/>
        </w:rPr>
        <w:t xml:space="preserve">ואליציה לאופוזיציה, אני מצביע עם האופוזיציה. אני מצביע תמיד אי-אמון בראש הממשלה. אבל כאשר מגיע נושא של חקיקה, אני קודם כול מסתכל על מה החוק. אני מודיע לך, שאם למשל </w:t>
      </w:r>
      <w:r>
        <w:rPr>
          <w:rtl/>
        </w:rPr>
        <w:t>–</w:t>
      </w:r>
      <w:r>
        <w:rPr>
          <w:rFonts w:hint="cs"/>
          <w:rtl/>
        </w:rPr>
        <w:t xml:space="preserve"> את יכולה לרשום את זה, שזה יירשם בפרוטוקול </w:t>
      </w:r>
      <w:r>
        <w:rPr>
          <w:rtl/>
        </w:rPr>
        <w:t>–</w:t>
      </w:r>
      <w:r>
        <w:rPr>
          <w:rFonts w:hint="cs"/>
          <w:rtl/>
        </w:rPr>
        <w:t xml:space="preserve">  הממשלה תגיש הצעת חוק שתפתור את בעיית שירותי ה</w:t>
      </w:r>
      <w:r>
        <w:rPr>
          <w:rFonts w:hint="cs"/>
          <w:rtl/>
        </w:rPr>
        <w:t xml:space="preserve">דת במדינת ישראל, אני אצביע בעד. אני אומר לך כבר עכשיו. שירותי הדת קרסו. אם תביאו הצעת חוק שתפתור את הבעיה הזאת, אני אופוזיציה ואצביע בעד. </w:t>
      </w:r>
    </w:p>
    <w:p w14:paraId="29F31771" w14:textId="77777777" w:rsidR="00000000" w:rsidRDefault="00E23567">
      <w:pPr>
        <w:pStyle w:val="a0"/>
        <w:ind w:firstLine="0"/>
        <w:rPr>
          <w:rFonts w:hint="cs"/>
          <w:rtl/>
        </w:rPr>
      </w:pPr>
    </w:p>
    <w:p w14:paraId="6DD7204A" w14:textId="77777777" w:rsidR="00000000" w:rsidRDefault="00E23567">
      <w:pPr>
        <w:pStyle w:val="af0"/>
        <w:rPr>
          <w:rtl/>
        </w:rPr>
      </w:pPr>
      <w:r>
        <w:rPr>
          <w:rFonts w:hint="eastAsia"/>
          <w:rtl/>
        </w:rPr>
        <w:t>שר</w:t>
      </w:r>
      <w:r>
        <w:rPr>
          <w:rtl/>
        </w:rPr>
        <w:t xml:space="preserve"> הרווחה זבולון אורלב:</w:t>
      </w:r>
    </w:p>
    <w:p w14:paraId="70FEB9B4" w14:textId="77777777" w:rsidR="00000000" w:rsidRDefault="00E23567">
      <w:pPr>
        <w:pStyle w:val="a0"/>
        <w:rPr>
          <w:rFonts w:hint="cs"/>
          <w:rtl/>
        </w:rPr>
      </w:pPr>
    </w:p>
    <w:p w14:paraId="77273449" w14:textId="77777777" w:rsidR="00000000" w:rsidRDefault="00E23567">
      <w:pPr>
        <w:pStyle w:val="a0"/>
        <w:rPr>
          <w:rFonts w:hint="cs"/>
          <w:rtl/>
        </w:rPr>
      </w:pPr>
      <w:r>
        <w:rPr>
          <w:rFonts w:hint="cs"/>
          <w:rtl/>
        </w:rPr>
        <w:t>אפילו תהיה הצבעת אמון תצביע בעד?</w:t>
      </w:r>
    </w:p>
    <w:p w14:paraId="360DC523" w14:textId="77777777" w:rsidR="00000000" w:rsidRDefault="00E23567">
      <w:pPr>
        <w:pStyle w:val="a0"/>
        <w:ind w:firstLine="0"/>
        <w:rPr>
          <w:rFonts w:hint="cs"/>
          <w:rtl/>
        </w:rPr>
      </w:pPr>
    </w:p>
    <w:p w14:paraId="4950A9DA" w14:textId="77777777" w:rsidR="00000000" w:rsidRDefault="00E23567">
      <w:pPr>
        <w:pStyle w:val="af0"/>
        <w:rPr>
          <w:rtl/>
        </w:rPr>
      </w:pPr>
      <w:r>
        <w:rPr>
          <w:rFonts w:hint="eastAsia"/>
          <w:rtl/>
        </w:rPr>
        <w:t>ענבל</w:t>
      </w:r>
      <w:r>
        <w:rPr>
          <w:rtl/>
        </w:rPr>
        <w:t xml:space="preserve"> גבריאלי (הליכוד):</w:t>
      </w:r>
    </w:p>
    <w:p w14:paraId="3690FDBE" w14:textId="77777777" w:rsidR="00000000" w:rsidRDefault="00E23567">
      <w:pPr>
        <w:pStyle w:val="a0"/>
        <w:rPr>
          <w:rFonts w:hint="cs"/>
          <w:rtl/>
        </w:rPr>
      </w:pPr>
    </w:p>
    <w:p w14:paraId="73632AED" w14:textId="77777777" w:rsidR="00000000" w:rsidRDefault="00E23567">
      <w:pPr>
        <w:pStyle w:val="a0"/>
        <w:rPr>
          <w:rFonts w:hint="cs"/>
          <w:rtl/>
        </w:rPr>
      </w:pPr>
      <w:r>
        <w:rPr>
          <w:rFonts w:hint="cs"/>
          <w:rtl/>
        </w:rPr>
        <w:t>זה לא.</w:t>
      </w:r>
    </w:p>
    <w:p w14:paraId="3E72BC2F" w14:textId="77777777" w:rsidR="00000000" w:rsidRDefault="00E23567">
      <w:pPr>
        <w:pStyle w:val="a0"/>
        <w:ind w:firstLine="0"/>
        <w:rPr>
          <w:rFonts w:hint="cs"/>
          <w:rtl/>
        </w:rPr>
      </w:pPr>
    </w:p>
    <w:p w14:paraId="52AA3B1A" w14:textId="77777777" w:rsidR="00000000" w:rsidRDefault="00E23567">
      <w:pPr>
        <w:pStyle w:val="-"/>
        <w:rPr>
          <w:rtl/>
        </w:rPr>
      </w:pPr>
      <w:bookmarkStart w:id="183" w:name="FS000000526T11_02_2004_15_19_06C"/>
      <w:bookmarkEnd w:id="183"/>
      <w:r>
        <w:rPr>
          <w:rtl/>
        </w:rPr>
        <w:t>משה גפני (יהדות התורה):</w:t>
      </w:r>
    </w:p>
    <w:p w14:paraId="67AA4117" w14:textId="77777777" w:rsidR="00000000" w:rsidRDefault="00E23567">
      <w:pPr>
        <w:pStyle w:val="a0"/>
        <w:rPr>
          <w:rtl/>
        </w:rPr>
      </w:pPr>
    </w:p>
    <w:p w14:paraId="098FF7BC" w14:textId="77777777" w:rsidR="00000000" w:rsidRDefault="00E23567">
      <w:pPr>
        <w:pStyle w:val="a0"/>
        <w:rPr>
          <w:rFonts w:hint="cs"/>
          <w:rtl/>
        </w:rPr>
      </w:pPr>
      <w:r>
        <w:rPr>
          <w:rFonts w:hint="cs"/>
          <w:rtl/>
        </w:rPr>
        <w:t>יכול להיות. אם זו תהיה הצעת חוק, יכול להיות.</w:t>
      </w:r>
    </w:p>
    <w:p w14:paraId="731F9BBE" w14:textId="77777777" w:rsidR="00000000" w:rsidRDefault="00E23567">
      <w:pPr>
        <w:pStyle w:val="a0"/>
        <w:ind w:firstLine="0"/>
        <w:rPr>
          <w:rFonts w:hint="cs"/>
          <w:rtl/>
        </w:rPr>
      </w:pPr>
    </w:p>
    <w:p w14:paraId="1EA6CDEC" w14:textId="77777777" w:rsidR="00000000" w:rsidRDefault="00E23567">
      <w:pPr>
        <w:pStyle w:val="af0"/>
        <w:rPr>
          <w:rtl/>
        </w:rPr>
      </w:pPr>
      <w:r>
        <w:rPr>
          <w:rFonts w:hint="eastAsia"/>
          <w:rtl/>
        </w:rPr>
        <w:t>יחיאל</w:t>
      </w:r>
      <w:r>
        <w:rPr>
          <w:rtl/>
        </w:rPr>
        <w:t xml:space="preserve"> חזן (הליכוד):</w:t>
      </w:r>
    </w:p>
    <w:p w14:paraId="0036A0FE" w14:textId="77777777" w:rsidR="00000000" w:rsidRDefault="00E23567">
      <w:pPr>
        <w:pStyle w:val="a0"/>
        <w:rPr>
          <w:rFonts w:hint="cs"/>
          <w:rtl/>
        </w:rPr>
      </w:pPr>
    </w:p>
    <w:p w14:paraId="4ACAE3F9" w14:textId="77777777" w:rsidR="00000000" w:rsidRDefault="00E23567">
      <w:pPr>
        <w:pStyle w:val="a0"/>
        <w:rPr>
          <w:rFonts w:hint="cs"/>
          <w:rtl/>
        </w:rPr>
      </w:pPr>
      <w:r>
        <w:rPr>
          <w:rFonts w:hint="cs"/>
          <w:rtl/>
        </w:rPr>
        <w:t>למה יכול להיות?</w:t>
      </w:r>
    </w:p>
    <w:p w14:paraId="6498AE09" w14:textId="77777777" w:rsidR="00000000" w:rsidRDefault="00E23567">
      <w:pPr>
        <w:pStyle w:val="a0"/>
        <w:ind w:firstLine="0"/>
        <w:rPr>
          <w:rFonts w:hint="cs"/>
          <w:rtl/>
        </w:rPr>
      </w:pPr>
    </w:p>
    <w:p w14:paraId="50596AAE" w14:textId="77777777" w:rsidR="00000000" w:rsidRDefault="00E23567">
      <w:pPr>
        <w:pStyle w:val="-"/>
        <w:rPr>
          <w:rtl/>
        </w:rPr>
      </w:pPr>
      <w:bookmarkStart w:id="184" w:name="FS000000526T11_02_2004_15_19_22C"/>
      <w:bookmarkEnd w:id="184"/>
      <w:r>
        <w:rPr>
          <w:rtl/>
        </w:rPr>
        <w:t>משה גפני (יהדות התורה):</w:t>
      </w:r>
    </w:p>
    <w:p w14:paraId="115E8622" w14:textId="77777777" w:rsidR="00000000" w:rsidRDefault="00E23567">
      <w:pPr>
        <w:pStyle w:val="a0"/>
        <w:rPr>
          <w:rtl/>
        </w:rPr>
      </w:pPr>
    </w:p>
    <w:p w14:paraId="724C6F8F" w14:textId="77777777" w:rsidR="00000000" w:rsidRDefault="00E23567">
      <w:pPr>
        <w:pStyle w:val="a0"/>
        <w:rPr>
          <w:rFonts w:hint="cs"/>
          <w:rtl/>
        </w:rPr>
      </w:pPr>
      <w:r>
        <w:rPr>
          <w:rFonts w:hint="cs"/>
          <w:rtl/>
        </w:rPr>
        <w:t>כי אז יכניסו אותי לדילמה. הרי אני בעד שירותי הדת ונגד הממשלה. עניין שירותי הדת יגבר כנראה. אתה צודק, השר אורלב.</w:t>
      </w:r>
    </w:p>
    <w:p w14:paraId="7960BD67" w14:textId="77777777" w:rsidR="00000000" w:rsidRDefault="00E23567">
      <w:pPr>
        <w:pStyle w:val="a0"/>
        <w:ind w:firstLine="0"/>
        <w:rPr>
          <w:rFonts w:hint="cs"/>
          <w:rtl/>
        </w:rPr>
      </w:pPr>
    </w:p>
    <w:p w14:paraId="0F4F0D62" w14:textId="77777777" w:rsidR="00000000" w:rsidRDefault="00E23567">
      <w:pPr>
        <w:pStyle w:val="af0"/>
        <w:rPr>
          <w:rtl/>
        </w:rPr>
      </w:pPr>
      <w:r>
        <w:rPr>
          <w:rFonts w:hint="eastAsia"/>
          <w:rtl/>
        </w:rPr>
        <w:t>יחיאל</w:t>
      </w:r>
      <w:r>
        <w:rPr>
          <w:rtl/>
        </w:rPr>
        <w:t xml:space="preserve"> חזן (הליכוד):</w:t>
      </w:r>
    </w:p>
    <w:p w14:paraId="66C130E8" w14:textId="77777777" w:rsidR="00000000" w:rsidRDefault="00E23567">
      <w:pPr>
        <w:pStyle w:val="a0"/>
        <w:rPr>
          <w:rFonts w:hint="cs"/>
          <w:rtl/>
        </w:rPr>
      </w:pPr>
    </w:p>
    <w:p w14:paraId="1C7E18FD" w14:textId="77777777" w:rsidR="00000000" w:rsidRDefault="00E23567">
      <w:pPr>
        <w:pStyle w:val="a0"/>
        <w:rPr>
          <w:rFonts w:hint="cs"/>
          <w:rtl/>
        </w:rPr>
      </w:pPr>
      <w:r>
        <w:rPr>
          <w:rFonts w:hint="cs"/>
          <w:rtl/>
        </w:rPr>
        <w:t xml:space="preserve">- - - </w:t>
      </w:r>
    </w:p>
    <w:p w14:paraId="2C915A2F" w14:textId="77777777" w:rsidR="00000000" w:rsidRDefault="00E23567">
      <w:pPr>
        <w:pStyle w:val="a0"/>
        <w:ind w:firstLine="0"/>
        <w:rPr>
          <w:rFonts w:hint="cs"/>
          <w:rtl/>
        </w:rPr>
      </w:pPr>
    </w:p>
    <w:p w14:paraId="5F3D805C" w14:textId="77777777" w:rsidR="00000000" w:rsidRDefault="00E23567">
      <w:pPr>
        <w:pStyle w:val="af1"/>
        <w:rPr>
          <w:rtl/>
        </w:rPr>
      </w:pPr>
      <w:r>
        <w:rPr>
          <w:rtl/>
        </w:rPr>
        <w:t>היו"ר</w:t>
      </w:r>
      <w:r>
        <w:rPr>
          <w:rtl/>
        </w:rPr>
        <w:t xml:space="preserve"> אלי בן-מנחם:</w:t>
      </w:r>
    </w:p>
    <w:p w14:paraId="5572279B" w14:textId="77777777" w:rsidR="00000000" w:rsidRDefault="00E23567">
      <w:pPr>
        <w:pStyle w:val="a0"/>
        <w:rPr>
          <w:rtl/>
        </w:rPr>
      </w:pPr>
    </w:p>
    <w:p w14:paraId="17664B83" w14:textId="77777777" w:rsidR="00000000" w:rsidRDefault="00E23567">
      <w:pPr>
        <w:pStyle w:val="a0"/>
        <w:rPr>
          <w:rFonts w:hint="cs"/>
          <w:rtl/>
        </w:rPr>
      </w:pPr>
      <w:r>
        <w:rPr>
          <w:rFonts w:hint="cs"/>
          <w:rtl/>
        </w:rPr>
        <w:t xml:space="preserve">שלום לחבר הכנסת חזן. הגעת למליאה. </w:t>
      </w:r>
    </w:p>
    <w:p w14:paraId="4A6BB123" w14:textId="77777777" w:rsidR="00000000" w:rsidRDefault="00E23567">
      <w:pPr>
        <w:pStyle w:val="a0"/>
        <w:ind w:firstLine="0"/>
        <w:rPr>
          <w:rFonts w:hint="cs"/>
          <w:rtl/>
        </w:rPr>
      </w:pPr>
    </w:p>
    <w:p w14:paraId="20776FAC" w14:textId="77777777" w:rsidR="00000000" w:rsidRDefault="00E23567">
      <w:pPr>
        <w:pStyle w:val="-"/>
        <w:rPr>
          <w:rtl/>
        </w:rPr>
      </w:pPr>
      <w:bookmarkStart w:id="185" w:name="FS000000526T11_02_2004_15_20_16C"/>
      <w:bookmarkEnd w:id="185"/>
      <w:r>
        <w:rPr>
          <w:rtl/>
        </w:rPr>
        <w:t>משה גפני (יהדות התורה):</w:t>
      </w:r>
    </w:p>
    <w:p w14:paraId="2103D8CD" w14:textId="77777777" w:rsidR="00000000" w:rsidRDefault="00E23567">
      <w:pPr>
        <w:pStyle w:val="a0"/>
        <w:rPr>
          <w:rtl/>
        </w:rPr>
      </w:pPr>
    </w:p>
    <w:p w14:paraId="2BA0F69B" w14:textId="77777777" w:rsidR="00000000" w:rsidRDefault="00E23567">
      <w:pPr>
        <w:pStyle w:val="a0"/>
        <w:rPr>
          <w:rFonts w:hint="cs"/>
          <w:rtl/>
        </w:rPr>
      </w:pPr>
      <w:r>
        <w:rPr>
          <w:rFonts w:hint="cs"/>
          <w:rtl/>
        </w:rPr>
        <w:t xml:space="preserve">מה שאני מתכוון לומר - - - </w:t>
      </w:r>
    </w:p>
    <w:p w14:paraId="592172BF" w14:textId="77777777" w:rsidR="00000000" w:rsidRDefault="00E23567">
      <w:pPr>
        <w:pStyle w:val="a0"/>
        <w:ind w:firstLine="0"/>
        <w:rPr>
          <w:rFonts w:hint="cs"/>
          <w:rtl/>
        </w:rPr>
      </w:pPr>
    </w:p>
    <w:p w14:paraId="733BEC70" w14:textId="77777777" w:rsidR="00000000" w:rsidRDefault="00E23567">
      <w:pPr>
        <w:pStyle w:val="af1"/>
        <w:rPr>
          <w:rtl/>
        </w:rPr>
      </w:pPr>
      <w:r>
        <w:rPr>
          <w:rtl/>
        </w:rPr>
        <w:t>היו"ר אלי בן-מנחם:</w:t>
      </w:r>
    </w:p>
    <w:p w14:paraId="5CEA89D5" w14:textId="77777777" w:rsidR="00000000" w:rsidRDefault="00E23567">
      <w:pPr>
        <w:pStyle w:val="a0"/>
        <w:rPr>
          <w:rtl/>
        </w:rPr>
      </w:pPr>
    </w:p>
    <w:p w14:paraId="2CB6A80A" w14:textId="77777777" w:rsidR="00000000" w:rsidRDefault="00E23567">
      <w:pPr>
        <w:pStyle w:val="a0"/>
        <w:rPr>
          <w:rFonts w:hint="cs"/>
          <w:rtl/>
        </w:rPr>
      </w:pPr>
      <w:r>
        <w:rPr>
          <w:rFonts w:hint="cs"/>
          <w:rtl/>
        </w:rPr>
        <w:t>חבר הכנסת גפני, תתמקד בנושא, כי אתה צריך תיכף לסיים.</w:t>
      </w:r>
    </w:p>
    <w:p w14:paraId="7659648A" w14:textId="77777777" w:rsidR="00000000" w:rsidRDefault="00E23567">
      <w:pPr>
        <w:pStyle w:val="a0"/>
        <w:ind w:firstLine="0"/>
        <w:rPr>
          <w:rFonts w:hint="cs"/>
          <w:rtl/>
        </w:rPr>
      </w:pPr>
    </w:p>
    <w:p w14:paraId="5E730B53" w14:textId="77777777" w:rsidR="00000000" w:rsidRDefault="00E23567">
      <w:pPr>
        <w:pStyle w:val="-"/>
        <w:rPr>
          <w:rtl/>
        </w:rPr>
      </w:pPr>
      <w:bookmarkStart w:id="186" w:name="FS000000526T11_02_2004_15_20_33C"/>
      <w:bookmarkEnd w:id="186"/>
      <w:r>
        <w:rPr>
          <w:rtl/>
        </w:rPr>
        <w:t>משה גפני (יהדות התורה):</w:t>
      </w:r>
    </w:p>
    <w:p w14:paraId="7E865F77" w14:textId="77777777" w:rsidR="00000000" w:rsidRDefault="00E23567">
      <w:pPr>
        <w:pStyle w:val="a0"/>
        <w:rPr>
          <w:rtl/>
        </w:rPr>
      </w:pPr>
    </w:p>
    <w:p w14:paraId="04096327" w14:textId="77777777" w:rsidR="00000000" w:rsidRDefault="00E23567">
      <w:pPr>
        <w:pStyle w:val="a0"/>
        <w:rPr>
          <w:rFonts w:hint="cs"/>
          <w:rtl/>
        </w:rPr>
      </w:pPr>
      <w:r>
        <w:rPr>
          <w:rFonts w:hint="cs"/>
          <w:rtl/>
        </w:rPr>
        <w:t>אני מסיים במשפט או שניים, ואני חוזר ואומר: בהצעות החו</w:t>
      </w:r>
      <w:r>
        <w:rPr>
          <w:rFonts w:hint="cs"/>
          <w:rtl/>
        </w:rPr>
        <w:t xml:space="preserve">ק שמוגשות כאן, בעיקר ביום רביעי, אבל לא רק, אני מסתכל על מה הצעת החוק. היו פעמים רבות שהצבעתי בהצעות חוק עם הקואליציה ונגד האופוזיציה. פעמים רבות. אני אראה לך. מן הדין היה שלא יגייסו אתכם לדבר שגם את יכולה להיתקל בו, שפתאום יש לך מישהו, שכן או קרוב, שקיבל </w:t>
      </w:r>
      <w:r>
        <w:rPr>
          <w:rFonts w:hint="cs"/>
          <w:rtl/>
        </w:rPr>
        <w:t xml:space="preserve">סיוע במשכנתה ומצבו הכלכלי קשה, והוא לא רשאי לגשת לוועדה. למה? כי בהגדרה היתה לקונה בחוק. את זה אני בא לתקן. </w:t>
      </w:r>
    </w:p>
    <w:p w14:paraId="772D79A6" w14:textId="77777777" w:rsidR="00000000" w:rsidRDefault="00E23567">
      <w:pPr>
        <w:pStyle w:val="a0"/>
        <w:rPr>
          <w:rFonts w:hint="cs"/>
          <w:rtl/>
        </w:rPr>
      </w:pPr>
    </w:p>
    <w:p w14:paraId="26A0D522" w14:textId="77777777" w:rsidR="00000000" w:rsidRDefault="00E23567">
      <w:pPr>
        <w:pStyle w:val="a0"/>
        <w:rPr>
          <w:rFonts w:hint="cs"/>
          <w:rtl/>
        </w:rPr>
      </w:pPr>
      <w:r>
        <w:rPr>
          <w:rFonts w:hint="cs"/>
          <w:rtl/>
        </w:rPr>
        <w:t xml:space="preserve">מכיוון שאני יודע שאם הייתי מביא את ההצעה עכשיו להצבעה, היו מגייסים מייד את כל חברי הכנסת, עליזה היתה רצה ומביאה את כולם, וכולם היו מצביעים נגד </w:t>
      </w:r>
      <w:r>
        <w:rPr>
          <w:rtl/>
        </w:rPr>
        <w:t>–</w:t>
      </w:r>
      <w:r>
        <w:rPr>
          <w:rFonts w:hint="cs"/>
          <w:rtl/>
        </w:rPr>
        <w:t xml:space="preserve"> ח</w:t>
      </w:r>
      <w:r>
        <w:rPr>
          <w:rFonts w:hint="cs"/>
          <w:rtl/>
        </w:rPr>
        <w:t xml:space="preserve">לקם בלי לדעת על מה </w:t>
      </w:r>
      <w:r>
        <w:rPr>
          <w:rtl/>
        </w:rPr>
        <w:t>–</w:t>
      </w:r>
      <w:r>
        <w:rPr>
          <w:rFonts w:hint="cs"/>
          <w:rtl/>
        </w:rPr>
        <w:t xml:space="preserve"> החלטתי להיות הגיוני, ואני מבקש לדחות את ההצבעה למועד אחר. אני אבוא בדברים, ואני מבקש גם את הסיוע שלך, חברת הכנסת גבריאלי. תעזרי לי לשכנע את הממשלה שלך, שזה חוק ראוי וצריך לתמוך בו, ובשבוע הבא, בעזרת השם, נעביר את החוק בתמיכתך. תודה רבה</w:t>
      </w:r>
      <w:r>
        <w:rPr>
          <w:rFonts w:hint="cs"/>
          <w:rtl/>
        </w:rPr>
        <w:t xml:space="preserve">. </w:t>
      </w:r>
    </w:p>
    <w:p w14:paraId="031D4EB3" w14:textId="77777777" w:rsidR="00000000" w:rsidRDefault="00E23567">
      <w:pPr>
        <w:pStyle w:val="a0"/>
        <w:ind w:firstLine="0"/>
        <w:rPr>
          <w:rFonts w:hint="cs"/>
          <w:rtl/>
        </w:rPr>
      </w:pPr>
    </w:p>
    <w:p w14:paraId="1660D83C" w14:textId="77777777" w:rsidR="00000000" w:rsidRDefault="00E23567">
      <w:pPr>
        <w:pStyle w:val="af1"/>
        <w:rPr>
          <w:rtl/>
        </w:rPr>
      </w:pPr>
      <w:r>
        <w:rPr>
          <w:rtl/>
        </w:rPr>
        <w:t>היו"ר אלי בן-מנחם:</w:t>
      </w:r>
    </w:p>
    <w:p w14:paraId="1C5439E9" w14:textId="77777777" w:rsidR="00000000" w:rsidRDefault="00E23567">
      <w:pPr>
        <w:pStyle w:val="a0"/>
        <w:rPr>
          <w:rtl/>
        </w:rPr>
      </w:pPr>
    </w:p>
    <w:p w14:paraId="663E6E64" w14:textId="77777777" w:rsidR="00000000" w:rsidRDefault="00E23567">
      <w:pPr>
        <w:pStyle w:val="a0"/>
        <w:rPr>
          <w:rFonts w:hint="cs"/>
          <w:rtl/>
        </w:rPr>
      </w:pPr>
      <w:r>
        <w:rPr>
          <w:rFonts w:hint="cs"/>
          <w:rtl/>
        </w:rPr>
        <w:t xml:space="preserve">תודה לחבר הכנסת משה גפני. תשובת הממשלה והצבעה במועד אחר. </w:t>
      </w:r>
    </w:p>
    <w:p w14:paraId="041DEEDD" w14:textId="77777777" w:rsidR="00000000" w:rsidRDefault="00E23567">
      <w:pPr>
        <w:pStyle w:val="a2"/>
        <w:rPr>
          <w:rFonts w:hint="cs"/>
          <w:rtl/>
        </w:rPr>
      </w:pPr>
    </w:p>
    <w:p w14:paraId="0B61436B" w14:textId="77777777" w:rsidR="00000000" w:rsidRDefault="00E23567">
      <w:pPr>
        <w:pStyle w:val="a0"/>
        <w:rPr>
          <w:rFonts w:hint="cs"/>
          <w:rtl/>
        </w:rPr>
      </w:pPr>
    </w:p>
    <w:p w14:paraId="2D641D04" w14:textId="77777777" w:rsidR="00000000" w:rsidRDefault="00E23567">
      <w:pPr>
        <w:pStyle w:val="a2"/>
        <w:rPr>
          <w:rFonts w:hint="cs"/>
          <w:rtl/>
        </w:rPr>
      </w:pPr>
      <w:bookmarkStart w:id="187" w:name="_Toc67150147"/>
      <w:r>
        <w:rPr>
          <w:rFonts w:hint="cs"/>
          <w:rtl/>
        </w:rPr>
        <w:t>הודעת ועדת הכלכלה על רצונה להחיל דין רציפות על הצעת חוק</w:t>
      </w:r>
      <w:bookmarkEnd w:id="187"/>
      <w:r>
        <w:rPr>
          <w:rFonts w:hint="cs"/>
          <w:rtl/>
        </w:rPr>
        <w:t xml:space="preserve"> </w:t>
      </w:r>
    </w:p>
    <w:p w14:paraId="74B9DE51" w14:textId="77777777" w:rsidR="00000000" w:rsidRDefault="00E23567">
      <w:pPr>
        <w:pStyle w:val="a0"/>
        <w:ind w:firstLine="0"/>
        <w:rPr>
          <w:rFonts w:hint="cs"/>
          <w:rtl/>
        </w:rPr>
      </w:pPr>
      <w:r>
        <w:rPr>
          <w:rtl/>
        </w:rPr>
        <w:t xml:space="preserve">["דברי הכנסת", </w:t>
      </w:r>
      <w:r>
        <w:rPr>
          <w:rFonts w:hint="cs"/>
          <w:rtl/>
        </w:rPr>
        <w:t>כרך 198,</w:t>
      </w:r>
      <w:r>
        <w:rPr>
          <w:rtl/>
        </w:rPr>
        <w:t xml:space="preserve"> עמ' </w:t>
      </w:r>
      <w:r>
        <w:rPr>
          <w:rFonts w:hint="cs"/>
          <w:rtl/>
        </w:rPr>
        <w:t xml:space="preserve"> 8802</w:t>
      </w:r>
      <w:r>
        <w:rPr>
          <w:rtl/>
        </w:rPr>
        <w:t>.]</w:t>
      </w:r>
    </w:p>
    <w:p w14:paraId="1992CEA7" w14:textId="77777777" w:rsidR="00000000" w:rsidRDefault="00E23567">
      <w:pPr>
        <w:pStyle w:val="a0"/>
        <w:rPr>
          <w:rFonts w:hint="cs"/>
          <w:rtl/>
        </w:rPr>
      </w:pPr>
    </w:p>
    <w:p w14:paraId="300E8EA5" w14:textId="77777777" w:rsidR="00000000" w:rsidRDefault="00E23567">
      <w:pPr>
        <w:pStyle w:val="a0"/>
        <w:rPr>
          <w:rFonts w:hint="cs"/>
          <w:rtl/>
        </w:rPr>
      </w:pPr>
    </w:p>
    <w:p w14:paraId="39832FB3" w14:textId="77777777" w:rsidR="00000000" w:rsidRDefault="00E23567">
      <w:pPr>
        <w:pStyle w:val="af1"/>
        <w:rPr>
          <w:rtl/>
        </w:rPr>
      </w:pPr>
      <w:r>
        <w:rPr>
          <w:rtl/>
        </w:rPr>
        <w:t>היו"ר אלי בן-מנחם:</w:t>
      </w:r>
    </w:p>
    <w:p w14:paraId="78C9C51C" w14:textId="77777777" w:rsidR="00000000" w:rsidRDefault="00E23567">
      <w:pPr>
        <w:pStyle w:val="a0"/>
        <w:rPr>
          <w:rtl/>
        </w:rPr>
      </w:pPr>
    </w:p>
    <w:p w14:paraId="6F9BB044" w14:textId="77777777" w:rsidR="00000000" w:rsidRDefault="00E23567">
      <w:pPr>
        <w:pStyle w:val="a0"/>
        <w:rPr>
          <w:rFonts w:hint="cs"/>
          <w:rtl/>
        </w:rPr>
      </w:pPr>
      <w:r>
        <w:rPr>
          <w:rFonts w:hint="cs"/>
          <w:rtl/>
        </w:rPr>
        <w:t>אני מזמין את יושב-ראש ועדת הכלכלה של הכנסת, חבר הכנסת שאו</w:t>
      </w:r>
      <w:r>
        <w:rPr>
          <w:rFonts w:hint="cs"/>
          <w:rtl/>
        </w:rPr>
        <w:t>ל שמחון, למסור הודעה על החלת דין רציפות על הצעת חוק לפיקוח על תוצרת אורגנית, התשס"ב-2002. אחריו תעלה חברת הכנסת רוחמה אברהם.</w:t>
      </w:r>
    </w:p>
    <w:p w14:paraId="42C60C86" w14:textId="77777777" w:rsidR="00000000" w:rsidRDefault="00E23567">
      <w:pPr>
        <w:pStyle w:val="a0"/>
        <w:ind w:firstLine="0"/>
        <w:rPr>
          <w:rFonts w:hint="cs"/>
          <w:rtl/>
        </w:rPr>
      </w:pPr>
    </w:p>
    <w:p w14:paraId="42DB5934" w14:textId="77777777" w:rsidR="00000000" w:rsidRDefault="00E23567">
      <w:pPr>
        <w:pStyle w:val="a"/>
        <w:rPr>
          <w:rtl/>
        </w:rPr>
      </w:pPr>
      <w:bookmarkStart w:id="188" w:name="FS000000461T11_02_2004_15_24_48"/>
      <w:bookmarkStart w:id="189" w:name="FS000000461T11_02_2004_15_24_56"/>
      <w:bookmarkStart w:id="190" w:name="_Toc67150148"/>
      <w:bookmarkEnd w:id="188"/>
      <w:bookmarkEnd w:id="189"/>
      <w:r>
        <w:rPr>
          <w:rFonts w:hint="eastAsia"/>
          <w:rtl/>
        </w:rPr>
        <w:t>שלום</w:t>
      </w:r>
      <w:r>
        <w:rPr>
          <w:rtl/>
        </w:rPr>
        <w:t xml:space="preserve"> שמחון (יו"ר ועדת הכלכלה):</w:t>
      </w:r>
      <w:bookmarkEnd w:id="190"/>
    </w:p>
    <w:p w14:paraId="73FA08A3" w14:textId="77777777" w:rsidR="00000000" w:rsidRDefault="00E23567">
      <w:pPr>
        <w:pStyle w:val="a0"/>
        <w:rPr>
          <w:rFonts w:hint="cs"/>
          <w:rtl/>
        </w:rPr>
      </w:pPr>
    </w:p>
    <w:p w14:paraId="5A2A52DE" w14:textId="77777777" w:rsidR="00000000" w:rsidRDefault="00E23567">
      <w:pPr>
        <w:pStyle w:val="a0"/>
        <w:rPr>
          <w:rFonts w:hint="cs"/>
          <w:rtl/>
        </w:rPr>
      </w:pPr>
      <w:r>
        <w:rPr>
          <w:rFonts w:hint="cs"/>
          <w:rtl/>
        </w:rPr>
        <w:t>אדוני היושב-ראש, חברי חברי הכנסת, ועדת הכנסת מבקשת להחיל דין רציפות על הצעת חוק לפיקוח על תוצרת בי</w:t>
      </w:r>
      <w:r>
        <w:rPr>
          <w:rFonts w:hint="cs"/>
          <w:rtl/>
        </w:rPr>
        <w:t>ולוגית-אורגנית. מדובר בהצעת חוק של חבר הכנסת וילן, שהונחה על שולחן הכנסת החמש-עשרה עוד בחודש ינואר 2000. הצעת חוק זו עברה בקריאה ראשונה בשנת 2002.</w:t>
      </w:r>
    </w:p>
    <w:p w14:paraId="24BA0004" w14:textId="77777777" w:rsidR="00000000" w:rsidRDefault="00E23567">
      <w:pPr>
        <w:pStyle w:val="a0"/>
        <w:rPr>
          <w:rFonts w:hint="cs"/>
          <w:rtl/>
        </w:rPr>
      </w:pPr>
    </w:p>
    <w:p w14:paraId="0E9F6C7A" w14:textId="77777777" w:rsidR="00000000" w:rsidRDefault="00E23567">
      <w:pPr>
        <w:pStyle w:val="a0"/>
        <w:rPr>
          <w:rFonts w:hint="cs"/>
          <w:rtl/>
        </w:rPr>
      </w:pPr>
      <w:r>
        <w:rPr>
          <w:rFonts w:hint="cs"/>
          <w:rtl/>
        </w:rPr>
        <w:t>הצעת החוק באה בעקבות הצטברות מידע לגבי ההשפעה המצטברת והמזיקה של חומרי הדברה, תוספים מלאכותיים וכימיקלים והו</w:t>
      </w:r>
      <w:r>
        <w:rPr>
          <w:rFonts w:hint="cs"/>
          <w:rtl/>
        </w:rPr>
        <w:t>רמונים שונים בתהליכי ייצור מזון, והתגברות הדרישה למוצרים ביולוגיים-אורגניים, שגודלו, טופלו והוכנו בשיטה הביולוגית-האורגנית. יש ניסיון של גורמים שונים לנצל מצב זה כדי לשווק לציבור סחורה בכינויים מטעים, היוצרים את הרושם כי מדובר בתוצרת ביולוגית-אורגנית, כאשר</w:t>
      </w:r>
      <w:r>
        <w:rPr>
          <w:rFonts w:hint="cs"/>
          <w:rtl/>
        </w:rPr>
        <w:t xml:space="preserve"> לצרכן אין יכולת לוודא שהתוצרת אכן עומדת בתקנים מקובלים. מטרת הצעת חוק זו להסדיר את תחום החקלאות האורגנית ולמנוע את הטעיית הצרכן.</w:t>
      </w:r>
    </w:p>
    <w:p w14:paraId="151141B1" w14:textId="77777777" w:rsidR="00000000" w:rsidRDefault="00E23567">
      <w:pPr>
        <w:pStyle w:val="a0"/>
        <w:rPr>
          <w:rFonts w:hint="cs"/>
          <w:rtl/>
        </w:rPr>
      </w:pPr>
    </w:p>
    <w:p w14:paraId="5211CDB6" w14:textId="77777777" w:rsidR="00000000" w:rsidRDefault="00E23567">
      <w:pPr>
        <w:pStyle w:val="a0"/>
        <w:rPr>
          <w:rFonts w:hint="cs"/>
          <w:rtl/>
        </w:rPr>
      </w:pPr>
      <w:r>
        <w:rPr>
          <w:rFonts w:hint="cs"/>
          <w:rtl/>
        </w:rPr>
        <w:t>בישיבת הוועדה שדנה בנושא החלת דין רציפות על הצעת חוק זו, נמסר לנו שהממשלה מתנגדת להחלת הרציפות. צר לי לציין שלא ניתנו נימוקים</w:t>
      </w:r>
      <w:r>
        <w:rPr>
          <w:rFonts w:hint="cs"/>
          <w:rtl/>
        </w:rPr>
        <w:t xml:space="preserve"> ענייניים להתנגדות האמורה, אלא נימוקים ביורוקרטיים בלבד, כלומר, שהצעת החוק מטעם הממשלה באותו נושא כבר אושרה בוועדת השרים לענייני חקיקה, והקונספציה הממשלתית באשר לגוף הרשאי לאשר תוצרת חקלאית אורגנית שונה.</w:t>
      </w:r>
    </w:p>
    <w:p w14:paraId="100D919E" w14:textId="77777777" w:rsidR="00000000" w:rsidRDefault="00E23567">
      <w:pPr>
        <w:pStyle w:val="a0"/>
        <w:rPr>
          <w:rFonts w:hint="cs"/>
          <w:rtl/>
        </w:rPr>
      </w:pPr>
    </w:p>
    <w:p w14:paraId="73980D59" w14:textId="77777777" w:rsidR="00000000" w:rsidRDefault="00E23567">
      <w:pPr>
        <w:pStyle w:val="a0"/>
        <w:rPr>
          <w:rFonts w:hint="cs"/>
          <w:rtl/>
        </w:rPr>
      </w:pPr>
      <w:r>
        <w:rPr>
          <w:rFonts w:hint="cs"/>
          <w:rtl/>
        </w:rPr>
        <w:t>אני מצטער על גישה זו ועל הרוח הבלתי-ממלכתית, לדעתי,</w:t>
      </w:r>
      <w:r>
        <w:rPr>
          <w:rFonts w:hint="cs"/>
          <w:rtl/>
        </w:rPr>
        <w:t xml:space="preserve"> הנושבת מוועדת השרים לענייני חקיקה, הסבורה, ככל הנראה, כי אין מקום ליוזמות חקיקה של חברי כנסת. לא מדובר כאן בנושא פוליטי, ואף לא בנושא המחלק את הציבוריות הישראלית. כידוע, ביחס לכל הצעת חוק, פרטית כממשלתית, מתקיימים בוועדות הכנסת דיונים, וכמעט לא קורה שהנוס</w:t>
      </w:r>
      <w:r>
        <w:rPr>
          <w:rFonts w:hint="cs"/>
          <w:rtl/>
        </w:rPr>
        <w:t>ח שהוצע מלכתחילה הוא גם הנוסח שמתקבל בסופו של דבר. העובדה שגם הממשלה מגבשת הצעת חוק באותו נושא, וכי ביחס לנקודה מסוימת הפתרון המוצע על-ידה הוא שונה, אינה מבטיחה שהנוסח שיוצע על-ידי הממשלה הוא שיתקבל על-ידי הכנסת בסופו של דבר. לכן, לדעתי, עובדה זו אינה צריכ</w:t>
      </w:r>
      <w:r>
        <w:rPr>
          <w:rFonts w:hint="cs"/>
          <w:rtl/>
        </w:rPr>
        <w:t>ה להוות נימוק להתנגדות להחלת דין הרציפות על הצעת החוק.</w:t>
      </w:r>
    </w:p>
    <w:p w14:paraId="2B44FCF4" w14:textId="77777777" w:rsidR="00000000" w:rsidRDefault="00E23567">
      <w:pPr>
        <w:pStyle w:val="a0"/>
        <w:rPr>
          <w:rFonts w:hint="cs"/>
          <w:rtl/>
        </w:rPr>
      </w:pPr>
    </w:p>
    <w:p w14:paraId="10A8EC98" w14:textId="77777777" w:rsidR="00000000" w:rsidRDefault="00E23567">
      <w:pPr>
        <w:pStyle w:val="a0"/>
        <w:rPr>
          <w:rFonts w:hint="cs"/>
          <w:rtl/>
        </w:rPr>
      </w:pPr>
      <w:r>
        <w:rPr>
          <w:rFonts w:hint="cs"/>
          <w:rtl/>
        </w:rPr>
        <w:t>אני מבקש אפוא מהכנסת לדחות את התנגדות הממשלה ולהחיל על הצעת החוק של חבר הכנסת וילן את דין הרציפות, ואם תגיע לכנסת, בזמן הקרוב, הצעת חוק מטעם הממשלה, ניתן יהיה לשלב את שתי הצעות החוק ולהכינן ביחד לקריא</w:t>
      </w:r>
      <w:r>
        <w:rPr>
          <w:rFonts w:hint="cs"/>
          <w:rtl/>
        </w:rPr>
        <w:t xml:space="preserve">ה השנייה והשלישית. </w:t>
      </w:r>
    </w:p>
    <w:p w14:paraId="3B892F6D" w14:textId="77777777" w:rsidR="00000000" w:rsidRDefault="00E23567">
      <w:pPr>
        <w:pStyle w:val="a0"/>
        <w:rPr>
          <w:rFonts w:hint="cs"/>
          <w:rtl/>
        </w:rPr>
      </w:pPr>
    </w:p>
    <w:p w14:paraId="18ED48E2" w14:textId="77777777" w:rsidR="00000000" w:rsidRDefault="00E23567">
      <w:pPr>
        <w:pStyle w:val="a0"/>
        <w:rPr>
          <w:rFonts w:hint="cs"/>
          <w:rtl/>
        </w:rPr>
      </w:pPr>
      <w:r>
        <w:rPr>
          <w:rFonts w:hint="cs"/>
          <w:rtl/>
        </w:rPr>
        <w:t>תודה רבה, אדוני היושב-ראש. אני מאוד מודה לך על שהקשבת לי, כי כל הזמן עסקת פה בדברים אחרים.</w:t>
      </w:r>
    </w:p>
    <w:p w14:paraId="6211C93C" w14:textId="77777777" w:rsidR="00000000" w:rsidRDefault="00E23567">
      <w:pPr>
        <w:pStyle w:val="a0"/>
        <w:ind w:firstLine="0"/>
        <w:rPr>
          <w:rFonts w:hint="cs"/>
          <w:rtl/>
        </w:rPr>
      </w:pPr>
    </w:p>
    <w:p w14:paraId="5F61F968" w14:textId="77777777" w:rsidR="00000000" w:rsidRDefault="00E23567">
      <w:pPr>
        <w:pStyle w:val="af1"/>
        <w:rPr>
          <w:rtl/>
        </w:rPr>
      </w:pPr>
      <w:r>
        <w:rPr>
          <w:rtl/>
        </w:rPr>
        <w:t>היו"ר אלי בן-מנחם:</w:t>
      </w:r>
    </w:p>
    <w:p w14:paraId="4CA9F93A" w14:textId="77777777" w:rsidR="00000000" w:rsidRDefault="00E23567">
      <w:pPr>
        <w:pStyle w:val="a0"/>
        <w:rPr>
          <w:rtl/>
        </w:rPr>
      </w:pPr>
    </w:p>
    <w:p w14:paraId="2FCAF5DF" w14:textId="77777777" w:rsidR="00000000" w:rsidRDefault="00E23567">
      <w:pPr>
        <w:pStyle w:val="a0"/>
        <w:rPr>
          <w:rFonts w:hint="cs"/>
          <w:rtl/>
        </w:rPr>
      </w:pPr>
      <w:r>
        <w:rPr>
          <w:rFonts w:hint="cs"/>
          <w:rtl/>
        </w:rPr>
        <w:t>זה קורה. זו רק הודעה, אנחנו לא צריכים להצביע. תסלח לי שלא הקשבתי, כי יש לנו עוד דברים פה. תודה לחבר הכנסת שלום שמחון.</w:t>
      </w:r>
    </w:p>
    <w:p w14:paraId="184730A6" w14:textId="77777777" w:rsidR="00000000" w:rsidRDefault="00E23567">
      <w:pPr>
        <w:pStyle w:val="a0"/>
        <w:rPr>
          <w:rtl/>
        </w:rPr>
      </w:pPr>
      <w:r>
        <w:rPr>
          <w:rFonts w:hint="cs"/>
          <w:rtl/>
        </w:rPr>
        <w:t xml:space="preserve"> </w:t>
      </w:r>
    </w:p>
    <w:p w14:paraId="7E221277" w14:textId="77777777" w:rsidR="00000000" w:rsidRDefault="00E23567">
      <w:pPr>
        <w:pStyle w:val="a2"/>
        <w:rPr>
          <w:rtl/>
        </w:rPr>
      </w:pPr>
    </w:p>
    <w:p w14:paraId="7C2B47FA" w14:textId="77777777" w:rsidR="00000000" w:rsidRDefault="00E23567">
      <w:pPr>
        <w:pStyle w:val="a2"/>
        <w:rPr>
          <w:rFonts w:hint="cs"/>
          <w:rtl/>
        </w:rPr>
      </w:pPr>
      <w:bookmarkStart w:id="191" w:name="CS22349FI0022349T11_02_2004_15_32_51"/>
      <w:bookmarkStart w:id="192" w:name="_Toc67150149"/>
      <w:bookmarkEnd w:id="191"/>
      <w:r>
        <w:rPr>
          <w:rFonts w:hint="cs"/>
          <w:rtl/>
        </w:rPr>
        <w:t>הצ</w:t>
      </w:r>
      <w:r>
        <w:rPr>
          <w:rFonts w:hint="cs"/>
          <w:rtl/>
        </w:rPr>
        <w:t>עה לסדר-היום</w:t>
      </w:r>
      <w:bookmarkEnd w:id="192"/>
    </w:p>
    <w:p w14:paraId="23753FA1" w14:textId="77777777" w:rsidR="00000000" w:rsidRDefault="00E23567">
      <w:pPr>
        <w:pStyle w:val="a2"/>
        <w:rPr>
          <w:rFonts w:hint="cs"/>
          <w:rtl/>
        </w:rPr>
      </w:pPr>
      <w:bookmarkStart w:id="193" w:name="_Toc67150150"/>
      <w:r>
        <w:rPr>
          <w:rtl/>
        </w:rPr>
        <w:t>הצורך בהקמת ועדת חקירה פרלמנטרית בנושא</w:t>
      </w:r>
      <w:r>
        <w:rPr>
          <w:rFonts w:hint="cs"/>
          <w:rtl/>
        </w:rPr>
        <w:t xml:space="preserve"> הבנייה </w:t>
      </w:r>
      <w:r>
        <w:rPr>
          <w:rtl/>
        </w:rPr>
        <w:br/>
      </w:r>
      <w:r>
        <w:rPr>
          <w:rFonts w:hint="cs"/>
          <w:rtl/>
        </w:rPr>
        <w:t>וה</w:t>
      </w:r>
      <w:r>
        <w:rPr>
          <w:rtl/>
        </w:rPr>
        <w:t xml:space="preserve">השתלטות </w:t>
      </w:r>
      <w:r>
        <w:rPr>
          <w:rFonts w:hint="cs"/>
          <w:rtl/>
        </w:rPr>
        <w:t>הבלתי-חוקיות על אדמות מדינה</w:t>
      </w:r>
      <w:bookmarkEnd w:id="193"/>
    </w:p>
    <w:p w14:paraId="6416B610" w14:textId="77777777" w:rsidR="00000000" w:rsidRDefault="00E23567">
      <w:pPr>
        <w:pStyle w:val="af1"/>
        <w:rPr>
          <w:rFonts w:hint="cs"/>
          <w:rtl/>
        </w:rPr>
      </w:pPr>
    </w:p>
    <w:p w14:paraId="565374F4" w14:textId="77777777" w:rsidR="00000000" w:rsidRDefault="00E23567">
      <w:pPr>
        <w:pStyle w:val="af1"/>
        <w:rPr>
          <w:rtl/>
        </w:rPr>
      </w:pPr>
      <w:r>
        <w:rPr>
          <w:rtl/>
        </w:rPr>
        <w:t>היו"ר אלי בן-מנחם:</w:t>
      </w:r>
    </w:p>
    <w:p w14:paraId="5ABA991E" w14:textId="77777777" w:rsidR="00000000" w:rsidRDefault="00E23567">
      <w:pPr>
        <w:pStyle w:val="a0"/>
        <w:rPr>
          <w:rtl/>
        </w:rPr>
      </w:pPr>
    </w:p>
    <w:p w14:paraId="439103FE" w14:textId="77777777" w:rsidR="00000000" w:rsidRDefault="00E23567">
      <w:pPr>
        <w:pStyle w:val="a0"/>
        <w:rPr>
          <w:rFonts w:hint="cs"/>
          <w:rtl/>
        </w:rPr>
      </w:pPr>
      <w:r>
        <w:rPr>
          <w:rFonts w:hint="cs"/>
          <w:rtl/>
        </w:rPr>
        <w:t>אני מזמין את חברת הכנסת רוחמה אברהם להביא הצעה לסדר-היום מס' 2346, בנושא: הצורך בהקמת ועדת חקירה פרלמנטרית בנושא הבנייה וההשתלטות הבלתי-ח</w:t>
      </w:r>
      <w:r>
        <w:rPr>
          <w:rFonts w:hint="cs"/>
          <w:rtl/>
        </w:rPr>
        <w:t>וקית על אדמות מדינה.</w:t>
      </w:r>
    </w:p>
    <w:p w14:paraId="2D52F6EC" w14:textId="77777777" w:rsidR="00000000" w:rsidRDefault="00E23567">
      <w:pPr>
        <w:pStyle w:val="a0"/>
        <w:ind w:firstLine="0"/>
        <w:rPr>
          <w:rFonts w:hint="cs"/>
          <w:rtl/>
        </w:rPr>
      </w:pPr>
    </w:p>
    <w:p w14:paraId="62D798CB" w14:textId="77777777" w:rsidR="00000000" w:rsidRDefault="00E23567">
      <w:pPr>
        <w:pStyle w:val="af0"/>
        <w:rPr>
          <w:rtl/>
        </w:rPr>
      </w:pPr>
      <w:r>
        <w:rPr>
          <w:rFonts w:hint="eastAsia"/>
          <w:rtl/>
        </w:rPr>
        <w:t>עבד</w:t>
      </w:r>
      <w:r>
        <w:rPr>
          <w:rtl/>
        </w:rPr>
        <w:t>-אלמאלכ דהאמשה (רע"ם):</w:t>
      </w:r>
    </w:p>
    <w:p w14:paraId="040D9484" w14:textId="77777777" w:rsidR="00000000" w:rsidRDefault="00E23567">
      <w:pPr>
        <w:pStyle w:val="a0"/>
        <w:rPr>
          <w:rFonts w:hint="cs"/>
          <w:rtl/>
        </w:rPr>
      </w:pPr>
    </w:p>
    <w:p w14:paraId="18074D98" w14:textId="77777777" w:rsidR="00000000" w:rsidRDefault="00E23567">
      <w:pPr>
        <w:pStyle w:val="a0"/>
        <w:rPr>
          <w:rFonts w:hint="cs"/>
          <w:rtl/>
        </w:rPr>
      </w:pPr>
      <w:r>
        <w:rPr>
          <w:rFonts w:hint="cs"/>
          <w:rtl/>
        </w:rPr>
        <w:t>זו הצעה נגד הערבים.</w:t>
      </w:r>
    </w:p>
    <w:p w14:paraId="6B387830" w14:textId="77777777" w:rsidR="00000000" w:rsidRDefault="00E23567">
      <w:pPr>
        <w:pStyle w:val="a0"/>
        <w:ind w:firstLine="0"/>
        <w:rPr>
          <w:rFonts w:hint="cs"/>
          <w:rtl/>
        </w:rPr>
      </w:pPr>
    </w:p>
    <w:p w14:paraId="7067BD93" w14:textId="77777777" w:rsidR="00000000" w:rsidRDefault="00E23567">
      <w:pPr>
        <w:pStyle w:val="af0"/>
        <w:rPr>
          <w:rtl/>
        </w:rPr>
      </w:pPr>
      <w:r>
        <w:rPr>
          <w:rFonts w:hint="eastAsia"/>
          <w:rtl/>
        </w:rPr>
        <w:t>טלב</w:t>
      </w:r>
      <w:r>
        <w:rPr>
          <w:rtl/>
        </w:rPr>
        <w:t xml:space="preserve"> אלסאנע (רע"ם):</w:t>
      </w:r>
    </w:p>
    <w:p w14:paraId="56E09F38" w14:textId="77777777" w:rsidR="00000000" w:rsidRDefault="00E23567">
      <w:pPr>
        <w:pStyle w:val="a0"/>
        <w:rPr>
          <w:rFonts w:hint="cs"/>
          <w:rtl/>
        </w:rPr>
      </w:pPr>
    </w:p>
    <w:p w14:paraId="02491A10" w14:textId="77777777" w:rsidR="00000000" w:rsidRDefault="00E23567">
      <w:pPr>
        <w:pStyle w:val="a0"/>
        <w:rPr>
          <w:rFonts w:hint="cs"/>
          <w:rtl/>
        </w:rPr>
      </w:pPr>
      <w:r>
        <w:rPr>
          <w:rFonts w:hint="cs"/>
          <w:rtl/>
        </w:rPr>
        <w:t>זו הצעה גזענית.</w:t>
      </w:r>
    </w:p>
    <w:p w14:paraId="49798ECF" w14:textId="77777777" w:rsidR="00000000" w:rsidRDefault="00E23567">
      <w:pPr>
        <w:pStyle w:val="a0"/>
        <w:ind w:firstLine="0"/>
        <w:rPr>
          <w:rFonts w:hint="cs"/>
          <w:rtl/>
        </w:rPr>
      </w:pPr>
    </w:p>
    <w:p w14:paraId="5768817A" w14:textId="77777777" w:rsidR="00000000" w:rsidRDefault="00E23567">
      <w:pPr>
        <w:pStyle w:val="af0"/>
        <w:rPr>
          <w:rtl/>
        </w:rPr>
      </w:pPr>
      <w:r>
        <w:rPr>
          <w:rFonts w:hint="eastAsia"/>
          <w:rtl/>
        </w:rPr>
        <w:t>עבד</w:t>
      </w:r>
      <w:r>
        <w:rPr>
          <w:rtl/>
        </w:rPr>
        <w:t>-אלמאלכ דהאמשה (רע"ם):</w:t>
      </w:r>
    </w:p>
    <w:p w14:paraId="5F3C13D7" w14:textId="77777777" w:rsidR="00000000" w:rsidRDefault="00E23567">
      <w:pPr>
        <w:pStyle w:val="a0"/>
        <w:rPr>
          <w:rFonts w:hint="cs"/>
          <w:rtl/>
        </w:rPr>
      </w:pPr>
    </w:p>
    <w:p w14:paraId="1ED1F5E0" w14:textId="77777777" w:rsidR="00000000" w:rsidRDefault="00E23567">
      <w:pPr>
        <w:pStyle w:val="a0"/>
        <w:rPr>
          <w:rFonts w:hint="cs"/>
          <w:rtl/>
        </w:rPr>
      </w:pPr>
      <w:r>
        <w:rPr>
          <w:rFonts w:hint="cs"/>
          <w:rtl/>
        </w:rPr>
        <w:t xml:space="preserve">- - - </w:t>
      </w:r>
    </w:p>
    <w:p w14:paraId="77D252E3" w14:textId="77777777" w:rsidR="00000000" w:rsidRDefault="00E23567">
      <w:pPr>
        <w:pStyle w:val="a0"/>
        <w:ind w:firstLine="0"/>
        <w:rPr>
          <w:rFonts w:hint="cs"/>
          <w:rtl/>
        </w:rPr>
      </w:pPr>
    </w:p>
    <w:p w14:paraId="5AC2B75D" w14:textId="77777777" w:rsidR="00000000" w:rsidRDefault="00E23567">
      <w:pPr>
        <w:pStyle w:val="af0"/>
        <w:rPr>
          <w:rtl/>
        </w:rPr>
      </w:pPr>
      <w:r>
        <w:rPr>
          <w:rFonts w:hint="eastAsia"/>
          <w:rtl/>
        </w:rPr>
        <w:t>טלב</w:t>
      </w:r>
      <w:r>
        <w:rPr>
          <w:rtl/>
        </w:rPr>
        <w:t xml:space="preserve"> אלסאנע (רע"ם):</w:t>
      </w:r>
    </w:p>
    <w:p w14:paraId="7B015003" w14:textId="77777777" w:rsidR="00000000" w:rsidRDefault="00E23567">
      <w:pPr>
        <w:pStyle w:val="a0"/>
        <w:rPr>
          <w:rFonts w:hint="cs"/>
          <w:rtl/>
        </w:rPr>
      </w:pPr>
    </w:p>
    <w:p w14:paraId="7C676C23" w14:textId="77777777" w:rsidR="00000000" w:rsidRDefault="00E23567">
      <w:pPr>
        <w:pStyle w:val="a0"/>
        <w:rPr>
          <w:rFonts w:hint="cs"/>
          <w:rtl/>
        </w:rPr>
      </w:pPr>
      <w:r>
        <w:rPr>
          <w:rFonts w:hint="cs"/>
          <w:rtl/>
        </w:rPr>
        <w:t>היא עולה על הכרטיס הפוליטי של הסתה נגד הציבור הערבי.</w:t>
      </w:r>
    </w:p>
    <w:p w14:paraId="26AC6E08" w14:textId="77777777" w:rsidR="00000000" w:rsidRDefault="00E23567">
      <w:pPr>
        <w:pStyle w:val="a0"/>
        <w:ind w:firstLine="0"/>
        <w:rPr>
          <w:rFonts w:hint="cs"/>
          <w:rtl/>
        </w:rPr>
      </w:pPr>
    </w:p>
    <w:p w14:paraId="4005F15D" w14:textId="77777777" w:rsidR="00000000" w:rsidRDefault="00E23567">
      <w:pPr>
        <w:pStyle w:val="af1"/>
        <w:rPr>
          <w:rtl/>
        </w:rPr>
      </w:pPr>
      <w:r>
        <w:rPr>
          <w:rtl/>
        </w:rPr>
        <w:t>היו"ר אלי בן-מנחם:</w:t>
      </w:r>
    </w:p>
    <w:p w14:paraId="3F094910" w14:textId="77777777" w:rsidR="00000000" w:rsidRDefault="00E23567">
      <w:pPr>
        <w:pStyle w:val="a0"/>
        <w:rPr>
          <w:rtl/>
        </w:rPr>
      </w:pPr>
    </w:p>
    <w:p w14:paraId="6244C134" w14:textId="77777777" w:rsidR="00000000" w:rsidRDefault="00E23567">
      <w:pPr>
        <w:pStyle w:val="a0"/>
        <w:rPr>
          <w:rFonts w:hint="cs"/>
          <w:rtl/>
        </w:rPr>
      </w:pPr>
      <w:r>
        <w:rPr>
          <w:rFonts w:hint="cs"/>
          <w:rtl/>
        </w:rPr>
        <w:t>חבר הכנסת טלב אלסאנע</w:t>
      </w:r>
      <w:r>
        <w:rPr>
          <w:rFonts w:hint="cs"/>
          <w:rtl/>
        </w:rPr>
        <w:t xml:space="preserve">, היא עוד לא התחילה לדבר ואתם כבר לא נותנים - - - </w:t>
      </w:r>
    </w:p>
    <w:p w14:paraId="02B4D24B" w14:textId="77777777" w:rsidR="00000000" w:rsidRDefault="00E23567">
      <w:pPr>
        <w:pStyle w:val="a0"/>
        <w:ind w:firstLine="0"/>
        <w:rPr>
          <w:rFonts w:hint="cs"/>
          <w:rtl/>
        </w:rPr>
      </w:pPr>
    </w:p>
    <w:p w14:paraId="6DF43806" w14:textId="77777777" w:rsidR="00000000" w:rsidRDefault="00E23567">
      <w:pPr>
        <w:pStyle w:val="af0"/>
        <w:rPr>
          <w:rtl/>
        </w:rPr>
      </w:pPr>
      <w:r>
        <w:rPr>
          <w:rFonts w:hint="eastAsia"/>
          <w:rtl/>
        </w:rPr>
        <w:t>עבד</w:t>
      </w:r>
      <w:r>
        <w:rPr>
          <w:rtl/>
        </w:rPr>
        <w:t>-אלמאלכ דהאמשה (רע"ם):</w:t>
      </w:r>
    </w:p>
    <w:p w14:paraId="4D162189" w14:textId="77777777" w:rsidR="00000000" w:rsidRDefault="00E23567">
      <w:pPr>
        <w:pStyle w:val="a0"/>
        <w:rPr>
          <w:rFonts w:hint="cs"/>
          <w:rtl/>
        </w:rPr>
      </w:pPr>
    </w:p>
    <w:p w14:paraId="65117024" w14:textId="77777777" w:rsidR="00000000" w:rsidRDefault="00E23567">
      <w:pPr>
        <w:pStyle w:val="a0"/>
        <w:rPr>
          <w:rFonts w:hint="cs"/>
          <w:rtl/>
        </w:rPr>
      </w:pPr>
      <w:r>
        <w:rPr>
          <w:rFonts w:hint="cs"/>
          <w:rtl/>
        </w:rPr>
        <w:t xml:space="preserve">- - - </w:t>
      </w:r>
    </w:p>
    <w:p w14:paraId="6907FA14" w14:textId="77777777" w:rsidR="00000000" w:rsidRDefault="00E23567">
      <w:pPr>
        <w:pStyle w:val="a0"/>
        <w:ind w:firstLine="0"/>
        <w:rPr>
          <w:rFonts w:hint="cs"/>
          <w:rtl/>
        </w:rPr>
      </w:pPr>
    </w:p>
    <w:p w14:paraId="7211CBC5" w14:textId="77777777" w:rsidR="00000000" w:rsidRDefault="00E23567">
      <w:pPr>
        <w:pStyle w:val="af0"/>
        <w:rPr>
          <w:rtl/>
        </w:rPr>
      </w:pPr>
      <w:r>
        <w:rPr>
          <w:rFonts w:hint="eastAsia"/>
          <w:rtl/>
        </w:rPr>
        <w:t>יחיאל</w:t>
      </w:r>
      <w:r>
        <w:rPr>
          <w:rtl/>
        </w:rPr>
        <w:t xml:space="preserve"> חזן (הליכוד):</w:t>
      </w:r>
    </w:p>
    <w:p w14:paraId="2FC34418" w14:textId="77777777" w:rsidR="00000000" w:rsidRDefault="00E23567">
      <w:pPr>
        <w:pStyle w:val="a0"/>
        <w:rPr>
          <w:rFonts w:hint="cs"/>
          <w:rtl/>
        </w:rPr>
      </w:pPr>
    </w:p>
    <w:p w14:paraId="71182C8D" w14:textId="77777777" w:rsidR="00000000" w:rsidRDefault="00E23567">
      <w:pPr>
        <w:pStyle w:val="a0"/>
        <w:rPr>
          <w:rFonts w:hint="cs"/>
          <w:rtl/>
        </w:rPr>
      </w:pPr>
      <w:r>
        <w:rPr>
          <w:rFonts w:hint="cs"/>
          <w:rtl/>
        </w:rPr>
        <w:t xml:space="preserve">- - - </w:t>
      </w:r>
    </w:p>
    <w:p w14:paraId="47720346" w14:textId="77777777" w:rsidR="00000000" w:rsidRDefault="00E23567">
      <w:pPr>
        <w:pStyle w:val="a0"/>
        <w:ind w:firstLine="0"/>
        <w:rPr>
          <w:rFonts w:hint="cs"/>
          <w:rtl/>
        </w:rPr>
      </w:pPr>
    </w:p>
    <w:p w14:paraId="7BF47D8D" w14:textId="77777777" w:rsidR="00000000" w:rsidRDefault="00E23567">
      <w:pPr>
        <w:pStyle w:val="af0"/>
        <w:rPr>
          <w:rtl/>
        </w:rPr>
      </w:pPr>
    </w:p>
    <w:p w14:paraId="6D81845A" w14:textId="77777777" w:rsidR="00000000" w:rsidRDefault="00E23567">
      <w:pPr>
        <w:pStyle w:val="af0"/>
        <w:rPr>
          <w:rtl/>
        </w:rPr>
      </w:pPr>
      <w:r>
        <w:rPr>
          <w:rFonts w:hint="eastAsia"/>
          <w:rtl/>
        </w:rPr>
        <w:t>עבד</w:t>
      </w:r>
      <w:r>
        <w:rPr>
          <w:rtl/>
        </w:rPr>
        <w:t>-אלמאלכ דהאמשה (רע"ם):</w:t>
      </w:r>
    </w:p>
    <w:p w14:paraId="1CBF73E6" w14:textId="77777777" w:rsidR="00000000" w:rsidRDefault="00E23567">
      <w:pPr>
        <w:pStyle w:val="a0"/>
        <w:rPr>
          <w:rFonts w:hint="cs"/>
          <w:rtl/>
        </w:rPr>
      </w:pPr>
    </w:p>
    <w:p w14:paraId="77CDF420" w14:textId="77777777" w:rsidR="00000000" w:rsidRDefault="00E23567">
      <w:pPr>
        <w:pStyle w:val="a0"/>
        <w:rPr>
          <w:rFonts w:hint="cs"/>
          <w:rtl/>
        </w:rPr>
      </w:pPr>
      <w:r>
        <w:rPr>
          <w:rFonts w:hint="cs"/>
          <w:rtl/>
        </w:rPr>
        <w:t xml:space="preserve">מה קורה פה? </w:t>
      </w:r>
    </w:p>
    <w:p w14:paraId="331B6AF5" w14:textId="77777777" w:rsidR="00000000" w:rsidRDefault="00E23567">
      <w:pPr>
        <w:pStyle w:val="a0"/>
        <w:ind w:firstLine="0"/>
        <w:rPr>
          <w:rFonts w:hint="cs"/>
          <w:rtl/>
        </w:rPr>
      </w:pPr>
    </w:p>
    <w:p w14:paraId="3DE3123E" w14:textId="77777777" w:rsidR="00000000" w:rsidRDefault="00E23567">
      <w:pPr>
        <w:pStyle w:val="af0"/>
        <w:rPr>
          <w:rtl/>
        </w:rPr>
      </w:pPr>
      <w:r>
        <w:rPr>
          <w:rFonts w:hint="eastAsia"/>
          <w:rtl/>
        </w:rPr>
        <w:t>עסאם</w:t>
      </w:r>
      <w:r>
        <w:rPr>
          <w:rtl/>
        </w:rPr>
        <w:t xml:space="preserve"> מח'ול (חד"ש-תע"ל):</w:t>
      </w:r>
    </w:p>
    <w:p w14:paraId="4B3FBB2D" w14:textId="77777777" w:rsidR="00000000" w:rsidRDefault="00E23567">
      <w:pPr>
        <w:pStyle w:val="a0"/>
        <w:rPr>
          <w:rFonts w:hint="cs"/>
          <w:rtl/>
        </w:rPr>
      </w:pPr>
    </w:p>
    <w:p w14:paraId="66FC8157" w14:textId="77777777" w:rsidR="00000000" w:rsidRDefault="00E23567">
      <w:pPr>
        <w:pStyle w:val="a0"/>
        <w:rPr>
          <w:rFonts w:hint="cs"/>
          <w:rtl/>
        </w:rPr>
      </w:pPr>
      <w:r>
        <w:rPr>
          <w:rFonts w:hint="cs"/>
          <w:rtl/>
        </w:rPr>
        <w:t xml:space="preserve">- - - </w:t>
      </w:r>
    </w:p>
    <w:p w14:paraId="7FFAD831" w14:textId="77777777" w:rsidR="00000000" w:rsidRDefault="00E23567">
      <w:pPr>
        <w:pStyle w:val="a0"/>
        <w:ind w:firstLine="0"/>
        <w:rPr>
          <w:rFonts w:hint="cs"/>
          <w:rtl/>
        </w:rPr>
      </w:pPr>
    </w:p>
    <w:p w14:paraId="5544DE17" w14:textId="77777777" w:rsidR="00000000" w:rsidRDefault="00E23567">
      <w:pPr>
        <w:pStyle w:val="a"/>
        <w:rPr>
          <w:rtl/>
        </w:rPr>
      </w:pPr>
      <w:bookmarkStart w:id="194" w:name="FS000001026T11_02_2004_15_37_16"/>
      <w:bookmarkStart w:id="195" w:name="_Toc67150151"/>
      <w:bookmarkEnd w:id="194"/>
      <w:r>
        <w:rPr>
          <w:rFonts w:hint="eastAsia"/>
          <w:rtl/>
        </w:rPr>
        <w:t>רוחמה</w:t>
      </w:r>
      <w:r>
        <w:rPr>
          <w:rtl/>
        </w:rPr>
        <w:t xml:space="preserve"> אברהם (הליכוד):</w:t>
      </w:r>
      <w:bookmarkEnd w:id="195"/>
    </w:p>
    <w:p w14:paraId="4E08EFCC" w14:textId="77777777" w:rsidR="00000000" w:rsidRDefault="00E23567">
      <w:pPr>
        <w:pStyle w:val="a0"/>
        <w:rPr>
          <w:rFonts w:hint="cs"/>
          <w:rtl/>
        </w:rPr>
      </w:pPr>
    </w:p>
    <w:p w14:paraId="47E43DF9" w14:textId="77777777" w:rsidR="00000000" w:rsidRDefault="00E23567">
      <w:pPr>
        <w:pStyle w:val="a0"/>
        <w:rPr>
          <w:rFonts w:hint="cs"/>
          <w:rtl/>
        </w:rPr>
      </w:pPr>
      <w:r>
        <w:rPr>
          <w:rFonts w:hint="cs"/>
          <w:rtl/>
        </w:rPr>
        <w:t xml:space="preserve">חבר הכנסת טיבי, קשה לשמוע את האמת, אה? </w:t>
      </w:r>
    </w:p>
    <w:p w14:paraId="1A2A63A2" w14:textId="77777777" w:rsidR="00000000" w:rsidRDefault="00E23567">
      <w:pPr>
        <w:pStyle w:val="a0"/>
        <w:ind w:firstLine="0"/>
        <w:rPr>
          <w:rFonts w:hint="cs"/>
          <w:rtl/>
        </w:rPr>
      </w:pPr>
    </w:p>
    <w:p w14:paraId="673D0016" w14:textId="77777777" w:rsidR="00000000" w:rsidRDefault="00E23567">
      <w:pPr>
        <w:pStyle w:val="af0"/>
        <w:rPr>
          <w:rtl/>
        </w:rPr>
      </w:pPr>
      <w:r>
        <w:rPr>
          <w:rFonts w:hint="eastAsia"/>
          <w:rtl/>
        </w:rPr>
        <w:t>י</w:t>
      </w:r>
      <w:r>
        <w:rPr>
          <w:rFonts w:hint="eastAsia"/>
          <w:rtl/>
        </w:rPr>
        <w:t>חיאל</w:t>
      </w:r>
      <w:r>
        <w:rPr>
          <w:rtl/>
        </w:rPr>
        <w:t xml:space="preserve"> חזן (הליכוד):</w:t>
      </w:r>
    </w:p>
    <w:p w14:paraId="2A393BB6" w14:textId="77777777" w:rsidR="00000000" w:rsidRDefault="00E23567">
      <w:pPr>
        <w:pStyle w:val="a0"/>
        <w:rPr>
          <w:rFonts w:hint="cs"/>
          <w:rtl/>
        </w:rPr>
      </w:pPr>
    </w:p>
    <w:p w14:paraId="70B48849" w14:textId="77777777" w:rsidR="00000000" w:rsidRDefault="00E23567">
      <w:pPr>
        <w:pStyle w:val="a0"/>
        <w:rPr>
          <w:rFonts w:hint="cs"/>
          <w:rtl/>
        </w:rPr>
      </w:pPr>
      <w:r>
        <w:rPr>
          <w:rFonts w:hint="cs"/>
          <w:rtl/>
        </w:rPr>
        <w:t xml:space="preserve">- - - </w:t>
      </w:r>
    </w:p>
    <w:p w14:paraId="58DD4A2F" w14:textId="77777777" w:rsidR="00000000" w:rsidRDefault="00E23567">
      <w:pPr>
        <w:pStyle w:val="a0"/>
        <w:ind w:firstLine="0"/>
        <w:rPr>
          <w:rFonts w:hint="cs"/>
          <w:rtl/>
        </w:rPr>
      </w:pPr>
    </w:p>
    <w:p w14:paraId="3C73DC0B" w14:textId="77777777" w:rsidR="00000000" w:rsidRDefault="00E23567">
      <w:pPr>
        <w:pStyle w:val="af0"/>
        <w:rPr>
          <w:rtl/>
        </w:rPr>
      </w:pPr>
      <w:r>
        <w:rPr>
          <w:rFonts w:hint="eastAsia"/>
          <w:rtl/>
        </w:rPr>
        <w:t>אחמד</w:t>
      </w:r>
      <w:r>
        <w:rPr>
          <w:rtl/>
        </w:rPr>
        <w:t xml:space="preserve"> טיבי (חד"ש-תע"ל):</w:t>
      </w:r>
    </w:p>
    <w:p w14:paraId="43CD6C36" w14:textId="77777777" w:rsidR="00000000" w:rsidRDefault="00E23567">
      <w:pPr>
        <w:pStyle w:val="a0"/>
        <w:rPr>
          <w:rFonts w:hint="cs"/>
          <w:rtl/>
        </w:rPr>
      </w:pPr>
    </w:p>
    <w:p w14:paraId="3ABD21C5" w14:textId="77777777" w:rsidR="00000000" w:rsidRDefault="00E23567">
      <w:pPr>
        <w:pStyle w:val="a0"/>
        <w:rPr>
          <w:rFonts w:hint="cs"/>
          <w:rtl/>
        </w:rPr>
      </w:pPr>
      <w:r>
        <w:rPr>
          <w:rFonts w:hint="cs"/>
          <w:rtl/>
        </w:rPr>
        <w:t xml:space="preserve">- - - </w:t>
      </w:r>
    </w:p>
    <w:p w14:paraId="04C5475B" w14:textId="77777777" w:rsidR="00000000" w:rsidRDefault="00E23567">
      <w:pPr>
        <w:pStyle w:val="a0"/>
        <w:rPr>
          <w:rFonts w:hint="cs"/>
          <w:rtl/>
        </w:rPr>
      </w:pPr>
    </w:p>
    <w:p w14:paraId="1F4F17CC" w14:textId="77777777" w:rsidR="00000000" w:rsidRDefault="00E23567">
      <w:pPr>
        <w:pStyle w:val="af1"/>
        <w:rPr>
          <w:rtl/>
        </w:rPr>
      </w:pPr>
      <w:r>
        <w:rPr>
          <w:rtl/>
        </w:rPr>
        <w:t>היו"ר ראובן ריבלין:</w:t>
      </w:r>
    </w:p>
    <w:p w14:paraId="3850A741" w14:textId="77777777" w:rsidR="00000000" w:rsidRDefault="00E23567">
      <w:pPr>
        <w:pStyle w:val="a0"/>
        <w:rPr>
          <w:rtl/>
        </w:rPr>
      </w:pPr>
    </w:p>
    <w:p w14:paraId="092D40A8" w14:textId="77777777" w:rsidR="00000000" w:rsidRDefault="00E23567">
      <w:pPr>
        <w:pStyle w:val="a0"/>
        <w:rPr>
          <w:rFonts w:hint="cs"/>
          <w:rtl/>
        </w:rPr>
      </w:pPr>
      <w:r>
        <w:rPr>
          <w:rFonts w:hint="cs"/>
          <w:rtl/>
        </w:rPr>
        <w:t xml:space="preserve">רבותי חברי הכנסת, אני מודה לסגן היושב-ראש אלי בן-מנחם. </w:t>
      </w:r>
    </w:p>
    <w:p w14:paraId="281630EB" w14:textId="77777777" w:rsidR="00000000" w:rsidRDefault="00E23567">
      <w:pPr>
        <w:pStyle w:val="a0"/>
        <w:rPr>
          <w:rFonts w:hint="cs"/>
          <w:rtl/>
        </w:rPr>
      </w:pPr>
    </w:p>
    <w:p w14:paraId="765F7093" w14:textId="77777777" w:rsidR="00000000" w:rsidRDefault="00E23567">
      <w:pPr>
        <w:pStyle w:val="af0"/>
        <w:rPr>
          <w:rtl/>
        </w:rPr>
      </w:pPr>
      <w:r>
        <w:rPr>
          <w:rFonts w:hint="eastAsia"/>
          <w:rtl/>
        </w:rPr>
        <w:t>עסאם</w:t>
      </w:r>
      <w:r>
        <w:rPr>
          <w:rtl/>
        </w:rPr>
        <w:t xml:space="preserve"> מח'ול (חד"ש-תע"ל):</w:t>
      </w:r>
    </w:p>
    <w:p w14:paraId="466EA300" w14:textId="77777777" w:rsidR="00000000" w:rsidRDefault="00E23567">
      <w:pPr>
        <w:pStyle w:val="a0"/>
        <w:rPr>
          <w:rFonts w:hint="cs"/>
          <w:rtl/>
        </w:rPr>
      </w:pPr>
    </w:p>
    <w:p w14:paraId="1D700A8C" w14:textId="77777777" w:rsidR="00000000" w:rsidRDefault="00E23567">
      <w:pPr>
        <w:pStyle w:val="a0"/>
        <w:rPr>
          <w:rFonts w:hint="cs"/>
          <w:rtl/>
        </w:rPr>
      </w:pPr>
      <w:r>
        <w:rPr>
          <w:rFonts w:hint="cs"/>
          <w:rtl/>
        </w:rPr>
        <w:t xml:space="preserve">- - - </w:t>
      </w:r>
    </w:p>
    <w:p w14:paraId="6E5164A3" w14:textId="77777777" w:rsidR="00000000" w:rsidRDefault="00E23567">
      <w:pPr>
        <w:pStyle w:val="a0"/>
        <w:ind w:firstLine="0"/>
        <w:rPr>
          <w:rFonts w:hint="cs"/>
          <w:rtl/>
        </w:rPr>
      </w:pPr>
    </w:p>
    <w:p w14:paraId="438EC1DE" w14:textId="77777777" w:rsidR="00000000" w:rsidRDefault="00E23567">
      <w:pPr>
        <w:pStyle w:val="af1"/>
        <w:rPr>
          <w:rtl/>
        </w:rPr>
      </w:pPr>
      <w:r>
        <w:rPr>
          <w:rtl/>
        </w:rPr>
        <w:t>היו"ר ראובן ריבלין:</w:t>
      </w:r>
    </w:p>
    <w:p w14:paraId="56B036D7" w14:textId="77777777" w:rsidR="00000000" w:rsidRDefault="00E23567">
      <w:pPr>
        <w:pStyle w:val="a0"/>
        <w:rPr>
          <w:rtl/>
        </w:rPr>
      </w:pPr>
    </w:p>
    <w:p w14:paraId="4134C41A" w14:textId="77777777" w:rsidR="00000000" w:rsidRDefault="00E23567">
      <w:pPr>
        <w:pStyle w:val="a0"/>
        <w:rPr>
          <w:rFonts w:hint="cs"/>
          <w:rtl/>
        </w:rPr>
      </w:pPr>
      <w:r>
        <w:rPr>
          <w:rFonts w:hint="cs"/>
          <w:rtl/>
        </w:rPr>
        <w:t>חבר הכנסת מח'ול, חבר הכנסת טיבי, אנחנו בזמנו עיכבנו את ההצעה על-</w:t>
      </w:r>
      <w:r>
        <w:rPr>
          <w:rFonts w:hint="cs"/>
          <w:rtl/>
        </w:rPr>
        <w:t xml:space="preserve">פי בקשתכם, כי הייתם עסוקים. כמו כן, כותרתה שונתה בהסכמתה של חברת הכנסת רוחמה אברהם. </w:t>
      </w:r>
    </w:p>
    <w:p w14:paraId="2053E5CD" w14:textId="77777777" w:rsidR="00000000" w:rsidRDefault="00E23567">
      <w:pPr>
        <w:pStyle w:val="a0"/>
        <w:ind w:firstLine="0"/>
        <w:rPr>
          <w:rFonts w:hint="cs"/>
          <w:rtl/>
        </w:rPr>
      </w:pPr>
    </w:p>
    <w:p w14:paraId="4DA3A078" w14:textId="77777777" w:rsidR="00000000" w:rsidRDefault="00E23567">
      <w:pPr>
        <w:pStyle w:val="af0"/>
        <w:rPr>
          <w:rtl/>
        </w:rPr>
      </w:pPr>
      <w:r>
        <w:rPr>
          <w:rFonts w:hint="eastAsia"/>
          <w:rtl/>
        </w:rPr>
        <w:t>עבד</w:t>
      </w:r>
      <w:r>
        <w:rPr>
          <w:rtl/>
        </w:rPr>
        <w:t>-אלמאלכ דהאמשה (רע"ם):</w:t>
      </w:r>
    </w:p>
    <w:p w14:paraId="195001E0" w14:textId="77777777" w:rsidR="00000000" w:rsidRDefault="00E23567">
      <w:pPr>
        <w:pStyle w:val="a0"/>
        <w:rPr>
          <w:rFonts w:hint="cs"/>
          <w:rtl/>
        </w:rPr>
      </w:pPr>
    </w:p>
    <w:p w14:paraId="2D649F88" w14:textId="77777777" w:rsidR="00000000" w:rsidRDefault="00E23567">
      <w:pPr>
        <w:pStyle w:val="a0"/>
        <w:rPr>
          <w:rFonts w:hint="cs"/>
          <w:rtl/>
        </w:rPr>
      </w:pPr>
      <w:r>
        <w:rPr>
          <w:rFonts w:hint="cs"/>
          <w:rtl/>
        </w:rPr>
        <w:t xml:space="preserve">זו גזענות - - - </w:t>
      </w:r>
    </w:p>
    <w:p w14:paraId="0848DDE1" w14:textId="77777777" w:rsidR="00000000" w:rsidRDefault="00E23567">
      <w:pPr>
        <w:pStyle w:val="a0"/>
        <w:ind w:firstLine="0"/>
        <w:rPr>
          <w:rFonts w:hint="cs"/>
          <w:rtl/>
        </w:rPr>
      </w:pPr>
    </w:p>
    <w:p w14:paraId="6E74C06D" w14:textId="77777777" w:rsidR="00000000" w:rsidRDefault="00E23567">
      <w:pPr>
        <w:pStyle w:val="af1"/>
        <w:rPr>
          <w:rtl/>
        </w:rPr>
      </w:pPr>
      <w:r>
        <w:rPr>
          <w:rtl/>
        </w:rPr>
        <w:t>היו"ר ראובן ריבלין:</w:t>
      </w:r>
    </w:p>
    <w:p w14:paraId="1006FE93" w14:textId="77777777" w:rsidR="00000000" w:rsidRDefault="00E23567">
      <w:pPr>
        <w:pStyle w:val="a0"/>
        <w:rPr>
          <w:rtl/>
        </w:rPr>
      </w:pPr>
    </w:p>
    <w:p w14:paraId="7761134F" w14:textId="77777777" w:rsidR="00000000" w:rsidRDefault="00E23567">
      <w:pPr>
        <w:pStyle w:val="a0"/>
        <w:rPr>
          <w:rFonts w:hint="cs"/>
          <w:rtl/>
        </w:rPr>
      </w:pPr>
      <w:r>
        <w:rPr>
          <w:rFonts w:hint="cs"/>
          <w:rtl/>
        </w:rPr>
        <w:t>רבותי חברי הכנסת, ניתן לדבר לכל מי שרוצה, גם כשזה לא נוח.</w:t>
      </w:r>
    </w:p>
    <w:p w14:paraId="622EA998" w14:textId="77777777" w:rsidR="00000000" w:rsidRDefault="00E23567">
      <w:pPr>
        <w:pStyle w:val="a0"/>
        <w:ind w:firstLine="0"/>
        <w:rPr>
          <w:rFonts w:hint="cs"/>
          <w:rtl/>
        </w:rPr>
      </w:pPr>
    </w:p>
    <w:p w14:paraId="332D1BA3" w14:textId="77777777" w:rsidR="00000000" w:rsidRDefault="00E23567">
      <w:pPr>
        <w:pStyle w:val="af0"/>
        <w:rPr>
          <w:rtl/>
        </w:rPr>
      </w:pPr>
      <w:r>
        <w:rPr>
          <w:rFonts w:hint="eastAsia"/>
          <w:rtl/>
        </w:rPr>
        <w:t>עבד</w:t>
      </w:r>
      <w:r>
        <w:rPr>
          <w:rtl/>
        </w:rPr>
        <w:t>-אלמאלכ דהאמשה (רע"ם):</w:t>
      </w:r>
    </w:p>
    <w:p w14:paraId="648A19E0" w14:textId="77777777" w:rsidR="00000000" w:rsidRDefault="00E23567">
      <w:pPr>
        <w:pStyle w:val="a0"/>
        <w:rPr>
          <w:rFonts w:hint="cs"/>
          <w:rtl/>
        </w:rPr>
      </w:pPr>
    </w:p>
    <w:p w14:paraId="210F822A" w14:textId="77777777" w:rsidR="00000000" w:rsidRDefault="00E23567">
      <w:pPr>
        <w:pStyle w:val="a0"/>
        <w:rPr>
          <w:rFonts w:hint="cs"/>
          <w:rtl/>
        </w:rPr>
      </w:pPr>
      <w:r>
        <w:rPr>
          <w:rFonts w:hint="cs"/>
          <w:rtl/>
        </w:rPr>
        <w:t xml:space="preserve">גם כשזה גזעני - - </w:t>
      </w:r>
      <w:r>
        <w:rPr>
          <w:rFonts w:hint="cs"/>
          <w:rtl/>
        </w:rPr>
        <w:t xml:space="preserve">- </w:t>
      </w:r>
    </w:p>
    <w:p w14:paraId="6B014C4A" w14:textId="77777777" w:rsidR="00000000" w:rsidRDefault="00E23567">
      <w:pPr>
        <w:pStyle w:val="a0"/>
        <w:ind w:firstLine="0"/>
        <w:rPr>
          <w:rFonts w:hint="cs"/>
          <w:rtl/>
        </w:rPr>
      </w:pPr>
    </w:p>
    <w:p w14:paraId="2BD89437" w14:textId="77777777" w:rsidR="00000000" w:rsidRDefault="00E23567">
      <w:pPr>
        <w:pStyle w:val="af1"/>
        <w:rPr>
          <w:rtl/>
        </w:rPr>
      </w:pPr>
      <w:r>
        <w:rPr>
          <w:rtl/>
        </w:rPr>
        <w:t>היו"ר ראובן ריבלין:</w:t>
      </w:r>
    </w:p>
    <w:p w14:paraId="2EBADA06" w14:textId="77777777" w:rsidR="00000000" w:rsidRDefault="00E23567">
      <w:pPr>
        <w:pStyle w:val="a0"/>
        <w:rPr>
          <w:rtl/>
        </w:rPr>
      </w:pPr>
    </w:p>
    <w:p w14:paraId="514ADC10" w14:textId="77777777" w:rsidR="00000000" w:rsidRDefault="00E23567">
      <w:pPr>
        <w:pStyle w:val="a0"/>
        <w:rPr>
          <w:rFonts w:hint="cs"/>
          <w:rtl/>
        </w:rPr>
      </w:pPr>
      <w:r>
        <w:rPr>
          <w:rFonts w:hint="cs"/>
          <w:rtl/>
        </w:rPr>
        <w:t xml:space="preserve">חבר הכנסת דהאמשה, אדוני היה סגן יושב-ראש והוא יודע שכאשר דבר הוא גזעני, אנחנו לא מאפשרים להעלותו. מדובר פה על מעשים כאלה ואחרים שמתייחסים למגזר כזה או אחר. לפעמים אומרים "המתנחלים". אומרים "המתנחלים" - זו גזענות? </w:t>
      </w:r>
    </w:p>
    <w:p w14:paraId="3FE94162" w14:textId="77777777" w:rsidR="00000000" w:rsidRDefault="00E23567">
      <w:pPr>
        <w:pStyle w:val="a0"/>
        <w:ind w:firstLine="0"/>
        <w:rPr>
          <w:rFonts w:hint="cs"/>
          <w:rtl/>
        </w:rPr>
      </w:pPr>
    </w:p>
    <w:p w14:paraId="727E11D5" w14:textId="77777777" w:rsidR="00000000" w:rsidRDefault="00E23567">
      <w:pPr>
        <w:pStyle w:val="af0"/>
        <w:rPr>
          <w:rtl/>
        </w:rPr>
      </w:pPr>
      <w:r>
        <w:rPr>
          <w:rFonts w:hint="eastAsia"/>
          <w:rtl/>
        </w:rPr>
        <w:t>טלב</w:t>
      </w:r>
      <w:r>
        <w:rPr>
          <w:rtl/>
        </w:rPr>
        <w:t xml:space="preserve"> אלסאנע (רע"ם</w:t>
      </w:r>
      <w:r>
        <w:rPr>
          <w:rtl/>
        </w:rPr>
        <w:t>):</w:t>
      </w:r>
    </w:p>
    <w:p w14:paraId="697F1249" w14:textId="77777777" w:rsidR="00000000" w:rsidRDefault="00E23567">
      <w:pPr>
        <w:pStyle w:val="a0"/>
        <w:rPr>
          <w:rFonts w:hint="cs"/>
          <w:rtl/>
        </w:rPr>
      </w:pPr>
    </w:p>
    <w:p w14:paraId="4AED68BD" w14:textId="77777777" w:rsidR="00000000" w:rsidRDefault="00E23567">
      <w:pPr>
        <w:pStyle w:val="a0"/>
        <w:rPr>
          <w:rFonts w:hint="cs"/>
          <w:rtl/>
        </w:rPr>
      </w:pPr>
      <w:r>
        <w:rPr>
          <w:rFonts w:hint="cs"/>
          <w:rtl/>
        </w:rPr>
        <w:t xml:space="preserve">- - - נקודתית. הסתה נגד ציבור מוגדר. </w:t>
      </w:r>
    </w:p>
    <w:p w14:paraId="10D7FBEC" w14:textId="77777777" w:rsidR="00000000" w:rsidRDefault="00E23567">
      <w:pPr>
        <w:pStyle w:val="a0"/>
        <w:rPr>
          <w:rFonts w:hint="cs"/>
          <w:rtl/>
        </w:rPr>
      </w:pPr>
    </w:p>
    <w:p w14:paraId="48E8375E" w14:textId="77777777" w:rsidR="00000000" w:rsidRDefault="00E23567">
      <w:pPr>
        <w:pStyle w:val="af1"/>
        <w:rPr>
          <w:rtl/>
        </w:rPr>
      </w:pPr>
      <w:r>
        <w:rPr>
          <w:rtl/>
        </w:rPr>
        <w:t>היו"ר ראובן ריבלין:</w:t>
      </w:r>
    </w:p>
    <w:p w14:paraId="0FA0F88E" w14:textId="77777777" w:rsidR="00000000" w:rsidRDefault="00E23567">
      <w:pPr>
        <w:pStyle w:val="a0"/>
        <w:rPr>
          <w:rtl/>
        </w:rPr>
      </w:pPr>
    </w:p>
    <w:p w14:paraId="2D6C062D" w14:textId="77777777" w:rsidR="00000000" w:rsidRDefault="00E23567">
      <w:pPr>
        <w:pStyle w:val="a0"/>
        <w:rPr>
          <w:rFonts w:hint="cs"/>
          <w:rtl/>
        </w:rPr>
      </w:pPr>
      <w:r>
        <w:rPr>
          <w:rFonts w:hint="cs"/>
          <w:rtl/>
        </w:rPr>
        <w:t xml:space="preserve">חברי הכנסת, שמעתי. מאין אתה יודע על מה היא הולכת לדבר? ובכן, רבותי חברי הכנסת - - - </w:t>
      </w:r>
    </w:p>
    <w:p w14:paraId="2435B4BB" w14:textId="77777777" w:rsidR="00000000" w:rsidRDefault="00E23567">
      <w:pPr>
        <w:pStyle w:val="a0"/>
        <w:rPr>
          <w:rFonts w:hint="cs"/>
          <w:rtl/>
        </w:rPr>
      </w:pPr>
    </w:p>
    <w:p w14:paraId="3B632F3E" w14:textId="77777777" w:rsidR="00000000" w:rsidRDefault="00E23567">
      <w:pPr>
        <w:pStyle w:val="af0"/>
        <w:rPr>
          <w:rtl/>
        </w:rPr>
      </w:pPr>
      <w:r>
        <w:rPr>
          <w:rFonts w:hint="eastAsia"/>
          <w:rtl/>
        </w:rPr>
        <w:t>טלב</w:t>
      </w:r>
      <w:r>
        <w:rPr>
          <w:rtl/>
        </w:rPr>
        <w:t xml:space="preserve"> אלסאנע (רע"ם):</w:t>
      </w:r>
    </w:p>
    <w:p w14:paraId="67183809" w14:textId="77777777" w:rsidR="00000000" w:rsidRDefault="00E23567">
      <w:pPr>
        <w:pStyle w:val="a0"/>
        <w:rPr>
          <w:rFonts w:hint="cs"/>
          <w:rtl/>
        </w:rPr>
      </w:pPr>
    </w:p>
    <w:p w14:paraId="272A9B4B" w14:textId="77777777" w:rsidR="00000000" w:rsidRDefault="00E23567">
      <w:pPr>
        <w:pStyle w:val="a0"/>
        <w:rPr>
          <w:rFonts w:hint="cs"/>
          <w:rtl/>
        </w:rPr>
      </w:pPr>
      <w:r>
        <w:rPr>
          <w:rFonts w:hint="cs"/>
          <w:rtl/>
        </w:rPr>
        <w:t xml:space="preserve">זו הצעה גזענית. </w:t>
      </w:r>
    </w:p>
    <w:p w14:paraId="289466E9" w14:textId="77777777" w:rsidR="00000000" w:rsidRDefault="00E23567">
      <w:pPr>
        <w:pStyle w:val="a0"/>
        <w:rPr>
          <w:rFonts w:hint="cs"/>
          <w:rtl/>
        </w:rPr>
      </w:pPr>
    </w:p>
    <w:p w14:paraId="603CCA3D" w14:textId="77777777" w:rsidR="00000000" w:rsidRDefault="00E23567">
      <w:pPr>
        <w:pStyle w:val="af1"/>
        <w:rPr>
          <w:rtl/>
        </w:rPr>
      </w:pPr>
      <w:r>
        <w:rPr>
          <w:rFonts w:hint="eastAsia"/>
          <w:rtl/>
        </w:rPr>
        <w:t>היו</w:t>
      </w:r>
      <w:r>
        <w:rPr>
          <w:rtl/>
        </w:rPr>
        <w:t>"ר ראובן ריבלין:</w:t>
      </w:r>
    </w:p>
    <w:p w14:paraId="17277EF3" w14:textId="77777777" w:rsidR="00000000" w:rsidRDefault="00E23567">
      <w:pPr>
        <w:pStyle w:val="a0"/>
        <w:rPr>
          <w:rFonts w:hint="cs"/>
          <w:rtl/>
        </w:rPr>
      </w:pPr>
    </w:p>
    <w:p w14:paraId="613DDC42" w14:textId="77777777" w:rsidR="00000000" w:rsidRDefault="00E23567">
      <w:pPr>
        <w:pStyle w:val="a0"/>
        <w:rPr>
          <w:rFonts w:hint="cs"/>
          <w:rtl/>
        </w:rPr>
      </w:pPr>
      <w:r>
        <w:rPr>
          <w:rFonts w:hint="cs"/>
          <w:rtl/>
        </w:rPr>
        <w:t>שמעתי. אז אתה תצביע נגדה, חבר הכנסת אלסאנע. כנר</w:t>
      </w:r>
      <w:r>
        <w:rPr>
          <w:rFonts w:hint="cs"/>
          <w:rtl/>
        </w:rPr>
        <w:t xml:space="preserve">אה יהיו עוד אנשים שיצביעו נגדה. האם אתם יודעים כבר על מה היא תדבר? אתן לכם להגיב. </w:t>
      </w:r>
    </w:p>
    <w:p w14:paraId="1D37C1B8" w14:textId="77777777" w:rsidR="00000000" w:rsidRDefault="00E23567">
      <w:pPr>
        <w:pStyle w:val="a0"/>
        <w:rPr>
          <w:rFonts w:hint="cs"/>
          <w:rtl/>
        </w:rPr>
      </w:pPr>
    </w:p>
    <w:p w14:paraId="7F0F7F57" w14:textId="77777777" w:rsidR="00000000" w:rsidRDefault="00E23567">
      <w:pPr>
        <w:pStyle w:val="af0"/>
        <w:rPr>
          <w:rtl/>
        </w:rPr>
      </w:pPr>
      <w:r>
        <w:rPr>
          <w:rFonts w:hint="eastAsia"/>
          <w:rtl/>
        </w:rPr>
        <w:t>נסים</w:t>
      </w:r>
      <w:r>
        <w:rPr>
          <w:rtl/>
        </w:rPr>
        <w:t xml:space="preserve"> זאב (ש"ס):</w:t>
      </w:r>
    </w:p>
    <w:p w14:paraId="10952219" w14:textId="77777777" w:rsidR="00000000" w:rsidRDefault="00E23567">
      <w:pPr>
        <w:pStyle w:val="a0"/>
        <w:rPr>
          <w:rFonts w:hint="cs"/>
          <w:rtl/>
        </w:rPr>
      </w:pPr>
    </w:p>
    <w:p w14:paraId="4449C55D" w14:textId="77777777" w:rsidR="00000000" w:rsidRDefault="00E23567">
      <w:pPr>
        <w:pStyle w:val="a0"/>
        <w:rPr>
          <w:rFonts w:hint="cs"/>
          <w:rtl/>
        </w:rPr>
      </w:pPr>
      <w:r>
        <w:rPr>
          <w:rFonts w:hint="cs"/>
          <w:rtl/>
        </w:rPr>
        <w:t xml:space="preserve">אולי הם ישתכנעו. </w:t>
      </w:r>
    </w:p>
    <w:p w14:paraId="5D256809" w14:textId="77777777" w:rsidR="00000000" w:rsidRDefault="00E23567">
      <w:pPr>
        <w:pStyle w:val="a0"/>
        <w:rPr>
          <w:rFonts w:hint="cs"/>
          <w:rtl/>
        </w:rPr>
      </w:pPr>
    </w:p>
    <w:p w14:paraId="7F1506A5" w14:textId="77777777" w:rsidR="00000000" w:rsidRDefault="00E23567">
      <w:pPr>
        <w:pStyle w:val="af1"/>
        <w:rPr>
          <w:rtl/>
        </w:rPr>
      </w:pPr>
      <w:r>
        <w:rPr>
          <w:rtl/>
        </w:rPr>
        <w:t>היו"ר ראובן ריבלין:</w:t>
      </w:r>
    </w:p>
    <w:p w14:paraId="64ACDEED" w14:textId="77777777" w:rsidR="00000000" w:rsidRDefault="00E23567">
      <w:pPr>
        <w:pStyle w:val="a0"/>
        <w:rPr>
          <w:rtl/>
        </w:rPr>
      </w:pPr>
    </w:p>
    <w:p w14:paraId="56F11505" w14:textId="77777777" w:rsidR="00000000" w:rsidRDefault="00E23567">
      <w:pPr>
        <w:pStyle w:val="a0"/>
        <w:rPr>
          <w:rFonts w:hint="cs"/>
          <w:rtl/>
        </w:rPr>
      </w:pPr>
      <w:r>
        <w:rPr>
          <w:rFonts w:hint="cs"/>
          <w:rtl/>
        </w:rPr>
        <w:t>קודם כול נדע על מה היא מדברת. רבותי חברי הכנסת, לא ייסתמו פה פיות בכנסת, לא לצד זה ולא לצד אחר, לא בכנסת שבה אני מנ</w:t>
      </w:r>
      <w:r>
        <w:rPr>
          <w:rFonts w:hint="cs"/>
          <w:rtl/>
        </w:rPr>
        <w:t xml:space="preserve">הל ישיבה. לא ייסתמו פיות. </w:t>
      </w:r>
    </w:p>
    <w:p w14:paraId="79C0425F" w14:textId="77777777" w:rsidR="00000000" w:rsidRDefault="00E23567">
      <w:pPr>
        <w:pStyle w:val="a0"/>
        <w:rPr>
          <w:rFonts w:hint="cs"/>
          <w:rtl/>
        </w:rPr>
      </w:pPr>
    </w:p>
    <w:p w14:paraId="5FBF2362" w14:textId="77777777" w:rsidR="00000000" w:rsidRDefault="00E23567">
      <w:pPr>
        <w:pStyle w:val="af0"/>
        <w:rPr>
          <w:rtl/>
        </w:rPr>
      </w:pPr>
      <w:r>
        <w:rPr>
          <w:rFonts w:hint="eastAsia"/>
          <w:rtl/>
        </w:rPr>
        <w:t>עבד</w:t>
      </w:r>
      <w:r>
        <w:rPr>
          <w:rtl/>
        </w:rPr>
        <w:t>-אלמאלכ דהאמשה (רע"ם):</w:t>
      </w:r>
    </w:p>
    <w:p w14:paraId="42BD3D98" w14:textId="77777777" w:rsidR="00000000" w:rsidRDefault="00E23567">
      <w:pPr>
        <w:pStyle w:val="a0"/>
        <w:rPr>
          <w:rFonts w:hint="cs"/>
          <w:rtl/>
        </w:rPr>
      </w:pPr>
    </w:p>
    <w:p w14:paraId="70F0C5A2" w14:textId="77777777" w:rsidR="00000000" w:rsidRDefault="00E23567">
      <w:pPr>
        <w:pStyle w:val="a0"/>
        <w:rPr>
          <w:rFonts w:hint="cs"/>
          <w:rtl/>
        </w:rPr>
      </w:pPr>
      <w:r>
        <w:rPr>
          <w:rFonts w:hint="cs"/>
          <w:rtl/>
        </w:rPr>
        <w:t xml:space="preserve">- - - זכות התגובה. </w:t>
      </w:r>
    </w:p>
    <w:p w14:paraId="5FDADAC0" w14:textId="77777777" w:rsidR="00000000" w:rsidRDefault="00E23567">
      <w:pPr>
        <w:pStyle w:val="a0"/>
        <w:rPr>
          <w:rFonts w:hint="cs"/>
          <w:rtl/>
        </w:rPr>
      </w:pPr>
    </w:p>
    <w:p w14:paraId="6A06DE2D" w14:textId="77777777" w:rsidR="00000000" w:rsidRDefault="00E23567">
      <w:pPr>
        <w:pStyle w:val="af1"/>
        <w:rPr>
          <w:rtl/>
        </w:rPr>
      </w:pPr>
      <w:r>
        <w:rPr>
          <w:rtl/>
        </w:rPr>
        <w:t>היו"ר ראובן ריבלין:</w:t>
      </w:r>
    </w:p>
    <w:p w14:paraId="248649CD" w14:textId="77777777" w:rsidR="00000000" w:rsidRDefault="00E23567">
      <w:pPr>
        <w:pStyle w:val="a0"/>
        <w:rPr>
          <w:rtl/>
        </w:rPr>
      </w:pPr>
    </w:p>
    <w:p w14:paraId="4ECA1510" w14:textId="77777777" w:rsidR="00000000" w:rsidRDefault="00E23567">
      <w:pPr>
        <w:pStyle w:val="a0"/>
        <w:rPr>
          <w:rFonts w:hint="cs"/>
          <w:rtl/>
        </w:rPr>
      </w:pPr>
      <w:r>
        <w:rPr>
          <w:rFonts w:hint="cs"/>
          <w:rtl/>
        </w:rPr>
        <w:t xml:space="preserve">קודם כול, לך לסעיף 86. אני אראה את העניין הזה כמצריך תשובה לא רק מטעם הממשלה. </w:t>
      </w:r>
    </w:p>
    <w:p w14:paraId="3996ED9D" w14:textId="77777777" w:rsidR="00000000" w:rsidRDefault="00E23567">
      <w:pPr>
        <w:pStyle w:val="a0"/>
        <w:rPr>
          <w:rFonts w:hint="cs"/>
          <w:rtl/>
        </w:rPr>
      </w:pPr>
    </w:p>
    <w:p w14:paraId="6E2681F7" w14:textId="77777777" w:rsidR="00000000" w:rsidRDefault="00E23567">
      <w:pPr>
        <w:pStyle w:val="af0"/>
        <w:rPr>
          <w:rtl/>
        </w:rPr>
      </w:pPr>
      <w:r>
        <w:rPr>
          <w:rFonts w:hint="eastAsia"/>
          <w:rtl/>
        </w:rPr>
        <w:t>ענבל</w:t>
      </w:r>
      <w:r>
        <w:rPr>
          <w:rtl/>
        </w:rPr>
        <w:t xml:space="preserve"> גבריאלי (הליכוד):</w:t>
      </w:r>
    </w:p>
    <w:p w14:paraId="5654CA14" w14:textId="77777777" w:rsidR="00000000" w:rsidRDefault="00E23567">
      <w:pPr>
        <w:pStyle w:val="a0"/>
        <w:rPr>
          <w:rFonts w:hint="cs"/>
          <w:rtl/>
        </w:rPr>
      </w:pPr>
    </w:p>
    <w:p w14:paraId="0DD94A18" w14:textId="77777777" w:rsidR="00000000" w:rsidRDefault="00E23567">
      <w:pPr>
        <w:pStyle w:val="a0"/>
        <w:rPr>
          <w:rFonts w:hint="cs"/>
          <w:rtl/>
        </w:rPr>
      </w:pPr>
      <w:r>
        <w:rPr>
          <w:rFonts w:hint="cs"/>
          <w:rtl/>
        </w:rPr>
        <w:t>תראה לנו גם מי היה אותו חבר כנסת שגמגם כשהוצגו לו הנתונ</w:t>
      </w:r>
      <w:r>
        <w:rPr>
          <w:rFonts w:hint="cs"/>
          <w:rtl/>
        </w:rPr>
        <w:t xml:space="preserve">ים על הבנייה הבלתי-חוקית. </w:t>
      </w:r>
    </w:p>
    <w:p w14:paraId="63FC329D" w14:textId="77777777" w:rsidR="00000000" w:rsidRDefault="00E23567">
      <w:pPr>
        <w:pStyle w:val="a0"/>
        <w:rPr>
          <w:rFonts w:hint="cs"/>
          <w:rtl/>
        </w:rPr>
      </w:pPr>
    </w:p>
    <w:p w14:paraId="5D2E9E34" w14:textId="77777777" w:rsidR="00000000" w:rsidRDefault="00E23567">
      <w:pPr>
        <w:pStyle w:val="a"/>
        <w:rPr>
          <w:rtl/>
        </w:rPr>
      </w:pPr>
      <w:bookmarkStart w:id="196" w:name="FS000001026T11_02_2004_15_22_31"/>
      <w:bookmarkStart w:id="197" w:name="_Toc67150152"/>
      <w:bookmarkEnd w:id="196"/>
      <w:r>
        <w:rPr>
          <w:rFonts w:hint="eastAsia"/>
          <w:rtl/>
        </w:rPr>
        <w:t>רוחמה</w:t>
      </w:r>
      <w:r>
        <w:rPr>
          <w:rtl/>
        </w:rPr>
        <w:t xml:space="preserve"> אברהם (הליכוד):</w:t>
      </w:r>
      <w:bookmarkEnd w:id="197"/>
    </w:p>
    <w:p w14:paraId="607823AE" w14:textId="77777777" w:rsidR="00000000" w:rsidRDefault="00E23567">
      <w:pPr>
        <w:pStyle w:val="a0"/>
        <w:rPr>
          <w:rFonts w:hint="cs"/>
          <w:rtl/>
        </w:rPr>
      </w:pPr>
    </w:p>
    <w:p w14:paraId="7BFDAE89" w14:textId="77777777" w:rsidR="00000000" w:rsidRDefault="00E23567">
      <w:pPr>
        <w:pStyle w:val="a0"/>
        <w:rPr>
          <w:rFonts w:hint="cs"/>
          <w:rtl/>
        </w:rPr>
      </w:pPr>
      <w:r>
        <w:rPr>
          <w:rFonts w:hint="cs"/>
          <w:rtl/>
        </w:rPr>
        <w:t xml:space="preserve">הבוקר זה היה, כמדומני. </w:t>
      </w:r>
    </w:p>
    <w:p w14:paraId="4E1DC64A" w14:textId="77777777" w:rsidR="00000000" w:rsidRDefault="00E23567">
      <w:pPr>
        <w:pStyle w:val="a0"/>
        <w:rPr>
          <w:rFonts w:hint="cs"/>
          <w:rtl/>
        </w:rPr>
      </w:pPr>
    </w:p>
    <w:p w14:paraId="674CDCEC" w14:textId="77777777" w:rsidR="00000000" w:rsidRDefault="00E23567">
      <w:pPr>
        <w:pStyle w:val="af0"/>
        <w:rPr>
          <w:rtl/>
        </w:rPr>
      </w:pPr>
      <w:r>
        <w:rPr>
          <w:rFonts w:hint="eastAsia"/>
          <w:rtl/>
        </w:rPr>
        <w:t>יחיאל</w:t>
      </w:r>
      <w:r>
        <w:rPr>
          <w:rtl/>
        </w:rPr>
        <w:t xml:space="preserve"> חזן (הליכוד):</w:t>
      </w:r>
    </w:p>
    <w:p w14:paraId="0AC433FC" w14:textId="77777777" w:rsidR="00000000" w:rsidRDefault="00E23567">
      <w:pPr>
        <w:pStyle w:val="a0"/>
        <w:rPr>
          <w:rFonts w:hint="cs"/>
          <w:rtl/>
        </w:rPr>
      </w:pPr>
    </w:p>
    <w:p w14:paraId="240B13C1" w14:textId="77777777" w:rsidR="00000000" w:rsidRDefault="00E23567">
      <w:pPr>
        <w:pStyle w:val="a0"/>
        <w:rPr>
          <w:rFonts w:hint="cs"/>
          <w:rtl/>
        </w:rPr>
      </w:pPr>
      <w:r>
        <w:rPr>
          <w:rFonts w:hint="cs"/>
          <w:rtl/>
        </w:rPr>
        <w:t>- - -</w:t>
      </w:r>
    </w:p>
    <w:p w14:paraId="58019859" w14:textId="77777777" w:rsidR="00000000" w:rsidRDefault="00E23567">
      <w:pPr>
        <w:pStyle w:val="a0"/>
        <w:rPr>
          <w:rFonts w:hint="cs"/>
          <w:rtl/>
        </w:rPr>
      </w:pPr>
    </w:p>
    <w:p w14:paraId="503E61E0" w14:textId="77777777" w:rsidR="00000000" w:rsidRDefault="00E23567">
      <w:pPr>
        <w:pStyle w:val="af0"/>
        <w:rPr>
          <w:rtl/>
        </w:rPr>
      </w:pPr>
      <w:r>
        <w:rPr>
          <w:rFonts w:hint="eastAsia"/>
          <w:rtl/>
        </w:rPr>
        <w:t>טלב</w:t>
      </w:r>
      <w:r>
        <w:rPr>
          <w:rtl/>
        </w:rPr>
        <w:t xml:space="preserve"> אלסאנע (רע"ם):</w:t>
      </w:r>
    </w:p>
    <w:p w14:paraId="043DBC86" w14:textId="77777777" w:rsidR="00000000" w:rsidRDefault="00E23567">
      <w:pPr>
        <w:pStyle w:val="a0"/>
        <w:rPr>
          <w:rFonts w:hint="cs"/>
          <w:rtl/>
        </w:rPr>
      </w:pPr>
    </w:p>
    <w:p w14:paraId="4F76149B" w14:textId="77777777" w:rsidR="00000000" w:rsidRDefault="00E23567">
      <w:pPr>
        <w:pStyle w:val="a0"/>
        <w:rPr>
          <w:rFonts w:hint="cs"/>
          <w:rtl/>
        </w:rPr>
      </w:pPr>
      <w:r>
        <w:rPr>
          <w:rFonts w:hint="cs"/>
          <w:rtl/>
        </w:rPr>
        <w:t>- - -</w:t>
      </w:r>
    </w:p>
    <w:p w14:paraId="0001536E" w14:textId="77777777" w:rsidR="00000000" w:rsidRDefault="00E23567">
      <w:pPr>
        <w:pStyle w:val="a0"/>
        <w:rPr>
          <w:rFonts w:hint="cs"/>
          <w:rtl/>
        </w:rPr>
      </w:pPr>
    </w:p>
    <w:p w14:paraId="4DEA63A0" w14:textId="77777777" w:rsidR="00000000" w:rsidRDefault="00E23567">
      <w:pPr>
        <w:pStyle w:val="af1"/>
        <w:rPr>
          <w:rtl/>
        </w:rPr>
      </w:pPr>
      <w:r>
        <w:rPr>
          <w:rFonts w:hint="eastAsia"/>
          <w:rtl/>
        </w:rPr>
        <w:t>היו</w:t>
      </w:r>
      <w:r>
        <w:rPr>
          <w:rtl/>
        </w:rPr>
        <w:t>"ר ראובן ריבלין:</w:t>
      </w:r>
    </w:p>
    <w:p w14:paraId="33FCC19A" w14:textId="77777777" w:rsidR="00000000" w:rsidRDefault="00E23567">
      <w:pPr>
        <w:pStyle w:val="a0"/>
        <w:rPr>
          <w:rFonts w:hint="cs"/>
          <w:rtl/>
        </w:rPr>
      </w:pPr>
    </w:p>
    <w:p w14:paraId="029BF56F" w14:textId="77777777" w:rsidR="00000000" w:rsidRDefault="00E23567">
      <w:pPr>
        <w:pStyle w:val="a0"/>
        <w:rPr>
          <w:rFonts w:hint="cs"/>
          <w:rtl/>
        </w:rPr>
      </w:pPr>
      <w:r>
        <w:rPr>
          <w:rFonts w:hint="cs"/>
          <w:rtl/>
        </w:rPr>
        <w:t xml:space="preserve">חבר הכנסת חזן. חבר הכנסת אלסאנע, חברי הכנסת, אני עוד לא ראיתי דבר כזה. שמעתי, הבנתי את הסערה. חבר הכנסת </w:t>
      </w:r>
      <w:r>
        <w:rPr>
          <w:rFonts w:hint="cs"/>
          <w:rtl/>
        </w:rPr>
        <w:t xml:space="preserve">ברכה לא היה באותו יום, אבל בסך הכול שאלנו את היועצת המשפטית של הוועדה, שמקפידה על קלה כבחמורה. עוד לא ראיתי דבר כזה, שבן-אדם עוד לא עלה וכבר יודעים על מה הוא מדבר, כבר עונים לו. </w:t>
      </w:r>
    </w:p>
    <w:p w14:paraId="3423578D" w14:textId="77777777" w:rsidR="00000000" w:rsidRDefault="00E23567">
      <w:pPr>
        <w:pStyle w:val="a0"/>
        <w:rPr>
          <w:rFonts w:hint="cs"/>
          <w:rtl/>
        </w:rPr>
      </w:pPr>
    </w:p>
    <w:p w14:paraId="4AE286DA" w14:textId="77777777" w:rsidR="00000000" w:rsidRDefault="00E23567">
      <w:pPr>
        <w:pStyle w:val="-"/>
        <w:rPr>
          <w:rtl/>
        </w:rPr>
      </w:pPr>
      <w:bookmarkStart w:id="198" w:name="FS000001026T11_02_2004_15_24_32C"/>
      <w:bookmarkEnd w:id="198"/>
      <w:r>
        <w:rPr>
          <w:rtl/>
        </w:rPr>
        <w:t>רוחמה אברהם (הליכוד):</w:t>
      </w:r>
    </w:p>
    <w:p w14:paraId="6F5C46BD" w14:textId="77777777" w:rsidR="00000000" w:rsidRDefault="00E23567">
      <w:pPr>
        <w:pStyle w:val="a0"/>
        <w:rPr>
          <w:rtl/>
        </w:rPr>
      </w:pPr>
    </w:p>
    <w:p w14:paraId="4212AFEE" w14:textId="77777777" w:rsidR="00000000" w:rsidRDefault="00E23567">
      <w:pPr>
        <w:pStyle w:val="a0"/>
        <w:rPr>
          <w:rFonts w:hint="cs"/>
          <w:rtl/>
        </w:rPr>
      </w:pPr>
      <w:r>
        <w:rPr>
          <w:rFonts w:hint="cs"/>
          <w:rtl/>
        </w:rPr>
        <w:t xml:space="preserve">יש לנו פה נביאים, כנראה, אדוני היושב-ראש. </w:t>
      </w:r>
    </w:p>
    <w:p w14:paraId="61F40D42" w14:textId="77777777" w:rsidR="00000000" w:rsidRDefault="00E23567">
      <w:pPr>
        <w:pStyle w:val="a0"/>
        <w:ind w:firstLine="0"/>
        <w:rPr>
          <w:rFonts w:hint="cs"/>
          <w:rtl/>
        </w:rPr>
      </w:pPr>
    </w:p>
    <w:p w14:paraId="6AAD87F9" w14:textId="77777777" w:rsidR="00000000" w:rsidRDefault="00E23567">
      <w:pPr>
        <w:pStyle w:val="af0"/>
        <w:rPr>
          <w:rtl/>
        </w:rPr>
      </w:pPr>
      <w:r>
        <w:rPr>
          <w:rFonts w:hint="eastAsia"/>
          <w:rtl/>
        </w:rPr>
        <w:t>עסאם</w:t>
      </w:r>
      <w:r>
        <w:rPr>
          <w:rtl/>
        </w:rPr>
        <w:t xml:space="preserve"> מח'ו</w:t>
      </w:r>
      <w:r>
        <w:rPr>
          <w:rtl/>
        </w:rPr>
        <w:t>ל (חד"ש-תע"ל):</w:t>
      </w:r>
    </w:p>
    <w:p w14:paraId="1E4643FC" w14:textId="77777777" w:rsidR="00000000" w:rsidRDefault="00E23567">
      <w:pPr>
        <w:pStyle w:val="a0"/>
        <w:rPr>
          <w:rFonts w:hint="cs"/>
          <w:rtl/>
        </w:rPr>
      </w:pPr>
    </w:p>
    <w:p w14:paraId="08AADCF0" w14:textId="77777777" w:rsidR="00000000" w:rsidRDefault="00E23567">
      <w:pPr>
        <w:pStyle w:val="a0"/>
        <w:rPr>
          <w:rFonts w:hint="cs"/>
          <w:rtl/>
        </w:rPr>
      </w:pPr>
      <w:r>
        <w:rPr>
          <w:rFonts w:hint="cs"/>
          <w:rtl/>
        </w:rPr>
        <w:t>- - -</w:t>
      </w:r>
    </w:p>
    <w:p w14:paraId="1DEA941E" w14:textId="77777777" w:rsidR="00000000" w:rsidRDefault="00E23567">
      <w:pPr>
        <w:pStyle w:val="a0"/>
        <w:rPr>
          <w:rFonts w:hint="cs"/>
          <w:rtl/>
        </w:rPr>
      </w:pPr>
    </w:p>
    <w:p w14:paraId="4B410DD4" w14:textId="77777777" w:rsidR="00000000" w:rsidRDefault="00E23567">
      <w:pPr>
        <w:pStyle w:val="af1"/>
        <w:rPr>
          <w:rtl/>
        </w:rPr>
      </w:pPr>
      <w:r>
        <w:rPr>
          <w:rtl/>
        </w:rPr>
        <w:t>היו"ר ראובן ריבלין:</w:t>
      </w:r>
    </w:p>
    <w:p w14:paraId="19BC4A12" w14:textId="77777777" w:rsidR="00000000" w:rsidRDefault="00E23567">
      <w:pPr>
        <w:pStyle w:val="a0"/>
        <w:rPr>
          <w:rtl/>
        </w:rPr>
      </w:pPr>
    </w:p>
    <w:p w14:paraId="67725606" w14:textId="77777777" w:rsidR="00000000" w:rsidRDefault="00E23567">
      <w:pPr>
        <w:pStyle w:val="a0"/>
        <w:rPr>
          <w:rFonts w:hint="cs"/>
          <w:rtl/>
        </w:rPr>
      </w:pPr>
      <w:r>
        <w:rPr>
          <w:rFonts w:hint="cs"/>
          <w:rtl/>
        </w:rPr>
        <w:t>חבר הכנסת מח'ול. אני גם יודע את ההליכים, את הלכי הרוחות והדעות בבית הזה. לא יהיה מצב שבו לא יוכל אדם פה להביע את דעתו בנושא זה, אף שההצעה היא הצעה לסדר-היום. לא יהיה. תסמכו עלי. הצעה מיוחדת להקמת ועדת חקירה. קודם</w:t>
      </w:r>
      <w:r>
        <w:rPr>
          <w:rFonts w:hint="cs"/>
          <w:rtl/>
        </w:rPr>
        <w:t xml:space="preserve"> כול, אם הכנסת תאשר את הצעתה, והממשלה תסכים, ירד הדבר לוועדת הכנסת שתחליט על הסכמתה להקים ועדת חקירה. אז יהיה דיון על הקמת ועדת חקירה, והכנסת תצטרך לאשר. הדרך היא עוד ארוכה ורבה, ואני מציע קודם כול שנשמע את הדברים. </w:t>
      </w:r>
    </w:p>
    <w:p w14:paraId="285B1AF1" w14:textId="77777777" w:rsidR="00000000" w:rsidRDefault="00E23567">
      <w:pPr>
        <w:pStyle w:val="a0"/>
        <w:rPr>
          <w:rFonts w:hint="cs"/>
          <w:rtl/>
        </w:rPr>
      </w:pPr>
    </w:p>
    <w:p w14:paraId="4A256591" w14:textId="77777777" w:rsidR="00000000" w:rsidRDefault="00E23567">
      <w:pPr>
        <w:pStyle w:val="af0"/>
        <w:rPr>
          <w:rtl/>
        </w:rPr>
      </w:pPr>
      <w:r>
        <w:rPr>
          <w:rFonts w:hint="eastAsia"/>
          <w:rtl/>
        </w:rPr>
        <w:t>אליעזר</w:t>
      </w:r>
      <w:r>
        <w:rPr>
          <w:rtl/>
        </w:rPr>
        <w:t xml:space="preserve"> כהן (האיחוד הלאומי - ישראל ביתנו</w:t>
      </w:r>
      <w:r>
        <w:rPr>
          <w:rtl/>
        </w:rPr>
        <w:t>):</w:t>
      </w:r>
    </w:p>
    <w:p w14:paraId="17B65999" w14:textId="77777777" w:rsidR="00000000" w:rsidRDefault="00E23567">
      <w:pPr>
        <w:pStyle w:val="a0"/>
        <w:rPr>
          <w:rFonts w:hint="cs"/>
          <w:rtl/>
        </w:rPr>
      </w:pPr>
    </w:p>
    <w:p w14:paraId="499807F7" w14:textId="77777777" w:rsidR="00000000" w:rsidRDefault="00E23567">
      <w:pPr>
        <w:pStyle w:val="a0"/>
        <w:rPr>
          <w:rFonts w:hint="cs"/>
          <w:rtl/>
        </w:rPr>
      </w:pPr>
      <w:r>
        <w:rPr>
          <w:rFonts w:hint="cs"/>
          <w:rtl/>
        </w:rPr>
        <w:t xml:space="preserve">- - - כשמפנים יהודים זה בצ'יק-צ'ק. </w:t>
      </w:r>
    </w:p>
    <w:p w14:paraId="68767036" w14:textId="77777777" w:rsidR="00000000" w:rsidRDefault="00E23567">
      <w:pPr>
        <w:pStyle w:val="a0"/>
        <w:rPr>
          <w:rFonts w:hint="cs"/>
          <w:rtl/>
        </w:rPr>
      </w:pPr>
    </w:p>
    <w:p w14:paraId="22BBAD86" w14:textId="77777777" w:rsidR="00000000" w:rsidRDefault="00E23567">
      <w:pPr>
        <w:pStyle w:val="af1"/>
        <w:rPr>
          <w:rtl/>
        </w:rPr>
      </w:pPr>
      <w:r>
        <w:rPr>
          <w:rFonts w:hint="eastAsia"/>
          <w:rtl/>
        </w:rPr>
        <w:t>היו</w:t>
      </w:r>
      <w:r>
        <w:rPr>
          <w:rtl/>
        </w:rPr>
        <w:t>"ר ראובן ריבלין:</w:t>
      </w:r>
    </w:p>
    <w:p w14:paraId="14FCA25B" w14:textId="77777777" w:rsidR="00000000" w:rsidRDefault="00E23567">
      <w:pPr>
        <w:pStyle w:val="a0"/>
        <w:rPr>
          <w:rFonts w:hint="cs"/>
          <w:rtl/>
        </w:rPr>
      </w:pPr>
    </w:p>
    <w:p w14:paraId="3AED4B22" w14:textId="77777777" w:rsidR="00000000" w:rsidRDefault="00E23567">
      <w:pPr>
        <w:pStyle w:val="a0"/>
        <w:rPr>
          <w:rFonts w:hint="cs"/>
          <w:rtl/>
        </w:rPr>
      </w:pPr>
      <w:r>
        <w:rPr>
          <w:rFonts w:hint="cs"/>
          <w:rtl/>
        </w:rPr>
        <w:t xml:space="preserve">חבר הכנסת כהן, אני ממש לא הבנתי שאדוני כל כך מתרגש, שבעמידה הוא מדבר. ישב. </w:t>
      </w:r>
    </w:p>
    <w:p w14:paraId="3C683B88" w14:textId="77777777" w:rsidR="00000000" w:rsidRDefault="00E23567">
      <w:pPr>
        <w:pStyle w:val="a0"/>
        <w:rPr>
          <w:rFonts w:hint="cs"/>
          <w:rtl/>
        </w:rPr>
      </w:pPr>
    </w:p>
    <w:p w14:paraId="05C0A4A1" w14:textId="77777777" w:rsidR="00000000" w:rsidRDefault="00E23567">
      <w:pPr>
        <w:pStyle w:val="af0"/>
        <w:rPr>
          <w:rtl/>
        </w:rPr>
      </w:pPr>
      <w:r>
        <w:rPr>
          <w:rFonts w:hint="eastAsia"/>
          <w:rtl/>
        </w:rPr>
        <w:t>עבד</w:t>
      </w:r>
      <w:r>
        <w:rPr>
          <w:rtl/>
        </w:rPr>
        <w:t>-אלמאלכ דהאמשה (רע"ם):</w:t>
      </w:r>
    </w:p>
    <w:p w14:paraId="4A786E42" w14:textId="77777777" w:rsidR="00000000" w:rsidRDefault="00E23567">
      <w:pPr>
        <w:pStyle w:val="a0"/>
        <w:rPr>
          <w:rFonts w:hint="cs"/>
          <w:rtl/>
        </w:rPr>
      </w:pPr>
    </w:p>
    <w:p w14:paraId="092AB58B" w14:textId="77777777" w:rsidR="00000000" w:rsidRDefault="00E23567">
      <w:pPr>
        <w:pStyle w:val="a0"/>
        <w:rPr>
          <w:rFonts w:hint="cs"/>
          <w:rtl/>
        </w:rPr>
      </w:pPr>
      <w:r>
        <w:rPr>
          <w:rFonts w:hint="cs"/>
          <w:rtl/>
        </w:rPr>
        <w:t xml:space="preserve">- - - גם בצ'יק-צ'ק. </w:t>
      </w:r>
    </w:p>
    <w:p w14:paraId="468347A0" w14:textId="77777777" w:rsidR="00000000" w:rsidRDefault="00E23567">
      <w:pPr>
        <w:pStyle w:val="a0"/>
        <w:rPr>
          <w:rFonts w:hint="cs"/>
          <w:rtl/>
        </w:rPr>
      </w:pPr>
    </w:p>
    <w:p w14:paraId="355F8C75" w14:textId="77777777" w:rsidR="00000000" w:rsidRDefault="00E23567">
      <w:pPr>
        <w:pStyle w:val="af1"/>
        <w:rPr>
          <w:rtl/>
        </w:rPr>
      </w:pPr>
      <w:r>
        <w:rPr>
          <w:rtl/>
        </w:rPr>
        <w:t>היו"ר ראובן ריבלין:</w:t>
      </w:r>
    </w:p>
    <w:p w14:paraId="2D9C3B59" w14:textId="77777777" w:rsidR="00000000" w:rsidRDefault="00E23567">
      <w:pPr>
        <w:pStyle w:val="a0"/>
        <w:rPr>
          <w:rtl/>
        </w:rPr>
      </w:pPr>
    </w:p>
    <w:p w14:paraId="5D9D8CD0" w14:textId="77777777" w:rsidR="00000000" w:rsidRDefault="00E23567">
      <w:pPr>
        <w:pStyle w:val="a0"/>
        <w:rPr>
          <w:rFonts w:hint="cs"/>
          <w:rtl/>
        </w:rPr>
      </w:pPr>
      <w:r>
        <w:rPr>
          <w:rFonts w:hint="cs"/>
          <w:rtl/>
        </w:rPr>
        <w:t>חבר הכנסת דהאמשה, יש דברים מאוד מרגיזים, מכל צד</w:t>
      </w:r>
      <w:r>
        <w:rPr>
          <w:rFonts w:hint="cs"/>
          <w:rtl/>
        </w:rPr>
        <w:t xml:space="preserve">. אנחנו צריכים כאן, בכנסת ישראל, לשבת ולהקשיב, כל אחד, לדברים שלפעמים הם מאוד לא נוחים לו. </w:t>
      </w:r>
    </w:p>
    <w:p w14:paraId="002FEC58" w14:textId="77777777" w:rsidR="00000000" w:rsidRDefault="00E23567">
      <w:pPr>
        <w:pStyle w:val="a0"/>
        <w:rPr>
          <w:rFonts w:hint="cs"/>
          <w:rtl/>
        </w:rPr>
      </w:pPr>
    </w:p>
    <w:p w14:paraId="498AAB35" w14:textId="77777777" w:rsidR="00000000" w:rsidRDefault="00E23567">
      <w:pPr>
        <w:pStyle w:val="af0"/>
        <w:rPr>
          <w:rtl/>
        </w:rPr>
      </w:pPr>
      <w:r>
        <w:rPr>
          <w:rFonts w:hint="eastAsia"/>
          <w:rtl/>
        </w:rPr>
        <w:t>מאיר</w:t>
      </w:r>
      <w:r>
        <w:rPr>
          <w:rtl/>
        </w:rPr>
        <w:t xml:space="preserve"> פרוש (יהדות התורה):</w:t>
      </w:r>
    </w:p>
    <w:p w14:paraId="67D6F5C8" w14:textId="77777777" w:rsidR="00000000" w:rsidRDefault="00E23567">
      <w:pPr>
        <w:pStyle w:val="a0"/>
        <w:rPr>
          <w:rFonts w:hint="cs"/>
          <w:rtl/>
        </w:rPr>
      </w:pPr>
    </w:p>
    <w:p w14:paraId="3C9FE69A" w14:textId="77777777" w:rsidR="00000000" w:rsidRDefault="00E23567">
      <w:pPr>
        <w:pStyle w:val="a0"/>
        <w:rPr>
          <w:rFonts w:hint="cs"/>
          <w:rtl/>
        </w:rPr>
      </w:pPr>
      <w:r>
        <w:rPr>
          <w:rFonts w:hint="cs"/>
          <w:rtl/>
        </w:rPr>
        <w:t>- - - למה המריבה הפנימית? למה דברי השיסוי? אם הממשלה רוצה - - -</w:t>
      </w:r>
    </w:p>
    <w:p w14:paraId="5D5E7FD4" w14:textId="77777777" w:rsidR="00000000" w:rsidRDefault="00E23567">
      <w:pPr>
        <w:pStyle w:val="a0"/>
        <w:rPr>
          <w:rFonts w:hint="cs"/>
          <w:rtl/>
        </w:rPr>
      </w:pPr>
    </w:p>
    <w:p w14:paraId="0D5AD8B6" w14:textId="77777777" w:rsidR="00000000" w:rsidRDefault="00E23567">
      <w:pPr>
        <w:pStyle w:val="af1"/>
        <w:rPr>
          <w:rtl/>
        </w:rPr>
      </w:pPr>
      <w:r>
        <w:rPr>
          <w:rtl/>
        </w:rPr>
        <w:t>היו"ר ראובן ריבלין:</w:t>
      </w:r>
    </w:p>
    <w:p w14:paraId="713878C9" w14:textId="77777777" w:rsidR="00000000" w:rsidRDefault="00E23567">
      <w:pPr>
        <w:pStyle w:val="a0"/>
        <w:rPr>
          <w:rtl/>
        </w:rPr>
      </w:pPr>
    </w:p>
    <w:p w14:paraId="1E7E997A" w14:textId="77777777" w:rsidR="00000000" w:rsidRDefault="00E23567">
      <w:pPr>
        <w:pStyle w:val="a0"/>
        <w:rPr>
          <w:rFonts w:hint="cs"/>
          <w:rtl/>
        </w:rPr>
      </w:pPr>
      <w:r>
        <w:rPr>
          <w:rFonts w:hint="cs"/>
          <w:rtl/>
        </w:rPr>
        <w:t xml:space="preserve">אני יודע שאתה נרשמת שמונה פעמים להתנגד למה שהממשלה </w:t>
      </w:r>
      <w:r>
        <w:rPr>
          <w:rFonts w:hint="cs"/>
          <w:rtl/>
        </w:rPr>
        <w:t xml:space="preserve">רוצה, או מסכימה. זאת אומרת שאתה, כשהממשלה מסכימה, באופן אוטומטי לא מסכים. אבל פה יש אנשים שכנראה לא רק באופן אוטומטי לא מסכימים, אלא הם לא יכולים ולא מסכימים לרעיון ולשאלה ולמה שמוצג פה, אבל בסך הכול הם יאפשרו לנו לדבר ויאפשרו לחברת הכנסת רוחמה אברהם לשאת </w:t>
      </w:r>
      <w:r>
        <w:rPr>
          <w:rFonts w:hint="cs"/>
          <w:rtl/>
        </w:rPr>
        <w:t xml:space="preserve">דבריה. </w:t>
      </w:r>
    </w:p>
    <w:p w14:paraId="79D2AADE" w14:textId="77777777" w:rsidR="00000000" w:rsidRDefault="00E23567">
      <w:pPr>
        <w:pStyle w:val="a0"/>
        <w:rPr>
          <w:rFonts w:hint="cs"/>
          <w:rtl/>
        </w:rPr>
      </w:pPr>
    </w:p>
    <w:p w14:paraId="21F206C7" w14:textId="77777777" w:rsidR="00000000" w:rsidRDefault="00E23567">
      <w:pPr>
        <w:pStyle w:val="af0"/>
        <w:rPr>
          <w:rtl/>
        </w:rPr>
      </w:pPr>
      <w:r>
        <w:rPr>
          <w:rFonts w:hint="eastAsia"/>
          <w:rtl/>
        </w:rPr>
        <w:t>מאיר</w:t>
      </w:r>
      <w:r>
        <w:rPr>
          <w:rtl/>
        </w:rPr>
        <w:t xml:space="preserve"> פרוש (יהדות התורה):</w:t>
      </w:r>
    </w:p>
    <w:p w14:paraId="5CFACB25" w14:textId="77777777" w:rsidR="00000000" w:rsidRDefault="00E23567">
      <w:pPr>
        <w:pStyle w:val="a0"/>
        <w:rPr>
          <w:rFonts w:hint="cs"/>
          <w:rtl/>
        </w:rPr>
      </w:pPr>
    </w:p>
    <w:p w14:paraId="1C5035E4" w14:textId="77777777" w:rsidR="00000000" w:rsidRDefault="00E23567">
      <w:pPr>
        <w:pStyle w:val="a0"/>
        <w:rPr>
          <w:rFonts w:hint="cs"/>
          <w:rtl/>
        </w:rPr>
      </w:pPr>
      <w:r>
        <w:rPr>
          <w:rFonts w:hint="cs"/>
          <w:rtl/>
        </w:rPr>
        <w:t>- - -</w:t>
      </w:r>
    </w:p>
    <w:p w14:paraId="4C303170" w14:textId="77777777" w:rsidR="00000000" w:rsidRDefault="00E23567">
      <w:pPr>
        <w:pStyle w:val="a0"/>
        <w:rPr>
          <w:rFonts w:hint="cs"/>
          <w:rtl/>
        </w:rPr>
      </w:pPr>
    </w:p>
    <w:p w14:paraId="6FE565B5" w14:textId="77777777" w:rsidR="00000000" w:rsidRDefault="00E23567">
      <w:pPr>
        <w:pStyle w:val="af1"/>
        <w:rPr>
          <w:rtl/>
        </w:rPr>
      </w:pPr>
      <w:r>
        <w:rPr>
          <w:rtl/>
        </w:rPr>
        <w:t>היו"ר ראובן ריבלין:</w:t>
      </w:r>
    </w:p>
    <w:p w14:paraId="4E7BD0A8" w14:textId="77777777" w:rsidR="00000000" w:rsidRDefault="00E23567">
      <w:pPr>
        <w:pStyle w:val="a0"/>
        <w:rPr>
          <w:rtl/>
        </w:rPr>
      </w:pPr>
    </w:p>
    <w:p w14:paraId="7F009944" w14:textId="77777777" w:rsidR="00000000" w:rsidRDefault="00E23567">
      <w:pPr>
        <w:pStyle w:val="a0"/>
        <w:rPr>
          <w:rFonts w:hint="cs"/>
          <w:rtl/>
        </w:rPr>
      </w:pPr>
      <w:r>
        <w:rPr>
          <w:rFonts w:hint="cs"/>
          <w:rtl/>
        </w:rPr>
        <w:t xml:space="preserve">חבר הכנסת פרוש, מספיק. עוד לא ראיתי דבר כזה. עוד לא עלתה חברת הכנסת אברהם על הדוכן וכבר יש לכל אחד מה להעיר על מה שאולי הם חושבים שהיא תדבר. </w:t>
      </w:r>
    </w:p>
    <w:p w14:paraId="5504B68B" w14:textId="77777777" w:rsidR="00000000" w:rsidRDefault="00E23567">
      <w:pPr>
        <w:pStyle w:val="a0"/>
        <w:rPr>
          <w:rFonts w:hint="cs"/>
          <w:rtl/>
        </w:rPr>
      </w:pPr>
    </w:p>
    <w:p w14:paraId="30DBE19E" w14:textId="77777777" w:rsidR="00000000" w:rsidRDefault="00E23567">
      <w:pPr>
        <w:pStyle w:val="af0"/>
        <w:rPr>
          <w:rtl/>
        </w:rPr>
      </w:pPr>
      <w:r>
        <w:rPr>
          <w:rFonts w:hint="cs"/>
          <w:rtl/>
        </w:rPr>
        <w:t>מ</w:t>
      </w:r>
      <w:r>
        <w:rPr>
          <w:rFonts w:hint="eastAsia"/>
          <w:rtl/>
        </w:rPr>
        <w:t>איר</w:t>
      </w:r>
      <w:r>
        <w:rPr>
          <w:rtl/>
        </w:rPr>
        <w:t xml:space="preserve"> פרוש (יהדות התורה):</w:t>
      </w:r>
    </w:p>
    <w:p w14:paraId="7E6B2C2F" w14:textId="77777777" w:rsidR="00000000" w:rsidRDefault="00E23567">
      <w:pPr>
        <w:pStyle w:val="a0"/>
        <w:rPr>
          <w:rFonts w:hint="cs"/>
          <w:rtl/>
        </w:rPr>
      </w:pPr>
    </w:p>
    <w:p w14:paraId="708AF358" w14:textId="77777777" w:rsidR="00000000" w:rsidRDefault="00E23567">
      <w:pPr>
        <w:pStyle w:val="a0"/>
        <w:rPr>
          <w:rFonts w:hint="cs"/>
          <w:rtl/>
        </w:rPr>
      </w:pPr>
      <w:r>
        <w:rPr>
          <w:rFonts w:hint="cs"/>
          <w:rtl/>
        </w:rPr>
        <w:t>ישים אדוני לב, שהכותרת פ</w:t>
      </w:r>
      <w:r>
        <w:rPr>
          <w:rFonts w:hint="cs"/>
          <w:rtl/>
        </w:rPr>
        <w:t xml:space="preserve">ה שונה ממה שכתוב כאן. הכותרת פה רק משסה ומתגרה בערבים. הכותרת פה שונה ממה שכתוב בנייר. אז אני מנסה לומר לך את זה. </w:t>
      </w:r>
    </w:p>
    <w:p w14:paraId="1DA662F1" w14:textId="77777777" w:rsidR="00000000" w:rsidRDefault="00E23567">
      <w:pPr>
        <w:pStyle w:val="a0"/>
        <w:rPr>
          <w:rFonts w:hint="cs"/>
          <w:rtl/>
        </w:rPr>
      </w:pPr>
    </w:p>
    <w:p w14:paraId="132E87A7" w14:textId="77777777" w:rsidR="00000000" w:rsidRDefault="00E23567">
      <w:pPr>
        <w:pStyle w:val="af0"/>
        <w:rPr>
          <w:rtl/>
        </w:rPr>
      </w:pPr>
      <w:r>
        <w:rPr>
          <w:rFonts w:hint="eastAsia"/>
          <w:rtl/>
        </w:rPr>
        <w:t>קריאות</w:t>
      </w:r>
      <w:r>
        <w:rPr>
          <w:rtl/>
        </w:rPr>
        <w:t>:</w:t>
      </w:r>
    </w:p>
    <w:p w14:paraId="7B16CBCF" w14:textId="77777777" w:rsidR="00000000" w:rsidRDefault="00E23567">
      <w:pPr>
        <w:pStyle w:val="a0"/>
        <w:rPr>
          <w:rFonts w:hint="cs"/>
          <w:rtl/>
        </w:rPr>
      </w:pPr>
    </w:p>
    <w:p w14:paraId="3495C29B" w14:textId="77777777" w:rsidR="00000000" w:rsidRDefault="00E23567">
      <w:pPr>
        <w:pStyle w:val="a0"/>
        <w:rPr>
          <w:rFonts w:hint="cs"/>
          <w:rtl/>
        </w:rPr>
      </w:pPr>
      <w:r>
        <w:rPr>
          <w:rFonts w:hint="cs"/>
          <w:rtl/>
        </w:rPr>
        <w:t>- - -</w:t>
      </w:r>
    </w:p>
    <w:p w14:paraId="70577844" w14:textId="77777777" w:rsidR="00000000" w:rsidRDefault="00E23567">
      <w:pPr>
        <w:pStyle w:val="a0"/>
        <w:rPr>
          <w:rFonts w:hint="cs"/>
          <w:rtl/>
        </w:rPr>
      </w:pPr>
    </w:p>
    <w:p w14:paraId="66ADBF3D" w14:textId="77777777" w:rsidR="00000000" w:rsidRDefault="00E23567">
      <w:pPr>
        <w:pStyle w:val="af0"/>
        <w:rPr>
          <w:rtl/>
        </w:rPr>
      </w:pPr>
      <w:r>
        <w:rPr>
          <w:rFonts w:hint="eastAsia"/>
          <w:rtl/>
        </w:rPr>
        <w:t>טלב</w:t>
      </w:r>
      <w:r>
        <w:rPr>
          <w:rtl/>
        </w:rPr>
        <w:t xml:space="preserve"> אלסאנע (רע"ם):</w:t>
      </w:r>
    </w:p>
    <w:p w14:paraId="328E6ECA" w14:textId="77777777" w:rsidR="00000000" w:rsidRDefault="00E23567">
      <w:pPr>
        <w:pStyle w:val="a0"/>
        <w:rPr>
          <w:rFonts w:hint="cs"/>
          <w:rtl/>
        </w:rPr>
      </w:pPr>
    </w:p>
    <w:p w14:paraId="1D3CF6E1" w14:textId="77777777" w:rsidR="00000000" w:rsidRDefault="00E23567">
      <w:pPr>
        <w:pStyle w:val="a0"/>
        <w:rPr>
          <w:rFonts w:hint="cs"/>
          <w:rtl/>
        </w:rPr>
      </w:pPr>
      <w:r>
        <w:rPr>
          <w:rFonts w:hint="cs"/>
          <w:rtl/>
        </w:rPr>
        <w:t xml:space="preserve">מה זה השתלטות? מי משתלט על מה? </w:t>
      </w:r>
    </w:p>
    <w:p w14:paraId="46D7D1C1" w14:textId="77777777" w:rsidR="00000000" w:rsidRDefault="00E23567">
      <w:pPr>
        <w:pStyle w:val="a0"/>
        <w:rPr>
          <w:rFonts w:hint="cs"/>
          <w:rtl/>
        </w:rPr>
      </w:pPr>
    </w:p>
    <w:p w14:paraId="6096C5E8" w14:textId="77777777" w:rsidR="00000000" w:rsidRDefault="00E23567">
      <w:pPr>
        <w:pStyle w:val="af1"/>
        <w:rPr>
          <w:rtl/>
        </w:rPr>
      </w:pPr>
      <w:r>
        <w:rPr>
          <w:rFonts w:hint="eastAsia"/>
          <w:rtl/>
        </w:rPr>
        <w:t>היו</w:t>
      </w:r>
      <w:r>
        <w:rPr>
          <w:rtl/>
        </w:rPr>
        <w:t>"ר ראובן ריבלין:</w:t>
      </w:r>
    </w:p>
    <w:p w14:paraId="13334B99" w14:textId="77777777" w:rsidR="00000000" w:rsidRDefault="00E23567">
      <w:pPr>
        <w:pStyle w:val="a0"/>
        <w:rPr>
          <w:rFonts w:hint="cs"/>
          <w:rtl/>
        </w:rPr>
      </w:pPr>
    </w:p>
    <w:p w14:paraId="31E7D8CA" w14:textId="77777777" w:rsidR="00000000" w:rsidRDefault="00E23567">
      <w:pPr>
        <w:pStyle w:val="a0"/>
        <w:rPr>
          <w:rFonts w:hint="cs"/>
          <w:rtl/>
        </w:rPr>
      </w:pPr>
      <w:r>
        <w:rPr>
          <w:rFonts w:hint="cs"/>
          <w:rtl/>
        </w:rPr>
        <w:t xml:space="preserve">שמע, יש יהודים שמשתלטים. היא רוצה לדבר על ערבים. </w:t>
      </w:r>
    </w:p>
    <w:p w14:paraId="26749DAB" w14:textId="77777777" w:rsidR="00000000" w:rsidRDefault="00E23567">
      <w:pPr>
        <w:pStyle w:val="a0"/>
        <w:rPr>
          <w:rFonts w:hint="cs"/>
          <w:rtl/>
        </w:rPr>
      </w:pPr>
    </w:p>
    <w:p w14:paraId="62D16C41" w14:textId="77777777" w:rsidR="00000000" w:rsidRDefault="00E23567">
      <w:pPr>
        <w:pStyle w:val="af0"/>
        <w:rPr>
          <w:rtl/>
        </w:rPr>
      </w:pPr>
      <w:r>
        <w:rPr>
          <w:rFonts w:hint="eastAsia"/>
          <w:rtl/>
        </w:rPr>
        <w:t>קריאות</w:t>
      </w:r>
      <w:r>
        <w:rPr>
          <w:rtl/>
        </w:rPr>
        <w:t>:</w:t>
      </w:r>
    </w:p>
    <w:p w14:paraId="1732F03A" w14:textId="77777777" w:rsidR="00000000" w:rsidRDefault="00E23567">
      <w:pPr>
        <w:pStyle w:val="a0"/>
        <w:rPr>
          <w:rFonts w:hint="cs"/>
          <w:rtl/>
        </w:rPr>
      </w:pPr>
    </w:p>
    <w:p w14:paraId="1836A927" w14:textId="77777777" w:rsidR="00000000" w:rsidRDefault="00E23567">
      <w:pPr>
        <w:pStyle w:val="a0"/>
        <w:rPr>
          <w:rFonts w:hint="cs"/>
          <w:rtl/>
        </w:rPr>
      </w:pPr>
      <w:r>
        <w:rPr>
          <w:rFonts w:hint="cs"/>
          <w:rtl/>
        </w:rPr>
        <w:t>- - -</w:t>
      </w:r>
    </w:p>
    <w:p w14:paraId="04040CF8" w14:textId="77777777" w:rsidR="00000000" w:rsidRDefault="00E23567">
      <w:pPr>
        <w:pStyle w:val="a0"/>
        <w:rPr>
          <w:rFonts w:hint="cs"/>
          <w:rtl/>
        </w:rPr>
      </w:pPr>
    </w:p>
    <w:p w14:paraId="2A724ABB" w14:textId="77777777" w:rsidR="00000000" w:rsidRDefault="00E23567">
      <w:pPr>
        <w:pStyle w:val="af1"/>
        <w:rPr>
          <w:rtl/>
        </w:rPr>
      </w:pPr>
      <w:r>
        <w:rPr>
          <w:rFonts w:hint="eastAsia"/>
          <w:rtl/>
        </w:rPr>
        <w:t>היו</w:t>
      </w:r>
      <w:r>
        <w:rPr>
          <w:rtl/>
        </w:rPr>
        <w:t>"ר ראובן ריבלין:</w:t>
      </w:r>
    </w:p>
    <w:p w14:paraId="7DA9AA18" w14:textId="77777777" w:rsidR="00000000" w:rsidRDefault="00E23567">
      <w:pPr>
        <w:pStyle w:val="a0"/>
        <w:rPr>
          <w:rFonts w:hint="cs"/>
          <w:rtl/>
        </w:rPr>
      </w:pPr>
    </w:p>
    <w:p w14:paraId="70EF4377" w14:textId="77777777" w:rsidR="00000000" w:rsidRDefault="00E23567">
      <w:pPr>
        <w:pStyle w:val="a0"/>
        <w:rPr>
          <w:rFonts w:hint="cs"/>
          <w:rtl/>
        </w:rPr>
      </w:pPr>
      <w:r>
        <w:rPr>
          <w:rFonts w:hint="cs"/>
          <w:rtl/>
        </w:rPr>
        <w:t xml:space="preserve">זה נוסח שאושר. טוב, או.קיי., רבותי חברי הכנסת. אדוני יגיש מחאה ואני אשמע אותה לאחר מכן. בבקשה, חברת הכנסת אברהם. מרגע זה - מי שיפריע, יוצא מן האולם. </w:t>
      </w:r>
    </w:p>
    <w:p w14:paraId="25FC2A09" w14:textId="77777777" w:rsidR="00000000" w:rsidRDefault="00E23567">
      <w:pPr>
        <w:pStyle w:val="a0"/>
        <w:rPr>
          <w:rFonts w:hint="cs"/>
          <w:rtl/>
        </w:rPr>
      </w:pPr>
    </w:p>
    <w:p w14:paraId="55E57435" w14:textId="77777777" w:rsidR="00000000" w:rsidRDefault="00E23567">
      <w:pPr>
        <w:pStyle w:val="-"/>
        <w:rPr>
          <w:rtl/>
        </w:rPr>
      </w:pPr>
      <w:bookmarkStart w:id="199" w:name="FS000001026T11_02_2004_15_40_27C"/>
      <w:bookmarkEnd w:id="199"/>
      <w:r>
        <w:rPr>
          <w:rtl/>
        </w:rPr>
        <w:t>רוחמה אברהם (הליכוד):</w:t>
      </w:r>
    </w:p>
    <w:p w14:paraId="5EA80665" w14:textId="77777777" w:rsidR="00000000" w:rsidRDefault="00E23567">
      <w:pPr>
        <w:pStyle w:val="a0"/>
        <w:rPr>
          <w:rtl/>
        </w:rPr>
      </w:pPr>
    </w:p>
    <w:p w14:paraId="6F0A352B" w14:textId="77777777" w:rsidR="00000000" w:rsidRDefault="00E23567">
      <w:pPr>
        <w:pStyle w:val="a0"/>
        <w:rPr>
          <w:rFonts w:hint="cs"/>
          <w:rtl/>
        </w:rPr>
      </w:pPr>
      <w:r>
        <w:rPr>
          <w:rFonts w:hint="cs"/>
          <w:rtl/>
        </w:rPr>
        <w:t>אדוני היושב-ראש, אדוני השר, חברי וחברות הכנס</w:t>
      </w:r>
      <w:r>
        <w:rPr>
          <w:rFonts w:hint="cs"/>
          <w:rtl/>
        </w:rPr>
        <w:t>ת, אני מבינה את חברי, חברי הכנסת מהסיעות הערביות, שזה מאוד מפריע להם, אבל מה שמפריע לי - שמדובר פה בתופעה בלתי חוקית. יש כפרים לא-מוכרים, ולכם לא אכפת, במקום שלכם יהיה אכפת להגיע למצב ולפתור את הבעיה הזאת. אבל כנראה - - -</w:t>
      </w:r>
    </w:p>
    <w:p w14:paraId="75A6A2B6" w14:textId="77777777" w:rsidR="00000000" w:rsidRDefault="00E23567">
      <w:pPr>
        <w:pStyle w:val="a0"/>
        <w:rPr>
          <w:rFonts w:hint="cs"/>
          <w:rtl/>
        </w:rPr>
      </w:pPr>
    </w:p>
    <w:p w14:paraId="14BD1622" w14:textId="77777777" w:rsidR="00000000" w:rsidRDefault="00E23567">
      <w:pPr>
        <w:pStyle w:val="af1"/>
        <w:rPr>
          <w:rtl/>
        </w:rPr>
      </w:pPr>
      <w:r>
        <w:rPr>
          <w:rtl/>
        </w:rPr>
        <w:t>היו"ר ראובן ריבלין:</w:t>
      </w:r>
    </w:p>
    <w:p w14:paraId="3506CD20" w14:textId="77777777" w:rsidR="00000000" w:rsidRDefault="00E23567">
      <w:pPr>
        <w:pStyle w:val="a0"/>
        <w:rPr>
          <w:rtl/>
        </w:rPr>
      </w:pPr>
    </w:p>
    <w:p w14:paraId="60F815FF" w14:textId="77777777" w:rsidR="00000000" w:rsidRDefault="00E23567">
      <w:pPr>
        <w:pStyle w:val="a0"/>
        <w:rPr>
          <w:rFonts w:hint="cs"/>
          <w:rtl/>
        </w:rPr>
      </w:pPr>
      <w:r>
        <w:rPr>
          <w:rFonts w:hint="cs"/>
          <w:rtl/>
        </w:rPr>
        <w:t>חברת הכנסת א</w:t>
      </w:r>
      <w:r>
        <w:rPr>
          <w:rFonts w:hint="cs"/>
          <w:rtl/>
        </w:rPr>
        <w:t xml:space="preserve">ברהם, רק רגע. אני רוצה להשקיט את הסערה. הכותרת שם לא אושרה על-ידינו. הכותרת שאושרה - - - </w:t>
      </w:r>
    </w:p>
    <w:p w14:paraId="2870BB85" w14:textId="77777777" w:rsidR="00000000" w:rsidRDefault="00E23567">
      <w:pPr>
        <w:pStyle w:val="a0"/>
        <w:rPr>
          <w:rFonts w:hint="cs"/>
          <w:rtl/>
        </w:rPr>
      </w:pPr>
    </w:p>
    <w:p w14:paraId="07D695AB" w14:textId="77777777" w:rsidR="00000000" w:rsidRDefault="00E23567">
      <w:pPr>
        <w:pStyle w:val="af0"/>
        <w:rPr>
          <w:rtl/>
        </w:rPr>
      </w:pPr>
      <w:r>
        <w:rPr>
          <w:rFonts w:hint="eastAsia"/>
          <w:rtl/>
        </w:rPr>
        <w:t>מאיר</w:t>
      </w:r>
      <w:r>
        <w:rPr>
          <w:rtl/>
        </w:rPr>
        <w:t xml:space="preserve"> פרוש (יהדות התורה):</w:t>
      </w:r>
    </w:p>
    <w:p w14:paraId="4E386503" w14:textId="77777777" w:rsidR="00000000" w:rsidRDefault="00E23567">
      <w:pPr>
        <w:pStyle w:val="a0"/>
        <w:rPr>
          <w:rFonts w:hint="cs"/>
          <w:rtl/>
        </w:rPr>
      </w:pPr>
    </w:p>
    <w:p w14:paraId="6487FE27" w14:textId="77777777" w:rsidR="00000000" w:rsidRDefault="00E23567">
      <w:pPr>
        <w:pStyle w:val="a0"/>
        <w:rPr>
          <w:rFonts w:hint="cs"/>
          <w:rtl/>
        </w:rPr>
      </w:pPr>
      <w:r>
        <w:rPr>
          <w:rFonts w:hint="cs"/>
          <w:rtl/>
        </w:rPr>
        <w:t xml:space="preserve">אני אמרתי לך את זה. </w:t>
      </w:r>
    </w:p>
    <w:p w14:paraId="502E04BE" w14:textId="77777777" w:rsidR="00000000" w:rsidRDefault="00E23567">
      <w:pPr>
        <w:pStyle w:val="a0"/>
        <w:rPr>
          <w:rFonts w:hint="cs"/>
          <w:rtl/>
        </w:rPr>
      </w:pPr>
    </w:p>
    <w:p w14:paraId="1078E06B" w14:textId="77777777" w:rsidR="00000000" w:rsidRDefault="00E23567">
      <w:pPr>
        <w:pStyle w:val="af1"/>
        <w:rPr>
          <w:rtl/>
        </w:rPr>
      </w:pPr>
      <w:r>
        <w:rPr>
          <w:rtl/>
        </w:rPr>
        <w:t>היו"ר ראובן ריבלין:</w:t>
      </w:r>
    </w:p>
    <w:p w14:paraId="084611DC" w14:textId="77777777" w:rsidR="00000000" w:rsidRDefault="00E23567">
      <w:pPr>
        <w:pStyle w:val="a0"/>
        <w:rPr>
          <w:rtl/>
        </w:rPr>
      </w:pPr>
    </w:p>
    <w:p w14:paraId="0327E61D" w14:textId="77777777" w:rsidR="00000000" w:rsidRDefault="00E23567">
      <w:pPr>
        <w:pStyle w:val="a0"/>
        <w:rPr>
          <w:rFonts w:hint="cs"/>
          <w:rtl/>
        </w:rPr>
      </w:pPr>
      <w:r>
        <w:rPr>
          <w:rFonts w:hint="cs"/>
          <w:rtl/>
        </w:rPr>
        <w:t>תודה רבה, חבר הכנסת פרוש. אני לא שומע כל פעם מה שאדוני אומר. עכשיו ביררתי. הנוסח שאושר הוא הנוסח</w:t>
      </w:r>
      <w:r>
        <w:rPr>
          <w:rFonts w:hint="cs"/>
          <w:rtl/>
        </w:rPr>
        <w:t xml:space="preserve"> שמופיע בנייר אצלכם. מייד יתוקן כאן. </w:t>
      </w:r>
    </w:p>
    <w:p w14:paraId="2CB39B10" w14:textId="77777777" w:rsidR="00000000" w:rsidRDefault="00E23567">
      <w:pPr>
        <w:pStyle w:val="a0"/>
        <w:rPr>
          <w:rFonts w:hint="cs"/>
          <w:rtl/>
        </w:rPr>
      </w:pPr>
    </w:p>
    <w:p w14:paraId="015074F5" w14:textId="77777777" w:rsidR="00000000" w:rsidRDefault="00E23567">
      <w:pPr>
        <w:pStyle w:val="af0"/>
        <w:rPr>
          <w:rtl/>
        </w:rPr>
      </w:pPr>
      <w:r>
        <w:rPr>
          <w:rFonts w:hint="eastAsia"/>
          <w:rtl/>
        </w:rPr>
        <w:t>מוחמד</w:t>
      </w:r>
      <w:r>
        <w:rPr>
          <w:rtl/>
        </w:rPr>
        <w:t xml:space="preserve"> ברכה (חד"ש-תע"ל):</w:t>
      </w:r>
    </w:p>
    <w:p w14:paraId="06A391B5" w14:textId="77777777" w:rsidR="00000000" w:rsidRDefault="00E23567">
      <w:pPr>
        <w:pStyle w:val="a0"/>
        <w:rPr>
          <w:rFonts w:hint="cs"/>
          <w:rtl/>
        </w:rPr>
      </w:pPr>
    </w:p>
    <w:p w14:paraId="4C1970CC" w14:textId="77777777" w:rsidR="00000000" w:rsidRDefault="00E23567">
      <w:pPr>
        <w:pStyle w:val="a0"/>
        <w:rPr>
          <w:rFonts w:hint="cs"/>
          <w:rtl/>
        </w:rPr>
      </w:pPr>
      <w:r>
        <w:rPr>
          <w:rFonts w:hint="cs"/>
          <w:rtl/>
        </w:rPr>
        <w:t xml:space="preserve">זה לא מתקן את הכוונות של המציעה. </w:t>
      </w:r>
    </w:p>
    <w:p w14:paraId="07090F3F" w14:textId="77777777" w:rsidR="00000000" w:rsidRDefault="00E23567">
      <w:pPr>
        <w:pStyle w:val="a0"/>
        <w:rPr>
          <w:rFonts w:hint="cs"/>
          <w:rtl/>
        </w:rPr>
      </w:pPr>
    </w:p>
    <w:p w14:paraId="019AA2E8" w14:textId="77777777" w:rsidR="00000000" w:rsidRDefault="00E23567">
      <w:pPr>
        <w:pStyle w:val="af1"/>
        <w:rPr>
          <w:rtl/>
        </w:rPr>
      </w:pPr>
      <w:r>
        <w:rPr>
          <w:rtl/>
        </w:rPr>
        <w:t>היו"ר ראובן ריבלין:</w:t>
      </w:r>
    </w:p>
    <w:p w14:paraId="2468488B" w14:textId="77777777" w:rsidR="00000000" w:rsidRDefault="00E23567">
      <w:pPr>
        <w:pStyle w:val="a0"/>
        <w:rPr>
          <w:rtl/>
        </w:rPr>
      </w:pPr>
    </w:p>
    <w:p w14:paraId="4FB3C10E" w14:textId="77777777" w:rsidR="00000000" w:rsidRDefault="00E23567">
      <w:pPr>
        <w:pStyle w:val="a0"/>
        <w:rPr>
          <w:rFonts w:hint="cs"/>
          <w:rtl/>
        </w:rPr>
      </w:pPr>
      <w:r>
        <w:rPr>
          <w:rFonts w:hint="cs"/>
          <w:rtl/>
        </w:rPr>
        <w:t xml:space="preserve">לא אמרתי לך כלום. </w:t>
      </w:r>
    </w:p>
    <w:p w14:paraId="3E022325" w14:textId="77777777" w:rsidR="00000000" w:rsidRDefault="00E23567">
      <w:pPr>
        <w:pStyle w:val="a0"/>
        <w:rPr>
          <w:rFonts w:hint="cs"/>
          <w:rtl/>
        </w:rPr>
      </w:pPr>
    </w:p>
    <w:p w14:paraId="730B178F" w14:textId="77777777" w:rsidR="00000000" w:rsidRDefault="00E23567">
      <w:pPr>
        <w:pStyle w:val="af0"/>
        <w:rPr>
          <w:rtl/>
        </w:rPr>
      </w:pPr>
      <w:r>
        <w:rPr>
          <w:rFonts w:hint="eastAsia"/>
          <w:rtl/>
        </w:rPr>
        <w:t>מוחמד</w:t>
      </w:r>
      <w:r>
        <w:rPr>
          <w:rtl/>
        </w:rPr>
        <w:t xml:space="preserve"> ברכה (חד"ש-תע"ל):</w:t>
      </w:r>
    </w:p>
    <w:p w14:paraId="0B93AFFB" w14:textId="77777777" w:rsidR="00000000" w:rsidRDefault="00E23567">
      <w:pPr>
        <w:pStyle w:val="a0"/>
        <w:rPr>
          <w:rFonts w:hint="cs"/>
          <w:rtl/>
        </w:rPr>
      </w:pPr>
    </w:p>
    <w:p w14:paraId="3BD2DA5E" w14:textId="77777777" w:rsidR="00000000" w:rsidRDefault="00E23567">
      <w:pPr>
        <w:pStyle w:val="a0"/>
        <w:rPr>
          <w:rFonts w:hint="cs"/>
          <w:rtl/>
        </w:rPr>
      </w:pPr>
      <w:r>
        <w:rPr>
          <w:rFonts w:hint="cs"/>
          <w:rtl/>
        </w:rPr>
        <w:t xml:space="preserve">- - - עם השתלטות של יהודים - - - </w:t>
      </w:r>
    </w:p>
    <w:p w14:paraId="23102C1B" w14:textId="77777777" w:rsidR="00000000" w:rsidRDefault="00E23567">
      <w:pPr>
        <w:pStyle w:val="a0"/>
        <w:rPr>
          <w:rFonts w:hint="cs"/>
          <w:rtl/>
        </w:rPr>
      </w:pPr>
    </w:p>
    <w:p w14:paraId="3E78C720" w14:textId="77777777" w:rsidR="00000000" w:rsidRDefault="00E23567">
      <w:pPr>
        <w:pStyle w:val="af1"/>
        <w:rPr>
          <w:rtl/>
        </w:rPr>
      </w:pPr>
      <w:r>
        <w:rPr>
          <w:rtl/>
        </w:rPr>
        <w:t>היו"ר ראובן ריבלין:</w:t>
      </w:r>
    </w:p>
    <w:p w14:paraId="3A7BDCC2" w14:textId="77777777" w:rsidR="00000000" w:rsidRDefault="00E23567">
      <w:pPr>
        <w:pStyle w:val="a0"/>
        <w:rPr>
          <w:rtl/>
        </w:rPr>
      </w:pPr>
    </w:p>
    <w:p w14:paraId="3CD0D8EA" w14:textId="77777777" w:rsidR="00000000" w:rsidRDefault="00E23567">
      <w:pPr>
        <w:pStyle w:val="a0"/>
        <w:rPr>
          <w:rFonts w:hint="cs"/>
          <w:rtl/>
        </w:rPr>
      </w:pPr>
      <w:r>
        <w:rPr>
          <w:rFonts w:hint="cs"/>
          <w:rtl/>
        </w:rPr>
        <w:t>חבר הכנסת ברכה, היא רוצה לדבר על הש</w:t>
      </w:r>
      <w:r>
        <w:rPr>
          <w:rFonts w:hint="cs"/>
          <w:rtl/>
        </w:rPr>
        <w:t xml:space="preserve">תלטות של מגזר כזה או אחר. יש כאלה שרוצים לדבר רק על מגזר מסוים. </w:t>
      </w:r>
    </w:p>
    <w:p w14:paraId="331E6C10" w14:textId="77777777" w:rsidR="00000000" w:rsidRDefault="00E23567">
      <w:pPr>
        <w:pStyle w:val="a0"/>
        <w:rPr>
          <w:rFonts w:hint="cs"/>
          <w:rtl/>
        </w:rPr>
      </w:pPr>
    </w:p>
    <w:p w14:paraId="31248099" w14:textId="77777777" w:rsidR="00000000" w:rsidRDefault="00E23567">
      <w:pPr>
        <w:pStyle w:val="af0"/>
        <w:rPr>
          <w:rtl/>
        </w:rPr>
      </w:pPr>
      <w:r>
        <w:rPr>
          <w:rFonts w:hint="eastAsia"/>
          <w:rtl/>
        </w:rPr>
        <w:t>מוחמד</w:t>
      </w:r>
      <w:r>
        <w:rPr>
          <w:rtl/>
        </w:rPr>
        <w:t xml:space="preserve"> ברכה (חד"ש-תע"ל):</w:t>
      </w:r>
    </w:p>
    <w:p w14:paraId="60663ECD" w14:textId="77777777" w:rsidR="00000000" w:rsidRDefault="00E23567">
      <w:pPr>
        <w:pStyle w:val="a0"/>
        <w:rPr>
          <w:rFonts w:hint="cs"/>
          <w:rtl/>
        </w:rPr>
      </w:pPr>
    </w:p>
    <w:p w14:paraId="4D843AC7" w14:textId="77777777" w:rsidR="00000000" w:rsidRDefault="00E23567">
      <w:pPr>
        <w:pStyle w:val="a0"/>
        <w:rPr>
          <w:rFonts w:hint="cs"/>
          <w:rtl/>
        </w:rPr>
      </w:pPr>
      <w:r>
        <w:rPr>
          <w:rFonts w:hint="cs"/>
          <w:rtl/>
        </w:rPr>
        <w:t xml:space="preserve">זו גזענות. </w:t>
      </w:r>
    </w:p>
    <w:p w14:paraId="64CFCB3E" w14:textId="77777777" w:rsidR="00000000" w:rsidRDefault="00E23567">
      <w:pPr>
        <w:pStyle w:val="a0"/>
        <w:rPr>
          <w:rFonts w:hint="cs"/>
          <w:rtl/>
        </w:rPr>
      </w:pPr>
    </w:p>
    <w:p w14:paraId="12B4F965" w14:textId="77777777" w:rsidR="00000000" w:rsidRDefault="00E23567">
      <w:pPr>
        <w:pStyle w:val="af1"/>
        <w:rPr>
          <w:rtl/>
        </w:rPr>
      </w:pPr>
      <w:r>
        <w:rPr>
          <w:rtl/>
        </w:rPr>
        <w:t>היו"ר ראובן ריבלין:</w:t>
      </w:r>
    </w:p>
    <w:p w14:paraId="43D0526F" w14:textId="77777777" w:rsidR="00000000" w:rsidRDefault="00E23567">
      <w:pPr>
        <w:pStyle w:val="a0"/>
        <w:rPr>
          <w:rtl/>
        </w:rPr>
      </w:pPr>
    </w:p>
    <w:p w14:paraId="29F755C0" w14:textId="77777777" w:rsidR="00000000" w:rsidRDefault="00E23567">
      <w:pPr>
        <w:pStyle w:val="a0"/>
        <w:rPr>
          <w:rFonts w:hint="cs"/>
          <w:rtl/>
        </w:rPr>
      </w:pPr>
      <w:r>
        <w:rPr>
          <w:rFonts w:hint="cs"/>
          <w:rtl/>
        </w:rPr>
        <w:t xml:space="preserve">לא, לא. זה לא גזענות. אלה בעיות שאנחנו חיים אתן, יום-יום. </w:t>
      </w:r>
    </w:p>
    <w:p w14:paraId="10A17008" w14:textId="77777777" w:rsidR="00000000" w:rsidRDefault="00E23567">
      <w:pPr>
        <w:pStyle w:val="a0"/>
        <w:rPr>
          <w:rFonts w:hint="cs"/>
          <w:rtl/>
        </w:rPr>
      </w:pPr>
    </w:p>
    <w:p w14:paraId="1C53AF1C" w14:textId="77777777" w:rsidR="00000000" w:rsidRDefault="00E23567">
      <w:pPr>
        <w:pStyle w:val="af0"/>
        <w:rPr>
          <w:rtl/>
        </w:rPr>
      </w:pPr>
      <w:r>
        <w:rPr>
          <w:rFonts w:hint="eastAsia"/>
          <w:rtl/>
        </w:rPr>
        <w:t>מוחמד</w:t>
      </w:r>
      <w:r>
        <w:rPr>
          <w:rtl/>
        </w:rPr>
        <w:t xml:space="preserve"> ברכה (חד"ש-תע"ל):</w:t>
      </w:r>
    </w:p>
    <w:p w14:paraId="51719498" w14:textId="77777777" w:rsidR="00000000" w:rsidRDefault="00E23567">
      <w:pPr>
        <w:pStyle w:val="a0"/>
        <w:rPr>
          <w:rFonts w:hint="cs"/>
          <w:rtl/>
        </w:rPr>
      </w:pPr>
    </w:p>
    <w:p w14:paraId="0D5E79BE" w14:textId="77777777" w:rsidR="00000000" w:rsidRDefault="00E23567">
      <w:pPr>
        <w:pStyle w:val="a0"/>
        <w:rPr>
          <w:rFonts w:hint="cs"/>
          <w:rtl/>
        </w:rPr>
      </w:pPr>
      <w:r>
        <w:rPr>
          <w:rFonts w:hint="cs"/>
          <w:rtl/>
        </w:rPr>
        <w:t xml:space="preserve">אם יש עבירה שהיא מותרת לציבור מסוים ולא מותרת </w:t>
      </w:r>
      <w:r>
        <w:rPr>
          <w:rFonts w:hint="cs"/>
          <w:rtl/>
        </w:rPr>
        <w:t>לציבור אחר - - -</w:t>
      </w:r>
    </w:p>
    <w:p w14:paraId="7C711E6C" w14:textId="77777777" w:rsidR="00000000" w:rsidRDefault="00E23567">
      <w:pPr>
        <w:pStyle w:val="a0"/>
        <w:rPr>
          <w:rFonts w:hint="cs"/>
          <w:rtl/>
        </w:rPr>
      </w:pPr>
    </w:p>
    <w:p w14:paraId="1AA9227A" w14:textId="77777777" w:rsidR="00000000" w:rsidRDefault="00E23567">
      <w:pPr>
        <w:pStyle w:val="af1"/>
        <w:rPr>
          <w:rtl/>
        </w:rPr>
      </w:pPr>
      <w:r>
        <w:rPr>
          <w:rtl/>
        </w:rPr>
        <w:t>היו"ר ראובן ריבלין:</w:t>
      </w:r>
    </w:p>
    <w:p w14:paraId="659C64EE" w14:textId="77777777" w:rsidR="00000000" w:rsidRDefault="00E23567">
      <w:pPr>
        <w:pStyle w:val="a0"/>
        <w:rPr>
          <w:rtl/>
        </w:rPr>
      </w:pPr>
    </w:p>
    <w:p w14:paraId="3BD8EAA8" w14:textId="77777777" w:rsidR="00000000" w:rsidRDefault="00E23567">
      <w:pPr>
        <w:pStyle w:val="a0"/>
        <w:rPr>
          <w:rFonts w:hint="cs"/>
          <w:rtl/>
        </w:rPr>
      </w:pPr>
      <w:r>
        <w:rPr>
          <w:rFonts w:hint="cs"/>
          <w:rtl/>
        </w:rPr>
        <w:t xml:space="preserve">מי שרוצה להעביר אזרחים ישראלים מאדמתם, בין שהם ערבים או יהודים - כל אחד צריך להתנגד לזה בכל תוקף. עכשיו אתה תחליט מאיפה זה עניין אחר. מאה אחוז. אבל זה קצת גזעני להחליט מאיפה כן ומאיפה לא. </w:t>
      </w:r>
    </w:p>
    <w:p w14:paraId="0BAF13F7" w14:textId="77777777" w:rsidR="00000000" w:rsidRDefault="00E23567">
      <w:pPr>
        <w:pStyle w:val="a0"/>
        <w:rPr>
          <w:rFonts w:hint="cs"/>
          <w:rtl/>
        </w:rPr>
      </w:pPr>
    </w:p>
    <w:p w14:paraId="569D918B" w14:textId="77777777" w:rsidR="00000000" w:rsidRDefault="00E23567">
      <w:pPr>
        <w:pStyle w:val="af0"/>
        <w:rPr>
          <w:rtl/>
        </w:rPr>
      </w:pPr>
      <w:r>
        <w:rPr>
          <w:rFonts w:hint="eastAsia"/>
          <w:rtl/>
        </w:rPr>
        <w:t>אחמד</w:t>
      </w:r>
      <w:r>
        <w:rPr>
          <w:rtl/>
        </w:rPr>
        <w:t xml:space="preserve"> טיבי (חד"ש-תע"ל):</w:t>
      </w:r>
    </w:p>
    <w:p w14:paraId="75E55EC7" w14:textId="77777777" w:rsidR="00000000" w:rsidRDefault="00E23567">
      <w:pPr>
        <w:pStyle w:val="a0"/>
        <w:rPr>
          <w:rFonts w:hint="cs"/>
          <w:rtl/>
        </w:rPr>
      </w:pPr>
    </w:p>
    <w:p w14:paraId="7B71FDF6" w14:textId="77777777" w:rsidR="00000000" w:rsidRDefault="00E23567">
      <w:pPr>
        <w:pStyle w:val="a0"/>
        <w:rPr>
          <w:rFonts w:hint="cs"/>
          <w:rtl/>
        </w:rPr>
      </w:pPr>
      <w:r>
        <w:rPr>
          <w:rFonts w:hint="cs"/>
          <w:rtl/>
        </w:rPr>
        <w:t xml:space="preserve">לא </w:t>
      </w:r>
      <w:r>
        <w:rPr>
          <w:rFonts w:hint="cs"/>
          <w:rtl/>
        </w:rPr>
        <w:t xml:space="preserve">נכון - יש חוק. </w:t>
      </w:r>
    </w:p>
    <w:p w14:paraId="5F28C85E" w14:textId="77777777" w:rsidR="00000000" w:rsidRDefault="00E23567">
      <w:pPr>
        <w:pStyle w:val="a0"/>
        <w:rPr>
          <w:rFonts w:hint="cs"/>
          <w:rtl/>
        </w:rPr>
      </w:pPr>
    </w:p>
    <w:p w14:paraId="3A9B9DAF" w14:textId="77777777" w:rsidR="00000000" w:rsidRDefault="00E23567">
      <w:pPr>
        <w:pStyle w:val="af1"/>
        <w:rPr>
          <w:rtl/>
        </w:rPr>
      </w:pPr>
      <w:r>
        <w:rPr>
          <w:rtl/>
        </w:rPr>
        <w:t>היו"ר ראובן ריבלין:</w:t>
      </w:r>
    </w:p>
    <w:p w14:paraId="7EFD0CC0" w14:textId="77777777" w:rsidR="00000000" w:rsidRDefault="00E23567">
      <w:pPr>
        <w:pStyle w:val="a0"/>
        <w:rPr>
          <w:rtl/>
        </w:rPr>
      </w:pPr>
    </w:p>
    <w:p w14:paraId="4CDF1B35" w14:textId="77777777" w:rsidR="00000000" w:rsidRDefault="00E23567">
      <w:pPr>
        <w:pStyle w:val="a0"/>
        <w:rPr>
          <w:rFonts w:hint="cs"/>
          <w:rtl/>
        </w:rPr>
      </w:pPr>
      <w:r>
        <w:rPr>
          <w:rFonts w:hint="cs"/>
          <w:rtl/>
        </w:rPr>
        <w:t>שמעתי, הבנתי. הרי אתה כבר יודע מה אתה. נכון, חבר הכנסת טיבי? אני למדתי - כבר כנסת שנייה - להכיר אותך, וכירושלמי אני מכיר אותך עוד מוויכוחים שהיו לנו כשאתה היית סטודנט ואני הייתי כבר זקן. אבל הייתי בא לאותם מקומות, והיי</w:t>
      </w:r>
      <w:r>
        <w:rPr>
          <w:rFonts w:hint="cs"/>
          <w:rtl/>
        </w:rPr>
        <w:t xml:space="preserve">נו במקומות שבהם יכולנו לשתות ושנינו לא שתינו, אבל דיברנו. </w:t>
      </w:r>
    </w:p>
    <w:p w14:paraId="2623AB07" w14:textId="77777777" w:rsidR="00000000" w:rsidRDefault="00E23567">
      <w:pPr>
        <w:pStyle w:val="a0"/>
        <w:rPr>
          <w:rFonts w:hint="cs"/>
          <w:rtl/>
        </w:rPr>
      </w:pPr>
    </w:p>
    <w:p w14:paraId="4164FF2A" w14:textId="77777777" w:rsidR="00000000" w:rsidRDefault="00E23567">
      <w:pPr>
        <w:pStyle w:val="af0"/>
        <w:rPr>
          <w:rtl/>
        </w:rPr>
      </w:pPr>
      <w:r>
        <w:rPr>
          <w:rFonts w:hint="eastAsia"/>
          <w:rtl/>
        </w:rPr>
        <w:t>נסים</w:t>
      </w:r>
      <w:r>
        <w:rPr>
          <w:rtl/>
        </w:rPr>
        <w:t xml:space="preserve"> זאב (ש"ס):</w:t>
      </w:r>
    </w:p>
    <w:p w14:paraId="5A9DBD02" w14:textId="77777777" w:rsidR="00000000" w:rsidRDefault="00E23567">
      <w:pPr>
        <w:pStyle w:val="a0"/>
        <w:rPr>
          <w:rFonts w:hint="cs"/>
          <w:rtl/>
        </w:rPr>
      </w:pPr>
    </w:p>
    <w:p w14:paraId="7068CBE4" w14:textId="77777777" w:rsidR="00000000" w:rsidRDefault="00E23567">
      <w:pPr>
        <w:pStyle w:val="a0"/>
        <w:ind w:left="719" w:firstLine="0"/>
        <w:rPr>
          <w:rFonts w:hint="cs"/>
          <w:rtl/>
        </w:rPr>
      </w:pPr>
      <w:r>
        <w:rPr>
          <w:rFonts w:hint="cs"/>
          <w:rtl/>
        </w:rPr>
        <w:t xml:space="preserve">- - - </w:t>
      </w:r>
    </w:p>
    <w:p w14:paraId="7F62E5AE" w14:textId="77777777" w:rsidR="00000000" w:rsidRDefault="00E23567">
      <w:pPr>
        <w:pStyle w:val="a0"/>
        <w:rPr>
          <w:rFonts w:hint="cs"/>
          <w:rtl/>
        </w:rPr>
      </w:pPr>
    </w:p>
    <w:p w14:paraId="10124E28" w14:textId="77777777" w:rsidR="00000000" w:rsidRDefault="00E23567">
      <w:pPr>
        <w:pStyle w:val="af1"/>
        <w:rPr>
          <w:rtl/>
        </w:rPr>
      </w:pPr>
      <w:r>
        <w:rPr>
          <w:rtl/>
        </w:rPr>
        <w:t>היו"ר ראובן ריבלין:</w:t>
      </w:r>
    </w:p>
    <w:p w14:paraId="294D1772" w14:textId="77777777" w:rsidR="00000000" w:rsidRDefault="00E23567">
      <w:pPr>
        <w:pStyle w:val="a0"/>
        <w:rPr>
          <w:rtl/>
        </w:rPr>
      </w:pPr>
    </w:p>
    <w:p w14:paraId="0D892BC3" w14:textId="77777777" w:rsidR="00000000" w:rsidRDefault="00E23567">
      <w:pPr>
        <w:pStyle w:val="a0"/>
        <w:rPr>
          <w:rFonts w:hint="cs"/>
          <w:rtl/>
        </w:rPr>
      </w:pPr>
      <w:r>
        <w:rPr>
          <w:rFonts w:hint="cs"/>
          <w:rtl/>
        </w:rPr>
        <w:t>אתה צודק, חבר הכנסת. אתה לא רואה שהשעון לא עובד? אני מוכרח לומר, שאני מלא התפעלות מדאגתך לסדר הטוב ולכך שמפריעים בקריאות ביניים. אני באמת רוצה לומר לך</w:t>
      </w:r>
      <w:r>
        <w:rPr>
          <w:rFonts w:hint="cs"/>
          <w:rtl/>
        </w:rPr>
        <w:t xml:space="preserve">, חבר הכנסת זאב, אתה ממש מעורר בי הזדהות מוחלטת. תודה רבה. מרגע זה, חברת הכנסת רוחמה אברהם, מייד לשנות את הכותרת. </w:t>
      </w:r>
    </w:p>
    <w:p w14:paraId="626085EB" w14:textId="77777777" w:rsidR="00000000" w:rsidRDefault="00E23567">
      <w:pPr>
        <w:pStyle w:val="a0"/>
        <w:rPr>
          <w:rFonts w:hint="cs"/>
          <w:rtl/>
        </w:rPr>
      </w:pPr>
    </w:p>
    <w:p w14:paraId="2BFE7D69" w14:textId="77777777" w:rsidR="00000000" w:rsidRDefault="00E23567">
      <w:pPr>
        <w:pStyle w:val="-"/>
        <w:rPr>
          <w:rtl/>
        </w:rPr>
      </w:pPr>
      <w:bookmarkStart w:id="200" w:name="FS000001026T11_02_2004_15_49_02C"/>
      <w:bookmarkEnd w:id="200"/>
      <w:r>
        <w:rPr>
          <w:rtl/>
        </w:rPr>
        <w:t>רוחמה אברהם (הליכוד):</w:t>
      </w:r>
    </w:p>
    <w:p w14:paraId="5D1DF458" w14:textId="77777777" w:rsidR="00000000" w:rsidRDefault="00E23567">
      <w:pPr>
        <w:pStyle w:val="a0"/>
        <w:rPr>
          <w:rtl/>
        </w:rPr>
      </w:pPr>
    </w:p>
    <w:p w14:paraId="6133AD95" w14:textId="77777777" w:rsidR="00000000" w:rsidRDefault="00E23567">
      <w:pPr>
        <w:pStyle w:val="a0"/>
        <w:rPr>
          <w:rFonts w:hint="cs"/>
          <w:rtl/>
        </w:rPr>
      </w:pPr>
      <w:r>
        <w:rPr>
          <w:rFonts w:hint="cs"/>
          <w:rtl/>
        </w:rPr>
        <w:t>אדוני היושב-ראש, רבותי השרים, חברי וחברות הכנסת, אני מבינה את סערת הרוחות פה, אבל מה שאני לא מבינה, שהגענו למצב שבו מ</w:t>
      </w:r>
      <w:r>
        <w:rPr>
          <w:rFonts w:hint="cs"/>
          <w:rtl/>
        </w:rPr>
        <w:t xml:space="preserve">גזר מסוים - ותיכף אנקוב בשם - עושה ככל העולה על רוחו, ובמקרה הזה אני מגדירה את זה כ"תפוס ככל יכולתך". </w:t>
      </w:r>
    </w:p>
    <w:p w14:paraId="16971043" w14:textId="77777777" w:rsidR="00000000" w:rsidRDefault="00E23567">
      <w:pPr>
        <w:pStyle w:val="a0"/>
        <w:rPr>
          <w:rFonts w:hint="cs"/>
          <w:rtl/>
        </w:rPr>
      </w:pPr>
    </w:p>
    <w:p w14:paraId="3C5799BB" w14:textId="77777777" w:rsidR="00000000" w:rsidRDefault="00E23567">
      <w:pPr>
        <w:pStyle w:val="af0"/>
        <w:rPr>
          <w:rtl/>
        </w:rPr>
      </w:pPr>
      <w:r>
        <w:rPr>
          <w:rFonts w:hint="eastAsia"/>
          <w:rtl/>
        </w:rPr>
        <w:t>עבד</w:t>
      </w:r>
      <w:r>
        <w:rPr>
          <w:rtl/>
        </w:rPr>
        <w:t>-אלמאלכ דהאמשה (רע"ם):</w:t>
      </w:r>
    </w:p>
    <w:p w14:paraId="07B1680A" w14:textId="77777777" w:rsidR="00000000" w:rsidRDefault="00E23567">
      <w:pPr>
        <w:pStyle w:val="a0"/>
        <w:rPr>
          <w:rFonts w:hint="cs"/>
          <w:rtl/>
        </w:rPr>
      </w:pPr>
    </w:p>
    <w:p w14:paraId="3BF0F796" w14:textId="77777777" w:rsidR="00000000" w:rsidRDefault="00E23567">
      <w:pPr>
        <w:pStyle w:val="a0"/>
        <w:rPr>
          <w:rFonts w:hint="cs"/>
          <w:rtl/>
        </w:rPr>
      </w:pPr>
      <w:r>
        <w:rPr>
          <w:rFonts w:hint="cs"/>
          <w:rtl/>
        </w:rPr>
        <w:t xml:space="preserve">זה מה ששרון אמר פעם. </w:t>
      </w:r>
    </w:p>
    <w:p w14:paraId="265718ED" w14:textId="77777777" w:rsidR="00000000" w:rsidRDefault="00E23567">
      <w:pPr>
        <w:pStyle w:val="a0"/>
        <w:rPr>
          <w:rFonts w:hint="cs"/>
          <w:rtl/>
        </w:rPr>
      </w:pPr>
    </w:p>
    <w:p w14:paraId="7663F0FE" w14:textId="77777777" w:rsidR="00000000" w:rsidRDefault="00E23567">
      <w:pPr>
        <w:pStyle w:val="-"/>
        <w:rPr>
          <w:rtl/>
        </w:rPr>
      </w:pPr>
      <w:bookmarkStart w:id="201" w:name="FS000001026T11_02_2004_15_50_01C"/>
      <w:bookmarkEnd w:id="201"/>
      <w:r>
        <w:rPr>
          <w:rtl/>
        </w:rPr>
        <w:t>רוחמה אברהם (הליכוד):</w:t>
      </w:r>
    </w:p>
    <w:p w14:paraId="7321499D" w14:textId="77777777" w:rsidR="00000000" w:rsidRDefault="00E23567">
      <w:pPr>
        <w:pStyle w:val="a0"/>
        <w:rPr>
          <w:rtl/>
        </w:rPr>
      </w:pPr>
    </w:p>
    <w:p w14:paraId="5F120A4A" w14:textId="77777777" w:rsidR="00000000" w:rsidRDefault="00E23567">
      <w:pPr>
        <w:pStyle w:val="a0"/>
        <w:rPr>
          <w:rFonts w:hint="cs"/>
          <w:rtl/>
        </w:rPr>
      </w:pPr>
      <w:r>
        <w:rPr>
          <w:rFonts w:hint="cs"/>
          <w:rtl/>
        </w:rPr>
        <w:t xml:space="preserve">זוהי הדרך של פורעי החוק, שבהם חלק מערביי ישראל - דונם ועוד דונם, שעל ועוד שעל, </w:t>
      </w:r>
      <w:r>
        <w:rPr>
          <w:rFonts w:hint="cs"/>
          <w:rtl/>
        </w:rPr>
        <w:t xml:space="preserve">גבעה ועוד גבעה. שוד הקרקעות הגדול. </w:t>
      </w:r>
    </w:p>
    <w:p w14:paraId="52219545" w14:textId="77777777" w:rsidR="00000000" w:rsidRDefault="00E23567">
      <w:pPr>
        <w:pStyle w:val="a0"/>
        <w:rPr>
          <w:rFonts w:hint="cs"/>
          <w:rtl/>
        </w:rPr>
      </w:pPr>
    </w:p>
    <w:p w14:paraId="6D68507B" w14:textId="77777777" w:rsidR="00000000" w:rsidRDefault="00E23567">
      <w:pPr>
        <w:pStyle w:val="af0"/>
        <w:rPr>
          <w:rtl/>
        </w:rPr>
      </w:pPr>
      <w:r>
        <w:rPr>
          <w:rFonts w:hint="eastAsia"/>
          <w:rtl/>
        </w:rPr>
        <w:t>טלב</w:t>
      </w:r>
      <w:r>
        <w:rPr>
          <w:rtl/>
        </w:rPr>
        <w:t xml:space="preserve"> אלסאנע (רע"ם):</w:t>
      </w:r>
    </w:p>
    <w:p w14:paraId="55E46569" w14:textId="77777777" w:rsidR="00000000" w:rsidRDefault="00E23567">
      <w:pPr>
        <w:pStyle w:val="a0"/>
        <w:rPr>
          <w:rFonts w:hint="cs"/>
          <w:rtl/>
        </w:rPr>
      </w:pPr>
    </w:p>
    <w:p w14:paraId="3613482F" w14:textId="77777777" w:rsidR="00000000" w:rsidRDefault="00E23567">
      <w:pPr>
        <w:pStyle w:val="a0"/>
        <w:rPr>
          <w:rFonts w:hint="cs"/>
          <w:rtl/>
        </w:rPr>
      </w:pPr>
      <w:r>
        <w:rPr>
          <w:rFonts w:hint="cs"/>
          <w:rtl/>
        </w:rPr>
        <w:t>- - -</w:t>
      </w:r>
    </w:p>
    <w:p w14:paraId="1CC50127" w14:textId="77777777" w:rsidR="00000000" w:rsidRDefault="00E23567">
      <w:pPr>
        <w:pStyle w:val="a0"/>
        <w:rPr>
          <w:rFonts w:hint="cs"/>
          <w:rtl/>
        </w:rPr>
      </w:pPr>
    </w:p>
    <w:p w14:paraId="4CC9F2FC" w14:textId="77777777" w:rsidR="00000000" w:rsidRDefault="00E23567">
      <w:pPr>
        <w:pStyle w:val="af1"/>
        <w:rPr>
          <w:rtl/>
        </w:rPr>
      </w:pPr>
      <w:r>
        <w:rPr>
          <w:rtl/>
        </w:rPr>
        <w:t>היו"ר ראובן ריבלין:</w:t>
      </w:r>
    </w:p>
    <w:p w14:paraId="7A7B81C3" w14:textId="77777777" w:rsidR="00000000" w:rsidRDefault="00E23567">
      <w:pPr>
        <w:pStyle w:val="a0"/>
        <w:rPr>
          <w:rtl/>
        </w:rPr>
      </w:pPr>
    </w:p>
    <w:p w14:paraId="6F2E1C55" w14:textId="77777777" w:rsidR="00000000" w:rsidRDefault="00E23567">
      <w:pPr>
        <w:pStyle w:val="a0"/>
        <w:rPr>
          <w:rFonts w:hint="cs"/>
          <w:rtl/>
        </w:rPr>
      </w:pPr>
      <w:r>
        <w:rPr>
          <w:rFonts w:hint="cs"/>
          <w:rtl/>
        </w:rPr>
        <w:t xml:space="preserve">חבר הכנסת אלסאנע, אני קורא לך שלא אקרא לך. </w:t>
      </w:r>
    </w:p>
    <w:p w14:paraId="5701EAE1" w14:textId="77777777" w:rsidR="00000000" w:rsidRDefault="00E23567">
      <w:pPr>
        <w:pStyle w:val="a0"/>
        <w:rPr>
          <w:rFonts w:hint="cs"/>
          <w:rtl/>
        </w:rPr>
      </w:pPr>
    </w:p>
    <w:p w14:paraId="7F9C9945" w14:textId="77777777" w:rsidR="00000000" w:rsidRDefault="00E23567">
      <w:pPr>
        <w:pStyle w:val="af0"/>
        <w:rPr>
          <w:rtl/>
        </w:rPr>
      </w:pPr>
      <w:r>
        <w:rPr>
          <w:rFonts w:hint="eastAsia"/>
          <w:rtl/>
        </w:rPr>
        <w:t>עסאם</w:t>
      </w:r>
      <w:r>
        <w:rPr>
          <w:rtl/>
        </w:rPr>
        <w:t xml:space="preserve"> מח'ול (חד"ש-תע"ל):</w:t>
      </w:r>
    </w:p>
    <w:p w14:paraId="35B0DC9C" w14:textId="77777777" w:rsidR="00000000" w:rsidRDefault="00E23567">
      <w:pPr>
        <w:pStyle w:val="a0"/>
        <w:rPr>
          <w:rFonts w:hint="cs"/>
          <w:rtl/>
        </w:rPr>
      </w:pPr>
    </w:p>
    <w:p w14:paraId="5D0C1FEA" w14:textId="77777777" w:rsidR="00000000" w:rsidRDefault="00E23567">
      <w:pPr>
        <w:pStyle w:val="a0"/>
        <w:rPr>
          <w:rFonts w:hint="cs"/>
          <w:rtl/>
        </w:rPr>
      </w:pPr>
      <w:r>
        <w:rPr>
          <w:rFonts w:hint="cs"/>
          <w:rtl/>
        </w:rPr>
        <w:t>- - -</w:t>
      </w:r>
    </w:p>
    <w:p w14:paraId="35314CA5" w14:textId="77777777" w:rsidR="00000000" w:rsidRDefault="00E23567">
      <w:pPr>
        <w:pStyle w:val="a0"/>
        <w:rPr>
          <w:rFonts w:hint="cs"/>
          <w:rtl/>
        </w:rPr>
      </w:pPr>
    </w:p>
    <w:p w14:paraId="3F561A5A" w14:textId="77777777" w:rsidR="00000000" w:rsidRDefault="00E23567">
      <w:pPr>
        <w:pStyle w:val="af0"/>
        <w:rPr>
          <w:rtl/>
        </w:rPr>
      </w:pPr>
      <w:r>
        <w:rPr>
          <w:rFonts w:hint="eastAsia"/>
          <w:rtl/>
        </w:rPr>
        <w:t>אליעזר</w:t>
      </w:r>
      <w:r>
        <w:rPr>
          <w:rtl/>
        </w:rPr>
        <w:t xml:space="preserve"> כהן (האיחוד הלאומי - ישראל ביתנו):</w:t>
      </w:r>
    </w:p>
    <w:p w14:paraId="653DC250" w14:textId="77777777" w:rsidR="00000000" w:rsidRDefault="00E23567">
      <w:pPr>
        <w:pStyle w:val="a0"/>
        <w:rPr>
          <w:rFonts w:hint="cs"/>
          <w:rtl/>
        </w:rPr>
      </w:pPr>
    </w:p>
    <w:p w14:paraId="0D546C2E" w14:textId="77777777" w:rsidR="00000000" w:rsidRDefault="00E23567">
      <w:pPr>
        <w:pStyle w:val="a0"/>
        <w:rPr>
          <w:rFonts w:hint="cs"/>
          <w:rtl/>
        </w:rPr>
      </w:pPr>
      <w:r>
        <w:rPr>
          <w:rFonts w:hint="cs"/>
          <w:rtl/>
        </w:rPr>
        <w:t>- - -</w:t>
      </w:r>
    </w:p>
    <w:p w14:paraId="7AC6D083" w14:textId="77777777" w:rsidR="00000000" w:rsidRDefault="00E23567">
      <w:pPr>
        <w:pStyle w:val="a0"/>
        <w:rPr>
          <w:rFonts w:hint="cs"/>
          <w:rtl/>
        </w:rPr>
      </w:pPr>
    </w:p>
    <w:p w14:paraId="383A2D72" w14:textId="77777777" w:rsidR="00000000" w:rsidRDefault="00E23567">
      <w:pPr>
        <w:pStyle w:val="af1"/>
        <w:rPr>
          <w:rtl/>
        </w:rPr>
      </w:pPr>
      <w:r>
        <w:rPr>
          <w:rtl/>
        </w:rPr>
        <w:t>היו"ר ראובן ריבלין:</w:t>
      </w:r>
    </w:p>
    <w:p w14:paraId="2AEE51FF" w14:textId="77777777" w:rsidR="00000000" w:rsidRDefault="00E23567">
      <w:pPr>
        <w:pStyle w:val="a0"/>
        <w:rPr>
          <w:rtl/>
        </w:rPr>
      </w:pPr>
    </w:p>
    <w:p w14:paraId="13CC667A" w14:textId="77777777" w:rsidR="00000000" w:rsidRDefault="00E23567">
      <w:pPr>
        <w:pStyle w:val="a0"/>
        <w:rPr>
          <w:rFonts w:hint="cs"/>
          <w:rtl/>
        </w:rPr>
      </w:pPr>
      <w:r>
        <w:rPr>
          <w:rFonts w:hint="cs"/>
          <w:rtl/>
        </w:rPr>
        <w:t>חבר הכנסת מח'ול. חבר הכ</w:t>
      </w:r>
      <w:r>
        <w:rPr>
          <w:rFonts w:hint="cs"/>
          <w:rtl/>
        </w:rPr>
        <w:t xml:space="preserve">נסת כהן. אני לא יודע למי אדוני רוצה לעזור, אבל הוא לא עוזר לי.  </w:t>
      </w:r>
    </w:p>
    <w:p w14:paraId="23840AB2" w14:textId="77777777" w:rsidR="00000000" w:rsidRDefault="00E23567">
      <w:pPr>
        <w:pStyle w:val="a0"/>
        <w:rPr>
          <w:rFonts w:hint="cs"/>
          <w:rtl/>
        </w:rPr>
      </w:pPr>
    </w:p>
    <w:p w14:paraId="1B9B273B" w14:textId="77777777" w:rsidR="00000000" w:rsidRDefault="00E23567">
      <w:pPr>
        <w:pStyle w:val="-"/>
        <w:rPr>
          <w:rtl/>
        </w:rPr>
      </w:pPr>
      <w:bookmarkStart w:id="202" w:name="FS000001026T11_02_2004_15_51_17C"/>
      <w:bookmarkEnd w:id="202"/>
      <w:r>
        <w:rPr>
          <w:rtl/>
        </w:rPr>
        <w:t>רוחמה אברהם (הליכוד):</w:t>
      </w:r>
    </w:p>
    <w:p w14:paraId="2A3CD0BC" w14:textId="77777777" w:rsidR="00000000" w:rsidRDefault="00E23567">
      <w:pPr>
        <w:pStyle w:val="a0"/>
        <w:rPr>
          <w:rtl/>
        </w:rPr>
      </w:pPr>
    </w:p>
    <w:p w14:paraId="7A208F04" w14:textId="77777777" w:rsidR="00000000" w:rsidRDefault="00E23567">
      <w:pPr>
        <w:pStyle w:val="a0"/>
        <w:rPr>
          <w:rFonts w:hint="cs"/>
          <w:rtl/>
        </w:rPr>
      </w:pPr>
      <w:r>
        <w:rPr>
          <w:rFonts w:hint="cs"/>
          <w:rtl/>
        </w:rPr>
        <w:t>בניגוד לפעולות טרור רצחניות וראוותניות שמתבצעות בידי בני עוולה, שוד הקרקעות הגדול הזה מתנהל במלחמה שקטה ועקבית על עתיד המדינה. זו מלחמה ללא יריות, זו מלחמה ללא הרוגים,</w:t>
      </w:r>
      <w:r>
        <w:rPr>
          <w:rFonts w:hint="cs"/>
          <w:rtl/>
        </w:rPr>
        <w:t xml:space="preserve"> זו מלחמה של בלוקים, של חומרי בניין, זו מלחמה של הרבה הרבה חולות. </w:t>
      </w:r>
    </w:p>
    <w:p w14:paraId="4E1B7AAC" w14:textId="77777777" w:rsidR="00000000" w:rsidRDefault="00E23567">
      <w:pPr>
        <w:pStyle w:val="a0"/>
        <w:rPr>
          <w:rFonts w:hint="cs"/>
          <w:rtl/>
        </w:rPr>
      </w:pPr>
    </w:p>
    <w:p w14:paraId="0F3DF9D2" w14:textId="77777777" w:rsidR="00000000" w:rsidRDefault="00E23567">
      <w:pPr>
        <w:pStyle w:val="af0"/>
        <w:rPr>
          <w:rtl/>
        </w:rPr>
      </w:pPr>
      <w:r>
        <w:rPr>
          <w:rFonts w:hint="eastAsia"/>
          <w:rtl/>
        </w:rPr>
        <w:t>טלב</w:t>
      </w:r>
      <w:r>
        <w:rPr>
          <w:rtl/>
        </w:rPr>
        <w:t xml:space="preserve"> אלסאנע (רע"ם):</w:t>
      </w:r>
    </w:p>
    <w:p w14:paraId="57A59EE4" w14:textId="77777777" w:rsidR="00000000" w:rsidRDefault="00E23567">
      <w:pPr>
        <w:pStyle w:val="a0"/>
        <w:rPr>
          <w:rFonts w:hint="cs"/>
          <w:rtl/>
        </w:rPr>
      </w:pPr>
    </w:p>
    <w:p w14:paraId="07CD741D" w14:textId="77777777" w:rsidR="00000000" w:rsidRDefault="00E23567">
      <w:pPr>
        <w:pStyle w:val="a0"/>
        <w:rPr>
          <w:rFonts w:hint="cs"/>
          <w:rtl/>
        </w:rPr>
      </w:pPr>
      <w:r>
        <w:rPr>
          <w:rFonts w:hint="cs"/>
          <w:rtl/>
        </w:rPr>
        <w:t>- - -</w:t>
      </w:r>
    </w:p>
    <w:p w14:paraId="6FEC237F" w14:textId="77777777" w:rsidR="00000000" w:rsidRDefault="00E23567">
      <w:pPr>
        <w:pStyle w:val="a0"/>
        <w:rPr>
          <w:rFonts w:hint="cs"/>
          <w:rtl/>
        </w:rPr>
      </w:pPr>
    </w:p>
    <w:p w14:paraId="511AAA5C" w14:textId="77777777" w:rsidR="00000000" w:rsidRDefault="00E23567">
      <w:pPr>
        <w:pStyle w:val="af1"/>
        <w:rPr>
          <w:rtl/>
        </w:rPr>
      </w:pPr>
      <w:r>
        <w:rPr>
          <w:rtl/>
        </w:rPr>
        <w:t>היו"ר ראובן ריבלין:</w:t>
      </w:r>
    </w:p>
    <w:p w14:paraId="07066291" w14:textId="77777777" w:rsidR="00000000" w:rsidRDefault="00E23567">
      <w:pPr>
        <w:pStyle w:val="a0"/>
        <w:rPr>
          <w:rtl/>
        </w:rPr>
      </w:pPr>
    </w:p>
    <w:p w14:paraId="1B0011AC" w14:textId="77777777" w:rsidR="00000000" w:rsidRDefault="00E23567">
      <w:pPr>
        <w:pStyle w:val="a0"/>
        <w:rPr>
          <w:rFonts w:hint="cs"/>
          <w:rtl/>
        </w:rPr>
      </w:pPr>
      <w:r>
        <w:rPr>
          <w:rFonts w:hint="cs"/>
          <w:rtl/>
        </w:rPr>
        <w:t xml:space="preserve">חבר הכנסת אלסאנע, אין לי ברירה. אני קורא אותך לסדר בפעם הראשונה. </w:t>
      </w:r>
    </w:p>
    <w:p w14:paraId="6CB2A16A" w14:textId="77777777" w:rsidR="00000000" w:rsidRDefault="00E23567">
      <w:pPr>
        <w:pStyle w:val="a0"/>
        <w:ind w:firstLine="0"/>
        <w:rPr>
          <w:rFonts w:hint="cs"/>
          <w:rtl/>
        </w:rPr>
      </w:pPr>
    </w:p>
    <w:p w14:paraId="1BE7469D" w14:textId="77777777" w:rsidR="00000000" w:rsidRDefault="00E23567">
      <w:pPr>
        <w:pStyle w:val="af0"/>
        <w:rPr>
          <w:rtl/>
        </w:rPr>
      </w:pPr>
      <w:r>
        <w:rPr>
          <w:rFonts w:hint="eastAsia"/>
          <w:rtl/>
        </w:rPr>
        <w:t>עסאם</w:t>
      </w:r>
      <w:r>
        <w:rPr>
          <w:rtl/>
        </w:rPr>
        <w:t xml:space="preserve"> מח'ול (חד"ש-תע"ל):</w:t>
      </w:r>
    </w:p>
    <w:p w14:paraId="128CA61E" w14:textId="77777777" w:rsidR="00000000" w:rsidRDefault="00E23567">
      <w:pPr>
        <w:pStyle w:val="a0"/>
        <w:rPr>
          <w:rFonts w:hint="cs"/>
          <w:rtl/>
        </w:rPr>
      </w:pPr>
    </w:p>
    <w:p w14:paraId="38CD7F67" w14:textId="77777777" w:rsidR="00000000" w:rsidRDefault="00E23567">
      <w:pPr>
        <w:pStyle w:val="a0"/>
        <w:rPr>
          <w:rFonts w:hint="cs"/>
          <w:rtl/>
        </w:rPr>
      </w:pPr>
      <w:r>
        <w:rPr>
          <w:rFonts w:hint="cs"/>
          <w:rtl/>
        </w:rPr>
        <w:t>- - -</w:t>
      </w:r>
    </w:p>
    <w:p w14:paraId="3E9D563A" w14:textId="77777777" w:rsidR="00000000" w:rsidRDefault="00E23567">
      <w:pPr>
        <w:pStyle w:val="a0"/>
        <w:rPr>
          <w:rFonts w:hint="cs"/>
          <w:rtl/>
        </w:rPr>
      </w:pPr>
    </w:p>
    <w:p w14:paraId="3501D7AC" w14:textId="77777777" w:rsidR="00000000" w:rsidRDefault="00E23567">
      <w:pPr>
        <w:pStyle w:val="af0"/>
        <w:rPr>
          <w:rtl/>
        </w:rPr>
      </w:pPr>
      <w:r>
        <w:rPr>
          <w:rFonts w:hint="eastAsia"/>
          <w:rtl/>
        </w:rPr>
        <w:t>ג</w:t>
      </w:r>
      <w:r>
        <w:rPr>
          <w:rtl/>
        </w:rPr>
        <w:t>'מאל זחאלקה (בל"ד):</w:t>
      </w:r>
    </w:p>
    <w:p w14:paraId="22BBAAD7" w14:textId="77777777" w:rsidR="00000000" w:rsidRDefault="00E23567">
      <w:pPr>
        <w:pStyle w:val="a0"/>
        <w:rPr>
          <w:rFonts w:hint="cs"/>
          <w:rtl/>
        </w:rPr>
      </w:pPr>
    </w:p>
    <w:p w14:paraId="1495CD47" w14:textId="77777777" w:rsidR="00000000" w:rsidRDefault="00E23567">
      <w:pPr>
        <w:pStyle w:val="a0"/>
        <w:rPr>
          <w:rFonts w:hint="cs"/>
          <w:rtl/>
        </w:rPr>
      </w:pPr>
      <w:r>
        <w:rPr>
          <w:rFonts w:hint="cs"/>
          <w:rtl/>
        </w:rPr>
        <w:t>עד כמה הנאום יכול ל</w:t>
      </w:r>
      <w:r>
        <w:rPr>
          <w:rFonts w:hint="cs"/>
          <w:rtl/>
        </w:rPr>
        <w:t>היות זול. יש גבול עד כמה הוא יכול לרדת.</w:t>
      </w:r>
    </w:p>
    <w:p w14:paraId="51F0E818" w14:textId="77777777" w:rsidR="00000000" w:rsidRDefault="00E23567">
      <w:pPr>
        <w:pStyle w:val="a0"/>
        <w:rPr>
          <w:rFonts w:hint="cs"/>
          <w:rtl/>
        </w:rPr>
      </w:pPr>
    </w:p>
    <w:p w14:paraId="2204CF9D" w14:textId="77777777" w:rsidR="00000000" w:rsidRDefault="00E23567">
      <w:pPr>
        <w:pStyle w:val="af1"/>
        <w:rPr>
          <w:rtl/>
        </w:rPr>
      </w:pPr>
      <w:r>
        <w:rPr>
          <w:rFonts w:hint="eastAsia"/>
          <w:rtl/>
        </w:rPr>
        <w:t>היו</w:t>
      </w:r>
      <w:r>
        <w:rPr>
          <w:rtl/>
        </w:rPr>
        <w:t>"ר ראובן ריבלין:</w:t>
      </w:r>
    </w:p>
    <w:p w14:paraId="2D9D8D48" w14:textId="77777777" w:rsidR="00000000" w:rsidRDefault="00E23567">
      <w:pPr>
        <w:pStyle w:val="a0"/>
        <w:rPr>
          <w:rFonts w:hint="cs"/>
          <w:rtl/>
        </w:rPr>
      </w:pPr>
    </w:p>
    <w:p w14:paraId="1041D56E" w14:textId="77777777" w:rsidR="00000000" w:rsidRDefault="00E23567">
      <w:pPr>
        <w:pStyle w:val="a0"/>
        <w:rPr>
          <w:rFonts w:hint="cs"/>
          <w:rtl/>
        </w:rPr>
      </w:pPr>
      <w:r>
        <w:rPr>
          <w:rFonts w:hint="cs"/>
          <w:rtl/>
        </w:rPr>
        <w:t xml:space="preserve">תודה רבה. שמעו, ונכתב בפרוטוקול. </w:t>
      </w:r>
    </w:p>
    <w:p w14:paraId="48A5A15F" w14:textId="77777777" w:rsidR="00000000" w:rsidRDefault="00E23567">
      <w:pPr>
        <w:pStyle w:val="a0"/>
        <w:rPr>
          <w:rFonts w:hint="cs"/>
          <w:rtl/>
        </w:rPr>
      </w:pPr>
    </w:p>
    <w:p w14:paraId="152C8D22" w14:textId="77777777" w:rsidR="00000000" w:rsidRDefault="00E23567">
      <w:pPr>
        <w:pStyle w:val="-"/>
        <w:rPr>
          <w:rtl/>
        </w:rPr>
      </w:pPr>
      <w:bookmarkStart w:id="203" w:name="FS000001026T11_02_2004_15_25_35C"/>
      <w:bookmarkEnd w:id="203"/>
      <w:r>
        <w:rPr>
          <w:rtl/>
        </w:rPr>
        <w:t>רוחמה אברהם (הליכוד):</w:t>
      </w:r>
    </w:p>
    <w:p w14:paraId="692F2019" w14:textId="77777777" w:rsidR="00000000" w:rsidRDefault="00E23567">
      <w:pPr>
        <w:pStyle w:val="a0"/>
        <w:rPr>
          <w:rtl/>
        </w:rPr>
      </w:pPr>
    </w:p>
    <w:p w14:paraId="4FEF5B9D" w14:textId="77777777" w:rsidR="00000000" w:rsidRDefault="00E23567">
      <w:pPr>
        <w:pStyle w:val="a0"/>
        <w:rPr>
          <w:rFonts w:hint="cs"/>
          <w:rtl/>
        </w:rPr>
      </w:pPr>
      <w:r>
        <w:rPr>
          <w:rFonts w:hint="cs"/>
          <w:rtl/>
        </w:rPr>
        <w:t>אפרופו רעידת האדמה שהיתה היום, אני מרשה לעצמי, אדוני היושב-ראש, לומר ששוד הקרקעות הגדול הוא רעידת האדמה של שלטון החוק שמופר בישראל יום-י</w:t>
      </w:r>
      <w:r>
        <w:rPr>
          <w:rFonts w:hint="cs"/>
          <w:rtl/>
        </w:rPr>
        <w:t>ום, שעה-שעה, דקה-דקה. זוהי רעידת אדמה שבה נגזלים מאתנו מאות אלפי דונם.</w:t>
      </w:r>
    </w:p>
    <w:p w14:paraId="2C9A6B88" w14:textId="77777777" w:rsidR="00000000" w:rsidRDefault="00E23567">
      <w:pPr>
        <w:pStyle w:val="a0"/>
        <w:rPr>
          <w:rFonts w:hint="cs"/>
          <w:rtl/>
        </w:rPr>
      </w:pPr>
    </w:p>
    <w:p w14:paraId="3B1BFD8C" w14:textId="77777777" w:rsidR="00000000" w:rsidRDefault="00E23567">
      <w:pPr>
        <w:pStyle w:val="a0"/>
        <w:rPr>
          <w:rFonts w:hint="cs"/>
          <w:rtl/>
        </w:rPr>
      </w:pPr>
      <w:r>
        <w:rPr>
          <w:rFonts w:hint="cs"/>
          <w:rtl/>
        </w:rPr>
        <w:t>עכשיו אני אומר משהו שאולי לא תאהבו, אבל אתם מבינים. זוהי בין היתר המלחמה של "חק אל-עאודה" - אתם מכירים? - שמתנהלת בתוך גבולות "הקו הירוק".</w:t>
      </w:r>
    </w:p>
    <w:p w14:paraId="3BDAC617" w14:textId="77777777" w:rsidR="00000000" w:rsidRDefault="00E23567">
      <w:pPr>
        <w:pStyle w:val="a0"/>
        <w:rPr>
          <w:rFonts w:hint="cs"/>
          <w:rtl/>
        </w:rPr>
      </w:pPr>
    </w:p>
    <w:p w14:paraId="52EE3F37" w14:textId="77777777" w:rsidR="00000000" w:rsidRDefault="00E23567">
      <w:pPr>
        <w:pStyle w:val="af0"/>
        <w:rPr>
          <w:rtl/>
        </w:rPr>
      </w:pPr>
      <w:r>
        <w:rPr>
          <w:rFonts w:hint="eastAsia"/>
          <w:rtl/>
        </w:rPr>
        <w:t>קריאות</w:t>
      </w:r>
      <w:r>
        <w:rPr>
          <w:rtl/>
        </w:rPr>
        <w:t>:</w:t>
      </w:r>
    </w:p>
    <w:p w14:paraId="18FBF92C" w14:textId="77777777" w:rsidR="00000000" w:rsidRDefault="00E23567">
      <w:pPr>
        <w:pStyle w:val="a0"/>
        <w:rPr>
          <w:rFonts w:hint="cs"/>
          <w:rtl/>
        </w:rPr>
      </w:pPr>
    </w:p>
    <w:p w14:paraId="1592DECF" w14:textId="77777777" w:rsidR="00000000" w:rsidRDefault="00E23567">
      <w:pPr>
        <w:pStyle w:val="a0"/>
        <w:rPr>
          <w:rFonts w:hint="cs"/>
          <w:rtl/>
        </w:rPr>
      </w:pPr>
      <w:r>
        <w:rPr>
          <w:rFonts w:hint="cs"/>
          <w:rtl/>
        </w:rPr>
        <w:t>- - -</w:t>
      </w:r>
    </w:p>
    <w:p w14:paraId="3E7A6C2A" w14:textId="77777777" w:rsidR="00000000" w:rsidRDefault="00E23567">
      <w:pPr>
        <w:pStyle w:val="a0"/>
        <w:rPr>
          <w:rFonts w:hint="cs"/>
          <w:rtl/>
        </w:rPr>
      </w:pPr>
    </w:p>
    <w:p w14:paraId="79944D3D" w14:textId="77777777" w:rsidR="00000000" w:rsidRDefault="00E23567">
      <w:pPr>
        <w:pStyle w:val="af1"/>
        <w:rPr>
          <w:rtl/>
        </w:rPr>
      </w:pPr>
      <w:r>
        <w:rPr>
          <w:rtl/>
        </w:rPr>
        <w:t>היו"ר ראובן ריבלין:</w:t>
      </w:r>
    </w:p>
    <w:p w14:paraId="49641006" w14:textId="77777777" w:rsidR="00000000" w:rsidRDefault="00E23567">
      <w:pPr>
        <w:pStyle w:val="a0"/>
        <w:rPr>
          <w:rtl/>
        </w:rPr>
      </w:pPr>
    </w:p>
    <w:p w14:paraId="1EC7A18E" w14:textId="77777777" w:rsidR="00000000" w:rsidRDefault="00E23567">
      <w:pPr>
        <w:pStyle w:val="a0"/>
        <w:rPr>
          <w:rFonts w:hint="cs"/>
          <w:rtl/>
        </w:rPr>
      </w:pPr>
      <w:r>
        <w:rPr>
          <w:rFonts w:hint="cs"/>
          <w:rtl/>
        </w:rPr>
        <w:t>חברי הכ</w:t>
      </w:r>
      <w:r>
        <w:rPr>
          <w:rFonts w:hint="cs"/>
          <w:rtl/>
        </w:rPr>
        <w:t>נסת, אני פשוט הייתי עסוק - - -</w:t>
      </w:r>
    </w:p>
    <w:p w14:paraId="6B8D8339" w14:textId="77777777" w:rsidR="00000000" w:rsidRDefault="00E23567">
      <w:pPr>
        <w:pStyle w:val="a0"/>
        <w:rPr>
          <w:rFonts w:hint="cs"/>
          <w:rtl/>
        </w:rPr>
      </w:pPr>
    </w:p>
    <w:p w14:paraId="2EF01C37" w14:textId="77777777" w:rsidR="00000000" w:rsidRDefault="00E23567">
      <w:pPr>
        <w:pStyle w:val="af0"/>
        <w:rPr>
          <w:rtl/>
        </w:rPr>
      </w:pPr>
      <w:r>
        <w:rPr>
          <w:rFonts w:hint="eastAsia"/>
          <w:rtl/>
        </w:rPr>
        <w:t>טלב</w:t>
      </w:r>
      <w:r>
        <w:rPr>
          <w:rtl/>
        </w:rPr>
        <w:t xml:space="preserve"> אלסאנע (רע"ם):</w:t>
      </w:r>
    </w:p>
    <w:p w14:paraId="4C774338" w14:textId="77777777" w:rsidR="00000000" w:rsidRDefault="00E23567">
      <w:pPr>
        <w:pStyle w:val="a0"/>
        <w:rPr>
          <w:rFonts w:hint="cs"/>
          <w:rtl/>
        </w:rPr>
      </w:pPr>
    </w:p>
    <w:p w14:paraId="165AA200" w14:textId="77777777" w:rsidR="00000000" w:rsidRDefault="00E23567">
      <w:pPr>
        <w:pStyle w:val="a0"/>
        <w:rPr>
          <w:rFonts w:hint="cs"/>
          <w:rtl/>
        </w:rPr>
      </w:pPr>
      <w:r>
        <w:rPr>
          <w:rFonts w:hint="cs"/>
          <w:rtl/>
        </w:rPr>
        <w:t>מה זה?</w:t>
      </w:r>
    </w:p>
    <w:p w14:paraId="2E0587A2" w14:textId="77777777" w:rsidR="00000000" w:rsidRDefault="00E23567">
      <w:pPr>
        <w:pStyle w:val="a0"/>
        <w:rPr>
          <w:rFonts w:hint="cs"/>
          <w:rtl/>
        </w:rPr>
      </w:pPr>
    </w:p>
    <w:p w14:paraId="25311D15" w14:textId="77777777" w:rsidR="00000000" w:rsidRDefault="00E23567">
      <w:pPr>
        <w:pStyle w:val="af1"/>
        <w:rPr>
          <w:rtl/>
        </w:rPr>
      </w:pPr>
      <w:r>
        <w:rPr>
          <w:rtl/>
        </w:rPr>
        <w:t>היו"ר ראובן ריבלין:</w:t>
      </w:r>
    </w:p>
    <w:p w14:paraId="68357030" w14:textId="77777777" w:rsidR="00000000" w:rsidRDefault="00E23567">
      <w:pPr>
        <w:pStyle w:val="a0"/>
        <w:rPr>
          <w:rtl/>
        </w:rPr>
      </w:pPr>
    </w:p>
    <w:p w14:paraId="651DDF2A" w14:textId="77777777" w:rsidR="00000000" w:rsidRDefault="00E23567">
      <w:pPr>
        <w:pStyle w:val="a0"/>
        <w:rPr>
          <w:rFonts w:hint="cs"/>
          <w:rtl/>
        </w:rPr>
      </w:pPr>
      <w:r>
        <w:rPr>
          <w:rFonts w:hint="cs"/>
          <w:rtl/>
        </w:rPr>
        <w:t>חבר הכנסת טיבי, חבר הכנסת ברכה, חבר הכנסת מח'ול, חבר הכנסת אלסאנע, חבר הכנסת זחאלקה, חבר הכנסת טאהא, חבר הכנסת דהאמשה, מרגע זה - לא, אחר כך תוכל לדבר. שמעתי, מספיק.</w:t>
      </w:r>
    </w:p>
    <w:p w14:paraId="46074685" w14:textId="77777777" w:rsidR="00000000" w:rsidRDefault="00E23567">
      <w:pPr>
        <w:pStyle w:val="a0"/>
        <w:rPr>
          <w:rFonts w:hint="cs"/>
          <w:rtl/>
        </w:rPr>
      </w:pPr>
    </w:p>
    <w:p w14:paraId="20292440" w14:textId="77777777" w:rsidR="00000000" w:rsidRDefault="00E23567">
      <w:pPr>
        <w:pStyle w:val="af0"/>
        <w:rPr>
          <w:rtl/>
        </w:rPr>
      </w:pPr>
      <w:r>
        <w:rPr>
          <w:rtl/>
        </w:rPr>
        <w:t>טלב אלסאנ</w:t>
      </w:r>
      <w:r>
        <w:rPr>
          <w:rtl/>
        </w:rPr>
        <w:t>ע (רע"ם):</w:t>
      </w:r>
    </w:p>
    <w:p w14:paraId="65606D1C" w14:textId="77777777" w:rsidR="00000000" w:rsidRDefault="00E23567">
      <w:pPr>
        <w:pStyle w:val="a0"/>
        <w:rPr>
          <w:rtl/>
        </w:rPr>
      </w:pPr>
    </w:p>
    <w:p w14:paraId="3F46BE69" w14:textId="77777777" w:rsidR="00000000" w:rsidRDefault="00E23567">
      <w:pPr>
        <w:pStyle w:val="a0"/>
        <w:rPr>
          <w:rFonts w:hint="cs"/>
          <w:rtl/>
        </w:rPr>
      </w:pPr>
      <w:r>
        <w:rPr>
          <w:rFonts w:hint="cs"/>
          <w:rtl/>
        </w:rPr>
        <w:t>מה מספיק? מה זה צריך להיות?</w:t>
      </w:r>
    </w:p>
    <w:p w14:paraId="1803A9EC" w14:textId="77777777" w:rsidR="00000000" w:rsidRDefault="00E23567">
      <w:pPr>
        <w:pStyle w:val="a0"/>
        <w:rPr>
          <w:rFonts w:hint="cs"/>
          <w:rtl/>
        </w:rPr>
      </w:pPr>
    </w:p>
    <w:p w14:paraId="5F9A8C2A" w14:textId="77777777" w:rsidR="00000000" w:rsidRDefault="00E23567">
      <w:pPr>
        <w:pStyle w:val="af1"/>
        <w:rPr>
          <w:rtl/>
        </w:rPr>
      </w:pPr>
      <w:r>
        <w:rPr>
          <w:rtl/>
        </w:rPr>
        <w:t>היו"ר ראובן ריבלין:</w:t>
      </w:r>
    </w:p>
    <w:p w14:paraId="47000165" w14:textId="77777777" w:rsidR="00000000" w:rsidRDefault="00E23567">
      <w:pPr>
        <w:pStyle w:val="a0"/>
        <w:rPr>
          <w:rtl/>
        </w:rPr>
      </w:pPr>
    </w:p>
    <w:p w14:paraId="66426D3C" w14:textId="77777777" w:rsidR="00000000" w:rsidRDefault="00E23567">
      <w:pPr>
        <w:pStyle w:val="a0"/>
        <w:rPr>
          <w:rFonts w:hint="cs"/>
          <w:rtl/>
        </w:rPr>
      </w:pPr>
      <w:r>
        <w:rPr>
          <w:rFonts w:hint="cs"/>
          <w:rtl/>
        </w:rPr>
        <w:t>חבר הכנסת טלב אלסאנע, אתה בדרך, ולא הנכונה. חבר הכנסת טיבי.</w:t>
      </w:r>
    </w:p>
    <w:p w14:paraId="1D658611" w14:textId="77777777" w:rsidR="00000000" w:rsidRDefault="00E23567">
      <w:pPr>
        <w:pStyle w:val="a0"/>
        <w:rPr>
          <w:rFonts w:hint="cs"/>
          <w:rtl/>
        </w:rPr>
      </w:pPr>
    </w:p>
    <w:p w14:paraId="5AD509E6" w14:textId="77777777" w:rsidR="00000000" w:rsidRDefault="00E23567">
      <w:pPr>
        <w:pStyle w:val="-"/>
        <w:rPr>
          <w:rtl/>
        </w:rPr>
      </w:pPr>
      <w:bookmarkStart w:id="204" w:name="FS000001026T11_02_2004_15_29_46C"/>
      <w:bookmarkEnd w:id="204"/>
      <w:r>
        <w:rPr>
          <w:rtl/>
        </w:rPr>
        <w:t>רוחמה אברהם (הליכוד):</w:t>
      </w:r>
    </w:p>
    <w:p w14:paraId="39E9A096" w14:textId="77777777" w:rsidR="00000000" w:rsidRDefault="00E23567">
      <w:pPr>
        <w:pStyle w:val="a0"/>
        <w:rPr>
          <w:rtl/>
        </w:rPr>
      </w:pPr>
    </w:p>
    <w:p w14:paraId="52C260C6" w14:textId="77777777" w:rsidR="00000000" w:rsidRDefault="00E23567">
      <w:pPr>
        <w:pStyle w:val="a0"/>
        <w:rPr>
          <w:rFonts w:hint="cs"/>
          <w:rtl/>
        </w:rPr>
      </w:pPr>
      <w:r>
        <w:rPr>
          <w:rFonts w:hint="cs"/>
          <w:rtl/>
        </w:rPr>
        <w:t>ו"חק אל-עאודה", לחברי הכנסת שלא מבינים, בעברית זה זכות השיבה. הזכות הזאת מתנהלת בתוך "הקו הירוק".</w:t>
      </w:r>
    </w:p>
    <w:p w14:paraId="0607744F" w14:textId="77777777" w:rsidR="00000000" w:rsidRDefault="00E23567">
      <w:pPr>
        <w:pStyle w:val="a0"/>
        <w:rPr>
          <w:rFonts w:hint="cs"/>
          <w:rtl/>
        </w:rPr>
      </w:pPr>
    </w:p>
    <w:p w14:paraId="6705AF26" w14:textId="77777777" w:rsidR="00000000" w:rsidRDefault="00E23567">
      <w:pPr>
        <w:pStyle w:val="af0"/>
        <w:rPr>
          <w:rtl/>
        </w:rPr>
      </w:pPr>
      <w:r>
        <w:rPr>
          <w:rFonts w:hint="eastAsia"/>
          <w:rtl/>
        </w:rPr>
        <w:t>חיים</w:t>
      </w:r>
      <w:r>
        <w:rPr>
          <w:rtl/>
        </w:rPr>
        <w:t xml:space="preserve"> אורון (</w:t>
      </w:r>
      <w:r>
        <w:rPr>
          <w:rtl/>
        </w:rPr>
        <w:t>מרצ):</w:t>
      </w:r>
    </w:p>
    <w:p w14:paraId="601D2456" w14:textId="77777777" w:rsidR="00000000" w:rsidRDefault="00E23567">
      <w:pPr>
        <w:pStyle w:val="a0"/>
        <w:rPr>
          <w:rFonts w:hint="cs"/>
          <w:rtl/>
        </w:rPr>
      </w:pPr>
    </w:p>
    <w:p w14:paraId="5907E7C9" w14:textId="77777777" w:rsidR="00000000" w:rsidRDefault="00E23567">
      <w:pPr>
        <w:pStyle w:val="a0"/>
        <w:rPr>
          <w:rFonts w:hint="cs"/>
          <w:rtl/>
        </w:rPr>
      </w:pPr>
      <w:r>
        <w:rPr>
          <w:rFonts w:hint="cs"/>
          <w:rtl/>
        </w:rPr>
        <w:t>הם היו שם לפנינו. אין לך מושג על מה את מדברת. הם היו שם כל השנים. למה את מקשקשת?</w:t>
      </w:r>
    </w:p>
    <w:p w14:paraId="1F53DD1E" w14:textId="77777777" w:rsidR="00000000" w:rsidRDefault="00E23567">
      <w:pPr>
        <w:pStyle w:val="a0"/>
        <w:rPr>
          <w:rFonts w:hint="cs"/>
          <w:rtl/>
        </w:rPr>
      </w:pPr>
    </w:p>
    <w:p w14:paraId="6F568C3B" w14:textId="77777777" w:rsidR="00000000" w:rsidRDefault="00E23567">
      <w:pPr>
        <w:pStyle w:val="-"/>
        <w:rPr>
          <w:rtl/>
        </w:rPr>
      </w:pPr>
      <w:bookmarkStart w:id="205" w:name="FS000001026T11_02_2004_15_40_40C"/>
      <w:bookmarkEnd w:id="205"/>
      <w:r>
        <w:rPr>
          <w:rtl/>
        </w:rPr>
        <w:t>רוחמה אברהם (הליכוד):</w:t>
      </w:r>
    </w:p>
    <w:p w14:paraId="664EA672" w14:textId="77777777" w:rsidR="00000000" w:rsidRDefault="00E23567">
      <w:pPr>
        <w:pStyle w:val="a0"/>
        <w:rPr>
          <w:rtl/>
        </w:rPr>
      </w:pPr>
    </w:p>
    <w:p w14:paraId="72545CB8" w14:textId="77777777" w:rsidR="00000000" w:rsidRDefault="00E23567">
      <w:pPr>
        <w:pStyle w:val="a0"/>
        <w:rPr>
          <w:rFonts w:hint="cs"/>
          <w:rtl/>
        </w:rPr>
      </w:pPr>
      <w:r>
        <w:rPr>
          <w:rFonts w:hint="cs"/>
          <w:rtl/>
        </w:rPr>
        <w:t>דווקא בימים האלה, אדוני היושב-ראש, שבהם ייתכנו החלטות מדיניות גורליות, חשוב יותר מתמיד שאנחנו, כחברי הכנסת, דבר ראשון נבצר את החוק ואת השלטון בי</w:t>
      </w:r>
      <w:r>
        <w:rPr>
          <w:rFonts w:hint="cs"/>
          <w:rtl/>
        </w:rPr>
        <w:t>שראל ונאסור את הבנייה הבלתי-חוקית - -</w:t>
      </w:r>
    </w:p>
    <w:p w14:paraId="297601F8" w14:textId="77777777" w:rsidR="00000000" w:rsidRDefault="00E23567">
      <w:pPr>
        <w:pStyle w:val="a0"/>
        <w:rPr>
          <w:rFonts w:hint="cs"/>
          <w:rtl/>
        </w:rPr>
      </w:pPr>
    </w:p>
    <w:p w14:paraId="2F365C24" w14:textId="77777777" w:rsidR="00000000" w:rsidRDefault="00E23567">
      <w:pPr>
        <w:pStyle w:val="af0"/>
        <w:rPr>
          <w:rtl/>
        </w:rPr>
      </w:pPr>
      <w:r>
        <w:rPr>
          <w:rFonts w:hint="eastAsia"/>
          <w:rtl/>
        </w:rPr>
        <w:t>חיים</w:t>
      </w:r>
      <w:r>
        <w:rPr>
          <w:rtl/>
        </w:rPr>
        <w:t xml:space="preserve"> אורון (מרצ):</w:t>
      </w:r>
    </w:p>
    <w:p w14:paraId="53798AC6" w14:textId="77777777" w:rsidR="00000000" w:rsidRDefault="00E23567">
      <w:pPr>
        <w:pStyle w:val="a0"/>
        <w:rPr>
          <w:rFonts w:hint="cs"/>
          <w:rtl/>
        </w:rPr>
      </w:pPr>
    </w:p>
    <w:p w14:paraId="78CDA285" w14:textId="77777777" w:rsidR="00000000" w:rsidRDefault="00E23567">
      <w:pPr>
        <w:pStyle w:val="a0"/>
        <w:rPr>
          <w:rFonts w:hint="cs"/>
          <w:rtl/>
        </w:rPr>
      </w:pPr>
      <w:r>
        <w:rPr>
          <w:rFonts w:hint="cs"/>
          <w:rtl/>
        </w:rPr>
        <w:t>תשאלי את חבר הכנסת עזרא - - -</w:t>
      </w:r>
    </w:p>
    <w:p w14:paraId="03E0CB4C" w14:textId="77777777" w:rsidR="00000000" w:rsidRDefault="00E23567">
      <w:pPr>
        <w:pStyle w:val="a0"/>
        <w:rPr>
          <w:rFonts w:hint="cs"/>
          <w:rtl/>
        </w:rPr>
      </w:pPr>
    </w:p>
    <w:p w14:paraId="61E3C334" w14:textId="77777777" w:rsidR="00000000" w:rsidRDefault="00E23567">
      <w:pPr>
        <w:pStyle w:val="af1"/>
        <w:rPr>
          <w:rtl/>
        </w:rPr>
      </w:pPr>
      <w:r>
        <w:rPr>
          <w:rtl/>
        </w:rPr>
        <w:t>היו"ר ראובן ריבלין:</w:t>
      </w:r>
    </w:p>
    <w:p w14:paraId="79C47C40" w14:textId="77777777" w:rsidR="00000000" w:rsidRDefault="00E23567">
      <w:pPr>
        <w:pStyle w:val="a0"/>
        <w:rPr>
          <w:rtl/>
        </w:rPr>
      </w:pPr>
    </w:p>
    <w:p w14:paraId="01DFA5B4" w14:textId="77777777" w:rsidR="00000000" w:rsidRDefault="00E23567">
      <w:pPr>
        <w:pStyle w:val="a0"/>
        <w:rPr>
          <w:rFonts w:hint="cs"/>
          <w:rtl/>
        </w:rPr>
      </w:pPr>
      <w:r>
        <w:rPr>
          <w:rFonts w:hint="cs"/>
          <w:rtl/>
        </w:rPr>
        <w:t>חבר הכנסת אורון.</w:t>
      </w:r>
    </w:p>
    <w:p w14:paraId="7BE4A701" w14:textId="77777777" w:rsidR="00000000" w:rsidRDefault="00E23567">
      <w:pPr>
        <w:pStyle w:val="a0"/>
        <w:rPr>
          <w:rFonts w:hint="cs"/>
          <w:rtl/>
        </w:rPr>
      </w:pPr>
    </w:p>
    <w:p w14:paraId="0DE7CF8C" w14:textId="77777777" w:rsidR="00000000" w:rsidRDefault="00E23567">
      <w:pPr>
        <w:pStyle w:val="-"/>
        <w:rPr>
          <w:rtl/>
        </w:rPr>
      </w:pPr>
      <w:bookmarkStart w:id="206" w:name="FS000001026T11_02_2004_15_42_23C"/>
      <w:bookmarkEnd w:id="206"/>
      <w:r>
        <w:rPr>
          <w:rtl/>
        </w:rPr>
        <w:t>רוחמה אברהם (הליכוד):</w:t>
      </w:r>
    </w:p>
    <w:p w14:paraId="1111F3EC" w14:textId="77777777" w:rsidR="00000000" w:rsidRDefault="00E23567">
      <w:pPr>
        <w:pStyle w:val="a0"/>
        <w:rPr>
          <w:rtl/>
        </w:rPr>
      </w:pPr>
    </w:p>
    <w:p w14:paraId="78C751D7" w14:textId="77777777" w:rsidR="00000000" w:rsidRDefault="00E23567">
      <w:pPr>
        <w:pStyle w:val="a0"/>
        <w:rPr>
          <w:rFonts w:hint="cs"/>
          <w:rtl/>
        </w:rPr>
      </w:pPr>
      <w:r>
        <w:rPr>
          <w:rFonts w:hint="cs"/>
          <w:rtl/>
        </w:rPr>
        <w:t>- - שאם לא נעשה כן, חבר הכנסת אורון, נמצא את עצמנו ללא חוק, חלילה; בסופו של דבר, ללא אדמות הלאום.</w:t>
      </w:r>
    </w:p>
    <w:p w14:paraId="119B8C49" w14:textId="77777777" w:rsidR="00000000" w:rsidRDefault="00E23567">
      <w:pPr>
        <w:pStyle w:val="a0"/>
        <w:rPr>
          <w:rFonts w:hint="cs"/>
          <w:rtl/>
        </w:rPr>
      </w:pPr>
    </w:p>
    <w:p w14:paraId="176184A5" w14:textId="77777777" w:rsidR="00000000" w:rsidRDefault="00E23567">
      <w:pPr>
        <w:pStyle w:val="a0"/>
        <w:rPr>
          <w:rFonts w:hint="cs"/>
          <w:rtl/>
        </w:rPr>
      </w:pPr>
      <w:r>
        <w:rPr>
          <w:rFonts w:hint="cs"/>
          <w:rtl/>
        </w:rPr>
        <w:t xml:space="preserve">אדוני </w:t>
      </w:r>
      <w:r>
        <w:rPr>
          <w:rFonts w:hint="cs"/>
          <w:rtl/>
        </w:rPr>
        <w:t>היושב-ראש, רבותי חברי הכנסת, אלה העובדות, והן עובדות לא קלות.</w:t>
      </w:r>
    </w:p>
    <w:p w14:paraId="132A634B" w14:textId="77777777" w:rsidR="00000000" w:rsidRDefault="00E23567">
      <w:pPr>
        <w:pStyle w:val="a0"/>
        <w:rPr>
          <w:rFonts w:hint="cs"/>
          <w:rtl/>
        </w:rPr>
      </w:pPr>
    </w:p>
    <w:p w14:paraId="5C2FF44F" w14:textId="77777777" w:rsidR="00000000" w:rsidRDefault="00E23567">
      <w:pPr>
        <w:pStyle w:val="af0"/>
        <w:rPr>
          <w:rtl/>
        </w:rPr>
      </w:pPr>
      <w:r>
        <w:rPr>
          <w:rFonts w:hint="eastAsia"/>
          <w:rtl/>
        </w:rPr>
        <w:t>טלב</w:t>
      </w:r>
      <w:r>
        <w:rPr>
          <w:rtl/>
        </w:rPr>
        <w:t xml:space="preserve"> אלסאנע (רע"ם):</w:t>
      </w:r>
    </w:p>
    <w:p w14:paraId="36BC6027" w14:textId="77777777" w:rsidR="00000000" w:rsidRDefault="00E23567">
      <w:pPr>
        <w:pStyle w:val="a0"/>
        <w:rPr>
          <w:rFonts w:hint="cs"/>
          <w:rtl/>
        </w:rPr>
      </w:pPr>
    </w:p>
    <w:p w14:paraId="73C18FC2" w14:textId="77777777" w:rsidR="00000000" w:rsidRDefault="00E23567">
      <w:pPr>
        <w:pStyle w:val="a0"/>
        <w:rPr>
          <w:rFonts w:hint="cs"/>
          <w:rtl/>
        </w:rPr>
      </w:pPr>
      <w:r>
        <w:rPr>
          <w:rFonts w:hint="cs"/>
          <w:rtl/>
        </w:rPr>
        <w:t>אלה שקרים, לא עובדות.</w:t>
      </w:r>
    </w:p>
    <w:p w14:paraId="63B4EC47" w14:textId="77777777" w:rsidR="00000000" w:rsidRDefault="00E23567">
      <w:pPr>
        <w:pStyle w:val="a0"/>
        <w:rPr>
          <w:rFonts w:hint="cs"/>
          <w:rtl/>
        </w:rPr>
      </w:pPr>
    </w:p>
    <w:p w14:paraId="2ED941BA" w14:textId="77777777" w:rsidR="00000000" w:rsidRDefault="00E23567">
      <w:pPr>
        <w:pStyle w:val="af1"/>
        <w:rPr>
          <w:rtl/>
        </w:rPr>
      </w:pPr>
      <w:r>
        <w:rPr>
          <w:rtl/>
        </w:rPr>
        <w:t>היו"ר ראובן ריבלין:</w:t>
      </w:r>
    </w:p>
    <w:p w14:paraId="5FBB3F8E" w14:textId="77777777" w:rsidR="00000000" w:rsidRDefault="00E23567">
      <w:pPr>
        <w:pStyle w:val="a0"/>
        <w:rPr>
          <w:rtl/>
        </w:rPr>
      </w:pPr>
    </w:p>
    <w:p w14:paraId="2D821343" w14:textId="77777777" w:rsidR="00000000" w:rsidRDefault="00E23567">
      <w:pPr>
        <w:pStyle w:val="a0"/>
        <w:rPr>
          <w:rFonts w:hint="cs"/>
          <w:rtl/>
        </w:rPr>
      </w:pPr>
      <w:r>
        <w:rPr>
          <w:rFonts w:hint="cs"/>
          <w:rtl/>
        </w:rPr>
        <w:t>חבר הכנסת טלב אלסאנע, אני קורא אותך לסדר עוד פעם פעם ראשונה.</w:t>
      </w:r>
    </w:p>
    <w:p w14:paraId="7229C1A9" w14:textId="77777777" w:rsidR="00000000" w:rsidRDefault="00E23567">
      <w:pPr>
        <w:pStyle w:val="a0"/>
        <w:rPr>
          <w:rFonts w:hint="cs"/>
          <w:rtl/>
        </w:rPr>
      </w:pPr>
    </w:p>
    <w:p w14:paraId="46F765CF" w14:textId="77777777" w:rsidR="00000000" w:rsidRDefault="00E23567">
      <w:pPr>
        <w:pStyle w:val="af0"/>
        <w:rPr>
          <w:rtl/>
        </w:rPr>
      </w:pPr>
      <w:r>
        <w:rPr>
          <w:rFonts w:hint="eastAsia"/>
          <w:rtl/>
        </w:rPr>
        <w:t>יחיאל</w:t>
      </w:r>
      <w:r>
        <w:rPr>
          <w:rtl/>
        </w:rPr>
        <w:t xml:space="preserve"> חזן (הליכוד):</w:t>
      </w:r>
    </w:p>
    <w:p w14:paraId="1C0981F4" w14:textId="77777777" w:rsidR="00000000" w:rsidRDefault="00E23567">
      <w:pPr>
        <w:pStyle w:val="a0"/>
        <w:rPr>
          <w:rFonts w:hint="cs"/>
          <w:rtl/>
        </w:rPr>
      </w:pPr>
    </w:p>
    <w:p w14:paraId="33CB399E" w14:textId="77777777" w:rsidR="00000000" w:rsidRDefault="00E23567">
      <w:pPr>
        <w:pStyle w:val="a0"/>
        <w:rPr>
          <w:rFonts w:hint="cs"/>
          <w:rtl/>
        </w:rPr>
      </w:pPr>
      <w:r>
        <w:rPr>
          <w:rFonts w:hint="cs"/>
          <w:rtl/>
        </w:rPr>
        <w:t>הם של היישוב ערד.</w:t>
      </w:r>
    </w:p>
    <w:p w14:paraId="166E4349" w14:textId="77777777" w:rsidR="00000000" w:rsidRDefault="00E23567">
      <w:pPr>
        <w:pStyle w:val="af1"/>
        <w:rPr>
          <w:rtl/>
        </w:rPr>
      </w:pPr>
    </w:p>
    <w:p w14:paraId="1F17F5AD" w14:textId="77777777" w:rsidR="00000000" w:rsidRDefault="00E23567">
      <w:pPr>
        <w:pStyle w:val="af1"/>
        <w:rPr>
          <w:rtl/>
        </w:rPr>
      </w:pPr>
      <w:r>
        <w:rPr>
          <w:rtl/>
        </w:rPr>
        <w:t>היו"ר ראובן ריבלין:</w:t>
      </w:r>
    </w:p>
    <w:p w14:paraId="7538C37D" w14:textId="77777777" w:rsidR="00000000" w:rsidRDefault="00E23567">
      <w:pPr>
        <w:pStyle w:val="a0"/>
        <w:rPr>
          <w:rtl/>
        </w:rPr>
      </w:pPr>
    </w:p>
    <w:p w14:paraId="1DB083DB" w14:textId="77777777" w:rsidR="00000000" w:rsidRDefault="00E23567">
      <w:pPr>
        <w:pStyle w:val="a0"/>
        <w:rPr>
          <w:rFonts w:hint="cs"/>
          <w:rtl/>
        </w:rPr>
      </w:pPr>
      <w:r>
        <w:rPr>
          <w:rFonts w:hint="cs"/>
          <w:rtl/>
        </w:rPr>
        <w:t>חבר הכ</w:t>
      </w:r>
      <w:r>
        <w:rPr>
          <w:rFonts w:hint="cs"/>
          <w:rtl/>
        </w:rPr>
        <w:t>נסת חזן.</w:t>
      </w:r>
    </w:p>
    <w:p w14:paraId="17BF1C56" w14:textId="77777777" w:rsidR="00000000" w:rsidRDefault="00E23567">
      <w:pPr>
        <w:pStyle w:val="a0"/>
        <w:rPr>
          <w:rFonts w:hint="cs"/>
          <w:rtl/>
        </w:rPr>
      </w:pPr>
    </w:p>
    <w:p w14:paraId="19AED66D" w14:textId="77777777" w:rsidR="00000000" w:rsidRDefault="00E23567">
      <w:pPr>
        <w:pStyle w:val="af0"/>
        <w:rPr>
          <w:rtl/>
        </w:rPr>
      </w:pPr>
      <w:r>
        <w:rPr>
          <w:rFonts w:hint="eastAsia"/>
          <w:rtl/>
        </w:rPr>
        <w:t>יחיאל</w:t>
      </w:r>
      <w:r>
        <w:rPr>
          <w:rtl/>
        </w:rPr>
        <w:t xml:space="preserve"> חזן (הליכוד):</w:t>
      </w:r>
    </w:p>
    <w:p w14:paraId="6364DC80" w14:textId="77777777" w:rsidR="00000000" w:rsidRDefault="00E23567">
      <w:pPr>
        <w:pStyle w:val="a0"/>
        <w:rPr>
          <w:rFonts w:hint="cs"/>
          <w:rtl/>
        </w:rPr>
      </w:pPr>
    </w:p>
    <w:p w14:paraId="2F6C1097" w14:textId="77777777" w:rsidR="00000000" w:rsidRDefault="00E23567">
      <w:pPr>
        <w:pStyle w:val="a0"/>
        <w:rPr>
          <w:rFonts w:hint="cs"/>
          <w:rtl/>
        </w:rPr>
      </w:pPr>
      <w:r>
        <w:rPr>
          <w:rFonts w:hint="cs"/>
          <w:rtl/>
        </w:rPr>
        <w:t>אתה לא יודע על מה אתה מדבר.</w:t>
      </w:r>
    </w:p>
    <w:p w14:paraId="5FC52E85" w14:textId="77777777" w:rsidR="00000000" w:rsidRDefault="00E23567">
      <w:pPr>
        <w:pStyle w:val="a0"/>
        <w:rPr>
          <w:rFonts w:hint="cs"/>
          <w:rtl/>
        </w:rPr>
      </w:pPr>
    </w:p>
    <w:p w14:paraId="2A9690F7" w14:textId="77777777" w:rsidR="00000000" w:rsidRDefault="00E23567">
      <w:pPr>
        <w:pStyle w:val="af1"/>
        <w:rPr>
          <w:rtl/>
        </w:rPr>
      </w:pPr>
      <w:r>
        <w:rPr>
          <w:rtl/>
        </w:rPr>
        <w:t>היו"ר ראובן ריבלין:</w:t>
      </w:r>
    </w:p>
    <w:p w14:paraId="6D4415BD" w14:textId="77777777" w:rsidR="00000000" w:rsidRDefault="00E23567">
      <w:pPr>
        <w:pStyle w:val="a0"/>
        <w:rPr>
          <w:rtl/>
        </w:rPr>
      </w:pPr>
    </w:p>
    <w:p w14:paraId="6802F4D6" w14:textId="77777777" w:rsidR="00000000" w:rsidRDefault="00E23567">
      <w:pPr>
        <w:pStyle w:val="a0"/>
        <w:rPr>
          <w:rFonts w:hint="cs"/>
          <w:rtl/>
        </w:rPr>
      </w:pPr>
      <w:r>
        <w:rPr>
          <w:rFonts w:hint="cs"/>
          <w:rtl/>
        </w:rPr>
        <w:t>חבר הכנסת חזן.</w:t>
      </w:r>
    </w:p>
    <w:p w14:paraId="54779546" w14:textId="77777777" w:rsidR="00000000" w:rsidRDefault="00E23567">
      <w:pPr>
        <w:pStyle w:val="a0"/>
        <w:rPr>
          <w:rFonts w:hint="cs"/>
          <w:rtl/>
        </w:rPr>
      </w:pPr>
    </w:p>
    <w:p w14:paraId="0AA68EFA" w14:textId="77777777" w:rsidR="00000000" w:rsidRDefault="00E23567">
      <w:pPr>
        <w:pStyle w:val="-"/>
        <w:rPr>
          <w:rtl/>
        </w:rPr>
      </w:pPr>
      <w:bookmarkStart w:id="207" w:name="FS000001026T11_02_2004_15_44_16C"/>
      <w:bookmarkEnd w:id="207"/>
      <w:r>
        <w:rPr>
          <w:rtl/>
        </w:rPr>
        <w:t>רוחמה אברהם (הליכוד):</w:t>
      </w:r>
    </w:p>
    <w:p w14:paraId="32C7B98E" w14:textId="77777777" w:rsidR="00000000" w:rsidRDefault="00E23567">
      <w:pPr>
        <w:pStyle w:val="a0"/>
        <w:rPr>
          <w:rtl/>
        </w:rPr>
      </w:pPr>
    </w:p>
    <w:p w14:paraId="332640EC" w14:textId="77777777" w:rsidR="00000000" w:rsidRDefault="00E23567">
      <w:pPr>
        <w:pStyle w:val="a0"/>
        <w:rPr>
          <w:rFonts w:hint="cs"/>
          <w:rtl/>
        </w:rPr>
      </w:pPr>
      <w:r>
        <w:rPr>
          <w:rFonts w:hint="cs"/>
          <w:rtl/>
        </w:rPr>
        <w:t>למעלה מ-30,000 מבנים לא חוקיים, וזה רק באזור הדרום. בבקעת באר-שבע יש 100 התחלות של בנייה קשיחה מדי חודש, למעלה ממיליון דונם נמצאים בתביע</w:t>
      </w:r>
      <w:r>
        <w:rPr>
          <w:rFonts w:hint="cs"/>
          <w:rtl/>
        </w:rPr>
        <w:t>ות בעלות של בדואים בנגב הצפוני. בניית מסגדים ענקיים - - -</w:t>
      </w:r>
    </w:p>
    <w:p w14:paraId="5D956A62" w14:textId="77777777" w:rsidR="00000000" w:rsidRDefault="00E23567">
      <w:pPr>
        <w:pStyle w:val="a0"/>
        <w:rPr>
          <w:rFonts w:hint="cs"/>
          <w:rtl/>
        </w:rPr>
      </w:pPr>
    </w:p>
    <w:p w14:paraId="481F2AD6" w14:textId="77777777" w:rsidR="00000000" w:rsidRDefault="00E23567">
      <w:pPr>
        <w:pStyle w:val="a0"/>
        <w:rPr>
          <w:rFonts w:hint="cs"/>
          <w:rtl/>
        </w:rPr>
      </w:pPr>
      <w:r>
        <w:rPr>
          <w:rFonts w:hint="cs"/>
          <w:rtl/>
        </w:rPr>
        <w:t>סיעת העבודה ביקרה השבוע בלוד, חברת הכנסת איציק - - -</w:t>
      </w:r>
    </w:p>
    <w:p w14:paraId="6EBB2988" w14:textId="77777777" w:rsidR="00000000" w:rsidRDefault="00E23567">
      <w:pPr>
        <w:pStyle w:val="a0"/>
        <w:rPr>
          <w:rFonts w:hint="cs"/>
          <w:rtl/>
        </w:rPr>
      </w:pPr>
    </w:p>
    <w:p w14:paraId="1D3545C9" w14:textId="77777777" w:rsidR="00000000" w:rsidRDefault="00E23567">
      <w:pPr>
        <w:pStyle w:val="af0"/>
        <w:rPr>
          <w:rtl/>
        </w:rPr>
      </w:pPr>
      <w:r>
        <w:rPr>
          <w:rFonts w:hint="eastAsia"/>
          <w:rtl/>
        </w:rPr>
        <w:t>חיים</w:t>
      </w:r>
      <w:r>
        <w:rPr>
          <w:rtl/>
        </w:rPr>
        <w:t xml:space="preserve"> אורון (מרצ):</w:t>
      </w:r>
    </w:p>
    <w:p w14:paraId="1FC301C5" w14:textId="77777777" w:rsidR="00000000" w:rsidRDefault="00E23567">
      <w:pPr>
        <w:pStyle w:val="a0"/>
        <w:rPr>
          <w:rFonts w:hint="cs"/>
          <w:rtl/>
        </w:rPr>
      </w:pPr>
    </w:p>
    <w:p w14:paraId="17279C90" w14:textId="77777777" w:rsidR="00000000" w:rsidRDefault="00E23567">
      <w:pPr>
        <w:pStyle w:val="a0"/>
        <w:rPr>
          <w:rFonts w:hint="cs"/>
          <w:rtl/>
        </w:rPr>
      </w:pPr>
      <w:r>
        <w:rPr>
          <w:rFonts w:hint="cs"/>
          <w:rtl/>
        </w:rPr>
        <w:t>אדוני היושב-ראש, תסביר לה שיש תביעות בעלות.</w:t>
      </w:r>
    </w:p>
    <w:p w14:paraId="65AE0A6A" w14:textId="77777777" w:rsidR="00000000" w:rsidRDefault="00E23567">
      <w:pPr>
        <w:pStyle w:val="a0"/>
        <w:rPr>
          <w:rFonts w:hint="cs"/>
          <w:rtl/>
        </w:rPr>
      </w:pPr>
    </w:p>
    <w:p w14:paraId="60D276FF" w14:textId="77777777" w:rsidR="00000000" w:rsidRDefault="00E23567">
      <w:pPr>
        <w:pStyle w:val="af1"/>
        <w:rPr>
          <w:rtl/>
        </w:rPr>
      </w:pPr>
      <w:r>
        <w:rPr>
          <w:rtl/>
        </w:rPr>
        <w:t>היו"ר ראובן ריבלין:</w:t>
      </w:r>
    </w:p>
    <w:p w14:paraId="052C0376" w14:textId="77777777" w:rsidR="00000000" w:rsidRDefault="00E23567">
      <w:pPr>
        <w:pStyle w:val="a0"/>
        <w:rPr>
          <w:rtl/>
        </w:rPr>
      </w:pPr>
    </w:p>
    <w:p w14:paraId="048D6BC9" w14:textId="77777777" w:rsidR="00000000" w:rsidRDefault="00E23567">
      <w:pPr>
        <w:pStyle w:val="a0"/>
        <w:rPr>
          <w:rFonts w:hint="cs"/>
          <w:rtl/>
        </w:rPr>
      </w:pPr>
      <w:r>
        <w:rPr>
          <w:rFonts w:hint="cs"/>
          <w:rtl/>
        </w:rPr>
        <w:t>חבר הכנסת אורון. חבר הכנסת אורון, כרגע, בשלב זה, היא מדברת</w:t>
      </w:r>
      <w:r>
        <w:rPr>
          <w:rFonts w:hint="cs"/>
          <w:rtl/>
        </w:rPr>
        <w:t>.</w:t>
      </w:r>
    </w:p>
    <w:p w14:paraId="406CAE0D" w14:textId="77777777" w:rsidR="00000000" w:rsidRDefault="00E23567">
      <w:pPr>
        <w:pStyle w:val="a0"/>
        <w:rPr>
          <w:rFonts w:hint="cs"/>
          <w:rtl/>
        </w:rPr>
      </w:pPr>
    </w:p>
    <w:p w14:paraId="245DECC2" w14:textId="77777777" w:rsidR="00000000" w:rsidRDefault="00E23567">
      <w:pPr>
        <w:pStyle w:val="af0"/>
        <w:rPr>
          <w:rtl/>
        </w:rPr>
      </w:pPr>
      <w:r>
        <w:rPr>
          <w:rFonts w:hint="eastAsia"/>
          <w:rtl/>
        </w:rPr>
        <w:t>חיים</w:t>
      </w:r>
      <w:r>
        <w:rPr>
          <w:rtl/>
        </w:rPr>
        <w:t xml:space="preserve"> אורון (מרצ):</w:t>
      </w:r>
    </w:p>
    <w:p w14:paraId="4250A59E" w14:textId="77777777" w:rsidR="00000000" w:rsidRDefault="00E23567">
      <w:pPr>
        <w:pStyle w:val="a0"/>
        <w:rPr>
          <w:rFonts w:hint="cs"/>
          <w:rtl/>
        </w:rPr>
      </w:pPr>
    </w:p>
    <w:p w14:paraId="2AEE81C1" w14:textId="77777777" w:rsidR="00000000" w:rsidRDefault="00E23567">
      <w:pPr>
        <w:pStyle w:val="a0"/>
        <w:rPr>
          <w:rFonts w:hint="cs"/>
          <w:rtl/>
        </w:rPr>
      </w:pPr>
      <w:r>
        <w:rPr>
          <w:rFonts w:hint="cs"/>
          <w:rtl/>
        </w:rPr>
        <w:t>תביעות בעלות זה גם לא בסדר?</w:t>
      </w:r>
    </w:p>
    <w:p w14:paraId="1AF49D69" w14:textId="77777777" w:rsidR="00000000" w:rsidRDefault="00E23567">
      <w:pPr>
        <w:pStyle w:val="a0"/>
        <w:rPr>
          <w:rFonts w:hint="cs"/>
          <w:rtl/>
        </w:rPr>
      </w:pPr>
    </w:p>
    <w:p w14:paraId="354785E2" w14:textId="77777777" w:rsidR="00000000" w:rsidRDefault="00E23567">
      <w:pPr>
        <w:pStyle w:val="af1"/>
        <w:rPr>
          <w:rtl/>
        </w:rPr>
      </w:pPr>
      <w:r>
        <w:rPr>
          <w:rtl/>
        </w:rPr>
        <w:t>היו"ר ראובן ריבלין:</w:t>
      </w:r>
    </w:p>
    <w:p w14:paraId="13E8068C" w14:textId="77777777" w:rsidR="00000000" w:rsidRDefault="00E23567">
      <w:pPr>
        <w:pStyle w:val="a0"/>
        <w:rPr>
          <w:rtl/>
        </w:rPr>
      </w:pPr>
    </w:p>
    <w:p w14:paraId="474FDB5C" w14:textId="77777777" w:rsidR="00000000" w:rsidRDefault="00E23567">
      <w:pPr>
        <w:pStyle w:val="a0"/>
        <w:rPr>
          <w:rFonts w:hint="cs"/>
          <w:rtl/>
        </w:rPr>
      </w:pPr>
      <w:r>
        <w:rPr>
          <w:rFonts w:hint="cs"/>
          <w:rtl/>
        </w:rPr>
        <w:t>תביעות בעלות זה בסדר, היא לא דיברה על זה.</w:t>
      </w:r>
    </w:p>
    <w:p w14:paraId="5D9F4298" w14:textId="77777777" w:rsidR="00000000" w:rsidRDefault="00E23567">
      <w:pPr>
        <w:pStyle w:val="a0"/>
        <w:rPr>
          <w:rFonts w:hint="cs"/>
          <w:rtl/>
        </w:rPr>
      </w:pPr>
    </w:p>
    <w:p w14:paraId="41CAA9D2" w14:textId="77777777" w:rsidR="00000000" w:rsidRDefault="00E23567">
      <w:pPr>
        <w:pStyle w:val="-"/>
        <w:rPr>
          <w:rtl/>
        </w:rPr>
      </w:pPr>
      <w:bookmarkStart w:id="208" w:name="FS000001026T11_02_2004_15_46_16C"/>
      <w:bookmarkEnd w:id="208"/>
      <w:r>
        <w:rPr>
          <w:rtl/>
        </w:rPr>
        <w:t>רוחמה אברהם (הליכוד):</w:t>
      </w:r>
    </w:p>
    <w:p w14:paraId="16E1A6A6" w14:textId="77777777" w:rsidR="00000000" w:rsidRDefault="00E23567">
      <w:pPr>
        <w:pStyle w:val="a0"/>
        <w:rPr>
          <w:rtl/>
        </w:rPr>
      </w:pPr>
    </w:p>
    <w:p w14:paraId="69C2DB1C" w14:textId="77777777" w:rsidR="00000000" w:rsidRDefault="00E23567">
      <w:pPr>
        <w:pStyle w:val="a0"/>
        <w:rPr>
          <w:rFonts w:hint="cs"/>
          <w:rtl/>
        </w:rPr>
      </w:pPr>
      <w:r>
        <w:rPr>
          <w:rFonts w:hint="cs"/>
          <w:rtl/>
        </w:rPr>
        <w:t>זה בסדר, רק אם תאפשר לי לדבר תבין למה אני מתכוונת, ואולי זה כן ימצא חן בעיני אדוני.</w:t>
      </w:r>
    </w:p>
    <w:p w14:paraId="735CB2D6" w14:textId="77777777" w:rsidR="00000000" w:rsidRDefault="00E23567">
      <w:pPr>
        <w:pStyle w:val="a0"/>
        <w:rPr>
          <w:rFonts w:hint="cs"/>
          <w:rtl/>
        </w:rPr>
      </w:pPr>
    </w:p>
    <w:p w14:paraId="4645AAA3" w14:textId="77777777" w:rsidR="00000000" w:rsidRDefault="00E23567">
      <w:pPr>
        <w:pStyle w:val="af0"/>
        <w:rPr>
          <w:rtl/>
        </w:rPr>
      </w:pPr>
      <w:r>
        <w:rPr>
          <w:rFonts w:hint="eastAsia"/>
          <w:rtl/>
        </w:rPr>
        <w:t>חיים</w:t>
      </w:r>
      <w:r>
        <w:rPr>
          <w:rtl/>
        </w:rPr>
        <w:t xml:space="preserve"> אורון (מרצ):</w:t>
      </w:r>
    </w:p>
    <w:p w14:paraId="79B00275" w14:textId="77777777" w:rsidR="00000000" w:rsidRDefault="00E23567">
      <w:pPr>
        <w:pStyle w:val="a0"/>
        <w:rPr>
          <w:rFonts w:hint="cs"/>
          <w:rtl/>
        </w:rPr>
      </w:pPr>
    </w:p>
    <w:p w14:paraId="705B3B23" w14:textId="77777777" w:rsidR="00000000" w:rsidRDefault="00E23567">
      <w:pPr>
        <w:pStyle w:val="a0"/>
        <w:rPr>
          <w:rFonts w:hint="cs"/>
          <w:rtl/>
        </w:rPr>
      </w:pPr>
      <w:r>
        <w:rPr>
          <w:rFonts w:hint="cs"/>
          <w:rtl/>
        </w:rPr>
        <w:t xml:space="preserve">אני מקווה שאת </w:t>
      </w:r>
      <w:r>
        <w:rPr>
          <w:rFonts w:hint="cs"/>
          <w:rtl/>
        </w:rPr>
        <w:t>תביני.</w:t>
      </w:r>
    </w:p>
    <w:p w14:paraId="76F898A2" w14:textId="77777777" w:rsidR="00000000" w:rsidRDefault="00E23567">
      <w:pPr>
        <w:pStyle w:val="a0"/>
        <w:rPr>
          <w:rFonts w:hint="cs"/>
          <w:rtl/>
        </w:rPr>
      </w:pPr>
    </w:p>
    <w:p w14:paraId="3A0486D9" w14:textId="77777777" w:rsidR="00000000" w:rsidRDefault="00E23567">
      <w:pPr>
        <w:pStyle w:val="af1"/>
        <w:rPr>
          <w:rtl/>
        </w:rPr>
      </w:pPr>
      <w:r>
        <w:rPr>
          <w:rtl/>
        </w:rPr>
        <w:t>היו"ר ראובן ריבלין:</w:t>
      </w:r>
    </w:p>
    <w:p w14:paraId="5AB60062" w14:textId="77777777" w:rsidR="00000000" w:rsidRDefault="00E23567">
      <w:pPr>
        <w:pStyle w:val="a0"/>
        <w:rPr>
          <w:rtl/>
        </w:rPr>
      </w:pPr>
    </w:p>
    <w:p w14:paraId="1339895E" w14:textId="77777777" w:rsidR="00000000" w:rsidRDefault="00E23567">
      <w:pPr>
        <w:pStyle w:val="a0"/>
        <w:rPr>
          <w:rFonts w:hint="cs"/>
          <w:rtl/>
        </w:rPr>
      </w:pPr>
      <w:r>
        <w:rPr>
          <w:rFonts w:hint="cs"/>
          <w:rtl/>
        </w:rPr>
        <w:t>למה, אדוני יודע מה היא תאמר?</w:t>
      </w:r>
    </w:p>
    <w:p w14:paraId="2157A5DB" w14:textId="77777777" w:rsidR="00000000" w:rsidRDefault="00E23567">
      <w:pPr>
        <w:pStyle w:val="a0"/>
        <w:rPr>
          <w:rFonts w:hint="cs"/>
          <w:rtl/>
        </w:rPr>
      </w:pPr>
    </w:p>
    <w:p w14:paraId="3A8279B5" w14:textId="77777777" w:rsidR="00000000" w:rsidRDefault="00E23567">
      <w:pPr>
        <w:pStyle w:val="-"/>
        <w:rPr>
          <w:rtl/>
        </w:rPr>
      </w:pPr>
      <w:bookmarkStart w:id="209" w:name="FS000001026T11_02_2004_15_47_01C"/>
      <w:bookmarkEnd w:id="209"/>
      <w:r>
        <w:rPr>
          <w:rtl/>
        </w:rPr>
        <w:t>רוחמה אברהם (הליכוד):</w:t>
      </w:r>
    </w:p>
    <w:p w14:paraId="3A83E29B" w14:textId="77777777" w:rsidR="00000000" w:rsidRDefault="00E23567">
      <w:pPr>
        <w:pStyle w:val="a0"/>
        <w:rPr>
          <w:rtl/>
        </w:rPr>
      </w:pPr>
    </w:p>
    <w:p w14:paraId="70992395" w14:textId="77777777" w:rsidR="00000000" w:rsidRDefault="00E23567">
      <w:pPr>
        <w:pStyle w:val="a0"/>
        <w:rPr>
          <w:rFonts w:hint="cs"/>
          <w:rtl/>
        </w:rPr>
      </w:pPr>
      <w:r>
        <w:rPr>
          <w:rFonts w:hint="cs"/>
          <w:rtl/>
        </w:rPr>
        <w:t>בניית מסגדים ענקיים בניגוד לחוק - אני שולחת ומזמינה את חברי הכנסת לראות. חברי סיעת העבודה היו השבוע וראו את המסגד הענקי בלוד, שצמח לו לפתע פתאום, והוא בנוי במבנה של למעלה מ-6</w:t>
      </w:r>
      <w:r>
        <w:rPr>
          <w:rFonts w:hint="cs"/>
          <w:rtl/>
        </w:rPr>
        <w:t>00 מ"ר בנוי. אני לא מדברת על כסרא-סמיע ועוד ועוד ועוד. יש הרבה מאוד מבנים מפוארים, בניינים רבי-קומות, וילות וקוטג'ים מפוארים, ואפילו, אבל תקשיבו, אפילו, אדוני היושב-ראש, שזה חמור מאוד, ולך, חבר הכנסת טלב אלסאנע, חשוב מאוד - -</w:t>
      </w:r>
    </w:p>
    <w:p w14:paraId="3DF6EBB6" w14:textId="77777777" w:rsidR="00000000" w:rsidRDefault="00E23567">
      <w:pPr>
        <w:pStyle w:val="a0"/>
        <w:rPr>
          <w:rFonts w:hint="cs"/>
          <w:rtl/>
        </w:rPr>
      </w:pPr>
    </w:p>
    <w:p w14:paraId="44BD8434" w14:textId="77777777" w:rsidR="00000000" w:rsidRDefault="00E23567">
      <w:pPr>
        <w:pStyle w:val="af1"/>
        <w:rPr>
          <w:rtl/>
        </w:rPr>
      </w:pPr>
      <w:r>
        <w:rPr>
          <w:rtl/>
        </w:rPr>
        <w:t>היו"ר ראובן ריבלין:</w:t>
      </w:r>
    </w:p>
    <w:p w14:paraId="358585A0" w14:textId="77777777" w:rsidR="00000000" w:rsidRDefault="00E23567">
      <w:pPr>
        <w:pStyle w:val="a0"/>
        <w:rPr>
          <w:rtl/>
        </w:rPr>
      </w:pPr>
    </w:p>
    <w:p w14:paraId="5E641095" w14:textId="77777777" w:rsidR="00000000" w:rsidRDefault="00E23567">
      <w:pPr>
        <w:pStyle w:val="a0"/>
        <w:rPr>
          <w:rFonts w:hint="cs"/>
          <w:rtl/>
        </w:rPr>
      </w:pPr>
      <w:r>
        <w:rPr>
          <w:rFonts w:hint="cs"/>
          <w:rtl/>
        </w:rPr>
        <w:t>תסבירי ל</w:t>
      </w:r>
      <w:r>
        <w:rPr>
          <w:rFonts w:hint="cs"/>
          <w:rtl/>
        </w:rPr>
        <w:t>י למה צריך ועדת חקירה.</w:t>
      </w:r>
    </w:p>
    <w:p w14:paraId="3FDD0C94" w14:textId="77777777" w:rsidR="00000000" w:rsidRDefault="00E23567">
      <w:pPr>
        <w:pStyle w:val="a0"/>
        <w:rPr>
          <w:rFonts w:hint="cs"/>
          <w:rtl/>
        </w:rPr>
      </w:pPr>
    </w:p>
    <w:p w14:paraId="1E386B8D" w14:textId="77777777" w:rsidR="00000000" w:rsidRDefault="00E23567">
      <w:pPr>
        <w:pStyle w:val="-"/>
        <w:rPr>
          <w:rtl/>
        </w:rPr>
      </w:pPr>
      <w:bookmarkStart w:id="210" w:name="FS000001026T11_02_2004_15_48_45C"/>
      <w:bookmarkEnd w:id="210"/>
      <w:r>
        <w:rPr>
          <w:rtl/>
        </w:rPr>
        <w:t>רוחמה אברהם (הליכוד):</w:t>
      </w:r>
    </w:p>
    <w:p w14:paraId="7582B545" w14:textId="77777777" w:rsidR="00000000" w:rsidRDefault="00E23567">
      <w:pPr>
        <w:pStyle w:val="a0"/>
        <w:rPr>
          <w:rtl/>
        </w:rPr>
      </w:pPr>
    </w:p>
    <w:p w14:paraId="327108FC" w14:textId="77777777" w:rsidR="00000000" w:rsidRDefault="00E23567">
      <w:pPr>
        <w:pStyle w:val="a0"/>
        <w:rPr>
          <w:rFonts w:hint="cs"/>
          <w:rtl/>
        </w:rPr>
      </w:pPr>
      <w:r>
        <w:rPr>
          <w:rFonts w:hint="cs"/>
          <w:rtl/>
        </w:rPr>
        <w:t>אני אסביר.</w:t>
      </w:r>
    </w:p>
    <w:p w14:paraId="35727B32" w14:textId="77777777" w:rsidR="00000000" w:rsidRDefault="00E23567">
      <w:pPr>
        <w:pStyle w:val="a0"/>
        <w:rPr>
          <w:rFonts w:hint="cs"/>
          <w:rtl/>
        </w:rPr>
      </w:pPr>
    </w:p>
    <w:p w14:paraId="03ED0A3B" w14:textId="77777777" w:rsidR="00000000" w:rsidRDefault="00E23567">
      <w:pPr>
        <w:pStyle w:val="a0"/>
        <w:rPr>
          <w:rFonts w:hint="cs"/>
          <w:rtl/>
        </w:rPr>
      </w:pPr>
      <w:r>
        <w:rPr>
          <w:rFonts w:hint="cs"/>
          <w:rtl/>
        </w:rPr>
        <w:t>- - לדעת שלבנות בשטח אש זה מסוכן מאוד גם לאוכלוסייה הבדואית.</w:t>
      </w:r>
    </w:p>
    <w:p w14:paraId="37AE1D7A" w14:textId="77777777" w:rsidR="00000000" w:rsidRDefault="00E23567">
      <w:pPr>
        <w:pStyle w:val="a0"/>
        <w:rPr>
          <w:rFonts w:hint="cs"/>
          <w:rtl/>
        </w:rPr>
      </w:pPr>
    </w:p>
    <w:p w14:paraId="2DAD92F5" w14:textId="77777777" w:rsidR="00000000" w:rsidRDefault="00E23567">
      <w:pPr>
        <w:pStyle w:val="af0"/>
        <w:rPr>
          <w:rtl/>
        </w:rPr>
      </w:pPr>
      <w:r>
        <w:rPr>
          <w:rFonts w:hint="eastAsia"/>
          <w:rtl/>
        </w:rPr>
        <w:t>טלב</w:t>
      </w:r>
      <w:r>
        <w:rPr>
          <w:rtl/>
        </w:rPr>
        <w:t xml:space="preserve"> אלסאנע (רע"ם):</w:t>
      </w:r>
    </w:p>
    <w:p w14:paraId="76EB9F56" w14:textId="77777777" w:rsidR="00000000" w:rsidRDefault="00E23567">
      <w:pPr>
        <w:pStyle w:val="a0"/>
        <w:rPr>
          <w:rFonts w:hint="cs"/>
          <w:rtl/>
        </w:rPr>
      </w:pPr>
    </w:p>
    <w:p w14:paraId="484C9A62" w14:textId="77777777" w:rsidR="00000000" w:rsidRDefault="00E23567">
      <w:pPr>
        <w:pStyle w:val="a0"/>
        <w:rPr>
          <w:rFonts w:hint="cs"/>
          <w:rtl/>
        </w:rPr>
      </w:pPr>
      <w:r>
        <w:rPr>
          <w:rFonts w:hint="cs"/>
          <w:rtl/>
        </w:rPr>
        <w:t>הבעיה ששטח אש - - -</w:t>
      </w:r>
    </w:p>
    <w:p w14:paraId="3DCB6A0F" w14:textId="77777777" w:rsidR="00000000" w:rsidRDefault="00E23567">
      <w:pPr>
        <w:pStyle w:val="a0"/>
        <w:rPr>
          <w:rFonts w:hint="cs"/>
          <w:rtl/>
        </w:rPr>
      </w:pPr>
    </w:p>
    <w:p w14:paraId="3FB08DBA" w14:textId="77777777" w:rsidR="00000000" w:rsidRDefault="00E23567">
      <w:pPr>
        <w:pStyle w:val="af1"/>
        <w:rPr>
          <w:rtl/>
        </w:rPr>
      </w:pPr>
      <w:r>
        <w:rPr>
          <w:rtl/>
        </w:rPr>
        <w:t>היו"ר ראובן ריבלין:</w:t>
      </w:r>
    </w:p>
    <w:p w14:paraId="7339EEF6" w14:textId="77777777" w:rsidR="00000000" w:rsidRDefault="00E23567">
      <w:pPr>
        <w:pStyle w:val="a0"/>
        <w:rPr>
          <w:rtl/>
        </w:rPr>
      </w:pPr>
    </w:p>
    <w:p w14:paraId="10913DC5" w14:textId="77777777" w:rsidR="00000000" w:rsidRDefault="00E23567">
      <w:pPr>
        <w:pStyle w:val="a0"/>
        <w:rPr>
          <w:rFonts w:hint="cs"/>
          <w:rtl/>
        </w:rPr>
      </w:pPr>
      <w:r>
        <w:rPr>
          <w:rFonts w:hint="cs"/>
          <w:rtl/>
        </w:rPr>
        <w:t>חבר הכנסת טלב אלסאנע.</w:t>
      </w:r>
    </w:p>
    <w:p w14:paraId="2EFB5F59" w14:textId="77777777" w:rsidR="00000000" w:rsidRDefault="00E23567">
      <w:pPr>
        <w:pStyle w:val="a0"/>
        <w:rPr>
          <w:rFonts w:hint="cs"/>
          <w:rtl/>
        </w:rPr>
      </w:pPr>
    </w:p>
    <w:p w14:paraId="7C859652" w14:textId="77777777" w:rsidR="00000000" w:rsidRDefault="00E23567">
      <w:pPr>
        <w:pStyle w:val="-"/>
        <w:rPr>
          <w:rtl/>
        </w:rPr>
      </w:pPr>
      <w:bookmarkStart w:id="211" w:name="FS000001026T11_02_2004_15_49_23C"/>
      <w:bookmarkEnd w:id="211"/>
      <w:r>
        <w:rPr>
          <w:rtl/>
        </w:rPr>
        <w:t>רוחמה אברהם (הליכוד):</w:t>
      </w:r>
    </w:p>
    <w:p w14:paraId="2BE4C273" w14:textId="77777777" w:rsidR="00000000" w:rsidRDefault="00E23567">
      <w:pPr>
        <w:pStyle w:val="a0"/>
        <w:rPr>
          <w:rtl/>
        </w:rPr>
      </w:pPr>
    </w:p>
    <w:p w14:paraId="02047698" w14:textId="77777777" w:rsidR="00000000" w:rsidRDefault="00E23567">
      <w:pPr>
        <w:pStyle w:val="a0"/>
        <w:rPr>
          <w:rFonts w:hint="cs"/>
          <w:rtl/>
        </w:rPr>
      </w:pPr>
      <w:r>
        <w:rPr>
          <w:rFonts w:hint="cs"/>
          <w:rtl/>
        </w:rPr>
        <w:t>מה קרה ביפו, רבותי חברי הכנ</w:t>
      </w:r>
      <w:r>
        <w:rPr>
          <w:rFonts w:hint="cs"/>
          <w:rtl/>
        </w:rPr>
        <w:t>סת? 20% מתושבי יפו היהודים כבר עזבו את יפו בארבע השנים האחרונות. מחלקת הפיקוח על הבנייה בעיריית תל-אביב יפו משותקת זה חמש שנים. למה? האם אתם יודעים בכלל שמחלקת הפיקוח של מינהל מקרקעי ישראל במחוז תל-אביב מפחדת להיכנס, ולא נכנסת, לפעול בתוך שטחה של האוכלוסיי</w:t>
      </w:r>
      <w:r>
        <w:rPr>
          <w:rFonts w:hint="cs"/>
          <w:rtl/>
        </w:rPr>
        <w:t>ה הערבית היפואית, בטענה שאין לה גיבוי משטרתי מספיק, שאין לה שום יכולת להיכנס? ביפו היום קיים ריכוז גדול של ערבים מוסלמים דתיים קיצונים, והגרעין הזה מנסה לעשות הכול כדי להפוך את העיר לעיר ערבית ללא יהודים. עם הזמן, החלום של אותו גרעין, אין לי ספק, וזה גם מו</w:t>
      </w:r>
      <w:r>
        <w:rPr>
          <w:rFonts w:hint="cs"/>
          <w:rtl/>
        </w:rPr>
        <w:t>פנה לתושבי תל-אביב, זה להפוך את יפו לבירת פלסטין, כמו שהיתה ב-1948. אלה רק מקצת הדוגמאות.</w:t>
      </w:r>
    </w:p>
    <w:p w14:paraId="00465D45" w14:textId="77777777" w:rsidR="00000000" w:rsidRDefault="00E23567">
      <w:pPr>
        <w:pStyle w:val="a0"/>
        <w:rPr>
          <w:rFonts w:hint="cs"/>
          <w:rtl/>
        </w:rPr>
      </w:pPr>
    </w:p>
    <w:p w14:paraId="2674CE74" w14:textId="77777777" w:rsidR="00000000" w:rsidRDefault="00E23567">
      <w:pPr>
        <w:pStyle w:val="a0"/>
        <w:rPr>
          <w:rFonts w:hint="cs"/>
          <w:rtl/>
        </w:rPr>
      </w:pPr>
      <w:r>
        <w:rPr>
          <w:rFonts w:hint="cs"/>
          <w:rtl/>
        </w:rPr>
        <w:t>אדוני היושב-ראש, רבותי חברי הכנסת, חברי, אבירי הצדק החברתי, וחברי הכנסת הערבים טוענים שהאוכלוסייה הערבית מקופחת. אני מצדיקה אתכם, היא מקופחת. אבל היא יותר מקופחת בכל</w:t>
      </w:r>
      <w:r>
        <w:rPr>
          <w:rFonts w:hint="cs"/>
          <w:rtl/>
        </w:rPr>
        <w:t xml:space="preserve"> מה שקורה בפיקוח על הבנייה הזאת.</w:t>
      </w:r>
    </w:p>
    <w:p w14:paraId="6A20ECF5" w14:textId="77777777" w:rsidR="00000000" w:rsidRDefault="00E23567">
      <w:pPr>
        <w:pStyle w:val="a0"/>
        <w:rPr>
          <w:rFonts w:hint="cs"/>
          <w:rtl/>
        </w:rPr>
      </w:pPr>
    </w:p>
    <w:p w14:paraId="0C2F6520" w14:textId="77777777" w:rsidR="00000000" w:rsidRDefault="00E23567">
      <w:pPr>
        <w:pStyle w:val="a0"/>
        <w:rPr>
          <w:rFonts w:hint="cs"/>
          <w:rtl/>
        </w:rPr>
      </w:pPr>
      <w:r>
        <w:rPr>
          <w:rFonts w:hint="cs"/>
          <w:rtl/>
        </w:rPr>
        <w:t>מה יקרה חלילה, איפה אתם תהיו, כשתקרה של מסגד תתמוטט חלילה? מה יקרה אז לאותה אוכלוסייה? גם תגנו על זה בנפשכם ובגופכם כמו שאתם עושים עכשיו? מי ידאג אז לאותה אוכלוסייה? מה תגידו אז לעולם הגדול? אבל, רמת הסיכון, גדולה ככל שתהי</w:t>
      </w:r>
      <w:r>
        <w:rPr>
          <w:rFonts w:hint="cs"/>
          <w:rtl/>
        </w:rPr>
        <w:t>ה, אכן מצדיקה את אם כל המטרות, כל המאמצים, והאמצעים מקדשים את מניעת ההתיישבות היהודית בנגב ובגליל. כל האמצעים האלה מקדשים את זכות השיבה, את "חק אל-עאודה", לרבות נישואים פיקטיביים של פלסטינים עם ערבים ישראלים, וזאת רק כדי לקבל תעודות זהות כחולות והטבות כספי</w:t>
      </w:r>
      <w:r>
        <w:rPr>
          <w:rFonts w:hint="cs"/>
          <w:rtl/>
        </w:rPr>
        <w:t>ות ממדינת ישראל.</w:t>
      </w:r>
    </w:p>
    <w:p w14:paraId="1147223E" w14:textId="77777777" w:rsidR="00000000" w:rsidRDefault="00E23567">
      <w:pPr>
        <w:pStyle w:val="a0"/>
        <w:rPr>
          <w:rFonts w:hint="cs"/>
          <w:rtl/>
        </w:rPr>
      </w:pPr>
    </w:p>
    <w:p w14:paraId="70F95F0A" w14:textId="77777777" w:rsidR="00000000" w:rsidRDefault="00E23567">
      <w:pPr>
        <w:pStyle w:val="a0"/>
        <w:rPr>
          <w:rFonts w:hint="cs"/>
          <w:rtl/>
        </w:rPr>
      </w:pPr>
      <w:r>
        <w:rPr>
          <w:rFonts w:hint="cs"/>
          <w:rtl/>
        </w:rPr>
        <w:t>אדוני היושב-ראש, בעבר הוקמו שלוש ועדות בדיקה שהכשירו בדיעבד מבנים רבים שהיו בלתי חוקיים. ההכשרה הזאת יצרה את הדרך ליצירת עובדות בשטח, שכל תפיסה, שכל אחיזה בקרקע, בסופו של דבר משתלמת. היא משתלמת כי העבריין זוכה לקבל קרקע שהיא לא שלו, היא מ</w:t>
      </w:r>
      <w:r>
        <w:rPr>
          <w:rFonts w:hint="cs"/>
          <w:rtl/>
        </w:rPr>
        <w:t>שתלמת כי אם העבריין יפונה, אזי המדינה תצטרך לשלם את פיצויי העזיבה, וזה מסתכם במאות אלפי שקלים למשפחה.</w:t>
      </w:r>
    </w:p>
    <w:p w14:paraId="29BFFD84" w14:textId="77777777" w:rsidR="00000000" w:rsidRDefault="00E23567">
      <w:pPr>
        <w:pStyle w:val="a0"/>
        <w:rPr>
          <w:rFonts w:hint="cs"/>
          <w:rtl/>
        </w:rPr>
      </w:pPr>
    </w:p>
    <w:p w14:paraId="456D8699" w14:textId="77777777" w:rsidR="00000000" w:rsidRDefault="00E23567">
      <w:pPr>
        <w:pStyle w:val="a0"/>
        <w:rPr>
          <w:rFonts w:hint="cs"/>
          <w:rtl/>
        </w:rPr>
      </w:pPr>
      <w:r>
        <w:rPr>
          <w:rFonts w:hint="cs"/>
          <w:rtl/>
        </w:rPr>
        <w:t>רבותי חברי הכנסת, האם אנו, חברי בית-המחוקקים, יכולים לתמוך בהשדדת וגם ירשת? האם הגענו לשלב שבו איש הישר בעיניו יעשה? האם נוכל לאפשר בניית מסגדים לא חוקיי</w:t>
      </w:r>
      <w:r>
        <w:rPr>
          <w:rFonts w:hint="cs"/>
          <w:rtl/>
        </w:rPr>
        <w:t>ם? האם נוכל לאפשר בניית מבנים לא חוקיים? תנסו לדמיין לעצמכם מה יקרה, חלילה, כשמדינת ישראל תוציא צו הריסה למסגד. הרי כל חברי הכנסת הערבים - - -</w:t>
      </w:r>
    </w:p>
    <w:p w14:paraId="15D166AA" w14:textId="77777777" w:rsidR="00000000" w:rsidRDefault="00E23567">
      <w:pPr>
        <w:pStyle w:val="a0"/>
        <w:rPr>
          <w:rFonts w:hint="cs"/>
          <w:rtl/>
        </w:rPr>
      </w:pPr>
    </w:p>
    <w:p w14:paraId="1D5C3B63" w14:textId="77777777" w:rsidR="00000000" w:rsidRDefault="00E23567">
      <w:pPr>
        <w:pStyle w:val="af0"/>
        <w:rPr>
          <w:rtl/>
        </w:rPr>
      </w:pPr>
      <w:r>
        <w:rPr>
          <w:rFonts w:hint="eastAsia"/>
          <w:rtl/>
        </w:rPr>
        <w:t>קולט</w:t>
      </w:r>
      <w:r>
        <w:rPr>
          <w:rtl/>
        </w:rPr>
        <w:t xml:space="preserve"> אביטל (העבודה-מימד):</w:t>
      </w:r>
    </w:p>
    <w:p w14:paraId="765EFE35" w14:textId="77777777" w:rsidR="00000000" w:rsidRDefault="00E23567">
      <w:pPr>
        <w:pStyle w:val="a0"/>
        <w:rPr>
          <w:rFonts w:hint="cs"/>
          <w:rtl/>
        </w:rPr>
      </w:pPr>
    </w:p>
    <w:p w14:paraId="354B2EC4" w14:textId="77777777" w:rsidR="00000000" w:rsidRDefault="00E23567">
      <w:pPr>
        <w:pStyle w:val="a0"/>
        <w:rPr>
          <w:rFonts w:hint="cs"/>
          <w:rtl/>
        </w:rPr>
      </w:pPr>
      <w:r>
        <w:rPr>
          <w:rFonts w:hint="cs"/>
          <w:rtl/>
        </w:rPr>
        <w:t>זה כבר קרה.</w:t>
      </w:r>
    </w:p>
    <w:p w14:paraId="204DE441" w14:textId="77777777" w:rsidR="00000000" w:rsidRDefault="00E23567">
      <w:pPr>
        <w:pStyle w:val="a0"/>
        <w:rPr>
          <w:rFonts w:hint="cs"/>
          <w:rtl/>
        </w:rPr>
      </w:pPr>
    </w:p>
    <w:p w14:paraId="673A5D4A" w14:textId="77777777" w:rsidR="00000000" w:rsidRDefault="00E23567">
      <w:pPr>
        <w:pStyle w:val="-"/>
        <w:rPr>
          <w:rtl/>
        </w:rPr>
      </w:pPr>
      <w:bookmarkStart w:id="212" w:name="FS000001026T11_02_2004_15_55_49C"/>
      <w:bookmarkEnd w:id="212"/>
      <w:r>
        <w:rPr>
          <w:rtl/>
        </w:rPr>
        <w:t>רוחמה אברהם (הליכוד):</w:t>
      </w:r>
    </w:p>
    <w:p w14:paraId="4519CB41" w14:textId="77777777" w:rsidR="00000000" w:rsidRDefault="00E23567">
      <w:pPr>
        <w:pStyle w:val="a0"/>
        <w:rPr>
          <w:rtl/>
        </w:rPr>
      </w:pPr>
    </w:p>
    <w:p w14:paraId="0997619F" w14:textId="77777777" w:rsidR="00000000" w:rsidRDefault="00E23567">
      <w:pPr>
        <w:pStyle w:val="a0"/>
        <w:rPr>
          <w:rFonts w:hint="cs"/>
          <w:rtl/>
        </w:rPr>
      </w:pPr>
      <w:r>
        <w:rPr>
          <w:rFonts w:hint="cs"/>
          <w:rtl/>
        </w:rPr>
        <w:t xml:space="preserve">- - - ואתם, בידיים משולבות, כל אבירי הצדק החברתי </w:t>
      </w:r>
      <w:r>
        <w:rPr>
          <w:rFonts w:hint="cs"/>
          <w:rtl/>
        </w:rPr>
        <w:t>יתייצבו ויגנו בגופם נגד ההריסה. הם יתייצבו ויגנו בגופם על המעשים הבלתי-חוקיים האלה, בטענה ששוב מקפחים אותם, בטענה שהאויב הציוני פוגע בזכויות הדת שלהם. אבל איפה החוק במדינת ישראל? איפה אתם, חברי, כדי שתמנעו מהם לעבור על החוק? איפה אתם, שתגנו עליהם מפני בניי</w:t>
      </w:r>
      <w:r>
        <w:rPr>
          <w:rFonts w:hint="cs"/>
          <w:rtl/>
        </w:rPr>
        <w:t>ת מבנים מסוכנים שעלולים לקרוס על יושביהם ביום בהיר?</w:t>
      </w:r>
    </w:p>
    <w:p w14:paraId="0F88BE8C" w14:textId="77777777" w:rsidR="00000000" w:rsidRDefault="00E23567">
      <w:pPr>
        <w:pStyle w:val="a0"/>
        <w:rPr>
          <w:rFonts w:hint="cs"/>
          <w:rtl/>
        </w:rPr>
      </w:pPr>
    </w:p>
    <w:p w14:paraId="0C02B3AA" w14:textId="77777777" w:rsidR="00000000" w:rsidRDefault="00E23567">
      <w:pPr>
        <w:pStyle w:val="af1"/>
        <w:rPr>
          <w:rtl/>
        </w:rPr>
      </w:pPr>
      <w:r>
        <w:rPr>
          <w:rtl/>
        </w:rPr>
        <w:t>היו"ר ראובן ריבלין:</w:t>
      </w:r>
    </w:p>
    <w:p w14:paraId="5EB33A14" w14:textId="77777777" w:rsidR="00000000" w:rsidRDefault="00E23567">
      <w:pPr>
        <w:pStyle w:val="a0"/>
        <w:rPr>
          <w:rtl/>
        </w:rPr>
      </w:pPr>
    </w:p>
    <w:p w14:paraId="1CC7E962" w14:textId="77777777" w:rsidR="00000000" w:rsidRDefault="00E23567">
      <w:pPr>
        <w:pStyle w:val="a0"/>
        <w:rPr>
          <w:rFonts w:hint="cs"/>
          <w:rtl/>
        </w:rPr>
      </w:pPr>
      <w:r>
        <w:rPr>
          <w:rFonts w:hint="cs"/>
          <w:rtl/>
        </w:rPr>
        <w:t>חברת הכנסת אברהם, האם אין ממשלה כדי שתאכוף את החוק? צריך ועדת חקירה פרלמנטרית?</w:t>
      </w:r>
    </w:p>
    <w:p w14:paraId="3C511F75" w14:textId="77777777" w:rsidR="00000000" w:rsidRDefault="00E23567">
      <w:pPr>
        <w:pStyle w:val="a0"/>
        <w:rPr>
          <w:rFonts w:hint="cs"/>
          <w:rtl/>
        </w:rPr>
      </w:pPr>
    </w:p>
    <w:p w14:paraId="0F309097" w14:textId="77777777" w:rsidR="00000000" w:rsidRDefault="00E23567">
      <w:pPr>
        <w:pStyle w:val="-"/>
        <w:rPr>
          <w:rtl/>
        </w:rPr>
      </w:pPr>
      <w:bookmarkStart w:id="213" w:name="FS000001026T11_02_2004_15_57_12C"/>
      <w:bookmarkEnd w:id="213"/>
      <w:r>
        <w:rPr>
          <w:rtl/>
        </w:rPr>
        <w:t>רוחמה אברהם (הליכוד):</w:t>
      </w:r>
    </w:p>
    <w:p w14:paraId="5527B676" w14:textId="77777777" w:rsidR="00000000" w:rsidRDefault="00E23567">
      <w:pPr>
        <w:pStyle w:val="a0"/>
        <w:rPr>
          <w:rtl/>
        </w:rPr>
      </w:pPr>
    </w:p>
    <w:p w14:paraId="6F8FC340" w14:textId="77777777" w:rsidR="00000000" w:rsidRDefault="00E23567">
      <w:pPr>
        <w:pStyle w:val="a0"/>
        <w:rPr>
          <w:rFonts w:hint="cs"/>
          <w:rtl/>
        </w:rPr>
      </w:pPr>
      <w:r>
        <w:rPr>
          <w:rFonts w:hint="cs"/>
          <w:rtl/>
        </w:rPr>
        <w:t>צריך ועדת חקירה.</w:t>
      </w:r>
    </w:p>
    <w:p w14:paraId="79426E26" w14:textId="77777777" w:rsidR="00000000" w:rsidRDefault="00E23567">
      <w:pPr>
        <w:pStyle w:val="a0"/>
        <w:rPr>
          <w:rFonts w:hint="cs"/>
          <w:rtl/>
        </w:rPr>
      </w:pPr>
    </w:p>
    <w:p w14:paraId="0488AA69" w14:textId="77777777" w:rsidR="00000000" w:rsidRDefault="00E23567">
      <w:pPr>
        <w:pStyle w:val="af0"/>
        <w:rPr>
          <w:rtl/>
        </w:rPr>
      </w:pPr>
      <w:r>
        <w:rPr>
          <w:rFonts w:hint="eastAsia"/>
          <w:rtl/>
        </w:rPr>
        <w:t>יחיאל</w:t>
      </w:r>
      <w:r>
        <w:rPr>
          <w:rtl/>
        </w:rPr>
        <w:t xml:space="preserve"> חזן (הליכוד):</w:t>
      </w:r>
    </w:p>
    <w:p w14:paraId="09FE2257" w14:textId="77777777" w:rsidR="00000000" w:rsidRDefault="00E23567">
      <w:pPr>
        <w:pStyle w:val="a0"/>
        <w:rPr>
          <w:rFonts w:hint="cs"/>
          <w:rtl/>
        </w:rPr>
      </w:pPr>
    </w:p>
    <w:p w14:paraId="75780CD0" w14:textId="77777777" w:rsidR="00000000" w:rsidRDefault="00E23567">
      <w:pPr>
        <w:pStyle w:val="a0"/>
        <w:rPr>
          <w:rFonts w:hint="cs"/>
          <w:rtl/>
        </w:rPr>
      </w:pPr>
      <w:r>
        <w:rPr>
          <w:rFonts w:hint="cs"/>
          <w:rtl/>
        </w:rPr>
        <w:t>- - -</w:t>
      </w:r>
    </w:p>
    <w:p w14:paraId="19908405" w14:textId="77777777" w:rsidR="00000000" w:rsidRDefault="00E23567">
      <w:pPr>
        <w:pStyle w:val="a0"/>
        <w:rPr>
          <w:rFonts w:hint="cs"/>
          <w:rtl/>
        </w:rPr>
      </w:pPr>
    </w:p>
    <w:p w14:paraId="5825826A" w14:textId="77777777" w:rsidR="00000000" w:rsidRDefault="00E23567">
      <w:pPr>
        <w:pStyle w:val="af1"/>
        <w:rPr>
          <w:rtl/>
        </w:rPr>
      </w:pPr>
      <w:r>
        <w:rPr>
          <w:rtl/>
        </w:rPr>
        <w:t>היו"ר ראובן ריבלין:</w:t>
      </w:r>
    </w:p>
    <w:p w14:paraId="32090B1A" w14:textId="77777777" w:rsidR="00000000" w:rsidRDefault="00E23567">
      <w:pPr>
        <w:pStyle w:val="a0"/>
        <w:rPr>
          <w:rtl/>
        </w:rPr>
      </w:pPr>
    </w:p>
    <w:p w14:paraId="1FFBC22F" w14:textId="77777777" w:rsidR="00000000" w:rsidRDefault="00E23567">
      <w:pPr>
        <w:pStyle w:val="a0"/>
        <w:rPr>
          <w:rFonts w:hint="cs"/>
          <w:rtl/>
        </w:rPr>
      </w:pPr>
      <w:r>
        <w:rPr>
          <w:rFonts w:hint="cs"/>
          <w:rtl/>
        </w:rPr>
        <w:t>חבר הכנסת חז</w:t>
      </w:r>
      <w:r>
        <w:rPr>
          <w:rFonts w:hint="cs"/>
          <w:rtl/>
        </w:rPr>
        <w:t>ן, עכשיו אני מדבר.</w:t>
      </w:r>
    </w:p>
    <w:p w14:paraId="18554178" w14:textId="77777777" w:rsidR="00000000" w:rsidRDefault="00E23567">
      <w:pPr>
        <w:pStyle w:val="a0"/>
        <w:rPr>
          <w:rFonts w:hint="cs"/>
          <w:rtl/>
        </w:rPr>
      </w:pPr>
    </w:p>
    <w:p w14:paraId="19BD5B82" w14:textId="77777777" w:rsidR="00000000" w:rsidRDefault="00E23567">
      <w:pPr>
        <w:pStyle w:val="af0"/>
        <w:rPr>
          <w:rtl/>
        </w:rPr>
      </w:pPr>
      <w:r>
        <w:rPr>
          <w:rFonts w:hint="eastAsia"/>
          <w:rtl/>
        </w:rPr>
        <w:t>יחיאל</w:t>
      </w:r>
      <w:r>
        <w:rPr>
          <w:rtl/>
        </w:rPr>
        <w:t xml:space="preserve"> חזן (הליכוד):</w:t>
      </w:r>
    </w:p>
    <w:p w14:paraId="106C4593" w14:textId="77777777" w:rsidR="00000000" w:rsidRDefault="00E23567">
      <w:pPr>
        <w:pStyle w:val="a0"/>
        <w:rPr>
          <w:rFonts w:hint="cs"/>
          <w:rtl/>
        </w:rPr>
      </w:pPr>
    </w:p>
    <w:p w14:paraId="24B5C67C" w14:textId="77777777" w:rsidR="00000000" w:rsidRDefault="00E23567">
      <w:pPr>
        <w:pStyle w:val="a0"/>
        <w:rPr>
          <w:rFonts w:hint="cs"/>
          <w:rtl/>
        </w:rPr>
      </w:pPr>
      <w:r>
        <w:rPr>
          <w:rFonts w:hint="cs"/>
          <w:rtl/>
        </w:rPr>
        <w:t>- - -</w:t>
      </w:r>
    </w:p>
    <w:p w14:paraId="6C8C51B8" w14:textId="77777777" w:rsidR="00000000" w:rsidRDefault="00E23567">
      <w:pPr>
        <w:pStyle w:val="a0"/>
        <w:rPr>
          <w:rFonts w:hint="cs"/>
          <w:rtl/>
        </w:rPr>
      </w:pPr>
    </w:p>
    <w:p w14:paraId="5E27F568" w14:textId="77777777" w:rsidR="00000000" w:rsidRDefault="00E23567">
      <w:pPr>
        <w:pStyle w:val="af1"/>
        <w:rPr>
          <w:rtl/>
        </w:rPr>
      </w:pPr>
      <w:r>
        <w:rPr>
          <w:rtl/>
        </w:rPr>
        <w:t>היו"ר ראובן ריבלין:</w:t>
      </w:r>
    </w:p>
    <w:p w14:paraId="3DFE7079" w14:textId="77777777" w:rsidR="00000000" w:rsidRDefault="00E23567">
      <w:pPr>
        <w:pStyle w:val="a0"/>
        <w:rPr>
          <w:rtl/>
        </w:rPr>
      </w:pPr>
    </w:p>
    <w:p w14:paraId="652D95B1" w14:textId="77777777" w:rsidR="00000000" w:rsidRDefault="00E23567">
      <w:pPr>
        <w:pStyle w:val="a0"/>
        <w:rPr>
          <w:rFonts w:hint="cs"/>
          <w:rtl/>
        </w:rPr>
      </w:pPr>
      <w:r>
        <w:rPr>
          <w:rFonts w:hint="cs"/>
          <w:rtl/>
        </w:rPr>
        <w:t>חבר הכנסת חזן.</w:t>
      </w:r>
    </w:p>
    <w:p w14:paraId="20D488EF" w14:textId="77777777" w:rsidR="00000000" w:rsidRDefault="00E23567">
      <w:pPr>
        <w:pStyle w:val="a0"/>
        <w:rPr>
          <w:rFonts w:hint="cs"/>
          <w:rtl/>
        </w:rPr>
      </w:pPr>
    </w:p>
    <w:p w14:paraId="1496064E" w14:textId="77777777" w:rsidR="00000000" w:rsidRDefault="00E23567">
      <w:pPr>
        <w:pStyle w:val="af0"/>
        <w:rPr>
          <w:rtl/>
        </w:rPr>
      </w:pPr>
      <w:r>
        <w:rPr>
          <w:rFonts w:hint="eastAsia"/>
          <w:rtl/>
        </w:rPr>
        <w:t>יחיאל</w:t>
      </w:r>
      <w:r>
        <w:rPr>
          <w:rtl/>
        </w:rPr>
        <w:t xml:space="preserve"> חזן (הליכוד):</w:t>
      </w:r>
    </w:p>
    <w:p w14:paraId="5A7C8AC4" w14:textId="77777777" w:rsidR="00000000" w:rsidRDefault="00E23567">
      <w:pPr>
        <w:pStyle w:val="a0"/>
        <w:rPr>
          <w:rFonts w:hint="cs"/>
          <w:rtl/>
        </w:rPr>
      </w:pPr>
    </w:p>
    <w:p w14:paraId="76E47663" w14:textId="77777777" w:rsidR="00000000" w:rsidRDefault="00E23567">
      <w:pPr>
        <w:pStyle w:val="a0"/>
        <w:rPr>
          <w:rFonts w:hint="cs"/>
          <w:rtl/>
        </w:rPr>
      </w:pPr>
      <w:r>
        <w:rPr>
          <w:rFonts w:hint="cs"/>
          <w:rtl/>
        </w:rPr>
        <w:t>אל תצעק.</w:t>
      </w:r>
    </w:p>
    <w:p w14:paraId="359EB777" w14:textId="77777777" w:rsidR="00000000" w:rsidRDefault="00E23567">
      <w:pPr>
        <w:pStyle w:val="a0"/>
        <w:rPr>
          <w:rFonts w:hint="cs"/>
          <w:rtl/>
        </w:rPr>
      </w:pPr>
    </w:p>
    <w:p w14:paraId="24F121AE" w14:textId="77777777" w:rsidR="00000000" w:rsidRDefault="00E23567">
      <w:pPr>
        <w:pStyle w:val="af1"/>
        <w:rPr>
          <w:rtl/>
        </w:rPr>
      </w:pPr>
      <w:r>
        <w:rPr>
          <w:rtl/>
        </w:rPr>
        <w:t>היו"ר ראובן ריבלין:</w:t>
      </w:r>
    </w:p>
    <w:p w14:paraId="51A5D4B2" w14:textId="77777777" w:rsidR="00000000" w:rsidRDefault="00E23567">
      <w:pPr>
        <w:pStyle w:val="a0"/>
        <w:rPr>
          <w:rtl/>
        </w:rPr>
      </w:pPr>
    </w:p>
    <w:p w14:paraId="61DD8B40" w14:textId="77777777" w:rsidR="00000000" w:rsidRDefault="00E23567">
      <w:pPr>
        <w:pStyle w:val="a0"/>
        <w:rPr>
          <w:rFonts w:hint="cs"/>
          <w:rtl/>
        </w:rPr>
      </w:pPr>
      <w:r>
        <w:rPr>
          <w:rFonts w:hint="cs"/>
          <w:rtl/>
        </w:rPr>
        <w:t>אני אצעק עליך. אני אקרא אותך לסדר פעם ראשונה ושנייה יחד. שבענו ממך.</w:t>
      </w:r>
    </w:p>
    <w:p w14:paraId="0B34073F" w14:textId="77777777" w:rsidR="00000000" w:rsidRDefault="00E23567">
      <w:pPr>
        <w:pStyle w:val="a0"/>
        <w:rPr>
          <w:rFonts w:hint="cs"/>
          <w:rtl/>
        </w:rPr>
      </w:pPr>
    </w:p>
    <w:p w14:paraId="6606AC10" w14:textId="77777777" w:rsidR="00000000" w:rsidRDefault="00E23567">
      <w:pPr>
        <w:pStyle w:val="a0"/>
        <w:rPr>
          <w:rFonts w:hint="cs"/>
          <w:rtl/>
        </w:rPr>
      </w:pPr>
      <w:r>
        <w:rPr>
          <w:rFonts w:hint="cs"/>
          <w:rtl/>
        </w:rPr>
        <w:t>האם גברתי רוצה ועדת חקירה נגד הממשלה על כך שהיא לא</w:t>
      </w:r>
      <w:r>
        <w:rPr>
          <w:rFonts w:hint="cs"/>
          <w:rtl/>
        </w:rPr>
        <w:t xml:space="preserve"> פועלת? אני אחראי על ועדות חקירה פרלמנטריות, ואני צריך להעמיד לרשותן את כל האמצעים כדי שיפעלו - האם ועדת החקירה היא נגד הממשלה שלא עושה?</w:t>
      </w:r>
    </w:p>
    <w:p w14:paraId="2903DA26" w14:textId="77777777" w:rsidR="00000000" w:rsidRDefault="00E23567">
      <w:pPr>
        <w:pStyle w:val="a0"/>
        <w:rPr>
          <w:rFonts w:hint="cs"/>
          <w:rtl/>
        </w:rPr>
      </w:pPr>
    </w:p>
    <w:p w14:paraId="13D4B2B5" w14:textId="77777777" w:rsidR="00000000" w:rsidRDefault="00E23567">
      <w:pPr>
        <w:pStyle w:val="-"/>
        <w:rPr>
          <w:rtl/>
        </w:rPr>
      </w:pPr>
      <w:bookmarkStart w:id="214" w:name="FS000001026T11_02_2004_15_58_45C"/>
      <w:bookmarkEnd w:id="214"/>
      <w:r>
        <w:rPr>
          <w:rtl/>
        </w:rPr>
        <w:t>רוחמה אברהם (הליכוד):</w:t>
      </w:r>
    </w:p>
    <w:p w14:paraId="61D8877E" w14:textId="77777777" w:rsidR="00000000" w:rsidRDefault="00E23567">
      <w:pPr>
        <w:pStyle w:val="a0"/>
        <w:rPr>
          <w:rtl/>
        </w:rPr>
      </w:pPr>
    </w:p>
    <w:p w14:paraId="4AD2E063" w14:textId="77777777" w:rsidR="00000000" w:rsidRDefault="00E23567">
      <w:pPr>
        <w:pStyle w:val="a0"/>
        <w:rPr>
          <w:rFonts w:hint="cs"/>
          <w:rtl/>
        </w:rPr>
      </w:pPr>
      <w:r>
        <w:rPr>
          <w:rFonts w:hint="cs"/>
          <w:rtl/>
        </w:rPr>
        <w:t>בסוף דברי אני אפרט ואומר מדוע אני דורשת ועדת חקירה.</w:t>
      </w:r>
    </w:p>
    <w:p w14:paraId="16F71A39" w14:textId="77777777" w:rsidR="00000000" w:rsidRDefault="00E23567">
      <w:pPr>
        <w:pStyle w:val="a0"/>
        <w:rPr>
          <w:rFonts w:hint="cs"/>
          <w:rtl/>
        </w:rPr>
      </w:pPr>
    </w:p>
    <w:p w14:paraId="20B5B189" w14:textId="77777777" w:rsidR="00000000" w:rsidRDefault="00E23567">
      <w:pPr>
        <w:pStyle w:val="a0"/>
        <w:rPr>
          <w:rFonts w:hint="cs"/>
          <w:rtl/>
        </w:rPr>
      </w:pPr>
      <w:r>
        <w:rPr>
          <w:rFonts w:hint="cs"/>
          <w:rtl/>
        </w:rPr>
        <w:t>כאשר בונים בית-כנסת, מקווה או אפילו בית-מד</w:t>
      </w:r>
      <w:r>
        <w:rPr>
          <w:rFonts w:hint="cs"/>
          <w:rtl/>
        </w:rPr>
        <w:t>רש באופן בלתי חוקי, הרשויות יודעות לטפל ולאכוף, ואפילו להרוס אם צריך. כך היה בהריסת בית-כנסת בראשון-לציון, בתל-אביב. על כל מלונה ועל כל מרפסת מייד יש צווי הריסה.</w:t>
      </w:r>
    </w:p>
    <w:p w14:paraId="75688A6A" w14:textId="77777777" w:rsidR="00000000" w:rsidRDefault="00E23567">
      <w:pPr>
        <w:pStyle w:val="a0"/>
        <w:rPr>
          <w:rFonts w:hint="cs"/>
          <w:rtl/>
        </w:rPr>
      </w:pPr>
    </w:p>
    <w:p w14:paraId="469306CF" w14:textId="77777777" w:rsidR="00000000" w:rsidRDefault="00E23567">
      <w:pPr>
        <w:pStyle w:val="a0"/>
        <w:rPr>
          <w:rFonts w:hint="cs"/>
          <w:rtl/>
        </w:rPr>
      </w:pPr>
      <w:r>
        <w:rPr>
          <w:rFonts w:hint="cs"/>
          <w:rtl/>
        </w:rPr>
        <w:t>בסיור מקצועי שערכתי בלוד, חברת הכנסת דליה איציק, ואני שמחה שאת לא זכית למטר אבנים, הלכתי לצלם</w:t>
      </w:r>
      <w:r>
        <w:rPr>
          <w:rFonts w:hint="cs"/>
          <w:rtl/>
        </w:rPr>
        <w:t xml:space="preserve"> את המסגד הזה, וחטפתי אבנים מרעולי פנים בלוד, שליד רמלה, לא רמאללה, עשר דקות מתל-אביב.</w:t>
      </w:r>
    </w:p>
    <w:p w14:paraId="1179083F" w14:textId="77777777" w:rsidR="00000000" w:rsidRDefault="00E23567">
      <w:pPr>
        <w:pStyle w:val="a0"/>
        <w:rPr>
          <w:rFonts w:hint="cs"/>
          <w:rtl/>
        </w:rPr>
      </w:pPr>
    </w:p>
    <w:p w14:paraId="6B3E1294" w14:textId="77777777" w:rsidR="00000000" w:rsidRDefault="00E23567">
      <w:pPr>
        <w:pStyle w:val="af0"/>
        <w:rPr>
          <w:rtl/>
        </w:rPr>
      </w:pPr>
      <w:r>
        <w:rPr>
          <w:rFonts w:hint="eastAsia"/>
          <w:rtl/>
        </w:rPr>
        <w:t>אופיר</w:t>
      </w:r>
      <w:r>
        <w:rPr>
          <w:rtl/>
        </w:rPr>
        <w:t xml:space="preserve"> פינס-פז (העבודה-מימד):</w:t>
      </w:r>
    </w:p>
    <w:p w14:paraId="475BB2B9" w14:textId="77777777" w:rsidR="00000000" w:rsidRDefault="00E23567">
      <w:pPr>
        <w:pStyle w:val="a0"/>
        <w:rPr>
          <w:rFonts w:hint="cs"/>
          <w:rtl/>
        </w:rPr>
      </w:pPr>
    </w:p>
    <w:p w14:paraId="23E43FE5" w14:textId="77777777" w:rsidR="00000000" w:rsidRDefault="00E23567">
      <w:pPr>
        <w:pStyle w:val="a0"/>
        <w:rPr>
          <w:rFonts w:hint="cs"/>
          <w:rtl/>
        </w:rPr>
      </w:pPr>
      <w:r>
        <w:rPr>
          <w:rFonts w:hint="cs"/>
          <w:rtl/>
        </w:rPr>
        <w:t>את חטפת אבנים?</w:t>
      </w:r>
    </w:p>
    <w:p w14:paraId="0674021F" w14:textId="77777777" w:rsidR="00000000" w:rsidRDefault="00E23567">
      <w:pPr>
        <w:pStyle w:val="a0"/>
        <w:rPr>
          <w:rFonts w:hint="cs"/>
          <w:rtl/>
        </w:rPr>
      </w:pPr>
    </w:p>
    <w:p w14:paraId="2B820F24" w14:textId="77777777" w:rsidR="00000000" w:rsidRDefault="00E23567">
      <w:pPr>
        <w:pStyle w:val="-"/>
        <w:rPr>
          <w:rtl/>
        </w:rPr>
      </w:pPr>
      <w:bookmarkStart w:id="215" w:name="FS000001026T11_02_2004_16_00_40C"/>
      <w:bookmarkEnd w:id="215"/>
      <w:r>
        <w:rPr>
          <w:rtl/>
        </w:rPr>
        <w:t>רוחמה אברהם (הליכוד):</w:t>
      </w:r>
    </w:p>
    <w:p w14:paraId="378BB48A" w14:textId="77777777" w:rsidR="00000000" w:rsidRDefault="00E23567">
      <w:pPr>
        <w:pStyle w:val="a0"/>
        <w:rPr>
          <w:rtl/>
        </w:rPr>
      </w:pPr>
    </w:p>
    <w:p w14:paraId="0599F185" w14:textId="77777777" w:rsidR="00000000" w:rsidRDefault="00E23567">
      <w:pPr>
        <w:pStyle w:val="a0"/>
        <w:rPr>
          <w:rFonts w:hint="cs"/>
          <w:rtl/>
        </w:rPr>
      </w:pPr>
      <w:r>
        <w:rPr>
          <w:rFonts w:hint="cs"/>
          <w:rtl/>
        </w:rPr>
        <w:t>מבחינתי הבעיה חמורה גם בהיבט נוסף, אדוני היושב-ראש - ההשתלטות הסיטונית לאורך הצירים המרכזיים, שנעשי</w:t>
      </w:r>
      <w:r>
        <w:rPr>
          <w:rFonts w:hint="cs"/>
          <w:rtl/>
        </w:rPr>
        <w:t>ת משיקול ברור, שביום פקודה יוכלו למנוע תחבורה ציבורית בכבישים האלה, ואנחנו כולנו זוכרים את אירועי אוקטובר 2000. אני מזמינה אתכם לראות מה קורה לאורך כביש באר-שבע--דימונה. כל אדם שייסע על כבישי הנגב יראה שליד כל שיח רענן צומחת שכונה קטנה או גדולה, וכך צמחו ל</w:t>
      </w:r>
      <w:r>
        <w:rPr>
          <w:rFonts w:hint="cs"/>
          <w:rtl/>
        </w:rPr>
        <w:t xml:space="preserve">הם, חבר הכנסת טלב אלסאנע, 45 יישובים לא-מוכרים, סתם כך, פתאום.  </w:t>
      </w:r>
    </w:p>
    <w:p w14:paraId="7DD3378E" w14:textId="77777777" w:rsidR="00000000" w:rsidRDefault="00E23567">
      <w:pPr>
        <w:pStyle w:val="a0"/>
        <w:rPr>
          <w:rFonts w:hint="cs"/>
          <w:rtl/>
        </w:rPr>
      </w:pPr>
    </w:p>
    <w:p w14:paraId="2B07444A" w14:textId="77777777" w:rsidR="00000000" w:rsidRDefault="00E23567">
      <w:pPr>
        <w:pStyle w:val="af0"/>
        <w:rPr>
          <w:rtl/>
        </w:rPr>
      </w:pPr>
      <w:r>
        <w:rPr>
          <w:rFonts w:hint="eastAsia"/>
          <w:rtl/>
        </w:rPr>
        <w:t>קריאות</w:t>
      </w:r>
      <w:r>
        <w:rPr>
          <w:rtl/>
        </w:rPr>
        <w:t>:</w:t>
      </w:r>
    </w:p>
    <w:p w14:paraId="50D38E8B" w14:textId="77777777" w:rsidR="00000000" w:rsidRDefault="00E23567">
      <w:pPr>
        <w:pStyle w:val="a0"/>
        <w:rPr>
          <w:rFonts w:hint="cs"/>
          <w:rtl/>
        </w:rPr>
      </w:pPr>
    </w:p>
    <w:p w14:paraId="5F104528" w14:textId="77777777" w:rsidR="00000000" w:rsidRDefault="00E23567">
      <w:pPr>
        <w:pStyle w:val="a0"/>
        <w:rPr>
          <w:rFonts w:hint="cs"/>
          <w:rtl/>
        </w:rPr>
      </w:pPr>
      <w:r>
        <w:rPr>
          <w:rFonts w:hint="cs"/>
          <w:rtl/>
        </w:rPr>
        <w:t>- - -</w:t>
      </w:r>
    </w:p>
    <w:p w14:paraId="0E3A077F" w14:textId="77777777" w:rsidR="00000000" w:rsidRDefault="00E23567">
      <w:pPr>
        <w:pStyle w:val="a0"/>
        <w:rPr>
          <w:rFonts w:hint="cs"/>
          <w:rtl/>
        </w:rPr>
      </w:pPr>
    </w:p>
    <w:p w14:paraId="633E3F31" w14:textId="77777777" w:rsidR="00000000" w:rsidRDefault="00E23567">
      <w:pPr>
        <w:pStyle w:val="af0"/>
        <w:rPr>
          <w:rtl/>
        </w:rPr>
      </w:pPr>
      <w:bookmarkStart w:id="216" w:name="FS000001026T11_02_2004_15_37_14"/>
      <w:bookmarkEnd w:id="216"/>
      <w:r>
        <w:rPr>
          <w:rtl/>
        </w:rPr>
        <w:t>טלב אלסאנע (רע"ם):</w:t>
      </w:r>
    </w:p>
    <w:p w14:paraId="660B3382" w14:textId="77777777" w:rsidR="00000000" w:rsidRDefault="00E23567">
      <w:pPr>
        <w:pStyle w:val="a0"/>
        <w:rPr>
          <w:rtl/>
        </w:rPr>
      </w:pPr>
    </w:p>
    <w:p w14:paraId="56C3F3F7" w14:textId="77777777" w:rsidR="00000000" w:rsidRDefault="00E23567">
      <w:pPr>
        <w:pStyle w:val="a0"/>
        <w:rPr>
          <w:rFonts w:hint="cs"/>
          <w:rtl/>
        </w:rPr>
      </w:pPr>
      <w:r>
        <w:rPr>
          <w:rFonts w:hint="cs"/>
          <w:rtl/>
        </w:rPr>
        <w:t>- - -</w:t>
      </w:r>
    </w:p>
    <w:p w14:paraId="36734098" w14:textId="77777777" w:rsidR="00000000" w:rsidRDefault="00E23567">
      <w:pPr>
        <w:pStyle w:val="af0"/>
        <w:rPr>
          <w:rtl/>
        </w:rPr>
      </w:pPr>
      <w:r>
        <w:rPr>
          <w:rtl/>
        </w:rPr>
        <w:br/>
        <w:t>ואסל טאהא (בל"ד):</w:t>
      </w:r>
    </w:p>
    <w:p w14:paraId="7E81D657" w14:textId="77777777" w:rsidR="00000000" w:rsidRDefault="00E23567">
      <w:pPr>
        <w:pStyle w:val="a0"/>
        <w:rPr>
          <w:rtl/>
        </w:rPr>
      </w:pPr>
    </w:p>
    <w:p w14:paraId="5608C09D" w14:textId="77777777" w:rsidR="00000000" w:rsidRDefault="00E23567">
      <w:pPr>
        <w:pStyle w:val="a0"/>
        <w:rPr>
          <w:rFonts w:hint="cs"/>
          <w:rtl/>
        </w:rPr>
      </w:pPr>
      <w:r>
        <w:rPr>
          <w:rFonts w:hint="cs"/>
          <w:rtl/>
        </w:rPr>
        <w:t>- - -</w:t>
      </w:r>
    </w:p>
    <w:p w14:paraId="28D22E5D" w14:textId="77777777" w:rsidR="00000000" w:rsidRDefault="00E23567">
      <w:pPr>
        <w:pStyle w:val="-"/>
        <w:rPr>
          <w:rtl/>
        </w:rPr>
      </w:pPr>
      <w:r>
        <w:rPr>
          <w:rtl/>
        </w:rPr>
        <w:br/>
      </w:r>
      <w:bookmarkStart w:id="217" w:name="FS000001026T11_02_2004_15_40_10C"/>
      <w:bookmarkEnd w:id="217"/>
      <w:r>
        <w:rPr>
          <w:rtl/>
        </w:rPr>
        <w:t>רוחמה אברהם (הליכוד):</w:t>
      </w:r>
    </w:p>
    <w:p w14:paraId="22496BC5" w14:textId="77777777" w:rsidR="00000000" w:rsidRDefault="00E23567">
      <w:pPr>
        <w:pStyle w:val="a0"/>
        <w:rPr>
          <w:rtl/>
        </w:rPr>
      </w:pPr>
    </w:p>
    <w:p w14:paraId="75B83111" w14:textId="77777777" w:rsidR="00000000" w:rsidRDefault="00E23567">
      <w:pPr>
        <w:pStyle w:val="a0"/>
        <w:rPr>
          <w:rFonts w:hint="cs"/>
          <w:rtl/>
        </w:rPr>
      </w:pPr>
      <w:r>
        <w:rPr>
          <w:rFonts w:hint="cs"/>
          <w:rtl/>
        </w:rPr>
        <w:t>כל השתלטות בלתי חוקית כזאת מהווה תפיסת קרקע שנגזלת ממדינת ישראל, אדוני היושב-ראש.</w:t>
      </w:r>
    </w:p>
    <w:p w14:paraId="363F4479" w14:textId="77777777" w:rsidR="00000000" w:rsidRDefault="00E23567">
      <w:pPr>
        <w:pStyle w:val="af0"/>
        <w:rPr>
          <w:rtl/>
        </w:rPr>
      </w:pPr>
      <w:r>
        <w:rPr>
          <w:rtl/>
        </w:rPr>
        <w:br/>
        <w:t>קריאות:</w:t>
      </w:r>
    </w:p>
    <w:p w14:paraId="3432B3FE" w14:textId="77777777" w:rsidR="00000000" w:rsidRDefault="00E23567">
      <w:pPr>
        <w:pStyle w:val="a0"/>
        <w:rPr>
          <w:rtl/>
        </w:rPr>
      </w:pPr>
    </w:p>
    <w:p w14:paraId="182FEF8B" w14:textId="77777777" w:rsidR="00000000" w:rsidRDefault="00E23567">
      <w:pPr>
        <w:pStyle w:val="a0"/>
        <w:rPr>
          <w:rFonts w:hint="cs"/>
          <w:rtl/>
        </w:rPr>
      </w:pPr>
      <w:r>
        <w:rPr>
          <w:rFonts w:hint="cs"/>
          <w:rtl/>
        </w:rPr>
        <w:t>- - -</w:t>
      </w:r>
    </w:p>
    <w:p w14:paraId="020559ED" w14:textId="77777777" w:rsidR="00000000" w:rsidRDefault="00E23567">
      <w:pPr>
        <w:pStyle w:val="af1"/>
        <w:rPr>
          <w:rtl/>
        </w:rPr>
      </w:pPr>
      <w:r>
        <w:rPr>
          <w:rtl/>
        </w:rPr>
        <w:br/>
        <w:t>היו"ר ראובן ריבלין:</w:t>
      </w:r>
    </w:p>
    <w:p w14:paraId="225795F1" w14:textId="77777777" w:rsidR="00000000" w:rsidRDefault="00E23567">
      <w:pPr>
        <w:pStyle w:val="a0"/>
        <w:rPr>
          <w:rtl/>
        </w:rPr>
      </w:pPr>
    </w:p>
    <w:p w14:paraId="152004EA" w14:textId="77777777" w:rsidR="00000000" w:rsidRDefault="00E23567">
      <w:pPr>
        <w:pStyle w:val="a0"/>
        <w:rPr>
          <w:rFonts w:hint="cs"/>
          <w:rtl/>
        </w:rPr>
      </w:pPr>
      <w:r>
        <w:rPr>
          <w:rFonts w:hint="cs"/>
          <w:rtl/>
        </w:rPr>
        <w:t xml:space="preserve">רבותי, אתם חושבים שאם יפריעו - - - כשמפריעים לחבר הכנסת פינס, אני עוצר את השעון מייד. </w:t>
      </w:r>
    </w:p>
    <w:p w14:paraId="08693EA2" w14:textId="77777777" w:rsidR="00000000" w:rsidRDefault="00E23567">
      <w:pPr>
        <w:pStyle w:val="af0"/>
        <w:rPr>
          <w:rtl/>
        </w:rPr>
      </w:pPr>
      <w:r>
        <w:rPr>
          <w:rtl/>
        </w:rPr>
        <w:br/>
        <w:t>קריאה:</w:t>
      </w:r>
    </w:p>
    <w:p w14:paraId="4894741D" w14:textId="77777777" w:rsidR="00000000" w:rsidRDefault="00E23567">
      <w:pPr>
        <w:pStyle w:val="a0"/>
        <w:rPr>
          <w:rtl/>
        </w:rPr>
      </w:pPr>
    </w:p>
    <w:p w14:paraId="02375D46" w14:textId="77777777" w:rsidR="00000000" w:rsidRDefault="00E23567">
      <w:pPr>
        <w:pStyle w:val="a0"/>
        <w:rPr>
          <w:rFonts w:hint="cs"/>
          <w:rtl/>
        </w:rPr>
      </w:pPr>
      <w:r>
        <w:rPr>
          <w:rFonts w:hint="cs"/>
          <w:rtl/>
        </w:rPr>
        <w:t>- - -</w:t>
      </w:r>
    </w:p>
    <w:p w14:paraId="2101E6A7" w14:textId="77777777" w:rsidR="00000000" w:rsidRDefault="00E23567">
      <w:pPr>
        <w:pStyle w:val="af1"/>
        <w:rPr>
          <w:rtl/>
        </w:rPr>
      </w:pPr>
      <w:r>
        <w:rPr>
          <w:rtl/>
        </w:rPr>
        <w:br/>
        <w:t>היו"ר ראובן ריבלין:</w:t>
      </w:r>
    </w:p>
    <w:p w14:paraId="60FA4C31" w14:textId="77777777" w:rsidR="00000000" w:rsidRDefault="00E23567">
      <w:pPr>
        <w:pStyle w:val="a0"/>
        <w:rPr>
          <w:rtl/>
        </w:rPr>
      </w:pPr>
    </w:p>
    <w:p w14:paraId="7D49D521" w14:textId="77777777" w:rsidR="00000000" w:rsidRDefault="00E23567">
      <w:pPr>
        <w:pStyle w:val="a0"/>
        <w:rPr>
          <w:rFonts w:hint="cs"/>
          <w:rtl/>
        </w:rPr>
      </w:pPr>
      <w:r>
        <w:rPr>
          <w:rFonts w:hint="cs"/>
          <w:rtl/>
        </w:rPr>
        <w:t xml:space="preserve">זה מרגיז? שמעתם. חבר הכנסת טלב אלסאנע נרשם. הוא יושב בשקט, אתם רואים, כדי לענות אחר כך בשם כולם. הוא נרשם. </w:t>
      </w:r>
    </w:p>
    <w:p w14:paraId="14825152" w14:textId="77777777" w:rsidR="00000000" w:rsidRDefault="00E23567">
      <w:pPr>
        <w:pStyle w:val="af0"/>
        <w:rPr>
          <w:rtl/>
        </w:rPr>
      </w:pPr>
      <w:r>
        <w:rPr>
          <w:rtl/>
        </w:rPr>
        <w:br/>
        <w:t>ע</w:t>
      </w:r>
      <w:r>
        <w:rPr>
          <w:rtl/>
        </w:rPr>
        <w:t>בד-אלמאלכ דהאמשה (רע"ם):</w:t>
      </w:r>
    </w:p>
    <w:p w14:paraId="667673DB" w14:textId="77777777" w:rsidR="00000000" w:rsidRDefault="00E23567">
      <w:pPr>
        <w:pStyle w:val="a0"/>
        <w:rPr>
          <w:rtl/>
        </w:rPr>
      </w:pPr>
    </w:p>
    <w:p w14:paraId="694773D2" w14:textId="77777777" w:rsidR="00000000" w:rsidRDefault="00E23567">
      <w:pPr>
        <w:pStyle w:val="a0"/>
        <w:rPr>
          <w:rFonts w:hint="cs"/>
          <w:rtl/>
        </w:rPr>
      </w:pPr>
      <w:r>
        <w:rPr>
          <w:rFonts w:hint="cs"/>
          <w:rtl/>
        </w:rPr>
        <w:t>יש גבול לזיופים - - -</w:t>
      </w:r>
    </w:p>
    <w:p w14:paraId="75332244" w14:textId="77777777" w:rsidR="00000000" w:rsidRDefault="00E23567">
      <w:pPr>
        <w:pStyle w:val="af1"/>
        <w:rPr>
          <w:rtl/>
        </w:rPr>
      </w:pPr>
      <w:r>
        <w:rPr>
          <w:rtl/>
        </w:rPr>
        <w:br/>
        <w:t>היו"ר ראובן ריבלין:</w:t>
      </w:r>
    </w:p>
    <w:p w14:paraId="45B688E2" w14:textId="77777777" w:rsidR="00000000" w:rsidRDefault="00E23567">
      <w:pPr>
        <w:pStyle w:val="a0"/>
        <w:rPr>
          <w:rtl/>
        </w:rPr>
      </w:pPr>
    </w:p>
    <w:p w14:paraId="06AE1B73" w14:textId="77777777" w:rsidR="00000000" w:rsidRDefault="00E23567">
      <w:pPr>
        <w:pStyle w:val="a0"/>
        <w:rPr>
          <w:rFonts w:hint="cs"/>
          <w:rtl/>
        </w:rPr>
      </w:pPr>
      <w:r>
        <w:rPr>
          <w:rFonts w:hint="cs"/>
          <w:rtl/>
        </w:rPr>
        <w:t>חבר הכנסת דהאמשה. בבקשה.</w:t>
      </w:r>
    </w:p>
    <w:p w14:paraId="605FB9FB" w14:textId="77777777" w:rsidR="00000000" w:rsidRDefault="00E23567">
      <w:pPr>
        <w:pStyle w:val="-"/>
        <w:rPr>
          <w:rtl/>
        </w:rPr>
      </w:pPr>
      <w:r>
        <w:rPr>
          <w:rtl/>
        </w:rPr>
        <w:br/>
      </w:r>
      <w:bookmarkStart w:id="218" w:name="FS000001026T11_02_2004_15_40_47C"/>
      <w:bookmarkStart w:id="219" w:name="FS000001026T11_02_2004_15_42_53C"/>
      <w:bookmarkEnd w:id="218"/>
      <w:bookmarkEnd w:id="219"/>
      <w:r>
        <w:rPr>
          <w:rtl/>
        </w:rPr>
        <w:t>רוחמה אברהם (הליכוד):</w:t>
      </w:r>
    </w:p>
    <w:p w14:paraId="536EBCA8" w14:textId="77777777" w:rsidR="00000000" w:rsidRDefault="00E23567">
      <w:pPr>
        <w:pStyle w:val="a0"/>
        <w:rPr>
          <w:rtl/>
        </w:rPr>
      </w:pPr>
    </w:p>
    <w:p w14:paraId="5A485724" w14:textId="77777777" w:rsidR="00000000" w:rsidRDefault="00E23567">
      <w:pPr>
        <w:pStyle w:val="a0"/>
        <w:rPr>
          <w:rFonts w:hint="cs"/>
          <w:rtl/>
        </w:rPr>
      </w:pPr>
      <w:r>
        <w:rPr>
          <w:rFonts w:hint="cs"/>
          <w:rtl/>
        </w:rPr>
        <w:t xml:space="preserve">כל השתלטות בלתי חוקית כזאת תמנע מרשויות התכנון לתכנן את עתידם של הגליל והנגב, שהם רזרבת הקרקעות היחידה והאחרונה במדינת ישראל. כל השתלטות </w:t>
      </w:r>
      <w:r>
        <w:rPr>
          <w:rFonts w:hint="cs"/>
          <w:rtl/>
        </w:rPr>
        <w:t>כזאת מסכנת את עתידם של אלפי דונמים במדינה.</w:t>
      </w:r>
    </w:p>
    <w:p w14:paraId="2443DF50" w14:textId="77777777" w:rsidR="00000000" w:rsidRDefault="00E23567">
      <w:pPr>
        <w:pStyle w:val="a0"/>
        <w:rPr>
          <w:rFonts w:hint="cs"/>
          <w:rtl/>
        </w:rPr>
      </w:pPr>
    </w:p>
    <w:p w14:paraId="5ADAD4BB" w14:textId="77777777" w:rsidR="00000000" w:rsidRDefault="00E23567">
      <w:pPr>
        <w:pStyle w:val="a0"/>
        <w:rPr>
          <w:rFonts w:hint="cs"/>
          <w:rtl/>
        </w:rPr>
      </w:pPr>
      <w:r>
        <w:rPr>
          <w:rFonts w:hint="cs"/>
          <w:rtl/>
        </w:rPr>
        <w:t>חברי חברי הכנסת, הגיע הזמן שנפעל, הגיע הזמן שנבדוק מדוע החלטות מאוד חשובות אינן מיושמות. ואדוני היושב-ראש, בעבר וגם לאחרונה - כמדומני בחודש מרס האחרון - היתה החלטת ממשלה לאכוף את הנושא הזה. עדיין לא קרה שום דבר -</w:t>
      </w:r>
      <w:r>
        <w:rPr>
          <w:rFonts w:hint="cs"/>
          <w:rtl/>
        </w:rPr>
        <w:t xml:space="preserve"> מבדיקה - אלא אם השר יאמר אחרת. </w:t>
      </w:r>
    </w:p>
    <w:p w14:paraId="181FED84" w14:textId="77777777" w:rsidR="00000000" w:rsidRDefault="00E23567">
      <w:pPr>
        <w:pStyle w:val="a0"/>
        <w:ind w:firstLine="0"/>
        <w:rPr>
          <w:rFonts w:hint="cs"/>
          <w:rtl/>
        </w:rPr>
      </w:pPr>
    </w:p>
    <w:p w14:paraId="1BE7A3CB" w14:textId="77777777" w:rsidR="00000000" w:rsidRDefault="00E23567">
      <w:pPr>
        <w:pStyle w:val="a0"/>
        <w:ind w:firstLine="0"/>
        <w:rPr>
          <w:rFonts w:hint="cs"/>
          <w:rtl/>
        </w:rPr>
      </w:pPr>
      <w:r>
        <w:rPr>
          <w:rFonts w:hint="cs"/>
          <w:rtl/>
        </w:rPr>
        <w:tab/>
        <w:t>אין אזרח במדינה שהבעיה הזאת של השתלטות בלתי חוקית לא מפריעה לו. ולכן אני מבקשת מעל במה זו וקוראת לכל תושב במדינת ישראל, ששוד הקרקעות הגדול בוער בקרבו, לבוא ולהתנדב ליחידת מתנדבים שבדעתי להקים - מכיוון שאין הכספים המתאימים</w:t>
      </w:r>
      <w:r>
        <w:rPr>
          <w:rFonts w:hint="cs"/>
          <w:rtl/>
        </w:rPr>
        <w:t xml:space="preserve"> לכך - למניעת השוד הגדול. יחידה זו תפעל רק על-פי חוק, היא תהיה התשתית ההתנדבותית לאכיפת החוק במדינת ישראל.</w:t>
      </w:r>
    </w:p>
    <w:p w14:paraId="20835720" w14:textId="77777777" w:rsidR="00000000" w:rsidRDefault="00E23567">
      <w:pPr>
        <w:pStyle w:val="a0"/>
        <w:ind w:firstLine="0"/>
        <w:rPr>
          <w:rFonts w:hint="cs"/>
          <w:rtl/>
        </w:rPr>
      </w:pPr>
    </w:p>
    <w:p w14:paraId="69B218D3" w14:textId="77777777" w:rsidR="00000000" w:rsidRDefault="00E23567">
      <w:pPr>
        <w:pStyle w:val="a0"/>
        <w:ind w:firstLine="0"/>
        <w:rPr>
          <w:rFonts w:hint="cs"/>
          <w:rtl/>
        </w:rPr>
      </w:pPr>
      <w:r>
        <w:rPr>
          <w:rFonts w:hint="cs"/>
          <w:rtl/>
        </w:rPr>
        <w:tab/>
        <w:t xml:space="preserve">כמו כן, אני מבקשת להקים ועדת חקירה פרלמנטרית, שתבדוק ותיתן את דעתה, בין היתר, לנושאים הבאים: מהם ממדי ההשתלטות של חלק מערביי ישראל על אדמות מדינה; </w:t>
      </w:r>
      <w:r>
        <w:rPr>
          <w:rFonts w:hint="cs"/>
          <w:rtl/>
        </w:rPr>
        <w:t xml:space="preserve">מדוע לא יושמו מסקנותיהן של ועדות קודמות, אדוני היושב-ראש; מהי רמת האכיפה של הרשויות מול פורעי החוק; מהם החוקים שצריך לחוקק ולאכוף. </w:t>
      </w:r>
    </w:p>
    <w:p w14:paraId="706F4B50" w14:textId="77777777" w:rsidR="00000000" w:rsidRDefault="00E23567">
      <w:pPr>
        <w:pStyle w:val="a0"/>
        <w:ind w:firstLine="0"/>
        <w:rPr>
          <w:rFonts w:hint="cs"/>
          <w:rtl/>
        </w:rPr>
      </w:pPr>
    </w:p>
    <w:p w14:paraId="78A93525" w14:textId="77777777" w:rsidR="00000000" w:rsidRDefault="00E23567">
      <w:pPr>
        <w:pStyle w:val="a0"/>
        <w:ind w:firstLine="0"/>
        <w:rPr>
          <w:rFonts w:hint="cs"/>
          <w:rtl/>
        </w:rPr>
      </w:pPr>
      <w:r>
        <w:rPr>
          <w:rFonts w:hint="cs"/>
          <w:rtl/>
        </w:rPr>
        <w:tab/>
        <w:t>רבותי חברי הכנסת, אני קוראת לכם לתמוך בהצעתי להקמת ועדת חקירה פרלמנטרית לבחינת התופעה המסוכנת הזאת, המוליכה את מדינת ישראל</w:t>
      </w:r>
      <w:r>
        <w:rPr>
          <w:rFonts w:hint="cs"/>
          <w:rtl/>
        </w:rPr>
        <w:t xml:space="preserve"> לתהום - ואני מדברת בתוך גבולות "הקו הירוק" - ויפה שעה אחת קודם. תודה רבה.</w:t>
      </w:r>
    </w:p>
    <w:p w14:paraId="0E68BAAA" w14:textId="77777777" w:rsidR="00000000" w:rsidRDefault="00E23567">
      <w:pPr>
        <w:pStyle w:val="af1"/>
        <w:rPr>
          <w:rtl/>
        </w:rPr>
      </w:pPr>
      <w:r>
        <w:rPr>
          <w:rtl/>
        </w:rPr>
        <w:br/>
        <w:t>היו"ר ראובן ריבלין:</w:t>
      </w:r>
    </w:p>
    <w:p w14:paraId="62CDC6B9" w14:textId="77777777" w:rsidR="00000000" w:rsidRDefault="00E23567">
      <w:pPr>
        <w:pStyle w:val="a0"/>
        <w:rPr>
          <w:rtl/>
        </w:rPr>
      </w:pPr>
    </w:p>
    <w:p w14:paraId="0B4DA58A" w14:textId="77777777" w:rsidR="00000000" w:rsidRDefault="00E23567">
      <w:pPr>
        <w:pStyle w:val="a0"/>
        <w:rPr>
          <w:rFonts w:hint="cs"/>
          <w:rtl/>
        </w:rPr>
      </w:pPr>
      <w:r>
        <w:rPr>
          <w:rFonts w:hint="cs"/>
          <w:rtl/>
        </w:rPr>
        <w:t xml:space="preserve">אני מאוד מודה לחברת הכנסת רוחמה אברהם. </w:t>
      </w:r>
    </w:p>
    <w:p w14:paraId="3CD45C0D" w14:textId="77777777" w:rsidR="00000000" w:rsidRDefault="00E23567">
      <w:pPr>
        <w:pStyle w:val="af0"/>
        <w:rPr>
          <w:rtl/>
        </w:rPr>
      </w:pPr>
      <w:r>
        <w:rPr>
          <w:rtl/>
        </w:rPr>
        <w:br/>
        <w:t>צבי הנדל (האיחוד הלאומי - ישראל ביתנו):</w:t>
      </w:r>
    </w:p>
    <w:p w14:paraId="39DC2C0D" w14:textId="77777777" w:rsidR="00000000" w:rsidRDefault="00E23567">
      <w:pPr>
        <w:pStyle w:val="a0"/>
        <w:rPr>
          <w:rtl/>
        </w:rPr>
      </w:pPr>
    </w:p>
    <w:p w14:paraId="4E92B395" w14:textId="77777777" w:rsidR="00000000" w:rsidRDefault="00E23567">
      <w:pPr>
        <w:pStyle w:val="a0"/>
        <w:rPr>
          <w:rFonts w:hint="cs"/>
          <w:rtl/>
        </w:rPr>
      </w:pPr>
      <w:r>
        <w:rPr>
          <w:rFonts w:hint="cs"/>
          <w:rtl/>
        </w:rPr>
        <w:t>שאלה.</w:t>
      </w:r>
    </w:p>
    <w:p w14:paraId="6D003231" w14:textId="77777777" w:rsidR="00000000" w:rsidRDefault="00E23567">
      <w:pPr>
        <w:pStyle w:val="af1"/>
        <w:rPr>
          <w:rFonts w:hint="cs"/>
          <w:rtl/>
        </w:rPr>
      </w:pPr>
    </w:p>
    <w:p w14:paraId="3B92848D" w14:textId="77777777" w:rsidR="00000000" w:rsidRDefault="00E23567">
      <w:pPr>
        <w:pStyle w:val="af1"/>
        <w:rPr>
          <w:rtl/>
        </w:rPr>
      </w:pPr>
      <w:r>
        <w:rPr>
          <w:rtl/>
        </w:rPr>
        <w:br/>
        <w:t>היו"ר ראובן ריבלין:</w:t>
      </w:r>
    </w:p>
    <w:p w14:paraId="7EF3EDB6" w14:textId="77777777" w:rsidR="00000000" w:rsidRDefault="00E23567">
      <w:pPr>
        <w:pStyle w:val="a0"/>
        <w:rPr>
          <w:rtl/>
        </w:rPr>
      </w:pPr>
    </w:p>
    <w:p w14:paraId="6EF34CCF" w14:textId="77777777" w:rsidR="00000000" w:rsidRDefault="00E23567">
      <w:pPr>
        <w:pStyle w:val="a0"/>
        <w:rPr>
          <w:rFonts w:hint="cs"/>
          <w:rtl/>
        </w:rPr>
      </w:pPr>
      <w:r>
        <w:rPr>
          <w:rFonts w:hint="cs"/>
          <w:rtl/>
        </w:rPr>
        <w:t>שאלה - את מי? אותי או את רוחמה אברהם?</w:t>
      </w:r>
    </w:p>
    <w:p w14:paraId="06D69E69" w14:textId="77777777" w:rsidR="00000000" w:rsidRDefault="00E23567">
      <w:pPr>
        <w:pStyle w:val="af0"/>
        <w:rPr>
          <w:rtl/>
        </w:rPr>
      </w:pPr>
      <w:r>
        <w:rPr>
          <w:rtl/>
        </w:rPr>
        <w:br/>
        <w:t xml:space="preserve">צבי הנדל </w:t>
      </w:r>
      <w:r>
        <w:rPr>
          <w:rtl/>
        </w:rPr>
        <w:t>(האיחוד הלאומי - ישראל ביתנו):</w:t>
      </w:r>
    </w:p>
    <w:p w14:paraId="7287C356" w14:textId="77777777" w:rsidR="00000000" w:rsidRDefault="00E23567">
      <w:pPr>
        <w:pStyle w:val="a0"/>
        <w:rPr>
          <w:rtl/>
        </w:rPr>
      </w:pPr>
    </w:p>
    <w:p w14:paraId="5D5DA5FD" w14:textId="77777777" w:rsidR="00000000" w:rsidRDefault="00E23567">
      <w:pPr>
        <w:pStyle w:val="a0"/>
        <w:rPr>
          <w:rFonts w:hint="cs"/>
          <w:rtl/>
        </w:rPr>
      </w:pPr>
      <w:r>
        <w:rPr>
          <w:rFonts w:hint="cs"/>
          <w:rtl/>
        </w:rPr>
        <w:t>אני רוצה לענות לך. כבוד היושב-ראש, משפט אחד. לשאלתך, יש אלפי צווי הריסה של בית-משפט. ועדת חקירה צריכה לבדוק מדוע לא הורסים, למרות צווי בית-המשפט.</w:t>
      </w:r>
    </w:p>
    <w:p w14:paraId="6CB5BC8A" w14:textId="77777777" w:rsidR="00000000" w:rsidRDefault="00E23567">
      <w:pPr>
        <w:pStyle w:val="af1"/>
        <w:rPr>
          <w:rtl/>
        </w:rPr>
      </w:pPr>
      <w:r>
        <w:rPr>
          <w:rtl/>
        </w:rPr>
        <w:br/>
        <w:t>היו"ר ראובן ריבלין:</w:t>
      </w:r>
    </w:p>
    <w:p w14:paraId="130EEDFA" w14:textId="77777777" w:rsidR="00000000" w:rsidRDefault="00E23567">
      <w:pPr>
        <w:pStyle w:val="a0"/>
        <w:rPr>
          <w:rtl/>
        </w:rPr>
      </w:pPr>
    </w:p>
    <w:p w14:paraId="3ECC3C67" w14:textId="77777777" w:rsidR="00000000" w:rsidRDefault="00E23567">
      <w:pPr>
        <w:pStyle w:val="a0"/>
        <w:rPr>
          <w:rFonts w:hint="cs"/>
          <w:rtl/>
        </w:rPr>
      </w:pPr>
      <w:r>
        <w:rPr>
          <w:rFonts w:hint="cs"/>
          <w:rtl/>
        </w:rPr>
        <w:t>תשאלו את השרים הנוגעים בדבר והם ייתנו לכם תשובה. מה תעזו</w:t>
      </w:r>
      <w:r>
        <w:rPr>
          <w:rFonts w:hint="cs"/>
          <w:rtl/>
        </w:rPr>
        <w:t xml:space="preserve">ר ועדת חקירה? מה, כל יום נקים ועדת חקירה על דבר חדש? </w:t>
      </w:r>
    </w:p>
    <w:p w14:paraId="3C36182E" w14:textId="77777777" w:rsidR="00000000" w:rsidRDefault="00E23567">
      <w:pPr>
        <w:pStyle w:val="af0"/>
        <w:rPr>
          <w:rtl/>
        </w:rPr>
      </w:pPr>
      <w:r>
        <w:rPr>
          <w:rtl/>
        </w:rPr>
        <w:br/>
        <w:t>צבי הנדל (האיחוד הלאומי - ישראל ביתנו):</w:t>
      </w:r>
    </w:p>
    <w:p w14:paraId="024A719C" w14:textId="77777777" w:rsidR="00000000" w:rsidRDefault="00E23567">
      <w:pPr>
        <w:pStyle w:val="a0"/>
        <w:rPr>
          <w:rtl/>
        </w:rPr>
      </w:pPr>
    </w:p>
    <w:p w14:paraId="7CF5196D" w14:textId="77777777" w:rsidR="00000000" w:rsidRDefault="00E23567">
      <w:pPr>
        <w:pStyle w:val="a0"/>
        <w:rPr>
          <w:rFonts w:hint="cs"/>
          <w:rtl/>
        </w:rPr>
      </w:pPr>
      <w:r>
        <w:rPr>
          <w:rFonts w:hint="cs"/>
          <w:rtl/>
        </w:rPr>
        <w:t>אין דבר כזה - - -</w:t>
      </w:r>
    </w:p>
    <w:p w14:paraId="61DD6DCC" w14:textId="77777777" w:rsidR="00000000" w:rsidRDefault="00E23567">
      <w:pPr>
        <w:pStyle w:val="af1"/>
        <w:rPr>
          <w:rtl/>
        </w:rPr>
      </w:pPr>
      <w:r>
        <w:rPr>
          <w:rtl/>
        </w:rPr>
        <w:br/>
        <w:t>היו"ר ראובן ריבלין:</w:t>
      </w:r>
    </w:p>
    <w:p w14:paraId="06CA1DFA" w14:textId="77777777" w:rsidR="00000000" w:rsidRDefault="00E23567">
      <w:pPr>
        <w:pStyle w:val="a0"/>
        <w:rPr>
          <w:rtl/>
        </w:rPr>
      </w:pPr>
    </w:p>
    <w:p w14:paraId="12ECC4C2" w14:textId="77777777" w:rsidR="00000000" w:rsidRDefault="00E23567">
      <w:pPr>
        <w:pStyle w:val="a0"/>
        <w:rPr>
          <w:rFonts w:hint="cs"/>
          <w:rtl/>
        </w:rPr>
      </w:pPr>
      <w:r>
        <w:rPr>
          <w:rFonts w:hint="cs"/>
          <w:rtl/>
        </w:rPr>
        <w:t>מה זה ועדת חקירה? מה זה, חסרות לנו ועדות פה? שוועדת הפנים תבוא ותקבע. תזמין את הממשלה, תושיב אותה בישיבה. ועדת העבודה וה</w:t>
      </w:r>
      <w:r>
        <w:rPr>
          <w:rFonts w:hint="cs"/>
          <w:rtl/>
        </w:rPr>
        <w:t xml:space="preserve">רווחה - אם ועדת הפנים עסוקה - יהלום ימצא את הזמן כשהוא יתעורר. אין לי ספק בכלל. </w:t>
      </w:r>
    </w:p>
    <w:p w14:paraId="2044FE27" w14:textId="77777777" w:rsidR="00000000" w:rsidRDefault="00E23567">
      <w:pPr>
        <w:pStyle w:val="af0"/>
        <w:rPr>
          <w:rtl/>
        </w:rPr>
      </w:pPr>
      <w:r>
        <w:rPr>
          <w:rtl/>
        </w:rPr>
        <w:br/>
        <w:t>קריאות:</w:t>
      </w:r>
    </w:p>
    <w:p w14:paraId="11D6D013" w14:textId="77777777" w:rsidR="00000000" w:rsidRDefault="00E23567">
      <w:pPr>
        <w:pStyle w:val="a0"/>
        <w:rPr>
          <w:rtl/>
        </w:rPr>
      </w:pPr>
    </w:p>
    <w:p w14:paraId="78F91B53" w14:textId="77777777" w:rsidR="00000000" w:rsidRDefault="00E23567">
      <w:pPr>
        <w:pStyle w:val="a0"/>
        <w:rPr>
          <w:rFonts w:hint="cs"/>
          <w:rtl/>
        </w:rPr>
      </w:pPr>
      <w:r>
        <w:rPr>
          <w:rFonts w:hint="cs"/>
          <w:rtl/>
        </w:rPr>
        <w:t>- - -</w:t>
      </w:r>
    </w:p>
    <w:p w14:paraId="079A48B9" w14:textId="77777777" w:rsidR="00000000" w:rsidRDefault="00E23567">
      <w:pPr>
        <w:pStyle w:val="af1"/>
        <w:rPr>
          <w:rtl/>
        </w:rPr>
      </w:pPr>
      <w:r>
        <w:rPr>
          <w:rtl/>
        </w:rPr>
        <w:br/>
        <w:t>היו"ר ראובן ריבלין:</w:t>
      </w:r>
    </w:p>
    <w:p w14:paraId="44E4A791" w14:textId="77777777" w:rsidR="00000000" w:rsidRDefault="00E23567">
      <w:pPr>
        <w:pStyle w:val="a0"/>
        <w:rPr>
          <w:rtl/>
        </w:rPr>
      </w:pPr>
    </w:p>
    <w:p w14:paraId="12FD2EA9" w14:textId="77777777" w:rsidR="00000000" w:rsidRDefault="00E23567">
      <w:pPr>
        <w:pStyle w:val="a0"/>
        <w:rPr>
          <w:rFonts w:hint="cs"/>
          <w:rtl/>
        </w:rPr>
      </w:pPr>
      <w:r>
        <w:rPr>
          <w:rFonts w:hint="cs"/>
          <w:rtl/>
        </w:rPr>
        <w:t xml:space="preserve">רבותי, השר משיב. </w:t>
      </w:r>
    </w:p>
    <w:p w14:paraId="15F3B9BA" w14:textId="77777777" w:rsidR="00000000" w:rsidRDefault="00E23567">
      <w:pPr>
        <w:pStyle w:val="a"/>
        <w:rPr>
          <w:rtl/>
        </w:rPr>
      </w:pPr>
      <w:r>
        <w:rPr>
          <w:rtl/>
        </w:rPr>
        <w:br/>
      </w:r>
      <w:bookmarkStart w:id="220" w:name="FS000000467T11_02_2004_15_54_22"/>
      <w:bookmarkStart w:id="221" w:name="_Toc67150153"/>
      <w:bookmarkEnd w:id="220"/>
      <w:r>
        <w:rPr>
          <w:rtl/>
        </w:rPr>
        <w:t>השר לביטחון פנים צחי הנגבי:</w:t>
      </w:r>
      <w:bookmarkEnd w:id="221"/>
    </w:p>
    <w:p w14:paraId="4228CE1E" w14:textId="77777777" w:rsidR="00000000" w:rsidRDefault="00E23567">
      <w:pPr>
        <w:pStyle w:val="a0"/>
        <w:rPr>
          <w:rtl/>
        </w:rPr>
      </w:pPr>
    </w:p>
    <w:p w14:paraId="32781B8F" w14:textId="77777777" w:rsidR="00000000" w:rsidRDefault="00E23567">
      <w:pPr>
        <w:pStyle w:val="a0"/>
        <w:rPr>
          <w:rFonts w:hint="cs"/>
          <w:rtl/>
        </w:rPr>
      </w:pPr>
      <w:r>
        <w:rPr>
          <w:rFonts w:hint="cs"/>
          <w:rtl/>
        </w:rPr>
        <w:t>אדוני היושב-ראש, רבותי חברי הכנסת, חברת הכנסת רוחמה אברהם, בפני הממשלה ובפני ועדת שרים לח</w:t>
      </w:r>
      <w:r>
        <w:rPr>
          <w:rFonts w:hint="cs"/>
          <w:rtl/>
        </w:rPr>
        <w:t xml:space="preserve">קיקה לא עמד נושא של הקמת ועדת חקירה; עמד נושא של הצעה לסדר-היום מס' 2217, ועל הצעה זו אני משיב. אני מבין שחל איזה שינוי. </w:t>
      </w:r>
    </w:p>
    <w:p w14:paraId="44C5FB70" w14:textId="77777777" w:rsidR="00000000" w:rsidRDefault="00E23567">
      <w:pPr>
        <w:pStyle w:val="af1"/>
        <w:rPr>
          <w:rtl/>
        </w:rPr>
      </w:pPr>
      <w:r>
        <w:rPr>
          <w:rtl/>
        </w:rPr>
        <w:br/>
        <w:t>היו"ר ראובן ריבלין:</w:t>
      </w:r>
    </w:p>
    <w:p w14:paraId="7A4BE441" w14:textId="77777777" w:rsidR="00000000" w:rsidRDefault="00E23567">
      <w:pPr>
        <w:pStyle w:val="a0"/>
        <w:rPr>
          <w:rtl/>
        </w:rPr>
      </w:pPr>
    </w:p>
    <w:p w14:paraId="4C809962" w14:textId="77777777" w:rsidR="00000000" w:rsidRDefault="00E23567">
      <w:pPr>
        <w:pStyle w:val="a0"/>
        <w:rPr>
          <w:rFonts w:hint="cs"/>
          <w:rtl/>
        </w:rPr>
      </w:pPr>
      <w:r>
        <w:rPr>
          <w:rFonts w:hint="cs"/>
          <w:rtl/>
        </w:rPr>
        <w:t>כבוד השר, הפרוצדורה בכנסת לפי התקנון קובעת, שהשלב הראשון בבקשה להקמת ועדת חקירה היא הצעה לסדר-היום, שבה היא מבקש</w:t>
      </w:r>
      <w:r>
        <w:rPr>
          <w:rFonts w:hint="cs"/>
          <w:rtl/>
        </w:rPr>
        <w:t>ת להעלות לסדר-היום את הבקשה שלה להקמת ועדת חקירה. אם הכנסת מאשרת זה עובר לוועדה על מנת שתכין את ההצעה המפורטת.</w:t>
      </w:r>
    </w:p>
    <w:p w14:paraId="7C892388" w14:textId="77777777" w:rsidR="00000000" w:rsidRDefault="00E23567">
      <w:pPr>
        <w:pStyle w:val="-"/>
        <w:rPr>
          <w:rtl/>
        </w:rPr>
      </w:pPr>
      <w:r>
        <w:rPr>
          <w:rtl/>
        </w:rPr>
        <w:br/>
      </w:r>
      <w:bookmarkStart w:id="222" w:name="FS000000467T11_02_2004_15_56_59C"/>
      <w:bookmarkEnd w:id="222"/>
      <w:r>
        <w:rPr>
          <w:rtl/>
        </w:rPr>
        <w:t>השר לביטחון פנים צחי הנגבי:</w:t>
      </w:r>
    </w:p>
    <w:p w14:paraId="34251DEE" w14:textId="77777777" w:rsidR="00000000" w:rsidRDefault="00E23567">
      <w:pPr>
        <w:pStyle w:val="a0"/>
        <w:rPr>
          <w:rtl/>
        </w:rPr>
      </w:pPr>
    </w:p>
    <w:p w14:paraId="0EFA0151" w14:textId="77777777" w:rsidR="00000000" w:rsidRDefault="00E23567">
      <w:pPr>
        <w:pStyle w:val="a0"/>
        <w:rPr>
          <w:rFonts w:hint="cs"/>
          <w:rtl/>
        </w:rPr>
      </w:pPr>
      <w:r>
        <w:rPr>
          <w:rFonts w:hint="cs"/>
          <w:rtl/>
        </w:rPr>
        <w:t>ברור. אני רק אומר שהממשלה - בפניה עמד רק נושא הצעה לסדר-היום, ולכן אני לא יכול למסור פה מהי עמדת הממשלה, מכיוון שאי</w:t>
      </w:r>
      <w:r>
        <w:rPr>
          <w:rFonts w:hint="cs"/>
          <w:rtl/>
        </w:rPr>
        <w:t>ן עמדת ממשלה בעניין ועדת חקירה פרלמנטרית. ממילא זה נושא המסור לסמכותה ולאחריותה של מליאת הכנסת - - -</w:t>
      </w:r>
    </w:p>
    <w:p w14:paraId="28112957" w14:textId="77777777" w:rsidR="00000000" w:rsidRDefault="00E23567">
      <w:pPr>
        <w:pStyle w:val="af0"/>
        <w:rPr>
          <w:rtl/>
        </w:rPr>
      </w:pPr>
      <w:r>
        <w:rPr>
          <w:rtl/>
        </w:rPr>
        <w:br/>
        <w:t>אברהם בייגה שוחט (העבודה-מימד):</w:t>
      </w:r>
    </w:p>
    <w:p w14:paraId="356BA8D3" w14:textId="77777777" w:rsidR="00000000" w:rsidRDefault="00E23567">
      <w:pPr>
        <w:pStyle w:val="a0"/>
        <w:rPr>
          <w:rtl/>
        </w:rPr>
      </w:pPr>
    </w:p>
    <w:p w14:paraId="7E3885A8" w14:textId="77777777" w:rsidR="00000000" w:rsidRDefault="00E23567">
      <w:pPr>
        <w:pStyle w:val="a0"/>
        <w:rPr>
          <w:rFonts w:hint="cs"/>
          <w:rtl/>
        </w:rPr>
      </w:pPr>
      <w:r>
        <w:rPr>
          <w:rFonts w:hint="cs"/>
          <w:rtl/>
        </w:rPr>
        <w:t xml:space="preserve">אפשר לדחות את ההצבעה לפחות. </w:t>
      </w:r>
    </w:p>
    <w:p w14:paraId="596C8A85" w14:textId="77777777" w:rsidR="00000000" w:rsidRDefault="00E23567">
      <w:pPr>
        <w:pStyle w:val="-"/>
        <w:rPr>
          <w:rtl/>
        </w:rPr>
      </w:pPr>
      <w:r>
        <w:rPr>
          <w:rtl/>
        </w:rPr>
        <w:br/>
      </w:r>
      <w:bookmarkStart w:id="223" w:name="FS000000467T11_02_2004_15_58_10C"/>
      <w:bookmarkEnd w:id="223"/>
      <w:r>
        <w:rPr>
          <w:rtl/>
        </w:rPr>
        <w:t>השר לביטחון פנים צחי הנגבי:</w:t>
      </w:r>
    </w:p>
    <w:p w14:paraId="340B0056" w14:textId="77777777" w:rsidR="00000000" w:rsidRDefault="00E23567">
      <w:pPr>
        <w:pStyle w:val="a0"/>
        <w:rPr>
          <w:rtl/>
        </w:rPr>
      </w:pPr>
    </w:p>
    <w:p w14:paraId="2518ABED" w14:textId="77777777" w:rsidR="00000000" w:rsidRDefault="00E23567">
      <w:pPr>
        <w:pStyle w:val="a0"/>
        <w:rPr>
          <w:rFonts w:hint="cs"/>
          <w:rtl/>
        </w:rPr>
      </w:pPr>
      <w:r>
        <w:rPr>
          <w:rFonts w:hint="cs"/>
          <w:rtl/>
        </w:rPr>
        <w:t>- - - מה שאני יכול לומר - - -</w:t>
      </w:r>
    </w:p>
    <w:p w14:paraId="3E885DEB" w14:textId="77777777" w:rsidR="00000000" w:rsidRDefault="00E23567">
      <w:pPr>
        <w:pStyle w:val="af0"/>
        <w:rPr>
          <w:rtl/>
        </w:rPr>
      </w:pPr>
      <w:r>
        <w:rPr>
          <w:rtl/>
        </w:rPr>
        <w:br/>
        <w:t>רוני בר-און (הליכוד):</w:t>
      </w:r>
    </w:p>
    <w:p w14:paraId="1087CA67" w14:textId="77777777" w:rsidR="00000000" w:rsidRDefault="00E23567">
      <w:pPr>
        <w:pStyle w:val="a0"/>
        <w:rPr>
          <w:rtl/>
        </w:rPr>
      </w:pPr>
    </w:p>
    <w:p w14:paraId="446C9694" w14:textId="77777777" w:rsidR="00000000" w:rsidRDefault="00E23567">
      <w:pPr>
        <w:pStyle w:val="a0"/>
        <w:rPr>
          <w:rFonts w:hint="cs"/>
          <w:rtl/>
        </w:rPr>
      </w:pPr>
      <w:r>
        <w:rPr>
          <w:rFonts w:hint="cs"/>
          <w:rtl/>
        </w:rPr>
        <w:t>הממשלה ת</w:t>
      </w:r>
      <w:r>
        <w:rPr>
          <w:rFonts w:hint="cs"/>
          <w:rtl/>
        </w:rPr>
        <w:t xml:space="preserve">ומכת בחקר האמת. </w:t>
      </w:r>
    </w:p>
    <w:p w14:paraId="14D97858" w14:textId="77777777" w:rsidR="00000000" w:rsidRDefault="00E23567">
      <w:pPr>
        <w:pStyle w:val="-"/>
        <w:rPr>
          <w:rtl/>
        </w:rPr>
      </w:pPr>
      <w:r>
        <w:rPr>
          <w:rtl/>
        </w:rPr>
        <w:br/>
      </w:r>
      <w:bookmarkStart w:id="224" w:name="FS000000467T11_02_2004_15_58_32C"/>
      <w:bookmarkEnd w:id="224"/>
      <w:r>
        <w:rPr>
          <w:rtl/>
        </w:rPr>
        <w:t>השר לביטחון פנים צחי הנגבי:</w:t>
      </w:r>
    </w:p>
    <w:p w14:paraId="75EA93DE" w14:textId="77777777" w:rsidR="00000000" w:rsidRDefault="00E23567">
      <w:pPr>
        <w:pStyle w:val="a0"/>
        <w:rPr>
          <w:rtl/>
        </w:rPr>
      </w:pPr>
    </w:p>
    <w:p w14:paraId="4337ABED" w14:textId="77777777" w:rsidR="00000000" w:rsidRDefault="00E23567">
      <w:pPr>
        <w:pStyle w:val="a0"/>
        <w:rPr>
          <w:rFonts w:hint="cs"/>
          <w:rtl/>
        </w:rPr>
      </w:pPr>
      <w:r>
        <w:rPr>
          <w:rFonts w:hint="cs"/>
          <w:rtl/>
        </w:rPr>
        <w:t>תמיד. מה שאני יכול לומר, אדוני היושב-ראש, אני רואה שאתה נסער בעקבות ההצעה של חברת הכנסת אברהם - אני יכול להבין את זה בהיבט הארגוני של הכנסת ובהשלכות של הנושא אולי על מנגנון הכנסת, על תקציב הכנסת - אבל אני בטוח</w:t>
      </w:r>
      <w:r>
        <w:rPr>
          <w:rFonts w:hint="cs"/>
          <w:rtl/>
        </w:rPr>
        <w:t xml:space="preserve"> שאתה מבין, כמוני וכמו, אני מתאר לעצמי, מרבית היושבים בבית הזה, שכל ממשלות ישראל - אני חושב מכל גוני הקשת, אין פה הרבה גוונים, ימין שמאל - נרדמו בשמירה על אדמות המדינה. זאת עובדה. </w:t>
      </w:r>
    </w:p>
    <w:p w14:paraId="49CB7BBD" w14:textId="77777777" w:rsidR="00000000" w:rsidRDefault="00E23567">
      <w:pPr>
        <w:pStyle w:val="af1"/>
        <w:rPr>
          <w:rtl/>
        </w:rPr>
      </w:pPr>
      <w:r>
        <w:rPr>
          <w:rtl/>
        </w:rPr>
        <w:br/>
        <w:t>היו"ר ראובן ריבלין:</w:t>
      </w:r>
    </w:p>
    <w:p w14:paraId="1E56D6EE" w14:textId="77777777" w:rsidR="00000000" w:rsidRDefault="00E23567">
      <w:pPr>
        <w:pStyle w:val="a0"/>
        <w:rPr>
          <w:rtl/>
        </w:rPr>
      </w:pPr>
    </w:p>
    <w:p w14:paraId="04803711" w14:textId="77777777" w:rsidR="00000000" w:rsidRDefault="00E23567">
      <w:pPr>
        <w:pStyle w:val="a0"/>
        <w:rPr>
          <w:rFonts w:hint="cs"/>
          <w:rtl/>
        </w:rPr>
      </w:pPr>
      <w:r>
        <w:rPr>
          <w:rFonts w:hint="cs"/>
          <w:rtl/>
        </w:rPr>
        <w:t xml:space="preserve">אם זה דבר כזה - נקים ועדת חקירה ממלכתית. </w:t>
      </w:r>
    </w:p>
    <w:p w14:paraId="45CD290B" w14:textId="77777777" w:rsidR="00000000" w:rsidRDefault="00E23567">
      <w:pPr>
        <w:pStyle w:val="-"/>
        <w:rPr>
          <w:rtl/>
        </w:rPr>
      </w:pPr>
    </w:p>
    <w:p w14:paraId="6AAC68BB" w14:textId="77777777" w:rsidR="00000000" w:rsidRDefault="00E23567">
      <w:pPr>
        <w:pStyle w:val="-"/>
        <w:rPr>
          <w:rtl/>
        </w:rPr>
      </w:pPr>
      <w:r>
        <w:rPr>
          <w:rtl/>
        </w:rPr>
        <w:br/>
      </w:r>
      <w:bookmarkStart w:id="225" w:name="FS000000467T11_02_2004_16_00_22C"/>
      <w:bookmarkEnd w:id="225"/>
      <w:r>
        <w:rPr>
          <w:rtl/>
        </w:rPr>
        <w:t>השר לביטח</w:t>
      </w:r>
      <w:r>
        <w:rPr>
          <w:rtl/>
        </w:rPr>
        <w:t>ון פנים צחי הנגבי:</w:t>
      </w:r>
    </w:p>
    <w:p w14:paraId="733AB0B0" w14:textId="77777777" w:rsidR="00000000" w:rsidRDefault="00E23567">
      <w:pPr>
        <w:pStyle w:val="a0"/>
        <w:rPr>
          <w:rtl/>
        </w:rPr>
      </w:pPr>
    </w:p>
    <w:p w14:paraId="2D993937" w14:textId="77777777" w:rsidR="00000000" w:rsidRDefault="00E23567">
      <w:pPr>
        <w:pStyle w:val="a0"/>
        <w:rPr>
          <w:rFonts w:hint="cs"/>
          <w:rtl/>
        </w:rPr>
      </w:pPr>
      <w:r>
        <w:rPr>
          <w:rFonts w:hint="cs"/>
          <w:rtl/>
        </w:rPr>
        <w:t>זאת עובדה. אני לא יודע מה הכלי האפקטיבי ביותר להתמודדות עם הבעיה הזאת. ייתכן שהוא בכנסת, ייתכן שהוא לא בכנסת; ייתכן שהוא ועדת חקירה פרלמנטרית, ייתכן שלא - אבל זאת האמת. אני חושב שזה הנושא הכי לא פוליטי שקיים היום כאן בכנסת הזאת, כי זה ל</w:t>
      </w:r>
      <w:r>
        <w:rPr>
          <w:rFonts w:hint="cs"/>
          <w:rtl/>
        </w:rPr>
        <w:t>א רלוונטי בכלל לשום אידיאולוגיה. זה אך ורק כישלון של מדינת ישראל באכיפת חוקיה בהקשר של תכנון ובנייה, בהקשר של קרקעות המדינה.</w:t>
      </w:r>
    </w:p>
    <w:p w14:paraId="6A34AE65" w14:textId="77777777" w:rsidR="00000000" w:rsidRDefault="00E23567">
      <w:pPr>
        <w:pStyle w:val="a0"/>
        <w:rPr>
          <w:rFonts w:hint="cs"/>
          <w:rtl/>
        </w:rPr>
      </w:pPr>
    </w:p>
    <w:p w14:paraId="02135A79" w14:textId="77777777" w:rsidR="00000000" w:rsidRDefault="00E23567">
      <w:pPr>
        <w:pStyle w:val="a0"/>
        <w:rPr>
          <w:rFonts w:hint="cs"/>
          <w:rtl/>
        </w:rPr>
      </w:pPr>
      <w:r>
        <w:rPr>
          <w:rFonts w:hint="cs"/>
          <w:rtl/>
        </w:rPr>
        <w:t>הנגב, אולי זה המקום הכי לא פוליטי, ואם הוא פוליטי, הוא לא בצד של המחנה הלאומי במובן ההיסטורי לפחות - בן-גוריון וחזון יישוב הנגב, ו</w:t>
      </w:r>
      <w:r>
        <w:rPr>
          <w:rFonts w:hint="cs"/>
          <w:rtl/>
        </w:rPr>
        <w:t>כהנה וכהנה - ובאמת, כפי שציינה חברת הכנסת אברהם, מי שנוסע בכבישי הנגב - ולי הזדמן גם לטוס בחודשים האחרונים מעל הנגב בהקשר של המאבק שלנו בפשיעה באזור הנגב. זה פשוט דבר מצמרר - -</w:t>
      </w:r>
    </w:p>
    <w:p w14:paraId="3B827826" w14:textId="77777777" w:rsidR="00000000" w:rsidRDefault="00E23567">
      <w:pPr>
        <w:pStyle w:val="af0"/>
        <w:rPr>
          <w:rtl/>
        </w:rPr>
      </w:pPr>
      <w:r>
        <w:rPr>
          <w:rtl/>
        </w:rPr>
        <w:br/>
        <w:t>יצחק הרצוג (העבודה-מימד):</w:t>
      </w:r>
    </w:p>
    <w:p w14:paraId="17481962" w14:textId="77777777" w:rsidR="00000000" w:rsidRDefault="00E23567">
      <w:pPr>
        <w:pStyle w:val="a0"/>
        <w:rPr>
          <w:rtl/>
        </w:rPr>
      </w:pPr>
    </w:p>
    <w:p w14:paraId="44028B55" w14:textId="77777777" w:rsidR="00000000" w:rsidRDefault="00E23567">
      <w:pPr>
        <w:pStyle w:val="a0"/>
        <w:rPr>
          <w:rFonts w:hint="cs"/>
          <w:rtl/>
        </w:rPr>
      </w:pPr>
      <w:r>
        <w:rPr>
          <w:rFonts w:hint="cs"/>
          <w:rtl/>
        </w:rPr>
        <w:t xml:space="preserve">לא בניתם כלום. </w:t>
      </w:r>
    </w:p>
    <w:p w14:paraId="30A827B4" w14:textId="77777777" w:rsidR="00000000" w:rsidRDefault="00E23567">
      <w:pPr>
        <w:pStyle w:val="af0"/>
        <w:rPr>
          <w:rtl/>
        </w:rPr>
      </w:pPr>
      <w:r>
        <w:rPr>
          <w:rtl/>
        </w:rPr>
        <w:br/>
        <w:t>טלב אלסאנע (רע"ם):</w:t>
      </w:r>
    </w:p>
    <w:p w14:paraId="3E07E67A" w14:textId="77777777" w:rsidR="00000000" w:rsidRDefault="00E23567">
      <w:pPr>
        <w:pStyle w:val="a0"/>
        <w:rPr>
          <w:rtl/>
        </w:rPr>
      </w:pPr>
    </w:p>
    <w:p w14:paraId="5021B81A" w14:textId="77777777" w:rsidR="00000000" w:rsidRDefault="00E23567">
      <w:pPr>
        <w:pStyle w:val="a0"/>
        <w:rPr>
          <w:rFonts w:hint="cs"/>
          <w:rtl/>
        </w:rPr>
      </w:pPr>
      <w:r>
        <w:rPr>
          <w:rFonts w:hint="cs"/>
          <w:rtl/>
        </w:rPr>
        <w:t>- - -</w:t>
      </w:r>
    </w:p>
    <w:p w14:paraId="38A098DC" w14:textId="77777777" w:rsidR="00000000" w:rsidRDefault="00E23567">
      <w:pPr>
        <w:pStyle w:val="-"/>
        <w:rPr>
          <w:rtl/>
        </w:rPr>
      </w:pPr>
      <w:r>
        <w:rPr>
          <w:rtl/>
        </w:rPr>
        <w:br/>
      </w:r>
      <w:bookmarkStart w:id="226" w:name="FS000000467T11_02_2004_16_03_40C"/>
      <w:bookmarkEnd w:id="226"/>
      <w:r>
        <w:rPr>
          <w:rtl/>
        </w:rPr>
        <w:t>השר לבי</w:t>
      </w:r>
      <w:r>
        <w:rPr>
          <w:rtl/>
        </w:rPr>
        <w:t>טחון פנים צחי הנגבי:</w:t>
      </w:r>
    </w:p>
    <w:p w14:paraId="0414FA7B" w14:textId="77777777" w:rsidR="00000000" w:rsidRDefault="00E23567">
      <w:pPr>
        <w:pStyle w:val="a0"/>
        <w:rPr>
          <w:rtl/>
        </w:rPr>
      </w:pPr>
    </w:p>
    <w:p w14:paraId="33D9E9E5" w14:textId="77777777" w:rsidR="00000000" w:rsidRDefault="00E23567">
      <w:pPr>
        <w:pStyle w:val="a0"/>
        <w:rPr>
          <w:rFonts w:hint="cs"/>
          <w:rtl/>
        </w:rPr>
      </w:pPr>
      <w:r>
        <w:rPr>
          <w:rFonts w:hint="cs"/>
          <w:rtl/>
        </w:rPr>
        <w:t xml:space="preserve">- - פשוט דבר מצמרר לראות מה שקורה בנגב, וזה קרה בתקופת הממשלה הקודמת, והקודמת לקודמת, והקודמת לקודמת לקודמת - - </w:t>
      </w:r>
    </w:p>
    <w:p w14:paraId="49EECC49" w14:textId="77777777" w:rsidR="00000000" w:rsidRDefault="00E23567">
      <w:pPr>
        <w:pStyle w:val="af0"/>
        <w:rPr>
          <w:rtl/>
        </w:rPr>
      </w:pPr>
      <w:r>
        <w:rPr>
          <w:rtl/>
        </w:rPr>
        <w:br/>
        <w:t>טלב אלסאנע (רע"ם):</w:t>
      </w:r>
    </w:p>
    <w:p w14:paraId="691FDB0B" w14:textId="77777777" w:rsidR="00000000" w:rsidRDefault="00E23567">
      <w:pPr>
        <w:pStyle w:val="a0"/>
        <w:rPr>
          <w:rtl/>
        </w:rPr>
      </w:pPr>
    </w:p>
    <w:p w14:paraId="06231CA0" w14:textId="77777777" w:rsidR="00000000" w:rsidRDefault="00E23567">
      <w:pPr>
        <w:pStyle w:val="a0"/>
        <w:rPr>
          <w:rFonts w:hint="cs"/>
          <w:rtl/>
        </w:rPr>
      </w:pPr>
      <w:r>
        <w:rPr>
          <w:rFonts w:hint="cs"/>
          <w:rtl/>
        </w:rPr>
        <w:t>מה עושה הממשלה - - -</w:t>
      </w:r>
    </w:p>
    <w:p w14:paraId="0C0DE19F" w14:textId="77777777" w:rsidR="00000000" w:rsidRDefault="00E23567">
      <w:pPr>
        <w:pStyle w:val="af0"/>
        <w:rPr>
          <w:rtl/>
        </w:rPr>
      </w:pPr>
      <w:r>
        <w:rPr>
          <w:rtl/>
        </w:rPr>
        <w:br/>
        <w:t>אופיר פינס-פז (העבודה-מימד):</w:t>
      </w:r>
    </w:p>
    <w:p w14:paraId="0B954CC8" w14:textId="77777777" w:rsidR="00000000" w:rsidRDefault="00E23567">
      <w:pPr>
        <w:pStyle w:val="a0"/>
        <w:rPr>
          <w:rtl/>
        </w:rPr>
      </w:pPr>
    </w:p>
    <w:p w14:paraId="79AF5B16" w14:textId="77777777" w:rsidR="00000000" w:rsidRDefault="00E23567">
      <w:pPr>
        <w:pStyle w:val="a0"/>
        <w:rPr>
          <w:rFonts w:hint="cs"/>
          <w:rtl/>
        </w:rPr>
      </w:pPr>
      <w:r>
        <w:rPr>
          <w:rFonts w:hint="cs"/>
          <w:rtl/>
        </w:rPr>
        <w:t xml:space="preserve">יצא לך גם לטוס בשטחים? </w:t>
      </w:r>
    </w:p>
    <w:p w14:paraId="5746514E" w14:textId="77777777" w:rsidR="00000000" w:rsidRDefault="00E23567">
      <w:pPr>
        <w:pStyle w:val="-"/>
        <w:rPr>
          <w:rtl/>
        </w:rPr>
      </w:pPr>
      <w:r>
        <w:rPr>
          <w:rtl/>
        </w:rPr>
        <w:br/>
      </w:r>
      <w:bookmarkStart w:id="227" w:name="FS000000467T11_02_2004_16_05_10C"/>
      <w:bookmarkEnd w:id="227"/>
      <w:r>
        <w:rPr>
          <w:rtl/>
        </w:rPr>
        <w:t>השר לביטחון פנים צחי הנ</w:t>
      </w:r>
      <w:r>
        <w:rPr>
          <w:rtl/>
        </w:rPr>
        <w:t>גבי:</w:t>
      </w:r>
    </w:p>
    <w:p w14:paraId="3FA9EFFB" w14:textId="77777777" w:rsidR="00000000" w:rsidRDefault="00E23567">
      <w:pPr>
        <w:pStyle w:val="a0"/>
        <w:rPr>
          <w:rtl/>
        </w:rPr>
      </w:pPr>
    </w:p>
    <w:p w14:paraId="7568576F" w14:textId="77777777" w:rsidR="00000000" w:rsidRDefault="00E23567">
      <w:pPr>
        <w:pStyle w:val="a0"/>
        <w:rPr>
          <w:rFonts w:hint="cs"/>
          <w:rtl/>
        </w:rPr>
      </w:pPr>
      <w:r>
        <w:rPr>
          <w:rFonts w:hint="cs"/>
          <w:rtl/>
        </w:rPr>
        <w:t xml:space="preserve">- - וחשוב מאוד שלא לעשות מהנושא הזה נושא פוליטי. </w:t>
      </w:r>
    </w:p>
    <w:p w14:paraId="3EEF22B4" w14:textId="77777777" w:rsidR="00000000" w:rsidRDefault="00E23567">
      <w:pPr>
        <w:pStyle w:val="af0"/>
        <w:rPr>
          <w:rtl/>
        </w:rPr>
      </w:pPr>
      <w:r>
        <w:rPr>
          <w:rtl/>
        </w:rPr>
        <w:br/>
        <w:t>טלב אלסאנע (רע"ם):</w:t>
      </w:r>
    </w:p>
    <w:p w14:paraId="77132416" w14:textId="77777777" w:rsidR="00000000" w:rsidRDefault="00E23567">
      <w:pPr>
        <w:pStyle w:val="a0"/>
        <w:rPr>
          <w:rtl/>
        </w:rPr>
      </w:pPr>
    </w:p>
    <w:p w14:paraId="345C51E2" w14:textId="77777777" w:rsidR="00000000" w:rsidRDefault="00E23567">
      <w:pPr>
        <w:pStyle w:val="a0"/>
        <w:ind w:left="719" w:firstLine="0"/>
        <w:rPr>
          <w:rFonts w:hint="cs"/>
          <w:rtl/>
        </w:rPr>
      </w:pPr>
      <w:r>
        <w:rPr>
          <w:rFonts w:hint="cs"/>
          <w:rtl/>
        </w:rPr>
        <w:t>- - -</w:t>
      </w:r>
    </w:p>
    <w:p w14:paraId="54BE2889" w14:textId="77777777" w:rsidR="00000000" w:rsidRDefault="00E23567">
      <w:pPr>
        <w:pStyle w:val="a0"/>
        <w:rPr>
          <w:rFonts w:hint="cs"/>
          <w:rtl/>
        </w:rPr>
      </w:pPr>
    </w:p>
    <w:p w14:paraId="1E25FD04" w14:textId="77777777" w:rsidR="00000000" w:rsidRDefault="00E23567">
      <w:pPr>
        <w:pStyle w:val="af1"/>
        <w:rPr>
          <w:rtl/>
        </w:rPr>
      </w:pPr>
      <w:r>
        <w:rPr>
          <w:rtl/>
        </w:rPr>
        <w:t>היו"ר ראובן ריבלין:</w:t>
      </w:r>
    </w:p>
    <w:p w14:paraId="326855D9" w14:textId="77777777" w:rsidR="00000000" w:rsidRDefault="00E23567">
      <w:pPr>
        <w:pStyle w:val="a0"/>
        <w:rPr>
          <w:rtl/>
        </w:rPr>
      </w:pPr>
    </w:p>
    <w:p w14:paraId="67B2460A" w14:textId="77777777" w:rsidR="00000000" w:rsidRDefault="00E23567">
      <w:pPr>
        <w:pStyle w:val="a0"/>
        <w:rPr>
          <w:rFonts w:hint="cs"/>
          <w:rtl/>
        </w:rPr>
      </w:pPr>
      <w:r>
        <w:rPr>
          <w:rFonts w:hint="cs"/>
          <w:rtl/>
        </w:rPr>
        <w:t>חבר הכנסת טלב אלסאנע. חבר הכנסת טלב אלסאנע, אדוני שוכח שכבר כל מכסת - - -</w:t>
      </w:r>
    </w:p>
    <w:p w14:paraId="3D35D02A" w14:textId="77777777" w:rsidR="00000000" w:rsidRDefault="00E23567">
      <w:pPr>
        <w:pStyle w:val="af0"/>
        <w:rPr>
          <w:rtl/>
        </w:rPr>
      </w:pPr>
      <w:r>
        <w:rPr>
          <w:rtl/>
        </w:rPr>
        <w:br/>
        <w:t>טלב אלסאנע (רע"ם):</w:t>
      </w:r>
    </w:p>
    <w:p w14:paraId="547FAFA0" w14:textId="77777777" w:rsidR="00000000" w:rsidRDefault="00E23567">
      <w:pPr>
        <w:pStyle w:val="a0"/>
        <w:rPr>
          <w:rtl/>
        </w:rPr>
      </w:pPr>
    </w:p>
    <w:p w14:paraId="41817B32" w14:textId="77777777" w:rsidR="00000000" w:rsidRDefault="00E23567">
      <w:pPr>
        <w:pStyle w:val="a0"/>
        <w:rPr>
          <w:rFonts w:hint="cs"/>
          <w:rtl/>
        </w:rPr>
      </w:pPr>
      <w:r>
        <w:rPr>
          <w:rFonts w:hint="cs"/>
          <w:rtl/>
        </w:rPr>
        <w:t>- - -</w:t>
      </w:r>
    </w:p>
    <w:p w14:paraId="1F60007D" w14:textId="77777777" w:rsidR="00000000" w:rsidRDefault="00E23567">
      <w:pPr>
        <w:pStyle w:val="af1"/>
        <w:rPr>
          <w:rtl/>
        </w:rPr>
      </w:pPr>
      <w:r>
        <w:rPr>
          <w:rtl/>
        </w:rPr>
        <w:br/>
        <w:t>היו"ר ראובן ריבלין:</w:t>
      </w:r>
    </w:p>
    <w:p w14:paraId="40FF6E49" w14:textId="77777777" w:rsidR="00000000" w:rsidRDefault="00E23567">
      <w:pPr>
        <w:pStyle w:val="a0"/>
        <w:rPr>
          <w:rtl/>
        </w:rPr>
      </w:pPr>
    </w:p>
    <w:p w14:paraId="2236CD2C" w14:textId="77777777" w:rsidR="00000000" w:rsidRDefault="00E23567">
      <w:pPr>
        <w:pStyle w:val="a0"/>
        <w:rPr>
          <w:rFonts w:hint="cs"/>
          <w:rtl/>
        </w:rPr>
      </w:pPr>
      <w:r>
        <w:rPr>
          <w:rFonts w:hint="cs"/>
          <w:rtl/>
        </w:rPr>
        <w:t>חבר הכנסת טלב אלסאנע, אני קו</w:t>
      </w:r>
      <w:r>
        <w:rPr>
          <w:rFonts w:hint="cs"/>
          <w:rtl/>
        </w:rPr>
        <w:t xml:space="preserve">רא אותך לסדר פעם שנייה. </w:t>
      </w:r>
    </w:p>
    <w:p w14:paraId="2B69E4FB" w14:textId="77777777" w:rsidR="00000000" w:rsidRDefault="00E23567">
      <w:pPr>
        <w:pStyle w:val="af0"/>
        <w:rPr>
          <w:rtl/>
        </w:rPr>
      </w:pPr>
      <w:r>
        <w:rPr>
          <w:rtl/>
        </w:rPr>
        <w:br/>
        <w:t>קריאות:</w:t>
      </w:r>
    </w:p>
    <w:p w14:paraId="18823C6A" w14:textId="77777777" w:rsidR="00000000" w:rsidRDefault="00E23567">
      <w:pPr>
        <w:pStyle w:val="a0"/>
        <w:rPr>
          <w:rtl/>
        </w:rPr>
      </w:pPr>
    </w:p>
    <w:p w14:paraId="57547012" w14:textId="77777777" w:rsidR="00000000" w:rsidRDefault="00E23567">
      <w:pPr>
        <w:pStyle w:val="a0"/>
        <w:rPr>
          <w:rFonts w:hint="cs"/>
          <w:rtl/>
        </w:rPr>
      </w:pPr>
      <w:r>
        <w:rPr>
          <w:rFonts w:hint="cs"/>
          <w:rtl/>
        </w:rPr>
        <w:t>- - -</w:t>
      </w:r>
    </w:p>
    <w:p w14:paraId="5D5C39E7" w14:textId="77777777" w:rsidR="00000000" w:rsidRDefault="00E23567">
      <w:pPr>
        <w:pStyle w:val="-"/>
        <w:rPr>
          <w:rtl/>
        </w:rPr>
      </w:pPr>
      <w:r>
        <w:rPr>
          <w:rtl/>
        </w:rPr>
        <w:br/>
      </w:r>
      <w:bookmarkStart w:id="228" w:name="FS000000467T11_02_2004_16_09_29C"/>
      <w:bookmarkEnd w:id="228"/>
      <w:r>
        <w:rPr>
          <w:rtl/>
        </w:rPr>
        <w:t>השר לביטחון פנים צחי הנגבי:</w:t>
      </w:r>
    </w:p>
    <w:p w14:paraId="36264B2E" w14:textId="77777777" w:rsidR="00000000" w:rsidRDefault="00E23567">
      <w:pPr>
        <w:pStyle w:val="a0"/>
        <w:rPr>
          <w:rtl/>
        </w:rPr>
      </w:pPr>
    </w:p>
    <w:p w14:paraId="761EEBA4" w14:textId="77777777" w:rsidR="00000000" w:rsidRDefault="00E23567">
      <w:pPr>
        <w:pStyle w:val="a0"/>
        <w:rPr>
          <w:rFonts w:hint="cs"/>
          <w:rtl/>
        </w:rPr>
      </w:pPr>
      <w:r>
        <w:rPr>
          <w:rFonts w:hint="cs"/>
          <w:rtl/>
        </w:rPr>
        <w:t xml:space="preserve">זה לא מדאיג אותך - - - רוצה להתנתק. </w:t>
      </w:r>
    </w:p>
    <w:p w14:paraId="1B42DACE" w14:textId="77777777" w:rsidR="00000000" w:rsidRDefault="00E23567">
      <w:pPr>
        <w:pStyle w:val="af0"/>
        <w:rPr>
          <w:rtl/>
        </w:rPr>
      </w:pPr>
      <w:r>
        <w:rPr>
          <w:rtl/>
        </w:rPr>
        <w:br/>
        <w:t>טלב אלסאנע (רע"ם):</w:t>
      </w:r>
    </w:p>
    <w:p w14:paraId="6ED0DDC9" w14:textId="77777777" w:rsidR="00000000" w:rsidRDefault="00E23567">
      <w:pPr>
        <w:pStyle w:val="a0"/>
        <w:rPr>
          <w:rtl/>
        </w:rPr>
      </w:pPr>
    </w:p>
    <w:p w14:paraId="5DD956C3" w14:textId="77777777" w:rsidR="00000000" w:rsidRDefault="00E23567">
      <w:pPr>
        <w:pStyle w:val="a0"/>
        <w:rPr>
          <w:rFonts w:hint="cs"/>
          <w:rtl/>
        </w:rPr>
      </w:pPr>
      <w:r>
        <w:rPr>
          <w:rFonts w:hint="cs"/>
          <w:rtl/>
        </w:rPr>
        <w:t>- - - במהירות - - -</w:t>
      </w:r>
    </w:p>
    <w:p w14:paraId="75E262A9" w14:textId="77777777" w:rsidR="00000000" w:rsidRDefault="00E23567">
      <w:pPr>
        <w:pStyle w:val="af1"/>
        <w:rPr>
          <w:rtl/>
        </w:rPr>
      </w:pPr>
      <w:r>
        <w:rPr>
          <w:rtl/>
        </w:rPr>
        <w:br/>
        <w:t>היו"ר ראובן ריבלין:</w:t>
      </w:r>
    </w:p>
    <w:p w14:paraId="08EFD5D9" w14:textId="77777777" w:rsidR="00000000" w:rsidRDefault="00E23567">
      <w:pPr>
        <w:pStyle w:val="a0"/>
        <w:rPr>
          <w:rFonts w:hint="cs"/>
          <w:rtl/>
        </w:rPr>
      </w:pPr>
    </w:p>
    <w:p w14:paraId="73EBA166" w14:textId="77777777" w:rsidR="00000000" w:rsidRDefault="00E23567">
      <w:pPr>
        <w:pStyle w:val="a0"/>
        <w:rPr>
          <w:rFonts w:hint="cs"/>
          <w:rtl/>
        </w:rPr>
      </w:pPr>
      <w:r>
        <w:rPr>
          <w:rFonts w:hint="cs"/>
          <w:rtl/>
        </w:rPr>
        <w:t xml:space="preserve">הראשונה כבר היתה מזמן. </w:t>
      </w:r>
    </w:p>
    <w:p w14:paraId="319BAF68" w14:textId="77777777" w:rsidR="00000000" w:rsidRDefault="00E23567">
      <w:pPr>
        <w:pStyle w:val="-"/>
        <w:rPr>
          <w:rtl/>
        </w:rPr>
      </w:pPr>
      <w:r>
        <w:rPr>
          <w:rtl/>
        </w:rPr>
        <w:br/>
      </w:r>
      <w:bookmarkStart w:id="229" w:name="FS000000467T11_02_2004_16_10_49C"/>
      <w:bookmarkEnd w:id="229"/>
      <w:r>
        <w:rPr>
          <w:rtl/>
        </w:rPr>
        <w:t>השר לביטחון פנים צחי הנגבי:</w:t>
      </w:r>
    </w:p>
    <w:p w14:paraId="3CA4EB3E" w14:textId="77777777" w:rsidR="00000000" w:rsidRDefault="00E23567">
      <w:pPr>
        <w:pStyle w:val="a0"/>
        <w:rPr>
          <w:rtl/>
        </w:rPr>
      </w:pPr>
    </w:p>
    <w:p w14:paraId="1DE187C9" w14:textId="77777777" w:rsidR="00000000" w:rsidRDefault="00E23567">
      <w:pPr>
        <w:pStyle w:val="a0"/>
        <w:rPr>
          <w:rFonts w:hint="cs"/>
          <w:rtl/>
        </w:rPr>
      </w:pPr>
      <w:r>
        <w:rPr>
          <w:rFonts w:hint="cs"/>
          <w:rtl/>
        </w:rPr>
        <w:t>השחיקה, אדוני היושב-ראש, באכיפת</w:t>
      </w:r>
      <w:r>
        <w:rPr>
          <w:rFonts w:hint="cs"/>
          <w:rtl/>
        </w:rPr>
        <w:t xml:space="preserve"> החוק באה לידי ביטוי לא רק במובן הפילוסופי של מדינת חוק וכו' וכו', אלא היא מביאה לפגיעה בלתי הפיכה במשאבי הקרקע, באיכות החיים, בבטיחות הציבור. </w:t>
      </w:r>
    </w:p>
    <w:p w14:paraId="7022F0D3" w14:textId="77777777" w:rsidR="00000000" w:rsidRDefault="00E23567">
      <w:pPr>
        <w:pStyle w:val="a0"/>
        <w:rPr>
          <w:rFonts w:hint="cs"/>
          <w:rtl/>
        </w:rPr>
      </w:pPr>
    </w:p>
    <w:p w14:paraId="077DC172" w14:textId="77777777" w:rsidR="00000000" w:rsidRDefault="00E23567">
      <w:pPr>
        <w:pStyle w:val="a0"/>
        <w:rPr>
          <w:rFonts w:hint="cs"/>
          <w:rtl/>
        </w:rPr>
      </w:pPr>
      <w:r>
        <w:rPr>
          <w:rFonts w:hint="cs"/>
          <w:rtl/>
        </w:rPr>
        <w:t>אנחנו רואים אילו שימושי קרקע נעשים היום באזורים בנגב, שלא יועדו לכך, והדבר מכביד על התשתיות הקיימות עד כדי קריס</w:t>
      </w:r>
      <w:r>
        <w:rPr>
          <w:rFonts w:hint="cs"/>
          <w:rtl/>
        </w:rPr>
        <w:t xml:space="preserve">ה. והתוצאה המעשית היא שהתופעה מעשירה עבריינים על חשבון הקופה הציבורית, בהיקפים עצומים. </w:t>
      </w:r>
    </w:p>
    <w:p w14:paraId="7E72F060" w14:textId="77777777" w:rsidR="00000000" w:rsidRDefault="00E23567">
      <w:pPr>
        <w:pStyle w:val="a0"/>
        <w:rPr>
          <w:rFonts w:hint="cs"/>
          <w:rtl/>
        </w:rPr>
      </w:pPr>
    </w:p>
    <w:p w14:paraId="1A7C9B66" w14:textId="77777777" w:rsidR="00000000" w:rsidRDefault="00E23567">
      <w:pPr>
        <w:pStyle w:val="a0"/>
        <w:rPr>
          <w:rFonts w:hint="cs"/>
          <w:rtl/>
        </w:rPr>
      </w:pPr>
      <w:r>
        <w:rPr>
          <w:rFonts w:hint="cs"/>
          <w:rtl/>
        </w:rPr>
        <w:t xml:space="preserve">מדינת ישראל בעניין הזה אכן נרדמה, אבל הממשלה הנוכחית לפני חודשים מספר - אכן בחודש מרס, כפי שהזכירה חברת הכנסת רוחמה אברהם - מצאה לנכון לקום ולעשות מעשה. </w:t>
      </w:r>
    </w:p>
    <w:p w14:paraId="396249BC" w14:textId="77777777" w:rsidR="00000000" w:rsidRDefault="00E23567">
      <w:pPr>
        <w:pStyle w:val="a0"/>
        <w:rPr>
          <w:rFonts w:hint="cs"/>
          <w:rtl/>
        </w:rPr>
      </w:pPr>
    </w:p>
    <w:p w14:paraId="0AB3752F" w14:textId="77777777" w:rsidR="00000000" w:rsidRDefault="00E23567">
      <w:pPr>
        <w:pStyle w:val="a0"/>
        <w:rPr>
          <w:rFonts w:hint="cs"/>
          <w:rtl/>
        </w:rPr>
      </w:pPr>
      <w:r>
        <w:rPr>
          <w:rFonts w:hint="cs"/>
          <w:rtl/>
        </w:rPr>
        <w:t xml:space="preserve">הייתי מבקש, </w:t>
      </w:r>
      <w:r>
        <w:rPr>
          <w:rFonts w:hint="cs"/>
          <w:rtl/>
        </w:rPr>
        <w:t xml:space="preserve">אם אפשר, להגן קצת על השקט כאן. </w:t>
      </w:r>
    </w:p>
    <w:p w14:paraId="21A35548" w14:textId="77777777" w:rsidR="00000000" w:rsidRDefault="00E23567">
      <w:pPr>
        <w:pStyle w:val="af1"/>
        <w:rPr>
          <w:rtl/>
        </w:rPr>
      </w:pPr>
      <w:r>
        <w:rPr>
          <w:rtl/>
        </w:rPr>
        <w:br/>
        <w:t>היו"ר ראובן ריבלין:</w:t>
      </w:r>
    </w:p>
    <w:p w14:paraId="120B7065" w14:textId="77777777" w:rsidR="00000000" w:rsidRDefault="00E23567">
      <w:pPr>
        <w:pStyle w:val="a0"/>
        <w:rPr>
          <w:rtl/>
        </w:rPr>
      </w:pPr>
    </w:p>
    <w:p w14:paraId="5BE37FDF" w14:textId="77777777" w:rsidR="00000000" w:rsidRDefault="00E23567">
      <w:pPr>
        <w:pStyle w:val="a0"/>
        <w:rPr>
          <w:rFonts w:hint="cs"/>
          <w:rtl/>
        </w:rPr>
      </w:pPr>
      <w:r>
        <w:rPr>
          <w:rFonts w:hint="cs"/>
          <w:rtl/>
        </w:rPr>
        <w:t xml:space="preserve">חבר הכנסת אפללו, אתה מאוד מפריע לשר לביטחון פנים. </w:t>
      </w:r>
    </w:p>
    <w:p w14:paraId="41AD7C28" w14:textId="77777777" w:rsidR="00000000" w:rsidRDefault="00E23567">
      <w:pPr>
        <w:pStyle w:val="af0"/>
        <w:rPr>
          <w:rtl/>
        </w:rPr>
      </w:pPr>
      <w:r>
        <w:rPr>
          <w:rtl/>
        </w:rPr>
        <w:br/>
        <w:t>אהוד יתום (הליכוד):</w:t>
      </w:r>
    </w:p>
    <w:p w14:paraId="3780E4D2" w14:textId="77777777" w:rsidR="00000000" w:rsidRDefault="00E23567">
      <w:pPr>
        <w:pStyle w:val="a0"/>
        <w:rPr>
          <w:rtl/>
        </w:rPr>
      </w:pPr>
    </w:p>
    <w:p w14:paraId="66D72168" w14:textId="77777777" w:rsidR="00000000" w:rsidRDefault="00E23567">
      <w:pPr>
        <w:pStyle w:val="a0"/>
        <w:rPr>
          <w:rFonts w:hint="cs"/>
          <w:rtl/>
        </w:rPr>
      </w:pPr>
      <w:r>
        <w:rPr>
          <w:rFonts w:hint="cs"/>
          <w:rtl/>
        </w:rPr>
        <w:t xml:space="preserve">אני אשם. </w:t>
      </w:r>
    </w:p>
    <w:p w14:paraId="662979CE" w14:textId="77777777" w:rsidR="00000000" w:rsidRDefault="00E23567">
      <w:pPr>
        <w:pStyle w:val="af1"/>
        <w:rPr>
          <w:rtl/>
        </w:rPr>
      </w:pPr>
      <w:r>
        <w:rPr>
          <w:rtl/>
        </w:rPr>
        <w:br/>
        <w:t>היו"ר ראובן ריבלין:</w:t>
      </w:r>
    </w:p>
    <w:p w14:paraId="6032CAAC" w14:textId="77777777" w:rsidR="00000000" w:rsidRDefault="00E23567">
      <w:pPr>
        <w:pStyle w:val="a0"/>
        <w:rPr>
          <w:rtl/>
        </w:rPr>
      </w:pPr>
    </w:p>
    <w:p w14:paraId="17960579" w14:textId="77777777" w:rsidR="00000000" w:rsidRDefault="00E23567">
      <w:pPr>
        <w:pStyle w:val="a0"/>
        <w:rPr>
          <w:rFonts w:hint="cs"/>
          <w:rtl/>
        </w:rPr>
      </w:pPr>
      <w:r>
        <w:rPr>
          <w:rFonts w:hint="cs"/>
          <w:rtl/>
        </w:rPr>
        <w:t>אז אני מבקש מחבר הכנסת יתום לא לעזור לאפללו להפריע לשר.</w:t>
      </w:r>
    </w:p>
    <w:p w14:paraId="715CB664" w14:textId="77777777" w:rsidR="00000000" w:rsidRDefault="00E23567">
      <w:pPr>
        <w:pStyle w:val="-"/>
        <w:rPr>
          <w:rtl/>
        </w:rPr>
      </w:pPr>
      <w:r>
        <w:rPr>
          <w:rtl/>
        </w:rPr>
        <w:br/>
      </w:r>
      <w:bookmarkStart w:id="230" w:name="FS000000467T11_02_2004_16_13_57C"/>
      <w:bookmarkEnd w:id="230"/>
      <w:r>
        <w:rPr>
          <w:rtl/>
        </w:rPr>
        <w:t>השר לביטחון פנים צחי הנגבי:</w:t>
      </w:r>
    </w:p>
    <w:p w14:paraId="0CCE0674" w14:textId="77777777" w:rsidR="00000000" w:rsidRDefault="00E23567">
      <w:pPr>
        <w:pStyle w:val="a0"/>
        <w:rPr>
          <w:rtl/>
        </w:rPr>
      </w:pPr>
    </w:p>
    <w:p w14:paraId="56DA47D0" w14:textId="77777777" w:rsidR="00000000" w:rsidRDefault="00E23567">
      <w:pPr>
        <w:pStyle w:val="a0"/>
        <w:rPr>
          <w:rFonts w:hint="cs"/>
          <w:rtl/>
        </w:rPr>
      </w:pPr>
      <w:r>
        <w:rPr>
          <w:rFonts w:hint="cs"/>
          <w:rtl/>
        </w:rPr>
        <w:t>הממשלה החלי</w:t>
      </w:r>
      <w:r>
        <w:rPr>
          <w:rFonts w:hint="cs"/>
          <w:rtl/>
        </w:rPr>
        <w:t>טה במרס בשנה שעברה לרכז את כל פעילות האכיפה תחת קורת-גג מיניסטריאלית אחת, וזאת מן הטעם שעד אז, ונכון להיום, לצערי, עדיין שלושה גופי אכיפה - חבר הכנסת בר-און, אתה מכיר את הנושא היטב, עזרת לנו בנושא הזה - שלושת גופי האכיפה הקיימים מתחרים זה בזה, נאבקים על או</w:t>
      </w:r>
      <w:r>
        <w:rPr>
          <w:rFonts w:hint="cs"/>
          <w:rtl/>
        </w:rPr>
        <w:t>תם תקציבים דלים, ולמעשה אפשר לומר גם מכשילים זה את זה: היחידה לפיקוח בשטחים הפתוחים - שקרויה "הסיירת הירוקה", היחידה הארצית לפיקוח על הבנייה במשרד הפנים ואגף הפיקוח במינהל מקרקעי ישראל. הממשלה החליטה, ששלושת הגופים האלה ישתלבו יחד בתוך רשות לאומית ארצית אח</w:t>
      </w:r>
      <w:r>
        <w:rPr>
          <w:rFonts w:hint="cs"/>
          <w:rtl/>
        </w:rPr>
        <w:t xml:space="preserve">ת לאכיפה, וזו תיכון במשרד לביטחון הפנים, מתוך מחויבות לרכז, לייעל ולחזק את מערכת האכיפה הקיימת על חוקי התכנון והבנייה ולסכל בכל האמצעים שהחוק מאפשר לנו שימוש שלא כדין במקרקעי ציבור. </w:t>
      </w:r>
    </w:p>
    <w:p w14:paraId="0F01CED5" w14:textId="77777777" w:rsidR="00000000" w:rsidRDefault="00E23567">
      <w:pPr>
        <w:pStyle w:val="a0"/>
        <w:rPr>
          <w:rFonts w:hint="cs"/>
          <w:rtl/>
        </w:rPr>
      </w:pPr>
    </w:p>
    <w:p w14:paraId="536873CE" w14:textId="77777777" w:rsidR="00000000" w:rsidRDefault="00E23567">
      <w:pPr>
        <w:pStyle w:val="a0"/>
        <w:rPr>
          <w:rFonts w:hint="cs"/>
          <w:rtl/>
        </w:rPr>
      </w:pPr>
      <w:r>
        <w:rPr>
          <w:rFonts w:hint="cs"/>
          <w:rtl/>
        </w:rPr>
        <w:t>ההחלטה הזאת נתקבלה במקביל להחלטה חשובה אחרת שנפלה בוועדת השרים לענייני ה</w:t>
      </w:r>
      <w:r>
        <w:rPr>
          <w:rFonts w:hint="cs"/>
          <w:rtl/>
        </w:rPr>
        <w:t>מגזר הערבי בספטמבר 2003 - החלטה מאוד מקיפה בנושא המגזר הבדואי בנגב - שמטרתה לכונן, מעבר לשבעת היישובים הקיימים היום לציבור הבדואי בנגב, עוד יישובים, כדי לא רק להשתמש במקל האכיפה, אלא גם להשתמש בגזר התשתיות הראויות וההשקעה הציבורית הראויה. מדובר על השקעה של</w:t>
      </w:r>
      <w:r>
        <w:rPr>
          <w:rFonts w:hint="cs"/>
          <w:rtl/>
        </w:rPr>
        <w:t xml:space="preserve"> למעלה ממיליארד שקלים לטובת הקמת יישובי קבע ועל הפסקתו של מצב כואב, מתסכל, מקפח, שבו רבבות מאזרחי ישראל והציבור הבדואי חיים זה שנים רבות בתשתיות לא תשתיות, לעתים ללא המשאבים האלמנטריים שזכאים להם אזרחי המדינה. </w:t>
      </w:r>
    </w:p>
    <w:p w14:paraId="692F890A" w14:textId="77777777" w:rsidR="00000000" w:rsidRDefault="00E23567">
      <w:pPr>
        <w:pStyle w:val="a0"/>
        <w:rPr>
          <w:rFonts w:hint="cs"/>
          <w:rtl/>
        </w:rPr>
      </w:pPr>
    </w:p>
    <w:p w14:paraId="5FA9315A" w14:textId="77777777" w:rsidR="00000000" w:rsidRDefault="00E23567">
      <w:pPr>
        <w:pStyle w:val="af0"/>
        <w:rPr>
          <w:rtl/>
        </w:rPr>
      </w:pPr>
      <w:r>
        <w:rPr>
          <w:rFonts w:hint="eastAsia"/>
          <w:rtl/>
        </w:rPr>
        <w:t>נעמי</w:t>
      </w:r>
      <w:r>
        <w:rPr>
          <w:rtl/>
        </w:rPr>
        <w:t xml:space="preserve"> בלומנטל (הליכוד):</w:t>
      </w:r>
    </w:p>
    <w:p w14:paraId="78D73909" w14:textId="77777777" w:rsidR="00000000" w:rsidRDefault="00E23567">
      <w:pPr>
        <w:pStyle w:val="a0"/>
        <w:rPr>
          <w:rFonts w:hint="cs"/>
          <w:rtl/>
        </w:rPr>
      </w:pPr>
    </w:p>
    <w:p w14:paraId="73B40B52" w14:textId="77777777" w:rsidR="00000000" w:rsidRDefault="00E23567">
      <w:pPr>
        <w:pStyle w:val="a0"/>
        <w:rPr>
          <w:rFonts w:hint="cs"/>
          <w:rtl/>
        </w:rPr>
      </w:pPr>
      <w:r>
        <w:rPr>
          <w:rFonts w:hint="cs"/>
          <w:rtl/>
        </w:rPr>
        <w:t xml:space="preserve">כבוד השר, איזה משרד </w:t>
      </w:r>
      <w:r>
        <w:rPr>
          <w:rFonts w:hint="cs"/>
          <w:rtl/>
        </w:rPr>
        <w:t>ממשלתי אחראי על הנושא הזה של התשתיות?</w:t>
      </w:r>
    </w:p>
    <w:p w14:paraId="5D234F22" w14:textId="77777777" w:rsidR="00000000" w:rsidRDefault="00E23567">
      <w:pPr>
        <w:pStyle w:val="a0"/>
        <w:rPr>
          <w:rFonts w:hint="cs"/>
          <w:rtl/>
        </w:rPr>
      </w:pPr>
    </w:p>
    <w:p w14:paraId="2E9FBF6B" w14:textId="77777777" w:rsidR="00000000" w:rsidRDefault="00E23567">
      <w:pPr>
        <w:pStyle w:val="-"/>
        <w:rPr>
          <w:rtl/>
        </w:rPr>
      </w:pPr>
      <w:bookmarkStart w:id="231" w:name="FS000000467T11_02_2004_15_30_24C"/>
      <w:bookmarkEnd w:id="231"/>
      <w:r>
        <w:rPr>
          <w:rtl/>
        </w:rPr>
        <w:t>השר לביטחון פנים צחי הנגבי:</w:t>
      </w:r>
    </w:p>
    <w:p w14:paraId="417F2D35" w14:textId="77777777" w:rsidR="00000000" w:rsidRDefault="00E23567">
      <w:pPr>
        <w:pStyle w:val="a0"/>
        <w:rPr>
          <w:rtl/>
        </w:rPr>
      </w:pPr>
    </w:p>
    <w:p w14:paraId="46F63314" w14:textId="77777777" w:rsidR="00000000" w:rsidRDefault="00E23567">
      <w:pPr>
        <w:pStyle w:val="a0"/>
        <w:rPr>
          <w:rFonts w:hint="cs"/>
          <w:rtl/>
        </w:rPr>
      </w:pPr>
      <w:r>
        <w:rPr>
          <w:rFonts w:hint="cs"/>
          <w:rtl/>
        </w:rPr>
        <w:t xml:space="preserve">מי שמופקד על הנושא מטעם ראש הממשלה הוא השר אולמרט, ממלא-מקומו, שהוא קיבל על עצמו את האחריות לבצע את החלטת הממשלה הזאת, החלטת ממשלה מס' 881. </w:t>
      </w:r>
    </w:p>
    <w:p w14:paraId="6E126486" w14:textId="77777777" w:rsidR="00000000" w:rsidRDefault="00E23567">
      <w:pPr>
        <w:pStyle w:val="a0"/>
        <w:rPr>
          <w:rFonts w:hint="cs"/>
          <w:rtl/>
        </w:rPr>
      </w:pPr>
    </w:p>
    <w:p w14:paraId="52A755D9" w14:textId="77777777" w:rsidR="00000000" w:rsidRDefault="00E23567">
      <w:pPr>
        <w:pStyle w:val="af1"/>
        <w:rPr>
          <w:rtl/>
        </w:rPr>
      </w:pPr>
      <w:r>
        <w:rPr>
          <w:rtl/>
        </w:rPr>
        <w:t>היו"ר ראובן ריבלין:</w:t>
      </w:r>
    </w:p>
    <w:p w14:paraId="789558B2" w14:textId="77777777" w:rsidR="00000000" w:rsidRDefault="00E23567">
      <w:pPr>
        <w:pStyle w:val="a0"/>
        <w:rPr>
          <w:rtl/>
        </w:rPr>
      </w:pPr>
    </w:p>
    <w:p w14:paraId="14788FF7" w14:textId="77777777" w:rsidR="00000000" w:rsidRDefault="00E23567">
      <w:pPr>
        <w:pStyle w:val="a0"/>
        <w:rPr>
          <w:rFonts w:hint="cs"/>
          <w:rtl/>
        </w:rPr>
      </w:pPr>
      <w:r>
        <w:rPr>
          <w:rFonts w:hint="cs"/>
          <w:rtl/>
        </w:rPr>
        <w:t>אני רק לא מבין, האם אדוני</w:t>
      </w:r>
      <w:r>
        <w:rPr>
          <w:rFonts w:hint="cs"/>
          <w:rtl/>
        </w:rPr>
        <w:t xml:space="preserve"> מסכים שאנחנו נקים ועדת חקירה שתחקור מדוע אולמרט לא מבצע, מדוע קודמיו לא ביצעו; האם אדוני מסכים שוועדת חקירה פרלמנטרית תדון בנושא זה ותחקור אותו? הממשלה חייבת לתת לי תשובה. אנחנו צריכים אחר כך לקיים אותה. הממשלה, אולי אין לה עמדה בעניין זה? כי מה שהכנסת מב</w:t>
      </w:r>
      <w:r>
        <w:rPr>
          <w:rFonts w:hint="cs"/>
          <w:rtl/>
        </w:rPr>
        <w:t>קשת ומה שחברת הכנסת רוחמה אברהם מבקשת, למיטב הבנתי, והבנתי לא מעטה בעניין זה, זה לחקור מדוע יש השתלטות בלתי חוקית. מי אחראי לשלטון החוק? מי אחראי למצב שבו אנחנו נמנע השתלטות? רק הממשלה, זאת אומרת היא מבקשת מאתנו להקים ועדת חקירה, שתחקור מדוע הממשלה לא עושה</w:t>
      </w:r>
      <w:r>
        <w:rPr>
          <w:rFonts w:hint="cs"/>
          <w:rtl/>
        </w:rPr>
        <w:t xml:space="preserve"> את כל מה שצריך כדי למנוע דברים כאלה. </w:t>
      </w:r>
    </w:p>
    <w:p w14:paraId="7037AE66" w14:textId="77777777" w:rsidR="00000000" w:rsidRDefault="00E23567">
      <w:pPr>
        <w:pStyle w:val="a0"/>
        <w:rPr>
          <w:rFonts w:hint="cs"/>
          <w:rtl/>
        </w:rPr>
      </w:pPr>
    </w:p>
    <w:p w14:paraId="232A7DB0" w14:textId="77777777" w:rsidR="00000000" w:rsidRDefault="00E23567">
      <w:pPr>
        <w:pStyle w:val="af0"/>
        <w:rPr>
          <w:rtl/>
        </w:rPr>
      </w:pPr>
      <w:r>
        <w:rPr>
          <w:rFonts w:hint="eastAsia"/>
          <w:rtl/>
        </w:rPr>
        <w:t>יעקב</w:t>
      </w:r>
      <w:r>
        <w:rPr>
          <w:rtl/>
        </w:rPr>
        <w:t xml:space="preserve"> אדרי (הליכוד):</w:t>
      </w:r>
    </w:p>
    <w:p w14:paraId="30247B84" w14:textId="77777777" w:rsidR="00000000" w:rsidRDefault="00E23567">
      <w:pPr>
        <w:pStyle w:val="a0"/>
        <w:rPr>
          <w:rFonts w:hint="cs"/>
          <w:rtl/>
        </w:rPr>
      </w:pPr>
    </w:p>
    <w:p w14:paraId="02A341BC" w14:textId="77777777" w:rsidR="00000000" w:rsidRDefault="00E23567">
      <w:pPr>
        <w:pStyle w:val="a0"/>
        <w:rPr>
          <w:rFonts w:hint="cs"/>
          <w:rtl/>
        </w:rPr>
      </w:pPr>
      <w:r>
        <w:rPr>
          <w:rFonts w:hint="cs"/>
          <w:rtl/>
        </w:rPr>
        <w:t xml:space="preserve">כל הממשלות. </w:t>
      </w:r>
    </w:p>
    <w:p w14:paraId="4C1D8769" w14:textId="77777777" w:rsidR="00000000" w:rsidRDefault="00E23567">
      <w:pPr>
        <w:pStyle w:val="a0"/>
        <w:rPr>
          <w:rFonts w:hint="cs"/>
          <w:rtl/>
        </w:rPr>
      </w:pPr>
    </w:p>
    <w:p w14:paraId="23E0B73E" w14:textId="77777777" w:rsidR="00000000" w:rsidRDefault="00E23567">
      <w:pPr>
        <w:pStyle w:val="af1"/>
        <w:rPr>
          <w:rtl/>
        </w:rPr>
      </w:pPr>
      <w:r>
        <w:rPr>
          <w:rtl/>
        </w:rPr>
        <w:t>היו"ר ראובן ריבלין:</w:t>
      </w:r>
    </w:p>
    <w:p w14:paraId="7EE285CF" w14:textId="77777777" w:rsidR="00000000" w:rsidRDefault="00E23567">
      <w:pPr>
        <w:pStyle w:val="a0"/>
        <w:rPr>
          <w:rtl/>
        </w:rPr>
      </w:pPr>
    </w:p>
    <w:p w14:paraId="5334508E" w14:textId="77777777" w:rsidR="00000000" w:rsidRDefault="00E23567">
      <w:pPr>
        <w:pStyle w:val="a0"/>
        <w:rPr>
          <w:rFonts w:hint="cs"/>
          <w:rtl/>
        </w:rPr>
      </w:pPr>
      <w:r>
        <w:rPr>
          <w:rFonts w:hint="cs"/>
          <w:rtl/>
        </w:rPr>
        <w:t>בסדר, כל הממשלות. אני לא מבין, מה זאת ועדת חקירה? ועדת חקירה פרלמנטרית זה אמצעי, זה מכשיר בידי הפרלמנט. מה, אנחנו עושים צחוק מהעבודה? איזו ועדת חקירה, לממשלה? ב</w:t>
      </w:r>
      <w:r>
        <w:rPr>
          <w:rFonts w:hint="cs"/>
          <w:rtl/>
        </w:rPr>
        <w:t>בקשה, תאמרו ועדת חקירה, מדוע הממשלה הזאת וקודמותיה לא עשו זאת. מה אומר השר? שהיתה הצעת ההחלטה הזאת והצעת ההחלטה הזאת, ואנחנו בודקים ויש לנו בעיות, מה יאמרו לכם?</w:t>
      </w:r>
    </w:p>
    <w:p w14:paraId="19034941" w14:textId="77777777" w:rsidR="00000000" w:rsidRDefault="00E23567">
      <w:pPr>
        <w:pStyle w:val="a0"/>
        <w:rPr>
          <w:rtl/>
        </w:rPr>
      </w:pPr>
    </w:p>
    <w:p w14:paraId="2E1E0B25" w14:textId="77777777" w:rsidR="00000000" w:rsidRDefault="00E23567">
      <w:pPr>
        <w:pStyle w:val="a0"/>
        <w:rPr>
          <w:rFonts w:hint="cs"/>
          <w:rtl/>
        </w:rPr>
      </w:pPr>
    </w:p>
    <w:p w14:paraId="519E5DB0" w14:textId="77777777" w:rsidR="00000000" w:rsidRDefault="00E23567">
      <w:pPr>
        <w:pStyle w:val="-"/>
        <w:rPr>
          <w:rtl/>
        </w:rPr>
      </w:pPr>
      <w:bookmarkStart w:id="232" w:name="FS000000467T11_02_2004_15_32_01C"/>
      <w:bookmarkEnd w:id="232"/>
      <w:r>
        <w:rPr>
          <w:rtl/>
        </w:rPr>
        <w:t>השר לביטחון פנים צחי הנגבי:</w:t>
      </w:r>
    </w:p>
    <w:p w14:paraId="437CFB35" w14:textId="77777777" w:rsidR="00000000" w:rsidRDefault="00E23567">
      <w:pPr>
        <w:pStyle w:val="a0"/>
        <w:rPr>
          <w:rtl/>
        </w:rPr>
      </w:pPr>
    </w:p>
    <w:p w14:paraId="2CBE0B07" w14:textId="77777777" w:rsidR="00000000" w:rsidRDefault="00E23567">
      <w:pPr>
        <w:pStyle w:val="a0"/>
        <w:rPr>
          <w:rFonts w:hint="cs"/>
          <w:rtl/>
        </w:rPr>
      </w:pPr>
      <w:r>
        <w:rPr>
          <w:rFonts w:hint="cs"/>
          <w:rtl/>
        </w:rPr>
        <w:t>ראשית, אדוני היושב-ראש, אני הבנתי שהשר אולמרט משום-מה איננו בארץ</w:t>
      </w:r>
      <w:r>
        <w:rPr>
          <w:rFonts w:hint="cs"/>
          <w:rtl/>
        </w:rPr>
        <w:t xml:space="preserve"> במקרה היום, אז קשה לי להשיב על השאלה ששאלת. </w:t>
      </w:r>
    </w:p>
    <w:p w14:paraId="11B9DF2B" w14:textId="77777777" w:rsidR="00000000" w:rsidRDefault="00E23567">
      <w:pPr>
        <w:pStyle w:val="a0"/>
        <w:rPr>
          <w:rFonts w:hint="cs"/>
          <w:rtl/>
        </w:rPr>
      </w:pPr>
    </w:p>
    <w:p w14:paraId="22B31D02" w14:textId="77777777" w:rsidR="00000000" w:rsidRDefault="00E23567">
      <w:pPr>
        <w:pStyle w:val="af1"/>
        <w:rPr>
          <w:rtl/>
        </w:rPr>
      </w:pPr>
      <w:r>
        <w:rPr>
          <w:rtl/>
        </w:rPr>
        <w:t>היו"ר ראובן ריבלין:</w:t>
      </w:r>
    </w:p>
    <w:p w14:paraId="4C6CABE5" w14:textId="77777777" w:rsidR="00000000" w:rsidRDefault="00E23567">
      <w:pPr>
        <w:pStyle w:val="a0"/>
        <w:rPr>
          <w:rtl/>
        </w:rPr>
      </w:pPr>
    </w:p>
    <w:p w14:paraId="000B45B0" w14:textId="77777777" w:rsidR="00000000" w:rsidRDefault="00E23567">
      <w:pPr>
        <w:pStyle w:val="a0"/>
        <w:rPr>
          <w:rFonts w:hint="cs"/>
          <w:rtl/>
        </w:rPr>
      </w:pPr>
      <w:r>
        <w:rPr>
          <w:rFonts w:hint="cs"/>
          <w:rtl/>
        </w:rPr>
        <w:t xml:space="preserve">כבוד השר, זה קורה לפעמים. </w:t>
      </w:r>
    </w:p>
    <w:p w14:paraId="4B7D2E14" w14:textId="77777777" w:rsidR="00000000" w:rsidRDefault="00E23567">
      <w:pPr>
        <w:pStyle w:val="a0"/>
        <w:rPr>
          <w:rFonts w:hint="cs"/>
          <w:rtl/>
        </w:rPr>
      </w:pPr>
    </w:p>
    <w:p w14:paraId="1C5D9780" w14:textId="77777777" w:rsidR="00000000" w:rsidRDefault="00E23567">
      <w:pPr>
        <w:pStyle w:val="-"/>
        <w:rPr>
          <w:rtl/>
        </w:rPr>
      </w:pPr>
      <w:bookmarkStart w:id="233" w:name="FS000000467T11_02_2004_15_47_42C"/>
      <w:bookmarkEnd w:id="233"/>
      <w:r>
        <w:rPr>
          <w:rtl/>
        </w:rPr>
        <w:t>השר לביטחון פנים צחי הנגבי:</w:t>
      </w:r>
    </w:p>
    <w:p w14:paraId="4D89CFA2" w14:textId="77777777" w:rsidR="00000000" w:rsidRDefault="00E23567">
      <w:pPr>
        <w:pStyle w:val="a0"/>
        <w:rPr>
          <w:rtl/>
        </w:rPr>
      </w:pPr>
    </w:p>
    <w:p w14:paraId="3AEF544A" w14:textId="77777777" w:rsidR="00000000" w:rsidRDefault="00E23567">
      <w:pPr>
        <w:pStyle w:val="a0"/>
        <w:rPr>
          <w:rFonts w:hint="cs"/>
          <w:rtl/>
        </w:rPr>
      </w:pPr>
      <w:r>
        <w:rPr>
          <w:rFonts w:hint="cs"/>
          <w:rtl/>
        </w:rPr>
        <w:t xml:space="preserve">אבל לגוף העניין, ייתכן שנדרש פה </w:t>
      </w:r>
      <w:r>
        <w:rPr>
          <w:rtl/>
        </w:rPr>
        <w:t>–</w:t>
      </w:r>
      <w:r>
        <w:rPr>
          <w:rFonts w:hint="cs"/>
          <w:rtl/>
        </w:rPr>
        <w:t xml:space="preserve"> שוב, אני לא מביע את עמדת הממשלה - - -</w:t>
      </w:r>
    </w:p>
    <w:p w14:paraId="0A817DF1" w14:textId="77777777" w:rsidR="00000000" w:rsidRDefault="00E23567">
      <w:pPr>
        <w:pStyle w:val="a0"/>
        <w:rPr>
          <w:rFonts w:hint="cs"/>
          <w:rtl/>
        </w:rPr>
      </w:pPr>
    </w:p>
    <w:p w14:paraId="24C93EF9" w14:textId="77777777" w:rsidR="00000000" w:rsidRDefault="00E23567">
      <w:pPr>
        <w:pStyle w:val="af0"/>
        <w:rPr>
          <w:rtl/>
        </w:rPr>
      </w:pPr>
      <w:r>
        <w:rPr>
          <w:rFonts w:hint="eastAsia"/>
          <w:rtl/>
        </w:rPr>
        <w:t>עמיר</w:t>
      </w:r>
      <w:r>
        <w:rPr>
          <w:rtl/>
        </w:rPr>
        <w:t xml:space="preserve"> פרץ (עם אחד):</w:t>
      </w:r>
    </w:p>
    <w:p w14:paraId="5781A7AE" w14:textId="77777777" w:rsidR="00000000" w:rsidRDefault="00E23567">
      <w:pPr>
        <w:pStyle w:val="a0"/>
        <w:rPr>
          <w:rFonts w:hint="cs"/>
          <w:rtl/>
        </w:rPr>
      </w:pPr>
    </w:p>
    <w:p w14:paraId="240A9428" w14:textId="77777777" w:rsidR="00000000" w:rsidRDefault="00E23567">
      <w:pPr>
        <w:pStyle w:val="-"/>
        <w:rPr>
          <w:rFonts w:hint="cs"/>
          <w:b w:val="0"/>
          <w:bCs w:val="0"/>
          <w:u w:val="none"/>
          <w:rtl/>
        </w:rPr>
      </w:pPr>
      <w:bookmarkStart w:id="234" w:name="FS000000467T11_02_2004_15_47_36"/>
      <w:bookmarkStart w:id="235" w:name="FS000000467T11_02_2004_15_32_23C"/>
      <w:bookmarkEnd w:id="234"/>
      <w:bookmarkEnd w:id="235"/>
      <w:r>
        <w:rPr>
          <w:rFonts w:hint="cs"/>
          <w:b w:val="0"/>
          <w:bCs w:val="0"/>
          <w:u w:val="none"/>
          <w:rtl/>
        </w:rPr>
        <w:tab/>
        <w:t>אדוני היושב-ראש, עכשיו אני רואה שיש ח</w:t>
      </w:r>
      <w:r>
        <w:rPr>
          <w:rFonts w:hint="cs"/>
          <w:b w:val="0"/>
          <w:bCs w:val="0"/>
          <w:u w:val="none"/>
          <w:rtl/>
        </w:rPr>
        <w:t>ברות - - -</w:t>
      </w:r>
    </w:p>
    <w:p w14:paraId="44E2831F" w14:textId="77777777" w:rsidR="00000000" w:rsidRDefault="00E23567">
      <w:pPr>
        <w:pStyle w:val="-"/>
        <w:rPr>
          <w:rFonts w:hint="cs"/>
          <w:b w:val="0"/>
          <w:bCs w:val="0"/>
          <w:u w:val="none"/>
          <w:rtl/>
        </w:rPr>
      </w:pPr>
    </w:p>
    <w:p w14:paraId="40CD05C4" w14:textId="77777777" w:rsidR="00000000" w:rsidRDefault="00E23567">
      <w:pPr>
        <w:pStyle w:val="-"/>
        <w:rPr>
          <w:rFonts w:hint="cs"/>
          <w:b w:val="0"/>
          <w:bCs w:val="0"/>
          <w:u w:val="none"/>
          <w:rtl/>
        </w:rPr>
      </w:pPr>
    </w:p>
    <w:p w14:paraId="14631150" w14:textId="77777777" w:rsidR="00000000" w:rsidRDefault="00E23567">
      <w:pPr>
        <w:pStyle w:val="af1"/>
        <w:rPr>
          <w:rtl/>
        </w:rPr>
      </w:pPr>
      <w:r>
        <w:rPr>
          <w:rtl/>
        </w:rPr>
        <w:t>היו"ר ראובן ריבלין:</w:t>
      </w:r>
    </w:p>
    <w:p w14:paraId="379BED20" w14:textId="77777777" w:rsidR="00000000" w:rsidRDefault="00E23567">
      <w:pPr>
        <w:pStyle w:val="a0"/>
        <w:rPr>
          <w:rtl/>
        </w:rPr>
      </w:pPr>
    </w:p>
    <w:p w14:paraId="73E4ADE7" w14:textId="77777777" w:rsidR="00000000" w:rsidRDefault="00E23567">
      <w:pPr>
        <w:pStyle w:val="a0"/>
        <w:rPr>
          <w:rFonts w:hint="cs"/>
          <w:rtl/>
        </w:rPr>
      </w:pPr>
      <w:r>
        <w:rPr>
          <w:rFonts w:hint="cs"/>
          <w:rtl/>
        </w:rPr>
        <w:t xml:space="preserve">למה לא? הוא מפרגן לשר אולמרט, שמוצא זמן גם לבקר ברומניה, בפולניה וברוסיה. </w:t>
      </w:r>
    </w:p>
    <w:p w14:paraId="26F0697C" w14:textId="77777777" w:rsidR="00000000" w:rsidRDefault="00E23567">
      <w:pPr>
        <w:pStyle w:val="a0"/>
        <w:rPr>
          <w:rFonts w:hint="cs"/>
          <w:rtl/>
        </w:rPr>
      </w:pPr>
    </w:p>
    <w:p w14:paraId="700B898B" w14:textId="77777777" w:rsidR="00000000" w:rsidRDefault="00E23567">
      <w:pPr>
        <w:pStyle w:val="-"/>
        <w:rPr>
          <w:rtl/>
        </w:rPr>
      </w:pPr>
      <w:bookmarkStart w:id="236" w:name="FS000000467T11_02_2004_15_49_13C"/>
      <w:bookmarkEnd w:id="236"/>
      <w:r>
        <w:rPr>
          <w:rtl/>
        </w:rPr>
        <w:t>השר לביטחון פנים צחי הנגבי:</w:t>
      </w:r>
    </w:p>
    <w:p w14:paraId="05A88EFD" w14:textId="77777777" w:rsidR="00000000" w:rsidRDefault="00E23567">
      <w:pPr>
        <w:pStyle w:val="a0"/>
        <w:rPr>
          <w:rtl/>
        </w:rPr>
      </w:pPr>
    </w:p>
    <w:p w14:paraId="2E822C32" w14:textId="77777777" w:rsidR="00000000" w:rsidRDefault="00E23567">
      <w:pPr>
        <w:pStyle w:val="a0"/>
        <w:rPr>
          <w:rFonts w:hint="cs"/>
          <w:rtl/>
        </w:rPr>
      </w:pPr>
      <w:r>
        <w:rPr>
          <w:rFonts w:hint="cs"/>
          <w:rtl/>
        </w:rPr>
        <w:t xml:space="preserve">יצחק כהן, בדרך כלל זה התפקיד שלו. </w:t>
      </w:r>
    </w:p>
    <w:p w14:paraId="52E63B0D" w14:textId="77777777" w:rsidR="00000000" w:rsidRDefault="00E23567">
      <w:pPr>
        <w:pStyle w:val="-"/>
        <w:rPr>
          <w:rFonts w:hint="cs"/>
          <w:b w:val="0"/>
          <w:bCs w:val="0"/>
          <w:u w:val="none"/>
          <w:rtl/>
        </w:rPr>
      </w:pPr>
    </w:p>
    <w:p w14:paraId="65744719" w14:textId="77777777" w:rsidR="00000000" w:rsidRDefault="00E23567">
      <w:pPr>
        <w:pStyle w:val="af1"/>
        <w:rPr>
          <w:rtl/>
        </w:rPr>
      </w:pPr>
      <w:r>
        <w:rPr>
          <w:rtl/>
        </w:rPr>
        <w:t>היו"ר ראובן ריבלין:</w:t>
      </w:r>
    </w:p>
    <w:p w14:paraId="38D88112" w14:textId="77777777" w:rsidR="00000000" w:rsidRDefault="00E23567">
      <w:pPr>
        <w:pStyle w:val="a0"/>
        <w:rPr>
          <w:rtl/>
        </w:rPr>
      </w:pPr>
    </w:p>
    <w:p w14:paraId="64DC5419" w14:textId="77777777" w:rsidR="00000000" w:rsidRDefault="00E23567">
      <w:pPr>
        <w:pStyle w:val="a0"/>
        <w:rPr>
          <w:rFonts w:hint="cs"/>
          <w:rtl/>
        </w:rPr>
      </w:pPr>
      <w:r>
        <w:rPr>
          <w:rFonts w:hint="cs"/>
          <w:rtl/>
        </w:rPr>
        <w:t xml:space="preserve">לא, של גפני. </w:t>
      </w:r>
    </w:p>
    <w:p w14:paraId="739324A3" w14:textId="77777777" w:rsidR="00000000" w:rsidRDefault="00E23567">
      <w:pPr>
        <w:pStyle w:val="af0"/>
        <w:rPr>
          <w:rFonts w:hint="cs"/>
          <w:rtl/>
        </w:rPr>
      </w:pPr>
    </w:p>
    <w:p w14:paraId="6EF16E15" w14:textId="77777777" w:rsidR="00000000" w:rsidRDefault="00E23567">
      <w:pPr>
        <w:pStyle w:val="af0"/>
        <w:rPr>
          <w:rtl/>
        </w:rPr>
      </w:pPr>
      <w:r>
        <w:rPr>
          <w:rFonts w:hint="eastAsia"/>
          <w:rtl/>
        </w:rPr>
        <w:t>יצחק</w:t>
      </w:r>
      <w:r>
        <w:rPr>
          <w:rtl/>
        </w:rPr>
        <w:t xml:space="preserve"> כהן (ש"ס):</w:t>
      </w:r>
    </w:p>
    <w:p w14:paraId="3F1918FC" w14:textId="77777777" w:rsidR="00000000" w:rsidRDefault="00E23567">
      <w:pPr>
        <w:pStyle w:val="a0"/>
        <w:rPr>
          <w:rFonts w:hint="cs"/>
          <w:rtl/>
        </w:rPr>
      </w:pPr>
    </w:p>
    <w:p w14:paraId="40E0510A" w14:textId="77777777" w:rsidR="00000000" w:rsidRDefault="00E23567">
      <w:pPr>
        <w:pStyle w:val="a0"/>
        <w:rPr>
          <w:rFonts w:hint="cs"/>
          <w:rtl/>
        </w:rPr>
      </w:pPr>
      <w:r>
        <w:rPr>
          <w:rFonts w:hint="cs"/>
          <w:rtl/>
        </w:rPr>
        <w:t>אדוני השר, אתה יודע מה זה ממ</w:t>
      </w:r>
      <w:r>
        <w:rPr>
          <w:rFonts w:hint="cs"/>
          <w:rtl/>
        </w:rPr>
        <w:t>ליגה? אוכלים את זה ברומניה. הוא אוכל ממליגה...</w:t>
      </w:r>
    </w:p>
    <w:p w14:paraId="7891D022" w14:textId="77777777" w:rsidR="00000000" w:rsidRDefault="00E23567">
      <w:pPr>
        <w:pStyle w:val="a0"/>
        <w:rPr>
          <w:rFonts w:hint="cs"/>
          <w:rtl/>
        </w:rPr>
      </w:pPr>
    </w:p>
    <w:p w14:paraId="0CEAB0F3" w14:textId="77777777" w:rsidR="00000000" w:rsidRDefault="00E23567">
      <w:pPr>
        <w:pStyle w:val="-"/>
        <w:rPr>
          <w:rtl/>
        </w:rPr>
      </w:pPr>
      <w:r>
        <w:rPr>
          <w:rtl/>
        </w:rPr>
        <w:t>השר לביטחון פנים צחי הנגבי:</w:t>
      </w:r>
    </w:p>
    <w:p w14:paraId="229312DA" w14:textId="77777777" w:rsidR="00000000" w:rsidRDefault="00E23567">
      <w:pPr>
        <w:pStyle w:val="a0"/>
        <w:rPr>
          <w:rtl/>
        </w:rPr>
      </w:pPr>
    </w:p>
    <w:p w14:paraId="7F46EDFD" w14:textId="77777777" w:rsidR="00000000" w:rsidRDefault="00E23567">
      <w:pPr>
        <w:pStyle w:val="a0"/>
        <w:rPr>
          <w:rFonts w:hint="cs"/>
          <w:rtl/>
        </w:rPr>
      </w:pPr>
      <w:r>
        <w:rPr>
          <w:rFonts w:hint="cs"/>
          <w:rtl/>
        </w:rPr>
        <w:t>בכל מקרה, אני רוצה לסכם ולומר, שבעניין ועדת החקירה, כאמור, אין לממשלה עמדה, כי הנושא לא הובא בפנינו. אישית, אדוני היושב-ראש, אני לא יודע שוב מה הדרך, אבל צריך שיתוף פעולה בין הכנס</w:t>
      </w:r>
      <w:r>
        <w:rPr>
          <w:rFonts w:hint="cs"/>
          <w:rtl/>
        </w:rPr>
        <w:t xml:space="preserve">ת לבין הממשלה בנושא הזה. עובדה היא שלא הוקצו לממשלה, או לפחות לגופי האכיפה הרלוונטיים, המשאבים הנדרשים כדי להפעיל את פעילות האכיפה הנדרשת. </w:t>
      </w:r>
    </w:p>
    <w:p w14:paraId="5F24F6F9" w14:textId="77777777" w:rsidR="00000000" w:rsidRDefault="00E23567">
      <w:pPr>
        <w:pStyle w:val="af1"/>
        <w:rPr>
          <w:rtl/>
        </w:rPr>
      </w:pPr>
    </w:p>
    <w:p w14:paraId="2823963C" w14:textId="77777777" w:rsidR="00000000" w:rsidRDefault="00E23567">
      <w:pPr>
        <w:pStyle w:val="af1"/>
        <w:rPr>
          <w:rtl/>
        </w:rPr>
      </w:pPr>
      <w:r>
        <w:rPr>
          <w:rtl/>
        </w:rPr>
        <w:t>היו"ר ראובן ריבלין:</w:t>
      </w:r>
    </w:p>
    <w:p w14:paraId="78474539" w14:textId="77777777" w:rsidR="00000000" w:rsidRDefault="00E23567">
      <w:pPr>
        <w:pStyle w:val="a0"/>
        <w:rPr>
          <w:rtl/>
        </w:rPr>
      </w:pPr>
    </w:p>
    <w:p w14:paraId="61379C35" w14:textId="77777777" w:rsidR="00000000" w:rsidRDefault="00E23567">
      <w:pPr>
        <w:pStyle w:val="a0"/>
        <w:rPr>
          <w:rFonts w:hint="cs"/>
          <w:rtl/>
        </w:rPr>
      </w:pPr>
      <w:r>
        <w:rPr>
          <w:rFonts w:hint="cs"/>
          <w:rtl/>
        </w:rPr>
        <w:t xml:space="preserve">ועדת הפנים ואיכות הסביבה של הכנסת תדון בזה. </w:t>
      </w:r>
    </w:p>
    <w:p w14:paraId="2D708AE0" w14:textId="77777777" w:rsidR="00000000" w:rsidRDefault="00E23567">
      <w:pPr>
        <w:pStyle w:val="a0"/>
        <w:rPr>
          <w:rFonts w:hint="cs"/>
          <w:rtl/>
        </w:rPr>
      </w:pPr>
    </w:p>
    <w:p w14:paraId="518C833F" w14:textId="77777777" w:rsidR="00000000" w:rsidRDefault="00E23567">
      <w:pPr>
        <w:pStyle w:val="-"/>
        <w:rPr>
          <w:rtl/>
        </w:rPr>
      </w:pPr>
      <w:bookmarkStart w:id="237" w:name="FS000000467T11_02_2004_15_50_52C"/>
      <w:bookmarkEnd w:id="237"/>
      <w:r>
        <w:rPr>
          <w:rtl/>
        </w:rPr>
        <w:t>השר לביטחון פנים צחי הנגבי:</w:t>
      </w:r>
    </w:p>
    <w:p w14:paraId="1693F9DB" w14:textId="77777777" w:rsidR="00000000" w:rsidRDefault="00E23567">
      <w:pPr>
        <w:pStyle w:val="a0"/>
        <w:rPr>
          <w:rtl/>
        </w:rPr>
      </w:pPr>
    </w:p>
    <w:p w14:paraId="45E50499" w14:textId="77777777" w:rsidR="00000000" w:rsidRDefault="00E23567">
      <w:pPr>
        <w:pStyle w:val="a0"/>
        <w:rPr>
          <w:rFonts w:hint="cs"/>
          <w:rtl/>
        </w:rPr>
      </w:pPr>
      <w:r>
        <w:rPr>
          <w:rFonts w:hint="cs"/>
          <w:rtl/>
        </w:rPr>
        <w:t>ייתכן שהנושא הזה יכ</w:t>
      </w:r>
      <w:r>
        <w:rPr>
          <w:rFonts w:hint="cs"/>
          <w:rtl/>
        </w:rPr>
        <w:t xml:space="preserve">ול לעלות בוועדת חקירה, ייתכן שלא. מבחינתנו, אנחנו מזהים פה בעיה קשה וצורך לאומי של הממשלה ושל הכנסת להתמודד אתם באומץ ובנחישות, אחרת נאבד, אדוני היושב-ראש - אתה יודע בדיוק את מה נאבד. </w:t>
      </w:r>
    </w:p>
    <w:p w14:paraId="7DEE4AB4" w14:textId="77777777" w:rsidR="00000000" w:rsidRDefault="00E23567">
      <w:pPr>
        <w:pStyle w:val="a0"/>
        <w:rPr>
          <w:rFonts w:hint="cs"/>
          <w:rtl/>
        </w:rPr>
      </w:pPr>
    </w:p>
    <w:p w14:paraId="39B4D586" w14:textId="77777777" w:rsidR="00000000" w:rsidRDefault="00E23567">
      <w:pPr>
        <w:pStyle w:val="af1"/>
        <w:rPr>
          <w:rtl/>
        </w:rPr>
      </w:pPr>
      <w:r>
        <w:rPr>
          <w:rtl/>
        </w:rPr>
        <w:t>היו"ר ראובן ריבלין:</w:t>
      </w:r>
    </w:p>
    <w:p w14:paraId="69705283" w14:textId="77777777" w:rsidR="00000000" w:rsidRDefault="00E23567">
      <w:pPr>
        <w:pStyle w:val="a0"/>
        <w:rPr>
          <w:rtl/>
        </w:rPr>
      </w:pPr>
    </w:p>
    <w:p w14:paraId="151A6DD1" w14:textId="77777777" w:rsidR="00000000" w:rsidRDefault="00E23567">
      <w:pPr>
        <w:pStyle w:val="a0"/>
        <w:rPr>
          <w:rFonts w:hint="cs"/>
          <w:rtl/>
        </w:rPr>
      </w:pPr>
      <w:r>
        <w:rPr>
          <w:rFonts w:hint="cs"/>
          <w:rtl/>
        </w:rPr>
        <w:t>בוודאי, אני חושב שאסור לנו לאבד שום דבר. עם זה, מ</w:t>
      </w:r>
      <w:r>
        <w:rPr>
          <w:rFonts w:hint="cs"/>
          <w:rtl/>
        </w:rPr>
        <w:t xml:space="preserve">ה זאת ועדת חקירה פרלמנטרית? ועדת הפנים ואיכות הסביבה של הכנסת תזמין את כל מרכיבי הממשלה ותשאל את פיהם מדוע. </w:t>
      </w:r>
    </w:p>
    <w:p w14:paraId="31F3B8ED" w14:textId="77777777" w:rsidR="00000000" w:rsidRDefault="00E23567">
      <w:pPr>
        <w:pStyle w:val="a0"/>
        <w:rPr>
          <w:rFonts w:hint="cs"/>
          <w:rtl/>
        </w:rPr>
      </w:pPr>
    </w:p>
    <w:p w14:paraId="6E0A394E" w14:textId="77777777" w:rsidR="00000000" w:rsidRDefault="00E23567">
      <w:pPr>
        <w:pStyle w:val="a0"/>
        <w:rPr>
          <w:rFonts w:hint="cs"/>
          <w:rtl/>
        </w:rPr>
      </w:pPr>
      <w:r>
        <w:rPr>
          <w:rFonts w:hint="cs"/>
          <w:rtl/>
        </w:rPr>
        <w:t xml:space="preserve">רבותי חברי הכנסת, כדי לעשות צדק פרלמנטרי, אני לא בא ואומר שהממשלה תחכה ותיתן את עמדתה. אני רואה בכך אי-הבעת עמדה מצד הממשלה. ולכן, אני מאפשר לאחד </w:t>
      </w:r>
      <w:r>
        <w:rPr>
          <w:rFonts w:hint="cs"/>
          <w:rtl/>
        </w:rPr>
        <w:t>המתנגדים, אחד המתנגדים היה חבר הכנסת טלב אלסאנע, שמבקש להעביר את זכות הדיבור שלו לחבר הכנסת חיים אורון. האם היה אחרי טלב אלסאנע עוד מישהו שביקש לדבר?</w:t>
      </w:r>
    </w:p>
    <w:p w14:paraId="1945640B" w14:textId="77777777" w:rsidR="00000000" w:rsidRDefault="00E23567">
      <w:pPr>
        <w:pStyle w:val="a0"/>
        <w:rPr>
          <w:rFonts w:hint="cs"/>
          <w:rtl/>
        </w:rPr>
      </w:pPr>
    </w:p>
    <w:p w14:paraId="161BB378" w14:textId="77777777" w:rsidR="00000000" w:rsidRDefault="00E23567">
      <w:pPr>
        <w:pStyle w:val="af0"/>
        <w:rPr>
          <w:rtl/>
        </w:rPr>
      </w:pPr>
      <w:r>
        <w:rPr>
          <w:rFonts w:hint="eastAsia"/>
          <w:rtl/>
        </w:rPr>
        <w:t>מוחמד</w:t>
      </w:r>
      <w:r>
        <w:rPr>
          <w:rtl/>
        </w:rPr>
        <w:t xml:space="preserve"> ברכה (חד"ש-תע"ל):</w:t>
      </w:r>
    </w:p>
    <w:p w14:paraId="3FC0C248" w14:textId="77777777" w:rsidR="00000000" w:rsidRDefault="00E23567">
      <w:pPr>
        <w:pStyle w:val="a0"/>
        <w:rPr>
          <w:rFonts w:hint="cs"/>
          <w:rtl/>
        </w:rPr>
      </w:pPr>
    </w:p>
    <w:p w14:paraId="60EA2D21" w14:textId="77777777" w:rsidR="00000000" w:rsidRDefault="00E23567">
      <w:pPr>
        <w:pStyle w:val="a0"/>
        <w:rPr>
          <w:rFonts w:hint="cs"/>
          <w:rtl/>
        </w:rPr>
      </w:pPr>
      <w:r>
        <w:rPr>
          <w:rFonts w:hint="cs"/>
          <w:rtl/>
        </w:rPr>
        <w:t>רק מתנגד אחד - - -</w:t>
      </w:r>
    </w:p>
    <w:p w14:paraId="12D23730" w14:textId="77777777" w:rsidR="00000000" w:rsidRDefault="00E23567">
      <w:pPr>
        <w:pStyle w:val="a0"/>
        <w:rPr>
          <w:rFonts w:hint="cs"/>
          <w:rtl/>
        </w:rPr>
      </w:pPr>
    </w:p>
    <w:p w14:paraId="259BEB01" w14:textId="77777777" w:rsidR="00000000" w:rsidRDefault="00E23567">
      <w:pPr>
        <w:pStyle w:val="af1"/>
        <w:rPr>
          <w:rtl/>
        </w:rPr>
      </w:pPr>
      <w:r>
        <w:rPr>
          <w:rtl/>
        </w:rPr>
        <w:t>היו"ר ראובן ריבלין:</w:t>
      </w:r>
    </w:p>
    <w:p w14:paraId="6993528A" w14:textId="77777777" w:rsidR="00000000" w:rsidRDefault="00E23567">
      <w:pPr>
        <w:pStyle w:val="a0"/>
        <w:rPr>
          <w:rtl/>
        </w:rPr>
      </w:pPr>
    </w:p>
    <w:p w14:paraId="53D2556B" w14:textId="77777777" w:rsidR="00000000" w:rsidRDefault="00E23567">
      <w:pPr>
        <w:pStyle w:val="a0"/>
        <w:rPr>
          <w:rFonts w:hint="cs"/>
          <w:rtl/>
        </w:rPr>
      </w:pPr>
      <w:r>
        <w:rPr>
          <w:rFonts w:hint="cs"/>
          <w:rtl/>
        </w:rPr>
        <w:t>רק מתנגד אחד, זה ברור. שלא תהיה לכם שום</w:t>
      </w:r>
      <w:r>
        <w:rPr>
          <w:rFonts w:hint="cs"/>
          <w:rtl/>
        </w:rPr>
        <w:t xml:space="preserve"> אי-הבנה, אתם חושבים שנעשה פה "מסחרה"? המתנגד היחיד הוא חבר הכנסת אורון, זה הכול, זאת אומרת שאין פה מישהו שישתיק אותי ויאמר שהוא לפני חבר הכנסת אורון. חבר הכנסת אורון, נא להשיב ולהתנגד. אחריו - חברת הכנסת רוחמה אברהם. את יכולה לעלות אחריו ולענות. </w:t>
      </w:r>
    </w:p>
    <w:p w14:paraId="4723C92E" w14:textId="77777777" w:rsidR="00000000" w:rsidRDefault="00E23567">
      <w:pPr>
        <w:pStyle w:val="a0"/>
        <w:rPr>
          <w:rFonts w:hint="cs"/>
          <w:rtl/>
        </w:rPr>
      </w:pPr>
    </w:p>
    <w:p w14:paraId="42E9C559" w14:textId="77777777" w:rsidR="00000000" w:rsidRDefault="00E23567">
      <w:pPr>
        <w:pStyle w:val="a"/>
        <w:rPr>
          <w:rtl/>
        </w:rPr>
      </w:pPr>
      <w:bookmarkStart w:id="238" w:name="FS000001065T11_02_2004_15_35_31"/>
      <w:bookmarkStart w:id="239" w:name="_Toc67150154"/>
      <w:bookmarkEnd w:id="238"/>
      <w:r>
        <w:rPr>
          <w:rFonts w:hint="eastAsia"/>
          <w:rtl/>
        </w:rPr>
        <w:t>חיים</w:t>
      </w:r>
      <w:r>
        <w:rPr>
          <w:rtl/>
        </w:rPr>
        <w:t xml:space="preserve"> או</w:t>
      </w:r>
      <w:r>
        <w:rPr>
          <w:rtl/>
        </w:rPr>
        <w:t>רון (מרצ):</w:t>
      </w:r>
      <w:bookmarkEnd w:id="239"/>
    </w:p>
    <w:p w14:paraId="1D44C6CB" w14:textId="77777777" w:rsidR="00000000" w:rsidRDefault="00E23567">
      <w:pPr>
        <w:pStyle w:val="a0"/>
        <w:rPr>
          <w:rFonts w:hint="cs"/>
          <w:rtl/>
        </w:rPr>
      </w:pPr>
    </w:p>
    <w:p w14:paraId="728B1CF4" w14:textId="77777777" w:rsidR="00000000" w:rsidRDefault="00E23567">
      <w:pPr>
        <w:pStyle w:val="a0"/>
        <w:rPr>
          <w:rFonts w:hint="cs"/>
          <w:rtl/>
        </w:rPr>
      </w:pPr>
      <w:r>
        <w:rPr>
          <w:rFonts w:hint="cs"/>
          <w:rtl/>
        </w:rPr>
        <w:t>אדוני היושב-ראש, חברי הכנסת, אני רוצה להודות לחבר הכנסת טלב אלסאנע שנתן לי להשיב על ההצעה של רוחמה אברהם. אני לא רואה בנושא הזה ויכוח בין החברים הערבים בכנסת לבין החברים היהודים כאן. אני רואה פה קודם כול דיון בין החברים היהודים בכנסת. חברת הכנס</w:t>
      </w:r>
      <w:r>
        <w:rPr>
          <w:rFonts w:hint="cs"/>
          <w:rtl/>
        </w:rPr>
        <w:t xml:space="preserve">ת אברהם, אני לא נוסע בנגב, אני חי בנגב 45 שנה. </w:t>
      </w:r>
    </w:p>
    <w:p w14:paraId="5DE2BA38" w14:textId="77777777" w:rsidR="00000000" w:rsidRDefault="00E23567">
      <w:pPr>
        <w:pStyle w:val="a0"/>
        <w:rPr>
          <w:rFonts w:hint="cs"/>
          <w:rtl/>
        </w:rPr>
      </w:pPr>
    </w:p>
    <w:p w14:paraId="5E0EE0AA" w14:textId="77777777" w:rsidR="00000000" w:rsidRDefault="00E23567">
      <w:pPr>
        <w:pStyle w:val="af0"/>
        <w:rPr>
          <w:rtl/>
        </w:rPr>
      </w:pPr>
      <w:r>
        <w:rPr>
          <w:rFonts w:hint="eastAsia"/>
          <w:rtl/>
        </w:rPr>
        <w:t>רוחמה</w:t>
      </w:r>
      <w:r>
        <w:rPr>
          <w:rtl/>
        </w:rPr>
        <w:t xml:space="preserve"> אברהם (הליכוד):</w:t>
      </w:r>
    </w:p>
    <w:p w14:paraId="7BCDD04B" w14:textId="77777777" w:rsidR="00000000" w:rsidRDefault="00E23567">
      <w:pPr>
        <w:pStyle w:val="a0"/>
        <w:rPr>
          <w:rFonts w:hint="cs"/>
          <w:rtl/>
        </w:rPr>
      </w:pPr>
    </w:p>
    <w:p w14:paraId="21BCB4B9" w14:textId="77777777" w:rsidR="00000000" w:rsidRDefault="00E23567">
      <w:pPr>
        <w:pStyle w:val="a0"/>
        <w:rPr>
          <w:rFonts w:hint="cs"/>
          <w:rtl/>
        </w:rPr>
      </w:pPr>
      <w:r>
        <w:rPr>
          <w:rFonts w:hint="cs"/>
          <w:rtl/>
        </w:rPr>
        <w:t>וזה לא מפריע לך?</w:t>
      </w:r>
    </w:p>
    <w:p w14:paraId="5F6DF133" w14:textId="77777777" w:rsidR="00000000" w:rsidRDefault="00E23567">
      <w:pPr>
        <w:pStyle w:val="a0"/>
        <w:rPr>
          <w:rFonts w:hint="cs"/>
          <w:rtl/>
        </w:rPr>
      </w:pPr>
    </w:p>
    <w:p w14:paraId="17CB231F" w14:textId="77777777" w:rsidR="00000000" w:rsidRDefault="00E23567">
      <w:pPr>
        <w:pStyle w:val="-"/>
        <w:rPr>
          <w:rtl/>
        </w:rPr>
      </w:pPr>
      <w:bookmarkStart w:id="240" w:name="FS000001065T11_02_2004_15_36_07C"/>
      <w:bookmarkEnd w:id="240"/>
      <w:r>
        <w:rPr>
          <w:rtl/>
        </w:rPr>
        <w:t>חיים אורון (מרצ):</w:t>
      </w:r>
    </w:p>
    <w:p w14:paraId="670F1DD2" w14:textId="77777777" w:rsidR="00000000" w:rsidRDefault="00E23567">
      <w:pPr>
        <w:pStyle w:val="a0"/>
        <w:rPr>
          <w:rtl/>
        </w:rPr>
      </w:pPr>
    </w:p>
    <w:p w14:paraId="49F7FF05" w14:textId="77777777" w:rsidR="00000000" w:rsidRDefault="00E23567">
      <w:pPr>
        <w:pStyle w:val="a0"/>
        <w:rPr>
          <w:rFonts w:hint="cs"/>
          <w:rtl/>
        </w:rPr>
      </w:pPr>
      <w:r>
        <w:rPr>
          <w:rFonts w:hint="cs"/>
          <w:rtl/>
        </w:rPr>
        <w:t xml:space="preserve">ואני מכיר נגב אחר ממה שאת מתארת. מיליון דונם תביעות בעלות הוגשו למשרד המשפטים הישראלי עד 1972, אתה שומע, אדוני היושב-ראש? מאז מונחות תביעות הבעלות </w:t>
      </w:r>
      <w:r>
        <w:rPr>
          <w:rFonts w:hint="cs"/>
          <w:rtl/>
        </w:rPr>
        <w:t xml:space="preserve">של הבדואים, שממשלות ישראל לדורותיהן לא דנו בהן. </w:t>
      </w:r>
    </w:p>
    <w:p w14:paraId="49FF34B6" w14:textId="77777777" w:rsidR="00000000" w:rsidRDefault="00E23567">
      <w:pPr>
        <w:pStyle w:val="a0"/>
        <w:rPr>
          <w:rFonts w:hint="cs"/>
          <w:rtl/>
        </w:rPr>
      </w:pPr>
    </w:p>
    <w:p w14:paraId="5E961869" w14:textId="77777777" w:rsidR="00000000" w:rsidRDefault="00E23567">
      <w:pPr>
        <w:pStyle w:val="af0"/>
        <w:rPr>
          <w:rtl/>
        </w:rPr>
      </w:pPr>
      <w:r>
        <w:rPr>
          <w:rFonts w:hint="eastAsia"/>
          <w:rtl/>
        </w:rPr>
        <w:t>רוחמה</w:t>
      </w:r>
      <w:r>
        <w:rPr>
          <w:rtl/>
        </w:rPr>
        <w:t xml:space="preserve"> אברהם (הליכוד):</w:t>
      </w:r>
    </w:p>
    <w:p w14:paraId="3F335C5F" w14:textId="77777777" w:rsidR="00000000" w:rsidRDefault="00E23567">
      <w:pPr>
        <w:pStyle w:val="a0"/>
        <w:rPr>
          <w:rFonts w:hint="cs"/>
          <w:rtl/>
        </w:rPr>
      </w:pPr>
    </w:p>
    <w:p w14:paraId="306B7564" w14:textId="77777777" w:rsidR="00000000" w:rsidRDefault="00E23567">
      <w:pPr>
        <w:pStyle w:val="a0"/>
        <w:rPr>
          <w:rFonts w:hint="cs"/>
          <w:rtl/>
        </w:rPr>
      </w:pPr>
      <w:r>
        <w:rPr>
          <w:rFonts w:hint="cs"/>
          <w:rtl/>
        </w:rPr>
        <w:t xml:space="preserve">גם לא ידונו. </w:t>
      </w:r>
    </w:p>
    <w:p w14:paraId="25833EBE" w14:textId="77777777" w:rsidR="00000000" w:rsidRDefault="00E23567">
      <w:pPr>
        <w:pStyle w:val="a0"/>
        <w:rPr>
          <w:rFonts w:hint="cs"/>
          <w:rtl/>
        </w:rPr>
      </w:pPr>
    </w:p>
    <w:p w14:paraId="370AC874" w14:textId="77777777" w:rsidR="00000000" w:rsidRDefault="00E23567">
      <w:pPr>
        <w:pStyle w:val="-"/>
        <w:rPr>
          <w:rtl/>
        </w:rPr>
      </w:pPr>
      <w:bookmarkStart w:id="241" w:name="FS000001065T11_02_2004_15_36_33C"/>
      <w:bookmarkEnd w:id="241"/>
      <w:r>
        <w:rPr>
          <w:rtl/>
        </w:rPr>
        <w:t>חיים אורון (מרצ):</w:t>
      </w:r>
    </w:p>
    <w:p w14:paraId="33B8E448" w14:textId="77777777" w:rsidR="00000000" w:rsidRDefault="00E23567">
      <w:pPr>
        <w:pStyle w:val="a0"/>
        <w:rPr>
          <w:rtl/>
        </w:rPr>
      </w:pPr>
    </w:p>
    <w:p w14:paraId="571A6556" w14:textId="77777777" w:rsidR="00000000" w:rsidRDefault="00E23567">
      <w:pPr>
        <w:pStyle w:val="a0"/>
        <w:rPr>
          <w:rFonts w:hint="cs"/>
          <w:rtl/>
        </w:rPr>
      </w:pPr>
      <w:r>
        <w:rPr>
          <w:rFonts w:hint="cs"/>
          <w:rtl/>
        </w:rPr>
        <w:t>אני רוצה לראות מה היה אומר פה חבר כנסת אחד שהיתה לו תביעת בעלות, לא על 1,000 דונם, לא על 10,000 דונם, לא על 100,000 דונם, לא על מיליון דונם, על 2 דונ</w:t>
      </w:r>
      <w:r>
        <w:rPr>
          <w:rFonts w:hint="cs"/>
          <w:rtl/>
        </w:rPr>
        <w:t xml:space="preserve">ם, ש-30 שנה הוא לא היה מוצא את המקום לקיים על זה בירור משפטי. </w:t>
      </w:r>
    </w:p>
    <w:p w14:paraId="2AAE8383" w14:textId="77777777" w:rsidR="00000000" w:rsidRDefault="00E23567">
      <w:pPr>
        <w:pStyle w:val="a0"/>
        <w:rPr>
          <w:rFonts w:hint="cs"/>
          <w:rtl/>
        </w:rPr>
      </w:pPr>
    </w:p>
    <w:p w14:paraId="03F80851" w14:textId="77777777" w:rsidR="00000000" w:rsidRDefault="00E23567">
      <w:pPr>
        <w:pStyle w:val="af0"/>
        <w:rPr>
          <w:rtl/>
        </w:rPr>
      </w:pPr>
      <w:r>
        <w:rPr>
          <w:rFonts w:hint="eastAsia"/>
          <w:rtl/>
        </w:rPr>
        <w:t>רוני</w:t>
      </w:r>
      <w:r>
        <w:rPr>
          <w:rtl/>
        </w:rPr>
        <w:t xml:space="preserve"> בר-און (הליכוד):</w:t>
      </w:r>
    </w:p>
    <w:p w14:paraId="5D63C917" w14:textId="77777777" w:rsidR="00000000" w:rsidRDefault="00E23567">
      <w:pPr>
        <w:pStyle w:val="a0"/>
        <w:rPr>
          <w:rFonts w:hint="cs"/>
          <w:rtl/>
        </w:rPr>
      </w:pPr>
    </w:p>
    <w:p w14:paraId="58266400" w14:textId="77777777" w:rsidR="00000000" w:rsidRDefault="00E23567">
      <w:pPr>
        <w:pStyle w:val="a0"/>
        <w:rPr>
          <w:rFonts w:hint="cs"/>
          <w:rtl/>
        </w:rPr>
      </w:pPr>
      <w:r>
        <w:rPr>
          <w:rFonts w:hint="cs"/>
          <w:rtl/>
        </w:rPr>
        <w:t xml:space="preserve">יש מקום. </w:t>
      </w:r>
    </w:p>
    <w:p w14:paraId="53D73C60" w14:textId="77777777" w:rsidR="00000000" w:rsidRDefault="00E23567">
      <w:pPr>
        <w:pStyle w:val="af0"/>
        <w:rPr>
          <w:rFonts w:hint="cs"/>
          <w:rtl/>
        </w:rPr>
      </w:pPr>
    </w:p>
    <w:p w14:paraId="033409B1" w14:textId="77777777" w:rsidR="00000000" w:rsidRDefault="00E23567">
      <w:pPr>
        <w:pStyle w:val="af0"/>
        <w:rPr>
          <w:rtl/>
        </w:rPr>
      </w:pPr>
      <w:r>
        <w:rPr>
          <w:rFonts w:hint="eastAsia"/>
          <w:rtl/>
        </w:rPr>
        <w:t>חיים</w:t>
      </w:r>
      <w:r>
        <w:rPr>
          <w:rtl/>
        </w:rPr>
        <w:t xml:space="preserve"> אורון (מרצ):</w:t>
      </w:r>
    </w:p>
    <w:p w14:paraId="7E648478" w14:textId="77777777" w:rsidR="00000000" w:rsidRDefault="00E23567">
      <w:pPr>
        <w:pStyle w:val="a0"/>
        <w:rPr>
          <w:rFonts w:hint="cs"/>
          <w:rtl/>
        </w:rPr>
      </w:pPr>
    </w:p>
    <w:p w14:paraId="713AE023" w14:textId="77777777" w:rsidR="00000000" w:rsidRDefault="00E23567">
      <w:pPr>
        <w:pStyle w:val="a0"/>
        <w:rPr>
          <w:rFonts w:hint="cs"/>
          <w:rtl/>
        </w:rPr>
      </w:pPr>
      <w:r>
        <w:rPr>
          <w:rFonts w:hint="cs"/>
          <w:rtl/>
        </w:rPr>
        <w:t xml:space="preserve">אין מקום. אל תפריע לי. </w:t>
      </w:r>
    </w:p>
    <w:p w14:paraId="7AB588E3" w14:textId="77777777" w:rsidR="00000000" w:rsidRDefault="00E23567">
      <w:pPr>
        <w:pStyle w:val="a0"/>
        <w:rPr>
          <w:rFonts w:hint="cs"/>
          <w:rtl/>
        </w:rPr>
      </w:pPr>
    </w:p>
    <w:p w14:paraId="21515524" w14:textId="77777777" w:rsidR="00000000" w:rsidRDefault="00E23567">
      <w:pPr>
        <w:pStyle w:val="af0"/>
        <w:rPr>
          <w:rtl/>
        </w:rPr>
      </w:pPr>
      <w:r>
        <w:rPr>
          <w:rFonts w:hint="eastAsia"/>
          <w:rtl/>
        </w:rPr>
        <w:t>רוני</w:t>
      </w:r>
      <w:r>
        <w:rPr>
          <w:rtl/>
        </w:rPr>
        <w:t xml:space="preserve"> בר-און (הליכוד):</w:t>
      </w:r>
    </w:p>
    <w:p w14:paraId="483C167A" w14:textId="77777777" w:rsidR="00000000" w:rsidRDefault="00E23567">
      <w:pPr>
        <w:pStyle w:val="a0"/>
        <w:rPr>
          <w:rFonts w:hint="cs"/>
          <w:rtl/>
        </w:rPr>
      </w:pPr>
    </w:p>
    <w:p w14:paraId="44371C57" w14:textId="77777777" w:rsidR="00000000" w:rsidRDefault="00E23567">
      <w:pPr>
        <w:pStyle w:val="a0"/>
        <w:rPr>
          <w:rFonts w:hint="cs"/>
          <w:rtl/>
        </w:rPr>
      </w:pPr>
      <w:r>
        <w:rPr>
          <w:rFonts w:hint="cs"/>
          <w:rtl/>
        </w:rPr>
        <w:t xml:space="preserve">זה מונח בבית-משפט 17 שנה. </w:t>
      </w:r>
    </w:p>
    <w:p w14:paraId="1146FD2A" w14:textId="77777777" w:rsidR="00000000" w:rsidRDefault="00E23567">
      <w:pPr>
        <w:pStyle w:val="a0"/>
        <w:rPr>
          <w:rFonts w:hint="cs"/>
          <w:rtl/>
        </w:rPr>
      </w:pPr>
    </w:p>
    <w:p w14:paraId="6B6AF9A4" w14:textId="77777777" w:rsidR="00000000" w:rsidRDefault="00E23567">
      <w:pPr>
        <w:pStyle w:val="-"/>
        <w:rPr>
          <w:rtl/>
        </w:rPr>
      </w:pPr>
      <w:bookmarkStart w:id="242" w:name="FS000001065T11_02_2004_15_37_05C"/>
      <w:bookmarkEnd w:id="242"/>
      <w:r>
        <w:rPr>
          <w:rtl/>
        </w:rPr>
        <w:t>חיים אורון (מרצ):</w:t>
      </w:r>
    </w:p>
    <w:p w14:paraId="01F7EA10" w14:textId="77777777" w:rsidR="00000000" w:rsidRDefault="00E23567">
      <w:pPr>
        <w:pStyle w:val="a0"/>
        <w:rPr>
          <w:rtl/>
        </w:rPr>
      </w:pPr>
    </w:p>
    <w:p w14:paraId="1EDB276E" w14:textId="77777777" w:rsidR="00000000" w:rsidRDefault="00E23567">
      <w:pPr>
        <w:pStyle w:val="a0"/>
        <w:rPr>
          <w:rFonts w:hint="cs"/>
          <w:rtl/>
        </w:rPr>
      </w:pPr>
      <w:r>
        <w:rPr>
          <w:rFonts w:hint="cs"/>
          <w:rtl/>
        </w:rPr>
        <w:t>אין מקום. אתם אומרים ועדת חקירה? אני בעד ועד</w:t>
      </w:r>
      <w:r>
        <w:rPr>
          <w:rFonts w:hint="cs"/>
          <w:rtl/>
        </w:rPr>
        <w:t xml:space="preserve">ת חקירה, לא כזאת. </w:t>
      </w:r>
    </w:p>
    <w:p w14:paraId="5884629B" w14:textId="77777777" w:rsidR="00000000" w:rsidRDefault="00E23567">
      <w:pPr>
        <w:pStyle w:val="a0"/>
        <w:rPr>
          <w:rFonts w:hint="cs"/>
          <w:rtl/>
        </w:rPr>
      </w:pPr>
    </w:p>
    <w:p w14:paraId="69C7B543" w14:textId="77777777" w:rsidR="00000000" w:rsidRDefault="00E23567">
      <w:pPr>
        <w:pStyle w:val="af0"/>
        <w:rPr>
          <w:rtl/>
        </w:rPr>
      </w:pPr>
      <w:r>
        <w:rPr>
          <w:rFonts w:hint="eastAsia"/>
          <w:rtl/>
        </w:rPr>
        <w:t>רוני</w:t>
      </w:r>
      <w:r>
        <w:rPr>
          <w:rtl/>
        </w:rPr>
        <w:t xml:space="preserve"> בר-און (הליכוד):</w:t>
      </w:r>
    </w:p>
    <w:p w14:paraId="2D81CD31" w14:textId="77777777" w:rsidR="00000000" w:rsidRDefault="00E23567">
      <w:pPr>
        <w:pStyle w:val="a0"/>
        <w:rPr>
          <w:rFonts w:hint="cs"/>
          <w:rtl/>
        </w:rPr>
      </w:pPr>
    </w:p>
    <w:p w14:paraId="67A9A252" w14:textId="77777777" w:rsidR="00000000" w:rsidRDefault="00E23567">
      <w:pPr>
        <w:pStyle w:val="a0"/>
        <w:rPr>
          <w:rFonts w:hint="cs"/>
          <w:rtl/>
        </w:rPr>
      </w:pPr>
      <w:r>
        <w:rPr>
          <w:rFonts w:hint="cs"/>
          <w:rtl/>
        </w:rPr>
        <w:t>- - -</w:t>
      </w:r>
    </w:p>
    <w:p w14:paraId="71C5159A" w14:textId="77777777" w:rsidR="00000000" w:rsidRDefault="00E23567">
      <w:pPr>
        <w:pStyle w:val="a0"/>
        <w:rPr>
          <w:rtl/>
        </w:rPr>
      </w:pPr>
    </w:p>
    <w:p w14:paraId="30DAB1C7" w14:textId="77777777" w:rsidR="00000000" w:rsidRDefault="00E23567">
      <w:pPr>
        <w:pStyle w:val="a0"/>
        <w:rPr>
          <w:rFonts w:hint="cs"/>
          <w:rtl/>
        </w:rPr>
      </w:pPr>
    </w:p>
    <w:p w14:paraId="50E2EA72" w14:textId="77777777" w:rsidR="00000000" w:rsidRDefault="00E23567">
      <w:pPr>
        <w:pStyle w:val="af1"/>
        <w:rPr>
          <w:rtl/>
        </w:rPr>
      </w:pPr>
      <w:bookmarkStart w:id="243" w:name="FS000001065T11_02_2004_15_57_24"/>
      <w:bookmarkEnd w:id="243"/>
      <w:r>
        <w:rPr>
          <w:rtl/>
        </w:rPr>
        <w:t>היו"ר ראובן ריבלין:</w:t>
      </w:r>
    </w:p>
    <w:p w14:paraId="2C48F85F" w14:textId="77777777" w:rsidR="00000000" w:rsidRDefault="00E23567">
      <w:pPr>
        <w:pStyle w:val="a0"/>
        <w:rPr>
          <w:rtl/>
        </w:rPr>
      </w:pPr>
    </w:p>
    <w:p w14:paraId="066D3001" w14:textId="77777777" w:rsidR="00000000" w:rsidRDefault="00E23567">
      <w:pPr>
        <w:pStyle w:val="a0"/>
        <w:rPr>
          <w:rFonts w:hint="cs"/>
          <w:rtl/>
        </w:rPr>
      </w:pPr>
      <w:r>
        <w:rPr>
          <w:rFonts w:hint="cs"/>
          <w:rtl/>
        </w:rPr>
        <w:t xml:space="preserve">חבר הכנסת רוני בר-און, זה זמנו של חבר הכנסת אורון. יש לו חמש דקות להשיב. הוא לא יכול לנהל אתך משא-ומתן. </w:t>
      </w:r>
    </w:p>
    <w:p w14:paraId="25D74186" w14:textId="77777777" w:rsidR="00000000" w:rsidRDefault="00E23567">
      <w:pPr>
        <w:pStyle w:val="a0"/>
        <w:rPr>
          <w:rFonts w:hint="cs"/>
          <w:rtl/>
        </w:rPr>
      </w:pPr>
    </w:p>
    <w:p w14:paraId="4DF97D22" w14:textId="77777777" w:rsidR="00000000" w:rsidRDefault="00E23567">
      <w:pPr>
        <w:pStyle w:val="-"/>
        <w:rPr>
          <w:rtl/>
        </w:rPr>
      </w:pPr>
      <w:bookmarkStart w:id="244" w:name="FS000001065T11_02_2004_15_57_54C"/>
      <w:bookmarkEnd w:id="244"/>
      <w:r>
        <w:rPr>
          <w:rtl/>
        </w:rPr>
        <w:t>חיים אורון (מרצ):</w:t>
      </w:r>
    </w:p>
    <w:p w14:paraId="774257D1" w14:textId="77777777" w:rsidR="00000000" w:rsidRDefault="00E23567">
      <w:pPr>
        <w:pStyle w:val="a0"/>
        <w:rPr>
          <w:rtl/>
        </w:rPr>
      </w:pPr>
    </w:p>
    <w:p w14:paraId="472FDE4B" w14:textId="77777777" w:rsidR="00000000" w:rsidRDefault="00E23567">
      <w:pPr>
        <w:pStyle w:val="a0"/>
        <w:rPr>
          <w:rFonts w:hint="cs"/>
          <w:rtl/>
        </w:rPr>
      </w:pPr>
      <w:r>
        <w:rPr>
          <w:rFonts w:hint="cs"/>
          <w:rtl/>
        </w:rPr>
        <w:t>מבקר המדינה, בדוח 52, מתאר 18 החלטות ממשלות שלא קוימו בנושא</w:t>
      </w:r>
      <w:r>
        <w:rPr>
          <w:rFonts w:hint="cs"/>
          <w:rtl/>
        </w:rPr>
        <w:t xml:space="preserve"> הבדואים בנגב. לא אחת, לא שתיים, לא שלוש - 18 החלטות. </w:t>
      </w:r>
    </w:p>
    <w:p w14:paraId="126FB658" w14:textId="77777777" w:rsidR="00000000" w:rsidRDefault="00E23567">
      <w:pPr>
        <w:pStyle w:val="a0"/>
        <w:rPr>
          <w:rFonts w:hint="cs"/>
          <w:rtl/>
        </w:rPr>
      </w:pPr>
    </w:p>
    <w:p w14:paraId="62B3124D" w14:textId="77777777" w:rsidR="00000000" w:rsidRDefault="00E23567">
      <w:pPr>
        <w:pStyle w:val="af0"/>
        <w:rPr>
          <w:rtl/>
        </w:rPr>
      </w:pPr>
      <w:r>
        <w:rPr>
          <w:rFonts w:hint="eastAsia"/>
          <w:rtl/>
        </w:rPr>
        <w:t>אליעזר</w:t>
      </w:r>
      <w:r>
        <w:rPr>
          <w:rtl/>
        </w:rPr>
        <w:t xml:space="preserve"> כהן (האיחוד הלאומי - ישראל ביתנו):</w:t>
      </w:r>
    </w:p>
    <w:p w14:paraId="0AD206FE" w14:textId="77777777" w:rsidR="00000000" w:rsidRDefault="00E23567">
      <w:pPr>
        <w:pStyle w:val="a0"/>
        <w:rPr>
          <w:rFonts w:hint="cs"/>
          <w:rtl/>
        </w:rPr>
      </w:pPr>
    </w:p>
    <w:p w14:paraId="3662EAC8" w14:textId="77777777" w:rsidR="00000000" w:rsidRDefault="00E23567">
      <w:pPr>
        <w:pStyle w:val="a0"/>
        <w:rPr>
          <w:rFonts w:hint="cs"/>
          <w:rtl/>
        </w:rPr>
      </w:pPr>
      <w:r>
        <w:rPr>
          <w:rFonts w:hint="cs"/>
          <w:rtl/>
        </w:rPr>
        <w:t xml:space="preserve">כל הממשלות שלך. </w:t>
      </w:r>
    </w:p>
    <w:p w14:paraId="0BD5D074" w14:textId="77777777" w:rsidR="00000000" w:rsidRDefault="00E23567">
      <w:pPr>
        <w:pStyle w:val="a0"/>
        <w:rPr>
          <w:rFonts w:hint="cs"/>
          <w:rtl/>
        </w:rPr>
      </w:pPr>
    </w:p>
    <w:p w14:paraId="24AAA4CB" w14:textId="77777777" w:rsidR="00000000" w:rsidRDefault="00E23567">
      <w:pPr>
        <w:pStyle w:val="-"/>
        <w:rPr>
          <w:rtl/>
        </w:rPr>
      </w:pPr>
      <w:bookmarkStart w:id="245" w:name="FS000001065T11_02_2004_15_37_46C"/>
      <w:bookmarkEnd w:id="245"/>
      <w:r>
        <w:rPr>
          <w:rtl/>
        </w:rPr>
        <w:t>חיים אורון (מרצ):</w:t>
      </w:r>
    </w:p>
    <w:p w14:paraId="4180D17E" w14:textId="77777777" w:rsidR="00000000" w:rsidRDefault="00E23567">
      <w:pPr>
        <w:pStyle w:val="a0"/>
        <w:rPr>
          <w:rtl/>
        </w:rPr>
      </w:pPr>
    </w:p>
    <w:p w14:paraId="05F1AF23" w14:textId="77777777" w:rsidR="00000000" w:rsidRDefault="00E23567">
      <w:pPr>
        <w:pStyle w:val="a0"/>
        <w:rPr>
          <w:rFonts w:hint="cs"/>
          <w:rtl/>
        </w:rPr>
      </w:pPr>
      <w:r>
        <w:rPr>
          <w:rFonts w:hint="cs"/>
          <w:rtl/>
        </w:rPr>
        <w:t xml:space="preserve">מופיע פה השר לביטחון פנים ומדווח לכנסת שאיחדו את כלי האכיפה, ומה הם כלי הפתרון? </w:t>
      </w:r>
    </w:p>
    <w:p w14:paraId="23D87575" w14:textId="77777777" w:rsidR="00000000" w:rsidRDefault="00E23567">
      <w:pPr>
        <w:pStyle w:val="a0"/>
        <w:rPr>
          <w:rFonts w:hint="cs"/>
          <w:rtl/>
        </w:rPr>
      </w:pPr>
    </w:p>
    <w:p w14:paraId="421ED5A2" w14:textId="77777777" w:rsidR="00000000" w:rsidRDefault="00E23567">
      <w:pPr>
        <w:pStyle w:val="af0"/>
        <w:rPr>
          <w:rtl/>
        </w:rPr>
      </w:pPr>
      <w:r>
        <w:rPr>
          <w:rFonts w:hint="eastAsia"/>
          <w:rtl/>
        </w:rPr>
        <w:t>רוני</w:t>
      </w:r>
      <w:r>
        <w:rPr>
          <w:rtl/>
        </w:rPr>
        <w:t xml:space="preserve"> בר-און (הליכוד):</w:t>
      </w:r>
    </w:p>
    <w:p w14:paraId="33F6704F" w14:textId="77777777" w:rsidR="00000000" w:rsidRDefault="00E23567">
      <w:pPr>
        <w:pStyle w:val="a0"/>
        <w:rPr>
          <w:rFonts w:hint="cs"/>
          <w:rtl/>
        </w:rPr>
      </w:pPr>
    </w:p>
    <w:p w14:paraId="103F52FB" w14:textId="77777777" w:rsidR="00000000" w:rsidRDefault="00E23567">
      <w:pPr>
        <w:pStyle w:val="a0"/>
        <w:rPr>
          <w:rFonts w:hint="cs"/>
          <w:rtl/>
        </w:rPr>
      </w:pPr>
      <w:r>
        <w:rPr>
          <w:rFonts w:hint="cs"/>
          <w:rtl/>
        </w:rPr>
        <w:t>- - -</w:t>
      </w:r>
    </w:p>
    <w:p w14:paraId="685F1736" w14:textId="77777777" w:rsidR="00000000" w:rsidRDefault="00E23567">
      <w:pPr>
        <w:pStyle w:val="a0"/>
        <w:rPr>
          <w:rFonts w:hint="cs"/>
          <w:rtl/>
        </w:rPr>
      </w:pPr>
    </w:p>
    <w:p w14:paraId="230A5D04" w14:textId="77777777" w:rsidR="00000000" w:rsidRDefault="00E23567">
      <w:pPr>
        <w:pStyle w:val="af1"/>
        <w:rPr>
          <w:rtl/>
        </w:rPr>
      </w:pPr>
      <w:r>
        <w:rPr>
          <w:rtl/>
        </w:rPr>
        <w:t>היו"ר רא</w:t>
      </w:r>
      <w:r>
        <w:rPr>
          <w:rtl/>
        </w:rPr>
        <w:t>ובן ריבלין:</w:t>
      </w:r>
    </w:p>
    <w:p w14:paraId="5F9F3998" w14:textId="77777777" w:rsidR="00000000" w:rsidRDefault="00E23567">
      <w:pPr>
        <w:pStyle w:val="a0"/>
        <w:rPr>
          <w:rtl/>
        </w:rPr>
      </w:pPr>
    </w:p>
    <w:p w14:paraId="7A715F92" w14:textId="77777777" w:rsidR="00000000" w:rsidRDefault="00E23567">
      <w:pPr>
        <w:pStyle w:val="a0"/>
        <w:rPr>
          <w:rFonts w:hint="cs"/>
          <w:rtl/>
        </w:rPr>
      </w:pPr>
      <w:r>
        <w:rPr>
          <w:rFonts w:hint="cs"/>
          <w:rtl/>
        </w:rPr>
        <w:t xml:space="preserve">חבר הכנסת בר-און, קריאת ביניים זה דבר מותר. שאלה זה בהסכמה של השואל. יזכור אדוני, הרי הוא נואם פה כמה פעמים. </w:t>
      </w:r>
    </w:p>
    <w:p w14:paraId="6A6C5EB2" w14:textId="77777777" w:rsidR="00000000" w:rsidRDefault="00E23567">
      <w:pPr>
        <w:pStyle w:val="a0"/>
        <w:rPr>
          <w:rFonts w:hint="cs"/>
          <w:rtl/>
        </w:rPr>
      </w:pPr>
    </w:p>
    <w:p w14:paraId="5A79B9D7" w14:textId="77777777" w:rsidR="00000000" w:rsidRDefault="00E23567">
      <w:pPr>
        <w:pStyle w:val="-"/>
        <w:rPr>
          <w:rtl/>
        </w:rPr>
      </w:pPr>
      <w:bookmarkStart w:id="246" w:name="FS000001065T11_02_2004_15_59_30C"/>
      <w:bookmarkEnd w:id="246"/>
      <w:r>
        <w:rPr>
          <w:rtl/>
        </w:rPr>
        <w:t>חיים אורון (מרצ):</w:t>
      </w:r>
    </w:p>
    <w:p w14:paraId="0ADB4B85" w14:textId="77777777" w:rsidR="00000000" w:rsidRDefault="00E23567">
      <w:pPr>
        <w:pStyle w:val="a0"/>
        <w:rPr>
          <w:rtl/>
        </w:rPr>
      </w:pPr>
    </w:p>
    <w:p w14:paraId="19ECDBB3" w14:textId="77777777" w:rsidR="00000000" w:rsidRDefault="00E23567">
      <w:pPr>
        <w:pStyle w:val="a0"/>
        <w:rPr>
          <w:rFonts w:hint="cs"/>
          <w:rtl/>
        </w:rPr>
      </w:pPr>
      <w:r>
        <w:rPr>
          <w:rFonts w:hint="cs"/>
          <w:rtl/>
        </w:rPr>
        <w:t xml:space="preserve">אין זה מקרה שהממשלה הזאת מאחדת את כלי האכיפה, ומה הם כלי הפתרון?  </w:t>
      </w:r>
    </w:p>
    <w:p w14:paraId="2EB52637" w14:textId="77777777" w:rsidR="00000000" w:rsidRDefault="00E23567">
      <w:pPr>
        <w:pStyle w:val="a0"/>
        <w:rPr>
          <w:rFonts w:hint="cs"/>
          <w:rtl/>
        </w:rPr>
      </w:pPr>
    </w:p>
    <w:p w14:paraId="7687CAB1" w14:textId="77777777" w:rsidR="00000000" w:rsidRDefault="00E23567">
      <w:pPr>
        <w:pStyle w:val="a0"/>
        <w:rPr>
          <w:rFonts w:hint="cs"/>
          <w:rtl/>
        </w:rPr>
      </w:pPr>
      <w:r>
        <w:rPr>
          <w:rFonts w:hint="cs"/>
          <w:rtl/>
        </w:rPr>
        <w:t>יש בעיה קשה בנגב ויש בעיה קשה בארץ בנושא תוכנ</w:t>
      </w:r>
      <w:r>
        <w:rPr>
          <w:rFonts w:hint="cs"/>
          <w:rtl/>
        </w:rPr>
        <w:t xml:space="preserve">יות מיתאר, בנושא התיישבות. </w:t>
      </w:r>
    </w:p>
    <w:p w14:paraId="5277E9C7" w14:textId="77777777" w:rsidR="00000000" w:rsidRDefault="00E23567">
      <w:pPr>
        <w:pStyle w:val="a0"/>
        <w:rPr>
          <w:rFonts w:hint="cs"/>
          <w:rtl/>
        </w:rPr>
      </w:pPr>
    </w:p>
    <w:p w14:paraId="5D504C56" w14:textId="77777777" w:rsidR="00000000" w:rsidRDefault="00E23567">
      <w:pPr>
        <w:pStyle w:val="af0"/>
        <w:rPr>
          <w:rtl/>
        </w:rPr>
      </w:pPr>
      <w:r>
        <w:rPr>
          <w:rFonts w:hint="eastAsia"/>
          <w:rtl/>
        </w:rPr>
        <w:t>אהוד</w:t>
      </w:r>
      <w:r>
        <w:rPr>
          <w:rtl/>
        </w:rPr>
        <w:t xml:space="preserve"> יתום (הליכוד):</w:t>
      </w:r>
    </w:p>
    <w:p w14:paraId="6C8D5F4C" w14:textId="77777777" w:rsidR="00000000" w:rsidRDefault="00E23567">
      <w:pPr>
        <w:pStyle w:val="a0"/>
        <w:rPr>
          <w:rFonts w:hint="cs"/>
          <w:rtl/>
        </w:rPr>
      </w:pPr>
    </w:p>
    <w:p w14:paraId="068DE192" w14:textId="77777777" w:rsidR="00000000" w:rsidRDefault="00E23567">
      <w:pPr>
        <w:pStyle w:val="a0"/>
        <w:rPr>
          <w:rFonts w:hint="cs"/>
          <w:rtl/>
        </w:rPr>
      </w:pPr>
      <w:r>
        <w:rPr>
          <w:rFonts w:hint="cs"/>
          <w:rtl/>
        </w:rPr>
        <w:t xml:space="preserve">גם בגליל. </w:t>
      </w:r>
    </w:p>
    <w:p w14:paraId="0C13545E" w14:textId="77777777" w:rsidR="00000000" w:rsidRDefault="00E23567">
      <w:pPr>
        <w:pStyle w:val="a0"/>
        <w:rPr>
          <w:rtl/>
        </w:rPr>
      </w:pPr>
    </w:p>
    <w:p w14:paraId="5C9841B6" w14:textId="77777777" w:rsidR="00000000" w:rsidRDefault="00E23567">
      <w:pPr>
        <w:pStyle w:val="a0"/>
        <w:rPr>
          <w:rFonts w:hint="cs"/>
          <w:rtl/>
        </w:rPr>
      </w:pPr>
    </w:p>
    <w:p w14:paraId="581DB95C" w14:textId="77777777" w:rsidR="00000000" w:rsidRDefault="00E23567">
      <w:pPr>
        <w:pStyle w:val="-"/>
        <w:rPr>
          <w:rtl/>
        </w:rPr>
      </w:pPr>
      <w:bookmarkStart w:id="247" w:name="FS000001065T11_02_2004_15_38_29C"/>
      <w:bookmarkEnd w:id="247"/>
      <w:r>
        <w:rPr>
          <w:rtl/>
        </w:rPr>
        <w:t>חיים אורון (מרצ):</w:t>
      </w:r>
    </w:p>
    <w:p w14:paraId="075CDAE3" w14:textId="77777777" w:rsidR="00000000" w:rsidRDefault="00E23567">
      <w:pPr>
        <w:pStyle w:val="a0"/>
        <w:rPr>
          <w:rtl/>
        </w:rPr>
      </w:pPr>
    </w:p>
    <w:p w14:paraId="1045EF7D" w14:textId="77777777" w:rsidR="00000000" w:rsidRDefault="00E23567">
      <w:pPr>
        <w:pStyle w:val="a0"/>
        <w:rPr>
          <w:rFonts w:hint="cs"/>
          <w:rtl/>
        </w:rPr>
      </w:pPr>
      <w:r>
        <w:rPr>
          <w:rFonts w:hint="cs"/>
          <w:rtl/>
        </w:rPr>
        <w:t xml:space="preserve">חברות וחברי הכנסת, אתמול ריססו 3,500 דונם חיטה בנגב, עם מטוס. </w:t>
      </w:r>
    </w:p>
    <w:p w14:paraId="66014AA7" w14:textId="77777777" w:rsidR="00000000" w:rsidRDefault="00E23567">
      <w:pPr>
        <w:pStyle w:val="a0"/>
        <w:rPr>
          <w:rFonts w:hint="cs"/>
          <w:rtl/>
        </w:rPr>
      </w:pPr>
    </w:p>
    <w:p w14:paraId="5A99C401" w14:textId="77777777" w:rsidR="00000000" w:rsidRDefault="00E23567">
      <w:pPr>
        <w:pStyle w:val="af0"/>
        <w:rPr>
          <w:rtl/>
        </w:rPr>
      </w:pPr>
      <w:r>
        <w:rPr>
          <w:rFonts w:hint="eastAsia"/>
          <w:rtl/>
        </w:rPr>
        <w:t>עמרי</w:t>
      </w:r>
      <w:r>
        <w:rPr>
          <w:rtl/>
        </w:rPr>
        <w:t xml:space="preserve"> שרון (הליכוד):</w:t>
      </w:r>
    </w:p>
    <w:p w14:paraId="58014450" w14:textId="77777777" w:rsidR="00000000" w:rsidRDefault="00E23567">
      <w:pPr>
        <w:pStyle w:val="a0"/>
        <w:rPr>
          <w:rFonts w:hint="cs"/>
          <w:rtl/>
        </w:rPr>
      </w:pPr>
    </w:p>
    <w:p w14:paraId="43A684C2" w14:textId="77777777" w:rsidR="00000000" w:rsidRDefault="00E23567">
      <w:pPr>
        <w:pStyle w:val="a0"/>
        <w:rPr>
          <w:rFonts w:hint="cs"/>
          <w:rtl/>
        </w:rPr>
      </w:pPr>
      <w:r>
        <w:rPr>
          <w:rFonts w:hint="cs"/>
          <w:rtl/>
        </w:rPr>
        <w:t>ריססו - - -</w:t>
      </w:r>
    </w:p>
    <w:p w14:paraId="663FDC31" w14:textId="77777777" w:rsidR="00000000" w:rsidRDefault="00E23567">
      <w:pPr>
        <w:pStyle w:val="a0"/>
        <w:rPr>
          <w:rFonts w:hint="cs"/>
          <w:rtl/>
        </w:rPr>
      </w:pPr>
    </w:p>
    <w:p w14:paraId="3AEF3C36" w14:textId="77777777" w:rsidR="00000000" w:rsidRDefault="00E23567">
      <w:pPr>
        <w:pStyle w:val="-"/>
        <w:rPr>
          <w:rtl/>
        </w:rPr>
      </w:pPr>
      <w:bookmarkStart w:id="248" w:name="FS000001065T11_02_2004_15_38_52C"/>
      <w:bookmarkEnd w:id="248"/>
      <w:r>
        <w:rPr>
          <w:rtl/>
        </w:rPr>
        <w:t>חיים אורון (מרצ):</w:t>
      </w:r>
    </w:p>
    <w:p w14:paraId="06E5B97D" w14:textId="77777777" w:rsidR="00000000" w:rsidRDefault="00E23567">
      <w:pPr>
        <w:pStyle w:val="a0"/>
        <w:rPr>
          <w:rtl/>
        </w:rPr>
      </w:pPr>
    </w:p>
    <w:p w14:paraId="3609AA08" w14:textId="77777777" w:rsidR="00000000" w:rsidRDefault="00E23567">
      <w:pPr>
        <w:pStyle w:val="a0"/>
        <w:rPr>
          <w:rFonts w:hint="cs"/>
          <w:rtl/>
        </w:rPr>
      </w:pPr>
      <w:r>
        <w:rPr>
          <w:rFonts w:hint="cs"/>
          <w:rtl/>
        </w:rPr>
        <w:t>חבר הכנסת שרון, קודם כול, אני שמח שאתה סוף-סוף מגיב. בתור</w:t>
      </w:r>
      <w:r>
        <w:rPr>
          <w:rFonts w:hint="cs"/>
          <w:rtl/>
        </w:rPr>
        <w:t xml:space="preserve"> חקלאי אני אומר לך, מעולם אף בדואי - - -</w:t>
      </w:r>
    </w:p>
    <w:p w14:paraId="2BCCC289" w14:textId="77777777" w:rsidR="00000000" w:rsidRDefault="00E23567">
      <w:pPr>
        <w:pStyle w:val="a0"/>
        <w:rPr>
          <w:rFonts w:hint="cs"/>
          <w:rtl/>
        </w:rPr>
      </w:pPr>
    </w:p>
    <w:p w14:paraId="694FBC23" w14:textId="77777777" w:rsidR="00000000" w:rsidRDefault="00E23567">
      <w:pPr>
        <w:pStyle w:val="af0"/>
        <w:rPr>
          <w:rtl/>
        </w:rPr>
      </w:pPr>
      <w:r>
        <w:rPr>
          <w:rFonts w:hint="eastAsia"/>
          <w:rtl/>
        </w:rPr>
        <w:t>עמרי</w:t>
      </w:r>
      <w:r>
        <w:rPr>
          <w:rtl/>
        </w:rPr>
        <w:t xml:space="preserve"> שרון (הליכוד):</w:t>
      </w:r>
    </w:p>
    <w:p w14:paraId="32F177A9" w14:textId="77777777" w:rsidR="00000000" w:rsidRDefault="00E23567">
      <w:pPr>
        <w:pStyle w:val="a0"/>
        <w:rPr>
          <w:rFonts w:hint="cs"/>
          <w:rtl/>
        </w:rPr>
      </w:pPr>
    </w:p>
    <w:p w14:paraId="74886C47" w14:textId="77777777" w:rsidR="00000000" w:rsidRDefault="00E23567">
      <w:pPr>
        <w:pStyle w:val="a0"/>
        <w:rPr>
          <w:rFonts w:hint="cs"/>
          <w:rtl/>
        </w:rPr>
      </w:pPr>
      <w:r>
        <w:rPr>
          <w:rFonts w:hint="cs"/>
          <w:rtl/>
        </w:rPr>
        <w:t>תשמע אותי - - -</w:t>
      </w:r>
    </w:p>
    <w:p w14:paraId="30AED07D" w14:textId="77777777" w:rsidR="00000000" w:rsidRDefault="00E23567">
      <w:pPr>
        <w:pStyle w:val="a0"/>
        <w:rPr>
          <w:rFonts w:hint="cs"/>
          <w:rtl/>
        </w:rPr>
      </w:pPr>
    </w:p>
    <w:p w14:paraId="3D810614" w14:textId="77777777" w:rsidR="00000000" w:rsidRDefault="00E23567">
      <w:pPr>
        <w:pStyle w:val="af0"/>
        <w:rPr>
          <w:rtl/>
        </w:rPr>
      </w:pPr>
      <w:r>
        <w:rPr>
          <w:rFonts w:hint="eastAsia"/>
          <w:rtl/>
        </w:rPr>
        <w:t>קולט</w:t>
      </w:r>
      <w:r>
        <w:rPr>
          <w:rtl/>
        </w:rPr>
        <w:t xml:space="preserve"> אביטל (העבודה-מימד):</w:t>
      </w:r>
    </w:p>
    <w:p w14:paraId="19D30FB9" w14:textId="77777777" w:rsidR="00000000" w:rsidRDefault="00E23567">
      <w:pPr>
        <w:pStyle w:val="a0"/>
        <w:rPr>
          <w:rFonts w:hint="cs"/>
          <w:rtl/>
        </w:rPr>
      </w:pPr>
    </w:p>
    <w:p w14:paraId="510EF99B" w14:textId="77777777" w:rsidR="00000000" w:rsidRDefault="00E23567">
      <w:pPr>
        <w:pStyle w:val="a0"/>
        <w:ind w:left="719" w:firstLine="0"/>
        <w:rPr>
          <w:rFonts w:hint="cs"/>
          <w:rtl/>
        </w:rPr>
      </w:pPr>
      <w:r>
        <w:rPr>
          <w:rFonts w:hint="cs"/>
          <w:rtl/>
        </w:rPr>
        <w:t>- - -</w:t>
      </w:r>
    </w:p>
    <w:p w14:paraId="468AA180" w14:textId="77777777" w:rsidR="00000000" w:rsidRDefault="00E23567">
      <w:pPr>
        <w:pStyle w:val="a0"/>
        <w:ind w:left="719" w:firstLine="0"/>
        <w:rPr>
          <w:rFonts w:hint="cs"/>
          <w:rtl/>
        </w:rPr>
      </w:pPr>
    </w:p>
    <w:p w14:paraId="4F627E72" w14:textId="77777777" w:rsidR="00000000" w:rsidRDefault="00E23567">
      <w:pPr>
        <w:pStyle w:val="af0"/>
        <w:rPr>
          <w:rtl/>
        </w:rPr>
      </w:pPr>
      <w:r>
        <w:rPr>
          <w:rFonts w:hint="eastAsia"/>
          <w:rtl/>
        </w:rPr>
        <w:t>עמרי</w:t>
      </w:r>
      <w:r>
        <w:rPr>
          <w:rtl/>
        </w:rPr>
        <w:t xml:space="preserve"> שרון (הליכוד):</w:t>
      </w:r>
    </w:p>
    <w:p w14:paraId="1099B82E" w14:textId="77777777" w:rsidR="00000000" w:rsidRDefault="00E23567">
      <w:pPr>
        <w:pStyle w:val="a0"/>
        <w:rPr>
          <w:rFonts w:hint="cs"/>
          <w:rtl/>
        </w:rPr>
      </w:pPr>
    </w:p>
    <w:p w14:paraId="743B6B3D" w14:textId="77777777" w:rsidR="00000000" w:rsidRDefault="00E23567">
      <w:pPr>
        <w:pStyle w:val="a0"/>
        <w:rPr>
          <w:rFonts w:hint="cs"/>
          <w:rtl/>
        </w:rPr>
      </w:pPr>
      <w:r>
        <w:rPr>
          <w:rFonts w:hint="cs"/>
          <w:rtl/>
        </w:rPr>
        <w:t>אם היית כאן היית שומע - - -</w:t>
      </w:r>
    </w:p>
    <w:p w14:paraId="268DFBA6" w14:textId="77777777" w:rsidR="00000000" w:rsidRDefault="00E23567">
      <w:pPr>
        <w:pStyle w:val="a0"/>
        <w:rPr>
          <w:rFonts w:hint="cs"/>
          <w:rtl/>
        </w:rPr>
      </w:pPr>
    </w:p>
    <w:p w14:paraId="2FFBC5C7" w14:textId="77777777" w:rsidR="00000000" w:rsidRDefault="00E23567">
      <w:pPr>
        <w:pStyle w:val="af1"/>
        <w:rPr>
          <w:rtl/>
        </w:rPr>
      </w:pPr>
      <w:r>
        <w:rPr>
          <w:rtl/>
        </w:rPr>
        <w:t>היו"ר ראובן ריבלין:</w:t>
      </w:r>
    </w:p>
    <w:p w14:paraId="68DF3F27" w14:textId="77777777" w:rsidR="00000000" w:rsidRDefault="00E23567">
      <w:pPr>
        <w:pStyle w:val="a0"/>
        <w:rPr>
          <w:rtl/>
        </w:rPr>
      </w:pPr>
    </w:p>
    <w:p w14:paraId="5786AF88" w14:textId="77777777" w:rsidR="00000000" w:rsidRDefault="00E23567">
      <w:pPr>
        <w:pStyle w:val="a0"/>
        <w:rPr>
          <w:rFonts w:hint="cs"/>
          <w:rtl/>
        </w:rPr>
      </w:pPr>
      <w:r>
        <w:rPr>
          <w:rFonts w:hint="cs"/>
          <w:rtl/>
        </w:rPr>
        <w:t xml:space="preserve">זה נכון, אני מאשר זאת. </w:t>
      </w:r>
    </w:p>
    <w:p w14:paraId="6508D19D" w14:textId="77777777" w:rsidR="00000000" w:rsidRDefault="00E23567">
      <w:pPr>
        <w:pStyle w:val="a0"/>
        <w:rPr>
          <w:rFonts w:hint="cs"/>
          <w:rtl/>
        </w:rPr>
      </w:pPr>
    </w:p>
    <w:p w14:paraId="1E5E72BE" w14:textId="77777777" w:rsidR="00000000" w:rsidRDefault="00E23567">
      <w:pPr>
        <w:pStyle w:val="af0"/>
        <w:rPr>
          <w:rtl/>
        </w:rPr>
      </w:pPr>
      <w:r>
        <w:rPr>
          <w:rFonts w:hint="eastAsia"/>
          <w:rtl/>
        </w:rPr>
        <w:t>עמרי</w:t>
      </w:r>
      <w:r>
        <w:rPr>
          <w:rtl/>
        </w:rPr>
        <w:t xml:space="preserve"> שרון (הליכוד):</w:t>
      </w:r>
    </w:p>
    <w:p w14:paraId="28649C6C" w14:textId="77777777" w:rsidR="00000000" w:rsidRDefault="00E23567">
      <w:pPr>
        <w:pStyle w:val="a0"/>
        <w:rPr>
          <w:rFonts w:hint="cs"/>
          <w:rtl/>
        </w:rPr>
      </w:pPr>
    </w:p>
    <w:p w14:paraId="36D193F5" w14:textId="77777777" w:rsidR="00000000" w:rsidRDefault="00E23567">
      <w:pPr>
        <w:pStyle w:val="a0"/>
        <w:rPr>
          <w:rFonts w:hint="cs"/>
          <w:rtl/>
        </w:rPr>
      </w:pPr>
      <w:r>
        <w:rPr>
          <w:rFonts w:hint="cs"/>
          <w:rtl/>
        </w:rPr>
        <w:t>כשמדובר בפלישה, צריך לאכו</w:t>
      </w:r>
      <w:r>
        <w:rPr>
          <w:rFonts w:hint="cs"/>
          <w:rtl/>
        </w:rPr>
        <w:t xml:space="preserve">ף את החוק. </w:t>
      </w:r>
    </w:p>
    <w:p w14:paraId="2125E4BD" w14:textId="77777777" w:rsidR="00000000" w:rsidRDefault="00E23567">
      <w:pPr>
        <w:pStyle w:val="a0"/>
        <w:rPr>
          <w:rFonts w:hint="cs"/>
          <w:rtl/>
        </w:rPr>
      </w:pPr>
    </w:p>
    <w:p w14:paraId="45C4EC1E" w14:textId="77777777" w:rsidR="00000000" w:rsidRDefault="00E23567">
      <w:pPr>
        <w:pStyle w:val="-"/>
        <w:rPr>
          <w:rtl/>
        </w:rPr>
      </w:pPr>
      <w:bookmarkStart w:id="249" w:name="FS000001065T11_02_2004_15_39_04C"/>
      <w:bookmarkEnd w:id="249"/>
      <w:r>
        <w:rPr>
          <w:rtl/>
        </w:rPr>
        <w:t>חיים אורון (מרצ):</w:t>
      </w:r>
    </w:p>
    <w:p w14:paraId="2EA3235A" w14:textId="77777777" w:rsidR="00000000" w:rsidRDefault="00E23567">
      <w:pPr>
        <w:pStyle w:val="a0"/>
        <w:rPr>
          <w:rtl/>
        </w:rPr>
      </w:pPr>
    </w:p>
    <w:p w14:paraId="438FEF1D" w14:textId="77777777" w:rsidR="00000000" w:rsidRDefault="00E23567">
      <w:pPr>
        <w:pStyle w:val="a0"/>
        <w:rPr>
          <w:rFonts w:hint="cs"/>
          <w:rtl/>
        </w:rPr>
      </w:pPr>
      <w:r>
        <w:rPr>
          <w:rFonts w:hint="cs"/>
          <w:rtl/>
        </w:rPr>
        <w:t>חבר הכנסת שרון, מדובר במחלוקת שקיימת, ואני לא אכריע מעל הדוכן מי צדק במחלוקת בחורה ובאל-בוריג' ומי צדק במחלוקות האחרות.</w:t>
      </w:r>
    </w:p>
    <w:p w14:paraId="03D506F4" w14:textId="77777777" w:rsidR="00000000" w:rsidRDefault="00E23567">
      <w:pPr>
        <w:pStyle w:val="a0"/>
        <w:rPr>
          <w:rFonts w:hint="cs"/>
          <w:rtl/>
        </w:rPr>
      </w:pPr>
    </w:p>
    <w:p w14:paraId="1E7862D5" w14:textId="77777777" w:rsidR="00000000" w:rsidRDefault="00E23567">
      <w:pPr>
        <w:pStyle w:val="a0"/>
        <w:rPr>
          <w:rFonts w:hint="cs"/>
          <w:rtl/>
        </w:rPr>
      </w:pPr>
      <w:r>
        <w:rPr>
          <w:rFonts w:hint="cs"/>
          <w:rtl/>
        </w:rPr>
        <w:t>דבר אחד אני יודע, בשום מקום בארץ שום גורם ממלכתי לא מרסס מטעים, לא מרסס שדות, לא מרסס שטחי מרעה, גם כאש</w:t>
      </w:r>
      <w:r>
        <w:rPr>
          <w:rFonts w:hint="cs"/>
          <w:rtl/>
        </w:rPr>
        <w:t xml:space="preserve">ר יש מחלוקות על שטחים, ויש. בתור שר החקלאות לשעבר אני יודע, ואתה יודע, אדוני שר החקלאות, כמה מחלוקות יש על שטחים בארץ, כי מפעילים פה - - - </w:t>
      </w:r>
    </w:p>
    <w:p w14:paraId="0B7454F5" w14:textId="77777777" w:rsidR="00000000" w:rsidRDefault="00E23567">
      <w:pPr>
        <w:pStyle w:val="a0"/>
        <w:rPr>
          <w:rFonts w:hint="cs"/>
          <w:rtl/>
        </w:rPr>
      </w:pPr>
    </w:p>
    <w:p w14:paraId="08EBEABD" w14:textId="77777777" w:rsidR="00000000" w:rsidRDefault="00E23567">
      <w:pPr>
        <w:pStyle w:val="af0"/>
        <w:rPr>
          <w:rtl/>
        </w:rPr>
      </w:pPr>
      <w:r>
        <w:rPr>
          <w:rFonts w:hint="eastAsia"/>
          <w:rtl/>
        </w:rPr>
        <w:t>גלעד</w:t>
      </w:r>
      <w:r>
        <w:rPr>
          <w:rtl/>
        </w:rPr>
        <w:t xml:space="preserve"> ארדן (הליכוד):</w:t>
      </w:r>
    </w:p>
    <w:p w14:paraId="5D98FCD2" w14:textId="77777777" w:rsidR="00000000" w:rsidRDefault="00E23567">
      <w:pPr>
        <w:pStyle w:val="a0"/>
        <w:rPr>
          <w:rFonts w:hint="cs"/>
          <w:rtl/>
        </w:rPr>
      </w:pPr>
    </w:p>
    <w:p w14:paraId="5127EBEA" w14:textId="77777777" w:rsidR="00000000" w:rsidRDefault="00E23567">
      <w:pPr>
        <w:pStyle w:val="a0"/>
        <w:rPr>
          <w:rFonts w:hint="cs"/>
          <w:rtl/>
        </w:rPr>
      </w:pPr>
      <w:r>
        <w:rPr>
          <w:rFonts w:hint="cs"/>
          <w:rtl/>
        </w:rPr>
        <w:t xml:space="preserve">מפנים מאחז בלתי חוקי יהודי בהחלטת - - - </w:t>
      </w:r>
    </w:p>
    <w:p w14:paraId="039251DE" w14:textId="77777777" w:rsidR="00000000" w:rsidRDefault="00E23567">
      <w:pPr>
        <w:pStyle w:val="a0"/>
        <w:rPr>
          <w:rFonts w:hint="cs"/>
          <w:rtl/>
        </w:rPr>
      </w:pPr>
    </w:p>
    <w:p w14:paraId="1F5B6DAB" w14:textId="77777777" w:rsidR="00000000" w:rsidRDefault="00E23567">
      <w:pPr>
        <w:pStyle w:val="a"/>
        <w:rPr>
          <w:rtl/>
        </w:rPr>
      </w:pPr>
      <w:bookmarkStart w:id="250" w:name="FS000001065T11_02_2004_16_14_41"/>
      <w:bookmarkStart w:id="251" w:name="_Toc67150155"/>
      <w:bookmarkEnd w:id="250"/>
      <w:r>
        <w:rPr>
          <w:rFonts w:hint="eastAsia"/>
          <w:rtl/>
        </w:rPr>
        <w:t>חיים</w:t>
      </w:r>
      <w:r>
        <w:rPr>
          <w:rtl/>
        </w:rPr>
        <w:t xml:space="preserve"> אורון (מרצ):</w:t>
      </w:r>
      <w:bookmarkEnd w:id="251"/>
    </w:p>
    <w:p w14:paraId="118AFF8F" w14:textId="77777777" w:rsidR="00000000" w:rsidRDefault="00E23567">
      <w:pPr>
        <w:pStyle w:val="a0"/>
        <w:rPr>
          <w:rFonts w:hint="cs"/>
          <w:rtl/>
        </w:rPr>
      </w:pPr>
    </w:p>
    <w:p w14:paraId="1C7ABA89" w14:textId="77777777" w:rsidR="00000000" w:rsidRDefault="00E23567">
      <w:pPr>
        <w:pStyle w:val="a0"/>
        <w:rPr>
          <w:rFonts w:hint="cs"/>
          <w:rtl/>
        </w:rPr>
      </w:pPr>
      <w:r>
        <w:rPr>
          <w:rFonts w:hint="cs"/>
          <w:rtl/>
        </w:rPr>
        <w:t xml:space="preserve">אדוני היושב-ראש - - - </w:t>
      </w:r>
    </w:p>
    <w:p w14:paraId="2B52EC58" w14:textId="77777777" w:rsidR="00000000" w:rsidRDefault="00E23567">
      <w:pPr>
        <w:pStyle w:val="a0"/>
        <w:rPr>
          <w:rFonts w:hint="cs"/>
          <w:rtl/>
        </w:rPr>
      </w:pPr>
    </w:p>
    <w:p w14:paraId="2741A5E4" w14:textId="77777777" w:rsidR="00000000" w:rsidRDefault="00E23567">
      <w:pPr>
        <w:pStyle w:val="af1"/>
        <w:rPr>
          <w:rtl/>
        </w:rPr>
      </w:pPr>
      <w:r>
        <w:rPr>
          <w:rtl/>
        </w:rPr>
        <w:t>היו"ר ראו</w:t>
      </w:r>
      <w:r>
        <w:rPr>
          <w:rtl/>
        </w:rPr>
        <w:t>בן ריבלין:</w:t>
      </w:r>
    </w:p>
    <w:p w14:paraId="1C85DEF7" w14:textId="77777777" w:rsidR="00000000" w:rsidRDefault="00E23567">
      <w:pPr>
        <w:pStyle w:val="a0"/>
        <w:rPr>
          <w:rtl/>
        </w:rPr>
      </w:pPr>
    </w:p>
    <w:p w14:paraId="56C779FA" w14:textId="77777777" w:rsidR="00000000" w:rsidRDefault="00E23567">
      <w:pPr>
        <w:pStyle w:val="a0"/>
        <w:rPr>
          <w:rFonts w:hint="cs"/>
          <w:rtl/>
        </w:rPr>
      </w:pPr>
      <w:r>
        <w:rPr>
          <w:rFonts w:hint="cs"/>
          <w:rtl/>
        </w:rPr>
        <w:t xml:space="preserve">חבר הכנסת ארדן, ניטול קורה מבין עינינו. </w:t>
      </w:r>
    </w:p>
    <w:p w14:paraId="3D9F5A44" w14:textId="77777777" w:rsidR="00000000" w:rsidRDefault="00E23567">
      <w:pPr>
        <w:pStyle w:val="a0"/>
        <w:rPr>
          <w:rFonts w:hint="cs"/>
          <w:rtl/>
        </w:rPr>
      </w:pPr>
    </w:p>
    <w:p w14:paraId="2556B281" w14:textId="77777777" w:rsidR="00000000" w:rsidRDefault="00E23567">
      <w:pPr>
        <w:pStyle w:val="-"/>
        <w:rPr>
          <w:rtl/>
        </w:rPr>
      </w:pPr>
      <w:bookmarkStart w:id="252" w:name="FS000001065T11_02_2004_16_15_08C"/>
      <w:bookmarkEnd w:id="252"/>
      <w:r>
        <w:rPr>
          <w:rtl/>
        </w:rPr>
        <w:t>חיים אורון (מרצ):</w:t>
      </w:r>
    </w:p>
    <w:p w14:paraId="0A0AC380" w14:textId="77777777" w:rsidR="00000000" w:rsidRDefault="00E23567">
      <w:pPr>
        <w:pStyle w:val="a0"/>
        <w:rPr>
          <w:rtl/>
        </w:rPr>
      </w:pPr>
    </w:p>
    <w:p w14:paraId="59FAC7A9" w14:textId="77777777" w:rsidR="00000000" w:rsidRDefault="00E23567">
      <w:pPr>
        <w:pStyle w:val="a0"/>
        <w:rPr>
          <w:rFonts w:hint="cs"/>
          <w:rtl/>
        </w:rPr>
      </w:pPr>
      <w:r>
        <w:rPr>
          <w:rFonts w:hint="cs"/>
          <w:rtl/>
        </w:rPr>
        <w:t xml:space="preserve">אדוני היושב-ראש, יש בנגב - - - </w:t>
      </w:r>
    </w:p>
    <w:p w14:paraId="04CA8726" w14:textId="77777777" w:rsidR="00000000" w:rsidRDefault="00E23567">
      <w:pPr>
        <w:pStyle w:val="a0"/>
        <w:rPr>
          <w:rFonts w:hint="cs"/>
          <w:rtl/>
        </w:rPr>
      </w:pPr>
    </w:p>
    <w:p w14:paraId="68AF6DBB" w14:textId="77777777" w:rsidR="00000000" w:rsidRDefault="00E23567">
      <w:pPr>
        <w:pStyle w:val="af1"/>
        <w:rPr>
          <w:rtl/>
        </w:rPr>
      </w:pPr>
      <w:r>
        <w:rPr>
          <w:rtl/>
        </w:rPr>
        <w:t>היו"ר ראובן ריבלין:</w:t>
      </w:r>
    </w:p>
    <w:p w14:paraId="2D11903A" w14:textId="77777777" w:rsidR="00000000" w:rsidRDefault="00E23567">
      <w:pPr>
        <w:pStyle w:val="a0"/>
        <w:rPr>
          <w:rtl/>
        </w:rPr>
      </w:pPr>
    </w:p>
    <w:p w14:paraId="15D6CD20" w14:textId="77777777" w:rsidR="00000000" w:rsidRDefault="00E23567">
      <w:pPr>
        <w:pStyle w:val="a0"/>
        <w:rPr>
          <w:rFonts w:hint="cs"/>
          <w:rtl/>
        </w:rPr>
      </w:pPr>
      <w:r>
        <w:rPr>
          <w:rFonts w:hint="cs"/>
          <w:rtl/>
        </w:rPr>
        <w:t xml:space="preserve">חבר הכנסת שוחט, חבר הכנסת הרצוג, אני מתנצל מאוד, אני לא יכול להבין, איך יכול להיות דבר כזה? לא יכול להיות מצב שבו אתם נמצאים שם. </w:t>
      </w:r>
      <w:r>
        <w:rPr>
          <w:rFonts w:hint="cs"/>
          <w:rtl/>
        </w:rPr>
        <w:t xml:space="preserve">רבותי, חברת הכנסת קולט אביטל, אתם במקום אסטרטגי מאוד. פשוט קשה. </w:t>
      </w:r>
    </w:p>
    <w:p w14:paraId="6C88061C" w14:textId="77777777" w:rsidR="00000000" w:rsidRDefault="00E23567">
      <w:pPr>
        <w:pStyle w:val="a0"/>
        <w:rPr>
          <w:rFonts w:hint="cs"/>
          <w:rtl/>
        </w:rPr>
      </w:pPr>
    </w:p>
    <w:p w14:paraId="395F56EF" w14:textId="77777777" w:rsidR="00000000" w:rsidRDefault="00E23567">
      <w:pPr>
        <w:pStyle w:val="-"/>
        <w:rPr>
          <w:rtl/>
        </w:rPr>
      </w:pPr>
      <w:bookmarkStart w:id="253" w:name="FS000001065T11_02_2004_16_16_05C"/>
      <w:bookmarkEnd w:id="253"/>
      <w:r>
        <w:rPr>
          <w:rtl/>
        </w:rPr>
        <w:t>חיים אורון (מרצ):</w:t>
      </w:r>
    </w:p>
    <w:p w14:paraId="1996E4EB" w14:textId="77777777" w:rsidR="00000000" w:rsidRDefault="00E23567">
      <w:pPr>
        <w:pStyle w:val="a0"/>
        <w:rPr>
          <w:rtl/>
        </w:rPr>
      </w:pPr>
    </w:p>
    <w:p w14:paraId="4CD8D9E5" w14:textId="77777777" w:rsidR="00000000" w:rsidRDefault="00E23567">
      <w:pPr>
        <w:pStyle w:val="a0"/>
        <w:rPr>
          <w:rFonts w:hint="cs"/>
          <w:rtl/>
        </w:rPr>
      </w:pPr>
      <w:r>
        <w:rPr>
          <w:rFonts w:hint="cs"/>
          <w:rtl/>
        </w:rPr>
        <w:t xml:space="preserve">הממשלה שלנו לא ריססה. כשהייתי שר החקלאות לא ריססו פעם אחת. שמעתי מה שהערת. </w:t>
      </w:r>
    </w:p>
    <w:p w14:paraId="362C0DD1" w14:textId="77777777" w:rsidR="00000000" w:rsidRDefault="00E23567">
      <w:pPr>
        <w:pStyle w:val="a0"/>
        <w:rPr>
          <w:rFonts w:hint="cs"/>
          <w:rtl/>
        </w:rPr>
      </w:pPr>
    </w:p>
    <w:p w14:paraId="531AECC8" w14:textId="77777777" w:rsidR="00000000" w:rsidRDefault="00E23567">
      <w:pPr>
        <w:pStyle w:val="af1"/>
        <w:rPr>
          <w:rtl/>
        </w:rPr>
      </w:pPr>
      <w:r>
        <w:rPr>
          <w:rtl/>
        </w:rPr>
        <w:t>היו"ר ראובן ריבלין:</w:t>
      </w:r>
    </w:p>
    <w:p w14:paraId="4AFA9709" w14:textId="77777777" w:rsidR="00000000" w:rsidRDefault="00E23567">
      <w:pPr>
        <w:pStyle w:val="a0"/>
        <w:rPr>
          <w:rtl/>
        </w:rPr>
      </w:pPr>
    </w:p>
    <w:p w14:paraId="0A812112" w14:textId="77777777" w:rsidR="00000000" w:rsidRDefault="00E23567">
      <w:pPr>
        <w:pStyle w:val="a0"/>
        <w:rPr>
          <w:rFonts w:hint="cs"/>
          <w:rtl/>
        </w:rPr>
      </w:pPr>
      <w:r>
        <w:rPr>
          <w:rFonts w:hint="cs"/>
          <w:rtl/>
        </w:rPr>
        <w:t xml:space="preserve">ריססו. </w:t>
      </w:r>
    </w:p>
    <w:p w14:paraId="16DE5921" w14:textId="77777777" w:rsidR="00000000" w:rsidRDefault="00E23567">
      <w:pPr>
        <w:pStyle w:val="a0"/>
        <w:rPr>
          <w:rFonts w:hint="cs"/>
          <w:rtl/>
        </w:rPr>
      </w:pPr>
    </w:p>
    <w:p w14:paraId="6B0DF332" w14:textId="77777777" w:rsidR="00000000" w:rsidRDefault="00E23567">
      <w:pPr>
        <w:pStyle w:val="-"/>
        <w:rPr>
          <w:rtl/>
        </w:rPr>
      </w:pPr>
      <w:bookmarkStart w:id="254" w:name="FS000001065T11_02_2004_16_16_27C"/>
      <w:bookmarkEnd w:id="254"/>
      <w:r>
        <w:rPr>
          <w:rtl/>
        </w:rPr>
        <w:t>חיים אורון (מרצ):</w:t>
      </w:r>
    </w:p>
    <w:p w14:paraId="1137A573" w14:textId="77777777" w:rsidR="00000000" w:rsidRDefault="00E23567">
      <w:pPr>
        <w:pStyle w:val="a0"/>
        <w:rPr>
          <w:rtl/>
        </w:rPr>
      </w:pPr>
    </w:p>
    <w:p w14:paraId="1ED2EFFE" w14:textId="77777777" w:rsidR="00000000" w:rsidRDefault="00E23567">
      <w:pPr>
        <w:pStyle w:val="a0"/>
        <w:rPr>
          <w:rFonts w:hint="cs"/>
          <w:rtl/>
        </w:rPr>
      </w:pPr>
      <w:r>
        <w:rPr>
          <w:rFonts w:hint="cs"/>
          <w:rtl/>
        </w:rPr>
        <w:t xml:space="preserve">בזמני לא ריססו פעם אחת. </w:t>
      </w:r>
    </w:p>
    <w:p w14:paraId="1D4D9421" w14:textId="77777777" w:rsidR="00000000" w:rsidRDefault="00E23567">
      <w:pPr>
        <w:pStyle w:val="a0"/>
        <w:rPr>
          <w:rFonts w:hint="cs"/>
          <w:rtl/>
        </w:rPr>
      </w:pPr>
    </w:p>
    <w:p w14:paraId="443879F3" w14:textId="77777777" w:rsidR="00000000" w:rsidRDefault="00E23567">
      <w:pPr>
        <w:pStyle w:val="af1"/>
        <w:rPr>
          <w:rtl/>
        </w:rPr>
      </w:pPr>
      <w:r>
        <w:rPr>
          <w:rtl/>
        </w:rPr>
        <w:t>היו"ר ראובן ריבלין:</w:t>
      </w:r>
    </w:p>
    <w:p w14:paraId="45AB2F73" w14:textId="77777777" w:rsidR="00000000" w:rsidRDefault="00E23567">
      <w:pPr>
        <w:pStyle w:val="a0"/>
        <w:rPr>
          <w:rtl/>
        </w:rPr>
      </w:pPr>
    </w:p>
    <w:p w14:paraId="53483641" w14:textId="77777777" w:rsidR="00000000" w:rsidRDefault="00E23567">
      <w:pPr>
        <w:pStyle w:val="a0"/>
        <w:rPr>
          <w:rFonts w:hint="cs"/>
          <w:rtl/>
        </w:rPr>
      </w:pPr>
      <w:r>
        <w:rPr>
          <w:rFonts w:hint="cs"/>
          <w:rtl/>
        </w:rPr>
        <w:t xml:space="preserve">אבל ממשלת האחדות ריססה. </w:t>
      </w:r>
    </w:p>
    <w:p w14:paraId="14562F89" w14:textId="77777777" w:rsidR="00000000" w:rsidRDefault="00E23567">
      <w:pPr>
        <w:pStyle w:val="a0"/>
        <w:rPr>
          <w:rFonts w:hint="cs"/>
          <w:rtl/>
        </w:rPr>
      </w:pPr>
    </w:p>
    <w:p w14:paraId="496A5F07" w14:textId="77777777" w:rsidR="00000000" w:rsidRDefault="00E23567">
      <w:pPr>
        <w:pStyle w:val="-"/>
        <w:rPr>
          <w:rtl/>
        </w:rPr>
      </w:pPr>
      <w:bookmarkStart w:id="255" w:name="FS000001065T11_02_2004_16_16_42C"/>
      <w:bookmarkEnd w:id="255"/>
      <w:r>
        <w:rPr>
          <w:rtl/>
        </w:rPr>
        <w:t>חיים אורון (מרצ):</w:t>
      </w:r>
    </w:p>
    <w:p w14:paraId="10CC7B98" w14:textId="77777777" w:rsidR="00000000" w:rsidRDefault="00E23567">
      <w:pPr>
        <w:pStyle w:val="a0"/>
        <w:rPr>
          <w:rtl/>
        </w:rPr>
      </w:pPr>
    </w:p>
    <w:p w14:paraId="0FAE26DA" w14:textId="77777777" w:rsidR="00000000" w:rsidRDefault="00E23567">
      <w:pPr>
        <w:pStyle w:val="a0"/>
        <w:rPr>
          <w:rFonts w:hint="cs"/>
          <w:rtl/>
        </w:rPr>
      </w:pPr>
      <w:r>
        <w:rPr>
          <w:rFonts w:hint="cs"/>
          <w:rtl/>
        </w:rPr>
        <w:t xml:space="preserve">אחדות, אחדות, עזוב אותי מאחדות. </w:t>
      </w:r>
    </w:p>
    <w:p w14:paraId="27152841" w14:textId="77777777" w:rsidR="00000000" w:rsidRDefault="00E23567">
      <w:pPr>
        <w:pStyle w:val="a0"/>
        <w:rPr>
          <w:rFonts w:hint="cs"/>
          <w:rtl/>
        </w:rPr>
      </w:pPr>
    </w:p>
    <w:p w14:paraId="71B5FBC9" w14:textId="77777777" w:rsidR="00000000" w:rsidRDefault="00E23567">
      <w:pPr>
        <w:pStyle w:val="a0"/>
        <w:rPr>
          <w:rFonts w:hint="cs"/>
          <w:rtl/>
        </w:rPr>
      </w:pPr>
      <w:r>
        <w:rPr>
          <w:rFonts w:hint="cs"/>
          <w:rtl/>
        </w:rPr>
        <w:t>אני לא חושב שהמנגנון הדרוש הוא מנגנון של ועדת חקירה. אני אגיד יותר מזה, כל מי שעוסק בנושא, כל מי שמצוי בו, יודע שאין מה לחקור, צריך לבצע. והביצוע מורכב משלושה חלקים. החלק הראש</w:t>
      </w:r>
      <w:r>
        <w:rPr>
          <w:rFonts w:hint="cs"/>
          <w:rtl/>
        </w:rPr>
        <w:t xml:space="preserve">ון - להידבר עם התושבים. לדבר אתם, להקשיב להם, לשמוע מה הם אומרים, הם אזרחי מדינת ישראל. </w:t>
      </w:r>
    </w:p>
    <w:p w14:paraId="6D89345E" w14:textId="77777777" w:rsidR="00000000" w:rsidRDefault="00E23567">
      <w:pPr>
        <w:pStyle w:val="a0"/>
        <w:rPr>
          <w:rFonts w:hint="cs"/>
          <w:rtl/>
        </w:rPr>
      </w:pPr>
    </w:p>
    <w:p w14:paraId="43AAFF25" w14:textId="77777777" w:rsidR="00000000" w:rsidRDefault="00E23567">
      <w:pPr>
        <w:pStyle w:val="a0"/>
        <w:rPr>
          <w:rFonts w:hint="cs"/>
          <w:rtl/>
        </w:rPr>
      </w:pPr>
      <w:r>
        <w:rPr>
          <w:rFonts w:hint="cs"/>
          <w:rtl/>
        </w:rPr>
        <w:t xml:space="preserve">החלק השני - לפתור את בעיית הקרקעות בדרך של פשרה. </w:t>
      </w:r>
    </w:p>
    <w:p w14:paraId="120B182B" w14:textId="77777777" w:rsidR="00000000" w:rsidRDefault="00E23567">
      <w:pPr>
        <w:pStyle w:val="a0"/>
        <w:rPr>
          <w:rFonts w:hint="cs"/>
          <w:rtl/>
        </w:rPr>
      </w:pPr>
    </w:p>
    <w:p w14:paraId="4EAAE869" w14:textId="77777777" w:rsidR="00000000" w:rsidRDefault="00E23567">
      <w:pPr>
        <w:pStyle w:val="a0"/>
        <w:rPr>
          <w:rFonts w:hint="cs"/>
          <w:rtl/>
        </w:rPr>
      </w:pPr>
      <w:r>
        <w:rPr>
          <w:rFonts w:hint="cs"/>
          <w:rtl/>
        </w:rPr>
        <w:t>חברי הכנסת, אף אחד לא ייתן דונם למינהל מקרקעי ישראל ב-3,200 שקל; לא דולר, שקל. זה מה שנותנים לבדואים היום בהסדר קרק</w:t>
      </w:r>
      <w:r>
        <w:rPr>
          <w:rFonts w:hint="cs"/>
          <w:rtl/>
        </w:rPr>
        <w:t xml:space="preserve">עות. צריך לשנות את תעריפי הפיצויים. צריך לשנות את התעריפים שבהם מחליפים קרקע בקרקע. וצריך ללכת למהלך משותף של תכנון, הידברות ופתרון בעיית הקרקעות. </w:t>
      </w:r>
    </w:p>
    <w:p w14:paraId="0DA2E63B" w14:textId="77777777" w:rsidR="00000000" w:rsidRDefault="00E23567">
      <w:pPr>
        <w:pStyle w:val="a0"/>
        <w:rPr>
          <w:rFonts w:hint="cs"/>
          <w:rtl/>
        </w:rPr>
      </w:pPr>
    </w:p>
    <w:p w14:paraId="3D670FFE" w14:textId="77777777" w:rsidR="00000000" w:rsidRDefault="00E23567">
      <w:pPr>
        <w:pStyle w:val="a0"/>
        <w:rPr>
          <w:rFonts w:hint="cs"/>
          <w:rtl/>
        </w:rPr>
      </w:pPr>
      <w:r>
        <w:rPr>
          <w:rFonts w:hint="cs"/>
          <w:rtl/>
        </w:rPr>
        <w:t>והדבר האחרון, אדוני היושב-ראש, בשביל זה לא צריך ועדת חקירה, בשביל זה יש אחת לחצי שנה בג"ץ, צריך להפסיק להענ</w:t>
      </w:r>
      <w:r>
        <w:rPr>
          <w:rFonts w:hint="cs"/>
          <w:rtl/>
        </w:rPr>
        <w:t xml:space="preserve">יש את האוכלוסייה הזאת באי-אספקת מים, באי-אספקת חשמל, באי-אספקת חינוך, באי-אספקת בריאות, בסגירת מרפאות של טיפות-חלב. כל חודש בג"ץ אומר למדינה: אל תסגרו מרפאות, אל תסגרו בתי-ספר, תפתחו אותם. </w:t>
      </w:r>
    </w:p>
    <w:p w14:paraId="35DD63B5" w14:textId="77777777" w:rsidR="00000000" w:rsidRDefault="00E23567">
      <w:pPr>
        <w:pStyle w:val="a0"/>
        <w:rPr>
          <w:rFonts w:hint="cs"/>
          <w:rtl/>
        </w:rPr>
      </w:pPr>
    </w:p>
    <w:p w14:paraId="0946E7D4" w14:textId="77777777" w:rsidR="00000000" w:rsidRDefault="00E23567">
      <w:pPr>
        <w:pStyle w:val="a0"/>
        <w:rPr>
          <w:rFonts w:hint="cs"/>
          <w:rtl/>
        </w:rPr>
      </w:pPr>
      <w:r>
        <w:rPr>
          <w:rFonts w:hint="cs"/>
          <w:rtl/>
        </w:rPr>
        <w:t>במקום שהכנסת תתאחד על מהלך שמטרתו לפתור את הבעיה, כי הבעיה קשה מא</w:t>
      </w:r>
      <w:r>
        <w:rPr>
          <w:rFonts w:hint="cs"/>
          <w:rtl/>
        </w:rPr>
        <w:t xml:space="preserve">וד, הולכת ומסתבכת, הולכת ומחריפה, מציעים פה הצעה שריח חזק של גזענות נודף ממנה, שאין בה רצון לפתור את הבעיה, שיש בה רצון ליצור עוד עימות ועוד מחלוקת בין הציבור היהודי לבין הציבור הערבי בארץ. לכן ביקשתי, כיהודי, לעלות לדוכן. </w:t>
      </w:r>
    </w:p>
    <w:p w14:paraId="00387807" w14:textId="77777777" w:rsidR="00000000" w:rsidRDefault="00E23567">
      <w:pPr>
        <w:pStyle w:val="a0"/>
        <w:rPr>
          <w:rFonts w:hint="cs"/>
          <w:rtl/>
        </w:rPr>
      </w:pPr>
    </w:p>
    <w:p w14:paraId="11614703" w14:textId="77777777" w:rsidR="00000000" w:rsidRDefault="00E23567">
      <w:pPr>
        <w:pStyle w:val="af1"/>
        <w:rPr>
          <w:rtl/>
        </w:rPr>
      </w:pPr>
      <w:r>
        <w:rPr>
          <w:rtl/>
        </w:rPr>
        <w:t>היו"ר ראובן ריבלין:</w:t>
      </w:r>
    </w:p>
    <w:p w14:paraId="5BEE06D8" w14:textId="77777777" w:rsidR="00000000" w:rsidRDefault="00E23567">
      <w:pPr>
        <w:pStyle w:val="a0"/>
        <w:rPr>
          <w:rtl/>
        </w:rPr>
      </w:pPr>
    </w:p>
    <w:p w14:paraId="558982FC" w14:textId="77777777" w:rsidR="00000000" w:rsidRDefault="00E23567">
      <w:pPr>
        <w:pStyle w:val="a0"/>
        <w:rPr>
          <w:rFonts w:hint="cs"/>
          <w:rtl/>
        </w:rPr>
      </w:pPr>
      <w:r>
        <w:rPr>
          <w:rFonts w:hint="cs"/>
          <w:rtl/>
        </w:rPr>
        <w:t>תודה רבה ל</w:t>
      </w:r>
      <w:r>
        <w:rPr>
          <w:rFonts w:hint="cs"/>
          <w:rtl/>
        </w:rPr>
        <w:t xml:space="preserve">חבר הכנסת אורון. חברת הכנסת רוחמה אברהם - בבקשה, גברתי. </w:t>
      </w:r>
    </w:p>
    <w:p w14:paraId="1772ECE5" w14:textId="77777777" w:rsidR="00000000" w:rsidRDefault="00E23567">
      <w:pPr>
        <w:pStyle w:val="a0"/>
        <w:rPr>
          <w:rFonts w:hint="cs"/>
          <w:rtl/>
        </w:rPr>
      </w:pPr>
    </w:p>
    <w:p w14:paraId="2EF6BD86" w14:textId="77777777" w:rsidR="00000000" w:rsidRDefault="00E23567">
      <w:pPr>
        <w:pStyle w:val="af0"/>
        <w:rPr>
          <w:rtl/>
        </w:rPr>
      </w:pPr>
      <w:r>
        <w:rPr>
          <w:rFonts w:hint="eastAsia"/>
          <w:rtl/>
        </w:rPr>
        <w:t>קולט</w:t>
      </w:r>
      <w:r>
        <w:rPr>
          <w:rtl/>
        </w:rPr>
        <w:t xml:space="preserve"> אביטל (העבודה-מימד):</w:t>
      </w:r>
    </w:p>
    <w:p w14:paraId="4AD17739" w14:textId="77777777" w:rsidR="00000000" w:rsidRDefault="00E23567">
      <w:pPr>
        <w:pStyle w:val="a0"/>
        <w:rPr>
          <w:rFonts w:hint="cs"/>
          <w:rtl/>
        </w:rPr>
      </w:pPr>
    </w:p>
    <w:p w14:paraId="60D7B2BA" w14:textId="77777777" w:rsidR="00000000" w:rsidRDefault="00E23567">
      <w:pPr>
        <w:pStyle w:val="a0"/>
        <w:rPr>
          <w:rFonts w:hint="cs"/>
          <w:rtl/>
        </w:rPr>
      </w:pPr>
      <w:r>
        <w:rPr>
          <w:rFonts w:hint="cs"/>
          <w:rtl/>
        </w:rPr>
        <w:t xml:space="preserve">די, די. </w:t>
      </w:r>
    </w:p>
    <w:p w14:paraId="4DF06E6C" w14:textId="77777777" w:rsidR="00000000" w:rsidRDefault="00E23567">
      <w:pPr>
        <w:pStyle w:val="a0"/>
        <w:rPr>
          <w:rtl/>
        </w:rPr>
      </w:pPr>
    </w:p>
    <w:p w14:paraId="1BC911CF" w14:textId="77777777" w:rsidR="00000000" w:rsidRDefault="00E23567">
      <w:pPr>
        <w:pStyle w:val="a0"/>
        <w:rPr>
          <w:rFonts w:hint="cs"/>
          <w:rtl/>
        </w:rPr>
      </w:pPr>
    </w:p>
    <w:p w14:paraId="0BBCED3F" w14:textId="77777777" w:rsidR="00000000" w:rsidRDefault="00E23567">
      <w:pPr>
        <w:pStyle w:val="af1"/>
        <w:rPr>
          <w:rtl/>
        </w:rPr>
      </w:pPr>
      <w:r>
        <w:rPr>
          <w:rtl/>
        </w:rPr>
        <w:t>היו"ר ראובן ריבלין:</w:t>
      </w:r>
    </w:p>
    <w:p w14:paraId="69E64275" w14:textId="77777777" w:rsidR="00000000" w:rsidRDefault="00E23567">
      <w:pPr>
        <w:pStyle w:val="a0"/>
        <w:rPr>
          <w:rtl/>
        </w:rPr>
      </w:pPr>
    </w:p>
    <w:p w14:paraId="419061AA" w14:textId="77777777" w:rsidR="00000000" w:rsidRDefault="00E23567">
      <w:pPr>
        <w:pStyle w:val="a0"/>
        <w:rPr>
          <w:rFonts w:hint="cs"/>
          <w:rtl/>
        </w:rPr>
      </w:pPr>
      <w:r>
        <w:rPr>
          <w:rFonts w:hint="cs"/>
          <w:rtl/>
        </w:rPr>
        <w:t xml:space="preserve">מה זה די? חברת הכנסת קולט אביטל, את רוצה שנבטל את התקנון, נעשה תקנון כבקשתך, לפי מצב-הרוח שלכם? </w:t>
      </w:r>
    </w:p>
    <w:p w14:paraId="5AFF8475" w14:textId="77777777" w:rsidR="00000000" w:rsidRDefault="00E23567">
      <w:pPr>
        <w:pStyle w:val="a0"/>
        <w:rPr>
          <w:rFonts w:hint="cs"/>
          <w:rtl/>
        </w:rPr>
      </w:pPr>
    </w:p>
    <w:p w14:paraId="17896435" w14:textId="77777777" w:rsidR="00000000" w:rsidRDefault="00E23567">
      <w:pPr>
        <w:pStyle w:val="a0"/>
        <w:rPr>
          <w:rFonts w:hint="cs"/>
          <w:rtl/>
        </w:rPr>
      </w:pPr>
      <w:r>
        <w:rPr>
          <w:rFonts w:hint="cs"/>
          <w:rtl/>
        </w:rPr>
        <w:t>חברת הכנסת רוחמה אברהם מוותרת על זכות הדי</w:t>
      </w:r>
      <w:r>
        <w:rPr>
          <w:rFonts w:hint="cs"/>
          <w:rtl/>
        </w:rPr>
        <w:t xml:space="preserve">בור. </w:t>
      </w:r>
    </w:p>
    <w:p w14:paraId="0CD607B8" w14:textId="77777777" w:rsidR="00000000" w:rsidRDefault="00E23567">
      <w:pPr>
        <w:pStyle w:val="a0"/>
        <w:rPr>
          <w:rFonts w:hint="cs"/>
          <w:rtl/>
        </w:rPr>
      </w:pPr>
    </w:p>
    <w:p w14:paraId="09F2D5BE" w14:textId="77777777" w:rsidR="00000000" w:rsidRDefault="00E23567">
      <w:pPr>
        <w:pStyle w:val="a0"/>
        <w:rPr>
          <w:rFonts w:hint="cs"/>
          <w:rtl/>
        </w:rPr>
      </w:pPr>
      <w:r>
        <w:rPr>
          <w:rFonts w:hint="cs"/>
          <w:rtl/>
        </w:rPr>
        <w:t xml:space="preserve">אנחנו עוברים להצבעה: הצעה לסדר-יום המבקשת הקמת ועדת חקירה פרלמנטרית. אם ההצעה תתקבל, יועבר העניין לוועדת הכנסת, על מנת שהיא תקבע באילו תנאים היא מבקשת מהכנסת לאשר הקמת ועדה. רבותי חברי הכנסת, מי בעד, מי נגד, מי נמנע - נא להצביע. </w:t>
      </w:r>
    </w:p>
    <w:p w14:paraId="43FEA0D5" w14:textId="77777777" w:rsidR="00000000" w:rsidRDefault="00E23567">
      <w:pPr>
        <w:pStyle w:val="a0"/>
        <w:rPr>
          <w:rFonts w:hint="cs"/>
          <w:rtl/>
        </w:rPr>
      </w:pPr>
    </w:p>
    <w:p w14:paraId="1A6CD7CF" w14:textId="77777777" w:rsidR="00000000" w:rsidRDefault="00E23567">
      <w:pPr>
        <w:pStyle w:val="ab"/>
        <w:bidi/>
        <w:rPr>
          <w:rFonts w:hint="cs"/>
          <w:rtl/>
        </w:rPr>
      </w:pPr>
      <w:r>
        <w:rPr>
          <w:rFonts w:hint="cs"/>
          <w:rtl/>
        </w:rPr>
        <w:t>הצבעה מס' 5</w:t>
      </w:r>
    </w:p>
    <w:p w14:paraId="5C9FDE2A" w14:textId="77777777" w:rsidR="00000000" w:rsidRDefault="00E23567">
      <w:pPr>
        <w:pStyle w:val="a0"/>
        <w:rPr>
          <w:rFonts w:hint="cs"/>
          <w:rtl/>
        </w:rPr>
      </w:pPr>
    </w:p>
    <w:p w14:paraId="7C1AD369" w14:textId="77777777" w:rsidR="00000000" w:rsidRDefault="00E23567">
      <w:pPr>
        <w:pStyle w:val="ac"/>
        <w:bidi/>
        <w:rPr>
          <w:rFonts w:hint="cs"/>
          <w:rtl/>
        </w:rPr>
      </w:pPr>
      <w:r>
        <w:rPr>
          <w:rFonts w:hint="cs"/>
          <w:rtl/>
        </w:rPr>
        <w:t>בעד ה</w:t>
      </w:r>
      <w:r>
        <w:rPr>
          <w:rFonts w:hint="cs"/>
          <w:rtl/>
        </w:rPr>
        <w:t xml:space="preserve">הצעה להעביר את הנושא לוועדה </w:t>
      </w:r>
      <w:r>
        <w:rPr>
          <w:rtl/>
        </w:rPr>
        <w:t>–</w:t>
      </w:r>
      <w:r>
        <w:rPr>
          <w:rFonts w:hint="cs"/>
          <w:rtl/>
        </w:rPr>
        <w:t xml:space="preserve"> 31</w:t>
      </w:r>
    </w:p>
    <w:p w14:paraId="2C2D6166" w14:textId="77777777" w:rsidR="00000000" w:rsidRDefault="00E23567">
      <w:pPr>
        <w:pStyle w:val="ac"/>
        <w:bidi/>
        <w:rPr>
          <w:rFonts w:hint="cs"/>
          <w:rtl/>
        </w:rPr>
      </w:pPr>
      <w:r>
        <w:rPr>
          <w:rFonts w:hint="cs"/>
          <w:rtl/>
        </w:rPr>
        <w:t xml:space="preserve">בעד ההצעה שלא לכלול את הנושא בסדר-היום  </w:t>
      </w:r>
      <w:r>
        <w:rPr>
          <w:rtl/>
        </w:rPr>
        <w:t>–</w:t>
      </w:r>
      <w:r>
        <w:rPr>
          <w:rFonts w:hint="cs"/>
          <w:rtl/>
        </w:rPr>
        <w:t xml:space="preserve"> 33</w:t>
      </w:r>
    </w:p>
    <w:p w14:paraId="63FE6270" w14:textId="77777777" w:rsidR="00000000" w:rsidRDefault="00E23567">
      <w:pPr>
        <w:pStyle w:val="ac"/>
        <w:bidi/>
        <w:rPr>
          <w:rFonts w:hint="cs"/>
          <w:rtl/>
        </w:rPr>
      </w:pPr>
      <w:r>
        <w:rPr>
          <w:rFonts w:hint="cs"/>
          <w:rtl/>
        </w:rPr>
        <w:t>נמנעים -  2</w:t>
      </w:r>
    </w:p>
    <w:p w14:paraId="31136178" w14:textId="77777777" w:rsidR="00000000" w:rsidRDefault="00E23567">
      <w:pPr>
        <w:pStyle w:val="ad"/>
        <w:bidi/>
        <w:rPr>
          <w:rFonts w:hint="cs"/>
          <w:rtl/>
        </w:rPr>
      </w:pPr>
      <w:r>
        <w:rPr>
          <w:rFonts w:hint="cs"/>
          <w:rtl/>
        </w:rPr>
        <w:t xml:space="preserve">ההצעה שלא לכלול את הנושא בסדר-היום של הכנסת נתקבלה. </w:t>
      </w:r>
    </w:p>
    <w:p w14:paraId="4F8EF8F5" w14:textId="77777777" w:rsidR="00000000" w:rsidRDefault="00E23567">
      <w:pPr>
        <w:pStyle w:val="a0"/>
        <w:rPr>
          <w:rFonts w:hint="cs"/>
          <w:rtl/>
        </w:rPr>
      </w:pPr>
    </w:p>
    <w:p w14:paraId="3AF1A9F8" w14:textId="77777777" w:rsidR="00000000" w:rsidRDefault="00E23567">
      <w:pPr>
        <w:pStyle w:val="af1"/>
        <w:rPr>
          <w:rtl/>
        </w:rPr>
      </w:pPr>
      <w:r>
        <w:rPr>
          <w:rtl/>
        </w:rPr>
        <w:t>היו"ר ראובן ריבלין:</w:t>
      </w:r>
    </w:p>
    <w:p w14:paraId="64125633" w14:textId="77777777" w:rsidR="00000000" w:rsidRDefault="00E23567">
      <w:pPr>
        <w:pStyle w:val="a0"/>
        <w:rPr>
          <w:rtl/>
        </w:rPr>
      </w:pPr>
    </w:p>
    <w:p w14:paraId="2E81CAD4" w14:textId="77777777" w:rsidR="00000000" w:rsidRDefault="00E23567">
      <w:pPr>
        <w:pStyle w:val="a0"/>
        <w:rPr>
          <w:rFonts w:hint="cs"/>
          <w:rtl/>
        </w:rPr>
      </w:pPr>
      <w:r>
        <w:rPr>
          <w:rFonts w:hint="cs"/>
          <w:rtl/>
        </w:rPr>
        <w:t xml:space="preserve">ובכן, 31 בעד, 33 נגד, שני  נמנעים. ההצעה לסדר-היום לא נתקבלה. </w:t>
      </w:r>
    </w:p>
    <w:p w14:paraId="444EFADC" w14:textId="77777777" w:rsidR="00000000" w:rsidRDefault="00E23567">
      <w:pPr>
        <w:pStyle w:val="a0"/>
        <w:rPr>
          <w:rFonts w:hint="cs"/>
          <w:rtl/>
        </w:rPr>
      </w:pPr>
    </w:p>
    <w:p w14:paraId="24FAAD94" w14:textId="77777777" w:rsidR="00000000" w:rsidRDefault="00E23567">
      <w:pPr>
        <w:pStyle w:val="af0"/>
        <w:rPr>
          <w:rtl/>
        </w:rPr>
      </w:pPr>
      <w:r>
        <w:rPr>
          <w:rFonts w:hint="eastAsia"/>
          <w:rtl/>
        </w:rPr>
        <w:t>מוחמד</w:t>
      </w:r>
      <w:r>
        <w:rPr>
          <w:rtl/>
        </w:rPr>
        <w:t xml:space="preserve"> ברכה (חד"ש-תע"ל):</w:t>
      </w:r>
    </w:p>
    <w:p w14:paraId="3FE1D092" w14:textId="77777777" w:rsidR="00000000" w:rsidRDefault="00E23567">
      <w:pPr>
        <w:pStyle w:val="a0"/>
        <w:rPr>
          <w:rFonts w:hint="cs"/>
          <w:rtl/>
        </w:rPr>
      </w:pPr>
    </w:p>
    <w:p w14:paraId="550B47A8" w14:textId="77777777" w:rsidR="00000000" w:rsidRDefault="00E23567">
      <w:pPr>
        <w:pStyle w:val="a0"/>
        <w:rPr>
          <w:rFonts w:hint="cs"/>
          <w:rtl/>
        </w:rPr>
      </w:pPr>
      <w:r>
        <w:rPr>
          <w:rFonts w:hint="cs"/>
          <w:rtl/>
        </w:rPr>
        <w:t xml:space="preserve">- </w:t>
      </w:r>
      <w:r>
        <w:rPr>
          <w:rFonts w:hint="cs"/>
          <w:rtl/>
        </w:rPr>
        <w:t xml:space="preserve">- - </w:t>
      </w:r>
    </w:p>
    <w:p w14:paraId="2CC8D0F9" w14:textId="77777777" w:rsidR="00000000" w:rsidRDefault="00E23567">
      <w:pPr>
        <w:pStyle w:val="af1"/>
        <w:rPr>
          <w:rFonts w:hint="cs"/>
          <w:rtl/>
        </w:rPr>
      </w:pPr>
    </w:p>
    <w:p w14:paraId="2F05AB3D" w14:textId="77777777" w:rsidR="00000000" w:rsidRDefault="00E23567">
      <w:pPr>
        <w:pStyle w:val="af1"/>
        <w:rPr>
          <w:rtl/>
        </w:rPr>
      </w:pPr>
      <w:r>
        <w:rPr>
          <w:rtl/>
        </w:rPr>
        <w:t>היו"ר ראובן ריבלין:</w:t>
      </w:r>
    </w:p>
    <w:p w14:paraId="07870148" w14:textId="77777777" w:rsidR="00000000" w:rsidRDefault="00E23567">
      <w:pPr>
        <w:pStyle w:val="a0"/>
        <w:rPr>
          <w:rtl/>
        </w:rPr>
      </w:pPr>
    </w:p>
    <w:p w14:paraId="6148CA85" w14:textId="77777777" w:rsidR="00000000" w:rsidRDefault="00E23567">
      <w:pPr>
        <w:pStyle w:val="a0"/>
        <w:rPr>
          <w:rFonts w:hint="cs"/>
          <w:rtl/>
        </w:rPr>
      </w:pPr>
      <w:r>
        <w:rPr>
          <w:rFonts w:hint="cs"/>
          <w:rtl/>
        </w:rPr>
        <w:t xml:space="preserve">רבותי חברי הכנסת. חבר הכנסת ברכה, סגן היושב-ראש. חבר הכנסת מגלי והבה, נא לשבת. </w:t>
      </w:r>
    </w:p>
    <w:p w14:paraId="408E4654" w14:textId="77777777" w:rsidR="00000000" w:rsidRDefault="00E23567">
      <w:pPr>
        <w:pStyle w:val="a0"/>
        <w:rPr>
          <w:rFonts w:hint="cs"/>
          <w:rtl/>
        </w:rPr>
      </w:pPr>
    </w:p>
    <w:p w14:paraId="2D2CE194" w14:textId="77777777" w:rsidR="00000000" w:rsidRDefault="00E23567">
      <w:pPr>
        <w:pStyle w:val="af0"/>
        <w:rPr>
          <w:rtl/>
        </w:rPr>
      </w:pPr>
      <w:r>
        <w:rPr>
          <w:rFonts w:hint="eastAsia"/>
          <w:rtl/>
        </w:rPr>
        <w:t>מיכאל</w:t>
      </w:r>
      <w:r>
        <w:rPr>
          <w:rtl/>
        </w:rPr>
        <w:t xml:space="preserve"> איתן (הליכוד):</w:t>
      </w:r>
    </w:p>
    <w:p w14:paraId="2DD6B52C" w14:textId="77777777" w:rsidR="00000000" w:rsidRDefault="00E23567">
      <w:pPr>
        <w:pStyle w:val="a0"/>
        <w:rPr>
          <w:rFonts w:hint="cs"/>
          <w:rtl/>
        </w:rPr>
      </w:pPr>
    </w:p>
    <w:p w14:paraId="20F11AA0" w14:textId="77777777" w:rsidR="00000000" w:rsidRDefault="00E23567">
      <w:pPr>
        <w:pStyle w:val="a0"/>
        <w:rPr>
          <w:rFonts w:hint="cs"/>
          <w:rtl/>
        </w:rPr>
      </w:pPr>
      <w:r>
        <w:rPr>
          <w:rFonts w:hint="cs"/>
          <w:rtl/>
        </w:rPr>
        <w:t xml:space="preserve">הטרור פה משתלט על הכנסת. </w:t>
      </w:r>
    </w:p>
    <w:p w14:paraId="5C972418" w14:textId="77777777" w:rsidR="00000000" w:rsidRDefault="00E23567">
      <w:pPr>
        <w:pStyle w:val="a0"/>
        <w:rPr>
          <w:rFonts w:hint="cs"/>
          <w:rtl/>
        </w:rPr>
      </w:pPr>
    </w:p>
    <w:p w14:paraId="2D50A0DC" w14:textId="77777777" w:rsidR="00000000" w:rsidRDefault="00E23567">
      <w:pPr>
        <w:pStyle w:val="af1"/>
        <w:rPr>
          <w:rtl/>
        </w:rPr>
      </w:pPr>
      <w:r>
        <w:rPr>
          <w:rtl/>
        </w:rPr>
        <w:t>היו"ר ראובן ריבלין:</w:t>
      </w:r>
    </w:p>
    <w:p w14:paraId="0937E03B" w14:textId="77777777" w:rsidR="00000000" w:rsidRDefault="00E23567">
      <w:pPr>
        <w:pStyle w:val="a0"/>
        <w:rPr>
          <w:rtl/>
        </w:rPr>
      </w:pPr>
    </w:p>
    <w:p w14:paraId="3FA1F5C6" w14:textId="77777777" w:rsidR="00000000" w:rsidRDefault="00E23567">
      <w:pPr>
        <w:pStyle w:val="a0"/>
        <w:rPr>
          <w:rFonts w:hint="cs"/>
          <w:rtl/>
        </w:rPr>
      </w:pPr>
      <w:r>
        <w:rPr>
          <w:rFonts w:hint="cs"/>
          <w:rtl/>
        </w:rPr>
        <w:t>חבר הכנסת מוחמד ברכה, לא יכול להיות מצב שבו אדוני יאמר למי שהוא רוצה מה שהוא ר</w:t>
      </w:r>
      <w:r>
        <w:rPr>
          <w:rFonts w:hint="cs"/>
          <w:rtl/>
        </w:rPr>
        <w:t xml:space="preserve">וצה. </w:t>
      </w:r>
    </w:p>
    <w:p w14:paraId="435E8B90" w14:textId="77777777" w:rsidR="00000000" w:rsidRDefault="00E23567">
      <w:pPr>
        <w:pStyle w:val="a0"/>
        <w:rPr>
          <w:rFonts w:hint="cs"/>
          <w:rtl/>
        </w:rPr>
      </w:pPr>
    </w:p>
    <w:p w14:paraId="1D1CFCF7" w14:textId="77777777" w:rsidR="00000000" w:rsidRDefault="00E23567">
      <w:pPr>
        <w:pStyle w:val="af0"/>
        <w:rPr>
          <w:rtl/>
        </w:rPr>
      </w:pPr>
      <w:r>
        <w:rPr>
          <w:rFonts w:hint="eastAsia"/>
          <w:rtl/>
        </w:rPr>
        <w:t>מוחמד</w:t>
      </w:r>
      <w:r>
        <w:rPr>
          <w:rtl/>
        </w:rPr>
        <w:t xml:space="preserve"> ברכה (חד"ש-תע"ל):</w:t>
      </w:r>
    </w:p>
    <w:p w14:paraId="7C21478C" w14:textId="77777777" w:rsidR="00000000" w:rsidRDefault="00E23567">
      <w:pPr>
        <w:pStyle w:val="a0"/>
        <w:rPr>
          <w:rFonts w:hint="cs"/>
          <w:rtl/>
        </w:rPr>
      </w:pPr>
    </w:p>
    <w:p w14:paraId="23C2D26D" w14:textId="77777777" w:rsidR="00000000" w:rsidRDefault="00E23567">
      <w:pPr>
        <w:pStyle w:val="a0"/>
        <w:rPr>
          <w:rFonts w:hint="cs"/>
          <w:rtl/>
        </w:rPr>
      </w:pPr>
      <w:r>
        <w:rPr>
          <w:rFonts w:hint="cs"/>
          <w:rtl/>
        </w:rPr>
        <w:t xml:space="preserve">יכול להיות. </w:t>
      </w:r>
    </w:p>
    <w:p w14:paraId="040F7026" w14:textId="77777777" w:rsidR="00000000" w:rsidRDefault="00E23567">
      <w:pPr>
        <w:pStyle w:val="a0"/>
        <w:rPr>
          <w:rFonts w:hint="cs"/>
          <w:rtl/>
        </w:rPr>
      </w:pPr>
    </w:p>
    <w:p w14:paraId="5F4E1F65" w14:textId="77777777" w:rsidR="00000000" w:rsidRDefault="00E23567">
      <w:pPr>
        <w:pStyle w:val="af1"/>
        <w:rPr>
          <w:rtl/>
        </w:rPr>
      </w:pPr>
      <w:r>
        <w:rPr>
          <w:rFonts w:hint="eastAsia"/>
          <w:rtl/>
        </w:rPr>
        <w:t>היו</w:t>
      </w:r>
      <w:r>
        <w:rPr>
          <w:rtl/>
        </w:rPr>
        <w:t>"ר ראובן ריבלין:</w:t>
      </w:r>
    </w:p>
    <w:p w14:paraId="53174B5E" w14:textId="77777777" w:rsidR="00000000" w:rsidRDefault="00E23567">
      <w:pPr>
        <w:pStyle w:val="a0"/>
        <w:rPr>
          <w:rFonts w:hint="cs"/>
          <w:rtl/>
        </w:rPr>
      </w:pPr>
    </w:p>
    <w:p w14:paraId="3FB341A5" w14:textId="77777777" w:rsidR="00000000" w:rsidRDefault="00E23567">
      <w:pPr>
        <w:pStyle w:val="a0"/>
        <w:rPr>
          <w:rFonts w:hint="cs"/>
          <w:rtl/>
        </w:rPr>
      </w:pPr>
      <w:r>
        <w:rPr>
          <w:rFonts w:hint="cs"/>
          <w:rtl/>
        </w:rPr>
        <w:t xml:space="preserve">לא, הוא לא יאמר.  </w:t>
      </w:r>
    </w:p>
    <w:p w14:paraId="5AEA3161" w14:textId="77777777" w:rsidR="00000000" w:rsidRDefault="00E23567">
      <w:pPr>
        <w:pStyle w:val="a0"/>
        <w:rPr>
          <w:rFonts w:hint="cs"/>
          <w:rtl/>
        </w:rPr>
      </w:pPr>
    </w:p>
    <w:p w14:paraId="6575394B" w14:textId="77777777" w:rsidR="00000000" w:rsidRDefault="00E23567">
      <w:pPr>
        <w:pStyle w:val="af0"/>
        <w:rPr>
          <w:rtl/>
        </w:rPr>
      </w:pPr>
      <w:r>
        <w:rPr>
          <w:rFonts w:hint="eastAsia"/>
          <w:rtl/>
        </w:rPr>
        <w:t>מיכאל</w:t>
      </w:r>
      <w:r>
        <w:rPr>
          <w:rtl/>
        </w:rPr>
        <w:t xml:space="preserve"> איתן (הליכוד):</w:t>
      </w:r>
    </w:p>
    <w:p w14:paraId="5D23D107" w14:textId="77777777" w:rsidR="00000000" w:rsidRDefault="00E23567">
      <w:pPr>
        <w:pStyle w:val="a0"/>
        <w:rPr>
          <w:rFonts w:hint="cs"/>
          <w:rtl/>
        </w:rPr>
      </w:pPr>
    </w:p>
    <w:p w14:paraId="4216F121" w14:textId="77777777" w:rsidR="00000000" w:rsidRDefault="00E23567">
      <w:pPr>
        <w:pStyle w:val="a0"/>
        <w:rPr>
          <w:rFonts w:hint="cs"/>
          <w:rtl/>
        </w:rPr>
      </w:pPr>
      <w:r>
        <w:rPr>
          <w:rFonts w:hint="cs"/>
          <w:rtl/>
        </w:rPr>
        <w:t xml:space="preserve">תתביישו. איזה איומים כאן. </w:t>
      </w:r>
    </w:p>
    <w:p w14:paraId="052D54EF" w14:textId="77777777" w:rsidR="00000000" w:rsidRDefault="00E23567">
      <w:pPr>
        <w:pStyle w:val="a0"/>
        <w:rPr>
          <w:rFonts w:hint="cs"/>
          <w:rtl/>
        </w:rPr>
      </w:pPr>
    </w:p>
    <w:p w14:paraId="3720156A" w14:textId="77777777" w:rsidR="00000000" w:rsidRDefault="00E23567">
      <w:pPr>
        <w:pStyle w:val="af1"/>
        <w:rPr>
          <w:rtl/>
        </w:rPr>
      </w:pPr>
      <w:r>
        <w:rPr>
          <w:rtl/>
        </w:rPr>
        <w:t>היו"ר ראובן ריבלין:</w:t>
      </w:r>
    </w:p>
    <w:p w14:paraId="64E24D03" w14:textId="77777777" w:rsidR="00000000" w:rsidRDefault="00E23567">
      <w:pPr>
        <w:pStyle w:val="a0"/>
        <w:rPr>
          <w:rtl/>
        </w:rPr>
      </w:pPr>
    </w:p>
    <w:p w14:paraId="58B14D32" w14:textId="77777777" w:rsidR="00000000" w:rsidRDefault="00E23567">
      <w:pPr>
        <w:pStyle w:val="a0"/>
        <w:rPr>
          <w:rFonts w:hint="cs"/>
          <w:rtl/>
        </w:rPr>
      </w:pPr>
      <w:r>
        <w:rPr>
          <w:rFonts w:hint="cs"/>
          <w:rtl/>
        </w:rPr>
        <w:t xml:space="preserve">לא ראיתי. שב. </w:t>
      </w:r>
    </w:p>
    <w:p w14:paraId="24EB6097" w14:textId="77777777" w:rsidR="00000000" w:rsidRDefault="00E23567">
      <w:pPr>
        <w:pStyle w:val="a0"/>
        <w:rPr>
          <w:rFonts w:hint="cs"/>
          <w:rtl/>
        </w:rPr>
      </w:pPr>
    </w:p>
    <w:p w14:paraId="74E54A22" w14:textId="77777777" w:rsidR="00000000" w:rsidRDefault="00E23567">
      <w:pPr>
        <w:pStyle w:val="af0"/>
        <w:rPr>
          <w:rtl/>
        </w:rPr>
      </w:pPr>
      <w:r>
        <w:rPr>
          <w:rFonts w:hint="eastAsia"/>
          <w:rtl/>
        </w:rPr>
        <w:t>אהוד</w:t>
      </w:r>
      <w:r>
        <w:rPr>
          <w:rtl/>
        </w:rPr>
        <w:t xml:space="preserve"> יתום (הליכוד):</w:t>
      </w:r>
    </w:p>
    <w:p w14:paraId="1B59ECEB" w14:textId="77777777" w:rsidR="00000000" w:rsidRDefault="00E23567">
      <w:pPr>
        <w:pStyle w:val="a0"/>
        <w:rPr>
          <w:rFonts w:hint="cs"/>
          <w:rtl/>
        </w:rPr>
      </w:pPr>
    </w:p>
    <w:p w14:paraId="63E2C2DE" w14:textId="77777777" w:rsidR="00000000" w:rsidRDefault="00E23567">
      <w:pPr>
        <w:pStyle w:val="a0"/>
        <w:rPr>
          <w:rFonts w:hint="cs"/>
          <w:rtl/>
        </w:rPr>
      </w:pPr>
      <w:r>
        <w:rPr>
          <w:rFonts w:hint="cs"/>
          <w:rtl/>
        </w:rPr>
        <w:t>כשהנדל עשה, אתה זרקת אותו.</w:t>
      </w:r>
    </w:p>
    <w:p w14:paraId="0D5AB424" w14:textId="77777777" w:rsidR="00000000" w:rsidRDefault="00E23567">
      <w:pPr>
        <w:pStyle w:val="a0"/>
        <w:rPr>
          <w:rFonts w:hint="cs"/>
          <w:rtl/>
        </w:rPr>
      </w:pPr>
    </w:p>
    <w:p w14:paraId="6BBD755C" w14:textId="77777777" w:rsidR="00000000" w:rsidRDefault="00E23567">
      <w:pPr>
        <w:pStyle w:val="af1"/>
        <w:rPr>
          <w:rtl/>
        </w:rPr>
      </w:pPr>
      <w:r>
        <w:rPr>
          <w:rtl/>
        </w:rPr>
        <w:t>היו"ר ראובן ריבלין:</w:t>
      </w:r>
    </w:p>
    <w:p w14:paraId="5E4C31AC" w14:textId="77777777" w:rsidR="00000000" w:rsidRDefault="00E23567">
      <w:pPr>
        <w:pStyle w:val="a0"/>
        <w:rPr>
          <w:rtl/>
        </w:rPr>
      </w:pPr>
    </w:p>
    <w:p w14:paraId="2C1A7904" w14:textId="77777777" w:rsidR="00000000" w:rsidRDefault="00E23567">
      <w:pPr>
        <w:pStyle w:val="a0"/>
        <w:rPr>
          <w:rFonts w:hint="cs"/>
          <w:rtl/>
        </w:rPr>
      </w:pPr>
      <w:r>
        <w:rPr>
          <w:rFonts w:hint="cs"/>
          <w:rtl/>
        </w:rPr>
        <w:t xml:space="preserve">מה קרה?  מה </w:t>
      </w:r>
      <w:r>
        <w:rPr>
          <w:rFonts w:hint="cs"/>
          <w:rtl/>
        </w:rPr>
        <w:t xml:space="preserve">היה. כולכם מדברים, אני לא שומע. </w:t>
      </w:r>
    </w:p>
    <w:p w14:paraId="0EA146A7" w14:textId="77777777" w:rsidR="00000000" w:rsidRDefault="00E23567">
      <w:pPr>
        <w:pStyle w:val="a0"/>
        <w:rPr>
          <w:rFonts w:hint="cs"/>
          <w:rtl/>
        </w:rPr>
      </w:pPr>
    </w:p>
    <w:p w14:paraId="5C2030FC" w14:textId="77777777" w:rsidR="00000000" w:rsidRDefault="00E23567">
      <w:pPr>
        <w:pStyle w:val="af0"/>
        <w:rPr>
          <w:rtl/>
        </w:rPr>
      </w:pPr>
      <w:r>
        <w:rPr>
          <w:rFonts w:hint="eastAsia"/>
          <w:rtl/>
        </w:rPr>
        <w:t>אהוד</w:t>
      </w:r>
      <w:r>
        <w:rPr>
          <w:rtl/>
        </w:rPr>
        <w:t xml:space="preserve"> יתום (הליכוד):</w:t>
      </w:r>
    </w:p>
    <w:p w14:paraId="5A0415DA" w14:textId="77777777" w:rsidR="00000000" w:rsidRDefault="00E23567">
      <w:pPr>
        <w:pStyle w:val="a0"/>
        <w:rPr>
          <w:rFonts w:hint="cs"/>
          <w:rtl/>
        </w:rPr>
      </w:pPr>
    </w:p>
    <w:p w14:paraId="69C73205" w14:textId="77777777" w:rsidR="00000000" w:rsidRDefault="00E23567">
      <w:pPr>
        <w:pStyle w:val="a0"/>
        <w:rPr>
          <w:rFonts w:hint="cs"/>
          <w:rtl/>
        </w:rPr>
      </w:pPr>
      <w:r>
        <w:rPr>
          <w:rFonts w:hint="cs"/>
          <w:rtl/>
        </w:rPr>
        <w:t xml:space="preserve">כשהנדל עשה את זה, זרקת אותו. </w:t>
      </w:r>
    </w:p>
    <w:p w14:paraId="19D6E440" w14:textId="77777777" w:rsidR="00000000" w:rsidRDefault="00E23567">
      <w:pPr>
        <w:pStyle w:val="a0"/>
        <w:rPr>
          <w:rFonts w:hint="cs"/>
          <w:rtl/>
        </w:rPr>
      </w:pPr>
    </w:p>
    <w:p w14:paraId="63FF3D72" w14:textId="77777777" w:rsidR="00000000" w:rsidRDefault="00E23567">
      <w:pPr>
        <w:pStyle w:val="af1"/>
        <w:rPr>
          <w:rtl/>
        </w:rPr>
      </w:pPr>
      <w:r>
        <w:rPr>
          <w:rtl/>
        </w:rPr>
        <w:t>היו"ר ראובן ריבלין:</w:t>
      </w:r>
    </w:p>
    <w:p w14:paraId="51E52238" w14:textId="77777777" w:rsidR="00000000" w:rsidRDefault="00E23567">
      <w:pPr>
        <w:pStyle w:val="a0"/>
        <w:rPr>
          <w:rtl/>
        </w:rPr>
      </w:pPr>
    </w:p>
    <w:p w14:paraId="5E5E9615" w14:textId="77777777" w:rsidR="00000000" w:rsidRDefault="00E23567">
      <w:pPr>
        <w:pStyle w:val="a0"/>
        <w:rPr>
          <w:rFonts w:hint="cs"/>
          <w:rtl/>
        </w:rPr>
      </w:pPr>
      <w:r>
        <w:rPr>
          <w:rFonts w:hint="cs"/>
          <w:rtl/>
        </w:rPr>
        <w:t xml:space="preserve">מה קרה? שב. נא לשבת, בבקשה. </w:t>
      </w:r>
    </w:p>
    <w:p w14:paraId="6DB0985D" w14:textId="77777777" w:rsidR="00000000" w:rsidRDefault="00E23567">
      <w:pPr>
        <w:pStyle w:val="a0"/>
        <w:rPr>
          <w:rFonts w:hint="cs"/>
          <w:rtl/>
        </w:rPr>
      </w:pPr>
    </w:p>
    <w:p w14:paraId="2AD227D7" w14:textId="77777777" w:rsidR="00000000" w:rsidRDefault="00E23567">
      <w:pPr>
        <w:pStyle w:val="af0"/>
        <w:rPr>
          <w:rtl/>
        </w:rPr>
      </w:pPr>
      <w:r>
        <w:rPr>
          <w:rFonts w:hint="eastAsia"/>
          <w:rtl/>
        </w:rPr>
        <w:t>מיכאל</w:t>
      </w:r>
      <w:r>
        <w:rPr>
          <w:rtl/>
        </w:rPr>
        <w:t xml:space="preserve"> איתן (הליכוד):</w:t>
      </w:r>
    </w:p>
    <w:p w14:paraId="5B4F26EA" w14:textId="77777777" w:rsidR="00000000" w:rsidRDefault="00E23567">
      <w:pPr>
        <w:pStyle w:val="a0"/>
        <w:rPr>
          <w:rFonts w:hint="cs"/>
          <w:rtl/>
        </w:rPr>
      </w:pPr>
    </w:p>
    <w:p w14:paraId="0694C79D" w14:textId="77777777" w:rsidR="00000000" w:rsidRDefault="00E23567">
      <w:pPr>
        <w:pStyle w:val="a0"/>
        <w:rPr>
          <w:rFonts w:hint="cs"/>
          <w:rtl/>
        </w:rPr>
      </w:pPr>
      <w:r>
        <w:rPr>
          <w:rFonts w:hint="cs"/>
          <w:rtl/>
        </w:rPr>
        <w:t xml:space="preserve">אין כאן גבול לשום דבר. </w:t>
      </w:r>
    </w:p>
    <w:p w14:paraId="14BA7508" w14:textId="77777777" w:rsidR="00000000" w:rsidRDefault="00E23567">
      <w:pPr>
        <w:pStyle w:val="a0"/>
        <w:rPr>
          <w:rFonts w:hint="cs"/>
          <w:rtl/>
        </w:rPr>
      </w:pPr>
    </w:p>
    <w:p w14:paraId="502860B6" w14:textId="77777777" w:rsidR="00000000" w:rsidRDefault="00E23567">
      <w:pPr>
        <w:pStyle w:val="af1"/>
        <w:rPr>
          <w:rtl/>
        </w:rPr>
      </w:pPr>
      <w:r>
        <w:rPr>
          <w:rtl/>
        </w:rPr>
        <w:t>היו"ר ראובן ריבלין:</w:t>
      </w:r>
    </w:p>
    <w:p w14:paraId="381317C9" w14:textId="77777777" w:rsidR="00000000" w:rsidRDefault="00E23567">
      <w:pPr>
        <w:pStyle w:val="a0"/>
        <w:rPr>
          <w:rtl/>
        </w:rPr>
      </w:pPr>
    </w:p>
    <w:p w14:paraId="4F84428D" w14:textId="77777777" w:rsidR="00000000" w:rsidRDefault="00E23567">
      <w:pPr>
        <w:pStyle w:val="a0"/>
        <w:rPr>
          <w:rFonts w:hint="cs"/>
          <w:rtl/>
        </w:rPr>
      </w:pPr>
      <w:r>
        <w:rPr>
          <w:rFonts w:hint="cs"/>
          <w:rtl/>
        </w:rPr>
        <w:t>מה היה פה?</w:t>
      </w:r>
    </w:p>
    <w:p w14:paraId="1FF9EE78" w14:textId="77777777" w:rsidR="00000000" w:rsidRDefault="00E23567">
      <w:pPr>
        <w:pStyle w:val="a0"/>
        <w:rPr>
          <w:rFonts w:hint="cs"/>
          <w:rtl/>
        </w:rPr>
      </w:pPr>
    </w:p>
    <w:p w14:paraId="523E43DD" w14:textId="77777777" w:rsidR="00000000" w:rsidRDefault="00E23567">
      <w:pPr>
        <w:pStyle w:val="af0"/>
        <w:rPr>
          <w:rtl/>
        </w:rPr>
      </w:pPr>
      <w:r>
        <w:rPr>
          <w:rFonts w:hint="eastAsia"/>
          <w:rtl/>
        </w:rPr>
        <w:t>מיכאל</w:t>
      </w:r>
      <w:r>
        <w:rPr>
          <w:rtl/>
        </w:rPr>
        <w:t xml:space="preserve"> איתן (הליכוד):</w:t>
      </w:r>
    </w:p>
    <w:p w14:paraId="39BE600F" w14:textId="77777777" w:rsidR="00000000" w:rsidRDefault="00E23567">
      <w:pPr>
        <w:pStyle w:val="a0"/>
        <w:rPr>
          <w:rFonts w:hint="cs"/>
          <w:rtl/>
        </w:rPr>
      </w:pPr>
    </w:p>
    <w:p w14:paraId="5777F311" w14:textId="77777777" w:rsidR="00000000" w:rsidRDefault="00E23567">
      <w:pPr>
        <w:pStyle w:val="a0"/>
        <w:rPr>
          <w:rFonts w:hint="cs"/>
          <w:rtl/>
        </w:rPr>
      </w:pPr>
      <w:r>
        <w:rPr>
          <w:rFonts w:hint="cs"/>
          <w:rtl/>
        </w:rPr>
        <w:t xml:space="preserve">הוא איים כאן. </w:t>
      </w:r>
    </w:p>
    <w:p w14:paraId="2FB4C84A" w14:textId="77777777" w:rsidR="00000000" w:rsidRDefault="00E23567">
      <w:pPr>
        <w:pStyle w:val="a0"/>
        <w:rPr>
          <w:rFonts w:hint="cs"/>
          <w:rtl/>
        </w:rPr>
      </w:pPr>
    </w:p>
    <w:p w14:paraId="4574950D" w14:textId="77777777" w:rsidR="00000000" w:rsidRDefault="00E23567">
      <w:pPr>
        <w:pStyle w:val="af1"/>
        <w:rPr>
          <w:rtl/>
        </w:rPr>
      </w:pPr>
      <w:r>
        <w:rPr>
          <w:rtl/>
        </w:rPr>
        <w:t>ה</w:t>
      </w:r>
      <w:r>
        <w:rPr>
          <w:rtl/>
        </w:rPr>
        <w:t>יו"ר ראובן ריבלין:</w:t>
      </w:r>
    </w:p>
    <w:p w14:paraId="2486E938" w14:textId="77777777" w:rsidR="00000000" w:rsidRDefault="00E23567">
      <w:pPr>
        <w:pStyle w:val="a0"/>
        <w:rPr>
          <w:rtl/>
        </w:rPr>
      </w:pPr>
    </w:p>
    <w:p w14:paraId="66ADC67C" w14:textId="77777777" w:rsidR="00000000" w:rsidRDefault="00E23567">
      <w:pPr>
        <w:pStyle w:val="a0"/>
        <w:rPr>
          <w:rFonts w:hint="cs"/>
          <w:rtl/>
        </w:rPr>
      </w:pPr>
      <w:r>
        <w:rPr>
          <w:rFonts w:hint="cs"/>
          <w:rtl/>
        </w:rPr>
        <w:t>חבר הכנסת ברכה, אתמול ביקשתי להדגיש שלא יכול להיות מצב שבו יהלכו אימים על חברי כנסת בקשר להצבעתם. קל וחומר לגבי חברי הכנסת עצמם. הדברים האלה לא יכולים להתקיים כאן. חבר הכנסת איתן. חברת הכנסת גבריאלי. אני מבקש שמי שאיימו עליו יגיש מייד מ</w:t>
      </w:r>
      <w:r>
        <w:rPr>
          <w:rFonts w:hint="cs"/>
          <w:rtl/>
        </w:rPr>
        <w:t xml:space="preserve">כתב תלונה. אני מבקש לקבל מכתב תלונה. חבר הכנסת  מגלי והבה, אני מבקש מכתב תלונה, אני אוכל להתייחס אליו.  </w:t>
      </w:r>
    </w:p>
    <w:p w14:paraId="33A46547" w14:textId="77777777" w:rsidR="00000000" w:rsidRDefault="00E23567">
      <w:pPr>
        <w:pStyle w:val="a0"/>
        <w:rPr>
          <w:rFonts w:hint="cs"/>
          <w:rtl/>
        </w:rPr>
      </w:pPr>
    </w:p>
    <w:p w14:paraId="44CE33A7" w14:textId="77777777" w:rsidR="00000000" w:rsidRDefault="00E23567">
      <w:pPr>
        <w:pStyle w:val="a0"/>
        <w:rPr>
          <w:rFonts w:hint="cs"/>
          <w:rtl/>
        </w:rPr>
      </w:pPr>
      <w:r>
        <w:rPr>
          <w:rFonts w:hint="cs"/>
          <w:rtl/>
        </w:rPr>
        <w:t xml:space="preserve">רבותי חברי הכנסת, הודעה למזכיר הכנסת. </w:t>
      </w:r>
    </w:p>
    <w:p w14:paraId="35A065DC" w14:textId="77777777" w:rsidR="00000000" w:rsidRDefault="00E23567">
      <w:pPr>
        <w:pStyle w:val="a0"/>
        <w:rPr>
          <w:rFonts w:hint="cs"/>
          <w:rtl/>
        </w:rPr>
      </w:pPr>
    </w:p>
    <w:p w14:paraId="65707ABE" w14:textId="77777777" w:rsidR="00000000" w:rsidRDefault="00E23567">
      <w:pPr>
        <w:pStyle w:val="af0"/>
        <w:rPr>
          <w:rtl/>
        </w:rPr>
      </w:pPr>
      <w:r>
        <w:rPr>
          <w:rFonts w:hint="eastAsia"/>
          <w:rtl/>
        </w:rPr>
        <w:t>מוחמד</w:t>
      </w:r>
      <w:r>
        <w:rPr>
          <w:rtl/>
        </w:rPr>
        <w:t xml:space="preserve"> ברכה (חד"ש-תע"ל):</w:t>
      </w:r>
    </w:p>
    <w:p w14:paraId="2721B25A" w14:textId="77777777" w:rsidR="00000000" w:rsidRDefault="00E23567">
      <w:pPr>
        <w:pStyle w:val="a0"/>
        <w:rPr>
          <w:rFonts w:hint="cs"/>
          <w:rtl/>
        </w:rPr>
      </w:pPr>
    </w:p>
    <w:p w14:paraId="52C3ECAD" w14:textId="77777777" w:rsidR="00000000" w:rsidRDefault="00E23567">
      <w:pPr>
        <w:pStyle w:val="a0"/>
        <w:rPr>
          <w:rFonts w:hint="cs"/>
          <w:rtl/>
        </w:rPr>
      </w:pPr>
      <w:r>
        <w:rPr>
          <w:rFonts w:hint="cs"/>
          <w:rtl/>
        </w:rPr>
        <w:t xml:space="preserve">אמרתי לו שיתבייש. </w:t>
      </w:r>
    </w:p>
    <w:p w14:paraId="415B9BB7" w14:textId="77777777" w:rsidR="00000000" w:rsidRDefault="00E23567">
      <w:pPr>
        <w:pStyle w:val="a0"/>
        <w:rPr>
          <w:rFonts w:hint="cs"/>
          <w:rtl/>
        </w:rPr>
      </w:pPr>
    </w:p>
    <w:p w14:paraId="72718069" w14:textId="77777777" w:rsidR="00000000" w:rsidRDefault="00E23567">
      <w:pPr>
        <w:pStyle w:val="af1"/>
        <w:rPr>
          <w:rtl/>
        </w:rPr>
      </w:pPr>
      <w:r>
        <w:rPr>
          <w:rtl/>
        </w:rPr>
        <w:t>היו"ר ראובן ריבלין:</w:t>
      </w:r>
    </w:p>
    <w:p w14:paraId="0758408C" w14:textId="77777777" w:rsidR="00000000" w:rsidRDefault="00E23567">
      <w:pPr>
        <w:pStyle w:val="a0"/>
        <w:rPr>
          <w:rtl/>
        </w:rPr>
      </w:pPr>
    </w:p>
    <w:p w14:paraId="5FB0ECD6" w14:textId="77777777" w:rsidR="00000000" w:rsidRDefault="00E23567">
      <w:pPr>
        <w:pStyle w:val="a0"/>
        <w:rPr>
          <w:rFonts w:hint="cs"/>
          <w:rtl/>
        </w:rPr>
      </w:pPr>
      <w:r>
        <w:rPr>
          <w:rFonts w:hint="cs"/>
          <w:rtl/>
        </w:rPr>
        <w:t>חבר הכנסת ברכה, למה אדוני צריך לומר על אדם ש</w:t>
      </w:r>
      <w:r>
        <w:rPr>
          <w:rFonts w:hint="cs"/>
          <w:rtl/>
        </w:rPr>
        <w:t xml:space="preserve">הצביע שיתבייש? יאמר לו את זה בעיתון. אתה לא יכול לומר באולם המליאה. אני התביישתי כאשר אמרו לי חברי, שאני אתבייש בעניין מוחמד מיעארי. אני התביישתי מאוד כשחברי אמרו לי דבר כזה. </w:t>
      </w:r>
    </w:p>
    <w:p w14:paraId="217AAD81" w14:textId="77777777" w:rsidR="00000000" w:rsidRDefault="00E23567">
      <w:pPr>
        <w:pStyle w:val="a0"/>
        <w:rPr>
          <w:rFonts w:hint="cs"/>
          <w:rtl/>
        </w:rPr>
      </w:pPr>
    </w:p>
    <w:p w14:paraId="7A5EE695" w14:textId="77777777" w:rsidR="00000000" w:rsidRDefault="00E23567">
      <w:pPr>
        <w:pStyle w:val="af0"/>
        <w:rPr>
          <w:rtl/>
        </w:rPr>
      </w:pPr>
      <w:r>
        <w:rPr>
          <w:rFonts w:hint="eastAsia"/>
          <w:rtl/>
        </w:rPr>
        <w:t>מוחמד</w:t>
      </w:r>
      <w:r>
        <w:rPr>
          <w:rtl/>
        </w:rPr>
        <w:t xml:space="preserve"> ברכה (חד"ש-תע"ל):</w:t>
      </w:r>
    </w:p>
    <w:p w14:paraId="25C0CF3A" w14:textId="77777777" w:rsidR="00000000" w:rsidRDefault="00E23567">
      <w:pPr>
        <w:pStyle w:val="a0"/>
        <w:rPr>
          <w:rFonts w:hint="cs"/>
          <w:rtl/>
        </w:rPr>
      </w:pPr>
    </w:p>
    <w:p w14:paraId="70DAA987" w14:textId="77777777" w:rsidR="00000000" w:rsidRDefault="00E23567">
      <w:pPr>
        <w:pStyle w:val="a0"/>
        <w:rPr>
          <w:rFonts w:hint="cs"/>
          <w:rtl/>
        </w:rPr>
      </w:pPr>
      <w:r>
        <w:rPr>
          <w:rFonts w:hint="cs"/>
          <w:rtl/>
        </w:rPr>
        <w:t xml:space="preserve">הוא הבטיח לי משהו אחר. </w:t>
      </w:r>
    </w:p>
    <w:p w14:paraId="0FA6887F" w14:textId="77777777" w:rsidR="00000000" w:rsidRDefault="00E23567">
      <w:pPr>
        <w:pStyle w:val="a0"/>
        <w:rPr>
          <w:rFonts w:hint="cs"/>
          <w:rtl/>
        </w:rPr>
      </w:pPr>
    </w:p>
    <w:p w14:paraId="02CF2BB5" w14:textId="77777777" w:rsidR="00000000" w:rsidRDefault="00E23567">
      <w:pPr>
        <w:pStyle w:val="af1"/>
        <w:rPr>
          <w:rtl/>
        </w:rPr>
      </w:pPr>
      <w:r>
        <w:rPr>
          <w:rtl/>
        </w:rPr>
        <w:t>היו"ר ראובן ריבלין:</w:t>
      </w:r>
    </w:p>
    <w:p w14:paraId="60CC81BD" w14:textId="77777777" w:rsidR="00000000" w:rsidRDefault="00E23567">
      <w:pPr>
        <w:pStyle w:val="a0"/>
        <w:rPr>
          <w:rtl/>
        </w:rPr>
      </w:pPr>
    </w:p>
    <w:p w14:paraId="209A1857" w14:textId="77777777" w:rsidR="00000000" w:rsidRDefault="00E23567">
      <w:pPr>
        <w:pStyle w:val="a0"/>
        <w:rPr>
          <w:rFonts w:hint="cs"/>
          <w:rtl/>
        </w:rPr>
      </w:pPr>
      <w:r>
        <w:rPr>
          <w:rFonts w:hint="cs"/>
          <w:rtl/>
        </w:rPr>
        <w:t>חבר הכנס</w:t>
      </w:r>
      <w:r>
        <w:rPr>
          <w:rFonts w:hint="cs"/>
          <w:rtl/>
        </w:rPr>
        <w:t xml:space="preserve">ת ברכה, אתה לא מפקח על הצבעתו. </w:t>
      </w:r>
    </w:p>
    <w:p w14:paraId="52A48291" w14:textId="77777777" w:rsidR="00000000" w:rsidRDefault="00E23567">
      <w:pPr>
        <w:pStyle w:val="a0"/>
        <w:rPr>
          <w:rFonts w:hint="cs"/>
          <w:rtl/>
        </w:rPr>
      </w:pPr>
    </w:p>
    <w:p w14:paraId="0C31E107" w14:textId="77777777" w:rsidR="00000000" w:rsidRDefault="00E23567">
      <w:pPr>
        <w:pStyle w:val="af0"/>
        <w:rPr>
          <w:rtl/>
        </w:rPr>
      </w:pPr>
      <w:r>
        <w:rPr>
          <w:rFonts w:hint="eastAsia"/>
          <w:rtl/>
        </w:rPr>
        <w:t>מוחמד</w:t>
      </w:r>
      <w:r>
        <w:rPr>
          <w:rtl/>
        </w:rPr>
        <w:t xml:space="preserve"> ברכה (חד"ש-תע"ל):</w:t>
      </w:r>
    </w:p>
    <w:p w14:paraId="70926FAE" w14:textId="77777777" w:rsidR="00000000" w:rsidRDefault="00E23567">
      <w:pPr>
        <w:pStyle w:val="a0"/>
        <w:rPr>
          <w:rFonts w:hint="cs"/>
          <w:rtl/>
        </w:rPr>
      </w:pPr>
    </w:p>
    <w:p w14:paraId="3CD35182" w14:textId="77777777" w:rsidR="00000000" w:rsidRDefault="00E23567">
      <w:pPr>
        <w:pStyle w:val="a0"/>
        <w:rPr>
          <w:rFonts w:hint="cs"/>
          <w:rtl/>
        </w:rPr>
      </w:pPr>
      <w:r>
        <w:rPr>
          <w:rFonts w:hint="cs"/>
          <w:rtl/>
        </w:rPr>
        <w:t xml:space="preserve">חס וחלילה. </w:t>
      </w:r>
    </w:p>
    <w:p w14:paraId="11EAC644" w14:textId="77777777" w:rsidR="00000000" w:rsidRDefault="00E23567">
      <w:pPr>
        <w:pStyle w:val="a0"/>
        <w:rPr>
          <w:rFonts w:hint="cs"/>
          <w:rtl/>
        </w:rPr>
      </w:pPr>
    </w:p>
    <w:p w14:paraId="76C4D09A" w14:textId="77777777" w:rsidR="00000000" w:rsidRDefault="00E23567">
      <w:pPr>
        <w:pStyle w:val="af1"/>
        <w:rPr>
          <w:rtl/>
        </w:rPr>
      </w:pPr>
      <w:r>
        <w:rPr>
          <w:rtl/>
        </w:rPr>
        <w:t>היו"ר ראובן ריבלין:</w:t>
      </w:r>
    </w:p>
    <w:p w14:paraId="7783A318" w14:textId="77777777" w:rsidR="00000000" w:rsidRDefault="00E23567">
      <w:pPr>
        <w:pStyle w:val="a0"/>
        <w:rPr>
          <w:rtl/>
        </w:rPr>
      </w:pPr>
    </w:p>
    <w:p w14:paraId="1014D95E" w14:textId="77777777" w:rsidR="00000000" w:rsidRDefault="00E23567">
      <w:pPr>
        <w:pStyle w:val="a0"/>
        <w:rPr>
          <w:rFonts w:hint="cs"/>
          <w:rtl/>
        </w:rPr>
      </w:pPr>
      <w:r>
        <w:rPr>
          <w:rFonts w:hint="cs"/>
          <w:rtl/>
        </w:rPr>
        <w:t xml:space="preserve">אני מבקש ממך, לא לתת ציונים לחברי הכנסת המצביעים. אדוני ילך לרדיו, יאמר מה שהוא רוצה. </w:t>
      </w:r>
    </w:p>
    <w:p w14:paraId="0AE39231" w14:textId="77777777" w:rsidR="00000000" w:rsidRDefault="00E23567">
      <w:pPr>
        <w:pStyle w:val="a0"/>
        <w:rPr>
          <w:rFonts w:hint="cs"/>
          <w:rtl/>
        </w:rPr>
      </w:pPr>
    </w:p>
    <w:p w14:paraId="576C0744" w14:textId="77777777" w:rsidR="00000000" w:rsidRDefault="00E23567">
      <w:pPr>
        <w:pStyle w:val="af0"/>
        <w:rPr>
          <w:rtl/>
        </w:rPr>
      </w:pPr>
      <w:r>
        <w:rPr>
          <w:rFonts w:hint="eastAsia"/>
          <w:rtl/>
        </w:rPr>
        <w:t>מוחמד</w:t>
      </w:r>
      <w:r>
        <w:rPr>
          <w:rtl/>
        </w:rPr>
        <w:t xml:space="preserve"> ברכה (חד"ש-תע"ל):</w:t>
      </w:r>
    </w:p>
    <w:p w14:paraId="665F8EA6" w14:textId="77777777" w:rsidR="00000000" w:rsidRDefault="00E23567">
      <w:pPr>
        <w:pStyle w:val="a0"/>
        <w:rPr>
          <w:rFonts w:hint="cs"/>
          <w:rtl/>
        </w:rPr>
      </w:pPr>
    </w:p>
    <w:p w14:paraId="7AF05310" w14:textId="77777777" w:rsidR="00000000" w:rsidRDefault="00E23567">
      <w:pPr>
        <w:pStyle w:val="a0"/>
        <w:rPr>
          <w:rFonts w:hint="cs"/>
          <w:rtl/>
        </w:rPr>
      </w:pPr>
      <w:r>
        <w:rPr>
          <w:rFonts w:hint="cs"/>
          <w:rtl/>
        </w:rPr>
        <w:t>לא על ההצבעה. אדוני היושב-ראש, לא להצבעה אלא להבטחה</w:t>
      </w:r>
      <w:r>
        <w:rPr>
          <w:rFonts w:hint="cs"/>
          <w:rtl/>
        </w:rPr>
        <w:t xml:space="preserve">. </w:t>
      </w:r>
    </w:p>
    <w:p w14:paraId="70AF8811" w14:textId="77777777" w:rsidR="00000000" w:rsidRDefault="00E23567">
      <w:pPr>
        <w:pStyle w:val="a0"/>
        <w:rPr>
          <w:rFonts w:hint="cs"/>
          <w:rtl/>
        </w:rPr>
      </w:pPr>
    </w:p>
    <w:p w14:paraId="1903ECBD" w14:textId="77777777" w:rsidR="00000000" w:rsidRDefault="00E23567">
      <w:pPr>
        <w:pStyle w:val="af0"/>
        <w:rPr>
          <w:rtl/>
        </w:rPr>
      </w:pPr>
      <w:r>
        <w:rPr>
          <w:rFonts w:hint="eastAsia"/>
          <w:rtl/>
        </w:rPr>
        <w:t>יובל</w:t>
      </w:r>
      <w:r>
        <w:rPr>
          <w:rtl/>
        </w:rPr>
        <w:t xml:space="preserve"> שטייניץ (הליכוד):</w:t>
      </w:r>
    </w:p>
    <w:p w14:paraId="469DCC2D" w14:textId="77777777" w:rsidR="00000000" w:rsidRDefault="00E23567">
      <w:pPr>
        <w:pStyle w:val="a0"/>
        <w:rPr>
          <w:rFonts w:hint="cs"/>
          <w:rtl/>
        </w:rPr>
      </w:pPr>
    </w:p>
    <w:p w14:paraId="2EAEB90F" w14:textId="77777777" w:rsidR="00000000" w:rsidRDefault="00E23567">
      <w:pPr>
        <w:pStyle w:val="a0"/>
        <w:rPr>
          <w:rFonts w:hint="cs"/>
          <w:rtl/>
        </w:rPr>
      </w:pPr>
      <w:r>
        <w:rPr>
          <w:rFonts w:hint="cs"/>
          <w:rtl/>
        </w:rPr>
        <w:t xml:space="preserve">גם שפת הגוף מדברת, זה גם איום. </w:t>
      </w:r>
    </w:p>
    <w:p w14:paraId="7FFE3EB3" w14:textId="77777777" w:rsidR="00000000" w:rsidRDefault="00E23567">
      <w:pPr>
        <w:pStyle w:val="a0"/>
        <w:rPr>
          <w:rFonts w:hint="cs"/>
          <w:rtl/>
        </w:rPr>
      </w:pPr>
    </w:p>
    <w:p w14:paraId="57B85974" w14:textId="77777777" w:rsidR="00000000" w:rsidRDefault="00E23567">
      <w:pPr>
        <w:pStyle w:val="af1"/>
        <w:rPr>
          <w:rtl/>
        </w:rPr>
      </w:pPr>
      <w:r>
        <w:rPr>
          <w:rtl/>
        </w:rPr>
        <w:t>היו"ר ראובן ריבלין:</w:t>
      </w:r>
    </w:p>
    <w:p w14:paraId="564C9DDE" w14:textId="77777777" w:rsidR="00000000" w:rsidRDefault="00E23567">
      <w:pPr>
        <w:pStyle w:val="a0"/>
        <w:rPr>
          <w:rtl/>
        </w:rPr>
      </w:pPr>
    </w:p>
    <w:p w14:paraId="5451289C" w14:textId="77777777" w:rsidR="00000000" w:rsidRDefault="00E23567">
      <w:pPr>
        <w:pStyle w:val="a0"/>
        <w:rPr>
          <w:rFonts w:hint="cs"/>
          <w:rtl/>
        </w:rPr>
      </w:pPr>
      <w:r>
        <w:rPr>
          <w:rFonts w:hint="cs"/>
          <w:rtl/>
        </w:rPr>
        <w:t xml:space="preserve">שיגישו לי, לא שמעתי. רבותי חברי הכנסת, איומים לא יישמעו כאן. </w:t>
      </w:r>
    </w:p>
    <w:p w14:paraId="488FD624" w14:textId="77777777" w:rsidR="00000000" w:rsidRDefault="00E23567">
      <w:pPr>
        <w:pStyle w:val="a0"/>
        <w:rPr>
          <w:rFonts w:hint="cs"/>
          <w:rtl/>
        </w:rPr>
      </w:pPr>
    </w:p>
    <w:p w14:paraId="51170B61" w14:textId="77777777" w:rsidR="00000000" w:rsidRDefault="00E23567">
      <w:pPr>
        <w:pStyle w:val="af0"/>
        <w:rPr>
          <w:rtl/>
        </w:rPr>
      </w:pPr>
      <w:r>
        <w:rPr>
          <w:rFonts w:hint="eastAsia"/>
          <w:rtl/>
        </w:rPr>
        <w:t>יובל</w:t>
      </w:r>
      <w:r>
        <w:rPr>
          <w:rtl/>
        </w:rPr>
        <w:t xml:space="preserve"> שטייניץ (הליכוד):</w:t>
      </w:r>
    </w:p>
    <w:p w14:paraId="7C1C5C14" w14:textId="77777777" w:rsidR="00000000" w:rsidRDefault="00E23567">
      <w:pPr>
        <w:pStyle w:val="a0"/>
        <w:rPr>
          <w:rFonts w:hint="cs"/>
          <w:rtl/>
        </w:rPr>
      </w:pPr>
    </w:p>
    <w:p w14:paraId="67057548" w14:textId="77777777" w:rsidR="00000000" w:rsidRDefault="00E23567">
      <w:pPr>
        <w:pStyle w:val="a0"/>
        <w:rPr>
          <w:rFonts w:hint="cs"/>
          <w:rtl/>
        </w:rPr>
      </w:pPr>
      <w:r>
        <w:rPr>
          <w:rFonts w:hint="cs"/>
          <w:rtl/>
        </w:rPr>
        <w:t xml:space="preserve">כשהוא בא ככה, זה גם איום. </w:t>
      </w:r>
    </w:p>
    <w:p w14:paraId="57713B79" w14:textId="77777777" w:rsidR="00000000" w:rsidRDefault="00E23567">
      <w:pPr>
        <w:pStyle w:val="a0"/>
        <w:rPr>
          <w:rFonts w:hint="cs"/>
          <w:rtl/>
        </w:rPr>
      </w:pPr>
    </w:p>
    <w:p w14:paraId="2E037583" w14:textId="77777777" w:rsidR="00000000" w:rsidRDefault="00E23567">
      <w:pPr>
        <w:pStyle w:val="af1"/>
        <w:rPr>
          <w:rtl/>
        </w:rPr>
      </w:pPr>
      <w:r>
        <w:rPr>
          <w:rtl/>
        </w:rPr>
        <w:t>היו"ר ראובן ריבלין:</w:t>
      </w:r>
    </w:p>
    <w:p w14:paraId="55BFF349" w14:textId="77777777" w:rsidR="00000000" w:rsidRDefault="00E23567">
      <w:pPr>
        <w:pStyle w:val="a0"/>
        <w:rPr>
          <w:rtl/>
        </w:rPr>
      </w:pPr>
    </w:p>
    <w:p w14:paraId="3FE52969" w14:textId="77777777" w:rsidR="00000000" w:rsidRDefault="00E23567">
      <w:pPr>
        <w:pStyle w:val="a0"/>
        <w:rPr>
          <w:rFonts w:hint="cs"/>
          <w:rtl/>
        </w:rPr>
      </w:pPr>
      <w:r>
        <w:rPr>
          <w:rFonts w:hint="cs"/>
          <w:rtl/>
        </w:rPr>
        <w:t>גם כשחבר כנסת עומד ומדבר, אם היושב-ראש</w:t>
      </w:r>
      <w:r>
        <w:rPr>
          <w:rFonts w:hint="cs"/>
          <w:rtl/>
        </w:rPr>
        <w:t xml:space="preserve"> מנפנף בידיים, יש חשש ששפת הגוף היא איום. שמעתי. </w:t>
      </w:r>
    </w:p>
    <w:p w14:paraId="55727E94" w14:textId="77777777" w:rsidR="00000000" w:rsidRDefault="00E23567">
      <w:pPr>
        <w:pStyle w:val="a0"/>
        <w:rPr>
          <w:rFonts w:hint="cs"/>
          <w:rtl/>
        </w:rPr>
      </w:pPr>
    </w:p>
    <w:p w14:paraId="246EE103" w14:textId="77777777" w:rsidR="00000000" w:rsidRDefault="00E23567">
      <w:pPr>
        <w:pStyle w:val="af0"/>
        <w:rPr>
          <w:rtl/>
        </w:rPr>
      </w:pPr>
      <w:r>
        <w:rPr>
          <w:rFonts w:hint="eastAsia"/>
          <w:rtl/>
        </w:rPr>
        <w:t>יורי</w:t>
      </w:r>
      <w:r>
        <w:rPr>
          <w:rtl/>
        </w:rPr>
        <w:t xml:space="preserve"> שטרן (האיחוד הלאומי - ישראל ביתנו):</w:t>
      </w:r>
    </w:p>
    <w:p w14:paraId="4CBB037C" w14:textId="77777777" w:rsidR="00000000" w:rsidRDefault="00E23567">
      <w:pPr>
        <w:pStyle w:val="a0"/>
        <w:rPr>
          <w:rFonts w:hint="cs"/>
          <w:rtl/>
        </w:rPr>
      </w:pPr>
    </w:p>
    <w:p w14:paraId="3D818C41" w14:textId="77777777" w:rsidR="00000000" w:rsidRDefault="00E23567">
      <w:pPr>
        <w:pStyle w:val="a0"/>
        <w:rPr>
          <w:rFonts w:hint="cs"/>
          <w:rtl/>
        </w:rPr>
      </w:pPr>
      <w:r>
        <w:rPr>
          <w:rFonts w:hint="cs"/>
          <w:rtl/>
        </w:rPr>
        <w:t xml:space="preserve">- - - </w:t>
      </w:r>
    </w:p>
    <w:p w14:paraId="2DEE7C25" w14:textId="77777777" w:rsidR="00000000" w:rsidRDefault="00E23567">
      <w:pPr>
        <w:pStyle w:val="a0"/>
        <w:rPr>
          <w:rFonts w:hint="cs"/>
          <w:rtl/>
        </w:rPr>
      </w:pPr>
    </w:p>
    <w:p w14:paraId="311D6BD0" w14:textId="77777777" w:rsidR="00000000" w:rsidRDefault="00E23567">
      <w:pPr>
        <w:pStyle w:val="af1"/>
        <w:rPr>
          <w:rtl/>
        </w:rPr>
      </w:pPr>
      <w:r>
        <w:rPr>
          <w:rtl/>
        </w:rPr>
        <w:t>היו"ר ראובן ריבלין:</w:t>
      </w:r>
    </w:p>
    <w:p w14:paraId="50BDD245" w14:textId="77777777" w:rsidR="00000000" w:rsidRDefault="00E23567">
      <w:pPr>
        <w:pStyle w:val="a0"/>
        <w:rPr>
          <w:rtl/>
        </w:rPr>
      </w:pPr>
    </w:p>
    <w:p w14:paraId="1D387464" w14:textId="77777777" w:rsidR="00000000" w:rsidRDefault="00E23567">
      <w:pPr>
        <w:pStyle w:val="a0"/>
        <w:rPr>
          <w:rFonts w:hint="cs"/>
          <w:rtl/>
        </w:rPr>
      </w:pPr>
      <w:r>
        <w:rPr>
          <w:rFonts w:hint="cs"/>
          <w:rtl/>
        </w:rPr>
        <w:t>אדוני יושב-ראש ועדת הפנים, על מה לעורר עוד סערה? שמעתי, כל מי שהרגיש עצמו נפגע - לא ארשה דבר כזה. אדם חופשי להצביע לפי הבנתו, כל אחד י</w:t>
      </w:r>
      <w:r>
        <w:rPr>
          <w:rFonts w:hint="cs"/>
          <w:rtl/>
        </w:rPr>
        <w:t xml:space="preserve">בקר אותו בדרך הדמוקרטית והמקובלת, לא באיומים ולא בזעקות ולא במתן ציונים ולא בשום דבר אחר. </w:t>
      </w:r>
    </w:p>
    <w:p w14:paraId="19D5D335" w14:textId="77777777" w:rsidR="00000000" w:rsidRDefault="00E23567">
      <w:pPr>
        <w:pStyle w:val="af0"/>
        <w:rPr>
          <w:rtl/>
        </w:rPr>
      </w:pPr>
    </w:p>
    <w:p w14:paraId="3B14588B" w14:textId="77777777" w:rsidR="00000000" w:rsidRDefault="00E23567">
      <w:pPr>
        <w:pStyle w:val="af0"/>
        <w:rPr>
          <w:rFonts w:hint="cs"/>
          <w:rtl/>
        </w:rPr>
      </w:pPr>
      <w:r>
        <w:rPr>
          <w:rFonts w:hint="eastAsia"/>
          <w:rtl/>
        </w:rPr>
        <w:t>נסים</w:t>
      </w:r>
      <w:r>
        <w:rPr>
          <w:rtl/>
        </w:rPr>
        <w:t xml:space="preserve"> זאב (ש"ס):</w:t>
      </w:r>
    </w:p>
    <w:p w14:paraId="1695A07E" w14:textId="77777777" w:rsidR="00000000" w:rsidRDefault="00E23567">
      <w:pPr>
        <w:pStyle w:val="af0"/>
        <w:rPr>
          <w:rFonts w:hint="cs"/>
          <w:rtl/>
        </w:rPr>
      </w:pPr>
    </w:p>
    <w:p w14:paraId="053ACD01" w14:textId="77777777" w:rsidR="00000000" w:rsidRDefault="00E23567">
      <w:pPr>
        <w:pStyle w:val="af0"/>
        <w:rPr>
          <w:rFonts w:hint="cs"/>
          <w:rtl/>
        </w:rPr>
      </w:pPr>
    </w:p>
    <w:p w14:paraId="3BD760ED" w14:textId="77777777" w:rsidR="00000000" w:rsidRDefault="00E23567">
      <w:pPr>
        <w:pStyle w:val="a0"/>
        <w:rPr>
          <w:rFonts w:hint="cs"/>
          <w:rtl/>
        </w:rPr>
      </w:pPr>
      <w:r>
        <w:rPr>
          <w:rFonts w:hint="cs"/>
          <w:rtl/>
        </w:rPr>
        <w:t xml:space="preserve">אני מבקש הצבעה חוזרת. </w:t>
      </w:r>
    </w:p>
    <w:p w14:paraId="50AE3B77" w14:textId="77777777" w:rsidR="00000000" w:rsidRDefault="00E23567">
      <w:pPr>
        <w:pStyle w:val="a0"/>
        <w:rPr>
          <w:rFonts w:hint="cs"/>
          <w:rtl/>
        </w:rPr>
      </w:pPr>
    </w:p>
    <w:p w14:paraId="472C1621" w14:textId="77777777" w:rsidR="00000000" w:rsidRDefault="00E23567">
      <w:pPr>
        <w:pStyle w:val="af1"/>
        <w:rPr>
          <w:rtl/>
        </w:rPr>
      </w:pPr>
      <w:r>
        <w:rPr>
          <w:rtl/>
        </w:rPr>
        <w:t>היו"ר ראובן ריבלין:</w:t>
      </w:r>
    </w:p>
    <w:p w14:paraId="0159B7EC" w14:textId="77777777" w:rsidR="00000000" w:rsidRDefault="00E23567">
      <w:pPr>
        <w:pStyle w:val="a0"/>
        <w:rPr>
          <w:rFonts w:hint="cs"/>
          <w:rtl/>
        </w:rPr>
      </w:pPr>
    </w:p>
    <w:p w14:paraId="69F19A98" w14:textId="77777777" w:rsidR="00000000" w:rsidRDefault="00E23567">
      <w:pPr>
        <w:pStyle w:val="a0"/>
        <w:rPr>
          <w:rFonts w:hint="cs"/>
          <w:rtl/>
        </w:rPr>
      </w:pPr>
      <w:r>
        <w:rPr>
          <w:rFonts w:hint="cs"/>
          <w:rtl/>
        </w:rPr>
        <w:t xml:space="preserve">שום הצבעה חוזרת, חבר הכנסת נסים זאב. </w:t>
      </w:r>
    </w:p>
    <w:p w14:paraId="74C4AC75" w14:textId="77777777" w:rsidR="00000000" w:rsidRDefault="00E23567">
      <w:pPr>
        <w:pStyle w:val="a2"/>
        <w:rPr>
          <w:rFonts w:hint="cs"/>
          <w:rtl/>
        </w:rPr>
      </w:pPr>
    </w:p>
    <w:p w14:paraId="3818F7BF" w14:textId="77777777" w:rsidR="00000000" w:rsidRDefault="00E23567">
      <w:pPr>
        <w:pStyle w:val="a0"/>
        <w:rPr>
          <w:rFonts w:hint="cs"/>
          <w:rtl/>
        </w:rPr>
      </w:pPr>
    </w:p>
    <w:p w14:paraId="30E51BF3" w14:textId="77777777" w:rsidR="00000000" w:rsidRDefault="00E23567">
      <w:pPr>
        <w:pStyle w:val="a2"/>
        <w:rPr>
          <w:rFonts w:hint="cs"/>
          <w:rtl/>
        </w:rPr>
      </w:pPr>
      <w:bookmarkStart w:id="256" w:name="_Toc67150156"/>
      <w:r>
        <w:rPr>
          <w:rFonts w:hint="cs"/>
          <w:rtl/>
        </w:rPr>
        <w:t>מסמכים שהונחו על שולחן הכנסת</w:t>
      </w:r>
      <w:bookmarkEnd w:id="256"/>
    </w:p>
    <w:p w14:paraId="606E10A4" w14:textId="77777777" w:rsidR="00000000" w:rsidRDefault="00E23567">
      <w:pPr>
        <w:pStyle w:val="a0"/>
        <w:rPr>
          <w:rFonts w:hint="cs"/>
          <w:rtl/>
        </w:rPr>
      </w:pPr>
    </w:p>
    <w:p w14:paraId="79815BD6" w14:textId="77777777" w:rsidR="00000000" w:rsidRDefault="00E23567">
      <w:pPr>
        <w:pStyle w:val="af1"/>
        <w:rPr>
          <w:rtl/>
        </w:rPr>
      </w:pPr>
      <w:r>
        <w:rPr>
          <w:rtl/>
        </w:rPr>
        <w:t>היו"ר ראובן ריבלין:</w:t>
      </w:r>
    </w:p>
    <w:p w14:paraId="72AD0F09" w14:textId="77777777" w:rsidR="00000000" w:rsidRDefault="00E23567">
      <w:pPr>
        <w:pStyle w:val="a0"/>
        <w:rPr>
          <w:rtl/>
        </w:rPr>
      </w:pPr>
    </w:p>
    <w:p w14:paraId="7426B47E" w14:textId="77777777" w:rsidR="00000000" w:rsidRDefault="00E23567">
      <w:pPr>
        <w:pStyle w:val="a0"/>
        <w:rPr>
          <w:rFonts w:hint="cs"/>
          <w:rtl/>
        </w:rPr>
      </w:pPr>
      <w:r>
        <w:rPr>
          <w:rFonts w:hint="cs"/>
          <w:rtl/>
        </w:rPr>
        <w:t>הודעה למזכ</w:t>
      </w:r>
      <w:r>
        <w:rPr>
          <w:rFonts w:hint="cs"/>
          <w:rtl/>
        </w:rPr>
        <w:t xml:space="preserve">יר הכנסת. </w:t>
      </w:r>
    </w:p>
    <w:p w14:paraId="0BE73917" w14:textId="77777777" w:rsidR="00000000" w:rsidRDefault="00E23567">
      <w:pPr>
        <w:pStyle w:val="a0"/>
        <w:rPr>
          <w:rFonts w:hint="cs"/>
          <w:rtl/>
        </w:rPr>
      </w:pPr>
    </w:p>
    <w:p w14:paraId="4085EFD0" w14:textId="77777777" w:rsidR="00000000" w:rsidRDefault="00E23567">
      <w:pPr>
        <w:pStyle w:val="a"/>
        <w:rPr>
          <w:rtl/>
        </w:rPr>
      </w:pPr>
      <w:bookmarkStart w:id="257" w:name="FS000000128T11_02_2004_16_43_05"/>
      <w:bookmarkStart w:id="258" w:name="_Toc67150157"/>
      <w:bookmarkEnd w:id="257"/>
      <w:r>
        <w:rPr>
          <w:rFonts w:hint="eastAsia"/>
          <w:rtl/>
        </w:rPr>
        <w:t>סגן</w:t>
      </w:r>
      <w:r>
        <w:rPr>
          <w:rtl/>
        </w:rPr>
        <w:t xml:space="preserve"> מזכיר הכנסת דוד לב:</w:t>
      </w:r>
      <w:bookmarkEnd w:id="258"/>
    </w:p>
    <w:p w14:paraId="6D4DCAD6" w14:textId="77777777" w:rsidR="00000000" w:rsidRDefault="00E23567">
      <w:pPr>
        <w:pStyle w:val="a0"/>
        <w:rPr>
          <w:rFonts w:hint="cs"/>
          <w:rtl/>
        </w:rPr>
      </w:pPr>
    </w:p>
    <w:p w14:paraId="5C6B707F" w14:textId="77777777" w:rsidR="00000000" w:rsidRDefault="00E23567">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20C7A29D" w14:textId="77777777" w:rsidR="00000000" w:rsidRDefault="00E23567">
      <w:pPr>
        <w:pStyle w:val="a0"/>
        <w:rPr>
          <w:rFonts w:hint="cs"/>
          <w:rtl/>
        </w:rPr>
      </w:pPr>
    </w:p>
    <w:p w14:paraId="25B618C9" w14:textId="77777777" w:rsidR="00000000" w:rsidRDefault="00E23567">
      <w:pPr>
        <w:pStyle w:val="a0"/>
        <w:rPr>
          <w:rFonts w:hint="cs"/>
          <w:rtl/>
        </w:rPr>
      </w:pPr>
      <w:r>
        <w:rPr>
          <w:rFonts w:hint="cs"/>
          <w:rtl/>
        </w:rPr>
        <w:t xml:space="preserve">לקריאה ראשונה, מטעם הממשלה: הצעת חוק יום הזיכרון לחללי מערכות ישראל ויום העצמאות - - - </w:t>
      </w:r>
    </w:p>
    <w:p w14:paraId="55E18FE4" w14:textId="77777777" w:rsidR="00000000" w:rsidRDefault="00E23567">
      <w:pPr>
        <w:pStyle w:val="a0"/>
        <w:rPr>
          <w:rFonts w:hint="cs"/>
          <w:rtl/>
        </w:rPr>
      </w:pPr>
    </w:p>
    <w:p w14:paraId="4959F27F" w14:textId="77777777" w:rsidR="00000000" w:rsidRDefault="00E23567">
      <w:pPr>
        <w:pStyle w:val="af1"/>
        <w:rPr>
          <w:rtl/>
        </w:rPr>
      </w:pPr>
      <w:r>
        <w:rPr>
          <w:rtl/>
        </w:rPr>
        <w:t>היו"ר ראובן ריבלין:</w:t>
      </w:r>
    </w:p>
    <w:p w14:paraId="1AB8D5B8" w14:textId="77777777" w:rsidR="00000000" w:rsidRDefault="00E23567">
      <w:pPr>
        <w:pStyle w:val="a0"/>
        <w:rPr>
          <w:rtl/>
        </w:rPr>
      </w:pPr>
    </w:p>
    <w:p w14:paraId="3FEBB6AE" w14:textId="77777777" w:rsidR="00000000" w:rsidRDefault="00E23567">
      <w:pPr>
        <w:pStyle w:val="a0"/>
        <w:rPr>
          <w:rFonts w:hint="cs"/>
          <w:rtl/>
        </w:rPr>
      </w:pPr>
      <w:r>
        <w:rPr>
          <w:rFonts w:hint="cs"/>
          <w:rtl/>
        </w:rPr>
        <w:t xml:space="preserve">חבר הכנסת הנדל. חבר הכנסת יצחק כהן. </w:t>
      </w:r>
      <w:r>
        <w:rPr>
          <w:rFonts w:hint="cs"/>
          <w:rtl/>
        </w:rPr>
        <w:t xml:space="preserve">חבר הכנסת יצחק כהן. </w:t>
      </w:r>
    </w:p>
    <w:p w14:paraId="50CC0BF3" w14:textId="77777777" w:rsidR="00000000" w:rsidRDefault="00E23567">
      <w:pPr>
        <w:pStyle w:val="a0"/>
        <w:rPr>
          <w:rFonts w:hint="cs"/>
          <w:rtl/>
        </w:rPr>
      </w:pPr>
    </w:p>
    <w:p w14:paraId="3EF341D8" w14:textId="77777777" w:rsidR="00000000" w:rsidRDefault="00E23567">
      <w:pPr>
        <w:pStyle w:val="af0"/>
        <w:rPr>
          <w:rtl/>
        </w:rPr>
      </w:pPr>
      <w:r>
        <w:rPr>
          <w:rFonts w:hint="eastAsia"/>
          <w:rtl/>
        </w:rPr>
        <w:t>יצחק</w:t>
      </w:r>
      <w:r>
        <w:rPr>
          <w:rtl/>
        </w:rPr>
        <w:t xml:space="preserve"> כהן (ש"ס):</w:t>
      </w:r>
    </w:p>
    <w:p w14:paraId="1531C9C6" w14:textId="77777777" w:rsidR="00000000" w:rsidRDefault="00E23567">
      <w:pPr>
        <w:pStyle w:val="a0"/>
        <w:rPr>
          <w:rFonts w:hint="cs"/>
          <w:rtl/>
        </w:rPr>
      </w:pPr>
    </w:p>
    <w:p w14:paraId="32165D4A" w14:textId="77777777" w:rsidR="00000000" w:rsidRDefault="00E23567">
      <w:pPr>
        <w:pStyle w:val="a0"/>
        <w:rPr>
          <w:rFonts w:hint="cs"/>
          <w:rtl/>
        </w:rPr>
      </w:pPr>
      <w:r>
        <w:rPr>
          <w:rFonts w:hint="cs"/>
          <w:rtl/>
        </w:rPr>
        <w:t xml:space="preserve">צבועים. חמישה שרים, צבועים. </w:t>
      </w:r>
    </w:p>
    <w:p w14:paraId="1F05A7BE" w14:textId="77777777" w:rsidR="00000000" w:rsidRDefault="00E23567">
      <w:pPr>
        <w:pStyle w:val="a0"/>
        <w:rPr>
          <w:rFonts w:hint="cs"/>
          <w:rtl/>
        </w:rPr>
      </w:pPr>
    </w:p>
    <w:p w14:paraId="3700DEEB" w14:textId="77777777" w:rsidR="00000000" w:rsidRDefault="00E23567">
      <w:pPr>
        <w:pStyle w:val="af0"/>
        <w:rPr>
          <w:rtl/>
        </w:rPr>
      </w:pPr>
      <w:r>
        <w:rPr>
          <w:rFonts w:hint="eastAsia"/>
          <w:rtl/>
        </w:rPr>
        <w:t>בנימין</w:t>
      </w:r>
      <w:r>
        <w:rPr>
          <w:rtl/>
        </w:rPr>
        <w:t xml:space="preserve"> בן-אליעזר (העבודה-מימד):</w:t>
      </w:r>
    </w:p>
    <w:p w14:paraId="3774AE5F" w14:textId="77777777" w:rsidR="00000000" w:rsidRDefault="00E23567">
      <w:pPr>
        <w:pStyle w:val="a0"/>
        <w:rPr>
          <w:rFonts w:hint="cs"/>
          <w:rtl/>
        </w:rPr>
      </w:pPr>
    </w:p>
    <w:p w14:paraId="1252338D" w14:textId="77777777" w:rsidR="00000000" w:rsidRDefault="00E23567">
      <w:pPr>
        <w:pStyle w:val="a0"/>
        <w:rPr>
          <w:rFonts w:hint="cs"/>
          <w:rtl/>
        </w:rPr>
      </w:pPr>
      <w:r>
        <w:rPr>
          <w:rFonts w:hint="cs"/>
          <w:rtl/>
        </w:rPr>
        <w:t xml:space="preserve">הצבעתי נגד, השם שלי לא מופיע. </w:t>
      </w:r>
    </w:p>
    <w:p w14:paraId="7690752C" w14:textId="77777777" w:rsidR="00000000" w:rsidRDefault="00E23567">
      <w:pPr>
        <w:pStyle w:val="a0"/>
        <w:rPr>
          <w:rFonts w:hint="cs"/>
          <w:rtl/>
        </w:rPr>
      </w:pPr>
    </w:p>
    <w:p w14:paraId="1EEC07BB" w14:textId="77777777" w:rsidR="00000000" w:rsidRDefault="00E23567">
      <w:pPr>
        <w:pStyle w:val="af1"/>
        <w:rPr>
          <w:rtl/>
        </w:rPr>
      </w:pPr>
      <w:r>
        <w:rPr>
          <w:rtl/>
        </w:rPr>
        <w:t>היו"ר ראובן ריבלין:</w:t>
      </w:r>
    </w:p>
    <w:p w14:paraId="5FF15664" w14:textId="77777777" w:rsidR="00000000" w:rsidRDefault="00E23567">
      <w:pPr>
        <w:pStyle w:val="a0"/>
        <w:rPr>
          <w:rtl/>
        </w:rPr>
      </w:pPr>
    </w:p>
    <w:p w14:paraId="488C22C7" w14:textId="77777777" w:rsidR="00000000" w:rsidRDefault="00E23567">
      <w:pPr>
        <w:pStyle w:val="a0"/>
        <w:rPr>
          <w:rFonts w:hint="cs"/>
          <w:rtl/>
        </w:rPr>
      </w:pPr>
      <w:r>
        <w:rPr>
          <w:rFonts w:hint="cs"/>
          <w:rtl/>
        </w:rPr>
        <w:t>חבר הכנסת בן-אליעזר הצביע נגד והוא לא רשום בטופס. כנראה לא הצביע נכון. אני מודיע, שהוא מודיע שהוא הצב</w:t>
      </w:r>
      <w:r>
        <w:rPr>
          <w:rFonts w:hint="cs"/>
          <w:rtl/>
        </w:rPr>
        <w:t xml:space="preserve">יע נגד. אינני משנה את ההצבעה כי היא לא משנה את ההצבעה. בבקשה. </w:t>
      </w:r>
    </w:p>
    <w:p w14:paraId="431F0E13" w14:textId="77777777" w:rsidR="00000000" w:rsidRDefault="00E23567">
      <w:pPr>
        <w:pStyle w:val="a0"/>
        <w:ind w:firstLine="0"/>
        <w:rPr>
          <w:rFonts w:hint="cs"/>
          <w:rtl/>
        </w:rPr>
      </w:pPr>
    </w:p>
    <w:p w14:paraId="196BCA51" w14:textId="77777777" w:rsidR="00000000" w:rsidRDefault="00E23567">
      <w:pPr>
        <w:pStyle w:val="-"/>
        <w:rPr>
          <w:rtl/>
        </w:rPr>
      </w:pPr>
      <w:bookmarkStart w:id="259" w:name="FS000000128T11_02_2004_16_23_56C"/>
      <w:bookmarkEnd w:id="259"/>
      <w:r>
        <w:rPr>
          <w:rtl/>
        </w:rPr>
        <w:t>סגן מזכיר הכנסת דוד לב:</w:t>
      </w:r>
    </w:p>
    <w:p w14:paraId="573D4FFA" w14:textId="77777777" w:rsidR="00000000" w:rsidRDefault="00E23567">
      <w:pPr>
        <w:pStyle w:val="a0"/>
        <w:rPr>
          <w:rtl/>
        </w:rPr>
      </w:pPr>
    </w:p>
    <w:p w14:paraId="66321FC1" w14:textId="77777777" w:rsidR="00000000" w:rsidRDefault="00E23567">
      <w:pPr>
        <w:pStyle w:val="a0"/>
        <w:rPr>
          <w:rFonts w:hint="cs"/>
          <w:rtl/>
        </w:rPr>
      </w:pPr>
      <w:r>
        <w:rPr>
          <w:rFonts w:hint="cs"/>
          <w:rtl/>
        </w:rPr>
        <w:t>לקריאה ראשונה, מטעם הממשלה: הצעת חוק יום הזיכרון לחללי מערכות ישראל ויום העצמאות (תיקוני חקיקה) (דחיית מועדים), התשס"ד-2004.</w:t>
      </w:r>
    </w:p>
    <w:p w14:paraId="2BF92B92" w14:textId="77777777" w:rsidR="00000000" w:rsidRDefault="00E23567">
      <w:pPr>
        <w:pStyle w:val="a0"/>
        <w:rPr>
          <w:rFonts w:hint="cs"/>
          <w:rtl/>
        </w:rPr>
      </w:pPr>
    </w:p>
    <w:p w14:paraId="11094E91" w14:textId="77777777" w:rsidR="00000000" w:rsidRDefault="00E23567">
      <w:pPr>
        <w:pStyle w:val="a0"/>
        <w:rPr>
          <w:rFonts w:hint="cs"/>
          <w:rtl/>
        </w:rPr>
      </w:pPr>
      <w:r>
        <w:rPr>
          <w:rFonts w:hint="cs"/>
          <w:rtl/>
        </w:rPr>
        <w:t xml:space="preserve">לקריאה ראשונה, מטעם חברי הכנסת: הצעת חוק </w:t>
      </w:r>
      <w:r>
        <w:rPr>
          <w:rFonts w:hint="cs"/>
          <w:rtl/>
        </w:rPr>
        <w:t>הבחירות לכנסת (תיקון מס' 50) (התפלגות סיעה המתמזגת עם סיעה אחרת), התשס"ד-2004, מאת חבר הכנסת גדעון סער; הצעת חוק נושאי משרה שיפוטית (שיקול דעת של חברי ועדה לבחירת נושאי משרה שיפוטית) (תיקוני חקיקה), התשס"ד-2004, מאת חבר הכנסת רוני בר-און.</w:t>
      </w:r>
    </w:p>
    <w:p w14:paraId="2D17D1F1" w14:textId="77777777" w:rsidR="00000000" w:rsidRDefault="00E23567">
      <w:pPr>
        <w:pStyle w:val="a0"/>
        <w:rPr>
          <w:rFonts w:hint="cs"/>
          <w:rtl/>
        </w:rPr>
      </w:pPr>
    </w:p>
    <w:p w14:paraId="05DDC60C" w14:textId="77777777" w:rsidR="00000000" w:rsidRDefault="00E23567">
      <w:pPr>
        <w:pStyle w:val="af1"/>
        <w:rPr>
          <w:rtl/>
        </w:rPr>
      </w:pPr>
      <w:r>
        <w:rPr>
          <w:rtl/>
        </w:rPr>
        <w:t>היו"ר ראובן ריבל</w:t>
      </w:r>
      <w:r>
        <w:rPr>
          <w:rtl/>
        </w:rPr>
        <w:t>ין:</w:t>
      </w:r>
    </w:p>
    <w:p w14:paraId="28037661" w14:textId="77777777" w:rsidR="00000000" w:rsidRDefault="00E23567">
      <w:pPr>
        <w:pStyle w:val="a0"/>
        <w:rPr>
          <w:rtl/>
        </w:rPr>
      </w:pPr>
    </w:p>
    <w:p w14:paraId="27E12DAC" w14:textId="77777777" w:rsidR="00000000" w:rsidRDefault="00E23567">
      <w:pPr>
        <w:pStyle w:val="a0"/>
        <w:rPr>
          <w:rFonts w:hint="cs"/>
          <w:rtl/>
        </w:rPr>
      </w:pPr>
      <w:r>
        <w:rPr>
          <w:rFonts w:hint="cs"/>
          <w:rtl/>
        </w:rPr>
        <w:t>חבר הכנסת אורון, הדברים האלה לא נעשים במחוזותינו.</w:t>
      </w:r>
    </w:p>
    <w:p w14:paraId="04A1EF70" w14:textId="77777777" w:rsidR="00000000" w:rsidRDefault="00E23567">
      <w:pPr>
        <w:pStyle w:val="a0"/>
        <w:rPr>
          <w:rFonts w:hint="cs"/>
          <w:rtl/>
        </w:rPr>
      </w:pPr>
    </w:p>
    <w:p w14:paraId="536B47E5" w14:textId="77777777" w:rsidR="00000000" w:rsidRDefault="00E23567">
      <w:pPr>
        <w:pStyle w:val="-"/>
        <w:rPr>
          <w:rtl/>
        </w:rPr>
      </w:pPr>
      <w:bookmarkStart w:id="260" w:name="FS000000128T11_02_2004_16_26_58C"/>
      <w:bookmarkEnd w:id="260"/>
      <w:r>
        <w:rPr>
          <w:rtl/>
        </w:rPr>
        <w:t>סגן מזכיר הכנסת דוד לב:</w:t>
      </w:r>
    </w:p>
    <w:p w14:paraId="55B1FC79" w14:textId="77777777" w:rsidR="00000000" w:rsidRDefault="00E23567">
      <w:pPr>
        <w:pStyle w:val="a0"/>
        <w:rPr>
          <w:rtl/>
        </w:rPr>
      </w:pPr>
    </w:p>
    <w:p w14:paraId="282F9775" w14:textId="77777777" w:rsidR="00000000" w:rsidRDefault="00E23567">
      <w:pPr>
        <w:pStyle w:val="a0"/>
        <w:rPr>
          <w:rFonts w:hint="cs"/>
          <w:rtl/>
        </w:rPr>
      </w:pPr>
      <w:r>
        <w:rPr>
          <w:rFonts w:hint="cs"/>
          <w:rtl/>
        </w:rPr>
        <w:t>הצעת חוק לתיקון פקודת המועצות המקומיות (מס' 34) (הרכב מועצה מקומית תעשייתית), התשס"ד-2004, מאת חבר הכנסת אילן ליבוביץ וקבוצת חברי הכנסת;  הצעת חוק אימוץ ילדים (תיקון מס' 5) (ה</w:t>
      </w:r>
      <w:r>
        <w:rPr>
          <w:rFonts w:hint="cs"/>
          <w:rtl/>
        </w:rPr>
        <w:t>גבלת תקופת הליכי אישור אימוץ), התשס"ד-2004, מאת חברת הכנסת גילה פינקלשטיין;  הצעת חוק הביטוח הלאומי (תיקון מס' 71) (חישוב תגמול בעד שירות המילואים), התשס"ד-2004, מאת חבר הכנסת איתן כבל;  הצעת חוק הבנקאות (שירות ללקוח) (תיקון מס' 9) (שינוי מועדי החזר של הלו</w:t>
      </w:r>
      <w:r>
        <w:rPr>
          <w:rFonts w:hint="cs"/>
          <w:rtl/>
        </w:rPr>
        <w:t>ואות לדיור), התשס"ד-2004, מאת חברי הכנסת חיים כץ ואיתן כבל. תודה.</w:t>
      </w:r>
    </w:p>
    <w:p w14:paraId="44D233C1" w14:textId="77777777" w:rsidR="00000000" w:rsidRDefault="00E23567">
      <w:pPr>
        <w:pStyle w:val="a2"/>
        <w:rPr>
          <w:rFonts w:hint="cs"/>
          <w:rtl/>
        </w:rPr>
      </w:pPr>
    </w:p>
    <w:p w14:paraId="4F183B32" w14:textId="77777777" w:rsidR="00000000" w:rsidRDefault="00E23567">
      <w:pPr>
        <w:pStyle w:val="a0"/>
        <w:rPr>
          <w:rFonts w:hint="cs"/>
          <w:rtl/>
        </w:rPr>
      </w:pPr>
    </w:p>
    <w:p w14:paraId="6FA3BCF6" w14:textId="77777777" w:rsidR="00000000" w:rsidRDefault="00E23567">
      <w:pPr>
        <w:pStyle w:val="a2"/>
        <w:rPr>
          <w:rFonts w:hint="cs"/>
          <w:rtl/>
        </w:rPr>
      </w:pPr>
      <w:bookmarkStart w:id="261" w:name="CS22351FI0022351T11_02_2004_16_31_06"/>
      <w:bookmarkStart w:id="262" w:name="_Toc67150158"/>
      <w:bookmarkEnd w:id="261"/>
      <w:r>
        <w:rPr>
          <w:rtl/>
        </w:rPr>
        <w:t>הצע</w:t>
      </w:r>
      <w:r>
        <w:rPr>
          <w:rFonts w:hint="cs"/>
          <w:rtl/>
        </w:rPr>
        <w:t>ות</w:t>
      </w:r>
      <w:r>
        <w:rPr>
          <w:rtl/>
        </w:rPr>
        <w:t xml:space="preserve"> לסדר-היום</w:t>
      </w:r>
      <w:bookmarkEnd w:id="262"/>
    </w:p>
    <w:p w14:paraId="7795145D" w14:textId="77777777" w:rsidR="00000000" w:rsidRDefault="00E23567">
      <w:pPr>
        <w:pStyle w:val="a2"/>
        <w:rPr>
          <w:rtl/>
        </w:rPr>
      </w:pPr>
      <w:bookmarkStart w:id="263" w:name="_Toc67150159"/>
      <w:r>
        <w:rPr>
          <w:rFonts w:hint="cs"/>
          <w:rtl/>
        </w:rPr>
        <w:t>ה</w:t>
      </w:r>
      <w:r>
        <w:rPr>
          <w:rtl/>
        </w:rPr>
        <w:t>פיגוע במוסק</w:t>
      </w:r>
      <w:r>
        <w:rPr>
          <w:rFonts w:hint="cs"/>
          <w:rtl/>
        </w:rPr>
        <w:t>ב</w:t>
      </w:r>
      <w:r>
        <w:rPr>
          <w:rtl/>
        </w:rPr>
        <w:t>ה ו</w:t>
      </w:r>
      <w:r>
        <w:rPr>
          <w:rFonts w:hint="cs"/>
          <w:rtl/>
        </w:rPr>
        <w:t>ה</w:t>
      </w:r>
      <w:r>
        <w:rPr>
          <w:rtl/>
        </w:rPr>
        <w:t xml:space="preserve">טרור </w:t>
      </w:r>
      <w:r>
        <w:rPr>
          <w:rFonts w:hint="cs"/>
          <w:rtl/>
        </w:rPr>
        <w:t>ה</w:t>
      </w:r>
      <w:r>
        <w:rPr>
          <w:rtl/>
        </w:rPr>
        <w:t>עולמי</w:t>
      </w:r>
      <w:bookmarkEnd w:id="263"/>
      <w:r>
        <w:rPr>
          <w:rtl/>
        </w:rPr>
        <w:t xml:space="preserve">  </w:t>
      </w:r>
    </w:p>
    <w:p w14:paraId="2D3B1C50" w14:textId="77777777" w:rsidR="00000000" w:rsidRDefault="00E23567">
      <w:pPr>
        <w:pStyle w:val="-0"/>
        <w:rPr>
          <w:rFonts w:hint="cs"/>
          <w:rtl/>
        </w:rPr>
      </w:pPr>
    </w:p>
    <w:p w14:paraId="4FB9EB86" w14:textId="77777777" w:rsidR="00000000" w:rsidRDefault="00E23567">
      <w:pPr>
        <w:pStyle w:val="af1"/>
        <w:rPr>
          <w:rtl/>
        </w:rPr>
      </w:pPr>
      <w:r>
        <w:rPr>
          <w:rtl/>
        </w:rPr>
        <w:t>היו"ר מיכאל נודלמן:</w:t>
      </w:r>
    </w:p>
    <w:p w14:paraId="2A8D51F1" w14:textId="77777777" w:rsidR="00000000" w:rsidRDefault="00E23567">
      <w:pPr>
        <w:pStyle w:val="a0"/>
        <w:rPr>
          <w:rFonts w:hint="cs"/>
          <w:rtl/>
        </w:rPr>
      </w:pPr>
    </w:p>
    <w:p w14:paraId="0A8D515D" w14:textId="77777777" w:rsidR="00000000" w:rsidRDefault="00E23567">
      <w:pPr>
        <w:pStyle w:val="a0"/>
        <w:rPr>
          <w:rFonts w:hint="cs"/>
          <w:rtl/>
        </w:rPr>
      </w:pPr>
      <w:r>
        <w:rPr>
          <w:rFonts w:hint="cs"/>
          <w:rtl/>
        </w:rPr>
        <w:t xml:space="preserve">חברי הכנסת, אנחנו ממשיכים ועוברים להצעות לסדר-היום. ההצעות הראשונות לסדר-היום,  מס' 2680 ו-2695, בנושא: הפיגוע במוסקבה </w:t>
      </w:r>
      <w:r>
        <w:rPr>
          <w:rFonts w:hint="cs"/>
          <w:rtl/>
        </w:rPr>
        <w:t>והטרור העולמי. ראשון הדוברים הוא חבר הכנסת רוני בר-און.</w:t>
      </w:r>
    </w:p>
    <w:p w14:paraId="6A7702D9" w14:textId="77777777" w:rsidR="00000000" w:rsidRDefault="00E23567">
      <w:pPr>
        <w:pStyle w:val="a0"/>
        <w:rPr>
          <w:rFonts w:hint="cs"/>
          <w:rtl/>
        </w:rPr>
      </w:pPr>
    </w:p>
    <w:p w14:paraId="72B52329" w14:textId="77777777" w:rsidR="00000000" w:rsidRDefault="00E23567">
      <w:pPr>
        <w:pStyle w:val="a0"/>
        <w:rPr>
          <w:rFonts w:hint="cs"/>
          <w:rtl/>
        </w:rPr>
      </w:pPr>
      <w:r>
        <w:rPr>
          <w:rFonts w:hint="cs"/>
          <w:rtl/>
        </w:rPr>
        <w:t>חברי הכנסת, בדיון נוכח שגריר רוסיה בישראל. אני מברך את שגריר רוסיה בישראל. צר לנו שקרה כך במוסקבה. אנחנו משתתפים בצער כל תושבי מוסקבה.</w:t>
      </w:r>
    </w:p>
    <w:p w14:paraId="2A12BE0D" w14:textId="77777777" w:rsidR="00000000" w:rsidRDefault="00E23567">
      <w:pPr>
        <w:pStyle w:val="a0"/>
        <w:rPr>
          <w:rFonts w:hint="cs"/>
          <w:rtl/>
        </w:rPr>
      </w:pPr>
    </w:p>
    <w:p w14:paraId="2C11D0C4" w14:textId="77777777" w:rsidR="00000000" w:rsidRDefault="00E23567">
      <w:pPr>
        <w:pStyle w:val="a"/>
        <w:rPr>
          <w:rtl/>
        </w:rPr>
      </w:pPr>
      <w:bookmarkStart w:id="264" w:name="FS000001038T11_02_2004_16_32_47"/>
      <w:bookmarkStart w:id="265" w:name="_Toc67150160"/>
      <w:bookmarkEnd w:id="264"/>
      <w:r>
        <w:rPr>
          <w:rFonts w:hint="eastAsia"/>
          <w:rtl/>
        </w:rPr>
        <w:t>רוני</w:t>
      </w:r>
      <w:r>
        <w:rPr>
          <w:rtl/>
        </w:rPr>
        <w:t xml:space="preserve"> בר-און (הליכוד):</w:t>
      </w:r>
      <w:bookmarkEnd w:id="265"/>
    </w:p>
    <w:p w14:paraId="4282B317" w14:textId="77777777" w:rsidR="00000000" w:rsidRDefault="00E23567">
      <w:pPr>
        <w:pStyle w:val="a0"/>
        <w:rPr>
          <w:rFonts w:hint="cs"/>
          <w:rtl/>
        </w:rPr>
      </w:pPr>
    </w:p>
    <w:p w14:paraId="2B1D4290" w14:textId="77777777" w:rsidR="00000000" w:rsidRDefault="00E23567">
      <w:pPr>
        <w:pStyle w:val="a0"/>
        <w:rPr>
          <w:rFonts w:hint="cs"/>
          <w:rtl/>
        </w:rPr>
      </w:pPr>
      <w:r>
        <w:rPr>
          <w:rFonts w:hint="cs"/>
          <w:rtl/>
        </w:rPr>
        <w:t>אדוני היושב-ראש, אדוני השר, רבותי חברי ה</w:t>
      </w:r>
      <w:r>
        <w:rPr>
          <w:rFonts w:hint="cs"/>
          <w:rtl/>
        </w:rPr>
        <w:t>כנסת, גספדין פאסול ראסיי, בשבוע שעבר בוצע פיגוע מחריד במוסקבה. מחבלת מתאבדת נכנסה לתוך קרון רכבת תחתית. השעה היתה שעת בוקר. הקרון היה צפוף בנוסעים עד להתפקע. ואז, בעיצומה של שעת העומס, פוצצה את עצמה המחבלת הנתעבת. נמנו לפחות 39 הרוגים. יש הטוענים כי מספר ה</w:t>
      </w:r>
      <w:r>
        <w:rPr>
          <w:rFonts w:hint="cs"/>
          <w:rtl/>
        </w:rPr>
        <w:t>הרוגים גדול הרבה יותר. מאות נוסעים ותושבים נפצעו. נוסעים נלכדו בתוך הקרונות. לא ניתן היה לפתוח את הדלתות.</w:t>
      </w:r>
    </w:p>
    <w:p w14:paraId="1C8F538C" w14:textId="77777777" w:rsidR="00000000" w:rsidRDefault="00E23567">
      <w:pPr>
        <w:pStyle w:val="a0"/>
        <w:rPr>
          <w:rFonts w:hint="cs"/>
          <w:rtl/>
        </w:rPr>
      </w:pPr>
    </w:p>
    <w:p w14:paraId="4184F568" w14:textId="77777777" w:rsidR="00000000" w:rsidRDefault="00E23567">
      <w:pPr>
        <w:pStyle w:val="a0"/>
        <w:rPr>
          <w:rFonts w:hint="cs"/>
          <w:rtl/>
        </w:rPr>
      </w:pPr>
      <w:r>
        <w:rPr>
          <w:rFonts w:hint="cs"/>
          <w:rtl/>
        </w:rPr>
        <w:t xml:space="preserve">האצבעות מורות לעבר צ'צ'ניה. המחתרת הצ'צ'נית כמובן מכחישה. הנתונים מלמדים אחרת. מישהו ניסה להסביר באותות ובמופתים שזה לא פיגוע טרור וזו תאונה פלילית. </w:t>
      </w:r>
      <w:r>
        <w:rPr>
          <w:rFonts w:hint="cs"/>
          <w:rtl/>
        </w:rPr>
        <w:t>מישהו הוביל חומר-נפץ וזה התפוצץ שלא בהתאם לתכנון - קשקוש. מאז דצמבר 2002 נהרגו 300 אזרחים רוסים חפים מפשע מפיגועים שביצעו הצ'צ'נים.</w:t>
      </w:r>
    </w:p>
    <w:p w14:paraId="24C75E91" w14:textId="77777777" w:rsidR="00000000" w:rsidRDefault="00E23567">
      <w:pPr>
        <w:pStyle w:val="a0"/>
        <w:rPr>
          <w:rFonts w:hint="cs"/>
          <w:rtl/>
        </w:rPr>
      </w:pPr>
    </w:p>
    <w:p w14:paraId="0F83949B" w14:textId="77777777" w:rsidR="00000000" w:rsidRDefault="00E23567">
      <w:pPr>
        <w:pStyle w:val="a0"/>
        <w:rPr>
          <w:rFonts w:hint="cs"/>
          <w:rtl/>
        </w:rPr>
      </w:pPr>
      <w:r>
        <w:rPr>
          <w:rFonts w:hint="cs"/>
          <w:rtl/>
        </w:rPr>
        <w:t>אני לא יכול. זה מפריע לי.</w:t>
      </w:r>
    </w:p>
    <w:p w14:paraId="45E8AD10" w14:textId="77777777" w:rsidR="00000000" w:rsidRDefault="00E23567">
      <w:pPr>
        <w:pStyle w:val="a0"/>
        <w:rPr>
          <w:rFonts w:hint="cs"/>
          <w:rtl/>
        </w:rPr>
      </w:pPr>
    </w:p>
    <w:p w14:paraId="0A4425D8" w14:textId="77777777" w:rsidR="00000000" w:rsidRDefault="00E23567">
      <w:pPr>
        <w:pStyle w:val="af1"/>
        <w:rPr>
          <w:rtl/>
        </w:rPr>
      </w:pPr>
      <w:r>
        <w:rPr>
          <w:rtl/>
        </w:rPr>
        <w:t>היו"ר מיכאל נודלמן:</w:t>
      </w:r>
    </w:p>
    <w:p w14:paraId="736C7993" w14:textId="77777777" w:rsidR="00000000" w:rsidRDefault="00E23567">
      <w:pPr>
        <w:pStyle w:val="a0"/>
        <w:rPr>
          <w:rtl/>
        </w:rPr>
      </w:pPr>
    </w:p>
    <w:p w14:paraId="2380FFC1" w14:textId="77777777" w:rsidR="00000000" w:rsidRDefault="00E23567">
      <w:pPr>
        <w:pStyle w:val="a0"/>
        <w:rPr>
          <w:rFonts w:hint="cs"/>
          <w:rtl/>
        </w:rPr>
      </w:pPr>
      <w:r>
        <w:rPr>
          <w:rFonts w:hint="cs"/>
          <w:rtl/>
        </w:rPr>
        <w:t>חבר הכנסת כחלון.</w:t>
      </w:r>
    </w:p>
    <w:p w14:paraId="26E052A0" w14:textId="77777777" w:rsidR="00000000" w:rsidRDefault="00E23567">
      <w:pPr>
        <w:pStyle w:val="a0"/>
        <w:rPr>
          <w:rFonts w:hint="cs"/>
          <w:rtl/>
        </w:rPr>
      </w:pPr>
    </w:p>
    <w:p w14:paraId="06CE90DB" w14:textId="77777777" w:rsidR="00000000" w:rsidRDefault="00E23567">
      <w:pPr>
        <w:pStyle w:val="-"/>
        <w:rPr>
          <w:rtl/>
        </w:rPr>
      </w:pPr>
      <w:bookmarkStart w:id="266" w:name="FS000001038T11_02_2004_16_37_07C"/>
      <w:bookmarkEnd w:id="266"/>
      <w:r>
        <w:rPr>
          <w:rtl/>
        </w:rPr>
        <w:t>רוני בר-און (הליכוד):</w:t>
      </w:r>
    </w:p>
    <w:p w14:paraId="3D97D509" w14:textId="77777777" w:rsidR="00000000" w:rsidRDefault="00E23567">
      <w:pPr>
        <w:pStyle w:val="a0"/>
        <w:rPr>
          <w:rtl/>
        </w:rPr>
      </w:pPr>
    </w:p>
    <w:p w14:paraId="04D48BF2" w14:textId="77777777" w:rsidR="00000000" w:rsidRDefault="00E23567">
      <w:pPr>
        <w:pStyle w:val="a0"/>
        <w:rPr>
          <w:rFonts w:hint="cs"/>
          <w:rtl/>
        </w:rPr>
      </w:pPr>
      <w:r>
        <w:rPr>
          <w:rFonts w:hint="cs"/>
          <w:rtl/>
        </w:rPr>
        <w:t>בשנת 2003 נהרגו 253 חיילים רוסים ש</w:t>
      </w:r>
      <w:r>
        <w:rPr>
          <w:rFonts w:hint="cs"/>
          <w:rtl/>
        </w:rPr>
        <w:t>משרתים בצ'צ'ניה. יותר מ-500 פיגועים בוצעו נגד מטרות רוסיות ברחבי צ'צ'ניה בשנה האחרונה.</w:t>
      </w:r>
    </w:p>
    <w:p w14:paraId="690975F0" w14:textId="77777777" w:rsidR="00000000" w:rsidRDefault="00E23567">
      <w:pPr>
        <w:pStyle w:val="a0"/>
        <w:rPr>
          <w:rtl/>
        </w:rPr>
      </w:pPr>
    </w:p>
    <w:p w14:paraId="2AFE6CC7" w14:textId="77777777" w:rsidR="00000000" w:rsidRDefault="00E23567">
      <w:pPr>
        <w:pStyle w:val="a0"/>
        <w:rPr>
          <w:rFonts w:hint="cs"/>
          <w:rtl/>
        </w:rPr>
      </w:pPr>
      <w:r>
        <w:rPr>
          <w:rFonts w:hint="cs"/>
          <w:rtl/>
        </w:rPr>
        <w:t>אתה רואה את התמונות של הפיגוע מהרכבת התחתית במוסקבה, אתה רואה את התמונה של הנוסעת הפצועה שדם מכסה את פניה, אתה שומע את הקולות, את הבהלה, את האמבולנסים ואת בתי-החולים, ו</w:t>
      </w:r>
      <w:r>
        <w:rPr>
          <w:rFonts w:hint="cs"/>
          <w:rtl/>
        </w:rPr>
        <w:t>אתה יודע: המראות הם אותם מראות שמלווים את החברה הישראלית זה שנים.</w:t>
      </w:r>
    </w:p>
    <w:p w14:paraId="7D9FDA0B" w14:textId="77777777" w:rsidR="00000000" w:rsidRDefault="00E23567">
      <w:pPr>
        <w:pStyle w:val="a0"/>
        <w:rPr>
          <w:rFonts w:hint="cs"/>
          <w:rtl/>
        </w:rPr>
      </w:pPr>
    </w:p>
    <w:p w14:paraId="787CCA55" w14:textId="77777777" w:rsidR="00000000" w:rsidRDefault="00E23567">
      <w:pPr>
        <w:pStyle w:val="af1"/>
        <w:rPr>
          <w:rtl/>
        </w:rPr>
      </w:pPr>
      <w:r>
        <w:rPr>
          <w:rtl/>
        </w:rPr>
        <w:t>היו"ר מיכאל נודלמן:</w:t>
      </w:r>
    </w:p>
    <w:p w14:paraId="666B2646" w14:textId="77777777" w:rsidR="00000000" w:rsidRDefault="00E23567">
      <w:pPr>
        <w:pStyle w:val="a0"/>
        <w:rPr>
          <w:rtl/>
        </w:rPr>
      </w:pPr>
    </w:p>
    <w:p w14:paraId="37A82DF6" w14:textId="77777777" w:rsidR="00000000" w:rsidRDefault="00E23567">
      <w:pPr>
        <w:pStyle w:val="a0"/>
        <w:rPr>
          <w:rFonts w:hint="cs"/>
          <w:rtl/>
        </w:rPr>
      </w:pPr>
      <w:r>
        <w:rPr>
          <w:rFonts w:hint="cs"/>
          <w:rtl/>
        </w:rPr>
        <w:t>חברי הכנסת. חבר הכנסת קרא, בבקשה.</w:t>
      </w:r>
    </w:p>
    <w:p w14:paraId="49F80ABC" w14:textId="77777777" w:rsidR="00000000" w:rsidRDefault="00E23567">
      <w:pPr>
        <w:pStyle w:val="a0"/>
        <w:rPr>
          <w:rFonts w:hint="cs"/>
          <w:rtl/>
        </w:rPr>
      </w:pPr>
    </w:p>
    <w:p w14:paraId="4BC0BC5E" w14:textId="77777777" w:rsidR="00000000" w:rsidRDefault="00E23567">
      <w:pPr>
        <w:pStyle w:val="af0"/>
        <w:rPr>
          <w:rtl/>
        </w:rPr>
      </w:pPr>
      <w:r>
        <w:rPr>
          <w:rFonts w:hint="eastAsia"/>
          <w:rtl/>
        </w:rPr>
        <w:t>יורי</w:t>
      </w:r>
      <w:r>
        <w:rPr>
          <w:rtl/>
        </w:rPr>
        <w:t xml:space="preserve"> שטרן (האיחוד הלאומי - ישראל ביתנו):</w:t>
      </w:r>
    </w:p>
    <w:p w14:paraId="3C073578" w14:textId="77777777" w:rsidR="00000000" w:rsidRDefault="00E23567">
      <w:pPr>
        <w:pStyle w:val="a0"/>
        <w:rPr>
          <w:rFonts w:hint="cs"/>
          <w:rtl/>
        </w:rPr>
      </w:pPr>
    </w:p>
    <w:p w14:paraId="7B9B15D4" w14:textId="77777777" w:rsidR="00000000" w:rsidRDefault="00E23567">
      <w:pPr>
        <w:pStyle w:val="a0"/>
        <w:rPr>
          <w:rFonts w:hint="cs"/>
          <w:rtl/>
        </w:rPr>
      </w:pPr>
      <w:r>
        <w:rPr>
          <w:rFonts w:hint="cs"/>
          <w:rtl/>
        </w:rPr>
        <w:t>תצאו.</w:t>
      </w:r>
    </w:p>
    <w:p w14:paraId="07A17309" w14:textId="77777777" w:rsidR="00000000" w:rsidRDefault="00E23567">
      <w:pPr>
        <w:pStyle w:val="a0"/>
        <w:rPr>
          <w:rFonts w:hint="cs"/>
          <w:rtl/>
        </w:rPr>
      </w:pPr>
    </w:p>
    <w:p w14:paraId="57C6CE0D" w14:textId="77777777" w:rsidR="00000000" w:rsidRDefault="00E23567">
      <w:pPr>
        <w:pStyle w:val="af1"/>
        <w:rPr>
          <w:rtl/>
        </w:rPr>
      </w:pPr>
      <w:r>
        <w:rPr>
          <w:rtl/>
        </w:rPr>
        <w:t>היו"ר מיכאל נודלמן:</w:t>
      </w:r>
    </w:p>
    <w:p w14:paraId="00DBA1E4" w14:textId="77777777" w:rsidR="00000000" w:rsidRDefault="00E23567">
      <w:pPr>
        <w:pStyle w:val="a0"/>
        <w:rPr>
          <w:rtl/>
        </w:rPr>
      </w:pPr>
    </w:p>
    <w:p w14:paraId="04DE6127" w14:textId="77777777" w:rsidR="00000000" w:rsidRDefault="00E23567">
      <w:pPr>
        <w:pStyle w:val="a0"/>
        <w:rPr>
          <w:rFonts w:hint="cs"/>
          <w:rtl/>
        </w:rPr>
      </w:pPr>
      <w:r>
        <w:rPr>
          <w:rFonts w:hint="cs"/>
          <w:rtl/>
        </w:rPr>
        <w:t xml:space="preserve">אם אתם לא רוצים לשמוע - - - חבר הכנסת קרא, כמה פעמים אני יכול? </w:t>
      </w:r>
      <w:r>
        <w:rPr>
          <w:rFonts w:hint="cs"/>
          <w:rtl/>
        </w:rPr>
        <w:t>מדברים על דבר לא כל כך נעים.</w:t>
      </w:r>
    </w:p>
    <w:p w14:paraId="6241C6EB" w14:textId="77777777" w:rsidR="00000000" w:rsidRDefault="00E23567">
      <w:pPr>
        <w:pStyle w:val="a0"/>
        <w:rPr>
          <w:rFonts w:hint="cs"/>
          <w:rtl/>
        </w:rPr>
      </w:pPr>
    </w:p>
    <w:p w14:paraId="10792216" w14:textId="77777777" w:rsidR="00000000" w:rsidRDefault="00E23567">
      <w:pPr>
        <w:pStyle w:val="-"/>
        <w:rPr>
          <w:rtl/>
        </w:rPr>
      </w:pPr>
      <w:bookmarkStart w:id="267" w:name="FS000001038T11_02_2004_16_39_13C"/>
      <w:bookmarkEnd w:id="267"/>
      <w:r>
        <w:rPr>
          <w:rtl/>
        </w:rPr>
        <w:t>רוני בר-און (הליכוד):</w:t>
      </w:r>
    </w:p>
    <w:p w14:paraId="121D721F" w14:textId="77777777" w:rsidR="00000000" w:rsidRDefault="00E23567">
      <w:pPr>
        <w:pStyle w:val="a0"/>
        <w:rPr>
          <w:rtl/>
        </w:rPr>
      </w:pPr>
    </w:p>
    <w:p w14:paraId="0EAFD7B9" w14:textId="77777777" w:rsidR="00000000" w:rsidRDefault="00E23567">
      <w:pPr>
        <w:pStyle w:val="a0"/>
        <w:rPr>
          <w:rFonts w:hint="cs"/>
          <w:rtl/>
        </w:rPr>
      </w:pPr>
      <w:r>
        <w:rPr>
          <w:rFonts w:hint="cs"/>
          <w:rtl/>
        </w:rPr>
        <w:t>אדוני היושב-ראש ואדוני השגריר, כשאתה רואה את המראות ושומע את הקולות, אתה יודע שאלה אותם קולות ואותם מראות שמלווים אותנו כל כך הרבה שנים. רק השפה שונה. אבל הבכי ברוסית הוא בדיוק אותו בכי בעברית. השפלות של</w:t>
      </w:r>
      <w:r>
        <w:rPr>
          <w:rFonts w:hint="cs"/>
          <w:rtl/>
        </w:rPr>
        <w:t xml:space="preserve"> המחבלת ברכבת התחתית במוסקבה היא אותה שפלות של המחבלת הפלסטינית במסעדת "מקסים" ושל המחבלת הפלסטינית שהתחפשה לנכה במחסום ארז כדי להרוג עוד חיילים ועוד אזרחים ישראלים.</w:t>
      </w:r>
    </w:p>
    <w:p w14:paraId="0AF37A20" w14:textId="77777777" w:rsidR="00000000" w:rsidRDefault="00E23567">
      <w:pPr>
        <w:pStyle w:val="a0"/>
        <w:rPr>
          <w:rFonts w:hint="cs"/>
          <w:rtl/>
        </w:rPr>
      </w:pPr>
    </w:p>
    <w:p w14:paraId="39A0CDA8" w14:textId="77777777" w:rsidR="00000000" w:rsidRDefault="00E23567">
      <w:pPr>
        <w:pStyle w:val="a0"/>
        <w:rPr>
          <w:rFonts w:hint="cs"/>
          <w:rtl/>
        </w:rPr>
      </w:pPr>
      <w:r>
        <w:rPr>
          <w:rFonts w:hint="cs"/>
          <w:rtl/>
        </w:rPr>
        <w:t>הטרור הצ'צ'ני מנסה ללמוד את חוכמת הרשע מהאחים הפלסטינים שלו. אדוני השגריר, מדברים שם, ברו</w:t>
      </w:r>
      <w:r>
        <w:rPr>
          <w:rFonts w:hint="cs"/>
          <w:rtl/>
        </w:rPr>
        <w:t>סיה, על הפלסטיניזציה של הסכסוך. אנחנו מקשיבים ושותקים. אנחנו נעצבים לזכור שאנחנו כאן, בישראל, בירושלים, הפכנו, מה לעשות, למטאפורה של הכאב ושל החורבן.</w:t>
      </w:r>
    </w:p>
    <w:p w14:paraId="68FE6A10" w14:textId="77777777" w:rsidR="00000000" w:rsidRDefault="00E23567">
      <w:pPr>
        <w:pStyle w:val="a0"/>
        <w:rPr>
          <w:rFonts w:hint="cs"/>
          <w:rtl/>
        </w:rPr>
      </w:pPr>
    </w:p>
    <w:p w14:paraId="0337E552" w14:textId="77777777" w:rsidR="00000000" w:rsidRDefault="00E23567">
      <w:pPr>
        <w:pStyle w:val="a0"/>
        <w:rPr>
          <w:rFonts w:hint="cs"/>
          <w:rtl/>
        </w:rPr>
      </w:pPr>
      <w:r>
        <w:rPr>
          <w:rFonts w:hint="cs"/>
          <w:rtl/>
        </w:rPr>
        <w:t>אדוני השגריר, הנשיא שלכם, נשיא רוסיה, ולדימיר פוטין, דיבר בעקבות הפיגוע על הטרור כעל "הנגע של המאה ה-21".</w:t>
      </w:r>
      <w:r>
        <w:rPr>
          <w:rFonts w:hint="cs"/>
          <w:rtl/>
        </w:rPr>
        <w:t xml:space="preserve"> הוא צודק. הוא צודק כפי שהוא צדק כשהוא הוביל את רוסיה לתוכנית הכלכלית המרשימה שלה ולתוכנית המיסוי המעוררת התפעלות בכל רחבי העולם, והוא צודק בעמדה שלו ובגישה שלו למלחמה בטרור. אל תחפשו את ה"סארס", אל תחפשו את מגפת העופות. הטרור הוא המגפה של העולם החופשי במא</w:t>
      </w:r>
      <w:r>
        <w:rPr>
          <w:rFonts w:hint="cs"/>
          <w:rtl/>
        </w:rPr>
        <w:t>ה ה-21. זאת המחלה הממארת, שמאיימת להתפשט בכל העולם ולפגוע בכולנו - בנו ובכם, בכם ובנו.</w:t>
      </w:r>
    </w:p>
    <w:p w14:paraId="126537C9" w14:textId="77777777" w:rsidR="00000000" w:rsidRDefault="00E23567">
      <w:pPr>
        <w:pStyle w:val="a0"/>
        <w:rPr>
          <w:rFonts w:hint="cs"/>
          <w:rtl/>
        </w:rPr>
      </w:pPr>
    </w:p>
    <w:p w14:paraId="5019C7F4" w14:textId="77777777" w:rsidR="00000000" w:rsidRDefault="00E23567">
      <w:pPr>
        <w:pStyle w:val="a0"/>
        <w:rPr>
          <w:rFonts w:hint="cs"/>
          <w:rtl/>
        </w:rPr>
      </w:pPr>
      <w:r>
        <w:rPr>
          <w:rFonts w:hint="cs"/>
          <w:rtl/>
        </w:rPr>
        <w:t>בטרור יש רק דרך אחת לטפל - רק דרך הכוח, רק דרך היד החזקה, דרך הזרוע. רק יד נחושה יכולה לחסל ותחסל את המגפה המשתוללת והמאיימת הזאת. זה מה שצריכה לעשות מדינת ישראל. זה מה</w:t>
      </w:r>
      <w:r>
        <w:rPr>
          <w:rFonts w:hint="cs"/>
          <w:rtl/>
        </w:rPr>
        <w:t xml:space="preserve"> שצריכה לעשות רוסיה. אדוני השגריר, זה מה שעושה מדינת ישראל בדקות אלה, הממשלה, בפעולה צבאית תקיפה בשכונת סג'עייה שבעזה. רק לתקוף ורק להיות נחוש, ורק אז ייגדע הטרור. בלי שום קשר להתפתחויות מדיניות ובלי שום קשר ליוזמות חד-צדדיות כאלה ואחרות, את פעילי ה"חמאס",</w:t>
      </w:r>
      <w:r>
        <w:rPr>
          <w:rFonts w:hint="cs"/>
          <w:rtl/>
        </w:rPr>
        <w:t xml:space="preserve"> "הג'יהאד האסלאמי" והטרור הצ'צ'ני יש לתקוף בכל מקום, בכל זמן, ולחסל.</w:t>
      </w:r>
    </w:p>
    <w:p w14:paraId="0818B363" w14:textId="77777777" w:rsidR="00000000" w:rsidRDefault="00E23567">
      <w:pPr>
        <w:pStyle w:val="a0"/>
        <w:rPr>
          <w:rFonts w:hint="cs"/>
          <w:rtl/>
        </w:rPr>
      </w:pPr>
    </w:p>
    <w:p w14:paraId="36A684FA" w14:textId="77777777" w:rsidR="00000000" w:rsidRDefault="00E23567">
      <w:pPr>
        <w:pStyle w:val="a0"/>
        <w:rPr>
          <w:rFonts w:hint="cs"/>
          <w:rtl/>
        </w:rPr>
      </w:pPr>
      <w:r>
        <w:rPr>
          <w:rFonts w:hint="cs"/>
          <w:rtl/>
        </w:rPr>
        <w:t>לסיום, רבותי חברי הכנסת, אדוני השגריר, אני מבקש מכאן, מכנסת ישראל, לחזק את ידיו של העם הרוסי, לשלוח לכם תנחומים על האובדן ואיחולי החלמה לפצועים, ולחזק את ידיה של ממשלת רוסיה בשעה הקשה שב</w:t>
      </w:r>
      <w:r>
        <w:rPr>
          <w:rFonts w:hint="cs"/>
          <w:rtl/>
        </w:rPr>
        <w:t>ה אתם נתונים. מי ייתן ושותפות הגורל העצובה הזאת, שנכרתה בינינו על-כורחנו, בשל פיגועי הטרור, תהיה שותפות לגורל קשה אבל שותפות קצרת מועד, ובעתיד נדע, אנחנו ואתם, שותפויות שמחות הרבה יותר. תודה רבה.</w:t>
      </w:r>
    </w:p>
    <w:p w14:paraId="2D484483" w14:textId="77777777" w:rsidR="00000000" w:rsidRDefault="00E23567">
      <w:pPr>
        <w:pStyle w:val="a0"/>
        <w:rPr>
          <w:rFonts w:hint="cs"/>
          <w:rtl/>
        </w:rPr>
      </w:pPr>
    </w:p>
    <w:p w14:paraId="48791953" w14:textId="77777777" w:rsidR="00000000" w:rsidRDefault="00E23567">
      <w:pPr>
        <w:pStyle w:val="af1"/>
        <w:rPr>
          <w:rtl/>
        </w:rPr>
      </w:pPr>
      <w:r>
        <w:rPr>
          <w:rFonts w:hint="eastAsia"/>
          <w:rtl/>
        </w:rPr>
        <w:t>היו</w:t>
      </w:r>
      <w:r>
        <w:rPr>
          <w:rtl/>
        </w:rPr>
        <w:t>"ר מיכאל נודלמן:</w:t>
      </w:r>
    </w:p>
    <w:p w14:paraId="68CD66C8" w14:textId="77777777" w:rsidR="00000000" w:rsidRDefault="00E23567">
      <w:pPr>
        <w:pStyle w:val="a0"/>
        <w:rPr>
          <w:rFonts w:hint="cs"/>
          <w:rtl/>
        </w:rPr>
      </w:pPr>
    </w:p>
    <w:p w14:paraId="2AECFA7F" w14:textId="77777777" w:rsidR="00000000" w:rsidRDefault="00E23567">
      <w:pPr>
        <w:pStyle w:val="a0"/>
        <w:rPr>
          <w:rFonts w:hint="cs"/>
          <w:rtl/>
        </w:rPr>
      </w:pPr>
      <w:r>
        <w:rPr>
          <w:rFonts w:hint="cs"/>
          <w:rtl/>
        </w:rPr>
        <w:t>תודה רבה לחבר הכנסת רוני בר-און. הדובר</w:t>
      </w:r>
      <w:r>
        <w:rPr>
          <w:rFonts w:hint="cs"/>
          <w:rtl/>
        </w:rPr>
        <w:t xml:space="preserve"> הבא הוא חבר הכנסת אליעזר כהן. בבקשה.</w:t>
      </w:r>
    </w:p>
    <w:p w14:paraId="6052ACEE" w14:textId="77777777" w:rsidR="00000000" w:rsidRDefault="00E23567">
      <w:pPr>
        <w:pStyle w:val="a0"/>
        <w:rPr>
          <w:rFonts w:hint="cs"/>
          <w:rtl/>
        </w:rPr>
      </w:pPr>
    </w:p>
    <w:p w14:paraId="5EC11BA6" w14:textId="77777777" w:rsidR="00000000" w:rsidRDefault="00E23567">
      <w:pPr>
        <w:pStyle w:val="a"/>
        <w:rPr>
          <w:rtl/>
        </w:rPr>
      </w:pPr>
      <w:bookmarkStart w:id="268" w:name="FS000000421T11_02_2004_16_47_24"/>
      <w:bookmarkStart w:id="269" w:name="_Toc67150161"/>
      <w:bookmarkEnd w:id="268"/>
      <w:r>
        <w:rPr>
          <w:rFonts w:hint="eastAsia"/>
          <w:rtl/>
        </w:rPr>
        <w:t>אליעזר</w:t>
      </w:r>
      <w:r>
        <w:rPr>
          <w:rtl/>
        </w:rPr>
        <w:t xml:space="preserve"> כהן (האיחוד הלאומי - ישראל ביתנו):</w:t>
      </w:r>
      <w:bookmarkEnd w:id="269"/>
    </w:p>
    <w:p w14:paraId="314E8C71" w14:textId="77777777" w:rsidR="00000000" w:rsidRDefault="00E23567">
      <w:pPr>
        <w:pStyle w:val="a0"/>
        <w:rPr>
          <w:rFonts w:hint="cs"/>
          <w:rtl/>
        </w:rPr>
      </w:pPr>
    </w:p>
    <w:p w14:paraId="2D6E9C6D" w14:textId="77777777" w:rsidR="00000000" w:rsidRDefault="00E23567">
      <w:pPr>
        <w:pStyle w:val="a0"/>
        <w:rPr>
          <w:rFonts w:hint="cs"/>
          <w:rtl/>
        </w:rPr>
      </w:pPr>
      <w:r>
        <w:rPr>
          <w:rFonts w:hint="cs"/>
          <w:rtl/>
        </w:rPr>
        <w:t>אדוני היושב-ראש, חברי חברי הכנסת, כבוד השגריר הרוסי בישראל, מר טראסוב, שנמצא אתנו כאן היום; אני פונה לשגריר הרוסי: ידידי, יושב-ראש ועדת הכנסת, חבר הכנסת רוני בר-און, תיאר בתי</w:t>
      </w:r>
      <w:r>
        <w:rPr>
          <w:rFonts w:hint="cs"/>
          <w:rtl/>
        </w:rPr>
        <w:t>אורים קשים את מה שקרה במוסקבה, ולא אחזור. כולנו ראינו את התיאורים האיומים שנראו בפגיעה בתחנת הרכבת. אנחנו משתתפים בצערו של העם הרוסי מקרב לב. אנחנו אחים לצרה. אנחנו יודעים כמה סבל כרוך בזה וכמה קשה לשאת את זה.</w:t>
      </w:r>
    </w:p>
    <w:p w14:paraId="0773BF1E" w14:textId="77777777" w:rsidR="00000000" w:rsidRDefault="00E23567">
      <w:pPr>
        <w:pStyle w:val="a0"/>
        <w:rPr>
          <w:rFonts w:hint="cs"/>
          <w:rtl/>
        </w:rPr>
      </w:pPr>
    </w:p>
    <w:p w14:paraId="7E779A3E" w14:textId="77777777" w:rsidR="00000000" w:rsidRDefault="00E23567">
      <w:pPr>
        <w:pStyle w:val="a0"/>
        <w:rPr>
          <w:rFonts w:hint="cs"/>
          <w:rtl/>
        </w:rPr>
      </w:pPr>
      <w:r>
        <w:rPr>
          <w:rFonts w:hint="cs"/>
          <w:rtl/>
        </w:rPr>
        <w:t>היתה תקופה שהטרור היה בעיה של ישראל, של יהודי</w:t>
      </w:r>
      <w:r>
        <w:rPr>
          <w:rFonts w:hint="cs"/>
          <w:rtl/>
        </w:rPr>
        <w:t>ם בעולם, ובעיקר של ישראל. בשנות ה-60 ו-70 חטפו אווירונים רק למדינת ישראל, וכל העולם ישב, הסתכל ושתק, עד שהתחילו לחטוף לכל העולם אווירונים. היתה תקופה שרק בישראל התנפלו על בתי-ספר ורצחו ילדים בבתי-ספר בשעות הלימודים, וכל העולם ישב ושתק. עכשיו זה קורה בכל הע</w:t>
      </w:r>
      <w:r>
        <w:rPr>
          <w:rFonts w:hint="cs"/>
          <w:rtl/>
        </w:rPr>
        <w:t>ולם. היתה תקופה שאמרו: המדינות הקטנות, המסכנות, האלה, רק עליהן עולים, וראו מה קרה. ב-11 בספטמבר תקפו את הגדולה שבמעצמות העולם, העשירה והחזקה במעצמות העולם, ארצות-הברית. בימים אלה תוקפים את רוסיה הגדולה, הגדולה שבארצות.</w:t>
      </w:r>
    </w:p>
    <w:p w14:paraId="4D652D24" w14:textId="77777777" w:rsidR="00000000" w:rsidRDefault="00E23567">
      <w:pPr>
        <w:pStyle w:val="a0"/>
        <w:rPr>
          <w:rFonts w:hint="cs"/>
          <w:rtl/>
        </w:rPr>
      </w:pPr>
    </w:p>
    <w:p w14:paraId="3D819838" w14:textId="77777777" w:rsidR="00000000" w:rsidRDefault="00E23567">
      <w:pPr>
        <w:pStyle w:val="a0"/>
        <w:rPr>
          <w:rFonts w:hint="cs"/>
          <w:rtl/>
        </w:rPr>
      </w:pPr>
      <w:r>
        <w:rPr>
          <w:rFonts w:hint="cs"/>
          <w:rtl/>
        </w:rPr>
        <w:t xml:space="preserve">הטרור הוא מפלצת איומה. הטרור הוא </w:t>
      </w:r>
      <w:r>
        <w:t>cos</w:t>
      </w:r>
      <w:r>
        <w:t>t effective</w:t>
      </w:r>
      <w:r>
        <w:rPr>
          <w:rFonts w:hint="cs"/>
          <w:rtl/>
        </w:rPr>
        <w:t>. הוא זול מאוד לשימוש. עם אקדח אחד ופצצה אחת הורגים עשרות אנשים, ולא צריך פצצות אטום, צבא או מערכת צבאית. המנוולים שמשתמשים בו משתמשים באי-הגינות בדרך הכי גסה, הכי בלתי-חוקית והכי מנוולת שיכולה להיות. מדינות חוק לא יכולות להילחם בטרור - רק בטרור</w:t>
      </w:r>
      <w:r>
        <w:rPr>
          <w:rFonts w:hint="cs"/>
          <w:rtl/>
        </w:rPr>
        <w:t xml:space="preserve"> נגדי. כמו שאמר ידידי חבר הכנסת בר-און, רק כוח, רק טרור נגדי יכול לטרור. אין מנהגי "פייריות", אין חוקי ז'נבה בטרור. הטרור עצמו מרסק את כל החוקים ואת כל היסודות בכל מקום בעולם. איך אתה יכול להיות הגון ו"פיירי" מול הטרור? את הטרור צריך לחסל. </w:t>
      </w:r>
    </w:p>
    <w:p w14:paraId="2FB96387" w14:textId="77777777" w:rsidR="00000000" w:rsidRDefault="00E23567">
      <w:pPr>
        <w:pStyle w:val="a0"/>
        <w:rPr>
          <w:rFonts w:hint="cs"/>
          <w:rtl/>
        </w:rPr>
      </w:pPr>
    </w:p>
    <w:p w14:paraId="762BFAF2" w14:textId="77777777" w:rsidR="00000000" w:rsidRDefault="00E23567">
      <w:pPr>
        <w:pStyle w:val="a0"/>
        <w:rPr>
          <w:rFonts w:hint="cs"/>
          <w:rtl/>
        </w:rPr>
      </w:pPr>
      <w:r>
        <w:rPr>
          <w:rFonts w:hint="cs"/>
          <w:rtl/>
        </w:rPr>
        <w:t xml:space="preserve">לגנרל דודאייב </w:t>
      </w:r>
      <w:r>
        <w:rPr>
          <w:rFonts w:hint="cs"/>
          <w:rtl/>
        </w:rPr>
        <w:t>בצ'צ'ניה, שהוציאה את הפיגוע הנוראי הזה ברוסיה, היו יועצים פלסטינים. אחד הגדולים במפקדים, מבכירי גנרל דודאייב בצ'צ'ניה, היה פלסטיני. היתה תקופה שהצ'צ'נים והפלסטינים אימנו אלה את אלה והעבירו את הנשק. זה פלא שמשייכים את זה? זה פלא שאומרים: איך זה שהצ'צ'נים פו</w:t>
      </w:r>
      <w:r>
        <w:rPr>
          <w:rFonts w:hint="cs"/>
          <w:rtl/>
        </w:rPr>
        <w:t>געים ברוסים ואנחנו עוברים לסדר-היום?</w:t>
      </w:r>
    </w:p>
    <w:p w14:paraId="10470C01" w14:textId="77777777" w:rsidR="00000000" w:rsidRDefault="00E23567">
      <w:pPr>
        <w:pStyle w:val="a0"/>
        <w:rPr>
          <w:rFonts w:hint="cs"/>
          <w:rtl/>
        </w:rPr>
      </w:pPr>
    </w:p>
    <w:p w14:paraId="10A44008" w14:textId="77777777" w:rsidR="00000000" w:rsidRDefault="00E23567">
      <w:pPr>
        <w:pStyle w:val="a0"/>
        <w:rPr>
          <w:rFonts w:hint="cs"/>
          <w:rtl/>
        </w:rPr>
      </w:pPr>
      <w:r>
        <w:rPr>
          <w:rFonts w:hint="cs"/>
          <w:rtl/>
        </w:rPr>
        <w:t>רק אם כל מדינות העולם ישתפו פעולה במודיעין ובמבצעים, רק אם כל מדינות העולם יילחמו בטרור כל יום, כל שעה ובכל אמצעי - רק כך אפשר לחסל את הטרור. אפשר לחסל אותו. אתם יודעים למה? מפני שאם לא נחסל את הטרור, אנחנו יכולים לקפל</w:t>
      </w:r>
      <w:r>
        <w:rPr>
          <w:rFonts w:hint="cs"/>
          <w:rtl/>
        </w:rPr>
        <w:t xml:space="preserve"> את החפצים שלנו ולרדת מהעולם. הטרור קם להרוס את האנושות. הטרור החזיר אותנו לתקופת האבן. לא יהיה דין, לא יהיה דיין, לא תהיה מדינה ולא תהיה משטרה. אין לזרוק עוד ליטרת בשר. אין לעשות עוד הסכם עם טרוריסטים. את הטרוריסטים צריך לחסל. מי שלא יחסל אותם, יחוסל הוא </w:t>
      </w:r>
      <w:r>
        <w:rPr>
          <w:rFonts w:hint="cs"/>
          <w:rtl/>
        </w:rPr>
        <w:t>עצמו. העולם כבר למד את זה.</w:t>
      </w:r>
    </w:p>
    <w:p w14:paraId="08393931" w14:textId="77777777" w:rsidR="00000000" w:rsidRDefault="00E23567">
      <w:pPr>
        <w:pStyle w:val="a0"/>
        <w:rPr>
          <w:rFonts w:hint="cs"/>
          <w:rtl/>
        </w:rPr>
      </w:pPr>
    </w:p>
    <w:p w14:paraId="1653CED1" w14:textId="77777777" w:rsidR="00000000" w:rsidRDefault="00E23567">
      <w:pPr>
        <w:pStyle w:val="af1"/>
        <w:rPr>
          <w:rtl/>
        </w:rPr>
      </w:pPr>
      <w:r>
        <w:rPr>
          <w:rtl/>
        </w:rPr>
        <w:t>היו"ר מיכאל נודלמן:</w:t>
      </w:r>
    </w:p>
    <w:p w14:paraId="2831DC61" w14:textId="77777777" w:rsidR="00000000" w:rsidRDefault="00E23567">
      <w:pPr>
        <w:pStyle w:val="a0"/>
        <w:rPr>
          <w:rtl/>
        </w:rPr>
      </w:pPr>
    </w:p>
    <w:p w14:paraId="1BE02E69" w14:textId="77777777" w:rsidR="00000000" w:rsidRDefault="00E23567">
      <w:pPr>
        <w:pStyle w:val="a0"/>
        <w:rPr>
          <w:rFonts w:hint="cs"/>
          <w:rtl/>
        </w:rPr>
      </w:pPr>
      <w:r>
        <w:rPr>
          <w:rFonts w:hint="cs"/>
          <w:rtl/>
        </w:rPr>
        <w:t>תודה רבה לך, חבר הכנסת אליעזר כהן. ישיב תשובה השר גדעון עזרא. בבקשה.</w:t>
      </w:r>
    </w:p>
    <w:p w14:paraId="02613C54" w14:textId="77777777" w:rsidR="00000000" w:rsidRDefault="00E23567">
      <w:pPr>
        <w:pStyle w:val="a0"/>
        <w:rPr>
          <w:rFonts w:hint="cs"/>
          <w:rtl/>
        </w:rPr>
      </w:pPr>
    </w:p>
    <w:p w14:paraId="67540F3F" w14:textId="77777777" w:rsidR="00000000" w:rsidRDefault="00E23567">
      <w:pPr>
        <w:pStyle w:val="a"/>
        <w:rPr>
          <w:rtl/>
        </w:rPr>
      </w:pPr>
      <w:bookmarkStart w:id="270" w:name="FS000000474T11_02_2004_16_56_32"/>
      <w:bookmarkStart w:id="271" w:name="_Toc67150162"/>
      <w:bookmarkEnd w:id="270"/>
      <w:r>
        <w:rPr>
          <w:rFonts w:hint="eastAsia"/>
          <w:rtl/>
        </w:rPr>
        <w:t>השר</w:t>
      </w:r>
      <w:r>
        <w:rPr>
          <w:rtl/>
        </w:rPr>
        <w:t xml:space="preserve"> גדעון עזרא:</w:t>
      </w:r>
      <w:bookmarkEnd w:id="271"/>
    </w:p>
    <w:p w14:paraId="1ED9CE97" w14:textId="77777777" w:rsidR="00000000" w:rsidRDefault="00E23567">
      <w:pPr>
        <w:pStyle w:val="a0"/>
        <w:rPr>
          <w:rFonts w:hint="cs"/>
          <w:rtl/>
        </w:rPr>
      </w:pPr>
    </w:p>
    <w:p w14:paraId="24D73426" w14:textId="77777777" w:rsidR="00000000" w:rsidRDefault="00E23567">
      <w:pPr>
        <w:pStyle w:val="a0"/>
        <w:rPr>
          <w:rFonts w:hint="cs"/>
          <w:rtl/>
        </w:rPr>
      </w:pPr>
      <w:r>
        <w:rPr>
          <w:rFonts w:hint="cs"/>
          <w:rtl/>
        </w:rPr>
        <w:t>אדוני היושב-ראש, חברי חברי הכנסת, שגריר רוסיה בישראל, מר גנאדי טראסוב, כנסת ישראל בדרך כלל דנה בנושאים הנוגעים לישראל, ל</w:t>
      </w:r>
      <w:r>
        <w:rPr>
          <w:rFonts w:hint="cs"/>
          <w:rtl/>
        </w:rPr>
        <w:t>בעיות היום-יום שלנו. אבל, לאחר הפיגוע הנורא שהיה במוסקבה ומתוך הזדהות אתכם, אזרחי רוסיה, רצינו להקדיש את הישיבה הזאת כדי לשלוח ניחומים למשפחות השכולות והחלמה לפצועים, ולמנהיגי רוסיה - שידעו  וידעו להילחם בטרור.</w:t>
      </w:r>
    </w:p>
    <w:p w14:paraId="6EF85F9B" w14:textId="77777777" w:rsidR="00000000" w:rsidRDefault="00E23567">
      <w:pPr>
        <w:pStyle w:val="a0"/>
        <w:rPr>
          <w:rFonts w:hint="cs"/>
          <w:rtl/>
        </w:rPr>
      </w:pPr>
    </w:p>
    <w:p w14:paraId="4978BA4A" w14:textId="77777777" w:rsidR="00000000" w:rsidRDefault="00E23567">
      <w:pPr>
        <w:pStyle w:val="a0"/>
        <w:rPr>
          <w:rFonts w:hint="cs"/>
          <w:rtl/>
        </w:rPr>
      </w:pPr>
      <w:r>
        <w:rPr>
          <w:rFonts w:hint="cs"/>
          <w:rtl/>
        </w:rPr>
        <w:t>כלי הנשק שבידי הטרור הם, בראש ובראשונה, מטרו</w:t>
      </w:r>
      <w:r>
        <w:rPr>
          <w:rFonts w:hint="cs"/>
          <w:rtl/>
        </w:rPr>
        <w:t xml:space="preserve">ת אזרחיות - נוסעים במטרו במוסקבה, אנשים שמתגוררים בבניינים רבי-קומות במוסקבה שהניחו להם משאיות תופת מתחת לבית, מבקרים בתיאטרון שבסך הכול רצו ללכת לראות הצגה ולא חזרו הביתה. </w:t>
      </w:r>
    </w:p>
    <w:p w14:paraId="378F81D3" w14:textId="77777777" w:rsidR="00000000" w:rsidRDefault="00E23567">
      <w:pPr>
        <w:pStyle w:val="a0"/>
        <w:rPr>
          <w:rFonts w:hint="cs"/>
          <w:rtl/>
        </w:rPr>
      </w:pPr>
    </w:p>
    <w:p w14:paraId="1774466F" w14:textId="77777777" w:rsidR="00000000" w:rsidRDefault="00E23567">
      <w:pPr>
        <w:pStyle w:val="a0"/>
        <w:rPr>
          <w:rFonts w:hint="cs"/>
          <w:rtl/>
        </w:rPr>
      </w:pPr>
      <w:r>
        <w:rPr>
          <w:rFonts w:hint="cs"/>
          <w:rtl/>
        </w:rPr>
        <w:t>יש מכנה משותף לטרור היום בעולם, והוא, לצערנו, האסלאם הקיצוני וארגונים שמפוזרים, ל</w:t>
      </w:r>
      <w:r>
        <w:rPr>
          <w:rFonts w:hint="cs"/>
          <w:rtl/>
        </w:rPr>
        <w:t>צערנו, בהרבה מאוד מדינות. די אם נזכיר מדינות שהטרור הכה בהן - הטרור האסלאמי הפונדמנטליסטי. מעבר לרוסיה ומעבר לישראל, כולנו יודעים על מדינות העולם הנוספות, החל בארצות-ברית באסון התאומים, המפגעים בעירק, וכל יום אנחנו שומעים על מותם של עשרות אנשים חפים מפשע ב</w:t>
      </w:r>
      <w:r>
        <w:rPr>
          <w:rFonts w:hint="cs"/>
          <w:rtl/>
        </w:rPr>
        <w:t xml:space="preserve">מדינה הזאת - פיגועים בקניה, בתוניסיה, בטורקיה, בהודו, בתאילנד, בסעודיה ובעירק. כל זה הפך להיות למשימה עולמית משותפת. למה הדבר דומה? ללחימה המשותפת של העולם נגד הפיראטים בים, לפני 100 ו-200 שנה. כמו שהעולם ידע לחסל את הפיראטים בים, בסופו של דבר הוא יחסל גם </w:t>
      </w:r>
      <w:r>
        <w:rPr>
          <w:rFonts w:hint="cs"/>
          <w:rtl/>
        </w:rPr>
        <w:t>את הטרור.</w:t>
      </w:r>
    </w:p>
    <w:p w14:paraId="62BECE70" w14:textId="77777777" w:rsidR="00000000" w:rsidRDefault="00E23567">
      <w:pPr>
        <w:pStyle w:val="a0"/>
        <w:rPr>
          <w:rFonts w:hint="cs"/>
          <w:rtl/>
        </w:rPr>
      </w:pPr>
    </w:p>
    <w:p w14:paraId="4D028EC8" w14:textId="77777777" w:rsidR="00000000" w:rsidRDefault="00E23567">
      <w:pPr>
        <w:pStyle w:val="a0"/>
        <w:rPr>
          <w:rFonts w:hint="cs"/>
          <w:rtl/>
        </w:rPr>
      </w:pPr>
      <w:r>
        <w:rPr>
          <w:rFonts w:hint="cs"/>
          <w:rtl/>
        </w:rPr>
        <w:t>אבל, על מנת להגיע לחיסול הטרור, אין די בגינוי ואין די בלומר "אנחנו לא נשתתף בכך". חובה על כל מדינות העולם שרוצות להילחם בטרור ללכת יד ביד ולשתף פעולה גם במודיעין, גם בלימוד האמצעים למלחמה בטרור, ובעיקר לגנות את כל המדינות בעולם שאינן נלחמות בטרו</w:t>
      </w:r>
      <w:r>
        <w:rPr>
          <w:rFonts w:hint="cs"/>
          <w:rtl/>
        </w:rPr>
        <w:t>ר ונותנות בית לטרור.</w:t>
      </w:r>
    </w:p>
    <w:p w14:paraId="762C5E4D" w14:textId="77777777" w:rsidR="00000000" w:rsidRDefault="00E23567">
      <w:pPr>
        <w:pStyle w:val="a0"/>
        <w:rPr>
          <w:rFonts w:hint="cs"/>
          <w:rtl/>
        </w:rPr>
      </w:pPr>
    </w:p>
    <w:p w14:paraId="1F2AB366" w14:textId="77777777" w:rsidR="00000000" w:rsidRDefault="00E23567">
      <w:pPr>
        <w:pStyle w:val="a0"/>
        <w:rPr>
          <w:rFonts w:hint="cs"/>
          <w:rtl/>
        </w:rPr>
      </w:pPr>
      <w:r>
        <w:rPr>
          <w:rFonts w:hint="cs"/>
          <w:rtl/>
        </w:rPr>
        <w:t>אנחנו, מהבית הזה, רוצים להדגיש את הידידות הרבה שבין ישראל לרוסיה. אני רוצה להזכיר גם את תנחומיו של שר החוץ שלנו וסגן ראש הממשלה שלנו, השר סילבן שלום, שלצערו לא יכול לענות כאן מעל בימת הכנסת מאחר שהוא נמצא בביקור בהודו. בשיחתו עם שר הח</w:t>
      </w:r>
      <w:r>
        <w:rPr>
          <w:rFonts w:hint="cs"/>
          <w:rtl/>
        </w:rPr>
        <w:t>וץ איבאנוב בעקבות הפיגוע, הוא הביע את התנחומים.</w:t>
      </w:r>
    </w:p>
    <w:p w14:paraId="44311A9C" w14:textId="77777777" w:rsidR="00000000" w:rsidRDefault="00E23567">
      <w:pPr>
        <w:pStyle w:val="a0"/>
        <w:rPr>
          <w:rFonts w:hint="cs"/>
          <w:rtl/>
        </w:rPr>
      </w:pPr>
    </w:p>
    <w:p w14:paraId="2AD6A23F" w14:textId="77777777" w:rsidR="00000000" w:rsidRDefault="00E23567">
      <w:pPr>
        <w:pStyle w:val="a0"/>
        <w:rPr>
          <w:rFonts w:hint="cs"/>
          <w:rtl/>
        </w:rPr>
      </w:pPr>
      <w:r>
        <w:rPr>
          <w:rFonts w:hint="cs"/>
          <w:rtl/>
        </w:rPr>
        <w:t>משרד החוץ הישראלי הקים גם הוא דסק למלחמה בטרור, ואני מאוד מקווה שתהיה מלחמה משותפת, העברת ידיעות על חשודים כאלו ואחרים והעברת ידיעות על שיטות פעולה של הטרור. כידוע, הטרור לא מסתפק היום במתאבדים, והוא כבר מדב</w:t>
      </w:r>
      <w:r>
        <w:rPr>
          <w:rFonts w:hint="cs"/>
          <w:rtl/>
        </w:rPr>
        <w:t>ר על נשק בלתי קונבנציונלי, על יירוט מטוסי נוסעים באמצעות טילים ועל אמצעים נוספים שכל מטרתם להרוג אזרחים חפים מפשע מכל מדינות העולם.</w:t>
      </w:r>
    </w:p>
    <w:p w14:paraId="071B20FC" w14:textId="77777777" w:rsidR="00000000" w:rsidRDefault="00E23567">
      <w:pPr>
        <w:pStyle w:val="a0"/>
        <w:rPr>
          <w:rFonts w:hint="cs"/>
          <w:rtl/>
        </w:rPr>
      </w:pPr>
    </w:p>
    <w:p w14:paraId="36CD0BB6" w14:textId="77777777" w:rsidR="00000000" w:rsidRDefault="00E23567">
      <w:pPr>
        <w:pStyle w:val="a0"/>
        <w:rPr>
          <w:rFonts w:hint="cs"/>
          <w:rtl/>
        </w:rPr>
      </w:pPr>
      <w:bookmarkStart w:id="272" w:name="FS000000474T11_02_2004_16_24_27C"/>
      <w:bookmarkEnd w:id="272"/>
      <w:r>
        <w:rPr>
          <w:rFonts w:hint="cs"/>
          <w:rtl/>
        </w:rPr>
        <w:t xml:space="preserve">אני חושב שיש חשיבות רבה להמשך המלחמה של רוסיה בטרור, ואנחנו מאחלים לכם הצלחה רבה בעניין. </w:t>
      </w:r>
    </w:p>
    <w:p w14:paraId="73470660" w14:textId="77777777" w:rsidR="00000000" w:rsidRDefault="00E23567">
      <w:pPr>
        <w:pStyle w:val="a0"/>
        <w:rPr>
          <w:rFonts w:hint="cs"/>
          <w:rtl/>
        </w:rPr>
      </w:pPr>
    </w:p>
    <w:p w14:paraId="06CC9919" w14:textId="77777777" w:rsidR="00000000" w:rsidRDefault="00E23567">
      <w:pPr>
        <w:pStyle w:val="a0"/>
        <w:rPr>
          <w:rFonts w:hint="cs"/>
          <w:rtl/>
        </w:rPr>
      </w:pPr>
      <w:r>
        <w:rPr>
          <w:rFonts w:hint="cs"/>
          <w:rtl/>
        </w:rPr>
        <w:t xml:space="preserve">אני מציע, בגלל הנושא של מדיניות </w:t>
      </w:r>
      <w:r>
        <w:rPr>
          <w:rFonts w:hint="cs"/>
          <w:rtl/>
        </w:rPr>
        <w:t>החוץ הישראלית, ובגלל הטיפול בנושא הטרור, להעביר את הנושא לוועדת החוץ והביטחון של הכנסת.</w:t>
      </w:r>
    </w:p>
    <w:p w14:paraId="721A103F" w14:textId="77777777" w:rsidR="00000000" w:rsidRDefault="00E23567">
      <w:pPr>
        <w:pStyle w:val="a0"/>
        <w:rPr>
          <w:rFonts w:hint="cs"/>
          <w:rtl/>
        </w:rPr>
      </w:pPr>
    </w:p>
    <w:p w14:paraId="6CEE3B9E" w14:textId="77777777" w:rsidR="00000000" w:rsidRDefault="00E23567">
      <w:pPr>
        <w:pStyle w:val="a0"/>
        <w:rPr>
          <w:rFonts w:hint="cs"/>
          <w:rtl/>
        </w:rPr>
      </w:pPr>
      <w:r>
        <w:rPr>
          <w:rFonts w:hint="cs"/>
          <w:rtl/>
        </w:rPr>
        <w:t>שוב, השגריר, אנחנו שמחים שאתה נמצא אתנו כאן, ואנא העבר את דברנו לממשלתך. תודה.</w:t>
      </w:r>
    </w:p>
    <w:p w14:paraId="0A720A9F" w14:textId="77777777" w:rsidR="00000000" w:rsidRDefault="00E23567">
      <w:pPr>
        <w:pStyle w:val="a0"/>
        <w:rPr>
          <w:rFonts w:hint="cs"/>
          <w:rtl/>
        </w:rPr>
      </w:pPr>
    </w:p>
    <w:p w14:paraId="540E30BB" w14:textId="77777777" w:rsidR="00000000" w:rsidRDefault="00E23567">
      <w:pPr>
        <w:pStyle w:val="af1"/>
        <w:rPr>
          <w:rtl/>
        </w:rPr>
      </w:pPr>
      <w:r>
        <w:rPr>
          <w:rFonts w:hint="eastAsia"/>
          <w:rtl/>
        </w:rPr>
        <w:t>היו</w:t>
      </w:r>
      <w:r>
        <w:rPr>
          <w:rtl/>
        </w:rPr>
        <w:t>"ר מיכאל נודלמן:</w:t>
      </w:r>
    </w:p>
    <w:p w14:paraId="3F704DE6" w14:textId="77777777" w:rsidR="00000000" w:rsidRDefault="00E23567">
      <w:pPr>
        <w:pStyle w:val="a0"/>
        <w:rPr>
          <w:rFonts w:hint="cs"/>
          <w:rtl/>
        </w:rPr>
      </w:pPr>
    </w:p>
    <w:p w14:paraId="526953D5" w14:textId="77777777" w:rsidR="00000000" w:rsidRDefault="00E23567">
      <w:pPr>
        <w:pStyle w:val="a0"/>
        <w:rPr>
          <w:rFonts w:hint="cs"/>
          <w:rtl/>
        </w:rPr>
      </w:pPr>
      <w:r>
        <w:rPr>
          <w:rFonts w:hint="cs"/>
          <w:rtl/>
        </w:rPr>
        <w:t xml:space="preserve">תודה רבה לשר גדעון עזרא. היתה הצעה להעביר לוועדה, יש הצעות אחרות. </w:t>
      </w:r>
      <w:r>
        <w:rPr>
          <w:rFonts w:hint="cs"/>
          <w:rtl/>
        </w:rPr>
        <w:t>אני מבקש, חבר הכנסת יורי שטרן.</w:t>
      </w:r>
    </w:p>
    <w:p w14:paraId="2DC20612" w14:textId="77777777" w:rsidR="00000000" w:rsidRDefault="00E23567">
      <w:pPr>
        <w:pStyle w:val="a0"/>
        <w:rPr>
          <w:rFonts w:hint="cs"/>
          <w:rtl/>
        </w:rPr>
      </w:pPr>
    </w:p>
    <w:p w14:paraId="076FA567" w14:textId="77777777" w:rsidR="00000000" w:rsidRDefault="00E23567">
      <w:pPr>
        <w:pStyle w:val="a"/>
        <w:rPr>
          <w:rtl/>
        </w:rPr>
      </w:pPr>
      <w:bookmarkStart w:id="273" w:name="FS000000430T11_02_2004_16_26_56"/>
      <w:bookmarkStart w:id="274" w:name="_Toc67150163"/>
      <w:bookmarkEnd w:id="273"/>
      <w:r>
        <w:rPr>
          <w:rFonts w:hint="eastAsia"/>
          <w:rtl/>
        </w:rPr>
        <w:t>יורי</w:t>
      </w:r>
      <w:r>
        <w:rPr>
          <w:rtl/>
        </w:rPr>
        <w:t xml:space="preserve"> שטרן (האיחוד הלאומי - ישראל ביתנו):</w:t>
      </w:r>
      <w:bookmarkEnd w:id="274"/>
    </w:p>
    <w:p w14:paraId="6129111F" w14:textId="77777777" w:rsidR="00000000" w:rsidRDefault="00E23567">
      <w:pPr>
        <w:pStyle w:val="a0"/>
        <w:rPr>
          <w:rFonts w:hint="cs"/>
          <w:rtl/>
        </w:rPr>
      </w:pPr>
    </w:p>
    <w:p w14:paraId="7F82AEA5" w14:textId="77777777" w:rsidR="00000000" w:rsidRDefault="00E23567">
      <w:pPr>
        <w:pStyle w:val="a0"/>
        <w:rPr>
          <w:rFonts w:hint="cs"/>
          <w:rtl/>
        </w:rPr>
      </w:pPr>
      <w:r>
        <w:rPr>
          <w:rFonts w:hint="cs"/>
          <w:rtl/>
        </w:rPr>
        <w:t xml:space="preserve">כבוד היושב-ראש, כבוד השר, כבוד השגריר, ראשית, כולנו שולחים תנחומים למשפחות ההרוגים ומאחלים החלמה מהירה לכל הפצועים. </w:t>
      </w:r>
    </w:p>
    <w:p w14:paraId="5372EEB8" w14:textId="77777777" w:rsidR="00000000" w:rsidRDefault="00E23567">
      <w:pPr>
        <w:pStyle w:val="a0"/>
        <w:rPr>
          <w:rFonts w:hint="cs"/>
          <w:rtl/>
        </w:rPr>
      </w:pPr>
    </w:p>
    <w:p w14:paraId="7B3CEF91" w14:textId="77777777" w:rsidR="00000000" w:rsidRDefault="00E23567">
      <w:pPr>
        <w:pStyle w:val="a0"/>
        <w:rPr>
          <w:rFonts w:hint="cs"/>
          <w:rtl/>
        </w:rPr>
      </w:pPr>
      <w:r>
        <w:rPr>
          <w:rFonts w:hint="cs"/>
          <w:rtl/>
        </w:rPr>
        <w:t>אנחנו, במדינת ישראל, מכירים את התסריטים האלה יותר מדי טוב. מדינת</w:t>
      </w:r>
      <w:r>
        <w:rPr>
          <w:rFonts w:hint="cs"/>
          <w:rtl/>
        </w:rPr>
        <w:t xml:space="preserve"> ישראל הפכה לפיילוט של הפעילות של מחבלים, במיוחד המחבלים המוסלמים. כל אותם דברים שדיבר עליהם חבר הכנסת אליעזר כהן - חטיפת המטוסים, פלישה לבתי-ספר, היום גם מתאבדים ומתאבדות </w:t>
      </w:r>
      <w:r>
        <w:rPr>
          <w:rtl/>
        </w:rPr>
        <w:t>–</w:t>
      </w:r>
      <w:r>
        <w:rPr>
          <w:rFonts w:hint="cs"/>
          <w:rtl/>
        </w:rPr>
        <w:t xml:space="preserve"> זה נוסה קודם לכן בשטחים שלנו ואחר כך זה מנוצל במקומות אחרים. </w:t>
      </w:r>
    </w:p>
    <w:p w14:paraId="6BBF8F00" w14:textId="77777777" w:rsidR="00000000" w:rsidRDefault="00E23567">
      <w:pPr>
        <w:pStyle w:val="a0"/>
        <w:rPr>
          <w:rFonts w:hint="cs"/>
          <w:rtl/>
        </w:rPr>
      </w:pPr>
    </w:p>
    <w:p w14:paraId="2EDDE09F" w14:textId="77777777" w:rsidR="00000000" w:rsidRDefault="00E23567">
      <w:pPr>
        <w:pStyle w:val="a0"/>
        <w:rPr>
          <w:rFonts w:hint="cs"/>
          <w:rtl/>
        </w:rPr>
      </w:pPr>
      <w:r>
        <w:rPr>
          <w:rFonts w:hint="cs"/>
          <w:rtl/>
        </w:rPr>
        <w:t xml:space="preserve">רוסיה היא שדה הקרב </w:t>
      </w:r>
      <w:r>
        <w:rPr>
          <w:rFonts w:hint="cs"/>
          <w:rtl/>
        </w:rPr>
        <w:t>הבא - אחרי ישראל. עכשיו יש רק שני מקומות בעולם שיש שם מתאבדות - בארץ ועכשיו גם ברוסיה. לכן, אני קורא לשגריר רוסיה בישראל, כיושב-ראש האגודה הפרלמנטרית ישראל--רוסיה, ואני אומר, לא ייתכן שממשלת רוסיה היא זאת שבאו"ם או במוסדות האחרים נותנת יד לערפאת, תומכת בפע</w:t>
      </w:r>
      <w:r>
        <w:rPr>
          <w:rFonts w:hint="cs"/>
          <w:rtl/>
        </w:rPr>
        <w:t xml:space="preserve">ילות הפלסטינית, כאשר אנחנו בצד אחד של המלחמה הזאת נגד הטרור. </w:t>
      </w:r>
    </w:p>
    <w:p w14:paraId="10FF03B7" w14:textId="77777777" w:rsidR="00000000" w:rsidRDefault="00E23567">
      <w:pPr>
        <w:pStyle w:val="a0"/>
        <w:rPr>
          <w:rFonts w:hint="cs"/>
          <w:rtl/>
        </w:rPr>
      </w:pPr>
    </w:p>
    <w:p w14:paraId="223E2FB1" w14:textId="77777777" w:rsidR="00000000" w:rsidRDefault="00E23567">
      <w:pPr>
        <w:pStyle w:val="a0"/>
        <w:rPr>
          <w:rFonts w:hint="cs"/>
          <w:rtl/>
        </w:rPr>
      </w:pPr>
      <w:r>
        <w:rPr>
          <w:rFonts w:hint="cs"/>
          <w:rtl/>
        </w:rPr>
        <w:t xml:space="preserve">אנחנו מכירים, מוקירים וגם מבינים את הסבל של העם הרוסי ואת העמדה של הממשלה הרוסית. כנסת ישראל גיבתה את הממשלה הרוסית במלחמה שלה נגד הטרור הצ'צ'ני. אנחנו מצפים מממשלת רוסיה ליחס דומה למלחמה שלנו </w:t>
      </w:r>
      <w:r>
        <w:rPr>
          <w:rFonts w:hint="cs"/>
          <w:rtl/>
        </w:rPr>
        <w:t xml:space="preserve">בטרור. </w:t>
      </w:r>
    </w:p>
    <w:p w14:paraId="46B85338" w14:textId="77777777" w:rsidR="00000000" w:rsidRDefault="00E23567">
      <w:pPr>
        <w:pStyle w:val="a0"/>
        <w:rPr>
          <w:rFonts w:hint="cs"/>
          <w:rtl/>
        </w:rPr>
      </w:pPr>
    </w:p>
    <w:p w14:paraId="285D74D8" w14:textId="77777777" w:rsidR="00000000" w:rsidRDefault="00E23567">
      <w:pPr>
        <w:pStyle w:val="a0"/>
        <w:rPr>
          <w:rFonts w:hint="cs"/>
          <w:rtl/>
        </w:rPr>
      </w:pPr>
      <w:r>
        <w:rPr>
          <w:rFonts w:hint="cs"/>
          <w:rtl/>
        </w:rPr>
        <w:t>אני קורא גם לממשלת ישראל לאמץ את הקו התקיף של הנשיא פוטין, שאמר: אין משא-ומתן עם המחבלים, את המחבלים מחסלים. אין נסיגות חד-צדדיות, אין ויתורים לטרור. זה קו שעד כה - ממשלת ישראל היתה הראשונה מכולם שדגלה בקו הזה. חבל שאיבדנו את הדגל הזה והעברנו אותו</w:t>
      </w:r>
      <w:r>
        <w:rPr>
          <w:rFonts w:hint="cs"/>
          <w:rtl/>
        </w:rPr>
        <w:t xml:space="preserve"> לאחרים. אני מציע שנחזיר אותו לעצמנו. לכן, אני חושב שהמקום לדיון הזה הוא במליאת הכנסת.</w:t>
      </w:r>
    </w:p>
    <w:p w14:paraId="245852B8" w14:textId="77777777" w:rsidR="00000000" w:rsidRDefault="00E23567">
      <w:pPr>
        <w:pStyle w:val="a0"/>
        <w:rPr>
          <w:rFonts w:hint="cs"/>
          <w:rtl/>
        </w:rPr>
      </w:pPr>
    </w:p>
    <w:p w14:paraId="6B6A24EC" w14:textId="77777777" w:rsidR="00000000" w:rsidRDefault="00E23567">
      <w:pPr>
        <w:pStyle w:val="af1"/>
        <w:rPr>
          <w:rtl/>
        </w:rPr>
      </w:pPr>
      <w:r>
        <w:rPr>
          <w:rtl/>
        </w:rPr>
        <w:t>היו"ר מיכאל נודלמן:</w:t>
      </w:r>
    </w:p>
    <w:p w14:paraId="621767E5" w14:textId="77777777" w:rsidR="00000000" w:rsidRDefault="00E23567">
      <w:pPr>
        <w:pStyle w:val="a0"/>
        <w:rPr>
          <w:rtl/>
        </w:rPr>
      </w:pPr>
    </w:p>
    <w:p w14:paraId="36F9A744" w14:textId="77777777" w:rsidR="00000000" w:rsidRDefault="00E23567">
      <w:pPr>
        <w:pStyle w:val="a0"/>
        <w:rPr>
          <w:rFonts w:hint="cs"/>
          <w:rtl/>
        </w:rPr>
      </w:pPr>
      <w:r>
        <w:rPr>
          <w:rFonts w:hint="cs"/>
          <w:rtl/>
        </w:rPr>
        <w:t>תודה רבה. חבר הכנסת עבד-אלמאלכ דהאמשה, הצעה אחרת.</w:t>
      </w:r>
    </w:p>
    <w:p w14:paraId="2292A4D6" w14:textId="77777777" w:rsidR="00000000" w:rsidRDefault="00E23567">
      <w:pPr>
        <w:pStyle w:val="a0"/>
        <w:rPr>
          <w:rFonts w:hint="cs"/>
          <w:rtl/>
        </w:rPr>
      </w:pPr>
    </w:p>
    <w:p w14:paraId="6ECA6401" w14:textId="77777777" w:rsidR="00000000" w:rsidRDefault="00E23567">
      <w:pPr>
        <w:pStyle w:val="a"/>
        <w:rPr>
          <w:rtl/>
        </w:rPr>
      </w:pPr>
      <w:bookmarkStart w:id="275" w:name="FS000000550T11_02_2004_16_13_10"/>
      <w:bookmarkStart w:id="276" w:name="_Toc67150164"/>
      <w:bookmarkEnd w:id="275"/>
      <w:r>
        <w:rPr>
          <w:rFonts w:hint="eastAsia"/>
          <w:rtl/>
        </w:rPr>
        <w:t>עבד</w:t>
      </w:r>
      <w:r>
        <w:rPr>
          <w:rtl/>
        </w:rPr>
        <w:t>-אלמאלכ דהאמשה (רע"ם):</w:t>
      </w:r>
      <w:bookmarkEnd w:id="276"/>
    </w:p>
    <w:p w14:paraId="656B7864" w14:textId="77777777" w:rsidR="00000000" w:rsidRDefault="00E23567">
      <w:pPr>
        <w:pStyle w:val="a0"/>
        <w:rPr>
          <w:rFonts w:hint="cs"/>
          <w:rtl/>
        </w:rPr>
      </w:pPr>
    </w:p>
    <w:p w14:paraId="66F6823F" w14:textId="77777777" w:rsidR="00000000" w:rsidRDefault="00E23567">
      <w:pPr>
        <w:pStyle w:val="a0"/>
        <w:rPr>
          <w:rFonts w:hint="cs"/>
          <w:rtl/>
        </w:rPr>
      </w:pPr>
      <w:r>
        <w:rPr>
          <w:rFonts w:hint="cs"/>
          <w:rtl/>
        </w:rPr>
        <w:t xml:space="preserve">כבוד היושב-ראש, מכובדי השר, חברי חברי הכנסת, אף אחד איננו רוצה טרור, </w:t>
      </w:r>
      <w:r>
        <w:rPr>
          <w:rFonts w:hint="cs"/>
          <w:rtl/>
        </w:rPr>
        <w:t>אף אחד איננו רוצה שפיכות דמים, אף אחד איננו רוצה במותם של חפים מפשע. אבל תחת הכותרת הזאת, לעשות טבח היום בעזה, 14 הרוגים מהבוקר, רק בסג'עייה וברפיח, יום-יום טובחים בפלסטינים, יום-יום הורגים את האנשים וממציאים את המלה טרור, כדי להכשיר כל רצח, כל טבח וכל רצח</w:t>
      </w:r>
      <w:r>
        <w:rPr>
          <w:rFonts w:hint="cs"/>
          <w:rtl/>
        </w:rPr>
        <w:t xml:space="preserve"> עם. </w:t>
      </w:r>
    </w:p>
    <w:p w14:paraId="19EF96A3" w14:textId="77777777" w:rsidR="00000000" w:rsidRDefault="00E23567">
      <w:pPr>
        <w:pStyle w:val="a0"/>
        <w:rPr>
          <w:rFonts w:hint="cs"/>
          <w:rtl/>
        </w:rPr>
      </w:pPr>
    </w:p>
    <w:p w14:paraId="1772A656" w14:textId="77777777" w:rsidR="00000000" w:rsidRDefault="00E23567">
      <w:pPr>
        <w:pStyle w:val="a0"/>
        <w:rPr>
          <w:rFonts w:hint="cs"/>
          <w:rtl/>
        </w:rPr>
      </w:pPr>
      <w:r>
        <w:rPr>
          <w:rFonts w:hint="cs"/>
          <w:rtl/>
        </w:rPr>
        <w:t>צריך ליטול קורה מבין עינינו. צריך לתת לבני העם - - - חבר הכנסת שטרן, הפלסטינים זכותם לחיות, לא להיות נהרגים יום-יום, לא להיות נרצחים. אל תגיד למדינה הרוסית לא לעזור להם. כל  מדינה בעולם חייבת לעזור לעם הפלסטיני להגיע לזכותו להגדרה עצמית, להגיע למדינ</w:t>
      </w:r>
      <w:r>
        <w:rPr>
          <w:rFonts w:hint="cs"/>
          <w:rtl/>
        </w:rPr>
        <w:t xml:space="preserve">תו, ולסיים את הכיבוש, ולסיים את הטבח. </w:t>
      </w:r>
    </w:p>
    <w:p w14:paraId="2463F0C9" w14:textId="77777777" w:rsidR="00000000" w:rsidRDefault="00E23567">
      <w:pPr>
        <w:pStyle w:val="a0"/>
        <w:rPr>
          <w:rFonts w:hint="cs"/>
          <w:rtl/>
        </w:rPr>
      </w:pPr>
    </w:p>
    <w:p w14:paraId="291903B2" w14:textId="77777777" w:rsidR="00000000" w:rsidRDefault="00E23567">
      <w:pPr>
        <w:pStyle w:val="af0"/>
        <w:rPr>
          <w:rtl/>
        </w:rPr>
      </w:pPr>
      <w:r>
        <w:rPr>
          <w:rFonts w:hint="eastAsia"/>
          <w:rtl/>
        </w:rPr>
        <w:t>יורי</w:t>
      </w:r>
      <w:r>
        <w:rPr>
          <w:rtl/>
        </w:rPr>
        <w:t xml:space="preserve"> שטרן (האיחוד הלאומי - ישראל ביתנו):</w:t>
      </w:r>
    </w:p>
    <w:p w14:paraId="3FAF91BD" w14:textId="77777777" w:rsidR="00000000" w:rsidRDefault="00E23567">
      <w:pPr>
        <w:pStyle w:val="a0"/>
        <w:rPr>
          <w:rFonts w:hint="cs"/>
          <w:rtl/>
        </w:rPr>
      </w:pPr>
    </w:p>
    <w:p w14:paraId="4D76E3D7" w14:textId="77777777" w:rsidR="00000000" w:rsidRDefault="00E23567">
      <w:pPr>
        <w:pStyle w:val="a0"/>
        <w:rPr>
          <w:rFonts w:hint="cs"/>
          <w:rtl/>
        </w:rPr>
      </w:pPr>
      <w:r>
        <w:rPr>
          <w:rFonts w:hint="cs"/>
          <w:rtl/>
        </w:rPr>
        <w:t>אל תהרגו אותנו.</w:t>
      </w:r>
    </w:p>
    <w:p w14:paraId="650F8353" w14:textId="77777777" w:rsidR="00000000" w:rsidRDefault="00E23567">
      <w:pPr>
        <w:pStyle w:val="a0"/>
        <w:rPr>
          <w:rFonts w:hint="cs"/>
          <w:rtl/>
        </w:rPr>
      </w:pPr>
    </w:p>
    <w:p w14:paraId="1F2DE74A" w14:textId="77777777" w:rsidR="00000000" w:rsidRDefault="00E23567">
      <w:pPr>
        <w:pStyle w:val="-"/>
        <w:rPr>
          <w:rtl/>
        </w:rPr>
      </w:pPr>
      <w:bookmarkStart w:id="277" w:name="FS000000550T11_02_2004_16_14_14C"/>
      <w:bookmarkEnd w:id="277"/>
      <w:r>
        <w:rPr>
          <w:rtl/>
        </w:rPr>
        <w:t>עבד-אלמאלכ דהאמשה (רע"ם):</w:t>
      </w:r>
    </w:p>
    <w:p w14:paraId="3F0EB715" w14:textId="77777777" w:rsidR="00000000" w:rsidRDefault="00E23567">
      <w:pPr>
        <w:pStyle w:val="a0"/>
        <w:rPr>
          <w:rtl/>
        </w:rPr>
      </w:pPr>
    </w:p>
    <w:p w14:paraId="3292791F" w14:textId="77777777" w:rsidR="00000000" w:rsidRDefault="00E23567">
      <w:pPr>
        <w:pStyle w:val="a0"/>
        <w:rPr>
          <w:rFonts w:hint="cs"/>
          <w:rtl/>
        </w:rPr>
      </w:pPr>
      <w:r>
        <w:rPr>
          <w:rFonts w:hint="cs"/>
          <w:rtl/>
        </w:rPr>
        <w:t xml:space="preserve">זה הטבח שעושים יום-יום, ואת זה צריך לסיים. ברוסיה יש בעיות </w:t>
      </w:r>
      <w:r>
        <w:rPr>
          <w:rtl/>
        </w:rPr>
        <w:t>–</w:t>
      </w:r>
      <w:r>
        <w:rPr>
          <w:rFonts w:hint="cs"/>
          <w:rtl/>
        </w:rPr>
        <w:t xml:space="preserve"> הם יפתרו אותם, בצ'צ'ניה יש בעיות </w:t>
      </w:r>
      <w:r>
        <w:rPr>
          <w:rtl/>
        </w:rPr>
        <w:t>–</w:t>
      </w:r>
      <w:r>
        <w:rPr>
          <w:rFonts w:hint="cs"/>
          <w:rtl/>
        </w:rPr>
        <w:t xml:space="preserve"> גם שם אפשר לפתור, אבל לא בהבל פה, </w:t>
      </w:r>
      <w:r>
        <w:rPr>
          <w:rFonts w:hint="cs"/>
          <w:rtl/>
        </w:rPr>
        <w:t xml:space="preserve">ולא בהסתה, ולא בהסתה נגד עם וברצח עם. תודה רבה. </w:t>
      </w:r>
    </w:p>
    <w:p w14:paraId="383D6198" w14:textId="77777777" w:rsidR="00000000" w:rsidRDefault="00E23567">
      <w:pPr>
        <w:pStyle w:val="a3"/>
        <w:rPr>
          <w:rFonts w:hint="cs"/>
          <w:rtl/>
        </w:rPr>
      </w:pPr>
    </w:p>
    <w:p w14:paraId="25D5DB10" w14:textId="77777777" w:rsidR="00000000" w:rsidRDefault="00E23567">
      <w:pPr>
        <w:pStyle w:val="af1"/>
        <w:rPr>
          <w:rtl/>
        </w:rPr>
      </w:pPr>
      <w:r>
        <w:rPr>
          <w:rtl/>
        </w:rPr>
        <w:t>היו"ר מיכאל נודלמן:</w:t>
      </w:r>
    </w:p>
    <w:p w14:paraId="1841BC4C" w14:textId="77777777" w:rsidR="00000000" w:rsidRDefault="00E23567">
      <w:pPr>
        <w:pStyle w:val="a0"/>
        <w:rPr>
          <w:rtl/>
        </w:rPr>
      </w:pPr>
    </w:p>
    <w:p w14:paraId="2CE16E07" w14:textId="77777777" w:rsidR="00000000" w:rsidRDefault="00E23567">
      <w:pPr>
        <w:pStyle w:val="a0"/>
        <w:rPr>
          <w:rFonts w:hint="cs"/>
          <w:rtl/>
        </w:rPr>
      </w:pPr>
      <w:r>
        <w:rPr>
          <w:rFonts w:hint="cs"/>
          <w:rtl/>
        </w:rPr>
        <w:t xml:space="preserve">תודה רבה, חבר הכנסת דהאמשה. </w:t>
      </w:r>
    </w:p>
    <w:p w14:paraId="5F46C1C8" w14:textId="77777777" w:rsidR="00000000" w:rsidRDefault="00E23567">
      <w:pPr>
        <w:pStyle w:val="a0"/>
        <w:rPr>
          <w:rFonts w:hint="cs"/>
          <w:rtl/>
        </w:rPr>
      </w:pPr>
    </w:p>
    <w:p w14:paraId="3884FB2F" w14:textId="77777777" w:rsidR="00000000" w:rsidRDefault="00E23567">
      <w:pPr>
        <w:pStyle w:val="a0"/>
        <w:rPr>
          <w:rFonts w:hint="cs"/>
          <w:rtl/>
        </w:rPr>
      </w:pPr>
      <w:r>
        <w:rPr>
          <w:rFonts w:hint="cs"/>
          <w:rtl/>
        </w:rPr>
        <w:t>חברי הכנסת, אנחנו עוברים להצבעה. יש לי הצעה אחת - לוועדת החוץ והביטחון. מי בעד?</w:t>
      </w:r>
    </w:p>
    <w:p w14:paraId="60A518A2" w14:textId="77777777" w:rsidR="00000000" w:rsidRDefault="00E23567">
      <w:pPr>
        <w:pStyle w:val="a0"/>
        <w:rPr>
          <w:rFonts w:hint="cs"/>
          <w:rtl/>
        </w:rPr>
      </w:pPr>
    </w:p>
    <w:p w14:paraId="38AEE188" w14:textId="77777777" w:rsidR="00000000" w:rsidRDefault="00E23567">
      <w:pPr>
        <w:pStyle w:val="af0"/>
        <w:rPr>
          <w:rtl/>
        </w:rPr>
      </w:pPr>
      <w:r>
        <w:rPr>
          <w:rFonts w:hint="eastAsia"/>
          <w:rtl/>
        </w:rPr>
        <w:t>קריאה</w:t>
      </w:r>
      <w:r>
        <w:rPr>
          <w:rtl/>
        </w:rPr>
        <w:t>:</w:t>
      </w:r>
    </w:p>
    <w:p w14:paraId="280F00B7" w14:textId="77777777" w:rsidR="00000000" w:rsidRDefault="00E23567">
      <w:pPr>
        <w:pStyle w:val="a0"/>
        <w:rPr>
          <w:rFonts w:hint="cs"/>
          <w:rtl/>
        </w:rPr>
      </w:pPr>
    </w:p>
    <w:p w14:paraId="629B2BF1" w14:textId="77777777" w:rsidR="00000000" w:rsidRDefault="00E23567">
      <w:pPr>
        <w:pStyle w:val="a0"/>
        <w:rPr>
          <w:rFonts w:hint="cs"/>
          <w:rtl/>
        </w:rPr>
      </w:pPr>
      <w:r>
        <w:rPr>
          <w:rFonts w:hint="cs"/>
          <w:rtl/>
        </w:rPr>
        <w:t>היתה הצעה למליאה.</w:t>
      </w:r>
    </w:p>
    <w:p w14:paraId="75F1B6FB" w14:textId="77777777" w:rsidR="00000000" w:rsidRDefault="00E23567">
      <w:pPr>
        <w:pStyle w:val="a0"/>
        <w:rPr>
          <w:rFonts w:hint="cs"/>
          <w:rtl/>
        </w:rPr>
      </w:pPr>
    </w:p>
    <w:p w14:paraId="5505B3BE" w14:textId="77777777" w:rsidR="00000000" w:rsidRDefault="00E23567">
      <w:pPr>
        <w:pStyle w:val="af1"/>
        <w:rPr>
          <w:rtl/>
        </w:rPr>
      </w:pPr>
      <w:r>
        <w:rPr>
          <w:rtl/>
        </w:rPr>
        <w:t>היו"ר מיכאל נודלמן:</w:t>
      </w:r>
    </w:p>
    <w:p w14:paraId="56CD63E7" w14:textId="77777777" w:rsidR="00000000" w:rsidRDefault="00E23567">
      <w:pPr>
        <w:pStyle w:val="a0"/>
        <w:rPr>
          <w:rtl/>
        </w:rPr>
      </w:pPr>
    </w:p>
    <w:p w14:paraId="207E73A1" w14:textId="77777777" w:rsidR="00000000" w:rsidRDefault="00E23567">
      <w:pPr>
        <w:pStyle w:val="a0"/>
        <w:rPr>
          <w:rFonts w:hint="cs"/>
          <w:rtl/>
        </w:rPr>
      </w:pPr>
      <w:r>
        <w:rPr>
          <w:rFonts w:hint="cs"/>
          <w:rtl/>
        </w:rPr>
        <w:t>בסדר, יש שתי הצעות. מי בעד</w:t>
      </w:r>
      <w:r>
        <w:rPr>
          <w:rFonts w:hint="cs"/>
          <w:rtl/>
        </w:rPr>
        <w:t xml:space="preserve"> </w:t>
      </w:r>
      <w:r>
        <w:rPr>
          <w:rtl/>
        </w:rPr>
        <w:t>–</w:t>
      </w:r>
      <w:r>
        <w:rPr>
          <w:rFonts w:hint="cs"/>
          <w:rtl/>
        </w:rPr>
        <w:t xml:space="preserve"> זה ועדה, נגד </w:t>
      </w:r>
      <w:r>
        <w:rPr>
          <w:rtl/>
        </w:rPr>
        <w:t>–</w:t>
      </w:r>
      <w:r>
        <w:rPr>
          <w:rFonts w:hint="cs"/>
          <w:rtl/>
        </w:rPr>
        <w:t xml:space="preserve"> זה מליאה.</w:t>
      </w:r>
    </w:p>
    <w:p w14:paraId="2E26B1BE" w14:textId="77777777" w:rsidR="00000000" w:rsidRDefault="00E23567">
      <w:pPr>
        <w:pStyle w:val="a0"/>
        <w:rPr>
          <w:rFonts w:hint="cs"/>
          <w:rtl/>
        </w:rPr>
      </w:pPr>
    </w:p>
    <w:p w14:paraId="1D7DA017" w14:textId="77777777" w:rsidR="00000000" w:rsidRDefault="00E23567">
      <w:pPr>
        <w:pStyle w:val="a0"/>
        <w:rPr>
          <w:rFonts w:hint="cs"/>
          <w:rtl/>
        </w:rPr>
      </w:pPr>
    </w:p>
    <w:p w14:paraId="77735291" w14:textId="77777777" w:rsidR="00000000" w:rsidRDefault="00E23567">
      <w:pPr>
        <w:pStyle w:val="ab"/>
        <w:bidi/>
        <w:rPr>
          <w:rFonts w:hint="cs"/>
          <w:rtl/>
        </w:rPr>
      </w:pPr>
      <w:r>
        <w:rPr>
          <w:rFonts w:hint="cs"/>
          <w:rtl/>
        </w:rPr>
        <w:t>הצבעה מס'  6</w:t>
      </w:r>
    </w:p>
    <w:p w14:paraId="1E337811" w14:textId="77777777" w:rsidR="00000000" w:rsidRDefault="00E23567">
      <w:pPr>
        <w:pStyle w:val="a0"/>
        <w:rPr>
          <w:rFonts w:hint="cs"/>
          <w:rtl/>
        </w:rPr>
      </w:pPr>
    </w:p>
    <w:p w14:paraId="3791F387" w14:textId="77777777" w:rsidR="00000000" w:rsidRDefault="00E23567">
      <w:pPr>
        <w:pStyle w:val="ac"/>
        <w:bidi/>
        <w:rPr>
          <w:rFonts w:hint="cs"/>
          <w:rtl/>
        </w:rPr>
      </w:pPr>
      <w:r>
        <w:rPr>
          <w:rFonts w:hint="cs"/>
          <w:rtl/>
        </w:rPr>
        <w:t xml:space="preserve">בעד ההצעה להעביר את הנושא לוועדה </w:t>
      </w:r>
      <w:r>
        <w:rPr>
          <w:rtl/>
        </w:rPr>
        <w:t>–</w:t>
      </w:r>
      <w:r>
        <w:rPr>
          <w:rFonts w:hint="cs"/>
          <w:rtl/>
        </w:rPr>
        <w:t xml:space="preserve"> 10</w:t>
      </w:r>
    </w:p>
    <w:p w14:paraId="7538433A" w14:textId="77777777" w:rsidR="00000000" w:rsidRDefault="00E23567">
      <w:pPr>
        <w:pStyle w:val="ac"/>
        <w:bidi/>
        <w:rPr>
          <w:rFonts w:hint="cs"/>
          <w:rtl/>
        </w:rPr>
      </w:pPr>
      <w:r>
        <w:rPr>
          <w:rFonts w:hint="cs"/>
          <w:rtl/>
        </w:rPr>
        <w:t xml:space="preserve">נגד </w:t>
      </w:r>
      <w:r>
        <w:rPr>
          <w:rtl/>
        </w:rPr>
        <w:t>–</w:t>
      </w:r>
      <w:r>
        <w:rPr>
          <w:rFonts w:hint="cs"/>
          <w:rtl/>
        </w:rPr>
        <w:t xml:space="preserve"> 2</w:t>
      </w:r>
    </w:p>
    <w:p w14:paraId="0A780953" w14:textId="77777777" w:rsidR="00000000" w:rsidRDefault="00E23567">
      <w:pPr>
        <w:pStyle w:val="ac"/>
        <w:bidi/>
        <w:rPr>
          <w:rFonts w:hint="cs"/>
          <w:rtl/>
        </w:rPr>
      </w:pPr>
      <w:r>
        <w:rPr>
          <w:rFonts w:hint="cs"/>
          <w:rtl/>
        </w:rPr>
        <w:t xml:space="preserve">נמנעים </w:t>
      </w:r>
      <w:r>
        <w:rPr>
          <w:rtl/>
        </w:rPr>
        <w:t>–</w:t>
      </w:r>
      <w:r>
        <w:rPr>
          <w:rFonts w:hint="cs"/>
          <w:rtl/>
        </w:rPr>
        <w:t xml:space="preserve"> 2</w:t>
      </w:r>
    </w:p>
    <w:p w14:paraId="3A0A755E" w14:textId="77777777" w:rsidR="00000000" w:rsidRDefault="00E23567">
      <w:pPr>
        <w:pStyle w:val="ad"/>
        <w:bidi/>
        <w:rPr>
          <w:rFonts w:hint="cs"/>
          <w:rtl/>
        </w:rPr>
      </w:pPr>
      <w:r>
        <w:rPr>
          <w:rFonts w:hint="cs"/>
          <w:rtl/>
        </w:rPr>
        <w:t>ההצעה להעביר את הנושא לוועדת החוץ והביטחון נתקבלה.</w:t>
      </w:r>
    </w:p>
    <w:p w14:paraId="3E45642D" w14:textId="77777777" w:rsidR="00000000" w:rsidRDefault="00E23567">
      <w:pPr>
        <w:pStyle w:val="a0"/>
        <w:rPr>
          <w:rFonts w:hint="cs"/>
          <w:rtl/>
        </w:rPr>
      </w:pPr>
    </w:p>
    <w:p w14:paraId="0720E1B3" w14:textId="77777777" w:rsidR="00000000" w:rsidRDefault="00E23567">
      <w:pPr>
        <w:pStyle w:val="af1"/>
        <w:rPr>
          <w:rtl/>
        </w:rPr>
      </w:pPr>
      <w:r>
        <w:rPr>
          <w:rtl/>
        </w:rPr>
        <w:t>היו"ר מיכאל נודלמן:</w:t>
      </w:r>
    </w:p>
    <w:p w14:paraId="137F5138" w14:textId="77777777" w:rsidR="00000000" w:rsidRDefault="00E23567">
      <w:pPr>
        <w:pStyle w:val="a0"/>
        <w:rPr>
          <w:rtl/>
        </w:rPr>
      </w:pPr>
    </w:p>
    <w:p w14:paraId="165B85DF" w14:textId="77777777" w:rsidR="00000000" w:rsidRDefault="00E23567">
      <w:pPr>
        <w:pStyle w:val="a0"/>
        <w:rPr>
          <w:rFonts w:hint="cs"/>
          <w:rtl/>
        </w:rPr>
      </w:pPr>
      <w:r>
        <w:rPr>
          <w:rFonts w:hint="cs"/>
          <w:rtl/>
        </w:rPr>
        <w:t xml:space="preserve">בעד </w:t>
      </w:r>
      <w:r>
        <w:rPr>
          <w:rtl/>
        </w:rPr>
        <w:t>–</w:t>
      </w:r>
      <w:r>
        <w:rPr>
          <w:rFonts w:hint="cs"/>
          <w:rtl/>
        </w:rPr>
        <w:t xml:space="preserve"> 10, נגד - 2, נמנעים </w:t>
      </w:r>
      <w:r>
        <w:rPr>
          <w:rtl/>
        </w:rPr>
        <w:t>–</w:t>
      </w:r>
      <w:r>
        <w:rPr>
          <w:rFonts w:hint="cs"/>
          <w:rtl/>
        </w:rPr>
        <w:t xml:space="preserve"> 2. אני קובע שהדיון יתקיים בוועדת החוץ והביטחון.  </w:t>
      </w:r>
    </w:p>
    <w:p w14:paraId="502B7C26" w14:textId="77777777" w:rsidR="00000000" w:rsidRDefault="00E23567">
      <w:pPr>
        <w:pStyle w:val="a0"/>
        <w:ind w:firstLine="0"/>
        <w:rPr>
          <w:rFonts w:hint="cs"/>
          <w:rtl/>
        </w:rPr>
      </w:pPr>
    </w:p>
    <w:p w14:paraId="2F46AA3A" w14:textId="77777777" w:rsidR="00000000" w:rsidRDefault="00E23567">
      <w:pPr>
        <w:pStyle w:val="a0"/>
        <w:rPr>
          <w:rFonts w:hint="cs"/>
          <w:rtl/>
        </w:rPr>
      </w:pPr>
      <w:r>
        <w:rPr>
          <w:rFonts w:hint="cs"/>
          <w:rtl/>
        </w:rPr>
        <w:t>עכש</w:t>
      </w:r>
      <w:r>
        <w:rPr>
          <w:rFonts w:hint="cs"/>
          <w:rtl/>
        </w:rPr>
        <w:t>יו אנחנו צריכים לעבור לנושא הבא, אבל אני רוצה להגיד כמה מלים לשגריר רוסיה בישראל: אדוני השגריר, אנחנו מקווים שתביא את כל הדיון - את כל ההזדהות שלנו עם המלחמה בטרור, ואת כל הצד שלנו על מה שקרה במוסקבה. אני מודה לך שהשתתפת בישיבה שלנו.</w:t>
      </w:r>
    </w:p>
    <w:p w14:paraId="44FD468A" w14:textId="77777777" w:rsidR="00000000" w:rsidRDefault="00E23567">
      <w:pPr>
        <w:pStyle w:val="a0"/>
        <w:rPr>
          <w:rFonts w:hint="cs"/>
          <w:rtl/>
        </w:rPr>
      </w:pPr>
    </w:p>
    <w:p w14:paraId="4388034F" w14:textId="77777777" w:rsidR="00000000" w:rsidRDefault="00E23567">
      <w:pPr>
        <w:pStyle w:val="a2"/>
        <w:rPr>
          <w:rFonts w:hint="cs"/>
          <w:rtl/>
        </w:rPr>
      </w:pPr>
    </w:p>
    <w:p w14:paraId="53F3CC1C" w14:textId="77777777" w:rsidR="00000000" w:rsidRDefault="00E23567">
      <w:pPr>
        <w:pStyle w:val="a2"/>
        <w:rPr>
          <w:rFonts w:hint="cs"/>
          <w:rtl/>
        </w:rPr>
      </w:pPr>
      <w:bookmarkStart w:id="278" w:name="CS22228FI0022228T11_02_2004_16_49_32"/>
      <w:bookmarkStart w:id="279" w:name="_Toc67150165"/>
      <w:bookmarkEnd w:id="278"/>
      <w:r>
        <w:rPr>
          <w:rFonts w:hint="cs"/>
          <w:rtl/>
        </w:rPr>
        <w:t>הצעה לסדר-היום</w:t>
      </w:r>
      <w:bookmarkEnd w:id="279"/>
    </w:p>
    <w:p w14:paraId="4AEA22EA" w14:textId="77777777" w:rsidR="00000000" w:rsidRDefault="00E23567">
      <w:pPr>
        <w:pStyle w:val="a2"/>
        <w:rPr>
          <w:rtl/>
        </w:rPr>
      </w:pPr>
      <w:bookmarkStart w:id="280" w:name="_Toc67150166"/>
      <w:r>
        <w:rPr>
          <w:rtl/>
        </w:rPr>
        <w:t>המשבר</w:t>
      </w:r>
      <w:r>
        <w:rPr>
          <w:rtl/>
        </w:rPr>
        <w:t xml:space="preserve"> המתמשך ברשויות המקומיות</w:t>
      </w:r>
      <w:bookmarkEnd w:id="280"/>
    </w:p>
    <w:p w14:paraId="134A558F" w14:textId="77777777" w:rsidR="00000000" w:rsidRDefault="00E23567">
      <w:pPr>
        <w:pStyle w:val="-0"/>
        <w:rPr>
          <w:rFonts w:hint="cs"/>
          <w:rtl/>
        </w:rPr>
      </w:pPr>
    </w:p>
    <w:p w14:paraId="25C10DAB" w14:textId="77777777" w:rsidR="00000000" w:rsidRDefault="00E23567">
      <w:pPr>
        <w:pStyle w:val="af1"/>
        <w:rPr>
          <w:rtl/>
        </w:rPr>
      </w:pPr>
      <w:r>
        <w:rPr>
          <w:rtl/>
        </w:rPr>
        <w:t>היו"ר מיכאל נודלמן:</w:t>
      </w:r>
    </w:p>
    <w:p w14:paraId="7A360DDE" w14:textId="77777777" w:rsidR="00000000" w:rsidRDefault="00E23567">
      <w:pPr>
        <w:pStyle w:val="a0"/>
        <w:rPr>
          <w:rtl/>
        </w:rPr>
      </w:pPr>
    </w:p>
    <w:p w14:paraId="06BEF90F" w14:textId="77777777" w:rsidR="00000000" w:rsidRDefault="00E23567">
      <w:pPr>
        <w:pStyle w:val="a0"/>
        <w:rPr>
          <w:rFonts w:hint="cs"/>
          <w:rtl/>
        </w:rPr>
      </w:pPr>
      <w:r>
        <w:rPr>
          <w:rFonts w:hint="cs"/>
          <w:rtl/>
        </w:rPr>
        <w:t>אנחנו עוברים לנושא הבא: המשבר המתמשך ברשויות המקומיות - הצעה לסדר-היום שמספרה 2705, של חבר הכנסת עמיר פרץ. בבקשה.</w:t>
      </w:r>
    </w:p>
    <w:p w14:paraId="67656E38" w14:textId="77777777" w:rsidR="00000000" w:rsidRDefault="00E23567">
      <w:pPr>
        <w:pStyle w:val="a0"/>
        <w:rPr>
          <w:rFonts w:hint="cs"/>
          <w:rtl/>
        </w:rPr>
      </w:pPr>
    </w:p>
    <w:p w14:paraId="394235E8" w14:textId="77777777" w:rsidR="00000000" w:rsidRDefault="00E23567">
      <w:pPr>
        <w:pStyle w:val="a"/>
        <w:rPr>
          <w:rtl/>
        </w:rPr>
      </w:pPr>
      <w:bookmarkStart w:id="281" w:name="FS000000557T11_02_2004_16_16_06"/>
      <w:bookmarkStart w:id="282" w:name="_Toc67150167"/>
      <w:bookmarkEnd w:id="281"/>
      <w:r>
        <w:rPr>
          <w:rFonts w:hint="eastAsia"/>
          <w:rtl/>
        </w:rPr>
        <w:t>עמיר</w:t>
      </w:r>
      <w:r>
        <w:rPr>
          <w:rtl/>
        </w:rPr>
        <w:t xml:space="preserve"> פרץ (עם אחד):</w:t>
      </w:r>
      <w:bookmarkEnd w:id="282"/>
    </w:p>
    <w:p w14:paraId="3C1ADDC6" w14:textId="77777777" w:rsidR="00000000" w:rsidRDefault="00E23567">
      <w:pPr>
        <w:pStyle w:val="a0"/>
        <w:rPr>
          <w:rFonts w:hint="cs"/>
          <w:rtl/>
        </w:rPr>
      </w:pPr>
    </w:p>
    <w:p w14:paraId="6DBABC42" w14:textId="77777777" w:rsidR="00000000" w:rsidRDefault="00E23567">
      <w:pPr>
        <w:pStyle w:val="a0"/>
        <w:rPr>
          <w:rFonts w:hint="cs"/>
          <w:rtl/>
        </w:rPr>
      </w:pPr>
      <w:r>
        <w:rPr>
          <w:rFonts w:hint="cs"/>
          <w:rtl/>
        </w:rPr>
        <w:t xml:space="preserve">אדוני היושב-ראש, חברי הכנסת, כבוד שר הפנים, כבוד השרים, חברי, ראשי ועדים, </w:t>
      </w:r>
      <w:r>
        <w:rPr>
          <w:rFonts w:hint="cs"/>
          <w:rtl/>
        </w:rPr>
        <w:t>שנמצאים בחזית החשובה ביותר של הגנה על כבוד האדם בישראל - ב-18 בנובמבר 2003 הודיע שר האוצר על סיום המיתון בישראל, כך היתה ההודעה. מאותו רגע התחלנו לספור את ימי הצמיחה, את ימי הפריחה, שהנה הגיעו. לא אביב היה, לא קיץ היה, אומנם ימים שלפני החורף. אבל שר האוצר,</w:t>
      </w:r>
      <w:r>
        <w:rPr>
          <w:rFonts w:hint="cs"/>
          <w:rtl/>
        </w:rPr>
        <w:t xml:space="preserve"> כשהוא מודיע הודעה כזאת, גם אם עננים כבדים בשמים, הרי הודעתו יכולה ליצור קרני אור כל כך חזקות, שכל אזרח בארץ היה בוודאי מרגיש שהנה השינוי מתחיל. </w:t>
      </w:r>
    </w:p>
    <w:p w14:paraId="2FD52D2F" w14:textId="77777777" w:rsidR="00000000" w:rsidRDefault="00E23567">
      <w:pPr>
        <w:pStyle w:val="a0"/>
        <w:rPr>
          <w:rFonts w:hint="cs"/>
          <w:rtl/>
        </w:rPr>
      </w:pPr>
    </w:p>
    <w:p w14:paraId="20332BA2" w14:textId="77777777" w:rsidR="00000000" w:rsidRDefault="00E23567">
      <w:pPr>
        <w:pStyle w:val="a0"/>
        <w:rPr>
          <w:rFonts w:hint="cs"/>
          <w:rtl/>
        </w:rPr>
      </w:pPr>
      <w:r>
        <w:rPr>
          <w:rFonts w:hint="cs"/>
          <w:rtl/>
        </w:rPr>
        <w:t xml:space="preserve">לצערי הרב, אף שחלפו 91 ימים מאז הודעתו הדרמטית של שר האוצר על סיום המיתון, אני ממשיך לקבל מכתבים קשים ביותר. </w:t>
      </w:r>
      <w:r>
        <w:rPr>
          <w:rFonts w:hint="cs"/>
          <w:rtl/>
        </w:rPr>
        <w:t xml:space="preserve">אני מניח, אדוני שר הפנים, שגם אתה מקבל מכתבים כאלה. </w:t>
      </w:r>
    </w:p>
    <w:p w14:paraId="661DAB3C" w14:textId="77777777" w:rsidR="00000000" w:rsidRDefault="00E23567">
      <w:pPr>
        <w:pStyle w:val="a0"/>
        <w:rPr>
          <w:rFonts w:hint="cs"/>
          <w:rtl/>
        </w:rPr>
      </w:pPr>
    </w:p>
    <w:p w14:paraId="1B3EFE48" w14:textId="77777777" w:rsidR="00000000" w:rsidRDefault="00E23567">
      <w:pPr>
        <w:pStyle w:val="a0"/>
        <w:rPr>
          <w:rFonts w:hint="cs"/>
          <w:rtl/>
        </w:rPr>
      </w:pPr>
      <w:r>
        <w:rPr>
          <w:rFonts w:hint="cs"/>
          <w:rtl/>
        </w:rPr>
        <w:t>אקרא לכם רק אחד ממכתבים רבים מאוד, שמגיעים ודאי לכל חברי הכנסת ולכל אנשי הציבור: "כבר חצי שנה אני לא מקבל משכורת. אני עובד מינהלה במועצה בצפון הארץ, אני אחראי על אחזקת הבניין, סדרן, שרת, מטפל גם בניקיון</w:t>
      </w:r>
      <w:r>
        <w:rPr>
          <w:rFonts w:hint="cs"/>
          <w:rtl/>
        </w:rPr>
        <w:t xml:space="preserve">. אני עובד שם כבר 15 שנה. יש לי משכורת טובה של  4,700 שקל. יש לי חמישה ילדים, שניים בצבא, שלושה בבית-הספר. הילדים שלי התחנכו לחיות בצניעות, אבל גם מי שחי בצניעות לא יכול לחיות בלי משכורת. את כל החסכונות לילדים שלי שברתי. אם הבן שלי ירצה להתחתן, לא יהיה לי </w:t>
      </w:r>
      <w:r>
        <w:rPr>
          <w:rFonts w:hint="cs"/>
          <w:rtl/>
        </w:rPr>
        <w:t xml:space="preserve">ממה לתת לו. הילדים שלי יודעים שאין כסף לחוגים, אין כסף לטיולים. הבן שלי נותן לי דמי כיס מהמשכורת הצבאית שלו. הוא גונב אוכל מהצבא כדי להביא אוכל לאחים שלו בבית". </w:t>
      </w:r>
    </w:p>
    <w:p w14:paraId="5AADCFB2" w14:textId="77777777" w:rsidR="00000000" w:rsidRDefault="00E23567">
      <w:pPr>
        <w:pStyle w:val="a0"/>
        <w:rPr>
          <w:rFonts w:hint="cs"/>
          <w:rtl/>
        </w:rPr>
      </w:pPr>
    </w:p>
    <w:p w14:paraId="5905BAB3" w14:textId="77777777" w:rsidR="00000000" w:rsidRDefault="00E23567">
      <w:pPr>
        <w:pStyle w:val="a0"/>
        <w:rPr>
          <w:rFonts w:hint="cs"/>
          <w:rtl/>
        </w:rPr>
      </w:pPr>
      <w:r>
        <w:rPr>
          <w:rFonts w:hint="cs"/>
          <w:rtl/>
        </w:rPr>
        <w:t xml:space="preserve">אני קורא, אני לא משנה את מה שכתוב. אני לא כתבתי, אני קורא בדיוק את מה שכתב האיש. הוא מבקש לא </w:t>
      </w:r>
      <w:r>
        <w:rPr>
          <w:rFonts w:hint="cs"/>
          <w:rtl/>
        </w:rPr>
        <w:t>לפרסם את שמו, הוא מבקש להיות אנונימי, ואכן אכבד את זה. אבל אני לא אשנה מלה ממה שכתב. ככה הוא כתב. הוא כתב, שהוא גונב אוכל מהצבא כדי להביא אוכל לאחים שלו בבית.</w:t>
      </w:r>
    </w:p>
    <w:p w14:paraId="4BD85977" w14:textId="77777777" w:rsidR="00000000" w:rsidRDefault="00E23567">
      <w:pPr>
        <w:pStyle w:val="a0"/>
        <w:rPr>
          <w:rFonts w:hint="cs"/>
          <w:rtl/>
        </w:rPr>
      </w:pPr>
    </w:p>
    <w:p w14:paraId="45ED0E69" w14:textId="77777777" w:rsidR="00000000" w:rsidRDefault="00E23567">
      <w:pPr>
        <w:pStyle w:val="a0"/>
        <w:rPr>
          <w:rFonts w:hint="cs"/>
          <w:rtl/>
        </w:rPr>
      </w:pPr>
      <w:r>
        <w:rPr>
          <w:rFonts w:hint="cs"/>
          <w:rtl/>
        </w:rPr>
        <w:t xml:space="preserve">"אני עובד, אבל עני. אני לא מחסיר יום אחד מהעבודה, אבל אני לא מקבל משכורת. המשכורת לא מגיעה, אבל </w:t>
      </w:r>
      <w:r>
        <w:rPr>
          <w:rFonts w:hint="cs"/>
          <w:rtl/>
        </w:rPr>
        <w:t>חשבונות החשמל, הטלפון, הארנונה, מגיעים. מהאינטרנט והכבלים כבר ניתקו אותנו. לאף אחד במדינה לא אכפת ממני. מצדו של שר האוצר, אני ומשפחתי יכולים למות מרעב. אנחנו גם אולי אשמים, כי הבאנו יותר מדי ילדים, אבל הבאנו ילדים כי ידענו שהמשכורת תספיק לנו, ולא ידענו שלא</w:t>
      </w:r>
      <w:r>
        <w:rPr>
          <w:rFonts w:hint="cs"/>
          <w:rtl/>
        </w:rPr>
        <w:t xml:space="preserve"> נקבל משכורת כל כך הרבה זמן.</w:t>
      </w:r>
    </w:p>
    <w:p w14:paraId="324EA65D" w14:textId="77777777" w:rsidR="00000000" w:rsidRDefault="00E23567">
      <w:pPr>
        <w:pStyle w:val="a0"/>
        <w:rPr>
          <w:rFonts w:hint="cs"/>
          <w:rtl/>
        </w:rPr>
      </w:pPr>
    </w:p>
    <w:p w14:paraId="0E511DEC" w14:textId="77777777" w:rsidR="00000000" w:rsidRDefault="00E23567">
      <w:pPr>
        <w:pStyle w:val="a0"/>
        <w:rPr>
          <w:rFonts w:hint="cs"/>
          <w:rtl/>
        </w:rPr>
      </w:pPr>
      <w:r>
        <w:rPr>
          <w:rFonts w:hint="cs"/>
          <w:rtl/>
        </w:rPr>
        <w:t>"גם מצדו של שר הפנים אנחנו יכולים למות, כי אנחנו עובדים בשלטון המקומי. אם היה מדובר בעובדים במנזר, או בעובדים במקום אחר, היו אולי דואגים להם. גם לשיטתכם, מי שרוצה לסגור את השלטון המקומי, את המועצות הדתיות, יוכל לסגור, אבל זה ל</w:t>
      </w:r>
      <w:r>
        <w:rPr>
          <w:rFonts w:hint="cs"/>
          <w:rtl/>
        </w:rPr>
        <w:t>א תירוץ לא לשלם משכורת. אני לא מקבל גם דמי אבטלה, כי יש לי מקום עבודה מסודר, ואני מקבל תלוש משכורת כל חודש. זה שלתלוש אין כיסוי בבנק ולא נכנס כסף לחשבון, זה לא מעניין את אף אחד, כי אני לא יכול לפנות לשירות התעסוקה כמו כל מובטל אחר. מישהו במדינה חייב להתייח</w:t>
      </w:r>
      <w:r>
        <w:rPr>
          <w:rFonts w:hint="cs"/>
          <w:rtl/>
        </w:rPr>
        <w:t xml:space="preserve">ס אלי. הייתי מתנדב בבית-תמחוי. אם לא הבושה שלי, הייתי הולך לשם היום, אבל הולך לשם כדי לאכול יחד עם הילדים שלי, כי בבית שלי כבר אין כלום." </w:t>
      </w:r>
    </w:p>
    <w:p w14:paraId="58F59BEF" w14:textId="77777777" w:rsidR="00000000" w:rsidRDefault="00E23567">
      <w:pPr>
        <w:pStyle w:val="a0"/>
        <w:rPr>
          <w:rFonts w:hint="cs"/>
          <w:rtl/>
        </w:rPr>
      </w:pPr>
    </w:p>
    <w:p w14:paraId="616BF850" w14:textId="77777777" w:rsidR="00000000" w:rsidRDefault="00E23567">
      <w:pPr>
        <w:pStyle w:val="a0"/>
        <w:rPr>
          <w:rFonts w:hint="cs"/>
          <w:rtl/>
        </w:rPr>
      </w:pPr>
      <w:r>
        <w:rPr>
          <w:rFonts w:hint="cs"/>
          <w:rtl/>
        </w:rPr>
        <w:t>אדוני שר הפנים, אני יודע שחזרת לא מזמן מפגישה עם הצוות שמנהל משא-ומתן, יחד עם השלטון המקומי. ודאי כולם ישמחו לשמוע ד</w:t>
      </w:r>
      <w:r>
        <w:rPr>
          <w:rFonts w:hint="cs"/>
          <w:rtl/>
        </w:rPr>
        <w:t>יווח יותר עדכני על תוצאות המשא-ומתן. אני מוכרח לומר לך שאני מאוד מעריך את גילוי הלב שלך, שאתה בעצם באת ולא הסכמת לאותו ניסיון לומר שמה שהיה בתקציב המדינה הוא כזה ראה וקדש. עובדה, תקציב המדינה נעשה בידי בני-אדם. ובני-אדם יכולים לעשות טעויות קשות ביותר. וכפי</w:t>
      </w:r>
      <w:r>
        <w:rPr>
          <w:rFonts w:hint="cs"/>
          <w:rtl/>
        </w:rPr>
        <w:t xml:space="preserve"> שתקציב המדינה היום הולך לתיקון כל כך דרמטי בנושא הביטחון, הרי לא ייתכן שתקציב המדינה לא ימצא את הדרך לפתור את הבעיות בשלטון המקומי.   </w:t>
      </w:r>
    </w:p>
    <w:p w14:paraId="062202C3" w14:textId="77777777" w:rsidR="00000000" w:rsidRDefault="00E23567">
      <w:pPr>
        <w:pStyle w:val="a0"/>
        <w:rPr>
          <w:rFonts w:hint="cs"/>
          <w:rtl/>
        </w:rPr>
      </w:pPr>
    </w:p>
    <w:p w14:paraId="61D0A351" w14:textId="77777777" w:rsidR="00000000" w:rsidRDefault="00E23567">
      <w:pPr>
        <w:pStyle w:val="a0"/>
        <w:rPr>
          <w:rFonts w:hint="cs"/>
          <w:rtl/>
        </w:rPr>
      </w:pPr>
      <w:r>
        <w:rPr>
          <w:rFonts w:hint="cs"/>
          <w:rtl/>
        </w:rPr>
        <w:t>אני רוצה לומר לך, אדוני שר הפנים, אני גם הייתי ראש מועצה. גם אני הייתי ראש רשות. אבל אלה היו ימים אחרים לגמרי. מכיוון ש</w:t>
      </w:r>
      <w:r>
        <w:rPr>
          <w:rFonts w:hint="cs"/>
          <w:rtl/>
        </w:rPr>
        <w:t>באת למשרד הפנים והוכחת שיש לך יותר מובטלים ביישוב, הבינו במשרד הפנים שיש לך פחות הכנסה, שיש לך פחות ארנונה, שאתה בעצם משרת את השלטון המרכזי, כי אתה הופך הגורם - בעצם השסתום פורק לחץ הכי חשוב.</w:t>
      </w:r>
    </w:p>
    <w:p w14:paraId="1C164846" w14:textId="77777777" w:rsidR="00000000" w:rsidRDefault="00E23567">
      <w:pPr>
        <w:pStyle w:val="a0"/>
        <w:rPr>
          <w:rFonts w:hint="cs"/>
          <w:rtl/>
        </w:rPr>
      </w:pPr>
    </w:p>
    <w:p w14:paraId="1DDF63D9" w14:textId="77777777" w:rsidR="00000000" w:rsidRDefault="00E23567">
      <w:pPr>
        <w:pStyle w:val="a0"/>
        <w:rPr>
          <w:rFonts w:hint="cs"/>
          <w:rtl/>
        </w:rPr>
      </w:pPr>
      <w:r>
        <w:rPr>
          <w:rFonts w:hint="cs"/>
          <w:rtl/>
        </w:rPr>
        <w:t xml:space="preserve"> אדוני שר הפנים, אם לא יהיה לנו שלטון מקומי, כל החביות, כל חביו</w:t>
      </w:r>
      <w:r>
        <w:rPr>
          <w:rFonts w:hint="cs"/>
          <w:rtl/>
        </w:rPr>
        <w:t>ת חומר הנפץ שמתמלאות כל יום, של המובטלים, של אותם אנשים שמגיעים יום-יום למשרדי הרווחה - מי זה השלטון המקומי? מה, כולם חושבים שהשלטון המקומי זה חבורה של פרזיטים שיושבת שם בעירייה ומתכננת איך לגבות יותר ארנונה? השלטון המקומי זה השירות החשוב ביותר שהאזרח מקבל</w:t>
      </w:r>
      <w:r>
        <w:rPr>
          <w:rFonts w:hint="cs"/>
          <w:rtl/>
        </w:rPr>
        <w:t xml:space="preserve">. השלטון המרכזי משתמש בשלטון המקומי ובמועצות הדתיות, כדי להגיע לדברים </w:t>
      </w:r>
      <w:r>
        <w:rPr>
          <w:rtl/>
        </w:rPr>
        <w:t>–</w:t>
      </w:r>
      <w:r>
        <w:rPr>
          <w:rFonts w:hint="cs"/>
          <w:rtl/>
        </w:rPr>
        <w:t xml:space="preserve"> אין דברים יותר חשובים. </w:t>
      </w:r>
    </w:p>
    <w:p w14:paraId="1E063B13" w14:textId="77777777" w:rsidR="00000000" w:rsidRDefault="00E23567">
      <w:pPr>
        <w:pStyle w:val="a0"/>
        <w:ind w:firstLine="0"/>
        <w:rPr>
          <w:rFonts w:hint="cs"/>
          <w:rtl/>
        </w:rPr>
      </w:pPr>
    </w:p>
    <w:p w14:paraId="70150710" w14:textId="77777777" w:rsidR="00000000" w:rsidRDefault="00E23567">
      <w:pPr>
        <w:pStyle w:val="a0"/>
        <w:ind w:firstLine="720"/>
        <w:rPr>
          <w:rFonts w:hint="cs"/>
          <w:rtl/>
        </w:rPr>
      </w:pPr>
      <w:r>
        <w:rPr>
          <w:rFonts w:hint="cs"/>
          <w:rtl/>
        </w:rPr>
        <w:t>ברגעים האלה נשיא המדינה מקבל משלחת, מקבל דוח לידיו על מצב הקשישים בישראל. ברגעים אלה נשיא המדינה הולך לקבל דוח שכתוב בו: 100,000 קשישים, 100,000 קשישים אין להם</w:t>
      </w:r>
      <w:r>
        <w:rPr>
          <w:rFonts w:hint="cs"/>
          <w:rtl/>
        </w:rPr>
        <w:t xml:space="preserve"> חימום בבית, חלקם הגדול רעבים. נניח שממשלת ישראל היתה מחליטה לטפל בהם. נו, איך היו מטפלים בהם? הרי הדרך היחידה להגיע לאותם קשישים היא לבוא לשלטון המקומי ולהגיד להם - בבת-ים, בירושלים, באופקים, בקריית-מלאכי, בקריית-גת, במועצות הערביות, להגיד לראשי השלטון המ</w:t>
      </w:r>
      <w:r>
        <w:rPr>
          <w:rFonts w:hint="cs"/>
          <w:rtl/>
        </w:rPr>
        <w:t xml:space="preserve">קומי: יש לכם משימה לאומית, לא יהיה קשיש אחד רעב במדינה הזאת. </w:t>
      </w:r>
    </w:p>
    <w:p w14:paraId="71BCF5BC" w14:textId="77777777" w:rsidR="00000000" w:rsidRDefault="00E23567">
      <w:pPr>
        <w:pStyle w:val="a0"/>
        <w:ind w:firstLine="720"/>
        <w:rPr>
          <w:rFonts w:hint="cs"/>
          <w:rtl/>
        </w:rPr>
      </w:pPr>
    </w:p>
    <w:p w14:paraId="792C1020" w14:textId="77777777" w:rsidR="00000000" w:rsidRDefault="00E23567">
      <w:pPr>
        <w:pStyle w:val="a0"/>
        <w:ind w:firstLine="720"/>
        <w:rPr>
          <w:rFonts w:hint="cs"/>
          <w:rtl/>
        </w:rPr>
      </w:pPr>
      <w:r>
        <w:rPr>
          <w:rFonts w:hint="cs"/>
          <w:rtl/>
        </w:rPr>
        <w:t>כולנו צריכים להביט על 100,000 איש האלה כאילו כל אחד מרעיב את האבא שלו. אין דרך אחרת. אבל מה יקרה? נניח שהיינו מעבירים חוק שעירייה שיימצא בה קשיש רעב - זו תהיה עבירה פלילית. נו, מה עם התקציב, מה</w:t>
      </w:r>
      <w:r>
        <w:rPr>
          <w:rFonts w:hint="cs"/>
          <w:rtl/>
        </w:rPr>
        <w:t xml:space="preserve"> עם הכלים? השלטון המקומי הפך לגורם שמבצע את כל המשימות של השלטון המרכזי, מעבודה סוציאלית, דרך  השלמות בחינוך, דרך תרבות, דרך שירותי הדת, דרך שירותי הקהילה, דרך שירותי התברואה - מה לא? - דרך שירותי ההצלה, דרך שירותי כיבוי האש, דרך שירותי החירום. מה לא? אז מ</w:t>
      </w:r>
      <w:r>
        <w:rPr>
          <w:rFonts w:hint="cs"/>
          <w:rtl/>
        </w:rPr>
        <w:t>שימות כן וכלים לא?</w:t>
      </w:r>
    </w:p>
    <w:p w14:paraId="2A738BF2" w14:textId="77777777" w:rsidR="00000000" w:rsidRDefault="00E23567">
      <w:pPr>
        <w:pStyle w:val="a0"/>
        <w:rPr>
          <w:rFonts w:hint="cs"/>
          <w:rtl/>
        </w:rPr>
      </w:pPr>
    </w:p>
    <w:p w14:paraId="2DCC812E" w14:textId="77777777" w:rsidR="00000000" w:rsidRDefault="00E23567">
      <w:pPr>
        <w:pStyle w:val="a0"/>
        <w:rPr>
          <w:rFonts w:hint="cs"/>
          <w:rtl/>
        </w:rPr>
      </w:pPr>
      <w:r>
        <w:rPr>
          <w:rFonts w:hint="cs"/>
          <w:rtl/>
        </w:rPr>
        <w:t xml:space="preserve">אדוני היושב-ראש, חברי הכנסת, אני פונה אליך, כי אני רוצה שתדע שגם אתה, כאחד שעדיין משייכים אותו לעלייה החדשה </w:t>
      </w:r>
      <w:r>
        <w:rPr>
          <w:rtl/>
        </w:rPr>
        <w:t>–</w:t>
      </w:r>
      <w:r>
        <w:rPr>
          <w:rFonts w:hint="cs"/>
          <w:rtl/>
        </w:rPr>
        <w:t xml:space="preserve"> אני רואה שחברת  הכנסת מרינה סולודקין כאן, אחת מחברות הכנסת; האמינו לי, הלוואי שהבית היה מלא חברות כנסת כאלה, אחת שמאמינה בערכי</w:t>
      </w:r>
      <w:r>
        <w:rPr>
          <w:rFonts w:hint="cs"/>
          <w:rtl/>
        </w:rPr>
        <w:t xml:space="preserve">ם חברתיים בצורה אמיתית. אבל, בוא נבדוק איפה נמצאים העולים החדשים. </w:t>
      </w:r>
    </w:p>
    <w:p w14:paraId="19849961" w14:textId="77777777" w:rsidR="00000000" w:rsidRDefault="00E23567">
      <w:pPr>
        <w:pStyle w:val="a0"/>
        <w:rPr>
          <w:rFonts w:hint="cs"/>
          <w:rtl/>
        </w:rPr>
      </w:pPr>
    </w:p>
    <w:p w14:paraId="0EFCE5A6" w14:textId="77777777" w:rsidR="00000000" w:rsidRDefault="00E23567">
      <w:pPr>
        <w:pStyle w:val="a0"/>
        <w:rPr>
          <w:rFonts w:hint="cs"/>
          <w:rtl/>
        </w:rPr>
      </w:pPr>
      <w:r>
        <w:rPr>
          <w:rFonts w:hint="cs"/>
          <w:rtl/>
        </w:rPr>
        <w:t>הסתבר לנו שדווקא ברשויות שנמצאות במשבר, שם נמצאים גם העולים החדשים. בכל עיר פיתוח היום שיעור העולים החדשים מגיע ל-30%, ל-40%, ויש מקומות ששיעורם עבר את ה-50%. נלך ונבדוק. באזורי מרכז הארץ,</w:t>
      </w:r>
      <w:r>
        <w:rPr>
          <w:rFonts w:hint="cs"/>
          <w:rtl/>
        </w:rPr>
        <w:t xml:space="preserve"> ככל שהאזור יותר חלש, שם מתרכזים יותר עולים חדשים. ומשימה מהסוג הזה היא משימה שאחר כך עולה המון כסף לרשות. מה, יפקירו אותם כיוון שהם עולים חדשים? מה, לא ייתנו לתלמיד עולה חדש את החיזוק, את התגבור שהוא צריך בכיתה? מי משלם את זה? הרי משרד החינוך מתקצב את הכי</w:t>
      </w:r>
      <w:r>
        <w:rPr>
          <w:rFonts w:hint="cs"/>
          <w:rtl/>
        </w:rPr>
        <w:t xml:space="preserve">תות האלה לפי מספר הילדים. זה לא מעניין אותו מה המשימות הנוספות שיש שם. </w:t>
      </w:r>
    </w:p>
    <w:p w14:paraId="1702C8C1" w14:textId="77777777" w:rsidR="00000000" w:rsidRDefault="00E23567">
      <w:pPr>
        <w:pStyle w:val="a0"/>
        <w:rPr>
          <w:rFonts w:hint="cs"/>
          <w:rtl/>
        </w:rPr>
      </w:pPr>
    </w:p>
    <w:p w14:paraId="60DC5779" w14:textId="77777777" w:rsidR="00000000" w:rsidRDefault="00E23567">
      <w:pPr>
        <w:pStyle w:val="a0"/>
        <w:rPr>
          <w:rFonts w:hint="cs"/>
          <w:rtl/>
        </w:rPr>
      </w:pPr>
      <w:r>
        <w:rPr>
          <w:rFonts w:hint="cs"/>
          <w:rtl/>
        </w:rPr>
        <w:t xml:space="preserve">אני חושב שאת כל ההתחשבנות הלאומית הזאת צריך לקיים. ויכול להיות, אדוני שר הפנים, שצריך לקבוע לוח קריטריונים חדש. יכול להיות. אבל יש דבר שהוא בלתי עביר במדינה דמוקרטית. אתם רוצים, תשעו </w:t>
      </w:r>
      <w:r>
        <w:rPr>
          <w:rFonts w:hint="cs"/>
          <w:rtl/>
        </w:rPr>
        <w:t>את כל ראשי הערים. יש לכם אומץ, תקימו ועדות קרואות. הרי אתה יודע מהניסיון בוועדה הקרואה של לוד: התקופה שבה הכי גדל הגירעון, היתה דווקא תקופת הוועדה הקרואה. כך גם, דרך אגב, לגבי ועדות קרואות בערים אחרות. ועדה קרואה איננה בהכרח התשובה הכי טובה - כי כנראה בלוד</w:t>
      </w:r>
      <w:r>
        <w:rPr>
          <w:rFonts w:hint="cs"/>
          <w:rtl/>
        </w:rPr>
        <w:t xml:space="preserve"> אי-אפשר למצוא פתרונות כל כך מהר. כנראה גם אם שר הפנים יתנדב להיות ראש העיר בלוד - ואני לא רואה שהוא הולך לעשות את זה כל כך מהר, הרי אני לא מעריך שהוא הולך למצוא פתרונות קסם. אין שם פתרונות קסם. צריך עבודה שיטתית, יסודית, להעלות את רמת ההכנסה הממוצעת ביישו</w:t>
      </w:r>
      <w:r>
        <w:rPr>
          <w:rFonts w:hint="cs"/>
          <w:rtl/>
        </w:rPr>
        <w:t xml:space="preserve">ב, כדי שזה גם יתרום לעירייה. </w:t>
      </w:r>
    </w:p>
    <w:p w14:paraId="0014A21D" w14:textId="77777777" w:rsidR="00000000" w:rsidRDefault="00E23567">
      <w:pPr>
        <w:pStyle w:val="a0"/>
        <w:rPr>
          <w:rFonts w:hint="cs"/>
          <w:rtl/>
        </w:rPr>
      </w:pPr>
    </w:p>
    <w:p w14:paraId="329BEE41" w14:textId="77777777" w:rsidR="00000000" w:rsidRDefault="00E23567">
      <w:pPr>
        <w:pStyle w:val="af1"/>
        <w:rPr>
          <w:rtl/>
        </w:rPr>
      </w:pPr>
      <w:r>
        <w:rPr>
          <w:rtl/>
        </w:rPr>
        <w:t>היו"ר</w:t>
      </w:r>
      <w:r>
        <w:rPr>
          <w:rFonts w:hint="cs"/>
          <w:rtl/>
        </w:rPr>
        <w:t xml:space="preserve"> מיכאל נודלמן</w:t>
      </w:r>
      <w:r>
        <w:rPr>
          <w:rtl/>
        </w:rPr>
        <w:t>:</w:t>
      </w:r>
    </w:p>
    <w:p w14:paraId="2310048A" w14:textId="77777777" w:rsidR="00000000" w:rsidRDefault="00E23567">
      <w:pPr>
        <w:pStyle w:val="a0"/>
        <w:rPr>
          <w:rtl/>
        </w:rPr>
      </w:pPr>
    </w:p>
    <w:p w14:paraId="388AE9D7" w14:textId="77777777" w:rsidR="00000000" w:rsidRDefault="00E23567">
      <w:pPr>
        <w:pStyle w:val="a0"/>
        <w:rPr>
          <w:rFonts w:hint="cs"/>
          <w:rtl/>
        </w:rPr>
      </w:pPr>
      <w:r>
        <w:rPr>
          <w:rFonts w:hint="cs"/>
          <w:rtl/>
        </w:rPr>
        <w:t xml:space="preserve">תסיים, בבקשה. </w:t>
      </w:r>
    </w:p>
    <w:p w14:paraId="4439B06D" w14:textId="77777777" w:rsidR="00000000" w:rsidRDefault="00E23567">
      <w:pPr>
        <w:pStyle w:val="a0"/>
        <w:rPr>
          <w:rFonts w:hint="cs"/>
          <w:rtl/>
        </w:rPr>
      </w:pPr>
    </w:p>
    <w:p w14:paraId="74321ED6" w14:textId="77777777" w:rsidR="00000000" w:rsidRDefault="00E23567">
      <w:pPr>
        <w:pStyle w:val="-"/>
        <w:rPr>
          <w:rtl/>
        </w:rPr>
      </w:pPr>
      <w:bookmarkStart w:id="283" w:name="FS000000557T11_02_2004_16_27_23"/>
      <w:bookmarkEnd w:id="283"/>
      <w:r>
        <w:rPr>
          <w:rFonts w:hint="eastAsia"/>
          <w:rtl/>
        </w:rPr>
        <w:t>עמיר</w:t>
      </w:r>
      <w:r>
        <w:rPr>
          <w:rtl/>
        </w:rPr>
        <w:t xml:space="preserve"> פרץ (עם אחד):</w:t>
      </w:r>
    </w:p>
    <w:p w14:paraId="41D5DE65" w14:textId="77777777" w:rsidR="00000000" w:rsidRDefault="00E23567">
      <w:pPr>
        <w:pStyle w:val="a0"/>
        <w:rPr>
          <w:rFonts w:hint="cs"/>
          <w:rtl/>
        </w:rPr>
      </w:pPr>
    </w:p>
    <w:p w14:paraId="44C19CD6" w14:textId="77777777" w:rsidR="00000000" w:rsidRDefault="00E23567">
      <w:pPr>
        <w:pStyle w:val="a0"/>
        <w:rPr>
          <w:rFonts w:hint="cs"/>
          <w:rtl/>
        </w:rPr>
      </w:pPr>
      <w:r>
        <w:rPr>
          <w:rFonts w:hint="cs"/>
          <w:rtl/>
        </w:rPr>
        <w:t xml:space="preserve">ולכן, אדוני שר הפנים, אני חושב שהמאבק צריך להתחלק לשניים. ראשית, המדינה צריכה להסיר מעל עצמה את הכתם הזה של אי-תשלום משכורות לעובדים במשך כל כך הרבה חודשים. שנית, צריך </w:t>
      </w:r>
      <w:r>
        <w:rPr>
          <w:rFonts w:hint="cs"/>
          <w:rtl/>
        </w:rPr>
        <w:t>להיכנס להיערכות לאומית חדשה ולהגדיר את תפקידיו של השלטון המקומי. אני הייתי מרחיב את תפקידיו. תאמין לי שכל ראש עיר מבצע את התפקיד שלו במגע עם האזרחים יותר טוב מכל פקיד שיגיע ממשרד כזה או אחר. טוב שעובדי הרווחה מבצעים את תפקידם דרך הרשות המקומית, וטוב שעובדי</w:t>
      </w:r>
      <w:r>
        <w:rPr>
          <w:rFonts w:hint="cs"/>
          <w:rtl/>
        </w:rPr>
        <w:t xml:space="preserve"> הקליטה מבצעים את תפקידם דרך הרשות המקומית, כי יש מי שיפקח, יש מי שינחה ויש גם מי שייתן דין-וחשבון ביום הבחירות. </w:t>
      </w:r>
    </w:p>
    <w:p w14:paraId="52AA96E8" w14:textId="77777777" w:rsidR="00000000" w:rsidRDefault="00E23567">
      <w:pPr>
        <w:pStyle w:val="a0"/>
        <w:rPr>
          <w:rFonts w:hint="cs"/>
          <w:rtl/>
        </w:rPr>
      </w:pPr>
    </w:p>
    <w:p w14:paraId="756C21F6" w14:textId="77777777" w:rsidR="00000000" w:rsidRDefault="00E23567">
      <w:pPr>
        <w:pStyle w:val="a0"/>
        <w:rPr>
          <w:rFonts w:hint="cs"/>
          <w:rtl/>
        </w:rPr>
      </w:pPr>
      <w:r>
        <w:rPr>
          <w:rFonts w:hint="cs"/>
          <w:rtl/>
        </w:rPr>
        <w:t>לכן, אני מאוד מקווה ששר הפנים הביא לנו בשורה. אולי לפחות את הבשורה הראשונה - קודם כול לשלם את המשכורות לאותם עובדים, ואז תבוא הממשלה בידיים נ</w:t>
      </w:r>
      <w:r>
        <w:rPr>
          <w:rFonts w:hint="cs"/>
          <w:rtl/>
        </w:rPr>
        <w:t xml:space="preserve">קיות כדי לנהל משא-ומתן על תוכניות הבראה. אי-אפשר להתחיל בתוכניות הבראה ואחר כך בתשלום משכורות. זה אומר שמשתמשים בעובדים האלה ובמשפחותיהם כלחץ בלתי לגיטימי, בלתי הגיוני, כדי לפתור בעיה לאומית חשובה ממדרגה ראשונה. תודה. </w:t>
      </w:r>
    </w:p>
    <w:p w14:paraId="505FD8D8" w14:textId="77777777" w:rsidR="00000000" w:rsidRDefault="00E23567">
      <w:pPr>
        <w:pStyle w:val="a0"/>
        <w:rPr>
          <w:rFonts w:hint="cs"/>
          <w:rtl/>
        </w:rPr>
      </w:pPr>
    </w:p>
    <w:p w14:paraId="080EC7B0" w14:textId="77777777" w:rsidR="00000000" w:rsidRDefault="00E23567">
      <w:pPr>
        <w:pStyle w:val="af1"/>
        <w:rPr>
          <w:rtl/>
        </w:rPr>
      </w:pPr>
      <w:r>
        <w:rPr>
          <w:rtl/>
        </w:rPr>
        <w:t>היו"ר</w:t>
      </w:r>
      <w:r>
        <w:rPr>
          <w:rFonts w:hint="cs"/>
          <w:rtl/>
        </w:rPr>
        <w:t xml:space="preserve"> מיכאל נודלמן</w:t>
      </w:r>
      <w:r>
        <w:rPr>
          <w:rtl/>
        </w:rPr>
        <w:t>:</w:t>
      </w:r>
    </w:p>
    <w:p w14:paraId="3A0F7006" w14:textId="77777777" w:rsidR="00000000" w:rsidRDefault="00E23567">
      <w:pPr>
        <w:pStyle w:val="a0"/>
        <w:rPr>
          <w:rtl/>
        </w:rPr>
      </w:pPr>
    </w:p>
    <w:p w14:paraId="7D495BC9" w14:textId="77777777" w:rsidR="00000000" w:rsidRDefault="00E23567">
      <w:pPr>
        <w:pStyle w:val="a0"/>
        <w:rPr>
          <w:rFonts w:hint="cs"/>
          <w:rtl/>
        </w:rPr>
      </w:pPr>
      <w:r>
        <w:rPr>
          <w:rFonts w:hint="cs"/>
          <w:rtl/>
        </w:rPr>
        <w:t xml:space="preserve">תודה רבה. כבוד </w:t>
      </w:r>
      <w:r>
        <w:rPr>
          <w:rFonts w:hint="cs"/>
          <w:rtl/>
        </w:rPr>
        <w:t xml:space="preserve">שר הפנים, בבקשה. </w:t>
      </w:r>
    </w:p>
    <w:p w14:paraId="02532469" w14:textId="77777777" w:rsidR="00000000" w:rsidRDefault="00E23567">
      <w:pPr>
        <w:pStyle w:val="a0"/>
        <w:rPr>
          <w:rFonts w:hint="cs"/>
          <w:rtl/>
        </w:rPr>
      </w:pPr>
    </w:p>
    <w:p w14:paraId="4AA88352" w14:textId="77777777" w:rsidR="00000000" w:rsidRDefault="00E23567">
      <w:pPr>
        <w:pStyle w:val="a"/>
        <w:rPr>
          <w:rtl/>
        </w:rPr>
      </w:pPr>
      <w:bookmarkStart w:id="284" w:name="FS000000519T11_02_2004_16_28_48"/>
      <w:bookmarkStart w:id="285" w:name="_Toc67150168"/>
      <w:bookmarkEnd w:id="284"/>
      <w:r>
        <w:rPr>
          <w:rFonts w:hint="eastAsia"/>
          <w:rtl/>
        </w:rPr>
        <w:t>שר</w:t>
      </w:r>
      <w:r>
        <w:rPr>
          <w:rtl/>
        </w:rPr>
        <w:t xml:space="preserve"> הפנים אברהם פורז:</w:t>
      </w:r>
      <w:bookmarkEnd w:id="285"/>
    </w:p>
    <w:p w14:paraId="3DC2BCF4" w14:textId="77777777" w:rsidR="00000000" w:rsidRDefault="00E23567">
      <w:pPr>
        <w:pStyle w:val="a0"/>
        <w:rPr>
          <w:rFonts w:hint="cs"/>
          <w:rtl/>
        </w:rPr>
      </w:pPr>
    </w:p>
    <w:p w14:paraId="72D7B727" w14:textId="77777777" w:rsidR="00000000" w:rsidRDefault="00E23567">
      <w:pPr>
        <w:pStyle w:val="a0"/>
        <w:rPr>
          <w:rFonts w:hint="cs"/>
          <w:rtl/>
        </w:rPr>
      </w:pPr>
      <w:r>
        <w:rPr>
          <w:rFonts w:hint="cs"/>
          <w:rtl/>
        </w:rPr>
        <w:t>אדוני היושב-ראש, חברי הכנסת, לצערי, אינני יכול בשלב זה להודיע על סיום המשבר. אכן היתה הפגישה של השר שטרית, שמונה מטעם שר האוצר לטפל במשבר, אתי ועם מנכ"ל משרד ראש הממשלה ועם ראשי השלטון המקומי. הוצעה להם הצעה, והם בש</w:t>
      </w:r>
      <w:r>
        <w:rPr>
          <w:rFonts w:hint="cs"/>
          <w:rtl/>
        </w:rPr>
        <w:t>לב זה ביקשו פסק-זמן כדי להתייעץ. אני הפצרתי בהם לקבל את ההצעה, מתוך ידיעה ברורה שכל סכום שנאמר כרגע, אין שום ביטחון שהוא יוכל לספק. באותה מידה שמיליארד שקל נוספים לתקציבי האיזון, אין שום ביטחון שיספיקו, גם יכול להיות שפחות לא יספיק, ויכול להיות שגם יותר לא</w:t>
      </w:r>
      <w:r>
        <w:rPr>
          <w:rFonts w:hint="cs"/>
          <w:rtl/>
        </w:rPr>
        <w:t xml:space="preserve"> יספיק. </w:t>
      </w:r>
    </w:p>
    <w:p w14:paraId="589A3D31" w14:textId="77777777" w:rsidR="00000000" w:rsidRDefault="00E23567">
      <w:pPr>
        <w:pStyle w:val="a0"/>
        <w:rPr>
          <w:rFonts w:hint="cs"/>
          <w:rtl/>
        </w:rPr>
      </w:pPr>
    </w:p>
    <w:p w14:paraId="302A5B8A" w14:textId="77777777" w:rsidR="00000000" w:rsidRDefault="00E23567">
      <w:pPr>
        <w:pStyle w:val="a0"/>
        <w:rPr>
          <w:rFonts w:hint="cs"/>
          <w:rtl/>
        </w:rPr>
      </w:pPr>
      <w:bookmarkStart w:id="286" w:name="FS000000519T11_02_2004_16_47_21"/>
      <w:bookmarkEnd w:id="286"/>
      <w:r>
        <w:rPr>
          <w:rFonts w:hint="cs"/>
          <w:rtl/>
        </w:rPr>
        <w:t>אני רוצה להתרכז, חבר הכנסת עמיר פרץ, בשאלת השכר, כי זה הנושא שאתה מתמקד בו. הדיון על המשבר ברשויות המקומיות היה כבר בשבוע שעבר ולפני שבועיים, והיו כמה הצעות אחרות לסדר-היום. כמי שהיה ראש רשות מקומית, אתה בוודאי יודע שהסכומים שמשרד הפנים מעביר לרש</w:t>
      </w:r>
      <w:r>
        <w:rPr>
          <w:rFonts w:hint="cs"/>
          <w:rtl/>
        </w:rPr>
        <w:t>ויות המקומיות הם רק חלק מההכנסות, ואלה שלא משלמים משכורות רותמים את העובדים שלא מקבלים משכורת למאבק נגד הממשלה. הרי בסופו של דבר כל רשות מקומית, אפילו רשות מקומית חלשה באופן יחסי, גובה ארנונה. יש ראשי רשויות שכנראה מעדיפים לשלם לספקים, מעדיפים לשלם לגורמים</w:t>
      </w:r>
      <w:r>
        <w:rPr>
          <w:rFonts w:hint="cs"/>
          <w:rtl/>
        </w:rPr>
        <w:t xml:space="preserve"> אחרים ולא לשלם לעובדים. וזאת למה? משום שהם מניחים שאם הם לא ישלמו לעובדים, העובדים, בצדק, ימחו, ואז ייווצר לחץ כדי לשלם לעובדים. מובן שבעיני אי-תשלום שכר לעובדים הוא הדבר הגרוע מכול. לו הייתי ראש רשות מקומית הייתי קודם כול משלם את שכר העובדים והייתי שם כל</w:t>
      </w:r>
      <w:r>
        <w:rPr>
          <w:rFonts w:hint="cs"/>
          <w:rtl/>
        </w:rPr>
        <w:t xml:space="preserve"> חובה ותשלום אחר בצד, אבל חלקם חושבים אחרת. </w:t>
      </w:r>
    </w:p>
    <w:p w14:paraId="640695B2" w14:textId="77777777" w:rsidR="00000000" w:rsidRDefault="00E23567">
      <w:pPr>
        <w:pStyle w:val="a0"/>
        <w:rPr>
          <w:rFonts w:hint="cs"/>
          <w:rtl/>
        </w:rPr>
      </w:pPr>
    </w:p>
    <w:p w14:paraId="6BA9C253" w14:textId="77777777" w:rsidR="00000000" w:rsidRDefault="00E23567">
      <w:pPr>
        <w:pStyle w:val="a0"/>
        <w:rPr>
          <w:rFonts w:hint="cs"/>
          <w:rtl/>
        </w:rPr>
      </w:pPr>
      <w:r>
        <w:rPr>
          <w:rFonts w:hint="cs"/>
          <w:rtl/>
        </w:rPr>
        <w:t>אם אנחנו לא נלך למהלך כולל, כל רשות מקומית שנמצאת בבעיה תבין את הפטנט. הפטנט הוא: בואו לא נשלם לעובדים, הממשלה תיכנס ללחץ ותעביר לנו כסף שמגיע או לא מגיע. לכן, פתרון בעיית העובדים חייב להיעשות במסגרת תוכנית הבר</w:t>
      </w:r>
      <w:r>
        <w:rPr>
          <w:rFonts w:hint="cs"/>
          <w:rtl/>
        </w:rPr>
        <w:t xml:space="preserve">אה, ואני אומר לך גם מדוע. אני מאוד מצפה ממך, בתוקף תפקידך כיושב-ראש ההסתדרות, לתת יד למהלך הזה. בחלק גדול מהרשויות המקומיות יש עודף כוח-אדם והרשות המקומית לא מצליחה להתאזן. </w:t>
      </w:r>
    </w:p>
    <w:p w14:paraId="6A90E33C" w14:textId="77777777" w:rsidR="00000000" w:rsidRDefault="00E23567">
      <w:pPr>
        <w:pStyle w:val="a0"/>
        <w:rPr>
          <w:rFonts w:hint="cs"/>
          <w:rtl/>
        </w:rPr>
      </w:pPr>
    </w:p>
    <w:p w14:paraId="536A6304" w14:textId="77777777" w:rsidR="00000000" w:rsidRDefault="00E23567">
      <w:pPr>
        <w:pStyle w:val="a0"/>
        <w:rPr>
          <w:rFonts w:hint="cs"/>
          <w:rtl/>
        </w:rPr>
      </w:pPr>
      <w:r>
        <w:rPr>
          <w:rFonts w:hint="cs"/>
          <w:rtl/>
        </w:rPr>
        <w:t>אתה תסכים אתי, שבתקופה כזאת של שפל כלכלי לא ראוי להעלות ארנונה. אני אומר לך, שאני</w:t>
      </w:r>
      <w:r>
        <w:rPr>
          <w:rFonts w:hint="cs"/>
          <w:rtl/>
        </w:rPr>
        <w:t xml:space="preserve"> נלחם כדי לא להעלות ארנונה, כי אני יודע שגם משלמי הארנונה בבעיה, גם אם הם לא עובדי הרשות. אני לא מוכן שברשות מקומית חלשה, שהציבור בה חלש, יפילו את כל הסיפור הזה על משלמי הארנונה. </w:t>
      </w:r>
    </w:p>
    <w:p w14:paraId="336571B6" w14:textId="77777777" w:rsidR="00000000" w:rsidRDefault="00E23567">
      <w:pPr>
        <w:pStyle w:val="a0"/>
        <w:rPr>
          <w:rFonts w:hint="cs"/>
          <w:rtl/>
        </w:rPr>
      </w:pPr>
    </w:p>
    <w:p w14:paraId="55C8241D" w14:textId="77777777" w:rsidR="00000000" w:rsidRDefault="00E23567">
      <w:pPr>
        <w:pStyle w:val="a0"/>
        <w:rPr>
          <w:rFonts w:hint="cs"/>
          <w:rtl/>
        </w:rPr>
      </w:pPr>
      <w:r>
        <w:rPr>
          <w:rFonts w:hint="cs"/>
          <w:rtl/>
        </w:rPr>
        <w:t>כאשר ההכנסות שלך הן קטנות ומענק האיזון מצטמצם, אין ברירה, הרשות המקומית חיי</w:t>
      </w:r>
      <w:r>
        <w:rPr>
          <w:rFonts w:hint="cs"/>
          <w:rtl/>
        </w:rPr>
        <w:t xml:space="preserve">בת להסתכל על כל ההוצאות שלה, לא רק על שכר העובדים, לעבור דבר דבר ולחסוך דבר דבר. יש רשות מקומית שאולי צריכה </w:t>
      </w:r>
      <w:r>
        <w:rPr>
          <w:rtl/>
        </w:rPr>
        <w:t>–</w:t>
      </w:r>
      <w:r>
        <w:rPr>
          <w:rFonts w:hint="cs"/>
          <w:rtl/>
        </w:rPr>
        <w:t xml:space="preserve">  ואני אומר את זה בכאב לב </w:t>
      </w:r>
      <w:r>
        <w:rPr>
          <w:rtl/>
        </w:rPr>
        <w:t>–</w:t>
      </w:r>
      <w:r>
        <w:rPr>
          <w:rFonts w:hint="cs"/>
          <w:rtl/>
        </w:rPr>
        <w:t xml:space="preserve"> שבפנסי הרחוב יאיר רק כל פנס שני; יכול להיות שיש צורך לצמצם בפעולות תרבות; יכול להיות שהשנה אין שום תקציב פיתוח ולא יסלל</w:t>
      </w:r>
      <w:r>
        <w:rPr>
          <w:rFonts w:hint="cs"/>
          <w:rtl/>
        </w:rPr>
        <w:t xml:space="preserve">ו מדרכות חדשות ולא יעשו פעולות פיתוח. חלק מההתייעלות של השלטון המקומי </w:t>
      </w:r>
      <w:r>
        <w:rPr>
          <w:rtl/>
        </w:rPr>
        <w:t>–</w:t>
      </w:r>
      <w:r>
        <w:rPr>
          <w:rFonts w:hint="cs"/>
          <w:rtl/>
        </w:rPr>
        <w:t xml:space="preserve"> אין מה לעשות, כואב הלב, זה המצב </w:t>
      </w:r>
      <w:r>
        <w:rPr>
          <w:rtl/>
        </w:rPr>
        <w:t>–</w:t>
      </w:r>
      <w:r>
        <w:rPr>
          <w:rFonts w:hint="cs"/>
          <w:rtl/>
        </w:rPr>
        <w:t xml:space="preserve"> מחייב צמצום גם בכוח-אדם. מובן שכל מי שיצא לגמלאות לפני הזמן, חייב לקבל פנסיה מוקדמת, ואם מדובר במישהו יותר צעיר, פיצויי פיטורין וכל הדברים האלה. כל הד</w:t>
      </w:r>
      <w:r>
        <w:rPr>
          <w:rFonts w:hint="cs"/>
          <w:rtl/>
        </w:rPr>
        <w:t xml:space="preserve">ברים האלה עולים הרבה מאוד כסף, אבל אני אומר לך, שעם כל הצער על אי-תשלום שכר, אני לא רוצה ליצור נורמה שבה אנחנו, כממשלה, מחפשים את אלה שלא שילמו והולכים לעזור רק להם. עם כל הצער. לכן אני חושב שפתרון בעיית השכר יימצא במסגרת תוכניות הבראה. </w:t>
      </w:r>
    </w:p>
    <w:p w14:paraId="7A1E53EF" w14:textId="77777777" w:rsidR="00000000" w:rsidRDefault="00E23567">
      <w:pPr>
        <w:pStyle w:val="a0"/>
        <w:rPr>
          <w:rFonts w:hint="cs"/>
          <w:rtl/>
        </w:rPr>
      </w:pPr>
    </w:p>
    <w:p w14:paraId="7886EB23" w14:textId="77777777" w:rsidR="00000000" w:rsidRDefault="00E23567">
      <w:pPr>
        <w:pStyle w:val="a0"/>
        <w:rPr>
          <w:rFonts w:hint="cs"/>
          <w:rtl/>
        </w:rPr>
      </w:pPr>
      <w:r>
        <w:rPr>
          <w:rFonts w:hint="cs"/>
          <w:rtl/>
        </w:rPr>
        <w:t>אני אומר בצורה הכ</w:t>
      </w:r>
      <w:r>
        <w:rPr>
          <w:rFonts w:hint="cs"/>
          <w:rtl/>
        </w:rPr>
        <w:t>י נחרצת: בשנה שלפני בחירות החוק לא אפשר לשר הפנים למנות ועדות קרואות. אנחנו מתכוונים לעשות תוכניות הבראה, וקיבלנו ממשרד האוצר סכום של 1.5 מיליארד שקלים לשלוש שנים לתוכניות הבראה. בתוכניות ההבראה יש הרבה מאוד מרכיבים, ובין היתר, יש מין שיטה של מפת דרכים. זא</w:t>
      </w:r>
      <w:r>
        <w:rPr>
          <w:rFonts w:hint="cs"/>
          <w:rtl/>
        </w:rPr>
        <w:t>ת מין מפת דרכים שאנחנו צריכים לתת ואנחנו עוזרים, אבל אחרי זמן אנחנו בודקים את הרשות המקומית אם היא נתנה. אני אומר שבכל אותם מקרים שבהם נראה שיש ראשי רשויות שלא מצליחים להתמודד עם העניין, אם הם לא רוצים ואם הם לא יכולים, לא יהיה מנוס אלא למנות ועדות קרואות.</w:t>
      </w:r>
      <w:r>
        <w:rPr>
          <w:rFonts w:hint="cs"/>
          <w:rtl/>
        </w:rPr>
        <w:t xml:space="preserve"> </w:t>
      </w:r>
    </w:p>
    <w:p w14:paraId="6AF78C88" w14:textId="77777777" w:rsidR="00000000" w:rsidRDefault="00E23567">
      <w:pPr>
        <w:pStyle w:val="a0"/>
        <w:rPr>
          <w:rFonts w:hint="cs"/>
          <w:rtl/>
        </w:rPr>
      </w:pPr>
    </w:p>
    <w:p w14:paraId="35D7301F" w14:textId="77777777" w:rsidR="00000000" w:rsidRDefault="00E23567">
      <w:pPr>
        <w:pStyle w:val="a0"/>
        <w:rPr>
          <w:rFonts w:hint="cs"/>
          <w:rtl/>
        </w:rPr>
      </w:pPr>
      <w:r>
        <w:rPr>
          <w:rFonts w:hint="cs"/>
          <w:rtl/>
        </w:rPr>
        <w:t xml:space="preserve">אתה, חבר הכנסת פרץ, מציין, ובצדק, שהיו ועדות קרואות שנכשלו, וזה נכון, אבל זה לא אומר שהמודל נכשל. </w:t>
      </w:r>
    </w:p>
    <w:p w14:paraId="1B5DF2B3" w14:textId="77777777" w:rsidR="00000000" w:rsidRDefault="00E23567">
      <w:pPr>
        <w:pStyle w:val="a0"/>
        <w:rPr>
          <w:rFonts w:hint="cs"/>
          <w:rtl/>
        </w:rPr>
      </w:pPr>
    </w:p>
    <w:p w14:paraId="7E3483E8" w14:textId="77777777" w:rsidR="00000000" w:rsidRDefault="00E23567">
      <w:pPr>
        <w:pStyle w:val="af0"/>
        <w:rPr>
          <w:rtl/>
        </w:rPr>
      </w:pPr>
      <w:r>
        <w:rPr>
          <w:rFonts w:hint="eastAsia"/>
          <w:rtl/>
        </w:rPr>
        <w:t>ואסל</w:t>
      </w:r>
      <w:r>
        <w:rPr>
          <w:rtl/>
        </w:rPr>
        <w:t xml:space="preserve"> טאהא (בל"ד):</w:t>
      </w:r>
    </w:p>
    <w:p w14:paraId="3FB5550A" w14:textId="77777777" w:rsidR="00000000" w:rsidRDefault="00E23567">
      <w:pPr>
        <w:pStyle w:val="a0"/>
        <w:rPr>
          <w:rFonts w:hint="cs"/>
          <w:rtl/>
        </w:rPr>
      </w:pPr>
    </w:p>
    <w:p w14:paraId="2A8C40EB" w14:textId="77777777" w:rsidR="00000000" w:rsidRDefault="00E23567">
      <w:pPr>
        <w:pStyle w:val="a0"/>
        <w:rPr>
          <w:rFonts w:hint="cs"/>
          <w:rtl/>
        </w:rPr>
      </w:pPr>
      <w:r>
        <w:rPr>
          <w:rFonts w:hint="cs"/>
          <w:rtl/>
        </w:rPr>
        <w:t xml:space="preserve">כמעט כולן נכשלו. </w:t>
      </w:r>
    </w:p>
    <w:p w14:paraId="61A33A81" w14:textId="77777777" w:rsidR="00000000" w:rsidRDefault="00E23567">
      <w:pPr>
        <w:pStyle w:val="a0"/>
        <w:rPr>
          <w:rFonts w:hint="cs"/>
          <w:rtl/>
        </w:rPr>
      </w:pPr>
    </w:p>
    <w:p w14:paraId="4E085D79" w14:textId="77777777" w:rsidR="00000000" w:rsidRDefault="00E23567">
      <w:pPr>
        <w:pStyle w:val="-"/>
        <w:rPr>
          <w:rtl/>
        </w:rPr>
      </w:pPr>
      <w:bookmarkStart w:id="287" w:name="FS000000519T11_02_2004_16_59_54C"/>
      <w:bookmarkEnd w:id="287"/>
      <w:r>
        <w:rPr>
          <w:rtl/>
        </w:rPr>
        <w:t>שר הפנים אברהם פורז:</w:t>
      </w:r>
    </w:p>
    <w:p w14:paraId="31F6D967" w14:textId="77777777" w:rsidR="00000000" w:rsidRDefault="00E23567">
      <w:pPr>
        <w:pStyle w:val="a0"/>
        <w:rPr>
          <w:rtl/>
        </w:rPr>
      </w:pPr>
    </w:p>
    <w:p w14:paraId="65FF1437" w14:textId="77777777" w:rsidR="00000000" w:rsidRDefault="00E23567">
      <w:pPr>
        <w:pStyle w:val="a0"/>
        <w:rPr>
          <w:rFonts w:hint="cs"/>
          <w:rtl/>
        </w:rPr>
      </w:pPr>
      <w:r>
        <w:rPr>
          <w:rFonts w:hint="cs"/>
          <w:rtl/>
        </w:rPr>
        <w:t>אנחנו צריכים למנות ועדות קרואות של אנשים שמתאימים לנהל עיר ויודעים איך לעשות זאת. אני מבטיח ל</w:t>
      </w:r>
      <w:r>
        <w:rPr>
          <w:rFonts w:hint="cs"/>
          <w:rtl/>
        </w:rPr>
        <w:t>כם, שכאשר אני אמנה ועדות קרואות, הן יתפקדו טוב, כי אני אבחר אנשים לא מפני שיש לי איזה שיקול זר, אלא רק כאלה שאני אאמין באמת ובתמים שהם מסוגלים להבריא את העיר. הבראה היא תהליך קשה, הבראה היא לא תהליך קל, אבל אין טעם לפזר את מועצת העירייה, לשלוח את ראש העירי</w:t>
      </w:r>
      <w:r>
        <w:rPr>
          <w:rFonts w:hint="cs"/>
          <w:rtl/>
        </w:rPr>
        <w:t xml:space="preserve">יה הביתה ולהביא מישהו שהוא עוד פחות מוכשר ממנו. מובן שזה המוצא האחרון. </w:t>
      </w:r>
    </w:p>
    <w:p w14:paraId="05B76CFB" w14:textId="77777777" w:rsidR="00000000" w:rsidRDefault="00E23567">
      <w:pPr>
        <w:pStyle w:val="a0"/>
        <w:rPr>
          <w:rFonts w:hint="cs"/>
          <w:rtl/>
        </w:rPr>
      </w:pPr>
    </w:p>
    <w:p w14:paraId="68DC9B58" w14:textId="77777777" w:rsidR="00000000" w:rsidRDefault="00E23567">
      <w:pPr>
        <w:pStyle w:val="a0"/>
        <w:rPr>
          <w:rFonts w:hint="cs"/>
          <w:rtl/>
        </w:rPr>
      </w:pPr>
      <w:r>
        <w:rPr>
          <w:rFonts w:hint="cs"/>
          <w:rtl/>
        </w:rPr>
        <w:t>ראשי הרשויות נבחרו לחמש שנים, אף שלי יש סמכות לבצע איחודים נוספים בתום שלוש שנים, וצריך לעשות איחודים נוספים. הם נבחרו לתקופה ארוכה, ולא צריכה להיות עליהם אימת הבוחר. אין ברירה. במקומ</w:t>
      </w:r>
      <w:r>
        <w:rPr>
          <w:rFonts w:hint="cs"/>
          <w:rtl/>
        </w:rPr>
        <w:t xml:space="preserve">ות שבהם הרשות המקומית לא עומדת, היא חייבת ליישר קו. </w:t>
      </w:r>
    </w:p>
    <w:p w14:paraId="724067B7" w14:textId="77777777" w:rsidR="00000000" w:rsidRDefault="00E23567">
      <w:pPr>
        <w:pStyle w:val="a0"/>
        <w:rPr>
          <w:rFonts w:hint="cs"/>
          <w:rtl/>
        </w:rPr>
      </w:pPr>
    </w:p>
    <w:p w14:paraId="2BD7D523" w14:textId="77777777" w:rsidR="00000000" w:rsidRDefault="00E23567">
      <w:pPr>
        <w:pStyle w:val="a0"/>
        <w:rPr>
          <w:rFonts w:hint="cs"/>
          <w:rtl/>
        </w:rPr>
      </w:pPr>
      <w:r>
        <w:rPr>
          <w:rFonts w:hint="cs"/>
          <w:rtl/>
        </w:rPr>
        <w:t xml:space="preserve">הלוואי שהיה לשלטון המרכזי, לממשלה, יותר כסף למענקי איזון וגם לתשלומים אחרים. הלוואי שהיה יותר. אין. זה שבהתחלה אמרו שאין כלום ולאט-לאט הוסיפו, זאת התנהלות בעייתית, אני מסכים, אבל אני חושב שההצעה שהוצעה </w:t>
      </w:r>
      <w:r>
        <w:rPr>
          <w:rFonts w:hint="cs"/>
          <w:rtl/>
        </w:rPr>
        <w:t xml:space="preserve">היום לראשי השלטון המקומי, 1.5 מיליארד שקלים לתוכניות הבראה, ויש כבר השנה 700 מיליון שקל תוספת למענקי האיזון - תוספת על 1.6 מיליארד השקלים שכבר הוקצו קודם - זה סכום שאתו כבר אפשר להתחיל. זה סכום שאתו אפשר להשתדל לעבור בשלום את השנה הקרובה. </w:t>
      </w:r>
    </w:p>
    <w:p w14:paraId="12186AB9" w14:textId="77777777" w:rsidR="00000000" w:rsidRDefault="00E23567">
      <w:pPr>
        <w:pStyle w:val="a0"/>
        <w:rPr>
          <w:rFonts w:hint="cs"/>
          <w:rtl/>
        </w:rPr>
      </w:pPr>
    </w:p>
    <w:p w14:paraId="4DC2E7DD" w14:textId="77777777" w:rsidR="00000000" w:rsidRDefault="00E23567">
      <w:pPr>
        <w:pStyle w:val="a0"/>
        <w:rPr>
          <w:rFonts w:hint="cs"/>
          <w:rtl/>
        </w:rPr>
      </w:pPr>
      <w:r>
        <w:rPr>
          <w:rFonts w:hint="cs"/>
          <w:rtl/>
        </w:rPr>
        <w:t>אני מודע לכך שח</w:t>
      </w:r>
      <w:r>
        <w:rPr>
          <w:rFonts w:hint="cs"/>
          <w:rtl/>
        </w:rPr>
        <w:t xml:space="preserve">לק מהרשויות לא יעמדו בזה ונצטרך להיכנס אתן לתוכניות הבראה. לגבי חלק מהן לא תהיה ברירה ונצטרך למנות חשבים מלווים, ולחלק מהן לא תהיה ברירה ונמנה חברות גבייה. המוצא האחרון, והבעייתי מכולם, אבל גם אליו אנחנו נלך, הוא ועדות קרואות. אם לא תהיה ברירה, נעשה גם את </w:t>
      </w:r>
      <w:r>
        <w:rPr>
          <w:rFonts w:hint="cs"/>
          <w:rtl/>
        </w:rPr>
        <w:t xml:space="preserve">זה. </w:t>
      </w:r>
    </w:p>
    <w:p w14:paraId="4945ED04" w14:textId="77777777" w:rsidR="00000000" w:rsidRDefault="00E23567">
      <w:pPr>
        <w:pStyle w:val="a0"/>
        <w:rPr>
          <w:rFonts w:hint="cs"/>
          <w:rtl/>
        </w:rPr>
      </w:pPr>
    </w:p>
    <w:p w14:paraId="1AA2833A" w14:textId="77777777" w:rsidR="00000000" w:rsidRDefault="00E23567">
      <w:pPr>
        <w:pStyle w:val="af0"/>
        <w:rPr>
          <w:rtl/>
        </w:rPr>
      </w:pPr>
      <w:r>
        <w:rPr>
          <w:rFonts w:hint="eastAsia"/>
          <w:rtl/>
        </w:rPr>
        <w:t>ואסל</w:t>
      </w:r>
      <w:r>
        <w:rPr>
          <w:rtl/>
        </w:rPr>
        <w:t xml:space="preserve"> טאהא (בל"ד):</w:t>
      </w:r>
    </w:p>
    <w:p w14:paraId="67911A90" w14:textId="77777777" w:rsidR="00000000" w:rsidRDefault="00E23567">
      <w:pPr>
        <w:pStyle w:val="a0"/>
        <w:rPr>
          <w:rFonts w:hint="cs"/>
          <w:rtl/>
        </w:rPr>
      </w:pPr>
    </w:p>
    <w:p w14:paraId="44B505FE" w14:textId="77777777" w:rsidR="00000000" w:rsidRDefault="00E23567">
      <w:pPr>
        <w:pStyle w:val="a0"/>
        <w:rPr>
          <w:rFonts w:hint="cs"/>
          <w:rtl/>
        </w:rPr>
      </w:pPr>
      <w:r>
        <w:rPr>
          <w:rFonts w:hint="cs"/>
          <w:rtl/>
        </w:rPr>
        <w:t>אדוני השר, אתה צריך להביא בחשבון שיש בתי-משפט, ואם ראש רשות רוצה לפטר עובדים וללכת להבראה, עומד בפניו עוד מכשול וזה בית-המשפט. הוא מוציא צו מניעה - - -</w:t>
      </w:r>
    </w:p>
    <w:p w14:paraId="6FB3A887" w14:textId="77777777" w:rsidR="00000000" w:rsidRDefault="00E23567">
      <w:pPr>
        <w:pStyle w:val="a0"/>
        <w:rPr>
          <w:rFonts w:hint="cs"/>
          <w:rtl/>
        </w:rPr>
      </w:pPr>
    </w:p>
    <w:p w14:paraId="5A553947" w14:textId="77777777" w:rsidR="00000000" w:rsidRDefault="00E23567">
      <w:pPr>
        <w:pStyle w:val="-"/>
        <w:rPr>
          <w:rtl/>
        </w:rPr>
      </w:pPr>
      <w:bookmarkStart w:id="288" w:name="FS000000519T11_02_2004_17_07_51C"/>
      <w:bookmarkEnd w:id="288"/>
      <w:r>
        <w:rPr>
          <w:rtl/>
        </w:rPr>
        <w:t>שר הפנים אברהם פורז:</w:t>
      </w:r>
    </w:p>
    <w:p w14:paraId="12834AE9" w14:textId="77777777" w:rsidR="00000000" w:rsidRDefault="00E23567">
      <w:pPr>
        <w:pStyle w:val="a0"/>
        <w:rPr>
          <w:rtl/>
        </w:rPr>
      </w:pPr>
    </w:p>
    <w:p w14:paraId="51DD989F" w14:textId="77777777" w:rsidR="00000000" w:rsidRDefault="00E23567">
      <w:pPr>
        <w:pStyle w:val="a0"/>
        <w:rPr>
          <w:rFonts w:hint="cs"/>
          <w:rtl/>
        </w:rPr>
      </w:pPr>
      <w:r>
        <w:rPr>
          <w:rFonts w:hint="cs"/>
          <w:rtl/>
        </w:rPr>
        <w:t>אני מבין, ולמרות הכול, בסיפור הזה יש גם צד של רצון. עובד</w:t>
      </w:r>
      <w:r>
        <w:rPr>
          <w:rFonts w:hint="cs"/>
          <w:rtl/>
        </w:rPr>
        <w:t>ה שכאשר אנחנו מסתכלים היום על חלק גדול מהרשויות, אנחנו רואים שנעשו צעדי הבראה גדולים מאוד. היקפי התמיכה הממשלתית הלכו וקטנו במשך השנים, אחוז הגבייה העצמית הלך וגדל, וחלק מהרשויות המקומיות אכן נמצא במצב סביר מאוד עקב התנהלות מאוד טובה. הדברים האלה כבר נעשו.</w:t>
      </w:r>
      <w:r>
        <w:rPr>
          <w:rFonts w:hint="cs"/>
          <w:rtl/>
        </w:rPr>
        <w:t xml:space="preserve"> יש ראשי רשויות שבאים אלי ואומרים לי: קיבלתי לפני חמש שנים מצבה של כך וכך מאות וכבר הורדתי 200 עובדים, התייעלתי עד הסוף, אבל אין לי ממי לגבות יותר. מיציתי את פוטנציאל הגבייה. זה לא בדיוק כך במגזר הערבי, ואני אומר לכם שיש לכם בעיה רצינית מאוד עם גביית הארנו</w:t>
      </w:r>
      <w:r>
        <w:rPr>
          <w:rFonts w:hint="cs"/>
          <w:rtl/>
        </w:rPr>
        <w:t xml:space="preserve">נה. מאוד רצינית. אין ברירה, אנשים צריכים לשלם ארנונה. עובדה שחשמל כולם משלמים וטלפון כולם משלמים. ארנונה לא כולם משלמים. למה? במה זה שונה? כי אתה יודע שאם לא תשלם חשמל ינתקו לך את החשמל, ואם לא תשלם טלפון ינתקו לך את הטלפון, ואתה משלם. ארנונה </w:t>
      </w:r>
      <w:r>
        <w:rPr>
          <w:rtl/>
        </w:rPr>
        <w:t>–</w:t>
      </w:r>
      <w:r>
        <w:rPr>
          <w:rFonts w:hint="cs"/>
          <w:rtl/>
        </w:rPr>
        <w:t xml:space="preserve"> אתה יודע שז</w:t>
      </w:r>
      <w:r>
        <w:rPr>
          <w:rFonts w:hint="cs"/>
          <w:rtl/>
        </w:rPr>
        <w:t xml:space="preserve">ה נרשם באיזה מקום. בסדר, נרשם. </w:t>
      </w:r>
    </w:p>
    <w:p w14:paraId="3D34ECA5" w14:textId="77777777" w:rsidR="00000000" w:rsidRDefault="00E23567">
      <w:pPr>
        <w:pStyle w:val="a0"/>
        <w:rPr>
          <w:rFonts w:hint="cs"/>
          <w:rtl/>
        </w:rPr>
      </w:pPr>
    </w:p>
    <w:p w14:paraId="32674A76" w14:textId="77777777" w:rsidR="00000000" w:rsidRDefault="00E23567">
      <w:pPr>
        <w:pStyle w:val="af0"/>
        <w:rPr>
          <w:rtl/>
        </w:rPr>
      </w:pPr>
      <w:r>
        <w:rPr>
          <w:rFonts w:hint="eastAsia"/>
          <w:rtl/>
        </w:rPr>
        <w:t>ואסל</w:t>
      </w:r>
      <w:r>
        <w:rPr>
          <w:rtl/>
        </w:rPr>
        <w:t xml:space="preserve"> טאהא (בל"ד):</w:t>
      </w:r>
    </w:p>
    <w:p w14:paraId="3FA06683" w14:textId="77777777" w:rsidR="00000000" w:rsidRDefault="00E23567">
      <w:pPr>
        <w:pStyle w:val="a0"/>
        <w:rPr>
          <w:rFonts w:hint="cs"/>
          <w:rtl/>
        </w:rPr>
      </w:pPr>
    </w:p>
    <w:p w14:paraId="07897AAC" w14:textId="77777777" w:rsidR="00000000" w:rsidRDefault="00E23567">
      <w:pPr>
        <w:pStyle w:val="a0"/>
        <w:rPr>
          <w:rFonts w:hint="cs"/>
          <w:rtl/>
        </w:rPr>
      </w:pPr>
      <w:r>
        <w:rPr>
          <w:rFonts w:hint="cs"/>
          <w:rtl/>
        </w:rPr>
        <w:t xml:space="preserve">יש תקנות של משרד הפנים שזה לפי מפתח. </w:t>
      </w:r>
    </w:p>
    <w:p w14:paraId="4033CC1C" w14:textId="77777777" w:rsidR="00000000" w:rsidRDefault="00E23567">
      <w:pPr>
        <w:pStyle w:val="a0"/>
        <w:rPr>
          <w:rFonts w:hint="cs"/>
          <w:rtl/>
        </w:rPr>
      </w:pPr>
    </w:p>
    <w:p w14:paraId="1E2A2DC8" w14:textId="77777777" w:rsidR="00000000" w:rsidRDefault="00E23567">
      <w:pPr>
        <w:pStyle w:val="-"/>
        <w:rPr>
          <w:rtl/>
        </w:rPr>
      </w:pPr>
      <w:bookmarkStart w:id="289" w:name="FS000000519T11_02_2004_17_11_31C"/>
      <w:bookmarkEnd w:id="289"/>
      <w:r>
        <w:rPr>
          <w:rtl/>
        </w:rPr>
        <w:t>שר הפנים אברהם פורז:</w:t>
      </w:r>
    </w:p>
    <w:p w14:paraId="532B22CE" w14:textId="77777777" w:rsidR="00000000" w:rsidRDefault="00E23567">
      <w:pPr>
        <w:pStyle w:val="a0"/>
        <w:rPr>
          <w:rtl/>
        </w:rPr>
      </w:pPr>
    </w:p>
    <w:p w14:paraId="38E307D0" w14:textId="77777777" w:rsidR="00000000" w:rsidRDefault="00E23567">
      <w:pPr>
        <w:pStyle w:val="a0"/>
        <w:rPr>
          <w:rFonts w:hint="cs"/>
          <w:rtl/>
        </w:rPr>
      </w:pPr>
      <w:r>
        <w:rPr>
          <w:rFonts w:hint="cs"/>
          <w:rtl/>
        </w:rPr>
        <w:t xml:space="preserve">אנחנו מדברים על גבייה מהפוטנציאל. </w:t>
      </w:r>
    </w:p>
    <w:p w14:paraId="78AF7B45" w14:textId="77777777" w:rsidR="00000000" w:rsidRDefault="00E23567">
      <w:pPr>
        <w:pStyle w:val="a0"/>
        <w:rPr>
          <w:rFonts w:hint="cs"/>
          <w:rtl/>
        </w:rPr>
      </w:pPr>
    </w:p>
    <w:p w14:paraId="7F18F58E" w14:textId="77777777" w:rsidR="00000000" w:rsidRDefault="00E23567">
      <w:pPr>
        <w:pStyle w:val="af0"/>
        <w:rPr>
          <w:rtl/>
        </w:rPr>
      </w:pPr>
      <w:r>
        <w:rPr>
          <w:rFonts w:hint="eastAsia"/>
          <w:rtl/>
        </w:rPr>
        <w:t>ואסל</w:t>
      </w:r>
      <w:r>
        <w:rPr>
          <w:rtl/>
        </w:rPr>
        <w:t xml:space="preserve"> טאהא (בל"ד):</w:t>
      </w:r>
    </w:p>
    <w:p w14:paraId="7B915393" w14:textId="77777777" w:rsidR="00000000" w:rsidRDefault="00E23567">
      <w:pPr>
        <w:pStyle w:val="a0"/>
        <w:rPr>
          <w:rFonts w:hint="cs"/>
          <w:rtl/>
        </w:rPr>
      </w:pPr>
    </w:p>
    <w:p w14:paraId="11402C83" w14:textId="77777777" w:rsidR="00000000" w:rsidRDefault="00E23567">
      <w:pPr>
        <w:pStyle w:val="a0"/>
        <w:rPr>
          <w:rFonts w:hint="cs"/>
          <w:rtl/>
        </w:rPr>
      </w:pPr>
      <w:r>
        <w:rPr>
          <w:rFonts w:hint="cs"/>
          <w:rtl/>
        </w:rPr>
        <w:t>המצב הסוציו-אקונומי אצלנו - - -</w:t>
      </w:r>
    </w:p>
    <w:p w14:paraId="65F845AD" w14:textId="77777777" w:rsidR="00000000" w:rsidRDefault="00E23567">
      <w:pPr>
        <w:pStyle w:val="a0"/>
        <w:rPr>
          <w:rFonts w:hint="cs"/>
          <w:rtl/>
        </w:rPr>
      </w:pPr>
    </w:p>
    <w:p w14:paraId="0095DE82" w14:textId="77777777" w:rsidR="00000000" w:rsidRDefault="00E23567">
      <w:pPr>
        <w:pStyle w:val="-"/>
        <w:rPr>
          <w:rtl/>
        </w:rPr>
      </w:pPr>
      <w:bookmarkStart w:id="290" w:name="FS000000519T11_02_2004_17_11_51C"/>
      <w:bookmarkEnd w:id="290"/>
      <w:r>
        <w:rPr>
          <w:rtl/>
        </w:rPr>
        <w:t>שר הפנים אברהם פורז:</w:t>
      </w:r>
    </w:p>
    <w:p w14:paraId="1085E0D8" w14:textId="77777777" w:rsidR="00000000" w:rsidRDefault="00E23567">
      <w:pPr>
        <w:pStyle w:val="a0"/>
        <w:rPr>
          <w:rtl/>
        </w:rPr>
      </w:pPr>
    </w:p>
    <w:p w14:paraId="7B0F7A1C" w14:textId="77777777" w:rsidR="00000000" w:rsidRDefault="00E23567">
      <w:pPr>
        <w:pStyle w:val="a0"/>
        <w:rPr>
          <w:rFonts w:hint="cs"/>
          <w:rtl/>
        </w:rPr>
      </w:pPr>
      <w:r>
        <w:rPr>
          <w:rFonts w:hint="cs"/>
          <w:rtl/>
        </w:rPr>
        <w:t>זה לא משנה. אני יכול להראות לך מצ</w:t>
      </w:r>
      <w:r>
        <w:rPr>
          <w:rFonts w:hint="cs"/>
          <w:rtl/>
        </w:rPr>
        <w:t xml:space="preserve">ב סוציו-אקונומי זהה. לצערי הרב, יש מקומות שבהם גובים באופן סביר ויש מקומות שבהם גובים באופן לא סביר באותו מצב סוציו-אקונומי, וזה גם נוגע לשיטת הניהול. </w:t>
      </w:r>
    </w:p>
    <w:p w14:paraId="1BCC7FFE" w14:textId="77777777" w:rsidR="00000000" w:rsidRDefault="00E23567">
      <w:pPr>
        <w:pStyle w:val="a0"/>
        <w:rPr>
          <w:rFonts w:hint="cs"/>
          <w:rtl/>
        </w:rPr>
      </w:pPr>
    </w:p>
    <w:p w14:paraId="0F57003A" w14:textId="77777777" w:rsidR="00000000" w:rsidRDefault="00E23567">
      <w:pPr>
        <w:pStyle w:val="a0"/>
        <w:rPr>
          <w:rFonts w:hint="cs"/>
          <w:rtl/>
        </w:rPr>
      </w:pPr>
      <w:r>
        <w:rPr>
          <w:rFonts w:hint="cs"/>
          <w:rtl/>
        </w:rPr>
        <w:t>לכן, חבר הכנסת פרץ, אני שותף לצערם של אותם עובדים שלא מקבלים משכורת ואני חושב שזאת חרפה. המדינה צריכה ל</w:t>
      </w:r>
      <w:r>
        <w:rPr>
          <w:rFonts w:hint="cs"/>
          <w:rtl/>
        </w:rPr>
        <w:t xml:space="preserve">דאוג שתשולם להם המשכורת; אבל אני מתנגד לפתרון הנקודתי, שנחפש אותם ראשי רשויות שלא שילמו ודווקא להם נעזור, כי זה ייתן פרס לחוטאים. </w:t>
      </w:r>
    </w:p>
    <w:p w14:paraId="17B07974" w14:textId="77777777" w:rsidR="00000000" w:rsidRDefault="00E23567">
      <w:pPr>
        <w:pStyle w:val="a0"/>
        <w:rPr>
          <w:rFonts w:hint="cs"/>
          <w:rtl/>
        </w:rPr>
      </w:pPr>
    </w:p>
    <w:p w14:paraId="68301C72" w14:textId="77777777" w:rsidR="00000000" w:rsidRDefault="00E23567">
      <w:pPr>
        <w:pStyle w:val="a0"/>
        <w:rPr>
          <w:rFonts w:hint="cs"/>
          <w:rtl/>
        </w:rPr>
      </w:pPr>
      <w:r>
        <w:rPr>
          <w:rFonts w:hint="cs"/>
          <w:rtl/>
        </w:rPr>
        <w:t xml:space="preserve">כל נושא הרשויות המקומיות נדון בוועדת הפנים, ולכן אני מציע להעביר את הנושא לוועדת הפנים. </w:t>
      </w:r>
    </w:p>
    <w:p w14:paraId="18C0424B" w14:textId="77777777" w:rsidR="00000000" w:rsidRDefault="00E23567">
      <w:pPr>
        <w:pStyle w:val="a0"/>
        <w:rPr>
          <w:rFonts w:hint="cs"/>
          <w:rtl/>
        </w:rPr>
      </w:pPr>
    </w:p>
    <w:p w14:paraId="22BBFAE9" w14:textId="77777777" w:rsidR="00000000" w:rsidRDefault="00E23567">
      <w:pPr>
        <w:pStyle w:val="af1"/>
        <w:rPr>
          <w:rtl/>
        </w:rPr>
      </w:pPr>
      <w:r>
        <w:rPr>
          <w:rtl/>
        </w:rPr>
        <w:t>היו"ר מיכאל נודלמן:</w:t>
      </w:r>
    </w:p>
    <w:p w14:paraId="209570F2" w14:textId="77777777" w:rsidR="00000000" w:rsidRDefault="00E23567">
      <w:pPr>
        <w:pStyle w:val="a0"/>
        <w:rPr>
          <w:rtl/>
        </w:rPr>
      </w:pPr>
    </w:p>
    <w:p w14:paraId="201AC583" w14:textId="77777777" w:rsidR="00000000" w:rsidRDefault="00E23567">
      <w:pPr>
        <w:pStyle w:val="a0"/>
        <w:rPr>
          <w:rFonts w:hint="cs"/>
          <w:rtl/>
        </w:rPr>
      </w:pPr>
      <w:r>
        <w:rPr>
          <w:rFonts w:hint="cs"/>
          <w:rtl/>
        </w:rPr>
        <w:t>הנושא נדון גם</w:t>
      </w:r>
      <w:r>
        <w:rPr>
          <w:rFonts w:hint="cs"/>
          <w:rtl/>
        </w:rPr>
        <w:t xml:space="preserve"> במליאה. </w:t>
      </w:r>
    </w:p>
    <w:p w14:paraId="3E180503" w14:textId="77777777" w:rsidR="00000000" w:rsidRDefault="00E23567">
      <w:pPr>
        <w:pStyle w:val="a0"/>
        <w:rPr>
          <w:rFonts w:hint="cs"/>
          <w:rtl/>
        </w:rPr>
      </w:pPr>
    </w:p>
    <w:p w14:paraId="3A851670" w14:textId="77777777" w:rsidR="00000000" w:rsidRDefault="00E23567">
      <w:pPr>
        <w:pStyle w:val="-"/>
        <w:rPr>
          <w:rtl/>
        </w:rPr>
      </w:pPr>
      <w:bookmarkStart w:id="291" w:name="FS000000519T11_02_2004_17_14_09C"/>
      <w:bookmarkEnd w:id="291"/>
      <w:r>
        <w:rPr>
          <w:rtl/>
        </w:rPr>
        <w:t>שר הפנים אברהם פורז:</w:t>
      </w:r>
    </w:p>
    <w:p w14:paraId="1EBA9211" w14:textId="77777777" w:rsidR="00000000" w:rsidRDefault="00E23567">
      <w:pPr>
        <w:pStyle w:val="a0"/>
        <w:rPr>
          <w:rtl/>
        </w:rPr>
      </w:pPr>
    </w:p>
    <w:p w14:paraId="768265AC" w14:textId="77777777" w:rsidR="00000000" w:rsidRDefault="00E23567">
      <w:pPr>
        <w:pStyle w:val="a0"/>
        <w:rPr>
          <w:rFonts w:hint="cs"/>
          <w:rtl/>
        </w:rPr>
      </w:pPr>
      <w:r>
        <w:rPr>
          <w:rFonts w:hint="cs"/>
          <w:rtl/>
        </w:rPr>
        <w:t xml:space="preserve">כבר החליטו על ועדה והחליטו על מליאה. אני מציע שגם הצעתו של חבר הכנסת פרץ תידון בוועדת הפנים. תודה רבה. </w:t>
      </w:r>
    </w:p>
    <w:p w14:paraId="03836CFA" w14:textId="77777777" w:rsidR="00000000" w:rsidRDefault="00E23567">
      <w:pPr>
        <w:pStyle w:val="a0"/>
        <w:rPr>
          <w:rFonts w:hint="cs"/>
          <w:rtl/>
        </w:rPr>
      </w:pPr>
    </w:p>
    <w:p w14:paraId="63F85F1A" w14:textId="77777777" w:rsidR="00000000" w:rsidRDefault="00E23567">
      <w:pPr>
        <w:pStyle w:val="af1"/>
        <w:rPr>
          <w:rtl/>
        </w:rPr>
      </w:pPr>
      <w:r>
        <w:rPr>
          <w:rtl/>
        </w:rPr>
        <w:t>היו"ר מיכאל נודלמן:</w:t>
      </w:r>
    </w:p>
    <w:p w14:paraId="4A654FB2" w14:textId="77777777" w:rsidR="00000000" w:rsidRDefault="00E23567">
      <w:pPr>
        <w:pStyle w:val="a0"/>
        <w:rPr>
          <w:rtl/>
        </w:rPr>
      </w:pPr>
    </w:p>
    <w:p w14:paraId="2BAF450B" w14:textId="77777777" w:rsidR="00000000" w:rsidRDefault="00E23567">
      <w:pPr>
        <w:pStyle w:val="a0"/>
        <w:rPr>
          <w:rFonts w:hint="cs"/>
          <w:rtl/>
        </w:rPr>
      </w:pPr>
      <w:r>
        <w:rPr>
          <w:rFonts w:hint="cs"/>
          <w:rtl/>
        </w:rPr>
        <w:t>אתה מסכים?</w:t>
      </w:r>
    </w:p>
    <w:p w14:paraId="7DF8879E" w14:textId="77777777" w:rsidR="00000000" w:rsidRDefault="00E23567">
      <w:pPr>
        <w:pStyle w:val="a0"/>
        <w:rPr>
          <w:rFonts w:hint="cs"/>
          <w:rtl/>
        </w:rPr>
      </w:pPr>
    </w:p>
    <w:p w14:paraId="4277A352" w14:textId="77777777" w:rsidR="00000000" w:rsidRDefault="00E23567">
      <w:pPr>
        <w:pStyle w:val="af0"/>
        <w:rPr>
          <w:rtl/>
        </w:rPr>
      </w:pPr>
      <w:r>
        <w:rPr>
          <w:rFonts w:hint="eastAsia"/>
          <w:rtl/>
        </w:rPr>
        <w:t>עמיר</w:t>
      </w:r>
      <w:r>
        <w:rPr>
          <w:rtl/>
        </w:rPr>
        <w:t xml:space="preserve"> פרץ (עם אחד):</w:t>
      </w:r>
    </w:p>
    <w:p w14:paraId="02C1626D" w14:textId="77777777" w:rsidR="00000000" w:rsidRDefault="00E23567">
      <w:pPr>
        <w:pStyle w:val="a0"/>
        <w:rPr>
          <w:rFonts w:hint="cs"/>
          <w:rtl/>
        </w:rPr>
      </w:pPr>
    </w:p>
    <w:p w14:paraId="4FE996B6" w14:textId="77777777" w:rsidR="00000000" w:rsidRDefault="00E23567">
      <w:pPr>
        <w:pStyle w:val="a0"/>
        <w:rPr>
          <w:rFonts w:hint="cs"/>
          <w:rtl/>
        </w:rPr>
      </w:pPr>
      <w:r>
        <w:rPr>
          <w:rFonts w:hint="cs"/>
          <w:rtl/>
        </w:rPr>
        <w:t xml:space="preserve">אני אעלה. </w:t>
      </w:r>
    </w:p>
    <w:p w14:paraId="4F4796EA" w14:textId="77777777" w:rsidR="00000000" w:rsidRDefault="00E23567">
      <w:pPr>
        <w:pStyle w:val="a0"/>
        <w:rPr>
          <w:rFonts w:hint="cs"/>
          <w:rtl/>
        </w:rPr>
      </w:pPr>
    </w:p>
    <w:p w14:paraId="087574D7" w14:textId="77777777" w:rsidR="00000000" w:rsidRDefault="00E23567">
      <w:pPr>
        <w:pStyle w:val="af1"/>
        <w:rPr>
          <w:rtl/>
        </w:rPr>
      </w:pPr>
      <w:r>
        <w:rPr>
          <w:rtl/>
        </w:rPr>
        <w:t>היו"ר מיכאל נודלמן:</w:t>
      </w:r>
    </w:p>
    <w:p w14:paraId="1D1009D0" w14:textId="77777777" w:rsidR="00000000" w:rsidRDefault="00E23567">
      <w:pPr>
        <w:pStyle w:val="a0"/>
        <w:rPr>
          <w:rtl/>
        </w:rPr>
      </w:pPr>
    </w:p>
    <w:p w14:paraId="0B5542C3" w14:textId="77777777" w:rsidR="00000000" w:rsidRDefault="00E23567">
      <w:pPr>
        <w:pStyle w:val="a0"/>
        <w:rPr>
          <w:rFonts w:hint="cs"/>
          <w:rtl/>
        </w:rPr>
      </w:pPr>
      <w:r>
        <w:rPr>
          <w:rFonts w:hint="cs"/>
          <w:rtl/>
        </w:rPr>
        <w:t>לא, לא, לא. זה לא חוק. חבר הכנסת</w:t>
      </w:r>
      <w:r>
        <w:rPr>
          <w:rFonts w:hint="cs"/>
          <w:rtl/>
        </w:rPr>
        <w:t xml:space="preserve"> פרץ, זה לא חוק. אתה צריך או להסכים או לא. </w:t>
      </w:r>
    </w:p>
    <w:p w14:paraId="60EEF048" w14:textId="77777777" w:rsidR="00000000" w:rsidRDefault="00E23567">
      <w:pPr>
        <w:pStyle w:val="a0"/>
        <w:rPr>
          <w:rFonts w:hint="cs"/>
          <w:rtl/>
        </w:rPr>
      </w:pPr>
    </w:p>
    <w:p w14:paraId="4984D1E6" w14:textId="77777777" w:rsidR="00000000" w:rsidRDefault="00E23567">
      <w:pPr>
        <w:pStyle w:val="a"/>
        <w:rPr>
          <w:rtl/>
        </w:rPr>
      </w:pPr>
      <w:bookmarkStart w:id="292" w:name="_Toc67150169"/>
      <w:r>
        <w:rPr>
          <w:rFonts w:hint="eastAsia"/>
          <w:rtl/>
        </w:rPr>
        <w:t>עמיר</w:t>
      </w:r>
      <w:r>
        <w:rPr>
          <w:rtl/>
        </w:rPr>
        <w:t xml:space="preserve"> פרץ (עם אחד):</w:t>
      </w:r>
      <w:bookmarkEnd w:id="292"/>
    </w:p>
    <w:p w14:paraId="077532EF" w14:textId="77777777" w:rsidR="00000000" w:rsidRDefault="00E23567">
      <w:pPr>
        <w:pStyle w:val="a0"/>
        <w:rPr>
          <w:rFonts w:hint="cs"/>
          <w:rtl/>
        </w:rPr>
      </w:pPr>
    </w:p>
    <w:p w14:paraId="362FAE27" w14:textId="77777777" w:rsidR="00000000" w:rsidRDefault="00E23567">
      <w:pPr>
        <w:pStyle w:val="a0"/>
        <w:rPr>
          <w:rFonts w:hint="cs"/>
          <w:rtl/>
        </w:rPr>
      </w:pPr>
      <w:r>
        <w:rPr>
          <w:rFonts w:hint="cs"/>
          <w:rtl/>
        </w:rPr>
        <w:t xml:space="preserve">אני מסכים לוועדת הפנים. אני מסכים להצעת השר. אני רק רוצה לומר, שהצעתו של השר יוצרת בעיה מאוד קשה. הוא בעצם אומר: קודם הבראה, אחר כך תשלומים; ואנחנו אומרים: קודם תשלומים ואחר כך הבראה. </w:t>
      </w:r>
    </w:p>
    <w:p w14:paraId="5E38D1E7" w14:textId="77777777" w:rsidR="00000000" w:rsidRDefault="00E23567">
      <w:pPr>
        <w:pStyle w:val="a0"/>
        <w:rPr>
          <w:rFonts w:hint="cs"/>
          <w:rtl/>
        </w:rPr>
      </w:pPr>
    </w:p>
    <w:p w14:paraId="44D96C8D" w14:textId="77777777" w:rsidR="00000000" w:rsidRDefault="00E23567">
      <w:pPr>
        <w:pStyle w:val="af0"/>
        <w:rPr>
          <w:rtl/>
        </w:rPr>
      </w:pPr>
      <w:r>
        <w:rPr>
          <w:rFonts w:hint="eastAsia"/>
          <w:rtl/>
        </w:rPr>
        <w:t>שר</w:t>
      </w:r>
      <w:r>
        <w:rPr>
          <w:rtl/>
        </w:rPr>
        <w:t xml:space="preserve"> הפ</w:t>
      </w:r>
      <w:r>
        <w:rPr>
          <w:rtl/>
        </w:rPr>
        <w:t>נים אברהם פורז:</w:t>
      </w:r>
    </w:p>
    <w:p w14:paraId="64262AB2" w14:textId="77777777" w:rsidR="00000000" w:rsidRDefault="00E23567">
      <w:pPr>
        <w:pStyle w:val="a0"/>
        <w:rPr>
          <w:rFonts w:hint="cs"/>
          <w:rtl/>
        </w:rPr>
      </w:pPr>
    </w:p>
    <w:p w14:paraId="2740E7D3" w14:textId="77777777" w:rsidR="00000000" w:rsidRDefault="00E23567">
      <w:pPr>
        <w:pStyle w:val="a0"/>
        <w:rPr>
          <w:rFonts w:hint="cs"/>
          <w:rtl/>
        </w:rPr>
      </w:pPr>
      <w:r>
        <w:rPr>
          <w:rFonts w:hint="cs"/>
          <w:rtl/>
        </w:rPr>
        <w:t xml:space="preserve">זה תוך כדי. </w:t>
      </w:r>
    </w:p>
    <w:p w14:paraId="000A587B" w14:textId="77777777" w:rsidR="00000000" w:rsidRDefault="00E23567">
      <w:pPr>
        <w:pStyle w:val="a0"/>
        <w:rPr>
          <w:rFonts w:hint="cs"/>
          <w:rtl/>
        </w:rPr>
      </w:pPr>
    </w:p>
    <w:p w14:paraId="27F11D75" w14:textId="77777777" w:rsidR="00000000" w:rsidRDefault="00E23567">
      <w:pPr>
        <w:pStyle w:val="-"/>
        <w:rPr>
          <w:rtl/>
        </w:rPr>
      </w:pPr>
      <w:r>
        <w:rPr>
          <w:rFonts w:hint="eastAsia"/>
          <w:rtl/>
        </w:rPr>
        <w:t>עמיר</w:t>
      </w:r>
      <w:r>
        <w:rPr>
          <w:rtl/>
        </w:rPr>
        <w:t xml:space="preserve"> פרץ (עם אחד):</w:t>
      </w:r>
    </w:p>
    <w:p w14:paraId="6803E2E0" w14:textId="77777777" w:rsidR="00000000" w:rsidRDefault="00E23567">
      <w:pPr>
        <w:pStyle w:val="a0"/>
        <w:rPr>
          <w:rFonts w:hint="cs"/>
          <w:rtl/>
        </w:rPr>
      </w:pPr>
    </w:p>
    <w:p w14:paraId="78239CE3" w14:textId="77777777" w:rsidR="00000000" w:rsidRDefault="00E23567">
      <w:pPr>
        <w:pStyle w:val="a0"/>
        <w:rPr>
          <w:rFonts w:hint="cs"/>
          <w:rtl/>
        </w:rPr>
      </w:pPr>
      <w:r>
        <w:rPr>
          <w:rFonts w:hint="cs"/>
          <w:rtl/>
        </w:rPr>
        <w:t>מדוע אנחנו צודקים? אדוני שר הפנים, במקרה הזה גם אתה אומר שהבעיה היא בין המנהלים. אתה המנהל הממשלתי וראש הרשות הוא המנהל המקומי. אדוני, תסתדרו ביניכם. אתם תיתנו לנו את המשכורת לעובדים כדי שאנשים יוכלו להתקי</w:t>
      </w:r>
      <w:r>
        <w:rPr>
          <w:rFonts w:hint="cs"/>
          <w:rtl/>
        </w:rPr>
        <w:t>ים בכבוד. אתה יודע שכל עירייה שהיתה במשבר ובאה למשא-ומתן לתוכנית הבראה - עשינו הרבה תוכניות הבראה. לא בטוח שיש לך מספיק עובדים לתת שירותים למועצה במצוקה. היום תפטר בירוחם כשאתה צריך יותר עובדים סוציאליים לטפל באנשים? דווקא במקומות האלה אתה צריך יותר אנשים.</w:t>
      </w:r>
      <w:r>
        <w:rPr>
          <w:rFonts w:hint="cs"/>
          <w:rtl/>
        </w:rPr>
        <w:t xml:space="preserve"> </w:t>
      </w:r>
    </w:p>
    <w:p w14:paraId="0946B7CA" w14:textId="77777777" w:rsidR="00000000" w:rsidRDefault="00E23567">
      <w:pPr>
        <w:pStyle w:val="af1"/>
        <w:rPr>
          <w:rtl/>
        </w:rPr>
      </w:pPr>
    </w:p>
    <w:p w14:paraId="790575A7" w14:textId="77777777" w:rsidR="00000000" w:rsidRDefault="00E23567">
      <w:pPr>
        <w:pStyle w:val="af1"/>
        <w:rPr>
          <w:rtl/>
        </w:rPr>
      </w:pPr>
      <w:r>
        <w:rPr>
          <w:rtl/>
        </w:rPr>
        <w:t>היו"ר מיכאל נודלמן:</w:t>
      </w:r>
    </w:p>
    <w:p w14:paraId="617F8D7D" w14:textId="77777777" w:rsidR="00000000" w:rsidRDefault="00E23567">
      <w:pPr>
        <w:pStyle w:val="a0"/>
        <w:rPr>
          <w:rtl/>
        </w:rPr>
      </w:pPr>
    </w:p>
    <w:p w14:paraId="7563DE22" w14:textId="77777777" w:rsidR="00000000" w:rsidRDefault="00E23567">
      <w:pPr>
        <w:pStyle w:val="a0"/>
        <w:rPr>
          <w:rFonts w:hint="cs"/>
          <w:rtl/>
        </w:rPr>
      </w:pPr>
      <w:r>
        <w:rPr>
          <w:rFonts w:hint="cs"/>
          <w:rtl/>
        </w:rPr>
        <w:t>חברי הכנסת, יש הסכמה בין השר לבין היוזם, חבר הכנסת פרץ, שהנושא יועבר לוועדת הפנים. אני עובר להצבעה.</w:t>
      </w:r>
    </w:p>
    <w:p w14:paraId="134DA382" w14:textId="77777777" w:rsidR="00000000" w:rsidRDefault="00E23567">
      <w:pPr>
        <w:pStyle w:val="a0"/>
        <w:ind w:firstLine="0"/>
        <w:rPr>
          <w:rFonts w:hint="cs"/>
          <w:rtl/>
        </w:rPr>
      </w:pPr>
    </w:p>
    <w:p w14:paraId="24866E19" w14:textId="77777777" w:rsidR="00000000" w:rsidRDefault="00E23567">
      <w:pPr>
        <w:pStyle w:val="af0"/>
        <w:rPr>
          <w:rtl/>
        </w:rPr>
      </w:pPr>
      <w:r>
        <w:rPr>
          <w:rFonts w:hint="eastAsia"/>
          <w:rtl/>
        </w:rPr>
        <w:t>מוחמד</w:t>
      </w:r>
      <w:r>
        <w:rPr>
          <w:rtl/>
        </w:rPr>
        <w:t xml:space="preserve"> ברכה (חד"ש-תע"ל):</w:t>
      </w:r>
    </w:p>
    <w:p w14:paraId="543A6D94" w14:textId="77777777" w:rsidR="00000000" w:rsidRDefault="00E23567">
      <w:pPr>
        <w:pStyle w:val="a0"/>
        <w:rPr>
          <w:rFonts w:hint="cs"/>
          <w:rtl/>
        </w:rPr>
      </w:pPr>
    </w:p>
    <w:p w14:paraId="608A9EF4" w14:textId="77777777" w:rsidR="00000000" w:rsidRDefault="00E23567">
      <w:pPr>
        <w:pStyle w:val="a0"/>
        <w:rPr>
          <w:rFonts w:hint="cs"/>
          <w:rtl/>
        </w:rPr>
      </w:pPr>
      <w:r>
        <w:rPr>
          <w:rFonts w:hint="cs"/>
          <w:rtl/>
        </w:rPr>
        <w:t>יש הסרה.</w:t>
      </w:r>
    </w:p>
    <w:p w14:paraId="4100EED3" w14:textId="77777777" w:rsidR="00000000" w:rsidRDefault="00E23567">
      <w:pPr>
        <w:pStyle w:val="a0"/>
        <w:ind w:firstLine="0"/>
        <w:rPr>
          <w:rFonts w:hint="cs"/>
          <w:rtl/>
        </w:rPr>
      </w:pPr>
    </w:p>
    <w:p w14:paraId="5BD6FBFA" w14:textId="77777777" w:rsidR="00000000" w:rsidRDefault="00E23567">
      <w:pPr>
        <w:pStyle w:val="af0"/>
        <w:rPr>
          <w:rtl/>
        </w:rPr>
      </w:pPr>
      <w:r>
        <w:rPr>
          <w:rFonts w:hint="eastAsia"/>
          <w:rtl/>
        </w:rPr>
        <w:t>איוב</w:t>
      </w:r>
      <w:r>
        <w:rPr>
          <w:rtl/>
        </w:rPr>
        <w:t xml:space="preserve"> קרא (הליכוד):</w:t>
      </w:r>
    </w:p>
    <w:p w14:paraId="618D922A" w14:textId="77777777" w:rsidR="00000000" w:rsidRDefault="00E23567">
      <w:pPr>
        <w:pStyle w:val="a0"/>
        <w:rPr>
          <w:rFonts w:hint="cs"/>
          <w:rtl/>
        </w:rPr>
      </w:pPr>
    </w:p>
    <w:p w14:paraId="0F2D4820" w14:textId="77777777" w:rsidR="00000000" w:rsidRDefault="00E23567">
      <w:pPr>
        <w:pStyle w:val="a0"/>
        <w:rPr>
          <w:rFonts w:hint="cs"/>
          <w:rtl/>
        </w:rPr>
      </w:pPr>
      <w:r>
        <w:rPr>
          <w:rFonts w:hint="cs"/>
          <w:rtl/>
        </w:rPr>
        <w:t>יש הצעה אחרת.</w:t>
      </w:r>
    </w:p>
    <w:p w14:paraId="5734B88F" w14:textId="77777777" w:rsidR="00000000" w:rsidRDefault="00E23567">
      <w:pPr>
        <w:pStyle w:val="a0"/>
        <w:ind w:firstLine="0"/>
        <w:rPr>
          <w:rFonts w:hint="cs"/>
          <w:rtl/>
        </w:rPr>
      </w:pPr>
    </w:p>
    <w:p w14:paraId="1C9923FD" w14:textId="77777777" w:rsidR="00000000" w:rsidRDefault="00E23567">
      <w:pPr>
        <w:pStyle w:val="af1"/>
        <w:rPr>
          <w:rtl/>
        </w:rPr>
      </w:pPr>
      <w:r>
        <w:rPr>
          <w:rtl/>
        </w:rPr>
        <w:t>היו"ר מיכאל נודלמן:</w:t>
      </w:r>
    </w:p>
    <w:p w14:paraId="3A0652D0" w14:textId="77777777" w:rsidR="00000000" w:rsidRDefault="00E23567">
      <w:pPr>
        <w:pStyle w:val="a0"/>
        <w:rPr>
          <w:rtl/>
        </w:rPr>
      </w:pPr>
    </w:p>
    <w:p w14:paraId="1FA3CE5B" w14:textId="77777777" w:rsidR="00000000" w:rsidRDefault="00E23567">
      <w:pPr>
        <w:pStyle w:val="a0"/>
        <w:rPr>
          <w:rFonts w:hint="cs"/>
          <w:rtl/>
        </w:rPr>
      </w:pPr>
      <w:r>
        <w:rPr>
          <w:rFonts w:hint="cs"/>
          <w:rtl/>
        </w:rPr>
        <w:t>בבקשה, חבר הכנסת איוב קרא, הצעה אחרת.</w:t>
      </w:r>
    </w:p>
    <w:p w14:paraId="6A3035E6" w14:textId="77777777" w:rsidR="00000000" w:rsidRDefault="00E23567">
      <w:pPr>
        <w:pStyle w:val="a0"/>
        <w:ind w:firstLine="0"/>
        <w:rPr>
          <w:rFonts w:hint="cs"/>
          <w:rtl/>
        </w:rPr>
      </w:pPr>
    </w:p>
    <w:p w14:paraId="5690A546" w14:textId="77777777" w:rsidR="00000000" w:rsidRDefault="00E23567">
      <w:pPr>
        <w:pStyle w:val="a"/>
        <w:rPr>
          <w:rtl/>
        </w:rPr>
      </w:pPr>
      <w:r>
        <w:rPr>
          <w:rFonts w:hint="cs"/>
          <w:rtl/>
        </w:rPr>
        <w:t xml:space="preserve"> </w:t>
      </w:r>
      <w:bookmarkStart w:id="293" w:name="FS000000475T11_02_2004_16_55_49"/>
      <w:bookmarkStart w:id="294" w:name="_Toc67150170"/>
      <w:bookmarkEnd w:id="293"/>
      <w:r>
        <w:rPr>
          <w:rFonts w:hint="eastAsia"/>
          <w:rtl/>
        </w:rPr>
        <w:t>איוב</w:t>
      </w:r>
      <w:r>
        <w:rPr>
          <w:rtl/>
        </w:rPr>
        <w:t xml:space="preserve"> קרא (הליכוד):</w:t>
      </w:r>
      <w:bookmarkEnd w:id="294"/>
    </w:p>
    <w:p w14:paraId="06215DC7" w14:textId="77777777" w:rsidR="00000000" w:rsidRDefault="00E23567">
      <w:pPr>
        <w:pStyle w:val="a0"/>
        <w:rPr>
          <w:rFonts w:hint="cs"/>
          <w:rtl/>
        </w:rPr>
      </w:pPr>
    </w:p>
    <w:p w14:paraId="49174B9F" w14:textId="77777777" w:rsidR="00000000" w:rsidRDefault="00E23567">
      <w:pPr>
        <w:pStyle w:val="a0"/>
        <w:rPr>
          <w:rFonts w:hint="cs"/>
          <w:rtl/>
        </w:rPr>
      </w:pPr>
      <w:r>
        <w:rPr>
          <w:rFonts w:hint="cs"/>
          <w:rtl/>
        </w:rPr>
        <w:t>אדוני היושב-ראש, כנסת נכבדה, יש לי כבוד רב לשר הפנים, אבל משום-מה, בזמן האחרון הוא מתנהג כמו נציג מהאו"ם. הוא דואג שירגישו כאילו הוא באמצע, הוא לא צד בכל המאבק הזה, לצערי הרב. אני רוצה לומר לך, שר הפנים, ראשי רשויות חדשים, בשום פנים ואו</w:t>
      </w:r>
      <w:r>
        <w:rPr>
          <w:rFonts w:hint="cs"/>
          <w:rtl/>
        </w:rPr>
        <w:t>פן אסור להביא למצב שיפילו עליהם ועדה קרואה, כי הם לא חטאו בשום דבר. מי שצריך לקבל ועדה קרואה, זה אנשים שניהלו רשויות בצורה לא נכונה. אף אחד מראשי הרשויות החדשים לא צריך לסבול מהמצב הזה או מהנתון הזה.</w:t>
      </w:r>
    </w:p>
    <w:p w14:paraId="1DBCF2AC" w14:textId="77777777" w:rsidR="00000000" w:rsidRDefault="00E23567">
      <w:pPr>
        <w:pStyle w:val="a0"/>
        <w:rPr>
          <w:rFonts w:hint="cs"/>
          <w:rtl/>
        </w:rPr>
      </w:pPr>
    </w:p>
    <w:p w14:paraId="74B67724" w14:textId="77777777" w:rsidR="00000000" w:rsidRDefault="00E23567">
      <w:pPr>
        <w:pStyle w:val="a0"/>
        <w:rPr>
          <w:rFonts w:hint="cs"/>
          <w:rtl/>
        </w:rPr>
      </w:pPr>
      <w:r>
        <w:rPr>
          <w:rFonts w:hint="cs"/>
          <w:rtl/>
        </w:rPr>
        <w:t>דבר שני, צריך להזרים כספים מייד, לא לחכות לתוכנית הבראה</w:t>
      </w:r>
      <w:r>
        <w:rPr>
          <w:rFonts w:hint="cs"/>
          <w:rtl/>
        </w:rPr>
        <w:t xml:space="preserve">, שתיקח הרבה חודשים, כדי שיוכלו לשלם משכורות לאנשים שנמצאים ברחובות. אנשים אפילו לא הולכים לרשויות הללו. לכן צריך לפחות חלק להזרים מייד, כדי להביא למצב שיוכלו לשלם משכורות, ובדחיפות. המצב קורא "הצילו". </w:t>
      </w:r>
    </w:p>
    <w:p w14:paraId="170584EF" w14:textId="77777777" w:rsidR="00000000" w:rsidRDefault="00E23567">
      <w:pPr>
        <w:pStyle w:val="a0"/>
        <w:rPr>
          <w:rFonts w:hint="cs"/>
          <w:rtl/>
        </w:rPr>
      </w:pPr>
    </w:p>
    <w:p w14:paraId="49C98B2E" w14:textId="77777777" w:rsidR="00000000" w:rsidRDefault="00E23567">
      <w:pPr>
        <w:pStyle w:val="a0"/>
        <w:rPr>
          <w:rFonts w:hint="cs"/>
          <w:rtl/>
        </w:rPr>
      </w:pPr>
      <w:r>
        <w:rPr>
          <w:rFonts w:hint="cs"/>
          <w:rtl/>
        </w:rPr>
        <w:t>לגבי איחוד הרשויות, אני חוזר: תמכנו בך ואנחנו תומכים</w:t>
      </w:r>
      <w:r>
        <w:rPr>
          <w:rFonts w:hint="cs"/>
          <w:rtl/>
        </w:rPr>
        <w:t xml:space="preserve"> בך, אבל מאידך גיסא, אני לא רואה שמשהו זז מילימטר, שיגבה או ייתן גושפנקה חיובית למהלכים הללו. והיום אני במחלוקת עם עצמי, אם הדבר הזה היה כדאי. אם לא תהיה תמיכה חזקה לאותם פיילוטים, אין שום סיכוי ללכת לאיחוד נוסף.</w:t>
      </w:r>
    </w:p>
    <w:p w14:paraId="53ED530E" w14:textId="77777777" w:rsidR="00000000" w:rsidRDefault="00E23567">
      <w:pPr>
        <w:pStyle w:val="a0"/>
        <w:ind w:firstLine="0"/>
        <w:rPr>
          <w:rFonts w:hint="cs"/>
          <w:rtl/>
        </w:rPr>
      </w:pPr>
    </w:p>
    <w:p w14:paraId="529816C7" w14:textId="77777777" w:rsidR="00000000" w:rsidRDefault="00E23567">
      <w:pPr>
        <w:pStyle w:val="af1"/>
        <w:rPr>
          <w:rtl/>
        </w:rPr>
      </w:pPr>
      <w:r>
        <w:rPr>
          <w:rFonts w:hint="eastAsia"/>
          <w:rtl/>
        </w:rPr>
        <w:t>היו</w:t>
      </w:r>
      <w:r>
        <w:rPr>
          <w:rtl/>
        </w:rPr>
        <w:t>"ר מיכאל נודלמן:</w:t>
      </w:r>
    </w:p>
    <w:p w14:paraId="2FAEB034" w14:textId="77777777" w:rsidR="00000000" w:rsidRDefault="00E23567">
      <w:pPr>
        <w:pStyle w:val="a0"/>
        <w:rPr>
          <w:rFonts w:hint="cs"/>
          <w:rtl/>
        </w:rPr>
      </w:pPr>
    </w:p>
    <w:p w14:paraId="5BAA818C" w14:textId="77777777" w:rsidR="00000000" w:rsidRDefault="00E23567">
      <w:pPr>
        <w:pStyle w:val="a0"/>
        <w:rPr>
          <w:rFonts w:hint="cs"/>
          <w:rtl/>
        </w:rPr>
      </w:pPr>
      <w:r>
        <w:rPr>
          <w:rFonts w:hint="cs"/>
          <w:rtl/>
        </w:rPr>
        <w:t xml:space="preserve">תודה רבה. </w:t>
      </w:r>
    </w:p>
    <w:p w14:paraId="3738BCB7" w14:textId="77777777" w:rsidR="00000000" w:rsidRDefault="00E23567">
      <w:pPr>
        <w:pStyle w:val="a0"/>
        <w:rPr>
          <w:rFonts w:hint="cs"/>
          <w:rtl/>
        </w:rPr>
      </w:pPr>
    </w:p>
    <w:p w14:paraId="16AC7EB1" w14:textId="77777777" w:rsidR="00000000" w:rsidRDefault="00E23567">
      <w:pPr>
        <w:pStyle w:val="a0"/>
        <w:rPr>
          <w:rFonts w:hint="cs"/>
          <w:rtl/>
        </w:rPr>
      </w:pPr>
      <w:r>
        <w:rPr>
          <w:rFonts w:hint="cs"/>
          <w:rtl/>
        </w:rPr>
        <w:t>חברי הכנס</w:t>
      </w:r>
      <w:r>
        <w:rPr>
          <w:rFonts w:hint="cs"/>
          <w:rtl/>
        </w:rPr>
        <w:t>ת, יש הצעה אחת והיא דיון בוועדת הפנים. אני מבקש להצביע - מי בעד? מי נגד?</w:t>
      </w:r>
    </w:p>
    <w:p w14:paraId="72850757" w14:textId="77777777" w:rsidR="00000000" w:rsidRDefault="00E23567">
      <w:pPr>
        <w:pStyle w:val="a0"/>
        <w:rPr>
          <w:rFonts w:hint="cs"/>
          <w:rtl/>
        </w:rPr>
      </w:pPr>
    </w:p>
    <w:p w14:paraId="747799E6" w14:textId="77777777" w:rsidR="00000000" w:rsidRDefault="00E23567">
      <w:pPr>
        <w:pStyle w:val="ab"/>
        <w:bidi/>
        <w:rPr>
          <w:rFonts w:hint="cs"/>
          <w:rtl/>
        </w:rPr>
      </w:pPr>
      <w:r>
        <w:rPr>
          <w:rFonts w:hint="cs"/>
          <w:rtl/>
        </w:rPr>
        <w:t>הצבעה מס' 7</w:t>
      </w:r>
    </w:p>
    <w:p w14:paraId="2B581227" w14:textId="77777777" w:rsidR="00000000" w:rsidRDefault="00E23567">
      <w:pPr>
        <w:pStyle w:val="ab"/>
        <w:bidi/>
        <w:rPr>
          <w:rFonts w:hint="cs"/>
          <w:rtl/>
        </w:rPr>
      </w:pPr>
    </w:p>
    <w:p w14:paraId="6CBD36E9" w14:textId="77777777" w:rsidR="00000000" w:rsidRDefault="00E23567">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31F07332" w14:textId="77777777" w:rsidR="00000000" w:rsidRDefault="00E23567">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70800407" w14:textId="77777777" w:rsidR="00000000" w:rsidRDefault="00E23567">
      <w:pPr>
        <w:pStyle w:val="ac"/>
        <w:bidi/>
        <w:rPr>
          <w:rFonts w:hint="cs"/>
          <w:rtl/>
        </w:rPr>
      </w:pPr>
      <w:r>
        <w:rPr>
          <w:rFonts w:hint="cs"/>
          <w:rtl/>
        </w:rPr>
        <w:t xml:space="preserve">נמנעים </w:t>
      </w:r>
      <w:r>
        <w:rPr>
          <w:rtl/>
        </w:rPr>
        <w:t>–</w:t>
      </w:r>
      <w:r>
        <w:rPr>
          <w:rFonts w:hint="cs"/>
          <w:rtl/>
        </w:rPr>
        <w:t xml:space="preserve"> אין</w:t>
      </w:r>
    </w:p>
    <w:p w14:paraId="7A276997" w14:textId="77777777" w:rsidR="00000000" w:rsidRDefault="00E23567">
      <w:pPr>
        <w:pStyle w:val="ad"/>
        <w:bidi/>
        <w:rPr>
          <w:rFonts w:hint="cs"/>
          <w:rtl/>
        </w:rPr>
      </w:pPr>
      <w:r>
        <w:rPr>
          <w:rFonts w:hint="cs"/>
          <w:rtl/>
        </w:rPr>
        <w:t>ההצעה להעביר את הנושא לוועדת הפנים ואיכות הסביבה נתקבלה.</w:t>
      </w:r>
    </w:p>
    <w:p w14:paraId="550AB92B" w14:textId="77777777" w:rsidR="00000000" w:rsidRDefault="00E23567">
      <w:pPr>
        <w:pStyle w:val="ad"/>
        <w:bidi/>
        <w:jc w:val="left"/>
        <w:rPr>
          <w:rFonts w:hint="cs"/>
          <w:rtl/>
        </w:rPr>
      </w:pPr>
    </w:p>
    <w:p w14:paraId="176E9571" w14:textId="77777777" w:rsidR="00000000" w:rsidRDefault="00E23567">
      <w:pPr>
        <w:pStyle w:val="af1"/>
        <w:rPr>
          <w:rtl/>
        </w:rPr>
      </w:pPr>
      <w:r>
        <w:rPr>
          <w:rFonts w:hint="eastAsia"/>
          <w:rtl/>
        </w:rPr>
        <w:t>היו</w:t>
      </w:r>
      <w:r>
        <w:rPr>
          <w:rtl/>
        </w:rPr>
        <w:t>"ר מיכאל נוד</w:t>
      </w:r>
      <w:r>
        <w:rPr>
          <w:rtl/>
        </w:rPr>
        <w:t>למן:</w:t>
      </w:r>
    </w:p>
    <w:p w14:paraId="0867DC55" w14:textId="77777777" w:rsidR="00000000" w:rsidRDefault="00E23567">
      <w:pPr>
        <w:pStyle w:val="a0"/>
        <w:rPr>
          <w:rFonts w:hint="cs"/>
          <w:rtl/>
        </w:rPr>
      </w:pPr>
    </w:p>
    <w:p w14:paraId="137C58E9" w14:textId="77777777" w:rsidR="00000000" w:rsidRDefault="00E23567">
      <w:pPr>
        <w:pStyle w:val="a0"/>
        <w:rPr>
          <w:rFonts w:hint="cs"/>
          <w:rtl/>
        </w:rPr>
      </w:pPr>
      <w:r>
        <w:rPr>
          <w:rFonts w:hint="cs"/>
          <w:rtl/>
        </w:rPr>
        <w:t>11 חברי כנסת בעד, אין מתנגדים, אין נמנעים. אני קובע שההצעה תעבור לוועדת הפנים ותידון שם.</w:t>
      </w:r>
    </w:p>
    <w:p w14:paraId="246BA6AE" w14:textId="77777777" w:rsidR="00000000" w:rsidRDefault="00E23567">
      <w:pPr>
        <w:pStyle w:val="a0"/>
        <w:ind w:firstLine="0"/>
        <w:rPr>
          <w:rFonts w:hint="cs"/>
          <w:rtl/>
        </w:rPr>
      </w:pPr>
    </w:p>
    <w:p w14:paraId="50E6385A" w14:textId="77777777" w:rsidR="00000000" w:rsidRDefault="00E23567">
      <w:pPr>
        <w:pStyle w:val="a2"/>
        <w:rPr>
          <w:rtl/>
        </w:rPr>
      </w:pPr>
    </w:p>
    <w:p w14:paraId="2B0CB80D" w14:textId="77777777" w:rsidR="00000000" w:rsidRDefault="00E23567">
      <w:pPr>
        <w:pStyle w:val="a2"/>
        <w:rPr>
          <w:rFonts w:hint="cs"/>
          <w:u w:val="none"/>
          <w:rtl/>
        </w:rPr>
      </w:pPr>
      <w:bookmarkStart w:id="295" w:name="CS22352FI0022352T11_02_2004_17_02_19"/>
      <w:bookmarkStart w:id="296" w:name="_Toc67150171"/>
      <w:bookmarkEnd w:id="295"/>
      <w:r>
        <w:rPr>
          <w:u w:val="none"/>
          <w:rtl/>
        </w:rPr>
        <w:t>הצע</w:t>
      </w:r>
      <w:r>
        <w:rPr>
          <w:rFonts w:hint="cs"/>
          <w:u w:val="none"/>
          <w:rtl/>
        </w:rPr>
        <w:t>ות</w:t>
      </w:r>
      <w:r>
        <w:rPr>
          <w:u w:val="none"/>
          <w:rtl/>
        </w:rPr>
        <w:t xml:space="preserve"> לסדר-היו</w:t>
      </w:r>
      <w:r>
        <w:rPr>
          <w:rFonts w:hint="cs"/>
          <w:u w:val="none"/>
          <w:rtl/>
        </w:rPr>
        <w:t>ם</w:t>
      </w:r>
      <w:bookmarkEnd w:id="296"/>
    </w:p>
    <w:p w14:paraId="21FD9F05" w14:textId="77777777" w:rsidR="00000000" w:rsidRDefault="00E23567">
      <w:pPr>
        <w:pStyle w:val="a2"/>
        <w:rPr>
          <w:rFonts w:hint="cs"/>
          <w:rtl/>
        </w:rPr>
      </w:pPr>
      <w:bookmarkStart w:id="297" w:name="_Toc67150172"/>
      <w:r>
        <w:rPr>
          <w:rtl/>
        </w:rPr>
        <w:t>העלאת מחיר הלחם</w:t>
      </w:r>
      <w:bookmarkEnd w:id="297"/>
    </w:p>
    <w:p w14:paraId="19CA438F" w14:textId="77777777" w:rsidR="00000000" w:rsidRDefault="00E23567">
      <w:pPr>
        <w:pStyle w:val="a0"/>
        <w:ind w:firstLine="0"/>
        <w:rPr>
          <w:rFonts w:hint="cs"/>
          <w:rtl/>
        </w:rPr>
      </w:pPr>
    </w:p>
    <w:p w14:paraId="7F8E7606" w14:textId="77777777" w:rsidR="00000000" w:rsidRDefault="00E23567">
      <w:pPr>
        <w:pStyle w:val="af1"/>
        <w:rPr>
          <w:rtl/>
        </w:rPr>
      </w:pPr>
      <w:r>
        <w:rPr>
          <w:rtl/>
        </w:rPr>
        <w:t>היו"ר מיכאל נודלמן:</w:t>
      </w:r>
    </w:p>
    <w:p w14:paraId="1752C369" w14:textId="77777777" w:rsidR="00000000" w:rsidRDefault="00E23567">
      <w:pPr>
        <w:pStyle w:val="a0"/>
        <w:rPr>
          <w:rtl/>
        </w:rPr>
      </w:pPr>
    </w:p>
    <w:p w14:paraId="5D1F571A" w14:textId="77777777" w:rsidR="00000000" w:rsidRDefault="00E23567">
      <w:pPr>
        <w:pStyle w:val="a0"/>
        <w:rPr>
          <w:rFonts w:hint="cs"/>
          <w:rtl/>
        </w:rPr>
      </w:pPr>
      <w:r>
        <w:rPr>
          <w:rFonts w:hint="cs"/>
          <w:rtl/>
        </w:rPr>
        <w:t>אנחנו עוברים לנושא הבא: העלאת מחיר הלחם - הצעות לסדר-היום שמספריהן 2655,  2664, 2668, 2670, 2671, 2682, 2</w:t>
      </w:r>
      <w:r>
        <w:rPr>
          <w:rFonts w:hint="cs"/>
          <w:rtl/>
        </w:rPr>
        <w:t>683, 2684, 2688, 2690 ו-2696. ראשון הדוברים, חבר הכנסת מוחמד ברכה, בבקשה. אחריו - חבר הכנסת רן כהן.</w:t>
      </w:r>
    </w:p>
    <w:p w14:paraId="165D76FC" w14:textId="77777777" w:rsidR="00000000" w:rsidRDefault="00E23567">
      <w:pPr>
        <w:pStyle w:val="a0"/>
        <w:ind w:firstLine="0"/>
        <w:rPr>
          <w:rFonts w:hint="cs"/>
          <w:rtl/>
        </w:rPr>
      </w:pPr>
    </w:p>
    <w:p w14:paraId="1AAA62AA" w14:textId="77777777" w:rsidR="00000000" w:rsidRDefault="00E23567">
      <w:pPr>
        <w:pStyle w:val="a"/>
        <w:rPr>
          <w:rtl/>
        </w:rPr>
      </w:pPr>
      <w:bookmarkStart w:id="298" w:name="FS000000540T11_02_2004_17_06_48"/>
      <w:bookmarkStart w:id="299" w:name="_Toc67150173"/>
      <w:bookmarkEnd w:id="298"/>
      <w:r>
        <w:rPr>
          <w:rFonts w:hint="eastAsia"/>
          <w:rtl/>
        </w:rPr>
        <w:t>מוחמד</w:t>
      </w:r>
      <w:r>
        <w:rPr>
          <w:rtl/>
        </w:rPr>
        <w:t xml:space="preserve"> ברכה (חד"ש-תע"ל):</w:t>
      </w:r>
      <w:bookmarkEnd w:id="299"/>
    </w:p>
    <w:p w14:paraId="1597C151" w14:textId="77777777" w:rsidR="00000000" w:rsidRDefault="00E23567">
      <w:pPr>
        <w:pStyle w:val="a0"/>
        <w:rPr>
          <w:rFonts w:hint="cs"/>
          <w:rtl/>
        </w:rPr>
      </w:pPr>
    </w:p>
    <w:p w14:paraId="79E004AF" w14:textId="77777777" w:rsidR="00000000" w:rsidRDefault="00E23567">
      <w:pPr>
        <w:pStyle w:val="a0"/>
        <w:rPr>
          <w:rFonts w:hint="cs"/>
          <w:rtl/>
        </w:rPr>
      </w:pPr>
      <w:r>
        <w:rPr>
          <w:rFonts w:hint="cs"/>
          <w:rtl/>
        </w:rPr>
        <w:t>אדוני היושב-ראש, כנסת נכבדה, אין כנראה שיעור לאטימות ולברוטליות של הממשלה. העלאת המחירים הדרקונית של הלחם לסוגיו, ובפרט זה, האחיד,</w:t>
      </w:r>
      <w:r>
        <w:rPr>
          <w:rFonts w:hint="cs"/>
          <w:rtl/>
        </w:rPr>
        <w:t xml:space="preserve"> היתה אך סמלית. המהלך האלים הזה, שכל כולו ניתוק, מאפיין היטב את ההנהגה הכלכלית הנוכחית. הרי נדרשות מידות יוצאות דופן של ציניות וחוצפה להחליט על עלייה כה דרסטית במחירו של הבסיסי שבמצרכים בשעה של מיתון עמוק ומתמשך, שחיקות שכר, אבטלה גואה וקיצוץ חד בתמיכות הצ</w:t>
      </w:r>
      <w:r>
        <w:rPr>
          <w:rFonts w:hint="cs"/>
          <w:rtl/>
        </w:rPr>
        <w:t>יבוריות.</w:t>
      </w:r>
    </w:p>
    <w:p w14:paraId="2220999F" w14:textId="77777777" w:rsidR="00000000" w:rsidRDefault="00E23567">
      <w:pPr>
        <w:pStyle w:val="a0"/>
        <w:rPr>
          <w:rFonts w:hint="cs"/>
          <w:rtl/>
        </w:rPr>
      </w:pPr>
    </w:p>
    <w:p w14:paraId="57B23FE7" w14:textId="77777777" w:rsidR="00000000" w:rsidRDefault="00E23567">
      <w:pPr>
        <w:pStyle w:val="a0"/>
        <w:rPr>
          <w:rFonts w:hint="cs"/>
          <w:rtl/>
        </w:rPr>
      </w:pPr>
      <w:r>
        <w:rPr>
          <w:rFonts w:hint="cs"/>
          <w:rtl/>
        </w:rPr>
        <w:t xml:space="preserve">הממשלה הנוכחית היא הימנית שבממשלות. היא מבטאת גישה לאומנית מחד גיסא ותמיכה בעושר המופלג מאידך גיסא. בבסיס המהלך של ייקור הלחם מסתתרת הנחה צינית שלפיה אפשר להכות בעניים עד בלי די, הם ממילא יוסיפו לתמוך בימין. זוהי תערובת של חוצפה, התנשאות, ציניות </w:t>
      </w:r>
      <w:r>
        <w:rPr>
          <w:rFonts w:hint="cs"/>
          <w:rtl/>
        </w:rPr>
        <w:t>חסרת גבולות, וכאמור, ברוטליות.</w:t>
      </w:r>
    </w:p>
    <w:p w14:paraId="6C4A6445" w14:textId="77777777" w:rsidR="00000000" w:rsidRDefault="00E23567">
      <w:pPr>
        <w:pStyle w:val="a0"/>
        <w:rPr>
          <w:rFonts w:hint="cs"/>
          <w:rtl/>
        </w:rPr>
      </w:pPr>
    </w:p>
    <w:p w14:paraId="7CF5A5B8" w14:textId="77777777" w:rsidR="00000000" w:rsidRDefault="00E23567">
      <w:pPr>
        <w:pStyle w:val="a0"/>
        <w:rPr>
          <w:rFonts w:hint="cs"/>
          <w:rtl/>
        </w:rPr>
      </w:pPr>
      <w:r>
        <w:rPr>
          <w:rFonts w:hint="cs"/>
          <w:rtl/>
        </w:rPr>
        <w:t>העוני בישראל הוא ביסודו של דבר מנגנון של אלימות שיטתית וממוסדת שהמדינה מפעילה כלפי היסודות המוחלשים בתוכה. על-פי דוח העוני האחרון שפרסם המוסד לביטוח לאומי, חמישית מהאוכלוסייה בישראל היא ענייה. כמחצית העניים הם אזרחים ערבים ו</w:t>
      </w:r>
      <w:r>
        <w:rPr>
          <w:rFonts w:hint="cs"/>
          <w:rtl/>
        </w:rPr>
        <w:t>כ-60% מהילדים העניים בישראל הם ערבים. אף-על-פי-כן, המאבק בעוני הוא לא מאבק לאומי - לא מאבק ערבי ולא מאבק יהודי, אלא בעיקר מעמדי. העוני אינו ערבי ואינו יהודי, אינו מזרחי ואינו חרדי; העוני הוא שיקוף של פשע חברתי של הממשלה, של כל הממשלות.</w:t>
      </w:r>
    </w:p>
    <w:p w14:paraId="76E39161" w14:textId="77777777" w:rsidR="00000000" w:rsidRDefault="00E23567">
      <w:pPr>
        <w:pStyle w:val="a0"/>
        <w:rPr>
          <w:rFonts w:hint="cs"/>
          <w:rtl/>
        </w:rPr>
      </w:pPr>
    </w:p>
    <w:p w14:paraId="134D3B17" w14:textId="77777777" w:rsidR="00000000" w:rsidRDefault="00E23567">
      <w:pPr>
        <w:pStyle w:val="a0"/>
        <w:rPr>
          <w:rFonts w:hint="cs"/>
          <w:rtl/>
        </w:rPr>
      </w:pPr>
      <w:r>
        <w:rPr>
          <w:rFonts w:hint="cs"/>
          <w:rtl/>
        </w:rPr>
        <w:t>דוח נוסף של בנק ישר</w:t>
      </w:r>
      <w:r>
        <w:rPr>
          <w:rFonts w:hint="cs"/>
          <w:rtl/>
        </w:rPr>
        <w:t>אל מלמד, שמספר העניים בישראל בעשור וחצי האחרון קפץ פי-שלושה. משמעותם של שני הנתונים הללו היא, שהעניים אינם אשמים בעוניים, כפי שטוענת הממשלה, אלא העוני הוא מדיניות מכוונת הנגרמת על-ידי קיצוצי שכר, עליות מחירים, חיסול הקצבאות ופגיעה אנושה במערך השירותים החבר</w:t>
      </w:r>
      <w:r>
        <w:rPr>
          <w:rFonts w:hint="cs"/>
          <w:rtl/>
        </w:rPr>
        <w:t xml:space="preserve">תיים - בריאות, חינוך ודיור - שאמורים היו להבטיח רצפת קיום, שמתחתיה אסור ליפול. </w:t>
      </w:r>
    </w:p>
    <w:p w14:paraId="14E096C8" w14:textId="77777777" w:rsidR="00000000" w:rsidRDefault="00E23567">
      <w:pPr>
        <w:pStyle w:val="a0"/>
        <w:rPr>
          <w:rFonts w:hint="cs"/>
          <w:rtl/>
        </w:rPr>
      </w:pPr>
    </w:p>
    <w:p w14:paraId="07053DB1" w14:textId="77777777" w:rsidR="00000000" w:rsidRDefault="00E23567">
      <w:pPr>
        <w:pStyle w:val="a0"/>
        <w:rPr>
          <w:rFonts w:hint="cs"/>
          <w:rtl/>
        </w:rPr>
      </w:pPr>
      <w:r>
        <w:rPr>
          <w:rFonts w:hint="cs"/>
          <w:rtl/>
        </w:rPr>
        <w:t>האוצר ותועמלניו מאוהבים בגרסה של עצמם, שלפיה העוני בישראל הוא תולדה של דפוסי חיים שבחרו לעצמם החרדים והערבים. אלה הבלים. כל הנתונים מלמדים שהעוני חדל מזמן להיות נחלתן של קבוצו</w:t>
      </w:r>
      <w:r>
        <w:rPr>
          <w:rFonts w:hint="cs"/>
          <w:rtl/>
        </w:rPr>
        <w:t xml:space="preserve">ת שוליים, והוא מתרחב דווקא בקרב האוכלוסייה העמלה בכללותה, או אוכלוסייה המחפשת לה משלח יד - היום אני, מחר אתה. העוני חודר גם לשכבת הביניים. </w:t>
      </w:r>
    </w:p>
    <w:p w14:paraId="6F1C6A44" w14:textId="77777777" w:rsidR="00000000" w:rsidRDefault="00E23567">
      <w:pPr>
        <w:pStyle w:val="a0"/>
        <w:rPr>
          <w:rFonts w:hint="cs"/>
          <w:rtl/>
        </w:rPr>
      </w:pPr>
    </w:p>
    <w:p w14:paraId="3025B109" w14:textId="77777777" w:rsidR="00000000" w:rsidRDefault="00E23567">
      <w:pPr>
        <w:pStyle w:val="a0"/>
        <w:rPr>
          <w:rFonts w:hint="cs"/>
          <w:rtl/>
        </w:rPr>
      </w:pPr>
      <w:r>
        <w:rPr>
          <w:rFonts w:hint="cs"/>
          <w:rtl/>
        </w:rPr>
        <w:t>העוני הוא הצד השני של העושר, אדוני היושב-ראש. ככל שממדי העוני הופכים מבהילים יותר, כך הופך העושר מופלג יותר. שכבה צ</w:t>
      </w:r>
      <w:r>
        <w:rPr>
          <w:rFonts w:hint="cs"/>
          <w:rtl/>
        </w:rPr>
        <w:t>רה מרוויחה היטב מהגדלת האי-שוויון. העוני יוצר אנשים חלשים, נעדרי פרספקטיבה ותלויים בחסדי העשירים. הוא מבטיח את כניעותן והתבטלותן של שכבות רחבות באוכלוסייה ותלותן בחסדיהם של פילנתרופים ואבירי בתי-תמחוי למיניהם. העוני מטשטש ומסמא. העני רואה במנצלו את מיטיבו.</w:t>
      </w:r>
      <w:r>
        <w:rPr>
          <w:rFonts w:hint="cs"/>
          <w:rtl/>
        </w:rPr>
        <w:t xml:space="preserve"> הוא מתקשה להיחלץ ממאבק ההישרדות ולפענח את חוקי המשחק. זהו אפוא מנגנון של אלימות מכוונת, והלחם רק משל היה. תודה רבה.</w:t>
      </w:r>
    </w:p>
    <w:p w14:paraId="31056356" w14:textId="77777777" w:rsidR="00000000" w:rsidRDefault="00E23567">
      <w:pPr>
        <w:pStyle w:val="a0"/>
        <w:ind w:firstLine="0"/>
        <w:rPr>
          <w:rFonts w:hint="cs"/>
          <w:rtl/>
        </w:rPr>
      </w:pPr>
    </w:p>
    <w:p w14:paraId="36C0B581" w14:textId="77777777" w:rsidR="00000000" w:rsidRDefault="00E23567">
      <w:pPr>
        <w:pStyle w:val="af1"/>
        <w:rPr>
          <w:rtl/>
        </w:rPr>
      </w:pPr>
      <w:r>
        <w:rPr>
          <w:rtl/>
        </w:rPr>
        <w:t>היו"ר מיכאל נודלמן:</w:t>
      </w:r>
    </w:p>
    <w:p w14:paraId="19FFF8D9" w14:textId="77777777" w:rsidR="00000000" w:rsidRDefault="00E23567">
      <w:pPr>
        <w:pStyle w:val="a0"/>
        <w:rPr>
          <w:rtl/>
        </w:rPr>
      </w:pPr>
    </w:p>
    <w:p w14:paraId="0BFA4E4A" w14:textId="77777777" w:rsidR="00000000" w:rsidRDefault="00E23567">
      <w:pPr>
        <w:pStyle w:val="a0"/>
        <w:rPr>
          <w:rFonts w:hint="cs"/>
          <w:rtl/>
        </w:rPr>
      </w:pPr>
      <w:r>
        <w:rPr>
          <w:rFonts w:hint="cs"/>
          <w:rtl/>
        </w:rPr>
        <w:t>תודה רבה לחבר הכנסת מוחמד ברכה. חבר הכנסת רן כהן, בבקשה.</w:t>
      </w:r>
    </w:p>
    <w:p w14:paraId="1C9A1BDE" w14:textId="77777777" w:rsidR="00000000" w:rsidRDefault="00E23567">
      <w:pPr>
        <w:pStyle w:val="a0"/>
        <w:ind w:firstLine="0"/>
        <w:rPr>
          <w:rFonts w:hint="cs"/>
          <w:rtl/>
        </w:rPr>
      </w:pPr>
    </w:p>
    <w:p w14:paraId="5F2BC2DA" w14:textId="77777777" w:rsidR="00000000" w:rsidRDefault="00E23567">
      <w:pPr>
        <w:pStyle w:val="a"/>
        <w:rPr>
          <w:rtl/>
        </w:rPr>
      </w:pPr>
      <w:bookmarkStart w:id="300" w:name="FS000000507T11_02_2004_17_16_43"/>
      <w:bookmarkStart w:id="301" w:name="_Toc67150174"/>
      <w:bookmarkEnd w:id="300"/>
      <w:r>
        <w:rPr>
          <w:rFonts w:hint="eastAsia"/>
          <w:rtl/>
        </w:rPr>
        <w:t>רן</w:t>
      </w:r>
      <w:r>
        <w:rPr>
          <w:rtl/>
        </w:rPr>
        <w:t xml:space="preserve"> כהן (מרצ):</w:t>
      </w:r>
      <w:bookmarkEnd w:id="301"/>
    </w:p>
    <w:p w14:paraId="2CDF0FAB" w14:textId="77777777" w:rsidR="00000000" w:rsidRDefault="00E23567">
      <w:pPr>
        <w:pStyle w:val="a0"/>
        <w:rPr>
          <w:rFonts w:hint="cs"/>
          <w:rtl/>
        </w:rPr>
      </w:pPr>
    </w:p>
    <w:p w14:paraId="0468F13C" w14:textId="77777777" w:rsidR="00000000" w:rsidRDefault="00E23567">
      <w:pPr>
        <w:pStyle w:val="a0"/>
        <w:rPr>
          <w:rFonts w:hint="cs"/>
          <w:rtl/>
        </w:rPr>
      </w:pPr>
      <w:r>
        <w:rPr>
          <w:rFonts w:hint="cs"/>
          <w:rtl/>
        </w:rPr>
        <w:t>אדוני היושב-ראש, אדוני השר, חברות וחברי הכנס</w:t>
      </w:r>
      <w:r>
        <w:rPr>
          <w:rFonts w:hint="cs"/>
          <w:rtl/>
        </w:rPr>
        <w:t>ת, באמת עניין הלחם ועליית המחירים המדהימה הזאת הם רק סמל למדיניות אנטי-חברתית, אנטי-כלכלית ברוטלית, שמי שנפגעים ממנה בעצם אינם רק העניים ביותר. זה כבר לא העניין של העשירון החלש או שני העשירונים החלשים. מדובר בממשלה שצוברת היום הון עתק, אדיר, של מאות מיליאר</w:t>
      </w:r>
      <w:r>
        <w:rPr>
          <w:rFonts w:hint="cs"/>
          <w:rtl/>
        </w:rPr>
        <w:t>דים בידיים של קבוצה קטנטנה בצמרת ומענישה את כל העם כמעט. ובכל זאת, הלחם לסמל היה. מדוע? משום שהוא מצרך בסיסי על השולחן של כל המשפחות, משכבות הביניים ומטה, שכולן נענשות היום על-ידי הממשלה הזאת.</w:t>
      </w:r>
    </w:p>
    <w:p w14:paraId="48FB43AB" w14:textId="77777777" w:rsidR="00000000" w:rsidRDefault="00E23567">
      <w:pPr>
        <w:pStyle w:val="a0"/>
        <w:rPr>
          <w:rFonts w:hint="cs"/>
          <w:rtl/>
        </w:rPr>
      </w:pPr>
    </w:p>
    <w:p w14:paraId="6A5FCBCA" w14:textId="77777777" w:rsidR="00000000" w:rsidRDefault="00E23567">
      <w:pPr>
        <w:pStyle w:val="a0"/>
        <w:rPr>
          <w:rFonts w:hint="cs"/>
          <w:rtl/>
        </w:rPr>
      </w:pPr>
      <w:r>
        <w:rPr>
          <w:rFonts w:hint="cs"/>
          <w:rtl/>
        </w:rPr>
        <w:t xml:space="preserve">הלוא העלאה של 27% במחיר הלחם במדינה נורמלית היתה מקימה את העם </w:t>
      </w:r>
      <w:r>
        <w:rPr>
          <w:rFonts w:hint="cs"/>
          <w:rtl/>
        </w:rPr>
        <w:t>נגד הממשלה. אני אומר לכם גם יותר מזה: אנחנו יודעים מה המשמעות של העניין. 200,000 המשפחות העניות ישלמו על העלאת מחיר הלחם פי-שניים מ-200,000 המשפחות העשירות. זו ממשלה אנטי-עניים, אנטי-חלשים, אנטי-שכבות ביניים.</w:t>
      </w:r>
    </w:p>
    <w:p w14:paraId="7819E7F6" w14:textId="77777777" w:rsidR="00000000" w:rsidRDefault="00E23567">
      <w:pPr>
        <w:pStyle w:val="a0"/>
        <w:rPr>
          <w:rFonts w:hint="cs"/>
          <w:rtl/>
        </w:rPr>
      </w:pPr>
    </w:p>
    <w:p w14:paraId="14E4B192" w14:textId="77777777" w:rsidR="00000000" w:rsidRDefault="00E23567">
      <w:pPr>
        <w:pStyle w:val="a0"/>
        <w:rPr>
          <w:rFonts w:hint="cs"/>
          <w:rtl/>
        </w:rPr>
      </w:pPr>
      <w:r>
        <w:rPr>
          <w:rFonts w:hint="cs"/>
          <w:rtl/>
        </w:rPr>
        <w:t xml:space="preserve">אילו הדבר הזה באמת היה גזירת גורל </w:t>
      </w:r>
      <w:r>
        <w:rPr>
          <w:rtl/>
        </w:rPr>
        <w:t>–</w:t>
      </w:r>
      <w:r>
        <w:rPr>
          <w:rFonts w:hint="cs"/>
          <w:rtl/>
        </w:rPr>
        <w:t xml:space="preserve"> ניחא. אבל </w:t>
      </w:r>
      <w:r>
        <w:rPr>
          <w:rFonts w:hint="cs"/>
          <w:rtl/>
        </w:rPr>
        <w:t>קדמנו לשר התמ"ת הנוכחי, אנוכי בשנת 2000 וגם דליה איציק לאחר מכן, ועמדנו בדיוק בפני אותה בעיה. השר עזרא, היו לממשלה ויש לממשלה שלוש דרכים לפחות לפני העלאת מחיר הלחם. אפשרות אחת, לסבסד. כן, מותר במדינת רווחה נורמלית לסבסד. אתם מוציאים 3.5 מיליארדי שקלים על ה</w:t>
      </w:r>
      <w:r>
        <w:rPr>
          <w:rFonts w:hint="cs"/>
          <w:rtl/>
        </w:rPr>
        <w:t>כנסת הגדר המטורפת הזאת לתוך השטחים? תמצאו את 20 או 30 מיליון השקל, כדי שאפשר יהיה לאכול לחם לשובע בלי ההעלאה הזאת. אתם יכולתם היום לבודד את מחירי הלחם שבשימוש השכבות היותר-עשירות ולהשאיר את מחירי הלחם האחיד והחלה על כנם.</w:t>
      </w:r>
    </w:p>
    <w:p w14:paraId="247CE26A" w14:textId="77777777" w:rsidR="00000000" w:rsidRDefault="00E23567">
      <w:pPr>
        <w:pStyle w:val="a0"/>
        <w:rPr>
          <w:rFonts w:hint="cs"/>
          <w:rtl/>
        </w:rPr>
      </w:pPr>
      <w:r>
        <w:rPr>
          <w:rFonts w:hint="cs"/>
          <w:rtl/>
        </w:rPr>
        <w:t xml:space="preserve"> </w:t>
      </w:r>
    </w:p>
    <w:p w14:paraId="6606D512" w14:textId="77777777" w:rsidR="00000000" w:rsidRDefault="00E23567">
      <w:pPr>
        <w:pStyle w:val="a0"/>
        <w:rPr>
          <w:rFonts w:hint="cs"/>
          <w:rtl/>
        </w:rPr>
      </w:pPr>
      <w:r>
        <w:rPr>
          <w:rFonts w:hint="cs"/>
          <w:rtl/>
        </w:rPr>
        <w:t>אגיד לך גם יותר מזה: יש דוח של מב</w:t>
      </w:r>
      <w:r>
        <w:rPr>
          <w:rFonts w:hint="cs"/>
          <w:rtl/>
        </w:rPr>
        <w:t>קר המדינה נגדכם, שאומר שלפני שנה היה צריך להוריד את מחיר הלחם ב-4.5%. אני נמצא בהתכתבות עם השר אהוד אולמרט כבר חודשים, תורידו את מחיר הלחם על-פי הממצאים. מה עשיתם? לא רק שלא הורדתם, עכשיו אתם מעלים אותו באופן אכזרי וקיצוני.</w:t>
      </w:r>
    </w:p>
    <w:p w14:paraId="2F290834" w14:textId="77777777" w:rsidR="00000000" w:rsidRDefault="00E23567">
      <w:pPr>
        <w:pStyle w:val="a0"/>
        <w:rPr>
          <w:rFonts w:hint="cs"/>
          <w:rtl/>
        </w:rPr>
      </w:pPr>
    </w:p>
    <w:p w14:paraId="542C859C" w14:textId="77777777" w:rsidR="00000000" w:rsidRDefault="00E23567">
      <w:pPr>
        <w:pStyle w:val="a0"/>
        <w:rPr>
          <w:rFonts w:hint="cs"/>
          <w:rtl/>
        </w:rPr>
      </w:pPr>
      <w:r>
        <w:rPr>
          <w:rFonts w:hint="cs"/>
          <w:rtl/>
        </w:rPr>
        <w:t>הדבר הזה קורה גם בתנאים מסוימים</w:t>
      </w:r>
      <w:r>
        <w:rPr>
          <w:rFonts w:hint="cs"/>
          <w:rtl/>
        </w:rPr>
        <w:t xml:space="preserve">. רבותי חברי הכנסת, הלוא אין כאן שום בעיה. היום התפרסמו ב"ידיעות אחרונות" הנתונים המחרידים האלה, איך המדינה שלנו מתייחסת אל זקניה. תראו באילו פנים באה הממשלה הזאת אל הקשישים. 130,000 קשישים בחרפת רעב. 170,000 קשישים נאלצים לבחור בין אוכל, חימום או תרופות. </w:t>
      </w:r>
      <w:r>
        <w:rPr>
          <w:rFonts w:hint="cs"/>
          <w:rtl/>
        </w:rPr>
        <w:t xml:space="preserve">כל קשיש שלישי דיווח שהוא סובל בחורף מקור. </w:t>
      </w:r>
    </w:p>
    <w:p w14:paraId="4B0E9FE4" w14:textId="77777777" w:rsidR="00000000" w:rsidRDefault="00E23567">
      <w:pPr>
        <w:pStyle w:val="a0"/>
        <w:rPr>
          <w:rFonts w:hint="cs"/>
          <w:rtl/>
        </w:rPr>
      </w:pPr>
    </w:p>
    <w:p w14:paraId="0B18CF17" w14:textId="77777777" w:rsidR="00000000" w:rsidRDefault="00E23567">
      <w:pPr>
        <w:pStyle w:val="a0"/>
        <w:rPr>
          <w:rFonts w:hint="cs"/>
          <w:rtl/>
        </w:rPr>
      </w:pPr>
      <w:r>
        <w:rPr>
          <w:rFonts w:hint="cs"/>
          <w:rtl/>
        </w:rPr>
        <w:t>אנחנו לא מתביישים שיש לנו ממשלה כזאת, כאשר היא מביישת את קשישיה, את גמלאיה, את עובדיה, את שכיריה, את עצמאיה, את השכבות החלשות שבה, ועכשיו באה מכת הלחם? הגיע הזמן שהמכה הזאת תוחזר אל הממשלה ותעבור מעל פני האדמה. ד</w:t>
      </w:r>
      <w:r>
        <w:rPr>
          <w:rFonts w:hint="cs"/>
          <w:rtl/>
        </w:rPr>
        <w:t>י עם ממשלת הרשע הזאת. תודה.</w:t>
      </w:r>
    </w:p>
    <w:p w14:paraId="51CD4FFD" w14:textId="77777777" w:rsidR="00000000" w:rsidRDefault="00E23567">
      <w:pPr>
        <w:pStyle w:val="a0"/>
        <w:ind w:firstLine="0"/>
        <w:rPr>
          <w:rFonts w:hint="cs"/>
          <w:rtl/>
        </w:rPr>
      </w:pPr>
    </w:p>
    <w:p w14:paraId="4C828450" w14:textId="77777777" w:rsidR="00000000" w:rsidRDefault="00E23567">
      <w:pPr>
        <w:pStyle w:val="af1"/>
        <w:rPr>
          <w:rtl/>
        </w:rPr>
      </w:pPr>
      <w:r>
        <w:rPr>
          <w:rtl/>
        </w:rPr>
        <w:t>היו"ר מיכאל נודלמן:</w:t>
      </w:r>
    </w:p>
    <w:p w14:paraId="461ABE04" w14:textId="77777777" w:rsidR="00000000" w:rsidRDefault="00E23567">
      <w:pPr>
        <w:pStyle w:val="a0"/>
        <w:rPr>
          <w:rtl/>
        </w:rPr>
      </w:pPr>
    </w:p>
    <w:p w14:paraId="0AF867D6" w14:textId="77777777" w:rsidR="00000000" w:rsidRDefault="00E23567">
      <w:pPr>
        <w:pStyle w:val="a0"/>
        <w:rPr>
          <w:rFonts w:hint="cs"/>
          <w:rtl/>
        </w:rPr>
      </w:pPr>
      <w:r>
        <w:rPr>
          <w:rFonts w:hint="cs"/>
          <w:rtl/>
        </w:rPr>
        <w:t xml:space="preserve">תודה. חבר הכנסת יעקב מרגי, ואחריו </w:t>
      </w:r>
      <w:r>
        <w:rPr>
          <w:rtl/>
        </w:rPr>
        <w:t>–</w:t>
      </w:r>
      <w:r>
        <w:rPr>
          <w:rFonts w:hint="cs"/>
          <w:rtl/>
        </w:rPr>
        <w:t xml:space="preserve"> חברת הכנסת גילה פינקלשטיין.</w:t>
      </w:r>
    </w:p>
    <w:p w14:paraId="76B4420C" w14:textId="77777777" w:rsidR="00000000" w:rsidRDefault="00E23567">
      <w:pPr>
        <w:pStyle w:val="a0"/>
        <w:ind w:firstLine="0"/>
        <w:rPr>
          <w:rFonts w:hint="cs"/>
          <w:rtl/>
        </w:rPr>
      </w:pPr>
    </w:p>
    <w:p w14:paraId="7C56C73C" w14:textId="77777777" w:rsidR="00000000" w:rsidRDefault="00E23567">
      <w:pPr>
        <w:pStyle w:val="a"/>
        <w:rPr>
          <w:rtl/>
        </w:rPr>
      </w:pPr>
      <w:bookmarkStart w:id="302" w:name="FS000001056T11_02_2004_17_09_25"/>
      <w:bookmarkStart w:id="303" w:name="_Toc67150175"/>
      <w:bookmarkEnd w:id="302"/>
      <w:r>
        <w:rPr>
          <w:rFonts w:hint="eastAsia"/>
          <w:rtl/>
        </w:rPr>
        <w:t>יעקב</w:t>
      </w:r>
      <w:r>
        <w:rPr>
          <w:rtl/>
        </w:rPr>
        <w:t xml:space="preserve"> מרגי (ש"ס):</w:t>
      </w:r>
      <w:bookmarkEnd w:id="303"/>
    </w:p>
    <w:p w14:paraId="282632D2" w14:textId="77777777" w:rsidR="00000000" w:rsidRDefault="00E23567">
      <w:pPr>
        <w:pStyle w:val="a0"/>
        <w:rPr>
          <w:rFonts w:hint="cs"/>
          <w:rtl/>
        </w:rPr>
      </w:pPr>
    </w:p>
    <w:p w14:paraId="5C787D07" w14:textId="77777777" w:rsidR="00000000" w:rsidRDefault="00E23567">
      <w:pPr>
        <w:pStyle w:val="a0"/>
        <w:rPr>
          <w:rFonts w:hint="cs"/>
          <w:rtl/>
        </w:rPr>
      </w:pPr>
      <w:r>
        <w:rPr>
          <w:rFonts w:hint="cs"/>
          <w:rtl/>
        </w:rPr>
        <w:t>אדוני היושב-ראש, חברי חברי הכנסת, חז"ל אמרו: הקדוש-ברוך-הוא מביא רעידת אדמה על צרותיהם של ישראל. העלאת מחיר הלחם היא בבחינת</w:t>
      </w:r>
      <w:r>
        <w:rPr>
          <w:rFonts w:hint="cs"/>
          <w:rtl/>
        </w:rPr>
        <w:t xml:space="preserve"> הגדשת הסאה בכל הקשור לגזירות הקשות שעם ישראל עוד יכול לשאת על גבו.</w:t>
      </w:r>
    </w:p>
    <w:p w14:paraId="15614E1C" w14:textId="77777777" w:rsidR="00000000" w:rsidRDefault="00E23567">
      <w:pPr>
        <w:pStyle w:val="a0"/>
        <w:rPr>
          <w:rFonts w:hint="cs"/>
          <w:rtl/>
        </w:rPr>
      </w:pPr>
    </w:p>
    <w:p w14:paraId="50FE5679" w14:textId="77777777" w:rsidR="00000000" w:rsidRDefault="00E23567">
      <w:pPr>
        <w:pStyle w:val="a0"/>
        <w:rPr>
          <w:rFonts w:hint="cs"/>
          <w:rtl/>
        </w:rPr>
      </w:pPr>
      <w:r>
        <w:rPr>
          <w:rFonts w:hint="cs"/>
          <w:rtl/>
        </w:rPr>
        <w:t>אני שואל את הממשלה האטומה לזעקת הדל ולשוועת העני: מה עוד יכול לרגש אתכם ולהחזיר אתכם לשפיות? עד היום לא התרגשתם לא מבכי של ילד עירום, ולא מבכי של ילד רעב, ולא מבכי של אב ואם מתוך חוסר האו</w:t>
      </w:r>
      <w:r>
        <w:rPr>
          <w:rFonts w:hint="cs"/>
          <w:rtl/>
        </w:rPr>
        <w:t>נים, ולא מהתאבדויות על רקע מצוקות כלכליות. לא התרגשתם מקשישים המושלכים מבתי-חולים וממוסדות, ולא מחולי נפש שאין מי שיטפל בהם. לא התרגשתם מנערות במצוקה המוכרות את גופן בכפרי הבדואים, כיוון שאין מעונות מתאימים שיכולים לקלוט אותן. ולא מ-110,000 מנותקי חשמל בשנ</w:t>
      </w:r>
      <w:r>
        <w:rPr>
          <w:rFonts w:hint="cs"/>
          <w:rtl/>
        </w:rPr>
        <w:t>ה על-ידי חברת החשמל. לא התרגשתם מציבור הולך וגדל של נוברי אשפתות, ולא ממראה ילד קטן הלוקח אוכל מהצהרון לאמא שלו ולאח שלו. והיד עוד נטויה.</w:t>
      </w:r>
    </w:p>
    <w:p w14:paraId="484832AD" w14:textId="77777777" w:rsidR="00000000" w:rsidRDefault="00E23567">
      <w:pPr>
        <w:pStyle w:val="a0"/>
        <w:rPr>
          <w:rFonts w:hint="cs"/>
          <w:rtl/>
        </w:rPr>
      </w:pPr>
    </w:p>
    <w:p w14:paraId="14CD0512" w14:textId="77777777" w:rsidR="00000000" w:rsidRDefault="00E23567">
      <w:pPr>
        <w:pStyle w:val="a0"/>
        <w:rPr>
          <w:rFonts w:hint="cs"/>
          <w:rtl/>
        </w:rPr>
      </w:pPr>
      <w:r>
        <w:rPr>
          <w:rFonts w:hint="cs"/>
          <w:rtl/>
        </w:rPr>
        <w:t xml:space="preserve">מול כל פשעי הממשלה, אפילו 55 שנות הצלחה של המדינה לא יכלו לעמוד. ואני אומר: על ארבעה לא אשיבנה. אין לה מחילה. </w:t>
      </w:r>
    </w:p>
    <w:p w14:paraId="18483E6F" w14:textId="77777777" w:rsidR="00000000" w:rsidRDefault="00E23567">
      <w:pPr>
        <w:pStyle w:val="a3"/>
        <w:jc w:val="left"/>
        <w:rPr>
          <w:rFonts w:hint="cs"/>
          <w:rtl/>
        </w:rPr>
      </w:pPr>
    </w:p>
    <w:p w14:paraId="268FF953" w14:textId="77777777" w:rsidR="00000000" w:rsidRDefault="00E23567">
      <w:pPr>
        <w:pStyle w:val="a3"/>
        <w:spacing w:line="360" w:lineRule="auto"/>
        <w:jc w:val="both"/>
        <w:rPr>
          <w:rFonts w:hint="cs"/>
          <w:b w:val="0"/>
          <w:bCs w:val="0"/>
          <w:sz w:val="22"/>
          <w:szCs w:val="22"/>
          <w:rtl/>
        </w:rPr>
      </w:pPr>
      <w:r>
        <w:rPr>
          <w:rFonts w:hint="cs"/>
          <w:rtl/>
        </w:rPr>
        <w:t xml:space="preserve">   </w:t>
      </w:r>
      <w:r>
        <w:rPr>
          <w:rFonts w:hint="cs"/>
          <w:sz w:val="22"/>
          <w:szCs w:val="22"/>
          <w:rtl/>
        </w:rPr>
        <w:tab/>
      </w:r>
      <w:r>
        <w:rPr>
          <w:rFonts w:hint="cs"/>
          <w:b w:val="0"/>
          <w:bCs w:val="0"/>
          <w:sz w:val="22"/>
          <w:szCs w:val="22"/>
          <w:rtl/>
        </w:rPr>
        <w:t>ה</w:t>
      </w:r>
      <w:r>
        <w:rPr>
          <w:rFonts w:hint="cs"/>
          <w:b w:val="0"/>
          <w:bCs w:val="0"/>
          <w:sz w:val="22"/>
          <w:szCs w:val="22"/>
          <w:rtl/>
        </w:rPr>
        <w:t>בוקר</w:t>
      </w:r>
      <w:r>
        <w:rPr>
          <w:rFonts w:hint="cs"/>
          <w:sz w:val="22"/>
          <w:szCs w:val="22"/>
          <w:rtl/>
        </w:rPr>
        <w:t xml:space="preserve"> </w:t>
      </w:r>
      <w:r>
        <w:rPr>
          <w:rFonts w:hint="cs"/>
          <w:b w:val="0"/>
          <w:bCs w:val="0"/>
          <w:sz w:val="22"/>
          <w:szCs w:val="22"/>
          <w:rtl/>
        </w:rPr>
        <w:t>התעוררנו לכותרת של עוד 100,000 קשישים רעבים, הסובלים מקור,</w:t>
      </w:r>
      <w:r>
        <w:rPr>
          <w:rFonts w:hint="cs"/>
          <w:sz w:val="22"/>
          <w:szCs w:val="22"/>
          <w:rtl/>
        </w:rPr>
        <w:t xml:space="preserve"> </w:t>
      </w:r>
      <w:r>
        <w:rPr>
          <w:rFonts w:hint="cs"/>
          <w:b w:val="0"/>
          <w:bCs w:val="0"/>
          <w:sz w:val="22"/>
          <w:szCs w:val="22"/>
          <w:rtl/>
        </w:rPr>
        <w:t xml:space="preserve">מרעב ומבדידות. אני קורא מכאן לראש הממשלה ואומר לו, לפעמים מקבלים שכר על הפרישה כמו על הדרישה. </w:t>
      </w:r>
    </w:p>
    <w:p w14:paraId="7C5CA630" w14:textId="77777777" w:rsidR="00000000" w:rsidRDefault="00E23567">
      <w:pPr>
        <w:pStyle w:val="a0"/>
        <w:rPr>
          <w:rFonts w:hint="cs"/>
          <w:rtl/>
        </w:rPr>
      </w:pPr>
    </w:p>
    <w:p w14:paraId="096072C1" w14:textId="77777777" w:rsidR="00000000" w:rsidRDefault="00E23567">
      <w:pPr>
        <w:pStyle w:val="a0"/>
        <w:rPr>
          <w:rFonts w:hint="cs"/>
          <w:rtl/>
        </w:rPr>
      </w:pPr>
      <w:r>
        <w:rPr>
          <w:rFonts w:hint="cs"/>
          <w:rtl/>
        </w:rPr>
        <w:t>יש להזכיר לכל השותפים במעילה הגדולה של הממשלה הזאת, שיש מושג הלכתי של שותף לדבר עבירה, והם לא ינ</w:t>
      </w:r>
      <w:r>
        <w:rPr>
          <w:rFonts w:hint="cs"/>
          <w:rtl/>
        </w:rPr>
        <w:t>וכו לא מעוון ולא מדין-וחשבון ציבורי. נזכור שקול המון כקול שדי.</w:t>
      </w:r>
    </w:p>
    <w:p w14:paraId="541F1E91" w14:textId="77777777" w:rsidR="00000000" w:rsidRDefault="00E23567">
      <w:pPr>
        <w:pStyle w:val="a0"/>
        <w:rPr>
          <w:rFonts w:hint="cs"/>
          <w:rtl/>
        </w:rPr>
      </w:pPr>
    </w:p>
    <w:p w14:paraId="48E49351" w14:textId="77777777" w:rsidR="00000000" w:rsidRDefault="00E23567">
      <w:pPr>
        <w:pStyle w:val="a0"/>
        <w:rPr>
          <w:rFonts w:hint="cs"/>
          <w:rtl/>
        </w:rPr>
      </w:pPr>
      <w:r>
        <w:rPr>
          <w:rFonts w:hint="cs"/>
          <w:rtl/>
        </w:rPr>
        <w:t xml:space="preserve">ברצוני, אדוני היושב-ראש, להודות לכמה אנשים שאומץ לבם לא יעמוד להם לרועץ אלא לברכה ולתהילה. תחילה ליושב-ראש הכנסת, שאני מברך אותו שימשיך במאבקו לשמירה על חופש הדיון והרחקת מרכזי המפלגות מדיוני </w:t>
      </w:r>
      <w:r>
        <w:rPr>
          <w:rFonts w:hint="cs"/>
          <w:rtl/>
        </w:rPr>
        <w:t>הכנסת. כן ברצוני לברך אדם נוסף, שר הביטחון שאול מופז, על הצהרתו הבוקר, כשקם בגאווה ובאומץ והצהיר מה שידענו אנו החלשים מאז ומתמיד, ובמיוחד מאז קום הממשלה הזאת. שר הביטחון הצהיר שיש פגיעה גדולה מדי בשכבות החלשות.</w:t>
      </w:r>
    </w:p>
    <w:p w14:paraId="03F460D2" w14:textId="77777777" w:rsidR="00000000" w:rsidRDefault="00E23567">
      <w:pPr>
        <w:pStyle w:val="a0"/>
        <w:rPr>
          <w:rFonts w:hint="cs"/>
          <w:rtl/>
        </w:rPr>
      </w:pPr>
    </w:p>
    <w:p w14:paraId="51331C53" w14:textId="77777777" w:rsidR="00000000" w:rsidRDefault="00E23567">
      <w:pPr>
        <w:pStyle w:val="a0"/>
        <w:rPr>
          <w:rFonts w:hint="cs"/>
          <w:rtl/>
        </w:rPr>
      </w:pPr>
      <w:r>
        <w:rPr>
          <w:rFonts w:hint="cs"/>
          <w:rtl/>
        </w:rPr>
        <w:t>חברי חברי הכנסת, אתם זוכרים את האיש הרזה שנו</w:t>
      </w:r>
      <w:r>
        <w:rPr>
          <w:rFonts w:hint="cs"/>
          <w:rtl/>
        </w:rPr>
        <w:t>שא על גבו את האיש השמן? המצב לא השתנה. מה שהממשלה עשתה בשנה זאת - היא החליפה את השמן עם הרזה, והחלש הפך להיות הרזה שנושא על גבו את השמן העשיר, השבע, המחובר למשרדי פרסום גדולים ולבכירי האוצר שצריכים להשתלב לאחר מכן בעטיני המשק.</w:t>
      </w:r>
    </w:p>
    <w:p w14:paraId="30D2734C" w14:textId="77777777" w:rsidR="00000000" w:rsidRDefault="00E23567">
      <w:pPr>
        <w:pStyle w:val="a0"/>
        <w:rPr>
          <w:rFonts w:hint="cs"/>
          <w:rtl/>
        </w:rPr>
      </w:pPr>
    </w:p>
    <w:p w14:paraId="149DE79B" w14:textId="77777777" w:rsidR="00000000" w:rsidRDefault="00E23567">
      <w:pPr>
        <w:pStyle w:val="a0"/>
        <w:rPr>
          <w:rFonts w:hint="cs"/>
          <w:rtl/>
        </w:rPr>
      </w:pPr>
      <w:r>
        <w:rPr>
          <w:rFonts w:hint="cs"/>
          <w:rtl/>
        </w:rPr>
        <w:t>אני מודיע לראש הממשלה, כשל כ</w:t>
      </w:r>
      <w:r>
        <w:rPr>
          <w:rFonts w:hint="cs"/>
          <w:rtl/>
        </w:rPr>
        <w:t>וח הסבל, אין יותר כוח לעם הזה. אלפי הרוגים ממלחמות, אלפי הרוגים מפיגועים, מאות אלפי מובטלים, עשרות אלפי פצועים ממלחמות ומפיגועים - אין לעם הזה כוח אפילו לזעוק ולהפגין. פריס, בגלל מחיר הלחם היתה פקוקה שבוע. תראו לאיזה חידלון הגעתם.</w:t>
      </w:r>
    </w:p>
    <w:p w14:paraId="08CAD33E" w14:textId="77777777" w:rsidR="00000000" w:rsidRDefault="00E23567">
      <w:pPr>
        <w:pStyle w:val="a0"/>
        <w:rPr>
          <w:rFonts w:hint="cs"/>
          <w:rtl/>
        </w:rPr>
      </w:pPr>
    </w:p>
    <w:p w14:paraId="6816B242" w14:textId="77777777" w:rsidR="00000000" w:rsidRDefault="00E23567">
      <w:pPr>
        <w:pStyle w:val="a0"/>
        <w:rPr>
          <w:rFonts w:hint="cs"/>
          <w:rtl/>
        </w:rPr>
      </w:pPr>
      <w:r>
        <w:rPr>
          <w:rFonts w:hint="cs"/>
          <w:rtl/>
        </w:rPr>
        <w:t>אני מסיים, אדוני היושב-ר</w:t>
      </w:r>
      <w:r>
        <w:rPr>
          <w:rFonts w:hint="cs"/>
          <w:rtl/>
        </w:rPr>
        <w:t>אש. אילו היתה כאן דמוקרטיה אמיתית, היתה צריכה לקום כאן ועדת חקירה ממלכתית על החידלון של הממשלה הזאת. תודה.</w:t>
      </w:r>
    </w:p>
    <w:p w14:paraId="49C18BC8" w14:textId="77777777" w:rsidR="00000000" w:rsidRDefault="00E23567">
      <w:pPr>
        <w:pStyle w:val="a0"/>
        <w:ind w:firstLine="0"/>
        <w:rPr>
          <w:rFonts w:hint="cs"/>
          <w:rtl/>
        </w:rPr>
      </w:pPr>
    </w:p>
    <w:p w14:paraId="211C5086" w14:textId="77777777" w:rsidR="00000000" w:rsidRDefault="00E23567">
      <w:pPr>
        <w:pStyle w:val="af1"/>
        <w:rPr>
          <w:rtl/>
        </w:rPr>
      </w:pPr>
      <w:r>
        <w:rPr>
          <w:rtl/>
        </w:rPr>
        <w:t>היו"ר מיכאל נודלמן:</w:t>
      </w:r>
    </w:p>
    <w:p w14:paraId="5649E87D" w14:textId="77777777" w:rsidR="00000000" w:rsidRDefault="00E23567">
      <w:pPr>
        <w:pStyle w:val="a0"/>
        <w:rPr>
          <w:rtl/>
        </w:rPr>
      </w:pPr>
    </w:p>
    <w:p w14:paraId="6C68EC02" w14:textId="77777777" w:rsidR="00000000" w:rsidRDefault="00E23567">
      <w:pPr>
        <w:pStyle w:val="a0"/>
        <w:rPr>
          <w:rFonts w:hint="cs"/>
          <w:rtl/>
        </w:rPr>
      </w:pPr>
      <w:r>
        <w:rPr>
          <w:rFonts w:hint="cs"/>
          <w:rtl/>
        </w:rPr>
        <w:t xml:space="preserve">תודה רבה לחבר הכנסת יעקב מרגי. חברת הכנסת גילה פינקלשטיין. אחריה </w:t>
      </w:r>
      <w:r>
        <w:rPr>
          <w:rtl/>
        </w:rPr>
        <w:t>–</w:t>
      </w:r>
      <w:r>
        <w:rPr>
          <w:rFonts w:hint="cs"/>
          <w:rtl/>
        </w:rPr>
        <w:t xml:space="preserve"> חברת הכנסת דליה איציק.</w:t>
      </w:r>
    </w:p>
    <w:p w14:paraId="1032F873" w14:textId="77777777" w:rsidR="00000000" w:rsidRDefault="00E23567">
      <w:pPr>
        <w:pStyle w:val="a0"/>
        <w:ind w:firstLine="0"/>
        <w:rPr>
          <w:rFonts w:hint="cs"/>
          <w:rtl/>
        </w:rPr>
      </w:pPr>
    </w:p>
    <w:p w14:paraId="0E7200AA" w14:textId="77777777" w:rsidR="00000000" w:rsidRDefault="00E23567">
      <w:pPr>
        <w:pStyle w:val="a"/>
        <w:rPr>
          <w:rtl/>
        </w:rPr>
      </w:pPr>
      <w:bookmarkStart w:id="304" w:name="FS000001059T11_02_2004_17_35_06"/>
      <w:bookmarkStart w:id="305" w:name="_Toc67150176"/>
      <w:bookmarkEnd w:id="304"/>
      <w:r>
        <w:rPr>
          <w:rFonts w:hint="eastAsia"/>
          <w:rtl/>
        </w:rPr>
        <w:t>גילה</w:t>
      </w:r>
      <w:r>
        <w:rPr>
          <w:rtl/>
        </w:rPr>
        <w:t xml:space="preserve"> פינקלשטיין (מפד"ל):</w:t>
      </w:r>
      <w:bookmarkEnd w:id="305"/>
    </w:p>
    <w:p w14:paraId="469025AA" w14:textId="77777777" w:rsidR="00000000" w:rsidRDefault="00E23567">
      <w:pPr>
        <w:pStyle w:val="a0"/>
        <w:rPr>
          <w:rFonts w:hint="cs"/>
          <w:rtl/>
        </w:rPr>
      </w:pPr>
    </w:p>
    <w:p w14:paraId="2301D588" w14:textId="77777777" w:rsidR="00000000" w:rsidRDefault="00E23567">
      <w:pPr>
        <w:pStyle w:val="a0"/>
        <w:rPr>
          <w:rFonts w:hint="cs"/>
          <w:rtl/>
        </w:rPr>
      </w:pPr>
      <w:r>
        <w:rPr>
          <w:rFonts w:hint="cs"/>
          <w:rtl/>
        </w:rPr>
        <w:t>אדוני היוש</w:t>
      </w:r>
      <w:r>
        <w:rPr>
          <w:rFonts w:hint="cs"/>
          <w:rtl/>
        </w:rPr>
        <w:t>ב-ראש, כנסת נכבדה, ה"בשורה" על הייקור החד במחיר הלחם הגיעה בעיתוי הגרוע ביותר שניתן להעלות על הדעת. אומנם, נהוג לומר במקומותינו שאף פעם אין אצלנו עיתוי מתאים להרבה מהלכים במשק או במישור המדיני, אולם באטימות מעין זו לא נתקלנו כבר מזמן.</w:t>
      </w:r>
    </w:p>
    <w:p w14:paraId="18699607" w14:textId="77777777" w:rsidR="00000000" w:rsidRDefault="00E23567">
      <w:pPr>
        <w:pStyle w:val="a0"/>
        <w:rPr>
          <w:rFonts w:hint="cs"/>
          <w:rtl/>
        </w:rPr>
      </w:pPr>
    </w:p>
    <w:p w14:paraId="25AD594B" w14:textId="77777777" w:rsidR="00000000" w:rsidRDefault="00E23567">
      <w:pPr>
        <w:pStyle w:val="a0"/>
        <w:rPr>
          <w:rFonts w:hint="cs"/>
          <w:rtl/>
        </w:rPr>
      </w:pPr>
      <w:r>
        <w:rPr>
          <w:rFonts w:hint="cs"/>
          <w:rtl/>
        </w:rPr>
        <w:t xml:space="preserve">חברינו אומנם יושבים </w:t>
      </w:r>
      <w:r>
        <w:rPr>
          <w:rFonts w:hint="cs"/>
          <w:rtl/>
        </w:rPr>
        <w:t>בממשלה ונושאים באחריות, אך מתוקף אחריות זו מתחו ביקורת על המהלך שבוצע הן שר הרווחה והן יושב-ראש ועדת הרווחה, שקיים דיון דחוף בנושא. גם שר האוצר, הפועל באופן עקבי לחיסול ריבוי הנתמכים והמובטלים, התנגד למהלך הצפוי של שר התמ"ת.</w:t>
      </w:r>
    </w:p>
    <w:p w14:paraId="0647686B" w14:textId="77777777" w:rsidR="00000000" w:rsidRDefault="00E23567">
      <w:pPr>
        <w:pStyle w:val="a0"/>
        <w:rPr>
          <w:rFonts w:hint="cs"/>
          <w:rtl/>
        </w:rPr>
      </w:pPr>
    </w:p>
    <w:p w14:paraId="7C7D7FFF" w14:textId="77777777" w:rsidR="00000000" w:rsidRDefault="00E23567">
      <w:pPr>
        <w:pStyle w:val="a0"/>
        <w:rPr>
          <w:rFonts w:hint="cs"/>
          <w:rtl/>
        </w:rPr>
      </w:pPr>
      <w:r>
        <w:rPr>
          <w:rFonts w:hint="cs"/>
          <w:rtl/>
        </w:rPr>
        <w:t>גם אני סבורה כי ייקור הלחם הוא</w:t>
      </w:r>
      <w:r>
        <w:rPr>
          <w:rFonts w:hint="cs"/>
          <w:rtl/>
        </w:rPr>
        <w:t xml:space="preserve"> צעד קשה, הן מורלית והן מעשית. הוא משפיע ישירות על מחייתם הבסיסית של מעוטי היכולת. לא ייתכן שפעם אחר פעם ישלמו מעוטי היכולת את המחיר. אכן, לא על הלחם לבדו יחיה האדם, אבל מנגד, הרי אם אין קמח אין אפילו תורה, ובוודאי אין קיום מינימלי בכבוד לאדם באשר הוא. מזו</w:t>
      </w:r>
      <w:r>
        <w:rPr>
          <w:rFonts w:hint="cs"/>
          <w:rtl/>
        </w:rPr>
        <w:t>ן ותנאי מחיה בסיסיים לכל אזרח הם תנאי בל יעבור במדינה המתיימרת להיות מדינת רווחה כשלנו.</w:t>
      </w:r>
    </w:p>
    <w:p w14:paraId="75A46380" w14:textId="77777777" w:rsidR="00000000" w:rsidRDefault="00E23567">
      <w:pPr>
        <w:pStyle w:val="a0"/>
        <w:rPr>
          <w:rFonts w:hint="cs"/>
          <w:rtl/>
        </w:rPr>
      </w:pPr>
    </w:p>
    <w:p w14:paraId="3E8A2E18" w14:textId="77777777" w:rsidR="00000000" w:rsidRDefault="00E23567">
      <w:pPr>
        <w:pStyle w:val="a0"/>
        <w:rPr>
          <w:rFonts w:hint="cs"/>
          <w:rtl/>
        </w:rPr>
      </w:pPr>
      <w:r>
        <w:rPr>
          <w:rFonts w:hint="cs"/>
          <w:rtl/>
        </w:rPr>
        <w:t xml:space="preserve">חשתי בושה וצער על כך שבית-המשפט העליון, בשבתו כבג"ץ, נאלץ לומר את דברו בנושאים חברתיים מובהקים, והורה למדינה להגדיר מה הוא קיום מינימלי, ובפסיקה אחרת הורה לאוצר לקיים </w:t>
      </w:r>
      <w:r>
        <w:rPr>
          <w:rFonts w:hint="cs"/>
          <w:rtl/>
        </w:rPr>
        <w:t xml:space="preserve">את פרק השילוב בחוק ההסדרים, ולתקצב באופן ראוי את שילובם של ילדים עם צרכים מיוחדים בחינוך הרגיל. הייתי שותפה למאבק החשוב הזה, וצר לי על שדברים מתמהמהים באמתלות שונות ומשונות. </w:t>
      </w:r>
    </w:p>
    <w:p w14:paraId="56172DA7" w14:textId="77777777" w:rsidR="00000000" w:rsidRDefault="00E23567">
      <w:pPr>
        <w:pStyle w:val="a0"/>
        <w:rPr>
          <w:rFonts w:hint="cs"/>
          <w:rtl/>
        </w:rPr>
      </w:pPr>
    </w:p>
    <w:p w14:paraId="523F3ED3" w14:textId="77777777" w:rsidR="00000000" w:rsidRDefault="00E23567">
      <w:pPr>
        <w:pStyle w:val="a0"/>
        <w:rPr>
          <w:rFonts w:hint="cs"/>
          <w:rtl/>
        </w:rPr>
      </w:pPr>
      <w:r>
        <w:rPr>
          <w:rFonts w:hint="cs"/>
          <w:rtl/>
        </w:rPr>
        <w:t>קו ישר מחבר בין ייקור הלחם ובין פסיקות בג"ץ. התחושה ההולכת ורווחת היא, שכשהדבר מ</w:t>
      </w:r>
      <w:r>
        <w:rPr>
          <w:rFonts w:hint="cs"/>
          <w:rtl/>
        </w:rPr>
        <w:t xml:space="preserve">גיע להכרעות מעשיות, לקבלת החלטות הקשורות לתקציבים ולסבסודים, לא מתגלה הרגישות המספקת למצוקות ולצרכים של שכבות רחבות בחברה הישראלית. </w:t>
      </w:r>
    </w:p>
    <w:p w14:paraId="5F5A18B7" w14:textId="77777777" w:rsidR="00000000" w:rsidRDefault="00E23567">
      <w:pPr>
        <w:pStyle w:val="a0"/>
        <w:rPr>
          <w:rFonts w:hint="cs"/>
          <w:rtl/>
        </w:rPr>
      </w:pPr>
    </w:p>
    <w:p w14:paraId="1E730C2F" w14:textId="77777777" w:rsidR="00000000" w:rsidRDefault="00E23567">
      <w:pPr>
        <w:pStyle w:val="a0"/>
        <w:rPr>
          <w:rFonts w:hint="cs"/>
          <w:rtl/>
        </w:rPr>
      </w:pPr>
      <w:r>
        <w:rPr>
          <w:rFonts w:hint="cs"/>
          <w:rtl/>
        </w:rPr>
        <w:t xml:space="preserve">אין צורך לחזור ולפרט באוזניכם עד כמה מתרחבים ממדי העוני והאבטלה, לרבות על-פי נתונים חדשים שפרסמה עמותת "מחויבות", המפעילה </w:t>
      </w:r>
      <w:r>
        <w:rPr>
          <w:rFonts w:hint="cs"/>
          <w:rtl/>
        </w:rPr>
        <w:t>מוקד זכויות למובטלים. על-פי הניתוח שלהם, שיעור המובטלים מכלל כוח העבודה עמד בשנת 2002 על 16%, כ-6% מעבר למה שעולה מנתוני הלשכה המרכזית לסטטיסטיקה. גם הם מסתמכים על נתונים אלה, אולם גורסים כי השיעור גדול יותר, שכן יש רבים נוספים שהתייאשו מחיפוש עבודה, או עו</w:t>
      </w:r>
      <w:r>
        <w:rPr>
          <w:rFonts w:hint="cs"/>
          <w:rtl/>
        </w:rPr>
        <w:t xml:space="preserve">בדים במשרה חלקית, כשהם מעוניינים לעבוד במשרה מלאה. </w:t>
      </w:r>
    </w:p>
    <w:p w14:paraId="3EA72989" w14:textId="77777777" w:rsidR="00000000" w:rsidRDefault="00E23567">
      <w:pPr>
        <w:pStyle w:val="a0"/>
        <w:rPr>
          <w:rFonts w:hint="cs"/>
          <w:rtl/>
        </w:rPr>
      </w:pPr>
    </w:p>
    <w:p w14:paraId="2DF14B08" w14:textId="77777777" w:rsidR="00000000" w:rsidRDefault="00E23567">
      <w:pPr>
        <w:pStyle w:val="a0"/>
        <w:rPr>
          <w:rFonts w:hint="cs"/>
          <w:rtl/>
        </w:rPr>
      </w:pPr>
      <w:r>
        <w:rPr>
          <w:rFonts w:hint="cs"/>
          <w:rtl/>
        </w:rPr>
        <w:t>התחושה הקשה שביטא אחד מעורכי המחקר היא, כי האבטלה מגיעה לאוכלוסיות שנחשבו מחוסנות מפניה, וכי מדובר במדיניות חברתית של ממשלה שהפכה אדישה לתעסוקת תושביה. אינני סבורה כי הממשלה אדישה, אך בהחלט יש עוד הרבה מ</w:t>
      </w:r>
      <w:r>
        <w:rPr>
          <w:rFonts w:hint="cs"/>
          <w:rtl/>
        </w:rPr>
        <w:t>ה לעשות, ואני מקווה שאכן ייעשה.</w:t>
      </w:r>
    </w:p>
    <w:p w14:paraId="1CD838B7" w14:textId="77777777" w:rsidR="00000000" w:rsidRDefault="00E23567">
      <w:pPr>
        <w:pStyle w:val="a0"/>
        <w:rPr>
          <w:rFonts w:hint="cs"/>
          <w:rtl/>
        </w:rPr>
      </w:pPr>
    </w:p>
    <w:p w14:paraId="2E0490E9" w14:textId="77777777" w:rsidR="00000000" w:rsidRDefault="00E23567">
      <w:pPr>
        <w:pStyle w:val="a0"/>
        <w:rPr>
          <w:rFonts w:hint="cs"/>
          <w:rtl/>
        </w:rPr>
      </w:pPr>
      <w:r>
        <w:rPr>
          <w:rFonts w:hint="cs"/>
          <w:rtl/>
        </w:rPr>
        <w:t xml:space="preserve">חדשות לבקרים אנו מתבשרים על אוכלוסיות כמו ילדים או קשישים שאינם זוכים לתנאים בסיסיים כמו חימום בחורף או מזון ראוי ומגוון. </w:t>
      </w:r>
    </w:p>
    <w:p w14:paraId="0037F89D" w14:textId="77777777" w:rsidR="00000000" w:rsidRDefault="00E23567">
      <w:pPr>
        <w:pStyle w:val="a0"/>
        <w:rPr>
          <w:rFonts w:hint="cs"/>
          <w:rtl/>
        </w:rPr>
      </w:pPr>
    </w:p>
    <w:p w14:paraId="7E495AD3" w14:textId="77777777" w:rsidR="00000000" w:rsidRDefault="00E23567">
      <w:pPr>
        <w:pStyle w:val="a0"/>
        <w:rPr>
          <w:rFonts w:hint="cs"/>
          <w:rtl/>
        </w:rPr>
      </w:pPr>
      <w:r>
        <w:rPr>
          <w:rFonts w:hint="cs"/>
          <w:rtl/>
        </w:rPr>
        <w:t>אני מקווה כי ייקור הלחם הוא גזירה שתחלוף מהר מן העולם, כי היא איננה ראויה ואיננה במקומה. תודה.</w:t>
      </w:r>
    </w:p>
    <w:p w14:paraId="5F2E4EE8" w14:textId="77777777" w:rsidR="00000000" w:rsidRDefault="00E23567">
      <w:pPr>
        <w:pStyle w:val="a0"/>
        <w:ind w:firstLine="0"/>
        <w:rPr>
          <w:rFonts w:hint="cs"/>
          <w:rtl/>
        </w:rPr>
      </w:pPr>
    </w:p>
    <w:p w14:paraId="0E96050F" w14:textId="77777777" w:rsidR="00000000" w:rsidRDefault="00E23567">
      <w:pPr>
        <w:pStyle w:val="af1"/>
        <w:rPr>
          <w:rtl/>
        </w:rPr>
      </w:pPr>
      <w:r>
        <w:rPr>
          <w:rtl/>
        </w:rPr>
        <w:t>היו</w:t>
      </w:r>
      <w:r>
        <w:rPr>
          <w:rtl/>
        </w:rPr>
        <w:t>"ר מוחמד ברכה:</w:t>
      </w:r>
    </w:p>
    <w:p w14:paraId="2C4CBDB5" w14:textId="77777777" w:rsidR="00000000" w:rsidRDefault="00E23567">
      <w:pPr>
        <w:pStyle w:val="a0"/>
        <w:rPr>
          <w:rtl/>
        </w:rPr>
      </w:pPr>
    </w:p>
    <w:p w14:paraId="17169782" w14:textId="77777777" w:rsidR="00000000" w:rsidRDefault="00E23567">
      <w:pPr>
        <w:pStyle w:val="a0"/>
        <w:rPr>
          <w:rFonts w:hint="cs"/>
          <w:rtl/>
        </w:rPr>
      </w:pPr>
      <w:r>
        <w:rPr>
          <w:rFonts w:hint="cs"/>
          <w:rtl/>
        </w:rPr>
        <w:t xml:space="preserve">תודה לחברת הכנסת גילה פינקלשטיין. חברת הכנסת דליה איציק, בבקשה. </w:t>
      </w:r>
    </w:p>
    <w:p w14:paraId="58BF0608" w14:textId="77777777" w:rsidR="00000000" w:rsidRDefault="00E23567">
      <w:pPr>
        <w:pStyle w:val="a0"/>
        <w:rPr>
          <w:rFonts w:hint="cs"/>
          <w:rtl/>
        </w:rPr>
      </w:pPr>
    </w:p>
    <w:p w14:paraId="33573667" w14:textId="77777777" w:rsidR="00000000" w:rsidRDefault="00E23567">
      <w:pPr>
        <w:pStyle w:val="a0"/>
        <w:rPr>
          <w:rFonts w:hint="cs"/>
          <w:rtl/>
        </w:rPr>
      </w:pPr>
      <w:r>
        <w:rPr>
          <w:rFonts w:hint="cs"/>
          <w:rtl/>
        </w:rPr>
        <w:t>עד שחברת הכנסת תגיע לדוכן, אני רוצה לברך את אורחי הכנסת, תלמידי י"ב של בית-הספר המקיף עין-מאהל. ברוכים הבאים לכנסת. גברתי חברת הכנסת דליה איציק, הכפר הזה מוכה אבטלה ועוני, וה</w:t>
      </w:r>
      <w:r>
        <w:rPr>
          <w:rFonts w:hint="cs"/>
          <w:rtl/>
        </w:rPr>
        <w:t>וא מככב במקום הראשון. לכן אולי דווקא הנושא הזה יהיה להם שיעור באזרחות. בבקשה, גברתי. אהלן וסהלן.</w:t>
      </w:r>
    </w:p>
    <w:p w14:paraId="33CECA8F" w14:textId="77777777" w:rsidR="00000000" w:rsidRDefault="00E23567">
      <w:pPr>
        <w:pStyle w:val="a0"/>
        <w:ind w:firstLine="0"/>
        <w:rPr>
          <w:rtl/>
        </w:rPr>
      </w:pPr>
    </w:p>
    <w:p w14:paraId="1F3DB22F" w14:textId="77777777" w:rsidR="00000000" w:rsidRDefault="00E23567">
      <w:pPr>
        <w:pStyle w:val="a0"/>
        <w:ind w:firstLine="0"/>
        <w:rPr>
          <w:rFonts w:hint="cs"/>
          <w:rtl/>
        </w:rPr>
      </w:pPr>
    </w:p>
    <w:p w14:paraId="1CE96D93" w14:textId="77777777" w:rsidR="00000000" w:rsidRDefault="00E23567">
      <w:pPr>
        <w:pStyle w:val="a"/>
        <w:rPr>
          <w:rtl/>
        </w:rPr>
      </w:pPr>
      <w:bookmarkStart w:id="306" w:name="FS000000433T11_02_2004_17_43_44"/>
      <w:bookmarkStart w:id="307" w:name="_Toc67150177"/>
      <w:bookmarkEnd w:id="306"/>
      <w:r>
        <w:rPr>
          <w:rFonts w:hint="eastAsia"/>
          <w:rtl/>
        </w:rPr>
        <w:t>דליה</w:t>
      </w:r>
      <w:r>
        <w:rPr>
          <w:rtl/>
        </w:rPr>
        <w:t xml:space="preserve"> איציק (העבודה-מימד):</w:t>
      </w:r>
      <w:bookmarkEnd w:id="307"/>
    </w:p>
    <w:p w14:paraId="421D523B" w14:textId="77777777" w:rsidR="00000000" w:rsidRDefault="00E23567">
      <w:pPr>
        <w:pStyle w:val="a0"/>
        <w:rPr>
          <w:rFonts w:hint="cs"/>
          <w:rtl/>
        </w:rPr>
      </w:pPr>
    </w:p>
    <w:p w14:paraId="79E87341" w14:textId="77777777" w:rsidR="00000000" w:rsidRDefault="00E23567">
      <w:pPr>
        <w:pStyle w:val="a0"/>
        <w:rPr>
          <w:rFonts w:hint="cs"/>
          <w:rtl/>
        </w:rPr>
      </w:pPr>
      <w:r>
        <w:rPr>
          <w:rFonts w:hint="cs"/>
          <w:rtl/>
        </w:rPr>
        <w:t>אדוני היושב-ראש, תודה רבה לך. ברוכים הבאים. מרחבא. אהלן וסהלן. אמרתי נכון, חבר הכנסת ברכה?</w:t>
      </w:r>
    </w:p>
    <w:p w14:paraId="659A6BF0" w14:textId="77777777" w:rsidR="00000000" w:rsidRDefault="00E23567">
      <w:pPr>
        <w:pStyle w:val="a0"/>
        <w:ind w:firstLine="0"/>
        <w:rPr>
          <w:rFonts w:hint="cs"/>
          <w:rtl/>
        </w:rPr>
      </w:pPr>
    </w:p>
    <w:p w14:paraId="702BC29B" w14:textId="77777777" w:rsidR="00000000" w:rsidRDefault="00E23567">
      <w:pPr>
        <w:pStyle w:val="af1"/>
        <w:rPr>
          <w:rtl/>
        </w:rPr>
      </w:pPr>
      <w:r>
        <w:rPr>
          <w:rtl/>
        </w:rPr>
        <w:t>היו"ר מוחמד ברכה:</w:t>
      </w:r>
    </w:p>
    <w:p w14:paraId="59D5AE24" w14:textId="77777777" w:rsidR="00000000" w:rsidRDefault="00E23567">
      <w:pPr>
        <w:pStyle w:val="a0"/>
        <w:rPr>
          <w:rtl/>
        </w:rPr>
      </w:pPr>
    </w:p>
    <w:p w14:paraId="75868267" w14:textId="77777777" w:rsidR="00000000" w:rsidRDefault="00E23567">
      <w:pPr>
        <w:pStyle w:val="a0"/>
        <w:rPr>
          <w:rFonts w:hint="cs"/>
          <w:rtl/>
        </w:rPr>
      </w:pPr>
      <w:r>
        <w:rPr>
          <w:rFonts w:hint="cs"/>
          <w:rtl/>
        </w:rPr>
        <w:t>מאה אחוז. נכון ויפה</w:t>
      </w:r>
      <w:r>
        <w:rPr>
          <w:rFonts w:hint="cs"/>
          <w:rtl/>
        </w:rPr>
        <w:t xml:space="preserve"> אפילו. </w:t>
      </w:r>
    </w:p>
    <w:p w14:paraId="444595C4" w14:textId="77777777" w:rsidR="00000000" w:rsidRDefault="00E23567">
      <w:pPr>
        <w:pStyle w:val="a0"/>
        <w:ind w:firstLine="0"/>
        <w:rPr>
          <w:rFonts w:hint="cs"/>
          <w:rtl/>
        </w:rPr>
      </w:pPr>
    </w:p>
    <w:p w14:paraId="3C8F4CDB" w14:textId="77777777" w:rsidR="00000000" w:rsidRDefault="00E23567">
      <w:pPr>
        <w:pStyle w:val="-"/>
        <w:rPr>
          <w:rtl/>
        </w:rPr>
      </w:pPr>
      <w:bookmarkStart w:id="308" w:name="FS000000433T11_02_2004_17_44_30C"/>
      <w:bookmarkEnd w:id="308"/>
      <w:r>
        <w:rPr>
          <w:rtl/>
        </w:rPr>
        <w:t>דליה איציק (העבודה-מימד):</w:t>
      </w:r>
    </w:p>
    <w:p w14:paraId="6084406D" w14:textId="77777777" w:rsidR="00000000" w:rsidRDefault="00E23567">
      <w:pPr>
        <w:pStyle w:val="a0"/>
        <w:rPr>
          <w:rtl/>
        </w:rPr>
      </w:pPr>
    </w:p>
    <w:p w14:paraId="4CA891C1" w14:textId="77777777" w:rsidR="00000000" w:rsidRDefault="00E23567">
      <w:pPr>
        <w:pStyle w:val="a0"/>
        <w:rPr>
          <w:rFonts w:hint="cs"/>
          <w:rtl/>
        </w:rPr>
      </w:pPr>
      <w:r>
        <w:rPr>
          <w:rFonts w:hint="cs"/>
          <w:rtl/>
        </w:rPr>
        <w:t>אדוני השר, שמעתי קודם את חברת הכנסת גילה פינקלשטיין וחשבתי לעצמי - את יודעת שאת בקואליציה, נכון?</w:t>
      </w:r>
    </w:p>
    <w:p w14:paraId="79EC7220" w14:textId="77777777" w:rsidR="00000000" w:rsidRDefault="00E23567">
      <w:pPr>
        <w:pStyle w:val="a0"/>
        <w:ind w:firstLine="0"/>
        <w:rPr>
          <w:rFonts w:hint="cs"/>
          <w:rtl/>
        </w:rPr>
      </w:pPr>
    </w:p>
    <w:p w14:paraId="7EE32DBB" w14:textId="77777777" w:rsidR="00000000" w:rsidRDefault="00E23567">
      <w:pPr>
        <w:pStyle w:val="af0"/>
        <w:rPr>
          <w:rtl/>
        </w:rPr>
      </w:pPr>
      <w:r>
        <w:rPr>
          <w:rFonts w:hint="eastAsia"/>
          <w:rtl/>
        </w:rPr>
        <w:t>גילה</w:t>
      </w:r>
      <w:r>
        <w:rPr>
          <w:rtl/>
        </w:rPr>
        <w:t xml:space="preserve"> פינקלשטיין (מפד"ל):</w:t>
      </w:r>
    </w:p>
    <w:p w14:paraId="6C5E65BA" w14:textId="77777777" w:rsidR="00000000" w:rsidRDefault="00E23567">
      <w:pPr>
        <w:pStyle w:val="a0"/>
        <w:rPr>
          <w:rFonts w:hint="cs"/>
          <w:rtl/>
        </w:rPr>
      </w:pPr>
    </w:p>
    <w:p w14:paraId="7C718814" w14:textId="77777777" w:rsidR="00000000" w:rsidRDefault="00E23567">
      <w:pPr>
        <w:pStyle w:val="a0"/>
        <w:rPr>
          <w:rFonts w:hint="cs"/>
          <w:rtl/>
        </w:rPr>
      </w:pPr>
      <w:r>
        <w:rPr>
          <w:rFonts w:hint="cs"/>
          <w:rtl/>
        </w:rPr>
        <w:t>כן.</w:t>
      </w:r>
    </w:p>
    <w:p w14:paraId="2A7E5CAE" w14:textId="77777777" w:rsidR="00000000" w:rsidRDefault="00E23567">
      <w:pPr>
        <w:pStyle w:val="a0"/>
        <w:ind w:firstLine="0"/>
        <w:rPr>
          <w:rFonts w:hint="cs"/>
          <w:rtl/>
        </w:rPr>
      </w:pPr>
    </w:p>
    <w:p w14:paraId="4CB64AF7" w14:textId="77777777" w:rsidR="00000000" w:rsidRDefault="00E23567">
      <w:pPr>
        <w:pStyle w:val="-"/>
        <w:rPr>
          <w:rtl/>
        </w:rPr>
      </w:pPr>
      <w:bookmarkStart w:id="309" w:name="FS000000433T11_02_2004_17_44_52C"/>
      <w:bookmarkEnd w:id="309"/>
      <w:r>
        <w:rPr>
          <w:rtl/>
        </w:rPr>
        <w:t>דליה איציק (העבודה-מימד):</w:t>
      </w:r>
    </w:p>
    <w:p w14:paraId="0866B1B6" w14:textId="77777777" w:rsidR="00000000" w:rsidRDefault="00E23567">
      <w:pPr>
        <w:pStyle w:val="a0"/>
        <w:rPr>
          <w:rtl/>
        </w:rPr>
      </w:pPr>
    </w:p>
    <w:p w14:paraId="66BC4DA2" w14:textId="77777777" w:rsidR="00000000" w:rsidRDefault="00E23567">
      <w:pPr>
        <w:pStyle w:val="a0"/>
        <w:rPr>
          <w:rFonts w:hint="cs"/>
          <w:rtl/>
        </w:rPr>
      </w:pPr>
      <w:r>
        <w:rPr>
          <w:rFonts w:hint="cs"/>
          <w:rtl/>
        </w:rPr>
        <w:t>אולי לא שמעת על זה. תסלחי לי שאני פונה אלייך בנימה אישית.</w:t>
      </w:r>
    </w:p>
    <w:p w14:paraId="60FB3ABB" w14:textId="77777777" w:rsidR="00000000" w:rsidRDefault="00E23567">
      <w:pPr>
        <w:pStyle w:val="a0"/>
        <w:ind w:firstLine="0"/>
        <w:rPr>
          <w:rFonts w:hint="cs"/>
          <w:rtl/>
        </w:rPr>
      </w:pPr>
    </w:p>
    <w:p w14:paraId="210913F1" w14:textId="77777777" w:rsidR="00000000" w:rsidRDefault="00E23567">
      <w:pPr>
        <w:pStyle w:val="af0"/>
        <w:rPr>
          <w:rtl/>
        </w:rPr>
      </w:pPr>
      <w:r>
        <w:rPr>
          <w:rFonts w:hint="eastAsia"/>
          <w:rtl/>
        </w:rPr>
        <w:t>גילה</w:t>
      </w:r>
      <w:r>
        <w:rPr>
          <w:rtl/>
        </w:rPr>
        <w:t xml:space="preserve"> פינקלשטיין (מפד"ל):</w:t>
      </w:r>
    </w:p>
    <w:p w14:paraId="744ECFA0" w14:textId="77777777" w:rsidR="00000000" w:rsidRDefault="00E23567">
      <w:pPr>
        <w:pStyle w:val="a0"/>
        <w:rPr>
          <w:rFonts w:hint="cs"/>
          <w:rtl/>
        </w:rPr>
      </w:pPr>
    </w:p>
    <w:p w14:paraId="0E802D7B" w14:textId="77777777" w:rsidR="00000000" w:rsidRDefault="00E23567">
      <w:pPr>
        <w:pStyle w:val="a0"/>
        <w:rPr>
          <w:rFonts w:hint="cs"/>
          <w:rtl/>
        </w:rPr>
      </w:pPr>
      <w:r>
        <w:rPr>
          <w:rFonts w:hint="cs"/>
          <w:rtl/>
        </w:rPr>
        <w:t>אין דברים מושלמים.</w:t>
      </w:r>
    </w:p>
    <w:p w14:paraId="665D8100" w14:textId="77777777" w:rsidR="00000000" w:rsidRDefault="00E23567">
      <w:pPr>
        <w:pStyle w:val="a0"/>
        <w:ind w:firstLine="0"/>
        <w:rPr>
          <w:rFonts w:hint="cs"/>
          <w:rtl/>
        </w:rPr>
      </w:pPr>
    </w:p>
    <w:p w14:paraId="2C2ADB7B" w14:textId="77777777" w:rsidR="00000000" w:rsidRDefault="00E23567">
      <w:pPr>
        <w:pStyle w:val="-"/>
        <w:rPr>
          <w:rtl/>
        </w:rPr>
      </w:pPr>
      <w:bookmarkStart w:id="310" w:name="FS000000433T11_02_2004_17_45_17C"/>
      <w:bookmarkEnd w:id="310"/>
      <w:r>
        <w:rPr>
          <w:rtl/>
        </w:rPr>
        <w:t>דליה איציק (העבודה-מימד):</w:t>
      </w:r>
    </w:p>
    <w:p w14:paraId="0332C88A" w14:textId="77777777" w:rsidR="00000000" w:rsidRDefault="00E23567">
      <w:pPr>
        <w:pStyle w:val="a0"/>
        <w:rPr>
          <w:rtl/>
        </w:rPr>
      </w:pPr>
    </w:p>
    <w:p w14:paraId="4E441B37" w14:textId="77777777" w:rsidR="00000000" w:rsidRDefault="00E23567">
      <w:pPr>
        <w:pStyle w:val="a0"/>
        <w:rPr>
          <w:rFonts w:hint="cs"/>
          <w:rtl/>
        </w:rPr>
      </w:pPr>
      <w:r>
        <w:rPr>
          <w:rFonts w:hint="cs"/>
          <w:rtl/>
        </w:rPr>
        <w:t>דיברת פה כאילו את דליה איציק.</w:t>
      </w:r>
    </w:p>
    <w:p w14:paraId="25D4F8F5" w14:textId="77777777" w:rsidR="00000000" w:rsidRDefault="00E23567">
      <w:pPr>
        <w:pStyle w:val="a0"/>
        <w:ind w:firstLine="0"/>
        <w:rPr>
          <w:rFonts w:hint="cs"/>
          <w:rtl/>
        </w:rPr>
      </w:pPr>
    </w:p>
    <w:p w14:paraId="765F8FAA" w14:textId="77777777" w:rsidR="00000000" w:rsidRDefault="00E23567">
      <w:pPr>
        <w:pStyle w:val="af0"/>
        <w:rPr>
          <w:rtl/>
        </w:rPr>
      </w:pPr>
      <w:r>
        <w:rPr>
          <w:rFonts w:hint="eastAsia"/>
          <w:rtl/>
        </w:rPr>
        <w:t>יעקב</w:t>
      </w:r>
      <w:r>
        <w:rPr>
          <w:rtl/>
        </w:rPr>
        <w:t xml:space="preserve"> ליצמן (יהדות התורה):</w:t>
      </w:r>
    </w:p>
    <w:p w14:paraId="4B176398" w14:textId="77777777" w:rsidR="00000000" w:rsidRDefault="00E23567">
      <w:pPr>
        <w:pStyle w:val="a0"/>
        <w:rPr>
          <w:rFonts w:hint="cs"/>
          <w:rtl/>
        </w:rPr>
      </w:pPr>
    </w:p>
    <w:p w14:paraId="5B549B5A" w14:textId="77777777" w:rsidR="00000000" w:rsidRDefault="00E23567">
      <w:pPr>
        <w:pStyle w:val="a0"/>
        <w:rPr>
          <w:rFonts w:hint="cs"/>
          <w:rtl/>
        </w:rPr>
      </w:pPr>
      <w:r>
        <w:rPr>
          <w:rFonts w:hint="cs"/>
          <w:rtl/>
        </w:rPr>
        <w:t>הלחם לא בקואליציה.</w:t>
      </w:r>
    </w:p>
    <w:p w14:paraId="57D8C36E" w14:textId="77777777" w:rsidR="00000000" w:rsidRDefault="00E23567">
      <w:pPr>
        <w:pStyle w:val="a0"/>
        <w:ind w:firstLine="0"/>
        <w:rPr>
          <w:rFonts w:hint="cs"/>
          <w:rtl/>
        </w:rPr>
      </w:pPr>
    </w:p>
    <w:p w14:paraId="31CE36D7" w14:textId="77777777" w:rsidR="00000000" w:rsidRDefault="00E23567">
      <w:pPr>
        <w:pStyle w:val="-"/>
        <w:rPr>
          <w:rtl/>
        </w:rPr>
      </w:pPr>
      <w:bookmarkStart w:id="311" w:name="FS000000433T11_02_2004_17_45_28C"/>
      <w:bookmarkEnd w:id="311"/>
      <w:r>
        <w:rPr>
          <w:rtl/>
        </w:rPr>
        <w:t>דליה איציק (העבודה-מימד):</w:t>
      </w:r>
    </w:p>
    <w:p w14:paraId="4F1AB4D0" w14:textId="77777777" w:rsidR="00000000" w:rsidRDefault="00E23567">
      <w:pPr>
        <w:pStyle w:val="a0"/>
        <w:rPr>
          <w:rtl/>
        </w:rPr>
      </w:pPr>
    </w:p>
    <w:p w14:paraId="4E97802E" w14:textId="77777777" w:rsidR="00000000" w:rsidRDefault="00E23567">
      <w:pPr>
        <w:pStyle w:val="a0"/>
        <w:rPr>
          <w:rFonts w:hint="cs"/>
          <w:rtl/>
        </w:rPr>
      </w:pPr>
      <w:r>
        <w:rPr>
          <w:rFonts w:hint="cs"/>
          <w:rtl/>
        </w:rPr>
        <w:t>כן. יתירה מזו, שמעתי בהנאה די גדולה את שר העבודה והרווחה מסביר למה בכל זאת הוא ייש</w:t>
      </w:r>
      <w:r>
        <w:rPr>
          <w:rFonts w:hint="cs"/>
          <w:rtl/>
        </w:rPr>
        <w:t>אר בממשלה, יהא מה שיהא, כמעט.</w:t>
      </w:r>
    </w:p>
    <w:p w14:paraId="251D3EC7" w14:textId="77777777" w:rsidR="00000000" w:rsidRDefault="00E23567">
      <w:pPr>
        <w:pStyle w:val="a0"/>
        <w:ind w:firstLine="0"/>
        <w:rPr>
          <w:rFonts w:hint="cs"/>
          <w:rtl/>
        </w:rPr>
      </w:pPr>
    </w:p>
    <w:p w14:paraId="6DFE1881" w14:textId="77777777" w:rsidR="00000000" w:rsidRDefault="00E23567">
      <w:pPr>
        <w:pStyle w:val="af0"/>
        <w:rPr>
          <w:rtl/>
        </w:rPr>
      </w:pPr>
      <w:r>
        <w:rPr>
          <w:rFonts w:hint="eastAsia"/>
          <w:rtl/>
        </w:rPr>
        <w:t>ואסל</w:t>
      </w:r>
      <w:r>
        <w:rPr>
          <w:rtl/>
        </w:rPr>
        <w:t xml:space="preserve"> טאהא (בל"ד):</w:t>
      </w:r>
    </w:p>
    <w:p w14:paraId="47FF0041" w14:textId="77777777" w:rsidR="00000000" w:rsidRDefault="00E23567">
      <w:pPr>
        <w:pStyle w:val="a0"/>
        <w:rPr>
          <w:rFonts w:hint="cs"/>
          <w:rtl/>
        </w:rPr>
      </w:pPr>
    </w:p>
    <w:p w14:paraId="1CB98CF7" w14:textId="77777777" w:rsidR="00000000" w:rsidRDefault="00E23567">
      <w:pPr>
        <w:pStyle w:val="a0"/>
        <w:rPr>
          <w:rFonts w:hint="cs"/>
          <w:rtl/>
        </w:rPr>
      </w:pPr>
      <w:r>
        <w:rPr>
          <w:rFonts w:hint="cs"/>
          <w:rtl/>
        </w:rPr>
        <w:t>זאת האסטרטגיה שלו.</w:t>
      </w:r>
    </w:p>
    <w:p w14:paraId="1561A0EC" w14:textId="77777777" w:rsidR="00000000" w:rsidRDefault="00E23567">
      <w:pPr>
        <w:pStyle w:val="a0"/>
        <w:ind w:firstLine="0"/>
        <w:rPr>
          <w:rFonts w:hint="cs"/>
          <w:rtl/>
        </w:rPr>
      </w:pPr>
    </w:p>
    <w:p w14:paraId="5D673242" w14:textId="77777777" w:rsidR="00000000" w:rsidRDefault="00E23567">
      <w:pPr>
        <w:pStyle w:val="-"/>
        <w:rPr>
          <w:rtl/>
        </w:rPr>
      </w:pPr>
      <w:bookmarkStart w:id="312" w:name="FS000000433T11_02_2004_17_46_00C"/>
      <w:bookmarkEnd w:id="312"/>
      <w:r>
        <w:rPr>
          <w:rtl/>
        </w:rPr>
        <w:t>דליה איציק (העבודה-מימד):</w:t>
      </w:r>
    </w:p>
    <w:p w14:paraId="5AFFF47A" w14:textId="77777777" w:rsidR="00000000" w:rsidRDefault="00E23567">
      <w:pPr>
        <w:pStyle w:val="a0"/>
        <w:rPr>
          <w:rtl/>
        </w:rPr>
      </w:pPr>
    </w:p>
    <w:p w14:paraId="2852D8BE" w14:textId="77777777" w:rsidR="00000000" w:rsidRDefault="00E23567">
      <w:pPr>
        <w:pStyle w:val="a0"/>
        <w:rPr>
          <w:rFonts w:hint="cs"/>
          <w:rtl/>
        </w:rPr>
      </w:pPr>
      <w:r>
        <w:rPr>
          <w:rFonts w:hint="cs"/>
          <w:rtl/>
        </w:rPr>
        <w:t xml:space="preserve">כן. מסתבר שגודל הקיצוצים הוא כגודל הכיסא, או  אם תרצי </w:t>
      </w:r>
      <w:r>
        <w:rPr>
          <w:rtl/>
        </w:rPr>
        <w:t>–</w:t>
      </w:r>
      <w:r>
        <w:rPr>
          <w:rFonts w:hint="cs"/>
          <w:rtl/>
        </w:rPr>
        <w:t xml:space="preserve"> הפוך, ואני לא כל כך רוצה, כי את אשה טובה בוודאי, ואת בעלת רצון טוב, וזה אולי גם בגלל חוסר הניסיון שלך. </w:t>
      </w:r>
      <w:r>
        <w:rPr>
          <w:rFonts w:hint="cs"/>
          <w:rtl/>
        </w:rPr>
        <w:t xml:space="preserve">אבל אני מציעה שתלחצי על החברים שלך. הם יכלו למשל לאיים בממשלה ולהגיד: אם תעלו את מחיר הלחם, אנחנו לא נהיה בפנים. </w:t>
      </w:r>
    </w:p>
    <w:p w14:paraId="0D51C47F" w14:textId="77777777" w:rsidR="00000000" w:rsidRDefault="00E23567">
      <w:pPr>
        <w:pStyle w:val="a0"/>
        <w:ind w:firstLine="0"/>
        <w:rPr>
          <w:rFonts w:hint="cs"/>
          <w:rtl/>
        </w:rPr>
      </w:pPr>
    </w:p>
    <w:p w14:paraId="14EBFCF4" w14:textId="77777777" w:rsidR="00000000" w:rsidRDefault="00E23567">
      <w:pPr>
        <w:pStyle w:val="a0"/>
        <w:rPr>
          <w:rFonts w:hint="cs"/>
          <w:rtl/>
        </w:rPr>
      </w:pPr>
      <w:bookmarkStart w:id="313" w:name="FS000000433T11_02_2004_17_14_22"/>
      <w:bookmarkEnd w:id="313"/>
      <w:r>
        <w:rPr>
          <w:rFonts w:hint="cs"/>
          <w:rtl/>
        </w:rPr>
        <w:t>אדוני היושב-ראש, היה מאוד משעשע לשמוע את שר העבודה והרווחה. אדוני השר, מסביר שר התמ"ת - כפי שזה נקרא כיום - ברדיו איך היו מוכרחים להעלות את מ</w:t>
      </w:r>
      <w:r>
        <w:rPr>
          <w:rFonts w:hint="cs"/>
          <w:rtl/>
        </w:rPr>
        <w:t>חיר הלחם, ודבר שני הוא מסביר שבכלל, שרים אחרים הם צבועים, כי הם העלו את מחיר הלחם. אצלנו אומרים שזה היה מעמד הר-סיני. מה זה מעמד הר-סיני? כל העולם ראה ושמע את הקולות, רק אהוד אולמרט לא שמע אותם. אני יודעת, בוודאי, שאתה יודע, אדוני השר, שראש הממשלה טלפן אלי</w:t>
      </w:r>
      <w:r>
        <w:rPr>
          <w:rFonts w:hint="cs"/>
          <w:rtl/>
        </w:rPr>
        <w:t xml:space="preserve"> בזמני ואמר לי דברים מאוד חמים על המאבק שאני ניהלתי. </w:t>
      </w:r>
    </w:p>
    <w:p w14:paraId="3C53D4B0" w14:textId="77777777" w:rsidR="00000000" w:rsidRDefault="00E23567">
      <w:pPr>
        <w:pStyle w:val="a0"/>
        <w:rPr>
          <w:rFonts w:hint="cs"/>
          <w:rtl/>
        </w:rPr>
      </w:pPr>
    </w:p>
    <w:p w14:paraId="771338AE" w14:textId="77777777" w:rsidR="00000000" w:rsidRDefault="00E23567">
      <w:pPr>
        <w:pStyle w:val="a0"/>
        <w:rPr>
          <w:rFonts w:hint="cs"/>
          <w:rtl/>
        </w:rPr>
      </w:pPr>
      <w:r>
        <w:rPr>
          <w:rFonts w:hint="cs"/>
          <w:rtl/>
        </w:rPr>
        <w:t>עכשיו, אני רוצה לסבר את אוזנך לגבי הנתונים. תראה, לא נעים לי להגיד לך, אבל את המושגים, בהתחלה, הוא לא ידע. הוא ערבב בין הלחם האחיד לבין הלחם המתוחכם, כי נכון - מי שלא בקיא במאטריה, לא מבין. בתקופתי התי</w:t>
      </w:r>
      <w:r>
        <w:rPr>
          <w:rFonts w:hint="cs"/>
          <w:rtl/>
        </w:rPr>
        <w:t xml:space="preserve">יקר הקמח בעולם ב-29%. עכשיו הקמח התייקר ב-13.46%, והוא העלה את מחיר הלחם ב-14.18%. בזמני התייקר הקמח ב-29%, ואני העליתי את מחיר הלחם המתוחכם רק ב-9%. בלחם האחיד לא נגעתי. </w:t>
      </w:r>
    </w:p>
    <w:p w14:paraId="377255C3" w14:textId="77777777" w:rsidR="00000000" w:rsidRDefault="00E23567">
      <w:pPr>
        <w:pStyle w:val="a0"/>
        <w:rPr>
          <w:rFonts w:hint="cs"/>
          <w:rtl/>
        </w:rPr>
      </w:pPr>
    </w:p>
    <w:p w14:paraId="3850D8B5" w14:textId="77777777" w:rsidR="00000000" w:rsidRDefault="00E23567">
      <w:pPr>
        <w:pStyle w:val="a0"/>
        <w:rPr>
          <w:rFonts w:hint="cs"/>
          <w:rtl/>
        </w:rPr>
      </w:pPr>
      <w:r>
        <w:rPr>
          <w:rFonts w:hint="cs"/>
          <w:rtl/>
        </w:rPr>
        <w:t>מה זה אומר? צודק אהוד אולמרט כשהוא אומר - אין ברירה, צריך להעלות מחירים. אם בעולם כ</w:t>
      </w:r>
      <w:r>
        <w:rPr>
          <w:rFonts w:hint="cs"/>
          <w:rtl/>
        </w:rPr>
        <w:t>ולו עולה - צריך לתת להם, ליצרנים, לאנשי הקמח, לכולם. הם צריכים להתפרנס. אז מה עושים? אומרים: סליחה, אני בודק מה הוא הלחם העני, שאותו קונים העניים, זה הלחם האחיד. בו אני לא נוגע בחיים. אבל שם, למעלה, כל הלחם המתוחכם - אני אעלה בחצי אגורה יותר. אבל זה לא ממש</w:t>
      </w:r>
      <w:r>
        <w:rPr>
          <w:rFonts w:hint="cs"/>
          <w:rtl/>
        </w:rPr>
        <w:t xml:space="preserve"> עניין אותו. זו האמת. לא מרוע לב. כי מי שמקבל החלטה כזאת יושב בחוץ-לארץ ומגן עליה בחוץ-לארץ? תאר לעצמך שאני הייתי צריכה להיות בחוץ-לארץ באותו יום. הייתי מבטלת את ה"אמא של החוץ-לארץ", תסלח לי על הביטוי. זו תוכנית ההתנתקות שלכם מהציבור. זו האמת. </w:t>
      </w:r>
    </w:p>
    <w:p w14:paraId="10965A71" w14:textId="77777777" w:rsidR="00000000" w:rsidRDefault="00E23567">
      <w:pPr>
        <w:pStyle w:val="a0"/>
        <w:rPr>
          <w:rFonts w:hint="cs"/>
          <w:rtl/>
        </w:rPr>
      </w:pPr>
    </w:p>
    <w:p w14:paraId="73186DD9" w14:textId="77777777" w:rsidR="00000000" w:rsidRDefault="00E23567">
      <w:pPr>
        <w:pStyle w:val="a0"/>
        <w:rPr>
          <w:rFonts w:hint="cs"/>
          <w:rtl/>
        </w:rPr>
      </w:pPr>
      <w:r>
        <w:rPr>
          <w:rFonts w:hint="cs"/>
          <w:rtl/>
        </w:rPr>
        <w:t xml:space="preserve">השר גדעון </w:t>
      </w:r>
      <w:r>
        <w:rPr>
          <w:rFonts w:hint="cs"/>
          <w:rtl/>
        </w:rPr>
        <w:t>עזרא, אני אומרת לך את זה בחברות. הייתי השבוע בלוד. תאמין לי, אני עצמי מתביישת מעצמי. לא האמנתי, אמצע המדינה. אתה לא מאמין. הייתי שם עשרים פעם. אני אומרת לעצמי: איך את לא מתביישת, איך את לא ראית שזה ככה? איזה עוני, אתה לא מאמין. היית צריך לראות את האנשים, א</w:t>
      </w:r>
      <w:r>
        <w:rPr>
          <w:rFonts w:hint="cs"/>
          <w:rtl/>
        </w:rPr>
        <w:t xml:space="preserve">נשי הליכוד, חברי מרכז הליכוד שניגשו אלי ואמרו לי: תיחתך לנו היד. </w:t>
      </w:r>
    </w:p>
    <w:p w14:paraId="0B3B2502" w14:textId="77777777" w:rsidR="00000000" w:rsidRDefault="00E23567">
      <w:pPr>
        <w:pStyle w:val="a0"/>
        <w:rPr>
          <w:rFonts w:hint="cs"/>
          <w:rtl/>
        </w:rPr>
      </w:pPr>
    </w:p>
    <w:p w14:paraId="770764E9" w14:textId="77777777" w:rsidR="00000000" w:rsidRDefault="00E23567">
      <w:pPr>
        <w:pStyle w:val="a0"/>
        <w:rPr>
          <w:rFonts w:hint="cs"/>
          <w:rtl/>
        </w:rPr>
      </w:pPr>
      <w:r>
        <w:rPr>
          <w:rFonts w:hint="cs"/>
          <w:rtl/>
        </w:rPr>
        <w:t xml:space="preserve">פתאום אני אומרת לעצמי - ותסלח לי, היושב-ראש, על הביטוי הלא-פרלמנטרי - אולי השתן עלה לכם כל כך לראש? קיבלתם 40 מנדטים, ואולי, כתוצאה מזה אתם נורא מרשים לעצמכם, אז גם הנפילה תהיה נורא גדולה. </w:t>
      </w:r>
      <w:r>
        <w:rPr>
          <w:rFonts w:hint="cs"/>
          <w:rtl/>
        </w:rPr>
        <w:t>כי איך אתה באמת מסביר את זה? איך? תאמין לי, אני אומרת לך את זה בחברות. אני הייתי שרת תמ"ס - יותר טובה, פחות טובה, אני מקווה שהייתי פשוט טובה מאוד, כי השקעתי שם הרבה מאוד מאמצים - אני לא  אדם פחדן. כל פעם שהיו סוגרים מפעל, הנשמה היתה פורחת לי. מפחד. מהמפגינ</w:t>
      </w:r>
      <w:r>
        <w:rPr>
          <w:rFonts w:hint="cs"/>
          <w:rtl/>
        </w:rPr>
        <w:t xml:space="preserve">ים. מה אני אגיד להם? הייתי הולכת, יושבת עם הוועד, נוסעת, לוקחת את האנשים לשבת אתם. תשמע מה אמר חבר הכנסת כחלון, הוא מהקואליציה. תראה מה הוא אמר. קצת, קצת, אלוהים אדירים. מה קרה לכם? אתה יודע, אדוני היושב-ראש, הם צריכים אורולוג. אורולוג מטפל כאשר השתן עולה </w:t>
      </w:r>
      <w:r>
        <w:rPr>
          <w:rFonts w:hint="cs"/>
          <w:rtl/>
        </w:rPr>
        <w:t xml:space="preserve">לראש. </w:t>
      </w:r>
    </w:p>
    <w:p w14:paraId="71B73EC5" w14:textId="77777777" w:rsidR="00000000" w:rsidRDefault="00E23567">
      <w:pPr>
        <w:pStyle w:val="a3"/>
        <w:jc w:val="left"/>
        <w:rPr>
          <w:rFonts w:hint="cs"/>
          <w:rtl/>
        </w:rPr>
      </w:pPr>
    </w:p>
    <w:p w14:paraId="1DEFFCC9" w14:textId="77777777" w:rsidR="00000000" w:rsidRDefault="00E23567">
      <w:pPr>
        <w:pStyle w:val="af1"/>
        <w:rPr>
          <w:rtl/>
        </w:rPr>
      </w:pPr>
      <w:r>
        <w:rPr>
          <w:rtl/>
        </w:rPr>
        <w:t>היו"ר מוחמד ברכה:</w:t>
      </w:r>
    </w:p>
    <w:p w14:paraId="1AC1702E" w14:textId="77777777" w:rsidR="00000000" w:rsidRDefault="00E23567">
      <w:pPr>
        <w:pStyle w:val="a0"/>
        <w:rPr>
          <w:rtl/>
        </w:rPr>
      </w:pPr>
    </w:p>
    <w:p w14:paraId="09F9614B" w14:textId="77777777" w:rsidR="00000000" w:rsidRDefault="00E23567">
      <w:pPr>
        <w:pStyle w:val="a0"/>
        <w:rPr>
          <w:rFonts w:hint="cs"/>
          <w:rtl/>
        </w:rPr>
      </w:pPr>
      <w:r>
        <w:rPr>
          <w:rFonts w:hint="cs"/>
          <w:rtl/>
        </w:rPr>
        <w:t xml:space="preserve">זו פרובוקציה נגדי, עכשיו. </w:t>
      </w:r>
    </w:p>
    <w:p w14:paraId="3F161FC9" w14:textId="77777777" w:rsidR="00000000" w:rsidRDefault="00E23567">
      <w:pPr>
        <w:pStyle w:val="a0"/>
        <w:rPr>
          <w:rFonts w:hint="cs"/>
          <w:rtl/>
        </w:rPr>
      </w:pPr>
    </w:p>
    <w:p w14:paraId="4ECE3BEF" w14:textId="77777777" w:rsidR="00000000" w:rsidRDefault="00E23567">
      <w:pPr>
        <w:pStyle w:val="-"/>
        <w:rPr>
          <w:rtl/>
        </w:rPr>
      </w:pPr>
      <w:bookmarkStart w:id="314" w:name="FS000000433T11_02_2004_17_54_23C"/>
      <w:bookmarkEnd w:id="314"/>
      <w:r>
        <w:rPr>
          <w:rtl/>
        </w:rPr>
        <w:t>דליה איציק (העבודה-מימד):</w:t>
      </w:r>
    </w:p>
    <w:p w14:paraId="58DE1877" w14:textId="77777777" w:rsidR="00000000" w:rsidRDefault="00E23567">
      <w:pPr>
        <w:pStyle w:val="a0"/>
        <w:rPr>
          <w:rtl/>
        </w:rPr>
      </w:pPr>
    </w:p>
    <w:p w14:paraId="5B5D627F" w14:textId="77777777" w:rsidR="00000000" w:rsidRDefault="00E23567">
      <w:pPr>
        <w:pStyle w:val="a0"/>
        <w:rPr>
          <w:rFonts w:hint="cs"/>
          <w:rtl/>
        </w:rPr>
      </w:pPr>
      <w:r>
        <w:rPr>
          <w:rFonts w:hint="cs"/>
          <w:rtl/>
        </w:rPr>
        <w:t xml:space="preserve">למה, אתה אורולוג? </w:t>
      </w:r>
    </w:p>
    <w:p w14:paraId="2898971A" w14:textId="77777777" w:rsidR="00000000" w:rsidRDefault="00E23567">
      <w:pPr>
        <w:pStyle w:val="a0"/>
        <w:rPr>
          <w:rFonts w:hint="cs"/>
          <w:rtl/>
        </w:rPr>
      </w:pPr>
    </w:p>
    <w:p w14:paraId="00E988AE" w14:textId="77777777" w:rsidR="00000000" w:rsidRDefault="00E23567">
      <w:pPr>
        <w:pStyle w:val="af1"/>
        <w:rPr>
          <w:rtl/>
        </w:rPr>
      </w:pPr>
      <w:r>
        <w:rPr>
          <w:rtl/>
        </w:rPr>
        <w:t>היו"ר מוחמד ברכה:</w:t>
      </w:r>
    </w:p>
    <w:p w14:paraId="1A2D3296" w14:textId="77777777" w:rsidR="00000000" w:rsidRDefault="00E23567">
      <w:pPr>
        <w:pStyle w:val="a0"/>
        <w:rPr>
          <w:rtl/>
        </w:rPr>
      </w:pPr>
    </w:p>
    <w:p w14:paraId="52FA60E2" w14:textId="77777777" w:rsidR="00000000" w:rsidRDefault="00E23567">
      <w:pPr>
        <w:pStyle w:val="a0"/>
        <w:rPr>
          <w:rFonts w:hint="cs"/>
          <w:rtl/>
        </w:rPr>
      </w:pPr>
      <w:r>
        <w:rPr>
          <w:rFonts w:hint="cs"/>
          <w:rtl/>
        </w:rPr>
        <w:t xml:space="preserve">לא. ביקשת מהיושב-ראש רשות להגיד את המלה. נתתי. ועכשיו - עוד פעם. </w:t>
      </w:r>
    </w:p>
    <w:p w14:paraId="6A63B2E0" w14:textId="77777777" w:rsidR="00000000" w:rsidRDefault="00E23567">
      <w:pPr>
        <w:pStyle w:val="a0"/>
        <w:rPr>
          <w:rFonts w:hint="cs"/>
          <w:rtl/>
        </w:rPr>
      </w:pPr>
    </w:p>
    <w:p w14:paraId="0DD22BC5" w14:textId="77777777" w:rsidR="00000000" w:rsidRDefault="00E23567">
      <w:pPr>
        <w:pStyle w:val="-"/>
        <w:rPr>
          <w:rtl/>
        </w:rPr>
      </w:pPr>
      <w:bookmarkStart w:id="315" w:name="FS000000433T11_02_2004_17_54_49C"/>
      <w:bookmarkEnd w:id="315"/>
      <w:r>
        <w:rPr>
          <w:rtl/>
        </w:rPr>
        <w:t>דליה איציק (העבודה-מימד):</w:t>
      </w:r>
    </w:p>
    <w:p w14:paraId="52E5E9B9" w14:textId="77777777" w:rsidR="00000000" w:rsidRDefault="00E23567">
      <w:pPr>
        <w:pStyle w:val="a0"/>
        <w:rPr>
          <w:rtl/>
        </w:rPr>
      </w:pPr>
    </w:p>
    <w:p w14:paraId="59445125" w14:textId="77777777" w:rsidR="00000000" w:rsidRDefault="00E23567">
      <w:pPr>
        <w:pStyle w:val="a0"/>
        <w:rPr>
          <w:rFonts w:hint="cs"/>
          <w:rtl/>
        </w:rPr>
      </w:pPr>
      <w:r>
        <w:rPr>
          <w:rFonts w:hint="cs"/>
          <w:rtl/>
        </w:rPr>
        <w:t>לא, אורולוג זה לא מלה לא פרלמנטרית. זה מק</w:t>
      </w:r>
      <w:r>
        <w:rPr>
          <w:rFonts w:hint="cs"/>
          <w:rtl/>
        </w:rPr>
        <w:t xml:space="preserve">צוע מכובד. </w:t>
      </w:r>
    </w:p>
    <w:p w14:paraId="2CE9EAB5" w14:textId="77777777" w:rsidR="00000000" w:rsidRDefault="00E23567">
      <w:pPr>
        <w:pStyle w:val="a0"/>
        <w:rPr>
          <w:rFonts w:hint="cs"/>
          <w:rtl/>
        </w:rPr>
      </w:pPr>
    </w:p>
    <w:p w14:paraId="24DDFBAB" w14:textId="77777777" w:rsidR="00000000" w:rsidRDefault="00E23567">
      <w:pPr>
        <w:pStyle w:val="af1"/>
        <w:rPr>
          <w:rtl/>
        </w:rPr>
      </w:pPr>
      <w:r>
        <w:rPr>
          <w:rtl/>
        </w:rPr>
        <w:t>היו"ר מוחמד ברכה:</w:t>
      </w:r>
    </w:p>
    <w:p w14:paraId="730CA7C2" w14:textId="77777777" w:rsidR="00000000" w:rsidRDefault="00E23567">
      <w:pPr>
        <w:pStyle w:val="a0"/>
        <w:rPr>
          <w:rtl/>
        </w:rPr>
      </w:pPr>
    </w:p>
    <w:p w14:paraId="478CB91C" w14:textId="77777777" w:rsidR="00000000" w:rsidRDefault="00E23567">
      <w:pPr>
        <w:pStyle w:val="a0"/>
        <w:rPr>
          <w:rFonts w:hint="cs"/>
          <w:rtl/>
        </w:rPr>
      </w:pPr>
      <w:r>
        <w:rPr>
          <w:rFonts w:hint="cs"/>
          <w:rtl/>
        </w:rPr>
        <w:t xml:space="preserve">זה מקצוע מאוד מכובד. </w:t>
      </w:r>
    </w:p>
    <w:p w14:paraId="7CA635EB" w14:textId="77777777" w:rsidR="00000000" w:rsidRDefault="00E23567">
      <w:pPr>
        <w:pStyle w:val="a0"/>
        <w:rPr>
          <w:rFonts w:hint="cs"/>
          <w:rtl/>
        </w:rPr>
      </w:pPr>
    </w:p>
    <w:p w14:paraId="0F6F74E8" w14:textId="77777777" w:rsidR="00000000" w:rsidRDefault="00E23567">
      <w:pPr>
        <w:pStyle w:val="-"/>
        <w:rPr>
          <w:rtl/>
        </w:rPr>
      </w:pPr>
      <w:bookmarkStart w:id="316" w:name="FS000000433T11_02_2004_17_55_10C"/>
      <w:bookmarkEnd w:id="316"/>
      <w:r>
        <w:rPr>
          <w:rtl/>
        </w:rPr>
        <w:t>דליה איציק (העבודה-מימד):</w:t>
      </w:r>
    </w:p>
    <w:p w14:paraId="41E49790" w14:textId="77777777" w:rsidR="00000000" w:rsidRDefault="00E23567">
      <w:pPr>
        <w:pStyle w:val="a0"/>
        <w:rPr>
          <w:rtl/>
        </w:rPr>
      </w:pPr>
    </w:p>
    <w:p w14:paraId="79973A63" w14:textId="77777777" w:rsidR="00000000" w:rsidRDefault="00E23567">
      <w:pPr>
        <w:pStyle w:val="a0"/>
        <w:rPr>
          <w:rFonts w:hint="cs"/>
          <w:rtl/>
        </w:rPr>
      </w:pPr>
      <w:r>
        <w:rPr>
          <w:rFonts w:hint="cs"/>
          <w:rtl/>
        </w:rPr>
        <w:t>ובכן, אדוני, מה שאני רוצה להגיד, שרק בממשלה, חבר הכנסת כחלון, שאין בה רגישות חברתית זה עובר בשקט. אני מאוד שמחתי לשמוע אותך. שמחתי לשמוע אותך, שמחתי לשמוע את יושב-ראש ועדת הכ</w:t>
      </w:r>
      <w:r>
        <w:rPr>
          <w:rFonts w:hint="cs"/>
          <w:rtl/>
        </w:rPr>
        <w:t xml:space="preserve">ספים. שמעתי כמה אנשים טובים מהקואליציה שמבינים. גם אם הלחם היה במחיר אני-לא-יודעת-מה, כל אחד מבין שזה סמל, אלוהים אדירים. מי נוסע באוטובוסים? אתה יודע מי נוסע באוטובוסים? לא נעים להגיד - ערבים שאין להם כסף, דרוזים שאין להם כסף, מזרחיים שאין להם כסף, זקנים </w:t>
      </w:r>
      <w:r>
        <w:rPr>
          <w:rFonts w:hint="cs"/>
          <w:rtl/>
        </w:rPr>
        <w:t xml:space="preserve">שאין להם כסף, חיילים שאין להם כסף וחרדים שאין להם כסף. והם מתפוצצים. ולהם מעלים את המחירים. </w:t>
      </w:r>
    </w:p>
    <w:p w14:paraId="39A7E851" w14:textId="77777777" w:rsidR="00000000" w:rsidRDefault="00E23567">
      <w:pPr>
        <w:pStyle w:val="a0"/>
        <w:ind w:firstLine="0"/>
        <w:rPr>
          <w:rFonts w:hint="cs"/>
          <w:rtl/>
        </w:rPr>
      </w:pPr>
    </w:p>
    <w:p w14:paraId="79884B1B" w14:textId="77777777" w:rsidR="00000000" w:rsidRDefault="00E23567">
      <w:pPr>
        <w:pStyle w:val="af0"/>
        <w:rPr>
          <w:rtl/>
        </w:rPr>
      </w:pPr>
      <w:r>
        <w:rPr>
          <w:rFonts w:hint="eastAsia"/>
          <w:rtl/>
        </w:rPr>
        <w:t>יעקב</w:t>
      </w:r>
      <w:r>
        <w:rPr>
          <w:rtl/>
        </w:rPr>
        <w:t xml:space="preserve"> ליצמן (יהדות התורה):</w:t>
      </w:r>
    </w:p>
    <w:p w14:paraId="7CB64949" w14:textId="77777777" w:rsidR="00000000" w:rsidRDefault="00E23567">
      <w:pPr>
        <w:pStyle w:val="a0"/>
        <w:rPr>
          <w:rFonts w:hint="cs"/>
          <w:rtl/>
        </w:rPr>
      </w:pPr>
    </w:p>
    <w:p w14:paraId="782666BC" w14:textId="77777777" w:rsidR="00000000" w:rsidRDefault="00E23567">
      <w:pPr>
        <w:pStyle w:val="a0"/>
        <w:rPr>
          <w:rFonts w:hint="cs"/>
          <w:rtl/>
        </w:rPr>
      </w:pPr>
      <w:r>
        <w:rPr>
          <w:rFonts w:hint="cs"/>
          <w:rtl/>
        </w:rPr>
        <w:t xml:space="preserve">גם חרדים. </w:t>
      </w:r>
    </w:p>
    <w:p w14:paraId="744025D1" w14:textId="77777777" w:rsidR="00000000" w:rsidRDefault="00E23567">
      <w:pPr>
        <w:pStyle w:val="a0"/>
        <w:rPr>
          <w:rFonts w:hint="cs"/>
          <w:rtl/>
        </w:rPr>
      </w:pPr>
    </w:p>
    <w:p w14:paraId="5BF7B5F0" w14:textId="77777777" w:rsidR="00000000" w:rsidRDefault="00E23567">
      <w:pPr>
        <w:pStyle w:val="-"/>
        <w:rPr>
          <w:rtl/>
        </w:rPr>
      </w:pPr>
      <w:bookmarkStart w:id="317" w:name="FS000000433T11_02_2004_17_57_30C"/>
      <w:bookmarkEnd w:id="317"/>
      <w:r>
        <w:rPr>
          <w:rtl/>
        </w:rPr>
        <w:t>דליה איציק (העבודה-מימד):</w:t>
      </w:r>
    </w:p>
    <w:p w14:paraId="490BB17F" w14:textId="77777777" w:rsidR="00000000" w:rsidRDefault="00E23567">
      <w:pPr>
        <w:pStyle w:val="a0"/>
        <w:rPr>
          <w:rtl/>
        </w:rPr>
      </w:pPr>
    </w:p>
    <w:p w14:paraId="60A531E5" w14:textId="77777777" w:rsidR="00000000" w:rsidRDefault="00E23567">
      <w:pPr>
        <w:pStyle w:val="a0"/>
        <w:rPr>
          <w:rFonts w:hint="cs"/>
          <w:rtl/>
        </w:rPr>
      </w:pPr>
      <w:r>
        <w:rPr>
          <w:rFonts w:hint="cs"/>
          <w:rtl/>
        </w:rPr>
        <w:t xml:space="preserve">אמרתי. מה, אני נוסעת באוטובוסים? </w:t>
      </w:r>
    </w:p>
    <w:p w14:paraId="3C781973" w14:textId="77777777" w:rsidR="00000000" w:rsidRDefault="00E23567">
      <w:pPr>
        <w:pStyle w:val="a0"/>
        <w:rPr>
          <w:rFonts w:hint="cs"/>
          <w:rtl/>
        </w:rPr>
      </w:pPr>
    </w:p>
    <w:p w14:paraId="667522E6" w14:textId="77777777" w:rsidR="00000000" w:rsidRDefault="00E23567">
      <w:pPr>
        <w:pStyle w:val="af0"/>
        <w:rPr>
          <w:rtl/>
        </w:rPr>
      </w:pPr>
      <w:r>
        <w:rPr>
          <w:rFonts w:hint="eastAsia"/>
          <w:rtl/>
        </w:rPr>
        <w:t>יעקב</w:t>
      </w:r>
      <w:r>
        <w:rPr>
          <w:rtl/>
        </w:rPr>
        <w:t xml:space="preserve"> ליצמן (יהדות התורה):</w:t>
      </w:r>
    </w:p>
    <w:p w14:paraId="36C8AE64" w14:textId="77777777" w:rsidR="00000000" w:rsidRDefault="00E23567">
      <w:pPr>
        <w:pStyle w:val="a0"/>
        <w:rPr>
          <w:rFonts w:hint="cs"/>
          <w:rtl/>
        </w:rPr>
      </w:pPr>
    </w:p>
    <w:p w14:paraId="4BD70E31" w14:textId="77777777" w:rsidR="00000000" w:rsidRDefault="00E23567">
      <w:pPr>
        <w:pStyle w:val="a0"/>
        <w:rPr>
          <w:rFonts w:hint="cs"/>
          <w:rtl/>
        </w:rPr>
      </w:pPr>
      <w:r>
        <w:rPr>
          <w:rFonts w:hint="cs"/>
          <w:rtl/>
        </w:rPr>
        <w:t xml:space="preserve">גם ביבי. </w:t>
      </w:r>
    </w:p>
    <w:p w14:paraId="14483BCE" w14:textId="77777777" w:rsidR="00000000" w:rsidRDefault="00E23567">
      <w:pPr>
        <w:pStyle w:val="a0"/>
        <w:rPr>
          <w:rFonts w:hint="cs"/>
          <w:rtl/>
        </w:rPr>
      </w:pPr>
    </w:p>
    <w:p w14:paraId="322B04AF" w14:textId="77777777" w:rsidR="00000000" w:rsidRDefault="00E23567">
      <w:pPr>
        <w:pStyle w:val="a0"/>
        <w:rPr>
          <w:rFonts w:hint="cs"/>
          <w:rtl/>
        </w:rPr>
      </w:pPr>
    </w:p>
    <w:p w14:paraId="375F85EA" w14:textId="77777777" w:rsidR="00000000" w:rsidRDefault="00E23567">
      <w:pPr>
        <w:pStyle w:val="-"/>
        <w:rPr>
          <w:rtl/>
        </w:rPr>
      </w:pPr>
      <w:bookmarkStart w:id="318" w:name="FS000000433T11_02_2004_17_57_58C"/>
      <w:bookmarkEnd w:id="318"/>
      <w:r>
        <w:rPr>
          <w:rtl/>
        </w:rPr>
        <w:t>דליה איציק (העבודה-מימ</w:t>
      </w:r>
      <w:r>
        <w:rPr>
          <w:rtl/>
        </w:rPr>
        <w:t>ד):</w:t>
      </w:r>
    </w:p>
    <w:p w14:paraId="66A141C4" w14:textId="77777777" w:rsidR="00000000" w:rsidRDefault="00E23567">
      <w:pPr>
        <w:pStyle w:val="a0"/>
        <w:rPr>
          <w:rtl/>
        </w:rPr>
      </w:pPr>
    </w:p>
    <w:p w14:paraId="5364DB49" w14:textId="77777777" w:rsidR="00000000" w:rsidRDefault="00E23567">
      <w:pPr>
        <w:pStyle w:val="a0"/>
        <w:rPr>
          <w:rFonts w:hint="cs"/>
          <w:rtl/>
        </w:rPr>
      </w:pPr>
      <w:r>
        <w:rPr>
          <w:rFonts w:hint="cs"/>
          <w:rtl/>
        </w:rPr>
        <w:t xml:space="preserve">היד לא רועדת. אני מבקשת, ברשותך, אדוני היושב-ראש. מליאת הכנסת צריכה להידרש לעניין הזה. שמחתי ששר האוצר התעשת, ובכלל לא אכפת לי מאילו מניעים הוא התעשת, ובלבד שהפרשייה האומללה הזאת תעבור מן העולם. תודה רבה לך. </w:t>
      </w:r>
    </w:p>
    <w:p w14:paraId="5F3D6C9D" w14:textId="77777777" w:rsidR="00000000" w:rsidRDefault="00E23567">
      <w:pPr>
        <w:pStyle w:val="a0"/>
        <w:rPr>
          <w:rFonts w:hint="cs"/>
          <w:rtl/>
        </w:rPr>
      </w:pPr>
    </w:p>
    <w:p w14:paraId="527CAEDB" w14:textId="77777777" w:rsidR="00000000" w:rsidRDefault="00E23567">
      <w:pPr>
        <w:pStyle w:val="af1"/>
        <w:rPr>
          <w:rtl/>
        </w:rPr>
      </w:pPr>
      <w:r>
        <w:rPr>
          <w:rtl/>
        </w:rPr>
        <w:t>היו"ר מוחמד ברכה:</w:t>
      </w:r>
    </w:p>
    <w:p w14:paraId="144CF003" w14:textId="77777777" w:rsidR="00000000" w:rsidRDefault="00E23567">
      <w:pPr>
        <w:pStyle w:val="a0"/>
        <w:rPr>
          <w:rtl/>
        </w:rPr>
      </w:pPr>
    </w:p>
    <w:p w14:paraId="66A05E82" w14:textId="77777777" w:rsidR="00000000" w:rsidRDefault="00E23567">
      <w:pPr>
        <w:pStyle w:val="a0"/>
        <w:rPr>
          <w:rFonts w:hint="cs"/>
          <w:rtl/>
        </w:rPr>
      </w:pPr>
      <w:r>
        <w:rPr>
          <w:rFonts w:hint="cs"/>
          <w:rtl/>
        </w:rPr>
        <w:t>תודה. חבר הכנסת דוד טל</w:t>
      </w:r>
      <w:r>
        <w:rPr>
          <w:rFonts w:hint="cs"/>
          <w:rtl/>
        </w:rPr>
        <w:t xml:space="preserve">. </w:t>
      </w:r>
    </w:p>
    <w:p w14:paraId="31567CA4" w14:textId="77777777" w:rsidR="00000000" w:rsidRDefault="00E23567">
      <w:pPr>
        <w:pStyle w:val="a0"/>
        <w:rPr>
          <w:rFonts w:hint="cs"/>
          <w:rtl/>
        </w:rPr>
      </w:pPr>
    </w:p>
    <w:p w14:paraId="5DF86A21" w14:textId="77777777" w:rsidR="00000000" w:rsidRDefault="00E23567">
      <w:pPr>
        <w:pStyle w:val="a0"/>
        <w:rPr>
          <w:rFonts w:hint="cs"/>
          <w:rtl/>
        </w:rPr>
      </w:pPr>
      <w:r>
        <w:rPr>
          <w:rFonts w:hint="cs"/>
          <w:rtl/>
        </w:rPr>
        <w:t xml:space="preserve">היום פורסם שלמשרד התמ"ת יש אישור בכתב ממשרד האוצר על העלאת מחיר הלחם. </w:t>
      </w:r>
    </w:p>
    <w:p w14:paraId="1E0C69EE" w14:textId="77777777" w:rsidR="00000000" w:rsidRDefault="00E23567">
      <w:pPr>
        <w:pStyle w:val="a0"/>
        <w:rPr>
          <w:rFonts w:hint="cs"/>
          <w:rtl/>
        </w:rPr>
      </w:pPr>
    </w:p>
    <w:p w14:paraId="5D487F30" w14:textId="77777777" w:rsidR="00000000" w:rsidRDefault="00E23567">
      <w:pPr>
        <w:pStyle w:val="af0"/>
        <w:rPr>
          <w:rtl/>
        </w:rPr>
      </w:pPr>
      <w:r>
        <w:rPr>
          <w:rFonts w:hint="eastAsia"/>
          <w:rtl/>
        </w:rPr>
        <w:t>קריאה</w:t>
      </w:r>
      <w:r>
        <w:rPr>
          <w:rtl/>
        </w:rPr>
        <w:t>:</w:t>
      </w:r>
    </w:p>
    <w:p w14:paraId="41444953" w14:textId="77777777" w:rsidR="00000000" w:rsidRDefault="00E23567">
      <w:pPr>
        <w:pStyle w:val="a0"/>
        <w:rPr>
          <w:rFonts w:hint="cs"/>
          <w:rtl/>
        </w:rPr>
      </w:pPr>
    </w:p>
    <w:p w14:paraId="73BDDCC6" w14:textId="77777777" w:rsidR="00000000" w:rsidRDefault="00E23567">
      <w:pPr>
        <w:pStyle w:val="a0"/>
        <w:rPr>
          <w:rFonts w:hint="cs"/>
          <w:rtl/>
        </w:rPr>
      </w:pPr>
      <w:r>
        <w:rPr>
          <w:rFonts w:hint="cs"/>
          <w:rtl/>
        </w:rPr>
        <w:t xml:space="preserve">ביבי לא ידע. </w:t>
      </w:r>
    </w:p>
    <w:p w14:paraId="55CBA026" w14:textId="77777777" w:rsidR="00000000" w:rsidRDefault="00E23567">
      <w:pPr>
        <w:pStyle w:val="a0"/>
        <w:rPr>
          <w:rFonts w:hint="cs"/>
          <w:rtl/>
        </w:rPr>
      </w:pPr>
    </w:p>
    <w:p w14:paraId="7FCBB455" w14:textId="77777777" w:rsidR="00000000" w:rsidRDefault="00E23567">
      <w:pPr>
        <w:pStyle w:val="af1"/>
        <w:rPr>
          <w:rtl/>
        </w:rPr>
      </w:pPr>
      <w:r>
        <w:rPr>
          <w:rtl/>
        </w:rPr>
        <w:t>היו"ר מוחמד ברכה:</w:t>
      </w:r>
    </w:p>
    <w:p w14:paraId="44D21B9D" w14:textId="77777777" w:rsidR="00000000" w:rsidRDefault="00E23567">
      <w:pPr>
        <w:pStyle w:val="a0"/>
        <w:rPr>
          <w:rtl/>
        </w:rPr>
      </w:pPr>
    </w:p>
    <w:p w14:paraId="4B7A1DE4" w14:textId="77777777" w:rsidR="00000000" w:rsidRDefault="00E23567">
      <w:pPr>
        <w:pStyle w:val="a0"/>
        <w:rPr>
          <w:rFonts w:hint="cs"/>
          <w:rtl/>
        </w:rPr>
      </w:pPr>
      <w:r>
        <w:rPr>
          <w:rFonts w:hint="cs"/>
          <w:rtl/>
        </w:rPr>
        <w:t xml:space="preserve">מה את עושה? </w:t>
      </w:r>
    </w:p>
    <w:p w14:paraId="26D99516" w14:textId="77777777" w:rsidR="00000000" w:rsidRDefault="00E23567">
      <w:pPr>
        <w:pStyle w:val="a0"/>
        <w:rPr>
          <w:rFonts w:hint="cs"/>
          <w:rtl/>
        </w:rPr>
      </w:pPr>
    </w:p>
    <w:p w14:paraId="04393DFE" w14:textId="77777777" w:rsidR="00000000" w:rsidRDefault="00E23567">
      <w:pPr>
        <w:pStyle w:val="-"/>
        <w:rPr>
          <w:rtl/>
        </w:rPr>
      </w:pPr>
      <w:bookmarkStart w:id="319" w:name="FS000000433T11_02_2004_17_59_39C"/>
      <w:bookmarkEnd w:id="319"/>
      <w:r>
        <w:rPr>
          <w:rtl/>
        </w:rPr>
        <w:t>דליה איציק (העבודה-מימד):</w:t>
      </w:r>
    </w:p>
    <w:p w14:paraId="230BFA50" w14:textId="77777777" w:rsidR="00000000" w:rsidRDefault="00E23567">
      <w:pPr>
        <w:pStyle w:val="a0"/>
        <w:rPr>
          <w:rtl/>
        </w:rPr>
      </w:pPr>
    </w:p>
    <w:p w14:paraId="1D8E9C04" w14:textId="77777777" w:rsidR="00000000" w:rsidRDefault="00E23567">
      <w:pPr>
        <w:pStyle w:val="a0"/>
        <w:rPr>
          <w:rFonts w:hint="cs"/>
          <w:rtl/>
        </w:rPr>
      </w:pPr>
      <w:r>
        <w:rPr>
          <w:rFonts w:hint="cs"/>
          <w:rtl/>
        </w:rPr>
        <w:t>ברשותך - מותר? אתה לא חושד בי שאני לטובת שר האוצר, נכון? תאמין לי. מניסיון - רק המפקחת על המחירים</w:t>
      </w:r>
      <w:r>
        <w:rPr>
          <w:rFonts w:hint="cs"/>
          <w:rtl/>
        </w:rPr>
        <w:t xml:space="preserve"> יש לה סמכות. מה עושה שר רציני? הוא אומר לה: גברתי הנכבדה, הדעה שלך מאוד חשובה לי, אבל בנושא הזה - אני קובע. </w:t>
      </w:r>
    </w:p>
    <w:p w14:paraId="03040DD7" w14:textId="77777777" w:rsidR="00000000" w:rsidRDefault="00E23567">
      <w:pPr>
        <w:pStyle w:val="a0"/>
        <w:rPr>
          <w:rFonts w:hint="cs"/>
          <w:rtl/>
        </w:rPr>
      </w:pPr>
    </w:p>
    <w:p w14:paraId="4D93900D" w14:textId="77777777" w:rsidR="00000000" w:rsidRDefault="00E23567">
      <w:pPr>
        <w:pStyle w:val="af1"/>
        <w:rPr>
          <w:rtl/>
        </w:rPr>
      </w:pPr>
      <w:r>
        <w:rPr>
          <w:rtl/>
        </w:rPr>
        <w:t>היו"ר מוחמד ברכה:</w:t>
      </w:r>
    </w:p>
    <w:p w14:paraId="310A1D3D" w14:textId="77777777" w:rsidR="00000000" w:rsidRDefault="00E23567">
      <w:pPr>
        <w:pStyle w:val="a0"/>
        <w:rPr>
          <w:rtl/>
        </w:rPr>
      </w:pPr>
    </w:p>
    <w:p w14:paraId="6C1087D2" w14:textId="77777777" w:rsidR="00000000" w:rsidRDefault="00E23567">
      <w:pPr>
        <w:pStyle w:val="a0"/>
        <w:rPr>
          <w:rFonts w:hint="cs"/>
          <w:rtl/>
        </w:rPr>
      </w:pPr>
      <w:r>
        <w:rPr>
          <w:rFonts w:hint="cs"/>
          <w:rtl/>
        </w:rPr>
        <w:t xml:space="preserve">חבר הכנסת דוד טל, בבקשה. </w:t>
      </w:r>
    </w:p>
    <w:p w14:paraId="51377B40" w14:textId="77777777" w:rsidR="00000000" w:rsidRDefault="00E23567">
      <w:pPr>
        <w:pStyle w:val="a0"/>
        <w:rPr>
          <w:rFonts w:hint="cs"/>
          <w:rtl/>
        </w:rPr>
      </w:pPr>
    </w:p>
    <w:p w14:paraId="588018BF" w14:textId="77777777" w:rsidR="00000000" w:rsidRDefault="00E23567">
      <w:pPr>
        <w:pStyle w:val="a"/>
        <w:rPr>
          <w:rtl/>
        </w:rPr>
      </w:pPr>
      <w:bookmarkStart w:id="320" w:name="FS000000493T11_02_2004_18_00_28"/>
      <w:bookmarkStart w:id="321" w:name="_Toc67150178"/>
      <w:bookmarkEnd w:id="320"/>
      <w:r>
        <w:rPr>
          <w:rFonts w:hint="eastAsia"/>
          <w:rtl/>
        </w:rPr>
        <w:t>דוד</w:t>
      </w:r>
      <w:r>
        <w:rPr>
          <w:rtl/>
        </w:rPr>
        <w:t xml:space="preserve"> טל (עם אחד):</w:t>
      </w:r>
      <w:bookmarkEnd w:id="321"/>
    </w:p>
    <w:p w14:paraId="454230B4" w14:textId="77777777" w:rsidR="00000000" w:rsidRDefault="00E23567">
      <w:pPr>
        <w:pStyle w:val="a0"/>
        <w:rPr>
          <w:rFonts w:hint="cs"/>
          <w:rtl/>
        </w:rPr>
      </w:pPr>
    </w:p>
    <w:p w14:paraId="175330A6" w14:textId="77777777" w:rsidR="00000000" w:rsidRDefault="00E23567">
      <w:pPr>
        <w:pStyle w:val="a0"/>
        <w:rPr>
          <w:rFonts w:hint="cs"/>
          <w:rtl/>
        </w:rPr>
      </w:pPr>
      <w:r>
        <w:rPr>
          <w:rFonts w:hint="cs"/>
          <w:rtl/>
        </w:rPr>
        <w:t>אדוני היושב-ראש, זה בניגוד לתקנון ויש גבול, אפילו כשמדובר בחברת הכנסת דליה איציק.</w:t>
      </w:r>
      <w:r>
        <w:rPr>
          <w:rFonts w:hint="cs"/>
          <w:rtl/>
        </w:rPr>
        <w:t xml:space="preserve"> </w:t>
      </w:r>
    </w:p>
    <w:p w14:paraId="6D7E202D" w14:textId="77777777" w:rsidR="00000000" w:rsidRDefault="00E23567">
      <w:pPr>
        <w:pStyle w:val="a0"/>
        <w:rPr>
          <w:rFonts w:hint="cs"/>
          <w:rtl/>
        </w:rPr>
      </w:pPr>
    </w:p>
    <w:p w14:paraId="1AA55051" w14:textId="77777777" w:rsidR="00000000" w:rsidRDefault="00E23567">
      <w:pPr>
        <w:pStyle w:val="a0"/>
        <w:rPr>
          <w:rFonts w:hint="cs"/>
          <w:rtl/>
        </w:rPr>
      </w:pPr>
      <w:r>
        <w:rPr>
          <w:rFonts w:hint="cs"/>
          <w:rtl/>
        </w:rPr>
        <w:t xml:space="preserve">קודם כול, </w:t>
      </w:r>
      <w:bookmarkStart w:id="322" w:name="FS000000493T11_02_2004_17_05_40"/>
      <w:bookmarkEnd w:id="322"/>
      <w:r>
        <w:rPr>
          <w:rFonts w:hint="cs"/>
          <w:rtl/>
        </w:rPr>
        <w:t>אני מקדם בברכה את התלמידים שהגיעו אלינו לכאן. אהלן וסהלן. אני רוצה לפנות אליכם, התלמידים, ולצופים שבבית. תראו, ההורים שלי יוצאי תוניסיה. למה אני אומר את זה? חביב בורגיבה פעם העלה את מחיר הלחם. אתם יודעים מה קרה? כל הציבור יצא לרחובות, עשה מהומ</w:t>
      </w:r>
      <w:r>
        <w:rPr>
          <w:rFonts w:hint="cs"/>
          <w:rtl/>
        </w:rPr>
        <w:t xml:space="preserve">ות. הוא ראה את המהומות, ופתאום נפל לו האסימון. ברגע שהוא ראה את המהומות, והוא לא ראה אדישות, הוא הבין שפה הוא לא יכול להתעסק עם הציבור, והוא הוריד את המחירים. </w:t>
      </w:r>
    </w:p>
    <w:p w14:paraId="5306F18A" w14:textId="77777777" w:rsidR="00000000" w:rsidRDefault="00E23567">
      <w:pPr>
        <w:pStyle w:val="a0"/>
        <w:rPr>
          <w:rFonts w:hint="cs"/>
          <w:rtl/>
        </w:rPr>
      </w:pPr>
    </w:p>
    <w:p w14:paraId="4C6D2B3A" w14:textId="77777777" w:rsidR="00000000" w:rsidRDefault="00E23567">
      <w:pPr>
        <w:pStyle w:val="a0"/>
        <w:rPr>
          <w:rFonts w:hint="cs"/>
          <w:rtl/>
        </w:rPr>
      </w:pPr>
    </w:p>
    <w:p w14:paraId="13201FB9" w14:textId="77777777" w:rsidR="00000000" w:rsidRDefault="00E23567">
      <w:pPr>
        <w:pStyle w:val="af1"/>
        <w:rPr>
          <w:rtl/>
        </w:rPr>
      </w:pPr>
      <w:r>
        <w:rPr>
          <w:rtl/>
        </w:rPr>
        <w:t>היו"ר מוחמד ברכה:</w:t>
      </w:r>
    </w:p>
    <w:p w14:paraId="526DB2E7" w14:textId="77777777" w:rsidR="00000000" w:rsidRDefault="00E23567">
      <w:pPr>
        <w:pStyle w:val="a0"/>
        <w:rPr>
          <w:rtl/>
        </w:rPr>
      </w:pPr>
    </w:p>
    <w:p w14:paraId="557538AF" w14:textId="77777777" w:rsidR="00000000" w:rsidRDefault="00E23567">
      <w:pPr>
        <w:pStyle w:val="a0"/>
        <w:rPr>
          <w:rFonts w:hint="cs"/>
          <w:rtl/>
        </w:rPr>
      </w:pPr>
      <w:r>
        <w:rPr>
          <w:rFonts w:hint="cs"/>
          <w:rtl/>
        </w:rPr>
        <w:t xml:space="preserve">ב- 17 ו-18 בינואר 1977 העלה הנשיא סאדאת את מחיר הלחם, והיה אותו הדבר. </w:t>
      </w:r>
    </w:p>
    <w:p w14:paraId="0D0C7994" w14:textId="77777777" w:rsidR="00000000" w:rsidRDefault="00E23567">
      <w:pPr>
        <w:pStyle w:val="a0"/>
        <w:rPr>
          <w:rFonts w:hint="cs"/>
          <w:rtl/>
        </w:rPr>
      </w:pPr>
    </w:p>
    <w:p w14:paraId="32A0DABD" w14:textId="77777777" w:rsidR="00000000" w:rsidRDefault="00E23567">
      <w:pPr>
        <w:pStyle w:val="af0"/>
        <w:rPr>
          <w:rtl/>
        </w:rPr>
      </w:pPr>
      <w:r>
        <w:rPr>
          <w:rFonts w:hint="eastAsia"/>
          <w:rtl/>
        </w:rPr>
        <w:t>ואס</w:t>
      </w:r>
      <w:r>
        <w:rPr>
          <w:rFonts w:hint="eastAsia"/>
          <w:rtl/>
        </w:rPr>
        <w:t>ל</w:t>
      </w:r>
      <w:r>
        <w:rPr>
          <w:rtl/>
        </w:rPr>
        <w:t xml:space="preserve"> טאהא (בל"ד):</w:t>
      </w:r>
    </w:p>
    <w:p w14:paraId="5FF4526F" w14:textId="77777777" w:rsidR="00000000" w:rsidRDefault="00E23567">
      <w:pPr>
        <w:pStyle w:val="a0"/>
        <w:rPr>
          <w:rFonts w:hint="cs"/>
          <w:rtl/>
        </w:rPr>
      </w:pPr>
    </w:p>
    <w:p w14:paraId="3B0B5AFE" w14:textId="77777777" w:rsidR="00000000" w:rsidRDefault="00E23567">
      <w:pPr>
        <w:pStyle w:val="a0"/>
        <w:rPr>
          <w:rFonts w:hint="cs"/>
          <w:rtl/>
        </w:rPr>
      </w:pPr>
      <w:r>
        <w:rPr>
          <w:rFonts w:hint="cs"/>
          <w:rtl/>
        </w:rPr>
        <w:t xml:space="preserve">עכשיו יגידו שאתה מסית. </w:t>
      </w:r>
    </w:p>
    <w:p w14:paraId="3DAEA6FA" w14:textId="77777777" w:rsidR="00000000" w:rsidRDefault="00E23567">
      <w:pPr>
        <w:pStyle w:val="a0"/>
        <w:rPr>
          <w:rFonts w:hint="cs"/>
          <w:rtl/>
        </w:rPr>
      </w:pPr>
    </w:p>
    <w:p w14:paraId="7048A374" w14:textId="77777777" w:rsidR="00000000" w:rsidRDefault="00E23567">
      <w:pPr>
        <w:pStyle w:val="-"/>
        <w:rPr>
          <w:rtl/>
        </w:rPr>
      </w:pPr>
      <w:bookmarkStart w:id="323" w:name="FS000000493T11_02_2004_18_04_05C"/>
      <w:bookmarkEnd w:id="323"/>
      <w:r>
        <w:rPr>
          <w:rtl/>
        </w:rPr>
        <w:t>דוד טל (עם אחד):</w:t>
      </w:r>
    </w:p>
    <w:p w14:paraId="2DB382CA" w14:textId="77777777" w:rsidR="00000000" w:rsidRDefault="00E23567">
      <w:pPr>
        <w:pStyle w:val="a0"/>
        <w:rPr>
          <w:rtl/>
        </w:rPr>
      </w:pPr>
    </w:p>
    <w:p w14:paraId="5AAD5DB7" w14:textId="77777777" w:rsidR="00000000" w:rsidRDefault="00E23567">
      <w:pPr>
        <w:pStyle w:val="a0"/>
        <w:rPr>
          <w:rFonts w:hint="cs"/>
          <w:rtl/>
        </w:rPr>
      </w:pPr>
      <w:r>
        <w:rPr>
          <w:rFonts w:hint="cs"/>
          <w:rtl/>
        </w:rPr>
        <w:t xml:space="preserve">אני רוצה בקטע הזה להסית את הציבור ולהדיח את הציבור, ולקרוא לציבור להתעורר מהאדישות שלו, מפני שזה לא נגמר רק בלחם. אם זה היה נגמר בלחם, ובלי כל התוכניות של הממשלה - מילא, אבל זה לא נגמר בלחם. והלחם </w:t>
      </w:r>
      <w:r>
        <w:rPr>
          <w:rFonts w:hint="cs"/>
          <w:rtl/>
        </w:rPr>
        <w:t>זה מוצר בסיסי שאי-אפשר לוותר עליו, ואנשים אוכלים לחם מפני שאין להם מה לאכול. אז אוכלים לחם עם לחם, וזה כבר עולה יותר מדי כסף, ולא נשאר גם בשביל לקנות לחם.</w:t>
      </w:r>
    </w:p>
    <w:p w14:paraId="47F1299F" w14:textId="77777777" w:rsidR="00000000" w:rsidRDefault="00E23567">
      <w:pPr>
        <w:pStyle w:val="a0"/>
        <w:rPr>
          <w:rFonts w:hint="cs"/>
          <w:rtl/>
        </w:rPr>
      </w:pPr>
      <w:r>
        <w:rPr>
          <w:rFonts w:hint="cs"/>
          <w:rtl/>
        </w:rPr>
        <w:t xml:space="preserve"> </w:t>
      </w:r>
    </w:p>
    <w:p w14:paraId="09D68112" w14:textId="77777777" w:rsidR="00000000" w:rsidRDefault="00E23567">
      <w:pPr>
        <w:pStyle w:val="a0"/>
        <w:rPr>
          <w:rFonts w:hint="cs"/>
          <w:rtl/>
        </w:rPr>
      </w:pPr>
      <w:r>
        <w:rPr>
          <w:rFonts w:hint="cs"/>
          <w:rtl/>
        </w:rPr>
        <w:t>אבל אם הציבור לא יתפכח ויבין ולא יהיה מרד צרכני - אגב, בארצות-הברית, כמדומני, העלו את מחיר הבשר בתק</w:t>
      </w:r>
      <w:r>
        <w:rPr>
          <w:rFonts w:hint="cs"/>
          <w:rtl/>
        </w:rPr>
        <w:t>ופה מסוימת. היה מרד צרכני, לא קנו בשר. ייאמר לזכותו של הציבור שאני בא ממנו - יש לנו הרבנים שלנו שאומרים: לא לקנות את זה ולא את זה - אז כולם, לא משנה מה, לא קונים. לא קונים. זה איגוד הצרכנים. אבל צריך להיות איגוד כזה כלל-ארצי, של כל אזרחי המדינה, וזה לא קור</w:t>
      </w:r>
      <w:r>
        <w:rPr>
          <w:rFonts w:hint="cs"/>
          <w:rtl/>
        </w:rPr>
        <w:t xml:space="preserve">ה. ואם זה לא יקרה, יעלו את מחיר הלחם ומחיר מוצרים אחרים, ועוד מוצרים. ועד שאתם, התלמידים, ההורים והאזרחים מכל מדינת ישראל לא תעלו על ירושלים, לכאן, כדי להסיר את רוע הגזירה, זה פשוט יימשך ויימשך. </w:t>
      </w:r>
    </w:p>
    <w:p w14:paraId="05224DE2" w14:textId="77777777" w:rsidR="00000000" w:rsidRDefault="00E23567">
      <w:pPr>
        <w:pStyle w:val="a0"/>
        <w:rPr>
          <w:rFonts w:hint="cs"/>
          <w:rtl/>
        </w:rPr>
      </w:pPr>
    </w:p>
    <w:p w14:paraId="10128F60" w14:textId="77777777" w:rsidR="00000000" w:rsidRDefault="00E23567">
      <w:pPr>
        <w:pStyle w:val="a0"/>
        <w:rPr>
          <w:rFonts w:hint="cs"/>
          <w:rtl/>
        </w:rPr>
      </w:pPr>
      <w:r>
        <w:rPr>
          <w:rFonts w:hint="cs"/>
          <w:rtl/>
        </w:rPr>
        <w:t xml:space="preserve">ועל מה מדברים? מתווכחים אתי אם העלו ב-25 או ב-27; ידע משרד </w:t>
      </w:r>
      <w:r>
        <w:rPr>
          <w:rFonts w:hint="cs"/>
          <w:rtl/>
        </w:rPr>
        <w:t xml:space="preserve">האוצר או לא ידע. בסוף מסתבר שמשרד האוצר כן ידע; השרים לא ידעו. העבירו את זה לכאן, ורק עכשיו שר האוצר חושב </w:t>
      </w:r>
      <w:r>
        <w:rPr>
          <w:rtl/>
        </w:rPr>
        <w:t>–</w:t>
      </w:r>
      <w:r>
        <w:rPr>
          <w:rFonts w:hint="cs"/>
          <w:rtl/>
        </w:rPr>
        <w:t xml:space="preserve"> אולי הוא ישנה את זה. אדוני היושב-ראש, אני רואה את זה פעם אחר פעם. עם כל הכבוד, משרד האוצר, לפני שהוא הולך לעשות משהו - צריך לבדוק את ההשלכות של הדבר</w:t>
      </w:r>
      <w:r>
        <w:rPr>
          <w:rFonts w:hint="cs"/>
          <w:rtl/>
        </w:rPr>
        <w:t xml:space="preserve">ים הללו. הוא לא בודק את ההשלכות. הוא קודם כול מרביץ את המכה, מוריד את הראש, חותך את הראש למישהו, גוזר את הגזירה ואחרי זה הוא בודק, ורואה - אה, טעיתי, צריך לעשות תיקון בקצבאות ילדים, פה צריך לשנות. לא עובדים כך, צריך לבדוק את הדברים. </w:t>
      </w:r>
    </w:p>
    <w:p w14:paraId="33131929" w14:textId="77777777" w:rsidR="00000000" w:rsidRDefault="00E23567">
      <w:pPr>
        <w:pStyle w:val="a0"/>
        <w:rPr>
          <w:rFonts w:hint="cs"/>
          <w:rtl/>
        </w:rPr>
      </w:pPr>
    </w:p>
    <w:p w14:paraId="7EB91813" w14:textId="77777777" w:rsidR="00000000" w:rsidRDefault="00E23567">
      <w:pPr>
        <w:pStyle w:val="a0"/>
        <w:rPr>
          <w:rFonts w:hint="cs"/>
          <w:rtl/>
        </w:rPr>
      </w:pPr>
      <w:r>
        <w:rPr>
          <w:rFonts w:hint="cs"/>
          <w:rtl/>
        </w:rPr>
        <w:t xml:space="preserve">לצערי, מה שקורה כאן, </w:t>
      </w:r>
      <w:r>
        <w:rPr>
          <w:rFonts w:hint="cs"/>
          <w:rtl/>
        </w:rPr>
        <w:t xml:space="preserve">אנחנו רואים שמשפחות של חמש נפשות צורכות לחם, והעלות הזאת היא כמו של כל משפחה אחרת שצורכת, אבל העלויות האלה נוספות על עוד 50 שקל, ועוד 50 שקל. והלחם, אדוני היושב-ראש, הוא מוצר בסיסי ביותר בתפריט של משפחה, על אחת כמה וכמה כשאנו נמצאים בתקופה של מיתון, וודאי </w:t>
      </w:r>
      <w:r>
        <w:rPr>
          <w:rFonts w:hint="cs"/>
          <w:rtl/>
        </w:rPr>
        <w:t xml:space="preserve">שידן של שכבות חלשות אינה משגת לקנות מוצרים פחות בסיסיים. </w:t>
      </w:r>
    </w:p>
    <w:p w14:paraId="1DDD9D78" w14:textId="77777777" w:rsidR="00000000" w:rsidRDefault="00E23567">
      <w:pPr>
        <w:pStyle w:val="a0"/>
        <w:rPr>
          <w:rFonts w:hint="cs"/>
          <w:rtl/>
        </w:rPr>
      </w:pPr>
    </w:p>
    <w:p w14:paraId="59EED524" w14:textId="77777777" w:rsidR="00000000" w:rsidRDefault="00E23567">
      <w:pPr>
        <w:pStyle w:val="a0"/>
        <w:rPr>
          <w:rFonts w:hint="cs"/>
          <w:rtl/>
        </w:rPr>
      </w:pPr>
      <w:r>
        <w:rPr>
          <w:rFonts w:hint="cs"/>
          <w:rtl/>
        </w:rPr>
        <w:t xml:space="preserve">מן המקורות למדנו: הזורעים ברינה, בדמעה יקצורו. בדמעה יקצורו האיכרים אם לא ירדו גשמי ברכה והחיטה לא תצמח. והיום, לצערנו, האזרח הוא זה שבדמעה קונה את פת לחמו. בדמעה תקנה אותו האם החד-הורית שקצבאותיה </w:t>
      </w:r>
      <w:r>
        <w:rPr>
          <w:rFonts w:hint="cs"/>
          <w:rtl/>
        </w:rPr>
        <w:t xml:space="preserve">קוצצו, בדמעה יקנו את הלחם עובדי הרשויות שלא שולמה להם משכורת כבר כמה חודשים, בדמעה יקנו אותו אותם קשישים שצורכים אותו בכמויות גדולות עקב מצבם הכלכלי הקשה. בדמעה יקנו אותו העמותות העושות מלאכת קודש בהאכלת הרעבים, </w:t>
      </w:r>
      <w:bookmarkStart w:id="324" w:name="FS000001062T11_02_2004_17_11_11"/>
      <w:bookmarkEnd w:id="324"/>
      <w:r>
        <w:rPr>
          <w:rFonts w:hint="cs"/>
          <w:rtl/>
        </w:rPr>
        <w:t>ובדמעה קונים את הלחם אלפי המובטלים, אדוני הי</w:t>
      </w:r>
      <w:r>
        <w:rPr>
          <w:rFonts w:hint="cs"/>
          <w:rtl/>
        </w:rPr>
        <w:t xml:space="preserve">ושב-ראש, שאין בנמצא אצלם מקורות פרנסה אחרים. </w:t>
      </w:r>
    </w:p>
    <w:p w14:paraId="3A73AA08" w14:textId="77777777" w:rsidR="00000000" w:rsidRDefault="00E23567">
      <w:pPr>
        <w:pStyle w:val="a0"/>
        <w:rPr>
          <w:rFonts w:hint="cs"/>
          <w:rtl/>
        </w:rPr>
      </w:pPr>
    </w:p>
    <w:p w14:paraId="024EDA97" w14:textId="77777777" w:rsidR="00000000" w:rsidRDefault="00E23567">
      <w:pPr>
        <w:pStyle w:val="a0"/>
        <w:rPr>
          <w:rFonts w:hint="cs"/>
          <w:rtl/>
        </w:rPr>
      </w:pPr>
      <w:r>
        <w:rPr>
          <w:rFonts w:hint="cs"/>
          <w:rtl/>
        </w:rPr>
        <w:t>אנחנו משלמים היום על הכול. יש לי רושם שעוד מעט נגיע למצב שנשלם גם עבור האוויר שאנחנו נושמים.</w:t>
      </w:r>
    </w:p>
    <w:p w14:paraId="262472A1" w14:textId="77777777" w:rsidR="00000000" w:rsidRDefault="00E23567">
      <w:pPr>
        <w:pStyle w:val="a0"/>
        <w:rPr>
          <w:rFonts w:hint="cs"/>
          <w:rtl/>
        </w:rPr>
      </w:pPr>
    </w:p>
    <w:p w14:paraId="5F4E3E90" w14:textId="77777777" w:rsidR="00000000" w:rsidRDefault="00E23567">
      <w:pPr>
        <w:pStyle w:val="a0"/>
        <w:rPr>
          <w:rFonts w:hint="cs"/>
          <w:rtl/>
        </w:rPr>
      </w:pPr>
      <w:r>
        <w:rPr>
          <w:rFonts w:hint="cs"/>
          <w:rtl/>
        </w:rPr>
        <w:t>אדוני היושב-ראש, אם תרשה לי רק עוד משפט אחד. אני שומע את ביבי, ואני שומע גם את ידידי השר במשרד האוצר, שמדברים כל כך</w:t>
      </w:r>
      <w:r>
        <w:rPr>
          <w:rFonts w:hint="cs"/>
          <w:rtl/>
        </w:rPr>
        <w:t xml:space="preserve"> הרבה על הרשויות, שצריך לצמצם שם. למה צריך לצמצם? משום שלכל אחד מהם יש שתי מזכירות וכן הלאה. בממשלה הזאת יש הרבה שרים טובים בלי תיק, אבל כולם מיותרים. הם מיותרים. אולי הם יראו לנו דוגמה איך מפטרים את השרים הללו. ביבי דיבר על ג'ובים שנותנים לכל מיני חברים. </w:t>
      </w:r>
      <w:r>
        <w:rPr>
          <w:rFonts w:hint="cs"/>
          <w:rtl/>
        </w:rPr>
        <w:t>אולי יוותרו פה על כמה ג'ובים, על סגני שרים ועל שרים, שהם בלי תיק; הם טובים מאוד, הם אפילו מצוינים, אבל הם מיותרים.</w:t>
      </w:r>
    </w:p>
    <w:p w14:paraId="57C3145F" w14:textId="77777777" w:rsidR="00000000" w:rsidRDefault="00E23567">
      <w:pPr>
        <w:pStyle w:val="a0"/>
        <w:rPr>
          <w:rFonts w:hint="cs"/>
          <w:rtl/>
        </w:rPr>
      </w:pPr>
    </w:p>
    <w:p w14:paraId="71F1563A" w14:textId="77777777" w:rsidR="00000000" w:rsidRDefault="00E23567">
      <w:pPr>
        <w:pStyle w:val="a0"/>
        <w:rPr>
          <w:rFonts w:hint="cs"/>
          <w:rtl/>
        </w:rPr>
      </w:pPr>
      <w:r>
        <w:rPr>
          <w:rFonts w:hint="cs"/>
          <w:rtl/>
        </w:rPr>
        <w:t>אשר על כן, אדוני היושב-ראש, אני רוצה לומר, שהממשלה הזאת צריכה לתת דוגמה ולהיות מופת, כפי שעשה יושב-ראש הכנסת בהרבה מאוד נושאים. הוא היה דוגמ</w:t>
      </w:r>
      <w:r>
        <w:rPr>
          <w:rFonts w:hint="cs"/>
          <w:rtl/>
        </w:rPr>
        <w:t>ה ומופת, והממשלה זאת צריכה ללמוד מיושב-ראש הכנסת. קודם כול, היא תדרוש מעצמה, ולאחר מכן היא תדרוש מאחרים. הממשלה הזאת ראוי שתדרוש מעצמה, ותיטול קורה מבין עיניה, ולאחר מכן תדרוש מאחרים. תודה.</w:t>
      </w:r>
    </w:p>
    <w:p w14:paraId="5285E77B" w14:textId="77777777" w:rsidR="00000000" w:rsidRDefault="00E23567">
      <w:pPr>
        <w:pStyle w:val="a"/>
        <w:rPr>
          <w:rFonts w:hint="cs"/>
          <w:rtl/>
        </w:rPr>
      </w:pPr>
    </w:p>
    <w:p w14:paraId="760E2FA0" w14:textId="77777777" w:rsidR="00000000" w:rsidRDefault="00E23567">
      <w:pPr>
        <w:pStyle w:val="af1"/>
        <w:rPr>
          <w:rtl/>
        </w:rPr>
      </w:pPr>
      <w:r>
        <w:rPr>
          <w:rtl/>
        </w:rPr>
        <w:t>היו"ר מוחמד ברכה:</w:t>
      </w:r>
    </w:p>
    <w:p w14:paraId="1945F414" w14:textId="77777777" w:rsidR="00000000" w:rsidRDefault="00E23567">
      <w:pPr>
        <w:pStyle w:val="a0"/>
        <w:rPr>
          <w:rtl/>
        </w:rPr>
      </w:pPr>
    </w:p>
    <w:p w14:paraId="2BB16CEC" w14:textId="77777777" w:rsidR="00000000" w:rsidRDefault="00E23567">
      <w:pPr>
        <w:pStyle w:val="a0"/>
        <w:rPr>
          <w:rFonts w:hint="cs"/>
          <w:rtl/>
        </w:rPr>
      </w:pPr>
      <w:r>
        <w:rPr>
          <w:rFonts w:hint="cs"/>
          <w:rtl/>
        </w:rPr>
        <w:t>תודה. חבר הכנסת ואסל טאהא, בבקשה.</w:t>
      </w:r>
    </w:p>
    <w:p w14:paraId="50AC626A" w14:textId="77777777" w:rsidR="00000000" w:rsidRDefault="00E23567">
      <w:pPr>
        <w:pStyle w:val="a0"/>
        <w:rPr>
          <w:rFonts w:hint="cs"/>
          <w:rtl/>
        </w:rPr>
      </w:pPr>
    </w:p>
    <w:p w14:paraId="00485DB2" w14:textId="77777777" w:rsidR="00000000" w:rsidRDefault="00E23567">
      <w:pPr>
        <w:pStyle w:val="a"/>
        <w:rPr>
          <w:rtl/>
        </w:rPr>
      </w:pPr>
      <w:bookmarkStart w:id="325" w:name="_Toc67150179"/>
      <w:r>
        <w:rPr>
          <w:rtl/>
        </w:rPr>
        <w:t>ואסל טאהא (</w:t>
      </w:r>
      <w:r>
        <w:rPr>
          <w:rtl/>
        </w:rPr>
        <w:t>בל"ד):</w:t>
      </w:r>
      <w:bookmarkEnd w:id="325"/>
    </w:p>
    <w:p w14:paraId="733F1954" w14:textId="77777777" w:rsidR="00000000" w:rsidRDefault="00E23567">
      <w:pPr>
        <w:pStyle w:val="a0"/>
        <w:rPr>
          <w:rtl/>
        </w:rPr>
      </w:pPr>
    </w:p>
    <w:p w14:paraId="56BB970A" w14:textId="77777777" w:rsidR="00000000" w:rsidRDefault="00E23567">
      <w:pPr>
        <w:pStyle w:val="a0"/>
        <w:rPr>
          <w:rFonts w:hint="cs"/>
          <w:rtl/>
        </w:rPr>
      </w:pPr>
      <w:r>
        <w:rPr>
          <w:rFonts w:hint="cs"/>
          <w:rtl/>
        </w:rPr>
        <w:t>אדוני היושב-ראש, חברי הכנסת, תרשה לי.</w:t>
      </w:r>
    </w:p>
    <w:p w14:paraId="759E35AB" w14:textId="77777777" w:rsidR="00000000" w:rsidRDefault="00E23567">
      <w:pPr>
        <w:pStyle w:val="a0"/>
        <w:rPr>
          <w:rFonts w:hint="cs"/>
          <w:rtl/>
        </w:rPr>
      </w:pPr>
    </w:p>
    <w:p w14:paraId="517DD58F" w14:textId="77777777" w:rsidR="00000000" w:rsidRDefault="00E23567">
      <w:pPr>
        <w:pStyle w:val="a0"/>
        <w:rPr>
          <w:rFonts w:hint="cs"/>
          <w:rtl/>
        </w:rPr>
      </w:pPr>
      <w:r>
        <w:rPr>
          <w:rFonts w:hint="cs"/>
          <w:rtl/>
        </w:rPr>
        <w:t>(נושא דברים בשפה הערבית; להלן תרגומם לעברית:</w:t>
      </w:r>
    </w:p>
    <w:p w14:paraId="6376B347" w14:textId="77777777" w:rsidR="00000000" w:rsidRDefault="00E23567">
      <w:pPr>
        <w:pStyle w:val="a0"/>
        <w:rPr>
          <w:rFonts w:hint="cs"/>
          <w:rtl/>
        </w:rPr>
      </w:pPr>
    </w:p>
    <w:p w14:paraId="5BC88CF3" w14:textId="77777777" w:rsidR="00000000" w:rsidRDefault="00E23567">
      <w:pPr>
        <w:pStyle w:val="a0"/>
        <w:rPr>
          <w:rFonts w:hint="cs"/>
          <w:rtl/>
        </w:rPr>
      </w:pPr>
      <w:r>
        <w:rPr>
          <w:rFonts w:hint="cs"/>
          <w:rtl/>
        </w:rPr>
        <w:t>הרשה לי לברך את תלמידי עין-מאהל בברכת ברוכים הבאים לכנסת. אני מקווה שחלק מהדברים ששמעתם יגיע אל בני משפחותיכם באמצעותכם ובאמצעות מסך הטלוויזיה.)</w:t>
      </w:r>
    </w:p>
    <w:p w14:paraId="37D41E2B" w14:textId="77777777" w:rsidR="00000000" w:rsidRDefault="00E23567">
      <w:pPr>
        <w:pStyle w:val="a0"/>
        <w:rPr>
          <w:rFonts w:hint="cs"/>
          <w:rtl/>
        </w:rPr>
      </w:pPr>
    </w:p>
    <w:p w14:paraId="5F9633EE" w14:textId="77777777" w:rsidR="00000000" w:rsidRDefault="00E23567">
      <w:pPr>
        <w:pStyle w:val="a0"/>
        <w:rPr>
          <w:rFonts w:hint="cs"/>
          <w:rtl/>
        </w:rPr>
      </w:pPr>
      <w:r>
        <w:rPr>
          <w:rFonts w:hint="cs"/>
          <w:rtl/>
        </w:rPr>
        <w:t xml:space="preserve">אדוני היושב-ראש, </w:t>
      </w:r>
      <w:r>
        <w:rPr>
          <w:rFonts w:hint="cs"/>
          <w:rtl/>
        </w:rPr>
        <w:t>חברי הכנסת, ניתן לראות את התייקרות הלחם כסימבול ודוגמה לאטימות הממשלה הזאת לחוסר הכיוון שלה בכל התחומים, פרט למטרה אחת: היא נחושה בדעתה להחריף את הפערים, להרחיב אותם בכל דרך, בטח ובטח כאשר מדובר בהרעת תנאי החיים של יותר ממיליון אנשים, שמחציתם עניים מהאוכלו</w:t>
      </w:r>
      <w:r>
        <w:rPr>
          <w:rFonts w:hint="cs"/>
          <w:rtl/>
        </w:rPr>
        <w:t>סייה הערבית ומחציתם ילדים. יותר מ-60% מהילדים העניים הם ילדים ערבים, שאין להם לובי במרכזי המפלגות שמרכיבות את הקואליציה.</w:t>
      </w:r>
    </w:p>
    <w:p w14:paraId="20532946" w14:textId="77777777" w:rsidR="00000000" w:rsidRDefault="00E23567">
      <w:pPr>
        <w:pStyle w:val="a0"/>
        <w:rPr>
          <w:rFonts w:hint="cs"/>
          <w:rtl/>
        </w:rPr>
      </w:pPr>
    </w:p>
    <w:p w14:paraId="316326EA" w14:textId="77777777" w:rsidR="00000000" w:rsidRDefault="00E23567">
      <w:pPr>
        <w:pStyle w:val="a0"/>
        <w:rPr>
          <w:rFonts w:hint="cs"/>
          <w:rtl/>
        </w:rPr>
      </w:pPr>
      <w:r>
        <w:rPr>
          <w:rFonts w:hint="cs"/>
          <w:rtl/>
        </w:rPr>
        <w:t>במדיניות הזאת הממשלה מצליחה לפגוע לא רק בילדים, לא רק בחינוך, לא רק באלה שסובלים ממצוקת דיור - התחילו לפגוע בדבר הבסיסי, שממנו מתקיימו</w:t>
      </w:r>
      <w:r>
        <w:rPr>
          <w:rFonts w:hint="cs"/>
          <w:rtl/>
        </w:rPr>
        <w:t>ת השכבות האלה, שממנו מתקיימות משפחות שלמות, שהפך לאוכל הבסיסי שלהם, וזה הלחם.</w:t>
      </w:r>
    </w:p>
    <w:p w14:paraId="43D8B999" w14:textId="77777777" w:rsidR="00000000" w:rsidRDefault="00E23567">
      <w:pPr>
        <w:pStyle w:val="a0"/>
        <w:rPr>
          <w:rFonts w:hint="cs"/>
          <w:rtl/>
        </w:rPr>
      </w:pPr>
    </w:p>
    <w:p w14:paraId="6C54ED35" w14:textId="77777777" w:rsidR="00000000" w:rsidRDefault="00E23567">
      <w:pPr>
        <w:pStyle w:val="a0"/>
        <w:rPr>
          <w:rFonts w:hint="cs"/>
          <w:rtl/>
        </w:rPr>
      </w:pPr>
      <w:r>
        <w:rPr>
          <w:rFonts w:hint="cs"/>
          <w:rtl/>
        </w:rPr>
        <w:t>משבר הלחם גרם בהרבה מדינות להפלת ממשלות; הרבה ממשלות בעולם נפלו בגלל התייקרות הלחם. תזכרו. אני אביא דוגמה מתוניסיה, שם העם קם וכפה על הממשלה להחזיר את מחיר הלחם לקדמותו. תזכרו ג</w:t>
      </w:r>
      <w:r>
        <w:rPr>
          <w:rFonts w:hint="cs"/>
          <w:rtl/>
        </w:rPr>
        <w:t xml:space="preserve">ם את ההיסטוריה של צרפת, שהתייקרות הלחם, משבר הלחם היה אחת הסיבות שקוממו את האנשים שם. אצלנו השרים מתחרים מי יפגע יותר בחלשים, כגון שר האוצר, במדיניות התקציבית שלו, בתוכנית הכלכלית, בתקציב שהועבר כאן על-ידי הקואליציה. </w:t>
      </w:r>
    </w:p>
    <w:p w14:paraId="111D072A" w14:textId="77777777" w:rsidR="00000000" w:rsidRDefault="00E23567">
      <w:pPr>
        <w:pStyle w:val="a0"/>
        <w:rPr>
          <w:rFonts w:hint="cs"/>
          <w:rtl/>
        </w:rPr>
      </w:pPr>
    </w:p>
    <w:p w14:paraId="21A881F1" w14:textId="77777777" w:rsidR="00000000" w:rsidRDefault="00E23567">
      <w:pPr>
        <w:pStyle w:val="a0"/>
        <w:rPr>
          <w:rFonts w:hint="cs"/>
          <w:rtl/>
        </w:rPr>
      </w:pPr>
      <w:r>
        <w:rPr>
          <w:rFonts w:hint="cs"/>
          <w:rtl/>
        </w:rPr>
        <w:t>ריבונו של עולם, אנחנו רואים כאן חברים</w:t>
      </w:r>
      <w:r>
        <w:rPr>
          <w:rFonts w:hint="cs"/>
          <w:rtl/>
        </w:rPr>
        <w:t xml:space="preserve"> בוכים, חברת הכנסת פינקלשטיין הספידה את מדינת הרווחה. אני אומר לחברת הכנסת פינקלשטיין, האסטרטגיה הזאת לא תעבור, התקציב עבר בקולות שלכם, בקולות של הקואליציה. האסטרטגיה לעלות כאן ולבכות, כאילו אתם נגד, זה לא יעבור, אנשים כבר ידעו את האמת. </w:t>
      </w:r>
    </w:p>
    <w:p w14:paraId="588DD06B" w14:textId="77777777" w:rsidR="00000000" w:rsidRDefault="00E23567">
      <w:pPr>
        <w:pStyle w:val="a0"/>
        <w:rPr>
          <w:rFonts w:hint="cs"/>
          <w:rtl/>
        </w:rPr>
      </w:pPr>
    </w:p>
    <w:p w14:paraId="538178DA" w14:textId="77777777" w:rsidR="00000000" w:rsidRDefault="00E23567">
      <w:pPr>
        <w:pStyle w:val="a0"/>
        <w:rPr>
          <w:rFonts w:hint="cs"/>
          <w:rtl/>
        </w:rPr>
      </w:pPr>
      <w:r>
        <w:rPr>
          <w:rFonts w:hint="cs"/>
          <w:rtl/>
        </w:rPr>
        <w:t>לכן לא נשאר מול ה</w:t>
      </w:r>
      <w:r>
        <w:rPr>
          <w:rFonts w:hint="cs"/>
          <w:rtl/>
        </w:rPr>
        <w:t>שכבות האלה, מול הקיטוב החברתי החריף שנוצר בעקבות המדיניות הזאת, אלא דבר אחד - שהממשלה הזאת תלך.</w:t>
      </w:r>
    </w:p>
    <w:p w14:paraId="29063730" w14:textId="77777777" w:rsidR="00000000" w:rsidRDefault="00E23567">
      <w:pPr>
        <w:pStyle w:val="a0"/>
        <w:rPr>
          <w:rFonts w:hint="cs"/>
          <w:rtl/>
        </w:rPr>
      </w:pPr>
    </w:p>
    <w:p w14:paraId="6E7FE6CE" w14:textId="77777777" w:rsidR="00000000" w:rsidRDefault="00E23567">
      <w:pPr>
        <w:pStyle w:val="af1"/>
        <w:rPr>
          <w:rtl/>
        </w:rPr>
      </w:pPr>
      <w:r>
        <w:rPr>
          <w:rtl/>
        </w:rPr>
        <w:t>היו"ר מוחמד ברכה:</w:t>
      </w:r>
    </w:p>
    <w:p w14:paraId="3BC659C8" w14:textId="77777777" w:rsidR="00000000" w:rsidRDefault="00E23567">
      <w:pPr>
        <w:pStyle w:val="a0"/>
        <w:rPr>
          <w:rtl/>
        </w:rPr>
      </w:pPr>
    </w:p>
    <w:p w14:paraId="436F2BB1" w14:textId="77777777" w:rsidR="00000000" w:rsidRDefault="00E23567">
      <w:pPr>
        <w:pStyle w:val="a0"/>
        <w:rPr>
          <w:rFonts w:hint="cs"/>
          <w:rtl/>
        </w:rPr>
      </w:pPr>
      <w:r>
        <w:rPr>
          <w:rFonts w:hint="cs"/>
          <w:rtl/>
        </w:rPr>
        <w:t xml:space="preserve">תודה, חבר הכנסת ואסל טאהא. חבר הכנסת יעקב ליצמן, בבקשה. אחריו </w:t>
      </w:r>
      <w:r>
        <w:rPr>
          <w:rtl/>
        </w:rPr>
        <w:t>–</w:t>
      </w:r>
      <w:r>
        <w:rPr>
          <w:rFonts w:hint="cs"/>
          <w:rtl/>
        </w:rPr>
        <w:t xml:space="preserve"> חבר הכנסת אורי אריאל.</w:t>
      </w:r>
    </w:p>
    <w:p w14:paraId="1AEBFD92" w14:textId="77777777" w:rsidR="00000000" w:rsidRDefault="00E23567">
      <w:pPr>
        <w:pStyle w:val="a0"/>
        <w:rPr>
          <w:rFonts w:hint="cs"/>
          <w:rtl/>
        </w:rPr>
      </w:pPr>
    </w:p>
    <w:p w14:paraId="6A6B7C77" w14:textId="77777777" w:rsidR="00000000" w:rsidRDefault="00E23567">
      <w:pPr>
        <w:pStyle w:val="a"/>
        <w:rPr>
          <w:rtl/>
        </w:rPr>
      </w:pPr>
      <w:bookmarkStart w:id="326" w:name="FS000000528T11_02_2004_17_15_38"/>
      <w:bookmarkStart w:id="327" w:name="_Toc67150180"/>
      <w:bookmarkEnd w:id="326"/>
      <w:r>
        <w:rPr>
          <w:rFonts w:hint="eastAsia"/>
          <w:rtl/>
        </w:rPr>
        <w:t>יעקב</w:t>
      </w:r>
      <w:r>
        <w:rPr>
          <w:rtl/>
        </w:rPr>
        <w:t xml:space="preserve"> ליצמן (יהדות התורה):</w:t>
      </w:r>
      <w:bookmarkEnd w:id="327"/>
    </w:p>
    <w:p w14:paraId="3892C470" w14:textId="77777777" w:rsidR="00000000" w:rsidRDefault="00E23567">
      <w:pPr>
        <w:pStyle w:val="a0"/>
        <w:rPr>
          <w:rFonts w:hint="cs"/>
          <w:rtl/>
        </w:rPr>
      </w:pPr>
    </w:p>
    <w:p w14:paraId="7186C30B" w14:textId="77777777" w:rsidR="00000000" w:rsidRDefault="00E23567">
      <w:pPr>
        <w:pStyle w:val="a0"/>
        <w:rPr>
          <w:rFonts w:hint="cs"/>
          <w:rtl/>
        </w:rPr>
      </w:pPr>
      <w:r>
        <w:rPr>
          <w:rFonts w:hint="cs"/>
          <w:rtl/>
        </w:rPr>
        <w:t>אדוני היושב-ראש, אדוני השר</w:t>
      </w:r>
      <w:r>
        <w:rPr>
          <w:rFonts w:hint="cs"/>
          <w:rtl/>
        </w:rPr>
        <w:t>, חברי הכנסת, לחם זה גם אותיות של מח"ל. אדוני השר, פעם לחם היה מזוהה עם הליכוד.</w:t>
      </w:r>
    </w:p>
    <w:p w14:paraId="59F56C57" w14:textId="77777777" w:rsidR="00000000" w:rsidRDefault="00E23567">
      <w:pPr>
        <w:pStyle w:val="a0"/>
        <w:rPr>
          <w:rFonts w:hint="cs"/>
          <w:rtl/>
        </w:rPr>
      </w:pPr>
    </w:p>
    <w:p w14:paraId="374A1C73" w14:textId="77777777" w:rsidR="00000000" w:rsidRDefault="00E23567">
      <w:pPr>
        <w:pStyle w:val="af0"/>
        <w:rPr>
          <w:rtl/>
        </w:rPr>
      </w:pPr>
      <w:r>
        <w:rPr>
          <w:rFonts w:hint="eastAsia"/>
          <w:rtl/>
        </w:rPr>
        <w:t>יעקב</w:t>
      </w:r>
      <w:r>
        <w:rPr>
          <w:rtl/>
        </w:rPr>
        <w:t xml:space="preserve"> מרגי (ש"ס):</w:t>
      </w:r>
    </w:p>
    <w:p w14:paraId="31322F43" w14:textId="77777777" w:rsidR="00000000" w:rsidRDefault="00E23567">
      <w:pPr>
        <w:pStyle w:val="a0"/>
        <w:rPr>
          <w:rFonts w:hint="cs"/>
          <w:rtl/>
        </w:rPr>
      </w:pPr>
    </w:p>
    <w:p w14:paraId="6D4BDBC1" w14:textId="77777777" w:rsidR="00000000" w:rsidRDefault="00E23567">
      <w:pPr>
        <w:pStyle w:val="a0"/>
        <w:rPr>
          <w:rFonts w:hint="cs"/>
          <w:rtl/>
        </w:rPr>
      </w:pPr>
      <w:r>
        <w:rPr>
          <w:rFonts w:hint="cs"/>
          <w:rtl/>
        </w:rPr>
        <w:t>זה גם חלם.</w:t>
      </w:r>
    </w:p>
    <w:p w14:paraId="123A60B8" w14:textId="77777777" w:rsidR="00000000" w:rsidRDefault="00E23567">
      <w:pPr>
        <w:pStyle w:val="a0"/>
        <w:rPr>
          <w:rFonts w:hint="cs"/>
          <w:rtl/>
        </w:rPr>
      </w:pPr>
    </w:p>
    <w:p w14:paraId="649D3202" w14:textId="77777777" w:rsidR="00000000" w:rsidRDefault="00E23567">
      <w:pPr>
        <w:pStyle w:val="-"/>
        <w:rPr>
          <w:rtl/>
        </w:rPr>
      </w:pPr>
      <w:bookmarkStart w:id="328" w:name="FS000000528T11_02_2004_17_16_10C"/>
      <w:bookmarkEnd w:id="328"/>
      <w:r>
        <w:rPr>
          <w:rtl/>
        </w:rPr>
        <w:t>יעקב ליצמן (יהדות התורה):</w:t>
      </w:r>
    </w:p>
    <w:p w14:paraId="7D945548" w14:textId="77777777" w:rsidR="00000000" w:rsidRDefault="00E23567">
      <w:pPr>
        <w:pStyle w:val="a0"/>
        <w:rPr>
          <w:rtl/>
        </w:rPr>
      </w:pPr>
    </w:p>
    <w:p w14:paraId="3E98B433" w14:textId="77777777" w:rsidR="00000000" w:rsidRDefault="00E23567">
      <w:pPr>
        <w:pStyle w:val="a0"/>
        <w:rPr>
          <w:rFonts w:hint="cs"/>
          <w:rtl/>
        </w:rPr>
      </w:pPr>
      <w:r>
        <w:rPr>
          <w:rFonts w:hint="cs"/>
          <w:rtl/>
        </w:rPr>
        <w:t>אתה חוטף לי את כל הדברים עכשיו. פעם הליכוד היה מזוהה עם הלחם, עם העניים, עם הפריפריה. היום - מה שהוא אמר, זה מה שרציתי</w:t>
      </w:r>
      <w:r>
        <w:rPr>
          <w:rFonts w:hint="cs"/>
          <w:rtl/>
        </w:rPr>
        <w:t xml:space="preserve"> להגיד - הם הפכו לחלם, כי שר אחד לא יודע מה השר השני עושה. הוא חתם והוא אומר, אפילו לא ידעתי, אני נגד. זו לא הפעם הראשונה. למשל, השר שטרית אמר שבכלל לא היה מוריד את הפיקוח. אני לא יודע אם כשמורידים פיקוח זה מוריד מהמחיר או מעלה את המחיר.</w:t>
      </w:r>
    </w:p>
    <w:p w14:paraId="0345EAEA" w14:textId="77777777" w:rsidR="00000000" w:rsidRDefault="00E23567">
      <w:pPr>
        <w:pStyle w:val="a0"/>
        <w:rPr>
          <w:rFonts w:hint="cs"/>
          <w:rtl/>
        </w:rPr>
      </w:pPr>
    </w:p>
    <w:p w14:paraId="2C51B314" w14:textId="77777777" w:rsidR="00000000" w:rsidRDefault="00E23567">
      <w:pPr>
        <w:pStyle w:val="a0"/>
        <w:rPr>
          <w:rFonts w:hint="cs"/>
          <w:rtl/>
        </w:rPr>
      </w:pPr>
      <w:r>
        <w:rPr>
          <w:rFonts w:hint="cs"/>
          <w:rtl/>
        </w:rPr>
        <w:t xml:space="preserve">אדוני השר, אדוני </w:t>
      </w:r>
      <w:r>
        <w:rPr>
          <w:rFonts w:hint="cs"/>
          <w:rtl/>
        </w:rPr>
        <w:t>היושב-ראש, זה לא פלא, מה שקורה כאן. הליכוד פשוט איבד כל בושה. כל יום אנחנו עדים לאיזו גזירה שבאה עלינו, נוספת על זו של היום הקודם - ארנונה, רשויות, שביתות. מדברים על עובדים של הרשויות המקומיות, שאין להם לחם לאכול, לא קיבלו משכורות. אולי תסביר לי למה לא מדב</w:t>
      </w:r>
      <w:r>
        <w:rPr>
          <w:rFonts w:hint="cs"/>
          <w:rtl/>
        </w:rPr>
        <w:t xml:space="preserve">רים על עובדי המועצות הדתיות, שגם להם אין משכורת, והם לא קיבלו משכורת שנה לפני שעובדי הרשויות המקומיות הפסיקו לקבל. זה לא מעניין אתכם. </w:t>
      </w:r>
    </w:p>
    <w:p w14:paraId="554FD637" w14:textId="77777777" w:rsidR="00000000" w:rsidRDefault="00E23567">
      <w:pPr>
        <w:pStyle w:val="a0"/>
        <w:rPr>
          <w:rFonts w:hint="cs"/>
          <w:rtl/>
        </w:rPr>
      </w:pPr>
    </w:p>
    <w:p w14:paraId="72D9E58D" w14:textId="77777777" w:rsidR="00000000" w:rsidRDefault="00E23567">
      <w:pPr>
        <w:pStyle w:val="a0"/>
        <w:rPr>
          <w:rFonts w:hint="cs"/>
          <w:rtl/>
        </w:rPr>
      </w:pPr>
      <w:r>
        <w:rPr>
          <w:rFonts w:hint="cs"/>
          <w:rtl/>
        </w:rPr>
        <w:t xml:space="preserve">מתי ביבי נזכר שהוא בעצם נגד? לא כאשר העלו את המחיר - יום אחר כך, כשהוא ראה שמתגברת הביקורת הציבורית על העלאת מחיר הלחם, </w:t>
      </w:r>
      <w:r>
        <w:rPr>
          <w:rFonts w:hint="cs"/>
          <w:rtl/>
        </w:rPr>
        <w:t>וכולם צועקים: הצילו. פתאום שר האוצר נזכר ואומר: רגע אחד, בכלל לא הסכמתי, אני לא יודע במה מדובר. איפה היה ביבי יום קודם?</w:t>
      </w:r>
    </w:p>
    <w:p w14:paraId="2C484FCE" w14:textId="77777777" w:rsidR="00000000" w:rsidRDefault="00E23567">
      <w:pPr>
        <w:pStyle w:val="a0"/>
        <w:rPr>
          <w:rFonts w:hint="cs"/>
          <w:rtl/>
        </w:rPr>
      </w:pPr>
    </w:p>
    <w:p w14:paraId="6D2A55CB" w14:textId="77777777" w:rsidR="00000000" w:rsidRDefault="00E23567">
      <w:pPr>
        <w:pStyle w:val="a0"/>
        <w:rPr>
          <w:rFonts w:hint="cs"/>
          <w:rtl/>
        </w:rPr>
      </w:pPr>
      <w:r>
        <w:rPr>
          <w:rFonts w:hint="cs"/>
          <w:rtl/>
        </w:rPr>
        <w:t>עכשיו כולם מבינים שצריך לתקן. הדבר הכי פשוט שצריך לעשות, ובזה אני מסכים עם כולם, שקודם כול יורידו את המע"מ. לא, את זה הם לא יעשו, כי מע</w:t>
      </w:r>
      <w:r>
        <w:rPr>
          <w:rFonts w:hint="cs"/>
          <w:rtl/>
        </w:rPr>
        <w:t>"מ לא רק שלא יורידו, ותרשמו לכם, רבותי, מה שאני אומר לכם, הם אפילו יעלו את המע"מ על פירות וירקות, גם את זה הם מסוגלים לעשות. אין בושה, אין גבול לכל הדברים כאן. שכר בכירים - ועוד איך, כמה מנכ"לים יש באוצר? 20? אני לא יודע. כמה שכר הבכירים? אף אחד לא מדבר על</w:t>
      </w:r>
      <w:r>
        <w:rPr>
          <w:rFonts w:hint="cs"/>
          <w:rtl/>
        </w:rPr>
        <w:t xml:space="preserve"> זה, והכול בסדר. אבל ללחם, כמה אגורות שצריך, את זה צריך להעלות, כי חייבים להציל את מצב המדינה. </w:t>
      </w:r>
    </w:p>
    <w:p w14:paraId="0C2A4349" w14:textId="77777777" w:rsidR="00000000" w:rsidRDefault="00E23567">
      <w:pPr>
        <w:pStyle w:val="a0"/>
        <w:rPr>
          <w:rFonts w:hint="cs"/>
          <w:rtl/>
        </w:rPr>
      </w:pPr>
    </w:p>
    <w:p w14:paraId="4C6408C8" w14:textId="77777777" w:rsidR="00000000" w:rsidRDefault="00E23567">
      <w:pPr>
        <w:pStyle w:val="a0"/>
        <w:rPr>
          <w:rFonts w:hint="cs"/>
          <w:rtl/>
        </w:rPr>
      </w:pPr>
      <w:r>
        <w:rPr>
          <w:rFonts w:hint="cs"/>
          <w:rtl/>
        </w:rPr>
        <w:t>תגיד לנו, תסביר לנו, אדוני השר - ואני מקווה שזה יהיה בתשובה שלך - האם אנחנו במדינת חלם או במדינת מח"ל? תודה רבה.</w:t>
      </w:r>
    </w:p>
    <w:p w14:paraId="34B1C283" w14:textId="77777777" w:rsidR="00000000" w:rsidRDefault="00E23567">
      <w:pPr>
        <w:pStyle w:val="a0"/>
        <w:rPr>
          <w:rFonts w:hint="cs"/>
          <w:rtl/>
        </w:rPr>
      </w:pPr>
    </w:p>
    <w:p w14:paraId="227FFDF9" w14:textId="77777777" w:rsidR="00000000" w:rsidRDefault="00E23567">
      <w:pPr>
        <w:pStyle w:val="af1"/>
        <w:rPr>
          <w:rtl/>
        </w:rPr>
      </w:pPr>
      <w:r>
        <w:rPr>
          <w:rtl/>
        </w:rPr>
        <w:t>היו"ר מוחמד ברכה:</w:t>
      </w:r>
    </w:p>
    <w:p w14:paraId="233EFFE4" w14:textId="77777777" w:rsidR="00000000" w:rsidRDefault="00E23567">
      <w:pPr>
        <w:pStyle w:val="a0"/>
        <w:rPr>
          <w:rtl/>
        </w:rPr>
      </w:pPr>
    </w:p>
    <w:p w14:paraId="42EB9DC7" w14:textId="77777777" w:rsidR="00000000" w:rsidRDefault="00E23567">
      <w:pPr>
        <w:pStyle w:val="a0"/>
        <w:rPr>
          <w:rtl/>
        </w:rPr>
      </w:pPr>
      <w:r>
        <w:rPr>
          <w:rFonts w:hint="cs"/>
          <w:rtl/>
        </w:rPr>
        <w:t>תודה, חבר הכנסת ליצמן. חבר</w:t>
      </w:r>
      <w:r>
        <w:rPr>
          <w:rFonts w:hint="cs"/>
          <w:rtl/>
        </w:rPr>
        <w:t xml:space="preserve"> הכנסת אורי אריאל, בבקשה.</w:t>
      </w:r>
    </w:p>
    <w:p w14:paraId="6410ADDD" w14:textId="77777777" w:rsidR="00000000" w:rsidRDefault="00E23567">
      <w:pPr>
        <w:pStyle w:val="a0"/>
        <w:rPr>
          <w:rtl/>
        </w:rPr>
      </w:pPr>
    </w:p>
    <w:p w14:paraId="6EEAD791" w14:textId="77777777" w:rsidR="00000000" w:rsidRDefault="00E23567">
      <w:pPr>
        <w:pStyle w:val="a"/>
        <w:rPr>
          <w:rtl/>
        </w:rPr>
      </w:pPr>
      <w:bookmarkStart w:id="329" w:name="FS000000713T11_02_2004_17_35_51"/>
      <w:bookmarkStart w:id="330" w:name="_Toc67150181"/>
      <w:bookmarkEnd w:id="329"/>
      <w:r>
        <w:rPr>
          <w:rFonts w:hint="eastAsia"/>
          <w:rtl/>
        </w:rPr>
        <w:t>אורי</w:t>
      </w:r>
      <w:r>
        <w:rPr>
          <w:rtl/>
        </w:rPr>
        <w:t xml:space="preserve"> יהודה אריאל (האיחוד הלאומי - ישראל ביתנו):</w:t>
      </w:r>
      <w:bookmarkEnd w:id="330"/>
    </w:p>
    <w:p w14:paraId="425CBF2D" w14:textId="77777777" w:rsidR="00000000" w:rsidRDefault="00E23567">
      <w:pPr>
        <w:pStyle w:val="a0"/>
        <w:rPr>
          <w:rFonts w:hint="cs"/>
          <w:rtl/>
        </w:rPr>
      </w:pPr>
    </w:p>
    <w:p w14:paraId="7B1EF198" w14:textId="77777777" w:rsidR="00000000" w:rsidRDefault="00E23567">
      <w:pPr>
        <w:pStyle w:val="a0"/>
        <w:rPr>
          <w:rFonts w:hint="cs"/>
          <w:rtl/>
        </w:rPr>
      </w:pPr>
      <w:r>
        <w:rPr>
          <w:rFonts w:hint="cs"/>
          <w:rtl/>
        </w:rPr>
        <w:t>אדוני היושב-ראש, אדוני השר, חברי חברי הכנסת, אני שמעתי חלק מהדיון, אני רוצה להצטרף לדובר האחרון, חבר הכנסת ליצמן - הבעיה היא שאיבדו את הבושה. אפשר לעשות טעות, אפשר לתקן טעויות, ראו</w:t>
      </w:r>
      <w:r>
        <w:rPr>
          <w:rFonts w:hint="cs"/>
          <w:rtl/>
        </w:rPr>
        <w:t xml:space="preserve">י לתקן טעויות, אפשר להודות בטעות, אפשר לא להודות בטעות, אבל כשמאבדים את הבושה המצב הוא קשה, כי אז אפשר לעשות בעצם כל דבר, ולכל דבר גם יהיה הסבר - ואפילו הסבר נהדר - בגדר אתה צודק אבל אין מי שיצדיק אותך. </w:t>
      </w:r>
    </w:p>
    <w:p w14:paraId="6D2742A9" w14:textId="77777777" w:rsidR="00000000" w:rsidRDefault="00E23567">
      <w:pPr>
        <w:pStyle w:val="a0"/>
        <w:rPr>
          <w:rFonts w:hint="cs"/>
          <w:rtl/>
        </w:rPr>
      </w:pPr>
    </w:p>
    <w:p w14:paraId="163543B6" w14:textId="77777777" w:rsidR="00000000" w:rsidRDefault="00E23567">
      <w:pPr>
        <w:pStyle w:val="a0"/>
        <w:rPr>
          <w:rFonts w:hint="cs"/>
          <w:rtl/>
        </w:rPr>
      </w:pPr>
      <w:r>
        <w:rPr>
          <w:rFonts w:hint="cs"/>
          <w:rtl/>
        </w:rPr>
        <w:t>הרי מה הדבר? הרי הולכים להגיש תקציב נוסף עכשיו - כצ</w:t>
      </w:r>
      <w:r>
        <w:rPr>
          <w:rFonts w:hint="cs"/>
          <w:rtl/>
        </w:rPr>
        <w:t xml:space="preserve">פוי, זה היה ידוע גם כשאושר התקציב הראשון. פנה אלי אז השר עזרא, ואז הייתי עוכר ישראל, כי אמרתי שאם מגישים תקציב ביטחון, וכתוב עליו - כתוב עליו, הממשלה שמגישה כותבת - שזה תקציב וירטואלי, לא נדון בו, אז קיבלתי נזיפה חמורה מהשר עזרא; לא יודע על שום-מה. על שום </w:t>
      </w:r>
      <w:r>
        <w:rPr>
          <w:rFonts w:hint="cs"/>
          <w:rtl/>
        </w:rPr>
        <w:t>שניסיתי - אולי תמימות, השר עזרא, לא פוליטיקאי, אתה יודע, לא מבין שמה חשוב מה כתוב, מה זה משנה, העיקר נעביר.</w:t>
      </w:r>
    </w:p>
    <w:p w14:paraId="14734967" w14:textId="77777777" w:rsidR="00000000" w:rsidRDefault="00E23567">
      <w:pPr>
        <w:pStyle w:val="a0"/>
        <w:rPr>
          <w:rFonts w:hint="cs"/>
          <w:rtl/>
        </w:rPr>
      </w:pPr>
    </w:p>
    <w:p w14:paraId="25D3B54F" w14:textId="77777777" w:rsidR="00000000" w:rsidRDefault="00E23567">
      <w:pPr>
        <w:pStyle w:val="a0"/>
        <w:rPr>
          <w:rFonts w:hint="cs"/>
          <w:rtl/>
        </w:rPr>
      </w:pPr>
      <w:r>
        <w:rPr>
          <w:rFonts w:hint="cs"/>
          <w:rtl/>
        </w:rPr>
        <w:t>עכשיו מסביר פה השר - היתה שאילתא בעל-פה. שמעתי היום את השר דני נוה, שר הבריאות, אומר: אכן, האוצר הבטיח. הוא ענה: קיבלתי 20 מיליון מתוך 60 מיליון לס</w:t>
      </w:r>
      <w:r>
        <w:rPr>
          <w:rFonts w:hint="cs"/>
          <w:rtl/>
        </w:rPr>
        <w:t xml:space="preserve">ל הבריאות, אבל האוצר הבטיח שעד אפריל הוא יביא גם את 40 המיליון. טוב, הרי זו בשורה טובה, אלא שהוא לא אמר מה שהוא כבר יודע, שעד אפריל יהיה עוד פעם </w:t>
      </w:r>
      <w:r>
        <w:rPr>
          <w:rFonts w:hint="cs"/>
        </w:rPr>
        <w:t>flat</w:t>
      </w:r>
      <w:r>
        <w:rPr>
          <w:rFonts w:hint="cs"/>
          <w:rtl/>
        </w:rPr>
        <w:t xml:space="preserve"> - קיצוץ רוחבי, בעברית - בכל המשרדים. נניח "רק" 2% - - -</w:t>
      </w:r>
    </w:p>
    <w:p w14:paraId="45DF56B7" w14:textId="77777777" w:rsidR="00000000" w:rsidRDefault="00E23567">
      <w:pPr>
        <w:pStyle w:val="af0"/>
        <w:rPr>
          <w:rtl/>
        </w:rPr>
      </w:pPr>
      <w:r>
        <w:rPr>
          <w:rtl/>
        </w:rPr>
        <w:br/>
        <w:t>יעקב ליצמן (יהדות התורה):</w:t>
      </w:r>
    </w:p>
    <w:p w14:paraId="240E7B1B" w14:textId="77777777" w:rsidR="00000000" w:rsidRDefault="00E23567">
      <w:pPr>
        <w:pStyle w:val="a0"/>
        <w:rPr>
          <w:rtl/>
        </w:rPr>
      </w:pPr>
    </w:p>
    <w:p w14:paraId="5A957F5E" w14:textId="77777777" w:rsidR="00000000" w:rsidRDefault="00E23567">
      <w:pPr>
        <w:pStyle w:val="a0"/>
        <w:rPr>
          <w:rFonts w:hint="cs"/>
          <w:rtl/>
        </w:rPr>
      </w:pPr>
      <w:r>
        <w:rPr>
          <w:rFonts w:hint="cs"/>
          <w:rtl/>
        </w:rPr>
        <w:t xml:space="preserve">מה קרה לך? </w:t>
      </w:r>
    </w:p>
    <w:p w14:paraId="34441AB5" w14:textId="77777777" w:rsidR="00000000" w:rsidRDefault="00E23567">
      <w:pPr>
        <w:pStyle w:val="-"/>
        <w:rPr>
          <w:rtl/>
        </w:rPr>
      </w:pPr>
      <w:r>
        <w:rPr>
          <w:rtl/>
        </w:rPr>
        <w:br/>
      </w:r>
      <w:bookmarkStart w:id="331" w:name="FS000000713T11_02_2004_17_46_45C"/>
      <w:bookmarkEnd w:id="331"/>
      <w:r>
        <w:rPr>
          <w:rtl/>
        </w:rPr>
        <w:t>אורי יהוד</w:t>
      </w:r>
      <w:r>
        <w:rPr>
          <w:rtl/>
        </w:rPr>
        <w:t>ה אריאל (האיחוד הלאומי - ישראל ביתנו):</w:t>
      </w:r>
    </w:p>
    <w:p w14:paraId="33C15843" w14:textId="77777777" w:rsidR="00000000" w:rsidRDefault="00E23567">
      <w:pPr>
        <w:pStyle w:val="a0"/>
        <w:rPr>
          <w:rtl/>
        </w:rPr>
      </w:pPr>
    </w:p>
    <w:p w14:paraId="1B63D942" w14:textId="77777777" w:rsidR="00000000" w:rsidRDefault="00E23567">
      <w:pPr>
        <w:pStyle w:val="a0"/>
        <w:rPr>
          <w:rFonts w:hint="cs"/>
          <w:rtl/>
        </w:rPr>
      </w:pPr>
      <w:r>
        <w:rPr>
          <w:rFonts w:hint="cs"/>
          <w:rtl/>
        </w:rPr>
        <w:t xml:space="preserve">רגע, סליחה, הרב ליצמן. </w:t>
      </w:r>
    </w:p>
    <w:p w14:paraId="6092876D" w14:textId="77777777" w:rsidR="00000000" w:rsidRDefault="00E23567">
      <w:pPr>
        <w:pStyle w:val="af0"/>
        <w:rPr>
          <w:rtl/>
        </w:rPr>
      </w:pPr>
      <w:r>
        <w:rPr>
          <w:rtl/>
        </w:rPr>
        <w:br/>
        <w:t>יעקב ליצמן (יהדות התורה):</w:t>
      </w:r>
    </w:p>
    <w:p w14:paraId="70624141" w14:textId="77777777" w:rsidR="00000000" w:rsidRDefault="00E23567">
      <w:pPr>
        <w:pStyle w:val="a0"/>
        <w:rPr>
          <w:rtl/>
        </w:rPr>
      </w:pPr>
    </w:p>
    <w:p w14:paraId="046E4098" w14:textId="77777777" w:rsidR="00000000" w:rsidRDefault="00E23567">
      <w:pPr>
        <w:pStyle w:val="a0"/>
        <w:rPr>
          <w:rFonts w:hint="cs"/>
          <w:rtl/>
        </w:rPr>
      </w:pPr>
      <w:r>
        <w:rPr>
          <w:rFonts w:hint="cs"/>
          <w:rtl/>
        </w:rPr>
        <w:t>- - - ב-2%.</w:t>
      </w:r>
    </w:p>
    <w:p w14:paraId="14B0C2F1" w14:textId="77777777" w:rsidR="00000000" w:rsidRDefault="00E23567">
      <w:pPr>
        <w:pStyle w:val="-"/>
        <w:rPr>
          <w:rtl/>
        </w:rPr>
      </w:pPr>
      <w:r>
        <w:rPr>
          <w:rtl/>
        </w:rPr>
        <w:br/>
      </w:r>
      <w:bookmarkStart w:id="332" w:name="FS000000713T11_02_2004_17_47_07C"/>
      <w:bookmarkEnd w:id="332"/>
      <w:r>
        <w:rPr>
          <w:rtl/>
        </w:rPr>
        <w:t>אורי יהודה אריאל (האיחוד הלאומי - ישראל ביתנו):</w:t>
      </w:r>
    </w:p>
    <w:p w14:paraId="5C33421C" w14:textId="77777777" w:rsidR="00000000" w:rsidRDefault="00E23567">
      <w:pPr>
        <w:pStyle w:val="a0"/>
        <w:rPr>
          <w:rtl/>
        </w:rPr>
      </w:pPr>
    </w:p>
    <w:p w14:paraId="357C0C9B" w14:textId="77777777" w:rsidR="00000000" w:rsidRDefault="00E23567">
      <w:pPr>
        <w:pStyle w:val="a0"/>
        <w:rPr>
          <w:rFonts w:hint="cs"/>
          <w:rtl/>
        </w:rPr>
      </w:pPr>
      <w:r>
        <w:rPr>
          <w:rFonts w:hint="cs"/>
          <w:rtl/>
        </w:rPr>
        <w:t xml:space="preserve">אני אומר נניח. הרי כל 40 המיליון היו כלא היו. והבריאות איפה? </w:t>
      </w:r>
    </w:p>
    <w:p w14:paraId="72FC6761" w14:textId="77777777" w:rsidR="00000000" w:rsidRDefault="00E23567">
      <w:pPr>
        <w:pStyle w:val="af0"/>
        <w:rPr>
          <w:rtl/>
        </w:rPr>
      </w:pPr>
      <w:r>
        <w:rPr>
          <w:rtl/>
        </w:rPr>
        <w:br/>
        <w:t>יעקב ליצמן (יהדות התורה):</w:t>
      </w:r>
    </w:p>
    <w:p w14:paraId="5816E29B" w14:textId="77777777" w:rsidR="00000000" w:rsidRDefault="00E23567">
      <w:pPr>
        <w:pStyle w:val="a0"/>
        <w:rPr>
          <w:rtl/>
        </w:rPr>
      </w:pPr>
    </w:p>
    <w:p w14:paraId="01004395" w14:textId="77777777" w:rsidR="00000000" w:rsidRDefault="00E23567">
      <w:pPr>
        <w:pStyle w:val="a0"/>
        <w:rPr>
          <w:rFonts w:hint="cs"/>
          <w:rtl/>
        </w:rPr>
      </w:pPr>
      <w:r>
        <w:rPr>
          <w:rFonts w:hint="cs"/>
          <w:rtl/>
        </w:rPr>
        <w:t>- - - 3 מילי</w:t>
      </w:r>
      <w:r>
        <w:rPr>
          <w:rFonts w:hint="cs"/>
          <w:rtl/>
        </w:rPr>
        <w:t>ארדי שקלים.</w:t>
      </w:r>
    </w:p>
    <w:p w14:paraId="022D547E" w14:textId="77777777" w:rsidR="00000000" w:rsidRDefault="00E23567">
      <w:pPr>
        <w:pStyle w:val="-"/>
        <w:rPr>
          <w:rtl/>
        </w:rPr>
      </w:pPr>
      <w:r>
        <w:rPr>
          <w:rtl/>
        </w:rPr>
        <w:br/>
      </w:r>
      <w:bookmarkStart w:id="333" w:name="FS000000713T11_02_2004_17_47_44C"/>
      <w:bookmarkEnd w:id="333"/>
      <w:r>
        <w:rPr>
          <w:rtl/>
        </w:rPr>
        <w:t>אורי יהודה אריאל (האיחוד הלאומי - ישראל ביתנו):</w:t>
      </w:r>
    </w:p>
    <w:p w14:paraId="200F2371" w14:textId="77777777" w:rsidR="00000000" w:rsidRDefault="00E23567">
      <w:pPr>
        <w:pStyle w:val="a0"/>
        <w:rPr>
          <w:rtl/>
        </w:rPr>
      </w:pPr>
    </w:p>
    <w:p w14:paraId="7FCF77D4" w14:textId="77777777" w:rsidR="00000000" w:rsidRDefault="00E23567">
      <w:pPr>
        <w:pStyle w:val="a0"/>
        <w:rPr>
          <w:rFonts w:hint="cs"/>
          <w:rtl/>
        </w:rPr>
      </w:pPr>
      <w:r>
        <w:rPr>
          <w:rFonts w:hint="cs"/>
          <w:rtl/>
        </w:rPr>
        <w:t xml:space="preserve">והבריאות איפה? והלחם איפה? </w:t>
      </w:r>
    </w:p>
    <w:p w14:paraId="55350666" w14:textId="77777777" w:rsidR="00000000" w:rsidRDefault="00E23567">
      <w:pPr>
        <w:pStyle w:val="a0"/>
        <w:rPr>
          <w:rFonts w:hint="cs"/>
          <w:rtl/>
        </w:rPr>
      </w:pPr>
    </w:p>
    <w:p w14:paraId="6E435B62" w14:textId="77777777" w:rsidR="00000000" w:rsidRDefault="00E23567">
      <w:pPr>
        <w:pStyle w:val="a0"/>
        <w:rPr>
          <w:rFonts w:hint="cs"/>
          <w:rtl/>
        </w:rPr>
      </w:pPr>
      <w:r>
        <w:rPr>
          <w:rFonts w:hint="cs"/>
          <w:rtl/>
        </w:rPr>
        <w:t>אנחנו צריכים לשנות את סדרי העדיפויות וצריכים להתנהג כמו שמתנהגים יהודים. תראו, לכו למאה-שערים - אני מציע לכל אחד מאתנו, כדוגמה - אין שם אנשים רעבים. אני אומר את זה ל</w:t>
      </w:r>
      <w:r>
        <w:rPr>
          <w:rFonts w:hint="cs"/>
          <w:rtl/>
        </w:rPr>
        <w:t xml:space="preserve">זכות החברה היהודית החרדית. </w:t>
      </w:r>
    </w:p>
    <w:p w14:paraId="2915A0C2" w14:textId="77777777" w:rsidR="00000000" w:rsidRDefault="00E23567">
      <w:pPr>
        <w:pStyle w:val="af1"/>
        <w:rPr>
          <w:rtl/>
        </w:rPr>
      </w:pPr>
      <w:r>
        <w:rPr>
          <w:rtl/>
        </w:rPr>
        <w:br/>
        <w:t>היו"ר מוחמד ברכה:</w:t>
      </w:r>
    </w:p>
    <w:p w14:paraId="3DC50A85" w14:textId="77777777" w:rsidR="00000000" w:rsidRDefault="00E23567">
      <w:pPr>
        <w:pStyle w:val="a0"/>
        <w:rPr>
          <w:rtl/>
        </w:rPr>
      </w:pPr>
    </w:p>
    <w:p w14:paraId="4B315433" w14:textId="77777777" w:rsidR="00000000" w:rsidRDefault="00E23567">
      <w:pPr>
        <w:pStyle w:val="a0"/>
        <w:rPr>
          <w:rFonts w:hint="cs"/>
          <w:rtl/>
        </w:rPr>
      </w:pPr>
      <w:r>
        <w:rPr>
          <w:rFonts w:hint="cs"/>
          <w:rtl/>
        </w:rPr>
        <w:t>אף שיש יותר עוני.</w:t>
      </w:r>
    </w:p>
    <w:p w14:paraId="3E781819" w14:textId="77777777" w:rsidR="00000000" w:rsidRDefault="00E23567">
      <w:pPr>
        <w:pStyle w:val="-"/>
        <w:rPr>
          <w:rtl/>
        </w:rPr>
      </w:pPr>
      <w:r>
        <w:rPr>
          <w:rtl/>
        </w:rPr>
        <w:br/>
      </w:r>
      <w:bookmarkStart w:id="334" w:name="FS000000713T11_02_2004_17_49_08C"/>
      <w:bookmarkEnd w:id="334"/>
      <w:r>
        <w:rPr>
          <w:rtl/>
        </w:rPr>
        <w:t>אורי יהודה אריאל (האיחוד הלאומי - ישראל ביתנו):</w:t>
      </w:r>
    </w:p>
    <w:p w14:paraId="20413C51" w14:textId="77777777" w:rsidR="00000000" w:rsidRDefault="00E23567">
      <w:pPr>
        <w:pStyle w:val="a0"/>
        <w:rPr>
          <w:rtl/>
        </w:rPr>
      </w:pPr>
    </w:p>
    <w:p w14:paraId="01B3C2FA" w14:textId="77777777" w:rsidR="00000000" w:rsidRDefault="00E23567">
      <w:pPr>
        <w:pStyle w:val="a0"/>
        <w:rPr>
          <w:rFonts w:hint="cs"/>
          <w:rtl/>
        </w:rPr>
      </w:pPr>
      <w:r>
        <w:rPr>
          <w:rFonts w:hint="cs"/>
          <w:rtl/>
        </w:rPr>
        <w:t>ויש שם עוני אולי יותר מאשר בהרבה מקומות אחרים שפה מדברים עליהם - ואני לא רוצה להזכיר אותם, אני לא רוצה לפגוע באף אחד - כי יש ערבות הדדית. וח</w:t>
      </w:r>
      <w:r>
        <w:rPr>
          <w:rFonts w:hint="cs"/>
          <w:rtl/>
        </w:rPr>
        <w:t>תן נכנס לחופתו, וכלה לחופתה, ואין ילד יחף ואין ילד רעב, כי יש צדקה. וצדקה היא מלשון צדק; היא מה שצודק, זה לא נדבות. זאת ערבות הדדית, מה שהחברה הישראלית בחלקים רבים, לצערי, איבדה.</w:t>
      </w:r>
    </w:p>
    <w:p w14:paraId="684B923C" w14:textId="77777777" w:rsidR="00000000" w:rsidRDefault="00E23567">
      <w:pPr>
        <w:pStyle w:val="a0"/>
        <w:rPr>
          <w:rFonts w:hint="cs"/>
          <w:rtl/>
        </w:rPr>
      </w:pPr>
    </w:p>
    <w:p w14:paraId="36360874" w14:textId="77777777" w:rsidR="00000000" w:rsidRDefault="00E23567">
      <w:pPr>
        <w:pStyle w:val="a0"/>
        <w:rPr>
          <w:rFonts w:hint="cs"/>
          <w:rtl/>
        </w:rPr>
      </w:pPr>
      <w:r>
        <w:rPr>
          <w:rFonts w:hint="cs"/>
          <w:rtl/>
        </w:rPr>
        <w:t xml:space="preserve">עושים רפורמה - בזה אסיים, אדוני היושב-ראש - במס. דבר מבורך, מה יש לדבר. אלא </w:t>
      </w:r>
      <w:r>
        <w:rPr>
          <w:rFonts w:hint="cs"/>
          <w:rtl/>
        </w:rPr>
        <w:t>מה? אנחנו, חברי הכנסת, עד שאנחנו מדברים על אחרים, מקבלים תוספת של נניח - עוד פעם, אל תתפסו אותי - - -</w:t>
      </w:r>
    </w:p>
    <w:p w14:paraId="51EF0FE6" w14:textId="77777777" w:rsidR="00000000" w:rsidRDefault="00E23567">
      <w:pPr>
        <w:pStyle w:val="af0"/>
        <w:rPr>
          <w:rtl/>
        </w:rPr>
      </w:pPr>
      <w:r>
        <w:rPr>
          <w:rtl/>
        </w:rPr>
        <w:br/>
        <w:t>יעקב מרגי (ש"ס):</w:t>
      </w:r>
    </w:p>
    <w:p w14:paraId="5B41C883" w14:textId="77777777" w:rsidR="00000000" w:rsidRDefault="00E23567">
      <w:pPr>
        <w:pStyle w:val="a0"/>
        <w:rPr>
          <w:rtl/>
        </w:rPr>
      </w:pPr>
    </w:p>
    <w:p w14:paraId="05B64141" w14:textId="77777777" w:rsidR="00000000" w:rsidRDefault="00E23567">
      <w:pPr>
        <w:pStyle w:val="a0"/>
        <w:rPr>
          <w:rFonts w:hint="cs"/>
          <w:rtl/>
        </w:rPr>
      </w:pPr>
      <w:r>
        <w:rPr>
          <w:rFonts w:hint="cs"/>
          <w:rtl/>
        </w:rPr>
        <w:t xml:space="preserve">בין 700 ל-800 שקל. </w:t>
      </w:r>
    </w:p>
    <w:p w14:paraId="3BF21129" w14:textId="77777777" w:rsidR="00000000" w:rsidRDefault="00E23567">
      <w:pPr>
        <w:pStyle w:val="-"/>
        <w:rPr>
          <w:rtl/>
        </w:rPr>
      </w:pPr>
      <w:r>
        <w:rPr>
          <w:rtl/>
        </w:rPr>
        <w:br/>
      </w:r>
      <w:bookmarkStart w:id="335" w:name="FS000000713T11_02_2004_17_51_49C"/>
      <w:bookmarkEnd w:id="335"/>
      <w:r>
        <w:rPr>
          <w:rtl/>
        </w:rPr>
        <w:t>אורי יהודה אריאל (האיחוד הלאומי - ישראל ביתנו):</w:t>
      </w:r>
    </w:p>
    <w:p w14:paraId="508934B9" w14:textId="77777777" w:rsidR="00000000" w:rsidRDefault="00E23567">
      <w:pPr>
        <w:pStyle w:val="a0"/>
        <w:rPr>
          <w:rtl/>
        </w:rPr>
      </w:pPr>
    </w:p>
    <w:p w14:paraId="3AB88D73" w14:textId="77777777" w:rsidR="00000000" w:rsidRDefault="00E23567">
      <w:pPr>
        <w:pStyle w:val="a0"/>
        <w:rPr>
          <w:rFonts w:hint="cs"/>
          <w:rtl/>
        </w:rPr>
      </w:pPr>
      <w:r>
        <w:rPr>
          <w:rFonts w:hint="cs"/>
          <w:rtl/>
        </w:rPr>
        <w:t xml:space="preserve">לצורך העניין, חבר הכנסת מרגי, תודה -  700 שקל. מה מקבל מי שיש לו </w:t>
      </w:r>
      <w:r>
        <w:rPr>
          <w:rFonts w:hint="cs"/>
          <w:rtl/>
        </w:rPr>
        <w:t>הכנסת מינימום של 3,800?</w:t>
      </w:r>
    </w:p>
    <w:p w14:paraId="5517525D" w14:textId="77777777" w:rsidR="00000000" w:rsidRDefault="00E23567">
      <w:pPr>
        <w:pStyle w:val="af0"/>
        <w:rPr>
          <w:rtl/>
        </w:rPr>
      </w:pPr>
      <w:r>
        <w:rPr>
          <w:rtl/>
        </w:rPr>
        <w:br/>
        <w:t>יעקב מרגי (ש"ס):</w:t>
      </w:r>
    </w:p>
    <w:p w14:paraId="7ABF8E9A" w14:textId="77777777" w:rsidR="00000000" w:rsidRDefault="00E23567">
      <w:pPr>
        <w:pStyle w:val="a0"/>
        <w:rPr>
          <w:rtl/>
        </w:rPr>
      </w:pPr>
    </w:p>
    <w:p w14:paraId="21CE9B77" w14:textId="77777777" w:rsidR="00000000" w:rsidRDefault="00E23567">
      <w:pPr>
        <w:pStyle w:val="a0"/>
        <w:rPr>
          <w:rFonts w:hint="cs"/>
          <w:rtl/>
        </w:rPr>
      </w:pPr>
      <w:r>
        <w:rPr>
          <w:rFonts w:hint="cs"/>
          <w:rtl/>
        </w:rPr>
        <w:t>10%.</w:t>
      </w:r>
    </w:p>
    <w:p w14:paraId="0E2EDEE7" w14:textId="77777777" w:rsidR="00000000" w:rsidRDefault="00E23567">
      <w:pPr>
        <w:pStyle w:val="-"/>
        <w:rPr>
          <w:rtl/>
        </w:rPr>
      </w:pPr>
      <w:r>
        <w:rPr>
          <w:rtl/>
        </w:rPr>
        <w:br/>
      </w:r>
      <w:bookmarkStart w:id="336" w:name="FS000000713T11_02_2004_17_52_31C"/>
      <w:bookmarkEnd w:id="336"/>
      <w:r>
        <w:rPr>
          <w:rtl/>
        </w:rPr>
        <w:t>אורי יהודה אריאל (האיחוד הלאומי - ישראל ביתנו):</w:t>
      </w:r>
    </w:p>
    <w:p w14:paraId="372A0003" w14:textId="77777777" w:rsidR="00000000" w:rsidRDefault="00E23567">
      <w:pPr>
        <w:pStyle w:val="a0"/>
        <w:rPr>
          <w:rtl/>
        </w:rPr>
      </w:pPr>
    </w:p>
    <w:p w14:paraId="614F407D" w14:textId="77777777" w:rsidR="00000000" w:rsidRDefault="00E23567">
      <w:pPr>
        <w:pStyle w:val="a0"/>
        <w:rPr>
          <w:rFonts w:hint="cs"/>
          <w:rtl/>
        </w:rPr>
      </w:pPr>
      <w:r>
        <w:rPr>
          <w:rFonts w:hint="cs"/>
          <w:rtl/>
        </w:rPr>
        <w:t xml:space="preserve">60-70 שקל. </w:t>
      </w:r>
    </w:p>
    <w:p w14:paraId="3869ED9A" w14:textId="77777777" w:rsidR="00000000" w:rsidRDefault="00E23567">
      <w:pPr>
        <w:pStyle w:val="af0"/>
        <w:rPr>
          <w:rtl/>
        </w:rPr>
      </w:pPr>
      <w:r>
        <w:rPr>
          <w:rtl/>
        </w:rPr>
        <w:br/>
        <w:t>יעקב ליצמן (יהדות התורה):</w:t>
      </w:r>
    </w:p>
    <w:p w14:paraId="52CCFFE4" w14:textId="77777777" w:rsidR="00000000" w:rsidRDefault="00E23567">
      <w:pPr>
        <w:pStyle w:val="a0"/>
        <w:rPr>
          <w:rtl/>
        </w:rPr>
      </w:pPr>
    </w:p>
    <w:p w14:paraId="1D81AA97" w14:textId="77777777" w:rsidR="00000000" w:rsidRDefault="00E23567">
      <w:pPr>
        <w:pStyle w:val="a0"/>
        <w:rPr>
          <w:rFonts w:hint="cs"/>
          <w:rtl/>
        </w:rPr>
      </w:pPr>
      <w:r>
        <w:rPr>
          <w:rFonts w:hint="cs"/>
          <w:rtl/>
        </w:rPr>
        <w:t>אין, אין לו סכום כזה.</w:t>
      </w:r>
    </w:p>
    <w:p w14:paraId="127A37C1" w14:textId="77777777" w:rsidR="00000000" w:rsidRDefault="00E23567">
      <w:pPr>
        <w:pStyle w:val="-"/>
        <w:rPr>
          <w:rtl/>
        </w:rPr>
      </w:pPr>
      <w:r>
        <w:rPr>
          <w:rtl/>
        </w:rPr>
        <w:br/>
      </w:r>
      <w:bookmarkStart w:id="337" w:name="FS000000713T11_02_2004_17_52_53C"/>
      <w:bookmarkEnd w:id="337"/>
      <w:r>
        <w:rPr>
          <w:rtl/>
        </w:rPr>
        <w:t>אורי יהודה אריאל (האיחוד הלאומי - ישראל ביתנו):</w:t>
      </w:r>
    </w:p>
    <w:p w14:paraId="75B992DE" w14:textId="77777777" w:rsidR="00000000" w:rsidRDefault="00E23567">
      <w:pPr>
        <w:pStyle w:val="a0"/>
        <w:rPr>
          <w:rtl/>
        </w:rPr>
      </w:pPr>
    </w:p>
    <w:p w14:paraId="6B4451D8" w14:textId="77777777" w:rsidR="00000000" w:rsidRDefault="00E23567">
      <w:pPr>
        <w:pStyle w:val="a0"/>
        <w:rPr>
          <w:rFonts w:hint="cs"/>
          <w:rtl/>
        </w:rPr>
      </w:pPr>
      <w:r>
        <w:rPr>
          <w:rFonts w:hint="cs"/>
          <w:rtl/>
        </w:rPr>
        <w:t xml:space="preserve">סליחה, הרב ליצמן, מה זה משנה. 50 שקל. </w:t>
      </w:r>
    </w:p>
    <w:p w14:paraId="3704CDC5" w14:textId="77777777" w:rsidR="00000000" w:rsidRDefault="00E23567">
      <w:pPr>
        <w:pStyle w:val="af0"/>
        <w:rPr>
          <w:rtl/>
        </w:rPr>
      </w:pPr>
      <w:r>
        <w:rPr>
          <w:rtl/>
        </w:rPr>
        <w:br/>
        <w:t>יעקב ל</w:t>
      </w:r>
      <w:r>
        <w:rPr>
          <w:rtl/>
        </w:rPr>
        <w:t>יצמן (יהדות התורה):</w:t>
      </w:r>
    </w:p>
    <w:p w14:paraId="4E56D39C" w14:textId="77777777" w:rsidR="00000000" w:rsidRDefault="00E23567">
      <w:pPr>
        <w:pStyle w:val="a0"/>
        <w:rPr>
          <w:rtl/>
        </w:rPr>
      </w:pPr>
    </w:p>
    <w:p w14:paraId="7400E7BA" w14:textId="77777777" w:rsidR="00000000" w:rsidRDefault="00E23567">
      <w:pPr>
        <w:pStyle w:val="a0"/>
        <w:rPr>
          <w:rFonts w:hint="cs"/>
          <w:rtl/>
        </w:rPr>
      </w:pPr>
      <w:r>
        <w:rPr>
          <w:rFonts w:hint="cs"/>
          <w:rtl/>
        </w:rPr>
        <w:t>אורי, אני אשם ברפורמה, בגלל זה - - -</w:t>
      </w:r>
    </w:p>
    <w:p w14:paraId="61C6C587" w14:textId="77777777" w:rsidR="00000000" w:rsidRDefault="00E23567">
      <w:pPr>
        <w:pStyle w:val="-"/>
        <w:rPr>
          <w:rtl/>
        </w:rPr>
      </w:pPr>
      <w:r>
        <w:rPr>
          <w:rtl/>
        </w:rPr>
        <w:br/>
      </w:r>
      <w:bookmarkStart w:id="338" w:name="FS000000713T11_02_2004_17_53_24C"/>
      <w:bookmarkEnd w:id="338"/>
      <w:r>
        <w:rPr>
          <w:rtl/>
        </w:rPr>
        <w:t>אורי יהודה אריאל (האיחוד הלאומי - ישראל ביתנו):</w:t>
      </w:r>
    </w:p>
    <w:p w14:paraId="2194A8BB" w14:textId="77777777" w:rsidR="00000000" w:rsidRDefault="00E23567">
      <w:pPr>
        <w:pStyle w:val="a0"/>
        <w:rPr>
          <w:rtl/>
        </w:rPr>
      </w:pPr>
    </w:p>
    <w:p w14:paraId="5F19DBDC" w14:textId="77777777" w:rsidR="00000000" w:rsidRDefault="00E23567">
      <w:pPr>
        <w:pStyle w:val="a0"/>
        <w:rPr>
          <w:rFonts w:hint="cs"/>
          <w:rtl/>
        </w:rPr>
      </w:pPr>
      <w:r>
        <w:rPr>
          <w:rFonts w:hint="cs"/>
          <w:rtl/>
        </w:rPr>
        <w:t>אתה יודע מה, אז כך היה ראוי, הרב ליצמן - - -</w:t>
      </w:r>
    </w:p>
    <w:p w14:paraId="7E145D29" w14:textId="77777777" w:rsidR="00000000" w:rsidRDefault="00E23567">
      <w:pPr>
        <w:pStyle w:val="af0"/>
        <w:rPr>
          <w:rtl/>
        </w:rPr>
      </w:pPr>
      <w:r>
        <w:rPr>
          <w:rtl/>
        </w:rPr>
        <w:br/>
        <w:t>יעקב ליצמן (יהדות התורה):</w:t>
      </w:r>
    </w:p>
    <w:p w14:paraId="6E46F0B8" w14:textId="77777777" w:rsidR="00000000" w:rsidRDefault="00E23567">
      <w:pPr>
        <w:pStyle w:val="a0"/>
        <w:rPr>
          <w:rtl/>
        </w:rPr>
      </w:pPr>
    </w:p>
    <w:p w14:paraId="328DA261" w14:textId="77777777" w:rsidR="00000000" w:rsidRDefault="00E23567">
      <w:pPr>
        <w:pStyle w:val="a0"/>
        <w:rPr>
          <w:rFonts w:hint="cs"/>
          <w:rtl/>
        </w:rPr>
      </w:pPr>
      <w:r>
        <w:rPr>
          <w:rFonts w:hint="cs"/>
          <w:rtl/>
        </w:rPr>
        <w:t>אני העברתי את הרפורמה, בגלל זה - - -</w:t>
      </w:r>
    </w:p>
    <w:p w14:paraId="7E9B2D7D" w14:textId="77777777" w:rsidR="00000000" w:rsidRDefault="00E23567">
      <w:pPr>
        <w:pStyle w:val="-"/>
        <w:rPr>
          <w:rtl/>
        </w:rPr>
      </w:pPr>
      <w:r>
        <w:rPr>
          <w:rtl/>
        </w:rPr>
        <w:br/>
      </w:r>
      <w:bookmarkStart w:id="339" w:name="FS000000713T11_02_2004_17_54_10C"/>
      <w:bookmarkEnd w:id="339"/>
      <w:r>
        <w:rPr>
          <w:rtl/>
        </w:rPr>
        <w:t>אורי יהודה אריאל (האיחוד הלאומי - ישר</w:t>
      </w:r>
      <w:r>
        <w:rPr>
          <w:rtl/>
        </w:rPr>
        <w:t>אל ביתנו):</w:t>
      </w:r>
    </w:p>
    <w:p w14:paraId="222D14D7" w14:textId="77777777" w:rsidR="00000000" w:rsidRDefault="00E23567">
      <w:pPr>
        <w:pStyle w:val="a0"/>
        <w:rPr>
          <w:rtl/>
        </w:rPr>
      </w:pPr>
    </w:p>
    <w:p w14:paraId="36853C78" w14:textId="77777777" w:rsidR="00000000" w:rsidRDefault="00E23567">
      <w:pPr>
        <w:pStyle w:val="a0"/>
        <w:rPr>
          <w:rFonts w:hint="cs"/>
          <w:rtl/>
        </w:rPr>
      </w:pPr>
      <w:r>
        <w:rPr>
          <w:rFonts w:hint="cs"/>
          <w:rtl/>
        </w:rPr>
        <w:t>אני מסיים, אדוני היושב-ראש, ואני רוצה להציע הצעה מעשית. במסגרת התקציב הנוסף שיוגש - ממילא צריך לשנות את חוק התקציב - ייעשה גם שינוי ברפורמה וזה יאזן את ההכנסות. הן לא צריכות להיות שוות - אני מסכים; בשום פנים לא יכולות להיות בפער כזה גדול, כזה ל</w:t>
      </w:r>
      <w:r>
        <w:rPr>
          <w:rFonts w:hint="cs"/>
          <w:rtl/>
        </w:rPr>
        <w:t>א ייעודי, כזה לא אחראי. תודה.</w:t>
      </w:r>
    </w:p>
    <w:p w14:paraId="306DA28F" w14:textId="77777777" w:rsidR="00000000" w:rsidRDefault="00E23567">
      <w:pPr>
        <w:pStyle w:val="af1"/>
        <w:rPr>
          <w:rtl/>
        </w:rPr>
      </w:pPr>
      <w:r>
        <w:rPr>
          <w:rtl/>
        </w:rPr>
        <w:br/>
        <w:t>היו"ר מוחמד ברכה:</w:t>
      </w:r>
    </w:p>
    <w:p w14:paraId="79020F0E" w14:textId="77777777" w:rsidR="00000000" w:rsidRDefault="00E23567">
      <w:pPr>
        <w:pStyle w:val="a0"/>
        <w:rPr>
          <w:rtl/>
        </w:rPr>
      </w:pPr>
    </w:p>
    <w:p w14:paraId="5F087462" w14:textId="77777777" w:rsidR="00000000" w:rsidRDefault="00E23567">
      <w:pPr>
        <w:pStyle w:val="a0"/>
        <w:rPr>
          <w:rFonts w:hint="cs"/>
          <w:rtl/>
        </w:rPr>
      </w:pPr>
      <w:r>
        <w:rPr>
          <w:rFonts w:hint="cs"/>
          <w:rtl/>
        </w:rPr>
        <w:t>תודה, חבר הכנסת אריאל, שהיה אחרון הדוברים בהצעות לסדר-היום. ישיב בשם הממשלה השר גדעון עזרא, בבקשה.</w:t>
      </w:r>
    </w:p>
    <w:p w14:paraId="6265CDCF" w14:textId="77777777" w:rsidR="00000000" w:rsidRDefault="00E23567">
      <w:pPr>
        <w:pStyle w:val="af0"/>
        <w:rPr>
          <w:rtl/>
        </w:rPr>
      </w:pPr>
      <w:r>
        <w:rPr>
          <w:rtl/>
        </w:rPr>
        <w:br/>
        <w:t>בנימין בן-אליעזר (העבודה-מימד):</w:t>
      </w:r>
    </w:p>
    <w:p w14:paraId="769561DA" w14:textId="77777777" w:rsidR="00000000" w:rsidRDefault="00E23567">
      <w:pPr>
        <w:pStyle w:val="a0"/>
        <w:rPr>
          <w:rtl/>
        </w:rPr>
      </w:pPr>
    </w:p>
    <w:p w14:paraId="5BD7D85D" w14:textId="77777777" w:rsidR="00000000" w:rsidRDefault="00E23567">
      <w:pPr>
        <w:pStyle w:val="a0"/>
        <w:rPr>
          <w:rFonts w:hint="cs"/>
          <w:rtl/>
        </w:rPr>
      </w:pPr>
      <w:r>
        <w:rPr>
          <w:rFonts w:hint="cs"/>
          <w:rtl/>
        </w:rPr>
        <w:t>מה לך וללחם? השר גדעון עזרא, אתה איש ביטחון.</w:t>
      </w:r>
    </w:p>
    <w:p w14:paraId="02943E7B" w14:textId="77777777" w:rsidR="00000000" w:rsidRDefault="00E23567">
      <w:pPr>
        <w:pStyle w:val="af0"/>
        <w:rPr>
          <w:rFonts w:hint="cs"/>
          <w:rtl/>
        </w:rPr>
      </w:pPr>
    </w:p>
    <w:p w14:paraId="0C2DAE3B" w14:textId="77777777" w:rsidR="00000000" w:rsidRDefault="00E23567">
      <w:pPr>
        <w:pStyle w:val="af0"/>
        <w:rPr>
          <w:rtl/>
        </w:rPr>
      </w:pPr>
      <w:r>
        <w:rPr>
          <w:rtl/>
        </w:rPr>
        <w:t>יעקב מרגי (ש"ס):</w:t>
      </w:r>
    </w:p>
    <w:p w14:paraId="4F81D418" w14:textId="77777777" w:rsidR="00000000" w:rsidRDefault="00E23567">
      <w:pPr>
        <w:pStyle w:val="a0"/>
        <w:rPr>
          <w:rtl/>
        </w:rPr>
      </w:pPr>
    </w:p>
    <w:p w14:paraId="42B27234" w14:textId="77777777" w:rsidR="00000000" w:rsidRDefault="00E23567">
      <w:pPr>
        <w:pStyle w:val="a0"/>
        <w:rPr>
          <w:rFonts w:hint="cs"/>
          <w:rtl/>
        </w:rPr>
      </w:pPr>
      <w:r>
        <w:rPr>
          <w:rFonts w:hint="cs"/>
          <w:rtl/>
        </w:rPr>
        <w:t xml:space="preserve">הוא אוכל </w:t>
      </w:r>
      <w:r>
        <w:rPr>
          <w:rFonts w:hint="cs"/>
          <w:rtl/>
        </w:rPr>
        <w:t>קרקרים.</w:t>
      </w:r>
    </w:p>
    <w:p w14:paraId="52D4091C" w14:textId="77777777" w:rsidR="00000000" w:rsidRDefault="00E23567">
      <w:pPr>
        <w:pStyle w:val="af0"/>
        <w:rPr>
          <w:rtl/>
        </w:rPr>
      </w:pPr>
      <w:r>
        <w:rPr>
          <w:rtl/>
        </w:rPr>
        <w:br/>
        <w:t>בנימין בן-אליעזר (העבודה-מימד):</w:t>
      </w:r>
    </w:p>
    <w:p w14:paraId="2B6E574E" w14:textId="77777777" w:rsidR="00000000" w:rsidRDefault="00E23567">
      <w:pPr>
        <w:pStyle w:val="a0"/>
        <w:rPr>
          <w:rtl/>
        </w:rPr>
      </w:pPr>
    </w:p>
    <w:p w14:paraId="431826E6" w14:textId="77777777" w:rsidR="00000000" w:rsidRDefault="00E23567">
      <w:pPr>
        <w:pStyle w:val="a0"/>
        <w:rPr>
          <w:rFonts w:hint="cs"/>
          <w:rtl/>
        </w:rPr>
      </w:pPr>
      <w:r>
        <w:rPr>
          <w:rFonts w:hint="cs"/>
          <w:rtl/>
        </w:rPr>
        <w:t>איפה לחם, מה לך וללחם? מה שלחו אותך?</w:t>
      </w:r>
    </w:p>
    <w:p w14:paraId="10991E0C" w14:textId="77777777" w:rsidR="00000000" w:rsidRDefault="00E23567">
      <w:pPr>
        <w:pStyle w:val="a"/>
        <w:rPr>
          <w:rtl/>
        </w:rPr>
      </w:pPr>
      <w:r>
        <w:rPr>
          <w:rtl/>
        </w:rPr>
        <w:br/>
      </w:r>
      <w:bookmarkStart w:id="340" w:name="FS000000474T11_02_2004_17_57_27"/>
      <w:bookmarkStart w:id="341" w:name="_Toc67150182"/>
      <w:bookmarkEnd w:id="340"/>
      <w:r>
        <w:rPr>
          <w:rtl/>
        </w:rPr>
        <w:t>השר גדעון עזרא:</w:t>
      </w:r>
      <w:bookmarkEnd w:id="341"/>
    </w:p>
    <w:p w14:paraId="5D2279B1" w14:textId="77777777" w:rsidR="00000000" w:rsidRDefault="00E23567">
      <w:pPr>
        <w:pStyle w:val="a0"/>
        <w:rPr>
          <w:rtl/>
        </w:rPr>
      </w:pPr>
    </w:p>
    <w:p w14:paraId="0EA35225" w14:textId="77777777" w:rsidR="00000000" w:rsidRDefault="00E23567">
      <w:pPr>
        <w:pStyle w:val="a0"/>
        <w:rPr>
          <w:rFonts w:hint="cs"/>
          <w:rtl/>
        </w:rPr>
      </w:pPr>
      <w:r>
        <w:rPr>
          <w:rFonts w:hint="cs"/>
          <w:rtl/>
        </w:rPr>
        <w:t>אדוני היושב-ראש, חברי חברי הכנסת, כולנו - - -</w:t>
      </w:r>
    </w:p>
    <w:p w14:paraId="2A931CED" w14:textId="77777777" w:rsidR="00000000" w:rsidRDefault="00E23567">
      <w:pPr>
        <w:pStyle w:val="af0"/>
        <w:rPr>
          <w:rtl/>
        </w:rPr>
      </w:pPr>
      <w:r>
        <w:rPr>
          <w:rtl/>
        </w:rPr>
        <w:br/>
        <w:t>יעקב ליצמן (יהדות התורה):</w:t>
      </w:r>
    </w:p>
    <w:p w14:paraId="68C96E83" w14:textId="77777777" w:rsidR="00000000" w:rsidRDefault="00E23567">
      <w:pPr>
        <w:pStyle w:val="a0"/>
        <w:rPr>
          <w:rtl/>
        </w:rPr>
      </w:pPr>
    </w:p>
    <w:p w14:paraId="12A17D32" w14:textId="77777777" w:rsidR="00000000" w:rsidRDefault="00E23567">
      <w:pPr>
        <w:pStyle w:val="a0"/>
        <w:rPr>
          <w:rFonts w:hint="cs"/>
          <w:rtl/>
        </w:rPr>
      </w:pPr>
      <w:r>
        <w:rPr>
          <w:rFonts w:hint="cs"/>
          <w:rtl/>
        </w:rPr>
        <w:t>חבר הכנסת בן-אליעזר, אולמרט בחו"ל.</w:t>
      </w:r>
    </w:p>
    <w:p w14:paraId="584CA654" w14:textId="77777777" w:rsidR="00000000" w:rsidRDefault="00E23567">
      <w:pPr>
        <w:pStyle w:val="af0"/>
        <w:rPr>
          <w:rtl/>
        </w:rPr>
      </w:pPr>
      <w:r>
        <w:rPr>
          <w:rtl/>
        </w:rPr>
        <w:br/>
        <w:t>בנימין בן-אליעזר (העבודה-מימד):</w:t>
      </w:r>
    </w:p>
    <w:p w14:paraId="0F95C314" w14:textId="77777777" w:rsidR="00000000" w:rsidRDefault="00E23567">
      <w:pPr>
        <w:pStyle w:val="a0"/>
        <w:rPr>
          <w:rtl/>
        </w:rPr>
      </w:pPr>
    </w:p>
    <w:p w14:paraId="7F699294" w14:textId="77777777" w:rsidR="00000000" w:rsidRDefault="00E23567">
      <w:pPr>
        <w:pStyle w:val="a0"/>
        <w:rPr>
          <w:rFonts w:hint="cs"/>
          <w:rtl/>
        </w:rPr>
      </w:pPr>
      <w:r>
        <w:rPr>
          <w:rFonts w:hint="cs"/>
          <w:rtl/>
        </w:rPr>
        <w:t>- - -</w:t>
      </w:r>
    </w:p>
    <w:p w14:paraId="10294070" w14:textId="77777777" w:rsidR="00000000" w:rsidRDefault="00E23567">
      <w:pPr>
        <w:pStyle w:val="af0"/>
        <w:rPr>
          <w:rtl/>
        </w:rPr>
      </w:pPr>
      <w:r>
        <w:rPr>
          <w:rtl/>
        </w:rPr>
        <w:br/>
        <w:t>יעקב ליצמ</w:t>
      </w:r>
      <w:r>
        <w:rPr>
          <w:rtl/>
        </w:rPr>
        <w:t>ן (יהדות התורה):</w:t>
      </w:r>
    </w:p>
    <w:p w14:paraId="1999C828" w14:textId="77777777" w:rsidR="00000000" w:rsidRDefault="00E23567">
      <w:pPr>
        <w:pStyle w:val="a0"/>
        <w:rPr>
          <w:rtl/>
        </w:rPr>
      </w:pPr>
    </w:p>
    <w:p w14:paraId="3BA0543D" w14:textId="77777777" w:rsidR="00000000" w:rsidRDefault="00E23567">
      <w:pPr>
        <w:pStyle w:val="a0"/>
        <w:rPr>
          <w:rFonts w:hint="cs"/>
          <w:rtl/>
        </w:rPr>
      </w:pPr>
      <w:r>
        <w:rPr>
          <w:rFonts w:hint="cs"/>
          <w:rtl/>
        </w:rPr>
        <w:t>כן, אבל אולמרט בחו"ל.</w:t>
      </w:r>
    </w:p>
    <w:p w14:paraId="10CC7A5C" w14:textId="77777777" w:rsidR="00000000" w:rsidRDefault="00E23567">
      <w:pPr>
        <w:pStyle w:val="af1"/>
        <w:rPr>
          <w:rtl/>
        </w:rPr>
      </w:pPr>
      <w:r>
        <w:rPr>
          <w:rtl/>
        </w:rPr>
        <w:br/>
        <w:t>היו"ר מוחמד ברכה:</w:t>
      </w:r>
    </w:p>
    <w:p w14:paraId="0F7ED8DE" w14:textId="77777777" w:rsidR="00000000" w:rsidRDefault="00E23567">
      <w:pPr>
        <w:pStyle w:val="a0"/>
        <w:rPr>
          <w:rtl/>
        </w:rPr>
      </w:pPr>
    </w:p>
    <w:p w14:paraId="10526E08" w14:textId="77777777" w:rsidR="00000000" w:rsidRDefault="00E23567">
      <w:pPr>
        <w:pStyle w:val="a0"/>
        <w:rPr>
          <w:rFonts w:hint="cs"/>
          <w:rtl/>
        </w:rPr>
      </w:pPr>
      <w:r>
        <w:rPr>
          <w:rFonts w:hint="cs"/>
          <w:rtl/>
        </w:rPr>
        <w:t xml:space="preserve">רבותי, נא לאפשר לשר להגיד את דברו. </w:t>
      </w:r>
    </w:p>
    <w:p w14:paraId="4553D0EB" w14:textId="77777777" w:rsidR="00000000" w:rsidRDefault="00E23567">
      <w:pPr>
        <w:pStyle w:val="-"/>
        <w:rPr>
          <w:rtl/>
        </w:rPr>
      </w:pPr>
      <w:r>
        <w:rPr>
          <w:rtl/>
        </w:rPr>
        <w:br/>
      </w:r>
      <w:bookmarkStart w:id="342" w:name="FS000000474T11_02_2004_17_57_59C"/>
      <w:bookmarkEnd w:id="342"/>
      <w:r>
        <w:rPr>
          <w:rtl/>
        </w:rPr>
        <w:t>השר גדעון עזרא:</w:t>
      </w:r>
    </w:p>
    <w:p w14:paraId="3B82A110" w14:textId="77777777" w:rsidR="00000000" w:rsidRDefault="00E23567">
      <w:pPr>
        <w:pStyle w:val="a0"/>
        <w:rPr>
          <w:rtl/>
        </w:rPr>
      </w:pPr>
    </w:p>
    <w:p w14:paraId="1D69A68D" w14:textId="77777777" w:rsidR="00000000" w:rsidRDefault="00E23567">
      <w:pPr>
        <w:pStyle w:val="a0"/>
        <w:rPr>
          <w:rFonts w:hint="cs"/>
          <w:rtl/>
        </w:rPr>
      </w:pPr>
      <w:r>
        <w:rPr>
          <w:rFonts w:hint="cs"/>
          <w:rtl/>
        </w:rPr>
        <w:t>כולנו מתמודדים עם ייקור הלחם, ואני מבקש לומר כמה הערות. קודם כול, הסמכות הסטטוטורית של משרד התעשייה היא לקבוע פיקוח על המחירים, וזה אכן מה שנע</w:t>
      </w:r>
      <w:r>
        <w:rPr>
          <w:rFonts w:hint="cs"/>
          <w:rtl/>
        </w:rPr>
        <w:t>שה בימים האחרונים בתחום ייקור הלחם. זו עמדת משרד התעשייה, ומכאן זו גם עמדת הממשלה כל עוד לא הוחלט אחרת. אם עמדת הממשלה תשתנה, נדווח לכנסת, ותהיה לחברי הכנסת הזדמנות לדון בכך, ולפי הידוע לי הוגשה בקשה לדיון בממשלה ביום ראשון הקרוב, ואני חושב - - -</w:t>
      </w:r>
    </w:p>
    <w:p w14:paraId="79272A7D" w14:textId="77777777" w:rsidR="00000000" w:rsidRDefault="00E23567">
      <w:pPr>
        <w:pStyle w:val="af0"/>
        <w:rPr>
          <w:rtl/>
        </w:rPr>
      </w:pPr>
      <w:r>
        <w:rPr>
          <w:rtl/>
        </w:rPr>
        <w:br/>
        <w:t>יעקב ליצ</w:t>
      </w:r>
      <w:r>
        <w:rPr>
          <w:rtl/>
        </w:rPr>
        <w:t>מן (יהדות התורה):</w:t>
      </w:r>
    </w:p>
    <w:p w14:paraId="6E95F13F" w14:textId="77777777" w:rsidR="00000000" w:rsidRDefault="00E23567">
      <w:pPr>
        <w:pStyle w:val="a0"/>
        <w:rPr>
          <w:rtl/>
        </w:rPr>
      </w:pPr>
    </w:p>
    <w:p w14:paraId="0954F733" w14:textId="77777777" w:rsidR="00000000" w:rsidRDefault="00E23567">
      <w:pPr>
        <w:pStyle w:val="a0"/>
        <w:rPr>
          <w:rFonts w:hint="cs"/>
          <w:rtl/>
        </w:rPr>
      </w:pPr>
      <w:r>
        <w:rPr>
          <w:rFonts w:hint="cs"/>
          <w:rtl/>
        </w:rPr>
        <w:t>אדוני השר יודע מה ההכנסות של העלאת מחיר הלחם? כמה הממשלה מרוויחה - - -</w:t>
      </w:r>
    </w:p>
    <w:p w14:paraId="1B9C1601" w14:textId="77777777" w:rsidR="00000000" w:rsidRDefault="00E23567">
      <w:pPr>
        <w:pStyle w:val="-"/>
        <w:rPr>
          <w:rtl/>
        </w:rPr>
      </w:pPr>
    </w:p>
    <w:p w14:paraId="4E04D9DD" w14:textId="77777777" w:rsidR="00000000" w:rsidRDefault="00E23567">
      <w:pPr>
        <w:pStyle w:val="-"/>
        <w:rPr>
          <w:rtl/>
        </w:rPr>
      </w:pPr>
      <w:r>
        <w:rPr>
          <w:rtl/>
        </w:rPr>
        <w:br/>
      </w:r>
      <w:bookmarkStart w:id="343" w:name="FS000000474T11_02_2004_18_03_16C"/>
      <w:bookmarkEnd w:id="343"/>
      <w:r>
        <w:rPr>
          <w:rtl/>
        </w:rPr>
        <w:t>השר גדעון עזרא:</w:t>
      </w:r>
    </w:p>
    <w:p w14:paraId="2B26C149" w14:textId="77777777" w:rsidR="00000000" w:rsidRDefault="00E23567">
      <w:pPr>
        <w:pStyle w:val="a0"/>
        <w:rPr>
          <w:rtl/>
        </w:rPr>
      </w:pPr>
    </w:p>
    <w:p w14:paraId="08D1EABC" w14:textId="77777777" w:rsidR="00000000" w:rsidRDefault="00E23567">
      <w:pPr>
        <w:pStyle w:val="a0"/>
        <w:rPr>
          <w:rFonts w:hint="cs"/>
          <w:rtl/>
        </w:rPr>
      </w:pPr>
      <w:r>
        <w:rPr>
          <w:rFonts w:hint="cs"/>
          <w:rtl/>
        </w:rPr>
        <w:t xml:space="preserve">אני עוד לא שמעתי את עמדת האוצר, לא שמעתי. </w:t>
      </w:r>
    </w:p>
    <w:p w14:paraId="7826E045" w14:textId="77777777" w:rsidR="00000000" w:rsidRDefault="00E23567">
      <w:pPr>
        <w:pStyle w:val="a0"/>
        <w:rPr>
          <w:rFonts w:hint="cs"/>
          <w:rtl/>
        </w:rPr>
      </w:pPr>
    </w:p>
    <w:p w14:paraId="0676BD31" w14:textId="77777777" w:rsidR="00000000" w:rsidRDefault="00E23567">
      <w:pPr>
        <w:pStyle w:val="a0"/>
        <w:rPr>
          <w:rFonts w:hint="cs"/>
          <w:rtl/>
        </w:rPr>
      </w:pPr>
      <w:r>
        <w:rPr>
          <w:rFonts w:hint="cs"/>
          <w:rtl/>
        </w:rPr>
        <w:t>אני יכול להגיד גם בשולי הדברים, שאני מבקש בהזדמנות זו לגנות את הנשים שגנבו לחם מחנויות מכולת. פשוט גנבו</w:t>
      </w:r>
      <w:r>
        <w:rPr>
          <w:rFonts w:hint="cs"/>
          <w:rtl/>
        </w:rPr>
        <w:t xml:space="preserve">, אין לי מלה אחרת, והלכו וחילקו את זה במקומות אחרים. </w:t>
      </w:r>
    </w:p>
    <w:p w14:paraId="1444B9AD" w14:textId="77777777" w:rsidR="00000000" w:rsidRDefault="00E23567">
      <w:pPr>
        <w:pStyle w:val="af0"/>
        <w:rPr>
          <w:rtl/>
        </w:rPr>
      </w:pPr>
      <w:r>
        <w:rPr>
          <w:rtl/>
        </w:rPr>
        <w:br/>
        <w:t>יעקב ליצמן (יהדות התורה):</w:t>
      </w:r>
    </w:p>
    <w:p w14:paraId="2B93D028" w14:textId="77777777" w:rsidR="00000000" w:rsidRDefault="00E23567">
      <w:pPr>
        <w:pStyle w:val="a0"/>
        <w:rPr>
          <w:rtl/>
        </w:rPr>
      </w:pPr>
    </w:p>
    <w:p w14:paraId="60A54BBF" w14:textId="77777777" w:rsidR="00000000" w:rsidRDefault="00E23567">
      <w:pPr>
        <w:pStyle w:val="a0"/>
        <w:rPr>
          <w:rFonts w:hint="cs"/>
          <w:rtl/>
        </w:rPr>
      </w:pPr>
      <w:r>
        <w:rPr>
          <w:rFonts w:hint="cs"/>
          <w:rtl/>
        </w:rPr>
        <w:t>הן רצו להיכנס לכלא - - -</w:t>
      </w:r>
    </w:p>
    <w:p w14:paraId="4057C796" w14:textId="77777777" w:rsidR="00000000" w:rsidRDefault="00E23567">
      <w:pPr>
        <w:pStyle w:val="-"/>
        <w:rPr>
          <w:rtl/>
        </w:rPr>
      </w:pPr>
      <w:r>
        <w:rPr>
          <w:rtl/>
        </w:rPr>
        <w:br/>
      </w:r>
      <w:bookmarkStart w:id="344" w:name="FS000000474T11_02_2004_18_05_06C"/>
      <w:bookmarkEnd w:id="344"/>
      <w:r>
        <w:rPr>
          <w:rtl/>
        </w:rPr>
        <w:t>השר גדעון עזרא:</w:t>
      </w:r>
    </w:p>
    <w:p w14:paraId="0290A03C" w14:textId="77777777" w:rsidR="00000000" w:rsidRDefault="00E23567">
      <w:pPr>
        <w:pStyle w:val="a0"/>
        <w:rPr>
          <w:rtl/>
        </w:rPr>
      </w:pPr>
    </w:p>
    <w:p w14:paraId="015FD001" w14:textId="77777777" w:rsidR="00000000" w:rsidRDefault="00E23567">
      <w:pPr>
        <w:pStyle w:val="a0"/>
        <w:rPr>
          <w:rFonts w:hint="cs"/>
          <w:rtl/>
        </w:rPr>
      </w:pPr>
      <w:r>
        <w:rPr>
          <w:rFonts w:hint="cs"/>
          <w:rtl/>
        </w:rPr>
        <w:t xml:space="preserve">אני חושב שזה לא ראוי, זה לא נכון, ומוטב לנו לא לגבות מעשים כאלו - לא אנחנו ולא התקשורת ולא אף אחד. </w:t>
      </w:r>
    </w:p>
    <w:p w14:paraId="53BB5E4D" w14:textId="77777777" w:rsidR="00000000" w:rsidRDefault="00E23567">
      <w:pPr>
        <w:pStyle w:val="af1"/>
        <w:rPr>
          <w:rtl/>
        </w:rPr>
      </w:pPr>
      <w:r>
        <w:rPr>
          <w:rtl/>
        </w:rPr>
        <w:br/>
        <w:t>היו"ר מוחמד ברכה:</w:t>
      </w:r>
    </w:p>
    <w:p w14:paraId="561D99B1" w14:textId="77777777" w:rsidR="00000000" w:rsidRDefault="00E23567">
      <w:pPr>
        <w:pStyle w:val="a0"/>
        <w:rPr>
          <w:rtl/>
        </w:rPr>
      </w:pPr>
    </w:p>
    <w:p w14:paraId="489DED59" w14:textId="77777777" w:rsidR="00000000" w:rsidRDefault="00E23567">
      <w:pPr>
        <w:pStyle w:val="a0"/>
        <w:rPr>
          <w:rFonts w:hint="cs"/>
          <w:rtl/>
        </w:rPr>
      </w:pPr>
      <w:r>
        <w:rPr>
          <w:rFonts w:hint="cs"/>
          <w:rtl/>
        </w:rPr>
        <w:t xml:space="preserve">זה היה אקט </w:t>
      </w:r>
      <w:r>
        <w:rPr>
          <w:rFonts w:hint="cs"/>
          <w:rtl/>
        </w:rPr>
        <w:t xml:space="preserve">של מחאה לאור יום, מול כל המצלמות. </w:t>
      </w:r>
    </w:p>
    <w:p w14:paraId="6DA74533" w14:textId="77777777" w:rsidR="00000000" w:rsidRDefault="00E23567">
      <w:pPr>
        <w:pStyle w:val="-"/>
        <w:rPr>
          <w:rtl/>
        </w:rPr>
      </w:pPr>
      <w:r>
        <w:rPr>
          <w:rtl/>
        </w:rPr>
        <w:br/>
      </w:r>
      <w:bookmarkStart w:id="345" w:name="FS000000474T11_02_2004_18_05_43C"/>
      <w:bookmarkEnd w:id="345"/>
      <w:r>
        <w:rPr>
          <w:rtl/>
        </w:rPr>
        <w:t>השר גדעון עזרא:</w:t>
      </w:r>
    </w:p>
    <w:p w14:paraId="45169583" w14:textId="77777777" w:rsidR="00000000" w:rsidRDefault="00E23567">
      <w:pPr>
        <w:pStyle w:val="a0"/>
        <w:rPr>
          <w:rtl/>
        </w:rPr>
      </w:pPr>
    </w:p>
    <w:p w14:paraId="0E72904B" w14:textId="77777777" w:rsidR="00000000" w:rsidRDefault="00E23567">
      <w:pPr>
        <w:pStyle w:val="a0"/>
        <w:rPr>
          <w:rFonts w:hint="cs"/>
          <w:rtl/>
        </w:rPr>
      </w:pPr>
      <w:r>
        <w:rPr>
          <w:rFonts w:hint="cs"/>
          <w:rtl/>
        </w:rPr>
        <w:t>לאור יום - למישהו גנבו את הלחם, לקחו לו את הלחם.</w:t>
      </w:r>
    </w:p>
    <w:p w14:paraId="5C164E95" w14:textId="77777777" w:rsidR="00000000" w:rsidRDefault="00E23567">
      <w:pPr>
        <w:pStyle w:val="af0"/>
        <w:rPr>
          <w:rtl/>
        </w:rPr>
      </w:pPr>
      <w:r>
        <w:rPr>
          <w:rtl/>
        </w:rPr>
        <w:br/>
        <w:t>יעקב ליצמן (יהדות התורה):</w:t>
      </w:r>
    </w:p>
    <w:p w14:paraId="5ED192F4" w14:textId="77777777" w:rsidR="00000000" w:rsidRDefault="00E23567">
      <w:pPr>
        <w:pStyle w:val="a0"/>
        <w:rPr>
          <w:rtl/>
        </w:rPr>
      </w:pPr>
    </w:p>
    <w:p w14:paraId="28FF78E7" w14:textId="77777777" w:rsidR="00000000" w:rsidRDefault="00E23567">
      <w:pPr>
        <w:pStyle w:val="a0"/>
        <w:rPr>
          <w:rFonts w:hint="cs"/>
          <w:rtl/>
        </w:rPr>
      </w:pPr>
      <w:r>
        <w:rPr>
          <w:rFonts w:hint="cs"/>
          <w:rtl/>
        </w:rPr>
        <w:t>אדוני היושב-ראש, גנבה זו גנבה, ולא צריך - - -</w:t>
      </w:r>
    </w:p>
    <w:p w14:paraId="6BCDFCB9" w14:textId="77777777" w:rsidR="00000000" w:rsidRDefault="00E23567">
      <w:pPr>
        <w:pStyle w:val="-"/>
        <w:rPr>
          <w:rtl/>
        </w:rPr>
      </w:pPr>
      <w:r>
        <w:rPr>
          <w:rtl/>
        </w:rPr>
        <w:br/>
      </w:r>
      <w:bookmarkStart w:id="346" w:name="FS000000474T11_02_2004_18_06_35C"/>
      <w:bookmarkEnd w:id="346"/>
      <w:r>
        <w:rPr>
          <w:rtl/>
        </w:rPr>
        <w:t>השר גדעון עזרא:</w:t>
      </w:r>
    </w:p>
    <w:p w14:paraId="586537FF" w14:textId="77777777" w:rsidR="00000000" w:rsidRDefault="00E23567">
      <w:pPr>
        <w:pStyle w:val="a0"/>
        <w:rPr>
          <w:rtl/>
        </w:rPr>
      </w:pPr>
    </w:p>
    <w:p w14:paraId="3E2215F7" w14:textId="77777777" w:rsidR="00000000" w:rsidRDefault="00E23567">
      <w:pPr>
        <w:pStyle w:val="a0"/>
        <w:rPr>
          <w:rFonts w:hint="cs"/>
          <w:rtl/>
        </w:rPr>
      </w:pPr>
      <w:r>
        <w:rPr>
          <w:rFonts w:hint="cs"/>
          <w:rtl/>
        </w:rPr>
        <w:t>עכשיו לעצם העניין - - -</w:t>
      </w:r>
    </w:p>
    <w:p w14:paraId="3CB186E3" w14:textId="77777777" w:rsidR="00000000" w:rsidRDefault="00E23567">
      <w:pPr>
        <w:pStyle w:val="af0"/>
        <w:rPr>
          <w:rtl/>
        </w:rPr>
      </w:pPr>
      <w:r>
        <w:rPr>
          <w:rtl/>
        </w:rPr>
        <w:br/>
        <w:t>יעקב ליצמן (יהדות התורה):</w:t>
      </w:r>
    </w:p>
    <w:p w14:paraId="01908A5C" w14:textId="77777777" w:rsidR="00000000" w:rsidRDefault="00E23567">
      <w:pPr>
        <w:pStyle w:val="a0"/>
        <w:rPr>
          <w:rtl/>
        </w:rPr>
      </w:pPr>
    </w:p>
    <w:p w14:paraId="2118A15F" w14:textId="77777777" w:rsidR="00000000" w:rsidRDefault="00E23567">
      <w:pPr>
        <w:pStyle w:val="a0"/>
        <w:rPr>
          <w:rFonts w:hint="cs"/>
          <w:rtl/>
        </w:rPr>
      </w:pPr>
      <w:r>
        <w:rPr>
          <w:rFonts w:hint="cs"/>
          <w:rtl/>
        </w:rPr>
        <w:t>אלו שעומדי</w:t>
      </w:r>
      <w:r>
        <w:rPr>
          <w:rFonts w:hint="cs"/>
          <w:rtl/>
        </w:rPr>
        <w:t xml:space="preserve">ם ליד בית-הסוהר, להיכנס לבית-סוהר, זה אקט מחאה יותר טוב. </w:t>
      </w:r>
    </w:p>
    <w:p w14:paraId="48F38AF6" w14:textId="77777777" w:rsidR="00000000" w:rsidRDefault="00E23567">
      <w:pPr>
        <w:pStyle w:val="-"/>
        <w:rPr>
          <w:rtl/>
        </w:rPr>
      </w:pPr>
      <w:r>
        <w:rPr>
          <w:rtl/>
        </w:rPr>
        <w:br/>
      </w:r>
      <w:bookmarkStart w:id="347" w:name="FS000000474T11_02_2004_18_07_03C"/>
      <w:bookmarkEnd w:id="347"/>
      <w:r>
        <w:rPr>
          <w:rtl/>
        </w:rPr>
        <w:t>השר גדעון עזרא:</w:t>
      </w:r>
    </w:p>
    <w:p w14:paraId="4226CF5A" w14:textId="77777777" w:rsidR="00000000" w:rsidRDefault="00E23567">
      <w:pPr>
        <w:pStyle w:val="a0"/>
        <w:rPr>
          <w:rtl/>
        </w:rPr>
      </w:pPr>
    </w:p>
    <w:p w14:paraId="65ED98E5" w14:textId="77777777" w:rsidR="00000000" w:rsidRDefault="00E23567">
      <w:pPr>
        <w:pStyle w:val="a0"/>
        <w:rPr>
          <w:rFonts w:hint="cs"/>
          <w:rtl/>
        </w:rPr>
      </w:pPr>
      <w:r>
        <w:rPr>
          <w:rFonts w:hint="cs"/>
          <w:rtl/>
        </w:rPr>
        <w:t>להלן עמדת הממשלה, קרי עמדת משרד התעשייה והמסחר, שהעלה בתאריך 9 בפברואר את מחירי הלחם בשיעור ממוצע של 14.18%.</w:t>
      </w:r>
    </w:p>
    <w:p w14:paraId="670F63ED" w14:textId="77777777" w:rsidR="00000000" w:rsidRDefault="00E23567">
      <w:pPr>
        <w:pStyle w:val="a0"/>
        <w:rPr>
          <w:rFonts w:hint="cs"/>
          <w:rtl/>
        </w:rPr>
      </w:pPr>
    </w:p>
    <w:p w14:paraId="54797A06" w14:textId="77777777" w:rsidR="00000000" w:rsidRDefault="00E23567">
      <w:pPr>
        <w:pStyle w:val="a0"/>
        <w:rPr>
          <w:rFonts w:hint="cs"/>
          <w:rtl/>
        </w:rPr>
      </w:pPr>
      <w:r>
        <w:rPr>
          <w:rFonts w:hint="cs"/>
          <w:rtl/>
        </w:rPr>
        <w:t>העלאת מחירי הלחם נובעת מהפסדי המאפיות בייצור לחם, הנמצא בפיקוח מחירים,</w:t>
      </w:r>
      <w:r>
        <w:rPr>
          <w:rFonts w:hint="cs"/>
          <w:rtl/>
        </w:rPr>
        <w:t xml:space="preserve"> ובנוסף מהעלאת מחירי הקמח בשיעור 13.46% בתאריך 27 בינואר, כתוצאה מעליית מחירי החיטה בעולם, מה שנקרא "מדד קנזס".</w:t>
      </w:r>
    </w:p>
    <w:p w14:paraId="534B2CD8" w14:textId="77777777" w:rsidR="00000000" w:rsidRDefault="00E23567">
      <w:pPr>
        <w:pStyle w:val="a0"/>
        <w:rPr>
          <w:rFonts w:hint="cs"/>
          <w:rtl/>
        </w:rPr>
      </w:pPr>
    </w:p>
    <w:p w14:paraId="06042D32" w14:textId="77777777" w:rsidR="00000000" w:rsidRDefault="00E23567">
      <w:pPr>
        <w:pStyle w:val="a0"/>
        <w:rPr>
          <w:rFonts w:hint="cs"/>
          <w:rtl/>
        </w:rPr>
      </w:pPr>
      <w:r>
        <w:rPr>
          <w:rFonts w:hint="cs"/>
          <w:rtl/>
        </w:rPr>
        <w:t>בשנה האחרונה ערך משרד התמ"ת בדיקת רווחיות למאפיות, שטענו להפסדים בייצור לחם הנמצא בפיקוח. בדיקת הרווחיות העלתה, כי חמשת סוגי הלחם שבפיקוח מחירם</w:t>
      </w:r>
      <w:r>
        <w:rPr>
          <w:rFonts w:hint="cs"/>
          <w:rtl/>
        </w:rPr>
        <w:t xml:space="preserve"> נמוך ב-33.4% מעלותם הריאלית. אולם לפי עקרונות בדיקת הרווחיות, נלקחת הרווחיות הממוצעת של הלחם שבפיקוח וסך כיכרות הלחם המיוצרות. לפיכך, צריך להעלות את המחירים ב-15.72%. משרד התמ"ת החליט לייקר את הלחם שבפיקוח ב-14.18%. </w:t>
      </w:r>
    </w:p>
    <w:p w14:paraId="694678A8" w14:textId="77777777" w:rsidR="00000000" w:rsidRDefault="00E23567">
      <w:pPr>
        <w:pStyle w:val="a0"/>
        <w:rPr>
          <w:rFonts w:hint="cs"/>
          <w:rtl/>
        </w:rPr>
      </w:pPr>
    </w:p>
    <w:p w14:paraId="4F8FA64A" w14:textId="77777777" w:rsidR="00000000" w:rsidRDefault="00E23567">
      <w:pPr>
        <w:pStyle w:val="a0"/>
        <w:rPr>
          <w:rFonts w:hint="cs"/>
          <w:rtl/>
        </w:rPr>
      </w:pPr>
      <w:r>
        <w:rPr>
          <w:rFonts w:hint="cs"/>
          <w:rtl/>
        </w:rPr>
        <w:t>המשרד גם בדק בכמה לייקר את מחירי סוגי</w:t>
      </w:r>
      <w:r>
        <w:rPr>
          <w:rFonts w:hint="cs"/>
          <w:rtl/>
        </w:rPr>
        <w:t xml:space="preserve"> הלחם השונים שבפיקוח. בעבר היתה מקובלת ההנחה, כי השכבות החלשות צורכות בעיקר לחם לבן ולחם אחיד, ולא לחם פרוס. בעקבות זאת העלו בעבר את מחירי הלחם הפרוס, בעוד מחירי הלחם האחיד והלחם הלבן הלא-פרוס לא הועלו מאז אוגוסט 2000 - וצודקת השרה לשעבר דליה איציק שלא העל</w:t>
      </w:r>
      <w:r>
        <w:rPr>
          <w:rFonts w:hint="cs"/>
          <w:rtl/>
        </w:rPr>
        <w:t>תה את מחירי הלחם האחיד והחלות מאז 2000.</w:t>
      </w:r>
    </w:p>
    <w:p w14:paraId="54EB35E1" w14:textId="77777777" w:rsidR="00000000" w:rsidRDefault="00E23567">
      <w:pPr>
        <w:pStyle w:val="a0"/>
        <w:rPr>
          <w:rFonts w:hint="cs"/>
          <w:rtl/>
        </w:rPr>
      </w:pPr>
    </w:p>
    <w:p w14:paraId="5E7EE023" w14:textId="77777777" w:rsidR="00000000" w:rsidRDefault="00E23567">
      <w:pPr>
        <w:pStyle w:val="a0"/>
        <w:rPr>
          <w:rFonts w:hint="cs"/>
          <w:rtl/>
        </w:rPr>
      </w:pPr>
      <w:r>
        <w:rPr>
          <w:rFonts w:hint="cs"/>
          <w:rtl/>
        </w:rPr>
        <w:t xml:space="preserve">אבל סקר הוצאות משפחה של הלשכה המרכזית לסטטיסטיקה הראה, כי רק כ-30% מהלחם - לרבות חלות - שצורכות השכבות החלשות, הם מהסוגים הנמצאים בפיקוח, והבדיקה העלתה ש-77% מסך כיכרות הלחם בפיקוח שצורכות השכבות החלשות הם מהסוג של </w:t>
      </w:r>
      <w:r>
        <w:rPr>
          <w:rFonts w:hint="cs"/>
          <w:rtl/>
        </w:rPr>
        <w:t xml:space="preserve">לחם פרוס דווקא. כלומר, המדיניות הקודמת של המשרד לא רק שלא היטיבה עם העשירונים התחתונים, אלא אף פגעה בהם ביותר מההכרחי, ואני אגע עוד מעט בכמה העלו את מחירי הלחם הפרוס. </w:t>
      </w:r>
    </w:p>
    <w:p w14:paraId="44699208" w14:textId="77777777" w:rsidR="00000000" w:rsidRDefault="00E23567">
      <w:pPr>
        <w:pStyle w:val="a0"/>
        <w:rPr>
          <w:rFonts w:hint="cs"/>
          <w:rtl/>
        </w:rPr>
      </w:pPr>
    </w:p>
    <w:p w14:paraId="2114054A" w14:textId="77777777" w:rsidR="00000000" w:rsidRDefault="00E23567">
      <w:pPr>
        <w:pStyle w:val="a0"/>
        <w:rPr>
          <w:rFonts w:hint="cs"/>
          <w:rtl/>
        </w:rPr>
      </w:pPr>
      <w:r>
        <w:rPr>
          <w:rFonts w:hint="cs"/>
          <w:rtl/>
        </w:rPr>
        <w:t>לאור נתונים אלה הוחלט להעלות בשיעור נמוך את מחיר הלחם הפרוס ובשיעור גבוה יותר את מחיר ה</w:t>
      </w:r>
      <w:r>
        <w:rPr>
          <w:rFonts w:hint="cs"/>
          <w:rtl/>
        </w:rPr>
        <w:t xml:space="preserve">לחם הלא-פרוס. </w:t>
      </w:r>
    </w:p>
    <w:p w14:paraId="181BAD32" w14:textId="77777777" w:rsidR="00000000" w:rsidRDefault="00E23567">
      <w:pPr>
        <w:pStyle w:val="a0"/>
        <w:rPr>
          <w:rFonts w:hint="cs"/>
          <w:rtl/>
        </w:rPr>
      </w:pPr>
    </w:p>
    <w:p w14:paraId="78D00B50" w14:textId="77777777" w:rsidR="00000000" w:rsidRDefault="00E23567">
      <w:pPr>
        <w:pStyle w:val="a0"/>
        <w:rPr>
          <w:rFonts w:hint="cs"/>
          <w:rtl/>
        </w:rPr>
      </w:pPr>
      <w:r>
        <w:rPr>
          <w:rFonts w:hint="cs"/>
          <w:rtl/>
        </w:rPr>
        <w:t>אני מוכרח להגיד, שבתקופתו של רן כהן, שהיה אחד הדוברים כאן - שהיה גם הוא שר התמ"ת - עלו מחירי הלחם שלוש פעמים: ב-1 באוגוסט 1999, ב-15 - - -</w:t>
      </w:r>
    </w:p>
    <w:p w14:paraId="604EE616" w14:textId="77777777" w:rsidR="00000000" w:rsidRDefault="00E23567">
      <w:pPr>
        <w:pStyle w:val="af0"/>
        <w:rPr>
          <w:rtl/>
        </w:rPr>
      </w:pPr>
      <w:r>
        <w:rPr>
          <w:rtl/>
        </w:rPr>
        <w:br/>
        <w:t>דליה איציק (העבודה-מימד):</w:t>
      </w:r>
    </w:p>
    <w:p w14:paraId="4DDDB4BB" w14:textId="77777777" w:rsidR="00000000" w:rsidRDefault="00E23567">
      <w:pPr>
        <w:pStyle w:val="a0"/>
        <w:rPr>
          <w:rtl/>
        </w:rPr>
      </w:pPr>
    </w:p>
    <w:p w14:paraId="4D6B4280" w14:textId="77777777" w:rsidR="00000000" w:rsidRDefault="00E23567">
      <w:pPr>
        <w:pStyle w:val="a0"/>
        <w:rPr>
          <w:rFonts w:hint="cs"/>
          <w:rtl/>
        </w:rPr>
      </w:pPr>
      <w:r>
        <w:rPr>
          <w:rFonts w:hint="cs"/>
          <w:rtl/>
        </w:rPr>
        <w:t>אדוני השר, אם מותר לי להגיד - הוא איננו כאן - וחבל, סליחה שאני אומרת לך ב</w:t>
      </w:r>
      <w:r>
        <w:rPr>
          <w:rFonts w:hint="cs"/>
          <w:rtl/>
        </w:rPr>
        <w:t xml:space="preserve">חברות, אתה לא כל כך מבין את הנושא. הוא העלה מחירים. תבחין בדירוג ובדיפרנציאליות של המחירים. </w:t>
      </w:r>
    </w:p>
    <w:p w14:paraId="26E2F6CD" w14:textId="77777777" w:rsidR="00000000" w:rsidRDefault="00E23567">
      <w:pPr>
        <w:pStyle w:val="-"/>
        <w:rPr>
          <w:rFonts w:hint="cs"/>
          <w:rtl/>
        </w:rPr>
      </w:pPr>
      <w:bookmarkStart w:id="348" w:name="FS000000474T11_02_2004_18_17_55C"/>
      <w:bookmarkEnd w:id="348"/>
      <w:r>
        <w:rPr>
          <w:rFonts w:hint="cs"/>
          <w:rtl/>
        </w:rPr>
        <w:t xml:space="preserve"> </w:t>
      </w:r>
    </w:p>
    <w:p w14:paraId="6C22E931" w14:textId="77777777" w:rsidR="00000000" w:rsidRDefault="00E23567">
      <w:pPr>
        <w:pStyle w:val="-"/>
        <w:rPr>
          <w:rFonts w:hint="cs"/>
          <w:rtl/>
        </w:rPr>
      </w:pPr>
      <w:r>
        <w:rPr>
          <w:rtl/>
        </w:rPr>
        <w:t>השר גדעון עזרא:</w:t>
      </w:r>
    </w:p>
    <w:p w14:paraId="1258EB06" w14:textId="77777777" w:rsidR="00000000" w:rsidRDefault="00E23567">
      <w:pPr>
        <w:pStyle w:val="-"/>
        <w:rPr>
          <w:rFonts w:hint="cs"/>
          <w:rtl/>
        </w:rPr>
      </w:pPr>
    </w:p>
    <w:p w14:paraId="783D0025" w14:textId="77777777" w:rsidR="00000000" w:rsidRDefault="00E23567">
      <w:pPr>
        <w:pStyle w:val="a0"/>
        <w:rPr>
          <w:rFonts w:hint="cs"/>
          <w:rtl/>
        </w:rPr>
      </w:pPr>
      <w:r>
        <w:rPr>
          <w:rFonts w:hint="cs"/>
          <w:rtl/>
        </w:rPr>
        <w:t xml:space="preserve">אני אגיע לזה עוד מעט. </w:t>
      </w:r>
    </w:p>
    <w:p w14:paraId="573B89C5" w14:textId="77777777" w:rsidR="00000000" w:rsidRDefault="00E23567">
      <w:pPr>
        <w:pStyle w:val="a0"/>
        <w:ind w:firstLine="0"/>
        <w:rPr>
          <w:rFonts w:hint="cs"/>
          <w:rtl/>
        </w:rPr>
      </w:pPr>
    </w:p>
    <w:p w14:paraId="22212E00" w14:textId="77777777" w:rsidR="00000000" w:rsidRDefault="00E23567">
      <w:pPr>
        <w:pStyle w:val="af0"/>
        <w:rPr>
          <w:rtl/>
        </w:rPr>
      </w:pPr>
      <w:r>
        <w:rPr>
          <w:rFonts w:hint="eastAsia"/>
          <w:rtl/>
        </w:rPr>
        <w:t>דליה</w:t>
      </w:r>
      <w:r>
        <w:rPr>
          <w:rtl/>
        </w:rPr>
        <w:t xml:space="preserve"> איציק (העבודה-מימד):</w:t>
      </w:r>
    </w:p>
    <w:p w14:paraId="6DEE6AE6" w14:textId="77777777" w:rsidR="00000000" w:rsidRDefault="00E23567">
      <w:pPr>
        <w:pStyle w:val="a0"/>
        <w:rPr>
          <w:rFonts w:hint="cs"/>
          <w:rtl/>
        </w:rPr>
      </w:pPr>
    </w:p>
    <w:p w14:paraId="6E87DC88" w14:textId="77777777" w:rsidR="00000000" w:rsidRDefault="00E23567">
      <w:pPr>
        <w:pStyle w:val="a0"/>
        <w:rPr>
          <w:rFonts w:hint="cs"/>
          <w:rtl/>
        </w:rPr>
      </w:pPr>
      <w:r>
        <w:rPr>
          <w:rFonts w:hint="cs"/>
          <w:rtl/>
        </w:rPr>
        <w:t xml:space="preserve">אתה קורא נהדר, אבל אתה רק קורא. </w:t>
      </w:r>
    </w:p>
    <w:p w14:paraId="6D244BA8" w14:textId="77777777" w:rsidR="00000000" w:rsidRDefault="00E23567">
      <w:pPr>
        <w:pStyle w:val="a0"/>
        <w:rPr>
          <w:rFonts w:hint="cs"/>
          <w:rtl/>
        </w:rPr>
      </w:pPr>
    </w:p>
    <w:p w14:paraId="24776EC8" w14:textId="77777777" w:rsidR="00000000" w:rsidRDefault="00E23567">
      <w:pPr>
        <w:pStyle w:val="-"/>
        <w:rPr>
          <w:rtl/>
        </w:rPr>
      </w:pPr>
      <w:bookmarkStart w:id="349" w:name="FS000000474T11_02_2004_17_58_43"/>
      <w:bookmarkStart w:id="350" w:name="FS000000474T11_02_2004_17_58_47C"/>
      <w:bookmarkEnd w:id="349"/>
      <w:bookmarkEnd w:id="350"/>
      <w:r>
        <w:rPr>
          <w:rtl/>
        </w:rPr>
        <w:t>השר גדעון עזרא:</w:t>
      </w:r>
    </w:p>
    <w:p w14:paraId="14E1C726" w14:textId="77777777" w:rsidR="00000000" w:rsidRDefault="00E23567">
      <w:pPr>
        <w:pStyle w:val="a0"/>
        <w:rPr>
          <w:rtl/>
        </w:rPr>
      </w:pPr>
    </w:p>
    <w:p w14:paraId="34A1C423" w14:textId="77777777" w:rsidR="00000000" w:rsidRDefault="00E23567">
      <w:pPr>
        <w:pStyle w:val="a0"/>
        <w:rPr>
          <w:rFonts w:hint="cs"/>
          <w:rtl/>
        </w:rPr>
      </w:pPr>
      <w:r>
        <w:rPr>
          <w:rFonts w:hint="cs"/>
          <w:rtl/>
        </w:rPr>
        <w:t xml:space="preserve">תדעי לך דבר אחד, גם את לא נולדת שרת המסחר </w:t>
      </w:r>
      <w:r>
        <w:rPr>
          <w:rFonts w:hint="cs"/>
          <w:rtl/>
        </w:rPr>
        <w:t xml:space="preserve">והתעשייה. </w:t>
      </w:r>
    </w:p>
    <w:p w14:paraId="3CEE498F" w14:textId="77777777" w:rsidR="00000000" w:rsidRDefault="00E23567">
      <w:pPr>
        <w:pStyle w:val="a0"/>
        <w:rPr>
          <w:rFonts w:hint="cs"/>
          <w:rtl/>
        </w:rPr>
      </w:pPr>
    </w:p>
    <w:p w14:paraId="1C88BA6F" w14:textId="77777777" w:rsidR="00000000" w:rsidRDefault="00E23567">
      <w:pPr>
        <w:pStyle w:val="af0"/>
        <w:rPr>
          <w:rtl/>
        </w:rPr>
      </w:pPr>
      <w:r>
        <w:rPr>
          <w:rFonts w:hint="eastAsia"/>
          <w:rtl/>
        </w:rPr>
        <w:t>דליה</w:t>
      </w:r>
      <w:r>
        <w:rPr>
          <w:rtl/>
        </w:rPr>
        <w:t xml:space="preserve"> איציק (העבודה-מימד):</w:t>
      </w:r>
    </w:p>
    <w:p w14:paraId="4464F2BD" w14:textId="77777777" w:rsidR="00000000" w:rsidRDefault="00E23567">
      <w:pPr>
        <w:pStyle w:val="a0"/>
        <w:rPr>
          <w:rFonts w:hint="cs"/>
          <w:rtl/>
        </w:rPr>
      </w:pPr>
    </w:p>
    <w:p w14:paraId="6FC12243" w14:textId="77777777" w:rsidR="00000000" w:rsidRDefault="00E23567">
      <w:pPr>
        <w:pStyle w:val="a0"/>
        <w:rPr>
          <w:rFonts w:hint="cs"/>
          <w:rtl/>
        </w:rPr>
      </w:pPr>
      <w:r>
        <w:rPr>
          <w:rFonts w:hint="cs"/>
          <w:rtl/>
        </w:rPr>
        <w:t xml:space="preserve">אבל אתה בטח לא. </w:t>
      </w:r>
    </w:p>
    <w:p w14:paraId="5F4C49DE" w14:textId="77777777" w:rsidR="00000000" w:rsidRDefault="00E23567">
      <w:pPr>
        <w:pStyle w:val="a0"/>
        <w:rPr>
          <w:rFonts w:hint="cs"/>
          <w:rtl/>
        </w:rPr>
      </w:pPr>
    </w:p>
    <w:p w14:paraId="0CBAA849" w14:textId="77777777" w:rsidR="00000000" w:rsidRDefault="00E23567">
      <w:pPr>
        <w:pStyle w:val="af0"/>
        <w:rPr>
          <w:rtl/>
        </w:rPr>
      </w:pPr>
      <w:r>
        <w:rPr>
          <w:rFonts w:hint="eastAsia"/>
          <w:rtl/>
        </w:rPr>
        <w:t>בנימין</w:t>
      </w:r>
      <w:r>
        <w:rPr>
          <w:rtl/>
        </w:rPr>
        <w:t xml:space="preserve"> בן-אליעזר (העבודה-מימד):</w:t>
      </w:r>
    </w:p>
    <w:p w14:paraId="6FD6BBCD" w14:textId="77777777" w:rsidR="00000000" w:rsidRDefault="00E23567">
      <w:pPr>
        <w:pStyle w:val="a0"/>
        <w:rPr>
          <w:rFonts w:hint="cs"/>
          <w:rtl/>
        </w:rPr>
      </w:pPr>
    </w:p>
    <w:p w14:paraId="1BEFAC06" w14:textId="77777777" w:rsidR="00000000" w:rsidRDefault="00E23567">
      <w:pPr>
        <w:pStyle w:val="a0"/>
        <w:rPr>
          <w:rFonts w:hint="cs"/>
          <w:rtl/>
        </w:rPr>
      </w:pPr>
      <w:r>
        <w:rPr>
          <w:rFonts w:hint="cs"/>
          <w:rtl/>
        </w:rPr>
        <w:t>אתה טועה, היא נולדה להיות שרת מסחר ותעשייה. אני הייתי בלידה.</w:t>
      </w:r>
    </w:p>
    <w:p w14:paraId="54A72218" w14:textId="77777777" w:rsidR="00000000" w:rsidRDefault="00E23567">
      <w:pPr>
        <w:pStyle w:val="a0"/>
        <w:rPr>
          <w:rFonts w:hint="cs"/>
          <w:rtl/>
        </w:rPr>
      </w:pPr>
    </w:p>
    <w:p w14:paraId="2AD3CA3D" w14:textId="77777777" w:rsidR="00000000" w:rsidRDefault="00E23567">
      <w:pPr>
        <w:pStyle w:val="af0"/>
        <w:rPr>
          <w:rtl/>
        </w:rPr>
      </w:pPr>
      <w:r>
        <w:rPr>
          <w:rFonts w:hint="eastAsia"/>
          <w:rtl/>
        </w:rPr>
        <w:t>אורי</w:t>
      </w:r>
      <w:r>
        <w:rPr>
          <w:rtl/>
        </w:rPr>
        <w:t xml:space="preserve"> יהודה אריאל (האיחוד הלאומי - ישראל ביתנו):</w:t>
      </w:r>
    </w:p>
    <w:p w14:paraId="1A023FA2" w14:textId="77777777" w:rsidR="00000000" w:rsidRDefault="00E23567">
      <w:pPr>
        <w:pStyle w:val="a0"/>
        <w:rPr>
          <w:rFonts w:hint="cs"/>
          <w:rtl/>
        </w:rPr>
      </w:pPr>
    </w:p>
    <w:p w14:paraId="634FE98A" w14:textId="77777777" w:rsidR="00000000" w:rsidRDefault="00E23567">
      <w:pPr>
        <w:pStyle w:val="a0"/>
        <w:rPr>
          <w:rFonts w:hint="cs"/>
          <w:rtl/>
        </w:rPr>
      </w:pPr>
      <w:r>
        <w:rPr>
          <w:rFonts w:hint="cs"/>
          <w:rtl/>
        </w:rPr>
        <w:t>היא נולדה להיות ראש ממשלה. מה זה צריך להיות?</w:t>
      </w:r>
    </w:p>
    <w:p w14:paraId="0BBF3C1C" w14:textId="77777777" w:rsidR="00000000" w:rsidRDefault="00E23567">
      <w:pPr>
        <w:pStyle w:val="a0"/>
        <w:rPr>
          <w:rFonts w:hint="cs"/>
          <w:rtl/>
        </w:rPr>
      </w:pPr>
    </w:p>
    <w:p w14:paraId="4271C401" w14:textId="77777777" w:rsidR="00000000" w:rsidRDefault="00E23567">
      <w:pPr>
        <w:pStyle w:val="-"/>
        <w:rPr>
          <w:rtl/>
        </w:rPr>
      </w:pPr>
      <w:bookmarkStart w:id="351" w:name="FS000000474T11_02_2004_17_30_45C"/>
      <w:bookmarkEnd w:id="351"/>
      <w:r>
        <w:rPr>
          <w:rtl/>
        </w:rPr>
        <w:t>השר גדעון</w:t>
      </w:r>
      <w:r>
        <w:rPr>
          <w:rtl/>
        </w:rPr>
        <w:t xml:space="preserve"> עזרא:</w:t>
      </w:r>
    </w:p>
    <w:p w14:paraId="21793F4B" w14:textId="77777777" w:rsidR="00000000" w:rsidRDefault="00E23567">
      <w:pPr>
        <w:pStyle w:val="a0"/>
        <w:rPr>
          <w:rtl/>
        </w:rPr>
      </w:pPr>
    </w:p>
    <w:p w14:paraId="437DED6C" w14:textId="77777777" w:rsidR="00000000" w:rsidRDefault="00E23567">
      <w:pPr>
        <w:pStyle w:val="a0"/>
        <w:rPr>
          <w:rFonts w:hint="cs"/>
          <w:rtl/>
        </w:rPr>
      </w:pPr>
      <w:r>
        <w:rPr>
          <w:rFonts w:hint="cs"/>
          <w:rtl/>
        </w:rPr>
        <w:t>כאמור, הוא העלה את מחיר הלחם שלוש פעמים. ההעלאה הממוצעת הסתכמה ב-20.1%, והלחם הפרוס עלה בתקופתו ב-27.1%. הלחם הלא-פרוס עלה ב-10.25%. בתקופה של חברת הכנסת דליה איציק עלו מחירי הלחם פעמיים - ב-23 ביולי 2002 וב-23 בספטמבר 2002. סך כל ההעלאה הסתכם ב-12</w:t>
      </w:r>
      <w:r>
        <w:rPr>
          <w:rFonts w:hint="cs"/>
          <w:rtl/>
        </w:rPr>
        <w:t xml:space="preserve">.6%. הלחם הפרוס התייקר באותה תקופה ב-21.2%. </w:t>
      </w:r>
    </w:p>
    <w:p w14:paraId="510A2585" w14:textId="77777777" w:rsidR="00000000" w:rsidRDefault="00E23567">
      <w:pPr>
        <w:pStyle w:val="a0"/>
        <w:rPr>
          <w:rFonts w:hint="cs"/>
          <w:rtl/>
        </w:rPr>
      </w:pPr>
    </w:p>
    <w:p w14:paraId="0D4E3EA1" w14:textId="77777777" w:rsidR="00000000" w:rsidRDefault="00E23567">
      <w:pPr>
        <w:pStyle w:val="af0"/>
        <w:rPr>
          <w:rtl/>
        </w:rPr>
      </w:pPr>
      <w:r>
        <w:rPr>
          <w:rFonts w:hint="eastAsia"/>
          <w:rtl/>
        </w:rPr>
        <w:t>דליה</w:t>
      </w:r>
      <w:r>
        <w:rPr>
          <w:rtl/>
        </w:rPr>
        <w:t xml:space="preserve"> איציק (העבודה-מימד):</w:t>
      </w:r>
    </w:p>
    <w:p w14:paraId="0DC55BC4" w14:textId="77777777" w:rsidR="00000000" w:rsidRDefault="00E23567">
      <w:pPr>
        <w:pStyle w:val="a0"/>
        <w:rPr>
          <w:rFonts w:hint="cs"/>
          <w:rtl/>
        </w:rPr>
      </w:pPr>
    </w:p>
    <w:p w14:paraId="675E274C" w14:textId="77777777" w:rsidR="00000000" w:rsidRDefault="00E23567">
      <w:pPr>
        <w:pStyle w:val="a0"/>
        <w:rPr>
          <w:rFonts w:hint="cs"/>
          <w:rtl/>
        </w:rPr>
      </w:pPr>
      <w:r>
        <w:rPr>
          <w:rFonts w:hint="cs"/>
          <w:rtl/>
        </w:rPr>
        <w:t>והלחם האחיד?</w:t>
      </w:r>
    </w:p>
    <w:p w14:paraId="2216782F" w14:textId="77777777" w:rsidR="00000000" w:rsidRDefault="00E23567">
      <w:pPr>
        <w:pStyle w:val="a0"/>
        <w:rPr>
          <w:rFonts w:hint="cs"/>
          <w:rtl/>
        </w:rPr>
      </w:pPr>
    </w:p>
    <w:p w14:paraId="530D7A4A" w14:textId="77777777" w:rsidR="00000000" w:rsidRDefault="00E23567">
      <w:pPr>
        <w:pStyle w:val="-"/>
        <w:rPr>
          <w:rtl/>
        </w:rPr>
      </w:pPr>
      <w:bookmarkStart w:id="352" w:name="FS000000474T11_02_2004_17_31_10C"/>
      <w:bookmarkEnd w:id="352"/>
      <w:r>
        <w:rPr>
          <w:rtl/>
        </w:rPr>
        <w:t>השר גדעון עזרא:</w:t>
      </w:r>
    </w:p>
    <w:p w14:paraId="47195335" w14:textId="77777777" w:rsidR="00000000" w:rsidRDefault="00E23567">
      <w:pPr>
        <w:pStyle w:val="a0"/>
        <w:rPr>
          <w:rtl/>
        </w:rPr>
      </w:pPr>
    </w:p>
    <w:p w14:paraId="3199E86E" w14:textId="77777777" w:rsidR="00000000" w:rsidRDefault="00E23567">
      <w:pPr>
        <w:pStyle w:val="a0"/>
        <w:rPr>
          <w:rFonts w:hint="cs"/>
          <w:rtl/>
        </w:rPr>
      </w:pPr>
      <w:r>
        <w:rPr>
          <w:rFonts w:hint="cs"/>
          <w:rtl/>
        </w:rPr>
        <w:t xml:space="preserve">הלחם הלא-פרוס לא התייקר, אבל לא שמעת מה שאמרתי קודם: 77% קונים את הלחם הפרוס. </w:t>
      </w:r>
    </w:p>
    <w:p w14:paraId="78768512" w14:textId="77777777" w:rsidR="00000000" w:rsidRDefault="00E23567">
      <w:pPr>
        <w:pStyle w:val="a0"/>
        <w:rPr>
          <w:rFonts w:hint="cs"/>
          <w:rtl/>
        </w:rPr>
      </w:pPr>
    </w:p>
    <w:p w14:paraId="75DBFDD2" w14:textId="77777777" w:rsidR="00000000" w:rsidRDefault="00E23567">
      <w:pPr>
        <w:pStyle w:val="af0"/>
        <w:rPr>
          <w:rtl/>
        </w:rPr>
      </w:pPr>
      <w:r>
        <w:rPr>
          <w:rFonts w:hint="eastAsia"/>
          <w:rtl/>
        </w:rPr>
        <w:t>דליה</w:t>
      </w:r>
      <w:r>
        <w:rPr>
          <w:rtl/>
        </w:rPr>
        <w:t xml:space="preserve"> איציק (העבודה-מימד):</w:t>
      </w:r>
    </w:p>
    <w:p w14:paraId="13A54BEA" w14:textId="77777777" w:rsidR="00000000" w:rsidRDefault="00E23567">
      <w:pPr>
        <w:pStyle w:val="a0"/>
        <w:rPr>
          <w:rFonts w:hint="cs"/>
          <w:rtl/>
        </w:rPr>
      </w:pPr>
    </w:p>
    <w:p w14:paraId="475E15C4" w14:textId="77777777" w:rsidR="00000000" w:rsidRDefault="00E23567">
      <w:pPr>
        <w:pStyle w:val="a0"/>
        <w:rPr>
          <w:rFonts w:hint="cs"/>
          <w:rtl/>
        </w:rPr>
      </w:pPr>
      <w:r>
        <w:rPr>
          <w:rFonts w:hint="cs"/>
          <w:rtl/>
        </w:rPr>
        <w:t>אתה יודע למה? אדוני השר, אני אסביר לך למה. צר</w:t>
      </w:r>
      <w:r>
        <w:rPr>
          <w:rFonts w:hint="cs"/>
          <w:rtl/>
        </w:rPr>
        <w:t>יך לשלוח פקחים. אתה צודק שמעט קונים את הלחם הזה, למה? בוא נניח שאני אדם עני ואני הולכת לקנות את הלחם האחיד הזה והוא איננו, כי היצרנים יודעים שאם לא יהיה לחם, אתה לא תתחיל לחפש בכל המכולות. אתה תראה שיש לחם פרוס, אז תעבור ללחם פרוס. מה צריך לעשות? לשלוח פקח</w:t>
      </w:r>
      <w:r>
        <w:rPr>
          <w:rFonts w:hint="cs"/>
          <w:rtl/>
        </w:rPr>
        <w:t xml:space="preserve">ים ולדאוג שיהיה לחם אחיד. גם את זה הוא לא עשה. </w:t>
      </w:r>
    </w:p>
    <w:p w14:paraId="7F75DE29" w14:textId="77777777" w:rsidR="00000000" w:rsidRDefault="00E23567">
      <w:pPr>
        <w:pStyle w:val="a0"/>
        <w:rPr>
          <w:rFonts w:hint="cs"/>
          <w:rtl/>
        </w:rPr>
      </w:pPr>
    </w:p>
    <w:p w14:paraId="67D8C28E" w14:textId="77777777" w:rsidR="00000000" w:rsidRDefault="00E23567">
      <w:pPr>
        <w:pStyle w:val="-"/>
        <w:rPr>
          <w:rtl/>
        </w:rPr>
      </w:pPr>
      <w:bookmarkStart w:id="353" w:name="FS000000474T11_02_2004_17_31_56C"/>
      <w:bookmarkEnd w:id="353"/>
      <w:r>
        <w:rPr>
          <w:rtl/>
        </w:rPr>
        <w:t>השר גדעון עזרא:</w:t>
      </w:r>
    </w:p>
    <w:p w14:paraId="01AC9E93" w14:textId="77777777" w:rsidR="00000000" w:rsidRDefault="00E23567">
      <w:pPr>
        <w:pStyle w:val="a0"/>
        <w:rPr>
          <w:rtl/>
        </w:rPr>
      </w:pPr>
    </w:p>
    <w:p w14:paraId="564C30D6" w14:textId="77777777" w:rsidR="00000000" w:rsidRDefault="00E23567">
      <w:pPr>
        <w:pStyle w:val="a0"/>
        <w:rPr>
          <w:rFonts w:hint="cs"/>
          <w:rtl/>
        </w:rPr>
      </w:pPr>
      <w:r>
        <w:rPr>
          <w:rFonts w:hint="cs"/>
          <w:rtl/>
        </w:rPr>
        <w:t xml:space="preserve">הוסבר לי </w:t>
      </w:r>
      <w:r>
        <w:rPr>
          <w:rtl/>
        </w:rPr>
        <w:t>–</w:t>
      </w:r>
      <w:r>
        <w:rPr>
          <w:rFonts w:hint="cs"/>
          <w:rtl/>
        </w:rPr>
        <w:t xml:space="preserve"> וזה הגיוני - שאדם קונה לחם פרוס, כי אז הוא מנצל את כיכר הלחם בצורה טובה יותר. הדבר השני שנאמר לי הוא, שהיכולת לשמר אותו במקרר ולהשתמש שימוש גם מעבר לשימוש באותו יום, גם למחרת, הוא</w:t>
      </w:r>
      <w:r>
        <w:rPr>
          <w:rFonts w:hint="cs"/>
          <w:rtl/>
        </w:rPr>
        <w:t xml:space="preserve"> נוח יותר בלחם הפרוס. </w:t>
      </w:r>
    </w:p>
    <w:p w14:paraId="43FA6DDE" w14:textId="77777777" w:rsidR="00000000" w:rsidRDefault="00E23567">
      <w:pPr>
        <w:pStyle w:val="a0"/>
        <w:rPr>
          <w:rFonts w:hint="cs"/>
          <w:rtl/>
        </w:rPr>
      </w:pPr>
    </w:p>
    <w:p w14:paraId="7955AC3F" w14:textId="77777777" w:rsidR="00000000" w:rsidRDefault="00E23567">
      <w:pPr>
        <w:pStyle w:val="af0"/>
        <w:rPr>
          <w:rtl/>
        </w:rPr>
      </w:pPr>
      <w:r>
        <w:rPr>
          <w:rFonts w:hint="eastAsia"/>
          <w:rtl/>
        </w:rPr>
        <w:t>יעקב</w:t>
      </w:r>
      <w:r>
        <w:rPr>
          <w:rtl/>
        </w:rPr>
        <w:t xml:space="preserve"> ליצמן (יהדות התורה):</w:t>
      </w:r>
    </w:p>
    <w:p w14:paraId="66BDDB7B" w14:textId="77777777" w:rsidR="00000000" w:rsidRDefault="00E23567">
      <w:pPr>
        <w:pStyle w:val="a0"/>
        <w:rPr>
          <w:rFonts w:hint="cs"/>
          <w:rtl/>
        </w:rPr>
      </w:pPr>
    </w:p>
    <w:p w14:paraId="1C99DB6C" w14:textId="77777777" w:rsidR="00000000" w:rsidRDefault="00E23567">
      <w:pPr>
        <w:pStyle w:val="a0"/>
        <w:rPr>
          <w:rFonts w:hint="cs"/>
          <w:rtl/>
        </w:rPr>
      </w:pPr>
      <w:r>
        <w:rPr>
          <w:rFonts w:hint="cs"/>
          <w:rtl/>
        </w:rPr>
        <w:t xml:space="preserve">אדוני לא מודע לתופעה חדשה, בישראל לפחות, שמכניסים מכשירים שפורסים את הלחם במקום. זאת אומרת שלא משלמים על זה, עושים את זה בחינם. </w:t>
      </w:r>
    </w:p>
    <w:p w14:paraId="55837AA0" w14:textId="77777777" w:rsidR="00000000" w:rsidRDefault="00E23567">
      <w:pPr>
        <w:pStyle w:val="a0"/>
        <w:rPr>
          <w:rFonts w:hint="cs"/>
          <w:rtl/>
        </w:rPr>
      </w:pPr>
    </w:p>
    <w:p w14:paraId="30043567" w14:textId="77777777" w:rsidR="00000000" w:rsidRDefault="00E23567">
      <w:pPr>
        <w:pStyle w:val="-"/>
        <w:rPr>
          <w:rtl/>
        </w:rPr>
      </w:pPr>
      <w:bookmarkStart w:id="354" w:name="FS000000474T11_02_2004_17_32_40C"/>
      <w:bookmarkEnd w:id="354"/>
      <w:r>
        <w:rPr>
          <w:rtl/>
        </w:rPr>
        <w:t>השר גדעון עזרא:</w:t>
      </w:r>
    </w:p>
    <w:p w14:paraId="2C816BC3" w14:textId="77777777" w:rsidR="00000000" w:rsidRDefault="00E23567">
      <w:pPr>
        <w:pStyle w:val="a0"/>
        <w:rPr>
          <w:rtl/>
        </w:rPr>
      </w:pPr>
    </w:p>
    <w:p w14:paraId="7C0FEC48" w14:textId="77777777" w:rsidR="00000000" w:rsidRDefault="00E23567">
      <w:pPr>
        <w:pStyle w:val="a0"/>
        <w:rPr>
          <w:rFonts w:hint="cs"/>
          <w:rtl/>
        </w:rPr>
      </w:pPr>
      <w:r>
        <w:rPr>
          <w:rFonts w:hint="cs"/>
          <w:rtl/>
        </w:rPr>
        <w:t xml:space="preserve">אני לא יודע בכמה חנויות זה קיים. </w:t>
      </w:r>
    </w:p>
    <w:p w14:paraId="09E87B33" w14:textId="77777777" w:rsidR="00000000" w:rsidRDefault="00E23567">
      <w:pPr>
        <w:pStyle w:val="af0"/>
        <w:rPr>
          <w:rFonts w:hint="cs"/>
          <w:rtl/>
        </w:rPr>
      </w:pPr>
    </w:p>
    <w:p w14:paraId="36CAFC84" w14:textId="77777777" w:rsidR="00000000" w:rsidRDefault="00E23567">
      <w:pPr>
        <w:pStyle w:val="af0"/>
        <w:rPr>
          <w:rtl/>
        </w:rPr>
      </w:pPr>
      <w:r>
        <w:rPr>
          <w:rFonts w:hint="eastAsia"/>
          <w:rtl/>
        </w:rPr>
        <w:t>יעקב</w:t>
      </w:r>
      <w:r>
        <w:rPr>
          <w:rtl/>
        </w:rPr>
        <w:t xml:space="preserve"> מרגי (ש"ס):</w:t>
      </w:r>
    </w:p>
    <w:p w14:paraId="24461525" w14:textId="77777777" w:rsidR="00000000" w:rsidRDefault="00E23567">
      <w:pPr>
        <w:pStyle w:val="a0"/>
        <w:rPr>
          <w:rFonts w:hint="cs"/>
          <w:rtl/>
        </w:rPr>
      </w:pPr>
    </w:p>
    <w:p w14:paraId="2FA5E0F8" w14:textId="77777777" w:rsidR="00000000" w:rsidRDefault="00E23567">
      <w:pPr>
        <w:pStyle w:val="a0"/>
        <w:rPr>
          <w:rFonts w:hint="cs"/>
          <w:rtl/>
        </w:rPr>
      </w:pPr>
      <w:r>
        <w:rPr>
          <w:rFonts w:hint="cs"/>
          <w:rtl/>
        </w:rPr>
        <w:t>זה קי</w:t>
      </w:r>
      <w:r>
        <w:rPr>
          <w:rFonts w:hint="cs"/>
          <w:rtl/>
        </w:rPr>
        <w:t xml:space="preserve">ים בכל המרכולים. </w:t>
      </w:r>
    </w:p>
    <w:p w14:paraId="09B44A3C" w14:textId="77777777" w:rsidR="00000000" w:rsidRDefault="00E23567">
      <w:pPr>
        <w:pStyle w:val="a0"/>
        <w:rPr>
          <w:rFonts w:hint="cs"/>
          <w:rtl/>
        </w:rPr>
      </w:pPr>
    </w:p>
    <w:p w14:paraId="6490A5DA" w14:textId="77777777" w:rsidR="00000000" w:rsidRDefault="00E23567">
      <w:pPr>
        <w:pStyle w:val="-"/>
        <w:rPr>
          <w:rtl/>
        </w:rPr>
      </w:pPr>
      <w:bookmarkStart w:id="355" w:name="FS000000474T11_02_2004_17_32_57C"/>
      <w:bookmarkEnd w:id="355"/>
      <w:r>
        <w:rPr>
          <w:rtl/>
        </w:rPr>
        <w:t>השר גדעון עזרא:</w:t>
      </w:r>
    </w:p>
    <w:p w14:paraId="1C379608" w14:textId="77777777" w:rsidR="00000000" w:rsidRDefault="00E23567">
      <w:pPr>
        <w:pStyle w:val="a0"/>
        <w:rPr>
          <w:rtl/>
        </w:rPr>
      </w:pPr>
    </w:p>
    <w:p w14:paraId="1B8371B9" w14:textId="77777777" w:rsidR="00000000" w:rsidRDefault="00E23567">
      <w:pPr>
        <w:pStyle w:val="a0"/>
        <w:rPr>
          <w:rFonts w:hint="cs"/>
          <w:rtl/>
        </w:rPr>
      </w:pPr>
      <w:r>
        <w:rPr>
          <w:rFonts w:hint="cs"/>
          <w:rtl/>
        </w:rPr>
        <w:t xml:space="preserve">אני מוכרח להגיד לציבור שיושב כאן, שהורדת מחירי הלחם, דבר שפה דורשים - ובמידה רבה של היגיון </w:t>
      </w:r>
      <w:r>
        <w:rPr>
          <w:rtl/>
        </w:rPr>
        <w:t>–</w:t>
      </w:r>
      <w:r>
        <w:rPr>
          <w:rFonts w:hint="cs"/>
          <w:rtl/>
        </w:rPr>
        <w:t xml:space="preserve"> היתה בפעם האחרונה בשנת 1996. ההורדה נבעה אז מירידת מחירי הקמח. מאז לא היו הורדות מחירים. </w:t>
      </w:r>
    </w:p>
    <w:p w14:paraId="1CAE7E42" w14:textId="77777777" w:rsidR="00000000" w:rsidRDefault="00E23567">
      <w:pPr>
        <w:pStyle w:val="a0"/>
        <w:rPr>
          <w:rFonts w:hint="cs"/>
          <w:rtl/>
        </w:rPr>
      </w:pPr>
    </w:p>
    <w:p w14:paraId="6D2E585B" w14:textId="77777777" w:rsidR="00000000" w:rsidRDefault="00E23567">
      <w:pPr>
        <w:pStyle w:val="a0"/>
        <w:rPr>
          <w:rFonts w:hint="cs"/>
          <w:rtl/>
        </w:rPr>
      </w:pPr>
      <w:r>
        <w:rPr>
          <w:rFonts w:hint="cs"/>
          <w:rtl/>
        </w:rPr>
        <w:t>אני מבין את החשיבות של הנושא, וכאמור</w:t>
      </w:r>
      <w:r>
        <w:rPr>
          <w:rFonts w:hint="cs"/>
          <w:rtl/>
        </w:rPr>
        <w:t xml:space="preserve"> הממשלה עוד לא אמרה את המלה האחרונה בנושא. </w:t>
      </w:r>
    </w:p>
    <w:p w14:paraId="2600859C" w14:textId="77777777" w:rsidR="00000000" w:rsidRDefault="00E23567">
      <w:pPr>
        <w:pStyle w:val="a0"/>
        <w:rPr>
          <w:rFonts w:hint="cs"/>
          <w:rtl/>
        </w:rPr>
      </w:pPr>
    </w:p>
    <w:p w14:paraId="7D127089" w14:textId="77777777" w:rsidR="00000000" w:rsidRDefault="00E23567">
      <w:pPr>
        <w:pStyle w:val="a0"/>
        <w:rPr>
          <w:rFonts w:hint="cs"/>
          <w:rtl/>
        </w:rPr>
      </w:pPr>
      <w:r>
        <w:rPr>
          <w:rFonts w:hint="cs"/>
          <w:rtl/>
        </w:rPr>
        <w:t xml:space="preserve">לעצם העניין, אני מציע שהנושא יועבר לדיון במליאת הכנסת. תודה. </w:t>
      </w:r>
    </w:p>
    <w:p w14:paraId="477420D2" w14:textId="77777777" w:rsidR="00000000" w:rsidRDefault="00E23567">
      <w:pPr>
        <w:pStyle w:val="a0"/>
        <w:rPr>
          <w:rFonts w:hint="cs"/>
          <w:rtl/>
        </w:rPr>
      </w:pPr>
    </w:p>
    <w:p w14:paraId="4D1BE53D" w14:textId="77777777" w:rsidR="00000000" w:rsidRDefault="00E23567">
      <w:pPr>
        <w:pStyle w:val="af1"/>
        <w:rPr>
          <w:rtl/>
        </w:rPr>
      </w:pPr>
      <w:r>
        <w:rPr>
          <w:rtl/>
        </w:rPr>
        <w:t>היו"ר מוחמד ברכה:</w:t>
      </w:r>
    </w:p>
    <w:p w14:paraId="423643E8" w14:textId="77777777" w:rsidR="00000000" w:rsidRDefault="00E23567">
      <w:pPr>
        <w:pStyle w:val="a0"/>
        <w:rPr>
          <w:rtl/>
        </w:rPr>
      </w:pPr>
    </w:p>
    <w:p w14:paraId="36D7E097" w14:textId="77777777" w:rsidR="00000000" w:rsidRDefault="00E23567">
      <w:pPr>
        <w:pStyle w:val="a0"/>
        <w:rPr>
          <w:rFonts w:hint="cs"/>
          <w:rtl/>
        </w:rPr>
      </w:pPr>
      <w:r>
        <w:rPr>
          <w:rFonts w:hint="cs"/>
          <w:rtl/>
        </w:rPr>
        <w:t xml:space="preserve">רבותי חברי הכנסת, אנחנו עוברים להצעות אחרות. חבר הכנסת דהאמשה - לא נמצא. חבר הכנסת איוב קרא, בבקשה, יש לך דקה להצעה אחרת. </w:t>
      </w:r>
    </w:p>
    <w:p w14:paraId="12CFDB5F" w14:textId="77777777" w:rsidR="00000000" w:rsidRDefault="00E23567">
      <w:pPr>
        <w:pStyle w:val="a0"/>
        <w:rPr>
          <w:rFonts w:hint="cs"/>
          <w:rtl/>
        </w:rPr>
      </w:pPr>
    </w:p>
    <w:p w14:paraId="4B1F8F2C" w14:textId="77777777" w:rsidR="00000000" w:rsidRDefault="00E23567">
      <w:pPr>
        <w:pStyle w:val="af0"/>
        <w:rPr>
          <w:rtl/>
        </w:rPr>
      </w:pPr>
      <w:r>
        <w:rPr>
          <w:rFonts w:hint="eastAsia"/>
          <w:rtl/>
        </w:rPr>
        <w:t>בנימי</w:t>
      </w:r>
      <w:r>
        <w:rPr>
          <w:rFonts w:hint="eastAsia"/>
          <w:rtl/>
        </w:rPr>
        <w:t>ן</w:t>
      </w:r>
      <w:r>
        <w:rPr>
          <w:rtl/>
        </w:rPr>
        <w:t xml:space="preserve"> בן-אליעזר (העבודה-מימד):</w:t>
      </w:r>
    </w:p>
    <w:p w14:paraId="14C465A7" w14:textId="77777777" w:rsidR="00000000" w:rsidRDefault="00E23567">
      <w:pPr>
        <w:pStyle w:val="a0"/>
        <w:rPr>
          <w:rFonts w:hint="cs"/>
          <w:rtl/>
        </w:rPr>
      </w:pPr>
    </w:p>
    <w:p w14:paraId="4D7C62E7" w14:textId="77777777" w:rsidR="00000000" w:rsidRDefault="00E23567">
      <w:pPr>
        <w:pStyle w:val="a0"/>
        <w:rPr>
          <w:rFonts w:hint="cs"/>
          <w:rtl/>
        </w:rPr>
      </w:pPr>
      <w:r>
        <w:rPr>
          <w:rFonts w:hint="cs"/>
          <w:rtl/>
        </w:rPr>
        <w:t>קרא, לא צריך, היום אנחנו מבינים אתכם.</w:t>
      </w:r>
    </w:p>
    <w:p w14:paraId="37EB0A57" w14:textId="77777777" w:rsidR="00000000" w:rsidRDefault="00E23567">
      <w:pPr>
        <w:pStyle w:val="a0"/>
        <w:rPr>
          <w:rFonts w:hint="cs"/>
          <w:rtl/>
        </w:rPr>
      </w:pPr>
    </w:p>
    <w:p w14:paraId="4EF87DF3" w14:textId="77777777" w:rsidR="00000000" w:rsidRDefault="00E23567">
      <w:pPr>
        <w:pStyle w:val="a"/>
        <w:rPr>
          <w:rtl/>
        </w:rPr>
      </w:pPr>
      <w:bookmarkStart w:id="356" w:name="FS000000475T11_02_2004_17_33_50"/>
      <w:bookmarkStart w:id="357" w:name="_Toc67150183"/>
      <w:bookmarkEnd w:id="356"/>
      <w:r>
        <w:rPr>
          <w:rFonts w:hint="eastAsia"/>
          <w:rtl/>
        </w:rPr>
        <w:t>איוב</w:t>
      </w:r>
      <w:r>
        <w:rPr>
          <w:rtl/>
        </w:rPr>
        <w:t xml:space="preserve"> קרא (הליכוד):</w:t>
      </w:r>
      <w:bookmarkEnd w:id="357"/>
    </w:p>
    <w:p w14:paraId="2E04C505" w14:textId="77777777" w:rsidR="00000000" w:rsidRDefault="00E23567">
      <w:pPr>
        <w:pStyle w:val="a0"/>
        <w:rPr>
          <w:rFonts w:hint="cs"/>
          <w:rtl/>
        </w:rPr>
      </w:pPr>
    </w:p>
    <w:p w14:paraId="08072052" w14:textId="77777777" w:rsidR="00000000" w:rsidRDefault="00E23567">
      <w:pPr>
        <w:pStyle w:val="a0"/>
        <w:rPr>
          <w:rFonts w:hint="cs"/>
          <w:rtl/>
        </w:rPr>
      </w:pPr>
      <w:r>
        <w:rPr>
          <w:rFonts w:hint="cs"/>
          <w:rtl/>
        </w:rPr>
        <w:t xml:space="preserve">אדוני שר הביטחון לשעבר, מאחר שהיית מח"ט שלי ואכלתי לחם בחטיבה שלך ותמיד נתת לי לחם בזמן, אני רוצה שעם ישראל כולו יגלה סולידריות עם הלחם, שהוא הסמל של השכבות החלשות. אני </w:t>
      </w:r>
      <w:r>
        <w:rPr>
          <w:rFonts w:hint="cs"/>
          <w:rtl/>
        </w:rPr>
        <w:t xml:space="preserve">בכל אופן, כאיש קואליציה, אעשה כל דבר כדי שההעלאה הזאת, שאין לה מקום בתקופה הזאת ובאווירה הזאת, תיפסק ותפסיק לפגוע בשכבות החלשות. זה הקו שלנו. אף-על-פי שאנחנו בקואליציה, פואד, אנחנו אתך בעניין הזה. מה שטוב לחלשים, אנחנו הולכים אתו. </w:t>
      </w:r>
    </w:p>
    <w:p w14:paraId="146F928E" w14:textId="77777777" w:rsidR="00000000" w:rsidRDefault="00E23567">
      <w:pPr>
        <w:pStyle w:val="a0"/>
        <w:rPr>
          <w:rFonts w:hint="cs"/>
          <w:rtl/>
        </w:rPr>
      </w:pPr>
    </w:p>
    <w:p w14:paraId="1755FDDF" w14:textId="77777777" w:rsidR="00000000" w:rsidRDefault="00E23567">
      <w:pPr>
        <w:pStyle w:val="af1"/>
        <w:rPr>
          <w:rtl/>
        </w:rPr>
      </w:pPr>
      <w:r>
        <w:rPr>
          <w:rtl/>
        </w:rPr>
        <w:t>היו"ר מוחמד ברכה:</w:t>
      </w:r>
    </w:p>
    <w:p w14:paraId="58F914E6" w14:textId="77777777" w:rsidR="00000000" w:rsidRDefault="00E23567">
      <w:pPr>
        <w:pStyle w:val="a0"/>
        <w:rPr>
          <w:rtl/>
        </w:rPr>
      </w:pPr>
    </w:p>
    <w:p w14:paraId="66A3A0EE" w14:textId="77777777" w:rsidR="00000000" w:rsidRDefault="00E23567">
      <w:pPr>
        <w:pStyle w:val="a0"/>
        <w:rPr>
          <w:rFonts w:hint="cs"/>
          <w:rtl/>
        </w:rPr>
      </w:pPr>
      <w:r>
        <w:rPr>
          <w:rFonts w:hint="cs"/>
          <w:rtl/>
        </w:rPr>
        <w:t>תודה</w:t>
      </w:r>
      <w:r>
        <w:rPr>
          <w:rFonts w:hint="cs"/>
          <w:rtl/>
        </w:rPr>
        <w:t xml:space="preserve">. חברת הכנסת גילה גמליאל - הצעה אחרת. </w:t>
      </w:r>
    </w:p>
    <w:p w14:paraId="2E61C173" w14:textId="77777777" w:rsidR="00000000" w:rsidRDefault="00E23567">
      <w:pPr>
        <w:pStyle w:val="a0"/>
        <w:rPr>
          <w:rFonts w:hint="cs"/>
          <w:rtl/>
        </w:rPr>
      </w:pPr>
    </w:p>
    <w:p w14:paraId="77471D55" w14:textId="77777777" w:rsidR="00000000" w:rsidRDefault="00E23567">
      <w:pPr>
        <w:pStyle w:val="a"/>
        <w:rPr>
          <w:rtl/>
        </w:rPr>
      </w:pPr>
      <w:bookmarkStart w:id="358" w:name="FS000001025T11_02_2004_17_34_40"/>
      <w:bookmarkStart w:id="359" w:name="_Toc67150184"/>
      <w:bookmarkEnd w:id="358"/>
      <w:r>
        <w:rPr>
          <w:rFonts w:hint="eastAsia"/>
          <w:rtl/>
        </w:rPr>
        <w:t>גילה</w:t>
      </w:r>
      <w:r>
        <w:rPr>
          <w:rtl/>
        </w:rPr>
        <w:t xml:space="preserve"> גמליאל (הליכוד):</w:t>
      </w:r>
      <w:bookmarkEnd w:id="359"/>
    </w:p>
    <w:p w14:paraId="7E3D4DCC" w14:textId="77777777" w:rsidR="00000000" w:rsidRDefault="00E23567">
      <w:pPr>
        <w:pStyle w:val="a0"/>
        <w:rPr>
          <w:rFonts w:hint="cs"/>
          <w:rtl/>
        </w:rPr>
      </w:pPr>
    </w:p>
    <w:p w14:paraId="10DE7822" w14:textId="77777777" w:rsidR="00000000" w:rsidRDefault="00E23567">
      <w:pPr>
        <w:pStyle w:val="a0"/>
        <w:rPr>
          <w:rFonts w:hint="cs"/>
          <w:rtl/>
        </w:rPr>
      </w:pPr>
      <w:r>
        <w:rPr>
          <w:rFonts w:hint="cs"/>
          <w:rtl/>
        </w:rPr>
        <w:t>ראשית, אני רוצה לברך את יוזמי ההצעה היום. אני רוצה לומר יותר מזה, אני באופן אישי הגשתי בקשה לסיעת הליכוד להתכנס ולדון בסוגיה הזאת, על מנת למנוע את המחדל הזה של העלאת מחירי הלחם. אני חושבת שזה ד</w:t>
      </w:r>
      <w:r>
        <w:rPr>
          <w:rFonts w:hint="cs"/>
          <w:rtl/>
        </w:rPr>
        <w:t xml:space="preserve">בר חמור, במיוחד לאור כל הגזירות הכלכליות, וחובתנו לבצע את זה. </w:t>
      </w:r>
    </w:p>
    <w:p w14:paraId="41B36EEB" w14:textId="77777777" w:rsidR="00000000" w:rsidRDefault="00E23567">
      <w:pPr>
        <w:pStyle w:val="a0"/>
        <w:rPr>
          <w:rFonts w:hint="cs"/>
          <w:rtl/>
        </w:rPr>
      </w:pPr>
    </w:p>
    <w:p w14:paraId="1BB2FA8D" w14:textId="77777777" w:rsidR="00000000" w:rsidRDefault="00E23567">
      <w:pPr>
        <w:pStyle w:val="a0"/>
        <w:rPr>
          <w:rFonts w:hint="cs"/>
          <w:rtl/>
        </w:rPr>
      </w:pPr>
      <w:r>
        <w:rPr>
          <w:rFonts w:hint="cs"/>
          <w:rtl/>
        </w:rPr>
        <w:t xml:space="preserve">אני מציעה שכבוד היושב-ראש יעלה נוסף על ההצבעה על דיון במליאה גם הצבעה על דיון בוועדת העבודה והרווחה, וזאת ההצעה האחרת שאני מציגה, על מנת שבאמת ניתן יהיה לבצע דיון מעמיק בנושא הזה. תודה רבה. </w:t>
      </w:r>
    </w:p>
    <w:p w14:paraId="3C42AA25" w14:textId="77777777" w:rsidR="00000000" w:rsidRDefault="00E23567">
      <w:pPr>
        <w:pStyle w:val="a0"/>
        <w:rPr>
          <w:rFonts w:hint="cs"/>
          <w:rtl/>
        </w:rPr>
      </w:pPr>
    </w:p>
    <w:p w14:paraId="64862CC0" w14:textId="77777777" w:rsidR="00000000" w:rsidRDefault="00E23567">
      <w:pPr>
        <w:pStyle w:val="af1"/>
        <w:rPr>
          <w:rtl/>
        </w:rPr>
      </w:pPr>
      <w:r>
        <w:rPr>
          <w:rtl/>
        </w:rPr>
        <w:t>היו"ר מוחמד ברכה:</w:t>
      </w:r>
    </w:p>
    <w:p w14:paraId="0A6F9D64" w14:textId="77777777" w:rsidR="00000000" w:rsidRDefault="00E23567">
      <w:pPr>
        <w:pStyle w:val="a0"/>
        <w:rPr>
          <w:rtl/>
        </w:rPr>
      </w:pPr>
    </w:p>
    <w:p w14:paraId="76F5BE6C" w14:textId="77777777" w:rsidR="00000000" w:rsidRDefault="00E23567">
      <w:pPr>
        <w:pStyle w:val="a0"/>
        <w:rPr>
          <w:rFonts w:hint="cs"/>
          <w:rtl/>
        </w:rPr>
      </w:pPr>
      <w:r>
        <w:rPr>
          <w:rFonts w:hint="cs"/>
          <w:rtl/>
        </w:rPr>
        <w:t xml:space="preserve">תודה. חבר הכנסת אלי בן-מנחם, בבקשה - הצעה אחרת. </w:t>
      </w:r>
    </w:p>
    <w:p w14:paraId="4C971ECF" w14:textId="77777777" w:rsidR="00000000" w:rsidRDefault="00E23567">
      <w:pPr>
        <w:pStyle w:val="a0"/>
        <w:rPr>
          <w:rFonts w:hint="cs"/>
          <w:rtl/>
        </w:rPr>
      </w:pPr>
    </w:p>
    <w:p w14:paraId="5C85C27D" w14:textId="77777777" w:rsidR="00000000" w:rsidRDefault="00E23567">
      <w:pPr>
        <w:pStyle w:val="a"/>
        <w:rPr>
          <w:rtl/>
        </w:rPr>
      </w:pPr>
      <w:bookmarkStart w:id="360" w:name="FS000000437T11_02_2004_17_35_32"/>
      <w:bookmarkStart w:id="361" w:name="_Toc67150185"/>
      <w:bookmarkEnd w:id="360"/>
      <w:r>
        <w:rPr>
          <w:rFonts w:hint="eastAsia"/>
          <w:rtl/>
        </w:rPr>
        <w:t>אלי</w:t>
      </w:r>
      <w:r>
        <w:rPr>
          <w:rtl/>
        </w:rPr>
        <w:t xml:space="preserve"> בן-מנחם (העבודה-מימד):</w:t>
      </w:r>
      <w:bookmarkEnd w:id="361"/>
    </w:p>
    <w:p w14:paraId="128326B4" w14:textId="77777777" w:rsidR="00000000" w:rsidRDefault="00E23567">
      <w:pPr>
        <w:pStyle w:val="a0"/>
        <w:rPr>
          <w:rFonts w:hint="cs"/>
          <w:rtl/>
        </w:rPr>
      </w:pPr>
    </w:p>
    <w:p w14:paraId="4C709371" w14:textId="77777777" w:rsidR="00000000" w:rsidRDefault="00E23567">
      <w:pPr>
        <w:pStyle w:val="a0"/>
        <w:rPr>
          <w:rFonts w:hint="cs"/>
          <w:rtl/>
        </w:rPr>
      </w:pPr>
      <w:r>
        <w:rPr>
          <w:rFonts w:hint="cs"/>
          <w:rtl/>
        </w:rPr>
        <w:t xml:space="preserve">אדוני היושב-ראש, חברי הכנסת, אני דיברתי קודם עם חבר הכנסת ליצמן. הוא אמר שהעלאת מחיר הלחם מתבטאת בכ-100 שקל לחודש למשפחה ברוכת ילדים. כבן למשפחה בת תשעה ילדים </w:t>
      </w:r>
      <w:r>
        <w:rPr>
          <w:rFonts w:hint="cs"/>
          <w:rtl/>
        </w:rPr>
        <w:t>ו-11 נפשות, אני זוכר מה עשינו עם הלחם כשאני הייתי ילד קטן. לחם זה לא רק לחם. עם הלחם אפשר לעשות קציצות. מטגנים אותו עם קצת תבלינים וקצת ירק. היינו שמים על זה סוכר ומרגרינה. כמעט יום-יום זה היה חלק מהארוחה שלנו. הלחם הבסיסי זה דבר שבאופן עקרוני צריך לשמור ע</w:t>
      </w:r>
      <w:r>
        <w:rPr>
          <w:rFonts w:hint="cs"/>
          <w:rtl/>
        </w:rPr>
        <w:t xml:space="preserve">ליו. </w:t>
      </w:r>
    </w:p>
    <w:p w14:paraId="15D53DE7" w14:textId="77777777" w:rsidR="00000000" w:rsidRDefault="00E23567">
      <w:pPr>
        <w:pStyle w:val="a0"/>
        <w:rPr>
          <w:rFonts w:hint="cs"/>
          <w:rtl/>
        </w:rPr>
      </w:pPr>
    </w:p>
    <w:p w14:paraId="30B49751" w14:textId="77777777" w:rsidR="00000000" w:rsidRDefault="00E23567">
      <w:pPr>
        <w:pStyle w:val="a0"/>
        <w:rPr>
          <w:rFonts w:hint="cs"/>
          <w:rtl/>
        </w:rPr>
      </w:pPr>
      <w:r>
        <w:rPr>
          <w:rFonts w:hint="cs"/>
          <w:rtl/>
        </w:rPr>
        <w:t>המדינה נמצאת היום כמעט בפשיטת רגל חברתית. עניים רעבים, והדבר היחיד שנשאר להם זה הלחם. בלחם משתמשות בעיקר משפחות ברוכות ילדים. דרך אגב, אני עד היום משתמש בלחם הלא-פרוס, הלחם הרגיל, כי ככה התרגלנו, ואני גם אוהב את הלחם הזה יותר מאשר את סוגי הלחם האחרי</w:t>
      </w:r>
      <w:r>
        <w:rPr>
          <w:rFonts w:hint="cs"/>
          <w:rtl/>
        </w:rPr>
        <w:t xml:space="preserve">ם. </w:t>
      </w:r>
    </w:p>
    <w:p w14:paraId="1B1DD472" w14:textId="77777777" w:rsidR="00000000" w:rsidRDefault="00E23567">
      <w:pPr>
        <w:pStyle w:val="a0"/>
        <w:rPr>
          <w:rFonts w:hint="cs"/>
          <w:rtl/>
        </w:rPr>
      </w:pPr>
    </w:p>
    <w:p w14:paraId="626BE0F8" w14:textId="77777777" w:rsidR="00000000" w:rsidRDefault="00E23567">
      <w:pPr>
        <w:pStyle w:val="a0"/>
        <w:rPr>
          <w:rFonts w:hint="cs"/>
          <w:rtl/>
        </w:rPr>
      </w:pPr>
      <w:r>
        <w:rPr>
          <w:rFonts w:hint="cs"/>
          <w:rtl/>
        </w:rPr>
        <w:t>אני גם מפנה את הבקשה שלי לשר האוצר. אני לא מפנה אותה לשר התעשייה, המסחר והתעסוקה, אלא לשר האוצר - בעיקר שיוריד מייד את המחיר למחיר הקודם. הייתי הסגן של דליה איציק, ראיתי את המאבקים שלה ואת איומי השביתה של המאפיות, והן שבתו אז. המאפיות איימו בשביתות, ו</w:t>
      </w:r>
      <w:r>
        <w:rPr>
          <w:rFonts w:hint="cs"/>
          <w:rtl/>
        </w:rPr>
        <w:t xml:space="preserve">היא עמדה חזקה מול כולם. יחד הצלחנו לשמור על המחיר הנמוך של הלחם האחיד. נכון שמחיר סוגי הלחם היקרים עלה, אבל את הלחם היקר לא העם קונה אלא רק העשירים, והם יכולים להרשות זאת לעצמם. </w:t>
      </w:r>
    </w:p>
    <w:p w14:paraId="5FA275D7" w14:textId="77777777" w:rsidR="00000000" w:rsidRDefault="00E23567">
      <w:pPr>
        <w:pStyle w:val="a0"/>
        <w:rPr>
          <w:rFonts w:hint="cs"/>
          <w:rtl/>
        </w:rPr>
      </w:pPr>
    </w:p>
    <w:p w14:paraId="768F9A96" w14:textId="77777777" w:rsidR="00000000" w:rsidRDefault="00E23567">
      <w:pPr>
        <w:pStyle w:val="af1"/>
        <w:rPr>
          <w:rFonts w:hint="cs"/>
          <w:rtl/>
        </w:rPr>
      </w:pPr>
      <w:r>
        <w:rPr>
          <w:rtl/>
        </w:rPr>
        <w:t>היו"ר מוחמד ברכה:</w:t>
      </w:r>
    </w:p>
    <w:p w14:paraId="7E2A5264" w14:textId="77777777" w:rsidR="00000000" w:rsidRDefault="00E23567">
      <w:pPr>
        <w:pStyle w:val="a0"/>
        <w:rPr>
          <w:rFonts w:hint="cs"/>
          <w:rtl/>
        </w:rPr>
      </w:pPr>
    </w:p>
    <w:p w14:paraId="38A7C7BB" w14:textId="77777777" w:rsidR="00000000" w:rsidRDefault="00E23567">
      <w:pPr>
        <w:pStyle w:val="a0"/>
        <w:rPr>
          <w:rFonts w:hint="cs"/>
          <w:rtl/>
        </w:rPr>
      </w:pPr>
      <w:r>
        <w:rPr>
          <w:rFonts w:hint="cs"/>
          <w:rtl/>
        </w:rPr>
        <w:t>תודה. חבר הכנסת משה כחלון - בבקשה, אדוני, דקה לרשותך. חבר</w:t>
      </w:r>
      <w:r>
        <w:rPr>
          <w:rFonts w:hint="cs"/>
          <w:rtl/>
        </w:rPr>
        <w:t xml:space="preserve"> הכנסת בן-מנחם, הרי אתם מציעים הצעה אחרת להצעה של חבר כנסת מסוים. תגידו אם זאת ועדה, כי חברת הכנסת גילה גמליאל הציעה משהו מאוד חשוב. </w:t>
      </w:r>
    </w:p>
    <w:p w14:paraId="17A61F16" w14:textId="77777777" w:rsidR="00000000" w:rsidRDefault="00E23567">
      <w:pPr>
        <w:pStyle w:val="a0"/>
        <w:rPr>
          <w:rFonts w:hint="cs"/>
          <w:rtl/>
        </w:rPr>
      </w:pPr>
    </w:p>
    <w:p w14:paraId="5B0353C6" w14:textId="77777777" w:rsidR="00000000" w:rsidRDefault="00E23567">
      <w:pPr>
        <w:pStyle w:val="af0"/>
        <w:rPr>
          <w:rtl/>
        </w:rPr>
      </w:pPr>
      <w:bookmarkStart w:id="362" w:name="FS000001034T11_02_2004_17_37_13"/>
      <w:bookmarkEnd w:id="362"/>
      <w:r>
        <w:rPr>
          <w:rFonts w:hint="eastAsia"/>
          <w:rtl/>
        </w:rPr>
        <w:t>אלי</w:t>
      </w:r>
      <w:r>
        <w:rPr>
          <w:rtl/>
        </w:rPr>
        <w:t xml:space="preserve"> בן-מנחם (העבודה-מימד):</w:t>
      </w:r>
    </w:p>
    <w:p w14:paraId="29B1C965" w14:textId="77777777" w:rsidR="00000000" w:rsidRDefault="00E23567">
      <w:pPr>
        <w:pStyle w:val="a0"/>
        <w:rPr>
          <w:rFonts w:hint="cs"/>
          <w:rtl/>
        </w:rPr>
      </w:pPr>
    </w:p>
    <w:p w14:paraId="2487E1D6" w14:textId="77777777" w:rsidR="00000000" w:rsidRDefault="00E23567">
      <w:pPr>
        <w:pStyle w:val="a0"/>
        <w:rPr>
          <w:rFonts w:hint="cs"/>
          <w:rtl/>
        </w:rPr>
      </w:pPr>
      <w:r>
        <w:rPr>
          <w:rFonts w:hint="cs"/>
          <w:rtl/>
        </w:rPr>
        <w:t xml:space="preserve">ועדה. </w:t>
      </w:r>
    </w:p>
    <w:p w14:paraId="0BEFA6C9" w14:textId="77777777" w:rsidR="00000000" w:rsidRDefault="00E23567">
      <w:pPr>
        <w:pStyle w:val="a"/>
        <w:rPr>
          <w:rFonts w:hint="cs"/>
          <w:rtl/>
        </w:rPr>
      </w:pPr>
    </w:p>
    <w:p w14:paraId="03DE30E9" w14:textId="77777777" w:rsidR="00000000" w:rsidRDefault="00E23567">
      <w:pPr>
        <w:pStyle w:val="af1"/>
        <w:rPr>
          <w:rtl/>
        </w:rPr>
      </w:pPr>
      <w:r>
        <w:rPr>
          <w:rtl/>
        </w:rPr>
        <w:t>היו"ר מוחמד ברכה:</w:t>
      </w:r>
    </w:p>
    <w:p w14:paraId="7E06FD7C" w14:textId="77777777" w:rsidR="00000000" w:rsidRDefault="00E23567">
      <w:pPr>
        <w:pStyle w:val="a0"/>
        <w:rPr>
          <w:rtl/>
        </w:rPr>
      </w:pPr>
    </w:p>
    <w:p w14:paraId="6D3769A4" w14:textId="77777777" w:rsidR="00000000" w:rsidRDefault="00E23567">
      <w:pPr>
        <w:pStyle w:val="a0"/>
        <w:rPr>
          <w:rFonts w:hint="cs"/>
          <w:rtl/>
        </w:rPr>
      </w:pPr>
      <w:r>
        <w:rPr>
          <w:rFonts w:hint="cs"/>
          <w:rtl/>
        </w:rPr>
        <w:t xml:space="preserve">בבקשה, חבר הכנסת כחלון. </w:t>
      </w:r>
    </w:p>
    <w:p w14:paraId="01DCB27E" w14:textId="77777777" w:rsidR="00000000" w:rsidRDefault="00E23567">
      <w:pPr>
        <w:pStyle w:val="af0"/>
        <w:rPr>
          <w:rFonts w:hint="cs"/>
          <w:rtl/>
        </w:rPr>
      </w:pPr>
    </w:p>
    <w:p w14:paraId="0AB82D45" w14:textId="77777777" w:rsidR="00000000" w:rsidRDefault="00E23567">
      <w:pPr>
        <w:pStyle w:val="af0"/>
        <w:rPr>
          <w:rtl/>
        </w:rPr>
      </w:pPr>
      <w:r>
        <w:rPr>
          <w:rFonts w:hint="eastAsia"/>
          <w:rtl/>
        </w:rPr>
        <w:t>יעקב</w:t>
      </w:r>
      <w:r>
        <w:rPr>
          <w:rtl/>
        </w:rPr>
        <w:t xml:space="preserve"> ליצמן (יהדות התורה):</w:t>
      </w:r>
    </w:p>
    <w:p w14:paraId="56AD6AF6" w14:textId="77777777" w:rsidR="00000000" w:rsidRDefault="00E23567">
      <w:pPr>
        <w:pStyle w:val="a0"/>
        <w:rPr>
          <w:rFonts w:hint="cs"/>
          <w:rtl/>
        </w:rPr>
      </w:pPr>
    </w:p>
    <w:p w14:paraId="55ED475B" w14:textId="77777777" w:rsidR="00000000" w:rsidRDefault="00E23567">
      <w:pPr>
        <w:pStyle w:val="a0"/>
        <w:rPr>
          <w:rFonts w:hint="cs"/>
          <w:rtl/>
        </w:rPr>
      </w:pPr>
      <w:r>
        <w:rPr>
          <w:rFonts w:hint="cs"/>
          <w:rtl/>
        </w:rPr>
        <w:t xml:space="preserve">מישהו הציע - </w:t>
      </w:r>
      <w:r>
        <w:rPr>
          <w:rFonts w:hint="cs"/>
          <w:rtl/>
        </w:rPr>
        <w:t>- -</w:t>
      </w:r>
    </w:p>
    <w:p w14:paraId="0AD7637A" w14:textId="77777777" w:rsidR="00000000" w:rsidRDefault="00E23567">
      <w:pPr>
        <w:pStyle w:val="a"/>
        <w:rPr>
          <w:rFonts w:hint="cs"/>
          <w:rtl/>
        </w:rPr>
      </w:pPr>
    </w:p>
    <w:p w14:paraId="040FE4A3" w14:textId="77777777" w:rsidR="00000000" w:rsidRDefault="00E23567">
      <w:pPr>
        <w:pStyle w:val="a"/>
        <w:rPr>
          <w:rtl/>
        </w:rPr>
      </w:pPr>
      <w:bookmarkStart w:id="363" w:name="FS000001034T11_02_2004_18_59_19"/>
      <w:bookmarkStart w:id="364" w:name="_Toc67150186"/>
      <w:bookmarkEnd w:id="363"/>
      <w:r>
        <w:rPr>
          <w:rFonts w:hint="eastAsia"/>
          <w:rtl/>
        </w:rPr>
        <w:t>משה</w:t>
      </w:r>
      <w:r>
        <w:rPr>
          <w:rtl/>
        </w:rPr>
        <w:t xml:space="preserve"> כחלון (הליכוד):</w:t>
      </w:r>
      <w:bookmarkEnd w:id="364"/>
    </w:p>
    <w:p w14:paraId="70C30639" w14:textId="77777777" w:rsidR="00000000" w:rsidRDefault="00E23567">
      <w:pPr>
        <w:pStyle w:val="a0"/>
        <w:rPr>
          <w:rFonts w:hint="cs"/>
          <w:rtl/>
        </w:rPr>
      </w:pPr>
    </w:p>
    <w:p w14:paraId="04D29DB7" w14:textId="77777777" w:rsidR="00000000" w:rsidRDefault="00E23567">
      <w:pPr>
        <w:pStyle w:val="a0"/>
        <w:rPr>
          <w:rFonts w:hint="cs"/>
          <w:rtl/>
        </w:rPr>
      </w:pPr>
      <w:r>
        <w:rPr>
          <w:rFonts w:hint="cs"/>
          <w:rtl/>
        </w:rPr>
        <w:t xml:space="preserve">אדוני היושב-ראש, לפני חמש דקות הסתיימה מסיבת עיתונאים של שר האוצר, שבה הוא הודיע על תוכנית נוספת או תוכנית חדשה. זה היה בערוץ-10. </w:t>
      </w:r>
    </w:p>
    <w:p w14:paraId="1EF92344" w14:textId="77777777" w:rsidR="00000000" w:rsidRDefault="00E23567">
      <w:pPr>
        <w:pStyle w:val="a0"/>
        <w:rPr>
          <w:rFonts w:hint="cs"/>
          <w:rtl/>
        </w:rPr>
      </w:pPr>
    </w:p>
    <w:p w14:paraId="56CA9A81" w14:textId="77777777" w:rsidR="00000000" w:rsidRDefault="00E23567">
      <w:pPr>
        <w:pStyle w:val="af0"/>
        <w:rPr>
          <w:rtl/>
        </w:rPr>
      </w:pPr>
      <w:r>
        <w:rPr>
          <w:rFonts w:hint="eastAsia"/>
          <w:rtl/>
        </w:rPr>
        <w:t>יעקב</w:t>
      </w:r>
      <w:r>
        <w:rPr>
          <w:rtl/>
        </w:rPr>
        <w:t xml:space="preserve"> ליצמן (יהדות התורה):</w:t>
      </w:r>
    </w:p>
    <w:p w14:paraId="3596268C" w14:textId="77777777" w:rsidR="00000000" w:rsidRDefault="00E23567">
      <w:pPr>
        <w:pStyle w:val="a0"/>
        <w:rPr>
          <w:rFonts w:hint="cs"/>
          <w:rtl/>
        </w:rPr>
      </w:pPr>
    </w:p>
    <w:p w14:paraId="5C51A0F9" w14:textId="77777777" w:rsidR="00000000" w:rsidRDefault="00E23567">
      <w:pPr>
        <w:pStyle w:val="a0"/>
        <w:rPr>
          <w:rFonts w:hint="cs"/>
          <w:rtl/>
        </w:rPr>
      </w:pPr>
      <w:r>
        <w:rPr>
          <w:rFonts w:hint="cs"/>
          <w:rtl/>
        </w:rPr>
        <w:t>עוד קיצוצים?</w:t>
      </w:r>
    </w:p>
    <w:p w14:paraId="429961AD" w14:textId="77777777" w:rsidR="00000000" w:rsidRDefault="00E23567">
      <w:pPr>
        <w:pStyle w:val="a0"/>
        <w:rPr>
          <w:rFonts w:hint="cs"/>
          <w:rtl/>
        </w:rPr>
      </w:pPr>
    </w:p>
    <w:p w14:paraId="1144EEEF" w14:textId="77777777" w:rsidR="00000000" w:rsidRDefault="00E23567">
      <w:pPr>
        <w:pStyle w:val="-"/>
        <w:rPr>
          <w:rtl/>
        </w:rPr>
      </w:pPr>
      <w:bookmarkStart w:id="365" w:name="FS000001034T11_02_2004_17_38_01C"/>
      <w:bookmarkEnd w:id="365"/>
      <w:r>
        <w:rPr>
          <w:rtl/>
        </w:rPr>
        <w:t>משה כחלון (הליכוד):</w:t>
      </w:r>
    </w:p>
    <w:p w14:paraId="1C8F0C6F" w14:textId="77777777" w:rsidR="00000000" w:rsidRDefault="00E23567">
      <w:pPr>
        <w:pStyle w:val="a0"/>
        <w:rPr>
          <w:rtl/>
        </w:rPr>
      </w:pPr>
    </w:p>
    <w:p w14:paraId="36DCCE59" w14:textId="77777777" w:rsidR="00000000" w:rsidRDefault="00E23567">
      <w:pPr>
        <w:pStyle w:val="a0"/>
        <w:rPr>
          <w:rFonts w:hint="cs"/>
          <w:rtl/>
        </w:rPr>
      </w:pPr>
      <w:r>
        <w:rPr>
          <w:rFonts w:hint="cs"/>
          <w:rtl/>
        </w:rPr>
        <w:t>כן, יש 6% קיצוצים במשרדי הממשלה והור</w:t>
      </w:r>
      <w:r>
        <w:rPr>
          <w:rFonts w:hint="cs"/>
          <w:rtl/>
        </w:rPr>
        <w:t xml:space="preserve">דת מסים. זה על-פי הדיווח של העוזרים שלי. על כל פנים, הדבר החשוב במסיבת העיתונאים הוא, שהשר אורלב התראיין לאחר מכן ואמר שהודיעו לו על קיצוץ של 11% בתקציב משרדו. </w:t>
      </w:r>
    </w:p>
    <w:p w14:paraId="4FE505DF" w14:textId="77777777" w:rsidR="00000000" w:rsidRDefault="00E23567">
      <w:pPr>
        <w:pStyle w:val="a0"/>
        <w:rPr>
          <w:rFonts w:hint="cs"/>
          <w:rtl/>
        </w:rPr>
      </w:pPr>
    </w:p>
    <w:p w14:paraId="201F182D" w14:textId="77777777" w:rsidR="00000000" w:rsidRDefault="00E23567">
      <w:pPr>
        <w:pStyle w:val="a0"/>
        <w:rPr>
          <w:rFonts w:hint="cs"/>
          <w:rtl/>
        </w:rPr>
      </w:pPr>
      <w:r>
        <w:rPr>
          <w:rFonts w:hint="cs"/>
          <w:rtl/>
        </w:rPr>
        <w:t>במקום לומר את כל מה שרציתי ולתת הצעות מה להעלות ומה להוריד, אני מאוד מקווה שלא יתקיים עלינו הפ</w:t>
      </w:r>
      <w:r>
        <w:rPr>
          <w:rFonts w:hint="cs"/>
          <w:rtl/>
        </w:rPr>
        <w:t xml:space="preserve">סוק: אבי הכה אתכם בשוטים ואני אייסר אתכם בעקרבים. תודה. </w:t>
      </w:r>
    </w:p>
    <w:p w14:paraId="63EF39DB" w14:textId="77777777" w:rsidR="00000000" w:rsidRDefault="00E23567">
      <w:pPr>
        <w:pStyle w:val="a0"/>
        <w:rPr>
          <w:rFonts w:hint="cs"/>
          <w:rtl/>
        </w:rPr>
      </w:pPr>
    </w:p>
    <w:p w14:paraId="6B8B79A5" w14:textId="77777777" w:rsidR="00000000" w:rsidRDefault="00E23567">
      <w:pPr>
        <w:pStyle w:val="af1"/>
        <w:rPr>
          <w:rtl/>
        </w:rPr>
      </w:pPr>
      <w:r>
        <w:rPr>
          <w:rtl/>
        </w:rPr>
        <w:t>היו"ר מוחמד ברכה:</w:t>
      </w:r>
    </w:p>
    <w:p w14:paraId="60C6AF24" w14:textId="77777777" w:rsidR="00000000" w:rsidRDefault="00E23567">
      <w:pPr>
        <w:pStyle w:val="a0"/>
        <w:rPr>
          <w:rtl/>
        </w:rPr>
      </w:pPr>
    </w:p>
    <w:p w14:paraId="4139F030" w14:textId="77777777" w:rsidR="00000000" w:rsidRDefault="00E23567">
      <w:pPr>
        <w:pStyle w:val="a0"/>
        <w:rPr>
          <w:rFonts w:hint="cs"/>
          <w:rtl/>
        </w:rPr>
      </w:pPr>
      <w:r>
        <w:rPr>
          <w:rFonts w:hint="cs"/>
          <w:rtl/>
        </w:rPr>
        <w:t xml:space="preserve">תודה, חבר הכנסת כחלון. חבר הכנסת יורי שטרן, בבקשה, הצעה אחרת. </w:t>
      </w:r>
    </w:p>
    <w:p w14:paraId="66C041CB" w14:textId="77777777" w:rsidR="00000000" w:rsidRDefault="00E23567">
      <w:pPr>
        <w:pStyle w:val="a0"/>
        <w:rPr>
          <w:rFonts w:hint="cs"/>
          <w:rtl/>
        </w:rPr>
      </w:pPr>
    </w:p>
    <w:p w14:paraId="78A8F936" w14:textId="77777777" w:rsidR="00000000" w:rsidRDefault="00E23567">
      <w:pPr>
        <w:pStyle w:val="a"/>
        <w:rPr>
          <w:rtl/>
        </w:rPr>
      </w:pPr>
      <w:bookmarkStart w:id="366" w:name="FS000000430T11_02_2004_17_38_47"/>
      <w:bookmarkStart w:id="367" w:name="_Toc67150187"/>
      <w:bookmarkEnd w:id="366"/>
      <w:r>
        <w:rPr>
          <w:rFonts w:hint="eastAsia"/>
          <w:rtl/>
        </w:rPr>
        <w:t>יורי</w:t>
      </w:r>
      <w:r>
        <w:rPr>
          <w:rtl/>
        </w:rPr>
        <w:t xml:space="preserve"> שטרן (האיחוד הלאומי - ישראל ביתנו):</w:t>
      </w:r>
      <w:bookmarkEnd w:id="367"/>
    </w:p>
    <w:p w14:paraId="056D7F1D" w14:textId="77777777" w:rsidR="00000000" w:rsidRDefault="00E23567">
      <w:pPr>
        <w:pStyle w:val="a0"/>
        <w:rPr>
          <w:rFonts w:hint="cs"/>
          <w:rtl/>
        </w:rPr>
      </w:pPr>
    </w:p>
    <w:p w14:paraId="54B21DA0" w14:textId="77777777" w:rsidR="00000000" w:rsidRDefault="00E23567">
      <w:pPr>
        <w:pStyle w:val="a0"/>
        <w:rPr>
          <w:rFonts w:hint="cs"/>
          <w:rtl/>
        </w:rPr>
      </w:pPr>
      <w:r>
        <w:rPr>
          <w:rFonts w:hint="cs"/>
          <w:rtl/>
        </w:rPr>
        <w:t>כבוד היושב-ראש, כבוד השר, אני פניתי ביום שני להנהלת הקואליציה וביקשתי שכל</w:t>
      </w:r>
      <w:r>
        <w:rPr>
          <w:rFonts w:hint="cs"/>
          <w:rtl/>
        </w:rPr>
        <w:t xml:space="preserve"> הקואליציה תתייצב נגד העלאת מחירי הלחם, וכך אכן היה. היה מכתב של יושב-ראש הקואליציה, חבר הכנסת גדעון סער, בשם כולנו בנושא הזה. </w:t>
      </w:r>
    </w:p>
    <w:p w14:paraId="502775C4" w14:textId="77777777" w:rsidR="00000000" w:rsidRDefault="00E23567">
      <w:pPr>
        <w:pStyle w:val="a0"/>
        <w:rPr>
          <w:rFonts w:hint="cs"/>
          <w:rtl/>
        </w:rPr>
      </w:pPr>
    </w:p>
    <w:p w14:paraId="14DDB699" w14:textId="77777777" w:rsidR="00000000" w:rsidRDefault="00E23567">
      <w:pPr>
        <w:pStyle w:val="a0"/>
        <w:rPr>
          <w:rFonts w:hint="cs"/>
          <w:rtl/>
        </w:rPr>
      </w:pPr>
      <w:r>
        <w:rPr>
          <w:rFonts w:hint="cs"/>
          <w:rtl/>
        </w:rPr>
        <w:t xml:space="preserve">כשהממשלה הורידה את הקצבאות, אחד הנימוקים </w:t>
      </w:r>
      <w:r>
        <w:rPr>
          <w:rtl/>
        </w:rPr>
        <w:t>–</w:t>
      </w:r>
      <w:r>
        <w:rPr>
          <w:rFonts w:hint="cs"/>
          <w:rtl/>
        </w:rPr>
        <w:t xml:space="preserve"> חוץ מזה שאין כסף - היה שיש הרבה מאוד מזייפים ויש הרבה מאוד שלא מגיע להם והם משתמשים </w:t>
      </w:r>
      <w:r>
        <w:rPr>
          <w:rFonts w:hint="cs"/>
          <w:rtl/>
        </w:rPr>
        <w:t xml:space="preserve">בזה וכו'.  כשמדובר בלחם אחיד, אין היום אדם, אפילו משכבת ביניים </w:t>
      </w:r>
      <w:r>
        <w:rPr>
          <w:rtl/>
        </w:rPr>
        <w:t>–</w:t>
      </w:r>
      <w:r>
        <w:rPr>
          <w:rFonts w:hint="cs"/>
          <w:rtl/>
        </w:rPr>
        <w:t xml:space="preserve"> או כמעט שאין, אולי מלבד חבר הכנסת בן-מנחם </w:t>
      </w:r>
      <w:r>
        <w:rPr>
          <w:rtl/>
        </w:rPr>
        <w:t>–</w:t>
      </w:r>
      <w:r>
        <w:rPr>
          <w:rFonts w:hint="cs"/>
          <w:rtl/>
        </w:rPr>
        <w:t xml:space="preserve"> שבאמת הולך וקונה את זה. זה באמת לחם של עניים, לחם של חלשים. </w:t>
      </w:r>
    </w:p>
    <w:p w14:paraId="18B2CF9F" w14:textId="77777777" w:rsidR="00000000" w:rsidRDefault="00E23567">
      <w:pPr>
        <w:pStyle w:val="a0"/>
        <w:rPr>
          <w:rFonts w:hint="cs"/>
          <w:rtl/>
        </w:rPr>
      </w:pPr>
    </w:p>
    <w:p w14:paraId="1ED3B78B" w14:textId="77777777" w:rsidR="00000000" w:rsidRDefault="00E23567">
      <w:pPr>
        <w:pStyle w:val="a0"/>
        <w:rPr>
          <w:rFonts w:hint="cs"/>
          <w:rtl/>
        </w:rPr>
      </w:pPr>
      <w:bookmarkStart w:id="368" w:name="FS000000430T11_02_2004_17_41_07"/>
      <w:bookmarkEnd w:id="368"/>
      <w:r>
        <w:rPr>
          <w:rFonts w:hint="cs"/>
          <w:rtl/>
        </w:rPr>
        <w:t>להעלות את המחירים האלה כאשר מורידים קצבאות, מקצצים בכל מיני מערכות סיוע, אי-אפשר, המד</w:t>
      </w:r>
      <w:r>
        <w:rPr>
          <w:rFonts w:hint="cs"/>
          <w:rtl/>
        </w:rPr>
        <w:t xml:space="preserve">ינה חייבת לעמוד על רמת חיים מינימלית לאזרחיה. אי-אפשר להרשות לממשלה להעלות את המחירים האלה. אני אומר, קחו דוגמה משר התחבורה אביגדור ליברמן, שפשוט אסר להעלות את מחירי הנסיעות בתחבורה הציבורית, כי ידוע מי משתמש בתחבורה הציבורית ומי משתמש ברכב הפרטי. </w:t>
      </w:r>
    </w:p>
    <w:p w14:paraId="3B350C7D" w14:textId="77777777" w:rsidR="00000000" w:rsidRDefault="00E23567">
      <w:pPr>
        <w:pStyle w:val="a0"/>
        <w:rPr>
          <w:rFonts w:hint="cs"/>
          <w:rtl/>
        </w:rPr>
      </w:pPr>
    </w:p>
    <w:p w14:paraId="7D2CEBB3" w14:textId="77777777" w:rsidR="00000000" w:rsidRDefault="00E23567">
      <w:pPr>
        <w:pStyle w:val="a0"/>
        <w:rPr>
          <w:rFonts w:hint="cs"/>
          <w:rtl/>
        </w:rPr>
      </w:pPr>
      <w:r>
        <w:rPr>
          <w:rFonts w:hint="cs"/>
          <w:rtl/>
        </w:rPr>
        <w:t>אני חו</w:t>
      </w:r>
      <w:r>
        <w:rPr>
          <w:rFonts w:hint="cs"/>
          <w:rtl/>
        </w:rPr>
        <w:t xml:space="preserve">שב שהנושא עקרוני. זה לא רק עניין של סמלים, זה עניין של חיים אמיתיים, של הישרדות של התושבים. לכן אני מציע שהנושא יועלה בוועדה. </w:t>
      </w:r>
    </w:p>
    <w:p w14:paraId="3F5B3F7E" w14:textId="77777777" w:rsidR="00000000" w:rsidRDefault="00E23567">
      <w:pPr>
        <w:pStyle w:val="a0"/>
        <w:rPr>
          <w:rFonts w:hint="cs"/>
          <w:rtl/>
        </w:rPr>
      </w:pPr>
    </w:p>
    <w:p w14:paraId="2A9F9C37" w14:textId="77777777" w:rsidR="00000000" w:rsidRDefault="00E23567">
      <w:pPr>
        <w:pStyle w:val="af1"/>
        <w:rPr>
          <w:rtl/>
        </w:rPr>
      </w:pPr>
      <w:r>
        <w:rPr>
          <w:rtl/>
        </w:rPr>
        <w:t>היו"ר מוחמד ברכה:</w:t>
      </w:r>
    </w:p>
    <w:p w14:paraId="4838C2D8" w14:textId="77777777" w:rsidR="00000000" w:rsidRDefault="00E23567">
      <w:pPr>
        <w:pStyle w:val="a0"/>
        <w:rPr>
          <w:rtl/>
        </w:rPr>
      </w:pPr>
    </w:p>
    <w:p w14:paraId="4497C2A4" w14:textId="77777777" w:rsidR="00000000" w:rsidRDefault="00E23567">
      <w:pPr>
        <w:pStyle w:val="a0"/>
        <w:rPr>
          <w:rFonts w:hint="cs"/>
          <w:rtl/>
        </w:rPr>
      </w:pPr>
      <w:r>
        <w:rPr>
          <w:rFonts w:hint="cs"/>
          <w:rtl/>
        </w:rPr>
        <w:t xml:space="preserve">תודה, אדוני. חבר הכנסת נסים זאב, אחרון המציעים הצעות אחרות. הצעתו האחרת היא להצעתו של חבר הכנסת ליצמן. </w:t>
      </w:r>
    </w:p>
    <w:p w14:paraId="0D12F62E" w14:textId="77777777" w:rsidR="00000000" w:rsidRDefault="00E23567">
      <w:pPr>
        <w:pStyle w:val="a0"/>
        <w:rPr>
          <w:rFonts w:hint="cs"/>
          <w:rtl/>
        </w:rPr>
      </w:pPr>
    </w:p>
    <w:p w14:paraId="2B7B0C11" w14:textId="77777777" w:rsidR="00000000" w:rsidRDefault="00E23567">
      <w:pPr>
        <w:pStyle w:val="a"/>
        <w:rPr>
          <w:rtl/>
        </w:rPr>
      </w:pPr>
      <w:bookmarkStart w:id="369" w:name="_Toc67150188"/>
      <w:r>
        <w:rPr>
          <w:rFonts w:hint="eastAsia"/>
          <w:rtl/>
        </w:rPr>
        <w:t>נסים</w:t>
      </w:r>
      <w:r>
        <w:rPr>
          <w:rtl/>
        </w:rPr>
        <w:t xml:space="preserve"> זאב (ש"ס):</w:t>
      </w:r>
      <w:bookmarkEnd w:id="369"/>
    </w:p>
    <w:p w14:paraId="2A8ABB59" w14:textId="77777777" w:rsidR="00000000" w:rsidRDefault="00E23567">
      <w:pPr>
        <w:pStyle w:val="a0"/>
        <w:rPr>
          <w:rFonts w:hint="cs"/>
          <w:rtl/>
        </w:rPr>
      </w:pPr>
    </w:p>
    <w:p w14:paraId="274210A3" w14:textId="77777777" w:rsidR="00000000" w:rsidRDefault="00E23567">
      <w:pPr>
        <w:pStyle w:val="a0"/>
        <w:rPr>
          <w:rFonts w:hint="cs"/>
          <w:rtl/>
        </w:rPr>
      </w:pPr>
      <w:r>
        <w:rPr>
          <w:rFonts w:hint="cs"/>
          <w:rtl/>
        </w:rPr>
        <w:t>אדוני היושב-ראש, כל הנושא של העלאת מחיר הלחם זה תרגיל הטעיה. כאילו במדינת ישראל כל המאבק הוא על הלחם האחיד, הלחם הפרוס. למעשה, התושבים בארץ הזאת מרגישים נרדפים מכל הבחינות. מה עם כל המסים? מה עם המע"מ? מה עם הארנונה? מה עם הקיצוץ בקצבאות משפחו</w:t>
      </w:r>
      <w:r>
        <w:rPr>
          <w:rFonts w:hint="cs"/>
          <w:rtl/>
        </w:rPr>
        <w:t xml:space="preserve">ת ברוכות ילדים? עזבנו הכול, את כל הגזירות הקשות שהציבור לא יכול לעמוד בהן, ועכשיו מתמקדים כאילו בנושא הלחם, שזה הדבר המהותי. זה רק הסימפטום, זה רק הדגל והסמל. אבל צריך לדעת את האמת, הציבור כאן נרדף, הוא רעב לא רק ללחם, אין לו בכלל אפשרות קיום. </w:t>
      </w:r>
    </w:p>
    <w:p w14:paraId="2C8505BF" w14:textId="77777777" w:rsidR="00000000" w:rsidRDefault="00E23567">
      <w:pPr>
        <w:pStyle w:val="a0"/>
        <w:rPr>
          <w:rFonts w:hint="cs"/>
          <w:rtl/>
        </w:rPr>
      </w:pPr>
    </w:p>
    <w:p w14:paraId="063A43A3" w14:textId="77777777" w:rsidR="00000000" w:rsidRDefault="00E23567">
      <w:pPr>
        <w:pStyle w:val="af1"/>
        <w:rPr>
          <w:rtl/>
        </w:rPr>
      </w:pPr>
      <w:r>
        <w:rPr>
          <w:rtl/>
        </w:rPr>
        <w:t>היו"ר מוחמ</w:t>
      </w:r>
      <w:r>
        <w:rPr>
          <w:rtl/>
        </w:rPr>
        <w:t>ד ברכה:</w:t>
      </w:r>
    </w:p>
    <w:p w14:paraId="04417020" w14:textId="77777777" w:rsidR="00000000" w:rsidRDefault="00E23567">
      <w:pPr>
        <w:pStyle w:val="a0"/>
        <w:rPr>
          <w:rtl/>
        </w:rPr>
      </w:pPr>
    </w:p>
    <w:p w14:paraId="5D774008" w14:textId="77777777" w:rsidR="00000000" w:rsidRDefault="00E23567">
      <w:pPr>
        <w:pStyle w:val="a0"/>
        <w:rPr>
          <w:rFonts w:hint="cs"/>
          <w:rtl/>
        </w:rPr>
      </w:pPr>
      <w:r>
        <w:rPr>
          <w:rFonts w:hint="cs"/>
          <w:rtl/>
        </w:rPr>
        <w:t xml:space="preserve">תודה. חבר הכנסת נסים זאב, אתה אמור לדבר מייד אחרי כן בטלפון, היה חסר שאוציא אותך עכשיו? </w:t>
      </w:r>
    </w:p>
    <w:p w14:paraId="42E06CE4" w14:textId="77777777" w:rsidR="00000000" w:rsidRDefault="00E23567">
      <w:pPr>
        <w:pStyle w:val="a0"/>
        <w:rPr>
          <w:rFonts w:hint="cs"/>
          <w:rtl/>
        </w:rPr>
      </w:pPr>
    </w:p>
    <w:p w14:paraId="36BE3594" w14:textId="77777777" w:rsidR="00000000" w:rsidRDefault="00E23567">
      <w:pPr>
        <w:pStyle w:val="af0"/>
        <w:rPr>
          <w:rtl/>
        </w:rPr>
      </w:pPr>
      <w:r>
        <w:rPr>
          <w:rFonts w:hint="eastAsia"/>
          <w:rtl/>
        </w:rPr>
        <w:t>בנימין</w:t>
      </w:r>
      <w:r>
        <w:rPr>
          <w:rtl/>
        </w:rPr>
        <w:t xml:space="preserve"> בן-אליעזר (העבודה-מימד):</w:t>
      </w:r>
    </w:p>
    <w:p w14:paraId="3A1A44EF" w14:textId="77777777" w:rsidR="00000000" w:rsidRDefault="00E23567">
      <w:pPr>
        <w:pStyle w:val="a0"/>
        <w:rPr>
          <w:rFonts w:hint="cs"/>
          <w:rtl/>
        </w:rPr>
      </w:pPr>
    </w:p>
    <w:p w14:paraId="1CD35A52" w14:textId="77777777" w:rsidR="00000000" w:rsidRDefault="00E23567">
      <w:pPr>
        <w:pStyle w:val="a0"/>
        <w:rPr>
          <w:rFonts w:hint="cs"/>
          <w:rtl/>
        </w:rPr>
      </w:pPr>
      <w:r>
        <w:rPr>
          <w:rFonts w:hint="cs"/>
          <w:rtl/>
        </w:rPr>
        <w:t xml:space="preserve">זה בגלל רעידת האדמה. </w:t>
      </w:r>
    </w:p>
    <w:p w14:paraId="733CB8EE" w14:textId="77777777" w:rsidR="00000000" w:rsidRDefault="00E23567">
      <w:pPr>
        <w:pStyle w:val="a0"/>
        <w:rPr>
          <w:rFonts w:hint="cs"/>
          <w:rtl/>
        </w:rPr>
      </w:pPr>
    </w:p>
    <w:p w14:paraId="7B8F64B0" w14:textId="77777777" w:rsidR="00000000" w:rsidRDefault="00E23567">
      <w:pPr>
        <w:pStyle w:val="af1"/>
        <w:rPr>
          <w:rtl/>
        </w:rPr>
      </w:pPr>
      <w:r>
        <w:rPr>
          <w:rtl/>
        </w:rPr>
        <w:t>היו"ר מוחמד ברכה:</w:t>
      </w:r>
    </w:p>
    <w:p w14:paraId="4716B93C" w14:textId="77777777" w:rsidR="00000000" w:rsidRDefault="00E23567">
      <w:pPr>
        <w:pStyle w:val="a0"/>
        <w:rPr>
          <w:rtl/>
        </w:rPr>
      </w:pPr>
    </w:p>
    <w:p w14:paraId="4DCD1208" w14:textId="77777777" w:rsidR="00000000" w:rsidRDefault="00E23567">
      <w:pPr>
        <w:pStyle w:val="a0"/>
        <w:rPr>
          <w:rFonts w:hint="cs"/>
          <w:rtl/>
        </w:rPr>
      </w:pPr>
      <w:r>
        <w:rPr>
          <w:rFonts w:hint="cs"/>
          <w:rtl/>
        </w:rPr>
        <w:t xml:space="preserve">אפשר לרעוד בחוץ. לדבר בטלפון במליאה? </w:t>
      </w:r>
    </w:p>
    <w:p w14:paraId="4F399193" w14:textId="77777777" w:rsidR="00000000" w:rsidRDefault="00E23567">
      <w:pPr>
        <w:pStyle w:val="a0"/>
        <w:rPr>
          <w:rFonts w:hint="cs"/>
          <w:rtl/>
        </w:rPr>
      </w:pPr>
    </w:p>
    <w:p w14:paraId="6E9297FB" w14:textId="77777777" w:rsidR="00000000" w:rsidRDefault="00E23567">
      <w:pPr>
        <w:pStyle w:val="af0"/>
        <w:rPr>
          <w:rtl/>
        </w:rPr>
      </w:pPr>
      <w:r>
        <w:rPr>
          <w:rFonts w:hint="eastAsia"/>
          <w:rtl/>
        </w:rPr>
        <w:t>בנימין</w:t>
      </w:r>
      <w:r>
        <w:rPr>
          <w:rtl/>
        </w:rPr>
        <w:t xml:space="preserve"> בן-אליעזר (העבודה-מימד):</w:t>
      </w:r>
    </w:p>
    <w:p w14:paraId="08DD6163" w14:textId="77777777" w:rsidR="00000000" w:rsidRDefault="00E23567">
      <w:pPr>
        <w:pStyle w:val="a0"/>
        <w:rPr>
          <w:rFonts w:hint="cs"/>
          <w:rtl/>
        </w:rPr>
      </w:pPr>
    </w:p>
    <w:p w14:paraId="2FEDC757" w14:textId="77777777" w:rsidR="00000000" w:rsidRDefault="00E23567">
      <w:pPr>
        <w:pStyle w:val="a0"/>
        <w:rPr>
          <w:rFonts w:hint="cs"/>
          <w:rtl/>
        </w:rPr>
      </w:pPr>
      <w:r>
        <w:rPr>
          <w:rFonts w:hint="cs"/>
          <w:rtl/>
        </w:rPr>
        <w:t xml:space="preserve">עכשיו אני </w:t>
      </w:r>
      <w:r>
        <w:rPr>
          <w:rFonts w:hint="cs"/>
          <w:rtl/>
        </w:rPr>
        <w:t xml:space="preserve">מדבר? </w:t>
      </w:r>
    </w:p>
    <w:p w14:paraId="50052D2C" w14:textId="77777777" w:rsidR="00000000" w:rsidRDefault="00E23567">
      <w:pPr>
        <w:pStyle w:val="a0"/>
        <w:rPr>
          <w:rFonts w:hint="cs"/>
          <w:rtl/>
        </w:rPr>
      </w:pPr>
    </w:p>
    <w:p w14:paraId="71A2BF48" w14:textId="77777777" w:rsidR="00000000" w:rsidRDefault="00E23567">
      <w:pPr>
        <w:pStyle w:val="af1"/>
        <w:rPr>
          <w:rtl/>
        </w:rPr>
      </w:pPr>
      <w:r>
        <w:rPr>
          <w:rtl/>
        </w:rPr>
        <w:t>היו"ר מוחמד ברכה:</w:t>
      </w:r>
    </w:p>
    <w:p w14:paraId="0B91263E" w14:textId="77777777" w:rsidR="00000000" w:rsidRDefault="00E23567">
      <w:pPr>
        <w:pStyle w:val="a0"/>
        <w:rPr>
          <w:rtl/>
        </w:rPr>
      </w:pPr>
    </w:p>
    <w:p w14:paraId="5A74E061" w14:textId="77777777" w:rsidR="00000000" w:rsidRDefault="00E23567">
      <w:pPr>
        <w:pStyle w:val="a0"/>
        <w:rPr>
          <w:rFonts w:hint="cs"/>
          <w:rtl/>
        </w:rPr>
      </w:pPr>
      <w:r>
        <w:rPr>
          <w:rFonts w:hint="cs"/>
          <w:rtl/>
        </w:rPr>
        <w:t xml:space="preserve">שנייה. אנחנו עוברים להצבעה. רבותי, אני לא רוצה לחזור על שמות המציעים אחד אחד, אבל אם יש מי מהמציעים שמעדיף שהצעתו תידון בוועדה, נצביע עליה בנפרד. </w:t>
      </w:r>
    </w:p>
    <w:p w14:paraId="50D0CA7F" w14:textId="77777777" w:rsidR="00000000" w:rsidRDefault="00E23567">
      <w:pPr>
        <w:pStyle w:val="a0"/>
        <w:rPr>
          <w:rFonts w:hint="cs"/>
          <w:rtl/>
        </w:rPr>
      </w:pPr>
    </w:p>
    <w:p w14:paraId="74F53B22" w14:textId="77777777" w:rsidR="00000000" w:rsidRDefault="00E23567">
      <w:pPr>
        <w:pStyle w:val="af0"/>
        <w:rPr>
          <w:rtl/>
        </w:rPr>
      </w:pPr>
      <w:r>
        <w:rPr>
          <w:rFonts w:hint="eastAsia"/>
          <w:rtl/>
        </w:rPr>
        <w:t>יעקב</w:t>
      </w:r>
      <w:r>
        <w:rPr>
          <w:rtl/>
        </w:rPr>
        <w:t xml:space="preserve"> ליצמן (יהדות התורה):</w:t>
      </w:r>
    </w:p>
    <w:p w14:paraId="7EEA6EC0" w14:textId="77777777" w:rsidR="00000000" w:rsidRDefault="00E23567">
      <w:pPr>
        <w:pStyle w:val="a0"/>
        <w:rPr>
          <w:rFonts w:hint="cs"/>
          <w:rtl/>
        </w:rPr>
      </w:pPr>
    </w:p>
    <w:p w14:paraId="02A7AF12" w14:textId="77777777" w:rsidR="00000000" w:rsidRDefault="00E23567">
      <w:pPr>
        <w:pStyle w:val="a0"/>
        <w:rPr>
          <w:rFonts w:hint="cs"/>
          <w:rtl/>
        </w:rPr>
      </w:pPr>
      <w:r>
        <w:rPr>
          <w:rFonts w:hint="cs"/>
          <w:rtl/>
        </w:rPr>
        <w:t xml:space="preserve">קח את כולן למליאה, וקח אחת לוועדה. </w:t>
      </w:r>
    </w:p>
    <w:p w14:paraId="75F3E7A1" w14:textId="77777777" w:rsidR="00000000" w:rsidRDefault="00E23567">
      <w:pPr>
        <w:pStyle w:val="a0"/>
        <w:rPr>
          <w:rFonts w:hint="cs"/>
          <w:rtl/>
        </w:rPr>
      </w:pPr>
    </w:p>
    <w:p w14:paraId="2909FE22" w14:textId="77777777" w:rsidR="00000000" w:rsidRDefault="00E23567">
      <w:pPr>
        <w:pStyle w:val="af1"/>
        <w:rPr>
          <w:rtl/>
        </w:rPr>
      </w:pPr>
      <w:r>
        <w:rPr>
          <w:rtl/>
        </w:rPr>
        <w:t>היו"ר מוחמד ברכה:</w:t>
      </w:r>
    </w:p>
    <w:p w14:paraId="7F672574" w14:textId="77777777" w:rsidR="00000000" w:rsidRDefault="00E23567">
      <w:pPr>
        <w:pStyle w:val="a0"/>
        <w:rPr>
          <w:rtl/>
        </w:rPr>
      </w:pPr>
    </w:p>
    <w:p w14:paraId="3314E1CE" w14:textId="77777777" w:rsidR="00000000" w:rsidRDefault="00E23567">
      <w:pPr>
        <w:pStyle w:val="a0"/>
        <w:rPr>
          <w:rFonts w:hint="cs"/>
          <w:rtl/>
        </w:rPr>
      </w:pPr>
      <w:r>
        <w:rPr>
          <w:rFonts w:hint="cs"/>
          <w:rtl/>
        </w:rPr>
        <w:t xml:space="preserve">חבר הכנסת ליצמן, מה קורה? </w:t>
      </w:r>
    </w:p>
    <w:p w14:paraId="43276FAE" w14:textId="77777777" w:rsidR="00000000" w:rsidRDefault="00E23567">
      <w:pPr>
        <w:pStyle w:val="a0"/>
        <w:rPr>
          <w:rFonts w:hint="cs"/>
          <w:rtl/>
        </w:rPr>
      </w:pPr>
    </w:p>
    <w:p w14:paraId="5AF449DD" w14:textId="77777777" w:rsidR="00000000" w:rsidRDefault="00E23567">
      <w:pPr>
        <w:pStyle w:val="af0"/>
        <w:rPr>
          <w:rtl/>
        </w:rPr>
      </w:pPr>
      <w:r>
        <w:rPr>
          <w:rFonts w:hint="eastAsia"/>
          <w:rtl/>
        </w:rPr>
        <w:t>יעקב</w:t>
      </w:r>
      <w:r>
        <w:rPr>
          <w:rtl/>
        </w:rPr>
        <w:t xml:space="preserve"> ליצמן (יהדות התורה):</w:t>
      </w:r>
    </w:p>
    <w:p w14:paraId="68C29373" w14:textId="77777777" w:rsidR="00000000" w:rsidRDefault="00E23567">
      <w:pPr>
        <w:pStyle w:val="a0"/>
        <w:rPr>
          <w:rFonts w:hint="cs"/>
          <w:rtl/>
        </w:rPr>
      </w:pPr>
    </w:p>
    <w:p w14:paraId="0B9F9FC3" w14:textId="77777777" w:rsidR="00000000" w:rsidRDefault="00E23567">
      <w:pPr>
        <w:pStyle w:val="a0"/>
        <w:rPr>
          <w:rFonts w:hint="cs"/>
          <w:rtl/>
        </w:rPr>
      </w:pPr>
      <w:r>
        <w:rPr>
          <w:rFonts w:hint="cs"/>
          <w:rtl/>
        </w:rPr>
        <w:t xml:space="preserve">קח את כולן למליאה, והצעה אחת לוועדה. </w:t>
      </w:r>
    </w:p>
    <w:p w14:paraId="05C0AE6C" w14:textId="77777777" w:rsidR="00000000" w:rsidRDefault="00E23567">
      <w:pPr>
        <w:pStyle w:val="a0"/>
        <w:rPr>
          <w:rFonts w:hint="cs"/>
          <w:rtl/>
        </w:rPr>
      </w:pPr>
    </w:p>
    <w:p w14:paraId="4BF009A6" w14:textId="77777777" w:rsidR="00000000" w:rsidRDefault="00E23567">
      <w:pPr>
        <w:pStyle w:val="af1"/>
        <w:rPr>
          <w:rtl/>
        </w:rPr>
      </w:pPr>
      <w:r>
        <w:rPr>
          <w:rtl/>
        </w:rPr>
        <w:t>היו"ר מוחמד ברכה:</w:t>
      </w:r>
    </w:p>
    <w:p w14:paraId="52AF09C8" w14:textId="77777777" w:rsidR="00000000" w:rsidRDefault="00E23567">
      <w:pPr>
        <w:pStyle w:val="a0"/>
        <w:rPr>
          <w:rtl/>
        </w:rPr>
      </w:pPr>
    </w:p>
    <w:p w14:paraId="20172DC0" w14:textId="77777777" w:rsidR="00000000" w:rsidRDefault="00E23567">
      <w:pPr>
        <w:pStyle w:val="a0"/>
        <w:rPr>
          <w:rFonts w:hint="cs"/>
          <w:rtl/>
        </w:rPr>
      </w:pPr>
      <w:r>
        <w:rPr>
          <w:rFonts w:hint="cs"/>
          <w:rtl/>
        </w:rPr>
        <w:t xml:space="preserve">אני שואל, למשל חברת הכנסת גילה גמליאל הציעה הצעה אחרת להצעתה של חברת הכנסת גילה פינקלשטיין </w:t>
      </w:r>
      <w:r>
        <w:rPr>
          <w:rtl/>
        </w:rPr>
        <w:t>–</w:t>
      </w:r>
      <w:r>
        <w:rPr>
          <w:rFonts w:hint="cs"/>
          <w:rtl/>
        </w:rPr>
        <w:t xml:space="preserve"> היא הציעה להעביר לוועדה, האם את רוצה שנצביע על ה</w:t>
      </w:r>
      <w:r>
        <w:rPr>
          <w:rFonts w:hint="cs"/>
          <w:rtl/>
        </w:rPr>
        <w:t xml:space="preserve">צעתך לוועדה ולא למליאה? </w:t>
      </w:r>
    </w:p>
    <w:p w14:paraId="3442EE66" w14:textId="77777777" w:rsidR="00000000" w:rsidRDefault="00E23567">
      <w:pPr>
        <w:pStyle w:val="a0"/>
        <w:rPr>
          <w:rFonts w:hint="cs"/>
          <w:rtl/>
        </w:rPr>
      </w:pPr>
    </w:p>
    <w:p w14:paraId="06C09C1F" w14:textId="77777777" w:rsidR="00000000" w:rsidRDefault="00E23567">
      <w:pPr>
        <w:pStyle w:val="af0"/>
        <w:rPr>
          <w:rtl/>
        </w:rPr>
      </w:pPr>
      <w:r>
        <w:rPr>
          <w:rFonts w:hint="eastAsia"/>
          <w:rtl/>
        </w:rPr>
        <w:t>גילה</w:t>
      </w:r>
      <w:r>
        <w:rPr>
          <w:rtl/>
        </w:rPr>
        <w:t xml:space="preserve"> פינקלשטיין (מפד"ל):</w:t>
      </w:r>
    </w:p>
    <w:p w14:paraId="2631F54E" w14:textId="77777777" w:rsidR="00000000" w:rsidRDefault="00E23567">
      <w:pPr>
        <w:pStyle w:val="a0"/>
        <w:rPr>
          <w:rFonts w:hint="cs"/>
          <w:rtl/>
        </w:rPr>
      </w:pPr>
    </w:p>
    <w:p w14:paraId="659C72F9" w14:textId="77777777" w:rsidR="00000000" w:rsidRDefault="00E23567">
      <w:pPr>
        <w:pStyle w:val="a0"/>
        <w:rPr>
          <w:rFonts w:hint="cs"/>
          <w:rtl/>
        </w:rPr>
      </w:pPr>
      <w:r>
        <w:rPr>
          <w:rFonts w:hint="cs"/>
          <w:rtl/>
        </w:rPr>
        <w:t xml:space="preserve">לוועדה. </w:t>
      </w:r>
    </w:p>
    <w:p w14:paraId="3DF398CB" w14:textId="77777777" w:rsidR="00000000" w:rsidRDefault="00E23567">
      <w:pPr>
        <w:pStyle w:val="a0"/>
        <w:rPr>
          <w:rFonts w:hint="cs"/>
          <w:rtl/>
        </w:rPr>
      </w:pPr>
    </w:p>
    <w:p w14:paraId="45397186" w14:textId="77777777" w:rsidR="00000000" w:rsidRDefault="00E23567">
      <w:pPr>
        <w:pStyle w:val="af1"/>
        <w:rPr>
          <w:rtl/>
        </w:rPr>
      </w:pPr>
      <w:r>
        <w:rPr>
          <w:rtl/>
        </w:rPr>
        <w:t>היו"ר מוחמד ברכה:</w:t>
      </w:r>
    </w:p>
    <w:p w14:paraId="47C4E9FC" w14:textId="77777777" w:rsidR="00000000" w:rsidRDefault="00E23567">
      <w:pPr>
        <w:pStyle w:val="a0"/>
        <w:rPr>
          <w:rtl/>
        </w:rPr>
      </w:pPr>
    </w:p>
    <w:p w14:paraId="68514D40" w14:textId="77777777" w:rsidR="00000000" w:rsidRDefault="00E23567">
      <w:pPr>
        <w:pStyle w:val="a0"/>
        <w:rPr>
          <w:rFonts w:hint="cs"/>
          <w:rtl/>
        </w:rPr>
      </w:pPr>
      <w:r>
        <w:rPr>
          <w:rFonts w:hint="cs"/>
          <w:rtl/>
        </w:rPr>
        <w:t>בסדר, ניקח את ההצעה של חברת הכנסת פינקלשטיין לוועדה, והשאר למליאה. נקיים שתי הצבעות. ההצבעה תהיה כנ"ל, כל החברים שהציעו את הנושא, פרט לחברת הכנסת פינקלשטיין, אנחנו מצביעים עכש</w:t>
      </w:r>
      <w:r>
        <w:rPr>
          <w:rFonts w:hint="cs"/>
          <w:rtl/>
        </w:rPr>
        <w:t xml:space="preserve">יו אם לדון במליאה או להסיר. </w:t>
      </w:r>
    </w:p>
    <w:p w14:paraId="120D6EE3" w14:textId="77777777" w:rsidR="00000000" w:rsidRDefault="00E23567">
      <w:pPr>
        <w:pStyle w:val="a0"/>
        <w:rPr>
          <w:rFonts w:hint="cs"/>
          <w:rtl/>
        </w:rPr>
      </w:pPr>
    </w:p>
    <w:p w14:paraId="2863BDC1" w14:textId="77777777" w:rsidR="00000000" w:rsidRDefault="00E23567">
      <w:pPr>
        <w:pStyle w:val="a0"/>
        <w:rPr>
          <w:rFonts w:hint="cs"/>
          <w:rtl/>
        </w:rPr>
      </w:pPr>
      <w:r>
        <w:rPr>
          <w:rFonts w:hint="cs"/>
          <w:rtl/>
        </w:rPr>
        <w:t xml:space="preserve">ההצבעה החלה, בבקשה. </w:t>
      </w:r>
    </w:p>
    <w:p w14:paraId="15734CF0" w14:textId="77777777" w:rsidR="00000000" w:rsidRDefault="00E23567">
      <w:pPr>
        <w:pStyle w:val="a0"/>
        <w:rPr>
          <w:rtl/>
        </w:rPr>
      </w:pPr>
    </w:p>
    <w:p w14:paraId="035B5308" w14:textId="77777777" w:rsidR="00000000" w:rsidRDefault="00E23567">
      <w:pPr>
        <w:pStyle w:val="a0"/>
        <w:rPr>
          <w:rFonts w:hint="cs"/>
          <w:rtl/>
        </w:rPr>
      </w:pPr>
    </w:p>
    <w:p w14:paraId="618D0417" w14:textId="77777777" w:rsidR="00000000" w:rsidRDefault="00E23567">
      <w:pPr>
        <w:pStyle w:val="ab"/>
        <w:bidi/>
        <w:rPr>
          <w:rFonts w:hint="cs"/>
          <w:rtl/>
        </w:rPr>
      </w:pPr>
      <w:r>
        <w:rPr>
          <w:rFonts w:hint="cs"/>
          <w:rtl/>
        </w:rPr>
        <w:t xml:space="preserve">הצבעה מס' 8 </w:t>
      </w:r>
    </w:p>
    <w:p w14:paraId="79E2CA4E" w14:textId="77777777" w:rsidR="00000000" w:rsidRDefault="00E23567">
      <w:pPr>
        <w:pStyle w:val="ac"/>
        <w:bidi/>
        <w:rPr>
          <w:rFonts w:hint="cs"/>
          <w:rtl/>
        </w:rPr>
      </w:pPr>
    </w:p>
    <w:p w14:paraId="0C781E61" w14:textId="77777777" w:rsidR="00000000" w:rsidRDefault="00E23567">
      <w:pPr>
        <w:pStyle w:val="ac"/>
        <w:bidi/>
        <w:rPr>
          <w:rFonts w:hint="cs"/>
          <w:rtl/>
        </w:rPr>
      </w:pPr>
      <w:r>
        <w:rPr>
          <w:rFonts w:hint="cs"/>
          <w:rtl/>
        </w:rPr>
        <w:t xml:space="preserve">בעד ההצעה לכלול את הנושא בסדר-היום </w:t>
      </w:r>
      <w:r>
        <w:rPr>
          <w:rtl/>
        </w:rPr>
        <w:t>–</w:t>
      </w:r>
      <w:r>
        <w:rPr>
          <w:rFonts w:hint="cs"/>
          <w:rtl/>
        </w:rPr>
        <w:t xml:space="preserve"> 15</w:t>
      </w:r>
    </w:p>
    <w:p w14:paraId="77323571" w14:textId="77777777" w:rsidR="00000000" w:rsidRDefault="00E23567">
      <w:pPr>
        <w:pStyle w:val="ac"/>
        <w:bidi/>
        <w:rPr>
          <w:rFonts w:hint="cs"/>
          <w:rtl/>
        </w:rPr>
      </w:pPr>
      <w:r>
        <w:rPr>
          <w:rFonts w:hint="cs"/>
          <w:rtl/>
        </w:rPr>
        <w:t xml:space="preserve">נגד - אין </w:t>
      </w:r>
    </w:p>
    <w:p w14:paraId="5C3937D2" w14:textId="77777777" w:rsidR="00000000" w:rsidRDefault="00E23567">
      <w:pPr>
        <w:pStyle w:val="ac"/>
        <w:bidi/>
        <w:rPr>
          <w:rFonts w:hint="cs"/>
          <w:rtl/>
        </w:rPr>
      </w:pPr>
      <w:r>
        <w:rPr>
          <w:rFonts w:hint="cs"/>
          <w:rtl/>
        </w:rPr>
        <w:t xml:space="preserve">נמנעים </w:t>
      </w:r>
      <w:r>
        <w:rPr>
          <w:rtl/>
        </w:rPr>
        <w:t>–</w:t>
      </w:r>
      <w:r>
        <w:rPr>
          <w:rFonts w:hint="cs"/>
          <w:rtl/>
        </w:rPr>
        <w:t xml:space="preserve"> אין</w:t>
      </w:r>
    </w:p>
    <w:p w14:paraId="1A1F523A" w14:textId="77777777" w:rsidR="00000000" w:rsidRDefault="00E23567">
      <w:pPr>
        <w:pStyle w:val="ad"/>
        <w:bidi/>
        <w:rPr>
          <w:rFonts w:hint="cs"/>
          <w:rtl/>
        </w:rPr>
      </w:pPr>
      <w:r>
        <w:rPr>
          <w:rFonts w:hint="cs"/>
          <w:rtl/>
        </w:rPr>
        <w:t xml:space="preserve">ההצעה לכלול את הנושא שהעלו חברי הכנסת מוחמד ברכה, יעקב מרגי, </w:t>
      </w:r>
      <w:r>
        <w:rPr>
          <w:rtl/>
        </w:rPr>
        <w:br/>
      </w:r>
      <w:r>
        <w:rPr>
          <w:rFonts w:hint="cs"/>
          <w:rtl/>
        </w:rPr>
        <w:t>אורי יהודה אריאל, דליה איציק, דוד טל, ואסל טאהא, רן כהן ויעקב ל</w:t>
      </w:r>
      <w:r>
        <w:rPr>
          <w:rFonts w:hint="cs"/>
          <w:rtl/>
        </w:rPr>
        <w:t xml:space="preserve">יצמן </w:t>
      </w:r>
      <w:r>
        <w:rPr>
          <w:rtl/>
        </w:rPr>
        <w:br/>
      </w:r>
      <w:r>
        <w:rPr>
          <w:rFonts w:hint="cs"/>
          <w:rtl/>
        </w:rPr>
        <w:t xml:space="preserve">בסדר-היום של הכנסת נתקבלה. </w:t>
      </w:r>
    </w:p>
    <w:p w14:paraId="3EA233DE" w14:textId="77777777" w:rsidR="00000000" w:rsidRDefault="00E23567">
      <w:pPr>
        <w:pStyle w:val="a0"/>
        <w:ind w:firstLine="0"/>
        <w:rPr>
          <w:rFonts w:hint="cs"/>
          <w:rtl/>
        </w:rPr>
      </w:pPr>
    </w:p>
    <w:p w14:paraId="6FAC9959" w14:textId="77777777" w:rsidR="00000000" w:rsidRDefault="00E23567">
      <w:pPr>
        <w:pStyle w:val="af1"/>
        <w:rPr>
          <w:rtl/>
        </w:rPr>
      </w:pPr>
      <w:r>
        <w:rPr>
          <w:rtl/>
        </w:rPr>
        <w:t>היו"ר מוחמד ברכה:</w:t>
      </w:r>
    </w:p>
    <w:p w14:paraId="4B83D308" w14:textId="77777777" w:rsidR="00000000" w:rsidRDefault="00E23567">
      <w:pPr>
        <w:pStyle w:val="a0"/>
        <w:rPr>
          <w:rtl/>
        </w:rPr>
      </w:pPr>
    </w:p>
    <w:p w14:paraId="1B43C2BC" w14:textId="77777777" w:rsidR="00000000" w:rsidRDefault="00E23567">
      <w:pPr>
        <w:pStyle w:val="a0"/>
        <w:rPr>
          <w:rFonts w:hint="cs"/>
          <w:rtl/>
        </w:rPr>
      </w:pPr>
      <w:r>
        <w:rPr>
          <w:rFonts w:hint="cs"/>
          <w:rtl/>
        </w:rPr>
        <w:t xml:space="preserve">הצעותיהם של חברי הכנסת המציעים, פרט לזו של חברת הכנסת פינקלשטיין, עוברות לדיון במליאה. </w:t>
      </w:r>
    </w:p>
    <w:p w14:paraId="11925E32" w14:textId="77777777" w:rsidR="00000000" w:rsidRDefault="00E23567">
      <w:pPr>
        <w:pStyle w:val="a0"/>
        <w:rPr>
          <w:rFonts w:hint="cs"/>
          <w:rtl/>
        </w:rPr>
      </w:pPr>
    </w:p>
    <w:p w14:paraId="37346AF9" w14:textId="77777777" w:rsidR="00000000" w:rsidRDefault="00E23567">
      <w:pPr>
        <w:pStyle w:val="a0"/>
        <w:rPr>
          <w:rFonts w:hint="cs"/>
          <w:rtl/>
        </w:rPr>
      </w:pPr>
      <w:r>
        <w:rPr>
          <w:rFonts w:hint="cs"/>
          <w:rtl/>
        </w:rPr>
        <w:t xml:space="preserve">עכשיו אנחנו מקיימים הצבעה נוספת - על הצעתה של חברת הכנסת גילה פינקלשטיין, אם לוועדה או להסיר. ההצבעה החלה. </w:t>
      </w:r>
    </w:p>
    <w:p w14:paraId="70F89EE2" w14:textId="77777777" w:rsidR="00000000" w:rsidRDefault="00E23567">
      <w:pPr>
        <w:pStyle w:val="a0"/>
        <w:rPr>
          <w:rFonts w:hint="cs"/>
          <w:rtl/>
        </w:rPr>
      </w:pPr>
    </w:p>
    <w:p w14:paraId="0CF4286F" w14:textId="77777777" w:rsidR="00000000" w:rsidRDefault="00E23567">
      <w:pPr>
        <w:pStyle w:val="ab"/>
        <w:bidi/>
        <w:rPr>
          <w:rFonts w:hint="cs"/>
          <w:rtl/>
        </w:rPr>
      </w:pPr>
      <w:r>
        <w:rPr>
          <w:rFonts w:hint="cs"/>
          <w:rtl/>
        </w:rPr>
        <w:t>הצבע</w:t>
      </w:r>
      <w:r>
        <w:rPr>
          <w:rFonts w:hint="cs"/>
          <w:rtl/>
        </w:rPr>
        <w:t>ה מס' 9</w:t>
      </w:r>
    </w:p>
    <w:p w14:paraId="0DBFE632" w14:textId="77777777" w:rsidR="00000000" w:rsidRDefault="00E23567">
      <w:pPr>
        <w:pStyle w:val="a0"/>
        <w:rPr>
          <w:rFonts w:hint="cs"/>
          <w:rtl/>
        </w:rPr>
      </w:pPr>
    </w:p>
    <w:p w14:paraId="15EEC4AA" w14:textId="77777777" w:rsidR="00000000" w:rsidRDefault="00E23567">
      <w:pPr>
        <w:pStyle w:val="ac"/>
        <w:bidi/>
        <w:rPr>
          <w:rFonts w:hint="cs"/>
          <w:rtl/>
        </w:rPr>
      </w:pPr>
      <w:r>
        <w:rPr>
          <w:rFonts w:hint="cs"/>
          <w:rtl/>
        </w:rPr>
        <w:t xml:space="preserve">בעד ההצעה להעביר את הנושא לוועדה </w:t>
      </w:r>
      <w:r>
        <w:rPr>
          <w:rtl/>
        </w:rPr>
        <w:t>–</w:t>
      </w:r>
      <w:r>
        <w:rPr>
          <w:rFonts w:hint="cs"/>
          <w:rtl/>
        </w:rPr>
        <w:t xml:space="preserve"> 14</w:t>
      </w:r>
    </w:p>
    <w:p w14:paraId="03FB5F97" w14:textId="77777777" w:rsidR="00000000" w:rsidRDefault="00E23567">
      <w:pPr>
        <w:pStyle w:val="ac"/>
        <w:bidi/>
        <w:rPr>
          <w:rFonts w:hint="cs"/>
          <w:rtl/>
        </w:rPr>
      </w:pPr>
      <w:r>
        <w:rPr>
          <w:rFonts w:hint="cs"/>
          <w:rtl/>
        </w:rPr>
        <w:t xml:space="preserve">נגד </w:t>
      </w:r>
      <w:r>
        <w:rPr>
          <w:rtl/>
        </w:rPr>
        <w:t>–</w:t>
      </w:r>
      <w:r>
        <w:rPr>
          <w:rFonts w:hint="cs"/>
          <w:rtl/>
        </w:rPr>
        <w:t xml:space="preserve"> אין</w:t>
      </w:r>
    </w:p>
    <w:p w14:paraId="5D8ECF50" w14:textId="77777777" w:rsidR="00000000" w:rsidRDefault="00E23567">
      <w:pPr>
        <w:pStyle w:val="ac"/>
        <w:bidi/>
        <w:rPr>
          <w:rFonts w:hint="cs"/>
          <w:rtl/>
        </w:rPr>
      </w:pPr>
      <w:r>
        <w:rPr>
          <w:rFonts w:hint="cs"/>
          <w:rtl/>
        </w:rPr>
        <w:t xml:space="preserve">נמנעים </w:t>
      </w:r>
      <w:r>
        <w:rPr>
          <w:rtl/>
        </w:rPr>
        <w:t>–</w:t>
      </w:r>
      <w:r>
        <w:rPr>
          <w:rFonts w:hint="cs"/>
          <w:rtl/>
        </w:rPr>
        <w:t xml:space="preserve"> אין</w:t>
      </w:r>
    </w:p>
    <w:p w14:paraId="4AB41763" w14:textId="77777777" w:rsidR="00000000" w:rsidRDefault="00E23567">
      <w:pPr>
        <w:pStyle w:val="ad"/>
        <w:bidi/>
        <w:rPr>
          <w:rFonts w:hint="cs"/>
          <w:rtl/>
        </w:rPr>
      </w:pPr>
      <w:r>
        <w:rPr>
          <w:rFonts w:hint="cs"/>
          <w:rtl/>
        </w:rPr>
        <w:t xml:space="preserve">ההצעה להעביר את הנושא שהעלתה חברת הכנסת גילה פינקלשטיין לוועדת העבודה, הרווחה  והבריאות נתקבלה. </w:t>
      </w:r>
    </w:p>
    <w:p w14:paraId="79F21D4F" w14:textId="77777777" w:rsidR="00000000" w:rsidRDefault="00E23567">
      <w:pPr>
        <w:pStyle w:val="a0"/>
        <w:ind w:firstLine="0"/>
        <w:rPr>
          <w:rFonts w:hint="cs"/>
          <w:rtl/>
        </w:rPr>
      </w:pPr>
    </w:p>
    <w:p w14:paraId="585B5290" w14:textId="77777777" w:rsidR="00000000" w:rsidRDefault="00E23567">
      <w:pPr>
        <w:pStyle w:val="af1"/>
        <w:rPr>
          <w:rtl/>
        </w:rPr>
      </w:pPr>
      <w:r>
        <w:rPr>
          <w:rtl/>
        </w:rPr>
        <w:t>היו"ר מוחמד ברכה:</w:t>
      </w:r>
    </w:p>
    <w:p w14:paraId="427B49AF" w14:textId="77777777" w:rsidR="00000000" w:rsidRDefault="00E23567">
      <w:pPr>
        <w:pStyle w:val="a0"/>
        <w:rPr>
          <w:rtl/>
        </w:rPr>
      </w:pPr>
    </w:p>
    <w:p w14:paraId="0EC6A395" w14:textId="77777777" w:rsidR="00000000" w:rsidRDefault="00E23567">
      <w:pPr>
        <w:pStyle w:val="a0"/>
        <w:rPr>
          <w:rFonts w:hint="cs"/>
          <w:rtl/>
        </w:rPr>
      </w:pPr>
      <w:r>
        <w:rPr>
          <w:rFonts w:hint="cs"/>
          <w:rtl/>
        </w:rPr>
        <w:t xml:space="preserve">הצעתה של חברת הכנסת גילה פינקלשטיין עוברת לוועדה ברוב של 14 בעד, אין </w:t>
      </w:r>
      <w:r>
        <w:rPr>
          <w:rFonts w:hint="cs"/>
          <w:rtl/>
        </w:rPr>
        <w:t xml:space="preserve">מתנגדים. אני לא הודעתי על ההצבעה הקודמת שעברה לדיון במליאה ברוב של 15 ואין מתנגדים. </w:t>
      </w:r>
    </w:p>
    <w:p w14:paraId="757E38E8" w14:textId="77777777" w:rsidR="00000000" w:rsidRDefault="00E23567">
      <w:pPr>
        <w:pStyle w:val="a0"/>
        <w:ind w:firstLine="0"/>
        <w:rPr>
          <w:rFonts w:hint="cs"/>
          <w:rtl/>
        </w:rPr>
      </w:pPr>
    </w:p>
    <w:p w14:paraId="065A1BD0" w14:textId="77777777" w:rsidR="00000000" w:rsidRDefault="00E23567">
      <w:pPr>
        <w:pStyle w:val="a0"/>
        <w:ind w:firstLine="0"/>
        <w:rPr>
          <w:rFonts w:hint="cs"/>
          <w:rtl/>
        </w:rPr>
      </w:pPr>
    </w:p>
    <w:p w14:paraId="49E9B408" w14:textId="77777777" w:rsidR="00000000" w:rsidRDefault="00E23567">
      <w:pPr>
        <w:pStyle w:val="a2"/>
        <w:rPr>
          <w:rtl/>
        </w:rPr>
      </w:pPr>
    </w:p>
    <w:p w14:paraId="25AC7CF6" w14:textId="77777777" w:rsidR="00000000" w:rsidRDefault="00E23567">
      <w:pPr>
        <w:pStyle w:val="a2"/>
        <w:rPr>
          <w:rFonts w:hint="cs"/>
          <w:rtl/>
        </w:rPr>
      </w:pPr>
      <w:bookmarkStart w:id="370" w:name="CS22161FI0022161T11_02_2004_17_44_57"/>
      <w:bookmarkStart w:id="371" w:name="_Toc67150189"/>
      <w:bookmarkEnd w:id="370"/>
      <w:r>
        <w:rPr>
          <w:rFonts w:hint="cs"/>
          <w:rtl/>
        </w:rPr>
        <w:t>הצעה לסדר-היום</w:t>
      </w:r>
      <w:bookmarkEnd w:id="371"/>
    </w:p>
    <w:p w14:paraId="6542ABFA" w14:textId="77777777" w:rsidR="00000000" w:rsidRDefault="00E23567">
      <w:pPr>
        <w:pStyle w:val="a2"/>
        <w:rPr>
          <w:rtl/>
        </w:rPr>
      </w:pPr>
      <w:bookmarkStart w:id="372" w:name="_Toc67150190"/>
      <w:r>
        <w:rPr>
          <w:rtl/>
        </w:rPr>
        <w:t>המצב המדיני-</w:t>
      </w:r>
      <w:r>
        <w:rPr>
          <w:rFonts w:hint="cs"/>
          <w:rtl/>
        </w:rPr>
        <w:t>ה</w:t>
      </w:r>
      <w:r>
        <w:rPr>
          <w:rtl/>
        </w:rPr>
        <w:t>ביטחוני</w:t>
      </w:r>
      <w:bookmarkEnd w:id="372"/>
    </w:p>
    <w:p w14:paraId="49CC8204" w14:textId="77777777" w:rsidR="00000000" w:rsidRDefault="00E23567">
      <w:pPr>
        <w:pStyle w:val="a0"/>
        <w:rPr>
          <w:rFonts w:hint="cs"/>
          <w:rtl/>
        </w:rPr>
      </w:pPr>
    </w:p>
    <w:p w14:paraId="45A4B862" w14:textId="77777777" w:rsidR="00000000" w:rsidRDefault="00E23567">
      <w:pPr>
        <w:pStyle w:val="a0"/>
        <w:rPr>
          <w:rFonts w:hint="cs"/>
          <w:rtl/>
        </w:rPr>
      </w:pPr>
    </w:p>
    <w:p w14:paraId="5B4254C7" w14:textId="77777777" w:rsidR="00000000" w:rsidRDefault="00E23567">
      <w:pPr>
        <w:pStyle w:val="af1"/>
        <w:rPr>
          <w:rtl/>
        </w:rPr>
      </w:pPr>
      <w:r>
        <w:rPr>
          <w:rtl/>
        </w:rPr>
        <w:t>היו"ר מוחמד ברכה:</w:t>
      </w:r>
    </w:p>
    <w:p w14:paraId="1ABB3395" w14:textId="77777777" w:rsidR="00000000" w:rsidRDefault="00E23567">
      <w:pPr>
        <w:pStyle w:val="a0"/>
        <w:rPr>
          <w:rtl/>
        </w:rPr>
      </w:pPr>
    </w:p>
    <w:p w14:paraId="1AB69414" w14:textId="77777777" w:rsidR="00000000" w:rsidRDefault="00E23567">
      <w:pPr>
        <w:pStyle w:val="a0"/>
        <w:rPr>
          <w:rFonts w:hint="cs"/>
          <w:rtl/>
        </w:rPr>
      </w:pPr>
      <w:r>
        <w:rPr>
          <w:rFonts w:hint="cs"/>
          <w:rtl/>
        </w:rPr>
        <w:t>אנחנו עוברים, רבותי, לנושא הבא - הצעה לסדר-היום מס' 2679, של חבר הכנסת בנימין בן-אליעזר, בנושא: המצב המדיני-הבי</w:t>
      </w:r>
      <w:r>
        <w:rPr>
          <w:rFonts w:hint="cs"/>
          <w:rtl/>
        </w:rPr>
        <w:t xml:space="preserve">טחוני. זאת הצעה רגילה. בבקשה, אדוני. </w:t>
      </w:r>
    </w:p>
    <w:p w14:paraId="695B788A" w14:textId="77777777" w:rsidR="00000000" w:rsidRDefault="00E23567">
      <w:pPr>
        <w:pStyle w:val="a0"/>
        <w:rPr>
          <w:rFonts w:hint="cs"/>
          <w:rtl/>
        </w:rPr>
      </w:pPr>
    </w:p>
    <w:p w14:paraId="752C2597" w14:textId="77777777" w:rsidR="00000000" w:rsidRDefault="00E23567">
      <w:pPr>
        <w:pStyle w:val="a"/>
        <w:rPr>
          <w:rtl/>
        </w:rPr>
      </w:pPr>
      <w:bookmarkStart w:id="373" w:name="FS000000435T11_02_2004_17_45_26"/>
      <w:bookmarkStart w:id="374" w:name="_Toc67150191"/>
      <w:bookmarkEnd w:id="373"/>
      <w:r>
        <w:rPr>
          <w:rFonts w:hint="eastAsia"/>
          <w:rtl/>
        </w:rPr>
        <w:t>בנימין</w:t>
      </w:r>
      <w:r>
        <w:rPr>
          <w:rtl/>
        </w:rPr>
        <w:t xml:space="preserve"> בן-אליעזר (העבודה-מימד):</w:t>
      </w:r>
      <w:bookmarkEnd w:id="374"/>
    </w:p>
    <w:p w14:paraId="39AAFB6E" w14:textId="77777777" w:rsidR="00000000" w:rsidRDefault="00E23567">
      <w:pPr>
        <w:pStyle w:val="a0"/>
        <w:rPr>
          <w:rFonts w:hint="cs"/>
          <w:rtl/>
        </w:rPr>
      </w:pPr>
    </w:p>
    <w:p w14:paraId="6F7C8240" w14:textId="77777777" w:rsidR="00000000" w:rsidRDefault="00E23567">
      <w:pPr>
        <w:pStyle w:val="a0"/>
        <w:rPr>
          <w:rFonts w:hint="cs"/>
          <w:rtl/>
        </w:rPr>
      </w:pPr>
      <w:r>
        <w:rPr>
          <w:rFonts w:hint="cs"/>
          <w:rtl/>
        </w:rPr>
        <w:t>אדוני היושב-ראש, כנסת נכבדה, תראו מה עבר עלינו בשבועיים האחרונים: המשך ההידרדרות הכלכלית, המשך ההידרדרות החברתית. אוי לה לכנסת ישראל, שמקבצת את כל היהודים מכל העולם לדון היום, בשנת 200</w:t>
      </w:r>
      <w:r>
        <w:rPr>
          <w:rFonts w:hint="cs"/>
          <w:rtl/>
        </w:rPr>
        <w:t xml:space="preserve">4, על העלאה במחיר של מצרך של אלה שחיים רק ממנו, העלאת מחיר הלחם. אבל לא רק זה, אני רואה את ההשתוללות שקורית היום בעקבות החלטות או לפחות כוונת ראש הממשלה ללכת סוף כל סוף ולפנות את רצועת-עזה. </w:t>
      </w:r>
    </w:p>
    <w:p w14:paraId="169DC28B" w14:textId="77777777" w:rsidR="00000000" w:rsidRDefault="00E23567">
      <w:pPr>
        <w:pStyle w:val="a0"/>
        <w:rPr>
          <w:rFonts w:hint="cs"/>
          <w:rtl/>
        </w:rPr>
      </w:pPr>
    </w:p>
    <w:p w14:paraId="3D3D1A8C" w14:textId="77777777" w:rsidR="00000000" w:rsidRDefault="00E23567">
      <w:pPr>
        <w:pStyle w:val="a0"/>
        <w:rPr>
          <w:rFonts w:hint="cs"/>
          <w:rtl/>
        </w:rPr>
      </w:pPr>
      <w:r>
        <w:rPr>
          <w:rFonts w:hint="cs"/>
          <w:rtl/>
        </w:rPr>
        <w:t>אני רואה היום את מה שחברת הכנסת רוחמה אברהם - שאני מאוד מכבד אות</w:t>
      </w:r>
      <w:r>
        <w:rPr>
          <w:rFonts w:hint="cs"/>
          <w:rtl/>
        </w:rPr>
        <w:t>ה - הביאה למליאה, להקים ועדת חקירה נגד הערבים, במקום לבוא ולדרוש שאולי הגיע הזמן, מ-1948 ועד היום הזה, להתחיל להבין את הסוגיה הזאת על בוריה, לבחון מה בעצם קרה לרחוב הערבי, מה היו הציפיות שלו, מה אנחנו עשינו. האמיני לי בדבר אחד, אם תנסי להתמודד עם מספרים אמ</w:t>
      </w:r>
      <w:r>
        <w:rPr>
          <w:rFonts w:hint="cs"/>
          <w:rtl/>
        </w:rPr>
        <w:t xml:space="preserve">יתיים, יתברר לך שהאוכלוסייה הזאת עברה את כל שאלות משברי הזהות ועמדה בהם במבחן הנאמנות למדינת ישראל. אומר לך את זה אדם שהיה שר הביטחון במדינת ישראל. </w:t>
      </w:r>
    </w:p>
    <w:p w14:paraId="6C3054B5" w14:textId="77777777" w:rsidR="00000000" w:rsidRDefault="00E23567">
      <w:pPr>
        <w:pStyle w:val="a0"/>
        <w:rPr>
          <w:rFonts w:hint="cs"/>
          <w:rtl/>
        </w:rPr>
      </w:pPr>
    </w:p>
    <w:p w14:paraId="152E9A85" w14:textId="77777777" w:rsidR="00000000" w:rsidRDefault="00E23567">
      <w:pPr>
        <w:pStyle w:val="a0"/>
        <w:rPr>
          <w:rFonts w:hint="cs"/>
          <w:rtl/>
        </w:rPr>
      </w:pPr>
      <w:r>
        <w:rPr>
          <w:rFonts w:hint="cs"/>
          <w:rtl/>
        </w:rPr>
        <w:t xml:space="preserve">אז אני לא בעד הפקרת החוק, גם כשהייתי שר הבינוי והשיכון - - - </w:t>
      </w:r>
    </w:p>
    <w:p w14:paraId="37EA900C" w14:textId="77777777" w:rsidR="00000000" w:rsidRDefault="00E23567">
      <w:pPr>
        <w:pStyle w:val="a0"/>
        <w:rPr>
          <w:rFonts w:hint="cs"/>
          <w:rtl/>
        </w:rPr>
      </w:pPr>
    </w:p>
    <w:p w14:paraId="3CA4EAE2" w14:textId="77777777" w:rsidR="00000000" w:rsidRDefault="00E23567">
      <w:pPr>
        <w:pStyle w:val="af0"/>
        <w:rPr>
          <w:rtl/>
        </w:rPr>
      </w:pPr>
      <w:r>
        <w:rPr>
          <w:rFonts w:hint="eastAsia"/>
          <w:rtl/>
        </w:rPr>
        <w:t>רוחמה</w:t>
      </w:r>
      <w:r>
        <w:rPr>
          <w:rtl/>
        </w:rPr>
        <w:t xml:space="preserve"> אברהם (הליכוד):</w:t>
      </w:r>
    </w:p>
    <w:p w14:paraId="1DD3C7BB" w14:textId="77777777" w:rsidR="00000000" w:rsidRDefault="00E23567">
      <w:pPr>
        <w:pStyle w:val="a0"/>
        <w:rPr>
          <w:rFonts w:hint="cs"/>
          <w:rtl/>
        </w:rPr>
      </w:pPr>
    </w:p>
    <w:p w14:paraId="60A20C6D" w14:textId="77777777" w:rsidR="00000000" w:rsidRDefault="00E23567">
      <w:pPr>
        <w:pStyle w:val="a0"/>
        <w:rPr>
          <w:rFonts w:hint="cs"/>
          <w:rtl/>
        </w:rPr>
      </w:pPr>
      <w:r>
        <w:rPr>
          <w:rFonts w:hint="cs"/>
          <w:rtl/>
        </w:rPr>
        <w:t>אני מדברת על הפקרת ה</w:t>
      </w:r>
      <w:r>
        <w:rPr>
          <w:rFonts w:hint="cs"/>
          <w:rtl/>
        </w:rPr>
        <w:t xml:space="preserve">חוק, כי לאוכלוסייה הזאת אני רוחשת הרבה מאוד כבוד. </w:t>
      </w:r>
    </w:p>
    <w:p w14:paraId="43C393FB" w14:textId="77777777" w:rsidR="00000000" w:rsidRDefault="00E23567">
      <w:pPr>
        <w:pStyle w:val="a0"/>
        <w:rPr>
          <w:rFonts w:hint="cs"/>
          <w:rtl/>
        </w:rPr>
      </w:pPr>
    </w:p>
    <w:p w14:paraId="4110CA9E" w14:textId="77777777" w:rsidR="00000000" w:rsidRDefault="00E23567">
      <w:pPr>
        <w:pStyle w:val="-"/>
        <w:rPr>
          <w:rtl/>
        </w:rPr>
      </w:pPr>
      <w:bookmarkStart w:id="375" w:name="FS000000435T11_02_2004_17_46_25C"/>
      <w:bookmarkEnd w:id="375"/>
      <w:r>
        <w:rPr>
          <w:rtl/>
        </w:rPr>
        <w:t>בנימין בן-אליעזר (העבודה-מימד):</w:t>
      </w:r>
    </w:p>
    <w:p w14:paraId="3C39DF59" w14:textId="77777777" w:rsidR="00000000" w:rsidRDefault="00E23567">
      <w:pPr>
        <w:pStyle w:val="a0"/>
        <w:rPr>
          <w:rtl/>
        </w:rPr>
      </w:pPr>
    </w:p>
    <w:p w14:paraId="133A2BE8" w14:textId="77777777" w:rsidR="00000000" w:rsidRDefault="00E23567">
      <w:pPr>
        <w:pStyle w:val="a0"/>
        <w:rPr>
          <w:rFonts w:hint="cs"/>
          <w:rtl/>
        </w:rPr>
      </w:pPr>
      <w:r>
        <w:rPr>
          <w:rFonts w:hint="cs"/>
          <w:rtl/>
        </w:rPr>
        <w:t>תקשיבי, אני מנסה להסביר. גם כאן הנחנו תוכנית. אמרנו: בוא נלך ונשקם סוף כל סוף את הבדואים בנגב. אני, כשהייתי שר הבינוי והשיכון, הנחתי תוכנית שדיברה אז על בנייה של שבעה יישו</w:t>
      </w:r>
      <w:r>
        <w:rPr>
          <w:rFonts w:hint="cs"/>
          <w:rtl/>
        </w:rPr>
        <w:t>בים, ארבעה עירוניים, שניים חקלאיים, הכול. והדבר הזה התפספס. לא ניסינו ללכת ולהתמודד עם התהליכים הסוציו-פוליטיים שקרו בחברה הזאת. אבל לשפוט, אנחנו שופטים אותם. מה אנחנו רוצים מהם? ואדם, ככל שיהיה - מרגיש את המחנק, הכאב, הבדידות, ואת הניכור, ועכשיו תוסיפי לז</w:t>
      </w:r>
      <w:r>
        <w:rPr>
          <w:rFonts w:hint="cs"/>
          <w:rtl/>
        </w:rPr>
        <w:t xml:space="preserve">ה גם את הרעב, אין לו ברירה, רק להתקומם. </w:t>
      </w:r>
    </w:p>
    <w:p w14:paraId="39B31D34" w14:textId="77777777" w:rsidR="00000000" w:rsidRDefault="00E23567">
      <w:pPr>
        <w:pStyle w:val="a0"/>
        <w:rPr>
          <w:rFonts w:hint="cs"/>
          <w:rtl/>
        </w:rPr>
      </w:pPr>
    </w:p>
    <w:p w14:paraId="27741707" w14:textId="77777777" w:rsidR="00000000" w:rsidRDefault="00E23567">
      <w:pPr>
        <w:pStyle w:val="a0"/>
        <w:rPr>
          <w:rFonts w:hint="cs"/>
          <w:rtl/>
        </w:rPr>
      </w:pPr>
      <w:r>
        <w:rPr>
          <w:rFonts w:hint="cs"/>
          <w:rtl/>
        </w:rPr>
        <w:t>צריך ללכת וללמוד מה קרה. אל תחשבי, היום לא נגעו בבעיה, אולי יותר מאוחר ייגעו בזה. זה בדיוק מה שקרה עם החוליה שנתפסה עכשיו אצל ערביי ישראל. אני לא מקל ראש. צריך למצות אתם את הדין, אבל בו-זמנית לראות מה בעצם גרם לכך,</w:t>
      </w:r>
      <w:r>
        <w:rPr>
          <w:rFonts w:hint="cs"/>
          <w:rtl/>
        </w:rPr>
        <w:t xml:space="preserve"> שדווקא בתוכנו האנשים האלה קמים כדי לעשות מעשה. ותמיד צריך לברך על כך שהרוב המסיבי של ערביי ישראל עדיין מרגישים עצמם כאזרחים של המדינה הזאת. </w:t>
      </w:r>
    </w:p>
    <w:p w14:paraId="2BA437CB" w14:textId="77777777" w:rsidR="00000000" w:rsidRDefault="00E23567">
      <w:pPr>
        <w:pStyle w:val="a0"/>
        <w:rPr>
          <w:rFonts w:hint="cs"/>
          <w:rtl/>
        </w:rPr>
      </w:pPr>
    </w:p>
    <w:p w14:paraId="55FD2ED3" w14:textId="77777777" w:rsidR="00000000" w:rsidRDefault="00E23567">
      <w:pPr>
        <w:pStyle w:val="a0"/>
        <w:rPr>
          <w:rFonts w:hint="cs"/>
          <w:rtl/>
        </w:rPr>
      </w:pPr>
      <w:r>
        <w:rPr>
          <w:rFonts w:hint="cs"/>
          <w:rtl/>
        </w:rPr>
        <w:t xml:space="preserve">אותו דבר הנושא המדיני, אדוני היושב-ראש. אנחנו רצים, כן עזה, לא עזה, וכאשר בבת-אחת - חברי השר עזרא, תראה מה שקרה, </w:t>
      </w:r>
      <w:r>
        <w:rPr>
          <w:rFonts w:hint="cs"/>
          <w:rtl/>
        </w:rPr>
        <w:t>אילו ראש הממשלה היה רק שומע לך. מה בעצם אמרנו אז? בשביל מה אנחנו צריכים את כל הצעדים החד-צדדיים? שלא יהיו אי-הבנות, אני בעד היציאה מעזה, אני מברך על זה, אבל יכולנו להתחיל בתהליך המדיני מזמן. דווקא כשהכול נפתח, אפשר היה להביא את אבו-עלא, כמו שאפשר היה להביא</w:t>
      </w:r>
      <w:r>
        <w:rPr>
          <w:rFonts w:hint="cs"/>
          <w:rtl/>
        </w:rPr>
        <w:t xml:space="preserve"> את אבו-מאזן </w:t>
      </w:r>
      <w:r>
        <w:rPr>
          <w:rtl/>
        </w:rPr>
        <w:t>–</w:t>
      </w:r>
      <w:r>
        <w:rPr>
          <w:rFonts w:hint="cs"/>
          <w:rtl/>
        </w:rPr>
        <w:t xml:space="preserve"> ו"הרגנו" את אבו-מאזן - לשבת מולו ולומר לו, אדוני, צא לדרך, וממשלת ישראל אחריך. תנו לו משהו, תנו לו כלים, תנו לו אמצעים. כמה זה היה עולה לנו לפתוח את רצועת-עזה ל-100,000 עובדים? אולי אז היינו מחיים שוב את שוק הבנייה. מה היה קורה אם היינו מבטל</w:t>
      </w:r>
      <w:r>
        <w:rPr>
          <w:rFonts w:hint="cs"/>
          <w:rtl/>
        </w:rPr>
        <w:t>ים את כל המחסומים ומשאירים רק את מחסומי המעבר בגבול? מה היה קורה אילו היינו משחררים 3,000 אסירים ביטחוניים, לא עם דם על הידיים? תראו מה שעשינו בשביל שיח' נסראללה. מה היה קורה אילו היינו מאיצים את הקצב בהסרת המאחזים הבלתי-חוקיים? יכול להיות שאז אבו-מאזן, אח</w:t>
      </w:r>
      <w:r>
        <w:rPr>
          <w:rFonts w:hint="cs"/>
          <w:rtl/>
        </w:rPr>
        <w:t xml:space="preserve">ריו אבו- עלא, היתה להם מספיק תחמושת כדי לחזור לרחוב שלהם ולהתחיל להיאבק ולהילחם. </w:t>
      </w:r>
    </w:p>
    <w:p w14:paraId="6CFA4AD0" w14:textId="77777777" w:rsidR="00000000" w:rsidRDefault="00E23567">
      <w:pPr>
        <w:pStyle w:val="a0"/>
        <w:rPr>
          <w:rFonts w:hint="cs"/>
          <w:rtl/>
        </w:rPr>
      </w:pPr>
    </w:p>
    <w:p w14:paraId="5914F88F" w14:textId="77777777" w:rsidR="00000000" w:rsidRDefault="00E23567">
      <w:pPr>
        <w:pStyle w:val="a0"/>
        <w:rPr>
          <w:rFonts w:hint="cs"/>
          <w:rtl/>
        </w:rPr>
      </w:pPr>
      <w:r>
        <w:rPr>
          <w:rFonts w:hint="cs"/>
          <w:rtl/>
        </w:rPr>
        <w:t>אבל תראו מה קורה מנגד, דבר מדהים. אני מקווה שאתה שם לב, אדוני השר, פתאום קדאפי, שאף אחד לא חלם שיפתח את שעריו, פותח את שעריו לביקור. אני יודע על ניסיונות אפילו להגיע לאלג'יר</w:t>
      </w:r>
      <w:r>
        <w:rPr>
          <w:rFonts w:hint="cs"/>
          <w:rtl/>
        </w:rPr>
        <w:t xml:space="preserve">יה. </w:t>
      </w:r>
    </w:p>
    <w:p w14:paraId="14906E7A" w14:textId="77777777" w:rsidR="00000000" w:rsidRDefault="00E23567">
      <w:pPr>
        <w:pStyle w:val="a0"/>
        <w:ind w:firstLine="0"/>
        <w:rPr>
          <w:rFonts w:hint="cs"/>
          <w:rtl/>
        </w:rPr>
      </w:pPr>
    </w:p>
    <w:p w14:paraId="03EB00B6" w14:textId="77777777" w:rsidR="00000000" w:rsidRDefault="00E23567">
      <w:pPr>
        <w:pStyle w:val="a0"/>
        <w:rPr>
          <w:rFonts w:hint="cs"/>
          <w:rtl/>
        </w:rPr>
      </w:pPr>
      <w:r>
        <w:rPr>
          <w:rFonts w:hint="cs"/>
          <w:rtl/>
        </w:rPr>
        <w:t>אדוני היושב-ראש, צריך היה לברך על הזמנתו של נשיא סוריה. קודם כול, להגיד "כן" מעל הדוכן הזה. ראש הממשלה לשעבר מנחם בגין, זכרו לברכה,</w:t>
      </w:r>
      <w:r>
        <w:rPr>
          <w:rtl/>
        </w:rPr>
        <w:t xml:space="preserve"> </w:t>
      </w:r>
      <w:r>
        <w:rPr>
          <w:rFonts w:hint="cs"/>
          <w:rtl/>
        </w:rPr>
        <w:t>קרא לחאפז אסד: אהיה מוכן להיפגש אתך בכל מקום ובכל שעה. רק תגיד.</w:t>
      </w:r>
    </w:p>
    <w:p w14:paraId="6986F70B" w14:textId="77777777" w:rsidR="00000000" w:rsidRDefault="00E23567">
      <w:pPr>
        <w:pStyle w:val="a0"/>
        <w:rPr>
          <w:rFonts w:hint="cs"/>
          <w:rtl/>
        </w:rPr>
      </w:pPr>
    </w:p>
    <w:p w14:paraId="79C05249" w14:textId="77777777" w:rsidR="00000000" w:rsidRDefault="00E23567">
      <w:pPr>
        <w:pStyle w:val="a0"/>
        <w:rPr>
          <w:rFonts w:hint="cs"/>
          <w:rtl/>
        </w:rPr>
      </w:pPr>
      <w:r>
        <w:rPr>
          <w:rFonts w:hint="cs"/>
          <w:rtl/>
        </w:rPr>
        <w:t>סדאם חוסיין נעצר. יש הידברות אמריקנית עם אירן. הכול מ</w:t>
      </w:r>
      <w:r>
        <w:rPr>
          <w:rFonts w:hint="cs"/>
          <w:rtl/>
        </w:rPr>
        <w:t>תחיל להיפתח. דווקא בשעה הזאת להתחיל ללכת ולהקשיח את העמדות וללכת ולהגיד "אין עם מי לדבר" - אני אומר כאן מעל הדוכן הזה: יש עם מי לדבר ויש על מה לדבר. כמוני, חברי הממשלה יודעים את הדבר הזה. אלא מה? הם מבוהלים ולא מסוגלים ללכת ולומר מתוך ראייה קדימה: בואו נשב</w:t>
      </w:r>
      <w:r>
        <w:rPr>
          <w:rFonts w:hint="cs"/>
          <w:rtl/>
        </w:rPr>
        <w:t xml:space="preserve"> ונדבר.</w:t>
      </w:r>
    </w:p>
    <w:p w14:paraId="6221ACEF" w14:textId="77777777" w:rsidR="00000000" w:rsidRDefault="00E23567">
      <w:pPr>
        <w:pStyle w:val="a0"/>
        <w:rPr>
          <w:rFonts w:hint="cs"/>
          <w:rtl/>
        </w:rPr>
      </w:pPr>
    </w:p>
    <w:p w14:paraId="40F434C0" w14:textId="77777777" w:rsidR="00000000" w:rsidRDefault="00E23567">
      <w:pPr>
        <w:pStyle w:val="a0"/>
        <w:rPr>
          <w:rFonts w:hint="cs"/>
          <w:rtl/>
        </w:rPr>
      </w:pPr>
      <w:r>
        <w:rPr>
          <w:rFonts w:hint="cs"/>
          <w:rtl/>
        </w:rPr>
        <w:t>מי שמכיר אותי, לרבות אדוני היושב-ראש, אינני בדיוק בין הסולחים. להיפך, מי שצריך לשלם שישלם. אבל לפנינו נגלה פתאום עולם אחר. זה לא מתוך אהבת הציונות, שלא תהיינה אי-הבנות. כל המערך היום שונה. כל העולם היום מתנהג אחרת. כל המערך היום בנוי אחרת. באמת או</w:t>
      </w:r>
      <w:r>
        <w:rPr>
          <w:rFonts w:hint="cs"/>
          <w:rtl/>
        </w:rPr>
        <w:t>לי החלום של מזרח תיכון אחר מתחיל להתגשם. במקום ללכת ולהיות המוביל והמאיץ, אנחנו בולמים ובולמים ובולמים.</w:t>
      </w:r>
    </w:p>
    <w:p w14:paraId="7398811D" w14:textId="77777777" w:rsidR="00000000" w:rsidRDefault="00E23567">
      <w:pPr>
        <w:pStyle w:val="a0"/>
        <w:rPr>
          <w:rFonts w:hint="cs"/>
          <w:rtl/>
        </w:rPr>
      </w:pPr>
    </w:p>
    <w:p w14:paraId="3C9E2DCC" w14:textId="77777777" w:rsidR="00000000" w:rsidRDefault="00E23567">
      <w:pPr>
        <w:pStyle w:val="a0"/>
        <w:rPr>
          <w:rFonts w:hint="cs"/>
          <w:rtl/>
        </w:rPr>
      </w:pPr>
      <w:r>
        <w:rPr>
          <w:rFonts w:hint="cs"/>
          <w:rtl/>
        </w:rPr>
        <w:t>אדוני, זה לא סוד שאתמול היינו אצל המלך החוסייני - - -</w:t>
      </w:r>
    </w:p>
    <w:p w14:paraId="1B4FB31E" w14:textId="77777777" w:rsidR="00000000" w:rsidRDefault="00E23567">
      <w:pPr>
        <w:pStyle w:val="a0"/>
        <w:rPr>
          <w:rFonts w:hint="cs"/>
          <w:rtl/>
        </w:rPr>
      </w:pPr>
    </w:p>
    <w:p w14:paraId="5B974EBA" w14:textId="77777777" w:rsidR="00000000" w:rsidRDefault="00E23567">
      <w:pPr>
        <w:pStyle w:val="af0"/>
        <w:rPr>
          <w:rtl/>
        </w:rPr>
      </w:pPr>
      <w:r>
        <w:rPr>
          <w:rFonts w:hint="eastAsia"/>
          <w:rtl/>
        </w:rPr>
        <w:t>דני</w:t>
      </w:r>
      <w:r>
        <w:rPr>
          <w:rtl/>
        </w:rPr>
        <w:t xml:space="preserve"> יתום (העבודה-מימד):</w:t>
      </w:r>
    </w:p>
    <w:p w14:paraId="56B424B0" w14:textId="77777777" w:rsidR="00000000" w:rsidRDefault="00E23567">
      <w:pPr>
        <w:pStyle w:val="a0"/>
        <w:rPr>
          <w:rFonts w:hint="cs"/>
          <w:rtl/>
        </w:rPr>
      </w:pPr>
    </w:p>
    <w:p w14:paraId="57F05C16" w14:textId="77777777" w:rsidR="00000000" w:rsidRDefault="00E23567">
      <w:pPr>
        <w:pStyle w:val="a0"/>
        <w:rPr>
          <w:rFonts w:hint="cs"/>
          <w:rtl/>
        </w:rPr>
      </w:pPr>
      <w:r>
        <w:rPr>
          <w:rFonts w:hint="cs"/>
          <w:rtl/>
        </w:rPr>
        <w:t>עבדאללה.</w:t>
      </w:r>
    </w:p>
    <w:p w14:paraId="3B09A444" w14:textId="77777777" w:rsidR="00000000" w:rsidRDefault="00E23567">
      <w:pPr>
        <w:pStyle w:val="a0"/>
        <w:rPr>
          <w:rFonts w:hint="cs"/>
          <w:rtl/>
        </w:rPr>
      </w:pPr>
    </w:p>
    <w:p w14:paraId="7BEF8A3C" w14:textId="77777777" w:rsidR="00000000" w:rsidRDefault="00E23567">
      <w:pPr>
        <w:pStyle w:val="-"/>
        <w:rPr>
          <w:rtl/>
        </w:rPr>
      </w:pPr>
      <w:bookmarkStart w:id="376" w:name="FS000000435T11_02_2004_18_08_30"/>
      <w:bookmarkStart w:id="377" w:name="FS000000435T11_02_2004_18_08_37C"/>
      <w:bookmarkEnd w:id="376"/>
      <w:bookmarkEnd w:id="377"/>
      <w:r>
        <w:rPr>
          <w:rtl/>
        </w:rPr>
        <w:t>בנימין בן-אליעזר (העבודה-מימד):</w:t>
      </w:r>
    </w:p>
    <w:p w14:paraId="2F970F37" w14:textId="77777777" w:rsidR="00000000" w:rsidRDefault="00E23567">
      <w:pPr>
        <w:pStyle w:val="a0"/>
        <w:rPr>
          <w:rtl/>
        </w:rPr>
      </w:pPr>
    </w:p>
    <w:p w14:paraId="512F8EB7" w14:textId="77777777" w:rsidR="00000000" w:rsidRDefault="00E23567">
      <w:pPr>
        <w:pStyle w:val="a0"/>
        <w:rPr>
          <w:rFonts w:hint="cs"/>
          <w:rtl/>
        </w:rPr>
      </w:pPr>
      <w:r>
        <w:rPr>
          <w:rFonts w:hint="cs"/>
          <w:rtl/>
        </w:rPr>
        <w:t>כן, אמרתי: המלך החוסייני. עב</w:t>
      </w:r>
      <w:r>
        <w:rPr>
          <w:rFonts w:hint="cs"/>
          <w:rtl/>
        </w:rPr>
        <w:t>דאללה, ולא חוסיין.</w:t>
      </w:r>
    </w:p>
    <w:p w14:paraId="2882E53D" w14:textId="77777777" w:rsidR="00000000" w:rsidRDefault="00E23567">
      <w:pPr>
        <w:pStyle w:val="a0"/>
        <w:rPr>
          <w:rFonts w:hint="cs"/>
          <w:rtl/>
        </w:rPr>
      </w:pPr>
    </w:p>
    <w:p w14:paraId="40A11812" w14:textId="77777777" w:rsidR="00000000" w:rsidRDefault="00E23567">
      <w:pPr>
        <w:pStyle w:val="a0"/>
        <w:rPr>
          <w:rFonts w:hint="cs"/>
          <w:rtl/>
        </w:rPr>
      </w:pPr>
      <w:r>
        <w:rPr>
          <w:rFonts w:hint="cs"/>
          <w:rtl/>
        </w:rPr>
        <w:t>אנחנו תמכנו בראש הממשלה. אני רוצה שתדע ששמעון פרס, דליה איציק ואנוכי אמרנו שאנחנו עומדים מאחורי החלטת ראש הממשלה, כפי שאנחנו מבינים אותה, לצאת מרצועת-עזה. בנקודה הזאת אנחנו צופים שיהיו לו קשיים בתוך ביתו, וכאן אנחנו נתייצב מאחוריו. רק ח</w:t>
      </w:r>
      <w:r>
        <w:rPr>
          <w:rFonts w:hint="cs"/>
          <w:rtl/>
        </w:rPr>
        <w:t>בל שהגענו לרגע הזה, ולא ניצלנו את מה שקורה היום, ובעצם בשעה הזאת.</w:t>
      </w:r>
    </w:p>
    <w:p w14:paraId="7F254C3E" w14:textId="77777777" w:rsidR="00000000" w:rsidRDefault="00E23567">
      <w:pPr>
        <w:pStyle w:val="a0"/>
        <w:rPr>
          <w:rFonts w:hint="cs"/>
          <w:rtl/>
        </w:rPr>
      </w:pPr>
    </w:p>
    <w:p w14:paraId="54EAE154" w14:textId="77777777" w:rsidR="00000000" w:rsidRDefault="00E23567">
      <w:pPr>
        <w:pStyle w:val="a0"/>
        <w:rPr>
          <w:rtl/>
        </w:rPr>
      </w:pPr>
      <w:r>
        <w:rPr>
          <w:rFonts w:hint="cs"/>
          <w:rtl/>
        </w:rPr>
        <w:t>כולם מדברים על כלכלה ובוכים, כולם מדברים על חברה ובוכים, ובצדק. אבל צריך שכולם יזכרו דבר אחד: המפתח הוא באיזו מידה ובאיזו מהירות נצליח להבין, שיסוד כל הבעיות זה הנושא המדיני והנושא הביטחוני</w:t>
      </w:r>
      <w:r>
        <w:rPr>
          <w:rFonts w:hint="cs"/>
          <w:rtl/>
        </w:rPr>
        <w:t>. פתרנו את זה - אנחנו על הציר, פתרנו את זה - יחזרו ההשקעות, יחזור עולם התיירות, יחזור שוק הבנייה ויחזור שוק העבודה, ואולי גם לאט-לאט כל איש ימצא את ביתו ואת מולדתו. כל אחד ידע מה שייך לו ומה שייך לנו, ואולי נחיה בעולם שיש בו גבולות מוגדרים, אבל אין בו גדרו</w:t>
      </w:r>
      <w:r>
        <w:rPr>
          <w:rFonts w:hint="cs"/>
          <w:rtl/>
        </w:rPr>
        <w:t>ת. אדוני היושב-ראש, תודה לך.</w:t>
      </w:r>
    </w:p>
    <w:p w14:paraId="51D348A1" w14:textId="77777777" w:rsidR="00000000" w:rsidRDefault="00E23567">
      <w:pPr>
        <w:pStyle w:val="af1"/>
        <w:rPr>
          <w:rtl/>
        </w:rPr>
      </w:pPr>
    </w:p>
    <w:p w14:paraId="31961EA8" w14:textId="77777777" w:rsidR="00000000" w:rsidRDefault="00E23567">
      <w:pPr>
        <w:pStyle w:val="af1"/>
        <w:rPr>
          <w:rtl/>
        </w:rPr>
      </w:pPr>
      <w:r>
        <w:rPr>
          <w:rtl/>
        </w:rPr>
        <w:t>היו"ר מוחמד ברכה:</w:t>
      </w:r>
    </w:p>
    <w:p w14:paraId="6722E886" w14:textId="77777777" w:rsidR="00000000" w:rsidRDefault="00E23567">
      <w:pPr>
        <w:pStyle w:val="a0"/>
        <w:rPr>
          <w:rFonts w:hint="cs"/>
          <w:rtl/>
        </w:rPr>
      </w:pPr>
    </w:p>
    <w:p w14:paraId="413F402F" w14:textId="77777777" w:rsidR="00000000" w:rsidRDefault="00E23567">
      <w:pPr>
        <w:pStyle w:val="a0"/>
        <w:rPr>
          <w:rFonts w:hint="cs"/>
          <w:rtl/>
        </w:rPr>
      </w:pPr>
      <w:r>
        <w:rPr>
          <w:rFonts w:hint="cs"/>
          <w:rtl/>
        </w:rPr>
        <w:t>חבר הכנסת בנימין בן-אליעזר, תודה. השר גדעון עזרא ישיב בשם הממשלה. בבקשה.</w:t>
      </w:r>
    </w:p>
    <w:p w14:paraId="328E2D4E" w14:textId="77777777" w:rsidR="00000000" w:rsidRDefault="00E23567">
      <w:pPr>
        <w:pStyle w:val="a0"/>
        <w:rPr>
          <w:rFonts w:hint="cs"/>
          <w:rtl/>
        </w:rPr>
      </w:pPr>
    </w:p>
    <w:p w14:paraId="136CE833" w14:textId="77777777" w:rsidR="00000000" w:rsidRDefault="00E23567">
      <w:pPr>
        <w:pStyle w:val="a"/>
        <w:rPr>
          <w:rtl/>
        </w:rPr>
      </w:pPr>
      <w:bookmarkStart w:id="378" w:name="FS000000474T11_02_2004_18_12_20"/>
      <w:bookmarkStart w:id="379" w:name="_Toc67150192"/>
      <w:bookmarkEnd w:id="378"/>
      <w:r>
        <w:rPr>
          <w:rFonts w:hint="eastAsia"/>
          <w:rtl/>
        </w:rPr>
        <w:t>השר</w:t>
      </w:r>
      <w:r>
        <w:rPr>
          <w:rtl/>
        </w:rPr>
        <w:t xml:space="preserve"> גדעון עזרא:</w:t>
      </w:r>
      <w:bookmarkEnd w:id="379"/>
    </w:p>
    <w:p w14:paraId="54149E5B" w14:textId="77777777" w:rsidR="00000000" w:rsidRDefault="00E23567">
      <w:pPr>
        <w:pStyle w:val="a0"/>
        <w:rPr>
          <w:rFonts w:hint="cs"/>
          <w:rtl/>
        </w:rPr>
      </w:pPr>
    </w:p>
    <w:p w14:paraId="360BDAE2" w14:textId="77777777" w:rsidR="00000000" w:rsidRDefault="00E23567">
      <w:pPr>
        <w:pStyle w:val="a0"/>
        <w:rPr>
          <w:rFonts w:hint="cs"/>
          <w:rtl/>
        </w:rPr>
      </w:pPr>
      <w:r>
        <w:rPr>
          <w:rFonts w:hint="cs"/>
          <w:rtl/>
        </w:rPr>
        <w:t>אדוני היושב-ראש, חברי חברי הכנסת, ידידי שר הביטחון לשעבר, פואד בן-אליעזר, העלית כמה נושאים, והנושא הראשון שהעלית היה</w:t>
      </w:r>
      <w:r>
        <w:rPr>
          <w:rFonts w:hint="cs"/>
          <w:rtl/>
        </w:rPr>
        <w:t xml:space="preserve"> קשור לבדואים. מי כמוך יודע עד כמה מדינת ישראל היתה מוכנה להשקיע ביישובי קבע לבדואים. כעת יש שבעה ריכוזים שמוכנים לקבל בהם את הבדואים, ויש מקומות פנויים בעיירות שכבר הוקמו. כולם רוצים פיצויים, ורק לחלק מהם מגיע. אף אחד לא מוכן לקבל פיצויים, משום שהוא מרגיש</w:t>
      </w:r>
      <w:r>
        <w:rPr>
          <w:rFonts w:hint="cs"/>
          <w:rtl/>
        </w:rPr>
        <w:t xml:space="preserve"> שכל יום עולה המחיר. </w:t>
      </w:r>
    </w:p>
    <w:p w14:paraId="7FD8D110" w14:textId="77777777" w:rsidR="00000000" w:rsidRDefault="00E23567">
      <w:pPr>
        <w:pStyle w:val="a0"/>
        <w:rPr>
          <w:rFonts w:hint="cs"/>
          <w:rtl/>
        </w:rPr>
      </w:pPr>
    </w:p>
    <w:p w14:paraId="3BD93F29" w14:textId="77777777" w:rsidR="00000000" w:rsidRDefault="00E23567">
      <w:pPr>
        <w:pStyle w:val="a0"/>
        <w:rPr>
          <w:rFonts w:hint="cs"/>
          <w:rtl/>
        </w:rPr>
      </w:pPr>
      <w:r>
        <w:rPr>
          <w:rFonts w:hint="cs"/>
          <w:rtl/>
        </w:rPr>
        <w:t>אני רוצה להגיד לך, שכל מי שנוסע לנגב חוזר מבועת כאשר הוא רואה את התפשטות היישובים הבדואיים לאורך, לרוחב ובאלכסון. הממשלה הזאת וראש הממשלה הזה שמו לנגד עיניהם את הטיפול בבדואים, כפי שאתם עשיתם בעבר. אף פעם לא הצלחנו להגיע למנוחה ולנחל</w:t>
      </w:r>
      <w:r>
        <w:rPr>
          <w:rFonts w:hint="cs"/>
          <w:rtl/>
        </w:rPr>
        <w:t>ה בנושא הזה, ולא בגלל חוסר רצון של ממשלת ישראל. אני מוכרח להגיד לך את הדברים. חייבים להגיע לפתרון. חשבתי שאתה תגיד שגם בנושא הבדואים מפלגת העבודה תיתן תמיכה לממשלה, משום שזו בעיה לאומית ממדרגה ראשונה.</w:t>
      </w:r>
    </w:p>
    <w:p w14:paraId="1858D48D" w14:textId="77777777" w:rsidR="00000000" w:rsidRDefault="00E23567">
      <w:pPr>
        <w:pStyle w:val="a0"/>
        <w:rPr>
          <w:rFonts w:hint="cs"/>
          <w:rtl/>
        </w:rPr>
      </w:pPr>
    </w:p>
    <w:p w14:paraId="22DED1BB" w14:textId="77777777" w:rsidR="00000000" w:rsidRDefault="00E23567">
      <w:pPr>
        <w:pStyle w:val="a0"/>
        <w:rPr>
          <w:rFonts w:hint="cs"/>
          <w:rtl/>
        </w:rPr>
      </w:pPr>
      <w:r>
        <w:rPr>
          <w:rFonts w:hint="cs"/>
          <w:rtl/>
        </w:rPr>
        <w:t>לגבי ערביי ישראל, אני מוכרח להגיד לך שתי מלים. אני חבר</w:t>
      </w:r>
      <w:r>
        <w:rPr>
          <w:rFonts w:hint="cs"/>
          <w:rtl/>
        </w:rPr>
        <w:t xml:space="preserve"> בוועדה הממשלתית שעוסקת במסקנות ועדת-אור. במהלך עבודתנו ביקשנו להיפגש עם ראשי הציבור הערבי - כשאני אומר "ראשי הציבור הערבי", זה ראשי רשויות וחברי כנסת - ואף אחד מהם לא רצה להיפגש עם הוועדה שבראשה עומד טומי לפיד.</w:t>
      </w:r>
    </w:p>
    <w:p w14:paraId="5920C8BA" w14:textId="77777777" w:rsidR="00000000" w:rsidRDefault="00E23567">
      <w:pPr>
        <w:pStyle w:val="a0"/>
        <w:rPr>
          <w:rFonts w:hint="cs"/>
          <w:rtl/>
        </w:rPr>
      </w:pPr>
    </w:p>
    <w:p w14:paraId="59C16095" w14:textId="77777777" w:rsidR="00000000" w:rsidRDefault="00E23567">
      <w:pPr>
        <w:pStyle w:val="af0"/>
        <w:rPr>
          <w:rtl/>
        </w:rPr>
      </w:pPr>
      <w:r>
        <w:rPr>
          <w:rFonts w:hint="eastAsia"/>
          <w:rtl/>
        </w:rPr>
        <w:t>עבד</w:t>
      </w:r>
      <w:r>
        <w:rPr>
          <w:rtl/>
        </w:rPr>
        <w:t>-אלמאלכ דהאמשה (רע"ם):</w:t>
      </w:r>
    </w:p>
    <w:p w14:paraId="6AA32C3D" w14:textId="77777777" w:rsidR="00000000" w:rsidRDefault="00E23567">
      <w:pPr>
        <w:pStyle w:val="a0"/>
        <w:rPr>
          <w:rFonts w:hint="cs"/>
          <w:rtl/>
        </w:rPr>
      </w:pPr>
    </w:p>
    <w:p w14:paraId="10E50085" w14:textId="77777777" w:rsidR="00000000" w:rsidRDefault="00E23567">
      <w:pPr>
        <w:pStyle w:val="a0"/>
        <w:rPr>
          <w:rFonts w:hint="cs"/>
          <w:rtl/>
        </w:rPr>
      </w:pPr>
      <w:r>
        <w:rPr>
          <w:rFonts w:hint="cs"/>
          <w:rtl/>
        </w:rPr>
        <w:t>בשביל מה? איזו ו</w:t>
      </w:r>
      <w:r>
        <w:rPr>
          <w:rFonts w:hint="cs"/>
          <w:rtl/>
        </w:rPr>
        <w:t>עדה עשיתם? - - -</w:t>
      </w:r>
    </w:p>
    <w:p w14:paraId="3C51B86C" w14:textId="77777777" w:rsidR="00000000" w:rsidRDefault="00E23567">
      <w:pPr>
        <w:pStyle w:val="a0"/>
        <w:rPr>
          <w:rFonts w:hint="cs"/>
          <w:rtl/>
        </w:rPr>
      </w:pPr>
    </w:p>
    <w:p w14:paraId="261CD35D" w14:textId="77777777" w:rsidR="00000000" w:rsidRDefault="00E23567">
      <w:pPr>
        <w:pStyle w:val="-"/>
        <w:rPr>
          <w:rtl/>
        </w:rPr>
      </w:pPr>
      <w:bookmarkStart w:id="380" w:name="FS000000474T11_02_2004_18_12_27C"/>
      <w:bookmarkEnd w:id="380"/>
      <w:r>
        <w:rPr>
          <w:rtl/>
        </w:rPr>
        <w:t>השר גדעון עזרא:</w:t>
      </w:r>
    </w:p>
    <w:p w14:paraId="3AE55F3E" w14:textId="77777777" w:rsidR="00000000" w:rsidRDefault="00E23567">
      <w:pPr>
        <w:pStyle w:val="a0"/>
        <w:rPr>
          <w:rtl/>
        </w:rPr>
      </w:pPr>
    </w:p>
    <w:p w14:paraId="0C8399CE" w14:textId="77777777" w:rsidR="00000000" w:rsidRDefault="00E23567">
      <w:pPr>
        <w:pStyle w:val="a0"/>
        <w:rPr>
          <w:rFonts w:hint="cs"/>
          <w:rtl/>
        </w:rPr>
      </w:pPr>
      <w:r>
        <w:rPr>
          <w:rFonts w:hint="cs"/>
          <w:rtl/>
        </w:rPr>
        <w:t>או.קיי., אני אומר לך: עם גישה כזאת של "בשביל מה?" ושל "בשביל איך?" אנחנו לעולם לא נגיע למצב שכולם יהיו מרוצים בו.</w:t>
      </w:r>
    </w:p>
    <w:p w14:paraId="2FB023DE" w14:textId="77777777" w:rsidR="00000000" w:rsidRDefault="00E23567">
      <w:pPr>
        <w:pStyle w:val="a0"/>
        <w:rPr>
          <w:rFonts w:hint="cs"/>
          <w:rtl/>
        </w:rPr>
      </w:pPr>
    </w:p>
    <w:p w14:paraId="135CBFB0" w14:textId="77777777" w:rsidR="00000000" w:rsidRDefault="00E23567">
      <w:pPr>
        <w:pStyle w:val="af0"/>
        <w:rPr>
          <w:rtl/>
        </w:rPr>
      </w:pPr>
      <w:r>
        <w:rPr>
          <w:rFonts w:hint="eastAsia"/>
          <w:rtl/>
        </w:rPr>
        <w:t>עבד</w:t>
      </w:r>
      <w:r>
        <w:rPr>
          <w:rtl/>
        </w:rPr>
        <w:t>-אלמאלכ דהאמשה (רע"ם):</w:t>
      </w:r>
    </w:p>
    <w:p w14:paraId="683273B7" w14:textId="77777777" w:rsidR="00000000" w:rsidRDefault="00E23567">
      <w:pPr>
        <w:pStyle w:val="a0"/>
        <w:rPr>
          <w:rFonts w:hint="cs"/>
          <w:rtl/>
        </w:rPr>
      </w:pPr>
    </w:p>
    <w:p w14:paraId="728E16D5" w14:textId="77777777" w:rsidR="00000000" w:rsidRDefault="00E23567">
      <w:pPr>
        <w:pStyle w:val="a0"/>
        <w:rPr>
          <w:rFonts w:hint="cs"/>
          <w:rtl/>
        </w:rPr>
      </w:pPr>
      <w:r>
        <w:rPr>
          <w:rFonts w:hint="cs"/>
          <w:rtl/>
        </w:rPr>
        <w:t>לעזור לכם לטייח את זה?</w:t>
      </w:r>
    </w:p>
    <w:p w14:paraId="500EE409" w14:textId="77777777" w:rsidR="00000000" w:rsidRDefault="00E23567">
      <w:pPr>
        <w:pStyle w:val="a0"/>
        <w:rPr>
          <w:rFonts w:hint="cs"/>
          <w:rtl/>
        </w:rPr>
      </w:pPr>
    </w:p>
    <w:p w14:paraId="664F1472" w14:textId="77777777" w:rsidR="00000000" w:rsidRDefault="00E23567">
      <w:pPr>
        <w:pStyle w:val="-"/>
        <w:rPr>
          <w:rtl/>
        </w:rPr>
      </w:pPr>
      <w:bookmarkStart w:id="381" w:name="FS000000474T11_02_2004_18_12_28C"/>
      <w:bookmarkStart w:id="382" w:name="FS000000474T11_02_2004_18_17_49C"/>
      <w:bookmarkEnd w:id="381"/>
      <w:bookmarkEnd w:id="382"/>
      <w:r>
        <w:rPr>
          <w:rtl/>
        </w:rPr>
        <w:t>השר גדעון עזרא:</w:t>
      </w:r>
    </w:p>
    <w:p w14:paraId="02D037D4" w14:textId="77777777" w:rsidR="00000000" w:rsidRDefault="00E23567">
      <w:pPr>
        <w:pStyle w:val="a0"/>
        <w:rPr>
          <w:rtl/>
        </w:rPr>
      </w:pPr>
    </w:p>
    <w:p w14:paraId="08FA6E66" w14:textId="77777777" w:rsidR="00000000" w:rsidRDefault="00E23567">
      <w:pPr>
        <w:pStyle w:val="a0"/>
        <w:rPr>
          <w:rFonts w:hint="cs"/>
          <w:rtl/>
        </w:rPr>
      </w:pPr>
      <w:r>
        <w:rPr>
          <w:rFonts w:hint="cs"/>
          <w:rtl/>
        </w:rPr>
        <w:t>אני אומר לך שיש שורה ארוכה של דברים שמ</w:t>
      </w:r>
      <w:r>
        <w:rPr>
          <w:rFonts w:hint="cs"/>
          <w:rtl/>
        </w:rPr>
        <w:t>דינת ישראל יכולה לעשות לטובת ערביי ישראל, אבל יש רשימה לא פחות ארוכה של דברים שערביי ישראל יכולים לעשות לטובת המדינה.</w:t>
      </w:r>
    </w:p>
    <w:p w14:paraId="0A6A033F" w14:textId="77777777" w:rsidR="00000000" w:rsidRDefault="00E23567">
      <w:pPr>
        <w:pStyle w:val="a0"/>
        <w:rPr>
          <w:rFonts w:hint="cs"/>
          <w:rtl/>
        </w:rPr>
      </w:pPr>
    </w:p>
    <w:p w14:paraId="200B373C" w14:textId="77777777" w:rsidR="00000000" w:rsidRDefault="00E23567">
      <w:pPr>
        <w:pStyle w:val="af0"/>
        <w:rPr>
          <w:rtl/>
        </w:rPr>
      </w:pPr>
      <w:r>
        <w:rPr>
          <w:rFonts w:hint="eastAsia"/>
          <w:rtl/>
        </w:rPr>
        <w:t>בנימין</w:t>
      </w:r>
      <w:r>
        <w:rPr>
          <w:rtl/>
        </w:rPr>
        <w:t xml:space="preserve"> בן-אליעזר (העבודה-מימד):</w:t>
      </w:r>
    </w:p>
    <w:p w14:paraId="6952BB95" w14:textId="77777777" w:rsidR="00000000" w:rsidRDefault="00E23567">
      <w:pPr>
        <w:pStyle w:val="a0"/>
        <w:rPr>
          <w:rFonts w:hint="cs"/>
          <w:rtl/>
        </w:rPr>
      </w:pPr>
    </w:p>
    <w:p w14:paraId="25F344AF" w14:textId="77777777" w:rsidR="00000000" w:rsidRDefault="00E23567">
      <w:pPr>
        <w:pStyle w:val="a0"/>
        <w:rPr>
          <w:rFonts w:hint="cs"/>
          <w:rtl/>
        </w:rPr>
      </w:pPr>
      <w:r>
        <w:rPr>
          <w:rFonts w:hint="cs"/>
          <w:rtl/>
        </w:rPr>
        <w:t>בסדר, בוא ונתחיל.</w:t>
      </w:r>
    </w:p>
    <w:p w14:paraId="009EA33A" w14:textId="77777777" w:rsidR="00000000" w:rsidRDefault="00E23567">
      <w:pPr>
        <w:pStyle w:val="a0"/>
        <w:rPr>
          <w:rFonts w:hint="cs"/>
          <w:rtl/>
        </w:rPr>
      </w:pPr>
    </w:p>
    <w:p w14:paraId="60E89DA4" w14:textId="77777777" w:rsidR="00000000" w:rsidRDefault="00E23567">
      <w:pPr>
        <w:pStyle w:val="-"/>
        <w:rPr>
          <w:rtl/>
        </w:rPr>
      </w:pPr>
      <w:bookmarkStart w:id="383" w:name="FS000000474T11_02_2004_18_18_30C"/>
      <w:bookmarkEnd w:id="383"/>
      <w:r>
        <w:rPr>
          <w:rtl/>
        </w:rPr>
        <w:t>השר גדעון עזרא:</w:t>
      </w:r>
    </w:p>
    <w:p w14:paraId="56F497E9" w14:textId="77777777" w:rsidR="00000000" w:rsidRDefault="00E23567">
      <w:pPr>
        <w:pStyle w:val="a0"/>
        <w:rPr>
          <w:rtl/>
        </w:rPr>
      </w:pPr>
    </w:p>
    <w:p w14:paraId="0074AA34" w14:textId="77777777" w:rsidR="00000000" w:rsidRDefault="00E23567">
      <w:pPr>
        <w:pStyle w:val="a0"/>
        <w:rPr>
          <w:rFonts w:hint="cs"/>
          <w:rtl/>
        </w:rPr>
      </w:pPr>
      <w:r>
        <w:rPr>
          <w:rFonts w:hint="cs"/>
          <w:rtl/>
        </w:rPr>
        <w:t>אנחנו בעד. ביקשתי מהם להגיע, והם לא הגיעו.</w:t>
      </w:r>
    </w:p>
    <w:p w14:paraId="16B2373A" w14:textId="77777777" w:rsidR="00000000" w:rsidRDefault="00E23567">
      <w:pPr>
        <w:pStyle w:val="a0"/>
        <w:rPr>
          <w:rFonts w:hint="cs"/>
          <w:rtl/>
        </w:rPr>
      </w:pPr>
    </w:p>
    <w:p w14:paraId="4DFD7799" w14:textId="77777777" w:rsidR="00000000" w:rsidRDefault="00E23567">
      <w:pPr>
        <w:pStyle w:val="af0"/>
        <w:rPr>
          <w:rtl/>
        </w:rPr>
      </w:pPr>
      <w:r>
        <w:rPr>
          <w:rFonts w:hint="eastAsia"/>
          <w:rtl/>
        </w:rPr>
        <w:t>עבד</w:t>
      </w:r>
      <w:r>
        <w:rPr>
          <w:rtl/>
        </w:rPr>
        <w:t>-אלמאלכ דהאמשה (רע"ם)</w:t>
      </w:r>
      <w:r>
        <w:rPr>
          <w:rtl/>
        </w:rPr>
        <w:t>:</w:t>
      </w:r>
    </w:p>
    <w:p w14:paraId="0FE21186" w14:textId="77777777" w:rsidR="00000000" w:rsidRDefault="00E23567">
      <w:pPr>
        <w:pStyle w:val="a0"/>
        <w:rPr>
          <w:rFonts w:hint="cs"/>
          <w:rtl/>
        </w:rPr>
      </w:pPr>
    </w:p>
    <w:p w14:paraId="6EC6F0E2" w14:textId="77777777" w:rsidR="00000000" w:rsidRDefault="00E23567">
      <w:pPr>
        <w:pStyle w:val="a0"/>
        <w:rPr>
          <w:rFonts w:hint="cs"/>
          <w:rtl/>
        </w:rPr>
      </w:pPr>
      <w:r>
        <w:rPr>
          <w:rFonts w:hint="cs"/>
          <w:rtl/>
        </w:rPr>
        <w:t>ועדת חקירה ממלכתית ישבה והגישה מסקנות. אתה יושב על זה - - -?</w:t>
      </w:r>
    </w:p>
    <w:p w14:paraId="6113F893" w14:textId="77777777" w:rsidR="00000000" w:rsidRDefault="00E23567">
      <w:pPr>
        <w:pStyle w:val="a0"/>
        <w:rPr>
          <w:rFonts w:hint="cs"/>
          <w:rtl/>
        </w:rPr>
      </w:pPr>
      <w:r>
        <w:rPr>
          <w:rFonts w:hint="cs"/>
          <w:rtl/>
        </w:rPr>
        <w:t xml:space="preserve"> </w:t>
      </w:r>
    </w:p>
    <w:p w14:paraId="5633FD96" w14:textId="77777777" w:rsidR="00000000" w:rsidRDefault="00E23567">
      <w:pPr>
        <w:pStyle w:val="af1"/>
        <w:rPr>
          <w:rtl/>
        </w:rPr>
      </w:pPr>
      <w:r>
        <w:rPr>
          <w:rtl/>
        </w:rPr>
        <w:t>היו"ר מוחמד ברכה:</w:t>
      </w:r>
    </w:p>
    <w:p w14:paraId="239449B2" w14:textId="77777777" w:rsidR="00000000" w:rsidRDefault="00E23567">
      <w:pPr>
        <w:pStyle w:val="a0"/>
        <w:rPr>
          <w:rtl/>
        </w:rPr>
      </w:pPr>
    </w:p>
    <w:p w14:paraId="0ADC0237" w14:textId="77777777" w:rsidR="00000000" w:rsidRDefault="00E23567">
      <w:pPr>
        <w:pStyle w:val="a0"/>
        <w:rPr>
          <w:rFonts w:hint="cs"/>
          <w:rtl/>
        </w:rPr>
      </w:pPr>
      <w:r>
        <w:rPr>
          <w:rFonts w:hint="cs"/>
          <w:rtl/>
        </w:rPr>
        <w:t>חבר הכנסת דהאמשה, שנייה. השאלה שעמדה על שולחן הממשלה, באופן טבעי כמו בכל ועדות החקירה שמסקנותיהן התקבלו על-ידי הממשלות הקודמות: איך לבצע את המסקנות? הממשלה לא קבעה ועדה כד</w:t>
      </w:r>
      <w:r>
        <w:rPr>
          <w:rFonts w:hint="cs"/>
          <w:rtl/>
        </w:rPr>
        <w:t>י לבצע, אלא כדי לבחון מה אפשר לבצע ומה אי-אפשר לבצע. הרכב הוועדה לא היה מניח את הדעת, בגלל אנשים שיש להם דעות קדומות שפסלו את הוועדה, את קיומה ואת מסקנותיה. לכן אתם צריכים להידרש לשאלה הזאת, לתשובה על הסוגיות האלה.</w:t>
      </w:r>
    </w:p>
    <w:p w14:paraId="354DB593" w14:textId="77777777" w:rsidR="00000000" w:rsidRDefault="00E23567">
      <w:pPr>
        <w:pStyle w:val="a0"/>
        <w:rPr>
          <w:rFonts w:hint="cs"/>
          <w:rtl/>
        </w:rPr>
      </w:pPr>
    </w:p>
    <w:p w14:paraId="013B87B9" w14:textId="77777777" w:rsidR="00000000" w:rsidRDefault="00E23567">
      <w:pPr>
        <w:pStyle w:val="-"/>
        <w:rPr>
          <w:rtl/>
        </w:rPr>
      </w:pPr>
      <w:bookmarkStart w:id="384" w:name="FS000000474T11_02_2004_18_21_10C"/>
      <w:bookmarkEnd w:id="384"/>
      <w:r>
        <w:rPr>
          <w:rtl/>
        </w:rPr>
        <w:t>השר גדעון עזרא:</w:t>
      </w:r>
    </w:p>
    <w:p w14:paraId="63D263FA" w14:textId="77777777" w:rsidR="00000000" w:rsidRDefault="00E23567">
      <w:pPr>
        <w:pStyle w:val="a0"/>
        <w:rPr>
          <w:rtl/>
        </w:rPr>
      </w:pPr>
    </w:p>
    <w:p w14:paraId="19524843" w14:textId="77777777" w:rsidR="00000000" w:rsidRDefault="00E23567">
      <w:pPr>
        <w:pStyle w:val="a0"/>
        <w:rPr>
          <w:rFonts w:hint="cs"/>
          <w:rtl/>
        </w:rPr>
      </w:pPr>
      <w:r>
        <w:rPr>
          <w:rFonts w:hint="cs"/>
          <w:rtl/>
        </w:rPr>
        <w:t>אני יכול לתת דוגמה אחת.</w:t>
      </w:r>
      <w:r>
        <w:rPr>
          <w:rFonts w:hint="cs"/>
          <w:rtl/>
        </w:rPr>
        <w:t xml:space="preserve"> מצד אחד, ראש הממשלה קבע בתקופה האחרונה ונתן הנחיה לעשות מאמצים על מנת להגדיל את השטחים ביישובים המאושרים שעדיין אין בהם תוכניות מיתאר, על מנת שערביי ישראל יוכלו להתרחב הן במגורים והן בתעשייה - - </w:t>
      </w:r>
    </w:p>
    <w:p w14:paraId="04AAFA80" w14:textId="77777777" w:rsidR="00000000" w:rsidRDefault="00E23567">
      <w:pPr>
        <w:pStyle w:val="a0"/>
        <w:rPr>
          <w:rFonts w:hint="cs"/>
          <w:rtl/>
        </w:rPr>
      </w:pPr>
    </w:p>
    <w:p w14:paraId="2E58B0E8" w14:textId="77777777" w:rsidR="00000000" w:rsidRDefault="00E23567">
      <w:pPr>
        <w:pStyle w:val="af0"/>
        <w:rPr>
          <w:rtl/>
        </w:rPr>
      </w:pPr>
      <w:r>
        <w:rPr>
          <w:rFonts w:hint="eastAsia"/>
          <w:rtl/>
        </w:rPr>
        <w:t>עבד</w:t>
      </w:r>
      <w:r>
        <w:rPr>
          <w:rtl/>
        </w:rPr>
        <w:t>-אלמאלכ דהאמשה (רע"ם):</w:t>
      </w:r>
    </w:p>
    <w:p w14:paraId="1B8774CC" w14:textId="77777777" w:rsidR="00000000" w:rsidRDefault="00E23567">
      <w:pPr>
        <w:pStyle w:val="a0"/>
        <w:rPr>
          <w:rFonts w:hint="cs"/>
          <w:rtl/>
        </w:rPr>
      </w:pPr>
    </w:p>
    <w:p w14:paraId="369878A6" w14:textId="77777777" w:rsidR="00000000" w:rsidRDefault="00E23567">
      <w:pPr>
        <w:pStyle w:val="a0"/>
        <w:rPr>
          <w:rFonts w:hint="cs"/>
          <w:rtl/>
        </w:rPr>
      </w:pPr>
      <w:r>
        <w:rPr>
          <w:rFonts w:hint="cs"/>
          <w:rtl/>
        </w:rPr>
        <w:t>אתה צריך אותנו בשביל זה?</w:t>
      </w:r>
    </w:p>
    <w:p w14:paraId="1259372C" w14:textId="77777777" w:rsidR="00000000" w:rsidRDefault="00E23567">
      <w:pPr>
        <w:pStyle w:val="a0"/>
        <w:rPr>
          <w:rFonts w:hint="cs"/>
          <w:rtl/>
        </w:rPr>
      </w:pPr>
    </w:p>
    <w:p w14:paraId="03A655AD" w14:textId="77777777" w:rsidR="00000000" w:rsidRDefault="00E23567">
      <w:pPr>
        <w:pStyle w:val="-"/>
        <w:rPr>
          <w:rtl/>
        </w:rPr>
      </w:pPr>
      <w:bookmarkStart w:id="385" w:name="FS000000474T11_02_2004_18_18_57C"/>
      <w:bookmarkEnd w:id="385"/>
      <w:r>
        <w:rPr>
          <w:rtl/>
        </w:rPr>
        <w:t>השר ג</w:t>
      </w:r>
      <w:r>
        <w:rPr>
          <w:rtl/>
        </w:rPr>
        <w:t>דעון עזרא:</w:t>
      </w:r>
    </w:p>
    <w:p w14:paraId="1F31744A" w14:textId="77777777" w:rsidR="00000000" w:rsidRDefault="00E23567">
      <w:pPr>
        <w:pStyle w:val="a0"/>
        <w:rPr>
          <w:rtl/>
        </w:rPr>
      </w:pPr>
    </w:p>
    <w:p w14:paraId="4746F554" w14:textId="77777777" w:rsidR="00000000" w:rsidRDefault="00E23567">
      <w:pPr>
        <w:pStyle w:val="a0"/>
        <w:rPr>
          <w:rFonts w:hint="cs"/>
          <w:rtl/>
        </w:rPr>
      </w:pPr>
      <w:r>
        <w:rPr>
          <w:rFonts w:hint="cs"/>
          <w:rtl/>
        </w:rPr>
        <w:t>- - אבל, מאידך גיסא, להגיע לידי משא-ומתן וסיכום מה עושים עם כל הבנייה הבלתי-חוקית. זו, למשל, דוגמה קטנה אחת. אין עם מי לדבר. כשאין עם מי לדבר, אני שואל את עצמי, אם מחר או מחרתיים אנחנו יכולים להיות עדים שוב למה שחווינו באוקטובר 2000. אף אחד מאת</w:t>
      </w:r>
      <w:r>
        <w:rPr>
          <w:rFonts w:hint="cs"/>
          <w:rtl/>
        </w:rPr>
        <w:t>נו לא רוצה להגיע למצב הזה, אבל אני לא רואה שיתוף פעולה.</w:t>
      </w:r>
    </w:p>
    <w:p w14:paraId="083E6512" w14:textId="77777777" w:rsidR="00000000" w:rsidRDefault="00E23567">
      <w:pPr>
        <w:pStyle w:val="a0"/>
        <w:rPr>
          <w:rFonts w:hint="cs"/>
          <w:rtl/>
        </w:rPr>
      </w:pPr>
    </w:p>
    <w:p w14:paraId="5CB816F0" w14:textId="77777777" w:rsidR="00000000" w:rsidRDefault="00E23567">
      <w:pPr>
        <w:pStyle w:val="af0"/>
        <w:rPr>
          <w:rtl/>
        </w:rPr>
      </w:pPr>
      <w:r>
        <w:rPr>
          <w:rFonts w:hint="eastAsia"/>
          <w:rtl/>
        </w:rPr>
        <w:t>עבד</w:t>
      </w:r>
      <w:r>
        <w:rPr>
          <w:rtl/>
        </w:rPr>
        <w:t>-אלמאלכ דהאמשה (רע"ם):</w:t>
      </w:r>
    </w:p>
    <w:p w14:paraId="1D54E642" w14:textId="77777777" w:rsidR="00000000" w:rsidRDefault="00E23567">
      <w:pPr>
        <w:pStyle w:val="a0"/>
        <w:rPr>
          <w:rFonts w:hint="cs"/>
          <w:rtl/>
        </w:rPr>
      </w:pPr>
    </w:p>
    <w:p w14:paraId="5D12291F" w14:textId="77777777" w:rsidR="00000000" w:rsidRDefault="00E23567">
      <w:pPr>
        <w:pStyle w:val="a0"/>
        <w:rPr>
          <w:rFonts w:hint="cs"/>
          <w:rtl/>
        </w:rPr>
      </w:pPr>
      <w:r>
        <w:rPr>
          <w:rFonts w:hint="cs"/>
          <w:rtl/>
        </w:rPr>
        <w:t>אדוני, אתה לא צריך אותנו בשביל זה. בשביל להוציא צווים איך לכפות?</w:t>
      </w:r>
    </w:p>
    <w:p w14:paraId="1CC07E7A" w14:textId="77777777" w:rsidR="00000000" w:rsidRDefault="00E23567">
      <w:pPr>
        <w:pStyle w:val="a0"/>
        <w:rPr>
          <w:rFonts w:hint="cs"/>
          <w:rtl/>
        </w:rPr>
      </w:pPr>
    </w:p>
    <w:p w14:paraId="1FC0DD99" w14:textId="77777777" w:rsidR="00000000" w:rsidRDefault="00E23567">
      <w:pPr>
        <w:pStyle w:val="-"/>
        <w:rPr>
          <w:rtl/>
        </w:rPr>
      </w:pPr>
      <w:bookmarkStart w:id="386" w:name="FS000000474T11_02_2004_18_19_00C"/>
      <w:bookmarkEnd w:id="386"/>
      <w:r>
        <w:rPr>
          <w:rtl/>
        </w:rPr>
        <w:t>השר גדעון עזרא:</w:t>
      </w:r>
    </w:p>
    <w:p w14:paraId="4501F0CD" w14:textId="77777777" w:rsidR="00000000" w:rsidRDefault="00E23567">
      <w:pPr>
        <w:pStyle w:val="a0"/>
        <w:rPr>
          <w:rtl/>
        </w:rPr>
      </w:pPr>
    </w:p>
    <w:p w14:paraId="767FC77B" w14:textId="77777777" w:rsidR="00000000" w:rsidRDefault="00E23567">
      <w:pPr>
        <w:pStyle w:val="a0"/>
        <w:rPr>
          <w:rFonts w:hint="cs"/>
          <w:rtl/>
        </w:rPr>
      </w:pPr>
      <w:r>
        <w:rPr>
          <w:rFonts w:hint="cs"/>
          <w:rtl/>
        </w:rPr>
        <w:t>ידידי, אם היית עושה את מלאכתך באוקטובר 2000, תאמין לי שהיינו במצב אחר.</w:t>
      </w:r>
    </w:p>
    <w:p w14:paraId="1F149FD0" w14:textId="77777777" w:rsidR="00000000" w:rsidRDefault="00E23567">
      <w:pPr>
        <w:pStyle w:val="a0"/>
        <w:rPr>
          <w:rFonts w:hint="cs"/>
          <w:rtl/>
        </w:rPr>
      </w:pPr>
    </w:p>
    <w:p w14:paraId="7543B837" w14:textId="77777777" w:rsidR="00000000" w:rsidRDefault="00E23567">
      <w:pPr>
        <w:pStyle w:val="af0"/>
        <w:rPr>
          <w:rtl/>
        </w:rPr>
      </w:pPr>
      <w:r>
        <w:rPr>
          <w:rFonts w:hint="eastAsia"/>
          <w:rtl/>
        </w:rPr>
        <w:t>עבד</w:t>
      </w:r>
      <w:r>
        <w:rPr>
          <w:rtl/>
        </w:rPr>
        <w:t>-אלמאלכ דהאמשה</w:t>
      </w:r>
      <w:r>
        <w:rPr>
          <w:rtl/>
        </w:rPr>
        <w:t xml:space="preserve"> (רע"ם):</w:t>
      </w:r>
    </w:p>
    <w:p w14:paraId="41FF0506" w14:textId="77777777" w:rsidR="00000000" w:rsidRDefault="00E23567">
      <w:pPr>
        <w:pStyle w:val="a0"/>
        <w:rPr>
          <w:rFonts w:hint="cs"/>
          <w:rtl/>
        </w:rPr>
      </w:pPr>
    </w:p>
    <w:p w14:paraId="6F709882" w14:textId="77777777" w:rsidR="00000000" w:rsidRDefault="00E23567">
      <w:pPr>
        <w:pStyle w:val="a0"/>
        <w:rPr>
          <w:rFonts w:hint="cs"/>
          <w:rtl/>
        </w:rPr>
      </w:pPr>
      <w:r>
        <w:rPr>
          <w:rFonts w:hint="cs"/>
          <w:rtl/>
        </w:rPr>
        <w:t>אתה צריך אותנו בשביל לטייח את המסקנות של ועדת-אור. את זה אני לא אתן לך. לא ניתן לך.</w:t>
      </w:r>
    </w:p>
    <w:p w14:paraId="4D97B18E" w14:textId="77777777" w:rsidR="00000000" w:rsidRDefault="00E23567">
      <w:pPr>
        <w:pStyle w:val="a0"/>
        <w:rPr>
          <w:rFonts w:hint="cs"/>
          <w:rtl/>
        </w:rPr>
      </w:pPr>
    </w:p>
    <w:p w14:paraId="4F837804" w14:textId="77777777" w:rsidR="00000000" w:rsidRDefault="00E23567">
      <w:pPr>
        <w:pStyle w:val="af1"/>
        <w:rPr>
          <w:rtl/>
        </w:rPr>
      </w:pPr>
      <w:r>
        <w:rPr>
          <w:rtl/>
        </w:rPr>
        <w:t>היו"ר מוחמד ברכה:</w:t>
      </w:r>
    </w:p>
    <w:p w14:paraId="01A00CB8" w14:textId="77777777" w:rsidR="00000000" w:rsidRDefault="00E23567">
      <w:pPr>
        <w:pStyle w:val="a0"/>
        <w:rPr>
          <w:rtl/>
        </w:rPr>
      </w:pPr>
    </w:p>
    <w:p w14:paraId="7414AB75" w14:textId="77777777" w:rsidR="00000000" w:rsidRDefault="00E23567">
      <w:pPr>
        <w:pStyle w:val="a0"/>
        <w:rPr>
          <w:rFonts w:hint="cs"/>
          <w:rtl/>
        </w:rPr>
      </w:pPr>
      <w:r>
        <w:rPr>
          <w:rFonts w:hint="cs"/>
          <w:rtl/>
        </w:rPr>
        <w:t>חבר הכנסת דהאמשה.</w:t>
      </w:r>
    </w:p>
    <w:p w14:paraId="5802A5AF" w14:textId="77777777" w:rsidR="00000000" w:rsidRDefault="00E23567">
      <w:pPr>
        <w:pStyle w:val="a0"/>
        <w:rPr>
          <w:rFonts w:hint="cs"/>
          <w:rtl/>
        </w:rPr>
      </w:pPr>
    </w:p>
    <w:p w14:paraId="789B0B74" w14:textId="77777777" w:rsidR="00000000" w:rsidRDefault="00E23567">
      <w:pPr>
        <w:pStyle w:val="af0"/>
        <w:rPr>
          <w:rtl/>
        </w:rPr>
      </w:pPr>
      <w:r>
        <w:rPr>
          <w:rFonts w:hint="eastAsia"/>
          <w:rtl/>
        </w:rPr>
        <w:t>עבד</w:t>
      </w:r>
      <w:r>
        <w:rPr>
          <w:rtl/>
        </w:rPr>
        <w:t>-אלמאלכ דהאמשה (רע"ם):</w:t>
      </w:r>
    </w:p>
    <w:p w14:paraId="6F135C05" w14:textId="77777777" w:rsidR="00000000" w:rsidRDefault="00E23567">
      <w:pPr>
        <w:pStyle w:val="a0"/>
        <w:rPr>
          <w:rFonts w:hint="cs"/>
          <w:rtl/>
        </w:rPr>
      </w:pPr>
    </w:p>
    <w:p w14:paraId="54BE27D2" w14:textId="77777777" w:rsidR="00000000" w:rsidRDefault="00E23567">
      <w:pPr>
        <w:pStyle w:val="a0"/>
        <w:rPr>
          <w:rFonts w:hint="cs"/>
          <w:rtl/>
        </w:rPr>
      </w:pPr>
      <w:r>
        <w:rPr>
          <w:rFonts w:hint="cs"/>
          <w:rtl/>
        </w:rPr>
        <w:t>היה משהו אחר שהממשלה ביקשה, רצתה ודיברה אתנו? רק בנושא הזה - לטייח את מסקנות ועדת-אור - - -</w:t>
      </w:r>
    </w:p>
    <w:p w14:paraId="1E0A94CF" w14:textId="77777777" w:rsidR="00000000" w:rsidRDefault="00E23567">
      <w:pPr>
        <w:pStyle w:val="a0"/>
        <w:rPr>
          <w:rFonts w:hint="cs"/>
          <w:rtl/>
        </w:rPr>
      </w:pPr>
    </w:p>
    <w:p w14:paraId="16FB83CC" w14:textId="77777777" w:rsidR="00000000" w:rsidRDefault="00E23567">
      <w:pPr>
        <w:pStyle w:val="af1"/>
        <w:rPr>
          <w:rtl/>
        </w:rPr>
      </w:pPr>
      <w:r>
        <w:rPr>
          <w:rtl/>
        </w:rPr>
        <w:t>היו</w:t>
      </w:r>
      <w:r>
        <w:rPr>
          <w:rtl/>
        </w:rPr>
        <w:t>"ר מוחמד ברכה:</w:t>
      </w:r>
    </w:p>
    <w:p w14:paraId="49FBDE3C" w14:textId="77777777" w:rsidR="00000000" w:rsidRDefault="00E23567">
      <w:pPr>
        <w:pStyle w:val="a0"/>
        <w:rPr>
          <w:rtl/>
        </w:rPr>
      </w:pPr>
    </w:p>
    <w:p w14:paraId="5E897551" w14:textId="77777777" w:rsidR="00000000" w:rsidRDefault="00E23567">
      <w:pPr>
        <w:pStyle w:val="a0"/>
        <w:rPr>
          <w:rFonts w:hint="cs"/>
          <w:rtl/>
        </w:rPr>
      </w:pPr>
      <w:r>
        <w:rPr>
          <w:rFonts w:hint="cs"/>
          <w:rtl/>
        </w:rPr>
        <w:t>כבר אמרת את זה. תודה.</w:t>
      </w:r>
    </w:p>
    <w:p w14:paraId="5A66963E" w14:textId="77777777" w:rsidR="00000000" w:rsidRDefault="00E23567">
      <w:pPr>
        <w:pStyle w:val="a0"/>
        <w:rPr>
          <w:rFonts w:hint="cs"/>
          <w:rtl/>
        </w:rPr>
      </w:pPr>
    </w:p>
    <w:p w14:paraId="2C9E9EFE" w14:textId="77777777" w:rsidR="00000000" w:rsidRDefault="00E23567">
      <w:pPr>
        <w:pStyle w:val="-"/>
        <w:rPr>
          <w:rtl/>
        </w:rPr>
      </w:pPr>
      <w:bookmarkStart w:id="387" w:name="FS000000474T11_02_2004_18_23_42C"/>
      <w:bookmarkEnd w:id="387"/>
      <w:r>
        <w:rPr>
          <w:rtl/>
        </w:rPr>
        <w:t>השר גדעון עזרא:</w:t>
      </w:r>
    </w:p>
    <w:p w14:paraId="5C464146" w14:textId="77777777" w:rsidR="00000000" w:rsidRDefault="00E23567">
      <w:pPr>
        <w:pStyle w:val="a0"/>
        <w:rPr>
          <w:rtl/>
        </w:rPr>
      </w:pPr>
    </w:p>
    <w:p w14:paraId="0E4313D1" w14:textId="77777777" w:rsidR="00000000" w:rsidRDefault="00E23567">
      <w:pPr>
        <w:pStyle w:val="a0"/>
        <w:rPr>
          <w:rFonts w:hint="cs"/>
          <w:rtl/>
        </w:rPr>
      </w:pPr>
      <w:r>
        <w:rPr>
          <w:rFonts w:hint="cs"/>
          <w:rtl/>
        </w:rPr>
        <w:t>אתה דיברת על ממשלת אבו-מאזן. מה שנתבע מממשלת אבו-מאזן זה מלחמה בטרור. נושא שחרור האסירים, שאני חושב שיכול היה לסייע לממשלת אבו-מאזן, לא היה חלק מההסכם. למרות זאת, ממשלת ישראל הלכה במידה מסוימת לקראתו.</w:t>
      </w:r>
      <w:r>
        <w:rPr>
          <w:rFonts w:hint="cs"/>
          <w:rtl/>
        </w:rPr>
        <w:t xml:space="preserve"> לא ראינו הליכה מצדו של אבו-מאזן לקראתנו. לא ראינו גם עכשיו. </w:t>
      </w:r>
    </w:p>
    <w:p w14:paraId="3E5BF64B" w14:textId="77777777" w:rsidR="00000000" w:rsidRDefault="00E23567">
      <w:pPr>
        <w:pStyle w:val="a0"/>
        <w:rPr>
          <w:rFonts w:hint="cs"/>
          <w:rtl/>
        </w:rPr>
      </w:pPr>
    </w:p>
    <w:p w14:paraId="69046C04" w14:textId="77777777" w:rsidR="00000000" w:rsidRDefault="00E23567">
      <w:pPr>
        <w:pStyle w:val="a0"/>
        <w:rPr>
          <w:rFonts w:hint="cs"/>
          <w:rtl/>
        </w:rPr>
      </w:pPr>
      <w:r>
        <w:rPr>
          <w:rFonts w:hint="cs"/>
          <w:rtl/>
        </w:rPr>
        <w:t>אתמול היתה הפגנה בעזה, ואתה שמעת עליה כמו שאני שמעתי עליה. היו הפגנות נגד הרשות בעזה על כך שהיא עצרה את תושבי ג'באליה שעשו את הפיגוע נגד המאבטחים האמריקנים.</w:t>
      </w:r>
    </w:p>
    <w:p w14:paraId="69B0CE4F" w14:textId="77777777" w:rsidR="00000000" w:rsidRDefault="00E23567">
      <w:pPr>
        <w:pStyle w:val="a0"/>
        <w:rPr>
          <w:rFonts w:hint="cs"/>
          <w:rtl/>
        </w:rPr>
      </w:pPr>
    </w:p>
    <w:p w14:paraId="3EE7AC61" w14:textId="77777777" w:rsidR="00000000" w:rsidRDefault="00E23567">
      <w:pPr>
        <w:pStyle w:val="a0"/>
        <w:rPr>
          <w:rFonts w:hint="cs"/>
          <w:rtl/>
        </w:rPr>
      </w:pPr>
      <w:r>
        <w:rPr>
          <w:rFonts w:hint="cs"/>
          <w:rtl/>
        </w:rPr>
        <w:t>אני מוכרח להגיד לך, שבנושא הסרת המח</w:t>
      </w:r>
      <w:r>
        <w:rPr>
          <w:rFonts w:hint="cs"/>
          <w:rtl/>
        </w:rPr>
        <w:t>סומים - אני בהחלט בעד הסרת המחסומים כמו שאתה אומר, אבל אתה יודע כיצד, כאשר לא היתה ידיעה והגיעה אשה כזאת או אחרת למחסום, כמה פיגועים - - -</w:t>
      </w:r>
    </w:p>
    <w:p w14:paraId="58CCCC7E" w14:textId="77777777" w:rsidR="00000000" w:rsidRDefault="00E23567">
      <w:pPr>
        <w:pStyle w:val="a0"/>
        <w:rPr>
          <w:rFonts w:hint="cs"/>
          <w:rtl/>
        </w:rPr>
      </w:pPr>
    </w:p>
    <w:p w14:paraId="43CDF403" w14:textId="77777777" w:rsidR="00000000" w:rsidRDefault="00E23567">
      <w:pPr>
        <w:pStyle w:val="af0"/>
        <w:rPr>
          <w:rtl/>
        </w:rPr>
      </w:pPr>
      <w:r>
        <w:rPr>
          <w:rFonts w:hint="eastAsia"/>
          <w:rtl/>
        </w:rPr>
        <w:t>בנימין</w:t>
      </w:r>
      <w:r>
        <w:rPr>
          <w:rtl/>
        </w:rPr>
        <w:t xml:space="preserve"> בן-אליעזר (העבודה-מימד):</w:t>
      </w:r>
    </w:p>
    <w:p w14:paraId="4F16E2B1" w14:textId="77777777" w:rsidR="00000000" w:rsidRDefault="00E23567">
      <w:pPr>
        <w:pStyle w:val="a0"/>
        <w:rPr>
          <w:rFonts w:hint="cs"/>
          <w:rtl/>
        </w:rPr>
      </w:pPr>
    </w:p>
    <w:p w14:paraId="3C0384B5" w14:textId="77777777" w:rsidR="00000000" w:rsidRDefault="00E23567">
      <w:pPr>
        <w:pStyle w:val="a0"/>
        <w:rPr>
          <w:rFonts w:hint="cs"/>
          <w:rtl/>
        </w:rPr>
      </w:pPr>
      <w:r>
        <w:rPr>
          <w:rFonts w:hint="cs"/>
          <w:rtl/>
        </w:rPr>
        <w:t>לא מחסומי הגבול. לא על מחסומי הגבול דיברתי, אלא על המחסומים בפנים.</w:t>
      </w:r>
    </w:p>
    <w:p w14:paraId="6E06D683" w14:textId="77777777" w:rsidR="00000000" w:rsidRDefault="00E23567">
      <w:pPr>
        <w:pStyle w:val="a0"/>
        <w:rPr>
          <w:rFonts w:hint="cs"/>
          <w:rtl/>
        </w:rPr>
      </w:pPr>
    </w:p>
    <w:p w14:paraId="176059BA" w14:textId="77777777" w:rsidR="00000000" w:rsidRDefault="00E23567">
      <w:pPr>
        <w:pStyle w:val="-"/>
        <w:rPr>
          <w:rtl/>
        </w:rPr>
      </w:pPr>
      <w:bookmarkStart w:id="388" w:name="FS000000474T11_02_2004_18_28_30C"/>
      <w:bookmarkEnd w:id="388"/>
      <w:r>
        <w:rPr>
          <w:rtl/>
        </w:rPr>
        <w:t>השר גדעון עזרא:</w:t>
      </w:r>
    </w:p>
    <w:p w14:paraId="665EEB0B" w14:textId="77777777" w:rsidR="00000000" w:rsidRDefault="00E23567">
      <w:pPr>
        <w:pStyle w:val="a0"/>
        <w:rPr>
          <w:rtl/>
        </w:rPr>
      </w:pPr>
    </w:p>
    <w:p w14:paraId="626BE0DB" w14:textId="77777777" w:rsidR="00000000" w:rsidRDefault="00E23567">
      <w:pPr>
        <w:pStyle w:val="a0"/>
        <w:rPr>
          <w:rFonts w:hint="cs"/>
          <w:rtl/>
        </w:rPr>
      </w:pPr>
      <w:r>
        <w:rPr>
          <w:rFonts w:hint="cs"/>
          <w:rtl/>
        </w:rPr>
        <w:t>תן לי להגיד לך מלה.</w:t>
      </w:r>
    </w:p>
    <w:p w14:paraId="5F9E25EC" w14:textId="77777777" w:rsidR="00000000" w:rsidRDefault="00E23567">
      <w:pPr>
        <w:pStyle w:val="a0"/>
        <w:rPr>
          <w:rFonts w:hint="cs"/>
          <w:rtl/>
        </w:rPr>
      </w:pPr>
    </w:p>
    <w:p w14:paraId="5121ABF2" w14:textId="77777777" w:rsidR="00000000" w:rsidRDefault="00E23567">
      <w:pPr>
        <w:pStyle w:val="af0"/>
        <w:rPr>
          <w:rtl/>
        </w:rPr>
      </w:pPr>
      <w:r>
        <w:rPr>
          <w:rFonts w:hint="eastAsia"/>
          <w:rtl/>
        </w:rPr>
        <w:t>אהוד</w:t>
      </w:r>
      <w:r>
        <w:rPr>
          <w:rtl/>
        </w:rPr>
        <w:t xml:space="preserve"> יתום (הליכוד):</w:t>
      </w:r>
    </w:p>
    <w:p w14:paraId="13CE3B42" w14:textId="77777777" w:rsidR="00000000" w:rsidRDefault="00E23567">
      <w:pPr>
        <w:pStyle w:val="a0"/>
        <w:rPr>
          <w:rFonts w:hint="cs"/>
          <w:rtl/>
        </w:rPr>
      </w:pPr>
    </w:p>
    <w:p w14:paraId="69C40C5F" w14:textId="77777777" w:rsidR="00000000" w:rsidRDefault="00E23567">
      <w:pPr>
        <w:pStyle w:val="a0"/>
        <w:rPr>
          <w:rFonts w:hint="cs"/>
          <w:rtl/>
        </w:rPr>
      </w:pPr>
      <w:r>
        <w:rPr>
          <w:rFonts w:hint="cs"/>
          <w:rtl/>
        </w:rPr>
        <w:t>חבר הכנסת פואד, זה הזמן שלנו.</w:t>
      </w:r>
    </w:p>
    <w:p w14:paraId="211B7799" w14:textId="77777777" w:rsidR="00000000" w:rsidRDefault="00E23567">
      <w:pPr>
        <w:pStyle w:val="a0"/>
        <w:rPr>
          <w:rFonts w:hint="cs"/>
          <w:rtl/>
        </w:rPr>
      </w:pPr>
    </w:p>
    <w:p w14:paraId="35C7EF51" w14:textId="77777777" w:rsidR="00000000" w:rsidRDefault="00E23567">
      <w:pPr>
        <w:pStyle w:val="-"/>
        <w:rPr>
          <w:rtl/>
        </w:rPr>
      </w:pPr>
      <w:bookmarkStart w:id="389" w:name="FS000000474T11_02_2004_18_28_42C"/>
      <w:bookmarkEnd w:id="389"/>
      <w:r>
        <w:rPr>
          <w:rtl/>
        </w:rPr>
        <w:t>השר גדעון עזרא:</w:t>
      </w:r>
    </w:p>
    <w:p w14:paraId="5234BBE2" w14:textId="77777777" w:rsidR="00000000" w:rsidRDefault="00E23567">
      <w:pPr>
        <w:pStyle w:val="a0"/>
        <w:rPr>
          <w:rtl/>
        </w:rPr>
      </w:pPr>
    </w:p>
    <w:p w14:paraId="4C18B58D" w14:textId="77777777" w:rsidR="00000000" w:rsidRDefault="00E23567">
      <w:pPr>
        <w:pStyle w:val="a0"/>
        <w:rPr>
          <w:rFonts w:hint="cs"/>
          <w:rtl/>
        </w:rPr>
      </w:pPr>
      <w:r>
        <w:rPr>
          <w:rFonts w:hint="cs"/>
          <w:rtl/>
        </w:rPr>
        <w:t>אני כבר מסיים.</w:t>
      </w:r>
    </w:p>
    <w:p w14:paraId="6AF9C400" w14:textId="77777777" w:rsidR="00000000" w:rsidRDefault="00E23567">
      <w:pPr>
        <w:pStyle w:val="a0"/>
        <w:rPr>
          <w:rFonts w:hint="cs"/>
          <w:rtl/>
        </w:rPr>
      </w:pPr>
    </w:p>
    <w:p w14:paraId="0AE135C8" w14:textId="77777777" w:rsidR="00000000" w:rsidRDefault="00E23567">
      <w:pPr>
        <w:pStyle w:val="af0"/>
        <w:rPr>
          <w:rtl/>
        </w:rPr>
      </w:pPr>
      <w:r>
        <w:rPr>
          <w:rFonts w:hint="eastAsia"/>
          <w:rtl/>
        </w:rPr>
        <w:t>אהוד</w:t>
      </w:r>
      <w:r>
        <w:rPr>
          <w:rtl/>
        </w:rPr>
        <w:t xml:space="preserve"> יתום (הליכוד):</w:t>
      </w:r>
    </w:p>
    <w:p w14:paraId="7CD8DDD8" w14:textId="77777777" w:rsidR="00000000" w:rsidRDefault="00E23567">
      <w:pPr>
        <w:pStyle w:val="a0"/>
        <w:rPr>
          <w:rFonts w:hint="cs"/>
          <w:rtl/>
        </w:rPr>
      </w:pPr>
    </w:p>
    <w:p w14:paraId="26C39D68" w14:textId="77777777" w:rsidR="00000000" w:rsidRDefault="00E23567">
      <w:pPr>
        <w:pStyle w:val="a0"/>
        <w:rPr>
          <w:rFonts w:hint="cs"/>
          <w:rtl/>
        </w:rPr>
      </w:pPr>
      <w:r>
        <w:rPr>
          <w:rFonts w:hint="cs"/>
          <w:rtl/>
        </w:rPr>
        <w:t xml:space="preserve">אני גם חייב "לעוף". </w:t>
      </w:r>
    </w:p>
    <w:p w14:paraId="397A7506" w14:textId="77777777" w:rsidR="00000000" w:rsidRDefault="00E23567">
      <w:pPr>
        <w:pStyle w:val="a0"/>
        <w:rPr>
          <w:rFonts w:hint="cs"/>
          <w:rtl/>
        </w:rPr>
      </w:pPr>
    </w:p>
    <w:p w14:paraId="29E843A5" w14:textId="77777777" w:rsidR="00000000" w:rsidRDefault="00E23567">
      <w:pPr>
        <w:pStyle w:val="-"/>
        <w:rPr>
          <w:rtl/>
        </w:rPr>
      </w:pPr>
      <w:bookmarkStart w:id="390" w:name="FS000000474T11_02_2004_18_15_52C"/>
      <w:bookmarkEnd w:id="390"/>
      <w:r>
        <w:rPr>
          <w:rtl/>
        </w:rPr>
        <w:t>השר גדעון עזרא:</w:t>
      </w:r>
    </w:p>
    <w:p w14:paraId="4E77C9F6" w14:textId="77777777" w:rsidR="00000000" w:rsidRDefault="00E23567">
      <w:pPr>
        <w:pStyle w:val="a0"/>
        <w:rPr>
          <w:rtl/>
        </w:rPr>
      </w:pPr>
    </w:p>
    <w:p w14:paraId="648BC4F9" w14:textId="77777777" w:rsidR="00000000" w:rsidRDefault="00E23567">
      <w:pPr>
        <w:pStyle w:val="a0"/>
        <w:rPr>
          <w:rFonts w:hint="cs"/>
          <w:rtl/>
        </w:rPr>
      </w:pPr>
      <w:r>
        <w:rPr>
          <w:rFonts w:hint="cs"/>
          <w:rtl/>
        </w:rPr>
        <w:t>על כל פנים, נושא המחסומים. לאף אחד לא נוחים המחסומים הללו, ואתה יודע שצה"ל לא רוצה את המ</w:t>
      </w:r>
      <w:r>
        <w:rPr>
          <w:rFonts w:hint="cs"/>
          <w:rtl/>
        </w:rPr>
        <w:t>חסומים הללו, וזה היה חוסך כוח-אדם. לצערי, הגורמים המקצועיים עמדו על דברים שלפי דעתי צריך ללכת לקראתם בעניין הזה.</w:t>
      </w:r>
    </w:p>
    <w:p w14:paraId="61105FCB" w14:textId="77777777" w:rsidR="00000000" w:rsidRDefault="00E23567">
      <w:pPr>
        <w:pStyle w:val="a0"/>
        <w:rPr>
          <w:rFonts w:hint="cs"/>
          <w:rtl/>
        </w:rPr>
      </w:pPr>
    </w:p>
    <w:p w14:paraId="4C37D8B2" w14:textId="77777777" w:rsidR="00000000" w:rsidRDefault="00E23567">
      <w:pPr>
        <w:pStyle w:val="a0"/>
        <w:rPr>
          <w:rFonts w:hint="cs"/>
          <w:rtl/>
        </w:rPr>
      </w:pPr>
      <w:r>
        <w:rPr>
          <w:rFonts w:hint="cs"/>
          <w:rtl/>
        </w:rPr>
        <w:t>אני חושב שמפלגת העבודה לא מספיק שהיא מצהירה, אנחנו נתמוך בצעד זה או אחר של הממשלה, משום שהממשלה הזאת, וכל ממשלה, עובדת במקביל בכמה וכמה נושאים</w:t>
      </w:r>
      <w:r>
        <w:rPr>
          <w:rFonts w:hint="cs"/>
          <w:rtl/>
        </w:rPr>
        <w:t xml:space="preserve"> - בנושאים כלכליים, חברתיים, מדיניים, צבאיים. צריך תמיכה מלאה. כל זמן שאין תמיכה מלאה, כאילו אין תמיכה.</w:t>
      </w:r>
    </w:p>
    <w:p w14:paraId="1580F85D" w14:textId="77777777" w:rsidR="00000000" w:rsidRDefault="00E23567">
      <w:pPr>
        <w:pStyle w:val="a0"/>
        <w:rPr>
          <w:rFonts w:hint="cs"/>
          <w:rtl/>
        </w:rPr>
      </w:pPr>
    </w:p>
    <w:p w14:paraId="0FC4B725" w14:textId="77777777" w:rsidR="00000000" w:rsidRDefault="00E23567">
      <w:pPr>
        <w:pStyle w:val="a0"/>
        <w:rPr>
          <w:rFonts w:hint="cs"/>
          <w:rtl/>
        </w:rPr>
      </w:pPr>
      <w:r>
        <w:rPr>
          <w:rFonts w:hint="cs"/>
          <w:rtl/>
        </w:rPr>
        <w:t>אני חושב, ידידי, ובכך אני אסיים, יש קשר בין הביטחון לשלום, לכלכלה, לעלייה, ולצערי גם לירידה. המטרה שלנו ושל ראש הממשלה היא לשפר את מצב הביטחון, וכתוצאה</w:t>
      </w:r>
      <w:r>
        <w:rPr>
          <w:rFonts w:hint="cs"/>
          <w:rtl/>
        </w:rPr>
        <w:t xml:space="preserve"> מכך לשפר את שאר הדברים. אנחנו נעשה את הכול על מנת שהדברים יהיו בהסדר, ואם הם לא יהיו בהסדר - לא תהיה לנו ברירה ונצטרך ללכת לצעדים חד-צדדיים כאלה ואחרים.</w:t>
      </w:r>
    </w:p>
    <w:p w14:paraId="08B2B221" w14:textId="77777777" w:rsidR="00000000" w:rsidRDefault="00E23567">
      <w:pPr>
        <w:pStyle w:val="a0"/>
        <w:rPr>
          <w:rFonts w:hint="cs"/>
          <w:rtl/>
        </w:rPr>
      </w:pPr>
    </w:p>
    <w:p w14:paraId="4A684B7E" w14:textId="77777777" w:rsidR="00000000" w:rsidRDefault="00E23567">
      <w:pPr>
        <w:pStyle w:val="a0"/>
        <w:rPr>
          <w:rFonts w:hint="cs"/>
          <w:rtl/>
        </w:rPr>
      </w:pPr>
      <w:r>
        <w:rPr>
          <w:rFonts w:hint="cs"/>
          <w:rtl/>
        </w:rPr>
        <w:t>אדוני השר, אני מציע להסתפק בהודעה זו, אלא אם אתה - - -</w:t>
      </w:r>
    </w:p>
    <w:p w14:paraId="1E2500C2" w14:textId="77777777" w:rsidR="00000000" w:rsidRDefault="00E23567">
      <w:pPr>
        <w:pStyle w:val="a0"/>
        <w:rPr>
          <w:rFonts w:hint="cs"/>
          <w:rtl/>
        </w:rPr>
      </w:pPr>
    </w:p>
    <w:p w14:paraId="0C9AE01B" w14:textId="77777777" w:rsidR="00000000" w:rsidRDefault="00E23567">
      <w:pPr>
        <w:pStyle w:val="af0"/>
        <w:rPr>
          <w:rtl/>
        </w:rPr>
      </w:pPr>
      <w:r>
        <w:rPr>
          <w:rFonts w:hint="eastAsia"/>
          <w:rtl/>
        </w:rPr>
        <w:t>בנימין</w:t>
      </w:r>
      <w:r>
        <w:rPr>
          <w:rtl/>
        </w:rPr>
        <w:t xml:space="preserve"> בן-אליעזר (העבודה-מימד):</w:t>
      </w:r>
    </w:p>
    <w:p w14:paraId="2C94262E" w14:textId="77777777" w:rsidR="00000000" w:rsidRDefault="00E23567">
      <w:pPr>
        <w:pStyle w:val="a0"/>
        <w:rPr>
          <w:rFonts w:hint="cs"/>
          <w:rtl/>
        </w:rPr>
      </w:pPr>
    </w:p>
    <w:p w14:paraId="4A89794B" w14:textId="77777777" w:rsidR="00000000" w:rsidRDefault="00E23567">
      <w:pPr>
        <w:pStyle w:val="a0"/>
        <w:rPr>
          <w:rFonts w:hint="cs"/>
          <w:rtl/>
        </w:rPr>
      </w:pPr>
      <w:r>
        <w:rPr>
          <w:rFonts w:hint="cs"/>
          <w:rtl/>
        </w:rPr>
        <w:t>אני רוצה להע</w:t>
      </w:r>
      <w:r>
        <w:rPr>
          <w:rFonts w:hint="cs"/>
          <w:rtl/>
        </w:rPr>
        <w:t>ביר את הנושא הזה למליאה, ברשותך.</w:t>
      </w:r>
    </w:p>
    <w:p w14:paraId="16FF1022" w14:textId="77777777" w:rsidR="00000000" w:rsidRDefault="00E23567">
      <w:pPr>
        <w:pStyle w:val="a0"/>
        <w:rPr>
          <w:rFonts w:hint="cs"/>
          <w:rtl/>
        </w:rPr>
      </w:pPr>
    </w:p>
    <w:p w14:paraId="521AB2AE" w14:textId="77777777" w:rsidR="00000000" w:rsidRDefault="00E23567">
      <w:pPr>
        <w:pStyle w:val="-"/>
        <w:rPr>
          <w:rtl/>
        </w:rPr>
      </w:pPr>
      <w:bookmarkStart w:id="391" w:name="FS000000474T11_02_2004_18_21_04C"/>
      <w:bookmarkEnd w:id="391"/>
      <w:r>
        <w:rPr>
          <w:rtl/>
        </w:rPr>
        <w:t>השר גדעון עזרא:</w:t>
      </w:r>
    </w:p>
    <w:p w14:paraId="65459E3E" w14:textId="77777777" w:rsidR="00000000" w:rsidRDefault="00E23567">
      <w:pPr>
        <w:pStyle w:val="a0"/>
        <w:rPr>
          <w:rtl/>
        </w:rPr>
      </w:pPr>
    </w:p>
    <w:p w14:paraId="3AD492FB" w14:textId="77777777" w:rsidR="00000000" w:rsidRDefault="00E23567">
      <w:pPr>
        <w:pStyle w:val="a0"/>
        <w:rPr>
          <w:rFonts w:hint="cs"/>
          <w:rtl/>
        </w:rPr>
      </w:pPr>
      <w:r>
        <w:rPr>
          <w:rFonts w:hint="cs"/>
          <w:rtl/>
        </w:rPr>
        <w:t>אין בעיה, אני מצטרף אליך.</w:t>
      </w:r>
    </w:p>
    <w:p w14:paraId="08177497" w14:textId="77777777" w:rsidR="00000000" w:rsidRDefault="00E23567">
      <w:pPr>
        <w:pStyle w:val="a0"/>
        <w:rPr>
          <w:rFonts w:hint="cs"/>
          <w:rtl/>
        </w:rPr>
      </w:pPr>
    </w:p>
    <w:p w14:paraId="06E06A53" w14:textId="77777777" w:rsidR="00000000" w:rsidRDefault="00E23567">
      <w:pPr>
        <w:pStyle w:val="af1"/>
        <w:rPr>
          <w:rtl/>
        </w:rPr>
      </w:pPr>
      <w:r>
        <w:rPr>
          <w:rtl/>
        </w:rPr>
        <w:t>היו"ר מוחמד ברכה:</w:t>
      </w:r>
    </w:p>
    <w:p w14:paraId="6A5B9EBC" w14:textId="77777777" w:rsidR="00000000" w:rsidRDefault="00E23567">
      <w:pPr>
        <w:pStyle w:val="a0"/>
        <w:rPr>
          <w:rtl/>
        </w:rPr>
      </w:pPr>
    </w:p>
    <w:p w14:paraId="57E56F0F" w14:textId="77777777" w:rsidR="00000000" w:rsidRDefault="00E23567">
      <w:pPr>
        <w:pStyle w:val="a0"/>
        <w:rPr>
          <w:rFonts w:hint="cs"/>
          <w:rtl/>
        </w:rPr>
      </w:pPr>
      <w:r>
        <w:rPr>
          <w:rFonts w:hint="cs"/>
          <w:rtl/>
        </w:rPr>
        <w:t>תודה רבה, השר גדעון עזרא. הצעה אחרת, של חבר הכנסת דהאמשה, בבקשה.</w:t>
      </w:r>
    </w:p>
    <w:p w14:paraId="17E26759" w14:textId="77777777" w:rsidR="00000000" w:rsidRDefault="00E23567">
      <w:pPr>
        <w:pStyle w:val="a0"/>
        <w:rPr>
          <w:rFonts w:hint="cs"/>
          <w:rtl/>
        </w:rPr>
      </w:pPr>
    </w:p>
    <w:p w14:paraId="63A36D17" w14:textId="77777777" w:rsidR="00000000" w:rsidRDefault="00E23567">
      <w:pPr>
        <w:pStyle w:val="af0"/>
        <w:rPr>
          <w:rtl/>
        </w:rPr>
      </w:pPr>
      <w:r>
        <w:rPr>
          <w:rFonts w:hint="eastAsia"/>
          <w:rtl/>
        </w:rPr>
        <w:t>בנימין</w:t>
      </w:r>
      <w:r>
        <w:rPr>
          <w:rtl/>
        </w:rPr>
        <w:t xml:space="preserve"> בן-אליעזר (העבודה-מימד):</w:t>
      </w:r>
    </w:p>
    <w:p w14:paraId="0F9CE832" w14:textId="77777777" w:rsidR="00000000" w:rsidRDefault="00E23567">
      <w:pPr>
        <w:pStyle w:val="a0"/>
        <w:rPr>
          <w:rFonts w:hint="cs"/>
          <w:rtl/>
        </w:rPr>
      </w:pPr>
    </w:p>
    <w:p w14:paraId="11847BAB" w14:textId="77777777" w:rsidR="00000000" w:rsidRDefault="00E23567">
      <w:pPr>
        <w:pStyle w:val="a0"/>
        <w:rPr>
          <w:rFonts w:hint="cs"/>
          <w:rtl/>
        </w:rPr>
      </w:pPr>
      <w:r>
        <w:rPr>
          <w:rFonts w:hint="cs"/>
          <w:rtl/>
        </w:rPr>
        <w:t>אם כך, אולי תוותר עלי. אני חייב ללכת.</w:t>
      </w:r>
    </w:p>
    <w:p w14:paraId="2288F6C3" w14:textId="77777777" w:rsidR="00000000" w:rsidRDefault="00E23567">
      <w:pPr>
        <w:pStyle w:val="a0"/>
        <w:rPr>
          <w:rFonts w:hint="cs"/>
          <w:rtl/>
        </w:rPr>
      </w:pPr>
    </w:p>
    <w:p w14:paraId="7B6F4DAF" w14:textId="77777777" w:rsidR="00000000" w:rsidRDefault="00E23567">
      <w:pPr>
        <w:pStyle w:val="af1"/>
        <w:rPr>
          <w:rtl/>
        </w:rPr>
      </w:pPr>
      <w:r>
        <w:rPr>
          <w:rtl/>
        </w:rPr>
        <w:t>היו"ר מוחמד ברכה:</w:t>
      </w:r>
    </w:p>
    <w:p w14:paraId="78043146" w14:textId="77777777" w:rsidR="00000000" w:rsidRDefault="00E23567">
      <w:pPr>
        <w:pStyle w:val="a0"/>
        <w:rPr>
          <w:rtl/>
        </w:rPr>
      </w:pPr>
    </w:p>
    <w:p w14:paraId="53E350A0" w14:textId="77777777" w:rsidR="00000000" w:rsidRDefault="00E23567">
      <w:pPr>
        <w:pStyle w:val="a0"/>
        <w:rPr>
          <w:rFonts w:hint="cs"/>
          <w:rtl/>
        </w:rPr>
      </w:pPr>
      <w:r>
        <w:rPr>
          <w:rFonts w:hint="cs"/>
          <w:rtl/>
        </w:rPr>
        <w:t>זה</w:t>
      </w:r>
      <w:r>
        <w:rPr>
          <w:rFonts w:hint="cs"/>
          <w:rtl/>
        </w:rPr>
        <w:t xml:space="preserve"> דקה. תצביע בעד ההצעה שלך. אם בזמן ההצבעה לא תהיה נוכח, כאילו לא הגשת. בבקשה, חבר הכנסת דהאמשה. דקה.</w:t>
      </w:r>
    </w:p>
    <w:p w14:paraId="5298F040" w14:textId="77777777" w:rsidR="00000000" w:rsidRDefault="00E23567">
      <w:pPr>
        <w:pStyle w:val="a0"/>
        <w:rPr>
          <w:rFonts w:hint="cs"/>
          <w:rtl/>
        </w:rPr>
      </w:pPr>
    </w:p>
    <w:p w14:paraId="5045B731" w14:textId="77777777" w:rsidR="00000000" w:rsidRDefault="00E23567">
      <w:pPr>
        <w:pStyle w:val="a0"/>
        <w:rPr>
          <w:rFonts w:hint="cs"/>
          <w:rtl/>
        </w:rPr>
      </w:pPr>
    </w:p>
    <w:p w14:paraId="1D91BAE1" w14:textId="77777777" w:rsidR="00000000" w:rsidRDefault="00E23567">
      <w:pPr>
        <w:pStyle w:val="a"/>
        <w:rPr>
          <w:rtl/>
        </w:rPr>
      </w:pPr>
      <w:bookmarkStart w:id="392" w:name="FS000000550T11_02_2004_18_25_33"/>
      <w:bookmarkStart w:id="393" w:name="_Toc67150193"/>
      <w:bookmarkEnd w:id="392"/>
      <w:r>
        <w:rPr>
          <w:rFonts w:hint="eastAsia"/>
          <w:rtl/>
        </w:rPr>
        <w:t>עבד</w:t>
      </w:r>
      <w:r>
        <w:rPr>
          <w:rtl/>
        </w:rPr>
        <w:t>-אלמאלכ דהאמשה (רע"ם):</w:t>
      </w:r>
      <w:bookmarkEnd w:id="393"/>
    </w:p>
    <w:p w14:paraId="7ABB08AD" w14:textId="77777777" w:rsidR="00000000" w:rsidRDefault="00E23567">
      <w:pPr>
        <w:pStyle w:val="a0"/>
        <w:rPr>
          <w:rFonts w:hint="cs"/>
          <w:rtl/>
        </w:rPr>
      </w:pPr>
    </w:p>
    <w:p w14:paraId="7448C4DD" w14:textId="77777777" w:rsidR="00000000" w:rsidRDefault="00E23567">
      <w:pPr>
        <w:pStyle w:val="a0"/>
        <w:rPr>
          <w:rFonts w:hint="cs"/>
          <w:rtl/>
        </w:rPr>
      </w:pPr>
      <w:r>
        <w:rPr>
          <w:rFonts w:hint="cs"/>
          <w:rtl/>
        </w:rPr>
        <w:t>כבוד היושב-ראש, מכובדי השר, חברי חברי הכנסת, אני חושב שהדברים שהועלו פה דורשים תשובה, והתשובה של השר לא היתה מספקת. ודאי שלא ה</w:t>
      </w:r>
      <w:r>
        <w:rPr>
          <w:rFonts w:hint="cs"/>
          <w:rtl/>
        </w:rPr>
        <w:t xml:space="preserve">יתה תשובה נכונה ולא תשובה ראויה. מה עושה הממשלה כדי להוציא אותנו משפיכות הדמים, ממרחץ הדמים? </w:t>
      </w:r>
    </w:p>
    <w:p w14:paraId="26B54168" w14:textId="77777777" w:rsidR="00000000" w:rsidRDefault="00E23567">
      <w:pPr>
        <w:pStyle w:val="a0"/>
        <w:rPr>
          <w:rFonts w:hint="cs"/>
          <w:rtl/>
        </w:rPr>
      </w:pPr>
    </w:p>
    <w:p w14:paraId="129AF4A5" w14:textId="77777777" w:rsidR="00000000" w:rsidRDefault="00E23567">
      <w:pPr>
        <w:pStyle w:val="af0"/>
        <w:rPr>
          <w:rtl/>
        </w:rPr>
      </w:pPr>
      <w:r>
        <w:rPr>
          <w:rFonts w:hint="eastAsia"/>
          <w:rtl/>
        </w:rPr>
        <w:t>אהוד</w:t>
      </w:r>
      <w:r>
        <w:rPr>
          <w:rtl/>
        </w:rPr>
        <w:t xml:space="preserve"> יתום (הליכוד):</w:t>
      </w:r>
    </w:p>
    <w:p w14:paraId="5DA82AD1" w14:textId="77777777" w:rsidR="00000000" w:rsidRDefault="00E23567">
      <w:pPr>
        <w:pStyle w:val="a0"/>
        <w:rPr>
          <w:rFonts w:hint="cs"/>
          <w:rtl/>
        </w:rPr>
      </w:pPr>
    </w:p>
    <w:p w14:paraId="177F7BB4" w14:textId="77777777" w:rsidR="00000000" w:rsidRDefault="00E23567">
      <w:pPr>
        <w:pStyle w:val="a0"/>
        <w:rPr>
          <w:rFonts w:hint="cs"/>
          <w:rtl/>
        </w:rPr>
      </w:pPr>
      <w:r>
        <w:rPr>
          <w:rFonts w:hint="cs"/>
          <w:rtl/>
        </w:rPr>
        <w:t>מה עושה ערפאת?</w:t>
      </w:r>
    </w:p>
    <w:p w14:paraId="10B971D3" w14:textId="77777777" w:rsidR="00000000" w:rsidRDefault="00E23567">
      <w:pPr>
        <w:pStyle w:val="a0"/>
        <w:rPr>
          <w:rFonts w:hint="cs"/>
          <w:rtl/>
        </w:rPr>
      </w:pPr>
    </w:p>
    <w:p w14:paraId="35505F6E" w14:textId="77777777" w:rsidR="00000000" w:rsidRDefault="00E23567">
      <w:pPr>
        <w:pStyle w:val="-"/>
        <w:rPr>
          <w:rtl/>
        </w:rPr>
      </w:pPr>
      <w:bookmarkStart w:id="394" w:name="FS000000474T11_02_2004_18_25_22C"/>
      <w:bookmarkStart w:id="395" w:name="FS000000550T11_02_2004_18_25_39C"/>
      <w:bookmarkEnd w:id="394"/>
      <w:r>
        <w:rPr>
          <w:rtl/>
        </w:rPr>
        <w:t>עבד-אלמאלכ דהאמשה (רע"ם):</w:t>
      </w:r>
    </w:p>
    <w:p w14:paraId="6769C624" w14:textId="77777777" w:rsidR="00000000" w:rsidRDefault="00E23567">
      <w:pPr>
        <w:pStyle w:val="a0"/>
        <w:rPr>
          <w:rtl/>
        </w:rPr>
      </w:pPr>
    </w:p>
    <w:p w14:paraId="5FE34258" w14:textId="77777777" w:rsidR="00000000" w:rsidRDefault="00E23567">
      <w:pPr>
        <w:pStyle w:val="a0"/>
        <w:rPr>
          <w:rFonts w:hint="cs"/>
          <w:rtl/>
        </w:rPr>
      </w:pPr>
      <w:bookmarkStart w:id="396" w:name="FS000000435T11_02_2004_18_02_12C"/>
      <w:bookmarkEnd w:id="395"/>
      <w:bookmarkEnd w:id="396"/>
      <w:r>
        <w:rPr>
          <w:rFonts w:hint="cs"/>
          <w:rtl/>
        </w:rPr>
        <w:t xml:space="preserve">הרי על זה לא ענית. הרי בסך הכול אתה אומר לציבור שלנו, בוועדת-אור, בערעור על מסקנות ועדת-אור - לא </w:t>
      </w:r>
      <w:r>
        <w:rPr>
          <w:rFonts w:hint="cs"/>
          <w:rtl/>
        </w:rPr>
        <w:t>שיתפתם פעולה. מה הממשלה עושה, חוץ מאשר לייקר את הלחם, להעמיק את העוני ולהעמיק את הגזענות? פה מצביעים היום, חבר הכנסת יתום, על הקמת ועדת חקירה על ערבים ששדדו את הקרקעות. ערבים שדדו קרקעות בנגב? האדמות של הנגב הן של אבא שלך? וערבים, שאלפי שנים שם, הם שודדי ק</w:t>
      </w:r>
      <w:r>
        <w:rPr>
          <w:rFonts w:hint="cs"/>
          <w:rtl/>
        </w:rPr>
        <w:t>רקעות? ואתם עוד מדברים על אופורטוניזם? תודה רבה.</w:t>
      </w:r>
    </w:p>
    <w:p w14:paraId="2C75200F" w14:textId="77777777" w:rsidR="00000000" w:rsidRDefault="00E23567">
      <w:pPr>
        <w:pStyle w:val="a0"/>
        <w:rPr>
          <w:rFonts w:hint="cs"/>
          <w:rtl/>
        </w:rPr>
      </w:pPr>
    </w:p>
    <w:p w14:paraId="245B9D1E" w14:textId="77777777" w:rsidR="00000000" w:rsidRDefault="00E23567">
      <w:pPr>
        <w:pStyle w:val="af1"/>
        <w:rPr>
          <w:rtl/>
        </w:rPr>
      </w:pPr>
      <w:r>
        <w:rPr>
          <w:rtl/>
        </w:rPr>
        <w:t>היו"ר מוחמד ברכה:</w:t>
      </w:r>
    </w:p>
    <w:p w14:paraId="69A74E2E" w14:textId="77777777" w:rsidR="00000000" w:rsidRDefault="00E23567">
      <w:pPr>
        <w:pStyle w:val="a0"/>
        <w:rPr>
          <w:rtl/>
        </w:rPr>
      </w:pPr>
    </w:p>
    <w:p w14:paraId="526F2316" w14:textId="77777777" w:rsidR="00000000" w:rsidRDefault="00E23567">
      <w:pPr>
        <w:pStyle w:val="a0"/>
        <w:rPr>
          <w:rFonts w:hint="cs"/>
          <w:rtl/>
        </w:rPr>
      </w:pPr>
      <w:r>
        <w:rPr>
          <w:rFonts w:hint="cs"/>
          <w:rtl/>
        </w:rPr>
        <w:t xml:space="preserve">תודה רבה. </w:t>
      </w:r>
    </w:p>
    <w:p w14:paraId="0CA1DDCF" w14:textId="77777777" w:rsidR="00000000" w:rsidRDefault="00E23567">
      <w:pPr>
        <w:pStyle w:val="a0"/>
        <w:rPr>
          <w:rFonts w:hint="cs"/>
          <w:rtl/>
        </w:rPr>
      </w:pPr>
    </w:p>
    <w:p w14:paraId="38C7075F" w14:textId="77777777" w:rsidR="00000000" w:rsidRDefault="00E23567">
      <w:pPr>
        <w:pStyle w:val="a0"/>
        <w:rPr>
          <w:rFonts w:hint="cs"/>
          <w:rtl/>
        </w:rPr>
      </w:pPr>
      <w:r>
        <w:rPr>
          <w:rFonts w:hint="cs"/>
          <w:rtl/>
        </w:rPr>
        <w:t>רבותי, אנחנו עוברים להצבעה. בעד - זה למליאה, ונגד - זה הסרה. בבקשה להצביע.</w:t>
      </w:r>
    </w:p>
    <w:p w14:paraId="467291B1" w14:textId="77777777" w:rsidR="00000000" w:rsidRDefault="00E23567">
      <w:pPr>
        <w:pStyle w:val="a0"/>
        <w:rPr>
          <w:rFonts w:hint="cs"/>
          <w:rtl/>
        </w:rPr>
      </w:pPr>
    </w:p>
    <w:p w14:paraId="344C0666" w14:textId="77777777" w:rsidR="00000000" w:rsidRDefault="00E23567">
      <w:pPr>
        <w:pStyle w:val="ab"/>
        <w:bidi/>
        <w:rPr>
          <w:rFonts w:hint="cs"/>
          <w:rtl/>
        </w:rPr>
      </w:pPr>
      <w:r>
        <w:rPr>
          <w:rFonts w:hint="cs"/>
          <w:rtl/>
        </w:rPr>
        <w:t>הצבעה מס' 10</w:t>
      </w:r>
    </w:p>
    <w:p w14:paraId="639E3B63" w14:textId="77777777" w:rsidR="00000000" w:rsidRDefault="00E23567">
      <w:pPr>
        <w:pStyle w:val="a0"/>
        <w:rPr>
          <w:rFonts w:hint="cs"/>
          <w:rtl/>
        </w:rPr>
      </w:pPr>
    </w:p>
    <w:p w14:paraId="485937FB" w14:textId="77777777" w:rsidR="00000000" w:rsidRDefault="00E23567">
      <w:pPr>
        <w:pStyle w:val="ac"/>
        <w:bidi/>
        <w:rPr>
          <w:rFonts w:hint="cs"/>
          <w:rtl/>
        </w:rPr>
      </w:pPr>
      <w:r>
        <w:rPr>
          <w:rFonts w:hint="cs"/>
          <w:rtl/>
        </w:rPr>
        <w:t xml:space="preserve">בעד ההצעה לכלול את הנושא בסדר-היום </w:t>
      </w:r>
      <w:r>
        <w:rPr>
          <w:rtl/>
        </w:rPr>
        <w:t>–</w:t>
      </w:r>
      <w:r>
        <w:rPr>
          <w:rFonts w:hint="cs"/>
          <w:rtl/>
        </w:rPr>
        <w:t xml:space="preserve">  6</w:t>
      </w:r>
    </w:p>
    <w:p w14:paraId="21C56B0E" w14:textId="77777777" w:rsidR="00000000" w:rsidRDefault="00E23567">
      <w:pPr>
        <w:pStyle w:val="ac"/>
        <w:bidi/>
        <w:rPr>
          <w:rFonts w:hint="cs"/>
          <w:rtl/>
        </w:rPr>
      </w:pPr>
      <w:r>
        <w:rPr>
          <w:rFonts w:hint="cs"/>
          <w:rtl/>
        </w:rPr>
        <w:t xml:space="preserve">נגד </w:t>
      </w:r>
      <w:r>
        <w:rPr>
          <w:rtl/>
        </w:rPr>
        <w:t>–</w:t>
      </w:r>
      <w:r>
        <w:rPr>
          <w:rFonts w:hint="cs"/>
          <w:rtl/>
        </w:rPr>
        <w:t xml:space="preserve">  אין</w:t>
      </w:r>
    </w:p>
    <w:p w14:paraId="2DA8CDE1" w14:textId="77777777" w:rsidR="00000000" w:rsidRDefault="00E23567">
      <w:pPr>
        <w:pStyle w:val="ac"/>
        <w:bidi/>
        <w:rPr>
          <w:rFonts w:hint="cs"/>
          <w:rtl/>
        </w:rPr>
      </w:pPr>
      <w:r>
        <w:rPr>
          <w:rFonts w:hint="cs"/>
          <w:rtl/>
        </w:rPr>
        <w:t xml:space="preserve">נמנעים </w:t>
      </w:r>
      <w:r>
        <w:rPr>
          <w:rtl/>
        </w:rPr>
        <w:t>–</w:t>
      </w:r>
      <w:r>
        <w:rPr>
          <w:rFonts w:hint="cs"/>
          <w:rtl/>
        </w:rPr>
        <w:t xml:space="preserve">  אין</w:t>
      </w:r>
    </w:p>
    <w:p w14:paraId="3FEF09C1" w14:textId="77777777" w:rsidR="00000000" w:rsidRDefault="00E23567">
      <w:pPr>
        <w:pStyle w:val="ad"/>
        <w:bidi/>
        <w:rPr>
          <w:rFonts w:hint="cs"/>
          <w:rtl/>
        </w:rPr>
      </w:pPr>
      <w:r>
        <w:rPr>
          <w:rFonts w:hint="cs"/>
          <w:rtl/>
        </w:rPr>
        <w:t>ההצעה לכלול את הנושא</w:t>
      </w:r>
      <w:r>
        <w:rPr>
          <w:rFonts w:hint="cs"/>
          <w:rtl/>
        </w:rPr>
        <w:t xml:space="preserve"> בסדר-היום של הכנסת נתקבלה.</w:t>
      </w:r>
    </w:p>
    <w:p w14:paraId="505602DC" w14:textId="77777777" w:rsidR="00000000" w:rsidRDefault="00E23567">
      <w:pPr>
        <w:pStyle w:val="a0"/>
        <w:rPr>
          <w:rFonts w:hint="cs"/>
          <w:rtl/>
        </w:rPr>
      </w:pPr>
    </w:p>
    <w:p w14:paraId="0EB89248" w14:textId="77777777" w:rsidR="00000000" w:rsidRDefault="00E23567">
      <w:pPr>
        <w:pStyle w:val="af1"/>
        <w:rPr>
          <w:rtl/>
        </w:rPr>
      </w:pPr>
      <w:r>
        <w:rPr>
          <w:rtl/>
        </w:rPr>
        <w:t>היו"ר מוחמד ברכה:</w:t>
      </w:r>
    </w:p>
    <w:p w14:paraId="59D09E42" w14:textId="77777777" w:rsidR="00000000" w:rsidRDefault="00E23567">
      <w:pPr>
        <w:pStyle w:val="a0"/>
        <w:rPr>
          <w:rtl/>
        </w:rPr>
      </w:pPr>
    </w:p>
    <w:p w14:paraId="33543C78" w14:textId="77777777" w:rsidR="00000000" w:rsidRDefault="00E23567">
      <w:pPr>
        <w:pStyle w:val="a0"/>
        <w:rPr>
          <w:rFonts w:hint="cs"/>
          <w:rtl/>
        </w:rPr>
      </w:pPr>
      <w:r>
        <w:rPr>
          <w:rFonts w:hint="cs"/>
          <w:rtl/>
        </w:rPr>
        <w:t xml:space="preserve">הנושא  יועבר לדיון במליאה, ברוב של שישה חברי כנסת, בלי מתנגדים ובלי נמנעים. </w:t>
      </w:r>
    </w:p>
    <w:p w14:paraId="41A0900D" w14:textId="77777777" w:rsidR="00000000" w:rsidRDefault="00E23567">
      <w:pPr>
        <w:pStyle w:val="a0"/>
        <w:rPr>
          <w:rFonts w:hint="cs"/>
          <w:rtl/>
        </w:rPr>
      </w:pPr>
    </w:p>
    <w:p w14:paraId="47C30F00" w14:textId="77777777" w:rsidR="00000000" w:rsidRDefault="00E23567">
      <w:pPr>
        <w:pStyle w:val="a0"/>
        <w:rPr>
          <w:rFonts w:hint="cs"/>
          <w:rtl/>
        </w:rPr>
      </w:pPr>
    </w:p>
    <w:p w14:paraId="21234965" w14:textId="77777777" w:rsidR="00000000" w:rsidRDefault="00E23567">
      <w:pPr>
        <w:pStyle w:val="a2"/>
        <w:rPr>
          <w:rtl/>
        </w:rPr>
      </w:pPr>
    </w:p>
    <w:p w14:paraId="61C36BB9" w14:textId="77777777" w:rsidR="00000000" w:rsidRDefault="00E23567">
      <w:pPr>
        <w:pStyle w:val="a2"/>
        <w:rPr>
          <w:rFonts w:hint="cs"/>
          <w:rtl/>
        </w:rPr>
      </w:pPr>
      <w:bookmarkStart w:id="397" w:name="CS22353FI0022353T11_02_2004_18_34_34"/>
      <w:bookmarkStart w:id="398" w:name="_Toc67150194"/>
      <w:bookmarkEnd w:id="397"/>
      <w:r>
        <w:rPr>
          <w:rtl/>
        </w:rPr>
        <w:t>הצע</w:t>
      </w:r>
      <w:r>
        <w:rPr>
          <w:rFonts w:hint="cs"/>
          <w:rtl/>
        </w:rPr>
        <w:t>ות</w:t>
      </w:r>
      <w:r>
        <w:rPr>
          <w:rtl/>
        </w:rPr>
        <w:t xml:space="preserve"> לסדר-היום</w:t>
      </w:r>
      <w:bookmarkEnd w:id="398"/>
    </w:p>
    <w:p w14:paraId="210895B7" w14:textId="77777777" w:rsidR="00000000" w:rsidRDefault="00E23567">
      <w:pPr>
        <w:pStyle w:val="a2"/>
        <w:rPr>
          <w:rtl/>
        </w:rPr>
      </w:pPr>
      <w:bookmarkStart w:id="399" w:name="_Toc67150195"/>
      <w:r>
        <w:rPr>
          <w:rtl/>
        </w:rPr>
        <w:t>דיווחי השב"כ על התגברות האיומים על חיי ראש הממשלה</w:t>
      </w:r>
      <w:bookmarkEnd w:id="399"/>
    </w:p>
    <w:p w14:paraId="61644A78" w14:textId="77777777" w:rsidR="00000000" w:rsidRDefault="00E23567">
      <w:pPr>
        <w:pStyle w:val="-0"/>
        <w:rPr>
          <w:rFonts w:hint="cs"/>
          <w:rtl/>
        </w:rPr>
      </w:pPr>
    </w:p>
    <w:p w14:paraId="5F89D840" w14:textId="77777777" w:rsidR="00000000" w:rsidRDefault="00E23567">
      <w:pPr>
        <w:pStyle w:val="a0"/>
        <w:rPr>
          <w:rFonts w:hint="cs"/>
          <w:rtl/>
        </w:rPr>
      </w:pPr>
    </w:p>
    <w:p w14:paraId="4639F65A" w14:textId="77777777" w:rsidR="00000000" w:rsidRDefault="00E23567">
      <w:pPr>
        <w:pStyle w:val="af1"/>
        <w:rPr>
          <w:rtl/>
        </w:rPr>
      </w:pPr>
      <w:r>
        <w:rPr>
          <w:rtl/>
        </w:rPr>
        <w:t>היו"ר מוחמד ברכה:</w:t>
      </w:r>
    </w:p>
    <w:p w14:paraId="38ACB223" w14:textId="77777777" w:rsidR="00000000" w:rsidRDefault="00E23567">
      <w:pPr>
        <w:pStyle w:val="a0"/>
        <w:rPr>
          <w:rtl/>
        </w:rPr>
      </w:pPr>
    </w:p>
    <w:p w14:paraId="543AC194" w14:textId="77777777" w:rsidR="00000000" w:rsidRDefault="00E23567">
      <w:pPr>
        <w:pStyle w:val="a0"/>
        <w:rPr>
          <w:rFonts w:hint="cs"/>
          <w:rtl/>
        </w:rPr>
      </w:pPr>
      <w:r>
        <w:rPr>
          <w:rFonts w:hint="cs"/>
          <w:rtl/>
        </w:rPr>
        <w:t>אנחנו עוברים לנושא הבא. הצעות לסדר-היום מ</w:t>
      </w:r>
      <w:r>
        <w:rPr>
          <w:rFonts w:hint="cs"/>
          <w:rtl/>
        </w:rPr>
        <w:t>ס' 2653, 2697, 2703 ו-2652 בנושא: דיווחי השב"כ על התגברות האיומים על חיי ראש הממשלה. ראשון המציעים, חבר הכנסת דני יתום - בבקשה, אדוני. אחריו - חבר הכנסת איוב קרא, והאחרון - חבר הכנסת אהוד יתום.</w:t>
      </w:r>
    </w:p>
    <w:p w14:paraId="6D2134F0" w14:textId="77777777" w:rsidR="00000000" w:rsidRDefault="00E23567">
      <w:pPr>
        <w:pStyle w:val="a0"/>
        <w:rPr>
          <w:rFonts w:hint="cs"/>
          <w:rtl/>
        </w:rPr>
      </w:pPr>
    </w:p>
    <w:p w14:paraId="2DF8C3CA" w14:textId="77777777" w:rsidR="00000000" w:rsidRDefault="00E23567">
      <w:pPr>
        <w:pStyle w:val="a"/>
        <w:rPr>
          <w:rtl/>
        </w:rPr>
      </w:pPr>
      <w:bookmarkStart w:id="400" w:name="FS000001045T11_02_2004_18_03_08"/>
      <w:bookmarkStart w:id="401" w:name="_Toc67150196"/>
      <w:bookmarkEnd w:id="400"/>
      <w:r>
        <w:rPr>
          <w:rFonts w:hint="eastAsia"/>
          <w:rtl/>
        </w:rPr>
        <w:t>דני</w:t>
      </w:r>
      <w:r>
        <w:rPr>
          <w:rtl/>
        </w:rPr>
        <w:t xml:space="preserve"> יתום (העבודה-מימד):</w:t>
      </w:r>
      <w:bookmarkEnd w:id="401"/>
    </w:p>
    <w:p w14:paraId="3B7BE5BD" w14:textId="77777777" w:rsidR="00000000" w:rsidRDefault="00E23567">
      <w:pPr>
        <w:pStyle w:val="a0"/>
        <w:rPr>
          <w:rFonts w:hint="cs"/>
          <w:rtl/>
        </w:rPr>
      </w:pPr>
    </w:p>
    <w:p w14:paraId="1B2956D5" w14:textId="77777777" w:rsidR="00000000" w:rsidRDefault="00E23567">
      <w:pPr>
        <w:pStyle w:val="a0"/>
        <w:rPr>
          <w:rFonts w:hint="cs"/>
          <w:rtl/>
        </w:rPr>
      </w:pPr>
      <w:r>
        <w:rPr>
          <w:rFonts w:hint="cs"/>
          <w:rtl/>
        </w:rPr>
        <w:t>אדוני היושב-ראש, אדוני השר, חברי חבר</w:t>
      </w:r>
      <w:r>
        <w:rPr>
          <w:rFonts w:hint="cs"/>
          <w:rtl/>
        </w:rPr>
        <w:t>י הכנסת, לפני שמונה שנים נרצח ראש הממשלה ושר הביטחון יצחק רבין, זיכרונו לברכה. הרצח היה מזעזע, נורא. הוא גרם לרעידת אדמה גם בהיבט הציבורי, גם בהיבט החברתי, גם בהיבט הפוליטי, הביא לשסע עמוק בחברה הישראלית, ונדמה היום, שמונה שנים אחר כך, שעדיין יש חלקים בחבר</w:t>
      </w:r>
      <w:r>
        <w:rPr>
          <w:rFonts w:hint="cs"/>
          <w:rtl/>
        </w:rPr>
        <w:t xml:space="preserve">ה הישראלית שלא למדו את הלקח, כאילו דבר לא אירע. </w:t>
      </w:r>
    </w:p>
    <w:p w14:paraId="1BF4F4AF" w14:textId="77777777" w:rsidR="00000000" w:rsidRDefault="00E23567">
      <w:pPr>
        <w:pStyle w:val="a0"/>
        <w:rPr>
          <w:rFonts w:hint="cs"/>
          <w:rtl/>
        </w:rPr>
      </w:pPr>
    </w:p>
    <w:p w14:paraId="1F5BA61B" w14:textId="77777777" w:rsidR="00000000" w:rsidRDefault="00E23567">
      <w:pPr>
        <w:pStyle w:val="a0"/>
        <w:rPr>
          <w:rFonts w:hint="cs"/>
          <w:rtl/>
        </w:rPr>
      </w:pPr>
      <w:r>
        <w:rPr>
          <w:rFonts w:hint="cs"/>
          <w:rtl/>
        </w:rPr>
        <w:t>נראה שיש היום חלקים בחברה הישראלית שזוממים בעצם הימים האלה לבצע רצח פוליטי נוסף. על-פי מה שהתפרסם בתקשורת, "מצביעים בשב"כ על עלייה משמעותית בעוצמת האיומים וההתארגנויות בקרב חוגי הימין הקיצוני, בכל הקשור לפג</w:t>
      </w:r>
      <w:r>
        <w:rPr>
          <w:rFonts w:hint="cs"/>
          <w:rtl/>
        </w:rPr>
        <w:t xml:space="preserve">יעה אפשרית בראש הממשלה". </w:t>
      </w:r>
    </w:p>
    <w:p w14:paraId="1A002D0E" w14:textId="77777777" w:rsidR="00000000" w:rsidRDefault="00E23567">
      <w:pPr>
        <w:pStyle w:val="a0"/>
        <w:rPr>
          <w:rFonts w:hint="cs"/>
          <w:rtl/>
        </w:rPr>
      </w:pPr>
    </w:p>
    <w:p w14:paraId="13CD445C" w14:textId="77777777" w:rsidR="00000000" w:rsidRDefault="00E23567">
      <w:pPr>
        <w:pStyle w:val="a0"/>
        <w:rPr>
          <w:rFonts w:hint="cs"/>
          <w:rtl/>
        </w:rPr>
      </w:pPr>
      <w:r>
        <w:rPr>
          <w:rFonts w:hint="cs"/>
          <w:rtl/>
        </w:rPr>
        <w:t xml:space="preserve">המצב הוא מזעזע. זהו מצב בלתי נסבל. הדמוקרטיה נמצאת בסכנה. לא רק חייו של ראש הממשלה מאוימים, אלא מאוימים בעצם חיי כולנו, מאוימת מדינת ישראל ומאוימת הדמוקרטיה במדינת ישראל. </w:t>
      </w:r>
    </w:p>
    <w:p w14:paraId="44C441D5" w14:textId="77777777" w:rsidR="00000000" w:rsidRDefault="00E23567">
      <w:pPr>
        <w:pStyle w:val="a0"/>
        <w:rPr>
          <w:rFonts w:hint="cs"/>
          <w:rtl/>
        </w:rPr>
      </w:pPr>
    </w:p>
    <w:p w14:paraId="381E5C00" w14:textId="77777777" w:rsidR="00000000" w:rsidRDefault="00E23567">
      <w:pPr>
        <w:pStyle w:val="a0"/>
        <w:rPr>
          <w:rFonts w:hint="cs"/>
          <w:rtl/>
        </w:rPr>
      </w:pPr>
      <w:r>
        <w:rPr>
          <w:rFonts w:hint="cs"/>
          <w:rtl/>
        </w:rPr>
        <w:t xml:space="preserve">תנועת "כך", תנועה שהוצאה אל מחוץ לחוק </w:t>
      </w:r>
      <w:r>
        <w:rPr>
          <w:rtl/>
        </w:rPr>
        <w:t>–</w:t>
      </w:r>
      <w:r>
        <w:rPr>
          <w:rFonts w:hint="cs"/>
          <w:rtl/>
        </w:rPr>
        <w:t xml:space="preserve"> על-פי המתפרסם בת</w:t>
      </w:r>
      <w:r>
        <w:rPr>
          <w:rFonts w:hint="cs"/>
          <w:rtl/>
        </w:rPr>
        <w:t>קשורת, מתכוונים חבריה לצאת בקמפיין שהכותרת שלו: "שרון בוגד". כתובות נאצה כאלה כבר הופיעו על קירות ברחבי העיר ירושלים. ידוע בבית הזה שאני בר-פלוגתא של ראש הממשלה. אני לא מסכים אתו בהרבה מאוד דברים, אבל לא יעלה על הדעת במדינה מתוקנת כמו מדינת ישראל, שדברים כ</w:t>
      </w:r>
      <w:r>
        <w:rPr>
          <w:rFonts w:hint="cs"/>
          <w:rtl/>
        </w:rPr>
        <w:t>אלה יתפרסמו, שדברים מהסוג הזה רוחשים להם מתחת לפני השטח, ואפילו, לעתים, מעל פניו, ואנחנו, כמי שנבחרנו לייצג את הציבור, ורשויות החוק ואכיפת החוק לא עושים כמעט דבר על מנת למנוע את הדבר הנורא הזה מלהתרחש.</w:t>
      </w:r>
    </w:p>
    <w:p w14:paraId="7FBC3ABF" w14:textId="77777777" w:rsidR="00000000" w:rsidRDefault="00E23567">
      <w:pPr>
        <w:pStyle w:val="a0"/>
        <w:rPr>
          <w:rFonts w:hint="cs"/>
          <w:rtl/>
        </w:rPr>
      </w:pPr>
    </w:p>
    <w:p w14:paraId="7326ADEA" w14:textId="77777777" w:rsidR="00000000" w:rsidRDefault="00E23567">
      <w:pPr>
        <w:pStyle w:val="a0"/>
        <w:rPr>
          <w:rFonts w:hint="cs"/>
          <w:rtl/>
        </w:rPr>
      </w:pPr>
      <w:r>
        <w:rPr>
          <w:rFonts w:hint="cs"/>
          <w:rtl/>
        </w:rPr>
        <w:t>אני קורא למי שאחראים על אכיפת החוק, הסדר וביטחון הפני</w:t>
      </w:r>
      <w:r>
        <w:rPr>
          <w:rFonts w:hint="cs"/>
          <w:rtl/>
        </w:rPr>
        <w:t>ם במדינת ישראל, שירות הביטחון הכללי והמשטרה, לא לנוח ולא לשקוט, אפילו לא לרגע קט, עד אשר כל השורשים המאוסים והרקובים הללו בחברה הישראלית ייגדעו. ייגדעו, פירושו של דבר, תונח עליהם היד והם יושמו מאחורי סורג ובריח לעולמים.</w:t>
      </w:r>
    </w:p>
    <w:p w14:paraId="2DEAE604" w14:textId="77777777" w:rsidR="00000000" w:rsidRDefault="00E23567">
      <w:pPr>
        <w:pStyle w:val="a0"/>
        <w:rPr>
          <w:rFonts w:hint="cs"/>
          <w:rtl/>
        </w:rPr>
      </w:pPr>
    </w:p>
    <w:p w14:paraId="2786F29C" w14:textId="77777777" w:rsidR="00000000" w:rsidRDefault="00E23567">
      <w:pPr>
        <w:pStyle w:val="a0"/>
        <w:rPr>
          <w:rFonts w:hint="cs"/>
          <w:rtl/>
        </w:rPr>
      </w:pPr>
      <w:r>
        <w:rPr>
          <w:rFonts w:hint="cs"/>
          <w:rtl/>
        </w:rPr>
        <w:t>אסור לנו  - בכך אני מסיים, אדוני יו</w:t>
      </w:r>
      <w:r>
        <w:rPr>
          <w:rFonts w:hint="cs"/>
          <w:rtl/>
        </w:rPr>
        <w:t>שב-ראש הכנסת - לשבת מהצד, כאילו הדבר הזה לא נוגע לנו. אני קורא מכאן לכל חברי חברי הכנסת, מכל הסיעות, מכל הזרמים, מכל הספסלים ומכל הכיסאות, לצאת, לפעול, לחוקק, לדאוג, לבקר את פעילות הרשות המבצעת, על מנת שתופעה שכזאת, שחיי ראש ממשלה תלויים מנגד, כתוצאה מאמיר</w:t>
      </w:r>
      <w:r>
        <w:rPr>
          <w:rFonts w:hint="cs"/>
          <w:rtl/>
        </w:rPr>
        <w:t>ות או מדרך פוליטית, שהתופעה הזאת  תיכחד כאילו לא היתה. תודה.</w:t>
      </w:r>
    </w:p>
    <w:p w14:paraId="7F160543" w14:textId="77777777" w:rsidR="00000000" w:rsidRDefault="00E23567">
      <w:pPr>
        <w:pStyle w:val="a0"/>
        <w:rPr>
          <w:rFonts w:hint="cs"/>
          <w:rtl/>
        </w:rPr>
      </w:pPr>
    </w:p>
    <w:p w14:paraId="0AD4DD32" w14:textId="77777777" w:rsidR="00000000" w:rsidRDefault="00E23567">
      <w:pPr>
        <w:pStyle w:val="af1"/>
        <w:rPr>
          <w:rtl/>
        </w:rPr>
      </w:pPr>
      <w:r>
        <w:rPr>
          <w:rtl/>
        </w:rPr>
        <w:t>היו"ר מוחמד ברכה:</w:t>
      </w:r>
    </w:p>
    <w:p w14:paraId="23367266" w14:textId="77777777" w:rsidR="00000000" w:rsidRDefault="00E23567">
      <w:pPr>
        <w:pStyle w:val="a0"/>
        <w:rPr>
          <w:rtl/>
        </w:rPr>
      </w:pPr>
    </w:p>
    <w:p w14:paraId="7ACF8579" w14:textId="77777777" w:rsidR="00000000" w:rsidRDefault="00E23567">
      <w:pPr>
        <w:pStyle w:val="a0"/>
        <w:rPr>
          <w:rFonts w:hint="cs"/>
          <w:rtl/>
        </w:rPr>
      </w:pPr>
      <w:r>
        <w:rPr>
          <w:rFonts w:hint="cs"/>
          <w:rtl/>
        </w:rPr>
        <w:t>תודה, חבר הכנסת דני יתום. חבר הכנסת אהוד יתום - בבקשה, אדוני. אחריו - חבר הכנסת איוב קרא.</w:t>
      </w:r>
    </w:p>
    <w:p w14:paraId="06406BAC" w14:textId="77777777" w:rsidR="00000000" w:rsidRDefault="00E23567">
      <w:pPr>
        <w:pStyle w:val="a0"/>
        <w:rPr>
          <w:rFonts w:hint="cs"/>
          <w:rtl/>
        </w:rPr>
      </w:pPr>
    </w:p>
    <w:p w14:paraId="706F4A92" w14:textId="77777777" w:rsidR="00000000" w:rsidRDefault="00E23567">
      <w:pPr>
        <w:pStyle w:val="a"/>
        <w:rPr>
          <w:rtl/>
        </w:rPr>
      </w:pPr>
      <w:bookmarkStart w:id="402" w:name="FS000001032T11_02_2004_18_07_46"/>
      <w:bookmarkStart w:id="403" w:name="_Toc67150197"/>
      <w:bookmarkEnd w:id="402"/>
      <w:r>
        <w:rPr>
          <w:rFonts w:hint="eastAsia"/>
          <w:rtl/>
        </w:rPr>
        <w:t>אהוד</w:t>
      </w:r>
      <w:r>
        <w:rPr>
          <w:rtl/>
        </w:rPr>
        <w:t xml:space="preserve"> יתום (הליכוד):</w:t>
      </w:r>
      <w:bookmarkEnd w:id="403"/>
    </w:p>
    <w:p w14:paraId="788CBFDE" w14:textId="77777777" w:rsidR="00000000" w:rsidRDefault="00E23567">
      <w:pPr>
        <w:pStyle w:val="a0"/>
        <w:rPr>
          <w:rFonts w:hint="cs"/>
          <w:rtl/>
        </w:rPr>
      </w:pPr>
    </w:p>
    <w:p w14:paraId="4AA9992A" w14:textId="77777777" w:rsidR="00000000" w:rsidRDefault="00E23567">
      <w:pPr>
        <w:pStyle w:val="a0"/>
        <w:rPr>
          <w:rFonts w:hint="cs"/>
          <w:rtl/>
        </w:rPr>
      </w:pPr>
      <w:r>
        <w:rPr>
          <w:rFonts w:hint="cs"/>
          <w:rtl/>
        </w:rPr>
        <w:t xml:space="preserve">תודה רבה לך. </w:t>
      </w:r>
    </w:p>
    <w:p w14:paraId="6765C14A" w14:textId="77777777" w:rsidR="00000000" w:rsidRDefault="00E23567">
      <w:pPr>
        <w:pStyle w:val="a0"/>
        <w:rPr>
          <w:rFonts w:hint="cs"/>
          <w:rtl/>
        </w:rPr>
      </w:pPr>
    </w:p>
    <w:p w14:paraId="45B51657" w14:textId="77777777" w:rsidR="00000000" w:rsidRDefault="00E23567">
      <w:pPr>
        <w:pStyle w:val="a0"/>
        <w:rPr>
          <w:rFonts w:hint="cs"/>
          <w:rtl/>
        </w:rPr>
      </w:pPr>
      <w:r>
        <w:rPr>
          <w:rFonts w:hint="cs"/>
          <w:rtl/>
        </w:rPr>
        <w:t>אדוני היושב-ראש, חברי חברי הכנסת, צר לי שכאשר כו</w:t>
      </w:r>
      <w:r>
        <w:rPr>
          <w:rFonts w:hint="cs"/>
          <w:rtl/>
        </w:rPr>
        <w:t>לנו עומדים כאן, נזכרים ברצח הנורא והאיום לפני שמונה שנים, אנחנו ניצבים כאן ומדברים על היקר לנו מכול, מדברים בפני כנסת ריקה.</w:t>
      </w:r>
    </w:p>
    <w:p w14:paraId="4F26D501" w14:textId="77777777" w:rsidR="00000000" w:rsidRDefault="00E23567">
      <w:pPr>
        <w:pStyle w:val="a0"/>
        <w:rPr>
          <w:rFonts w:hint="cs"/>
          <w:rtl/>
        </w:rPr>
      </w:pPr>
    </w:p>
    <w:p w14:paraId="1FC6798E" w14:textId="77777777" w:rsidR="00000000" w:rsidRDefault="00E23567">
      <w:pPr>
        <w:pStyle w:val="a0"/>
        <w:rPr>
          <w:rFonts w:hint="cs"/>
          <w:rtl/>
        </w:rPr>
      </w:pPr>
      <w:r>
        <w:rPr>
          <w:rFonts w:hint="cs"/>
          <w:rtl/>
        </w:rPr>
        <w:t xml:space="preserve"> אני מבקש, אדוני היושב-ראש, למצוא את הדרך, את ההזדמנות, שהבית הזה יהיה מלא מפה לפה, ונוכל לדבר על עוצמת הדמוקרטיה, על היחס לנבחרי ה</w:t>
      </w:r>
      <w:r>
        <w:rPr>
          <w:rFonts w:hint="cs"/>
          <w:rtl/>
        </w:rPr>
        <w:t xml:space="preserve">ציבור, על היחס לאדם באשר הוא אדם, על היחס בין אדם לחברו ועל דמותו של עם ישראל בכלל, שהרי פער ושסע גדול מאוד נוצר לפני שמונה שנים, כאשר עמדנו המומים נוכח הדבר שאף אחד לא צפה אותו במדינת ישראל. </w:t>
      </w:r>
    </w:p>
    <w:p w14:paraId="1C320F89" w14:textId="77777777" w:rsidR="00000000" w:rsidRDefault="00E23567">
      <w:pPr>
        <w:pStyle w:val="a0"/>
        <w:rPr>
          <w:rFonts w:hint="cs"/>
          <w:rtl/>
        </w:rPr>
      </w:pPr>
    </w:p>
    <w:p w14:paraId="478AB12B" w14:textId="77777777" w:rsidR="00000000" w:rsidRDefault="00E23567">
      <w:pPr>
        <w:pStyle w:val="a0"/>
        <w:rPr>
          <w:rFonts w:hint="cs"/>
          <w:rtl/>
        </w:rPr>
      </w:pPr>
      <w:r>
        <w:rPr>
          <w:rFonts w:hint="cs"/>
          <w:rtl/>
        </w:rPr>
        <w:t>אפילו שבארצות-הברית הגדולה התרחשו מקרים כאלה במספר מסוים - אינ</w:t>
      </w:r>
      <w:r>
        <w:rPr>
          <w:rFonts w:hint="cs"/>
          <w:rtl/>
        </w:rPr>
        <w:t>ני רוצה לטעות, אבל לדעתי, ארבעה או חמישה נשיאים בארצות-הברית שילמו בחייהם - לא האמנו שבמדינת ישראל, כ-50 שנה לאחר היווסדה, יתרחש דבר נורא ואיום שכזה.</w:t>
      </w:r>
    </w:p>
    <w:p w14:paraId="2EBB9384" w14:textId="77777777" w:rsidR="00000000" w:rsidRDefault="00E23567">
      <w:pPr>
        <w:pStyle w:val="a0"/>
        <w:rPr>
          <w:rFonts w:hint="cs"/>
          <w:rtl/>
        </w:rPr>
      </w:pPr>
    </w:p>
    <w:p w14:paraId="6D170112" w14:textId="77777777" w:rsidR="00000000" w:rsidRDefault="00E23567">
      <w:pPr>
        <w:pStyle w:val="a0"/>
        <w:rPr>
          <w:rFonts w:hint="cs"/>
          <w:rtl/>
        </w:rPr>
      </w:pPr>
      <w:r>
        <w:rPr>
          <w:rFonts w:hint="cs"/>
          <w:rtl/>
        </w:rPr>
        <w:t>אני מסכים לחלוטין עם כל מלה ומלה של אחי הבכור, חברי חבר הכנסת דני יתום. אני חושב שאנחנו צריכים להתאחד כאן</w:t>
      </w:r>
      <w:r>
        <w:rPr>
          <w:rFonts w:hint="cs"/>
          <w:rtl/>
        </w:rPr>
        <w:t xml:space="preserve">, כי לא יעלה על הדעת לנוע היום ברחובות ירושלים ולראות את הכתובת הקשה, הזועקת מהקיר: "שרון בוגד". נורא. כאילו לא למדנו דבר, כאילו שכחנו מה התרחש כאן, כאילו הפנמנו דברים נלוזים ולא דברים חשובים, שהרי הדברים החשובים הם חיי אדם באשר הם. וכאשר מדובר בראש ממשלה </w:t>
      </w:r>
      <w:r>
        <w:rPr>
          <w:rFonts w:hint="cs"/>
          <w:rtl/>
        </w:rPr>
        <w:t xml:space="preserve">שכל כולו וכל רצונו לעשות טוב לעם השסוע, זב הדם הזה, הכואב הזה, כל רצונו הוא כזה, אנחנו לא מפנימים. ואנחנו חוזרים על אותן שגיאות. </w:t>
      </w:r>
    </w:p>
    <w:p w14:paraId="269112BE" w14:textId="77777777" w:rsidR="00000000" w:rsidRDefault="00E23567">
      <w:pPr>
        <w:pStyle w:val="a0"/>
        <w:rPr>
          <w:rFonts w:hint="cs"/>
          <w:rtl/>
        </w:rPr>
      </w:pPr>
    </w:p>
    <w:p w14:paraId="2688B899" w14:textId="77777777" w:rsidR="00000000" w:rsidRDefault="00E23567">
      <w:pPr>
        <w:pStyle w:val="a0"/>
        <w:rPr>
          <w:rFonts w:hint="cs"/>
          <w:rtl/>
        </w:rPr>
      </w:pPr>
      <w:r>
        <w:rPr>
          <w:rFonts w:hint="cs"/>
          <w:rtl/>
        </w:rPr>
        <w:t>אני לא מבין איפה היה אותו שופט ששחרר באותו ערב, אדוני היושב-ראש, אותם אנשים ששייכים לקבוצה קיצונית ימנית, שנמצאו ובידיהם ובכל</w:t>
      </w:r>
      <w:r>
        <w:rPr>
          <w:rFonts w:hint="cs"/>
          <w:rtl/>
        </w:rPr>
        <w:t xml:space="preserve">יהם תרסיסים, איפה הוא היה כאשר הוא שחרר אותם לבתיהם. האם דרך זווית הראייה הזאת אנחנו לא תורמים איזו תרומה לאותם בני-עוולה? </w:t>
      </w:r>
    </w:p>
    <w:p w14:paraId="661E9A8C" w14:textId="77777777" w:rsidR="00000000" w:rsidRDefault="00E23567">
      <w:pPr>
        <w:pStyle w:val="a0"/>
        <w:rPr>
          <w:rFonts w:hint="cs"/>
          <w:rtl/>
        </w:rPr>
      </w:pPr>
    </w:p>
    <w:p w14:paraId="3F1BEC50" w14:textId="77777777" w:rsidR="00000000" w:rsidRDefault="00E23567">
      <w:pPr>
        <w:pStyle w:val="a0"/>
        <w:rPr>
          <w:rFonts w:hint="cs"/>
          <w:rtl/>
        </w:rPr>
      </w:pPr>
      <w:r>
        <w:rPr>
          <w:rFonts w:hint="cs"/>
          <w:rtl/>
        </w:rPr>
        <w:t>רק לפני ימים ספורים נחשפנו לרצונו של הרוצח המתועב יגאל עמיר לשאת את בחירת לבו בכלא ולהמשיך את שושלת הרצח שלו. אנחנו צריכים לזעוק מכ</w:t>
      </w:r>
      <w:r>
        <w:rPr>
          <w:rFonts w:hint="cs"/>
          <w:rtl/>
        </w:rPr>
        <w:t xml:space="preserve">אן, תהיה התוצאה בעניינו אשר תהיה, די לאלימות, די להרס העצמי, די לשנאת החינם. והלוואי, אדוני היושב-ראש, שיבואו עלינו ימים יפים יותר. תודה. </w:t>
      </w:r>
    </w:p>
    <w:p w14:paraId="2D4591C7" w14:textId="77777777" w:rsidR="00000000" w:rsidRDefault="00E23567">
      <w:pPr>
        <w:pStyle w:val="a0"/>
        <w:rPr>
          <w:rFonts w:hint="cs"/>
          <w:rtl/>
        </w:rPr>
      </w:pPr>
    </w:p>
    <w:p w14:paraId="60F65B87" w14:textId="77777777" w:rsidR="00000000" w:rsidRDefault="00E23567">
      <w:pPr>
        <w:pStyle w:val="af1"/>
        <w:rPr>
          <w:rtl/>
        </w:rPr>
      </w:pPr>
      <w:r>
        <w:rPr>
          <w:rtl/>
        </w:rPr>
        <w:t>היו"ר</w:t>
      </w:r>
      <w:r>
        <w:rPr>
          <w:rFonts w:hint="cs"/>
          <w:rtl/>
        </w:rPr>
        <w:t xml:space="preserve"> מוחמד ברכה</w:t>
      </w:r>
      <w:r>
        <w:rPr>
          <w:rtl/>
        </w:rPr>
        <w:t>:</w:t>
      </w:r>
    </w:p>
    <w:p w14:paraId="66223AE2" w14:textId="77777777" w:rsidR="00000000" w:rsidRDefault="00E23567">
      <w:pPr>
        <w:pStyle w:val="a0"/>
        <w:rPr>
          <w:rtl/>
        </w:rPr>
      </w:pPr>
    </w:p>
    <w:p w14:paraId="4A39DF12" w14:textId="77777777" w:rsidR="00000000" w:rsidRDefault="00E23567">
      <w:pPr>
        <w:pStyle w:val="a0"/>
        <w:rPr>
          <w:rFonts w:hint="cs"/>
          <w:rtl/>
        </w:rPr>
      </w:pPr>
      <w:r>
        <w:rPr>
          <w:rFonts w:hint="cs"/>
          <w:rtl/>
        </w:rPr>
        <w:t>תודה, חבר הכנסת אהוד יתום. חבר הכנסת איוב קרא, בבקשה. שלוש דקות לרשותך. אחריו נשמע את תשובת הממשל</w:t>
      </w:r>
      <w:r>
        <w:rPr>
          <w:rFonts w:hint="cs"/>
          <w:rtl/>
        </w:rPr>
        <w:t>ה מפי השר גדעון עזרא. אחר כך יש הצעות רגילות. אני מבקש מהחברים שעומדים מאחור ויש להם הצעות רגילות, שיתייצבו במליאה, כי אם אחד מחברי הכנסת יגיע תורו והוא לא יהיה כאן, אנחנו נדלג ונעבור הלאה. בבקשה, אדוני.</w:t>
      </w:r>
    </w:p>
    <w:p w14:paraId="292F8FC1" w14:textId="77777777" w:rsidR="00000000" w:rsidRDefault="00E23567">
      <w:pPr>
        <w:pStyle w:val="a0"/>
        <w:rPr>
          <w:rFonts w:hint="cs"/>
          <w:rtl/>
        </w:rPr>
      </w:pPr>
    </w:p>
    <w:p w14:paraId="20AAAD44" w14:textId="77777777" w:rsidR="00000000" w:rsidRDefault="00E23567">
      <w:pPr>
        <w:pStyle w:val="a"/>
        <w:rPr>
          <w:rtl/>
        </w:rPr>
      </w:pPr>
      <w:bookmarkStart w:id="404" w:name="FS000000475T11_02_2004_18_11_41"/>
      <w:bookmarkStart w:id="405" w:name="_Toc67150198"/>
      <w:bookmarkEnd w:id="404"/>
      <w:r>
        <w:rPr>
          <w:rFonts w:hint="eastAsia"/>
          <w:rtl/>
        </w:rPr>
        <w:t>איוב</w:t>
      </w:r>
      <w:r>
        <w:rPr>
          <w:rtl/>
        </w:rPr>
        <w:t xml:space="preserve"> קרא (הליכוד):</w:t>
      </w:r>
      <w:bookmarkEnd w:id="405"/>
    </w:p>
    <w:p w14:paraId="4EC5CE7D" w14:textId="77777777" w:rsidR="00000000" w:rsidRDefault="00E23567">
      <w:pPr>
        <w:pStyle w:val="a0"/>
        <w:rPr>
          <w:rFonts w:hint="cs"/>
          <w:rtl/>
        </w:rPr>
      </w:pPr>
    </w:p>
    <w:p w14:paraId="158F6183" w14:textId="77777777" w:rsidR="00000000" w:rsidRDefault="00E23567">
      <w:pPr>
        <w:pStyle w:val="a0"/>
        <w:rPr>
          <w:rFonts w:hint="cs"/>
          <w:rtl/>
        </w:rPr>
      </w:pPr>
      <w:r>
        <w:rPr>
          <w:rFonts w:hint="cs"/>
          <w:rtl/>
        </w:rPr>
        <w:t>אדוני היושב-ראש, כנסת נכבדה, הנ</w:t>
      </w:r>
      <w:r>
        <w:rPr>
          <w:rFonts w:hint="cs"/>
          <w:rtl/>
        </w:rPr>
        <w:t xml:space="preserve">ושא מאוד חשוב; כן, מאוד חשוב בראייה הדמוקרטית. הנושא מאוד חשוב לנו, להמשך קיומו של הבית הזה ולכל דבר דמוקרטי במדינה הזאת. אנחנו עדים למצב שאנחנו שוב נמצאים בסיטואציה לא נוחה - איומים על ראש ממשלה בגלל דרכו הפוליטית. גם אם מישהו לא מסכים אתו, יש הרבה דרכים </w:t>
      </w:r>
      <w:r>
        <w:rPr>
          <w:rFonts w:hint="cs"/>
          <w:rtl/>
        </w:rPr>
        <w:t>דמוקרטיות. יש חוק וסדר במדינה הזאת, ואנחנו גאים להיות שייכים לאנשים שמכבדים את החוק והסדר. ככה צריך לראות את הדברים. יש דעה אחרת, גם אם לא מוצא חן בעיניך, לא צריך לכעוס, מכיוון שככה בנויה המדינה הזאת, שאנחנו גאים להשתייך אליה.</w:t>
      </w:r>
    </w:p>
    <w:p w14:paraId="389C98BC" w14:textId="77777777" w:rsidR="00000000" w:rsidRDefault="00E23567">
      <w:pPr>
        <w:pStyle w:val="a0"/>
        <w:rPr>
          <w:rFonts w:hint="cs"/>
          <w:rtl/>
        </w:rPr>
      </w:pPr>
    </w:p>
    <w:p w14:paraId="6A9C3C56" w14:textId="77777777" w:rsidR="00000000" w:rsidRDefault="00E23567">
      <w:pPr>
        <w:pStyle w:val="a0"/>
        <w:rPr>
          <w:rFonts w:hint="cs"/>
          <w:rtl/>
        </w:rPr>
      </w:pPr>
      <w:r>
        <w:rPr>
          <w:rFonts w:hint="cs"/>
          <w:rtl/>
        </w:rPr>
        <w:t>קודם עלתה פה הצעה בנושא ועדת</w:t>
      </w:r>
      <w:r>
        <w:rPr>
          <w:rFonts w:hint="cs"/>
          <w:rtl/>
        </w:rPr>
        <w:t xml:space="preserve"> חקירה. לא נרתעתי. חשבו שנרתעתי ממישהו, אולי פחדתי ממישהו. אני פחדתי מדבר אחד, שאני חוזר לדליית-אל-כרמל ולעוספיא - אחד המעוזים הקשים שבהם, הרב נסים זאב, חיילים שחוזרים הביתה אין להם איפה לבנות; נכי צה"ל, בני משפחות שכולות, חוזרים הביתה, אין להם לאן ללכת. ר</w:t>
      </w:r>
      <w:r>
        <w:rPr>
          <w:rFonts w:hint="cs"/>
          <w:rtl/>
        </w:rPr>
        <w:t>וצים להרוס בית לנכה צה"ל בגלל רשלנות של הממשלה והרשויות וכל מיני גורמים. אלה דברים אלמנטריים, הומניים. אי-אפשר לברוח מהמציאות ולמתוח קו אחד ולקבוע דין אחד. צריך לבדוק מה קרה, למה לא הקימו תוכניות מיתאר. למה צריך לפגוע באותו בדואי היום שנמצא בשבט סועאד, שיש</w:t>
      </w:r>
      <w:r>
        <w:rPr>
          <w:rFonts w:hint="cs"/>
          <w:rtl/>
        </w:rPr>
        <w:t xml:space="preserve"> לו בעיה לבנות בית. הוא חזר הביתה, רוצה תעסוקה, בית, וכו' וכו'. </w:t>
      </w:r>
    </w:p>
    <w:p w14:paraId="06C3997F" w14:textId="77777777" w:rsidR="00000000" w:rsidRDefault="00E23567">
      <w:pPr>
        <w:pStyle w:val="a0"/>
        <w:rPr>
          <w:rFonts w:hint="cs"/>
          <w:rtl/>
        </w:rPr>
      </w:pPr>
    </w:p>
    <w:p w14:paraId="18E43FFB" w14:textId="77777777" w:rsidR="00000000" w:rsidRDefault="00E23567">
      <w:pPr>
        <w:pStyle w:val="a0"/>
        <w:rPr>
          <w:rFonts w:hint="cs"/>
          <w:rtl/>
        </w:rPr>
      </w:pPr>
      <w:r>
        <w:rPr>
          <w:rFonts w:hint="cs"/>
          <w:rtl/>
        </w:rPr>
        <w:t>אני לא אתן שיפגעו באזרח נאמן למדינת ישראל. לא אתן. גם במחיר קריירה פוליטית. זה לא עניין אישי של מישהו. פשוט מאוד צריך לשמר את המדינה הזאת, אנחנו בריש גלי משמרים אותה. ואנחנו לא ניתן לפגוע בנ</w:t>
      </w:r>
      <w:r>
        <w:rPr>
          <w:rFonts w:hint="cs"/>
          <w:rtl/>
        </w:rPr>
        <w:t xml:space="preserve">אמני מדינת ישראל, אנחנו לא ניתן לכך יד. ומי שפוגע בחוק, נפגע בו, בתנאי שהחוק מגן עליו. החוק לא בא לפגוע באנשים, החוק בא להגן עליהם, בראיית המציאות קודם כול, ולא בראייה שרירותית, בלי רגש, בלי שום דבר. </w:t>
      </w:r>
    </w:p>
    <w:p w14:paraId="0777456C" w14:textId="77777777" w:rsidR="00000000" w:rsidRDefault="00E23567">
      <w:pPr>
        <w:pStyle w:val="a0"/>
        <w:rPr>
          <w:rFonts w:hint="cs"/>
          <w:rtl/>
        </w:rPr>
      </w:pPr>
    </w:p>
    <w:p w14:paraId="05AEED6C" w14:textId="77777777" w:rsidR="00000000" w:rsidRDefault="00E23567">
      <w:pPr>
        <w:pStyle w:val="a0"/>
        <w:rPr>
          <w:rFonts w:hint="cs"/>
          <w:rtl/>
        </w:rPr>
      </w:pPr>
      <w:r>
        <w:rPr>
          <w:rFonts w:hint="cs"/>
          <w:rtl/>
        </w:rPr>
        <w:t>לכן, ככה צריך לראות את הקונפליקט, ככה צריך לראות את הו</w:t>
      </w:r>
      <w:r>
        <w:rPr>
          <w:rFonts w:hint="cs"/>
          <w:rtl/>
        </w:rPr>
        <w:t>ויכוחים, ככה צריך לראות את הדיאלוג במדינת ישראל. ואני אומר לכם, חד-משמעית, חרה לי כל מה שהיה פה, ולא מציאותי היה ללכת למהלך הזה בלי לבדוק לגופו של עניין איך פותרים את כל הבעיות האלה. איך כל אלה, אותם ממונים, אותן ממשלות שלא ידעו מן ההתחלה לטפל בדברים הללו,</w:t>
      </w:r>
      <w:r>
        <w:rPr>
          <w:rFonts w:hint="cs"/>
          <w:rtl/>
        </w:rPr>
        <w:t xml:space="preserve"> למה לא הביאו את הבשורה או את התשובה למצב הזה. למה? למה היה צריך להתדרדר למצב הזה? אז לבוא שרירותית ולהגיד: אנחנו רוצים לעשות א', ב', ג' - זה טוב, זה מצוין. </w:t>
      </w:r>
    </w:p>
    <w:p w14:paraId="22D6E9A8" w14:textId="77777777" w:rsidR="00000000" w:rsidRDefault="00E23567">
      <w:pPr>
        <w:pStyle w:val="a0"/>
        <w:rPr>
          <w:rFonts w:hint="cs"/>
          <w:rtl/>
        </w:rPr>
      </w:pPr>
    </w:p>
    <w:p w14:paraId="29CE85F5" w14:textId="77777777" w:rsidR="00000000" w:rsidRDefault="00E23567">
      <w:pPr>
        <w:pStyle w:val="a0"/>
        <w:rPr>
          <w:rFonts w:hint="cs"/>
          <w:rtl/>
        </w:rPr>
      </w:pPr>
      <w:r>
        <w:rPr>
          <w:rFonts w:hint="cs"/>
          <w:rtl/>
        </w:rPr>
        <w:t>לכן, חברים, אנחנו נגד האלימות לשמה. ככה צריך לקרוא הבית הזה על  צלבי הקרס האלו נגד שרון. אנחנו לא</w:t>
      </w:r>
      <w:r>
        <w:rPr>
          <w:rFonts w:hint="cs"/>
          <w:rtl/>
        </w:rPr>
        <w:t xml:space="preserve"> מסכימים אתו בדרך, אנחנו עוזרים לו, כמו שהוא עזר לשמיר בזמנו יחד עם מודעי ודוד לוי. אנחנו עוזרים לו מאוד בעניין הזה. בראייה שלנו אנחנו עוזרים לו. מה לעשות, אנחנו חושבים שהוא לא הולך נכון, אבל יש לנו דרך. אנחנו לא ניתן לו ליפול כראש ממשלה, כי בא עלינו אסון </w:t>
      </w:r>
      <w:r>
        <w:rPr>
          <w:rFonts w:hint="cs"/>
          <w:rtl/>
        </w:rPr>
        <w:t xml:space="preserve">אחר כשהפלנו בזמנו את שמיר, ואנחנו לא רוצים עוד אסונות פה במדינת ישראל. אנחנו נתווכח אתו בתוך הבית הזה, ואנחנו נביא להכרעה פוליטית בבית הזה. ככה התרגלנו וככה נמשיך. </w:t>
      </w:r>
    </w:p>
    <w:p w14:paraId="72F5DD1F" w14:textId="77777777" w:rsidR="00000000" w:rsidRDefault="00E23567">
      <w:pPr>
        <w:pStyle w:val="af1"/>
        <w:rPr>
          <w:rFonts w:hint="cs"/>
          <w:rtl/>
        </w:rPr>
      </w:pPr>
    </w:p>
    <w:p w14:paraId="5D30D549" w14:textId="77777777" w:rsidR="00000000" w:rsidRDefault="00E23567">
      <w:pPr>
        <w:pStyle w:val="af1"/>
        <w:rPr>
          <w:rtl/>
        </w:rPr>
      </w:pPr>
      <w:r>
        <w:rPr>
          <w:rtl/>
        </w:rPr>
        <w:t>היו"ר</w:t>
      </w:r>
      <w:r>
        <w:rPr>
          <w:rFonts w:hint="cs"/>
          <w:rtl/>
        </w:rPr>
        <w:t xml:space="preserve"> מוחמד ברכה</w:t>
      </w:r>
      <w:r>
        <w:rPr>
          <w:rtl/>
        </w:rPr>
        <w:t>:</w:t>
      </w:r>
    </w:p>
    <w:p w14:paraId="3573486F" w14:textId="77777777" w:rsidR="00000000" w:rsidRDefault="00E23567">
      <w:pPr>
        <w:pStyle w:val="a0"/>
        <w:rPr>
          <w:rtl/>
        </w:rPr>
      </w:pPr>
    </w:p>
    <w:p w14:paraId="22AE87EB" w14:textId="77777777" w:rsidR="00000000" w:rsidRDefault="00E23567">
      <w:pPr>
        <w:pStyle w:val="a0"/>
        <w:rPr>
          <w:rFonts w:hint="cs"/>
          <w:rtl/>
        </w:rPr>
      </w:pPr>
      <w:r>
        <w:rPr>
          <w:rFonts w:hint="cs"/>
          <w:rtl/>
        </w:rPr>
        <w:t xml:space="preserve">תודה. השר גדעון עזרא, בבקשה, ישיב בשם הממשלה. </w:t>
      </w:r>
    </w:p>
    <w:p w14:paraId="1CA101B0" w14:textId="77777777" w:rsidR="00000000" w:rsidRDefault="00E23567">
      <w:pPr>
        <w:pStyle w:val="a0"/>
        <w:rPr>
          <w:rFonts w:hint="cs"/>
          <w:rtl/>
        </w:rPr>
      </w:pPr>
    </w:p>
    <w:p w14:paraId="67CA8311" w14:textId="77777777" w:rsidR="00000000" w:rsidRDefault="00E23567">
      <w:pPr>
        <w:pStyle w:val="a"/>
        <w:rPr>
          <w:rtl/>
        </w:rPr>
      </w:pPr>
      <w:bookmarkStart w:id="406" w:name="FS000000474T11_02_2004_18_16_18"/>
      <w:bookmarkStart w:id="407" w:name="_Toc67150199"/>
      <w:bookmarkEnd w:id="406"/>
      <w:r>
        <w:rPr>
          <w:rFonts w:hint="eastAsia"/>
          <w:rtl/>
        </w:rPr>
        <w:t>השר</w:t>
      </w:r>
      <w:r>
        <w:rPr>
          <w:rtl/>
        </w:rPr>
        <w:t xml:space="preserve"> גדעון עזרא:</w:t>
      </w:r>
      <w:bookmarkEnd w:id="407"/>
    </w:p>
    <w:p w14:paraId="5F1323FA" w14:textId="77777777" w:rsidR="00000000" w:rsidRDefault="00E23567">
      <w:pPr>
        <w:pStyle w:val="a0"/>
        <w:rPr>
          <w:rFonts w:hint="cs"/>
          <w:rtl/>
        </w:rPr>
      </w:pPr>
    </w:p>
    <w:p w14:paraId="7C5810DF" w14:textId="77777777" w:rsidR="00000000" w:rsidRDefault="00E23567">
      <w:pPr>
        <w:pStyle w:val="a0"/>
        <w:rPr>
          <w:rFonts w:hint="cs"/>
          <w:rtl/>
        </w:rPr>
      </w:pPr>
      <w:r>
        <w:rPr>
          <w:rFonts w:hint="cs"/>
          <w:rtl/>
        </w:rPr>
        <w:t xml:space="preserve">אדוני </w:t>
      </w:r>
      <w:r>
        <w:rPr>
          <w:rFonts w:hint="cs"/>
          <w:rtl/>
        </w:rPr>
        <w:t xml:space="preserve">היושב-ראש, חברי חברי הכנסת, חברי הכנסת המציעים, אני מבין את חרדתם של חברי הכנסת דני יתום, אהוד יתום ואיוב קרא לשלומו של ראש הממשלה. </w:t>
      </w:r>
    </w:p>
    <w:p w14:paraId="598C4028" w14:textId="77777777" w:rsidR="00000000" w:rsidRDefault="00E23567">
      <w:pPr>
        <w:pStyle w:val="a0"/>
        <w:rPr>
          <w:rFonts w:hint="cs"/>
          <w:rtl/>
        </w:rPr>
      </w:pPr>
    </w:p>
    <w:p w14:paraId="74863630" w14:textId="77777777" w:rsidR="00000000" w:rsidRDefault="00E23567">
      <w:pPr>
        <w:pStyle w:val="a0"/>
        <w:rPr>
          <w:rFonts w:hint="cs"/>
          <w:rtl/>
        </w:rPr>
      </w:pPr>
      <w:r>
        <w:rPr>
          <w:rFonts w:hint="cs"/>
          <w:rtl/>
        </w:rPr>
        <w:t xml:space="preserve">שירות הביטחון הכללי אינו מזהה בעת הזאת איום קונקרטי על ראש הממשלה. הפרסומים הנוגעים לנושא אינם על דעת השירות, וברור לגמרי </w:t>
      </w:r>
      <w:r>
        <w:rPr>
          <w:rFonts w:hint="cs"/>
          <w:rtl/>
        </w:rPr>
        <w:t xml:space="preserve">שמתכוונים בשירות ובכל זרועות הביטחון של המדינה לטפל בנחישות ולהוקיע כל תופעה של הסתה. אבל, כאמור, בשלב הזה לא מזהים שום איום קונקרטי על ראש הממשלה. </w:t>
      </w:r>
    </w:p>
    <w:p w14:paraId="5BD9D2B6" w14:textId="77777777" w:rsidR="00000000" w:rsidRDefault="00E23567">
      <w:pPr>
        <w:pStyle w:val="a0"/>
        <w:rPr>
          <w:rFonts w:hint="cs"/>
          <w:rtl/>
        </w:rPr>
      </w:pPr>
    </w:p>
    <w:p w14:paraId="4E7572F2" w14:textId="77777777" w:rsidR="00000000" w:rsidRDefault="00E23567">
      <w:pPr>
        <w:pStyle w:val="af0"/>
        <w:rPr>
          <w:rtl/>
        </w:rPr>
      </w:pPr>
      <w:r>
        <w:rPr>
          <w:rFonts w:hint="eastAsia"/>
          <w:rtl/>
        </w:rPr>
        <w:t>אהוד</w:t>
      </w:r>
      <w:r>
        <w:rPr>
          <w:rtl/>
        </w:rPr>
        <w:t xml:space="preserve"> יתום (הליכוד):</w:t>
      </w:r>
    </w:p>
    <w:p w14:paraId="0AC79E29" w14:textId="77777777" w:rsidR="00000000" w:rsidRDefault="00E23567">
      <w:pPr>
        <w:pStyle w:val="a0"/>
        <w:rPr>
          <w:rFonts w:hint="cs"/>
          <w:rtl/>
        </w:rPr>
      </w:pPr>
    </w:p>
    <w:p w14:paraId="270B421E" w14:textId="77777777" w:rsidR="00000000" w:rsidRDefault="00E23567">
      <w:pPr>
        <w:pStyle w:val="a0"/>
        <w:rPr>
          <w:rFonts w:hint="cs"/>
          <w:rtl/>
        </w:rPr>
      </w:pPr>
      <w:r>
        <w:rPr>
          <w:rFonts w:hint="cs"/>
          <w:rtl/>
        </w:rPr>
        <w:t xml:space="preserve">אנחנו שמחים לשמוע. </w:t>
      </w:r>
    </w:p>
    <w:p w14:paraId="75F44DB7" w14:textId="77777777" w:rsidR="00000000" w:rsidRDefault="00E23567">
      <w:pPr>
        <w:pStyle w:val="a0"/>
        <w:rPr>
          <w:rFonts w:hint="cs"/>
          <w:rtl/>
        </w:rPr>
      </w:pPr>
    </w:p>
    <w:p w14:paraId="385656FF" w14:textId="77777777" w:rsidR="00000000" w:rsidRDefault="00E23567">
      <w:pPr>
        <w:pStyle w:val="-"/>
        <w:rPr>
          <w:rtl/>
        </w:rPr>
      </w:pPr>
      <w:bookmarkStart w:id="408" w:name="FS000000474T11_02_2004_18_17_26C"/>
      <w:bookmarkEnd w:id="408"/>
      <w:r>
        <w:rPr>
          <w:rtl/>
        </w:rPr>
        <w:t>השר גדעון עזרא:</w:t>
      </w:r>
    </w:p>
    <w:p w14:paraId="635455AB" w14:textId="77777777" w:rsidR="00000000" w:rsidRDefault="00E23567">
      <w:pPr>
        <w:pStyle w:val="a0"/>
        <w:rPr>
          <w:rtl/>
        </w:rPr>
      </w:pPr>
    </w:p>
    <w:p w14:paraId="35676394" w14:textId="77777777" w:rsidR="00000000" w:rsidRDefault="00E23567">
      <w:pPr>
        <w:pStyle w:val="a0"/>
        <w:rPr>
          <w:rFonts w:hint="cs"/>
          <w:rtl/>
        </w:rPr>
      </w:pPr>
      <w:r>
        <w:rPr>
          <w:rFonts w:hint="cs"/>
          <w:rtl/>
        </w:rPr>
        <w:t>או.קיי., אני מציע להעביר את הנושא לוועדת החוץ ו</w:t>
      </w:r>
      <w:r>
        <w:rPr>
          <w:rFonts w:hint="cs"/>
          <w:rtl/>
        </w:rPr>
        <w:t xml:space="preserve">הביטחון. </w:t>
      </w:r>
    </w:p>
    <w:p w14:paraId="5A63F22A" w14:textId="77777777" w:rsidR="00000000" w:rsidRDefault="00E23567">
      <w:pPr>
        <w:pStyle w:val="a0"/>
        <w:rPr>
          <w:rFonts w:hint="cs"/>
          <w:rtl/>
        </w:rPr>
      </w:pPr>
    </w:p>
    <w:p w14:paraId="474E2773" w14:textId="77777777" w:rsidR="00000000" w:rsidRDefault="00E23567">
      <w:pPr>
        <w:pStyle w:val="af1"/>
        <w:rPr>
          <w:rtl/>
        </w:rPr>
      </w:pPr>
      <w:r>
        <w:rPr>
          <w:rtl/>
        </w:rPr>
        <w:t>היו"ר</w:t>
      </w:r>
      <w:r>
        <w:rPr>
          <w:rFonts w:hint="cs"/>
          <w:rtl/>
        </w:rPr>
        <w:t xml:space="preserve"> מוחמד ברכה</w:t>
      </w:r>
      <w:r>
        <w:rPr>
          <w:rtl/>
        </w:rPr>
        <w:t>:</w:t>
      </w:r>
    </w:p>
    <w:p w14:paraId="1C4C39BA" w14:textId="77777777" w:rsidR="00000000" w:rsidRDefault="00E23567">
      <w:pPr>
        <w:pStyle w:val="a0"/>
        <w:rPr>
          <w:rtl/>
        </w:rPr>
      </w:pPr>
    </w:p>
    <w:p w14:paraId="334F4AF8" w14:textId="77777777" w:rsidR="00000000" w:rsidRDefault="00E23567">
      <w:pPr>
        <w:pStyle w:val="a0"/>
        <w:rPr>
          <w:rFonts w:hint="cs"/>
          <w:rtl/>
        </w:rPr>
      </w:pPr>
      <w:r>
        <w:rPr>
          <w:rFonts w:hint="cs"/>
          <w:rtl/>
        </w:rPr>
        <w:t>תודה. הצעות אחרות. חבר הכנסת אילן ליבוביץ - בבקשה, אדוני, דקה לרשותך. אחריו - חבר הכנסת אופיר פינס, ואחריו - חבר הכנסת דהאמשה. בבקשה, אדוני.</w:t>
      </w:r>
    </w:p>
    <w:p w14:paraId="03FBE0FE" w14:textId="77777777" w:rsidR="00000000" w:rsidRDefault="00E23567">
      <w:pPr>
        <w:pStyle w:val="a0"/>
        <w:rPr>
          <w:rFonts w:hint="cs"/>
          <w:rtl/>
        </w:rPr>
      </w:pPr>
    </w:p>
    <w:p w14:paraId="70F31C07" w14:textId="77777777" w:rsidR="00000000" w:rsidRDefault="00E23567">
      <w:pPr>
        <w:pStyle w:val="a"/>
        <w:rPr>
          <w:rtl/>
        </w:rPr>
      </w:pPr>
      <w:bookmarkStart w:id="409" w:name="FS000001052T11_02_2004_18_17_40"/>
      <w:bookmarkStart w:id="410" w:name="_Toc67150200"/>
      <w:bookmarkEnd w:id="409"/>
      <w:r>
        <w:rPr>
          <w:rFonts w:hint="eastAsia"/>
          <w:rtl/>
        </w:rPr>
        <w:t>אילן</w:t>
      </w:r>
      <w:r>
        <w:rPr>
          <w:rtl/>
        </w:rPr>
        <w:t xml:space="preserve"> ליבוביץ (שינוי):</w:t>
      </w:r>
      <w:bookmarkEnd w:id="410"/>
    </w:p>
    <w:p w14:paraId="39873BBE" w14:textId="77777777" w:rsidR="00000000" w:rsidRDefault="00E23567">
      <w:pPr>
        <w:pStyle w:val="a0"/>
        <w:rPr>
          <w:rFonts w:hint="cs"/>
          <w:rtl/>
        </w:rPr>
      </w:pPr>
    </w:p>
    <w:p w14:paraId="140BC3F7" w14:textId="77777777" w:rsidR="00000000" w:rsidRDefault="00E23567">
      <w:pPr>
        <w:pStyle w:val="a0"/>
        <w:rPr>
          <w:rFonts w:hint="cs"/>
          <w:rtl/>
        </w:rPr>
      </w:pPr>
      <w:r>
        <w:rPr>
          <w:rFonts w:hint="cs"/>
          <w:rtl/>
        </w:rPr>
        <w:t>אדוני היושב-ראש, חברי הכנסת, אדוני השר, אני שמח לשמוע את דברי</w:t>
      </w:r>
      <w:r>
        <w:rPr>
          <w:rFonts w:hint="cs"/>
          <w:rtl/>
        </w:rPr>
        <w:t xml:space="preserve">ו של השר שלא מאותר כרגע איום מוחשי. </w:t>
      </w:r>
    </w:p>
    <w:p w14:paraId="22698957" w14:textId="77777777" w:rsidR="00000000" w:rsidRDefault="00E23567">
      <w:pPr>
        <w:pStyle w:val="a0"/>
        <w:rPr>
          <w:rFonts w:hint="cs"/>
          <w:rtl/>
        </w:rPr>
      </w:pPr>
    </w:p>
    <w:p w14:paraId="45C68155" w14:textId="77777777" w:rsidR="00000000" w:rsidRDefault="00E23567">
      <w:pPr>
        <w:pStyle w:val="a0"/>
        <w:rPr>
          <w:rFonts w:hint="cs"/>
          <w:rtl/>
        </w:rPr>
      </w:pPr>
      <w:r>
        <w:rPr>
          <w:rFonts w:hint="cs"/>
          <w:rtl/>
        </w:rPr>
        <w:t>אני רוצה להפנות את תשומת לב החברים לעמדת היועץ המשפטי לממשלה, לפחות הקודם, בכל אותם עניינים שהזכיר חבר הכנסת אהוד יתום. לא רק אותן כתובות, חבר הכנסת יתום, שהיו מרוססות, אלא מקרים של אנשים שיצאו, רבנים שיצאו בקריאות שהי</w:t>
      </w:r>
      <w:r>
        <w:rPr>
          <w:rFonts w:hint="cs"/>
          <w:rtl/>
        </w:rPr>
        <w:t>ו בפירוש הסתה, והתשובות שקיבלנו מהיועץ המשפטי הקודם לממשלה היו: זה רק דיבורים, לא צריך לפתוח בחקירה, וכו'. אז אם באמת, אדוני היושב-ראש, אנחנו רוצים לפעול, צריך לפעול בנחישות, ובכל פעם שמישהו משמיע דברי הסתה ומביע דברים שיש בהם משום המרדה, יש לפתוח מייד בחק</w:t>
      </w:r>
      <w:r>
        <w:rPr>
          <w:rFonts w:hint="cs"/>
          <w:rtl/>
        </w:rPr>
        <w:t xml:space="preserve">ירה ולא לפטור את זה באמירה שאלה רק דיבורים ואנחנו נפעל  רק כשיהיו מעשים, כי אז באמת נגיע למעשים. </w:t>
      </w:r>
    </w:p>
    <w:p w14:paraId="6B5C7297" w14:textId="77777777" w:rsidR="00000000" w:rsidRDefault="00E23567">
      <w:pPr>
        <w:pStyle w:val="a0"/>
        <w:rPr>
          <w:rFonts w:hint="cs"/>
          <w:rtl/>
        </w:rPr>
      </w:pPr>
    </w:p>
    <w:p w14:paraId="54A50D74" w14:textId="77777777" w:rsidR="00000000" w:rsidRDefault="00E23567">
      <w:pPr>
        <w:pStyle w:val="af1"/>
        <w:rPr>
          <w:rtl/>
        </w:rPr>
      </w:pPr>
      <w:r>
        <w:rPr>
          <w:rtl/>
        </w:rPr>
        <w:t>היו"ר</w:t>
      </w:r>
      <w:r>
        <w:rPr>
          <w:rFonts w:hint="cs"/>
          <w:rtl/>
        </w:rPr>
        <w:t xml:space="preserve"> מוחמד ברכה</w:t>
      </w:r>
      <w:r>
        <w:rPr>
          <w:rtl/>
        </w:rPr>
        <w:t>:</w:t>
      </w:r>
    </w:p>
    <w:p w14:paraId="5B020C0E" w14:textId="77777777" w:rsidR="00000000" w:rsidRDefault="00E23567">
      <w:pPr>
        <w:pStyle w:val="a0"/>
        <w:rPr>
          <w:rtl/>
        </w:rPr>
      </w:pPr>
    </w:p>
    <w:p w14:paraId="78956B05" w14:textId="77777777" w:rsidR="00000000" w:rsidRDefault="00E23567">
      <w:pPr>
        <w:pStyle w:val="a0"/>
        <w:rPr>
          <w:rFonts w:hint="cs"/>
          <w:rtl/>
        </w:rPr>
      </w:pPr>
      <w:r>
        <w:rPr>
          <w:rFonts w:hint="cs"/>
          <w:rtl/>
        </w:rPr>
        <w:t xml:space="preserve">תודה לחבר הכנסת ליבוביץ. חבר הכנסת אופיר פינס, בבקשה, הצעה אחרת. </w:t>
      </w:r>
    </w:p>
    <w:p w14:paraId="17379B46" w14:textId="77777777" w:rsidR="00000000" w:rsidRDefault="00E23567">
      <w:pPr>
        <w:pStyle w:val="a0"/>
        <w:rPr>
          <w:rFonts w:hint="cs"/>
          <w:rtl/>
        </w:rPr>
      </w:pPr>
    </w:p>
    <w:p w14:paraId="4B4C9B07" w14:textId="77777777" w:rsidR="00000000" w:rsidRDefault="00E23567">
      <w:pPr>
        <w:pStyle w:val="a"/>
        <w:rPr>
          <w:rtl/>
        </w:rPr>
      </w:pPr>
      <w:bookmarkStart w:id="411" w:name="FS000000455T11_02_2004_18_18_50"/>
      <w:bookmarkStart w:id="412" w:name="_Toc67150201"/>
      <w:bookmarkEnd w:id="411"/>
      <w:r>
        <w:rPr>
          <w:rFonts w:hint="eastAsia"/>
          <w:rtl/>
        </w:rPr>
        <w:t>אופיר</w:t>
      </w:r>
      <w:r>
        <w:rPr>
          <w:rtl/>
        </w:rPr>
        <w:t xml:space="preserve"> פינס-פז (העבודה-מימד):</w:t>
      </w:r>
      <w:bookmarkEnd w:id="412"/>
    </w:p>
    <w:p w14:paraId="54E44A23" w14:textId="77777777" w:rsidR="00000000" w:rsidRDefault="00E23567">
      <w:pPr>
        <w:pStyle w:val="a0"/>
        <w:rPr>
          <w:rFonts w:hint="cs"/>
          <w:rtl/>
        </w:rPr>
      </w:pPr>
    </w:p>
    <w:p w14:paraId="54FCFE73" w14:textId="77777777" w:rsidR="00000000" w:rsidRDefault="00E23567">
      <w:pPr>
        <w:pStyle w:val="a0"/>
        <w:rPr>
          <w:rFonts w:hint="cs"/>
          <w:rtl/>
        </w:rPr>
      </w:pPr>
      <w:r>
        <w:rPr>
          <w:rFonts w:hint="cs"/>
          <w:rtl/>
        </w:rPr>
        <w:t xml:space="preserve">תודה. </w:t>
      </w:r>
    </w:p>
    <w:p w14:paraId="08BA6489" w14:textId="77777777" w:rsidR="00000000" w:rsidRDefault="00E23567">
      <w:pPr>
        <w:pStyle w:val="a0"/>
        <w:rPr>
          <w:rFonts w:hint="cs"/>
          <w:rtl/>
        </w:rPr>
      </w:pPr>
    </w:p>
    <w:p w14:paraId="71AF9EAE" w14:textId="77777777" w:rsidR="00000000" w:rsidRDefault="00E23567">
      <w:pPr>
        <w:pStyle w:val="a0"/>
        <w:rPr>
          <w:rFonts w:hint="cs"/>
          <w:rtl/>
        </w:rPr>
      </w:pPr>
      <w:r>
        <w:rPr>
          <w:rFonts w:hint="cs"/>
          <w:rtl/>
        </w:rPr>
        <w:t>אדוני היושב-ראש, אדוני השר, ראשית</w:t>
      </w:r>
      <w:r>
        <w:rPr>
          <w:rFonts w:hint="cs"/>
          <w:rtl/>
        </w:rPr>
        <w:t xml:space="preserve"> אני סבור שטוב עשו חברי הכנסת שהעלו את הנושא על סדר-יומה של הכנסת, משום שכולנו למודי ניסיון מר בעניין האיומים על ראש ממשלה בישראל שהסתיימו ברצח. אני שמעתי את תשובתך, אדוני השר, ואני גם יודע שאתה אדם בקיא ועטור ניסיון - - -</w:t>
      </w:r>
    </w:p>
    <w:p w14:paraId="79675AEA" w14:textId="77777777" w:rsidR="00000000" w:rsidRDefault="00E23567">
      <w:pPr>
        <w:pStyle w:val="a0"/>
        <w:rPr>
          <w:rFonts w:hint="cs"/>
          <w:rtl/>
        </w:rPr>
      </w:pPr>
    </w:p>
    <w:p w14:paraId="0D17BDD2" w14:textId="77777777" w:rsidR="00000000" w:rsidRDefault="00E23567">
      <w:pPr>
        <w:pStyle w:val="af0"/>
        <w:rPr>
          <w:rtl/>
        </w:rPr>
      </w:pPr>
      <w:r>
        <w:rPr>
          <w:rFonts w:hint="eastAsia"/>
          <w:rtl/>
        </w:rPr>
        <w:t>השר</w:t>
      </w:r>
      <w:r>
        <w:rPr>
          <w:rtl/>
        </w:rPr>
        <w:t xml:space="preserve"> גדעון עזרא:</w:t>
      </w:r>
    </w:p>
    <w:p w14:paraId="62D9C9AC" w14:textId="77777777" w:rsidR="00000000" w:rsidRDefault="00E23567">
      <w:pPr>
        <w:pStyle w:val="a0"/>
        <w:rPr>
          <w:rFonts w:hint="cs"/>
          <w:rtl/>
        </w:rPr>
      </w:pPr>
    </w:p>
    <w:p w14:paraId="581AC804" w14:textId="77777777" w:rsidR="00000000" w:rsidRDefault="00E23567">
      <w:pPr>
        <w:pStyle w:val="a0"/>
        <w:rPr>
          <w:rFonts w:hint="cs"/>
          <w:rtl/>
        </w:rPr>
      </w:pPr>
      <w:r>
        <w:rPr>
          <w:rFonts w:hint="cs"/>
          <w:rtl/>
        </w:rPr>
        <w:t>השירות כבר הפיק</w:t>
      </w:r>
      <w:r>
        <w:rPr>
          <w:rFonts w:hint="cs"/>
          <w:rtl/>
        </w:rPr>
        <w:t xml:space="preserve"> לקחים מהסיפור. </w:t>
      </w:r>
    </w:p>
    <w:p w14:paraId="167816F3" w14:textId="77777777" w:rsidR="00000000" w:rsidRDefault="00E23567">
      <w:pPr>
        <w:pStyle w:val="a0"/>
        <w:rPr>
          <w:rFonts w:hint="cs"/>
          <w:rtl/>
        </w:rPr>
      </w:pPr>
    </w:p>
    <w:p w14:paraId="1815256C" w14:textId="77777777" w:rsidR="00000000" w:rsidRDefault="00E23567">
      <w:pPr>
        <w:pStyle w:val="-"/>
        <w:rPr>
          <w:rtl/>
        </w:rPr>
      </w:pPr>
      <w:bookmarkStart w:id="413" w:name="FS000000455T11_02_2004_18_19_24C"/>
      <w:bookmarkEnd w:id="413"/>
      <w:r>
        <w:rPr>
          <w:rtl/>
        </w:rPr>
        <w:t>אופיר פינס-פז (העבודה-מימד):</w:t>
      </w:r>
    </w:p>
    <w:p w14:paraId="7E495C19" w14:textId="77777777" w:rsidR="00000000" w:rsidRDefault="00E23567">
      <w:pPr>
        <w:pStyle w:val="a0"/>
        <w:rPr>
          <w:rtl/>
        </w:rPr>
      </w:pPr>
    </w:p>
    <w:p w14:paraId="5F5F304E" w14:textId="77777777" w:rsidR="00000000" w:rsidRDefault="00E23567">
      <w:pPr>
        <w:pStyle w:val="a0"/>
        <w:rPr>
          <w:rFonts w:hint="cs"/>
          <w:rtl/>
        </w:rPr>
      </w:pPr>
      <w:r>
        <w:rPr>
          <w:rFonts w:hint="cs"/>
          <w:rtl/>
        </w:rPr>
        <w:t>זהו, אני מאוד מקווה באמת שהתשובה, שהיתה תשובה מאוד בוטחת וחד-משמעית, באמת, לא באה מתוך תחושה של שאננות, חלילה, אלא מתוך מעקב קפדני. נכון שמי שכתב את הכתובות האלה הוא לא איום, ואלה סתם התרסה ופרובוקציה, שגם או</w:t>
      </w:r>
      <w:r>
        <w:rPr>
          <w:rFonts w:hint="cs"/>
          <w:rtl/>
        </w:rPr>
        <w:t xml:space="preserve">תן צריך להוקיע, וגם בהן צריך להילחם, אבל השאלה היא אם השב"כ יודע מי הוא הפוטנציאל האמיתי שעלול לסכן. כי הרוצח יגאל עמיר, שכולם הסתובבו לידו וראו אותו, אף אחד לא אבחן אותו בזמן. זו המקצועיות, לאתר את האנשים המסוכנים בזמן ולעצור אותם מלעשות מעשה. </w:t>
      </w:r>
      <w:bookmarkStart w:id="414" w:name="FS000000455T11_02_2004_18_52_04"/>
      <w:bookmarkEnd w:id="414"/>
    </w:p>
    <w:p w14:paraId="61CCF8AD" w14:textId="77777777" w:rsidR="00000000" w:rsidRDefault="00E23567">
      <w:pPr>
        <w:pStyle w:val="a0"/>
        <w:rPr>
          <w:rFonts w:hint="cs"/>
          <w:rtl/>
        </w:rPr>
      </w:pPr>
    </w:p>
    <w:p w14:paraId="0F6CE49C" w14:textId="77777777" w:rsidR="00000000" w:rsidRDefault="00E23567">
      <w:pPr>
        <w:pStyle w:val="af0"/>
        <w:rPr>
          <w:rtl/>
        </w:rPr>
      </w:pPr>
      <w:bookmarkStart w:id="415" w:name="FS000000455T11_02_2004_18_52_14C"/>
      <w:bookmarkEnd w:id="415"/>
      <w:r>
        <w:rPr>
          <w:rFonts w:hint="eastAsia"/>
          <w:rtl/>
        </w:rPr>
        <w:t>השר</w:t>
      </w:r>
      <w:r>
        <w:rPr>
          <w:rtl/>
        </w:rPr>
        <w:t xml:space="preserve"> גדעון</w:t>
      </w:r>
      <w:r>
        <w:rPr>
          <w:rtl/>
        </w:rPr>
        <w:t xml:space="preserve"> עזרא:</w:t>
      </w:r>
    </w:p>
    <w:p w14:paraId="5F8AED64" w14:textId="77777777" w:rsidR="00000000" w:rsidRDefault="00E23567">
      <w:pPr>
        <w:pStyle w:val="a0"/>
        <w:rPr>
          <w:rFonts w:hint="cs"/>
          <w:rtl/>
        </w:rPr>
      </w:pPr>
    </w:p>
    <w:p w14:paraId="6FC2026C" w14:textId="77777777" w:rsidR="00000000" w:rsidRDefault="00E23567">
      <w:pPr>
        <w:pStyle w:val="a0"/>
        <w:rPr>
          <w:rFonts w:hint="cs"/>
          <w:rtl/>
        </w:rPr>
      </w:pPr>
      <w:r>
        <w:rPr>
          <w:rFonts w:hint="cs"/>
          <w:rtl/>
        </w:rPr>
        <w:t xml:space="preserve">את זה צריך לבדוק בוועדת המשנה של ועדת החוץ והביטחון ולא במליאה. </w:t>
      </w:r>
    </w:p>
    <w:p w14:paraId="00E3D50F" w14:textId="77777777" w:rsidR="00000000" w:rsidRDefault="00E23567">
      <w:pPr>
        <w:pStyle w:val="a0"/>
        <w:rPr>
          <w:rFonts w:hint="cs"/>
          <w:rtl/>
        </w:rPr>
      </w:pPr>
    </w:p>
    <w:p w14:paraId="3F71629C" w14:textId="77777777" w:rsidR="00000000" w:rsidRDefault="00E23567">
      <w:pPr>
        <w:pStyle w:val="af1"/>
        <w:rPr>
          <w:rtl/>
        </w:rPr>
      </w:pPr>
      <w:r>
        <w:rPr>
          <w:rtl/>
        </w:rPr>
        <w:t>היו"ר מוחמד ברכה:</w:t>
      </w:r>
    </w:p>
    <w:p w14:paraId="7BE0E36B" w14:textId="77777777" w:rsidR="00000000" w:rsidRDefault="00E23567">
      <w:pPr>
        <w:pStyle w:val="a0"/>
        <w:rPr>
          <w:rtl/>
        </w:rPr>
      </w:pPr>
    </w:p>
    <w:p w14:paraId="7D8188FD" w14:textId="77777777" w:rsidR="00000000" w:rsidRDefault="00E23567">
      <w:pPr>
        <w:pStyle w:val="a0"/>
        <w:rPr>
          <w:rFonts w:hint="cs"/>
          <w:rtl/>
        </w:rPr>
      </w:pPr>
      <w:r>
        <w:rPr>
          <w:rFonts w:hint="cs"/>
          <w:rtl/>
        </w:rPr>
        <w:t xml:space="preserve">תודה. חבר הכנסת דהאמשה, בבקשה, הצעה אחרת להצעתו של חבר הכנסת איוב קרא. </w:t>
      </w:r>
    </w:p>
    <w:p w14:paraId="6D713B55" w14:textId="77777777" w:rsidR="00000000" w:rsidRDefault="00E23567">
      <w:pPr>
        <w:pStyle w:val="a0"/>
        <w:rPr>
          <w:rFonts w:hint="cs"/>
          <w:rtl/>
        </w:rPr>
      </w:pPr>
    </w:p>
    <w:p w14:paraId="2BFE1B99" w14:textId="77777777" w:rsidR="00000000" w:rsidRDefault="00E23567">
      <w:pPr>
        <w:pStyle w:val="a"/>
        <w:rPr>
          <w:rtl/>
        </w:rPr>
      </w:pPr>
      <w:bookmarkStart w:id="416" w:name="FS000000550T11_02_2004_18_52_58"/>
      <w:bookmarkStart w:id="417" w:name="_Toc67150202"/>
      <w:bookmarkEnd w:id="416"/>
      <w:r>
        <w:rPr>
          <w:rFonts w:hint="eastAsia"/>
          <w:rtl/>
        </w:rPr>
        <w:t>עבד</w:t>
      </w:r>
      <w:r>
        <w:rPr>
          <w:rtl/>
        </w:rPr>
        <w:t>-אלמאלכ דהאמשה (רע"ם):</w:t>
      </w:r>
      <w:bookmarkEnd w:id="417"/>
    </w:p>
    <w:p w14:paraId="4E758FD4" w14:textId="77777777" w:rsidR="00000000" w:rsidRDefault="00E23567">
      <w:pPr>
        <w:pStyle w:val="a0"/>
        <w:rPr>
          <w:rFonts w:hint="cs"/>
          <w:rtl/>
        </w:rPr>
      </w:pPr>
    </w:p>
    <w:p w14:paraId="0F1B8A4A" w14:textId="77777777" w:rsidR="00000000" w:rsidRDefault="00E23567">
      <w:pPr>
        <w:pStyle w:val="a0"/>
        <w:rPr>
          <w:rFonts w:hint="cs"/>
          <w:rtl/>
        </w:rPr>
      </w:pPr>
      <w:r>
        <w:rPr>
          <w:rFonts w:hint="cs"/>
          <w:rtl/>
        </w:rPr>
        <w:t>כבוד היושב-ראש, מכובדי השר, חברי חברי הכנסת, אני מצטרף לדעת קוד</w:t>
      </w:r>
      <w:r>
        <w:rPr>
          <w:rFonts w:hint="cs"/>
          <w:rtl/>
        </w:rPr>
        <w:t>מי שאכן הדברים אמורים להיות נחקרים במלוא הרצינות. כבר היינו בסרט הזה, כפי שנאמר, וראינו את הדברים בעת הסתה, ממש דומה לזאת, אף  שההסתה בשעתה לא היתה באותם דרגים כפי שזה קורה היום, גם לא מבחינת ההסתה נגד הערבים וגם לא מבחינת ההסתה נגד השלום, והם הובילו לאן ש</w:t>
      </w:r>
      <w:r>
        <w:rPr>
          <w:rFonts w:hint="cs"/>
          <w:rtl/>
        </w:rPr>
        <w:t xml:space="preserve">הובילו. אם ראש הממשלה באמת רוצה לקיים את מה שהוא קורא לו תוכנית מדינית ולהוריד יישובים מעזה, אזי הדברים באמת יחייבו שבעתיים חשיבה ויחייבו מעשה, והסכנה תוכל להיות גם ממשית. תודה רבה, אדוני. </w:t>
      </w:r>
    </w:p>
    <w:p w14:paraId="2E94FD4B" w14:textId="77777777" w:rsidR="00000000" w:rsidRDefault="00E23567">
      <w:pPr>
        <w:pStyle w:val="a0"/>
        <w:rPr>
          <w:rFonts w:hint="cs"/>
          <w:rtl/>
        </w:rPr>
      </w:pPr>
    </w:p>
    <w:p w14:paraId="24C5F9DE" w14:textId="77777777" w:rsidR="00000000" w:rsidRDefault="00E23567">
      <w:pPr>
        <w:pStyle w:val="af1"/>
        <w:rPr>
          <w:rtl/>
        </w:rPr>
      </w:pPr>
      <w:r>
        <w:rPr>
          <w:rtl/>
        </w:rPr>
        <w:t>היו"ר מוחמד ברכה:</w:t>
      </w:r>
    </w:p>
    <w:p w14:paraId="5A0F8866" w14:textId="77777777" w:rsidR="00000000" w:rsidRDefault="00E23567">
      <w:pPr>
        <w:pStyle w:val="a0"/>
        <w:rPr>
          <w:rtl/>
        </w:rPr>
      </w:pPr>
    </w:p>
    <w:p w14:paraId="20F08739" w14:textId="77777777" w:rsidR="00000000" w:rsidRDefault="00E23567">
      <w:pPr>
        <w:pStyle w:val="a0"/>
        <w:rPr>
          <w:rFonts w:hint="cs"/>
          <w:rtl/>
        </w:rPr>
      </w:pPr>
      <w:r>
        <w:rPr>
          <w:rFonts w:hint="cs"/>
          <w:rtl/>
        </w:rPr>
        <w:t>תודה, חבר הכנסת דהאמשה. רבותי המציעים, חבר הכנ</w:t>
      </w:r>
      <w:r>
        <w:rPr>
          <w:rFonts w:hint="cs"/>
          <w:rtl/>
        </w:rPr>
        <w:t>סת אהוד יתום וחבר הכנסת דני יתום, אתם מקבלים את הצעת השר להעביר את הנושא לוועדת החוץ והביטחון?</w:t>
      </w:r>
    </w:p>
    <w:p w14:paraId="46806B33" w14:textId="77777777" w:rsidR="00000000" w:rsidRDefault="00E23567">
      <w:pPr>
        <w:pStyle w:val="a0"/>
        <w:rPr>
          <w:rFonts w:hint="cs"/>
          <w:rtl/>
        </w:rPr>
      </w:pPr>
    </w:p>
    <w:p w14:paraId="479D6708" w14:textId="77777777" w:rsidR="00000000" w:rsidRDefault="00E23567">
      <w:pPr>
        <w:pStyle w:val="af0"/>
        <w:rPr>
          <w:rtl/>
        </w:rPr>
      </w:pPr>
      <w:r>
        <w:rPr>
          <w:rFonts w:hint="eastAsia"/>
          <w:rtl/>
        </w:rPr>
        <w:t>דני</w:t>
      </w:r>
      <w:r>
        <w:rPr>
          <w:rtl/>
        </w:rPr>
        <w:t xml:space="preserve"> יתום (העבודה-מימד):</w:t>
      </w:r>
    </w:p>
    <w:p w14:paraId="7C868022" w14:textId="77777777" w:rsidR="00000000" w:rsidRDefault="00E23567">
      <w:pPr>
        <w:pStyle w:val="a0"/>
        <w:rPr>
          <w:rFonts w:hint="cs"/>
          <w:rtl/>
        </w:rPr>
      </w:pPr>
    </w:p>
    <w:p w14:paraId="4EEE9D93" w14:textId="77777777" w:rsidR="00000000" w:rsidRDefault="00E23567">
      <w:pPr>
        <w:pStyle w:val="a0"/>
        <w:rPr>
          <w:rFonts w:hint="cs"/>
          <w:rtl/>
        </w:rPr>
      </w:pPr>
      <w:r>
        <w:rPr>
          <w:rFonts w:hint="cs"/>
          <w:rtl/>
        </w:rPr>
        <w:t xml:space="preserve">כן. </w:t>
      </w:r>
    </w:p>
    <w:p w14:paraId="331FE8BE" w14:textId="77777777" w:rsidR="00000000" w:rsidRDefault="00E23567">
      <w:pPr>
        <w:pStyle w:val="a0"/>
        <w:rPr>
          <w:rFonts w:hint="cs"/>
          <w:rtl/>
        </w:rPr>
      </w:pPr>
    </w:p>
    <w:p w14:paraId="6A30A0C8" w14:textId="77777777" w:rsidR="00000000" w:rsidRDefault="00E23567">
      <w:pPr>
        <w:pStyle w:val="af1"/>
        <w:rPr>
          <w:rtl/>
        </w:rPr>
      </w:pPr>
      <w:r>
        <w:rPr>
          <w:rtl/>
        </w:rPr>
        <w:t>היו"ר מוחמד ברכה:</w:t>
      </w:r>
    </w:p>
    <w:p w14:paraId="6694F7BD" w14:textId="77777777" w:rsidR="00000000" w:rsidRDefault="00E23567">
      <w:pPr>
        <w:pStyle w:val="a0"/>
        <w:rPr>
          <w:rtl/>
        </w:rPr>
      </w:pPr>
    </w:p>
    <w:p w14:paraId="7BF0FAC1" w14:textId="77777777" w:rsidR="00000000" w:rsidRDefault="00E23567">
      <w:pPr>
        <w:pStyle w:val="a0"/>
        <w:rPr>
          <w:rFonts w:hint="cs"/>
          <w:rtl/>
        </w:rPr>
      </w:pPr>
      <w:r>
        <w:rPr>
          <w:rFonts w:hint="cs"/>
          <w:rtl/>
        </w:rPr>
        <w:t xml:space="preserve">לכן אנחנו מקיימים הצבעה אחת. מי שיצביע בעד - מציע להעביר את הנושא לוועדת החוץ והביטחון. מי שמצביע נגד </w:t>
      </w:r>
      <w:r>
        <w:rPr>
          <w:rtl/>
        </w:rPr>
        <w:t>–</w:t>
      </w:r>
      <w:r>
        <w:rPr>
          <w:rFonts w:hint="cs"/>
          <w:rtl/>
        </w:rPr>
        <w:t xml:space="preserve"> מציע ל</w:t>
      </w:r>
      <w:r>
        <w:rPr>
          <w:rFonts w:hint="cs"/>
          <w:rtl/>
        </w:rPr>
        <w:t xml:space="preserve">הסיר את הנושא. מי שלא היה נוכח בזמן ההצבעה, אם הוא אחד המציעים, הצעתו אינה עוברת לוועדת החוץ והביטחון. </w:t>
      </w:r>
    </w:p>
    <w:p w14:paraId="66D0A9EF" w14:textId="77777777" w:rsidR="00000000" w:rsidRDefault="00E23567">
      <w:pPr>
        <w:pStyle w:val="a0"/>
        <w:rPr>
          <w:rFonts w:hint="cs"/>
          <w:rtl/>
        </w:rPr>
      </w:pPr>
    </w:p>
    <w:p w14:paraId="6E141E59" w14:textId="77777777" w:rsidR="00000000" w:rsidRDefault="00E23567">
      <w:pPr>
        <w:pStyle w:val="ab"/>
        <w:bidi/>
        <w:rPr>
          <w:rtl/>
        </w:rPr>
      </w:pPr>
    </w:p>
    <w:p w14:paraId="14DD2516" w14:textId="77777777" w:rsidR="00000000" w:rsidRDefault="00E23567">
      <w:pPr>
        <w:pStyle w:val="ab"/>
        <w:bidi/>
        <w:rPr>
          <w:rFonts w:hint="cs"/>
          <w:rtl/>
        </w:rPr>
      </w:pPr>
      <w:r>
        <w:rPr>
          <w:rFonts w:hint="cs"/>
          <w:rtl/>
        </w:rPr>
        <w:t>הצבעה מס' 11</w:t>
      </w:r>
    </w:p>
    <w:p w14:paraId="02E46E13" w14:textId="77777777" w:rsidR="00000000" w:rsidRDefault="00E23567">
      <w:pPr>
        <w:pStyle w:val="a0"/>
        <w:rPr>
          <w:rFonts w:hint="cs"/>
          <w:rtl/>
        </w:rPr>
      </w:pPr>
    </w:p>
    <w:p w14:paraId="105F8168" w14:textId="77777777" w:rsidR="00000000" w:rsidRDefault="00E23567">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3AF43698" w14:textId="77777777" w:rsidR="00000000" w:rsidRDefault="00E23567">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45DF3E75" w14:textId="77777777" w:rsidR="00000000" w:rsidRDefault="00E23567">
      <w:pPr>
        <w:pStyle w:val="ac"/>
        <w:bidi/>
        <w:rPr>
          <w:rFonts w:hint="cs"/>
          <w:rtl/>
        </w:rPr>
      </w:pPr>
      <w:r>
        <w:rPr>
          <w:rFonts w:hint="cs"/>
          <w:rtl/>
        </w:rPr>
        <w:t xml:space="preserve">נמנעים </w:t>
      </w:r>
      <w:r>
        <w:rPr>
          <w:rtl/>
        </w:rPr>
        <w:t>–</w:t>
      </w:r>
      <w:r>
        <w:rPr>
          <w:rFonts w:hint="cs"/>
          <w:rtl/>
        </w:rPr>
        <w:t xml:space="preserve"> אין</w:t>
      </w:r>
    </w:p>
    <w:p w14:paraId="206BF528" w14:textId="77777777" w:rsidR="00000000" w:rsidRDefault="00E23567">
      <w:pPr>
        <w:pStyle w:val="ad"/>
        <w:bidi/>
        <w:rPr>
          <w:rFonts w:hint="cs"/>
          <w:rtl/>
        </w:rPr>
      </w:pPr>
      <w:r>
        <w:rPr>
          <w:rFonts w:hint="cs"/>
          <w:rtl/>
        </w:rPr>
        <w:t>ההצעה להעביר את הנושא לוועדת החוץ והביטחו</w:t>
      </w:r>
      <w:r>
        <w:rPr>
          <w:rFonts w:hint="cs"/>
          <w:rtl/>
        </w:rPr>
        <w:t xml:space="preserve">ן נתקבלה. </w:t>
      </w:r>
    </w:p>
    <w:p w14:paraId="68A8D386" w14:textId="77777777" w:rsidR="00000000" w:rsidRDefault="00E23567">
      <w:pPr>
        <w:pStyle w:val="a0"/>
        <w:rPr>
          <w:rFonts w:hint="cs"/>
          <w:rtl/>
        </w:rPr>
      </w:pPr>
    </w:p>
    <w:p w14:paraId="2FC7AD46" w14:textId="77777777" w:rsidR="00000000" w:rsidRDefault="00E23567">
      <w:pPr>
        <w:pStyle w:val="af1"/>
        <w:rPr>
          <w:rtl/>
        </w:rPr>
      </w:pPr>
      <w:r>
        <w:rPr>
          <w:rtl/>
        </w:rPr>
        <w:t>היו"ר מוחמד ברכה:</w:t>
      </w:r>
    </w:p>
    <w:p w14:paraId="1A4F17FF" w14:textId="77777777" w:rsidR="00000000" w:rsidRDefault="00E23567">
      <w:pPr>
        <w:pStyle w:val="a0"/>
        <w:rPr>
          <w:rtl/>
        </w:rPr>
      </w:pPr>
    </w:p>
    <w:p w14:paraId="675842A3" w14:textId="77777777" w:rsidR="00000000" w:rsidRDefault="00E23567">
      <w:pPr>
        <w:pStyle w:val="a0"/>
        <w:rPr>
          <w:rFonts w:hint="cs"/>
          <w:rtl/>
        </w:rPr>
      </w:pPr>
      <w:r>
        <w:rPr>
          <w:rFonts w:hint="cs"/>
          <w:rtl/>
        </w:rPr>
        <w:t xml:space="preserve">ברוב של שמונה חברי כנסת, בלי מתנגדים ובלי נמנעים, הנושא יועבר לוועדת החוץ והביטחון. </w:t>
      </w:r>
    </w:p>
    <w:p w14:paraId="40015F7A" w14:textId="77777777" w:rsidR="00000000" w:rsidRDefault="00E23567">
      <w:pPr>
        <w:pStyle w:val="a0"/>
        <w:rPr>
          <w:rFonts w:hint="cs"/>
          <w:rtl/>
        </w:rPr>
      </w:pPr>
    </w:p>
    <w:p w14:paraId="0FB89341" w14:textId="77777777" w:rsidR="00000000" w:rsidRDefault="00E23567">
      <w:pPr>
        <w:pStyle w:val="a0"/>
        <w:rPr>
          <w:rFonts w:hint="cs"/>
          <w:rtl/>
        </w:rPr>
      </w:pPr>
    </w:p>
    <w:p w14:paraId="36F5E67A" w14:textId="77777777" w:rsidR="00000000" w:rsidRDefault="00E23567">
      <w:pPr>
        <w:pStyle w:val="a2"/>
        <w:rPr>
          <w:rtl/>
        </w:rPr>
      </w:pPr>
    </w:p>
    <w:p w14:paraId="1297A333" w14:textId="77777777" w:rsidR="00000000" w:rsidRDefault="00E23567">
      <w:pPr>
        <w:pStyle w:val="a2"/>
        <w:rPr>
          <w:rFonts w:hint="cs"/>
          <w:rtl/>
        </w:rPr>
      </w:pPr>
      <w:bookmarkStart w:id="418" w:name="CS21438FI0021438T11_02_2004_19_01_09"/>
      <w:bookmarkStart w:id="419" w:name="_Toc67150203"/>
      <w:bookmarkEnd w:id="418"/>
      <w:r>
        <w:rPr>
          <w:rFonts w:hint="cs"/>
          <w:rtl/>
        </w:rPr>
        <w:t>הצעה לסדר-היום</w:t>
      </w:r>
      <w:bookmarkEnd w:id="419"/>
    </w:p>
    <w:p w14:paraId="5E5C9CF0" w14:textId="77777777" w:rsidR="00000000" w:rsidRDefault="00E23567">
      <w:pPr>
        <w:pStyle w:val="a2"/>
        <w:rPr>
          <w:rFonts w:hint="cs"/>
          <w:rtl/>
        </w:rPr>
      </w:pPr>
      <w:bookmarkStart w:id="420" w:name="_Toc67150204"/>
      <w:r>
        <w:rPr>
          <w:rtl/>
        </w:rPr>
        <w:t>עמדות ישראל ואר</w:t>
      </w:r>
      <w:r>
        <w:rPr>
          <w:rFonts w:hint="cs"/>
          <w:rtl/>
        </w:rPr>
        <w:t>צות-</w:t>
      </w:r>
      <w:r>
        <w:rPr>
          <w:rtl/>
        </w:rPr>
        <w:t>הב</w:t>
      </w:r>
      <w:r>
        <w:rPr>
          <w:rFonts w:hint="cs"/>
          <w:rtl/>
        </w:rPr>
        <w:t>רית</w:t>
      </w:r>
      <w:r>
        <w:rPr>
          <w:rtl/>
        </w:rPr>
        <w:t xml:space="preserve"> </w:t>
      </w:r>
      <w:r>
        <w:rPr>
          <w:rFonts w:hint="cs"/>
          <w:rtl/>
        </w:rPr>
        <w:t>ב</w:t>
      </w:r>
      <w:r>
        <w:rPr>
          <w:rtl/>
        </w:rPr>
        <w:t>בית</w:t>
      </w:r>
      <w:r>
        <w:rPr>
          <w:rFonts w:hint="cs"/>
          <w:rtl/>
        </w:rPr>
        <w:t>-</w:t>
      </w:r>
      <w:r>
        <w:rPr>
          <w:rtl/>
        </w:rPr>
        <w:t>הדין הבי</w:t>
      </w:r>
      <w:r>
        <w:rPr>
          <w:rFonts w:hint="cs"/>
          <w:rtl/>
        </w:rPr>
        <w:t xml:space="preserve">ן-לאומי </w:t>
      </w:r>
      <w:r>
        <w:rPr>
          <w:rtl/>
        </w:rPr>
        <w:t>בהאג</w:t>
      </w:r>
      <w:bookmarkEnd w:id="420"/>
    </w:p>
    <w:p w14:paraId="21FD92FC" w14:textId="77777777" w:rsidR="00000000" w:rsidRDefault="00E23567">
      <w:pPr>
        <w:pStyle w:val="a0"/>
        <w:rPr>
          <w:rFonts w:hint="cs"/>
          <w:rtl/>
        </w:rPr>
      </w:pPr>
    </w:p>
    <w:p w14:paraId="17FC8153" w14:textId="77777777" w:rsidR="00000000" w:rsidRDefault="00E23567">
      <w:pPr>
        <w:pStyle w:val="af1"/>
        <w:rPr>
          <w:rtl/>
        </w:rPr>
      </w:pPr>
      <w:r>
        <w:rPr>
          <w:rtl/>
        </w:rPr>
        <w:t>היו"ר מוחמד ברכה:</w:t>
      </w:r>
    </w:p>
    <w:p w14:paraId="4CFA1455" w14:textId="77777777" w:rsidR="00000000" w:rsidRDefault="00E23567">
      <w:pPr>
        <w:pStyle w:val="a0"/>
        <w:rPr>
          <w:rtl/>
        </w:rPr>
      </w:pPr>
    </w:p>
    <w:p w14:paraId="30EAF026" w14:textId="77777777" w:rsidR="00000000" w:rsidRDefault="00E23567">
      <w:pPr>
        <w:pStyle w:val="a0"/>
        <w:rPr>
          <w:rFonts w:hint="cs"/>
          <w:rtl/>
        </w:rPr>
      </w:pPr>
      <w:r>
        <w:rPr>
          <w:rFonts w:hint="cs"/>
          <w:rtl/>
        </w:rPr>
        <w:t>רבותי, אנחנו עוברים להצעה לסדר-היום מס' 2532 בנושא:</w:t>
      </w:r>
      <w:r>
        <w:rPr>
          <w:rFonts w:hint="cs"/>
          <w:rtl/>
        </w:rPr>
        <w:t xml:space="preserve"> עמדות ישראל וארצות-הברית בבית-הדין הבין-לאומי בהאג - של חבר הכנסת עזמי בשארה. בבקשה. אחריו - חברת הכנסת גמליאל. </w:t>
      </w:r>
    </w:p>
    <w:p w14:paraId="400BB187" w14:textId="77777777" w:rsidR="00000000" w:rsidRDefault="00E23567">
      <w:pPr>
        <w:pStyle w:val="a0"/>
        <w:rPr>
          <w:rFonts w:hint="cs"/>
          <w:rtl/>
        </w:rPr>
      </w:pPr>
    </w:p>
    <w:p w14:paraId="1BA66C13" w14:textId="77777777" w:rsidR="00000000" w:rsidRDefault="00E23567">
      <w:pPr>
        <w:pStyle w:val="a"/>
        <w:rPr>
          <w:rtl/>
        </w:rPr>
      </w:pPr>
      <w:bookmarkStart w:id="421" w:name="FS000000558T11_02_2004_19_04_48"/>
      <w:bookmarkStart w:id="422" w:name="_Toc67150205"/>
      <w:bookmarkEnd w:id="421"/>
      <w:r>
        <w:rPr>
          <w:rFonts w:hint="eastAsia"/>
          <w:rtl/>
        </w:rPr>
        <w:t>עזמי</w:t>
      </w:r>
      <w:r>
        <w:rPr>
          <w:rtl/>
        </w:rPr>
        <w:t xml:space="preserve"> בשארה (בל"ד):</w:t>
      </w:r>
      <w:bookmarkEnd w:id="422"/>
    </w:p>
    <w:p w14:paraId="5A8CDB2F" w14:textId="77777777" w:rsidR="00000000" w:rsidRDefault="00E23567">
      <w:pPr>
        <w:pStyle w:val="a0"/>
        <w:rPr>
          <w:rFonts w:hint="cs"/>
          <w:rtl/>
        </w:rPr>
      </w:pPr>
    </w:p>
    <w:p w14:paraId="68C18272" w14:textId="77777777" w:rsidR="00000000" w:rsidRDefault="00E23567">
      <w:pPr>
        <w:pStyle w:val="a0"/>
        <w:rPr>
          <w:rFonts w:hint="cs"/>
          <w:rtl/>
        </w:rPr>
      </w:pPr>
      <w:r>
        <w:rPr>
          <w:rFonts w:hint="cs"/>
          <w:rtl/>
        </w:rPr>
        <w:t>אדוני היושב-ראש, חברי הכנסת, מדובר בנושא חשוב, שיעסיק את דעת הקהל במשך כל התקופה. זה לא נושא של מה בכך. בסופו של דבר, המו</w:t>
      </w:r>
      <w:r>
        <w:rPr>
          <w:rFonts w:hint="cs"/>
          <w:rtl/>
        </w:rPr>
        <w:t xml:space="preserve">עצה הכללית של האומות המאוחדות פנתה לבית-המשפט הבין-לאומי בהאג לבקש את חוות דעתו לגבי חוקיות הגדר, גדר ההפרדה הגזענית, כך אנחנו קוראים לה, אשר ישראל בונה בשטחים. </w:t>
      </w:r>
    </w:p>
    <w:p w14:paraId="62B65097" w14:textId="77777777" w:rsidR="00000000" w:rsidRDefault="00E23567">
      <w:pPr>
        <w:pStyle w:val="a0"/>
        <w:rPr>
          <w:rFonts w:hint="cs"/>
          <w:rtl/>
        </w:rPr>
      </w:pPr>
    </w:p>
    <w:p w14:paraId="073E9065" w14:textId="77777777" w:rsidR="00000000" w:rsidRDefault="00E23567">
      <w:pPr>
        <w:pStyle w:val="a0"/>
        <w:rPr>
          <w:rFonts w:hint="cs"/>
          <w:rtl/>
        </w:rPr>
      </w:pPr>
      <w:r>
        <w:rPr>
          <w:rFonts w:hint="cs"/>
          <w:rtl/>
        </w:rPr>
        <w:t>יש, כמובן, אנשים שחושבים שהטענה העיקרית החוקית נגד הגדר היא העובדה שהגדר הזאת נבנית על שטח פל</w:t>
      </w:r>
      <w:r>
        <w:rPr>
          <w:rFonts w:hint="cs"/>
          <w:rtl/>
        </w:rPr>
        <w:t>סטיני, על שטח כבוש ולא על  "הקו הירוק" או על שטח ישראל. כלומר, עצם העובדה שהגדר היא מעשה התנחלות כשלעצמה. יש טענה כזאת. יש אנשים שאומרים: לא אכפת לנו שיבנו גדר, אבל שיבנו אותה על "הקו הירוק", שיבנו אותה בשטחים של ישראל. יש טענה כזאת, אני לא שותף לה, אבל הי</w:t>
      </w:r>
      <w:r>
        <w:rPr>
          <w:rFonts w:hint="cs"/>
          <w:rtl/>
        </w:rPr>
        <w:t xml:space="preserve">א טענת החוקיות. אני לא שותף לה אידיאולוגית, ואני לא חושב שצריך לבנות גדר בכלל, אבל אתם יודעים שאי-אפשר למנוע ממדינות ריבוניות לבנות גדר על הגבול שלהן. לפחות מבחינת החוק זה חוקי. </w:t>
      </w:r>
    </w:p>
    <w:p w14:paraId="06361683" w14:textId="77777777" w:rsidR="00000000" w:rsidRDefault="00E23567">
      <w:pPr>
        <w:pStyle w:val="a0"/>
      </w:pPr>
    </w:p>
    <w:p w14:paraId="640A4C52" w14:textId="77777777" w:rsidR="00000000" w:rsidRDefault="00E23567">
      <w:pPr>
        <w:pStyle w:val="a0"/>
        <w:rPr>
          <w:rFonts w:hint="cs"/>
          <w:rtl/>
        </w:rPr>
      </w:pPr>
      <w:r>
        <w:rPr>
          <w:rFonts w:hint="cs"/>
          <w:rtl/>
        </w:rPr>
        <w:t xml:space="preserve">יש פתגם באנגלית, אדוני השר, שאומר: </w:t>
      </w:r>
      <w:r>
        <w:rPr>
          <w:rFonts w:hint="cs"/>
        </w:rPr>
        <w:t>H</w:t>
      </w:r>
      <w:r>
        <w:t>igher fences make better neighbors</w:t>
      </w:r>
      <w:r>
        <w:rPr>
          <w:rFonts w:hint="cs"/>
          <w:rtl/>
        </w:rPr>
        <w:t>. יש א</w:t>
      </w:r>
      <w:r>
        <w:rPr>
          <w:rFonts w:hint="cs"/>
          <w:rtl/>
        </w:rPr>
        <w:t>נשים שמאמינים בגדרות, שמאמינים שגדרות פותרות בעיות בין מדינות שכנות, אבל כאשר הגדרות האלה מפרידות בין ריבונות לריבונות, כאשר הן נבנות על הגבול הבין-לאומי. כפי שאמרתי, אני לא שותף לכך, ואני חושב שבתנאים של שלום לא צריך גדרות, ובתנאים של כיבוש אסור לבנות גדר</w:t>
      </w:r>
      <w:r>
        <w:rPr>
          <w:rFonts w:hint="cs"/>
          <w:rtl/>
        </w:rPr>
        <w:t xml:space="preserve">ות, מכיוון שהמדינה הכובשת בורחת כך מאחריותה והיא הופכת את הכיבוש למצב של אפרטהייד. </w:t>
      </w:r>
    </w:p>
    <w:p w14:paraId="7A1ED07C" w14:textId="77777777" w:rsidR="00000000" w:rsidRDefault="00E23567">
      <w:pPr>
        <w:pStyle w:val="a0"/>
        <w:rPr>
          <w:rFonts w:hint="cs"/>
          <w:rtl/>
        </w:rPr>
      </w:pPr>
    </w:p>
    <w:p w14:paraId="0B311811" w14:textId="77777777" w:rsidR="00000000" w:rsidRDefault="00E23567">
      <w:pPr>
        <w:pStyle w:val="a0"/>
        <w:rPr>
          <w:rFonts w:hint="cs"/>
          <w:rtl/>
        </w:rPr>
      </w:pPr>
      <w:r>
        <w:rPr>
          <w:rFonts w:hint="cs"/>
          <w:rtl/>
        </w:rPr>
        <w:t>על כל פנים, זה לא מה שמעסיק אותנו היום, וגם בכנסת הזאת דיברנו הרבה על העוול שעושה הגדר לציבור הפלסטיני, מבחינה זו שהיא מספחת שטחים לישראל, מספחת מי תהום לישראל, מונעת מעשר</w:t>
      </w:r>
      <w:r>
        <w:rPr>
          <w:rFonts w:hint="cs"/>
          <w:rtl/>
        </w:rPr>
        <w:t>ות אלפים ואולי ממאות אלפים להגיע לבתי-ספר, לבתי-חולים וכו', והיא מפרידה בין 100 כפרים לבין אדמותיהם החקלאיות. בלי הרעש הבין-לאומי אף אחד לא היה מתעורר ואומר שאולי באמת צריך לתקן את התוואי הנוכחי של הגדר. אני זוכר אנשים שלא היתה להם בעיה עם התוואי גם בבית ה</w:t>
      </w:r>
      <w:r>
        <w:rPr>
          <w:rFonts w:hint="cs"/>
          <w:rtl/>
        </w:rPr>
        <w:t xml:space="preserve">זה, ופתאום יש מי שאומרים שאולי התוואי לא צודק. </w:t>
      </w:r>
    </w:p>
    <w:p w14:paraId="7574F0C1" w14:textId="77777777" w:rsidR="00000000" w:rsidRDefault="00E23567">
      <w:pPr>
        <w:pStyle w:val="a0"/>
        <w:rPr>
          <w:rtl/>
        </w:rPr>
      </w:pPr>
    </w:p>
    <w:p w14:paraId="22451F3D" w14:textId="77777777" w:rsidR="00000000" w:rsidRDefault="00E23567">
      <w:pPr>
        <w:pStyle w:val="a0"/>
        <w:rPr>
          <w:rFonts w:hint="cs"/>
          <w:rtl/>
        </w:rPr>
      </w:pPr>
      <w:r>
        <w:rPr>
          <w:rFonts w:hint="cs"/>
          <w:rtl/>
        </w:rPr>
        <w:t>הוויכוח שלי פה היום הוא גם על הביקורת עלינו וגם על הביקורת בכלל של ממשלת ישראל ואולי של חלק מהציבוריות הישראלית לגבי ההליכה לבית-המשפט הבין-לאומי בהאג. יש תחושה כאילו הפלסטינים, ואפילו אנחנו פה בכנסת, תובעים</w:t>
      </w:r>
      <w:r>
        <w:rPr>
          <w:rFonts w:hint="cs"/>
          <w:rtl/>
        </w:rPr>
        <w:t xml:space="preserve"> את ישראל בבית-המשפט הבין-לאומי בהאג. האמת היא שאף אחד לא תבע. אין שם תביעה. אין תובע ונתבע. העצרת הכללית של האו"ם, שהיא אחת הזרועות של האומות המאוחדות, פנתה לבית-המשפט הבין-לאומי בהאג, שהוא זרוע אחרת של האומות המאוחדות, וביקשה את חוות דעתו לגבי החוקיות של</w:t>
      </w:r>
      <w:r>
        <w:rPr>
          <w:rFonts w:hint="cs"/>
          <w:rtl/>
        </w:rPr>
        <w:t xml:space="preserve"> הגדר. מה הבעיה? למה זה בעיה? קמה סערה ואמרו: זה עניין פוליטי וזו התערבות של בית המשפט הבין-לאומי בעניינים פוליטיים, ובשביל זה צריך בעצם את הסכמת שני הצדדים, כאילו מדובר בבוררות. </w:t>
      </w:r>
    </w:p>
    <w:p w14:paraId="50CC3C34" w14:textId="77777777" w:rsidR="00000000" w:rsidRDefault="00E23567">
      <w:pPr>
        <w:pStyle w:val="a0"/>
        <w:rPr>
          <w:rFonts w:hint="cs"/>
          <w:rtl/>
        </w:rPr>
      </w:pPr>
    </w:p>
    <w:p w14:paraId="462E76F3" w14:textId="77777777" w:rsidR="00000000" w:rsidRDefault="00E23567">
      <w:pPr>
        <w:pStyle w:val="a0"/>
        <w:rPr>
          <w:rFonts w:hint="cs"/>
          <w:rtl/>
        </w:rPr>
      </w:pPr>
      <w:r>
        <w:rPr>
          <w:rFonts w:hint="cs"/>
          <w:rtl/>
        </w:rPr>
        <w:t>לא מדובר בבוררות. פה לא מדובר בבוררות. אין פה שני צדדים שפנו לבית-המשפט הבי</w:t>
      </w:r>
      <w:r>
        <w:rPr>
          <w:rFonts w:hint="cs"/>
          <w:rtl/>
        </w:rPr>
        <w:t xml:space="preserve">ן-לאומי בהאג וביקשו את חוות דעתו בהסכמת שניהם. גם אין אחד שתבע את השני. העצרת הכללית של האו"ם פנתה </w:t>
      </w:r>
      <w:r>
        <w:rPr>
          <w:rtl/>
        </w:rPr>
        <w:t>–</w:t>
      </w:r>
      <w:r>
        <w:rPr>
          <w:rFonts w:hint="cs"/>
          <w:rtl/>
        </w:rPr>
        <w:t xml:space="preserve"> זכותה לפנות בהצבעת רוב </w:t>
      </w:r>
      <w:r>
        <w:rPr>
          <w:rtl/>
        </w:rPr>
        <w:t>–</w:t>
      </w:r>
      <w:r>
        <w:rPr>
          <w:rFonts w:hint="cs"/>
          <w:rtl/>
        </w:rPr>
        <w:t xml:space="preserve"> לבית-המשפט הבין-לאומי בהאג וביקשה את חוות דעתו לגבי חוקיות הגדר. אם הגדר היא חוקית, מה הבעיה? תלך ישראל ותוכיח שהגדר היא חוקית. וא</w:t>
      </w:r>
      <w:r>
        <w:rPr>
          <w:rFonts w:hint="cs"/>
          <w:rtl/>
        </w:rPr>
        <w:t xml:space="preserve">ם היא לא חוקית, חובתו של בית-המשפט הבין-לאומי להגיד לעצרת הכללית שהדבר הזה לא חוקי. </w:t>
      </w:r>
    </w:p>
    <w:p w14:paraId="7F961CDE" w14:textId="77777777" w:rsidR="00000000" w:rsidRDefault="00E23567">
      <w:pPr>
        <w:pStyle w:val="a0"/>
        <w:rPr>
          <w:rFonts w:hint="cs"/>
          <w:rtl/>
        </w:rPr>
      </w:pPr>
    </w:p>
    <w:p w14:paraId="3CDE73A0" w14:textId="77777777" w:rsidR="00000000" w:rsidRDefault="00E23567">
      <w:pPr>
        <w:pStyle w:val="a0"/>
        <w:rPr>
          <w:rFonts w:hint="cs"/>
          <w:rtl/>
        </w:rPr>
      </w:pPr>
      <w:r>
        <w:rPr>
          <w:rFonts w:hint="cs"/>
          <w:rtl/>
        </w:rPr>
        <w:t xml:space="preserve">הרי העצרת לא יכולה לקבוע אם היא חוקית או לא, כי הרי ישראל תצעק: למה העצרת הכללית קובעת מה חוקי או לא, זה בכלל לא גוף מקצועי, העצרת הכללית של האו"ם, זה גוף פוליטי, שיש בו </w:t>
      </w:r>
      <w:r>
        <w:rPr>
          <w:rFonts w:hint="cs"/>
          <w:rtl/>
        </w:rPr>
        <w:t>רוב אוטומטי לערבים. ישראל תצעק שהעצרת הכללית של האו"ם היא גוף לא אובייקטיבי. פונים לגוף הכי מקצועי באו"ם בענייני המשפט הבין-לאומי ומבקשים ממנו שיחווה דעה. למה זה מפריע לישראל ולארצות-הברית? עשו את זה בעניין "פוליסריו", וזה לא הפריע לאף אחד; עשו את זה בעניי</w:t>
      </w:r>
      <w:r>
        <w:rPr>
          <w:rFonts w:hint="cs"/>
          <w:rtl/>
        </w:rPr>
        <w:t>ן חוקיותו של האיום בנשק גרעיני וזה לא הפריע לאף אחד. הרי העצרת הכללית פנתה לבית-המשפט הבין-לאומי בהאג וביקשה את חוות דעתו אם לאיים בשימוש בנשק גרעיני זה חוקי או לא חוקי לפי החוק הבין-לאומי.</w:t>
      </w:r>
    </w:p>
    <w:p w14:paraId="3D068815" w14:textId="77777777" w:rsidR="00000000" w:rsidRDefault="00E23567">
      <w:pPr>
        <w:pStyle w:val="a0"/>
        <w:rPr>
          <w:rFonts w:hint="cs"/>
          <w:rtl/>
        </w:rPr>
      </w:pPr>
    </w:p>
    <w:p w14:paraId="3E9F67FE" w14:textId="77777777" w:rsidR="00000000" w:rsidRDefault="00E23567">
      <w:pPr>
        <w:pStyle w:val="a0"/>
        <w:rPr>
          <w:rFonts w:hint="cs"/>
          <w:rtl/>
        </w:rPr>
      </w:pPr>
      <w:r>
        <w:rPr>
          <w:rFonts w:hint="cs"/>
          <w:rtl/>
        </w:rPr>
        <w:t>פה יש לא רק שבירת מוסכמות בין-לאומיות והפרת מסמכים בין-לאומיים שי</w:t>
      </w:r>
      <w:r>
        <w:rPr>
          <w:rFonts w:hint="cs"/>
          <w:rtl/>
        </w:rPr>
        <w:t>שראל חתומה עליהם בעניין זכויות משפחה, בעניין הזכות לעבוד ובעניין הזכות ללמוד - מדינת ישראל כל הזמן טוענת שהסכם ז'נבה לא חל על השטחים. אנחנו רוצים סוף-סוף לשמוע דעה מוסמכת בין-לאומית אם אמנת ז'נבה חלה על השטחים או לא חלה על השטחים. אני חושב שירווח לכם וסוף-</w:t>
      </w:r>
      <w:r>
        <w:rPr>
          <w:rFonts w:hint="cs"/>
          <w:rtl/>
        </w:rPr>
        <w:t xml:space="preserve">סוף תדעו אם אמנת ז'נבה חלה על השטחים הכבושים או לא חלה על השטחים הכבושים. </w:t>
      </w:r>
    </w:p>
    <w:p w14:paraId="0465575D" w14:textId="77777777" w:rsidR="00000000" w:rsidRDefault="00E23567">
      <w:pPr>
        <w:pStyle w:val="a0"/>
        <w:rPr>
          <w:rFonts w:hint="cs"/>
          <w:rtl/>
        </w:rPr>
      </w:pPr>
    </w:p>
    <w:p w14:paraId="3ED54754" w14:textId="77777777" w:rsidR="00000000" w:rsidRDefault="00E23567">
      <w:pPr>
        <w:pStyle w:val="a0"/>
        <w:rPr>
          <w:rtl/>
        </w:rPr>
      </w:pPr>
      <w:r>
        <w:rPr>
          <w:rFonts w:hint="cs"/>
          <w:rtl/>
        </w:rPr>
        <w:t xml:space="preserve">ישראל הרי קוראת להם השטחים המנוהלים, השטחים הנתונים במחלוקת </w:t>
      </w:r>
      <w:r>
        <w:rPr>
          <w:rtl/>
        </w:rPr>
        <w:t>–</w:t>
      </w:r>
      <w:r>
        <w:t>disputed territories</w:t>
      </w:r>
      <w:r>
        <w:rPr>
          <w:rFonts w:hint="cs"/>
          <w:rtl/>
        </w:rPr>
        <w:t xml:space="preserve">. תנו לבית-המשפט הבין-לאומי סוף-סוף להגיד שזה לא </w:t>
      </w:r>
      <w:r>
        <w:t>disputed territories</w:t>
      </w:r>
      <w:r>
        <w:rPr>
          <w:rFonts w:hint="cs"/>
          <w:rtl/>
        </w:rPr>
        <w:t xml:space="preserve"> אלא </w:t>
      </w:r>
      <w:r>
        <w:t>occupied territories</w:t>
      </w:r>
      <w:r>
        <w:rPr>
          <w:rFonts w:hint="cs"/>
          <w:rtl/>
        </w:rPr>
        <w:t>, וכי</w:t>
      </w:r>
      <w:r>
        <w:rPr>
          <w:rFonts w:hint="cs"/>
          <w:rtl/>
        </w:rPr>
        <w:t xml:space="preserve">וון  שאלה </w:t>
      </w:r>
      <w:r>
        <w:t>occupied territories</w:t>
      </w:r>
      <w:r>
        <w:rPr>
          <w:rFonts w:hint="cs"/>
          <w:rtl/>
        </w:rPr>
        <w:t>, אמנת ז'נבה חלה עליהם. אם אמנת ז'נבה חלה עליהם, יתברר, אלוהים אדירים, מה עשיתם ב-30 השנים האחרונות, כמה פעמים הופרה אמנת ז'נבה בשטחים בעניין חובותיו של הכובש ובעניין זכויותיו של הנכבש תחת כיבוש. אני לא חושב שזאת בעיה. אם ישרא</w:t>
      </w:r>
      <w:r>
        <w:rPr>
          <w:rFonts w:hint="cs"/>
          <w:rtl/>
        </w:rPr>
        <w:t xml:space="preserve">ל כל כך בטוחה בעמדתה, שתלך ותגיש. </w:t>
      </w:r>
    </w:p>
    <w:p w14:paraId="171E325E" w14:textId="77777777" w:rsidR="00000000" w:rsidRDefault="00E23567">
      <w:pPr>
        <w:pStyle w:val="a0"/>
        <w:rPr>
          <w:rtl/>
        </w:rPr>
      </w:pPr>
    </w:p>
    <w:p w14:paraId="7C7EF33F" w14:textId="77777777" w:rsidR="00000000" w:rsidRDefault="00E23567">
      <w:pPr>
        <w:pStyle w:val="a0"/>
        <w:rPr>
          <w:rFonts w:hint="cs"/>
          <w:rtl/>
        </w:rPr>
      </w:pPr>
      <w:r>
        <w:rPr>
          <w:rFonts w:hint="cs"/>
          <w:rtl/>
        </w:rPr>
        <w:t xml:space="preserve">הרי לא מדובר בהוצאה להורג וגם לא בישיבה בבית-סוהר. בסך הכול מדובר בחוות דעת מייעצת, אתם יודעים זאת? </w:t>
      </w:r>
      <w:r>
        <w:t>advisory opinion</w:t>
      </w:r>
      <w:r>
        <w:rPr>
          <w:rFonts w:hint="cs"/>
          <w:rtl/>
        </w:rPr>
        <w:t>. כל מה שמבקשים מבית-המשפט הבין-לאומי זה לתת חוות דעת מייעצת לעצרת הכללית, אם המעשה של בניית הגדר הוא חו</w:t>
      </w:r>
      <w:r>
        <w:rPr>
          <w:rFonts w:hint="cs"/>
          <w:rtl/>
        </w:rPr>
        <w:t>קי או לא חוקי. זה מעשה של מה בכך? גדר של מאות קילומטרים בגובה כזה, שבעצם כולאת עם מאחורי גדר, זה מעשה של מה בכך? אסור לאו"ם להתערב? אסור לבית-המשפט הבין-לאומי להתערב? אם בזה הם לא יתערבו, במה הם יתערבו? הרי זה מעשה נגד הטבע ונגד האנושות ונגד בני-האדם, וישר</w:t>
      </w:r>
      <w:r>
        <w:rPr>
          <w:rFonts w:hint="cs"/>
          <w:rtl/>
        </w:rPr>
        <w:t xml:space="preserve">אל מנסה להראות כאילו זה אמצעי, צעד לשמירה על הביטחון. </w:t>
      </w:r>
    </w:p>
    <w:p w14:paraId="2D46B372" w14:textId="77777777" w:rsidR="00000000" w:rsidRDefault="00E23567">
      <w:pPr>
        <w:pStyle w:val="a0"/>
        <w:rPr>
          <w:rFonts w:hint="cs"/>
          <w:rtl/>
        </w:rPr>
      </w:pPr>
    </w:p>
    <w:p w14:paraId="0C5EE420" w14:textId="77777777" w:rsidR="00000000" w:rsidRDefault="00E23567">
      <w:pPr>
        <w:pStyle w:val="a0"/>
        <w:ind w:firstLine="720"/>
        <w:rPr>
          <w:rFonts w:hint="cs"/>
          <w:rtl/>
        </w:rPr>
      </w:pPr>
      <w:r>
        <w:rPr>
          <w:rFonts w:hint="cs"/>
          <w:rtl/>
        </w:rPr>
        <w:t>מעשה כזה קולוסלי, בממדיו ההיסטוריים והגיאוגרפיים, אפילו ביחסו אל הטבע, לא רק אל בני-האדם, מוצג בישראל כעוד צעד למניעת מעשים נגד האוכלוסייה האזרחית של ישראל מטעם פלסטינים. זהו עוד צעד להבטחת ישראל. תבנ</w:t>
      </w:r>
      <w:r>
        <w:rPr>
          <w:rFonts w:hint="cs"/>
          <w:rtl/>
        </w:rPr>
        <w:t>ו אותה על גבולות 4 ביוני 1967. תעשו גבול, תעשו שלום. יש מיליון דברים. הרי זה נתון בוויכוח פוליטי. זה נושא לוויכוח פוליטי ארוך במדינת ישראל. אבל ללכת להפריד מאות כפריים שלא פשעו מאדמתם? לספח אדמות? למנוע מאנשים ללכת לקבל טיפול בבית-חולים? בעצם זה ימנע - יגי</w:t>
      </w:r>
      <w:r>
        <w:rPr>
          <w:rFonts w:hint="cs"/>
          <w:rtl/>
        </w:rPr>
        <w:t>דו: לא רצינו אבל בצורה עקיפה זה ימנע מאנשים להגיע לבית-חולים בזמן הצורך ובצורה מהירה.</w:t>
      </w:r>
    </w:p>
    <w:p w14:paraId="2F624C95" w14:textId="77777777" w:rsidR="00000000" w:rsidRDefault="00E23567">
      <w:pPr>
        <w:pStyle w:val="a0"/>
        <w:ind w:firstLine="720"/>
        <w:rPr>
          <w:rFonts w:hint="cs"/>
          <w:rtl/>
        </w:rPr>
      </w:pPr>
    </w:p>
    <w:p w14:paraId="6920C95E" w14:textId="77777777" w:rsidR="00000000" w:rsidRDefault="00E23567">
      <w:pPr>
        <w:pStyle w:val="a0"/>
        <w:ind w:firstLine="720"/>
        <w:rPr>
          <w:rFonts w:hint="cs"/>
          <w:rtl/>
        </w:rPr>
      </w:pPr>
      <w:r>
        <w:rPr>
          <w:rFonts w:hint="cs"/>
          <w:rtl/>
        </w:rPr>
        <w:t>קבעו שערים לאנשים כדי שיצאו ויגיעו לאדמתם החקלאית בשעות מסוימות של היום. צריך לנסוע כמה קילומטרים עד לשער. זה מעשה של מה בכך? אין לבית-המשפט הבין-לאומי מה להגיד על דבר כ</w:t>
      </w:r>
      <w:r>
        <w:rPr>
          <w:rFonts w:hint="cs"/>
          <w:rtl/>
        </w:rPr>
        <w:t xml:space="preserve">זה? חוות דעת מייעצת אסור לו לתת? </w:t>
      </w:r>
    </w:p>
    <w:p w14:paraId="29DA01CD" w14:textId="77777777" w:rsidR="00000000" w:rsidRDefault="00E23567">
      <w:pPr>
        <w:pStyle w:val="a0"/>
        <w:ind w:firstLine="720"/>
        <w:rPr>
          <w:rFonts w:hint="cs"/>
          <w:rtl/>
        </w:rPr>
      </w:pPr>
    </w:p>
    <w:p w14:paraId="2B83E978" w14:textId="77777777" w:rsidR="00000000" w:rsidRDefault="00E23567">
      <w:pPr>
        <w:pStyle w:val="a0"/>
        <w:ind w:firstLine="720"/>
        <w:rPr>
          <w:rFonts w:hint="cs"/>
          <w:rtl/>
        </w:rPr>
      </w:pPr>
      <w:r>
        <w:rPr>
          <w:rFonts w:hint="cs"/>
          <w:rtl/>
        </w:rPr>
        <w:t>זו עמדתן של ישראל וארצות-הברית, ומשכנעים את אירופה כולה, שאומרת שהיא מתנגדת לגדר אבל לא רוצה את התקדים של בית-המשפט הבין-לאומי. גם רוסיה לא רוצה, שלא יערבו אותה עוד מעט בעניין הצ'צ'נים וכו' וכו'. אם כל האנשים שאין להם עני</w:t>
      </w:r>
      <w:r>
        <w:rPr>
          <w:rFonts w:hint="cs"/>
          <w:rtl/>
        </w:rPr>
        <w:t>ין בבית-המשפט הבין-לאומי מסיבותיהם שלהם, לא מסיבות עקרוניות או פילוסופיות או משפטיות או אני לא יודע מה, כל אחד יש לו בעיה שבית-המשפט הבין-לאומי יתערב אצלו - הקואליציה האופורטוניסטית הזאת היא בעלת-ברית של ישראל. שלא יגידו: כל העולם נגדנו. הרי 20 מדינות מתנג</w:t>
      </w:r>
      <w:r>
        <w:rPr>
          <w:rFonts w:hint="cs"/>
          <w:rtl/>
        </w:rPr>
        <w:t>דות להתערבותו של בית-המשפט הבין-לאומי. פתאום לא כל העולם נגדנו.</w:t>
      </w:r>
    </w:p>
    <w:p w14:paraId="7EA06BD1" w14:textId="77777777" w:rsidR="00000000" w:rsidRDefault="00E23567">
      <w:pPr>
        <w:pStyle w:val="a0"/>
        <w:ind w:firstLine="720"/>
        <w:rPr>
          <w:rFonts w:hint="cs"/>
          <w:rtl/>
        </w:rPr>
      </w:pPr>
    </w:p>
    <w:p w14:paraId="6B553F36" w14:textId="77777777" w:rsidR="00000000" w:rsidRDefault="00E23567">
      <w:pPr>
        <w:pStyle w:val="a0"/>
        <w:ind w:firstLine="720"/>
        <w:rPr>
          <w:rFonts w:hint="cs"/>
          <w:rtl/>
        </w:rPr>
      </w:pPr>
      <w:r>
        <w:rPr>
          <w:rFonts w:hint="cs"/>
          <w:rtl/>
        </w:rPr>
        <w:t>אנחנו חושבים שזו עמדה לא צודקת. אנחנו חושבים שזכותנו, אחרי שדיברנו פה, בפרלמנט, מיליון פעם על הנושא וקיימנו דיונים אפילו באולם למטה, שלא באו אליהם שני חברי כנסת, לשמוע מהניזוקים בשטחים מה עוש</w:t>
      </w:r>
      <w:r>
        <w:rPr>
          <w:rFonts w:hint="cs"/>
          <w:rtl/>
        </w:rPr>
        <w:t>ה להם הגדר בחיים, מבחינת הגעה לבתי-הספר, לאדמתם החקלאית, למים, מה היא עושה מבחינת חופש התנועה שלהם להגיע לבתי-חולים; אחרי שדנו בזה מיליון פעם, זכותנו שלנו להתריע, כפי שאנחנו מבקשים מהאו"ם, כפי שיש חברי כנסת פה, מהעבודה, שמבקשים מארצות-הברית שתלחץ על ישראל.</w:t>
      </w:r>
      <w:r>
        <w:rPr>
          <w:rFonts w:hint="cs"/>
          <w:rtl/>
        </w:rPr>
        <w:t xml:space="preserve"> אפילו האסטרטגיה העיקרית שלהם ב-20 השנים האחרונות היא שהם מבקשים מארצות-הברית שתלחץ על ישראל. </w:t>
      </w:r>
    </w:p>
    <w:p w14:paraId="4066F86C" w14:textId="77777777" w:rsidR="00000000" w:rsidRDefault="00E23567">
      <w:pPr>
        <w:pStyle w:val="a0"/>
        <w:ind w:firstLine="720"/>
        <w:rPr>
          <w:rFonts w:hint="cs"/>
          <w:rtl/>
        </w:rPr>
      </w:pPr>
    </w:p>
    <w:p w14:paraId="4955202D" w14:textId="77777777" w:rsidR="00000000" w:rsidRDefault="00E23567">
      <w:pPr>
        <w:pStyle w:val="a0"/>
        <w:ind w:firstLine="720"/>
        <w:rPr>
          <w:rFonts w:hint="cs"/>
          <w:rtl/>
        </w:rPr>
      </w:pPr>
      <w:r>
        <w:rPr>
          <w:rFonts w:hint="cs"/>
          <w:rtl/>
        </w:rPr>
        <w:t>האלף-בית הוא שאנחנו, אחרי שאמרנו כל מה שיש לנו להגיד בפרלמנט וניצלנו את כל הכלים הפרלמנטריים, נגיד לקהילה הבין-לאומית, כפי שאנחנו גם מפגינים לפעמים ומרצים לפעמי</w:t>
      </w:r>
      <w:r>
        <w:rPr>
          <w:rFonts w:hint="cs"/>
          <w:rtl/>
        </w:rPr>
        <w:t>ם באירופה וכו', שזכותה להגיד משהו על חוקיות הגדר. אגב, אנחנו גם מבקשים מהקהילה הבין-לאומית שתבצע את אמנת ז'נבה פה. אנחנו לפעמים מבקשים שהקהילה הבין-לאומית תשמור על העם הפלסטיני, תיתן לו שמירה על זכויות אדם. אדוני היושב-ראש, תודה רבה. אני בזה סיימתי.</w:t>
      </w:r>
    </w:p>
    <w:p w14:paraId="61C02920" w14:textId="77777777" w:rsidR="00000000" w:rsidRDefault="00E23567">
      <w:pPr>
        <w:pStyle w:val="a0"/>
        <w:ind w:firstLine="0"/>
        <w:rPr>
          <w:rFonts w:hint="cs"/>
          <w:rtl/>
        </w:rPr>
      </w:pPr>
    </w:p>
    <w:p w14:paraId="23F6951B" w14:textId="77777777" w:rsidR="00000000" w:rsidRDefault="00E23567">
      <w:pPr>
        <w:pStyle w:val="af1"/>
        <w:rPr>
          <w:rtl/>
        </w:rPr>
      </w:pPr>
      <w:r>
        <w:rPr>
          <w:rtl/>
        </w:rPr>
        <w:t>היו"ר</w:t>
      </w:r>
      <w:r>
        <w:rPr>
          <w:rtl/>
        </w:rPr>
        <w:t xml:space="preserve"> מוחמד ברכה:</w:t>
      </w:r>
    </w:p>
    <w:p w14:paraId="45C2F68A" w14:textId="77777777" w:rsidR="00000000" w:rsidRDefault="00E23567">
      <w:pPr>
        <w:pStyle w:val="a0"/>
        <w:rPr>
          <w:rtl/>
        </w:rPr>
      </w:pPr>
    </w:p>
    <w:p w14:paraId="6378DBC8" w14:textId="77777777" w:rsidR="00000000" w:rsidRDefault="00E23567">
      <w:pPr>
        <w:pStyle w:val="a0"/>
        <w:rPr>
          <w:rFonts w:hint="cs"/>
          <w:rtl/>
        </w:rPr>
      </w:pPr>
      <w:r>
        <w:rPr>
          <w:rFonts w:hint="cs"/>
          <w:rtl/>
        </w:rPr>
        <w:t>תודה. ישיב בשם הממשלה השר גדעון עזרא. בבקשה, אדוני.</w:t>
      </w:r>
    </w:p>
    <w:p w14:paraId="2E9464B8" w14:textId="77777777" w:rsidR="00000000" w:rsidRDefault="00E23567">
      <w:pPr>
        <w:pStyle w:val="a0"/>
        <w:ind w:firstLine="0"/>
        <w:rPr>
          <w:rFonts w:hint="cs"/>
          <w:rtl/>
        </w:rPr>
      </w:pPr>
    </w:p>
    <w:p w14:paraId="0DE8B140" w14:textId="77777777" w:rsidR="00000000" w:rsidRDefault="00E23567">
      <w:pPr>
        <w:pStyle w:val="a"/>
        <w:rPr>
          <w:rtl/>
        </w:rPr>
      </w:pPr>
      <w:bookmarkStart w:id="423" w:name="FS000000474T11_02_2004_18_59_17"/>
      <w:bookmarkStart w:id="424" w:name="_Toc67150206"/>
      <w:bookmarkEnd w:id="423"/>
      <w:r>
        <w:rPr>
          <w:rFonts w:hint="eastAsia"/>
          <w:rtl/>
        </w:rPr>
        <w:t>השר</w:t>
      </w:r>
      <w:r>
        <w:rPr>
          <w:rtl/>
        </w:rPr>
        <w:t xml:space="preserve"> גדעון עזרא:</w:t>
      </w:r>
      <w:bookmarkEnd w:id="424"/>
    </w:p>
    <w:p w14:paraId="32E4A5E3" w14:textId="77777777" w:rsidR="00000000" w:rsidRDefault="00E23567">
      <w:pPr>
        <w:pStyle w:val="a0"/>
        <w:rPr>
          <w:rFonts w:hint="cs"/>
          <w:rtl/>
        </w:rPr>
      </w:pPr>
    </w:p>
    <w:p w14:paraId="08BCD3CE" w14:textId="77777777" w:rsidR="00000000" w:rsidRDefault="00E23567">
      <w:pPr>
        <w:pStyle w:val="a0"/>
        <w:rPr>
          <w:rFonts w:hint="cs"/>
          <w:rtl/>
        </w:rPr>
      </w:pPr>
      <w:r>
        <w:rPr>
          <w:rFonts w:hint="cs"/>
          <w:rtl/>
        </w:rPr>
        <w:t xml:space="preserve">אדוני היושב-ראש, חברי חברי הכנסת, חבר הכנסת עזמי בשארה, לפני שאומר לך את דברי משרד החוץ, אני רוצה לומר כמה הערות. אתה יודע, ואני בטוח שאתה יודע, שממשלת ישראל לא רוצה לענות </w:t>
      </w:r>
      <w:r>
        <w:rPr>
          <w:rFonts w:hint="cs"/>
          <w:rtl/>
        </w:rPr>
        <w:t>את הכפריים הפלסטינים והיא היתה שמחה מאוד לאפשר להם לעבד את האדמות, ללכת לבית-הספר ולעשות את כל מה שהם רוצים במינימום חיכוך. יכול להיות, וזו המסקנה כנראה, שיש מקומות שבהם אפשר לתקן את הדברים, והדברים האלה יתוקנו. אני משוכנע שהמדיניות של אלה שנמצאים בשטח - ה</w:t>
      </w:r>
      <w:r>
        <w:rPr>
          <w:rFonts w:hint="cs"/>
          <w:rtl/>
        </w:rPr>
        <w:t xml:space="preserve">רי ראש הממשלה לא יודע איפה  השדה של זה והבית של זה וכיוצא בזה. לדעתי, לא נעשו פה שיעורי-בית מלאים, ולכן יצא שפלסטינים נפגעו בצורה כזאת או אחרת. אני מצר על כך, ואני מקווה שהדברים יתוקנו. </w:t>
      </w:r>
    </w:p>
    <w:p w14:paraId="4F162D3F" w14:textId="77777777" w:rsidR="00000000" w:rsidRDefault="00E23567">
      <w:pPr>
        <w:pStyle w:val="a0"/>
        <w:rPr>
          <w:rFonts w:hint="cs"/>
          <w:rtl/>
        </w:rPr>
      </w:pPr>
    </w:p>
    <w:p w14:paraId="20D2B88F" w14:textId="77777777" w:rsidR="00000000" w:rsidRDefault="00E23567">
      <w:pPr>
        <w:pStyle w:val="a0"/>
        <w:rPr>
          <w:rFonts w:hint="cs"/>
          <w:rtl/>
        </w:rPr>
      </w:pPr>
      <w:r>
        <w:rPr>
          <w:rFonts w:hint="cs"/>
          <w:rtl/>
        </w:rPr>
        <w:t>דבר שני, אתה יודע כמוני, שאנחנו בכלל לא רצינו את הגדר הזאת. לא רצינו</w:t>
      </w:r>
      <w:r>
        <w:rPr>
          <w:rFonts w:hint="cs"/>
          <w:rtl/>
        </w:rPr>
        <w:t xml:space="preserve"> את הגדר. רצינו לאפשר לחיות בלי גדר. העובדה שיש גדר היא לא בגללנו, אלא בגלל אותם אנשים - -</w:t>
      </w:r>
    </w:p>
    <w:p w14:paraId="4EFF044A" w14:textId="77777777" w:rsidR="00000000" w:rsidRDefault="00E23567">
      <w:pPr>
        <w:pStyle w:val="a0"/>
        <w:ind w:firstLine="0"/>
        <w:rPr>
          <w:rFonts w:hint="cs"/>
          <w:rtl/>
        </w:rPr>
      </w:pPr>
    </w:p>
    <w:p w14:paraId="28546985" w14:textId="77777777" w:rsidR="00000000" w:rsidRDefault="00E23567">
      <w:pPr>
        <w:pStyle w:val="af0"/>
        <w:rPr>
          <w:rtl/>
        </w:rPr>
      </w:pPr>
      <w:r>
        <w:rPr>
          <w:rFonts w:hint="eastAsia"/>
          <w:rtl/>
        </w:rPr>
        <w:t>אופיר</w:t>
      </w:r>
      <w:r>
        <w:rPr>
          <w:rtl/>
        </w:rPr>
        <w:t xml:space="preserve"> פינס-פז (העבודה-מימד):</w:t>
      </w:r>
    </w:p>
    <w:p w14:paraId="4960D69A" w14:textId="77777777" w:rsidR="00000000" w:rsidRDefault="00E23567">
      <w:pPr>
        <w:pStyle w:val="a0"/>
        <w:rPr>
          <w:rFonts w:hint="cs"/>
          <w:rtl/>
        </w:rPr>
      </w:pPr>
    </w:p>
    <w:p w14:paraId="2315B022" w14:textId="77777777" w:rsidR="00000000" w:rsidRDefault="00E23567">
      <w:pPr>
        <w:pStyle w:val="a0"/>
        <w:rPr>
          <w:rFonts w:hint="cs"/>
          <w:rtl/>
        </w:rPr>
      </w:pPr>
      <w:r>
        <w:rPr>
          <w:rFonts w:hint="cs"/>
          <w:rtl/>
        </w:rPr>
        <w:t>בגלל מי?</w:t>
      </w:r>
    </w:p>
    <w:p w14:paraId="1212C832" w14:textId="77777777" w:rsidR="00000000" w:rsidRDefault="00E23567">
      <w:pPr>
        <w:pStyle w:val="a0"/>
        <w:ind w:firstLine="0"/>
        <w:rPr>
          <w:rFonts w:hint="cs"/>
          <w:rtl/>
        </w:rPr>
      </w:pPr>
    </w:p>
    <w:p w14:paraId="7596D059" w14:textId="77777777" w:rsidR="00000000" w:rsidRDefault="00E23567">
      <w:pPr>
        <w:pStyle w:val="-"/>
        <w:rPr>
          <w:rtl/>
        </w:rPr>
      </w:pPr>
      <w:bookmarkStart w:id="425" w:name="FS000000474T11_02_2004_19_02_21C"/>
      <w:bookmarkEnd w:id="425"/>
      <w:r>
        <w:rPr>
          <w:rtl/>
        </w:rPr>
        <w:t>השר גדעון עזרא:</w:t>
      </w:r>
    </w:p>
    <w:p w14:paraId="35C3CA4A" w14:textId="77777777" w:rsidR="00000000" w:rsidRDefault="00E23567">
      <w:pPr>
        <w:pStyle w:val="a0"/>
        <w:rPr>
          <w:rtl/>
        </w:rPr>
      </w:pPr>
    </w:p>
    <w:p w14:paraId="33343859" w14:textId="77777777" w:rsidR="00000000" w:rsidRDefault="00E23567">
      <w:pPr>
        <w:pStyle w:val="a0"/>
        <w:rPr>
          <w:rFonts w:hint="cs"/>
          <w:rtl/>
        </w:rPr>
      </w:pPr>
      <w:r>
        <w:rPr>
          <w:rFonts w:hint="cs"/>
          <w:rtl/>
        </w:rPr>
        <w:t>- - שנכנסו לשטחנו והתאבדו בתוך שטחנו - - -</w:t>
      </w:r>
    </w:p>
    <w:p w14:paraId="75628266" w14:textId="77777777" w:rsidR="00000000" w:rsidRDefault="00E23567">
      <w:pPr>
        <w:pStyle w:val="a0"/>
        <w:ind w:firstLine="0"/>
        <w:rPr>
          <w:rFonts w:hint="cs"/>
          <w:rtl/>
        </w:rPr>
      </w:pPr>
    </w:p>
    <w:p w14:paraId="5F317B9D" w14:textId="77777777" w:rsidR="00000000" w:rsidRDefault="00E23567">
      <w:pPr>
        <w:pStyle w:val="af0"/>
        <w:rPr>
          <w:rtl/>
        </w:rPr>
      </w:pPr>
      <w:r>
        <w:rPr>
          <w:rFonts w:hint="eastAsia"/>
          <w:rtl/>
        </w:rPr>
        <w:t>גילה</w:t>
      </w:r>
      <w:r>
        <w:rPr>
          <w:rtl/>
        </w:rPr>
        <w:t xml:space="preserve"> גמליאל (הליכוד):</w:t>
      </w:r>
    </w:p>
    <w:p w14:paraId="086019EB" w14:textId="77777777" w:rsidR="00000000" w:rsidRDefault="00E23567">
      <w:pPr>
        <w:pStyle w:val="a0"/>
        <w:rPr>
          <w:rFonts w:hint="cs"/>
          <w:rtl/>
        </w:rPr>
      </w:pPr>
    </w:p>
    <w:p w14:paraId="69CF04B7" w14:textId="77777777" w:rsidR="00000000" w:rsidRDefault="00E23567">
      <w:pPr>
        <w:pStyle w:val="a0"/>
        <w:rPr>
          <w:rFonts w:hint="cs"/>
          <w:rtl/>
        </w:rPr>
      </w:pPr>
      <w:r>
        <w:rPr>
          <w:rFonts w:hint="cs"/>
          <w:rtl/>
        </w:rPr>
        <w:t>בגלל טרור.</w:t>
      </w:r>
    </w:p>
    <w:p w14:paraId="45F4D119" w14:textId="77777777" w:rsidR="00000000" w:rsidRDefault="00E23567">
      <w:pPr>
        <w:pStyle w:val="a0"/>
        <w:ind w:firstLine="0"/>
        <w:rPr>
          <w:rFonts w:hint="cs"/>
          <w:rtl/>
        </w:rPr>
      </w:pPr>
    </w:p>
    <w:p w14:paraId="5C068625" w14:textId="77777777" w:rsidR="00000000" w:rsidRDefault="00E23567">
      <w:pPr>
        <w:pStyle w:val="af0"/>
        <w:rPr>
          <w:rtl/>
        </w:rPr>
      </w:pPr>
      <w:r>
        <w:rPr>
          <w:rFonts w:hint="eastAsia"/>
          <w:rtl/>
        </w:rPr>
        <w:t>אופיר</w:t>
      </w:r>
      <w:r>
        <w:rPr>
          <w:rtl/>
        </w:rPr>
        <w:t xml:space="preserve"> פינס-פז (העבודה-מימד):</w:t>
      </w:r>
    </w:p>
    <w:p w14:paraId="01552006" w14:textId="77777777" w:rsidR="00000000" w:rsidRDefault="00E23567">
      <w:pPr>
        <w:pStyle w:val="a0"/>
        <w:rPr>
          <w:rFonts w:hint="cs"/>
          <w:rtl/>
        </w:rPr>
      </w:pPr>
    </w:p>
    <w:p w14:paraId="39BA2CD8" w14:textId="77777777" w:rsidR="00000000" w:rsidRDefault="00E23567">
      <w:pPr>
        <w:pStyle w:val="a0"/>
        <w:rPr>
          <w:rFonts w:hint="cs"/>
          <w:rtl/>
        </w:rPr>
      </w:pPr>
      <w:r>
        <w:rPr>
          <w:rFonts w:hint="cs"/>
          <w:rtl/>
        </w:rPr>
        <w:t>אתה לא רוצה גדר? אתה לא צריך גדר? מה, אתם מהאו"ם? אתם נייטרלים?</w:t>
      </w:r>
    </w:p>
    <w:p w14:paraId="365729D2" w14:textId="77777777" w:rsidR="00000000" w:rsidRDefault="00E23567">
      <w:pPr>
        <w:pStyle w:val="a0"/>
        <w:ind w:firstLine="0"/>
        <w:rPr>
          <w:rFonts w:hint="cs"/>
          <w:rtl/>
        </w:rPr>
      </w:pPr>
    </w:p>
    <w:p w14:paraId="48EC29F1" w14:textId="77777777" w:rsidR="00000000" w:rsidRDefault="00E23567">
      <w:pPr>
        <w:pStyle w:val="-"/>
        <w:rPr>
          <w:rtl/>
        </w:rPr>
      </w:pPr>
      <w:bookmarkStart w:id="426" w:name="FS000000474T11_02_2004_19_03_03C"/>
      <w:bookmarkEnd w:id="426"/>
      <w:r>
        <w:rPr>
          <w:rtl/>
        </w:rPr>
        <w:t>השר גדעון עזרא:</w:t>
      </w:r>
    </w:p>
    <w:p w14:paraId="2711D56C" w14:textId="77777777" w:rsidR="00000000" w:rsidRDefault="00E23567">
      <w:pPr>
        <w:pStyle w:val="a0"/>
        <w:rPr>
          <w:rtl/>
        </w:rPr>
      </w:pPr>
    </w:p>
    <w:p w14:paraId="72356606" w14:textId="77777777" w:rsidR="00000000" w:rsidRDefault="00E23567">
      <w:pPr>
        <w:pStyle w:val="a0"/>
        <w:rPr>
          <w:rFonts w:hint="cs"/>
          <w:rtl/>
        </w:rPr>
      </w:pPr>
      <w:r>
        <w:rPr>
          <w:rFonts w:hint="cs"/>
          <w:rtl/>
        </w:rPr>
        <w:t>אנחנו לא רצינו גדר.</w:t>
      </w:r>
    </w:p>
    <w:p w14:paraId="0597F390" w14:textId="77777777" w:rsidR="00000000" w:rsidRDefault="00E23567">
      <w:pPr>
        <w:pStyle w:val="a0"/>
        <w:ind w:firstLine="0"/>
        <w:rPr>
          <w:rFonts w:hint="cs"/>
          <w:rtl/>
        </w:rPr>
      </w:pPr>
    </w:p>
    <w:p w14:paraId="316786B2" w14:textId="77777777" w:rsidR="00000000" w:rsidRDefault="00E23567">
      <w:pPr>
        <w:pStyle w:val="af0"/>
        <w:rPr>
          <w:rtl/>
        </w:rPr>
      </w:pPr>
      <w:r>
        <w:rPr>
          <w:rFonts w:hint="eastAsia"/>
          <w:rtl/>
        </w:rPr>
        <w:t>גילה</w:t>
      </w:r>
      <w:r>
        <w:rPr>
          <w:rtl/>
        </w:rPr>
        <w:t xml:space="preserve"> גמליאל (הליכוד):</w:t>
      </w:r>
    </w:p>
    <w:p w14:paraId="6BA73B05" w14:textId="77777777" w:rsidR="00000000" w:rsidRDefault="00E23567">
      <w:pPr>
        <w:pStyle w:val="a0"/>
        <w:rPr>
          <w:rFonts w:hint="cs"/>
          <w:rtl/>
        </w:rPr>
      </w:pPr>
    </w:p>
    <w:p w14:paraId="09901F4A" w14:textId="77777777" w:rsidR="00000000" w:rsidRDefault="00E23567">
      <w:pPr>
        <w:pStyle w:val="a0"/>
        <w:rPr>
          <w:rFonts w:hint="cs"/>
          <w:rtl/>
        </w:rPr>
      </w:pPr>
      <w:r>
        <w:rPr>
          <w:rFonts w:hint="cs"/>
          <w:rtl/>
        </w:rPr>
        <w:t>גם אני לא רוצה גדר.</w:t>
      </w:r>
    </w:p>
    <w:p w14:paraId="790CFFB8" w14:textId="77777777" w:rsidR="00000000" w:rsidRDefault="00E23567">
      <w:pPr>
        <w:pStyle w:val="af1"/>
        <w:rPr>
          <w:rtl/>
        </w:rPr>
      </w:pPr>
    </w:p>
    <w:p w14:paraId="02BB2BA3" w14:textId="77777777" w:rsidR="00000000" w:rsidRDefault="00E23567">
      <w:pPr>
        <w:pStyle w:val="af1"/>
        <w:rPr>
          <w:rtl/>
        </w:rPr>
      </w:pPr>
      <w:r>
        <w:rPr>
          <w:rtl/>
        </w:rPr>
        <w:t>היו"ר מוחמד ברכה:</w:t>
      </w:r>
    </w:p>
    <w:p w14:paraId="6185AE01" w14:textId="77777777" w:rsidR="00000000" w:rsidRDefault="00E23567">
      <w:pPr>
        <w:pStyle w:val="a0"/>
        <w:rPr>
          <w:rtl/>
        </w:rPr>
      </w:pPr>
    </w:p>
    <w:p w14:paraId="6071597F" w14:textId="77777777" w:rsidR="00000000" w:rsidRDefault="00E23567">
      <w:pPr>
        <w:pStyle w:val="a0"/>
        <w:rPr>
          <w:rFonts w:hint="cs"/>
          <w:rtl/>
        </w:rPr>
      </w:pPr>
      <w:r>
        <w:rPr>
          <w:rFonts w:hint="cs"/>
          <w:rtl/>
        </w:rPr>
        <w:t>חבר הכנסת פינס, הכי חשוב בשבילך שזה נרשם שהם לא רצו גדר. מה אתה צריך להוסיף עכשיו?</w:t>
      </w:r>
    </w:p>
    <w:p w14:paraId="778334A6" w14:textId="77777777" w:rsidR="00000000" w:rsidRDefault="00E23567">
      <w:pPr>
        <w:pStyle w:val="a0"/>
        <w:ind w:firstLine="0"/>
        <w:rPr>
          <w:rFonts w:hint="cs"/>
          <w:rtl/>
        </w:rPr>
      </w:pPr>
    </w:p>
    <w:p w14:paraId="7F87CA7F" w14:textId="77777777" w:rsidR="00000000" w:rsidRDefault="00E23567">
      <w:pPr>
        <w:pStyle w:val="af0"/>
        <w:rPr>
          <w:rtl/>
        </w:rPr>
      </w:pPr>
      <w:bookmarkStart w:id="427" w:name="FS000000474T11_02_2004_19_03_57C"/>
      <w:bookmarkEnd w:id="427"/>
      <w:r>
        <w:rPr>
          <w:rtl/>
        </w:rPr>
        <w:t>גילה</w:t>
      </w:r>
      <w:r>
        <w:rPr>
          <w:rtl/>
        </w:rPr>
        <w:t xml:space="preserve"> גמליאל (הליכוד):</w:t>
      </w:r>
    </w:p>
    <w:p w14:paraId="177076A1" w14:textId="77777777" w:rsidR="00000000" w:rsidRDefault="00E23567">
      <w:pPr>
        <w:pStyle w:val="a0"/>
        <w:rPr>
          <w:rtl/>
        </w:rPr>
      </w:pPr>
    </w:p>
    <w:p w14:paraId="5083C824" w14:textId="77777777" w:rsidR="00000000" w:rsidRDefault="00E23567">
      <w:pPr>
        <w:pStyle w:val="a0"/>
        <w:rPr>
          <w:rFonts w:hint="cs"/>
          <w:rtl/>
        </w:rPr>
      </w:pPr>
      <w:r>
        <w:rPr>
          <w:rFonts w:hint="cs"/>
          <w:rtl/>
        </w:rPr>
        <w:t>אנחנו עדיין לא רוצים גדר.</w:t>
      </w:r>
    </w:p>
    <w:p w14:paraId="6AA1FC1F" w14:textId="77777777" w:rsidR="00000000" w:rsidRDefault="00E23567">
      <w:pPr>
        <w:pStyle w:val="a0"/>
        <w:ind w:firstLine="0"/>
        <w:rPr>
          <w:rFonts w:hint="cs"/>
          <w:rtl/>
        </w:rPr>
      </w:pPr>
    </w:p>
    <w:p w14:paraId="63521271" w14:textId="77777777" w:rsidR="00000000" w:rsidRDefault="00E23567">
      <w:pPr>
        <w:pStyle w:val="af1"/>
        <w:rPr>
          <w:rtl/>
        </w:rPr>
      </w:pPr>
      <w:r>
        <w:rPr>
          <w:rtl/>
        </w:rPr>
        <w:t>היו"ר מוחמד ברכה:</w:t>
      </w:r>
    </w:p>
    <w:p w14:paraId="5E9A6971" w14:textId="77777777" w:rsidR="00000000" w:rsidRDefault="00E23567">
      <w:pPr>
        <w:pStyle w:val="a0"/>
        <w:rPr>
          <w:rtl/>
        </w:rPr>
      </w:pPr>
    </w:p>
    <w:p w14:paraId="64CBFF92" w14:textId="77777777" w:rsidR="00000000" w:rsidRDefault="00E23567">
      <w:pPr>
        <w:pStyle w:val="a0"/>
        <w:rPr>
          <w:rFonts w:hint="cs"/>
          <w:rtl/>
        </w:rPr>
      </w:pPr>
      <w:r>
        <w:rPr>
          <w:rFonts w:hint="cs"/>
          <w:rtl/>
        </w:rPr>
        <w:t>כמי שתומך בגדר, קיבלת את מה שאתה רוצה.</w:t>
      </w:r>
    </w:p>
    <w:p w14:paraId="011876FC" w14:textId="77777777" w:rsidR="00000000" w:rsidRDefault="00E23567">
      <w:pPr>
        <w:pStyle w:val="a0"/>
        <w:ind w:firstLine="0"/>
        <w:rPr>
          <w:rFonts w:hint="cs"/>
          <w:rtl/>
        </w:rPr>
      </w:pPr>
    </w:p>
    <w:p w14:paraId="22994717" w14:textId="77777777" w:rsidR="00000000" w:rsidRDefault="00E23567">
      <w:pPr>
        <w:pStyle w:val="af0"/>
        <w:rPr>
          <w:rtl/>
        </w:rPr>
      </w:pPr>
      <w:r>
        <w:rPr>
          <w:rFonts w:hint="eastAsia"/>
          <w:rtl/>
        </w:rPr>
        <w:t>עזמי</w:t>
      </w:r>
      <w:r>
        <w:rPr>
          <w:rtl/>
        </w:rPr>
        <w:t xml:space="preserve"> בשארה (בל"ד):</w:t>
      </w:r>
    </w:p>
    <w:p w14:paraId="6D48F0E8" w14:textId="77777777" w:rsidR="00000000" w:rsidRDefault="00E23567">
      <w:pPr>
        <w:pStyle w:val="a0"/>
        <w:rPr>
          <w:rFonts w:hint="cs"/>
          <w:rtl/>
        </w:rPr>
      </w:pPr>
    </w:p>
    <w:p w14:paraId="224ED86D" w14:textId="77777777" w:rsidR="00000000" w:rsidRDefault="00E23567">
      <w:pPr>
        <w:pStyle w:val="a0"/>
        <w:rPr>
          <w:rFonts w:hint="cs"/>
          <w:rtl/>
        </w:rPr>
      </w:pPr>
      <w:r>
        <w:rPr>
          <w:rFonts w:hint="cs"/>
          <w:rtl/>
        </w:rPr>
        <w:t>פעם חשבתי שזה נחמד להגיד שהם לא רוצים גדר.</w:t>
      </w:r>
    </w:p>
    <w:p w14:paraId="45D18B43" w14:textId="77777777" w:rsidR="00000000" w:rsidRDefault="00E23567">
      <w:pPr>
        <w:pStyle w:val="a0"/>
        <w:ind w:firstLine="0"/>
        <w:rPr>
          <w:rFonts w:hint="cs"/>
          <w:rtl/>
        </w:rPr>
      </w:pPr>
    </w:p>
    <w:p w14:paraId="12D875FD" w14:textId="77777777" w:rsidR="00000000" w:rsidRDefault="00E23567">
      <w:pPr>
        <w:pStyle w:val="-"/>
        <w:rPr>
          <w:rtl/>
        </w:rPr>
      </w:pPr>
      <w:bookmarkStart w:id="428" w:name="FS000000474T11_02_2004_19_04_34C"/>
      <w:bookmarkEnd w:id="428"/>
      <w:r>
        <w:rPr>
          <w:rtl/>
        </w:rPr>
        <w:t>השר גדעון עזרא:</w:t>
      </w:r>
    </w:p>
    <w:p w14:paraId="15332CED" w14:textId="77777777" w:rsidR="00000000" w:rsidRDefault="00E23567">
      <w:pPr>
        <w:pStyle w:val="a0"/>
        <w:rPr>
          <w:rtl/>
        </w:rPr>
      </w:pPr>
    </w:p>
    <w:p w14:paraId="674F348C" w14:textId="77777777" w:rsidR="00000000" w:rsidRDefault="00E23567">
      <w:pPr>
        <w:pStyle w:val="a0"/>
        <w:rPr>
          <w:rFonts w:hint="cs"/>
          <w:rtl/>
        </w:rPr>
      </w:pPr>
      <w:r>
        <w:rPr>
          <w:rFonts w:hint="cs"/>
          <w:rtl/>
        </w:rPr>
        <w:t>לא רצינו את הגדר, ואנחנו לא רוצים עכשיו את הגדר.</w:t>
      </w:r>
    </w:p>
    <w:p w14:paraId="649FBE64" w14:textId="77777777" w:rsidR="00000000" w:rsidRDefault="00E23567">
      <w:pPr>
        <w:pStyle w:val="a0"/>
        <w:rPr>
          <w:rFonts w:hint="cs"/>
          <w:rtl/>
        </w:rPr>
      </w:pPr>
    </w:p>
    <w:p w14:paraId="5F57F2DE" w14:textId="77777777" w:rsidR="00000000" w:rsidRDefault="00E23567">
      <w:pPr>
        <w:pStyle w:val="a0"/>
        <w:rPr>
          <w:rFonts w:hint="cs"/>
          <w:rtl/>
        </w:rPr>
      </w:pPr>
      <w:r>
        <w:rPr>
          <w:rFonts w:hint="cs"/>
          <w:rtl/>
        </w:rPr>
        <w:t xml:space="preserve">דבר שלישי, אתה מדבר </w:t>
      </w:r>
      <w:r>
        <w:rPr>
          <w:rFonts w:hint="cs"/>
          <w:rtl/>
        </w:rPr>
        <w:t>אתי על גבולות. אני שואל אותך שאלה: האם גוש-עציון הוא בשטחי הרשות הפלסטינית? הכיצד? גוש-עציון, יישובים ישראליים שנכבשו ב-1948 וזה לא עשה אותם שטחים פלסטיניים. אני אומר לך שמדינת ישראל בנושא הזה לא תוותר, ואין בכוונתה לוותר.</w:t>
      </w:r>
    </w:p>
    <w:p w14:paraId="4C0D281B" w14:textId="77777777" w:rsidR="00000000" w:rsidRDefault="00E23567">
      <w:pPr>
        <w:pStyle w:val="a0"/>
        <w:rPr>
          <w:rFonts w:hint="cs"/>
          <w:rtl/>
        </w:rPr>
      </w:pPr>
    </w:p>
    <w:p w14:paraId="2FC87E82" w14:textId="77777777" w:rsidR="00000000" w:rsidRDefault="00E23567">
      <w:pPr>
        <w:pStyle w:val="a0"/>
        <w:rPr>
          <w:rFonts w:hint="cs"/>
          <w:rtl/>
        </w:rPr>
      </w:pPr>
      <w:r>
        <w:rPr>
          <w:rFonts w:hint="cs"/>
          <w:rtl/>
        </w:rPr>
        <w:t>דבר רביעי, אני לא יודע אם אתה יו</w:t>
      </w:r>
      <w:r>
        <w:rPr>
          <w:rFonts w:hint="cs"/>
          <w:rtl/>
        </w:rPr>
        <w:t xml:space="preserve">דע, כי אני לא יודע, מה ההרכב של בית-הדין. יש משמעות להרכב של בית-דין. לא כמו שיש הרכב אצלנו בבג"ץ, ואתה יודע שהשופטים מגיעים לפסק-דין בצורה נייטרלית לחלוטין. הרי זה בית-דין של נציגי מדינות. כפי שבעצרת אין לנו רוב, בבית-הדין הזה לא יהיה לנו רוב. </w:t>
      </w:r>
    </w:p>
    <w:p w14:paraId="39AA0DE1" w14:textId="77777777" w:rsidR="00000000" w:rsidRDefault="00E23567">
      <w:pPr>
        <w:pStyle w:val="a0"/>
        <w:rPr>
          <w:rFonts w:hint="cs"/>
          <w:rtl/>
        </w:rPr>
      </w:pPr>
    </w:p>
    <w:p w14:paraId="4BE3439C" w14:textId="77777777" w:rsidR="00000000" w:rsidRDefault="00E23567">
      <w:pPr>
        <w:pStyle w:val="a0"/>
        <w:rPr>
          <w:rFonts w:hint="cs"/>
          <w:rtl/>
        </w:rPr>
      </w:pPr>
      <w:r>
        <w:rPr>
          <w:rFonts w:hint="cs"/>
          <w:rtl/>
        </w:rPr>
        <w:t xml:space="preserve">אנחנו גם </w:t>
      </w:r>
      <w:r>
        <w:rPr>
          <w:rFonts w:hint="cs"/>
          <w:rtl/>
        </w:rPr>
        <w:t>התנגדנו להעברת סוגיית הגדר לדיון בהאג מסיבות פרוצדורליות ומהותיות. ראשית, משום שההצבעה שהיתה בעצרת ב-8 בדצמבר נגדה את נוהלי האו"ם עצמו, והיא מערערת על סמכותה של מועצת הביטחון, שכבר נדרשה לנושא הזה קודם. בית-הדין עצמו, שאמור להיות גוף משפטי מובהק, איננו פור</w:t>
      </w:r>
      <w:r>
        <w:rPr>
          <w:rFonts w:hint="cs"/>
          <w:rtl/>
        </w:rPr>
        <w:t>ום שמתאים להתמודדות עם סוגיה שהיא ביסודה מדינית-ביטחונית. עיסוק בית-הדין בנושא הזה עלול לגרום נזק כבד גם למדינת ישראל וגם לתהליך המדיני.</w:t>
      </w:r>
    </w:p>
    <w:p w14:paraId="68A58D76" w14:textId="77777777" w:rsidR="00000000" w:rsidRDefault="00E23567">
      <w:pPr>
        <w:pStyle w:val="a0"/>
        <w:rPr>
          <w:rFonts w:hint="cs"/>
          <w:rtl/>
        </w:rPr>
      </w:pPr>
    </w:p>
    <w:p w14:paraId="3230E73F" w14:textId="77777777" w:rsidR="00000000" w:rsidRDefault="00E23567">
      <w:pPr>
        <w:pStyle w:val="a0"/>
        <w:rPr>
          <w:rFonts w:hint="cs"/>
          <w:rtl/>
        </w:rPr>
      </w:pPr>
      <w:r>
        <w:rPr>
          <w:rFonts w:hint="cs"/>
          <w:rtl/>
        </w:rPr>
        <w:t>ישראל ביטאה את עמדתה בהצבעה נגד ההחלטה בעצרת. התנגדות המדינה נמסרה לטיפול בית-הדין בסוגיה מתוך שיקולים של העדר סמכות ו</w:t>
      </w:r>
      <w:r>
        <w:rPr>
          <w:rFonts w:hint="cs"/>
          <w:rtl/>
        </w:rPr>
        <w:t>חוסר נאותות, והיא באה גם לידי ביטוי בתצהיר שמסרנו ב-30 בינואר לבית-הדין.</w:t>
      </w:r>
    </w:p>
    <w:p w14:paraId="19242DA3" w14:textId="77777777" w:rsidR="00000000" w:rsidRDefault="00E23567">
      <w:pPr>
        <w:pStyle w:val="a0"/>
        <w:rPr>
          <w:rFonts w:hint="cs"/>
          <w:rtl/>
        </w:rPr>
      </w:pPr>
    </w:p>
    <w:p w14:paraId="1BF78036" w14:textId="77777777" w:rsidR="00000000" w:rsidRDefault="00E23567">
      <w:pPr>
        <w:pStyle w:val="a0"/>
        <w:rPr>
          <w:rFonts w:hint="cs"/>
          <w:rtl/>
        </w:rPr>
      </w:pPr>
      <w:r>
        <w:rPr>
          <w:rFonts w:hint="cs"/>
          <w:rtl/>
        </w:rPr>
        <w:t xml:space="preserve">עמדת ארצות-הברית גם היא קיבלה ביטוי בהצבעתה של ארצות-הברית באותו דיון בעצרת הכללית, הצבעת נגד, וכן בדברי שגרירה באו"ם באותו מעמד. </w:t>
      </w:r>
    </w:p>
    <w:p w14:paraId="00FE61BA" w14:textId="77777777" w:rsidR="00000000" w:rsidRDefault="00E23567">
      <w:pPr>
        <w:pStyle w:val="a0"/>
        <w:rPr>
          <w:rFonts w:hint="cs"/>
          <w:rtl/>
        </w:rPr>
      </w:pPr>
    </w:p>
    <w:p w14:paraId="39F7C256" w14:textId="77777777" w:rsidR="00000000" w:rsidRDefault="00E23567">
      <w:pPr>
        <w:pStyle w:val="a0"/>
        <w:rPr>
          <w:rFonts w:hint="cs"/>
          <w:rtl/>
        </w:rPr>
      </w:pPr>
      <w:r>
        <w:rPr>
          <w:rFonts w:hint="cs"/>
          <w:rtl/>
        </w:rPr>
        <w:t xml:space="preserve">אני אומר לך, שלדעתי מדינת ישראל לא יכולה לוותר על </w:t>
      </w:r>
      <w:r>
        <w:rPr>
          <w:rFonts w:hint="cs"/>
          <w:rtl/>
        </w:rPr>
        <w:t>המרכיב של הגדר בשביל להגן על אזרחיה, והנושא הזה של שמירת חיי אזרחיה הוא הדבר הראשון שעומד בפני הממשלה, כמובן, בלי לפגוע בחיים של אחרים.</w:t>
      </w:r>
    </w:p>
    <w:p w14:paraId="70E725B2" w14:textId="77777777" w:rsidR="00000000" w:rsidRDefault="00E23567">
      <w:pPr>
        <w:pStyle w:val="a0"/>
        <w:ind w:firstLine="0"/>
        <w:rPr>
          <w:rFonts w:hint="cs"/>
          <w:rtl/>
        </w:rPr>
      </w:pPr>
    </w:p>
    <w:p w14:paraId="6E9E1BC4" w14:textId="77777777" w:rsidR="00000000" w:rsidRDefault="00E23567">
      <w:pPr>
        <w:pStyle w:val="a0"/>
        <w:ind w:firstLine="0"/>
        <w:rPr>
          <w:rFonts w:hint="cs"/>
          <w:rtl/>
        </w:rPr>
      </w:pPr>
      <w:r>
        <w:rPr>
          <w:rFonts w:hint="cs"/>
          <w:rtl/>
        </w:rPr>
        <w:tab/>
        <w:t>אני מציע להעביר את הנושא לדיון בוועדת החוץ והביטחון.</w:t>
      </w:r>
    </w:p>
    <w:p w14:paraId="429C2304" w14:textId="77777777" w:rsidR="00000000" w:rsidRDefault="00E23567">
      <w:pPr>
        <w:pStyle w:val="a0"/>
        <w:ind w:firstLine="0"/>
        <w:rPr>
          <w:rFonts w:hint="cs"/>
          <w:rtl/>
        </w:rPr>
      </w:pPr>
    </w:p>
    <w:p w14:paraId="7AF8312F" w14:textId="77777777" w:rsidR="00000000" w:rsidRDefault="00E23567">
      <w:pPr>
        <w:pStyle w:val="af1"/>
        <w:rPr>
          <w:rtl/>
        </w:rPr>
      </w:pPr>
      <w:r>
        <w:rPr>
          <w:rtl/>
        </w:rPr>
        <w:t>היו"ר מוחמד ברכה:</w:t>
      </w:r>
    </w:p>
    <w:p w14:paraId="1E83C506" w14:textId="77777777" w:rsidR="00000000" w:rsidRDefault="00E23567">
      <w:pPr>
        <w:pStyle w:val="a0"/>
        <w:rPr>
          <w:rtl/>
        </w:rPr>
      </w:pPr>
    </w:p>
    <w:p w14:paraId="402A2EDA" w14:textId="77777777" w:rsidR="00000000" w:rsidRDefault="00E23567">
      <w:pPr>
        <w:pStyle w:val="a0"/>
        <w:rPr>
          <w:rFonts w:hint="cs"/>
          <w:rtl/>
        </w:rPr>
      </w:pPr>
      <w:r>
        <w:rPr>
          <w:rFonts w:hint="cs"/>
          <w:rtl/>
        </w:rPr>
        <w:t>תודה. הצעה אחרת של חבר הכנסת אופיר פינס, בבקש</w:t>
      </w:r>
      <w:r>
        <w:rPr>
          <w:rFonts w:hint="cs"/>
          <w:rtl/>
        </w:rPr>
        <w:t>ה.</w:t>
      </w:r>
    </w:p>
    <w:p w14:paraId="2D543976" w14:textId="77777777" w:rsidR="00000000" w:rsidRDefault="00E23567">
      <w:pPr>
        <w:pStyle w:val="a0"/>
        <w:ind w:firstLine="0"/>
        <w:rPr>
          <w:rFonts w:hint="cs"/>
          <w:rtl/>
        </w:rPr>
      </w:pPr>
    </w:p>
    <w:p w14:paraId="132D3CA9" w14:textId="77777777" w:rsidR="00000000" w:rsidRDefault="00E23567">
      <w:pPr>
        <w:pStyle w:val="a"/>
        <w:rPr>
          <w:rtl/>
        </w:rPr>
      </w:pPr>
      <w:bookmarkStart w:id="429" w:name="FS000000455T11_02_2004_19_12_39"/>
      <w:bookmarkStart w:id="430" w:name="_Toc67150207"/>
      <w:bookmarkEnd w:id="429"/>
      <w:r>
        <w:rPr>
          <w:rFonts w:hint="eastAsia"/>
          <w:rtl/>
        </w:rPr>
        <w:t>אופיר</w:t>
      </w:r>
      <w:r>
        <w:rPr>
          <w:rtl/>
        </w:rPr>
        <w:t xml:space="preserve"> פינס-פז (העבודה-מימד):</w:t>
      </w:r>
      <w:bookmarkEnd w:id="430"/>
    </w:p>
    <w:p w14:paraId="497CDC3C" w14:textId="77777777" w:rsidR="00000000" w:rsidRDefault="00E23567">
      <w:pPr>
        <w:pStyle w:val="a0"/>
        <w:rPr>
          <w:rFonts w:hint="cs"/>
          <w:rtl/>
        </w:rPr>
      </w:pPr>
    </w:p>
    <w:p w14:paraId="5619D684" w14:textId="77777777" w:rsidR="00000000" w:rsidRDefault="00E23567">
      <w:pPr>
        <w:pStyle w:val="a0"/>
        <w:rPr>
          <w:rFonts w:hint="cs"/>
          <w:rtl/>
        </w:rPr>
      </w:pPr>
      <w:r>
        <w:rPr>
          <w:rFonts w:hint="cs"/>
          <w:rtl/>
        </w:rPr>
        <w:t>אדוני היושב-ראש, לצערנו, אין לי אלא לומר שאני צופה חזות קשה בבית-הדין הבין-לאומי בהאג. אני צופה חזות קשה, משום שממשלת ישראל עשתה בבניית הגדר את כל הטעויות האפשריות גם מבחינה ביטחונית, גם מבחינה מדינית וגם מבחינה משפטית-מוס</w:t>
      </w:r>
      <w:r>
        <w:rPr>
          <w:rFonts w:hint="cs"/>
          <w:rtl/>
        </w:rPr>
        <w:t xml:space="preserve">רית. כמו שאמר השר עזרא, כשבונים גדר שלא רוצים, זו התוצאה. </w:t>
      </w:r>
    </w:p>
    <w:p w14:paraId="3847754C" w14:textId="77777777" w:rsidR="00000000" w:rsidRDefault="00E23567">
      <w:pPr>
        <w:pStyle w:val="a0"/>
        <w:rPr>
          <w:rFonts w:hint="cs"/>
          <w:rtl/>
        </w:rPr>
      </w:pPr>
    </w:p>
    <w:p w14:paraId="286BBB4E" w14:textId="77777777" w:rsidR="00000000" w:rsidRDefault="00E23567">
      <w:pPr>
        <w:pStyle w:val="a0"/>
        <w:rPr>
          <w:rFonts w:hint="cs"/>
          <w:rtl/>
        </w:rPr>
      </w:pPr>
      <w:r>
        <w:rPr>
          <w:rFonts w:hint="cs"/>
          <w:rtl/>
        </w:rPr>
        <w:t>אם הייתם רוצים את הגדר רק לצורך הביטחוני, בלי לערב שיקולים פוליטיים, מדיניים, התנחלויות, סיפוחים, עניינים, האמן לי, אף מדינה בעולם לא היתה אומרת מלה, ואני אומר לך את זה אחרי שיחה עם שר החוץ הירדני</w:t>
      </w:r>
      <w:r>
        <w:rPr>
          <w:rFonts w:hint="cs"/>
          <w:rtl/>
        </w:rPr>
        <w:t>, אחרי שיחה עם שר החוץ המצרי. הם לא היו פוצים פה אם היינו ממקמים את הגדר על "הקו הירוק" והיינו מגינים על תוך המדינה.</w:t>
      </w:r>
    </w:p>
    <w:p w14:paraId="47FD58E1" w14:textId="77777777" w:rsidR="00000000" w:rsidRDefault="00E23567">
      <w:pPr>
        <w:pStyle w:val="a0"/>
        <w:ind w:firstLine="0"/>
        <w:rPr>
          <w:rFonts w:hint="cs"/>
          <w:rtl/>
        </w:rPr>
      </w:pPr>
    </w:p>
    <w:p w14:paraId="5D479CC2" w14:textId="77777777" w:rsidR="00000000" w:rsidRDefault="00E23567">
      <w:pPr>
        <w:pStyle w:val="af0"/>
        <w:rPr>
          <w:rtl/>
        </w:rPr>
      </w:pPr>
      <w:r>
        <w:rPr>
          <w:rFonts w:hint="eastAsia"/>
          <w:rtl/>
        </w:rPr>
        <w:t>השר</w:t>
      </w:r>
      <w:r>
        <w:rPr>
          <w:rtl/>
        </w:rPr>
        <w:t xml:space="preserve"> גדעון עזרא:</w:t>
      </w:r>
    </w:p>
    <w:p w14:paraId="1F55A355" w14:textId="77777777" w:rsidR="00000000" w:rsidRDefault="00E23567">
      <w:pPr>
        <w:pStyle w:val="a0"/>
        <w:rPr>
          <w:rFonts w:hint="cs"/>
          <w:rtl/>
        </w:rPr>
      </w:pPr>
    </w:p>
    <w:p w14:paraId="3367BA16" w14:textId="77777777" w:rsidR="00000000" w:rsidRDefault="00E23567">
      <w:pPr>
        <w:pStyle w:val="a0"/>
        <w:rPr>
          <w:rFonts w:hint="cs"/>
          <w:rtl/>
        </w:rPr>
      </w:pPr>
      <w:r>
        <w:rPr>
          <w:rFonts w:hint="cs"/>
          <w:rtl/>
        </w:rPr>
        <w:t>היית משאיר את גוש-עציון מחוץ לקו?</w:t>
      </w:r>
    </w:p>
    <w:p w14:paraId="2D5ABF67" w14:textId="77777777" w:rsidR="00000000" w:rsidRDefault="00E23567">
      <w:pPr>
        <w:pStyle w:val="a0"/>
        <w:ind w:firstLine="0"/>
        <w:rPr>
          <w:rFonts w:hint="cs"/>
          <w:rtl/>
        </w:rPr>
      </w:pPr>
    </w:p>
    <w:p w14:paraId="0D6D8AFE" w14:textId="77777777" w:rsidR="00000000" w:rsidRDefault="00E23567">
      <w:pPr>
        <w:pStyle w:val="-"/>
        <w:rPr>
          <w:rtl/>
        </w:rPr>
      </w:pPr>
      <w:bookmarkStart w:id="431" w:name="FS000000455T11_02_2004_19_14_47C"/>
      <w:bookmarkEnd w:id="431"/>
      <w:r>
        <w:rPr>
          <w:rtl/>
        </w:rPr>
        <w:t>אופיר פינס-פז (העבודה-מימד):</w:t>
      </w:r>
    </w:p>
    <w:p w14:paraId="3E79EB12" w14:textId="77777777" w:rsidR="00000000" w:rsidRDefault="00E23567">
      <w:pPr>
        <w:pStyle w:val="a0"/>
        <w:rPr>
          <w:rtl/>
        </w:rPr>
      </w:pPr>
    </w:p>
    <w:p w14:paraId="663BDF3D" w14:textId="77777777" w:rsidR="00000000" w:rsidRDefault="00E23567">
      <w:pPr>
        <w:pStyle w:val="a0"/>
        <w:rPr>
          <w:rFonts w:hint="cs"/>
          <w:rtl/>
        </w:rPr>
      </w:pPr>
      <w:r>
        <w:rPr>
          <w:rFonts w:hint="cs"/>
          <w:rtl/>
        </w:rPr>
        <w:t xml:space="preserve">אני שומר ומגן על גוש-עציון ועל התנחלויות באמצעים אחרים. </w:t>
      </w:r>
      <w:r>
        <w:rPr>
          <w:rFonts w:hint="cs"/>
          <w:rtl/>
        </w:rPr>
        <w:t>לא בשביל זה יש גדר ביטחון. גדר הביטחון נועדה לעצור אנשים עם חומרי נפץ מלהיכנס לערים הגדולות במדינת ישראל. הצורה שבה אתם ניהלתם את העניין הביאה אותנו עד בית-הדין הבין-לאומי בהאג, ואלוהים יודע איך זה ייגמר. בטוב זה לא ייגמר, אני מקווה שזה ייגמר בנזקים מועטים</w:t>
      </w:r>
      <w:r>
        <w:rPr>
          <w:rFonts w:hint="cs"/>
          <w:rtl/>
        </w:rPr>
        <w:t xml:space="preserve"> באופן יחסי.</w:t>
      </w:r>
    </w:p>
    <w:p w14:paraId="21F00EDD" w14:textId="77777777" w:rsidR="00000000" w:rsidRDefault="00E23567">
      <w:pPr>
        <w:pStyle w:val="a0"/>
        <w:ind w:firstLine="0"/>
        <w:rPr>
          <w:rFonts w:hint="cs"/>
          <w:rtl/>
        </w:rPr>
      </w:pPr>
    </w:p>
    <w:p w14:paraId="1176F6C0" w14:textId="77777777" w:rsidR="00000000" w:rsidRDefault="00E23567">
      <w:pPr>
        <w:pStyle w:val="af1"/>
        <w:rPr>
          <w:rtl/>
        </w:rPr>
      </w:pPr>
      <w:r>
        <w:rPr>
          <w:rtl/>
        </w:rPr>
        <w:t>היו"ר מוחמד ברכה:</w:t>
      </w:r>
    </w:p>
    <w:p w14:paraId="1BE4DBA6" w14:textId="77777777" w:rsidR="00000000" w:rsidRDefault="00E23567">
      <w:pPr>
        <w:pStyle w:val="a0"/>
        <w:rPr>
          <w:rtl/>
        </w:rPr>
      </w:pPr>
    </w:p>
    <w:p w14:paraId="35CB361D" w14:textId="77777777" w:rsidR="00000000" w:rsidRDefault="00E23567">
      <w:pPr>
        <w:pStyle w:val="a0"/>
        <w:rPr>
          <w:rFonts w:hint="cs"/>
          <w:rtl/>
        </w:rPr>
      </w:pPr>
      <w:r>
        <w:rPr>
          <w:rFonts w:hint="cs"/>
          <w:rtl/>
        </w:rPr>
        <w:t>תודה לחבר הכנסת פינס. חבר הכנסת בשארה, השר הציע להעביר לוועדת חוץ וביטחון - - -</w:t>
      </w:r>
    </w:p>
    <w:p w14:paraId="4FE7C2F6" w14:textId="77777777" w:rsidR="00000000" w:rsidRDefault="00E23567">
      <w:pPr>
        <w:pStyle w:val="a0"/>
        <w:ind w:firstLine="0"/>
        <w:rPr>
          <w:rFonts w:hint="cs"/>
          <w:rtl/>
        </w:rPr>
      </w:pPr>
    </w:p>
    <w:p w14:paraId="092F3BB3" w14:textId="77777777" w:rsidR="00000000" w:rsidRDefault="00E23567">
      <w:pPr>
        <w:pStyle w:val="af0"/>
        <w:rPr>
          <w:rtl/>
        </w:rPr>
      </w:pPr>
      <w:r>
        <w:rPr>
          <w:rFonts w:hint="eastAsia"/>
          <w:rtl/>
        </w:rPr>
        <w:t>עזמי</w:t>
      </w:r>
      <w:r>
        <w:rPr>
          <w:rtl/>
        </w:rPr>
        <w:t xml:space="preserve"> בשארה (בל"ד):</w:t>
      </w:r>
    </w:p>
    <w:p w14:paraId="7411FDD1" w14:textId="77777777" w:rsidR="00000000" w:rsidRDefault="00E23567">
      <w:pPr>
        <w:pStyle w:val="a0"/>
        <w:rPr>
          <w:rFonts w:hint="cs"/>
          <w:rtl/>
        </w:rPr>
      </w:pPr>
    </w:p>
    <w:p w14:paraId="7143392D" w14:textId="77777777" w:rsidR="00000000" w:rsidRDefault="00E23567">
      <w:pPr>
        <w:pStyle w:val="a0"/>
        <w:rPr>
          <w:rFonts w:hint="cs"/>
          <w:rtl/>
        </w:rPr>
      </w:pPr>
      <w:r>
        <w:rPr>
          <w:rFonts w:hint="cs"/>
          <w:rtl/>
        </w:rPr>
        <w:t>אני מציע דיון במליאה, זה נושא מספיק חשוב.</w:t>
      </w:r>
    </w:p>
    <w:p w14:paraId="3AF57619" w14:textId="77777777" w:rsidR="00000000" w:rsidRDefault="00E23567">
      <w:pPr>
        <w:pStyle w:val="a0"/>
        <w:ind w:firstLine="0"/>
        <w:rPr>
          <w:rFonts w:hint="cs"/>
          <w:rtl/>
        </w:rPr>
      </w:pPr>
    </w:p>
    <w:p w14:paraId="75C07592" w14:textId="77777777" w:rsidR="00000000" w:rsidRDefault="00E23567">
      <w:pPr>
        <w:pStyle w:val="af1"/>
        <w:rPr>
          <w:rtl/>
        </w:rPr>
      </w:pPr>
      <w:r>
        <w:rPr>
          <w:rtl/>
        </w:rPr>
        <w:t>היו"ר מוחמד ברכה:</w:t>
      </w:r>
    </w:p>
    <w:p w14:paraId="736B4FBB" w14:textId="77777777" w:rsidR="00000000" w:rsidRDefault="00E23567">
      <w:pPr>
        <w:pStyle w:val="a0"/>
        <w:rPr>
          <w:rtl/>
        </w:rPr>
      </w:pPr>
    </w:p>
    <w:p w14:paraId="76DEB623" w14:textId="77777777" w:rsidR="00000000" w:rsidRDefault="00E23567">
      <w:pPr>
        <w:pStyle w:val="a0"/>
        <w:rPr>
          <w:rFonts w:hint="cs"/>
          <w:rtl/>
        </w:rPr>
      </w:pPr>
      <w:r>
        <w:rPr>
          <w:rFonts w:hint="cs"/>
          <w:rtl/>
        </w:rPr>
        <w:t>אנחנו מצביעים. חברי הכנסת, בעד זה מליאה ונגד זה הסרה. ההצבעה</w:t>
      </w:r>
      <w:r>
        <w:rPr>
          <w:rFonts w:hint="cs"/>
          <w:rtl/>
        </w:rPr>
        <w:t xml:space="preserve"> החלה, בבקשה.</w:t>
      </w:r>
    </w:p>
    <w:p w14:paraId="58FE4AA2" w14:textId="77777777" w:rsidR="00000000" w:rsidRDefault="00E23567">
      <w:pPr>
        <w:pStyle w:val="a0"/>
        <w:ind w:firstLine="0"/>
        <w:rPr>
          <w:rFonts w:hint="cs"/>
          <w:rtl/>
        </w:rPr>
      </w:pPr>
    </w:p>
    <w:p w14:paraId="2E8214AD" w14:textId="77777777" w:rsidR="00000000" w:rsidRDefault="00E23567">
      <w:pPr>
        <w:pStyle w:val="ab"/>
        <w:bidi/>
        <w:rPr>
          <w:rFonts w:hint="cs"/>
          <w:rtl/>
        </w:rPr>
      </w:pPr>
      <w:r>
        <w:rPr>
          <w:rFonts w:hint="cs"/>
          <w:rtl/>
        </w:rPr>
        <w:t>הצבעה מס' 12</w:t>
      </w:r>
    </w:p>
    <w:p w14:paraId="4F5FF2EF" w14:textId="77777777" w:rsidR="00000000" w:rsidRDefault="00E23567">
      <w:pPr>
        <w:pStyle w:val="a0"/>
        <w:rPr>
          <w:rFonts w:hint="cs"/>
          <w:rtl/>
        </w:rPr>
      </w:pPr>
    </w:p>
    <w:p w14:paraId="2EF79C9B" w14:textId="77777777" w:rsidR="00000000" w:rsidRDefault="00E23567">
      <w:pPr>
        <w:pStyle w:val="ac"/>
        <w:bidi/>
        <w:rPr>
          <w:rFonts w:hint="cs"/>
          <w:rtl/>
        </w:rPr>
      </w:pPr>
      <w:r>
        <w:rPr>
          <w:rFonts w:hint="cs"/>
          <w:rtl/>
        </w:rPr>
        <w:t xml:space="preserve">בעד ההצעה לכלול את הנושא בסדר-היום </w:t>
      </w:r>
      <w:r>
        <w:rPr>
          <w:rtl/>
        </w:rPr>
        <w:t>–</w:t>
      </w:r>
      <w:r>
        <w:rPr>
          <w:rFonts w:hint="cs"/>
          <w:rtl/>
        </w:rPr>
        <w:t xml:space="preserve"> 5</w:t>
      </w:r>
    </w:p>
    <w:p w14:paraId="6C3FC1B8" w14:textId="77777777" w:rsidR="00000000" w:rsidRDefault="00E23567">
      <w:pPr>
        <w:pStyle w:val="ac"/>
        <w:bidi/>
        <w:rPr>
          <w:rFonts w:hint="cs"/>
          <w:rtl/>
        </w:rPr>
      </w:pPr>
      <w:r>
        <w:rPr>
          <w:rFonts w:hint="cs"/>
          <w:rtl/>
        </w:rPr>
        <w:t xml:space="preserve">בעד ההצעה שלא לכלול את הנושא בסדר-היום </w:t>
      </w:r>
      <w:r>
        <w:rPr>
          <w:rtl/>
        </w:rPr>
        <w:t>–</w:t>
      </w:r>
      <w:r>
        <w:rPr>
          <w:rFonts w:hint="cs"/>
          <w:rtl/>
        </w:rPr>
        <w:t xml:space="preserve"> 2</w:t>
      </w:r>
    </w:p>
    <w:p w14:paraId="64F7A0C2" w14:textId="77777777" w:rsidR="00000000" w:rsidRDefault="00E23567">
      <w:pPr>
        <w:pStyle w:val="ac"/>
        <w:bidi/>
        <w:rPr>
          <w:rFonts w:hint="cs"/>
          <w:rtl/>
        </w:rPr>
      </w:pPr>
      <w:r>
        <w:rPr>
          <w:rFonts w:hint="cs"/>
          <w:rtl/>
        </w:rPr>
        <w:t xml:space="preserve">נמנעים </w:t>
      </w:r>
      <w:r>
        <w:rPr>
          <w:rtl/>
        </w:rPr>
        <w:t>–</w:t>
      </w:r>
      <w:r>
        <w:rPr>
          <w:rFonts w:hint="cs"/>
          <w:rtl/>
        </w:rPr>
        <w:t xml:space="preserve"> אין</w:t>
      </w:r>
    </w:p>
    <w:p w14:paraId="0ADF287E" w14:textId="77777777" w:rsidR="00000000" w:rsidRDefault="00E23567">
      <w:pPr>
        <w:pStyle w:val="ad"/>
        <w:bidi/>
        <w:rPr>
          <w:rtl/>
        </w:rPr>
      </w:pPr>
      <w:r>
        <w:rPr>
          <w:rFonts w:hint="cs"/>
          <w:rtl/>
        </w:rPr>
        <w:t>ההצעה לכלול את הנושא בסדר-היום של הכנסת נתקבלה.</w:t>
      </w:r>
    </w:p>
    <w:p w14:paraId="2E212079" w14:textId="77777777" w:rsidR="00000000" w:rsidRDefault="00E23567">
      <w:pPr>
        <w:pStyle w:val="a0"/>
        <w:rPr>
          <w:rFonts w:hint="cs"/>
          <w:rtl/>
        </w:rPr>
      </w:pPr>
    </w:p>
    <w:p w14:paraId="47E78C5C" w14:textId="77777777" w:rsidR="00000000" w:rsidRDefault="00E23567">
      <w:pPr>
        <w:pStyle w:val="af1"/>
        <w:rPr>
          <w:rtl/>
        </w:rPr>
      </w:pPr>
      <w:r>
        <w:rPr>
          <w:rtl/>
        </w:rPr>
        <w:t>היו"ר מוחמד ברכה:</w:t>
      </w:r>
    </w:p>
    <w:p w14:paraId="19008D6D" w14:textId="77777777" w:rsidR="00000000" w:rsidRDefault="00E23567">
      <w:pPr>
        <w:pStyle w:val="a0"/>
        <w:rPr>
          <w:rtl/>
        </w:rPr>
      </w:pPr>
    </w:p>
    <w:p w14:paraId="453E4692" w14:textId="77777777" w:rsidR="00000000" w:rsidRDefault="00E23567">
      <w:pPr>
        <w:pStyle w:val="a0"/>
        <w:rPr>
          <w:rFonts w:hint="cs"/>
          <w:rtl/>
        </w:rPr>
      </w:pPr>
      <w:r>
        <w:rPr>
          <w:rFonts w:hint="cs"/>
          <w:rtl/>
        </w:rPr>
        <w:t>זה עובר לדיון במליאה ברוב של חמישה חברי כנסת ובהתנגדות של שניים.</w:t>
      </w:r>
    </w:p>
    <w:p w14:paraId="01261CD2" w14:textId="77777777" w:rsidR="00000000" w:rsidRDefault="00E23567">
      <w:pPr>
        <w:pStyle w:val="a0"/>
        <w:ind w:firstLine="0"/>
        <w:rPr>
          <w:rFonts w:hint="cs"/>
          <w:rtl/>
        </w:rPr>
      </w:pPr>
    </w:p>
    <w:p w14:paraId="2E2C463C" w14:textId="77777777" w:rsidR="00000000" w:rsidRDefault="00E23567">
      <w:pPr>
        <w:pStyle w:val="af0"/>
        <w:rPr>
          <w:rtl/>
        </w:rPr>
      </w:pPr>
      <w:r>
        <w:rPr>
          <w:rFonts w:hint="eastAsia"/>
          <w:rtl/>
        </w:rPr>
        <w:t>נסים</w:t>
      </w:r>
      <w:r>
        <w:rPr>
          <w:rtl/>
        </w:rPr>
        <w:t xml:space="preserve"> זאב (ש"ס):</w:t>
      </w:r>
    </w:p>
    <w:p w14:paraId="738F2A23" w14:textId="77777777" w:rsidR="00000000" w:rsidRDefault="00E23567">
      <w:pPr>
        <w:pStyle w:val="a0"/>
        <w:rPr>
          <w:rFonts w:hint="cs"/>
          <w:rtl/>
        </w:rPr>
      </w:pPr>
    </w:p>
    <w:p w14:paraId="56506ADA" w14:textId="77777777" w:rsidR="00000000" w:rsidRDefault="00E23567">
      <w:pPr>
        <w:pStyle w:val="a0"/>
        <w:rPr>
          <w:rFonts w:hint="cs"/>
          <w:rtl/>
        </w:rPr>
      </w:pPr>
      <w:r>
        <w:rPr>
          <w:rFonts w:hint="cs"/>
          <w:rtl/>
        </w:rPr>
        <w:t>ההצבעה שלי לא נקלטה.</w:t>
      </w:r>
    </w:p>
    <w:p w14:paraId="661FFF3D" w14:textId="77777777" w:rsidR="00000000" w:rsidRDefault="00E23567">
      <w:pPr>
        <w:pStyle w:val="a0"/>
        <w:ind w:firstLine="0"/>
        <w:rPr>
          <w:rFonts w:hint="cs"/>
          <w:rtl/>
        </w:rPr>
      </w:pPr>
    </w:p>
    <w:p w14:paraId="748FC363" w14:textId="77777777" w:rsidR="00000000" w:rsidRDefault="00E23567">
      <w:pPr>
        <w:pStyle w:val="af1"/>
        <w:rPr>
          <w:rtl/>
        </w:rPr>
      </w:pPr>
      <w:r>
        <w:rPr>
          <w:rtl/>
        </w:rPr>
        <w:t>היו"ר מוחמד ברכה:</w:t>
      </w:r>
    </w:p>
    <w:p w14:paraId="4A47B350" w14:textId="77777777" w:rsidR="00000000" w:rsidRDefault="00E23567">
      <w:pPr>
        <w:pStyle w:val="a0"/>
        <w:rPr>
          <w:rtl/>
        </w:rPr>
      </w:pPr>
    </w:p>
    <w:p w14:paraId="3BB6D1C4" w14:textId="77777777" w:rsidR="00000000" w:rsidRDefault="00E23567">
      <w:pPr>
        <w:pStyle w:val="a0"/>
        <w:rPr>
          <w:rFonts w:hint="cs"/>
          <w:rtl/>
        </w:rPr>
      </w:pPr>
      <w:r>
        <w:rPr>
          <w:rFonts w:hint="cs"/>
          <w:rtl/>
        </w:rPr>
        <w:t>על-פי מצוותו של היושב-ראש, אנחנו לא מתקנים הצבעות. אני יכול רק להגיד לפרוטוקול, שחבר הכנסת נסים זאב התכוון להצביע נגד.</w:t>
      </w:r>
    </w:p>
    <w:p w14:paraId="6F9A0D8A" w14:textId="77777777" w:rsidR="00000000" w:rsidRDefault="00E23567">
      <w:pPr>
        <w:pStyle w:val="a0"/>
        <w:rPr>
          <w:rFonts w:hint="cs"/>
          <w:rtl/>
        </w:rPr>
      </w:pPr>
    </w:p>
    <w:p w14:paraId="04064FF6" w14:textId="77777777" w:rsidR="00000000" w:rsidRDefault="00E23567">
      <w:pPr>
        <w:pStyle w:val="a0"/>
        <w:rPr>
          <w:rFonts w:hint="cs"/>
          <w:rtl/>
        </w:rPr>
      </w:pPr>
    </w:p>
    <w:p w14:paraId="01364858" w14:textId="77777777" w:rsidR="00000000" w:rsidRDefault="00E23567">
      <w:pPr>
        <w:pStyle w:val="a2"/>
        <w:rPr>
          <w:rtl/>
        </w:rPr>
      </w:pPr>
    </w:p>
    <w:p w14:paraId="1A81FF62" w14:textId="77777777" w:rsidR="00000000" w:rsidRDefault="00E23567">
      <w:pPr>
        <w:pStyle w:val="a2"/>
        <w:rPr>
          <w:rFonts w:hint="cs"/>
          <w:rtl/>
        </w:rPr>
      </w:pPr>
      <w:bookmarkStart w:id="432" w:name="CS22128FI0022128T11_02_2004_18_58_52"/>
      <w:bookmarkStart w:id="433" w:name="_Toc67150208"/>
      <w:bookmarkEnd w:id="432"/>
      <w:r>
        <w:rPr>
          <w:rFonts w:hint="cs"/>
          <w:rtl/>
        </w:rPr>
        <w:t>הצעה לסדר-היום</w:t>
      </w:r>
      <w:bookmarkEnd w:id="433"/>
    </w:p>
    <w:p w14:paraId="082F1AEA" w14:textId="77777777" w:rsidR="00000000" w:rsidRDefault="00E23567">
      <w:pPr>
        <w:pStyle w:val="a2"/>
        <w:rPr>
          <w:rtl/>
        </w:rPr>
      </w:pPr>
      <w:bookmarkStart w:id="434" w:name="_Toc67150209"/>
      <w:r>
        <w:rPr>
          <w:rtl/>
        </w:rPr>
        <w:t>פתיחת משפט</w:t>
      </w:r>
      <w:r>
        <w:rPr>
          <w:rFonts w:hint="cs"/>
          <w:rtl/>
        </w:rPr>
        <w:t xml:space="preserve"> נגד </w:t>
      </w:r>
      <w:r>
        <w:rPr>
          <w:rtl/>
        </w:rPr>
        <w:t xml:space="preserve">ראש הממשלה </w:t>
      </w:r>
      <w:r>
        <w:rPr>
          <w:rFonts w:hint="cs"/>
          <w:rtl/>
        </w:rPr>
        <w:t xml:space="preserve">אריאל שרון </w:t>
      </w:r>
      <w:r>
        <w:rPr>
          <w:rtl/>
        </w:rPr>
        <w:t>במצרים באשמת עינוי שבו</w:t>
      </w:r>
      <w:r>
        <w:rPr>
          <w:rtl/>
        </w:rPr>
        <w:t>יים מצרים</w:t>
      </w:r>
      <w:bookmarkEnd w:id="434"/>
    </w:p>
    <w:p w14:paraId="1228267D" w14:textId="77777777" w:rsidR="00000000" w:rsidRDefault="00E23567">
      <w:pPr>
        <w:pStyle w:val="-0"/>
        <w:rPr>
          <w:rFonts w:hint="cs"/>
          <w:rtl/>
        </w:rPr>
      </w:pPr>
    </w:p>
    <w:p w14:paraId="29595055" w14:textId="77777777" w:rsidR="00000000" w:rsidRDefault="00E23567">
      <w:pPr>
        <w:pStyle w:val="af1"/>
        <w:rPr>
          <w:rtl/>
        </w:rPr>
      </w:pPr>
      <w:r>
        <w:rPr>
          <w:rtl/>
        </w:rPr>
        <w:t>היו"ר מוחמד ברכה:</w:t>
      </w:r>
    </w:p>
    <w:p w14:paraId="626B9093" w14:textId="77777777" w:rsidR="00000000" w:rsidRDefault="00E23567">
      <w:pPr>
        <w:pStyle w:val="a0"/>
        <w:rPr>
          <w:rtl/>
        </w:rPr>
      </w:pPr>
    </w:p>
    <w:p w14:paraId="539648BB" w14:textId="77777777" w:rsidR="00000000" w:rsidRDefault="00E23567">
      <w:pPr>
        <w:pStyle w:val="a0"/>
        <w:rPr>
          <w:rFonts w:hint="cs"/>
          <w:rtl/>
        </w:rPr>
      </w:pPr>
      <w:r>
        <w:rPr>
          <w:rFonts w:hint="cs"/>
          <w:rtl/>
        </w:rPr>
        <w:t xml:space="preserve">רבותי, אנחנו עוברים להצעה לסדר-היום מס' 2646 בנושא: פתיחת משפט נגד ראש הממשלה אריאל שרון במצרים באשמת עינוי שבויים מצרים - של חברת הכנסת גילה גמליאל. בבקשה, גברתי. </w:t>
      </w:r>
    </w:p>
    <w:p w14:paraId="477110B0" w14:textId="77777777" w:rsidR="00000000" w:rsidRDefault="00E23567">
      <w:pPr>
        <w:pStyle w:val="a0"/>
        <w:ind w:firstLine="0"/>
        <w:rPr>
          <w:rFonts w:hint="cs"/>
          <w:rtl/>
        </w:rPr>
      </w:pPr>
    </w:p>
    <w:p w14:paraId="579A1936" w14:textId="77777777" w:rsidR="00000000" w:rsidRDefault="00E23567">
      <w:pPr>
        <w:pStyle w:val="a"/>
        <w:rPr>
          <w:rtl/>
        </w:rPr>
      </w:pPr>
      <w:bookmarkStart w:id="435" w:name="FS000001025T11_02_2004_18_59_54"/>
      <w:bookmarkStart w:id="436" w:name="_Toc67150210"/>
      <w:bookmarkEnd w:id="435"/>
      <w:r>
        <w:rPr>
          <w:rFonts w:hint="eastAsia"/>
          <w:rtl/>
        </w:rPr>
        <w:t>גילה</w:t>
      </w:r>
      <w:r>
        <w:rPr>
          <w:rtl/>
        </w:rPr>
        <w:t xml:space="preserve"> גמליאל (הליכוד):</w:t>
      </w:r>
      <w:bookmarkEnd w:id="436"/>
    </w:p>
    <w:p w14:paraId="4DC60E53" w14:textId="77777777" w:rsidR="00000000" w:rsidRDefault="00E23567">
      <w:pPr>
        <w:pStyle w:val="a0"/>
        <w:rPr>
          <w:rFonts w:hint="cs"/>
          <w:rtl/>
        </w:rPr>
      </w:pPr>
    </w:p>
    <w:p w14:paraId="42205A99" w14:textId="77777777" w:rsidR="00000000" w:rsidRDefault="00E23567">
      <w:pPr>
        <w:pStyle w:val="a0"/>
        <w:rPr>
          <w:rFonts w:hint="cs"/>
          <w:rtl/>
        </w:rPr>
      </w:pPr>
      <w:r>
        <w:rPr>
          <w:rFonts w:hint="cs"/>
          <w:rtl/>
        </w:rPr>
        <w:t>אדוני היושב-ראש, כבוד השר, חברת הכנסת</w:t>
      </w:r>
      <w:r>
        <w:rPr>
          <w:rFonts w:hint="cs"/>
          <w:rtl/>
        </w:rPr>
        <w:t xml:space="preserve"> מרינה סולודקין וחברי חברי הכנסת, אני פשוט נדהמתי כשראיתי את הפרסום ב-</w:t>
      </w:r>
      <w:r>
        <w:rPr>
          <w:rFonts w:hint="cs"/>
        </w:rPr>
        <w:t>N</w:t>
      </w:r>
      <w:r>
        <w:t>FC</w:t>
      </w:r>
      <w:r>
        <w:rPr>
          <w:rFonts w:hint="cs"/>
          <w:rtl/>
        </w:rPr>
        <w:t xml:space="preserve"> באינטרנט, שבו הוצגה תביעה קנטרנית אנטי-ישראלית, אנטי-שרונית, שאנו עדים לה במהלך כל התקופה הזאת. קודם דיברו עליו, היום אנחנו מדברים על אותו משפט שנפתח אתמול במצרים, מדינה שכביכול יש ל</w:t>
      </w:r>
      <w:r>
        <w:rPr>
          <w:rFonts w:hint="cs"/>
          <w:rtl/>
        </w:rPr>
        <w:t xml:space="preserve">נו אתה שלום. התהליך הזה, לצערי, אינו  מוסיף למערכת היחסים בין ישראל למצרים. </w:t>
      </w:r>
    </w:p>
    <w:p w14:paraId="6E406E41" w14:textId="77777777" w:rsidR="00000000" w:rsidRDefault="00E23567">
      <w:pPr>
        <w:pStyle w:val="a0"/>
        <w:rPr>
          <w:rFonts w:hint="cs"/>
          <w:rtl/>
        </w:rPr>
      </w:pPr>
    </w:p>
    <w:p w14:paraId="38D2A92D" w14:textId="77777777" w:rsidR="00000000" w:rsidRDefault="00E23567">
      <w:pPr>
        <w:pStyle w:val="a0"/>
        <w:rPr>
          <w:rFonts w:hint="cs"/>
          <w:rtl/>
        </w:rPr>
      </w:pPr>
      <w:r>
        <w:rPr>
          <w:rFonts w:hint="cs"/>
          <w:rtl/>
        </w:rPr>
        <w:t>לפי מה שפורסם, מתקיימת תביעה נגד ראש הממשלה אריאל שרון, לא פחות ולא יותר, סביב אשמה שהוא עינה שבויים מצרים במלחמת ששת הימים. אני רק רוצה להזכיר לכולם מי פתח במלחמה ההיא. אבל, ודא</w:t>
      </w:r>
      <w:r>
        <w:rPr>
          <w:rFonts w:hint="cs"/>
          <w:rtl/>
        </w:rPr>
        <w:t>י וודאי שהיום לבוא ולפתוח חזית במדינה שאיננה דמוקרטית ולקיים משפט, ועוד מי שיוזם את המשפט רואה עצמו כמי שדואג לזכויות האדם והאזרח - לצערי, בימים אלה נמצא בכלא המצרי אזרח ישראלי חף מפשע, עזאם עזאם. הוא כבר נמצא שם כמעט שמונה שנים רצופות, בתנאים-לא-תנאים. זה</w:t>
      </w:r>
      <w:r>
        <w:rPr>
          <w:rFonts w:hint="cs"/>
          <w:rtl/>
        </w:rPr>
        <w:t xml:space="preserve"> התחיל בכליאה שלו כאדם חף מפשע, והיום זה ממשיך עם הרצון לתבוע את ראש הממשלה בבית-המשפט, שהוא כביכול בית-משפט, שכן התביעה שם היא גם השופטים, וליצור סיטואציה  שאמורה לנסות להביך את ראש הממשלה.</w:t>
      </w:r>
    </w:p>
    <w:p w14:paraId="04B0FD0A" w14:textId="77777777" w:rsidR="00000000" w:rsidRDefault="00E23567">
      <w:pPr>
        <w:pStyle w:val="a0"/>
        <w:rPr>
          <w:rFonts w:hint="cs"/>
          <w:rtl/>
        </w:rPr>
      </w:pPr>
    </w:p>
    <w:p w14:paraId="14E82C5F" w14:textId="77777777" w:rsidR="00000000" w:rsidRDefault="00E23567">
      <w:pPr>
        <w:pStyle w:val="a0"/>
        <w:rPr>
          <w:rFonts w:hint="cs"/>
          <w:rtl/>
        </w:rPr>
      </w:pPr>
      <w:r>
        <w:rPr>
          <w:rFonts w:hint="cs"/>
          <w:rtl/>
        </w:rPr>
        <w:t>אני רוצה לומר, כמי שביקרה במצרים לא מזמן, וכמי שנפגשה עם אישים מ</w:t>
      </w:r>
      <w:r>
        <w:rPr>
          <w:rFonts w:hint="cs"/>
          <w:rtl/>
        </w:rPr>
        <w:t>בית-הנבחרים המצרי ועם שר החוץ המצרי אחמד מאהר, שגם ביקר פה בישראל, ועם הרצון שלנו לשלום קצת יותר חם בין מצרים לישראל, שבוודאי המהלך הזה אינו תורם, התביעה המיותרת הזאת לא תוסיף, וברור שהעניין הזה אינו תורם לרצון שלנו היום ששגריר מצרים יחזור לכהן בישראל. הענ</w:t>
      </w:r>
      <w:r>
        <w:rPr>
          <w:rFonts w:hint="cs"/>
          <w:rtl/>
        </w:rPr>
        <w:t>יין הזה אינו תורם. הוא אינו תורם מכמה סיבות. כמי שביקרה שם לא מזמן אני יכולה לומר שנחשפנו לתקשורת עוינת בצורה שגובלת בהסתה חמורה ביותר נגד מדינת ישראל, נגד היהודים, נגד ראש הממשלה, נגד הממשלה.</w:t>
      </w:r>
    </w:p>
    <w:p w14:paraId="29FAF3C8" w14:textId="77777777" w:rsidR="00000000" w:rsidRDefault="00E23567">
      <w:pPr>
        <w:pStyle w:val="a0"/>
        <w:rPr>
          <w:rFonts w:hint="cs"/>
          <w:rtl/>
        </w:rPr>
      </w:pPr>
    </w:p>
    <w:p w14:paraId="1B670D22" w14:textId="77777777" w:rsidR="00000000" w:rsidRDefault="00E23567">
      <w:pPr>
        <w:pStyle w:val="a0"/>
        <w:rPr>
          <w:rFonts w:hint="cs"/>
          <w:rtl/>
        </w:rPr>
      </w:pPr>
      <w:r>
        <w:rPr>
          <w:rFonts w:hint="cs"/>
          <w:rtl/>
        </w:rPr>
        <w:t>פתיחת משפט נגד ראש הממשלה בנקודת זמן זו רק תוביל למצב הרבה יות</w:t>
      </w:r>
      <w:r>
        <w:rPr>
          <w:rFonts w:hint="cs"/>
          <w:rtl/>
        </w:rPr>
        <w:t>ר חמור בדעת הקהל במצרים. לא רק זה, אלא שהעלאת הנושא של השבויים המצרים שכביכול עונו על-ידי ראש הממשלה, כפי שעולה מטענת הסרק הזאת, עלולה לגרום לכך שעזאם עזאם שנמצא שם כשבוי חף מפשע, עלול בסופו של דבר לשלם את המחיר של הפברוק הזה. לדעתי, לא בכדי עולה העניין בנ</w:t>
      </w:r>
      <w:r>
        <w:rPr>
          <w:rFonts w:hint="cs"/>
          <w:rtl/>
        </w:rPr>
        <w:t xml:space="preserve">קודת הזמן הזאת. </w:t>
      </w:r>
    </w:p>
    <w:p w14:paraId="5B6FA425" w14:textId="77777777" w:rsidR="00000000" w:rsidRDefault="00E23567">
      <w:pPr>
        <w:pStyle w:val="a0"/>
        <w:rPr>
          <w:rFonts w:hint="cs"/>
          <w:rtl/>
        </w:rPr>
      </w:pPr>
    </w:p>
    <w:p w14:paraId="64F914A1" w14:textId="77777777" w:rsidR="00000000" w:rsidRDefault="00E23567">
      <w:pPr>
        <w:pStyle w:val="a0"/>
        <w:rPr>
          <w:rFonts w:hint="cs"/>
          <w:rtl/>
        </w:rPr>
      </w:pPr>
      <w:r>
        <w:rPr>
          <w:rFonts w:hint="cs"/>
          <w:rtl/>
        </w:rPr>
        <w:t>נשיא התאחדות עורכי-הדין האפרו-אסיאתית לזכויות האדם, שמייצג את משפחות השבויים והנעדרים המצרים ממלחמת ששת הימים, עומד בראש התביעה הזאת. מלבד האיפה ואיפה סביב  נושא ההכרה בזכויות האדם, הייתי מציעה לו לבחון את הבעיה שקיימת היום במצרים לגבי זכ</w:t>
      </w:r>
      <w:r>
        <w:rPr>
          <w:rFonts w:hint="cs"/>
          <w:rtl/>
        </w:rPr>
        <w:t xml:space="preserve">ויות האשה. יש שם מצוקה מאוד חריפה של קיום ברית-מילה ל-75% מהנשים המצריות. למה קולו לא נשמע בסוגיה כואבת זו של אותן נשים שעוברות כריתה של איבר המין על-ידי טיפולים קוסמטיים שגורמים להן לזיהומים, לפגיעה בכל מה שקשור במערכת יחסי המין שלהן, בחיים האישיים שלהן, </w:t>
      </w:r>
      <w:r>
        <w:rPr>
          <w:rFonts w:hint="cs"/>
          <w:rtl/>
        </w:rPr>
        <w:t>במעמדן, בתפיסת עולמן ובביטחונן העצמי? איפה אותו בחור שמדבר כאן על זכויות אדם? למה קולו אינו נשמע כאן? למה מנסים בססמאות ומאחורי מלים נאורות כביכול לצייר תמונת מצב מצוינת?</w:t>
      </w:r>
    </w:p>
    <w:p w14:paraId="429941A0" w14:textId="77777777" w:rsidR="00000000" w:rsidRDefault="00E23567">
      <w:pPr>
        <w:pStyle w:val="a0"/>
        <w:rPr>
          <w:rFonts w:hint="cs"/>
          <w:rtl/>
        </w:rPr>
      </w:pPr>
    </w:p>
    <w:p w14:paraId="0C776880" w14:textId="77777777" w:rsidR="00000000" w:rsidRDefault="00E23567">
      <w:pPr>
        <w:pStyle w:val="a0"/>
        <w:rPr>
          <w:rFonts w:hint="cs"/>
          <w:rtl/>
        </w:rPr>
      </w:pPr>
      <w:r>
        <w:rPr>
          <w:rFonts w:hint="cs"/>
          <w:rtl/>
        </w:rPr>
        <w:t>כשראיתי את הפרסום הזה ממש כעסתי. הגיע הזמן להבין שבמדינות שסביבנו, שאתן כבר יש לנו ש</w:t>
      </w:r>
      <w:r>
        <w:rPr>
          <w:rFonts w:hint="cs"/>
          <w:rtl/>
        </w:rPr>
        <w:t>לום, גם ירדן וגם מצרים, אנחנו מצפים מהממשלות שלהן לבוא ולקחת את העניין הזה של ההסתה הפרועה נגד מדינת ישראל, את האנטישמיות נגד היהודים במדינת ישראל, נגד עצם הקמתה של מדינת ישראל, ולתרגם את הדברים לשלום אמיתי. אולי היה אפשר לספוג שלום קר, אבל לא ניתן ובלתי נ</w:t>
      </w:r>
      <w:r>
        <w:rPr>
          <w:rFonts w:hint="cs"/>
          <w:rtl/>
        </w:rPr>
        <w:t xml:space="preserve">סבל ובלתי נסלח שבמדינות האלה יהיה מצב כזה. </w:t>
      </w:r>
    </w:p>
    <w:p w14:paraId="5BF0B404" w14:textId="77777777" w:rsidR="00000000" w:rsidRDefault="00E23567">
      <w:pPr>
        <w:pStyle w:val="a0"/>
        <w:rPr>
          <w:rFonts w:hint="cs"/>
          <w:rtl/>
        </w:rPr>
      </w:pPr>
    </w:p>
    <w:p w14:paraId="3C36DC2A" w14:textId="77777777" w:rsidR="00000000" w:rsidRDefault="00E23567">
      <w:pPr>
        <w:pStyle w:val="a0"/>
        <w:rPr>
          <w:rFonts w:hint="cs"/>
          <w:rtl/>
        </w:rPr>
      </w:pPr>
      <w:r>
        <w:rPr>
          <w:rFonts w:hint="cs"/>
          <w:rtl/>
        </w:rPr>
        <w:t>צריך ליצור דעת קהל חיובית, כדי שהשלום יתורגם לא רק לשלום בין מנהיגים אלא באמת ובתמים לשלום בין העמים, ולכן חובה על הממשלה המצרית, חובה על מובארק, למנוע את המשפט השערורייתי הזה, למנוע את התביעה הזאת שדורשת פיצויי</w:t>
      </w:r>
      <w:r>
        <w:rPr>
          <w:rFonts w:hint="cs"/>
          <w:rtl/>
        </w:rPr>
        <w:t>ם בסך 70 מיליארד לירות שטרלינג עבור אותן משפחות השבויים המצרים במלחמת ששת הימים. תראו לאן אנחנו מגיעים. במקום להתקדם, אנחנו חוזרים לאחור בצורה כזאת מחפירה, בניסיון כזה מבאיש כל פעם מחדש?</w:t>
      </w:r>
    </w:p>
    <w:p w14:paraId="1FA90184" w14:textId="77777777" w:rsidR="00000000" w:rsidRDefault="00E23567">
      <w:pPr>
        <w:pStyle w:val="a0"/>
        <w:rPr>
          <w:rFonts w:hint="cs"/>
          <w:rtl/>
        </w:rPr>
      </w:pPr>
    </w:p>
    <w:p w14:paraId="31ABD8A8" w14:textId="77777777" w:rsidR="00000000" w:rsidRDefault="00E23567">
      <w:pPr>
        <w:pStyle w:val="a0"/>
        <w:rPr>
          <w:rFonts w:hint="cs"/>
          <w:rtl/>
        </w:rPr>
      </w:pPr>
      <w:r>
        <w:rPr>
          <w:rFonts w:hint="cs"/>
          <w:rtl/>
        </w:rPr>
        <w:t>אני יכולה להסכים עם ראש הממשלה או לא להסכים אתו על מהלכים כאלה ואחרי</w:t>
      </w:r>
      <w:r>
        <w:rPr>
          <w:rFonts w:hint="cs"/>
          <w:rtl/>
        </w:rPr>
        <w:t>ם, ואני רוצה לנצל את הבמה הזאת ולאחל לו החלמה מהירה, שישוב אלינו במהרה לפעילות הענפה שעוד מחכה לו,  אבל בין לא להסכים לדברים עקרוניים לבין לבוא ולנסות לעשות כל פעם מחדש דמוניזציה של כבוד ראש הממשלה אריאל שרון, הדרך רחוקה. אני קוראת לכל חברי וחברותי, באי הב</w:t>
      </w:r>
      <w:r>
        <w:rPr>
          <w:rFonts w:hint="cs"/>
          <w:rtl/>
        </w:rPr>
        <w:t xml:space="preserve">ית הזה, להוקיע את התביעות הקנטרניות האלה. היום זה מתחיל בראש הממשלה, אבל תוצאות המשפט הזה  יובילו בסופו של תהליך לאפשרויות של תביעות נוספות וחדשות. </w:t>
      </w:r>
    </w:p>
    <w:p w14:paraId="28A3653F" w14:textId="77777777" w:rsidR="00000000" w:rsidRDefault="00E23567">
      <w:pPr>
        <w:pStyle w:val="a0"/>
        <w:rPr>
          <w:rFonts w:hint="cs"/>
          <w:rtl/>
        </w:rPr>
      </w:pPr>
    </w:p>
    <w:p w14:paraId="1F6FEEEA" w14:textId="77777777" w:rsidR="00000000" w:rsidRDefault="00E23567">
      <w:pPr>
        <w:pStyle w:val="a0"/>
        <w:rPr>
          <w:rFonts w:hint="cs"/>
          <w:rtl/>
        </w:rPr>
      </w:pPr>
      <w:r>
        <w:rPr>
          <w:rFonts w:hint="cs"/>
          <w:rtl/>
        </w:rPr>
        <w:t>מכיוון שכך, מחובתנו להוקיע את העניין הזה, להעלות אותו לסדר-היום הציבורי, לא להתעלם מהדברים האלה, כדי שלא נ</w:t>
      </w:r>
      <w:r>
        <w:rPr>
          <w:rFonts w:hint="cs"/>
          <w:rtl/>
        </w:rPr>
        <w:t>מצא את עצמנו במצב שאזרחים תמימים נוספים, כמו עזאם עזאם, ימצאו עצמם כלואים על לא עוול בכפם בבית-מעצר במשך שמונה שנים, בלא אפשרות לחזור לארצם ובלי לדעת מדוע ולמה הם צריכים להיות כלואים בכלא המצרי.</w:t>
      </w:r>
    </w:p>
    <w:p w14:paraId="242D565C" w14:textId="77777777" w:rsidR="00000000" w:rsidRDefault="00E23567">
      <w:pPr>
        <w:pStyle w:val="a0"/>
        <w:rPr>
          <w:rFonts w:hint="cs"/>
          <w:color w:val="0000FF"/>
          <w:szCs w:val="28"/>
          <w:rtl/>
        </w:rPr>
      </w:pPr>
    </w:p>
    <w:p w14:paraId="7A56C89B" w14:textId="77777777" w:rsidR="00000000" w:rsidRDefault="00E23567">
      <w:pPr>
        <w:pStyle w:val="a0"/>
        <w:rPr>
          <w:rFonts w:hint="cs"/>
          <w:rtl/>
        </w:rPr>
      </w:pPr>
      <w:r>
        <w:rPr>
          <w:rFonts w:hint="cs"/>
          <w:rtl/>
        </w:rPr>
        <w:t>אני רוצה לומר לכל המתהדרים בזכויות האדם, שידעו תמיד לבחון את</w:t>
      </w:r>
      <w:r>
        <w:rPr>
          <w:rFonts w:hint="cs"/>
          <w:rtl/>
        </w:rPr>
        <w:t xml:space="preserve"> הדברים גם בצורה עניינית. </w:t>
      </w:r>
      <w:r>
        <w:rPr>
          <w:rFonts w:hint="cs"/>
          <w:rtl/>
        </w:rPr>
        <w:tab/>
        <w:t xml:space="preserve">אני מוכרחה לומר לכם, שכאשר היינו אני וחבר הכנסת אופיר פינס בשליחות שלנו במצרים, גם שמענו על הפרסומים שמפיצים נגד ראש הממשלה, שכביכול הלך לבקר את נשיא עירק בזמנו, כדי לבחון ולבדוק לו את מערכת השיניים שלו בבדיקות אישיות שנערכו שם, </w:t>
      </w:r>
      <w:r>
        <w:rPr>
          <w:rFonts w:hint="cs"/>
          <w:rtl/>
        </w:rPr>
        <w:t xml:space="preserve">באזור. זו התמונה המעוותת שמנסים להציג כל פעם מחדש. גם כשהייתי בירדן ראיתי קריקטורות הרסניות ומסיתות נגד ראש הממשלה, שבהן ניסו לצייר אותו כביכול כרוצח ילדים חפים מפשע. </w:t>
      </w:r>
    </w:p>
    <w:p w14:paraId="6E5AE38F" w14:textId="77777777" w:rsidR="00000000" w:rsidRDefault="00E23567">
      <w:pPr>
        <w:pStyle w:val="a0"/>
        <w:rPr>
          <w:rFonts w:hint="cs"/>
          <w:rtl/>
        </w:rPr>
      </w:pPr>
    </w:p>
    <w:p w14:paraId="2FD8CB87" w14:textId="77777777" w:rsidR="00000000" w:rsidRDefault="00E23567">
      <w:pPr>
        <w:pStyle w:val="a0"/>
        <w:rPr>
          <w:rFonts w:hint="cs"/>
          <w:rtl/>
        </w:rPr>
      </w:pPr>
      <w:r>
        <w:rPr>
          <w:rFonts w:hint="cs"/>
          <w:rtl/>
        </w:rPr>
        <w:t>אני רוצה לומר לכם, שאם ההסתה הזאת לא תיפסק בכל התקשורת העוינת שקיימת במזרח התיכון, אם ל</w:t>
      </w:r>
      <w:r>
        <w:rPr>
          <w:rFonts w:hint="cs"/>
          <w:rtl/>
        </w:rPr>
        <w:t xml:space="preserve">א ניתן את דעתנו בסוגיה הזאת, אם לא נדאג להוקיע את הדברים האלה ולמנוע, בכל הכלים העומדים לרשותנו, את התביעות הקנטרניות האלה, את ההסתה הפרועה הזאת בעולם הערבי ובכלל בעולם כולו, נמצא את עצמנו בסיטואציה הרבה יותר גרועה מזו שאנו נמצאים בה היום. </w:t>
      </w:r>
    </w:p>
    <w:p w14:paraId="2B04C725" w14:textId="77777777" w:rsidR="00000000" w:rsidRDefault="00E23567">
      <w:pPr>
        <w:pStyle w:val="a0"/>
        <w:rPr>
          <w:rFonts w:hint="cs"/>
          <w:rtl/>
        </w:rPr>
      </w:pPr>
    </w:p>
    <w:p w14:paraId="7158ACC2" w14:textId="77777777" w:rsidR="00000000" w:rsidRDefault="00E23567">
      <w:pPr>
        <w:pStyle w:val="af0"/>
        <w:rPr>
          <w:rtl/>
        </w:rPr>
      </w:pPr>
      <w:r>
        <w:rPr>
          <w:rFonts w:hint="eastAsia"/>
          <w:rtl/>
        </w:rPr>
        <w:t>אופיר</w:t>
      </w:r>
      <w:r>
        <w:rPr>
          <w:rtl/>
        </w:rPr>
        <w:t xml:space="preserve"> פינס-פז </w:t>
      </w:r>
      <w:r>
        <w:rPr>
          <w:rtl/>
        </w:rPr>
        <w:t>(העבודה-מימד):</w:t>
      </w:r>
    </w:p>
    <w:p w14:paraId="71E871E7" w14:textId="77777777" w:rsidR="00000000" w:rsidRDefault="00E23567">
      <w:pPr>
        <w:pStyle w:val="a0"/>
        <w:rPr>
          <w:rFonts w:hint="cs"/>
          <w:rtl/>
        </w:rPr>
      </w:pPr>
    </w:p>
    <w:p w14:paraId="7D66AC9E" w14:textId="77777777" w:rsidR="00000000" w:rsidRDefault="00E23567">
      <w:pPr>
        <w:pStyle w:val="a0"/>
        <w:rPr>
          <w:rFonts w:hint="cs"/>
          <w:rtl/>
        </w:rPr>
      </w:pPr>
      <w:r>
        <w:rPr>
          <w:rFonts w:hint="cs"/>
          <w:rtl/>
        </w:rPr>
        <w:t xml:space="preserve">אפשר להעיר הערה קצרה? </w:t>
      </w:r>
    </w:p>
    <w:p w14:paraId="66F9136C" w14:textId="77777777" w:rsidR="00000000" w:rsidRDefault="00E23567">
      <w:pPr>
        <w:pStyle w:val="a0"/>
        <w:rPr>
          <w:rFonts w:hint="cs"/>
          <w:rtl/>
        </w:rPr>
      </w:pPr>
    </w:p>
    <w:p w14:paraId="7C6AF0F8" w14:textId="77777777" w:rsidR="00000000" w:rsidRDefault="00E23567">
      <w:pPr>
        <w:pStyle w:val="-"/>
        <w:rPr>
          <w:rtl/>
        </w:rPr>
      </w:pPr>
      <w:bookmarkStart w:id="437" w:name="FS000001025T11_02_2004_19_09_33C"/>
      <w:bookmarkEnd w:id="437"/>
      <w:r>
        <w:rPr>
          <w:rtl/>
        </w:rPr>
        <w:t>גילה גמליאל (הליכוד):</w:t>
      </w:r>
    </w:p>
    <w:p w14:paraId="2DAB5906" w14:textId="77777777" w:rsidR="00000000" w:rsidRDefault="00E23567">
      <w:pPr>
        <w:pStyle w:val="a0"/>
        <w:rPr>
          <w:rtl/>
        </w:rPr>
      </w:pPr>
    </w:p>
    <w:p w14:paraId="218309A2" w14:textId="77777777" w:rsidR="00000000" w:rsidRDefault="00E23567">
      <w:pPr>
        <w:pStyle w:val="a0"/>
        <w:rPr>
          <w:rFonts w:hint="cs"/>
          <w:rtl/>
        </w:rPr>
      </w:pPr>
      <w:r>
        <w:rPr>
          <w:rFonts w:hint="cs"/>
          <w:rtl/>
        </w:rPr>
        <w:t xml:space="preserve">כן, אם הוא מרשה. </w:t>
      </w:r>
    </w:p>
    <w:p w14:paraId="3B154625" w14:textId="77777777" w:rsidR="00000000" w:rsidRDefault="00E23567">
      <w:pPr>
        <w:pStyle w:val="a0"/>
        <w:rPr>
          <w:rFonts w:hint="cs"/>
          <w:rtl/>
        </w:rPr>
      </w:pPr>
    </w:p>
    <w:p w14:paraId="3A30DF6B" w14:textId="77777777" w:rsidR="00000000" w:rsidRDefault="00E23567">
      <w:pPr>
        <w:pStyle w:val="af1"/>
        <w:rPr>
          <w:rtl/>
        </w:rPr>
      </w:pPr>
      <w:r>
        <w:rPr>
          <w:rtl/>
        </w:rPr>
        <w:t>היו"ר</w:t>
      </w:r>
      <w:r>
        <w:rPr>
          <w:rFonts w:hint="cs"/>
          <w:rtl/>
        </w:rPr>
        <w:t xml:space="preserve"> מוחמד ברכה</w:t>
      </w:r>
      <w:r>
        <w:rPr>
          <w:rtl/>
        </w:rPr>
        <w:t>:</w:t>
      </w:r>
    </w:p>
    <w:p w14:paraId="7FF7EDE0" w14:textId="77777777" w:rsidR="00000000" w:rsidRDefault="00E23567">
      <w:pPr>
        <w:pStyle w:val="a0"/>
        <w:rPr>
          <w:rtl/>
        </w:rPr>
      </w:pPr>
    </w:p>
    <w:p w14:paraId="656D9AB1" w14:textId="77777777" w:rsidR="00000000" w:rsidRDefault="00E23567">
      <w:pPr>
        <w:pStyle w:val="a0"/>
        <w:rPr>
          <w:rFonts w:hint="cs"/>
          <w:rtl/>
        </w:rPr>
      </w:pPr>
      <w:r>
        <w:rPr>
          <w:rFonts w:hint="cs"/>
          <w:rtl/>
        </w:rPr>
        <w:t xml:space="preserve">לא, לא מרשה. הוא מתחכם. הוא רצה הצעה אחרת, וזה לא מסתדר לו. תודה רבה. השר גדעון עזרא, בבקשה. </w:t>
      </w:r>
    </w:p>
    <w:p w14:paraId="38D45CEE" w14:textId="77777777" w:rsidR="00000000" w:rsidRDefault="00E23567">
      <w:pPr>
        <w:pStyle w:val="a0"/>
        <w:rPr>
          <w:rFonts w:hint="cs"/>
          <w:rtl/>
        </w:rPr>
      </w:pPr>
    </w:p>
    <w:p w14:paraId="45FDEE21" w14:textId="77777777" w:rsidR="00000000" w:rsidRDefault="00E23567">
      <w:pPr>
        <w:pStyle w:val="af0"/>
        <w:rPr>
          <w:rtl/>
        </w:rPr>
      </w:pPr>
      <w:r>
        <w:rPr>
          <w:rFonts w:hint="eastAsia"/>
          <w:rtl/>
        </w:rPr>
        <w:t>אופיר</w:t>
      </w:r>
      <w:r>
        <w:rPr>
          <w:rtl/>
        </w:rPr>
        <w:t xml:space="preserve"> פינס-פז (העבודה-מימד):</w:t>
      </w:r>
    </w:p>
    <w:p w14:paraId="39A52F65" w14:textId="77777777" w:rsidR="00000000" w:rsidRDefault="00E23567">
      <w:pPr>
        <w:pStyle w:val="a0"/>
        <w:rPr>
          <w:rFonts w:hint="cs"/>
          <w:rtl/>
        </w:rPr>
      </w:pPr>
    </w:p>
    <w:p w14:paraId="11181381" w14:textId="77777777" w:rsidR="00000000" w:rsidRDefault="00E23567">
      <w:pPr>
        <w:pStyle w:val="a0"/>
        <w:rPr>
          <w:rFonts w:hint="cs"/>
          <w:rtl/>
        </w:rPr>
      </w:pPr>
      <w:r>
        <w:rPr>
          <w:rFonts w:hint="cs"/>
          <w:rtl/>
        </w:rPr>
        <w:t>רציתי להגיד שראש הממשלה ביקש מ</w:t>
      </w:r>
      <w:r>
        <w:rPr>
          <w:rFonts w:hint="cs"/>
          <w:rtl/>
        </w:rPr>
        <w:t xml:space="preserve">מני לפנות לחברת הכנסת גמליאל ולבקש ממנה שתגן עליו בארץ כמו שהיא מגנה עליו כלפי חוץ. </w:t>
      </w:r>
    </w:p>
    <w:p w14:paraId="63B0FF39" w14:textId="77777777" w:rsidR="00000000" w:rsidRDefault="00E23567">
      <w:pPr>
        <w:pStyle w:val="a0"/>
        <w:rPr>
          <w:rFonts w:hint="cs"/>
          <w:rtl/>
        </w:rPr>
      </w:pPr>
    </w:p>
    <w:p w14:paraId="183C12DD" w14:textId="77777777" w:rsidR="00000000" w:rsidRDefault="00E23567">
      <w:pPr>
        <w:pStyle w:val="a"/>
        <w:rPr>
          <w:rtl/>
        </w:rPr>
      </w:pPr>
      <w:bookmarkStart w:id="438" w:name="FS000000474T11_02_2004_19_10_52"/>
      <w:bookmarkStart w:id="439" w:name="_Toc67150211"/>
      <w:bookmarkEnd w:id="438"/>
      <w:r>
        <w:rPr>
          <w:rFonts w:hint="eastAsia"/>
          <w:rtl/>
        </w:rPr>
        <w:t>השר</w:t>
      </w:r>
      <w:r>
        <w:rPr>
          <w:rtl/>
        </w:rPr>
        <w:t xml:space="preserve"> גדעון עזרא:</w:t>
      </w:r>
      <w:bookmarkEnd w:id="439"/>
    </w:p>
    <w:p w14:paraId="53AC6401" w14:textId="77777777" w:rsidR="00000000" w:rsidRDefault="00E23567">
      <w:pPr>
        <w:pStyle w:val="a0"/>
        <w:rPr>
          <w:rFonts w:hint="cs"/>
          <w:rtl/>
        </w:rPr>
      </w:pPr>
    </w:p>
    <w:p w14:paraId="17854B4A" w14:textId="77777777" w:rsidR="00000000" w:rsidRDefault="00E23567">
      <w:pPr>
        <w:pStyle w:val="a0"/>
        <w:rPr>
          <w:rFonts w:hint="cs"/>
          <w:rtl/>
        </w:rPr>
      </w:pPr>
      <w:r>
        <w:rPr>
          <w:rFonts w:hint="cs"/>
          <w:rtl/>
        </w:rPr>
        <w:t>אדוני היושב-ראש, חברי חברי הכנסת, חברת הכנסת גילה גמליאל, אני מוכרח לומר שנפלאות דרכי בית-המשפט הביצועי, גם בנושא עזאם עזאם, ואני מניח שגם בנושא הזה. מצד</w:t>
      </w:r>
      <w:r>
        <w:rPr>
          <w:rFonts w:hint="cs"/>
          <w:rtl/>
        </w:rPr>
        <w:t xml:space="preserve"> שני, נדמה לי שדווקא בימים אלה זכינו לביקורו של אחמד מאהר פה, שהיה ביקור חיובי, וראינו את מאמציו של הנשיא מובארק למען הסדר כזה או אחר באזורנו. </w:t>
      </w:r>
    </w:p>
    <w:p w14:paraId="6FA60FF3" w14:textId="77777777" w:rsidR="00000000" w:rsidRDefault="00E23567">
      <w:pPr>
        <w:pStyle w:val="a0"/>
        <w:rPr>
          <w:rFonts w:hint="cs"/>
          <w:rtl/>
        </w:rPr>
      </w:pPr>
    </w:p>
    <w:p w14:paraId="50BED4B6" w14:textId="77777777" w:rsidR="00000000" w:rsidRDefault="00E23567">
      <w:pPr>
        <w:pStyle w:val="a0"/>
        <w:rPr>
          <w:rFonts w:hint="cs"/>
          <w:rtl/>
        </w:rPr>
      </w:pPr>
      <w:r>
        <w:rPr>
          <w:rFonts w:hint="cs"/>
          <w:rtl/>
        </w:rPr>
        <w:t>שמענו מחבר הכנסת אופיר פינס על קבלת הפנים שעשו למשלחת שלכם בקהיר. אנחנו שומעים חדשות לבקרים, גם אתמול, על השיחו</w:t>
      </w:r>
      <w:r>
        <w:rPr>
          <w:rFonts w:hint="cs"/>
          <w:rtl/>
        </w:rPr>
        <w:t xml:space="preserve">ת בין ראש הממשלה לנשיא מצרים, ואני אינני בטוח שהדברים הללו משתלבים, שהתביעה המשפטית משתלבת עם המגמה כפי שאנחנו רואים אותה בתקופה האחרונה. אני מקווה שהמגמה החיובית תימשך, ואף שהשלום הוא קר, כולנו מעדיפים את השלום הקר הזה על פני מצבים אחרים. </w:t>
      </w:r>
    </w:p>
    <w:p w14:paraId="43F338A3" w14:textId="77777777" w:rsidR="00000000" w:rsidRDefault="00E23567">
      <w:pPr>
        <w:pStyle w:val="a0"/>
        <w:rPr>
          <w:rFonts w:hint="cs"/>
          <w:rtl/>
        </w:rPr>
      </w:pPr>
    </w:p>
    <w:p w14:paraId="64D09BFB" w14:textId="77777777" w:rsidR="00000000" w:rsidRDefault="00E23567">
      <w:pPr>
        <w:pStyle w:val="a0"/>
        <w:rPr>
          <w:rFonts w:hint="cs"/>
          <w:rtl/>
        </w:rPr>
      </w:pPr>
      <w:r>
        <w:rPr>
          <w:rFonts w:hint="cs"/>
          <w:rtl/>
        </w:rPr>
        <w:t>משרד החוץ מכיר</w:t>
      </w:r>
      <w:r>
        <w:rPr>
          <w:rFonts w:hint="cs"/>
          <w:rtl/>
        </w:rPr>
        <w:t xml:space="preserve"> את הנושא ומטפל בו באופן המקובל. לעצם העניין - אני מציע להסתפק בהודעה הזאת. תודה. </w:t>
      </w:r>
    </w:p>
    <w:p w14:paraId="31FCD310" w14:textId="77777777" w:rsidR="00000000" w:rsidRDefault="00E23567">
      <w:pPr>
        <w:pStyle w:val="a0"/>
        <w:rPr>
          <w:rFonts w:hint="cs"/>
          <w:rtl/>
        </w:rPr>
      </w:pPr>
    </w:p>
    <w:p w14:paraId="4B39CF59" w14:textId="77777777" w:rsidR="00000000" w:rsidRDefault="00E23567">
      <w:pPr>
        <w:pStyle w:val="af1"/>
        <w:rPr>
          <w:rtl/>
        </w:rPr>
      </w:pPr>
      <w:r>
        <w:rPr>
          <w:rtl/>
        </w:rPr>
        <w:t>היו"ר</w:t>
      </w:r>
      <w:r>
        <w:rPr>
          <w:rFonts w:hint="cs"/>
          <w:rtl/>
        </w:rPr>
        <w:t xml:space="preserve"> מוחמד ברכה</w:t>
      </w:r>
      <w:r>
        <w:rPr>
          <w:rtl/>
        </w:rPr>
        <w:t>:</w:t>
      </w:r>
    </w:p>
    <w:p w14:paraId="03D46E90" w14:textId="77777777" w:rsidR="00000000" w:rsidRDefault="00E23567">
      <w:pPr>
        <w:pStyle w:val="a0"/>
        <w:rPr>
          <w:rtl/>
        </w:rPr>
      </w:pPr>
    </w:p>
    <w:p w14:paraId="07A24D01" w14:textId="77777777" w:rsidR="00000000" w:rsidRDefault="00E23567">
      <w:pPr>
        <w:pStyle w:val="a0"/>
        <w:rPr>
          <w:rFonts w:hint="cs"/>
          <w:rtl/>
        </w:rPr>
      </w:pPr>
      <w:r>
        <w:rPr>
          <w:rFonts w:hint="cs"/>
          <w:rtl/>
        </w:rPr>
        <w:t>תודה לשר עזרא. חברת הכנסת גמליאל, האם את מסתפקת בתשובת השר?</w:t>
      </w:r>
    </w:p>
    <w:p w14:paraId="7870C5CC" w14:textId="77777777" w:rsidR="00000000" w:rsidRDefault="00E23567">
      <w:pPr>
        <w:pStyle w:val="a0"/>
        <w:rPr>
          <w:rFonts w:hint="cs"/>
          <w:rtl/>
        </w:rPr>
      </w:pPr>
    </w:p>
    <w:p w14:paraId="19612A48" w14:textId="77777777" w:rsidR="00000000" w:rsidRDefault="00E23567">
      <w:pPr>
        <w:pStyle w:val="af0"/>
        <w:rPr>
          <w:rtl/>
        </w:rPr>
      </w:pPr>
      <w:r>
        <w:rPr>
          <w:rFonts w:hint="eastAsia"/>
          <w:rtl/>
        </w:rPr>
        <w:t>גילה</w:t>
      </w:r>
      <w:r>
        <w:rPr>
          <w:rtl/>
        </w:rPr>
        <w:t xml:space="preserve"> גמליאל (הליכוד):</w:t>
      </w:r>
    </w:p>
    <w:p w14:paraId="3F9FD9B5" w14:textId="77777777" w:rsidR="00000000" w:rsidRDefault="00E23567">
      <w:pPr>
        <w:pStyle w:val="a0"/>
        <w:rPr>
          <w:rFonts w:hint="cs"/>
          <w:rtl/>
        </w:rPr>
      </w:pPr>
    </w:p>
    <w:p w14:paraId="726FCE84" w14:textId="77777777" w:rsidR="00000000" w:rsidRDefault="00E23567">
      <w:pPr>
        <w:pStyle w:val="a0"/>
        <w:rPr>
          <w:rFonts w:hint="cs"/>
          <w:rtl/>
        </w:rPr>
      </w:pPr>
      <w:r>
        <w:rPr>
          <w:rFonts w:hint="cs"/>
          <w:rtl/>
        </w:rPr>
        <w:t xml:space="preserve">כן. </w:t>
      </w:r>
    </w:p>
    <w:p w14:paraId="46528F05" w14:textId="77777777" w:rsidR="00000000" w:rsidRDefault="00E23567">
      <w:pPr>
        <w:pStyle w:val="a0"/>
        <w:rPr>
          <w:rFonts w:hint="cs"/>
          <w:rtl/>
        </w:rPr>
      </w:pPr>
    </w:p>
    <w:p w14:paraId="68459066" w14:textId="77777777" w:rsidR="00000000" w:rsidRDefault="00E23567">
      <w:pPr>
        <w:pStyle w:val="a0"/>
        <w:rPr>
          <w:rFonts w:hint="cs"/>
          <w:rtl/>
        </w:rPr>
      </w:pPr>
    </w:p>
    <w:p w14:paraId="4FC1943C" w14:textId="77777777" w:rsidR="00000000" w:rsidRDefault="00E23567">
      <w:pPr>
        <w:pStyle w:val="a2"/>
        <w:rPr>
          <w:rtl/>
        </w:rPr>
      </w:pPr>
    </w:p>
    <w:p w14:paraId="5060B350" w14:textId="77777777" w:rsidR="00000000" w:rsidRDefault="00E23567">
      <w:pPr>
        <w:pStyle w:val="a2"/>
        <w:rPr>
          <w:rFonts w:hint="cs"/>
          <w:rtl/>
        </w:rPr>
      </w:pPr>
      <w:bookmarkStart w:id="440" w:name="CS22354FI0022354T11_02_2004_19_15_37"/>
      <w:bookmarkStart w:id="441" w:name="_Toc67150212"/>
      <w:bookmarkEnd w:id="440"/>
      <w:r>
        <w:rPr>
          <w:rtl/>
        </w:rPr>
        <w:t>הצע</w:t>
      </w:r>
      <w:r>
        <w:rPr>
          <w:rFonts w:hint="cs"/>
          <w:rtl/>
        </w:rPr>
        <w:t>ות</w:t>
      </w:r>
      <w:r>
        <w:rPr>
          <w:rtl/>
        </w:rPr>
        <w:t xml:space="preserve"> לסדר-היום</w:t>
      </w:r>
      <w:bookmarkEnd w:id="441"/>
    </w:p>
    <w:p w14:paraId="28CBE505" w14:textId="77777777" w:rsidR="00000000" w:rsidRDefault="00E23567">
      <w:pPr>
        <w:pStyle w:val="a2"/>
        <w:rPr>
          <w:rtl/>
        </w:rPr>
      </w:pPr>
      <w:bookmarkStart w:id="442" w:name="_Toc67150213"/>
      <w:r>
        <w:rPr>
          <w:rtl/>
        </w:rPr>
        <w:t>מעורבותם לכאורה של שני פעילים בתנועת בל"ד</w:t>
      </w:r>
      <w:r>
        <w:rPr>
          <w:rFonts w:hint="cs"/>
          <w:rtl/>
        </w:rPr>
        <w:t xml:space="preserve"> </w:t>
      </w:r>
      <w:r>
        <w:rPr>
          <w:rtl/>
        </w:rPr>
        <w:t>בפע</w:t>
      </w:r>
      <w:r>
        <w:rPr>
          <w:rtl/>
        </w:rPr>
        <w:t>ילות טרור</w:t>
      </w:r>
      <w:bookmarkEnd w:id="442"/>
      <w:r>
        <w:rPr>
          <w:rtl/>
        </w:rPr>
        <w:t xml:space="preserve"> </w:t>
      </w:r>
    </w:p>
    <w:p w14:paraId="311DCC4E" w14:textId="77777777" w:rsidR="00000000" w:rsidRDefault="00E23567">
      <w:pPr>
        <w:pStyle w:val="-0"/>
        <w:rPr>
          <w:rFonts w:hint="cs"/>
          <w:rtl/>
        </w:rPr>
      </w:pPr>
    </w:p>
    <w:p w14:paraId="5F339DDB" w14:textId="77777777" w:rsidR="00000000" w:rsidRDefault="00E23567">
      <w:pPr>
        <w:pStyle w:val="af1"/>
        <w:rPr>
          <w:rFonts w:hint="cs"/>
          <w:rtl/>
        </w:rPr>
      </w:pPr>
      <w:r>
        <w:rPr>
          <w:rtl/>
        </w:rPr>
        <w:t>היו"ר</w:t>
      </w:r>
      <w:r>
        <w:rPr>
          <w:rFonts w:hint="cs"/>
          <w:rtl/>
        </w:rPr>
        <w:t xml:space="preserve"> מוחמד ברכה:</w:t>
      </w:r>
    </w:p>
    <w:p w14:paraId="5A3BCC60" w14:textId="77777777" w:rsidR="00000000" w:rsidRDefault="00E23567">
      <w:pPr>
        <w:pStyle w:val="a0"/>
        <w:rPr>
          <w:rtl/>
        </w:rPr>
      </w:pPr>
    </w:p>
    <w:p w14:paraId="431C5558" w14:textId="77777777" w:rsidR="00000000" w:rsidRDefault="00E23567">
      <w:pPr>
        <w:pStyle w:val="a0"/>
        <w:rPr>
          <w:rFonts w:hint="cs"/>
          <w:rtl/>
        </w:rPr>
      </w:pPr>
      <w:r>
        <w:rPr>
          <w:rFonts w:hint="cs"/>
          <w:rtl/>
        </w:rPr>
        <w:t>אנחנו עוברים לנושא הבא. הנושא הבא, על-פי סדר-היום: מעורבותם לכאורה של שני פעילים בתנועת בל"ד בפעילות טרור - הצעות לסדר-היום מס' 2654, 2659, 2685, 2686, 2691 ו-2699. ראשון הדוברים, חבר הכנסת בנימין בן-אליעזר - לא נמצא. אחריו -</w:t>
      </w:r>
      <w:r>
        <w:rPr>
          <w:rFonts w:hint="cs"/>
          <w:rtl/>
        </w:rPr>
        <w:t xml:space="preserve"> חבר הכנסת יצחק וקנין; לא נמצא. אחריו - חבר הכנסת יורי שטרן; לא נמצא. </w:t>
      </w:r>
    </w:p>
    <w:p w14:paraId="3102DBF9" w14:textId="77777777" w:rsidR="00000000" w:rsidRDefault="00E23567">
      <w:pPr>
        <w:pStyle w:val="a0"/>
        <w:rPr>
          <w:rFonts w:hint="cs"/>
          <w:rtl/>
        </w:rPr>
      </w:pPr>
    </w:p>
    <w:p w14:paraId="55BDB27A" w14:textId="77777777" w:rsidR="00000000" w:rsidRDefault="00E23567">
      <w:pPr>
        <w:pStyle w:val="af0"/>
        <w:rPr>
          <w:rtl/>
        </w:rPr>
      </w:pPr>
      <w:r>
        <w:rPr>
          <w:rFonts w:hint="eastAsia"/>
          <w:rtl/>
        </w:rPr>
        <w:t>ג</w:t>
      </w:r>
      <w:r>
        <w:rPr>
          <w:rtl/>
        </w:rPr>
        <w:t>'מאל זחאלקה (בל"ד):</w:t>
      </w:r>
    </w:p>
    <w:p w14:paraId="6974D60C" w14:textId="77777777" w:rsidR="00000000" w:rsidRDefault="00E23567">
      <w:pPr>
        <w:pStyle w:val="a0"/>
        <w:rPr>
          <w:rFonts w:hint="cs"/>
          <w:rtl/>
        </w:rPr>
      </w:pPr>
    </w:p>
    <w:p w14:paraId="4244817F" w14:textId="77777777" w:rsidR="00000000" w:rsidRDefault="00E23567">
      <w:pPr>
        <w:pStyle w:val="a0"/>
        <w:rPr>
          <w:rFonts w:hint="cs"/>
          <w:rtl/>
        </w:rPr>
      </w:pPr>
      <w:r>
        <w:rPr>
          <w:rFonts w:hint="cs"/>
          <w:rtl/>
        </w:rPr>
        <w:t xml:space="preserve">אלה הצעות דחופות. </w:t>
      </w:r>
    </w:p>
    <w:p w14:paraId="5928B7A2" w14:textId="77777777" w:rsidR="00000000" w:rsidRDefault="00E23567">
      <w:pPr>
        <w:pStyle w:val="a0"/>
        <w:rPr>
          <w:rFonts w:hint="cs"/>
          <w:rtl/>
        </w:rPr>
      </w:pPr>
    </w:p>
    <w:p w14:paraId="0A199B2B" w14:textId="77777777" w:rsidR="00000000" w:rsidRDefault="00E23567">
      <w:pPr>
        <w:pStyle w:val="af1"/>
        <w:rPr>
          <w:rtl/>
        </w:rPr>
      </w:pPr>
      <w:r>
        <w:rPr>
          <w:rtl/>
        </w:rPr>
        <w:t>היו"ר</w:t>
      </w:r>
      <w:r>
        <w:rPr>
          <w:rFonts w:hint="cs"/>
          <w:rtl/>
        </w:rPr>
        <w:t xml:space="preserve"> מוחמד ברכה</w:t>
      </w:r>
      <w:r>
        <w:rPr>
          <w:rtl/>
        </w:rPr>
        <w:t>:</w:t>
      </w:r>
    </w:p>
    <w:p w14:paraId="136287E2" w14:textId="77777777" w:rsidR="00000000" w:rsidRDefault="00E23567">
      <w:pPr>
        <w:pStyle w:val="a0"/>
        <w:rPr>
          <w:rtl/>
        </w:rPr>
      </w:pPr>
    </w:p>
    <w:p w14:paraId="4603929D" w14:textId="77777777" w:rsidR="00000000" w:rsidRDefault="00E23567">
      <w:pPr>
        <w:pStyle w:val="a0"/>
        <w:rPr>
          <w:rFonts w:hint="cs"/>
          <w:rtl/>
        </w:rPr>
      </w:pPr>
      <w:r>
        <w:rPr>
          <w:rFonts w:hint="cs"/>
          <w:rtl/>
        </w:rPr>
        <w:t>הצעות דחופות. אחריו - חברת הכנסת רוחמה אברהם; אינה נמצאת. חבר הכנסת אילן ליבוביץ, בבקשה. אחריו - אחרון הדוברים, חבר הכנסת ג</w:t>
      </w:r>
      <w:r>
        <w:rPr>
          <w:rFonts w:hint="cs"/>
          <w:rtl/>
        </w:rPr>
        <w:t>'מאל זחאלקה. אתם גם לא יודעים מי עוד לא נמצא. השר המשיב לא נמצא.</w:t>
      </w:r>
    </w:p>
    <w:p w14:paraId="121C5CA4" w14:textId="77777777" w:rsidR="00000000" w:rsidRDefault="00E23567">
      <w:pPr>
        <w:pStyle w:val="a0"/>
        <w:rPr>
          <w:rFonts w:hint="cs"/>
          <w:rtl/>
        </w:rPr>
      </w:pPr>
    </w:p>
    <w:p w14:paraId="651ABD9E" w14:textId="77777777" w:rsidR="00000000" w:rsidRDefault="00E23567">
      <w:pPr>
        <w:pStyle w:val="a"/>
        <w:rPr>
          <w:rtl/>
        </w:rPr>
      </w:pPr>
      <w:bookmarkStart w:id="443" w:name="FS000001052T11_02_2004_19_18_22"/>
      <w:bookmarkStart w:id="444" w:name="_Toc67150214"/>
      <w:bookmarkEnd w:id="443"/>
      <w:r>
        <w:rPr>
          <w:rFonts w:hint="eastAsia"/>
          <w:rtl/>
        </w:rPr>
        <w:t>אילן</w:t>
      </w:r>
      <w:r>
        <w:rPr>
          <w:rtl/>
        </w:rPr>
        <w:t xml:space="preserve"> ליבוביץ (שינוי):</w:t>
      </w:r>
      <w:bookmarkEnd w:id="444"/>
    </w:p>
    <w:p w14:paraId="4DE93F86" w14:textId="77777777" w:rsidR="00000000" w:rsidRDefault="00E23567">
      <w:pPr>
        <w:pStyle w:val="a0"/>
        <w:rPr>
          <w:rFonts w:hint="cs"/>
          <w:rtl/>
        </w:rPr>
      </w:pPr>
    </w:p>
    <w:p w14:paraId="0836CB74" w14:textId="77777777" w:rsidR="00000000" w:rsidRDefault="00E23567">
      <w:pPr>
        <w:pStyle w:val="a0"/>
        <w:rPr>
          <w:rFonts w:hint="cs"/>
          <w:rtl/>
        </w:rPr>
      </w:pPr>
      <w:r>
        <w:rPr>
          <w:rFonts w:hint="cs"/>
          <w:rtl/>
        </w:rPr>
        <w:t xml:space="preserve">אדוני היושב-ראש, אדוני השר, חברי  חברי הכנסת. אני רוצה לפתוח את דברי ולהצר על כך שבעצם לא יהיה כאן שר שישיב. היושב-ראש אמר שאין כאן שר שישיב. </w:t>
      </w:r>
    </w:p>
    <w:p w14:paraId="3927D777" w14:textId="77777777" w:rsidR="00000000" w:rsidRDefault="00E23567">
      <w:pPr>
        <w:pStyle w:val="a0"/>
        <w:rPr>
          <w:rFonts w:hint="cs"/>
          <w:rtl/>
        </w:rPr>
      </w:pPr>
    </w:p>
    <w:p w14:paraId="4881BE28" w14:textId="77777777" w:rsidR="00000000" w:rsidRDefault="00E23567">
      <w:pPr>
        <w:pStyle w:val="a0"/>
        <w:rPr>
          <w:rFonts w:hint="cs"/>
          <w:rtl/>
        </w:rPr>
      </w:pPr>
      <w:r>
        <w:rPr>
          <w:rFonts w:hint="cs"/>
          <w:rtl/>
        </w:rPr>
        <w:t xml:space="preserve">אני חושב שהמקרה שקראנו </w:t>
      </w:r>
      <w:r>
        <w:rPr>
          <w:rFonts w:hint="cs"/>
          <w:rtl/>
        </w:rPr>
        <w:t>עליו בתחילת השבוע בעיתונות, בתקשורת, הוא מקרה מצער, שיש להצטער בכלל שהוא אירע, ואני לא רוצה לקשר את המקרה הזה דווקא לחברות הנטענת של אותם שני  אנשים שנתפסו כחשודים בפעילות טרור למפלגה כזאת או אחרת, כי אני מניח שזה יכול לקרות. אנשים מפוקפקים מגיעים לכל מקום</w:t>
      </w:r>
      <w:r>
        <w:rPr>
          <w:rFonts w:hint="cs"/>
          <w:rtl/>
        </w:rPr>
        <w:t xml:space="preserve"> ויכולים לחדור לכל מקום. אני חושב שאנחנו, בעניין הזה, צריכים לבחון בעיקר את מערכת היחסים בין הציבור היהודי לציבור הערבי במדינת ישראל. </w:t>
      </w:r>
    </w:p>
    <w:p w14:paraId="3468DAC6" w14:textId="77777777" w:rsidR="00000000" w:rsidRDefault="00E23567">
      <w:pPr>
        <w:pStyle w:val="a0"/>
        <w:rPr>
          <w:rFonts w:hint="cs"/>
          <w:rtl/>
        </w:rPr>
      </w:pPr>
    </w:p>
    <w:p w14:paraId="359DBA64" w14:textId="77777777" w:rsidR="00000000" w:rsidRDefault="00E23567">
      <w:pPr>
        <w:pStyle w:val="a0"/>
        <w:rPr>
          <w:rFonts w:hint="cs"/>
          <w:rtl/>
        </w:rPr>
      </w:pPr>
      <w:r>
        <w:rPr>
          <w:rFonts w:hint="cs"/>
          <w:rtl/>
        </w:rPr>
        <w:t>אנחנו נמצאים היום זה למעלה משלוש שנים אחרי מאורעות אוקטובר 2000 ואחרי דוח ועדת-אור, ואחרי כל מה שנכתב ונאמר על הנושא הזה</w:t>
      </w:r>
      <w:r>
        <w:rPr>
          <w:rFonts w:hint="cs"/>
          <w:rtl/>
        </w:rPr>
        <w:t>, ואני חושב שעדיין לא הפקנו את הלקחים. אני רק רוצה לצטט, אדוני היושב-ראש, נתונים שהתפרסמו בשבוע האחרון בעניין הזה, על ניסיונות של ה"חיזבאללה" לגייס ערבים ישראלים בשנים האחרונות, משנת 2000, תחילת האינתיפאדה הנוכחית או האירועים הנוכחיים, עד היום - 14 ניסיונו</w:t>
      </w:r>
      <w:r>
        <w:rPr>
          <w:rFonts w:hint="cs"/>
          <w:rtl/>
        </w:rPr>
        <w:t xml:space="preserve">ת נחשפו. התארגנויות טרור שבהם מעורבים ערבים-ישראלים </w:t>
      </w:r>
      <w:r>
        <w:rPr>
          <w:rtl/>
        </w:rPr>
        <w:t>–</w:t>
      </w:r>
      <w:r>
        <w:rPr>
          <w:rFonts w:hint="cs"/>
          <w:rtl/>
        </w:rPr>
        <w:t xml:space="preserve"> עלייה, משני מקרים  בשנת 2000, ל-29 התארגנויות כאלה שנחשפו בשנת 2002, ובשנת 2003 - 19 מקרים שנחשפו. </w:t>
      </w:r>
    </w:p>
    <w:p w14:paraId="7F046DB5" w14:textId="77777777" w:rsidR="00000000" w:rsidRDefault="00E23567">
      <w:pPr>
        <w:pStyle w:val="a0"/>
        <w:rPr>
          <w:rFonts w:hint="cs"/>
          <w:rtl/>
        </w:rPr>
      </w:pPr>
    </w:p>
    <w:p w14:paraId="67F1C1B9" w14:textId="77777777" w:rsidR="00000000" w:rsidRDefault="00E23567">
      <w:pPr>
        <w:pStyle w:val="a0"/>
        <w:rPr>
          <w:rFonts w:hint="cs"/>
          <w:rtl/>
        </w:rPr>
      </w:pPr>
      <w:r>
        <w:rPr>
          <w:rFonts w:hint="cs"/>
          <w:rtl/>
        </w:rPr>
        <w:t>אני חושב, אדוני היושב-ראש, שמה שצריך לעשות כאן מעבר לכל דבר אחר זה בעיקר בדק-בית בתוך החברה הערבית בי</w:t>
      </w:r>
      <w:r>
        <w:rPr>
          <w:rFonts w:hint="cs"/>
          <w:rtl/>
        </w:rPr>
        <w:t>שראל. אי-אפשר לפטור את זה באמירה שאלה עשבים שוטים, כמו שאנחנו נוהגים לומר במקרה שנתפס מקרה אחד או נתפסים שניים. כאשר אנחנו מגלים בשנת 2002 29 מקרים, כאשר אנחנו מגלים ב-2003 19 מקרים של התארגנויות - ואני לא מדבר על מספר השותפים באותן התארגנויות, אלא רק על מ</w:t>
      </w:r>
      <w:r>
        <w:rPr>
          <w:rFonts w:hint="cs"/>
          <w:rtl/>
        </w:rPr>
        <w:t xml:space="preserve">ספר ההתארגנויות שנחשפו, הציבור הערבי צריך לבצע בדק-בית. אי-אפשר לפטור את זה כעוד מקרה זניח, כזה או אחר. </w:t>
      </w:r>
    </w:p>
    <w:p w14:paraId="40A1B18B" w14:textId="77777777" w:rsidR="00000000" w:rsidRDefault="00E23567">
      <w:pPr>
        <w:pStyle w:val="a0"/>
        <w:rPr>
          <w:rFonts w:hint="cs"/>
          <w:rtl/>
        </w:rPr>
      </w:pPr>
    </w:p>
    <w:p w14:paraId="16250B73" w14:textId="77777777" w:rsidR="00000000" w:rsidRDefault="00E23567">
      <w:pPr>
        <w:pStyle w:val="a0"/>
        <w:rPr>
          <w:rFonts w:hint="cs"/>
          <w:rtl/>
        </w:rPr>
      </w:pPr>
      <w:r>
        <w:rPr>
          <w:rFonts w:hint="cs"/>
          <w:rtl/>
        </w:rPr>
        <w:t>כחלק מהפקת הלקחים צריך לבצע פה בדיקה יסודית, איך קורה דבר כזה. ודאי שאותה מפלגה, בל"ד, שאליה קשורים האנשים, עליה חלה החובה יותר מכל אחד אחר לבצע את בד</w:t>
      </w:r>
      <w:r>
        <w:rPr>
          <w:rFonts w:hint="cs"/>
          <w:rtl/>
        </w:rPr>
        <w:t xml:space="preserve">ק-הבית, כפי שאנחנו ביקשנו בתוכנו לבצע את בדק-הבית. אני אומר: לא נעשה בדק-בית כזה טוב. חלק מהציבור היהודי הישראלי עדיין לא הפנים את מה שקרה פה ב-1995, לפני שמונה שנים. אנחנו רואים את הכתובות שמרוססות היום. אנחנו שומעים את הקריאות לשרון - "בוגד", עדיין אותם </w:t>
      </w:r>
      <w:r>
        <w:rPr>
          <w:rFonts w:hint="cs"/>
          <w:rtl/>
        </w:rPr>
        <w:t xml:space="preserve">אנשים שהסיתו לפני רצח רבין, ממשיכים להסית גם היום. גם אנחנו צריכים לעשות את בדק-הבית. </w:t>
      </w:r>
    </w:p>
    <w:p w14:paraId="2634E81C" w14:textId="77777777" w:rsidR="00000000" w:rsidRDefault="00E23567">
      <w:pPr>
        <w:pStyle w:val="a0"/>
        <w:rPr>
          <w:rFonts w:hint="cs"/>
          <w:rtl/>
        </w:rPr>
      </w:pPr>
    </w:p>
    <w:p w14:paraId="56B94FE4" w14:textId="77777777" w:rsidR="00000000" w:rsidRDefault="00E23567">
      <w:pPr>
        <w:pStyle w:val="a0"/>
        <w:rPr>
          <w:rFonts w:hint="cs"/>
          <w:rtl/>
        </w:rPr>
      </w:pPr>
      <w:r>
        <w:rPr>
          <w:rFonts w:hint="cs"/>
          <w:rtl/>
        </w:rPr>
        <w:t>אבל, כשאנחנו רואים כמות כזאת של התארגנויות שנחשפת בשנים האחרונות - כשאנחנו רואים את זה אצל אנשים שטוענים שהם רוצים להיות אזרחים שווי זכויות במדינת ישראל, אני חושב שיש ל</w:t>
      </w:r>
      <w:r>
        <w:rPr>
          <w:rFonts w:hint="cs"/>
          <w:rtl/>
        </w:rPr>
        <w:t xml:space="preserve">עשות כאן בדק-בית בעניין הזה. תודה רבה, אדוני. </w:t>
      </w:r>
    </w:p>
    <w:p w14:paraId="1E3AAFE1" w14:textId="77777777" w:rsidR="00000000" w:rsidRDefault="00E23567">
      <w:pPr>
        <w:pStyle w:val="a0"/>
        <w:rPr>
          <w:rFonts w:hint="cs"/>
          <w:rtl/>
        </w:rPr>
      </w:pPr>
    </w:p>
    <w:p w14:paraId="4C79FA3E" w14:textId="77777777" w:rsidR="00000000" w:rsidRDefault="00E23567">
      <w:pPr>
        <w:pStyle w:val="af1"/>
        <w:rPr>
          <w:rtl/>
        </w:rPr>
      </w:pPr>
      <w:r>
        <w:rPr>
          <w:rtl/>
        </w:rPr>
        <w:t>היו"ר</w:t>
      </w:r>
      <w:r>
        <w:rPr>
          <w:rFonts w:hint="cs"/>
          <w:rtl/>
        </w:rPr>
        <w:t xml:space="preserve"> מוחמד ברכה</w:t>
      </w:r>
      <w:r>
        <w:rPr>
          <w:rtl/>
        </w:rPr>
        <w:t>:</w:t>
      </w:r>
    </w:p>
    <w:p w14:paraId="7E81FC81" w14:textId="77777777" w:rsidR="00000000" w:rsidRDefault="00E23567">
      <w:pPr>
        <w:pStyle w:val="a0"/>
        <w:rPr>
          <w:rtl/>
        </w:rPr>
      </w:pPr>
    </w:p>
    <w:p w14:paraId="5BC0D4DA" w14:textId="77777777" w:rsidR="00000000" w:rsidRDefault="00E23567">
      <w:pPr>
        <w:pStyle w:val="a0"/>
        <w:rPr>
          <w:rFonts w:hint="cs"/>
          <w:rtl/>
        </w:rPr>
      </w:pPr>
      <w:r>
        <w:rPr>
          <w:rFonts w:hint="cs"/>
          <w:rtl/>
        </w:rPr>
        <w:t xml:space="preserve">תודה, חבר הכנסת ליבוביץ. חבר הכנסת ג'מאל זחאלקה, בבקשה. </w:t>
      </w:r>
    </w:p>
    <w:p w14:paraId="0FB28FEE" w14:textId="77777777" w:rsidR="00000000" w:rsidRDefault="00E23567">
      <w:pPr>
        <w:pStyle w:val="a0"/>
        <w:rPr>
          <w:rFonts w:hint="cs"/>
          <w:rtl/>
        </w:rPr>
      </w:pPr>
    </w:p>
    <w:p w14:paraId="5048640B" w14:textId="77777777" w:rsidR="00000000" w:rsidRDefault="00E23567">
      <w:pPr>
        <w:pStyle w:val="a"/>
        <w:rPr>
          <w:rtl/>
        </w:rPr>
      </w:pPr>
      <w:bookmarkStart w:id="445" w:name="FS000001061T11_02_2004_19_30_52"/>
      <w:bookmarkStart w:id="446" w:name="_Toc67150215"/>
      <w:bookmarkEnd w:id="445"/>
      <w:r>
        <w:rPr>
          <w:rFonts w:hint="eastAsia"/>
          <w:rtl/>
        </w:rPr>
        <w:t>ג</w:t>
      </w:r>
      <w:r>
        <w:rPr>
          <w:rtl/>
        </w:rPr>
        <w:t>'מאל זחאלקה (בל"ד):</w:t>
      </w:r>
      <w:bookmarkEnd w:id="446"/>
    </w:p>
    <w:p w14:paraId="0432D7E3" w14:textId="77777777" w:rsidR="00000000" w:rsidRDefault="00E23567">
      <w:pPr>
        <w:pStyle w:val="a0"/>
        <w:rPr>
          <w:rFonts w:hint="cs"/>
          <w:rtl/>
        </w:rPr>
      </w:pPr>
    </w:p>
    <w:p w14:paraId="2D90C36F" w14:textId="77777777" w:rsidR="00000000" w:rsidRDefault="00E23567">
      <w:pPr>
        <w:pStyle w:val="a0"/>
        <w:rPr>
          <w:rFonts w:hint="cs"/>
          <w:rtl/>
        </w:rPr>
      </w:pPr>
      <w:r>
        <w:rPr>
          <w:rFonts w:hint="cs"/>
          <w:rtl/>
        </w:rPr>
        <w:t>אדוני היושב-ראש, רבותי חברי הכנסת, כדי להעמיד דברים בפרופורציה, הדוחות שפורסמו לאחרונה מטעם ארגונים רשמיים כמ</w:t>
      </w:r>
      <w:r>
        <w:rPr>
          <w:rFonts w:hint="cs"/>
          <w:rtl/>
        </w:rPr>
        <w:t>ו השב"כ, המשטרה ואחרים, דווקא מורים על ירידה דרסטית של כ-45% במעורבות של אזרחים ערבים, או בהתקיימותן של התארגנויות ומעורבותם של אזרחים ערבים בפעולות שהן נגד הביטחון. אז זה נתון חשוב שיש לתת אותו ברקע הדברים. בכלל, אם נביא בחשבון מה שקרה בשלוש השנים האחרונו</w:t>
      </w:r>
      <w:r>
        <w:rPr>
          <w:rFonts w:hint="cs"/>
          <w:rtl/>
        </w:rPr>
        <w:t xml:space="preserve">ת, מאבק הדמים האיום ומה שקרה בשטחים הכבושים, אז אנחנו מדברים על תופעה שבשביל לשים אותה במקום היא תופעה שולית, ואני לא ממעיט מחומרתה. היא אפילו שולית בשוליים. </w:t>
      </w:r>
    </w:p>
    <w:p w14:paraId="25A633FF" w14:textId="77777777" w:rsidR="00000000" w:rsidRDefault="00E23567">
      <w:pPr>
        <w:pStyle w:val="a0"/>
        <w:rPr>
          <w:rFonts w:hint="cs"/>
          <w:rtl/>
        </w:rPr>
      </w:pPr>
    </w:p>
    <w:p w14:paraId="742579BA" w14:textId="77777777" w:rsidR="00000000" w:rsidRDefault="00E23567">
      <w:pPr>
        <w:pStyle w:val="a0"/>
        <w:rPr>
          <w:rFonts w:hint="cs"/>
          <w:rtl/>
        </w:rPr>
      </w:pPr>
      <w:r>
        <w:rPr>
          <w:rFonts w:hint="cs"/>
          <w:rtl/>
        </w:rPr>
        <w:t>המקרה שבו מדובר, שבו נעצרו שני תושבי הכפר ראמי, ראסן וסרחאן עת'אמלה, שהם אכן חברים בבל"ד, צריך ל</w:t>
      </w:r>
      <w:r>
        <w:rPr>
          <w:rFonts w:hint="cs"/>
          <w:rtl/>
        </w:rPr>
        <w:t xml:space="preserve">בחון אותו גם מההיבט שמדובר בשני אנשים שהם בחזקת נאשמים וחשודים. יש נגדם חשדות, הם מכחישים את החשדות האלה, ושמעתי הרבה פוליטיקאים מדברים. אני רוצה לשמוע אותם כשידברו אם יוכח מחר או מחרתיים, שכל כתב האישום הזה הוא אסתרא בלגינא - סתם. צריך להיזהר בעניין הזה. </w:t>
      </w:r>
    </w:p>
    <w:p w14:paraId="5CBBC855" w14:textId="77777777" w:rsidR="00000000" w:rsidRDefault="00E23567">
      <w:pPr>
        <w:pStyle w:val="a0"/>
        <w:rPr>
          <w:rFonts w:hint="cs"/>
          <w:rtl/>
        </w:rPr>
      </w:pPr>
    </w:p>
    <w:p w14:paraId="2B015725" w14:textId="77777777" w:rsidR="00000000" w:rsidRDefault="00E23567">
      <w:pPr>
        <w:pStyle w:val="a0"/>
        <w:rPr>
          <w:rFonts w:hint="cs"/>
          <w:rtl/>
        </w:rPr>
      </w:pPr>
      <w:r>
        <w:rPr>
          <w:rFonts w:hint="cs"/>
          <w:rtl/>
        </w:rPr>
        <w:t>אני לא יודע על חומר החקירה, כי כשניסינו לברר, דרך אגב, כשהם נעצרו, מדוע הם נעצרו, אז במשטרה נאמר לנו: אין לכם קשר, כלומר, אין לכם מעמד פה, החקירה מתנהלת על דברים שלא קשורים לתנועת בל"ד, אנחנו חוקרים אותם על דברים אחרים, וכך גם אמרה הפרקליטות ביום הגשת כת</w:t>
      </w:r>
      <w:r>
        <w:rPr>
          <w:rFonts w:hint="cs"/>
          <w:rtl/>
        </w:rPr>
        <w:t>ב האישום.</w:t>
      </w:r>
    </w:p>
    <w:p w14:paraId="6D79005A" w14:textId="77777777" w:rsidR="00000000" w:rsidRDefault="00E23567">
      <w:pPr>
        <w:pStyle w:val="a0"/>
        <w:rPr>
          <w:rFonts w:hint="cs"/>
          <w:rtl/>
        </w:rPr>
      </w:pPr>
    </w:p>
    <w:p w14:paraId="560F7BB3" w14:textId="77777777" w:rsidR="00000000" w:rsidRDefault="00E23567">
      <w:pPr>
        <w:pStyle w:val="a0"/>
        <w:rPr>
          <w:rFonts w:hint="cs"/>
          <w:rtl/>
        </w:rPr>
      </w:pPr>
      <w:r>
        <w:rPr>
          <w:rFonts w:hint="cs"/>
          <w:rtl/>
        </w:rPr>
        <w:t>אני לא ממעיט מחומרתו של כתב האישום עצמו, אבל צריך להבדיל בין כתב האישום לבין הנאשמים. הנאשמים בעיני הם חפים מפשע, ואני בטוח שבבית-המשפט יתברר העניין. אבל כתב האישום הוא חמור, ואף שהתוכן שלו כל כך רחוק מהמסגרת הפוליטית שבה פועלת תנועת בל"ד, זה לא</w:t>
      </w:r>
      <w:r>
        <w:rPr>
          <w:rFonts w:hint="cs"/>
          <w:rtl/>
        </w:rPr>
        <w:t xml:space="preserve"> הרתיע פוליטיקאים מלהסית נגד בל"ד ולקרוא לסגור סניפים וכל מיני דברים כאלה. </w:t>
      </w:r>
    </w:p>
    <w:p w14:paraId="2B09575F" w14:textId="77777777" w:rsidR="00000000" w:rsidRDefault="00E23567">
      <w:pPr>
        <w:pStyle w:val="a0"/>
        <w:rPr>
          <w:rFonts w:hint="cs"/>
          <w:rtl/>
        </w:rPr>
      </w:pPr>
    </w:p>
    <w:p w14:paraId="2069AD15" w14:textId="77777777" w:rsidR="00000000" w:rsidRDefault="00E23567">
      <w:pPr>
        <w:pStyle w:val="a0"/>
        <w:rPr>
          <w:rFonts w:hint="cs"/>
          <w:rtl/>
        </w:rPr>
      </w:pPr>
      <w:r>
        <w:rPr>
          <w:rFonts w:hint="cs"/>
          <w:rtl/>
        </w:rPr>
        <w:t xml:space="preserve">יש פוליטיקאים בימין הישראלי שעשו להם מנהג קבוע, להסית נגד ערבים כל שבוע. זה ממש כך. הם עושים את זה מטעמים אופורטוניסטיים, כדי לזכות בפופולריות זולה במרכז הליכוד או במקומות אחרים, </w:t>
      </w:r>
      <w:r>
        <w:rPr>
          <w:rFonts w:hint="cs"/>
          <w:rtl/>
        </w:rPr>
        <w:t>על חשבון ההסתה נגד האזרחים הערבים - -</w:t>
      </w:r>
    </w:p>
    <w:p w14:paraId="1121C2BE" w14:textId="77777777" w:rsidR="00000000" w:rsidRDefault="00E23567">
      <w:pPr>
        <w:pStyle w:val="a0"/>
        <w:rPr>
          <w:rFonts w:hint="cs"/>
          <w:rtl/>
        </w:rPr>
      </w:pPr>
    </w:p>
    <w:p w14:paraId="5738AAC5" w14:textId="77777777" w:rsidR="00000000" w:rsidRDefault="00E23567">
      <w:pPr>
        <w:pStyle w:val="af0"/>
        <w:rPr>
          <w:rtl/>
        </w:rPr>
      </w:pPr>
      <w:r>
        <w:rPr>
          <w:rFonts w:hint="eastAsia"/>
          <w:rtl/>
        </w:rPr>
        <w:t>מגלי</w:t>
      </w:r>
      <w:r>
        <w:rPr>
          <w:rtl/>
        </w:rPr>
        <w:t xml:space="preserve"> והבה (הליכוד):</w:t>
      </w:r>
    </w:p>
    <w:p w14:paraId="33FC26CD" w14:textId="77777777" w:rsidR="00000000" w:rsidRDefault="00E23567">
      <w:pPr>
        <w:pStyle w:val="a0"/>
        <w:rPr>
          <w:rFonts w:hint="cs"/>
          <w:rtl/>
        </w:rPr>
      </w:pPr>
    </w:p>
    <w:p w14:paraId="6B695B24" w14:textId="77777777" w:rsidR="00000000" w:rsidRDefault="00E23567">
      <w:pPr>
        <w:pStyle w:val="a0"/>
        <w:rPr>
          <w:rFonts w:hint="cs"/>
          <w:rtl/>
        </w:rPr>
      </w:pPr>
      <w:r>
        <w:rPr>
          <w:rFonts w:hint="cs"/>
          <w:rtl/>
        </w:rPr>
        <w:t>עכשיו אתה משמיץ. משמיצן אתה.</w:t>
      </w:r>
    </w:p>
    <w:p w14:paraId="43DA57A8" w14:textId="77777777" w:rsidR="00000000" w:rsidRDefault="00E23567">
      <w:pPr>
        <w:pStyle w:val="a0"/>
        <w:rPr>
          <w:rFonts w:hint="cs"/>
          <w:rtl/>
        </w:rPr>
      </w:pPr>
    </w:p>
    <w:p w14:paraId="2A61B14F" w14:textId="77777777" w:rsidR="00000000" w:rsidRDefault="00E23567">
      <w:pPr>
        <w:pStyle w:val="-"/>
        <w:rPr>
          <w:rtl/>
        </w:rPr>
      </w:pPr>
      <w:bookmarkStart w:id="447" w:name="FS000001061T11_02_2004_19_47_50"/>
      <w:bookmarkStart w:id="448" w:name="FS000001061T11_02_2004_19_47_56C"/>
      <w:bookmarkEnd w:id="447"/>
      <w:r>
        <w:rPr>
          <w:rFonts w:hint="eastAsia"/>
          <w:rtl/>
        </w:rPr>
        <w:t>ג</w:t>
      </w:r>
      <w:r>
        <w:rPr>
          <w:rtl/>
        </w:rPr>
        <w:t>'מאל זחאלקה (בל"ד):</w:t>
      </w:r>
    </w:p>
    <w:p w14:paraId="00DBDF0C" w14:textId="77777777" w:rsidR="00000000" w:rsidRDefault="00E23567">
      <w:pPr>
        <w:pStyle w:val="a0"/>
        <w:rPr>
          <w:rtl/>
        </w:rPr>
      </w:pPr>
    </w:p>
    <w:p w14:paraId="0E087D72" w14:textId="77777777" w:rsidR="00000000" w:rsidRDefault="00E23567">
      <w:pPr>
        <w:pStyle w:val="a0"/>
        <w:rPr>
          <w:rFonts w:hint="cs"/>
          <w:rtl/>
        </w:rPr>
      </w:pPr>
      <w:r>
        <w:rPr>
          <w:rFonts w:hint="cs"/>
          <w:rtl/>
        </w:rPr>
        <w:t>- - הם גם תורמים לחימום האווירה.</w:t>
      </w:r>
    </w:p>
    <w:p w14:paraId="76C126B9" w14:textId="77777777" w:rsidR="00000000" w:rsidRDefault="00E23567">
      <w:pPr>
        <w:pStyle w:val="a0"/>
        <w:rPr>
          <w:rFonts w:hint="cs"/>
          <w:rtl/>
        </w:rPr>
      </w:pPr>
    </w:p>
    <w:p w14:paraId="6AF78845" w14:textId="77777777" w:rsidR="00000000" w:rsidRDefault="00E23567">
      <w:pPr>
        <w:pStyle w:val="af0"/>
        <w:rPr>
          <w:rtl/>
        </w:rPr>
      </w:pPr>
      <w:r>
        <w:rPr>
          <w:rFonts w:hint="eastAsia"/>
          <w:rtl/>
        </w:rPr>
        <w:t>מגלי</w:t>
      </w:r>
      <w:r>
        <w:rPr>
          <w:rtl/>
        </w:rPr>
        <w:t xml:space="preserve"> והבה (הליכוד):</w:t>
      </w:r>
    </w:p>
    <w:p w14:paraId="3533A771" w14:textId="77777777" w:rsidR="00000000" w:rsidRDefault="00E23567">
      <w:pPr>
        <w:pStyle w:val="a0"/>
        <w:rPr>
          <w:rFonts w:hint="cs"/>
          <w:rtl/>
        </w:rPr>
      </w:pPr>
    </w:p>
    <w:bookmarkEnd w:id="448"/>
    <w:p w14:paraId="19AB74F1" w14:textId="77777777" w:rsidR="00000000" w:rsidRDefault="00E23567">
      <w:pPr>
        <w:pStyle w:val="a0"/>
        <w:rPr>
          <w:rFonts w:hint="cs"/>
          <w:rtl/>
        </w:rPr>
      </w:pPr>
      <w:r>
        <w:rPr>
          <w:rFonts w:hint="cs"/>
          <w:rtl/>
        </w:rPr>
        <w:t>אתה תורם לקירוב לבבות.</w:t>
      </w:r>
    </w:p>
    <w:p w14:paraId="61B201B0" w14:textId="77777777" w:rsidR="00000000" w:rsidRDefault="00E23567">
      <w:pPr>
        <w:pStyle w:val="a0"/>
        <w:rPr>
          <w:rFonts w:hint="cs"/>
          <w:rtl/>
        </w:rPr>
      </w:pPr>
    </w:p>
    <w:p w14:paraId="04F7A95D" w14:textId="77777777" w:rsidR="00000000" w:rsidRDefault="00E23567">
      <w:pPr>
        <w:pStyle w:val="-"/>
        <w:rPr>
          <w:rtl/>
        </w:rPr>
      </w:pPr>
      <w:bookmarkStart w:id="449" w:name="FS000001061T11_02_2004_19_02_21"/>
      <w:bookmarkStart w:id="450" w:name="FS000001061T11_02_2004_19_48_15C"/>
      <w:bookmarkEnd w:id="449"/>
      <w:bookmarkEnd w:id="450"/>
      <w:r>
        <w:rPr>
          <w:rtl/>
        </w:rPr>
        <w:t>ג'מאל זחאלקה (בל"ד):</w:t>
      </w:r>
    </w:p>
    <w:p w14:paraId="2C2901E5" w14:textId="77777777" w:rsidR="00000000" w:rsidRDefault="00E23567">
      <w:pPr>
        <w:pStyle w:val="a0"/>
        <w:rPr>
          <w:rtl/>
        </w:rPr>
      </w:pPr>
    </w:p>
    <w:p w14:paraId="3C3A6F01" w14:textId="77777777" w:rsidR="00000000" w:rsidRDefault="00E23567">
      <w:pPr>
        <w:pStyle w:val="a0"/>
        <w:rPr>
          <w:rFonts w:hint="cs"/>
          <w:rtl/>
        </w:rPr>
      </w:pPr>
      <w:r>
        <w:rPr>
          <w:rFonts w:hint="cs"/>
          <w:rtl/>
        </w:rPr>
        <w:t>חבר הכנסת ליבוביץ אמר משהו, ואני חייב להשיב</w:t>
      </w:r>
      <w:r>
        <w:rPr>
          <w:rFonts w:hint="cs"/>
          <w:rtl/>
        </w:rPr>
        <w:t xml:space="preserve"> לו. הוא דיבר על האחריות של המנהיגות הערבית. אני אומר לך, שהגופים הפוליטיים הערביים, לא רק תנועת בל"ד, כולם, פועלים פעילות ציבורית, חוקית, במסגרת החוק. יותר מזה, כולם, לא רק תנועת בל"ד, תנועת בל"ד עושה את זה באופן אקטיבי, וגם התנועות האחרות עושות באופן אקט</w:t>
      </w:r>
      <w:r>
        <w:rPr>
          <w:rFonts w:hint="cs"/>
          <w:rtl/>
        </w:rPr>
        <w:t>יבי, אנחנו פונים לציבור שלנו ואומרים להם: זו הדרך לפעול, במסגרת של מאבק ציבורי, במסגרת של מאבק פרלמנטרי, במסגרת מאבק בבתי-משפט, במסגרת כל סוגי המאבק הלגיטימי, הפתוח, השקוף. אלה המסרים שאנחנו מעבירים לנוער. אנחנו כולנו יוצאים במסר ברור לציבור, שאסור לעבור ק</w:t>
      </w:r>
      <w:r>
        <w:rPr>
          <w:rFonts w:hint="cs"/>
          <w:rtl/>
        </w:rPr>
        <w:t>ווים אדומים, אנחנו מתנגדים לכך התנגדות חריפה ביותר. אנחנו לא מחכים לחברי כנסת מהימין שילמדו אותנו, אנחנו עושים את זה ביוזמתנו, כי זה האינטרס של הציבור שלנו והאינטרס של שני העמים בארץ הזאת. תודה רבה.</w:t>
      </w:r>
    </w:p>
    <w:p w14:paraId="28C157C6" w14:textId="77777777" w:rsidR="00000000" w:rsidRDefault="00E23567">
      <w:pPr>
        <w:pStyle w:val="a0"/>
        <w:rPr>
          <w:rFonts w:hint="cs"/>
          <w:rtl/>
        </w:rPr>
      </w:pPr>
    </w:p>
    <w:p w14:paraId="1C511BAD" w14:textId="77777777" w:rsidR="00000000" w:rsidRDefault="00E23567">
      <w:pPr>
        <w:pStyle w:val="af1"/>
        <w:rPr>
          <w:rtl/>
        </w:rPr>
      </w:pPr>
      <w:r>
        <w:rPr>
          <w:rtl/>
        </w:rPr>
        <w:t>היו"ר מוחמד ברכה:</w:t>
      </w:r>
    </w:p>
    <w:p w14:paraId="6E9F8008" w14:textId="77777777" w:rsidR="00000000" w:rsidRDefault="00E23567">
      <w:pPr>
        <w:pStyle w:val="a0"/>
        <w:rPr>
          <w:rtl/>
        </w:rPr>
      </w:pPr>
    </w:p>
    <w:p w14:paraId="77FF97FB" w14:textId="77777777" w:rsidR="00000000" w:rsidRDefault="00E23567">
      <w:pPr>
        <w:pStyle w:val="a0"/>
        <w:rPr>
          <w:rFonts w:hint="cs"/>
          <w:rtl/>
        </w:rPr>
      </w:pPr>
      <w:r>
        <w:rPr>
          <w:rFonts w:hint="cs"/>
          <w:rtl/>
        </w:rPr>
        <w:t>תודה. חבר הכנסת יורי שטרן, בבקשה.</w:t>
      </w:r>
    </w:p>
    <w:p w14:paraId="237679BD" w14:textId="77777777" w:rsidR="00000000" w:rsidRDefault="00E23567">
      <w:pPr>
        <w:pStyle w:val="a0"/>
        <w:rPr>
          <w:rFonts w:hint="cs"/>
          <w:rtl/>
        </w:rPr>
      </w:pPr>
    </w:p>
    <w:p w14:paraId="1328FD63" w14:textId="77777777" w:rsidR="00000000" w:rsidRDefault="00E23567">
      <w:pPr>
        <w:pStyle w:val="a"/>
        <w:rPr>
          <w:rtl/>
        </w:rPr>
      </w:pPr>
      <w:bookmarkStart w:id="451" w:name="FS000000430T11_02_2004_19_03_46"/>
      <w:bookmarkStart w:id="452" w:name="FS000000430T11_02_2004_19_51_13"/>
      <w:bookmarkStart w:id="453" w:name="_Toc67150216"/>
      <w:bookmarkEnd w:id="451"/>
      <w:bookmarkEnd w:id="452"/>
      <w:r>
        <w:rPr>
          <w:rFonts w:hint="eastAsia"/>
          <w:rtl/>
        </w:rPr>
        <w:t>יו</w:t>
      </w:r>
      <w:r>
        <w:rPr>
          <w:rFonts w:hint="eastAsia"/>
          <w:rtl/>
        </w:rPr>
        <w:t>רי</w:t>
      </w:r>
      <w:r>
        <w:rPr>
          <w:rtl/>
        </w:rPr>
        <w:t xml:space="preserve"> שטרן (האיחוד הלאומי - ישראל ביתנו):</w:t>
      </w:r>
      <w:bookmarkEnd w:id="453"/>
    </w:p>
    <w:p w14:paraId="268D7B82" w14:textId="77777777" w:rsidR="00000000" w:rsidRDefault="00E23567">
      <w:pPr>
        <w:pStyle w:val="a0"/>
        <w:rPr>
          <w:rFonts w:hint="eastAsia"/>
          <w:rtl/>
        </w:rPr>
      </w:pPr>
    </w:p>
    <w:p w14:paraId="1CC7FB14" w14:textId="77777777" w:rsidR="00000000" w:rsidRDefault="00E23567">
      <w:pPr>
        <w:pStyle w:val="a0"/>
        <w:rPr>
          <w:rFonts w:hint="cs"/>
          <w:rtl/>
        </w:rPr>
      </w:pPr>
      <w:r>
        <w:rPr>
          <w:rFonts w:hint="cs"/>
          <w:rtl/>
        </w:rPr>
        <w:t>קודם כול, אני מודה ליושב-ראש שהחזיר אותי לשורת הנואמים.</w:t>
      </w:r>
    </w:p>
    <w:p w14:paraId="3EF7E15E" w14:textId="77777777" w:rsidR="00000000" w:rsidRDefault="00E23567">
      <w:pPr>
        <w:pStyle w:val="af1"/>
        <w:rPr>
          <w:rFonts w:hint="cs"/>
          <w:b w:val="0"/>
          <w:bCs w:val="0"/>
          <w:u w:val="none"/>
          <w:rtl/>
        </w:rPr>
      </w:pPr>
    </w:p>
    <w:p w14:paraId="468DA858" w14:textId="77777777" w:rsidR="00000000" w:rsidRDefault="00E23567">
      <w:pPr>
        <w:pStyle w:val="af1"/>
        <w:rPr>
          <w:rtl/>
        </w:rPr>
      </w:pPr>
      <w:r>
        <w:rPr>
          <w:rtl/>
        </w:rPr>
        <w:t>היו"ר מוחמד ברכה:</w:t>
      </w:r>
    </w:p>
    <w:p w14:paraId="437FFF9A" w14:textId="77777777" w:rsidR="00000000" w:rsidRDefault="00E23567">
      <w:pPr>
        <w:pStyle w:val="a0"/>
        <w:rPr>
          <w:rtl/>
        </w:rPr>
      </w:pPr>
    </w:p>
    <w:p w14:paraId="207D834D" w14:textId="77777777" w:rsidR="00000000" w:rsidRDefault="00E23567">
      <w:pPr>
        <w:pStyle w:val="a0"/>
        <w:rPr>
          <w:rFonts w:hint="cs"/>
          <w:rtl/>
        </w:rPr>
      </w:pPr>
      <w:r>
        <w:rPr>
          <w:rFonts w:hint="cs"/>
          <w:rtl/>
        </w:rPr>
        <w:t>אם לא היית מדבר, לא היה טעם בדיון הזה.</w:t>
      </w:r>
    </w:p>
    <w:p w14:paraId="0A22D7F9" w14:textId="77777777" w:rsidR="00000000" w:rsidRDefault="00E23567">
      <w:pPr>
        <w:pStyle w:val="a0"/>
        <w:rPr>
          <w:rFonts w:hint="cs"/>
          <w:rtl/>
        </w:rPr>
      </w:pPr>
    </w:p>
    <w:p w14:paraId="75C42B5E" w14:textId="77777777" w:rsidR="00000000" w:rsidRDefault="00E23567">
      <w:pPr>
        <w:pStyle w:val="-"/>
        <w:rPr>
          <w:rtl/>
        </w:rPr>
      </w:pPr>
      <w:bookmarkStart w:id="454" w:name="FS000000430T11_02_2004_19_04_07C"/>
      <w:bookmarkEnd w:id="454"/>
      <w:r>
        <w:rPr>
          <w:rtl/>
        </w:rPr>
        <w:t>יורי שטרן (האיחוד הלאומי - ישראל ביתנו):</w:t>
      </w:r>
    </w:p>
    <w:p w14:paraId="01C0B308" w14:textId="77777777" w:rsidR="00000000" w:rsidRDefault="00E23567">
      <w:pPr>
        <w:pStyle w:val="a0"/>
        <w:rPr>
          <w:rtl/>
        </w:rPr>
      </w:pPr>
    </w:p>
    <w:p w14:paraId="58A0F360" w14:textId="77777777" w:rsidR="00000000" w:rsidRDefault="00E23567">
      <w:pPr>
        <w:pStyle w:val="a0"/>
        <w:rPr>
          <w:rFonts w:hint="cs"/>
          <w:rtl/>
        </w:rPr>
      </w:pPr>
      <w:r>
        <w:rPr>
          <w:rFonts w:hint="cs"/>
          <w:rtl/>
        </w:rPr>
        <w:t>אדוני היושב-ראש, חברי הכנסת, אני מסכים עם חבר הכנסת זחאלקה</w:t>
      </w:r>
      <w:r>
        <w:rPr>
          <w:rFonts w:hint="cs"/>
          <w:rtl/>
        </w:rPr>
        <w:t xml:space="preserve">, שאי-אפשר היום לדבר על אשמתם של אותם עצורים, כי בינתיים אלה חשדות. אבל יש לנו לא מעט מקרים של מעורבות של ערביי ישראל, במיוחד פעילים בתנועה האסלאמית, בפעילות הטרור. </w:t>
      </w:r>
    </w:p>
    <w:p w14:paraId="31A58FEE" w14:textId="77777777" w:rsidR="00000000" w:rsidRDefault="00E23567">
      <w:pPr>
        <w:pStyle w:val="a0"/>
        <w:rPr>
          <w:rFonts w:hint="cs"/>
          <w:rtl/>
        </w:rPr>
      </w:pPr>
    </w:p>
    <w:p w14:paraId="378F7713" w14:textId="77777777" w:rsidR="00000000" w:rsidRDefault="00E23567">
      <w:pPr>
        <w:pStyle w:val="a0"/>
        <w:rPr>
          <w:rFonts w:hint="cs"/>
          <w:rtl/>
        </w:rPr>
      </w:pPr>
      <w:r>
        <w:rPr>
          <w:rFonts w:hint="cs"/>
          <w:rtl/>
        </w:rPr>
        <w:t>נראה לי שהקשר בין החשודים ובין העצורים, בין המואשמים כבר לבין התנועות הפוליטיות, הוא לא ק</w:t>
      </w:r>
      <w:r>
        <w:rPr>
          <w:rFonts w:hint="cs"/>
          <w:rtl/>
        </w:rPr>
        <w:t>שר מקרי. ופה אני פונה לחברי הכנסת הערבים, ואני אומר לכם, וזאת לא הפעם הראשונה שאני אומר את זה, ואני לא יודע עד כמה אתם מאזינים לי: אני רואה אפשרות לשיתוף פעולה אמיתי עם כל אחד שבא לייצג בכנסת ישראל את האינטרסים של מדינת ישראל, של חלקי האוכלוסייה שלה, אוכלו</w:t>
      </w:r>
      <w:r>
        <w:rPr>
          <w:rFonts w:hint="cs"/>
          <w:rtl/>
        </w:rPr>
        <w:t xml:space="preserve">סייה ערבית מוסלמית, אוכלוסייה נוצרית, אוכלוסייה דרוזית. יש לנו הרבה מה לעשות יחד. יש אינטרסים של בני המיעוט הערבי-המוסלמי, ואין שום ספק בכך שחבר כנסת שנבחר על-ידי הציבור הזה, הוא מייצג אותו והוא מביע את האינטרסים האלה. </w:t>
      </w:r>
    </w:p>
    <w:p w14:paraId="15D7F709" w14:textId="77777777" w:rsidR="00000000" w:rsidRDefault="00E23567">
      <w:pPr>
        <w:pStyle w:val="a0"/>
        <w:rPr>
          <w:rFonts w:hint="cs"/>
          <w:rtl/>
        </w:rPr>
      </w:pPr>
    </w:p>
    <w:p w14:paraId="192CD3A9" w14:textId="77777777" w:rsidR="00000000" w:rsidRDefault="00E23567">
      <w:pPr>
        <w:pStyle w:val="a0"/>
        <w:rPr>
          <w:rFonts w:hint="cs"/>
          <w:rtl/>
        </w:rPr>
      </w:pPr>
      <w:r>
        <w:rPr>
          <w:rFonts w:hint="cs"/>
          <w:rtl/>
        </w:rPr>
        <w:t xml:space="preserve">אבל, לא אחת, חלק מכם לפחות, מנצלים </w:t>
      </w:r>
      <w:r>
        <w:rPr>
          <w:rFonts w:hint="cs"/>
          <w:rtl/>
        </w:rPr>
        <w:t>כל הזדמנות בשביל להיות סניגורים של הרשות הפלסטינית, של ערפאת, של המחבלים. כשחבר הכנסת עזמי בשארה נוסע לאסד, שהוא אויב ישראל, תומך במחבלים, נותן ל"חיזבאללה" להתפרע בדרום-לבנון - איך אני כאזרח וכחבר כנסת צריך להרגיש? כאשר חבר הכנסת עבד-אלמאלכ דהאמשה מבקר בבת</w:t>
      </w:r>
      <w:r>
        <w:rPr>
          <w:rFonts w:hint="cs"/>
          <w:rtl/>
        </w:rPr>
        <w:t>י-כלא אצל המחבלים המרצחים ונותן להם סיוע - -</w:t>
      </w:r>
    </w:p>
    <w:p w14:paraId="67C0C77E" w14:textId="77777777" w:rsidR="00000000" w:rsidRDefault="00E23567">
      <w:pPr>
        <w:pStyle w:val="a0"/>
        <w:rPr>
          <w:rFonts w:hint="cs"/>
          <w:rtl/>
        </w:rPr>
      </w:pPr>
    </w:p>
    <w:p w14:paraId="69B22974" w14:textId="77777777" w:rsidR="00000000" w:rsidRDefault="00E23567">
      <w:pPr>
        <w:pStyle w:val="af0"/>
        <w:rPr>
          <w:rtl/>
        </w:rPr>
      </w:pPr>
      <w:r>
        <w:rPr>
          <w:rFonts w:hint="eastAsia"/>
          <w:rtl/>
        </w:rPr>
        <w:t>ג</w:t>
      </w:r>
      <w:r>
        <w:rPr>
          <w:rtl/>
        </w:rPr>
        <w:t>'מאל זחאלקה (בל"ד):</w:t>
      </w:r>
    </w:p>
    <w:p w14:paraId="72ED2A91" w14:textId="77777777" w:rsidR="00000000" w:rsidRDefault="00E23567">
      <w:pPr>
        <w:pStyle w:val="a0"/>
        <w:rPr>
          <w:rFonts w:hint="cs"/>
          <w:rtl/>
        </w:rPr>
      </w:pPr>
    </w:p>
    <w:p w14:paraId="0F86FE4E" w14:textId="77777777" w:rsidR="00000000" w:rsidRDefault="00E23567">
      <w:pPr>
        <w:pStyle w:val="a0"/>
        <w:rPr>
          <w:rFonts w:hint="cs"/>
          <w:rtl/>
        </w:rPr>
      </w:pPr>
      <w:r>
        <w:rPr>
          <w:rFonts w:hint="cs"/>
          <w:rtl/>
        </w:rPr>
        <w:t>הנשיא קצב הזמין את אסד לפגישה.</w:t>
      </w:r>
    </w:p>
    <w:p w14:paraId="48D6B31A" w14:textId="77777777" w:rsidR="00000000" w:rsidRDefault="00E23567">
      <w:pPr>
        <w:pStyle w:val="a0"/>
        <w:rPr>
          <w:rFonts w:hint="cs"/>
          <w:rtl/>
        </w:rPr>
      </w:pPr>
    </w:p>
    <w:p w14:paraId="6FA1D232" w14:textId="77777777" w:rsidR="00000000" w:rsidRDefault="00E23567">
      <w:pPr>
        <w:pStyle w:val="-"/>
        <w:rPr>
          <w:rtl/>
        </w:rPr>
      </w:pPr>
      <w:bookmarkStart w:id="455" w:name="FS000000430T11_02_2004_19_06_10C"/>
      <w:bookmarkEnd w:id="455"/>
      <w:r>
        <w:rPr>
          <w:rtl/>
        </w:rPr>
        <w:t>יורי שטרן (האיחוד הלאומי - ישראל ביתנו):</w:t>
      </w:r>
    </w:p>
    <w:p w14:paraId="2E09BBA1" w14:textId="77777777" w:rsidR="00000000" w:rsidRDefault="00E23567">
      <w:pPr>
        <w:pStyle w:val="a0"/>
        <w:rPr>
          <w:rtl/>
        </w:rPr>
      </w:pPr>
    </w:p>
    <w:p w14:paraId="466FE5E1" w14:textId="77777777" w:rsidR="00000000" w:rsidRDefault="00E23567">
      <w:pPr>
        <w:pStyle w:val="a0"/>
        <w:rPr>
          <w:rFonts w:hint="cs"/>
          <w:rtl/>
        </w:rPr>
      </w:pPr>
      <w:r>
        <w:rPr>
          <w:rFonts w:hint="cs"/>
          <w:rtl/>
        </w:rPr>
        <w:t xml:space="preserve">- - ונותן להם עזרה נפשית ממשית, הוא נותן להם לגיטימציה - מה אני צריך לחשוב על מה שיעשו חסידיו בתנועה האסלאמית? </w:t>
      </w:r>
    </w:p>
    <w:p w14:paraId="4DD2D323" w14:textId="77777777" w:rsidR="00000000" w:rsidRDefault="00E23567">
      <w:pPr>
        <w:pStyle w:val="a0"/>
        <w:rPr>
          <w:rFonts w:hint="cs"/>
          <w:rtl/>
        </w:rPr>
      </w:pPr>
    </w:p>
    <w:p w14:paraId="2BFABCDC" w14:textId="77777777" w:rsidR="00000000" w:rsidRDefault="00E23567">
      <w:pPr>
        <w:pStyle w:val="a0"/>
        <w:rPr>
          <w:rFonts w:hint="cs"/>
          <w:rtl/>
        </w:rPr>
      </w:pPr>
      <w:r>
        <w:rPr>
          <w:rFonts w:hint="cs"/>
          <w:rtl/>
        </w:rPr>
        <w:t>ל</w:t>
      </w:r>
      <w:r>
        <w:rPr>
          <w:rFonts w:hint="cs"/>
          <w:rtl/>
        </w:rPr>
        <w:t xml:space="preserve">כן, שוב ושוב אני אומר: כל אחד מחליט לעצמו. מי שפועל במישור הדמוקרטיה הישראלית, בכנסת ישראל, בעד המדינה הפלסטינית, בעד ההפרדה, ויש פה חילוקי דעות גם בין היהודים, אין שום דבר שמונע את זה. אבל מי שמייצג פה את הצד של המרצחים, של המחבלים, ועומד לצדם, במקום לתת </w:t>
      </w:r>
      <w:r>
        <w:rPr>
          <w:rFonts w:hint="cs"/>
          <w:rtl/>
        </w:rPr>
        <w:t>ביטוי לאינטרסים חברתיים, כלכליים, תרבותיים, לאומיים, דתיים של האוכלוסייה הישראלית הערבית, לדעתי הוא פשוט בוגד בשליחות הציבורית שלו. ואני נוטה להאמין שהציבור הערבי, ברובו, מעוניין בדו-קיום, בקידום האינטרסים שלו כחלק ממדינת ישראל, מהחברה הישראלית, מהדמוקרטיה</w:t>
      </w:r>
      <w:r>
        <w:rPr>
          <w:rFonts w:hint="cs"/>
          <w:rtl/>
        </w:rPr>
        <w:t xml:space="preserve"> הישראלית, ויש אין-סוף בעיות אזרחיות - אפליה אמיתית, אי-שוויון זכויות. </w:t>
      </w:r>
    </w:p>
    <w:p w14:paraId="4D2C00EA" w14:textId="77777777" w:rsidR="00000000" w:rsidRDefault="00E23567">
      <w:pPr>
        <w:pStyle w:val="a0"/>
        <w:rPr>
          <w:rFonts w:hint="cs"/>
          <w:rtl/>
        </w:rPr>
      </w:pPr>
    </w:p>
    <w:p w14:paraId="2C2BE54E" w14:textId="77777777" w:rsidR="00000000" w:rsidRDefault="00E23567">
      <w:pPr>
        <w:pStyle w:val="a0"/>
        <w:rPr>
          <w:rFonts w:hint="cs"/>
          <w:rtl/>
        </w:rPr>
      </w:pPr>
      <w:r>
        <w:rPr>
          <w:rFonts w:hint="cs"/>
          <w:rtl/>
        </w:rPr>
        <w:t>אנא, מי שנאמן למדינה - חייבים לתת לו את מלוא הזכויות; מי שבוגד במדינה, מי שחותר תחתיה - אין לו מקום בדמוקרטיה.</w:t>
      </w:r>
    </w:p>
    <w:p w14:paraId="2B08A213" w14:textId="77777777" w:rsidR="00000000" w:rsidRDefault="00E23567">
      <w:pPr>
        <w:pStyle w:val="a0"/>
        <w:rPr>
          <w:rFonts w:hint="cs"/>
          <w:rtl/>
        </w:rPr>
      </w:pPr>
    </w:p>
    <w:p w14:paraId="053E8A59" w14:textId="77777777" w:rsidR="00000000" w:rsidRDefault="00E23567">
      <w:pPr>
        <w:pStyle w:val="af1"/>
        <w:rPr>
          <w:rtl/>
        </w:rPr>
      </w:pPr>
      <w:r>
        <w:rPr>
          <w:rFonts w:hint="eastAsia"/>
          <w:rtl/>
        </w:rPr>
        <w:t>היו</w:t>
      </w:r>
      <w:r>
        <w:rPr>
          <w:rtl/>
        </w:rPr>
        <w:t>"ר מוחמד ברכה:</w:t>
      </w:r>
    </w:p>
    <w:p w14:paraId="4B4E2AD5" w14:textId="77777777" w:rsidR="00000000" w:rsidRDefault="00E23567">
      <w:pPr>
        <w:pStyle w:val="a0"/>
        <w:rPr>
          <w:rFonts w:hint="cs"/>
          <w:rtl/>
        </w:rPr>
      </w:pPr>
    </w:p>
    <w:p w14:paraId="10CE178E" w14:textId="77777777" w:rsidR="00000000" w:rsidRDefault="00E23567">
      <w:pPr>
        <w:pStyle w:val="a0"/>
        <w:rPr>
          <w:rFonts w:hint="cs"/>
          <w:rtl/>
        </w:rPr>
      </w:pPr>
      <w:r>
        <w:rPr>
          <w:rFonts w:hint="cs"/>
          <w:rtl/>
        </w:rPr>
        <w:t>תודה, חבר הכנסת שטרן. היה אמור להשיב השר לביטחון פני</w:t>
      </w:r>
      <w:r>
        <w:rPr>
          <w:rFonts w:hint="cs"/>
          <w:rtl/>
        </w:rPr>
        <w:t>ם, הוא לא התייצב על-פי המקובל, אבל הוא טרח להודיע שאין התנגדות לממשלה שהנושא יעבור לוועדה.</w:t>
      </w:r>
    </w:p>
    <w:p w14:paraId="4D6A64D2" w14:textId="77777777" w:rsidR="00000000" w:rsidRDefault="00E23567">
      <w:pPr>
        <w:pStyle w:val="a0"/>
        <w:rPr>
          <w:rFonts w:hint="cs"/>
          <w:rtl/>
        </w:rPr>
      </w:pPr>
    </w:p>
    <w:p w14:paraId="05AABC03" w14:textId="77777777" w:rsidR="00000000" w:rsidRDefault="00E23567">
      <w:pPr>
        <w:pStyle w:val="af0"/>
        <w:rPr>
          <w:rtl/>
        </w:rPr>
      </w:pPr>
      <w:r>
        <w:rPr>
          <w:rFonts w:hint="eastAsia"/>
          <w:rtl/>
        </w:rPr>
        <w:t>יורי</w:t>
      </w:r>
      <w:r>
        <w:rPr>
          <w:rtl/>
        </w:rPr>
        <w:t xml:space="preserve"> שטרן (האיחוד הלאומי - ישראל ביתנו):</w:t>
      </w:r>
    </w:p>
    <w:p w14:paraId="01FB6BE7" w14:textId="77777777" w:rsidR="00000000" w:rsidRDefault="00E23567">
      <w:pPr>
        <w:pStyle w:val="a0"/>
        <w:rPr>
          <w:rFonts w:hint="cs"/>
          <w:rtl/>
        </w:rPr>
      </w:pPr>
    </w:p>
    <w:p w14:paraId="256721DC" w14:textId="77777777" w:rsidR="00000000" w:rsidRDefault="00E23567">
      <w:pPr>
        <w:pStyle w:val="a0"/>
        <w:rPr>
          <w:rFonts w:hint="cs"/>
          <w:rtl/>
        </w:rPr>
      </w:pPr>
      <w:r>
        <w:rPr>
          <w:rFonts w:hint="cs"/>
          <w:rtl/>
        </w:rPr>
        <w:t>ועדת הפנים.</w:t>
      </w:r>
    </w:p>
    <w:p w14:paraId="008ABD76" w14:textId="77777777" w:rsidR="00000000" w:rsidRDefault="00E23567">
      <w:pPr>
        <w:pStyle w:val="a0"/>
        <w:rPr>
          <w:rFonts w:hint="cs"/>
          <w:rtl/>
        </w:rPr>
      </w:pPr>
    </w:p>
    <w:p w14:paraId="6592F563" w14:textId="77777777" w:rsidR="00000000" w:rsidRDefault="00E23567">
      <w:pPr>
        <w:pStyle w:val="af1"/>
        <w:rPr>
          <w:rtl/>
        </w:rPr>
      </w:pPr>
      <w:r>
        <w:rPr>
          <w:rFonts w:hint="eastAsia"/>
          <w:rtl/>
        </w:rPr>
        <w:t>היו</w:t>
      </w:r>
      <w:r>
        <w:rPr>
          <w:rtl/>
        </w:rPr>
        <w:t>"ר מוחמד ברכה:</w:t>
      </w:r>
    </w:p>
    <w:p w14:paraId="51DCC689" w14:textId="77777777" w:rsidR="00000000" w:rsidRDefault="00E23567">
      <w:pPr>
        <w:pStyle w:val="a0"/>
        <w:rPr>
          <w:rFonts w:hint="cs"/>
          <w:rtl/>
        </w:rPr>
      </w:pPr>
    </w:p>
    <w:p w14:paraId="1DB94678" w14:textId="77777777" w:rsidR="00000000" w:rsidRDefault="00E23567">
      <w:pPr>
        <w:pStyle w:val="a0"/>
        <w:rPr>
          <w:rFonts w:hint="cs"/>
          <w:rtl/>
        </w:rPr>
      </w:pPr>
      <w:r>
        <w:rPr>
          <w:rFonts w:hint="cs"/>
          <w:rtl/>
        </w:rPr>
        <w:t>אני לא בטוח. זה תלוי בחברי הכנסת. אגב, אני רוצה להודיע, שכאשר הנשיאות אישרה את הנושא הזה ה</w:t>
      </w:r>
      <w:r>
        <w:rPr>
          <w:rFonts w:hint="cs"/>
          <w:rtl/>
        </w:rPr>
        <w:t>יא עמדה בהתלבטות לא פשוטה במובן שהנושא הזה עומד לחקירה ולדיון משפטי, וחברי כנסת בנשיאות לא חשבו שראוי שהכנסת תתערב. אבל, היות שלנושא הזה היה אופי ציבורי והוא זכה לכיסוי ציבורי ולהתעניינות ציבורית, וגם המפלגה שמפנים אליה את החצים, כביכול, אחד מחבריה, יושב-ר</w:t>
      </w:r>
      <w:r>
        <w:rPr>
          <w:rFonts w:hint="cs"/>
          <w:rtl/>
        </w:rPr>
        <w:t>אש הסיעה שלה, היה בין המציעים, הנשיאות חשבה שיש מקום להעלות את הנושא הזה על סדר-היום. לדעתי, אפשר בעצם העלאת הנושא הזה היום לסיים את העניין. אבל, בכל זאת נשמע הצעות אחרות.</w:t>
      </w:r>
    </w:p>
    <w:p w14:paraId="67D1351F" w14:textId="77777777" w:rsidR="00000000" w:rsidRDefault="00E23567">
      <w:pPr>
        <w:pStyle w:val="af0"/>
        <w:rPr>
          <w:rtl/>
        </w:rPr>
      </w:pPr>
    </w:p>
    <w:p w14:paraId="5FEFC3B2" w14:textId="77777777" w:rsidR="00000000" w:rsidRDefault="00E23567">
      <w:pPr>
        <w:pStyle w:val="af0"/>
        <w:rPr>
          <w:rtl/>
        </w:rPr>
      </w:pPr>
      <w:r>
        <w:rPr>
          <w:rFonts w:hint="eastAsia"/>
          <w:rtl/>
        </w:rPr>
        <w:t>אילן</w:t>
      </w:r>
      <w:r>
        <w:rPr>
          <w:rtl/>
        </w:rPr>
        <w:t xml:space="preserve"> ליבוביץ (שינוי):</w:t>
      </w:r>
    </w:p>
    <w:p w14:paraId="0C3370EA" w14:textId="77777777" w:rsidR="00000000" w:rsidRDefault="00E23567">
      <w:pPr>
        <w:pStyle w:val="a0"/>
        <w:rPr>
          <w:rFonts w:hint="cs"/>
          <w:rtl/>
        </w:rPr>
      </w:pPr>
    </w:p>
    <w:p w14:paraId="2C7F6E0B" w14:textId="77777777" w:rsidR="00000000" w:rsidRDefault="00E23567">
      <w:pPr>
        <w:pStyle w:val="a0"/>
        <w:rPr>
          <w:rFonts w:hint="cs"/>
          <w:rtl/>
        </w:rPr>
      </w:pPr>
      <w:r>
        <w:rPr>
          <w:rFonts w:hint="cs"/>
          <w:rtl/>
        </w:rPr>
        <w:t xml:space="preserve">אני חושב שזה זלזול בכנסת ובחברי הכנסת שהשר לא טורח להיות פה </w:t>
      </w:r>
      <w:r>
        <w:rPr>
          <w:rFonts w:hint="cs"/>
          <w:rtl/>
        </w:rPr>
        <w:t>כדי להשיב.</w:t>
      </w:r>
    </w:p>
    <w:p w14:paraId="2FAD55D8" w14:textId="77777777" w:rsidR="00000000" w:rsidRDefault="00E23567">
      <w:pPr>
        <w:pStyle w:val="a0"/>
        <w:rPr>
          <w:rFonts w:hint="cs"/>
          <w:rtl/>
        </w:rPr>
      </w:pPr>
    </w:p>
    <w:p w14:paraId="27C2FBA3" w14:textId="77777777" w:rsidR="00000000" w:rsidRDefault="00E23567">
      <w:pPr>
        <w:pStyle w:val="af1"/>
        <w:rPr>
          <w:rtl/>
        </w:rPr>
      </w:pPr>
      <w:r>
        <w:rPr>
          <w:rtl/>
        </w:rPr>
        <w:t>היו"ר מוחמד ברכה:</w:t>
      </w:r>
    </w:p>
    <w:p w14:paraId="7E3C7095" w14:textId="77777777" w:rsidR="00000000" w:rsidRDefault="00E23567">
      <w:pPr>
        <w:pStyle w:val="a0"/>
        <w:rPr>
          <w:rtl/>
        </w:rPr>
      </w:pPr>
    </w:p>
    <w:p w14:paraId="6FB7F232" w14:textId="77777777" w:rsidR="00000000" w:rsidRDefault="00E23567">
      <w:pPr>
        <w:pStyle w:val="a0"/>
        <w:rPr>
          <w:rFonts w:hint="cs"/>
          <w:rtl/>
        </w:rPr>
      </w:pPr>
      <w:r>
        <w:rPr>
          <w:rFonts w:hint="cs"/>
          <w:rtl/>
        </w:rPr>
        <w:t>בואו לא נעשה מלאכה קלה. אני חושב שחלק מחברי הכנסת שחשבו שהנושא הזה הוא כל כך דחוף - כשיש להם מכסה של הצעה אחת בשבוע - ולא טורחים להגיע כדי להגיש את ההצעה - -</w:t>
      </w:r>
    </w:p>
    <w:p w14:paraId="7ED361EB" w14:textId="77777777" w:rsidR="00000000" w:rsidRDefault="00E23567">
      <w:pPr>
        <w:pStyle w:val="af0"/>
        <w:rPr>
          <w:rtl/>
        </w:rPr>
      </w:pPr>
      <w:r>
        <w:rPr>
          <w:rtl/>
        </w:rPr>
        <w:br/>
        <w:t>אופיר פינס-פז (העבודה-מימד):</w:t>
      </w:r>
    </w:p>
    <w:p w14:paraId="0E607B05" w14:textId="77777777" w:rsidR="00000000" w:rsidRDefault="00E23567">
      <w:pPr>
        <w:pStyle w:val="a0"/>
        <w:rPr>
          <w:rtl/>
        </w:rPr>
      </w:pPr>
    </w:p>
    <w:p w14:paraId="265C3207" w14:textId="77777777" w:rsidR="00000000" w:rsidRDefault="00E23567">
      <w:pPr>
        <w:pStyle w:val="a0"/>
        <w:rPr>
          <w:rFonts w:hint="cs"/>
          <w:rtl/>
        </w:rPr>
      </w:pPr>
      <w:r>
        <w:rPr>
          <w:rFonts w:hint="cs"/>
          <w:rtl/>
        </w:rPr>
        <w:t xml:space="preserve">זה פחות חמור. </w:t>
      </w:r>
    </w:p>
    <w:p w14:paraId="39F80DC3" w14:textId="77777777" w:rsidR="00000000" w:rsidRDefault="00E23567">
      <w:pPr>
        <w:pStyle w:val="af1"/>
        <w:rPr>
          <w:rtl/>
        </w:rPr>
      </w:pPr>
      <w:r>
        <w:rPr>
          <w:rtl/>
        </w:rPr>
        <w:br/>
        <w:t>היו"ר מוחמד ברכה:</w:t>
      </w:r>
    </w:p>
    <w:p w14:paraId="7C34B5CC" w14:textId="77777777" w:rsidR="00000000" w:rsidRDefault="00E23567">
      <w:pPr>
        <w:pStyle w:val="a0"/>
        <w:rPr>
          <w:rtl/>
        </w:rPr>
      </w:pPr>
    </w:p>
    <w:p w14:paraId="0D2F49A6" w14:textId="77777777" w:rsidR="00000000" w:rsidRDefault="00E23567">
      <w:pPr>
        <w:pStyle w:val="a0"/>
        <w:rPr>
          <w:rFonts w:hint="cs"/>
          <w:rtl/>
        </w:rPr>
      </w:pPr>
      <w:r>
        <w:rPr>
          <w:rFonts w:hint="cs"/>
          <w:rtl/>
        </w:rPr>
        <w:t xml:space="preserve"> </w:t>
      </w:r>
      <w:r>
        <w:rPr>
          <w:rFonts w:hint="cs"/>
          <w:rtl/>
        </w:rPr>
        <w:t>- - זה חמור. ולא פחות חמור מזה, שהממשלה לא טורחת להתייצב מול הכנסת כדי להשיב על הצעות לסדר-היום. אבל אני רואה בחומרה יתירה, שחבר כנסת שחשב שהנושא הזה כל כך חשוב - אולי הממשלה לא חשבה שזה נושא דחוף - - -</w:t>
      </w:r>
    </w:p>
    <w:p w14:paraId="6A292691" w14:textId="77777777" w:rsidR="00000000" w:rsidRDefault="00E23567">
      <w:pPr>
        <w:pStyle w:val="af0"/>
        <w:rPr>
          <w:rtl/>
        </w:rPr>
      </w:pPr>
      <w:r>
        <w:rPr>
          <w:rtl/>
        </w:rPr>
        <w:br/>
        <w:t>אופיר פינס-פז (העבודה-מימד):</w:t>
      </w:r>
    </w:p>
    <w:p w14:paraId="47B96A88" w14:textId="77777777" w:rsidR="00000000" w:rsidRDefault="00E23567">
      <w:pPr>
        <w:pStyle w:val="a0"/>
        <w:rPr>
          <w:rtl/>
        </w:rPr>
      </w:pPr>
    </w:p>
    <w:p w14:paraId="2F38C5CA" w14:textId="77777777" w:rsidR="00000000" w:rsidRDefault="00E23567">
      <w:pPr>
        <w:pStyle w:val="a0"/>
        <w:rPr>
          <w:rFonts w:hint="cs"/>
          <w:rtl/>
        </w:rPr>
      </w:pPr>
      <w:r>
        <w:rPr>
          <w:rFonts w:hint="cs"/>
          <w:rtl/>
        </w:rPr>
        <w:t>הכי חשוב.</w:t>
      </w:r>
    </w:p>
    <w:p w14:paraId="30089CD1" w14:textId="77777777" w:rsidR="00000000" w:rsidRDefault="00E23567">
      <w:pPr>
        <w:pStyle w:val="af1"/>
        <w:rPr>
          <w:rtl/>
        </w:rPr>
      </w:pPr>
      <w:r>
        <w:rPr>
          <w:rtl/>
        </w:rPr>
        <w:br/>
        <w:t>היו"ר מוחמד</w:t>
      </w:r>
      <w:r>
        <w:rPr>
          <w:rtl/>
        </w:rPr>
        <w:t xml:space="preserve"> ברכה:</w:t>
      </w:r>
    </w:p>
    <w:p w14:paraId="5574CDE0" w14:textId="77777777" w:rsidR="00000000" w:rsidRDefault="00E23567">
      <w:pPr>
        <w:pStyle w:val="a0"/>
        <w:rPr>
          <w:rtl/>
        </w:rPr>
      </w:pPr>
    </w:p>
    <w:p w14:paraId="7D0ADCF1" w14:textId="77777777" w:rsidR="00000000" w:rsidRDefault="00E23567">
      <w:pPr>
        <w:pStyle w:val="a0"/>
        <w:rPr>
          <w:rFonts w:hint="cs"/>
          <w:rtl/>
        </w:rPr>
      </w:pPr>
      <w:r>
        <w:rPr>
          <w:rFonts w:hint="cs"/>
          <w:rtl/>
        </w:rPr>
        <w:t xml:space="preserve">- - - אבל הוא חשב שהנושא הזה הוא הכי חשוב ולא טרח להתייצב - אני חושב - - - ואגב, יש בנשיאות החלטות בעניין הזה לגבי חברי כנסת שמציעים נושאים לדיון דחוף ולא מופיעים - יש גם סנקציות כלפיהם. </w:t>
      </w:r>
    </w:p>
    <w:p w14:paraId="24CB1033" w14:textId="77777777" w:rsidR="00000000" w:rsidRDefault="00E23567">
      <w:pPr>
        <w:pStyle w:val="a0"/>
        <w:rPr>
          <w:rFonts w:hint="cs"/>
          <w:rtl/>
        </w:rPr>
      </w:pPr>
    </w:p>
    <w:p w14:paraId="1D3937BE" w14:textId="77777777" w:rsidR="00000000" w:rsidRDefault="00E23567">
      <w:pPr>
        <w:pStyle w:val="a0"/>
        <w:rPr>
          <w:rFonts w:hint="cs"/>
          <w:rtl/>
        </w:rPr>
      </w:pPr>
      <w:r>
        <w:rPr>
          <w:rFonts w:hint="cs"/>
          <w:rtl/>
        </w:rPr>
        <w:t>לכן, אנחנו עוברים, רבותי, להצעות אחרות. חבר הכנסת אופיר פינ</w:t>
      </w:r>
      <w:r>
        <w:rPr>
          <w:rFonts w:hint="cs"/>
          <w:rtl/>
        </w:rPr>
        <w:t xml:space="preserve">ס - בבקשה, אדוני, הצעה אחרת. </w:t>
      </w:r>
    </w:p>
    <w:p w14:paraId="371C24E1" w14:textId="77777777" w:rsidR="00000000" w:rsidRDefault="00E23567">
      <w:pPr>
        <w:pStyle w:val="a"/>
        <w:rPr>
          <w:rtl/>
        </w:rPr>
      </w:pPr>
      <w:r>
        <w:rPr>
          <w:rtl/>
        </w:rPr>
        <w:br/>
      </w:r>
      <w:bookmarkStart w:id="456" w:name="FS000000455T11_02_2004_19_30_17"/>
      <w:bookmarkStart w:id="457" w:name="_Toc67150217"/>
      <w:bookmarkEnd w:id="456"/>
      <w:r>
        <w:rPr>
          <w:rtl/>
        </w:rPr>
        <w:t>אופיר פינס-פז (העבודה-מימד):</w:t>
      </w:r>
      <w:bookmarkEnd w:id="457"/>
    </w:p>
    <w:p w14:paraId="4DBF8FB3" w14:textId="77777777" w:rsidR="00000000" w:rsidRDefault="00E23567">
      <w:pPr>
        <w:pStyle w:val="a0"/>
        <w:rPr>
          <w:rtl/>
        </w:rPr>
      </w:pPr>
    </w:p>
    <w:p w14:paraId="48F89633" w14:textId="77777777" w:rsidR="00000000" w:rsidRDefault="00E23567">
      <w:pPr>
        <w:pStyle w:val="a0"/>
        <w:rPr>
          <w:rFonts w:hint="cs"/>
          <w:rtl/>
        </w:rPr>
      </w:pPr>
      <w:r>
        <w:rPr>
          <w:rFonts w:hint="cs"/>
          <w:rtl/>
        </w:rPr>
        <w:t xml:space="preserve">תודה. </w:t>
      </w:r>
    </w:p>
    <w:p w14:paraId="03A70A02" w14:textId="77777777" w:rsidR="00000000" w:rsidRDefault="00E23567">
      <w:pPr>
        <w:pStyle w:val="a0"/>
        <w:rPr>
          <w:rFonts w:hint="cs"/>
          <w:rtl/>
        </w:rPr>
      </w:pPr>
    </w:p>
    <w:p w14:paraId="3A379C49" w14:textId="77777777" w:rsidR="00000000" w:rsidRDefault="00E23567">
      <w:pPr>
        <w:pStyle w:val="a0"/>
        <w:rPr>
          <w:rFonts w:hint="cs"/>
          <w:rtl/>
        </w:rPr>
      </w:pPr>
      <w:r>
        <w:rPr>
          <w:rFonts w:hint="cs"/>
          <w:rtl/>
        </w:rPr>
        <w:t>אדוני היושב-ראש, אני מצטרף לדברים שלך קודם כול באשר לפרובלמטיקה שבהעלאת הנושא. שנית, העובדה שהשר הנגבי לא הגיע וחברי הכנסת המציעים חלקם לא הגיעו, אני חושב שזה חמור.</w:t>
      </w:r>
    </w:p>
    <w:p w14:paraId="027360C9" w14:textId="77777777" w:rsidR="00000000" w:rsidRDefault="00E23567">
      <w:pPr>
        <w:pStyle w:val="a0"/>
        <w:rPr>
          <w:rFonts w:hint="cs"/>
          <w:rtl/>
        </w:rPr>
      </w:pPr>
    </w:p>
    <w:p w14:paraId="1F549E58" w14:textId="77777777" w:rsidR="00000000" w:rsidRDefault="00E23567">
      <w:pPr>
        <w:pStyle w:val="a0"/>
        <w:rPr>
          <w:rFonts w:hint="cs"/>
          <w:rtl/>
        </w:rPr>
      </w:pPr>
      <w:r>
        <w:rPr>
          <w:rFonts w:hint="cs"/>
          <w:rtl/>
        </w:rPr>
        <w:t xml:space="preserve">אבל, לגופו של עניין. </w:t>
      </w:r>
      <w:r>
        <w:rPr>
          <w:rFonts w:hint="cs"/>
          <w:rtl/>
        </w:rPr>
        <w:t xml:space="preserve">ראשית, אני מציע לאמץ גם את ההצעה שלך ולהסתפק בדיון - לא להעביר אותו לא למליאה ולא לוועדה. </w:t>
      </w:r>
    </w:p>
    <w:p w14:paraId="0C4B469A" w14:textId="77777777" w:rsidR="00000000" w:rsidRDefault="00E23567">
      <w:pPr>
        <w:pStyle w:val="a0"/>
        <w:rPr>
          <w:rFonts w:hint="cs"/>
          <w:rtl/>
        </w:rPr>
      </w:pPr>
    </w:p>
    <w:p w14:paraId="3EE04801" w14:textId="77777777" w:rsidR="00000000" w:rsidRDefault="00E23567">
      <w:pPr>
        <w:pStyle w:val="a0"/>
        <w:rPr>
          <w:rFonts w:hint="cs"/>
          <w:rtl/>
        </w:rPr>
      </w:pPr>
      <w:r>
        <w:rPr>
          <w:rFonts w:hint="cs"/>
          <w:rtl/>
        </w:rPr>
        <w:t>שנית, אני רוצה לומר כך לחברי מבל"ד: אני נאבקתי קשות בוועדת הבחירות המרכזית נגד מגמות פוליטיות ואחרות שרצו לפסול את ריצת בל"ד לכנסת הזאת. סברתי - אני ומפלגת העבודה -</w:t>
      </w:r>
      <w:r>
        <w:rPr>
          <w:rFonts w:hint="cs"/>
          <w:rtl/>
        </w:rPr>
        <w:t xml:space="preserve"> שזה לא נכון, ואמרנו את דעתנו בצורה הכי ברורה.</w:t>
      </w:r>
    </w:p>
    <w:p w14:paraId="3D3721D5" w14:textId="77777777" w:rsidR="00000000" w:rsidRDefault="00E23567">
      <w:pPr>
        <w:pStyle w:val="a0"/>
        <w:rPr>
          <w:rFonts w:hint="cs"/>
          <w:rtl/>
        </w:rPr>
      </w:pPr>
    </w:p>
    <w:p w14:paraId="0719CF8F" w14:textId="77777777" w:rsidR="00000000" w:rsidRDefault="00E23567">
      <w:pPr>
        <w:pStyle w:val="a0"/>
        <w:rPr>
          <w:rFonts w:hint="cs"/>
          <w:rtl/>
        </w:rPr>
      </w:pPr>
      <w:r>
        <w:rPr>
          <w:rFonts w:hint="cs"/>
          <w:rtl/>
        </w:rPr>
        <w:t>שמעתי בקשב את ההודעה של בל"ד - בהנחה כמובן שזה הכול ברמה של חשדות - שהיא מגנה כל פעולה שחלילה יש בה כדי לנקוט פעולות חס וחלילה טרוריסטיות של ערביי ישראל נגד המדינה. ומה לעשות ששני הפעילים האלה - אם הם היו אכן</w:t>
      </w:r>
      <w:r>
        <w:rPr>
          <w:rFonts w:hint="cs"/>
          <w:rtl/>
        </w:rPr>
        <w:t xml:space="preserve"> מעורבים בעניין - הם אנשי בל"ד. שאלתי. אף אחד לא יכול להיות אחראי עד אחרון החברים שלו. </w:t>
      </w:r>
    </w:p>
    <w:p w14:paraId="043C5900" w14:textId="77777777" w:rsidR="00000000" w:rsidRDefault="00E23567">
      <w:pPr>
        <w:pStyle w:val="a0"/>
        <w:rPr>
          <w:rFonts w:hint="cs"/>
          <w:rtl/>
        </w:rPr>
      </w:pPr>
    </w:p>
    <w:p w14:paraId="1A2F0362" w14:textId="77777777" w:rsidR="00000000" w:rsidRDefault="00E23567">
      <w:pPr>
        <w:pStyle w:val="a0"/>
        <w:rPr>
          <w:rFonts w:hint="cs"/>
          <w:rtl/>
        </w:rPr>
      </w:pPr>
      <w:r>
        <w:rPr>
          <w:rFonts w:hint="cs"/>
          <w:rtl/>
        </w:rPr>
        <w:t xml:space="preserve">אבל, אני חושב שנכון יעשו המנהיגים של הציבור הערבי - מכל המפלגות </w:t>
      </w:r>
      <w:r>
        <w:rPr>
          <w:rtl/>
        </w:rPr>
        <w:t>–</w:t>
      </w:r>
      <w:r>
        <w:rPr>
          <w:rFonts w:hint="cs"/>
          <w:rtl/>
        </w:rPr>
        <w:t xml:space="preserve"> אם יביעו באופן החד, הברור והנחוש ביותר את הקווים האדומים שבמסגרתם אנחנו יכולים לפעול. אני לא מקנא בער</w:t>
      </w:r>
      <w:r>
        <w:rPr>
          <w:rFonts w:hint="cs"/>
          <w:rtl/>
        </w:rPr>
        <w:t>ביי ישראל, אני לא מקנא במציאות הזאת שהם גם אזרחים גאים ונאמנים של מדינת ישראל וגם חלק מהעם הפלסטיני. אני לא מאחל לאף אחד להיות בקונפליקט הכפול הזה, אבל אני חושב שמנהיגות נמדדת ביכולת לקבוע ולהציב ולשמש דוגמה לגבי הקווים האדומים של ביקורת לגיטימית ולגבי הדב</w:t>
      </w:r>
      <w:r>
        <w:rPr>
          <w:rFonts w:hint="cs"/>
          <w:rtl/>
        </w:rPr>
        <w:t>רים שאסור לעשותם בכל מקרה. תודה.</w:t>
      </w:r>
    </w:p>
    <w:p w14:paraId="18A18ACA" w14:textId="77777777" w:rsidR="00000000" w:rsidRDefault="00E23567">
      <w:pPr>
        <w:pStyle w:val="af1"/>
        <w:rPr>
          <w:rtl/>
        </w:rPr>
      </w:pPr>
      <w:r>
        <w:rPr>
          <w:rtl/>
        </w:rPr>
        <w:br/>
        <w:t>היו"ר מוחמד ברכה:</w:t>
      </w:r>
    </w:p>
    <w:p w14:paraId="0856261A" w14:textId="77777777" w:rsidR="00000000" w:rsidRDefault="00E23567">
      <w:pPr>
        <w:pStyle w:val="a0"/>
        <w:rPr>
          <w:rtl/>
        </w:rPr>
      </w:pPr>
    </w:p>
    <w:p w14:paraId="6C006831" w14:textId="77777777" w:rsidR="00000000" w:rsidRDefault="00E23567">
      <w:pPr>
        <w:pStyle w:val="a0"/>
        <w:rPr>
          <w:rFonts w:hint="cs"/>
          <w:rtl/>
        </w:rPr>
      </w:pPr>
      <w:r>
        <w:rPr>
          <w:rFonts w:hint="cs"/>
          <w:rtl/>
        </w:rPr>
        <w:t>תודה רבה. חבר הכנסת מגלי והבה, הצעה אחרת, בבקשה.</w:t>
      </w:r>
    </w:p>
    <w:p w14:paraId="66AA1B35" w14:textId="77777777" w:rsidR="00000000" w:rsidRDefault="00E23567">
      <w:pPr>
        <w:pStyle w:val="a"/>
        <w:rPr>
          <w:rtl/>
        </w:rPr>
      </w:pPr>
      <w:r>
        <w:rPr>
          <w:rtl/>
        </w:rPr>
        <w:br/>
      </w:r>
      <w:bookmarkStart w:id="458" w:name="FS000001030T11_02_2004_19_36_23"/>
      <w:bookmarkStart w:id="459" w:name="_Toc67150218"/>
      <w:bookmarkEnd w:id="458"/>
      <w:r>
        <w:rPr>
          <w:rtl/>
        </w:rPr>
        <w:t>מגלי והבה (הליכוד):</w:t>
      </w:r>
      <w:bookmarkEnd w:id="459"/>
    </w:p>
    <w:p w14:paraId="26E2A064" w14:textId="77777777" w:rsidR="00000000" w:rsidRDefault="00E23567">
      <w:pPr>
        <w:pStyle w:val="a0"/>
        <w:rPr>
          <w:rtl/>
        </w:rPr>
      </w:pPr>
    </w:p>
    <w:p w14:paraId="5F2FD187" w14:textId="77777777" w:rsidR="00000000" w:rsidRDefault="00E23567">
      <w:pPr>
        <w:pStyle w:val="a0"/>
        <w:rPr>
          <w:rFonts w:hint="cs"/>
          <w:rtl/>
        </w:rPr>
      </w:pPr>
      <w:r>
        <w:rPr>
          <w:rFonts w:hint="cs"/>
          <w:rtl/>
        </w:rPr>
        <w:t xml:space="preserve">אדוני היושב-ראש, חברי הכנסת, ביחס למעורבותם לכאורה של שני פעילים מתנועת בל"ד בפעילות טרור, כפי שעלה היום בכנסת, מבחינתי כל חשוד הוא </w:t>
      </w:r>
      <w:r>
        <w:rPr>
          <w:rFonts w:hint="cs"/>
          <w:rtl/>
        </w:rPr>
        <w:t xml:space="preserve">חף מפשע עד שיוכח אחרת. </w:t>
      </w:r>
    </w:p>
    <w:p w14:paraId="48860088" w14:textId="77777777" w:rsidR="00000000" w:rsidRDefault="00E23567">
      <w:pPr>
        <w:pStyle w:val="a0"/>
        <w:rPr>
          <w:rFonts w:hint="cs"/>
          <w:rtl/>
        </w:rPr>
      </w:pPr>
    </w:p>
    <w:p w14:paraId="57CF4F1A" w14:textId="77777777" w:rsidR="00000000" w:rsidRDefault="00E23567">
      <w:pPr>
        <w:pStyle w:val="a0"/>
        <w:rPr>
          <w:rFonts w:hint="cs"/>
          <w:rtl/>
        </w:rPr>
      </w:pPr>
      <w:r>
        <w:rPr>
          <w:rFonts w:hint="cs"/>
          <w:rtl/>
        </w:rPr>
        <w:t xml:space="preserve">אבל, אני מצטרף לדברי חבר הכנסת אופיר פינס. אני רואה את מנהיגי תנועת בל"ד, אני רואה את חבר הכנסת עזמי בשארה </w:t>
      </w:r>
      <w:r>
        <w:rPr>
          <w:rtl/>
        </w:rPr>
        <w:t>–</w:t>
      </w:r>
      <w:r>
        <w:rPr>
          <w:rFonts w:hint="cs"/>
          <w:rtl/>
        </w:rPr>
        <w:t xml:space="preserve"> שלפני יומיים מופיע בטלוויזיה הלבנונית פרומו שלו - במקום שיפעל לקירוב הלבבות, לדו-קיום, לקירוב השלום, הוא אומר אחרת. הוא מר</w:t>
      </w:r>
      <w:r>
        <w:rPr>
          <w:rFonts w:hint="cs"/>
          <w:rtl/>
        </w:rPr>
        <w:t>חיק את הצדדים, הוא בין אלה שממשיכים להוביל קו שלא יוביל את ערביי ישראל לא רק לשוויון, גם לא לאזרחות כאן שתבטיח את זכויותיהם.</w:t>
      </w:r>
    </w:p>
    <w:p w14:paraId="471A6F49" w14:textId="77777777" w:rsidR="00000000" w:rsidRDefault="00E23567">
      <w:pPr>
        <w:pStyle w:val="af1"/>
        <w:rPr>
          <w:rtl/>
        </w:rPr>
      </w:pPr>
      <w:r>
        <w:rPr>
          <w:rtl/>
        </w:rPr>
        <w:br/>
        <w:t>היו"ר מוחמד ברכה:</w:t>
      </w:r>
    </w:p>
    <w:p w14:paraId="5C2C315D" w14:textId="77777777" w:rsidR="00000000" w:rsidRDefault="00E23567">
      <w:pPr>
        <w:pStyle w:val="a0"/>
        <w:rPr>
          <w:rtl/>
        </w:rPr>
      </w:pPr>
    </w:p>
    <w:p w14:paraId="266EA191" w14:textId="77777777" w:rsidR="00000000" w:rsidRDefault="00E23567">
      <w:pPr>
        <w:pStyle w:val="a0"/>
        <w:rPr>
          <w:rFonts w:hint="cs"/>
          <w:rtl/>
        </w:rPr>
      </w:pPr>
      <w:r>
        <w:rPr>
          <w:rFonts w:hint="cs"/>
          <w:rtl/>
        </w:rPr>
        <w:t>תודה.</w:t>
      </w:r>
    </w:p>
    <w:p w14:paraId="7D38F6E9" w14:textId="77777777" w:rsidR="00000000" w:rsidRDefault="00E23567">
      <w:pPr>
        <w:pStyle w:val="-"/>
        <w:rPr>
          <w:rtl/>
        </w:rPr>
      </w:pPr>
      <w:r>
        <w:rPr>
          <w:rtl/>
        </w:rPr>
        <w:br/>
      </w:r>
      <w:bookmarkStart w:id="460" w:name="FS000001030T11_02_2004_19_39_20C"/>
      <w:bookmarkEnd w:id="460"/>
      <w:r>
        <w:rPr>
          <w:rtl/>
        </w:rPr>
        <w:t>מגלי והבה (הליכוד):</w:t>
      </w:r>
    </w:p>
    <w:p w14:paraId="0D65548A" w14:textId="77777777" w:rsidR="00000000" w:rsidRDefault="00E23567">
      <w:pPr>
        <w:pStyle w:val="a0"/>
        <w:rPr>
          <w:rtl/>
        </w:rPr>
      </w:pPr>
    </w:p>
    <w:p w14:paraId="0368EA68" w14:textId="77777777" w:rsidR="00000000" w:rsidRDefault="00E23567">
      <w:pPr>
        <w:pStyle w:val="a0"/>
        <w:rPr>
          <w:rFonts w:hint="cs"/>
          <w:rtl/>
        </w:rPr>
      </w:pPr>
      <w:r>
        <w:rPr>
          <w:rFonts w:hint="cs"/>
          <w:rtl/>
        </w:rPr>
        <w:t>הדבר הזה הוא שמביא להרבה אנשים רעיונות, כמו שיש לכאורה לחברים האלה שעכשיו ממתינים ל</w:t>
      </w:r>
      <w:r>
        <w:rPr>
          <w:rFonts w:hint="cs"/>
          <w:rtl/>
        </w:rPr>
        <w:t xml:space="preserve">משפט. </w:t>
      </w:r>
    </w:p>
    <w:p w14:paraId="6AF55B11" w14:textId="77777777" w:rsidR="00000000" w:rsidRDefault="00E23567">
      <w:pPr>
        <w:pStyle w:val="af1"/>
        <w:rPr>
          <w:rtl/>
        </w:rPr>
      </w:pPr>
      <w:r>
        <w:rPr>
          <w:rtl/>
        </w:rPr>
        <w:br/>
        <w:t>היו"ר מוחמד ברכה:</w:t>
      </w:r>
    </w:p>
    <w:p w14:paraId="61B3795C" w14:textId="77777777" w:rsidR="00000000" w:rsidRDefault="00E23567">
      <w:pPr>
        <w:pStyle w:val="a0"/>
        <w:rPr>
          <w:rtl/>
        </w:rPr>
      </w:pPr>
    </w:p>
    <w:p w14:paraId="3D43A4B3" w14:textId="77777777" w:rsidR="00000000" w:rsidRDefault="00E23567">
      <w:pPr>
        <w:pStyle w:val="a0"/>
        <w:rPr>
          <w:rFonts w:hint="cs"/>
          <w:rtl/>
        </w:rPr>
      </w:pPr>
      <w:r>
        <w:rPr>
          <w:rFonts w:hint="cs"/>
          <w:rtl/>
        </w:rPr>
        <w:t xml:space="preserve">תודה רבה. חבר הכנסת דהאמשה, הצעה אחרת. </w:t>
      </w:r>
    </w:p>
    <w:p w14:paraId="67123E8B" w14:textId="77777777" w:rsidR="00000000" w:rsidRDefault="00E23567">
      <w:pPr>
        <w:pStyle w:val="a"/>
        <w:rPr>
          <w:rtl/>
        </w:rPr>
      </w:pPr>
      <w:r>
        <w:rPr>
          <w:rtl/>
        </w:rPr>
        <w:br/>
      </w:r>
      <w:bookmarkStart w:id="461" w:name="FS000000550T11_02_2004_19_40_04"/>
      <w:bookmarkStart w:id="462" w:name="_Toc67150219"/>
      <w:bookmarkEnd w:id="461"/>
      <w:r>
        <w:rPr>
          <w:rtl/>
        </w:rPr>
        <w:t>עבד-אלמאלכ דהאמשה (רע"ם):</w:t>
      </w:r>
      <w:bookmarkEnd w:id="462"/>
    </w:p>
    <w:p w14:paraId="41F63A54" w14:textId="77777777" w:rsidR="00000000" w:rsidRDefault="00E23567">
      <w:pPr>
        <w:pStyle w:val="a0"/>
        <w:rPr>
          <w:rtl/>
        </w:rPr>
      </w:pPr>
    </w:p>
    <w:p w14:paraId="1E288E92" w14:textId="77777777" w:rsidR="00000000" w:rsidRDefault="00E23567">
      <w:pPr>
        <w:pStyle w:val="a0"/>
        <w:rPr>
          <w:rFonts w:hint="cs"/>
          <w:rtl/>
        </w:rPr>
      </w:pPr>
      <w:r>
        <w:rPr>
          <w:rFonts w:hint="cs"/>
          <w:rtl/>
        </w:rPr>
        <w:t xml:space="preserve">לגופו של עניין, כבוד היושב-ראש, חברי חברי הכנסת, העניין ראוי לליבון רציני ולגישה עניינית, וככל שהדברים נעשים במישור הזה - הדברים מכובדים. </w:t>
      </w:r>
    </w:p>
    <w:p w14:paraId="14F239A7" w14:textId="77777777" w:rsidR="00000000" w:rsidRDefault="00E23567">
      <w:pPr>
        <w:pStyle w:val="a0"/>
        <w:rPr>
          <w:rFonts w:hint="cs"/>
          <w:rtl/>
        </w:rPr>
      </w:pPr>
    </w:p>
    <w:p w14:paraId="2B9A8181" w14:textId="77777777" w:rsidR="00000000" w:rsidRDefault="00E23567">
      <w:pPr>
        <w:pStyle w:val="a0"/>
        <w:rPr>
          <w:rFonts w:hint="cs"/>
          <w:rtl/>
        </w:rPr>
      </w:pPr>
      <w:r>
        <w:rPr>
          <w:rFonts w:hint="cs"/>
          <w:rtl/>
        </w:rPr>
        <w:t>אבל, אין לנצל את הבמה</w:t>
      </w:r>
      <w:r>
        <w:rPr>
          <w:rFonts w:hint="cs"/>
          <w:rtl/>
        </w:rPr>
        <w:t xml:space="preserve"> הזאת ואת המקרה הזה כדי לנגח ורק להסית ורק לנסות לפגוע באוכלוסייה שלמה. העניין הזה הפך כאילו נוהג בבית הזה, והרבה פוליטיקאים עושים מזה לעצמם רווחים. אני חושב שזו דרך זולה, דרך בזויה ודרך שאיננה נכונה ואיננה מכבדת אזרחות טובה. אנחנו גאים בהיותנו פלסטינים, ו</w:t>
      </w:r>
      <w:r>
        <w:rPr>
          <w:rFonts w:hint="cs"/>
          <w:rtl/>
        </w:rPr>
        <w:t>בו-זמנית אזרחים במדינת ישראל, מכבדים את החוק ופועלים לפי החוק. קורה שיש אנשים פה ושם שעוברים על החוק - יש מערכת חוקית ויש בית-משפט, ואף אחד לא מתנגד או פוסל את האפשרות להגיש אותם למשפט או להעניש אותם בהתאם לדין. אבל, מעבר לזה כל מלה היא מיותרת, ואסור שיהיו</w:t>
      </w:r>
      <w:r>
        <w:rPr>
          <w:rFonts w:hint="cs"/>
          <w:rtl/>
        </w:rPr>
        <w:t xml:space="preserve"> דברים כאלה. תודה רבה.</w:t>
      </w:r>
    </w:p>
    <w:p w14:paraId="6166F06D" w14:textId="77777777" w:rsidR="00000000" w:rsidRDefault="00E23567">
      <w:pPr>
        <w:pStyle w:val="af1"/>
        <w:rPr>
          <w:rtl/>
        </w:rPr>
      </w:pPr>
      <w:r>
        <w:rPr>
          <w:rtl/>
        </w:rPr>
        <w:br/>
        <w:t>היו"ר מוחמד ברכה:</w:t>
      </w:r>
    </w:p>
    <w:p w14:paraId="45227923" w14:textId="77777777" w:rsidR="00000000" w:rsidRDefault="00E23567">
      <w:pPr>
        <w:pStyle w:val="a0"/>
        <w:rPr>
          <w:rtl/>
        </w:rPr>
      </w:pPr>
    </w:p>
    <w:p w14:paraId="568E1100" w14:textId="77777777" w:rsidR="00000000" w:rsidRDefault="00E23567">
      <w:pPr>
        <w:pStyle w:val="a0"/>
        <w:rPr>
          <w:rFonts w:hint="cs"/>
          <w:rtl/>
        </w:rPr>
      </w:pPr>
      <w:r>
        <w:rPr>
          <w:rFonts w:hint="cs"/>
          <w:rtl/>
        </w:rPr>
        <w:t>תודה. חבר הכנסת נסים זאב, בבקשה.</w:t>
      </w:r>
    </w:p>
    <w:p w14:paraId="232F0C50" w14:textId="77777777" w:rsidR="00000000" w:rsidRDefault="00E23567">
      <w:pPr>
        <w:pStyle w:val="a"/>
        <w:rPr>
          <w:rtl/>
        </w:rPr>
      </w:pPr>
      <w:r>
        <w:rPr>
          <w:rtl/>
        </w:rPr>
        <w:br/>
      </w:r>
      <w:bookmarkStart w:id="463" w:name="FS000000490T11_02_2004_19_43_35"/>
      <w:bookmarkStart w:id="464" w:name="_Toc67150220"/>
      <w:bookmarkEnd w:id="463"/>
      <w:r>
        <w:rPr>
          <w:rtl/>
        </w:rPr>
        <w:t>נסים זאב (ש"ס):</w:t>
      </w:r>
      <w:bookmarkEnd w:id="464"/>
    </w:p>
    <w:p w14:paraId="5EF80E56" w14:textId="77777777" w:rsidR="00000000" w:rsidRDefault="00E23567">
      <w:pPr>
        <w:pStyle w:val="a0"/>
        <w:rPr>
          <w:rtl/>
        </w:rPr>
      </w:pPr>
    </w:p>
    <w:p w14:paraId="6D4AD8B3" w14:textId="77777777" w:rsidR="00000000" w:rsidRDefault="00E23567">
      <w:pPr>
        <w:pStyle w:val="a0"/>
        <w:rPr>
          <w:rFonts w:hint="cs"/>
          <w:rtl/>
        </w:rPr>
      </w:pPr>
      <w:r>
        <w:rPr>
          <w:rFonts w:hint="cs"/>
          <w:rtl/>
        </w:rPr>
        <w:t>אדוני היושב-ראש, לאו דווקא שאותם חשודים הם מבל"ד, וכאילו שם יש עוינות. יש עוינות, יש אווירה, יש שנאה כללית, אווירה מאוד עכורה. צריך להבין שכדי להפחית את השנאה הזא</w:t>
      </w:r>
      <w:r>
        <w:rPr>
          <w:rFonts w:hint="cs"/>
          <w:rtl/>
        </w:rPr>
        <w:t xml:space="preserve">ת המנהיגים צריכים לשדר אחרת - המנהיגים הערבים שיושבים בבית הזה. </w:t>
      </w:r>
    </w:p>
    <w:p w14:paraId="6B683499" w14:textId="77777777" w:rsidR="00000000" w:rsidRDefault="00E23567">
      <w:pPr>
        <w:pStyle w:val="a0"/>
        <w:rPr>
          <w:rFonts w:hint="cs"/>
          <w:rtl/>
        </w:rPr>
      </w:pPr>
    </w:p>
    <w:p w14:paraId="17B6CF3D" w14:textId="77777777" w:rsidR="00000000" w:rsidRDefault="00E23567">
      <w:pPr>
        <w:pStyle w:val="a0"/>
        <w:rPr>
          <w:rFonts w:hint="cs"/>
          <w:rtl/>
        </w:rPr>
      </w:pPr>
      <w:r>
        <w:rPr>
          <w:rFonts w:hint="cs"/>
          <w:rtl/>
        </w:rPr>
        <w:t>אבל, לדעתי כן חשוב להביא את הנושא לוועדת הפנים, לא כדי חלילה וחס לנגח מישהו מסוים, או להראות או להדביק תווית בבל"ד - חשוב לשמוע את האינפורמציה, מהם הנתונים. זה לא בית-משפט, אבל חשוב שחברי הכ</w:t>
      </w:r>
      <w:r>
        <w:rPr>
          <w:rFonts w:hint="cs"/>
          <w:rtl/>
        </w:rPr>
        <w:t xml:space="preserve">נסת יראו אולי מה המניעים של אותם ערבים שהגיעו למצב הזה. אולי נסיק מסקנות כלשהן כדי שנוכל לשנות את עמדתנו. </w:t>
      </w:r>
    </w:p>
    <w:p w14:paraId="5B392229" w14:textId="77777777" w:rsidR="00000000" w:rsidRDefault="00E23567">
      <w:pPr>
        <w:pStyle w:val="af1"/>
        <w:rPr>
          <w:rtl/>
        </w:rPr>
      </w:pPr>
      <w:r>
        <w:rPr>
          <w:rtl/>
        </w:rPr>
        <w:br/>
        <w:t>היו"ר מוחמד ברכה:</w:t>
      </w:r>
    </w:p>
    <w:p w14:paraId="39E07847" w14:textId="77777777" w:rsidR="00000000" w:rsidRDefault="00E23567">
      <w:pPr>
        <w:pStyle w:val="a0"/>
        <w:rPr>
          <w:rtl/>
        </w:rPr>
      </w:pPr>
    </w:p>
    <w:p w14:paraId="73731F85" w14:textId="77777777" w:rsidR="00000000" w:rsidRDefault="00E23567">
      <w:pPr>
        <w:pStyle w:val="a0"/>
        <w:rPr>
          <w:rFonts w:hint="cs"/>
          <w:rtl/>
        </w:rPr>
      </w:pPr>
      <w:r>
        <w:rPr>
          <w:rFonts w:hint="cs"/>
          <w:rtl/>
        </w:rPr>
        <w:t>תודה רבה. עכשיו אני אומר כמה דברים לסדר ההצבעה. יכול להיות שהצעתו האחרונה של חבר הכנסת נסים זאב היא ראויה - לבחון את היחסים בין י</w:t>
      </w:r>
      <w:r>
        <w:rPr>
          <w:rFonts w:hint="cs"/>
          <w:rtl/>
        </w:rPr>
        <w:t xml:space="preserve">הודים לערבים, אבל בשביל זה אפשר ללכת על הצעה רגילה או הצעה דחופה בנושא הזה. </w:t>
      </w:r>
    </w:p>
    <w:p w14:paraId="228D2874" w14:textId="77777777" w:rsidR="00000000" w:rsidRDefault="00E23567">
      <w:pPr>
        <w:pStyle w:val="a0"/>
        <w:rPr>
          <w:rFonts w:hint="cs"/>
          <w:rtl/>
        </w:rPr>
      </w:pPr>
    </w:p>
    <w:p w14:paraId="1C55BCCA" w14:textId="77777777" w:rsidR="00000000" w:rsidRDefault="00E23567">
      <w:pPr>
        <w:pStyle w:val="a0"/>
        <w:rPr>
          <w:rFonts w:hint="cs"/>
          <w:rtl/>
        </w:rPr>
      </w:pPr>
      <w:r>
        <w:rPr>
          <w:rFonts w:hint="cs"/>
          <w:rtl/>
        </w:rPr>
        <w:t>אני חושב - גם על-פי השיקולים שהיו בנשיאות וגם לאינטרס הציבורי הכללי - שהנושא הזה יישאר איפה שהוא צריך להיות, בחקירה של המשטרה ובתי-המשפט, אבל בכל אופן אני אפנה למציעים לשאול מה ה</w:t>
      </w:r>
      <w:r>
        <w:rPr>
          <w:rFonts w:hint="cs"/>
          <w:rtl/>
        </w:rPr>
        <w:t xml:space="preserve">ם מציעים. אני מנוע מלהביע דעה, אבל אני בכל זאת, כחבר הנשיאות, חייב לומר - הייתי מעדיף שהכנסת תסיר את הנושא או שהמציעים יסירו אותו. </w:t>
      </w:r>
    </w:p>
    <w:p w14:paraId="20385246" w14:textId="77777777" w:rsidR="00000000" w:rsidRDefault="00E23567">
      <w:pPr>
        <w:pStyle w:val="a0"/>
        <w:rPr>
          <w:rFonts w:hint="cs"/>
          <w:rtl/>
        </w:rPr>
      </w:pPr>
    </w:p>
    <w:p w14:paraId="2BB90672" w14:textId="77777777" w:rsidR="00000000" w:rsidRDefault="00E23567">
      <w:pPr>
        <w:pStyle w:val="a0"/>
        <w:rPr>
          <w:rFonts w:hint="cs"/>
          <w:rtl/>
        </w:rPr>
      </w:pPr>
      <w:r>
        <w:rPr>
          <w:rFonts w:hint="cs"/>
          <w:rtl/>
        </w:rPr>
        <w:t xml:space="preserve">בבקשה, חבר הכנסת שטרן. </w:t>
      </w:r>
    </w:p>
    <w:p w14:paraId="74391409" w14:textId="77777777" w:rsidR="00000000" w:rsidRDefault="00E23567">
      <w:pPr>
        <w:pStyle w:val="a"/>
        <w:rPr>
          <w:rtl/>
        </w:rPr>
      </w:pPr>
      <w:r>
        <w:rPr>
          <w:rtl/>
        </w:rPr>
        <w:br/>
      </w:r>
      <w:bookmarkStart w:id="465" w:name="_Toc67150221"/>
      <w:r>
        <w:rPr>
          <w:rtl/>
        </w:rPr>
        <w:t>יורי שטרן (האיחוד הלאומי - ישראל ביתנו):</w:t>
      </w:r>
      <w:bookmarkEnd w:id="465"/>
    </w:p>
    <w:p w14:paraId="4CC28831" w14:textId="77777777" w:rsidR="00000000" w:rsidRDefault="00E23567">
      <w:pPr>
        <w:pStyle w:val="a0"/>
        <w:rPr>
          <w:rtl/>
        </w:rPr>
      </w:pPr>
    </w:p>
    <w:p w14:paraId="5DEFA16E" w14:textId="77777777" w:rsidR="00000000" w:rsidRDefault="00E23567">
      <w:pPr>
        <w:pStyle w:val="a0"/>
        <w:rPr>
          <w:rFonts w:hint="cs"/>
          <w:rtl/>
        </w:rPr>
      </w:pPr>
      <w:r>
        <w:rPr>
          <w:rFonts w:hint="cs"/>
          <w:rtl/>
        </w:rPr>
        <w:t>אני חושב שכל מה שהוא בגדר סוב-יודיצה, הרשויות שאנחנו נזמ</w:t>
      </w:r>
      <w:r>
        <w:rPr>
          <w:rFonts w:hint="cs"/>
          <w:rtl/>
        </w:rPr>
        <w:t>ין לוועדות לא ידברו אתנו על זה, ואנחנו לא נדון בזה. דברים שהם בדוקים, דברים שהם למהות העניין - לכן אני מציע ועדה. ועדת הכנסת תחליט אם לוועדת החוץ והביטחון או לוועדת הפנים - אני לא יכול לקבוע - אבל אני מציע שנמשיך לדון.</w:t>
      </w:r>
    </w:p>
    <w:p w14:paraId="4D10ECCD" w14:textId="77777777" w:rsidR="00000000" w:rsidRDefault="00E23567">
      <w:pPr>
        <w:pStyle w:val="af1"/>
        <w:rPr>
          <w:rtl/>
        </w:rPr>
      </w:pPr>
      <w:r>
        <w:rPr>
          <w:rtl/>
        </w:rPr>
        <w:br/>
        <w:t>היו"ר מוחמד ברכה:</w:t>
      </w:r>
    </w:p>
    <w:p w14:paraId="1D594745" w14:textId="77777777" w:rsidR="00000000" w:rsidRDefault="00E23567">
      <w:pPr>
        <w:pStyle w:val="a0"/>
        <w:rPr>
          <w:rtl/>
        </w:rPr>
      </w:pPr>
    </w:p>
    <w:p w14:paraId="050FF0E5" w14:textId="77777777" w:rsidR="00000000" w:rsidRDefault="00E23567">
      <w:pPr>
        <w:pStyle w:val="a0"/>
        <w:rPr>
          <w:rFonts w:hint="cs"/>
          <w:rtl/>
        </w:rPr>
      </w:pPr>
      <w:r>
        <w:rPr>
          <w:rFonts w:hint="cs"/>
          <w:rtl/>
        </w:rPr>
        <w:t>אתה יושב-ראש ועדת</w:t>
      </w:r>
      <w:r>
        <w:rPr>
          <w:rFonts w:hint="cs"/>
          <w:rtl/>
        </w:rPr>
        <w:t xml:space="preserve"> הפנים, אתה יכול בכל רגע להציב על סדר-היום את הדיון הזה, אבל אני מציע לנתק בינו לחקירה משטרתית ודיון משפטי. בסדר, שמענו את הדעה שלך. </w:t>
      </w:r>
    </w:p>
    <w:p w14:paraId="4F9937F7" w14:textId="77777777" w:rsidR="00000000" w:rsidRDefault="00E23567">
      <w:pPr>
        <w:pStyle w:val="af0"/>
        <w:rPr>
          <w:rtl/>
        </w:rPr>
      </w:pPr>
      <w:r>
        <w:rPr>
          <w:rtl/>
        </w:rPr>
        <w:br/>
        <w:t>ג'מאל זחאלקה (בל"ד):</w:t>
      </w:r>
    </w:p>
    <w:p w14:paraId="4404D01A" w14:textId="77777777" w:rsidR="00000000" w:rsidRDefault="00E23567">
      <w:pPr>
        <w:pStyle w:val="a0"/>
        <w:rPr>
          <w:rtl/>
        </w:rPr>
      </w:pPr>
    </w:p>
    <w:p w14:paraId="07B05954" w14:textId="77777777" w:rsidR="00000000" w:rsidRDefault="00E23567">
      <w:pPr>
        <w:pStyle w:val="a0"/>
        <w:rPr>
          <w:rFonts w:hint="cs"/>
          <w:rtl/>
        </w:rPr>
      </w:pPr>
      <w:r>
        <w:rPr>
          <w:rFonts w:hint="cs"/>
          <w:rtl/>
        </w:rPr>
        <w:t xml:space="preserve">אני מציע להסתפק. </w:t>
      </w:r>
    </w:p>
    <w:p w14:paraId="135FA3DD" w14:textId="77777777" w:rsidR="00000000" w:rsidRDefault="00E23567">
      <w:pPr>
        <w:pStyle w:val="af1"/>
        <w:rPr>
          <w:rtl/>
        </w:rPr>
      </w:pPr>
      <w:r>
        <w:rPr>
          <w:rtl/>
        </w:rPr>
        <w:br/>
        <w:t>היו"ר מוחמד ברכה:</w:t>
      </w:r>
    </w:p>
    <w:p w14:paraId="571E1F8A" w14:textId="77777777" w:rsidR="00000000" w:rsidRDefault="00E23567">
      <w:pPr>
        <w:pStyle w:val="a0"/>
        <w:rPr>
          <w:rtl/>
        </w:rPr>
      </w:pPr>
    </w:p>
    <w:p w14:paraId="39ACCB33" w14:textId="77777777" w:rsidR="00000000" w:rsidRDefault="00E23567">
      <w:pPr>
        <w:pStyle w:val="a0"/>
        <w:rPr>
          <w:rFonts w:hint="cs"/>
          <w:rtl/>
        </w:rPr>
      </w:pPr>
      <w:r>
        <w:rPr>
          <w:rFonts w:hint="cs"/>
          <w:rtl/>
        </w:rPr>
        <w:t>חבר הכנסת ליבוביץ.</w:t>
      </w:r>
    </w:p>
    <w:p w14:paraId="34FC23BE" w14:textId="77777777" w:rsidR="00000000" w:rsidRDefault="00E23567">
      <w:pPr>
        <w:pStyle w:val="af0"/>
        <w:rPr>
          <w:rtl/>
        </w:rPr>
      </w:pPr>
      <w:r>
        <w:rPr>
          <w:rtl/>
        </w:rPr>
        <w:br/>
        <w:t>אילן ליבוביץ (שינוי):</w:t>
      </w:r>
    </w:p>
    <w:p w14:paraId="47F3FD0D" w14:textId="77777777" w:rsidR="00000000" w:rsidRDefault="00E23567">
      <w:pPr>
        <w:pStyle w:val="a0"/>
        <w:rPr>
          <w:rtl/>
        </w:rPr>
      </w:pPr>
    </w:p>
    <w:p w14:paraId="763FAB12" w14:textId="77777777" w:rsidR="00000000" w:rsidRDefault="00E23567">
      <w:pPr>
        <w:pStyle w:val="a0"/>
        <w:rPr>
          <w:rFonts w:hint="cs"/>
          <w:rtl/>
        </w:rPr>
      </w:pPr>
      <w:r>
        <w:rPr>
          <w:rFonts w:hint="cs"/>
          <w:rtl/>
        </w:rPr>
        <w:t>- - - שהיה מן הראו</w:t>
      </w:r>
      <w:r>
        <w:rPr>
          <w:rFonts w:hint="cs"/>
          <w:rtl/>
        </w:rPr>
        <w:t xml:space="preserve">י שהדיון הזה יימשך וזה יעבור לאחת מהוועדות משום שהדיון מהותי - לא לגופם של - - - </w:t>
      </w:r>
    </w:p>
    <w:p w14:paraId="0392B918" w14:textId="77777777" w:rsidR="00000000" w:rsidRDefault="00E23567">
      <w:pPr>
        <w:pStyle w:val="af0"/>
        <w:rPr>
          <w:rFonts w:hint="cs"/>
          <w:rtl/>
        </w:rPr>
      </w:pPr>
      <w:r>
        <w:rPr>
          <w:rtl/>
        </w:rPr>
        <w:br/>
      </w:r>
    </w:p>
    <w:p w14:paraId="2ED38265" w14:textId="77777777" w:rsidR="00000000" w:rsidRDefault="00E23567">
      <w:pPr>
        <w:pStyle w:val="af0"/>
        <w:rPr>
          <w:rtl/>
        </w:rPr>
      </w:pPr>
      <w:r>
        <w:rPr>
          <w:rtl/>
        </w:rPr>
        <w:t>ג'מאל זחאלקה (בל"ד):</w:t>
      </w:r>
    </w:p>
    <w:p w14:paraId="033E2AC5" w14:textId="77777777" w:rsidR="00000000" w:rsidRDefault="00E23567">
      <w:pPr>
        <w:pStyle w:val="a0"/>
        <w:rPr>
          <w:rtl/>
        </w:rPr>
      </w:pPr>
    </w:p>
    <w:p w14:paraId="02FB8563" w14:textId="77777777" w:rsidR="00000000" w:rsidRDefault="00E23567">
      <w:pPr>
        <w:pStyle w:val="a0"/>
        <w:rPr>
          <w:rFonts w:hint="cs"/>
          <w:rtl/>
        </w:rPr>
      </w:pPr>
      <w:r>
        <w:rPr>
          <w:rFonts w:hint="cs"/>
          <w:rtl/>
        </w:rPr>
        <w:t xml:space="preserve">זה דיון אחר, אילן. </w:t>
      </w:r>
    </w:p>
    <w:p w14:paraId="0638D4D4" w14:textId="77777777" w:rsidR="00000000" w:rsidRDefault="00E23567">
      <w:pPr>
        <w:pStyle w:val="af1"/>
        <w:rPr>
          <w:rtl/>
        </w:rPr>
      </w:pPr>
      <w:r>
        <w:rPr>
          <w:rtl/>
        </w:rPr>
        <w:br/>
        <w:t>היו"ר מוחמד ברכה:</w:t>
      </w:r>
    </w:p>
    <w:p w14:paraId="4D49736B" w14:textId="77777777" w:rsidR="00000000" w:rsidRDefault="00E23567">
      <w:pPr>
        <w:pStyle w:val="a0"/>
        <w:rPr>
          <w:rtl/>
        </w:rPr>
      </w:pPr>
    </w:p>
    <w:p w14:paraId="15DDC11B" w14:textId="77777777" w:rsidR="00000000" w:rsidRDefault="00E23567">
      <w:pPr>
        <w:pStyle w:val="a0"/>
        <w:rPr>
          <w:rFonts w:hint="cs"/>
          <w:rtl/>
        </w:rPr>
      </w:pPr>
      <w:r>
        <w:rPr>
          <w:rFonts w:hint="cs"/>
          <w:rtl/>
        </w:rPr>
        <w:t>זה פשוט נושא אחר. חבר הכנסת זחאלקה, אני דיברתי על הדילמה שהיתה בנשיאות, והדילמה היא אמיתית. ואני חושב שכל חברי</w:t>
      </w:r>
      <w:r>
        <w:rPr>
          <w:rFonts w:hint="cs"/>
          <w:rtl/>
        </w:rPr>
        <w:t xml:space="preserve"> הכנסת - ללא הבדל השקפה - שותפים לדילמה הזאת, שאף אחד לא רוצה להתערב במהלך של חקירה או במהלך של משפט. </w:t>
      </w:r>
    </w:p>
    <w:p w14:paraId="7745DE61" w14:textId="77777777" w:rsidR="00000000" w:rsidRDefault="00E23567">
      <w:pPr>
        <w:pStyle w:val="a0"/>
        <w:rPr>
          <w:rFonts w:hint="cs"/>
          <w:rtl/>
        </w:rPr>
      </w:pPr>
    </w:p>
    <w:p w14:paraId="4E712A92" w14:textId="77777777" w:rsidR="00000000" w:rsidRDefault="00E23567">
      <w:pPr>
        <w:pStyle w:val="a0"/>
        <w:rPr>
          <w:rFonts w:hint="cs"/>
          <w:rtl/>
        </w:rPr>
      </w:pPr>
      <w:r>
        <w:rPr>
          <w:rFonts w:hint="cs"/>
          <w:rtl/>
        </w:rPr>
        <w:t xml:space="preserve">מה שאמר חבר הכנסת זאב באמת ראוי, בנושא של יחסים בין יהודים לערבים. אני חושב שיש מקום להעלות את זה בצורה אחרת, אבל לא דרך הפתח הזה. </w:t>
      </w:r>
    </w:p>
    <w:p w14:paraId="667AFC47" w14:textId="77777777" w:rsidR="00000000" w:rsidRDefault="00E23567">
      <w:pPr>
        <w:pStyle w:val="a0"/>
        <w:rPr>
          <w:rFonts w:hint="cs"/>
          <w:rtl/>
        </w:rPr>
      </w:pPr>
    </w:p>
    <w:p w14:paraId="172D1673" w14:textId="77777777" w:rsidR="00000000" w:rsidRDefault="00E23567">
      <w:pPr>
        <w:pStyle w:val="a0"/>
        <w:rPr>
          <w:rFonts w:hint="cs"/>
          <w:rtl/>
        </w:rPr>
      </w:pPr>
      <w:r>
        <w:rPr>
          <w:rFonts w:hint="cs"/>
          <w:rtl/>
        </w:rPr>
        <w:t>בכל אופן, חבר הכנסת</w:t>
      </w:r>
      <w:r>
        <w:rPr>
          <w:rFonts w:hint="cs"/>
          <w:rtl/>
        </w:rPr>
        <w:t xml:space="preserve"> ליבוביץ, מה אתה מציע?</w:t>
      </w:r>
    </w:p>
    <w:p w14:paraId="37C2E769" w14:textId="77777777" w:rsidR="00000000" w:rsidRDefault="00E23567">
      <w:pPr>
        <w:pStyle w:val="af0"/>
        <w:rPr>
          <w:rtl/>
        </w:rPr>
      </w:pPr>
      <w:r>
        <w:rPr>
          <w:rtl/>
        </w:rPr>
        <w:br/>
        <w:t>אילן ליבוביץ (שינוי):</w:t>
      </w:r>
    </w:p>
    <w:p w14:paraId="4B34725F" w14:textId="77777777" w:rsidR="00000000" w:rsidRDefault="00E23567">
      <w:pPr>
        <w:pStyle w:val="a0"/>
        <w:rPr>
          <w:rtl/>
        </w:rPr>
      </w:pPr>
    </w:p>
    <w:p w14:paraId="36148E70" w14:textId="77777777" w:rsidR="00000000" w:rsidRDefault="00E23567">
      <w:pPr>
        <w:pStyle w:val="a0"/>
        <w:rPr>
          <w:rFonts w:hint="cs"/>
          <w:rtl/>
        </w:rPr>
      </w:pPr>
      <w:r>
        <w:rPr>
          <w:rFonts w:hint="cs"/>
          <w:rtl/>
        </w:rPr>
        <w:t>אם ככה, אני - - -</w:t>
      </w:r>
    </w:p>
    <w:p w14:paraId="4DA9360E" w14:textId="77777777" w:rsidR="00000000" w:rsidRDefault="00E23567">
      <w:pPr>
        <w:pStyle w:val="af1"/>
        <w:rPr>
          <w:rtl/>
        </w:rPr>
      </w:pPr>
      <w:r>
        <w:rPr>
          <w:rtl/>
        </w:rPr>
        <w:br/>
        <w:t>היו"ר מוחמד ברכה:</w:t>
      </w:r>
    </w:p>
    <w:p w14:paraId="6F8B88FB" w14:textId="77777777" w:rsidR="00000000" w:rsidRDefault="00E23567">
      <w:pPr>
        <w:pStyle w:val="a0"/>
        <w:rPr>
          <w:rtl/>
        </w:rPr>
      </w:pPr>
    </w:p>
    <w:p w14:paraId="5712F37A" w14:textId="77777777" w:rsidR="00000000" w:rsidRDefault="00E23567">
      <w:pPr>
        <w:pStyle w:val="a0"/>
        <w:rPr>
          <w:rFonts w:hint="cs"/>
          <w:rtl/>
        </w:rPr>
      </w:pPr>
      <w:r>
        <w:rPr>
          <w:rFonts w:hint="cs"/>
          <w:rtl/>
        </w:rPr>
        <w:t>בסדר. חבר הכנסת שטרן, אנחנו נעשה הצבעה אם להעביר לוועדה או להסיר.</w:t>
      </w:r>
    </w:p>
    <w:p w14:paraId="0D13778D" w14:textId="77777777" w:rsidR="00000000" w:rsidRDefault="00E23567">
      <w:pPr>
        <w:pStyle w:val="af0"/>
        <w:rPr>
          <w:rtl/>
        </w:rPr>
      </w:pPr>
      <w:r>
        <w:rPr>
          <w:rtl/>
        </w:rPr>
        <w:br/>
        <w:t>יורי שטרן (האיחוד הלאומי - ישראל ביתנו):</w:t>
      </w:r>
    </w:p>
    <w:p w14:paraId="3EDE02BC" w14:textId="77777777" w:rsidR="00000000" w:rsidRDefault="00E23567">
      <w:pPr>
        <w:pStyle w:val="a0"/>
        <w:rPr>
          <w:rtl/>
        </w:rPr>
      </w:pPr>
    </w:p>
    <w:p w14:paraId="661BCE12" w14:textId="77777777" w:rsidR="00000000" w:rsidRDefault="00E23567">
      <w:pPr>
        <w:pStyle w:val="a0"/>
        <w:rPr>
          <w:rFonts w:hint="cs"/>
          <w:rtl/>
        </w:rPr>
      </w:pPr>
      <w:r>
        <w:rPr>
          <w:rFonts w:hint="cs"/>
          <w:rtl/>
        </w:rPr>
        <w:t>אני סומך על הרשויות - - -</w:t>
      </w:r>
    </w:p>
    <w:p w14:paraId="53BD7855" w14:textId="77777777" w:rsidR="00000000" w:rsidRDefault="00E23567">
      <w:pPr>
        <w:pStyle w:val="a0"/>
        <w:rPr>
          <w:rFonts w:hint="cs"/>
          <w:rtl/>
        </w:rPr>
      </w:pPr>
    </w:p>
    <w:p w14:paraId="26BE2F05" w14:textId="77777777" w:rsidR="00000000" w:rsidRDefault="00E23567">
      <w:pPr>
        <w:pStyle w:val="af1"/>
        <w:rPr>
          <w:rtl/>
        </w:rPr>
      </w:pPr>
      <w:r>
        <w:rPr>
          <w:rtl/>
        </w:rPr>
        <w:t>היו"ר מוחמד ברכה:</w:t>
      </w:r>
    </w:p>
    <w:p w14:paraId="691E99FF" w14:textId="77777777" w:rsidR="00000000" w:rsidRDefault="00E23567">
      <w:pPr>
        <w:pStyle w:val="a0"/>
        <w:rPr>
          <w:rtl/>
        </w:rPr>
      </w:pPr>
    </w:p>
    <w:p w14:paraId="5606BAE7" w14:textId="77777777" w:rsidR="00000000" w:rsidRDefault="00E23567">
      <w:pPr>
        <w:pStyle w:val="a0"/>
        <w:rPr>
          <w:rFonts w:hint="cs"/>
          <w:rtl/>
        </w:rPr>
      </w:pPr>
      <w:r>
        <w:rPr>
          <w:rFonts w:hint="cs"/>
          <w:rtl/>
        </w:rPr>
        <w:t>בסדר, אז אנחנו נ</w:t>
      </w:r>
      <w:r>
        <w:rPr>
          <w:rFonts w:hint="cs"/>
          <w:rtl/>
        </w:rPr>
        <w:t>יגשים להצבעה. בעד זה ועדה, ונגד זה להסיר.</w:t>
      </w:r>
    </w:p>
    <w:p w14:paraId="5B3D2601" w14:textId="77777777" w:rsidR="00000000" w:rsidRDefault="00E23567">
      <w:pPr>
        <w:pStyle w:val="ab"/>
        <w:bidi/>
        <w:rPr>
          <w:rFonts w:hint="cs"/>
          <w:rtl/>
        </w:rPr>
      </w:pPr>
      <w:r>
        <w:rPr>
          <w:rtl/>
        </w:rPr>
        <w:br/>
      </w:r>
      <w:r>
        <w:rPr>
          <w:rFonts w:hint="cs"/>
          <w:rtl/>
        </w:rPr>
        <w:t>הצבעה מס' 13</w:t>
      </w:r>
    </w:p>
    <w:p w14:paraId="53E7D864" w14:textId="77777777" w:rsidR="00000000" w:rsidRDefault="00E23567">
      <w:pPr>
        <w:pStyle w:val="a0"/>
        <w:rPr>
          <w:rFonts w:hint="cs"/>
          <w:rtl/>
        </w:rPr>
      </w:pPr>
    </w:p>
    <w:p w14:paraId="006560FA" w14:textId="77777777" w:rsidR="00000000" w:rsidRDefault="00E23567">
      <w:pPr>
        <w:pStyle w:val="ac"/>
        <w:bidi/>
        <w:rPr>
          <w:rFonts w:hint="cs"/>
          <w:rtl/>
        </w:rPr>
      </w:pPr>
      <w:r>
        <w:rPr>
          <w:rFonts w:hint="cs"/>
          <w:rtl/>
        </w:rPr>
        <w:t>בעד ההצעה להעביר את הנושא לוועדה - 5</w:t>
      </w:r>
    </w:p>
    <w:p w14:paraId="4C4618D5" w14:textId="77777777" w:rsidR="00000000" w:rsidRDefault="00E23567">
      <w:pPr>
        <w:pStyle w:val="ac"/>
        <w:bidi/>
        <w:rPr>
          <w:rFonts w:hint="cs"/>
          <w:rtl/>
        </w:rPr>
      </w:pPr>
      <w:r>
        <w:rPr>
          <w:rFonts w:hint="cs"/>
          <w:rtl/>
        </w:rPr>
        <w:t>בעד ההצעה שלא לכלול את הנושא בסדר-היום - 8</w:t>
      </w:r>
    </w:p>
    <w:p w14:paraId="38337E32" w14:textId="77777777" w:rsidR="00000000" w:rsidRDefault="00E23567">
      <w:pPr>
        <w:pStyle w:val="ac"/>
        <w:bidi/>
        <w:rPr>
          <w:rFonts w:hint="cs"/>
          <w:rtl/>
        </w:rPr>
      </w:pPr>
      <w:r>
        <w:rPr>
          <w:rFonts w:hint="cs"/>
          <w:rtl/>
        </w:rPr>
        <w:t>נמנעים - 1</w:t>
      </w:r>
    </w:p>
    <w:p w14:paraId="2A7D0BB9" w14:textId="77777777" w:rsidR="00000000" w:rsidRDefault="00E23567">
      <w:pPr>
        <w:pStyle w:val="ad"/>
        <w:bidi/>
        <w:rPr>
          <w:rFonts w:hint="cs"/>
          <w:rtl/>
        </w:rPr>
      </w:pPr>
      <w:r>
        <w:rPr>
          <w:rFonts w:hint="cs"/>
          <w:rtl/>
        </w:rPr>
        <w:t>ההצעה שלא לכלול את הנושא בסדר-היום של הכנסת נתקבלה.</w:t>
      </w:r>
    </w:p>
    <w:p w14:paraId="1A377D98" w14:textId="77777777" w:rsidR="00000000" w:rsidRDefault="00E23567">
      <w:pPr>
        <w:pStyle w:val="af1"/>
        <w:rPr>
          <w:rFonts w:hint="cs"/>
          <w:rtl/>
        </w:rPr>
      </w:pPr>
      <w:r>
        <w:rPr>
          <w:rtl/>
        </w:rPr>
        <w:br/>
      </w:r>
    </w:p>
    <w:p w14:paraId="5DD9EB56" w14:textId="77777777" w:rsidR="00000000" w:rsidRDefault="00E23567">
      <w:pPr>
        <w:pStyle w:val="af1"/>
        <w:rPr>
          <w:rFonts w:hint="cs"/>
          <w:rtl/>
        </w:rPr>
      </w:pPr>
    </w:p>
    <w:p w14:paraId="0C262826" w14:textId="77777777" w:rsidR="00000000" w:rsidRDefault="00E23567">
      <w:pPr>
        <w:pStyle w:val="af1"/>
        <w:rPr>
          <w:rFonts w:hint="cs"/>
          <w:rtl/>
        </w:rPr>
      </w:pPr>
    </w:p>
    <w:p w14:paraId="2EDEEE7B" w14:textId="77777777" w:rsidR="00000000" w:rsidRDefault="00E23567">
      <w:pPr>
        <w:pStyle w:val="af1"/>
        <w:rPr>
          <w:rtl/>
        </w:rPr>
      </w:pPr>
      <w:r>
        <w:rPr>
          <w:rtl/>
        </w:rPr>
        <w:t>היו"ר מוחמד ברכה:</w:t>
      </w:r>
    </w:p>
    <w:p w14:paraId="396FB2C2" w14:textId="77777777" w:rsidR="00000000" w:rsidRDefault="00E23567">
      <w:pPr>
        <w:pStyle w:val="a0"/>
        <w:rPr>
          <w:rtl/>
        </w:rPr>
      </w:pPr>
    </w:p>
    <w:p w14:paraId="0D29A0A9" w14:textId="77777777" w:rsidR="00000000" w:rsidRDefault="00E23567">
      <w:pPr>
        <w:pStyle w:val="a0"/>
        <w:rPr>
          <w:rFonts w:hint="cs"/>
          <w:rtl/>
        </w:rPr>
      </w:pPr>
      <w:r>
        <w:rPr>
          <w:rFonts w:hint="cs"/>
          <w:rtl/>
        </w:rPr>
        <w:t>הנושא יוסר מסדר-היום ברוב של שמונ</w:t>
      </w:r>
      <w:r>
        <w:rPr>
          <w:rFonts w:hint="cs"/>
          <w:rtl/>
        </w:rPr>
        <w:t xml:space="preserve">ה חברי כנסת, שהתנגדו להעברת הנושא הזה לוועדה, חמישה שתמכו בהעברת הנושא הזה לוועדה, ונמנע אחד. ולכן, כאמור, הנושא יוסר מסדר-היום, ואנחנו עוברים לנושא הבא, רבותי. </w:t>
      </w:r>
    </w:p>
    <w:p w14:paraId="11052141" w14:textId="77777777" w:rsidR="00000000" w:rsidRDefault="00E23567">
      <w:pPr>
        <w:pStyle w:val="af0"/>
        <w:rPr>
          <w:rtl/>
        </w:rPr>
      </w:pPr>
      <w:r>
        <w:rPr>
          <w:rtl/>
        </w:rPr>
        <w:br/>
        <w:t>עבד-אלמאלכ דהאמשה (רע"ם):</w:t>
      </w:r>
    </w:p>
    <w:p w14:paraId="0CD97463" w14:textId="77777777" w:rsidR="00000000" w:rsidRDefault="00E23567">
      <w:pPr>
        <w:pStyle w:val="a0"/>
        <w:rPr>
          <w:rtl/>
        </w:rPr>
      </w:pPr>
    </w:p>
    <w:p w14:paraId="0D52AF2B" w14:textId="77777777" w:rsidR="00000000" w:rsidRDefault="00E23567">
      <w:pPr>
        <w:pStyle w:val="a0"/>
        <w:rPr>
          <w:rFonts w:hint="cs"/>
          <w:rtl/>
        </w:rPr>
      </w:pPr>
      <w:r>
        <w:rPr>
          <w:rFonts w:hint="cs"/>
          <w:rtl/>
        </w:rPr>
        <w:t xml:space="preserve">אדוני, ההודעה שלי. </w:t>
      </w:r>
    </w:p>
    <w:p w14:paraId="3816B6C0" w14:textId="77777777" w:rsidR="00000000" w:rsidRDefault="00E23567">
      <w:pPr>
        <w:pStyle w:val="a0"/>
        <w:rPr>
          <w:rFonts w:hint="cs"/>
          <w:rtl/>
        </w:rPr>
      </w:pPr>
    </w:p>
    <w:p w14:paraId="5A6DAB15" w14:textId="77777777" w:rsidR="00000000" w:rsidRDefault="00E23567">
      <w:pPr>
        <w:pStyle w:val="a0"/>
        <w:rPr>
          <w:rFonts w:hint="cs"/>
          <w:rtl/>
        </w:rPr>
      </w:pPr>
    </w:p>
    <w:p w14:paraId="3C491B79" w14:textId="77777777" w:rsidR="00000000" w:rsidRDefault="00E23567">
      <w:pPr>
        <w:pStyle w:val="a0"/>
        <w:rPr>
          <w:rFonts w:hint="cs"/>
          <w:rtl/>
        </w:rPr>
      </w:pPr>
    </w:p>
    <w:p w14:paraId="5BAFB870" w14:textId="77777777" w:rsidR="00000000" w:rsidRDefault="00E23567">
      <w:pPr>
        <w:pStyle w:val="a2"/>
        <w:rPr>
          <w:rFonts w:hint="cs"/>
          <w:rtl/>
        </w:rPr>
      </w:pPr>
      <w:bookmarkStart w:id="466" w:name="_Toc67150222"/>
      <w:r>
        <w:rPr>
          <w:rFonts w:hint="cs"/>
          <w:rtl/>
        </w:rPr>
        <w:t>הודעה אישית של חבר הכנסת עבד-אלמאלכ דהאמשה</w:t>
      </w:r>
      <w:bookmarkEnd w:id="466"/>
    </w:p>
    <w:p w14:paraId="7F438576" w14:textId="77777777" w:rsidR="00000000" w:rsidRDefault="00E23567">
      <w:pPr>
        <w:pStyle w:val="af1"/>
        <w:rPr>
          <w:rtl/>
        </w:rPr>
      </w:pPr>
      <w:r>
        <w:rPr>
          <w:rtl/>
        </w:rPr>
        <w:br/>
        <w:t>היו"ר מוחמד ברכה:</w:t>
      </w:r>
    </w:p>
    <w:p w14:paraId="5C640BD5" w14:textId="77777777" w:rsidR="00000000" w:rsidRDefault="00E23567">
      <w:pPr>
        <w:pStyle w:val="a0"/>
        <w:rPr>
          <w:rtl/>
        </w:rPr>
      </w:pPr>
    </w:p>
    <w:p w14:paraId="0526CFE9" w14:textId="77777777" w:rsidR="00000000" w:rsidRDefault="00E23567">
      <w:pPr>
        <w:pStyle w:val="a0"/>
        <w:rPr>
          <w:rFonts w:hint="cs"/>
          <w:rtl/>
        </w:rPr>
      </w:pPr>
      <w:r>
        <w:rPr>
          <w:rFonts w:hint="cs"/>
          <w:rtl/>
        </w:rPr>
        <w:t xml:space="preserve">סליחה. חבר הכנסת יורי שטרן, במהלך דבריו, הזכיר אישית את חבר הכנסת דהאמשה, ועל-פי התקנון שמורה לו זכות התגובה במשך זמן שלא יעלה על חמש דקות, ותשתדל שזה לא יעלה על כך. </w:t>
      </w:r>
    </w:p>
    <w:p w14:paraId="3D02D5D7" w14:textId="77777777" w:rsidR="00000000" w:rsidRDefault="00E23567">
      <w:pPr>
        <w:pStyle w:val="af0"/>
        <w:rPr>
          <w:rtl/>
        </w:rPr>
      </w:pPr>
      <w:r>
        <w:rPr>
          <w:rtl/>
        </w:rPr>
        <w:br/>
        <w:t>אורי יהודה אריאל (האיחוד הלאומי - ישראל ביתנו):</w:t>
      </w:r>
    </w:p>
    <w:p w14:paraId="30D27BCA" w14:textId="77777777" w:rsidR="00000000" w:rsidRDefault="00E23567">
      <w:pPr>
        <w:pStyle w:val="a0"/>
        <w:rPr>
          <w:rtl/>
        </w:rPr>
      </w:pPr>
    </w:p>
    <w:p w14:paraId="15E3B054" w14:textId="77777777" w:rsidR="00000000" w:rsidRDefault="00E23567">
      <w:pPr>
        <w:pStyle w:val="a0"/>
        <w:rPr>
          <w:rFonts w:hint="cs"/>
          <w:rtl/>
        </w:rPr>
      </w:pPr>
      <w:r>
        <w:rPr>
          <w:rFonts w:hint="cs"/>
          <w:rtl/>
        </w:rPr>
        <w:t>דהאמשה, אתה יכול לה</w:t>
      </w:r>
      <w:r>
        <w:rPr>
          <w:rFonts w:hint="cs"/>
          <w:rtl/>
        </w:rPr>
        <w:t>זכיר אותי?</w:t>
      </w:r>
    </w:p>
    <w:p w14:paraId="5AF045FB" w14:textId="77777777" w:rsidR="00000000" w:rsidRDefault="00E23567">
      <w:pPr>
        <w:pStyle w:val="a0"/>
        <w:rPr>
          <w:rFonts w:hint="cs"/>
          <w:color w:val="0000FF"/>
          <w:szCs w:val="28"/>
          <w:rtl/>
        </w:rPr>
      </w:pPr>
    </w:p>
    <w:p w14:paraId="4EB98241" w14:textId="77777777" w:rsidR="00000000" w:rsidRDefault="00E23567">
      <w:pPr>
        <w:pStyle w:val="a"/>
        <w:rPr>
          <w:rtl/>
        </w:rPr>
      </w:pPr>
      <w:bookmarkStart w:id="467" w:name="FS000000550T11_02_2004_19_20_16"/>
      <w:bookmarkStart w:id="468" w:name="_Toc67150223"/>
      <w:bookmarkEnd w:id="467"/>
      <w:r>
        <w:rPr>
          <w:rtl/>
        </w:rPr>
        <w:t>עבד-אלמאלכ דהאמשה (רע"ם):</w:t>
      </w:r>
      <w:bookmarkEnd w:id="468"/>
    </w:p>
    <w:p w14:paraId="3DC6C9CF" w14:textId="77777777" w:rsidR="00000000" w:rsidRDefault="00E23567">
      <w:pPr>
        <w:pStyle w:val="a0"/>
        <w:rPr>
          <w:rtl/>
        </w:rPr>
      </w:pPr>
    </w:p>
    <w:p w14:paraId="0E38EE02" w14:textId="77777777" w:rsidR="00000000" w:rsidRDefault="00E23567">
      <w:pPr>
        <w:pStyle w:val="a0"/>
        <w:rPr>
          <w:rFonts w:hint="cs"/>
          <w:rtl/>
        </w:rPr>
      </w:pPr>
      <w:r>
        <w:rPr>
          <w:rFonts w:hint="cs"/>
          <w:rtl/>
        </w:rPr>
        <w:t xml:space="preserve">אני לא אדבר גם חמש דקות. </w:t>
      </w:r>
    </w:p>
    <w:p w14:paraId="390F741B" w14:textId="77777777" w:rsidR="00000000" w:rsidRDefault="00E23567">
      <w:pPr>
        <w:pStyle w:val="a0"/>
        <w:rPr>
          <w:rFonts w:hint="cs"/>
          <w:rtl/>
        </w:rPr>
      </w:pPr>
    </w:p>
    <w:p w14:paraId="20E5FE30" w14:textId="77777777" w:rsidR="00000000" w:rsidRDefault="00E23567">
      <w:pPr>
        <w:pStyle w:val="a0"/>
        <w:rPr>
          <w:rFonts w:hint="cs"/>
          <w:rtl/>
        </w:rPr>
      </w:pPr>
      <w:r>
        <w:rPr>
          <w:rFonts w:hint="cs"/>
          <w:rtl/>
        </w:rPr>
        <w:t>כבוד היושב-ראש, חברי חברי הכנסת, חבר הכנסת שטרן בהתלהמותו הצטרף - -</w:t>
      </w:r>
    </w:p>
    <w:p w14:paraId="32552AC4" w14:textId="77777777" w:rsidR="00000000" w:rsidRDefault="00E23567">
      <w:pPr>
        <w:pStyle w:val="a0"/>
        <w:rPr>
          <w:rFonts w:hint="cs"/>
          <w:rtl/>
        </w:rPr>
      </w:pPr>
    </w:p>
    <w:p w14:paraId="085664F1" w14:textId="77777777" w:rsidR="00000000" w:rsidRDefault="00E23567">
      <w:pPr>
        <w:pStyle w:val="af0"/>
        <w:rPr>
          <w:rtl/>
        </w:rPr>
      </w:pPr>
      <w:r>
        <w:rPr>
          <w:rFonts w:hint="eastAsia"/>
          <w:rtl/>
        </w:rPr>
        <w:t>יורי</w:t>
      </w:r>
      <w:r>
        <w:rPr>
          <w:rtl/>
        </w:rPr>
        <w:t xml:space="preserve"> שטרן (האיחוד הלאומי - ישראל ביתנו):</w:t>
      </w:r>
    </w:p>
    <w:p w14:paraId="756B2CD1" w14:textId="77777777" w:rsidR="00000000" w:rsidRDefault="00E23567">
      <w:pPr>
        <w:pStyle w:val="a0"/>
        <w:rPr>
          <w:rFonts w:hint="cs"/>
          <w:rtl/>
        </w:rPr>
      </w:pPr>
    </w:p>
    <w:p w14:paraId="2BA341C4" w14:textId="77777777" w:rsidR="00000000" w:rsidRDefault="00E23567">
      <w:pPr>
        <w:pStyle w:val="a0"/>
        <w:ind w:left="719" w:firstLine="0"/>
        <w:rPr>
          <w:rFonts w:hint="cs"/>
          <w:rtl/>
        </w:rPr>
      </w:pPr>
      <w:r>
        <w:rPr>
          <w:rFonts w:hint="cs"/>
          <w:rtl/>
        </w:rPr>
        <w:t>- - -</w:t>
      </w:r>
    </w:p>
    <w:p w14:paraId="311ECF26" w14:textId="77777777" w:rsidR="00000000" w:rsidRDefault="00E23567">
      <w:pPr>
        <w:pStyle w:val="a0"/>
        <w:rPr>
          <w:rFonts w:hint="cs"/>
          <w:rtl/>
        </w:rPr>
      </w:pPr>
    </w:p>
    <w:p w14:paraId="05FDC192" w14:textId="77777777" w:rsidR="00000000" w:rsidRDefault="00E23567">
      <w:pPr>
        <w:pStyle w:val="-"/>
        <w:rPr>
          <w:rtl/>
        </w:rPr>
      </w:pPr>
      <w:bookmarkStart w:id="469" w:name="FS000000550T11_02_2004_19_20_24C"/>
      <w:bookmarkEnd w:id="469"/>
      <w:r>
        <w:rPr>
          <w:rtl/>
        </w:rPr>
        <w:t>עבד-אלמאלכ דהאמשה (רע"ם):</w:t>
      </w:r>
    </w:p>
    <w:p w14:paraId="72F7AC91" w14:textId="77777777" w:rsidR="00000000" w:rsidRDefault="00E23567">
      <w:pPr>
        <w:pStyle w:val="a0"/>
        <w:rPr>
          <w:rtl/>
        </w:rPr>
      </w:pPr>
    </w:p>
    <w:p w14:paraId="22A42F2A" w14:textId="77777777" w:rsidR="00000000" w:rsidRDefault="00E23567">
      <w:pPr>
        <w:pStyle w:val="a0"/>
        <w:rPr>
          <w:rFonts w:hint="cs"/>
          <w:rtl/>
        </w:rPr>
      </w:pPr>
      <w:r>
        <w:rPr>
          <w:rFonts w:hint="cs"/>
          <w:rtl/>
        </w:rPr>
        <w:t>- - לאלה שהעלילו באופן הנבזי והזול ביותר נגדי</w:t>
      </w:r>
      <w:r>
        <w:rPr>
          <w:rFonts w:hint="cs"/>
          <w:rtl/>
        </w:rPr>
        <w:t xml:space="preserve">, על שום מה? משום שאני מבקר אסירים בכלא. לידיעתך, חבר הכנסת שטרן, אנחנו חיים במדינת חוק, שמחייבת גם במשפטים להעמיד לאסירים האלה עורך-דין, וחובה עלינו </w:t>
      </w:r>
      <w:r>
        <w:rPr>
          <w:rtl/>
        </w:rPr>
        <w:t>–</w:t>
      </w:r>
      <w:r>
        <w:rPr>
          <w:rFonts w:hint="cs"/>
          <w:rtl/>
        </w:rPr>
        <w:t xml:space="preserve"> ועליך כשליח ציבור </w:t>
      </w:r>
      <w:r>
        <w:rPr>
          <w:rtl/>
        </w:rPr>
        <w:t>–</w:t>
      </w:r>
      <w:r>
        <w:rPr>
          <w:rFonts w:hint="cs"/>
          <w:rtl/>
        </w:rPr>
        <w:t xml:space="preserve"> גם לראות מה הולך בבית-הכלא ולראות איך האסירים חיים שם ולבדוק אם זכויותיהם שמורות שם </w:t>
      </w:r>
      <w:r>
        <w:rPr>
          <w:rFonts w:hint="cs"/>
          <w:rtl/>
        </w:rPr>
        <w:t xml:space="preserve">ואם יש להם תלונות. </w:t>
      </w:r>
    </w:p>
    <w:p w14:paraId="0FB214BC" w14:textId="77777777" w:rsidR="00000000" w:rsidRDefault="00E23567">
      <w:pPr>
        <w:pStyle w:val="a0"/>
        <w:rPr>
          <w:rFonts w:hint="cs"/>
          <w:rtl/>
        </w:rPr>
      </w:pPr>
    </w:p>
    <w:p w14:paraId="3DD225CC" w14:textId="77777777" w:rsidR="00000000" w:rsidRDefault="00E23567">
      <w:pPr>
        <w:pStyle w:val="a0"/>
        <w:rPr>
          <w:rFonts w:hint="cs"/>
          <w:rtl/>
        </w:rPr>
      </w:pPr>
      <w:r>
        <w:rPr>
          <w:rFonts w:hint="cs"/>
          <w:rtl/>
        </w:rPr>
        <w:t xml:space="preserve">עליך במיוחד חלה חובה שלישית, כיושב-ראש ועדת הפנים ואיכות הסביבה, שאחראית לכאורה, גם לפי הדין, על בתי-הכלא, לראות את הביקורים האלה בעין חיובית. אבל אתה לא אזרח טוב, ואתה לא שליח ציבור טוב. אתה שליח של התלהמות, של גזענות, של עיוורון, של </w:t>
      </w:r>
      <w:r>
        <w:rPr>
          <w:rFonts w:hint="cs"/>
          <w:rtl/>
        </w:rPr>
        <w:t xml:space="preserve">מתנחלים, של אלה שמעלילים ויודעים רק איך להעליל ואיך להביא עלילות חסרות שחר וחסרות יסוד. </w:t>
      </w:r>
    </w:p>
    <w:p w14:paraId="4200D11C" w14:textId="77777777" w:rsidR="00000000" w:rsidRDefault="00E23567">
      <w:pPr>
        <w:pStyle w:val="a0"/>
        <w:rPr>
          <w:rFonts w:hint="cs"/>
          <w:rtl/>
        </w:rPr>
      </w:pPr>
    </w:p>
    <w:p w14:paraId="3462FC62" w14:textId="77777777" w:rsidR="00000000" w:rsidRDefault="00E23567">
      <w:pPr>
        <w:pStyle w:val="a0"/>
        <w:rPr>
          <w:rFonts w:hint="cs"/>
          <w:rtl/>
        </w:rPr>
      </w:pPr>
      <w:r>
        <w:rPr>
          <w:rFonts w:hint="cs"/>
          <w:rtl/>
        </w:rPr>
        <w:t xml:space="preserve">אני יכול גם להודיע לך, שאלה שהעלילו גם בעיתונים חזרו בהם והם חוזרים בהם, ואלה שכאילו רומו על-ידם גם במשרד לביטחון פנים ובמשרדים אחרים, גם הם חזרו בהם מהסיפור הזה. </w:t>
      </w:r>
    </w:p>
    <w:p w14:paraId="547913F1" w14:textId="77777777" w:rsidR="00000000" w:rsidRDefault="00E23567">
      <w:pPr>
        <w:pStyle w:val="a0"/>
        <w:rPr>
          <w:rFonts w:hint="cs"/>
          <w:rtl/>
        </w:rPr>
      </w:pPr>
    </w:p>
    <w:p w14:paraId="43FEE44F" w14:textId="77777777" w:rsidR="00000000" w:rsidRDefault="00E23567">
      <w:pPr>
        <w:pStyle w:val="a0"/>
        <w:rPr>
          <w:rFonts w:hint="cs"/>
          <w:rtl/>
        </w:rPr>
      </w:pPr>
      <w:r>
        <w:rPr>
          <w:rFonts w:hint="cs"/>
          <w:rtl/>
        </w:rPr>
        <w:t>ל</w:t>
      </w:r>
      <w:r>
        <w:rPr>
          <w:rFonts w:hint="cs"/>
          <w:rtl/>
        </w:rPr>
        <w:t xml:space="preserve">ידיעתך, חבר הכנסת שטרן, אני אמשיך לבקר את האסירים. אני עושה זאת עכשיו ואעשה זאת מחר ובכל יום. אני אמשיך לשמור על זכויותיהם מצד אחד ולקיים את חובתי כשליח ציבור במדינת חוק מצד אחר. </w:t>
      </w:r>
    </w:p>
    <w:p w14:paraId="248989C9" w14:textId="77777777" w:rsidR="00000000" w:rsidRDefault="00E23567">
      <w:pPr>
        <w:pStyle w:val="a0"/>
        <w:rPr>
          <w:rFonts w:hint="cs"/>
          <w:rtl/>
        </w:rPr>
      </w:pPr>
    </w:p>
    <w:p w14:paraId="4B77AAC0" w14:textId="77777777" w:rsidR="00000000" w:rsidRDefault="00E23567">
      <w:pPr>
        <w:pStyle w:val="a0"/>
        <w:rPr>
          <w:rFonts w:hint="cs"/>
          <w:rtl/>
        </w:rPr>
      </w:pPr>
      <w:r>
        <w:rPr>
          <w:rFonts w:hint="cs"/>
          <w:rtl/>
        </w:rPr>
        <w:t>כל העלילות האלה, כל ההכפשות, כל דברי השטנה שהבאת ומביאים אחרים, הגישה האומל</w:t>
      </w:r>
      <w:r>
        <w:rPr>
          <w:rFonts w:hint="cs"/>
          <w:rtl/>
        </w:rPr>
        <w:t xml:space="preserve">לה הזאת חייבת להגיע לקצה ולא להישמע עוד. אני הייתי מזמין אותך לחזור בך מהדברים ולהודיע לכולנו שאת הגישה הגזענית הזאת, המתלהמת, העיוורת ומלאת השנאה פעם אחת ולתמיד תשנה ולא תחזור על זה. תודה רבה. </w:t>
      </w:r>
    </w:p>
    <w:p w14:paraId="48DE7392" w14:textId="77777777" w:rsidR="00000000" w:rsidRDefault="00E23567">
      <w:pPr>
        <w:pStyle w:val="a0"/>
        <w:rPr>
          <w:rFonts w:hint="cs"/>
          <w:rtl/>
        </w:rPr>
      </w:pPr>
    </w:p>
    <w:p w14:paraId="1904907E" w14:textId="77777777" w:rsidR="00000000" w:rsidRDefault="00E23567">
      <w:pPr>
        <w:pStyle w:val="af1"/>
        <w:rPr>
          <w:rtl/>
        </w:rPr>
      </w:pPr>
      <w:r>
        <w:rPr>
          <w:rtl/>
        </w:rPr>
        <w:t>היו"ר מוחמד ברכה:</w:t>
      </w:r>
    </w:p>
    <w:p w14:paraId="5F27ED31" w14:textId="77777777" w:rsidR="00000000" w:rsidRDefault="00E23567">
      <w:pPr>
        <w:pStyle w:val="a0"/>
        <w:rPr>
          <w:rtl/>
        </w:rPr>
      </w:pPr>
    </w:p>
    <w:p w14:paraId="19C34C37" w14:textId="77777777" w:rsidR="00000000" w:rsidRDefault="00E23567">
      <w:pPr>
        <w:pStyle w:val="a0"/>
        <w:rPr>
          <w:rFonts w:hint="cs"/>
          <w:rtl/>
        </w:rPr>
      </w:pPr>
      <w:r>
        <w:rPr>
          <w:rFonts w:hint="cs"/>
          <w:rtl/>
        </w:rPr>
        <w:t>תודה, חבר הכנסת דהאמשה. הוא קיבל את ההזמנ</w:t>
      </w:r>
      <w:r>
        <w:rPr>
          <w:rFonts w:hint="cs"/>
          <w:rtl/>
        </w:rPr>
        <w:t xml:space="preserve">ה שלך, והוא כותב אותה עכשיו. כמובן, זה היה צפוי, זה בלתי נמנע, ואנחנו נזרום עם העניין הזה עד הסוף. בבקשה, חבר הכנסת יורי שטרן. </w:t>
      </w:r>
    </w:p>
    <w:p w14:paraId="744FA488" w14:textId="77777777" w:rsidR="00000000" w:rsidRDefault="00E23567">
      <w:pPr>
        <w:pStyle w:val="a0"/>
        <w:rPr>
          <w:rFonts w:hint="cs"/>
          <w:rtl/>
        </w:rPr>
      </w:pPr>
    </w:p>
    <w:p w14:paraId="2E67EB58" w14:textId="77777777" w:rsidR="00000000" w:rsidRDefault="00E23567">
      <w:pPr>
        <w:pStyle w:val="-"/>
        <w:rPr>
          <w:rtl/>
        </w:rPr>
      </w:pPr>
      <w:bookmarkStart w:id="470" w:name="FS000000550T11_02_2004_19_22_22C"/>
      <w:bookmarkEnd w:id="470"/>
      <w:r>
        <w:rPr>
          <w:rtl/>
        </w:rPr>
        <w:t>עבד-אלמאלכ דהאמשה (רע"ם):</w:t>
      </w:r>
    </w:p>
    <w:p w14:paraId="63BC6536" w14:textId="77777777" w:rsidR="00000000" w:rsidRDefault="00E23567">
      <w:pPr>
        <w:pStyle w:val="a0"/>
        <w:rPr>
          <w:rtl/>
        </w:rPr>
      </w:pPr>
    </w:p>
    <w:p w14:paraId="4D83A514" w14:textId="77777777" w:rsidR="00000000" w:rsidRDefault="00E23567">
      <w:pPr>
        <w:pStyle w:val="a0"/>
        <w:rPr>
          <w:rFonts w:hint="cs"/>
          <w:rtl/>
        </w:rPr>
      </w:pPr>
      <w:r>
        <w:rPr>
          <w:rFonts w:hint="cs"/>
          <w:rtl/>
        </w:rPr>
        <w:t xml:space="preserve">אם הוא עוד פעם יעשה דברים, אני גם מבקש להגיב. </w:t>
      </w:r>
    </w:p>
    <w:p w14:paraId="4E60CFA6" w14:textId="77777777" w:rsidR="00000000" w:rsidRDefault="00E23567">
      <w:pPr>
        <w:pStyle w:val="a0"/>
        <w:rPr>
          <w:rFonts w:hint="cs"/>
          <w:rtl/>
        </w:rPr>
      </w:pPr>
    </w:p>
    <w:p w14:paraId="730AF5E8" w14:textId="77777777" w:rsidR="00000000" w:rsidRDefault="00E23567">
      <w:pPr>
        <w:pStyle w:val="af1"/>
        <w:rPr>
          <w:rtl/>
        </w:rPr>
      </w:pPr>
      <w:r>
        <w:rPr>
          <w:rtl/>
        </w:rPr>
        <w:t>היו"ר מוחמד ברכה:</w:t>
      </w:r>
    </w:p>
    <w:p w14:paraId="0688C6FC" w14:textId="77777777" w:rsidR="00000000" w:rsidRDefault="00E23567">
      <w:pPr>
        <w:pStyle w:val="a0"/>
        <w:rPr>
          <w:rtl/>
        </w:rPr>
      </w:pPr>
    </w:p>
    <w:p w14:paraId="48467535" w14:textId="77777777" w:rsidR="00000000" w:rsidRDefault="00E23567">
      <w:pPr>
        <w:pStyle w:val="a0"/>
        <w:rPr>
          <w:rFonts w:hint="cs"/>
          <w:rtl/>
        </w:rPr>
      </w:pPr>
      <w:r>
        <w:rPr>
          <w:rFonts w:hint="cs"/>
          <w:rtl/>
        </w:rPr>
        <w:t xml:space="preserve">טוב, אנחנו נשב עד הבוקר. </w:t>
      </w:r>
    </w:p>
    <w:p w14:paraId="520B4CEB" w14:textId="77777777" w:rsidR="00000000" w:rsidRDefault="00E23567">
      <w:pPr>
        <w:pStyle w:val="a0"/>
        <w:rPr>
          <w:rFonts w:hint="cs"/>
          <w:rtl/>
        </w:rPr>
      </w:pPr>
    </w:p>
    <w:p w14:paraId="1692A4F9" w14:textId="77777777" w:rsidR="00000000" w:rsidRDefault="00E23567">
      <w:pPr>
        <w:pStyle w:val="af0"/>
        <w:rPr>
          <w:rtl/>
        </w:rPr>
      </w:pPr>
      <w:r>
        <w:rPr>
          <w:rFonts w:hint="eastAsia"/>
          <w:rtl/>
        </w:rPr>
        <w:t>עבד</w:t>
      </w:r>
      <w:r>
        <w:rPr>
          <w:rtl/>
        </w:rPr>
        <w:t>-אל</w:t>
      </w:r>
      <w:r>
        <w:rPr>
          <w:rtl/>
        </w:rPr>
        <w:t>מאלכ דהאמשה (רע"ם):</w:t>
      </w:r>
    </w:p>
    <w:p w14:paraId="12CF9085" w14:textId="77777777" w:rsidR="00000000" w:rsidRDefault="00E23567">
      <w:pPr>
        <w:pStyle w:val="a0"/>
        <w:rPr>
          <w:rFonts w:hint="cs"/>
          <w:rtl/>
        </w:rPr>
      </w:pPr>
    </w:p>
    <w:p w14:paraId="3FE7EA4D" w14:textId="77777777" w:rsidR="00000000" w:rsidRDefault="00E23567">
      <w:pPr>
        <w:pStyle w:val="a0"/>
        <w:rPr>
          <w:rFonts w:hint="cs"/>
          <w:rtl/>
        </w:rPr>
      </w:pPr>
      <w:r>
        <w:rPr>
          <w:rFonts w:hint="cs"/>
          <w:rtl/>
        </w:rPr>
        <w:t>הוא התחיל.</w:t>
      </w:r>
    </w:p>
    <w:p w14:paraId="3F14575A" w14:textId="77777777" w:rsidR="00000000" w:rsidRDefault="00E23567">
      <w:pPr>
        <w:pStyle w:val="a0"/>
        <w:rPr>
          <w:rFonts w:hint="cs"/>
          <w:rtl/>
        </w:rPr>
      </w:pPr>
    </w:p>
    <w:p w14:paraId="0A67E733" w14:textId="77777777" w:rsidR="00000000" w:rsidRDefault="00E23567">
      <w:pPr>
        <w:pStyle w:val="af1"/>
        <w:rPr>
          <w:rtl/>
        </w:rPr>
      </w:pPr>
      <w:r>
        <w:rPr>
          <w:rtl/>
        </w:rPr>
        <w:t>היו"ר מוחמד ברכה:</w:t>
      </w:r>
    </w:p>
    <w:p w14:paraId="4F1D384A" w14:textId="77777777" w:rsidR="00000000" w:rsidRDefault="00E23567">
      <w:pPr>
        <w:pStyle w:val="a0"/>
        <w:rPr>
          <w:rtl/>
        </w:rPr>
      </w:pPr>
    </w:p>
    <w:p w14:paraId="2F054188" w14:textId="77777777" w:rsidR="00000000" w:rsidRDefault="00E23567">
      <w:pPr>
        <w:pStyle w:val="a0"/>
        <w:rPr>
          <w:rFonts w:hint="cs"/>
          <w:rtl/>
        </w:rPr>
      </w:pPr>
      <w:r>
        <w:rPr>
          <w:rFonts w:hint="cs"/>
          <w:rtl/>
        </w:rPr>
        <w:t xml:space="preserve">ברגע מסוים אני גם אפסיק את זה, אין מה לעשות. </w:t>
      </w:r>
    </w:p>
    <w:p w14:paraId="77AFBF4B" w14:textId="77777777" w:rsidR="00000000" w:rsidRDefault="00E23567">
      <w:pPr>
        <w:pStyle w:val="a0"/>
        <w:rPr>
          <w:rFonts w:hint="cs"/>
          <w:rtl/>
        </w:rPr>
      </w:pPr>
    </w:p>
    <w:p w14:paraId="2C4A85A0" w14:textId="77777777" w:rsidR="00000000" w:rsidRDefault="00E23567">
      <w:pPr>
        <w:pStyle w:val="af0"/>
        <w:rPr>
          <w:rtl/>
        </w:rPr>
      </w:pPr>
      <w:r>
        <w:rPr>
          <w:rFonts w:hint="eastAsia"/>
          <w:rtl/>
        </w:rPr>
        <w:t>עבד</w:t>
      </w:r>
      <w:r>
        <w:rPr>
          <w:rtl/>
        </w:rPr>
        <w:t>-אלמאלכ דהאמשה (רע"ם):</w:t>
      </w:r>
    </w:p>
    <w:p w14:paraId="41F51BD3" w14:textId="77777777" w:rsidR="00000000" w:rsidRDefault="00E23567">
      <w:pPr>
        <w:pStyle w:val="a0"/>
        <w:rPr>
          <w:rFonts w:hint="cs"/>
          <w:rtl/>
        </w:rPr>
      </w:pPr>
    </w:p>
    <w:p w14:paraId="7339392D" w14:textId="77777777" w:rsidR="00000000" w:rsidRDefault="00E23567">
      <w:pPr>
        <w:pStyle w:val="a0"/>
        <w:rPr>
          <w:rFonts w:hint="cs"/>
          <w:rtl/>
        </w:rPr>
      </w:pPr>
      <w:r>
        <w:rPr>
          <w:rFonts w:hint="cs"/>
          <w:rtl/>
        </w:rPr>
        <w:t xml:space="preserve">עכשיו הוא עוד פעם עושה את זה. </w:t>
      </w:r>
    </w:p>
    <w:p w14:paraId="75537725" w14:textId="77777777" w:rsidR="00000000" w:rsidRDefault="00E23567">
      <w:pPr>
        <w:pStyle w:val="a0"/>
        <w:rPr>
          <w:rFonts w:hint="cs"/>
          <w:rtl/>
        </w:rPr>
      </w:pPr>
    </w:p>
    <w:p w14:paraId="1E0EB3C4" w14:textId="77777777" w:rsidR="00000000" w:rsidRDefault="00E23567">
      <w:pPr>
        <w:pStyle w:val="a0"/>
        <w:rPr>
          <w:rFonts w:hint="cs"/>
          <w:rtl/>
        </w:rPr>
      </w:pPr>
    </w:p>
    <w:p w14:paraId="35131A47" w14:textId="77777777" w:rsidR="00000000" w:rsidRDefault="00E23567">
      <w:pPr>
        <w:pStyle w:val="a2"/>
        <w:rPr>
          <w:rFonts w:hint="cs"/>
          <w:rtl/>
        </w:rPr>
      </w:pPr>
      <w:bookmarkStart w:id="471" w:name="_Toc67150224"/>
      <w:r>
        <w:rPr>
          <w:rFonts w:hint="cs"/>
          <w:rtl/>
        </w:rPr>
        <w:t>הודעה אישית של חבר הכנסת יורי שטרן</w:t>
      </w:r>
      <w:bookmarkEnd w:id="471"/>
    </w:p>
    <w:p w14:paraId="38E3F8D9" w14:textId="77777777" w:rsidR="00000000" w:rsidRDefault="00E23567">
      <w:pPr>
        <w:pStyle w:val="a0"/>
        <w:rPr>
          <w:rFonts w:hint="cs"/>
          <w:rtl/>
        </w:rPr>
      </w:pPr>
    </w:p>
    <w:p w14:paraId="1CCE7B9E" w14:textId="77777777" w:rsidR="00000000" w:rsidRDefault="00E23567">
      <w:pPr>
        <w:pStyle w:val="af1"/>
        <w:rPr>
          <w:rtl/>
        </w:rPr>
      </w:pPr>
      <w:r>
        <w:rPr>
          <w:rtl/>
        </w:rPr>
        <w:t>היו"ר מוחמד ברכה:</w:t>
      </w:r>
    </w:p>
    <w:p w14:paraId="38692D9F" w14:textId="77777777" w:rsidR="00000000" w:rsidRDefault="00E23567">
      <w:pPr>
        <w:pStyle w:val="a0"/>
        <w:rPr>
          <w:rtl/>
        </w:rPr>
      </w:pPr>
    </w:p>
    <w:p w14:paraId="360802B5" w14:textId="77777777" w:rsidR="00000000" w:rsidRDefault="00E23567">
      <w:pPr>
        <w:pStyle w:val="a0"/>
        <w:rPr>
          <w:rFonts w:hint="cs"/>
          <w:rtl/>
        </w:rPr>
      </w:pPr>
      <w:r>
        <w:rPr>
          <w:rFonts w:hint="cs"/>
          <w:rtl/>
        </w:rPr>
        <w:t>בבקשה, חבר הכנסת שטרן. תשתדלו להימנע מהנימ</w:t>
      </w:r>
      <w:r>
        <w:rPr>
          <w:rFonts w:hint="cs"/>
          <w:rtl/>
        </w:rPr>
        <w:t xml:space="preserve">ה האישית, בבקשה. </w:t>
      </w:r>
    </w:p>
    <w:p w14:paraId="6C5C9A57" w14:textId="77777777" w:rsidR="00000000" w:rsidRDefault="00E23567">
      <w:pPr>
        <w:pStyle w:val="a0"/>
        <w:rPr>
          <w:rFonts w:hint="cs"/>
          <w:rtl/>
        </w:rPr>
      </w:pPr>
    </w:p>
    <w:p w14:paraId="3799EB79" w14:textId="77777777" w:rsidR="00000000" w:rsidRDefault="00E23567">
      <w:pPr>
        <w:pStyle w:val="a"/>
        <w:rPr>
          <w:rtl/>
        </w:rPr>
      </w:pPr>
      <w:bookmarkStart w:id="472" w:name="FS000000430T11_02_2004_19_22_50"/>
      <w:bookmarkStart w:id="473" w:name="_Toc67150225"/>
      <w:bookmarkEnd w:id="472"/>
      <w:r>
        <w:rPr>
          <w:rFonts w:hint="eastAsia"/>
          <w:rtl/>
        </w:rPr>
        <w:t>יורי</w:t>
      </w:r>
      <w:r>
        <w:rPr>
          <w:rtl/>
        </w:rPr>
        <w:t xml:space="preserve"> שטרן (האיחוד הלאומי - ישראל ביתנו):</w:t>
      </w:r>
      <w:bookmarkEnd w:id="473"/>
    </w:p>
    <w:p w14:paraId="26EB6224" w14:textId="77777777" w:rsidR="00000000" w:rsidRDefault="00E23567">
      <w:pPr>
        <w:pStyle w:val="a0"/>
        <w:rPr>
          <w:rFonts w:hint="cs"/>
          <w:rtl/>
        </w:rPr>
      </w:pPr>
    </w:p>
    <w:p w14:paraId="2F20C91C" w14:textId="77777777" w:rsidR="00000000" w:rsidRDefault="00E23567">
      <w:pPr>
        <w:pStyle w:val="a0"/>
        <w:rPr>
          <w:rFonts w:hint="cs"/>
          <w:rtl/>
        </w:rPr>
      </w:pPr>
      <w:r>
        <w:rPr>
          <w:rFonts w:hint="cs"/>
          <w:rtl/>
        </w:rPr>
        <w:t xml:space="preserve">שני דברים. כבוד היושב-ראש, קודם כול, חבר הכנסת דהאמשה לא נכח באולם כשאני דיברתי.  </w:t>
      </w:r>
    </w:p>
    <w:p w14:paraId="17CFFC55" w14:textId="77777777" w:rsidR="00000000" w:rsidRDefault="00E23567">
      <w:pPr>
        <w:pStyle w:val="a0"/>
        <w:rPr>
          <w:rFonts w:hint="cs"/>
          <w:rtl/>
        </w:rPr>
      </w:pPr>
    </w:p>
    <w:p w14:paraId="21101575" w14:textId="77777777" w:rsidR="00000000" w:rsidRDefault="00E23567">
      <w:pPr>
        <w:pStyle w:val="af0"/>
        <w:rPr>
          <w:rtl/>
        </w:rPr>
      </w:pPr>
      <w:r>
        <w:rPr>
          <w:rFonts w:hint="eastAsia"/>
          <w:rtl/>
        </w:rPr>
        <w:t>עבד</w:t>
      </w:r>
      <w:r>
        <w:rPr>
          <w:rtl/>
        </w:rPr>
        <w:t>-אלמאלכ דהאמשה (רע"ם):</w:t>
      </w:r>
    </w:p>
    <w:p w14:paraId="0113F569" w14:textId="77777777" w:rsidR="00000000" w:rsidRDefault="00E23567">
      <w:pPr>
        <w:pStyle w:val="a0"/>
        <w:rPr>
          <w:rFonts w:hint="cs"/>
          <w:rtl/>
        </w:rPr>
      </w:pPr>
    </w:p>
    <w:p w14:paraId="75BA70B1" w14:textId="77777777" w:rsidR="00000000" w:rsidRDefault="00E23567">
      <w:pPr>
        <w:pStyle w:val="a0"/>
        <w:rPr>
          <w:rFonts w:hint="cs"/>
          <w:rtl/>
        </w:rPr>
      </w:pPr>
      <w:r>
        <w:rPr>
          <w:rFonts w:hint="cs"/>
          <w:rtl/>
        </w:rPr>
        <w:t xml:space="preserve">שמעתי אותך. </w:t>
      </w:r>
    </w:p>
    <w:p w14:paraId="0C82354F" w14:textId="77777777" w:rsidR="00000000" w:rsidRDefault="00E23567">
      <w:pPr>
        <w:pStyle w:val="a0"/>
        <w:rPr>
          <w:rFonts w:hint="cs"/>
          <w:rtl/>
        </w:rPr>
      </w:pPr>
    </w:p>
    <w:p w14:paraId="7A43D237" w14:textId="77777777" w:rsidR="00000000" w:rsidRDefault="00E23567">
      <w:pPr>
        <w:pStyle w:val="-"/>
        <w:rPr>
          <w:rtl/>
        </w:rPr>
      </w:pPr>
      <w:bookmarkStart w:id="474" w:name="FS000000430T11_02_2004_19_23_03C"/>
      <w:bookmarkEnd w:id="474"/>
      <w:r>
        <w:rPr>
          <w:rtl/>
        </w:rPr>
        <w:t>יורי שטרן (האיחוד הלאומי - ישראל ביתנו):</w:t>
      </w:r>
    </w:p>
    <w:p w14:paraId="16E482DE" w14:textId="77777777" w:rsidR="00000000" w:rsidRDefault="00E23567">
      <w:pPr>
        <w:pStyle w:val="a0"/>
        <w:rPr>
          <w:rtl/>
        </w:rPr>
      </w:pPr>
    </w:p>
    <w:p w14:paraId="577D2DED" w14:textId="77777777" w:rsidR="00000000" w:rsidRDefault="00E23567">
      <w:pPr>
        <w:pStyle w:val="a0"/>
        <w:rPr>
          <w:rFonts w:hint="cs"/>
          <w:rtl/>
        </w:rPr>
      </w:pPr>
      <w:r>
        <w:rPr>
          <w:rFonts w:hint="cs"/>
          <w:rtl/>
        </w:rPr>
        <w:t xml:space="preserve">אתה לא היית פה, וכשאתה אומר </w:t>
      </w:r>
      <w:r>
        <w:rPr>
          <w:rFonts w:hint="cs"/>
          <w:rtl/>
        </w:rPr>
        <w:t xml:space="preserve">שאני התלהמתי, אתה פשוט מביא את הדעה הקדומה שלך. אתה לא היית פה, אתה לא השתתפת בדיון, אתה באת והשתלחת בי. </w:t>
      </w:r>
    </w:p>
    <w:p w14:paraId="7857CE89" w14:textId="77777777" w:rsidR="00000000" w:rsidRDefault="00E23567">
      <w:pPr>
        <w:pStyle w:val="a0"/>
        <w:rPr>
          <w:rFonts w:hint="cs"/>
          <w:rtl/>
        </w:rPr>
      </w:pPr>
    </w:p>
    <w:p w14:paraId="5B9B5E1F" w14:textId="77777777" w:rsidR="00000000" w:rsidRDefault="00E23567">
      <w:pPr>
        <w:pStyle w:val="a0"/>
        <w:rPr>
          <w:rFonts w:hint="cs"/>
          <w:rtl/>
        </w:rPr>
      </w:pPr>
      <w:r>
        <w:rPr>
          <w:rFonts w:hint="cs"/>
          <w:rtl/>
        </w:rPr>
        <w:t>אני לא התלהמתי, ואמרתי בנימה מאוד מינורית, שכאשר אתה מבקר אצל המרצחים המחבלים בבית-הכלא, התחושה שלי היא קשה. לא אמרתי מעבר לזה, אבל עכשיו אני אגיד. ל</w:t>
      </w:r>
      <w:r>
        <w:rPr>
          <w:rFonts w:hint="cs"/>
          <w:rtl/>
        </w:rPr>
        <w:t>ו ביקר חבר כנסת יהודי אצל יגאל עמיר, מה היה קורה פה באולם הזה? מה היה קורה פה?</w:t>
      </w:r>
    </w:p>
    <w:p w14:paraId="7276AAF1" w14:textId="77777777" w:rsidR="00000000" w:rsidRDefault="00E23567">
      <w:pPr>
        <w:pStyle w:val="a0"/>
        <w:rPr>
          <w:rFonts w:hint="cs"/>
          <w:rtl/>
        </w:rPr>
      </w:pPr>
    </w:p>
    <w:p w14:paraId="4D88DE07" w14:textId="77777777" w:rsidR="00000000" w:rsidRDefault="00E23567">
      <w:pPr>
        <w:pStyle w:val="af0"/>
        <w:rPr>
          <w:rtl/>
        </w:rPr>
      </w:pPr>
      <w:r>
        <w:rPr>
          <w:rFonts w:hint="eastAsia"/>
          <w:rtl/>
        </w:rPr>
        <w:t>עבד</w:t>
      </w:r>
      <w:r>
        <w:rPr>
          <w:rtl/>
        </w:rPr>
        <w:t>-אלמאלכ דהאמשה (רע"ם):</w:t>
      </w:r>
    </w:p>
    <w:p w14:paraId="16BAA3C3" w14:textId="77777777" w:rsidR="00000000" w:rsidRDefault="00E23567">
      <w:pPr>
        <w:pStyle w:val="a0"/>
        <w:rPr>
          <w:rFonts w:hint="cs"/>
          <w:rtl/>
        </w:rPr>
      </w:pPr>
    </w:p>
    <w:p w14:paraId="112934ED" w14:textId="77777777" w:rsidR="00000000" w:rsidRDefault="00E23567">
      <w:pPr>
        <w:pStyle w:val="a0"/>
        <w:rPr>
          <w:rFonts w:hint="cs"/>
          <w:rtl/>
        </w:rPr>
      </w:pPr>
      <w:r>
        <w:rPr>
          <w:rFonts w:hint="cs"/>
          <w:rtl/>
        </w:rPr>
        <w:t>- - -</w:t>
      </w:r>
    </w:p>
    <w:p w14:paraId="74E02DB4" w14:textId="77777777" w:rsidR="00000000" w:rsidRDefault="00E23567">
      <w:pPr>
        <w:pStyle w:val="a0"/>
        <w:rPr>
          <w:rFonts w:hint="cs"/>
          <w:rtl/>
        </w:rPr>
      </w:pPr>
    </w:p>
    <w:p w14:paraId="574648C7" w14:textId="77777777" w:rsidR="00000000" w:rsidRDefault="00E23567">
      <w:pPr>
        <w:pStyle w:val="-"/>
        <w:rPr>
          <w:rtl/>
        </w:rPr>
      </w:pPr>
      <w:bookmarkStart w:id="475" w:name="FS000000430T11_02_2004_20_10_07"/>
      <w:bookmarkStart w:id="476" w:name="FS000000430T11_02_2004_20_10_10C"/>
      <w:bookmarkEnd w:id="475"/>
      <w:bookmarkEnd w:id="476"/>
      <w:r>
        <w:rPr>
          <w:rtl/>
        </w:rPr>
        <w:t>יורי שטרן (האיחוד הלאומי - ישראל ביתנו):</w:t>
      </w:r>
    </w:p>
    <w:p w14:paraId="3E62D3D5" w14:textId="77777777" w:rsidR="00000000" w:rsidRDefault="00E23567">
      <w:pPr>
        <w:pStyle w:val="a0"/>
        <w:rPr>
          <w:rtl/>
        </w:rPr>
      </w:pPr>
    </w:p>
    <w:p w14:paraId="70656E8A" w14:textId="77777777" w:rsidR="00000000" w:rsidRDefault="00E23567">
      <w:pPr>
        <w:pStyle w:val="a0"/>
        <w:rPr>
          <w:rFonts w:hint="cs"/>
          <w:rtl/>
        </w:rPr>
      </w:pPr>
      <w:r>
        <w:rPr>
          <w:rFonts w:hint="cs"/>
          <w:rtl/>
        </w:rPr>
        <w:t xml:space="preserve">וכשבא חבר הכנסת דהאמשה, ראש התנועה האסלאמית, ומבקר אצל אנשים שהרגו עשרות יהודים, עשרות ישראלים, חלק </w:t>
      </w:r>
      <w:r>
        <w:rPr>
          <w:rFonts w:hint="cs"/>
          <w:rtl/>
        </w:rPr>
        <w:t>מהם גם ערבים, זה לא על אותו משקל? זאת לא תמיכה במרצחים? זה מעבר לכל חובתנו לבקר בבתי-כלא, לבדוק את התנאים וכו'. אנא תעלה אתה את השאלה הזאת בוועדת הפנים ואיכות הסביבה. אנחנו נבדוק את תנאי שירות בתי-הסוהר של האסירים הביטחוניים ונבקר שם. אין שום מגבלה.</w:t>
      </w:r>
    </w:p>
    <w:p w14:paraId="7E4E8E01" w14:textId="77777777" w:rsidR="00000000" w:rsidRDefault="00E23567">
      <w:pPr>
        <w:pStyle w:val="a0"/>
        <w:rPr>
          <w:rFonts w:hint="cs"/>
          <w:rtl/>
        </w:rPr>
      </w:pPr>
    </w:p>
    <w:p w14:paraId="26AAAF88" w14:textId="77777777" w:rsidR="00000000" w:rsidRDefault="00E23567">
      <w:pPr>
        <w:pStyle w:val="af0"/>
        <w:rPr>
          <w:rtl/>
        </w:rPr>
      </w:pPr>
      <w:r>
        <w:rPr>
          <w:rFonts w:hint="eastAsia"/>
          <w:rtl/>
        </w:rPr>
        <w:t>עבד</w:t>
      </w:r>
      <w:r>
        <w:rPr>
          <w:rtl/>
        </w:rPr>
        <w:t>-א</w:t>
      </w:r>
      <w:r>
        <w:rPr>
          <w:rtl/>
        </w:rPr>
        <w:t>למאלכ דהאמשה (רע"ם):</w:t>
      </w:r>
    </w:p>
    <w:p w14:paraId="7D1CAEEC" w14:textId="77777777" w:rsidR="00000000" w:rsidRDefault="00E23567">
      <w:pPr>
        <w:pStyle w:val="a0"/>
        <w:rPr>
          <w:rFonts w:hint="cs"/>
          <w:rtl/>
        </w:rPr>
      </w:pPr>
    </w:p>
    <w:p w14:paraId="506F8E9E" w14:textId="77777777" w:rsidR="00000000" w:rsidRDefault="00E23567">
      <w:pPr>
        <w:pStyle w:val="a0"/>
        <w:rPr>
          <w:rFonts w:hint="cs"/>
          <w:rtl/>
        </w:rPr>
      </w:pPr>
      <w:r>
        <w:rPr>
          <w:rFonts w:hint="cs"/>
          <w:rtl/>
        </w:rPr>
        <w:t xml:space="preserve">נלך לבקר יחד. </w:t>
      </w:r>
    </w:p>
    <w:p w14:paraId="62BF190A" w14:textId="77777777" w:rsidR="00000000" w:rsidRDefault="00E23567">
      <w:pPr>
        <w:pStyle w:val="a0"/>
        <w:rPr>
          <w:rFonts w:hint="cs"/>
          <w:rtl/>
        </w:rPr>
      </w:pPr>
    </w:p>
    <w:p w14:paraId="58308613" w14:textId="77777777" w:rsidR="00000000" w:rsidRDefault="00E23567">
      <w:pPr>
        <w:pStyle w:val="-"/>
        <w:rPr>
          <w:rtl/>
        </w:rPr>
      </w:pPr>
      <w:bookmarkStart w:id="477" w:name="FS000000430T11_02_2004_19_24_11C"/>
      <w:bookmarkEnd w:id="477"/>
      <w:r>
        <w:rPr>
          <w:rtl/>
        </w:rPr>
        <w:t>יורי שטרן (האיחוד הלאומי - ישראל ביתנו):</w:t>
      </w:r>
    </w:p>
    <w:p w14:paraId="589460E4" w14:textId="77777777" w:rsidR="00000000" w:rsidRDefault="00E23567">
      <w:pPr>
        <w:pStyle w:val="a0"/>
        <w:rPr>
          <w:rtl/>
        </w:rPr>
      </w:pPr>
    </w:p>
    <w:p w14:paraId="4F55EA70" w14:textId="77777777" w:rsidR="00000000" w:rsidRDefault="00E23567">
      <w:pPr>
        <w:pStyle w:val="a0"/>
        <w:rPr>
          <w:rFonts w:hint="cs"/>
          <w:rtl/>
        </w:rPr>
      </w:pPr>
      <w:r>
        <w:rPr>
          <w:rFonts w:hint="cs"/>
          <w:rtl/>
        </w:rPr>
        <w:t xml:space="preserve">אבל לבקר אצל המרצחים, לתת להם תמיכה, להעביר מידע ממרצח למרצח, זו פשוט בגידה במדינת ישראל. זו תמיכה במרצחים, תמיכה במחבלים, וחבל שאתה באת לפה ועוד השתלחת בי. </w:t>
      </w:r>
    </w:p>
    <w:p w14:paraId="2E0F9BD6" w14:textId="77777777" w:rsidR="00000000" w:rsidRDefault="00E23567">
      <w:pPr>
        <w:pStyle w:val="a0"/>
        <w:rPr>
          <w:rFonts w:hint="cs"/>
          <w:rtl/>
        </w:rPr>
      </w:pPr>
    </w:p>
    <w:p w14:paraId="27DA2FB8" w14:textId="77777777" w:rsidR="00000000" w:rsidRDefault="00E23567">
      <w:pPr>
        <w:pStyle w:val="af0"/>
        <w:rPr>
          <w:rtl/>
        </w:rPr>
      </w:pPr>
      <w:r>
        <w:rPr>
          <w:rFonts w:hint="eastAsia"/>
          <w:rtl/>
        </w:rPr>
        <w:t>עבד</w:t>
      </w:r>
      <w:r>
        <w:rPr>
          <w:rtl/>
        </w:rPr>
        <w:t>-אלמאלכ דהאמשה</w:t>
      </w:r>
      <w:r>
        <w:rPr>
          <w:rtl/>
        </w:rPr>
        <w:t xml:space="preserve"> (רע"ם):</w:t>
      </w:r>
    </w:p>
    <w:p w14:paraId="78656A8D" w14:textId="77777777" w:rsidR="00000000" w:rsidRDefault="00E23567">
      <w:pPr>
        <w:pStyle w:val="a0"/>
        <w:rPr>
          <w:rFonts w:hint="cs"/>
          <w:rtl/>
        </w:rPr>
      </w:pPr>
    </w:p>
    <w:p w14:paraId="65B592B7" w14:textId="77777777" w:rsidR="00000000" w:rsidRDefault="00E23567">
      <w:pPr>
        <w:pStyle w:val="a0"/>
        <w:rPr>
          <w:rFonts w:hint="cs"/>
          <w:rtl/>
        </w:rPr>
      </w:pPr>
      <w:r>
        <w:rPr>
          <w:rFonts w:hint="cs"/>
          <w:rtl/>
        </w:rPr>
        <w:t xml:space="preserve">אני רוצה להגיב. </w:t>
      </w:r>
    </w:p>
    <w:p w14:paraId="01CA5B1D" w14:textId="77777777" w:rsidR="00000000" w:rsidRDefault="00E23567">
      <w:pPr>
        <w:pStyle w:val="a0"/>
        <w:rPr>
          <w:rFonts w:hint="cs"/>
          <w:rtl/>
        </w:rPr>
      </w:pPr>
    </w:p>
    <w:p w14:paraId="4B1618D6" w14:textId="77777777" w:rsidR="00000000" w:rsidRDefault="00E23567">
      <w:pPr>
        <w:pStyle w:val="af1"/>
        <w:rPr>
          <w:rtl/>
        </w:rPr>
      </w:pPr>
      <w:r>
        <w:rPr>
          <w:rtl/>
        </w:rPr>
        <w:t>היו"ר מוחמד ברכה:</w:t>
      </w:r>
    </w:p>
    <w:p w14:paraId="29C3B784" w14:textId="77777777" w:rsidR="00000000" w:rsidRDefault="00E23567">
      <w:pPr>
        <w:pStyle w:val="a0"/>
        <w:rPr>
          <w:rtl/>
        </w:rPr>
      </w:pPr>
    </w:p>
    <w:p w14:paraId="54641167" w14:textId="77777777" w:rsidR="00000000" w:rsidRDefault="00E23567">
      <w:pPr>
        <w:pStyle w:val="a0"/>
        <w:rPr>
          <w:rFonts w:hint="cs"/>
          <w:rtl/>
        </w:rPr>
      </w:pPr>
      <w:r>
        <w:rPr>
          <w:rFonts w:hint="cs"/>
          <w:rtl/>
        </w:rPr>
        <w:t xml:space="preserve">רבותי, אנחנו מסיימים את הפרק הזה ועוברים לנושא הבא. </w:t>
      </w:r>
    </w:p>
    <w:p w14:paraId="1DFC7D14" w14:textId="77777777" w:rsidR="00000000" w:rsidRDefault="00E23567">
      <w:pPr>
        <w:pStyle w:val="a0"/>
        <w:rPr>
          <w:rFonts w:hint="cs"/>
          <w:rtl/>
        </w:rPr>
      </w:pPr>
    </w:p>
    <w:p w14:paraId="7A5727E0" w14:textId="77777777" w:rsidR="00000000" w:rsidRDefault="00E23567">
      <w:pPr>
        <w:pStyle w:val="af0"/>
        <w:rPr>
          <w:rtl/>
        </w:rPr>
      </w:pPr>
      <w:r>
        <w:rPr>
          <w:rFonts w:hint="eastAsia"/>
          <w:rtl/>
        </w:rPr>
        <w:t>נסים</w:t>
      </w:r>
      <w:r>
        <w:rPr>
          <w:rtl/>
        </w:rPr>
        <w:t xml:space="preserve"> זאב (ש"ס):</w:t>
      </w:r>
    </w:p>
    <w:p w14:paraId="7CA1C4BE" w14:textId="77777777" w:rsidR="00000000" w:rsidRDefault="00E23567">
      <w:pPr>
        <w:pStyle w:val="a0"/>
        <w:rPr>
          <w:rFonts w:hint="cs"/>
          <w:rtl/>
        </w:rPr>
      </w:pPr>
    </w:p>
    <w:p w14:paraId="65059D57" w14:textId="77777777" w:rsidR="00000000" w:rsidRDefault="00E23567">
      <w:pPr>
        <w:pStyle w:val="a0"/>
        <w:rPr>
          <w:rFonts w:hint="cs"/>
          <w:rtl/>
        </w:rPr>
      </w:pPr>
      <w:r>
        <w:rPr>
          <w:rFonts w:hint="cs"/>
          <w:rtl/>
        </w:rPr>
        <w:t>מה זה הקרקס הזה?</w:t>
      </w:r>
    </w:p>
    <w:p w14:paraId="2371F73C" w14:textId="77777777" w:rsidR="00000000" w:rsidRDefault="00E23567">
      <w:pPr>
        <w:pStyle w:val="af1"/>
        <w:rPr>
          <w:rFonts w:hint="cs"/>
          <w:rtl/>
        </w:rPr>
      </w:pPr>
    </w:p>
    <w:p w14:paraId="66269076" w14:textId="77777777" w:rsidR="00000000" w:rsidRDefault="00E23567">
      <w:pPr>
        <w:pStyle w:val="af1"/>
        <w:rPr>
          <w:rtl/>
        </w:rPr>
      </w:pPr>
      <w:r>
        <w:rPr>
          <w:rtl/>
        </w:rPr>
        <w:t>היו"ר מוחמד ברכה:</w:t>
      </w:r>
    </w:p>
    <w:p w14:paraId="7080ECA2" w14:textId="77777777" w:rsidR="00000000" w:rsidRDefault="00E23567">
      <w:pPr>
        <w:pStyle w:val="a0"/>
        <w:rPr>
          <w:rFonts w:hint="cs"/>
          <w:rtl/>
        </w:rPr>
      </w:pPr>
    </w:p>
    <w:p w14:paraId="1D030707" w14:textId="77777777" w:rsidR="00000000" w:rsidRDefault="00E23567">
      <w:pPr>
        <w:pStyle w:val="a0"/>
        <w:rPr>
          <w:rFonts w:hint="cs"/>
          <w:rtl/>
        </w:rPr>
      </w:pPr>
      <w:r>
        <w:rPr>
          <w:rFonts w:hint="cs"/>
          <w:rtl/>
        </w:rPr>
        <w:t xml:space="preserve">חבר הכנסת נסים זאב, אתה לא אמור להתערב בעניין הזה. </w:t>
      </w:r>
    </w:p>
    <w:p w14:paraId="18315AE8" w14:textId="77777777" w:rsidR="00000000" w:rsidRDefault="00E23567">
      <w:pPr>
        <w:pStyle w:val="a0"/>
        <w:rPr>
          <w:rFonts w:hint="cs"/>
          <w:rtl/>
        </w:rPr>
      </w:pPr>
    </w:p>
    <w:p w14:paraId="38793512" w14:textId="77777777" w:rsidR="00000000" w:rsidRDefault="00E23567">
      <w:pPr>
        <w:pStyle w:val="af0"/>
        <w:rPr>
          <w:rtl/>
        </w:rPr>
      </w:pPr>
      <w:r>
        <w:rPr>
          <w:rtl/>
        </w:rPr>
        <w:t>נסים זאב (ש"ס):</w:t>
      </w:r>
    </w:p>
    <w:p w14:paraId="1CF5D59F" w14:textId="77777777" w:rsidR="00000000" w:rsidRDefault="00E23567">
      <w:pPr>
        <w:pStyle w:val="a0"/>
        <w:rPr>
          <w:rtl/>
        </w:rPr>
      </w:pPr>
    </w:p>
    <w:p w14:paraId="1E1105B0" w14:textId="77777777" w:rsidR="00000000" w:rsidRDefault="00E23567">
      <w:pPr>
        <w:pStyle w:val="a0"/>
        <w:rPr>
          <w:rFonts w:hint="cs"/>
          <w:rtl/>
        </w:rPr>
      </w:pPr>
      <w:r>
        <w:rPr>
          <w:rFonts w:hint="cs"/>
          <w:rtl/>
        </w:rPr>
        <w:t>למה אני לא אמור?</w:t>
      </w:r>
    </w:p>
    <w:p w14:paraId="0E13EB03" w14:textId="77777777" w:rsidR="00000000" w:rsidRDefault="00E23567">
      <w:pPr>
        <w:pStyle w:val="a0"/>
        <w:rPr>
          <w:rFonts w:hint="cs"/>
          <w:rtl/>
        </w:rPr>
      </w:pPr>
    </w:p>
    <w:p w14:paraId="2D2B7CCD" w14:textId="77777777" w:rsidR="00000000" w:rsidRDefault="00E23567">
      <w:pPr>
        <w:pStyle w:val="af1"/>
        <w:rPr>
          <w:rtl/>
        </w:rPr>
      </w:pPr>
      <w:r>
        <w:rPr>
          <w:rtl/>
        </w:rPr>
        <w:t>היו"ר מוחמד ב</w:t>
      </w:r>
      <w:r>
        <w:rPr>
          <w:rtl/>
        </w:rPr>
        <w:t>רכה:</w:t>
      </w:r>
    </w:p>
    <w:p w14:paraId="785F8C7A" w14:textId="77777777" w:rsidR="00000000" w:rsidRDefault="00E23567">
      <w:pPr>
        <w:pStyle w:val="a0"/>
        <w:rPr>
          <w:rtl/>
        </w:rPr>
      </w:pPr>
    </w:p>
    <w:p w14:paraId="049D1385" w14:textId="77777777" w:rsidR="00000000" w:rsidRDefault="00E23567">
      <w:pPr>
        <w:pStyle w:val="a0"/>
        <w:rPr>
          <w:rFonts w:hint="cs"/>
          <w:rtl/>
        </w:rPr>
      </w:pPr>
      <w:r>
        <w:rPr>
          <w:rFonts w:hint="cs"/>
          <w:rtl/>
        </w:rPr>
        <w:t xml:space="preserve">כי אני עובר לנושא הבא.  </w:t>
      </w:r>
    </w:p>
    <w:p w14:paraId="190277B6" w14:textId="77777777" w:rsidR="00000000" w:rsidRDefault="00E23567">
      <w:pPr>
        <w:pStyle w:val="a0"/>
        <w:rPr>
          <w:rFonts w:hint="cs"/>
          <w:rtl/>
        </w:rPr>
      </w:pPr>
    </w:p>
    <w:p w14:paraId="0EB742E8" w14:textId="77777777" w:rsidR="00000000" w:rsidRDefault="00E23567">
      <w:pPr>
        <w:pStyle w:val="a0"/>
        <w:rPr>
          <w:rFonts w:hint="cs"/>
          <w:rtl/>
        </w:rPr>
      </w:pPr>
    </w:p>
    <w:p w14:paraId="278E8431" w14:textId="77777777" w:rsidR="00000000" w:rsidRDefault="00E23567">
      <w:pPr>
        <w:pStyle w:val="a2"/>
        <w:rPr>
          <w:rtl/>
        </w:rPr>
      </w:pPr>
    </w:p>
    <w:p w14:paraId="21721156" w14:textId="77777777" w:rsidR="00000000" w:rsidRDefault="00E23567">
      <w:pPr>
        <w:pStyle w:val="a2"/>
        <w:rPr>
          <w:rFonts w:hint="cs"/>
          <w:rtl/>
        </w:rPr>
      </w:pPr>
      <w:bookmarkStart w:id="478" w:name="CS21498FI0021498T11_02_2004_20_18_22"/>
      <w:bookmarkStart w:id="479" w:name="_Toc67150226"/>
      <w:bookmarkEnd w:id="478"/>
      <w:r>
        <w:rPr>
          <w:rFonts w:hint="cs"/>
          <w:rtl/>
        </w:rPr>
        <w:t>הצעות לסדר-היום</w:t>
      </w:r>
      <w:bookmarkEnd w:id="479"/>
    </w:p>
    <w:p w14:paraId="300FD94C" w14:textId="77777777" w:rsidR="00000000" w:rsidRDefault="00E23567">
      <w:pPr>
        <w:pStyle w:val="a2"/>
        <w:rPr>
          <w:rtl/>
        </w:rPr>
      </w:pPr>
      <w:bookmarkStart w:id="480" w:name="_Toc67150227"/>
      <w:r>
        <w:rPr>
          <w:rtl/>
        </w:rPr>
        <w:t>צלבי קרס וכתובות נאצה בפארק</w:t>
      </w:r>
      <w:r>
        <w:rPr>
          <w:rFonts w:hint="cs"/>
          <w:rtl/>
        </w:rPr>
        <w:t>-</w:t>
      </w:r>
      <w:r>
        <w:rPr>
          <w:rtl/>
        </w:rPr>
        <w:t>גולדה בנגב</w:t>
      </w:r>
      <w:bookmarkEnd w:id="480"/>
    </w:p>
    <w:p w14:paraId="6B101644" w14:textId="77777777" w:rsidR="00000000" w:rsidRDefault="00E23567">
      <w:pPr>
        <w:pStyle w:val="a0"/>
        <w:ind w:firstLine="0"/>
        <w:rPr>
          <w:rFonts w:hint="cs"/>
          <w:rtl/>
        </w:rPr>
      </w:pPr>
      <w:r>
        <w:rPr>
          <w:rtl/>
        </w:rPr>
        <w:t xml:space="preserve">["דברי הכנסת", חוב' </w:t>
      </w:r>
      <w:r>
        <w:rPr>
          <w:rFonts w:hint="cs"/>
          <w:rtl/>
        </w:rPr>
        <w:t>ט"ו</w:t>
      </w:r>
      <w:r>
        <w:rPr>
          <w:rtl/>
        </w:rPr>
        <w:t xml:space="preserve">, עמ' </w:t>
      </w:r>
      <w:r>
        <w:rPr>
          <w:rFonts w:hint="cs"/>
          <w:rtl/>
        </w:rPr>
        <w:t>9398</w:t>
      </w:r>
      <w:r>
        <w:rPr>
          <w:rtl/>
        </w:rPr>
        <w:t>.]</w:t>
      </w:r>
    </w:p>
    <w:p w14:paraId="633330DA" w14:textId="77777777" w:rsidR="00000000" w:rsidRDefault="00E23567">
      <w:pPr>
        <w:pStyle w:val="a0"/>
        <w:rPr>
          <w:rFonts w:hint="cs"/>
          <w:rtl/>
        </w:rPr>
      </w:pPr>
    </w:p>
    <w:p w14:paraId="3DE608AA" w14:textId="77777777" w:rsidR="00000000" w:rsidRDefault="00E23567">
      <w:pPr>
        <w:pStyle w:val="af1"/>
        <w:rPr>
          <w:rtl/>
        </w:rPr>
      </w:pPr>
      <w:r>
        <w:rPr>
          <w:rtl/>
        </w:rPr>
        <w:t>היו"ר מוחמד ברכה:</w:t>
      </w:r>
    </w:p>
    <w:p w14:paraId="3CE74A0F" w14:textId="77777777" w:rsidR="00000000" w:rsidRDefault="00E23567">
      <w:pPr>
        <w:pStyle w:val="a0"/>
        <w:rPr>
          <w:rtl/>
        </w:rPr>
      </w:pPr>
    </w:p>
    <w:p w14:paraId="1010F54C" w14:textId="77777777" w:rsidR="00000000" w:rsidRDefault="00E23567">
      <w:pPr>
        <w:pStyle w:val="a0"/>
        <w:rPr>
          <w:rFonts w:hint="cs"/>
          <w:rtl/>
        </w:rPr>
      </w:pPr>
      <w:r>
        <w:rPr>
          <w:rFonts w:hint="cs"/>
          <w:rtl/>
        </w:rPr>
        <w:t>הנושא הבא: צלבי קרס וכתובות נאצה בפארק-גולדה בנגב - הצעות לסדר-היום מס' 2485, 2499 ו-2527. ראשון המציעים, חבר ה</w:t>
      </w:r>
      <w:r>
        <w:rPr>
          <w:rFonts w:hint="cs"/>
          <w:rtl/>
        </w:rPr>
        <w:t xml:space="preserve">כנסת נסים זאב - בבקשה, אדוני. </w:t>
      </w:r>
    </w:p>
    <w:p w14:paraId="759F21E6" w14:textId="77777777" w:rsidR="00000000" w:rsidRDefault="00E23567">
      <w:pPr>
        <w:pStyle w:val="a0"/>
        <w:rPr>
          <w:rFonts w:hint="cs"/>
          <w:rtl/>
        </w:rPr>
      </w:pPr>
    </w:p>
    <w:p w14:paraId="74E464B8" w14:textId="77777777" w:rsidR="00000000" w:rsidRDefault="00E23567">
      <w:pPr>
        <w:pStyle w:val="af0"/>
        <w:rPr>
          <w:rtl/>
        </w:rPr>
      </w:pPr>
      <w:r>
        <w:rPr>
          <w:rFonts w:hint="eastAsia"/>
          <w:rtl/>
        </w:rPr>
        <w:t>נסים</w:t>
      </w:r>
      <w:r>
        <w:rPr>
          <w:rtl/>
        </w:rPr>
        <w:t xml:space="preserve"> זאב (ש"ס):</w:t>
      </w:r>
    </w:p>
    <w:p w14:paraId="78F8E3E5" w14:textId="77777777" w:rsidR="00000000" w:rsidRDefault="00E23567">
      <w:pPr>
        <w:pStyle w:val="a0"/>
        <w:rPr>
          <w:rFonts w:hint="cs"/>
          <w:rtl/>
        </w:rPr>
      </w:pPr>
    </w:p>
    <w:p w14:paraId="7F4BCE89" w14:textId="77777777" w:rsidR="00000000" w:rsidRDefault="00E23567">
      <w:pPr>
        <w:pStyle w:val="a0"/>
        <w:rPr>
          <w:rFonts w:hint="cs"/>
          <w:rtl/>
        </w:rPr>
      </w:pPr>
      <w:r>
        <w:rPr>
          <w:rFonts w:hint="cs"/>
          <w:rtl/>
        </w:rPr>
        <w:t xml:space="preserve">הדיון הזה התקיים, דיברנו על זה בשבוע שעבר. עכשיו זו תשובה והצבעה, והשר אמור לענות היום. </w:t>
      </w:r>
    </w:p>
    <w:p w14:paraId="1A3F51D6" w14:textId="77777777" w:rsidR="00000000" w:rsidRDefault="00E23567">
      <w:pPr>
        <w:pStyle w:val="a0"/>
        <w:rPr>
          <w:rFonts w:hint="cs"/>
          <w:rtl/>
        </w:rPr>
      </w:pPr>
    </w:p>
    <w:p w14:paraId="0A334028" w14:textId="77777777" w:rsidR="00000000" w:rsidRDefault="00E23567">
      <w:pPr>
        <w:pStyle w:val="af1"/>
        <w:rPr>
          <w:rtl/>
        </w:rPr>
      </w:pPr>
      <w:r>
        <w:rPr>
          <w:rtl/>
        </w:rPr>
        <w:t>היו"ר מוחמד ברכה:</w:t>
      </w:r>
    </w:p>
    <w:p w14:paraId="6B3107F5" w14:textId="77777777" w:rsidR="00000000" w:rsidRDefault="00E23567">
      <w:pPr>
        <w:pStyle w:val="a0"/>
        <w:rPr>
          <w:rtl/>
        </w:rPr>
      </w:pPr>
    </w:p>
    <w:p w14:paraId="530B4281" w14:textId="77777777" w:rsidR="00000000" w:rsidRDefault="00E23567">
      <w:pPr>
        <w:pStyle w:val="a0"/>
        <w:rPr>
          <w:rFonts w:hint="cs"/>
          <w:rtl/>
        </w:rPr>
      </w:pPr>
      <w:r>
        <w:rPr>
          <w:rFonts w:hint="cs"/>
          <w:rtl/>
        </w:rPr>
        <w:t xml:space="preserve">גם כאן אין תשובה, לכן אנחנו נערוך את ההצבעה. יש הצעה אחרת של אייכלר, בבקשה. </w:t>
      </w:r>
    </w:p>
    <w:p w14:paraId="72033C7B" w14:textId="77777777" w:rsidR="00000000" w:rsidRDefault="00E23567">
      <w:pPr>
        <w:pStyle w:val="a0"/>
        <w:rPr>
          <w:rFonts w:hint="cs"/>
          <w:rtl/>
        </w:rPr>
      </w:pPr>
    </w:p>
    <w:p w14:paraId="013430ED" w14:textId="77777777" w:rsidR="00000000" w:rsidRDefault="00E23567">
      <w:pPr>
        <w:pStyle w:val="af0"/>
        <w:rPr>
          <w:rtl/>
        </w:rPr>
      </w:pPr>
      <w:r>
        <w:rPr>
          <w:rFonts w:hint="eastAsia"/>
          <w:rtl/>
        </w:rPr>
        <w:t>עבד</w:t>
      </w:r>
      <w:r>
        <w:rPr>
          <w:rtl/>
        </w:rPr>
        <w:t>-אלמאלכ דהאמשה (ר</w:t>
      </w:r>
      <w:r>
        <w:rPr>
          <w:rtl/>
        </w:rPr>
        <w:t>ע"ם):</w:t>
      </w:r>
    </w:p>
    <w:p w14:paraId="4A45997D" w14:textId="77777777" w:rsidR="00000000" w:rsidRDefault="00E23567">
      <w:pPr>
        <w:pStyle w:val="a0"/>
        <w:rPr>
          <w:rFonts w:hint="cs"/>
          <w:rtl/>
        </w:rPr>
      </w:pPr>
    </w:p>
    <w:p w14:paraId="6B1E1C63" w14:textId="77777777" w:rsidR="00000000" w:rsidRDefault="00E23567">
      <w:pPr>
        <w:pStyle w:val="a0"/>
        <w:rPr>
          <w:rFonts w:hint="cs"/>
          <w:rtl/>
        </w:rPr>
      </w:pPr>
      <w:r>
        <w:rPr>
          <w:rFonts w:hint="cs"/>
          <w:rtl/>
        </w:rPr>
        <w:t xml:space="preserve">גם לי יש הצעה אחרת. </w:t>
      </w:r>
    </w:p>
    <w:p w14:paraId="7D33EE4F" w14:textId="77777777" w:rsidR="00000000" w:rsidRDefault="00E23567">
      <w:pPr>
        <w:pStyle w:val="a0"/>
        <w:rPr>
          <w:rFonts w:hint="cs"/>
          <w:rtl/>
        </w:rPr>
      </w:pPr>
    </w:p>
    <w:p w14:paraId="4C4A3FB7" w14:textId="77777777" w:rsidR="00000000" w:rsidRDefault="00E23567">
      <w:pPr>
        <w:pStyle w:val="af1"/>
        <w:rPr>
          <w:rtl/>
        </w:rPr>
      </w:pPr>
      <w:r>
        <w:rPr>
          <w:rtl/>
        </w:rPr>
        <w:t>היו"ר מוחמד ברכה:</w:t>
      </w:r>
    </w:p>
    <w:p w14:paraId="577B226D" w14:textId="77777777" w:rsidR="00000000" w:rsidRDefault="00E23567">
      <w:pPr>
        <w:pStyle w:val="a0"/>
        <w:rPr>
          <w:rtl/>
        </w:rPr>
      </w:pPr>
    </w:p>
    <w:p w14:paraId="29E48C5C" w14:textId="77777777" w:rsidR="00000000" w:rsidRDefault="00E23567">
      <w:pPr>
        <w:pStyle w:val="a0"/>
        <w:rPr>
          <w:rFonts w:hint="cs"/>
          <w:rtl/>
        </w:rPr>
      </w:pPr>
      <w:r>
        <w:rPr>
          <w:rFonts w:hint="cs"/>
          <w:rtl/>
        </w:rPr>
        <w:t xml:space="preserve">יש רק שתי הצעות אחרות, כי שאר המציעים אינם נוכחים ואין תשובה של הממשלה. בבקשה, חבר הכנסת ישראל אייכלר. </w:t>
      </w:r>
    </w:p>
    <w:p w14:paraId="3FE97A51" w14:textId="77777777" w:rsidR="00000000" w:rsidRDefault="00E23567">
      <w:pPr>
        <w:pStyle w:val="a0"/>
        <w:rPr>
          <w:rFonts w:hint="cs"/>
          <w:rtl/>
        </w:rPr>
      </w:pPr>
    </w:p>
    <w:p w14:paraId="7B06478B" w14:textId="77777777" w:rsidR="00000000" w:rsidRDefault="00E23567">
      <w:pPr>
        <w:pStyle w:val="a"/>
        <w:rPr>
          <w:rtl/>
        </w:rPr>
      </w:pPr>
      <w:bookmarkStart w:id="481" w:name="FS000001057T11_02_2004_19_25_36"/>
      <w:bookmarkStart w:id="482" w:name="_Toc67150228"/>
      <w:bookmarkEnd w:id="481"/>
      <w:r>
        <w:rPr>
          <w:rFonts w:hint="eastAsia"/>
          <w:rtl/>
        </w:rPr>
        <w:t>ישראל</w:t>
      </w:r>
      <w:r>
        <w:rPr>
          <w:rtl/>
        </w:rPr>
        <w:t xml:space="preserve"> אייכלר (יהדות התורה):</w:t>
      </w:r>
      <w:bookmarkEnd w:id="482"/>
    </w:p>
    <w:p w14:paraId="3AF3A2B2" w14:textId="77777777" w:rsidR="00000000" w:rsidRDefault="00E23567">
      <w:pPr>
        <w:pStyle w:val="a0"/>
        <w:rPr>
          <w:rFonts w:hint="cs"/>
          <w:rtl/>
        </w:rPr>
      </w:pPr>
    </w:p>
    <w:p w14:paraId="2FB5629A" w14:textId="77777777" w:rsidR="00000000" w:rsidRDefault="00E23567">
      <w:pPr>
        <w:pStyle w:val="a0"/>
        <w:rPr>
          <w:rFonts w:hint="cs"/>
          <w:rtl/>
        </w:rPr>
      </w:pPr>
      <w:r>
        <w:rPr>
          <w:rFonts w:hint="cs"/>
          <w:rtl/>
        </w:rPr>
        <w:t xml:space="preserve">אדוני היושב-ראש, הציורים של הצלבים וכל דברי ההסתה וההתפרעויות האלה נובעים </w:t>
      </w:r>
      <w:r>
        <w:rPr>
          <w:rFonts w:hint="cs"/>
          <w:rtl/>
        </w:rPr>
        <w:t xml:space="preserve">מהסתה שנעשית בצורה ממוסדת. </w:t>
      </w:r>
    </w:p>
    <w:p w14:paraId="5C9482EA" w14:textId="77777777" w:rsidR="00000000" w:rsidRDefault="00E23567">
      <w:pPr>
        <w:pStyle w:val="a0"/>
        <w:rPr>
          <w:rFonts w:hint="cs"/>
          <w:rtl/>
        </w:rPr>
      </w:pPr>
    </w:p>
    <w:p w14:paraId="486F2419" w14:textId="77777777" w:rsidR="00000000" w:rsidRDefault="00E23567">
      <w:pPr>
        <w:pStyle w:val="a0"/>
        <w:rPr>
          <w:rFonts w:hint="cs"/>
          <w:rtl/>
        </w:rPr>
      </w:pPr>
      <w:r>
        <w:rPr>
          <w:rFonts w:hint="cs"/>
          <w:rtl/>
        </w:rPr>
        <w:t>הבוקר שמעתי הסתה שאומרת שיש 100 מיליון שקלים לתרבות יהודית רק לחרדים, ואף אחד לא אומר באותה ידיעה שיש חצי מיליארד שקל לתרבות כללית. גם כשנותנים את המיעוט הזה לתרבות חרדית, נותנים תחושה לעם כאילו החרדים גוזלים אותו. זה גורם לאנש</w:t>
      </w:r>
      <w:r>
        <w:rPr>
          <w:rFonts w:hint="cs"/>
          <w:rtl/>
        </w:rPr>
        <w:t xml:space="preserve">ים להתרגז, ואחר כך שואלים למה יש הסתה. </w:t>
      </w:r>
    </w:p>
    <w:p w14:paraId="6AC8ABCB" w14:textId="77777777" w:rsidR="00000000" w:rsidRDefault="00E23567">
      <w:pPr>
        <w:pStyle w:val="a0"/>
        <w:rPr>
          <w:rFonts w:hint="cs"/>
          <w:rtl/>
        </w:rPr>
      </w:pPr>
    </w:p>
    <w:p w14:paraId="2F738D59" w14:textId="77777777" w:rsidR="00000000" w:rsidRDefault="00E23567">
      <w:pPr>
        <w:pStyle w:val="a0"/>
        <w:rPr>
          <w:rFonts w:hint="cs"/>
          <w:rtl/>
        </w:rPr>
      </w:pPr>
      <w:r>
        <w:rPr>
          <w:rFonts w:hint="cs"/>
          <w:rtl/>
        </w:rPr>
        <w:t>אבל, אני רוצה לנצל את הדקה הזאת שכבודו ייתן לי להתייחסות להחלטת שר האוצר לחלק מתנות ותנורי אפייה. ההוזלה הזאת של תנורי אפייה במקביל לייקור הלחם, יש בה היגיון. הוא רוצה לעודד עבודת נשים באפייה ביתית. לכן, אני רוצה, ל</w:t>
      </w:r>
      <w:r>
        <w:rPr>
          <w:rFonts w:hint="cs"/>
          <w:rtl/>
        </w:rPr>
        <w:t xml:space="preserve">ומר שאילו שר האוצר היה רוצה להיטיב עם העם, הוא לא היה מוריד את ה-1% הזה של המע"מ, אלא היה מוריד את המע"מ ממוצרי יסוד כמו הלחם שדיברנו עליו השבוע הרבה. זה מה שרציתי לומר. </w:t>
      </w:r>
    </w:p>
    <w:p w14:paraId="7F0259E2" w14:textId="77777777" w:rsidR="00000000" w:rsidRDefault="00E23567">
      <w:pPr>
        <w:pStyle w:val="a0"/>
        <w:rPr>
          <w:rFonts w:hint="cs"/>
          <w:rtl/>
        </w:rPr>
      </w:pPr>
    </w:p>
    <w:p w14:paraId="183F290B" w14:textId="77777777" w:rsidR="00000000" w:rsidRDefault="00E23567">
      <w:pPr>
        <w:pStyle w:val="a0"/>
        <w:rPr>
          <w:rFonts w:hint="cs"/>
          <w:rtl/>
        </w:rPr>
      </w:pPr>
      <w:r>
        <w:rPr>
          <w:rFonts w:hint="cs"/>
          <w:rtl/>
        </w:rPr>
        <w:t xml:space="preserve">הורדת המע"מ היתה התחייבות של הממשלה בשנה הקודמת, והוא לא עשה שום דבר עכשיו. </w:t>
      </w:r>
    </w:p>
    <w:p w14:paraId="4A163AE0" w14:textId="77777777" w:rsidR="00000000" w:rsidRDefault="00E23567">
      <w:pPr>
        <w:pStyle w:val="a0"/>
        <w:rPr>
          <w:rFonts w:hint="cs"/>
          <w:rtl/>
        </w:rPr>
      </w:pPr>
    </w:p>
    <w:p w14:paraId="51DD7FD6" w14:textId="77777777" w:rsidR="00000000" w:rsidRDefault="00E23567">
      <w:pPr>
        <w:pStyle w:val="af1"/>
        <w:rPr>
          <w:rtl/>
        </w:rPr>
      </w:pPr>
      <w:r>
        <w:rPr>
          <w:rtl/>
        </w:rPr>
        <w:t xml:space="preserve">היו"ר </w:t>
      </w:r>
      <w:r>
        <w:rPr>
          <w:rtl/>
        </w:rPr>
        <w:t>מוחמד ברכה:</w:t>
      </w:r>
    </w:p>
    <w:p w14:paraId="397E1420" w14:textId="77777777" w:rsidR="00000000" w:rsidRDefault="00E23567">
      <w:pPr>
        <w:pStyle w:val="a0"/>
        <w:rPr>
          <w:rFonts w:hint="cs"/>
          <w:rtl/>
        </w:rPr>
      </w:pPr>
    </w:p>
    <w:p w14:paraId="34D6F23B" w14:textId="77777777" w:rsidR="00000000" w:rsidRDefault="00E23567">
      <w:pPr>
        <w:pStyle w:val="a0"/>
        <w:rPr>
          <w:rFonts w:hint="cs"/>
          <w:rtl/>
        </w:rPr>
      </w:pPr>
      <w:r>
        <w:rPr>
          <w:rFonts w:hint="cs"/>
          <w:rtl/>
        </w:rPr>
        <w:t xml:space="preserve">תודה. חבר הכנסת עבד-אלמאלכ דהאמשה, הצעה אחרת. </w:t>
      </w:r>
    </w:p>
    <w:p w14:paraId="35179CC6" w14:textId="77777777" w:rsidR="00000000" w:rsidRDefault="00E23567">
      <w:pPr>
        <w:pStyle w:val="a0"/>
        <w:rPr>
          <w:rFonts w:hint="cs"/>
          <w:rtl/>
        </w:rPr>
      </w:pPr>
    </w:p>
    <w:p w14:paraId="65E61B83" w14:textId="77777777" w:rsidR="00000000" w:rsidRDefault="00E23567">
      <w:pPr>
        <w:pStyle w:val="a"/>
        <w:rPr>
          <w:rtl/>
        </w:rPr>
      </w:pPr>
      <w:bookmarkStart w:id="483" w:name="FS000000550T11_02_2004_19_26_59"/>
      <w:bookmarkStart w:id="484" w:name="_Toc67150229"/>
      <w:bookmarkEnd w:id="483"/>
      <w:r>
        <w:rPr>
          <w:rtl/>
        </w:rPr>
        <w:t>עבד-אלמאלכ דהאמשה (רע"ם):</w:t>
      </w:r>
      <w:bookmarkEnd w:id="484"/>
    </w:p>
    <w:p w14:paraId="47BA6AA6" w14:textId="77777777" w:rsidR="00000000" w:rsidRDefault="00E23567">
      <w:pPr>
        <w:pStyle w:val="a0"/>
        <w:rPr>
          <w:rtl/>
        </w:rPr>
      </w:pPr>
    </w:p>
    <w:p w14:paraId="559A3806" w14:textId="77777777" w:rsidR="00000000" w:rsidRDefault="00E23567">
      <w:pPr>
        <w:pStyle w:val="a0"/>
        <w:rPr>
          <w:rFonts w:hint="cs"/>
          <w:rtl/>
        </w:rPr>
      </w:pPr>
      <w:r>
        <w:rPr>
          <w:rFonts w:hint="cs"/>
          <w:rtl/>
        </w:rPr>
        <w:t>אדוני, ציור צלבי הקרס הוא תופעה מגונה, שראויה לכל גינוי. אני חושב שאם ננסה לחפש את השורשים ואת המניעים לתופעה הזאת, נראה שהשורשים מתחילים מגבוה, והדג מסריח מהראש. ההסתה</w:t>
      </w:r>
      <w:r>
        <w:rPr>
          <w:rFonts w:hint="cs"/>
          <w:rtl/>
        </w:rPr>
        <w:t xml:space="preserve"> הקיימת בבית הזה, ההסתה המתלהמת ושימוש של חברי כנסת במלים כמו "בגידה" ובמלים קשות המתירות דם על ימין ועל שמאל בלי לחשוב על זה, הם שמזמינים את זה, וכבר הזמינו פגיעות אחרות, לא רק ריסוס על קירות, אלא פגיעות ממש ורציחות של אנשים, גם של ראש ממשלה, גם של ערבים </w:t>
      </w:r>
      <w:r>
        <w:rPr>
          <w:rFonts w:hint="cs"/>
          <w:rtl/>
        </w:rPr>
        <w:t xml:space="preserve">וגם של אחרים. </w:t>
      </w:r>
    </w:p>
    <w:p w14:paraId="1864103B" w14:textId="77777777" w:rsidR="00000000" w:rsidRDefault="00E23567">
      <w:pPr>
        <w:pStyle w:val="a0"/>
        <w:rPr>
          <w:rFonts w:hint="cs"/>
          <w:rtl/>
        </w:rPr>
      </w:pPr>
    </w:p>
    <w:p w14:paraId="51CF56F0" w14:textId="77777777" w:rsidR="00000000" w:rsidRDefault="00E23567">
      <w:pPr>
        <w:pStyle w:val="a0"/>
        <w:rPr>
          <w:rFonts w:hint="cs"/>
          <w:rtl/>
        </w:rPr>
      </w:pPr>
      <w:r>
        <w:rPr>
          <w:rFonts w:hint="cs"/>
          <w:rtl/>
        </w:rPr>
        <w:t xml:space="preserve">לכן אני אומר לכל אלה שמתלהמים מצד ימין של המפה, ולחבר הכנסת שטרן באופן אישי, שיחזור בו מהדברים הקשים האלה, שלא יחזור עליהם, ויפה שעה אחת קודם, כי בראשו יהיה דמם של האנשים שיסבלו כתוצאה מההסתה שלו. תודה רבה. </w:t>
      </w:r>
    </w:p>
    <w:p w14:paraId="1A47152C" w14:textId="77777777" w:rsidR="00000000" w:rsidRDefault="00E23567">
      <w:pPr>
        <w:pStyle w:val="a0"/>
        <w:rPr>
          <w:rFonts w:hint="cs"/>
          <w:rtl/>
        </w:rPr>
      </w:pPr>
    </w:p>
    <w:p w14:paraId="3404069C" w14:textId="77777777" w:rsidR="00000000" w:rsidRDefault="00E23567">
      <w:pPr>
        <w:pStyle w:val="af1"/>
        <w:rPr>
          <w:rtl/>
        </w:rPr>
      </w:pPr>
      <w:r>
        <w:rPr>
          <w:rtl/>
        </w:rPr>
        <w:t>היו"ר מוחמד ברכה:</w:t>
      </w:r>
    </w:p>
    <w:p w14:paraId="197E6F68" w14:textId="77777777" w:rsidR="00000000" w:rsidRDefault="00E23567">
      <w:pPr>
        <w:pStyle w:val="a0"/>
        <w:rPr>
          <w:rtl/>
        </w:rPr>
      </w:pPr>
    </w:p>
    <w:p w14:paraId="2284AF5E" w14:textId="77777777" w:rsidR="00000000" w:rsidRDefault="00E23567">
      <w:pPr>
        <w:pStyle w:val="a0"/>
        <w:rPr>
          <w:rFonts w:hint="cs"/>
          <w:rtl/>
        </w:rPr>
      </w:pPr>
      <w:r>
        <w:rPr>
          <w:rFonts w:hint="cs"/>
          <w:rtl/>
        </w:rPr>
        <w:t>תודה, רבותי.</w:t>
      </w:r>
      <w:r>
        <w:rPr>
          <w:rFonts w:hint="cs"/>
          <w:rtl/>
        </w:rPr>
        <w:t xml:space="preserve"> מבין המציעים נמצא רק חבר הכנסת נסים זאב. מה אתה מציע?</w:t>
      </w:r>
    </w:p>
    <w:p w14:paraId="574860AB" w14:textId="77777777" w:rsidR="00000000" w:rsidRDefault="00E23567">
      <w:pPr>
        <w:pStyle w:val="a0"/>
        <w:rPr>
          <w:rFonts w:hint="cs"/>
          <w:rtl/>
        </w:rPr>
      </w:pPr>
    </w:p>
    <w:p w14:paraId="0EB170D1" w14:textId="77777777" w:rsidR="00000000" w:rsidRDefault="00E23567">
      <w:pPr>
        <w:pStyle w:val="af0"/>
        <w:rPr>
          <w:rtl/>
        </w:rPr>
      </w:pPr>
      <w:r>
        <w:rPr>
          <w:rFonts w:hint="eastAsia"/>
          <w:rtl/>
        </w:rPr>
        <w:t>נסים</w:t>
      </w:r>
      <w:r>
        <w:rPr>
          <w:rtl/>
        </w:rPr>
        <w:t xml:space="preserve"> זאב (ש"ס):</w:t>
      </w:r>
    </w:p>
    <w:p w14:paraId="4841BC98" w14:textId="77777777" w:rsidR="00000000" w:rsidRDefault="00E23567">
      <w:pPr>
        <w:pStyle w:val="a0"/>
        <w:rPr>
          <w:rFonts w:hint="cs"/>
          <w:rtl/>
        </w:rPr>
      </w:pPr>
    </w:p>
    <w:p w14:paraId="1CECF5AD" w14:textId="77777777" w:rsidR="00000000" w:rsidRDefault="00E23567">
      <w:pPr>
        <w:pStyle w:val="a0"/>
        <w:rPr>
          <w:rFonts w:hint="cs"/>
          <w:rtl/>
        </w:rPr>
      </w:pPr>
      <w:r>
        <w:rPr>
          <w:rFonts w:hint="cs"/>
          <w:rtl/>
        </w:rPr>
        <w:t xml:space="preserve">להעביר את הנושא לוועדת הפנים ואיכות הסביבה. </w:t>
      </w:r>
    </w:p>
    <w:p w14:paraId="4999BB40" w14:textId="77777777" w:rsidR="00000000" w:rsidRDefault="00E23567">
      <w:pPr>
        <w:pStyle w:val="af1"/>
        <w:rPr>
          <w:rFonts w:hint="cs"/>
          <w:rtl/>
        </w:rPr>
      </w:pPr>
    </w:p>
    <w:p w14:paraId="29B15214" w14:textId="77777777" w:rsidR="00000000" w:rsidRDefault="00E23567">
      <w:pPr>
        <w:pStyle w:val="af1"/>
        <w:rPr>
          <w:rtl/>
        </w:rPr>
      </w:pPr>
      <w:r>
        <w:rPr>
          <w:rtl/>
        </w:rPr>
        <w:t>היו"ר מוחמד ברכה:</w:t>
      </w:r>
    </w:p>
    <w:p w14:paraId="12A69C37" w14:textId="77777777" w:rsidR="00000000" w:rsidRDefault="00E23567">
      <w:pPr>
        <w:pStyle w:val="a0"/>
        <w:rPr>
          <w:rtl/>
        </w:rPr>
      </w:pPr>
    </w:p>
    <w:p w14:paraId="1CC3A062" w14:textId="77777777" w:rsidR="00000000" w:rsidRDefault="00E23567">
      <w:pPr>
        <w:pStyle w:val="a0"/>
        <w:rPr>
          <w:rFonts w:hint="cs"/>
          <w:rtl/>
        </w:rPr>
      </w:pPr>
      <w:r>
        <w:rPr>
          <w:rFonts w:hint="cs"/>
          <w:rtl/>
        </w:rPr>
        <w:t>רבותי, אנחנו עוברים להצבעה על הצעתו של חבר הכנסת נסים זאב בנושא: צלבי קרס וכתובות נאצה בפארק-גולדה בנגב. מי שמצביע בעד</w:t>
      </w:r>
      <w:r>
        <w:rPr>
          <w:rFonts w:hint="cs"/>
          <w:rtl/>
        </w:rPr>
        <w:t xml:space="preserve"> </w:t>
      </w:r>
      <w:r>
        <w:rPr>
          <w:rtl/>
        </w:rPr>
        <w:t>–</w:t>
      </w:r>
      <w:r>
        <w:rPr>
          <w:rFonts w:hint="cs"/>
          <w:rtl/>
        </w:rPr>
        <w:t xml:space="preserve"> מצביע בעד העברה לוועדה, ונגד </w:t>
      </w:r>
      <w:r>
        <w:rPr>
          <w:rtl/>
        </w:rPr>
        <w:t>–</w:t>
      </w:r>
      <w:r>
        <w:rPr>
          <w:rFonts w:hint="cs"/>
          <w:rtl/>
        </w:rPr>
        <w:t xml:space="preserve"> הסרה. ההצבעה החלה, בבקשה. </w:t>
      </w:r>
    </w:p>
    <w:p w14:paraId="17EC7E23" w14:textId="77777777" w:rsidR="00000000" w:rsidRDefault="00E23567">
      <w:pPr>
        <w:pStyle w:val="a0"/>
        <w:rPr>
          <w:rFonts w:hint="cs"/>
          <w:rtl/>
        </w:rPr>
      </w:pPr>
    </w:p>
    <w:p w14:paraId="66AFB079" w14:textId="77777777" w:rsidR="00000000" w:rsidRDefault="00E23567">
      <w:pPr>
        <w:pStyle w:val="a0"/>
        <w:rPr>
          <w:rFonts w:hint="cs"/>
          <w:rtl/>
        </w:rPr>
      </w:pPr>
    </w:p>
    <w:p w14:paraId="7D11EECA" w14:textId="77777777" w:rsidR="00000000" w:rsidRDefault="00E23567">
      <w:pPr>
        <w:pStyle w:val="ab"/>
        <w:bidi/>
        <w:rPr>
          <w:rFonts w:hint="cs"/>
          <w:rtl/>
        </w:rPr>
      </w:pPr>
      <w:r>
        <w:rPr>
          <w:rFonts w:hint="cs"/>
          <w:rtl/>
        </w:rPr>
        <w:t>הצבעה מס' 14</w:t>
      </w:r>
    </w:p>
    <w:p w14:paraId="3402BD9C" w14:textId="77777777" w:rsidR="00000000" w:rsidRDefault="00E23567">
      <w:pPr>
        <w:pStyle w:val="a0"/>
        <w:rPr>
          <w:rFonts w:hint="cs"/>
          <w:rtl/>
        </w:rPr>
      </w:pPr>
    </w:p>
    <w:p w14:paraId="6830D7D2" w14:textId="77777777" w:rsidR="00000000" w:rsidRDefault="00E23567">
      <w:pPr>
        <w:pStyle w:val="ac"/>
        <w:bidi/>
        <w:rPr>
          <w:rFonts w:hint="cs"/>
          <w:rtl/>
        </w:rPr>
      </w:pPr>
      <w:r>
        <w:rPr>
          <w:rFonts w:hint="cs"/>
          <w:rtl/>
        </w:rPr>
        <w:t xml:space="preserve">בעד ההצעה להעביר את הנושא לוועדה </w:t>
      </w:r>
      <w:r>
        <w:rPr>
          <w:rtl/>
        </w:rPr>
        <w:t>–</w:t>
      </w:r>
      <w:r>
        <w:rPr>
          <w:rFonts w:hint="cs"/>
          <w:rtl/>
        </w:rPr>
        <w:t xml:space="preserve"> 10</w:t>
      </w:r>
    </w:p>
    <w:p w14:paraId="34D47E70" w14:textId="77777777" w:rsidR="00000000" w:rsidRDefault="00E23567">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57035EC9" w14:textId="77777777" w:rsidR="00000000" w:rsidRDefault="00E23567">
      <w:pPr>
        <w:pStyle w:val="ac"/>
        <w:bidi/>
        <w:rPr>
          <w:rFonts w:hint="cs"/>
          <w:rtl/>
        </w:rPr>
      </w:pPr>
      <w:r>
        <w:rPr>
          <w:rFonts w:hint="cs"/>
          <w:rtl/>
        </w:rPr>
        <w:t>נמנעים - אין</w:t>
      </w:r>
    </w:p>
    <w:p w14:paraId="37582587" w14:textId="77777777" w:rsidR="00000000" w:rsidRDefault="00E23567">
      <w:pPr>
        <w:pStyle w:val="ad"/>
        <w:bidi/>
        <w:rPr>
          <w:rFonts w:hint="cs"/>
          <w:rtl/>
        </w:rPr>
      </w:pPr>
      <w:r>
        <w:rPr>
          <w:rFonts w:hint="cs"/>
          <w:rtl/>
        </w:rPr>
        <w:t xml:space="preserve">ההצעה להעביר את הנושא לוועדת הפנים ואיכות הסביבה נתקבלה. </w:t>
      </w:r>
    </w:p>
    <w:p w14:paraId="4BA48415" w14:textId="77777777" w:rsidR="00000000" w:rsidRDefault="00E23567">
      <w:pPr>
        <w:pStyle w:val="a2"/>
        <w:rPr>
          <w:rFonts w:hint="cs"/>
          <w:rtl/>
        </w:rPr>
      </w:pPr>
    </w:p>
    <w:p w14:paraId="016C03E2" w14:textId="77777777" w:rsidR="00000000" w:rsidRDefault="00E23567">
      <w:pPr>
        <w:pStyle w:val="af1"/>
        <w:rPr>
          <w:rtl/>
        </w:rPr>
      </w:pPr>
      <w:r>
        <w:rPr>
          <w:rtl/>
        </w:rPr>
        <w:t>היו"ר מוחמד ברכה:</w:t>
      </w:r>
    </w:p>
    <w:p w14:paraId="27DD97F2" w14:textId="77777777" w:rsidR="00000000" w:rsidRDefault="00E23567">
      <w:pPr>
        <w:pStyle w:val="a0"/>
        <w:rPr>
          <w:rtl/>
        </w:rPr>
      </w:pPr>
    </w:p>
    <w:p w14:paraId="7B1AE425" w14:textId="77777777" w:rsidR="00000000" w:rsidRDefault="00E23567">
      <w:pPr>
        <w:pStyle w:val="a0"/>
        <w:ind w:left="720" w:firstLine="0"/>
        <w:rPr>
          <w:rFonts w:hint="cs"/>
          <w:rtl/>
        </w:rPr>
      </w:pPr>
      <w:r>
        <w:rPr>
          <w:rFonts w:hint="cs"/>
          <w:rtl/>
        </w:rPr>
        <w:t>ברוב</w:t>
      </w:r>
      <w:r>
        <w:rPr>
          <w:rFonts w:hint="cs"/>
          <w:rtl/>
        </w:rPr>
        <w:t xml:space="preserve"> של עשרה חברי כנסת שהצביעו בעד, בלי מתנגדים ובלי נמנעים, הוכרע שהנושא יועבר לוועדת הפנים ואיכות הסביבה. </w:t>
      </w:r>
    </w:p>
    <w:p w14:paraId="51AF64DA" w14:textId="77777777" w:rsidR="00000000" w:rsidRDefault="00E23567">
      <w:pPr>
        <w:pStyle w:val="a2"/>
        <w:rPr>
          <w:rFonts w:hint="cs"/>
          <w:rtl/>
        </w:rPr>
      </w:pPr>
    </w:p>
    <w:p w14:paraId="50BCD5BD" w14:textId="77777777" w:rsidR="00000000" w:rsidRDefault="00E23567">
      <w:pPr>
        <w:pStyle w:val="a0"/>
        <w:rPr>
          <w:rFonts w:hint="cs"/>
          <w:rtl/>
        </w:rPr>
      </w:pPr>
    </w:p>
    <w:p w14:paraId="776085A1" w14:textId="77777777" w:rsidR="00000000" w:rsidRDefault="00E23567">
      <w:pPr>
        <w:pStyle w:val="a2"/>
        <w:rPr>
          <w:rFonts w:hint="cs"/>
          <w:rtl/>
        </w:rPr>
      </w:pPr>
      <w:bookmarkStart w:id="485" w:name="CS22355FI0022355T11_02_2004_19_29_02"/>
      <w:bookmarkStart w:id="486" w:name="CS22355FI0022355T11_02_2004_20_30_32"/>
      <w:bookmarkStart w:id="487" w:name="_Toc67150230"/>
      <w:bookmarkEnd w:id="485"/>
      <w:bookmarkEnd w:id="486"/>
      <w:r>
        <w:rPr>
          <w:rFonts w:hint="cs"/>
          <w:rtl/>
        </w:rPr>
        <w:t>הצעות לסדר-היום</w:t>
      </w:r>
      <w:bookmarkEnd w:id="487"/>
    </w:p>
    <w:p w14:paraId="4CF366C0" w14:textId="77777777" w:rsidR="00000000" w:rsidRDefault="00E23567">
      <w:pPr>
        <w:pStyle w:val="a2"/>
        <w:rPr>
          <w:rtl/>
        </w:rPr>
      </w:pPr>
      <w:bookmarkStart w:id="488" w:name="_Toc67150231"/>
      <w:r>
        <w:rPr>
          <w:rtl/>
        </w:rPr>
        <w:t>הסיכול הממוקד בעזה - ההשלכות המדיניות</w:t>
      </w:r>
      <w:bookmarkEnd w:id="488"/>
    </w:p>
    <w:p w14:paraId="30B9B7EE" w14:textId="77777777" w:rsidR="00000000" w:rsidRDefault="00E23567">
      <w:pPr>
        <w:pStyle w:val="-0"/>
        <w:rPr>
          <w:rFonts w:hint="cs"/>
          <w:rtl/>
        </w:rPr>
      </w:pPr>
    </w:p>
    <w:p w14:paraId="5FD1F9AE" w14:textId="77777777" w:rsidR="00000000" w:rsidRDefault="00E23567">
      <w:pPr>
        <w:pStyle w:val="af1"/>
        <w:rPr>
          <w:rtl/>
        </w:rPr>
      </w:pPr>
      <w:r>
        <w:rPr>
          <w:rtl/>
        </w:rPr>
        <w:t>היו"ר מוחמד ברכה:</w:t>
      </w:r>
    </w:p>
    <w:p w14:paraId="15646859" w14:textId="77777777" w:rsidR="00000000" w:rsidRDefault="00E23567">
      <w:pPr>
        <w:pStyle w:val="a0"/>
        <w:rPr>
          <w:rFonts w:hint="cs"/>
          <w:rtl/>
        </w:rPr>
      </w:pPr>
    </w:p>
    <w:p w14:paraId="4803D388" w14:textId="77777777" w:rsidR="00000000" w:rsidRDefault="00E23567">
      <w:pPr>
        <w:pStyle w:val="a0"/>
        <w:rPr>
          <w:rFonts w:hint="cs"/>
          <w:rtl/>
        </w:rPr>
      </w:pPr>
      <w:r>
        <w:rPr>
          <w:rFonts w:hint="cs"/>
          <w:rtl/>
        </w:rPr>
        <w:t>אנחנו עוברים לנושא הבא, על-פי סדר-היום: הסיכול הממוקד בעזה - ההשלכות המדיני</w:t>
      </w:r>
      <w:r>
        <w:rPr>
          <w:rFonts w:hint="cs"/>
          <w:rtl/>
        </w:rPr>
        <w:t xml:space="preserve">ות, הצעות לסדר-היום מס' 2644, 2651, 2663, 2673 ו-2678. ראשון הדוברים או המציעים הוא חבר הכנסת מגלי והבה. בבקשה, אדוני. יש לך שלוש דקות. </w:t>
      </w:r>
    </w:p>
    <w:p w14:paraId="55D6E0E5" w14:textId="77777777" w:rsidR="00000000" w:rsidRDefault="00E23567">
      <w:pPr>
        <w:pStyle w:val="a0"/>
        <w:rPr>
          <w:rFonts w:hint="cs"/>
          <w:rtl/>
        </w:rPr>
      </w:pPr>
    </w:p>
    <w:p w14:paraId="2F7E9EE3" w14:textId="77777777" w:rsidR="00000000" w:rsidRDefault="00E23567">
      <w:pPr>
        <w:pStyle w:val="a"/>
        <w:rPr>
          <w:rtl/>
        </w:rPr>
      </w:pPr>
      <w:bookmarkStart w:id="489" w:name="FS000001030T11_02_2004_19_29_17"/>
      <w:bookmarkStart w:id="490" w:name="_Toc67150232"/>
      <w:bookmarkEnd w:id="489"/>
      <w:r>
        <w:rPr>
          <w:rtl/>
        </w:rPr>
        <w:t>מגלי והבה (הליכוד):</w:t>
      </w:r>
      <w:bookmarkEnd w:id="490"/>
    </w:p>
    <w:p w14:paraId="27A2414F" w14:textId="77777777" w:rsidR="00000000" w:rsidRDefault="00E23567">
      <w:pPr>
        <w:pStyle w:val="a0"/>
        <w:rPr>
          <w:rtl/>
        </w:rPr>
      </w:pPr>
    </w:p>
    <w:p w14:paraId="16B03B2F" w14:textId="77777777" w:rsidR="00000000" w:rsidRDefault="00E23567">
      <w:pPr>
        <w:pStyle w:val="a0"/>
        <w:rPr>
          <w:rFonts w:hint="cs"/>
          <w:rtl/>
        </w:rPr>
      </w:pPr>
      <w:r>
        <w:rPr>
          <w:rFonts w:hint="cs"/>
          <w:rtl/>
        </w:rPr>
        <w:t>אדוני היושב-ראש, כנסת נכבדה, תכננתי לדבר היום על מדיניות הסיכולים הממוקדים, אבל לצערי אני נאלץ לת</w:t>
      </w:r>
      <w:r>
        <w:rPr>
          <w:rFonts w:hint="cs"/>
          <w:rtl/>
        </w:rPr>
        <w:t xml:space="preserve">ת לכמה חברי כנסת במשכן שיעור בסיסי בדמוקרטיה ובמינהל תקין, ובעיקר ליושב-ראש. </w:t>
      </w:r>
    </w:p>
    <w:p w14:paraId="01DB387E" w14:textId="77777777" w:rsidR="00000000" w:rsidRDefault="00E23567">
      <w:pPr>
        <w:pStyle w:val="a0"/>
        <w:rPr>
          <w:rFonts w:hint="cs"/>
          <w:rtl/>
        </w:rPr>
      </w:pPr>
    </w:p>
    <w:p w14:paraId="5212F903" w14:textId="77777777" w:rsidR="00000000" w:rsidRDefault="00E23567">
      <w:pPr>
        <w:pStyle w:val="af1"/>
        <w:rPr>
          <w:rtl/>
        </w:rPr>
      </w:pPr>
      <w:r>
        <w:rPr>
          <w:rtl/>
        </w:rPr>
        <w:t>היו"ר מוחמד ברכה:</w:t>
      </w:r>
    </w:p>
    <w:p w14:paraId="3CE7CD9F" w14:textId="77777777" w:rsidR="00000000" w:rsidRDefault="00E23567">
      <w:pPr>
        <w:pStyle w:val="a0"/>
        <w:rPr>
          <w:rtl/>
        </w:rPr>
      </w:pPr>
    </w:p>
    <w:p w14:paraId="23C81BF7" w14:textId="77777777" w:rsidR="00000000" w:rsidRDefault="00E23567">
      <w:pPr>
        <w:pStyle w:val="a0"/>
        <w:rPr>
          <w:rFonts w:hint="cs"/>
          <w:rtl/>
        </w:rPr>
      </w:pPr>
      <w:r>
        <w:rPr>
          <w:rFonts w:hint="cs"/>
          <w:rtl/>
        </w:rPr>
        <w:t xml:space="preserve">ליושב-ראש הישיבה. </w:t>
      </w:r>
    </w:p>
    <w:p w14:paraId="4EE585FB" w14:textId="77777777" w:rsidR="00000000" w:rsidRDefault="00E23567">
      <w:pPr>
        <w:pStyle w:val="a0"/>
        <w:rPr>
          <w:rFonts w:hint="cs"/>
          <w:rtl/>
        </w:rPr>
      </w:pPr>
    </w:p>
    <w:p w14:paraId="5651D150" w14:textId="77777777" w:rsidR="00000000" w:rsidRDefault="00E23567">
      <w:pPr>
        <w:pStyle w:val="-"/>
        <w:rPr>
          <w:rtl/>
        </w:rPr>
      </w:pPr>
      <w:bookmarkStart w:id="491" w:name="FS000001030T11_02_2004_19_29_44C"/>
      <w:bookmarkEnd w:id="491"/>
      <w:r>
        <w:rPr>
          <w:rtl/>
        </w:rPr>
        <w:t>מגלי והבה (הליכוד):</w:t>
      </w:r>
    </w:p>
    <w:p w14:paraId="1BD7CFD1" w14:textId="77777777" w:rsidR="00000000" w:rsidRDefault="00E23567">
      <w:pPr>
        <w:pStyle w:val="a0"/>
        <w:rPr>
          <w:rtl/>
        </w:rPr>
      </w:pPr>
    </w:p>
    <w:p w14:paraId="414C5207" w14:textId="77777777" w:rsidR="00000000" w:rsidRDefault="00E23567">
      <w:pPr>
        <w:pStyle w:val="a0"/>
        <w:rPr>
          <w:rFonts w:hint="cs"/>
          <w:rtl/>
        </w:rPr>
      </w:pPr>
      <w:r>
        <w:rPr>
          <w:rFonts w:hint="cs"/>
          <w:rtl/>
        </w:rPr>
        <w:t>נכון, אדוני היושב-ראש, אתה יושב כאן בזכות אלה שישבו בוועדת הכנסת והצביעו ואמרו: אנחנו נתחשב במיעוט הערבי וניתן להם סג</w:t>
      </w:r>
      <w:r>
        <w:rPr>
          <w:rFonts w:hint="cs"/>
          <w:rtl/>
        </w:rPr>
        <w:t xml:space="preserve">ן יושב-ראש כנסת. זו דמוקרטיה במיטבה, ואני הייתי בוועדת הכנסת ותמכתי בזה עם חברי, חברי הליכוד. בזכותנו אתה יושב כאן. </w:t>
      </w:r>
    </w:p>
    <w:p w14:paraId="27F3ACDD" w14:textId="77777777" w:rsidR="00000000" w:rsidRDefault="00E23567">
      <w:pPr>
        <w:pStyle w:val="a0"/>
        <w:rPr>
          <w:rFonts w:hint="cs"/>
          <w:rtl/>
        </w:rPr>
      </w:pPr>
    </w:p>
    <w:p w14:paraId="4A3B575A" w14:textId="77777777" w:rsidR="00000000" w:rsidRDefault="00E23567">
      <w:pPr>
        <w:pStyle w:val="a0"/>
        <w:rPr>
          <w:rFonts w:hint="cs"/>
          <w:rtl/>
        </w:rPr>
      </w:pPr>
      <w:r>
        <w:rPr>
          <w:rFonts w:hint="cs"/>
          <w:rtl/>
        </w:rPr>
        <w:t>היום ניסית, אתה וחבר הכנסת טיבי, להשפיע על הצבעתי. מי אתם שתשפיעו על הצבעתי? אתם שלחתם אותי לכנסת? אתם הצבעתם בעדי? חברי כנסת שכל החיים של</w:t>
      </w:r>
      <w:r>
        <w:rPr>
          <w:rFonts w:hint="cs"/>
          <w:rtl/>
        </w:rPr>
        <w:t xml:space="preserve">כם מסיתים נגד המדינה הזאת, מאז קיומה ועד היום. כל היום אתם מדברים בכנסת, מה עשיתם למיעוט הערבי? מאומה. זה מה שאתם מייצגים. </w:t>
      </w:r>
    </w:p>
    <w:p w14:paraId="6192F2F5" w14:textId="77777777" w:rsidR="00000000" w:rsidRDefault="00E23567">
      <w:pPr>
        <w:pStyle w:val="a0"/>
        <w:rPr>
          <w:rFonts w:hint="cs"/>
          <w:rtl/>
        </w:rPr>
      </w:pPr>
    </w:p>
    <w:p w14:paraId="5D7F83FC" w14:textId="77777777" w:rsidR="00000000" w:rsidRDefault="00E23567">
      <w:pPr>
        <w:pStyle w:val="a0"/>
        <w:rPr>
          <w:rFonts w:hint="cs"/>
          <w:rtl/>
        </w:rPr>
      </w:pPr>
      <w:r>
        <w:rPr>
          <w:rFonts w:hint="cs"/>
          <w:rtl/>
        </w:rPr>
        <w:t>אנחנו מדינת חוק. אני נציג של מפלגה ששומרת על החוק, וכל מה שהיא ביקשה היום הוא, שתהיה ועדה שתבדוק את חוקיות ההשתלטות של תושבים על הק</w:t>
      </w:r>
      <w:r>
        <w:rPr>
          <w:rFonts w:hint="cs"/>
          <w:rtl/>
        </w:rPr>
        <w:t xml:space="preserve">רקעות. זה יכול להיות גם ערבים, גם יהודים, גם אחרים. ההשתלטות תיבדק. אם היא חוקית, אין למדינה מה להגיד. אם היא לא חוקית, יש חוקים ויש בתי-משפט. </w:t>
      </w:r>
    </w:p>
    <w:p w14:paraId="7FF7325C" w14:textId="77777777" w:rsidR="00000000" w:rsidRDefault="00E23567">
      <w:pPr>
        <w:pStyle w:val="a0"/>
        <w:rPr>
          <w:rFonts w:hint="cs"/>
          <w:rtl/>
        </w:rPr>
      </w:pPr>
    </w:p>
    <w:p w14:paraId="4953EF21" w14:textId="77777777" w:rsidR="00000000" w:rsidRDefault="00E23567">
      <w:pPr>
        <w:pStyle w:val="af1"/>
        <w:rPr>
          <w:rtl/>
        </w:rPr>
      </w:pPr>
      <w:r>
        <w:rPr>
          <w:rtl/>
        </w:rPr>
        <w:t>היו"ר מוחמד ברכה:</w:t>
      </w:r>
    </w:p>
    <w:p w14:paraId="34099AA2" w14:textId="77777777" w:rsidR="00000000" w:rsidRDefault="00E23567">
      <w:pPr>
        <w:pStyle w:val="a0"/>
        <w:rPr>
          <w:rtl/>
        </w:rPr>
      </w:pPr>
    </w:p>
    <w:p w14:paraId="6F7E03ED" w14:textId="77777777" w:rsidR="00000000" w:rsidRDefault="00E23567">
      <w:pPr>
        <w:pStyle w:val="a0"/>
        <w:rPr>
          <w:rFonts w:hint="cs"/>
          <w:rtl/>
        </w:rPr>
      </w:pPr>
      <w:r>
        <w:rPr>
          <w:rFonts w:hint="cs"/>
          <w:rtl/>
        </w:rPr>
        <w:t xml:space="preserve">אדוני, אין השתלטות חוקית. </w:t>
      </w:r>
    </w:p>
    <w:p w14:paraId="50699B73" w14:textId="77777777" w:rsidR="00000000" w:rsidRDefault="00E23567">
      <w:pPr>
        <w:pStyle w:val="a0"/>
        <w:rPr>
          <w:rFonts w:hint="cs"/>
          <w:rtl/>
        </w:rPr>
      </w:pPr>
    </w:p>
    <w:p w14:paraId="7E7D6A75" w14:textId="77777777" w:rsidR="00000000" w:rsidRDefault="00E23567">
      <w:pPr>
        <w:pStyle w:val="-"/>
        <w:rPr>
          <w:rtl/>
        </w:rPr>
      </w:pPr>
      <w:bookmarkStart w:id="492" w:name="FS000001030T11_02_2004_20_07_09"/>
      <w:bookmarkEnd w:id="492"/>
      <w:r>
        <w:rPr>
          <w:rFonts w:hint="eastAsia"/>
          <w:rtl/>
        </w:rPr>
        <w:t>מגלי</w:t>
      </w:r>
      <w:r>
        <w:rPr>
          <w:rtl/>
        </w:rPr>
        <w:t xml:space="preserve"> והבה (הליכוד):</w:t>
      </w:r>
    </w:p>
    <w:p w14:paraId="2C6A08FC" w14:textId="77777777" w:rsidR="00000000" w:rsidRDefault="00E23567">
      <w:pPr>
        <w:pStyle w:val="a0"/>
        <w:rPr>
          <w:rFonts w:hint="cs"/>
          <w:rtl/>
        </w:rPr>
      </w:pPr>
    </w:p>
    <w:p w14:paraId="7AE77666" w14:textId="77777777" w:rsidR="00000000" w:rsidRDefault="00E23567">
      <w:pPr>
        <w:pStyle w:val="a0"/>
        <w:rPr>
          <w:rFonts w:hint="cs"/>
          <w:rtl/>
        </w:rPr>
      </w:pPr>
      <w:r>
        <w:rPr>
          <w:rFonts w:hint="cs"/>
          <w:rtl/>
        </w:rPr>
        <w:t>אה, אתה עוד רוצה ממני שאני אצביע נגד מפלגתי</w:t>
      </w:r>
      <w:r>
        <w:rPr>
          <w:rFonts w:hint="cs"/>
          <w:rtl/>
        </w:rPr>
        <w:t xml:space="preserve">, נגד הקואליציה שאני מייצג, נגד הבוחרים ששלחו אותי - - - </w:t>
      </w:r>
    </w:p>
    <w:p w14:paraId="1CB61281" w14:textId="77777777" w:rsidR="00000000" w:rsidRDefault="00E23567">
      <w:pPr>
        <w:pStyle w:val="a0"/>
        <w:rPr>
          <w:rFonts w:hint="cs"/>
          <w:rtl/>
        </w:rPr>
      </w:pPr>
    </w:p>
    <w:p w14:paraId="0FF0A4A0" w14:textId="77777777" w:rsidR="00000000" w:rsidRDefault="00E23567">
      <w:pPr>
        <w:pStyle w:val="af1"/>
        <w:rPr>
          <w:rtl/>
        </w:rPr>
      </w:pPr>
      <w:r>
        <w:rPr>
          <w:rtl/>
        </w:rPr>
        <w:t>היו"ר מוחמד ברכה:</w:t>
      </w:r>
    </w:p>
    <w:p w14:paraId="1DE845B9" w14:textId="77777777" w:rsidR="00000000" w:rsidRDefault="00E23567">
      <w:pPr>
        <w:pStyle w:val="a0"/>
        <w:rPr>
          <w:rtl/>
        </w:rPr>
      </w:pPr>
    </w:p>
    <w:p w14:paraId="72C79B80" w14:textId="77777777" w:rsidR="00000000" w:rsidRDefault="00E23567">
      <w:pPr>
        <w:pStyle w:val="a0"/>
        <w:rPr>
          <w:rFonts w:hint="cs"/>
          <w:rtl/>
        </w:rPr>
      </w:pPr>
      <w:r>
        <w:rPr>
          <w:rFonts w:hint="cs"/>
          <w:rtl/>
        </w:rPr>
        <w:t xml:space="preserve">אל תתרגז עכשיו, אני מדבר  רק על השפה. השתלטות, באופן בסיסי זה דבר שלילי, לא יכולה להיות השתלטות חיובית. </w:t>
      </w:r>
    </w:p>
    <w:p w14:paraId="6EA580C6" w14:textId="77777777" w:rsidR="00000000" w:rsidRDefault="00E23567">
      <w:pPr>
        <w:pStyle w:val="a0"/>
        <w:rPr>
          <w:rFonts w:hint="cs"/>
          <w:rtl/>
        </w:rPr>
      </w:pPr>
    </w:p>
    <w:p w14:paraId="5E4A0EC2" w14:textId="77777777" w:rsidR="00000000" w:rsidRDefault="00E23567">
      <w:pPr>
        <w:pStyle w:val="-"/>
        <w:rPr>
          <w:rtl/>
        </w:rPr>
      </w:pPr>
      <w:bookmarkStart w:id="493" w:name="FS000001030T11_02_2004_19_31_40C"/>
      <w:bookmarkEnd w:id="493"/>
      <w:r>
        <w:rPr>
          <w:rtl/>
        </w:rPr>
        <w:t>מגלי והבה (הליכוד):</w:t>
      </w:r>
    </w:p>
    <w:p w14:paraId="5A2518CB" w14:textId="77777777" w:rsidR="00000000" w:rsidRDefault="00E23567">
      <w:pPr>
        <w:pStyle w:val="a0"/>
        <w:rPr>
          <w:rtl/>
        </w:rPr>
      </w:pPr>
    </w:p>
    <w:p w14:paraId="5C35084C" w14:textId="77777777" w:rsidR="00000000" w:rsidRDefault="00E23567">
      <w:pPr>
        <w:pStyle w:val="a0"/>
        <w:rPr>
          <w:rFonts w:hint="cs"/>
          <w:rtl/>
        </w:rPr>
      </w:pPr>
      <w:r>
        <w:rPr>
          <w:rFonts w:hint="cs"/>
          <w:rtl/>
        </w:rPr>
        <w:t>אני מדבר על כך שאנחנו יכולים להיות חלוקים, אנחנו לא</w:t>
      </w:r>
      <w:r>
        <w:rPr>
          <w:rFonts w:hint="cs"/>
          <w:rtl/>
        </w:rPr>
        <w:t xml:space="preserve"> באותה מפלגה. לשמחתי, אתם כל הזמן יורדים במספר הבוחרים שלכם, הייתם 12-13 חברי כנסת, היום אתם שבעה-שמונה, בבחירות הבאות אולי תהיו ארבעה, כי המיעוט הערבי-הישראלי,  רובו רוצה להשתלב במדינה הזאת, ואתם עושים ההיפך, כל הזמן מתייחסים לבעיות העולם הערבי ולפתרון הב</w:t>
      </w:r>
      <w:r>
        <w:rPr>
          <w:rFonts w:hint="cs"/>
          <w:rtl/>
        </w:rPr>
        <w:t xml:space="preserve">עיה הפלסטינית. האם תרמתם משהו לפתרון הבעיה? אפילו שליש ממה שאני עושה היה תורם לבעיה. אני מתקבל בכל העולם הערבי. </w:t>
      </w:r>
    </w:p>
    <w:p w14:paraId="798C42AB" w14:textId="77777777" w:rsidR="00000000" w:rsidRDefault="00E23567">
      <w:pPr>
        <w:pStyle w:val="a0"/>
        <w:rPr>
          <w:rFonts w:hint="cs"/>
          <w:rtl/>
        </w:rPr>
      </w:pPr>
    </w:p>
    <w:p w14:paraId="14E68C04" w14:textId="77777777" w:rsidR="00000000" w:rsidRDefault="00E23567">
      <w:pPr>
        <w:pStyle w:val="af1"/>
        <w:rPr>
          <w:rtl/>
        </w:rPr>
      </w:pPr>
      <w:r>
        <w:rPr>
          <w:rtl/>
        </w:rPr>
        <w:t>היו"ר מוחמד ברכה:</w:t>
      </w:r>
    </w:p>
    <w:p w14:paraId="6B962C86" w14:textId="77777777" w:rsidR="00000000" w:rsidRDefault="00E23567">
      <w:pPr>
        <w:pStyle w:val="a0"/>
        <w:rPr>
          <w:rtl/>
        </w:rPr>
      </w:pPr>
    </w:p>
    <w:p w14:paraId="7B36FDEC" w14:textId="77777777" w:rsidR="00000000" w:rsidRDefault="00E23567">
      <w:pPr>
        <w:pStyle w:val="a0"/>
        <w:rPr>
          <w:rFonts w:hint="cs"/>
          <w:rtl/>
        </w:rPr>
      </w:pPr>
      <w:r>
        <w:rPr>
          <w:rFonts w:hint="cs"/>
          <w:rtl/>
        </w:rPr>
        <w:t xml:space="preserve">הזמן הסתיים, אבל אני אוסיף לך חצי דקה. </w:t>
      </w:r>
    </w:p>
    <w:p w14:paraId="07B840A5" w14:textId="77777777" w:rsidR="00000000" w:rsidRDefault="00E23567">
      <w:pPr>
        <w:pStyle w:val="a0"/>
        <w:rPr>
          <w:rFonts w:hint="cs"/>
          <w:rtl/>
        </w:rPr>
      </w:pPr>
    </w:p>
    <w:p w14:paraId="4294C1CC" w14:textId="77777777" w:rsidR="00000000" w:rsidRDefault="00E23567">
      <w:pPr>
        <w:pStyle w:val="-"/>
        <w:rPr>
          <w:rtl/>
        </w:rPr>
      </w:pPr>
      <w:bookmarkStart w:id="494" w:name="FS000001030T11_02_2004_20_09_37C"/>
      <w:bookmarkEnd w:id="494"/>
      <w:r>
        <w:rPr>
          <w:rtl/>
        </w:rPr>
        <w:t>מגלי והבה (הליכוד):</w:t>
      </w:r>
    </w:p>
    <w:p w14:paraId="5FDB905D" w14:textId="77777777" w:rsidR="00000000" w:rsidRDefault="00E23567">
      <w:pPr>
        <w:pStyle w:val="a0"/>
        <w:rPr>
          <w:rtl/>
        </w:rPr>
      </w:pPr>
    </w:p>
    <w:p w14:paraId="053E3726" w14:textId="77777777" w:rsidR="00000000" w:rsidRDefault="00E23567">
      <w:pPr>
        <w:pStyle w:val="a0"/>
        <w:rPr>
          <w:rFonts w:hint="cs"/>
          <w:rtl/>
        </w:rPr>
      </w:pPr>
      <w:r>
        <w:rPr>
          <w:rFonts w:hint="cs"/>
          <w:rtl/>
        </w:rPr>
        <w:t>רק בשבוע שעבר הייתי אצל הנשיא מובארק, והוא אמר לי: אני מכבד א</w:t>
      </w:r>
      <w:r>
        <w:rPr>
          <w:rFonts w:hint="cs"/>
          <w:rtl/>
        </w:rPr>
        <w:t xml:space="preserve">ותך על עמדותיך, שאתה אזרח נאמן במדינתך, שמוכן לשמור על החוק, בא לשמור ולייצג את החוק ולקרב בין שתי המדינות. מה אתם עושים? רק צעקות, רק דיבורים, ואנחנו מדינה דמוקרטית שמוכנה לסבול את נוכחותכם כאן. </w:t>
      </w:r>
    </w:p>
    <w:p w14:paraId="3ED66DD8" w14:textId="77777777" w:rsidR="00000000" w:rsidRDefault="00E23567">
      <w:pPr>
        <w:pStyle w:val="a0"/>
        <w:rPr>
          <w:rFonts w:hint="cs"/>
          <w:rtl/>
        </w:rPr>
      </w:pPr>
    </w:p>
    <w:p w14:paraId="4340C46C" w14:textId="77777777" w:rsidR="00000000" w:rsidRDefault="00E23567">
      <w:pPr>
        <w:pStyle w:val="af1"/>
        <w:rPr>
          <w:rtl/>
        </w:rPr>
      </w:pPr>
      <w:r>
        <w:rPr>
          <w:rtl/>
        </w:rPr>
        <w:t>היו"ר מוחמד ברכה:</w:t>
      </w:r>
    </w:p>
    <w:p w14:paraId="26BC2B9E" w14:textId="77777777" w:rsidR="00000000" w:rsidRDefault="00E23567">
      <w:pPr>
        <w:pStyle w:val="a0"/>
        <w:rPr>
          <w:rtl/>
        </w:rPr>
      </w:pPr>
    </w:p>
    <w:p w14:paraId="1BE211B6" w14:textId="77777777" w:rsidR="00000000" w:rsidRDefault="00E23567">
      <w:pPr>
        <w:pStyle w:val="a0"/>
        <w:rPr>
          <w:rFonts w:hint="cs"/>
          <w:rtl/>
        </w:rPr>
      </w:pPr>
      <w:r>
        <w:rPr>
          <w:rFonts w:hint="cs"/>
          <w:rtl/>
        </w:rPr>
        <w:t>לא, הגזמת. טוב, אני כיושב-ראש מנוע מלומ</w:t>
      </w:r>
      <w:r>
        <w:rPr>
          <w:rFonts w:hint="cs"/>
          <w:rtl/>
        </w:rPr>
        <w:t xml:space="preserve">ר דבר. </w:t>
      </w:r>
    </w:p>
    <w:p w14:paraId="4ACE2744" w14:textId="77777777" w:rsidR="00000000" w:rsidRDefault="00E23567">
      <w:pPr>
        <w:pStyle w:val="a0"/>
        <w:rPr>
          <w:rFonts w:hint="cs"/>
          <w:rtl/>
        </w:rPr>
      </w:pPr>
    </w:p>
    <w:p w14:paraId="61C545BA" w14:textId="77777777" w:rsidR="00000000" w:rsidRDefault="00E23567">
      <w:pPr>
        <w:pStyle w:val="af0"/>
        <w:rPr>
          <w:rtl/>
        </w:rPr>
      </w:pPr>
      <w:r>
        <w:rPr>
          <w:rFonts w:hint="cs"/>
          <w:rtl/>
        </w:rPr>
        <w:t xml:space="preserve">סגן שר הביטחון </w:t>
      </w:r>
      <w:r>
        <w:rPr>
          <w:rFonts w:hint="eastAsia"/>
          <w:rtl/>
        </w:rPr>
        <w:t>זאב</w:t>
      </w:r>
      <w:r>
        <w:rPr>
          <w:rtl/>
        </w:rPr>
        <w:t xml:space="preserve"> בוים:</w:t>
      </w:r>
    </w:p>
    <w:p w14:paraId="6810CB3B" w14:textId="77777777" w:rsidR="00000000" w:rsidRDefault="00E23567">
      <w:pPr>
        <w:pStyle w:val="a0"/>
        <w:rPr>
          <w:rFonts w:hint="cs"/>
          <w:rtl/>
        </w:rPr>
      </w:pPr>
    </w:p>
    <w:p w14:paraId="67518E64" w14:textId="77777777" w:rsidR="00000000" w:rsidRDefault="00E23567">
      <w:pPr>
        <w:pStyle w:val="a0"/>
        <w:rPr>
          <w:rFonts w:hint="cs"/>
          <w:rtl/>
        </w:rPr>
      </w:pPr>
      <w:r>
        <w:rPr>
          <w:rFonts w:hint="cs"/>
          <w:rtl/>
        </w:rPr>
        <w:t xml:space="preserve">אז אל תגיד. </w:t>
      </w:r>
    </w:p>
    <w:p w14:paraId="3ED08B1D" w14:textId="77777777" w:rsidR="00000000" w:rsidRDefault="00E23567">
      <w:pPr>
        <w:pStyle w:val="a0"/>
        <w:rPr>
          <w:rFonts w:hint="cs"/>
          <w:rtl/>
        </w:rPr>
      </w:pPr>
    </w:p>
    <w:p w14:paraId="6175A9E1" w14:textId="77777777" w:rsidR="00000000" w:rsidRDefault="00E23567">
      <w:pPr>
        <w:pStyle w:val="af1"/>
        <w:rPr>
          <w:rtl/>
        </w:rPr>
      </w:pPr>
      <w:r>
        <w:rPr>
          <w:rtl/>
        </w:rPr>
        <w:t>היו"ר מוחמד ברכה:</w:t>
      </w:r>
    </w:p>
    <w:p w14:paraId="7A030E7A" w14:textId="77777777" w:rsidR="00000000" w:rsidRDefault="00E23567">
      <w:pPr>
        <w:pStyle w:val="a0"/>
        <w:rPr>
          <w:rtl/>
        </w:rPr>
      </w:pPr>
    </w:p>
    <w:p w14:paraId="624F542E" w14:textId="77777777" w:rsidR="00000000" w:rsidRDefault="00E23567">
      <w:pPr>
        <w:pStyle w:val="a0"/>
        <w:rPr>
          <w:rFonts w:hint="cs"/>
          <w:rtl/>
        </w:rPr>
      </w:pPr>
      <w:r>
        <w:rPr>
          <w:rFonts w:hint="cs"/>
          <w:rtl/>
        </w:rPr>
        <w:t xml:space="preserve">אני לא אומר. עובדה, אני לא אומר. </w:t>
      </w:r>
    </w:p>
    <w:p w14:paraId="185D5E47" w14:textId="77777777" w:rsidR="00000000" w:rsidRDefault="00E23567">
      <w:pPr>
        <w:pStyle w:val="a0"/>
        <w:rPr>
          <w:rFonts w:hint="cs"/>
          <w:rtl/>
        </w:rPr>
      </w:pPr>
    </w:p>
    <w:p w14:paraId="50F67D0B" w14:textId="77777777" w:rsidR="00000000" w:rsidRDefault="00E23567">
      <w:pPr>
        <w:pStyle w:val="af0"/>
        <w:rPr>
          <w:rtl/>
        </w:rPr>
      </w:pPr>
      <w:r>
        <w:rPr>
          <w:rFonts w:hint="eastAsia"/>
          <w:rtl/>
        </w:rPr>
        <w:t>זהבה</w:t>
      </w:r>
      <w:r>
        <w:rPr>
          <w:rtl/>
        </w:rPr>
        <w:t xml:space="preserve"> גלאון (מרצ):</w:t>
      </w:r>
    </w:p>
    <w:p w14:paraId="1B27F221" w14:textId="77777777" w:rsidR="00000000" w:rsidRDefault="00E23567">
      <w:pPr>
        <w:pStyle w:val="a0"/>
        <w:rPr>
          <w:rFonts w:hint="cs"/>
          <w:rtl/>
        </w:rPr>
      </w:pPr>
    </w:p>
    <w:p w14:paraId="66809B60" w14:textId="77777777" w:rsidR="00000000" w:rsidRDefault="00E23567">
      <w:pPr>
        <w:pStyle w:val="a0"/>
        <w:rPr>
          <w:rFonts w:hint="cs"/>
          <w:rtl/>
        </w:rPr>
      </w:pPr>
      <w:r>
        <w:rPr>
          <w:rFonts w:hint="cs"/>
          <w:rtl/>
        </w:rPr>
        <w:t xml:space="preserve">אתה צריך לנזוף בו. </w:t>
      </w:r>
    </w:p>
    <w:p w14:paraId="6ED5A556" w14:textId="77777777" w:rsidR="00000000" w:rsidRDefault="00E23567">
      <w:pPr>
        <w:pStyle w:val="a0"/>
        <w:rPr>
          <w:rFonts w:hint="cs"/>
          <w:rtl/>
        </w:rPr>
      </w:pPr>
    </w:p>
    <w:p w14:paraId="1534D0ED" w14:textId="77777777" w:rsidR="00000000" w:rsidRDefault="00E23567">
      <w:pPr>
        <w:pStyle w:val="af1"/>
        <w:rPr>
          <w:rtl/>
        </w:rPr>
      </w:pPr>
      <w:r>
        <w:rPr>
          <w:rtl/>
        </w:rPr>
        <w:t>היו"ר מוחמד ברכה:</w:t>
      </w:r>
    </w:p>
    <w:p w14:paraId="263FD12B" w14:textId="77777777" w:rsidR="00000000" w:rsidRDefault="00E23567">
      <w:pPr>
        <w:pStyle w:val="a0"/>
        <w:rPr>
          <w:rtl/>
        </w:rPr>
      </w:pPr>
    </w:p>
    <w:p w14:paraId="79481384" w14:textId="77777777" w:rsidR="00000000" w:rsidRDefault="00E23567">
      <w:pPr>
        <w:pStyle w:val="a0"/>
        <w:rPr>
          <w:rFonts w:hint="cs"/>
          <w:rtl/>
        </w:rPr>
      </w:pPr>
      <w:r>
        <w:rPr>
          <w:rFonts w:hint="cs"/>
          <w:rtl/>
        </w:rPr>
        <w:t xml:space="preserve">סגן השר בוים. חבר הכנסת אחמד טיבי, רשות הדיבור היא שלך, שלוש דקות, כמו חבר הכנסת מגלי והבה. </w:t>
      </w:r>
    </w:p>
    <w:p w14:paraId="5D21B84C" w14:textId="77777777" w:rsidR="00000000" w:rsidRDefault="00E23567">
      <w:pPr>
        <w:pStyle w:val="a0"/>
        <w:rPr>
          <w:rFonts w:hint="cs"/>
          <w:rtl/>
        </w:rPr>
      </w:pPr>
    </w:p>
    <w:p w14:paraId="71A8137F" w14:textId="77777777" w:rsidR="00000000" w:rsidRDefault="00E23567">
      <w:pPr>
        <w:pStyle w:val="af0"/>
        <w:rPr>
          <w:rtl/>
        </w:rPr>
      </w:pPr>
      <w:bookmarkStart w:id="495" w:name="FS000000560T11_02_2004_20_11_45"/>
      <w:bookmarkEnd w:id="495"/>
      <w:r>
        <w:rPr>
          <w:rFonts w:hint="eastAsia"/>
          <w:rtl/>
        </w:rPr>
        <w:t>אחמד</w:t>
      </w:r>
      <w:r>
        <w:rPr>
          <w:rtl/>
        </w:rPr>
        <w:t xml:space="preserve"> טיבי (חד"ש-תע"ל):</w:t>
      </w:r>
    </w:p>
    <w:p w14:paraId="5800F1CF" w14:textId="77777777" w:rsidR="00000000" w:rsidRDefault="00E23567">
      <w:pPr>
        <w:pStyle w:val="a0"/>
        <w:rPr>
          <w:rFonts w:hint="cs"/>
          <w:rtl/>
        </w:rPr>
      </w:pPr>
    </w:p>
    <w:p w14:paraId="37498A03" w14:textId="77777777" w:rsidR="00000000" w:rsidRDefault="00E23567">
      <w:pPr>
        <w:pStyle w:val="a0"/>
        <w:rPr>
          <w:rFonts w:hint="cs"/>
          <w:rtl/>
        </w:rPr>
      </w:pPr>
      <w:r>
        <w:rPr>
          <w:rFonts w:hint="cs"/>
          <w:rtl/>
        </w:rPr>
        <w:t xml:space="preserve">יש שוויון בדמוקרטיה. </w:t>
      </w:r>
    </w:p>
    <w:p w14:paraId="1B405994" w14:textId="77777777" w:rsidR="00000000" w:rsidRDefault="00E23567">
      <w:pPr>
        <w:pStyle w:val="a0"/>
        <w:rPr>
          <w:rFonts w:hint="cs"/>
          <w:rtl/>
        </w:rPr>
      </w:pPr>
    </w:p>
    <w:p w14:paraId="0EB936FE" w14:textId="77777777" w:rsidR="00000000" w:rsidRDefault="00E23567">
      <w:pPr>
        <w:pStyle w:val="af1"/>
        <w:rPr>
          <w:rtl/>
        </w:rPr>
      </w:pPr>
      <w:r>
        <w:rPr>
          <w:rtl/>
        </w:rPr>
        <w:t>היו"ר מוחמד ברכה:</w:t>
      </w:r>
    </w:p>
    <w:p w14:paraId="727F78E6" w14:textId="77777777" w:rsidR="00000000" w:rsidRDefault="00E23567">
      <w:pPr>
        <w:pStyle w:val="a0"/>
        <w:rPr>
          <w:rtl/>
        </w:rPr>
      </w:pPr>
    </w:p>
    <w:p w14:paraId="1F4E0C76" w14:textId="77777777" w:rsidR="00000000" w:rsidRDefault="00E23567">
      <w:pPr>
        <w:pStyle w:val="a0"/>
        <w:rPr>
          <w:rFonts w:hint="cs"/>
          <w:rtl/>
        </w:rPr>
      </w:pPr>
      <w:r>
        <w:rPr>
          <w:rFonts w:hint="cs"/>
          <w:rtl/>
        </w:rPr>
        <w:t xml:space="preserve">יש לך אותה זכות לדבר. </w:t>
      </w:r>
    </w:p>
    <w:p w14:paraId="1040DCEB" w14:textId="77777777" w:rsidR="00000000" w:rsidRDefault="00E23567">
      <w:pPr>
        <w:pStyle w:val="a0"/>
        <w:rPr>
          <w:rFonts w:hint="cs"/>
          <w:rtl/>
        </w:rPr>
      </w:pPr>
    </w:p>
    <w:p w14:paraId="2367D2E1" w14:textId="77777777" w:rsidR="00000000" w:rsidRDefault="00E23567">
      <w:pPr>
        <w:pStyle w:val="a"/>
        <w:rPr>
          <w:rtl/>
        </w:rPr>
      </w:pPr>
      <w:bookmarkStart w:id="496" w:name="FS000000560T11_02_2004_19_33_17"/>
      <w:bookmarkStart w:id="497" w:name="_Toc67150233"/>
      <w:bookmarkEnd w:id="496"/>
      <w:r>
        <w:rPr>
          <w:rFonts w:hint="eastAsia"/>
          <w:rtl/>
        </w:rPr>
        <w:t>אחמד</w:t>
      </w:r>
      <w:r>
        <w:rPr>
          <w:rtl/>
        </w:rPr>
        <w:t xml:space="preserve"> טיבי (חד"ש-תע"ל):</w:t>
      </w:r>
      <w:bookmarkEnd w:id="497"/>
    </w:p>
    <w:p w14:paraId="6111BB5B" w14:textId="77777777" w:rsidR="00000000" w:rsidRDefault="00E23567">
      <w:pPr>
        <w:pStyle w:val="a0"/>
        <w:rPr>
          <w:rFonts w:hint="cs"/>
          <w:rtl/>
        </w:rPr>
      </w:pPr>
    </w:p>
    <w:p w14:paraId="004D860D" w14:textId="77777777" w:rsidR="00000000" w:rsidRDefault="00E23567">
      <w:pPr>
        <w:pStyle w:val="a0"/>
        <w:rPr>
          <w:rFonts w:hint="cs"/>
          <w:rtl/>
        </w:rPr>
      </w:pPr>
      <w:r>
        <w:rPr>
          <w:rFonts w:hint="cs"/>
          <w:rtl/>
        </w:rPr>
        <w:t xml:space="preserve">אדוני היושב-ראש, אני מהרהר אם להתייחס לדברים של קודמי, מהרהר ומהרהר ומהרהר - - - </w:t>
      </w:r>
    </w:p>
    <w:p w14:paraId="391C5B18" w14:textId="77777777" w:rsidR="00000000" w:rsidRDefault="00E23567">
      <w:pPr>
        <w:pStyle w:val="a0"/>
        <w:rPr>
          <w:rFonts w:hint="cs"/>
          <w:rtl/>
        </w:rPr>
      </w:pPr>
    </w:p>
    <w:p w14:paraId="0FDF6E4E" w14:textId="77777777" w:rsidR="00000000" w:rsidRDefault="00E23567">
      <w:pPr>
        <w:pStyle w:val="af1"/>
        <w:rPr>
          <w:rtl/>
        </w:rPr>
      </w:pPr>
      <w:r>
        <w:rPr>
          <w:rtl/>
        </w:rPr>
        <w:t>היו"ר מוחמד ברכה:</w:t>
      </w:r>
    </w:p>
    <w:p w14:paraId="09976C3F" w14:textId="77777777" w:rsidR="00000000" w:rsidRDefault="00E23567">
      <w:pPr>
        <w:pStyle w:val="a0"/>
        <w:rPr>
          <w:rtl/>
        </w:rPr>
      </w:pPr>
    </w:p>
    <w:p w14:paraId="1120726C" w14:textId="77777777" w:rsidR="00000000" w:rsidRDefault="00E23567">
      <w:pPr>
        <w:pStyle w:val="a0"/>
        <w:rPr>
          <w:rFonts w:hint="cs"/>
          <w:rtl/>
        </w:rPr>
      </w:pPr>
      <w:r>
        <w:rPr>
          <w:rFonts w:hint="cs"/>
          <w:rtl/>
        </w:rPr>
        <w:t xml:space="preserve">אני מציע להיצמד לנושא. </w:t>
      </w:r>
    </w:p>
    <w:p w14:paraId="24D2624B" w14:textId="77777777" w:rsidR="00000000" w:rsidRDefault="00E23567">
      <w:pPr>
        <w:pStyle w:val="a0"/>
        <w:rPr>
          <w:rFonts w:hint="cs"/>
          <w:rtl/>
        </w:rPr>
      </w:pPr>
    </w:p>
    <w:p w14:paraId="36118E8B" w14:textId="77777777" w:rsidR="00000000" w:rsidRDefault="00E23567">
      <w:pPr>
        <w:pStyle w:val="-"/>
        <w:rPr>
          <w:rtl/>
        </w:rPr>
      </w:pPr>
      <w:bookmarkStart w:id="498" w:name="FS000000560T11_02_2004_19_33_45C"/>
      <w:bookmarkEnd w:id="498"/>
      <w:r>
        <w:rPr>
          <w:rtl/>
        </w:rPr>
        <w:t>אחמד טיבי (חד"ש</w:t>
      </w:r>
      <w:r>
        <w:rPr>
          <w:rtl/>
        </w:rPr>
        <w:t>-תע"ל):</w:t>
      </w:r>
    </w:p>
    <w:p w14:paraId="5A964648" w14:textId="77777777" w:rsidR="00000000" w:rsidRDefault="00E23567">
      <w:pPr>
        <w:pStyle w:val="a0"/>
        <w:rPr>
          <w:rtl/>
        </w:rPr>
      </w:pPr>
    </w:p>
    <w:p w14:paraId="5213258D" w14:textId="77777777" w:rsidR="00000000" w:rsidRDefault="00E23567">
      <w:pPr>
        <w:pStyle w:val="a0"/>
        <w:rPr>
          <w:rFonts w:hint="cs"/>
          <w:rtl/>
        </w:rPr>
      </w:pPr>
      <w:r>
        <w:rPr>
          <w:rFonts w:hint="cs"/>
          <w:rtl/>
        </w:rPr>
        <w:t xml:space="preserve">בסדר. לא להתייחס לעולם הערבי? טוב, לא נתייחס לעולם הערבי, היה היה. </w:t>
      </w:r>
    </w:p>
    <w:p w14:paraId="4394738E" w14:textId="77777777" w:rsidR="00000000" w:rsidRDefault="00E23567">
      <w:pPr>
        <w:pStyle w:val="a0"/>
        <w:rPr>
          <w:rFonts w:hint="cs"/>
          <w:rtl/>
        </w:rPr>
      </w:pPr>
    </w:p>
    <w:p w14:paraId="3121E68E" w14:textId="77777777" w:rsidR="00000000" w:rsidRDefault="00E23567">
      <w:pPr>
        <w:pStyle w:val="a0"/>
        <w:rPr>
          <w:rFonts w:hint="cs"/>
          <w:rtl/>
        </w:rPr>
      </w:pPr>
      <w:r>
        <w:rPr>
          <w:rFonts w:hint="cs"/>
          <w:rtl/>
        </w:rPr>
        <w:t xml:space="preserve">אדוני היושב-ראש, מעגל הדמים הוא כמו מטוטלת, פעם עולה, פעם יורד. יש גרסה שאומרת </w:t>
      </w:r>
      <w:r>
        <w:rPr>
          <w:rtl/>
        </w:rPr>
        <w:t>–</w:t>
      </w:r>
      <w:r>
        <w:rPr>
          <w:rFonts w:hint="cs"/>
          <w:rtl/>
        </w:rPr>
        <w:t xml:space="preserve"> והיא מוכחת באופן סטטיסטי, גם כשאנחנו חוזרים אחורה אנחנו רואים שזה נכון ומוכח </w:t>
      </w:r>
      <w:r>
        <w:rPr>
          <w:rtl/>
        </w:rPr>
        <w:t>–</w:t>
      </w:r>
      <w:r>
        <w:rPr>
          <w:rFonts w:hint="cs"/>
          <w:rtl/>
        </w:rPr>
        <w:t xml:space="preserve"> שבכל פעם שהיה חיסו</w:t>
      </w:r>
      <w:r>
        <w:rPr>
          <w:rFonts w:hint="cs"/>
          <w:rtl/>
        </w:rPr>
        <w:t xml:space="preserve">ל, הדבר גרם לתגובה מקומית, ממוקדת, או לתגובת שרשרת, וחוזר חלילה. אני חושב, שמי שמורים ונותנים הוראות לבצע חיסולים, יודעים זאת.  </w:t>
      </w:r>
    </w:p>
    <w:p w14:paraId="7C969280" w14:textId="77777777" w:rsidR="00000000" w:rsidRDefault="00E23567">
      <w:pPr>
        <w:pStyle w:val="a0"/>
        <w:rPr>
          <w:rFonts w:hint="cs"/>
          <w:rtl/>
        </w:rPr>
      </w:pPr>
    </w:p>
    <w:p w14:paraId="377F2C31" w14:textId="77777777" w:rsidR="00000000" w:rsidRDefault="00E23567">
      <w:pPr>
        <w:pStyle w:val="a0"/>
        <w:rPr>
          <w:rFonts w:hint="cs"/>
          <w:rtl/>
        </w:rPr>
      </w:pPr>
      <w:r>
        <w:rPr>
          <w:rFonts w:hint="cs"/>
          <w:rtl/>
        </w:rPr>
        <w:t>אנחנו מכירים את המקרה שהיה בתקופתו של ברק, החיסולים התחילו אז, ולאחר מכן היו  כמה חיסולים שגרמו לתגובות שהתוצאה שלהן היתה קשה.</w:t>
      </w:r>
      <w:r>
        <w:rPr>
          <w:rFonts w:hint="cs"/>
          <w:rtl/>
        </w:rPr>
        <w:t xml:space="preserve"> יש  רושם לפעמים, שאנשים יודעים את המחיר של הצעד הנורא הזה, שהוא פשע על-פי החוק הבין-לאומי, ובכל זאת עושים זאת. והמקרה האחרון, החיסול האחרון בעזה עונה על ההגדרה הזאת. נגיד, שבעוד שעה, מחר, מחרתיים, תהיה תגובה כפי שאמרו אנשי "הג'יהאד האסלאמי", מה יהיה, מה י</w:t>
      </w:r>
      <w:r>
        <w:rPr>
          <w:rFonts w:hint="cs"/>
          <w:rtl/>
        </w:rPr>
        <w:t xml:space="preserve">גידו האנשים האלה שביצעו את החיסול הזה? </w:t>
      </w:r>
    </w:p>
    <w:p w14:paraId="24CF18A9" w14:textId="77777777" w:rsidR="00000000" w:rsidRDefault="00E23567">
      <w:pPr>
        <w:pStyle w:val="a0"/>
        <w:rPr>
          <w:rFonts w:hint="cs"/>
          <w:rtl/>
        </w:rPr>
      </w:pPr>
    </w:p>
    <w:p w14:paraId="37F1E276" w14:textId="77777777" w:rsidR="00000000" w:rsidRDefault="00E23567">
      <w:pPr>
        <w:pStyle w:val="a0"/>
        <w:rPr>
          <w:rFonts w:hint="cs"/>
          <w:rtl/>
        </w:rPr>
      </w:pPr>
      <w:r>
        <w:rPr>
          <w:rFonts w:hint="cs"/>
          <w:rtl/>
        </w:rPr>
        <w:t>אגב, הצרכן הפשוט של התקשורת, האזרח, אין לו כלים להתמודד עם הטענה הנשמעת אחרי כל חיסול: הוא היה בדרכו לבצע פיגוע גדול. הוא פצצה מתקתקת. אגב, אמרו את זה על כל חיסול. על כל חיסול אמרו שהוא פצצה מתקתקת. אני כופר כמובן ב</w:t>
      </w:r>
      <w:r>
        <w:rPr>
          <w:rFonts w:hint="cs"/>
          <w:rtl/>
        </w:rPr>
        <w:t xml:space="preserve">מושג הזה, אבל יש רושם, שיש מי שרוצה שהמתיחות, שהאלימות, ששפיכות הדמים תמשיך להיות קיימת כי זה הדבר שנותן אפשרות להמשיך לשלוט ולתעתע בדעת הקהל ו"להוכיח" לאנשים שאין עם מי לדבר. </w:t>
      </w:r>
    </w:p>
    <w:p w14:paraId="5589A541" w14:textId="77777777" w:rsidR="00000000" w:rsidRDefault="00E23567">
      <w:pPr>
        <w:pStyle w:val="a0"/>
        <w:rPr>
          <w:rFonts w:hint="cs"/>
          <w:rtl/>
        </w:rPr>
      </w:pPr>
    </w:p>
    <w:p w14:paraId="1C958708" w14:textId="77777777" w:rsidR="00000000" w:rsidRDefault="00E23567">
      <w:pPr>
        <w:pStyle w:val="a0"/>
        <w:rPr>
          <w:rFonts w:hint="cs"/>
          <w:rtl/>
        </w:rPr>
      </w:pPr>
      <w:r>
        <w:rPr>
          <w:rFonts w:hint="cs"/>
          <w:rtl/>
        </w:rPr>
        <w:t>מדובר בתזה שהיא מוטעית, היא מוכחת כטעות וכשגיאה פטאלית, פעם אחר פעם אחר פעם, ו</w:t>
      </w:r>
      <w:r>
        <w:rPr>
          <w:rFonts w:hint="cs"/>
          <w:rtl/>
        </w:rPr>
        <w:t>צר לי שבית-המשפט העליון לא אמר את דעתו נגד מעשי החיסולים, שהם חיסולים נפשעים. אגב, ברוב המקרים נפצעים אנשים שהם אנשים ללא נשק, אזרחים, ילדים. הדבר החמור ביותר בחיסול של סאלח שחאדה, למשל, שחיסלו אותו, את אשתו ואת הנוכחים, ביודעם שהם מחסלים אנשים שהם אפילו ל</w:t>
      </w:r>
      <w:r>
        <w:rPr>
          <w:rFonts w:hint="cs"/>
          <w:rtl/>
        </w:rPr>
        <w:t xml:space="preserve">א "מטרה צבאית" שהם שמו מול הכוונת. לא רק שזאת עבירה, זאת עבירה שאנשים צריכים לעמוד בגינה לדין.  </w:t>
      </w:r>
    </w:p>
    <w:p w14:paraId="2F69FE45" w14:textId="77777777" w:rsidR="00000000" w:rsidRDefault="00E23567">
      <w:pPr>
        <w:pStyle w:val="a0"/>
        <w:rPr>
          <w:rFonts w:hint="cs"/>
          <w:rtl/>
        </w:rPr>
      </w:pPr>
    </w:p>
    <w:p w14:paraId="104C7808" w14:textId="77777777" w:rsidR="00000000" w:rsidRDefault="00E23567">
      <w:pPr>
        <w:pStyle w:val="a0"/>
        <w:rPr>
          <w:rFonts w:hint="cs"/>
          <w:rtl/>
        </w:rPr>
      </w:pPr>
      <w:r>
        <w:rPr>
          <w:rFonts w:hint="cs"/>
          <w:rtl/>
        </w:rPr>
        <w:t xml:space="preserve">לכן, אדוני היושב-ראש, אני חושב שמדינה דמוקרטית לא יכולה להשתמש בשיטות של מאפיה ולחסל אנשים, בעיקר כאשר ילדים נופלים בדרך. תודה רבה. </w:t>
      </w:r>
    </w:p>
    <w:p w14:paraId="60A59203" w14:textId="77777777" w:rsidR="00000000" w:rsidRDefault="00E23567">
      <w:pPr>
        <w:pStyle w:val="a0"/>
        <w:rPr>
          <w:rFonts w:hint="cs"/>
          <w:rtl/>
        </w:rPr>
      </w:pPr>
    </w:p>
    <w:p w14:paraId="4ADF6564" w14:textId="77777777" w:rsidR="00000000" w:rsidRDefault="00E23567">
      <w:pPr>
        <w:pStyle w:val="af1"/>
        <w:rPr>
          <w:rtl/>
        </w:rPr>
      </w:pPr>
      <w:r>
        <w:rPr>
          <w:rtl/>
        </w:rPr>
        <w:t>היו"ר מוחמד ברכה:</w:t>
      </w:r>
    </w:p>
    <w:p w14:paraId="7741812B" w14:textId="77777777" w:rsidR="00000000" w:rsidRDefault="00E23567">
      <w:pPr>
        <w:pStyle w:val="a0"/>
        <w:rPr>
          <w:rtl/>
        </w:rPr>
      </w:pPr>
    </w:p>
    <w:p w14:paraId="270558A4" w14:textId="77777777" w:rsidR="00000000" w:rsidRDefault="00E23567">
      <w:pPr>
        <w:pStyle w:val="a0"/>
        <w:rPr>
          <w:rFonts w:hint="cs"/>
          <w:rtl/>
        </w:rPr>
      </w:pPr>
      <w:r>
        <w:rPr>
          <w:rFonts w:hint="cs"/>
          <w:rtl/>
        </w:rPr>
        <w:t>תודה.</w:t>
      </w:r>
      <w:r>
        <w:rPr>
          <w:rFonts w:hint="cs"/>
          <w:rtl/>
        </w:rPr>
        <w:t xml:space="preserve"> רשות הדיבור לחבר הכנסת יאיר פרץ - לא נמצא. חבר הכנסת אופיר פינס, בבקשה. אחריו - אחרונת המציעים, חברת הכנסת זהבה גלאון. </w:t>
      </w:r>
    </w:p>
    <w:p w14:paraId="13265589" w14:textId="77777777" w:rsidR="00000000" w:rsidRDefault="00E23567">
      <w:pPr>
        <w:pStyle w:val="a0"/>
        <w:rPr>
          <w:rFonts w:hint="cs"/>
          <w:rtl/>
        </w:rPr>
      </w:pPr>
    </w:p>
    <w:p w14:paraId="40AC26F6" w14:textId="77777777" w:rsidR="00000000" w:rsidRDefault="00E23567">
      <w:pPr>
        <w:pStyle w:val="a"/>
        <w:rPr>
          <w:rtl/>
        </w:rPr>
      </w:pPr>
      <w:bookmarkStart w:id="499" w:name="FS000000455T11_02_2004_19_37_33"/>
      <w:bookmarkStart w:id="500" w:name="_Toc67150234"/>
      <w:bookmarkEnd w:id="499"/>
      <w:r>
        <w:rPr>
          <w:rFonts w:hint="eastAsia"/>
          <w:rtl/>
        </w:rPr>
        <w:t>אופיר</w:t>
      </w:r>
      <w:r>
        <w:rPr>
          <w:rtl/>
        </w:rPr>
        <w:t xml:space="preserve"> פינס-פז (העבודה-מימד):</w:t>
      </w:r>
      <w:bookmarkEnd w:id="500"/>
    </w:p>
    <w:p w14:paraId="275F7C11" w14:textId="77777777" w:rsidR="00000000" w:rsidRDefault="00E23567">
      <w:pPr>
        <w:pStyle w:val="a0"/>
        <w:rPr>
          <w:rFonts w:hint="cs"/>
          <w:rtl/>
        </w:rPr>
      </w:pPr>
    </w:p>
    <w:p w14:paraId="152763B5" w14:textId="77777777" w:rsidR="00000000" w:rsidRDefault="00E23567">
      <w:pPr>
        <w:pStyle w:val="a0"/>
        <w:rPr>
          <w:rFonts w:hint="cs"/>
          <w:rtl/>
        </w:rPr>
      </w:pPr>
      <w:bookmarkStart w:id="501" w:name="FS000000464T11_02_2004_19_33_08"/>
      <w:bookmarkEnd w:id="501"/>
      <w:r>
        <w:rPr>
          <w:rFonts w:hint="cs"/>
          <w:rtl/>
        </w:rPr>
        <w:t>אדוני היושב-ראש, חברי חברי הכנסת, כל פעם שאנחנו מדברים על הסיכול הממוקד, אנחנו עוסקים בכלי פרובלמטי, שממ</w:t>
      </w:r>
      <w:r>
        <w:rPr>
          <w:rFonts w:hint="cs"/>
          <w:rtl/>
        </w:rPr>
        <w:t xml:space="preserve">יט  עלינו אסון לא אחת, כשמשתמשים בו בצורה גורפת ולא אחראית. הזהרנו בעבר, אנחנו מזהירים גם היום. צריך לזכור - חבר הכנסת  טיבי לא אמר את זה - אבל גם ילד בן 12 נהרג בסיכול הממוקד האחרון. </w:t>
      </w:r>
    </w:p>
    <w:p w14:paraId="2328CDD4" w14:textId="77777777" w:rsidR="00000000" w:rsidRDefault="00E23567">
      <w:pPr>
        <w:pStyle w:val="a0"/>
        <w:rPr>
          <w:rFonts w:hint="cs"/>
          <w:rtl/>
        </w:rPr>
      </w:pPr>
    </w:p>
    <w:p w14:paraId="6F6D04E5" w14:textId="77777777" w:rsidR="00000000" w:rsidRDefault="00E23567">
      <w:pPr>
        <w:pStyle w:val="a0"/>
        <w:rPr>
          <w:rFonts w:hint="cs"/>
          <w:rtl/>
        </w:rPr>
      </w:pPr>
      <w:r>
        <w:rPr>
          <w:rFonts w:hint="cs"/>
          <w:rtl/>
        </w:rPr>
        <w:t>אין שאלה שעזיז שאמי הוא טרוריסט, מחבל ובן-מוות. נשאלת השאלה, האם הוא ה</w:t>
      </w:r>
      <w:r>
        <w:rPr>
          <w:rFonts w:hint="cs"/>
          <w:rtl/>
        </w:rPr>
        <w:t>יה גם  פצצה מתקתקת? זאת אומרת, אדם שנתן הוראה או עסק באותו רגע, בזמן אמת, בביצוע הפיגוע הבא. ואני רוצה לשמוע מסגן השר בוים תשובה אמיתית, כן או לא. אם כן, אני אומר, הפעולה מוצדקת. עם כל המחיר.  אם לא, אני אומר, אסור היה לעשותה, כי בעצם עשייתה הסלמת את המצב,</w:t>
      </w:r>
      <w:r>
        <w:rPr>
          <w:rFonts w:hint="cs"/>
          <w:rtl/>
        </w:rPr>
        <w:t xml:space="preserve"> הבאת את הפיגוע הבא, כי תהיה תגובה, כולם יודעים שתהיה תגובה, ובסופו של דבר, מדינת ישראל חיזקה את הכוחות הקיצוניים במקום להחליש אותם, במקום לחזק את הזרמים המתונים. בפעולות האלה, זה חלק מהמחיר, צריך להבין, אני לא אומר שבגלל זה לא צריך לעשות, רק צריך להביא את</w:t>
      </w:r>
      <w:r>
        <w:rPr>
          <w:rFonts w:hint="cs"/>
          <w:rtl/>
        </w:rPr>
        <w:t xml:space="preserve"> המחיר הזה בחשבון. </w:t>
      </w:r>
    </w:p>
    <w:p w14:paraId="4461BEF3" w14:textId="77777777" w:rsidR="00000000" w:rsidRDefault="00E23567">
      <w:pPr>
        <w:pStyle w:val="a0"/>
        <w:rPr>
          <w:rFonts w:hint="cs"/>
          <w:rtl/>
        </w:rPr>
      </w:pPr>
    </w:p>
    <w:p w14:paraId="74E7508F" w14:textId="77777777" w:rsidR="00000000" w:rsidRDefault="00E23567">
      <w:pPr>
        <w:pStyle w:val="a0"/>
        <w:rPr>
          <w:rFonts w:hint="cs"/>
          <w:rtl/>
        </w:rPr>
      </w:pPr>
      <w:r>
        <w:rPr>
          <w:rFonts w:hint="cs"/>
          <w:rtl/>
        </w:rPr>
        <w:t xml:space="preserve">אנחנו, בשנות האינתיפאדה, מנסים להילחם בטרור בהצלחה מאוד חלקית. </w:t>
      </w:r>
    </w:p>
    <w:p w14:paraId="690A6772" w14:textId="77777777" w:rsidR="00000000" w:rsidRDefault="00E23567">
      <w:pPr>
        <w:pStyle w:val="a0"/>
        <w:rPr>
          <w:rFonts w:hint="cs"/>
          <w:rtl/>
        </w:rPr>
      </w:pPr>
    </w:p>
    <w:p w14:paraId="4F2F7706" w14:textId="77777777" w:rsidR="00000000" w:rsidRDefault="00E23567">
      <w:pPr>
        <w:pStyle w:val="af0"/>
        <w:rPr>
          <w:rtl/>
        </w:rPr>
      </w:pPr>
      <w:r>
        <w:rPr>
          <w:rFonts w:hint="cs"/>
          <w:rtl/>
        </w:rPr>
        <w:t xml:space="preserve">סגן שר הביטחון </w:t>
      </w:r>
      <w:r>
        <w:rPr>
          <w:rFonts w:hint="eastAsia"/>
          <w:rtl/>
        </w:rPr>
        <w:t>זאב</w:t>
      </w:r>
      <w:r>
        <w:rPr>
          <w:rtl/>
        </w:rPr>
        <w:t xml:space="preserve"> בוים:</w:t>
      </w:r>
    </w:p>
    <w:p w14:paraId="6AF60F9F" w14:textId="77777777" w:rsidR="00000000" w:rsidRDefault="00E23567">
      <w:pPr>
        <w:pStyle w:val="a0"/>
        <w:rPr>
          <w:rFonts w:hint="cs"/>
          <w:rtl/>
        </w:rPr>
      </w:pPr>
    </w:p>
    <w:p w14:paraId="7CC23CEC" w14:textId="77777777" w:rsidR="00000000" w:rsidRDefault="00E23567">
      <w:pPr>
        <w:pStyle w:val="a0"/>
        <w:rPr>
          <w:rFonts w:hint="cs"/>
          <w:rtl/>
        </w:rPr>
      </w:pPr>
      <w:r>
        <w:rPr>
          <w:rFonts w:hint="cs"/>
          <w:rtl/>
        </w:rPr>
        <w:t xml:space="preserve">גדולה. </w:t>
      </w:r>
    </w:p>
    <w:p w14:paraId="42A814CF" w14:textId="77777777" w:rsidR="00000000" w:rsidRDefault="00E23567">
      <w:pPr>
        <w:pStyle w:val="a0"/>
        <w:rPr>
          <w:rFonts w:hint="cs"/>
          <w:rtl/>
        </w:rPr>
      </w:pPr>
    </w:p>
    <w:p w14:paraId="45331267" w14:textId="77777777" w:rsidR="00000000" w:rsidRDefault="00E23567">
      <w:pPr>
        <w:pStyle w:val="-"/>
        <w:rPr>
          <w:rtl/>
        </w:rPr>
      </w:pPr>
      <w:bookmarkStart w:id="502" w:name="FS000000560T11_02_2004_20_23_26C"/>
      <w:bookmarkStart w:id="503" w:name="FS000000455T11_02_2004_20_23_36"/>
      <w:bookmarkEnd w:id="502"/>
      <w:bookmarkEnd w:id="503"/>
      <w:r>
        <w:rPr>
          <w:rtl/>
        </w:rPr>
        <w:t>אופיר פינס-פז (העבודה-מימד):</w:t>
      </w:r>
    </w:p>
    <w:p w14:paraId="5355E504" w14:textId="77777777" w:rsidR="00000000" w:rsidRDefault="00E23567">
      <w:pPr>
        <w:pStyle w:val="a0"/>
        <w:rPr>
          <w:rtl/>
        </w:rPr>
      </w:pPr>
    </w:p>
    <w:p w14:paraId="213F9E00" w14:textId="77777777" w:rsidR="00000000" w:rsidRDefault="00E23567">
      <w:pPr>
        <w:pStyle w:val="a0"/>
        <w:rPr>
          <w:rFonts w:hint="cs"/>
          <w:rtl/>
        </w:rPr>
      </w:pPr>
      <w:r>
        <w:rPr>
          <w:rFonts w:hint="cs"/>
          <w:rtl/>
        </w:rPr>
        <w:t>בהצלחה מאוד גדולה עשינו דבר אחד - חיזקנו את הגורמים הקיצוניים ברשות על חשבון הגורמים המתונים. בזה אין שאל</w:t>
      </w:r>
      <w:r>
        <w:rPr>
          <w:rFonts w:hint="cs"/>
          <w:rtl/>
        </w:rPr>
        <w:t>ה. הרשות הפלסטינית מפורקת. מי קיים? ה"חמאס". מי קיים? "הג'יהאד האסלאמי". מי קיים? "החזית העממית". מי עשה אותם קיימים? אתם. מי אמר שיחסל אותם? אתם. מי לא הצליח לפגוע בהם? אתם. את מי חיסלתם? את שוחרי השלום, את אלה שרצו פשרה.</w:t>
      </w:r>
    </w:p>
    <w:p w14:paraId="209D2DC9" w14:textId="77777777" w:rsidR="00000000" w:rsidRDefault="00E23567">
      <w:pPr>
        <w:pStyle w:val="a0"/>
        <w:rPr>
          <w:rFonts w:hint="cs"/>
          <w:rtl/>
        </w:rPr>
      </w:pPr>
    </w:p>
    <w:p w14:paraId="48F22BF2" w14:textId="77777777" w:rsidR="00000000" w:rsidRDefault="00E23567">
      <w:pPr>
        <w:pStyle w:val="af0"/>
        <w:rPr>
          <w:rtl/>
        </w:rPr>
      </w:pPr>
      <w:r>
        <w:rPr>
          <w:rFonts w:hint="eastAsia"/>
          <w:rtl/>
        </w:rPr>
        <w:t>אורי</w:t>
      </w:r>
      <w:r>
        <w:rPr>
          <w:rtl/>
        </w:rPr>
        <w:t xml:space="preserve"> יהודה אריאל (האיחוד הלאומי </w:t>
      </w:r>
      <w:r>
        <w:rPr>
          <w:rtl/>
        </w:rPr>
        <w:t>- ישראל ביתנו):</w:t>
      </w:r>
    </w:p>
    <w:p w14:paraId="0D8CB809" w14:textId="77777777" w:rsidR="00000000" w:rsidRDefault="00E23567">
      <w:pPr>
        <w:pStyle w:val="a0"/>
        <w:rPr>
          <w:rFonts w:hint="cs"/>
          <w:rtl/>
        </w:rPr>
      </w:pPr>
    </w:p>
    <w:p w14:paraId="6A7CF1EE" w14:textId="77777777" w:rsidR="00000000" w:rsidRDefault="00E23567">
      <w:pPr>
        <w:pStyle w:val="a0"/>
        <w:rPr>
          <w:rFonts w:hint="cs"/>
          <w:rtl/>
        </w:rPr>
      </w:pPr>
      <w:r>
        <w:rPr>
          <w:rFonts w:hint="cs"/>
          <w:rtl/>
        </w:rPr>
        <w:t>סוף-סוף יודעים מי אשם.</w:t>
      </w:r>
    </w:p>
    <w:p w14:paraId="565A2E4C" w14:textId="77777777" w:rsidR="00000000" w:rsidRDefault="00E23567">
      <w:pPr>
        <w:pStyle w:val="a0"/>
        <w:rPr>
          <w:rFonts w:hint="cs"/>
          <w:rtl/>
        </w:rPr>
      </w:pPr>
    </w:p>
    <w:p w14:paraId="5CAEF698" w14:textId="77777777" w:rsidR="00000000" w:rsidRDefault="00E23567">
      <w:pPr>
        <w:pStyle w:val="-"/>
        <w:rPr>
          <w:rtl/>
        </w:rPr>
      </w:pPr>
      <w:bookmarkStart w:id="504" w:name="FS000000455T11_02_2004_19_56_57"/>
      <w:bookmarkStart w:id="505" w:name="FS000000455T11_02_2004_19_56_59C"/>
      <w:bookmarkEnd w:id="504"/>
      <w:bookmarkEnd w:id="505"/>
      <w:r>
        <w:rPr>
          <w:rtl/>
        </w:rPr>
        <w:t>אופיר פינס-פז (העבודה-מימד):</w:t>
      </w:r>
    </w:p>
    <w:p w14:paraId="3F370F05" w14:textId="77777777" w:rsidR="00000000" w:rsidRDefault="00E23567">
      <w:pPr>
        <w:pStyle w:val="a0"/>
        <w:rPr>
          <w:rtl/>
        </w:rPr>
      </w:pPr>
    </w:p>
    <w:p w14:paraId="3E47F893" w14:textId="77777777" w:rsidR="00000000" w:rsidRDefault="00E23567">
      <w:pPr>
        <w:pStyle w:val="a0"/>
        <w:rPr>
          <w:rFonts w:hint="cs"/>
          <w:rtl/>
        </w:rPr>
      </w:pPr>
      <w:r>
        <w:rPr>
          <w:rFonts w:hint="cs"/>
          <w:rtl/>
        </w:rPr>
        <w:t>נכון, אתם אשמים, ודאי שאתם אשמים, כי אתם לא יודעים לטפל בטרור.</w:t>
      </w:r>
    </w:p>
    <w:p w14:paraId="6A17FD5C" w14:textId="77777777" w:rsidR="00000000" w:rsidRDefault="00E23567">
      <w:pPr>
        <w:pStyle w:val="a0"/>
        <w:rPr>
          <w:rFonts w:hint="cs"/>
          <w:rtl/>
        </w:rPr>
      </w:pPr>
    </w:p>
    <w:p w14:paraId="355FAA15" w14:textId="77777777" w:rsidR="00000000" w:rsidRDefault="00E23567">
      <w:pPr>
        <w:pStyle w:val="af0"/>
        <w:rPr>
          <w:rtl/>
        </w:rPr>
      </w:pPr>
      <w:r>
        <w:rPr>
          <w:rFonts w:hint="cs"/>
          <w:rtl/>
        </w:rPr>
        <w:t xml:space="preserve">סגן שר הביטחון </w:t>
      </w:r>
      <w:r>
        <w:rPr>
          <w:rFonts w:hint="eastAsia"/>
          <w:rtl/>
        </w:rPr>
        <w:t>זאב</w:t>
      </w:r>
      <w:r>
        <w:rPr>
          <w:rtl/>
        </w:rPr>
        <w:t xml:space="preserve"> בוים:</w:t>
      </w:r>
    </w:p>
    <w:p w14:paraId="320CC48B" w14:textId="77777777" w:rsidR="00000000" w:rsidRDefault="00E23567">
      <w:pPr>
        <w:pStyle w:val="a0"/>
        <w:rPr>
          <w:rFonts w:hint="cs"/>
          <w:rtl/>
        </w:rPr>
      </w:pPr>
    </w:p>
    <w:p w14:paraId="2EDCC4F7" w14:textId="77777777" w:rsidR="00000000" w:rsidRDefault="00E23567">
      <w:pPr>
        <w:pStyle w:val="a0"/>
        <w:rPr>
          <w:rFonts w:hint="cs"/>
          <w:rtl/>
        </w:rPr>
      </w:pPr>
      <w:r>
        <w:rPr>
          <w:rFonts w:hint="cs"/>
          <w:rtl/>
        </w:rPr>
        <w:t>- - - טרור. לא סתם.</w:t>
      </w:r>
    </w:p>
    <w:p w14:paraId="667D019C" w14:textId="77777777" w:rsidR="00000000" w:rsidRDefault="00E23567">
      <w:pPr>
        <w:pStyle w:val="a0"/>
        <w:rPr>
          <w:rFonts w:hint="cs"/>
          <w:rtl/>
        </w:rPr>
      </w:pPr>
    </w:p>
    <w:p w14:paraId="64B39B41" w14:textId="77777777" w:rsidR="00000000" w:rsidRDefault="00E23567">
      <w:pPr>
        <w:pStyle w:val="-"/>
        <w:rPr>
          <w:rtl/>
        </w:rPr>
      </w:pPr>
      <w:bookmarkStart w:id="506" w:name="FS000000455T11_02_2004_19_59_14C"/>
      <w:bookmarkEnd w:id="506"/>
      <w:r>
        <w:rPr>
          <w:rtl/>
        </w:rPr>
        <w:t>אופיר פינס-פז (העבודה-מימד):</w:t>
      </w:r>
    </w:p>
    <w:p w14:paraId="595807CB" w14:textId="77777777" w:rsidR="00000000" w:rsidRDefault="00E23567">
      <w:pPr>
        <w:pStyle w:val="a0"/>
        <w:rPr>
          <w:rtl/>
        </w:rPr>
      </w:pPr>
    </w:p>
    <w:p w14:paraId="212FE844" w14:textId="77777777" w:rsidR="00000000" w:rsidRDefault="00E23567">
      <w:pPr>
        <w:pStyle w:val="a0"/>
        <w:rPr>
          <w:rFonts w:hint="cs"/>
          <w:rtl/>
        </w:rPr>
      </w:pPr>
      <w:r>
        <w:rPr>
          <w:rFonts w:hint="cs"/>
          <w:rtl/>
        </w:rPr>
        <w:t>אתם לא יודעים לטפל בטרור, ואתם גם לא מנסים ל</w:t>
      </w:r>
      <w:r>
        <w:rPr>
          <w:rFonts w:hint="cs"/>
          <w:rtl/>
        </w:rPr>
        <w:t>עשות הידברות עם המתונים. איפה התוכנית של שרון? איפה התוכנית של שרון? איפה השקר והרמייה האלה? התוכנית של שרון היום היתה להיכנס לשכונה הפלסטינית, שכששלטנו בעזה לא העזנו להיכנס אליה. אמרנו שלשם לא נכנסים. להיכנס ולהתעמת היום ובסוף להרוג 14 פלסטינים ולפצוע 50,</w:t>
      </w:r>
      <w:r>
        <w:rPr>
          <w:rFonts w:hint="cs"/>
          <w:rtl/>
        </w:rPr>
        <w:t xml:space="preserve"> ומה יהיה הסוף של זה? יותר טוב או פחות טוב בסך-הכול?</w:t>
      </w:r>
    </w:p>
    <w:p w14:paraId="45EE334C" w14:textId="77777777" w:rsidR="00000000" w:rsidRDefault="00E23567">
      <w:pPr>
        <w:pStyle w:val="a0"/>
        <w:rPr>
          <w:rFonts w:hint="cs"/>
          <w:rtl/>
        </w:rPr>
      </w:pPr>
    </w:p>
    <w:p w14:paraId="5E32C618" w14:textId="77777777" w:rsidR="00000000" w:rsidRDefault="00E23567">
      <w:pPr>
        <w:pStyle w:val="af0"/>
        <w:rPr>
          <w:rtl/>
        </w:rPr>
      </w:pPr>
      <w:r>
        <w:rPr>
          <w:rFonts w:hint="eastAsia"/>
          <w:rtl/>
        </w:rPr>
        <w:t>יצחק</w:t>
      </w:r>
      <w:r>
        <w:rPr>
          <w:rtl/>
        </w:rPr>
        <w:t xml:space="preserve"> הרצוג (העבודה-מימד):</w:t>
      </w:r>
    </w:p>
    <w:p w14:paraId="5CE67E9A" w14:textId="77777777" w:rsidR="00000000" w:rsidRDefault="00E23567">
      <w:pPr>
        <w:pStyle w:val="a0"/>
        <w:rPr>
          <w:rFonts w:hint="cs"/>
          <w:rtl/>
        </w:rPr>
      </w:pPr>
    </w:p>
    <w:p w14:paraId="1193CBC4" w14:textId="77777777" w:rsidR="00000000" w:rsidRDefault="00E23567">
      <w:pPr>
        <w:pStyle w:val="a0"/>
        <w:rPr>
          <w:rFonts w:hint="cs"/>
          <w:rtl/>
        </w:rPr>
      </w:pPr>
      <w:r>
        <w:rPr>
          <w:rFonts w:hint="cs"/>
          <w:rtl/>
        </w:rPr>
        <w:t>יהיה עוד פיגוע.</w:t>
      </w:r>
    </w:p>
    <w:p w14:paraId="6DFCCE4E" w14:textId="77777777" w:rsidR="00000000" w:rsidRDefault="00E23567">
      <w:pPr>
        <w:pStyle w:val="a0"/>
        <w:rPr>
          <w:rFonts w:hint="cs"/>
          <w:rtl/>
        </w:rPr>
      </w:pPr>
    </w:p>
    <w:p w14:paraId="168377B5" w14:textId="77777777" w:rsidR="00000000" w:rsidRDefault="00E23567">
      <w:pPr>
        <w:pStyle w:val="-"/>
        <w:rPr>
          <w:rtl/>
        </w:rPr>
      </w:pPr>
      <w:bookmarkStart w:id="507" w:name="FS000000455T11_02_2004_20_00_56C"/>
      <w:bookmarkEnd w:id="507"/>
      <w:r>
        <w:rPr>
          <w:rtl/>
        </w:rPr>
        <w:t>אופיר פינס-פז (העבודה-מימד):</w:t>
      </w:r>
    </w:p>
    <w:p w14:paraId="4C94077C" w14:textId="77777777" w:rsidR="00000000" w:rsidRDefault="00E23567">
      <w:pPr>
        <w:pStyle w:val="a0"/>
        <w:rPr>
          <w:rtl/>
        </w:rPr>
      </w:pPr>
    </w:p>
    <w:p w14:paraId="65F00ABE" w14:textId="77777777" w:rsidR="00000000" w:rsidRDefault="00E23567">
      <w:pPr>
        <w:pStyle w:val="a0"/>
        <w:rPr>
          <w:rFonts w:hint="cs"/>
          <w:rtl/>
        </w:rPr>
      </w:pPr>
      <w:r>
        <w:rPr>
          <w:rFonts w:hint="cs"/>
          <w:rtl/>
        </w:rPr>
        <w:t>לכן, אני אומר לכם ולראש הממשלה באמצעותכם: אל תיטעו תקוות שווא בציבור הזה. ראש הממשלה רוצה לפנות את ההתנחלויות ברצועת-עזה, אדרבה,</w:t>
      </w:r>
      <w:r>
        <w:rPr>
          <w:rFonts w:hint="cs"/>
          <w:rtl/>
        </w:rPr>
        <w:t xml:space="preserve"> שיעשה את זה. אבל, לדבר על פינוי הרצועה מהתנחלויות ולעשות את ההיפך </w:t>
      </w:r>
      <w:r>
        <w:rPr>
          <w:rtl/>
        </w:rPr>
        <w:t>–</w:t>
      </w:r>
      <w:r>
        <w:rPr>
          <w:rFonts w:hint="cs"/>
          <w:rtl/>
        </w:rPr>
        <w:t xml:space="preserve"> זה יביא לתוצאה ההרסנית ביותר למדינת ישראל.</w:t>
      </w:r>
    </w:p>
    <w:p w14:paraId="44D90E0A" w14:textId="77777777" w:rsidR="00000000" w:rsidRDefault="00E23567">
      <w:pPr>
        <w:pStyle w:val="a0"/>
        <w:rPr>
          <w:rFonts w:hint="cs"/>
          <w:rtl/>
        </w:rPr>
      </w:pPr>
    </w:p>
    <w:p w14:paraId="55FC6881" w14:textId="77777777" w:rsidR="00000000" w:rsidRDefault="00E23567">
      <w:pPr>
        <w:pStyle w:val="af1"/>
        <w:rPr>
          <w:rtl/>
        </w:rPr>
      </w:pPr>
      <w:r>
        <w:rPr>
          <w:rtl/>
        </w:rPr>
        <w:t>היו"ר מוחמד ברכה:</w:t>
      </w:r>
    </w:p>
    <w:p w14:paraId="4F41F2A8" w14:textId="77777777" w:rsidR="00000000" w:rsidRDefault="00E23567">
      <w:pPr>
        <w:pStyle w:val="a0"/>
        <w:rPr>
          <w:rFonts w:hint="cs"/>
          <w:rtl/>
        </w:rPr>
      </w:pPr>
    </w:p>
    <w:p w14:paraId="3006F00C" w14:textId="77777777" w:rsidR="00000000" w:rsidRDefault="00E23567">
      <w:pPr>
        <w:pStyle w:val="a0"/>
        <w:rPr>
          <w:rFonts w:hint="cs"/>
          <w:rtl/>
        </w:rPr>
      </w:pPr>
      <w:r>
        <w:rPr>
          <w:rFonts w:hint="cs"/>
          <w:rtl/>
        </w:rPr>
        <w:t>תודה רבה. חברת הכנסת זהבה גלאון, בבקשה.</w:t>
      </w:r>
    </w:p>
    <w:p w14:paraId="1533CE1C" w14:textId="77777777" w:rsidR="00000000" w:rsidRDefault="00E23567">
      <w:pPr>
        <w:pStyle w:val="a"/>
        <w:rPr>
          <w:rFonts w:hint="cs"/>
          <w:rtl/>
        </w:rPr>
      </w:pPr>
    </w:p>
    <w:p w14:paraId="7F76C22A" w14:textId="77777777" w:rsidR="00000000" w:rsidRDefault="00E23567">
      <w:pPr>
        <w:pStyle w:val="a0"/>
        <w:rPr>
          <w:rFonts w:hint="cs"/>
          <w:rtl/>
        </w:rPr>
      </w:pPr>
      <w:r>
        <w:rPr>
          <w:rFonts w:hint="cs"/>
          <w:rtl/>
        </w:rPr>
        <w:t>אדוני סגן השר בוים, הרי אתה משיב לכולם ויהיה לך מלוא הזמן.</w:t>
      </w:r>
    </w:p>
    <w:p w14:paraId="0A03B5BB" w14:textId="77777777" w:rsidR="00000000" w:rsidRDefault="00E23567">
      <w:pPr>
        <w:pStyle w:val="a"/>
        <w:rPr>
          <w:rtl/>
        </w:rPr>
      </w:pPr>
    </w:p>
    <w:p w14:paraId="4B5F6CC6" w14:textId="77777777" w:rsidR="00000000" w:rsidRDefault="00E23567">
      <w:pPr>
        <w:pStyle w:val="a"/>
        <w:rPr>
          <w:rtl/>
        </w:rPr>
      </w:pPr>
      <w:bookmarkStart w:id="508" w:name="FS000000504T11_02_2004_22_17_52"/>
      <w:bookmarkStart w:id="509" w:name="_Toc67150235"/>
      <w:bookmarkEnd w:id="508"/>
      <w:r>
        <w:rPr>
          <w:rtl/>
        </w:rPr>
        <w:t>זהבה גלאון (מרצ):</w:t>
      </w:r>
      <w:bookmarkEnd w:id="509"/>
    </w:p>
    <w:p w14:paraId="26DCB75B" w14:textId="77777777" w:rsidR="00000000" w:rsidRDefault="00E23567">
      <w:pPr>
        <w:pStyle w:val="a0"/>
        <w:rPr>
          <w:rFonts w:hint="cs"/>
          <w:rtl/>
        </w:rPr>
      </w:pPr>
    </w:p>
    <w:p w14:paraId="7C72E636" w14:textId="77777777" w:rsidR="00000000" w:rsidRDefault="00E23567">
      <w:pPr>
        <w:pStyle w:val="a0"/>
        <w:rPr>
          <w:rFonts w:hint="cs"/>
          <w:rtl/>
        </w:rPr>
      </w:pPr>
      <w:r>
        <w:rPr>
          <w:rFonts w:hint="cs"/>
          <w:rtl/>
        </w:rPr>
        <w:t xml:space="preserve">למה </w:t>
      </w:r>
      <w:r>
        <w:rPr>
          <w:rFonts w:hint="cs"/>
          <w:rtl/>
        </w:rPr>
        <w:t>לא בוחרים סגני שרים גם על-פי איזה פרמטרים אחרים?</w:t>
      </w:r>
    </w:p>
    <w:p w14:paraId="5EF6A2BF" w14:textId="77777777" w:rsidR="00000000" w:rsidRDefault="00E23567">
      <w:pPr>
        <w:pStyle w:val="a0"/>
        <w:rPr>
          <w:rFonts w:hint="cs"/>
          <w:rtl/>
        </w:rPr>
      </w:pPr>
    </w:p>
    <w:p w14:paraId="36CE606A" w14:textId="77777777" w:rsidR="00000000" w:rsidRDefault="00E23567">
      <w:pPr>
        <w:pStyle w:val="a0"/>
        <w:rPr>
          <w:rFonts w:hint="cs"/>
          <w:rtl/>
        </w:rPr>
      </w:pPr>
      <w:r>
        <w:rPr>
          <w:rFonts w:hint="cs"/>
          <w:rtl/>
        </w:rPr>
        <w:t>אדוני היושב-ראש, אדוני סגן השר, לא הצלחתי להבין: כל פעם כשראש הממשלה מכריז שהנה הוא הולך לתוכנית מדינית, והוא מדבר גבוהה גבוהה, והנה הוא מסיים את הכיבוש, והנה הוא מגרש את ערפאת, והנה הוא מפנה מאחזים, והנה ה</w:t>
      </w:r>
      <w:r>
        <w:rPr>
          <w:rFonts w:hint="cs"/>
          <w:rtl/>
        </w:rPr>
        <w:t xml:space="preserve">וא מפנה 17 התנחלויות  - כל פעם שהוא מכריז את אחת ההכרזות האלה, למשל כשהוא מקבל את מפת הדרכים, איך אנחנו רואים שההכרזה הזאת  מתממשת? - על-ידי פעולה נגד הפלסטינים, בדרך כלל בעזה. </w:t>
      </w:r>
    </w:p>
    <w:p w14:paraId="265592FC" w14:textId="77777777" w:rsidR="00000000" w:rsidRDefault="00E23567">
      <w:pPr>
        <w:pStyle w:val="a0"/>
        <w:rPr>
          <w:rFonts w:hint="cs"/>
          <w:rtl/>
        </w:rPr>
      </w:pPr>
    </w:p>
    <w:p w14:paraId="3BF4842C" w14:textId="77777777" w:rsidR="00000000" w:rsidRDefault="00E23567">
      <w:pPr>
        <w:pStyle w:val="a0"/>
        <w:rPr>
          <w:rFonts w:hint="cs"/>
          <w:rtl/>
        </w:rPr>
      </w:pPr>
      <w:r>
        <w:rPr>
          <w:rFonts w:hint="cs"/>
          <w:rtl/>
        </w:rPr>
        <w:t>בשבוע שעבר זה היה חיסול. חבר הכנסת פינס-פז, קוראים לזה חיסול ממוקד. שום סיכול</w:t>
      </w:r>
      <w:r>
        <w:rPr>
          <w:rFonts w:hint="cs"/>
          <w:rtl/>
        </w:rPr>
        <w:t xml:space="preserve">. זו לשון מכובסת למדיניות של הרג. זה חיסול ממוקד, שבו נהרג נער בן 13, או הייתי אומרת, ילד בן 13. היום, 14 הרוגים ו-50 פצועים באזור רפיח בסג'עייה. </w:t>
      </w:r>
    </w:p>
    <w:p w14:paraId="2E7F4F6C" w14:textId="77777777" w:rsidR="00000000" w:rsidRDefault="00E23567">
      <w:pPr>
        <w:pStyle w:val="a0"/>
        <w:rPr>
          <w:rFonts w:hint="cs"/>
          <w:rtl/>
        </w:rPr>
      </w:pPr>
    </w:p>
    <w:p w14:paraId="6516A7FE" w14:textId="77777777" w:rsidR="00000000" w:rsidRDefault="00E23567">
      <w:pPr>
        <w:pStyle w:val="a0"/>
        <w:rPr>
          <w:rFonts w:hint="cs"/>
          <w:rtl/>
        </w:rPr>
      </w:pPr>
      <w:r>
        <w:rPr>
          <w:rFonts w:hint="cs"/>
          <w:rtl/>
        </w:rPr>
        <w:t>מה אנחנו מחפשים שם? למה אנחנו צריכים להיכנס אחרי שיצאנו משם? רק אמרנו שאנחנו מפנים את עזה, את ההתנחלויות בעז</w:t>
      </w:r>
      <w:r>
        <w:rPr>
          <w:rFonts w:hint="cs"/>
          <w:rtl/>
        </w:rPr>
        <w:t xml:space="preserve">ה, אז אנחנו נכנסים לתוך העיר עזה? מה אבד לנו שם? מי שרוצה להילחם בטרור, מי שרוצה להילחם נגד חופרי מנהרות ומי שרוצה להילחם נגד העברות נשק, צריך לעשות זאת מתוך גבולה של מדינת ישראל. אנחנו מסכנים חיילים לשווא בכניסה שלנו לעזה. אנחנו הורגים. אין דרך אחרת לנסח </w:t>
      </w:r>
      <w:r>
        <w:rPr>
          <w:rFonts w:hint="cs"/>
          <w:rtl/>
        </w:rPr>
        <w:t>זאת. היום נהרגו 14 אנשים. אין כבר ערך לחיי אדם? אין ערך לחיי אדם? איזו זילות של חיי אדם קורית כאן?</w:t>
      </w:r>
    </w:p>
    <w:p w14:paraId="3137993C" w14:textId="77777777" w:rsidR="00000000" w:rsidRDefault="00E23567">
      <w:pPr>
        <w:pStyle w:val="a0"/>
        <w:rPr>
          <w:rFonts w:hint="cs"/>
          <w:rtl/>
        </w:rPr>
      </w:pPr>
    </w:p>
    <w:p w14:paraId="3CFE6418" w14:textId="77777777" w:rsidR="00000000" w:rsidRDefault="00E23567">
      <w:pPr>
        <w:pStyle w:val="a0"/>
        <w:rPr>
          <w:rFonts w:hint="cs"/>
          <w:rtl/>
        </w:rPr>
      </w:pPr>
      <w:r>
        <w:rPr>
          <w:rFonts w:hint="cs"/>
          <w:rtl/>
        </w:rPr>
        <w:t>עולם כמנהגו נוהג. היום היתה רעידת אדמה, וכולנו עסקנו באמת בבעיות הפרטיות שלנו כי הנה הבית חרב. אף אחד כבר לא מתרגש: עוד פלסטיני הרוג, אז נהרג ילד בן 13. מיש</w:t>
      </w:r>
      <w:r>
        <w:rPr>
          <w:rFonts w:hint="cs"/>
          <w:rtl/>
        </w:rPr>
        <w:t xml:space="preserve">הו מזדעק על זה? מה זה כשנהרג ילד בן 13, כשהיום נהרגו 14? איך בכלל אפשר לכמת זאת? איך בכלל אפשר לספור את מחיר הדמים הזה שאנחנו משלמים והפלסטינים משלמים? כבר היום אנחנו שומעים על תגובה מצד ה"חמאס", שהם יגיבו. צדק חברי חבר הכנסת טיבי. פיגוע מביא חיסול, ואחרי </w:t>
      </w:r>
      <w:r>
        <w:rPr>
          <w:rFonts w:hint="cs"/>
          <w:rtl/>
        </w:rPr>
        <w:t>כל חיסול יש פיגוע. צריך להפסיק את מעגל הדמים הזה. המדיניות הזאת, שמנהלת ממשלת ישראל, היא מדיניות מטופשת, שתביא עוד דם, עוד דם ועוד דם.</w:t>
      </w:r>
    </w:p>
    <w:p w14:paraId="0652C9A2" w14:textId="77777777" w:rsidR="00000000" w:rsidRDefault="00E23567">
      <w:pPr>
        <w:pStyle w:val="a0"/>
        <w:rPr>
          <w:rFonts w:hint="cs"/>
          <w:rtl/>
        </w:rPr>
      </w:pPr>
    </w:p>
    <w:p w14:paraId="310E0852" w14:textId="77777777" w:rsidR="00000000" w:rsidRDefault="00E23567">
      <w:pPr>
        <w:pStyle w:val="af1"/>
        <w:rPr>
          <w:rtl/>
        </w:rPr>
      </w:pPr>
      <w:r>
        <w:rPr>
          <w:rtl/>
        </w:rPr>
        <w:t>היו"ר מוחמד ברכה:</w:t>
      </w:r>
    </w:p>
    <w:p w14:paraId="0261FBAC" w14:textId="77777777" w:rsidR="00000000" w:rsidRDefault="00E23567">
      <w:pPr>
        <w:pStyle w:val="a0"/>
        <w:rPr>
          <w:rtl/>
        </w:rPr>
      </w:pPr>
    </w:p>
    <w:p w14:paraId="0400ACB6" w14:textId="77777777" w:rsidR="00000000" w:rsidRDefault="00E23567">
      <w:pPr>
        <w:pStyle w:val="a0"/>
        <w:rPr>
          <w:rFonts w:hint="cs"/>
          <w:rtl/>
        </w:rPr>
      </w:pPr>
      <w:r>
        <w:rPr>
          <w:rFonts w:hint="cs"/>
          <w:rtl/>
        </w:rPr>
        <w:t>חברת הכנסת גלאון, תודה.  אדוני סגן שר הביטחון ישיב בשם הממשלה. בבקשה.</w:t>
      </w:r>
    </w:p>
    <w:p w14:paraId="28EE7094" w14:textId="77777777" w:rsidR="00000000" w:rsidRDefault="00E23567">
      <w:pPr>
        <w:pStyle w:val="a0"/>
        <w:rPr>
          <w:rFonts w:hint="cs"/>
          <w:rtl/>
        </w:rPr>
      </w:pPr>
    </w:p>
    <w:p w14:paraId="5E61998C" w14:textId="77777777" w:rsidR="00000000" w:rsidRDefault="00E23567">
      <w:pPr>
        <w:pStyle w:val="a0"/>
        <w:rPr>
          <w:rFonts w:hint="cs"/>
          <w:rtl/>
        </w:rPr>
      </w:pPr>
      <w:r>
        <w:rPr>
          <w:rFonts w:hint="cs"/>
          <w:rtl/>
        </w:rPr>
        <w:t>חבר הכנסת והבה, אתה לא מתאר לע</w:t>
      </w:r>
      <w:r>
        <w:rPr>
          <w:rFonts w:hint="cs"/>
          <w:rtl/>
        </w:rPr>
        <w:t>צמך כמה קשה לשבת כאן. אתה אומר "שמנו", "נתנו", ואתה לא מתאר לעצמך כמה קשה לי לשבת כאן ולא לענות על הדברים שלך, אבל אני עושה את זה. אדוני סגן השר, בבקשה.</w:t>
      </w:r>
    </w:p>
    <w:p w14:paraId="614C7EDD" w14:textId="77777777" w:rsidR="00000000" w:rsidRDefault="00E23567">
      <w:pPr>
        <w:pStyle w:val="a0"/>
        <w:rPr>
          <w:rFonts w:hint="cs"/>
          <w:rtl/>
        </w:rPr>
      </w:pPr>
    </w:p>
    <w:p w14:paraId="4EABD520" w14:textId="77777777" w:rsidR="00000000" w:rsidRDefault="00E23567">
      <w:pPr>
        <w:pStyle w:val="af0"/>
        <w:rPr>
          <w:rtl/>
        </w:rPr>
      </w:pPr>
      <w:r>
        <w:rPr>
          <w:rFonts w:hint="eastAsia"/>
          <w:rtl/>
        </w:rPr>
        <w:t>מגלי</w:t>
      </w:r>
      <w:r>
        <w:rPr>
          <w:rtl/>
        </w:rPr>
        <w:t xml:space="preserve"> והבה (הליכוד):</w:t>
      </w:r>
    </w:p>
    <w:p w14:paraId="311C1B98" w14:textId="77777777" w:rsidR="00000000" w:rsidRDefault="00E23567">
      <w:pPr>
        <w:pStyle w:val="a0"/>
        <w:rPr>
          <w:rFonts w:hint="cs"/>
          <w:rtl/>
        </w:rPr>
      </w:pPr>
    </w:p>
    <w:p w14:paraId="1E5B706F" w14:textId="77777777" w:rsidR="00000000" w:rsidRDefault="00E23567">
      <w:pPr>
        <w:pStyle w:val="a0"/>
        <w:rPr>
          <w:rFonts w:hint="cs"/>
          <w:rtl/>
        </w:rPr>
      </w:pPr>
      <w:r>
        <w:rPr>
          <w:rFonts w:hint="cs"/>
          <w:rtl/>
        </w:rPr>
        <w:t>אני יכול - - -</w:t>
      </w:r>
    </w:p>
    <w:p w14:paraId="34F5207A" w14:textId="77777777" w:rsidR="00000000" w:rsidRDefault="00E23567">
      <w:pPr>
        <w:pStyle w:val="a0"/>
        <w:rPr>
          <w:rFonts w:hint="cs"/>
          <w:rtl/>
        </w:rPr>
      </w:pPr>
    </w:p>
    <w:p w14:paraId="3AEBAD1B" w14:textId="77777777" w:rsidR="00000000" w:rsidRDefault="00E23567">
      <w:pPr>
        <w:pStyle w:val="af0"/>
        <w:rPr>
          <w:rtl/>
        </w:rPr>
      </w:pPr>
      <w:r>
        <w:rPr>
          <w:rFonts w:hint="eastAsia"/>
          <w:rtl/>
        </w:rPr>
        <w:t>אחמד</w:t>
      </w:r>
      <w:r>
        <w:rPr>
          <w:rtl/>
        </w:rPr>
        <w:t xml:space="preserve"> טיבי (חד"ש-תע"ל):</w:t>
      </w:r>
    </w:p>
    <w:p w14:paraId="7E5CB4E7" w14:textId="77777777" w:rsidR="00000000" w:rsidRDefault="00E23567">
      <w:pPr>
        <w:pStyle w:val="a0"/>
        <w:rPr>
          <w:rFonts w:hint="cs"/>
          <w:rtl/>
        </w:rPr>
      </w:pPr>
    </w:p>
    <w:p w14:paraId="459508CA" w14:textId="77777777" w:rsidR="00000000" w:rsidRDefault="00E23567">
      <w:pPr>
        <w:pStyle w:val="a0"/>
        <w:rPr>
          <w:rFonts w:hint="cs"/>
          <w:rtl/>
        </w:rPr>
      </w:pPr>
      <w:r>
        <w:rPr>
          <w:rFonts w:hint="cs"/>
          <w:rtl/>
        </w:rPr>
        <w:t>לי היה יותר קשה. לא יהא הדבר קל בעיניך.</w:t>
      </w:r>
    </w:p>
    <w:p w14:paraId="017F056D" w14:textId="77777777" w:rsidR="00000000" w:rsidRDefault="00E23567">
      <w:pPr>
        <w:pStyle w:val="a0"/>
        <w:rPr>
          <w:rFonts w:hint="cs"/>
          <w:rtl/>
        </w:rPr>
      </w:pPr>
    </w:p>
    <w:p w14:paraId="00FFEA7D" w14:textId="77777777" w:rsidR="00000000" w:rsidRDefault="00E23567">
      <w:pPr>
        <w:pStyle w:val="a"/>
        <w:rPr>
          <w:rtl/>
        </w:rPr>
      </w:pPr>
      <w:bookmarkStart w:id="510" w:name="FS000000464T11_02_2004_20_12_42"/>
      <w:bookmarkStart w:id="511" w:name="_Toc67150236"/>
      <w:bookmarkEnd w:id="510"/>
      <w:r>
        <w:rPr>
          <w:rFonts w:hint="eastAsia"/>
          <w:rtl/>
        </w:rPr>
        <w:t>סגן</w:t>
      </w:r>
      <w:r>
        <w:rPr>
          <w:rtl/>
        </w:rPr>
        <w:t xml:space="preserve"> שר הביטחון זאב בוים:</w:t>
      </w:r>
      <w:bookmarkEnd w:id="511"/>
    </w:p>
    <w:p w14:paraId="74D36040" w14:textId="77777777" w:rsidR="00000000" w:rsidRDefault="00E23567">
      <w:pPr>
        <w:pStyle w:val="a0"/>
        <w:rPr>
          <w:rFonts w:hint="cs"/>
          <w:rtl/>
        </w:rPr>
      </w:pPr>
    </w:p>
    <w:p w14:paraId="6C206E58" w14:textId="77777777" w:rsidR="00000000" w:rsidRDefault="00E23567">
      <w:pPr>
        <w:pStyle w:val="a0"/>
        <w:rPr>
          <w:rFonts w:hint="cs"/>
          <w:rtl/>
        </w:rPr>
      </w:pPr>
      <w:r>
        <w:rPr>
          <w:rFonts w:hint="cs"/>
          <w:rtl/>
        </w:rPr>
        <w:t>מדליה מפח ניתן לך.</w:t>
      </w:r>
    </w:p>
    <w:p w14:paraId="333617A3" w14:textId="77777777" w:rsidR="00000000" w:rsidRDefault="00E23567">
      <w:pPr>
        <w:pStyle w:val="a0"/>
        <w:rPr>
          <w:rFonts w:hint="cs"/>
          <w:rtl/>
        </w:rPr>
      </w:pPr>
    </w:p>
    <w:p w14:paraId="3D3590D2" w14:textId="77777777" w:rsidR="00000000" w:rsidRDefault="00E23567">
      <w:pPr>
        <w:pStyle w:val="af1"/>
        <w:rPr>
          <w:rtl/>
        </w:rPr>
      </w:pPr>
      <w:r>
        <w:rPr>
          <w:rtl/>
        </w:rPr>
        <w:t>היו"ר מוחמד ברכה:</w:t>
      </w:r>
    </w:p>
    <w:p w14:paraId="4B01A281" w14:textId="77777777" w:rsidR="00000000" w:rsidRDefault="00E23567">
      <w:pPr>
        <w:pStyle w:val="a0"/>
        <w:rPr>
          <w:rtl/>
        </w:rPr>
      </w:pPr>
    </w:p>
    <w:p w14:paraId="18C3FD04" w14:textId="77777777" w:rsidR="00000000" w:rsidRDefault="00E23567">
      <w:pPr>
        <w:pStyle w:val="a0"/>
        <w:rPr>
          <w:rFonts w:hint="cs"/>
          <w:rtl/>
        </w:rPr>
      </w:pPr>
      <w:r>
        <w:rPr>
          <w:rFonts w:hint="cs"/>
          <w:rtl/>
        </w:rPr>
        <w:t>אני מדבר על קשיי התפקיד הזה.</w:t>
      </w:r>
    </w:p>
    <w:p w14:paraId="31CE473D" w14:textId="77777777" w:rsidR="00000000" w:rsidRDefault="00E23567">
      <w:pPr>
        <w:pStyle w:val="a0"/>
        <w:rPr>
          <w:rFonts w:hint="cs"/>
          <w:rtl/>
        </w:rPr>
      </w:pPr>
    </w:p>
    <w:p w14:paraId="518FBF42" w14:textId="77777777" w:rsidR="00000000" w:rsidRDefault="00E23567">
      <w:pPr>
        <w:pStyle w:val="af0"/>
        <w:rPr>
          <w:rtl/>
        </w:rPr>
      </w:pPr>
      <w:r>
        <w:rPr>
          <w:rFonts w:hint="eastAsia"/>
          <w:rtl/>
        </w:rPr>
        <w:t>אחמד</w:t>
      </w:r>
      <w:r>
        <w:rPr>
          <w:rtl/>
        </w:rPr>
        <w:t xml:space="preserve"> טיבי (חד"ש-תע"ל):</w:t>
      </w:r>
    </w:p>
    <w:p w14:paraId="12A9277D" w14:textId="77777777" w:rsidR="00000000" w:rsidRDefault="00E23567">
      <w:pPr>
        <w:pStyle w:val="a0"/>
        <w:rPr>
          <w:rFonts w:hint="cs"/>
          <w:rtl/>
        </w:rPr>
      </w:pPr>
    </w:p>
    <w:p w14:paraId="7E5C9816" w14:textId="77777777" w:rsidR="00000000" w:rsidRDefault="00E23567">
      <w:pPr>
        <w:pStyle w:val="a0"/>
        <w:rPr>
          <w:rFonts w:hint="cs"/>
          <w:rtl/>
        </w:rPr>
      </w:pPr>
      <w:r>
        <w:rPr>
          <w:rFonts w:hint="cs"/>
          <w:rtl/>
        </w:rPr>
        <w:t>- - -</w:t>
      </w:r>
    </w:p>
    <w:p w14:paraId="41436E3E" w14:textId="77777777" w:rsidR="00000000" w:rsidRDefault="00E23567">
      <w:pPr>
        <w:pStyle w:val="a0"/>
        <w:rPr>
          <w:rFonts w:hint="cs"/>
          <w:rtl/>
        </w:rPr>
      </w:pPr>
    </w:p>
    <w:p w14:paraId="52E909E1" w14:textId="77777777" w:rsidR="00000000" w:rsidRDefault="00E23567">
      <w:pPr>
        <w:pStyle w:val="af0"/>
        <w:rPr>
          <w:rtl/>
        </w:rPr>
      </w:pPr>
      <w:r>
        <w:rPr>
          <w:rFonts w:hint="eastAsia"/>
          <w:rtl/>
        </w:rPr>
        <w:t>יצחק</w:t>
      </w:r>
      <w:r>
        <w:rPr>
          <w:rtl/>
        </w:rPr>
        <w:t xml:space="preserve"> הרצוג (העבודה-מימד):</w:t>
      </w:r>
    </w:p>
    <w:p w14:paraId="512CCFE8" w14:textId="77777777" w:rsidR="00000000" w:rsidRDefault="00E23567">
      <w:pPr>
        <w:pStyle w:val="a0"/>
        <w:rPr>
          <w:rFonts w:hint="cs"/>
          <w:rtl/>
        </w:rPr>
      </w:pPr>
    </w:p>
    <w:p w14:paraId="3F30E8F3" w14:textId="77777777" w:rsidR="00000000" w:rsidRDefault="00E23567">
      <w:pPr>
        <w:pStyle w:val="a0"/>
        <w:rPr>
          <w:rFonts w:hint="cs"/>
          <w:rtl/>
        </w:rPr>
      </w:pPr>
      <w:r>
        <w:rPr>
          <w:rFonts w:hint="cs"/>
          <w:rtl/>
        </w:rPr>
        <w:t>אתה מגלה איפוק.</w:t>
      </w:r>
    </w:p>
    <w:p w14:paraId="52657ACF" w14:textId="77777777" w:rsidR="00000000" w:rsidRDefault="00E23567">
      <w:pPr>
        <w:pStyle w:val="a0"/>
        <w:rPr>
          <w:rFonts w:hint="cs"/>
          <w:rtl/>
        </w:rPr>
      </w:pPr>
    </w:p>
    <w:p w14:paraId="1A252A72" w14:textId="77777777" w:rsidR="00000000" w:rsidRDefault="00E23567">
      <w:pPr>
        <w:pStyle w:val="-"/>
        <w:rPr>
          <w:rtl/>
        </w:rPr>
      </w:pPr>
      <w:bookmarkStart w:id="512" w:name="FS000000464T11_02_2004_20_13_33C"/>
      <w:bookmarkEnd w:id="512"/>
      <w:r>
        <w:rPr>
          <w:rtl/>
        </w:rPr>
        <w:t>סגן שר הביטחון זאב בוים:</w:t>
      </w:r>
    </w:p>
    <w:p w14:paraId="1EDA29B0" w14:textId="77777777" w:rsidR="00000000" w:rsidRDefault="00E23567">
      <w:pPr>
        <w:pStyle w:val="a0"/>
        <w:rPr>
          <w:rtl/>
        </w:rPr>
      </w:pPr>
    </w:p>
    <w:p w14:paraId="327E0959" w14:textId="77777777" w:rsidR="00000000" w:rsidRDefault="00E23567">
      <w:pPr>
        <w:pStyle w:val="a0"/>
        <w:rPr>
          <w:rFonts w:hint="cs"/>
          <w:rtl/>
        </w:rPr>
      </w:pPr>
      <w:r>
        <w:rPr>
          <w:rFonts w:hint="cs"/>
          <w:rtl/>
        </w:rPr>
        <w:t>אדוני היושב-ראש, חברי הכנסת, חבר הכנסת פינס-פז, בפעולות כוחו</w:t>
      </w:r>
      <w:r>
        <w:rPr>
          <w:rFonts w:hint="cs"/>
          <w:rtl/>
        </w:rPr>
        <w:t xml:space="preserve">ת הביטחון בעיר עזה נהרג עזיז שאמי, פעיל "ג'יהאד אסלאמי" בולט, שהיה מעורב בהוצאת פיגועים כנגד ישראל ואשר פעל בימים אלה במטרה להוציא לפועל פיגוע - אני מוכן לאמץ את המושג "פיגוע איכותי", ויש מושג כזה - ביישוב נצרים שבצפון-הרצועה. </w:t>
      </w:r>
    </w:p>
    <w:p w14:paraId="28396EF4" w14:textId="77777777" w:rsidR="00000000" w:rsidRDefault="00E23567">
      <w:pPr>
        <w:pStyle w:val="a0"/>
        <w:rPr>
          <w:rFonts w:hint="cs"/>
          <w:rtl/>
        </w:rPr>
      </w:pPr>
    </w:p>
    <w:p w14:paraId="3E625564" w14:textId="77777777" w:rsidR="00000000" w:rsidRDefault="00E23567">
      <w:pPr>
        <w:pStyle w:val="a0"/>
        <w:rPr>
          <w:rFonts w:hint="cs"/>
          <w:rtl/>
        </w:rPr>
      </w:pPr>
      <w:r>
        <w:rPr>
          <w:rFonts w:hint="cs"/>
          <w:rtl/>
        </w:rPr>
        <w:t>בשנים 1995-2000 נכלא שאמי ע</w:t>
      </w:r>
      <w:r>
        <w:rPr>
          <w:rFonts w:hint="cs"/>
          <w:rtl/>
        </w:rPr>
        <w:t>ל-ידי הרשות הפלסטינית על רקע מעורבותו בפיגוע בצומת בית-ליד בשנת 1995, שבו נהרגו 22 חיילים. במהלך העימות הנוכחי היה מעורב שאמי בתכנון ובהכוונת פיגועים נגד מדינת ישראל, ובכלל זה פיגוע החדירה ליישוב נצרים בתאריך 24 באוקטובר 2003, שבו נהרגו שתי חיילות וחייל צה</w:t>
      </w:r>
      <w:r>
        <w:rPr>
          <w:rFonts w:hint="cs"/>
          <w:rtl/>
        </w:rPr>
        <w:t>"ל, חיילת נפצעה באורח קשה וחייל נוסף נפצע באורח בינוני. כמו כן, עסק שאמי בייצור אמצעי לחימה, באחסונם ובהעברתם לצורך ביצוע פיגועים חדשים. שאמי שימש סייען של פעילי "ג'יהאד אסלאמי" בכירים בהנהגת הארגון, בתוכם קרוב משפחתו עבדאללה שאמי, ופעל כאמור בימים אלה להו</w:t>
      </w:r>
      <w:r>
        <w:rPr>
          <w:rFonts w:hint="cs"/>
          <w:rtl/>
        </w:rPr>
        <w:t>ציא את הפיגוע ביישוב נצרים, שעלול היה להביא לנפגעים רבים בנפש.</w:t>
      </w:r>
    </w:p>
    <w:p w14:paraId="5D72B37F" w14:textId="77777777" w:rsidR="00000000" w:rsidRDefault="00E23567">
      <w:pPr>
        <w:pStyle w:val="af0"/>
        <w:rPr>
          <w:rtl/>
        </w:rPr>
      </w:pPr>
    </w:p>
    <w:p w14:paraId="145CE4A2" w14:textId="77777777" w:rsidR="00000000" w:rsidRDefault="00E23567">
      <w:pPr>
        <w:pStyle w:val="af0"/>
        <w:rPr>
          <w:rtl/>
        </w:rPr>
      </w:pPr>
      <w:r>
        <w:rPr>
          <w:rFonts w:hint="eastAsia"/>
          <w:rtl/>
        </w:rPr>
        <w:t>אופיר</w:t>
      </w:r>
      <w:r>
        <w:rPr>
          <w:rtl/>
        </w:rPr>
        <w:t xml:space="preserve"> פינס-פז (העבודה-מימד):</w:t>
      </w:r>
    </w:p>
    <w:p w14:paraId="4ABBD7FE" w14:textId="77777777" w:rsidR="00000000" w:rsidRDefault="00E23567">
      <w:pPr>
        <w:pStyle w:val="a0"/>
        <w:rPr>
          <w:rFonts w:hint="cs"/>
          <w:rtl/>
        </w:rPr>
      </w:pPr>
    </w:p>
    <w:p w14:paraId="235A0D82" w14:textId="77777777" w:rsidR="00000000" w:rsidRDefault="00E23567">
      <w:pPr>
        <w:pStyle w:val="a0"/>
        <w:rPr>
          <w:rFonts w:hint="cs"/>
          <w:rtl/>
        </w:rPr>
      </w:pPr>
      <w:r>
        <w:rPr>
          <w:rFonts w:hint="cs"/>
          <w:rtl/>
        </w:rPr>
        <w:t>צריך היה לחסל אותו.</w:t>
      </w:r>
    </w:p>
    <w:p w14:paraId="50C4ECB9" w14:textId="77777777" w:rsidR="00000000" w:rsidRDefault="00E23567">
      <w:pPr>
        <w:pStyle w:val="a0"/>
        <w:rPr>
          <w:rFonts w:hint="cs"/>
          <w:rtl/>
        </w:rPr>
      </w:pPr>
    </w:p>
    <w:p w14:paraId="2DBA4D66" w14:textId="77777777" w:rsidR="00000000" w:rsidRDefault="00E23567">
      <w:pPr>
        <w:pStyle w:val="-"/>
        <w:rPr>
          <w:rtl/>
        </w:rPr>
      </w:pPr>
      <w:bookmarkStart w:id="513" w:name="FS000000464T11_02_2004_20_18_56C"/>
      <w:bookmarkEnd w:id="513"/>
      <w:r>
        <w:rPr>
          <w:rtl/>
        </w:rPr>
        <w:t>סגן שר הביטחון זאב בוים:</w:t>
      </w:r>
    </w:p>
    <w:p w14:paraId="5F3813E0" w14:textId="77777777" w:rsidR="00000000" w:rsidRDefault="00E23567">
      <w:pPr>
        <w:pStyle w:val="a0"/>
        <w:rPr>
          <w:rtl/>
        </w:rPr>
      </w:pPr>
    </w:p>
    <w:p w14:paraId="055F5FB4" w14:textId="77777777" w:rsidR="00000000" w:rsidRDefault="00E23567">
      <w:pPr>
        <w:pStyle w:val="a0"/>
        <w:rPr>
          <w:rFonts w:hint="cs"/>
          <w:rtl/>
        </w:rPr>
      </w:pPr>
      <w:r>
        <w:rPr>
          <w:rFonts w:hint="cs"/>
          <w:rtl/>
        </w:rPr>
        <w:t>הקדמתי זאת, כדי לשמוע ממך את התשובה. אבל, אני רוצה ללכת אתך קצת יותר מזה. עוד לפני שידעת את התשובות האלה - ואני שמח</w:t>
      </w:r>
      <w:r>
        <w:rPr>
          <w:rFonts w:hint="cs"/>
          <w:rtl/>
        </w:rPr>
        <w:t xml:space="preserve"> שלפחות על זה אין בינינו ויכוח - אתה אמרת ששאמי הוא בן-מוות, ועדיין אחרי שאמרת את זה, אני שואל את עצמי: בלי שידעת את הפרטים האלה, על סמך מה אמרת שהוא בן-מוות? מתי? האם יש איזה עיתוי? שאלת: האם הוא היה פצצה מתקתקת? נניח שהוא לא היה פצצה מתקתקת. השאלה היא גם</w:t>
      </w:r>
      <w:r>
        <w:rPr>
          <w:rFonts w:hint="cs"/>
          <w:rtl/>
        </w:rPr>
        <w:t xml:space="preserve"> לגבי ההגדרה הזאת. פצצה מתקתקת, כלומר הולך להיות פיגוע שהוא מעורב בו - בסדר?</w:t>
      </w:r>
    </w:p>
    <w:p w14:paraId="36E74260" w14:textId="77777777" w:rsidR="00000000" w:rsidRDefault="00E23567">
      <w:pPr>
        <w:pStyle w:val="a0"/>
        <w:rPr>
          <w:rFonts w:hint="cs"/>
          <w:rtl/>
        </w:rPr>
      </w:pPr>
    </w:p>
    <w:p w14:paraId="60EA2960" w14:textId="77777777" w:rsidR="00000000" w:rsidRDefault="00E23567">
      <w:pPr>
        <w:pStyle w:val="af0"/>
        <w:rPr>
          <w:rtl/>
        </w:rPr>
      </w:pPr>
      <w:r>
        <w:rPr>
          <w:rFonts w:hint="eastAsia"/>
          <w:rtl/>
        </w:rPr>
        <w:t>אופיר</w:t>
      </w:r>
      <w:r>
        <w:rPr>
          <w:rtl/>
        </w:rPr>
        <w:t xml:space="preserve"> פינס-פז (העבודה-מימד):</w:t>
      </w:r>
    </w:p>
    <w:p w14:paraId="1242332D" w14:textId="77777777" w:rsidR="00000000" w:rsidRDefault="00E23567">
      <w:pPr>
        <w:pStyle w:val="a0"/>
        <w:rPr>
          <w:rFonts w:hint="cs"/>
          <w:rtl/>
        </w:rPr>
      </w:pPr>
    </w:p>
    <w:p w14:paraId="10B1FD06" w14:textId="77777777" w:rsidR="00000000" w:rsidRDefault="00E23567">
      <w:pPr>
        <w:pStyle w:val="a0"/>
        <w:rPr>
          <w:rFonts w:hint="cs"/>
          <w:rtl/>
        </w:rPr>
      </w:pPr>
      <w:r>
        <w:rPr>
          <w:rFonts w:hint="cs"/>
          <w:rtl/>
        </w:rPr>
        <w:t>או מתכנן או זה.</w:t>
      </w:r>
    </w:p>
    <w:p w14:paraId="17448116" w14:textId="77777777" w:rsidR="00000000" w:rsidRDefault="00E23567">
      <w:pPr>
        <w:pStyle w:val="a0"/>
        <w:rPr>
          <w:rFonts w:hint="cs"/>
          <w:rtl/>
        </w:rPr>
      </w:pPr>
    </w:p>
    <w:p w14:paraId="3A18DB6B" w14:textId="77777777" w:rsidR="00000000" w:rsidRDefault="00E23567">
      <w:pPr>
        <w:pStyle w:val="-"/>
        <w:rPr>
          <w:rtl/>
        </w:rPr>
      </w:pPr>
      <w:bookmarkStart w:id="514" w:name="FS000000464T11_02_2004_20_21_00C"/>
      <w:bookmarkEnd w:id="514"/>
      <w:r>
        <w:rPr>
          <w:rtl/>
        </w:rPr>
        <w:t>סגן שר הביטחון זאב בוים:</w:t>
      </w:r>
    </w:p>
    <w:p w14:paraId="66A67B13" w14:textId="77777777" w:rsidR="00000000" w:rsidRDefault="00E23567">
      <w:pPr>
        <w:pStyle w:val="a0"/>
        <w:rPr>
          <w:rtl/>
        </w:rPr>
      </w:pPr>
    </w:p>
    <w:p w14:paraId="1BCC74A0" w14:textId="77777777" w:rsidR="00000000" w:rsidRDefault="00E23567">
      <w:pPr>
        <w:pStyle w:val="a0"/>
        <w:rPr>
          <w:rFonts w:hint="cs"/>
          <w:rtl/>
        </w:rPr>
      </w:pPr>
      <w:r>
        <w:rPr>
          <w:rFonts w:hint="cs"/>
          <w:rtl/>
        </w:rPr>
        <w:t>או מתכנן או זה. אז, ראשית, הוא היה.</w:t>
      </w:r>
    </w:p>
    <w:p w14:paraId="0DA2E71C" w14:textId="77777777" w:rsidR="00000000" w:rsidRDefault="00E23567">
      <w:pPr>
        <w:pStyle w:val="a0"/>
        <w:rPr>
          <w:rFonts w:hint="cs"/>
          <w:rtl/>
        </w:rPr>
      </w:pPr>
    </w:p>
    <w:p w14:paraId="3D88CD80" w14:textId="77777777" w:rsidR="00000000" w:rsidRDefault="00E23567">
      <w:pPr>
        <w:pStyle w:val="a0"/>
        <w:rPr>
          <w:rFonts w:hint="cs"/>
          <w:rtl/>
        </w:rPr>
      </w:pPr>
      <w:r>
        <w:rPr>
          <w:rFonts w:hint="cs"/>
          <w:rtl/>
        </w:rPr>
        <w:t>אבל, אני אומר גם יותר מזה. נכון שהמדיניות היא לטפל בשיטה הזאת של סיכ</w:t>
      </w:r>
      <w:r>
        <w:rPr>
          <w:rFonts w:hint="cs"/>
          <w:rtl/>
        </w:rPr>
        <w:t xml:space="preserve">ול ממוקד באמת במקרה הזה שהולך להיות פיגוע ומדובר באיש שמעורב ישירות בפיגוע הזה. </w:t>
      </w:r>
    </w:p>
    <w:p w14:paraId="44408769" w14:textId="77777777" w:rsidR="00000000" w:rsidRDefault="00E23567">
      <w:pPr>
        <w:pStyle w:val="a0"/>
        <w:rPr>
          <w:rFonts w:hint="cs"/>
          <w:rtl/>
        </w:rPr>
      </w:pPr>
    </w:p>
    <w:p w14:paraId="7A978DCC" w14:textId="77777777" w:rsidR="00000000" w:rsidRDefault="00E23567">
      <w:pPr>
        <w:pStyle w:val="af0"/>
        <w:rPr>
          <w:rtl/>
        </w:rPr>
      </w:pPr>
      <w:r>
        <w:rPr>
          <w:rFonts w:hint="eastAsia"/>
          <w:rtl/>
        </w:rPr>
        <w:t>יצחק</w:t>
      </w:r>
      <w:r>
        <w:rPr>
          <w:rtl/>
        </w:rPr>
        <w:t xml:space="preserve"> הרצוג (העבודה-מימד):</w:t>
      </w:r>
    </w:p>
    <w:p w14:paraId="2327D654" w14:textId="77777777" w:rsidR="00000000" w:rsidRDefault="00E23567">
      <w:pPr>
        <w:pStyle w:val="a0"/>
        <w:rPr>
          <w:rFonts w:hint="cs"/>
          <w:rtl/>
        </w:rPr>
      </w:pPr>
    </w:p>
    <w:p w14:paraId="4A561ADF" w14:textId="77777777" w:rsidR="00000000" w:rsidRDefault="00E23567">
      <w:pPr>
        <w:pStyle w:val="a0"/>
        <w:rPr>
          <w:rFonts w:hint="cs"/>
          <w:rtl/>
        </w:rPr>
      </w:pPr>
      <w:r>
        <w:rPr>
          <w:rFonts w:hint="cs"/>
          <w:rtl/>
        </w:rPr>
        <w:t>נכון.</w:t>
      </w:r>
    </w:p>
    <w:p w14:paraId="6451CC5A" w14:textId="77777777" w:rsidR="00000000" w:rsidRDefault="00E23567">
      <w:pPr>
        <w:pStyle w:val="a0"/>
        <w:rPr>
          <w:rFonts w:hint="cs"/>
          <w:rtl/>
        </w:rPr>
      </w:pPr>
    </w:p>
    <w:p w14:paraId="311995C0" w14:textId="77777777" w:rsidR="00000000" w:rsidRDefault="00E23567">
      <w:pPr>
        <w:pStyle w:val="-"/>
        <w:rPr>
          <w:rtl/>
        </w:rPr>
      </w:pPr>
      <w:bookmarkStart w:id="515" w:name="FS000000464T11_02_2004_20_22_32C"/>
      <w:bookmarkEnd w:id="515"/>
      <w:r>
        <w:rPr>
          <w:rtl/>
        </w:rPr>
        <w:t>סגן שר הביטחון זאב בוים:</w:t>
      </w:r>
    </w:p>
    <w:p w14:paraId="3D92C6A9" w14:textId="77777777" w:rsidR="00000000" w:rsidRDefault="00E23567">
      <w:pPr>
        <w:pStyle w:val="a0"/>
        <w:rPr>
          <w:rtl/>
        </w:rPr>
      </w:pPr>
    </w:p>
    <w:p w14:paraId="42DC080D" w14:textId="77777777" w:rsidR="00000000" w:rsidRDefault="00E23567">
      <w:pPr>
        <w:pStyle w:val="a0"/>
        <w:rPr>
          <w:rFonts w:hint="cs"/>
          <w:rtl/>
        </w:rPr>
      </w:pPr>
      <w:r>
        <w:rPr>
          <w:rFonts w:hint="cs"/>
          <w:rtl/>
        </w:rPr>
        <w:t xml:space="preserve">מעבר לזה, לא בהכרח בשיטה של סיכול ממוקד - אנחנו כל הזמן במלחמה נגד הטרור הזה. אנחנו פועלים. למשל, גברת גלאון יצאה </w:t>
      </w:r>
      <w:r>
        <w:rPr>
          <w:rFonts w:hint="cs"/>
          <w:rtl/>
        </w:rPr>
        <w:t>מפה - - -</w:t>
      </w:r>
    </w:p>
    <w:p w14:paraId="0E2DBF94" w14:textId="77777777" w:rsidR="00000000" w:rsidRDefault="00E23567">
      <w:pPr>
        <w:pStyle w:val="a0"/>
        <w:rPr>
          <w:rFonts w:hint="cs"/>
          <w:rtl/>
        </w:rPr>
      </w:pPr>
    </w:p>
    <w:p w14:paraId="0C1B56FA" w14:textId="77777777" w:rsidR="00000000" w:rsidRDefault="00E23567">
      <w:pPr>
        <w:pStyle w:val="af0"/>
        <w:rPr>
          <w:rtl/>
        </w:rPr>
      </w:pPr>
      <w:r>
        <w:rPr>
          <w:rFonts w:hint="eastAsia"/>
          <w:rtl/>
        </w:rPr>
        <w:t>יצחק</w:t>
      </w:r>
      <w:r>
        <w:rPr>
          <w:rtl/>
        </w:rPr>
        <w:t xml:space="preserve"> הרצוג (העבודה-מימד):</w:t>
      </w:r>
    </w:p>
    <w:p w14:paraId="0FE46FDE" w14:textId="77777777" w:rsidR="00000000" w:rsidRDefault="00E23567">
      <w:pPr>
        <w:pStyle w:val="a0"/>
        <w:rPr>
          <w:rFonts w:hint="cs"/>
          <w:rtl/>
        </w:rPr>
      </w:pPr>
    </w:p>
    <w:p w14:paraId="49A45038" w14:textId="77777777" w:rsidR="00000000" w:rsidRDefault="00E23567">
      <w:pPr>
        <w:pStyle w:val="a0"/>
        <w:rPr>
          <w:rFonts w:hint="cs"/>
          <w:rtl/>
        </w:rPr>
      </w:pPr>
      <w:r>
        <w:rPr>
          <w:rFonts w:hint="cs"/>
          <w:rtl/>
        </w:rPr>
        <w:t>מה היה היום? אולי תספר לנו.</w:t>
      </w:r>
    </w:p>
    <w:p w14:paraId="3FA65381" w14:textId="77777777" w:rsidR="00000000" w:rsidRDefault="00E23567">
      <w:pPr>
        <w:pStyle w:val="a0"/>
        <w:rPr>
          <w:rFonts w:hint="cs"/>
          <w:rtl/>
        </w:rPr>
      </w:pPr>
    </w:p>
    <w:p w14:paraId="6ADE4990" w14:textId="77777777" w:rsidR="00000000" w:rsidRDefault="00E23567">
      <w:pPr>
        <w:pStyle w:val="-"/>
        <w:rPr>
          <w:rtl/>
        </w:rPr>
      </w:pPr>
      <w:bookmarkStart w:id="516" w:name="FS000000464T11_02_2004_20_22_40C"/>
      <w:bookmarkEnd w:id="516"/>
      <w:r>
        <w:rPr>
          <w:rtl/>
        </w:rPr>
        <w:t>סגן שר הביטחון זאב בוים:</w:t>
      </w:r>
    </w:p>
    <w:p w14:paraId="6CB90103" w14:textId="77777777" w:rsidR="00000000" w:rsidRDefault="00E23567">
      <w:pPr>
        <w:pStyle w:val="a0"/>
        <w:rPr>
          <w:rtl/>
        </w:rPr>
      </w:pPr>
    </w:p>
    <w:p w14:paraId="1068B8EB" w14:textId="77777777" w:rsidR="00000000" w:rsidRDefault="00E23567">
      <w:pPr>
        <w:pStyle w:val="a0"/>
        <w:rPr>
          <w:rFonts w:hint="cs"/>
          <w:rtl/>
        </w:rPr>
      </w:pPr>
      <w:r>
        <w:rPr>
          <w:rFonts w:hint="cs"/>
          <w:rtl/>
        </w:rPr>
        <w:t xml:space="preserve">רציתי לבוא ורק לדווח על כך מפתק שקיבלתי עכשיו, כי ביקשתי נתונים מדויקים על אלה שנהרגו היום. צה"ל מודיע חד וחלק, שכל ההרוגים היו פלסטינים חמושים. </w:t>
      </w:r>
    </w:p>
    <w:p w14:paraId="1C8AC758" w14:textId="77777777" w:rsidR="00000000" w:rsidRDefault="00E23567">
      <w:pPr>
        <w:pStyle w:val="a0"/>
        <w:rPr>
          <w:rFonts w:hint="cs"/>
          <w:rtl/>
        </w:rPr>
      </w:pPr>
    </w:p>
    <w:p w14:paraId="130E48BF" w14:textId="77777777" w:rsidR="00000000" w:rsidRDefault="00E23567">
      <w:pPr>
        <w:pStyle w:val="a0"/>
        <w:rPr>
          <w:rFonts w:hint="cs"/>
          <w:rtl/>
        </w:rPr>
      </w:pPr>
      <w:r>
        <w:rPr>
          <w:rFonts w:hint="cs"/>
          <w:rtl/>
        </w:rPr>
        <w:t>אנחנו כואבים, בצ</w:t>
      </w:r>
      <w:r>
        <w:rPr>
          <w:rFonts w:hint="cs"/>
          <w:rtl/>
        </w:rPr>
        <w:t>דק, אף שזה נשמע כבר מעין מצוות אנשים מלומדה, ובכל זאת, גם כמצוות אנשים מלומדה - אנחנו אומרים שכתוצאה מפיגוע כזה של סיכול ממוקד נפגעים אנשים חפים מפשע, ועד כמה שאפשר צריך להימנע מזה. אי-אפשר תמיד להימנע, ועובדה שזה קורה, אבל לפחות צריך לחזור, להגיד את זה ול</w:t>
      </w:r>
      <w:r>
        <w:rPr>
          <w:rFonts w:hint="cs"/>
          <w:rtl/>
        </w:rPr>
        <w:t xml:space="preserve">הזהיר את עצמנו ולנסות למנוע את זה. </w:t>
      </w:r>
    </w:p>
    <w:p w14:paraId="26098FB2" w14:textId="77777777" w:rsidR="00000000" w:rsidRDefault="00E23567">
      <w:pPr>
        <w:pStyle w:val="a0"/>
        <w:rPr>
          <w:rFonts w:hint="cs"/>
          <w:rtl/>
        </w:rPr>
      </w:pPr>
    </w:p>
    <w:p w14:paraId="57DA5E01" w14:textId="77777777" w:rsidR="00000000" w:rsidRDefault="00E23567">
      <w:pPr>
        <w:pStyle w:val="a0"/>
        <w:rPr>
          <w:rFonts w:hint="cs"/>
          <w:rtl/>
        </w:rPr>
      </w:pPr>
      <w:r>
        <w:rPr>
          <w:rFonts w:hint="cs"/>
          <w:rtl/>
        </w:rPr>
        <w:t xml:space="preserve">אבל, גברת גלאון, אלה שהיום נהרגו בעזה הם לא אזרחים תמימים. הם לא פלאחים שהלכו לעבודה. הם לא פועלי בניין שהיו בדרכם לעבודה. הם לא נשים שקנו בשוק. </w:t>
      </w:r>
      <w:bookmarkStart w:id="517" w:name="FS000000464T11_02_2004_20_09_49"/>
      <w:bookmarkStart w:id="518" w:name="FS000000464T11_02_2004_20_09_53C"/>
      <w:bookmarkEnd w:id="517"/>
      <w:bookmarkEnd w:id="518"/>
      <w:r>
        <w:rPr>
          <w:rFonts w:hint="cs"/>
          <w:rtl/>
        </w:rPr>
        <w:t>הם פלסטינים, כולם חמושים, ואני שואל את עצמי - - -</w:t>
      </w:r>
    </w:p>
    <w:p w14:paraId="6F552AFF" w14:textId="77777777" w:rsidR="00000000" w:rsidRDefault="00E23567">
      <w:pPr>
        <w:pStyle w:val="a0"/>
        <w:rPr>
          <w:rFonts w:hint="cs"/>
          <w:rtl/>
        </w:rPr>
      </w:pPr>
    </w:p>
    <w:p w14:paraId="315F6249" w14:textId="77777777" w:rsidR="00000000" w:rsidRDefault="00E23567">
      <w:pPr>
        <w:pStyle w:val="af0"/>
        <w:rPr>
          <w:rtl/>
        </w:rPr>
      </w:pPr>
      <w:r>
        <w:rPr>
          <w:rFonts w:hint="eastAsia"/>
          <w:rtl/>
        </w:rPr>
        <w:t>אופיר</w:t>
      </w:r>
      <w:r>
        <w:rPr>
          <w:rtl/>
        </w:rPr>
        <w:t xml:space="preserve"> פינס-פז (העבודה-מ</w:t>
      </w:r>
      <w:r>
        <w:rPr>
          <w:rtl/>
        </w:rPr>
        <w:t>ימד):</w:t>
      </w:r>
    </w:p>
    <w:p w14:paraId="334A68DB" w14:textId="77777777" w:rsidR="00000000" w:rsidRDefault="00E23567">
      <w:pPr>
        <w:pStyle w:val="a0"/>
        <w:rPr>
          <w:rFonts w:hint="cs"/>
          <w:rtl/>
        </w:rPr>
      </w:pPr>
    </w:p>
    <w:p w14:paraId="48A56755" w14:textId="77777777" w:rsidR="00000000" w:rsidRDefault="00E23567">
      <w:pPr>
        <w:pStyle w:val="a0"/>
        <w:rPr>
          <w:rFonts w:hint="cs"/>
          <w:rtl/>
        </w:rPr>
      </w:pPr>
      <w:r>
        <w:rPr>
          <w:rFonts w:hint="cs"/>
          <w:rtl/>
        </w:rPr>
        <w:t>זאביק, יש שם 100,000 פלסטינים חמושים, מה תעשה? תוריד את כולם?</w:t>
      </w:r>
    </w:p>
    <w:p w14:paraId="0C7A168D" w14:textId="77777777" w:rsidR="00000000" w:rsidRDefault="00E23567">
      <w:pPr>
        <w:pStyle w:val="a0"/>
        <w:rPr>
          <w:rFonts w:hint="cs"/>
          <w:rtl/>
        </w:rPr>
      </w:pPr>
    </w:p>
    <w:p w14:paraId="42BFDD90" w14:textId="77777777" w:rsidR="00000000" w:rsidRDefault="00E23567">
      <w:pPr>
        <w:pStyle w:val="-"/>
        <w:rPr>
          <w:rtl/>
        </w:rPr>
      </w:pPr>
      <w:bookmarkStart w:id="519" w:name="FS000000464T11_02_2004_20_11_24C"/>
      <w:bookmarkEnd w:id="519"/>
      <w:r>
        <w:rPr>
          <w:rtl/>
        </w:rPr>
        <w:t>סגן שר הביטחון זאב בוים:</w:t>
      </w:r>
    </w:p>
    <w:p w14:paraId="55A3BBF2" w14:textId="77777777" w:rsidR="00000000" w:rsidRDefault="00E23567">
      <w:pPr>
        <w:pStyle w:val="a0"/>
        <w:rPr>
          <w:rtl/>
        </w:rPr>
      </w:pPr>
    </w:p>
    <w:p w14:paraId="056E1C91" w14:textId="77777777" w:rsidR="00000000" w:rsidRDefault="00E23567">
      <w:pPr>
        <w:pStyle w:val="a0"/>
        <w:rPr>
          <w:rFonts w:hint="cs"/>
          <w:rtl/>
        </w:rPr>
      </w:pPr>
      <w:r>
        <w:rPr>
          <w:rFonts w:hint="cs"/>
          <w:rtl/>
        </w:rPr>
        <w:t xml:space="preserve">על זה התשובה היא ברורה. לנו, לממשלת ישראל ולממשלות ישראל לדורותיהן, היתה  מחויבות, והמחויבות הזאת קיימת עכשיו, והיא תהיה תמיד קיימת בעתיד, להבטיח את ביטחונה של </w:t>
      </w:r>
      <w:r>
        <w:rPr>
          <w:rFonts w:hint="cs"/>
          <w:rtl/>
        </w:rPr>
        <w:t xml:space="preserve">מדינת ישראל. החמושים האלה משתייכים לארגוני טרור, הם אלה שמפעילים טרור. </w:t>
      </w:r>
    </w:p>
    <w:p w14:paraId="6C4A9E7F" w14:textId="77777777" w:rsidR="00000000" w:rsidRDefault="00E23567">
      <w:pPr>
        <w:pStyle w:val="a0"/>
        <w:rPr>
          <w:rFonts w:hint="cs"/>
          <w:rtl/>
        </w:rPr>
      </w:pPr>
    </w:p>
    <w:p w14:paraId="05AF5458" w14:textId="77777777" w:rsidR="00000000" w:rsidRDefault="00E23567">
      <w:pPr>
        <w:pStyle w:val="a0"/>
        <w:rPr>
          <w:rFonts w:hint="cs"/>
          <w:rtl/>
        </w:rPr>
      </w:pPr>
      <w:r>
        <w:rPr>
          <w:rFonts w:hint="cs"/>
          <w:rtl/>
        </w:rPr>
        <w:t>העובדה שהיום, במשך כמה חודשים, למעט לפעמים כשזה זולג, קורה ומתפספס, אבל באופן שיטתי הנמכת עצימות הטרור היא פועל יוצא, ב-100%, של פעולות כוחות הביטחון. המוטיבציה בקרב הארגונים לא פסקה,</w:t>
      </w:r>
      <w:r>
        <w:rPr>
          <w:rFonts w:hint="cs"/>
          <w:rtl/>
        </w:rPr>
        <w:t xml:space="preserve"> זה בדיוק העניין.</w:t>
      </w:r>
    </w:p>
    <w:p w14:paraId="32435E28" w14:textId="77777777" w:rsidR="00000000" w:rsidRDefault="00E23567">
      <w:pPr>
        <w:pStyle w:val="a0"/>
        <w:rPr>
          <w:rFonts w:hint="cs"/>
          <w:rtl/>
        </w:rPr>
      </w:pPr>
    </w:p>
    <w:p w14:paraId="5D7FE21F" w14:textId="77777777" w:rsidR="00000000" w:rsidRDefault="00E23567">
      <w:pPr>
        <w:pStyle w:val="af0"/>
        <w:rPr>
          <w:rtl/>
        </w:rPr>
      </w:pPr>
      <w:r>
        <w:rPr>
          <w:rFonts w:hint="eastAsia"/>
          <w:rtl/>
        </w:rPr>
        <w:t>אופיר</w:t>
      </w:r>
      <w:r>
        <w:rPr>
          <w:rtl/>
        </w:rPr>
        <w:t xml:space="preserve"> פינס-פז (העבודה-מימד):</w:t>
      </w:r>
    </w:p>
    <w:p w14:paraId="0E12A4F1" w14:textId="77777777" w:rsidR="00000000" w:rsidRDefault="00E23567">
      <w:pPr>
        <w:pStyle w:val="a0"/>
        <w:rPr>
          <w:rFonts w:hint="cs"/>
          <w:rtl/>
        </w:rPr>
      </w:pPr>
    </w:p>
    <w:p w14:paraId="7C4E77AE" w14:textId="77777777" w:rsidR="00000000" w:rsidRDefault="00E23567">
      <w:pPr>
        <w:pStyle w:val="a0"/>
        <w:rPr>
          <w:rFonts w:hint="cs"/>
          <w:rtl/>
        </w:rPr>
      </w:pPr>
      <w:r>
        <w:rPr>
          <w:rFonts w:hint="cs"/>
          <w:rtl/>
        </w:rPr>
        <w:t>למה שתיפסק? אם היית הולך לתהליך מדיני, המוטיבציה היתה פוחתת.</w:t>
      </w:r>
    </w:p>
    <w:p w14:paraId="69524F03" w14:textId="77777777" w:rsidR="00000000" w:rsidRDefault="00E23567">
      <w:pPr>
        <w:pStyle w:val="a0"/>
        <w:rPr>
          <w:rFonts w:hint="cs"/>
          <w:rtl/>
        </w:rPr>
      </w:pPr>
    </w:p>
    <w:p w14:paraId="15AE0939" w14:textId="77777777" w:rsidR="00000000" w:rsidRDefault="00E23567">
      <w:pPr>
        <w:pStyle w:val="-"/>
        <w:rPr>
          <w:rtl/>
        </w:rPr>
      </w:pPr>
      <w:bookmarkStart w:id="520" w:name="FS000000464T11_02_2004_20_17_46C"/>
      <w:bookmarkEnd w:id="520"/>
      <w:r>
        <w:rPr>
          <w:rtl/>
        </w:rPr>
        <w:t>סגן שר הביטחון זאב בוים:</w:t>
      </w:r>
    </w:p>
    <w:p w14:paraId="50A48F18" w14:textId="77777777" w:rsidR="00000000" w:rsidRDefault="00E23567">
      <w:pPr>
        <w:pStyle w:val="a0"/>
        <w:rPr>
          <w:rtl/>
        </w:rPr>
      </w:pPr>
    </w:p>
    <w:p w14:paraId="54127F2F" w14:textId="77777777" w:rsidR="00000000" w:rsidRDefault="00E23567">
      <w:pPr>
        <w:pStyle w:val="a0"/>
        <w:rPr>
          <w:rFonts w:hint="cs"/>
          <w:rtl/>
        </w:rPr>
      </w:pPr>
      <w:r>
        <w:rPr>
          <w:rFonts w:hint="cs"/>
          <w:rtl/>
        </w:rPr>
        <w:t>סליחה, אני מתפלא שהטענה הזאת מופנית אלינו. אני לא ראיתי בינתיים - - -</w:t>
      </w:r>
    </w:p>
    <w:p w14:paraId="64A60464" w14:textId="77777777" w:rsidR="00000000" w:rsidRDefault="00E23567">
      <w:pPr>
        <w:pStyle w:val="a0"/>
        <w:rPr>
          <w:rFonts w:hint="cs"/>
          <w:rtl/>
        </w:rPr>
      </w:pPr>
    </w:p>
    <w:p w14:paraId="500353C2" w14:textId="77777777" w:rsidR="00000000" w:rsidRDefault="00E23567">
      <w:pPr>
        <w:pStyle w:val="af0"/>
        <w:rPr>
          <w:rtl/>
        </w:rPr>
      </w:pPr>
      <w:r>
        <w:rPr>
          <w:rFonts w:hint="eastAsia"/>
          <w:rtl/>
        </w:rPr>
        <w:t>אופיר</w:t>
      </w:r>
      <w:r>
        <w:rPr>
          <w:rtl/>
        </w:rPr>
        <w:t xml:space="preserve"> פינס-פז (העבודה-מימד):</w:t>
      </w:r>
    </w:p>
    <w:p w14:paraId="2AB114BE" w14:textId="77777777" w:rsidR="00000000" w:rsidRDefault="00E23567">
      <w:pPr>
        <w:pStyle w:val="a0"/>
        <w:rPr>
          <w:rFonts w:hint="cs"/>
          <w:rtl/>
        </w:rPr>
      </w:pPr>
    </w:p>
    <w:p w14:paraId="667579A3" w14:textId="77777777" w:rsidR="00000000" w:rsidRDefault="00E23567">
      <w:pPr>
        <w:pStyle w:val="a0"/>
        <w:rPr>
          <w:rFonts w:hint="cs"/>
          <w:rtl/>
        </w:rPr>
      </w:pPr>
      <w:r>
        <w:rPr>
          <w:rFonts w:hint="cs"/>
          <w:rtl/>
        </w:rPr>
        <w:t>זה הסבר, לא טענה.</w:t>
      </w:r>
    </w:p>
    <w:p w14:paraId="43C86065" w14:textId="77777777" w:rsidR="00000000" w:rsidRDefault="00E23567">
      <w:pPr>
        <w:pStyle w:val="a0"/>
        <w:rPr>
          <w:rFonts w:hint="cs"/>
          <w:rtl/>
        </w:rPr>
      </w:pPr>
    </w:p>
    <w:p w14:paraId="7926D808" w14:textId="77777777" w:rsidR="00000000" w:rsidRDefault="00E23567">
      <w:pPr>
        <w:pStyle w:val="-"/>
        <w:rPr>
          <w:rtl/>
        </w:rPr>
      </w:pPr>
      <w:bookmarkStart w:id="521" w:name="FS000000464T11_02_2004_20_18_14C"/>
      <w:bookmarkEnd w:id="521"/>
      <w:r>
        <w:rPr>
          <w:rtl/>
        </w:rPr>
        <w:t>סגן שר הביטחון זאב בוים:</w:t>
      </w:r>
    </w:p>
    <w:p w14:paraId="623AA6D6" w14:textId="77777777" w:rsidR="00000000" w:rsidRDefault="00E23567">
      <w:pPr>
        <w:pStyle w:val="a0"/>
        <w:rPr>
          <w:rtl/>
        </w:rPr>
      </w:pPr>
    </w:p>
    <w:p w14:paraId="7F1F4A5D" w14:textId="77777777" w:rsidR="00000000" w:rsidRDefault="00E23567">
      <w:pPr>
        <w:pStyle w:val="a0"/>
        <w:rPr>
          <w:rFonts w:hint="cs"/>
          <w:rtl/>
        </w:rPr>
      </w:pPr>
      <w:r>
        <w:rPr>
          <w:rFonts w:hint="cs"/>
          <w:rtl/>
        </w:rPr>
        <w:t>קודם כול, אני רוצה לקבוע שהעובדה שאחד הכלים, הסיכול הממוקד, כחלק מהיעילות במלחמה בטרור - להגיד ששימוש בסיכול הממוקד הוא זה שמניע את הגלגל הזה - - -</w:t>
      </w:r>
    </w:p>
    <w:p w14:paraId="6E74BDD4" w14:textId="77777777" w:rsidR="00000000" w:rsidRDefault="00E23567">
      <w:pPr>
        <w:pStyle w:val="a0"/>
        <w:rPr>
          <w:rFonts w:hint="cs"/>
          <w:rtl/>
        </w:rPr>
      </w:pPr>
    </w:p>
    <w:p w14:paraId="0FA36B86" w14:textId="77777777" w:rsidR="00000000" w:rsidRDefault="00E23567">
      <w:pPr>
        <w:pStyle w:val="af0"/>
        <w:rPr>
          <w:rtl/>
        </w:rPr>
      </w:pPr>
      <w:r>
        <w:rPr>
          <w:rFonts w:hint="eastAsia"/>
          <w:rtl/>
        </w:rPr>
        <w:t>זהבה</w:t>
      </w:r>
      <w:r>
        <w:rPr>
          <w:rtl/>
        </w:rPr>
        <w:t xml:space="preserve"> גלאון (מרצ):</w:t>
      </w:r>
    </w:p>
    <w:p w14:paraId="0B60B0C0" w14:textId="77777777" w:rsidR="00000000" w:rsidRDefault="00E23567">
      <w:pPr>
        <w:pStyle w:val="a0"/>
        <w:rPr>
          <w:rFonts w:hint="cs"/>
          <w:rtl/>
        </w:rPr>
      </w:pPr>
    </w:p>
    <w:p w14:paraId="17696AA7" w14:textId="77777777" w:rsidR="00000000" w:rsidRDefault="00E23567">
      <w:pPr>
        <w:pStyle w:val="a0"/>
        <w:rPr>
          <w:rFonts w:hint="cs"/>
          <w:rtl/>
        </w:rPr>
      </w:pPr>
      <w:r>
        <w:rPr>
          <w:rFonts w:hint="cs"/>
          <w:rtl/>
        </w:rPr>
        <w:t>נכון.</w:t>
      </w:r>
    </w:p>
    <w:p w14:paraId="422D4549" w14:textId="77777777" w:rsidR="00000000" w:rsidRDefault="00E23567">
      <w:pPr>
        <w:pStyle w:val="a0"/>
        <w:rPr>
          <w:rFonts w:hint="cs"/>
          <w:rtl/>
        </w:rPr>
      </w:pPr>
    </w:p>
    <w:p w14:paraId="5DC7D956" w14:textId="77777777" w:rsidR="00000000" w:rsidRDefault="00E23567">
      <w:pPr>
        <w:pStyle w:val="-"/>
        <w:rPr>
          <w:rtl/>
        </w:rPr>
      </w:pPr>
      <w:bookmarkStart w:id="522" w:name="FS000000464T11_02_2004_20_19_54C"/>
      <w:bookmarkEnd w:id="522"/>
      <w:r>
        <w:rPr>
          <w:rtl/>
        </w:rPr>
        <w:t>סגן שר הביטחון זאב בוים:</w:t>
      </w:r>
    </w:p>
    <w:p w14:paraId="56E98D96" w14:textId="77777777" w:rsidR="00000000" w:rsidRDefault="00E23567">
      <w:pPr>
        <w:pStyle w:val="a0"/>
        <w:rPr>
          <w:rtl/>
        </w:rPr>
      </w:pPr>
    </w:p>
    <w:p w14:paraId="58E9890F" w14:textId="77777777" w:rsidR="00000000" w:rsidRDefault="00E23567">
      <w:pPr>
        <w:pStyle w:val="a0"/>
        <w:rPr>
          <w:rFonts w:hint="cs"/>
          <w:rtl/>
        </w:rPr>
      </w:pPr>
      <w:r>
        <w:rPr>
          <w:rFonts w:hint="cs"/>
          <w:rtl/>
        </w:rPr>
        <w:t xml:space="preserve">את חוזרת ואומרת "נכון". אני </w:t>
      </w:r>
      <w:r>
        <w:rPr>
          <w:rFonts w:hint="cs"/>
          <w:rtl/>
        </w:rPr>
        <w:t>כופר בעניין זה, כי אם לא היה סיכול ממוקד, אני שואל אותך, גברת גלאון, הטרור הפלסטיני היה מפסיק? המוטיבציה היתה יורדת?</w:t>
      </w:r>
    </w:p>
    <w:p w14:paraId="123BEEED" w14:textId="77777777" w:rsidR="00000000" w:rsidRDefault="00E23567">
      <w:pPr>
        <w:pStyle w:val="a0"/>
        <w:rPr>
          <w:rFonts w:hint="cs"/>
          <w:rtl/>
        </w:rPr>
      </w:pPr>
    </w:p>
    <w:p w14:paraId="2049B1D9" w14:textId="77777777" w:rsidR="00000000" w:rsidRDefault="00E23567">
      <w:pPr>
        <w:pStyle w:val="af0"/>
        <w:rPr>
          <w:rtl/>
        </w:rPr>
      </w:pPr>
      <w:r>
        <w:rPr>
          <w:rFonts w:hint="eastAsia"/>
          <w:rtl/>
        </w:rPr>
        <w:t>זהבה</w:t>
      </w:r>
      <w:r>
        <w:rPr>
          <w:rtl/>
        </w:rPr>
        <w:t xml:space="preserve"> גלאון (מרצ):</w:t>
      </w:r>
    </w:p>
    <w:p w14:paraId="46388AB4" w14:textId="77777777" w:rsidR="00000000" w:rsidRDefault="00E23567">
      <w:pPr>
        <w:pStyle w:val="a0"/>
        <w:rPr>
          <w:rFonts w:hint="cs"/>
          <w:rtl/>
        </w:rPr>
      </w:pPr>
    </w:p>
    <w:p w14:paraId="022DF010" w14:textId="77777777" w:rsidR="00000000" w:rsidRDefault="00E23567">
      <w:pPr>
        <w:pStyle w:val="a0"/>
        <w:rPr>
          <w:rFonts w:hint="cs"/>
          <w:rtl/>
        </w:rPr>
      </w:pPr>
      <w:r>
        <w:rPr>
          <w:rFonts w:hint="cs"/>
          <w:rtl/>
        </w:rPr>
        <w:t>זה מזין אותו. הוא היה פוחת.</w:t>
      </w:r>
    </w:p>
    <w:p w14:paraId="375F5308" w14:textId="77777777" w:rsidR="00000000" w:rsidRDefault="00E23567">
      <w:pPr>
        <w:pStyle w:val="a0"/>
        <w:rPr>
          <w:rFonts w:hint="cs"/>
          <w:rtl/>
        </w:rPr>
      </w:pPr>
    </w:p>
    <w:p w14:paraId="5F011CBE" w14:textId="77777777" w:rsidR="00000000" w:rsidRDefault="00E23567">
      <w:pPr>
        <w:pStyle w:val="-"/>
        <w:rPr>
          <w:rtl/>
        </w:rPr>
      </w:pPr>
      <w:bookmarkStart w:id="523" w:name="FS000000464T11_02_2004_20_21_17C"/>
      <w:bookmarkEnd w:id="523"/>
      <w:r>
        <w:rPr>
          <w:rtl/>
        </w:rPr>
        <w:t>סגן שר הביטחון זאב בוים:</w:t>
      </w:r>
    </w:p>
    <w:p w14:paraId="48B896C4" w14:textId="77777777" w:rsidR="00000000" w:rsidRDefault="00E23567">
      <w:pPr>
        <w:pStyle w:val="a0"/>
        <w:rPr>
          <w:rtl/>
        </w:rPr>
      </w:pPr>
    </w:p>
    <w:p w14:paraId="6C7CACB3" w14:textId="77777777" w:rsidR="00000000" w:rsidRDefault="00E23567">
      <w:pPr>
        <w:pStyle w:val="a0"/>
        <w:rPr>
          <w:rFonts w:hint="cs"/>
          <w:rtl/>
        </w:rPr>
      </w:pPr>
      <w:r>
        <w:rPr>
          <w:rFonts w:hint="cs"/>
          <w:rtl/>
        </w:rPr>
        <w:t xml:space="preserve">מה שפוחת </w:t>
      </w:r>
      <w:r>
        <w:rPr>
          <w:rtl/>
        </w:rPr>
        <w:t>–</w:t>
      </w:r>
      <w:r>
        <w:rPr>
          <w:rFonts w:hint="cs"/>
          <w:rtl/>
        </w:rPr>
        <w:t xml:space="preserve"> אני אומר לך באחריות - זה המלחמה הנחרצת שלנו בטרור.</w:t>
      </w:r>
    </w:p>
    <w:p w14:paraId="05FA4485" w14:textId="77777777" w:rsidR="00000000" w:rsidRDefault="00E23567">
      <w:pPr>
        <w:pStyle w:val="a0"/>
        <w:rPr>
          <w:rFonts w:hint="cs"/>
          <w:rtl/>
        </w:rPr>
      </w:pPr>
    </w:p>
    <w:p w14:paraId="6D234E99" w14:textId="77777777" w:rsidR="00000000" w:rsidRDefault="00E23567">
      <w:pPr>
        <w:pStyle w:val="af0"/>
        <w:rPr>
          <w:rtl/>
        </w:rPr>
      </w:pPr>
      <w:r>
        <w:rPr>
          <w:rFonts w:hint="eastAsia"/>
          <w:rtl/>
        </w:rPr>
        <w:t>י</w:t>
      </w:r>
      <w:r>
        <w:rPr>
          <w:rFonts w:hint="eastAsia"/>
          <w:rtl/>
        </w:rPr>
        <w:t>צחק</w:t>
      </w:r>
      <w:r>
        <w:rPr>
          <w:rtl/>
        </w:rPr>
        <w:t xml:space="preserve"> הרצוג (העבודה-מימד):</w:t>
      </w:r>
    </w:p>
    <w:p w14:paraId="7E8B2AD4" w14:textId="77777777" w:rsidR="00000000" w:rsidRDefault="00E23567">
      <w:pPr>
        <w:pStyle w:val="a0"/>
        <w:rPr>
          <w:rFonts w:hint="cs"/>
          <w:rtl/>
        </w:rPr>
      </w:pPr>
    </w:p>
    <w:p w14:paraId="3BF712E8" w14:textId="77777777" w:rsidR="00000000" w:rsidRDefault="00E23567">
      <w:pPr>
        <w:pStyle w:val="a0"/>
        <w:rPr>
          <w:rFonts w:hint="cs"/>
          <w:rtl/>
        </w:rPr>
      </w:pPr>
      <w:r>
        <w:rPr>
          <w:rFonts w:hint="cs"/>
          <w:rtl/>
        </w:rPr>
        <w:t>זה מעגל מכושף - פעולה ותגובה, פעולה ותגובה.</w:t>
      </w:r>
    </w:p>
    <w:p w14:paraId="109D2CEB" w14:textId="77777777" w:rsidR="00000000" w:rsidRDefault="00E23567">
      <w:pPr>
        <w:pStyle w:val="a0"/>
        <w:rPr>
          <w:rFonts w:hint="cs"/>
          <w:rtl/>
        </w:rPr>
      </w:pPr>
    </w:p>
    <w:p w14:paraId="78D0F6A7" w14:textId="77777777" w:rsidR="00000000" w:rsidRDefault="00E23567">
      <w:pPr>
        <w:pStyle w:val="-"/>
        <w:rPr>
          <w:rtl/>
        </w:rPr>
      </w:pPr>
      <w:bookmarkStart w:id="524" w:name="FS000000464T11_02_2004_20_22_01C"/>
      <w:bookmarkEnd w:id="524"/>
      <w:r>
        <w:rPr>
          <w:rtl/>
        </w:rPr>
        <w:t>סגן שר הביטחון זאב בוים:</w:t>
      </w:r>
    </w:p>
    <w:p w14:paraId="03936938" w14:textId="77777777" w:rsidR="00000000" w:rsidRDefault="00E23567">
      <w:pPr>
        <w:pStyle w:val="a0"/>
        <w:rPr>
          <w:rtl/>
        </w:rPr>
      </w:pPr>
    </w:p>
    <w:p w14:paraId="49384942" w14:textId="77777777" w:rsidR="00000000" w:rsidRDefault="00E23567">
      <w:pPr>
        <w:pStyle w:val="a0"/>
        <w:rPr>
          <w:rFonts w:hint="cs"/>
          <w:rtl/>
        </w:rPr>
      </w:pPr>
      <w:r>
        <w:rPr>
          <w:rFonts w:hint="cs"/>
          <w:rtl/>
        </w:rPr>
        <w:t xml:space="preserve">אני לא חושב. אני חושב שאם אנחנו לא היינו נלחמים בטרור הזה, אם מישהו חושב שהטרור היה נחלש - הוא טועה. כשאנחנו לא נלחמנו בצורה נכונה בטרור, התוצאות היו הרסניות. </w:t>
      </w:r>
      <w:r>
        <w:rPr>
          <w:rFonts w:hint="cs"/>
          <w:rtl/>
        </w:rPr>
        <w:t>אז אי-אפשר לתלות את המוטיבציה הזאת בכך שאנחנו מצליחים במלחמה בטרור. זה לא נכון, זה בכלל לא קשור.</w:t>
      </w:r>
    </w:p>
    <w:p w14:paraId="0F5F407F" w14:textId="77777777" w:rsidR="00000000" w:rsidRDefault="00E23567">
      <w:pPr>
        <w:pStyle w:val="a0"/>
        <w:rPr>
          <w:rFonts w:hint="cs"/>
          <w:rtl/>
        </w:rPr>
      </w:pPr>
    </w:p>
    <w:p w14:paraId="543A019B" w14:textId="77777777" w:rsidR="00000000" w:rsidRDefault="00E23567">
      <w:pPr>
        <w:pStyle w:val="a0"/>
        <w:rPr>
          <w:rFonts w:hint="cs"/>
          <w:rtl/>
        </w:rPr>
      </w:pPr>
      <w:r>
        <w:rPr>
          <w:rFonts w:hint="cs"/>
          <w:rtl/>
        </w:rPr>
        <w:t xml:space="preserve">זה נתון שקיים היה </w:t>
      </w:r>
      <w:r>
        <w:rPr>
          <w:rtl/>
        </w:rPr>
        <w:t>–</w:t>
      </w:r>
      <w:r>
        <w:rPr>
          <w:rFonts w:hint="cs"/>
          <w:rtl/>
        </w:rPr>
        <w:t xml:space="preserve"> צר לי להגיד - מקדמת דנא, בלי שנגיד בדיוק כמה, אבל הרבה מאוד זמן. אנחנו צריכים לברך על כך שכוחות הביטחון מצליחים במלחמה הזאת בטרור. הם מצלי</w:t>
      </w:r>
      <w:r>
        <w:rPr>
          <w:rFonts w:hint="cs"/>
          <w:rtl/>
        </w:rPr>
        <w:t>חים. לפעמים מתפספס, אבל בגדול מצליחים. אנחנו למדנו את העניין הזה, פיתחנו דרכים  להתמודד עם טרור, שהיה בלתי אפשרי, שאין לו אח ורע ודוגמה בתולדות האנושות. אין לו.</w:t>
      </w:r>
    </w:p>
    <w:p w14:paraId="505C7D5C" w14:textId="77777777" w:rsidR="00000000" w:rsidRDefault="00E23567">
      <w:pPr>
        <w:pStyle w:val="a0"/>
        <w:rPr>
          <w:rFonts w:hint="cs"/>
          <w:rtl/>
        </w:rPr>
      </w:pPr>
    </w:p>
    <w:p w14:paraId="07421B66" w14:textId="77777777" w:rsidR="00000000" w:rsidRDefault="00E23567">
      <w:pPr>
        <w:pStyle w:val="a0"/>
        <w:rPr>
          <w:rFonts w:hint="cs"/>
          <w:rtl/>
        </w:rPr>
      </w:pPr>
      <w:r>
        <w:rPr>
          <w:rFonts w:hint="cs"/>
          <w:rtl/>
        </w:rPr>
        <w:t>זה לקח זמן, למדנו את העניין הזה, פיתחנו את המערכות, הכנו את עצמנו יותר טוב, אימנו את האנשים בצ</w:t>
      </w:r>
      <w:r>
        <w:rPr>
          <w:rFonts w:hint="cs"/>
          <w:rtl/>
        </w:rPr>
        <w:t>ורה מתאימה, הולמת. מי חשב לפני כן שבצורה כזאת צריך להילחם? חשבנו על מלחמות מסדר-גודל אחר והיתה הכנה לאפשרות שתהיה מלחמה - לזה היה צה"ל בנוי. היה צריך לעשות פה טרנספורמציה של דרך הפעולה נגד הטרור.</w:t>
      </w:r>
    </w:p>
    <w:p w14:paraId="0E21DDE4" w14:textId="77777777" w:rsidR="00000000" w:rsidRDefault="00E23567">
      <w:pPr>
        <w:pStyle w:val="a0"/>
        <w:rPr>
          <w:rFonts w:hint="cs"/>
          <w:rtl/>
        </w:rPr>
      </w:pPr>
    </w:p>
    <w:p w14:paraId="444A3265" w14:textId="77777777" w:rsidR="00000000" w:rsidRDefault="00E23567">
      <w:pPr>
        <w:pStyle w:val="a0"/>
        <w:rPr>
          <w:rFonts w:hint="cs"/>
          <w:rtl/>
        </w:rPr>
      </w:pPr>
      <w:r>
        <w:rPr>
          <w:rFonts w:hint="cs"/>
          <w:rtl/>
        </w:rPr>
        <w:t>נדמה לי שמצאנו את הנוסחאות, וזה לא ב-100%. אני לא הולך פה ל</w:t>
      </w:r>
      <w:r>
        <w:rPr>
          <w:rFonts w:hint="cs"/>
          <w:rtl/>
        </w:rPr>
        <w:t xml:space="preserve">הצהיר הצהרות על ניצחון על הטרור ב-100%, לא, אבל אנחנו מורידים את העצימות שלו, ולא משום כך יש מוטיבציה יותר גבוהה או יותר נמוכה. המוטיבציה הזאת קיימת כל הזמן, היא מסלול בפני עצמו, כי בבסיסה של המוטיבציה הזאת - שלילת קיומה של מדינת ישראל. </w:t>
      </w:r>
    </w:p>
    <w:p w14:paraId="6D7C19DD" w14:textId="77777777" w:rsidR="00000000" w:rsidRDefault="00E23567">
      <w:pPr>
        <w:pStyle w:val="a0"/>
        <w:rPr>
          <w:rFonts w:hint="cs"/>
          <w:rtl/>
        </w:rPr>
      </w:pPr>
    </w:p>
    <w:p w14:paraId="4CF936EF" w14:textId="77777777" w:rsidR="00000000" w:rsidRDefault="00E23567">
      <w:pPr>
        <w:pStyle w:val="a0"/>
        <w:rPr>
          <w:rFonts w:hint="cs"/>
          <w:rtl/>
        </w:rPr>
      </w:pPr>
      <w:r>
        <w:rPr>
          <w:rFonts w:hint="cs"/>
          <w:rtl/>
        </w:rPr>
        <w:t xml:space="preserve">חבל, תראו בדברים </w:t>
      </w:r>
      <w:r>
        <w:rPr>
          <w:rFonts w:hint="cs"/>
          <w:rtl/>
        </w:rPr>
        <w:t xml:space="preserve">הכתובים, הנאמרים והמשודרים של ראשי ארגוני הרצח האלה. הם לא נאמרים רק כתוצאה מאיזה סיכול ממוקד. הם נאמרו כשהיו תהליכים עם חלק מהפלסטינים, של הידברות, של מסלול במסגרת תקווה להגיע להסדר קבע, גם אז. להיפך, אז הם עוד הוחרפו, והיה ניסיון לטרפד את כל התהליך הזה, </w:t>
      </w:r>
      <w:r>
        <w:rPr>
          <w:rFonts w:hint="cs"/>
          <w:rtl/>
        </w:rPr>
        <w:t>והדברים ידועים.</w:t>
      </w:r>
    </w:p>
    <w:p w14:paraId="0FBD4E36" w14:textId="77777777" w:rsidR="00000000" w:rsidRDefault="00E23567">
      <w:pPr>
        <w:pStyle w:val="a0"/>
        <w:rPr>
          <w:rFonts w:hint="cs"/>
          <w:rtl/>
        </w:rPr>
      </w:pPr>
    </w:p>
    <w:p w14:paraId="6C6E29DB" w14:textId="77777777" w:rsidR="00000000" w:rsidRDefault="00E23567">
      <w:pPr>
        <w:pStyle w:val="a0"/>
        <w:rPr>
          <w:rFonts w:hint="cs"/>
          <w:rtl/>
        </w:rPr>
      </w:pPr>
      <w:r>
        <w:rPr>
          <w:rFonts w:hint="cs"/>
          <w:rtl/>
        </w:rPr>
        <w:t xml:space="preserve"> בקריאה של אופיר פינס, וזה ציטוט: "את מי חיסלתם? - את שוחרי השלום" - - -</w:t>
      </w:r>
    </w:p>
    <w:p w14:paraId="5948B842" w14:textId="77777777" w:rsidR="00000000" w:rsidRDefault="00E23567">
      <w:pPr>
        <w:pStyle w:val="a0"/>
        <w:rPr>
          <w:rFonts w:hint="cs"/>
          <w:rtl/>
        </w:rPr>
      </w:pPr>
    </w:p>
    <w:p w14:paraId="55D1A600" w14:textId="77777777" w:rsidR="00000000" w:rsidRDefault="00E23567">
      <w:pPr>
        <w:pStyle w:val="af1"/>
        <w:rPr>
          <w:rtl/>
        </w:rPr>
      </w:pPr>
      <w:r>
        <w:rPr>
          <w:rtl/>
        </w:rPr>
        <w:t>היו"ר מוחמד ברכה:</w:t>
      </w:r>
    </w:p>
    <w:p w14:paraId="66DA28A9" w14:textId="77777777" w:rsidR="00000000" w:rsidRDefault="00E23567">
      <w:pPr>
        <w:pStyle w:val="a0"/>
        <w:rPr>
          <w:rtl/>
        </w:rPr>
      </w:pPr>
    </w:p>
    <w:p w14:paraId="5A56D35A" w14:textId="77777777" w:rsidR="00000000" w:rsidRDefault="00E23567">
      <w:pPr>
        <w:pStyle w:val="a0"/>
        <w:rPr>
          <w:rFonts w:hint="cs"/>
          <w:rtl/>
        </w:rPr>
      </w:pPr>
      <w:r>
        <w:rPr>
          <w:rFonts w:hint="cs"/>
          <w:rtl/>
        </w:rPr>
        <w:t>הוא אמר: "את מי החלשתם".</w:t>
      </w:r>
    </w:p>
    <w:p w14:paraId="4FF71C7B" w14:textId="77777777" w:rsidR="00000000" w:rsidRDefault="00E23567">
      <w:pPr>
        <w:pStyle w:val="a0"/>
        <w:rPr>
          <w:rFonts w:hint="cs"/>
          <w:rtl/>
        </w:rPr>
      </w:pPr>
    </w:p>
    <w:p w14:paraId="560C6D07" w14:textId="77777777" w:rsidR="00000000" w:rsidRDefault="00E23567">
      <w:pPr>
        <w:pStyle w:val="af0"/>
        <w:rPr>
          <w:rtl/>
        </w:rPr>
      </w:pPr>
      <w:r>
        <w:rPr>
          <w:rFonts w:hint="eastAsia"/>
          <w:rtl/>
        </w:rPr>
        <w:t>אופיר</w:t>
      </w:r>
      <w:r>
        <w:rPr>
          <w:rtl/>
        </w:rPr>
        <w:t xml:space="preserve"> פינס-פז (העבודה-מימד):</w:t>
      </w:r>
    </w:p>
    <w:p w14:paraId="35BF9749" w14:textId="77777777" w:rsidR="00000000" w:rsidRDefault="00E23567">
      <w:pPr>
        <w:pStyle w:val="a0"/>
        <w:rPr>
          <w:rFonts w:hint="cs"/>
          <w:rtl/>
        </w:rPr>
      </w:pPr>
    </w:p>
    <w:p w14:paraId="121B9B06" w14:textId="77777777" w:rsidR="00000000" w:rsidRDefault="00E23567">
      <w:pPr>
        <w:pStyle w:val="a0"/>
        <w:rPr>
          <w:rFonts w:hint="cs"/>
          <w:rtl/>
        </w:rPr>
      </w:pPr>
      <w:r>
        <w:rPr>
          <w:rFonts w:hint="cs"/>
          <w:rtl/>
        </w:rPr>
        <w:t>לא בסיכול הממוקד.</w:t>
      </w:r>
    </w:p>
    <w:p w14:paraId="4816DDF1" w14:textId="77777777" w:rsidR="00000000" w:rsidRDefault="00E23567">
      <w:pPr>
        <w:pStyle w:val="a0"/>
        <w:rPr>
          <w:rFonts w:hint="cs"/>
          <w:rtl/>
        </w:rPr>
      </w:pPr>
    </w:p>
    <w:p w14:paraId="304D3933" w14:textId="77777777" w:rsidR="00000000" w:rsidRDefault="00E23567">
      <w:pPr>
        <w:pStyle w:val="-"/>
        <w:rPr>
          <w:rtl/>
        </w:rPr>
      </w:pPr>
      <w:bookmarkStart w:id="525" w:name="FS000000464T11_02_2004_20_31_21C"/>
      <w:bookmarkEnd w:id="525"/>
      <w:r>
        <w:rPr>
          <w:rtl/>
        </w:rPr>
        <w:t>סגן שר הביטחון זאב בוים:</w:t>
      </w:r>
    </w:p>
    <w:p w14:paraId="1D981A6B" w14:textId="77777777" w:rsidR="00000000" w:rsidRDefault="00E23567">
      <w:pPr>
        <w:pStyle w:val="a0"/>
        <w:rPr>
          <w:rtl/>
        </w:rPr>
      </w:pPr>
    </w:p>
    <w:p w14:paraId="6F3A39E2" w14:textId="77777777" w:rsidR="00000000" w:rsidRDefault="00E23567">
      <w:pPr>
        <w:pStyle w:val="a0"/>
        <w:rPr>
          <w:rFonts w:hint="cs"/>
          <w:rtl/>
        </w:rPr>
      </w:pPr>
      <w:r>
        <w:rPr>
          <w:rFonts w:hint="cs"/>
          <w:rtl/>
        </w:rPr>
        <w:t>זה יכול היה להשתמע מהדברים שלך - - -</w:t>
      </w:r>
    </w:p>
    <w:p w14:paraId="27CB8A17" w14:textId="77777777" w:rsidR="00000000" w:rsidRDefault="00E23567">
      <w:pPr>
        <w:pStyle w:val="a0"/>
        <w:rPr>
          <w:rFonts w:hint="cs"/>
          <w:rtl/>
        </w:rPr>
      </w:pPr>
    </w:p>
    <w:p w14:paraId="467D58EA" w14:textId="77777777" w:rsidR="00000000" w:rsidRDefault="00E23567">
      <w:pPr>
        <w:pStyle w:val="af0"/>
        <w:rPr>
          <w:rtl/>
        </w:rPr>
      </w:pPr>
      <w:r>
        <w:rPr>
          <w:rFonts w:hint="eastAsia"/>
          <w:rtl/>
        </w:rPr>
        <w:t>אופיר</w:t>
      </w:r>
      <w:r>
        <w:rPr>
          <w:rtl/>
        </w:rPr>
        <w:t xml:space="preserve"> פ</w:t>
      </w:r>
      <w:r>
        <w:rPr>
          <w:rtl/>
        </w:rPr>
        <w:t>ינס-פז (העבודה-מימד):</w:t>
      </w:r>
    </w:p>
    <w:p w14:paraId="51C8EA90" w14:textId="77777777" w:rsidR="00000000" w:rsidRDefault="00E23567">
      <w:pPr>
        <w:pStyle w:val="a0"/>
        <w:rPr>
          <w:rFonts w:hint="cs"/>
          <w:rtl/>
        </w:rPr>
      </w:pPr>
    </w:p>
    <w:p w14:paraId="23DB832F" w14:textId="77777777" w:rsidR="00000000" w:rsidRDefault="00E23567">
      <w:pPr>
        <w:pStyle w:val="a0"/>
        <w:rPr>
          <w:rFonts w:hint="cs"/>
          <w:rtl/>
        </w:rPr>
      </w:pPr>
      <w:r>
        <w:rPr>
          <w:rFonts w:hint="cs"/>
          <w:rtl/>
        </w:rPr>
        <w:t>מה? אמרתי שהוא איש - - -</w:t>
      </w:r>
    </w:p>
    <w:p w14:paraId="374478FE" w14:textId="77777777" w:rsidR="00000000" w:rsidRDefault="00E23567">
      <w:pPr>
        <w:pStyle w:val="a0"/>
        <w:rPr>
          <w:rFonts w:hint="cs"/>
          <w:rtl/>
        </w:rPr>
      </w:pPr>
    </w:p>
    <w:p w14:paraId="58E276B9" w14:textId="77777777" w:rsidR="00000000" w:rsidRDefault="00E23567">
      <w:pPr>
        <w:pStyle w:val="-"/>
        <w:rPr>
          <w:rtl/>
        </w:rPr>
      </w:pPr>
      <w:bookmarkStart w:id="526" w:name="FS000000464T11_02_2004_20_32_02C"/>
      <w:bookmarkEnd w:id="526"/>
      <w:r>
        <w:rPr>
          <w:rtl/>
        </w:rPr>
        <w:t>סגן שר הביטחון זאב בוים:</w:t>
      </w:r>
    </w:p>
    <w:p w14:paraId="02F177DE" w14:textId="77777777" w:rsidR="00000000" w:rsidRDefault="00E23567">
      <w:pPr>
        <w:pStyle w:val="a0"/>
        <w:rPr>
          <w:rtl/>
        </w:rPr>
      </w:pPr>
    </w:p>
    <w:p w14:paraId="04903F44" w14:textId="77777777" w:rsidR="00000000" w:rsidRDefault="00E23567">
      <w:pPr>
        <w:pStyle w:val="a0"/>
        <w:rPr>
          <w:rFonts w:hint="cs"/>
          <w:rtl/>
        </w:rPr>
      </w:pPr>
      <w:r>
        <w:rPr>
          <w:rFonts w:hint="cs"/>
          <w:rtl/>
        </w:rPr>
        <w:t xml:space="preserve">עכשיו אמרת, כן. אמרת גם שהוא בן-מוות, באותה נשימה אתה שואל פה על אותו עניין - - - </w:t>
      </w:r>
    </w:p>
    <w:p w14:paraId="2CD7CF5A" w14:textId="77777777" w:rsidR="00000000" w:rsidRDefault="00E23567">
      <w:pPr>
        <w:pStyle w:val="a0"/>
        <w:rPr>
          <w:rFonts w:hint="cs"/>
          <w:rtl/>
        </w:rPr>
      </w:pPr>
    </w:p>
    <w:p w14:paraId="6E3A6A47" w14:textId="77777777" w:rsidR="00000000" w:rsidRDefault="00E23567">
      <w:pPr>
        <w:pStyle w:val="af0"/>
        <w:rPr>
          <w:rtl/>
        </w:rPr>
      </w:pPr>
      <w:r>
        <w:rPr>
          <w:rFonts w:hint="eastAsia"/>
          <w:rtl/>
        </w:rPr>
        <w:t>אופיר</w:t>
      </w:r>
      <w:r>
        <w:rPr>
          <w:rtl/>
        </w:rPr>
        <w:t xml:space="preserve"> פינס-פז (העבודה-מימד):</w:t>
      </w:r>
    </w:p>
    <w:p w14:paraId="520C1865" w14:textId="77777777" w:rsidR="00000000" w:rsidRDefault="00E23567">
      <w:pPr>
        <w:pStyle w:val="a0"/>
        <w:rPr>
          <w:rFonts w:hint="cs"/>
          <w:rtl/>
        </w:rPr>
      </w:pPr>
    </w:p>
    <w:p w14:paraId="3510C0D2" w14:textId="77777777" w:rsidR="00000000" w:rsidRDefault="00E23567">
      <w:pPr>
        <w:pStyle w:val="a0"/>
        <w:rPr>
          <w:rFonts w:hint="cs"/>
          <w:rtl/>
        </w:rPr>
      </w:pPr>
      <w:r>
        <w:rPr>
          <w:rFonts w:hint="cs"/>
          <w:rtl/>
        </w:rPr>
        <w:t>חיסלתם פוליטית.</w:t>
      </w:r>
    </w:p>
    <w:p w14:paraId="5EC201DE" w14:textId="77777777" w:rsidR="00000000" w:rsidRDefault="00E23567">
      <w:pPr>
        <w:pStyle w:val="a0"/>
        <w:rPr>
          <w:rFonts w:hint="cs"/>
          <w:rtl/>
        </w:rPr>
      </w:pPr>
    </w:p>
    <w:p w14:paraId="53CE89B9" w14:textId="77777777" w:rsidR="00000000" w:rsidRDefault="00E23567">
      <w:pPr>
        <w:pStyle w:val="-"/>
        <w:rPr>
          <w:rtl/>
        </w:rPr>
      </w:pPr>
      <w:bookmarkStart w:id="527" w:name="FS000000464T11_02_2004_20_32_39C"/>
      <w:bookmarkEnd w:id="527"/>
      <w:r>
        <w:rPr>
          <w:rtl/>
        </w:rPr>
        <w:t>סגן שר הביטחון זאב בוים:</w:t>
      </w:r>
    </w:p>
    <w:p w14:paraId="35866383" w14:textId="77777777" w:rsidR="00000000" w:rsidRDefault="00E23567">
      <w:pPr>
        <w:pStyle w:val="a0"/>
        <w:rPr>
          <w:rtl/>
        </w:rPr>
      </w:pPr>
    </w:p>
    <w:p w14:paraId="7FA4623E" w14:textId="77777777" w:rsidR="00000000" w:rsidRDefault="00E23567">
      <w:pPr>
        <w:pStyle w:val="a0"/>
        <w:rPr>
          <w:rFonts w:hint="cs"/>
          <w:rtl/>
        </w:rPr>
      </w:pPr>
      <w:r>
        <w:rPr>
          <w:rFonts w:hint="cs"/>
          <w:rtl/>
        </w:rPr>
        <w:t>"את מי חיסלתם? - את שוחר</w:t>
      </w:r>
      <w:r>
        <w:rPr>
          <w:rFonts w:hint="cs"/>
          <w:rtl/>
        </w:rPr>
        <w:t>י השלום". אילו שוחרי שלום חיסלנו?</w:t>
      </w:r>
    </w:p>
    <w:p w14:paraId="6059D391" w14:textId="77777777" w:rsidR="00000000" w:rsidRDefault="00E23567">
      <w:pPr>
        <w:pStyle w:val="a0"/>
        <w:rPr>
          <w:rFonts w:hint="cs"/>
          <w:rtl/>
        </w:rPr>
      </w:pPr>
    </w:p>
    <w:p w14:paraId="71164301" w14:textId="77777777" w:rsidR="00000000" w:rsidRDefault="00E23567">
      <w:pPr>
        <w:pStyle w:val="af0"/>
        <w:rPr>
          <w:rtl/>
        </w:rPr>
      </w:pPr>
      <w:r>
        <w:rPr>
          <w:rFonts w:hint="eastAsia"/>
          <w:rtl/>
        </w:rPr>
        <w:t>אופיר</w:t>
      </w:r>
      <w:r>
        <w:rPr>
          <w:rtl/>
        </w:rPr>
        <w:t xml:space="preserve"> פינס-פז (העבודה-מימד):</w:t>
      </w:r>
    </w:p>
    <w:p w14:paraId="7E157BB0" w14:textId="77777777" w:rsidR="00000000" w:rsidRDefault="00E23567">
      <w:pPr>
        <w:pStyle w:val="a0"/>
        <w:rPr>
          <w:rFonts w:hint="cs"/>
          <w:rtl/>
        </w:rPr>
      </w:pPr>
    </w:p>
    <w:p w14:paraId="193718BC" w14:textId="77777777" w:rsidR="00000000" w:rsidRDefault="00E23567">
      <w:pPr>
        <w:pStyle w:val="a0"/>
        <w:rPr>
          <w:rFonts w:hint="cs"/>
          <w:rtl/>
        </w:rPr>
      </w:pPr>
      <w:r>
        <w:rPr>
          <w:rFonts w:hint="cs"/>
          <w:rtl/>
        </w:rPr>
        <w:t>יש ברשות הפלסטינית.</w:t>
      </w:r>
    </w:p>
    <w:p w14:paraId="71BC9945" w14:textId="77777777" w:rsidR="00000000" w:rsidRDefault="00E23567">
      <w:pPr>
        <w:pStyle w:val="a0"/>
        <w:rPr>
          <w:rFonts w:hint="cs"/>
          <w:rtl/>
        </w:rPr>
      </w:pPr>
    </w:p>
    <w:p w14:paraId="6B50D603" w14:textId="77777777" w:rsidR="00000000" w:rsidRDefault="00E23567">
      <w:pPr>
        <w:pStyle w:val="-"/>
        <w:rPr>
          <w:rtl/>
        </w:rPr>
      </w:pPr>
      <w:bookmarkStart w:id="528" w:name="FS000000464T11_02_2004_20_33_26C"/>
      <w:bookmarkEnd w:id="528"/>
      <w:r>
        <w:rPr>
          <w:rtl/>
        </w:rPr>
        <w:t>סגן שר הביטחון זאב בוים:</w:t>
      </w:r>
    </w:p>
    <w:p w14:paraId="172F2B4D" w14:textId="77777777" w:rsidR="00000000" w:rsidRDefault="00E23567">
      <w:pPr>
        <w:pStyle w:val="a0"/>
        <w:rPr>
          <w:rtl/>
        </w:rPr>
      </w:pPr>
    </w:p>
    <w:p w14:paraId="079CE658" w14:textId="77777777" w:rsidR="00000000" w:rsidRDefault="00E23567">
      <w:pPr>
        <w:pStyle w:val="a0"/>
        <w:rPr>
          <w:rFonts w:hint="cs"/>
          <w:rtl/>
        </w:rPr>
      </w:pPr>
      <w:r>
        <w:rPr>
          <w:rFonts w:hint="cs"/>
          <w:rtl/>
        </w:rPr>
        <w:t xml:space="preserve">אני אומר לך שלא חיסלנו שוחרי שלום. אגב, מי שחיסל שוחרי שלום בחברה הפלסטינית, זה הפלסטינים, מסירטאווי והלאה. אם כבר מדברים. </w:t>
      </w:r>
    </w:p>
    <w:p w14:paraId="293D6861" w14:textId="77777777" w:rsidR="00000000" w:rsidRDefault="00E23567">
      <w:pPr>
        <w:pStyle w:val="a0"/>
        <w:rPr>
          <w:rFonts w:hint="cs"/>
          <w:rtl/>
        </w:rPr>
      </w:pPr>
    </w:p>
    <w:p w14:paraId="33DA23BC" w14:textId="77777777" w:rsidR="00000000" w:rsidRDefault="00E23567">
      <w:pPr>
        <w:pStyle w:val="af0"/>
        <w:rPr>
          <w:rtl/>
        </w:rPr>
      </w:pPr>
      <w:r>
        <w:rPr>
          <w:rFonts w:hint="eastAsia"/>
          <w:rtl/>
        </w:rPr>
        <w:t>עבד</w:t>
      </w:r>
      <w:r>
        <w:rPr>
          <w:rtl/>
        </w:rPr>
        <w:t>-אלמאלכ דהאמשה (</w:t>
      </w:r>
      <w:r>
        <w:rPr>
          <w:rtl/>
        </w:rPr>
        <w:t>רע"ם):</w:t>
      </w:r>
    </w:p>
    <w:p w14:paraId="5299BC9C" w14:textId="77777777" w:rsidR="00000000" w:rsidRDefault="00E23567">
      <w:pPr>
        <w:pStyle w:val="a0"/>
        <w:rPr>
          <w:rFonts w:hint="cs"/>
          <w:rtl/>
        </w:rPr>
      </w:pPr>
    </w:p>
    <w:p w14:paraId="6EE59A4A" w14:textId="77777777" w:rsidR="00000000" w:rsidRDefault="00E23567">
      <w:pPr>
        <w:pStyle w:val="a0"/>
        <w:rPr>
          <w:rFonts w:hint="cs"/>
          <w:rtl/>
        </w:rPr>
      </w:pPr>
      <w:r>
        <w:rPr>
          <w:rFonts w:hint="cs"/>
          <w:rtl/>
        </w:rPr>
        <w:t>אני אומר לך שכן.</w:t>
      </w:r>
    </w:p>
    <w:p w14:paraId="795CFF1E" w14:textId="77777777" w:rsidR="00000000" w:rsidRDefault="00E23567">
      <w:pPr>
        <w:pStyle w:val="a0"/>
        <w:rPr>
          <w:rFonts w:hint="cs"/>
          <w:rtl/>
        </w:rPr>
      </w:pPr>
    </w:p>
    <w:p w14:paraId="7FB41403" w14:textId="77777777" w:rsidR="00000000" w:rsidRDefault="00E23567">
      <w:pPr>
        <w:pStyle w:val="-"/>
        <w:rPr>
          <w:rtl/>
        </w:rPr>
      </w:pPr>
      <w:bookmarkStart w:id="529" w:name="FS000000464T11_02_2004_20_34_52C"/>
      <w:bookmarkEnd w:id="529"/>
      <w:r>
        <w:rPr>
          <w:rtl/>
        </w:rPr>
        <w:t>סגן שר הביטחון זאב בוים:</w:t>
      </w:r>
    </w:p>
    <w:p w14:paraId="3A70A982" w14:textId="77777777" w:rsidR="00000000" w:rsidRDefault="00E23567">
      <w:pPr>
        <w:pStyle w:val="a0"/>
        <w:rPr>
          <w:rtl/>
        </w:rPr>
      </w:pPr>
    </w:p>
    <w:p w14:paraId="0F23A1CB" w14:textId="77777777" w:rsidR="00000000" w:rsidRDefault="00E23567">
      <w:pPr>
        <w:pStyle w:val="a0"/>
        <w:rPr>
          <w:rFonts w:hint="cs"/>
          <w:rtl/>
        </w:rPr>
      </w:pPr>
      <w:r>
        <w:rPr>
          <w:rFonts w:hint="cs"/>
          <w:rtl/>
        </w:rPr>
        <w:t xml:space="preserve">לא חיסלנו שוחרי שלום. הם לא שוחרי שלום הצדיקים האלה. </w:t>
      </w:r>
    </w:p>
    <w:p w14:paraId="650299BF" w14:textId="77777777" w:rsidR="00000000" w:rsidRDefault="00E23567">
      <w:pPr>
        <w:pStyle w:val="a0"/>
        <w:rPr>
          <w:rFonts w:hint="cs"/>
          <w:rtl/>
        </w:rPr>
      </w:pPr>
    </w:p>
    <w:p w14:paraId="2FD12CA6" w14:textId="77777777" w:rsidR="00000000" w:rsidRDefault="00E23567">
      <w:pPr>
        <w:pStyle w:val="a0"/>
        <w:rPr>
          <w:rFonts w:hint="cs"/>
          <w:rtl/>
        </w:rPr>
      </w:pPr>
      <w:r>
        <w:rPr>
          <w:rFonts w:hint="cs"/>
          <w:rtl/>
        </w:rPr>
        <w:t>אלה הדברים, אדוני היושב-ראש. אני מציע להסתפק בדברים האלה לגבי הפעולה הספציפית הזאת, לגבי ההצעה הספציפית הזאת לסדר-היום. אלה הדברים שצריך שייאמרו, ואנ</w:t>
      </w:r>
      <w:r>
        <w:rPr>
          <w:rFonts w:hint="cs"/>
          <w:rtl/>
        </w:rPr>
        <w:t>י מציע שנסתפק בזה.</w:t>
      </w:r>
    </w:p>
    <w:p w14:paraId="06AAA43D" w14:textId="77777777" w:rsidR="00000000" w:rsidRDefault="00E23567">
      <w:pPr>
        <w:pStyle w:val="a0"/>
        <w:rPr>
          <w:rFonts w:hint="cs"/>
          <w:rtl/>
        </w:rPr>
      </w:pPr>
    </w:p>
    <w:p w14:paraId="5B6B7A05" w14:textId="77777777" w:rsidR="00000000" w:rsidRDefault="00E23567">
      <w:pPr>
        <w:pStyle w:val="af1"/>
        <w:rPr>
          <w:rtl/>
        </w:rPr>
      </w:pPr>
      <w:r>
        <w:rPr>
          <w:rtl/>
        </w:rPr>
        <w:t>היו"ר מוחמד ברכה:</w:t>
      </w:r>
    </w:p>
    <w:p w14:paraId="4535050E" w14:textId="77777777" w:rsidR="00000000" w:rsidRDefault="00E23567">
      <w:pPr>
        <w:pStyle w:val="a0"/>
        <w:rPr>
          <w:rtl/>
        </w:rPr>
      </w:pPr>
    </w:p>
    <w:p w14:paraId="1E0FD1DD" w14:textId="77777777" w:rsidR="00000000" w:rsidRDefault="00E23567">
      <w:pPr>
        <w:pStyle w:val="a0"/>
        <w:rPr>
          <w:rFonts w:hint="cs"/>
          <w:rtl/>
        </w:rPr>
      </w:pPr>
      <w:r>
        <w:rPr>
          <w:rFonts w:hint="cs"/>
          <w:rtl/>
        </w:rPr>
        <w:t xml:space="preserve">תודה, סגן השר. אני פונה למציעים, על-פי בקשתו של סגן השר. האם הם מסתפקים בדבריו של סגן השר. חבר הכנסת והבה </w:t>
      </w:r>
      <w:r>
        <w:rPr>
          <w:rtl/>
        </w:rPr>
        <w:t>–</w:t>
      </w:r>
      <w:r>
        <w:rPr>
          <w:rFonts w:hint="cs"/>
          <w:rtl/>
        </w:rPr>
        <w:t xml:space="preserve"> מסתפק? חבר הכנסת אחמד טיבי? חבר הכנסת פינס? </w:t>
      </w:r>
    </w:p>
    <w:p w14:paraId="5FF2D4B7" w14:textId="77777777" w:rsidR="00000000" w:rsidRDefault="00E23567">
      <w:pPr>
        <w:pStyle w:val="a0"/>
        <w:rPr>
          <w:rFonts w:hint="cs"/>
          <w:rtl/>
        </w:rPr>
      </w:pPr>
    </w:p>
    <w:p w14:paraId="01D74AA0" w14:textId="77777777" w:rsidR="00000000" w:rsidRDefault="00E23567">
      <w:pPr>
        <w:pStyle w:val="af0"/>
        <w:rPr>
          <w:rtl/>
        </w:rPr>
      </w:pPr>
      <w:r>
        <w:rPr>
          <w:rFonts w:hint="eastAsia"/>
          <w:rtl/>
        </w:rPr>
        <w:t>אופיר</w:t>
      </w:r>
      <w:r>
        <w:rPr>
          <w:rtl/>
        </w:rPr>
        <w:t xml:space="preserve"> פינס-פז (העבודה-מימד):</w:t>
      </w:r>
    </w:p>
    <w:p w14:paraId="3B567CF2" w14:textId="77777777" w:rsidR="00000000" w:rsidRDefault="00E23567">
      <w:pPr>
        <w:pStyle w:val="a0"/>
        <w:rPr>
          <w:rFonts w:hint="cs"/>
          <w:rtl/>
        </w:rPr>
      </w:pPr>
    </w:p>
    <w:p w14:paraId="000418D3" w14:textId="77777777" w:rsidR="00000000" w:rsidRDefault="00E23567">
      <w:pPr>
        <w:pStyle w:val="a0"/>
        <w:rPr>
          <w:rFonts w:hint="cs"/>
          <w:rtl/>
        </w:rPr>
      </w:pPr>
      <w:r>
        <w:rPr>
          <w:rFonts w:hint="cs"/>
          <w:rtl/>
        </w:rPr>
        <w:t>אני מסתפק.</w:t>
      </w:r>
    </w:p>
    <w:p w14:paraId="38391704" w14:textId="77777777" w:rsidR="00000000" w:rsidRDefault="00E23567">
      <w:pPr>
        <w:pStyle w:val="a0"/>
        <w:rPr>
          <w:rFonts w:hint="cs"/>
          <w:rtl/>
        </w:rPr>
      </w:pPr>
    </w:p>
    <w:p w14:paraId="0134CF6C" w14:textId="77777777" w:rsidR="00000000" w:rsidRDefault="00E23567">
      <w:pPr>
        <w:pStyle w:val="af1"/>
        <w:rPr>
          <w:rtl/>
        </w:rPr>
      </w:pPr>
      <w:r>
        <w:rPr>
          <w:rtl/>
        </w:rPr>
        <w:t>היו"ר מוחמד ברכה:</w:t>
      </w:r>
    </w:p>
    <w:p w14:paraId="620610D7" w14:textId="77777777" w:rsidR="00000000" w:rsidRDefault="00E23567">
      <w:pPr>
        <w:pStyle w:val="a0"/>
        <w:rPr>
          <w:rtl/>
        </w:rPr>
      </w:pPr>
    </w:p>
    <w:p w14:paraId="1DC0E133" w14:textId="77777777" w:rsidR="00000000" w:rsidRDefault="00E23567">
      <w:pPr>
        <w:pStyle w:val="a0"/>
        <w:rPr>
          <w:rFonts w:hint="cs"/>
          <w:rtl/>
        </w:rPr>
      </w:pPr>
      <w:r>
        <w:rPr>
          <w:rFonts w:hint="cs"/>
          <w:rtl/>
        </w:rPr>
        <w:t>חב</w:t>
      </w:r>
      <w:r>
        <w:rPr>
          <w:rFonts w:hint="cs"/>
          <w:rtl/>
        </w:rPr>
        <w:t>רת הכנסת גלאון?</w:t>
      </w:r>
    </w:p>
    <w:p w14:paraId="0B8C1F59" w14:textId="77777777" w:rsidR="00000000" w:rsidRDefault="00E23567">
      <w:pPr>
        <w:pStyle w:val="a0"/>
        <w:rPr>
          <w:rFonts w:hint="cs"/>
          <w:rtl/>
        </w:rPr>
      </w:pPr>
    </w:p>
    <w:p w14:paraId="199B4731" w14:textId="77777777" w:rsidR="00000000" w:rsidRDefault="00E23567">
      <w:pPr>
        <w:pStyle w:val="af0"/>
        <w:rPr>
          <w:rtl/>
        </w:rPr>
      </w:pPr>
      <w:r>
        <w:rPr>
          <w:rFonts w:hint="eastAsia"/>
          <w:rtl/>
        </w:rPr>
        <w:t>זהבה</w:t>
      </w:r>
      <w:r>
        <w:rPr>
          <w:rtl/>
        </w:rPr>
        <w:t xml:space="preserve"> גלאון (מרצ):</w:t>
      </w:r>
    </w:p>
    <w:p w14:paraId="7506DC91" w14:textId="77777777" w:rsidR="00000000" w:rsidRDefault="00E23567">
      <w:pPr>
        <w:pStyle w:val="a0"/>
        <w:rPr>
          <w:rFonts w:hint="cs"/>
          <w:rtl/>
        </w:rPr>
      </w:pPr>
    </w:p>
    <w:p w14:paraId="2348A89B" w14:textId="77777777" w:rsidR="00000000" w:rsidRDefault="00E23567">
      <w:pPr>
        <w:pStyle w:val="a0"/>
        <w:rPr>
          <w:rFonts w:hint="cs"/>
          <w:rtl/>
        </w:rPr>
      </w:pPr>
      <w:r>
        <w:rPr>
          <w:rFonts w:hint="cs"/>
          <w:rtl/>
        </w:rPr>
        <w:t>לא מסתפקת.</w:t>
      </w:r>
    </w:p>
    <w:p w14:paraId="3578F496" w14:textId="77777777" w:rsidR="00000000" w:rsidRDefault="00E23567">
      <w:pPr>
        <w:pStyle w:val="a0"/>
        <w:rPr>
          <w:rFonts w:hint="cs"/>
          <w:rtl/>
        </w:rPr>
      </w:pPr>
    </w:p>
    <w:p w14:paraId="7C4BF3C2" w14:textId="77777777" w:rsidR="00000000" w:rsidRDefault="00E23567">
      <w:pPr>
        <w:pStyle w:val="af0"/>
        <w:rPr>
          <w:rtl/>
        </w:rPr>
      </w:pPr>
      <w:r>
        <w:rPr>
          <w:rFonts w:hint="eastAsia"/>
          <w:rtl/>
        </w:rPr>
        <w:t>אופיר</w:t>
      </w:r>
      <w:r>
        <w:rPr>
          <w:rtl/>
        </w:rPr>
        <w:t xml:space="preserve"> פינס-פז (העבודה-מימד):</w:t>
      </w:r>
    </w:p>
    <w:p w14:paraId="08D34E71" w14:textId="77777777" w:rsidR="00000000" w:rsidRDefault="00E23567">
      <w:pPr>
        <w:pStyle w:val="a0"/>
        <w:rPr>
          <w:rFonts w:hint="cs"/>
          <w:rtl/>
        </w:rPr>
      </w:pPr>
    </w:p>
    <w:p w14:paraId="2D750D5C" w14:textId="77777777" w:rsidR="00000000" w:rsidRDefault="00E23567">
      <w:pPr>
        <w:pStyle w:val="a0"/>
        <w:rPr>
          <w:rFonts w:hint="cs"/>
          <w:rtl/>
        </w:rPr>
      </w:pPr>
      <w:r>
        <w:rPr>
          <w:rFonts w:hint="cs"/>
          <w:rtl/>
        </w:rPr>
        <w:t>אז גם אני לא מסתפק.</w:t>
      </w:r>
    </w:p>
    <w:p w14:paraId="7E8E40C2" w14:textId="77777777" w:rsidR="00000000" w:rsidRDefault="00E23567">
      <w:pPr>
        <w:pStyle w:val="a0"/>
        <w:rPr>
          <w:rFonts w:hint="cs"/>
          <w:rtl/>
        </w:rPr>
      </w:pPr>
    </w:p>
    <w:p w14:paraId="3257577A" w14:textId="77777777" w:rsidR="00000000" w:rsidRDefault="00E23567">
      <w:pPr>
        <w:pStyle w:val="af1"/>
        <w:rPr>
          <w:rtl/>
        </w:rPr>
      </w:pPr>
      <w:r>
        <w:rPr>
          <w:rtl/>
        </w:rPr>
        <w:t>היו"ר מוחמד ברכה:</w:t>
      </w:r>
    </w:p>
    <w:p w14:paraId="5BC3A6AE" w14:textId="77777777" w:rsidR="00000000" w:rsidRDefault="00E23567">
      <w:pPr>
        <w:pStyle w:val="a0"/>
        <w:rPr>
          <w:rtl/>
        </w:rPr>
      </w:pPr>
    </w:p>
    <w:p w14:paraId="7BDE465C" w14:textId="77777777" w:rsidR="00000000" w:rsidRDefault="00E23567">
      <w:pPr>
        <w:pStyle w:val="a0"/>
        <w:rPr>
          <w:rFonts w:hint="cs"/>
          <w:rtl/>
        </w:rPr>
      </w:pPr>
      <w:r>
        <w:rPr>
          <w:rFonts w:hint="cs"/>
          <w:rtl/>
        </w:rPr>
        <w:t>אני מניח שגם חבר הכנסת מגלי והבה לא מסתפק. אם תהיה הצבעה, תהיה הצבעה על הצעות כולם. לכן אנחנו עוברים להצעות אחרות. חבר הכנסת דהאמשה, בבקשה</w:t>
      </w:r>
      <w:r>
        <w:rPr>
          <w:rFonts w:hint="cs"/>
          <w:rtl/>
        </w:rPr>
        <w:t>.</w:t>
      </w:r>
    </w:p>
    <w:p w14:paraId="193E3FDE" w14:textId="77777777" w:rsidR="00000000" w:rsidRDefault="00E23567">
      <w:pPr>
        <w:pStyle w:val="a0"/>
        <w:rPr>
          <w:rFonts w:hint="cs"/>
          <w:rtl/>
        </w:rPr>
      </w:pPr>
    </w:p>
    <w:p w14:paraId="0424F8A6" w14:textId="77777777" w:rsidR="00000000" w:rsidRDefault="00E23567">
      <w:pPr>
        <w:pStyle w:val="a"/>
        <w:rPr>
          <w:rtl/>
        </w:rPr>
      </w:pPr>
      <w:bookmarkStart w:id="530" w:name="FS000000550T11_02_2004_20_39_50"/>
      <w:bookmarkStart w:id="531" w:name="_Toc67150237"/>
      <w:bookmarkEnd w:id="530"/>
      <w:r>
        <w:rPr>
          <w:rFonts w:hint="eastAsia"/>
          <w:rtl/>
        </w:rPr>
        <w:t>עבד</w:t>
      </w:r>
      <w:r>
        <w:rPr>
          <w:rtl/>
        </w:rPr>
        <w:t>-אלמאלכ דהאמשה (רע"ם):</w:t>
      </w:r>
      <w:bookmarkEnd w:id="531"/>
    </w:p>
    <w:p w14:paraId="1963B958" w14:textId="77777777" w:rsidR="00000000" w:rsidRDefault="00E23567">
      <w:pPr>
        <w:pStyle w:val="a0"/>
        <w:rPr>
          <w:rFonts w:hint="cs"/>
          <w:rtl/>
        </w:rPr>
      </w:pPr>
    </w:p>
    <w:p w14:paraId="21CA31EC" w14:textId="77777777" w:rsidR="00000000" w:rsidRDefault="00E23567">
      <w:pPr>
        <w:pStyle w:val="a0"/>
        <w:rPr>
          <w:rFonts w:hint="cs"/>
          <w:rtl/>
        </w:rPr>
      </w:pPr>
      <w:r>
        <w:rPr>
          <w:rFonts w:hint="cs"/>
          <w:rtl/>
        </w:rPr>
        <w:t xml:space="preserve">כבוד היושב-ראש, מכובדי סגן השר, חברי חברי הכנסת, אני ציפיתי שדווקא בעניין הזה תכה על חטא ותגיד שאתם מצטערים שחוסלו גם אנשים </w:t>
      </w:r>
      <w:r>
        <w:rPr>
          <w:rtl/>
        </w:rPr>
        <w:t>–</w:t>
      </w:r>
      <w:r>
        <w:rPr>
          <w:rFonts w:hint="cs"/>
          <w:rtl/>
        </w:rPr>
        <w:t xml:space="preserve"> לפחות בעניין הזה - שהם חפים מפשע, לרבות ילדים, נשים, תינוקות.</w:t>
      </w:r>
    </w:p>
    <w:p w14:paraId="64E9F31D" w14:textId="77777777" w:rsidR="00000000" w:rsidRDefault="00E23567">
      <w:pPr>
        <w:pStyle w:val="a0"/>
        <w:rPr>
          <w:rFonts w:hint="cs"/>
          <w:rtl/>
        </w:rPr>
      </w:pPr>
    </w:p>
    <w:p w14:paraId="7E208B34" w14:textId="77777777" w:rsidR="00000000" w:rsidRDefault="00E23567">
      <w:pPr>
        <w:pStyle w:val="af0"/>
        <w:rPr>
          <w:rtl/>
        </w:rPr>
      </w:pPr>
      <w:r>
        <w:rPr>
          <w:rFonts w:hint="eastAsia"/>
          <w:rtl/>
        </w:rPr>
        <w:t>סגן שר הביטחון זאב בוים:</w:t>
      </w:r>
    </w:p>
    <w:p w14:paraId="41894AC4" w14:textId="77777777" w:rsidR="00000000" w:rsidRDefault="00E23567">
      <w:pPr>
        <w:pStyle w:val="a0"/>
        <w:rPr>
          <w:rFonts w:hint="cs"/>
          <w:rtl/>
        </w:rPr>
      </w:pPr>
    </w:p>
    <w:p w14:paraId="4B062B3A" w14:textId="77777777" w:rsidR="00000000" w:rsidRDefault="00E23567">
      <w:pPr>
        <w:pStyle w:val="a0"/>
        <w:rPr>
          <w:rFonts w:hint="cs"/>
          <w:rtl/>
        </w:rPr>
      </w:pPr>
      <w:r>
        <w:rPr>
          <w:rFonts w:hint="cs"/>
          <w:rtl/>
        </w:rPr>
        <w:t>לא שמעת? לא</w:t>
      </w:r>
      <w:r>
        <w:rPr>
          <w:rFonts w:hint="cs"/>
          <w:rtl/>
        </w:rPr>
        <w:t xml:space="preserve"> הקשבת, כי אני אמרתי.</w:t>
      </w:r>
    </w:p>
    <w:p w14:paraId="46B52ABC" w14:textId="77777777" w:rsidR="00000000" w:rsidRDefault="00E23567">
      <w:pPr>
        <w:pStyle w:val="a0"/>
        <w:rPr>
          <w:rFonts w:hint="cs"/>
          <w:rtl/>
        </w:rPr>
      </w:pPr>
    </w:p>
    <w:p w14:paraId="2F353FE5" w14:textId="77777777" w:rsidR="00000000" w:rsidRDefault="00E23567">
      <w:pPr>
        <w:pStyle w:val="-"/>
        <w:rPr>
          <w:rtl/>
        </w:rPr>
      </w:pPr>
      <w:bookmarkStart w:id="532" w:name="FS000000550T11_02_2004_20_41_20C"/>
      <w:bookmarkEnd w:id="532"/>
      <w:r>
        <w:rPr>
          <w:rtl/>
        </w:rPr>
        <w:t>עבד-אלמאלכ דהאמשה (רע"ם):</w:t>
      </w:r>
    </w:p>
    <w:p w14:paraId="28E1069D" w14:textId="77777777" w:rsidR="00000000" w:rsidRDefault="00E23567">
      <w:pPr>
        <w:pStyle w:val="a0"/>
        <w:rPr>
          <w:rtl/>
        </w:rPr>
      </w:pPr>
    </w:p>
    <w:p w14:paraId="5BC78761" w14:textId="77777777" w:rsidR="00000000" w:rsidRDefault="00E23567">
      <w:pPr>
        <w:pStyle w:val="a0"/>
        <w:rPr>
          <w:rFonts w:hint="cs"/>
          <w:rtl/>
        </w:rPr>
      </w:pPr>
      <w:r>
        <w:rPr>
          <w:rFonts w:hint="cs"/>
          <w:rtl/>
        </w:rPr>
        <w:t xml:space="preserve">אמרת את זה? אז אחרי זה בא המשפט הבא. כמי שהוא סגן שר ביטחון, מה אתם עושים כדי לצאת ממעגל הדמים הזה? שלוש שנים יש סיכולים, יש שפיכות דמים והכול מתמשך. להמשיך את הכיבוש </w:t>
      </w:r>
      <w:r>
        <w:rPr>
          <w:rtl/>
        </w:rPr>
        <w:t>–</w:t>
      </w:r>
      <w:r>
        <w:rPr>
          <w:rFonts w:hint="cs"/>
          <w:rtl/>
        </w:rPr>
        <w:t xml:space="preserve"> אני חושב שכולנו הגענו למסקנה, גם ראש </w:t>
      </w:r>
      <w:r>
        <w:rPr>
          <w:rFonts w:hint="cs"/>
          <w:rtl/>
        </w:rPr>
        <w:t xml:space="preserve">הממשלה, שלפחות בעזה צריך להפסיק את זה, ואת ההתנחלויות. </w:t>
      </w:r>
    </w:p>
    <w:p w14:paraId="10A185FC" w14:textId="77777777" w:rsidR="00000000" w:rsidRDefault="00E23567">
      <w:pPr>
        <w:pStyle w:val="a0"/>
        <w:rPr>
          <w:rFonts w:hint="cs"/>
          <w:rtl/>
        </w:rPr>
      </w:pPr>
    </w:p>
    <w:p w14:paraId="1F9DBDAF" w14:textId="77777777" w:rsidR="00000000" w:rsidRDefault="00E23567">
      <w:pPr>
        <w:pStyle w:val="af0"/>
        <w:rPr>
          <w:rtl/>
        </w:rPr>
      </w:pPr>
      <w:r>
        <w:rPr>
          <w:rFonts w:hint="eastAsia"/>
          <w:rtl/>
        </w:rPr>
        <w:t>סגן שר הביטחון זאב בוים:</w:t>
      </w:r>
    </w:p>
    <w:p w14:paraId="0182B1B4" w14:textId="77777777" w:rsidR="00000000" w:rsidRDefault="00E23567">
      <w:pPr>
        <w:pStyle w:val="a0"/>
        <w:rPr>
          <w:rFonts w:hint="cs"/>
          <w:rtl/>
        </w:rPr>
      </w:pPr>
    </w:p>
    <w:p w14:paraId="0DE7F2AD" w14:textId="77777777" w:rsidR="00000000" w:rsidRDefault="00E23567">
      <w:pPr>
        <w:pStyle w:val="a0"/>
        <w:rPr>
          <w:rFonts w:hint="cs"/>
          <w:rtl/>
        </w:rPr>
      </w:pPr>
      <w:r>
        <w:rPr>
          <w:rFonts w:hint="cs"/>
          <w:rtl/>
        </w:rPr>
        <w:t>נו?</w:t>
      </w:r>
    </w:p>
    <w:p w14:paraId="165597BD" w14:textId="77777777" w:rsidR="00000000" w:rsidRDefault="00E23567">
      <w:pPr>
        <w:pStyle w:val="a0"/>
        <w:rPr>
          <w:rFonts w:hint="cs"/>
          <w:rtl/>
        </w:rPr>
      </w:pPr>
    </w:p>
    <w:p w14:paraId="6CAAF82D" w14:textId="77777777" w:rsidR="00000000" w:rsidRDefault="00E23567">
      <w:pPr>
        <w:pStyle w:val="-"/>
        <w:rPr>
          <w:rtl/>
        </w:rPr>
      </w:pPr>
      <w:bookmarkStart w:id="533" w:name="FS000000550T11_02_2004_20_43_12C"/>
      <w:bookmarkEnd w:id="533"/>
      <w:r>
        <w:rPr>
          <w:rtl/>
        </w:rPr>
        <w:t>עבד-אלמאלכ דהאמשה (רע"ם):</w:t>
      </w:r>
    </w:p>
    <w:p w14:paraId="75FFB59E" w14:textId="77777777" w:rsidR="00000000" w:rsidRDefault="00E23567">
      <w:pPr>
        <w:pStyle w:val="a0"/>
        <w:rPr>
          <w:rtl/>
        </w:rPr>
      </w:pPr>
    </w:p>
    <w:p w14:paraId="6DE759C5" w14:textId="77777777" w:rsidR="00000000" w:rsidRDefault="00E23567">
      <w:pPr>
        <w:pStyle w:val="a0"/>
        <w:rPr>
          <w:rFonts w:hint="cs"/>
          <w:rtl/>
        </w:rPr>
      </w:pPr>
      <w:r>
        <w:rPr>
          <w:rFonts w:hint="cs"/>
          <w:rtl/>
        </w:rPr>
        <w:t>אז ברגע שאתה כבר פונה לכיוון הזה, אתה יוצא מתוך המעגל. תן לפלסטינים לא להיות כבושים יותר, שחרר אותם מעול הכיבוש ומעול ההתנחלויות, שב אתם לשלו</w:t>
      </w:r>
      <w:r>
        <w:rPr>
          <w:rFonts w:hint="cs"/>
          <w:rtl/>
        </w:rPr>
        <w:t>ם. הדברים כבר ברורים.</w:t>
      </w:r>
    </w:p>
    <w:p w14:paraId="5F6BBFA5" w14:textId="77777777" w:rsidR="00000000" w:rsidRDefault="00E23567">
      <w:pPr>
        <w:pStyle w:val="a0"/>
        <w:rPr>
          <w:rFonts w:hint="cs"/>
          <w:rtl/>
        </w:rPr>
      </w:pPr>
    </w:p>
    <w:p w14:paraId="43A3F821" w14:textId="77777777" w:rsidR="00000000" w:rsidRDefault="00E23567">
      <w:pPr>
        <w:pStyle w:val="af1"/>
        <w:rPr>
          <w:rtl/>
        </w:rPr>
      </w:pPr>
      <w:r>
        <w:rPr>
          <w:rtl/>
        </w:rPr>
        <w:t>היו"ר מוחמד ברכה:</w:t>
      </w:r>
    </w:p>
    <w:p w14:paraId="0472E601" w14:textId="77777777" w:rsidR="00000000" w:rsidRDefault="00E23567">
      <w:pPr>
        <w:pStyle w:val="a0"/>
        <w:rPr>
          <w:rtl/>
        </w:rPr>
      </w:pPr>
    </w:p>
    <w:p w14:paraId="46EE69F0" w14:textId="77777777" w:rsidR="00000000" w:rsidRDefault="00E23567">
      <w:pPr>
        <w:pStyle w:val="a0"/>
        <w:rPr>
          <w:rFonts w:hint="cs"/>
          <w:rtl/>
        </w:rPr>
      </w:pPr>
      <w:r>
        <w:rPr>
          <w:rFonts w:hint="cs"/>
          <w:rtl/>
        </w:rPr>
        <w:t>תודה.</w:t>
      </w:r>
    </w:p>
    <w:p w14:paraId="4362F128" w14:textId="77777777" w:rsidR="00000000" w:rsidRDefault="00E23567">
      <w:pPr>
        <w:pStyle w:val="a0"/>
        <w:rPr>
          <w:rFonts w:hint="cs"/>
          <w:rtl/>
        </w:rPr>
      </w:pPr>
    </w:p>
    <w:p w14:paraId="45CA649F" w14:textId="77777777" w:rsidR="00000000" w:rsidRDefault="00E23567">
      <w:pPr>
        <w:pStyle w:val="af0"/>
        <w:rPr>
          <w:rtl/>
        </w:rPr>
      </w:pPr>
      <w:r>
        <w:rPr>
          <w:rFonts w:hint="eastAsia"/>
          <w:rtl/>
        </w:rPr>
        <w:t>סגן שר הביטחון זאב בוים:</w:t>
      </w:r>
    </w:p>
    <w:p w14:paraId="0083007B" w14:textId="77777777" w:rsidR="00000000" w:rsidRDefault="00E23567">
      <w:pPr>
        <w:pStyle w:val="a0"/>
        <w:rPr>
          <w:rFonts w:hint="cs"/>
          <w:rtl/>
        </w:rPr>
      </w:pPr>
    </w:p>
    <w:p w14:paraId="3CB6248F" w14:textId="77777777" w:rsidR="00000000" w:rsidRDefault="00E23567">
      <w:pPr>
        <w:pStyle w:val="a0"/>
        <w:rPr>
          <w:rFonts w:hint="cs"/>
          <w:rtl/>
        </w:rPr>
      </w:pPr>
      <w:r>
        <w:rPr>
          <w:rFonts w:hint="cs"/>
          <w:rtl/>
        </w:rPr>
        <w:t>- - -  יכין פיגוע נוסף.</w:t>
      </w:r>
    </w:p>
    <w:p w14:paraId="32A54C6E" w14:textId="77777777" w:rsidR="00000000" w:rsidRDefault="00E23567">
      <w:pPr>
        <w:pStyle w:val="a0"/>
        <w:rPr>
          <w:rFonts w:hint="cs"/>
          <w:rtl/>
        </w:rPr>
      </w:pPr>
    </w:p>
    <w:p w14:paraId="0A71EC09" w14:textId="77777777" w:rsidR="00000000" w:rsidRDefault="00E23567">
      <w:pPr>
        <w:pStyle w:val="af1"/>
        <w:rPr>
          <w:rtl/>
        </w:rPr>
      </w:pPr>
      <w:r>
        <w:rPr>
          <w:rtl/>
        </w:rPr>
        <w:t>היו"ר מוחמד ברכה:</w:t>
      </w:r>
    </w:p>
    <w:p w14:paraId="4F78C11A" w14:textId="77777777" w:rsidR="00000000" w:rsidRDefault="00E23567">
      <w:pPr>
        <w:pStyle w:val="a0"/>
        <w:rPr>
          <w:rtl/>
        </w:rPr>
      </w:pPr>
    </w:p>
    <w:p w14:paraId="6694E63F" w14:textId="77777777" w:rsidR="00000000" w:rsidRDefault="00E23567">
      <w:pPr>
        <w:pStyle w:val="a0"/>
        <w:rPr>
          <w:rFonts w:hint="cs"/>
          <w:rtl/>
        </w:rPr>
      </w:pPr>
      <w:r>
        <w:rPr>
          <w:rFonts w:hint="cs"/>
          <w:rtl/>
        </w:rPr>
        <w:t>סגן השר, מה אתה עושה, אדוני?</w:t>
      </w:r>
    </w:p>
    <w:p w14:paraId="7951FCFD" w14:textId="77777777" w:rsidR="00000000" w:rsidRDefault="00E23567">
      <w:pPr>
        <w:pStyle w:val="a0"/>
        <w:rPr>
          <w:rFonts w:hint="cs"/>
          <w:rtl/>
        </w:rPr>
      </w:pPr>
    </w:p>
    <w:p w14:paraId="59636AA6" w14:textId="77777777" w:rsidR="00000000" w:rsidRDefault="00E23567">
      <w:pPr>
        <w:pStyle w:val="-"/>
        <w:rPr>
          <w:rtl/>
        </w:rPr>
      </w:pPr>
      <w:bookmarkStart w:id="534" w:name="FS000000550T11_02_2004_20_45_15C"/>
      <w:bookmarkEnd w:id="534"/>
      <w:r>
        <w:rPr>
          <w:rtl/>
        </w:rPr>
        <w:t>עבד-אלמאלכ דהאמשה (רע"ם):</w:t>
      </w:r>
    </w:p>
    <w:p w14:paraId="55FF3C25" w14:textId="77777777" w:rsidR="00000000" w:rsidRDefault="00E23567">
      <w:pPr>
        <w:pStyle w:val="a0"/>
        <w:rPr>
          <w:rtl/>
        </w:rPr>
      </w:pPr>
    </w:p>
    <w:p w14:paraId="3BB3291D" w14:textId="77777777" w:rsidR="00000000" w:rsidRDefault="00E23567">
      <w:pPr>
        <w:pStyle w:val="a0"/>
        <w:rPr>
          <w:rFonts w:hint="cs"/>
          <w:rtl/>
        </w:rPr>
      </w:pPr>
      <w:r>
        <w:rPr>
          <w:rFonts w:hint="cs"/>
          <w:rtl/>
        </w:rPr>
        <w:t>אפילו נסכים אתך במקרה הזה, לא כולם הכינו פיגועים. האנשים מוכרים, ויש ביניהם אנשי</w:t>
      </w:r>
      <w:r>
        <w:rPr>
          <w:rFonts w:hint="cs"/>
          <w:rtl/>
        </w:rPr>
        <w:t>ם שהם כן שוחרי שלום, תתפלא לשמוע.</w:t>
      </w:r>
    </w:p>
    <w:p w14:paraId="633D16EC" w14:textId="77777777" w:rsidR="00000000" w:rsidRDefault="00E23567">
      <w:pPr>
        <w:pStyle w:val="a0"/>
        <w:rPr>
          <w:rFonts w:hint="cs"/>
          <w:rtl/>
        </w:rPr>
      </w:pPr>
    </w:p>
    <w:p w14:paraId="39A55053" w14:textId="77777777" w:rsidR="00000000" w:rsidRDefault="00E23567">
      <w:pPr>
        <w:pStyle w:val="af1"/>
        <w:rPr>
          <w:rtl/>
        </w:rPr>
      </w:pPr>
      <w:r>
        <w:rPr>
          <w:rtl/>
        </w:rPr>
        <w:t>היו"ר מוחמד ברכה:</w:t>
      </w:r>
    </w:p>
    <w:p w14:paraId="16074BE8" w14:textId="77777777" w:rsidR="00000000" w:rsidRDefault="00E23567">
      <w:pPr>
        <w:pStyle w:val="a0"/>
        <w:rPr>
          <w:rtl/>
        </w:rPr>
      </w:pPr>
    </w:p>
    <w:p w14:paraId="30F7CF43" w14:textId="77777777" w:rsidR="00000000" w:rsidRDefault="00E23567">
      <w:pPr>
        <w:pStyle w:val="a0"/>
        <w:rPr>
          <w:rFonts w:hint="cs"/>
          <w:rtl/>
        </w:rPr>
      </w:pPr>
      <w:r>
        <w:rPr>
          <w:rFonts w:hint="cs"/>
          <w:rtl/>
        </w:rPr>
        <w:t>תודה, חבר הכנסת דהאמשה.</w:t>
      </w:r>
    </w:p>
    <w:p w14:paraId="2DD6F7DC" w14:textId="77777777" w:rsidR="00000000" w:rsidRDefault="00E23567">
      <w:pPr>
        <w:pStyle w:val="a0"/>
        <w:rPr>
          <w:rFonts w:hint="cs"/>
          <w:rtl/>
        </w:rPr>
      </w:pPr>
    </w:p>
    <w:p w14:paraId="2AEF8771" w14:textId="77777777" w:rsidR="00000000" w:rsidRDefault="00E23567">
      <w:pPr>
        <w:pStyle w:val="-"/>
        <w:rPr>
          <w:rtl/>
        </w:rPr>
      </w:pPr>
      <w:bookmarkStart w:id="535" w:name="FS000000550T11_02_2004_20_46_07C"/>
      <w:bookmarkEnd w:id="535"/>
      <w:r>
        <w:rPr>
          <w:rtl/>
        </w:rPr>
        <w:t>עבד-אלמאלכ דהאמשה (רע"ם):</w:t>
      </w:r>
    </w:p>
    <w:p w14:paraId="422BCFB2" w14:textId="77777777" w:rsidR="00000000" w:rsidRDefault="00E23567">
      <w:pPr>
        <w:pStyle w:val="a0"/>
        <w:rPr>
          <w:rtl/>
        </w:rPr>
      </w:pPr>
    </w:p>
    <w:p w14:paraId="25CBAABE" w14:textId="77777777" w:rsidR="00000000" w:rsidRDefault="00E23567">
      <w:pPr>
        <w:pStyle w:val="a0"/>
        <w:rPr>
          <w:rFonts w:hint="cs"/>
          <w:rtl/>
        </w:rPr>
      </w:pPr>
      <w:r>
        <w:rPr>
          <w:rFonts w:hint="cs"/>
          <w:rtl/>
        </w:rPr>
        <w:t>יש גם מתונים, ויש גם אחרים. אתה יושב פה גם כן, כאשר מסביבך יש כל מיני דעות. אבל בסופו של דבר יש פה צד אחד וצד אחר. לצאת ממעגל הדמים הזה, להפסיק את הכי</w:t>
      </w:r>
      <w:r>
        <w:rPr>
          <w:rFonts w:hint="cs"/>
          <w:rtl/>
        </w:rPr>
        <w:t>בוש, את ההתנחלויות, וללכת לשלום. הפלסטינים מזמן היו מוכנים לזה, אבל מי יודע אם בסוף גם ממשלתך תהיה מוכנה לזה.</w:t>
      </w:r>
    </w:p>
    <w:p w14:paraId="11621504" w14:textId="77777777" w:rsidR="00000000" w:rsidRDefault="00E23567">
      <w:pPr>
        <w:pStyle w:val="a0"/>
        <w:rPr>
          <w:rFonts w:hint="cs"/>
          <w:rtl/>
        </w:rPr>
      </w:pPr>
    </w:p>
    <w:p w14:paraId="7ACCF3B2" w14:textId="77777777" w:rsidR="00000000" w:rsidRDefault="00E23567">
      <w:pPr>
        <w:pStyle w:val="af1"/>
        <w:rPr>
          <w:rtl/>
        </w:rPr>
      </w:pPr>
      <w:r>
        <w:rPr>
          <w:rtl/>
        </w:rPr>
        <w:t>היו"ר מוחמד ברכה:</w:t>
      </w:r>
    </w:p>
    <w:p w14:paraId="23ADEB2D" w14:textId="77777777" w:rsidR="00000000" w:rsidRDefault="00E23567">
      <w:pPr>
        <w:pStyle w:val="a0"/>
        <w:rPr>
          <w:rtl/>
        </w:rPr>
      </w:pPr>
    </w:p>
    <w:p w14:paraId="6223EC65" w14:textId="77777777" w:rsidR="00000000" w:rsidRDefault="00E23567">
      <w:pPr>
        <w:pStyle w:val="a0"/>
        <w:rPr>
          <w:rFonts w:hint="cs"/>
          <w:rtl/>
        </w:rPr>
      </w:pPr>
      <w:r>
        <w:rPr>
          <w:rFonts w:hint="cs"/>
          <w:rtl/>
        </w:rPr>
        <w:t>תודה. חבר הכנסת נסים זאב, בבקשה. הצעה אחרת.</w:t>
      </w:r>
    </w:p>
    <w:p w14:paraId="1730D0BC" w14:textId="77777777" w:rsidR="00000000" w:rsidRDefault="00E23567">
      <w:pPr>
        <w:pStyle w:val="a0"/>
        <w:rPr>
          <w:rFonts w:hint="cs"/>
          <w:rtl/>
        </w:rPr>
      </w:pPr>
    </w:p>
    <w:p w14:paraId="46C4814E" w14:textId="77777777" w:rsidR="00000000" w:rsidRDefault="00E23567">
      <w:pPr>
        <w:pStyle w:val="a"/>
        <w:rPr>
          <w:rtl/>
        </w:rPr>
      </w:pPr>
      <w:bookmarkStart w:id="536" w:name="FS000000490T11_02_2004_20_47_57"/>
      <w:bookmarkStart w:id="537" w:name="_Toc67150238"/>
      <w:bookmarkEnd w:id="536"/>
      <w:r>
        <w:rPr>
          <w:rFonts w:hint="eastAsia"/>
          <w:rtl/>
        </w:rPr>
        <w:t>נסים</w:t>
      </w:r>
      <w:r>
        <w:rPr>
          <w:rtl/>
        </w:rPr>
        <w:t xml:space="preserve"> זאב (ש"ס):</w:t>
      </w:r>
      <w:bookmarkEnd w:id="537"/>
    </w:p>
    <w:p w14:paraId="7BA17256" w14:textId="77777777" w:rsidR="00000000" w:rsidRDefault="00E23567">
      <w:pPr>
        <w:pStyle w:val="a0"/>
        <w:rPr>
          <w:rFonts w:hint="cs"/>
          <w:rtl/>
        </w:rPr>
      </w:pPr>
    </w:p>
    <w:p w14:paraId="7BAC47BF" w14:textId="77777777" w:rsidR="00000000" w:rsidRDefault="00E23567">
      <w:pPr>
        <w:pStyle w:val="a0"/>
        <w:rPr>
          <w:rFonts w:hint="cs"/>
          <w:rtl/>
        </w:rPr>
      </w:pPr>
      <w:r>
        <w:rPr>
          <w:rFonts w:hint="cs"/>
          <w:rtl/>
        </w:rPr>
        <w:t>אדוני היושב-ראש, מה יכול להיות יותר טוב מהסיכול הממוקד? אני חושב</w:t>
      </w:r>
      <w:r>
        <w:rPr>
          <w:rFonts w:hint="cs"/>
          <w:rtl/>
        </w:rPr>
        <w:t xml:space="preserve"> שהעולם כולו לומד ממדינת ישראל איך לא לפגוע באזרחים חפים מפשע. נכון, קורה, כאשר יש קן צרעות, קן של מחבלים, של טרוריסטים, שנמצאים באזור מגורים, וצריכים לחסל אותם </w:t>
      </w:r>
      <w:r>
        <w:rPr>
          <w:rtl/>
        </w:rPr>
        <w:t>–</w:t>
      </w:r>
      <w:r>
        <w:rPr>
          <w:rFonts w:hint="cs"/>
          <w:rtl/>
        </w:rPr>
        <w:t xml:space="preserve"> וזה קרה היום. 14, מתוכם שמונה מחבלים חמושים, ביניהם הבכיר ביותר, שהוציא כמה פיגועים רק לפני כ</w:t>
      </w:r>
      <w:r>
        <w:rPr>
          <w:rFonts w:hint="cs"/>
          <w:rtl/>
        </w:rPr>
        <w:t xml:space="preserve">מה ימים. אז מה אתם רוצים, שצה"ל ישב בחיבוק ידיים, שאנחנו נשאיר את האזרחים שלנו טבוחים? אני לא מבין מה הכנסת הזאת רוצה. </w:t>
      </w:r>
    </w:p>
    <w:p w14:paraId="1B4969FE" w14:textId="77777777" w:rsidR="00000000" w:rsidRDefault="00E23567">
      <w:pPr>
        <w:pStyle w:val="a0"/>
        <w:rPr>
          <w:rFonts w:hint="cs"/>
          <w:rtl/>
        </w:rPr>
      </w:pPr>
    </w:p>
    <w:p w14:paraId="6A73F5A2" w14:textId="77777777" w:rsidR="00000000" w:rsidRDefault="00E23567">
      <w:pPr>
        <w:pStyle w:val="a0"/>
        <w:rPr>
          <w:rFonts w:hint="cs"/>
          <w:rtl/>
        </w:rPr>
      </w:pPr>
      <w:r>
        <w:rPr>
          <w:rFonts w:hint="cs"/>
          <w:rtl/>
        </w:rPr>
        <w:t>הסיכול הממוקד - יבורך אריאל שרון על כך, שגם כשהוא במיטת חוליו הוא חושב איך למנוע פגיעה באזרחים חפים מפשע, והוא מתמקד אך ורק באותם טרורי</w:t>
      </w:r>
      <w:r>
        <w:rPr>
          <w:rFonts w:hint="cs"/>
          <w:rtl/>
        </w:rPr>
        <w:t>סטים.</w:t>
      </w:r>
    </w:p>
    <w:p w14:paraId="7DA3492D" w14:textId="77777777" w:rsidR="00000000" w:rsidRDefault="00E23567">
      <w:pPr>
        <w:pStyle w:val="a0"/>
        <w:rPr>
          <w:rFonts w:hint="cs"/>
          <w:rtl/>
        </w:rPr>
      </w:pPr>
    </w:p>
    <w:p w14:paraId="7C3B30D1" w14:textId="77777777" w:rsidR="00000000" w:rsidRDefault="00E23567">
      <w:pPr>
        <w:pStyle w:val="af1"/>
        <w:rPr>
          <w:rtl/>
        </w:rPr>
      </w:pPr>
      <w:r>
        <w:rPr>
          <w:rtl/>
        </w:rPr>
        <w:t>היו"ר מוחמד ברכה:</w:t>
      </w:r>
    </w:p>
    <w:p w14:paraId="05CCAA4E" w14:textId="77777777" w:rsidR="00000000" w:rsidRDefault="00E23567">
      <w:pPr>
        <w:pStyle w:val="a0"/>
        <w:rPr>
          <w:rtl/>
        </w:rPr>
      </w:pPr>
    </w:p>
    <w:p w14:paraId="17AE26DD" w14:textId="77777777" w:rsidR="00000000" w:rsidRDefault="00E23567">
      <w:pPr>
        <w:pStyle w:val="a0"/>
        <w:rPr>
          <w:rFonts w:hint="cs"/>
          <w:rtl/>
        </w:rPr>
      </w:pPr>
      <w:r>
        <w:rPr>
          <w:rFonts w:hint="cs"/>
          <w:rtl/>
        </w:rPr>
        <w:t xml:space="preserve">תודה, חבר הכנסת אורי אריאל, בבקשה. </w:t>
      </w:r>
    </w:p>
    <w:p w14:paraId="0F15AC6D" w14:textId="77777777" w:rsidR="00000000" w:rsidRDefault="00E23567">
      <w:pPr>
        <w:pStyle w:val="a0"/>
        <w:rPr>
          <w:rFonts w:hint="cs"/>
          <w:rtl/>
        </w:rPr>
      </w:pPr>
    </w:p>
    <w:p w14:paraId="4D8497A8" w14:textId="77777777" w:rsidR="00000000" w:rsidRDefault="00E23567">
      <w:pPr>
        <w:pStyle w:val="a"/>
        <w:rPr>
          <w:rtl/>
        </w:rPr>
      </w:pPr>
      <w:bookmarkStart w:id="538" w:name="FS000000713T11_02_2004_20_16_38"/>
      <w:bookmarkStart w:id="539" w:name="_Toc67150239"/>
      <w:bookmarkEnd w:id="538"/>
      <w:r>
        <w:rPr>
          <w:rFonts w:hint="eastAsia"/>
          <w:rtl/>
        </w:rPr>
        <w:t>אורי</w:t>
      </w:r>
      <w:r>
        <w:rPr>
          <w:rtl/>
        </w:rPr>
        <w:t xml:space="preserve"> יהודה אריאל (האיחוד הלאומי - ישראל ביתנו):</w:t>
      </w:r>
      <w:bookmarkEnd w:id="539"/>
    </w:p>
    <w:p w14:paraId="72BADB80" w14:textId="77777777" w:rsidR="00000000" w:rsidRDefault="00E23567">
      <w:pPr>
        <w:pStyle w:val="a0"/>
        <w:rPr>
          <w:rFonts w:hint="cs"/>
          <w:rtl/>
        </w:rPr>
      </w:pPr>
    </w:p>
    <w:p w14:paraId="0583A4AE" w14:textId="77777777" w:rsidR="00000000" w:rsidRDefault="00E23567">
      <w:pPr>
        <w:pStyle w:val="a0"/>
        <w:rPr>
          <w:rFonts w:hint="cs"/>
          <w:rtl/>
        </w:rPr>
      </w:pPr>
      <w:r>
        <w:rPr>
          <w:rFonts w:hint="cs"/>
          <w:rtl/>
        </w:rPr>
        <w:t>אדוני היושב-ראש, אדוני סגן שר הביטחון, חבר הכנסת פינס, אתה באמת חושב ששכחנו את אוסלו? אתה באמת חושב שמישהו שכח את הצעות ראש הממשלה מר ברק? במה ה</w:t>
      </w:r>
      <w:r>
        <w:rPr>
          <w:rFonts w:hint="cs"/>
          <w:rtl/>
        </w:rPr>
        <w:t>עניין בדיוק?</w:t>
      </w:r>
    </w:p>
    <w:p w14:paraId="26515F56" w14:textId="77777777" w:rsidR="00000000" w:rsidRDefault="00E23567">
      <w:pPr>
        <w:pStyle w:val="a0"/>
        <w:rPr>
          <w:rFonts w:hint="cs"/>
          <w:rtl/>
        </w:rPr>
      </w:pPr>
    </w:p>
    <w:p w14:paraId="1AC31B98" w14:textId="77777777" w:rsidR="00000000" w:rsidRDefault="00E23567">
      <w:pPr>
        <w:pStyle w:val="af0"/>
        <w:rPr>
          <w:rtl/>
        </w:rPr>
      </w:pPr>
      <w:r>
        <w:rPr>
          <w:rFonts w:hint="eastAsia"/>
          <w:rtl/>
        </w:rPr>
        <w:t>אופיר</w:t>
      </w:r>
      <w:r>
        <w:rPr>
          <w:rtl/>
        </w:rPr>
        <w:t xml:space="preserve"> פינס-פז (העבודה-מימד):</w:t>
      </w:r>
    </w:p>
    <w:p w14:paraId="4A065648" w14:textId="77777777" w:rsidR="00000000" w:rsidRDefault="00E23567">
      <w:pPr>
        <w:pStyle w:val="a0"/>
        <w:rPr>
          <w:rFonts w:hint="cs"/>
          <w:rtl/>
        </w:rPr>
      </w:pPr>
    </w:p>
    <w:p w14:paraId="7028ED9B" w14:textId="77777777" w:rsidR="00000000" w:rsidRDefault="00E23567">
      <w:pPr>
        <w:pStyle w:val="a0"/>
        <w:rPr>
          <w:rFonts w:hint="cs"/>
          <w:rtl/>
        </w:rPr>
      </w:pPr>
      <w:r>
        <w:rPr>
          <w:rFonts w:hint="cs"/>
          <w:rtl/>
        </w:rPr>
        <w:t>עוד מעט - - -</w:t>
      </w:r>
    </w:p>
    <w:p w14:paraId="6D305143" w14:textId="77777777" w:rsidR="00000000" w:rsidRDefault="00E23567">
      <w:pPr>
        <w:pStyle w:val="a0"/>
        <w:rPr>
          <w:rtl/>
        </w:rPr>
      </w:pPr>
    </w:p>
    <w:p w14:paraId="71AA5E37" w14:textId="77777777" w:rsidR="00000000" w:rsidRDefault="00E23567">
      <w:pPr>
        <w:pStyle w:val="-"/>
        <w:rPr>
          <w:rtl/>
        </w:rPr>
      </w:pPr>
      <w:bookmarkStart w:id="540" w:name="FS000000713T11_02_2004_20_17_01C"/>
      <w:bookmarkEnd w:id="540"/>
      <w:r>
        <w:rPr>
          <w:rtl/>
        </w:rPr>
        <w:t>אורי יהודה אריאל (האיחוד הלאומי - ישראל ביתנו):</w:t>
      </w:r>
    </w:p>
    <w:p w14:paraId="2FED4CF5" w14:textId="77777777" w:rsidR="00000000" w:rsidRDefault="00E23567">
      <w:pPr>
        <w:pStyle w:val="a0"/>
        <w:rPr>
          <w:rtl/>
        </w:rPr>
      </w:pPr>
    </w:p>
    <w:p w14:paraId="3DAE18EA" w14:textId="77777777" w:rsidR="00000000" w:rsidRDefault="00E23567">
      <w:pPr>
        <w:pStyle w:val="a0"/>
        <w:rPr>
          <w:rFonts w:hint="cs"/>
          <w:rtl/>
        </w:rPr>
      </w:pPr>
      <w:r>
        <w:rPr>
          <w:rFonts w:hint="cs"/>
          <w:rtl/>
        </w:rPr>
        <w:t>אתה באמת חושב ששכחנו את יריבותך לשר הביטחון, מר בנימין בן-אליעזר, להלן פואד?</w:t>
      </w:r>
    </w:p>
    <w:p w14:paraId="5AFE8E8A" w14:textId="77777777" w:rsidR="00000000" w:rsidRDefault="00E23567">
      <w:pPr>
        <w:pStyle w:val="a0"/>
        <w:rPr>
          <w:rFonts w:hint="cs"/>
          <w:rtl/>
        </w:rPr>
      </w:pPr>
    </w:p>
    <w:p w14:paraId="72AF338C" w14:textId="77777777" w:rsidR="00000000" w:rsidRDefault="00E23567">
      <w:pPr>
        <w:pStyle w:val="af0"/>
        <w:rPr>
          <w:rtl/>
        </w:rPr>
      </w:pPr>
      <w:r>
        <w:rPr>
          <w:rFonts w:hint="eastAsia"/>
          <w:rtl/>
        </w:rPr>
        <w:t>אופיר</w:t>
      </w:r>
      <w:r>
        <w:rPr>
          <w:rtl/>
        </w:rPr>
        <w:t xml:space="preserve"> פינס-פז (העבודה-מימד):</w:t>
      </w:r>
    </w:p>
    <w:p w14:paraId="465985E2" w14:textId="77777777" w:rsidR="00000000" w:rsidRDefault="00E23567">
      <w:pPr>
        <w:pStyle w:val="a0"/>
        <w:rPr>
          <w:rFonts w:hint="cs"/>
          <w:rtl/>
        </w:rPr>
      </w:pPr>
    </w:p>
    <w:p w14:paraId="73720B09" w14:textId="77777777" w:rsidR="00000000" w:rsidRDefault="00E23567">
      <w:pPr>
        <w:pStyle w:val="a0"/>
        <w:rPr>
          <w:rFonts w:hint="cs"/>
          <w:rtl/>
        </w:rPr>
      </w:pPr>
      <w:r>
        <w:rPr>
          <w:rFonts w:hint="cs"/>
          <w:rtl/>
        </w:rPr>
        <w:t>רק בגללכם - - -</w:t>
      </w:r>
    </w:p>
    <w:p w14:paraId="791E5399" w14:textId="77777777" w:rsidR="00000000" w:rsidRDefault="00E23567">
      <w:pPr>
        <w:pStyle w:val="a0"/>
        <w:rPr>
          <w:rFonts w:hint="cs"/>
          <w:rtl/>
        </w:rPr>
      </w:pPr>
    </w:p>
    <w:p w14:paraId="1B7A1430" w14:textId="77777777" w:rsidR="00000000" w:rsidRDefault="00E23567">
      <w:pPr>
        <w:pStyle w:val="-"/>
        <w:rPr>
          <w:rtl/>
        </w:rPr>
      </w:pPr>
      <w:bookmarkStart w:id="541" w:name="FS000000713T11_02_2004_20_17_19C"/>
      <w:bookmarkEnd w:id="541"/>
      <w:r>
        <w:rPr>
          <w:rtl/>
        </w:rPr>
        <w:t>אורי יהודה אריאל (האיחו</w:t>
      </w:r>
      <w:r>
        <w:rPr>
          <w:rtl/>
        </w:rPr>
        <w:t>ד הלאומי - ישראל ביתנו):</w:t>
      </w:r>
    </w:p>
    <w:p w14:paraId="356535CD" w14:textId="77777777" w:rsidR="00000000" w:rsidRDefault="00E23567">
      <w:pPr>
        <w:pStyle w:val="a0"/>
        <w:rPr>
          <w:rtl/>
        </w:rPr>
      </w:pPr>
    </w:p>
    <w:p w14:paraId="06CDD470" w14:textId="77777777" w:rsidR="00000000" w:rsidRDefault="00E23567">
      <w:pPr>
        <w:pStyle w:val="a0"/>
        <w:rPr>
          <w:rFonts w:hint="cs"/>
          <w:rtl/>
        </w:rPr>
      </w:pPr>
      <w:r>
        <w:rPr>
          <w:rFonts w:hint="cs"/>
          <w:rtl/>
        </w:rPr>
        <w:t>חברים, כל יום אתה חושב שתעמוד שם ותצעק ותאשים את היהודים ואת הממשלה במעשי הרצח הנתעבים האלה? לאן אתם מידרדרים? עוד מעט תגיעו לעשרה מנדטים, תהיו עוד מעט כמו האיחוד הלאומי. מה קרה לכם? חברים, אם חפצי חיים אתם, תפסיקו עם ההאשמה האישי</w:t>
      </w:r>
      <w:r>
        <w:rPr>
          <w:rFonts w:hint="cs"/>
          <w:rtl/>
        </w:rPr>
        <w:t>ת הזאת, ההאשמה של יהודים על יהודים. תתחילו להתייחס לאויב. יפה דיבר חבר הכנסת והבה, הציג את הדברים נכונה. וצריך לחסל את הטרור וצריך לייבש את הביצה ולא להתעסק עם יתוש יתוש. תודה.</w:t>
      </w:r>
    </w:p>
    <w:p w14:paraId="215B93CC" w14:textId="77777777" w:rsidR="00000000" w:rsidRDefault="00E23567">
      <w:pPr>
        <w:pStyle w:val="a0"/>
        <w:rPr>
          <w:rFonts w:hint="cs"/>
          <w:rtl/>
        </w:rPr>
      </w:pPr>
    </w:p>
    <w:p w14:paraId="5141BB0C" w14:textId="77777777" w:rsidR="00000000" w:rsidRDefault="00E23567">
      <w:pPr>
        <w:pStyle w:val="af1"/>
        <w:rPr>
          <w:rtl/>
        </w:rPr>
      </w:pPr>
      <w:r>
        <w:rPr>
          <w:rtl/>
        </w:rPr>
        <w:t>היו"ר מוחמד ברכה:</w:t>
      </w:r>
    </w:p>
    <w:p w14:paraId="61B18F34" w14:textId="77777777" w:rsidR="00000000" w:rsidRDefault="00E23567">
      <w:pPr>
        <w:pStyle w:val="a0"/>
        <w:rPr>
          <w:rtl/>
        </w:rPr>
      </w:pPr>
    </w:p>
    <w:p w14:paraId="73CFA18B" w14:textId="77777777" w:rsidR="00000000" w:rsidRDefault="00E23567">
      <w:pPr>
        <w:pStyle w:val="a0"/>
        <w:rPr>
          <w:rFonts w:hint="cs"/>
          <w:rtl/>
        </w:rPr>
      </w:pPr>
      <w:r>
        <w:rPr>
          <w:rFonts w:hint="cs"/>
          <w:rtl/>
        </w:rPr>
        <w:t xml:space="preserve">תודה. אני פונה עכשיו למציעים, שכמובן הם הציעו שהנושא יידון </w:t>
      </w:r>
      <w:r>
        <w:rPr>
          <w:rFonts w:hint="cs"/>
          <w:rtl/>
        </w:rPr>
        <w:t xml:space="preserve">במליאה, אבל על-פי ההצעות האחרות, אם הם מציעים ועדה. חבר הכנסת מגלי והבה? </w:t>
      </w:r>
    </w:p>
    <w:p w14:paraId="7F7541A9" w14:textId="77777777" w:rsidR="00000000" w:rsidRDefault="00E23567">
      <w:pPr>
        <w:pStyle w:val="a0"/>
        <w:rPr>
          <w:rFonts w:hint="cs"/>
          <w:rtl/>
        </w:rPr>
      </w:pPr>
    </w:p>
    <w:p w14:paraId="5064ED73" w14:textId="77777777" w:rsidR="00000000" w:rsidRDefault="00E23567">
      <w:pPr>
        <w:pStyle w:val="af0"/>
        <w:rPr>
          <w:rtl/>
        </w:rPr>
      </w:pPr>
      <w:r>
        <w:rPr>
          <w:rFonts w:hint="eastAsia"/>
          <w:rtl/>
        </w:rPr>
        <w:t>מגלי</w:t>
      </w:r>
      <w:r>
        <w:rPr>
          <w:rtl/>
        </w:rPr>
        <w:t xml:space="preserve"> והבה (הליכוד):</w:t>
      </w:r>
    </w:p>
    <w:p w14:paraId="4AF634C3" w14:textId="77777777" w:rsidR="00000000" w:rsidRDefault="00E23567">
      <w:pPr>
        <w:pStyle w:val="a0"/>
        <w:rPr>
          <w:rFonts w:hint="cs"/>
          <w:rtl/>
        </w:rPr>
      </w:pPr>
    </w:p>
    <w:p w14:paraId="6252EA77" w14:textId="77777777" w:rsidR="00000000" w:rsidRDefault="00E23567">
      <w:pPr>
        <w:pStyle w:val="a0"/>
        <w:rPr>
          <w:rFonts w:hint="cs"/>
          <w:rtl/>
        </w:rPr>
      </w:pPr>
      <w:r>
        <w:rPr>
          <w:rFonts w:hint="cs"/>
          <w:rtl/>
        </w:rPr>
        <w:t xml:space="preserve">ועדה. </w:t>
      </w:r>
    </w:p>
    <w:p w14:paraId="21F9B7F7" w14:textId="77777777" w:rsidR="00000000" w:rsidRDefault="00E23567">
      <w:pPr>
        <w:pStyle w:val="af1"/>
        <w:rPr>
          <w:rtl/>
        </w:rPr>
      </w:pPr>
    </w:p>
    <w:p w14:paraId="04134551" w14:textId="77777777" w:rsidR="00000000" w:rsidRDefault="00E23567">
      <w:pPr>
        <w:pStyle w:val="af1"/>
        <w:rPr>
          <w:rtl/>
        </w:rPr>
      </w:pPr>
      <w:r>
        <w:rPr>
          <w:rtl/>
        </w:rPr>
        <w:t>היו"ר מוחמד ברכה:</w:t>
      </w:r>
    </w:p>
    <w:p w14:paraId="7256EBF2" w14:textId="77777777" w:rsidR="00000000" w:rsidRDefault="00E23567">
      <w:pPr>
        <w:pStyle w:val="a0"/>
        <w:rPr>
          <w:rtl/>
        </w:rPr>
      </w:pPr>
    </w:p>
    <w:p w14:paraId="0BA6939C" w14:textId="77777777" w:rsidR="00000000" w:rsidRDefault="00E23567">
      <w:pPr>
        <w:pStyle w:val="a0"/>
        <w:rPr>
          <w:rFonts w:hint="cs"/>
          <w:rtl/>
        </w:rPr>
      </w:pPr>
      <w:r>
        <w:rPr>
          <w:rFonts w:hint="cs"/>
          <w:rtl/>
        </w:rPr>
        <w:t xml:space="preserve">חבר הכנסת טיבי? </w:t>
      </w:r>
    </w:p>
    <w:p w14:paraId="10798258" w14:textId="77777777" w:rsidR="00000000" w:rsidRDefault="00E23567">
      <w:pPr>
        <w:pStyle w:val="a0"/>
        <w:rPr>
          <w:rFonts w:hint="cs"/>
          <w:rtl/>
        </w:rPr>
      </w:pPr>
    </w:p>
    <w:p w14:paraId="208A2610" w14:textId="77777777" w:rsidR="00000000" w:rsidRDefault="00E23567">
      <w:pPr>
        <w:pStyle w:val="af0"/>
        <w:rPr>
          <w:rtl/>
        </w:rPr>
      </w:pPr>
      <w:r>
        <w:rPr>
          <w:rFonts w:hint="eastAsia"/>
          <w:rtl/>
        </w:rPr>
        <w:t>אחמד</w:t>
      </w:r>
      <w:r>
        <w:rPr>
          <w:rtl/>
        </w:rPr>
        <w:t xml:space="preserve"> טיבי (חד"ש-תע"ל):</w:t>
      </w:r>
    </w:p>
    <w:p w14:paraId="6EE30136" w14:textId="77777777" w:rsidR="00000000" w:rsidRDefault="00E23567">
      <w:pPr>
        <w:pStyle w:val="a0"/>
        <w:rPr>
          <w:rFonts w:hint="cs"/>
          <w:rtl/>
        </w:rPr>
      </w:pPr>
    </w:p>
    <w:p w14:paraId="15B266D0" w14:textId="77777777" w:rsidR="00000000" w:rsidRDefault="00E23567">
      <w:pPr>
        <w:pStyle w:val="a0"/>
        <w:rPr>
          <w:rFonts w:hint="cs"/>
          <w:rtl/>
        </w:rPr>
      </w:pPr>
      <w:r>
        <w:rPr>
          <w:rFonts w:hint="cs"/>
          <w:rtl/>
        </w:rPr>
        <w:t>מליאה.</w:t>
      </w:r>
    </w:p>
    <w:p w14:paraId="781EE624" w14:textId="77777777" w:rsidR="00000000" w:rsidRDefault="00E23567">
      <w:pPr>
        <w:pStyle w:val="a0"/>
        <w:rPr>
          <w:rFonts w:hint="cs"/>
          <w:rtl/>
        </w:rPr>
      </w:pPr>
    </w:p>
    <w:p w14:paraId="546FF634" w14:textId="77777777" w:rsidR="00000000" w:rsidRDefault="00E23567">
      <w:pPr>
        <w:pStyle w:val="af1"/>
        <w:rPr>
          <w:rtl/>
        </w:rPr>
      </w:pPr>
      <w:r>
        <w:rPr>
          <w:rtl/>
        </w:rPr>
        <w:t>היו"ר מוחמד ברכה:</w:t>
      </w:r>
    </w:p>
    <w:p w14:paraId="6644FDEF" w14:textId="77777777" w:rsidR="00000000" w:rsidRDefault="00E23567">
      <w:pPr>
        <w:pStyle w:val="a0"/>
        <w:rPr>
          <w:rtl/>
        </w:rPr>
      </w:pPr>
    </w:p>
    <w:p w14:paraId="7FCE99E1" w14:textId="77777777" w:rsidR="00000000" w:rsidRDefault="00E23567">
      <w:pPr>
        <w:pStyle w:val="a0"/>
        <w:rPr>
          <w:rFonts w:hint="cs"/>
          <w:rtl/>
        </w:rPr>
      </w:pPr>
      <w:r>
        <w:rPr>
          <w:rFonts w:hint="cs"/>
          <w:rtl/>
        </w:rPr>
        <w:t>חבר הכנסת פינס?</w:t>
      </w:r>
    </w:p>
    <w:p w14:paraId="33F247B2" w14:textId="77777777" w:rsidR="00000000" w:rsidRDefault="00E23567">
      <w:pPr>
        <w:pStyle w:val="a0"/>
        <w:rPr>
          <w:rFonts w:hint="cs"/>
          <w:rtl/>
        </w:rPr>
      </w:pPr>
    </w:p>
    <w:p w14:paraId="70B55459" w14:textId="77777777" w:rsidR="00000000" w:rsidRDefault="00E23567">
      <w:pPr>
        <w:pStyle w:val="af0"/>
        <w:rPr>
          <w:rtl/>
        </w:rPr>
      </w:pPr>
      <w:r>
        <w:rPr>
          <w:rFonts w:hint="eastAsia"/>
          <w:rtl/>
        </w:rPr>
        <w:t>אופיר</w:t>
      </w:r>
      <w:r>
        <w:rPr>
          <w:rtl/>
        </w:rPr>
        <w:t xml:space="preserve"> פינס-פז (העבודה-מימד):</w:t>
      </w:r>
    </w:p>
    <w:p w14:paraId="7771CE9E" w14:textId="77777777" w:rsidR="00000000" w:rsidRDefault="00E23567">
      <w:pPr>
        <w:pStyle w:val="a0"/>
        <w:rPr>
          <w:rFonts w:hint="cs"/>
          <w:rtl/>
        </w:rPr>
      </w:pPr>
    </w:p>
    <w:p w14:paraId="64108001" w14:textId="77777777" w:rsidR="00000000" w:rsidRDefault="00E23567">
      <w:pPr>
        <w:pStyle w:val="a0"/>
        <w:rPr>
          <w:rFonts w:hint="cs"/>
          <w:rtl/>
        </w:rPr>
      </w:pPr>
      <w:r>
        <w:rPr>
          <w:rFonts w:hint="cs"/>
          <w:rtl/>
        </w:rPr>
        <w:t>ועדה.</w:t>
      </w:r>
    </w:p>
    <w:p w14:paraId="680B82E6" w14:textId="77777777" w:rsidR="00000000" w:rsidRDefault="00E23567">
      <w:pPr>
        <w:pStyle w:val="a0"/>
        <w:rPr>
          <w:rFonts w:hint="cs"/>
          <w:rtl/>
        </w:rPr>
      </w:pPr>
    </w:p>
    <w:p w14:paraId="1CA997E9" w14:textId="77777777" w:rsidR="00000000" w:rsidRDefault="00E23567">
      <w:pPr>
        <w:pStyle w:val="af1"/>
        <w:rPr>
          <w:rtl/>
        </w:rPr>
      </w:pPr>
      <w:r>
        <w:rPr>
          <w:rtl/>
        </w:rPr>
        <w:t>היו"ר מוחמ</w:t>
      </w:r>
      <w:r>
        <w:rPr>
          <w:rtl/>
        </w:rPr>
        <w:t>ד ברכה:</w:t>
      </w:r>
    </w:p>
    <w:p w14:paraId="31357DC4" w14:textId="77777777" w:rsidR="00000000" w:rsidRDefault="00E23567">
      <w:pPr>
        <w:pStyle w:val="a0"/>
        <w:rPr>
          <w:rtl/>
        </w:rPr>
      </w:pPr>
    </w:p>
    <w:p w14:paraId="6C26A3EA" w14:textId="77777777" w:rsidR="00000000" w:rsidRDefault="00E23567">
      <w:pPr>
        <w:pStyle w:val="a0"/>
        <w:rPr>
          <w:rFonts w:hint="cs"/>
          <w:rtl/>
        </w:rPr>
      </w:pPr>
      <w:r>
        <w:rPr>
          <w:rFonts w:hint="cs"/>
          <w:rtl/>
        </w:rPr>
        <w:t xml:space="preserve">חברת הכנסת זהבה גלאון? </w:t>
      </w:r>
    </w:p>
    <w:p w14:paraId="216B2E70" w14:textId="77777777" w:rsidR="00000000" w:rsidRDefault="00E23567">
      <w:pPr>
        <w:pStyle w:val="a0"/>
        <w:rPr>
          <w:rFonts w:hint="cs"/>
          <w:rtl/>
        </w:rPr>
      </w:pPr>
    </w:p>
    <w:p w14:paraId="27E13DDB" w14:textId="77777777" w:rsidR="00000000" w:rsidRDefault="00E23567">
      <w:pPr>
        <w:pStyle w:val="af0"/>
        <w:rPr>
          <w:rtl/>
        </w:rPr>
      </w:pPr>
      <w:r>
        <w:rPr>
          <w:rFonts w:hint="eastAsia"/>
          <w:rtl/>
        </w:rPr>
        <w:t>זהבה</w:t>
      </w:r>
      <w:r>
        <w:rPr>
          <w:rtl/>
        </w:rPr>
        <w:t xml:space="preserve"> גלאון (מרצ):</w:t>
      </w:r>
    </w:p>
    <w:p w14:paraId="070EB2C2" w14:textId="77777777" w:rsidR="00000000" w:rsidRDefault="00E23567">
      <w:pPr>
        <w:pStyle w:val="a0"/>
        <w:rPr>
          <w:rFonts w:hint="cs"/>
          <w:rtl/>
        </w:rPr>
      </w:pPr>
    </w:p>
    <w:p w14:paraId="59EC78CB" w14:textId="77777777" w:rsidR="00000000" w:rsidRDefault="00E23567">
      <w:pPr>
        <w:pStyle w:val="a0"/>
        <w:rPr>
          <w:rFonts w:hint="cs"/>
          <w:rtl/>
        </w:rPr>
      </w:pPr>
      <w:r>
        <w:rPr>
          <w:rFonts w:hint="cs"/>
          <w:rtl/>
        </w:rPr>
        <w:t>ועדה.</w:t>
      </w:r>
    </w:p>
    <w:p w14:paraId="5FE2E60D" w14:textId="77777777" w:rsidR="00000000" w:rsidRDefault="00E23567">
      <w:pPr>
        <w:pStyle w:val="a0"/>
        <w:rPr>
          <w:rFonts w:hint="cs"/>
          <w:rtl/>
        </w:rPr>
      </w:pPr>
    </w:p>
    <w:p w14:paraId="1EA0668D" w14:textId="77777777" w:rsidR="00000000" w:rsidRDefault="00E23567">
      <w:pPr>
        <w:pStyle w:val="af1"/>
        <w:rPr>
          <w:rtl/>
        </w:rPr>
      </w:pPr>
      <w:r>
        <w:rPr>
          <w:rtl/>
        </w:rPr>
        <w:t>היו"ר מוחמד ברכה:</w:t>
      </w:r>
    </w:p>
    <w:p w14:paraId="0A8B034C" w14:textId="77777777" w:rsidR="00000000" w:rsidRDefault="00E23567">
      <w:pPr>
        <w:pStyle w:val="a0"/>
        <w:rPr>
          <w:rtl/>
        </w:rPr>
      </w:pPr>
    </w:p>
    <w:p w14:paraId="120A2672" w14:textId="77777777" w:rsidR="00000000" w:rsidRDefault="00E23567">
      <w:pPr>
        <w:pStyle w:val="a0"/>
        <w:rPr>
          <w:rFonts w:hint="cs"/>
          <w:rtl/>
        </w:rPr>
      </w:pPr>
      <w:r>
        <w:rPr>
          <w:rFonts w:hint="cs"/>
          <w:rtl/>
        </w:rPr>
        <w:t>חבר הכנסת טיבי, אתה עדיין אומר מליאה?</w:t>
      </w:r>
    </w:p>
    <w:p w14:paraId="2A71A0DB" w14:textId="77777777" w:rsidR="00000000" w:rsidRDefault="00E23567">
      <w:pPr>
        <w:pStyle w:val="a0"/>
        <w:rPr>
          <w:rFonts w:hint="cs"/>
          <w:rtl/>
        </w:rPr>
      </w:pPr>
    </w:p>
    <w:p w14:paraId="6434C94C" w14:textId="77777777" w:rsidR="00000000" w:rsidRDefault="00E23567">
      <w:pPr>
        <w:pStyle w:val="af0"/>
        <w:rPr>
          <w:rtl/>
        </w:rPr>
      </w:pPr>
      <w:r>
        <w:rPr>
          <w:rFonts w:hint="eastAsia"/>
          <w:rtl/>
        </w:rPr>
        <w:t>אחמד</w:t>
      </w:r>
      <w:r>
        <w:rPr>
          <w:rtl/>
        </w:rPr>
        <w:t xml:space="preserve"> טיבי (חד"ש-תע"ל):</w:t>
      </w:r>
    </w:p>
    <w:p w14:paraId="581B5D59" w14:textId="77777777" w:rsidR="00000000" w:rsidRDefault="00E23567">
      <w:pPr>
        <w:pStyle w:val="a0"/>
        <w:rPr>
          <w:rFonts w:hint="cs"/>
          <w:rtl/>
        </w:rPr>
      </w:pPr>
    </w:p>
    <w:p w14:paraId="2CD8F906" w14:textId="77777777" w:rsidR="00000000" w:rsidRDefault="00E23567">
      <w:pPr>
        <w:pStyle w:val="a0"/>
        <w:rPr>
          <w:rFonts w:hint="cs"/>
          <w:rtl/>
        </w:rPr>
      </w:pPr>
      <w:r>
        <w:rPr>
          <w:rFonts w:hint="cs"/>
          <w:rtl/>
        </w:rPr>
        <w:t>- - -</w:t>
      </w:r>
    </w:p>
    <w:p w14:paraId="1AD61EEB" w14:textId="77777777" w:rsidR="00000000" w:rsidRDefault="00E23567">
      <w:pPr>
        <w:pStyle w:val="af0"/>
        <w:rPr>
          <w:rFonts w:hint="cs"/>
          <w:rtl/>
        </w:rPr>
      </w:pPr>
    </w:p>
    <w:p w14:paraId="236CD8A4" w14:textId="77777777" w:rsidR="00000000" w:rsidRDefault="00E23567">
      <w:pPr>
        <w:pStyle w:val="af1"/>
        <w:rPr>
          <w:rtl/>
        </w:rPr>
      </w:pPr>
      <w:r>
        <w:rPr>
          <w:rtl/>
        </w:rPr>
        <w:t>היו"ר מוחמד ברכה:</w:t>
      </w:r>
    </w:p>
    <w:p w14:paraId="21BFD90E" w14:textId="77777777" w:rsidR="00000000" w:rsidRDefault="00E23567">
      <w:pPr>
        <w:pStyle w:val="a0"/>
        <w:rPr>
          <w:rtl/>
        </w:rPr>
      </w:pPr>
    </w:p>
    <w:p w14:paraId="57F6C0E1" w14:textId="77777777" w:rsidR="00000000" w:rsidRDefault="00E23567">
      <w:pPr>
        <w:pStyle w:val="a0"/>
        <w:rPr>
          <w:rFonts w:hint="cs"/>
          <w:rtl/>
        </w:rPr>
      </w:pPr>
      <w:r>
        <w:rPr>
          <w:rFonts w:hint="cs"/>
          <w:rtl/>
        </w:rPr>
        <w:t xml:space="preserve">לא, נעשה שתי הצבעות, או הצבעה אחת. זה כל העניין. </w:t>
      </w:r>
    </w:p>
    <w:p w14:paraId="30526CED" w14:textId="77777777" w:rsidR="00000000" w:rsidRDefault="00E23567">
      <w:pPr>
        <w:pStyle w:val="a0"/>
        <w:rPr>
          <w:rFonts w:hint="cs"/>
          <w:rtl/>
        </w:rPr>
      </w:pPr>
    </w:p>
    <w:p w14:paraId="65299D3B" w14:textId="77777777" w:rsidR="00000000" w:rsidRDefault="00E23567">
      <w:pPr>
        <w:pStyle w:val="af0"/>
        <w:rPr>
          <w:rtl/>
        </w:rPr>
      </w:pPr>
      <w:r>
        <w:rPr>
          <w:rFonts w:hint="eastAsia"/>
          <w:rtl/>
        </w:rPr>
        <w:t>אורי</w:t>
      </w:r>
      <w:r>
        <w:rPr>
          <w:rtl/>
        </w:rPr>
        <w:t xml:space="preserve"> יהודה אריאל (האיחוד הלאומי - ישר</w:t>
      </w:r>
      <w:r>
        <w:rPr>
          <w:rtl/>
        </w:rPr>
        <w:t>אל ביתנו):</w:t>
      </w:r>
    </w:p>
    <w:p w14:paraId="0881D82C" w14:textId="77777777" w:rsidR="00000000" w:rsidRDefault="00E23567">
      <w:pPr>
        <w:pStyle w:val="a0"/>
        <w:rPr>
          <w:rFonts w:hint="cs"/>
          <w:rtl/>
        </w:rPr>
      </w:pPr>
    </w:p>
    <w:p w14:paraId="784ECD7F" w14:textId="77777777" w:rsidR="00000000" w:rsidRDefault="00E23567">
      <w:pPr>
        <w:pStyle w:val="a0"/>
        <w:rPr>
          <w:rFonts w:hint="cs"/>
          <w:rtl/>
        </w:rPr>
      </w:pPr>
      <w:r>
        <w:rPr>
          <w:rFonts w:hint="cs"/>
          <w:rtl/>
        </w:rPr>
        <w:t xml:space="preserve">אל תיכנע. </w:t>
      </w:r>
    </w:p>
    <w:p w14:paraId="022E8637" w14:textId="77777777" w:rsidR="00000000" w:rsidRDefault="00E23567">
      <w:pPr>
        <w:pStyle w:val="a0"/>
        <w:rPr>
          <w:rFonts w:hint="cs"/>
          <w:rtl/>
        </w:rPr>
      </w:pPr>
    </w:p>
    <w:p w14:paraId="4DDF8FDF" w14:textId="77777777" w:rsidR="00000000" w:rsidRDefault="00E23567">
      <w:pPr>
        <w:pStyle w:val="af1"/>
        <w:rPr>
          <w:rtl/>
        </w:rPr>
      </w:pPr>
      <w:r>
        <w:rPr>
          <w:rtl/>
        </w:rPr>
        <w:t>היו"ר מוחמד ברכה:</w:t>
      </w:r>
    </w:p>
    <w:p w14:paraId="149F3815" w14:textId="77777777" w:rsidR="00000000" w:rsidRDefault="00E23567">
      <w:pPr>
        <w:pStyle w:val="a0"/>
        <w:rPr>
          <w:rtl/>
        </w:rPr>
      </w:pPr>
    </w:p>
    <w:p w14:paraId="3B372E7C" w14:textId="77777777" w:rsidR="00000000" w:rsidRDefault="00E23567">
      <w:pPr>
        <w:pStyle w:val="a0"/>
        <w:rPr>
          <w:rFonts w:hint="cs"/>
          <w:rtl/>
        </w:rPr>
      </w:pPr>
      <w:r>
        <w:rPr>
          <w:rFonts w:hint="cs"/>
          <w:rtl/>
        </w:rPr>
        <w:t xml:space="preserve">הוא רוצה את התענוג להפיל לך את ההצעה. </w:t>
      </w:r>
    </w:p>
    <w:p w14:paraId="4EFF0F02" w14:textId="77777777" w:rsidR="00000000" w:rsidRDefault="00E23567">
      <w:pPr>
        <w:pStyle w:val="a0"/>
        <w:rPr>
          <w:rFonts w:hint="cs"/>
          <w:rtl/>
        </w:rPr>
      </w:pPr>
    </w:p>
    <w:p w14:paraId="29EF8FE7" w14:textId="77777777" w:rsidR="00000000" w:rsidRDefault="00E23567">
      <w:pPr>
        <w:pStyle w:val="af0"/>
        <w:rPr>
          <w:rtl/>
        </w:rPr>
      </w:pPr>
      <w:r>
        <w:rPr>
          <w:rFonts w:hint="eastAsia"/>
          <w:rtl/>
        </w:rPr>
        <w:t>אופיר</w:t>
      </w:r>
      <w:r>
        <w:rPr>
          <w:rtl/>
        </w:rPr>
        <w:t xml:space="preserve"> פינס-פז (העבודה-מימד):</w:t>
      </w:r>
    </w:p>
    <w:p w14:paraId="66705207" w14:textId="77777777" w:rsidR="00000000" w:rsidRDefault="00E23567">
      <w:pPr>
        <w:pStyle w:val="a0"/>
        <w:rPr>
          <w:rFonts w:hint="cs"/>
          <w:rtl/>
        </w:rPr>
      </w:pPr>
    </w:p>
    <w:p w14:paraId="7E07D0D3" w14:textId="77777777" w:rsidR="00000000" w:rsidRDefault="00E23567">
      <w:pPr>
        <w:pStyle w:val="a0"/>
        <w:rPr>
          <w:rFonts w:hint="cs"/>
          <w:rtl/>
        </w:rPr>
      </w:pPr>
      <w:r>
        <w:rPr>
          <w:rFonts w:hint="cs"/>
          <w:rtl/>
        </w:rPr>
        <w:t>מה קורה בתיקו?</w:t>
      </w:r>
    </w:p>
    <w:p w14:paraId="0CE31947" w14:textId="77777777" w:rsidR="00000000" w:rsidRDefault="00E23567">
      <w:pPr>
        <w:pStyle w:val="a0"/>
        <w:rPr>
          <w:rFonts w:hint="cs"/>
          <w:rtl/>
        </w:rPr>
      </w:pPr>
    </w:p>
    <w:p w14:paraId="7F4D7E8C" w14:textId="77777777" w:rsidR="00000000" w:rsidRDefault="00E23567">
      <w:pPr>
        <w:pStyle w:val="af1"/>
        <w:rPr>
          <w:rtl/>
        </w:rPr>
      </w:pPr>
      <w:r>
        <w:rPr>
          <w:rtl/>
        </w:rPr>
        <w:t>היו"ר</w:t>
      </w:r>
      <w:r>
        <w:rPr>
          <w:rFonts w:hint="cs"/>
          <w:rtl/>
        </w:rPr>
        <w:t xml:space="preserve"> מוחמד ברכה</w:t>
      </w:r>
      <w:r>
        <w:rPr>
          <w:rtl/>
        </w:rPr>
        <w:t>:</w:t>
      </w:r>
    </w:p>
    <w:p w14:paraId="5AFCC52E" w14:textId="77777777" w:rsidR="00000000" w:rsidRDefault="00E23567">
      <w:pPr>
        <w:pStyle w:val="a0"/>
        <w:rPr>
          <w:rtl/>
        </w:rPr>
      </w:pPr>
    </w:p>
    <w:p w14:paraId="2E256D86" w14:textId="77777777" w:rsidR="00000000" w:rsidRDefault="00E23567">
      <w:pPr>
        <w:pStyle w:val="a0"/>
        <w:rPr>
          <w:rFonts w:hint="cs"/>
          <w:rtl/>
        </w:rPr>
      </w:pPr>
      <w:r>
        <w:rPr>
          <w:rFonts w:hint="cs"/>
          <w:rtl/>
        </w:rPr>
        <w:t>זה נופל.</w:t>
      </w:r>
    </w:p>
    <w:p w14:paraId="6CE77229" w14:textId="77777777" w:rsidR="00000000" w:rsidRDefault="00E23567">
      <w:pPr>
        <w:pStyle w:val="a0"/>
        <w:rPr>
          <w:rFonts w:hint="cs"/>
          <w:rtl/>
        </w:rPr>
      </w:pPr>
    </w:p>
    <w:p w14:paraId="06138FDA" w14:textId="77777777" w:rsidR="00000000" w:rsidRDefault="00E23567">
      <w:pPr>
        <w:pStyle w:val="af0"/>
        <w:rPr>
          <w:rtl/>
        </w:rPr>
      </w:pPr>
      <w:r>
        <w:rPr>
          <w:rFonts w:hint="eastAsia"/>
          <w:rtl/>
        </w:rPr>
        <w:t>אופיר</w:t>
      </w:r>
      <w:r>
        <w:rPr>
          <w:rtl/>
        </w:rPr>
        <w:t xml:space="preserve"> פינס-פז (העבודה-מימד):</w:t>
      </w:r>
    </w:p>
    <w:p w14:paraId="37824289" w14:textId="77777777" w:rsidR="00000000" w:rsidRDefault="00E23567">
      <w:pPr>
        <w:pStyle w:val="a0"/>
        <w:rPr>
          <w:rFonts w:hint="cs"/>
          <w:rtl/>
        </w:rPr>
      </w:pPr>
    </w:p>
    <w:p w14:paraId="1B3F5F48" w14:textId="77777777" w:rsidR="00000000" w:rsidRDefault="00E23567">
      <w:pPr>
        <w:pStyle w:val="a0"/>
        <w:rPr>
          <w:rFonts w:hint="cs"/>
          <w:rtl/>
        </w:rPr>
      </w:pPr>
      <w:r>
        <w:rPr>
          <w:rFonts w:hint="cs"/>
          <w:rtl/>
        </w:rPr>
        <w:t>לא הבנתי.</w:t>
      </w:r>
    </w:p>
    <w:p w14:paraId="69371B01" w14:textId="77777777" w:rsidR="00000000" w:rsidRDefault="00E23567">
      <w:pPr>
        <w:pStyle w:val="a0"/>
        <w:rPr>
          <w:rFonts w:hint="cs"/>
          <w:rtl/>
        </w:rPr>
      </w:pPr>
    </w:p>
    <w:p w14:paraId="0213EB01" w14:textId="77777777" w:rsidR="00000000" w:rsidRDefault="00E23567">
      <w:pPr>
        <w:pStyle w:val="af1"/>
        <w:rPr>
          <w:rtl/>
        </w:rPr>
      </w:pPr>
      <w:r>
        <w:rPr>
          <w:rtl/>
        </w:rPr>
        <w:t>היו"ר</w:t>
      </w:r>
      <w:r>
        <w:rPr>
          <w:rFonts w:hint="cs"/>
          <w:rtl/>
        </w:rPr>
        <w:t xml:space="preserve"> מוחמד ברכה</w:t>
      </w:r>
      <w:r>
        <w:rPr>
          <w:rtl/>
        </w:rPr>
        <w:t>:</w:t>
      </w:r>
    </w:p>
    <w:p w14:paraId="512B3F95" w14:textId="77777777" w:rsidR="00000000" w:rsidRDefault="00E23567">
      <w:pPr>
        <w:pStyle w:val="a0"/>
        <w:rPr>
          <w:rtl/>
        </w:rPr>
      </w:pPr>
    </w:p>
    <w:p w14:paraId="03331625" w14:textId="77777777" w:rsidR="00000000" w:rsidRDefault="00E23567">
      <w:pPr>
        <w:pStyle w:val="a0"/>
        <w:rPr>
          <w:rFonts w:hint="cs"/>
          <w:rtl/>
        </w:rPr>
      </w:pPr>
      <w:r>
        <w:rPr>
          <w:rFonts w:hint="cs"/>
          <w:rtl/>
        </w:rPr>
        <w:t>זה נופל. הנושא לא אושר לדיון לדבר כלשה</w:t>
      </w:r>
      <w:r>
        <w:rPr>
          <w:rFonts w:hint="cs"/>
          <w:rtl/>
        </w:rPr>
        <w:t xml:space="preserve">ו. הרי כשעמדת כאן הצעת שהנושא הזה יידון במליאה  או בוועדה. אם אין לך רוב, זה נופל. </w:t>
      </w:r>
    </w:p>
    <w:p w14:paraId="59E539D8" w14:textId="77777777" w:rsidR="00000000" w:rsidRDefault="00E23567">
      <w:pPr>
        <w:pStyle w:val="a0"/>
        <w:rPr>
          <w:rFonts w:hint="cs"/>
          <w:rtl/>
        </w:rPr>
      </w:pPr>
    </w:p>
    <w:p w14:paraId="49E8FA59" w14:textId="77777777" w:rsidR="00000000" w:rsidRDefault="00E23567">
      <w:pPr>
        <w:pStyle w:val="a0"/>
        <w:rPr>
          <w:rFonts w:hint="cs"/>
          <w:rtl/>
        </w:rPr>
      </w:pPr>
      <w:r>
        <w:rPr>
          <w:rFonts w:hint="cs"/>
          <w:rtl/>
        </w:rPr>
        <w:t xml:space="preserve">רבותי, אנחנו מצביעים על כל ההצעות: ועדה או הסרה. בעד זה ועדה ונגד זה הסרה. ההצבעה החלה. </w:t>
      </w:r>
    </w:p>
    <w:p w14:paraId="09D901E0" w14:textId="77777777" w:rsidR="00000000" w:rsidRDefault="00E23567">
      <w:pPr>
        <w:pStyle w:val="a0"/>
        <w:rPr>
          <w:rFonts w:hint="cs"/>
          <w:rtl/>
        </w:rPr>
      </w:pPr>
    </w:p>
    <w:p w14:paraId="6529A42C" w14:textId="77777777" w:rsidR="00000000" w:rsidRDefault="00E23567">
      <w:pPr>
        <w:pStyle w:val="ab"/>
        <w:bidi/>
        <w:rPr>
          <w:rFonts w:hint="cs"/>
          <w:rtl/>
        </w:rPr>
      </w:pPr>
      <w:r>
        <w:rPr>
          <w:rFonts w:hint="cs"/>
          <w:rtl/>
        </w:rPr>
        <w:t>הצבעה מס' 15</w:t>
      </w:r>
    </w:p>
    <w:p w14:paraId="098C15DD" w14:textId="77777777" w:rsidR="00000000" w:rsidRDefault="00E23567">
      <w:pPr>
        <w:pStyle w:val="a0"/>
        <w:rPr>
          <w:rFonts w:hint="cs"/>
          <w:rtl/>
        </w:rPr>
      </w:pPr>
    </w:p>
    <w:p w14:paraId="5E2F65A6" w14:textId="77777777" w:rsidR="00000000" w:rsidRDefault="00E23567">
      <w:pPr>
        <w:pStyle w:val="ac"/>
        <w:bidi/>
        <w:rPr>
          <w:rFonts w:hint="cs"/>
          <w:rtl/>
        </w:rPr>
      </w:pPr>
      <w:r>
        <w:rPr>
          <w:rFonts w:hint="cs"/>
          <w:rtl/>
        </w:rPr>
        <w:t xml:space="preserve">בעד ההצעה להעביר את הנושא לוועדה </w:t>
      </w:r>
      <w:r>
        <w:rPr>
          <w:rtl/>
        </w:rPr>
        <w:t>–</w:t>
      </w:r>
      <w:r>
        <w:rPr>
          <w:rFonts w:hint="cs"/>
          <w:rtl/>
        </w:rPr>
        <w:t xml:space="preserve"> 10</w:t>
      </w:r>
    </w:p>
    <w:p w14:paraId="5B5B6B24" w14:textId="77777777" w:rsidR="00000000" w:rsidRDefault="00E23567">
      <w:pPr>
        <w:pStyle w:val="ac"/>
        <w:bidi/>
        <w:rPr>
          <w:rFonts w:hint="cs"/>
          <w:rtl/>
        </w:rPr>
      </w:pPr>
      <w:r>
        <w:rPr>
          <w:rFonts w:hint="cs"/>
          <w:rtl/>
        </w:rPr>
        <w:t xml:space="preserve">בעד ההצעה שלא לכלול את הנושא </w:t>
      </w:r>
      <w:r>
        <w:rPr>
          <w:rFonts w:hint="cs"/>
          <w:rtl/>
        </w:rPr>
        <w:t xml:space="preserve">בסדר-היום </w:t>
      </w:r>
      <w:r>
        <w:rPr>
          <w:rtl/>
        </w:rPr>
        <w:t>–</w:t>
      </w:r>
      <w:r>
        <w:rPr>
          <w:rFonts w:hint="cs"/>
          <w:rtl/>
        </w:rPr>
        <w:t xml:space="preserve"> אין</w:t>
      </w:r>
    </w:p>
    <w:p w14:paraId="5D2A3C1D" w14:textId="77777777" w:rsidR="00000000" w:rsidRDefault="00E23567">
      <w:pPr>
        <w:pStyle w:val="ac"/>
        <w:bidi/>
        <w:rPr>
          <w:rFonts w:hint="cs"/>
          <w:rtl/>
        </w:rPr>
      </w:pPr>
      <w:r>
        <w:rPr>
          <w:rFonts w:hint="cs"/>
          <w:rtl/>
        </w:rPr>
        <w:t xml:space="preserve">נמנעים </w:t>
      </w:r>
      <w:r>
        <w:rPr>
          <w:rtl/>
        </w:rPr>
        <w:t>–</w:t>
      </w:r>
      <w:r>
        <w:rPr>
          <w:rFonts w:hint="cs"/>
          <w:rtl/>
        </w:rPr>
        <w:t xml:space="preserve"> אין</w:t>
      </w:r>
    </w:p>
    <w:p w14:paraId="3850FDED" w14:textId="77777777" w:rsidR="00000000" w:rsidRDefault="00E23567">
      <w:pPr>
        <w:pStyle w:val="ad"/>
        <w:bidi/>
        <w:rPr>
          <w:rFonts w:hint="cs"/>
          <w:rtl/>
        </w:rPr>
      </w:pPr>
      <w:r>
        <w:rPr>
          <w:rFonts w:hint="cs"/>
          <w:rtl/>
        </w:rPr>
        <w:t>ההצעה להעביר את הנושא לוועדה שתקבע ועדת הכנסת נתקבלה.</w:t>
      </w:r>
    </w:p>
    <w:p w14:paraId="162A3B53" w14:textId="77777777" w:rsidR="00000000" w:rsidRDefault="00E23567">
      <w:pPr>
        <w:pStyle w:val="a0"/>
        <w:rPr>
          <w:rFonts w:hint="cs"/>
          <w:rtl/>
        </w:rPr>
      </w:pPr>
    </w:p>
    <w:p w14:paraId="6D32AAE7" w14:textId="77777777" w:rsidR="00000000" w:rsidRDefault="00E23567">
      <w:pPr>
        <w:pStyle w:val="af1"/>
        <w:rPr>
          <w:rtl/>
        </w:rPr>
      </w:pPr>
      <w:r>
        <w:rPr>
          <w:rtl/>
        </w:rPr>
        <w:t>היו"ר</w:t>
      </w:r>
      <w:r>
        <w:rPr>
          <w:rFonts w:hint="cs"/>
          <w:rtl/>
        </w:rPr>
        <w:t xml:space="preserve"> מוחמד ברכה</w:t>
      </w:r>
      <w:r>
        <w:rPr>
          <w:rtl/>
        </w:rPr>
        <w:t>:</w:t>
      </w:r>
    </w:p>
    <w:p w14:paraId="4BD35242" w14:textId="77777777" w:rsidR="00000000" w:rsidRDefault="00E23567">
      <w:pPr>
        <w:pStyle w:val="a0"/>
        <w:rPr>
          <w:rtl/>
        </w:rPr>
      </w:pPr>
    </w:p>
    <w:p w14:paraId="05078F03" w14:textId="77777777" w:rsidR="00000000" w:rsidRDefault="00E23567">
      <w:pPr>
        <w:pStyle w:val="a0"/>
        <w:rPr>
          <w:rFonts w:hint="cs"/>
          <w:rtl/>
        </w:rPr>
      </w:pPr>
      <w:r>
        <w:rPr>
          <w:rFonts w:hint="cs"/>
          <w:rtl/>
        </w:rPr>
        <w:t xml:space="preserve">הנושא יועבר לוועדת הכנסת. ברוב של עשרה חברי כנסת, בלי מתנגדים ובלי נמנעים, הנושא יועבר לוועדת הכנסת, כדי שהיא תקבע לאיזו ועדה הנושא יועבר. </w:t>
      </w:r>
    </w:p>
    <w:p w14:paraId="0E062230" w14:textId="77777777" w:rsidR="00000000" w:rsidRDefault="00E23567">
      <w:pPr>
        <w:pStyle w:val="a0"/>
        <w:rPr>
          <w:rFonts w:hint="cs"/>
          <w:rtl/>
        </w:rPr>
      </w:pPr>
    </w:p>
    <w:p w14:paraId="1C5A327A" w14:textId="77777777" w:rsidR="00000000" w:rsidRDefault="00E23567">
      <w:pPr>
        <w:pStyle w:val="a2"/>
        <w:rPr>
          <w:rFonts w:hint="cs"/>
          <w:rtl/>
        </w:rPr>
      </w:pPr>
    </w:p>
    <w:p w14:paraId="4B4F3E26" w14:textId="77777777" w:rsidR="00000000" w:rsidRDefault="00E23567">
      <w:pPr>
        <w:pStyle w:val="a0"/>
        <w:rPr>
          <w:rFonts w:hint="cs"/>
          <w:rtl/>
        </w:rPr>
      </w:pPr>
    </w:p>
    <w:p w14:paraId="3A100AC0" w14:textId="77777777" w:rsidR="00000000" w:rsidRDefault="00E23567">
      <w:pPr>
        <w:pStyle w:val="a2"/>
        <w:rPr>
          <w:rFonts w:hint="cs"/>
          <w:rtl/>
        </w:rPr>
      </w:pPr>
      <w:bookmarkStart w:id="542" w:name="CS22208FI0022208T11_02_2004_20_03_40"/>
      <w:bookmarkStart w:id="543" w:name="_Toc67150240"/>
      <w:bookmarkEnd w:id="542"/>
      <w:r>
        <w:rPr>
          <w:rFonts w:hint="cs"/>
          <w:rtl/>
        </w:rPr>
        <w:t>הצעה לסדר-</w:t>
      </w:r>
      <w:r>
        <w:rPr>
          <w:rFonts w:hint="cs"/>
          <w:rtl/>
        </w:rPr>
        <w:t>היום</w:t>
      </w:r>
      <w:bookmarkEnd w:id="543"/>
    </w:p>
    <w:p w14:paraId="14794484" w14:textId="77777777" w:rsidR="00000000" w:rsidRDefault="00E23567">
      <w:pPr>
        <w:pStyle w:val="a2"/>
        <w:rPr>
          <w:rFonts w:hint="cs"/>
          <w:rtl/>
        </w:rPr>
      </w:pPr>
      <w:bookmarkStart w:id="544" w:name="_Toc67150241"/>
      <w:r>
        <w:rPr>
          <w:rtl/>
        </w:rPr>
        <w:t>שינוי תוואי גדר</w:t>
      </w:r>
      <w:r>
        <w:rPr>
          <w:rFonts w:hint="cs"/>
          <w:rtl/>
        </w:rPr>
        <w:t xml:space="preserve"> ההפרדה</w:t>
      </w:r>
      <w:bookmarkEnd w:id="544"/>
    </w:p>
    <w:p w14:paraId="0B462A7D" w14:textId="77777777" w:rsidR="00000000" w:rsidRDefault="00E23567">
      <w:pPr>
        <w:pStyle w:val="-0"/>
        <w:rPr>
          <w:rFonts w:hint="cs"/>
          <w:rtl/>
        </w:rPr>
      </w:pPr>
    </w:p>
    <w:p w14:paraId="1DD8A92C" w14:textId="77777777" w:rsidR="00000000" w:rsidRDefault="00E23567">
      <w:pPr>
        <w:pStyle w:val="af1"/>
        <w:rPr>
          <w:rtl/>
        </w:rPr>
      </w:pPr>
      <w:r>
        <w:rPr>
          <w:rtl/>
        </w:rPr>
        <w:t>היו"ר</w:t>
      </w:r>
      <w:r>
        <w:rPr>
          <w:rFonts w:hint="cs"/>
          <w:rtl/>
        </w:rPr>
        <w:t xml:space="preserve"> מוחמד ברכה</w:t>
      </w:r>
      <w:r>
        <w:rPr>
          <w:rtl/>
        </w:rPr>
        <w:t>:</w:t>
      </w:r>
    </w:p>
    <w:p w14:paraId="1BDEB376" w14:textId="77777777" w:rsidR="00000000" w:rsidRDefault="00E23567">
      <w:pPr>
        <w:pStyle w:val="a0"/>
        <w:rPr>
          <w:rtl/>
        </w:rPr>
      </w:pPr>
    </w:p>
    <w:p w14:paraId="49976B5E" w14:textId="77777777" w:rsidR="00000000" w:rsidRDefault="00E23567">
      <w:pPr>
        <w:pStyle w:val="a0"/>
        <w:rPr>
          <w:rFonts w:hint="cs"/>
          <w:rtl/>
        </w:rPr>
      </w:pPr>
      <w:r>
        <w:rPr>
          <w:rFonts w:hint="cs"/>
          <w:rtl/>
        </w:rPr>
        <w:t>אנחנו עוברים לנושא הבא. הצעה לסדר-היום מס' 2693: שינוי תוואי גדר ההפרדה - של חבר הכנסת אופיר פינס-פז. בבקשה, אדוני.</w:t>
      </w:r>
    </w:p>
    <w:p w14:paraId="50FEC326" w14:textId="77777777" w:rsidR="00000000" w:rsidRDefault="00E23567">
      <w:pPr>
        <w:pStyle w:val="a0"/>
        <w:rPr>
          <w:rFonts w:hint="cs"/>
          <w:rtl/>
        </w:rPr>
      </w:pPr>
    </w:p>
    <w:p w14:paraId="58916604" w14:textId="77777777" w:rsidR="00000000" w:rsidRDefault="00E23567">
      <w:pPr>
        <w:pStyle w:val="a"/>
        <w:rPr>
          <w:rtl/>
        </w:rPr>
      </w:pPr>
      <w:bookmarkStart w:id="545" w:name="FS000000455T11_02_2004_20_03_48"/>
      <w:bookmarkStart w:id="546" w:name="_Toc67150242"/>
      <w:bookmarkEnd w:id="545"/>
      <w:r>
        <w:rPr>
          <w:rFonts w:hint="eastAsia"/>
          <w:rtl/>
        </w:rPr>
        <w:t>אופיר</w:t>
      </w:r>
      <w:r>
        <w:rPr>
          <w:rtl/>
        </w:rPr>
        <w:t xml:space="preserve"> פינס-פז (העבודה-מימד):</w:t>
      </w:r>
      <w:bookmarkEnd w:id="546"/>
    </w:p>
    <w:p w14:paraId="5D037FCB" w14:textId="77777777" w:rsidR="00000000" w:rsidRDefault="00E23567">
      <w:pPr>
        <w:pStyle w:val="a0"/>
        <w:rPr>
          <w:rFonts w:hint="cs"/>
          <w:rtl/>
        </w:rPr>
      </w:pPr>
    </w:p>
    <w:p w14:paraId="6A4A6E81" w14:textId="77777777" w:rsidR="00000000" w:rsidRDefault="00E23567">
      <w:pPr>
        <w:pStyle w:val="a0"/>
        <w:rPr>
          <w:rFonts w:hint="cs"/>
          <w:rtl/>
        </w:rPr>
      </w:pPr>
      <w:r>
        <w:rPr>
          <w:rFonts w:hint="cs"/>
          <w:rtl/>
        </w:rPr>
        <w:t>אדוני היושב-ראש, חברי חברי הכנסת, אני מבקש לדבר היום על תוואי</w:t>
      </w:r>
      <w:r>
        <w:rPr>
          <w:rFonts w:hint="cs"/>
          <w:rtl/>
        </w:rPr>
        <w:t xml:space="preserve"> גדר ההפרדה, בדקה ה-89, לפני שמתחיל משחק החוץ שלנו בבית-הדין הבין-לאומי בהאג. </w:t>
      </w:r>
    </w:p>
    <w:p w14:paraId="447E29F3" w14:textId="77777777" w:rsidR="00000000" w:rsidRDefault="00E23567">
      <w:pPr>
        <w:pStyle w:val="a0"/>
        <w:rPr>
          <w:rFonts w:hint="cs"/>
          <w:rtl/>
        </w:rPr>
      </w:pPr>
    </w:p>
    <w:p w14:paraId="371C1603" w14:textId="77777777" w:rsidR="00000000" w:rsidRDefault="00E23567">
      <w:pPr>
        <w:pStyle w:val="a0"/>
        <w:rPr>
          <w:rFonts w:hint="cs"/>
          <w:rtl/>
        </w:rPr>
      </w:pPr>
      <w:r>
        <w:rPr>
          <w:rFonts w:hint="cs"/>
          <w:rtl/>
        </w:rPr>
        <w:t>קודם כול, גם במשחק חוץ אפשר לנצח, אבל לא בדרך שבה אנחנו החלטנו להתמודד, שבה הממשלה מתמודדת. אומנם סוף-סוף הממשלה אומרת בקול רם וצלול, אם כי זה עולה לה בבריאות, שתוואי הגדר שהוק</w:t>
      </w:r>
      <w:r>
        <w:rPr>
          <w:rFonts w:hint="cs"/>
          <w:rtl/>
        </w:rPr>
        <w:t>מה, הוא תוואי שגוי. אמר את זה גיורא איילנד, האלוף, אמרו את זה בבג"ץ בתשובה - - -</w:t>
      </w:r>
    </w:p>
    <w:p w14:paraId="4B85368C" w14:textId="77777777" w:rsidR="00000000" w:rsidRDefault="00E23567">
      <w:pPr>
        <w:pStyle w:val="a0"/>
        <w:rPr>
          <w:rFonts w:hint="cs"/>
          <w:rtl/>
        </w:rPr>
      </w:pPr>
    </w:p>
    <w:p w14:paraId="508A814F" w14:textId="77777777" w:rsidR="00000000" w:rsidRDefault="00E23567">
      <w:pPr>
        <w:pStyle w:val="af0"/>
        <w:rPr>
          <w:rtl/>
        </w:rPr>
      </w:pPr>
      <w:r>
        <w:rPr>
          <w:rFonts w:hint="cs"/>
          <w:rtl/>
        </w:rPr>
        <w:t xml:space="preserve">סגן שר הביטחון </w:t>
      </w:r>
      <w:r>
        <w:rPr>
          <w:rFonts w:hint="eastAsia"/>
          <w:rtl/>
        </w:rPr>
        <w:t>זאב</w:t>
      </w:r>
      <w:r>
        <w:rPr>
          <w:rtl/>
        </w:rPr>
        <w:t xml:space="preserve"> בוים:</w:t>
      </w:r>
    </w:p>
    <w:p w14:paraId="6C8F957A" w14:textId="77777777" w:rsidR="00000000" w:rsidRDefault="00E23567">
      <w:pPr>
        <w:pStyle w:val="a0"/>
        <w:rPr>
          <w:rFonts w:hint="cs"/>
          <w:rtl/>
        </w:rPr>
      </w:pPr>
    </w:p>
    <w:p w14:paraId="5B666B18" w14:textId="77777777" w:rsidR="00000000" w:rsidRDefault="00E23567">
      <w:pPr>
        <w:pStyle w:val="a0"/>
        <w:rPr>
          <w:rFonts w:hint="cs"/>
          <w:rtl/>
        </w:rPr>
      </w:pPr>
      <w:r>
        <w:rPr>
          <w:rFonts w:hint="cs"/>
          <w:rtl/>
        </w:rPr>
        <w:t>איילנד לא מייצג את הממשלה.</w:t>
      </w:r>
    </w:p>
    <w:p w14:paraId="032768A4" w14:textId="77777777" w:rsidR="00000000" w:rsidRDefault="00E23567">
      <w:pPr>
        <w:pStyle w:val="a0"/>
        <w:rPr>
          <w:rFonts w:hint="cs"/>
          <w:rtl/>
        </w:rPr>
      </w:pPr>
    </w:p>
    <w:p w14:paraId="19E604CB" w14:textId="77777777" w:rsidR="00000000" w:rsidRDefault="00E23567">
      <w:pPr>
        <w:pStyle w:val="-"/>
        <w:rPr>
          <w:rtl/>
        </w:rPr>
      </w:pPr>
      <w:bookmarkStart w:id="547" w:name="FS000000455T11_02_2004_20_04_34C"/>
      <w:bookmarkEnd w:id="547"/>
      <w:r>
        <w:rPr>
          <w:rtl/>
        </w:rPr>
        <w:t>אופיר פינס-פז (העבודה-מימד):</w:t>
      </w:r>
    </w:p>
    <w:p w14:paraId="28528F7B" w14:textId="77777777" w:rsidR="00000000" w:rsidRDefault="00E23567">
      <w:pPr>
        <w:pStyle w:val="a0"/>
        <w:rPr>
          <w:rtl/>
        </w:rPr>
      </w:pPr>
    </w:p>
    <w:p w14:paraId="025720DA" w14:textId="77777777" w:rsidR="00000000" w:rsidRDefault="00E23567">
      <w:pPr>
        <w:pStyle w:val="a0"/>
        <w:rPr>
          <w:rFonts w:hint="cs"/>
          <w:rtl/>
        </w:rPr>
      </w:pPr>
      <w:r>
        <w:rPr>
          <w:rFonts w:hint="cs"/>
          <w:rtl/>
        </w:rPr>
        <w:t>סליחה, סגן שר הביטחון, חבר הכנסת זאב בוים, האלוף איילנד, שראש הממשלה הטיל עליו להכין את תו</w:t>
      </w:r>
      <w:r>
        <w:rPr>
          <w:rFonts w:hint="cs"/>
          <w:rtl/>
        </w:rPr>
        <w:t>כנית הפינוי, לא מייצג את הממשלה? אתה חוזר בך?</w:t>
      </w:r>
    </w:p>
    <w:p w14:paraId="63940364" w14:textId="77777777" w:rsidR="00000000" w:rsidRDefault="00E23567">
      <w:pPr>
        <w:pStyle w:val="a0"/>
        <w:rPr>
          <w:rFonts w:hint="cs"/>
          <w:rtl/>
        </w:rPr>
      </w:pPr>
    </w:p>
    <w:p w14:paraId="4052F603" w14:textId="77777777" w:rsidR="00000000" w:rsidRDefault="00E23567">
      <w:pPr>
        <w:pStyle w:val="af0"/>
        <w:rPr>
          <w:rtl/>
        </w:rPr>
      </w:pPr>
      <w:r>
        <w:rPr>
          <w:rFonts w:hint="cs"/>
          <w:rtl/>
        </w:rPr>
        <w:t xml:space="preserve">סגן שר הביטחון </w:t>
      </w:r>
      <w:r>
        <w:rPr>
          <w:rFonts w:hint="eastAsia"/>
          <w:rtl/>
        </w:rPr>
        <w:t>זאב</w:t>
      </w:r>
      <w:r>
        <w:rPr>
          <w:rtl/>
        </w:rPr>
        <w:t xml:space="preserve"> בוים:</w:t>
      </w:r>
    </w:p>
    <w:p w14:paraId="49B4A409" w14:textId="77777777" w:rsidR="00000000" w:rsidRDefault="00E23567">
      <w:pPr>
        <w:pStyle w:val="a0"/>
        <w:rPr>
          <w:rFonts w:hint="cs"/>
          <w:rtl/>
        </w:rPr>
      </w:pPr>
    </w:p>
    <w:p w14:paraId="3205CA08" w14:textId="77777777" w:rsidR="00000000" w:rsidRDefault="00E23567">
      <w:pPr>
        <w:pStyle w:val="a0"/>
        <w:rPr>
          <w:rFonts w:hint="cs"/>
          <w:rtl/>
        </w:rPr>
      </w:pPr>
      <w:r>
        <w:rPr>
          <w:rFonts w:hint="cs"/>
          <w:rtl/>
        </w:rPr>
        <w:t>כן.</w:t>
      </w:r>
    </w:p>
    <w:p w14:paraId="232469CD" w14:textId="77777777" w:rsidR="00000000" w:rsidRDefault="00E23567">
      <w:pPr>
        <w:pStyle w:val="a0"/>
        <w:rPr>
          <w:rFonts w:hint="cs"/>
          <w:rtl/>
        </w:rPr>
      </w:pPr>
    </w:p>
    <w:p w14:paraId="46FBAF98" w14:textId="77777777" w:rsidR="00000000" w:rsidRDefault="00E23567">
      <w:pPr>
        <w:pStyle w:val="-"/>
        <w:rPr>
          <w:rtl/>
        </w:rPr>
      </w:pPr>
      <w:bookmarkStart w:id="548" w:name="FS000000455T11_02_2004_20_04_59C"/>
      <w:bookmarkEnd w:id="548"/>
      <w:r>
        <w:rPr>
          <w:rtl/>
        </w:rPr>
        <w:t>אופיר פינס-פז (העבודה-מימד):</w:t>
      </w:r>
    </w:p>
    <w:p w14:paraId="408C370E" w14:textId="77777777" w:rsidR="00000000" w:rsidRDefault="00E23567">
      <w:pPr>
        <w:pStyle w:val="a0"/>
        <w:rPr>
          <w:rtl/>
        </w:rPr>
      </w:pPr>
    </w:p>
    <w:p w14:paraId="5E28EFF2" w14:textId="77777777" w:rsidR="00000000" w:rsidRDefault="00E23567">
      <w:pPr>
        <w:pStyle w:val="a0"/>
        <w:rPr>
          <w:rFonts w:hint="cs"/>
          <w:rtl/>
        </w:rPr>
      </w:pPr>
      <w:r>
        <w:rPr>
          <w:rFonts w:hint="cs"/>
          <w:rtl/>
        </w:rPr>
        <w:t>אני מעריך את העובדה הזאת. ובכן, איילנד מייצג את הממשלה, והוא אמר שהתוואי שגוי. פרקליטות המדינה הודיעה לבג"ץ, שיש אלמנט של דינמיות בתוואי הגדר; לא הכ</w:t>
      </w:r>
      <w:r>
        <w:rPr>
          <w:rFonts w:hint="cs"/>
          <w:rtl/>
        </w:rPr>
        <w:t xml:space="preserve">ול הסתיים ועוד יהיו שינויים. יותר מזה, הממשלה הודיעה שתוואי הגדר יקוצר בכ-100 קילומטרים, כך פורסם בעיתון "הארץ", ובמקום 700 קילומטר, אורכה יהיה 600 קילומטר. זאת אומרת, עכשיו כבר ברור מה שטענו הרבה מאוד זמן, שתוואי הגדר נקבע בצורה, איך הייתי אומר, פזיזה. </w:t>
      </w:r>
    </w:p>
    <w:p w14:paraId="638A0B47" w14:textId="77777777" w:rsidR="00000000" w:rsidRDefault="00E23567">
      <w:pPr>
        <w:pStyle w:val="a0"/>
        <w:rPr>
          <w:rFonts w:hint="cs"/>
          <w:rtl/>
        </w:rPr>
      </w:pPr>
    </w:p>
    <w:p w14:paraId="41DF8001" w14:textId="77777777" w:rsidR="00000000" w:rsidRDefault="00E23567">
      <w:pPr>
        <w:pStyle w:val="a0"/>
        <w:rPr>
          <w:rFonts w:hint="cs"/>
          <w:rtl/>
        </w:rPr>
      </w:pPr>
      <w:r>
        <w:rPr>
          <w:rFonts w:hint="cs"/>
          <w:rtl/>
        </w:rPr>
        <w:t>אצלנו ידוע הפתגם - סוף מעשה במחשבה תחילה. אבל כאן היה קודם כול מעשה ואחר כך מחשבה. קודם בנו, עכשיו ייאלצו להרוס, אוי ואבוי, ונצטרך לבנות מחדש. וקודם כול העובדה שאנחנו מבזבזים זמן כל כך יקר. שהציבור בישראל ידע, אם הייתם בונים את גדר הביטחון הזאת בנאמנות, במ</w:t>
      </w:r>
      <w:r>
        <w:rPr>
          <w:rFonts w:hint="cs"/>
          <w:rtl/>
        </w:rPr>
        <w:t>סירות, מתוך תחושה אמיתית שהיא נחוצה, לא כמו חבר הכנסת אריאל, שעשה הכול כדי לטרפד אותה, בכל תפקידיו - תאמינו לי, מזמן היתה לנו גדר ביטחון, והיו נחסכים מאות קורבנות. אבל בניתם את הגדר בנפש חצויה. בניתם וטרפדתם, בניתם וטרפדתם. הוספתם והורדתם. זה לא ריקוד תימנ</w:t>
      </w:r>
      <w:r>
        <w:rPr>
          <w:rFonts w:hint="cs"/>
          <w:rtl/>
        </w:rPr>
        <w:t xml:space="preserve">י, זה לא טנגו. זה דבר שהוא  בנפשו של עם ישראל, בנפשה של החברה הישראלית. </w:t>
      </w:r>
    </w:p>
    <w:p w14:paraId="363E7EB4" w14:textId="77777777" w:rsidR="00000000" w:rsidRDefault="00E23567">
      <w:pPr>
        <w:pStyle w:val="a0"/>
        <w:rPr>
          <w:rFonts w:hint="cs"/>
          <w:rtl/>
        </w:rPr>
      </w:pPr>
    </w:p>
    <w:p w14:paraId="168F9F27" w14:textId="77777777" w:rsidR="00000000" w:rsidRDefault="00E23567">
      <w:pPr>
        <w:pStyle w:val="a0"/>
        <w:rPr>
          <w:rFonts w:hint="cs"/>
          <w:rtl/>
        </w:rPr>
      </w:pPr>
      <w:r>
        <w:rPr>
          <w:rFonts w:hint="cs"/>
          <w:rtl/>
        </w:rPr>
        <w:t>במקום להיצמד לנושא הביטחוני, לחשוב איך מגינים על הבטן הרכה של מדינת ישראל מפיגועים, איך שומרים על אנשי חדרה ובית-שאן ועפולה וירושלים ותל-אביב ונתניה, ועוד ועוד מקומות שספגו את הפיגוע</w:t>
      </w:r>
      <w:r>
        <w:rPr>
          <w:rFonts w:hint="cs"/>
          <w:rtl/>
        </w:rPr>
        <w:t xml:space="preserve">ים הנוראיים - אתם התחלתם לעשות חשבונות מדיניים פוליטיים איך נעשה גדר ככה שתיקח את אריאל ותכסה את אלפי-מנשה ומה עם גוש-עציון ומה עם ההתנחלות הזאת ומה עם ההתנחלות האחרת. </w:t>
      </w:r>
    </w:p>
    <w:p w14:paraId="1ED953E4" w14:textId="77777777" w:rsidR="00000000" w:rsidRDefault="00E23567">
      <w:pPr>
        <w:pStyle w:val="a0"/>
        <w:rPr>
          <w:rFonts w:hint="cs"/>
          <w:rtl/>
        </w:rPr>
      </w:pPr>
    </w:p>
    <w:p w14:paraId="12741890" w14:textId="77777777" w:rsidR="00000000" w:rsidRDefault="00E23567">
      <w:pPr>
        <w:pStyle w:val="a0"/>
        <w:rPr>
          <w:rFonts w:hint="cs"/>
          <w:rtl/>
        </w:rPr>
      </w:pPr>
      <w:r>
        <w:rPr>
          <w:rFonts w:hint="cs"/>
          <w:rtl/>
        </w:rPr>
        <w:t>חברים יקרים, אני אומר את זה, תדעו, ההתנחלויות מופלות לטובה בכל תחום במדינת ישראל, לרבו</w:t>
      </w:r>
      <w:r>
        <w:rPr>
          <w:rFonts w:hint="cs"/>
          <w:rtl/>
        </w:rPr>
        <w:t xml:space="preserve">ת בתחום הביטחון. בכל תחום במדינת ישראל - חינוך ובריאות ורווחה, ובריכות שחייה וג'קוזי ומה שאתם רוצים, וגם בביטחון. בכל דבר. בכבישים, בכבישים עוקפים, בתאורה, בכל דבר; בחברת החשמל, הכול. גם בביטחון. למה? הדם שלכם יותר כחול, חבר הכנסת אריאל? </w:t>
      </w:r>
    </w:p>
    <w:p w14:paraId="0ADF11C6" w14:textId="77777777" w:rsidR="00000000" w:rsidRDefault="00E23567">
      <w:pPr>
        <w:pStyle w:val="a0"/>
        <w:rPr>
          <w:rFonts w:hint="cs"/>
          <w:rtl/>
        </w:rPr>
      </w:pPr>
    </w:p>
    <w:p w14:paraId="2AB99B05" w14:textId="77777777" w:rsidR="00000000" w:rsidRDefault="00E23567">
      <w:pPr>
        <w:pStyle w:val="af0"/>
        <w:rPr>
          <w:rtl/>
        </w:rPr>
      </w:pPr>
      <w:r>
        <w:rPr>
          <w:rFonts w:hint="eastAsia"/>
          <w:rtl/>
        </w:rPr>
        <w:t>אורי</w:t>
      </w:r>
      <w:r>
        <w:rPr>
          <w:rtl/>
        </w:rPr>
        <w:t xml:space="preserve"> יהודה אריאל</w:t>
      </w:r>
      <w:r>
        <w:rPr>
          <w:rtl/>
        </w:rPr>
        <w:t xml:space="preserve"> (האיחוד הלאומי - ישראל ביתנו):</w:t>
      </w:r>
    </w:p>
    <w:p w14:paraId="2D7CCA3C" w14:textId="77777777" w:rsidR="00000000" w:rsidRDefault="00E23567">
      <w:pPr>
        <w:pStyle w:val="a0"/>
        <w:rPr>
          <w:rFonts w:hint="cs"/>
          <w:rtl/>
        </w:rPr>
      </w:pPr>
    </w:p>
    <w:p w14:paraId="27673B36" w14:textId="77777777" w:rsidR="00000000" w:rsidRDefault="00E23567">
      <w:pPr>
        <w:pStyle w:val="a0"/>
        <w:rPr>
          <w:rFonts w:hint="cs"/>
          <w:rtl/>
        </w:rPr>
      </w:pPr>
      <w:r>
        <w:rPr>
          <w:rFonts w:hint="cs"/>
          <w:rtl/>
        </w:rPr>
        <w:t>אתה מסית ומדיח וגם - - -</w:t>
      </w:r>
    </w:p>
    <w:p w14:paraId="3E57512C" w14:textId="77777777" w:rsidR="00000000" w:rsidRDefault="00E23567">
      <w:pPr>
        <w:pStyle w:val="a0"/>
        <w:rPr>
          <w:rFonts w:hint="cs"/>
          <w:rtl/>
        </w:rPr>
      </w:pPr>
    </w:p>
    <w:p w14:paraId="36D1D48F" w14:textId="77777777" w:rsidR="00000000" w:rsidRDefault="00E23567">
      <w:pPr>
        <w:pStyle w:val="-"/>
        <w:rPr>
          <w:rtl/>
        </w:rPr>
      </w:pPr>
      <w:bookmarkStart w:id="549" w:name="FS000000455T11_02_2004_20_19_51"/>
      <w:bookmarkEnd w:id="549"/>
      <w:r>
        <w:rPr>
          <w:rFonts w:hint="eastAsia"/>
          <w:rtl/>
        </w:rPr>
        <w:t>אופיר</w:t>
      </w:r>
      <w:r>
        <w:rPr>
          <w:rtl/>
        </w:rPr>
        <w:t xml:space="preserve"> פינס-פז (העבודה-מימד):</w:t>
      </w:r>
    </w:p>
    <w:p w14:paraId="2AD4480B" w14:textId="77777777" w:rsidR="00000000" w:rsidRDefault="00E23567">
      <w:pPr>
        <w:pStyle w:val="a0"/>
        <w:rPr>
          <w:rFonts w:hint="cs"/>
          <w:rtl/>
        </w:rPr>
      </w:pPr>
    </w:p>
    <w:p w14:paraId="2CDC9C86" w14:textId="77777777" w:rsidR="00000000" w:rsidRDefault="00E23567">
      <w:pPr>
        <w:pStyle w:val="a0"/>
        <w:rPr>
          <w:rFonts w:hint="cs"/>
          <w:rtl/>
        </w:rPr>
      </w:pPr>
      <w:r>
        <w:rPr>
          <w:rFonts w:hint="cs"/>
          <w:rtl/>
        </w:rPr>
        <w:t xml:space="preserve">למה, אתם יותר? מה, אתם יותר מאתנו? </w:t>
      </w:r>
    </w:p>
    <w:p w14:paraId="266D81F2" w14:textId="77777777" w:rsidR="00000000" w:rsidRDefault="00E23567">
      <w:pPr>
        <w:pStyle w:val="a0"/>
        <w:rPr>
          <w:rFonts w:hint="cs"/>
          <w:rtl/>
        </w:rPr>
      </w:pPr>
    </w:p>
    <w:p w14:paraId="521EDC68" w14:textId="77777777" w:rsidR="00000000" w:rsidRDefault="00E23567">
      <w:pPr>
        <w:pStyle w:val="af0"/>
        <w:rPr>
          <w:rtl/>
        </w:rPr>
      </w:pPr>
      <w:r>
        <w:rPr>
          <w:rFonts w:hint="eastAsia"/>
          <w:rtl/>
        </w:rPr>
        <w:t>אורי</w:t>
      </w:r>
      <w:r>
        <w:rPr>
          <w:rtl/>
        </w:rPr>
        <w:t xml:space="preserve"> יהודה אריאל (האיחוד הלאומי - ישראל ביתנו):</w:t>
      </w:r>
    </w:p>
    <w:p w14:paraId="04FA642B" w14:textId="77777777" w:rsidR="00000000" w:rsidRDefault="00E23567">
      <w:pPr>
        <w:pStyle w:val="a0"/>
        <w:rPr>
          <w:rFonts w:hint="cs"/>
          <w:rtl/>
        </w:rPr>
      </w:pPr>
    </w:p>
    <w:p w14:paraId="14E165B2" w14:textId="77777777" w:rsidR="00000000" w:rsidRDefault="00E23567">
      <w:pPr>
        <w:pStyle w:val="a0"/>
        <w:rPr>
          <w:rFonts w:hint="cs"/>
          <w:rtl/>
        </w:rPr>
      </w:pPr>
      <w:r>
        <w:rPr>
          <w:rFonts w:hint="cs"/>
          <w:rtl/>
        </w:rPr>
        <w:t>אתה חושב שאם תצעק תהיה צודק?</w:t>
      </w:r>
    </w:p>
    <w:p w14:paraId="26070740" w14:textId="77777777" w:rsidR="00000000" w:rsidRDefault="00E23567">
      <w:pPr>
        <w:pStyle w:val="a0"/>
        <w:rPr>
          <w:rFonts w:hint="cs"/>
          <w:rtl/>
        </w:rPr>
      </w:pPr>
    </w:p>
    <w:p w14:paraId="76ADF4D1" w14:textId="77777777" w:rsidR="00000000" w:rsidRDefault="00E23567">
      <w:pPr>
        <w:pStyle w:val="-"/>
        <w:rPr>
          <w:rtl/>
        </w:rPr>
      </w:pPr>
      <w:bookmarkStart w:id="550" w:name="FS000000455T11_02_2004_20_20_09C"/>
      <w:bookmarkEnd w:id="550"/>
      <w:r>
        <w:rPr>
          <w:rtl/>
        </w:rPr>
        <w:t>אופיר פינס-פז (העבודה-מימד):</w:t>
      </w:r>
    </w:p>
    <w:p w14:paraId="0A95FC93" w14:textId="77777777" w:rsidR="00000000" w:rsidRDefault="00E23567">
      <w:pPr>
        <w:pStyle w:val="a0"/>
        <w:rPr>
          <w:rtl/>
        </w:rPr>
      </w:pPr>
    </w:p>
    <w:p w14:paraId="3707569D" w14:textId="77777777" w:rsidR="00000000" w:rsidRDefault="00E23567">
      <w:pPr>
        <w:pStyle w:val="a0"/>
        <w:rPr>
          <w:rFonts w:hint="cs"/>
          <w:rtl/>
        </w:rPr>
      </w:pPr>
      <w:r>
        <w:rPr>
          <w:rFonts w:hint="cs"/>
          <w:rtl/>
        </w:rPr>
        <w:t>מה, אתם יותר פטריוטים</w:t>
      </w:r>
      <w:r>
        <w:rPr>
          <w:rFonts w:hint="cs"/>
          <w:rtl/>
        </w:rPr>
        <w:t xml:space="preserve"> מאתנו? מה, אתם יותר ישראלים מאתנו? </w:t>
      </w:r>
    </w:p>
    <w:p w14:paraId="2F929C41" w14:textId="77777777" w:rsidR="00000000" w:rsidRDefault="00E23567">
      <w:pPr>
        <w:pStyle w:val="a0"/>
        <w:rPr>
          <w:rFonts w:hint="cs"/>
          <w:rtl/>
        </w:rPr>
      </w:pPr>
    </w:p>
    <w:p w14:paraId="26812D93" w14:textId="77777777" w:rsidR="00000000" w:rsidRDefault="00E23567">
      <w:pPr>
        <w:pStyle w:val="af0"/>
        <w:rPr>
          <w:rtl/>
        </w:rPr>
      </w:pPr>
      <w:r>
        <w:rPr>
          <w:rFonts w:hint="eastAsia"/>
          <w:rtl/>
        </w:rPr>
        <w:t>אורי</w:t>
      </w:r>
      <w:r>
        <w:rPr>
          <w:rtl/>
        </w:rPr>
        <w:t xml:space="preserve"> יהודה אריאל (האיחוד הלאומי - ישראל ביתנו):</w:t>
      </w:r>
    </w:p>
    <w:p w14:paraId="44BE3093" w14:textId="77777777" w:rsidR="00000000" w:rsidRDefault="00E23567">
      <w:pPr>
        <w:pStyle w:val="a0"/>
        <w:rPr>
          <w:rFonts w:hint="cs"/>
          <w:rtl/>
        </w:rPr>
      </w:pPr>
    </w:p>
    <w:p w14:paraId="4F5A5EE1" w14:textId="77777777" w:rsidR="00000000" w:rsidRDefault="00E23567">
      <w:pPr>
        <w:pStyle w:val="a0"/>
        <w:rPr>
          <w:rFonts w:hint="cs"/>
          <w:rtl/>
        </w:rPr>
      </w:pPr>
      <w:r>
        <w:rPr>
          <w:rFonts w:hint="cs"/>
          <w:rtl/>
        </w:rPr>
        <w:t>למה אתה צריך לשקר כדי לבסס את טענותיך?</w:t>
      </w:r>
    </w:p>
    <w:p w14:paraId="58F6B1A8" w14:textId="77777777" w:rsidR="00000000" w:rsidRDefault="00E23567">
      <w:pPr>
        <w:pStyle w:val="a0"/>
        <w:rPr>
          <w:rFonts w:hint="cs"/>
          <w:rtl/>
        </w:rPr>
      </w:pPr>
    </w:p>
    <w:p w14:paraId="0B0A64A8" w14:textId="77777777" w:rsidR="00000000" w:rsidRDefault="00E23567">
      <w:pPr>
        <w:pStyle w:val="-"/>
        <w:rPr>
          <w:rtl/>
        </w:rPr>
      </w:pPr>
      <w:bookmarkStart w:id="551" w:name="FS000000455T11_02_2004_20_20_36C"/>
      <w:bookmarkEnd w:id="551"/>
      <w:r>
        <w:rPr>
          <w:rtl/>
        </w:rPr>
        <w:t>אופיר פינס-פז (העבודה-מימד):</w:t>
      </w:r>
    </w:p>
    <w:p w14:paraId="28C446B7" w14:textId="77777777" w:rsidR="00000000" w:rsidRDefault="00E23567">
      <w:pPr>
        <w:pStyle w:val="a0"/>
        <w:rPr>
          <w:rtl/>
        </w:rPr>
      </w:pPr>
    </w:p>
    <w:p w14:paraId="0CD9B17A" w14:textId="77777777" w:rsidR="00000000" w:rsidRDefault="00E23567">
      <w:pPr>
        <w:pStyle w:val="a0"/>
        <w:rPr>
          <w:rFonts w:hint="cs"/>
          <w:rtl/>
        </w:rPr>
      </w:pPr>
      <w:r>
        <w:rPr>
          <w:rFonts w:hint="cs"/>
          <w:rtl/>
        </w:rPr>
        <w:t xml:space="preserve">משום שזו האמת לאמיתה. הצבא שומר עליכם בסדרי-גודל שלא ייאמנו, ואתם עושים ממנו צחוק. </w:t>
      </w:r>
    </w:p>
    <w:p w14:paraId="167A4461" w14:textId="77777777" w:rsidR="00000000" w:rsidRDefault="00E23567">
      <w:pPr>
        <w:pStyle w:val="a0"/>
        <w:rPr>
          <w:rFonts w:hint="cs"/>
          <w:rtl/>
        </w:rPr>
      </w:pPr>
    </w:p>
    <w:p w14:paraId="6B9DF369" w14:textId="77777777" w:rsidR="00000000" w:rsidRDefault="00E23567">
      <w:pPr>
        <w:pStyle w:val="af0"/>
        <w:rPr>
          <w:rtl/>
        </w:rPr>
      </w:pPr>
      <w:r>
        <w:rPr>
          <w:rFonts w:hint="eastAsia"/>
          <w:rtl/>
        </w:rPr>
        <w:t>אורי</w:t>
      </w:r>
      <w:r>
        <w:rPr>
          <w:rtl/>
        </w:rPr>
        <w:t xml:space="preserve"> יהודה ארי</w:t>
      </w:r>
      <w:r>
        <w:rPr>
          <w:rtl/>
        </w:rPr>
        <w:t>אל (האיחוד הלאומי - ישראל ביתנו):</w:t>
      </w:r>
    </w:p>
    <w:p w14:paraId="258FE980" w14:textId="77777777" w:rsidR="00000000" w:rsidRDefault="00E23567">
      <w:pPr>
        <w:pStyle w:val="a0"/>
        <w:rPr>
          <w:rFonts w:hint="cs"/>
          <w:rtl/>
        </w:rPr>
      </w:pPr>
    </w:p>
    <w:p w14:paraId="1CFD8BC6" w14:textId="77777777" w:rsidR="00000000" w:rsidRDefault="00E23567">
      <w:pPr>
        <w:pStyle w:val="a0"/>
        <w:rPr>
          <w:rFonts w:hint="cs"/>
          <w:rtl/>
        </w:rPr>
      </w:pPr>
      <w:r>
        <w:rPr>
          <w:rFonts w:hint="cs"/>
          <w:rtl/>
        </w:rPr>
        <w:t xml:space="preserve">זה שקר. </w:t>
      </w:r>
    </w:p>
    <w:p w14:paraId="45E7EE37" w14:textId="77777777" w:rsidR="00000000" w:rsidRDefault="00E23567">
      <w:pPr>
        <w:pStyle w:val="a0"/>
        <w:rPr>
          <w:rFonts w:hint="cs"/>
          <w:rtl/>
        </w:rPr>
      </w:pPr>
    </w:p>
    <w:p w14:paraId="6DAA922A" w14:textId="77777777" w:rsidR="00000000" w:rsidRDefault="00E23567">
      <w:pPr>
        <w:pStyle w:val="-"/>
        <w:rPr>
          <w:rtl/>
        </w:rPr>
      </w:pPr>
      <w:bookmarkStart w:id="552" w:name="FS000000455T11_02_2004_20_20_53C"/>
      <w:bookmarkEnd w:id="552"/>
      <w:r>
        <w:rPr>
          <w:rtl/>
        </w:rPr>
        <w:t>אופיר פינס-פז (העבודה-מימד):</w:t>
      </w:r>
    </w:p>
    <w:p w14:paraId="43B63B76" w14:textId="77777777" w:rsidR="00000000" w:rsidRDefault="00E23567">
      <w:pPr>
        <w:pStyle w:val="a0"/>
        <w:rPr>
          <w:rtl/>
        </w:rPr>
      </w:pPr>
    </w:p>
    <w:p w14:paraId="4113EE6A" w14:textId="77777777" w:rsidR="00000000" w:rsidRDefault="00E23567">
      <w:pPr>
        <w:pStyle w:val="a0"/>
        <w:rPr>
          <w:rFonts w:hint="cs"/>
          <w:rtl/>
        </w:rPr>
      </w:pPr>
      <w:r>
        <w:rPr>
          <w:rFonts w:hint="cs"/>
          <w:rtl/>
        </w:rPr>
        <w:t xml:space="preserve">המשטרה שומרת עליכם בסדרי-גודל שלא ייאמנו. </w:t>
      </w:r>
    </w:p>
    <w:p w14:paraId="34AE3C77" w14:textId="77777777" w:rsidR="00000000" w:rsidRDefault="00E23567">
      <w:pPr>
        <w:pStyle w:val="a0"/>
        <w:rPr>
          <w:rFonts w:hint="cs"/>
          <w:rtl/>
        </w:rPr>
      </w:pPr>
    </w:p>
    <w:p w14:paraId="1B52608C" w14:textId="77777777" w:rsidR="00000000" w:rsidRDefault="00E23567">
      <w:pPr>
        <w:pStyle w:val="af0"/>
        <w:rPr>
          <w:rtl/>
        </w:rPr>
      </w:pPr>
      <w:r>
        <w:rPr>
          <w:rFonts w:hint="eastAsia"/>
          <w:rtl/>
        </w:rPr>
        <w:t>אורי</w:t>
      </w:r>
      <w:r>
        <w:rPr>
          <w:rtl/>
        </w:rPr>
        <w:t xml:space="preserve"> יהודה אריאל (האיחוד הלאומי - ישראל ביתנו):</w:t>
      </w:r>
    </w:p>
    <w:p w14:paraId="424EA0FE" w14:textId="77777777" w:rsidR="00000000" w:rsidRDefault="00E23567">
      <w:pPr>
        <w:pStyle w:val="a0"/>
        <w:rPr>
          <w:rFonts w:hint="cs"/>
          <w:rtl/>
        </w:rPr>
      </w:pPr>
    </w:p>
    <w:p w14:paraId="5D830AB6" w14:textId="77777777" w:rsidR="00000000" w:rsidRDefault="00E23567">
      <w:pPr>
        <w:pStyle w:val="a0"/>
        <w:rPr>
          <w:rFonts w:hint="cs"/>
          <w:rtl/>
        </w:rPr>
      </w:pPr>
      <w:r>
        <w:rPr>
          <w:rFonts w:hint="cs"/>
          <w:rtl/>
        </w:rPr>
        <w:t>מה - - -</w:t>
      </w:r>
    </w:p>
    <w:p w14:paraId="073ECB2D" w14:textId="77777777" w:rsidR="00000000" w:rsidRDefault="00E23567">
      <w:pPr>
        <w:pStyle w:val="a0"/>
        <w:rPr>
          <w:rFonts w:hint="cs"/>
          <w:rtl/>
        </w:rPr>
      </w:pPr>
    </w:p>
    <w:p w14:paraId="0F0535C6" w14:textId="77777777" w:rsidR="00000000" w:rsidRDefault="00E23567">
      <w:pPr>
        <w:pStyle w:val="-"/>
        <w:rPr>
          <w:rtl/>
        </w:rPr>
      </w:pPr>
      <w:bookmarkStart w:id="553" w:name="FS000000455T11_02_2004_20_08_24C"/>
      <w:bookmarkEnd w:id="553"/>
      <w:r>
        <w:rPr>
          <w:rtl/>
        </w:rPr>
        <w:t>אופיר פינס-פז (העבודה-מימד):</w:t>
      </w:r>
    </w:p>
    <w:p w14:paraId="55EC97CA" w14:textId="77777777" w:rsidR="00000000" w:rsidRDefault="00E23567">
      <w:pPr>
        <w:pStyle w:val="a0"/>
        <w:rPr>
          <w:rtl/>
        </w:rPr>
      </w:pPr>
    </w:p>
    <w:p w14:paraId="7087F653" w14:textId="77777777" w:rsidR="00000000" w:rsidRDefault="00E23567">
      <w:pPr>
        <w:pStyle w:val="a0"/>
        <w:rPr>
          <w:rFonts w:hint="cs"/>
          <w:rtl/>
        </w:rPr>
      </w:pPr>
      <w:r>
        <w:rPr>
          <w:rFonts w:hint="cs"/>
          <w:rtl/>
        </w:rPr>
        <w:t>יש לכם גדרות ביטחון, 20 שנה לפני שהתחילו לבנות פ</w:t>
      </w:r>
      <w:r>
        <w:rPr>
          <w:rFonts w:hint="cs"/>
          <w:rtl/>
        </w:rPr>
        <w:t xml:space="preserve">ה גדר. 20 שנה לפני. אגב, בצדק. אני אומר בצדק, אני לא אומר לא בצדק. </w:t>
      </w:r>
    </w:p>
    <w:p w14:paraId="2B01B51B" w14:textId="77777777" w:rsidR="00000000" w:rsidRDefault="00E23567">
      <w:pPr>
        <w:pStyle w:val="a0"/>
        <w:rPr>
          <w:rFonts w:hint="cs"/>
          <w:rtl/>
        </w:rPr>
      </w:pPr>
    </w:p>
    <w:p w14:paraId="7B8D9676" w14:textId="77777777" w:rsidR="00000000" w:rsidRDefault="00E23567">
      <w:pPr>
        <w:pStyle w:val="af0"/>
        <w:rPr>
          <w:rtl/>
        </w:rPr>
      </w:pPr>
      <w:r>
        <w:rPr>
          <w:rFonts w:hint="eastAsia"/>
          <w:rtl/>
        </w:rPr>
        <w:t>אורי</w:t>
      </w:r>
      <w:r>
        <w:rPr>
          <w:rtl/>
        </w:rPr>
        <w:t xml:space="preserve"> יהודה אריאל (האיחוד הלאומי - ישראל ביתנו):</w:t>
      </w:r>
    </w:p>
    <w:p w14:paraId="01D21BEA" w14:textId="77777777" w:rsidR="00000000" w:rsidRDefault="00E23567">
      <w:pPr>
        <w:pStyle w:val="a0"/>
        <w:rPr>
          <w:rFonts w:hint="cs"/>
          <w:rtl/>
        </w:rPr>
      </w:pPr>
    </w:p>
    <w:p w14:paraId="74859AF9" w14:textId="77777777" w:rsidR="00000000" w:rsidRDefault="00E23567">
      <w:pPr>
        <w:pStyle w:val="a0"/>
        <w:rPr>
          <w:rFonts w:hint="cs"/>
          <w:rtl/>
        </w:rPr>
      </w:pPr>
      <w:r>
        <w:rPr>
          <w:rFonts w:hint="cs"/>
          <w:rtl/>
        </w:rPr>
        <w:t xml:space="preserve">מה זה אצלכם? </w:t>
      </w:r>
    </w:p>
    <w:p w14:paraId="449740CA" w14:textId="77777777" w:rsidR="00000000" w:rsidRDefault="00E23567">
      <w:pPr>
        <w:pStyle w:val="a0"/>
        <w:rPr>
          <w:rFonts w:hint="cs"/>
          <w:rtl/>
        </w:rPr>
      </w:pPr>
    </w:p>
    <w:p w14:paraId="799D5960" w14:textId="77777777" w:rsidR="00000000" w:rsidRDefault="00E23567">
      <w:pPr>
        <w:pStyle w:val="-"/>
        <w:rPr>
          <w:rtl/>
        </w:rPr>
      </w:pPr>
      <w:bookmarkStart w:id="554" w:name="FS000000455T11_02_2004_20_08_41C"/>
      <w:bookmarkEnd w:id="554"/>
      <w:r>
        <w:rPr>
          <w:rtl/>
        </w:rPr>
        <w:t>אופיר פינס-פז (העבודה-מימד):</w:t>
      </w:r>
    </w:p>
    <w:p w14:paraId="247AA978" w14:textId="77777777" w:rsidR="00000000" w:rsidRDefault="00E23567">
      <w:pPr>
        <w:pStyle w:val="a0"/>
        <w:rPr>
          <w:rtl/>
        </w:rPr>
      </w:pPr>
    </w:p>
    <w:p w14:paraId="10C42229" w14:textId="77777777" w:rsidR="00000000" w:rsidRDefault="00E23567">
      <w:pPr>
        <w:pStyle w:val="a0"/>
        <w:rPr>
          <w:rFonts w:hint="cs"/>
          <w:rtl/>
        </w:rPr>
      </w:pPr>
      <w:r>
        <w:rPr>
          <w:rFonts w:hint="cs"/>
          <w:rtl/>
        </w:rPr>
        <w:t>אצלכם בהתנחלויות.</w:t>
      </w:r>
    </w:p>
    <w:p w14:paraId="4F5F2FE6" w14:textId="77777777" w:rsidR="00000000" w:rsidRDefault="00E23567">
      <w:pPr>
        <w:pStyle w:val="a0"/>
        <w:rPr>
          <w:rFonts w:hint="cs"/>
          <w:rtl/>
        </w:rPr>
      </w:pPr>
    </w:p>
    <w:p w14:paraId="11BD5C74" w14:textId="77777777" w:rsidR="00000000" w:rsidRDefault="00E23567">
      <w:pPr>
        <w:pStyle w:val="af0"/>
        <w:rPr>
          <w:rtl/>
        </w:rPr>
      </w:pPr>
      <w:r>
        <w:rPr>
          <w:rFonts w:hint="eastAsia"/>
          <w:rtl/>
        </w:rPr>
        <w:t>אורי</w:t>
      </w:r>
      <w:r>
        <w:rPr>
          <w:rtl/>
        </w:rPr>
        <w:t xml:space="preserve"> יהודה אריאל (האיחוד הלאומי - ישראל ביתנו):</w:t>
      </w:r>
    </w:p>
    <w:p w14:paraId="28909613" w14:textId="77777777" w:rsidR="00000000" w:rsidRDefault="00E23567">
      <w:pPr>
        <w:pStyle w:val="a0"/>
        <w:rPr>
          <w:rFonts w:hint="cs"/>
          <w:rtl/>
        </w:rPr>
      </w:pPr>
    </w:p>
    <w:p w14:paraId="4DDA18C4" w14:textId="77777777" w:rsidR="00000000" w:rsidRDefault="00E23567">
      <w:pPr>
        <w:pStyle w:val="a0"/>
        <w:rPr>
          <w:rFonts w:hint="cs"/>
          <w:rtl/>
        </w:rPr>
      </w:pPr>
      <w:r>
        <w:rPr>
          <w:rFonts w:hint="cs"/>
          <w:rtl/>
        </w:rPr>
        <w:t>בגבול הצפון - - -</w:t>
      </w:r>
    </w:p>
    <w:p w14:paraId="42F4E414" w14:textId="77777777" w:rsidR="00000000" w:rsidRDefault="00E23567">
      <w:pPr>
        <w:pStyle w:val="a0"/>
        <w:rPr>
          <w:rFonts w:hint="cs"/>
          <w:rtl/>
        </w:rPr>
      </w:pPr>
    </w:p>
    <w:p w14:paraId="47DEBB0B" w14:textId="77777777" w:rsidR="00000000" w:rsidRDefault="00E23567">
      <w:pPr>
        <w:pStyle w:val="-"/>
        <w:rPr>
          <w:rtl/>
        </w:rPr>
      </w:pPr>
      <w:bookmarkStart w:id="555" w:name="FS000000455T11_02_2004_20_08_50C"/>
      <w:bookmarkEnd w:id="555"/>
      <w:r>
        <w:rPr>
          <w:rtl/>
        </w:rPr>
        <w:t xml:space="preserve">אופיר </w:t>
      </w:r>
      <w:r>
        <w:rPr>
          <w:rtl/>
        </w:rPr>
        <w:t>פינס-פז (העבודה-מימד):</w:t>
      </w:r>
    </w:p>
    <w:p w14:paraId="46BA5E6D" w14:textId="77777777" w:rsidR="00000000" w:rsidRDefault="00E23567">
      <w:pPr>
        <w:pStyle w:val="a0"/>
        <w:rPr>
          <w:rtl/>
        </w:rPr>
      </w:pPr>
    </w:p>
    <w:p w14:paraId="76C555BC" w14:textId="77777777" w:rsidR="00000000" w:rsidRDefault="00E23567">
      <w:pPr>
        <w:pStyle w:val="a0"/>
        <w:rPr>
          <w:rFonts w:hint="cs"/>
          <w:rtl/>
        </w:rPr>
      </w:pPr>
      <w:r>
        <w:rPr>
          <w:rFonts w:hint="cs"/>
          <w:rtl/>
        </w:rPr>
        <w:t xml:space="preserve">משום ששם באמת מסוכן. </w:t>
      </w:r>
    </w:p>
    <w:p w14:paraId="0B76FAD8" w14:textId="77777777" w:rsidR="00000000" w:rsidRDefault="00E23567">
      <w:pPr>
        <w:pStyle w:val="a0"/>
        <w:rPr>
          <w:rFonts w:hint="cs"/>
          <w:rtl/>
        </w:rPr>
      </w:pPr>
    </w:p>
    <w:p w14:paraId="6E81F985" w14:textId="77777777" w:rsidR="00000000" w:rsidRDefault="00E23567">
      <w:pPr>
        <w:pStyle w:val="a0"/>
        <w:rPr>
          <w:rFonts w:hint="cs"/>
          <w:rtl/>
        </w:rPr>
      </w:pPr>
      <w:r>
        <w:rPr>
          <w:rFonts w:hint="cs"/>
          <w:rtl/>
        </w:rPr>
        <w:t xml:space="preserve">אז למה אתם מונעים מאתנו ביטחון? איזה מצפון יש לך, תגיד לי, למנוע מאזרחי המדינה ביטחון? תגיד לי, אתה ישן בלילה? </w:t>
      </w:r>
    </w:p>
    <w:p w14:paraId="0B4E6758" w14:textId="77777777" w:rsidR="00000000" w:rsidRDefault="00E23567">
      <w:pPr>
        <w:pStyle w:val="a0"/>
        <w:rPr>
          <w:rFonts w:hint="cs"/>
          <w:rtl/>
        </w:rPr>
      </w:pPr>
    </w:p>
    <w:p w14:paraId="59DF508B" w14:textId="77777777" w:rsidR="00000000" w:rsidRDefault="00E23567">
      <w:pPr>
        <w:pStyle w:val="af0"/>
        <w:rPr>
          <w:rtl/>
        </w:rPr>
      </w:pPr>
      <w:r>
        <w:rPr>
          <w:rFonts w:hint="eastAsia"/>
          <w:rtl/>
        </w:rPr>
        <w:t>אורי</w:t>
      </w:r>
      <w:r>
        <w:rPr>
          <w:rtl/>
        </w:rPr>
        <w:t xml:space="preserve"> יהודה אריאל (האיחוד הלאומי - ישראל ביתנו):</w:t>
      </w:r>
    </w:p>
    <w:p w14:paraId="6721B976" w14:textId="77777777" w:rsidR="00000000" w:rsidRDefault="00E23567">
      <w:pPr>
        <w:pStyle w:val="a0"/>
        <w:rPr>
          <w:rFonts w:hint="cs"/>
          <w:rtl/>
        </w:rPr>
      </w:pPr>
    </w:p>
    <w:p w14:paraId="13D4E353" w14:textId="77777777" w:rsidR="00000000" w:rsidRDefault="00E23567">
      <w:pPr>
        <w:pStyle w:val="a0"/>
        <w:rPr>
          <w:rFonts w:hint="cs"/>
          <w:rtl/>
        </w:rPr>
      </w:pPr>
      <w:r>
        <w:rPr>
          <w:rFonts w:hint="cs"/>
          <w:rtl/>
        </w:rPr>
        <w:t>פואד מנע ממך.</w:t>
      </w:r>
    </w:p>
    <w:p w14:paraId="69219981" w14:textId="77777777" w:rsidR="00000000" w:rsidRDefault="00E23567">
      <w:pPr>
        <w:pStyle w:val="a0"/>
        <w:rPr>
          <w:rFonts w:hint="cs"/>
          <w:rtl/>
        </w:rPr>
      </w:pPr>
    </w:p>
    <w:p w14:paraId="490AC61A" w14:textId="77777777" w:rsidR="00000000" w:rsidRDefault="00E23567">
      <w:pPr>
        <w:pStyle w:val="-"/>
        <w:rPr>
          <w:rtl/>
        </w:rPr>
      </w:pPr>
      <w:bookmarkStart w:id="556" w:name="FS000000455T11_02_2004_20_21_13C"/>
      <w:bookmarkStart w:id="557" w:name="FS000000455T11_02_2004_20_48_50C"/>
      <w:bookmarkEnd w:id="556"/>
      <w:bookmarkEnd w:id="557"/>
      <w:r>
        <w:rPr>
          <w:rtl/>
        </w:rPr>
        <w:t>אופיר פינס-פז (העבודה-מימד):</w:t>
      </w:r>
    </w:p>
    <w:p w14:paraId="3D5E9DED" w14:textId="77777777" w:rsidR="00000000" w:rsidRDefault="00E23567">
      <w:pPr>
        <w:pStyle w:val="a0"/>
        <w:rPr>
          <w:rtl/>
        </w:rPr>
      </w:pPr>
    </w:p>
    <w:p w14:paraId="71DD55B3" w14:textId="77777777" w:rsidR="00000000" w:rsidRDefault="00E23567">
      <w:pPr>
        <w:pStyle w:val="a0"/>
        <w:rPr>
          <w:rFonts w:hint="cs"/>
          <w:rtl/>
        </w:rPr>
      </w:pPr>
      <w:r>
        <w:rPr>
          <w:rFonts w:hint="cs"/>
          <w:rtl/>
        </w:rPr>
        <w:t>עז</w:t>
      </w:r>
      <w:r>
        <w:rPr>
          <w:rFonts w:hint="cs"/>
          <w:rtl/>
        </w:rPr>
        <w:t xml:space="preserve">וב אותי כבר מהשטויות האלה, מהעסקנות הקטנה הזאת. לא מתאים לך. תתרומם מזה. תעזוב את השטויות האלה, דבר ברצינות. </w:t>
      </w:r>
    </w:p>
    <w:p w14:paraId="532DB49A" w14:textId="77777777" w:rsidR="00000000" w:rsidRDefault="00E23567">
      <w:pPr>
        <w:pStyle w:val="a0"/>
        <w:rPr>
          <w:rFonts w:hint="cs"/>
          <w:rtl/>
        </w:rPr>
      </w:pPr>
    </w:p>
    <w:p w14:paraId="1B766C76" w14:textId="77777777" w:rsidR="00000000" w:rsidRDefault="00E23567">
      <w:pPr>
        <w:pStyle w:val="af0"/>
        <w:rPr>
          <w:rtl/>
        </w:rPr>
      </w:pPr>
      <w:r>
        <w:rPr>
          <w:rFonts w:hint="eastAsia"/>
          <w:rtl/>
        </w:rPr>
        <w:t>אורי</w:t>
      </w:r>
      <w:r>
        <w:rPr>
          <w:rtl/>
        </w:rPr>
        <w:t xml:space="preserve"> יהודה אריאל (האיחוד הלאומי - ישראל ביתנו):</w:t>
      </w:r>
    </w:p>
    <w:p w14:paraId="292BAFA7" w14:textId="77777777" w:rsidR="00000000" w:rsidRDefault="00E23567">
      <w:pPr>
        <w:pStyle w:val="a0"/>
        <w:rPr>
          <w:rFonts w:hint="cs"/>
          <w:rtl/>
        </w:rPr>
      </w:pPr>
    </w:p>
    <w:p w14:paraId="0BFE69C5" w14:textId="77777777" w:rsidR="00000000" w:rsidRDefault="00E23567">
      <w:pPr>
        <w:pStyle w:val="a0"/>
        <w:rPr>
          <w:rFonts w:hint="cs"/>
          <w:rtl/>
        </w:rPr>
      </w:pPr>
      <w:r>
        <w:rPr>
          <w:rFonts w:hint="cs"/>
          <w:rtl/>
        </w:rPr>
        <w:t>פואד עצר - - -</w:t>
      </w:r>
    </w:p>
    <w:p w14:paraId="3A2C64B6" w14:textId="77777777" w:rsidR="00000000" w:rsidRDefault="00E23567">
      <w:pPr>
        <w:pStyle w:val="a0"/>
        <w:rPr>
          <w:rFonts w:hint="cs"/>
          <w:rtl/>
        </w:rPr>
      </w:pPr>
    </w:p>
    <w:p w14:paraId="54207228" w14:textId="77777777" w:rsidR="00000000" w:rsidRDefault="00E23567">
      <w:pPr>
        <w:pStyle w:val="-"/>
        <w:rPr>
          <w:rtl/>
        </w:rPr>
      </w:pPr>
      <w:bookmarkStart w:id="558" w:name="FS000000455T11_02_2004_20_21_25C"/>
      <w:bookmarkEnd w:id="558"/>
      <w:r>
        <w:rPr>
          <w:rtl/>
        </w:rPr>
        <w:t>אופיר פינס-פז (העבודה-מימד):</w:t>
      </w:r>
    </w:p>
    <w:p w14:paraId="7BC852C7" w14:textId="77777777" w:rsidR="00000000" w:rsidRDefault="00E23567">
      <w:pPr>
        <w:pStyle w:val="a0"/>
        <w:rPr>
          <w:rtl/>
        </w:rPr>
      </w:pPr>
    </w:p>
    <w:p w14:paraId="4F1C8BDC" w14:textId="77777777" w:rsidR="00000000" w:rsidRDefault="00E23567">
      <w:pPr>
        <w:pStyle w:val="a0"/>
        <w:rPr>
          <w:rFonts w:hint="cs"/>
          <w:rtl/>
        </w:rPr>
      </w:pPr>
      <w:r>
        <w:rPr>
          <w:rFonts w:hint="cs"/>
          <w:rtl/>
        </w:rPr>
        <w:t>אתה יושב-ראש הוועדה לתקציב הביטחון של הכנסת, אתה ל</w:t>
      </w:r>
      <w:r>
        <w:rPr>
          <w:rFonts w:hint="cs"/>
          <w:rtl/>
        </w:rPr>
        <w:t xml:space="preserve">א מתבייש? אתה עצרת את בניית הגדר. אתה ישן בלילה? באמת אני שואל אותך. </w:t>
      </w:r>
    </w:p>
    <w:p w14:paraId="152E6299" w14:textId="77777777" w:rsidR="00000000" w:rsidRDefault="00E23567">
      <w:pPr>
        <w:pStyle w:val="a0"/>
        <w:rPr>
          <w:rFonts w:hint="cs"/>
          <w:rtl/>
        </w:rPr>
      </w:pPr>
    </w:p>
    <w:p w14:paraId="2F893BBC" w14:textId="77777777" w:rsidR="00000000" w:rsidRDefault="00E23567">
      <w:pPr>
        <w:pStyle w:val="af0"/>
        <w:rPr>
          <w:rtl/>
        </w:rPr>
      </w:pPr>
      <w:r>
        <w:rPr>
          <w:rFonts w:hint="eastAsia"/>
          <w:rtl/>
        </w:rPr>
        <w:t>אורי</w:t>
      </w:r>
      <w:r>
        <w:rPr>
          <w:rtl/>
        </w:rPr>
        <w:t xml:space="preserve"> יהודה אריאל (האיחוד הלאומי - ישראל ביתנו):</w:t>
      </w:r>
    </w:p>
    <w:p w14:paraId="3EC55EF5" w14:textId="77777777" w:rsidR="00000000" w:rsidRDefault="00E23567">
      <w:pPr>
        <w:pStyle w:val="a0"/>
        <w:rPr>
          <w:rFonts w:hint="cs"/>
          <w:rtl/>
        </w:rPr>
      </w:pPr>
    </w:p>
    <w:p w14:paraId="34D8B7AB" w14:textId="77777777" w:rsidR="00000000" w:rsidRDefault="00E23567">
      <w:pPr>
        <w:pStyle w:val="a0"/>
        <w:rPr>
          <w:rFonts w:hint="cs"/>
          <w:rtl/>
        </w:rPr>
      </w:pPr>
      <w:r>
        <w:rPr>
          <w:rFonts w:hint="cs"/>
          <w:rtl/>
        </w:rPr>
        <w:t xml:space="preserve">אתה שקרן. </w:t>
      </w:r>
    </w:p>
    <w:p w14:paraId="790AECB7" w14:textId="77777777" w:rsidR="00000000" w:rsidRDefault="00E23567">
      <w:pPr>
        <w:pStyle w:val="a0"/>
        <w:rPr>
          <w:rFonts w:hint="cs"/>
          <w:rtl/>
        </w:rPr>
      </w:pPr>
    </w:p>
    <w:p w14:paraId="33282144" w14:textId="77777777" w:rsidR="00000000" w:rsidRDefault="00E23567">
      <w:pPr>
        <w:pStyle w:val="-"/>
        <w:rPr>
          <w:rtl/>
        </w:rPr>
      </w:pPr>
      <w:bookmarkStart w:id="559" w:name="FS000000455T11_02_2004_20_21_33C"/>
      <w:bookmarkEnd w:id="559"/>
      <w:r>
        <w:rPr>
          <w:rtl/>
        </w:rPr>
        <w:t>אופיר פינס-פז (העבודה-מימד):</w:t>
      </w:r>
    </w:p>
    <w:p w14:paraId="2591000D" w14:textId="77777777" w:rsidR="00000000" w:rsidRDefault="00E23567">
      <w:pPr>
        <w:pStyle w:val="a0"/>
        <w:rPr>
          <w:rtl/>
        </w:rPr>
      </w:pPr>
    </w:p>
    <w:p w14:paraId="46BBBE1A" w14:textId="77777777" w:rsidR="00000000" w:rsidRDefault="00E23567">
      <w:pPr>
        <w:pStyle w:val="a0"/>
        <w:rPr>
          <w:rFonts w:hint="cs"/>
          <w:rtl/>
        </w:rPr>
      </w:pPr>
      <w:r>
        <w:rPr>
          <w:rFonts w:hint="cs"/>
          <w:rtl/>
        </w:rPr>
        <w:t xml:space="preserve">זה רציני? </w:t>
      </w:r>
    </w:p>
    <w:p w14:paraId="2B78BAF2" w14:textId="77777777" w:rsidR="00000000" w:rsidRDefault="00E23567">
      <w:pPr>
        <w:pStyle w:val="a0"/>
        <w:rPr>
          <w:rFonts w:hint="cs"/>
          <w:rtl/>
        </w:rPr>
      </w:pPr>
    </w:p>
    <w:p w14:paraId="51A8A50A" w14:textId="77777777" w:rsidR="00000000" w:rsidRDefault="00E23567">
      <w:pPr>
        <w:pStyle w:val="af0"/>
        <w:rPr>
          <w:rtl/>
        </w:rPr>
      </w:pPr>
      <w:r>
        <w:rPr>
          <w:rFonts w:hint="eastAsia"/>
          <w:rtl/>
        </w:rPr>
        <w:t>אורי</w:t>
      </w:r>
      <w:r>
        <w:rPr>
          <w:rtl/>
        </w:rPr>
        <w:t xml:space="preserve"> יהודה אריאל (האיחוד הלאומי - ישראל ביתנו):</w:t>
      </w:r>
    </w:p>
    <w:p w14:paraId="4DD04347" w14:textId="77777777" w:rsidR="00000000" w:rsidRDefault="00E23567">
      <w:pPr>
        <w:pStyle w:val="a0"/>
        <w:rPr>
          <w:rFonts w:hint="cs"/>
          <w:rtl/>
        </w:rPr>
      </w:pPr>
    </w:p>
    <w:p w14:paraId="49B1E20B" w14:textId="77777777" w:rsidR="00000000" w:rsidRDefault="00E23567">
      <w:pPr>
        <w:pStyle w:val="a0"/>
        <w:rPr>
          <w:rFonts w:hint="cs"/>
          <w:rtl/>
        </w:rPr>
      </w:pPr>
      <w:r>
        <w:rPr>
          <w:rFonts w:hint="cs"/>
          <w:rtl/>
        </w:rPr>
        <w:t xml:space="preserve">אתה יודע שאתה שקרן. </w:t>
      </w:r>
    </w:p>
    <w:p w14:paraId="4839A560" w14:textId="77777777" w:rsidR="00000000" w:rsidRDefault="00E23567">
      <w:pPr>
        <w:pStyle w:val="a0"/>
        <w:rPr>
          <w:rFonts w:hint="cs"/>
          <w:rtl/>
        </w:rPr>
      </w:pPr>
    </w:p>
    <w:p w14:paraId="668A247F" w14:textId="77777777" w:rsidR="00000000" w:rsidRDefault="00E23567">
      <w:pPr>
        <w:pStyle w:val="-"/>
        <w:rPr>
          <w:rtl/>
        </w:rPr>
      </w:pPr>
      <w:bookmarkStart w:id="560" w:name="FS000000455T11_02_2004_20_21_43C"/>
      <w:bookmarkEnd w:id="560"/>
      <w:r>
        <w:rPr>
          <w:rtl/>
        </w:rPr>
        <w:t>אופיר פינס-</w:t>
      </w:r>
      <w:r>
        <w:rPr>
          <w:rtl/>
        </w:rPr>
        <w:t>פז (העבודה-מימד):</w:t>
      </w:r>
    </w:p>
    <w:p w14:paraId="5CA7070F" w14:textId="77777777" w:rsidR="00000000" w:rsidRDefault="00E23567">
      <w:pPr>
        <w:pStyle w:val="a0"/>
        <w:rPr>
          <w:rtl/>
        </w:rPr>
      </w:pPr>
    </w:p>
    <w:p w14:paraId="0EC6AC02" w14:textId="77777777" w:rsidR="00000000" w:rsidRDefault="00E23567">
      <w:pPr>
        <w:pStyle w:val="a0"/>
        <w:rPr>
          <w:rFonts w:hint="cs"/>
          <w:rtl/>
        </w:rPr>
      </w:pPr>
      <w:r>
        <w:rPr>
          <w:rFonts w:hint="cs"/>
          <w:rtl/>
        </w:rPr>
        <w:t xml:space="preserve">תוכיח. </w:t>
      </w:r>
    </w:p>
    <w:p w14:paraId="76C18F3B" w14:textId="77777777" w:rsidR="00000000" w:rsidRDefault="00E23567">
      <w:pPr>
        <w:pStyle w:val="a0"/>
        <w:rPr>
          <w:rFonts w:hint="cs"/>
          <w:rtl/>
        </w:rPr>
      </w:pPr>
    </w:p>
    <w:p w14:paraId="7AA0C7B6" w14:textId="77777777" w:rsidR="00000000" w:rsidRDefault="00E23567">
      <w:pPr>
        <w:pStyle w:val="af0"/>
        <w:rPr>
          <w:rtl/>
        </w:rPr>
      </w:pPr>
      <w:r>
        <w:rPr>
          <w:rFonts w:hint="eastAsia"/>
          <w:rtl/>
        </w:rPr>
        <w:t>אורי</w:t>
      </w:r>
      <w:r>
        <w:rPr>
          <w:rtl/>
        </w:rPr>
        <w:t xml:space="preserve"> יהודה אריאל (האיחוד הלאומי - ישראל ביתנו):</w:t>
      </w:r>
    </w:p>
    <w:p w14:paraId="051A85EF" w14:textId="77777777" w:rsidR="00000000" w:rsidRDefault="00E23567">
      <w:pPr>
        <w:pStyle w:val="a0"/>
        <w:rPr>
          <w:rFonts w:hint="cs"/>
          <w:rtl/>
        </w:rPr>
      </w:pPr>
    </w:p>
    <w:p w14:paraId="6590DC31" w14:textId="77777777" w:rsidR="00000000" w:rsidRDefault="00E23567">
      <w:pPr>
        <w:pStyle w:val="a0"/>
        <w:rPr>
          <w:rFonts w:hint="cs"/>
          <w:rtl/>
        </w:rPr>
      </w:pPr>
      <w:r>
        <w:rPr>
          <w:rFonts w:hint="cs"/>
          <w:rtl/>
        </w:rPr>
        <w:t>אני אוכיח לך.</w:t>
      </w:r>
    </w:p>
    <w:p w14:paraId="015C30C0" w14:textId="77777777" w:rsidR="00000000" w:rsidRDefault="00E23567">
      <w:pPr>
        <w:pStyle w:val="a0"/>
        <w:rPr>
          <w:rFonts w:hint="cs"/>
          <w:rtl/>
        </w:rPr>
      </w:pPr>
    </w:p>
    <w:p w14:paraId="48C6ED46" w14:textId="77777777" w:rsidR="00000000" w:rsidRDefault="00E23567">
      <w:pPr>
        <w:pStyle w:val="-"/>
        <w:rPr>
          <w:rtl/>
        </w:rPr>
      </w:pPr>
      <w:bookmarkStart w:id="561" w:name="FS000000455T11_02_2004_20_21_54C"/>
      <w:bookmarkEnd w:id="561"/>
      <w:r>
        <w:rPr>
          <w:rtl/>
        </w:rPr>
        <w:t>אופיר פינס-פז (העבודה-מימד):</w:t>
      </w:r>
    </w:p>
    <w:p w14:paraId="128960C3" w14:textId="77777777" w:rsidR="00000000" w:rsidRDefault="00E23567">
      <w:pPr>
        <w:pStyle w:val="a0"/>
        <w:rPr>
          <w:rtl/>
        </w:rPr>
      </w:pPr>
    </w:p>
    <w:p w14:paraId="3B51DEF9" w14:textId="77777777" w:rsidR="00000000" w:rsidRDefault="00E23567">
      <w:pPr>
        <w:pStyle w:val="a0"/>
        <w:rPr>
          <w:rFonts w:hint="cs"/>
          <w:rtl/>
        </w:rPr>
      </w:pPr>
      <w:r>
        <w:rPr>
          <w:rFonts w:hint="cs"/>
          <w:rtl/>
        </w:rPr>
        <w:t>בבקשה.</w:t>
      </w:r>
    </w:p>
    <w:p w14:paraId="4EE3D0E5" w14:textId="77777777" w:rsidR="00000000" w:rsidRDefault="00E23567">
      <w:pPr>
        <w:pStyle w:val="a0"/>
        <w:rPr>
          <w:rFonts w:hint="cs"/>
          <w:rtl/>
        </w:rPr>
      </w:pPr>
    </w:p>
    <w:p w14:paraId="14D1C440" w14:textId="77777777" w:rsidR="00000000" w:rsidRDefault="00E23567">
      <w:pPr>
        <w:pStyle w:val="af0"/>
        <w:rPr>
          <w:rtl/>
        </w:rPr>
      </w:pPr>
      <w:r>
        <w:rPr>
          <w:rFonts w:hint="eastAsia"/>
          <w:rtl/>
        </w:rPr>
        <w:t>אורי</w:t>
      </w:r>
      <w:r>
        <w:rPr>
          <w:rtl/>
        </w:rPr>
        <w:t xml:space="preserve"> יהודה אריאל (האיחוד הלאומי - ישראל ביתנו):</w:t>
      </w:r>
    </w:p>
    <w:p w14:paraId="4E6283AC" w14:textId="77777777" w:rsidR="00000000" w:rsidRDefault="00E23567">
      <w:pPr>
        <w:pStyle w:val="a0"/>
        <w:rPr>
          <w:rFonts w:hint="cs"/>
          <w:rtl/>
        </w:rPr>
      </w:pPr>
    </w:p>
    <w:p w14:paraId="34622EB5" w14:textId="77777777" w:rsidR="00000000" w:rsidRDefault="00E23567">
      <w:pPr>
        <w:pStyle w:val="a0"/>
        <w:rPr>
          <w:rFonts w:hint="cs"/>
          <w:rtl/>
        </w:rPr>
      </w:pPr>
      <w:r>
        <w:rPr>
          <w:rFonts w:hint="cs"/>
          <w:rtl/>
        </w:rPr>
        <w:t>היושב-ראש, אני מבקש את רשותך - - -</w:t>
      </w:r>
    </w:p>
    <w:p w14:paraId="35A6ABB3" w14:textId="77777777" w:rsidR="00000000" w:rsidRDefault="00E23567">
      <w:pPr>
        <w:pStyle w:val="a0"/>
        <w:rPr>
          <w:rFonts w:hint="cs"/>
          <w:rtl/>
        </w:rPr>
      </w:pPr>
    </w:p>
    <w:p w14:paraId="5615B29D" w14:textId="77777777" w:rsidR="00000000" w:rsidRDefault="00E23567">
      <w:pPr>
        <w:pStyle w:val="af1"/>
        <w:rPr>
          <w:rtl/>
        </w:rPr>
      </w:pPr>
      <w:bookmarkStart w:id="562" w:name="FS000000455T11_02_2004_20_09_30C"/>
      <w:bookmarkEnd w:id="562"/>
      <w:r>
        <w:rPr>
          <w:rtl/>
        </w:rPr>
        <w:t>היו"ר מוחמד ברכה:</w:t>
      </w:r>
    </w:p>
    <w:p w14:paraId="197220E8" w14:textId="77777777" w:rsidR="00000000" w:rsidRDefault="00E23567">
      <w:pPr>
        <w:pStyle w:val="a0"/>
        <w:rPr>
          <w:rtl/>
        </w:rPr>
      </w:pPr>
    </w:p>
    <w:p w14:paraId="4A651F06" w14:textId="77777777" w:rsidR="00000000" w:rsidRDefault="00E23567">
      <w:pPr>
        <w:pStyle w:val="a0"/>
        <w:rPr>
          <w:rFonts w:hint="cs"/>
          <w:rtl/>
        </w:rPr>
      </w:pPr>
      <w:r>
        <w:rPr>
          <w:rFonts w:hint="cs"/>
          <w:rtl/>
        </w:rPr>
        <w:t>אני מציע לדובר שלא ינה</w:t>
      </w:r>
      <w:r>
        <w:rPr>
          <w:rFonts w:hint="cs"/>
          <w:rtl/>
        </w:rPr>
        <w:t xml:space="preserve">ל אתו דיאלוג. </w:t>
      </w:r>
    </w:p>
    <w:p w14:paraId="2464129B" w14:textId="77777777" w:rsidR="00000000" w:rsidRDefault="00E23567">
      <w:pPr>
        <w:pStyle w:val="a0"/>
        <w:rPr>
          <w:rFonts w:hint="cs"/>
          <w:rtl/>
        </w:rPr>
      </w:pPr>
    </w:p>
    <w:p w14:paraId="2E2A8D97" w14:textId="77777777" w:rsidR="00000000" w:rsidRDefault="00E23567">
      <w:pPr>
        <w:pStyle w:val="-"/>
        <w:rPr>
          <w:rtl/>
        </w:rPr>
      </w:pPr>
      <w:r>
        <w:rPr>
          <w:rtl/>
        </w:rPr>
        <w:t>אופיר פינס-פז (העבודה-מימד):</w:t>
      </w:r>
    </w:p>
    <w:p w14:paraId="3186A60F" w14:textId="77777777" w:rsidR="00000000" w:rsidRDefault="00E23567">
      <w:pPr>
        <w:pStyle w:val="a0"/>
        <w:rPr>
          <w:rtl/>
        </w:rPr>
      </w:pPr>
    </w:p>
    <w:p w14:paraId="159D5CE0" w14:textId="77777777" w:rsidR="00000000" w:rsidRDefault="00E23567">
      <w:pPr>
        <w:pStyle w:val="a0"/>
        <w:rPr>
          <w:rFonts w:hint="cs"/>
          <w:rtl/>
        </w:rPr>
      </w:pPr>
      <w:r>
        <w:rPr>
          <w:rFonts w:hint="cs"/>
          <w:rtl/>
        </w:rPr>
        <w:t xml:space="preserve">בסך הכול ביקשנו להקים גדר ביטחון שתגן עלינו. למה הכנסתם פנימה את כל ההתנחלויות? למה גרמתם לנו לעיכוב בגדר? </w:t>
      </w:r>
    </w:p>
    <w:p w14:paraId="5100C588" w14:textId="77777777" w:rsidR="00000000" w:rsidRDefault="00E23567">
      <w:pPr>
        <w:pStyle w:val="a0"/>
        <w:rPr>
          <w:rFonts w:hint="cs"/>
          <w:rtl/>
        </w:rPr>
      </w:pPr>
    </w:p>
    <w:p w14:paraId="25A6C92D" w14:textId="77777777" w:rsidR="00000000" w:rsidRDefault="00E23567">
      <w:pPr>
        <w:pStyle w:val="af0"/>
        <w:rPr>
          <w:rtl/>
        </w:rPr>
      </w:pPr>
      <w:r>
        <w:rPr>
          <w:rFonts w:hint="cs"/>
          <w:rtl/>
        </w:rPr>
        <w:t xml:space="preserve">סגן שר הביטחון </w:t>
      </w:r>
      <w:r>
        <w:rPr>
          <w:rFonts w:hint="eastAsia"/>
          <w:rtl/>
        </w:rPr>
        <w:t>זאב</w:t>
      </w:r>
      <w:r>
        <w:rPr>
          <w:rtl/>
        </w:rPr>
        <w:t xml:space="preserve"> בוים:</w:t>
      </w:r>
    </w:p>
    <w:p w14:paraId="0A8083DD" w14:textId="77777777" w:rsidR="00000000" w:rsidRDefault="00E23567">
      <w:pPr>
        <w:pStyle w:val="a0"/>
        <w:rPr>
          <w:rFonts w:hint="cs"/>
          <w:rtl/>
        </w:rPr>
      </w:pPr>
    </w:p>
    <w:p w14:paraId="7F4F77D1" w14:textId="77777777" w:rsidR="00000000" w:rsidRDefault="00E23567">
      <w:pPr>
        <w:pStyle w:val="a0"/>
        <w:rPr>
          <w:rFonts w:hint="cs"/>
          <w:rtl/>
        </w:rPr>
      </w:pPr>
      <w:r>
        <w:rPr>
          <w:rFonts w:hint="cs"/>
          <w:rtl/>
        </w:rPr>
        <w:t xml:space="preserve"> עלינו? על מי? תושבי אריאל - - -</w:t>
      </w:r>
    </w:p>
    <w:p w14:paraId="26B49885" w14:textId="77777777" w:rsidR="00000000" w:rsidRDefault="00E23567">
      <w:pPr>
        <w:pStyle w:val="a0"/>
        <w:rPr>
          <w:rFonts w:hint="cs"/>
          <w:rtl/>
        </w:rPr>
      </w:pPr>
    </w:p>
    <w:p w14:paraId="794BE913" w14:textId="77777777" w:rsidR="00000000" w:rsidRDefault="00E23567">
      <w:pPr>
        <w:pStyle w:val="-"/>
        <w:rPr>
          <w:rtl/>
        </w:rPr>
      </w:pPr>
      <w:bookmarkStart w:id="563" w:name="FS000000455T11_02_2004_20_52_22C"/>
      <w:bookmarkEnd w:id="563"/>
      <w:r>
        <w:rPr>
          <w:rtl/>
        </w:rPr>
        <w:t>אופיר פינס-פז (העבודה-מימד):</w:t>
      </w:r>
    </w:p>
    <w:p w14:paraId="70397808" w14:textId="77777777" w:rsidR="00000000" w:rsidRDefault="00E23567">
      <w:pPr>
        <w:pStyle w:val="a0"/>
        <w:rPr>
          <w:rtl/>
        </w:rPr>
      </w:pPr>
    </w:p>
    <w:p w14:paraId="67BECE1B" w14:textId="77777777" w:rsidR="00000000" w:rsidRDefault="00E23567">
      <w:pPr>
        <w:pStyle w:val="a0"/>
        <w:rPr>
          <w:rFonts w:hint="cs"/>
          <w:rtl/>
        </w:rPr>
      </w:pPr>
      <w:r>
        <w:rPr>
          <w:rFonts w:hint="cs"/>
          <w:rtl/>
        </w:rPr>
        <w:t>עלינו, תושב</w:t>
      </w:r>
      <w:r>
        <w:rPr>
          <w:rFonts w:hint="cs"/>
          <w:rtl/>
        </w:rPr>
        <w:t xml:space="preserve">י המדינה. אני מייצג את כל המדינה חוץ מההתנחלויות. את כל המדינה אני מייצג. </w:t>
      </w:r>
    </w:p>
    <w:p w14:paraId="1DF5BDBF" w14:textId="77777777" w:rsidR="00000000" w:rsidRDefault="00E23567">
      <w:pPr>
        <w:pStyle w:val="a0"/>
        <w:rPr>
          <w:rFonts w:hint="cs"/>
          <w:rtl/>
        </w:rPr>
      </w:pPr>
    </w:p>
    <w:p w14:paraId="777D1D5A" w14:textId="77777777" w:rsidR="00000000" w:rsidRDefault="00E23567">
      <w:pPr>
        <w:pStyle w:val="af0"/>
        <w:rPr>
          <w:rtl/>
        </w:rPr>
      </w:pPr>
      <w:r>
        <w:rPr>
          <w:rFonts w:hint="cs"/>
          <w:rtl/>
        </w:rPr>
        <w:t xml:space="preserve">סגן שר הביטחון </w:t>
      </w:r>
      <w:r>
        <w:rPr>
          <w:rFonts w:hint="eastAsia"/>
          <w:rtl/>
        </w:rPr>
        <w:t>זאב</w:t>
      </w:r>
      <w:r>
        <w:rPr>
          <w:rtl/>
        </w:rPr>
        <w:t xml:space="preserve"> בוים:</w:t>
      </w:r>
    </w:p>
    <w:p w14:paraId="15DC0527" w14:textId="77777777" w:rsidR="00000000" w:rsidRDefault="00E23567">
      <w:pPr>
        <w:pStyle w:val="a0"/>
        <w:rPr>
          <w:rFonts w:hint="cs"/>
          <w:rtl/>
        </w:rPr>
      </w:pPr>
    </w:p>
    <w:p w14:paraId="34BE5B99" w14:textId="77777777" w:rsidR="00000000" w:rsidRDefault="00E23567">
      <w:pPr>
        <w:pStyle w:val="a0"/>
        <w:rPr>
          <w:rFonts w:hint="cs"/>
          <w:rtl/>
        </w:rPr>
      </w:pPr>
      <w:r>
        <w:rPr>
          <w:rFonts w:hint="cs"/>
          <w:rtl/>
        </w:rPr>
        <w:t>- - -</w:t>
      </w:r>
    </w:p>
    <w:p w14:paraId="05CCB96D" w14:textId="77777777" w:rsidR="00000000" w:rsidRDefault="00E23567">
      <w:pPr>
        <w:pStyle w:val="a0"/>
        <w:rPr>
          <w:rFonts w:hint="cs"/>
          <w:rtl/>
        </w:rPr>
      </w:pPr>
    </w:p>
    <w:p w14:paraId="19F250F5" w14:textId="77777777" w:rsidR="00000000" w:rsidRDefault="00E23567">
      <w:pPr>
        <w:pStyle w:val="-"/>
        <w:rPr>
          <w:rtl/>
        </w:rPr>
      </w:pPr>
      <w:bookmarkStart w:id="564" w:name="FS000000455T11_02_2004_20_31_11C"/>
      <w:bookmarkEnd w:id="564"/>
      <w:r>
        <w:rPr>
          <w:rtl/>
        </w:rPr>
        <w:t>אופיר פינס-פז (העבודה-מימד):</w:t>
      </w:r>
    </w:p>
    <w:p w14:paraId="00188FFD" w14:textId="77777777" w:rsidR="00000000" w:rsidRDefault="00E23567">
      <w:pPr>
        <w:pStyle w:val="a0"/>
        <w:rPr>
          <w:rtl/>
        </w:rPr>
      </w:pPr>
    </w:p>
    <w:p w14:paraId="49588D3D" w14:textId="77777777" w:rsidR="00000000" w:rsidRDefault="00E23567">
      <w:pPr>
        <w:pStyle w:val="a0"/>
        <w:rPr>
          <w:rFonts w:hint="cs"/>
          <w:rtl/>
        </w:rPr>
      </w:pPr>
      <w:r>
        <w:rPr>
          <w:rFonts w:hint="cs"/>
          <w:rtl/>
        </w:rPr>
        <w:t>הם מוגנים. הם מוגנים יותר מאתנו גם עד רגע זה. תושבי אריאל מוגנים פי-מאה מתושבי תל-אביב, ירושלים, נתניה, עפולה, בית-שא</w:t>
      </w:r>
      <w:r>
        <w:rPr>
          <w:rFonts w:hint="cs"/>
          <w:rtl/>
        </w:rPr>
        <w:t xml:space="preserve">ן ועפולה. גם היום. כל הזמן. הם צריכים גדר לכפרות ואתם יודעים את זה. אותנו מפוצצים, לא אותם, ואתם לא נותנים לנו את ההגנה. </w:t>
      </w:r>
    </w:p>
    <w:p w14:paraId="652F3D11" w14:textId="77777777" w:rsidR="00000000" w:rsidRDefault="00E23567">
      <w:pPr>
        <w:pStyle w:val="a0"/>
        <w:rPr>
          <w:rFonts w:hint="cs"/>
          <w:rtl/>
        </w:rPr>
      </w:pPr>
    </w:p>
    <w:p w14:paraId="6046AFD5" w14:textId="77777777" w:rsidR="00000000" w:rsidRDefault="00E23567">
      <w:pPr>
        <w:pStyle w:val="af0"/>
        <w:rPr>
          <w:rtl/>
        </w:rPr>
      </w:pPr>
      <w:r>
        <w:rPr>
          <w:rFonts w:hint="eastAsia"/>
          <w:rtl/>
        </w:rPr>
        <w:t>אורי</w:t>
      </w:r>
      <w:r>
        <w:rPr>
          <w:rtl/>
        </w:rPr>
        <w:t xml:space="preserve"> יהודה אריאל (האיחוד הלאומי - ישראל ביתנו):</w:t>
      </w:r>
    </w:p>
    <w:p w14:paraId="12D4657C" w14:textId="77777777" w:rsidR="00000000" w:rsidRDefault="00E23567">
      <w:pPr>
        <w:pStyle w:val="a0"/>
        <w:rPr>
          <w:rFonts w:hint="cs"/>
          <w:rtl/>
        </w:rPr>
      </w:pPr>
    </w:p>
    <w:p w14:paraId="7945F71F" w14:textId="77777777" w:rsidR="00000000" w:rsidRDefault="00E23567">
      <w:pPr>
        <w:pStyle w:val="a0"/>
        <w:rPr>
          <w:rFonts w:hint="cs"/>
          <w:rtl/>
        </w:rPr>
      </w:pPr>
      <w:r>
        <w:rPr>
          <w:rFonts w:hint="cs"/>
          <w:rtl/>
        </w:rPr>
        <w:t>תבדיל בין דם לדם. חוצפן.</w:t>
      </w:r>
    </w:p>
    <w:p w14:paraId="0C265F7E" w14:textId="77777777" w:rsidR="00000000" w:rsidRDefault="00E23567">
      <w:pPr>
        <w:pStyle w:val="a0"/>
        <w:rPr>
          <w:rFonts w:hint="cs"/>
          <w:rtl/>
        </w:rPr>
      </w:pPr>
    </w:p>
    <w:p w14:paraId="372A28BC" w14:textId="77777777" w:rsidR="00000000" w:rsidRDefault="00E23567">
      <w:pPr>
        <w:pStyle w:val="-"/>
        <w:rPr>
          <w:rtl/>
        </w:rPr>
      </w:pPr>
      <w:bookmarkStart w:id="565" w:name="FS000000455T11_02_2004_20_32_10C"/>
      <w:bookmarkEnd w:id="565"/>
      <w:r>
        <w:rPr>
          <w:rtl/>
        </w:rPr>
        <w:t>אופיר פינס-פז (העבודה-מימד):</w:t>
      </w:r>
    </w:p>
    <w:p w14:paraId="67698478" w14:textId="77777777" w:rsidR="00000000" w:rsidRDefault="00E23567">
      <w:pPr>
        <w:pStyle w:val="a0"/>
        <w:rPr>
          <w:rtl/>
        </w:rPr>
      </w:pPr>
    </w:p>
    <w:p w14:paraId="560BD712" w14:textId="77777777" w:rsidR="00000000" w:rsidRDefault="00E23567">
      <w:pPr>
        <w:pStyle w:val="a0"/>
        <w:rPr>
          <w:rFonts w:hint="cs"/>
          <w:rtl/>
        </w:rPr>
      </w:pPr>
      <w:r>
        <w:rPr>
          <w:rFonts w:hint="cs"/>
          <w:rtl/>
        </w:rPr>
        <w:t xml:space="preserve">אתם ממשלה. איזו בושה וחרפה. </w:t>
      </w:r>
      <w:r>
        <w:rPr>
          <w:rFonts w:hint="cs"/>
          <w:rtl/>
        </w:rPr>
        <w:t>כיוון שאתם שבויים בידי קומץ, לא כל המתנחלים, קומץ שעושה לכם בית-ספר, שמחזיק אתכם, שלא נותן לכם לזוז ימינה ושמאלה. פינוי התנחלויות אתם תעשו בעזה? "עוף כפורעס" אתם תעשו בעזה. אתם לא מסוגלים לפנות לא התנחלות - מאחז בלתי חוקי אחד אתם לא מסוגלים לפנות. כלום. אי</w:t>
      </w:r>
      <w:r>
        <w:rPr>
          <w:rFonts w:hint="cs"/>
          <w:rtl/>
        </w:rPr>
        <w:t>מפוטנציה שלא ראיתי כדוגמתה. על מי אתם עובדים? תרחמו על העם המסכן הזה, שאתם כל פעם מציתים בו תקווה ומכבים אותה. לפחות אל תדברו על פינוי. עזבו, באמת. תרחמו על העם הזה, שאתם מציתים בו סוג של ציפייה. באמת, כמה ציניות צריך כדי לנהל את המדינה הזאת?</w:t>
      </w:r>
    </w:p>
    <w:p w14:paraId="1F46A176" w14:textId="77777777" w:rsidR="00000000" w:rsidRDefault="00E23567">
      <w:pPr>
        <w:pStyle w:val="a0"/>
        <w:rPr>
          <w:rFonts w:hint="cs"/>
          <w:rtl/>
        </w:rPr>
      </w:pPr>
    </w:p>
    <w:p w14:paraId="73ACF020" w14:textId="77777777" w:rsidR="00000000" w:rsidRDefault="00E23567">
      <w:pPr>
        <w:pStyle w:val="a0"/>
        <w:rPr>
          <w:rFonts w:hint="cs"/>
          <w:rtl/>
        </w:rPr>
      </w:pPr>
      <w:r>
        <w:rPr>
          <w:rFonts w:hint="cs"/>
          <w:rtl/>
        </w:rPr>
        <w:t xml:space="preserve">עכשיו אנחנו </w:t>
      </w:r>
      <w:r>
        <w:rPr>
          <w:rFonts w:hint="cs"/>
          <w:rtl/>
        </w:rPr>
        <w:t>נמצאים במקום הכי גרוע. גדר עוד אין, יש שליש גדר. איפה שיש גדר, ברוך השם, יש כבר הרבה פחות פיגועים. לא האמנתם לנו, אמרנו לכם, עכשיו אתם מאמינים. אבל מה, כיוון ששני-שלישים עוד לא בנויים, הכול עובר לצד ההוא. נוצרה בטן רכה, עוד יותר בעייתית. יכולנו כבר להיות ע</w:t>
      </w:r>
      <w:r>
        <w:rPr>
          <w:rFonts w:hint="cs"/>
          <w:rtl/>
        </w:rPr>
        <w:t xml:space="preserve">ם גדר שלמה. </w:t>
      </w:r>
    </w:p>
    <w:p w14:paraId="4C84E7AC" w14:textId="77777777" w:rsidR="00000000" w:rsidRDefault="00E23567">
      <w:pPr>
        <w:pStyle w:val="a0"/>
        <w:rPr>
          <w:rFonts w:hint="cs"/>
          <w:rtl/>
        </w:rPr>
      </w:pPr>
    </w:p>
    <w:p w14:paraId="21B888A1" w14:textId="77777777" w:rsidR="00000000" w:rsidRDefault="00E23567">
      <w:pPr>
        <w:pStyle w:val="a0"/>
        <w:rPr>
          <w:rFonts w:hint="cs"/>
          <w:rtl/>
        </w:rPr>
      </w:pPr>
      <w:r>
        <w:rPr>
          <w:rFonts w:hint="cs"/>
          <w:rtl/>
        </w:rPr>
        <w:t>שנית, כל העולם היה תומך בזכותה של מדינת ישראל להגן על אזרחיה באמצעות גדר הפרדה אם היא היתה על "הקו הירוק". מי יכול להגיד לנו מלה? זכותם של שני שכנים, שנמצאים בעוינות, לבנות גדר. זה גם נכון בשכונה וזה גם נכון בין מדינות על הגבול. אם אתה בונה א</w:t>
      </w:r>
      <w:r>
        <w:rPr>
          <w:rFonts w:hint="cs"/>
          <w:rtl/>
        </w:rPr>
        <w:t xml:space="preserve">ת הגדר על הצד של השני, יש לך בעיה. </w:t>
      </w:r>
    </w:p>
    <w:p w14:paraId="3F5E457B" w14:textId="77777777" w:rsidR="00000000" w:rsidRDefault="00E23567">
      <w:pPr>
        <w:pStyle w:val="a0"/>
        <w:rPr>
          <w:rFonts w:hint="cs"/>
          <w:rtl/>
        </w:rPr>
      </w:pPr>
    </w:p>
    <w:p w14:paraId="1E9C53FB" w14:textId="77777777" w:rsidR="00000000" w:rsidRDefault="00E23567">
      <w:pPr>
        <w:pStyle w:val="a0"/>
        <w:rPr>
          <w:rFonts w:hint="cs"/>
          <w:rtl/>
        </w:rPr>
      </w:pPr>
      <w:r>
        <w:rPr>
          <w:rFonts w:hint="cs"/>
          <w:rtl/>
        </w:rPr>
        <w:t>במקום שכל העולם יכבד את זכותנו, יגבה אותה ויתמוך בה, אנחנו מוצאים את עצמנו במצב בלתי אפשרי, שבו אנחנו צריכים להתגונן מול עולם שלם על הזכויות הטבעיות שיש לכל מדינה בעולם. אף אחד לא מקבל את זה. למה? כי שרבבתם פנימה שיקולי</w:t>
      </w:r>
      <w:r>
        <w:rPr>
          <w:rFonts w:hint="cs"/>
          <w:rtl/>
        </w:rPr>
        <w:t xml:space="preserve">ם מדיניים, וכולם יודעים שהמחויבות היא קודם כול לארץ-ישראל השלמה, להתנחלויות. </w:t>
      </w:r>
    </w:p>
    <w:p w14:paraId="6E4E84EB" w14:textId="77777777" w:rsidR="00000000" w:rsidRDefault="00E23567">
      <w:pPr>
        <w:pStyle w:val="a0"/>
        <w:rPr>
          <w:rFonts w:hint="cs"/>
          <w:rtl/>
        </w:rPr>
      </w:pPr>
    </w:p>
    <w:p w14:paraId="554E292D" w14:textId="77777777" w:rsidR="00000000" w:rsidRDefault="00E23567">
      <w:pPr>
        <w:pStyle w:val="a0"/>
        <w:rPr>
          <w:rFonts w:hint="cs"/>
          <w:rtl/>
        </w:rPr>
      </w:pPr>
      <w:r>
        <w:rPr>
          <w:rFonts w:hint="cs"/>
          <w:rtl/>
        </w:rPr>
        <w:t>מי יישא בתוצאות של האג? אני שואל אתכם. אם בהאג תהיינה החלטות נגדנו והמלצות על סנקציות ומליאת עצרת האו"ם תקבל סנקציות נגד ישראל, מי יישא בתוצאות? מישהו ייתן את הדין? מישהו יבוא ו</w:t>
      </w:r>
      <w:r>
        <w:rPr>
          <w:rFonts w:hint="cs"/>
          <w:rtl/>
        </w:rPr>
        <w:t>יגיד, אני לוקח אחריות? מישהו יבוא ויגיד, זה באשמתי, זה בגללי? ברור שלא. יאשימו את העולם, יגידו שכולם אנטישמים, יגידו שכולם עוכרי ישראל, אוסלו, אבל איפה דין-וחשבון פנימי, עצמי, על מה שעשינו רע?</w:t>
      </w:r>
    </w:p>
    <w:p w14:paraId="328E7C4A" w14:textId="77777777" w:rsidR="00000000" w:rsidRDefault="00E23567">
      <w:pPr>
        <w:pStyle w:val="af0"/>
        <w:rPr>
          <w:rtl/>
        </w:rPr>
      </w:pPr>
    </w:p>
    <w:p w14:paraId="1F42EDAA" w14:textId="77777777" w:rsidR="00000000" w:rsidRDefault="00E23567">
      <w:pPr>
        <w:pStyle w:val="af0"/>
        <w:rPr>
          <w:rtl/>
        </w:rPr>
      </w:pPr>
      <w:r>
        <w:rPr>
          <w:rFonts w:hint="eastAsia"/>
          <w:rtl/>
        </w:rPr>
        <w:t>יורי</w:t>
      </w:r>
      <w:r>
        <w:rPr>
          <w:rtl/>
        </w:rPr>
        <w:t xml:space="preserve"> שטרן (האיחוד הלאומי - ישראל ביתנו):</w:t>
      </w:r>
    </w:p>
    <w:p w14:paraId="65A450DF" w14:textId="77777777" w:rsidR="00000000" w:rsidRDefault="00E23567">
      <w:pPr>
        <w:pStyle w:val="a0"/>
        <w:rPr>
          <w:rFonts w:hint="cs"/>
          <w:rtl/>
        </w:rPr>
      </w:pPr>
    </w:p>
    <w:p w14:paraId="6BBF6B1A" w14:textId="77777777" w:rsidR="00000000" w:rsidRDefault="00E23567">
      <w:pPr>
        <w:pStyle w:val="a0"/>
        <w:rPr>
          <w:rFonts w:hint="cs"/>
          <w:rtl/>
        </w:rPr>
      </w:pPr>
      <w:r>
        <w:rPr>
          <w:rFonts w:hint="cs"/>
          <w:rtl/>
        </w:rPr>
        <w:t>- - -</w:t>
      </w:r>
    </w:p>
    <w:p w14:paraId="297CBA76" w14:textId="77777777" w:rsidR="00000000" w:rsidRDefault="00E23567">
      <w:pPr>
        <w:pStyle w:val="a0"/>
        <w:rPr>
          <w:rFonts w:hint="cs"/>
          <w:rtl/>
        </w:rPr>
      </w:pPr>
    </w:p>
    <w:p w14:paraId="3109F7A4" w14:textId="77777777" w:rsidR="00000000" w:rsidRDefault="00E23567">
      <w:pPr>
        <w:pStyle w:val="af1"/>
        <w:rPr>
          <w:rtl/>
        </w:rPr>
      </w:pPr>
      <w:r>
        <w:rPr>
          <w:rtl/>
        </w:rPr>
        <w:t>היו"ר מוחמד ב</w:t>
      </w:r>
      <w:r>
        <w:rPr>
          <w:rtl/>
        </w:rPr>
        <w:t>רכה:</w:t>
      </w:r>
    </w:p>
    <w:p w14:paraId="666E1FF3" w14:textId="77777777" w:rsidR="00000000" w:rsidRDefault="00E23567">
      <w:pPr>
        <w:pStyle w:val="a0"/>
        <w:rPr>
          <w:rtl/>
        </w:rPr>
      </w:pPr>
    </w:p>
    <w:p w14:paraId="29CC9129" w14:textId="77777777" w:rsidR="00000000" w:rsidRDefault="00E23567">
      <w:pPr>
        <w:pStyle w:val="a0"/>
        <w:rPr>
          <w:rFonts w:hint="cs"/>
          <w:rtl/>
        </w:rPr>
      </w:pPr>
      <w:r>
        <w:rPr>
          <w:rFonts w:hint="cs"/>
          <w:rtl/>
        </w:rPr>
        <w:t xml:space="preserve">לא, לא, זה לא מקובל מה שאתה עושה. </w:t>
      </w:r>
    </w:p>
    <w:p w14:paraId="27E98A3E" w14:textId="77777777" w:rsidR="00000000" w:rsidRDefault="00E23567">
      <w:pPr>
        <w:pStyle w:val="a0"/>
        <w:rPr>
          <w:rFonts w:hint="cs"/>
          <w:rtl/>
        </w:rPr>
      </w:pPr>
    </w:p>
    <w:p w14:paraId="456936C7" w14:textId="77777777" w:rsidR="00000000" w:rsidRDefault="00E23567">
      <w:pPr>
        <w:pStyle w:val="-"/>
        <w:rPr>
          <w:rtl/>
        </w:rPr>
      </w:pPr>
      <w:bookmarkStart w:id="566" w:name="FS000000455T11_02_2004_20_38_22C"/>
      <w:bookmarkEnd w:id="566"/>
      <w:r>
        <w:rPr>
          <w:rtl/>
        </w:rPr>
        <w:t>אופיר פינס-פז (העבודה-מימד):</w:t>
      </w:r>
    </w:p>
    <w:p w14:paraId="70674A5B" w14:textId="77777777" w:rsidR="00000000" w:rsidRDefault="00E23567">
      <w:pPr>
        <w:pStyle w:val="a0"/>
        <w:rPr>
          <w:rtl/>
        </w:rPr>
      </w:pPr>
    </w:p>
    <w:p w14:paraId="459C6BA3" w14:textId="77777777" w:rsidR="00000000" w:rsidRDefault="00E23567">
      <w:pPr>
        <w:pStyle w:val="a0"/>
        <w:rPr>
          <w:rFonts w:hint="cs"/>
          <w:rtl/>
        </w:rPr>
      </w:pPr>
      <w:r>
        <w:rPr>
          <w:rFonts w:hint="cs"/>
          <w:rtl/>
        </w:rPr>
        <w:t>שב, שב בשקט. איפה עשינו רע? איפה פעלנו שלא כשורה? שום דבר. אם הייתם שומעים בעצתנו ובונים את גדר הביטחון כשאנחנו דרשנו אותה ועל תוואי "הקו הירוק", כפי שאנחנו הצענו לכם, היום היתה לנו גד</w:t>
      </w:r>
      <w:r>
        <w:rPr>
          <w:rFonts w:hint="cs"/>
          <w:rtl/>
        </w:rPr>
        <w:t xml:space="preserve">ר. היינו יכולים לבוא להאג רק לטייל ולראות את בירת הולנד ולא לשום בית-דין בין-לאומי. כל העולם היה מכבד את דרישתנו ואת עמידתנו, והכי חשוב, היינו חוסכים דם. היינו חוסכים דם ודמים. דם ודמים. </w:t>
      </w:r>
    </w:p>
    <w:p w14:paraId="1CDA1952" w14:textId="77777777" w:rsidR="00000000" w:rsidRDefault="00E23567">
      <w:pPr>
        <w:pStyle w:val="a0"/>
        <w:rPr>
          <w:rFonts w:hint="cs"/>
          <w:rtl/>
        </w:rPr>
      </w:pPr>
    </w:p>
    <w:p w14:paraId="760A0EBD" w14:textId="77777777" w:rsidR="00000000" w:rsidRDefault="00E23567">
      <w:pPr>
        <w:pStyle w:val="af1"/>
        <w:rPr>
          <w:rtl/>
        </w:rPr>
      </w:pPr>
      <w:r>
        <w:rPr>
          <w:rtl/>
        </w:rPr>
        <w:t>היו"ר מוחמד ברכה:</w:t>
      </w:r>
    </w:p>
    <w:p w14:paraId="7AE47273" w14:textId="77777777" w:rsidR="00000000" w:rsidRDefault="00E23567">
      <w:pPr>
        <w:pStyle w:val="a0"/>
        <w:rPr>
          <w:rtl/>
        </w:rPr>
      </w:pPr>
    </w:p>
    <w:p w14:paraId="2907A77B" w14:textId="77777777" w:rsidR="00000000" w:rsidRDefault="00E23567">
      <w:pPr>
        <w:pStyle w:val="a0"/>
        <w:rPr>
          <w:rFonts w:hint="cs"/>
          <w:rtl/>
        </w:rPr>
      </w:pPr>
      <w:r>
        <w:rPr>
          <w:rFonts w:hint="cs"/>
          <w:rtl/>
        </w:rPr>
        <w:t xml:space="preserve">תודה. סגן השר זאב בוים ישיב בשם הממשלה על ההצעה </w:t>
      </w:r>
      <w:r>
        <w:rPr>
          <w:rFonts w:hint="cs"/>
          <w:rtl/>
        </w:rPr>
        <w:t xml:space="preserve">של חבר הכנסת פינס. בבקשה, אדוני. </w:t>
      </w:r>
    </w:p>
    <w:p w14:paraId="25B0DD59" w14:textId="77777777" w:rsidR="00000000" w:rsidRDefault="00E23567">
      <w:pPr>
        <w:pStyle w:val="a0"/>
        <w:rPr>
          <w:rFonts w:hint="cs"/>
          <w:rtl/>
        </w:rPr>
      </w:pPr>
    </w:p>
    <w:p w14:paraId="0D2853A3" w14:textId="77777777" w:rsidR="00000000" w:rsidRDefault="00E23567">
      <w:pPr>
        <w:pStyle w:val="a"/>
        <w:rPr>
          <w:rtl/>
        </w:rPr>
      </w:pPr>
      <w:bookmarkStart w:id="567" w:name="FS000000464T11_02_2004_20_39_51"/>
      <w:bookmarkStart w:id="568" w:name="FS000000464T11_02_2004_20_39_58"/>
      <w:bookmarkStart w:id="569" w:name="_Toc67150243"/>
      <w:bookmarkEnd w:id="567"/>
      <w:bookmarkEnd w:id="568"/>
      <w:r>
        <w:rPr>
          <w:rFonts w:hint="eastAsia"/>
          <w:rtl/>
        </w:rPr>
        <w:t>סגן</w:t>
      </w:r>
      <w:r>
        <w:rPr>
          <w:rtl/>
        </w:rPr>
        <w:t xml:space="preserve"> שר הביטחון זאב בוים:</w:t>
      </w:r>
      <w:bookmarkEnd w:id="569"/>
    </w:p>
    <w:p w14:paraId="5F1D3F72" w14:textId="77777777" w:rsidR="00000000" w:rsidRDefault="00E23567">
      <w:pPr>
        <w:pStyle w:val="a0"/>
        <w:rPr>
          <w:rFonts w:hint="cs"/>
          <w:rtl/>
        </w:rPr>
      </w:pPr>
    </w:p>
    <w:p w14:paraId="0017F134" w14:textId="77777777" w:rsidR="00000000" w:rsidRDefault="00E23567">
      <w:pPr>
        <w:pStyle w:val="a0"/>
        <w:rPr>
          <w:rFonts w:hint="cs"/>
          <w:rtl/>
        </w:rPr>
      </w:pPr>
      <w:r>
        <w:rPr>
          <w:rFonts w:hint="cs"/>
          <w:rtl/>
        </w:rPr>
        <w:t>אדוני היושב-ראש, חברי הכנסת, חבר הכנסת פינס, הסיומת שלך, "היינו חוסכים דם", באמת נשמעה כמו לרקוד על הדם. אני רוצה לומר לך שאני מתווכח אתך, אבל אני לא חושב שבהקשר זה הוויכוח הזה ראוי. זכותה של מפל</w:t>
      </w:r>
      <w:r>
        <w:rPr>
          <w:rFonts w:hint="cs"/>
          <w:rtl/>
        </w:rPr>
        <w:t xml:space="preserve">גת העבודה לבוא ולומר שההסדר שצריך להיות בינינו לבין הפלסטינים צריך לעמוד על "הקו הירוק". </w:t>
      </w:r>
    </w:p>
    <w:p w14:paraId="318D03E0" w14:textId="77777777" w:rsidR="00000000" w:rsidRDefault="00E23567">
      <w:pPr>
        <w:pStyle w:val="a0"/>
        <w:rPr>
          <w:rFonts w:hint="cs"/>
          <w:rtl/>
        </w:rPr>
      </w:pPr>
    </w:p>
    <w:p w14:paraId="09DA73C2" w14:textId="77777777" w:rsidR="00000000" w:rsidRDefault="00E23567">
      <w:pPr>
        <w:pStyle w:val="af0"/>
        <w:rPr>
          <w:rtl/>
        </w:rPr>
      </w:pPr>
      <w:r>
        <w:rPr>
          <w:rFonts w:hint="eastAsia"/>
          <w:rtl/>
        </w:rPr>
        <w:t>אופיר</w:t>
      </w:r>
      <w:r>
        <w:rPr>
          <w:rtl/>
        </w:rPr>
        <w:t xml:space="preserve"> פינס-פז (העבודה-מימד):</w:t>
      </w:r>
    </w:p>
    <w:p w14:paraId="1C979040" w14:textId="77777777" w:rsidR="00000000" w:rsidRDefault="00E23567">
      <w:pPr>
        <w:pStyle w:val="a0"/>
        <w:rPr>
          <w:rFonts w:hint="cs"/>
          <w:rtl/>
        </w:rPr>
      </w:pPr>
    </w:p>
    <w:p w14:paraId="7D85B89E" w14:textId="77777777" w:rsidR="00000000" w:rsidRDefault="00E23567">
      <w:pPr>
        <w:pStyle w:val="a0"/>
        <w:rPr>
          <w:rFonts w:hint="cs"/>
          <w:rtl/>
        </w:rPr>
      </w:pPr>
      <w:r>
        <w:rPr>
          <w:rFonts w:hint="cs"/>
          <w:rtl/>
        </w:rPr>
        <w:t xml:space="preserve">זאת לא עמדתי ולא עמדתנו. </w:t>
      </w:r>
    </w:p>
    <w:p w14:paraId="0E088FA5" w14:textId="77777777" w:rsidR="00000000" w:rsidRDefault="00E23567">
      <w:pPr>
        <w:pStyle w:val="a0"/>
        <w:rPr>
          <w:rFonts w:hint="cs"/>
          <w:rtl/>
        </w:rPr>
      </w:pPr>
    </w:p>
    <w:p w14:paraId="797B655C" w14:textId="77777777" w:rsidR="00000000" w:rsidRDefault="00E23567">
      <w:pPr>
        <w:pStyle w:val="-"/>
        <w:rPr>
          <w:rtl/>
        </w:rPr>
      </w:pPr>
      <w:bookmarkStart w:id="570" w:name="FS000000464T11_02_2004_20_41_08C"/>
      <w:bookmarkEnd w:id="570"/>
      <w:r>
        <w:rPr>
          <w:rtl/>
        </w:rPr>
        <w:t>סגן שר הביטחון זאב בוים:</w:t>
      </w:r>
    </w:p>
    <w:p w14:paraId="0DEC7203" w14:textId="77777777" w:rsidR="00000000" w:rsidRDefault="00E23567">
      <w:pPr>
        <w:pStyle w:val="a0"/>
        <w:rPr>
          <w:rtl/>
        </w:rPr>
      </w:pPr>
    </w:p>
    <w:p w14:paraId="42DE8CAB" w14:textId="77777777" w:rsidR="00000000" w:rsidRDefault="00E23567">
      <w:pPr>
        <w:pStyle w:val="a0"/>
        <w:rPr>
          <w:rFonts w:hint="cs"/>
          <w:rtl/>
        </w:rPr>
      </w:pPr>
      <w:r>
        <w:rPr>
          <w:rFonts w:hint="cs"/>
          <w:rtl/>
        </w:rPr>
        <w:t xml:space="preserve">אני חושב שזה מה שאתה מציג פה. </w:t>
      </w:r>
    </w:p>
    <w:p w14:paraId="6EC76312" w14:textId="77777777" w:rsidR="00000000" w:rsidRDefault="00E23567">
      <w:pPr>
        <w:pStyle w:val="a0"/>
        <w:rPr>
          <w:rFonts w:hint="cs"/>
          <w:rtl/>
        </w:rPr>
      </w:pPr>
    </w:p>
    <w:p w14:paraId="72309967" w14:textId="77777777" w:rsidR="00000000" w:rsidRDefault="00E23567">
      <w:pPr>
        <w:pStyle w:val="af0"/>
        <w:rPr>
          <w:rtl/>
        </w:rPr>
      </w:pPr>
      <w:r>
        <w:rPr>
          <w:rFonts w:hint="eastAsia"/>
          <w:rtl/>
        </w:rPr>
        <w:t>אופיר</w:t>
      </w:r>
      <w:r>
        <w:rPr>
          <w:rtl/>
        </w:rPr>
        <w:t xml:space="preserve"> פינס-פז (העבודה-מימד):</w:t>
      </w:r>
    </w:p>
    <w:p w14:paraId="4D7A0BF6" w14:textId="77777777" w:rsidR="00000000" w:rsidRDefault="00E23567">
      <w:pPr>
        <w:pStyle w:val="a0"/>
        <w:rPr>
          <w:rFonts w:hint="cs"/>
          <w:rtl/>
        </w:rPr>
      </w:pPr>
    </w:p>
    <w:p w14:paraId="5E29CCD5" w14:textId="77777777" w:rsidR="00000000" w:rsidRDefault="00E23567">
      <w:pPr>
        <w:pStyle w:val="a0"/>
        <w:rPr>
          <w:rFonts w:hint="cs"/>
          <w:rtl/>
        </w:rPr>
      </w:pPr>
      <w:r>
        <w:rPr>
          <w:rFonts w:hint="cs"/>
          <w:rtl/>
        </w:rPr>
        <w:t>לא. אני מציע לעסוק ב</w:t>
      </w:r>
      <w:r>
        <w:rPr>
          <w:rFonts w:hint="cs"/>
          <w:rtl/>
        </w:rPr>
        <w:t xml:space="preserve">ביטחון ולא - - - </w:t>
      </w:r>
    </w:p>
    <w:p w14:paraId="04A3F9E0" w14:textId="77777777" w:rsidR="00000000" w:rsidRDefault="00E23567">
      <w:pPr>
        <w:pStyle w:val="a0"/>
        <w:rPr>
          <w:rFonts w:hint="cs"/>
          <w:rtl/>
        </w:rPr>
      </w:pPr>
    </w:p>
    <w:p w14:paraId="21B5A878" w14:textId="77777777" w:rsidR="00000000" w:rsidRDefault="00E23567">
      <w:pPr>
        <w:pStyle w:val="-"/>
        <w:rPr>
          <w:rtl/>
        </w:rPr>
      </w:pPr>
      <w:bookmarkStart w:id="571" w:name="FS000000464T11_02_2004_20_41_32C"/>
      <w:bookmarkEnd w:id="571"/>
      <w:r>
        <w:rPr>
          <w:rtl/>
        </w:rPr>
        <w:t>סגן שר הביטחון זאב בוים:</w:t>
      </w:r>
    </w:p>
    <w:p w14:paraId="510CCFDF" w14:textId="77777777" w:rsidR="00000000" w:rsidRDefault="00E23567">
      <w:pPr>
        <w:pStyle w:val="a0"/>
        <w:rPr>
          <w:rtl/>
        </w:rPr>
      </w:pPr>
    </w:p>
    <w:p w14:paraId="738F7467" w14:textId="77777777" w:rsidR="00000000" w:rsidRDefault="00E23567">
      <w:pPr>
        <w:pStyle w:val="a0"/>
        <w:rPr>
          <w:rFonts w:hint="cs"/>
          <w:rtl/>
        </w:rPr>
      </w:pPr>
      <w:r>
        <w:rPr>
          <w:rFonts w:hint="cs"/>
          <w:rtl/>
        </w:rPr>
        <w:t>שמעתי אותך ושמעתי גם את חיים רמון בעניין הזה. תגיד לי רק פעם אחת, שאם משיקולי הביטחון שאתה כל כך מדבר עליהם, מציב גדר היכן שאתה מציב, יש איזה סיכוי בעולם שאחר כך, במשא-ומתן לשלום ובהסכם שלום, אפשר יהיה את הגדר ה</w:t>
      </w:r>
      <w:r>
        <w:rPr>
          <w:rFonts w:hint="cs"/>
          <w:rtl/>
        </w:rPr>
        <w:t xml:space="preserve">זאת, שאתה הצבת במקום שאתה רוצה, להזיז מטר אחד מזרחה, אני מקבל את דעתך. אני אומר לך שלא יהיה אפשר, גם אם תצעק עשר פעמים שהקמת את הגדר רק משיקולי ביטחון, לא תוכל בהסכם להזיז אותה מטר אחד מזרחה. תוכל להזיז אותה הרבה מערבה. זה </w:t>
      </w:r>
      <w:r>
        <w:rPr>
          <w:rFonts w:hint="cs"/>
        </w:rPr>
        <w:t>one way</w:t>
      </w:r>
      <w:r>
        <w:rPr>
          <w:rFonts w:hint="cs"/>
          <w:rtl/>
        </w:rPr>
        <w:t xml:space="preserve">. </w:t>
      </w:r>
    </w:p>
    <w:p w14:paraId="61717DD0" w14:textId="77777777" w:rsidR="00000000" w:rsidRDefault="00E23567">
      <w:pPr>
        <w:pStyle w:val="a0"/>
        <w:rPr>
          <w:rFonts w:hint="cs"/>
          <w:rtl/>
        </w:rPr>
      </w:pPr>
    </w:p>
    <w:p w14:paraId="59F49211" w14:textId="77777777" w:rsidR="00000000" w:rsidRDefault="00E23567">
      <w:pPr>
        <w:pStyle w:val="a0"/>
        <w:rPr>
          <w:rFonts w:hint="cs"/>
          <w:rtl/>
        </w:rPr>
      </w:pPr>
      <w:r>
        <w:rPr>
          <w:rFonts w:hint="cs"/>
          <w:rtl/>
        </w:rPr>
        <w:t>לכן, צריך לבוא ביושר ו</w:t>
      </w:r>
      <w:r>
        <w:rPr>
          <w:rFonts w:hint="cs"/>
          <w:rtl/>
        </w:rPr>
        <w:t>להגיד את מה שמפלגת העבודה במצע שלה לא אמרה, כי לפי מיטב זיכרוני, מפלגת העבודה מדברת בהסדר הסופי על קווי 1967 בתיקונים. יוסי ביילין, שלמיטב ידיעתי הוא עוד שמאלה מאופיר פינס, מדבר על ריכוזי אוכלוסייה - אפשר להתווכח אילו ריכוזים, אבל הוא מדבר על גושי התנחלויו</w:t>
      </w:r>
      <w:r>
        <w:rPr>
          <w:rFonts w:hint="cs"/>
          <w:rtl/>
        </w:rPr>
        <w:t xml:space="preserve">ת, שיש לשמר אותם. יש לו נוסחה של אחד על אחד וכו'. אני, כמובן, רחוק מהעניין הזה, אבל אתה בכלל מציע משהו הרבה יותר גרוע, אופיר פינס. בשם הביטחון אתה מבקש בדרך עקיפה להביא לאיזו תוצאה מדינית, שלפי מיטב ידיעתי היא אפילו לא תואמת את תפיסת מפלגת העבודה. אל תשלה </w:t>
      </w:r>
      <w:r>
        <w:rPr>
          <w:rFonts w:hint="cs"/>
          <w:rtl/>
        </w:rPr>
        <w:t xml:space="preserve">את עצמך. </w:t>
      </w:r>
    </w:p>
    <w:p w14:paraId="16947989" w14:textId="77777777" w:rsidR="00000000" w:rsidRDefault="00E23567">
      <w:pPr>
        <w:pStyle w:val="a0"/>
        <w:rPr>
          <w:rFonts w:hint="cs"/>
          <w:rtl/>
        </w:rPr>
      </w:pPr>
    </w:p>
    <w:p w14:paraId="59072AB3" w14:textId="77777777" w:rsidR="00000000" w:rsidRDefault="00E23567">
      <w:pPr>
        <w:pStyle w:val="af0"/>
        <w:rPr>
          <w:rtl/>
        </w:rPr>
      </w:pPr>
      <w:r>
        <w:rPr>
          <w:rFonts w:hint="eastAsia"/>
          <w:rtl/>
        </w:rPr>
        <w:t>אופיר</w:t>
      </w:r>
      <w:r>
        <w:rPr>
          <w:rtl/>
        </w:rPr>
        <w:t xml:space="preserve"> פינס-פז (העבודה-מימד):</w:t>
      </w:r>
    </w:p>
    <w:p w14:paraId="02FDFC22" w14:textId="77777777" w:rsidR="00000000" w:rsidRDefault="00E23567">
      <w:pPr>
        <w:pStyle w:val="a0"/>
        <w:rPr>
          <w:rFonts w:hint="cs"/>
          <w:rtl/>
        </w:rPr>
      </w:pPr>
    </w:p>
    <w:p w14:paraId="64BE556D" w14:textId="77777777" w:rsidR="00000000" w:rsidRDefault="00E23567">
      <w:pPr>
        <w:pStyle w:val="a0"/>
        <w:rPr>
          <w:rFonts w:hint="cs"/>
          <w:rtl/>
        </w:rPr>
      </w:pPr>
      <w:r>
        <w:rPr>
          <w:rFonts w:hint="cs"/>
          <w:rtl/>
        </w:rPr>
        <w:t xml:space="preserve">אתה לא מדייק. </w:t>
      </w:r>
    </w:p>
    <w:p w14:paraId="74E035D3" w14:textId="77777777" w:rsidR="00000000" w:rsidRDefault="00E23567">
      <w:pPr>
        <w:pStyle w:val="a0"/>
        <w:rPr>
          <w:rFonts w:hint="cs"/>
          <w:rtl/>
        </w:rPr>
      </w:pPr>
    </w:p>
    <w:p w14:paraId="587DE0D4" w14:textId="77777777" w:rsidR="00000000" w:rsidRDefault="00E23567">
      <w:pPr>
        <w:pStyle w:val="-"/>
        <w:rPr>
          <w:rtl/>
        </w:rPr>
      </w:pPr>
      <w:bookmarkStart w:id="572" w:name="FS000000464T11_02_2004_20_46_24C"/>
      <w:bookmarkEnd w:id="572"/>
      <w:r>
        <w:rPr>
          <w:rtl/>
        </w:rPr>
        <w:t>סגן שר הביטחון זאב בוים:</w:t>
      </w:r>
    </w:p>
    <w:p w14:paraId="7027048C" w14:textId="77777777" w:rsidR="00000000" w:rsidRDefault="00E23567">
      <w:pPr>
        <w:pStyle w:val="a0"/>
        <w:rPr>
          <w:rtl/>
        </w:rPr>
      </w:pPr>
    </w:p>
    <w:p w14:paraId="23E65F67" w14:textId="77777777" w:rsidR="00000000" w:rsidRDefault="00E23567">
      <w:pPr>
        <w:pStyle w:val="a0"/>
        <w:rPr>
          <w:rFonts w:hint="cs"/>
          <w:rtl/>
        </w:rPr>
      </w:pPr>
      <w:r>
        <w:rPr>
          <w:rFonts w:hint="cs"/>
          <w:rtl/>
        </w:rPr>
        <w:t>ככה אני מפרש את הדברים. אני רוצה להגיד עוד דבר, אופיר פינס, נכון שקשה היום לשכנע את העולם בדבר הנחיצות הביטחונית של הגדר במקומה הנוכחי, אבל הרבה מהקושי הזה נוצר בגלל הזעקה ה</w:t>
      </w:r>
      <w:r>
        <w:rPr>
          <w:rFonts w:hint="cs"/>
          <w:rtl/>
        </w:rPr>
        <w:t xml:space="preserve">גדולה מהספסלים פה. לא מן הנמנע, ואני מדבר רק על עניין השיקול הביטחוני שאני אחזור אליו, שאם לא היתה קמה פה צווחה גדולה בקרב חובבי ציון שבתוכנו, יכול להיות שהעניין הביטחוני כן היה נתפס בעיני העולם במיקום הביטחוני הזה. </w:t>
      </w:r>
    </w:p>
    <w:p w14:paraId="57E6C5AA" w14:textId="77777777" w:rsidR="00000000" w:rsidRDefault="00E23567">
      <w:pPr>
        <w:pStyle w:val="a0"/>
        <w:rPr>
          <w:rFonts w:hint="cs"/>
          <w:rtl/>
        </w:rPr>
      </w:pPr>
    </w:p>
    <w:p w14:paraId="4B39DD07" w14:textId="77777777" w:rsidR="00000000" w:rsidRDefault="00E23567">
      <w:pPr>
        <w:pStyle w:val="a0"/>
        <w:rPr>
          <w:rFonts w:hint="cs"/>
          <w:rtl/>
        </w:rPr>
      </w:pPr>
      <w:r>
        <w:rPr>
          <w:rFonts w:hint="cs"/>
          <w:rtl/>
        </w:rPr>
        <w:t>אני רוצה להגיד משהו לגבי התוואי. ההחלט</w:t>
      </w:r>
      <w:r>
        <w:rPr>
          <w:rFonts w:hint="cs"/>
          <w:rtl/>
        </w:rPr>
        <w:t>ה על הקמת הגדר נעשתה אחרי ויכוח קשה, שחצה את הבית הזה לאורך ולרוחב, את כל המפלגות. בסופו של דבר החליטה ממשלת ישראל, ביוני 2002, להקים את הגדר. למיטב זיכרוני, אופיר פינס, באותה תקופה היתה ממשלת אחדות לאומית, ומי שהוביל את הממשלה הזאת היו שתי המפלגות הגדולות</w:t>
      </w:r>
      <w:r>
        <w:rPr>
          <w:rFonts w:hint="cs"/>
          <w:rtl/>
        </w:rPr>
        <w:t xml:space="preserve"> דאז, קודם כול, מפלגת העבודה ותנועת הליכוד. בראש המערכת הזאת עמד שר הביטחון, פואד בן-אליעזר, שנלחם בתוך הממשלה כדי להעביר את זה, מגובה על-ידי הספסלים האלה כאן. להוריד בפניכם את הכובע. אבל באותה נשימה צריך גם להגיד, שהתוואי, בפרק הראשון והשני שלו, מבית-שאן,</w:t>
      </w:r>
      <w:r>
        <w:rPr>
          <w:rFonts w:hint="cs"/>
          <w:rtl/>
        </w:rPr>
        <w:t xml:space="preserve"> שהיום הולך ומושלם, ועד אלקנה, שחלק א' כבר אופרטיבי חצי שנה, נקבע בתקופת הממשלה ההיא, כששר הביטחון היה ההוא. ואני אז לא שמעתי - - -</w:t>
      </w:r>
    </w:p>
    <w:p w14:paraId="05E14052" w14:textId="77777777" w:rsidR="00000000" w:rsidRDefault="00E23567">
      <w:pPr>
        <w:pStyle w:val="a0"/>
        <w:ind w:firstLine="0"/>
        <w:rPr>
          <w:rFonts w:hint="cs"/>
          <w:rtl/>
        </w:rPr>
      </w:pPr>
    </w:p>
    <w:p w14:paraId="2D6D370C" w14:textId="77777777" w:rsidR="00000000" w:rsidRDefault="00E23567">
      <w:pPr>
        <w:pStyle w:val="af0"/>
        <w:rPr>
          <w:rtl/>
        </w:rPr>
      </w:pPr>
      <w:r>
        <w:rPr>
          <w:rFonts w:hint="eastAsia"/>
          <w:rtl/>
        </w:rPr>
        <w:t>אופיר</w:t>
      </w:r>
      <w:r>
        <w:rPr>
          <w:rtl/>
        </w:rPr>
        <w:t xml:space="preserve"> פינס-פז (העבודה-מימד):</w:t>
      </w:r>
    </w:p>
    <w:p w14:paraId="51E5961C" w14:textId="77777777" w:rsidR="00000000" w:rsidRDefault="00E23567">
      <w:pPr>
        <w:pStyle w:val="a0"/>
        <w:rPr>
          <w:rFonts w:hint="cs"/>
          <w:rtl/>
        </w:rPr>
      </w:pPr>
    </w:p>
    <w:p w14:paraId="6FBC8656" w14:textId="77777777" w:rsidR="00000000" w:rsidRDefault="00E23567">
      <w:pPr>
        <w:pStyle w:val="a0"/>
        <w:rPr>
          <w:rFonts w:hint="cs"/>
          <w:rtl/>
        </w:rPr>
      </w:pPr>
      <w:r>
        <w:rPr>
          <w:rFonts w:hint="cs"/>
          <w:rtl/>
        </w:rPr>
        <w:t>זה תוואי 1967.</w:t>
      </w:r>
    </w:p>
    <w:p w14:paraId="2E7A8D1A" w14:textId="77777777" w:rsidR="00000000" w:rsidRDefault="00E23567">
      <w:pPr>
        <w:pStyle w:val="a0"/>
        <w:rPr>
          <w:rFonts w:hint="cs"/>
          <w:rtl/>
        </w:rPr>
      </w:pPr>
    </w:p>
    <w:p w14:paraId="2E83DBAA" w14:textId="77777777" w:rsidR="00000000" w:rsidRDefault="00E23567">
      <w:pPr>
        <w:pStyle w:val="-"/>
        <w:rPr>
          <w:rtl/>
        </w:rPr>
      </w:pPr>
      <w:bookmarkStart w:id="573" w:name="FS000000455T11_02_2004_20_39_53"/>
      <w:bookmarkStart w:id="574" w:name="FS000000464T11_02_2004_20_40_08"/>
      <w:bookmarkStart w:id="575" w:name="FS000000464T11_02_2004_20_40_17C"/>
      <w:bookmarkEnd w:id="573"/>
      <w:bookmarkEnd w:id="574"/>
      <w:bookmarkEnd w:id="575"/>
      <w:r>
        <w:rPr>
          <w:rtl/>
        </w:rPr>
        <w:t>סגן שר הביטחון זאב בוים:</w:t>
      </w:r>
    </w:p>
    <w:p w14:paraId="138ECB99" w14:textId="77777777" w:rsidR="00000000" w:rsidRDefault="00E23567">
      <w:pPr>
        <w:pStyle w:val="a0"/>
        <w:rPr>
          <w:rtl/>
        </w:rPr>
      </w:pPr>
    </w:p>
    <w:p w14:paraId="682560F4" w14:textId="77777777" w:rsidR="00000000" w:rsidRDefault="00E23567">
      <w:pPr>
        <w:pStyle w:val="a0"/>
        <w:rPr>
          <w:rFonts w:hint="cs"/>
          <w:rtl/>
        </w:rPr>
      </w:pPr>
      <w:r>
        <w:rPr>
          <w:rFonts w:hint="cs"/>
          <w:rtl/>
        </w:rPr>
        <w:t>סליחה, טעות. תיקונים קלים זה חשוב. זה לא תוואי 1967</w:t>
      </w:r>
      <w:r>
        <w:rPr>
          <w:rFonts w:hint="cs"/>
          <w:rtl/>
        </w:rPr>
        <w:t xml:space="preserve">. עכשיו יש פה דרישה על 1967, על הדבר הקדוש הזה של 1967. איזו קדושה נתנו פה ל-1967. איזו מלחמה גדולה. איש מפלגת העבודה, תנועת מפא"י, שר החוץ המהולל של מדינת ישראל, באיזו מלחמה עקשנית הוא נלחם ב-1967 באו"ם, והוא הגדיר את הגבולות האלה, שהיום אתם מקדשים אותם, </w:t>
      </w:r>
      <w:r>
        <w:rPr>
          <w:rFonts w:hint="cs"/>
          <w:rtl/>
        </w:rPr>
        <w:t>כגבולות אושוויץ. אמר את זה אז אבא אבן, ולא מישהו ממפלגת הליכוד או מגח"ל של אז. תסתכלו איך אתם נראים, הצאצאים של אנשי מפלגת העבודה.</w:t>
      </w:r>
    </w:p>
    <w:p w14:paraId="7D056F91" w14:textId="77777777" w:rsidR="00000000" w:rsidRDefault="00E23567">
      <w:pPr>
        <w:pStyle w:val="a0"/>
        <w:ind w:firstLine="0"/>
        <w:rPr>
          <w:rFonts w:hint="cs"/>
          <w:rtl/>
        </w:rPr>
      </w:pPr>
    </w:p>
    <w:p w14:paraId="54960257" w14:textId="77777777" w:rsidR="00000000" w:rsidRDefault="00E23567">
      <w:pPr>
        <w:pStyle w:val="af0"/>
        <w:rPr>
          <w:rtl/>
        </w:rPr>
      </w:pPr>
      <w:r>
        <w:rPr>
          <w:rFonts w:hint="eastAsia"/>
          <w:rtl/>
        </w:rPr>
        <w:t>אופיר</w:t>
      </w:r>
      <w:r>
        <w:rPr>
          <w:rtl/>
        </w:rPr>
        <w:t xml:space="preserve"> פינס-פז (העבודה-מימד):</w:t>
      </w:r>
    </w:p>
    <w:p w14:paraId="19E49667" w14:textId="77777777" w:rsidR="00000000" w:rsidRDefault="00E23567">
      <w:pPr>
        <w:pStyle w:val="a0"/>
        <w:rPr>
          <w:rFonts w:hint="cs"/>
          <w:rtl/>
        </w:rPr>
      </w:pPr>
    </w:p>
    <w:p w14:paraId="716ABC3D" w14:textId="77777777" w:rsidR="00000000" w:rsidRDefault="00E23567">
      <w:pPr>
        <w:pStyle w:val="a0"/>
        <w:rPr>
          <w:rFonts w:hint="cs"/>
          <w:rtl/>
        </w:rPr>
      </w:pPr>
      <w:r>
        <w:rPr>
          <w:rFonts w:hint="cs"/>
          <w:rtl/>
        </w:rPr>
        <w:t>הממשלה אומרת את מה שאנחנו אומרים היום.</w:t>
      </w:r>
    </w:p>
    <w:p w14:paraId="26C473A9" w14:textId="77777777" w:rsidR="00000000" w:rsidRDefault="00E23567">
      <w:pPr>
        <w:pStyle w:val="a0"/>
        <w:ind w:firstLine="0"/>
        <w:rPr>
          <w:rFonts w:hint="cs"/>
          <w:rtl/>
        </w:rPr>
      </w:pPr>
    </w:p>
    <w:p w14:paraId="5995EBD7" w14:textId="77777777" w:rsidR="00000000" w:rsidRDefault="00E23567">
      <w:pPr>
        <w:pStyle w:val="-"/>
        <w:rPr>
          <w:rtl/>
        </w:rPr>
      </w:pPr>
      <w:bookmarkStart w:id="576" w:name="FS000000464T11_02_2004_20_42_44C"/>
      <w:bookmarkEnd w:id="576"/>
      <w:r>
        <w:rPr>
          <w:rtl/>
        </w:rPr>
        <w:t>סגן שר הביטחון זאב בוים:</w:t>
      </w:r>
    </w:p>
    <w:p w14:paraId="678581F3" w14:textId="77777777" w:rsidR="00000000" w:rsidRDefault="00E23567">
      <w:pPr>
        <w:pStyle w:val="a0"/>
        <w:rPr>
          <w:rtl/>
        </w:rPr>
      </w:pPr>
    </w:p>
    <w:p w14:paraId="07D7483C" w14:textId="77777777" w:rsidR="00000000" w:rsidRDefault="00E23567">
      <w:pPr>
        <w:pStyle w:val="a0"/>
        <w:rPr>
          <w:rFonts w:hint="cs"/>
          <w:rtl/>
        </w:rPr>
      </w:pPr>
      <w:r>
        <w:rPr>
          <w:rFonts w:hint="cs"/>
          <w:rtl/>
        </w:rPr>
        <w:t xml:space="preserve">תסלח לי, הוא לא אומר גבולות </w:t>
      </w:r>
      <w:r>
        <w:rPr>
          <w:rFonts w:hint="cs"/>
          <w:rtl/>
        </w:rPr>
        <w:t>1967.</w:t>
      </w:r>
    </w:p>
    <w:p w14:paraId="68FACA0F" w14:textId="77777777" w:rsidR="00000000" w:rsidRDefault="00E23567">
      <w:pPr>
        <w:pStyle w:val="a0"/>
        <w:ind w:firstLine="0"/>
        <w:rPr>
          <w:rFonts w:hint="cs"/>
          <w:rtl/>
        </w:rPr>
      </w:pPr>
    </w:p>
    <w:p w14:paraId="78269E5A" w14:textId="77777777" w:rsidR="00000000" w:rsidRDefault="00E23567">
      <w:pPr>
        <w:pStyle w:val="af0"/>
        <w:rPr>
          <w:rtl/>
        </w:rPr>
      </w:pPr>
      <w:r>
        <w:rPr>
          <w:rFonts w:hint="eastAsia"/>
          <w:rtl/>
        </w:rPr>
        <w:t>אופיר</w:t>
      </w:r>
      <w:r>
        <w:rPr>
          <w:rtl/>
        </w:rPr>
        <w:t xml:space="preserve"> פינס-פז (העבודה-מימד):</w:t>
      </w:r>
    </w:p>
    <w:p w14:paraId="7C95DB07" w14:textId="77777777" w:rsidR="00000000" w:rsidRDefault="00E23567">
      <w:pPr>
        <w:pStyle w:val="a0"/>
        <w:rPr>
          <w:rFonts w:hint="cs"/>
          <w:rtl/>
        </w:rPr>
      </w:pPr>
    </w:p>
    <w:p w14:paraId="1C0090F5" w14:textId="77777777" w:rsidR="00000000" w:rsidRDefault="00E23567">
      <w:pPr>
        <w:pStyle w:val="a0"/>
        <w:rPr>
          <w:rFonts w:hint="cs"/>
          <w:rtl/>
        </w:rPr>
      </w:pPr>
      <w:r>
        <w:rPr>
          <w:rFonts w:hint="cs"/>
          <w:rtl/>
        </w:rPr>
        <w:t xml:space="preserve"> מה הוא אומר?</w:t>
      </w:r>
    </w:p>
    <w:p w14:paraId="5CC5D2C1" w14:textId="77777777" w:rsidR="00000000" w:rsidRDefault="00E23567">
      <w:pPr>
        <w:pStyle w:val="a0"/>
        <w:ind w:firstLine="0"/>
        <w:rPr>
          <w:rFonts w:hint="cs"/>
          <w:rtl/>
        </w:rPr>
      </w:pPr>
    </w:p>
    <w:p w14:paraId="2C332875" w14:textId="77777777" w:rsidR="00000000" w:rsidRDefault="00E23567">
      <w:pPr>
        <w:pStyle w:val="-"/>
        <w:rPr>
          <w:rtl/>
        </w:rPr>
      </w:pPr>
      <w:bookmarkStart w:id="577" w:name="FS000000464T11_02_2004_20_43_01C"/>
      <w:bookmarkEnd w:id="577"/>
      <w:r>
        <w:rPr>
          <w:rtl/>
        </w:rPr>
        <w:t>סגן שר הביטחון זאב בוים:</w:t>
      </w:r>
    </w:p>
    <w:p w14:paraId="41A3CB06" w14:textId="77777777" w:rsidR="00000000" w:rsidRDefault="00E23567">
      <w:pPr>
        <w:pStyle w:val="a0"/>
        <w:rPr>
          <w:rtl/>
        </w:rPr>
      </w:pPr>
    </w:p>
    <w:p w14:paraId="43B079B3" w14:textId="77777777" w:rsidR="00000000" w:rsidRDefault="00E23567">
      <w:pPr>
        <w:pStyle w:val="a0"/>
        <w:rPr>
          <w:rFonts w:hint="cs"/>
          <w:rtl/>
        </w:rPr>
      </w:pPr>
      <w:r>
        <w:rPr>
          <w:rFonts w:hint="cs"/>
          <w:rtl/>
        </w:rPr>
        <w:t>אתם מקדשים, אתם הולכים לאומות העולם, ובפעולה הזאת שלכם, בלי משים, אולי לא באופן ישיר, יש כאלה בתוכנו, לא בספסלים האלה, תודה לאל, אבל זה לא עוזר לכם הרבה, כי באופן עקיף אתם שופכים</w:t>
      </w:r>
      <w:r>
        <w:rPr>
          <w:rFonts w:hint="cs"/>
          <w:rtl/>
        </w:rPr>
        <w:t xml:space="preserve"> שמן על המדורה העולמית הזאת. כשאנחנו נמצאים בסוג של מלחמה שם וצריך לנצח בה, וגם אפשר לנצח בה, אבל אתם לא עוזרים אלא להיפך, אתם מקלקלים - -</w:t>
      </w:r>
    </w:p>
    <w:p w14:paraId="64399DAB" w14:textId="77777777" w:rsidR="00000000" w:rsidRDefault="00E23567">
      <w:pPr>
        <w:pStyle w:val="a0"/>
        <w:ind w:firstLine="0"/>
        <w:rPr>
          <w:rFonts w:hint="cs"/>
          <w:rtl/>
        </w:rPr>
      </w:pPr>
    </w:p>
    <w:p w14:paraId="11629A91" w14:textId="77777777" w:rsidR="00000000" w:rsidRDefault="00E23567">
      <w:pPr>
        <w:pStyle w:val="af0"/>
        <w:rPr>
          <w:rtl/>
        </w:rPr>
      </w:pPr>
      <w:r>
        <w:rPr>
          <w:rFonts w:hint="eastAsia"/>
          <w:rtl/>
        </w:rPr>
        <w:t>אופיר</w:t>
      </w:r>
      <w:r>
        <w:rPr>
          <w:rtl/>
        </w:rPr>
        <w:t xml:space="preserve"> פינס-פז (העבודה-מימד):</w:t>
      </w:r>
    </w:p>
    <w:p w14:paraId="0ED0604E" w14:textId="77777777" w:rsidR="00000000" w:rsidRDefault="00E23567">
      <w:pPr>
        <w:pStyle w:val="a0"/>
        <w:rPr>
          <w:rFonts w:hint="cs"/>
          <w:rtl/>
        </w:rPr>
      </w:pPr>
    </w:p>
    <w:p w14:paraId="6B0B4994" w14:textId="77777777" w:rsidR="00000000" w:rsidRDefault="00E23567">
      <w:pPr>
        <w:pStyle w:val="a0"/>
        <w:rPr>
          <w:rFonts w:hint="cs"/>
          <w:rtl/>
        </w:rPr>
      </w:pPr>
      <w:r>
        <w:rPr>
          <w:rFonts w:hint="cs"/>
          <w:rtl/>
        </w:rPr>
        <w:t>לא עם הטעויות שלכם.</w:t>
      </w:r>
    </w:p>
    <w:p w14:paraId="2B12AA47" w14:textId="77777777" w:rsidR="00000000" w:rsidRDefault="00E23567">
      <w:pPr>
        <w:pStyle w:val="a0"/>
        <w:ind w:firstLine="0"/>
        <w:rPr>
          <w:rtl/>
        </w:rPr>
      </w:pPr>
    </w:p>
    <w:p w14:paraId="061B34D9" w14:textId="77777777" w:rsidR="00000000" w:rsidRDefault="00E23567">
      <w:pPr>
        <w:pStyle w:val="a0"/>
        <w:ind w:firstLine="0"/>
        <w:rPr>
          <w:rFonts w:hint="cs"/>
          <w:rtl/>
        </w:rPr>
      </w:pPr>
    </w:p>
    <w:p w14:paraId="5CC70E25" w14:textId="77777777" w:rsidR="00000000" w:rsidRDefault="00E23567">
      <w:pPr>
        <w:pStyle w:val="-"/>
        <w:rPr>
          <w:rtl/>
        </w:rPr>
      </w:pPr>
      <w:bookmarkStart w:id="578" w:name="FS000000464T11_02_2004_20_44_11C"/>
      <w:bookmarkEnd w:id="578"/>
      <w:r>
        <w:rPr>
          <w:rtl/>
        </w:rPr>
        <w:t>סגן שר הביטחון זאב בוים:</w:t>
      </w:r>
    </w:p>
    <w:p w14:paraId="5B768CD0" w14:textId="77777777" w:rsidR="00000000" w:rsidRDefault="00E23567">
      <w:pPr>
        <w:pStyle w:val="a0"/>
        <w:rPr>
          <w:rtl/>
        </w:rPr>
      </w:pPr>
    </w:p>
    <w:p w14:paraId="6E04EC90" w14:textId="77777777" w:rsidR="00000000" w:rsidRDefault="00E23567">
      <w:pPr>
        <w:pStyle w:val="a0"/>
        <w:rPr>
          <w:rFonts w:hint="cs"/>
          <w:rtl/>
        </w:rPr>
      </w:pPr>
      <w:r>
        <w:rPr>
          <w:rFonts w:hint="cs"/>
          <w:rtl/>
        </w:rPr>
        <w:t xml:space="preserve">- - כי ההחלטות לגבי התוואי היו החלטות </w:t>
      </w:r>
      <w:r>
        <w:rPr>
          <w:rFonts w:hint="cs"/>
          <w:rtl/>
        </w:rPr>
        <w:t>ביטחוניות. אני מודיע לך, אופיר פינס - -</w:t>
      </w:r>
    </w:p>
    <w:p w14:paraId="4DF44AD2" w14:textId="77777777" w:rsidR="00000000" w:rsidRDefault="00E23567">
      <w:pPr>
        <w:pStyle w:val="a0"/>
        <w:ind w:firstLine="0"/>
        <w:rPr>
          <w:rFonts w:hint="cs"/>
          <w:rtl/>
        </w:rPr>
      </w:pPr>
    </w:p>
    <w:p w14:paraId="2FE73388" w14:textId="77777777" w:rsidR="00000000" w:rsidRDefault="00E23567">
      <w:pPr>
        <w:pStyle w:val="af0"/>
        <w:rPr>
          <w:rtl/>
        </w:rPr>
      </w:pPr>
      <w:bookmarkStart w:id="579" w:name="FS000000464T11_02_2004_20_44_32C"/>
      <w:bookmarkEnd w:id="579"/>
      <w:r>
        <w:rPr>
          <w:rtl/>
        </w:rPr>
        <w:t>אופיר פינס-פז (העבודה-מימד):</w:t>
      </w:r>
    </w:p>
    <w:p w14:paraId="53B0A8B2" w14:textId="77777777" w:rsidR="00000000" w:rsidRDefault="00E23567">
      <w:pPr>
        <w:pStyle w:val="a0"/>
        <w:rPr>
          <w:rtl/>
        </w:rPr>
      </w:pPr>
    </w:p>
    <w:p w14:paraId="3B4488A9" w14:textId="77777777" w:rsidR="00000000" w:rsidRDefault="00E23567">
      <w:pPr>
        <w:pStyle w:val="a0"/>
        <w:rPr>
          <w:rFonts w:hint="cs"/>
          <w:rtl/>
        </w:rPr>
      </w:pPr>
      <w:r>
        <w:rPr>
          <w:rFonts w:hint="cs"/>
          <w:rtl/>
        </w:rPr>
        <w:t>לא, לא מסכים.</w:t>
      </w:r>
    </w:p>
    <w:p w14:paraId="4F3B869F" w14:textId="77777777" w:rsidR="00000000" w:rsidRDefault="00E23567">
      <w:pPr>
        <w:pStyle w:val="a0"/>
        <w:ind w:firstLine="0"/>
        <w:rPr>
          <w:rFonts w:hint="cs"/>
          <w:rtl/>
        </w:rPr>
      </w:pPr>
    </w:p>
    <w:p w14:paraId="39A869B0" w14:textId="77777777" w:rsidR="00000000" w:rsidRDefault="00E23567">
      <w:pPr>
        <w:pStyle w:val="-"/>
        <w:rPr>
          <w:rtl/>
        </w:rPr>
      </w:pPr>
      <w:bookmarkStart w:id="580" w:name="FS000000464T11_02_2004_20_44_46C"/>
      <w:bookmarkEnd w:id="580"/>
      <w:r>
        <w:rPr>
          <w:rtl/>
        </w:rPr>
        <w:t>סגן שר הביטחון זאב בוים:</w:t>
      </w:r>
    </w:p>
    <w:p w14:paraId="0CEB5C4F" w14:textId="77777777" w:rsidR="00000000" w:rsidRDefault="00E23567">
      <w:pPr>
        <w:pStyle w:val="a0"/>
        <w:rPr>
          <w:rtl/>
        </w:rPr>
      </w:pPr>
    </w:p>
    <w:p w14:paraId="3C40EE3C" w14:textId="77777777" w:rsidR="00000000" w:rsidRDefault="00E23567">
      <w:pPr>
        <w:pStyle w:val="a0"/>
        <w:rPr>
          <w:rFonts w:hint="cs"/>
          <w:rtl/>
        </w:rPr>
      </w:pPr>
      <w:r>
        <w:rPr>
          <w:rFonts w:hint="cs"/>
          <w:rtl/>
        </w:rPr>
        <w:t>- - שגם התיקונים שהיום נעשים וגם הציטוט שאתה מצטט את גיורא איילנד, יש תיקונים שנעשים, שהם תיקונים שהייתי מגדיר אותם טקטיים, כתוצאה מהפעלה של הגד</w:t>
      </w:r>
      <w:r>
        <w:rPr>
          <w:rFonts w:hint="cs"/>
          <w:rtl/>
        </w:rPr>
        <w:t>ר ולימוד נושאים של תחומים שצריך לתקן. לא בגלל תפיסה אסטרטגית חדשה.</w:t>
      </w:r>
    </w:p>
    <w:p w14:paraId="22003BBB" w14:textId="77777777" w:rsidR="00000000" w:rsidRDefault="00E23567">
      <w:pPr>
        <w:pStyle w:val="a0"/>
        <w:ind w:firstLine="0"/>
        <w:rPr>
          <w:rFonts w:hint="cs"/>
          <w:rtl/>
        </w:rPr>
      </w:pPr>
    </w:p>
    <w:p w14:paraId="7E0036CB" w14:textId="77777777" w:rsidR="00000000" w:rsidRDefault="00E23567">
      <w:pPr>
        <w:pStyle w:val="af0"/>
        <w:rPr>
          <w:rtl/>
        </w:rPr>
      </w:pPr>
      <w:r>
        <w:rPr>
          <w:rFonts w:hint="eastAsia"/>
          <w:rtl/>
        </w:rPr>
        <w:t>אופיר</w:t>
      </w:r>
      <w:r>
        <w:rPr>
          <w:rtl/>
        </w:rPr>
        <w:t xml:space="preserve"> פינס-פז (העבודה-מימד):</w:t>
      </w:r>
    </w:p>
    <w:p w14:paraId="6942FCFC" w14:textId="77777777" w:rsidR="00000000" w:rsidRDefault="00E23567">
      <w:pPr>
        <w:pStyle w:val="a0"/>
        <w:rPr>
          <w:rFonts w:hint="cs"/>
          <w:rtl/>
        </w:rPr>
      </w:pPr>
    </w:p>
    <w:p w14:paraId="49F03779" w14:textId="77777777" w:rsidR="00000000" w:rsidRDefault="00E23567">
      <w:pPr>
        <w:pStyle w:val="a0"/>
        <w:rPr>
          <w:rFonts w:hint="cs"/>
          <w:rtl/>
        </w:rPr>
      </w:pPr>
      <w:r>
        <w:rPr>
          <w:rFonts w:hint="cs"/>
          <w:rtl/>
        </w:rPr>
        <w:t>אתה מוכן להציג את השינויים בתוואי?</w:t>
      </w:r>
    </w:p>
    <w:p w14:paraId="1F8CF453" w14:textId="77777777" w:rsidR="00000000" w:rsidRDefault="00E23567">
      <w:pPr>
        <w:pStyle w:val="a0"/>
        <w:ind w:firstLine="0"/>
        <w:rPr>
          <w:rFonts w:hint="cs"/>
          <w:rtl/>
        </w:rPr>
      </w:pPr>
    </w:p>
    <w:p w14:paraId="7D85E60C" w14:textId="77777777" w:rsidR="00000000" w:rsidRDefault="00E23567">
      <w:pPr>
        <w:pStyle w:val="-"/>
        <w:rPr>
          <w:rtl/>
        </w:rPr>
      </w:pPr>
      <w:bookmarkStart w:id="581" w:name="FS000000464T11_02_2004_20_45_42C"/>
      <w:bookmarkEnd w:id="581"/>
      <w:r>
        <w:rPr>
          <w:rtl/>
        </w:rPr>
        <w:t>סגן שר הביטחון זאב בוים:</w:t>
      </w:r>
    </w:p>
    <w:p w14:paraId="14D748A8" w14:textId="77777777" w:rsidR="00000000" w:rsidRDefault="00E23567">
      <w:pPr>
        <w:pStyle w:val="a0"/>
        <w:rPr>
          <w:rtl/>
        </w:rPr>
      </w:pPr>
    </w:p>
    <w:p w14:paraId="220B16E5" w14:textId="77777777" w:rsidR="00000000" w:rsidRDefault="00E23567">
      <w:pPr>
        <w:pStyle w:val="a0"/>
        <w:rPr>
          <w:rFonts w:hint="cs"/>
          <w:rtl/>
        </w:rPr>
      </w:pPr>
      <w:r>
        <w:rPr>
          <w:rFonts w:hint="cs"/>
          <w:rtl/>
        </w:rPr>
        <w:t>כן. אני אגיד לך אחד לאחד: אני מוכן לפרט שניים-שלושה שינויים שעושים ואגיד לך כתוצאה ממה. אתן לך ד</w:t>
      </w:r>
      <w:r>
        <w:rPr>
          <w:rFonts w:hint="cs"/>
          <w:rtl/>
        </w:rPr>
        <w:t xml:space="preserve">וגמה: אנחנו עושים תיקון בקלקיליה. בהתחלה סגרנו את קלקיליה ממזרח, ואחרי זה הסתבר שזה יוצר בעיה הומניטרית ממדרגה ראשונה. זה אולי פותר בעיה ביטחונית בצורה הרמטית, אבל אי-אפשר לשאת את הבעיה ההומניטרית. מרגע שהעניין הזה הסתבר, ויתרנו על העניין של איזו שליטה על </w:t>
      </w:r>
      <w:r>
        <w:rPr>
          <w:rFonts w:hint="cs"/>
          <w:rtl/>
        </w:rPr>
        <w:t>המעבר ממזרח. היום יש תנועה חופשית בכניסה וביציאה לכיוון מזרח ומערב של קלקיליה.</w:t>
      </w:r>
    </w:p>
    <w:p w14:paraId="1E7A1C12" w14:textId="77777777" w:rsidR="00000000" w:rsidRDefault="00E23567">
      <w:pPr>
        <w:pStyle w:val="a0"/>
        <w:ind w:firstLine="0"/>
        <w:rPr>
          <w:rFonts w:hint="cs"/>
          <w:rtl/>
        </w:rPr>
      </w:pPr>
    </w:p>
    <w:p w14:paraId="4D939FF3" w14:textId="77777777" w:rsidR="00000000" w:rsidRDefault="00E23567">
      <w:pPr>
        <w:pStyle w:val="af0"/>
        <w:rPr>
          <w:rtl/>
        </w:rPr>
      </w:pPr>
      <w:r>
        <w:rPr>
          <w:rFonts w:hint="eastAsia"/>
          <w:rtl/>
        </w:rPr>
        <w:t>אופיר</w:t>
      </w:r>
      <w:r>
        <w:rPr>
          <w:rtl/>
        </w:rPr>
        <w:t xml:space="preserve"> פינס-פז (העבודה-מימד):</w:t>
      </w:r>
    </w:p>
    <w:p w14:paraId="336C1D12" w14:textId="77777777" w:rsidR="00000000" w:rsidRDefault="00E23567">
      <w:pPr>
        <w:pStyle w:val="a0"/>
        <w:rPr>
          <w:rFonts w:hint="cs"/>
          <w:rtl/>
        </w:rPr>
      </w:pPr>
    </w:p>
    <w:p w14:paraId="55A415AD" w14:textId="77777777" w:rsidR="00000000" w:rsidRDefault="00E23567">
      <w:pPr>
        <w:pStyle w:val="a0"/>
        <w:rPr>
          <w:rFonts w:hint="cs"/>
          <w:rtl/>
        </w:rPr>
      </w:pPr>
      <w:r>
        <w:rPr>
          <w:rFonts w:hint="cs"/>
          <w:rtl/>
        </w:rPr>
        <w:t>פתחתם עוד פתח.</w:t>
      </w:r>
    </w:p>
    <w:p w14:paraId="12E07B65" w14:textId="77777777" w:rsidR="00000000" w:rsidRDefault="00E23567">
      <w:pPr>
        <w:pStyle w:val="a0"/>
        <w:ind w:firstLine="0"/>
        <w:rPr>
          <w:rFonts w:hint="cs"/>
          <w:rtl/>
        </w:rPr>
      </w:pPr>
    </w:p>
    <w:p w14:paraId="48EA9A99" w14:textId="77777777" w:rsidR="00000000" w:rsidRDefault="00E23567">
      <w:pPr>
        <w:pStyle w:val="-"/>
        <w:rPr>
          <w:rtl/>
        </w:rPr>
      </w:pPr>
      <w:bookmarkStart w:id="582" w:name="FS000000464T11_02_2004_20_47_49C"/>
      <w:bookmarkEnd w:id="582"/>
      <w:r>
        <w:rPr>
          <w:rtl/>
        </w:rPr>
        <w:t>סגן שר הביטחון זאב בוים:</w:t>
      </w:r>
    </w:p>
    <w:p w14:paraId="6B39AF4E" w14:textId="77777777" w:rsidR="00000000" w:rsidRDefault="00E23567">
      <w:pPr>
        <w:pStyle w:val="a0"/>
        <w:rPr>
          <w:rtl/>
        </w:rPr>
      </w:pPr>
    </w:p>
    <w:p w14:paraId="1F07275E" w14:textId="77777777" w:rsidR="00000000" w:rsidRDefault="00E23567">
      <w:pPr>
        <w:pStyle w:val="a0"/>
        <w:rPr>
          <w:rFonts w:hint="cs"/>
          <w:rtl/>
        </w:rPr>
      </w:pPr>
      <w:r>
        <w:rPr>
          <w:rFonts w:hint="cs"/>
          <w:rtl/>
        </w:rPr>
        <w:t>נכון. פתחנו פתח שסגרנו אותו לפני כן. הוא היה סגור ופתחנו אותו.</w:t>
      </w:r>
    </w:p>
    <w:p w14:paraId="707E0781" w14:textId="77777777" w:rsidR="00000000" w:rsidRDefault="00E23567">
      <w:pPr>
        <w:pStyle w:val="a0"/>
        <w:ind w:firstLine="0"/>
        <w:rPr>
          <w:rFonts w:hint="cs"/>
          <w:rtl/>
        </w:rPr>
      </w:pPr>
    </w:p>
    <w:p w14:paraId="2DF2CF35" w14:textId="77777777" w:rsidR="00000000" w:rsidRDefault="00E23567">
      <w:pPr>
        <w:pStyle w:val="af0"/>
        <w:rPr>
          <w:rtl/>
        </w:rPr>
      </w:pPr>
      <w:r>
        <w:rPr>
          <w:rFonts w:hint="eastAsia"/>
          <w:rtl/>
        </w:rPr>
        <w:t>עבד</w:t>
      </w:r>
      <w:r>
        <w:rPr>
          <w:rtl/>
        </w:rPr>
        <w:t>-אלמאלכ דהאמשה (רע"ם):</w:t>
      </w:r>
    </w:p>
    <w:p w14:paraId="5703FB18" w14:textId="77777777" w:rsidR="00000000" w:rsidRDefault="00E23567">
      <w:pPr>
        <w:pStyle w:val="a0"/>
        <w:rPr>
          <w:rFonts w:hint="cs"/>
          <w:rtl/>
        </w:rPr>
      </w:pPr>
    </w:p>
    <w:p w14:paraId="4EC4B590" w14:textId="77777777" w:rsidR="00000000" w:rsidRDefault="00E23567">
      <w:pPr>
        <w:pStyle w:val="a0"/>
        <w:rPr>
          <w:rFonts w:hint="cs"/>
          <w:rtl/>
        </w:rPr>
      </w:pPr>
      <w:r>
        <w:rPr>
          <w:rFonts w:hint="cs"/>
          <w:rtl/>
        </w:rPr>
        <w:t>זה פתח בקיר א</w:t>
      </w:r>
      <w:r>
        <w:rPr>
          <w:rFonts w:hint="cs"/>
          <w:rtl/>
        </w:rPr>
        <w:t>ו שהוסרה הגדר המזרחית?</w:t>
      </w:r>
    </w:p>
    <w:p w14:paraId="6B763A17" w14:textId="77777777" w:rsidR="00000000" w:rsidRDefault="00E23567">
      <w:pPr>
        <w:pStyle w:val="a0"/>
        <w:ind w:firstLine="0"/>
        <w:rPr>
          <w:rFonts w:hint="cs"/>
          <w:rtl/>
        </w:rPr>
      </w:pPr>
    </w:p>
    <w:p w14:paraId="319F69F6" w14:textId="77777777" w:rsidR="00000000" w:rsidRDefault="00E23567">
      <w:pPr>
        <w:pStyle w:val="-"/>
        <w:rPr>
          <w:rtl/>
        </w:rPr>
      </w:pPr>
      <w:bookmarkStart w:id="583" w:name="FS000000464T11_02_2004_20_48_21C"/>
      <w:bookmarkEnd w:id="583"/>
      <w:r>
        <w:rPr>
          <w:rtl/>
        </w:rPr>
        <w:t>סגן שר הביטחון זאב בוים:</w:t>
      </w:r>
    </w:p>
    <w:p w14:paraId="4BB0C188" w14:textId="77777777" w:rsidR="00000000" w:rsidRDefault="00E23567">
      <w:pPr>
        <w:pStyle w:val="a0"/>
        <w:rPr>
          <w:rtl/>
        </w:rPr>
      </w:pPr>
    </w:p>
    <w:p w14:paraId="56FD5CF7" w14:textId="77777777" w:rsidR="00000000" w:rsidRDefault="00E23567">
      <w:pPr>
        <w:pStyle w:val="a0"/>
        <w:rPr>
          <w:rFonts w:hint="cs"/>
          <w:rtl/>
        </w:rPr>
      </w:pPr>
      <w:r>
        <w:rPr>
          <w:rFonts w:hint="cs"/>
          <w:rtl/>
        </w:rPr>
        <w:t>זה לא פתח בגדר, זה פשוט לא לסגור ממזרח את קלקיליה. שם יש תנועה חופשית. זה לא פתח.</w:t>
      </w:r>
    </w:p>
    <w:p w14:paraId="50E45269" w14:textId="77777777" w:rsidR="00000000" w:rsidRDefault="00E23567">
      <w:pPr>
        <w:pStyle w:val="a0"/>
        <w:ind w:firstLine="0"/>
        <w:rPr>
          <w:rFonts w:hint="cs"/>
          <w:rtl/>
        </w:rPr>
      </w:pPr>
    </w:p>
    <w:p w14:paraId="623A6873" w14:textId="77777777" w:rsidR="00000000" w:rsidRDefault="00E23567">
      <w:pPr>
        <w:pStyle w:val="af0"/>
        <w:rPr>
          <w:rtl/>
        </w:rPr>
      </w:pPr>
      <w:r>
        <w:rPr>
          <w:rFonts w:hint="eastAsia"/>
          <w:rtl/>
        </w:rPr>
        <w:t>עבד</w:t>
      </w:r>
      <w:r>
        <w:rPr>
          <w:rtl/>
        </w:rPr>
        <w:t>-אלמאלכ דהאמשה (רע"ם):</w:t>
      </w:r>
    </w:p>
    <w:p w14:paraId="75C5E99A" w14:textId="77777777" w:rsidR="00000000" w:rsidRDefault="00E23567">
      <w:pPr>
        <w:pStyle w:val="a0"/>
        <w:rPr>
          <w:rFonts w:hint="cs"/>
          <w:rtl/>
        </w:rPr>
      </w:pPr>
    </w:p>
    <w:p w14:paraId="449FB361" w14:textId="77777777" w:rsidR="00000000" w:rsidRDefault="00E23567">
      <w:pPr>
        <w:pStyle w:val="a0"/>
        <w:rPr>
          <w:rFonts w:hint="cs"/>
          <w:rtl/>
        </w:rPr>
      </w:pPr>
      <w:r>
        <w:rPr>
          <w:rFonts w:hint="cs"/>
          <w:rtl/>
        </w:rPr>
        <w:t>כל הגדר הוסרה.</w:t>
      </w:r>
    </w:p>
    <w:p w14:paraId="3DB16296" w14:textId="77777777" w:rsidR="00000000" w:rsidRDefault="00E23567">
      <w:pPr>
        <w:pStyle w:val="a0"/>
        <w:ind w:firstLine="0"/>
        <w:rPr>
          <w:rFonts w:hint="cs"/>
          <w:rtl/>
        </w:rPr>
      </w:pPr>
    </w:p>
    <w:p w14:paraId="591FDFDE" w14:textId="77777777" w:rsidR="00000000" w:rsidRDefault="00E23567">
      <w:pPr>
        <w:pStyle w:val="-"/>
        <w:rPr>
          <w:rtl/>
        </w:rPr>
      </w:pPr>
      <w:bookmarkStart w:id="584" w:name="FS000000464T11_02_2004_20_50_10C"/>
      <w:bookmarkEnd w:id="584"/>
      <w:r>
        <w:rPr>
          <w:rtl/>
        </w:rPr>
        <w:t>סגן שר הביטחון זאב בוים:</w:t>
      </w:r>
    </w:p>
    <w:p w14:paraId="36DC3D83" w14:textId="77777777" w:rsidR="00000000" w:rsidRDefault="00E23567">
      <w:pPr>
        <w:pStyle w:val="a0"/>
        <w:rPr>
          <w:rtl/>
        </w:rPr>
      </w:pPr>
    </w:p>
    <w:p w14:paraId="3A3099B7" w14:textId="77777777" w:rsidR="00000000" w:rsidRDefault="00E23567">
      <w:pPr>
        <w:pStyle w:val="a0"/>
        <w:rPr>
          <w:rFonts w:hint="cs"/>
          <w:rtl/>
        </w:rPr>
      </w:pPr>
      <w:r>
        <w:rPr>
          <w:rFonts w:hint="cs"/>
          <w:rtl/>
        </w:rPr>
        <w:t xml:space="preserve">כן. דוגמה שנייה: יש מקום שנקרא ח'רבת-ג'ברה. במקום הזה </w:t>
      </w:r>
      <w:r>
        <w:rPr>
          <w:rFonts w:hint="cs"/>
          <w:rtl/>
        </w:rPr>
        <w:t xml:space="preserve">חיים 306 פלסטינים, כפר לא גדול. הכפר הזה נמצא מול טייבה, מזרחית לטייבה, ועטפנו אותו בגדר ממזרח. השארנו אותו בשטח שממערב לגדר. זה יצר בעיה שהסתבר שהיא בעיה קשה. הילדים של הכפר הזה לומדים בכפר א-ראס, שנמצא ממזרח לגדר. כל בוקר הם צריכים לעבור את הפתח הזה, עם </w:t>
      </w:r>
      <w:r>
        <w:rPr>
          <w:rFonts w:hint="cs"/>
          <w:rtl/>
        </w:rPr>
        <w:t>כל מה שכרוך בזה, הבדיקות וכל הדברים האלה, וזה יוצר בעיה לתלמידים. היום, עוד לא אושר בדרג מדיני, אבל בצבא, שהוא זה שמפעיל והוא זה שמעלה את הבעיות מהסוג הזה, יש היום הצעה לדרג המדיני לשנות את התוואי ולהעביר את הגדר ולהוציא את הכפר הזה מזרחה. זו דוגמה שהיא פו</w:t>
      </w:r>
      <w:r>
        <w:rPr>
          <w:rFonts w:hint="cs"/>
          <w:rtl/>
        </w:rPr>
        <w:t>על יוצא של תיקונים הגיוניים, מתקבלים על הדעת, שאם לא היינו מפעילים את הגדר ולא בוחנים ביום-יום איך זה מתנהג, לא היינו יכולים לדעת, ועובדה שלא תכננו את זה מלכתחילה. אבל, המערכת מוכנה ובנויה לתקן סוג כזה של דברים, כדי לתת מענה במקום, בנקודה, לבעיה, שרובה ככו</w:t>
      </w:r>
      <w:r>
        <w:rPr>
          <w:rFonts w:hint="cs"/>
          <w:rtl/>
        </w:rPr>
        <w:t>לה הומניטרית, ולהזיז את הגדר.</w:t>
      </w:r>
    </w:p>
    <w:p w14:paraId="7585D420" w14:textId="77777777" w:rsidR="00000000" w:rsidRDefault="00E23567">
      <w:pPr>
        <w:pStyle w:val="a0"/>
        <w:rPr>
          <w:rFonts w:hint="cs"/>
          <w:rtl/>
        </w:rPr>
      </w:pPr>
    </w:p>
    <w:p w14:paraId="2A27B6E1" w14:textId="77777777" w:rsidR="00000000" w:rsidRDefault="00E23567">
      <w:pPr>
        <w:pStyle w:val="a0"/>
        <w:rPr>
          <w:rFonts w:hint="cs"/>
          <w:rtl/>
        </w:rPr>
      </w:pPr>
      <w:r>
        <w:rPr>
          <w:rFonts w:hint="cs"/>
          <w:rtl/>
        </w:rPr>
        <w:t>דרך אגב, זה עולה כסף.</w:t>
      </w:r>
    </w:p>
    <w:p w14:paraId="509F94E7" w14:textId="77777777" w:rsidR="00000000" w:rsidRDefault="00E23567">
      <w:pPr>
        <w:pStyle w:val="a0"/>
        <w:ind w:firstLine="0"/>
        <w:rPr>
          <w:rFonts w:hint="cs"/>
          <w:rtl/>
        </w:rPr>
      </w:pPr>
    </w:p>
    <w:p w14:paraId="1520407B" w14:textId="77777777" w:rsidR="00000000" w:rsidRDefault="00E23567">
      <w:pPr>
        <w:pStyle w:val="af1"/>
        <w:rPr>
          <w:rtl/>
        </w:rPr>
      </w:pPr>
      <w:r>
        <w:rPr>
          <w:rFonts w:hint="eastAsia"/>
          <w:rtl/>
        </w:rPr>
        <w:t>היו</w:t>
      </w:r>
      <w:r>
        <w:rPr>
          <w:rtl/>
        </w:rPr>
        <w:t>"ר מוחמד ברכה:</w:t>
      </w:r>
    </w:p>
    <w:p w14:paraId="11566B01" w14:textId="77777777" w:rsidR="00000000" w:rsidRDefault="00E23567">
      <w:pPr>
        <w:pStyle w:val="a0"/>
        <w:rPr>
          <w:rFonts w:hint="cs"/>
          <w:rtl/>
        </w:rPr>
      </w:pPr>
    </w:p>
    <w:p w14:paraId="3B53C14E" w14:textId="77777777" w:rsidR="00000000" w:rsidRDefault="00E23567">
      <w:pPr>
        <w:pStyle w:val="a0"/>
        <w:rPr>
          <w:rFonts w:hint="cs"/>
          <w:rtl/>
        </w:rPr>
      </w:pPr>
      <w:r>
        <w:rPr>
          <w:rFonts w:hint="cs"/>
          <w:rtl/>
        </w:rPr>
        <w:t>כבוד סגן השר, אנא סיים.</w:t>
      </w:r>
    </w:p>
    <w:p w14:paraId="172BB32B" w14:textId="77777777" w:rsidR="00000000" w:rsidRDefault="00E23567">
      <w:pPr>
        <w:pStyle w:val="a0"/>
        <w:ind w:firstLine="0"/>
        <w:rPr>
          <w:rFonts w:hint="cs"/>
          <w:rtl/>
        </w:rPr>
      </w:pPr>
    </w:p>
    <w:p w14:paraId="02852655" w14:textId="77777777" w:rsidR="00000000" w:rsidRDefault="00E23567">
      <w:pPr>
        <w:pStyle w:val="-"/>
        <w:rPr>
          <w:rtl/>
        </w:rPr>
      </w:pPr>
      <w:bookmarkStart w:id="585" w:name="FS000000464T11_02_2004_20_54_09C"/>
      <w:bookmarkEnd w:id="585"/>
      <w:r>
        <w:rPr>
          <w:rFonts w:hint="eastAsia"/>
          <w:rtl/>
        </w:rPr>
        <w:t>סגן שר הביטחון זאב בוים:</w:t>
      </w:r>
    </w:p>
    <w:p w14:paraId="491C36B6" w14:textId="77777777" w:rsidR="00000000" w:rsidRDefault="00E23567">
      <w:pPr>
        <w:pStyle w:val="a0"/>
        <w:rPr>
          <w:rFonts w:hint="cs"/>
          <w:rtl/>
        </w:rPr>
      </w:pPr>
    </w:p>
    <w:p w14:paraId="5A6BC7EC" w14:textId="77777777" w:rsidR="00000000" w:rsidRDefault="00E23567">
      <w:pPr>
        <w:pStyle w:val="a0"/>
        <w:rPr>
          <w:rFonts w:hint="cs"/>
          <w:rtl/>
        </w:rPr>
      </w:pPr>
      <w:r>
        <w:rPr>
          <w:rFonts w:hint="cs"/>
          <w:rtl/>
        </w:rPr>
        <w:t>אני רוצה להסביר את הדברים, זה חשוב. אני נותן את הדוגמאות האלה. אנחנו מקיימים שינויים בגדר. השינויים האלה הם שינויים מקומיים, שהם פוע</w:t>
      </w:r>
      <w:r>
        <w:rPr>
          <w:rFonts w:hint="cs"/>
          <w:rtl/>
        </w:rPr>
        <w:t>ל יוצא של ניסיון של חצי שנה בהפעלת הגדר. עד שאתה לא מנסה אתה לא יודע. אתה יכול לתכנן. למשל, אתה לא יודע איך עובד השער החקלאי הזה, איך הוא נפתח, אילו כוחות צריכים לעניין הזה. איפה שמסתבר שבאמת יש מקום לתיקון, מתקנים.</w:t>
      </w:r>
    </w:p>
    <w:p w14:paraId="73E1977A" w14:textId="77777777" w:rsidR="00000000" w:rsidRDefault="00E23567">
      <w:pPr>
        <w:pStyle w:val="a0"/>
        <w:rPr>
          <w:rFonts w:hint="cs"/>
          <w:rtl/>
        </w:rPr>
      </w:pPr>
    </w:p>
    <w:p w14:paraId="307D0EFE" w14:textId="77777777" w:rsidR="00000000" w:rsidRDefault="00E23567">
      <w:pPr>
        <w:pStyle w:val="a0"/>
        <w:rPr>
          <w:rFonts w:hint="cs"/>
          <w:rtl/>
        </w:rPr>
      </w:pPr>
      <w:r>
        <w:rPr>
          <w:rFonts w:hint="cs"/>
          <w:rtl/>
        </w:rPr>
        <w:t>אני לא רוצה להיכנס לעניין של הוויכוח בה</w:t>
      </w:r>
      <w:r>
        <w:rPr>
          <w:rFonts w:hint="cs"/>
          <w:rtl/>
        </w:rPr>
        <w:t>קשר אחר. אני רוצה להיצמד לעניין הזה של הגדר, ועל זה נתתי תשובות.</w:t>
      </w:r>
    </w:p>
    <w:p w14:paraId="48B500DD" w14:textId="77777777" w:rsidR="00000000" w:rsidRDefault="00E23567">
      <w:pPr>
        <w:pStyle w:val="a0"/>
        <w:ind w:firstLine="0"/>
        <w:rPr>
          <w:rFonts w:hint="cs"/>
          <w:rtl/>
        </w:rPr>
      </w:pPr>
    </w:p>
    <w:p w14:paraId="62EEE8E9" w14:textId="77777777" w:rsidR="00000000" w:rsidRDefault="00E23567">
      <w:pPr>
        <w:pStyle w:val="af0"/>
        <w:rPr>
          <w:rtl/>
        </w:rPr>
      </w:pPr>
      <w:r>
        <w:rPr>
          <w:rFonts w:hint="eastAsia"/>
          <w:rtl/>
        </w:rPr>
        <w:t>אופיר</w:t>
      </w:r>
      <w:r>
        <w:rPr>
          <w:rtl/>
        </w:rPr>
        <w:t xml:space="preserve"> פינס-פז (העבודה-מימד):</w:t>
      </w:r>
    </w:p>
    <w:p w14:paraId="026A2F8E" w14:textId="77777777" w:rsidR="00000000" w:rsidRDefault="00E23567">
      <w:pPr>
        <w:pStyle w:val="a0"/>
        <w:rPr>
          <w:rFonts w:hint="cs"/>
          <w:rtl/>
        </w:rPr>
      </w:pPr>
    </w:p>
    <w:p w14:paraId="3EAF0632" w14:textId="77777777" w:rsidR="00000000" w:rsidRDefault="00E23567">
      <w:pPr>
        <w:pStyle w:val="a0"/>
        <w:rPr>
          <w:rFonts w:hint="cs"/>
          <w:rtl/>
        </w:rPr>
      </w:pPr>
      <w:r>
        <w:rPr>
          <w:rFonts w:hint="cs"/>
          <w:rtl/>
        </w:rPr>
        <w:t>איפה מקצרים?</w:t>
      </w:r>
    </w:p>
    <w:p w14:paraId="5B8D7B11" w14:textId="77777777" w:rsidR="00000000" w:rsidRDefault="00E23567">
      <w:pPr>
        <w:pStyle w:val="a0"/>
        <w:ind w:firstLine="0"/>
        <w:rPr>
          <w:rFonts w:hint="cs"/>
          <w:rtl/>
        </w:rPr>
      </w:pPr>
    </w:p>
    <w:p w14:paraId="5DB70FEB" w14:textId="77777777" w:rsidR="00000000" w:rsidRDefault="00E23567">
      <w:pPr>
        <w:pStyle w:val="-"/>
        <w:rPr>
          <w:rtl/>
        </w:rPr>
      </w:pPr>
      <w:bookmarkStart w:id="586" w:name="FS000000464T11_02_2004_20_55_48C"/>
      <w:bookmarkEnd w:id="586"/>
      <w:r>
        <w:rPr>
          <w:rFonts w:hint="eastAsia"/>
          <w:rtl/>
        </w:rPr>
        <w:t>סגן שר הביטחון זאב בוים:</w:t>
      </w:r>
    </w:p>
    <w:p w14:paraId="52EA94EB" w14:textId="77777777" w:rsidR="00000000" w:rsidRDefault="00E23567">
      <w:pPr>
        <w:pStyle w:val="a0"/>
        <w:rPr>
          <w:rFonts w:hint="cs"/>
          <w:rtl/>
        </w:rPr>
      </w:pPr>
    </w:p>
    <w:p w14:paraId="0C5FE074" w14:textId="77777777" w:rsidR="00000000" w:rsidRDefault="00E23567">
      <w:pPr>
        <w:pStyle w:val="a0"/>
        <w:rPr>
          <w:rFonts w:hint="cs"/>
          <w:rtl/>
        </w:rPr>
      </w:pPr>
      <w:r>
        <w:rPr>
          <w:rFonts w:hint="cs"/>
          <w:rtl/>
        </w:rPr>
        <w:t>אני רוצה להגיד עוד דבר אחד בהקשר שאתה אומר. אחרי שאמרתי את כל מה שאמרתי ואני מאמין בזה, בעניין היחס של "הקו הירוק" ומיקו</w:t>
      </w:r>
      <w:r>
        <w:rPr>
          <w:rFonts w:hint="cs"/>
          <w:rtl/>
        </w:rPr>
        <w:t>מה של הגדר, אני רוצה להגיד לך, ואולי זה יעשה לך קצת נחת, זוהי עובדה: למשל, מתוך 196 קילומטרים גדר, וכדאי שתרשום, נכון להיום 70 קילומטרים מתוואי הגדר בשלבים האלה, שלב א' וב', שזה מבית-שאן ועד אלקנה, הם על התוואי של "הקו הירוק".</w:t>
      </w:r>
    </w:p>
    <w:p w14:paraId="553276E4" w14:textId="77777777" w:rsidR="00000000" w:rsidRDefault="00E23567">
      <w:pPr>
        <w:pStyle w:val="a0"/>
        <w:ind w:firstLine="0"/>
        <w:rPr>
          <w:rFonts w:hint="cs"/>
          <w:rtl/>
        </w:rPr>
      </w:pPr>
    </w:p>
    <w:p w14:paraId="0C07DDE0" w14:textId="77777777" w:rsidR="00000000" w:rsidRDefault="00E23567">
      <w:pPr>
        <w:pStyle w:val="af0"/>
        <w:rPr>
          <w:rtl/>
        </w:rPr>
      </w:pPr>
      <w:r>
        <w:rPr>
          <w:rFonts w:hint="eastAsia"/>
          <w:rtl/>
        </w:rPr>
        <w:t>אופיר</w:t>
      </w:r>
      <w:r>
        <w:rPr>
          <w:rtl/>
        </w:rPr>
        <w:t xml:space="preserve"> פינס-פז (העבודה-מימד):</w:t>
      </w:r>
    </w:p>
    <w:p w14:paraId="24D79412" w14:textId="77777777" w:rsidR="00000000" w:rsidRDefault="00E23567">
      <w:pPr>
        <w:pStyle w:val="a0"/>
        <w:rPr>
          <w:rFonts w:hint="cs"/>
          <w:rtl/>
        </w:rPr>
      </w:pPr>
    </w:p>
    <w:p w14:paraId="7D584B21" w14:textId="77777777" w:rsidR="00000000" w:rsidRDefault="00E23567">
      <w:pPr>
        <w:pStyle w:val="a0"/>
        <w:rPr>
          <w:rFonts w:hint="cs"/>
          <w:rtl/>
        </w:rPr>
      </w:pPr>
      <w:r>
        <w:rPr>
          <w:rFonts w:hint="cs"/>
          <w:rtl/>
        </w:rPr>
        <w:t>אני אמרתי לך את זה. אני יודע את זה.</w:t>
      </w:r>
    </w:p>
    <w:p w14:paraId="3F4733F7" w14:textId="77777777" w:rsidR="00000000" w:rsidRDefault="00E23567">
      <w:pPr>
        <w:pStyle w:val="a0"/>
        <w:ind w:firstLine="0"/>
        <w:rPr>
          <w:rFonts w:hint="cs"/>
          <w:rtl/>
        </w:rPr>
      </w:pPr>
    </w:p>
    <w:p w14:paraId="29A151B0" w14:textId="77777777" w:rsidR="00000000" w:rsidRDefault="00E23567">
      <w:pPr>
        <w:pStyle w:val="-"/>
        <w:rPr>
          <w:rtl/>
        </w:rPr>
      </w:pPr>
      <w:bookmarkStart w:id="587" w:name="FS000000464T11_02_2004_20_57_12C"/>
      <w:bookmarkEnd w:id="587"/>
      <w:r>
        <w:rPr>
          <w:rFonts w:hint="eastAsia"/>
          <w:rtl/>
        </w:rPr>
        <w:t>סגן שר הביטחון זאב בוים:</w:t>
      </w:r>
    </w:p>
    <w:p w14:paraId="2CC7A74D" w14:textId="77777777" w:rsidR="00000000" w:rsidRDefault="00E23567">
      <w:pPr>
        <w:pStyle w:val="a0"/>
        <w:rPr>
          <w:rFonts w:hint="cs"/>
          <w:rtl/>
        </w:rPr>
      </w:pPr>
    </w:p>
    <w:p w14:paraId="026A1110" w14:textId="77777777" w:rsidR="00000000" w:rsidRDefault="00E23567">
      <w:pPr>
        <w:pStyle w:val="a0"/>
        <w:rPr>
          <w:rFonts w:hint="cs"/>
          <w:rtl/>
        </w:rPr>
      </w:pPr>
      <w:r>
        <w:rPr>
          <w:rFonts w:hint="cs"/>
          <w:rtl/>
        </w:rPr>
        <w:t>רגע, אני אומר לך במדויק. במקום שהצורך הביטחוני עולה בקנה אחד עם אותו קו שאתה מקדש, אנחנו לא הזזנו את זה בכוונה כי "כופפנו" שיקול ביטחוני. לא כופפנו. איפה שזה הולך בהלימה, נניח בהר-אבנר, במלכי</w:t>
      </w:r>
      <w:r>
        <w:rPr>
          <w:rFonts w:hint="cs"/>
          <w:rtl/>
        </w:rPr>
        <w:t>שוע, באזור הזה שהוא חלק גדול מהקטע הזה, אין שום מניעה. המטרה של הגדר היא מטרה ביטחונית, ולא שום תוספת אחרת.</w:t>
      </w:r>
    </w:p>
    <w:p w14:paraId="3A1D4F5B" w14:textId="77777777" w:rsidR="00000000" w:rsidRDefault="00E23567">
      <w:pPr>
        <w:pStyle w:val="a0"/>
        <w:rPr>
          <w:rFonts w:hint="cs"/>
          <w:rtl/>
        </w:rPr>
      </w:pPr>
    </w:p>
    <w:p w14:paraId="117A26E9" w14:textId="77777777" w:rsidR="00000000" w:rsidRDefault="00E23567">
      <w:pPr>
        <w:pStyle w:val="a0"/>
        <w:rPr>
          <w:rFonts w:hint="cs"/>
          <w:rtl/>
        </w:rPr>
      </w:pPr>
      <w:r>
        <w:rPr>
          <w:rFonts w:hint="cs"/>
          <w:rtl/>
        </w:rPr>
        <w:t>אתן לך עוד נתון: מתוך 84 קילומטרים של התוואי שעוטף את ירושלים, אתה איש ירושלים, 54 קילומטרים של גדר הם על תוואי הקו המוניציפלי של העיר ירושלים.</w:t>
      </w:r>
    </w:p>
    <w:p w14:paraId="163382C0" w14:textId="77777777" w:rsidR="00000000" w:rsidRDefault="00E23567">
      <w:pPr>
        <w:pStyle w:val="a0"/>
        <w:ind w:firstLine="0"/>
        <w:rPr>
          <w:rFonts w:hint="cs"/>
          <w:rtl/>
        </w:rPr>
      </w:pPr>
    </w:p>
    <w:p w14:paraId="512BCBE0" w14:textId="77777777" w:rsidR="00000000" w:rsidRDefault="00E23567">
      <w:pPr>
        <w:pStyle w:val="af0"/>
        <w:rPr>
          <w:rtl/>
        </w:rPr>
      </w:pPr>
      <w:r>
        <w:rPr>
          <w:rFonts w:hint="eastAsia"/>
          <w:rtl/>
        </w:rPr>
        <w:t>או</w:t>
      </w:r>
      <w:r>
        <w:rPr>
          <w:rFonts w:hint="eastAsia"/>
          <w:rtl/>
        </w:rPr>
        <w:t>פיר</w:t>
      </w:r>
      <w:r>
        <w:rPr>
          <w:rtl/>
        </w:rPr>
        <w:t xml:space="preserve"> פינס-פז (העבודה-מימד):</w:t>
      </w:r>
    </w:p>
    <w:p w14:paraId="18393F32" w14:textId="77777777" w:rsidR="00000000" w:rsidRDefault="00E23567">
      <w:pPr>
        <w:pStyle w:val="a0"/>
        <w:rPr>
          <w:rFonts w:hint="cs"/>
          <w:rtl/>
        </w:rPr>
      </w:pPr>
    </w:p>
    <w:p w14:paraId="673A2D70" w14:textId="77777777" w:rsidR="00000000" w:rsidRDefault="00E23567">
      <w:pPr>
        <w:pStyle w:val="a0"/>
        <w:rPr>
          <w:rFonts w:hint="cs"/>
          <w:rtl/>
        </w:rPr>
      </w:pPr>
      <w:r>
        <w:rPr>
          <w:rFonts w:hint="cs"/>
          <w:rtl/>
        </w:rPr>
        <w:t>אי-אפשר בירושלים - - -</w:t>
      </w:r>
    </w:p>
    <w:p w14:paraId="3DEE1E72" w14:textId="77777777" w:rsidR="00000000" w:rsidRDefault="00E23567">
      <w:pPr>
        <w:pStyle w:val="a0"/>
        <w:ind w:firstLine="0"/>
        <w:rPr>
          <w:rFonts w:hint="cs"/>
          <w:rtl/>
        </w:rPr>
      </w:pPr>
    </w:p>
    <w:p w14:paraId="7312BF72" w14:textId="77777777" w:rsidR="00000000" w:rsidRDefault="00E23567">
      <w:pPr>
        <w:pStyle w:val="-"/>
        <w:rPr>
          <w:rtl/>
        </w:rPr>
      </w:pPr>
      <w:bookmarkStart w:id="588" w:name="FS000000464T11_02_2004_20_59_03C"/>
      <w:bookmarkEnd w:id="588"/>
      <w:r>
        <w:rPr>
          <w:rtl/>
        </w:rPr>
        <w:t>סגן שר הביטחון זאב בוים:</w:t>
      </w:r>
    </w:p>
    <w:p w14:paraId="314775EC" w14:textId="77777777" w:rsidR="00000000" w:rsidRDefault="00E23567">
      <w:pPr>
        <w:pStyle w:val="a0"/>
        <w:rPr>
          <w:rtl/>
        </w:rPr>
      </w:pPr>
    </w:p>
    <w:p w14:paraId="1D839BCE" w14:textId="77777777" w:rsidR="00000000" w:rsidRDefault="00E23567">
      <w:pPr>
        <w:pStyle w:val="a0"/>
        <w:rPr>
          <w:rFonts w:hint="cs"/>
          <w:rtl/>
        </w:rPr>
      </w:pPr>
      <w:r>
        <w:rPr>
          <w:rFonts w:hint="cs"/>
          <w:rtl/>
        </w:rPr>
        <w:t>אי-אפשר? לפחות בעניין הזה אנחנו מסכימים. אבל גם יכולנו להגיד אחרת: אי-אפשר "הקו הירוק", אבל אין גבול לפי כאלה שחושדים בנו שאין גבול לזה. אז יש גבול והוא הגבול המוניציפלי, איפה שר</w:t>
      </w:r>
      <w:r>
        <w:rPr>
          <w:rFonts w:hint="cs"/>
          <w:rtl/>
        </w:rPr>
        <w:t>ק אפשר היה להיצמד אליו, וזה באופן די משמעותי. רוב עוטף-ירושלים מונח על הקו המוניציפלי.</w:t>
      </w:r>
    </w:p>
    <w:p w14:paraId="5CFCE2BC" w14:textId="77777777" w:rsidR="00000000" w:rsidRDefault="00E23567">
      <w:pPr>
        <w:pStyle w:val="a0"/>
        <w:rPr>
          <w:rFonts w:hint="cs"/>
          <w:rtl/>
        </w:rPr>
      </w:pPr>
    </w:p>
    <w:p w14:paraId="6C932946" w14:textId="77777777" w:rsidR="00000000" w:rsidRDefault="00E23567">
      <w:pPr>
        <w:pStyle w:val="a0"/>
        <w:rPr>
          <w:rFonts w:hint="cs"/>
          <w:rtl/>
        </w:rPr>
      </w:pPr>
      <w:r>
        <w:rPr>
          <w:rFonts w:hint="cs"/>
          <w:rtl/>
        </w:rPr>
        <w:t>אני אסתפק בזה, אף שיש לי פה עוד נתונים. לסיום, בכל הדברים שבהם התייחסת להתנחלויות בתפיסה הפוליטית, אנחנו חלוקים. לגבי עתיד ההסדר וכו', לגבי עתיד ההתנחלויות, זו סוגיה אח</w:t>
      </w:r>
      <w:r>
        <w:rPr>
          <w:rFonts w:hint="cs"/>
          <w:rtl/>
        </w:rPr>
        <w:t>רת.</w:t>
      </w:r>
    </w:p>
    <w:p w14:paraId="64A3609B" w14:textId="77777777" w:rsidR="00000000" w:rsidRDefault="00E23567">
      <w:pPr>
        <w:pStyle w:val="a0"/>
        <w:ind w:firstLine="0"/>
        <w:rPr>
          <w:rFonts w:hint="cs"/>
          <w:rtl/>
        </w:rPr>
      </w:pPr>
    </w:p>
    <w:p w14:paraId="6ABE1603" w14:textId="77777777" w:rsidR="00000000" w:rsidRDefault="00E23567">
      <w:pPr>
        <w:pStyle w:val="af0"/>
        <w:rPr>
          <w:rtl/>
        </w:rPr>
      </w:pPr>
      <w:r>
        <w:rPr>
          <w:rFonts w:hint="eastAsia"/>
          <w:rtl/>
        </w:rPr>
        <w:t>אופיר</w:t>
      </w:r>
      <w:r>
        <w:rPr>
          <w:rtl/>
        </w:rPr>
        <w:t xml:space="preserve"> פינס-פז (העבודה-מימד):</w:t>
      </w:r>
    </w:p>
    <w:p w14:paraId="195F6D06" w14:textId="77777777" w:rsidR="00000000" w:rsidRDefault="00E23567">
      <w:pPr>
        <w:pStyle w:val="a0"/>
        <w:rPr>
          <w:rFonts w:hint="cs"/>
          <w:rtl/>
        </w:rPr>
      </w:pPr>
    </w:p>
    <w:p w14:paraId="7CE64349" w14:textId="77777777" w:rsidR="00000000" w:rsidRDefault="00E23567">
      <w:pPr>
        <w:pStyle w:val="a0"/>
        <w:rPr>
          <w:rFonts w:hint="cs"/>
          <w:rtl/>
        </w:rPr>
      </w:pPr>
      <w:r>
        <w:rPr>
          <w:rFonts w:hint="cs"/>
          <w:rtl/>
        </w:rPr>
        <w:t>אתה תתמוך בתוכנית של ראש הממשלה?</w:t>
      </w:r>
    </w:p>
    <w:p w14:paraId="28B04BFF" w14:textId="77777777" w:rsidR="00000000" w:rsidRDefault="00E23567">
      <w:pPr>
        <w:pStyle w:val="a0"/>
        <w:ind w:firstLine="0"/>
        <w:rPr>
          <w:rFonts w:hint="cs"/>
          <w:rtl/>
        </w:rPr>
      </w:pPr>
    </w:p>
    <w:p w14:paraId="0E602E83" w14:textId="77777777" w:rsidR="00000000" w:rsidRDefault="00E23567">
      <w:pPr>
        <w:pStyle w:val="af1"/>
        <w:rPr>
          <w:rtl/>
        </w:rPr>
      </w:pPr>
      <w:r>
        <w:rPr>
          <w:rtl/>
        </w:rPr>
        <w:t>היו"ר מוחמד ברכה:</w:t>
      </w:r>
    </w:p>
    <w:p w14:paraId="1AE505E6" w14:textId="77777777" w:rsidR="00000000" w:rsidRDefault="00E23567">
      <w:pPr>
        <w:pStyle w:val="a0"/>
        <w:rPr>
          <w:rtl/>
        </w:rPr>
      </w:pPr>
    </w:p>
    <w:p w14:paraId="5F2005C5" w14:textId="77777777" w:rsidR="00000000" w:rsidRDefault="00E23567">
      <w:pPr>
        <w:pStyle w:val="a0"/>
        <w:rPr>
          <w:rFonts w:hint="cs"/>
          <w:rtl/>
        </w:rPr>
      </w:pPr>
      <w:r>
        <w:rPr>
          <w:rFonts w:hint="cs"/>
          <w:rtl/>
        </w:rPr>
        <w:t>חבר הכנסת פינס - - -</w:t>
      </w:r>
    </w:p>
    <w:p w14:paraId="6A8A3FC3" w14:textId="77777777" w:rsidR="00000000" w:rsidRDefault="00E23567">
      <w:pPr>
        <w:pStyle w:val="a0"/>
        <w:ind w:firstLine="0"/>
        <w:rPr>
          <w:rFonts w:hint="cs"/>
          <w:rtl/>
        </w:rPr>
      </w:pPr>
    </w:p>
    <w:p w14:paraId="54BD1CF1" w14:textId="77777777" w:rsidR="00000000" w:rsidRDefault="00E23567">
      <w:pPr>
        <w:pStyle w:val="-"/>
        <w:rPr>
          <w:rtl/>
        </w:rPr>
      </w:pPr>
      <w:bookmarkStart w:id="589" w:name="FS000000464T11_02_2004_21_01_02C"/>
      <w:bookmarkEnd w:id="589"/>
      <w:r>
        <w:rPr>
          <w:rtl/>
        </w:rPr>
        <w:t>סגן שר הביטחון זאב בוים:</w:t>
      </w:r>
    </w:p>
    <w:p w14:paraId="760C221D" w14:textId="77777777" w:rsidR="00000000" w:rsidRDefault="00E23567">
      <w:pPr>
        <w:pStyle w:val="a0"/>
        <w:rPr>
          <w:rtl/>
        </w:rPr>
      </w:pPr>
    </w:p>
    <w:p w14:paraId="4A85A733" w14:textId="77777777" w:rsidR="00000000" w:rsidRDefault="00E23567">
      <w:pPr>
        <w:pStyle w:val="a0"/>
        <w:rPr>
          <w:rFonts w:hint="cs"/>
          <w:rtl/>
        </w:rPr>
      </w:pPr>
      <w:r>
        <w:rPr>
          <w:rFonts w:hint="cs"/>
          <w:rtl/>
        </w:rPr>
        <w:t>אני אגיד זאת בהזדמנות. אני אומר לך, אופיר פינס, הניסיון לבוא ולומר שכל מה שנעשה בהתנחלויות זה על חשבון ביטחון אזרחי מדינ</w:t>
      </w:r>
      <w:r>
        <w:rPr>
          <w:rFonts w:hint="cs"/>
          <w:rtl/>
        </w:rPr>
        <w:t>ת ישראל, זה לא נכון משני טעמים - - -</w:t>
      </w:r>
    </w:p>
    <w:p w14:paraId="046C2254" w14:textId="77777777" w:rsidR="00000000" w:rsidRDefault="00E23567">
      <w:pPr>
        <w:pStyle w:val="a0"/>
        <w:ind w:firstLine="0"/>
        <w:rPr>
          <w:rFonts w:hint="cs"/>
          <w:rtl/>
        </w:rPr>
      </w:pPr>
    </w:p>
    <w:p w14:paraId="436D98FA" w14:textId="77777777" w:rsidR="00000000" w:rsidRDefault="00E23567">
      <w:pPr>
        <w:pStyle w:val="af0"/>
        <w:rPr>
          <w:rtl/>
        </w:rPr>
      </w:pPr>
      <w:r>
        <w:rPr>
          <w:rFonts w:hint="eastAsia"/>
          <w:rtl/>
        </w:rPr>
        <w:t>אופיר</w:t>
      </w:r>
      <w:r>
        <w:rPr>
          <w:rtl/>
        </w:rPr>
        <w:t xml:space="preserve"> פינס-פז (העבודה-מימד):</w:t>
      </w:r>
    </w:p>
    <w:p w14:paraId="5E928BF4" w14:textId="77777777" w:rsidR="00000000" w:rsidRDefault="00E23567">
      <w:pPr>
        <w:pStyle w:val="a0"/>
        <w:rPr>
          <w:rFonts w:hint="cs"/>
          <w:rtl/>
        </w:rPr>
      </w:pPr>
    </w:p>
    <w:p w14:paraId="37100760" w14:textId="77777777" w:rsidR="00000000" w:rsidRDefault="00E23567">
      <w:pPr>
        <w:pStyle w:val="a0"/>
        <w:rPr>
          <w:rFonts w:hint="cs"/>
          <w:rtl/>
        </w:rPr>
      </w:pPr>
      <w:r>
        <w:rPr>
          <w:rFonts w:hint="cs"/>
          <w:rtl/>
        </w:rPr>
        <w:t>מנעו מאתנו ביטחון.</w:t>
      </w:r>
    </w:p>
    <w:p w14:paraId="7CF7D1C0" w14:textId="77777777" w:rsidR="00000000" w:rsidRDefault="00E23567">
      <w:pPr>
        <w:pStyle w:val="a0"/>
        <w:ind w:firstLine="0"/>
        <w:rPr>
          <w:rFonts w:hint="cs"/>
          <w:rtl/>
        </w:rPr>
      </w:pPr>
    </w:p>
    <w:p w14:paraId="4A36B7D3" w14:textId="77777777" w:rsidR="00000000" w:rsidRDefault="00E23567">
      <w:pPr>
        <w:pStyle w:val="-"/>
        <w:rPr>
          <w:rtl/>
        </w:rPr>
      </w:pPr>
      <w:bookmarkStart w:id="590" w:name="FS000000464T11_02_2004_21_01_52C"/>
      <w:bookmarkEnd w:id="590"/>
      <w:r>
        <w:rPr>
          <w:rtl/>
        </w:rPr>
        <w:t>סגן שר הביטחון זאב בוים:</w:t>
      </w:r>
    </w:p>
    <w:p w14:paraId="3036E3E8" w14:textId="77777777" w:rsidR="00000000" w:rsidRDefault="00E23567">
      <w:pPr>
        <w:pStyle w:val="a0"/>
        <w:rPr>
          <w:rtl/>
        </w:rPr>
      </w:pPr>
    </w:p>
    <w:p w14:paraId="44D21558" w14:textId="77777777" w:rsidR="00000000" w:rsidRDefault="00E23567">
      <w:pPr>
        <w:pStyle w:val="a0"/>
        <w:rPr>
          <w:rFonts w:hint="cs"/>
          <w:rtl/>
        </w:rPr>
      </w:pPr>
      <w:r>
        <w:rPr>
          <w:rFonts w:hint="cs"/>
          <w:rtl/>
        </w:rPr>
        <w:t>לא נכון. לא בעניין הביטחון. אני חושב שאתה לא יכול לכמת ולהעריך נכון רק מבחינה ביטחונית, לא מדינית. בעניין המדיני אפילו בדברים מסוימים אני אסכי</w:t>
      </w:r>
      <w:r>
        <w:rPr>
          <w:rFonts w:hint="cs"/>
          <w:rtl/>
        </w:rPr>
        <w:t>ם אתך. אבל רק על עניין הביטחון, בשלוש השנים ומשהו שבהן אנחנו נמצאים במלחמה הזאת, נוכחותם של אזרחי מדינת ישראל שחיים בשטחים, עצם קיומם מנקודת ראות ביטחונית, היא מעגל ראשון בולם של טרור פלסטיני. הם מצליחים לחדור, וזו מגמתם וכו', אבל אני אומר לך, זה נמשך אומנ</w:t>
      </w:r>
      <w:r>
        <w:rPr>
          <w:rFonts w:hint="cs"/>
          <w:rtl/>
        </w:rPr>
        <w:t xml:space="preserve">ם למעלה משלוש שנים, אבל בשלב הראשון של האינתיפאדה הם ספגו את מרבית המכות. ולכן, רק מהבחינה הזאת זה לא נכון, לא ראוי ולא מוסרי לבוא ולהגיד שהם מונעים ביטחון ממדינת ישראל. תודה רבה. </w:t>
      </w:r>
    </w:p>
    <w:p w14:paraId="4A89B78C" w14:textId="77777777" w:rsidR="00000000" w:rsidRDefault="00E23567">
      <w:pPr>
        <w:pStyle w:val="a0"/>
        <w:ind w:firstLine="0"/>
        <w:rPr>
          <w:rFonts w:hint="cs"/>
          <w:rtl/>
        </w:rPr>
      </w:pPr>
    </w:p>
    <w:p w14:paraId="205342E3" w14:textId="77777777" w:rsidR="00000000" w:rsidRDefault="00E23567">
      <w:pPr>
        <w:pStyle w:val="af1"/>
        <w:rPr>
          <w:rtl/>
        </w:rPr>
      </w:pPr>
      <w:r>
        <w:rPr>
          <w:rtl/>
        </w:rPr>
        <w:t>היו"ר מוחמד ברכה:</w:t>
      </w:r>
    </w:p>
    <w:p w14:paraId="3539CDD1" w14:textId="77777777" w:rsidR="00000000" w:rsidRDefault="00E23567">
      <w:pPr>
        <w:pStyle w:val="a0"/>
        <w:rPr>
          <w:rtl/>
        </w:rPr>
      </w:pPr>
    </w:p>
    <w:p w14:paraId="05998C1E" w14:textId="77777777" w:rsidR="00000000" w:rsidRDefault="00E23567">
      <w:pPr>
        <w:pStyle w:val="a0"/>
        <w:rPr>
          <w:rFonts w:hint="cs"/>
          <w:rtl/>
        </w:rPr>
      </w:pPr>
      <w:r>
        <w:rPr>
          <w:rFonts w:hint="cs"/>
          <w:rtl/>
        </w:rPr>
        <w:t>מה אתה מציע, אדוני?</w:t>
      </w:r>
    </w:p>
    <w:p w14:paraId="6EA10F6C" w14:textId="77777777" w:rsidR="00000000" w:rsidRDefault="00E23567">
      <w:pPr>
        <w:pStyle w:val="a0"/>
        <w:ind w:firstLine="0"/>
        <w:rPr>
          <w:rFonts w:hint="cs"/>
          <w:rtl/>
        </w:rPr>
      </w:pPr>
    </w:p>
    <w:p w14:paraId="33D988BD" w14:textId="77777777" w:rsidR="00000000" w:rsidRDefault="00E23567">
      <w:pPr>
        <w:pStyle w:val="-"/>
        <w:rPr>
          <w:rtl/>
        </w:rPr>
      </w:pPr>
      <w:bookmarkStart w:id="591" w:name="FS000000464T11_02_2004_20_48_32C"/>
      <w:bookmarkEnd w:id="591"/>
      <w:r>
        <w:rPr>
          <w:rtl/>
        </w:rPr>
        <w:t>סגן שר הביטחון זאב בוים:</w:t>
      </w:r>
    </w:p>
    <w:p w14:paraId="3B5F80B8" w14:textId="77777777" w:rsidR="00000000" w:rsidRDefault="00E23567">
      <w:pPr>
        <w:pStyle w:val="a0"/>
        <w:rPr>
          <w:rtl/>
        </w:rPr>
      </w:pPr>
    </w:p>
    <w:p w14:paraId="59D9E650" w14:textId="77777777" w:rsidR="00000000" w:rsidRDefault="00E23567">
      <w:pPr>
        <w:pStyle w:val="a0"/>
        <w:rPr>
          <w:rFonts w:hint="cs"/>
          <w:rtl/>
        </w:rPr>
      </w:pPr>
      <w:r>
        <w:rPr>
          <w:rFonts w:hint="cs"/>
          <w:rtl/>
        </w:rPr>
        <w:t>אני מציע</w:t>
      </w:r>
      <w:r>
        <w:rPr>
          <w:rFonts w:hint="cs"/>
          <w:rtl/>
        </w:rPr>
        <w:t xml:space="preserve"> להסתפק בתשובה הזאת. </w:t>
      </w:r>
    </w:p>
    <w:p w14:paraId="1765723E" w14:textId="77777777" w:rsidR="00000000" w:rsidRDefault="00E23567">
      <w:pPr>
        <w:pStyle w:val="a0"/>
        <w:ind w:firstLine="0"/>
        <w:rPr>
          <w:rFonts w:hint="cs"/>
          <w:rtl/>
        </w:rPr>
      </w:pPr>
    </w:p>
    <w:p w14:paraId="29DC6C92" w14:textId="77777777" w:rsidR="00000000" w:rsidRDefault="00E23567">
      <w:pPr>
        <w:pStyle w:val="af1"/>
        <w:rPr>
          <w:rtl/>
        </w:rPr>
      </w:pPr>
      <w:r>
        <w:rPr>
          <w:rtl/>
        </w:rPr>
        <w:t>היו"ר מוחמד ברכה:</w:t>
      </w:r>
    </w:p>
    <w:p w14:paraId="083DF1C9" w14:textId="77777777" w:rsidR="00000000" w:rsidRDefault="00E23567">
      <w:pPr>
        <w:pStyle w:val="a0"/>
        <w:rPr>
          <w:rtl/>
        </w:rPr>
      </w:pPr>
    </w:p>
    <w:p w14:paraId="4B717034" w14:textId="77777777" w:rsidR="00000000" w:rsidRDefault="00E23567">
      <w:pPr>
        <w:pStyle w:val="a0"/>
        <w:rPr>
          <w:rFonts w:hint="cs"/>
          <w:rtl/>
        </w:rPr>
      </w:pPr>
      <w:r>
        <w:rPr>
          <w:rFonts w:hint="cs"/>
          <w:rtl/>
        </w:rPr>
        <w:t>חבר הכנסת פינס, סגן השר מציע להסתפק בתשובתו.</w:t>
      </w:r>
    </w:p>
    <w:p w14:paraId="59EA5FF8" w14:textId="77777777" w:rsidR="00000000" w:rsidRDefault="00E23567">
      <w:pPr>
        <w:pStyle w:val="a0"/>
        <w:ind w:firstLine="0"/>
        <w:rPr>
          <w:rFonts w:hint="cs"/>
          <w:rtl/>
        </w:rPr>
      </w:pPr>
    </w:p>
    <w:p w14:paraId="0F708836" w14:textId="77777777" w:rsidR="00000000" w:rsidRDefault="00E23567">
      <w:pPr>
        <w:pStyle w:val="af0"/>
        <w:rPr>
          <w:rtl/>
        </w:rPr>
      </w:pPr>
      <w:r>
        <w:rPr>
          <w:rFonts w:hint="eastAsia"/>
          <w:rtl/>
        </w:rPr>
        <w:t>אופיר</w:t>
      </w:r>
      <w:r>
        <w:rPr>
          <w:rtl/>
        </w:rPr>
        <w:t xml:space="preserve"> פינס-פז (העבודה-מימד):</w:t>
      </w:r>
    </w:p>
    <w:p w14:paraId="6B262E4C" w14:textId="77777777" w:rsidR="00000000" w:rsidRDefault="00E23567">
      <w:pPr>
        <w:pStyle w:val="a0"/>
        <w:rPr>
          <w:rFonts w:hint="cs"/>
          <w:rtl/>
        </w:rPr>
      </w:pPr>
    </w:p>
    <w:p w14:paraId="32CAF9AB" w14:textId="77777777" w:rsidR="00000000" w:rsidRDefault="00E23567">
      <w:pPr>
        <w:pStyle w:val="a0"/>
        <w:rPr>
          <w:rFonts w:hint="cs"/>
          <w:rtl/>
        </w:rPr>
      </w:pPr>
      <w:r>
        <w:rPr>
          <w:rFonts w:hint="cs"/>
          <w:rtl/>
        </w:rPr>
        <w:t>אני מסכים.</w:t>
      </w:r>
    </w:p>
    <w:p w14:paraId="2FD8E9DE" w14:textId="77777777" w:rsidR="00000000" w:rsidRDefault="00E23567">
      <w:pPr>
        <w:pStyle w:val="a0"/>
        <w:ind w:firstLine="0"/>
        <w:rPr>
          <w:rFonts w:hint="cs"/>
          <w:rtl/>
        </w:rPr>
      </w:pPr>
    </w:p>
    <w:p w14:paraId="2F90ADD6" w14:textId="77777777" w:rsidR="00000000" w:rsidRDefault="00E23567">
      <w:pPr>
        <w:pStyle w:val="af1"/>
        <w:rPr>
          <w:rtl/>
        </w:rPr>
      </w:pPr>
      <w:r>
        <w:rPr>
          <w:rtl/>
        </w:rPr>
        <w:t>היו"ר מוחמד ברכה:</w:t>
      </w:r>
    </w:p>
    <w:p w14:paraId="5C69A975" w14:textId="77777777" w:rsidR="00000000" w:rsidRDefault="00E23567">
      <w:pPr>
        <w:pStyle w:val="a0"/>
        <w:rPr>
          <w:rtl/>
        </w:rPr>
      </w:pPr>
    </w:p>
    <w:p w14:paraId="5C96C89E" w14:textId="77777777" w:rsidR="00000000" w:rsidRDefault="00E23567">
      <w:pPr>
        <w:pStyle w:val="a0"/>
        <w:rPr>
          <w:rFonts w:hint="cs"/>
          <w:rtl/>
        </w:rPr>
      </w:pPr>
      <w:r>
        <w:rPr>
          <w:rFonts w:hint="cs"/>
          <w:rtl/>
        </w:rPr>
        <w:t xml:space="preserve">כיוון שהמציע הסתפק בתשובת השר, הנושא הסתיים. </w:t>
      </w:r>
    </w:p>
    <w:p w14:paraId="1F9B2A72" w14:textId="77777777" w:rsidR="00000000" w:rsidRDefault="00E23567">
      <w:pPr>
        <w:pStyle w:val="a0"/>
        <w:rPr>
          <w:rFonts w:hint="cs"/>
          <w:rtl/>
        </w:rPr>
      </w:pPr>
    </w:p>
    <w:p w14:paraId="1EB8111C" w14:textId="77777777" w:rsidR="00000000" w:rsidRDefault="00E23567">
      <w:pPr>
        <w:pStyle w:val="a0"/>
        <w:rPr>
          <w:rtl/>
        </w:rPr>
      </w:pPr>
    </w:p>
    <w:p w14:paraId="167533C5" w14:textId="77777777" w:rsidR="00000000" w:rsidRDefault="00E23567">
      <w:pPr>
        <w:pStyle w:val="a0"/>
        <w:rPr>
          <w:rFonts w:hint="cs"/>
          <w:rtl/>
        </w:rPr>
      </w:pPr>
    </w:p>
    <w:p w14:paraId="294FC2D1" w14:textId="77777777" w:rsidR="00000000" w:rsidRDefault="00E23567">
      <w:pPr>
        <w:pStyle w:val="a2"/>
        <w:rPr>
          <w:rFonts w:hint="cs"/>
          <w:rtl/>
        </w:rPr>
      </w:pPr>
      <w:bookmarkStart w:id="592" w:name="_Toc67150244"/>
      <w:r>
        <w:rPr>
          <w:rFonts w:hint="cs"/>
          <w:rtl/>
        </w:rPr>
        <w:t>שאילתות ותשובות</w:t>
      </w:r>
      <w:bookmarkEnd w:id="592"/>
    </w:p>
    <w:p w14:paraId="73F192E1" w14:textId="77777777" w:rsidR="00000000" w:rsidRDefault="00E23567">
      <w:pPr>
        <w:pStyle w:val="a0"/>
        <w:ind w:firstLine="0"/>
        <w:rPr>
          <w:rFonts w:hint="cs"/>
          <w:rtl/>
        </w:rPr>
      </w:pPr>
    </w:p>
    <w:p w14:paraId="159CC278" w14:textId="77777777" w:rsidR="00000000" w:rsidRDefault="00E23567">
      <w:pPr>
        <w:pStyle w:val="af1"/>
        <w:rPr>
          <w:rtl/>
        </w:rPr>
      </w:pPr>
      <w:r>
        <w:rPr>
          <w:rtl/>
        </w:rPr>
        <w:t>היו"ר מוחמד ברכה:</w:t>
      </w:r>
    </w:p>
    <w:p w14:paraId="39DD2B78" w14:textId="77777777" w:rsidR="00000000" w:rsidRDefault="00E23567">
      <w:pPr>
        <w:pStyle w:val="a0"/>
        <w:rPr>
          <w:rtl/>
        </w:rPr>
      </w:pPr>
    </w:p>
    <w:p w14:paraId="74D96512" w14:textId="77777777" w:rsidR="00000000" w:rsidRDefault="00E23567">
      <w:pPr>
        <w:pStyle w:val="a0"/>
        <w:rPr>
          <w:rFonts w:hint="cs"/>
          <w:rtl/>
        </w:rPr>
      </w:pPr>
      <w:r>
        <w:rPr>
          <w:rFonts w:hint="cs"/>
          <w:rtl/>
        </w:rPr>
        <w:t>סגן שר הביטחון ישיב על</w:t>
      </w:r>
      <w:r>
        <w:rPr>
          <w:rFonts w:hint="cs"/>
          <w:rtl/>
        </w:rPr>
        <w:t xml:space="preserve"> שאילתות שהוצגו על-ידי חברי הכנסת.</w:t>
      </w:r>
    </w:p>
    <w:p w14:paraId="53075282" w14:textId="77777777" w:rsidR="00000000" w:rsidRDefault="00E23567">
      <w:pPr>
        <w:pStyle w:val="a1"/>
        <w:rPr>
          <w:rFonts w:hint="cs"/>
          <w:rtl/>
        </w:rPr>
      </w:pPr>
    </w:p>
    <w:p w14:paraId="5AF51F84" w14:textId="77777777" w:rsidR="00000000" w:rsidRDefault="00E23567">
      <w:pPr>
        <w:pStyle w:val="a1"/>
        <w:jc w:val="center"/>
        <w:rPr>
          <w:rtl/>
        </w:rPr>
      </w:pPr>
      <w:bookmarkStart w:id="593" w:name="_Toc67150245"/>
      <w:r>
        <w:rPr>
          <w:rtl/>
        </w:rPr>
        <w:t>719. עצור מינהלי</w:t>
      </w:r>
      <w:bookmarkEnd w:id="593"/>
    </w:p>
    <w:p w14:paraId="08C6E013" w14:textId="77777777" w:rsidR="00000000" w:rsidRDefault="00E23567">
      <w:pPr>
        <w:pStyle w:val="a0"/>
        <w:rPr>
          <w:rtl/>
        </w:rPr>
      </w:pPr>
    </w:p>
    <w:p w14:paraId="508EF991" w14:textId="77777777" w:rsidR="00000000" w:rsidRDefault="00E23567">
      <w:pPr>
        <w:pStyle w:val="a0"/>
        <w:ind w:firstLine="0"/>
        <w:rPr>
          <w:bCs/>
          <w:u w:val="single"/>
        </w:rPr>
      </w:pPr>
      <w:bookmarkStart w:id="594" w:name="ESQ17010"/>
      <w:bookmarkStart w:id="595" w:name="TextBody8"/>
      <w:bookmarkEnd w:id="594"/>
      <w:r>
        <w:rPr>
          <w:bCs/>
          <w:u w:val="single"/>
          <w:rtl/>
        </w:rPr>
        <w:t>חבר</w:t>
      </w:r>
      <w:bookmarkEnd w:id="595"/>
      <w:r>
        <w:rPr>
          <w:rFonts w:hint="cs"/>
          <w:bCs/>
          <w:u w:val="single"/>
          <w:rtl/>
        </w:rPr>
        <w:t xml:space="preserve"> הכנסת </w:t>
      </w:r>
      <w:bookmarkStart w:id="596" w:name="TextBody2"/>
      <w:r>
        <w:rPr>
          <w:bCs/>
          <w:u w:val="single"/>
          <w:rtl/>
        </w:rPr>
        <w:t xml:space="preserve">אורי </w:t>
      </w:r>
      <w:r>
        <w:rPr>
          <w:rFonts w:hint="cs"/>
          <w:bCs/>
          <w:u w:val="single"/>
          <w:rtl/>
        </w:rPr>
        <w:t xml:space="preserve">יהודה </w:t>
      </w:r>
      <w:r>
        <w:rPr>
          <w:bCs/>
          <w:u w:val="single"/>
          <w:rtl/>
        </w:rPr>
        <w:t>אריאל</w:t>
      </w:r>
      <w:bookmarkEnd w:id="596"/>
      <w:r>
        <w:rPr>
          <w:rFonts w:hint="cs"/>
          <w:bCs/>
          <w:u w:val="single"/>
          <w:rtl/>
        </w:rPr>
        <w:t xml:space="preserve"> </w:t>
      </w:r>
      <w:bookmarkStart w:id="597" w:name="TextBody9"/>
      <w:r>
        <w:rPr>
          <w:bCs/>
          <w:u w:val="single"/>
          <w:rtl/>
        </w:rPr>
        <w:t>שאל</w:t>
      </w:r>
      <w:bookmarkEnd w:id="597"/>
      <w:r>
        <w:rPr>
          <w:rFonts w:hint="cs"/>
          <w:bCs/>
          <w:u w:val="single"/>
          <w:rtl/>
        </w:rPr>
        <w:t xml:space="preserve"> את</w:t>
      </w:r>
      <w:bookmarkStart w:id="598" w:name="TextBody12"/>
      <w:r>
        <w:rPr>
          <w:bCs/>
          <w:u w:val="single"/>
          <w:rtl/>
        </w:rPr>
        <w:t xml:space="preserve"> שר</w:t>
      </w:r>
      <w:bookmarkEnd w:id="598"/>
      <w:r>
        <w:rPr>
          <w:rFonts w:hint="cs"/>
          <w:bCs/>
          <w:u w:val="single"/>
          <w:rtl/>
        </w:rPr>
        <w:t xml:space="preserve"> </w:t>
      </w:r>
      <w:bookmarkStart w:id="599" w:name="GMGOVMINISTRYNAME"/>
      <w:r>
        <w:rPr>
          <w:bCs/>
          <w:u w:val="single"/>
          <w:rtl/>
        </w:rPr>
        <w:t>הביטחון</w:t>
      </w:r>
      <w:bookmarkEnd w:id="599"/>
    </w:p>
    <w:p w14:paraId="18090027" w14:textId="77777777" w:rsidR="00000000" w:rsidRDefault="00E23567">
      <w:pPr>
        <w:pStyle w:val="a0"/>
      </w:pPr>
      <w:bookmarkStart w:id="600" w:name="TextBody4"/>
      <w:r>
        <w:rPr>
          <w:rtl/>
        </w:rPr>
        <w:t>ביום כ"ב בכסל</w:t>
      </w:r>
      <w:r>
        <w:rPr>
          <w:rFonts w:hint="cs"/>
          <w:rtl/>
        </w:rPr>
        <w:t>י</w:t>
      </w:r>
      <w:r>
        <w:rPr>
          <w:rtl/>
        </w:rPr>
        <w:t>ו התשס"ד (17 בדצמבר 2003):</w:t>
      </w:r>
      <w:bookmarkEnd w:id="600"/>
    </w:p>
    <w:p w14:paraId="2C578ECB" w14:textId="77777777" w:rsidR="00000000" w:rsidRDefault="00E23567">
      <w:pPr>
        <w:pStyle w:val="a0"/>
        <w:rPr>
          <w:rFonts w:hint="cs"/>
          <w:rtl/>
        </w:rPr>
      </w:pPr>
    </w:p>
    <w:p w14:paraId="360DC52F" w14:textId="77777777" w:rsidR="00000000" w:rsidRDefault="00E23567">
      <w:pPr>
        <w:pStyle w:val="a0"/>
        <w:rPr>
          <w:rFonts w:hint="cs"/>
          <w:rtl/>
        </w:rPr>
      </w:pPr>
    </w:p>
    <w:p w14:paraId="495261D5" w14:textId="77777777" w:rsidR="00000000" w:rsidRDefault="00E23567">
      <w:pPr>
        <w:pStyle w:val="a0"/>
        <w:ind w:firstLine="720"/>
      </w:pPr>
      <w:r>
        <w:rPr>
          <w:rFonts w:hint="cs"/>
          <w:rtl/>
        </w:rPr>
        <w:t xml:space="preserve">נטען, כי מחודש ספטמבר נתון אזרח במעצר מינהלי, בלי לדעת את סיבת מעצרו </w:t>
      </w:r>
      <w:bookmarkStart w:id="601" w:name="TextBody3"/>
      <w:r>
        <w:rPr>
          <w:rFonts w:hint="cs"/>
          <w:rtl/>
        </w:rPr>
        <w:t xml:space="preserve">או את משך מעצרו, וכי </w:t>
      </w:r>
      <w:r>
        <w:rPr>
          <w:rtl/>
        </w:rPr>
        <w:t>אין לו אפשרות לערער על מ</w:t>
      </w:r>
      <w:r>
        <w:rPr>
          <w:rtl/>
        </w:rPr>
        <w:t xml:space="preserve">עצרו זה. </w:t>
      </w:r>
      <w:bookmarkEnd w:id="601"/>
    </w:p>
    <w:p w14:paraId="78800656" w14:textId="77777777" w:rsidR="00000000" w:rsidRDefault="00E23567">
      <w:pPr>
        <w:pStyle w:val="a0"/>
        <w:ind w:firstLine="720"/>
      </w:pPr>
    </w:p>
    <w:p w14:paraId="628008E7" w14:textId="77777777" w:rsidR="00000000" w:rsidRDefault="00E23567">
      <w:pPr>
        <w:pStyle w:val="a0"/>
        <w:ind w:firstLine="720"/>
      </w:pPr>
      <w:r>
        <w:rPr>
          <w:rFonts w:hint="cs"/>
          <w:rtl/>
        </w:rPr>
        <w:t>רצוני לשאול</w:t>
      </w:r>
      <w:r>
        <w:rPr>
          <w:rtl/>
        </w:rPr>
        <w:t>:</w:t>
      </w:r>
    </w:p>
    <w:p w14:paraId="64E262E7" w14:textId="77777777" w:rsidR="00000000" w:rsidRDefault="00E23567">
      <w:pPr>
        <w:pStyle w:val="a0"/>
        <w:ind w:firstLine="720"/>
        <w:rPr>
          <w:rFonts w:hint="cs"/>
        </w:rPr>
      </w:pPr>
    </w:p>
    <w:p w14:paraId="5BF921B7" w14:textId="77777777" w:rsidR="00000000" w:rsidRDefault="00E23567">
      <w:pPr>
        <w:pStyle w:val="a0"/>
        <w:ind w:firstLine="720"/>
        <w:rPr>
          <w:rtl/>
        </w:rPr>
      </w:pPr>
      <w:bookmarkStart w:id="602" w:name="TextBody5"/>
      <w:r>
        <w:rPr>
          <w:rFonts w:hint="cs"/>
          <w:rtl/>
        </w:rPr>
        <w:t xml:space="preserve">1. </w:t>
      </w:r>
      <w:r>
        <w:rPr>
          <w:rtl/>
        </w:rPr>
        <w:t xml:space="preserve">מדוע </w:t>
      </w:r>
      <w:r>
        <w:rPr>
          <w:rFonts w:hint="cs"/>
          <w:rtl/>
        </w:rPr>
        <w:t>הנ"ל</w:t>
      </w:r>
      <w:r>
        <w:rPr>
          <w:rtl/>
        </w:rPr>
        <w:t xml:space="preserve"> במעצר?</w:t>
      </w:r>
    </w:p>
    <w:p w14:paraId="7F8F5599" w14:textId="77777777" w:rsidR="00000000" w:rsidRDefault="00E23567">
      <w:pPr>
        <w:pStyle w:val="a0"/>
        <w:ind w:firstLine="720"/>
        <w:rPr>
          <w:rtl/>
        </w:rPr>
      </w:pPr>
    </w:p>
    <w:p w14:paraId="38D3D2E8" w14:textId="77777777" w:rsidR="00000000" w:rsidRDefault="00E23567">
      <w:pPr>
        <w:pStyle w:val="a0"/>
        <w:ind w:firstLine="720"/>
        <w:rPr>
          <w:rtl/>
        </w:rPr>
      </w:pPr>
      <w:r>
        <w:rPr>
          <w:rFonts w:hint="cs"/>
          <w:rtl/>
        </w:rPr>
        <w:t xml:space="preserve">2. </w:t>
      </w:r>
      <w:r>
        <w:rPr>
          <w:rtl/>
        </w:rPr>
        <w:t xml:space="preserve">מתי ישוחרר או </w:t>
      </w:r>
      <w:r>
        <w:rPr>
          <w:rFonts w:hint="cs"/>
          <w:rtl/>
        </w:rPr>
        <w:t>יועמד</w:t>
      </w:r>
      <w:r>
        <w:rPr>
          <w:rtl/>
        </w:rPr>
        <w:t xml:space="preserve"> לדין? </w:t>
      </w:r>
    </w:p>
    <w:p w14:paraId="314EDFBB" w14:textId="77777777" w:rsidR="00000000" w:rsidRDefault="00E23567">
      <w:pPr>
        <w:pStyle w:val="a0"/>
        <w:ind w:firstLine="720"/>
        <w:rPr>
          <w:rtl/>
        </w:rPr>
      </w:pPr>
    </w:p>
    <w:p w14:paraId="39E9CD6B" w14:textId="77777777" w:rsidR="00000000" w:rsidRDefault="00E23567">
      <w:pPr>
        <w:pStyle w:val="a0"/>
        <w:ind w:firstLine="720"/>
        <w:rPr>
          <w:rtl/>
        </w:rPr>
      </w:pPr>
      <w:r>
        <w:rPr>
          <w:rFonts w:hint="cs"/>
          <w:rtl/>
        </w:rPr>
        <w:t>3. האם יועבר</w:t>
      </w:r>
      <w:r>
        <w:rPr>
          <w:rtl/>
        </w:rPr>
        <w:t xml:space="preserve"> לאגף התורני בכלא </w:t>
      </w:r>
      <w:r>
        <w:rPr>
          <w:rFonts w:hint="cs"/>
          <w:rtl/>
        </w:rPr>
        <w:t>"</w:t>
      </w:r>
      <w:r>
        <w:rPr>
          <w:rtl/>
        </w:rPr>
        <w:t>מעשיהו</w:t>
      </w:r>
      <w:r>
        <w:rPr>
          <w:rFonts w:hint="cs"/>
          <w:rtl/>
        </w:rPr>
        <w:t xml:space="preserve">", ואם לא </w:t>
      </w:r>
      <w:r>
        <w:rPr>
          <w:rFonts w:hint="eastAsia"/>
          <w:rtl/>
        </w:rPr>
        <w:t>–</w:t>
      </w:r>
      <w:r>
        <w:rPr>
          <w:rFonts w:hint="cs"/>
          <w:rtl/>
        </w:rPr>
        <w:t xml:space="preserve"> מדוע</w:t>
      </w:r>
      <w:r>
        <w:rPr>
          <w:rtl/>
        </w:rPr>
        <w:t xml:space="preserve">? </w:t>
      </w:r>
    </w:p>
    <w:p w14:paraId="597A5C75" w14:textId="77777777" w:rsidR="00000000" w:rsidRDefault="00E23567">
      <w:pPr>
        <w:pStyle w:val="a0"/>
        <w:ind w:firstLine="720"/>
        <w:rPr>
          <w:rFonts w:hint="cs"/>
          <w:rtl/>
        </w:rPr>
      </w:pPr>
    </w:p>
    <w:bookmarkEnd w:id="602"/>
    <w:p w14:paraId="4639E57F" w14:textId="77777777" w:rsidR="00000000" w:rsidRDefault="00E23567">
      <w:pPr>
        <w:pStyle w:val="a0"/>
        <w:ind w:firstLine="0"/>
        <w:rPr>
          <w:b/>
        </w:rPr>
      </w:pPr>
      <w:r>
        <w:rPr>
          <w:b/>
          <w:bCs/>
          <w:u w:val="single"/>
          <w:rtl/>
        </w:rPr>
        <w:t xml:space="preserve">סגן שר הביטחון </w:t>
      </w:r>
      <w:r>
        <w:rPr>
          <w:rFonts w:hint="eastAsia"/>
          <w:b/>
          <w:bCs/>
          <w:u w:val="single"/>
          <w:rtl/>
        </w:rPr>
        <w:t>זאב</w:t>
      </w:r>
      <w:r>
        <w:rPr>
          <w:b/>
          <w:bCs/>
          <w:u w:val="single"/>
          <w:rtl/>
        </w:rPr>
        <w:t xml:space="preserve"> בוים:</w:t>
      </w:r>
    </w:p>
    <w:p w14:paraId="36260FAE" w14:textId="77777777" w:rsidR="00000000" w:rsidRDefault="00E23567">
      <w:pPr>
        <w:pStyle w:val="a0"/>
        <w:rPr>
          <w:rFonts w:hint="cs"/>
          <w:rtl/>
        </w:rPr>
      </w:pPr>
    </w:p>
    <w:p w14:paraId="6D34582E" w14:textId="77777777" w:rsidR="00000000" w:rsidRDefault="00E23567">
      <w:pPr>
        <w:pStyle w:val="a0"/>
        <w:rPr>
          <w:rFonts w:hint="cs"/>
          <w:rtl/>
        </w:rPr>
      </w:pPr>
      <w:r>
        <w:rPr>
          <w:rFonts w:hint="cs"/>
          <w:rtl/>
        </w:rPr>
        <w:t xml:space="preserve">אני מניח שהשאילתא מכוונת לעניינו של נועם פדרמן. כנגד העציר נאסף חומר חסוי, איכותי ומהימן, ולפיו </w:t>
      </w:r>
      <w:r>
        <w:rPr>
          <w:rFonts w:hint="cs"/>
          <w:rtl/>
        </w:rPr>
        <w:t xml:space="preserve">יש סיכון מוחשי שאם יהיה האזרח חופשי יסכן את ביטחון המדינה וביטחון הציבור </w:t>
      </w:r>
      <w:r>
        <w:rPr>
          <w:rtl/>
        </w:rPr>
        <w:t>–</w:t>
      </w:r>
      <w:r>
        <w:rPr>
          <w:rFonts w:hint="cs"/>
          <w:rtl/>
        </w:rPr>
        <w:t xml:space="preserve"> כדברי כבוד נשיא בית-המשפט המחוזי בירושלים בב"ש 4926/03.</w:t>
      </w:r>
    </w:p>
    <w:p w14:paraId="0C27D1FA" w14:textId="77777777" w:rsidR="00000000" w:rsidRDefault="00E23567">
      <w:pPr>
        <w:pStyle w:val="a0"/>
        <w:rPr>
          <w:rFonts w:hint="cs"/>
          <w:rtl/>
        </w:rPr>
      </w:pPr>
    </w:p>
    <w:p w14:paraId="6EAF21A2" w14:textId="77777777" w:rsidR="00000000" w:rsidRDefault="00E23567">
      <w:pPr>
        <w:pStyle w:val="a0"/>
        <w:rPr>
          <w:rFonts w:hint="cs"/>
          <w:rtl/>
        </w:rPr>
      </w:pPr>
      <w:r>
        <w:rPr>
          <w:rFonts w:hint="cs"/>
          <w:rtl/>
        </w:rPr>
        <w:t>לעציר שמורה הזכות לערער על מעצרו המינהלי, הן בפני נשיא בית-המשפט המחוזי, במהלך אישור צו המעצר לפי סעיף 4 לחוק סמכויות שעת-חי</w:t>
      </w:r>
      <w:r>
        <w:rPr>
          <w:rFonts w:hint="cs"/>
          <w:rtl/>
        </w:rPr>
        <w:t>רום (מעצרים), התשל"ט</w:t>
      </w:r>
      <w:r>
        <w:rPr>
          <w:rtl/>
        </w:rPr>
        <w:t>–</w:t>
      </w:r>
      <w:r>
        <w:rPr>
          <w:rFonts w:hint="cs"/>
          <w:rtl/>
        </w:rPr>
        <w:t>1979, והן במסגרת עתירה לבית-הדין הגבוה לצדק. העציר הנדון מימש זכויותיו אלו בערכאות השונות, והערכאות השונות דחו את ערעוריו.</w:t>
      </w:r>
    </w:p>
    <w:p w14:paraId="4FAA3E6F" w14:textId="77777777" w:rsidR="00000000" w:rsidRDefault="00E23567">
      <w:pPr>
        <w:pStyle w:val="a0"/>
        <w:rPr>
          <w:rFonts w:hint="cs"/>
          <w:rtl/>
        </w:rPr>
      </w:pPr>
    </w:p>
    <w:p w14:paraId="512A0875" w14:textId="77777777" w:rsidR="00000000" w:rsidRDefault="00E23567">
      <w:pPr>
        <w:pStyle w:val="a0"/>
        <w:rPr>
          <w:rFonts w:hint="cs"/>
          <w:rtl/>
        </w:rPr>
      </w:pPr>
      <w:r>
        <w:rPr>
          <w:rFonts w:hint="cs"/>
          <w:rtl/>
        </w:rPr>
        <w:t>המעצר המינהלי, לפי צו המעצר המינהלי שעליו חתם שר הביטחון ביום חמישי, 21 בספטמבר 2003, כנגד הנדון, יסתיים ביום ח</w:t>
      </w:r>
      <w:r>
        <w:rPr>
          <w:rFonts w:hint="cs"/>
          <w:rtl/>
        </w:rPr>
        <w:t xml:space="preserve">מישי, 21 במרס 2004, בעוד כחודש וחצי. לקראת מועד זה יחליט שר הביטחון, על-פי המלצות הגורמים הביטחוניים, אם יש מקום להאריך את המעצר המינהלי. </w:t>
      </w:r>
    </w:p>
    <w:p w14:paraId="54934C11" w14:textId="77777777" w:rsidR="00000000" w:rsidRDefault="00E23567">
      <w:pPr>
        <w:pStyle w:val="a0"/>
        <w:rPr>
          <w:rFonts w:hint="cs"/>
          <w:rtl/>
        </w:rPr>
      </w:pPr>
    </w:p>
    <w:p w14:paraId="31DA00AB" w14:textId="77777777" w:rsidR="00000000" w:rsidRDefault="00E23567">
      <w:pPr>
        <w:pStyle w:val="a0"/>
        <w:rPr>
          <w:rFonts w:hint="cs"/>
          <w:rtl/>
        </w:rPr>
      </w:pPr>
      <w:r>
        <w:rPr>
          <w:rFonts w:hint="cs"/>
          <w:rtl/>
        </w:rPr>
        <w:t>מעצר מינהלי הינו מעצר מניעתי, המבקש למנוע את הסיכון לביטחון המדינה ולביטחון הציבור אם יהיה העציר חופשי, והדבר נעשה כ</w:t>
      </w:r>
      <w:r>
        <w:rPr>
          <w:rFonts w:hint="cs"/>
          <w:rtl/>
        </w:rPr>
        <w:t xml:space="preserve">אשר מסיבות ביטחוניות לא ניתן להעמיד את החשוד לדין פלילי. </w:t>
      </w:r>
    </w:p>
    <w:p w14:paraId="13586775" w14:textId="77777777" w:rsidR="00000000" w:rsidRDefault="00E23567">
      <w:pPr>
        <w:pStyle w:val="a0"/>
        <w:rPr>
          <w:rFonts w:hint="cs"/>
          <w:rtl/>
        </w:rPr>
      </w:pPr>
    </w:p>
    <w:p w14:paraId="4185A3FC" w14:textId="77777777" w:rsidR="00000000" w:rsidRDefault="00E23567">
      <w:pPr>
        <w:pStyle w:val="a0"/>
        <w:rPr>
          <w:rFonts w:hint="cs"/>
          <w:rtl/>
        </w:rPr>
      </w:pPr>
      <w:r>
        <w:rPr>
          <w:rFonts w:hint="cs"/>
          <w:rtl/>
        </w:rPr>
        <w:t>זאת ועוד, כנגד העציר הנדון מתנהל כיום הליך פלילי בבית-המשפט המחוזי בירושלים, בנושאים אחרים.</w:t>
      </w:r>
    </w:p>
    <w:p w14:paraId="3EF0C207" w14:textId="77777777" w:rsidR="00000000" w:rsidRDefault="00E23567">
      <w:pPr>
        <w:pStyle w:val="a0"/>
        <w:rPr>
          <w:rFonts w:hint="cs"/>
          <w:rtl/>
        </w:rPr>
      </w:pPr>
    </w:p>
    <w:p w14:paraId="35506B53" w14:textId="77777777" w:rsidR="00000000" w:rsidRDefault="00E23567">
      <w:pPr>
        <w:pStyle w:val="a0"/>
        <w:rPr>
          <w:rFonts w:hint="cs"/>
          <w:rtl/>
        </w:rPr>
      </w:pPr>
      <w:r>
        <w:rPr>
          <w:rFonts w:hint="cs"/>
          <w:rtl/>
        </w:rPr>
        <w:t>העציר הוחזק בכלא "אשמורת", על-פי תנאי המעצר שהומלצו על-ידי גורמי הביטחון. לאור המלצת נשיא בית-המשפט המחו</w:t>
      </w:r>
      <w:r>
        <w:rPr>
          <w:rFonts w:hint="cs"/>
          <w:rtl/>
        </w:rPr>
        <w:t xml:space="preserve">זי בירושלים בחן שר הביטחון את מקום המעצר שנית והחליט להעבירו לאגף אסירי עבודה בכלא "שקמה". הדבר נעשה בהסכמתו של העצור ולאחר שהתחייב להקפיד על הוראות ביטחון, כאשר הפרתן תחייב את העברתו למתקן שמור יותר. </w:t>
      </w:r>
    </w:p>
    <w:p w14:paraId="69320E64" w14:textId="77777777" w:rsidR="00000000" w:rsidRDefault="00E23567">
      <w:pPr>
        <w:pStyle w:val="a0"/>
        <w:rPr>
          <w:rFonts w:hint="cs"/>
          <w:rtl/>
        </w:rPr>
      </w:pPr>
    </w:p>
    <w:p w14:paraId="405EF7DB" w14:textId="77777777" w:rsidR="00000000" w:rsidRDefault="00E23567">
      <w:pPr>
        <w:pStyle w:val="af1"/>
        <w:rPr>
          <w:rtl/>
        </w:rPr>
      </w:pPr>
      <w:r>
        <w:rPr>
          <w:rtl/>
        </w:rPr>
        <w:t>היו"ר מוחמד ברכה:</w:t>
      </w:r>
    </w:p>
    <w:p w14:paraId="16576B1F" w14:textId="77777777" w:rsidR="00000000" w:rsidRDefault="00E23567">
      <w:pPr>
        <w:pStyle w:val="a0"/>
        <w:rPr>
          <w:rtl/>
        </w:rPr>
      </w:pPr>
    </w:p>
    <w:p w14:paraId="32B54095" w14:textId="77777777" w:rsidR="00000000" w:rsidRDefault="00E23567">
      <w:pPr>
        <w:pStyle w:val="a0"/>
        <w:rPr>
          <w:rFonts w:hint="cs"/>
          <w:rtl/>
        </w:rPr>
      </w:pPr>
      <w:r>
        <w:rPr>
          <w:rFonts w:hint="cs"/>
          <w:rtl/>
        </w:rPr>
        <w:t>שאלה נוספת לחבר הכנסת אורי אריאל.</w:t>
      </w:r>
    </w:p>
    <w:p w14:paraId="6E7B5012" w14:textId="77777777" w:rsidR="00000000" w:rsidRDefault="00E23567">
      <w:pPr>
        <w:pStyle w:val="a0"/>
        <w:rPr>
          <w:rFonts w:hint="cs"/>
          <w:rtl/>
        </w:rPr>
      </w:pPr>
    </w:p>
    <w:p w14:paraId="0BBBA85F" w14:textId="77777777" w:rsidR="00000000" w:rsidRDefault="00E23567">
      <w:pPr>
        <w:pStyle w:val="af0"/>
        <w:rPr>
          <w:rtl/>
        </w:rPr>
      </w:pPr>
      <w:r>
        <w:rPr>
          <w:rFonts w:hint="eastAsia"/>
          <w:rtl/>
        </w:rPr>
        <w:t>אורי</w:t>
      </w:r>
      <w:r>
        <w:rPr>
          <w:rtl/>
        </w:rPr>
        <w:t xml:space="preserve"> יהודה אריאל (האיחוד הלאומי - ישראל ביתנו):</w:t>
      </w:r>
    </w:p>
    <w:p w14:paraId="3936F24B" w14:textId="77777777" w:rsidR="00000000" w:rsidRDefault="00E23567">
      <w:pPr>
        <w:pStyle w:val="a0"/>
        <w:rPr>
          <w:rFonts w:hint="cs"/>
          <w:rtl/>
        </w:rPr>
      </w:pPr>
    </w:p>
    <w:p w14:paraId="0BFA006A" w14:textId="77777777" w:rsidR="00000000" w:rsidRDefault="00E23567">
      <w:pPr>
        <w:pStyle w:val="a0"/>
        <w:rPr>
          <w:rFonts w:hint="cs"/>
          <w:rtl/>
        </w:rPr>
      </w:pPr>
      <w:r>
        <w:rPr>
          <w:rFonts w:hint="cs"/>
          <w:rtl/>
        </w:rPr>
        <w:t xml:space="preserve">ברשות היושב-ראש, אדוני סגן שר הביטחון, אני אומר לך, אחרי שביקרתי אותו בכלאו, שאין פה רק עניין מניעתי, אלא יש פה גם עניין של הענשה, שהוא חמור. שהרי האסיר הזה, כפי שציינת, לא נשפט ולא נמצא אשם, אלא ננקט הליך </w:t>
      </w:r>
      <w:r>
        <w:rPr>
          <w:rFonts w:hint="cs"/>
          <w:rtl/>
        </w:rPr>
        <w:t xml:space="preserve">אחר של מעצר מינהלי. זה שיש כוח למדינה - - - </w:t>
      </w:r>
    </w:p>
    <w:p w14:paraId="10EE9BD5" w14:textId="77777777" w:rsidR="00000000" w:rsidRDefault="00E23567">
      <w:pPr>
        <w:pStyle w:val="a0"/>
        <w:rPr>
          <w:rFonts w:hint="cs"/>
          <w:rtl/>
        </w:rPr>
      </w:pPr>
    </w:p>
    <w:p w14:paraId="2CDCEC22" w14:textId="77777777" w:rsidR="00000000" w:rsidRDefault="00E23567">
      <w:pPr>
        <w:pStyle w:val="af1"/>
        <w:rPr>
          <w:rtl/>
        </w:rPr>
      </w:pPr>
      <w:r>
        <w:rPr>
          <w:rtl/>
        </w:rPr>
        <w:t>היו"ר מוחמד ברכה:</w:t>
      </w:r>
    </w:p>
    <w:p w14:paraId="325B9F35" w14:textId="77777777" w:rsidR="00000000" w:rsidRDefault="00E23567">
      <w:pPr>
        <w:pStyle w:val="a0"/>
        <w:rPr>
          <w:rtl/>
        </w:rPr>
      </w:pPr>
    </w:p>
    <w:p w14:paraId="7FF77956" w14:textId="77777777" w:rsidR="00000000" w:rsidRDefault="00E23567">
      <w:pPr>
        <w:pStyle w:val="a0"/>
        <w:rPr>
          <w:rFonts w:hint="cs"/>
          <w:rtl/>
        </w:rPr>
      </w:pPr>
      <w:r>
        <w:rPr>
          <w:rFonts w:hint="cs"/>
          <w:rtl/>
        </w:rPr>
        <w:t>שאלה, חבר הכנסת אריאל. בבקשה.</w:t>
      </w:r>
    </w:p>
    <w:p w14:paraId="53F6C437" w14:textId="77777777" w:rsidR="00000000" w:rsidRDefault="00E23567">
      <w:pPr>
        <w:pStyle w:val="a0"/>
        <w:rPr>
          <w:rFonts w:hint="cs"/>
          <w:rtl/>
        </w:rPr>
      </w:pPr>
    </w:p>
    <w:p w14:paraId="3CD24214" w14:textId="77777777" w:rsidR="00000000" w:rsidRDefault="00E23567">
      <w:pPr>
        <w:pStyle w:val="af0"/>
        <w:rPr>
          <w:rtl/>
        </w:rPr>
      </w:pPr>
      <w:r>
        <w:rPr>
          <w:rFonts w:hint="eastAsia"/>
          <w:rtl/>
        </w:rPr>
        <w:t>אורי</w:t>
      </w:r>
      <w:r>
        <w:rPr>
          <w:rtl/>
        </w:rPr>
        <w:t xml:space="preserve"> יהודה אריאל (האיחוד הלאומי - ישראל ביתנו):</w:t>
      </w:r>
    </w:p>
    <w:p w14:paraId="693DD9C5" w14:textId="77777777" w:rsidR="00000000" w:rsidRDefault="00E23567">
      <w:pPr>
        <w:pStyle w:val="a0"/>
        <w:rPr>
          <w:rFonts w:hint="cs"/>
          <w:rtl/>
        </w:rPr>
      </w:pPr>
    </w:p>
    <w:p w14:paraId="04D858F9" w14:textId="77777777" w:rsidR="00000000" w:rsidRDefault="00E23567">
      <w:pPr>
        <w:pStyle w:val="a0"/>
        <w:rPr>
          <w:rFonts w:hint="cs"/>
          <w:rtl/>
        </w:rPr>
      </w:pPr>
      <w:r>
        <w:rPr>
          <w:rFonts w:hint="cs"/>
          <w:rtl/>
        </w:rPr>
        <w:t xml:space="preserve">בוודאי. בסוף אשאל, האם זה נכון. אדוני הרי לימד אותי את זה. לא המצאתי את זה. </w:t>
      </w:r>
    </w:p>
    <w:p w14:paraId="7ADA0C57" w14:textId="77777777" w:rsidR="00000000" w:rsidRDefault="00E23567">
      <w:pPr>
        <w:pStyle w:val="a0"/>
        <w:rPr>
          <w:rFonts w:hint="cs"/>
          <w:rtl/>
        </w:rPr>
      </w:pPr>
    </w:p>
    <w:p w14:paraId="1A18552D" w14:textId="77777777" w:rsidR="00000000" w:rsidRDefault="00E23567">
      <w:pPr>
        <w:pStyle w:val="a0"/>
        <w:rPr>
          <w:rFonts w:hint="cs"/>
          <w:rtl/>
        </w:rPr>
      </w:pPr>
      <w:r>
        <w:rPr>
          <w:rFonts w:hint="cs"/>
          <w:rtl/>
        </w:rPr>
        <w:t xml:space="preserve">זה שהמערכת מענישה את נועם פדרמן, </w:t>
      </w:r>
      <w:r>
        <w:rPr>
          <w:rFonts w:hint="cs"/>
          <w:rtl/>
        </w:rPr>
        <w:t xml:space="preserve">הדבר איננו בסמכותה, איננו תקין, וראוי ששר הביטחון ינחה יחד עם גורמי הביטחון לנהוג אחרת. </w:t>
      </w:r>
    </w:p>
    <w:p w14:paraId="328864A8" w14:textId="77777777" w:rsidR="00000000" w:rsidRDefault="00E23567">
      <w:pPr>
        <w:pStyle w:val="a0"/>
        <w:rPr>
          <w:rFonts w:hint="cs"/>
          <w:rtl/>
        </w:rPr>
      </w:pPr>
    </w:p>
    <w:p w14:paraId="358A5B8C" w14:textId="77777777" w:rsidR="00000000" w:rsidRDefault="00E23567">
      <w:pPr>
        <w:pStyle w:val="a0"/>
        <w:rPr>
          <w:rFonts w:hint="cs"/>
          <w:rtl/>
        </w:rPr>
      </w:pPr>
      <w:r>
        <w:rPr>
          <w:rFonts w:hint="cs"/>
          <w:rtl/>
        </w:rPr>
        <w:t xml:space="preserve">הדבר השני ששאלתי ולא ניתנה על כך תשובה, אלא תשובה חלקית, אולי מתוקף הנסיבות: הרי במצב הזה אפשר שאזרח ישראלי </w:t>
      </w:r>
      <w:r>
        <w:rPr>
          <w:rtl/>
        </w:rPr>
        <w:t>–</w:t>
      </w:r>
      <w:r>
        <w:rPr>
          <w:rFonts w:hint="cs"/>
          <w:rtl/>
        </w:rPr>
        <w:t xml:space="preserve"> ואני מדבר עכשיו על אזרח ישראלי - ישב עד מאה-ועשרים. כל ש</w:t>
      </w:r>
      <w:r>
        <w:rPr>
          <w:rFonts w:hint="cs"/>
          <w:rtl/>
        </w:rPr>
        <w:t>לושה חודשים סגן שר הביטחון, מי שאחראי על זה, במקרה הזה שר הביטחון, ישקול ויגיד שהוא צריך לשבת. הרי זה דבר שלא עולה על הדעת. אני מציע לכם ואני מבקש את שיקול דעתכם, לשקול, האם יש מקום להגיד עד מתי זה יכול להימשך בקצבים האלה של שלושה חודשים ולשים לזה איזה מעצ</w:t>
      </w:r>
      <w:r>
        <w:rPr>
          <w:rFonts w:hint="cs"/>
          <w:rtl/>
        </w:rPr>
        <w:t>ור, אחרת זה נראה לי דבר שלא במקומו. תודה.</w:t>
      </w:r>
    </w:p>
    <w:p w14:paraId="17E6CD86" w14:textId="77777777" w:rsidR="00000000" w:rsidRDefault="00E23567">
      <w:pPr>
        <w:pStyle w:val="af1"/>
        <w:rPr>
          <w:rtl/>
        </w:rPr>
      </w:pPr>
    </w:p>
    <w:p w14:paraId="0C6741FC" w14:textId="77777777" w:rsidR="00000000" w:rsidRDefault="00E23567">
      <w:pPr>
        <w:pStyle w:val="af1"/>
        <w:rPr>
          <w:rtl/>
        </w:rPr>
      </w:pPr>
      <w:r>
        <w:rPr>
          <w:rtl/>
        </w:rPr>
        <w:t>היו"ר מוחמד ברכה:</w:t>
      </w:r>
    </w:p>
    <w:p w14:paraId="705B0BC7" w14:textId="77777777" w:rsidR="00000000" w:rsidRDefault="00E23567">
      <w:pPr>
        <w:pStyle w:val="a0"/>
        <w:rPr>
          <w:rtl/>
        </w:rPr>
      </w:pPr>
    </w:p>
    <w:p w14:paraId="6FDFCA13" w14:textId="77777777" w:rsidR="00000000" w:rsidRDefault="00E23567">
      <w:pPr>
        <w:pStyle w:val="a0"/>
        <w:rPr>
          <w:rFonts w:hint="cs"/>
          <w:rtl/>
        </w:rPr>
      </w:pPr>
      <w:r>
        <w:rPr>
          <w:rFonts w:hint="cs"/>
          <w:rtl/>
        </w:rPr>
        <w:t xml:space="preserve">תודה. בבקשה, סגן השר. </w:t>
      </w:r>
    </w:p>
    <w:p w14:paraId="7758339C" w14:textId="77777777" w:rsidR="00000000" w:rsidRDefault="00E23567">
      <w:pPr>
        <w:pStyle w:val="a0"/>
        <w:rPr>
          <w:rFonts w:hint="cs"/>
          <w:rtl/>
        </w:rPr>
      </w:pPr>
    </w:p>
    <w:p w14:paraId="0DC0D97E" w14:textId="77777777" w:rsidR="00000000" w:rsidRDefault="00E23567">
      <w:pPr>
        <w:pStyle w:val="-"/>
        <w:rPr>
          <w:rtl/>
        </w:rPr>
      </w:pPr>
      <w:bookmarkStart w:id="603" w:name="FS000000464T11_02_2004_20_35_10C"/>
      <w:bookmarkEnd w:id="603"/>
      <w:r>
        <w:rPr>
          <w:rtl/>
        </w:rPr>
        <w:t>סגן שר הביטחון זאב בוים:</w:t>
      </w:r>
    </w:p>
    <w:p w14:paraId="3A6466F4" w14:textId="77777777" w:rsidR="00000000" w:rsidRDefault="00E23567">
      <w:pPr>
        <w:pStyle w:val="a0"/>
        <w:rPr>
          <w:rtl/>
        </w:rPr>
      </w:pPr>
    </w:p>
    <w:p w14:paraId="38CE709D" w14:textId="77777777" w:rsidR="00000000" w:rsidRDefault="00E23567">
      <w:pPr>
        <w:pStyle w:val="a0"/>
        <w:rPr>
          <w:rFonts w:hint="cs"/>
          <w:rtl/>
        </w:rPr>
      </w:pPr>
      <w:r>
        <w:rPr>
          <w:rFonts w:hint="cs"/>
          <w:rtl/>
        </w:rPr>
        <w:t>א. העניין הזה של עד כמה אפשר להאריך תוקף צווים מינהליים - זו סוגיה כבדה. כאשר לא מעמידים לדין בנימוקים של ביטחון המדינה וסיכון ביטחון המדינה, מש</w:t>
      </w:r>
      <w:r>
        <w:rPr>
          <w:rFonts w:hint="cs"/>
          <w:rtl/>
        </w:rPr>
        <w:t xml:space="preserve">תמשים בנתון הזה ובנימוק הזה גם בלי סוף, כפי שאתה אומר. צריך לזכור, הנושא כל פעם בא מחדש לבחינתו של שר הביטחון. אני מניח שאם לא יהיו לו נתונים ראויים ונכונים שמאששים ומחזקים את העניין הזה של ההחלטה הקודמת, הוא לא יאחז בהחלטה ולא יאריך. </w:t>
      </w:r>
    </w:p>
    <w:p w14:paraId="62C305EF" w14:textId="77777777" w:rsidR="00000000" w:rsidRDefault="00E23567">
      <w:pPr>
        <w:pStyle w:val="a0"/>
        <w:rPr>
          <w:rFonts w:hint="cs"/>
          <w:rtl/>
        </w:rPr>
      </w:pPr>
    </w:p>
    <w:p w14:paraId="6EC785ED" w14:textId="77777777" w:rsidR="00000000" w:rsidRDefault="00E23567">
      <w:pPr>
        <w:pStyle w:val="a0"/>
        <w:rPr>
          <w:rFonts w:hint="cs"/>
          <w:rtl/>
        </w:rPr>
      </w:pPr>
      <w:r>
        <w:rPr>
          <w:rFonts w:hint="cs"/>
          <w:rtl/>
        </w:rPr>
        <w:t>ב. צריך לזכור עוד ה</w:t>
      </w:r>
      <w:r>
        <w:rPr>
          <w:rFonts w:hint="cs"/>
          <w:rtl/>
        </w:rPr>
        <w:t>פעם, ואני רוצה להזכיר מרכיב בתשובה לעניין הזה. שמורה לעציר המינהלי הזה האפשרות לפנות לערכאות מינהליות, להתלונן ולדרוש צדק מהמערכת האזרחית השיפוטית, לא הצבאית. זה קיים, ועד כה לפחות בניסיונות האלה סמך בית-המשפט האזרחי במדינת ישראל ונתן גיבוי להחלטה של שר הב</w:t>
      </w:r>
      <w:r>
        <w:rPr>
          <w:rFonts w:hint="cs"/>
          <w:rtl/>
        </w:rPr>
        <w:t>יטחון. יש להניח שאם לא היה משוכנע במאה אחוז, לא היה נותן גיבוי כזה.</w:t>
      </w:r>
    </w:p>
    <w:p w14:paraId="7769C8B5" w14:textId="77777777" w:rsidR="00000000" w:rsidRDefault="00E23567">
      <w:pPr>
        <w:pStyle w:val="a0"/>
        <w:ind w:firstLine="0"/>
        <w:rPr>
          <w:rFonts w:hint="cs"/>
          <w:rtl/>
        </w:rPr>
      </w:pPr>
    </w:p>
    <w:p w14:paraId="3045D273" w14:textId="77777777" w:rsidR="00000000" w:rsidRDefault="00E23567">
      <w:pPr>
        <w:pStyle w:val="a0"/>
        <w:rPr>
          <w:rFonts w:hint="cs"/>
          <w:rtl/>
        </w:rPr>
      </w:pPr>
    </w:p>
    <w:p w14:paraId="01A741A6" w14:textId="77777777" w:rsidR="00000000" w:rsidRDefault="00E23567">
      <w:pPr>
        <w:pStyle w:val="a1"/>
        <w:jc w:val="center"/>
        <w:rPr>
          <w:rtl/>
        </w:rPr>
      </w:pPr>
      <w:bookmarkStart w:id="604" w:name="CQ16707FI0016707T11_02_2004_20_37_07"/>
      <w:bookmarkStart w:id="605" w:name="_Toc67150246"/>
      <w:bookmarkEnd w:id="604"/>
      <w:r>
        <w:rPr>
          <w:rtl/>
        </w:rPr>
        <w:t>754. הנחיות לפתיחה באש ברצועת</w:t>
      </w:r>
      <w:r>
        <w:rPr>
          <w:rFonts w:hint="cs"/>
          <w:rtl/>
        </w:rPr>
        <w:t>-</w:t>
      </w:r>
      <w:r>
        <w:rPr>
          <w:rtl/>
        </w:rPr>
        <w:t>עזה</w:t>
      </w:r>
      <w:bookmarkEnd w:id="605"/>
    </w:p>
    <w:p w14:paraId="088E35CE" w14:textId="77777777" w:rsidR="00000000" w:rsidRDefault="00E23567">
      <w:pPr>
        <w:pStyle w:val="a0"/>
        <w:rPr>
          <w:rFonts w:hint="cs"/>
          <w:rtl/>
        </w:rPr>
      </w:pPr>
    </w:p>
    <w:p w14:paraId="52B2D1AA" w14:textId="77777777" w:rsidR="00000000" w:rsidRDefault="00E23567">
      <w:pPr>
        <w:pStyle w:val="a0"/>
        <w:ind w:firstLine="0"/>
        <w:rPr>
          <w:bCs/>
          <w:u w:val="single"/>
        </w:rPr>
      </w:pPr>
      <w:bookmarkStart w:id="606" w:name="ESQ16707"/>
      <w:bookmarkEnd w:id="606"/>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1224415" w14:textId="77777777" w:rsidR="00000000" w:rsidRDefault="00E23567">
      <w:pPr>
        <w:pStyle w:val="a0"/>
        <w:ind w:firstLine="720"/>
      </w:pPr>
      <w:r>
        <w:rPr>
          <w:rFonts w:hint="eastAsia"/>
          <w:rtl/>
        </w:rPr>
        <w:t>ביום</w:t>
      </w:r>
      <w:r>
        <w:rPr>
          <w:rtl/>
        </w:rPr>
        <w:t xml:space="preserve"> א' בכסל</w:t>
      </w:r>
      <w:r>
        <w:rPr>
          <w:rFonts w:hint="cs"/>
          <w:rtl/>
        </w:rPr>
        <w:t>י</w:t>
      </w:r>
      <w:r>
        <w:rPr>
          <w:rtl/>
        </w:rPr>
        <w:t>ו התשס"</w:t>
      </w:r>
      <w:r>
        <w:rPr>
          <w:rFonts w:hint="eastAsia"/>
          <w:rtl/>
        </w:rPr>
        <w:t>ד</w:t>
      </w:r>
      <w:r>
        <w:rPr>
          <w:rtl/>
        </w:rPr>
        <w:t xml:space="preserve"> (26 בנובמבר 2003):</w:t>
      </w:r>
    </w:p>
    <w:p w14:paraId="0A9AA935" w14:textId="77777777" w:rsidR="00000000" w:rsidRDefault="00E23567">
      <w:pPr>
        <w:pStyle w:val="a0"/>
        <w:ind w:firstLine="720"/>
        <w:rPr>
          <w:rFonts w:hint="cs"/>
          <w:rtl/>
        </w:rPr>
      </w:pPr>
    </w:p>
    <w:p w14:paraId="6A5A05FB" w14:textId="77777777" w:rsidR="00000000" w:rsidRDefault="00E23567">
      <w:pPr>
        <w:pStyle w:val="a0"/>
        <w:ind w:firstLine="720"/>
        <w:rPr>
          <w:rFonts w:hint="cs"/>
          <w:rtl/>
        </w:rPr>
      </w:pPr>
    </w:p>
    <w:p w14:paraId="1AA46313" w14:textId="77777777" w:rsidR="00000000" w:rsidRDefault="00E23567">
      <w:pPr>
        <w:pStyle w:val="a0"/>
        <w:ind w:firstLine="720"/>
        <w:rPr>
          <w:rFonts w:hint="cs"/>
        </w:rPr>
      </w:pPr>
      <w:r>
        <w:rPr>
          <w:rFonts w:hint="cs"/>
          <w:rtl/>
        </w:rPr>
        <w:t>ב-5 בנובמבר 2003</w:t>
      </w:r>
      <w:r>
        <w:rPr>
          <w:rtl/>
        </w:rPr>
        <w:t xml:space="preserve"> פורסם בעיתונות שחיילי צה"ל המשרתים ב</w:t>
      </w:r>
      <w:r>
        <w:rPr>
          <w:rFonts w:hint="cs"/>
          <w:rtl/>
        </w:rPr>
        <w:t xml:space="preserve">אזור </w:t>
      </w:r>
      <w:r>
        <w:rPr>
          <w:rtl/>
        </w:rPr>
        <w:t xml:space="preserve">נצרים </w:t>
      </w:r>
      <w:r>
        <w:rPr>
          <w:rFonts w:hint="cs"/>
          <w:rtl/>
        </w:rPr>
        <w:t>טועני</w:t>
      </w:r>
      <w:r>
        <w:rPr>
          <w:rFonts w:hint="cs"/>
          <w:rtl/>
        </w:rPr>
        <w:t>ם ש</w:t>
      </w:r>
      <w:r>
        <w:rPr>
          <w:rtl/>
        </w:rPr>
        <w:t xml:space="preserve">קיבלו </w:t>
      </w:r>
      <w:r>
        <w:rPr>
          <w:rFonts w:hint="cs"/>
          <w:rtl/>
        </w:rPr>
        <w:t>הנחיה חדשה לפתיחה באש, המתירה ירי לעבר פלסטינים הנראים צופים באמצעות משקפת על פעילות צה"ל.</w:t>
      </w:r>
      <w:r>
        <w:rPr>
          <w:rtl/>
        </w:rPr>
        <w:t xml:space="preserve"> </w:t>
      </w:r>
    </w:p>
    <w:p w14:paraId="2F79912B" w14:textId="77777777" w:rsidR="00000000" w:rsidRDefault="00E23567">
      <w:pPr>
        <w:pStyle w:val="a0"/>
        <w:ind w:firstLine="720"/>
      </w:pPr>
    </w:p>
    <w:p w14:paraId="65C2DA1D" w14:textId="77777777" w:rsidR="00000000" w:rsidRDefault="00E23567">
      <w:pPr>
        <w:pStyle w:val="a0"/>
        <w:ind w:firstLine="720"/>
      </w:pPr>
      <w:r>
        <w:rPr>
          <w:rFonts w:hint="cs"/>
          <w:rtl/>
        </w:rPr>
        <w:t>רצוני לשאול</w:t>
      </w:r>
      <w:r>
        <w:rPr>
          <w:rtl/>
        </w:rPr>
        <w:t>:</w:t>
      </w:r>
    </w:p>
    <w:p w14:paraId="7F366CEA" w14:textId="77777777" w:rsidR="00000000" w:rsidRDefault="00E23567">
      <w:pPr>
        <w:pStyle w:val="a0"/>
        <w:ind w:firstLine="720"/>
      </w:pPr>
    </w:p>
    <w:p w14:paraId="65FD39CD" w14:textId="77777777" w:rsidR="00000000" w:rsidRDefault="00E23567">
      <w:pPr>
        <w:pStyle w:val="a0"/>
        <w:ind w:firstLine="720"/>
        <w:rPr>
          <w:rFonts w:hint="cs"/>
          <w:rtl/>
        </w:rPr>
      </w:pPr>
      <w:r>
        <w:rPr>
          <w:rFonts w:hint="cs"/>
          <w:rtl/>
        </w:rPr>
        <w:t xml:space="preserve">1. האם הידיעה נכונה? </w:t>
      </w:r>
    </w:p>
    <w:p w14:paraId="3E9F63C9" w14:textId="77777777" w:rsidR="00000000" w:rsidRDefault="00E23567">
      <w:pPr>
        <w:pStyle w:val="a0"/>
        <w:ind w:firstLine="720"/>
        <w:rPr>
          <w:rFonts w:hint="cs"/>
          <w:rtl/>
        </w:rPr>
      </w:pPr>
    </w:p>
    <w:p w14:paraId="03C3E898" w14:textId="77777777" w:rsidR="00000000" w:rsidRDefault="00E23567">
      <w:pPr>
        <w:pStyle w:val="a0"/>
        <w:ind w:firstLine="720"/>
        <w:rPr>
          <w:rFonts w:hint="cs"/>
          <w:rtl/>
        </w:rPr>
      </w:pPr>
      <w:r>
        <w:rPr>
          <w:rFonts w:hint="cs"/>
          <w:rtl/>
        </w:rPr>
        <w:t>2. מה נעשה בנדון?</w:t>
      </w:r>
    </w:p>
    <w:p w14:paraId="0DBEC924" w14:textId="77777777" w:rsidR="00000000" w:rsidRDefault="00E23567">
      <w:pPr>
        <w:pStyle w:val="a0"/>
        <w:ind w:firstLine="720"/>
        <w:rPr>
          <w:rFonts w:hint="cs"/>
          <w:rtl/>
        </w:rPr>
      </w:pPr>
    </w:p>
    <w:p w14:paraId="6B372D36" w14:textId="77777777" w:rsidR="00000000" w:rsidRDefault="00E23567">
      <w:pPr>
        <w:pStyle w:val="a0"/>
        <w:ind w:firstLine="720"/>
        <w:rPr>
          <w:rFonts w:hint="cs"/>
          <w:rtl/>
        </w:rPr>
      </w:pPr>
      <w:r>
        <w:rPr>
          <w:rFonts w:hint="cs"/>
          <w:rtl/>
        </w:rPr>
        <w:t>3. כיצד ניתן לוודא שלא ייפגעו אנשים חפים מפשע?</w:t>
      </w:r>
    </w:p>
    <w:p w14:paraId="3ECE673B" w14:textId="77777777" w:rsidR="00000000" w:rsidRDefault="00E23567">
      <w:pPr>
        <w:pStyle w:val="a0"/>
        <w:ind w:firstLine="720"/>
        <w:rPr>
          <w:rFonts w:hint="cs"/>
          <w:rtl/>
        </w:rPr>
      </w:pPr>
    </w:p>
    <w:p w14:paraId="0F5B0A98" w14:textId="77777777" w:rsidR="00000000" w:rsidRDefault="00E23567">
      <w:pPr>
        <w:pStyle w:val="a0"/>
        <w:ind w:firstLine="720"/>
        <w:rPr>
          <w:rtl/>
        </w:rPr>
      </w:pPr>
      <w:r>
        <w:rPr>
          <w:rFonts w:hint="cs"/>
          <w:rtl/>
        </w:rPr>
        <w:t xml:space="preserve">4. </w:t>
      </w:r>
      <w:r>
        <w:rPr>
          <w:rtl/>
        </w:rPr>
        <w:t>האם</w:t>
      </w:r>
      <w:r>
        <w:rPr>
          <w:rFonts w:hint="cs"/>
          <w:rtl/>
        </w:rPr>
        <w:t xml:space="preserve"> תבוטל הוראה זו</w:t>
      </w:r>
      <w:r>
        <w:rPr>
          <w:rtl/>
        </w:rPr>
        <w:t>?</w:t>
      </w:r>
    </w:p>
    <w:p w14:paraId="32B219A0" w14:textId="77777777" w:rsidR="00000000" w:rsidRDefault="00E23567">
      <w:pPr>
        <w:pStyle w:val="a0"/>
        <w:ind w:firstLine="720"/>
        <w:rPr>
          <w:rtl/>
        </w:rPr>
      </w:pPr>
    </w:p>
    <w:p w14:paraId="758DCFA3" w14:textId="77777777" w:rsidR="00000000" w:rsidRDefault="00E23567">
      <w:pPr>
        <w:pStyle w:val="a0"/>
        <w:ind w:firstLine="0"/>
        <w:rPr>
          <w:b/>
        </w:rPr>
      </w:pPr>
      <w:r>
        <w:rPr>
          <w:rFonts w:hint="eastAsia"/>
          <w:b/>
          <w:bCs/>
          <w:u w:val="single"/>
          <w:rtl/>
        </w:rPr>
        <w:t>תשובת</w:t>
      </w:r>
      <w:r>
        <w:rPr>
          <w:b/>
          <w:bCs/>
          <w:u w:val="single"/>
          <w:rtl/>
        </w:rPr>
        <w:t xml:space="preserve"> סגן שר הביטחון </w:t>
      </w:r>
      <w:r>
        <w:rPr>
          <w:rFonts w:hint="eastAsia"/>
          <w:b/>
          <w:bCs/>
          <w:u w:val="single"/>
          <w:rtl/>
        </w:rPr>
        <w:t>זאב</w:t>
      </w:r>
      <w:r>
        <w:rPr>
          <w:b/>
          <w:bCs/>
          <w:u w:val="single"/>
          <w:rtl/>
        </w:rPr>
        <w:t xml:space="preserve"> ב</w:t>
      </w:r>
      <w:r>
        <w:rPr>
          <w:b/>
          <w:bCs/>
          <w:u w:val="single"/>
          <w:rtl/>
        </w:rPr>
        <w:t>וים:</w:t>
      </w:r>
    </w:p>
    <w:p w14:paraId="5C63891D" w14:textId="77777777" w:rsidR="00000000" w:rsidRDefault="00E23567">
      <w:pPr>
        <w:pStyle w:val="a0"/>
        <w:ind w:firstLine="0"/>
        <w:rPr>
          <w:rtl/>
        </w:rPr>
      </w:pPr>
      <w:r>
        <w:rPr>
          <w:rtl/>
        </w:rPr>
        <w:t>(לא נקראה, נמסרה לפרוטוקול)</w:t>
      </w:r>
    </w:p>
    <w:p w14:paraId="719002C3" w14:textId="77777777" w:rsidR="00000000" w:rsidRDefault="00E23567">
      <w:pPr>
        <w:pStyle w:val="a0"/>
        <w:rPr>
          <w:rFonts w:hint="cs"/>
          <w:b/>
          <w:bCs/>
          <w:rtl/>
        </w:rPr>
      </w:pPr>
    </w:p>
    <w:p w14:paraId="3CC6DBE4" w14:textId="77777777" w:rsidR="00000000" w:rsidRDefault="00E23567">
      <w:pPr>
        <w:pStyle w:val="a0"/>
        <w:ind w:firstLine="360"/>
        <w:rPr>
          <w:rFonts w:hint="cs"/>
          <w:rtl/>
        </w:rPr>
      </w:pPr>
      <w:r>
        <w:rPr>
          <w:rFonts w:hint="cs"/>
          <w:rtl/>
        </w:rPr>
        <w:t xml:space="preserve">      1-4. ככלל, צה"ל אינו נוהג לפרט את כללי הפתיחה באש הניתנים לחיילים, וזאת מטעמים מבצעיים ברורים. </w:t>
      </w:r>
    </w:p>
    <w:p w14:paraId="33EE86C8" w14:textId="77777777" w:rsidR="00000000" w:rsidRDefault="00E23567">
      <w:pPr>
        <w:pStyle w:val="a0"/>
        <w:rPr>
          <w:rFonts w:hint="cs"/>
          <w:rtl/>
        </w:rPr>
      </w:pPr>
    </w:p>
    <w:p w14:paraId="60B56F09" w14:textId="77777777" w:rsidR="00000000" w:rsidRDefault="00E23567">
      <w:pPr>
        <w:pStyle w:val="a0"/>
        <w:ind w:firstLine="360"/>
        <w:rPr>
          <w:rFonts w:hint="cs"/>
          <w:rtl/>
        </w:rPr>
      </w:pPr>
      <w:r>
        <w:rPr>
          <w:rFonts w:hint="cs"/>
          <w:rtl/>
        </w:rPr>
        <w:t xml:space="preserve">      אשר לכללי הפתיחה באש לעבר תצפיתנים </w:t>
      </w:r>
      <w:r>
        <w:rPr>
          <w:rtl/>
        </w:rPr>
        <w:t>–</w:t>
      </w:r>
      <w:r>
        <w:rPr>
          <w:rFonts w:hint="cs"/>
          <w:rtl/>
        </w:rPr>
        <w:t xml:space="preserve"> ניתן לציין שנושא זה נמצא בבחינה בעצם ימים אלה, במטרה לגבש כללים אשר יאפשרו, </w:t>
      </w:r>
      <w:r>
        <w:rPr>
          <w:rFonts w:hint="cs"/>
          <w:rtl/>
        </w:rPr>
        <w:t xml:space="preserve">מחד גיסא, התמודדות עם גורמים שמתצפתים כחלק מפעילות טרור, ומאידך גיסא, ימנעו פגיעה בחפים מפשע. בחינה זו טרם הסתיימה, ומשולבים בה גם גורמים משפטיים. </w:t>
      </w:r>
    </w:p>
    <w:p w14:paraId="2B7197F1" w14:textId="77777777" w:rsidR="00000000" w:rsidRDefault="00E23567">
      <w:pPr>
        <w:pStyle w:val="a0"/>
        <w:rPr>
          <w:rFonts w:hint="cs"/>
          <w:rtl/>
        </w:rPr>
      </w:pPr>
    </w:p>
    <w:p w14:paraId="3FDED311" w14:textId="77777777" w:rsidR="00000000" w:rsidRDefault="00E23567">
      <w:pPr>
        <w:pStyle w:val="a0"/>
        <w:rPr>
          <w:rFonts w:hint="cs"/>
          <w:rtl/>
        </w:rPr>
      </w:pPr>
    </w:p>
    <w:p w14:paraId="6253F6D6" w14:textId="77777777" w:rsidR="00000000" w:rsidRDefault="00E23567">
      <w:pPr>
        <w:pStyle w:val="a1"/>
        <w:jc w:val="center"/>
        <w:rPr>
          <w:rtl/>
        </w:rPr>
      </w:pPr>
      <w:bookmarkStart w:id="607" w:name="CQ17311FI0017311T11_02_2004_20_37_29"/>
      <w:bookmarkStart w:id="608" w:name="_Toc67150247"/>
      <w:bookmarkEnd w:id="607"/>
      <w:r>
        <w:rPr>
          <w:rtl/>
        </w:rPr>
        <w:t>760. טיפול צה"ל בחוזרים בשאלה</w:t>
      </w:r>
      <w:bookmarkEnd w:id="608"/>
    </w:p>
    <w:p w14:paraId="4A314A68" w14:textId="77777777" w:rsidR="00000000" w:rsidRDefault="00E23567">
      <w:pPr>
        <w:pStyle w:val="a0"/>
        <w:rPr>
          <w:rFonts w:hint="cs"/>
          <w:rtl/>
        </w:rPr>
      </w:pPr>
    </w:p>
    <w:p w14:paraId="60004960" w14:textId="77777777" w:rsidR="00000000" w:rsidRDefault="00E23567">
      <w:pPr>
        <w:pStyle w:val="a0"/>
        <w:ind w:firstLine="0"/>
        <w:rPr>
          <w:bCs/>
          <w:u w:val="single"/>
        </w:rPr>
      </w:pPr>
      <w:bookmarkStart w:id="609" w:name="ESQ17311"/>
      <w:bookmarkEnd w:id="609"/>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60BE0AA" w14:textId="77777777" w:rsidR="00000000" w:rsidRDefault="00E23567">
      <w:pPr>
        <w:pStyle w:val="a0"/>
        <w:ind w:firstLine="720"/>
      </w:pPr>
      <w:r>
        <w:rPr>
          <w:rtl/>
        </w:rPr>
        <w:t>ביום א' בכסל</w:t>
      </w:r>
      <w:r>
        <w:rPr>
          <w:rFonts w:hint="cs"/>
          <w:rtl/>
        </w:rPr>
        <w:t>י</w:t>
      </w:r>
      <w:r>
        <w:rPr>
          <w:rtl/>
        </w:rPr>
        <w:t>ו התשס"ד (26 בנובמבר</w:t>
      </w:r>
      <w:r>
        <w:rPr>
          <w:rtl/>
        </w:rPr>
        <w:t xml:space="preserve"> 2003):</w:t>
      </w:r>
    </w:p>
    <w:p w14:paraId="10B685BE" w14:textId="77777777" w:rsidR="00000000" w:rsidRDefault="00E23567">
      <w:pPr>
        <w:pStyle w:val="a0"/>
        <w:rPr>
          <w:rFonts w:hint="cs"/>
          <w:rtl/>
        </w:rPr>
      </w:pPr>
    </w:p>
    <w:p w14:paraId="45359567" w14:textId="77777777" w:rsidR="00000000" w:rsidRDefault="00E23567">
      <w:pPr>
        <w:pStyle w:val="a0"/>
        <w:rPr>
          <w:rFonts w:hint="cs"/>
        </w:rPr>
      </w:pPr>
    </w:p>
    <w:p w14:paraId="33B15FEB" w14:textId="77777777" w:rsidR="00000000" w:rsidRDefault="00E23567">
      <w:pPr>
        <w:pStyle w:val="a0"/>
        <w:ind w:firstLine="720"/>
        <w:rPr>
          <w:rFonts w:hint="cs"/>
        </w:rPr>
      </w:pPr>
      <w:r>
        <w:rPr>
          <w:rtl/>
        </w:rPr>
        <w:t>על</w:t>
      </w:r>
      <w:r>
        <w:rPr>
          <w:rFonts w:hint="cs"/>
          <w:rtl/>
        </w:rPr>
        <w:t>-</w:t>
      </w:r>
      <w:r>
        <w:rPr>
          <w:rtl/>
        </w:rPr>
        <w:t>פי דיווח בתקשורת</w:t>
      </w:r>
      <w:r>
        <w:rPr>
          <w:rFonts w:hint="cs"/>
          <w:rtl/>
        </w:rPr>
        <w:t>,</w:t>
      </w:r>
      <w:r>
        <w:rPr>
          <w:rtl/>
        </w:rPr>
        <w:t xml:space="preserve"> אברכים לשעבר </w:t>
      </w:r>
      <w:r>
        <w:rPr>
          <w:rFonts w:hint="cs"/>
          <w:rtl/>
        </w:rPr>
        <w:t>שהכשילו את עצמם</w:t>
      </w:r>
      <w:r>
        <w:rPr>
          <w:rtl/>
        </w:rPr>
        <w:t xml:space="preserve"> במבדקי צה"ל בעבר בהוראת רבניהם, מתקשים לקבל אישור להיבחן מחדש לאחר שחזרו בשאלה </w:t>
      </w:r>
      <w:r>
        <w:rPr>
          <w:rFonts w:hint="cs"/>
          <w:rtl/>
        </w:rPr>
        <w:t>ו</w:t>
      </w:r>
      <w:r>
        <w:rPr>
          <w:rtl/>
        </w:rPr>
        <w:t xml:space="preserve">נאלצים לשרת בתפקידים </w:t>
      </w:r>
      <w:r>
        <w:rPr>
          <w:rFonts w:hint="cs"/>
          <w:rtl/>
        </w:rPr>
        <w:t>שאינם</w:t>
      </w:r>
      <w:r>
        <w:rPr>
          <w:rtl/>
        </w:rPr>
        <w:t xml:space="preserve"> תואמים את </w:t>
      </w:r>
      <w:r>
        <w:rPr>
          <w:rFonts w:hint="cs"/>
          <w:rtl/>
        </w:rPr>
        <w:t>כישוריהם.</w:t>
      </w:r>
    </w:p>
    <w:p w14:paraId="36B9897F" w14:textId="77777777" w:rsidR="00000000" w:rsidRDefault="00E23567">
      <w:pPr>
        <w:pStyle w:val="a0"/>
        <w:ind w:firstLine="720"/>
      </w:pPr>
    </w:p>
    <w:p w14:paraId="06DC9FC9" w14:textId="77777777" w:rsidR="00000000" w:rsidRDefault="00E23567">
      <w:pPr>
        <w:pStyle w:val="a0"/>
        <w:ind w:firstLine="720"/>
      </w:pPr>
      <w:r>
        <w:rPr>
          <w:rFonts w:hint="cs"/>
          <w:rtl/>
        </w:rPr>
        <w:t>רצוני לשאול</w:t>
      </w:r>
      <w:r>
        <w:rPr>
          <w:rtl/>
        </w:rPr>
        <w:t>:</w:t>
      </w:r>
    </w:p>
    <w:p w14:paraId="58EAA2E8" w14:textId="77777777" w:rsidR="00000000" w:rsidRDefault="00E23567">
      <w:pPr>
        <w:pStyle w:val="a0"/>
        <w:ind w:firstLine="720"/>
      </w:pPr>
    </w:p>
    <w:p w14:paraId="3C7883A9" w14:textId="77777777" w:rsidR="00000000" w:rsidRDefault="00E23567">
      <w:pPr>
        <w:pStyle w:val="a0"/>
        <w:ind w:firstLine="720"/>
        <w:rPr>
          <w:rFonts w:hint="cs"/>
          <w:rtl/>
        </w:rPr>
      </w:pPr>
      <w:r>
        <w:rPr>
          <w:rFonts w:hint="cs"/>
          <w:rtl/>
        </w:rPr>
        <w:t xml:space="preserve">1. </w:t>
      </w:r>
      <w:r>
        <w:rPr>
          <w:rtl/>
        </w:rPr>
        <w:t xml:space="preserve">מדוע </w:t>
      </w:r>
      <w:r>
        <w:rPr>
          <w:rFonts w:hint="cs"/>
          <w:rtl/>
        </w:rPr>
        <w:t>לא ייבחנו</w:t>
      </w:r>
      <w:r>
        <w:rPr>
          <w:rtl/>
        </w:rPr>
        <w:t xml:space="preserve"> </w:t>
      </w:r>
      <w:r>
        <w:rPr>
          <w:rFonts w:hint="cs"/>
          <w:rtl/>
        </w:rPr>
        <w:t xml:space="preserve">חיילים אלה </w:t>
      </w:r>
      <w:r>
        <w:rPr>
          <w:rtl/>
        </w:rPr>
        <w:t>בשנית</w:t>
      </w:r>
      <w:r>
        <w:rPr>
          <w:rFonts w:hint="cs"/>
          <w:rtl/>
        </w:rPr>
        <w:t>?</w:t>
      </w:r>
    </w:p>
    <w:p w14:paraId="765FBB04" w14:textId="77777777" w:rsidR="00000000" w:rsidRDefault="00E23567">
      <w:pPr>
        <w:pStyle w:val="a0"/>
        <w:ind w:firstLine="720"/>
        <w:rPr>
          <w:rtl/>
        </w:rPr>
      </w:pPr>
    </w:p>
    <w:p w14:paraId="51967360" w14:textId="77777777" w:rsidR="00000000" w:rsidRDefault="00E23567">
      <w:pPr>
        <w:pStyle w:val="a0"/>
        <w:ind w:firstLine="720"/>
        <w:rPr>
          <w:rtl/>
        </w:rPr>
      </w:pPr>
      <w:r>
        <w:rPr>
          <w:rFonts w:hint="cs"/>
          <w:rtl/>
        </w:rPr>
        <w:t xml:space="preserve">2. </w:t>
      </w:r>
      <w:r>
        <w:rPr>
          <w:rtl/>
        </w:rPr>
        <w:t>מה</w:t>
      </w:r>
      <w:r>
        <w:rPr>
          <w:rFonts w:hint="cs"/>
          <w:rtl/>
        </w:rPr>
        <w:t xml:space="preserve"> היא</w:t>
      </w:r>
      <w:r>
        <w:rPr>
          <w:rtl/>
        </w:rPr>
        <w:t xml:space="preserve"> הפקודה </w:t>
      </w:r>
      <w:r>
        <w:rPr>
          <w:rtl/>
        </w:rPr>
        <w:t>המדויקת בעניין זה?</w:t>
      </w:r>
    </w:p>
    <w:p w14:paraId="13D50B82" w14:textId="77777777" w:rsidR="00000000" w:rsidRDefault="00E23567">
      <w:pPr>
        <w:pStyle w:val="a0"/>
        <w:ind w:firstLine="720"/>
        <w:rPr>
          <w:rtl/>
        </w:rPr>
      </w:pPr>
    </w:p>
    <w:p w14:paraId="6F2747B3" w14:textId="77777777" w:rsidR="00000000" w:rsidRDefault="00E23567">
      <w:pPr>
        <w:pStyle w:val="a0"/>
        <w:ind w:firstLine="720"/>
        <w:rPr>
          <w:rtl/>
        </w:rPr>
      </w:pPr>
      <w:r>
        <w:rPr>
          <w:rFonts w:hint="cs"/>
          <w:rtl/>
        </w:rPr>
        <w:t xml:space="preserve">3. </w:t>
      </w:r>
      <w:r>
        <w:rPr>
          <w:rtl/>
        </w:rPr>
        <w:t xml:space="preserve">האם </w:t>
      </w:r>
      <w:r>
        <w:rPr>
          <w:rFonts w:hint="cs"/>
          <w:rtl/>
        </w:rPr>
        <w:t>יוקל</w:t>
      </w:r>
      <w:r>
        <w:rPr>
          <w:rtl/>
        </w:rPr>
        <w:t xml:space="preserve"> על החוזרים בשאלה בצה"ל?</w:t>
      </w:r>
    </w:p>
    <w:p w14:paraId="50F69730" w14:textId="77777777" w:rsidR="00000000" w:rsidRDefault="00E23567">
      <w:pPr>
        <w:pStyle w:val="a0"/>
        <w:ind w:firstLine="720"/>
        <w:rPr>
          <w:rtl/>
        </w:rPr>
      </w:pPr>
    </w:p>
    <w:p w14:paraId="1F12DB57" w14:textId="77777777" w:rsidR="00000000" w:rsidRDefault="00E23567">
      <w:pPr>
        <w:pStyle w:val="a0"/>
        <w:ind w:firstLine="720"/>
        <w:rPr>
          <w:rtl/>
        </w:rPr>
      </w:pPr>
      <w:r>
        <w:rPr>
          <w:rFonts w:hint="cs"/>
          <w:rtl/>
        </w:rPr>
        <w:t xml:space="preserve">4. </w:t>
      </w:r>
      <w:r>
        <w:rPr>
          <w:rtl/>
        </w:rPr>
        <w:t xml:space="preserve">כמה חוזרים בשאלה ידוע </w:t>
      </w:r>
      <w:r>
        <w:rPr>
          <w:rFonts w:hint="cs"/>
          <w:rtl/>
        </w:rPr>
        <w:t xml:space="preserve">כי </w:t>
      </w:r>
      <w:r>
        <w:rPr>
          <w:rtl/>
        </w:rPr>
        <w:t>משרתים בצה"ל?</w:t>
      </w:r>
    </w:p>
    <w:p w14:paraId="31755659" w14:textId="77777777" w:rsidR="00000000" w:rsidRDefault="00E23567">
      <w:pPr>
        <w:pStyle w:val="a0"/>
        <w:ind w:firstLine="720"/>
        <w:rPr>
          <w:rtl/>
        </w:rPr>
      </w:pPr>
    </w:p>
    <w:p w14:paraId="7D7E6194" w14:textId="77777777" w:rsidR="00000000" w:rsidRDefault="00E23567">
      <w:pPr>
        <w:pStyle w:val="a0"/>
        <w:ind w:firstLine="0"/>
        <w:rPr>
          <w:b/>
          <w:bCs/>
          <w:u w:val="single"/>
          <w:rtl/>
        </w:rPr>
      </w:pPr>
    </w:p>
    <w:p w14:paraId="74727561" w14:textId="77777777" w:rsidR="00000000" w:rsidRDefault="00E23567">
      <w:pPr>
        <w:pStyle w:val="a0"/>
        <w:ind w:firstLine="0"/>
        <w:rPr>
          <w:b/>
        </w:rPr>
      </w:pPr>
      <w:r>
        <w:rPr>
          <w:b/>
          <w:bCs/>
          <w:u w:val="single"/>
          <w:rtl/>
        </w:rPr>
        <w:t xml:space="preserve">סגן שר הביטחון </w:t>
      </w:r>
      <w:r>
        <w:rPr>
          <w:rFonts w:hint="eastAsia"/>
          <w:b/>
          <w:bCs/>
          <w:u w:val="single"/>
          <w:rtl/>
        </w:rPr>
        <w:t>זאב</w:t>
      </w:r>
      <w:r>
        <w:rPr>
          <w:b/>
          <w:bCs/>
          <w:u w:val="single"/>
          <w:rtl/>
        </w:rPr>
        <w:t xml:space="preserve"> בוים:</w:t>
      </w:r>
    </w:p>
    <w:p w14:paraId="660E0BF0" w14:textId="77777777" w:rsidR="00000000" w:rsidRDefault="00E23567">
      <w:pPr>
        <w:pStyle w:val="a0"/>
        <w:rPr>
          <w:rFonts w:hint="cs"/>
          <w:rtl/>
        </w:rPr>
      </w:pPr>
    </w:p>
    <w:p w14:paraId="43ECE036" w14:textId="77777777" w:rsidR="00000000" w:rsidRDefault="00E23567">
      <w:pPr>
        <w:pStyle w:val="a0"/>
        <w:rPr>
          <w:rFonts w:hint="cs"/>
          <w:rtl/>
        </w:rPr>
      </w:pPr>
      <w:r>
        <w:rPr>
          <w:rFonts w:hint="cs"/>
          <w:rtl/>
        </w:rPr>
        <w:t>השאילתא נגעה להתייחסות צה"ל לחוזרים בשאלה, כאלה שלמדו בישיבות והם מבקשים להתגייס ולעשות שירות, ואז נשאלת השאלה לגבי הבחינות הפסיכ</w:t>
      </w:r>
      <w:r>
        <w:rPr>
          <w:rFonts w:hint="cs"/>
          <w:rtl/>
        </w:rPr>
        <w:t>וטכניות שעל-פיהן נקבע הרבה טיב שירותו של החייל בצה"ל.</w:t>
      </w:r>
    </w:p>
    <w:p w14:paraId="71625247" w14:textId="77777777" w:rsidR="00000000" w:rsidRDefault="00E23567">
      <w:pPr>
        <w:pStyle w:val="a0"/>
        <w:rPr>
          <w:rFonts w:hint="cs"/>
          <w:rtl/>
        </w:rPr>
      </w:pPr>
    </w:p>
    <w:p w14:paraId="63FB65C0" w14:textId="77777777" w:rsidR="00000000" w:rsidRDefault="00E23567">
      <w:pPr>
        <w:pStyle w:val="a0"/>
        <w:rPr>
          <w:rFonts w:hint="cs"/>
          <w:rtl/>
        </w:rPr>
      </w:pPr>
      <w:r>
        <w:rPr>
          <w:rFonts w:hint="cs"/>
          <w:rtl/>
        </w:rPr>
        <w:t>ככלל, ניתן לבצע את המבחנים הפסיכוטכניים פעם אחת בלבד. עם זאת, במקרים שבהם מיועד לשירות ביטחון פונה בבקשה למבחנים חוזרים, בצירוף מסמכים רלוונטיים התומכים בבקשתו, קרי - גיליונות ציונים, המלצת גורמים מחנכ</w:t>
      </w:r>
      <w:r>
        <w:rPr>
          <w:rFonts w:hint="cs"/>
          <w:rtl/>
        </w:rPr>
        <w:t>ים ואישורים לימודיים, בקשתו נבחנת לגופו של עניין. זה נכון כתשובה כללית, לא בהכרח לחוזרים בשאלה.</w:t>
      </w:r>
    </w:p>
    <w:p w14:paraId="3E7B6F9C" w14:textId="77777777" w:rsidR="00000000" w:rsidRDefault="00E23567">
      <w:pPr>
        <w:pStyle w:val="a0"/>
        <w:rPr>
          <w:rFonts w:hint="cs"/>
          <w:rtl/>
        </w:rPr>
      </w:pPr>
    </w:p>
    <w:p w14:paraId="20758CFD" w14:textId="77777777" w:rsidR="00000000" w:rsidRDefault="00E23567">
      <w:pPr>
        <w:pStyle w:val="a0"/>
        <w:rPr>
          <w:rFonts w:hint="cs"/>
          <w:rtl/>
        </w:rPr>
      </w:pPr>
      <w:r>
        <w:rPr>
          <w:rFonts w:hint="cs"/>
          <w:rtl/>
        </w:rPr>
        <w:t xml:space="preserve">1. מלש"בים </w:t>
      </w:r>
      <w:r>
        <w:rPr>
          <w:rtl/>
        </w:rPr>
        <w:t>–</w:t>
      </w:r>
      <w:r>
        <w:rPr>
          <w:rFonts w:hint="cs"/>
          <w:rtl/>
        </w:rPr>
        <w:t xml:space="preserve"> מועמדים לשירות ביטחון - חוזרים בשאלה, אשר היו בעבר במעמד תלמידי ישיבה שתורתם-אומנותם וויתרו על מעמד זה, ופונים בבקשה למבחנים חוזרים, בקשתם מטופלת </w:t>
      </w:r>
      <w:r>
        <w:rPr>
          <w:rFonts w:hint="cs"/>
          <w:rtl/>
        </w:rPr>
        <w:t xml:space="preserve">בנוהל האמור לעיל, כאשר לאור הרקע של אוכלוסייה זו </w:t>
      </w:r>
      <w:r>
        <w:rPr>
          <w:rtl/>
        </w:rPr>
        <w:t>–</w:t>
      </w:r>
      <w:r>
        <w:rPr>
          <w:rFonts w:hint="cs"/>
          <w:rtl/>
        </w:rPr>
        <w:t xml:space="preserve"> עניינם נבחן לקולא. בדרך כלל נותנים להם את האפשרות לעשות את המבחנים. </w:t>
      </w:r>
    </w:p>
    <w:p w14:paraId="58AE8D2A" w14:textId="77777777" w:rsidR="00000000" w:rsidRDefault="00E23567">
      <w:pPr>
        <w:pStyle w:val="a0"/>
        <w:rPr>
          <w:rFonts w:hint="cs"/>
          <w:rtl/>
        </w:rPr>
      </w:pPr>
    </w:p>
    <w:p w14:paraId="3B6A7A7F" w14:textId="77777777" w:rsidR="00000000" w:rsidRDefault="00E23567">
      <w:pPr>
        <w:pStyle w:val="a0"/>
        <w:rPr>
          <w:rFonts w:hint="cs"/>
          <w:rtl/>
        </w:rPr>
      </w:pPr>
      <w:r>
        <w:rPr>
          <w:rFonts w:hint="cs"/>
          <w:rtl/>
        </w:rPr>
        <w:t>2. לא קיימת פקודה בנושא הנ"ל, אלא הדבר מוסדר בנוהל פנימי של מינהל הגיוס.</w:t>
      </w:r>
    </w:p>
    <w:p w14:paraId="7EEA25BC" w14:textId="77777777" w:rsidR="00000000" w:rsidRDefault="00E23567">
      <w:pPr>
        <w:pStyle w:val="a0"/>
        <w:rPr>
          <w:rFonts w:hint="cs"/>
          <w:rtl/>
        </w:rPr>
      </w:pPr>
    </w:p>
    <w:p w14:paraId="77B6A810" w14:textId="77777777" w:rsidR="00000000" w:rsidRDefault="00E23567">
      <w:pPr>
        <w:pStyle w:val="a0"/>
        <w:rPr>
          <w:rFonts w:hint="cs"/>
          <w:rtl/>
        </w:rPr>
      </w:pPr>
      <w:r>
        <w:rPr>
          <w:rFonts w:hint="cs"/>
          <w:rtl/>
        </w:rPr>
        <w:t>3. חוזרים בשאלה יכולים להגיש בלשכת הגיוס בקשה להכרה כחיילים ב</w:t>
      </w:r>
      <w:r>
        <w:rPr>
          <w:rFonts w:hint="cs"/>
          <w:rtl/>
        </w:rPr>
        <w:t>ודדים, ובקשתם נבחנת לגופה, כפי שנעשית לגבי כל מלש"ב.</w:t>
      </w:r>
    </w:p>
    <w:p w14:paraId="355A56F0" w14:textId="77777777" w:rsidR="00000000" w:rsidRDefault="00E23567">
      <w:pPr>
        <w:pStyle w:val="a0"/>
        <w:rPr>
          <w:rFonts w:hint="cs"/>
          <w:rtl/>
        </w:rPr>
      </w:pPr>
    </w:p>
    <w:p w14:paraId="65C60908" w14:textId="77777777" w:rsidR="00000000" w:rsidRDefault="00E23567">
      <w:pPr>
        <w:pStyle w:val="a0"/>
        <w:rPr>
          <w:rFonts w:hint="cs"/>
          <w:rtl/>
        </w:rPr>
      </w:pPr>
      <w:r>
        <w:rPr>
          <w:rFonts w:hint="cs"/>
          <w:rtl/>
        </w:rPr>
        <w:t xml:space="preserve">4. אין בידינו מידע על אודות מספר החוזרים בשאלה המשרתים בצה"ל. ביקשתי בכל זאת לבדוק אם אפשר להוציא איזה נתון, ודיברו אתי במושגים של עשרות פונים בשנה. </w:t>
      </w:r>
    </w:p>
    <w:p w14:paraId="79555B8F" w14:textId="77777777" w:rsidR="00000000" w:rsidRDefault="00E23567">
      <w:pPr>
        <w:pStyle w:val="a0"/>
        <w:ind w:firstLine="0"/>
        <w:rPr>
          <w:rFonts w:hint="cs"/>
          <w:rtl/>
        </w:rPr>
      </w:pPr>
    </w:p>
    <w:p w14:paraId="5AA66D1E" w14:textId="77777777" w:rsidR="00000000" w:rsidRDefault="00E23567">
      <w:pPr>
        <w:pStyle w:val="af0"/>
        <w:rPr>
          <w:rtl/>
        </w:rPr>
      </w:pPr>
      <w:r>
        <w:rPr>
          <w:rFonts w:hint="eastAsia"/>
          <w:rtl/>
        </w:rPr>
        <w:t>נסים</w:t>
      </w:r>
      <w:r>
        <w:rPr>
          <w:rtl/>
        </w:rPr>
        <w:t xml:space="preserve"> זאב (ש"ס):</w:t>
      </w:r>
    </w:p>
    <w:p w14:paraId="3DB4EE97" w14:textId="77777777" w:rsidR="00000000" w:rsidRDefault="00E23567">
      <w:pPr>
        <w:pStyle w:val="a0"/>
        <w:rPr>
          <w:rFonts w:hint="cs"/>
          <w:rtl/>
        </w:rPr>
      </w:pPr>
    </w:p>
    <w:p w14:paraId="6131F6C3" w14:textId="77777777" w:rsidR="00000000" w:rsidRDefault="00E23567">
      <w:pPr>
        <w:pStyle w:val="a0"/>
        <w:rPr>
          <w:rFonts w:hint="cs"/>
          <w:rtl/>
        </w:rPr>
      </w:pPr>
      <w:r>
        <w:rPr>
          <w:rFonts w:hint="cs"/>
          <w:rtl/>
        </w:rPr>
        <w:t xml:space="preserve">מנין בא המושג הזה "חוזרים בשאלה"? </w:t>
      </w:r>
      <w:r>
        <w:rPr>
          <w:rFonts w:hint="cs"/>
          <w:rtl/>
        </w:rPr>
        <w:t xml:space="preserve">מה זה? </w:t>
      </w:r>
    </w:p>
    <w:p w14:paraId="54D483DC" w14:textId="77777777" w:rsidR="00000000" w:rsidRDefault="00E23567">
      <w:pPr>
        <w:pStyle w:val="a0"/>
        <w:ind w:firstLine="0"/>
        <w:rPr>
          <w:rFonts w:hint="cs"/>
          <w:rtl/>
        </w:rPr>
      </w:pPr>
    </w:p>
    <w:p w14:paraId="77D373C6" w14:textId="77777777" w:rsidR="00000000" w:rsidRDefault="00E23567">
      <w:pPr>
        <w:pStyle w:val="af1"/>
        <w:rPr>
          <w:rtl/>
        </w:rPr>
      </w:pPr>
      <w:r>
        <w:rPr>
          <w:rtl/>
        </w:rPr>
        <w:t>היו"ר מוחמד ברכה:</w:t>
      </w:r>
    </w:p>
    <w:p w14:paraId="060D5F81" w14:textId="77777777" w:rsidR="00000000" w:rsidRDefault="00E23567">
      <w:pPr>
        <w:pStyle w:val="a0"/>
        <w:rPr>
          <w:rtl/>
        </w:rPr>
      </w:pPr>
    </w:p>
    <w:p w14:paraId="4A1592FB" w14:textId="77777777" w:rsidR="00000000" w:rsidRDefault="00E23567">
      <w:pPr>
        <w:pStyle w:val="a0"/>
        <w:rPr>
          <w:rFonts w:hint="cs"/>
          <w:rtl/>
        </w:rPr>
      </w:pPr>
      <w:r>
        <w:rPr>
          <w:rFonts w:hint="cs"/>
          <w:rtl/>
        </w:rPr>
        <w:t xml:space="preserve">חבר הכנסת זאב, אל תכביד על הישיבה. לדון עכשיו בסוגיה הזאת - - - </w:t>
      </w:r>
    </w:p>
    <w:p w14:paraId="38B48D16" w14:textId="77777777" w:rsidR="00000000" w:rsidRDefault="00E23567">
      <w:pPr>
        <w:pStyle w:val="a0"/>
        <w:ind w:firstLine="0"/>
        <w:rPr>
          <w:rFonts w:hint="cs"/>
          <w:rtl/>
        </w:rPr>
      </w:pPr>
    </w:p>
    <w:p w14:paraId="01956009" w14:textId="77777777" w:rsidR="00000000" w:rsidRDefault="00E23567">
      <w:pPr>
        <w:pStyle w:val="-"/>
        <w:rPr>
          <w:rtl/>
        </w:rPr>
      </w:pPr>
      <w:bookmarkStart w:id="610" w:name="FS000000464T11_02_2004_21_04_56C"/>
      <w:bookmarkEnd w:id="610"/>
      <w:r>
        <w:rPr>
          <w:rtl/>
        </w:rPr>
        <w:t>סגן שר הביטחון זאב בוים:</w:t>
      </w:r>
    </w:p>
    <w:p w14:paraId="5A91E0FB" w14:textId="77777777" w:rsidR="00000000" w:rsidRDefault="00E23567">
      <w:pPr>
        <w:pStyle w:val="a0"/>
        <w:rPr>
          <w:rtl/>
        </w:rPr>
      </w:pPr>
    </w:p>
    <w:p w14:paraId="2970E15E" w14:textId="77777777" w:rsidR="00000000" w:rsidRDefault="00E23567">
      <w:pPr>
        <w:pStyle w:val="a0"/>
        <w:rPr>
          <w:rFonts w:hint="cs"/>
          <w:rtl/>
        </w:rPr>
      </w:pPr>
      <w:r>
        <w:rPr>
          <w:rFonts w:hint="cs"/>
          <w:rtl/>
        </w:rPr>
        <w:t xml:space="preserve">היושב-ראש רצה להגיד לך שאין לך אפשרות לחזור בתשובה. </w:t>
      </w:r>
    </w:p>
    <w:p w14:paraId="6A828C77" w14:textId="77777777" w:rsidR="00000000" w:rsidRDefault="00E23567">
      <w:pPr>
        <w:pStyle w:val="af1"/>
        <w:rPr>
          <w:rtl/>
        </w:rPr>
      </w:pPr>
    </w:p>
    <w:p w14:paraId="2D53AFB6" w14:textId="77777777" w:rsidR="00000000" w:rsidRDefault="00E23567">
      <w:pPr>
        <w:pStyle w:val="af1"/>
        <w:rPr>
          <w:rtl/>
        </w:rPr>
      </w:pPr>
      <w:r>
        <w:rPr>
          <w:rtl/>
        </w:rPr>
        <w:t>היו"ר מוחמד ברכה:</w:t>
      </w:r>
    </w:p>
    <w:p w14:paraId="7E88A3F8" w14:textId="77777777" w:rsidR="00000000" w:rsidRDefault="00E23567">
      <w:pPr>
        <w:pStyle w:val="a0"/>
        <w:rPr>
          <w:rtl/>
        </w:rPr>
      </w:pPr>
    </w:p>
    <w:p w14:paraId="5B074C8A" w14:textId="77777777" w:rsidR="00000000" w:rsidRDefault="00E23567">
      <w:pPr>
        <w:pStyle w:val="a0"/>
        <w:rPr>
          <w:rFonts w:hint="cs"/>
          <w:rtl/>
        </w:rPr>
      </w:pPr>
      <w:r>
        <w:rPr>
          <w:rFonts w:hint="cs"/>
          <w:rtl/>
        </w:rPr>
        <w:t>לא, אין לו אפשרות לחזור על השאלה.</w:t>
      </w:r>
    </w:p>
    <w:p w14:paraId="42103641" w14:textId="77777777" w:rsidR="00000000" w:rsidRDefault="00E23567">
      <w:pPr>
        <w:pStyle w:val="a0"/>
        <w:rPr>
          <w:rFonts w:hint="cs"/>
          <w:rtl/>
        </w:rPr>
      </w:pPr>
    </w:p>
    <w:p w14:paraId="02FE3994" w14:textId="77777777" w:rsidR="00000000" w:rsidRDefault="00E23567">
      <w:pPr>
        <w:pStyle w:val="a"/>
        <w:rPr>
          <w:rtl/>
        </w:rPr>
      </w:pPr>
      <w:bookmarkStart w:id="611" w:name="FS000000464T11_02_2004_20_33_05"/>
      <w:bookmarkStart w:id="612" w:name="FS000000455T11_02_2004_20_54_53"/>
      <w:bookmarkStart w:id="613" w:name="_Toc67150248"/>
      <w:bookmarkEnd w:id="611"/>
      <w:bookmarkEnd w:id="612"/>
      <w:r>
        <w:rPr>
          <w:rtl/>
        </w:rPr>
        <w:t>אופיר פינס-פז (העבודה-מימד):</w:t>
      </w:r>
      <w:bookmarkEnd w:id="613"/>
    </w:p>
    <w:p w14:paraId="6DF38DB2" w14:textId="77777777" w:rsidR="00000000" w:rsidRDefault="00E23567">
      <w:pPr>
        <w:pStyle w:val="a0"/>
        <w:rPr>
          <w:rtl/>
        </w:rPr>
      </w:pPr>
    </w:p>
    <w:p w14:paraId="338FE8F1" w14:textId="77777777" w:rsidR="00000000" w:rsidRDefault="00E23567">
      <w:pPr>
        <w:pStyle w:val="a0"/>
        <w:rPr>
          <w:rFonts w:hint="cs"/>
          <w:rtl/>
        </w:rPr>
      </w:pPr>
      <w:r>
        <w:rPr>
          <w:rFonts w:hint="cs"/>
          <w:rtl/>
        </w:rPr>
        <w:t xml:space="preserve">אדוני היושב-ראש, השאלה של חבר הכנסת זאב היא במקומה. אנחנו חושבים שהתשובות נמצאות אצלנו, לא אצלכם. אז אני מצטרף למחאתו, אבל בינתיים זה הביטוי השגור. </w:t>
      </w:r>
    </w:p>
    <w:p w14:paraId="32E83919" w14:textId="77777777" w:rsidR="00000000" w:rsidRDefault="00E23567">
      <w:pPr>
        <w:pStyle w:val="a0"/>
        <w:rPr>
          <w:rFonts w:hint="cs"/>
          <w:rtl/>
        </w:rPr>
      </w:pPr>
    </w:p>
    <w:p w14:paraId="11E33BDE" w14:textId="77777777" w:rsidR="00000000" w:rsidRDefault="00E23567">
      <w:pPr>
        <w:pStyle w:val="a0"/>
        <w:rPr>
          <w:rFonts w:hint="cs"/>
          <w:rtl/>
        </w:rPr>
      </w:pPr>
      <w:r>
        <w:rPr>
          <w:rFonts w:hint="cs"/>
          <w:rtl/>
        </w:rPr>
        <w:t>אני רוצה רק לשאול אותך שאלה אחת נוספת, ואני מודה לך על התשובה המפורטת והעניינית: האם יש כתובת בצבא שלקחה</w:t>
      </w:r>
      <w:r>
        <w:rPr>
          <w:rFonts w:hint="cs"/>
          <w:rtl/>
        </w:rPr>
        <w:t xml:space="preserve"> על עצמה או שהטילו עליה לרכז את העניין הזה? כי בסופו של דבר מדובר בעניין רגיש, פרטני, ולא במקרה נשאלה השאלה הזאת, כי היו מקרים. הם הגיעו גם לתקשורת וגם אלי, והשאלה היא אם קיימת כתובת בצה"ל שיכולה לרכז את הדבר הזה, ואם לא קיימת - האם אתם תהיו מוכנים לשקול ל</w:t>
      </w:r>
      <w:r>
        <w:rPr>
          <w:rFonts w:hint="cs"/>
          <w:rtl/>
        </w:rPr>
        <w:t xml:space="preserve">ייצר כתובת כזאת? תודה. </w:t>
      </w:r>
    </w:p>
    <w:p w14:paraId="557C6793" w14:textId="77777777" w:rsidR="00000000" w:rsidRDefault="00E23567">
      <w:pPr>
        <w:pStyle w:val="a0"/>
        <w:rPr>
          <w:rFonts w:hint="cs"/>
          <w:rtl/>
        </w:rPr>
      </w:pPr>
    </w:p>
    <w:p w14:paraId="209E4786" w14:textId="77777777" w:rsidR="00000000" w:rsidRDefault="00E23567">
      <w:pPr>
        <w:pStyle w:val="a"/>
        <w:rPr>
          <w:rtl/>
        </w:rPr>
      </w:pPr>
      <w:bookmarkStart w:id="614" w:name="FS000000464T11_02_2004_20_57_21"/>
      <w:bookmarkStart w:id="615" w:name="FS000000464T11_02_2004_20_57_34"/>
      <w:bookmarkStart w:id="616" w:name="_Toc67150249"/>
      <w:bookmarkEnd w:id="614"/>
      <w:bookmarkEnd w:id="615"/>
      <w:r>
        <w:rPr>
          <w:rFonts w:hint="eastAsia"/>
          <w:rtl/>
        </w:rPr>
        <w:t>סגן</w:t>
      </w:r>
      <w:r>
        <w:rPr>
          <w:rtl/>
        </w:rPr>
        <w:t xml:space="preserve"> שר הביטחון זאב בוים:</w:t>
      </w:r>
      <w:bookmarkEnd w:id="616"/>
    </w:p>
    <w:p w14:paraId="732AA057" w14:textId="77777777" w:rsidR="00000000" w:rsidRDefault="00E23567">
      <w:pPr>
        <w:pStyle w:val="a0"/>
        <w:rPr>
          <w:rFonts w:hint="cs"/>
          <w:rtl/>
        </w:rPr>
      </w:pPr>
    </w:p>
    <w:p w14:paraId="45562071" w14:textId="77777777" w:rsidR="00000000" w:rsidRDefault="00E23567">
      <w:pPr>
        <w:pStyle w:val="a0"/>
        <w:rPr>
          <w:rFonts w:hint="cs"/>
          <w:rtl/>
        </w:rPr>
      </w:pPr>
      <w:r>
        <w:rPr>
          <w:rFonts w:hint="cs"/>
          <w:rtl/>
        </w:rPr>
        <w:t>באופן כללי - הכתובת היא מינהל הגיוס, אבל אני בהחלט מוכן לבדוק את השאלה אם קיימת כתובת יותר קונקרטית, יותר נקודתית-ספציפית. אני לא יודע לענות, אני אבדוק במינהל הגיוס את הסוגיה הזאת. אני גם אבדוק אתם מה העמד</w:t>
      </w:r>
      <w:r>
        <w:rPr>
          <w:rFonts w:hint="cs"/>
          <w:rtl/>
        </w:rPr>
        <w:t xml:space="preserve">ה, האם ראוי או צריך שתהיה כתובת כזאת. </w:t>
      </w:r>
    </w:p>
    <w:p w14:paraId="14276C31" w14:textId="77777777" w:rsidR="00000000" w:rsidRDefault="00E23567">
      <w:pPr>
        <w:pStyle w:val="a0"/>
        <w:rPr>
          <w:rFonts w:hint="cs"/>
          <w:rtl/>
        </w:rPr>
      </w:pPr>
    </w:p>
    <w:p w14:paraId="476E3ECF" w14:textId="77777777" w:rsidR="00000000" w:rsidRDefault="00E23567">
      <w:pPr>
        <w:pStyle w:val="a1"/>
        <w:jc w:val="center"/>
        <w:rPr>
          <w:rFonts w:hint="cs"/>
          <w:rtl/>
        </w:rPr>
      </w:pPr>
      <w:bookmarkStart w:id="617" w:name="CQ17404FI0017404T11_02_2004_21_24_05"/>
      <w:bookmarkStart w:id="618" w:name="_Toc67150250"/>
      <w:bookmarkEnd w:id="617"/>
      <w:r>
        <w:rPr>
          <w:rtl/>
        </w:rPr>
        <w:t xml:space="preserve">775. </w:t>
      </w:r>
      <w:r>
        <w:rPr>
          <w:rFonts w:hint="cs"/>
          <w:rtl/>
        </w:rPr>
        <w:t>טיפול צה"ל בחוזרים בשאלה</w:t>
      </w:r>
      <w:bookmarkEnd w:id="618"/>
    </w:p>
    <w:p w14:paraId="6B6C6F14" w14:textId="77777777" w:rsidR="00000000" w:rsidRDefault="00E23567">
      <w:pPr>
        <w:pStyle w:val="a0"/>
        <w:rPr>
          <w:rFonts w:hint="cs"/>
          <w:rtl/>
        </w:rPr>
      </w:pPr>
    </w:p>
    <w:p w14:paraId="39EE30FA" w14:textId="77777777" w:rsidR="00000000" w:rsidRDefault="00E23567">
      <w:pPr>
        <w:pStyle w:val="a0"/>
        <w:ind w:firstLine="0"/>
        <w:rPr>
          <w:bCs/>
          <w:u w:val="single"/>
        </w:rPr>
      </w:pPr>
      <w:bookmarkStart w:id="619" w:name="ESQ17404"/>
      <w:bookmarkEnd w:id="619"/>
      <w:r>
        <w:rPr>
          <w:bCs/>
          <w:u w:val="single"/>
          <w:rtl/>
        </w:rPr>
        <w:t>חברת</w:t>
      </w:r>
      <w:r>
        <w:rPr>
          <w:rFonts w:hint="cs"/>
          <w:bCs/>
          <w:u w:val="single"/>
          <w:rtl/>
        </w:rPr>
        <w:t xml:space="preserve"> הכנסת </w:t>
      </w:r>
      <w:r>
        <w:rPr>
          <w:bCs/>
          <w:u w:val="single"/>
          <w:rtl/>
        </w:rPr>
        <w:t>ענבל גבריאלי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1D9B114" w14:textId="77777777" w:rsidR="00000000" w:rsidRDefault="00E23567">
      <w:pPr>
        <w:pStyle w:val="a0"/>
        <w:ind w:firstLine="720"/>
      </w:pPr>
      <w:r>
        <w:rPr>
          <w:rtl/>
        </w:rPr>
        <w:t>ביום א' בכסל</w:t>
      </w:r>
      <w:r>
        <w:rPr>
          <w:rFonts w:hint="cs"/>
          <w:rtl/>
        </w:rPr>
        <w:t>י</w:t>
      </w:r>
      <w:r>
        <w:rPr>
          <w:rtl/>
        </w:rPr>
        <w:t>ו התשס"ד (26 בנובמבר 2003):</w:t>
      </w:r>
    </w:p>
    <w:p w14:paraId="176AFFF8" w14:textId="77777777" w:rsidR="00000000" w:rsidRDefault="00E23567">
      <w:pPr>
        <w:pStyle w:val="a0"/>
        <w:ind w:firstLine="720"/>
        <w:rPr>
          <w:rFonts w:hint="cs"/>
          <w:rtl/>
        </w:rPr>
      </w:pPr>
    </w:p>
    <w:p w14:paraId="7EEA8D4E" w14:textId="77777777" w:rsidR="00000000" w:rsidRDefault="00E23567">
      <w:pPr>
        <w:pStyle w:val="a0"/>
        <w:ind w:firstLine="720"/>
      </w:pPr>
      <w:r>
        <w:rPr>
          <w:rtl/>
        </w:rPr>
        <w:t>חוזרים בשאלה שמתגייסים לצה"ל משרתים בתפקידים שאינם תואמים את כישוריהם שכן הכשילו את עצמם במבדקים הצב</w:t>
      </w:r>
      <w:r>
        <w:rPr>
          <w:rtl/>
        </w:rPr>
        <w:t>איים</w:t>
      </w:r>
      <w:r>
        <w:rPr>
          <w:rFonts w:hint="cs"/>
          <w:rtl/>
        </w:rPr>
        <w:t>,</w:t>
      </w:r>
      <w:r>
        <w:rPr>
          <w:rtl/>
        </w:rPr>
        <w:t xml:space="preserve"> כשעוד היו תלמידי ישיבה</w:t>
      </w:r>
      <w:r>
        <w:rPr>
          <w:rFonts w:hint="cs"/>
          <w:rtl/>
        </w:rPr>
        <w:t>,</w:t>
      </w:r>
      <w:r>
        <w:rPr>
          <w:rtl/>
        </w:rPr>
        <w:t xml:space="preserve"> בהוראת הרבנים. כעת הצבא מקשה עליהם בבקשתם להיבחן בשנית. בנוסף, הצבא אינו מכיר אוטומטית בחיילים אלה כחיילים בודדים. </w:t>
      </w:r>
    </w:p>
    <w:p w14:paraId="073BF3BB" w14:textId="77777777" w:rsidR="00000000" w:rsidRDefault="00E23567">
      <w:pPr>
        <w:pStyle w:val="a0"/>
        <w:ind w:firstLine="720"/>
      </w:pPr>
    </w:p>
    <w:p w14:paraId="2202134B" w14:textId="77777777" w:rsidR="00000000" w:rsidRDefault="00E23567">
      <w:pPr>
        <w:pStyle w:val="a0"/>
        <w:ind w:firstLine="720"/>
      </w:pPr>
      <w:r>
        <w:rPr>
          <w:rFonts w:hint="cs"/>
          <w:rtl/>
        </w:rPr>
        <w:t>רצוני לשאול</w:t>
      </w:r>
      <w:r>
        <w:rPr>
          <w:rtl/>
        </w:rPr>
        <w:t>:</w:t>
      </w:r>
    </w:p>
    <w:p w14:paraId="44AAED3A" w14:textId="77777777" w:rsidR="00000000" w:rsidRDefault="00E23567">
      <w:pPr>
        <w:pStyle w:val="a0"/>
        <w:ind w:firstLine="720"/>
      </w:pPr>
    </w:p>
    <w:p w14:paraId="6C5BA0C3" w14:textId="77777777" w:rsidR="00000000" w:rsidRDefault="00E23567">
      <w:pPr>
        <w:pStyle w:val="a0"/>
        <w:ind w:firstLine="720"/>
        <w:rPr>
          <w:rtl/>
        </w:rPr>
      </w:pPr>
      <w:r>
        <w:rPr>
          <w:rFonts w:hint="cs"/>
          <w:rtl/>
        </w:rPr>
        <w:t xml:space="preserve">1. </w:t>
      </w:r>
      <w:r>
        <w:rPr>
          <w:rtl/>
        </w:rPr>
        <w:t xml:space="preserve">מה </w:t>
      </w:r>
      <w:r>
        <w:rPr>
          <w:rFonts w:hint="cs"/>
          <w:rtl/>
        </w:rPr>
        <w:t>ייעשה כדי</w:t>
      </w:r>
      <w:r>
        <w:rPr>
          <w:rtl/>
        </w:rPr>
        <w:t xml:space="preserve"> לאפשר לחיילים אלה לתרום בתפקידים משמעותיים יותר בהתאם לכישוריהם?</w:t>
      </w:r>
    </w:p>
    <w:p w14:paraId="123338C0" w14:textId="77777777" w:rsidR="00000000" w:rsidRDefault="00E23567">
      <w:pPr>
        <w:pStyle w:val="a0"/>
        <w:ind w:firstLine="720"/>
        <w:rPr>
          <w:rtl/>
        </w:rPr>
      </w:pPr>
    </w:p>
    <w:p w14:paraId="5214E468" w14:textId="77777777" w:rsidR="00000000" w:rsidRDefault="00E23567">
      <w:pPr>
        <w:pStyle w:val="a0"/>
        <w:ind w:firstLine="720"/>
        <w:rPr>
          <w:rtl/>
        </w:rPr>
      </w:pPr>
      <w:r>
        <w:rPr>
          <w:rFonts w:hint="cs"/>
          <w:rtl/>
        </w:rPr>
        <w:t>2. האם יוכרו</w:t>
      </w:r>
      <w:r>
        <w:rPr>
          <w:rtl/>
        </w:rPr>
        <w:t xml:space="preserve"> </w:t>
      </w:r>
      <w:r>
        <w:rPr>
          <w:rtl/>
        </w:rPr>
        <w:t>חיילים אלה כחיילים בודדים?</w:t>
      </w:r>
    </w:p>
    <w:p w14:paraId="068B4EA3" w14:textId="77777777" w:rsidR="00000000" w:rsidRDefault="00E23567">
      <w:pPr>
        <w:pStyle w:val="a0"/>
        <w:rPr>
          <w:bCs/>
        </w:rPr>
      </w:pPr>
    </w:p>
    <w:p w14:paraId="2954896D" w14:textId="77777777" w:rsidR="00000000" w:rsidRDefault="00E23567">
      <w:pPr>
        <w:pStyle w:val="a0"/>
        <w:ind w:firstLine="0"/>
        <w:rPr>
          <w:rFonts w:hint="cs"/>
          <w:b/>
          <w:bCs/>
          <w:u w:val="single"/>
          <w:rtl/>
        </w:rPr>
      </w:pPr>
      <w:r>
        <w:rPr>
          <w:rFonts w:hint="cs"/>
          <w:b/>
          <w:bCs/>
          <w:u w:val="single"/>
          <w:rtl/>
        </w:rPr>
        <w:t>תשובת סגן שר הביטחון זאב בוים:</w:t>
      </w:r>
    </w:p>
    <w:p w14:paraId="2B28D5A5" w14:textId="77777777" w:rsidR="00000000" w:rsidRDefault="00E23567">
      <w:pPr>
        <w:pStyle w:val="a0"/>
        <w:ind w:firstLine="0"/>
        <w:rPr>
          <w:rFonts w:hint="cs"/>
          <w:rtl/>
        </w:rPr>
      </w:pPr>
      <w:r>
        <w:rPr>
          <w:rFonts w:hint="cs"/>
          <w:rtl/>
        </w:rPr>
        <w:t>(לא נקראה, נמסרה לפרוטוקול)</w:t>
      </w:r>
    </w:p>
    <w:p w14:paraId="5898D383" w14:textId="77777777" w:rsidR="00000000" w:rsidRDefault="00E23567">
      <w:pPr>
        <w:pStyle w:val="a0"/>
        <w:rPr>
          <w:rFonts w:hint="cs"/>
          <w:rtl/>
        </w:rPr>
      </w:pPr>
    </w:p>
    <w:p w14:paraId="79F727BF" w14:textId="77777777" w:rsidR="00000000" w:rsidRDefault="00E23567">
      <w:pPr>
        <w:pStyle w:val="a0"/>
        <w:rPr>
          <w:rFonts w:hint="cs"/>
          <w:rtl/>
        </w:rPr>
      </w:pPr>
      <w:r>
        <w:rPr>
          <w:rFonts w:hint="cs"/>
          <w:rtl/>
        </w:rPr>
        <w:t xml:space="preserve">1. ככלל, ניתן לבצע את המבחנים הפסיכוטכניים פעם אחת בלבד. עם זאת, במקרים שבהם מיועד לשירות ביטחון פונה בבקשה למבחנים חוזרים בצירוף מסמכים רלוונטיים התומכים בבקשתו, קרי, </w:t>
      </w:r>
      <w:r>
        <w:rPr>
          <w:rFonts w:hint="cs"/>
          <w:rtl/>
        </w:rPr>
        <w:t>גיליונות ציונים, המלצת גורמים מחנכים ואישורים לימודיים, בקשתו נבחנת לגופו של עניין.</w:t>
      </w:r>
    </w:p>
    <w:p w14:paraId="19BCBE74" w14:textId="77777777" w:rsidR="00000000" w:rsidRDefault="00E23567">
      <w:pPr>
        <w:pStyle w:val="a0"/>
        <w:rPr>
          <w:rFonts w:hint="cs"/>
          <w:rtl/>
        </w:rPr>
      </w:pPr>
    </w:p>
    <w:p w14:paraId="78E3298D" w14:textId="77777777" w:rsidR="00000000" w:rsidRDefault="00E23567">
      <w:pPr>
        <w:pStyle w:val="a0"/>
        <w:rPr>
          <w:rFonts w:hint="cs"/>
          <w:rtl/>
        </w:rPr>
      </w:pPr>
      <w:r>
        <w:rPr>
          <w:rFonts w:hint="cs"/>
          <w:rtl/>
        </w:rPr>
        <w:t>מלש"בים חוזרים בשאלה, אשר היו בעבר במעמד תלמידי ישיבה שתורתם-אומנותם וויתרו על מעמד זה, הפונים בבקשה למבחנים חוזרים, בקשתם מטופלת בנוהל האמור לעיל, כאשר לאור הרקע של אוכלו</w:t>
      </w:r>
      <w:r>
        <w:rPr>
          <w:rFonts w:hint="cs"/>
          <w:rtl/>
        </w:rPr>
        <w:t xml:space="preserve">סייה זו </w:t>
      </w:r>
      <w:r>
        <w:rPr>
          <w:rtl/>
        </w:rPr>
        <w:t>–</w:t>
      </w:r>
      <w:r>
        <w:rPr>
          <w:rFonts w:hint="cs"/>
          <w:rtl/>
        </w:rPr>
        <w:t xml:space="preserve"> עניינם נבחן לקולא. לא קיימת פקודה בנושא הנ"ל, אלא הדבר מוסדר בנוהל פנימי של מינהל הגיוס.</w:t>
      </w:r>
    </w:p>
    <w:p w14:paraId="3DBDF604" w14:textId="77777777" w:rsidR="00000000" w:rsidRDefault="00E23567">
      <w:pPr>
        <w:pStyle w:val="a0"/>
        <w:rPr>
          <w:rFonts w:hint="cs"/>
          <w:rtl/>
        </w:rPr>
      </w:pPr>
    </w:p>
    <w:p w14:paraId="3B93D198" w14:textId="77777777" w:rsidR="00000000" w:rsidRDefault="00E23567">
      <w:pPr>
        <w:pStyle w:val="a0"/>
        <w:rPr>
          <w:rFonts w:hint="cs"/>
          <w:rtl/>
        </w:rPr>
      </w:pPr>
      <w:r>
        <w:rPr>
          <w:rFonts w:hint="cs"/>
          <w:rtl/>
        </w:rPr>
        <w:t xml:space="preserve">2. חוזרים בשאלה יכולים להגיש בלשכת הגיוס בקשה להכרה כחיילים בודדים, ובקשתם נבחנת לגופה, כפי שהדבר נעשה לגבי כל מלש"ב. אין בידינו מידע על אודות מספר החוזרים </w:t>
      </w:r>
      <w:r>
        <w:rPr>
          <w:rFonts w:hint="cs"/>
          <w:rtl/>
        </w:rPr>
        <w:t>בשאלה המשרתים בצה"ל.</w:t>
      </w:r>
    </w:p>
    <w:p w14:paraId="30DC7B67" w14:textId="77777777" w:rsidR="00000000" w:rsidRDefault="00E23567">
      <w:pPr>
        <w:pStyle w:val="a0"/>
        <w:rPr>
          <w:rFonts w:hint="cs"/>
          <w:rtl/>
        </w:rPr>
      </w:pPr>
    </w:p>
    <w:p w14:paraId="1576E753" w14:textId="77777777" w:rsidR="00000000" w:rsidRDefault="00E23567">
      <w:pPr>
        <w:pStyle w:val="a0"/>
        <w:rPr>
          <w:rFonts w:hint="cs"/>
          <w:rtl/>
        </w:rPr>
      </w:pPr>
    </w:p>
    <w:p w14:paraId="0D952AE1" w14:textId="77777777" w:rsidR="00000000" w:rsidRDefault="00E23567">
      <w:pPr>
        <w:pStyle w:val="a1"/>
        <w:jc w:val="center"/>
        <w:rPr>
          <w:rtl/>
        </w:rPr>
      </w:pPr>
      <w:bookmarkStart w:id="620" w:name="CQ17449FI0017449T11_02_2004_21_01_46"/>
      <w:bookmarkStart w:id="621" w:name="_Toc67150251"/>
      <w:bookmarkEnd w:id="620"/>
      <w:r>
        <w:rPr>
          <w:rtl/>
        </w:rPr>
        <w:t>779. בנייה במאחזים</w:t>
      </w:r>
      <w:bookmarkEnd w:id="621"/>
      <w:r>
        <w:rPr>
          <w:rtl/>
        </w:rPr>
        <w:t xml:space="preserve"> </w:t>
      </w:r>
    </w:p>
    <w:p w14:paraId="2E9AB768" w14:textId="77777777" w:rsidR="00000000" w:rsidRDefault="00E23567">
      <w:pPr>
        <w:pStyle w:val="a0"/>
        <w:rPr>
          <w:rFonts w:hint="cs"/>
          <w:rtl/>
        </w:rPr>
      </w:pPr>
    </w:p>
    <w:p w14:paraId="007AD711" w14:textId="77777777" w:rsidR="00000000" w:rsidRDefault="00E23567">
      <w:pPr>
        <w:pStyle w:val="a0"/>
        <w:ind w:firstLine="0"/>
        <w:rPr>
          <w:bCs/>
          <w:u w:val="single"/>
        </w:rPr>
      </w:pPr>
      <w:bookmarkStart w:id="622" w:name="ESQ17449"/>
      <w:bookmarkEnd w:id="622"/>
      <w:r>
        <w:rPr>
          <w:bCs/>
          <w:u w:val="single"/>
          <w:rtl/>
        </w:rPr>
        <w:t>חברת</w:t>
      </w:r>
      <w:r>
        <w:rPr>
          <w:rFonts w:hint="cs"/>
          <w:bCs/>
          <w:u w:val="single"/>
          <w:rtl/>
        </w:rPr>
        <w:t xml:space="preserve"> הכנסת </w:t>
      </w:r>
      <w:r>
        <w:rPr>
          <w:bCs/>
          <w:u w:val="single"/>
          <w:rtl/>
        </w:rPr>
        <w:t>יולי תמיר</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3996931" w14:textId="77777777" w:rsidR="00000000" w:rsidRDefault="00E23567">
      <w:pPr>
        <w:pStyle w:val="a0"/>
        <w:ind w:firstLine="720"/>
      </w:pPr>
      <w:r>
        <w:rPr>
          <w:rtl/>
        </w:rPr>
        <w:t>ביום א' בכסל</w:t>
      </w:r>
      <w:r>
        <w:rPr>
          <w:rFonts w:hint="cs"/>
          <w:rtl/>
        </w:rPr>
        <w:t>י</w:t>
      </w:r>
      <w:r>
        <w:rPr>
          <w:rtl/>
        </w:rPr>
        <w:t>ו התשס"ד (26 בנובמבר 2003):</w:t>
      </w:r>
    </w:p>
    <w:p w14:paraId="2F653141" w14:textId="77777777" w:rsidR="00000000" w:rsidRDefault="00E23567">
      <w:pPr>
        <w:pStyle w:val="a0"/>
        <w:rPr>
          <w:rFonts w:hint="cs"/>
          <w:rtl/>
        </w:rPr>
      </w:pPr>
    </w:p>
    <w:p w14:paraId="581F4F47" w14:textId="77777777" w:rsidR="00000000" w:rsidRDefault="00E23567">
      <w:pPr>
        <w:pStyle w:val="a0"/>
        <w:rPr>
          <w:rFonts w:hint="cs"/>
        </w:rPr>
      </w:pPr>
    </w:p>
    <w:p w14:paraId="44314E57" w14:textId="77777777" w:rsidR="00000000" w:rsidRDefault="00E23567">
      <w:pPr>
        <w:pStyle w:val="a0"/>
        <w:ind w:firstLine="720"/>
        <w:rPr>
          <w:rFonts w:hint="cs"/>
        </w:rPr>
      </w:pPr>
      <w:r>
        <w:rPr>
          <w:rtl/>
        </w:rPr>
        <w:t>לאחרונה פורסם בתקשורת</w:t>
      </w:r>
      <w:r>
        <w:rPr>
          <w:rFonts w:hint="cs"/>
          <w:rtl/>
        </w:rPr>
        <w:t>,</w:t>
      </w:r>
      <w:r>
        <w:rPr>
          <w:rtl/>
        </w:rPr>
        <w:t xml:space="preserve"> כי בניגוד להנחיית היועץ המשפטי ממשיכים משרדי הממשלה השונים לבנות במאחזים הבלתי</w:t>
      </w:r>
      <w:r>
        <w:rPr>
          <w:rFonts w:hint="cs"/>
          <w:rtl/>
        </w:rPr>
        <w:t>-</w:t>
      </w:r>
      <w:r>
        <w:rPr>
          <w:rtl/>
        </w:rPr>
        <w:t>חוקיים</w:t>
      </w:r>
      <w:r>
        <w:rPr>
          <w:rFonts w:hint="cs"/>
          <w:rtl/>
        </w:rPr>
        <w:t>.</w:t>
      </w:r>
    </w:p>
    <w:p w14:paraId="32974536" w14:textId="77777777" w:rsidR="00000000" w:rsidRDefault="00E23567">
      <w:pPr>
        <w:pStyle w:val="a0"/>
        <w:ind w:firstLine="720"/>
      </w:pPr>
    </w:p>
    <w:p w14:paraId="7046E7C7" w14:textId="77777777" w:rsidR="00000000" w:rsidRDefault="00E23567">
      <w:pPr>
        <w:pStyle w:val="a0"/>
        <w:ind w:firstLine="720"/>
      </w:pPr>
      <w:r>
        <w:rPr>
          <w:rFonts w:hint="cs"/>
          <w:rtl/>
        </w:rPr>
        <w:t>רצוני לשאול</w:t>
      </w:r>
      <w:r>
        <w:rPr>
          <w:rtl/>
        </w:rPr>
        <w:t>:</w:t>
      </w:r>
    </w:p>
    <w:p w14:paraId="6B36C237" w14:textId="77777777" w:rsidR="00000000" w:rsidRDefault="00E23567">
      <w:pPr>
        <w:pStyle w:val="a0"/>
        <w:ind w:firstLine="720"/>
      </w:pPr>
    </w:p>
    <w:p w14:paraId="2EC59AD0" w14:textId="77777777" w:rsidR="00000000" w:rsidRDefault="00E23567">
      <w:pPr>
        <w:pStyle w:val="a0"/>
        <w:ind w:firstLine="720"/>
        <w:rPr>
          <w:rtl/>
        </w:rPr>
      </w:pPr>
      <w:r>
        <w:rPr>
          <w:rFonts w:hint="cs"/>
          <w:rtl/>
        </w:rPr>
        <w:t xml:space="preserve">1. </w:t>
      </w:r>
      <w:r>
        <w:rPr>
          <w:rtl/>
        </w:rPr>
        <w:t>ה</w:t>
      </w:r>
      <w:r>
        <w:rPr>
          <w:rtl/>
        </w:rPr>
        <w:t>אם פועלת הממשלה על</w:t>
      </w:r>
      <w:r>
        <w:rPr>
          <w:rFonts w:hint="cs"/>
          <w:rtl/>
        </w:rPr>
        <w:t>-</w:t>
      </w:r>
      <w:r>
        <w:rPr>
          <w:rtl/>
        </w:rPr>
        <w:t xml:space="preserve">פי ההנחיות שהוציא היועץ המשפטי לממשלה ב-15 </w:t>
      </w:r>
      <w:r>
        <w:rPr>
          <w:rFonts w:hint="cs"/>
          <w:rtl/>
        </w:rPr>
        <w:t>ב</w:t>
      </w:r>
      <w:r>
        <w:rPr>
          <w:rtl/>
        </w:rPr>
        <w:t xml:space="preserve">יוני </w:t>
      </w:r>
      <w:r>
        <w:rPr>
          <w:rFonts w:hint="cs"/>
          <w:rtl/>
        </w:rPr>
        <w:t>2003,</w:t>
      </w:r>
      <w:r>
        <w:rPr>
          <w:rtl/>
        </w:rPr>
        <w:t xml:space="preserve"> </w:t>
      </w:r>
      <w:r>
        <w:rPr>
          <w:rFonts w:hint="cs"/>
          <w:rtl/>
        </w:rPr>
        <w:t>האוסרות</w:t>
      </w:r>
      <w:r>
        <w:rPr>
          <w:rtl/>
        </w:rPr>
        <w:t xml:space="preserve"> בנייה והרחבה של מאחזים בלתי</w:t>
      </w:r>
      <w:r>
        <w:rPr>
          <w:rFonts w:hint="cs"/>
          <w:rtl/>
        </w:rPr>
        <w:t>-</w:t>
      </w:r>
      <w:r>
        <w:rPr>
          <w:rtl/>
        </w:rPr>
        <w:t>חוקיים?</w:t>
      </w:r>
    </w:p>
    <w:p w14:paraId="6DD0E784" w14:textId="77777777" w:rsidR="00000000" w:rsidRDefault="00E23567">
      <w:pPr>
        <w:pStyle w:val="a0"/>
        <w:ind w:firstLine="720"/>
        <w:rPr>
          <w:rtl/>
        </w:rPr>
      </w:pPr>
    </w:p>
    <w:p w14:paraId="024E9783" w14:textId="77777777" w:rsidR="00000000" w:rsidRDefault="00E23567">
      <w:pPr>
        <w:pStyle w:val="a0"/>
        <w:ind w:firstLine="720"/>
        <w:rPr>
          <w:rtl/>
        </w:rPr>
      </w:pPr>
      <w:r>
        <w:rPr>
          <w:rFonts w:hint="cs"/>
          <w:rtl/>
        </w:rPr>
        <w:t xml:space="preserve">2. </w:t>
      </w:r>
      <w:r>
        <w:rPr>
          <w:rtl/>
        </w:rPr>
        <w:t>האם התקיים דיון מחודש במעמדם של חלק מהמאחזים הבלתי</w:t>
      </w:r>
      <w:r>
        <w:rPr>
          <w:rFonts w:hint="cs"/>
          <w:rtl/>
        </w:rPr>
        <w:t>-</w:t>
      </w:r>
      <w:r>
        <w:rPr>
          <w:rtl/>
        </w:rPr>
        <w:t>חוקיים</w:t>
      </w:r>
      <w:r>
        <w:rPr>
          <w:rFonts w:hint="cs"/>
          <w:rtl/>
        </w:rPr>
        <w:t>,</w:t>
      </w:r>
      <w:r>
        <w:rPr>
          <w:rtl/>
        </w:rPr>
        <w:t xml:space="preserve"> כפי שהבטיח שר הביטחון, ו</w:t>
      </w:r>
      <w:r>
        <w:rPr>
          <w:rFonts w:hint="cs"/>
          <w:rtl/>
        </w:rPr>
        <w:t xml:space="preserve">אם כן </w:t>
      </w:r>
      <w:r>
        <w:rPr>
          <w:rFonts w:hint="eastAsia"/>
          <w:rtl/>
        </w:rPr>
        <w:t>–</w:t>
      </w:r>
      <w:r>
        <w:rPr>
          <w:rFonts w:hint="cs"/>
          <w:rtl/>
        </w:rPr>
        <w:t xml:space="preserve"> אילו</w:t>
      </w:r>
      <w:r>
        <w:rPr>
          <w:rtl/>
        </w:rPr>
        <w:t xml:space="preserve"> הנחיות </w:t>
      </w:r>
      <w:r>
        <w:rPr>
          <w:rFonts w:hint="cs"/>
          <w:rtl/>
        </w:rPr>
        <w:t>הוצאו</w:t>
      </w:r>
      <w:r>
        <w:rPr>
          <w:rtl/>
        </w:rPr>
        <w:t xml:space="preserve"> בעקבות דיון זה?</w:t>
      </w:r>
    </w:p>
    <w:p w14:paraId="1C172714" w14:textId="77777777" w:rsidR="00000000" w:rsidRDefault="00E23567">
      <w:pPr>
        <w:pStyle w:val="a0"/>
        <w:ind w:firstLine="720"/>
        <w:rPr>
          <w:rtl/>
        </w:rPr>
      </w:pPr>
    </w:p>
    <w:p w14:paraId="3F42DD5F" w14:textId="77777777" w:rsidR="00000000" w:rsidRDefault="00E23567">
      <w:pPr>
        <w:pStyle w:val="a0"/>
        <w:ind w:firstLine="0"/>
        <w:rPr>
          <w:rFonts w:hint="cs"/>
          <w:b/>
          <w:bCs/>
          <w:u w:val="single"/>
          <w:rtl/>
        </w:rPr>
      </w:pPr>
      <w:r>
        <w:rPr>
          <w:rFonts w:hint="cs"/>
          <w:b/>
          <w:bCs/>
          <w:u w:val="single"/>
          <w:rtl/>
        </w:rPr>
        <w:t>תשובת סג</w:t>
      </w:r>
      <w:r>
        <w:rPr>
          <w:rFonts w:hint="cs"/>
          <w:b/>
          <w:bCs/>
          <w:u w:val="single"/>
          <w:rtl/>
        </w:rPr>
        <w:t>ן שר הביטחון זאב בוים:</w:t>
      </w:r>
    </w:p>
    <w:p w14:paraId="03334B59" w14:textId="77777777" w:rsidR="00000000" w:rsidRDefault="00E23567">
      <w:pPr>
        <w:pStyle w:val="a0"/>
        <w:ind w:firstLine="0"/>
        <w:rPr>
          <w:rFonts w:hint="cs"/>
          <w:rtl/>
        </w:rPr>
      </w:pPr>
      <w:r>
        <w:rPr>
          <w:rFonts w:hint="cs"/>
          <w:rtl/>
        </w:rPr>
        <w:t>(לא נקראה, נמסרה לפרוטוקול)</w:t>
      </w:r>
    </w:p>
    <w:p w14:paraId="61DE53E5" w14:textId="77777777" w:rsidR="00000000" w:rsidRDefault="00E23567">
      <w:pPr>
        <w:pStyle w:val="a0"/>
        <w:rPr>
          <w:rFonts w:hint="cs"/>
          <w:rtl/>
        </w:rPr>
      </w:pPr>
    </w:p>
    <w:p w14:paraId="29456BBC" w14:textId="77777777" w:rsidR="00000000" w:rsidRDefault="00E23567">
      <w:pPr>
        <w:pStyle w:val="a0"/>
        <w:rPr>
          <w:rFonts w:hint="cs"/>
          <w:rtl/>
        </w:rPr>
      </w:pPr>
      <w:r>
        <w:rPr>
          <w:rFonts w:hint="cs"/>
          <w:rtl/>
        </w:rPr>
        <w:t>1. ככל שהדברים נוגעים למערכת הביטחון, אין בנייה במאחזים הבלתי-מורשים, זאת למעט מרכיב הביטחון - גדרות, שמירה, תאורה.</w:t>
      </w:r>
    </w:p>
    <w:p w14:paraId="6742D938" w14:textId="77777777" w:rsidR="00000000" w:rsidRDefault="00E23567">
      <w:pPr>
        <w:pStyle w:val="a0"/>
        <w:rPr>
          <w:rFonts w:hint="cs"/>
          <w:rtl/>
        </w:rPr>
      </w:pPr>
    </w:p>
    <w:p w14:paraId="0A9435F4" w14:textId="77777777" w:rsidR="00000000" w:rsidRDefault="00E23567">
      <w:pPr>
        <w:pStyle w:val="a0"/>
        <w:rPr>
          <w:rFonts w:hint="cs"/>
          <w:rtl/>
        </w:rPr>
      </w:pPr>
      <w:r>
        <w:rPr>
          <w:rFonts w:hint="cs"/>
          <w:rtl/>
        </w:rPr>
        <w:t>2. שירות הביטחון מקיים דיונים שוטפים בנושא הסטטוס של המאחזים הבלתי-מורשים על בסיס עבודת</w:t>
      </w:r>
      <w:r>
        <w:rPr>
          <w:rFonts w:hint="cs"/>
          <w:rtl/>
        </w:rPr>
        <w:t xml:space="preserve"> מטה רציפה שמתקיימת כל העת ומתבססת על מערך הפיקוח של המינהל האזרחי, לרבות תצפיות שטח וצילומי אוויר.</w:t>
      </w:r>
    </w:p>
    <w:p w14:paraId="72E687BC" w14:textId="77777777" w:rsidR="00000000" w:rsidRDefault="00E23567">
      <w:pPr>
        <w:pStyle w:val="a0"/>
        <w:rPr>
          <w:rFonts w:hint="cs"/>
          <w:rtl/>
        </w:rPr>
      </w:pPr>
    </w:p>
    <w:p w14:paraId="10F23D0C" w14:textId="77777777" w:rsidR="00000000" w:rsidRDefault="00E23567">
      <w:pPr>
        <w:pStyle w:val="a1"/>
        <w:jc w:val="center"/>
        <w:rPr>
          <w:rtl/>
        </w:rPr>
      </w:pPr>
      <w:bookmarkStart w:id="623" w:name="CQ17749FI0017749T11_02_2004_21_02_15"/>
      <w:bookmarkStart w:id="624" w:name="_Toc67150252"/>
      <w:bookmarkEnd w:id="623"/>
      <w:r>
        <w:rPr>
          <w:rtl/>
        </w:rPr>
        <w:t>818. מחסום בצומת</w:t>
      </w:r>
      <w:r>
        <w:rPr>
          <w:rFonts w:hint="cs"/>
          <w:rtl/>
        </w:rPr>
        <w:t>-</w:t>
      </w:r>
      <w:r>
        <w:rPr>
          <w:rtl/>
        </w:rPr>
        <w:t>רימונים שבשומרון</w:t>
      </w:r>
      <w:bookmarkEnd w:id="624"/>
    </w:p>
    <w:p w14:paraId="381CB1AD" w14:textId="77777777" w:rsidR="00000000" w:rsidRDefault="00E23567">
      <w:pPr>
        <w:pStyle w:val="a0"/>
        <w:rPr>
          <w:rFonts w:hint="cs"/>
          <w:rtl/>
        </w:rPr>
      </w:pPr>
    </w:p>
    <w:p w14:paraId="3FD91C27" w14:textId="77777777" w:rsidR="00000000" w:rsidRDefault="00E23567">
      <w:pPr>
        <w:pStyle w:val="a0"/>
        <w:ind w:firstLine="0"/>
        <w:rPr>
          <w:bCs/>
          <w:u w:val="single"/>
        </w:rPr>
      </w:pPr>
      <w:bookmarkStart w:id="625" w:name="ESQ17749"/>
      <w:bookmarkEnd w:id="625"/>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719EA00" w14:textId="77777777" w:rsidR="00000000" w:rsidRDefault="00E23567">
      <w:pPr>
        <w:pStyle w:val="a0"/>
        <w:ind w:firstLine="720"/>
      </w:pPr>
      <w:r>
        <w:rPr>
          <w:rtl/>
        </w:rPr>
        <w:t>ביום ח' בכסל</w:t>
      </w:r>
      <w:r>
        <w:rPr>
          <w:rFonts w:hint="cs"/>
          <w:rtl/>
        </w:rPr>
        <w:t>י</w:t>
      </w:r>
      <w:r>
        <w:rPr>
          <w:rtl/>
        </w:rPr>
        <w:t>ו התשס"ד (3 בדצמבר 2003):</w:t>
      </w:r>
    </w:p>
    <w:p w14:paraId="0832AFB6" w14:textId="77777777" w:rsidR="00000000" w:rsidRDefault="00E23567">
      <w:pPr>
        <w:pStyle w:val="a0"/>
        <w:rPr>
          <w:rFonts w:hint="cs"/>
          <w:rtl/>
        </w:rPr>
      </w:pPr>
    </w:p>
    <w:p w14:paraId="1B8B84F4" w14:textId="77777777" w:rsidR="00000000" w:rsidRDefault="00E23567">
      <w:pPr>
        <w:pStyle w:val="a0"/>
        <w:rPr>
          <w:rFonts w:hint="cs"/>
        </w:rPr>
      </w:pPr>
    </w:p>
    <w:p w14:paraId="52784215" w14:textId="77777777" w:rsidR="00000000" w:rsidRDefault="00E23567">
      <w:pPr>
        <w:pStyle w:val="a0"/>
        <w:ind w:firstLine="720"/>
        <w:rPr>
          <w:rFonts w:hint="cs"/>
        </w:rPr>
      </w:pPr>
      <w:r>
        <w:rPr>
          <w:rtl/>
        </w:rPr>
        <w:t xml:space="preserve">חייל מילואים </w:t>
      </w:r>
      <w:r>
        <w:rPr>
          <w:rFonts w:hint="cs"/>
          <w:rtl/>
        </w:rPr>
        <w:t>שגויס ב-28 באוקטובר 2003</w:t>
      </w:r>
      <w:r>
        <w:rPr>
          <w:rtl/>
        </w:rPr>
        <w:t xml:space="preserve"> נשפט</w:t>
      </w:r>
      <w:r>
        <w:rPr>
          <w:rtl/>
        </w:rPr>
        <w:t xml:space="preserve"> </w:t>
      </w:r>
      <w:r>
        <w:rPr>
          <w:rFonts w:hint="cs"/>
          <w:rtl/>
        </w:rPr>
        <w:t xml:space="preserve">ונכלא </w:t>
      </w:r>
      <w:r>
        <w:rPr>
          <w:rtl/>
        </w:rPr>
        <w:t xml:space="preserve">בגין </w:t>
      </w:r>
      <w:r>
        <w:rPr>
          <w:rFonts w:hint="cs"/>
          <w:rtl/>
        </w:rPr>
        <w:t>סירו</w:t>
      </w:r>
      <w:r>
        <w:rPr>
          <w:rFonts w:hint="eastAsia"/>
          <w:rtl/>
        </w:rPr>
        <w:t>ב</w:t>
      </w:r>
      <w:r>
        <w:rPr>
          <w:rtl/>
        </w:rPr>
        <w:t xml:space="preserve"> פקודה</w:t>
      </w:r>
      <w:r>
        <w:rPr>
          <w:rFonts w:hint="cs"/>
          <w:rtl/>
        </w:rPr>
        <w:t xml:space="preserve"> לאבטח את מחסום רימונים שבשומרון.</w:t>
      </w:r>
    </w:p>
    <w:p w14:paraId="6A8BF75E" w14:textId="77777777" w:rsidR="00000000" w:rsidRDefault="00E23567">
      <w:pPr>
        <w:pStyle w:val="a0"/>
        <w:ind w:firstLine="720"/>
      </w:pPr>
    </w:p>
    <w:p w14:paraId="169DC5E4" w14:textId="77777777" w:rsidR="00000000" w:rsidRDefault="00E23567">
      <w:pPr>
        <w:pStyle w:val="a0"/>
        <w:ind w:firstLine="720"/>
      </w:pPr>
      <w:r>
        <w:rPr>
          <w:rFonts w:hint="cs"/>
          <w:rtl/>
        </w:rPr>
        <w:t>רצוני לשאול</w:t>
      </w:r>
      <w:r>
        <w:rPr>
          <w:rtl/>
        </w:rPr>
        <w:t>:</w:t>
      </w:r>
    </w:p>
    <w:p w14:paraId="3DBD6F28" w14:textId="77777777" w:rsidR="00000000" w:rsidRDefault="00E23567">
      <w:pPr>
        <w:pStyle w:val="a0"/>
        <w:ind w:firstLine="720"/>
      </w:pPr>
    </w:p>
    <w:p w14:paraId="275E1545" w14:textId="77777777" w:rsidR="00000000" w:rsidRDefault="00E23567">
      <w:pPr>
        <w:pStyle w:val="a0"/>
        <w:ind w:firstLine="720"/>
        <w:rPr>
          <w:rFonts w:hint="cs"/>
          <w:rtl/>
        </w:rPr>
      </w:pPr>
      <w:r>
        <w:rPr>
          <w:rFonts w:hint="cs"/>
          <w:rtl/>
        </w:rPr>
        <w:t>1.</w:t>
      </w:r>
      <w:r>
        <w:rPr>
          <w:rFonts w:hint="cs"/>
        </w:rPr>
        <w:t xml:space="preserve"> </w:t>
      </w:r>
      <w:r>
        <w:rPr>
          <w:rtl/>
        </w:rPr>
        <w:t>מה</w:t>
      </w:r>
      <w:r>
        <w:rPr>
          <w:rFonts w:hint="cs"/>
          <w:rtl/>
        </w:rPr>
        <w:t xml:space="preserve"> היא </w:t>
      </w:r>
      <w:r>
        <w:rPr>
          <w:rtl/>
        </w:rPr>
        <w:t xml:space="preserve">מטרת המחסום </w:t>
      </w:r>
      <w:r>
        <w:rPr>
          <w:rFonts w:hint="cs"/>
          <w:rtl/>
        </w:rPr>
        <w:t>הביטחוני ברימונים?</w:t>
      </w:r>
    </w:p>
    <w:p w14:paraId="5F62B355" w14:textId="77777777" w:rsidR="00000000" w:rsidRDefault="00E23567">
      <w:pPr>
        <w:pStyle w:val="a0"/>
        <w:ind w:firstLine="720"/>
        <w:rPr>
          <w:rtl/>
        </w:rPr>
      </w:pPr>
    </w:p>
    <w:p w14:paraId="6886B7B7" w14:textId="77777777" w:rsidR="00000000" w:rsidRDefault="00E23567">
      <w:pPr>
        <w:pStyle w:val="a0"/>
        <w:ind w:firstLine="720"/>
        <w:rPr>
          <w:rtl/>
        </w:rPr>
      </w:pPr>
      <w:r>
        <w:rPr>
          <w:rFonts w:hint="cs"/>
          <w:rtl/>
        </w:rPr>
        <w:t xml:space="preserve">2. </w:t>
      </w:r>
      <w:r>
        <w:rPr>
          <w:rtl/>
        </w:rPr>
        <w:t>מדוע מוקני</w:t>
      </w:r>
      <w:r>
        <w:rPr>
          <w:rFonts w:hint="cs"/>
          <w:rtl/>
        </w:rPr>
        <w:t>ם</w:t>
      </w:r>
      <w:r>
        <w:rPr>
          <w:rtl/>
        </w:rPr>
        <w:t xml:space="preserve"> לו משמעות ומשקל ביטחוני</w:t>
      </w:r>
      <w:r>
        <w:rPr>
          <w:rFonts w:hint="cs"/>
          <w:rtl/>
        </w:rPr>
        <w:t>,</w:t>
      </w:r>
      <w:r>
        <w:rPr>
          <w:rtl/>
        </w:rPr>
        <w:t xml:space="preserve"> בעוד על הציר החסום אין התנחלות או מתקן צה"לי</w:t>
      </w:r>
      <w:r>
        <w:rPr>
          <w:rFonts w:hint="cs"/>
          <w:rtl/>
        </w:rPr>
        <w:t xml:space="preserve">, קיימת </w:t>
      </w:r>
      <w:r>
        <w:rPr>
          <w:rtl/>
        </w:rPr>
        <w:t xml:space="preserve">דרך עוקפת </w:t>
      </w:r>
      <w:r>
        <w:rPr>
          <w:rFonts w:hint="cs"/>
          <w:rtl/>
        </w:rPr>
        <w:t>שבה</w:t>
      </w:r>
      <w:r>
        <w:rPr>
          <w:rtl/>
        </w:rPr>
        <w:t xml:space="preserve"> ניתן לעבור</w:t>
      </w:r>
      <w:r>
        <w:rPr>
          <w:rFonts w:hint="cs"/>
          <w:rtl/>
        </w:rPr>
        <w:t>, וב</w:t>
      </w:r>
      <w:r>
        <w:rPr>
          <w:rtl/>
        </w:rPr>
        <w:t xml:space="preserve">שעות </w:t>
      </w:r>
      <w:r>
        <w:rPr>
          <w:rFonts w:hint="cs"/>
          <w:rtl/>
        </w:rPr>
        <w:t xml:space="preserve">מאוחרות הוא פתוח </w:t>
      </w:r>
      <w:r>
        <w:rPr>
          <w:rFonts w:hint="cs"/>
          <w:rtl/>
        </w:rPr>
        <w:t>למעבר מאחר ש</w:t>
      </w:r>
      <w:r>
        <w:rPr>
          <w:rtl/>
        </w:rPr>
        <w:t>אינו מאויש?</w:t>
      </w:r>
    </w:p>
    <w:p w14:paraId="1342E0A4" w14:textId="77777777" w:rsidR="00000000" w:rsidRDefault="00E23567">
      <w:pPr>
        <w:pStyle w:val="a0"/>
        <w:ind w:firstLine="720"/>
        <w:rPr>
          <w:rtl/>
        </w:rPr>
      </w:pPr>
    </w:p>
    <w:p w14:paraId="07B0C268" w14:textId="77777777" w:rsidR="00000000" w:rsidRDefault="00E23567">
      <w:pPr>
        <w:pStyle w:val="a0"/>
        <w:ind w:firstLine="720"/>
        <w:rPr>
          <w:rFonts w:hint="cs"/>
          <w:rtl/>
        </w:rPr>
      </w:pPr>
      <w:r>
        <w:rPr>
          <w:rFonts w:hint="cs"/>
          <w:rtl/>
        </w:rPr>
        <w:t>3. מה ייעשה בעניינו של חייל המילואים שנכלא?</w:t>
      </w:r>
    </w:p>
    <w:p w14:paraId="231EC68E" w14:textId="77777777" w:rsidR="00000000" w:rsidRDefault="00E23567">
      <w:pPr>
        <w:pStyle w:val="a0"/>
        <w:ind w:firstLine="720"/>
        <w:rPr>
          <w:rFonts w:hint="cs"/>
          <w:rtl/>
        </w:rPr>
      </w:pPr>
    </w:p>
    <w:p w14:paraId="6EB406F5" w14:textId="77777777" w:rsidR="00000000" w:rsidRDefault="00E23567">
      <w:pPr>
        <w:pStyle w:val="a0"/>
        <w:ind w:firstLine="0"/>
        <w:rPr>
          <w:rFonts w:hint="cs"/>
          <w:rtl/>
        </w:rPr>
      </w:pPr>
      <w:r>
        <w:rPr>
          <w:rFonts w:hint="cs"/>
          <w:b/>
          <w:bCs/>
          <w:u w:val="single"/>
          <w:rtl/>
        </w:rPr>
        <w:t>תשובת סגן שר הביטחון זאב בוים :</w:t>
      </w:r>
    </w:p>
    <w:p w14:paraId="0B7BC8E3" w14:textId="77777777" w:rsidR="00000000" w:rsidRDefault="00E23567">
      <w:pPr>
        <w:pStyle w:val="a0"/>
        <w:ind w:firstLine="0"/>
        <w:rPr>
          <w:rFonts w:hint="cs"/>
          <w:rtl/>
        </w:rPr>
      </w:pPr>
      <w:r>
        <w:rPr>
          <w:rFonts w:hint="cs"/>
          <w:rtl/>
        </w:rPr>
        <w:t>(לא נקראה, נמסרה לפרוטוקול)</w:t>
      </w:r>
    </w:p>
    <w:p w14:paraId="26D664E3" w14:textId="77777777" w:rsidR="00000000" w:rsidRDefault="00E23567">
      <w:pPr>
        <w:pStyle w:val="a0"/>
        <w:rPr>
          <w:rFonts w:hint="cs"/>
          <w:rtl/>
        </w:rPr>
      </w:pPr>
    </w:p>
    <w:p w14:paraId="09E929B1" w14:textId="77777777" w:rsidR="00000000" w:rsidRDefault="00E23567">
      <w:pPr>
        <w:pStyle w:val="a0"/>
        <w:rPr>
          <w:rFonts w:hint="cs"/>
          <w:rtl/>
        </w:rPr>
      </w:pPr>
      <w:r>
        <w:rPr>
          <w:rFonts w:hint="cs"/>
          <w:rtl/>
        </w:rPr>
        <w:t>1-2. עניין זה נבחן בעקבות פניות של כמה חברי כנסת, כמו גם בעקבות בקשות בא-כוחו של החייל לבטל את פסק-הדין המשמעתי שנגזר עליו. ב</w:t>
      </w:r>
      <w:r>
        <w:rPr>
          <w:rFonts w:hint="cs"/>
          <w:rtl/>
        </w:rPr>
        <w:t xml:space="preserve">חינה זו כללה בירור עובדתי מול גורמי פיקוד המרכז ומול מפקדיו של החייל, לרבות מול המג"ד ששפט אותו. </w:t>
      </w:r>
    </w:p>
    <w:p w14:paraId="50F11AE1" w14:textId="77777777" w:rsidR="00000000" w:rsidRDefault="00E23567">
      <w:pPr>
        <w:pStyle w:val="a0"/>
        <w:rPr>
          <w:rFonts w:hint="cs"/>
          <w:rtl/>
        </w:rPr>
      </w:pPr>
    </w:p>
    <w:p w14:paraId="4CA110B0" w14:textId="77777777" w:rsidR="00000000" w:rsidRDefault="00E23567">
      <w:pPr>
        <w:pStyle w:val="a0"/>
        <w:rPr>
          <w:rFonts w:hint="cs"/>
          <w:rtl/>
        </w:rPr>
      </w:pPr>
      <w:r>
        <w:rPr>
          <w:rFonts w:hint="cs"/>
          <w:rtl/>
        </w:rPr>
        <w:t>במסגרת הבירור שנערך עלה כי מחסום רימונים הוקם לצורך ביטחוני של ממש, ולא לצורכי ענישה של האוכלוסייה הפלסטינית. המחסום הוקם בעקבות פיגועים שבוצעו בגזרה, שבמהלכ</w:t>
      </w:r>
      <w:r>
        <w:rPr>
          <w:rFonts w:hint="cs"/>
          <w:rtl/>
        </w:rPr>
        <w:t>ם שימש הציר שעליו הוקם המחסום כדרך גישה קצרה לכמה כפרים  - דיר-ג'ריר, רמון וא-טייבה - שבהם מצאו המחבלים מסתור. יש לציין, כי באזור המחסום פעלה חוליית טרור רצחנית של ה"תנזים", אשר ביצעה למעלה מעשרה פיגועים, שבהם נרצחו שמונה ישראלים ונפצעו נוספים. מטרת המחסום</w:t>
      </w:r>
      <w:r>
        <w:rPr>
          <w:rFonts w:hint="cs"/>
          <w:rtl/>
        </w:rPr>
        <w:t xml:space="preserve"> היא לאפשר ההתמודדות עם פעילות חבלנית בגזרה ולכפות על המחבלים תנועה בצירים אחרים.</w:t>
      </w:r>
    </w:p>
    <w:p w14:paraId="5A0A1FCE" w14:textId="77777777" w:rsidR="00000000" w:rsidRDefault="00E23567">
      <w:pPr>
        <w:pStyle w:val="a0"/>
        <w:rPr>
          <w:rFonts w:hint="cs"/>
          <w:rtl/>
        </w:rPr>
      </w:pPr>
    </w:p>
    <w:p w14:paraId="517302F1" w14:textId="77777777" w:rsidR="00000000" w:rsidRDefault="00E23567">
      <w:pPr>
        <w:pStyle w:val="a0"/>
        <w:rPr>
          <w:rFonts w:hint="cs"/>
          <w:rtl/>
        </w:rPr>
      </w:pPr>
      <w:r>
        <w:rPr>
          <w:rFonts w:hint="cs"/>
          <w:rtl/>
        </w:rPr>
        <w:t>אשר לטענות בעניין שעות הפעילות של המחסום, יש להבהיר כי הללו נגזרו משיקולים ומאילוצים מבצעיים ובהתאם להערכות המצב הביטחוניות. הדבר אינו מעיד על העדר צורך ביטחוני בפעילות המחס</w:t>
      </w:r>
      <w:r>
        <w:rPr>
          <w:rFonts w:hint="cs"/>
          <w:rtl/>
        </w:rPr>
        <w:t xml:space="preserve">ום. </w:t>
      </w:r>
    </w:p>
    <w:p w14:paraId="4444C0FA" w14:textId="77777777" w:rsidR="00000000" w:rsidRDefault="00E23567">
      <w:pPr>
        <w:pStyle w:val="a0"/>
        <w:rPr>
          <w:rFonts w:hint="cs"/>
          <w:rtl/>
        </w:rPr>
      </w:pPr>
    </w:p>
    <w:p w14:paraId="1CAC001A" w14:textId="77777777" w:rsidR="00000000" w:rsidRDefault="00E23567">
      <w:pPr>
        <w:pStyle w:val="a0"/>
        <w:rPr>
          <w:rFonts w:hint="cs"/>
          <w:rtl/>
        </w:rPr>
      </w:pPr>
      <w:r>
        <w:rPr>
          <w:rFonts w:hint="cs"/>
          <w:rtl/>
        </w:rPr>
        <w:t>לאחרונה, לאחר שנתפסה חוליית מחבלים אשר היתה אחראית לפעילות טרור בגזרה, לרבות הפיגוע בעין-יברוד, שבו נהרגו שלושה חיילים, ולאור הערכת מצב מחודשת, הוחלט להסיר את מחסום רימונים, וכעת התנועה בציר היא חופשית.</w:t>
      </w:r>
    </w:p>
    <w:p w14:paraId="0D8CB1A7" w14:textId="77777777" w:rsidR="00000000" w:rsidRDefault="00E23567">
      <w:pPr>
        <w:pStyle w:val="a0"/>
        <w:rPr>
          <w:rFonts w:hint="cs"/>
          <w:rtl/>
        </w:rPr>
      </w:pPr>
    </w:p>
    <w:p w14:paraId="6987FCBA" w14:textId="77777777" w:rsidR="00000000" w:rsidRDefault="00E23567">
      <w:pPr>
        <w:pStyle w:val="a0"/>
        <w:rPr>
          <w:rFonts w:hint="cs"/>
          <w:rtl/>
        </w:rPr>
      </w:pPr>
      <w:r>
        <w:rPr>
          <w:rFonts w:hint="cs"/>
          <w:rtl/>
        </w:rPr>
        <w:t>3. לעניין העמדתו של החייל לדין משמעתי, כאשר הח</w:t>
      </w:r>
      <w:r>
        <w:rPr>
          <w:rFonts w:hint="cs"/>
          <w:rtl/>
        </w:rPr>
        <w:t>ייל העלה בפני מפקדיו את הטענה כי מדובר ב"מחסום הצקה", והם שבו והסבירו לו את הצורך הביטחוני במחסום, תוך הצגת נימוקים מבצעיים של ממש, לא היה מקום לסירוב הפקודה על-ידו. החייל נשפט בגין סירוב פקודה בדין משמעתי ל-28 ימי מחבוש בפועל.</w:t>
      </w:r>
    </w:p>
    <w:p w14:paraId="20F75A17" w14:textId="77777777" w:rsidR="00000000" w:rsidRDefault="00E23567">
      <w:pPr>
        <w:pStyle w:val="a0"/>
        <w:rPr>
          <w:rFonts w:hint="cs"/>
          <w:rtl/>
        </w:rPr>
      </w:pPr>
    </w:p>
    <w:p w14:paraId="4C47FB1F" w14:textId="77777777" w:rsidR="00000000" w:rsidRDefault="00E23567">
      <w:pPr>
        <w:pStyle w:val="a1"/>
        <w:jc w:val="center"/>
        <w:rPr>
          <w:rtl/>
        </w:rPr>
      </w:pPr>
      <w:bookmarkStart w:id="626" w:name="CQ17948FI0017948T11_02_2004_21_04_32"/>
      <w:bookmarkStart w:id="627" w:name="_Toc67150253"/>
      <w:bookmarkEnd w:id="626"/>
      <w:r>
        <w:rPr>
          <w:rtl/>
        </w:rPr>
        <w:t>820. פינוי מאחזים</w:t>
      </w:r>
      <w:bookmarkEnd w:id="627"/>
    </w:p>
    <w:p w14:paraId="0079BB24" w14:textId="77777777" w:rsidR="00000000" w:rsidRDefault="00E23567">
      <w:pPr>
        <w:pStyle w:val="a0"/>
        <w:rPr>
          <w:rFonts w:hint="cs"/>
          <w:rtl/>
        </w:rPr>
      </w:pPr>
    </w:p>
    <w:p w14:paraId="590D169D" w14:textId="77777777" w:rsidR="00000000" w:rsidRDefault="00E23567">
      <w:pPr>
        <w:pStyle w:val="a0"/>
        <w:ind w:firstLine="0"/>
        <w:rPr>
          <w:bCs/>
          <w:u w:val="single"/>
        </w:rPr>
      </w:pPr>
      <w:bookmarkStart w:id="628" w:name="ESQ17948"/>
      <w:bookmarkEnd w:id="628"/>
      <w:r>
        <w:rPr>
          <w:bCs/>
          <w:u w:val="single"/>
          <w:rtl/>
        </w:rPr>
        <w:t>חברת</w:t>
      </w:r>
      <w:r>
        <w:rPr>
          <w:rFonts w:hint="cs"/>
          <w:bCs/>
          <w:u w:val="single"/>
          <w:rtl/>
        </w:rPr>
        <w:t xml:space="preserve"> הכנ</w:t>
      </w:r>
      <w:r>
        <w:rPr>
          <w:rFonts w:hint="cs"/>
          <w:bCs/>
          <w:u w:val="single"/>
          <w:rtl/>
        </w:rPr>
        <w:t xml:space="preserve">סת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6296A43" w14:textId="77777777" w:rsidR="00000000" w:rsidRDefault="00E23567">
      <w:pPr>
        <w:pStyle w:val="a0"/>
        <w:ind w:firstLine="720"/>
      </w:pPr>
      <w:r>
        <w:rPr>
          <w:rtl/>
        </w:rPr>
        <w:t>ביום ח' בכסל</w:t>
      </w:r>
      <w:r>
        <w:rPr>
          <w:rFonts w:hint="cs"/>
          <w:rtl/>
        </w:rPr>
        <w:t>י</w:t>
      </w:r>
      <w:r>
        <w:rPr>
          <w:rtl/>
        </w:rPr>
        <w:t>ו התשס"ד (3 בדצמבר 2003):</w:t>
      </w:r>
    </w:p>
    <w:p w14:paraId="5DDE80DA" w14:textId="77777777" w:rsidR="00000000" w:rsidRDefault="00E23567">
      <w:pPr>
        <w:pStyle w:val="a0"/>
        <w:rPr>
          <w:rFonts w:hint="cs"/>
          <w:rtl/>
        </w:rPr>
      </w:pPr>
    </w:p>
    <w:p w14:paraId="3C021658" w14:textId="77777777" w:rsidR="00000000" w:rsidRDefault="00E23567">
      <w:pPr>
        <w:pStyle w:val="a0"/>
        <w:rPr>
          <w:rFonts w:hint="cs"/>
        </w:rPr>
      </w:pPr>
    </w:p>
    <w:p w14:paraId="371FFE11" w14:textId="77777777" w:rsidR="00000000" w:rsidRDefault="00E23567">
      <w:pPr>
        <w:pStyle w:val="a0"/>
        <w:ind w:firstLine="720"/>
      </w:pPr>
      <w:r>
        <w:rPr>
          <w:rtl/>
        </w:rPr>
        <w:t xml:space="preserve">ראש הממשלה הודיע בחודש </w:t>
      </w:r>
      <w:r>
        <w:rPr>
          <w:rFonts w:hint="cs"/>
          <w:rtl/>
        </w:rPr>
        <w:t>נובמבר,</w:t>
      </w:r>
      <w:r>
        <w:rPr>
          <w:rtl/>
        </w:rPr>
        <w:t xml:space="preserve"> כי מאז ועידת</w:t>
      </w:r>
      <w:r>
        <w:rPr>
          <w:rFonts w:hint="cs"/>
          <w:rtl/>
        </w:rPr>
        <w:t>-</w:t>
      </w:r>
      <w:r>
        <w:rPr>
          <w:rtl/>
        </w:rPr>
        <w:t>עקבה פונו 45 מאחזים.</w:t>
      </w:r>
    </w:p>
    <w:p w14:paraId="6162B2AF" w14:textId="77777777" w:rsidR="00000000" w:rsidRDefault="00E23567">
      <w:pPr>
        <w:pStyle w:val="a0"/>
        <w:ind w:firstLine="720"/>
      </w:pPr>
    </w:p>
    <w:p w14:paraId="226DBB9E" w14:textId="77777777" w:rsidR="00000000" w:rsidRDefault="00E23567">
      <w:pPr>
        <w:pStyle w:val="a0"/>
        <w:ind w:firstLine="720"/>
      </w:pPr>
      <w:r>
        <w:rPr>
          <w:rFonts w:hint="cs"/>
          <w:rtl/>
        </w:rPr>
        <w:t>רצוני לשאול</w:t>
      </w:r>
      <w:r>
        <w:rPr>
          <w:rtl/>
        </w:rPr>
        <w:t>:</w:t>
      </w:r>
    </w:p>
    <w:p w14:paraId="66C36048" w14:textId="77777777" w:rsidR="00000000" w:rsidRDefault="00E23567">
      <w:pPr>
        <w:pStyle w:val="a0"/>
        <w:ind w:firstLine="720"/>
      </w:pPr>
    </w:p>
    <w:p w14:paraId="705199B9" w14:textId="77777777" w:rsidR="00000000" w:rsidRDefault="00E23567">
      <w:pPr>
        <w:pStyle w:val="a0"/>
        <w:ind w:firstLine="720"/>
        <w:rPr>
          <w:rtl/>
        </w:rPr>
      </w:pPr>
      <w:r>
        <w:rPr>
          <w:rFonts w:hint="cs"/>
          <w:rtl/>
        </w:rPr>
        <w:t xml:space="preserve">1. </w:t>
      </w:r>
      <w:r>
        <w:rPr>
          <w:rtl/>
        </w:rPr>
        <w:t>כמה מאחזים בלתי</w:t>
      </w:r>
      <w:r>
        <w:rPr>
          <w:rFonts w:hint="cs"/>
          <w:rtl/>
        </w:rPr>
        <w:t xml:space="preserve"> </w:t>
      </w:r>
      <w:r>
        <w:rPr>
          <w:rtl/>
        </w:rPr>
        <w:t>חוקיים קיימים</w:t>
      </w:r>
      <w:r>
        <w:rPr>
          <w:rFonts w:hint="cs"/>
          <w:rtl/>
        </w:rPr>
        <w:t>?</w:t>
      </w:r>
    </w:p>
    <w:p w14:paraId="058339CF" w14:textId="77777777" w:rsidR="00000000" w:rsidRDefault="00E23567">
      <w:pPr>
        <w:pStyle w:val="a0"/>
        <w:ind w:firstLine="720"/>
        <w:rPr>
          <w:rtl/>
        </w:rPr>
      </w:pPr>
    </w:p>
    <w:p w14:paraId="164D6762" w14:textId="77777777" w:rsidR="00000000" w:rsidRDefault="00E23567">
      <w:pPr>
        <w:pStyle w:val="a0"/>
        <w:ind w:firstLine="720"/>
        <w:rPr>
          <w:rFonts w:hint="cs"/>
          <w:rtl/>
        </w:rPr>
      </w:pPr>
      <w:r>
        <w:rPr>
          <w:rFonts w:hint="cs"/>
          <w:rtl/>
        </w:rPr>
        <w:t xml:space="preserve">2. </w:t>
      </w:r>
      <w:r>
        <w:rPr>
          <w:rtl/>
        </w:rPr>
        <w:t xml:space="preserve">האם קיימת תוכנית לפינוים, </w:t>
      </w:r>
      <w:r>
        <w:rPr>
          <w:rFonts w:hint="cs"/>
          <w:rtl/>
        </w:rPr>
        <w:t xml:space="preserve">ואם כן </w:t>
      </w:r>
      <w:r>
        <w:rPr>
          <w:rtl/>
        </w:rPr>
        <w:t>–</w:t>
      </w:r>
      <w:r>
        <w:rPr>
          <w:rFonts w:hint="cs"/>
          <w:rtl/>
        </w:rPr>
        <w:t xml:space="preserve"> מה היא?</w:t>
      </w:r>
    </w:p>
    <w:p w14:paraId="3283E262" w14:textId="77777777" w:rsidR="00000000" w:rsidRDefault="00E23567">
      <w:pPr>
        <w:pStyle w:val="a0"/>
        <w:ind w:firstLine="720"/>
        <w:rPr>
          <w:rFonts w:hint="cs"/>
          <w:rtl/>
        </w:rPr>
      </w:pPr>
    </w:p>
    <w:p w14:paraId="0890A3E5" w14:textId="77777777" w:rsidR="00000000" w:rsidRDefault="00E23567">
      <w:pPr>
        <w:pStyle w:val="a0"/>
        <w:ind w:firstLine="720"/>
        <w:rPr>
          <w:rFonts w:hint="cs"/>
          <w:rtl/>
        </w:rPr>
      </w:pPr>
      <w:r>
        <w:rPr>
          <w:rFonts w:hint="cs"/>
          <w:rtl/>
        </w:rPr>
        <w:t xml:space="preserve">3. </w:t>
      </w:r>
      <w:r>
        <w:rPr>
          <w:rtl/>
        </w:rPr>
        <w:t>האם משרדי המ</w:t>
      </w:r>
      <w:r>
        <w:rPr>
          <w:rtl/>
        </w:rPr>
        <w:t>משלה מספקים שירותים</w:t>
      </w:r>
      <w:r>
        <w:rPr>
          <w:rFonts w:hint="cs"/>
          <w:rtl/>
        </w:rPr>
        <w:t xml:space="preserve"> למאחזים אלה?</w:t>
      </w:r>
    </w:p>
    <w:p w14:paraId="2FEC36F3" w14:textId="77777777" w:rsidR="00000000" w:rsidRDefault="00E23567">
      <w:pPr>
        <w:pStyle w:val="a0"/>
        <w:ind w:firstLine="720"/>
        <w:rPr>
          <w:rFonts w:hint="cs"/>
          <w:rtl/>
        </w:rPr>
      </w:pPr>
    </w:p>
    <w:p w14:paraId="1404C8F2" w14:textId="77777777" w:rsidR="00000000" w:rsidRDefault="00E23567">
      <w:pPr>
        <w:pStyle w:val="a0"/>
        <w:ind w:firstLine="0"/>
        <w:rPr>
          <w:b/>
          <w:bCs/>
          <w:u w:val="single"/>
          <w:rtl/>
        </w:rPr>
      </w:pPr>
    </w:p>
    <w:p w14:paraId="169D9607" w14:textId="77777777" w:rsidR="00000000" w:rsidRDefault="00E23567">
      <w:pPr>
        <w:pStyle w:val="a0"/>
        <w:ind w:firstLine="0"/>
        <w:rPr>
          <w:rFonts w:hint="cs"/>
          <w:rtl/>
        </w:rPr>
      </w:pPr>
      <w:r>
        <w:rPr>
          <w:rFonts w:hint="cs"/>
          <w:b/>
          <w:bCs/>
          <w:u w:val="single"/>
          <w:rtl/>
        </w:rPr>
        <w:t>תשובת סגן שר הביטחון זאב בוים:</w:t>
      </w:r>
    </w:p>
    <w:p w14:paraId="3691412B" w14:textId="77777777" w:rsidR="00000000" w:rsidRDefault="00E23567">
      <w:pPr>
        <w:pStyle w:val="a0"/>
        <w:ind w:firstLine="0"/>
        <w:rPr>
          <w:rFonts w:hint="cs"/>
          <w:rtl/>
        </w:rPr>
      </w:pPr>
      <w:r>
        <w:rPr>
          <w:rFonts w:hint="cs"/>
          <w:rtl/>
        </w:rPr>
        <w:t>(לא נקראה, נמסרה לפרוטוקול)</w:t>
      </w:r>
    </w:p>
    <w:p w14:paraId="7D7DD20E" w14:textId="77777777" w:rsidR="00000000" w:rsidRDefault="00E23567">
      <w:pPr>
        <w:pStyle w:val="a0"/>
        <w:rPr>
          <w:rFonts w:hint="cs"/>
          <w:rtl/>
        </w:rPr>
      </w:pPr>
    </w:p>
    <w:p w14:paraId="5EF04F35" w14:textId="77777777" w:rsidR="00000000" w:rsidRDefault="00E23567">
      <w:pPr>
        <w:pStyle w:val="a0"/>
        <w:ind w:firstLine="360"/>
        <w:rPr>
          <w:rFonts w:hint="cs"/>
          <w:rtl/>
        </w:rPr>
      </w:pPr>
      <w:r>
        <w:rPr>
          <w:rFonts w:hint="cs"/>
          <w:rtl/>
        </w:rPr>
        <w:t>1. ביהודה ובשומרון נותרו 28 מאחזים שהוקמו לאחר הקמת ממשלת שרון הראשונה, מרס 2001. מאז ועד היום פונו בסך הכול 66 מאחזים.</w:t>
      </w:r>
    </w:p>
    <w:p w14:paraId="441B824A" w14:textId="77777777" w:rsidR="00000000" w:rsidRDefault="00E23567">
      <w:pPr>
        <w:pStyle w:val="a0"/>
        <w:rPr>
          <w:rFonts w:hint="cs"/>
          <w:rtl/>
        </w:rPr>
      </w:pPr>
    </w:p>
    <w:p w14:paraId="6E622925" w14:textId="77777777" w:rsidR="00000000" w:rsidRDefault="00E23567">
      <w:pPr>
        <w:pStyle w:val="a0"/>
        <w:ind w:firstLine="360"/>
        <w:rPr>
          <w:rFonts w:hint="cs"/>
          <w:rtl/>
        </w:rPr>
      </w:pPr>
      <w:r>
        <w:rPr>
          <w:rFonts w:hint="cs"/>
          <w:rtl/>
        </w:rPr>
        <w:t xml:space="preserve">2. עניין פינוי המאחזים תלוי ועומד בימים </w:t>
      </w:r>
      <w:r>
        <w:rPr>
          <w:rFonts w:hint="cs"/>
          <w:rtl/>
        </w:rPr>
        <w:t>אלה בפני בג"ץ, וזאת בעקבות עתירה שהוגשה על-ידי מועצת יש"ע והמתיישבים.</w:t>
      </w:r>
    </w:p>
    <w:p w14:paraId="46D16F98" w14:textId="77777777" w:rsidR="00000000" w:rsidRDefault="00E23567">
      <w:pPr>
        <w:pStyle w:val="a0"/>
        <w:rPr>
          <w:rFonts w:hint="cs"/>
          <w:rtl/>
        </w:rPr>
      </w:pPr>
    </w:p>
    <w:p w14:paraId="6BB2FD7F" w14:textId="77777777" w:rsidR="00000000" w:rsidRDefault="00E23567">
      <w:pPr>
        <w:pStyle w:val="a0"/>
        <w:ind w:firstLine="0"/>
        <w:rPr>
          <w:rFonts w:hint="cs"/>
          <w:rtl/>
        </w:rPr>
      </w:pPr>
      <w:r>
        <w:rPr>
          <w:rFonts w:hint="cs"/>
          <w:rtl/>
        </w:rPr>
        <w:t xml:space="preserve">      בהתאם להנחיות שר הביטחון, כלל המאחזים הבלתי-מאושרים שהוקמו לאחר מרס 2001, יפונו. סדר הפינוי, לאחר סיום ההליכים המשפטיים, מהווה נגזרת של הפעילות המבצעית המתבצעת על-ידי צה"ל ומשטרת </w:t>
      </w:r>
      <w:r>
        <w:rPr>
          <w:rFonts w:hint="cs"/>
          <w:rtl/>
        </w:rPr>
        <w:t>ישראל.</w:t>
      </w:r>
    </w:p>
    <w:p w14:paraId="4CB3E4D3" w14:textId="77777777" w:rsidR="00000000" w:rsidRDefault="00E23567">
      <w:pPr>
        <w:pStyle w:val="a0"/>
        <w:rPr>
          <w:rFonts w:hint="cs"/>
          <w:rtl/>
        </w:rPr>
      </w:pPr>
    </w:p>
    <w:p w14:paraId="2C5E5DE0" w14:textId="77777777" w:rsidR="00000000" w:rsidRDefault="00E23567">
      <w:pPr>
        <w:pStyle w:val="a0"/>
        <w:ind w:firstLine="360"/>
        <w:rPr>
          <w:rFonts w:hint="cs"/>
          <w:rtl/>
        </w:rPr>
      </w:pPr>
      <w:r>
        <w:rPr>
          <w:rFonts w:hint="cs"/>
          <w:rtl/>
        </w:rPr>
        <w:t xml:space="preserve">3. אשר לפעילות משרדי הממשלה במאחזים הבלתי-מאושרים שהוקמו לאחר מרס 2001, יש להפנות את השאלה למשרדים השונים. </w:t>
      </w:r>
    </w:p>
    <w:p w14:paraId="3B443171" w14:textId="77777777" w:rsidR="00000000" w:rsidRDefault="00E23567">
      <w:pPr>
        <w:pStyle w:val="a0"/>
        <w:ind w:firstLine="720"/>
        <w:rPr>
          <w:rFonts w:hint="cs"/>
          <w:rtl/>
        </w:rPr>
      </w:pPr>
    </w:p>
    <w:p w14:paraId="42299870" w14:textId="77777777" w:rsidR="00000000" w:rsidRDefault="00E23567">
      <w:pPr>
        <w:pStyle w:val="af1"/>
        <w:rPr>
          <w:rtl/>
        </w:rPr>
      </w:pPr>
      <w:r>
        <w:rPr>
          <w:rtl/>
        </w:rPr>
        <w:t>היו"ר</w:t>
      </w:r>
      <w:r>
        <w:rPr>
          <w:rFonts w:hint="cs"/>
          <w:rtl/>
        </w:rPr>
        <w:t xml:space="preserve"> מוחמד ברכה</w:t>
      </w:r>
      <w:r>
        <w:rPr>
          <w:rtl/>
        </w:rPr>
        <w:t>:</w:t>
      </w:r>
    </w:p>
    <w:p w14:paraId="50C9D91A" w14:textId="77777777" w:rsidR="00000000" w:rsidRDefault="00E23567">
      <w:pPr>
        <w:pStyle w:val="a0"/>
        <w:rPr>
          <w:rtl/>
        </w:rPr>
      </w:pPr>
    </w:p>
    <w:p w14:paraId="6A9AA12B" w14:textId="77777777" w:rsidR="00000000" w:rsidRDefault="00E23567">
      <w:pPr>
        <w:pStyle w:val="a0"/>
        <w:rPr>
          <w:rFonts w:hint="cs"/>
          <w:rtl/>
        </w:rPr>
      </w:pPr>
      <w:r>
        <w:rPr>
          <w:rFonts w:hint="cs"/>
          <w:rtl/>
        </w:rPr>
        <w:t xml:space="preserve">תשובה על שאילתא מס' 838, של חבר הכנסת אורי אריאל, בבקשה. </w:t>
      </w:r>
    </w:p>
    <w:p w14:paraId="4925EFF2" w14:textId="77777777" w:rsidR="00000000" w:rsidRDefault="00E23567">
      <w:pPr>
        <w:pStyle w:val="a0"/>
        <w:rPr>
          <w:rFonts w:hint="cs"/>
          <w:rtl/>
        </w:rPr>
      </w:pPr>
    </w:p>
    <w:p w14:paraId="4F730462" w14:textId="77777777" w:rsidR="00000000" w:rsidRDefault="00E23567">
      <w:pPr>
        <w:pStyle w:val="a1"/>
        <w:jc w:val="center"/>
        <w:rPr>
          <w:rtl/>
        </w:rPr>
      </w:pPr>
      <w:bookmarkStart w:id="629" w:name="CQ18143FI0018143T11_02_2004_22_58_17"/>
      <w:bookmarkStart w:id="630" w:name="_Toc67150254"/>
      <w:bookmarkEnd w:id="629"/>
      <w:r>
        <w:rPr>
          <w:rtl/>
        </w:rPr>
        <w:t>838. סמים בגדוד הסיור המדברי</w:t>
      </w:r>
      <w:bookmarkEnd w:id="630"/>
    </w:p>
    <w:p w14:paraId="0A7C0BE8" w14:textId="77777777" w:rsidR="00000000" w:rsidRDefault="00E23567">
      <w:pPr>
        <w:pStyle w:val="a0"/>
        <w:rPr>
          <w:rFonts w:hint="cs"/>
          <w:rtl/>
        </w:rPr>
      </w:pPr>
    </w:p>
    <w:p w14:paraId="53E170C3" w14:textId="77777777" w:rsidR="00000000" w:rsidRDefault="00E23567">
      <w:pPr>
        <w:pStyle w:val="a0"/>
        <w:ind w:firstLine="0"/>
        <w:rPr>
          <w:bCs/>
          <w:u w:val="single"/>
        </w:rPr>
      </w:pPr>
      <w:bookmarkStart w:id="631" w:name="ESQ18143"/>
      <w:bookmarkEnd w:id="631"/>
      <w:r>
        <w:rPr>
          <w:bCs/>
          <w:u w:val="single"/>
          <w:rtl/>
        </w:rPr>
        <w:t>חבר</w:t>
      </w:r>
      <w:r>
        <w:rPr>
          <w:rFonts w:hint="cs"/>
          <w:bCs/>
          <w:u w:val="single"/>
          <w:rtl/>
        </w:rPr>
        <w:t xml:space="preserve"> הכנסת </w:t>
      </w:r>
      <w:r>
        <w:rPr>
          <w:bCs/>
          <w:u w:val="single"/>
          <w:rtl/>
        </w:rPr>
        <w:t xml:space="preserve">אורי </w:t>
      </w:r>
      <w:r>
        <w:rPr>
          <w:rFonts w:hint="cs"/>
          <w:bCs/>
          <w:u w:val="single"/>
          <w:rtl/>
        </w:rPr>
        <w:t xml:space="preserve">יהודה </w:t>
      </w:r>
      <w:r>
        <w:rPr>
          <w:bCs/>
          <w:u w:val="single"/>
          <w:rtl/>
        </w:rPr>
        <w:t>אריאל</w:t>
      </w:r>
      <w:r>
        <w:rPr>
          <w:rFonts w:hint="cs"/>
          <w:bCs/>
          <w:u w:val="single"/>
          <w:rtl/>
        </w:rPr>
        <w:t xml:space="preserve"> </w:t>
      </w:r>
      <w:r>
        <w:rPr>
          <w:bCs/>
          <w:u w:val="single"/>
          <w:rtl/>
        </w:rPr>
        <w:t>שאל</w:t>
      </w:r>
      <w:r>
        <w:rPr>
          <w:rFonts w:hint="cs"/>
          <w:bCs/>
          <w:u w:val="single"/>
          <w:rtl/>
        </w:rPr>
        <w:t xml:space="preserve"> </w:t>
      </w:r>
      <w:r>
        <w:rPr>
          <w:rFonts w:hint="cs"/>
          <w:bCs/>
          <w:u w:val="single"/>
          <w:rtl/>
        </w:rPr>
        <w:t>את</w:t>
      </w:r>
      <w:r>
        <w:rPr>
          <w:bCs/>
          <w:u w:val="single"/>
          <w:rtl/>
        </w:rPr>
        <w:t xml:space="preserve"> שר</w:t>
      </w:r>
      <w:r>
        <w:rPr>
          <w:rFonts w:hint="cs"/>
          <w:bCs/>
          <w:u w:val="single"/>
          <w:rtl/>
        </w:rPr>
        <w:t xml:space="preserve"> </w:t>
      </w:r>
      <w:r>
        <w:rPr>
          <w:bCs/>
          <w:u w:val="single"/>
          <w:rtl/>
        </w:rPr>
        <w:t>הביטחון</w:t>
      </w:r>
    </w:p>
    <w:p w14:paraId="0AAFCC80" w14:textId="77777777" w:rsidR="00000000" w:rsidRDefault="00E23567">
      <w:pPr>
        <w:pStyle w:val="a0"/>
        <w:ind w:firstLine="720"/>
      </w:pPr>
      <w:r>
        <w:rPr>
          <w:rtl/>
        </w:rPr>
        <w:t>ביום ט"ו בכסל</w:t>
      </w:r>
      <w:r>
        <w:rPr>
          <w:rFonts w:hint="cs"/>
          <w:rtl/>
        </w:rPr>
        <w:t>י</w:t>
      </w:r>
      <w:r>
        <w:rPr>
          <w:rtl/>
        </w:rPr>
        <w:t>ו התשס"ד (10 בדצמבר 2003):</w:t>
      </w:r>
    </w:p>
    <w:p w14:paraId="1544EDF2" w14:textId="77777777" w:rsidR="00000000" w:rsidRDefault="00E23567">
      <w:pPr>
        <w:pStyle w:val="a0"/>
        <w:rPr>
          <w:rFonts w:hint="cs"/>
          <w:rtl/>
        </w:rPr>
      </w:pPr>
    </w:p>
    <w:p w14:paraId="10690D2C" w14:textId="77777777" w:rsidR="00000000" w:rsidRDefault="00E23567">
      <w:pPr>
        <w:pStyle w:val="a0"/>
        <w:rPr>
          <w:rFonts w:hint="cs"/>
        </w:rPr>
      </w:pPr>
    </w:p>
    <w:p w14:paraId="292B0390" w14:textId="77777777" w:rsidR="00000000" w:rsidRDefault="00E23567">
      <w:pPr>
        <w:pStyle w:val="a0"/>
        <w:ind w:firstLine="720"/>
      </w:pPr>
      <w:r>
        <w:rPr>
          <w:rtl/>
        </w:rPr>
        <w:t>בעיתון "ידיעות</w:t>
      </w:r>
      <w:r>
        <w:rPr>
          <w:rFonts w:hint="cs"/>
          <w:rtl/>
        </w:rPr>
        <w:t xml:space="preserve"> אחרונות</w:t>
      </w:r>
      <w:r>
        <w:rPr>
          <w:rtl/>
        </w:rPr>
        <w:t xml:space="preserve">" </w:t>
      </w:r>
      <w:r>
        <w:rPr>
          <w:rFonts w:hint="cs"/>
          <w:rtl/>
        </w:rPr>
        <w:t>מיום 30 בנובמבר 2003 פורסם</w:t>
      </w:r>
      <w:r>
        <w:rPr>
          <w:rtl/>
        </w:rPr>
        <w:t xml:space="preserve"> על גדוד הסיור המדברי, שחלק מחייליו משתמשים </w:t>
      </w:r>
      <w:r>
        <w:rPr>
          <w:rFonts w:hint="cs"/>
          <w:rtl/>
        </w:rPr>
        <w:t xml:space="preserve">באופן </w:t>
      </w:r>
      <w:r>
        <w:rPr>
          <w:rtl/>
        </w:rPr>
        <w:t xml:space="preserve">קבוע בסמים, גם במהלך תעסוקה מבצעית. </w:t>
      </w:r>
    </w:p>
    <w:p w14:paraId="72347617" w14:textId="77777777" w:rsidR="00000000" w:rsidRDefault="00E23567">
      <w:pPr>
        <w:pStyle w:val="a0"/>
        <w:ind w:firstLine="720"/>
      </w:pPr>
    </w:p>
    <w:p w14:paraId="61A334D5" w14:textId="77777777" w:rsidR="00000000" w:rsidRDefault="00E23567">
      <w:pPr>
        <w:pStyle w:val="a0"/>
        <w:ind w:firstLine="720"/>
      </w:pPr>
      <w:r>
        <w:rPr>
          <w:rFonts w:hint="cs"/>
          <w:rtl/>
        </w:rPr>
        <w:t>רצוני לשאול</w:t>
      </w:r>
      <w:r>
        <w:rPr>
          <w:rtl/>
        </w:rPr>
        <w:t>:</w:t>
      </w:r>
    </w:p>
    <w:p w14:paraId="4D2EBF8C" w14:textId="77777777" w:rsidR="00000000" w:rsidRDefault="00E23567">
      <w:pPr>
        <w:pStyle w:val="a0"/>
        <w:ind w:firstLine="720"/>
        <w:rPr>
          <w:rFonts w:hint="cs"/>
          <w:rtl/>
        </w:rPr>
      </w:pPr>
    </w:p>
    <w:p w14:paraId="1577347B" w14:textId="77777777" w:rsidR="00000000" w:rsidRDefault="00E23567">
      <w:pPr>
        <w:pStyle w:val="a0"/>
        <w:ind w:firstLine="720"/>
        <w:rPr>
          <w:rFonts w:hint="cs"/>
          <w:rtl/>
        </w:rPr>
      </w:pPr>
      <w:r>
        <w:rPr>
          <w:rFonts w:hint="cs"/>
          <w:rtl/>
        </w:rPr>
        <w:t xml:space="preserve">1. האם הידיעה נכונה?  </w:t>
      </w:r>
    </w:p>
    <w:p w14:paraId="19250543" w14:textId="77777777" w:rsidR="00000000" w:rsidRDefault="00E23567">
      <w:pPr>
        <w:pStyle w:val="a0"/>
        <w:ind w:firstLine="720"/>
        <w:rPr>
          <w:rFonts w:hint="cs"/>
        </w:rPr>
      </w:pPr>
    </w:p>
    <w:p w14:paraId="3C47A61E" w14:textId="77777777" w:rsidR="00000000" w:rsidRDefault="00E23567">
      <w:pPr>
        <w:pStyle w:val="a0"/>
        <w:ind w:firstLine="720"/>
        <w:rPr>
          <w:rtl/>
        </w:rPr>
      </w:pPr>
      <w:r>
        <w:rPr>
          <w:rFonts w:hint="cs"/>
          <w:rtl/>
        </w:rPr>
        <w:t xml:space="preserve">2. אם כן - </w:t>
      </w:r>
      <w:r>
        <w:rPr>
          <w:rtl/>
        </w:rPr>
        <w:t xml:space="preserve">כיצד </w:t>
      </w:r>
      <w:r>
        <w:rPr>
          <w:rFonts w:hint="cs"/>
          <w:rtl/>
        </w:rPr>
        <w:t>תימנע</w:t>
      </w:r>
      <w:r>
        <w:rPr>
          <w:rtl/>
        </w:rPr>
        <w:t xml:space="preserve"> ת</w:t>
      </w:r>
      <w:r>
        <w:rPr>
          <w:rtl/>
        </w:rPr>
        <w:t xml:space="preserve">ופעה זו? </w:t>
      </w:r>
    </w:p>
    <w:p w14:paraId="23BCB161" w14:textId="77777777" w:rsidR="00000000" w:rsidRDefault="00E23567">
      <w:pPr>
        <w:pStyle w:val="a0"/>
        <w:ind w:firstLine="720"/>
        <w:rPr>
          <w:rtl/>
        </w:rPr>
      </w:pPr>
    </w:p>
    <w:p w14:paraId="18ED9FF8" w14:textId="77777777" w:rsidR="00000000" w:rsidRDefault="00E23567">
      <w:pPr>
        <w:pStyle w:val="a0"/>
        <w:ind w:firstLine="720"/>
        <w:rPr>
          <w:rtl/>
        </w:rPr>
      </w:pPr>
      <w:r>
        <w:rPr>
          <w:rFonts w:hint="cs"/>
          <w:rtl/>
        </w:rPr>
        <w:t xml:space="preserve">3. </w:t>
      </w:r>
      <w:r>
        <w:rPr>
          <w:rtl/>
        </w:rPr>
        <w:t xml:space="preserve">מה </w:t>
      </w:r>
      <w:r>
        <w:rPr>
          <w:rFonts w:hint="cs"/>
          <w:rtl/>
        </w:rPr>
        <w:t>יי</w:t>
      </w:r>
      <w:r>
        <w:rPr>
          <w:rtl/>
        </w:rPr>
        <w:t>עשה ל</w:t>
      </w:r>
      <w:r>
        <w:rPr>
          <w:rFonts w:hint="cs"/>
          <w:rtl/>
        </w:rPr>
        <w:t xml:space="preserve">גבי </w:t>
      </w:r>
      <w:r>
        <w:rPr>
          <w:rtl/>
        </w:rPr>
        <w:t xml:space="preserve">חיילים אלו? </w:t>
      </w:r>
    </w:p>
    <w:p w14:paraId="6F1EBCBD" w14:textId="77777777" w:rsidR="00000000" w:rsidRDefault="00E23567">
      <w:pPr>
        <w:pStyle w:val="a0"/>
        <w:ind w:firstLine="720"/>
        <w:rPr>
          <w:rtl/>
        </w:rPr>
      </w:pPr>
    </w:p>
    <w:p w14:paraId="093BA217" w14:textId="77777777" w:rsidR="00000000" w:rsidRDefault="00E23567">
      <w:pPr>
        <w:pStyle w:val="a0"/>
        <w:ind w:firstLine="720"/>
        <w:rPr>
          <w:rtl/>
        </w:rPr>
      </w:pPr>
      <w:r>
        <w:rPr>
          <w:rFonts w:hint="cs"/>
          <w:rtl/>
        </w:rPr>
        <w:t xml:space="preserve">4. </w:t>
      </w:r>
      <w:r>
        <w:rPr>
          <w:rtl/>
        </w:rPr>
        <w:t>מדוע הוצבו חיילים אלו בתעסוקה מבצעית</w:t>
      </w:r>
      <w:r>
        <w:rPr>
          <w:rFonts w:hint="cs"/>
          <w:rtl/>
        </w:rPr>
        <w:t>,</w:t>
      </w:r>
      <w:r>
        <w:rPr>
          <w:rtl/>
        </w:rPr>
        <w:t xml:space="preserve"> למרות החשד לשימוש בסמים? </w:t>
      </w:r>
    </w:p>
    <w:p w14:paraId="4FC5F08C" w14:textId="77777777" w:rsidR="00000000" w:rsidRDefault="00E23567">
      <w:pPr>
        <w:pStyle w:val="a0"/>
        <w:ind w:firstLine="720"/>
        <w:rPr>
          <w:rtl/>
        </w:rPr>
      </w:pPr>
    </w:p>
    <w:p w14:paraId="77A9FA6E" w14:textId="77777777" w:rsidR="00000000" w:rsidRDefault="00E23567">
      <w:pPr>
        <w:pStyle w:val="-"/>
        <w:rPr>
          <w:rtl/>
        </w:rPr>
      </w:pPr>
      <w:bookmarkStart w:id="632" w:name="FS000000464T11_02_2004_21_05_55C"/>
      <w:bookmarkEnd w:id="632"/>
      <w:r>
        <w:rPr>
          <w:rtl/>
        </w:rPr>
        <w:t>סגן שר הביטחון זאב בוים:</w:t>
      </w:r>
    </w:p>
    <w:p w14:paraId="4EF94A6B" w14:textId="77777777" w:rsidR="00000000" w:rsidRDefault="00E23567">
      <w:pPr>
        <w:pStyle w:val="a0"/>
        <w:rPr>
          <w:rtl/>
        </w:rPr>
      </w:pPr>
    </w:p>
    <w:p w14:paraId="4CA8B978" w14:textId="77777777" w:rsidR="00000000" w:rsidRDefault="00E23567">
      <w:pPr>
        <w:pStyle w:val="a0"/>
        <w:rPr>
          <w:rFonts w:hint="cs"/>
          <w:rtl/>
        </w:rPr>
      </w:pPr>
      <w:r>
        <w:rPr>
          <w:rFonts w:hint="cs"/>
          <w:rtl/>
        </w:rPr>
        <w:t>1-2. השאילתא נגעה לשאלה בדבר החשש לשימוש בסמים בקרב חיילי גדוד הסיור המדברי. התשובה היא כדלהלן: א. צריך לומר בצער, שיש נ</w:t>
      </w:r>
      <w:r>
        <w:rPr>
          <w:rFonts w:hint="cs"/>
          <w:rtl/>
        </w:rPr>
        <w:t>כונות בידיעה האמורה שהתפרסמה, שכן נמצאו בחקירה חשדות שכ-11 חיילים בגדוד הסיור המדברי מעורבים בשימוש בסמים.</w:t>
      </w:r>
    </w:p>
    <w:p w14:paraId="7FE01F2F" w14:textId="77777777" w:rsidR="00000000" w:rsidRDefault="00E23567">
      <w:pPr>
        <w:pStyle w:val="a0"/>
        <w:rPr>
          <w:rFonts w:hint="cs"/>
          <w:rtl/>
        </w:rPr>
      </w:pPr>
    </w:p>
    <w:p w14:paraId="5419522C" w14:textId="77777777" w:rsidR="00000000" w:rsidRDefault="00E23567">
      <w:pPr>
        <w:pStyle w:val="a0"/>
        <w:rPr>
          <w:rFonts w:hint="cs"/>
          <w:rtl/>
        </w:rPr>
      </w:pPr>
      <w:r>
        <w:rPr>
          <w:rFonts w:hint="cs"/>
          <w:rtl/>
        </w:rPr>
        <w:t xml:space="preserve">פרשייה זו מהווה דוגמה לפעילות האינטנסיבית השוטפת שמנהלת המשטרה הצבאית לאכיפת עבירות הסמים ולמניעת נגע הסמים בקרב חיילי צה"ל, פעילות שמושתתת על כלים </w:t>
      </w:r>
      <w:r>
        <w:rPr>
          <w:rFonts w:hint="cs"/>
          <w:rtl/>
        </w:rPr>
        <w:t xml:space="preserve">מודיעיניים וחקירתיים, גלויים וסמויים, תוך מיקוד הפעילות והשקעת משאבים רבים בנושא. יודגש כי פעילות המשטרה הצבאית מהווה חלק ממאבק צבאי נרחב בנגע הסמים, הכולל פעילות הסברה, העמדת חשודים לדין, הבאתם בפני ועדת סמים השוקלת את המשך שירותם ופעולות נוספות. </w:t>
      </w:r>
    </w:p>
    <w:p w14:paraId="6A7244D0" w14:textId="77777777" w:rsidR="00000000" w:rsidRDefault="00E23567">
      <w:pPr>
        <w:pStyle w:val="a0"/>
        <w:rPr>
          <w:rFonts w:hint="cs"/>
          <w:rtl/>
        </w:rPr>
      </w:pPr>
    </w:p>
    <w:p w14:paraId="3CC6CFCE" w14:textId="77777777" w:rsidR="00000000" w:rsidRDefault="00E23567">
      <w:pPr>
        <w:pStyle w:val="a0"/>
        <w:rPr>
          <w:rFonts w:hint="cs"/>
          <w:rtl/>
        </w:rPr>
      </w:pPr>
      <w:r>
        <w:rPr>
          <w:rFonts w:hint="cs"/>
          <w:rtl/>
        </w:rPr>
        <w:t>3. השא</w:t>
      </w:r>
      <w:r>
        <w:rPr>
          <w:rFonts w:hint="cs"/>
          <w:rtl/>
        </w:rPr>
        <w:t>לה, מה ייעשה בחיילים - כנגד אותם חיילים מגדוד הסיור המדברי אשר נמצאו כנגדם ראיות, הוגשו על-ידי הפרקליטות הצבאית כתבי אישום לבתי-הדין הצבאיים. היה ויורשעו בדין, הם צפויים לעונשי מאסר, להורדה בדרגה, לשלילת רשיון הנהיגה, לרישום פלילי ולהעלאה לוועדה לבחינת המש</w:t>
      </w:r>
      <w:r>
        <w:rPr>
          <w:rFonts w:hint="cs"/>
          <w:rtl/>
        </w:rPr>
        <w:t xml:space="preserve">ך שירותם בצבא. </w:t>
      </w:r>
    </w:p>
    <w:p w14:paraId="321EEF6C" w14:textId="77777777" w:rsidR="00000000" w:rsidRDefault="00E23567">
      <w:pPr>
        <w:pStyle w:val="a0"/>
        <w:rPr>
          <w:rFonts w:hint="cs"/>
          <w:rtl/>
        </w:rPr>
      </w:pPr>
    </w:p>
    <w:p w14:paraId="67D3D70D" w14:textId="77777777" w:rsidR="00000000" w:rsidRDefault="00E23567">
      <w:pPr>
        <w:pStyle w:val="a0"/>
        <w:rPr>
          <w:rFonts w:hint="cs"/>
          <w:rtl/>
        </w:rPr>
      </w:pPr>
      <w:r>
        <w:rPr>
          <w:rFonts w:hint="cs"/>
          <w:rtl/>
        </w:rPr>
        <w:t xml:space="preserve">4. לשאלה האחרונה, מדוע הוצבו חיילים אלה בתעסוקה מבצעית למרות החשד לשימוש בסמים, התשובה היא: כאשר הועלה החשד </w:t>
      </w:r>
      <w:r>
        <w:rPr>
          <w:rtl/>
        </w:rPr>
        <w:t>–</w:t>
      </w:r>
      <w:r>
        <w:rPr>
          <w:rFonts w:hint="cs"/>
          <w:rtl/>
        </w:rPr>
        <w:t xml:space="preserve"> הוגשו כתבי אישום.</w:t>
      </w:r>
    </w:p>
    <w:p w14:paraId="44EDFF3D" w14:textId="77777777" w:rsidR="00000000" w:rsidRDefault="00E23567">
      <w:pPr>
        <w:pStyle w:val="a0"/>
        <w:rPr>
          <w:rFonts w:hint="cs"/>
          <w:rtl/>
        </w:rPr>
      </w:pPr>
    </w:p>
    <w:p w14:paraId="7965A81D" w14:textId="77777777" w:rsidR="00000000" w:rsidRDefault="00E23567">
      <w:pPr>
        <w:pStyle w:val="af1"/>
        <w:rPr>
          <w:rtl/>
        </w:rPr>
      </w:pPr>
      <w:r>
        <w:rPr>
          <w:rtl/>
        </w:rPr>
        <w:t>היו"ר</w:t>
      </w:r>
      <w:r>
        <w:rPr>
          <w:rFonts w:hint="cs"/>
          <w:rtl/>
        </w:rPr>
        <w:t xml:space="preserve"> מוחמד ברכה</w:t>
      </w:r>
      <w:r>
        <w:rPr>
          <w:rtl/>
        </w:rPr>
        <w:t>:</w:t>
      </w:r>
    </w:p>
    <w:p w14:paraId="4BEF6263" w14:textId="77777777" w:rsidR="00000000" w:rsidRDefault="00E23567">
      <w:pPr>
        <w:pStyle w:val="a0"/>
        <w:rPr>
          <w:rtl/>
        </w:rPr>
      </w:pPr>
    </w:p>
    <w:p w14:paraId="399E4190" w14:textId="77777777" w:rsidR="00000000" w:rsidRDefault="00E23567">
      <w:pPr>
        <w:pStyle w:val="a0"/>
        <w:rPr>
          <w:rFonts w:hint="cs"/>
          <w:rtl/>
        </w:rPr>
      </w:pPr>
      <w:r>
        <w:rPr>
          <w:rFonts w:hint="cs"/>
          <w:rtl/>
        </w:rPr>
        <w:t xml:space="preserve">תודה לסגן השר. שאלה נוספת לחבר הכנסת אריאל, בבקשה. </w:t>
      </w:r>
    </w:p>
    <w:p w14:paraId="074603BD" w14:textId="77777777" w:rsidR="00000000" w:rsidRDefault="00E23567">
      <w:pPr>
        <w:pStyle w:val="a0"/>
        <w:rPr>
          <w:rFonts w:hint="cs"/>
          <w:rtl/>
        </w:rPr>
      </w:pPr>
    </w:p>
    <w:p w14:paraId="240A15A5" w14:textId="77777777" w:rsidR="00000000" w:rsidRDefault="00E23567">
      <w:pPr>
        <w:pStyle w:val="af0"/>
        <w:rPr>
          <w:rtl/>
        </w:rPr>
      </w:pPr>
      <w:bookmarkStart w:id="633" w:name="FS000000713T11_02_2004_21_09_37"/>
      <w:bookmarkEnd w:id="633"/>
      <w:r>
        <w:rPr>
          <w:rFonts w:hint="eastAsia"/>
          <w:rtl/>
        </w:rPr>
        <w:t>אורי</w:t>
      </w:r>
      <w:r>
        <w:rPr>
          <w:rtl/>
        </w:rPr>
        <w:t xml:space="preserve"> יהודה אריאל (האיחוד הלאומי - ישרא</w:t>
      </w:r>
      <w:r>
        <w:rPr>
          <w:rtl/>
        </w:rPr>
        <w:t>ל ביתנו):</w:t>
      </w:r>
    </w:p>
    <w:p w14:paraId="31ED2652" w14:textId="77777777" w:rsidR="00000000" w:rsidRDefault="00E23567">
      <w:pPr>
        <w:pStyle w:val="a0"/>
        <w:rPr>
          <w:rFonts w:hint="cs"/>
          <w:rtl/>
        </w:rPr>
      </w:pPr>
    </w:p>
    <w:p w14:paraId="71E3E749" w14:textId="77777777" w:rsidR="00000000" w:rsidRDefault="00E23567">
      <w:pPr>
        <w:pStyle w:val="a0"/>
        <w:rPr>
          <w:rFonts w:hint="cs"/>
          <w:rtl/>
        </w:rPr>
      </w:pPr>
      <w:r>
        <w:rPr>
          <w:rFonts w:hint="cs"/>
          <w:rtl/>
        </w:rPr>
        <w:t xml:space="preserve">תודה על התשובה עד כה. האם אתה יכול, אדוני, לתת לנו תשובה, האם יש עלייה במספר התיקים שנפתחים בנושא הסמים בשנה-שנתיים האחרונות בצה"ל? </w:t>
      </w:r>
    </w:p>
    <w:p w14:paraId="4F2CD102" w14:textId="77777777" w:rsidR="00000000" w:rsidRDefault="00E23567">
      <w:pPr>
        <w:pStyle w:val="a0"/>
        <w:rPr>
          <w:rFonts w:hint="cs"/>
          <w:rtl/>
        </w:rPr>
      </w:pPr>
    </w:p>
    <w:p w14:paraId="055B0C60" w14:textId="77777777" w:rsidR="00000000" w:rsidRDefault="00E23567">
      <w:pPr>
        <w:pStyle w:val="-"/>
        <w:rPr>
          <w:rtl/>
        </w:rPr>
      </w:pPr>
      <w:bookmarkStart w:id="634" w:name="FS000000464T11_02_2004_21_10_10"/>
      <w:bookmarkEnd w:id="634"/>
      <w:r>
        <w:rPr>
          <w:rFonts w:hint="eastAsia"/>
          <w:rtl/>
        </w:rPr>
        <w:t>סגן</w:t>
      </w:r>
      <w:r>
        <w:rPr>
          <w:rtl/>
        </w:rPr>
        <w:t xml:space="preserve"> שר הביטחון זאב בוים:</w:t>
      </w:r>
    </w:p>
    <w:p w14:paraId="10F67FC4" w14:textId="77777777" w:rsidR="00000000" w:rsidRDefault="00E23567">
      <w:pPr>
        <w:pStyle w:val="a0"/>
        <w:rPr>
          <w:rFonts w:hint="cs"/>
          <w:rtl/>
        </w:rPr>
      </w:pPr>
    </w:p>
    <w:p w14:paraId="5B904137" w14:textId="77777777" w:rsidR="00000000" w:rsidRDefault="00E23567">
      <w:pPr>
        <w:pStyle w:val="a0"/>
        <w:rPr>
          <w:rFonts w:hint="cs"/>
          <w:rtl/>
        </w:rPr>
      </w:pPr>
      <w:r>
        <w:rPr>
          <w:rFonts w:hint="cs"/>
          <w:rtl/>
        </w:rPr>
        <w:t xml:space="preserve">לצערי - לא. אין לי הנתון הזה. אני מבטיחך שאני אבדוק ואני אחזור אליך עם תשובה. </w:t>
      </w:r>
    </w:p>
    <w:p w14:paraId="4822D1F7" w14:textId="77777777" w:rsidR="00000000" w:rsidRDefault="00E23567">
      <w:pPr>
        <w:pStyle w:val="a0"/>
        <w:rPr>
          <w:rtl/>
        </w:rPr>
      </w:pPr>
    </w:p>
    <w:p w14:paraId="7ADDDBA6" w14:textId="77777777" w:rsidR="00000000" w:rsidRDefault="00E23567">
      <w:pPr>
        <w:pStyle w:val="a0"/>
        <w:rPr>
          <w:rFonts w:hint="cs"/>
          <w:rtl/>
        </w:rPr>
      </w:pPr>
    </w:p>
    <w:p w14:paraId="2C40773A" w14:textId="77777777" w:rsidR="00000000" w:rsidRDefault="00E23567">
      <w:pPr>
        <w:pStyle w:val="a1"/>
        <w:jc w:val="center"/>
        <w:rPr>
          <w:rFonts w:hint="cs"/>
          <w:rtl/>
        </w:rPr>
      </w:pPr>
      <w:bookmarkStart w:id="635" w:name="CQ18258FI0018258T11_02_2004_21_10_54"/>
      <w:bookmarkStart w:id="636" w:name="_Toc67150255"/>
      <w:bookmarkEnd w:id="635"/>
      <w:r>
        <w:rPr>
          <w:rtl/>
        </w:rPr>
        <w:t>875.</w:t>
      </w:r>
      <w:r>
        <w:rPr>
          <w:rtl/>
        </w:rPr>
        <w:t xml:space="preserve"> קביעת קבוצת איכות</w:t>
      </w:r>
      <w:r>
        <w:rPr>
          <w:rFonts w:hint="cs"/>
          <w:rtl/>
        </w:rPr>
        <w:t xml:space="preserve"> בצה"ל</w:t>
      </w:r>
      <w:bookmarkEnd w:id="636"/>
    </w:p>
    <w:p w14:paraId="402AB2BA" w14:textId="77777777" w:rsidR="00000000" w:rsidRDefault="00E23567">
      <w:pPr>
        <w:pStyle w:val="a0"/>
        <w:rPr>
          <w:rFonts w:hint="cs"/>
          <w:rtl/>
        </w:rPr>
      </w:pPr>
    </w:p>
    <w:p w14:paraId="41176E6D" w14:textId="77777777" w:rsidR="00000000" w:rsidRDefault="00E23567">
      <w:pPr>
        <w:pStyle w:val="a0"/>
        <w:ind w:firstLine="0"/>
        <w:rPr>
          <w:bCs/>
          <w:u w:val="single"/>
        </w:rPr>
      </w:pPr>
      <w:bookmarkStart w:id="637" w:name="ESQ18258"/>
      <w:bookmarkEnd w:id="637"/>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AF411CE" w14:textId="77777777" w:rsidR="00000000" w:rsidRDefault="00E23567">
      <w:pPr>
        <w:pStyle w:val="a0"/>
        <w:ind w:firstLine="720"/>
      </w:pPr>
      <w:r>
        <w:rPr>
          <w:rtl/>
        </w:rPr>
        <w:t>ביום ט"ו בכסל</w:t>
      </w:r>
      <w:r>
        <w:rPr>
          <w:rFonts w:hint="cs"/>
          <w:rtl/>
        </w:rPr>
        <w:t>י</w:t>
      </w:r>
      <w:r>
        <w:rPr>
          <w:rtl/>
        </w:rPr>
        <w:t>ו התשס"ד (10 בדצמבר 2003):</w:t>
      </w:r>
    </w:p>
    <w:p w14:paraId="405BED3E" w14:textId="77777777" w:rsidR="00000000" w:rsidRDefault="00E23567">
      <w:pPr>
        <w:pStyle w:val="a0"/>
        <w:rPr>
          <w:rFonts w:hint="cs"/>
          <w:rtl/>
        </w:rPr>
      </w:pPr>
    </w:p>
    <w:p w14:paraId="21A94276" w14:textId="77777777" w:rsidR="00000000" w:rsidRDefault="00E23567">
      <w:pPr>
        <w:pStyle w:val="a0"/>
        <w:rPr>
          <w:rFonts w:hint="cs"/>
        </w:rPr>
      </w:pPr>
    </w:p>
    <w:p w14:paraId="756761A9" w14:textId="77777777" w:rsidR="00000000" w:rsidRDefault="00E23567">
      <w:pPr>
        <w:pStyle w:val="a0"/>
        <w:ind w:firstLine="720"/>
        <w:rPr>
          <w:rFonts w:hint="cs"/>
        </w:rPr>
      </w:pPr>
      <w:r>
        <w:rPr>
          <w:rFonts w:hint="cs"/>
          <w:rtl/>
        </w:rPr>
        <w:t>למועמדים לשירות ביטחון - מלש"בים -</w:t>
      </w:r>
      <w:r>
        <w:rPr>
          <w:rtl/>
        </w:rPr>
        <w:t xml:space="preserve"> נקבע מדד </w:t>
      </w:r>
      <w:r>
        <w:rPr>
          <w:rFonts w:hint="cs"/>
          <w:rtl/>
        </w:rPr>
        <w:t>קבוצת איכות - קב"א -</w:t>
      </w:r>
      <w:r>
        <w:rPr>
          <w:rtl/>
        </w:rPr>
        <w:t xml:space="preserve"> על</w:t>
      </w:r>
      <w:r>
        <w:rPr>
          <w:rFonts w:hint="cs"/>
          <w:rtl/>
        </w:rPr>
        <w:t>-</w:t>
      </w:r>
      <w:r>
        <w:rPr>
          <w:rtl/>
        </w:rPr>
        <w:t>פי נתונים שונים שנאספים על המתגייס</w:t>
      </w:r>
      <w:r>
        <w:rPr>
          <w:rFonts w:hint="cs"/>
          <w:rtl/>
        </w:rPr>
        <w:t>.</w:t>
      </w:r>
    </w:p>
    <w:p w14:paraId="1A1A8476" w14:textId="77777777" w:rsidR="00000000" w:rsidRDefault="00E23567">
      <w:pPr>
        <w:pStyle w:val="a0"/>
        <w:ind w:firstLine="720"/>
      </w:pPr>
    </w:p>
    <w:p w14:paraId="06586449" w14:textId="77777777" w:rsidR="00000000" w:rsidRDefault="00E23567">
      <w:pPr>
        <w:pStyle w:val="a0"/>
        <w:ind w:firstLine="720"/>
      </w:pPr>
      <w:r>
        <w:rPr>
          <w:rFonts w:hint="cs"/>
          <w:rtl/>
        </w:rPr>
        <w:t>רצוני לשאול</w:t>
      </w:r>
      <w:r>
        <w:rPr>
          <w:rtl/>
        </w:rPr>
        <w:t>:</w:t>
      </w:r>
    </w:p>
    <w:p w14:paraId="080BE797" w14:textId="77777777" w:rsidR="00000000" w:rsidRDefault="00E23567">
      <w:pPr>
        <w:pStyle w:val="a0"/>
        <w:ind w:firstLine="720"/>
      </w:pPr>
    </w:p>
    <w:p w14:paraId="4BC03FA1" w14:textId="77777777" w:rsidR="00000000" w:rsidRDefault="00E23567">
      <w:pPr>
        <w:pStyle w:val="a0"/>
        <w:ind w:firstLine="720"/>
        <w:rPr>
          <w:rFonts w:hint="cs"/>
          <w:rtl/>
        </w:rPr>
      </w:pPr>
      <w:r>
        <w:rPr>
          <w:rtl/>
        </w:rPr>
        <w:t>האם</w:t>
      </w:r>
      <w:r>
        <w:rPr>
          <w:rFonts w:hint="cs"/>
          <w:rtl/>
        </w:rPr>
        <w:t xml:space="preserve"> בקביעת הקב"א מובאים בחשבו</w:t>
      </w:r>
      <w:r>
        <w:rPr>
          <w:rFonts w:hint="cs"/>
          <w:rtl/>
        </w:rPr>
        <w:t xml:space="preserve">ן קריטריונים כגון </w:t>
      </w:r>
      <w:r>
        <w:rPr>
          <w:rtl/>
        </w:rPr>
        <w:t>מצבו הסוציו</w:t>
      </w:r>
      <w:r>
        <w:rPr>
          <w:rFonts w:hint="cs"/>
          <w:rtl/>
        </w:rPr>
        <w:t>-</w:t>
      </w:r>
      <w:r>
        <w:rPr>
          <w:rtl/>
        </w:rPr>
        <w:t>אקונומי של המלש"ב ו/או של משפחתו</w:t>
      </w:r>
      <w:r>
        <w:rPr>
          <w:rFonts w:hint="cs"/>
          <w:rtl/>
        </w:rPr>
        <w:t xml:space="preserve">, </w:t>
      </w:r>
      <w:r>
        <w:rPr>
          <w:rtl/>
        </w:rPr>
        <w:t>מוצא</w:t>
      </w:r>
      <w:r>
        <w:rPr>
          <w:rFonts w:hint="cs"/>
          <w:rtl/>
        </w:rPr>
        <w:t>ו</w:t>
      </w:r>
      <w:r>
        <w:rPr>
          <w:rtl/>
        </w:rPr>
        <w:t xml:space="preserve"> </w:t>
      </w:r>
      <w:r>
        <w:rPr>
          <w:rFonts w:hint="cs"/>
          <w:rtl/>
        </w:rPr>
        <w:t>ה</w:t>
      </w:r>
      <w:r>
        <w:rPr>
          <w:rtl/>
        </w:rPr>
        <w:t xml:space="preserve">עדתי ו/או </w:t>
      </w:r>
      <w:r>
        <w:rPr>
          <w:rFonts w:hint="cs"/>
          <w:rtl/>
        </w:rPr>
        <w:t>ה</w:t>
      </w:r>
      <w:r>
        <w:rPr>
          <w:rtl/>
        </w:rPr>
        <w:t>לאומי</w:t>
      </w:r>
      <w:r>
        <w:rPr>
          <w:rFonts w:hint="cs"/>
          <w:rtl/>
        </w:rPr>
        <w:t xml:space="preserve">, </w:t>
      </w:r>
      <w:r>
        <w:rPr>
          <w:rtl/>
        </w:rPr>
        <w:t>עיר מגורי</w:t>
      </w:r>
      <w:r>
        <w:rPr>
          <w:rFonts w:hint="cs"/>
          <w:rtl/>
        </w:rPr>
        <w:t>ו ו</w:t>
      </w:r>
      <w:r>
        <w:rPr>
          <w:rtl/>
        </w:rPr>
        <w:t xml:space="preserve">רקע פלילי של בן משפחה </w:t>
      </w:r>
      <w:r>
        <w:rPr>
          <w:rFonts w:hint="cs"/>
          <w:rtl/>
        </w:rPr>
        <w:t xml:space="preserve">- </w:t>
      </w:r>
      <w:r>
        <w:rPr>
          <w:rtl/>
        </w:rPr>
        <w:t>לא של המלש"ב עצמו</w:t>
      </w:r>
      <w:r>
        <w:rPr>
          <w:rFonts w:hint="cs"/>
          <w:rtl/>
        </w:rPr>
        <w:t>?</w:t>
      </w:r>
    </w:p>
    <w:p w14:paraId="2955F109" w14:textId="77777777" w:rsidR="00000000" w:rsidRDefault="00E23567">
      <w:pPr>
        <w:pStyle w:val="a0"/>
        <w:ind w:firstLine="720"/>
        <w:rPr>
          <w:rFonts w:hint="cs"/>
        </w:rPr>
      </w:pPr>
    </w:p>
    <w:p w14:paraId="610CAF2C" w14:textId="77777777" w:rsidR="00000000" w:rsidRDefault="00E23567">
      <w:pPr>
        <w:pStyle w:val="a0"/>
        <w:ind w:firstLine="0"/>
        <w:rPr>
          <w:b/>
        </w:rPr>
      </w:pPr>
      <w:r>
        <w:rPr>
          <w:rFonts w:hint="eastAsia"/>
          <w:b/>
          <w:bCs/>
          <w:u w:val="single"/>
          <w:rtl/>
        </w:rPr>
        <w:t>תשובת</w:t>
      </w:r>
      <w:r>
        <w:rPr>
          <w:b/>
          <w:bCs/>
          <w:u w:val="single"/>
          <w:rtl/>
        </w:rPr>
        <w:t xml:space="preserve"> סגן שר הביטחון </w:t>
      </w:r>
      <w:r>
        <w:rPr>
          <w:rFonts w:hint="eastAsia"/>
          <w:b/>
          <w:bCs/>
          <w:u w:val="single"/>
          <w:rtl/>
        </w:rPr>
        <w:t>זאב</w:t>
      </w:r>
      <w:r>
        <w:rPr>
          <w:b/>
          <w:bCs/>
          <w:u w:val="single"/>
          <w:rtl/>
        </w:rPr>
        <w:t xml:space="preserve"> בוים:</w:t>
      </w:r>
    </w:p>
    <w:p w14:paraId="3EA92112" w14:textId="77777777" w:rsidR="00000000" w:rsidRDefault="00E23567">
      <w:pPr>
        <w:pStyle w:val="a0"/>
        <w:ind w:firstLine="0"/>
        <w:rPr>
          <w:rtl/>
        </w:rPr>
      </w:pPr>
      <w:r>
        <w:rPr>
          <w:rtl/>
        </w:rPr>
        <w:t>(לא נקראה, נמסרה לפרוטוקול)</w:t>
      </w:r>
    </w:p>
    <w:p w14:paraId="79669391" w14:textId="77777777" w:rsidR="00000000" w:rsidRDefault="00E23567">
      <w:pPr>
        <w:pStyle w:val="a0"/>
        <w:rPr>
          <w:rFonts w:hint="cs"/>
          <w:b/>
          <w:bCs/>
          <w:u w:val="single"/>
          <w:rtl/>
        </w:rPr>
      </w:pPr>
    </w:p>
    <w:p w14:paraId="6F380E52" w14:textId="77777777" w:rsidR="00000000" w:rsidRDefault="00E23567">
      <w:pPr>
        <w:pStyle w:val="a0"/>
        <w:rPr>
          <w:rFonts w:hint="cs"/>
          <w:rtl/>
        </w:rPr>
      </w:pPr>
      <w:r>
        <w:rPr>
          <w:rFonts w:hint="cs"/>
          <w:rtl/>
        </w:rPr>
        <w:t>קבוצת איכות היא נתון מספרי הנקבע למתגייס באמצעות מב</w:t>
      </w:r>
      <w:r>
        <w:rPr>
          <w:rFonts w:hint="cs"/>
          <w:rtl/>
        </w:rPr>
        <w:t>דקים שנעשים בלשכות הגיוס. הנתון משקלל בתוכו פרמטרים כגון אינטליגנציה, השכלה ואישיות.</w:t>
      </w:r>
    </w:p>
    <w:p w14:paraId="548A4850" w14:textId="77777777" w:rsidR="00000000" w:rsidRDefault="00E23567">
      <w:pPr>
        <w:pStyle w:val="a0"/>
        <w:rPr>
          <w:rFonts w:hint="cs"/>
          <w:rtl/>
        </w:rPr>
      </w:pPr>
    </w:p>
    <w:p w14:paraId="58050DE3" w14:textId="77777777" w:rsidR="00000000" w:rsidRDefault="00E23567">
      <w:pPr>
        <w:pStyle w:val="a0"/>
        <w:rPr>
          <w:rFonts w:hint="cs"/>
          <w:rtl/>
        </w:rPr>
      </w:pPr>
      <w:r>
        <w:rPr>
          <w:rFonts w:hint="cs"/>
          <w:rtl/>
        </w:rPr>
        <w:t xml:space="preserve">אדגיש כי בשום מקרה ובשום אופן לא נכלל בשכלול הקב"א מצב סוציו-אקונומי, מוצא דתי, מוצא לאומי, עיר מגורים, רקע של בני משפחה וכו'. </w:t>
      </w:r>
    </w:p>
    <w:p w14:paraId="54F29BB9" w14:textId="77777777" w:rsidR="00000000" w:rsidRDefault="00E23567">
      <w:pPr>
        <w:pStyle w:val="a0"/>
        <w:rPr>
          <w:rFonts w:hint="cs"/>
          <w:b/>
          <w:bCs/>
          <w:rtl/>
        </w:rPr>
      </w:pPr>
    </w:p>
    <w:p w14:paraId="7A4CF560" w14:textId="77777777" w:rsidR="00000000" w:rsidRDefault="00E23567">
      <w:pPr>
        <w:pStyle w:val="a0"/>
        <w:rPr>
          <w:rFonts w:hint="cs"/>
          <w:rtl/>
        </w:rPr>
      </w:pPr>
    </w:p>
    <w:p w14:paraId="756E56AA" w14:textId="77777777" w:rsidR="00000000" w:rsidRDefault="00E23567">
      <w:pPr>
        <w:pStyle w:val="a1"/>
        <w:jc w:val="center"/>
        <w:rPr>
          <w:rtl/>
        </w:rPr>
      </w:pPr>
      <w:bookmarkStart w:id="638" w:name="CQ18731FI0018731T11_02_2004_21_11_27"/>
      <w:bookmarkStart w:id="639" w:name="_Toc67150256"/>
      <w:bookmarkEnd w:id="638"/>
      <w:r>
        <w:rPr>
          <w:rtl/>
        </w:rPr>
        <w:t>881. עצור מינהלי</w:t>
      </w:r>
      <w:bookmarkEnd w:id="639"/>
    </w:p>
    <w:p w14:paraId="24FF9C17" w14:textId="77777777" w:rsidR="00000000" w:rsidRDefault="00E23567">
      <w:pPr>
        <w:pStyle w:val="a0"/>
        <w:rPr>
          <w:rFonts w:hint="cs"/>
          <w:rtl/>
        </w:rPr>
      </w:pPr>
    </w:p>
    <w:p w14:paraId="7D13DA38" w14:textId="77777777" w:rsidR="00000000" w:rsidRDefault="00E23567">
      <w:pPr>
        <w:pStyle w:val="a0"/>
        <w:ind w:firstLine="0"/>
        <w:rPr>
          <w:bCs/>
          <w:u w:val="single"/>
        </w:rPr>
      </w:pPr>
      <w:bookmarkStart w:id="640" w:name="ESQ18731"/>
      <w:bookmarkEnd w:id="640"/>
      <w:r>
        <w:rPr>
          <w:bCs/>
          <w:u w:val="single"/>
          <w:rtl/>
        </w:rPr>
        <w:t>חברת</w:t>
      </w:r>
      <w:r>
        <w:rPr>
          <w:rFonts w:hint="cs"/>
          <w:bCs/>
          <w:u w:val="single"/>
          <w:rtl/>
        </w:rPr>
        <w:t xml:space="preserve"> הכנסת </w:t>
      </w:r>
      <w:r>
        <w:rPr>
          <w:bCs/>
          <w:u w:val="single"/>
          <w:rtl/>
        </w:rPr>
        <w:t>גילה פינקלש</w:t>
      </w:r>
      <w:r>
        <w:rPr>
          <w:bCs/>
          <w:u w:val="single"/>
          <w:rtl/>
        </w:rPr>
        <w:t>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DA79B90" w14:textId="77777777" w:rsidR="00000000" w:rsidRDefault="00E23567">
      <w:pPr>
        <w:pStyle w:val="a0"/>
        <w:ind w:firstLine="720"/>
      </w:pPr>
      <w:r>
        <w:rPr>
          <w:rtl/>
        </w:rPr>
        <w:t>ביום כ"ב בכסל</w:t>
      </w:r>
      <w:r>
        <w:rPr>
          <w:rFonts w:hint="cs"/>
          <w:rtl/>
        </w:rPr>
        <w:t>י</w:t>
      </w:r>
      <w:r>
        <w:rPr>
          <w:rtl/>
        </w:rPr>
        <w:t>ו התשס"ד (17 בדצמבר 2003):</w:t>
      </w:r>
    </w:p>
    <w:p w14:paraId="2207E205" w14:textId="77777777" w:rsidR="00000000" w:rsidRDefault="00E23567">
      <w:pPr>
        <w:pStyle w:val="a0"/>
        <w:rPr>
          <w:rFonts w:hint="cs"/>
          <w:rtl/>
        </w:rPr>
      </w:pPr>
    </w:p>
    <w:p w14:paraId="2376934A" w14:textId="77777777" w:rsidR="00000000" w:rsidRDefault="00E23567">
      <w:pPr>
        <w:pStyle w:val="a0"/>
        <w:rPr>
          <w:rFonts w:hint="cs"/>
        </w:rPr>
      </w:pPr>
    </w:p>
    <w:p w14:paraId="16FD3D93" w14:textId="77777777" w:rsidR="00000000" w:rsidRDefault="00E23567">
      <w:pPr>
        <w:pStyle w:val="a0"/>
        <w:ind w:firstLine="720"/>
        <w:rPr>
          <w:rFonts w:hint="cs"/>
        </w:rPr>
      </w:pPr>
      <w:r>
        <w:rPr>
          <w:rFonts w:hint="cs"/>
          <w:rtl/>
        </w:rPr>
        <w:t>בחודש ספטמבר</w:t>
      </w:r>
      <w:r>
        <w:rPr>
          <w:rtl/>
        </w:rPr>
        <w:t xml:space="preserve"> נעצר </w:t>
      </w:r>
      <w:r>
        <w:rPr>
          <w:rFonts w:hint="cs"/>
          <w:rtl/>
        </w:rPr>
        <w:t>אזרח</w:t>
      </w:r>
      <w:r>
        <w:rPr>
          <w:rtl/>
        </w:rPr>
        <w:t xml:space="preserve"> ע</w:t>
      </w:r>
      <w:r>
        <w:rPr>
          <w:rFonts w:hint="cs"/>
          <w:rtl/>
        </w:rPr>
        <w:t>ל-יד</w:t>
      </w:r>
      <w:r>
        <w:rPr>
          <w:rtl/>
        </w:rPr>
        <w:t>י שירותי הב</w:t>
      </w:r>
      <w:r>
        <w:rPr>
          <w:rFonts w:hint="cs"/>
          <w:rtl/>
        </w:rPr>
        <w:t>י</w:t>
      </w:r>
      <w:r>
        <w:rPr>
          <w:rtl/>
        </w:rPr>
        <w:t>טחון והושם במעצר מינהלי</w:t>
      </w:r>
      <w:r>
        <w:rPr>
          <w:rFonts w:hint="cs"/>
          <w:rtl/>
        </w:rPr>
        <w:t>.</w:t>
      </w:r>
      <w:r>
        <w:rPr>
          <w:rtl/>
        </w:rPr>
        <w:t xml:space="preserve"> </w:t>
      </w:r>
      <w:r>
        <w:rPr>
          <w:rFonts w:hint="cs"/>
          <w:rtl/>
        </w:rPr>
        <w:t>נטען כי לא ניתנים לו תנאי כליאה בסיסיים ראויים.</w:t>
      </w:r>
    </w:p>
    <w:p w14:paraId="0C2FF304" w14:textId="77777777" w:rsidR="00000000" w:rsidRDefault="00E23567">
      <w:pPr>
        <w:pStyle w:val="a0"/>
        <w:ind w:firstLine="720"/>
      </w:pPr>
    </w:p>
    <w:p w14:paraId="268AA64A" w14:textId="77777777" w:rsidR="00000000" w:rsidRDefault="00E23567">
      <w:pPr>
        <w:pStyle w:val="a0"/>
        <w:ind w:firstLine="720"/>
        <w:rPr>
          <w:rFonts w:hint="cs"/>
          <w:rtl/>
        </w:rPr>
      </w:pPr>
      <w:r>
        <w:rPr>
          <w:rFonts w:hint="cs"/>
          <w:rtl/>
        </w:rPr>
        <w:t>רצוני לשאול</w:t>
      </w:r>
      <w:r>
        <w:rPr>
          <w:rtl/>
        </w:rPr>
        <w:t>:</w:t>
      </w:r>
    </w:p>
    <w:p w14:paraId="301A2373" w14:textId="77777777" w:rsidR="00000000" w:rsidRDefault="00E23567">
      <w:pPr>
        <w:pStyle w:val="a0"/>
        <w:ind w:firstLine="720"/>
        <w:rPr>
          <w:rFonts w:hint="cs"/>
          <w:rtl/>
        </w:rPr>
      </w:pPr>
    </w:p>
    <w:p w14:paraId="75CEBFF3" w14:textId="77777777" w:rsidR="00000000" w:rsidRDefault="00E23567">
      <w:pPr>
        <w:pStyle w:val="a0"/>
        <w:ind w:firstLine="720"/>
        <w:rPr>
          <w:rtl/>
        </w:rPr>
      </w:pPr>
      <w:r>
        <w:rPr>
          <w:rFonts w:hint="cs"/>
          <w:rtl/>
        </w:rPr>
        <w:t xml:space="preserve">1. </w:t>
      </w:r>
      <w:r>
        <w:rPr>
          <w:rtl/>
        </w:rPr>
        <w:t>מה</w:t>
      </w:r>
      <w:r>
        <w:rPr>
          <w:rFonts w:hint="cs"/>
          <w:rtl/>
        </w:rPr>
        <w:t xml:space="preserve"> ה</w:t>
      </w:r>
      <w:r>
        <w:rPr>
          <w:rtl/>
        </w:rPr>
        <w:t>ם החשדות נגדו המצריכים מעצר מינהלי?</w:t>
      </w:r>
    </w:p>
    <w:p w14:paraId="17A6D0EE" w14:textId="77777777" w:rsidR="00000000" w:rsidRDefault="00E23567">
      <w:pPr>
        <w:pStyle w:val="a0"/>
        <w:ind w:firstLine="720"/>
        <w:rPr>
          <w:rtl/>
        </w:rPr>
      </w:pPr>
    </w:p>
    <w:p w14:paraId="75A9F37A" w14:textId="77777777" w:rsidR="00000000" w:rsidRDefault="00E23567">
      <w:pPr>
        <w:pStyle w:val="a0"/>
        <w:ind w:firstLine="720"/>
        <w:rPr>
          <w:rtl/>
        </w:rPr>
      </w:pPr>
      <w:r>
        <w:rPr>
          <w:rFonts w:hint="cs"/>
          <w:rtl/>
        </w:rPr>
        <w:t xml:space="preserve">2. </w:t>
      </w:r>
      <w:r>
        <w:rPr>
          <w:rtl/>
        </w:rPr>
        <w:t>מדוע נעשה שימו</w:t>
      </w:r>
      <w:r>
        <w:rPr>
          <w:rtl/>
        </w:rPr>
        <w:t>ש במעצר מינהלי והוא אינו מועמד לדין, כמקובל?</w:t>
      </w:r>
    </w:p>
    <w:p w14:paraId="13EE984B" w14:textId="77777777" w:rsidR="00000000" w:rsidRDefault="00E23567">
      <w:pPr>
        <w:pStyle w:val="a0"/>
        <w:ind w:firstLine="720"/>
        <w:rPr>
          <w:rtl/>
        </w:rPr>
      </w:pPr>
    </w:p>
    <w:p w14:paraId="43552A38" w14:textId="77777777" w:rsidR="00000000" w:rsidRDefault="00E23567">
      <w:pPr>
        <w:pStyle w:val="a0"/>
        <w:ind w:firstLine="720"/>
        <w:rPr>
          <w:rtl/>
        </w:rPr>
      </w:pPr>
      <w:r>
        <w:rPr>
          <w:rFonts w:hint="cs"/>
          <w:rtl/>
        </w:rPr>
        <w:t>3. האם</w:t>
      </w:r>
      <w:r>
        <w:rPr>
          <w:rtl/>
        </w:rPr>
        <w:t xml:space="preserve"> ניתנים לו תנאי כליאה בסיסיים ראויים</w:t>
      </w:r>
      <w:r>
        <w:rPr>
          <w:rFonts w:hint="cs"/>
          <w:rtl/>
        </w:rPr>
        <w:t xml:space="preserve">, ואם לא </w:t>
      </w:r>
      <w:r>
        <w:rPr>
          <w:rFonts w:hint="eastAsia"/>
          <w:rtl/>
        </w:rPr>
        <w:t>–</w:t>
      </w:r>
      <w:r>
        <w:rPr>
          <w:rFonts w:hint="cs"/>
          <w:rtl/>
        </w:rPr>
        <w:t xml:space="preserve"> מדוע</w:t>
      </w:r>
      <w:r>
        <w:rPr>
          <w:rtl/>
        </w:rPr>
        <w:t>?</w:t>
      </w:r>
    </w:p>
    <w:p w14:paraId="3541904B" w14:textId="77777777" w:rsidR="00000000" w:rsidRDefault="00E23567">
      <w:pPr>
        <w:pStyle w:val="a0"/>
        <w:ind w:firstLine="720"/>
        <w:rPr>
          <w:rtl/>
        </w:rPr>
      </w:pPr>
    </w:p>
    <w:p w14:paraId="2F4960F1" w14:textId="77777777" w:rsidR="00000000" w:rsidRDefault="00E23567">
      <w:pPr>
        <w:pStyle w:val="a0"/>
        <w:ind w:firstLine="720"/>
        <w:rPr>
          <w:rtl/>
        </w:rPr>
      </w:pPr>
      <w:r>
        <w:rPr>
          <w:rFonts w:hint="cs"/>
          <w:rtl/>
        </w:rPr>
        <w:t>4. האם</w:t>
      </w:r>
      <w:r>
        <w:rPr>
          <w:rtl/>
        </w:rPr>
        <w:t xml:space="preserve"> יועבר ל</w:t>
      </w:r>
      <w:r>
        <w:rPr>
          <w:rFonts w:hint="cs"/>
          <w:rtl/>
        </w:rPr>
        <w:t>אגף התורני ב</w:t>
      </w:r>
      <w:r>
        <w:rPr>
          <w:rtl/>
        </w:rPr>
        <w:t xml:space="preserve">כלא </w:t>
      </w:r>
      <w:r>
        <w:rPr>
          <w:rFonts w:hint="cs"/>
          <w:rtl/>
        </w:rPr>
        <w:t>"</w:t>
      </w:r>
      <w:r>
        <w:rPr>
          <w:rtl/>
        </w:rPr>
        <w:t>מעשיהו</w:t>
      </w:r>
      <w:r>
        <w:rPr>
          <w:rFonts w:hint="cs"/>
          <w:rtl/>
        </w:rPr>
        <w:t xml:space="preserve">", ואם לא </w:t>
      </w:r>
      <w:r>
        <w:rPr>
          <w:rFonts w:hint="eastAsia"/>
          <w:rtl/>
        </w:rPr>
        <w:t>–</w:t>
      </w:r>
      <w:r>
        <w:rPr>
          <w:rFonts w:hint="cs"/>
          <w:rtl/>
        </w:rPr>
        <w:t xml:space="preserve"> מדוע</w:t>
      </w:r>
      <w:r>
        <w:rPr>
          <w:rtl/>
        </w:rPr>
        <w:t>?</w:t>
      </w:r>
    </w:p>
    <w:p w14:paraId="2D18D345" w14:textId="77777777" w:rsidR="00000000" w:rsidRDefault="00E23567">
      <w:pPr>
        <w:pStyle w:val="a0"/>
        <w:ind w:firstLine="720"/>
        <w:rPr>
          <w:rFonts w:hint="cs"/>
          <w:rtl/>
        </w:rPr>
      </w:pPr>
    </w:p>
    <w:p w14:paraId="2C6DD01D" w14:textId="77777777" w:rsidR="00000000" w:rsidRDefault="00E23567">
      <w:pPr>
        <w:pStyle w:val="a0"/>
        <w:ind w:firstLine="0"/>
        <w:rPr>
          <w:b/>
        </w:rPr>
      </w:pPr>
      <w:r>
        <w:rPr>
          <w:rFonts w:hint="eastAsia"/>
          <w:b/>
          <w:bCs/>
          <w:u w:val="single"/>
          <w:rtl/>
        </w:rPr>
        <w:t>תשובת</w:t>
      </w:r>
      <w:r>
        <w:rPr>
          <w:b/>
          <w:bCs/>
          <w:u w:val="single"/>
          <w:rtl/>
        </w:rPr>
        <w:t xml:space="preserve"> סגן שר הביטחון </w:t>
      </w:r>
      <w:r>
        <w:rPr>
          <w:rFonts w:hint="eastAsia"/>
          <w:b/>
          <w:bCs/>
          <w:u w:val="single"/>
          <w:rtl/>
        </w:rPr>
        <w:t>זאב</w:t>
      </w:r>
      <w:r>
        <w:rPr>
          <w:b/>
          <w:bCs/>
          <w:u w:val="single"/>
          <w:rtl/>
        </w:rPr>
        <w:t xml:space="preserve"> בוים:</w:t>
      </w:r>
    </w:p>
    <w:p w14:paraId="0BD5BE68" w14:textId="77777777" w:rsidR="00000000" w:rsidRDefault="00E23567">
      <w:pPr>
        <w:pStyle w:val="a0"/>
        <w:ind w:firstLine="0"/>
        <w:rPr>
          <w:rtl/>
        </w:rPr>
      </w:pPr>
      <w:r>
        <w:rPr>
          <w:rtl/>
        </w:rPr>
        <w:t>(לא נקראה, נמסרה לפרוטוקול)</w:t>
      </w:r>
    </w:p>
    <w:p w14:paraId="21F65567" w14:textId="77777777" w:rsidR="00000000" w:rsidRDefault="00E23567">
      <w:pPr>
        <w:pStyle w:val="a0"/>
        <w:rPr>
          <w:rFonts w:hint="cs"/>
          <w:b/>
          <w:bCs/>
          <w:u w:val="single"/>
          <w:rtl/>
        </w:rPr>
      </w:pPr>
    </w:p>
    <w:p w14:paraId="02371E0C" w14:textId="77777777" w:rsidR="00000000" w:rsidRDefault="00E23567">
      <w:pPr>
        <w:pStyle w:val="a0"/>
        <w:rPr>
          <w:rFonts w:hint="cs"/>
          <w:rtl/>
        </w:rPr>
      </w:pPr>
    </w:p>
    <w:p w14:paraId="17886CBB" w14:textId="77777777" w:rsidR="00000000" w:rsidRDefault="00E23567">
      <w:pPr>
        <w:pStyle w:val="a0"/>
        <w:rPr>
          <w:rFonts w:hint="cs"/>
          <w:b/>
          <w:rtl/>
        </w:rPr>
      </w:pPr>
      <w:r>
        <w:rPr>
          <w:rFonts w:hint="cs"/>
          <w:rtl/>
        </w:rPr>
        <w:t>1-2.</w:t>
      </w:r>
      <w:r>
        <w:rPr>
          <w:rFonts w:hint="cs"/>
          <w:b/>
          <w:bCs/>
          <w:rtl/>
        </w:rPr>
        <w:t xml:space="preserve"> </w:t>
      </w:r>
      <w:r>
        <w:rPr>
          <w:rFonts w:hint="cs"/>
          <w:b/>
          <w:rtl/>
        </w:rPr>
        <w:t>אני מניח כי שאילתתך מכוונת ל</w:t>
      </w:r>
      <w:r>
        <w:rPr>
          <w:rFonts w:hint="cs"/>
          <w:b/>
          <w:rtl/>
        </w:rPr>
        <w:t xml:space="preserve">עניינו של נועם פדרמן. כנגד העציר נאסף חומר חסוי, איכותי ומהימן, ולפיו יש סיכון מוחשי שאם יהיה אזרח חופשי הוא יסכן את ביטחון המדינה ואת ביטחון הציבור </w:t>
      </w:r>
      <w:r>
        <w:rPr>
          <w:b/>
          <w:rtl/>
        </w:rPr>
        <w:t>–</w:t>
      </w:r>
      <w:r>
        <w:rPr>
          <w:rFonts w:hint="cs"/>
          <w:b/>
          <w:rtl/>
        </w:rPr>
        <w:t xml:space="preserve"> כדברי כבוד נשיא בית-המשפט המחוזי בירושלים בב"ש 4926/03.</w:t>
      </w:r>
    </w:p>
    <w:p w14:paraId="67C00884" w14:textId="77777777" w:rsidR="00000000" w:rsidRDefault="00E23567">
      <w:pPr>
        <w:pStyle w:val="a0"/>
        <w:rPr>
          <w:rFonts w:hint="cs"/>
          <w:b/>
          <w:rtl/>
        </w:rPr>
      </w:pPr>
    </w:p>
    <w:p w14:paraId="4D13A4D7" w14:textId="77777777" w:rsidR="00000000" w:rsidRDefault="00E23567">
      <w:pPr>
        <w:pStyle w:val="a0"/>
        <w:rPr>
          <w:rFonts w:hint="cs"/>
          <w:b/>
          <w:rtl/>
        </w:rPr>
      </w:pPr>
      <w:r>
        <w:rPr>
          <w:rFonts w:hint="cs"/>
          <w:b/>
          <w:rtl/>
        </w:rPr>
        <w:t>מעצר מינהלי הינו מעצר מניעתי, המבקש למנוע את הסי</w:t>
      </w:r>
      <w:r>
        <w:rPr>
          <w:rFonts w:hint="cs"/>
          <w:b/>
          <w:rtl/>
        </w:rPr>
        <w:t xml:space="preserve">כון לביטחון המדינה ולביטחון הציבור אם יהיה העציר חופשי, והדבר נעשה כאשר מסיבות ביטחוניות לא ניתן להעמיד את החשוד לדין פלילי. </w:t>
      </w:r>
    </w:p>
    <w:p w14:paraId="05A7B3BC" w14:textId="77777777" w:rsidR="00000000" w:rsidRDefault="00E23567">
      <w:pPr>
        <w:pStyle w:val="a0"/>
        <w:rPr>
          <w:rFonts w:hint="cs"/>
          <w:b/>
          <w:rtl/>
        </w:rPr>
      </w:pPr>
    </w:p>
    <w:p w14:paraId="0DA6EECB" w14:textId="77777777" w:rsidR="00000000" w:rsidRDefault="00E23567">
      <w:pPr>
        <w:pStyle w:val="a0"/>
        <w:rPr>
          <w:rFonts w:hint="cs"/>
          <w:b/>
          <w:rtl/>
        </w:rPr>
      </w:pPr>
      <w:r>
        <w:rPr>
          <w:rFonts w:hint="cs"/>
          <w:b/>
          <w:rtl/>
        </w:rPr>
        <w:t>זאת ועוד, כנגד העציר הנדון מתנהל כיום הליך פלילי בבית-המשפט המחווזי בירושלים, בנושאים אחרים.</w:t>
      </w:r>
    </w:p>
    <w:p w14:paraId="58239DC3" w14:textId="77777777" w:rsidR="00000000" w:rsidRDefault="00E23567">
      <w:pPr>
        <w:pStyle w:val="a0"/>
        <w:rPr>
          <w:rFonts w:hint="cs"/>
          <w:b/>
          <w:rtl/>
        </w:rPr>
      </w:pPr>
    </w:p>
    <w:p w14:paraId="69682EA2" w14:textId="77777777" w:rsidR="00000000" w:rsidRDefault="00E23567">
      <w:pPr>
        <w:pStyle w:val="a0"/>
        <w:rPr>
          <w:rFonts w:hint="cs"/>
          <w:b/>
          <w:rtl/>
        </w:rPr>
      </w:pPr>
      <w:r>
        <w:rPr>
          <w:rFonts w:hint="cs"/>
          <w:b/>
          <w:rtl/>
        </w:rPr>
        <w:t>3. על-פי תקנות סמכויות שעת-חירום (מ</w:t>
      </w:r>
      <w:r>
        <w:rPr>
          <w:rFonts w:hint="cs"/>
          <w:b/>
          <w:rtl/>
        </w:rPr>
        <w:t xml:space="preserve">עצרים ותנאי החזקה במעצר מינהלי), התשמ"א-1981, האחריות לתנאי המעצר במתקן הכליאה שקבע שר הביטחון בצו המעצר המינהלי, היא של מפקד מתקן הכליאה. </w:t>
      </w:r>
    </w:p>
    <w:p w14:paraId="5CD1F329" w14:textId="77777777" w:rsidR="00000000" w:rsidRDefault="00E23567">
      <w:pPr>
        <w:pStyle w:val="a0"/>
        <w:rPr>
          <w:rFonts w:hint="cs"/>
          <w:b/>
          <w:rtl/>
        </w:rPr>
      </w:pPr>
    </w:p>
    <w:p w14:paraId="7D6A64D3" w14:textId="77777777" w:rsidR="00000000" w:rsidRDefault="00E23567">
      <w:pPr>
        <w:pStyle w:val="a0"/>
        <w:rPr>
          <w:rFonts w:hint="cs"/>
          <w:b/>
          <w:rtl/>
        </w:rPr>
      </w:pPr>
      <w:r>
        <w:rPr>
          <w:rFonts w:hint="cs"/>
          <w:b/>
          <w:rtl/>
        </w:rPr>
        <w:t>4. העציר הוחזק בכלא "אשמורת", על-פי תנאי המעצר שהומלצו על-ידי גורמי הביטחון. לאור המלצת נשיא בית-המשפט המחוזי בירוש</w:t>
      </w:r>
      <w:r>
        <w:rPr>
          <w:rFonts w:hint="cs"/>
          <w:b/>
          <w:rtl/>
        </w:rPr>
        <w:t xml:space="preserve">לים, בחן שר הביטחון את מקום המעצר בשנית והחליט להעבירו לאגף אסירי עבודה בכלא "שקמה". הדבר נעשה בהסכמתו של העציר ולאחר שהתחייב להקפיד על הוראות ביטחון, כאשר הפרתן תחייב את העברתו למתקן שמור יותר. </w:t>
      </w:r>
    </w:p>
    <w:p w14:paraId="75AAF94C" w14:textId="77777777" w:rsidR="00000000" w:rsidRDefault="00E23567">
      <w:pPr>
        <w:pStyle w:val="a0"/>
        <w:rPr>
          <w:rFonts w:hint="cs"/>
          <w:b/>
          <w:rtl/>
        </w:rPr>
      </w:pPr>
    </w:p>
    <w:p w14:paraId="3B2AC22F" w14:textId="77777777" w:rsidR="00000000" w:rsidRDefault="00E23567">
      <w:pPr>
        <w:pStyle w:val="a0"/>
        <w:rPr>
          <w:rFonts w:hint="cs"/>
          <w:rtl/>
        </w:rPr>
      </w:pPr>
    </w:p>
    <w:p w14:paraId="72685C5D" w14:textId="77777777" w:rsidR="00000000" w:rsidRDefault="00E23567">
      <w:pPr>
        <w:pStyle w:val="a1"/>
        <w:jc w:val="center"/>
        <w:rPr>
          <w:rtl/>
        </w:rPr>
      </w:pPr>
      <w:bookmarkStart w:id="641" w:name="CQ18738FI0018738T11_02_2004_21_11_47"/>
      <w:bookmarkStart w:id="642" w:name="_Toc67150257"/>
      <w:bookmarkEnd w:id="641"/>
      <w:r>
        <w:rPr>
          <w:rtl/>
        </w:rPr>
        <w:t>903. הפעלת מזל"טים ברצועת</w:t>
      </w:r>
      <w:r>
        <w:rPr>
          <w:rFonts w:hint="cs"/>
          <w:rtl/>
        </w:rPr>
        <w:t>-</w:t>
      </w:r>
      <w:r>
        <w:rPr>
          <w:rtl/>
        </w:rPr>
        <w:t>עזה</w:t>
      </w:r>
      <w:bookmarkEnd w:id="642"/>
    </w:p>
    <w:p w14:paraId="28AC4D14" w14:textId="77777777" w:rsidR="00000000" w:rsidRDefault="00E23567">
      <w:pPr>
        <w:pStyle w:val="a0"/>
        <w:rPr>
          <w:rFonts w:hint="cs"/>
          <w:rtl/>
        </w:rPr>
      </w:pPr>
    </w:p>
    <w:p w14:paraId="7515C451" w14:textId="77777777" w:rsidR="00000000" w:rsidRDefault="00E23567">
      <w:pPr>
        <w:pStyle w:val="a0"/>
        <w:ind w:firstLine="0"/>
        <w:rPr>
          <w:bCs/>
          <w:u w:val="single"/>
        </w:rPr>
      </w:pPr>
      <w:bookmarkStart w:id="643" w:name="ESQ18738"/>
      <w:bookmarkEnd w:id="643"/>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F193F46" w14:textId="77777777" w:rsidR="00000000" w:rsidRDefault="00E23567">
      <w:pPr>
        <w:pStyle w:val="a0"/>
        <w:ind w:firstLine="720"/>
      </w:pPr>
      <w:r>
        <w:rPr>
          <w:rtl/>
        </w:rPr>
        <w:t>ביום כ"ב בכסל</w:t>
      </w:r>
      <w:r>
        <w:rPr>
          <w:rFonts w:hint="cs"/>
          <w:rtl/>
        </w:rPr>
        <w:t>י</w:t>
      </w:r>
      <w:r>
        <w:rPr>
          <w:rtl/>
        </w:rPr>
        <w:t>ו התשס"ד (17 בדצמבר 2003):</w:t>
      </w:r>
    </w:p>
    <w:p w14:paraId="669D5757" w14:textId="77777777" w:rsidR="00000000" w:rsidRDefault="00E23567">
      <w:pPr>
        <w:pStyle w:val="a0"/>
        <w:rPr>
          <w:rFonts w:hint="cs"/>
          <w:rtl/>
        </w:rPr>
      </w:pPr>
    </w:p>
    <w:p w14:paraId="3D2C888F" w14:textId="77777777" w:rsidR="00000000" w:rsidRDefault="00E23567">
      <w:pPr>
        <w:pStyle w:val="a0"/>
        <w:rPr>
          <w:rFonts w:hint="cs"/>
        </w:rPr>
      </w:pPr>
    </w:p>
    <w:p w14:paraId="707FBBA0" w14:textId="77777777" w:rsidR="00000000" w:rsidRDefault="00E23567">
      <w:pPr>
        <w:pStyle w:val="a0"/>
        <w:ind w:firstLine="720"/>
        <w:rPr>
          <w:rtl/>
        </w:rPr>
      </w:pPr>
      <w:r>
        <w:rPr>
          <w:rFonts w:hint="cs"/>
          <w:rtl/>
        </w:rPr>
        <w:t>ב</w:t>
      </w:r>
      <w:r>
        <w:rPr>
          <w:rtl/>
        </w:rPr>
        <w:t>"הארץ"</w:t>
      </w:r>
      <w:r>
        <w:rPr>
          <w:rFonts w:hint="cs"/>
          <w:rtl/>
        </w:rPr>
        <w:t xml:space="preserve"> מיום 7 בנובמבר 2003 פורסם,</w:t>
      </w:r>
      <w:r>
        <w:rPr>
          <w:rtl/>
        </w:rPr>
        <w:t xml:space="preserve"> שבאוגדת עזה מפעילה חברה פרטית מטוס</w:t>
      </w:r>
      <w:r>
        <w:rPr>
          <w:rFonts w:hint="cs"/>
          <w:rtl/>
        </w:rPr>
        <w:t xml:space="preserve"> </w:t>
      </w:r>
      <w:r>
        <w:rPr>
          <w:rtl/>
        </w:rPr>
        <w:t>זעיר</w:t>
      </w:r>
      <w:r>
        <w:rPr>
          <w:rFonts w:hint="cs"/>
          <w:rtl/>
        </w:rPr>
        <w:t xml:space="preserve"> </w:t>
      </w:r>
      <w:r>
        <w:rPr>
          <w:rtl/>
        </w:rPr>
        <w:t>ללא טייס.</w:t>
      </w:r>
    </w:p>
    <w:p w14:paraId="6F4DD59E" w14:textId="77777777" w:rsidR="00000000" w:rsidRDefault="00E23567">
      <w:pPr>
        <w:pStyle w:val="a0"/>
        <w:ind w:firstLine="720"/>
      </w:pPr>
    </w:p>
    <w:p w14:paraId="18090F34" w14:textId="77777777" w:rsidR="00000000" w:rsidRDefault="00E23567">
      <w:pPr>
        <w:pStyle w:val="a0"/>
        <w:ind w:firstLine="720"/>
      </w:pPr>
      <w:r>
        <w:rPr>
          <w:rFonts w:hint="cs"/>
          <w:rtl/>
        </w:rPr>
        <w:t>רצוני לשאול</w:t>
      </w:r>
      <w:r>
        <w:rPr>
          <w:rtl/>
        </w:rPr>
        <w:t>:</w:t>
      </w:r>
    </w:p>
    <w:p w14:paraId="2E98FAA9" w14:textId="77777777" w:rsidR="00000000" w:rsidRDefault="00E23567">
      <w:pPr>
        <w:pStyle w:val="a0"/>
        <w:ind w:firstLine="720"/>
      </w:pPr>
    </w:p>
    <w:p w14:paraId="3DD4E4C9" w14:textId="77777777" w:rsidR="00000000" w:rsidRDefault="00E23567">
      <w:pPr>
        <w:pStyle w:val="a0"/>
        <w:ind w:firstLine="720"/>
        <w:rPr>
          <w:rFonts w:hint="cs"/>
        </w:rPr>
      </w:pPr>
      <w:r>
        <w:rPr>
          <w:rFonts w:hint="cs"/>
          <w:rtl/>
        </w:rPr>
        <w:t xml:space="preserve">1. </w:t>
      </w:r>
      <w:r>
        <w:rPr>
          <w:rtl/>
        </w:rPr>
        <w:t>האם הפרסום נכון?</w:t>
      </w:r>
      <w:r>
        <w:rPr>
          <w:rFonts w:hint="cs"/>
          <w:rtl/>
        </w:rPr>
        <w:t xml:space="preserve"> </w:t>
      </w:r>
    </w:p>
    <w:p w14:paraId="2B59C01F" w14:textId="77777777" w:rsidR="00000000" w:rsidRDefault="00E23567">
      <w:pPr>
        <w:pStyle w:val="a0"/>
        <w:ind w:firstLine="720"/>
        <w:rPr>
          <w:rFonts w:hint="cs"/>
          <w:rtl/>
        </w:rPr>
      </w:pPr>
    </w:p>
    <w:p w14:paraId="2D2C3B95" w14:textId="77777777" w:rsidR="00000000" w:rsidRDefault="00E23567">
      <w:pPr>
        <w:pStyle w:val="a0"/>
        <w:ind w:firstLine="720"/>
        <w:rPr>
          <w:rFonts w:hint="cs"/>
        </w:rPr>
      </w:pPr>
      <w:r>
        <w:rPr>
          <w:rFonts w:hint="cs"/>
          <w:rtl/>
        </w:rPr>
        <w:t>2. אם כן - למה יש צורך בחברה פרטית?</w:t>
      </w:r>
    </w:p>
    <w:p w14:paraId="14F68033" w14:textId="77777777" w:rsidR="00000000" w:rsidRDefault="00E23567">
      <w:pPr>
        <w:pStyle w:val="a0"/>
        <w:ind w:firstLine="720"/>
        <w:rPr>
          <w:rFonts w:hint="cs"/>
          <w:rtl/>
        </w:rPr>
      </w:pPr>
    </w:p>
    <w:p w14:paraId="4FA0D96D" w14:textId="77777777" w:rsidR="00000000" w:rsidRDefault="00E23567">
      <w:pPr>
        <w:pStyle w:val="a0"/>
        <w:ind w:firstLine="720"/>
        <w:rPr>
          <w:rFonts w:hint="cs"/>
          <w:rtl/>
        </w:rPr>
      </w:pPr>
      <w:r>
        <w:rPr>
          <w:rFonts w:hint="cs"/>
          <w:rtl/>
        </w:rPr>
        <w:t>3. באילו</w:t>
      </w:r>
      <w:r>
        <w:rPr>
          <w:rtl/>
        </w:rPr>
        <w:t xml:space="preserve"> פעולות משתמשים במזל"ט?</w:t>
      </w:r>
    </w:p>
    <w:p w14:paraId="68C20D93" w14:textId="77777777" w:rsidR="00000000" w:rsidRDefault="00E23567">
      <w:pPr>
        <w:pStyle w:val="a0"/>
        <w:ind w:firstLine="720"/>
        <w:rPr>
          <w:rFonts w:hint="cs"/>
          <w:rtl/>
        </w:rPr>
      </w:pPr>
    </w:p>
    <w:p w14:paraId="778FBE94" w14:textId="77777777" w:rsidR="00000000" w:rsidRDefault="00E23567">
      <w:pPr>
        <w:pStyle w:val="a0"/>
        <w:ind w:firstLine="720"/>
        <w:rPr>
          <w:rFonts w:hint="cs"/>
          <w:rtl/>
        </w:rPr>
      </w:pPr>
      <w:r>
        <w:rPr>
          <w:rFonts w:hint="cs"/>
          <w:rtl/>
        </w:rPr>
        <w:t xml:space="preserve">4. </w:t>
      </w:r>
      <w:r>
        <w:rPr>
          <w:rtl/>
        </w:rPr>
        <w:t>האם הש</w:t>
      </w:r>
      <w:r>
        <w:rPr>
          <w:rtl/>
        </w:rPr>
        <w:t xml:space="preserve">תמש </w:t>
      </w:r>
      <w:r>
        <w:rPr>
          <w:rFonts w:hint="cs"/>
          <w:rtl/>
        </w:rPr>
        <w:t>חיל האוויר</w:t>
      </w:r>
      <w:r>
        <w:rPr>
          <w:rtl/>
        </w:rPr>
        <w:t xml:space="preserve"> במזל"ט </w:t>
      </w:r>
      <w:r>
        <w:rPr>
          <w:rFonts w:hint="cs"/>
          <w:rtl/>
        </w:rPr>
        <w:t xml:space="preserve">בפעולה במחנה הפליטים </w:t>
      </w:r>
      <w:r>
        <w:rPr>
          <w:rtl/>
        </w:rPr>
        <w:t>נוסיראת ב-</w:t>
      </w:r>
      <w:r>
        <w:rPr>
          <w:rFonts w:hint="cs"/>
          <w:rtl/>
        </w:rPr>
        <w:t>20 באוקטובר 2003?</w:t>
      </w:r>
    </w:p>
    <w:p w14:paraId="608F2F78" w14:textId="77777777" w:rsidR="00000000" w:rsidRDefault="00E23567">
      <w:pPr>
        <w:pStyle w:val="a0"/>
        <w:ind w:firstLine="720"/>
        <w:rPr>
          <w:rtl/>
        </w:rPr>
      </w:pPr>
    </w:p>
    <w:p w14:paraId="701D0A99" w14:textId="77777777" w:rsidR="00000000" w:rsidRDefault="00E23567">
      <w:pPr>
        <w:pStyle w:val="a0"/>
        <w:ind w:firstLine="0"/>
        <w:rPr>
          <w:rFonts w:hint="cs"/>
          <w:b/>
          <w:bCs/>
          <w:u w:val="single"/>
          <w:rtl/>
        </w:rPr>
      </w:pPr>
      <w:r>
        <w:rPr>
          <w:rFonts w:hint="cs"/>
          <w:b/>
          <w:bCs/>
          <w:u w:val="single"/>
          <w:rtl/>
        </w:rPr>
        <w:t>תשובת סגן שר הביטחון זאב בוים:</w:t>
      </w:r>
    </w:p>
    <w:p w14:paraId="252C8107" w14:textId="77777777" w:rsidR="00000000" w:rsidRDefault="00E23567">
      <w:pPr>
        <w:pStyle w:val="a0"/>
        <w:ind w:firstLine="0"/>
        <w:rPr>
          <w:rFonts w:hint="cs"/>
          <w:rtl/>
        </w:rPr>
      </w:pPr>
      <w:r>
        <w:rPr>
          <w:rFonts w:hint="cs"/>
          <w:rtl/>
        </w:rPr>
        <w:t>(לא נקראה, נמסרה לפרוטוקול)</w:t>
      </w:r>
    </w:p>
    <w:p w14:paraId="375E9D52" w14:textId="77777777" w:rsidR="00000000" w:rsidRDefault="00E23567">
      <w:pPr>
        <w:pStyle w:val="a0"/>
        <w:rPr>
          <w:rFonts w:hint="cs"/>
          <w:rtl/>
        </w:rPr>
      </w:pPr>
    </w:p>
    <w:p w14:paraId="43C619F9" w14:textId="77777777" w:rsidR="00000000" w:rsidRDefault="00E23567">
      <w:pPr>
        <w:pStyle w:val="a0"/>
        <w:rPr>
          <w:rFonts w:hint="cs"/>
          <w:rtl/>
        </w:rPr>
      </w:pPr>
      <w:r>
        <w:rPr>
          <w:rFonts w:hint="cs"/>
          <w:rtl/>
        </w:rPr>
        <w:t xml:space="preserve">1-4. צה"ל משתמש בין השאר בחברה אזרחית להפעלת מזל"ט באזור חבל-עזה. </w:t>
      </w:r>
    </w:p>
    <w:p w14:paraId="21DF2E5D" w14:textId="77777777" w:rsidR="00000000" w:rsidRDefault="00E23567">
      <w:pPr>
        <w:pStyle w:val="a0"/>
        <w:rPr>
          <w:rFonts w:hint="cs"/>
          <w:rtl/>
        </w:rPr>
      </w:pPr>
    </w:p>
    <w:p w14:paraId="0A027583" w14:textId="77777777" w:rsidR="00000000" w:rsidRDefault="00E23567">
      <w:pPr>
        <w:pStyle w:val="a0"/>
        <w:rPr>
          <w:rFonts w:hint="cs"/>
          <w:rtl/>
        </w:rPr>
      </w:pPr>
      <w:r>
        <w:rPr>
          <w:rFonts w:hint="cs"/>
          <w:rtl/>
        </w:rPr>
        <w:t>מערכת הביטחון אינה מפרטת את הסיבות והנהלים הקשורים לפעיל</w:t>
      </w:r>
      <w:r>
        <w:rPr>
          <w:rFonts w:hint="cs"/>
          <w:rtl/>
        </w:rPr>
        <w:t>ות מבצעית קונקרטית, ולכן לא ניתן להתייחס לשאלות קונקרטיות אלו.</w:t>
      </w:r>
    </w:p>
    <w:p w14:paraId="1B62E042" w14:textId="77777777" w:rsidR="00000000" w:rsidRDefault="00E23567">
      <w:pPr>
        <w:pStyle w:val="a0"/>
        <w:rPr>
          <w:rFonts w:hint="cs"/>
          <w:rtl/>
        </w:rPr>
      </w:pPr>
    </w:p>
    <w:p w14:paraId="3B420A43" w14:textId="77777777" w:rsidR="00000000" w:rsidRDefault="00E23567">
      <w:pPr>
        <w:pStyle w:val="a1"/>
        <w:jc w:val="center"/>
        <w:rPr>
          <w:rtl/>
        </w:rPr>
      </w:pPr>
      <w:bookmarkStart w:id="644" w:name="CQ18598FI0018598T11_02_2004_21_12_06"/>
      <w:bookmarkStart w:id="645" w:name="_Toc67150258"/>
      <w:bookmarkEnd w:id="644"/>
      <w:r>
        <w:rPr>
          <w:rtl/>
        </w:rPr>
        <w:t>904. מפעלי תע"ש</w:t>
      </w:r>
      <w:bookmarkEnd w:id="645"/>
    </w:p>
    <w:p w14:paraId="6F906E59" w14:textId="77777777" w:rsidR="00000000" w:rsidRDefault="00E23567">
      <w:pPr>
        <w:pStyle w:val="a0"/>
        <w:rPr>
          <w:rFonts w:hint="cs"/>
          <w:rtl/>
        </w:rPr>
      </w:pPr>
    </w:p>
    <w:p w14:paraId="12E64D83" w14:textId="77777777" w:rsidR="00000000" w:rsidRDefault="00E23567">
      <w:pPr>
        <w:pStyle w:val="a0"/>
        <w:ind w:firstLine="0"/>
        <w:rPr>
          <w:bCs/>
          <w:u w:val="single"/>
        </w:rPr>
      </w:pPr>
      <w:bookmarkStart w:id="646" w:name="ESQ18598"/>
      <w:bookmarkEnd w:id="646"/>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83853C3" w14:textId="77777777" w:rsidR="00000000" w:rsidRDefault="00E23567">
      <w:pPr>
        <w:pStyle w:val="a0"/>
        <w:ind w:firstLine="720"/>
      </w:pPr>
      <w:r>
        <w:rPr>
          <w:rtl/>
        </w:rPr>
        <w:t>ביום כ"ב בכסל</w:t>
      </w:r>
      <w:r>
        <w:rPr>
          <w:rFonts w:hint="cs"/>
          <w:rtl/>
        </w:rPr>
        <w:t>י</w:t>
      </w:r>
      <w:r>
        <w:rPr>
          <w:rtl/>
        </w:rPr>
        <w:t>ו התשס"ד (17 בדצמבר 2003):</w:t>
      </w:r>
    </w:p>
    <w:p w14:paraId="13F22A06" w14:textId="77777777" w:rsidR="00000000" w:rsidRDefault="00E23567">
      <w:pPr>
        <w:pStyle w:val="a0"/>
        <w:rPr>
          <w:rFonts w:hint="cs"/>
          <w:rtl/>
        </w:rPr>
      </w:pPr>
    </w:p>
    <w:p w14:paraId="4C42D4E9" w14:textId="77777777" w:rsidR="00000000" w:rsidRDefault="00E23567">
      <w:pPr>
        <w:pStyle w:val="a0"/>
        <w:rPr>
          <w:rFonts w:hint="cs"/>
        </w:rPr>
      </w:pPr>
    </w:p>
    <w:p w14:paraId="3AEED958" w14:textId="77777777" w:rsidR="00000000" w:rsidRDefault="00E23567">
      <w:pPr>
        <w:pStyle w:val="a0"/>
        <w:ind w:firstLine="720"/>
      </w:pPr>
      <w:r>
        <w:rPr>
          <w:rFonts w:hint="cs"/>
          <w:rtl/>
        </w:rPr>
        <w:t>נודע לי, ש</w:t>
      </w:r>
      <w:r>
        <w:rPr>
          <w:rtl/>
        </w:rPr>
        <w:t>על</w:t>
      </w:r>
      <w:r>
        <w:rPr>
          <w:rFonts w:hint="cs"/>
          <w:rtl/>
        </w:rPr>
        <w:t>-</w:t>
      </w:r>
      <w:r>
        <w:rPr>
          <w:rtl/>
        </w:rPr>
        <w:t>פי תוכניות שגיבש משרד הב</w:t>
      </w:r>
      <w:r>
        <w:rPr>
          <w:rFonts w:hint="cs"/>
          <w:rtl/>
        </w:rPr>
        <w:t>י</w:t>
      </w:r>
      <w:r>
        <w:rPr>
          <w:rtl/>
        </w:rPr>
        <w:t>טחון</w:t>
      </w:r>
      <w:r>
        <w:rPr>
          <w:rFonts w:hint="cs"/>
          <w:rtl/>
        </w:rPr>
        <w:t>,</w:t>
      </w:r>
      <w:r>
        <w:rPr>
          <w:rtl/>
        </w:rPr>
        <w:t xml:space="preserve"> אמורים מפעלי תע"ש שבמרכז לעבור לאזור הנגב.</w:t>
      </w:r>
    </w:p>
    <w:p w14:paraId="7814D19E" w14:textId="77777777" w:rsidR="00000000" w:rsidRDefault="00E23567">
      <w:pPr>
        <w:pStyle w:val="a0"/>
        <w:ind w:firstLine="720"/>
      </w:pPr>
    </w:p>
    <w:p w14:paraId="51BA93A2" w14:textId="77777777" w:rsidR="00000000" w:rsidRDefault="00E23567">
      <w:pPr>
        <w:pStyle w:val="a0"/>
        <w:ind w:firstLine="720"/>
      </w:pPr>
      <w:r>
        <w:rPr>
          <w:rFonts w:hint="cs"/>
          <w:rtl/>
        </w:rPr>
        <w:t xml:space="preserve">רצוני </w:t>
      </w:r>
      <w:r>
        <w:rPr>
          <w:rFonts w:hint="cs"/>
          <w:rtl/>
        </w:rPr>
        <w:t>לשאול</w:t>
      </w:r>
      <w:r>
        <w:rPr>
          <w:rtl/>
        </w:rPr>
        <w:t>:</w:t>
      </w:r>
    </w:p>
    <w:p w14:paraId="7DBE83CA" w14:textId="77777777" w:rsidR="00000000" w:rsidRDefault="00E23567">
      <w:pPr>
        <w:pStyle w:val="a0"/>
        <w:ind w:firstLine="720"/>
      </w:pPr>
    </w:p>
    <w:p w14:paraId="10D2E9B3" w14:textId="77777777" w:rsidR="00000000" w:rsidRDefault="00E23567">
      <w:pPr>
        <w:pStyle w:val="a0"/>
        <w:ind w:firstLine="720"/>
        <w:rPr>
          <w:rFonts w:hint="cs"/>
          <w:rtl/>
        </w:rPr>
      </w:pPr>
      <w:r>
        <w:rPr>
          <w:rFonts w:hint="cs"/>
          <w:rtl/>
        </w:rPr>
        <w:t xml:space="preserve">1. </w:t>
      </w:r>
      <w:r>
        <w:rPr>
          <w:rtl/>
        </w:rPr>
        <w:t>האם אושרו תוכניות אלו</w:t>
      </w:r>
      <w:r>
        <w:rPr>
          <w:rFonts w:hint="cs"/>
          <w:rtl/>
        </w:rPr>
        <w:t>?</w:t>
      </w:r>
    </w:p>
    <w:p w14:paraId="065C41B0" w14:textId="77777777" w:rsidR="00000000" w:rsidRDefault="00E23567">
      <w:pPr>
        <w:pStyle w:val="a0"/>
        <w:ind w:firstLine="720"/>
        <w:rPr>
          <w:rtl/>
        </w:rPr>
      </w:pPr>
    </w:p>
    <w:p w14:paraId="1C509F42" w14:textId="77777777" w:rsidR="00000000" w:rsidRDefault="00E23567">
      <w:pPr>
        <w:pStyle w:val="a0"/>
        <w:ind w:firstLine="720"/>
        <w:rPr>
          <w:rFonts w:hint="cs"/>
          <w:rtl/>
        </w:rPr>
      </w:pPr>
      <w:r>
        <w:rPr>
          <w:rFonts w:hint="cs"/>
          <w:rtl/>
        </w:rPr>
        <w:t xml:space="preserve">2. </w:t>
      </w:r>
      <w:r>
        <w:rPr>
          <w:rtl/>
        </w:rPr>
        <w:t>אם כן</w:t>
      </w:r>
      <w:r>
        <w:rPr>
          <w:rFonts w:hint="cs"/>
          <w:rtl/>
        </w:rPr>
        <w:t xml:space="preserve"> </w:t>
      </w:r>
      <w:r>
        <w:rPr>
          <w:rFonts w:hint="eastAsia"/>
          <w:rtl/>
        </w:rPr>
        <w:t>–</w:t>
      </w:r>
      <w:r>
        <w:rPr>
          <w:rFonts w:hint="cs"/>
          <w:rtl/>
        </w:rPr>
        <w:t xml:space="preserve"> </w:t>
      </w:r>
      <w:r>
        <w:rPr>
          <w:rtl/>
        </w:rPr>
        <w:t xml:space="preserve">מתי </w:t>
      </w:r>
      <w:r>
        <w:rPr>
          <w:rFonts w:hint="cs"/>
          <w:rtl/>
        </w:rPr>
        <w:t>יועברו</w:t>
      </w:r>
      <w:r>
        <w:rPr>
          <w:rtl/>
        </w:rPr>
        <w:t xml:space="preserve"> המפעלים</w:t>
      </w:r>
      <w:r>
        <w:rPr>
          <w:rFonts w:hint="cs"/>
          <w:rtl/>
        </w:rPr>
        <w:t>?</w:t>
      </w:r>
    </w:p>
    <w:p w14:paraId="5BFA61CB" w14:textId="77777777" w:rsidR="00000000" w:rsidRDefault="00E23567">
      <w:pPr>
        <w:pStyle w:val="a0"/>
        <w:ind w:firstLine="720"/>
        <w:rPr>
          <w:rFonts w:hint="cs"/>
          <w:rtl/>
        </w:rPr>
      </w:pPr>
    </w:p>
    <w:p w14:paraId="2F869924" w14:textId="77777777" w:rsidR="00000000" w:rsidRDefault="00E23567">
      <w:pPr>
        <w:pStyle w:val="a0"/>
        <w:ind w:firstLine="0"/>
        <w:rPr>
          <w:b/>
          <w:bCs/>
          <w:u w:val="single"/>
          <w:rtl/>
        </w:rPr>
      </w:pPr>
    </w:p>
    <w:p w14:paraId="59ADBF3C" w14:textId="77777777" w:rsidR="00000000" w:rsidRDefault="00E23567">
      <w:pPr>
        <w:pStyle w:val="a0"/>
        <w:ind w:firstLine="0"/>
        <w:rPr>
          <w:rFonts w:hint="cs"/>
          <w:rtl/>
        </w:rPr>
      </w:pPr>
      <w:r>
        <w:rPr>
          <w:rFonts w:hint="cs"/>
          <w:b/>
          <w:bCs/>
          <w:u w:val="single"/>
          <w:rtl/>
        </w:rPr>
        <w:t>תשובת סגן שר הביטחון זאב בוים:</w:t>
      </w:r>
    </w:p>
    <w:p w14:paraId="798E53BC" w14:textId="77777777" w:rsidR="00000000" w:rsidRDefault="00E23567">
      <w:pPr>
        <w:pStyle w:val="a0"/>
        <w:ind w:firstLine="0"/>
        <w:rPr>
          <w:rFonts w:hint="cs"/>
          <w:rtl/>
        </w:rPr>
      </w:pPr>
      <w:r>
        <w:rPr>
          <w:rFonts w:hint="cs"/>
          <w:rtl/>
        </w:rPr>
        <w:t>(לא נקראה, נמסרה לפרוטוקול)</w:t>
      </w:r>
    </w:p>
    <w:p w14:paraId="642F4590" w14:textId="77777777" w:rsidR="00000000" w:rsidRDefault="00E23567">
      <w:pPr>
        <w:pStyle w:val="a0"/>
        <w:rPr>
          <w:rFonts w:hint="cs"/>
          <w:rtl/>
        </w:rPr>
      </w:pPr>
    </w:p>
    <w:p w14:paraId="048C7F4E" w14:textId="77777777" w:rsidR="00000000" w:rsidRDefault="00E23567">
      <w:pPr>
        <w:pStyle w:val="a0"/>
        <w:rPr>
          <w:rFonts w:hint="cs"/>
          <w:rtl/>
        </w:rPr>
      </w:pPr>
      <w:r>
        <w:rPr>
          <w:rFonts w:hint="cs"/>
          <w:rtl/>
        </w:rPr>
        <w:t xml:space="preserve">1-2. התוכנית להעתקת פעולות מפעלי תחמושת של תע"ש ממתקן רמת-השרון לרמת-בקע, הוצגה בפני שר הביטחון. שר הביטחון רואה בתוכנית זו יעד </w:t>
      </w:r>
      <w:r>
        <w:rPr>
          <w:rFonts w:hint="cs"/>
          <w:rtl/>
        </w:rPr>
        <w:t>חשוב, והוא הנחה להאיץ את תהליך התכנון אשר כבר החל ולפעול לקבלת התקצוב הדרוש להאצת התכנון.</w:t>
      </w:r>
    </w:p>
    <w:p w14:paraId="1CFC8C95" w14:textId="77777777" w:rsidR="00000000" w:rsidRDefault="00E23567">
      <w:pPr>
        <w:pStyle w:val="a0"/>
        <w:rPr>
          <w:rFonts w:hint="cs"/>
          <w:rtl/>
        </w:rPr>
      </w:pPr>
    </w:p>
    <w:p w14:paraId="1FAA0147" w14:textId="77777777" w:rsidR="00000000" w:rsidRDefault="00E23567">
      <w:pPr>
        <w:pStyle w:val="a0"/>
        <w:rPr>
          <w:rFonts w:hint="cs"/>
          <w:rtl/>
        </w:rPr>
      </w:pPr>
      <w:r>
        <w:rPr>
          <w:rFonts w:hint="cs"/>
          <w:rtl/>
        </w:rPr>
        <w:t xml:space="preserve">הנושא נמצא בשלבי תכנון של העתקת פעולות תשלובת התחמושת ממתקן השרון לרמת-בקע על מנת להביא לחיזוק הנגב, לפינוי מטרדים בטיחותיים ומזהמים בלב אזור מיושב וכן לניצול הקרקע </w:t>
      </w:r>
      <w:r>
        <w:rPr>
          <w:rFonts w:hint="cs"/>
          <w:rtl/>
        </w:rPr>
        <w:t>המתפנה במתחם תע"ש לפיתוח אורבני.</w:t>
      </w:r>
    </w:p>
    <w:p w14:paraId="57FFCFC4" w14:textId="77777777" w:rsidR="00000000" w:rsidRDefault="00E23567">
      <w:pPr>
        <w:pStyle w:val="a0"/>
        <w:rPr>
          <w:rFonts w:hint="cs"/>
          <w:rtl/>
        </w:rPr>
      </w:pPr>
    </w:p>
    <w:p w14:paraId="0BD27D47" w14:textId="77777777" w:rsidR="00000000" w:rsidRDefault="00E23567">
      <w:pPr>
        <w:pStyle w:val="a0"/>
        <w:rPr>
          <w:rFonts w:hint="cs"/>
          <w:rtl/>
        </w:rPr>
      </w:pPr>
      <w:r>
        <w:rPr>
          <w:rFonts w:hint="cs"/>
          <w:rtl/>
        </w:rPr>
        <w:t>עם זאת, מדובר בתהליך סטטוטורי ארוך, בכמה  שלבים, ויש להניח שיארך כמה שנים.</w:t>
      </w:r>
    </w:p>
    <w:p w14:paraId="251CD5ED" w14:textId="77777777" w:rsidR="00000000" w:rsidRDefault="00E23567">
      <w:pPr>
        <w:pStyle w:val="a0"/>
        <w:rPr>
          <w:rFonts w:hint="cs"/>
          <w:rtl/>
        </w:rPr>
      </w:pPr>
    </w:p>
    <w:p w14:paraId="5E47A35D" w14:textId="77777777" w:rsidR="00000000" w:rsidRDefault="00E23567">
      <w:pPr>
        <w:pStyle w:val="af1"/>
        <w:rPr>
          <w:rFonts w:hint="cs"/>
          <w:rtl/>
        </w:rPr>
      </w:pPr>
      <w:r>
        <w:rPr>
          <w:rtl/>
        </w:rPr>
        <w:t>היו"ר</w:t>
      </w:r>
      <w:r>
        <w:rPr>
          <w:rFonts w:hint="cs"/>
          <w:rtl/>
        </w:rPr>
        <w:t xml:space="preserve"> מוחמד ברכה</w:t>
      </w:r>
      <w:r>
        <w:rPr>
          <w:rtl/>
        </w:rPr>
        <w:t>:</w:t>
      </w:r>
    </w:p>
    <w:p w14:paraId="7D52FE73" w14:textId="77777777" w:rsidR="00000000" w:rsidRDefault="00E23567">
      <w:pPr>
        <w:pStyle w:val="a0"/>
        <w:rPr>
          <w:rFonts w:hint="cs"/>
          <w:rtl/>
        </w:rPr>
      </w:pPr>
    </w:p>
    <w:p w14:paraId="73F86F8B" w14:textId="77777777" w:rsidR="00000000" w:rsidRDefault="00E23567">
      <w:pPr>
        <w:pStyle w:val="a0"/>
        <w:rPr>
          <w:rFonts w:hint="cs"/>
          <w:rtl/>
        </w:rPr>
      </w:pPr>
      <w:r>
        <w:rPr>
          <w:rFonts w:hint="cs"/>
          <w:rtl/>
        </w:rPr>
        <w:t>תודה רבה, אדוני סגן השר.</w:t>
      </w:r>
    </w:p>
    <w:p w14:paraId="1CDC2BBF" w14:textId="77777777" w:rsidR="00000000" w:rsidRDefault="00E23567">
      <w:pPr>
        <w:pStyle w:val="a0"/>
        <w:rPr>
          <w:rtl/>
        </w:rPr>
      </w:pPr>
    </w:p>
    <w:p w14:paraId="458708CA" w14:textId="77777777" w:rsidR="00000000" w:rsidRDefault="00E23567">
      <w:pPr>
        <w:pStyle w:val="a0"/>
        <w:rPr>
          <w:rtl/>
        </w:rPr>
      </w:pPr>
    </w:p>
    <w:p w14:paraId="68691562" w14:textId="77777777" w:rsidR="00000000" w:rsidRDefault="00E23567">
      <w:pPr>
        <w:pStyle w:val="a0"/>
        <w:rPr>
          <w:rFonts w:hint="cs"/>
          <w:rtl/>
        </w:rPr>
      </w:pPr>
    </w:p>
    <w:p w14:paraId="22662EF0" w14:textId="77777777" w:rsidR="00000000" w:rsidRDefault="00E23567">
      <w:pPr>
        <w:pStyle w:val="a2"/>
        <w:rPr>
          <w:rtl/>
        </w:rPr>
      </w:pPr>
    </w:p>
    <w:p w14:paraId="45237AF7" w14:textId="77777777" w:rsidR="00000000" w:rsidRDefault="00E23567">
      <w:pPr>
        <w:pStyle w:val="a2"/>
        <w:rPr>
          <w:rFonts w:hint="cs"/>
          <w:rtl/>
        </w:rPr>
      </w:pPr>
      <w:bookmarkStart w:id="647" w:name="CS19973FI0019973T11_02_2004_21_12_54"/>
      <w:bookmarkStart w:id="648" w:name="_Toc67150259"/>
      <w:bookmarkEnd w:id="647"/>
      <w:r>
        <w:rPr>
          <w:rFonts w:hint="cs"/>
          <w:rtl/>
        </w:rPr>
        <w:t>הצעה לסדר-היום</w:t>
      </w:r>
      <w:bookmarkEnd w:id="648"/>
    </w:p>
    <w:p w14:paraId="7D311E08" w14:textId="77777777" w:rsidR="00000000" w:rsidRDefault="00E23567">
      <w:pPr>
        <w:pStyle w:val="a2"/>
        <w:rPr>
          <w:rtl/>
        </w:rPr>
      </w:pPr>
      <w:bookmarkStart w:id="649" w:name="_Toc67150260"/>
      <w:r>
        <w:rPr>
          <w:rtl/>
        </w:rPr>
        <w:t>המצב הכלכלי של העולים</w:t>
      </w:r>
      <w:bookmarkEnd w:id="649"/>
      <w:r>
        <w:rPr>
          <w:rtl/>
        </w:rPr>
        <w:t xml:space="preserve"> </w:t>
      </w:r>
    </w:p>
    <w:p w14:paraId="605A23F9" w14:textId="77777777" w:rsidR="00000000" w:rsidRDefault="00E23567">
      <w:pPr>
        <w:pStyle w:val="-0"/>
        <w:rPr>
          <w:rFonts w:hint="cs"/>
          <w:rtl/>
        </w:rPr>
      </w:pPr>
    </w:p>
    <w:p w14:paraId="7D22E617" w14:textId="77777777" w:rsidR="00000000" w:rsidRDefault="00E23567">
      <w:pPr>
        <w:pStyle w:val="a0"/>
        <w:rPr>
          <w:rFonts w:hint="cs"/>
          <w:rtl/>
        </w:rPr>
      </w:pPr>
    </w:p>
    <w:p w14:paraId="3EE1EA01" w14:textId="77777777" w:rsidR="00000000" w:rsidRDefault="00E23567">
      <w:pPr>
        <w:pStyle w:val="af1"/>
        <w:rPr>
          <w:rtl/>
        </w:rPr>
      </w:pPr>
      <w:r>
        <w:rPr>
          <w:rtl/>
        </w:rPr>
        <w:t>היו"ר</w:t>
      </w:r>
      <w:r>
        <w:rPr>
          <w:rFonts w:hint="cs"/>
          <w:rtl/>
        </w:rPr>
        <w:t xml:space="preserve"> מוחמד ברכה</w:t>
      </w:r>
      <w:r>
        <w:rPr>
          <w:rtl/>
        </w:rPr>
        <w:t>:</w:t>
      </w:r>
    </w:p>
    <w:p w14:paraId="7BDB06B2" w14:textId="77777777" w:rsidR="00000000" w:rsidRDefault="00E23567">
      <w:pPr>
        <w:pStyle w:val="a0"/>
        <w:rPr>
          <w:rtl/>
        </w:rPr>
      </w:pPr>
    </w:p>
    <w:p w14:paraId="1C9CCECE" w14:textId="77777777" w:rsidR="00000000" w:rsidRDefault="00E23567">
      <w:pPr>
        <w:pStyle w:val="a0"/>
        <w:rPr>
          <w:rFonts w:hint="cs"/>
          <w:rtl/>
        </w:rPr>
      </w:pPr>
      <w:r>
        <w:rPr>
          <w:rFonts w:hint="cs"/>
          <w:rtl/>
        </w:rPr>
        <w:t>אנחנו עוברים לסעיף האחרון בסדר-היום האר</w:t>
      </w:r>
      <w:r>
        <w:rPr>
          <w:rFonts w:hint="cs"/>
          <w:rtl/>
        </w:rPr>
        <w:t xml:space="preserve">וך הזה, הצעה לסדר-היום מס' 2245, בנושא: המצב הכלכלי של העולים - של חברת הכנסת מרינה סולודקין. בבקשה, גברתי. </w:t>
      </w:r>
    </w:p>
    <w:p w14:paraId="46B67D4B" w14:textId="77777777" w:rsidR="00000000" w:rsidRDefault="00E23567">
      <w:pPr>
        <w:pStyle w:val="a0"/>
        <w:rPr>
          <w:rFonts w:hint="cs"/>
          <w:rtl/>
        </w:rPr>
      </w:pPr>
    </w:p>
    <w:p w14:paraId="61F17285" w14:textId="77777777" w:rsidR="00000000" w:rsidRDefault="00E23567">
      <w:pPr>
        <w:pStyle w:val="a"/>
        <w:rPr>
          <w:rtl/>
        </w:rPr>
      </w:pPr>
      <w:bookmarkStart w:id="650" w:name="FS000000533T11_02_2004_21_14_37"/>
      <w:bookmarkStart w:id="651" w:name="_Toc67150261"/>
      <w:bookmarkEnd w:id="650"/>
      <w:r>
        <w:rPr>
          <w:rFonts w:hint="eastAsia"/>
          <w:rtl/>
        </w:rPr>
        <w:t>מרינה</w:t>
      </w:r>
      <w:r>
        <w:rPr>
          <w:rtl/>
        </w:rPr>
        <w:t xml:space="preserve"> סולודקין (הליכוד):</w:t>
      </w:r>
      <w:bookmarkEnd w:id="651"/>
    </w:p>
    <w:p w14:paraId="06C35513" w14:textId="77777777" w:rsidR="00000000" w:rsidRDefault="00E23567">
      <w:pPr>
        <w:pStyle w:val="a0"/>
        <w:rPr>
          <w:rFonts w:hint="cs"/>
          <w:rtl/>
        </w:rPr>
      </w:pPr>
    </w:p>
    <w:p w14:paraId="0EA37DF1" w14:textId="77777777" w:rsidR="00000000" w:rsidRDefault="00E23567">
      <w:pPr>
        <w:pStyle w:val="a0"/>
        <w:rPr>
          <w:rFonts w:hint="cs"/>
          <w:rtl/>
        </w:rPr>
      </w:pPr>
      <w:r>
        <w:rPr>
          <w:rFonts w:hint="cs"/>
          <w:rtl/>
        </w:rPr>
        <w:t>כבוד היושב-ראש, כבוד שרת הקליטה, חברת הכנסת ציפי לבני, חברי הכנסת, צופים נכבדים, אני רוצה להתחיל בתזכורת, שלמרות היותי ח</w:t>
      </w:r>
      <w:r>
        <w:rPr>
          <w:rFonts w:hint="cs"/>
          <w:rtl/>
        </w:rPr>
        <w:t>ברת כנסת מסיעת הליכוד ובקואליציה, נאלצתי להיעדר בהצבעה על תקציב המדינה לשנת 2004 בקריאה השנייה והשלישית, וזאת בהמשך לכך שנמנעתי בהצבעה על תוכנית החירום הכלכלית. התנגדתי ואני עדיין מתנגדת באופן מוחלט למגמה שעומדת מאחורי כל התוכניות הכלכליות שהוצגו בכנסת על-</w:t>
      </w:r>
      <w:r>
        <w:rPr>
          <w:rFonts w:hint="cs"/>
          <w:rtl/>
        </w:rPr>
        <w:t xml:space="preserve">ידי אנשי האוצר בשנים האחרונות.     </w:t>
      </w:r>
    </w:p>
    <w:p w14:paraId="31233755" w14:textId="77777777" w:rsidR="00000000" w:rsidRDefault="00E23567">
      <w:pPr>
        <w:pStyle w:val="a0"/>
        <w:rPr>
          <w:rFonts w:hint="cs"/>
          <w:rtl/>
        </w:rPr>
      </w:pPr>
    </w:p>
    <w:p w14:paraId="2F0E74DF" w14:textId="77777777" w:rsidR="00000000" w:rsidRDefault="00E23567">
      <w:pPr>
        <w:pStyle w:val="a0"/>
        <w:rPr>
          <w:rFonts w:hint="cs"/>
          <w:rtl/>
        </w:rPr>
      </w:pPr>
      <w:r>
        <w:rPr>
          <w:rFonts w:hint="cs"/>
          <w:rtl/>
        </w:rPr>
        <w:t xml:space="preserve">המגמה המסוכנת שהאוצר מנסה לקדם היא פגיעה מתמשכת בחלשים בחברה הישראלית, מגמה שמסרבת לעשות הבחנות בין מי שיכול לשאת בנטל לבין מי שעבורו הגזירות הכלכליות הן גזר-דין מוות. </w:t>
      </w:r>
    </w:p>
    <w:p w14:paraId="58A6634E" w14:textId="77777777" w:rsidR="00000000" w:rsidRDefault="00E23567">
      <w:pPr>
        <w:pStyle w:val="a0"/>
        <w:rPr>
          <w:rFonts w:hint="cs"/>
          <w:rtl/>
        </w:rPr>
      </w:pPr>
    </w:p>
    <w:p w14:paraId="023C8E71" w14:textId="77777777" w:rsidR="00000000" w:rsidRDefault="00E23567">
      <w:pPr>
        <w:pStyle w:val="a0"/>
        <w:rPr>
          <w:rFonts w:hint="cs"/>
          <w:rtl/>
        </w:rPr>
      </w:pPr>
      <w:r>
        <w:rPr>
          <w:rFonts w:hint="cs"/>
          <w:rtl/>
        </w:rPr>
        <w:t>לצערי הרב, בקבוצה הזאת נמצאים ברוב גדול העולים הח</w:t>
      </w:r>
      <w:r>
        <w:rPr>
          <w:rFonts w:hint="cs"/>
          <w:rtl/>
        </w:rPr>
        <w:t>דשים. למי שהגיעו לישראל רק בשנים האחרונות, אין רשת ביטחון שקיימת עבור רוב הישראלים ילידי הארץ. אני מתכוונת לחסכונות, לנכסים שנצברו בימים טובים יותר, למשפחה שיכולה להלוות כסף ביום שחור, או אפילו לקשרים ולחברים שיכולים להציל אדם בשעה קשה. את כל אלה אין לעולה</w:t>
      </w:r>
      <w:r>
        <w:rPr>
          <w:rFonts w:hint="cs"/>
          <w:rtl/>
        </w:rPr>
        <w:t xml:space="preserve"> חדש. הוא צריך להתמודד לבד לגמרי עם מציאת עבודה, שכירת או קניית דירה, גידול הילדים, טיפול בהורים קשישים, ועוד ועוד. </w:t>
      </w:r>
    </w:p>
    <w:p w14:paraId="68313620" w14:textId="77777777" w:rsidR="00000000" w:rsidRDefault="00E23567">
      <w:pPr>
        <w:pStyle w:val="a0"/>
        <w:rPr>
          <w:rFonts w:hint="cs"/>
          <w:rtl/>
        </w:rPr>
      </w:pPr>
    </w:p>
    <w:p w14:paraId="42F668DB" w14:textId="77777777" w:rsidR="00000000" w:rsidRDefault="00E23567">
      <w:pPr>
        <w:pStyle w:val="a0"/>
        <w:rPr>
          <w:rFonts w:hint="cs"/>
          <w:rtl/>
        </w:rPr>
      </w:pPr>
      <w:r>
        <w:rPr>
          <w:rFonts w:hint="cs"/>
          <w:rtl/>
        </w:rPr>
        <w:t>אני רוצה לספר לכם על משפחה שפשוט לא יודעת איך להחזיק את הראש מעל למים. המשפחה הזאת נכנסת לכמה הגדרות קשות. מדובר גם בעולים חדשים, גם במשפח</w:t>
      </w:r>
      <w:r>
        <w:rPr>
          <w:rFonts w:hint="cs"/>
          <w:rtl/>
        </w:rPr>
        <w:t>ה חד-הורית. אני רוצה שתכירו את החיים של א' מקריית-ים. זה עולה חדש, אבא חד-הורי לשלושה ילדים, הגדול בן 16 ושני התאומים קטנים, בני שבע. האב עובד בחברת בנייה גדולה כטכנאי מכונות. בימים "הטובים", הוא הרוויח קצת מעל 5,000 שקל ברוטו, שאליהם הגיע בזכות תורנויות ל</w:t>
      </w:r>
      <w:r>
        <w:rPr>
          <w:rFonts w:hint="cs"/>
          <w:rtl/>
        </w:rPr>
        <w:t>יליות ועבודה בשבתות ובחגים. בגלל המיתון הכלכלי הצטמצם היקף העבודה שלו והוא ירד בשכר ל-3,500 שקל בחודש. בעקבות תוכנית החירום הכלכלית של האוצר מקיץ 2003, הוא איבד את הזכות להשלמת הכנסה בסך של 500 שקל, אבל זו לא היתה המכה האחרונה שניחתה על האיש הזה. כיוון שהפ</w:t>
      </w:r>
      <w:r>
        <w:rPr>
          <w:rFonts w:hint="cs"/>
          <w:rtl/>
        </w:rPr>
        <w:t>סיק לקבל השלמת הכנסה, הוא איבד את הזכויות להקלות נלוות. הוא איבד את הזכות להנחה של כ-20% בתשלום הארנונה, את ההנחות שילדיו קיבלו בתשלומים לבית-הספר, וקצבאות הילדים שלו קוצצו ל-240 שקל בלבד. כלומר, בתוכנית כלכלית אחת האיש איבד מעל מחצית מהכנסותיו. ויש הרבה כ</w:t>
      </w:r>
      <w:r>
        <w:rPr>
          <w:rFonts w:hint="cs"/>
          <w:rtl/>
        </w:rPr>
        <w:t xml:space="preserve">אלה. </w:t>
      </w:r>
    </w:p>
    <w:p w14:paraId="02217460" w14:textId="77777777" w:rsidR="00000000" w:rsidRDefault="00E23567">
      <w:pPr>
        <w:pStyle w:val="a0"/>
        <w:rPr>
          <w:rFonts w:hint="cs"/>
          <w:rtl/>
        </w:rPr>
      </w:pPr>
    </w:p>
    <w:p w14:paraId="587A400B" w14:textId="77777777" w:rsidR="00000000" w:rsidRDefault="00E23567">
      <w:pPr>
        <w:pStyle w:val="a0"/>
        <w:rPr>
          <w:rFonts w:hint="cs"/>
          <w:rtl/>
        </w:rPr>
      </w:pPr>
      <w:r>
        <w:rPr>
          <w:rFonts w:hint="cs"/>
          <w:rtl/>
        </w:rPr>
        <w:t>במכתבו אלי הוא שואל שאלות שאני, לצערי הרב, לא יכולה לענות עליהן. מה מצפה ממנו מדינת ישראל לעשות כעת - האם עליו לגנוב, כמו אלה שעושים זאת? האם עליו לפשוט יד ברחובות יחד עם ילדיו הקטנים? האם עליו להגר למדינה אחרת, או אולי, פשוט יותר, להתאבד, ולחייב אז</w:t>
      </w:r>
      <w:r>
        <w:rPr>
          <w:rFonts w:hint="cs"/>
          <w:rtl/>
        </w:rPr>
        <w:t xml:space="preserve"> את המדינה לדאוג לילדיו? גם היום אני לא יודעת מה להשיב לאיש הזה. הוא עובד, הוא לא רוצה להיות לנטל על אף אחד, הוא מגדל שלושה חיילים לעתיד בצה"ל. אין לו בית, משום שהוא עולה חדש, רק ארבע שנים בארץ, ולא יהיה לו לעולם. אבל עכשיו הסכנה היא שלא יהיה לו גם אוכל לש</w:t>
      </w:r>
      <w:r>
        <w:rPr>
          <w:rFonts w:hint="cs"/>
          <w:rtl/>
        </w:rPr>
        <w:t>ים על השולחן לילדיו.</w:t>
      </w:r>
    </w:p>
    <w:p w14:paraId="64F7D68A" w14:textId="77777777" w:rsidR="00000000" w:rsidRDefault="00E23567">
      <w:pPr>
        <w:pStyle w:val="a0"/>
        <w:ind w:firstLine="0"/>
        <w:rPr>
          <w:rFonts w:hint="cs"/>
          <w:rtl/>
        </w:rPr>
      </w:pPr>
    </w:p>
    <w:p w14:paraId="12EE563C" w14:textId="77777777" w:rsidR="00000000" w:rsidRDefault="00E23567">
      <w:pPr>
        <w:pStyle w:val="a0"/>
        <w:ind w:firstLine="0"/>
        <w:rPr>
          <w:rFonts w:hint="cs"/>
          <w:rtl/>
        </w:rPr>
      </w:pPr>
      <w:r>
        <w:rPr>
          <w:rFonts w:hint="cs"/>
          <w:rtl/>
        </w:rPr>
        <w:tab/>
        <w:t>אני רוצה לשאול את חברי הכנסת הנכבדים ואת נציגי הממשלה, שיושבים כאן אתנו: האם אפשר היה לקבל שורה ארוכה כל כך של החלטות כלכליות, שכולן פוגעות למעשה באותה קבוצה שוב ושוב ושוב? למה לא הצליחו לחלק את הנטל בין אלה שאין להם בכלל לבין אלה שי</w:t>
      </w:r>
      <w:r>
        <w:rPr>
          <w:rFonts w:hint="cs"/>
          <w:rtl/>
        </w:rPr>
        <w:t xml:space="preserve">ש להם לא מעט? </w:t>
      </w:r>
    </w:p>
    <w:p w14:paraId="5C6EF710" w14:textId="77777777" w:rsidR="00000000" w:rsidRDefault="00E23567">
      <w:pPr>
        <w:pStyle w:val="a0"/>
        <w:ind w:firstLine="0"/>
        <w:rPr>
          <w:rFonts w:hint="cs"/>
          <w:rtl/>
        </w:rPr>
      </w:pPr>
    </w:p>
    <w:p w14:paraId="280914A7" w14:textId="77777777" w:rsidR="00000000" w:rsidRDefault="00E23567">
      <w:pPr>
        <w:pStyle w:val="a0"/>
        <w:ind w:firstLine="720"/>
        <w:rPr>
          <w:rFonts w:hint="cs"/>
          <w:rtl/>
        </w:rPr>
      </w:pPr>
      <w:r>
        <w:rPr>
          <w:rFonts w:hint="cs"/>
          <w:rtl/>
        </w:rPr>
        <w:t>וכאן אני רוצה לומר, שהתביישתי להסתכל בתלוש המשכורת שלי עבור חודש ינואר 2004. 1,000 השקלים שלקחו לי בקיץ, חזרו אלי בגלל הרפורמה במס. אומר מייד שכסף זה נתרם על-ידי לכמה גופים המסייעים לנזקקים, אבל הבושה שלי עדיין במקומה.</w:t>
      </w:r>
    </w:p>
    <w:p w14:paraId="7F6A1D76" w14:textId="77777777" w:rsidR="00000000" w:rsidRDefault="00E23567">
      <w:pPr>
        <w:pStyle w:val="a0"/>
        <w:ind w:firstLine="0"/>
        <w:rPr>
          <w:rFonts w:hint="cs"/>
          <w:rtl/>
        </w:rPr>
      </w:pPr>
    </w:p>
    <w:p w14:paraId="24F92D0F" w14:textId="77777777" w:rsidR="00000000" w:rsidRDefault="00E23567">
      <w:pPr>
        <w:pStyle w:val="a0"/>
        <w:ind w:firstLine="0"/>
        <w:rPr>
          <w:rFonts w:hint="cs"/>
          <w:rtl/>
        </w:rPr>
      </w:pPr>
      <w:r>
        <w:rPr>
          <w:rFonts w:hint="cs"/>
          <w:rtl/>
        </w:rPr>
        <w:tab/>
        <w:t xml:space="preserve">אנשי האוצר מייצגים </w:t>
      </w:r>
      <w:r>
        <w:rPr>
          <w:rFonts w:hint="cs"/>
          <w:rtl/>
        </w:rPr>
        <w:t>את המדיניות הכלכלית שלהם, והם מיישמים את הקו של כלכלן עם שם בין-לאומי, פרידריך אוגוסט פון-האייק, את תורת השוק החופשי לגמרי. אפילו שר האוצר אומר שהקו של פרידריך אוגוסט פון-האייק יותר נכון מהקו של ג'ון מינרד קיינס. אבל הקו של פרידריך אוגוסט פון-האייק, של שוק</w:t>
      </w:r>
      <w:r>
        <w:rPr>
          <w:rFonts w:hint="cs"/>
          <w:rtl/>
        </w:rPr>
        <w:t xml:space="preserve"> חופשי לגמרי, מתאים למדינות דמוקרטיות רק בזמן שלום ושלווה, והקו של ג'ון מינרד קיינס מתאים למדינות שנמצאות במצב של משבר ומלחמה. </w:t>
      </w:r>
    </w:p>
    <w:p w14:paraId="06424F3A" w14:textId="77777777" w:rsidR="00000000" w:rsidRDefault="00E23567">
      <w:pPr>
        <w:pStyle w:val="a0"/>
        <w:ind w:firstLine="0"/>
        <w:rPr>
          <w:rFonts w:hint="cs"/>
          <w:rtl/>
        </w:rPr>
      </w:pPr>
    </w:p>
    <w:p w14:paraId="38E60F14" w14:textId="77777777" w:rsidR="00000000" w:rsidRDefault="00E23567">
      <w:pPr>
        <w:pStyle w:val="a0"/>
        <w:rPr>
          <w:rFonts w:hint="cs"/>
          <w:rtl/>
        </w:rPr>
      </w:pPr>
      <w:r>
        <w:rPr>
          <w:rFonts w:hint="cs"/>
          <w:rtl/>
        </w:rPr>
        <w:t>אני אפילו לא מדברת על קליטה. להחזיר את המסים בזמן שלוקחים לחלשים, זו לא רק טעות כלכלית, זה גם פשע מוסרי.</w:t>
      </w:r>
    </w:p>
    <w:p w14:paraId="6CDD5625" w14:textId="77777777" w:rsidR="00000000" w:rsidRDefault="00E23567">
      <w:pPr>
        <w:pStyle w:val="a0"/>
        <w:rPr>
          <w:rFonts w:hint="cs"/>
          <w:rtl/>
        </w:rPr>
      </w:pPr>
    </w:p>
    <w:p w14:paraId="023EA828" w14:textId="77777777" w:rsidR="00000000" w:rsidRDefault="00E23567">
      <w:pPr>
        <w:pStyle w:val="a0"/>
        <w:rPr>
          <w:rFonts w:hint="cs"/>
          <w:rtl/>
        </w:rPr>
      </w:pPr>
      <w:r>
        <w:rPr>
          <w:rFonts w:hint="cs"/>
          <w:rtl/>
        </w:rPr>
        <w:t>לפני שבוע נשלחתי מטעם</w:t>
      </w:r>
      <w:r>
        <w:rPr>
          <w:rFonts w:hint="cs"/>
          <w:rtl/>
        </w:rPr>
        <w:t xml:space="preserve"> "בונדס ישראל" לסייע בגיוס כספים בקהילת דוברי הרוסית בברלין. ערכתי שם כמה פגישות עם ראשי הקהילה, והזדעזעתי לשמוע שבכל יום מגיעים לגרמניה עשרות יהודים חדשים מחבר המדינות, ובגרמניה מקפידים שיגיעו אליהם רק יהודים כשרים לפי ההלכה. למה האנשים האלה נוסעים בעשרות</w:t>
      </w:r>
      <w:r>
        <w:rPr>
          <w:rFonts w:hint="cs"/>
          <w:rtl/>
        </w:rPr>
        <w:t xml:space="preserve"> אלפיהם לגרמניה? הם מונים שם היום קרוב ל-200,000 איש, הקהילה של היהודים יוצאי ברית-המועצות. </w:t>
      </w:r>
    </w:p>
    <w:p w14:paraId="38C5AA6C" w14:textId="77777777" w:rsidR="00000000" w:rsidRDefault="00E23567">
      <w:pPr>
        <w:pStyle w:val="a0"/>
        <w:rPr>
          <w:rFonts w:hint="cs"/>
          <w:rtl/>
        </w:rPr>
      </w:pPr>
    </w:p>
    <w:p w14:paraId="1227CB4E" w14:textId="77777777" w:rsidR="00000000" w:rsidRDefault="00E23567">
      <w:pPr>
        <w:pStyle w:val="a0"/>
        <w:rPr>
          <w:rFonts w:hint="cs"/>
          <w:rtl/>
        </w:rPr>
      </w:pPr>
      <w:r>
        <w:rPr>
          <w:rFonts w:hint="cs"/>
          <w:rtl/>
        </w:rPr>
        <w:t>אפשר לומר גם בנושא זה תודה רבה לשרי האוצר האחרונים של ממשלת ישראל, ובמיוחד לשרים נתניהו ושטרית, שהגדילו וביטלו את ההקלות לתושבים חוזרים ולעולים החדשים בשנה הראשונ</w:t>
      </w:r>
      <w:r>
        <w:rPr>
          <w:rFonts w:hint="cs"/>
          <w:rtl/>
        </w:rPr>
        <w:t xml:space="preserve">ה בארץ. הם לא נעצרו בכך, וגם ביטלו את המענקים במשכנתאות לזכאי משרד השיכון. </w:t>
      </w:r>
    </w:p>
    <w:p w14:paraId="1BAF2031" w14:textId="77777777" w:rsidR="00000000" w:rsidRDefault="00E23567">
      <w:pPr>
        <w:pStyle w:val="a0"/>
        <w:rPr>
          <w:rFonts w:hint="cs"/>
          <w:rtl/>
        </w:rPr>
      </w:pPr>
    </w:p>
    <w:p w14:paraId="2872BBC3" w14:textId="77777777" w:rsidR="00000000" w:rsidRDefault="00E23567">
      <w:pPr>
        <w:pStyle w:val="a0"/>
        <w:rPr>
          <w:rFonts w:hint="cs"/>
          <w:rtl/>
        </w:rPr>
      </w:pPr>
      <w:r>
        <w:rPr>
          <w:rFonts w:hint="cs"/>
          <w:rtl/>
        </w:rPr>
        <w:t>אני רוצה לציין לטובה מעל במה זו את חברת הכנסת, השרה ציפי לבני, שעשתה ועושה לילות כימים בניסיון לצמצם את הנזק ואת הפגיעות הקשות של פקידי האוצר בעולים החדשים, אבל מדיניות ממשלת ישרא</w:t>
      </w:r>
      <w:r>
        <w:rPr>
          <w:rFonts w:hint="cs"/>
          <w:rtl/>
        </w:rPr>
        <w:t>ל בתחום הכלכלי-החברתי בשלוש השנים האחרונות היא פוסט-ציונות בהתגלמותה. תודה רבה.</w:t>
      </w:r>
    </w:p>
    <w:p w14:paraId="5499F803" w14:textId="77777777" w:rsidR="00000000" w:rsidRDefault="00E23567">
      <w:pPr>
        <w:pStyle w:val="af1"/>
        <w:rPr>
          <w:rtl/>
        </w:rPr>
      </w:pPr>
    </w:p>
    <w:p w14:paraId="31CC7291" w14:textId="77777777" w:rsidR="00000000" w:rsidRDefault="00E23567">
      <w:pPr>
        <w:pStyle w:val="af1"/>
        <w:rPr>
          <w:rtl/>
        </w:rPr>
      </w:pPr>
      <w:r>
        <w:rPr>
          <w:rtl/>
        </w:rPr>
        <w:t>היו"ר מוחמד ברכה:</w:t>
      </w:r>
    </w:p>
    <w:p w14:paraId="0B53F899" w14:textId="77777777" w:rsidR="00000000" w:rsidRDefault="00E23567">
      <w:pPr>
        <w:pStyle w:val="a0"/>
        <w:rPr>
          <w:rtl/>
        </w:rPr>
      </w:pPr>
    </w:p>
    <w:p w14:paraId="2F74C9D8" w14:textId="77777777" w:rsidR="00000000" w:rsidRDefault="00E23567">
      <w:pPr>
        <w:pStyle w:val="a0"/>
        <w:rPr>
          <w:rFonts w:hint="cs"/>
          <w:rtl/>
        </w:rPr>
      </w:pPr>
      <w:r>
        <w:rPr>
          <w:rFonts w:hint="cs"/>
          <w:rtl/>
        </w:rPr>
        <w:t>תודה לחברת הכנסת סולודקין. אחרי המחמאות ראוי שנזמין את השרה, שרת העלייה והקליטה, השרה ציפי לבני, להשיב בשם הממשלה. בבקשה.</w:t>
      </w:r>
    </w:p>
    <w:p w14:paraId="2E702927" w14:textId="77777777" w:rsidR="00000000" w:rsidRDefault="00E23567">
      <w:pPr>
        <w:pStyle w:val="a0"/>
        <w:rPr>
          <w:rFonts w:hint="cs"/>
          <w:rtl/>
        </w:rPr>
      </w:pPr>
    </w:p>
    <w:p w14:paraId="1FE79429" w14:textId="77777777" w:rsidR="00000000" w:rsidRDefault="00E23567">
      <w:pPr>
        <w:pStyle w:val="a"/>
        <w:rPr>
          <w:rtl/>
        </w:rPr>
      </w:pPr>
      <w:bookmarkStart w:id="652" w:name="FS000000469T11_02_2004_20_54_19"/>
      <w:bookmarkStart w:id="653" w:name="_Toc67150262"/>
      <w:bookmarkEnd w:id="652"/>
      <w:r>
        <w:rPr>
          <w:rFonts w:hint="eastAsia"/>
          <w:rtl/>
        </w:rPr>
        <w:t>השרה</w:t>
      </w:r>
      <w:r>
        <w:rPr>
          <w:rtl/>
        </w:rPr>
        <w:t xml:space="preserve"> לקליטת העלייה ציפי לבני:</w:t>
      </w:r>
      <w:bookmarkEnd w:id="653"/>
    </w:p>
    <w:p w14:paraId="122BBE51" w14:textId="77777777" w:rsidR="00000000" w:rsidRDefault="00E23567">
      <w:pPr>
        <w:pStyle w:val="a0"/>
        <w:rPr>
          <w:rFonts w:hint="cs"/>
          <w:rtl/>
        </w:rPr>
      </w:pPr>
    </w:p>
    <w:p w14:paraId="3330DF9A" w14:textId="77777777" w:rsidR="00000000" w:rsidRDefault="00E23567">
      <w:pPr>
        <w:pStyle w:val="a0"/>
        <w:rPr>
          <w:rFonts w:hint="cs"/>
          <w:rtl/>
        </w:rPr>
      </w:pPr>
      <w:r>
        <w:rPr>
          <w:rFonts w:hint="cs"/>
          <w:rtl/>
        </w:rPr>
        <w:t>אד</w:t>
      </w:r>
      <w:r>
        <w:rPr>
          <w:rFonts w:hint="cs"/>
          <w:rtl/>
        </w:rPr>
        <w:t>וני היושב-ראש, חברי חברי הכנסת, חברת הכנסת סולודקין, הדברים שאמרה חברת הכנסת סולודקין, בעיקר אותה דוגמה שהובאה - אני לא חושבת שיש אדם, בכנסת או בבית, שיכול לא להרגיש שלבו נחמץ. אני יכולה לומר שאני שותפה לאותם רגשי לב והזדהות שהביעה חברת הכנסת סולודקין עם מ</w:t>
      </w:r>
      <w:r>
        <w:rPr>
          <w:rFonts w:hint="cs"/>
          <w:rtl/>
        </w:rPr>
        <w:t xml:space="preserve">י שהפך להיות חוליה חלשה בחברה הישראלית. </w:t>
      </w:r>
    </w:p>
    <w:p w14:paraId="74FED6EE" w14:textId="77777777" w:rsidR="00000000" w:rsidRDefault="00E23567">
      <w:pPr>
        <w:pStyle w:val="a0"/>
        <w:rPr>
          <w:rFonts w:hint="cs"/>
          <w:rtl/>
        </w:rPr>
      </w:pPr>
    </w:p>
    <w:p w14:paraId="6F886D4E" w14:textId="77777777" w:rsidR="00000000" w:rsidRDefault="00E23567">
      <w:pPr>
        <w:pStyle w:val="a0"/>
        <w:rPr>
          <w:rFonts w:hint="cs"/>
          <w:rtl/>
        </w:rPr>
      </w:pPr>
      <w:r>
        <w:rPr>
          <w:rFonts w:hint="cs"/>
          <w:rtl/>
        </w:rPr>
        <w:t>צריך לזכור שעולה, מטבע הדברים, נקודת הפתיחה שלו בכל מדינה חדשה שאליה הוא מהגר, היא נקודת פתיחה חלשה ביחס לאזרחי אותה מדינה. הוא מגיע למקום חדש, לחברה חדשה, לשפה חדשה, לא תמיד הוא יכול למצוא עבודה במקצוע שלו, אבל אנ</w:t>
      </w:r>
      <w:r>
        <w:rPr>
          <w:rFonts w:hint="cs"/>
          <w:rtl/>
        </w:rPr>
        <w:t xml:space="preserve">י עדיין מאמינה גדולה גם בציונות, גם בעלייה. אין ספק שהעלייה, בעיקר מחבר המדינות, בעשר השנים האחרונות תרמה תרומה משמעותית לכלכלה הישראלית. </w:t>
      </w:r>
    </w:p>
    <w:p w14:paraId="5FD64B7C" w14:textId="77777777" w:rsidR="00000000" w:rsidRDefault="00E23567">
      <w:pPr>
        <w:pStyle w:val="a0"/>
        <w:rPr>
          <w:rFonts w:hint="cs"/>
          <w:rtl/>
        </w:rPr>
      </w:pPr>
    </w:p>
    <w:p w14:paraId="3B1AC185" w14:textId="77777777" w:rsidR="00000000" w:rsidRDefault="00E23567">
      <w:pPr>
        <w:pStyle w:val="a0"/>
        <w:rPr>
          <w:rFonts w:hint="cs"/>
          <w:rtl/>
        </w:rPr>
      </w:pPr>
      <w:r>
        <w:rPr>
          <w:rFonts w:hint="cs"/>
          <w:rtl/>
        </w:rPr>
        <w:t>אין גם ספק שמנקודת הראות של הממשלה הזאת אנחנו רואים בעלייה, במספר העולים שיגיעו, את החוסן העתידי של מדינת ישראל - לא</w:t>
      </w:r>
      <w:r>
        <w:rPr>
          <w:rFonts w:hint="cs"/>
          <w:rtl/>
        </w:rPr>
        <w:t xml:space="preserve"> רק מבחינה מספרית - וכדי לקיים את מדינת ישראל כמדינה יהודית ודמוקרטית, כשאנחנו משלבים את שני הערכים האלה ביחד, אין ספק שאנחנו חייבים לשמור תמיד על רוב יהודי במדינת ישראל. אני גם מאמינה שהדרך שבה אנחנו, שבה הממשלה תתייחס או תפעל לקליטת העולים, תשפיע על פניה</w:t>
      </w:r>
      <w:r>
        <w:rPr>
          <w:rFonts w:hint="cs"/>
          <w:rtl/>
        </w:rPr>
        <w:t xml:space="preserve"> של החברה הישראלית כולה, ולכן אני לא רואה את התפקיד שלי כשרת הקליטה כתפקיד שעוסק במגזר מסוים, כי אני מאמינה שהדרך שבה נפעל לקליטת העולים תשפיע על כולם. זה לא רק עניין שלהם. </w:t>
      </w:r>
    </w:p>
    <w:p w14:paraId="0C7ECD42" w14:textId="77777777" w:rsidR="00000000" w:rsidRDefault="00E23567">
      <w:pPr>
        <w:pStyle w:val="a0"/>
        <w:rPr>
          <w:rFonts w:hint="cs"/>
          <w:rtl/>
        </w:rPr>
      </w:pPr>
    </w:p>
    <w:p w14:paraId="77950A74" w14:textId="77777777" w:rsidR="00000000" w:rsidRDefault="00E23567">
      <w:pPr>
        <w:pStyle w:val="a0"/>
        <w:rPr>
          <w:rFonts w:hint="cs"/>
          <w:rtl/>
        </w:rPr>
      </w:pPr>
      <w:r>
        <w:rPr>
          <w:rFonts w:hint="cs"/>
          <w:rtl/>
        </w:rPr>
        <w:t>מה שיקרה לילדים של העולים, ואנחנו מדברים על תופעה של נוער בסיכון, ישפיע לא רק עלי</w:t>
      </w:r>
      <w:r>
        <w:rPr>
          <w:rFonts w:hint="cs"/>
          <w:rtl/>
        </w:rPr>
        <w:t>הם ולא רק על המשפחות שלהם, אלא על החברה כולה. וראוי לציין שהטיפול הוא לא רק טיפול של משרד הקליטה בזווית מסוימת, אלא בעצם כל עולה בהליך קליטתו נדרש לכל משרדי הממשלה, וזאת עבודה שחייבת להיות משולבת ומתואמת.</w:t>
      </w:r>
    </w:p>
    <w:p w14:paraId="2BBF0E29" w14:textId="77777777" w:rsidR="00000000" w:rsidRDefault="00E23567">
      <w:pPr>
        <w:pStyle w:val="a0"/>
        <w:rPr>
          <w:rFonts w:hint="cs"/>
          <w:rtl/>
        </w:rPr>
      </w:pPr>
    </w:p>
    <w:p w14:paraId="5B8F04D9" w14:textId="77777777" w:rsidR="00000000" w:rsidRDefault="00E23567">
      <w:pPr>
        <w:pStyle w:val="a0"/>
        <w:rPr>
          <w:rFonts w:hint="cs"/>
          <w:rtl/>
        </w:rPr>
      </w:pPr>
      <w:r>
        <w:rPr>
          <w:rFonts w:hint="cs"/>
          <w:rtl/>
        </w:rPr>
        <w:t>לאחר הקיצוצים בתקציב, אני מוכרחה לומר שאני עומדת ע</w:t>
      </w:r>
      <w:r>
        <w:rPr>
          <w:rFonts w:hint="cs"/>
          <w:rtl/>
        </w:rPr>
        <w:t xml:space="preserve">כשיו בלב יותר כבד מאשר בבוקר, כשהגעתי לכאן לכנסת, כי שמעתי שהולכים להביא קיצוץ נוסף על כלל משרדי הממשלה. </w:t>
      </w:r>
    </w:p>
    <w:p w14:paraId="18B9DD63" w14:textId="77777777" w:rsidR="00000000" w:rsidRDefault="00E23567">
      <w:pPr>
        <w:pStyle w:val="a0"/>
        <w:rPr>
          <w:rFonts w:hint="cs"/>
          <w:rtl/>
        </w:rPr>
      </w:pPr>
    </w:p>
    <w:p w14:paraId="2D6EEFAA" w14:textId="77777777" w:rsidR="00000000" w:rsidRDefault="00E23567">
      <w:pPr>
        <w:pStyle w:val="a0"/>
        <w:rPr>
          <w:rFonts w:hint="cs"/>
          <w:rtl/>
        </w:rPr>
      </w:pPr>
      <w:r>
        <w:rPr>
          <w:rFonts w:hint="cs"/>
          <w:rtl/>
        </w:rPr>
        <w:t xml:space="preserve">ראוי לומר, שלמרות כל הקיצוצים שנעשו בתקציבי המשרדים השונים, דווקא בתקציב של משרד הקליטה, אחרי הרבה מאוד מאבקים, גם משותפים, הצלחנו למנוע פגיעה ישירה </w:t>
      </w:r>
      <w:r>
        <w:rPr>
          <w:rFonts w:hint="cs"/>
          <w:rtl/>
        </w:rPr>
        <w:t xml:space="preserve">בעולים בנושאים שקשורים בנושאים הישירים של הקליטה. נכון חלק מההטבות שונה. נדמה לי שזה לא עיקר הבעיה, אותן הטבות שיש לתושבים חוזרים. לגבי חלק אני עדיין עסוקה בטיפול, בכוונה לשנות, בעיקר בנושא של ביטוח בריאות לתושבים חוזרים שצריך לתקנו. </w:t>
      </w:r>
    </w:p>
    <w:p w14:paraId="13ED184A" w14:textId="77777777" w:rsidR="00000000" w:rsidRDefault="00E23567">
      <w:pPr>
        <w:pStyle w:val="a0"/>
        <w:rPr>
          <w:rFonts w:hint="cs"/>
          <w:rtl/>
        </w:rPr>
      </w:pPr>
    </w:p>
    <w:p w14:paraId="09C985F5" w14:textId="77777777" w:rsidR="00000000" w:rsidRDefault="00E23567">
      <w:pPr>
        <w:pStyle w:val="a0"/>
        <w:rPr>
          <w:rFonts w:hint="cs"/>
          <w:rtl/>
        </w:rPr>
      </w:pPr>
      <w:r>
        <w:rPr>
          <w:rFonts w:hint="cs"/>
          <w:rtl/>
        </w:rPr>
        <w:t>בסך הכול, אני לא יכו</w:t>
      </w:r>
      <w:r>
        <w:rPr>
          <w:rFonts w:hint="cs"/>
          <w:rtl/>
        </w:rPr>
        <w:t>לה לומר שכתוצאה מזה שנלחמנו ונלחמתי על תקציב משרדי, ומנענו את הפגיעה, לפחות החלקית, זאת שתוכננה בשכר הדירה בדיור לעולים קשישים, או אם מדובר בתוכניות שונות שאנחנו רוצים לבצע, ואף שתוכניות הקליטה יכולות להימשך כסדרן - בגלל הבנה שבסך הכול העולים הם לעתים הראש</w:t>
      </w:r>
      <w:r>
        <w:rPr>
          <w:rFonts w:hint="cs"/>
          <w:rtl/>
        </w:rPr>
        <w:t>ונים שמשלמים את המחיר, אף שהם היו מועסקים, והנתונים הסטטיסטיים מעידים על שיעור גבוה של מועסקים מקרב העולים, גם בהשוואה לישראלים, המצב הוא שהרבה מהם לא עובדים במקצועות שלהם, ואני מאמינה גדולה שכדי שבן-אדם יהיה מרוצה, וגם כדי שתרומתו לחברה תהיה גדולה יותר, ר</w:t>
      </w:r>
      <w:r>
        <w:rPr>
          <w:rFonts w:hint="cs"/>
          <w:rtl/>
        </w:rPr>
        <w:t>צוי שתהיה לו תעסוקה, לא סתם תעסוקה, אלא גם במקצוע שלו, בהתאם להשכלה שהוא רכש. בגלל ההבנה הזאת קבעתי, שבתקציב 2004, יקבל תחום הרווחה פי-ארבעה ממה שהיה בתקציב 2003.</w:t>
      </w:r>
    </w:p>
    <w:p w14:paraId="1324CEE4" w14:textId="77777777" w:rsidR="00000000" w:rsidRDefault="00E23567">
      <w:pPr>
        <w:pStyle w:val="a0"/>
        <w:rPr>
          <w:rFonts w:hint="cs"/>
          <w:rtl/>
        </w:rPr>
      </w:pPr>
    </w:p>
    <w:p w14:paraId="0621ADDD" w14:textId="77777777" w:rsidR="00000000" w:rsidRDefault="00E23567">
      <w:pPr>
        <w:pStyle w:val="a0"/>
        <w:ind w:firstLine="0"/>
        <w:rPr>
          <w:rFonts w:hint="cs"/>
          <w:rtl/>
        </w:rPr>
      </w:pPr>
      <w:r>
        <w:rPr>
          <w:rFonts w:hint="cs"/>
          <w:rtl/>
        </w:rPr>
        <w:tab/>
        <w:t xml:space="preserve">זה נכון שהסכומים אינם גדולים, וזה נכון שזה לא המסלול הראשי של המשרד שלי כי באמת אלה תחומים </w:t>
      </w:r>
      <w:r>
        <w:rPr>
          <w:rFonts w:hint="cs"/>
          <w:rtl/>
        </w:rPr>
        <w:t xml:space="preserve">שאולי מי שאמון עליהם הוא משרד הרווחה, אבל הכוונה שלנו בשנת 2004 היא לפתוח תוכניות חדשות שלא היו בשנת 2003 בנושאים הבאים: </w:t>
      </w:r>
    </w:p>
    <w:p w14:paraId="5517B121" w14:textId="77777777" w:rsidR="00000000" w:rsidRDefault="00E23567">
      <w:pPr>
        <w:pStyle w:val="a0"/>
        <w:ind w:firstLine="0"/>
        <w:rPr>
          <w:rFonts w:hint="cs"/>
          <w:rtl/>
        </w:rPr>
      </w:pPr>
    </w:p>
    <w:p w14:paraId="08F32186" w14:textId="77777777" w:rsidR="00000000" w:rsidRDefault="00E23567">
      <w:pPr>
        <w:pStyle w:val="a0"/>
        <w:ind w:firstLine="0"/>
        <w:rPr>
          <w:rFonts w:hint="cs"/>
          <w:rtl/>
        </w:rPr>
      </w:pPr>
      <w:r>
        <w:rPr>
          <w:rFonts w:hint="cs"/>
          <w:rtl/>
        </w:rPr>
        <w:tab/>
        <w:t>אני חושבת שלימוד השפה העברית הוא כלי ראשון ומרכזי בהשתלבות של כל עולה, ביכולת של עולה למצוא עבודה; לעזור לו בעברית תעסוקתית במקצוע ש</w:t>
      </w:r>
      <w:r>
        <w:rPr>
          <w:rFonts w:hint="cs"/>
          <w:rtl/>
        </w:rPr>
        <w:t>לו; לאפשר לילד שמגיע לארץ להשתלב בבית-הספר ולהתמודד עם שפה חדשה, עם מקצועות חדשים כמו היסטוריה, כמו אזרחות, בשפה שהוא לא מכיר, ואנחנו מתכוונים לפתח תוכניות ללימוד מרחוק בשנת 2004: אפשר אינטרנט, אפשר וידיאו, אפשר טלוויזיה, יש הרבה מאוד שיטות חדשות, ואלה יהי</w:t>
      </w:r>
      <w:r>
        <w:rPr>
          <w:rFonts w:hint="cs"/>
          <w:rtl/>
        </w:rPr>
        <w:t>ו תוכניות חדשות שלא היו בעבר, שאני אעשה ב-2004.</w:t>
      </w:r>
    </w:p>
    <w:p w14:paraId="7259BFAF" w14:textId="77777777" w:rsidR="00000000" w:rsidRDefault="00E23567">
      <w:pPr>
        <w:pStyle w:val="a0"/>
        <w:ind w:firstLine="0"/>
        <w:rPr>
          <w:rFonts w:hint="cs"/>
          <w:rtl/>
        </w:rPr>
      </w:pPr>
    </w:p>
    <w:p w14:paraId="781B8AA4" w14:textId="77777777" w:rsidR="00000000" w:rsidRDefault="00E23567">
      <w:pPr>
        <w:pStyle w:val="a0"/>
        <w:ind w:firstLine="0"/>
        <w:rPr>
          <w:rFonts w:hint="cs"/>
          <w:rtl/>
        </w:rPr>
      </w:pPr>
      <w:r>
        <w:rPr>
          <w:rFonts w:hint="cs"/>
          <w:rtl/>
        </w:rPr>
        <w:tab/>
        <w:t>אני מדברת על תוכניות חדשות בתחום הרווחה. אנחנו פותחים תוכניות חדשות בעיקר לגבי נוער בסיכון, יחד עם הרשות למלחמה בסמים, בשבע רשויות מקומיות שונות. אנחנו מתכוונים לפתוח תוכנית חדשה לנערות במצוקה - בעיקר באזור</w:t>
      </w:r>
      <w:r>
        <w:rPr>
          <w:rFonts w:hint="cs"/>
          <w:rtl/>
        </w:rPr>
        <w:t xml:space="preserve"> הדרום - ואני מתכוונת גם לאגם משאבים שנמצאים היום ולפתוח - אני לא יכולה לפתוח לצערי תוכנית מצוינת כמו "מסיכון לסיכוי" שמתקיימת היום בארבע רשויות מקומיות, בעוד רשויות מקומיות במלוא ההיקף שלה - אבל אני מתכוונת ליישם חלקים ממנה ברשויות מקומיות חדשות. </w:t>
      </w:r>
    </w:p>
    <w:p w14:paraId="53A2AF56" w14:textId="77777777" w:rsidR="00000000" w:rsidRDefault="00E23567">
      <w:pPr>
        <w:pStyle w:val="a0"/>
        <w:ind w:firstLine="0"/>
        <w:rPr>
          <w:rFonts w:hint="cs"/>
          <w:rtl/>
        </w:rPr>
      </w:pPr>
    </w:p>
    <w:p w14:paraId="232D5687" w14:textId="77777777" w:rsidR="00000000" w:rsidRDefault="00E23567">
      <w:pPr>
        <w:pStyle w:val="a0"/>
        <w:ind w:firstLine="0"/>
        <w:rPr>
          <w:rFonts w:hint="cs"/>
          <w:rtl/>
        </w:rPr>
      </w:pPr>
      <w:r>
        <w:rPr>
          <w:rFonts w:hint="cs"/>
          <w:rtl/>
        </w:rPr>
        <w:tab/>
        <w:t>ולכן,</w:t>
      </w:r>
      <w:r>
        <w:rPr>
          <w:rFonts w:hint="cs"/>
          <w:rtl/>
        </w:rPr>
        <w:t xml:space="preserve"> אני רוצה לומר שלמרות המצב הכלכלי, אני מאמינה שאנחנו באמת בהתחלה, או אני מקווה שנוכל לראות באמת בחודשים הקרובים את תחילתה של הצמיחה. ואם נראה את תחילתה של הצמיחה - שתיראה בהתחלה בנתונים מספריים במשרד האוצר ואחר כך במשרדים השונים - לוקח זמן עד שהנתון המספרי</w:t>
      </w:r>
      <w:r>
        <w:rPr>
          <w:rFonts w:hint="cs"/>
          <w:rtl/>
        </w:rPr>
        <w:t xml:space="preserve"> הופך להיות מתורגם לשכר שמישהו מביא, או לחנויות שמתמלאות שוב, או לסיום המיתון, אבל אין לי ספק שהצעדים שנאלצנו לנקוט - עם אישור התקציב - אני מקווה כך, ייתנו את הפירות כך שהצמיחה הכלכלית תתחיל להיראות בקרב כלל האוכלוסייה הישראלית, וכמובן גם בקרב העולים - שזא</w:t>
      </w:r>
      <w:r>
        <w:rPr>
          <w:rFonts w:hint="cs"/>
          <w:rtl/>
        </w:rPr>
        <w:t xml:space="preserve">ת מבחינתי הפכה להיות קבוצת אוכלוסייה מיוחדת, עם התמנותי לתפקיד. </w:t>
      </w:r>
    </w:p>
    <w:p w14:paraId="1D5D3C2E" w14:textId="77777777" w:rsidR="00000000" w:rsidRDefault="00E23567">
      <w:pPr>
        <w:pStyle w:val="a0"/>
        <w:ind w:firstLine="0"/>
        <w:rPr>
          <w:rFonts w:hint="cs"/>
          <w:rtl/>
        </w:rPr>
      </w:pPr>
    </w:p>
    <w:p w14:paraId="1CDA80F6" w14:textId="77777777" w:rsidR="00000000" w:rsidRDefault="00E23567">
      <w:pPr>
        <w:pStyle w:val="a0"/>
        <w:ind w:firstLine="0"/>
        <w:rPr>
          <w:rFonts w:hint="cs"/>
          <w:rtl/>
        </w:rPr>
      </w:pPr>
      <w:r>
        <w:rPr>
          <w:rFonts w:hint="cs"/>
          <w:rtl/>
        </w:rPr>
        <w:tab/>
        <w:t>ובסך הכול נדמה לי - לא נדמה לי, אני יודעת - שלמרות הקיצוצים, האמירה שנאמרה עם הקמת הממשלה, שהממשלה הזאת נותנת עדיפות לקליטת העלייה ולעלייה חדשה, קיבלה ביטוי גם במסגרות הכואבות של קיצוצי התק</w:t>
      </w:r>
      <w:r>
        <w:rPr>
          <w:rFonts w:hint="cs"/>
          <w:rtl/>
        </w:rPr>
        <w:t>ציב. תודה רבה.</w:t>
      </w:r>
    </w:p>
    <w:p w14:paraId="05922574" w14:textId="77777777" w:rsidR="00000000" w:rsidRDefault="00E23567">
      <w:pPr>
        <w:pStyle w:val="af1"/>
        <w:rPr>
          <w:rtl/>
        </w:rPr>
      </w:pPr>
      <w:r>
        <w:rPr>
          <w:rtl/>
        </w:rPr>
        <w:br/>
        <w:t>היו"ר מוחמד ברכה:</w:t>
      </w:r>
    </w:p>
    <w:p w14:paraId="52B37C93" w14:textId="77777777" w:rsidR="00000000" w:rsidRDefault="00E23567">
      <w:pPr>
        <w:pStyle w:val="a0"/>
        <w:rPr>
          <w:rtl/>
        </w:rPr>
      </w:pPr>
    </w:p>
    <w:p w14:paraId="4ABEFE66" w14:textId="77777777" w:rsidR="00000000" w:rsidRDefault="00E23567">
      <w:pPr>
        <w:pStyle w:val="a0"/>
        <w:rPr>
          <w:rFonts w:hint="cs"/>
          <w:rtl/>
        </w:rPr>
      </w:pPr>
      <w:r>
        <w:rPr>
          <w:rFonts w:hint="cs"/>
          <w:rtl/>
        </w:rPr>
        <w:t>מה כבוד השרה מציעה?</w:t>
      </w:r>
    </w:p>
    <w:p w14:paraId="1C327795" w14:textId="77777777" w:rsidR="00000000" w:rsidRDefault="00E23567">
      <w:pPr>
        <w:pStyle w:val="-"/>
        <w:rPr>
          <w:rtl/>
        </w:rPr>
      </w:pPr>
      <w:r>
        <w:rPr>
          <w:rtl/>
        </w:rPr>
        <w:br/>
      </w:r>
      <w:bookmarkStart w:id="654" w:name="FS000000469T11_02_2004_21_24_12"/>
      <w:bookmarkStart w:id="655" w:name="FS000000469T11_02_2004_21_24_15C"/>
      <w:bookmarkEnd w:id="654"/>
      <w:bookmarkEnd w:id="655"/>
      <w:r>
        <w:rPr>
          <w:rtl/>
        </w:rPr>
        <w:t>השרה לקליטת העלייה ציפי לבני:</w:t>
      </w:r>
    </w:p>
    <w:p w14:paraId="57225184" w14:textId="77777777" w:rsidR="00000000" w:rsidRDefault="00E23567">
      <w:pPr>
        <w:pStyle w:val="a0"/>
        <w:rPr>
          <w:rFonts w:hint="cs"/>
          <w:rtl/>
        </w:rPr>
      </w:pPr>
    </w:p>
    <w:p w14:paraId="5A9E0C3E" w14:textId="77777777" w:rsidR="00000000" w:rsidRDefault="00E23567">
      <w:pPr>
        <w:pStyle w:val="a0"/>
        <w:rPr>
          <w:rFonts w:hint="cs"/>
          <w:rtl/>
        </w:rPr>
      </w:pPr>
      <w:r>
        <w:rPr>
          <w:rFonts w:hint="cs"/>
          <w:rtl/>
        </w:rPr>
        <w:t xml:space="preserve">להסיר. </w:t>
      </w:r>
    </w:p>
    <w:p w14:paraId="7C4897D0" w14:textId="77777777" w:rsidR="00000000" w:rsidRDefault="00E23567">
      <w:pPr>
        <w:pStyle w:val="af1"/>
        <w:rPr>
          <w:rtl/>
        </w:rPr>
      </w:pPr>
      <w:r>
        <w:rPr>
          <w:rtl/>
        </w:rPr>
        <w:br/>
        <w:t>היו"ר מוחמד ברכה:</w:t>
      </w:r>
    </w:p>
    <w:p w14:paraId="07F4F8FB" w14:textId="77777777" w:rsidR="00000000" w:rsidRDefault="00E23567">
      <w:pPr>
        <w:pStyle w:val="a0"/>
        <w:rPr>
          <w:rtl/>
        </w:rPr>
      </w:pPr>
    </w:p>
    <w:p w14:paraId="5C0076BF" w14:textId="77777777" w:rsidR="00000000" w:rsidRDefault="00E23567">
      <w:pPr>
        <w:pStyle w:val="a0"/>
        <w:rPr>
          <w:rFonts w:hint="cs"/>
          <w:rtl/>
        </w:rPr>
      </w:pPr>
      <w:r>
        <w:rPr>
          <w:rFonts w:hint="cs"/>
          <w:rtl/>
        </w:rPr>
        <w:t>להסיר?</w:t>
      </w:r>
    </w:p>
    <w:p w14:paraId="18D854C1" w14:textId="77777777" w:rsidR="00000000" w:rsidRDefault="00E23567">
      <w:pPr>
        <w:pStyle w:val="-"/>
        <w:rPr>
          <w:rtl/>
        </w:rPr>
      </w:pPr>
      <w:r>
        <w:rPr>
          <w:rtl/>
        </w:rPr>
        <w:br/>
      </w:r>
      <w:bookmarkStart w:id="656" w:name="FS000000469T11_02_2004_21_24_28C"/>
      <w:bookmarkEnd w:id="656"/>
      <w:r>
        <w:rPr>
          <w:rtl/>
        </w:rPr>
        <w:t>השרה לקליטת העלייה ציפי לבני:</w:t>
      </w:r>
    </w:p>
    <w:p w14:paraId="3E384203" w14:textId="77777777" w:rsidR="00000000" w:rsidRDefault="00E23567">
      <w:pPr>
        <w:pStyle w:val="a0"/>
        <w:rPr>
          <w:rtl/>
        </w:rPr>
      </w:pPr>
    </w:p>
    <w:p w14:paraId="0F493506" w14:textId="77777777" w:rsidR="00000000" w:rsidRDefault="00E23567">
      <w:pPr>
        <w:pStyle w:val="a0"/>
        <w:rPr>
          <w:rFonts w:hint="cs"/>
          <w:rtl/>
        </w:rPr>
      </w:pPr>
      <w:r>
        <w:rPr>
          <w:rFonts w:hint="cs"/>
          <w:rtl/>
        </w:rPr>
        <w:t>איזו הפתעה.</w:t>
      </w:r>
    </w:p>
    <w:p w14:paraId="0683E90C" w14:textId="77777777" w:rsidR="00000000" w:rsidRDefault="00E23567">
      <w:pPr>
        <w:pStyle w:val="af1"/>
        <w:rPr>
          <w:rtl/>
        </w:rPr>
      </w:pPr>
      <w:r>
        <w:rPr>
          <w:rtl/>
        </w:rPr>
        <w:br/>
        <w:t>היו"ר מוחמד ברכה:</w:t>
      </w:r>
    </w:p>
    <w:p w14:paraId="0D9017E0" w14:textId="77777777" w:rsidR="00000000" w:rsidRDefault="00E23567">
      <w:pPr>
        <w:pStyle w:val="a0"/>
        <w:rPr>
          <w:rtl/>
        </w:rPr>
      </w:pPr>
    </w:p>
    <w:p w14:paraId="6BF0ADC9" w14:textId="77777777" w:rsidR="00000000" w:rsidRDefault="00E23567">
      <w:pPr>
        <w:pStyle w:val="a0"/>
        <w:rPr>
          <w:rFonts w:hint="cs"/>
          <w:rtl/>
        </w:rPr>
      </w:pPr>
      <w:r>
        <w:rPr>
          <w:rFonts w:hint="cs"/>
          <w:rtl/>
        </w:rPr>
        <w:t xml:space="preserve">טוב. </w:t>
      </w:r>
    </w:p>
    <w:p w14:paraId="0B47E7D1" w14:textId="77777777" w:rsidR="00000000" w:rsidRDefault="00E23567">
      <w:pPr>
        <w:pStyle w:val="-"/>
        <w:rPr>
          <w:rtl/>
        </w:rPr>
      </w:pPr>
      <w:r>
        <w:rPr>
          <w:rtl/>
        </w:rPr>
        <w:br/>
      </w:r>
      <w:bookmarkStart w:id="657" w:name="FS000000469T11_02_2004_21_24_43C"/>
      <w:bookmarkEnd w:id="657"/>
      <w:r>
        <w:rPr>
          <w:rtl/>
        </w:rPr>
        <w:t>השרה לקליטת העלייה ציפי לבני:</w:t>
      </w:r>
    </w:p>
    <w:p w14:paraId="6094F0B3" w14:textId="77777777" w:rsidR="00000000" w:rsidRDefault="00E23567">
      <w:pPr>
        <w:pStyle w:val="a0"/>
        <w:rPr>
          <w:rtl/>
        </w:rPr>
      </w:pPr>
    </w:p>
    <w:p w14:paraId="4CE2F092" w14:textId="77777777" w:rsidR="00000000" w:rsidRDefault="00E23567">
      <w:pPr>
        <w:pStyle w:val="a0"/>
        <w:rPr>
          <w:rFonts w:hint="cs"/>
          <w:rtl/>
        </w:rPr>
      </w:pPr>
      <w:r>
        <w:rPr>
          <w:rFonts w:hint="cs"/>
          <w:rtl/>
        </w:rPr>
        <w:t>אם אפשר גם לומר - נדמה לי שכבר ה</w:t>
      </w:r>
      <w:r>
        <w:rPr>
          <w:rFonts w:hint="cs"/>
          <w:rtl/>
        </w:rPr>
        <w:t>תקיימו דיונים בוועדת העלייה והקליטה בנושאים האלה.</w:t>
      </w:r>
    </w:p>
    <w:p w14:paraId="3934004F" w14:textId="77777777" w:rsidR="00000000" w:rsidRDefault="00E23567">
      <w:pPr>
        <w:pStyle w:val="af0"/>
        <w:rPr>
          <w:rtl/>
        </w:rPr>
      </w:pPr>
      <w:r>
        <w:rPr>
          <w:rtl/>
        </w:rPr>
        <w:br/>
        <w:t>יורי שטרן (האיחוד הלאומי - ישראל ביתנו):</w:t>
      </w:r>
    </w:p>
    <w:p w14:paraId="1AFCA66D" w14:textId="77777777" w:rsidR="00000000" w:rsidRDefault="00E23567">
      <w:pPr>
        <w:pStyle w:val="a0"/>
        <w:rPr>
          <w:rtl/>
        </w:rPr>
      </w:pPr>
    </w:p>
    <w:p w14:paraId="69896143" w14:textId="77777777" w:rsidR="00000000" w:rsidRDefault="00E23567">
      <w:pPr>
        <w:pStyle w:val="a0"/>
        <w:rPr>
          <w:rFonts w:hint="cs"/>
          <w:rtl/>
        </w:rPr>
      </w:pPr>
      <w:r>
        <w:rPr>
          <w:rFonts w:hint="cs"/>
          <w:rtl/>
        </w:rPr>
        <w:t>- - -</w:t>
      </w:r>
    </w:p>
    <w:p w14:paraId="566533FC" w14:textId="77777777" w:rsidR="00000000" w:rsidRDefault="00E23567">
      <w:pPr>
        <w:pStyle w:val="af1"/>
        <w:rPr>
          <w:rtl/>
        </w:rPr>
      </w:pPr>
      <w:r>
        <w:rPr>
          <w:rtl/>
        </w:rPr>
        <w:br/>
        <w:t>היו"ר מוחמד ברכה:</w:t>
      </w:r>
    </w:p>
    <w:p w14:paraId="038832ED" w14:textId="77777777" w:rsidR="00000000" w:rsidRDefault="00E23567">
      <w:pPr>
        <w:pStyle w:val="a0"/>
        <w:rPr>
          <w:rtl/>
        </w:rPr>
      </w:pPr>
    </w:p>
    <w:p w14:paraId="1B16628D" w14:textId="77777777" w:rsidR="00000000" w:rsidRDefault="00E23567">
      <w:pPr>
        <w:pStyle w:val="a0"/>
        <w:rPr>
          <w:rFonts w:hint="cs"/>
          <w:rtl/>
        </w:rPr>
      </w:pPr>
      <w:r>
        <w:rPr>
          <w:rFonts w:hint="cs"/>
          <w:rtl/>
        </w:rPr>
        <w:t>השרה מציעה להסיר. לחבר הכנסת יורי שטרן יש הצעה אחרת, בבקשה.</w:t>
      </w:r>
    </w:p>
    <w:p w14:paraId="44CF7465" w14:textId="77777777" w:rsidR="00000000" w:rsidRDefault="00E23567">
      <w:pPr>
        <w:pStyle w:val="a"/>
        <w:rPr>
          <w:rtl/>
        </w:rPr>
      </w:pPr>
      <w:r>
        <w:rPr>
          <w:rtl/>
        </w:rPr>
        <w:br/>
      </w:r>
      <w:bookmarkStart w:id="658" w:name="FS000000430T11_02_2004_21_25_50"/>
      <w:bookmarkStart w:id="659" w:name="_Toc67150263"/>
      <w:bookmarkEnd w:id="658"/>
      <w:r>
        <w:rPr>
          <w:rtl/>
        </w:rPr>
        <w:t>יורי שטרן (האיחוד הלאומי - ישראל ביתנו):</w:t>
      </w:r>
      <w:bookmarkEnd w:id="659"/>
    </w:p>
    <w:p w14:paraId="65B110DE" w14:textId="77777777" w:rsidR="00000000" w:rsidRDefault="00E23567">
      <w:pPr>
        <w:pStyle w:val="a0"/>
        <w:rPr>
          <w:rtl/>
        </w:rPr>
      </w:pPr>
    </w:p>
    <w:p w14:paraId="54E10E1B" w14:textId="77777777" w:rsidR="00000000" w:rsidRDefault="00E23567">
      <w:pPr>
        <w:pStyle w:val="a0"/>
        <w:rPr>
          <w:rFonts w:hint="cs"/>
          <w:rtl/>
        </w:rPr>
      </w:pPr>
      <w:r>
        <w:rPr>
          <w:rFonts w:hint="cs"/>
          <w:rtl/>
        </w:rPr>
        <w:t>אדוני הושב-ראש, חברי הכנסת, אני מב</w:t>
      </w:r>
      <w:r>
        <w:rPr>
          <w:rFonts w:hint="cs"/>
          <w:rtl/>
        </w:rPr>
        <w:t xml:space="preserve">רך את חברת הכנסת סולודקין על כך שהעלתה את הנושא הזה לדיון במליאה, ואת שרת הקליטה על המאמצים שהיא עושה, אבל אני חייב לומר, כבוד השרה - - - </w:t>
      </w:r>
    </w:p>
    <w:p w14:paraId="58E70C81" w14:textId="77777777" w:rsidR="00000000" w:rsidRDefault="00E23567">
      <w:pPr>
        <w:pStyle w:val="af0"/>
        <w:rPr>
          <w:rtl/>
        </w:rPr>
      </w:pPr>
      <w:r>
        <w:rPr>
          <w:rtl/>
        </w:rPr>
        <w:br/>
        <w:t>קריאה:</w:t>
      </w:r>
    </w:p>
    <w:p w14:paraId="32D7A3E1" w14:textId="77777777" w:rsidR="00000000" w:rsidRDefault="00E23567">
      <w:pPr>
        <w:pStyle w:val="a0"/>
        <w:rPr>
          <w:rtl/>
        </w:rPr>
      </w:pPr>
    </w:p>
    <w:p w14:paraId="15B6C19D" w14:textId="77777777" w:rsidR="00000000" w:rsidRDefault="00E23567">
      <w:pPr>
        <w:pStyle w:val="a0"/>
        <w:rPr>
          <w:rFonts w:hint="cs"/>
          <w:rtl/>
        </w:rPr>
      </w:pPr>
      <w:r>
        <w:rPr>
          <w:rFonts w:hint="cs"/>
          <w:rtl/>
        </w:rPr>
        <w:t>- - -</w:t>
      </w:r>
    </w:p>
    <w:p w14:paraId="1F2E5378" w14:textId="77777777" w:rsidR="00000000" w:rsidRDefault="00E23567">
      <w:pPr>
        <w:pStyle w:val="af1"/>
        <w:rPr>
          <w:rtl/>
        </w:rPr>
      </w:pPr>
      <w:r>
        <w:rPr>
          <w:rtl/>
        </w:rPr>
        <w:br/>
        <w:t>היו"ר מוחמד ברכה:</w:t>
      </w:r>
    </w:p>
    <w:p w14:paraId="4F44D53F" w14:textId="77777777" w:rsidR="00000000" w:rsidRDefault="00E23567">
      <w:pPr>
        <w:pStyle w:val="a0"/>
        <w:rPr>
          <w:rtl/>
        </w:rPr>
      </w:pPr>
    </w:p>
    <w:p w14:paraId="1EB5A3A3" w14:textId="77777777" w:rsidR="00000000" w:rsidRDefault="00E23567">
      <w:pPr>
        <w:pStyle w:val="a0"/>
        <w:rPr>
          <w:rFonts w:hint="cs"/>
          <w:rtl/>
        </w:rPr>
      </w:pPr>
      <w:r>
        <w:rPr>
          <w:rFonts w:hint="cs"/>
          <w:rtl/>
        </w:rPr>
        <w:t xml:space="preserve">אתה יכול להתחיל מחדש. </w:t>
      </w:r>
    </w:p>
    <w:p w14:paraId="39535E36" w14:textId="77777777" w:rsidR="00000000" w:rsidRDefault="00E23567">
      <w:pPr>
        <w:pStyle w:val="-"/>
        <w:rPr>
          <w:rtl/>
        </w:rPr>
      </w:pPr>
      <w:r>
        <w:rPr>
          <w:rtl/>
        </w:rPr>
        <w:br/>
      </w:r>
      <w:bookmarkStart w:id="660" w:name="FS000000430T11_02_2004_21_27_26C"/>
      <w:bookmarkEnd w:id="660"/>
      <w:r>
        <w:rPr>
          <w:rtl/>
        </w:rPr>
        <w:t>יורי שטרן (האיחוד הלאומי - ישראל ביתנו):</w:t>
      </w:r>
    </w:p>
    <w:p w14:paraId="4E5207B9" w14:textId="77777777" w:rsidR="00000000" w:rsidRDefault="00E23567">
      <w:pPr>
        <w:pStyle w:val="a0"/>
        <w:rPr>
          <w:rtl/>
        </w:rPr>
      </w:pPr>
    </w:p>
    <w:p w14:paraId="3BFF1056" w14:textId="77777777" w:rsidR="00000000" w:rsidRDefault="00E23567">
      <w:pPr>
        <w:pStyle w:val="a0"/>
        <w:rPr>
          <w:rFonts w:hint="cs"/>
          <w:rtl/>
        </w:rPr>
      </w:pPr>
      <w:r>
        <w:rPr>
          <w:rFonts w:hint="cs"/>
          <w:rtl/>
        </w:rPr>
        <w:t>כבוד שרת הקליטה,</w:t>
      </w:r>
      <w:r>
        <w:rPr>
          <w:rFonts w:hint="cs"/>
          <w:rtl/>
        </w:rPr>
        <w:t xml:space="preserve"> עם כל המאמצים שלך - שהם באמת ראויים לשבח וגם הביאו פירות אמיתיים - הממשלה איננה מחויבת כלל וכלל לנושא העלייה, כי במעשים - חוץ מהמאמצים של הסיעה שלנו, למשל, במאבק על התקציב - אין שום ראיה לכך שהעלייה באמת מקבלת עדיפות, שהקליטה מקבלת עדיפות. </w:t>
      </w:r>
    </w:p>
    <w:p w14:paraId="43227BB3" w14:textId="77777777" w:rsidR="00000000" w:rsidRDefault="00E23567">
      <w:pPr>
        <w:pStyle w:val="a0"/>
        <w:rPr>
          <w:rFonts w:hint="cs"/>
          <w:rtl/>
        </w:rPr>
      </w:pPr>
    </w:p>
    <w:p w14:paraId="1CF04E4F" w14:textId="77777777" w:rsidR="00000000" w:rsidRDefault="00E23567">
      <w:pPr>
        <w:pStyle w:val="a0"/>
        <w:rPr>
          <w:rFonts w:hint="cs"/>
          <w:rtl/>
        </w:rPr>
      </w:pPr>
      <w:r>
        <w:rPr>
          <w:rFonts w:hint="cs"/>
          <w:rtl/>
        </w:rPr>
        <w:t>העולים יורדים</w:t>
      </w:r>
      <w:r>
        <w:rPr>
          <w:rFonts w:hint="cs"/>
          <w:rtl/>
        </w:rPr>
        <w:t xml:space="preserve"> מהארץ. הוקמה ועדה בין-משרדית בראשות מזכיר הממשלה, לעידוד העלייה. אני אומר - אין מקום לוועדה הזאת, כי כל מה שצריכים עכשיו לעשות זה למנוע ירידה. אין לעודד עלייה ארצה מעבר למה שכבר עושים, כי אין לאנשים מה לעשות פה כעת. </w:t>
      </w:r>
    </w:p>
    <w:p w14:paraId="49F8DCBA" w14:textId="77777777" w:rsidR="00000000" w:rsidRDefault="00E23567">
      <w:pPr>
        <w:pStyle w:val="a0"/>
        <w:rPr>
          <w:rFonts w:hint="cs"/>
          <w:rtl/>
        </w:rPr>
      </w:pPr>
    </w:p>
    <w:p w14:paraId="6B38B5F7" w14:textId="77777777" w:rsidR="00000000" w:rsidRDefault="00E23567">
      <w:pPr>
        <w:pStyle w:val="a0"/>
        <w:rPr>
          <w:rFonts w:hint="cs"/>
          <w:rtl/>
        </w:rPr>
      </w:pPr>
      <w:r>
        <w:rPr>
          <w:rFonts w:hint="cs"/>
          <w:rtl/>
        </w:rPr>
        <w:t>אני אומר את זה בפעם הראשונה ב-23 השני</w:t>
      </w:r>
      <w:r>
        <w:rPr>
          <w:rFonts w:hint="cs"/>
          <w:rtl/>
        </w:rPr>
        <w:t xml:space="preserve">ם שלי בארץ - והיו כל מיני משברים. היום, יום-יום,  יורדים מהארץ זקנים וצעירים ואנשים בגיל העבודה, ואנחנו מאבדים אותה עלייה שתרמה - גם לדברייך - תרומה כל כך משמעותית לפיתוח מדינת ישראל. </w:t>
      </w:r>
    </w:p>
    <w:p w14:paraId="79A9C23B" w14:textId="77777777" w:rsidR="00000000" w:rsidRDefault="00E23567">
      <w:pPr>
        <w:pStyle w:val="a0"/>
        <w:rPr>
          <w:rFonts w:hint="cs"/>
          <w:rtl/>
        </w:rPr>
      </w:pPr>
    </w:p>
    <w:p w14:paraId="008D5B3B" w14:textId="77777777" w:rsidR="00000000" w:rsidRDefault="00E23567">
      <w:pPr>
        <w:pStyle w:val="a0"/>
        <w:rPr>
          <w:rFonts w:hint="cs"/>
          <w:rtl/>
        </w:rPr>
      </w:pPr>
      <w:r>
        <w:rPr>
          <w:rFonts w:hint="cs"/>
          <w:rtl/>
        </w:rPr>
        <w:t xml:space="preserve">אני הייתי מבקש ממך להקים באמת מטה חירום אצלך במשרד, לאסוף את הנתונים, </w:t>
      </w:r>
      <w:r>
        <w:rPr>
          <w:rFonts w:hint="cs"/>
          <w:rtl/>
        </w:rPr>
        <w:t xml:space="preserve">לאתר קבוצות סיכון הכי גבוהות. </w:t>
      </w:r>
    </w:p>
    <w:p w14:paraId="49F19B68" w14:textId="77777777" w:rsidR="00000000" w:rsidRDefault="00E23567">
      <w:pPr>
        <w:pStyle w:val="af0"/>
        <w:rPr>
          <w:rtl/>
        </w:rPr>
      </w:pPr>
      <w:r>
        <w:rPr>
          <w:rtl/>
        </w:rPr>
        <w:br/>
        <w:t>השרה לקליטת העלייה ציפי לבני:</w:t>
      </w:r>
    </w:p>
    <w:p w14:paraId="54E3CEBB" w14:textId="77777777" w:rsidR="00000000" w:rsidRDefault="00E23567">
      <w:pPr>
        <w:pStyle w:val="a0"/>
        <w:rPr>
          <w:rtl/>
        </w:rPr>
      </w:pPr>
    </w:p>
    <w:p w14:paraId="427EBB18" w14:textId="77777777" w:rsidR="00000000" w:rsidRDefault="00E23567">
      <w:pPr>
        <w:pStyle w:val="a0"/>
        <w:rPr>
          <w:rFonts w:hint="cs"/>
          <w:rtl/>
        </w:rPr>
      </w:pPr>
      <w:r>
        <w:rPr>
          <w:rFonts w:hint="cs"/>
          <w:rtl/>
        </w:rPr>
        <w:t>אנחנו עושים את זה.</w:t>
      </w:r>
    </w:p>
    <w:p w14:paraId="12DC556C" w14:textId="77777777" w:rsidR="00000000" w:rsidRDefault="00E23567">
      <w:pPr>
        <w:pStyle w:val="-"/>
        <w:rPr>
          <w:rtl/>
        </w:rPr>
      </w:pPr>
      <w:r>
        <w:rPr>
          <w:rtl/>
        </w:rPr>
        <w:br/>
      </w:r>
      <w:bookmarkStart w:id="661" w:name="FS000000430T11_02_2004_21_32_34C"/>
      <w:bookmarkEnd w:id="661"/>
      <w:r>
        <w:rPr>
          <w:rtl/>
        </w:rPr>
        <w:t>יורי שטרן (האיחוד הלאומי - ישראל ביתנו):</w:t>
      </w:r>
    </w:p>
    <w:p w14:paraId="29C5D193" w14:textId="77777777" w:rsidR="00000000" w:rsidRDefault="00E23567">
      <w:pPr>
        <w:pStyle w:val="a0"/>
        <w:rPr>
          <w:rFonts w:hint="cs"/>
          <w:rtl/>
        </w:rPr>
      </w:pPr>
    </w:p>
    <w:p w14:paraId="2505B6DE" w14:textId="77777777" w:rsidR="00000000" w:rsidRDefault="00E23567">
      <w:pPr>
        <w:pStyle w:val="a0"/>
        <w:rPr>
          <w:rFonts w:hint="cs"/>
          <w:rtl/>
        </w:rPr>
      </w:pPr>
      <w:r>
        <w:rPr>
          <w:rFonts w:hint="cs"/>
          <w:rtl/>
        </w:rPr>
        <w:t xml:space="preserve">לא, בצורה מסודרת. </w:t>
      </w:r>
    </w:p>
    <w:p w14:paraId="67451A8B" w14:textId="77777777" w:rsidR="00000000" w:rsidRDefault="00E23567">
      <w:pPr>
        <w:pStyle w:val="af1"/>
        <w:rPr>
          <w:rtl/>
        </w:rPr>
      </w:pPr>
      <w:r>
        <w:rPr>
          <w:rtl/>
        </w:rPr>
        <w:br/>
        <w:t>היו"ר מוחמד ברכה:</w:t>
      </w:r>
    </w:p>
    <w:p w14:paraId="611833AA" w14:textId="77777777" w:rsidR="00000000" w:rsidRDefault="00E23567">
      <w:pPr>
        <w:pStyle w:val="a0"/>
        <w:rPr>
          <w:rtl/>
        </w:rPr>
      </w:pPr>
    </w:p>
    <w:p w14:paraId="7882F38B" w14:textId="77777777" w:rsidR="00000000" w:rsidRDefault="00E23567">
      <w:pPr>
        <w:pStyle w:val="a0"/>
        <w:rPr>
          <w:rFonts w:hint="cs"/>
          <w:rtl/>
        </w:rPr>
      </w:pPr>
      <w:r>
        <w:rPr>
          <w:rFonts w:hint="cs"/>
          <w:rtl/>
        </w:rPr>
        <w:t xml:space="preserve">חבר הכנסת שטרן, זו הצעה אחרת. </w:t>
      </w:r>
    </w:p>
    <w:p w14:paraId="52C62630" w14:textId="77777777" w:rsidR="00000000" w:rsidRDefault="00E23567">
      <w:pPr>
        <w:pStyle w:val="-"/>
        <w:rPr>
          <w:rtl/>
        </w:rPr>
      </w:pPr>
      <w:r>
        <w:rPr>
          <w:rtl/>
        </w:rPr>
        <w:br/>
      </w:r>
      <w:bookmarkStart w:id="662" w:name="FS000000430T11_02_2004_21_32_05C"/>
      <w:bookmarkEnd w:id="662"/>
      <w:r>
        <w:rPr>
          <w:rtl/>
        </w:rPr>
        <w:t>יורי שטרן (האיחוד הלאומי - ישראל ביתנו):</w:t>
      </w:r>
    </w:p>
    <w:p w14:paraId="16B3E1AC" w14:textId="77777777" w:rsidR="00000000" w:rsidRDefault="00E23567">
      <w:pPr>
        <w:pStyle w:val="a0"/>
        <w:rPr>
          <w:rtl/>
        </w:rPr>
      </w:pPr>
    </w:p>
    <w:p w14:paraId="0DE53BFC" w14:textId="77777777" w:rsidR="00000000" w:rsidRDefault="00E23567">
      <w:pPr>
        <w:pStyle w:val="a0"/>
        <w:rPr>
          <w:rFonts w:hint="cs"/>
          <w:rtl/>
        </w:rPr>
      </w:pPr>
      <w:r>
        <w:rPr>
          <w:rFonts w:hint="cs"/>
          <w:rtl/>
        </w:rPr>
        <w:t xml:space="preserve">על כל פנים, לדעתי </w:t>
      </w:r>
      <w:r>
        <w:rPr>
          <w:rFonts w:hint="cs"/>
          <w:rtl/>
        </w:rPr>
        <w:t>יש מה לעשות, חייבים לעשות. ולכן, אני לא תומך בהצעה להסיר את הנושא הזה מסדר-היום, אלא מציע להעביר אותו לוועדה, ואולי ייווצר בה איזה פורום שימשיך בדיון ויקדם את הנושא.</w:t>
      </w:r>
    </w:p>
    <w:p w14:paraId="2E3AE460" w14:textId="77777777" w:rsidR="00000000" w:rsidRDefault="00E23567">
      <w:pPr>
        <w:pStyle w:val="af1"/>
        <w:rPr>
          <w:rtl/>
        </w:rPr>
      </w:pPr>
      <w:r>
        <w:rPr>
          <w:rtl/>
        </w:rPr>
        <w:br/>
        <w:t>היו"ר מוחמד ברכה:</w:t>
      </w:r>
    </w:p>
    <w:p w14:paraId="245808B3" w14:textId="77777777" w:rsidR="00000000" w:rsidRDefault="00E23567">
      <w:pPr>
        <w:pStyle w:val="a0"/>
        <w:rPr>
          <w:rtl/>
        </w:rPr>
      </w:pPr>
    </w:p>
    <w:p w14:paraId="60527BFD" w14:textId="77777777" w:rsidR="00000000" w:rsidRDefault="00E23567">
      <w:pPr>
        <w:pStyle w:val="a0"/>
        <w:rPr>
          <w:rFonts w:hint="cs"/>
          <w:rtl/>
        </w:rPr>
      </w:pPr>
      <w:r>
        <w:rPr>
          <w:rFonts w:hint="cs"/>
          <w:rtl/>
        </w:rPr>
        <w:t>תודה רבה. חברת הכנסת סולודקין, את עומדת על רצונך להעביר למליאה, או שאת</w:t>
      </w:r>
      <w:r>
        <w:rPr>
          <w:rFonts w:hint="cs"/>
          <w:rtl/>
        </w:rPr>
        <w:t xml:space="preserve"> מסכימה לוועדה?</w:t>
      </w:r>
    </w:p>
    <w:p w14:paraId="576B8541" w14:textId="77777777" w:rsidR="00000000" w:rsidRDefault="00E23567">
      <w:pPr>
        <w:pStyle w:val="af0"/>
        <w:rPr>
          <w:rtl/>
        </w:rPr>
      </w:pPr>
      <w:r>
        <w:rPr>
          <w:rtl/>
        </w:rPr>
        <w:br/>
        <w:t>מרינה סולודקין (הליכוד):</w:t>
      </w:r>
    </w:p>
    <w:p w14:paraId="52E4017A" w14:textId="77777777" w:rsidR="00000000" w:rsidRDefault="00E23567">
      <w:pPr>
        <w:pStyle w:val="a0"/>
        <w:rPr>
          <w:rtl/>
        </w:rPr>
      </w:pPr>
    </w:p>
    <w:p w14:paraId="1019909F" w14:textId="77777777" w:rsidR="00000000" w:rsidRDefault="00E23567">
      <w:pPr>
        <w:pStyle w:val="a0"/>
        <w:rPr>
          <w:rFonts w:hint="cs"/>
          <w:rtl/>
        </w:rPr>
      </w:pPr>
      <w:r>
        <w:rPr>
          <w:rFonts w:hint="cs"/>
          <w:rtl/>
        </w:rPr>
        <w:t>אני חושבת - להעביר לוועדה.</w:t>
      </w:r>
    </w:p>
    <w:p w14:paraId="3FCDDB6F" w14:textId="77777777" w:rsidR="00000000" w:rsidRDefault="00E23567">
      <w:pPr>
        <w:pStyle w:val="af1"/>
        <w:rPr>
          <w:rtl/>
        </w:rPr>
      </w:pPr>
    </w:p>
    <w:p w14:paraId="57680997" w14:textId="77777777" w:rsidR="00000000" w:rsidRDefault="00E23567">
      <w:pPr>
        <w:pStyle w:val="af1"/>
        <w:rPr>
          <w:rtl/>
        </w:rPr>
      </w:pPr>
    </w:p>
    <w:p w14:paraId="4D44BEA5" w14:textId="77777777" w:rsidR="00000000" w:rsidRDefault="00E23567">
      <w:pPr>
        <w:pStyle w:val="af1"/>
        <w:rPr>
          <w:rtl/>
        </w:rPr>
      </w:pPr>
      <w:r>
        <w:rPr>
          <w:rtl/>
        </w:rPr>
        <w:t>היו"ר מוחמד ברכה:</w:t>
      </w:r>
    </w:p>
    <w:p w14:paraId="6152A325" w14:textId="77777777" w:rsidR="00000000" w:rsidRDefault="00E23567">
      <w:pPr>
        <w:pStyle w:val="a0"/>
        <w:rPr>
          <w:rtl/>
        </w:rPr>
      </w:pPr>
    </w:p>
    <w:p w14:paraId="3A49AF2A" w14:textId="77777777" w:rsidR="00000000" w:rsidRDefault="00E23567">
      <w:pPr>
        <w:pStyle w:val="a0"/>
        <w:rPr>
          <w:rFonts w:hint="cs"/>
          <w:rtl/>
        </w:rPr>
      </w:pPr>
      <w:r>
        <w:rPr>
          <w:rFonts w:hint="cs"/>
          <w:rtl/>
        </w:rPr>
        <w:t>אנחנו נצביע, רבותי. בעד זה ועדה; נגד זה הסרה.</w:t>
      </w:r>
    </w:p>
    <w:p w14:paraId="37D1A73D" w14:textId="77777777" w:rsidR="00000000" w:rsidRDefault="00E23567">
      <w:pPr>
        <w:pStyle w:val="af0"/>
        <w:rPr>
          <w:rtl/>
        </w:rPr>
      </w:pPr>
      <w:r>
        <w:rPr>
          <w:rtl/>
        </w:rPr>
        <w:br/>
        <w:t>יורי שטרן (האיחוד הלאומי - ישראל ביתנו):</w:t>
      </w:r>
    </w:p>
    <w:p w14:paraId="0109A5DB" w14:textId="77777777" w:rsidR="00000000" w:rsidRDefault="00E23567">
      <w:pPr>
        <w:pStyle w:val="a0"/>
        <w:rPr>
          <w:rtl/>
        </w:rPr>
      </w:pPr>
    </w:p>
    <w:p w14:paraId="6A2C7C1A" w14:textId="77777777" w:rsidR="00000000" w:rsidRDefault="00E23567">
      <w:pPr>
        <w:pStyle w:val="a0"/>
        <w:rPr>
          <w:rFonts w:hint="cs"/>
          <w:rtl/>
        </w:rPr>
      </w:pPr>
      <w:r>
        <w:rPr>
          <w:rFonts w:hint="cs"/>
          <w:rtl/>
        </w:rPr>
        <w:t>לא השרה.</w:t>
      </w:r>
    </w:p>
    <w:p w14:paraId="47A1DE78" w14:textId="77777777" w:rsidR="00000000" w:rsidRDefault="00E23567">
      <w:pPr>
        <w:pStyle w:val="af1"/>
        <w:rPr>
          <w:rtl/>
        </w:rPr>
      </w:pPr>
      <w:r>
        <w:rPr>
          <w:rtl/>
        </w:rPr>
        <w:br/>
        <w:t>היו"ר מוחמד ברכה:</w:t>
      </w:r>
    </w:p>
    <w:p w14:paraId="27E06B8D" w14:textId="77777777" w:rsidR="00000000" w:rsidRDefault="00E23567">
      <w:pPr>
        <w:pStyle w:val="a0"/>
        <w:rPr>
          <w:rtl/>
        </w:rPr>
      </w:pPr>
    </w:p>
    <w:p w14:paraId="678ABE69" w14:textId="77777777" w:rsidR="00000000" w:rsidRDefault="00E23567">
      <w:pPr>
        <w:pStyle w:val="a0"/>
        <w:rPr>
          <w:rFonts w:hint="cs"/>
          <w:rtl/>
        </w:rPr>
      </w:pPr>
      <w:r>
        <w:rPr>
          <w:rFonts w:hint="cs"/>
          <w:rtl/>
        </w:rPr>
        <w:t>הסרה - בסמ"ך. השרה שביקשה הסרה.</w:t>
      </w:r>
    </w:p>
    <w:p w14:paraId="50B7B934" w14:textId="77777777" w:rsidR="00000000" w:rsidRDefault="00E23567">
      <w:pPr>
        <w:pStyle w:val="af0"/>
        <w:rPr>
          <w:rtl/>
        </w:rPr>
      </w:pPr>
      <w:r>
        <w:rPr>
          <w:rtl/>
        </w:rPr>
        <w:br/>
        <w:t>יורי שטרן (האי</w:t>
      </w:r>
      <w:r>
        <w:rPr>
          <w:rtl/>
        </w:rPr>
        <w:t>חוד הלאומי - ישראל ביתנו):</w:t>
      </w:r>
    </w:p>
    <w:p w14:paraId="3348F1C8" w14:textId="77777777" w:rsidR="00000000" w:rsidRDefault="00E23567">
      <w:pPr>
        <w:pStyle w:val="a0"/>
        <w:rPr>
          <w:rtl/>
        </w:rPr>
      </w:pPr>
    </w:p>
    <w:p w14:paraId="10706318" w14:textId="77777777" w:rsidR="00000000" w:rsidRDefault="00E23567">
      <w:pPr>
        <w:pStyle w:val="a0"/>
        <w:rPr>
          <w:rFonts w:hint="cs"/>
          <w:rtl/>
        </w:rPr>
      </w:pPr>
      <w:r>
        <w:rPr>
          <w:rFonts w:hint="cs"/>
          <w:rtl/>
        </w:rPr>
        <w:t xml:space="preserve">אנחנו לא נגד אף אחד. </w:t>
      </w:r>
    </w:p>
    <w:p w14:paraId="4296569A" w14:textId="77777777" w:rsidR="00000000" w:rsidRDefault="00E23567">
      <w:pPr>
        <w:pStyle w:val="af0"/>
        <w:rPr>
          <w:rtl/>
        </w:rPr>
      </w:pPr>
      <w:r>
        <w:rPr>
          <w:rtl/>
        </w:rPr>
        <w:br/>
        <w:t>השרה לקליטת העלייה ציפי לבני:</w:t>
      </w:r>
    </w:p>
    <w:p w14:paraId="1C852558" w14:textId="77777777" w:rsidR="00000000" w:rsidRDefault="00E23567">
      <w:pPr>
        <w:pStyle w:val="a0"/>
        <w:rPr>
          <w:rFonts w:hint="cs"/>
          <w:rtl/>
        </w:rPr>
      </w:pPr>
    </w:p>
    <w:p w14:paraId="3AF65AD0" w14:textId="77777777" w:rsidR="00000000" w:rsidRDefault="00E23567">
      <w:pPr>
        <w:pStyle w:val="a0"/>
        <w:rPr>
          <w:rFonts w:hint="cs"/>
          <w:rtl/>
        </w:rPr>
      </w:pPr>
      <w:r>
        <w:rPr>
          <w:rFonts w:hint="cs"/>
          <w:rtl/>
        </w:rPr>
        <w:t xml:space="preserve">לא, לא. זה ברור. </w:t>
      </w:r>
    </w:p>
    <w:p w14:paraId="1806C019" w14:textId="77777777" w:rsidR="00000000" w:rsidRDefault="00E23567">
      <w:pPr>
        <w:pStyle w:val="ab"/>
        <w:bidi/>
        <w:rPr>
          <w:rFonts w:hint="cs"/>
          <w:rtl/>
        </w:rPr>
      </w:pPr>
      <w:r>
        <w:rPr>
          <w:rtl/>
        </w:rPr>
        <w:br/>
      </w:r>
      <w:r>
        <w:rPr>
          <w:rFonts w:hint="cs"/>
          <w:rtl/>
        </w:rPr>
        <w:t>הצבעה מס' 16</w:t>
      </w:r>
    </w:p>
    <w:p w14:paraId="56042D16" w14:textId="77777777" w:rsidR="00000000" w:rsidRDefault="00E23567">
      <w:pPr>
        <w:pStyle w:val="a0"/>
        <w:rPr>
          <w:rFonts w:hint="cs"/>
          <w:rtl/>
        </w:rPr>
      </w:pPr>
    </w:p>
    <w:p w14:paraId="7942930F" w14:textId="77777777" w:rsidR="00000000" w:rsidRDefault="00E23567">
      <w:pPr>
        <w:pStyle w:val="ac"/>
        <w:bidi/>
        <w:rPr>
          <w:rFonts w:hint="cs"/>
          <w:rtl/>
        </w:rPr>
      </w:pPr>
      <w:r>
        <w:rPr>
          <w:rFonts w:hint="cs"/>
          <w:rtl/>
        </w:rPr>
        <w:t>בעד ההצעה להעביר את הנושא לוועדה - 3</w:t>
      </w:r>
    </w:p>
    <w:p w14:paraId="0A10A023" w14:textId="77777777" w:rsidR="00000000" w:rsidRDefault="00E23567">
      <w:pPr>
        <w:pStyle w:val="ac"/>
        <w:bidi/>
        <w:rPr>
          <w:rFonts w:hint="cs"/>
          <w:rtl/>
        </w:rPr>
      </w:pPr>
      <w:r>
        <w:rPr>
          <w:rFonts w:hint="cs"/>
          <w:rtl/>
        </w:rPr>
        <w:t>בעד ההצעה שלא לכלול את הנושא בסדר-היום - 1</w:t>
      </w:r>
    </w:p>
    <w:p w14:paraId="3ADC1198" w14:textId="77777777" w:rsidR="00000000" w:rsidRDefault="00E23567">
      <w:pPr>
        <w:pStyle w:val="ac"/>
        <w:bidi/>
        <w:rPr>
          <w:rFonts w:hint="cs"/>
          <w:rtl/>
        </w:rPr>
      </w:pPr>
      <w:r>
        <w:rPr>
          <w:rFonts w:hint="cs"/>
          <w:rtl/>
        </w:rPr>
        <w:t>נמנעים - 1</w:t>
      </w:r>
    </w:p>
    <w:p w14:paraId="279BB482" w14:textId="77777777" w:rsidR="00000000" w:rsidRDefault="00E23567">
      <w:pPr>
        <w:pStyle w:val="ad"/>
        <w:bidi/>
        <w:rPr>
          <w:rFonts w:hint="cs"/>
          <w:rtl/>
        </w:rPr>
      </w:pPr>
      <w:r>
        <w:rPr>
          <w:rFonts w:hint="cs"/>
          <w:rtl/>
        </w:rPr>
        <w:t>ההצעה להעביר את הנושא לוועדת העלייה, הקליטה והתפוצ</w:t>
      </w:r>
      <w:r>
        <w:rPr>
          <w:rFonts w:hint="cs"/>
          <w:rtl/>
        </w:rPr>
        <w:t>ות נתקבלה.</w:t>
      </w:r>
    </w:p>
    <w:p w14:paraId="1B68B339" w14:textId="77777777" w:rsidR="00000000" w:rsidRDefault="00E23567">
      <w:pPr>
        <w:pStyle w:val="af1"/>
        <w:rPr>
          <w:rtl/>
        </w:rPr>
      </w:pPr>
      <w:r>
        <w:rPr>
          <w:rtl/>
        </w:rPr>
        <w:br/>
        <w:t>היו"ר מוחמד ברכה:</w:t>
      </w:r>
    </w:p>
    <w:p w14:paraId="1AB05CF0" w14:textId="77777777" w:rsidR="00000000" w:rsidRDefault="00E23567">
      <w:pPr>
        <w:pStyle w:val="a0"/>
        <w:rPr>
          <w:rtl/>
        </w:rPr>
      </w:pPr>
    </w:p>
    <w:p w14:paraId="7AEA24BF" w14:textId="77777777" w:rsidR="00000000" w:rsidRDefault="00E23567">
      <w:pPr>
        <w:pStyle w:val="a0"/>
        <w:rPr>
          <w:rFonts w:hint="cs"/>
          <w:rtl/>
        </w:rPr>
      </w:pPr>
      <w:r>
        <w:rPr>
          <w:rFonts w:hint="cs"/>
          <w:rtl/>
        </w:rPr>
        <w:t xml:space="preserve">בעד להעביר - לוועדת העלייה והקליטה, כמובן - שלושה חברי כנסת, נגד - 1, נמנעים - 1. </w:t>
      </w:r>
    </w:p>
    <w:p w14:paraId="0390B11F" w14:textId="77777777" w:rsidR="00000000" w:rsidRDefault="00E23567">
      <w:pPr>
        <w:pStyle w:val="a0"/>
        <w:rPr>
          <w:rFonts w:hint="cs"/>
          <w:rtl/>
        </w:rPr>
      </w:pPr>
    </w:p>
    <w:p w14:paraId="60E79DF1" w14:textId="77777777" w:rsidR="00000000" w:rsidRDefault="00E23567">
      <w:pPr>
        <w:pStyle w:val="a0"/>
        <w:rPr>
          <w:rFonts w:hint="cs"/>
          <w:rtl/>
        </w:rPr>
      </w:pPr>
      <w:r>
        <w:rPr>
          <w:rFonts w:hint="cs"/>
          <w:rtl/>
        </w:rPr>
        <w:t>בזה, רבותי חברי הכנסת, תם סדר-היום. הישיבה הבאה תתקיים ביום שני, כ"ד בשבט התשס"ד,  16 בפברואר 2004, בשעה 16:00. ישיבת הכנסת נעולה, בשעה טובה.</w:t>
      </w:r>
      <w:r>
        <w:rPr>
          <w:rFonts w:hint="cs"/>
          <w:rtl/>
        </w:rPr>
        <w:t xml:space="preserve"> </w:t>
      </w:r>
    </w:p>
    <w:p w14:paraId="30A322C8" w14:textId="77777777" w:rsidR="00000000" w:rsidRDefault="00E23567">
      <w:pPr>
        <w:pStyle w:val="a0"/>
        <w:jc w:val="center"/>
        <w:rPr>
          <w:rtl/>
        </w:rPr>
      </w:pPr>
      <w:r>
        <w:rPr>
          <w:rtl/>
        </w:rPr>
        <w:br/>
      </w:r>
      <w:r>
        <w:rPr>
          <w:rFonts w:hint="cs"/>
          <w:rtl/>
        </w:rPr>
        <w:t>הישיבה ננעלה בשעה 21:07.</w:t>
      </w:r>
    </w:p>
    <w:p w14:paraId="7D7A32A3" w14:textId="77777777" w:rsidR="00000000" w:rsidRDefault="00E23567">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7D8FB" w14:textId="77777777" w:rsidR="00000000" w:rsidRDefault="00E23567">
      <w:r>
        <w:separator/>
      </w:r>
    </w:p>
  </w:endnote>
  <w:endnote w:type="continuationSeparator" w:id="0">
    <w:p w14:paraId="687CD268" w14:textId="77777777" w:rsidR="00000000" w:rsidRDefault="00E23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1ACEA" w14:textId="77777777" w:rsidR="00000000" w:rsidRDefault="00E2356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187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237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58B34" w14:textId="77777777" w:rsidR="00000000" w:rsidRDefault="00E23567">
      <w:r>
        <w:separator/>
      </w:r>
    </w:p>
  </w:footnote>
  <w:footnote w:type="continuationSeparator" w:id="0">
    <w:p w14:paraId="6B7202B5" w14:textId="77777777" w:rsidR="00000000" w:rsidRDefault="00E235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05122D4"/>
    <w:multiLevelType w:val="hybridMultilevel"/>
    <w:tmpl w:val="E16C6A3C"/>
    <w:lvl w:ilvl="0" w:tplc="50D8FE28">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45A51949"/>
    <w:multiLevelType w:val="hybridMultilevel"/>
    <w:tmpl w:val="7E9EED12"/>
    <w:lvl w:ilvl="0" w:tplc="6F942284">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472A6135"/>
    <w:multiLevelType w:val="hybridMultilevel"/>
    <w:tmpl w:val="B356668A"/>
    <w:lvl w:ilvl="0" w:tplc="E5823670">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493D7D6E"/>
    <w:multiLevelType w:val="hybridMultilevel"/>
    <w:tmpl w:val="DFFA22B8"/>
    <w:lvl w:ilvl="0" w:tplc="C5A292B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2092_1-47.doc"/>
    <w:docVar w:name="Position" w:val="Merged1-47"/>
    <w:docVar w:name="Queue" w:val="1-47"/>
    <w:docVar w:name="SaveYN" w:val="N"/>
    <w:docVar w:name="Session" w:val="22092"/>
    <w:docVar w:name="SessionDate" w:val="11/02/04"/>
    <w:docVar w:name="SpeakersNum" w:val="0"/>
    <w:docVar w:name="StartMode" w:val="4"/>
  </w:docVars>
  <w:rsids>
    <w:rsidRoot w:val="00E23567"/>
    <w:rsid w:val="00E2356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269045"/>
  <w15:chartTrackingRefBased/>
  <w15:docId w15:val="{68C57C05-692C-463A-AA54-A1D8616C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47345</Words>
  <Characters>269868</Characters>
  <Application>Microsoft Office Word</Application>
  <DocSecurity>0</DocSecurity>
  <Lines>2248</Lines>
  <Paragraphs>633</Paragraphs>
  <ScaleCrop>false</ScaleCrop>
  <HeadingPairs>
    <vt:vector size="2" baseType="variant">
      <vt:variant>
        <vt:lpstr>שם</vt:lpstr>
      </vt:variant>
      <vt:variant>
        <vt:i4>1</vt:i4>
      </vt:variant>
    </vt:vector>
  </HeadingPairs>
  <TitlesOfParts>
    <vt:vector size="1" baseType="lpstr">
      <vt:lpstr>חוברת י"ז</vt:lpstr>
    </vt:vector>
  </TitlesOfParts>
  <Company>EDS</Company>
  <LinksUpToDate>false</LinksUpToDate>
  <CharactersWithSpaces>316580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106 מתאריך 11/02/2004</dc:title>
  <dc:subject/>
  <dc:creator>knesset</dc:creator>
  <cp:keywords/>
  <dc:description/>
  <cp:lastModifiedBy>vladimir</cp:lastModifiedBy>
  <cp:revision>2</cp:revision>
  <cp:lastPrinted>2004-08-08T10:29:00Z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02158404</vt:lpwstr>
  </property>
  <property fmtid="{D5CDD505-2E9C-101B-9397-08002B2CF9AE}" pid="4" name="SDDocDate">
    <vt:lpwstr>2005-11-02T13:38:35Z</vt:lpwstr>
  </property>
  <property fmtid="{D5CDD505-2E9C-101B-9397-08002B2CF9AE}" pid="5" name="SDHebDate">
    <vt:lpwstr>ל' בתשרי, התשס"ו</vt:lpwstr>
  </property>
  <property fmtid="{D5CDD505-2E9C-101B-9397-08002B2CF9AE}" pid="6" name="SDCategories">
    <vt:lpwstr>:דף הבית:נושאים:דברי הכנסת:כנסת 16;#</vt:lpwstr>
  </property>
  <property fmtid="{D5CDD505-2E9C-101B-9397-08002B2CF9AE}" pid="7" name="MisYeshiva">
    <vt:lpwstr>106.000000000000</vt:lpwstr>
  </property>
  <property fmtid="{D5CDD505-2E9C-101B-9397-08002B2CF9AE}" pid="8" name="SDAuthor">
    <vt:lpwstr>דבורה אביבי</vt:lpwstr>
  </property>
  <property fmtid="{D5CDD505-2E9C-101B-9397-08002B2CF9AE}" pid="9" name="TaarichYeshiva">
    <vt:lpwstr>2004-02-11T02:00:00Z</vt:lpwstr>
  </property>
</Properties>
</file>