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6DD3E" w14:textId="77777777" w:rsidR="00000000" w:rsidRDefault="00F01BE4">
      <w:pPr>
        <w:pStyle w:val="a"/>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1DA26C04" w14:textId="77777777" w:rsidR="00000000" w:rsidRDefault="00F01BE4">
      <w:pPr>
        <w:pStyle w:val="TOC1"/>
        <w:tabs>
          <w:tab w:val="right" w:leader="dot" w:pos="8296"/>
        </w:tabs>
        <w:rPr>
          <w:rFonts w:ascii="Times New Roman" w:hAnsi="Times New Roman" w:cs="Times New Roman"/>
          <w:sz w:val="24"/>
          <w:szCs w:val="24"/>
        </w:rPr>
      </w:pPr>
      <w:r>
        <w:rPr>
          <w:rtl/>
        </w:rPr>
        <w:t>כנס מיוחד</w:t>
      </w:r>
      <w:r>
        <w:tab/>
      </w:r>
      <w:r>
        <w:fldChar w:fldCharType="begin"/>
      </w:r>
      <w:r>
        <w:instrText xml:space="preserve"> PAGEREF _Toc55731496 \h </w:instrText>
      </w:r>
      <w:r>
        <w:fldChar w:fldCharType="separate"/>
      </w:r>
      <w:r>
        <w:t>3</w:t>
      </w:r>
      <w:r>
        <w:fldChar w:fldCharType="end"/>
      </w:r>
    </w:p>
    <w:p w14:paraId="7B169CC8" w14:textId="77777777" w:rsidR="00000000" w:rsidRDefault="00F01BE4">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_Toc55731497 \h </w:instrText>
      </w:r>
      <w:r>
        <w:fldChar w:fldCharType="separate"/>
      </w:r>
      <w:r>
        <w:t>3</w:t>
      </w:r>
      <w:r>
        <w:fldChar w:fldCharType="end"/>
      </w:r>
    </w:p>
    <w:p w14:paraId="2D89A1DD" w14:textId="77777777" w:rsidR="00000000" w:rsidRDefault="00F01BE4">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_Toc55731498 \h </w:instrText>
      </w:r>
      <w:r>
        <w:fldChar w:fldCharType="separate"/>
      </w:r>
      <w:r>
        <w:t>3</w:t>
      </w:r>
      <w:r>
        <w:fldChar w:fldCharType="end"/>
      </w:r>
    </w:p>
    <w:p w14:paraId="141362D8" w14:textId="77777777" w:rsidR="00000000" w:rsidRDefault="00F01BE4">
      <w:pPr>
        <w:pStyle w:val="TOC1"/>
        <w:tabs>
          <w:tab w:val="right" w:leader="dot" w:pos="8296"/>
        </w:tabs>
        <w:rPr>
          <w:rFonts w:ascii="Times New Roman" w:hAnsi="Times New Roman" w:cs="Times New Roman"/>
          <w:sz w:val="24"/>
          <w:szCs w:val="24"/>
        </w:rPr>
      </w:pPr>
      <w:r>
        <w:rPr>
          <w:rtl/>
        </w:rPr>
        <w:t xml:space="preserve">דברים לזכרם של חברי הכנסת לשעבר </w:t>
      </w:r>
      <w:r>
        <w:t xml:space="preserve"> </w:t>
      </w:r>
      <w:r>
        <w:rPr>
          <w:rtl/>
        </w:rPr>
        <w:t>יצחק אר</w:t>
      </w:r>
      <w:r>
        <w:rPr>
          <w:rtl/>
        </w:rPr>
        <w:t>צי ושמחה דיניץ, זיכרונם לברכה</w:t>
      </w:r>
      <w:r>
        <w:tab/>
      </w:r>
      <w:r>
        <w:fldChar w:fldCharType="begin"/>
      </w:r>
      <w:r>
        <w:instrText xml:space="preserve"> PAGEREF _Toc55731499 \h </w:instrText>
      </w:r>
      <w:r>
        <w:fldChar w:fldCharType="separate"/>
      </w:r>
      <w:r>
        <w:t>4</w:t>
      </w:r>
      <w:r>
        <w:fldChar w:fldCharType="end"/>
      </w:r>
    </w:p>
    <w:p w14:paraId="46C3BDDA" w14:textId="77777777" w:rsidR="00000000" w:rsidRDefault="00F01BE4">
      <w:pPr>
        <w:pStyle w:val="TOC1"/>
        <w:tabs>
          <w:tab w:val="right" w:leader="dot" w:pos="8296"/>
        </w:tabs>
        <w:rPr>
          <w:rFonts w:ascii="Times New Roman" w:hAnsi="Times New Roman" w:cs="Times New Roman"/>
          <w:sz w:val="24"/>
          <w:szCs w:val="24"/>
        </w:rPr>
      </w:pPr>
      <w:r>
        <w:rPr>
          <w:rtl/>
        </w:rPr>
        <w:t xml:space="preserve">הצעת חוק הרשויות המקומיות (מימון בחירות) </w:t>
      </w:r>
      <w:r>
        <w:t xml:space="preserve"> (</w:t>
      </w:r>
      <w:r>
        <w:rPr>
          <w:rtl/>
        </w:rPr>
        <w:t>תיקון מס' 25 והוראת שעה), התשס"ד-2003</w:t>
      </w:r>
      <w:r>
        <w:tab/>
      </w:r>
      <w:r>
        <w:fldChar w:fldCharType="begin"/>
      </w:r>
      <w:r>
        <w:instrText xml:space="preserve"> PAGEREF _Toc55731500 \h </w:instrText>
      </w:r>
      <w:r>
        <w:fldChar w:fldCharType="separate"/>
      </w:r>
      <w:r>
        <w:t>6</w:t>
      </w:r>
      <w:r>
        <w:fldChar w:fldCharType="end"/>
      </w:r>
    </w:p>
    <w:p w14:paraId="5E5735AD" w14:textId="77777777" w:rsidR="00000000" w:rsidRDefault="00F01BE4">
      <w:pPr>
        <w:pStyle w:val="TOC2"/>
        <w:tabs>
          <w:tab w:val="right" w:leader="dot" w:pos="8296"/>
        </w:tabs>
        <w:ind w:right="0"/>
        <w:rPr>
          <w:rFonts w:ascii="Times New Roman" w:hAnsi="Times New Roman" w:cs="Times New Roman"/>
          <w:sz w:val="24"/>
          <w:szCs w:val="24"/>
        </w:rPr>
      </w:pPr>
      <w:r>
        <w:rPr>
          <w:rtl/>
        </w:rPr>
        <w:t>סגן שר הפנים ויקטור בריילובסקי</w:t>
      </w:r>
      <w:r>
        <w:t>:</w:t>
      </w:r>
      <w:r>
        <w:tab/>
      </w:r>
      <w:r>
        <w:fldChar w:fldCharType="begin"/>
      </w:r>
      <w:r>
        <w:instrText xml:space="preserve"> PAGEREF _Toc55731501 \h </w:instrText>
      </w:r>
      <w:r>
        <w:fldChar w:fldCharType="separate"/>
      </w:r>
      <w:r>
        <w:t>6</w:t>
      </w:r>
      <w:r>
        <w:fldChar w:fldCharType="end"/>
      </w:r>
    </w:p>
    <w:p w14:paraId="52B313C0" w14:textId="77777777" w:rsidR="00000000" w:rsidRDefault="00F01BE4">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w:t>
      </w:r>
      <w:r>
        <w:rPr>
          <w:rtl/>
        </w:rPr>
        <w:t>אומי - ישראל ביתנו):</w:t>
      </w:r>
      <w:r>
        <w:tab/>
      </w:r>
      <w:r>
        <w:fldChar w:fldCharType="begin"/>
      </w:r>
      <w:r>
        <w:instrText xml:space="preserve"> PAGEREF _Toc55731502 \h </w:instrText>
      </w:r>
      <w:r>
        <w:fldChar w:fldCharType="separate"/>
      </w:r>
      <w:r>
        <w:t>8</w:t>
      </w:r>
      <w:r>
        <w:fldChar w:fldCharType="end"/>
      </w:r>
    </w:p>
    <w:p w14:paraId="3B0987CA" w14:textId="77777777" w:rsidR="00000000" w:rsidRDefault="00F01BE4">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_Toc55731503 \h </w:instrText>
      </w:r>
      <w:r>
        <w:fldChar w:fldCharType="separate"/>
      </w:r>
      <w:r>
        <w:t>9</w:t>
      </w:r>
      <w:r>
        <w:fldChar w:fldCharType="end"/>
      </w:r>
    </w:p>
    <w:p w14:paraId="77AB1E74" w14:textId="77777777" w:rsidR="00000000" w:rsidRDefault="00F01BE4">
      <w:pPr>
        <w:pStyle w:val="TOC2"/>
        <w:tabs>
          <w:tab w:val="right" w:leader="dot" w:pos="8296"/>
        </w:tabs>
        <w:ind w:right="0"/>
        <w:rPr>
          <w:rFonts w:ascii="Times New Roman" w:hAnsi="Times New Roman" w:cs="Times New Roman"/>
          <w:sz w:val="24"/>
          <w:szCs w:val="24"/>
        </w:rPr>
      </w:pPr>
      <w:r>
        <w:rPr>
          <w:rtl/>
        </w:rPr>
        <w:t>דני יתום (העבודה-מימד):</w:t>
      </w:r>
      <w:r>
        <w:tab/>
      </w:r>
      <w:r>
        <w:fldChar w:fldCharType="begin"/>
      </w:r>
      <w:r>
        <w:instrText xml:space="preserve"> PAGEREF _Toc55731504 \h </w:instrText>
      </w:r>
      <w:r>
        <w:fldChar w:fldCharType="separate"/>
      </w:r>
      <w:r>
        <w:t>10</w:t>
      </w:r>
      <w:r>
        <w:fldChar w:fldCharType="end"/>
      </w:r>
    </w:p>
    <w:p w14:paraId="7ABC52AE" w14:textId="77777777" w:rsidR="00000000" w:rsidRDefault="00F01BE4">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_Toc55731505 \h </w:instrText>
      </w:r>
      <w:r>
        <w:fldChar w:fldCharType="separate"/>
      </w:r>
      <w:r>
        <w:t>11</w:t>
      </w:r>
      <w:r>
        <w:fldChar w:fldCharType="end"/>
      </w:r>
    </w:p>
    <w:p w14:paraId="25BCD7DF" w14:textId="77777777" w:rsidR="00000000" w:rsidRDefault="00F01BE4">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_Toc5</w:instrText>
      </w:r>
      <w:r>
        <w:instrText xml:space="preserve">5731506 \h </w:instrText>
      </w:r>
      <w:r>
        <w:fldChar w:fldCharType="separate"/>
      </w:r>
      <w:r>
        <w:t>14</w:t>
      </w:r>
      <w:r>
        <w:fldChar w:fldCharType="end"/>
      </w:r>
    </w:p>
    <w:p w14:paraId="58B246D3" w14:textId="77777777" w:rsidR="00000000" w:rsidRDefault="00F01BE4">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_Toc55731507 \h </w:instrText>
      </w:r>
      <w:r>
        <w:fldChar w:fldCharType="separate"/>
      </w:r>
      <w:r>
        <w:t>18</w:t>
      </w:r>
      <w:r>
        <w:fldChar w:fldCharType="end"/>
      </w:r>
    </w:p>
    <w:p w14:paraId="4A53EB10" w14:textId="77777777" w:rsidR="00000000" w:rsidRDefault="00F01BE4">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_Toc55731508 \h </w:instrText>
      </w:r>
      <w:r>
        <w:fldChar w:fldCharType="separate"/>
      </w:r>
      <w:r>
        <w:t>22</w:t>
      </w:r>
      <w:r>
        <w:fldChar w:fldCharType="end"/>
      </w:r>
    </w:p>
    <w:p w14:paraId="106D998F" w14:textId="77777777" w:rsidR="00000000" w:rsidRDefault="00F01BE4">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_Toc55731509 \h </w:instrText>
      </w:r>
      <w:r>
        <w:fldChar w:fldCharType="separate"/>
      </w:r>
      <w:r>
        <w:t>24</w:t>
      </w:r>
      <w:r>
        <w:fldChar w:fldCharType="end"/>
      </w:r>
    </w:p>
    <w:p w14:paraId="57A8C722" w14:textId="77777777" w:rsidR="00000000" w:rsidRDefault="00F01BE4">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_Toc55731510 \h </w:instrText>
      </w:r>
      <w:r>
        <w:fldChar w:fldCharType="separate"/>
      </w:r>
      <w:r>
        <w:t>26</w:t>
      </w:r>
      <w:r>
        <w:fldChar w:fldCharType="end"/>
      </w:r>
    </w:p>
    <w:p w14:paraId="00EC486F" w14:textId="77777777" w:rsidR="00000000" w:rsidRDefault="00F01BE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_Toc55731511 \h </w:instrText>
      </w:r>
      <w:r>
        <w:fldChar w:fldCharType="separate"/>
      </w:r>
      <w:r>
        <w:t>30</w:t>
      </w:r>
      <w:r>
        <w:fldChar w:fldCharType="end"/>
      </w:r>
    </w:p>
    <w:p w14:paraId="03A37F14" w14:textId="77777777" w:rsidR="00000000" w:rsidRDefault="00F01BE4">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_Toc55731512 \h </w:instrText>
      </w:r>
      <w:r>
        <w:fldChar w:fldCharType="separate"/>
      </w:r>
      <w:r>
        <w:t>32</w:t>
      </w:r>
      <w:r>
        <w:fldChar w:fldCharType="end"/>
      </w:r>
    </w:p>
    <w:p w14:paraId="324ED0F3" w14:textId="77777777" w:rsidR="00000000" w:rsidRDefault="00F01BE4">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_Toc55731513 \h </w:instrText>
      </w:r>
      <w:r>
        <w:fldChar w:fldCharType="separate"/>
      </w:r>
      <w:r>
        <w:t>34</w:t>
      </w:r>
      <w:r>
        <w:fldChar w:fldCharType="end"/>
      </w:r>
    </w:p>
    <w:p w14:paraId="14B2BF79" w14:textId="77777777" w:rsidR="00000000" w:rsidRDefault="00F01BE4">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_Toc55731514 \h </w:instrText>
      </w:r>
      <w:r>
        <w:fldChar w:fldCharType="separate"/>
      </w:r>
      <w:r>
        <w:t>37</w:t>
      </w:r>
      <w:r>
        <w:fldChar w:fldCharType="end"/>
      </w:r>
    </w:p>
    <w:p w14:paraId="28683A32" w14:textId="77777777" w:rsidR="00000000" w:rsidRDefault="00F01BE4">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_Toc55731515 \h </w:instrText>
      </w:r>
      <w:r>
        <w:fldChar w:fldCharType="separate"/>
      </w:r>
      <w:r>
        <w:t>39</w:t>
      </w:r>
      <w:r>
        <w:fldChar w:fldCharType="end"/>
      </w:r>
    </w:p>
    <w:p w14:paraId="418D58F5" w14:textId="77777777" w:rsidR="00000000" w:rsidRDefault="00F01BE4">
      <w:pPr>
        <w:pStyle w:val="TOC2"/>
        <w:tabs>
          <w:tab w:val="right" w:leader="dot" w:pos="8296"/>
        </w:tabs>
        <w:ind w:right="0"/>
        <w:rPr>
          <w:rFonts w:ascii="Times New Roman" w:hAnsi="Times New Roman" w:cs="Times New Roman"/>
          <w:sz w:val="24"/>
          <w:szCs w:val="24"/>
        </w:rPr>
      </w:pPr>
      <w:r>
        <w:rPr>
          <w:rtl/>
        </w:rPr>
        <w:t>מוחמד ברכה (חד"ש-תע</w:t>
      </w:r>
      <w:r>
        <w:rPr>
          <w:rtl/>
        </w:rPr>
        <w:t>"ל):</w:t>
      </w:r>
      <w:r>
        <w:tab/>
      </w:r>
      <w:r>
        <w:fldChar w:fldCharType="begin"/>
      </w:r>
      <w:r>
        <w:instrText xml:space="preserve"> PAGEREF _Toc55731516 \h </w:instrText>
      </w:r>
      <w:r>
        <w:fldChar w:fldCharType="separate"/>
      </w:r>
      <w:r>
        <w:t>45</w:t>
      </w:r>
      <w:r>
        <w:fldChar w:fldCharType="end"/>
      </w:r>
    </w:p>
    <w:p w14:paraId="669A8774" w14:textId="77777777" w:rsidR="00000000" w:rsidRDefault="00F01BE4">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_Toc55731517 \h </w:instrText>
      </w:r>
      <w:r>
        <w:fldChar w:fldCharType="separate"/>
      </w:r>
      <w:r>
        <w:t>47</w:t>
      </w:r>
      <w:r>
        <w:fldChar w:fldCharType="end"/>
      </w:r>
    </w:p>
    <w:p w14:paraId="514B6A92" w14:textId="77777777" w:rsidR="00000000" w:rsidRDefault="00F01BE4">
      <w:pPr>
        <w:pStyle w:val="TOC1"/>
        <w:tabs>
          <w:tab w:val="right" w:leader="dot" w:pos="8296"/>
        </w:tabs>
        <w:rPr>
          <w:rFonts w:ascii="Times New Roman" w:hAnsi="Times New Roman" w:cs="Times New Roman"/>
          <w:sz w:val="24"/>
          <w:szCs w:val="24"/>
        </w:rPr>
      </w:pPr>
      <w:r>
        <w:rPr>
          <w:rtl/>
        </w:rPr>
        <w:t>הודעת הממשלה על החלטתה לשנות את חלוקת התפקידים בין השרים</w:t>
      </w:r>
      <w:r>
        <w:tab/>
      </w:r>
      <w:r>
        <w:fldChar w:fldCharType="begin"/>
      </w:r>
      <w:r>
        <w:instrText xml:space="preserve"> PAGEREF _Toc55731518 \h </w:instrText>
      </w:r>
      <w:r>
        <w:fldChar w:fldCharType="separate"/>
      </w:r>
      <w:r>
        <w:t>49</w:t>
      </w:r>
      <w:r>
        <w:fldChar w:fldCharType="end"/>
      </w:r>
    </w:p>
    <w:p w14:paraId="55443F6D" w14:textId="77777777" w:rsidR="00000000" w:rsidRDefault="00F01BE4">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_Toc55731519 \h </w:instrText>
      </w:r>
      <w:r>
        <w:fldChar w:fldCharType="separate"/>
      </w:r>
      <w:r>
        <w:t>51</w:t>
      </w:r>
      <w:r>
        <w:fldChar w:fldCharType="end"/>
      </w:r>
    </w:p>
    <w:p w14:paraId="36421104" w14:textId="77777777" w:rsidR="00000000" w:rsidRDefault="00F01BE4">
      <w:pPr>
        <w:pStyle w:val="TOC1"/>
        <w:tabs>
          <w:tab w:val="right" w:leader="dot" w:pos="8296"/>
        </w:tabs>
        <w:rPr>
          <w:rFonts w:ascii="Times New Roman" w:hAnsi="Times New Roman" w:cs="Times New Roman"/>
          <w:sz w:val="24"/>
          <w:szCs w:val="24"/>
        </w:rPr>
      </w:pPr>
      <w:r>
        <w:rPr>
          <w:rtl/>
        </w:rPr>
        <w:t>מסמכים שהונ</w:t>
      </w:r>
      <w:r>
        <w:rPr>
          <w:rtl/>
        </w:rPr>
        <w:t>חו על שולחן הכנסת</w:t>
      </w:r>
      <w:r>
        <w:tab/>
      </w:r>
      <w:r>
        <w:fldChar w:fldCharType="begin"/>
      </w:r>
      <w:r>
        <w:instrText xml:space="preserve"> PAGEREF _Toc55731520 \h </w:instrText>
      </w:r>
      <w:r>
        <w:fldChar w:fldCharType="separate"/>
      </w:r>
      <w:r>
        <w:t>53</w:t>
      </w:r>
      <w:r>
        <w:fldChar w:fldCharType="end"/>
      </w:r>
    </w:p>
    <w:p w14:paraId="1F9386D2" w14:textId="77777777" w:rsidR="00000000" w:rsidRDefault="00F01BE4">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_Toc55731521 \h </w:instrText>
      </w:r>
      <w:r>
        <w:fldChar w:fldCharType="separate"/>
      </w:r>
      <w:r>
        <w:t>53</w:t>
      </w:r>
      <w:r>
        <w:fldChar w:fldCharType="end"/>
      </w:r>
    </w:p>
    <w:p w14:paraId="79A7DAE3" w14:textId="77777777" w:rsidR="00000000" w:rsidRDefault="00F01BE4">
      <w:pPr>
        <w:pStyle w:val="TOC1"/>
        <w:tabs>
          <w:tab w:val="right" w:leader="dot" w:pos="8296"/>
        </w:tabs>
        <w:rPr>
          <w:rFonts w:ascii="Times New Roman" w:hAnsi="Times New Roman" w:cs="Times New Roman"/>
          <w:sz w:val="24"/>
          <w:szCs w:val="24"/>
        </w:rPr>
      </w:pPr>
      <w:r>
        <w:rPr>
          <w:rtl/>
        </w:rPr>
        <w:t>מכתב הטייסים הסרבנים</w:t>
      </w:r>
      <w:r>
        <w:tab/>
      </w:r>
      <w:r>
        <w:fldChar w:fldCharType="begin"/>
      </w:r>
      <w:r>
        <w:instrText xml:space="preserve"> PAGEREF _Toc55731522 \h </w:instrText>
      </w:r>
      <w:r>
        <w:fldChar w:fldCharType="separate"/>
      </w:r>
      <w:r>
        <w:t>53</w:t>
      </w:r>
      <w:r>
        <w:fldChar w:fldCharType="end"/>
      </w:r>
    </w:p>
    <w:p w14:paraId="378523F0" w14:textId="77777777" w:rsidR="00000000" w:rsidRDefault="00F01BE4">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w:t>
      </w:r>
      <w:r>
        <w:tab/>
      </w:r>
      <w:r>
        <w:fldChar w:fldCharType="begin"/>
      </w:r>
      <w:r>
        <w:instrText xml:space="preserve"> PAGEREF _Toc55731523 \h </w:instrText>
      </w:r>
      <w:r>
        <w:fldChar w:fldCharType="separate"/>
      </w:r>
      <w:r>
        <w:t>53</w:t>
      </w:r>
      <w:r>
        <w:fldChar w:fldCharType="end"/>
      </w:r>
    </w:p>
    <w:p w14:paraId="09C07034" w14:textId="77777777" w:rsidR="00000000" w:rsidRDefault="00F01BE4">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_Toc55731524 </w:instrText>
      </w:r>
      <w:r>
        <w:instrText xml:space="preserve">\h </w:instrText>
      </w:r>
      <w:r>
        <w:fldChar w:fldCharType="separate"/>
      </w:r>
      <w:r>
        <w:t>58</w:t>
      </w:r>
      <w:r>
        <w:fldChar w:fldCharType="end"/>
      </w:r>
    </w:p>
    <w:p w14:paraId="369D2F57" w14:textId="77777777" w:rsidR="00000000" w:rsidRDefault="00F01BE4">
      <w:pPr>
        <w:pStyle w:val="TOC2"/>
        <w:tabs>
          <w:tab w:val="right" w:leader="dot" w:pos="8296"/>
        </w:tabs>
        <w:ind w:right="0"/>
        <w:rPr>
          <w:rFonts w:ascii="Times New Roman" w:hAnsi="Times New Roman" w:cs="Times New Roman"/>
          <w:sz w:val="24"/>
          <w:szCs w:val="24"/>
        </w:rPr>
      </w:pPr>
      <w:r>
        <w:rPr>
          <w:rtl/>
        </w:rPr>
        <w:t>שר</w:t>
      </w:r>
      <w:r>
        <w:t xml:space="preserve"> </w:t>
      </w:r>
      <w:r>
        <w:rPr>
          <w:rtl/>
        </w:rPr>
        <w:t>הביטחון שאול מופז:</w:t>
      </w:r>
      <w:r>
        <w:tab/>
      </w:r>
      <w:r>
        <w:fldChar w:fldCharType="begin"/>
      </w:r>
      <w:r>
        <w:instrText xml:space="preserve"> PAGEREF _Toc55731525 \h </w:instrText>
      </w:r>
      <w:r>
        <w:fldChar w:fldCharType="separate"/>
      </w:r>
      <w:r>
        <w:t>62</w:t>
      </w:r>
      <w:r>
        <w:fldChar w:fldCharType="end"/>
      </w:r>
    </w:p>
    <w:p w14:paraId="472DFC24" w14:textId="77777777" w:rsidR="00000000" w:rsidRDefault="00F01BE4">
      <w:pPr>
        <w:pStyle w:val="TOC1"/>
        <w:tabs>
          <w:tab w:val="right" w:leader="dot" w:pos="8296"/>
        </w:tabs>
        <w:rPr>
          <w:rFonts w:ascii="Times New Roman" w:hAnsi="Times New Roman" w:cs="Times New Roman"/>
          <w:sz w:val="24"/>
          <w:szCs w:val="24"/>
        </w:rPr>
      </w:pPr>
      <w:r>
        <w:rPr>
          <w:rtl/>
        </w:rPr>
        <w:t xml:space="preserve">מצב הביטחון של מדינת ישראל </w:t>
      </w:r>
      <w:r>
        <w:t xml:space="preserve">– </w:t>
      </w:r>
      <w:r>
        <w:rPr>
          <w:rtl/>
        </w:rPr>
        <w:t>העיכובים המתמשכים בהקמת גדר ההפרדה</w:t>
      </w:r>
      <w:r>
        <w:tab/>
      </w:r>
      <w:r>
        <w:fldChar w:fldCharType="begin"/>
      </w:r>
      <w:r>
        <w:instrText xml:space="preserve"> PAGEREF _Toc55731526 \h </w:instrText>
      </w:r>
      <w:r>
        <w:fldChar w:fldCharType="separate"/>
      </w:r>
      <w:r>
        <w:t>69</w:t>
      </w:r>
      <w:r>
        <w:fldChar w:fldCharType="end"/>
      </w:r>
    </w:p>
    <w:p w14:paraId="4A2EBB42" w14:textId="77777777" w:rsidR="00000000" w:rsidRDefault="00F01BE4">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_Toc55731527 \h </w:instrText>
      </w:r>
      <w:r>
        <w:fldChar w:fldCharType="separate"/>
      </w:r>
      <w:r>
        <w:t>70</w:t>
      </w:r>
      <w:r>
        <w:fldChar w:fldCharType="end"/>
      </w:r>
    </w:p>
    <w:p w14:paraId="7DD2A612" w14:textId="77777777" w:rsidR="00000000" w:rsidRDefault="00F01BE4">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_Toc55731528 \</w:instrText>
      </w:r>
      <w:r>
        <w:instrText xml:space="preserve">h </w:instrText>
      </w:r>
      <w:r>
        <w:fldChar w:fldCharType="separate"/>
      </w:r>
      <w:r>
        <w:t>73</w:t>
      </w:r>
      <w:r>
        <w:fldChar w:fldCharType="end"/>
      </w:r>
    </w:p>
    <w:p w14:paraId="1539EB3D" w14:textId="77777777" w:rsidR="00000000" w:rsidRDefault="00F01BE4">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_Toc55731529 \h </w:instrText>
      </w:r>
      <w:r>
        <w:fldChar w:fldCharType="separate"/>
      </w:r>
      <w:r>
        <w:t>85</w:t>
      </w:r>
      <w:r>
        <w:fldChar w:fldCharType="end"/>
      </w:r>
    </w:p>
    <w:p w14:paraId="6A024FCF" w14:textId="77777777" w:rsidR="00000000" w:rsidRDefault="00F01BE4">
      <w:pPr>
        <w:pStyle w:val="TOC1"/>
        <w:tabs>
          <w:tab w:val="right" w:leader="dot" w:pos="8296"/>
        </w:tabs>
        <w:rPr>
          <w:rFonts w:ascii="Times New Roman" w:hAnsi="Times New Roman" w:cs="Times New Roman"/>
          <w:sz w:val="24"/>
          <w:szCs w:val="24"/>
        </w:rPr>
      </w:pPr>
      <w:r>
        <w:rPr>
          <w:rtl/>
        </w:rPr>
        <w:lastRenderedPageBreak/>
        <w:t>החלטת הממשלה לגרש את יושב-ראש הרשות הפלסטינית יאסר ערפאת</w:t>
      </w:r>
      <w:r>
        <w:tab/>
      </w:r>
      <w:r>
        <w:fldChar w:fldCharType="begin"/>
      </w:r>
      <w:r>
        <w:instrText xml:space="preserve"> PAGEREF _Toc55731530 \h </w:instrText>
      </w:r>
      <w:r>
        <w:fldChar w:fldCharType="separate"/>
      </w:r>
      <w:r>
        <w:t>87</w:t>
      </w:r>
      <w:r>
        <w:fldChar w:fldCharType="end"/>
      </w:r>
    </w:p>
    <w:p w14:paraId="75BCB16E" w14:textId="77777777" w:rsidR="00000000" w:rsidRDefault="00F01BE4">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_Toc55731531 \h </w:instrText>
      </w:r>
      <w:r>
        <w:fldChar w:fldCharType="separate"/>
      </w:r>
      <w:r>
        <w:t>87</w:t>
      </w:r>
      <w:r>
        <w:fldChar w:fldCharType="end"/>
      </w:r>
    </w:p>
    <w:p w14:paraId="62EFC51E" w14:textId="77777777" w:rsidR="00000000" w:rsidRDefault="00F01BE4">
      <w:pPr>
        <w:pStyle w:val="TOC2"/>
        <w:tabs>
          <w:tab w:val="right" w:leader="dot" w:pos="8296"/>
        </w:tabs>
        <w:ind w:right="0"/>
        <w:rPr>
          <w:rFonts w:ascii="Times New Roman" w:hAnsi="Times New Roman" w:cs="Times New Roman"/>
          <w:sz w:val="24"/>
          <w:szCs w:val="24"/>
        </w:rPr>
      </w:pPr>
      <w:r>
        <w:rPr>
          <w:rtl/>
        </w:rPr>
        <w:t>היו"ר ראובן ריבלין:</w:t>
      </w:r>
      <w:r>
        <w:tab/>
      </w:r>
      <w:r>
        <w:fldChar w:fldCharType="begin"/>
      </w:r>
      <w:r>
        <w:instrText xml:space="preserve"> PAGEREF _Toc55731532 \h </w:instrText>
      </w:r>
      <w:r>
        <w:fldChar w:fldCharType="separate"/>
      </w:r>
      <w:r>
        <w:t>92</w:t>
      </w:r>
      <w:r>
        <w:fldChar w:fldCharType="end"/>
      </w:r>
    </w:p>
    <w:p w14:paraId="2369E8FE" w14:textId="77777777" w:rsidR="00000000" w:rsidRDefault="00F01BE4">
      <w:pPr>
        <w:pStyle w:val="TOC1"/>
        <w:tabs>
          <w:tab w:val="right" w:leader="dot" w:pos="8296"/>
        </w:tabs>
        <w:rPr>
          <w:rFonts w:ascii="Times New Roman" w:hAnsi="Times New Roman" w:cs="Times New Roman"/>
          <w:sz w:val="24"/>
          <w:szCs w:val="24"/>
        </w:rPr>
      </w:pPr>
      <w:r>
        <w:rPr>
          <w:rtl/>
        </w:rPr>
        <w:t>החלטות הממשלה בתחום הכלכלי, החברתי והמדיני</w:t>
      </w:r>
      <w:r>
        <w:tab/>
      </w:r>
      <w:r>
        <w:fldChar w:fldCharType="begin"/>
      </w:r>
      <w:r>
        <w:instrText xml:space="preserve"> PAGEREF _Toc55731533 \h </w:instrText>
      </w:r>
      <w:r>
        <w:fldChar w:fldCharType="separate"/>
      </w:r>
      <w:r>
        <w:t>94</w:t>
      </w:r>
      <w:r>
        <w:fldChar w:fldCharType="end"/>
      </w:r>
    </w:p>
    <w:p w14:paraId="311C0AA0" w14:textId="77777777" w:rsidR="00000000" w:rsidRDefault="00F01BE4">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_Toc55731534 \h </w:instrText>
      </w:r>
      <w:r>
        <w:fldChar w:fldCharType="separate"/>
      </w:r>
      <w:r>
        <w:t>94</w:t>
      </w:r>
      <w:r>
        <w:fldChar w:fldCharType="end"/>
      </w:r>
    </w:p>
    <w:p w14:paraId="1BD0785D" w14:textId="77777777" w:rsidR="00000000" w:rsidRDefault="00F01BE4">
      <w:pPr>
        <w:pStyle w:val="TOC1"/>
        <w:tabs>
          <w:tab w:val="right" w:leader="dot" w:pos="8296"/>
        </w:tabs>
        <w:rPr>
          <w:rFonts w:ascii="Times New Roman" w:hAnsi="Times New Roman" w:cs="Times New Roman"/>
          <w:sz w:val="24"/>
          <w:szCs w:val="24"/>
        </w:rPr>
      </w:pPr>
      <w:r>
        <w:rPr>
          <w:rtl/>
        </w:rPr>
        <w:t xml:space="preserve">אמירתו של פרס שערפאת איננו מכשול לשלום </w:t>
      </w:r>
      <w:r>
        <w:t xml:space="preserve"> </w:t>
      </w:r>
      <w:r>
        <w:rPr>
          <w:rtl/>
        </w:rPr>
        <w:t>והפגיעה באסטרטגיות הלחימה של מדינת ישראל</w:t>
      </w:r>
      <w:r>
        <w:tab/>
      </w:r>
      <w:r>
        <w:fldChar w:fldCharType="begin"/>
      </w:r>
      <w:r>
        <w:instrText xml:space="preserve"> PAGEREF _Toc55731535 \h </w:instrText>
      </w:r>
      <w:r>
        <w:fldChar w:fldCharType="separate"/>
      </w:r>
      <w:r>
        <w:t>103</w:t>
      </w:r>
      <w:r>
        <w:fldChar w:fldCharType="end"/>
      </w:r>
    </w:p>
    <w:p w14:paraId="27A65244" w14:textId="77777777" w:rsidR="00000000" w:rsidRDefault="00F01BE4">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w:t>
      </w:r>
      <w:r>
        <w:rPr>
          <w:rtl/>
        </w:rPr>
        <w:t>כוד):</w:t>
      </w:r>
      <w:r>
        <w:tab/>
      </w:r>
      <w:r>
        <w:fldChar w:fldCharType="begin"/>
      </w:r>
      <w:r>
        <w:instrText xml:space="preserve"> PAGEREF _Toc55731536 \h </w:instrText>
      </w:r>
      <w:r>
        <w:fldChar w:fldCharType="separate"/>
      </w:r>
      <w:r>
        <w:t>103</w:t>
      </w:r>
      <w:r>
        <w:fldChar w:fldCharType="end"/>
      </w:r>
    </w:p>
    <w:p w14:paraId="32AEC34F" w14:textId="77777777" w:rsidR="00000000" w:rsidRDefault="00F01BE4">
      <w:pPr>
        <w:pStyle w:val="TOC1"/>
        <w:tabs>
          <w:tab w:val="right" w:leader="dot" w:pos="8296"/>
        </w:tabs>
        <w:rPr>
          <w:rFonts w:ascii="Times New Roman" w:hAnsi="Times New Roman" w:cs="Times New Roman"/>
          <w:sz w:val="24"/>
          <w:szCs w:val="24"/>
        </w:rPr>
      </w:pPr>
      <w:r>
        <w:rPr>
          <w:rtl/>
        </w:rPr>
        <w:t>הגזירות הכלכליות החדשות</w:t>
      </w:r>
      <w:r>
        <w:tab/>
      </w:r>
      <w:r>
        <w:fldChar w:fldCharType="begin"/>
      </w:r>
      <w:r>
        <w:instrText xml:space="preserve"> PAGEREF _Toc55731537 \h </w:instrText>
      </w:r>
      <w:r>
        <w:fldChar w:fldCharType="separate"/>
      </w:r>
      <w:r>
        <w:t>108</w:t>
      </w:r>
      <w:r>
        <w:fldChar w:fldCharType="end"/>
      </w:r>
    </w:p>
    <w:p w14:paraId="758787E9" w14:textId="77777777" w:rsidR="00000000" w:rsidRDefault="00F01BE4">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_Toc55731538 \h </w:instrText>
      </w:r>
      <w:r>
        <w:fldChar w:fldCharType="separate"/>
      </w:r>
      <w:r>
        <w:t>108</w:t>
      </w:r>
      <w:r>
        <w:fldChar w:fldCharType="end"/>
      </w:r>
    </w:p>
    <w:p w14:paraId="6B75EA28" w14:textId="77777777" w:rsidR="00000000" w:rsidRDefault="00F01BE4">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_Toc55731539 \h </w:instrText>
      </w:r>
      <w:r>
        <w:fldChar w:fldCharType="separate"/>
      </w:r>
      <w:r>
        <w:t>112</w:t>
      </w:r>
      <w:r>
        <w:fldChar w:fldCharType="end"/>
      </w:r>
    </w:p>
    <w:p w14:paraId="25A4EBC1" w14:textId="77777777" w:rsidR="00000000" w:rsidRDefault="00F01BE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_Toc55731540 \h </w:instrText>
      </w:r>
      <w:r>
        <w:fldChar w:fldCharType="separate"/>
      </w:r>
      <w:r>
        <w:t>122</w:t>
      </w:r>
      <w:r>
        <w:fldChar w:fldCharType="end"/>
      </w:r>
    </w:p>
    <w:p w14:paraId="42F52241" w14:textId="77777777" w:rsidR="00000000" w:rsidRDefault="00F01BE4">
      <w:pPr>
        <w:pStyle w:val="TOC2"/>
        <w:tabs>
          <w:tab w:val="right" w:leader="dot" w:pos="8296"/>
        </w:tabs>
        <w:ind w:right="0"/>
        <w:rPr>
          <w:rFonts w:ascii="Times New Roman" w:hAnsi="Times New Roman" w:cs="Times New Roman"/>
          <w:sz w:val="24"/>
          <w:szCs w:val="24"/>
        </w:rPr>
      </w:pPr>
      <w:r>
        <w:rPr>
          <w:rtl/>
        </w:rPr>
        <w:t>יצח</w:t>
      </w:r>
      <w:r>
        <w:rPr>
          <w:rtl/>
        </w:rPr>
        <w:t>ק</w:t>
      </w:r>
      <w:r>
        <w:t xml:space="preserve"> </w:t>
      </w:r>
      <w:r>
        <w:rPr>
          <w:rtl/>
        </w:rPr>
        <w:t>כהן (ש"ס):</w:t>
      </w:r>
      <w:r>
        <w:tab/>
      </w:r>
      <w:r>
        <w:fldChar w:fldCharType="begin"/>
      </w:r>
      <w:r>
        <w:instrText xml:space="preserve"> PAGEREF _Toc55731541 \h </w:instrText>
      </w:r>
      <w:r>
        <w:fldChar w:fldCharType="separate"/>
      </w:r>
      <w:r>
        <w:t>123</w:t>
      </w:r>
      <w:r>
        <w:fldChar w:fldCharType="end"/>
      </w:r>
    </w:p>
    <w:p w14:paraId="512FFAF8" w14:textId="77777777" w:rsidR="00000000" w:rsidRDefault="00F01BE4">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_Toc55731542 \h </w:instrText>
      </w:r>
      <w:r>
        <w:fldChar w:fldCharType="separate"/>
      </w:r>
      <w:r>
        <w:t>124</w:t>
      </w:r>
      <w:r>
        <w:fldChar w:fldCharType="end"/>
      </w:r>
    </w:p>
    <w:p w14:paraId="38BBD064" w14:textId="77777777" w:rsidR="00000000" w:rsidRDefault="00F01BE4">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_Toc55731543 \h </w:instrText>
      </w:r>
      <w:r>
        <w:fldChar w:fldCharType="separate"/>
      </w:r>
      <w:r>
        <w:t>126</w:t>
      </w:r>
      <w:r>
        <w:fldChar w:fldCharType="end"/>
      </w:r>
    </w:p>
    <w:p w14:paraId="18364D12" w14:textId="77777777" w:rsidR="00000000" w:rsidRDefault="00F01BE4">
      <w:pPr>
        <w:pStyle w:val="TOC2"/>
        <w:tabs>
          <w:tab w:val="right" w:leader="dot" w:pos="8296"/>
        </w:tabs>
        <w:ind w:right="0"/>
        <w:rPr>
          <w:rFonts w:ascii="Times New Roman" w:hAnsi="Times New Roman" w:cs="Times New Roman"/>
          <w:sz w:val="24"/>
          <w:szCs w:val="24"/>
        </w:rPr>
      </w:pPr>
      <w:r>
        <w:rPr>
          <w:rtl/>
        </w:rPr>
        <w:t>סגנית מזכיר הכנסת רות קפלן:</w:t>
      </w:r>
      <w:r>
        <w:tab/>
      </w:r>
      <w:r>
        <w:fldChar w:fldCharType="begin"/>
      </w:r>
      <w:r>
        <w:instrText xml:space="preserve"> PAGEREF _Toc55731544 \h </w:instrText>
      </w:r>
      <w:r>
        <w:fldChar w:fldCharType="separate"/>
      </w:r>
      <w:r>
        <w:t>126</w:t>
      </w:r>
      <w:r>
        <w:fldChar w:fldCharType="end"/>
      </w:r>
    </w:p>
    <w:p w14:paraId="76375C9D" w14:textId="77777777" w:rsidR="00000000" w:rsidRDefault="00F01BE4">
      <w:pPr>
        <w:pStyle w:val="TOC1"/>
        <w:tabs>
          <w:tab w:val="right" w:leader="dot" w:pos="8296"/>
        </w:tabs>
        <w:rPr>
          <w:rFonts w:ascii="Times New Roman" w:hAnsi="Times New Roman" w:cs="Times New Roman"/>
          <w:sz w:val="24"/>
          <w:szCs w:val="24"/>
        </w:rPr>
      </w:pPr>
      <w:r>
        <w:rPr>
          <w:rtl/>
        </w:rPr>
        <w:t>הצעת ועדת הפנים ואיכות הסב</w:t>
      </w:r>
      <w:r>
        <w:rPr>
          <w:rtl/>
        </w:rPr>
        <w:t xml:space="preserve">יבה בדבר חלוקת הצעת חוק הרשויות המקומיות </w:t>
      </w:r>
      <w:r>
        <w:t xml:space="preserve"> (</w:t>
      </w:r>
      <w:r>
        <w:rPr>
          <w:rtl/>
        </w:rPr>
        <w:t>מימון בחירות) (תיקון מס' 25 והוראת שעה), התשס"ד-2003</w:t>
      </w:r>
      <w:r>
        <w:tab/>
      </w:r>
      <w:r>
        <w:fldChar w:fldCharType="begin"/>
      </w:r>
      <w:r>
        <w:instrText xml:space="preserve"> PAGEREF _Toc55731545 \h </w:instrText>
      </w:r>
      <w:r>
        <w:fldChar w:fldCharType="separate"/>
      </w:r>
      <w:r>
        <w:t>129</w:t>
      </w:r>
      <w:r>
        <w:fldChar w:fldCharType="end"/>
      </w:r>
    </w:p>
    <w:p w14:paraId="44E8F243" w14:textId="77777777" w:rsidR="00000000" w:rsidRDefault="00F01BE4">
      <w:pPr>
        <w:pStyle w:val="TOC1"/>
        <w:tabs>
          <w:tab w:val="right" w:leader="dot" w:pos="8296"/>
        </w:tabs>
        <w:rPr>
          <w:rFonts w:ascii="Times New Roman" w:hAnsi="Times New Roman" w:cs="Times New Roman"/>
          <w:sz w:val="24"/>
          <w:szCs w:val="24"/>
        </w:rPr>
      </w:pPr>
      <w:r>
        <w:rPr>
          <w:rtl/>
        </w:rPr>
        <w:t>מסמכים שהונחו על</w:t>
      </w:r>
      <w:r>
        <w:t xml:space="preserve"> </w:t>
      </w:r>
      <w:r>
        <w:rPr>
          <w:rtl/>
        </w:rPr>
        <w:t>שולחן הכנסת</w:t>
      </w:r>
      <w:r>
        <w:tab/>
      </w:r>
      <w:r>
        <w:fldChar w:fldCharType="begin"/>
      </w:r>
      <w:r>
        <w:instrText xml:space="preserve"> PAGEREF _Toc55731546 \h </w:instrText>
      </w:r>
      <w:r>
        <w:fldChar w:fldCharType="separate"/>
      </w:r>
      <w:r>
        <w:t>130</w:t>
      </w:r>
      <w:r>
        <w:fldChar w:fldCharType="end"/>
      </w:r>
    </w:p>
    <w:p w14:paraId="37A2DEAA" w14:textId="77777777" w:rsidR="00000000" w:rsidRDefault="00F01BE4">
      <w:pPr>
        <w:pStyle w:val="TOC2"/>
        <w:tabs>
          <w:tab w:val="right" w:leader="dot" w:pos="8296"/>
        </w:tabs>
        <w:ind w:right="0"/>
        <w:rPr>
          <w:rFonts w:ascii="Times New Roman" w:hAnsi="Times New Roman" w:cs="Times New Roman"/>
          <w:sz w:val="24"/>
          <w:szCs w:val="24"/>
        </w:rPr>
      </w:pPr>
      <w:r>
        <w:rPr>
          <w:rtl/>
        </w:rPr>
        <w:t>סגן מזכיר הכנסת דוד לב:</w:t>
      </w:r>
      <w:r>
        <w:tab/>
      </w:r>
      <w:r>
        <w:fldChar w:fldCharType="begin"/>
      </w:r>
      <w:r>
        <w:instrText xml:space="preserve"> PAGEREF _Toc55731547 \h </w:instrText>
      </w:r>
      <w:r>
        <w:fldChar w:fldCharType="separate"/>
      </w:r>
      <w:r>
        <w:t>130</w:t>
      </w:r>
      <w:r>
        <w:fldChar w:fldCharType="end"/>
      </w:r>
    </w:p>
    <w:p w14:paraId="7E44EFED" w14:textId="77777777" w:rsidR="00000000" w:rsidRDefault="00F01BE4">
      <w:pPr>
        <w:pStyle w:val="TOC1"/>
        <w:tabs>
          <w:tab w:val="right" w:leader="dot" w:pos="8296"/>
        </w:tabs>
        <w:rPr>
          <w:rFonts w:ascii="Times New Roman" w:hAnsi="Times New Roman" w:cs="Times New Roman"/>
          <w:sz w:val="24"/>
          <w:szCs w:val="24"/>
        </w:rPr>
      </w:pPr>
      <w:r>
        <w:rPr>
          <w:rtl/>
        </w:rPr>
        <w:t>הצעת ועד</w:t>
      </w:r>
      <w:r>
        <w:rPr>
          <w:rtl/>
        </w:rPr>
        <w:t xml:space="preserve">ת הפנים ואיכות הסביבה בדבר חלוקת הצעת חוק הרשויות המקומיות </w:t>
      </w:r>
      <w:r>
        <w:t xml:space="preserve"> (</w:t>
      </w:r>
      <w:r>
        <w:rPr>
          <w:rtl/>
        </w:rPr>
        <w:t>מימון בחירות) (תיקון מס' 25 והוראת שעה), התשס"ד-2003</w:t>
      </w:r>
      <w:r>
        <w:tab/>
      </w:r>
      <w:r>
        <w:fldChar w:fldCharType="begin"/>
      </w:r>
      <w:r>
        <w:instrText xml:space="preserve"> PAGEREF _Toc55731548 \h </w:instrText>
      </w:r>
      <w:r>
        <w:fldChar w:fldCharType="separate"/>
      </w:r>
      <w:r>
        <w:t>130</w:t>
      </w:r>
      <w:r>
        <w:fldChar w:fldCharType="end"/>
      </w:r>
    </w:p>
    <w:p w14:paraId="35B564F0" w14:textId="77777777" w:rsidR="00000000" w:rsidRDefault="00F01BE4">
      <w:pPr>
        <w:pStyle w:val="TOC2"/>
        <w:tabs>
          <w:tab w:val="right" w:leader="dot" w:pos="8296"/>
        </w:tabs>
        <w:ind w:right="0"/>
        <w:rPr>
          <w:rFonts w:ascii="Times New Roman" w:hAnsi="Times New Roman" w:cs="Times New Roman"/>
          <w:sz w:val="24"/>
          <w:szCs w:val="24"/>
        </w:rPr>
      </w:pPr>
      <w:r>
        <w:rPr>
          <w:rtl/>
        </w:rPr>
        <w:t>ניסן סלומינסקי (בשם ועדת הפנים ואיכות הסביבה):</w:t>
      </w:r>
      <w:r>
        <w:tab/>
      </w:r>
      <w:r>
        <w:fldChar w:fldCharType="begin"/>
      </w:r>
      <w:r>
        <w:instrText xml:space="preserve"> PAGEREF _Toc55731549 \h </w:instrText>
      </w:r>
      <w:r>
        <w:fldChar w:fldCharType="separate"/>
      </w:r>
      <w:r>
        <w:t>130</w:t>
      </w:r>
      <w:r>
        <w:fldChar w:fldCharType="end"/>
      </w:r>
    </w:p>
    <w:p w14:paraId="0AEE1F30" w14:textId="77777777" w:rsidR="00000000" w:rsidRDefault="00F01BE4">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_Toc55731550 \h </w:instrText>
      </w:r>
      <w:r>
        <w:fldChar w:fldCharType="separate"/>
      </w:r>
      <w:r>
        <w:t>133</w:t>
      </w:r>
      <w:r>
        <w:fldChar w:fldCharType="end"/>
      </w:r>
    </w:p>
    <w:p w14:paraId="6C2F194D" w14:textId="77777777" w:rsidR="00000000" w:rsidRDefault="00F01BE4">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_Toc55731551 \h </w:instrText>
      </w:r>
      <w:r>
        <w:fldChar w:fldCharType="separate"/>
      </w:r>
      <w:r>
        <w:t>133</w:t>
      </w:r>
      <w:r>
        <w:fldChar w:fldCharType="end"/>
      </w:r>
    </w:p>
    <w:p w14:paraId="65EA86E5" w14:textId="77777777" w:rsidR="00000000" w:rsidRDefault="00F01BE4">
      <w:pPr>
        <w:pStyle w:val="TOC1"/>
        <w:tabs>
          <w:tab w:val="right" w:leader="dot" w:pos="8296"/>
        </w:tabs>
        <w:rPr>
          <w:rFonts w:ascii="Times New Roman" w:hAnsi="Times New Roman" w:cs="Times New Roman"/>
          <w:sz w:val="24"/>
          <w:szCs w:val="24"/>
        </w:rPr>
      </w:pPr>
      <w:r>
        <w:rPr>
          <w:rtl/>
        </w:rPr>
        <w:t xml:space="preserve">הצעת חוק הרשויות המקומיות (מימון בחירות) (תיקון מס' 7 </w:t>
      </w:r>
      <w:r>
        <w:t xml:space="preserve"> </w:t>
      </w:r>
      <w:r>
        <w:rPr>
          <w:rtl/>
        </w:rPr>
        <w:t>והוראת שעה), התשס"ד-2003</w:t>
      </w:r>
      <w:r>
        <w:tab/>
      </w:r>
      <w:r>
        <w:fldChar w:fldCharType="begin"/>
      </w:r>
      <w:r>
        <w:instrText xml:space="preserve"> PAGEREF _Toc55731552 \h </w:instrText>
      </w:r>
      <w:r>
        <w:fldChar w:fldCharType="separate"/>
      </w:r>
      <w:r>
        <w:t>133</w:t>
      </w:r>
      <w:r>
        <w:fldChar w:fldCharType="end"/>
      </w:r>
    </w:p>
    <w:p w14:paraId="7145FCFE" w14:textId="77777777" w:rsidR="00000000" w:rsidRDefault="00F01BE4">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(בשם ועדת הפנים ואיכות הסביבה</w:t>
      </w:r>
      <w:r>
        <w:t>):</w:t>
      </w:r>
      <w:r>
        <w:tab/>
      </w:r>
      <w:r>
        <w:fldChar w:fldCharType="begin"/>
      </w:r>
      <w:r>
        <w:instrText xml:space="preserve"> PAGERE</w:instrText>
      </w:r>
      <w:r>
        <w:instrText xml:space="preserve">F _Toc55731553 \h </w:instrText>
      </w:r>
      <w:r>
        <w:fldChar w:fldCharType="separate"/>
      </w:r>
      <w:r>
        <w:t>133</w:t>
      </w:r>
      <w:r>
        <w:fldChar w:fldCharType="end"/>
      </w:r>
    </w:p>
    <w:p w14:paraId="25079B81" w14:textId="77777777" w:rsidR="00000000" w:rsidRDefault="00F01BE4">
      <w:pPr>
        <w:pStyle w:val="a"/>
        <w:jc w:val="center"/>
        <w:rPr>
          <w:rtl/>
        </w:rPr>
      </w:pPr>
      <w:r>
        <w:rPr>
          <w:bCs/>
          <w:szCs w:val="36"/>
          <w:u w:val="single"/>
          <w:rtl/>
        </w:rPr>
        <w:fldChar w:fldCharType="end"/>
      </w:r>
    </w:p>
    <w:p w14:paraId="2FE567D3" w14:textId="77777777" w:rsidR="00000000" w:rsidRDefault="00F01BE4">
      <w:pPr>
        <w:pStyle w:val="a"/>
        <w:rPr>
          <w:rtl/>
        </w:rPr>
      </w:pPr>
      <w:r>
        <w:rPr>
          <w:rtl/>
        </w:rPr>
        <w:br w:type="page"/>
      </w:r>
    </w:p>
    <w:p w14:paraId="0ECCD9D4" w14:textId="77777777" w:rsidR="00000000" w:rsidRDefault="00F01BE4">
      <w:pPr>
        <w:pStyle w:val="a"/>
        <w:rPr>
          <w:rtl/>
        </w:rPr>
      </w:pPr>
    </w:p>
    <w:p w14:paraId="63CD5B20" w14:textId="77777777" w:rsidR="00000000" w:rsidRDefault="00F01BE4">
      <w:pPr>
        <w:pStyle w:val="a"/>
        <w:rPr>
          <w:rFonts w:hint="cs"/>
          <w:rtl/>
        </w:rPr>
      </w:pPr>
    </w:p>
    <w:p w14:paraId="582DD4E8" w14:textId="77777777" w:rsidR="00000000" w:rsidRDefault="00F01BE4">
      <w:pPr>
        <w:pStyle w:val="a"/>
        <w:rPr>
          <w:rFonts w:hint="cs"/>
          <w:rtl/>
        </w:rPr>
      </w:pPr>
      <w:r>
        <w:rPr>
          <w:rFonts w:hint="cs"/>
          <w:rtl/>
        </w:rPr>
        <w:t>דברי הכנסת</w:t>
      </w:r>
    </w:p>
    <w:p w14:paraId="714DB2E7" w14:textId="77777777" w:rsidR="00000000" w:rsidRDefault="00F01BE4">
      <w:pPr>
        <w:pStyle w:val="a"/>
        <w:rPr>
          <w:rFonts w:hint="cs"/>
          <w:rtl/>
        </w:rPr>
      </w:pPr>
      <w:r>
        <w:rPr>
          <w:rFonts w:hint="cs"/>
          <w:rtl/>
        </w:rPr>
        <w:t>כב / מושב ראשון / ישיבה נ"ו /</w:t>
      </w:r>
    </w:p>
    <w:p w14:paraId="4CD533F7" w14:textId="77777777" w:rsidR="00000000" w:rsidRDefault="00F01BE4">
      <w:pPr>
        <w:pStyle w:val="a"/>
        <w:rPr>
          <w:rFonts w:hint="cs"/>
          <w:rtl/>
        </w:rPr>
      </w:pPr>
      <w:r>
        <w:rPr>
          <w:rFonts w:hint="cs"/>
          <w:rtl/>
        </w:rPr>
        <w:t>ג' בתשרי התשס"ד / 29 בספטמבר 2003 / 22</w:t>
      </w:r>
    </w:p>
    <w:p w14:paraId="2A3761E0" w14:textId="77777777" w:rsidR="00000000" w:rsidRDefault="00F01BE4">
      <w:pPr>
        <w:pStyle w:val="a"/>
        <w:rPr>
          <w:rFonts w:hint="cs"/>
          <w:rtl/>
        </w:rPr>
      </w:pPr>
      <w:r>
        <w:rPr>
          <w:rFonts w:hint="cs"/>
          <w:rtl/>
        </w:rPr>
        <w:t>חוברת כ"ב</w:t>
      </w:r>
    </w:p>
    <w:p w14:paraId="29B28B5E" w14:textId="77777777" w:rsidR="00000000" w:rsidRDefault="00F01BE4">
      <w:pPr>
        <w:pStyle w:val="a"/>
        <w:rPr>
          <w:rFonts w:hint="cs"/>
          <w:rtl/>
        </w:rPr>
      </w:pPr>
      <w:r>
        <w:rPr>
          <w:rFonts w:hint="cs"/>
          <w:rtl/>
        </w:rPr>
        <w:t>ישיבה נ"ו</w:t>
      </w:r>
    </w:p>
    <w:p w14:paraId="41996971" w14:textId="77777777" w:rsidR="00000000" w:rsidRDefault="00F01BE4">
      <w:pPr>
        <w:pStyle w:val="a"/>
        <w:rPr>
          <w:rFonts w:hint="cs"/>
          <w:rtl/>
        </w:rPr>
      </w:pPr>
    </w:p>
    <w:p w14:paraId="356EFB27" w14:textId="77777777" w:rsidR="00000000" w:rsidRDefault="00F01BE4">
      <w:pPr>
        <w:pStyle w:val="a"/>
        <w:rPr>
          <w:rFonts w:hint="cs"/>
          <w:rtl/>
        </w:rPr>
      </w:pPr>
    </w:p>
    <w:p w14:paraId="7DA5DE9B" w14:textId="77777777" w:rsidR="00000000" w:rsidRDefault="00F01BE4">
      <w:pPr>
        <w:pStyle w:val="a"/>
        <w:rPr>
          <w:rFonts w:hint="cs"/>
          <w:rtl/>
        </w:rPr>
      </w:pPr>
    </w:p>
    <w:p w14:paraId="5F59DF89" w14:textId="77777777" w:rsidR="00000000" w:rsidRDefault="00F01BE4">
      <w:pPr>
        <w:pStyle w:val="a"/>
        <w:rPr>
          <w:rFonts w:hint="cs"/>
          <w:rtl/>
        </w:rPr>
      </w:pPr>
    </w:p>
    <w:p w14:paraId="15E17518" w14:textId="77777777" w:rsidR="00000000" w:rsidRDefault="00F01BE4">
      <w:pPr>
        <w:pStyle w:val="a"/>
        <w:rPr>
          <w:rFonts w:hint="cs"/>
          <w:rtl/>
        </w:rPr>
      </w:pPr>
    </w:p>
    <w:p w14:paraId="0555E9E5" w14:textId="77777777" w:rsidR="00000000" w:rsidRDefault="00F01BE4">
      <w:pPr>
        <w:pStyle w:val="a"/>
        <w:rPr>
          <w:rFonts w:hint="cs"/>
          <w:rtl/>
        </w:rPr>
      </w:pPr>
    </w:p>
    <w:p w14:paraId="4BFAB74E" w14:textId="77777777" w:rsidR="00000000" w:rsidRDefault="00F01BE4">
      <w:pPr>
        <w:pStyle w:val="a"/>
        <w:rPr>
          <w:rFonts w:hint="cs"/>
          <w:rtl/>
        </w:rPr>
      </w:pPr>
    </w:p>
    <w:p w14:paraId="6C56FF41" w14:textId="77777777" w:rsidR="00000000" w:rsidRDefault="00F01BE4">
      <w:pPr>
        <w:pStyle w:val="a"/>
        <w:rPr>
          <w:rFonts w:hint="cs"/>
          <w:rtl/>
        </w:rPr>
      </w:pPr>
    </w:p>
    <w:p w14:paraId="608B4B3C" w14:textId="77777777" w:rsidR="00000000" w:rsidRDefault="00F01BE4">
      <w:pPr>
        <w:pStyle w:val="Subject"/>
        <w:rPr>
          <w:rFonts w:hint="cs"/>
          <w:rtl/>
        </w:rPr>
      </w:pPr>
      <w:bookmarkStart w:id="0" w:name="_Toc55731496"/>
      <w:r>
        <w:rPr>
          <w:rFonts w:hint="cs"/>
          <w:rtl/>
        </w:rPr>
        <w:t>כנס מיוחד</w:t>
      </w:r>
      <w:bookmarkEnd w:id="0"/>
    </w:p>
    <w:p w14:paraId="5AD228EB" w14:textId="77777777" w:rsidR="00000000" w:rsidRDefault="00F01BE4">
      <w:pPr>
        <w:pStyle w:val="a"/>
        <w:rPr>
          <w:rFonts w:hint="cs"/>
          <w:rtl/>
        </w:rPr>
      </w:pPr>
    </w:p>
    <w:p w14:paraId="4B789D55" w14:textId="77777777" w:rsidR="00000000" w:rsidRDefault="00F01BE4">
      <w:pPr>
        <w:pStyle w:val="a1"/>
        <w:bidi/>
        <w:rPr>
          <w:rFonts w:hint="cs"/>
          <w:rtl/>
        </w:rPr>
      </w:pPr>
      <w:r>
        <w:rPr>
          <w:rtl/>
        </w:rPr>
        <w:t>הישיבה ה</w:t>
      </w:r>
      <w:r>
        <w:rPr>
          <w:rFonts w:hint="cs"/>
          <w:rtl/>
        </w:rPr>
        <w:t>חמישים-ושש</w:t>
      </w:r>
      <w:r>
        <w:rPr>
          <w:rtl/>
        </w:rPr>
        <w:t xml:space="preserve"> של הכנסת ה</w:t>
      </w:r>
      <w:r>
        <w:rPr>
          <w:rFonts w:hint="cs"/>
          <w:rtl/>
        </w:rPr>
        <w:t>שש-עשרה</w:t>
      </w:r>
    </w:p>
    <w:p w14:paraId="6D38972C" w14:textId="77777777" w:rsidR="00000000" w:rsidRDefault="00F01BE4">
      <w:pPr>
        <w:pStyle w:val="a2"/>
        <w:bidi/>
        <w:rPr>
          <w:rtl/>
        </w:rPr>
      </w:pPr>
      <w:r>
        <w:rPr>
          <w:rtl/>
        </w:rPr>
        <w:t>יום שני,</w:t>
      </w:r>
      <w:r>
        <w:rPr>
          <w:rFonts w:hint="cs"/>
          <w:rtl/>
        </w:rPr>
        <w:t xml:space="preserve"> </w:t>
      </w:r>
      <w:r>
        <w:rPr>
          <w:rtl/>
        </w:rPr>
        <w:t xml:space="preserve">ג' בתשרי </w:t>
      </w:r>
      <w:r>
        <w:rPr>
          <w:rFonts w:hint="cs"/>
          <w:rtl/>
        </w:rPr>
        <w:t>ה</w:t>
      </w:r>
      <w:r>
        <w:rPr>
          <w:rtl/>
        </w:rPr>
        <w:t>תשס"ד (29 בספטמבר 2003)</w:t>
      </w:r>
    </w:p>
    <w:p w14:paraId="2F0C7643" w14:textId="77777777" w:rsidR="00000000" w:rsidRDefault="00F01BE4">
      <w:pPr>
        <w:pStyle w:val="a3"/>
        <w:bidi/>
        <w:rPr>
          <w:rtl/>
        </w:rPr>
      </w:pPr>
      <w:r>
        <w:rPr>
          <w:rtl/>
        </w:rPr>
        <w:t>ירושלים, הכנסת, שעה 11:00</w:t>
      </w:r>
    </w:p>
    <w:p w14:paraId="0C21A4CF" w14:textId="77777777" w:rsidR="00000000" w:rsidRDefault="00F01BE4">
      <w:pPr>
        <w:pStyle w:val="a"/>
        <w:rPr>
          <w:rFonts w:hint="cs"/>
          <w:rtl/>
        </w:rPr>
      </w:pPr>
    </w:p>
    <w:p w14:paraId="01BC6315" w14:textId="77777777" w:rsidR="00000000" w:rsidRDefault="00F01BE4">
      <w:pPr>
        <w:pStyle w:val="Subject"/>
        <w:rPr>
          <w:rtl/>
        </w:rPr>
      </w:pPr>
    </w:p>
    <w:p w14:paraId="3331D3DA" w14:textId="77777777" w:rsidR="00000000" w:rsidRDefault="00F01BE4">
      <w:pPr>
        <w:pStyle w:val="Subject"/>
        <w:rPr>
          <w:rFonts w:hint="cs"/>
          <w:rtl/>
        </w:rPr>
      </w:pPr>
      <w:bookmarkStart w:id="1" w:name="_Toc55731497"/>
      <w:r>
        <w:rPr>
          <w:rFonts w:hint="cs"/>
          <w:rtl/>
        </w:rPr>
        <w:t>מסמכים שהונחו על שולחן הכנסת</w:t>
      </w:r>
      <w:bookmarkEnd w:id="1"/>
    </w:p>
    <w:p w14:paraId="19992705" w14:textId="77777777" w:rsidR="00000000" w:rsidRDefault="00F01BE4">
      <w:pPr>
        <w:pStyle w:val="a"/>
        <w:rPr>
          <w:rFonts w:hint="cs"/>
          <w:rtl/>
        </w:rPr>
      </w:pPr>
    </w:p>
    <w:p w14:paraId="237AA69C" w14:textId="77777777" w:rsidR="00000000" w:rsidRDefault="00F01BE4">
      <w:pPr>
        <w:pStyle w:val="ad"/>
        <w:rPr>
          <w:rtl/>
        </w:rPr>
      </w:pPr>
      <w:r>
        <w:rPr>
          <w:rtl/>
        </w:rPr>
        <w:t>היו"ר ראובן ריבלין:</w:t>
      </w:r>
    </w:p>
    <w:p w14:paraId="33568690" w14:textId="77777777" w:rsidR="00000000" w:rsidRDefault="00F01BE4">
      <w:pPr>
        <w:pStyle w:val="a"/>
        <w:rPr>
          <w:rtl/>
        </w:rPr>
      </w:pPr>
    </w:p>
    <w:p w14:paraId="19751EA0" w14:textId="77777777" w:rsidR="00000000" w:rsidRDefault="00F01BE4">
      <w:pPr>
        <w:pStyle w:val="a"/>
        <w:rPr>
          <w:rFonts w:hint="cs"/>
          <w:rtl/>
        </w:rPr>
      </w:pPr>
      <w:r>
        <w:rPr>
          <w:rFonts w:hint="cs"/>
          <w:rtl/>
        </w:rPr>
        <w:t>היום יום שני, ג' בתשרי התשס"ד, 29 בחודש ספטמבר 2003 למניינם. בוקר טוב לאדוני מזכיר הכנסת, שנה טובה. היום צום גדליה. אני מתכבד לפתוח ישיבת כנסת מיוחדת, שנתכנסה בחתימותיהם של 75 חברי הכנסת, אשר רבים מהם עד</w:t>
      </w:r>
      <w:r>
        <w:rPr>
          <w:rFonts w:hint="cs"/>
          <w:rtl/>
        </w:rPr>
        <w:t xml:space="preserve">יין לא יודעים שהם חתמו ואינם נמצאים באולם. </w:t>
      </w:r>
    </w:p>
    <w:p w14:paraId="3D24B193" w14:textId="77777777" w:rsidR="00000000" w:rsidRDefault="00F01BE4">
      <w:pPr>
        <w:pStyle w:val="a"/>
        <w:rPr>
          <w:rFonts w:hint="cs"/>
          <w:rtl/>
        </w:rPr>
      </w:pPr>
    </w:p>
    <w:p w14:paraId="43BD18E3" w14:textId="77777777" w:rsidR="00000000" w:rsidRDefault="00F01BE4">
      <w:pPr>
        <w:pStyle w:val="a"/>
        <w:rPr>
          <w:rFonts w:hint="cs"/>
          <w:rtl/>
        </w:rPr>
      </w:pPr>
      <w:r>
        <w:rPr>
          <w:rFonts w:hint="cs"/>
          <w:rtl/>
        </w:rPr>
        <w:t xml:space="preserve">רבותי חברי הכנסת, אדוני סגן השר וסגני יושבי-ראש הכנסת הנמצאים באולם, נא להקשיב להודעתו של מזכיר הכנסת. </w:t>
      </w:r>
    </w:p>
    <w:p w14:paraId="4870970E" w14:textId="77777777" w:rsidR="00000000" w:rsidRDefault="00F01BE4">
      <w:pPr>
        <w:pStyle w:val="a"/>
        <w:rPr>
          <w:rFonts w:hint="cs"/>
          <w:rtl/>
        </w:rPr>
      </w:pPr>
    </w:p>
    <w:p w14:paraId="225FBEB7" w14:textId="77777777" w:rsidR="00000000" w:rsidRDefault="00F01BE4">
      <w:pPr>
        <w:pStyle w:val="Speaker"/>
        <w:rPr>
          <w:rtl/>
        </w:rPr>
      </w:pPr>
      <w:bookmarkStart w:id="2" w:name="FS000000661T29_09_2003_11_24_32"/>
      <w:bookmarkStart w:id="3" w:name="_Toc55731498"/>
      <w:bookmarkEnd w:id="2"/>
      <w:r>
        <w:rPr>
          <w:rFonts w:hint="eastAsia"/>
          <w:rtl/>
        </w:rPr>
        <w:t>מזכיר</w:t>
      </w:r>
      <w:r>
        <w:rPr>
          <w:rtl/>
        </w:rPr>
        <w:t xml:space="preserve"> הכנסת אריה האן:</w:t>
      </w:r>
      <w:bookmarkEnd w:id="3"/>
    </w:p>
    <w:p w14:paraId="4E244906" w14:textId="77777777" w:rsidR="00000000" w:rsidRDefault="00F01BE4">
      <w:pPr>
        <w:pStyle w:val="a"/>
        <w:rPr>
          <w:rFonts w:hint="cs"/>
          <w:rtl/>
        </w:rPr>
      </w:pPr>
    </w:p>
    <w:p w14:paraId="61123D26" w14:textId="77777777" w:rsidR="00000000" w:rsidRDefault="00F01BE4">
      <w:pPr>
        <w:pStyle w:val="a"/>
        <w:rPr>
          <w:rFonts w:hint="cs"/>
          <w:rtl/>
        </w:rPr>
      </w:pPr>
      <w:r>
        <w:rPr>
          <w:rFonts w:hint="cs"/>
          <w:rtl/>
        </w:rPr>
        <w:t>ברשות יושב-ראש הכנסת, הנני מתכבד להודיע, כי הונחה על שולחן הכנסת, לקריאה ראשונה, מט</w:t>
      </w:r>
      <w:r>
        <w:rPr>
          <w:rFonts w:hint="cs"/>
          <w:rtl/>
        </w:rPr>
        <w:t xml:space="preserve">עם הממשלה, הצעת חוק הרשויות המקומיות (מימון בחירות) (תיקון מס' 25 והוראת שעה), התשס"ד-2003. תודה רבה. </w:t>
      </w:r>
    </w:p>
    <w:p w14:paraId="13C0D012" w14:textId="77777777" w:rsidR="00000000" w:rsidRDefault="00F01BE4">
      <w:pPr>
        <w:pStyle w:val="a"/>
        <w:rPr>
          <w:rFonts w:hint="cs"/>
          <w:rtl/>
        </w:rPr>
      </w:pPr>
    </w:p>
    <w:p w14:paraId="66FB0047" w14:textId="77777777" w:rsidR="00000000" w:rsidRDefault="00F01BE4">
      <w:pPr>
        <w:pStyle w:val="ad"/>
        <w:rPr>
          <w:rtl/>
        </w:rPr>
      </w:pPr>
      <w:r>
        <w:rPr>
          <w:rtl/>
        </w:rPr>
        <w:t>היו"ר ראובן ריבלין:</w:t>
      </w:r>
    </w:p>
    <w:p w14:paraId="46469768" w14:textId="77777777" w:rsidR="00000000" w:rsidRDefault="00F01BE4">
      <w:pPr>
        <w:pStyle w:val="a"/>
        <w:rPr>
          <w:rtl/>
        </w:rPr>
      </w:pPr>
    </w:p>
    <w:p w14:paraId="1D2B550A" w14:textId="77777777" w:rsidR="00000000" w:rsidRDefault="00F01BE4">
      <w:pPr>
        <w:pStyle w:val="a"/>
        <w:rPr>
          <w:rFonts w:hint="cs"/>
          <w:rtl/>
        </w:rPr>
      </w:pPr>
      <w:r>
        <w:rPr>
          <w:rFonts w:hint="cs"/>
          <w:rtl/>
        </w:rPr>
        <w:t xml:space="preserve">תודה רבה. </w:t>
      </w:r>
    </w:p>
    <w:p w14:paraId="226A1576" w14:textId="77777777" w:rsidR="00000000" w:rsidRDefault="00F01BE4">
      <w:pPr>
        <w:pStyle w:val="Subject"/>
        <w:rPr>
          <w:rFonts w:hint="cs"/>
          <w:rtl/>
        </w:rPr>
      </w:pPr>
    </w:p>
    <w:p w14:paraId="5AC60584" w14:textId="77777777" w:rsidR="00000000" w:rsidRDefault="00F01BE4">
      <w:pPr>
        <w:pStyle w:val="a"/>
        <w:rPr>
          <w:rFonts w:hint="cs"/>
          <w:rtl/>
        </w:rPr>
      </w:pPr>
    </w:p>
    <w:p w14:paraId="79CE74E3" w14:textId="77777777" w:rsidR="00000000" w:rsidRDefault="00F01BE4">
      <w:pPr>
        <w:pStyle w:val="Subject"/>
        <w:rPr>
          <w:rFonts w:hint="cs"/>
          <w:rtl/>
        </w:rPr>
      </w:pPr>
      <w:bookmarkStart w:id="4" w:name="_Toc55731499"/>
      <w:r>
        <w:rPr>
          <w:rFonts w:hint="cs"/>
          <w:rtl/>
        </w:rPr>
        <w:t xml:space="preserve">דברים לזכרם של חברי הכנסת לשעבר </w:t>
      </w:r>
      <w:r>
        <w:rPr>
          <w:rtl/>
        </w:rPr>
        <w:br/>
      </w:r>
      <w:r>
        <w:rPr>
          <w:rFonts w:hint="cs"/>
          <w:rtl/>
        </w:rPr>
        <w:t>יצחק ארצי ושמחה דיניץ, זיכרונם לברכה</w:t>
      </w:r>
      <w:bookmarkEnd w:id="4"/>
    </w:p>
    <w:p w14:paraId="006723CD" w14:textId="77777777" w:rsidR="00000000" w:rsidRDefault="00F01BE4">
      <w:pPr>
        <w:pStyle w:val="a"/>
        <w:rPr>
          <w:rFonts w:hint="cs"/>
          <w:rtl/>
        </w:rPr>
      </w:pPr>
    </w:p>
    <w:p w14:paraId="0FD5225A" w14:textId="77777777" w:rsidR="00000000" w:rsidRDefault="00F01BE4">
      <w:pPr>
        <w:pStyle w:val="ad"/>
        <w:rPr>
          <w:rtl/>
        </w:rPr>
      </w:pPr>
      <w:r>
        <w:rPr>
          <w:rtl/>
        </w:rPr>
        <w:t>היו"ר ראובן ריבלין:</w:t>
      </w:r>
    </w:p>
    <w:p w14:paraId="7E9396FB" w14:textId="77777777" w:rsidR="00000000" w:rsidRDefault="00F01BE4">
      <w:pPr>
        <w:pStyle w:val="a"/>
        <w:rPr>
          <w:rtl/>
        </w:rPr>
      </w:pPr>
    </w:p>
    <w:p w14:paraId="7F1423E8" w14:textId="77777777" w:rsidR="00000000" w:rsidRDefault="00F01BE4">
      <w:pPr>
        <w:pStyle w:val="a"/>
        <w:rPr>
          <w:rFonts w:hint="cs"/>
          <w:rtl/>
        </w:rPr>
      </w:pPr>
      <w:r>
        <w:rPr>
          <w:rFonts w:hint="cs"/>
          <w:rtl/>
        </w:rPr>
        <w:t>רבותי חברי הכנסת, לצערנו ה</w:t>
      </w:r>
      <w:r>
        <w:rPr>
          <w:rFonts w:hint="cs"/>
          <w:rtl/>
        </w:rPr>
        <w:t xml:space="preserve">רב בתקופת הפגרה הלכו לעולמם שני חברי הכנסת לשעבר. הראשון שבהם, יצחק ארצי, זיכרונו לברכה, בן 83 במותו. נכבד את זכרו בקימה. </w:t>
      </w:r>
    </w:p>
    <w:p w14:paraId="42B26FF2" w14:textId="77777777" w:rsidR="00000000" w:rsidRDefault="00F01BE4">
      <w:pPr>
        <w:pStyle w:val="a"/>
        <w:rPr>
          <w:rFonts w:hint="cs"/>
          <w:rtl/>
        </w:rPr>
      </w:pPr>
    </w:p>
    <w:p w14:paraId="527D69B6" w14:textId="77777777" w:rsidR="00000000" w:rsidRDefault="00F01BE4">
      <w:pPr>
        <w:pStyle w:val="a"/>
        <w:jc w:val="center"/>
        <w:rPr>
          <w:rFonts w:hint="cs"/>
          <w:rtl/>
        </w:rPr>
      </w:pPr>
      <w:r>
        <w:rPr>
          <w:rFonts w:hint="cs"/>
          <w:rtl/>
        </w:rPr>
        <w:t>(חברי הכנסת מכבדים בקימה את זכרו של המנוח.)</w:t>
      </w:r>
    </w:p>
    <w:p w14:paraId="304D39F1" w14:textId="77777777" w:rsidR="00000000" w:rsidRDefault="00F01BE4">
      <w:pPr>
        <w:pStyle w:val="a"/>
        <w:rPr>
          <w:rFonts w:hint="cs"/>
          <w:rtl/>
        </w:rPr>
      </w:pPr>
    </w:p>
    <w:p w14:paraId="1DB4AFB0" w14:textId="77777777" w:rsidR="00000000" w:rsidRDefault="00F01BE4">
      <w:pPr>
        <w:pStyle w:val="ad"/>
        <w:rPr>
          <w:rtl/>
        </w:rPr>
      </w:pPr>
      <w:r>
        <w:rPr>
          <w:rtl/>
        </w:rPr>
        <w:t>היו"ר ראובן ריבלין:</w:t>
      </w:r>
    </w:p>
    <w:p w14:paraId="37C4C44F" w14:textId="77777777" w:rsidR="00000000" w:rsidRDefault="00F01BE4">
      <w:pPr>
        <w:pStyle w:val="a"/>
        <w:rPr>
          <w:rtl/>
        </w:rPr>
      </w:pPr>
    </w:p>
    <w:p w14:paraId="12ABEE95" w14:textId="77777777" w:rsidR="00000000" w:rsidRDefault="00F01BE4">
      <w:pPr>
        <w:pStyle w:val="a"/>
        <w:rPr>
          <w:rFonts w:hint="cs"/>
          <w:rtl/>
        </w:rPr>
      </w:pPr>
      <w:r>
        <w:rPr>
          <w:rFonts w:hint="cs"/>
          <w:rtl/>
        </w:rPr>
        <w:t xml:space="preserve">תודה. נא לשבת. </w:t>
      </w:r>
    </w:p>
    <w:p w14:paraId="68EC8279" w14:textId="77777777" w:rsidR="00000000" w:rsidRDefault="00F01BE4">
      <w:pPr>
        <w:pStyle w:val="a"/>
        <w:rPr>
          <w:rFonts w:hint="cs"/>
          <w:rtl/>
        </w:rPr>
      </w:pPr>
    </w:p>
    <w:p w14:paraId="54564C93" w14:textId="77777777" w:rsidR="00000000" w:rsidRDefault="00F01BE4">
      <w:pPr>
        <w:pStyle w:val="a"/>
        <w:rPr>
          <w:rFonts w:hint="cs"/>
          <w:rtl/>
        </w:rPr>
      </w:pPr>
      <w:r>
        <w:rPr>
          <w:rFonts w:hint="cs"/>
          <w:rtl/>
        </w:rPr>
        <w:t>חברי הכנסת, בתקופת כהונתו הקצרה, כחבר הכנסת האחת-</w:t>
      </w:r>
      <w:r>
        <w:rPr>
          <w:rFonts w:hint="cs"/>
          <w:rtl/>
        </w:rPr>
        <w:t xml:space="preserve">עשרה, כבש יצחק ארצי את לב כולם. ידידים ויריבים רבים ראו בו חבר אישי ורע נאמן. </w:t>
      </w:r>
    </w:p>
    <w:p w14:paraId="0DC47D78" w14:textId="77777777" w:rsidR="00000000" w:rsidRDefault="00F01BE4">
      <w:pPr>
        <w:pStyle w:val="a"/>
        <w:rPr>
          <w:rFonts w:hint="cs"/>
          <w:rtl/>
        </w:rPr>
      </w:pPr>
    </w:p>
    <w:p w14:paraId="460E24CF" w14:textId="77777777" w:rsidR="00000000" w:rsidRDefault="00F01BE4">
      <w:pPr>
        <w:pStyle w:val="a"/>
        <w:rPr>
          <w:rFonts w:hint="cs"/>
          <w:rtl/>
        </w:rPr>
      </w:pPr>
      <w:r>
        <w:rPr>
          <w:rFonts w:hint="cs"/>
          <w:rtl/>
        </w:rPr>
        <w:t>האיש נעים ההליכות הזה ראה בחייו סבל ומכאוב. בזמן מלחמת העולם השנייה היה עד למעבר החריף של יהדות רומניה, שהוא נמנה עם בניה, מחיי תרבות משגשגים אל הכחדה כמעט מוחלטת. ארצי היה אחד</w:t>
      </w:r>
      <w:r>
        <w:rPr>
          <w:rFonts w:hint="cs"/>
          <w:rtl/>
        </w:rPr>
        <w:t xml:space="preserve"> מראשי המחתרת הציונית-החלוצית, שפעלה להצלת יהודים מהשמדה. בתום המלחמה עסק ארצי בהברחת יהודים מאירופה החרבה וההרוסה לארץ-ישראל. בדרכו לארץ שהה במחנה המגורשים בקפריסין, וייחל לרגע שבו ייפתחו השערים הנעולים. הקמת מדינת ישראל היתה בעבור יצחק ארצי לקח קיומי מהש</w:t>
      </w:r>
      <w:r>
        <w:rPr>
          <w:rFonts w:hint="cs"/>
          <w:rtl/>
        </w:rPr>
        <w:t xml:space="preserve">ואה. </w:t>
      </w:r>
    </w:p>
    <w:p w14:paraId="27A6E63A" w14:textId="77777777" w:rsidR="00000000" w:rsidRDefault="00F01BE4">
      <w:pPr>
        <w:pStyle w:val="a"/>
        <w:rPr>
          <w:rFonts w:hint="cs"/>
          <w:rtl/>
        </w:rPr>
      </w:pPr>
    </w:p>
    <w:p w14:paraId="48DB0E6B" w14:textId="77777777" w:rsidR="00000000" w:rsidRDefault="00F01BE4">
      <w:pPr>
        <w:pStyle w:val="a"/>
        <w:rPr>
          <w:rFonts w:hint="cs"/>
          <w:rtl/>
        </w:rPr>
      </w:pPr>
      <w:r>
        <w:rPr>
          <w:rFonts w:hint="cs"/>
          <w:rtl/>
        </w:rPr>
        <w:t xml:space="preserve">בתחילת דרכו בארץ היה חבר יישוב הניצולים אלוני-אבא, על-שם הצנחן אבא ברדיצ'ב. </w:t>
      </w:r>
    </w:p>
    <w:p w14:paraId="16C5066D" w14:textId="77777777" w:rsidR="00000000" w:rsidRDefault="00F01BE4">
      <w:pPr>
        <w:pStyle w:val="a"/>
        <w:rPr>
          <w:rFonts w:hint="cs"/>
          <w:rtl/>
        </w:rPr>
      </w:pPr>
    </w:p>
    <w:p w14:paraId="1F943820" w14:textId="77777777" w:rsidR="00000000" w:rsidRDefault="00F01BE4">
      <w:pPr>
        <w:pStyle w:val="a"/>
        <w:rPr>
          <w:rFonts w:hint="cs"/>
          <w:rtl/>
        </w:rPr>
      </w:pPr>
      <w:r>
        <w:rPr>
          <w:rFonts w:hint="cs"/>
          <w:rtl/>
        </w:rPr>
        <w:t xml:space="preserve">ארצי ראה את עצמו שליח נאמן של המפלגה הפרוגרסיבית, שהיתה למפלגה הליברלית העצמאית, ומטעמה שוגר לכנסת. </w:t>
      </w:r>
    </w:p>
    <w:p w14:paraId="1439E3C4" w14:textId="77777777" w:rsidR="00000000" w:rsidRDefault="00F01BE4">
      <w:pPr>
        <w:pStyle w:val="a"/>
        <w:rPr>
          <w:rFonts w:hint="cs"/>
          <w:rtl/>
        </w:rPr>
      </w:pPr>
    </w:p>
    <w:p w14:paraId="0BE39C44" w14:textId="77777777" w:rsidR="00000000" w:rsidRDefault="00F01BE4">
      <w:pPr>
        <w:pStyle w:val="a"/>
        <w:rPr>
          <w:rFonts w:hint="cs"/>
          <w:rtl/>
        </w:rPr>
      </w:pPr>
      <w:r>
        <w:rPr>
          <w:rFonts w:hint="cs"/>
          <w:rtl/>
        </w:rPr>
        <w:t xml:space="preserve">בכל דרכו ראה עצמו שליח ציבור. הוא היה בעל לב שרצה בקירוב לבבות. יצחק </w:t>
      </w:r>
      <w:r>
        <w:rPr>
          <w:rFonts w:hint="cs"/>
          <w:rtl/>
        </w:rPr>
        <w:t xml:space="preserve">ארצי היה איש ערכי וישר-דרך. הוא נהג בכל אדם בדרך-ארץ מעוררת כבוד; היה אוהב ספר ואוהב אדם. </w:t>
      </w:r>
    </w:p>
    <w:p w14:paraId="35EE89D0" w14:textId="77777777" w:rsidR="00000000" w:rsidRDefault="00F01BE4">
      <w:pPr>
        <w:pStyle w:val="a"/>
        <w:rPr>
          <w:rFonts w:hint="cs"/>
          <w:rtl/>
        </w:rPr>
      </w:pPr>
    </w:p>
    <w:p w14:paraId="1B29B161" w14:textId="77777777" w:rsidR="00000000" w:rsidRDefault="00F01BE4">
      <w:pPr>
        <w:pStyle w:val="a"/>
        <w:rPr>
          <w:rFonts w:hint="cs"/>
          <w:rtl/>
        </w:rPr>
      </w:pPr>
      <w:r>
        <w:rPr>
          <w:rFonts w:hint="cs"/>
          <w:rtl/>
        </w:rPr>
        <w:t xml:space="preserve">בתקופת חייו האחרונה נלחם במחלה קשה שקיננה בגופו וכילתה אותו. למרות ייסוריו לא איבד מהאופטימיות שלו. </w:t>
      </w:r>
    </w:p>
    <w:p w14:paraId="29868E49" w14:textId="77777777" w:rsidR="00000000" w:rsidRDefault="00F01BE4">
      <w:pPr>
        <w:pStyle w:val="a"/>
        <w:rPr>
          <w:rFonts w:hint="cs"/>
          <w:rtl/>
        </w:rPr>
      </w:pPr>
    </w:p>
    <w:p w14:paraId="2A0D5B44" w14:textId="77777777" w:rsidR="00000000" w:rsidRDefault="00F01BE4">
      <w:pPr>
        <w:pStyle w:val="a"/>
        <w:rPr>
          <w:rFonts w:hint="cs"/>
          <w:rtl/>
        </w:rPr>
      </w:pPr>
      <w:r>
        <w:rPr>
          <w:rFonts w:hint="cs"/>
          <w:rtl/>
        </w:rPr>
        <w:t>עם מותו הולך ומתמעט דור ניצולי השואה, דור שיכול להעיד: "אני זו</w:t>
      </w:r>
      <w:r>
        <w:rPr>
          <w:rFonts w:hint="cs"/>
          <w:rtl/>
        </w:rPr>
        <w:t xml:space="preserve">כר מה שאירע אז, ולא אתן להשכיח". </w:t>
      </w:r>
    </w:p>
    <w:p w14:paraId="5D7303E3" w14:textId="77777777" w:rsidR="00000000" w:rsidRDefault="00F01BE4">
      <w:pPr>
        <w:pStyle w:val="a"/>
        <w:rPr>
          <w:rFonts w:hint="cs"/>
          <w:rtl/>
        </w:rPr>
      </w:pPr>
    </w:p>
    <w:p w14:paraId="2069008C" w14:textId="77777777" w:rsidR="00000000" w:rsidRDefault="00F01BE4">
      <w:pPr>
        <w:pStyle w:val="a"/>
        <w:rPr>
          <w:rFonts w:hint="cs"/>
          <w:rtl/>
        </w:rPr>
      </w:pPr>
      <w:r>
        <w:rPr>
          <w:rFonts w:hint="cs"/>
          <w:rtl/>
        </w:rPr>
        <w:t xml:space="preserve">לרעיה מימי, לילדים שלמה ונאוה, תנחומים בכאבכם. יהי זכרו ברוך. </w:t>
      </w:r>
    </w:p>
    <w:p w14:paraId="7746AF9B" w14:textId="77777777" w:rsidR="00000000" w:rsidRDefault="00F01BE4">
      <w:pPr>
        <w:pStyle w:val="a"/>
        <w:rPr>
          <w:rFonts w:hint="cs"/>
          <w:rtl/>
        </w:rPr>
      </w:pPr>
    </w:p>
    <w:p w14:paraId="6DCBC8B7" w14:textId="77777777" w:rsidR="00000000" w:rsidRDefault="00F01BE4">
      <w:pPr>
        <w:pStyle w:val="a"/>
        <w:rPr>
          <w:rFonts w:hint="cs"/>
          <w:rtl/>
        </w:rPr>
      </w:pPr>
      <w:r>
        <w:rPr>
          <w:rFonts w:hint="cs"/>
          <w:rtl/>
        </w:rPr>
        <w:t xml:space="preserve">רבותי חברי הכנסת, בשבוע שעבר הלך לעולמו חבר הכנסת לשעבר שמחה דיניץ, זיכרונו לברכה. נכבד את זכרו בקימה. </w:t>
      </w:r>
    </w:p>
    <w:p w14:paraId="3DDFF49D" w14:textId="77777777" w:rsidR="00000000" w:rsidRDefault="00F01BE4">
      <w:pPr>
        <w:pStyle w:val="a"/>
        <w:rPr>
          <w:rFonts w:hint="cs"/>
          <w:rtl/>
        </w:rPr>
      </w:pPr>
    </w:p>
    <w:p w14:paraId="53B806AC" w14:textId="77777777" w:rsidR="00000000" w:rsidRDefault="00F01BE4">
      <w:pPr>
        <w:pStyle w:val="a"/>
        <w:jc w:val="center"/>
        <w:rPr>
          <w:rFonts w:hint="cs"/>
          <w:rtl/>
        </w:rPr>
      </w:pPr>
      <w:r>
        <w:rPr>
          <w:rFonts w:hint="cs"/>
          <w:rtl/>
        </w:rPr>
        <w:t>(חברי הכנסת מכבדים בקימה את זכרו של המנוח.)</w:t>
      </w:r>
    </w:p>
    <w:p w14:paraId="55E4D3F1" w14:textId="77777777" w:rsidR="00000000" w:rsidRDefault="00F01BE4">
      <w:pPr>
        <w:pStyle w:val="a"/>
        <w:rPr>
          <w:rFonts w:hint="cs"/>
          <w:rtl/>
        </w:rPr>
      </w:pPr>
    </w:p>
    <w:p w14:paraId="46A3AE20" w14:textId="77777777" w:rsidR="00000000" w:rsidRDefault="00F01BE4">
      <w:pPr>
        <w:pStyle w:val="ad"/>
        <w:rPr>
          <w:rtl/>
        </w:rPr>
      </w:pPr>
      <w:r>
        <w:rPr>
          <w:rtl/>
        </w:rPr>
        <w:t>היו"ר ר</w:t>
      </w:r>
      <w:r>
        <w:rPr>
          <w:rtl/>
        </w:rPr>
        <w:t>אובן ריבלין:</w:t>
      </w:r>
    </w:p>
    <w:p w14:paraId="105BD8D8" w14:textId="77777777" w:rsidR="00000000" w:rsidRDefault="00F01BE4">
      <w:pPr>
        <w:pStyle w:val="a"/>
        <w:rPr>
          <w:rtl/>
        </w:rPr>
      </w:pPr>
    </w:p>
    <w:p w14:paraId="2E9A9A6E" w14:textId="77777777" w:rsidR="00000000" w:rsidRDefault="00F01BE4">
      <w:pPr>
        <w:pStyle w:val="a"/>
        <w:rPr>
          <w:rFonts w:hint="cs"/>
          <w:rtl/>
        </w:rPr>
      </w:pPr>
      <w:r>
        <w:rPr>
          <w:rFonts w:hint="cs"/>
          <w:rtl/>
        </w:rPr>
        <w:t xml:space="preserve">נא לשבת. </w:t>
      </w:r>
    </w:p>
    <w:p w14:paraId="7C233E22" w14:textId="77777777" w:rsidR="00000000" w:rsidRDefault="00F01BE4">
      <w:pPr>
        <w:pStyle w:val="a"/>
        <w:rPr>
          <w:rFonts w:hint="cs"/>
          <w:rtl/>
        </w:rPr>
      </w:pPr>
    </w:p>
    <w:p w14:paraId="6F1385D3" w14:textId="77777777" w:rsidR="00000000" w:rsidRDefault="00F01BE4">
      <w:pPr>
        <w:pStyle w:val="a"/>
        <w:rPr>
          <w:rFonts w:hint="cs"/>
          <w:rtl/>
        </w:rPr>
      </w:pPr>
      <w:r>
        <w:rPr>
          <w:rFonts w:hint="cs"/>
          <w:rtl/>
        </w:rPr>
        <w:t xml:space="preserve">רבותי השרים, סגני השרים, חברי הכנסת, שמחה דיניץ הלך מאתנו לפתע והוא בן 74. </w:t>
      </w:r>
    </w:p>
    <w:p w14:paraId="5B01EA02" w14:textId="77777777" w:rsidR="00000000" w:rsidRDefault="00F01BE4">
      <w:pPr>
        <w:pStyle w:val="a"/>
        <w:rPr>
          <w:rFonts w:hint="cs"/>
          <w:rtl/>
        </w:rPr>
      </w:pPr>
    </w:p>
    <w:p w14:paraId="737B4064" w14:textId="77777777" w:rsidR="00000000" w:rsidRDefault="00F01BE4">
      <w:pPr>
        <w:pStyle w:val="a"/>
        <w:rPr>
          <w:rFonts w:hint="cs"/>
          <w:rtl/>
        </w:rPr>
      </w:pPr>
      <w:r>
        <w:rPr>
          <w:rFonts w:hint="cs"/>
          <w:rtl/>
        </w:rPr>
        <w:t xml:space="preserve">דיניץ היה חבר הכנסת האחת-עשרה וכיהן בה כחבר ועדת החוץ והביטחון וועדת הכנסת. </w:t>
      </w:r>
    </w:p>
    <w:p w14:paraId="5A622B39" w14:textId="77777777" w:rsidR="00000000" w:rsidRDefault="00F01BE4">
      <w:pPr>
        <w:pStyle w:val="a"/>
        <w:rPr>
          <w:rFonts w:hint="cs"/>
          <w:rtl/>
        </w:rPr>
      </w:pPr>
    </w:p>
    <w:p w14:paraId="0320FCF5" w14:textId="77777777" w:rsidR="00000000" w:rsidRDefault="00F01BE4">
      <w:pPr>
        <w:pStyle w:val="a"/>
        <w:rPr>
          <w:rFonts w:hint="cs"/>
          <w:rtl/>
        </w:rPr>
      </w:pPr>
      <w:r>
        <w:rPr>
          <w:rFonts w:hint="cs"/>
          <w:rtl/>
        </w:rPr>
        <w:t xml:space="preserve">מכהונתו הפרלמנטרית הקצרה פרש כדי לעמוד בראש הסוכנות וההסתדרות הציונית, אתגר </w:t>
      </w:r>
      <w:r>
        <w:rPr>
          <w:rFonts w:hint="cs"/>
          <w:rtl/>
        </w:rPr>
        <w:t>שהביא אותו למחוזות אהבתו הגדולה - העם היהודי בתפוצות. את תפקידו הגדיר הוא עצמו כ"ראש הממשלה של העם היהודי".</w:t>
      </w:r>
    </w:p>
    <w:p w14:paraId="2394EEEA" w14:textId="77777777" w:rsidR="00000000" w:rsidRDefault="00F01BE4">
      <w:pPr>
        <w:pStyle w:val="a"/>
        <w:rPr>
          <w:rFonts w:hint="cs"/>
          <w:rtl/>
        </w:rPr>
      </w:pPr>
    </w:p>
    <w:p w14:paraId="239E4B6C" w14:textId="77777777" w:rsidR="00000000" w:rsidRDefault="00F01BE4">
      <w:pPr>
        <w:pStyle w:val="a"/>
        <w:rPr>
          <w:rFonts w:hint="cs"/>
          <w:rtl/>
        </w:rPr>
      </w:pPr>
      <w:r>
        <w:rPr>
          <w:rFonts w:hint="cs"/>
          <w:rtl/>
        </w:rPr>
        <w:t>שנים רבות מחייו הקדיש שמחה דיניץ לעשייה המדינית של מדינת ישראל. את עבודתו עשה, כדרכו, במסירות לשירות ללא תנאי, בדבקות במטלות ובחריצות שאין למעלה ממ</w:t>
      </w:r>
      <w:r>
        <w:rPr>
          <w:rFonts w:hint="cs"/>
          <w:rtl/>
        </w:rPr>
        <w:t xml:space="preserve">נה. </w:t>
      </w:r>
    </w:p>
    <w:p w14:paraId="0AC0327F" w14:textId="77777777" w:rsidR="00000000" w:rsidRDefault="00F01BE4">
      <w:pPr>
        <w:pStyle w:val="a"/>
        <w:rPr>
          <w:rFonts w:hint="cs"/>
          <w:rtl/>
        </w:rPr>
      </w:pPr>
    </w:p>
    <w:p w14:paraId="0A5DF7D3" w14:textId="77777777" w:rsidR="00000000" w:rsidRDefault="00F01BE4">
      <w:pPr>
        <w:pStyle w:val="a"/>
        <w:rPr>
          <w:rFonts w:hint="cs"/>
          <w:rtl/>
        </w:rPr>
      </w:pPr>
      <w:r>
        <w:rPr>
          <w:rFonts w:hint="cs"/>
          <w:rtl/>
        </w:rPr>
        <w:t>על תרומתו לקידום האינטרסים של המדינה בשירות החוץ הישראלי עוד ידובר. שמחה דיניץ היה שגריר ישראל בארצות-הברית בתקופה הקריטית של מלחמת יום הכיפורים. קשריו ההדוקים עם ראשי הממשל סייעו רבות בארגונה של הרכבת האווירית הגדולה ביותר שיצאה אי-פעם  מארצות-הברית</w:t>
      </w:r>
      <w:r>
        <w:rPr>
          <w:rFonts w:hint="cs"/>
          <w:rtl/>
        </w:rPr>
        <w:t xml:space="preserve">, ובה ציוד וסיוע חיוני לישראל בשעתה הקשה. </w:t>
      </w:r>
    </w:p>
    <w:p w14:paraId="51F90A48" w14:textId="77777777" w:rsidR="00000000" w:rsidRDefault="00F01BE4">
      <w:pPr>
        <w:pStyle w:val="a"/>
        <w:rPr>
          <w:rFonts w:hint="cs"/>
          <w:rtl/>
        </w:rPr>
      </w:pPr>
    </w:p>
    <w:p w14:paraId="5A0C4193" w14:textId="77777777" w:rsidR="00000000" w:rsidRDefault="00F01BE4">
      <w:pPr>
        <w:pStyle w:val="a"/>
        <w:rPr>
          <w:rFonts w:hint="cs"/>
          <w:rtl/>
        </w:rPr>
      </w:pPr>
      <w:r>
        <w:rPr>
          <w:rFonts w:hint="cs"/>
          <w:rtl/>
        </w:rPr>
        <w:t>ההיכרות העמוקה שלו עם מעצבי המדיניות האמריקנים והזיקה האישית שלו אליהם היו לו לעזר רב, וכך לנו. כשגריר בקיא ומנוסה בפוליטיקה האמריקנית הוא תרם מהידע שלו למשלחת הישראלית במהלך שיחות השלום בקמפ-דייוויד, שהניבו את ה</w:t>
      </w:r>
      <w:r>
        <w:rPr>
          <w:rFonts w:hint="cs"/>
          <w:rtl/>
        </w:rPr>
        <w:t xml:space="preserve">סכם השלום עם מצרים לפני 25 שנה. </w:t>
      </w:r>
    </w:p>
    <w:p w14:paraId="233C80F1" w14:textId="77777777" w:rsidR="00000000" w:rsidRDefault="00F01BE4">
      <w:pPr>
        <w:pStyle w:val="a"/>
        <w:rPr>
          <w:rFonts w:hint="cs"/>
          <w:rtl/>
        </w:rPr>
      </w:pPr>
    </w:p>
    <w:p w14:paraId="632B5D8A" w14:textId="77777777" w:rsidR="00000000" w:rsidRDefault="00F01BE4">
      <w:pPr>
        <w:pStyle w:val="a"/>
        <w:rPr>
          <w:rFonts w:hint="cs"/>
          <w:rtl/>
        </w:rPr>
      </w:pPr>
      <w:r>
        <w:rPr>
          <w:rFonts w:hint="cs"/>
          <w:rtl/>
        </w:rPr>
        <w:t xml:space="preserve">שמחה דיניץ היה ציר בכמה ארצות, יועץ ראש הממשלה גולדה מאיר, זיכרונה לברכה, ומנכ"ל משרד ראש הממשלה. </w:t>
      </w:r>
    </w:p>
    <w:p w14:paraId="11B0559F" w14:textId="77777777" w:rsidR="00000000" w:rsidRDefault="00F01BE4">
      <w:pPr>
        <w:pStyle w:val="a"/>
        <w:rPr>
          <w:rFonts w:hint="cs"/>
          <w:rtl/>
        </w:rPr>
      </w:pPr>
    </w:p>
    <w:p w14:paraId="34D16A1D" w14:textId="77777777" w:rsidR="00000000" w:rsidRDefault="00F01BE4">
      <w:pPr>
        <w:pStyle w:val="a"/>
        <w:rPr>
          <w:rFonts w:hint="cs"/>
          <w:rtl/>
        </w:rPr>
      </w:pPr>
      <w:r>
        <w:rPr>
          <w:rFonts w:hint="cs"/>
          <w:rtl/>
        </w:rPr>
        <w:t>בתקופת כהונתו כיושב-ראש הנהלת הסוכנות נפתחו שערי ברית-המועצות והגיעו ארצה כמיליון עולים מחבר המדינות ואלפים מיהודי אתיופיה</w:t>
      </w:r>
      <w:r>
        <w:rPr>
          <w:rFonts w:hint="cs"/>
          <w:rtl/>
        </w:rPr>
        <w:t xml:space="preserve">, במהלך "מבצע שלמה". </w:t>
      </w:r>
    </w:p>
    <w:p w14:paraId="60E09A99" w14:textId="77777777" w:rsidR="00000000" w:rsidRDefault="00F01BE4">
      <w:pPr>
        <w:pStyle w:val="a"/>
        <w:rPr>
          <w:rFonts w:hint="cs"/>
          <w:rtl/>
        </w:rPr>
      </w:pPr>
    </w:p>
    <w:p w14:paraId="2397C509" w14:textId="77777777" w:rsidR="00000000" w:rsidRDefault="00F01BE4">
      <w:pPr>
        <w:pStyle w:val="a"/>
        <w:rPr>
          <w:rFonts w:hint="cs"/>
          <w:rtl/>
        </w:rPr>
      </w:pPr>
      <w:r>
        <w:rPr>
          <w:rFonts w:hint="cs"/>
          <w:rtl/>
        </w:rPr>
        <w:t xml:space="preserve">שמחה דיניץ היה "מר הסברה" מעולה, שהשכיל להציג את רבגוניות פניה של ישראל, צדדים שהיו פחות מוכרים לקהל האמריקני. </w:t>
      </w:r>
    </w:p>
    <w:p w14:paraId="106EC1DD" w14:textId="77777777" w:rsidR="00000000" w:rsidRDefault="00F01BE4">
      <w:pPr>
        <w:pStyle w:val="a"/>
        <w:rPr>
          <w:rFonts w:hint="cs"/>
          <w:rtl/>
        </w:rPr>
      </w:pPr>
    </w:p>
    <w:p w14:paraId="040FFBBA" w14:textId="77777777" w:rsidR="00000000" w:rsidRDefault="00F01BE4">
      <w:pPr>
        <w:pStyle w:val="a"/>
        <w:rPr>
          <w:rFonts w:hint="cs"/>
          <w:rtl/>
        </w:rPr>
      </w:pPr>
      <w:r>
        <w:rPr>
          <w:rFonts w:hint="cs"/>
          <w:rtl/>
        </w:rPr>
        <w:t xml:space="preserve">איש בעל חוכמת חיים ומאור פנים הסתלק מאתנו. </w:t>
      </w:r>
    </w:p>
    <w:p w14:paraId="7438CA23" w14:textId="77777777" w:rsidR="00000000" w:rsidRDefault="00F01BE4">
      <w:pPr>
        <w:pStyle w:val="a"/>
        <w:rPr>
          <w:rFonts w:hint="cs"/>
          <w:rtl/>
        </w:rPr>
      </w:pPr>
    </w:p>
    <w:p w14:paraId="41AF8A10" w14:textId="77777777" w:rsidR="00000000" w:rsidRDefault="00F01BE4">
      <w:pPr>
        <w:pStyle w:val="a"/>
        <w:rPr>
          <w:rFonts w:hint="cs"/>
          <w:rtl/>
        </w:rPr>
      </w:pPr>
      <w:r>
        <w:rPr>
          <w:rFonts w:hint="cs"/>
          <w:rtl/>
        </w:rPr>
        <w:t xml:space="preserve">אני שולח תנחומי לבני המשפחה </w:t>
      </w:r>
      <w:r>
        <w:rPr>
          <w:rtl/>
        </w:rPr>
        <w:t>–</w:t>
      </w:r>
      <w:r>
        <w:rPr>
          <w:rFonts w:hint="cs"/>
          <w:rtl/>
        </w:rPr>
        <w:t xml:space="preserve"> הרעיה ויויאן, הילדים דורית, תמר, מיכאל ובני מ</w:t>
      </w:r>
      <w:r>
        <w:rPr>
          <w:rFonts w:hint="cs"/>
          <w:rtl/>
        </w:rPr>
        <w:t xml:space="preserve">שפחותיהם. יהי זכרו ברוך. </w:t>
      </w:r>
    </w:p>
    <w:p w14:paraId="065070A4" w14:textId="77777777" w:rsidR="00000000" w:rsidRDefault="00F01BE4">
      <w:pPr>
        <w:pStyle w:val="a"/>
        <w:rPr>
          <w:rtl/>
        </w:rPr>
      </w:pPr>
    </w:p>
    <w:p w14:paraId="56FDFB79" w14:textId="77777777" w:rsidR="00000000" w:rsidRDefault="00F01BE4">
      <w:pPr>
        <w:pStyle w:val="a"/>
        <w:rPr>
          <w:rFonts w:hint="cs"/>
          <w:rtl/>
        </w:rPr>
      </w:pPr>
    </w:p>
    <w:p w14:paraId="68A53E20" w14:textId="77777777" w:rsidR="00000000" w:rsidRDefault="00F01BE4">
      <w:pPr>
        <w:pStyle w:val="Subject"/>
        <w:rPr>
          <w:rFonts w:hint="cs"/>
          <w:rtl/>
        </w:rPr>
      </w:pPr>
      <w:bookmarkStart w:id="5" w:name="_Toc55731500"/>
      <w:r>
        <w:rPr>
          <w:rFonts w:hint="cs"/>
          <w:rtl/>
        </w:rPr>
        <w:t xml:space="preserve">הצעת חוק הרשויות המקומיות (מימון בחירות) </w:t>
      </w:r>
      <w:r>
        <w:rPr>
          <w:rtl/>
        </w:rPr>
        <w:br/>
      </w:r>
      <w:r>
        <w:rPr>
          <w:rFonts w:hint="cs"/>
          <w:rtl/>
        </w:rPr>
        <w:t>(תיקון מס' 25 והוראת שעה), התשס"ד-2003</w:t>
      </w:r>
      <w:bookmarkEnd w:id="5"/>
      <w:r>
        <w:rPr>
          <w:rFonts w:hint="cs"/>
          <w:rtl/>
        </w:rPr>
        <w:t xml:space="preserve"> </w:t>
      </w:r>
    </w:p>
    <w:p w14:paraId="264D446B" w14:textId="77777777" w:rsidR="00000000" w:rsidRDefault="00F01BE4">
      <w:pPr>
        <w:pStyle w:val="a"/>
        <w:rPr>
          <w:rFonts w:hint="cs"/>
          <w:rtl/>
        </w:rPr>
      </w:pPr>
      <w:r>
        <w:rPr>
          <w:rFonts w:hint="cs"/>
          <w:rtl/>
        </w:rPr>
        <w:t xml:space="preserve">[ </w:t>
      </w:r>
      <w:r>
        <w:rPr>
          <w:rFonts w:hint="eastAsia"/>
          <w:rtl/>
        </w:rPr>
        <w:t>רשומות</w:t>
      </w:r>
      <w:r>
        <w:rPr>
          <w:rtl/>
        </w:rPr>
        <w:t xml:space="preserve"> (הצעות חוק, חוב' </w:t>
      </w:r>
      <w:r>
        <w:rPr>
          <w:rFonts w:hint="cs"/>
          <w:rtl/>
        </w:rPr>
        <w:t>מ/58</w:t>
      </w:r>
      <w:r>
        <w:rPr>
          <w:rtl/>
        </w:rPr>
        <w:t>)</w:t>
      </w:r>
      <w:r>
        <w:rPr>
          <w:rFonts w:hint="cs"/>
          <w:rtl/>
        </w:rPr>
        <w:t>. ]</w:t>
      </w:r>
    </w:p>
    <w:p w14:paraId="7D467AD5" w14:textId="77777777" w:rsidR="00000000" w:rsidRDefault="00F01BE4">
      <w:pPr>
        <w:pStyle w:val="SubjectSub"/>
        <w:rPr>
          <w:rFonts w:hint="cs"/>
          <w:u w:val="none"/>
          <w:rtl/>
        </w:rPr>
      </w:pPr>
      <w:r>
        <w:rPr>
          <w:rFonts w:hint="cs"/>
          <w:u w:val="none"/>
          <w:rtl/>
        </w:rPr>
        <w:t>(קריאה ראשונה)</w:t>
      </w:r>
    </w:p>
    <w:p w14:paraId="13E345E7" w14:textId="77777777" w:rsidR="00000000" w:rsidRDefault="00F01BE4">
      <w:pPr>
        <w:pStyle w:val="ad"/>
        <w:rPr>
          <w:rtl/>
        </w:rPr>
      </w:pPr>
      <w:r>
        <w:rPr>
          <w:rFonts w:hint="eastAsia"/>
          <w:rtl/>
        </w:rPr>
        <w:t>היו</w:t>
      </w:r>
      <w:r>
        <w:rPr>
          <w:rtl/>
        </w:rPr>
        <w:t>"ר ראובן ריבלין:</w:t>
      </w:r>
    </w:p>
    <w:p w14:paraId="10FD6099" w14:textId="77777777" w:rsidR="00000000" w:rsidRDefault="00F01BE4">
      <w:pPr>
        <w:pStyle w:val="a"/>
        <w:rPr>
          <w:rFonts w:hint="cs"/>
          <w:rtl/>
        </w:rPr>
      </w:pPr>
    </w:p>
    <w:p w14:paraId="636F9177" w14:textId="77777777" w:rsidR="00000000" w:rsidRDefault="00F01BE4">
      <w:pPr>
        <w:pStyle w:val="a"/>
        <w:rPr>
          <w:rtl/>
        </w:rPr>
      </w:pPr>
      <w:r>
        <w:rPr>
          <w:rFonts w:hint="cs"/>
          <w:rtl/>
        </w:rPr>
        <w:t>רבותי חברי הכנסת, על-פי בקשת הממשלה, הצעת חוק הרשויות המקומיות (מימון בחירו</w:t>
      </w:r>
      <w:r>
        <w:rPr>
          <w:rFonts w:hint="cs"/>
          <w:rtl/>
        </w:rPr>
        <w:t xml:space="preserve">ת) (תיקון מס' 25 והוראת שעה), התשס"ד-2003, קריאה ראשונה. הצעת חוק מ/58. מותנית בשחרור מחובת הנחה, והיא שוחררה בהתאם להודעת מזכיר הכנסת. </w:t>
      </w:r>
    </w:p>
    <w:p w14:paraId="4A2C71CC" w14:textId="77777777" w:rsidR="00000000" w:rsidRDefault="00F01BE4">
      <w:pPr>
        <w:pStyle w:val="a"/>
        <w:rPr>
          <w:rFonts w:hint="cs"/>
          <w:rtl/>
        </w:rPr>
      </w:pPr>
    </w:p>
    <w:p w14:paraId="26168AB5" w14:textId="77777777" w:rsidR="00000000" w:rsidRDefault="00F01BE4">
      <w:pPr>
        <w:pStyle w:val="a"/>
        <w:rPr>
          <w:rFonts w:hint="cs"/>
          <w:rtl/>
        </w:rPr>
      </w:pPr>
      <w:r>
        <w:rPr>
          <w:rFonts w:hint="cs"/>
          <w:rtl/>
        </w:rPr>
        <w:t xml:space="preserve">יציג את החוק סגן שר הפנים. בבקשה, אדוני. </w:t>
      </w:r>
    </w:p>
    <w:p w14:paraId="49D4154C" w14:textId="77777777" w:rsidR="00000000" w:rsidRDefault="00F01BE4">
      <w:pPr>
        <w:pStyle w:val="a"/>
        <w:rPr>
          <w:rFonts w:hint="cs"/>
          <w:rtl/>
        </w:rPr>
      </w:pPr>
    </w:p>
    <w:p w14:paraId="6841F2C0" w14:textId="77777777" w:rsidR="00000000" w:rsidRDefault="00F01BE4">
      <w:pPr>
        <w:pStyle w:val="Speaker"/>
        <w:rPr>
          <w:rFonts w:hint="cs"/>
          <w:rtl/>
        </w:rPr>
      </w:pPr>
      <w:bookmarkStart w:id="6" w:name="_Toc55731501"/>
      <w:r>
        <w:rPr>
          <w:rtl/>
        </w:rPr>
        <w:t>סגן שר הפנים ויקטור בריילובסקי</w:t>
      </w:r>
      <w:r>
        <w:rPr>
          <w:rFonts w:hint="cs"/>
          <w:rtl/>
        </w:rPr>
        <w:t>:</w:t>
      </w:r>
      <w:bookmarkEnd w:id="6"/>
    </w:p>
    <w:p w14:paraId="450AB067" w14:textId="77777777" w:rsidR="00000000" w:rsidRDefault="00F01BE4">
      <w:pPr>
        <w:pStyle w:val="a"/>
        <w:rPr>
          <w:rFonts w:hint="cs"/>
          <w:rtl/>
        </w:rPr>
      </w:pPr>
    </w:p>
    <w:p w14:paraId="461E3489" w14:textId="77777777" w:rsidR="00000000" w:rsidRDefault="00F01BE4">
      <w:pPr>
        <w:pStyle w:val="a"/>
        <w:rPr>
          <w:rFonts w:hint="cs"/>
          <w:rtl/>
        </w:rPr>
      </w:pPr>
      <w:r>
        <w:rPr>
          <w:rFonts w:hint="cs"/>
          <w:rtl/>
        </w:rPr>
        <w:t>אדוני היושב-ראש, כנסת נכבדה, אני מבקש בזאת</w:t>
      </w:r>
      <w:r>
        <w:rPr>
          <w:rFonts w:hint="cs"/>
          <w:rtl/>
        </w:rPr>
        <w:t xml:space="preserve"> להעלות בשם הממשלה לקריאה ראשונה את הצעת חוק הרשויות המקומיות (מימון בחירות) (הוראת שעה), התשס"ד-2003, הבאה להחיל על שתי רשויות - עיריית לוד, המועצה המקומית עמנואל, שבהן תתקיימנה בחירות רק לראש רשות, את הסדרי מימון הבחירות כמוסדר בבחירות לרשויות מקומיות. </w:t>
      </w:r>
    </w:p>
    <w:p w14:paraId="0FD252CD" w14:textId="77777777" w:rsidR="00000000" w:rsidRDefault="00F01BE4">
      <w:pPr>
        <w:pStyle w:val="a"/>
        <w:rPr>
          <w:rFonts w:hint="cs"/>
          <w:rtl/>
        </w:rPr>
      </w:pPr>
    </w:p>
    <w:p w14:paraId="12BF2C96" w14:textId="77777777" w:rsidR="00000000" w:rsidRDefault="00F01BE4">
      <w:pPr>
        <w:pStyle w:val="a"/>
        <w:rPr>
          <w:rFonts w:hint="cs"/>
          <w:rtl/>
        </w:rPr>
      </w:pPr>
      <w:r>
        <w:rPr>
          <w:rFonts w:hint="cs"/>
          <w:rtl/>
        </w:rPr>
        <w:t>הסיבה שאנו מבקשים שהצעת החוק  תאושר על-ידי הכנסת  נעוצה בעובדה שבשתי הרשויות שהזכרתי מתקיימות כאמור בחירות מיוחדות רק לראש הרשות, והסיבות לקיומן של הבחירות נעוצות בעובדה שלצערנו הרב בעיריית לוד נפטר ראש העירייה הנבחר, חבר הכנסת לשעבר מקסים לוי, זיכרונו לב</w:t>
      </w:r>
      <w:r>
        <w:rPr>
          <w:rFonts w:hint="cs"/>
          <w:rtl/>
        </w:rPr>
        <w:t>רכה. על כן יש צורך, בהתאם להוראות החוק, לקיים בחירות לראש העיר. במקרה השני התפטר ראש מועצת עמנואל, ויש לבחור שם ראש מועצה חדש. הצעת החוק באה להסדיר את נושא מימון המפלגות לבחירות הללו.</w:t>
      </w:r>
    </w:p>
    <w:p w14:paraId="4B1E2D1D" w14:textId="77777777" w:rsidR="00000000" w:rsidRDefault="00F01BE4">
      <w:pPr>
        <w:pStyle w:val="a"/>
        <w:rPr>
          <w:rFonts w:hint="cs"/>
          <w:rtl/>
        </w:rPr>
      </w:pPr>
    </w:p>
    <w:p w14:paraId="5FB59B55" w14:textId="77777777" w:rsidR="00000000" w:rsidRDefault="00F01BE4">
      <w:pPr>
        <w:pStyle w:val="ac"/>
        <w:rPr>
          <w:rtl/>
        </w:rPr>
      </w:pPr>
      <w:r>
        <w:rPr>
          <w:rFonts w:hint="eastAsia"/>
          <w:rtl/>
        </w:rPr>
        <w:t>יוסי</w:t>
      </w:r>
      <w:r>
        <w:rPr>
          <w:rtl/>
        </w:rPr>
        <w:t xml:space="preserve"> שריד (מרצ):</w:t>
      </w:r>
    </w:p>
    <w:p w14:paraId="5514F800" w14:textId="77777777" w:rsidR="00000000" w:rsidRDefault="00F01BE4">
      <w:pPr>
        <w:pStyle w:val="a"/>
        <w:rPr>
          <w:rFonts w:hint="cs"/>
          <w:rtl/>
        </w:rPr>
      </w:pPr>
    </w:p>
    <w:p w14:paraId="207AF5F6" w14:textId="77777777" w:rsidR="00000000" w:rsidRDefault="00F01BE4">
      <w:pPr>
        <w:pStyle w:val="a"/>
        <w:rPr>
          <w:rFonts w:hint="cs"/>
          <w:rtl/>
        </w:rPr>
      </w:pPr>
      <w:r>
        <w:rPr>
          <w:rFonts w:hint="cs"/>
          <w:rtl/>
        </w:rPr>
        <w:t>זה כולל את המימון  של דוד אפל בלוד?</w:t>
      </w:r>
    </w:p>
    <w:p w14:paraId="283AAFAB" w14:textId="77777777" w:rsidR="00000000" w:rsidRDefault="00F01BE4">
      <w:pPr>
        <w:pStyle w:val="a"/>
        <w:rPr>
          <w:rFonts w:hint="cs"/>
          <w:rtl/>
        </w:rPr>
      </w:pPr>
    </w:p>
    <w:p w14:paraId="6E71E9AB" w14:textId="77777777" w:rsidR="00000000" w:rsidRDefault="00F01BE4">
      <w:pPr>
        <w:pStyle w:val="SpeakerCon"/>
        <w:rPr>
          <w:rtl/>
        </w:rPr>
      </w:pPr>
      <w:bookmarkStart w:id="7" w:name="FS000000513T29_09_2003_11_42_03C"/>
      <w:bookmarkEnd w:id="7"/>
      <w:r>
        <w:rPr>
          <w:rtl/>
        </w:rPr>
        <w:t>סגן שר הפנים ויק</w:t>
      </w:r>
      <w:r>
        <w:rPr>
          <w:rtl/>
        </w:rPr>
        <w:t>טור בריילובסקי:</w:t>
      </w:r>
    </w:p>
    <w:p w14:paraId="231E27F4" w14:textId="77777777" w:rsidR="00000000" w:rsidRDefault="00F01BE4">
      <w:pPr>
        <w:pStyle w:val="a"/>
        <w:rPr>
          <w:rtl/>
        </w:rPr>
      </w:pPr>
    </w:p>
    <w:p w14:paraId="56EF8598" w14:textId="77777777" w:rsidR="00000000" w:rsidRDefault="00F01BE4">
      <w:pPr>
        <w:pStyle w:val="a"/>
        <w:rPr>
          <w:rFonts w:hint="cs"/>
          <w:rtl/>
        </w:rPr>
      </w:pPr>
      <w:r>
        <w:rPr>
          <w:rFonts w:hint="cs"/>
          <w:rtl/>
        </w:rPr>
        <w:t>בחוק לא כתוב על דוד אפל.</w:t>
      </w:r>
    </w:p>
    <w:p w14:paraId="3DE4FCC6" w14:textId="77777777" w:rsidR="00000000" w:rsidRDefault="00F01BE4">
      <w:pPr>
        <w:pStyle w:val="a"/>
        <w:rPr>
          <w:rFonts w:hint="cs"/>
          <w:rtl/>
        </w:rPr>
      </w:pPr>
    </w:p>
    <w:p w14:paraId="14C208A1" w14:textId="77777777" w:rsidR="00000000" w:rsidRDefault="00F01BE4">
      <w:pPr>
        <w:pStyle w:val="ad"/>
        <w:rPr>
          <w:rtl/>
        </w:rPr>
      </w:pPr>
      <w:r>
        <w:rPr>
          <w:rFonts w:hint="eastAsia"/>
          <w:rtl/>
        </w:rPr>
        <w:t>היו</w:t>
      </w:r>
      <w:r>
        <w:rPr>
          <w:rtl/>
        </w:rPr>
        <w:t>"ר ראובן ריבלין:</w:t>
      </w:r>
    </w:p>
    <w:p w14:paraId="72D1D403" w14:textId="77777777" w:rsidR="00000000" w:rsidRDefault="00F01BE4">
      <w:pPr>
        <w:pStyle w:val="a"/>
        <w:rPr>
          <w:rFonts w:hint="cs"/>
          <w:rtl/>
        </w:rPr>
      </w:pPr>
    </w:p>
    <w:p w14:paraId="76BF7AE3" w14:textId="77777777" w:rsidR="00000000" w:rsidRDefault="00F01BE4">
      <w:pPr>
        <w:pStyle w:val="a"/>
        <w:rPr>
          <w:rFonts w:hint="cs"/>
          <w:rtl/>
        </w:rPr>
      </w:pPr>
      <w:r>
        <w:rPr>
          <w:rFonts w:hint="cs"/>
          <w:rtl/>
        </w:rPr>
        <w:t>זו רק הצעה לקריאה ראשונה.</w:t>
      </w:r>
    </w:p>
    <w:p w14:paraId="2ADA43C9" w14:textId="77777777" w:rsidR="00000000" w:rsidRDefault="00F01BE4">
      <w:pPr>
        <w:pStyle w:val="a"/>
        <w:rPr>
          <w:rFonts w:hint="cs"/>
          <w:rtl/>
        </w:rPr>
      </w:pPr>
    </w:p>
    <w:p w14:paraId="12675076" w14:textId="77777777" w:rsidR="00000000" w:rsidRDefault="00F01BE4">
      <w:pPr>
        <w:pStyle w:val="ac"/>
        <w:rPr>
          <w:rtl/>
        </w:rPr>
      </w:pPr>
      <w:r>
        <w:rPr>
          <w:rFonts w:hint="eastAsia"/>
          <w:rtl/>
        </w:rPr>
        <w:t>יוסי</w:t>
      </w:r>
      <w:r>
        <w:rPr>
          <w:rtl/>
        </w:rPr>
        <w:t xml:space="preserve"> שריד (מרצ):</w:t>
      </w:r>
    </w:p>
    <w:p w14:paraId="20867B90" w14:textId="77777777" w:rsidR="00000000" w:rsidRDefault="00F01BE4">
      <w:pPr>
        <w:pStyle w:val="a"/>
        <w:rPr>
          <w:rFonts w:hint="cs"/>
          <w:rtl/>
        </w:rPr>
      </w:pPr>
    </w:p>
    <w:p w14:paraId="623EFBBB" w14:textId="77777777" w:rsidR="00000000" w:rsidRDefault="00F01BE4">
      <w:pPr>
        <w:pStyle w:val="a"/>
        <w:rPr>
          <w:rFonts w:hint="cs"/>
          <w:rtl/>
        </w:rPr>
      </w:pPr>
      <w:r>
        <w:rPr>
          <w:rFonts w:hint="cs"/>
          <w:rtl/>
        </w:rPr>
        <w:t>אפשר להוסיף הסתייגות?</w:t>
      </w:r>
    </w:p>
    <w:p w14:paraId="254C2C85" w14:textId="77777777" w:rsidR="00000000" w:rsidRDefault="00F01BE4">
      <w:pPr>
        <w:pStyle w:val="a"/>
        <w:rPr>
          <w:rFonts w:hint="cs"/>
          <w:rtl/>
        </w:rPr>
      </w:pPr>
    </w:p>
    <w:p w14:paraId="7654C042" w14:textId="77777777" w:rsidR="00000000" w:rsidRDefault="00F01BE4">
      <w:pPr>
        <w:pStyle w:val="SpeakerCon"/>
        <w:rPr>
          <w:rtl/>
        </w:rPr>
      </w:pPr>
      <w:bookmarkStart w:id="8" w:name="FS000000513T29_09_2003_11_43_15C"/>
      <w:bookmarkEnd w:id="8"/>
      <w:r>
        <w:rPr>
          <w:rtl/>
        </w:rPr>
        <w:t>סגן שר הפנים ויקטור בריילובסקי:</w:t>
      </w:r>
    </w:p>
    <w:p w14:paraId="2C608AEE" w14:textId="77777777" w:rsidR="00000000" w:rsidRDefault="00F01BE4">
      <w:pPr>
        <w:pStyle w:val="a"/>
        <w:rPr>
          <w:rtl/>
        </w:rPr>
      </w:pPr>
    </w:p>
    <w:p w14:paraId="0EBE961E" w14:textId="77777777" w:rsidR="00000000" w:rsidRDefault="00F01BE4">
      <w:pPr>
        <w:pStyle w:val="a"/>
        <w:rPr>
          <w:rFonts w:hint="cs"/>
          <w:rtl/>
        </w:rPr>
      </w:pPr>
      <w:r>
        <w:rPr>
          <w:rFonts w:hint="cs"/>
          <w:rtl/>
        </w:rPr>
        <w:t>סכום המימון יהיה זהה לזה שניתן על-פי הוראות החוק למימון למועמד לראש מועצה אזורית בבחירות רג</w:t>
      </w:r>
      <w:r>
        <w:rPr>
          <w:rFonts w:hint="cs"/>
          <w:rtl/>
        </w:rPr>
        <w:t xml:space="preserve">ילות. </w:t>
      </w:r>
    </w:p>
    <w:p w14:paraId="4091C594" w14:textId="77777777" w:rsidR="00000000" w:rsidRDefault="00F01BE4">
      <w:pPr>
        <w:pStyle w:val="a"/>
        <w:rPr>
          <w:rFonts w:hint="cs"/>
          <w:rtl/>
        </w:rPr>
      </w:pPr>
    </w:p>
    <w:p w14:paraId="33559FF3" w14:textId="77777777" w:rsidR="00000000" w:rsidRDefault="00F01BE4">
      <w:pPr>
        <w:pStyle w:val="a"/>
        <w:rPr>
          <w:rFonts w:hint="cs"/>
          <w:rtl/>
        </w:rPr>
      </w:pPr>
      <w:r>
        <w:rPr>
          <w:rFonts w:hint="cs"/>
          <w:rtl/>
        </w:rPr>
        <w:t xml:space="preserve">אני מבקש אפוא שהכנסת תאשר את הצעת  החוק בקריאה ראשונה ותעביר אותה לוועדת הפנים, כדי שזו תשלים את הליך החקיקה עוד היום. </w:t>
      </w:r>
    </w:p>
    <w:p w14:paraId="76E5F74E" w14:textId="77777777" w:rsidR="00000000" w:rsidRDefault="00F01BE4">
      <w:pPr>
        <w:pStyle w:val="a"/>
        <w:rPr>
          <w:rFonts w:hint="cs"/>
          <w:rtl/>
        </w:rPr>
      </w:pPr>
    </w:p>
    <w:p w14:paraId="6F4D56DB" w14:textId="77777777" w:rsidR="00000000" w:rsidRDefault="00F01BE4">
      <w:pPr>
        <w:pStyle w:val="a"/>
        <w:rPr>
          <w:rFonts w:hint="cs"/>
          <w:rtl/>
        </w:rPr>
      </w:pPr>
      <w:r>
        <w:rPr>
          <w:rFonts w:hint="cs"/>
          <w:rtl/>
        </w:rPr>
        <w:t xml:space="preserve">אני מתכוון שיחידת מימון היא 49 שקלים חדשים לבוחר. </w:t>
      </w:r>
    </w:p>
    <w:p w14:paraId="050A0294" w14:textId="77777777" w:rsidR="00000000" w:rsidRDefault="00F01BE4">
      <w:pPr>
        <w:pStyle w:val="a"/>
        <w:rPr>
          <w:rFonts w:hint="cs"/>
          <w:rtl/>
        </w:rPr>
      </w:pPr>
    </w:p>
    <w:p w14:paraId="6C119458" w14:textId="77777777" w:rsidR="00000000" w:rsidRDefault="00F01BE4">
      <w:pPr>
        <w:pStyle w:val="ad"/>
        <w:rPr>
          <w:rtl/>
        </w:rPr>
      </w:pPr>
      <w:r>
        <w:rPr>
          <w:rFonts w:hint="eastAsia"/>
          <w:rtl/>
        </w:rPr>
        <w:t>היו</w:t>
      </w:r>
      <w:r>
        <w:rPr>
          <w:rtl/>
        </w:rPr>
        <w:t>"ר ראובן ריבלין:</w:t>
      </w:r>
    </w:p>
    <w:p w14:paraId="7974F717" w14:textId="77777777" w:rsidR="00000000" w:rsidRDefault="00F01BE4">
      <w:pPr>
        <w:pStyle w:val="a"/>
        <w:rPr>
          <w:rtl/>
        </w:rPr>
      </w:pPr>
    </w:p>
    <w:p w14:paraId="173828C4" w14:textId="77777777" w:rsidR="00000000" w:rsidRDefault="00F01BE4">
      <w:pPr>
        <w:pStyle w:val="a"/>
        <w:rPr>
          <w:rFonts w:hint="cs"/>
          <w:rtl/>
        </w:rPr>
      </w:pPr>
      <w:r>
        <w:rPr>
          <w:rFonts w:hint="cs"/>
          <w:rtl/>
        </w:rPr>
        <w:t>אני מאוד מודה לסגן השר. אני פותח את הדיון בקריאה ראשונ</w:t>
      </w:r>
      <w:r>
        <w:rPr>
          <w:rFonts w:hint="cs"/>
          <w:rtl/>
        </w:rPr>
        <w:t>ה בחוק זה. נרשמו ארבעה חברי כנסת. אני לא סגרתי את הרשימה, נא להפנות את  תשומת לבו של המזכיר.  המזכיר כרגע רואה ואני סוגר את הרשימה. אדוני ראה כל מי שהצביע, ואני כמובן סוגר את הרשימה. אדוני סגן השר נדמה לי לא יכול לדבר בהצעה בקריאה ראשונה, אבל ראיתי פה את ח</w:t>
      </w:r>
      <w:r>
        <w:rPr>
          <w:rFonts w:hint="cs"/>
          <w:rtl/>
        </w:rPr>
        <w:t>בר הכנסת יושב-ראש הקואליציה גדעון סער, את חבר הכנסת איוב קרא, ראיתי את אברום בורג, את חבר הכנסת פינס, את חבר הכנסת דהאמשה, את חבר הכנסת וילן וחבר הכנסת גפני.</w:t>
      </w:r>
    </w:p>
    <w:p w14:paraId="6080A0F9" w14:textId="77777777" w:rsidR="00000000" w:rsidRDefault="00F01BE4">
      <w:pPr>
        <w:pStyle w:val="a"/>
        <w:rPr>
          <w:rFonts w:hint="cs"/>
          <w:rtl/>
        </w:rPr>
      </w:pPr>
    </w:p>
    <w:p w14:paraId="41AC4C05" w14:textId="77777777" w:rsidR="00000000" w:rsidRDefault="00F01BE4">
      <w:pPr>
        <w:pStyle w:val="a"/>
        <w:rPr>
          <w:rFonts w:hint="cs"/>
          <w:rtl/>
        </w:rPr>
      </w:pPr>
      <w:r>
        <w:rPr>
          <w:rFonts w:hint="cs"/>
          <w:rtl/>
        </w:rPr>
        <w:t xml:space="preserve">חבר הכנסת רמון, האם אדוני בגלל צום גדליה יושב על המדרגות? </w:t>
      </w:r>
    </w:p>
    <w:p w14:paraId="09ED344F" w14:textId="77777777" w:rsidR="00000000" w:rsidRDefault="00F01BE4">
      <w:pPr>
        <w:pStyle w:val="a"/>
        <w:rPr>
          <w:rFonts w:hint="cs"/>
          <w:rtl/>
        </w:rPr>
      </w:pPr>
    </w:p>
    <w:p w14:paraId="6BFC8207" w14:textId="77777777" w:rsidR="00000000" w:rsidRDefault="00F01BE4">
      <w:pPr>
        <w:pStyle w:val="ac"/>
        <w:rPr>
          <w:rtl/>
        </w:rPr>
      </w:pPr>
      <w:r>
        <w:rPr>
          <w:rFonts w:hint="eastAsia"/>
          <w:rtl/>
        </w:rPr>
        <w:t>חיים</w:t>
      </w:r>
      <w:r>
        <w:rPr>
          <w:rtl/>
        </w:rPr>
        <w:t xml:space="preserve"> רמון (העבודה-מימד):</w:t>
      </w:r>
    </w:p>
    <w:p w14:paraId="511543BF" w14:textId="77777777" w:rsidR="00000000" w:rsidRDefault="00F01BE4">
      <w:pPr>
        <w:pStyle w:val="a"/>
        <w:rPr>
          <w:rFonts w:hint="cs"/>
          <w:rtl/>
        </w:rPr>
      </w:pPr>
    </w:p>
    <w:p w14:paraId="37D4E44F" w14:textId="77777777" w:rsidR="00000000" w:rsidRDefault="00F01BE4">
      <w:pPr>
        <w:pStyle w:val="a"/>
        <w:rPr>
          <w:rFonts w:hint="cs"/>
          <w:rtl/>
        </w:rPr>
      </w:pPr>
      <w:r>
        <w:rPr>
          <w:rFonts w:hint="cs"/>
          <w:rtl/>
        </w:rPr>
        <w:t>לא, בגלל צו</w:t>
      </w:r>
      <w:r>
        <w:rPr>
          <w:rFonts w:hint="cs"/>
          <w:rtl/>
        </w:rPr>
        <w:t>ם תשעה באב.</w:t>
      </w:r>
    </w:p>
    <w:p w14:paraId="7D477014" w14:textId="77777777" w:rsidR="00000000" w:rsidRDefault="00F01BE4">
      <w:pPr>
        <w:pStyle w:val="a"/>
        <w:rPr>
          <w:rFonts w:hint="cs"/>
          <w:rtl/>
        </w:rPr>
      </w:pPr>
    </w:p>
    <w:p w14:paraId="38A3B71D" w14:textId="77777777" w:rsidR="00000000" w:rsidRDefault="00F01BE4">
      <w:pPr>
        <w:pStyle w:val="ad"/>
        <w:rPr>
          <w:rtl/>
        </w:rPr>
      </w:pPr>
      <w:bookmarkStart w:id="9" w:name="FS000000513T29_09_2003_11_47_47C"/>
      <w:bookmarkEnd w:id="9"/>
      <w:r>
        <w:rPr>
          <w:rtl/>
        </w:rPr>
        <w:t>היו"ר ראובן ריבלין:</w:t>
      </w:r>
    </w:p>
    <w:p w14:paraId="7BB49325" w14:textId="77777777" w:rsidR="00000000" w:rsidRDefault="00F01BE4">
      <w:pPr>
        <w:pStyle w:val="a"/>
        <w:rPr>
          <w:rtl/>
        </w:rPr>
      </w:pPr>
    </w:p>
    <w:p w14:paraId="597DFACF" w14:textId="77777777" w:rsidR="00000000" w:rsidRDefault="00F01BE4">
      <w:pPr>
        <w:pStyle w:val="a"/>
        <w:rPr>
          <w:rFonts w:hint="cs"/>
          <w:rtl/>
        </w:rPr>
      </w:pPr>
      <w:r>
        <w:rPr>
          <w:rFonts w:hint="cs"/>
          <w:rtl/>
        </w:rPr>
        <w:t>חלילה.  אולי רן כהן יזוז כיסא אחד, תודה רבה.</w:t>
      </w:r>
    </w:p>
    <w:p w14:paraId="510BC784" w14:textId="77777777" w:rsidR="00000000" w:rsidRDefault="00F01BE4">
      <w:pPr>
        <w:pStyle w:val="a"/>
        <w:rPr>
          <w:rFonts w:hint="cs"/>
          <w:rtl/>
        </w:rPr>
      </w:pPr>
    </w:p>
    <w:p w14:paraId="4BF1F782" w14:textId="77777777" w:rsidR="00000000" w:rsidRDefault="00F01BE4">
      <w:pPr>
        <w:pStyle w:val="a"/>
        <w:rPr>
          <w:rFonts w:hint="cs"/>
          <w:rtl/>
        </w:rPr>
      </w:pPr>
      <w:r>
        <w:rPr>
          <w:rFonts w:hint="cs"/>
          <w:rtl/>
        </w:rPr>
        <w:t xml:space="preserve">ראשון הדוברים - חבר הכנסת אריה אלדד, ואחריו </w:t>
      </w:r>
      <w:r>
        <w:rPr>
          <w:rtl/>
        </w:rPr>
        <w:t>–</w:t>
      </w:r>
      <w:r>
        <w:rPr>
          <w:rFonts w:hint="cs"/>
          <w:rtl/>
        </w:rPr>
        <w:t xml:space="preserve"> חבר הכנסת אהוד יתום.</w:t>
      </w:r>
    </w:p>
    <w:p w14:paraId="1CB106ED" w14:textId="77777777" w:rsidR="00000000" w:rsidRDefault="00F01BE4">
      <w:pPr>
        <w:pStyle w:val="a"/>
        <w:rPr>
          <w:rFonts w:hint="cs"/>
          <w:rtl/>
        </w:rPr>
      </w:pPr>
    </w:p>
    <w:p w14:paraId="4E637DA0" w14:textId="77777777" w:rsidR="00000000" w:rsidRDefault="00F01BE4">
      <w:pPr>
        <w:pStyle w:val="ac"/>
        <w:rPr>
          <w:rtl/>
        </w:rPr>
      </w:pPr>
      <w:r>
        <w:rPr>
          <w:rFonts w:hint="eastAsia"/>
          <w:rtl/>
        </w:rPr>
        <w:t>יוסי</w:t>
      </w:r>
      <w:r>
        <w:rPr>
          <w:rtl/>
        </w:rPr>
        <w:t xml:space="preserve"> שריד (מרצ):</w:t>
      </w:r>
    </w:p>
    <w:p w14:paraId="59D7408F" w14:textId="77777777" w:rsidR="00000000" w:rsidRDefault="00F01BE4">
      <w:pPr>
        <w:pStyle w:val="a"/>
        <w:rPr>
          <w:rFonts w:hint="cs"/>
          <w:rtl/>
        </w:rPr>
      </w:pPr>
    </w:p>
    <w:p w14:paraId="31D49B32" w14:textId="77777777" w:rsidR="00000000" w:rsidRDefault="00F01BE4">
      <w:pPr>
        <w:pStyle w:val="a"/>
        <w:rPr>
          <w:rFonts w:hint="cs"/>
          <w:rtl/>
        </w:rPr>
      </w:pPr>
      <w:r>
        <w:rPr>
          <w:rFonts w:hint="cs"/>
          <w:rtl/>
        </w:rPr>
        <w:t>זה מאפשר ליושב-ראש לזרוק אותו מכל המדרגות.</w:t>
      </w:r>
    </w:p>
    <w:p w14:paraId="4452A08F" w14:textId="77777777" w:rsidR="00000000" w:rsidRDefault="00F01BE4">
      <w:pPr>
        <w:pStyle w:val="a"/>
        <w:rPr>
          <w:rFonts w:hint="cs"/>
          <w:rtl/>
        </w:rPr>
      </w:pPr>
    </w:p>
    <w:p w14:paraId="30E66E29" w14:textId="77777777" w:rsidR="00000000" w:rsidRDefault="00F01BE4">
      <w:pPr>
        <w:pStyle w:val="ad"/>
        <w:rPr>
          <w:rtl/>
        </w:rPr>
      </w:pPr>
      <w:r>
        <w:rPr>
          <w:rFonts w:hint="eastAsia"/>
          <w:rtl/>
        </w:rPr>
        <w:t>היו</w:t>
      </w:r>
      <w:r>
        <w:rPr>
          <w:rtl/>
        </w:rPr>
        <w:t>"ר ראובן ריבלין:</w:t>
      </w:r>
    </w:p>
    <w:p w14:paraId="131CD711" w14:textId="77777777" w:rsidR="00000000" w:rsidRDefault="00F01BE4">
      <w:pPr>
        <w:pStyle w:val="a"/>
        <w:rPr>
          <w:rFonts w:hint="cs"/>
          <w:rtl/>
        </w:rPr>
      </w:pPr>
    </w:p>
    <w:p w14:paraId="5473552E" w14:textId="77777777" w:rsidR="00000000" w:rsidRDefault="00F01BE4">
      <w:pPr>
        <w:pStyle w:val="a"/>
        <w:rPr>
          <w:rFonts w:hint="cs"/>
          <w:rtl/>
        </w:rPr>
      </w:pPr>
      <w:r>
        <w:rPr>
          <w:rFonts w:hint="cs"/>
          <w:rtl/>
        </w:rPr>
        <w:t>חלילה, הוא עושה את זה טוב</w:t>
      </w:r>
      <w:r>
        <w:rPr>
          <w:rFonts w:hint="cs"/>
          <w:rtl/>
        </w:rPr>
        <w:t xml:space="preserve"> מאוד בעצמו, חבר הכנסת שריד. בבקשה, אדוני. שלוש דקות לכל אחד כמובן. </w:t>
      </w:r>
    </w:p>
    <w:p w14:paraId="6797B3C7" w14:textId="77777777" w:rsidR="00000000" w:rsidRDefault="00F01BE4">
      <w:pPr>
        <w:pStyle w:val="a"/>
        <w:rPr>
          <w:rFonts w:hint="cs"/>
          <w:rtl/>
        </w:rPr>
      </w:pPr>
    </w:p>
    <w:p w14:paraId="41D8D2FA" w14:textId="77777777" w:rsidR="00000000" w:rsidRDefault="00F01BE4">
      <w:pPr>
        <w:pStyle w:val="Speaker"/>
        <w:rPr>
          <w:rtl/>
        </w:rPr>
      </w:pPr>
      <w:bookmarkStart w:id="10" w:name="FS000001055T29_09_2003_11_49_20"/>
      <w:bookmarkStart w:id="11" w:name="_Toc55731502"/>
      <w:bookmarkEnd w:id="10"/>
      <w:r>
        <w:rPr>
          <w:rFonts w:hint="eastAsia"/>
          <w:rtl/>
        </w:rPr>
        <w:t>אריה</w:t>
      </w:r>
      <w:r>
        <w:rPr>
          <w:rtl/>
        </w:rPr>
        <w:t xml:space="preserve"> אלדד (האיחוד הלאומי - ישראל ביתנו):</w:t>
      </w:r>
      <w:bookmarkEnd w:id="11"/>
    </w:p>
    <w:p w14:paraId="36229A10" w14:textId="77777777" w:rsidR="00000000" w:rsidRDefault="00F01BE4">
      <w:pPr>
        <w:pStyle w:val="a"/>
        <w:rPr>
          <w:rFonts w:hint="cs"/>
          <w:rtl/>
        </w:rPr>
      </w:pPr>
    </w:p>
    <w:p w14:paraId="687D1819" w14:textId="77777777" w:rsidR="00000000" w:rsidRDefault="00F01BE4">
      <w:pPr>
        <w:pStyle w:val="a"/>
        <w:rPr>
          <w:rFonts w:hint="cs"/>
          <w:rtl/>
        </w:rPr>
      </w:pPr>
      <w:r>
        <w:rPr>
          <w:rFonts w:hint="cs"/>
          <w:rtl/>
        </w:rPr>
        <w:t>אדוני היושב-ראש, חברי חברי הכנסת, אני תומך בהצעת החוק הזאת ובבקשת הממשלה, ואני מבקש לנצל את זכות הדיבור שיש לי כדי להעיר משהו על העסקה בדבר חילו</w:t>
      </w:r>
      <w:r>
        <w:rPr>
          <w:rFonts w:hint="cs"/>
          <w:rtl/>
        </w:rPr>
        <w:t xml:space="preserve">פי שבויים המתרקמת עם ה"חיזבאללה". נדמה לי שרבים בבית הזה שותפים  לדאגה כשמציעים מחיר כזה לארגון טרור, כאשר ברור ששחרור של מאות מחבלים יהיה תמריץ אדיר גם לארגון הזה, גם לארגוני טרור אחרים, להמשיך ולחטוף כדי להרבות במחיר ולהשיג שחרור של מחבלים רוצחים אחרים. </w:t>
      </w:r>
    </w:p>
    <w:p w14:paraId="22127171" w14:textId="77777777" w:rsidR="00000000" w:rsidRDefault="00F01BE4">
      <w:pPr>
        <w:pStyle w:val="a"/>
        <w:rPr>
          <w:rFonts w:hint="cs"/>
          <w:rtl/>
        </w:rPr>
      </w:pPr>
    </w:p>
    <w:p w14:paraId="3896C748" w14:textId="77777777" w:rsidR="00000000" w:rsidRDefault="00F01BE4">
      <w:pPr>
        <w:pStyle w:val="a"/>
        <w:rPr>
          <w:rFonts w:hint="cs"/>
          <w:rtl/>
        </w:rPr>
      </w:pPr>
      <w:r>
        <w:rPr>
          <w:rFonts w:hint="cs"/>
          <w:rtl/>
        </w:rPr>
        <w:t>נדמה לי שלארגון טרור מסוגו של "חיזבאללה" לא צריך לשלם מחיר בחיי אדם תמורת חטופים וגופות, אלא לתת לו אולטימטום, שאם לא ישוחרר אלחנן טננבאום בתוך 48 שעות ויוחזרו גופות החיילים, נטפל בראשי ה"חיזבאללה" כפי שאנחנו מטפלים בראשי ה"חמאס".  תודה רבה.</w:t>
      </w:r>
    </w:p>
    <w:p w14:paraId="0B67D6B9" w14:textId="77777777" w:rsidR="00000000" w:rsidRDefault="00F01BE4">
      <w:pPr>
        <w:pStyle w:val="a"/>
        <w:rPr>
          <w:rFonts w:hint="cs"/>
          <w:rtl/>
        </w:rPr>
      </w:pPr>
    </w:p>
    <w:p w14:paraId="29A52836" w14:textId="77777777" w:rsidR="00000000" w:rsidRDefault="00F01BE4">
      <w:pPr>
        <w:pStyle w:val="ad"/>
        <w:rPr>
          <w:rtl/>
        </w:rPr>
      </w:pPr>
      <w:r>
        <w:rPr>
          <w:rFonts w:hint="eastAsia"/>
          <w:rtl/>
        </w:rPr>
        <w:t>היו</w:t>
      </w:r>
      <w:r>
        <w:rPr>
          <w:rtl/>
        </w:rPr>
        <w:t>"ר ראובן</w:t>
      </w:r>
      <w:r>
        <w:rPr>
          <w:rtl/>
        </w:rPr>
        <w:t xml:space="preserve"> ריבלין:</w:t>
      </w:r>
    </w:p>
    <w:p w14:paraId="40047184" w14:textId="77777777" w:rsidR="00000000" w:rsidRDefault="00F01BE4">
      <w:pPr>
        <w:pStyle w:val="a"/>
        <w:rPr>
          <w:rFonts w:hint="cs"/>
          <w:rtl/>
        </w:rPr>
      </w:pPr>
    </w:p>
    <w:p w14:paraId="05839CE3" w14:textId="77777777" w:rsidR="00000000" w:rsidRDefault="00F01BE4">
      <w:pPr>
        <w:pStyle w:val="a"/>
        <w:rPr>
          <w:rFonts w:hint="cs"/>
          <w:rtl/>
        </w:rPr>
      </w:pPr>
      <w:r>
        <w:rPr>
          <w:rFonts w:hint="cs"/>
          <w:rtl/>
        </w:rPr>
        <w:t xml:space="preserve">תודה רבה לחבר הכנסת אלדד. חבר הכנסת אהוד יתום, סליחה, דני יתום. אהוד, בבקשה, ואחריו - דני יתום.  </w:t>
      </w:r>
    </w:p>
    <w:p w14:paraId="25267254" w14:textId="77777777" w:rsidR="00000000" w:rsidRDefault="00F01BE4">
      <w:pPr>
        <w:pStyle w:val="a"/>
        <w:rPr>
          <w:rFonts w:hint="cs"/>
          <w:rtl/>
        </w:rPr>
      </w:pPr>
    </w:p>
    <w:p w14:paraId="4EFCCD64" w14:textId="77777777" w:rsidR="00000000" w:rsidRDefault="00F01BE4">
      <w:pPr>
        <w:pStyle w:val="ac"/>
        <w:rPr>
          <w:rtl/>
        </w:rPr>
      </w:pPr>
      <w:r>
        <w:rPr>
          <w:rFonts w:hint="eastAsia"/>
          <w:rtl/>
        </w:rPr>
        <w:t>משה</w:t>
      </w:r>
      <w:r>
        <w:rPr>
          <w:rtl/>
        </w:rPr>
        <w:t xml:space="preserve"> גפני (יהדות התורה):</w:t>
      </w:r>
    </w:p>
    <w:p w14:paraId="53605D1A" w14:textId="77777777" w:rsidR="00000000" w:rsidRDefault="00F01BE4">
      <w:pPr>
        <w:pStyle w:val="a"/>
        <w:rPr>
          <w:rFonts w:hint="cs"/>
          <w:rtl/>
        </w:rPr>
      </w:pPr>
    </w:p>
    <w:p w14:paraId="32E09E3D" w14:textId="77777777" w:rsidR="00000000" w:rsidRDefault="00F01BE4">
      <w:pPr>
        <w:pStyle w:val="a"/>
        <w:rPr>
          <w:rFonts w:hint="cs"/>
          <w:rtl/>
        </w:rPr>
      </w:pPr>
      <w:r>
        <w:rPr>
          <w:rFonts w:hint="cs"/>
          <w:rtl/>
        </w:rPr>
        <w:t>אדוני היושב-ראש,  אי-אפשר בעלייה לתורה להעלות שניים.</w:t>
      </w:r>
    </w:p>
    <w:p w14:paraId="6E23644C" w14:textId="77777777" w:rsidR="00000000" w:rsidRDefault="00F01BE4">
      <w:pPr>
        <w:pStyle w:val="a"/>
        <w:rPr>
          <w:rFonts w:hint="cs"/>
          <w:rtl/>
        </w:rPr>
      </w:pPr>
    </w:p>
    <w:p w14:paraId="5ECBA527" w14:textId="77777777" w:rsidR="00000000" w:rsidRDefault="00F01BE4">
      <w:pPr>
        <w:pStyle w:val="ad"/>
        <w:rPr>
          <w:rtl/>
        </w:rPr>
      </w:pPr>
      <w:r>
        <w:rPr>
          <w:rFonts w:hint="eastAsia"/>
          <w:rtl/>
        </w:rPr>
        <w:t>היו</w:t>
      </w:r>
      <w:r>
        <w:rPr>
          <w:rtl/>
        </w:rPr>
        <w:t>"ר ראובן ריבלין:</w:t>
      </w:r>
    </w:p>
    <w:p w14:paraId="458BB896" w14:textId="77777777" w:rsidR="00000000" w:rsidRDefault="00F01BE4">
      <w:pPr>
        <w:pStyle w:val="a"/>
        <w:rPr>
          <w:rFonts w:hint="cs"/>
          <w:rtl/>
        </w:rPr>
      </w:pPr>
    </w:p>
    <w:p w14:paraId="1C353028" w14:textId="77777777" w:rsidR="00000000" w:rsidRDefault="00F01BE4">
      <w:pPr>
        <w:pStyle w:val="a"/>
        <w:rPr>
          <w:rFonts w:hint="cs"/>
          <w:rtl/>
        </w:rPr>
      </w:pPr>
      <w:r>
        <w:rPr>
          <w:rFonts w:hint="cs"/>
          <w:rtl/>
        </w:rPr>
        <w:t xml:space="preserve">לכן אמרתי, מה שקראתי </w:t>
      </w:r>
      <w:r>
        <w:rPr>
          <w:rtl/>
        </w:rPr>
        <w:t>–</w:t>
      </w:r>
      <w:r>
        <w:rPr>
          <w:rFonts w:hint="cs"/>
          <w:rtl/>
        </w:rPr>
        <w:t xml:space="preserve"> הגבאי כבר קרא לאהוד יתום</w:t>
      </w:r>
      <w:r>
        <w:rPr>
          <w:rFonts w:hint="cs"/>
          <w:rtl/>
        </w:rPr>
        <w:t>, אין אפשרות לערער על דבריו חלילה. חבר הכנסת גפני, אפשר לקרוא למגביה ולגולל, שהם  כרוכים יחדיו. בבקשה.</w:t>
      </w:r>
    </w:p>
    <w:p w14:paraId="3F8523F5" w14:textId="77777777" w:rsidR="00000000" w:rsidRDefault="00F01BE4">
      <w:pPr>
        <w:pStyle w:val="a"/>
        <w:rPr>
          <w:rFonts w:hint="cs"/>
          <w:rtl/>
        </w:rPr>
      </w:pPr>
    </w:p>
    <w:p w14:paraId="71C13509" w14:textId="77777777" w:rsidR="00000000" w:rsidRDefault="00F01BE4">
      <w:pPr>
        <w:pStyle w:val="Speaker"/>
        <w:rPr>
          <w:rtl/>
        </w:rPr>
      </w:pPr>
      <w:bookmarkStart w:id="12" w:name="FS000001032T29_09_2003_11_54_37"/>
      <w:bookmarkStart w:id="13" w:name="_Toc55731503"/>
      <w:bookmarkEnd w:id="12"/>
      <w:r>
        <w:rPr>
          <w:rFonts w:hint="eastAsia"/>
          <w:rtl/>
        </w:rPr>
        <w:t>אהוד</w:t>
      </w:r>
      <w:r>
        <w:rPr>
          <w:rtl/>
        </w:rPr>
        <w:t xml:space="preserve"> יתום (הליכוד):</w:t>
      </w:r>
      <w:bookmarkEnd w:id="13"/>
    </w:p>
    <w:p w14:paraId="1C1C7B9B" w14:textId="77777777" w:rsidR="00000000" w:rsidRDefault="00F01BE4">
      <w:pPr>
        <w:pStyle w:val="a"/>
        <w:rPr>
          <w:rFonts w:hint="cs"/>
          <w:rtl/>
        </w:rPr>
      </w:pPr>
    </w:p>
    <w:p w14:paraId="0BBE9AFD" w14:textId="77777777" w:rsidR="00000000" w:rsidRDefault="00F01BE4">
      <w:pPr>
        <w:pStyle w:val="a"/>
        <w:rPr>
          <w:rFonts w:hint="cs"/>
          <w:rtl/>
        </w:rPr>
      </w:pPr>
      <w:r>
        <w:rPr>
          <w:rFonts w:hint="cs"/>
          <w:rtl/>
        </w:rPr>
        <w:t>אדוני היושב-ראש, חברי חברי הכנסת, את מי שלא הספקתי לברך באופן אישי בשנה טובה בהזדמנות זו אני רוצה לברך בשנה טובה ובגמר חתימה טובה ל</w:t>
      </w:r>
      <w:r>
        <w:rPr>
          <w:rFonts w:hint="cs"/>
          <w:rtl/>
        </w:rPr>
        <w:t xml:space="preserve">כולם; שנהיה בריאים וביחד באמת נצעד ונצעיד את עם ישראל לשלום, לביטחון, לכלכלה יציבה, לחברות טובה, לאהבת חינם וכן הלאה וכן הלאה. </w:t>
      </w:r>
    </w:p>
    <w:p w14:paraId="2A4C9FCC" w14:textId="77777777" w:rsidR="00000000" w:rsidRDefault="00F01BE4">
      <w:pPr>
        <w:pStyle w:val="a"/>
        <w:rPr>
          <w:rFonts w:hint="cs"/>
          <w:rtl/>
        </w:rPr>
      </w:pPr>
    </w:p>
    <w:p w14:paraId="589B1E50" w14:textId="77777777" w:rsidR="00000000" w:rsidRDefault="00F01BE4">
      <w:pPr>
        <w:pStyle w:val="a"/>
        <w:rPr>
          <w:rFonts w:hint="cs"/>
          <w:rtl/>
        </w:rPr>
      </w:pPr>
      <w:r>
        <w:rPr>
          <w:rFonts w:hint="cs"/>
          <w:rtl/>
        </w:rPr>
        <w:t xml:space="preserve">אני בהחלט תומך בקריאה הראשונה של הצעת החוק שנצביע עליה עוד היום, לאחר שוועדת הפנים תשב ותאשר אותה, אני מקווה. </w:t>
      </w:r>
    </w:p>
    <w:p w14:paraId="51E6CEA9" w14:textId="77777777" w:rsidR="00000000" w:rsidRDefault="00F01BE4">
      <w:pPr>
        <w:pStyle w:val="a"/>
        <w:rPr>
          <w:rFonts w:hint="cs"/>
          <w:rtl/>
        </w:rPr>
      </w:pPr>
    </w:p>
    <w:p w14:paraId="1E92FCF1" w14:textId="77777777" w:rsidR="00000000" w:rsidRDefault="00F01BE4">
      <w:pPr>
        <w:pStyle w:val="a"/>
        <w:rPr>
          <w:rFonts w:hint="cs"/>
          <w:rtl/>
        </w:rPr>
      </w:pPr>
      <w:r>
        <w:rPr>
          <w:rFonts w:hint="cs"/>
          <w:rtl/>
        </w:rPr>
        <w:t>אני רוצה לנצל א</w:t>
      </w:r>
      <w:r>
        <w:rPr>
          <w:rFonts w:hint="cs"/>
          <w:rtl/>
        </w:rPr>
        <w:t>ת הבמה הזאת לעסוק בשני נושאים קצרים שלמעשה תופסים מקום נכבד מאוד בהוויה הישראלית בת-זמננו. האחד, בהמשך הדברים של חברי חבר הכנסת אריה אלדד בנושא העסקה. דם שבויינו, נעדרינו וכל האחרים אשר נמצאים בשבי, בארצות-הברית, במצרים, נעדרי סולטן-יעקוב, החטופים טננבאום,</w:t>
      </w:r>
      <w:r>
        <w:rPr>
          <w:rFonts w:hint="cs"/>
          <w:rtl/>
        </w:rPr>
        <w:t xml:space="preserve"> רון ארד שיצא בשליחות חיל האוויר  ובשליחות האומה -  דם אחינו שווה, וצריך כך לנהוג עם כולם כאחד. </w:t>
      </w:r>
    </w:p>
    <w:p w14:paraId="07FE7156" w14:textId="77777777" w:rsidR="00000000" w:rsidRDefault="00F01BE4">
      <w:pPr>
        <w:pStyle w:val="a"/>
        <w:rPr>
          <w:rFonts w:hint="cs"/>
          <w:rtl/>
        </w:rPr>
      </w:pPr>
    </w:p>
    <w:p w14:paraId="474EA42B" w14:textId="77777777" w:rsidR="00000000" w:rsidRDefault="00F01BE4">
      <w:pPr>
        <w:pStyle w:val="a"/>
        <w:rPr>
          <w:rFonts w:hint="cs"/>
          <w:rtl/>
        </w:rPr>
      </w:pPr>
      <w:r>
        <w:rPr>
          <w:rFonts w:hint="cs"/>
          <w:rtl/>
        </w:rPr>
        <w:t>אינני מערער על העסקה, קשה לערער על עסקה כזאת. כל אחד צריך לראות את בנו חוזר הביתה,  ומהר ככל האפשר. אבל כאשר הולכים לעסקה שבה הנסתר רב על הגלוי, ומה שגלוי אלה</w:t>
      </w:r>
      <w:r>
        <w:rPr>
          <w:rFonts w:hint="cs"/>
          <w:rtl/>
        </w:rPr>
        <w:t xml:space="preserve"> דברי הפסיכולוגיה של נסראללה, ועצם העובדה שאנו  עומדים  לשחרר - שוב, על-פי הידיעות שבידינו, אינני יודע אם כל האינפורמציה הזאת נכונה - גם לבנונים וגם ירדנים וגם פלסטינים וגם מצרים, לא ייתכן שבעסקה הזאת לא ייכללו כל בנינו, כל בנינו כאחד. אם מצרים, אז צריך  ל</w:t>
      </w:r>
      <w:r>
        <w:rPr>
          <w:rFonts w:hint="cs"/>
          <w:rtl/>
        </w:rPr>
        <w:t xml:space="preserve">השיב הביתה את עזאם עזאם. ואם ארצות-הברית עומדת מאחורי העסקה הזאת, אז צריך להחזיר הביתה את פולארד, וכמובן  את רון ארד שיצא בשליחות האומה.  לא ייתכן מצב שאנו ניתן את הכול ונקבל רק חלק. </w:t>
      </w:r>
    </w:p>
    <w:p w14:paraId="2EFCDABE" w14:textId="77777777" w:rsidR="00000000" w:rsidRDefault="00F01BE4">
      <w:pPr>
        <w:pStyle w:val="a"/>
        <w:rPr>
          <w:rFonts w:hint="cs"/>
          <w:rtl/>
        </w:rPr>
      </w:pPr>
    </w:p>
    <w:p w14:paraId="35606BB0" w14:textId="77777777" w:rsidR="00000000" w:rsidRDefault="00F01BE4">
      <w:pPr>
        <w:pStyle w:val="a"/>
        <w:rPr>
          <w:rFonts w:hint="cs"/>
          <w:rtl/>
        </w:rPr>
      </w:pPr>
      <w:r>
        <w:rPr>
          <w:rFonts w:hint="cs"/>
          <w:rtl/>
        </w:rPr>
        <w:t xml:space="preserve">בחצי הדקה שנותרה לי אני רוצה לומר מלה על אלה מבין הטייסים שמסרבים לטפל </w:t>
      </w:r>
      <w:r>
        <w:rPr>
          <w:rFonts w:hint="cs"/>
          <w:rtl/>
        </w:rPr>
        <w:t xml:space="preserve">בטרור כפי שמדינת ישראל,  הדרג המדיני, מחליט. הם קובעים בכך נורמה כאילו הם  צחים וזכים וכל יתר טייסי חיל האוויר פושעי מלחמה. אנחנו נגיד לא למכתב הסרבנים הטייסים ונוקיע את  מעשיהם. </w:t>
      </w:r>
    </w:p>
    <w:p w14:paraId="4F100F69" w14:textId="77777777" w:rsidR="00000000" w:rsidRDefault="00F01BE4">
      <w:pPr>
        <w:pStyle w:val="a"/>
        <w:rPr>
          <w:rFonts w:hint="cs"/>
          <w:rtl/>
        </w:rPr>
      </w:pPr>
    </w:p>
    <w:p w14:paraId="362C0C22" w14:textId="77777777" w:rsidR="00000000" w:rsidRDefault="00F01BE4">
      <w:pPr>
        <w:pStyle w:val="a"/>
        <w:rPr>
          <w:rFonts w:hint="cs"/>
          <w:rtl/>
        </w:rPr>
      </w:pPr>
      <w:r>
        <w:rPr>
          <w:rFonts w:hint="cs"/>
          <w:rtl/>
        </w:rPr>
        <w:t xml:space="preserve">שנה טובה וחתימה טובה. </w:t>
      </w:r>
    </w:p>
    <w:p w14:paraId="52DA37C9" w14:textId="77777777" w:rsidR="00000000" w:rsidRDefault="00F01BE4">
      <w:pPr>
        <w:pStyle w:val="a"/>
        <w:rPr>
          <w:rFonts w:hint="cs"/>
          <w:rtl/>
        </w:rPr>
      </w:pPr>
    </w:p>
    <w:p w14:paraId="189B0625" w14:textId="77777777" w:rsidR="00000000" w:rsidRDefault="00F01BE4">
      <w:pPr>
        <w:pStyle w:val="ad"/>
        <w:rPr>
          <w:rtl/>
        </w:rPr>
      </w:pPr>
      <w:r>
        <w:rPr>
          <w:rFonts w:hint="eastAsia"/>
          <w:rtl/>
        </w:rPr>
        <w:t>היו</w:t>
      </w:r>
      <w:r>
        <w:rPr>
          <w:rtl/>
        </w:rPr>
        <w:t>"ר ראובן ריבלין:</w:t>
      </w:r>
    </w:p>
    <w:p w14:paraId="0E47710B" w14:textId="77777777" w:rsidR="00000000" w:rsidRDefault="00F01BE4">
      <w:pPr>
        <w:pStyle w:val="a"/>
        <w:rPr>
          <w:rFonts w:hint="cs"/>
          <w:rtl/>
        </w:rPr>
      </w:pPr>
    </w:p>
    <w:p w14:paraId="65C85DEE" w14:textId="77777777" w:rsidR="00000000" w:rsidRDefault="00F01BE4">
      <w:pPr>
        <w:pStyle w:val="a"/>
        <w:rPr>
          <w:rFonts w:hint="cs"/>
          <w:rtl/>
        </w:rPr>
      </w:pPr>
      <w:r>
        <w:rPr>
          <w:rFonts w:hint="cs"/>
          <w:rtl/>
        </w:rPr>
        <w:t>תודה רבה לחבר הכנסת אהוד יתום,</w:t>
      </w:r>
      <w:r>
        <w:rPr>
          <w:rFonts w:hint="cs"/>
          <w:rtl/>
        </w:rPr>
        <w:t xml:space="preserve"> ויעלה חבר הכנסת דני יתום. </w:t>
      </w:r>
    </w:p>
    <w:p w14:paraId="52C8505F" w14:textId="77777777" w:rsidR="00000000" w:rsidRDefault="00F01BE4">
      <w:pPr>
        <w:pStyle w:val="a"/>
        <w:rPr>
          <w:rFonts w:hint="cs"/>
          <w:rtl/>
        </w:rPr>
      </w:pPr>
    </w:p>
    <w:p w14:paraId="69C02F57" w14:textId="77777777" w:rsidR="00000000" w:rsidRDefault="00F01BE4">
      <w:pPr>
        <w:pStyle w:val="a"/>
        <w:rPr>
          <w:rFonts w:hint="cs"/>
          <w:rtl/>
        </w:rPr>
      </w:pPr>
      <w:r>
        <w:rPr>
          <w:rFonts w:hint="cs"/>
          <w:rtl/>
        </w:rPr>
        <w:t>חבר הכנסת אפללו הגיש לי בקשה לפי סעיף 53(א), אבל הוא כנראה לא  שם לבו שיושב-ראש הקואליציה ביקש, יחד עם חתימותיהם של 25 חברי כנסת, להעלות את העניין על סדר-היום, והוא על סדר-היום, כך שאין צורך בהצעה לסדר. בבקשה, חבר הכנסת יתום.</w:t>
      </w:r>
    </w:p>
    <w:p w14:paraId="0CE50CDA" w14:textId="77777777" w:rsidR="00000000" w:rsidRDefault="00F01BE4">
      <w:pPr>
        <w:pStyle w:val="a"/>
        <w:rPr>
          <w:rtl/>
        </w:rPr>
      </w:pPr>
    </w:p>
    <w:p w14:paraId="4A2ABE6B" w14:textId="77777777" w:rsidR="00000000" w:rsidRDefault="00F01BE4">
      <w:pPr>
        <w:pStyle w:val="Speaker"/>
        <w:rPr>
          <w:rtl/>
        </w:rPr>
      </w:pPr>
      <w:bookmarkStart w:id="14" w:name="FS000001045T29_09_2003_11_51_36"/>
      <w:bookmarkStart w:id="15" w:name="_Toc55731504"/>
      <w:bookmarkEnd w:id="14"/>
      <w:r>
        <w:rPr>
          <w:rtl/>
        </w:rPr>
        <w:t>דני יתום (העבודה-מימד):</w:t>
      </w:r>
      <w:bookmarkEnd w:id="15"/>
    </w:p>
    <w:p w14:paraId="64D7E3B0" w14:textId="77777777" w:rsidR="00000000" w:rsidRDefault="00F01BE4">
      <w:pPr>
        <w:pStyle w:val="a"/>
        <w:rPr>
          <w:rtl/>
        </w:rPr>
      </w:pPr>
    </w:p>
    <w:p w14:paraId="4946C874" w14:textId="77777777" w:rsidR="00000000" w:rsidRDefault="00F01BE4">
      <w:pPr>
        <w:pStyle w:val="a"/>
        <w:rPr>
          <w:rFonts w:hint="cs"/>
          <w:rtl/>
        </w:rPr>
      </w:pPr>
      <w:r>
        <w:rPr>
          <w:rFonts w:hint="cs"/>
          <w:rtl/>
        </w:rPr>
        <w:t xml:space="preserve">אדוני היושב-ראש,  רבותי וחברי חברי הכנסת, אני מבקש לפתוח בברכת שנה טובה ומבורכת, שנה שבה תסתיימנה הצרות, ונוכל להיפגש - אני מקווה ומתפלל - רק בשמחות. </w:t>
      </w:r>
    </w:p>
    <w:p w14:paraId="3B84EB19" w14:textId="77777777" w:rsidR="00000000" w:rsidRDefault="00F01BE4">
      <w:pPr>
        <w:pStyle w:val="a"/>
        <w:rPr>
          <w:rFonts w:hint="cs"/>
          <w:rtl/>
        </w:rPr>
      </w:pPr>
    </w:p>
    <w:p w14:paraId="753BF991" w14:textId="77777777" w:rsidR="00000000" w:rsidRDefault="00F01BE4">
      <w:pPr>
        <w:pStyle w:val="a"/>
        <w:rPr>
          <w:rFonts w:hint="cs"/>
          <w:rtl/>
        </w:rPr>
      </w:pPr>
      <w:r>
        <w:rPr>
          <w:rFonts w:hint="cs"/>
          <w:rtl/>
        </w:rPr>
        <w:t>אני מבקש להתייחס להצעה שהממשלה ביקשה להניח לקריאה ראשונה. אני מבקש להתנגד בנימו</w:t>
      </w:r>
      <w:r>
        <w:rPr>
          <w:rFonts w:hint="cs"/>
          <w:rtl/>
        </w:rPr>
        <w:t>ק שאינני יודע על מה החיפזון ומה קרה. אני לא יודע על איזה היקף כספי מדובר. אנחנו עדים לתוכנית כלכלית מאוד-מאוד בעייתית, אשר עושה חסד עם העשירים ופוגעת בכל חלקה טובה של מדיניות הרווחה. העשירים יהיו חזקים יותר,  הם יתעשרו על חשבון השכבות החלשות. נדמה לי שאנחנ</w:t>
      </w:r>
      <w:r>
        <w:rPr>
          <w:rFonts w:hint="cs"/>
          <w:rtl/>
        </w:rPr>
        <w:t>ו בכנסת עדיין לא הפנמנו את כל המשמעויות של הגזירות הכלכליות, עדיין לא הפנמנו את המשמעות של שינוי סדר העדיפויות, והייתי אומר אפילו שינוי סדרי בראשית בחברה הישראלית.</w:t>
      </w:r>
    </w:p>
    <w:p w14:paraId="18E22790" w14:textId="77777777" w:rsidR="00000000" w:rsidRDefault="00F01BE4">
      <w:pPr>
        <w:pStyle w:val="a"/>
        <w:rPr>
          <w:rFonts w:hint="cs"/>
          <w:rtl/>
        </w:rPr>
      </w:pPr>
    </w:p>
    <w:p w14:paraId="37148AC4" w14:textId="77777777" w:rsidR="00000000" w:rsidRDefault="00F01BE4">
      <w:pPr>
        <w:pStyle w:val="a"/>
        <w:rPr>
          <w:rFonts w:hint="cs"/>
          <w:rtl/>
        </w:rPr>
      </w:pPr>
      <w:r>
        <w:rPr>
          <w:rFonts w:hint="cs"/>
          <w:rtl/>
        </w:rPr>
        <w:t>גדר ההפרדה היא נושא שיעלה לדיון, אבל נדמה לי שגרירת הרגליים של הממשלה והעובדה שהגדר לא הפכה</w:t>
      </w:r>
      <w:r>
        <w:rPr>
          <w:rFonts w:hint="cs"/>
          <w:rtl/>
        </w:rPr>
        <w:t xml:space="preserve"> פרויקט לאומי, שצריך לקיים אותו במסגרת של פרויקט חירום - כל אלה סיבה מספיק טובה לטענות קשות מאוד כלפי הממשלה. יש בינינו כאלה שגורסים אפילו כי יש צורך בהקמת ועדת חקירה. נדמה לי שעינינו טחו מראות את המראות. רוב האנשים כבר מבינים שאכן יהיה בכוחה של הגדר הזאת </w:t>
      </w:r>
      <w:r>
        <w:rPr>
          <w:rFonts w:hint="cs"/>
          <w:rtl/>
        </w:rPr>
        <w:t>לסייע מאוד לצה"ל ולכוחות הביטחון בעצירת המחבלים עליה, על מנת שלא יתפוצצו ברחובות הערים שלנו. צריך לקבל החלטה שהגדר תהפוך לפרויקט חירום לאומי, עם הקצבה גם של לוח זמנים וגם של כסף.</w:t>
      </w:r>
    </w:p>
    <w:p w14:paraId="2A1C57AC" w14:textId="77777777" w:rsidR="00000000" w:rsidRDefault="00F01BE4">
      <w:pPr>
        <w:pStyle w:val="a"/>
        <w:rPr>
          <w:rFonts w:hint="cs"/>
          <w:rtl/>
        </w:rPr>
      </w:pPr>
    </w:p>
    <w:p w14:paraId="1C5C2C7D" w14:textId="77777777" w:rsidR="00000000" w:rsidRDefault="00F01BE4">
      <w:pPr>
        <w:pStyle w:val="a"/>
        <w:rPr>
          <w:rFonts w:hint="cs"/>
          <w:rtl/>
        </w:rPr>
      </w:pPr>
      <w:r>
        <w:rPr>
          <w:rFonts w:hint="cs"/>
          <w:rtl/>
        </w:rPr>
        <w:t>לגבי העסקה המתרקמת, נדמה לי שקשה מאוד להיכנס לנעלי המחליטים ועוד יותר קשה לה</w:t>
      </w:r>
      <w:r>
        <w:rPr>
          <w:rFonts w:hint="cs"/>
          <w:rtl/>
        </w:rPr>
        <w:t>יכנס לנעלי המשפחות. אינני מאחל לאיש מאתנו שנהיה במצבן של המשפחות, אבל למדינת ישראל יש מדיניות ולפיה כל עוד אפשר לחלץ ולשחרר בני ערובה וחטופים באמצעות פעולה צבאית, עושים זאת, וכאשר אין אפשרות לבצע פעולה צבאית או שהפעולה הצבאית מאוד מסוכנת, נכנסים למשא-ומתן.</w:t>
      </w:r>
      <w:r>
        <w:rPr>
          <w:rFonts w:hint="cs"/>
          <w:rtl/>
        </w:rPr>
        <w:t xml:space="preserve"> המחיר תמיד יהיה יקר, והדיון והוויכוח על המחיר, האם זה מחיר גבוה או נמוך - לדעתי הוא דיון שבסופו של דבר יגרום לנו יותר נזק מאשר תועלת. אני בעד החזרה הביתה של כל שבויינו, נעדרינו וחטופינו, ויפה שעה אחת קודם.</w:t>
      </w:r>
    </w:p>
    <w:p w14:paraId="17238A6F" w14:textId="77777777" w:rsidR="00000000" w:rsidRDefault="00F01BE4">
      <w:pPr>
        <w:pStyle w:val="a"/>
        <w:rPr>
          <w:rFonts w:hint="cs"/>
          <w:rtl/>
        </w:rPr>
      </w:pPr>
    </w:p>
    <w:p w14:paraId="498281B1" w14:textId="77777777" w:rsidR="00000000" w:rsidRDefault="00F01BE4">
      <w:pPr>
        <w:pStyle w:val="a"/>
        <w:rPr>
          <w:rFonts w:hint="cs"/>
          <w:rtl/>
        </w:rPr>
      </w:pPr>
      <w:r>
        <w:rPr>
          <w:rFonts w:hint="cs"/>
          <w:rtl/>
        </w:rPr>
        <w:t>והנושא האחרון: אינני רואה את מכתבם של הטייסים כמ</w:t>
      </w:r>
      <w:r>
        <w:rPr>
          <w:rFonts w:hint="cs"/>
          <w:rtl/>
        </w:rPr>
        <w:t>כתבם של סרבנים גרידא. ייתכן שהטעות היחידה שהם עשו היא שלא ניסו לסכם את הדברים עם מפקדיהם הישירים עד לרמת הרמטכ"ל, שר הביטחון ואולי מעבר לכך - ועדת החוץ והביטחון. מעבר למכתב הזה, יש שם שבר וקרע, וראוי שנתייחס לכך ברצינות רבה מאוד. תודה.</w:t>
      </w:r>
    </w:p>
    <w:p w14:paraId="2EB63413" w14:textId="77777777" w:rsidR="00000000" w:rsidRDefault="00F01BE4">
      <w:pPr>
        <w:pStyle w:val="a"/>
        <w:ind w:firstLine="0"/>
        <w:rPr>
          <w:rFonts w:hint="cs"/>
          <w:rtl/>
        </w:rPr>
      </w:pPr>
    </w:p>
    <w:p w14:paraId="1EF88F67" w14:textId="77777777" w:rsidR="00000000" w:rsidRDefault="00F01BE4">
      <w:pPr>
        <w:pStyle w:val="a"/>
        <w:ind w:firstLine="0"/>
        <w:rPr>
          <w:rFonts w:hint="cs"/>
          <w:rtl/>
        </w:rPr>
      </w:pPr>
    </w:p>
    <w:p w14:paraId="40A2155F" w14:textId="77777777" w:rsidR="00000000" w:rsidRDefault="00F01BE4">
      <w:pPr>
        <w:pStyle w:val="ad"/>
        <w:rPr>
          <w:rtl/>
        </w:rPr>
      </w:pPr>
      <w:r>
        <w:rPr>
          <w:rtl/>
        </w:rPr>
        <w:t>היו"ר ראובן ריבלין</w:t>
      </w:r>
      <w:r>
        <w:rPr>
          <w:rtl/>
        </w:rPr>
        <w:t>:</w:t>
      </w:r>
    </w:p>
    <w:p w14:paraId="251AA4C5" w14:textId="77777777" w:rsidR="00000000" w:rsidRDefault="00F01BE4">
      <w:pPr>
        <w:pStyle w:val="a"/>
        <w:rPr>
          <w:rtl/>
        </w:rPr>
      </w:pPr>
    </w:p>
    <w:p w14:paraId="0A2FE972" w14:textId="77777777" w:rsidR="00000000" w:rsidRDefault="00F01BE4">
      <w:pPr>
        <w:pStyle w:val="a"/>
        <w:rPr>
          <w:rFonts w:hint="cs"/>
          <w:rtl/>
        </w:rPr>
      </w:pPr>
      <w:r>
        <w:rPr>
          <w:rFonts w:hint="cs"/>
          <w:rtl/>
        </w:rPr>
        <w:t>תודה לחבר הכנסת דני יתום. חבר הכנסת ג'מאל זחאלקה. אחריו - חבר הכנסת מוחמד ברכה. אם הוא לא יהיה - חבר הכנסת אופיר פינס. אני מציין ש-50 חברי כנסת נוכחים באולם, כמספר החתימות, אם כי הן לא זהות לאנשים היושבים. יש כאלה שחותמים, ויש כאלה שיושבים.</w:t>
      </w:r>
    </w:p>
    <w:p w14:paraId="6B1B5FA7" w14:textId="77777777" w:rsidR="00000000" w:rsidRDefault="00F01BE4">
      <w:pPr>
        <w:pStyle w:val="a"/>
        <w:ind w:firstLine="0"/>
        <w:rPr>
          <w:rFonts w:hint="cs"/>
          <w:rtl/>
        </w:rPr>
      </w:pPr>
    </w:p>
    <w:p w14:paraId="14316E13" w14:textId="77777777" w:rsidR="00000000" w:rsidRDefault="00F01BE4">
      <w:pPr>
        <w:pStyle w:val="ac"/>
        <w:rPr>
          <w:rtl/>
        </w:rPr>
      </w:pPr>
      <w:bookmarkStart w:id="16" w:name="FS000001061T29_09_2003_12_06_17"/>
      <w:bookmarkEnd w:id="16"/>
      <w:r>
        <w:rPr>
          <w:rFonts w:hint="eastAsia"/>
          <w:rtl/>
        </w:rPr>
        <w:t>יוסי</w:t>
      </w:r>
      <w:r>
        <w:rPr>
          <w:rtl/>
        </w:rPr>
        <w:t xml:space="preserve"> שריד (</w:t>
      </w:r>
      <w:r>
        <w:rPr>
          <w:rtl/>
        </w:rPr>
        <w:t>מרצ):</w:t>
      </w:r>
    </w:p>
    <w:p w14:paraId="475891AA" w14:textId="77777777" w:rsidR="00000000" w:rsidRDefault="00F01BE4">
      <w:pPr>
        <w:pStyle w:val="a"/>
        <w:rPr>
          <w:rFonts w:hint="cs"/>
          <w:rtl/>
        </w:rPr>
      </w:pPr>
    </w:p>
    <w:p w14:paraId="2BD8FA87" w14:textId="77777777" w:rsidR="00000000" w:rsidRDefault="00F01BE4">
      <w:pPr>
        <w:pStyle w:val="a"/>
        <w:rPr>
          <w:rFonts w:hint="cs"/>
          <w:rtl/>
        </w:rPr>
      </w:pPr>
      <w:r>
        <w:rPr>
          <w:rFonts w:hint="cs"/>
          <w:rtl/>
        </w:rPr>
        <w:t>יש חתימות כפולות?</w:t>
      </w:r>
    </w:p>
    <w:p w14:paraId="3E0FE9BB" w14:textId="77777777" w:rsidR="00000000" w:rsidRDefault="00F01BE4">
      <w:pPr>
        <w:pStyle w:val="a"/>
        <w:ind w:firstLine="0"/>
        <w:rPr>
          <w:rFonts w:hint="cs"/>
          <w:rtl/>
        </w:rPr>
      </w:pPr>
    </w:p>
    <w:p w14:paraId="038678DD" w14:textId="77777777" w:rsidR="00000000" w:rsidRDefault="00F01BE4">
      <w:pPr>
        <w:pStyle w:val="ad"/>
        <w:rPr>
          <w:rtl/>
        </w:rPr>
      </w:pPr>
      <w:r>
        <w:rPr>
          <w:rtl/>
        </w:rPr>
        <w:t>היו"ר ראובן ריבלין:</w:t>
      </w:r>
    </w:p>
    <w:p w14:paraId="58D7662A" w14:textId="77777777" w:rsidR="00000000" w:rsidRDefault="00F01BE4">
      <w:pPr>
        <w:pStyle w:val="a"/>
        <w:rPr>
          <w:rtl/>
        </w:rPr>
      </w:pPr>
    </w:p>
    <w:p w14:paraId="5A7735B8" w14:textId="77777777" w:rsidR="00000000" w:rsidRDefault="00F01BE4">
      <w:pPr>
        <w:pStyle w:val="a"/>
        <w:rPr>
          <w:rFonts w:hint="cs"/>
          <w:rtl/>
        </w:rPr>
      </w:pPr>
      <w:r>
        <w:rPr>
          <w:rFonts w:hint="cs"/>
          <w:rtl/>
        </w:rPr>
        <w:t>לא, הפעם  בדקנו זאת, אבל היה עודף חתימות.</w:t>
      </w:r>
    </w:p>
    <w:p w14:paraId="2A54B33B" w14:textId="77777777" w:rsidR="00000000" w:rsidRDefault="00F01BE4">
      <w:pPr>
        <w:pStyle w:val="a"/>
        <w:ind w:firstLine="0"/>
        <w:rPr>
          <w:rFonts w:hint="cs"/>
          <w:rtl/>
        </w:rPr>
      </w:pPr>
    </w:p>
    <w:p w14:paraId="0E6C9AAE" w14:textId="77777777" w:rsidR="00000000" w:rsidRDefault="00F01BE4">
      <w:pPr>
        <w:pStyle w:val="Speaker"/>
        <w:rPr>
          <w:rtl/>
        </w:rPr>
      </w:pPr>
      <w:bookmarkStart w:id="17" w:name="FS000001061T29_09_2003_12_08_59"/>
      <w:bookmarkStart w:id="18" w:name="_Toc55731505"/>
      <w:bookmarkEnd w:id="17"/>
      <w:r>
        <w:rPr>
          <w:rFonts w:hint="eastAsia"/>
          <w:rtl/>
        </w:rPr>
        <w:t>ג</w:t>
      </w:r>
      <w:r>
        <w:rPr>
          <w:rtl/>
        </w:rPr>
        <w:t>'מאל זחאלקה (בל"ד):</w:t>
      </w:r>
      <w:bookmarkEnd w:id="18"/>
    </w:p>
    <w:p w14:paraId="7776BA2F" w14:textId="77777777" w:rsidR="00000000" w:rsidRDefault="00F01BE4">
      <w:pPr>
        <w:pStyle w:val="a"/>
        <w:rPr>
          <w:rFonts w:hint="cs"/>
          <w:rtl/>
        </w:rPr>
      </w:pPr>
    </w:p>
    <w:p w14:paraId="20D18706" w14:textId="77777777" w:rsidR="00000000" w:rsidRDefault="00F01BE4">
      <w:pPr>
        <w:pStyle w:val="a"/>
        <w:rPr>
          <w:rFonts w:hint="cs"/>
          <w:rtl/>
        </w:rPr>
      </w:pPr>
      <w:r>
        <w:rPr>
          <w:rFonts w:hint="cs"/>
          <w:rtl/>
        </w:rPr>
        <w:t xml:space="preserve">אדוני היושב-ראש, חברי וחברות הכנסת, אני רוצה לברך את כולם בשנה טובה, גם את האנשים שיושבים בביתם וצופים בנו כעת. </w:t>
      </w:r>
    </w:p>
    <w:p w14:paraId="2135C507" w14:textId="77777777" w:rsidR="00000000" w:rsidRDefault="00F01BE4">
      <w:pPr>
        <w:pStyle w:val="a"/>
        <w:rPr>
          <w:rFonts w:hint="cs"/>
          <w:rtl/>
        </w:rPr>
      </w:pPr>
    </w:p>
    <w:p w14:paraId="26D45AD6" w14:textId="77777777" w:rsidR="00000000" w:rsidRDefault="00F01BE4">
      <w:pPr>
        <w:pStyle w:val="a"/>
        <w:rPr>
          <w:rFonts w:hint="cs"/>
          <w:rtl/>
        </w:rPr>
      </w:pPr>
      <w:r>
        <w:rPr>
          <w:rFonts w:hint="cs"/>
          <w:rtl/>
        </w:rPr>
        <w:t>אעשה כקודמי ואתייחס בקצרה לנוש</w:t>
      </w:r>
      <w:r>
        <w:rPr>
          <w:rFonts w:hint="cs"/>
          <w:rtl/>
        </w:rPr>
        <w:t>אים שעלו על סדר-היום, גם מן הטעם שלא תהיה לי הזדמנות לעשות זאת בדיון עצמו.</w:t>
      </w:r>
    </w:p>
    <w:p w14:paraId="3BAD8D8C" w14:textId="77777777" w:rsidR="00000000" w:rsidRDefault="00F01BE4">
      <w:pPr>
        <w:pStyle w:val="a"/>
        <w:rPr>
          <w:rFonts w:hint="cs"/>
          <w:rtl/>
        </w:rPr>
      </w:pPr>
    </w:p>
    <w:p w14:paraId="0C1C0A7B" w14:textId="77777777" w:rsidR="00000000" w:rsidRDefault="00F01BE4">
      <w:pPr>
        <w:pStyle w:val="a"/>
        <w:rPr>
          <w:rFonts w:hint="cs"/>
          <w:rtl/>
        </w:rPr>
      </w:pPr>
      <w:r>
        <w:rPr>
          <w:rFonts w:hint="cs"/>
          <w:rtl/>
        </w:rPr>
        <w:t>ראשון הנושאים שאני רוצה להתייחס אליהם הוא גדר ההפרדה. אני מייעץ לאנשים לקרוא את מאמרו של תומס פרידמן, שהתפרסם לפני שבועיים, על גדר ההפרדה. אתה, אדוני היושב-ראש, אתה ירושלמי, אתה מכ</w:t>
      </w:r>
      <w:r>
        <w:rPr>
          <w:rFonts w:hint="cs"/>
          <w:rtl/>
        </w:rPr>
        <w:t>יר את הארובה  שבנו בבית-החולים "שערי צדק", כי חשבו לחמם על-ידי ארובה ענקית. בסופו של דבר החליפו את שיטת החימום, אך הארובה עומדת ללא שימוש. כך יהיה עם גדר ההפרדה. זו השקעה שאפילו מבחינת הכלכלה הישראלית אין בה שום טעם. זה בזבוז אדיר.</w:t>
      </w:r>
    </w:p>
    <w:p w14:paraId="2ACAC343" w14:textId="77777777" w:rsidR="00000000" w:rsidRDefault="00F01BE4">
      <w:pPr>
        <w:pStyle w:val="a"/>
        <w:ind w:firstLine="0"/>
        <w:rPr>
          <w:rFonts w:hint="cs"/>
          <w:rtl/>
        </w:rPr>
      </w:pPr>
    </w:p>
    <w:p w14:paraId="3FB1AC1E" w14:textId="77777777" w:rsidR="00000000" w:rsidRDefault="00F01BE4">
      <w:pPr>
        <w:pStyle w:val="ac"/>
        <w:rPr>
          <w:rtl/>
        </w:rPr>
      </w:pPr>
      <w:r>
        <w:rPr>
          <w:rFonts w:hint="eastAsia"/>
          <w:rtl/>
        </w:rPr>
        <w:t>אברהם</w:t>
      </w:r>
      <w:r>
        <w:rPr>
          <w:rtl/>
        </w:rPr>
        <w:t xml:space="preserve"> הירשזון (הליכוד):</w:t>
      </w:r>
    </w:p>
    <w:p w14:paraId="1E24DF61" w14:textId="77777777" w:rsidR="00000000" w:rsidRDefault="00F01BE4">
      <w:pPr>
        <w:pStyle w:val="a"/>
        <w:rPr>
          <w:rFonts w:hint="cs"/>
          <w:rtl/>
        </w:rPr>
      </w:pPr>
    </w:p>
    <w:p w14:paraId="079A55F9" w14:textId="77777777" w:rsidR="00000000" w:rsidRDefault="00F01BE4">
      <w:pPr>
        <w:pStyle w:val="a"/>
        <w:rPr>
          <w:rFonts w:hint="cs"/>
          <w:rtl/>
        </w:rPr>
      </w:pPr>
      <w:r>
        <w:rPr>
          <w:rFonts w:hint="cs"/>
          <w:rtl/>
        </w:rPr>
        <w:t>אפילו אני מסכים אתך.</w:t>
      </w:r>
    </w:p>
    <w:p w14:paraId="46E0DABE" w14:textId="77777777" w:rsidR="00000000" w:rsidRDefault="00F01BE4">
      <w:pPr>
        <w:pStyle w:val="a"/>
        <w:ind w:firstLine="0"/>
        <w:rPr>
          <w:rFonts w:hint="cs"/>
          <w:rtl/>
        </w:rPr>
      </w:pPr>
    </w:p>
    <w:p w14:paraId="3B348816" w14:textId="77777777" w:rsidR="00000000" w:rsidRDefault="00F01BE4">
      <w:pPr>
        <w:pStyle w:val="SpeakerCon"/>
        <w:rPr>
          <w:rtl/>
        </w:rPr>
      </w:pPr>
      <w:bookmarkStart w:id="19" w:name="FS000001061T29_09_2003_12_11_59C"/>
      <w:bookmarkEnd w:id="19"/>
      <w:r>
        <w:rPr>
          <w:rtl/>
        </w:rPr>
        <w:t>ג'מאל זחאלקה (בל"ד):</w:t>
      </w:r>
    </w:p>
    <w:p w14:paraId="69557E65" w14:textId="77777777" w:rsidR="00000000" w:rsidRDefault="00F01BE4">
      <w:pPr>
        <w:pStyle w:val="a"/>
        <w:rPr>
          <w:rtl/>
        </w:rPr>
      </w:pPr>
    </w:p>
    <w:p w14:paraId="0FDED0B2" w14:textId="77777777" w:rsidR="00000000" w:rsidRDefault="00F01BE4">
      <w:pPr>
        <w:pStyle w:val="a"/>
        <w:rPr>
          <w:rFonts w:hint="cs"/>
          <w:rtl/>
        </w:rPr>
      </w:pPr>
      <w:r>
        <w:rPr>
          <w:rFonts w:hint="cs"/>
          <w:rtl/>
        </w:rPr>
        <w:t>אבל זה כלום לעומת הנזק האדיר שנגרם לעניינו של העם הפלסטיני ולשלום. הברירה שעומדת היום היא גדר הפרדה או שלום, כי ההיגיון מאחורי גדר ההפרדה הוא למנוע שלום. באו ראשי הכלכלה ולחצו. זו הסיבה האמיתית, לא בגלל מפלגת ה</w:t>
      </w:r>
      <w:r>
        <w:rPr>
          <w:rFonts w:hint="cs"/>
          <w:rtl/>
        </w:rPr>
        <w:t>עבודה ולא בגלל אחרים שתמכו בכך, אלא מכיוון שראשי הכלכלה הישראלית אמרו: אתם לא רוצים לעשות שלום, תגרמו ליציבות דרך בניית גדר ההפרדה. זה היה בכנס קיסריה, זה היה הנושא העיקרי בכנס. אמרו, יעשו גדר הפרדה והכלכלה תפרח.</w:t>
      </w:r>
    </w:p>
    <w:p w14:paraId="71F8F4A2" w14:textId="77777777" w:rsidR="00000000" w:rsidRDefault="00F01BE4">
      <w:pPr>
        <w:pStyle w:val="a"/>
        <w:rPr>
          <w:rFonts w:hint="cs"/>
          <w:rtl/>
        </w:rPr>
      </w:pPr>
    </w:p>
    <w:p w14:paraId="76CDDEFD" w14:textId="77777777" w:rsidR="00000000" w:rsidRDefault="00F01BE4">
      <w:pPr>
        <w:pStyle w:val="a"/>
        <w:rPr>
          <w:rFonts w:hint="cs"/>
          <w:rtl/>
        </w:rPr>
      </w:pPr>
      <w:r>
        <w:rPr>
          <w:rFonts w:hint="cs"/>
          <w:rtl/>
        </w:rPr>
        <w:t>אני מודיע לכם, זה לא יקרה. גם זה מקסם שווא</w:t>
      </w:r>
      <w:r>
        <w:rPr>
          <w:rFonts w:hint="cs"/>
          <w:rtl/>
        </w:rPr>
        <w:t>. מי שחושב לבנות את גדר ההפרדה ולהשיג בכך שקט בארץ, ולא צריך שיהיה שלום, שם על כף המאזניים את חייהם של הדורות הבאים. אני חושב שנציבות הדורות הבאים, אם היא רוצה להרחיב את סמכותה, צריכה להתעניין גם בנושא הזה.</w:t>
      </w:r>
    </w:p>
    <w:p w14:paraId="52F07EBA" w14:textId="77777777" w:rsidR="00000000" w:rsidRDefault="00F01BE4">
      <w:pPr>
        <w:pStyle w:val="a"/>
        <w:rPr>
          <w:rFonts w:hint="cs"/>
          <w:rtl/>
        </w:rPr>
      </w:pPr>
    </w:p>
    <w:p w14:paraId="6F3A9848" w14:textId="77777777" w:rsidR="00000000" w:rsidRDefault="00F01BE4">
      <w:pPr>
        <w:pStyle w:val="a"/>
        <w:rPr>
          <w:rFonts w:hint="cs"/>
          <w:rtl/>
        </w:rPr>
      </w:pPr>
      <w:r>
        <w:rPr>
          <w:rFonts w:hint="cs"/>
          <w:rtl/>
        </w:rPr>
        <w:t>מכתב הטייסים בא לחסוך בחיי אדם.</w:t>
      </w:r>
    </w:p>
    <w:p w14:paraId="35F105E2" w14:textId="77777777" w:rsidR="00000000" w:rsidRDefault="00F01BE4">
      <w:pPr>
        <w:pStyle w:val="a"/>
        <w:ind w:firstLine="0"/>
        <w:rPr>
          <w:rFonts w:hint="cs"/>
          <w:rtl/>
        </w:rPr>
      </w:pPr>
    </w:p>
    <w:p w14:paraId="7A7B6F29" w14:textId="77777777" w:rsidR="00000000" w:rsidRDefault="00F01BE4">
      <w:pPr>
        <w:pStyle w:val="ac"/>
        <w:rPr>
          <w:rtl/>
        </w:rPr>
      </w:pPr>
      <w:r>
        <w:rPr>
          <w:rFonts w:hint="eastAsia"/>
          <w:rtl/>
        </w:rPr>
        <w:t>צבי</w:t>
      </w:r>
      <w:r>
        <w:rPr>
          <w:rtl/>
        </w:rPr>
        <w:t xml:space="preserve"> הנדל (האיחו</w:t>
      </w:r>
      <w:r>
        <w:rPr>
          <w:rtl/>
        </w:rPr>
        <w:t>ד הלאומי - ישראל ביתנו):</w:t>
      </w:r>
    </w:p>
    <w:p w14:paraId="6C6483B5" w14:textId="77777777" w:rsidR="00000000" w:rsidRDefault="00F01BE4">
      <w:pPr>
        <w:pStyle w:val="a"/>
        <w:rPr>
          <w:rFonts w:hint="cs"/>
          <w:rtl/>
        </w:rPr>
      </w:pPr>
    </w:p>
    <w:p w14:paraId="671DB4DB" w14:textId="77777777" w:rsidR="00000000" w:rsidRDefault="00F01BE4">
      <w:pPr>
        <w:pStyle w:val="a"/>
        <w:rPr>
          <w:rFonts w:hint="cs"/>
          <w:rtl/>
        </w:rPr>
      </w:pPr>
      <w:r>
        <w:rPr>
          <w:rFonts w:hint="cs"/>
          <w:rtl/>
        </w:rPr>
        <w:t>הוא טוב מאוד, הוא מצוין.</w:t>
      </w:r>
    </w:p>
    <w:p w14:paraId="79B02A5E" w14:textId="77777777" w:rsidR="00000000" w:rsidRDefault="00F01BE4">
      <w:pPr>
        <w:pStyle w:val="a"/>
        <w:ind w:firstLine="0"/>
        <w:rPr>
          <w:rFonts w:hint="cs"/>
          <w:rtl/>
        </w:rPr>
      </w:pPr>
    </w:p>
    <w:p w14:paraId="76565F2B" w14:textId="77777777" w:rsidR="00000000" w:rsidRDefault="00F01BE4">
      <w:pPr>
        <w:pStyle w:val="SpeakerCon"/>
        <w:rPr>
          <w:rtl/>
        </w:rPr>
      </w:pPr>
      <w:bookmarkStart w:id="20" w:name="FS000001061T29_09_2003_12_15_38C"/>
      <w:bookmarkEnd w:id="20"/>
      <w:r>
        <w:rPr>
          <w:rtl/>
        </w:rPr>
        <w:t>ג'מאל זחאלקה (בל"ד):</w:t>
      </w:r>
    </w:p>
    <w:p w14:paraId="6A8DDABF" w14:textId="77777777" w:rsidR="00000000" w:rsidRDefault="00F01BE4">
      <w:pPr>
        <w:pStyle w:val="a"/>
        <w:rPr>
          <w:rtl/>
        </w:rPr>
      </w:pPr>
    </w:p>
    <w:p w14:paraId="5F0DC167" w14:textId="77777777" w:rsidR="00000000" w:rsidRDefault="00F01BE4">
      <w:pPr>
        <w:pStyle w:val="a"/>
        <w:rPr>
          <w:rFonts w:hint="cs"/>
          <w:rtl/>
        </w:rPr>
      </w:pPr>
      <w:r>
        <w:rPr>
          <w:rFonts w:hint="cs"/>
          <w:rtl/>
        </w:rPr>
        <w:t>תשמע אותי קודם, אולי תסכים אתי.</w:t>
      </w:r>
    </w:p>
    <w:p w14:paraId="2DC17B77" w14:textId="77777777" w:rsidR="00000000" w:rsidRDefault="00F01BE4">
      <w:pPr>
        <w:pStyle w:val="a"/>
        <w:ind w:firstLine="0"/>
        <w:rPr>
          <w:rFonts w:hint="cs"/>
          <w:rtl/>
        </w:rPr>
      </w:pPr>
    </w:p>
    <w:p w14:paraId="72AA3F0C" w14:textId="77777777" w:rsidR="00000000" w:rsidRDefault="00F01BE4">
      <w:pPr>
        <w:pStyle w:val="ac"/>
        <w:rPr>
          <w:rtl/>
        </w:rPr>
      </w:pPr>
      <w:r>
        <w:rPr>
          <w:rFonts w:hint="eastAsia"/>
          <w:rtl/>
        </w:rPr>
        <w:t>אריה</w:t>
      </w:r>
      <w:r>
        <w:rPr>
          <w:rtl/>
        </w:rPr>
        <w:t xml:space="preserve"> אלדד (האיחוד הלאומי - ישראל ביתנו):</w:t>
      </w:r>
    </w:p>
    <w:p w14:paraId="08419FC1" w14:textId="77777777" w:rsidR="00000000" w:rsidRDefault="00F01BE4">
      <w:pPr>
        <w:pStyle w:val="a"/>
        <w:rPr>
          <w:rFonts w:hint="cs"/>
          <w:rtl/>
        </w:rPr>
      </w:pPr>
    </w:p>
    <w:p w14:paraId="589A7445" w14:textId="77777777" w:rsidR="00000000" w:rsidRDefault="00F01BE4">
      <w:pPr>
        <w:pStyle w:val="a"/>
        <w:rPr>
          <w:rFonts w:hint="cs"/>
          <w:rtl/>
        </w:rPr>
      </w:pPr>
      <w:r>
        <w:rPr>
          <w:rFonts w:hint="cs"/>
          <w:rtl/>
        </w:rPr>
        <w:t>אנחנו מבינים - - -</w:t>
      </w:r>
    </w:p>
    <w:p w14:paraId="386B6E02" w14:textId="77777777" w:rsidR="00000000" w:rsidRDefault="00F01BE4">
      <w:pPr>
        <w:pStyle w:val="a"/>
        <w:ind w:firstLine="0"/>
        <w:rPr>
          <w:rFonts w:hint="cs"/>
          <w:rtl/>
        </w:rPr>
      </w:pPr>
    </w:p>
    <w:p w14:paraId="0C680EA2" w14:textId="77777777" w:rsidR="00000000" w:rsidRDefault="00F01BE4">
      <w:pPr>
        <w:pStyle w:val="ac"/>
        <w:rPr>
          <w:rtl/>
        </w:rPr>
      </w:pPr>
      <w:r>
        <w:rPr>
          <w:rFonts w:hint="eastAsia"/>
          <w:rtl/>
        </w:rPr>
        <w:t>יחיאל</w:t>
      </w:r>
      <w:r>
        <w:rPr>
          <w:rtl/>
        </w:rPr>
        <w:t xml:space="preserve"> חזן (הליכוד):</w:t>
      </w:r>
    </w:p>
    <w:p w14:paraId="0F061068" w14:textId="77777777" w:rsidR="00000000" w:rsidRDefault="00F01BE4">
      <w:pPr>
        <w:pStyle w:val="a"/>
        <w:rPr>
          <w:rFonts w:hint="cs"/>
          <w:rtl/>
        </w:rPr>
      </w:pPr>
    </w:p>
    <w:p w14:paraId="76B0180E" w14:textId="77777777" w:rsidR="00000000" w:rsidRDefault="00F01BE4">
      <w:pPr>
        <w:pStyle w:val="a"/>
        <w:rPr>
          <w:rFonts w:hint="cs"/>
          <w:rtl/>
        </w:rPr>
      </w:pPr>
      <w:r>
        <w:rPr>
          <w:rFonts w:hint="cs"/>
          <w:rtl/>
        </w:rPr>
        <w:t>אם חבר הכנסת אלדד היה מברך את הסרבנים, הייתי מבין אותו - - -</w:t>
      </w:r>
    </w:p>
    <w:p w14:paraId="5C97CCB7" w14:textId="77777777" w:rsidR="00000000" w:rsidRDefault="00F01BE4">
      <w:pPr>
        <w:pStyle w:val="a"/>
        <w:ind w:firstLine="0"/>
        <w:rPr>
          <w:rFonts w:hint="cs"/>
          <w:rtl/>
        </w:rPr>
      </w:pPr>
    </w:p>
    <w:p w14:paraId="46957D98" w14:textId="77777777" w:rsidR="00000000" w:rsidRDefault="00F01BE4">
      <w:pPr>
        <w:pStyle w:val="ad"/>
        <w:rPr>
          <w:rtl/>
        </w:rPr>
      </w:pPr>
      <w:r>
        <w:rPr>
          <w:rtl/>
        </w:rPr>
        <w:t>היו"</w:t>
      </w:r>
      <w:r>
        <w:rPr>
          <w:rtl/>
        </w:rPr>
        <w:t>ר ראובן ריבלין:</w:t>
      </w:r>
    </w:p>
    <w:p w14:paraId="70000662" w14:textId="77777777" w:rsidR="00000000" w:rsidRDefault="00F01BE4">
      <w:pPr>
        <w:pStyle w:val="a"/>
        <w:rPr>
          <w:rtl/>
        </w:rPr>
      </w:pPr>
    </w:p>
    <w:p w14:paraId="4C01D975" w14:textId="77777777" w:rsidR="00000000" w:rsidRDefault="00F01BE4">
      <w:pPr>
        <w:pStyle w:val="a"/>
        <w:rPr>
          <w:rFonts w:hint="cs"/>
          <w:rtl/>
        </w:rPr>
      </w:pPr>
      <w:r>
        <w:rPr>
          <w:rFonts w:hint="cs"/>
          <w:rtl/>
        </w:rPr>
        <w:t>חבר הכנסת חזן, אנחנו מוגבלים באפשרותנו לנהל את הישיבה.</w:t>
      </w:r>
    </w:p>
    <w:p w14:paraId="7E004115" w14:textId="77777777" w:rsidR="00000000" w:rsidRDefault="00F01BE4">
      <w:pPr>
        <w:pStyle w:val="a"/>
        <w:ind w:firstLine="0"/>
        <w:rPr>
          <w:rFonts w:hint="cs"/>
          <w:rtl/>
        </w:rPr>
      </w:pPr>
    </w:p>
    <w:p w14:paraId="6ACDABD3" w14:textId="77777777" w:rsidR="00000000" w:rsidRDefault="00F01BE4">
      <w:pPr>
        <w:pStyle w:val="SpeakerCon"/>
        <w:rPr>
          <w:rtl/>
        </w:rPr>
      </w:pPr>
      <w:bookmarkStart w:id="21" w:name="FS000001061T29_09_2003_12_17_00C"/>
      <w:bookmarkEnd w:id="21"/>
      <w:r>
        <w:rPr>
          <w:rtl/>
        </w:rPr>
        <w:t>ג'מאל זחאלקה (בל"ד):</w:t>
      </w:r>
    </w:p>
    <w:p w14:paraId="6F45BEC0" w14:textId="77777777" w:rsidR="00000000" w:rsidRDefault="00F01BE4">
      <w:pPr>
        <w:pStyle w:val="a"/>
        <w:rPr>
          <w:rtl/>
        </w:rPr>
      </w:pPr>
    </w:p>
    <w:p w14:paraId="61B3CAC0" w14:textId="77777777" w:rsidR="00000000" w:rsidRDefault="00F01BE4">
      <w:pPr>
        <w:pStyle w:val="a"/>
        <w:rPr>
          <w:rFonts w:hint="cs"/>
          <w:rtl/>
        </w:rPr>
      </w:pPr>
      <w:r>
        <w:rPr>
          <w:rFonts w:hint="cs"/>
          <w:rtl/>
        </w:rPr>
        <w:t>שלא כמוך, אכפת לי מחיי יהודים וערבים כאחד ובאותה מידה, כי אני בא מבית-מדרש הומניסטי, לא כמוך שבא מבית-מדרש של שבטיות פרימיטיבית. זה מכתב שבא להציל חיים של פלסטינ</w:t>
      </w:r>
      <w:r>
        <w:rPr>
          <w:rFonts w:hint="cs"/>
          <w:rtl/>
        </w:rPr>
        <w:t>ים ושל ישראלים.</w:t>
      </w:r>
    </w:p>
    <w:p w14:paraId="49762375" w14:textId="77777777" w:rsidR="00000000" w:rsidRDefault="00F01BE4">
      <w:pPr>
        <w:pStyle w:val="ac"/>
        <w:rPr>
          <w:rFonts w:hint="cs"/>
          <w:b w:val="0"/>
          <w:bCs w:val="0"/>
          <w:u w:val="none"/>
          <w:rtl/>
        </w:rPr>
      </w:pPr>
    </w:p>
    <w:p w14:paraId="543B1512" w14:textId="77777777" w:rsidR="00000000" w:rsidRDefault="00F01BE4">
      <w:pPr>
        <w:pStyle w:val="ac"/>
        <w:rPr>
          <w:rtl/>
        </w:rPr>
      </w:pPr>
      <w:r>
        <w:rPr>
          <w:rFonts w:hint="eastAsia"/>
          <w:rtl/>
        </w:rPr>
        <w:t>יחיאל</w:t>
      </w:r>
      <w:r>
        <w:rPr>
          <w:rtl/>
        </w:rPr>
        <w:t xml:space="preserve"> חזן (הליכוד):</w:t>
      </w:r>
    </w:p>
    <w:p w14:paraId="79A43E02" w14:textId="77777777" w:rsidR="00000000" w:rsidRDefault="00F01BE4">
      <w:pPr>
        <w:pStyle w:val="a"/>
        <w:rPr>
          <w:rFonts w:hint="cs"/>
          <w:rtl/>
        </w:rPr>
      </w:pPr>
    </w:p>
    <w:p w14:paraId="2CEBD734" w14:textId="77777777" w:rsidR="00000000" w:rsidRDefault="00F01BE4">
      <w:pPr>
        <w:pStyle w:val="a"/>
        <w:rPr>
          <w:rFonts w:hint="cs"/>
          <w:rtl/>
        </w:rPr>
      </w:pPr>
      <w:r>
        <w:rPr>
          <w:rFonts w:hint="cs"/>
          <w:rtl/>
        </w:rPr>
        <w:t xml:space="preserve">- - - </w:t>
      </w:r>
    </w:p>
    <w:p w14:paraId="6EAB9EC2" w14:textId="77777777" w:rsidR="00000000" w:rsidRDefault="00F01BE4">
      <w:pPr>
        <w:pStyle w:val="a"/>
        <w:ind w:firstLine="0"/>
        <w:rPr>
          <w:rFonts w:hint="cs"/>
          <w:rtl/>
        </w:rPr>
      </w:pPr>
    </w:p>
    <w:p w14:paraId="48F67382" w14:textId="77777777" w:rsidR="00000000" w:rsidRDefault="00F01BE4">
      <w:pPr>
        <w:pStyle w:val="ad"/>
        <w:rPr>
          <w:rtl/>
        </w:rPr>
      </w:pPr>
      <w:r>
        <w:rPr>
          <w:rtl/>
        </w:rPr>
        <w:t>היו"ר ראובן ריבלין:</w:t>
      </w:r>
    </w:p>
    <w:p w14:paraId="31BA25F5" w14:textId="77777777" w:rsidR="00000000" w:rsidRDefault="00F01BE4">
      <w:pPr>
        <w:pStyle w:val="a"/>
        <w:rPr>
          <w:rtl/>
        </w:rPr>
      </w:pPr>
    </w:p>
    <w:p w14:paraId="4D4EF8C7" w14:textId="77777777" w:rsidR="00000000" w:rsidRDefault="00F01BE4">
      <w:pPr>
        <w:pStyle w:val="a"/>
        <w:rPr>
          <w:rFonts w:hint="cs"/>
          <w:rtl/>
        </w:rPr>
      </w:pPr>
      <w:r>
        <w:rPr>
          <w:rFonts w:hint="cs"/>
          <w:rtl/>
        </w:rPr>
        <w:t>חבר הכנסת חזן, האם לא הייתי ברור?</w:t>
      </w:r>
    </w:p>
    <w:p w14:paraId="69AABCC9" w14:textId="77777777" w:rsidR="00000000" w:rsidRDefault="00F01BE4">
      <w:pPr>
        <w:pStyle w:val="a"/>
        <w:ind w:firstLine="0"/>
        <w:rPr>
          <w:rFonts w:hint="cs"/>
          <w:rtl/>
        </w:rPr>
      </w:pPr>
    </w:p>
    <w:p w14:paraId="56196AB2" w14:textId="77777777" w:rsidR="00000000" w:rsidRDefault="00F01BE4">
      <w:pPr>
        <w:pStyle w:val="SpeakerCon"/>
        <w:rPr>
          <w:rtl/>
        </w:rPr>
      </w:pPr>
      <w:bookmarkStart w:id="22" w:name="FS000001061T29_09_2003_12_18_57C"/>
      <w:bookmarkEnd w:id="22"/>
      <w:r>
        <w:rPr>
          <w:rtl/>
        </w:rPr>
        <w:t>ג'מאל זחאלקה (בל"ד):</w:t>
      </w:r>
    </w:p>
    <w:p w14:paraId="281F1C49" w14:textId="77777777" w:rsidR="00000000" w:rsidRDefault="00F01BE4">
      <w:pPr>
        <w:pStyle w:val="a"/>
        <w:rPr>
          <w:rtl/>
        </w:rPr>
      </w:pPr>
    </w:p>
    <w:p w14:paraId="4C8CEC65" w14:textId="77777777" w:rsidR="00000000" w:rsidRDefault="00F01BE4">
      <w:pPr>
        <w:pStyle w:val="a"/>
        <w:rPr>
          <w:rFonts w:hint="cs"/>
          <w:rtl/>
        </w:rPr>
      </w:pPr>
      <w:r>
        <w:rPr>
          <w:rFonts w:hint="cs"/>
          <w:rtl/>
        </w:rPr>
        <w:t>אני מקווה שיהיה זה סייג לאלימות שישראל משתמשת בה. אני אומר לכם, גם בצד הפלסטיני רואים נקודת אור בכך שיש בחברה הישראלית אנשים שלא רוצ</w:t>
      </w:r>
      <w:r>
        <w:rPr>
          <w:rFonts w:hint="cs"/>
          <w:rtl/>
        </w:rPr>
        <w:t>ים להיות שותפים בהרג הברוטלי. זה חוסך חיי אדם בשני הצדדים, ומן הטעם הזה צריך לתמוך בהם תמיכה מלאה.</w:t>
      </w:r>
    </w:p>
    <w:p w14:paraId="5555AA4B" w14:textId="77777777" w:rsidR="00000000" w:rsidRDefault="00F01BE4">
      <w:pPr>
        <w:pStyle w:val="a"/>
        <w:rPr>
          <w:rFonts w:hint="cs"/>
          <w:rtl/>
        </w:rPr>
      </w:pPr>
    </w:p>
    <w:p w14:paraId="5272E3A6" w14:textId="77777777" w:rsidR="00000000" w:rsidRDefault="00F01BE4">
      <w:pPr>
        <w:pStyle w:val="a"/>
        <w:rPr>
          <w:rFonts w:hint="cs"/>
          <w:rtl/>
        </w:rPr>
      </w:pPr>
      <w:r>
        <w:rPr>
          <w:rFonts w:hint="cs"/>
          <w:rtl/>
        </w:rPr>
        <w:t xml:space="preserve">לסיום, אני מקווה, אדוני היושב-ראש, שבחילופי השבויים יימצא פתרון גם לבעייתם הכאובה של אסירים ביטחוניים אזרחי ישראל, שנמצאים במצב הכי גרוע שיכול להיות. הם לא </w:t>
      </w:r>
      <w:r>
        <w:rPr>
          <w:rFonts w:hint="cs"/>
          <w:rtl/>
        </w:rPr>
        <w:t>נהנים משוויון כאזרחים ישראלים, והם לא חלק מעסקת השבויים.</w:t>
      </w:r>
    </w:p>
    <w:p w14:paraId="1C94406E" w14:textId="77777777" w:rsidR="00000000" w:rsidRDefault="00F01BE4">
      <w:pPr>
        <w:pStyle w:val="a"/>
        <w:ind w:firstLine="0"/>
        <w:rPr>
          <w:rFonts w:hint="cs"/>
          <w:rtl/>
        </w:rPr>
      </w:pPr>
    </w:p>
    <w:p w14:paraId="7E788FBA" w14:textId="77777777" w:rsidR="00000000" w:rsidRDefault="00F01BE4">
      <w:pPr>
        <w:pStyle w:val="ac"/>
        <w:rPr>
          <w:rtl/>
        </w:rPr>
      </w:pPr>
      <w:r>
        <w:rPr>
          <w:rFonts w:hint="eastAsia"/>
          <w:rtl/>
        </w:rPr>
        <w:t>דניאל</w:t>
      </w:r>
      <w:r>
        <w:rPr>
          <w:rtl/>
        </w:rPr>
        <w:t xml:space="preserve"> בנלולו (הליכוד):</w:t>
      </w:r>
    </w:p>
    <w:p w14:paraId="722ED59E" w14:textId="77777777" w:rsidR="00000000" w:rsidRDefault="00F01BE4">
      <w:pPr>
        <w:pStyle w:val="a"/>
        <w:rPr>
          <w:rFonts w:hint="cs"/>
          <w:rtl/>
        </w:rPr>
      </w:pPr>
    </w:p>
    <w:p w14:paraId="09C602C4" w14:textId="77777777" w:rsidR="00000000" w:rsidRDefault="00F01BE4">
      <w:pPr>
        <w:pStyle w:val="a"/>
        <w:rPr>
          <w:rFonts w:hint="cs"/>
          <w:rtl/>
        </w:rPr>
      </w:pPr>
      <w:r>
        <w:rPr>
          <w:rFonts w:hint="cs"/>
          <w:rtl/>
        </w:rPr>
        <w:t>לפני חודשיים שחררנו בן-אדם, וזה מה שקרה ערב ראש השנה.</w:t>
      </w:r>
    </w:p>
    <w:p w14:paraId="0C64D021" w14:textId="77777777" w:rsidR="00000000" w:rsidRDefault="00F01BE4">
      <w:pPr>
        <w:pStyle w:val="a"/>
        <w:ind w:firstLine="0"/>
        <w:rPr>
          <w:rFonts w:hint="cs"/>
          <w:rtl/>
        </w:rPr>
      </w:pPr>
    </w:p>
    <w:p w14:paraId="12913AF0" w14:textId="77777777" w:rsidR="00000000" w:rsidRDefault="00F01BE4">
      <w:pPr>
        <w:pStyle w:val="ad"/>
        <w:rPr>
          <w:rtl/>
        </w:rPr>
      </w:pPr>
      <w:r>
        <w:rPr>
          <w:rtl/>
        </w:rPr>
        <w:t>היו"ר ראובן ריבלין:</w:t>
      </w:r>
    </w:p>
    <w:p w14:paraId="688EBE76" w14:textId="77777777" w:rsidR="00000000" w:rsidRDefault="00F01BE4">
      <w:pPr>
        <w:pStyle w:val="a"/>
        <w:rPr>
          <w:rtl/>
        </w:rPr>
      </w:pPr>
    </w:p>
    <w:p w14:paraId="472D9453" w14:textId="77777777" w:rsidR="00000000" w:rsidRDefault="00F01BE4">
      <w:pPr>
        <w:pStyle w:val="a"/>
        <w:rPr>
          <w:rFonts w:hint="cs"/>
          <w:rtl/>
        </w:rPr>
      </w:pPr>
      <w:r>
        <w:rPr>
          <w:rFonts w:hint="cs"/>
          <w:rtl/>
        </w:rPr>
        <w:t xml:space="preserve">חבר הכנסת בנלולו, אולי אדוני לא שם לב, אבל הוא סיים את זמנו. אי-אפשר לקרוא קריאות ביניים כאשר אדם </w:t>
      </w:r>
      <w:r>
        <w:rPr>
          <w:rFonts w:hint="cs"/>
          <w:rtl/>
        </w:rPr>
        <w:t>סיים את דברו. אי-אפשר לקרוא קריאת ביניים כאשר אדם כבר לא נמצא פה.</w:t>
      </w:r>
    </w:p>
    <w:p w14:paraId="3AA01DBA" w14:textId="77777777" w:rsidR="00000000" w:rsidRDefault="00F01BE4">
      <w:pPr>
        <w:pStyle w:val="a"/>
        <w:ind w:firstLine="0"/>
        <w:rPr>
          <w:rFonts w:hint="cs"/>
          <w:rtl/>
        </w:rPr>
      </w:pPr>
    </w:p>
    <w:p w14:paraId="2BA13FCA" w14:textId="77777777" w:rsidR="00000000" w:rsidRDefault="00F01BE4">
      <w:pPr>
        <w:pStyle w:val="SpeakerCon"/>
        <w:rPr>
          <w:rtl/>
        </w:rPr>
      </w:pPr>
      <w:bookmarkStart w:id="23" w:name="FS000001061T29_09_2003_12_21_58C"/>
      <w:bookmarkEnd w:id="23"/>
      <w:r>
        <w:rPr>
          <w:rtl/>
        </w:rPr>
        <w:t>ג'מאל זחאלקה (בל"ד):</w:t>
      </w:r>
    </w:p>
    <w:p w14:paraId="6418EC57" w14:textId="77777777" w:rsidR="00000000" w:rsidRDefault="00F01BE4">
      <w:pPr>
        <w:pStyle w:val="a"/>
        <w:rPr>
          <w:rtl/>
        </w:rPr>
      </w:pPr>
    </w:p>
    <w:p w14:paraId="2B2FBC25" w14:textId="77777777" w:rsidR="00000000" w:rsidRDefault="00F01BE4">
      <w:pPr>
        <w:pStyle w:val="a"/>
        <w:rPr>
          <w:rFonts w:hint="cs"/>
          <w:rtl/>
        </w:rPr>
      </w:pPr>
      <w:r>
        <w:rPr>
          <w:rFonts w:hint="cs"/>
          <w:rtl/>
        </w:rPr>
        <w:t>תרשה לי שוב לברך אותך, את חברי הכנסת ואת כולם בשנה טובה. תודה רבה.</w:t>
      </w:r>
    </w:p>
    <w:p w14:paraId="6151988D" w14:textId="77777777" w:rsidR="00000000" w:rsidRDefault="00F01BE4">
      <w:pPr>
        <w:pStyle w:val="a"/>
        <w:ind w:firstLine="0"/>
        <w:rPr>
          <w:rFonts w:hint="cs"/>
          <w:rtl/>
        </w:rPr>
      </w:pPr>
    </w:p>
    <w:p w14:paraId="12565382" w14:textId="77777777" w:rsidR="00000000" w:rsidRDefault="00F01BE4">
      <w:pPr>
        <w:pStyle w:val="ad"/>
        <w:rPr>
          <w:rtl/>
        </w:rPr>
      </w:pPr>
      <w:r>
        <w:rPr>
          <w:rtl/>
        </w:rPr>
        <w:t>היו"ר ראובן ריבלין:</w:t>
      </w:r>
    </w:p>
    <w:p w14:paraId="14CE667D" w14:textId="77777777" w:rsidR="00000000" w:rsidRDefault="00F01BE4">
      <w:pPr>
        <w:pStyle w:val="a"/>
        <w:rPr>
          <w:rtl/>
        </w:rPr>
      </w:pPr>
    </w:p>
    <w:p w14:paraId="4D3E8F18" w14:textId="77777777" w:rsidR="00000000" w:rsidRDefault="00F01BE4">
      <w:pPr>
        <w:pStyle w:val="a"/>
        <w:rPr>
          <w:rFonts w:hint="cs"/>
          <w:rtl/>
        </w:rPr>
      </w:pPr>
      <w:r>
        <w:rPr>
          <w:rFonts w:hint="cs"/>
          <w:rtl/>
        </w:rPr>
        <w:t>תודה רבה, שנה טובה. רבותי חברי הכנסת, חבר הכנסת מוחמד ברכה - אינו נוכח. חבר הכ</w:t>
      </w:r>
      <w:r>
        <w:rPr>
          <w:rFonts w:hint="cs"/>
          <w:rtl/>
        </w:rPr>
        <w:t>נסת אופיר פינס, בבקשה. אחריו - חבר הכנסת אברהם בורג, אחריו - חבר הכנסת חיים אורון,  אחריו - חבר הכנסת אלי אפללו, אחריו - חבר הכנסת גדעון סער, ואחריו - חברי הכנסת עבד-אלמאלכ דהאמשה, איוב קרא וחן רשף.</w:t>
      </w:r>
    </w:p>
    <w:p w14:paraId="740462B5" w14:textId="77777777" w:rsidR="00000000" w:rsidRDefault="00F01BE4">
      <w:pPr>
        <w:pStyle w:val="a"/>
        <w:ind w:firstLine="0"/>
        <w:rPr>
          <w:rFonts w:hint="cs"/>
          <w:rtl/>
        </w:rPr>
      </w:pPr>
    </w:p>
    <w:p w14:paraId="674BB589" w14:textId="77777777" w:rsidR="00000000" w:rsidRDefault="00F01BE4">
      <w:pPr>
        <w:pStyle w:val="Speaker"/>
        <w:rPr>
          <w:rtl/>
        </w:rPr>
      </w:pPr>
      <w:bookmarkStart w:id="24" w:name="FS000000455T29_09_2003_12_23_38"/>
      <w:bookmarkEnd w:id="24"/>
    </w:p>
    <w:p w14:paraId="5E80254E" w14:textId="77777777" w:rsidR="00000000" w:rsidRDefault="00F01BE4">
      <w:pPr>
        <w:pStyle w:val="Speaker"/>
        <w:rPr>
          <w:rtl/>
        </w:rPr>
      </w:pPr>
      <w:bookmarkStart w:id="25" w:name="_Toc55731506"/>
      <w:r>
        <w:rPr>
          <w:rFonts w:hint="eastAsia"/>
          <w:rtl/>
        </w:rPr>
        <w:t>אופיר</w:t>
      </w:r>
      <w:r>
        <w:rPr>
          <w:rtl/>
        </w:rPr>
        <w:t xml:space="preserve"> פינס-פז (העבודה-מימד):</w:t>
      </w:r>
      <w:bookmarkEnd w:id="25"/>
    </w:p>
    <w:p w14:paraId="752407AF" w14:textId="77777777" w:rsidR="00000000" w:rsidRDefault="00F01BE4">
      <w:pPr>
        <w:pStyle w:val="a"/>
        <w:rPr>
          <w:rFonts w:hint="cs"/>
          <w:rtl/>
        </w:rPr>
      </w:pPr>
    </w:p>
    <w:p w14:paraId="0247C96D" w14:textId="77777777" w:rsidR="00000000" w:rsidRDefault="00F01BE4">
      <w:pPr>
        <w:pStyle w:val="a"/>
        <w:rPr>
          <w:rFonts w:hint="cs"/>
          <w:rtl/>
        </w:rPr>
      </w:pPr>
      <w:r>
        <w:rPr>
          <w:rFonts w:hint="cs"/>
          <w:rtl/>
        </w:rPr>
        <w:t>אדוני היושב-ראש, חברי חבר</w:t>
      </w:r>
      <w:r>
        <w:rPr>
          <w:rFonts w:hint="cs"/>
          <w:rtl/>
        </w:rPr>
        <w:t>י הכנסת, אני רוצה להתריע על הפרוצדורה שהממשלה מנסה להנהיג היום: להביא הצעת חוק מקריאה ראשונה עד קריאה שלישית בכנס פגרה מיוחד, זה דבר שלא ייעשה. אין גם סיבה שייעשה, כי הייתם צריכים לחשוב בעוד מועד על הבחירות המיוחדות לראשי רשויות ועל העדר התקציב.</w:t>
      </w:r>
    </w:p>
    <w:p w14:paraId="17071006" w14:textId="77777777" w:rsidR="00000000" w:rsidRDefault="00F01BE4">
      <w:pPr>
        <w:pStyle w:val="a"/>
        <w:rPr>
          <w:rFonts w:hint="cs"/>
          <w:rtl/>
        </w:rPr>
      </w:pPr>
    </w:p>
    <w:p w14:paraId="04FE7D38" w14:textId="77777777" w:rsidR="00000000" w:rsidRDefault="00F01BE4">
      <w:pPr>
        <w:pStyle w:val="a"/>
        <w:rPr>
          <w:rFonts w:hint="cs"/>
          <w:rtl/>
        </w:rPr>
      </w:pPr>
      <w:r>
        <w:rPr>
          <w:rFonts w:hint="cs"/>
          <w:rtl/>
        </w:rPr>
        <w:t xml:space="preserve">דבר שני, </w:t>
      </w:r>
      <w:r>
        <w:rPr>
          <w:rFonts w:hint="cs"/>
          <w:rtl/>
        </w:rPr>
        <w:t xml:space="preserve">לא חסר תקציב למפלגות שמתמודדות בבחירות אלה, ודי לחכימא ברמיזא. אני לא בטוח שהייתם צריכים לקחת עוד חופן שקלים מתקציב המדינה הרעוע לטובת העניין הזה, שבסך הכול הוא עניין פעוט באופן יחסי. אלה שתי רשויות מקומיות, יכולתם להסתדר בלי עוד קצת כסף מתקציב המדינה. זו </w:t>
      </w:r>
      <w:r>
        <w:rPr>
          <w:rFonts w:hint="cs"/>
          <w:rtl/>
        </w:rPr>
        <w:t>דעתי.</w:t>
      </w:r>
    </w:p>
    <w:p w14:paraId="321678F4" w14:textId="77777777" w:rsidR="00000000" w:rsidRDefault="00F01BE4">
      <w:pPr>
        <w:pStyle w:val="a"/>
        <w:ind w:firstLine="0"/>
        <w:rPr>
          <w:rFonts w:hint="cs"/>
          <w:rtl/>
        </w:rPr>
      </w:pPr>
    </w:p>
    <w:p w14:paraId="232AF78B" w14:textId="77777777" w:rsidR="00000000" w:rsidRDefault="00F01BE4">
      <w:pPr>
        <w:pStyle w:val="a"/>
        <w:rPr>
          <w:rFonts w:hint="cs"/>
          <w:rtl/>
        </w:rPr>
      </w:pPr>
      <w:r>
        <w:rPr>
          <w:rFonts w:hint="cs"/>
          <w:rtl/>
        </w:rPr>
        <w:t>אני רוצה, אדוני היושב-ראש, להגיד שני משפטים לגבי הנושאים האחרים. גדר ההפרדה - הקואליציה שיש, אפילו כאן, בבית הזה, בין חברים מהמפלגות הערביות וחברים מהאיחוד הלאומי והמפד"ל, מפלגות שכולן מתנגדות התנגדות עזה לכינון הגדר, מדברת בעד עצמה.</w:t>
      </w:r>
    </w:p>
    <w:p w14:paraId="42674D3D" w14:textId="77777777" w:rsidR="00000000" w:rsidRDefault="00F01BE4">
      <w:pPr>
        <w:pStyle w:val="ac"/>
        <w:rPr>
          <w:rFonts w:hint="cs"/>
          <w:rtl/>
        </w:rPr>
      </w:pPr>
    </w:p>
    <w:p w14:paraId="100AEA6A" w14:textId="77777777" w:rsidR="00000000" w:rsidRDefault="00F01BE4">
      <w:pPr>
        <w:pStyle w:val="ac"/>
        <w:rPr>
          <w:rFonts w:hint="cs"/>
          <w:rtl/>
        </w:rPr>
      </w:pPr>
      <w:r>
        <w:rPr>
          <w:rFonts w:hint="eastAsia"/>
          <w:rtl/>
        </w:rPr>
        <w:t>ג</w:t>
      </w:r>
      <w:r>
        <w:rPr>
          <w:rtl/>
        </w:rPr>
        <w:t>'מאל זחאלקה (</w:t>
      </w:r>
      <w:r>
        <w:rPr>
          <w:rtl/>
        </w:rPr>
        <w:t>בל"ד):</w:t>
      </w:r>
    </w:p>
    <w:p w14:paraId="0DCFA267" w14:textId="77777777" w:rsidR="00000000" w:rsidRDefault="00F01BE4">
      <w:pPr>
        <w:pStyle w:val="ac"/>
        <w:rPr>
          <w:rFonts w:hint="cs"/>
          <w:rtl/>
        </w:rPr>
      </w:pPr>
    </w:p>
    <w:p w14:paraId="7195FE3D" w14:textId="77777777" w:rsidR="00000000" w:rsidRDefault="00F01BE4">
      <w:pPr>
        <w:pStyle w:val="a"/>
        <w:rPr>
          <w:rFonts w:hint="cs"/>
          <w:rtl/>
        </w:rPr>
      </w:pPr>
      <w:r>
        <w:rPr>
          <w:rFonts w:hint="cs"/>
          <w:rtl/>
        </w:rPr>
        <w:t>נדמה לי שמפלגתך היתה בקואליציה עם הליכוד.</w:t>
      </w:r>
    </w:p>
    <w:p w14:paraId="22476C8A" w14:textId="77777777" w:rsidR="00000000" w:rsidRDefault="00F01BE4">
      <w:pPr>
        <w:bidi/>
        <w:jc w:val="both"/>
        <w:rPr>
          <w:rFonts w:hint="cs"/>
          <w:rtl/>
        </w:rPr>
      </w:pPr>
    </w:p>
    <w:p w14:paraId="291B9FB5" w14:textId="77777777" w:rsidR="00000000" w:rsidRDefault="00F01BE4">
      <w:pPr>
        <w:pStyle w:val="SpeakerCon"/>
        <w:rPr>
          <w:rtl/>
        </w:rPr>
      </w:pPr>
      <w:bookmarkStart w:id="26" w:name="FS000000455T29_09_2003_12_10_38C"/>
      <w:bookmarkEnd w:id="26"/>
      <w:r>
        <w:rPr>
          <w:rtl/>
        </w:rPr>
        <w:t>אופיר פינס-פז (העבודה-מימד):</w:t>
      </w:r>
    </w:p>
    <w:p w14:paraId="23CAB7BA" w14:textId="77777777" w:rsidR="00000000" w:rsidRDefault="00F01BE4">
      <w:pPr>
        <w:pStyle w:val="a"/>
        <w:rPr>
          <w:rtl/>
        </w:rPr>
      </w:pPr>
    </w:p>
    <w:p w14:paraId="32F70D4C" w14:textId="77777777" w:rsidR="00000000" w:rsidRDefault="00F01BE4">
      <w:pPr>
        <w:pStyle w:val="a"/>
        <w:rPr>
          <w:rFonts w:hint="cs"/>
          <w:rtl/>
        </w:rPr>
      </w:pPr>
      <w:r>
        <w:rPr>
          <w:rFonts w:hint="cs"/>
          <w:rtl/>
        </w:rPr>
        <w:t xml:space="preserve">כן, אבל אני מדבר על הקואליציה הזאת - - - </w:t>
      </w:r>
    </w:p>
    <w:p w14:paraId="4AC5F553" w14:textId="77777777" w:rsidR="00000000" w:rsidRDefault="00F01BE4">
      <w:pPr>
        <w:pStyle w:val="ad"/>
        <w:rPr>
          <w:rFonts w:hint="cs"/>
          <w:rtl/>
        </w:rPr>
      </w:pPr>
    </w:p>
    <w:p w14:paraId="27614D64" w14:textId="77777777" w:rsidR="00000000" w:rsidRDefault="00F01BE4">
      <w:pPr>
        <w:pStyle w:val="ad"/>
        <w:rPr>
          <w:rFonts w:hint="cs"/>
          <w:rtl/>
        </w:rPr>
      </w:pPr>
      <w:r>
        <w:rPr>
          <w:rtl/>
        </w:rPr>
        <w:t>היו"ר ראובן ריבלין:</w:t>
      </w:r>
    </w:p>
    <w:p w14:paraId="5AE2BFCE" w14:textId="77777777" w:rsidR="00000000" w:rsidRDefault="00F01BE4">
      <w:pPr>
        <w:pStyle w:val="a"/>
        <w:rPr>
          <w:rFonts w:hint="cs"/>
          <w:rtl/>
        </w:rPr>
      </w:pPr>
    </w:p>
    <w:p w14:paraId="47E530CE" w14:textId="77777777" w:rsidR="00000000" w:rsidRDefault="00F01BE4">
      <w:pPr>
        <w:pStyle w:val="a"/>
        <w:rPr>
          <w:rFonts w:hint="cs"/>
          <w:rtl/>
        </w:rPr>
      </w:pPr>
      <w:r>
        <w:rPr>
          <w:rFonts w:hint="cs"/>
          <w:rtl/>
        </w:rPr>
        <w:t xml:space="preserve">חבר הכנסת זחאלקה, תודה רבה. אדוני הביע את דעתו. הוא עונה לך בסך הכול. </w:t>
      </w:r>
    </w:p>
    <w:p w14:paraId="3E8E290D" w14:textId="77777777" w:rsidR="00000000" w:rsidRDefault="00F01BE4">
      <w:pPr>
        <w:pStyle w:val="a"/>
        <w:rPr>
          <w:rFonts w:hint="cs"/>
          <w:rtl/>
        </w:rPr>
      </w:pPr>
    </w:p>
    <w:p w14:paraId="6EC9A5DF" w14:textId="77777777" w:rsidR="00000000" w:rsidRDefault="00F01BE4">
      <w:pPr>
        <w:pStyle w:val="SpeakerCon"/>
        <w:rPr>
          <w:rtl/>
        </w:rPr>
      </w:pPr>
      <w:bookmarkStart w:id="27" w:name="FS000000455T29_09_2003_12_13_03C"/>
      <w:bookmarkEnd w:id="27"/>
      <w:r>
        <w:rPr>
          <w:rtl/>
        </w:rPr>
        <w:t>אופיר פינס-פז (העבודה-מימד):</w:t>
      </w:r>
    </w:p>
    <w:p w14:paraId="48ED4729" w14:textId="77777777" w:rsidR="00000000" w:rsidRDefault="00F01BE4">
      <w:pPr>
        <w:pStyle w:val="a"/>
        <w:rPr>
          <w:rtl/>
        </w:rPr>
      </w:pPr>
    </w:p>
    <w:p w14:paraId="51CFC024" w14:textId="77777777" w:rsidR="00000000" w:rsidRDefault="00F01BE4">
      <w:pPr>
        <w:pStyle w:val="a"/>
        <w:rPr>
          <w:rFonts w:hint="cs"/>
          <w:rtl/>
        </w:rPr>
      </w:pPr>
      <w:r>
        <w:rPr>
          <w:rFonts w:hint="cs"/>
          <w:rtl/>
        </w:rPr>
        <w:t>- - - אלה</w:t>
      </w:r>
      <w:r>
        <w:rPr>
          <w:rFonts w:hint="cs"/>
          <w:rtl/>
        </w:rPr>
        <w:t xml:space="preserve"> הגורמים היותר-קיצוניים. </w:t>
      </w:r>
    </w:p>
    <w:p w14:paraId="2A0B1386" w14:textId="77777777" w:rsidR="00000000" w:rsidRDefault="00F01BE4">
      <w:pPr>
        <w:pStyle w:val="a"/>
        <w:rPr>
          <w:rFonts w:hint="cs"/>
          <w:rtl/>
        </w:rPr>
      </w:pPr>
    </w:p>
    <w:p w14:paraId="05F8CB7B" w14:textId="77777777" w:rsidR="00000000" w:rsidRDefault="00F01BE4">
      <w:pPr>
        <w:pStyle w:val="a"/>
        <w:rPr>
          <w:rFonts w:hint="cs"/>
          <w:rtl/>
        </w:rPr>
      </w:pPr>
      <w:r>
        <w:rPr>
          <w:rFonts w:hint="cs"/>
          <w:rtl/>
        </w:rPr>
        <w:t>אני חושב שהעובדה שהממשלה משהה את בניית הגדר היא רשלנות פושעת, היא הפקרות ממש. היא משחק בחיי אדם, ואתם לא תינקו, לא תינקו מהעניין הזה. העובדה שאתם מפקירים את חיי תושבי מדינת ישראל - - -</w:t>
      </w:r>
    </w:p>
    <w:p w14:paraId="34A2F252" w14:textId="77777777" w:rsidR="00000000" w:rsidRDefault="00F01BE4">
      <w:pPr>
        <w:pStyle w:val="a"/>
        <w:rPr>
          <w:rFonts w:hint="cs"/>
          <w:rtl/>
        </w:rPr>
      </w:pPr>
    </w:p>
    <w:p w14:paraId="6A36F5F3" w14:textId="77777777" w:rsidR="00000000" w:rsidRDefault="00F01BE4">
      <w:pPr>
        <w:pStyle w:val="ac"/>
        <w:rPr>
          <w:rtl/>
        </w:rPr>
      </w:pPr>
      <w:r>
        <w:rPr>
          <w:rFonts w:hint="eastAsia"/>
          <w:rtl/>
        </w:rPr>
        <w:t>צבי</w:t>
      </w:r>
      <w:r>
        <w:rPr>
          <w:rtl/>
        </w:rPr>
        <w:t xml:space="preserve"> הנדל (האיחוד הלאומי - ישראל ביתנו):</w:t>
      </w:r>
    </w:p>
    <w:p w14:paraId="59865407" w14:textId="77777777" w:rsidR="00000000" w:rsidRDefault="00F01BE4">
      <w:pPr>
        <w:pStyle w:val="a"/>
        <w:rPr>
          <w:rFonts w:hint="cs"/>
          <w:rtl/>
        </w:rPr>
      </w:pPr>
    </w:p>
    <w:p w14:paraId="115267D6" w14:textId="77777777" w:rsidR="00000000" w:rsidRDefault="00F01BE4">
      <w:pPr>
        <w:pStyle w:val="a"/>
        <w:rPr>
          <w:rFonts w:hint="cs"/>
          <w:rtl/>
        </w:rPr>
      </w:pPr>
      <w:r>
        <w:rPr>
          <w:rFonts w:hint="cs"/>
          <w:rtl/>
        </w:rPr>
        <w:t>או</w:t>
      </w:r>
      <w:r>
        <w:rPr>
          <w:rFonts w:hint="cs"/>
          <w:rtl/>
        </w:rPr>
        <w:t xml:space="preserve">לי הרוצחים הם - - - הפקרות? בושה. בושה. </w:t>
      </w:r>
    </w:p>
    <w:p w14:paraId="216647AC" w14:textId="77777777" w:rsidR="00000000" w:rsidRDefault="00F01BE4">
      <w:pPr>
        <w:pStyle w:val="a"/>
        <w:rPr>
          <w:rFonts w:hint="cs"/>
          <w:rtl/>
        </w:rPr>
      </w:pPr>
    </w:p>
    <w:p w14:paraId="6BD85D89" w14:textId="77777777" w:rsidR="00000000" w:rsidRDefault="00F01BE4">
      <w:pPr>
        <w:pStyle w:val="ac"/>
        <w:rPr>
          <w:rtl/>
        </w:rPr>
      </w:pPr>
      <w:r>
        <w:rPr>
          <w:rFonts w:hint="eastAsia"/>
          <w:rtl/>
        </w:rPr>
        <w:t>אילן</w:t>
      </w:r>
      <w:r>
        <w:rPr>
          <w:rtl/>
        </w:rPr>
        <w:t xml:space="preserve"> שלגי (שינוי):</w:t>
      </w:r>
    </w:p>
    <w:p w14:paraId="6689389E" w14:textId="77777777" w:rsidR="00000000" w:rsidRDefault="00F01BE4">
      <w:pPr>
        <w:pStyle w:val="a"/>
        <w:rPr>
          <w:rFonts w:hint="cs"/>
          <w:rtl/>
        </w:rPr>
      </w:pPr>
    </w:p>
    <w:p w14:paraId="394DFC4F" w14:textId="77777777" w:rsidR="00000000" w:rsidRDefault="00F01BE4">
      <w:pPr>
        <w:pStyle w:val="a"/>
        <w:rPr>
          <w:rFonts w:hint="cs"/>
          <w:rtl/>
        </w:rPr>
      </w:pPr>
      <w:r>
        <w:rPr>
          <w:rFonts w:hint="cs"/>
          <w:rtl/>
        </w:rPr>
        <w:t>אתם הייתם בממשלה  - - -</w:t>
      </w:r>
    </w:p>
    <w:p w14:paraId="7FD546A6" w14:textId="77777777" w:rsidR="00000000" w:rsidRDefault="00F01BE4">
      <w:pPr>
        <w:pStyle w:val="a"/>
        <w:rPr>
          <w:rFonts w:hint="cs"/>
          <w:rtl/>
        </w:rPr>
      </w:pPr>
    </w:p>
    <w:p w14:paraId="34045A59" w14:textId="77777777" w:rsidR="00000000" w:rsidRDefault="00F01BE4">
      <w:pPr>
        <w:pStyle w:val="SpeakerCon"/>
        <w:rPr>
          <w:rtl/>
        </w:rPr>
      </w:pPr>
      <w:bookmarkStart w:id="28" w:name="FS000000455T29_09_2003_12_16_27C"/>
      <w:bookmarkEnd w:id="28"/>
      <w:r>
        <w:rPr>
          <w:rtl/>
        </w:rPr>
        <w:t>אופיר פינס-פז (העבודה-מימד):</w:t>
      </w:r>
    </w:p>
    <w:p w14:paraId="260ACE8B" w14:textId="77777777" w:rsidR="00000000" w:rsidRDefault="00F01BE4">
      <w:pPr>
        <w:pStyle w:val="a"/>
        <w:rPr>
          <w:rtl/>
        </w:rPr>
      </w:pPr>
    </w:p>
    <w:p w14:paraId="07A2658B" w14:textId="77777777" w:rsidR="00000000" w:rsidRDefault="00F01BE4">
      <w:pPr>
        <w:pStyle w:val="a"/>
        <w:rPr>
          <w:rFonts w:hint="cs"/>
          <w:rtl/>
        </w:rPr>
      </w:pPr>
      <w:r>
        <w:rPr>
          <w:rFonts w:hint="cs"/>
          <w:rtl/>
        </w:rPr>
        <w:t>אתה? איך אתה מעז לשבת ולתמוך בממשלה שמפקירה את חיי תושבי מדינת ישראל, ואתם רוחצים בניקיון כפיכם, מפלגת שינוי. תתביישו לכם. העובדה שהגדר הזא</w:t>
      </w:r>
      <w:r>
        <w:rPr>
          <w:rFonts w:hint="cs"/>
          <w:rtl/>
        </w:rPr>
        <w:t>ת - - -</w:t>
      </w:r>
    </w:p>
    <w:p w14:paraId="7C1E3E10" w14:textId="77777777" w:rsidR="00000000" w:rsidRDefault="00F01BE4">
      <w:pPr>
        <w:pStyle w:val="a"/>
        <w:rPr>
          <w:rFonts w:hint="cs"/>
          <w:rtl/>
        </w:rPr>
      </w:pPr>
    </w:p>
    <w:p w14:paraId="2F3FF156" w14:textId="77777777" w:rsidR="00000000" w:rsidRDefault="00F01BE4">
      <w:pPr>
        <w:pStyle w:val="ad"/>
        <w:rPr>
          <w:rtl/>
        </w:rPr>
      </w:pPr>
      <w:r>
        <w:rPr>
          <w:rtl/>
        </w:rPr>
        <w:t>היו"ר ראובן ריבלין:</w:t>
      </w:r>
    </w:p>
    <w:p w14:paraId="431A3E18" w14:textId="77777777" w:rsidR="00000000" w:rsidRDefault="00F01BE4">
      <w:pPr>
        <w:pStyle w:val="a"/>
        <w:rPr>
          <w:rtl/>
        </w:rPr>
      </w:pPr>
    </w:p>
    <w:p w14:paraId="60CCEDFE" w14:textId="77777777" w:rsidR="00000000" w:rsidRDefault="00F01BE4">
      <w:pPr>
        <w:pStyle w:val="a"/>
        <w:rPr>
          <w:rFonts w:hint="cs"/>
          <w:rtl/>
        </w:rPr>
      </w:pPr>
      <w:r>
        <w:rPr>
          <w:rFonts w:hint="cs"/>
          <w:rtl/>
        </w:rPr>
        <w:t>תודה לסגן השר.</w:t>
      </w:r>
    </w:p>
    <w:p w14:paraId="30D309DB" w14:textId="77777777" w:rsidR="00000000" w:rsidRDefault="00F01BE4">
      <w:pPr>
        <w:pStyle w:val="a"/>
        <w:rPr>
          <w:rFonts w:hint="cs"/>
          <w:rtl/>
        </w:rPr>
      </w:pPr>
    </w:p>
    <w:p w14:paraId="2B2DF592" w14:textId="77777777" w:rsidR="00000000" w:rsidRDefault="00F01BE4">
      <w:pPr>
        <w:pStyle w:val="SpeakerCon"/>
        <w:rPr>
          <w:rtl/>
        </w:rPr>
      </w:pPr>
      <w:bookmarkStart w:id="29" w:name="FS000000455T29_09_2003_12_18_42C"/>
      <w:bookmarkEnd w:id="29"/>
      <w:r>
        <w:rPr>
          <w:rtl/>
        </w:rPr>
        <w:t>אופיר פינס-פז (העבודה-מימד):</w:t>
      </w:r>
    </w:p>
    <w:p w14:paraId="1D32A1CE" w14:textId="77777777" w:rsidR="00000000" w:rsidRDefault="00F01BE4">
      <w:pPr>
        <w:pStyle w:val="a"/>
        <w:rPr>
          <w:rtl/>
        </w:rPr>
      </w:pPr>
    </w:p>
    <w:p w14:paraId="3A76256B" w14:textId="77777777" w:rsidR="00000000" w:rsidRDefault="00F01BE4">
      <w:pPr>
        <w:pStyle w:val="a"/>
        <w:rPr>
          <w:rFonts w:hint="cs"/>
          <w:rtl/>
        </w:rPr>
      </w:pPr>
      <w:r>
        <w:rPr>
          <w:rFonts w:hint="cs"/>
          <w:rtl/>
        </w:rPr>
        <w:t xml:space="preserve">העובדה שהגדר הזאת לא מוקמת לאלתר היא שערוריית השערוריות, והיא תיחקר. ואם לא תקום ועדת חקירה ממלכתית, תקום ועדת חקירה פרלמנטרית עם פתיחת המושב. </w:t>
      </w:r>
    </w:p>
    <w:p w14:paraId="61863B95" w14:textId="77777777" w:rsidR="00000000" w:rsidRDefault="00F01BE4">
      <w:pPr>
        <w:pStyle w:val="a"/>
        <w:rPr>
          <w:rFonts w:hint="cs"/>
          <w:rtl/>
        </w:rPr>
      </w:pPr>
    </w:p>
    <w:p w14:paraId="75A8A86E" w14:textId="77777777" w:rsidR="00000000" w:rsidRDefault="00F01BE4">
      <w:pPr>
        <w:pStyle w:val="ac"/>
        <w:rPr>
          <w:rtl/>
        </w:rPr>
      </w:pPr>
      <w:r>
        <w:rPr>
          <w:rFonts w:hint="eastAsia"/>
          <w:rtl/>
        </w:rPr>
        <w:t>צבי</w:t>
      </w:r>
      <w:r>
        <w:rPr>
          <w:rtl/>
        </w:rPr>
        <w:t xml:space="preserve"> הנדל (האיחוד הלאומי - ישראל בית</w:t>
      </w:r>
      <w:r>
        <w:rPr>
          <w:rtl/>
        </w:rPr>
        <w:t>נו):</w:t>
      </w:r>
    </w:p>
    <w:p w14:paraId="625273FA" w14:textId="77777777" w:rsidR="00000000" w:rsidRDefault="00F01BE4">
      <w:pPr>
        <w:pStyle w:val="a"/>
        <w:rPr>
          <w:rFonts w:hint="cs"/>
          <w:rtl/>
        </w:rPr>
      </w:pPr>
    </w:p>
    <w:p w14:paraId="10382CF1" w14:textId="77777777" w:rsidR="00000000" w:rsidRDefault="00F01BE4">
      <w:pPr>
        <w:pStyle w:val="a"/>
        <w:rPr>
          <w:rFonts w:hint="cs"/>
          <w:rtl/>
        </w:rPr>
      </w:pPr>
      <w:r>
        <w:rPr>
          <w:rFonts w:hint="cs"/>
          <w:rtl/>
        </w:rPr>
        <w:t>- - -</w:t>
      </w:r>
    </w:p>
    <w:p w14:paraId="5620DB56" w14:textId="77777777" w:rsidR="00000000" w:rsidRDefault="00F01BE4">
      <w:pPr>
        <w:pStyle w:val="a"/>
        <w:rPr>
          <w:rFonts w:hint="cs"/>
          <w:rtl/>
        </w:rPr>
      </w:pPr>
    </w:p>
    <w:p w14:paraId="458B5E83" w14:textId="77777777" w:rsidR="00000000" w:rsidRDefault="00F01BE4">
      <w:pPr>
        <w:pStyle w:val="ad"/>
        <w:rPr>
          <w:rtl/>
        </w:rPr>
      </w:pPr>
      <w:r>
        <w:rPr>
          <w:rtl/>
        </w:rPr>
        <w:t>היו"ר ראובן ריבלין:</w:t>
      </w:r>
    </w:p>
    <w:p w14:paraId="0EB5B37D" w14:textId="77777777" w:rsidR="00000000" w:rsidRDefault="00F01BE4">
      <w:pPr>
        <w:pStyle w:val="a"/>
        <w:rPr>
          <w:rtl/>
        </w:rPr>
      </w:pPr>
    </w:p>
    <w:p w14:paraId="6BB38B77" w14:textId="77777777" w:rsidR="00000000" w:rsidRDefault="00F01BE4">
      <w:pPr>
        <w:pStyle w:val="a"/>
        <w:rPr>
          <w:rFonts w:hint="cs"/>
          <w:rtl/>
        </w:rPr>
      </w:pPr>
      <w:r>
        <w:rPr>
          <w:rFonts w:hint="cs"/>
          <w:rtl/>
        </w:rPr>
        <w:t xml:space="preserve">חבר הכנסת הנדל, הוא מדבר. </w:t>
      </w:r>
    </w:p>
    <w:p w14:paraId="61FA31E4" w14:textId="77777777" w:rsidR="00000000" w:rsidRDefault="00F01BE4">
      <w:pPr>
        <w:pStyle w:val="a"/>
        <w:rPr>
          <w:rFonts w:hint="cs"/>
          <w:rtl/>
        </w:rPr>
      </w:pPr>
    </w:p>
    <w:p w14:paraId="5658D3C4" w14:textId="77777777" w:rsidR="00000000" w:rsidRDefault="00F01BE4">
      <w:pPr>
        <w:pStyle w:val="SpeakerCon"/>
        <w:rPr>
          <w:rtl/>
        </w:rPr>
      </w:pPr>
      <w:bookmarkStart w:id="30" w:name="FS000000455T29_09_2003_12_20_28C"/>
      <w:bookmarkEnd w:id="30"/>
      <w:r>
        <w:rPr>
          <w:rtl/>
        </w:rPr>
        <w:t>אופיר פינס-פז (העבודה-מימד):</w:t>
      </w:r>
    </w:p>
    <w:p w14:paraId="28C0DB2C" w14:textId="77777777" w:rsidR="00000000" w:rsidRDefault="00F01BE4">
      <w:pPr>
        <w:pStyle w:val="a"/>
        <w:rPr>
          <w:rtl/>
        </w:rPr>
      </w:pPr>
    </w:p>
    <w:p w14:paraId="09A50014" w14:textId="77777777" w:rsidR="00000000" w:rsidRDefault="00F01BE4">
      <w:pPr>
        <w:pStyle w:val="a"/>
        <w:rPr>
          <w:rFonts w:hint="cs"/>
          <w:rtl/>
        </w:rPr>
      </w:pPr>
      <w:r>
        <w:rPr>
          <w:rFonts w:hint="cs"/>
          <w:rtl/>
        </w:rPr>
        <w:t>לגבי הסרבנות, משפט אחד. אין ספק שכולנו מתנגדים התנגדות נחרצת לכל סוג של סרבנות וצריך להוקיע אותה. אבל אם הטובים לטיס, אז הטובים לטיס תמיד. ואם האנשים שהם טובי אנשינ</w:t>
      </w:r>
      <w:r>
        <w:rPr>
          <w:rFonts w:hint="cs"/>
          <w:rtl/>
        </w:rPr>
        <w:t>ו, טובי אנשינו - - -</w:t>
      </w:r>
    </w:p>
    <w:p w14:paraId="1A00B19F" w14:textId="77777777" w:rsidR="00000000" w:rsidRDefault="00F01BE4">
      <w:pPr>
        <w:pStyle w:val="a"/>
        <w:rPr>
          <w:rFonts w:hint="cs"/>
          <w:rtl/>
        </w:rPr>
      </w:pPr>
    </w:p>
    <w:p w14:paraId="27AAD6A3" w14:textId="77777777" w:rsidR="00000000" w:rsidRDefault="00F01BE4">
      <w:pPr>
        <w:pStyle w:val="ac"/>
        <w:rPr>
          <w:rtl/>
        </w:rPr>
      </w:pPr>
      <w:r>
        <w:rPr>
          <w:rFonts w:hint="eastAsia"/>
          <w:rtl/>
        </w:rPr>
        <w:t>קריאה</w:t>
      </w:r>
      <w:r>
        <w:rPr>
          <w:rtl/>
        </w:rPr>
        <w:t>:</w:t>
      </w:r>
    </w:p>
    <w:p w14:paraId="5FF8F5B1" w14:textId="77777777" w:rsidR="00000000" w:rsidRDefault="00F01BE4">
      <w:pPr>
        <w:pStyle w:val="a"/>
        <w:rPr>
          <w:rFonts w:hint="cs"/>
          <w:rtl/>
        </w:rPr>
      </w:pPr>
    </w:p>
    <w:p w14:paraId="6CF67644" w14:textId="77777777" w:rsidR="00000000" w:rsidRDefault="00F01BE4">
      <w:pPr>
        <w:pStyle w:val="a"/>
        <w:rPr>
          <w:rFonts w:hint="cs"/>
          <w:rtl/>
        </w:rPr>
      </w:pPr>
      <w:r>
        <w:rPr>
          <w:rFonts w:hint="cs"/>
          <w:rtl/>
        </w:rPr>
        <w:t>בדקת אותם?</w:t>
      </w:r>
    </w:p>
    <w:p w14:paraId="46240F48" w14:textId="77777777" w:rsidR="00000000" w:rsidRDefault="00F01BE4">
      <w:pPr>
        <w:pStyle w:val="a"/>
        <w:rPr>
          <w:rFonts w:hint="cs"/>
          <w:rtl/>
        </w:rPr>
      </w:pPr>
    </w:p>
    <w:p w14:paraId="706B0B4E" w14:textId="77777777" w:rsidR="00000000" w:rsidRDefault="00F01BE4">
      <w:pPr>
        <w:pStyle w:val="SpeakerCon"/>
        <w:rPr>
          <w:rtl/>
        </w:rPr>
      </w:pPr>
      <w:bookmarkStart w:id="31" w:name="FS000000455T29_09_2003_12_25_01C"/>
      <w:bookmarkEnd w:id="31"/>
      <w:r>
        <w:rPr>
          <w:rtl/>
        </w:rPr>
        <w:t>אופיר פינס-פז (העבודה-מימד):</w:t>
      </w:r>
    </w:p>
    <w:p w14:paraId="559D9A7B" w14:textId="77777777" w:rsidR="00000000" w:rsidRDefault="00F01BE4">
      <w:pPr>
        <w:pStyle w:val="a"/>
        <w:rPr>
          <w:rtl/>
        </w:rPr>
      </w:pPr>
    </w:p>
    <w:p w14:paraId="1A3C574C" w14:textId="77777777" w:rsidR="00000000" w:rsidRDefault="00F01BE4">
      <w:pPr>
        <w:pStyle w:val="a"/>
        <w:rPr>
          <w:rFonts w:hint="cs"/>
          <w:rtl/>
        </w:rPr>
      </w:pPr>
      <w:r>
        <w:rPr>
          <w:rFonts w:hint="cs"/>
          <w:rtl/>
        </w:rPr>
        <w:t>אני משוכנע בזה מעל לכל ספק. אם הם מגיעים לנקודה שבה הם אומרים: עד כאן ומכאן לא, אז אני לא רוצה לבדוק עכשיו את שאלת הסרבנות, שאנחנו מתנגדים לה התנגדות מוחלטת, אלא את הסיבה שמביאה את האנ</w:t>
      </w:r>
      <w:r>
        <w:rPr>
          <w:rFonts w:hint="cs"/>
          <w:rtl/>
        </w:rPr>
        <w:t xml:space="preserve">שים האלה לאן שהיא מביאה אותם. </w:t>
      </w:r>
    </w:p>
    <w:p w14:paraId="17EDC6B1" w14:textId="77777777" w:rsidR="00000000" w:rsidRDefault="00F01BE4">
      <w:pPr>
        <w:pStyle w:val="a"/>
        <w:rPr>
          <w:rFonts w:hint="cs"/>
          <w:rtl/>
        </w:rPr>
      </w:pPr>
    </w:p>
    <w:p w14:paraId="17EC441A" w14:textId="77777777" w:rsidR="00000000" w:rsidRDefault="00F01BE4">
      <w:pPr>
        <w:pStyle w:val="ac"/>
        <w:rPr>
          <w:rtl/>
        </w:rPr>
      </w:pPr>
      <w:r>
        <w:rPr>
          <w:rFonts w:hint="eastAsia"/>
          <w:rtl/>
        </w:rPr>
        <w:t>צבי</w:t>
      </w:r>
      <w:r>
        <w:rPr>
          <w:rtl/>
        </w:rPr>
        <w:t xml:space="preserve"> הנדל (האיחוד הלאומי - ישראל ביתנו):</w:t>
      </w:r>
    </w:p>
    <w:p w14:paraId="5DFD5E14" w14:textId="77777777" w:rsidR="00000000" w:rsidRDefault="00F01BE4">
      <w:pPr>
        <w:pStyle w:val="a"/>
        <w:rPr>
          <w:rFonts w:hint="cs"/>
          <w:rtl/>
        </w:rPr>
      </w:pPr>
    </w:p>
    <w:p w14:paraId="5C0F0DCA" w14:textId="77777777" w:rsidR="00000000" w:rsidRDefault="00F01BE4">
      <w:pPr>
        <w:pStyle w:val="a"/>
        <w:rPr>
          <w:rFonts w:hint="cs"/>
          <w:rtl/>
        </w:rPr>
      </w:pPr>
      <w:r>
        <w:rPr>
          <w:rFonts w:hint="cs"/>
          <w:rtl/>
        </w:rPr>
        <w:t>- - -</w:t>
      </w:r>
    </w:p>
    <w:p w14:paraId="4890E722" w14:textId="77777777" w:rsidR="00000000" w:rsidRDefault="00F01BE4">
      <w:pPr>
        <w:pStyle w:val="a"/>
        <w:rPr>
          <w:rFonts w:hint="cs"/>
          <w:rtl/>
        </w:rPr>
      </w:pPr>
    </w:p>
    <w:p w14:paraId="79FFDAA4" w14:textId="77777777" w:rsidR="00000000" w:rsidRDefault="00F01BE4">
      <w:pPr>
        <w:pStyle w:val="ac"/>
        <w:rPr>
          <w:rtl/>
        </w:rPr>
      </w:pPr>
      <w:r>
        <w:rPr>
          <w:rFonts w:hint="eastAsia"/>
          <w:rtl/>
        </w:rPr>
        <w:t>דניאל</w:t>
      </w:r>
      <w:r>
        <w:rPr>
          <w:rtl/>
        </w:rPr>
        <w:t xml:space="preserve"> בנלולו (הליכוד):</w:t>
      </w:r>
    </w:p>
    <w:p w14:paraId="6773B6DE" w14:textId="77777777" w:rsidR="00000000" w:rsidRDefault="00F01BE4">
      <w:pPr>
        <w:pStyle w:val="a"/>
        <w:rPr>
          <w:rFonts w:hint="cs"/>
          <w:rtl/>
        </w:rPr>
      </w:pPr>
    </w:p>
    <w:p w14:paraId="5D3B5510" w14:textId="77777777" w:rsidR="00000000" w:rsidRDefault="00F01BE4">
      <w:pPr>
        <w:pStyle w:val="a"/>
        <w:rPr>
          <w:rFonts w:hint="cs"/>
          <w:rtl/>
        </w:rPr>
      </w:pPr>
      <w:r>
        <w:rPr>
          <w:rFonts w:hint="cs"/>
          <w:rtl/>
        </w:rPr>
        <w:t>- - -</w:t>
      </w:r>
    </w:p>
    <w:p w14:paraId="483B2EAA" w14:textId="77777777" w:rsidR="00000000" w:rsidRDefault="00F01BE4">
      <w:pPr>
        <w:pStyle w:val="a"/>
        <w:rPr>
          <w:rFonts w:hint="cs"/>
          <w:rtl/>
        </w:rPr>
      </w:pPr>
    </w:p>
    <w:p w14:paraId="217A0028" w14:textId="77777777" w:rsidR="00000000" w:rsidRDefault="00F01BE4">
      <w:pPr>
        <w:pStyle w:val="ad"/>
        <w:rPr>
          <w:rtl/>
        </w:rPr>
      </w:pPr>
      <w:r>
        <w:rPr>
          <w:rtl/>
        </w:rPr>
        <w:t>היו"ר ראובן ריבלין:</w:t>
      </w:r>
    </w:p>
    <w:p w14:paraId="6064D48C" w14:textId="77777777" w:rsidR="00000000" w:rsidRDefault="00F01BE4">
      <w:pPr>
        <w:pStyle w:val="a"/>
        <w:rPr>
          <w:rtl/>
        </w:rPr>
      </w:pPr>
    </w:p>
    <w:p w14:paraId="173AECC8" w14:textId="77777777" w:rsidR="00000000" w:rsidRDefault="00F01BE4">
      <w:pPr>
        <w:pStyle w:val="a"/>
        <w:rPr>
          <w:rFonts w:hint="cs"/>
          <w:rtl/>
        </w:rPr>
      </w:pPr>
      <w:r>
        <w:rPr>
          <w:rFonts w:hint="cs"/>
          <w:rtl/>
        </w:rPr>
        <w:t xml:space="preserve">היום סגני השרים מאוד פעילים בקריאות הביניים. </w:t>
      </w:r>
    </w:p>
    <w:p w14:paraId="4A9A7A0A" w14:textId="77777777" w:rsidR="00000000" w:rsidRDefault="00F01BE4">
      <w:pPr>
        <w:pStyle w:val="a"/>
        <w:rPr>
          <w:rFonts w:hint="cs"/>
          <w:rtl/>
        </w:rPr>
      </w:pPr>
    </w:p>
    <w:p w14:paraId="2348B31E" w14:textId="77777777" w:rsidR="00000000" w:rsidRDefault="00F01BE4">
      <w:pPr>
        <w:pStyle w:val="SpeakerCon"/>
        <w:rPr>
          <w:rtl/>
        </w:rPr>
      </w:pPr>
      <w:bookmarkStart w:id="32" w:name="FS000000455T29_09_2003_12_30_14C"/>
      <w:bookmarkEnd w:id="32"/>
      <w:r>
        <w:rPr>
          <w:rtl/>
        </w:rPr>
        <w:t>אופיר פינס-פז (העבודה-מימד):</w:t>
      </w:r>
    </w:p>
    <w:p w14:paraId="370C4570" w14:textId="77777777" w:rsidR="00000000" w:rsidRDefault="00F01BE4">
      <w:pPr>
        <w:pStyle w:val="a"/>
        <w:rPr>
          <w:rtl/>
        </w:rPr>
      </w:pPr>
    </w:p>
    <w:p w14:paraId="6CD0B4B9" w14:textId="77777777" w:rsidR="00000000" w:rsidRDefault="00F01BE4">
      <w:pPr>
        <w:pStyle w:val="a"/>
        <w:rPr>
          <w:rFonts w:hint="cs"/>
          <w:rtl/>
        </w:rPr>
      </w:pPr>
      <w:r>
        <w:rPr>
          <w:rFonts w:hint="cs"/>
          <w:rtl/>
        </w:rPr>
        <w:t>וזו המדיניות של החיסולים.</w:t>
      </w:r>
    </w:p>
    <w:p w14:paraId="1DB211A6" w14:textId="77777777" w:rsidR="00000000" w:rsidRDefault="00F01BE4">
      <w:pPr>
        <w:pStyle w:val="a"/>
        <w:rPr>
          <w:rFonts w:hint="cs"/>
          <w:rtl/>
        </w:rPr>
      </w:pPr>
    </w:p>
    <w:p w14:paraId="535BCB45" w14:textId="77777777" w:rsidR="00000000" w:rsidRDefault="00F01BE4">
      <w:pPr>
        <w:pStyle w:val="ac"/>
        <w:rPr>
          <w:rtl/>
        </w:rPr>
      </w:pPr>
      <w:r>
        <w:rPr>
          <w:rFonts w:hint="eastAsia"/>
          <w:rtl/>
        </w:rPr>
        <w:t>קריאות</w:t>
      </w:r>
      <w:r>
        <w:rPr>
          <w:rtl/>
        </w:rPr>
        <w:t>:</w:t>
      </w:r>
    </w:p>
    <w:p w14:paraId="0391F83A" w14:textId="77777777" w:rsidR="00000000" w:rsidRDefault="00F01BE4">
      <w:pPr>
        <w:pStyle w:val="a"/>
        <w:rPr>
          <w:rFonts w:hint="cs"/>
          <w:rtl/>
        </w:rPr>
      </w:pPr>
    </w:p>
    <w:p w14:paraId="11EC7A9A" w14:textId="77777777" w:rsidR="00000000" w:rsidRDefault="00F01BE4">
      <w:pPr>
        <w:pStyle w:val="a"/>
        <w:rPr>
          <w:rFonts w:hint="cs"/>
          <w:rtl/>
        </w:rPr>
      </w:pPr>
      <w:r>
        <w:rPr>
          <w:rFonts w:hint="cs"/>
          <w:rtl/>
        </w:rPr>
        <w:t>- - -</w:t>
      </w:r>
    </w:p>
    <w:p w14:paraId="38281BE5" w14:textId="77777777" w:rsidR="00000000" w:rsidRDefault="00F01BE4">
      <w:pPr>
        <w:pStyle w:val="a"/>
        <w:rPr>
          <w:rFonts w:hint="cs"/>
          <w:rtl/>
        </w:rPr>
      </w:pPr>
    </w:p>
    <w:p w14:paraId="75C2F1A3" w14:textId="77777777" w:rsidR="00000000" w:rsidRDefault="00F01BE4">
      <w:pPr>
        <w:pStyle w:val="ad"/>
        <w:rPr>
          <w:rtl/>
        </w:rPr>
      </w:pPr>
      <w:r>
        <w:rPr>
          <w:rtl/>
        </w:rPr>
        <w:t>היו"</w:t>
      </w:r>
      <w:r>
        <w:rPr>
          <w:rtl/>
        </w:rPr>
        <w:t>ר ראובן ריבלין:</w:t>
      </w:r>
    </w:p>
    <w:p w14:paraId="52BCE510" w14:textId="77777777" w:rsidR="00000000" w:rsidRDefault="00F01BE4">
      <w:pPr>
        <w:pStyle w:val="a"/>
        <w:rPr>
          <w:rtl/>
        </w:rPr>
      </w:pPr>
    </w:p>
    <w:p w14:paraId="33AC718D" w14:textId="77777777" w:rsidR="00000000" w:rsidRDefault="00F01BE4">
      <w:pPr>
        <w:pStyle w:val="a"/>
        <w:rPr>
          <w:rFonts w:hint="cs"/>
          <w:rtl/>
        </w:rPr>
      </w:pPr>
      <w:r>
        <w:rPr>
          <w:rFonts w:hint="cs"/>
          <w:rtl/>
        </w:rPr>
        <w:t xml:space="preserve">רבותי חברי הכנסת. </w:t>
      </w:r>
    </w:p>
    <w:p w14:paraId="798D06C9" w14:textId="77777777" w:rsidR="00000000" w:rsidRDefault="00F01BE4">
      <w:pPr>
        <w:pStyle w:val="a"/>
        <w:rPr>
          <w:rFonts w:hint="cs"/>
          <w:rtl/>
        </w:rPr>
      </w:pPr>
    </w:p>
    <w:p w14:paraId="324A41AF" w14:textId="77777777" w:rsidR="00000000" w:rsidRDefault="00F01BE4">
      <w:pPr>
        <w:pStyle w:val="SpeakerCon"/>
        <w:rPr>
          <w:rtl/>
        </w:rPr>
      </w:pPr>
      <w:bookmarkStart w:id="33" w:name="FS000000455T29_09_2003_12_31_12C"/>
      <w:bookmarkEnd w:id="33"/>
      <w:r>
        <w:rPr>
          <w:rtl/>
        </w:rPr>
        <w:t>אופיר פינס-פז (העבודה-מימד):</w:t>
      </w:r>
    </w:p>
    <w:p w14:paraId="65C6A95E" w14:textId="77777777" w:rsidR="00000000" w:rsidRDefault="00F01BE4">
      <w:pPr>
        <w:pStyle w:val="a"/>
        <w:rPr>
          <w:rtl/>
        </w:rPr>
      </w:pPr>
    </w:p>
    <w:p w14:paraId="115C7057" w14:textId="77777777" w:rsidR="00000000" w:rsidRDefault="00F01BE4">
      <w:pPr>
        <w:pStyle w:val="a"/>
        <w:rPr>
          <w:rFonts w:hint="cs"/>
          <w:rtl/>
        </w:rPr>
      </w:pPr>
      <w:r>
        <w:rPr>
          <w:rFonts w:hint="cs"/>
          <w:rtl/>
        </w:rPr>
        <w:t xml:space="preserve">חברים יקרים, הממשלה - יושב כאן שר הביטחון - הממשלה הביאה את מדיניות החיסול הממוקד למקומות - - </w:t>
      </w:r>
    </w:p>
    <w:p w14:paraId="224E7061" w14:textId="77777777" w:rsidR="00000000" w:rsidRDefault="00F01BE4">
      <w:pPr>
        <w:pStyle w:val="a"/>
        <w:rPr>
          <w:rFonts w:hint="cs"/>
          <w:rtl/>
        </w:rPr>
      </w:pPr>
    </w:p>
    <w:p w14:paraId="363A0A9D" w14:textId="77777777" w:rsidR="00000000" w:rsidRDefault="00F01BE4">
      <w:pPr>
        <w:pStyle w:val="ad"/>
        <w:rPr>
          <w:rtl/>
        </w:rPr>
      </w:pPr>
      <w:r>
        <w:rPr>
          <w:rtl/>
        </w:rPr>
        <w:t>היו"ר ראובן ריבלין:</w:t>
      </w:r>
    </w:p>
    <w:p w14:paraId="6BB5E68D" w14:textId="77777777" w:rsidR="00000000" w:rsidRDefault="00F01BE4">
      <w:pPr>
        <w:pStyle w:val="a"/>
        <w:rPr>
          <w:rtl/>
        </w:rPr>
      </w:pPr>
    </w:p>
    <w:p w14:paraId="3C5A8DEF" w14:textId="77777777" w:rsidR="00000000" w:rsidRDefault="00F01BE4">
      <w:pPr>
        <w:pStyle w:val="a"/>
        <w:rPr>
          <w:rFonts w:hint="cs"/>
          <w:rtl/>
        </w:rPr>
      </w:pPr>
      <w:r>
        <w:rPr>
          <w:rFonts w:hint="cs"/>
          <w:rtl/>
        </w:rPr>
        <w:t>אדוני סגן השר.</w:t>
      </w:r>
    </w:p>
    <w:p w14:paraId="7903D413" w14:textId="77777777" w:rsidR="00000000" w:rsidRDefault="00F01BE4">
      <w:pPr>
        <w:pStyle w:val="a"/>
        <w:rPr>
          <w:rFonts w:hint="cs"/>
          <w:rtl/>
        </w:rPr>
      </w:pPr>
    </w:p>
    <w:p w14:paraId="22EBDD55" w14:textId="77777777" w:rsidR="00000000" w:rsidRDefault="00F01BE4">
      <w:pPr>
        <w:pStyle w:val="SpeakerCon"/>
        <w:rPr>
          <w:rtl/>
        </w:rPr>
      </w:pPr>
      <w:bookmarkStart w:id="34" w:name="FS000000455T29_09_2003_12_32_25C"/>
      <w:bookmarkEnd w:id="34"/>
      <w:r>
        <w:rPr>
          <w:rtl/>
        </w:rPr>
        <w:t>אופיר פינס-פז (העבודה-מימד):</w:t>
      </w:r>
    </w:p>
    <w:p w14:paraId="4D96C63E" w14:textId="77777777" w:rsidR="00000000" w:rsidRDefault="00F01BE4">
      <w:pPr>
        <w:pStyle w:val="a"/>
        <w:rPr>
          <w:rtl/>
        </w:rPr>
      </w:pPr>
    </w:p>
    <w:p w14:paraId="2C40137D" w14:textId="77777777" w:rsidR="00000000" w:rsidRDefault="00F01BE4">
      <w:pPr>
        <w:pStyle w:val="a"/>
        <w:rPr>
          <w:rFonts w:hint="cs"/>
          <w:rtl/>
        </w:rPr>
      </w:pPr>
      <w:r>
        <w:rPr>
          <w:rFonts w:hint="cs"/>
          <w:rtl/>
        </w:rPr>
        <w:t xml:space="preserve">- - שאנחנו לא תכננו אותם, </w:t>
      </w:r>
      <w:r>
        <w:rPr>
          <w:rFonts w:hint="cs"/>
          <w:rtl/>
        </w:rPr>
        <w:t>לא סיכמנו אותם ולא גיבינו אותם. הסיכול הממוקד היה צריך להיות מול פצצות מתקתקות. ואיפה הוא היום? הוא מול פצצות מתקתקות או מול עוד ועוד ועוד גורמים כאלה ואחרים?</w:t>
      </w:r>
    </w:p>
    <w:p w14:paraId="31386985" w14:textId="77777777" w:rsidR="00000000" w:rsidRDefault="00F01BE4">
      <w:pPr>
        <w:pStyle w:val="a"/>
        <w:rPr>
          <w:rFonts w:hint="cs"/>
          <w:rtl/>
        </w:rPr>
      </w:pPr>
    </w:p>
    <w:p w14:paraId="5C34D540" w14:textId="77777777" w:rsidR="00000000" w:rsidRDefault="00F01BE4">
      <w:pPr>
        <w:pStyle w:val="ad"/>
        <w:rPr>
          <w:rtl/>
        </w:rPr>
      </w:pPr>
      <w:r>
        <w:rPr>
          <w:rtl/>
        </w:rPr>
        <w:t>היו"ר ראובן ריבלין:</w:t>
      </w:r>
    </w:p>
    <w:p w14:paraId="71E5F275" w14:textId="77777777" w:rsidR="00000000" w:rsidRDefault="00F01BE4">
      <w:pPr>
        <w:pStyle w:val="a"/>
        <w:rPr>
          <w:rtl/>
        </w:rPr>
      </w:pPr>
    </w:p>
    <w:p w14:paraId="1D935629" w14:textId="77777777" w:rsidR="00000000" w:rsidRDefault="00F01BE4">
      <w:pPr>
        <w:pStyle w:val="a"/>
        <w:rPr>
          <w:rFonts w:hint="cs"/>
          <w:rtl/>
        </w:rPr>
      </w:pPr>
      <w:r>
        <w:rPr>
          <w:rFonts w:hint="cs"/>
          <w:rtl/>
        </w:rPr>
        <w:t>חצי דקה.</w:t>
      </w:r>
    </w:p>
    <w:p w14:paraId="385D2CD9" w14:textId="77777777" w:rsidR="00000000" w:rsidRDefault="00F01BE4">
      <w:pPr>
        <w:pStyle w:val="a"/>
        <w:rPr>
          <w:rFonts w:hint="cs"/>
          <w:rtl/>
        </w:rPr>
      </w:pPr>
    </w:p>
    <w:p w14:paraId="698E6562" w14:textId="77777777" w:rsidR="00000000" w:rsidRDefault="00F01BE4">
      <w:pPr>
        <w:pStyle w:val="SpeakerCon"/>
        <w:rPr>
          <w:rtl/>
        </w:rPr>
      </w:pPr>
      <w:bookmarkStart w:id="35" w:name="FS000000455T29_09_2003_12_33_29C"/>
      <w:bookmarkEnd w:id="35"/>
      <w:r>
        <w:rPr>
          <w:rtl/>
        </w:rPr>
        <w:t>אופיר פינס-פז (העבודה-מימד):</w:t>
      </w:r>
    </w:p>
    <w:p w14:paraId="16D457AA" w14:textId="77777777" w:rsidR="00000000" w:rsidRDefault="00F01BE4">
      <w:pPr>
        <w:pStyle w:val="a"/>
        <w:rPr>
          <w:rtl/>
        </w:rPr>
      </w:pPr>
    </w:p>
    <w:p w14:paraId="6B33E049" w14:textId="77777777" w:rsidR="00000000" w:rsidRDefault="00F01BE4">
      <w:pPr>
        <w:pStyle w:val="a"/>
        <w:rPr>
          <w:rFonts w:hint="cs"/>
          <w:rtl/>
        </w:rPr>
      </w:pPr>
      <w:r>
        <w:rPr>
          <w:rFonts w:hint="cs"/>
          <w:rtl/>
        </w:rPr>
        <w:t xml:space="preserve">הסיכול הממוקד היה צריך לפעול על-פי </w:t>
      </w:r>
      <w:r>
        <w:rPr>
          <w:rFonts w:hint="cs"/>
          <w:rtl/>
        </w:rPr>
        <w:t>הנחיות ברורות, של היועץ המשפטי לממשלה, של הגורמים הבכירים ביותר, באישורים שהם אפילו של שר הביטחון, של הרמטכ"ל, תוך שהוא נמנע ונשמר מכל משמר מפגיעה באזרחים חסרי ישע או כאלה שאינם מעורבים בעניין. יש הבדל עצום - ואמר את זה חברנו חיים רמון בישיבה אצלנו - יש הב</w:t>
      </w:r>
      <w:r>
        <w:rPr>
          <w:rFonts w:hint="cs"/>
          <w:rtl/>
        </w:rPr>
        <w:t xml:space="preserve">דל עצום בין החיסול הממוקד של לפני שנה ואיך שהוא טופל אז - - </w:t>
      </w:r>
    </w:p>
    <w:p w14:paraId="40302DF5" w14:textId="77777777" w:rsidR="00000000" w:rsidRDefault="00F01BE4">
      <w:pPr>
        <w:pStyle w:val="a"/>
        <w:rPr>
          <w:rFonts w:hint="cs"/>
          <w:rtl/>
        </w:rPr>
      </w:pPr>
    </w:p>
    <w:p w14:paraId="135FD6F7" w14:textId="77777777" w:rsidR="00000000" w:rsidRDefault="00F01BE4">
      <w:pPr>
        <w:pStyle w:val="ad"/>
        <w:rPr>
          <w:rtl/>
        </w:rPr>
      </w:pPr>
      <w:r>
        <w:rPr>
          <w:rtl/>
        </w:rPr>
        <w:t>היו"ר ראובן ריבלין:</w:t>
      </w:r>
    </w:p>
    <w:p w14:paraId="5EC675BB" w14:textId="77777777" w:rsidR="00000000" w:rsidRDefault="00F01BE4">
      <w:pPr>
        <w:pStyle w:val="a"/>
        <w:rPr>
          <w:rtl/>
        </w:rPr>
      </w:pPr>
    </w:p>
    <w:p w14:paraId="7E9F6304" w14:textId="77777777" w:rsidR="00000000" w:rsidRDefault="00F01BE4">
      <w:pPr>
        <w:pStyle w:val="a"/>
        <w:rPr>
          <w:rFonts w:hint="cs"/>
          <w:rtl/>
        </w:rPr>
      </w:pPr>
      <w:r>
        <w:rPr>
          <w:rFonts w:hint="cs"/>
          <w:rtl/>
        </w:rPr>
        <w:t>תודה רבה.</w:t>
      </w:r>
    </w:p>
    <w:p w14:paraId="43A699B9" w14:textId="77777777" w:rsidR="00000000" w:rsidRDefault="00F01BE4">
      <w:pPr>
        <w:pStyle w:val="a"/>
        <w:rPr>
          <w:rFonts w:hint="cs"/>
          <w:rtl/>
        </w:rPr>
      </w:pPr>
    </w:p>
    <w:p w14:paraId="69641F0D" w14:textId="77777777" w:rsidR="00000000" w:rsidRDefault="00F01BE4">
      <w:pPr>
        <w:pStyle w:val="SpeakerCon"/>
        <w:rPr>
          <w:rtl/>
        </w:rPr>
      </w:pPr>
      <w:bookmarkStart w:id="36" w:name="FS000000455T29_09_2003_12_35_37C"/>
      <w:bookmarkEnd w:id="36"/>
      <w:r>
        <w:rPr>
          <w:rtl/>
        </w:rPr>
        <w:t>אופיר פינס-פז (העבודה-מימד):</w:t>
      </w:r>
    </w:p>
    <w:p w14:paraId="4108358D" w14:textId="77777777" w:rsidR="00000000" w:rsidRDefault="00F01BE4">
      <w:pPr>
        <w:pStyle w:val="a"/>
        <w:rPr>
          <w:rtl/>
        </w:rPr>
      </w:pPr>
    </w:p>
    <w:p w14:paraId="72FB376A" w14:textId="77777777" w:rsidR="00000000" w:rsidRDefault="00F01BE4">
      <w:pPr>
        <w:pStyle w:val="a"/>
        <w:rPr>
          <w:rFonts w:hint="cs"/>
          <w:rtl/>
        </w:rPr>
      </w:pPr>
      <w:r>
        <w:rPr>
          <w:rFonts w:hint="cs"/>
          <w:rtl/>
        </w:rPr>
        <w:t>- - לבין שיטת החיסול הממוקד כפי שהיא נהוגה היום.</w:t>
      </w:r>
    </w:p>
    <w:p w14:paraId="2A89CB81" w14:textId="77777777" w:rsidR="00000000" w:rsidRDefault="00F01BE4">
      <w:pPr>
        <w:pStyle w:val="a"/>
        <w:rPr>
          <w:rFonts w:hint="cs"/>
          <w:rtl/>
        </w:rPr>
      </w:pPr>
    </w:p>
    <w:p w14:paraId="0350E038" w14:textId="77777777" w:rsidR="00000000" w:rsidRDefault="00F01BE4">
      <w:pPr>
        <w:pStyle w:val="ac"/>
        <w:rPr>
          <w:rtl/>
        </w:rPr>
      </w:pPr>
      <w:r>
        <w:rPr>
          <w:rFonts w:hint="eastAsia"/>
          <w:rtl/>
        </w:rPr>
        <w:t>איוב</w:t>
      </w:r>
      <w:r>
        <w:rPr>
          <w:rtl/>
        </w:rPr>
        <w:t xml:space="preserve"> קרא (הליכוד):</w:t>
      </w:r>
    </w:p>
    <w:p w14:paraId="50B67B57" w14:textId="77777777" w:rsidR="00000000" w:rsidRDefault="00F01BE4">
      <w:pPr>
        <w:pStyle w:val="a"/>
        <w:rPr>
          <w:rFonts w:hint="cs"/>
          <w:rtl/>
        </w:rPr>
      </w:pPr>
    </w:p>
    <w:p w14:paraId="03A69EE4" w14:textId="77777777" w:rsidR="00000000" w:rsidRDefault="00F01BE4">
      <w:pPr>
        <w:pStyle w:val="a"/>
        <w:rPr>
          <w:rFonts w:hint="cs"/>
          <w:rtl/>
        </w:rPr>
      </w:pPr>
      <w:r>
        <w:rPr>
          <w:rFonts w:hint="cs"/>
          <w:rtl/>
        </w:rPr>
        <w:t>זאת פוליטיקה.</w:t>
      </w:r>
    </w:p>
    <w:p w14:paraId="2A2A329F" w14:textId="77777777" w:rsidR="00000000" w:rsidRDefault="00F01BE4">
      <w:pPr>
        <w:pStyle w:val="a"/>
        <w:rPr>
          <w:rFonts w:hint="cs"/>
          <w:rtl/>
        </w:rPr>
      </w:pPr>
    </w:p>
    <w:p w14:paraId="2FE4D488" w14:textId="77777777" w:rsidR="00000000" w:rsidRDefault="00F01BE4">
      <w:pPr>
        <w:pStyle w:val="ad"/>
        <w:rPr>
          <w:rtl/>
        </w:rPr>
      </w:pPr>
      <w:r>
        <w:rPr>
          <w:rtl/>
        </w:rPr>
        <w:t>היו"ר ראובן ריבלין:</w:t>
      </w:r>
    </w:p>
    <w:p w14:paraId="78BA25EB" w14:textId="77777777" w:rsidR="00000000" w:rsidRDefault="00F01BE4">
      <w:pPr>
        <w:pStyle w:val="a"/>
        <w:rPr>
          <w:rtl/>
        </w:rPr>
      </w:pPr>
    </w:p>
    <w:p w14:paraId="184D9146" w14:textId="77777777" w:rsidR="00000000" w:rsidRDefault="00F01BE4">
      <w:pPr>
        <w:pStyle w:val="a"/>
        <w:rPr>
          <w:rFonts w:hint="cs"/>
          <w:rtl/>
        </w:rPr>
      </w:pPr>
      <w:r>
        <w:rPr>
          <w:rFonts w:hint="cs"/>
          <w:rtl/>
        </w:rPr>
        <w:t>תודה רבה. לא, חבר הכנסת קר</w:t>
      </w:r>
      <w:r>
        <w:rPr>
          <w:rFonts w:hint="cs"/>
          <w:rtl/>
        </w:rPr>
        <w:t>א. הוא סיים את דבריו.</w:t>
      </w:r>
    </w:p>
    <w:p w14:paraId="72CAE94B" w14:textId="77777777" w:rsidR="00000000" w:rsidRDefault="00F01BE4">
      <w:pPr>
        <w:pStyle w:val="a"/>
        <w:rPr>
          <w:rFonts w:hint="cs"/>
          <w:rtl/>
        </w:rPr>
      </w:pPr>
    </w:p>
    <w:p w14:paraId="6D64CB4B" w14:textId="77777777" w:rsidR="00000000" w:rsidRDefault="00F01BE4">
      <w:pPr>
        <w:pStyle w:val="SpeakerCon"/>
        <w:rPr>
          <w:rtl/>
        </w:rPr>
      </w:pPr>
      <w:bookmarkStart w:id="37" w:name="FS000000455T29_09_2003_12_36_24C"/>
      <w:bookmarkEnd w:id="37"/>
      <w:r>
        <w:rPr>
          <w:rtl/>
        </w:rPr>
        <w:t>אופיר פינס-פז (העבודה-מימד):</w:t>
      </w:r>
    </w:p>
    <w:p w14:paraId="4ED7EF8F" w14:textId="77777777" w:rsidR="00000000" w:rsidRDefault="00F01BE4">
      <w:pPr>
        <w:pStyle w:val="a"/>
        <w:rPr>
          <w:rtl/>
        </w:rPr>
      </w:pPr>
    </w:p>
    <w:p w14:paraId="4D0E2FC5" w14:textId="77777777" w:rsidR="00000000" w:rsidRDefault="00F01BE4">
      <w:pPr>
        <w:pStyle w:val="a"/>
        <w:rPr>
          <w:rFonts w:hint="cs"/>
          <w:rtl/>
        </w:rPr>
      </w:pPr>
      <w:r>
        <w:rPr>
          <w:rFonts w:hint="cs"/>
          <w:rtl/>
        </w:rPr>
        <w:t>ואני חושב שהממשלה חייבת לבדוק את עצמה.</w:t>
      </w:r>
    </w:p>
    <w:p w14:paraId="344B64D8" w14:textId="77777777" w:rsidR="00000000" w:rsidRDefault="00F01BE4">
      <w:pPr>
        <w:pStyle w:val="a"/>
        <w:rPr>
          <w:rFonts w:hint="cs"/>
          <w:rtl/>
        </w:rPr>
      </w:pPr>
    </w:p>
    <w:p w14:paraId="4B6888DC" w14:textId="77777777" w:rsidR="00000000" w:rsidRDefault="00F01BE4">
      <w:pPr>
        <w:pStyle w:val="ad"/>
        <w:rPr>
          <w:rtl/>
        </w:rPr>
      </w:pPr>
      <w:r>
        <w:rPr>
          <w:rtl/>
        </w:rPr>
        <w:t>היו"ר ראובן ריבלין:</w:t>
      </w:r>
    </w:p>
    <w:p w14:paraId="04574A53" w14:textId="77777777" w:rsidR="00000000" w:rsidRDefault="00F01BE4">
      <w:pPr>
        <w:pStyle w:val="a"/>
        <w:rPr>
          <w:rtl/>
        </w:rPr>
      </w:pPr>
    </w:p>
    <w:p w14:paraId="23CB02EF" w14:textId="77777777" w:rsidR="00000000" w:rsidRDefault="00F01BE4">
      <w:pPr>
        <w:pStyle w:val="a"/>
        <w:rPr>
          <w:rFonts w:hint="cs"/>
          <w:rtl/>
        </w:rPr>
      </w:pPr>
      <w:r>
        <w:rPr>
          <w:rFonts w:hint="cs"/>
          <w:rtl/>
        </w:rPr>
        <w:t xml:space="preserve">תודה. </w:t>
      </w:r>
    </w:p>
    <w:p w14:paraId="3E3C47D1" w14:textId="77777777" w:rsidR="00000000" w:rsidRDefault="00F01BE4">
      <w:pPr>
        <w:pStyle w:val="a"/>
        <w:rPr>
          <w:rFonts w:hint="cs"/>
          <w:rtl/>
        </w:rPr>
      </w:pPr>
    </w:p>
    <w:p w14:paraId="299BF139" w14:textId="77777777" w:rsidR="00000000" w:rsidRDefault="00F01BE4">
      <w:pPr>
        <w:pStyle w:val="SpeakerCon"/>
        <w:rPr>
          <w:rtl/>
        </w:rPr>
      </w:pPr>
      <w:bookmarkStart w:id="38" w:name="FS000000455T29_09_2003_12_36_41C"/>
      <w:bookmarkEnd w:id="38"/>
      <w:r>
        <w:rPr>
          <w:rtl/>
        </w:rPr>
        <w:t>אופיר פינס-פז (העבודה-מימד):</w:t>
      </w:r>
    </w:p>
    <w:p w14:paraId="5E81D872" w14:textId="77777777" w:rsidR="00000000" w:rsidRDefault="00F01BE4">
      <w:pPr>
        <w:pStyle w:val="a"/>
        <w:rPr>
          <w:rtl/>
        </w:rPr>
      </w:pPr>
    </w:p>
    <w:p w14:paraId="365964DB" w14:textId="77777777" w:rsidR="00000000" w:rsidRDefault="00F01BE4">
      <w:pPr>
        <w:pStyle w:val="a"/>
        <w:rPr>
          <w:rFonts w:hint="cs"/>
          <w:rtl/>
        </w:rPr>
      </w:pPr>
      <w:r>
        <w:rPr>
          <w:rFonts w:hint="cs"/>
          <w:rtl/>
        </w:rPr>
        <w:t>אין יותר גיבוי טוטלי למדיניות שהתוצאות שלה מאוד בעייתיות, שלא תמיד עונה על הצרכים והמחיר שלה, לפעמים, כב</w:t>
      </w:r>
      <w:r>
        <w:rPr>
          <w:rFonts w:hint="cs"/>
          <w:rtl/>
        </w:rPr>
        <w:t xml:space="preserve">ד מהתועלת שבה. </w:t>
      </w:r>
    </w:p>
    <w:p w14:paraId="1E7EFE6D" w14:textId="77777777" w:rsidR="00000000" w:rsidRDefault="00F01BE4">
      <w:pPr>
        <w:pStyle w:val="a"/>
        <w:rPr>
          <w:rFonts w:hint="cs"/>
          <w:rtl/>
        </w:rPr>
      </w:pPr>
    </w:p>
    <w:p w14:paraId="08F35F69" w14:textId="77777777" w:rsidR="00000000" w:rsidRDefault="00F01BE4">
      <w:pPr>
        <w:pStyle w:val="ad"/>
        <w:rPr>
          <w:rtl/>
        </w:rPr>
      </w:pPr>
      <w:r>
        <w:rPr>
          <w:rtl/>
        </w:rPr>
        <w:t>היו"ר ראובן ריבלין:</w:t>
      </w:r>
    </w:p>
    <w:p w14:paraId="7BA00161" w14:textId="77777777" w:rsidR="00000000" w:rsidRDefault="00F01BE4">
      <w:pPr>
        <w:pStyle w:val="a"/>
        <w:rPr>
          <w:rtl/>
        </w:rPr>
      </w:pPr>
    </w:p>
    <w:p w14:paraId="4461D5F5" w14:textId="77777777" w:rsidR="00000000" w:rsidRDefault="00F01BE4">
      <w:pPr>
        <w:pStyle w:val="a"/>
        <w:rPr>
          <w:rFonts w:hint="cs"/>
          <w:rtl/>
        </w:rPr>
      </w:pPr>
      <w:r>
        <w:rPr>
          <w:rFonts w:hint="cs"/>
          <w:rtl/>
        </w:rPr>
        <w:t>תודה. תודה רבה לחבר הכנסת אופיר פינס. חבר הכנסת אברהם בורג. לאחר מכן אני אשנה את סדר הדוברים כדי לגוון יותר, כדי שלא יהיו קריאות ביניים רק מצד אחד. חבר הכנסת סער, אתה תהיה הבא בתור אחרי חבר הכנסת בורג.</w:t>
      </w:r>
    </w:p>
    <w:p w14:paraId="7859EB3F" w14:textId="77777777" w:rsidR="00000000" w:rsidRDefault="00F01BE4">
      <w:pPr>
        <w:pStyle w:val="a"/>
        <w:rPr>
          <w:rFonts w:hint="cs"/>
          <w:rtl/>
        </w:rPr>
      </w:pPr>
    </w:p>
    <w:p w14:paraId="2CA2C886" w14:textId="77777777" w:rsidR="00000000" w:rsidRDefault="00F01BE4">
      <w:pPr>
        <w:pStyle w:val="ac"/>
        <w:rPr>
          <w:rtl/>
        </w:rPr>
      </w:pPr>
      <w:r>
        <w:rPr>
          <w:rFonts w:hint="eastAsia"/>
          <w:rtl/>
        </w:rPr>
        <w:t>צבי</w:t>
      </w:r>
      <w:r>
        <w:rPr>
          <w:rtl/>
        </w:rPr>
        <w:t xml:space="preserve"> הנדל (האיחו</w:t>
      </w:r>
      <w:r>
        <w:rPr>
          <w:rtl/>
        </w:rPr>
        <w:t>ד הלאומי - ישראל ביתנו):</w:t>
      </w:r>
    </w:p>
    <w:p w14:paraId="7BF3813C" w14:textId="77777777" w:rsidR="00000000" w:rsidRDefault="00F01BE4">
      <w:pPr>
        <w:pStyle w:val="a"/>
        <w:rPr>
          <w:rFonts w:hint="cs"/>
          <w:rtl/>
        </w:rPr>
      </w:pPr>
    </w:p>
    <w:p w14:paraId="47B1E2B7" w14:textId="77777777" w:rsidR="00000000" w:rsidRDefault="00F01BE4">
      <w:pPr>
        <w:pStyle w:val="a"/>
        <w:rPr>
          <w:rFonts w:hint="cs"/>
          <w:rtl/>
        </w:rPr>
      </w:pPr>
      <w:r>
        <w:rPr>
          <w:rFonts w:hint="cs"/>
          <w:rtl/>
        </w:rPr>
        <w:t>כדי להקל על היושב-ראש אני אצא לחמש דקות.</w:t>
      </w:r>
    </w:p>
    <w:p w14:paraId="0E537381" w14:textId="77777777" w:rsidR="00000000" w:rsidRDefault="00F01BE4">
      <w:pPr>
        <w:pStyle w:val="a"/>
        <w:rPr>
          <w:rFonts w:hint="cs"/>
          <w:rtl/>
        </w:rPr>
      </w:pPr>
    </w:p>
    <w:p w14:paraId="3282DA5B" w14:textId="77777777" w:rsidR="00000000" w:rsidRDefault="00F01BE4">
      <w:pPr>
        <w:pStyle w:val="ad"/>
        <w:rPr>
          <w:rtl/>
        </w:rPr>
      </w:pPr>
      <w:r>
        <w:rPr>
          <w:rtl/>
        </w:rPr>
        <w:t>היו"ר ראובן ריבלין:</w:t>
      </w:r>
    </w:p>
    <w:p w14:paraId="60FF9B44" w14:textId="77777777" w:rsidR="00000000" w:rsidRDefault="00F01BE4">
      <w:pPr>
        <w:pStyle w:val="a"/>
        <w:rPr>
          <w:rtl/>
        </w:rPr>
      </w:pPr>
    </w:p>
    <w:p w14:paraId="48F4611C" w14:textId="77777777" w:rsidR="00000000" w:rsidRDefault="00F01BE4">
      <w:pPr>
        <w:pStyle w:val="a"/>
        <w:rPr>
          <w:rFonts w:hint="cs"/>
          <w:rtl/>
        </w:rPr>
      </w:pPr>
      <w:r>
        <w:rPr>
          <w:rFonts w:hint="cs"/>
          <w:rtl/>
        </w:rPr>
        <w:t xml:space="preserve">אדוני, יש לי רושם, יקרא קריאות ביניים גם כששר יהיה. </w:t>
      </w:r>
    </w:p>
    <w:p w14:paraId="623E4E1B" w14:textId="77777777" w:rsidR="00000000" w:rsidRDefault="00F01BE4">
      <w:pPr>
        <w:pStyle w:val="a"/>
        <w:rPr>
          <w:rFonts w:hint="cs"/>
          <w:rtl/>
        </w:rPr>
      </w:pPr>
    </w:p>
    <w:p w14:paraId="0B4740F9" w14:textId="77777777" w:rsidR="00000000" w:rsidRDefault="00F01BE4">
      <w:pPr>
        <w:pStyle w:val="Speaker"/>
        <w:rPr>
          <w:rtl/>
        </w:rPr>
      </w:pPr>
      <w:bookmarkStart w:id="39" w:name="FS000000434T29_09_2003_12_39_37"/>
      <w:bookmarkStart w:id="40" w:name="_Toc55731507"/>
      <w:bookmarkEnd w:id="39"/>
      <w:r>
        <w:rPr>
          <w:rFonts w:hint="eastAsia"/>
          <w:rtl/>
        </w:rPr>
        <w:t>אברהם</w:t>
      </w:r>
      <w:r>
        <w:rPr>
          <w:rtl/>
        </w:rPr>
        <w:t xml:space="preserve"> בורג (העבודה-מימד):</w:t>
      </w:r>
      <w:bookmarkEnd w:id="40"/>
    </w:p>
    <w:p w14:paraId="479437CB" w14:textId="77777777" w:rsidR="00000000" w:rsidRDefault="00F01BE4">
      <w:pPr>
        <w:pStyle w:val="a"/>
        <w:rPr>
          <w:rFonts w:hint="cs"/>
          <w:rtl/>
        </w:rPr>
      </w:pPr>
    </w:p>
    <w:p w14:paraId="1C2D4E73" w14:textId="77777777" w:rsidR="00000000" w:rsidRDefault="00F01BE4">
      <w:pPr>
        <w:pStyle w:val="a"/>
        <w:rPr>
          <w:rFonts w:hint="cs"/>
          <w:rtl/>
        </w:rPr>
      </w:pPr>
      <w:r>
        <w:rPr>
          <w:rFonts w:hint="cs"/>
          <w:rtl/>
        </w:rPr>
        <w:t xml:space="preserve">אדוני היושב-ראש, כנסת נכבדה, שנה טובה. </w:t>
      </w:r>
    </w:p>
    <w:p w14:paraId="1127543E" w14:textId="77777777" w:rsidR="00000000" w:rsidRDefault="00F01BE4">
      <w:pPr>
        <w:pStyle w:val="a"/>
        <w:rPr>
          <w:rFonts w:hint="cs"/>
          <w:rtl/>
        </w:rPr>
      </w:pPr>
    </w:p>
    <w:p w14:paraId="2CD7866C" w14:textId="77777777" w:rsidR="00000000" w:rsidRDefault="00F01BE4">
      <w:pPr>
        <w:pStyle w:val="a"/>
        <w:rPr>
          <w:rFonts w:hint="cs"/>
          <w:rtl/>
        </w:rPr>
      </w:pPr>
      <w:r>
        <w:rPr>
          <w:rFonts w:hint="cs"/>
          <w:rtl/>
        </w:rPr>
        <w:t xml:space="preserve">אני מתכבד, ברשותך, להתייחס להצעת החוק המונחת </w:t>
      </w:r>
      <w:r>
        <w:rPr>
          <w:rFonts w:hint="cs"/>
          <w:rtl/>
        </w:rPr>
        <w:t xml:space="preserve">בפנינו, הצעת חוק הרשויות המקומיות. </w:t>
      </w:r>
    </w:p>
    <w:p w14:paraId="634CA40A" w14:textId="77777777" w:rsidR="00000000" w:rsidRDefault="00F01BE4">
      <w:pPr>
        <w:pStyle w:val="a"/>
        <w:rPr>
          <w:rFonts w:hint="cs"/>
          <w:rtl/>
        </w:rPr>
      </w:pPr>
    </w:p>
    <w:p w14:paraId="0E3E066D" w14:textId="77777777" w:rsidR="00000000" w:rsidRDefault="00F01BE4">
      <w:pPr>
        <w:pStyle w:val="ad"/>
        <w:rPr>
          <w:rtl/>
        </w:rPr>
      </w:pPr>
      <w:r>
        <w:rPr>
          <w:rtl/>
        </w:rPr>
        <w:t>היו"ר ראובן ריבלין:</w:t>
      </w:r>
    </w:p>
    <w:p w14:paraId="7C89418F" w14:textId="77777777" w:rsidR="00000000" w:rsidRDefault="00F01BE4">
      <w:pPr>
        <w:pStyle w:val="a"/>
        <w:rPr>
          <w:rtl/>
        </w:rPr>
      </w:pPr>
    </w:p>
    <w:p w14:paraId="38A51378" w14:textId="77777777" w:rsidR="00000000" w:rsidRDefault="00F01BE4">
      <w:pPr>
        <w:pStyle w:val="a"/>
        <w:rPr>
          <w:rFonts w:hint="cs"/>
          <w:rtl/>
        </w:rPr>
      </w:pPr>
      <w:r>
        <w:rPr>
          <w:rFonts w:hint="cs"/>
          <w:rtl/>
        </w:rPr>
        <w:t>תמיד אדוני מצליח להפתיע אותי, ועוד פעם הוא מפתיע אותי.</w:t>
      </w:r>
    </w:p>
    <w:p w14:paraId="2FE8BAA3" w14:textId="77777777" w:rsidR="00000000" w:rsidRDefault="00F01BE4">
      <w:pPr>
        <w:pStyle w:val="a"/>
        <w:rPr>
          <w:rFonts w:hint="cs"/>
          <w:rtl/>
        </w:rPr>
      </w:pPr>
    </w:p>
    <w:p w14:paraId="0E4CC31A" w14:textId="77777777" w:rsidR="00000000" w:rsidRDefault="00F01BE4">
      <w:pPr>
        <w:pStyle w:val="SpeakerCon"/>
        <w:rPr>
          <w:rtl/>
        </w:rPr>
      </w:pPr>
      <w:bookmarkStart w:id="41" w:name="FS000000434T29_09_2003_12_47_19C"/>
      <w:bookmarkEnd w:id="41"/>
      <w:r>
        <w:rPr>
          <w:rtl/>
        </w:rPr>
        <w:t>אברהם בורג (העבודה-מימד):</w:t>
      </w:r>
    </w:p>
    <w:p w14:paraId="31E585A7" w14:textId="77777777" w:rsidR="00000000" w:rsidRDefault="00F01BE4">
      <w:pPr>
        <w:pStyle w:val="a"/>
        <w:rPr>
          <w:rtl/>
        </w:rPr>
      </w:pPr>
    </w:p>
    <w:p w14:paraId="4D451CE7" w14:textId="77777777" w:rsidR="00000000" w:rsidRDefault="00F01BE4">
      <w:pPr>
        <w:pStyle w:val="a"/>
        <w:rPr>
          <w:rFonts w:hint="cs"/>
          <w:rtl/>
        </w:rPr>
      </w:pPr>
      <w:r>
        <w:rPr>
          <w:rFonts w:hint="cs"/>
          <w:rtl/>
        </w:rPr>
        <w:t>כן, זה לא נעים, אבל אני מפציר בך לא לתת לחקיקה החפוזה לעבור היום.</w:t>
      </w:r>
    </w:p>
    <w:p w14:paraId="6F729D76" w14:textId="77777777" w:rsidR="00000000" w:rsidRDefault="00F01BE4">
      <w:pPr>
        <w:pStyle w:val="a"/>
        <w:rPr>
          <w:rFonts w:hint="cs"/>
          <w:rtl/>
        </w:rPr>
      </w:pPr>
    </w:p>
    <w:p w14:paraId="1B0FA604" w14:textId="77777777" w:rsidR="00000000" w:rsidRDefault="00F01BE4">
      <w:pPr>
        <w:pStyle w:val="ad"/>
        <w:rPr>
          <w:rtl/>
        </w:rPr>
      </w:pPr>
      <w:r>
        <w:rPr>
          <w:rtl/>
        </w:rPr>
        <w:t>היו"ר ראובן ריבלין:</w:t>
      </w:r>
    </w:p>
    <w:p w14:paraId="42609B87" w14:textId="77777777" w:rsidR="00000000" w:rsidRDefault="00F01BE4">
      <w:pPr>
        <w:pStyle w:val="a"/>
        <w:rPr>
          <w:rtl/>
        </w:rPr>
      </w:pPr>
    </w:p>
    <w:p w14:paraId="0F3B6D1A" w14:textId="77777777" w:rsidR="00000000" w:rsidRDefault="00F01BE4">
      <w:pPr>
        <w:pStyle w:val="a"/>
        <w:rPr>
          <w:rFonts w:hint="cs"/>
          <w:rtl/>
        </w:rPr>
      </w:pPr>
      <w:r>
        <w:rPr>
          <w:rFonts w:hint="cs"/>
          <w:rtl/>
        </w:rPr>
        <w:t xml:space="preserve">לא תעבור היום. </w:t>
      </w:r>
    </w:p>
    <w:p w14:paraId="75D536DD" w14:textId="77777777" w:rsidR="00000000" w:rsidRDefault="00F01BE4">
      <w:pPr>
        <w:pStyle w:val="a"/>
        <w:rPr>
          <w:rFonts w:hint="cs"/>
          <w:rtl/>
        </w:rPr>
      </w:pPr>
    </w:p>
    <w:p w14:paraId="0FA6B3E0" w14:textId="77777777" w:rsidR="00000000" w:rsidRDefault="00F01BE4">
      <w:pPr>
        <w:pStyle w:val="SpeakerCon"/>
        <w:rPr>
          <w:rtl/>
        </w:rPr>
      </w:pPr>
      <w:bookmarkStart w:id="42" w:name="FS000000434T29_09_2003_12_47_53C"/>
      <w:bookmarkEnd w:id="42"/>
      <w:r>
        <w:rPr>
          <w:rtl/>
        </w:rPr>
        <w:t>אברהם בורג</w:t>
      </w:r>
      <w:r>
        <w:rPr>
          <w:rtl/>
        </w:rPr>
        <w:t xml:space="preserve"> (העבודה-מימד):</w:t>
      </w:r>
    </w:p>
    <w:p w14:paraId="094F47F5" w14:textId="77777777" w:rsidR="00000000" w:rsidRDefault="00F01BE4">
      <w:pPr>
        <w:pStyle w:val="a"/>
        <w:rPr>
          <w:rtl/>
        </w:rPr>
      </w:pPr>
    </w:p>
    <w:p w14:paraId="41884298" w14:textId="77777777" w:rsidR="00000000" w:rsidRDefault="00F01BE4">
      <w:pPr>
        <w:pStyle w:val="a"/>
        <w:rPr>
          <w:rFonts w:hint="cs"/>
          <w:rtl/>
        </w:rPr>
      </w:pPr>
      <w:r>
        <w:rPr>
          <w:rFonts w:hint="cs"/>
          <w:rtl/>
        </w:rPr>
        <w:t>אני אומר: יתר על כן - - -</w:t>
      </w:r>
    </w:p>
    <w:p w14:paraId="236F8ABA" w14:textId="77777777" w:rsidR="00000000" w:rsidRDefault="00F01BE4">
      <w:pPr>
        <w:pStyle w:val="a"/>
        <w:rPr>
          <w:rFonts w:hint="cs"/>
          <w:rtl/>
        </w:rPr>
      </w:pPr>
    </w:p>
    <w:p w14:paraId="0929BC51" w14:textId="77777777" w:rsidR="00000000" w:rsidRDefault="00F01BE4">
      <w:pPr>
        <w:pStyle w:val="ad"/>
        <w:rPr>
          <w:rtl/>
        </w:rPr>
      </w:pPr>
      <w:r>
        <w:rPr>
          <w:rtl/>
        </w:rPr>
        <w:t>היו"ר ראובן ריבלין:</w:t>
      </w:r>
    </w:p>
    <w:p w14:paraId="212A327D" w14:textId="77777777" w:rsidR="00000000" w:rsidRDefault="00F01BE4">
      <w:pPr>
        <w:pStyle w:val="a"/>
        <w:rPr>
          <w:rtl/>
        </w:rPr>
      </w:pPr>
    </w:p>
    <w:p w14:paraId="6ADFAEB0" w14:textId="77777777" w:rsidR="00000000" w:rsidRDefault="00F01BE4">
      <w:pPr>
        <w:pStyle w:val="a"/>
        <w:rPr>
          <w:rFonts w:hint="cs"/>
          <w:rtl/>
        </w:rPr>
      </w:pPr>
      <w:r>
        <w:rPr>
          <w:rFonts w:hint="cs"/>
          <w:rtl/>
        </w:rPr>
        <w:t>היא עוברת היום? בשלוש קריאות?</w:t>
      </w:r>
    </w:p>
    <w:p w14:paraId="223D8881" w14:textId="77777777" w:rsidR="00000000" w:rsidRDefault="00F01BE4">
      <w:pPr>
        <w:pStyle w:val="a"/>
        <w:rPr>
          <w:rFonts w:hint="cs"/>
          <w:rtl/>
        </w:rPr>
      </w:pPr>
    </w:p>
    <w:p w14:paraId="2DAA8C5D" w14:textId="77777777" w:rsidR="00000000" w:rsidRDefault="00F01BE4">
      <w:pPr>
        <w:pStyle w:val="SpeakerCon"/>
        <w:rPr>
          <w:rtl/>
        </w:rPr>
      </w:pPr>
      <w:bookmarkStart w:id="43" w:name="FS000000434T29_09_2003_12_48_27C"/>
      <w:bookmarkEnd w:id="43"/>
      <w:r>
        <w:rPr>
          <w:rtl/>
        </w:rPr>
        <w:t>אברהם בורג (העבודה-מימד):</w:t>
      </w:r>
    </w:p>
    <w:p w14:paraId="02D79AEA" w14:textId="77777777" w:rsidR="00000000" w:rsidRDefault="00F01BE4">
      <w:pPr>
        <w:pStyle w:val="a"/>
        <w:rPr>
          <w:rtl/>
        </w:rPr>
      </w:pPr>
    </w:p>
    <w:p w14:paraId="245EAF4B" w14:textId="77777777" w:rsidR="00000000" w:rsidRDefault="00F01BE4">
      <w:pPr>
        <w:pStyle w:val="a"/>
        <w:rPr>
          <w:rFonts w:hint="cs"/>
          <w:rtl/>
        </w:rPr>
      </w:pPr>
      <w:r>
        <w:rPr>
          <w:rFonts w:hint="cs"/>
          <w:rtl/>
        </w:rPr>
        <w:t>זה מה שביקש סגן השר. אם ההצעה הזאת תעלה היום במתכונתה הנוכחית, תהיינה אלפי הסתייגויות של האופוזיציה כדי שלא לאפשר לחוק הזה לעבור. אין</w:t>
      </w:r>
      <w:r>
        <w:rPr>
          <w:rFonts w:hint="cs"/>
          <w:rtl/>
        </w:rPr>
        <w:t xml:space="preserve"> דבר כזה שבחירות פתע נפלו במדינת ישראל. לא שמעו על לוד במשרד הפנים, לא שמעו על עמנואל במשרד הפנים, פתאום: הופ, מהשמים. "דאוס אקס מכינה". נפלו בחירות. אין דבר כזה, לא תהיה חקיקה כזאת ביום, אין חקיקה ביום בכלל, אין חקיקה ביום בפגרה, אין חבר כנסת אחד שמסוגל ל</w:t>
      </w:r>
      <w:r>
        <w:rPr>
          <w:rFonts w:hint="cs"/>
          <w:rtl/>
        </w:rPr>
        <w:t>עשות חקיקה רצינית על 30 וכמה סעיפי חקיקה ביום שהוקדשו לו שעתיים של ישיבה, שלוש שעות של ישיבה. אתם רוצים חקיקה, תעשו אותה רצינית. אל תבוזו לחקיקה. תיקחו עוד יום, תכנסו עוד ישיבה, תתכנס עוד ישיבה, תביא ועדת הפנים את ענייניה, יביאו את ההסתייגויות, יחוקקו. הכנ</w:t>
      </w:r>
      <w:r>
        <w:rPr>
          <w:rFonts w:hint="cs"/>
          <w:rtl/>
        </w:rPr>
        <w:t xml:space="preserve">סת, אם היא עושה משהו כמו שצריך, זו חקיקה. אל תשחקו עם זה משחקים. אם אתם רוצים, סגן השר בריילובסקי, לגמור את זה היום, תהיינה אלפי הסתייגויות של האופוזיציה. לא יהיה אפשר לגמור את זה היום. לא מחוקקים כך. אני מקווה, אדוני היושב-ראש, שלא תיתן יד לדבר הזה. </w:t>
      </w:r>
    </w:p>
    <w:p w14:paraId="5F779122" w14:textId="77777777" w:rsidR="00000000" w:rsidRDefault="00F01BE4">
      <w:pPr>
        <w:pStyle w:val="a"/>
        <w:rPr>
          <w:rFonts w:hint="cs"/>
          <w:rtl/>
        </w:rPr>
      </w:pPr>
    </w:p>
    <w:p w14:paraId="0907C1BC" w14:textId="77777777" w:rsidR="00000000" w:rsidRDefault="00F01BE4">
      <w:pPr>
        <w:pStyle w:val="ad"/>
        <w:rPr>
          <w:rtl/>
        </w:rPr>
      </w:pPr>
      <w:r>
        <w:rPr>
          <w:rtl/>
        </w:rPr>
        <w:t>היו</w:t>
      </w:r>
      <w:r>
        <w:rPr>
          <w:rtl/>
        </w:rPr>
        <w:t>"ר ראובן ריבלין:</w:t>
      </w:r>
    </w:p>
    <w:p w14:paraId="09A010DB" w14:textId="77777777" w:rsidR="00000000" w:rsidRDefault="00F01BE4">
      <w:pPr>
        <w:pStyle w:val="a"/>
        <w:rPr>
          <w:rtl/>
        </w:rPr>
      </w:pPr>
    </w:p>
    <w:p w14:paraId="5CB366F1" w14:textId="77777777" w:rsidR="00000000" w:rsidRDefault="00F01BE4">
      <w:pPr>
        <w:pStyle w:val="a"/>
        <w:rPr>
          <w:rFonts w:hint="cs"/>
          <w:rtl/>
        </w:rPr>
      </w:pPr>
      <w:r>
        <w:rPr>
          <w:rFonts w:hint="cs"/>
          <w:rtl/>
        </w:rPr>
        <w:t>אדוני הנואם, בוועדת הכנסת, היום</w:t>
      </w:r>
      <w:r>
        <w:rPr>
          <w:rtl/>
        </w:rPr>
        <w:t xml:space="preserve"> </w:t>
      </w:r>
      <w:r>
        <w:rPr>
          <w:rFonts w:hint="cs"/>
          <w:rtl/>
        </w:rPr>
        <w:t>בבוקר - אני לא השתתפתי בה, כי לי הגישה הממשלה בתחילה בקשה להעביר את זה בקריאה ראשונה, והיה בזה הרבה מן הטעם ומשום השכל, שהרי הבחירות הן בסוף אוקטובר והיום אפשר היה לדון ולהעביר בקריאה ראשונה ובהזדמנות הראשו</w:t>
      </w:r>
      <w:r>
        <w:rPr>
          <w:rFonts w:hint="cs"/>
          <w:rtl/>
        </w:rPr>
        <w:t xml:space="preserve">נה להעביר את זה בקריאה שנייה ושלישית. </w:t>
      </w:r>
    </w:p>
    <w:p w14:paraId="69810D08" w14:textId="77777777" w:rsidR="00000000" w:rsidRDefault="00F01BE4">
      <w:pPr>
        <w:pStyle w:val="a"/>
        <w:rPr>
          <w:rFonts w:hint="cs"/>
          <w:rtl/>
        </w:rPr>
      </w:pPr>
    </w:p>
    <w:p w14:paraId="16DDD1D0" w14:textId="77777777" w:rsidR="00000000" w:rsidRDefault="00F01BE4">
      <w:pPr>
        <w:pStyle w:val="a"/>
        <w:rPr>
          <w:rFonts w:hint="cs"/>
          <w:rtl/>
        </w:rPr>
      </w:pPr>
      <w:r>
        <w:rPr>
          <w:rFonts w:hint="cs"/>
          <w:rtl/>
        </w:rPr>
        <w:t>אני מבין שוועדת הכנסת היום קיבלה את בקשת הממשלה - - -</w:t>
      </w:r>
    </w:p>
    <w:p w14:paraId="56C6CD3C" w14:textId="77777777" w:rsidR="00000000" w:rsidRDefault="00F01BE4">
      <w:pPr>
        <w:pStyle w:val="a"/>
        <w:rPr>
          <w:rFonts w:hint="cs"/>
          <w:rtl/>
        </w:rPr>
      </w:pPr>
    </w:p>
    <w:p w14:paraId="23BC6B3D" w14:textId="77777777" w:rsidR="00000000" w:rsidRDefault="00F01BE4">
      <w:pPr>
        <w:pStyle w:val="ac"/>
        <w:rPr>
          <w:rtl/>
        </w:rPr>
      </w:pPr>
      <w:r>
        <w:rPr>
          <w:rFonts w:hint="eastAsia"/>
          <w:rtl/>
        </w:rPr>
        <w:t>גדעון</w:t>
      </w:r>
      <w:r>
        <w:rPr>
          <w:rtl/>
        </w:rPr>
        <w:t xml:space="preserve"> סער (הליכוד):</w:t>
      </w:r>
    </w:p>
    <w:p w14:paraId="0E6AC0FB" w14:textId="77777777" w:rsidR="00000000" w:rsidRDefault="00F01BE4">
      <w:pPr>
        <w:pStyle w:val="a"/>
        <w:rPr>
          <w:rFonts w:hint="cs"/>
          <w:rtl/>
        </w:rPr>
      </w:pPr>
    </w:p>
    <w:p w14:paraId="307A0B0A" w14:textId="77777777" w:rsidR="00000000" w:rsidRDefault="00F01BE4">
      <w:pPr>
        <w:pStyle w:val="a"/>
        <w:rPr>
          <w:rFonts w:hint="cs"/>
          <w:rtl/>
        </w:rPr>
      </w:pPr>
      <w:r>
        <w:rPr>
          <w:rFonts w:hint="cs"/>
          <w:rtl/>
        </w:rPr>
        <w:t>בתמיכת נציגי מפלגת העבודה.</w:t>
      </w:r>
    </w:p>
    <w:p w14:paraId="55065EC4" w14:textId="77777777" w:rsidR="00000000" w:rsidRDefault="00F01BE4">
      <w:pPr>
        <w:pStyle w:val="a"/>
        <w:rPr>
          <w:rFonts w:hint="cs"/>
          <w:rtl/>
        </w:rPr>
      </w:pPr>
    </w:p>
    <w:p w14:paraId="706E60C3" w14:textId="77777777" w:rsidR="00000000" w:rsidRDefault="00F01BE4">
      <w:pPr>
        <w:pStyle w:val="ad"/>
        <w:rPr>
          <w:rtl/>
        </w:rPr>
      </w:pPr>
      <w:r>
        <w:rPr>
          <w:rtl/>
        </w:rPr>
        <w:t>היו"ר ראובן ריבלין:</w:t>
      </w:r>
    </w:p>
    <w:p w14:paraId="558317B1" w14:textId="77777777" w:rsidR="00000000" w:rsidRDefault="00F01BE4">
      <w:pPr>
        <w:pStyle w:val="a"/>
        <w:rPr>
          <w:rtl/>
        </w:rPr>
      </w:pPr>
    </w:p>
    <w:p w14:paraId="2130CF13" w14:textId="77777777" w:rsidR="00000000" w:rsidRDefault="00F01BE4">
      <w:pPr>
        <w:pStyle w:val="a"/>
        <w:rPr>
          <w:rFonts w:hint="cs"/>
          <w:rtl/>
        </w:rPr>
      </w:pPr>
      <w:r>
        <w:rPr>
          <w:rFonts w:hint="cs"/>
          <w:rtl/>
        </w:rPr>
        <w:t>בתמיכת נציגי מפלגת העבודה. בסדר, אני אומר רק - - -</w:t>
      </w:r>
    </w:p>
    <w:p w14:paraId="6884C359" w14:textId="77777777" w:rsidR="00000000" w:rsidRDefault="00F01BE4">
      <w:pPr>
        <w:pStyle w:val="a"/>
        <w:rPr>
          <w:rFonts w:hint="cs"/>
          <w:rtl/>
        </w:rPr>
      </w:pPr>
    </w:p>
    <w:p w14:paraId="4847170E" w14:textId="77777777" w:rsidR="00000000" w:rsidRDefault="00F01BE4">
      <w:pPr>
        <w:pStyle w:val="SpeakerCon"/>
        <w:rPr>
          <w:rtl/>
        </w:rPr>
      </w:pPr>
      <w:bookmarkStart w:id="44" w:name="FS000000434T29_09_2003_12_55_59C"/>
      <w:bookmarkEnd w:id="44"/>
      <w:r>
        <w:rPr>
          <w:rtl/>
        </w:rPr>
        <w:t>אברהם בורג (העבודה-מימד):</w:t>
      </w:r>
    </w:p>
    <w:p w14:paraId="6A4C593D" w14:textId="77777777" w:rsidR="00000000" w:rsidRDefault="00F01BE4">
      <w:pPr>
        <w:pStyle w:val="a"/>
        <w:rPr>
          <w:rtl/>
        </w:rPr>
      </w:pPr>
    </w:p>
    <w:p w14:paraId="0E085B3F" w14:textId="77777777" w:rsidR="00000000" w:rsidRDefault="00F01BE4">
      <w:pPr>
        <w:pStyle w:val="a"/>
        <w:rPr>
          <w:rFonts w:hint="cs"/>
          <w:rtl/>
        </w:rPr>
      </w:pPr>
      <w:r>
        <w:rPr>
          <w:rFonts w:hint="cs"/>
          <w:rtl/>
        </w:rPr>
        <w:t>קיבלה את תמי</w:t>
      </w:r>
      <w:r>
        <w:rPr>
          <w:rFonts w:hint="cs"/>
          <w:rtl/>
        </w:rPr>
        <w:t>כת מה?</w:t>
      </w:r>
    </w:p>
    <w:p w14:paraId="71A12A71" w14:textId="77777777" w:rsidR="00000000" w:rsidRDefault="00F01BE4">
      <w:pPr>
        <w:pStyle w:val="a"/>
        <w:rPr>
          <w:rFonts w:hint="cs"/>
          <w:rtl/>
        </w:rPr>
      </w:pPr>
    </w:p>
    <w:p w14:paraId="4EE637D9" w14:textId="77777777" w:rsidR="00000000" w:rsidRDefault="00F01BE4">
      <w:pPr>
        <w:pStyle w:val="ad"/>
        <w:rPr>
          <w:rtl/>
        </w:rPr>
      </w:pPr>
      <w:r>
        <w:rPr>
          <w:rtl/>
        </w:rPr>
        <w:t>היו"ר ראובן ריבלין:</w:t>
      </w:r>
    </w:p>
    <w:p w14:paraId="70F950FA" w14:textId="77777777" w:rsidR="00000000" w:rsidRDefault="00F01BE4">
      <w:pPr>
        <w:pStyle w:val="a"/>
        <w:rPr>
          <w:rtl/>
        </w:rPr>
      </w:pPr>
    </w:p>
    <w:p w14:paraId="27A47C29" w14:textId="77777777" w:rsidR="00000000" w:rsidRDefault="00F01BE4">
      <w:pPr>
        <w:pStyle w:val="a"/>
        <w:rPr>
          <w:rFonts w:hint="cs"/>
          <w:rtl/>
        </w:rPr>
      </w:pPr>
      <w:r>
        <w:rPr>
          <w:rFonts w:hint="cs"/>
          <w:rtl/>
        </w:rPr>
        <w:t xml:space="preserve">קיבלה את תמיכת ועדת הכנסת לשלוש קריאות. </w:t>
      </w:r>
    </w:p>
    <w:p w14:paraId="6C3BF5C0" w14:textId="77777777" w:rsidR="00000000" w:rsidRDefault="00F01BE4">
      <w:pPr>
        <w:pStyle w:val="a"/>
        <w:rPr>
          <w:rFonts w:hint="cs"/>
          <w:rtl/>
        </w:rPr>
      </w:pPr>
    </w:p>
    <w:p w14:paraId="534FC42E" w14:textId="77777777" w:rsidR="00000000" w:rsidRDefault="00F01BE4">
      <w:pPr>
        <w:pStyle w:val="SpeakerCon"/>
        <w:rPr>
          <w:rtl/>
        </w:rPr>
      </w:pPr>
      <w:bookmarkStart w:id="45" w:name="FS000000434T29_09_2003_12_56_27C"/>
      <w:bookmarkEnd w:id="45"/>
      <w:r>
        <w:rPr>
          <w:rtl/>
        </w:rPr>
        <w:t>אברהם בורג (העבודה-מימד):</w:t>
      </w:r>
    </w:p>
    <w:p w14:paraId="3625F540" w14:textId="77777777" w:rsidR="00000000" w:rsidRDefault="00F01BE4">
      <w:pPr>
        <w:pStyle w:val="a"/>
        <w:rPr>
          <w:rtl/>
        </w:rPr>
      </w:pPr>
    </w:p>
    <w:p w14:paraId="693E583D" w14:textId="77777777" w:rsidR="00000000" w:rsidRDefault="00F01BE4">
      <w:pPr>
        <w:pStyle w:val="a"/>
        <w:rPr>
          <w:rFonts w:hint="cs"/>
          <w:rtl/>
        </w:rPr>
      </w:pPr>
      <w:r>
        <w:rPr>
          <w:rFonts w:hint="cs"/>
          <w:rtl/>
        </w:rPr>
        <w:t>אין בעיה. תהיינה אלפי הסתייגויות שלי.</w:t>
      </w:r>
    </w:p>
    <w:p w14:paraId="17CBFAA6" w14:textId="77777777" w:rsidR="00000000" w:rsidRDefault="00F01BE4">
      <w:pPr>
        <w:pStyle w:val="a"/>
        <w:rPr>
          <w:rFonts w:hint="cs"/>
          <w:rtl/>
        </w:rPr>
      </w:pPr>
    </w:p>
    <w:p w14:paraId="075B67A8" w14:textId="77777777" w:rsidR="00000000" w:rsidRDefault="00F01BE4">
      <w:pPr>
        <w:pStyle w:val="ac"/>
        <w:rPr>
          <w:rtl/>
        </w:rPr>
      </w:pPr>
      <w:r>
        <w:rPr>
          <w:rFonts w:hint="eastAsia"/>
          <w:rtl/>
        </w:rPr>
        <w:t>גדעון</w:t>
      </w:r>
      <w:r>
        <w:rPr>
          <w:rtl/>
        </w:rPr>
        <w:t xml:space="preserve"> סער (הליכוד):</w:t>
      </w:r>
    </w:p>
    <w:p w14:paraId="58A45818" w14:textId="77777777" w:rsidR="00000000" w:rsidRDefault="00F01BE4">
      <w:pPr>
        <w:pStyle w:val="a"/>
        <w:rPr>
          <w:rFonts w:hint="cs"/>
          <w:rtl/>
        </w:rPr>
      </w:pPr>
    </w:p>
    <w:p w14:paraId="33D4762C" w14:textId="77777777" w:rsidR="00000000" w:rsidRDefault="00F01BE4">
      <w:pPr>
        <w:pStyle w:val="a"/>
        <w:rPr>
          <w:rFonts w:hint="cs"/>
          <w:rtl/>
        </w:rPr>
      </w:pPr>
      <w:r>
        <w:rPr>
          <w:rFonts w:hint="cs"/>
          <w:rtl/>
        </w:rPr>
        <w:t>תפסיק לאיים. הרי כבר עשית את זה פעם אחת - - -</w:t>
      </w:r>
    </w:p>
    <w:p w14:paraId="78C64D93" w14:textId="77777777" w:rsidR="00000000" w:rsidRDefault="00F01BE4">
      <w:pPr>
        <w:pStyle w:val="SpeakerCon"/>
        <w:rPr>
          <w:rFonts w:hint="cs"/>
          <w:rtl/>
        </w:rPr>
      </w:pPr>
      <w:bookmarkStart w:id="46" w:name="FS000000434T29_09_2003_12_57_14C"/>
      <w:bookmarkEnd w:id="46"/>
    </w:p>
    <w:p w14:paraId="6A9AE734" w14:textId="77777777" w:rsidR="00000000" w:rsidRDefault="00F01BE4">
      <w:pPr>
        <w:pStyle w:val="SpeakerCon"/>
        <w:rPr>
          <w:rFonts w:hint="cs"/>
          <w:rtl/>
        </w:rPr>
      </w:pPr>
    </w:p>
    <w:p w14:paraId="53A497D2" w14:textId="77777777" w:rsidR="00000000" w:rsidRDefault="00F01BE4">
      <w:pPr>
        <w:pStyle w:val="SpeakerCon"/>
        <w:rPr>
          <w:rtl/>
        </w:rPr>
      </w:pPr>
      <w:r>
        <w:rPr>
          <w:rtl/>
        </w:rPr>
        <w:t>אברהם בורג (העבודה-מימד):</w:t>
      </w:r>
    </w:p>
    <w:p w14:paraId="6C613CA3" w14:textId="77777777" w:rsidR="00000000" w:rsidRDefault="00F01BE4">
      <w:pPr>
        <w:pStyle w:val="a"/>
        <w:rPr>
          <w:rtl/>
        </w:rPr>
      </w:pPr>
    </w:p>
    <w:p w14:paraId="696021E3" w14:textId="77777777" w:rsidR="00000000" w:rsidRDefault="00F01BE4">
      <w:pPr>
        <w:pStyle w:val="a"/>
        <w:rPr>
          <w:rFonts w:hint="cs"/>
          <w:rtl/>
        </w:rPr>
      </w:pPr>
      <w:r>
        <w:rPr>
          <w:rFonts w:hint="cs"/>
          <w:rtl/>
        </w:rPr>
        <w:t>כן, עשיתי את זה פעם אחת</w:t>
      </w:r>
      <w:r>
        <w:rPr>
          <w:rFonts w:hint="cs"/>
          <w:rtl/>
        </w:rPr>
        <w:t xml:space="preserve"> ואתם נאלצתם לזייף את החתימה בהנהגתך. כי אתם לא יודעים מה זה פרלמנט.</w:t>
      </w:r>
    </w:p>
    <w:p w14:paraId="2800F83A" w14:textId="77777777" w:rsidR="00000000" w:rsidRDefault="00F01BE4">
      <w:pPr>
        <w:pStyle w:val="a"/>
        <w:rPr>
          <w:rFonts w:hint="cs"/>
          <w:rtl/>
        </w:rPr>
      </w:pPr>
    </w:p>
    <w:p w14:paraId="483F9F16" w14:textId="77777777" w:rsidR="00000000" w:rsidRDefault="00F01BE4">
      <w:pPr>
        <w:pStyle w:val="ad"/>
        <w:rPr>
          <w:rtl/>
        </w:rPr>
      </w:pPr>
      <w:r>
        <w:rPr>
          <w:rtl/>
        </w:rPr>
        <w:t>היו"ר ראובן ריבלין:</w:t>
      </w:r>
    </w:p>
    <w:p w14:paraId="4BC6FCE9" w14:textId="77777777" w:rsidR="00000000" w:rsidRDefault="00F01BE4">
      <w:pPr>
        <w:pStyle w:val="a"/>
        <w:rPr>
          <w:rtl/>
        </w:rPr>
      </w:pPr>
    </w:p>
    <w:p w14:paraId="2BE16265" w14:textId="77777777" w:rsidR="00000000" w:rsidRDefault="00F01BE4">
      <w:pPr>
        <w:pStyle w:val="a"/>
        <w:rPr>
          <w:rFonts w:hint="cs"/>
          <w:rtl/>
        </w:rPr>
      </w:pPr>
      <w:r>
        <w:rPr>
          <w:rFonts w:hint="cs"/>
          <w:rtl/>
        </w:rPr>
        <w:t>חבר הכנסת, חבר הכנסת סער - - -</w:t>
      </w:r>
    </w:p>
    <w:p w14:paraId="008877D0" w14:textId="77777777" w:rsidR="00000000" w:rsidRDefault="00F01BE4">
      <w:pPr>
        <w:pStyle w:val="a"/>
        <w:rPr>
          <w:rFonts w:hint="cs"/>
          <w:rtl/>
        </w:rPr>
      </w:pPr>
    </w:p>
    <w:p w14:paraId="0E69261B" w14:textId="77777777" w:rsidR="00000000" w:rsidRDefault="00F01BE4">
      <w:pPr>
        <w:pStyle w:val="SpeakerCon"/>
        <w:rPr>
          <w:rFonts w:hint="cs"/>
          <w:rtl/>
        </w:rPr>
      </w:pPr>
      <w:bookmarkStart w:id="47" w:name="FS000000434T29_09_2003_12_58_12C"/>
      <w:bookmarkEnd w:id="47"/>
      <w:r>
        <w:rPr>
          <w:rtl/>
        </w:rPr>
        <w:t>אברהם בורג (העבודה-מימד):</w:t>
      </w:r>
    </w:p>
    <w:p w14:paraId="72E78E7B" w14:textId="77777777" w:rsidR="00000000" w:rsidRDefault="00F01BE4">
      <w:pPr>
        <w:pStyle w:val="SpeakerCon"/>
        <w:rPr>
          <w:rFonts w:hint="cs"/>
          <w:rtl/>
        </w:rPr>
      </w:pPr>
    </w:p>
    <w:p w14:paraId="385204A0" w14:textId="77777777" w:rsidR="00000000" w:rsidRDefault="00F01BE4">
      <w:pPr>
        <w:pStyle w:val="a"/>
        <w:rPr>
          <w:rFonts w:hint="cs"/>
          <w:rtl/>
        </w:rPr>
      </w:pPr>
      <w:r>
        <w:rPr>
          <w:rFonts w:hint="cs"/>
          <w:rtl/>
        </w:rPr>
        <w:t>כי מרכז הליכוד הפך אצלך, בנורמות שלו, למליאת הכנסת. אתה יומיים חבר הכנסת והתחלת גם לבזות את החקיקה? גם לזה</w:t>
      </w:r>
      <w:r>
        <w:rPr>
          <w:rFonts w:hint="cs"/>
          <w:rtl/>
        </w:rPr>
        <w:t xml:space="preserve"> אין לך כבוד? </w:t>
      </w:r>
    </w:p>
    <w:p w14:paraId="3D883AA1" w14:textId="77777777" w:rsidR="00000000" w:rsidRDefault="00F01BE4">
      <w:pPr>
        <w:pStyle w:val="a"/>
        <w:rPr>
          <w:rFonts w:hint="cs"/>
          <w:rtl/>
        </w:rPr>
      </w:pPr>
    </w:p>
    <w:p w14:paraId="2E3DF76C" w14:textId="77777777" w:rsidR="00000000" w:rsidRDefault="00F01BE4">
      <w:pPr>
        <w:pStyle w:val="ad"/>
        <w:rPr>
          <w:rtl/>
        </w:rPr>
      </w:pPr>
      <w:r>
        <w:rPr>
          <w:rtl/>
        </w:rPr>
        <w:t>היו"ר ראובן ריבלין:</w:t>
      </w:r>
    </w:p>
    <w:p w14:paraId="1A49C846" w14:textId="77777777" w:rsidR="00000000" w:rsidRDefault="00F01BE4">
      <w:pPr>
        <w:pStyle w:val="a"/>
        <w:rPr>
          <w:rtl/>
        </w:rPr>
      </w:pPr>
    </w:p>
    <w:p w14:paraId="1B94D756" w14:textId="77777777" w:rsidR="00000000" w:rsidRDefault="00F01BE4">
      <w:pPr>
        <w:pStyle w:val="a"/>
        <w:rPr>
          <w:rFonts w:hint="cs"/>
          <w:rtl/>
        </w:rPr>
      </w:pPr>
      <w:r>
        <w:rPr>
          <w:rFonts w:hint="cs"/>
          <w:rtl/>
        </w:rPr>
        <w:t xml:space="preserve">חבר הכנסת בורג, ברשותך. חבר הכנסת אריאל. כנראה ניתנה נבואה בכל זאת לירושלמים, ואני לא ידעתי מה שאני אומר. אמרתי: חבר הכנסת סער, אתה מדבר מייד אחריו. בבקשה. </w:t>
      </w:r>
    </w:p>
    <w:p w14:paraId="3815B0AB" w14:textId="77777777" w:rsidR="00000000" w:rsidRDefault="00F01BE4">
      <w:pPr>
        <w:pStyle w:val="a"/>
        <w:rPr>
          <w:rFonts w:hint="cs"/>
          <w:rtl/>
        </w:rPr>
      </w:pPr>
    </w:p>
    <w:p w14:paraId="33277354" w14:textId="77777777" w:rsidR="00000000" w:rsidRDefault="00F01BE4">
      <w:pPr>
        <w:pStyle w:val="SpeakerCon"/>
        <w:rPr>
          <w:rtl/>
        </w:rPr>
      </w:pPr>
      <w:bookmarkStart w:id="48" w:name="FS000000434T29_09_2003_13_00_22C"/>
      <w:bookmarkEnd w:id="48"/>
      <w:r>
        <w:rPr>
          <w:rtl/>
        </w:rPr>
        <w:t>אברהם בורג (העבודה-מימד):</w:t>
      </w:r>
    </w:p>
    <w:p w14:paraId="0B8023E0" w14:textId="77777777" w:rsidR="00000000" w:rsidRDefault="00F01BE4">
      <w:pPr>
        <w:pStyle w:val="a"/>
        <w:rPr>
          <w:rtl/>
        </w:rPr>
      </w:pPr>
    </w:p>
    <w:p w14:paraId="4DED115B" w14:textId="77777777" w:rsidR="00000000" w:rsidRDefault="00F01BE4">
      <w:pPr>
        <w:pStyle w:val="a"/>
        <w:rPr>
          <w:rFonts w:hint="cs"/>
          <w:rtl/>
        </w:rPr>
      </w:pPr>
      <w:r>
        <w:rPr>
          <w:rFonts w:hint="cs"/>
          <w:rtl/>
        </w:rPr>
        <w:t>אני רוצה לדעת, אדוני היושב-ראש, הא</w:t>
      </w:r>
      <w:r>
        <w:rPr>
          <w:rFonts w:hint="cs"/>
          <w:rtl/>
        </w:rPr>
        <w:t xml:space="preserve">ם אתה תיתן היום להעלות ולהעביר את החוק הזה בשלוש קריאות. </w:t>
      </w:r>
    </w:p>
    <w:p w14:paraId="1ABFA6C1" w14:textId="77777777" w:rsidR="00000000" w:rsidRDefault="00F01BE4">
      <w:pPr>
        <w:pStyle w:val="a"/>
        <w:rPr>
          <w:rFonts w:hint="cs"/>
          <w:rtl/>
        </w:rPr>
      </w:pPr>
    </w:p>
    <w:p w14:paraId="456CF3A9" w14:textId="77777777" w:rsidR="00000000" w:rsidRDefault="00F01BE4">
      <w:pPr>
        <w:pStyle w:val="ad"/>
        <w:rPr>
          <w:rtl/>
        </w:rPr>
      </w:pPr>
      <w:r>
        <w:rPr>
          <w:rtl/>
        </w:rPr>
        <w:t>היו"ר ראובן ריבלין:</w:t>
      </w:r>
    </w:p>
    <w:p w14:paraId="7FCC610C" w14:textId="77777777" w:rsidR="00000000" w:rsidRDefault="00F01BE4">
      <w:pPr>
        <w:pStyle w:val="a"/>
        <w:rPr>
          <w:rtl/>
        </w:rPr>
      </w:pPr>
    </w:p>
    <w:p w14:paraId="5EB41493" w14:textId="77777777" w:rsidR="00000000" w:rsidRDefault="00F01BE4">
      <w:pPr>
        <w:pStyle w:val="a"/>
        <w:rPr>
          <w:rFonts w:hint="cs"/>
          <w:rtl/>
        </w:rPr>
      </w:pPr>
      <w:r>
        <w:rPr>
          <w:rFonts w:hint="cs"/>
          <w:rtl/>
        </w:rPr>
        <w:t>אני אתן לאדוני תשובה. אין שאילתות ליושב-ראש הכנסת. אין פרוצדורה כזאת, אז אני לא יודע, פשוט, על-פי איזה סעיף לענות לך.</w:t>
      </w:r>
    </w:p>
    <w:p w14:paraId="3D863820" w14:textId="77777777" w:rsidR="00000000" w:rsidRDefault="00F01BE4">
      <w:pPr>
        <w:pStyle w:val="a"/>
        <w:rPr>
          <w:rFonts w:hint="cs"/>
          <w:rtl/>
        </w:rPr>
      </w:pPr>
    </w:p>
    <w:p w14:paraId="6123EC9A" w14:textId="77777777" w:rsidR="00000000" w:rsidRDefault="00F01BE4">
      <w:pPr>
        <w:pStyle w:val="SpeakerCon"/>
        <w:rPr>
          <w:rtl/>
        </w:rPr>
      </w:pPr>
      <w:bookmarkStart w:id="49" w:name="FS000000434T29_09_2003_13_01_20C"/>
      <w:bookmarkEnd w:id="49"/>
      <w:r>
        <w:rPr>
          <w:rtl/>
        </w:rPr>
        <w:t>אברהם בורג (העבודה-מימד):</w:t>
      </w:r>
    </w:p>
    <w:p w14:paraId="3A38CD00" w14:textId="77777777" w:rsidR="00000000" w:rsidRDefault="00F01BE4">
      <w:pPr>
        <w:pStyle w:val="a"/>
        <w:rPr>
          <w:rtl/>
        </w:rPr>
      </w:pPr>
    </w:p>
    <w:p w14:paraId="301D58E9" w14:textId="77777777" w:rsidR="00000000" w:rsidRDefault="00F01BE4">
      <w:pPr>
        <w:pStyle w:val="a"/>
        <w:rPr>
          <w:rFonts w:hint="cs"/>
          <w:rtl/>
        </w:rPr>
      </w:pPr>
      <w:r>
        <w:rPr>
          <w:rFonts w:hint="cs"/>
          <w:rtl/>
        </w:rPr>
        <w:t xml:space="preserve">סתם לתת תשובה. </w:t>
      </w:r>
    </w:p>
    <w:p w14:paraId="70E8A94D" w14:textId="77777777" w:rsidR="00000000" w:rsidRDefault="00F01BE4">
      <w:pPr>
        <w:pStyle w:val="a"/>
        <w:rPr>
          <w:rFonts w:hint="cs"/>
          <w:rtl/>
        </w:rPr>
      </w:pPr>
    </w:p>
    <w:p w14:paraId="28B3D3D4" w14:textId="77777777" w:rsidR="00000000" w:rsidRDefault="00F01BE4">
      <w:pPr>
        <w:pStyle w:val="ad"/>
        <w:rPr>
          <w:rtl/>
        </w:rPr>
      </w:pPr>
      <w:r>
        <w:rPr>
          <w:rtl/>
        </w:rPr>
        <w:t>היו"ר ראובן ר</w:t>
      </w:r>
      <w:r>
        <w:rPr>
          <w:rtl/>
        </w:rPr>
        <w:t>יבלין:</w:t>
      </w:r>
    </w:p>
    <w:p w14:paraId="15D23260" w14:textId="77777777" w:rsidR="00000000" w:rsidRDefault="00F01BE4">
      <w:pPr>
        <w:pStyle w:val="a"/>
        <w:rPr>
          <w:rtl/>
        </w:rPr>
      </w:pPr>
    </w:p>
    <w:p w14:paraId="3BE355DB" w14:textId="77777777" w:rsidR="00000000" w:rsidRDefault="00F01BE4">
      <w:pPr>
        <w:pStyle w:val="a"/>
        <w:rPr>
          <w:rFonts w:hint="cs"/>
          <w:rtl/>
        </w:rPr>
      </w:pPr>
      <w:r>
        <w:rPr>
          <w:rFonts w:hint="cs"/>
          <w:rtl/>
        </w:rPr>
        <w:t>אז אני אחשוב על זה ואני אתן לך ודאי תשובה. בבקשה, אדוני.</w:t>
      </w:r>
    </w:p>
    <w:p w14:paraId="1B618941" w14:textId="77777777" w:rsidR="00000000" w:rsidRDefault="00F01BE4">
      <w:pPr>
        <w:pStyle w:val="a"/>
        <w:rPr>
          <w:rFonts w:hint="cs"/>
          <w:rtl/>
        </w:rPr>
      </w:pPr>
    </w:p>
    <w:p w14:paraId="07DB3C29" w14:textId="77777777" w:rsidR="00000000" w:rsidRDefault="00F01BE4">
      <w:pPr>
        <w:pStyle w:val="SpeakerCon"/>
        <w:rPr>
          <w:rtl/>
        </w:rPr>
      </w:pPr>
      <w:bookmarkStart w:id="50" w:name="FS000000434T29_09_2003_13_01_43C"/>
      <w:bookmarkEnd w:id="50"/>
      <w:r>
        <w:rPr>
          <w:rtl/>
        </w:rPr>
        <w:t>אברהם בורג (העבודה-מימד):</w:t>
      </w:r>
    </w:p>
    <w:p w14:paraId="009FB78E" w14:textId="77777777" w:rsidR="00000000" w:rsidRDefault="00F01BE4">
      <w:pPr>
        <w:pStyle w:val="a"/>
        <w:rPr>
          <w:rtl/>
        </w:rPr>
      </w:pPr>
    </w:p>
    <w:p w14:paraId="0A518114" w14:textId="77777777" w:rsidR="00000000" w:rsidRDefault="00F01BE4">
      <w:pPr>
        <w:pStyle w:val="a"/>
        <w:rPr>
          <w:rFonts w:hint="cs"/>
          <w:rtl/>
        </w:rPr>
      </w:pPr>
      <w:r>
        <w:rPr>
          <w:rFonts w:hint="cs"/>
          <w:rtl/>
        </w:rPr>
        <w:t>תודה רבה.</w:t>
      </w:r>
    </w:p>
    <w:p w14:paraId="73D1A279" w14:textId="77777777" w:rsidR="00000000" w:rsidRDefault="00F01BE4">
      <w:pPr>
        <w:pStyle w:val="a"/>
        <w:rPr>
          <w:rFonts w:hint="cs"/>
          <w:rtl/>
        </w:rPr>
      </w:pPr>
    </w:p>
    <w:p w14:paraId="4C52E8DD" w14:textId="77777777" w:rsidR="00000000" w:rsidRDefault="00F01BE4">
      <w:pPr>
        <w:pStyle w:val="a"/>
        <w:rPr>
          <w:rFonts w:hint="cs"/>
          <w:rtl/>
        </w:rPr>
      </w:pPr>
      <w:r>
        <w:rPr>
          <w:rFonts w:hint="cs"/>
          <w:rtl/>
        </w:rPr>
        <w:t xml:space="preserve">ומכיוון שעסקו פה לפחות עוד בנושא אחד, אני רוצה לתקן את חבר הכנסת פינס - אני מתנגד התנגדות מוחלטת לגדר ההפרדה במתכונתה הנוכחית או בכל מתכונת אחרת. כל מי </w:t>
      </w:r>
      <w:r>
        <w:rPr>
          <w:rFonts w:hint="cs"/>
          <w:rtl/>
        </w:rPr>
        <w:t xml:space="preserve">שחושב שניתן להקים גדר - מצד אחד ישראל, מצד אחד פלסטין, בצד השלישי ההתנחלויות, ולהקים את כל האזור שבין הירדן לבין הים בתור איים, איים, איים של גדרות, בלי להבטיח את שלומם של המתנחלים, בלי להבטיח באמת הסדר שלום, שבו תמורת הורדת ההתנחלויות יהיה הסדר שקו הגבול </w:t>
      </w:r>
      <w:r>
        <w:rPr>
          <w:rFonts w:hint="cs"/>
          <w:rtl/>
        </w:rPr>
        <w:t xml:space="preserve">ייקבע לאורך הקו הבין-לאומי - חבל על הזמן שלו. אני לא אתן את היד שלי, לא בפורום מפלגתי ולא בפורום פרלמנטרי, להקמת מה שבעיני הוא ניסיון להקים עוד קו מז'ינו, להקים עוד קו בר-לב, להקים עוד קו של אשליה שאין אתה לא שלום, לא גבול, לא ביטחון ולא הפרדה. תודה רבה. </w:t>
      </w:r>
    </w:p>
    <w:p w14:paraId="23BC53E8" w14:textId="77777777" w:rsidR="00000000" w:rsidRDefault="00F01BE4">
      <w:pPr>
        <w:pStyle w:val="a"/>
        <w:rPr>
          <w:rFonts w:hint="cs"/>
          <w:rtl/>
        </w:rPr>
      </w:pPr>
    </w:p>
    <w:p w14:paraId="0AEBBB29" w14:textId="77777777" w:rsidR="00000000" w:rsidRDefault="00F01BE4">
      <w:pPr>
        <w:pStyle w:val="ad"/>
        <w:rPr>
          <w:rtl/>
        </w:rPr>
      </w:pPr>
      <w:r>
        <w:rPr>
          <w:rtl/>
        </w:rPr>
        <w:t>היו"ר ראובן ריבלין:</w:t>
      </w:r>
    </w:p>
    <w:p w14:paraId="1077B923" w14:textId="77777777" w:rsidR="00000000" w:rsidRDefault="00F01BE4">
      <w:pPr>
        <w:pStyle w:val="a"/>
        <w:rPr>
          <w:rtl/>
        </w:rPr>
      </w:pPr>
    </w:p>
    <w:p w14:paraId="5C0631C1" w14:textId="77777777" w:rsidR="00000000" w:rsidRDefault="00F01BE4">
      <w:pPr>
        <w:pStyle w:val="a"/>
        <w:rPr>
          <w:rFonts w:hint="cs"/>
          <w:rtl/>
        </w:rPr>
      </w:pPr>
      <w:r>
        <w:rPr>
          <w:rFonts w:hint="cs"/>
          <w:rtl/>
        </w:rPr>
        <w:t>תודה לחבר הכנסת בורג. רבותי חברי הכנסת, יש שם מישהו שנדמה לי שהיה ביציע האורחים עם טלפון. זה דבר כמעט בלתי אפשרי. או, אני מאוד מודה לאדוני שכיבה אותו. הבא אחריו שהטלפון יצלצל אצלו, ניאלץ להוציא אותו מהאולם.</w:t>
      </w:r>
    </w:p>
    <w:p w14:paraId="74AFA23C" w14:textId="77777777" w:rsidR="00000000" w:rsidRDefault="00F01BE4">
      <w:pPr>
        <w:pStyle w:val="a"/>
        <w:rPr>
          <w:rFonts w:hint="cs"/>
          <w:rtl/>
        </w:rPr>
      </w:pPr>
    </w:p>
    <w:p w14:paraId="10EFD1EF" w14:textId="77777777" w:rsidR="00000000" w:rsidRDefault="00F01BE4">
      <w:pPr>
        <w:pStyle w:val="a"/>
        <w:rPr>
          <w:rFonts w:hint="cs"/>
          <w:rtl/>
        </w:rPr>
      </w:pPr>
      <w:r>
        <w:rPr>
          <w:rFonts w:hint="cs"/>
          <w:rtl/>
        </w:rPr>
        <w:t>רבותי חברי הכנסת, חבר הכנס</w:t>
      </w:r>
      <w:r>
        <w:rPr>
          <w:rFonts w:hint="cs"/>
          <w:rtl/>
        </w:rPr>
        <w:t xml:space="preserve">ת גדעון סער, ואחריו - חבר הכנסת חיים אורון. </w:t>
      </w:r>
    </w:p>
    <w:p w14:paraId="5B55744C" w14:textId="77777777" w:rsidR="00000000" w:rsidRDefault="00F01BE4">
      <w:pPr>
        <w:pStyle w:val="a"/>
        <w:rPr>
          <w:rFonts w:hint="cs"/>
          <w:rtl/>
        </w:rPr>
      </w:pPr>
    </w:p>
    <w:p w14:paraId="785B6378" w14:textId="77777777" w:rsidR="00000000" w:rsidRDefault="00F01BE4">
      <w:pPr>
        <w:pStyle w:val="Speaker"/>
        <w:rPr>
          <w:rtl/>
        </w:rPr>
      </w:pPr>
      <w:bookmarkStart w:id="51" w:name="FS000000434T29_09_2003_13_07_56"/>
      <w:bookmarkStart w:id="52" w:name="FS000001027T29_09_2003_13_08_09"/>
      <w:bookmarkStart w:id="53" w:name="_Toc55731508"/>
      <w:bookmarkEnd w:id="51"/>
      <w:bookmarkEnd w:id="52"/>
      <w:r>
        <w:rPr>
          <w:rFonts w:hint="eastAsia"/>
          <w:rtl/>
        </w:rPr>
        <w:t>גדעון</w:t>
      </w:r>
      <w:r>
        <w:rPr>
          <w:rtl/>
        </w:rPr>
        <w:t xml:space="preserve"> סער (הליכוד):</w:t>
      </w:r>
      <w:bookmarkEnd w:id="53"/>
    </w:p>
    <w:p w14:paraId="6503E6F5" w14:textId="77777777" w:rsidR="00000000" w:rsidRDefault="00F01BE4">
      <w:pPr>
        <w:pStyle w:val="a"/>
        <w:rPr>
          <w:rFonts w:hint="cs"/>
          <w:rtl/>
        </w:rPr>
      </w:pPr>
    </w:p>
    <w:p w14:paraId="61C0224A" w14:textId="77777777" w:rsidR="00000000" w:rsidRDefault="00F01BE4">
      <w:pPr>
        <w:pStyle w:val="a"/>
        <w:rPr>
          <w:rFonts w:hint="cs"/>
          <w:rtl/>
        </w:rPr>
      </w:pPr>
      <w:r>
        <w:rPr>
          <w:rFonts w:hint="cs"/>
          <w:rtl/>
        </w:rPr>
        <w:t>אדוני היושב-ראש, חברי הכנסת, זה קורה פעמים רבות, גם לפרלמנטרים ותיקים כמו חבר הכנסת בורג, שהם לא מכינים שיעורי-בית והם עולים לדוכן ואינם יודעים מה הם סחים. אנחנו מדברים על חוק שבא להתמודד ע</w:t>
      </w:r>
      <w:r>
        <w:rPr>
          <w:rFonts w:hint="cs"/>
          <w:rtl/>
        </w:rPr>
        <w:t xml:space="preserve">ם לקונה שיש בחוק; עם לקונה שלא מאפשרת מימון בכלל, בכלל, במקום שיש בו בחירות מיוחדות - דהיינו בחירות רק לראש הרשות ולא גם למועצת הרשות, כפי שיש היום בשני יישובים בארץ. </w:t>
      </w:r>
    </w:p>
    <w:p w14:paraId="22F05032" w14:textId="77777777" w:rsidR="00000000" w:rsidRDefault="00F01BE4">
      <w:pPr>
        <w:pStyle w:val="a"/>
        <w:rPr>
          <w:rFonts w:hint="cs"/>
          <w:rtl/>
        </w:rPr>
      </w:pPr>
    </w:p>
    <w:p w14:paraId="7841436F" w14:textId="77777777" w:rsidR="00000000" w:rsidRDefault="00F01BE4">
      <w:pPr>
        <w:pStyle w:val="a"/>
        <w:rPr>
          <w:rFonts w:hint="cs"/>
          <w:rtl/>
        </w:rPr>
      </w:pPr>
      <w:r>
        <w:rPr>
          <w:rFonts w:hint="cs"/>
          <w:rtl/>
        </w:rPr>
        <w:t>העובדה המצערת שמפלגת העבודה נמצאת בשפל המדרגה עד כדי כך שאין לה מועמדים ביישובים רציניי</w:t>
      </w:r>
      <w:r>
        <w:rPr>
          <w:rFonts w:hint="cs"/>
          <w:rtl/>
        </w:rPr>
        <w:t>ם, בערים גדולות בארץ-ישראל, והיא אפילו לא הגיעה למצב שהיא יכולה להציב מועמדים, אינה יכולה לשים מכשלה כזאת בפני המפלגות שכן יכולות להציג מועמדים, למשל מפלגת עם אחד שיש לה מועמד בלוד, ואתם הרי מתאחדים אתה באיחוד של פושטי רגל: פושטי הרגל של ההסתדרות ופושטי הר</w:t>
      </w:r>
      <w:r>
        <w:rPr>
          <w:rFonts w:hint="cs"/>
          <w:rtl/>
        </w:rPr>
        <w:t>גל של המפלגות.</w:t>
      </w:r>
    </w:p>
    <w:p w14:paraId="7AC4FF25" w14:textId="77777777" w:rsidR="00000000" w:rsidRDefault="00F01BE4">
      <w:pPr>
        <w:pStyle w:val="a"/>
        <w:rPr>
          <w:rFonts w:hint="cs"/>
          <w:rtl/>
        </w:rPr>
      </w:pPr>
    </w:p>
    <w:p w14:paraId="727D182A" w14:textId="77777777" w:rsidR="00000000" w:rsidRDefault="00F01BE4">
      <w:pPr>
        <w:pStyle w:val="ac"/>
        <w:rPr>
          <w:rtl/>
        </w:rPr>
      </w:pPr>
      <w:r>
        <w:rPr>
          <w:rFonts w:hint="eastAsia"/>
          <w:rtl/>
        </w:rPr>
        <w:t>אילנה</w:t>
      </w:r>
      <w:r>
        <w:rPr>
          <w:rtl/>
        </w:rPr>
        <w:t xml:space="preserve"> כהן (עם אחד):</w:t>
      </w:r>
    </w:p>
    <w:p w14:paraId="4414E87C" w14:textId="77777777" w:rsidR="00000000" w:rsidRDefault="00F01BE4">
      <w:pPr>
        <w:pStyle w:val="a"/>
        <w:rPr>
          <w:rFonts w:hint="cs"/>
          <w:rtl/>
        </w:rPr>
      </w:pPr>
    </w:p>
    <w:p w14:paraId="7127C62B" w14:textId="77777777" w:rsidR="00000000" w:rsidRDefault="00F01BE4">
      <w:pPr>
        <w:pStyle w:val="a"/>
        <w:rPr>
          <w:rFonts w:hint="cs"/>
          <w:rtl/>
        </w:rPr>
      </w:pPr>
      <w:r>
        <w:rPr>
          <w:rFonts w:hint="cs"/>
          <w:rtl/>
        </w:rPr>
        <w:t xml:space="preserve">אני מבקשת ממך, שמור את המלים האלה לעצמך. </w:t>
      </w:r>
    </w:p>
    <w:p w14:paraId="1DEA59C2" w14:textId="77777777" w:rsidR="00000000" w:rsidRDefault="00F01BE4">
      <w:pPr>
        <w:pStyle w:val="a"/>
        <w:rPr>
          <w:rFonts w:hint="cs"/>
          <w:rtl/>
        </w:rPr>
      </w:pPr>
    </w:p>
    <w:p w14:paraId="42821DF3" w14:textId="77777777" w:rsidR="00000000" w:rsidRDefault="00F01BE4">
      <w:pPr>
        <w:pStyle w:val="SpeakerCon"/>
        <w:rPr>
          <w:rtl/>
        </w:rPr>
      </w:pPr>
      <w:bookmarkStart w:id="54" w:name="FS000001027T29_09_2003_13_13_46C"/>
      <w:bookmarkEnd w:id="54"/>
      <w:r>
        <w:rPr>
          <w:rtl/>
        </w:rPr>
        <w:t>גדעון סער (הליכוד):</w:t>
      </w:r>
    </w:p>
    <w:p w14:paraId="14C3CF24" w14:textId="77777777" w:rsidR="00000000" w:rsidRDefault="00F01BE4">
      <w:pPr>
        <w:pStyle w:val="a"/>
        <w:rPr>
          <w:rFonts w:hint="cs"/>
          <w:rtl/>
        </w:rPr>
      </w:pPr>
    </w:p>
    <w:p w14:paraId="36EE6614" w14:textId="77777777" w:rsidR="00000000" w:rsidRDefault="00F01BE4">
      <w:pPr>
        <w:pStyle w:val="a"/>
        <w:rPr>
          <w:rFonts w:hint="cs"/>
          <w:rtl/>
        </w:rPr>
      </w:pPr>
      <w:r>
        <w:rPr>
          <w:rFonts w:hint="cs"/>
          <w:rtl/>
        </w:rPr>
        <w:t>אתם פושטי רגל. ההסתדרות בהנהגתכם היא המפטר הגדול ביותר ופושט הרגל הגדול ביותר. אתם מתחרים בהסכמי הלוואות עם הבנקים השונים ולכן זה איחוד של פושטי רגל; אני ע</w:t>
      </w:r>
      <w:r>
        <w:rPr>
          <w:rFonts w:hint="cs"/>
          <w:rtl/>
        </w:rPr>
        <w:t xml:space="preserve">ומד על ההגדרה הזאת. </w:t>
      </w:r>
    </w:p>
    <w:p w14:paraId="72CEEA79" w14:textId="77777777" w:rsidR="00000000" w:rsidRDefault="00F01BE4">
      <w:pPr>
        <w:pStyle w:val="a"/>
        <w:rPr>
          <w:rFonts w:hint="cs"/>
          <w:rtl/>
        </w:rPr>
      </w:pPr>
    </w:p>
    <w:p w14:paraId="070622AA" w14:textId="77777777" w:rsidR="00000000" w:rsidRDefault="00F01BE4">
      <w:pPr>
        <w:pStyle w:val="a"/>
        <w:rPr>
          <w:rFonts w:hint="cs"/>
          <w:rtl/>
        </w:rPr>
      </w:pPr>
      <w:r>
        <w:rPr>
          <w:rFonts w:hint="cs"/>
          <w:rtl/>
        </w:rPr>
        <w:t xml:space="preserve">התוצאה של מניעת חקיקה היא, שאתם פשוט תעמידו, למשל את שותפכם מסיעת עם אחד, במצב בלתי אפשרי. </w:t>
      </w:r>
    </w:p>
    <w:p w14:paraId="116C8D3B" w14:textId="77777777" w:rsidR="00000000" w:rsidRDefault="00F01BE4">
      <w:pPr>
        <w:pStyle w:val="a"/>
        <w:rPr>
          <w:rFonts w:hint="cs"/>
          <w:rtl/>
        </w:rPr>
      </w:pPr>
    </w:p>
    <w:p w14:paraId="0C72D020" w14:textId="77777777" w:rsidR="00000000" w:rsidRDefault="00F01BE4">
      <w:pPr>
        <w:pStyle w:val="a"/>
        <w:rPr>
          <w:rFonts w:hint="cs"/>
          <w:rtl/>
        </w:rPr>
      </w:pPr>
      <w:r>
        <w:rPr>
          <w:rFonts w:hint="cs"/>
          <w:rtl/>
        </w:rPr>
        <w:t>מה מצא חן בעיני בדבריו של חבר הכנסת פינס? חבר הכנסת פינס ניסה ליצור את הרושם ההפוך מן המציאות, שהוא חרד לכיסו של הציבור בנושא מימון מפלגות. כ</w:t>
      </w:r>
      <w:r>
        <w:rPr>
          <w:rFonts w:hint="cs"/>
          <w:rtl/>
        </w:rPr>
        <w:t xml:space="preserve">י אני זוכר איך אתם באתם וניסיתם לשכנע אותנו, הרי המפתח פה הוא מפתח חדש לאחר שקיצצנו במסגרת התוכנית הכלכלית קיצוץ דרמטי במימון המפלגות, קיצוץ של 20%.  </w:t>
      </w:r>
    </w:p>
    <w:p w14:paraId="2BA71E3D" w14:textId="77777777" w:rsidR="00000000" w:rsidRDefault="00F01BE4">
      <w:pPr>
        <w:pStyle w:val="a"/>
        <w:ind w:firstLine="0"/>
        <w:rPr>
          <w:rFonts w:hint="cs"/>
          <w:rtl/>
        </w:rPr>
      </w:pPr>
    </w:p>
    <w:p w14:paraId="453FCFFE" w14:textId="77777777" w:rsidR="00000000" w:rsidRDefault="00F01BE4">
      <w:pPr>
        <w:pStyle w:val="ac"/>
        <w:rPr>
          <w:rtl/>
        </w:rPr>
      </w:pPr>
      <w:r>
        <w:rPr>
          <w:rFonts w:hint="eastAsia"/>
          <w:rtl/>
        </w:rPr>
        <w:t>חיים</w:t>
      </w:r>
      <w:r>
        <w:rPr>
          <w:rtl/>
        </w:rPr>
        <w:t xml:space="preserve"> אורון (מרצ):</w:t>
      </w:r>
    </w:p>
    <w:p w14:paraId="3C1B2834" w14:textId="77777777" w:rsidR="00000000" w:rsidRDefault="00F01BE4">
      <w:pPr>
        <w:pStyle w:val="a"/>
        <w:rPr>
          <w:rFonts w:hint="cs"/>
          <w:rtl/>
        </w:rPr>
      </w:pPr>
    </w:p>
    <w:p w14:paraId="78E22010" w14:textId="77777777" w:rsidR="00000000" w:rsidRDefault="00F01BE4">
      <w:pPr>
        <w:pStyle w:val="a"/>
        <w:rPr>
          <w:rFonts w:hint="cs"/>
          <w:rtl/>
        </w:rPr>
      </w:pPr>
      <w:r>
        <w:rPr>
          <w:rFonts w:hint="cs"/>
          <w:rtl/>
        </w:rPr>
        <w:t xml:space="preserve">יש מספיק עמותות, אתם לא צריכים - - - </w:t>
      </w:r>
    </w:p>
    <w:p w14:paraId="15F50977" w14:textId="77777777" w:rsidR="00000000" w:rsidRDefault="00F01BE4">
      <w:pPr>
        <w:pStyle w:val="a"/>
        <w:ind w:firstLine="0"/>
        <w:rPr>
          <w:rFonts w:hint="cs"/>
          <w:rtl/>
        </w:rPr>
      </w:pPr>
    </w:p>
    <w:p w14:paraId="7478D33F" w14:textId="77777777" w:rsidR="00000000" w:rsidRDefault="00F01BE4">
      <w:pPr>
        <w:pStyle w:val="ad"/>
        <w:rPr>
          <w:rtl/>
        </w:rPr>
      </w:pPr>
      <w:r>
        <w:rPr>
          <w:rtl/>
        </w:rPr>
        <w:t>היו"ר ראובן ריבלין:</w:t>
      </w:r>
    </w:p>
    <w:p w14:paraId="5A4D20DB" w14:textId="77777777" w:rsidR="00000000" w:rsidRDefault="00F01BE4">
      <w:pPr>
        <w:pStyle w:val="a"/>
        <w:rPr>
          <w:rtl/>
        </w:rPr>
      </w:pPr>
    </w:p>
    <w:p w14:paraId="5BF24CE5" w14:textId="77777777" w:rsidR="00000000" w:rsidRDefault="00F01BE4">
      <w:pPr>
        <w:pStyle w:val="a"/>
        <w:rPr>
          <w:rFonts w:hint="cs"/>
          <w:rtl/>
        </w:rPr>
      </w:pPr>
      <w:r>
        <w:rPr>
          <w:rFonts w:hint="cs"/>
          <w:rtl/>
        </w:rPr>
        <w:t>חבר הכנסת אורון, יש להם מ</w:t>
      </w:r>
      <w:r>
        <w:rPr>
          <w:rFonts w:hint="cs"/>
          <w:rtl/>
        </w:rPr>
        <w:t xml:space="preserve">ספיק חברי כנסת. </w:t>
      </w:r>
    </w:p>
    <w:p w14:paraId="797CD723" w14:textId="77777777" w:rsidR="00000000" w:rsidRDefault="00F01BE4">
      <w:pPr>
        <w:pStyle w:val="a"/>
        <w:ind w:firstLine="0"/>
        <w:rPr>
          <w:rFonts w:hint="cs"/>
          <w:rtl/>
        </w:rPr>
      </w:pPr>
    </w:p>
    <w:p w14:paraId="455653C6" w14:textId="77777777" w:rsidR="00000000" w:rsidRDefault="00F01BE4">
      <w:pPr>
        <w:pStyle w:val="SpeakerCon"/>
        <w:rPr>
          <w:rtl/>
        </w:rPr>
      </w:pPr>
      <w:bookmarkStart w:id="55" w:name="FS000001027T29_09_2003_12_05_33C"/>
      <w:bookmarkEnd w:id="55"/>
      <w:r>
        <w:rPr>
          <w:rtl/>
        </w:rPr>
        <w:t>גדעון סער (הליכוד):</w:t>
      </w:r>
    </w:p>
    <w:p w14:paraId="1BD8A8BA" w14:textId="77777777" w:rsidR="00000000" w:rsidRDefault="00F01BE4">
      <w:pPr>
        <w:pStyle w:val="a"/>
        <w:rPr>
          <w:rtl/>
        </w:rPr>
      </w:pPr>
    </w:p>
    <w:p w14:paraId="61CD9A38" w14:textId="77777777" w:rsidR="00000000" w:rsidRDefault="00F01BE4">
      <w:pPr>
        <w:pStyle w:val="a"/>
        <w:rPr>
          <w:rFonts w:hint="cs"/>
          <w:rtl/>
        </w:rPr>
      </w:pPr>
      <w:r>
        <w:rPr>
          <w:rFonts w:hint="cs"/>
          <w:rtl/>
        </w:rPr>
        <w:t>מי התנגד לקיצוץ הזה? הסוציאליסטים ממפלגת העבודה. הם התנגדו. על כל שקל של יחידת מימון, התחננתם להעלות את זה קצת. ולכן את הגישה הזאת שלך, שמתאימה למשפט מהמקורות - לא להתיירא, לא מהצדוקים ולא הפרושים, אלא מהצבועים שעושים</w:t>
      </w:r>
      <w:r>
        <w:rPr>
          <w:rFonts w:hint="cs"/>
          <w:rtl/>
        </w:rPr>
        <w:t xml:space="preserve"> מעשה זמרי ומבקשים שכר כפנחס, אנחנו נזכיר לכם כל פעם שיעלו עניינים של מימון מפלגות, בעקיפין ובמישרין, כי אנחנו המפלגה שתמכה בקיצוץ במימון מפלגות ואתם התנגדתם לכך. למזלנו, הוועדה הציבורית שבראשותה עומד שופט בלתי תלוי, קיבלה את עמדתנו ולא את עמדתכם. </w:t>
      </w:r>
    </w:p>
    <w:p w14:paraId="27A24E75" w14:textId="77777777" w:rsidR="00000000" w:rsidRDefault="00F01BE4">
      <w:pPr>
        <w:pStyle w:val="a"/>
        <w:rPr>
          <w:rFonts w:hint="cs"/>
          <w:rtl/>
        </w:rPr>
      </w:pPr>
    </w:p>
    <w:p w14:paraId="18A89880" w14:textId="77777777" w:rsidR="00000000" w:rsidRDefault="00F01BE4">
      <w:pPr>
        <w:pStyle w:val="a"/>
        <w:rPr>
          <w:rFonts w:hint="cs"/>
          <w:rtl/>
        </w:rPr>
      </w:pPr>
      <w:r>
        <w:rPr>
          <w:rFonts w:hint="cs"/>
          <w:rtl/>
        </w:rPr>
        <w:t>לעניין</w:t>
      </w:r>
      <w:r>
        <w:rPr>
          <w:rFonts w:hint="cs"/>
          <w:rtl/>
        </w:rPr>
        <w:t xml:space="preserve"> הסרבנות - אני אשיב לחבר הכנסת פינס. הבעיה אתך היא עם ה"אבל". כאשר אתה מתחיל לדבר על ה"אבל" ומה היה האבל, האבל הוא המדיניות. זה קרה גם במלחמת "שלום הגליל". כל פעם שאתם באופוזיציה, יש התארגנויות כאלה בצבא; הרי הם לא קמים בלילה, 27 אנשים, חברת הכנסת גלאון, ו</w:t>
      </w:r>
      <w:r>
        <w:rPr>
          <w:rFonts w:hint="cs"/>
          <w:rtl/>
        </w:rPr>
        <w:t>פתאום מגיעים לדעה. זאת התארגנות פוליטית בתוך הצבא, שאתם מובילים כל פעם שאתם מיעוט.</w:t>
      </w:r>
    </w:p>
    <w:p w14:paraId="16EF309B" w14:textId="77777777" w:rsidR="00000000" w:rsidRDefault="00F01BE4">
      <w:pPr>
        <w:pStyle w:val="a"/>
        <w:ind w:firstLine="0"/>
        <w:rPr>
          <w:rFonts w:hint="cs"/>
          <w:rtl/>
        </w:rPr>
      </w:pPr>
    </w:p>
    <w:p w14:paraId="7128766F" w14:textId="77777777" w:rsidR="00000000" w:rsidRDefault="00F01BE4">
      <w:pPr>
        <w:pStyle w:val="ac"/>
        <w:rPr>
          <w:rtl/>
        </w:rPr>
      </w:pPr>
      <w:r>
        <w:rPr>
          <w:rFonts w:hint="eastAsia"/>
          <w:rtl/>
        </w:rPr>
        <w:t>זהבה</w:t>
      </w:r>
      <w:r>
        <w:rPr>
          <w:rtl/>
        </w:rPr>
        <w:t xml:space="preserve"> גלאון (מרצ):</w:t>
      </w:r>
    </w:p>
    <w:p w14:paraId="38546F25" w14:textId="77777777" w:rsidR="00000000" w:rsidRDefault="00F01BE4">
      <w:pPr>
        <w:pStyle w:val="a"/>
        <w:rPr>
          <w:rFonts w:hint="cs"/>
          <w:rtl/>
        </w:rPr>
      </w:pPr>
    </w:p>
    <w:p w14:paraId="1A38AACC" w14:textId="77777777" w:rsidR="00000000" w:rsidRDefault="00F01BE4">
      <w:pPr>
        <w:pStyle w:val="a"/>
        <w:rPr>
          <w:rFonts w:hint="cs"/>
          <w:rtl/>
        </w:rPr>
      </w:pPr>
      <w:r>
        <w:rPr>
          <w:rFonts w:hint="cs"/>
          <w:rtl/>
        </w:rPr>
        <w:t xml:space="preserve">הבעיה היא במדיניות, יש מדיניות של חיסולים. </w:t>
      </w:r>
    </w:p>
    <w:p w14:paraId="0AFD0B1C" w14:textId="77777777" w:rsidR="00000000" w:rsidRDefault="00F01BE4">
      <w:pPr>
        <w:pStyle w:val="a"/>
        <w:ind w:firstLine="0"/>
        <w:rPr>
          <w:rtl/>
        </w:rPr>
      </w:pPr>
    </w:p>
    <w:p w14:paraId="289FF116" w14:textId="77777777" w:rsidR="00000000" w:rsidRDefault="00F01BE4">
      <w:pPr>
        <w:pStyle w:val="SpeakerCon"/>
        <w:rPr>
          <w:rtl/>
        </w:rPr>
      </w:pPr>
      <w:bookmarkStart w:id="56" w:name="FS000001027T29_09_2003_12_10_24C"/>
      <w:bookmarkEnd w:id="56"/>
      <w:r>
        <w:rPr>
          <w:rtl/>
        </w:rPr>
        <w:t>גדעון סער (הליכוד):</w:t>
      </w:r>
    </w:p>
    <w:p w14:paraId="1AF0B083" w14:textId="77777777" w:rsidR="00000000" w:rsidRDefault="00F01BE4">
      <w:pPr>
        <w:pStyle w:val="a"/>
        <w:rPr>
          <w:rtl/>
        </w:rPr>
      </w:pPr>
    </w:p>
    <w:p w14:paraId="1EB04B10" w14:textId="77777777" w:rsidR="00000000" w:rsidRDefault="00F01BE4">
      <w:pPr>
        <w:pStyle w:val="a"/>
        <w:rPr>
          <w:rFonts w:hint="cs"/>
          <w:rtl/>
        </w:rPr>
      </w:pPr>
      <w:r>
        <w:rPr>
          <w:rFonts w:hint="cs"/>
          <w:rtl/>
        </w:rPr>
        <w:t>אני מציע לכם ללמוד להיות מיעוט וללמוד שאת מדיניות הממשלה משנים רק באמצעות פתק הבוחר. תו</w:t>
      </w:r>
      <w:r>
        <w:rPr>
          <w:rFonts w:hint="cs"/>
          <w:rtl/>
        </w:rPr>
        <w:t xml:space="preserve">דה. </w:t>
      </w:r>
    </w:p>
    <w:p w14:paraId="6C3C6480" w14:textId="77777777" w:rsidR="00000000" w:rsidRDefault="00F01BE4">
      <w:pPr>
        <w:pStyle w:val="a"/>
        <w:ind w:firstLine="0"/>
        <w:rPr>
          <w:rFonts w:hint="cs"/>
          <w:rtl/>
        </w:rPr>
      </w:pPr>
    </w:p>
    <w:p w14:paraId="63E86B79" w14:textId="77777777" w:rsidR="00000000" w:rsidRDefault="00F01BE4">
      <w:pPr>
        <w:pStyle w:val="ac"/>
        <w:rPr>
          <w:rtl/>
        </w:rPr>
      </w:pPr>
      <w:r>
        <w:rPr>
          <w:rFonts w:hint="eastAsia"/>
          <w:rtl/>
        </w:rPr>
        <w:t>דליה</w:t>
      </w:r>
      <w:r>
        <w:rPr>
          <w:rtl/>
        </w:rPr>
        <w:t xml:space="preserve"> איציק (העבודה-מימד):</w:t>
      </w:r>
    </w:p>
    <w:p w14:paraId="666FED3A" w14:textId="77777777" w:rsidR="00000000" w:rsidRDefault="00F01BE4">
      <w:pPr>
        <w:pStyle w:val="a"/>
        <w:rPr>
          <w:rFonts w:hint="cs"/>
          <w:rtl/>
        </w:rPr>
      </w:pPr>
    </w:p>
    <w:p w14:paraId="6EECB5F7" w14:textId="77777777" w:rsidR="00000000" w:rsidRDefault="00F01BE4">
      <w:pPr>
        <w:pStyle w:val="a"/>
        <w:rPr>
          <w:rFonts w:hint="cs"/>
          <w:rtl/>
        </w:rPr>
      </w:pPr>
      <w:r>
        <w:rPr>
          <w:rFonts w:hint="cs"/>
          <w:rtl/>
        </w:rPr>
        <w:t xml:space="preserve">או באמצעות הסתה. </w:t>
      </w:r>
    </w:p>
    <w:p w14:paraId="0A0DB427" w14:textId="77777777" w:rsidR="00000000" w:rsidRDefault="00F01BE4">
      <w:pPr>
        <w:pStyle w:val="a"/>
        <w:ind w:firstLine="0"/>
        <w:rPr>
          <w:rFonts w:hint="cs"/>
          <w:rtl/>
        </w:rPr>
      </w:pPr>
    </w:p>
    <w:p w14:paraId="4AC4F38A" w14:textId="77777777" w:rsidR="00000000" w:rsidRDefault="00F01BE4">
      <w:pPr>
        <w:pStyle w:val="ad"/>
        <w:rPr>
          <w:rtl/>
        </w:rPr>
      </w:pPr>
      <w:r>
        <w:rPr>
          <w:rtl/>
        </w:rPr>
        <w:t>היו"ר ראובן ריבלין:</w:t>
      </w:r>
    </w:p>
    <w:p w14:paraId="00BFD7E4" w14:textId="77777777" w:rsidR="00000000" w:rsidRDefault="00F01BE4">
      <w:pPr>
        <w:pStyle w:val="a"/>
        <w:rPr>
          <w:rtl/>
        </w:rPr>
      </w:pPr>
    </w:p>
    <w:p w14:paraId="5ACA08BD" w14:textId="77777777" w:rsidR="00000000" w:rsidRDefault="00F01BE4">
      <w:pPr>
        <w:pStyle w:val="a"/>
        <w:rPr>
          <w:rFonts w:hint="cs"/>
          <w:rtl/>
        </w:rPr>
      </w:pPr>
      <w:r>
        <w:rPr>
          <w:rFonts w:hint="cs"/>
          <w:rtl/>
        </w:rPr>
        <w:t xml:space="preserve">בבקשה, חבר הכנסת חיים אורון. </w:t>
      </w:r>
    </w:p>
    <w:p w14:paraId="13BE1C5F" w14:textId="77777777" w:rsidR="00000000" w:rsidRDefault="00F01BE4">
      <w:pPr>
        <w:pStyle w:val="a"/>
        <w:ind w:firstLine="0"/>
        <w:rPr>
          <w:rFonts w:hint="cs"/>
          <w:rtl/>
        </w:rPr>
      </w:pPr>
    </w:p>
    <w:p w14:paraId="7F53220E" w14:textId="77777777" w:rsidR="00000000" w:rsidRDefault="00F01BE4">
      <w:pPr>
        <w:pStyle w:val="Speaker"/>
        <w:rPr>
          <w:rtl/>
        </w:rPr>
      </w:pPr>
      <w:bookmarkStart w:id="57" w:name="FS000001065T29_09_2003_12_11_13"/>
      <w:bookmarkStart w:id="58" w:name="_Toc55731509"/>
      <w:bookmarkEnd w:id="57"/>
      <w:r>
        <w:rPr>
          <w:rFonts w:hint="eastAsia"/>
          <w:rtl/>
        </w:rPr>
        <w:t>חיים</w:t>
      </w:r>
      <w:r>
        <w:rPr>
          <w:rtl/>
        </w:rPr>
        <w:t xml:space="preserve"> אורון (מרצ):</w:t>
      </w:r>
      <w:bookmarkEnd w:id="58"/>
    </w:p>
    <w:p w14:paraId="334E601C" w14:textId="77777777" w:rsidR="00000000" w:rsidRDefault="00F01BE4">
      <w:pPr>
        <w:pStyle w:val="a"/>
        <w:rPr>
          <w:rFonts w:hint="cs"/>
          <w:rtl/>
        </w:rPr>
      </w:pPr>
    </w:p>
    <w:p w14:paraId="60C9D0BC" w14:textId="77777777" w:rsidR="00000000" w:rsidRDefault="00F01BE4">
      <w:pPr>
        <w:pStyle w:val="a"/>
        <w:rPr>
          <w:rFonts w:hint="cs"/>
          <w:rtl/>
        </w:rPr>
      </w:pPr>
      <w:r>
        <w:rPr>
          <w:rFonts w:hint="cs"/>
          <w:rtl/>
        </w:rPr>
        <w:t>אדוני היושב-ראש, חברי הכנסת, מתוך שלושת הנושאים שדנים בהם עכשיו, אני רוצה להתייחס לשניים, לאחד בקצרה ולשני ביתר הרחבה. האחד, להליך הח</w:t>
      </w:r>
      <w:r>
        <w:rPr>
          <w:rFonts w:hint="cs"/>
          <w:rtl/>
        </w:rPr>
        <w:t>קיקה. אין שום מניעה שהחוק הזה יתקבל באופן מסודר, אדוני היושב-ראש, בשלוש קריאות, ואף אחד לא ייפגע. לדעתי, גם אין לו התנגדות מהותית, ותישמר המסגרת, שחוק בהיקפים כאלה יידון באופן מסודר ותתקיים הצבעה כאשר יהיה כנס נוסף של הכנסת, או מקסימום עם פתיחת מושב הכנסת.</w:t>
      </w:r>
      <w:r>
        <w:rPr>
          <w:rFonts w:hint="cs"/>
          <w:rtl/>
        </w:rPr>
        <w:t xml:space="preserve"> גם אז זה עוד לפני הבחירות, ואף מפלגה לא תיפגע אם היא תרצה ללכת לבחירות. יהיה איזה פקיד באיזה משרד ששכח לתקן את החוק; אי-אפשר להפוך את הכנסת לבית-חרושת שמאשרים בו חוק כזה ביום אחד. </w:t>
      </w:r>
    </w:p>
    <w:p w14:paraId="3959AFD6" w14:textId="77777777" w:rsidR="00000000" w:rsidRDefault="00F01BE4">
      <w:pPr>
        <w:pStyle w:val="a"/>
        <w:rPr>
          <w:rFonts w:hint="cs"/>
          <w:rtl/>
        </w:rPr>
      </w:pPr>
    </w:p>
    <w:p w14:paraId="40BB8207" w14:textId="77777777" w:rsidR="00000000" w:rsidRDefault="00F01BE4">
      <w:pPr>
        <w:pStyle w:val="a"/>
        <w:rPr>
          <w:rFonts w:hint="cs"/>
          <w:rtl/>
        </w:rPr>
      </w:pPr>
      <w:r>
        <w:rPr>
          <w:rFonts w:hint="cs"/>
          <w:rtl/>
        </w:rPr>
        <w:t xml:space="preserve">אשר לגדר - - - </w:t>
      </w:r>
    </w:p>
    <w:p w14:paraId="747825D9" w14:textId="77777777" w:rsidR="00000000" w:rsidRDefault="00F01BE4">
      <w:pPr>
        <w:pStyle w:val="a"/>
        <w:ind w:firstLine="0"/>
        <w:rPr>
          <w:rFonts w:hint="cs"/>
          <w:rtl/>
        </w:rPr>
      </w:pPr>
    </w:p>
    <w:p w14:paraId="4050F7D5" w14:textId="77777777" w:rsidR="00000000" w:rsidRDefault="00F01BE4">
      <w:pPr>
        <w:pStyle w:val="ac"/>
        <w:rPr>
          <w:rtl/>
        </w:rPr>
      </w:pPr>
      <w:r>
        <w:rPr>
          <w:rFonts w:hint="eastAsia"/>
          <w:rtl/>
        </w:rPr>
        <w:t>רוני</w:t>
      </w:r>
      <w:r>
        <w:rPr>
          <w:rtl/>
        </w:rPr>
        <w:t xml:space="preserve"> בר-און (הליכוד):</w:t>
      </w:r>
    </w:p>
    <w:p w14:paraId="7D4085E9" w14:textId="77777777" w:rsidR="00000000" w:rsidRDefault="00F01BE4">
      <w:pPr>
        <w:pStyle w:val="a"/>
        <w:rPr>
          <w:rFonts w:hint="cs"/>
          <w:rtl/>
        </w:rPr>
      </w:pPr>
    </w:p>
    <w:p w14:paraId="2F5E2C30" w14:textId="77777777" w:rsidR="00000000" w:rsidRDefault="00F01BE4">
      <w:pPr>
        <w:pStyle w:val="a"/>
        <w:rPr>
          <w:rFonts w:hint="cs"/>
          <w:rtl/>
        </w:rPr>
      </w:pPr>
      <w:r>
        <w:rPr>
          <w:rFonts w:hint="cs"/>
          <w:rtl/>
        </w:rPr>
        <w:t xml:space="preserve">כל חברי האופוזיציה הצביעו בוועדת </w:t>
      </w:r>
      <w:r>
        <w:rPr>
          <w:rFonts w:hint="cs"/>
          <w:rtl/>
        </w:rPr>
        <w:t xml:space="preserve">הכנסת פה-אחד. </w:t>
      </w:r>
    </w:p>
    <w:p w14:paraId="4AD200AF" w14:textId="77777777" w:rsidR="00000000" w:rsidRDefault="00F01BE4">
      <w:pPr>
        <w:pStyle w:val="a"/>
        <w:ind w:firstLine="0"/>
        <w:rPr>
          <w:rFonts w:hint="cs"/>
          <w:rtl/>
        </w:rPr>
      </w:pPr>
    </w:p>
    <w:p w14:paraId="75710BD8" w14:textId="77777777" w:rsidR="00000000" w:rsidRDefault="00F01BE4">
      <w:pPr>
        <w:pStyle w:val="SpeakerCon"/>
        <w:rPr>
          <w:rtl/>
        </w:rPr>
      </w:pPr>
      <w:bookmarkStart w:id="59" w:name="FS000001065T29_09_2003_12_14_29C"/>
      <w:bookmarkEnd w:id="59"/>
      <w:r>
        <w:rPr>
          <w:rtl/>
        </w:rPr>
        <w:t>חיים אורון (מרצ):</w:t>
      </w:r>
    </w:p>
    <w:p w14:paraId="0CE0483F" w14:textId="77777777" w:rsidR="00000000" w:rsidRDefault="00F01BE4">
      <w:pPr>
        <w:pStyle w:val="a"/>
        <w:rPr>
          <w:rtl/>
        </w:rPr>
      </w:pPr>
    </w:p>
    <w:p w14:paraId="13404639" w14:textId="77777777" w:rsidR="00000000" w:rsidRDefault="00F01BE4">
      <w:pPr>
        <w:pStyle w:val="a"/>
        <w:rPr>
          <w:rFonts w:hint="cs"/>
          <w:rtl/>
        </w:rPr>
      </w:pPr>
      <w:r>
        <w:rPr>
          <w:rFonts w:hint="cs"/>
          <w:rtl/>
        </w:rPr>
        <w:t xml:space="preserve">בסדר, אז מותר לי לחלוק עליהם, מה קרה. </w:t>
      </w:r>
    </w:p>
    <w:p w14:paraId="23D2A810" w14:textId="77777777" w:rsidR="00000000" w:rsidRDefault="00F01BE4">
      <w:pPr>
        <w:pStyle w:val="a"/>
        <w:ind w:firstLine="0"/>
        <w:rPr>
          <w:rFonts w:hint="cs"/>
          <w:rtl/>
        </w:rPr>
      </w:pPr>
    </w:p>
    <w:p w14:paraId="63863FDB" w14:textId="77777777" w:rsidR="00000000" w:rsidRDefault="00F01BE4">
      <w:pPr>
        <w:pStyle w:val="ad"/>
        <w:rPr>
          <w:rtl/>
        </w:rPr>
      </w:pPr>
      <w:r>
        <w:rPr>
          <w:rtl/>
        </w:rPr>
        <w:t>היו"ר ראובן ריבלין:</w:t>
      </w:r>
    </w:p>
    <w:p w14:paraId="304CB0CA" w14:textId="77777777" w:rsidR="00000000" w:rsidRDefault="00F01BE4">
      <w:pPr>
        <w:pStyle w:val="a"/>
        <w:rPr>
          <w:rtl/>
        </w:rPr>
      </w:pPr>
    </w:p>
    <w:p w14:paraId="0927155F" w14:textId="77777777" w:rsidR="00000000" w:rsidRDefault="00F01BE4">
      <w:pPr>
        <w:pStyle w:val="a"/>
        <w:rPr>
          <w:rFonts w:hint="cs"/>
          <w:rtl/>
        </w:rPr>
      </w:pPr>
      <w:r>
        <w:rPr>
          <w:rFonts w:hint="cs"/>
          <w:rtl/>
        </w:rPr>
        <w:t>אדוני יושב-ראש ועדת הכנסת, הדבר הובהר בצורה ברורה ביותר, לכן הבענו פליאה על ההתנגדות. אבל חברי הכנסת אינם קשורים במשמעת סיעתית, לפחות לא באולם המליאה. זאת גם מצ</w:t>
      </w:r>
      <w:r>
        <w:rPr>
          <w:rFonts w:hint="cs"/>
          <w:rtl/>
        </w:rPr>
        <w:t xml:space="preserve">וותו של יושב-ראש ועדת הכנסת, אין אצלו משמעת סיעתית. </w:t>
      </w:r>
    </w:p>
    <w:p w14:paraId="3B6B84C6" w14:textId="77777777" w:rsidR="00000000" w:rsidRDefault="00F01BE4">
      <w:pPr>
        <w:pStyle w:val="a"/>
        <w:ind w:firstLine="0"/>
        <w:rPr>
          <w:rFonts w:hint="cs"/>
          <w:rtl/>
        </w:rPr>
      </w:pPr>
    </w:p>
    <w:p w14:paraId="26D180AA" w14:textId="77777777" w:rsidR="00000000" w:rsidRDefault="00F01BE4">
      <w:pPr>
        <w:pStyle w:val="ac"/>
        <w:rPr>
          <w:rtl/>
        </w:rPr>
      </w:pPr>
      <w:r>
        <w:rPr>
          <w:rFonts w:hint="eastAsia"/>
          <w:rtl/>
        </w:rPr>
        <w:t>דליה</w:t>
      </w:r>
      <w:r>
        <w:rPr>
          <w:rtl/>
        </w:rPr>
        <w:t xml:space="preserve"> איציק (העבודה-מימד):</w:t>
      </w:r>
    </w:p>
    <w:p w14:paraId="4E41C057" w14:textId="77777777" w:rsidR="00000000" w:rsidRDefault="00F01BE4">
      <w:pPr>
        <w:pStyle w:val="a"/>
        <w:rPr>
          <w:rFonts w:hint="cs"/>
          <w:rtl/>
        </w:rPr>
      </w:pPr>
    </w:p>
    <w:p w14:paraId="4B7CA77E" w14:textId="77777777" w:rsidR="00000000" w:rsidRDefault="00F01BE4">
      <w:pPr>
        <w:pStyle w:val="a"/>
        <w:rPr>
          <w:rFonts w:hint="cs"/>
          <w:rtl/>
        </w:rPr>
      </w:pPr>
      <w:r>
        <w:rPr>
          <w:rFonts w:hint="cs"/>
          <w:rtl/>
        </w:rPr>
        <w:t xml:space="preserve">אדוני היושב-ראש, נאמר - פטור מחובת הנחה, אבל לא שזה יהיה היום. </w:t>
      </w:r>
    </w:p>
    <w:p w14:paraId="0832571B" w14:textId="77777777" w:rsidR="00000000" w:rsidRDefault="00F01BE4">
      <w:pPr>
        <w:pStyle w:val="a"/>
        <w:ind w:firstLine="0"/>
        <w:rPr>
          <w:rFonts w:hint="cs"/>
          <w:rtl/>
        </w:rPr>
      </w:pPr>
    </w:p>
    <w:p w14:paraId="0E44617B" w14:textId="77777777" w:rsidR="00000000" w:rsidRDefault="00F01BE4">
      <w:pPr>
        <w:pStyle w:val="ac"/>
        <w:rPr>
          <w:rtl/>
        </w:rPr>
      </w:pPr>
      <w:r>
        <w:rPr>
          <w:rFonts w:hint="eastAsia"/>
          <w:rtl/>
        </w:rPr>
        <w:t>רוני</w:t>
      </w:r>
      <w:r>
        <w:rPr>
          <w:rtl/>
        </w:rPr>
        <w:t xml:space="preserve"> בר-און (הליכוד):</w:t>
      </w:r>
    </w:p>
    <w:p w14:paraId="705C67C6" w14:textId="77777777" w:rsidR="00000000" w:rsidRDefault="00F01BE4">
      <w:pPr>
        <w:pStyle w:val="a"/>
        <w:rPr>
          <w:rFonts w:hint="cs"/>
          <w:rtl/>
        </w:rPr>
      </w:pPr>
    </w:p>
    <w:p w14:paraId="24060AB2" w14:textId="77777777" w:rsidR="00000000" w:rsidRDefault="00F01BE4">
      <w:pPr>
        <w:pStyle w:val="a"/>
        <w:rPr>
          <w:rFonts w:hint="cs"/>
          <w:rtl/>
        </w:rPr>
      </w:pPr>
      <w:r>
        <w:rPr>
          <w:rFonts w:hint="cs"/>
          <w:rtl/>
        </w:rPr>
        <w:t xml:space="preserve">בוודאי. רק על הפטור, לא על המהות. </w:t>
      </w:r>
    </w:p>
    <w:p w14:paraId="16D51A92" w14:textId="77777777" w:rsidR="00000000" w:rsidRDefault="00F01BE4">
      <w:pPr>
        <w:pStyle w:val="a"/>
        <w:ind w:firstLine="0"/>
        <w:rPr>
          <w:rFonts w:hint="cs"/>
          <w:rtl/>
        </w:rPr>
      </w:pPr>
    </w:p>
    <w:p w14:paraId="08690698" w14:textId="77777777" w:rsidR="00000000" w:rsidRDefault="00F01BE4">
      <w:pPr>
        <w:pStyle w:val="ad"/>
        <w:rPr>
          <w:rtl/>
        </w:rPr>
      </w:pPr>
      <w:r>
        <w:rPr>
          <w:rtl/>
        </w:rPr>
        <w:t>היו"ר ראובן ריבלין:</w:t>
      </w:r>
    </w:p>
    <w:p w14:paraId="402EA77F" w14:textId="77777777" w:rsidR="00000000" w:rsidRDefault="00F01BE4">
      <w:pPr>
        <w:pStyle w:val="a"/>
        <w:rPr>
          <w:rtl/>
        </w:rPr>
      </w:pPr>
    </w:p>
    <w:p w14:paraId="58DC8867" w14:textId="77777777" w:rsidR="00000000" w:rsidRDefault="00F01BE4">
      <w:pPr>
        <w:pStyle w:val="a"/>
        <w:rPr>
          <w:rFonts w:hint="cs"/>
          <w:rtl/>
        </w:rPr>
      </w:pPr>
      <w:r>
        <w:rPr>
          <w:rFonts w:hint="cs"/>
          <w:rtl/>
        </w:rPr>
        <w:t xml:space="preserve">בסדר גמור, השאלה היא - - - </w:t>
      </w:r>
    </w:p>
    <w:p w14:paraId="1F69CC62" w14:textId="77777777" w:rsidR="00000000" w:rsidRDefault="00F01BE4">
      <w:pPr>
        <w:pStyle w:val="a"/>
        <w:ind w:firstLine="0"/>
        <w:rPr>
          <w:rFonts w:hint="cs"/>
          <w:rtl/>
        </w:rPr>
      </w:pPr>
    </w:p>
    <w:p w14:paraId="38D293D5" w14:textId="77777777" w:rsidR="00000000" w:rsidRDefault="00F01BE4">
      <w:pPr>
        <w:pStyle w:val="ac"/>
        <w:rPr>
          <w:rtl/>
        </w:rPr>
      </w:pPr>
      <w:r>
        <w:rPr>
          <w:rFonts w:hint="eastAsia"/>
          <w:rtl/>
        </w:rPr>
        <w:t>א</w:t>
      </w:r>
      <w:r>
        <w:rPr>
          <w:rFonts w:hint="eastAsia"/>
          <w:rtl/>
        </w:rPr>
        <w:t>ברהם</w:t>
      </w:r>
      <w:r>
        <w:rPr>
          <w:rtl/>
        </w:rPr>
        <w:t xml:space="preserve"> בורג (העבודה-מימד):</w:t>
      </w:r>
    </w:p>
    <w:p w14:paraId="017E301E" w14:textId="77777777" w:rsidR="00000000" w:rsidRDefault="00F01BE4">
      <w:pPr>
        <w:pStyle w:val="a"/>
        <w:rPr>
          <w:rFonts w:hint="cs"/>
          <w:rtl/>
        </w:rPr>
      </w:pPr>
    </w:p>
    <w:p w14:paraId="6108AB4A" w14:textId="77777777" w:rsidR="00000000" w:rsidRDefault="00F01BE4">
      <w:pPr>
        <w:pStyle w:val="a"/>
        <w:rPr>
          <w:rFonts w:hint="cs"/>
          <w:rtl/>
        </w:rPr>
      </w:pPr>
      <w:r>
        <w:rPr>
          <w:rFonts w:hint="cs"/>
          <w:rtl/>
        </w:rPr>
        <w:t xml:space="preserve">רוני, דובר שהיום תהיינה שלוש קריאות? </w:t>
      </w:r>
    </w:p>
    <w:p w14:paraId="24A01F29" w14:textId="77777777" w:rsidR="00000000" w:rsidRDefault="00F01BE4">
      <w:pPr>
        <w:pStyle w:val="a"/>
        <w:ind w:firstLine="0"/>
        <w:rPr>
          <w:rFonts w:hint="cs"/>
          <w:rtl/>
        </w:rPr>
      </w:pPr>
    </w:p>
    <w:p w14:paraId="2DD82EB4" w14:textId="77777777" w:rsidR="00000000" w:rsidRDefault="00F01BE4">
      <w:pPr>
        <w:pStyle w:val="ac"/>
        <w:rPr>
          <w:rtl/>
        </w:rPr>
      </w:pPr>
      <w:r>
        <w:rPr>
          <w:rFonts w:hint="eastAsia"/>
          <w:rtl/>
        </w:rPr>
        <w:t>דליה</w:t>
      </w:r>
      <w:r>
        <w:rPr>
          <w:rtl/>
        </w:rPr>
        <w:t xml:space="preserve"> איציק (העבודה-מימד):</w:t>
      </w:r>
    </w:p>
    <w:p w14:paraId="59847BD1" w14:textId="77777777" w:rsidR="00000000" w:rsidRDefault="00F01BE4">
      <w:pPr>
        <w:pStyle w:val="a"/>
        <w:rPr>
          <w:rFonts w:hint="cs"/>
          <w:rtl/>
        </w:rPr>
      </w:pPr>
    </w:p>
    <w:p w14:paraId="4A8EE541" w14:textId="77777777" w:rsidR="00000000" w:rsidRDefault="00F01BE4">
      <w:pPr>
        <w:pStyle w:val="a"/>
        <w:rPr>
          <w:rFonts w:hint="cs"/>
          <w:rtl/>
        </w:rPr>
      </w:pPr>
      <w:r>
        <w:rPr>
          <w:rFonts w:hint="cs"/>
          <w:rtl/>
        </w:rPr>
        <w:t xml:space="preserve">לא, דובר רק על פטור מחובת הנחה. </w:t>
      </w:r>
    </w:p>
    <w:p w14:paraId="66FDD0C4" w14:textId="77777777" w:rsidR="00000000" w:rsidRDefault="00F01BE4">
      <w:pPr>
        <w:pStyle w:val="a"/>
        <w:ind w:firstLine="0"/>
        <w:rPr>
          <w:rFonts w:hint="cs"/>
          <w:rtl/>
        </w:rPr>
      </w:pPr>
    </w:p>
    <w:p w14:paraId="323EED75" w14:textId="77777777" w:rsidR="00000000" w:rsidRDefault="00F01BE4">
      <w:pPr>
        <w:pStyle w:val="ac"/>
        <w:rPr>
          <w:rtl/>
        </w:rPr>
      </w:pPr>
      <w:r>
        <w:rPr>
          <w:rFonts w:hint="eastAsia"/>
          <w:rtl/>
        </w:rPr>
        <w:t>רוני</w:t>
      </w:r>
      <w:r>
        <w:rPr>
          <w:rtl/>
        </w:rPr>
        <w:t xml:space="preserve"> בר-און (הליכוד):</w:t>
      </w:r>
    </w:p>
    <w:p w14:paraId="33287DD1" w14:textId="77777777" w:rsidR="00000000" w:rsidRDefault="00F01BE4">
      <w:pPr>
        <w:pStyle w:val="a"/>
        <w:rPr>
          <w:rFonts w:hint="cs"/>
          <w:rtl/>
        </w:rPr>
      </w:pPr>
    </w:p>
    <w:p w14:paraId="336F8C60" w14:textId="77777777" w:rsidR="00000000" w:rsidRDefault="00F01BE4">
      <w:pPr>
        <w:pStyle w:val="a"/>
        <w:rPr>
          <w:rFonts w:hint="cs"/>
          <w:rtl/>
        </w:rPr>
      </w:pPr>
      <w:r>
        <w:rPr>
          <w:rFonts w:hint="cs"/>
          <w:rtl/>
        </w:rPr>
        <w:t xml:space="preserve">ודאי, חד-משמעי. </w:t>
      </w:r>
    </w:p>
    <w:p w14:paraId="5969035C" w14:textId="77777777" w:rsidR="00000000" w:rsidRDefault="00F01BE4">
      <w:pPr>
        <w:pStyle w:val="a"/>
        <w:ind w:firstLine="0"/>
        <w:rPr>
          <w:rFonts w:hint="cs"/>
          <w:rtl/>
        </w:rPr>
      </w:pPr>
    </w:p>
    <w:p w14:paraId="2CB2BB03" w14:textId="77777777" w:rsidR="00000000" w:rsidRDefault="00F01BE4">
      <w:pPr>
        <w:pStyle w:val="ad"/>
        <w:rPr>
          <w:rtl/>
        </w:rPr>
      </w:pPr>
      <w:r>
        <w:rPr>
          <w:rtl/>
        </w:rPr>
        <w:t>היו"ר ראובן ריבלין:</w:t>
      </w:r>
    </w:p>
    <w:p w14:paraId="5FBD2CB8" w14:textId="77777777" w:rsidR="00000000" w:rsidRDefault="00F01BE4">
      <w:pPr>
        <w:pStyle w:val="a"/>
        <w:rPr>
          <w:rtl/>
        </w:rPr>
      </w:pPr>
    </w:p>
    <w:p w14:paraId="77696562" w14:textId="77777777" w:rsidR="00000000" w:rsidRDefault="00F01BE4">
      <w:pPr>
        <w:pStyle w:val="a"/>
        <w:rPr>
          <w:rFonts w:hint="cs"/>
          <w:rtl/>
        </w:rPr>
      </w:pPr>
      <w:r>
        <w:rPr>
          <w:rFonts w:hint="cs"/>
          <w:rtl/>
        </w:rPr>
        <w:t xml:space="preserve">חבר הכנסת בורג, במכתב הממשלה, שהפניתי אליו את תשומת לבם של יושב-ראש </w:t>
      </w:r>
      <w:r>
        <w:rPr>
          <w:rFonts w:hint="cs"/>
          <w:rtl/>
        </w:rPr>
        <w:t xml:space="preserve">ועדת הכנסת וחברי כנסת, נאמר שהממשלה מבקשת שלוש קריאות. אני ביקשתי להפנות את תשומת לבה של הוועדה לכך שיש 25 סעיפים, והשאלה היא אם אנחנו מחויבים להעביר את החוק כדי לתקן לקונה לטובת כל הציבור, ואם אנחנו מסוגלים. ועדת הכנסת החליטה את אשר החליטה. </w:t>
      </w:r>
    </w:p>
    <w:p w14:paraId="216358F0" w14:textId="77777777" w:rsidR="00000000" w:rsidRDefault="00F01BE4">
      <w:pPr>
        <w:pStyle w:val="a"/>
        <w:ind w:firstLine="0"/>
        <w:rPr>
          <w:rFonts w:hint="cs"/>
          <w:rtl/>
        </w:rPr>
      </w:pPr>
    </w:p>
    <w:p w14:paraId="7B57BE3C" w14:textId="77777777" w:rsidR="00000000" w:rsidRDefault="00F01BE4">
      <w:pPr>
        <w:pStyle w:val="ac"/>
        <w:rPr>
          <w:rtl/>
        </w:rPr>
      </w:pPr>
      <w:r>
        <w:rPr>
          <w:rFonts w:hint="eastAsia"/>
          <w:rtl/>
        </w:rPr>
        <w:t>רוני</w:t>
      </w:r>
      <w:r>
        <w:rPr>
          <w:rtl/>
        </w:rPr>
        <w:t xml:space="preserve"> בר-און </w:t>
      </w:r>
      <w:r>
        <w:rPr>
          <w:rtl/>
        </w:rPr>
        <w:t>(הליכוד):</w:t>
      </w:r>
    </w:p>
    <w:p w14:paraId="7029F5D6" w14:textId="77777777" w:rsidR="00000000" w:rsidRDefault="00F01BE4">
      <w:pPr>
        <w:pStyle w:val="a"/>
        <w:rPr>
          <w:rFonts w:hint="cs"/>
          <w:rtl/>
        </w:rPr>
      </w:pPr>
    </w:p>
    <w:p w14:paraId="14C8FE44" w14:textId="77777777" w:rsidR="00000000" w:rsidRDefault="00F01BE4">
      <w:pPr>
        <w:pStyle w:val="a"/>
        <w:rPr>
          <w:rFonts w:hint="cs"/>
          <w:rtl/>
        </w:rPr>
      </w:pPr>
      <w:r>
        <w:rPr>
          <w:rFonts w:hint="cs"/>
          <w:rtl/>
        </w:rPr>
        <w:t xml:space="preserve">אני רוצה להבהיר. </w:t>
      </w:r>
    </w:p>
    <w:p w14:paraId="7DCF435A" w14:textId="77777777" w:rsidR="00000000" w:rsidRDefault="00F01BE4">
      <w:pPr>
        <w:pStyle w:val="a"/>
        <w:ind w:firstLine="0"/>
        <w:rPr>
          <w:rFonts w:hint="cs"/>
          <w:rtl/>
        </w:rPr>
      </w:pPr>
    </w:p>
    <w:p w14:paraId="1357CCEF" w14:textId="77777777" w:rsidR="00000000" w:rsidRDefault="00F01BE4">
      <w:pPr>
        <w:pStyle w:val="ad"/>
        <w:rPr>
          <w:rtl/>
        </w:rPr>
      </w:pPr>
      <w:r>
        <w:rPr>
          <w:rtl/>
        </w:rPr>
        <w:t>היו"ר ראובן ריבלין:</w:t>
      </w:r>
    </w:p>
    <w:p w14:paraId="2A5D9C68" w14:textId="77777777" w:rsidR="00000000" w:rsidRDefault="00F01BE4">
      <w:pPr>
        <w:pStyle w:val="a"/>
        <w:rPr>
          <w:rtl/>
        </w:rPr>
      </w:pPr>
    </w:p>
    <w:p w14:paraId="6446025E" w14:textId="77777777" w:rsidR="00000000" w:rsidRDefault="00F01BE4">
      <w:pPr>
        <w:pStyle w:val="a"/>
        <w:rPr>
          <w:rFonts w:hint="cs"/>
          <w:rtl/>
        </w:rPr>
      </w:pPr>
      <w:r>
        <w:rPr>
          <w:rFonts w:hint="cs"/>
          <w:rtl/>
        </w:rPr>
        <w:t xml:space="preserve">חבר הכנסת בר-און, עכשיו עומד הנואם, אני אתן לך את האפשרות להבהיר זאת. עכשיו חבר הכנסת אורון עובר לעניינו. בבקשה, אדוני. </w:t>
      </w:r>
    </w:p>
    <w:p w14:paraId="6CD5C004" w14:textId="77777777" w:rsidR="00000000" w:rsidRDefault="00F01BE4">
      <w:pPr>
        <w:pStyle w:val="a"/>
        <w:ind w:firstLine="0"/>
        <w:rPr>
          <w:rFonts w:hint="cs"/>
          <w:rtl/>
        </w:rPr>
      </w:pPr>
    </w:p>
    <w:p w14:paraId="5F343A8F" w14:textId="77777777" w:rsidR="00000000" w:rsidRDefault="00F01BE4">
      <w:pPr>
        <w:pStyle w:val="SpeakerCon"/>
        <w:rPr>
          <w:rtl/>
        </w:rPr>
      </w:pPr>
      <w:bookmarkStart w:id="60" w:name="FS000001065T29_09_2003_12_19_15C"/>
      <w:bookmarkEnd w:id="60"/>
      <w:r>
        <w:rPr>
          <w:rtl/>
        </w:rPr>
        <w:t>חיים אורון (מרצ):</w:t>
      </w:r>
    </w:p>
    <w:p w14:paraId="71B7695F" w14:textId="77777777" w:rsidR="00000000" w:rsidRDefault="00F01BE4">
      <w:pPr>
        <w:pStyle w:val="a"/>
        <w:rPr>
          <w:rtl/>
        </w:rPr>
      </w:pPr>
    </w:p>
    <w:p w14:paraId="24525128" w14:textId="77777777" w:rsidR="00000000" w:rsidRDefault="00F01BE4">
      <w:pPr>
        <w:pStyle w:val="a"/>
        <w:rPr>
          <w:rFonts w:hint="cs"/>
          <w:rtl/>
        </w:rPr>
      </w:pPr>
      <w:r>
        <w:rPr>
          <w:rFonts w:hint="cs"/>
          <w:rtl/>
        </w:rPr>
        <w:t>אדוני היושב-ראש, אני קורא בעיתונים, שביום רביעי תוצג הגדר במתכונ</w:t>
      </w:r>
      <w:r>
        <w:rPr>
          <w:rFonts w:hint="cs"/>
          <w:rtl/>
        </w:rPr>
        <w:t>תה החדשה, שיש בה פרצות ויש בה מעברים, בעיקר כי צריך להגיע להסכמה עם מי שכנראה מנהל אותנו בכול, עם הממשל האמריקני; וחשוב מאוד להיות מתואמים עם הממשל האמריקני, אדוני שר הביטחון. אבל את הגדר שהיה צריך להקים, אתם לא תקימו. והגדר שאתם רוצים להקים לא תקום, כי הא</w:t>
      </w:r>
      <w:r>
        <w:rPr>
          <w:rFonts w:hint="cs"/>
          <w:rtl/>
        </w:rPr>
        <w:t xml:space="preserve">מריקנים לא נותנים. </w:t>
      </w:r>
    </w:p>
    <w:p w14:paraId="050037E3" w14:textId="77777777" w:rsidR="00000000" w:rsidRDefault="00F01BE4">
      <w:pPr>
        <w:pStyle w:val="a"/>
        <w:rPr>
          <w:rFonts w:hint="cs"/>
          <w:rtl/>
        </w:rPr>
      </w:pPr>
    </w:p>
    <w:p w14:paraId="746CB676" w14:textId="77777777" w:rsidR="00000000" w:rsidRDefault="00F01BE4">
      <w:pPr>
        <w:pStyle w:val="a"/>
        <w:rPr>
          <w:rFonts w:hint="cs"/>
          <w:rtl/>
        </w:rPr>
      </w:pPr>
      <w:r>
        <w:rPr>
          <w:rFonts w:hint="cs"/>
          <w:rtl/>
        </w:rPr>
        <w:t>היה צריך להקים גדר, ויש מקום להקים גדר, לצערי הרב, חבר הכנסת זחאלקה. היה לי קשה להגיע למסקנה הזאת. יש מקום להקים גדר רק בתוואי אחד, על "הקו הירוק", ומה שמזרחה לו, לא יהיו בו התנחלויות. כל פתרון אחר הוא לא גדר, ולכן את הפתרון הזה הממשלה</w:t>
      </w:r>
      <w:r>
        <w:rPr>
          <w:rFonts w:hint="cs"/>
          <w:rtl/>
        </w:rPr>
        <w:t xml:space="preserve"> לא תעשה.</w:t>
      </w:r>
    </w:p>
    <w:p w14:paraId="09A0B326" w14:textId="77777777" w:rsidR="00000000" w:rsidRDefault="00F01BE4">
      <w:pPr>
        <w:pStyle w:val="a"/>
        <w:rPr>
          <w:rFonts w:hint="cs"/>
          <w:rtl/>
        </w:rPr>
      </w:pPr>
    </w:p>
    <w:p w14:paraId="75056A08" w14:textId="77777777" w:rsidR="00000000" w:rsidRDefault="00F01BE4">
      <w:pPr>
        <w:pStyle w:val="a"/>
        <w:rPr>
          <w:rFonts w:hint="cs"/>
          <w:rtl/>
        </w:rPr>
      </w:pPr>
      <w:r>
        <w:rPr>
          <w:rFonts w:hint="cs"/>
          <w:rtl/>
        </w:rPr>
        <w:t xml:space="preserve"> אין לי שום בעיה, אדוני שר הביטחון, ש-800 מטר מהבית הפרטי שלי תהיה גדר. גם עכשיו יש שם פחות או יותר, רק שהיא פרוצה לגמרי; אין גדר בכלל במקום שבו אני חי. אבל זה לא מה שאתם הולכים לעשות. אתם הולכים ליצור מובלעות, עשרות חוות-שבעא. אתם עוזרים ליצור </w:t>
      </w:r>
      <w:r>
        <w:rPr>
          <w:rFonts w:hint="cs"/>
          <w:rtl/>
        </w:rPr>
        <w:t>מערכת שלא יוכלו להגן עליה; אתם עוזרים ליצור בלבול בתוך הפשרה שאתם רוצים להגיע אליה ביניכם לבין הממשל האמריקני. להשקיע מיליארדי שקלים בקו ארוך פי-שניים ממה שצריך, במהלכים שאין להם שום בסיס ושום היגיון, כי את הגדר היחידה שהיה צריך להקים לאורך "הקו הירוק", כפ</w:t>
      </w:r>
      <w:r>
        <w:rPr>
          <w:rFonts w:hint="cs"/>
          <w:rtl/>
        </w:rPr>
        <w:t>י שפחות או יותר הוקמה בחלק הצפוני, אתם לא תקימו, ומה שתקימו, אין לו שום קשר לביטחון, או יש לו מעט קשר לביטחון. יש על זה פשרה בתוך הממשלה, ובעיקר פשרה עם האמריקנים. אין לעניין הזה ידיים ואין לו רגליים, הוא יוסיף מעט מאוד לביטחון המדינה, אם בכלל; הוא יעמיס ע</w:t>
      </w:r>
      <w:r>
        <w:rPr>
          <w:rFonts w:hint="cs"/>
          <w:rtl/>
        </w:rPr>
        <w:t xml:space="preserve">ומסים נוספים. הגדר הזאת בעצם הופכת לגדר פוליטית, כי אתם נמנעים לעשות מה שהייתם חייבים לעשות, כי זה הופך להיות שאלת קיום למדינה הזאת. </w:t>
      </w:r>
    </w:p>
    <w:p w14:paraId="6BC19BB5" w14:textId="77777777" w:rsidR="00000000" w:rsidRDefault="00F01BE4">
      <w:pPr>
        <w:pStyle w:val="a"/>
        <w:rPr>
          <w:rFonts w:hint="cs"/>
          <w:rtl/>
        </w:rPr>
      </w:pPr>
    </w:p>
    <w:p w14:paraId="7D7F50AF" w14:textId="77777777" w:rsidR="00000000" w:rsidRDefault="00F01BE4">
      <w:pPr>
        <w:pStyle w:val="a"/>
        <w:rPr>
          <w:rFonts w:hint="cs"/>
        </w:rPr>
      </w:pPr>
      <w:r>
        <w:rPr>
          <w:rFonts w:hint="cs"/>
          <w:rtl/>
        </w:rPr>
        <w:t xml:space="preserve">זאת השאלה האמיתית במה שקרה עם הטייסים; זאת הסיבה האמיתית למה שקורה בציבור. הכיבוש הזה משחית אותו, הוא מכרסם בנו יום-יום, </w:t>
      </w:r>
      <w:r>
        <w:rPr>
          <w:rFonts w:hint="cs"/>
          <w:rtl/>
        </w:rPr>
        <w:t xml:space="preserve">ואם לא נסיים אותו - אני מאמין שאפשר במשא-ומתן, ואם אי-אפשר במשא-ומתן, אם לא נסיים אותו באופן חד-צדדי - אם לא נסיים אותו, אנחנו מסכנים את קיומה של המדינה. </w:t>
      </w:r>
    </w:p>
    <w:p w14:paraId="18473300" w14:textId="77777777" w:rsidR="00000000" w:rsidRDefault="00F01BE4">
      <w:pPr>
        <w:pStyle w:val="a"/>
        <w:ind w:firstLine="0"/>
        <w:rPr>
          <w:rFonts w:hint="cs"/>
          <w:rtl/>
        </w:rPr>
      </w:pPr>
    </w:p>
    <w:p w14:paraId="7E7C505A" w14:textId="77777777" w:rsidR="00000000" w:rsidRDefault="00F01BE4">
      <w:pPr>
        <w:pStyle w:val="ad"/>
        <w:rPr>
          <w:rtl/>
        </w:rPr>
      </w:pPr>
      <w:r>
        <w:rPr>
          <w:rtl/>
        </w:rPr>
        <w:t>היו"ר ראובן ריבלין:</w:t>
      </w:r>
    </w:p>
    <w:p w14:paraId="0223863C" w14:textId="77777777" w:rsidR="00000000" w:rsidRDefault="00F01BE4">
      <w:pPr>
        <w:pStyle w:val="a"/>
        <w:rPr>
          <w:rtl/>
        </w:rPr>
      </w:pPr>
    </w:p>
    <w:p w14:paraId="27E150E3" w14:textId="77777777" w:rsidR="00000000" w:rsidRDefault="00F01BE4">
      <w:pPr>
        <w:pStyle w:val="a"/>
        <w:rPr>
          <w:rFonts w:hint="cs"/>
          <w:rtl/>
        </w:rPr>
      </w:pPr>
      <w:r>
        <w:rPr>
          <w:rFonts w:hint="cs"/>
          <w:rtl/>
        </w:rPr>
        <w:t xml:space="preserve">תודה לחבר הכנסת חיים אורון. חבר הכנסת אלי אפללו, בבקשה. </w:t>
      </w:r>
    </w:p>
    <w:p w14:paraId="09E8EAF0" w14:textId="77777777" w:rsidR="00000000" w:rsidRDefault="00F01BE4">
      <w:pPr>
        <w:pStyle w:val="a"/>
        <w:ind w:firstLine="0"/>
        <w:rPr>
          <w:rFonts w:hint="cs"/>
          <w:rtl/>
        </w:rPr>
      </w:pPr>
    </w:p>
    <w:p w14:paraId="4789B4D5" w14:textId="77777777" w:rsidR="00000000" w:rsidRDefault="00F01BE4">
      <w:pPr>
        <w:pStyle w:val="ac"/>
        <w:rPr>
          <w:rtl/>
        </w:rPr>
      </w:pPr>
      <w:r>
        <w:rPr>
          <w:rFonts w:hint="eastAsia"/>
          <w:rtl/>
        </w:rPr>
        <w:t>צבי</w:t>
      </w:r>
      <w:r>
        <w:rPr>
          <w:rtl/>
        </w:rPr>
        <w:t xml:space="preserve"> הנדל (האיחוד הלאו</w:t>
      </w:r>
      <w:r>
        <w:rPr>
          <w:rtl/>
        </w:rPr>
        <w:t>מי - ישראל ביתנו):</w:t>
      </w:r>
    </w:p>
    <w:p w14:paraId="08EB1956" w14:textId="77777777" w:rsidR="00000000" w:rsidRDefault="00F01BE4">
      <w:pPr>
        <w:pStyle w:val="a"/>
        <w:rPr>
          <w:rFonts w:hint="cs"/>
          <w:rtl/>
        </w:rPr>
      </w:pPr>
    </w:p>
    <w:p w14:paraId="3E37B66F" w14:textId="77777777" w:rsidR="00000000" w:rsidRDefault="00F01BE4">
      <w:pPr>
        <w:pStyle w:val="a"/>
        <w:rPr>
          <w:rFonts w:hint="cs"/>
          <w:rtl/>
        </w:rPr>
      </w:pPr>
      <w:r>
        <w:rPr>
          <w:rFonts w:hint="cs"/>
          <w:rtl/>
        </w:rPr>
        <w:t xml:space="preserve">בואו נעשה גדרות מסביב לרוצחים. </w:t>
      </w:r>
    </w:p>
    <w:p w14:paraId="7A5E9105" w14:textId="77777777" w:rsidR="00000000" w:rsidRDefault="00F01BE4">
      <w:pPr>
        <w:pStyle w:val="a"/>
        <w:ind w:firstLine="0"/>
        <w:rPr>
          <w:rFonts w:hint="cs"/>
          <w:rtl/>
        </w:rPr>
      </w:pPr>
    </w:p>
    <w:p w14:paraId="18EE5EB6" w14:textId="77777777" w:rsidR="00000000" w:rsidRDefault="00F01BE4">
      <w:pPr>
        <w:pStyle w:val="ac"/>
        <w:rPr>
          <w:rtl/>
        </w:rPr>
      </w:pPr>
      <w:r>
        <w:rPr>
          <w:rFonts w:hint="eastAsia"/>
          <w:rtl/>
        </w:rPr>
        <w:t>זהבה</w:t>
      </w:r>
      <w:r>
        <w:rPr>
          <w:rtl/>
        </w:rPr>
        <w:t xml:space="preserve"> גלאון (מרצ):</w:t>
      </w:r>
    </w:p>
    <w:p w14:paraId="0BB42331" w14:textId="77777777" w:rsidR="00000000" w:rsidRDefault="00F01BE4">
      <w:pPr>
        <w:pStyle w:val="a"/>
        <w:rPr>
          <w:rFonts w:hint="cs"/>
          <w:rtl/>
        </w:rPr>
      </w:pPr>
    </w:p>
    <w:p w14:paraId="18B6D5B0" w14:textId="77777777" w:rsidR="00000000" w:rsidRDefault="00F01BE4">
      <w:pPr>
        <w:pStyle w:val="a"/>
        <w:rPr>
          <w:rFonts w:hint="cs"/>
          <w:rtl/>
        </w:rPr>
      </w:pPr>
      <w:r>
        <w:rPr>
          <w:rFonts w:hint="cs"/>
          <w:rtl/>
        </w:rPr>
        <w:t xml:space="preserve">בוא נוציא אתכם מעזה, זה יהיה יותר פשוט. </w:t>
      </w:r>
    </w:p>
    <w:p w14:paraId="39306DF8" w14:textId="77777777" w:rsidR="00000000" w:rsidRDefault="00F01BE4">
      <w:pPr>
        <w:pStyle w:val="a"/>
        <w:ind w:firstLine="0"/>
        <w:rPr>
          <w:rFonts w:hint="cs"/>
          <w:rtl/>
        </w:rPr>
      </w:pPr>
    </w:p>
    <w:p w14:paraId="11F7A34E" w14:textId="77777777" w:rsidR="00000000" w:rsidRDefault="00F01BE4">
      <w:pPr>
        <w:pStyle w:val="ad"/>
        <w:rPr>
          <w:rtl/>
        </w:rPr>
      </w:pPr>
      <w:r>
        <w:rPr>
          <w:rtl/>
        </w:rPr>
        <w:t>היו"ר ראובן ריבלין:</w:t>
      </w:r>
    </w:p>
    <w:p w14:paraId="6440A380" w14:textId="77777777" w:rsidR="00000000" w:rsidRDefault="00F01BE4">
      <w:pPr>
        <w:pStyle w:val="a"/>
        <w:rPr>
          <w:rtl/>
        </w:rPr>
      </w:pPr>
    </w:p>
    <w:p w14:paraId="1ECD603C" w14:textId="77777777" w:rsidR="00000000" w:rsidRDefault="00F01BE4">
      <w:pPr>
        <w:pStyle w:val="a"/>
        <w:rPr>
          <w:rFonts w:hint="cs"/>
          <w:rtl/>
        </w:rPr>
      </w:pPr>
      <w:r>
        <w:rPr>
          <w:rFonts w:hint="cs"/>
          <w:rtl/>
        </w:rPr>
        <w:t xml:space="preserve">אדוני סגן השר הנדל, עוד לא ראיתי קריאות ביניים למי שלא עלתה לדוכן לנאום. </w:t>
      </w:r>
    </w:p>
    <w:p w14:paraId="47F1A581" w14:textId="77777777" w:rsidR="00000000" w:rsidRDefault="00F01BE4">
      <w:pPr>
        <w:pStyle w:val="a"/>
        <w:ind w:firstLine="0"/>
        <w:rPr>
          <w:rFonts w:hint="cs"/>
          <w:rtl/>
        </w:rPr>
      </w:pPr>
    </w:p>
    <w:p w14:paraId="1C671930" w14:textId="77777777" w:rsidR="00000000" w:rsidRDefault="00F01BE4">
      <w:pPr>
        <w:pStyle w:val="Speaker"/>
        <w:rPr>
          <w:rtl/>
        </w:rPr>
      </w:pPr>
      <w:bookmarkStart w:id="61" w:name="FS000001033T29_09_2003_12_31_00"/>
      <w:bookmarkStart w:id="62" w:name="_Toc55731510"/>
      <w:bookmarkEnd w:id="61"/>
      <w:r>
        <w:rPr>
          <w:rFonts w:hint="eastAsia"/>
          <w:rtl/>
        </w:rPr>
        <w:t>אלי</w:t>
      </w:r>
      <w:r>
        <w:rPr>
          <w:rtl/>
        </w:rPr>
        <w:t xml:space="preserve"> אפללו (הליכוד):</w:t>
      </w:r>
      <w:bookmarkEnd w:id="62"/>
    </w:p>
    <w:p w14:paraId="3A3DF951" w14:textId="77777777" w:rsidR="00000000" w:rsidRDefault="00F01BE4">
      <w:pPr>
        <w:pStyle w:val="a"/>
        <w:rPr>
          <w:rFonts w:hint="cs"/>
          <w:rtl/>
        </w:rPr>
      </w:pPr>
    </w:p>
    <w:p w14:paraId="769258B6" w14:textId="77777777" w:rsidR="00000000" w:rsidRDefault="00F01BE4">
      <w:pPr>
        <w:pStyle w:val="a"/>
        <w:rPr>
          <w:rFonts w:hint="cs"/>
          <w:rtl/>
        </w:rPr>
      </w:pPr>
      <w:r>
        <w:rPr>
          <w:rFonts w:hint="cs"/>
          <w:rtl/>
        </w:rPr>
        <w:t>אדוני היושב-ראש, חברי הכנ</w:t>
      </w:r>
      <w:r>
        <w:rPr>
          <w:rFonts w:hint="cs"/>
          <w:rtl/>
        </w:rPr>
        <w:t xml:space="preserve">סת, אני רוצה לפתוח את דברי ולאחל שנה טובה לכולם, לכל עם ישראל ולחברים ששכחתי. </w:t>
      </w:r>
    </w:p>
    <w:p w14:paraId="67623879" w14:textId="77777777" w:rsidR="00000000" w:rsidRDefault="00F01BE4">
      <w:pPr>
        <w:pStyle w:val="a"/>
        <w:rPr>
          <w:rFonts w:hint="cs"/>
          <w:rtl/>
        </w:rPr>
      </w:pPr>
    </w:p>
    <w:p w14:paraId="3E1D6BA0" w14:textId="77777777" w:rsidR="00000000" w:rsidRDefault="00F01BE4">
      <w:pPr>
        <w:pStyle w:val="a"/>
        <w:rPr>
          <w:rFonts w:hint="cs"/>
          <w:rtl/>
        </w:rPr>
      </w:pPr>
      <w:r>
        <w:rPr>
          <w:rFonts w:hint="cs"/>
          <w:rtl/>
        </w:rPr>
        <w:t>אני רוצה לפתוח את דברי דווקא בהצעת החוק למימון הבחירות. בוועדת הכספים הוחלט מה שהוחלט, ואני מברך על כך. אבל מצד שני, חברי האופוזיציה שבוועדת הכספים הצביעו בעד ההצעה. תמוה בעיני</w:t>
      </w:r>
      <w:r>
        <w:rPr>
          <w:rFonts w:hint="cs"/>
          <w:rtl/>
        </w:rPr>
        <w:t xml:space="preserve">, שמצד אחד חברי הכנסת באופוזיציה מצביעים בעד ההצבעה בוועדת הכספים ומצד שני באים לכאן ומצביעים אחרת. לפחות שיהיה תיאום בין חברי הוועדה לבין האופוזיציה. אני מקווה שבהמשך יהיה תיאום. </w:t>
      </w:r>
    </w:p>
    <w:p w14:paraId="09B6A1A9" w14:textId="77777777" w:rsidR="00000000" w:rsidRDefault="00F01BE4">
      <w:pPr>
        <w:pStyle w:val="a"/>
        <w:rPr>
          <w:rFonts w:hint="cs"/>
          <w:rtl/>
        </w:rPr>
      </w:pPr>
    </w:p>
    <w:p w14:paraId="3E647D47" w14:textId="77777777" w:rsidR="00000000" w:rsidRDefault="00F01BE4">
      <w:pPr>
        <w:pStyle w:val="a"/>
        <w:rPr>
          <w:rFonts w:hint="cs"/>
          <w:rtl/>
        </w:rPr>
      </w:pPr>
      <w:r>
        <w:rPr>
          <w:rFonts w:hint="cs"/>
          <w:rtl/>
        </w:rPr>
        <w:t xml:space="preserve">לעצם העניין, אני חושב שחשוב שיהיה מימון לשתי הרשויות. לא יכול להיות שבגלל </w:t>
      </w:r>
      <w:r>
        <w:rPr>
          <w:rFonts w:hint="cs"/>
          <w:rtl/>
        </w:rPr>
        <w:t xml:space="preserve">מועד בחירות שונה מזה שבמקומות אחרים, לא יהיה ברשויות הללו מימון כמו בכל הרשויות האחרות. אני בעד העברת החוק; אני חושב שנכון להביא אותו עכשיו ומייד, כי זה הזמן לבחירות, ולא נדבר על מימון אחרי שהבחירות יתקיימו. </w:t>
      </w:r>
    </w:p>
    <w:p w14:paraId="3026DF11" w14:textId="77777777" w:rsidR="00000000" w:rsidRDefault="00F01BE4">
      <w:pPr>
        <w:pStyle w:val="a"/>
        <w:rPr>
          <w:rtl/>
        </w:rPr>
      </w:pPr>
    </w:p>
    <w:p w14:paraId="5E485395" w14:textId="77777777" w:rsidR="00000000" w:rsidRDefault="00F01BE4">
      <w:pPr>
        <w:pStyle w:val="a"/>
        <w:rPr>
          <w:rFonts w:hint="cs"/>
          <w:rtl/>
        </w:rPr>
      </w:pPr>
      <w:r>
        <w:rPr>
          <w:rFonts w:hint="cs"/>
          <w:rtl/>
        </w:rPr>
        <w:t>הנושא השני שאני רוצה לדבר עליו הוא נושא הסרבני</w:t>
      </w:r>
      <w:r>
        <w:rPr>
          <w:rFonts w:hint="cs"/>
          <w:rtl/>
        </w:rPr>
        <w:t>ם. הסרבנים שהם 27 -  אני שמח לשמוע שאחד מהם חזר בו - - -</w:t>
      </w:r>
    </w:p>
    <w:p w14:paraId="17BB751D" w14:textId="77777777" w:rsidR="00000000" w:rsidRDefault="00F01BE4">
      <w:pPr>
        <w:pStyle w:val="a"/>
        <w:rPr>
          <w:rFonts w:hint="cs"/>
          <w:rtl/>
        </w:rPr>
      </w:pPr>
    </w:p>
    <w:p w14:paraId="0D88A84A" w14:textId="77777777" w:rsidR="00000000" w:rsidRDefault="00F01BE4">
      <w:pPr>
        <w:pStyle w:val="ac"/>
        <w:rPr>
          <w:rtl/>
        </w:rPr>
      </w:pPr>
      <w:r>
        <w:rPr>
          <w:rFonts w:hint="eastAsia"/>
          <w:rtl/>
        </w:rPr>
        <w:t>זהבה</w:t>
      </w:r>
      <w:r>
        <w:rPr>
          <w:rtl/>
        </w:rPr>
        <w:t xml:space="preserve"> גלאון (מרצ):</w:t>
      </w:r>
    </w:p>
    <w:p w14:paraId="4EACCEB0" w14:textId="77777777" w:rsidR="00000000" w:rsidRDefault="00F01BE4">
      <w:pPr>
        <w:pStyle w:val="a"/>
        <w:rPr>
          <w:rFonts w:hint="cs"/>
          <w:rtl/>
        </w:rPr>
      </w:pPr>
    </w:p>
    <w:p w14:paraId="56820B6E" w14:textId="77777777" w:rsidR="00000000" w:rsidRDefault="00F01BE4">
      <w:pPr>
        <w:pStyle w:val="a"/>
        <w:rPr>
          <w:rFonts w:hint="cs"/>
          <w:rtl/>
        </w:rPr>
      </w:pPr>
      <w:r>
        <w:rPr>
          <w:rFonts w:hint="cs"/>
          <w:rtl/>
        </w:rPr>
        <w:t xml:space="preserve">יש אחד חדש. </w:t>
      </w:r>
    </w:p>
    <w:p w14:paraId="55FD5E77" w14:textId="77777777" w:rsidR="00000000" w:rsidRDefault="00F01BE4">
      <w:pPr>
        <w:pStyle w:val="a"/>
        <w:rPr>
          <w:rFonts w:hint="cs"/>
          <w:rtl/>
        </w:rPr>
      </w:pPr>
    </w:p>
    <w:p w14:paraId="741DDD75" w14:textId="77777777" w:rsidR="00000000" w:rsidRDefault="00F01BE4">
      <w:pPr>
        <w:pStyle w:val="SpeakerCon"/>
        <w:rPr>
          <w:rtl/>
        </w:rPr>
      </w:pPr>
      <w:bookmarkStart w:id="63" w:name="FS000001033T29_09_2003_12_21_17"/>
      <w:bookmarkEnd w:id="63"/>
      <w:r>
        <w:rPr>
          <w:rFonts w:hint="eastAsia"/>
          <w:rtl/>
        </w:rPr>
        <w:t>אלי</w:t>
      </w:r>
      <w:r>
        <w:rPr>
          <w:rtl/>
        </w:rPr>
        <w:t xml:space="preserve"> אפללו (הליכוד):</w:t>
      </w:r>
    </w:p>
    <w:p w14:paraId="38C5D6BA" w14:textId="77777777" w:rsidR="00000000" w:rsidRDefault="00F01BE4">
      <w:pPr>
        <w:pStyle w:val="a"/>
        <w:rPr>
          <w:rFonts w:hint="cs"/>
          <w:rtl/>
        </w:rPr>
      </w:pPr>
    </w:p>
    <w:p w14:paraId="18CB75EA" w14:textId="77777777" w:rsidR="00000000" w:rsidRDefault="00F01BE4">
      <w:pPr>
        <w:pStyle w:val="a"/>
        <w:rPr>
          <w:rFonts w:hint="cs"/>
          <w:rtl/>
        </w:rPr>
      </w:pPr>
      <w:r>
        <w:rPr>
          <w:rFonts w:hint="cs"/>
          <w:rtl/>
        </w:rPr>
        <w:t>ועוד אחד חדש יחזור בו מהר מאוד. האנשים האלה הם סרבנים פוליטיים במלוא מובן המלה, ושום דבר מעבר לנושא הפוליטי לא עומד לנגד עיניהם. הסרבנות הזאת הי</w:t>
      </w:r>
      <w:r>
        <w:rPr>
          <w:rFonts w:hint="cs"/>
          <w:rtl/>
        </w:rPr>
        <w:t xml:space="preserve">א אנטי-דמוקרטית. בצבא לא כל אחד יכול להשפיע לפי דעתו ולהחליט אם הוא נמצא בצבא בגלל השיקולים שלו או בגלל אינטרסים פוליטיים כאלה או אחרים במלוא מובן המלה. כאשר שירתתי בצבא אף פעם לא ראיתי שהיו דברים בניגוד לדעתי. </w:t>
      </w:r>
    </w:p>
    <w:p w14:paraId="50774B67" w14:textId="77777777" w:rsidR="00000000" w:rsidRDefault="00F01BE4">
      <w:pPr>
        <w:pStyle w:val="a"/>
        <w:rPr>
          <w:rFonts w:hint="cs"/>
          <w:rtl/>
        </w:rPr>
      </w:pPr>
    </w:p>
    <w:p w14:paraId="0B948D81" w14:textId="77777777" w:rsidR="00000000" w:rsidRDefault="00F01BE4">
      <w:pPr>
        <w:pStyle w:val="ac"/>
        <w:rPr>
          <w:rtl/>
        </w:rPr>
      </w:pPr>
      <w:r>
        <w:rPr>
          <w:rFonts w:hint="eastAsia"/>
          <w:rtl/>
        </w:rPr>
        <w:t>זהבה</w:t>
      </w:r>
      <w:r>
        <w:rPr>
          <w:rtl/>
        </w:rPr>
        <w:t xml:space="preserve"> גלאון (מרצ):</w:t>
      </w:r>
    </w:p>
    <w:p w14:paraId="5D055498" w14:textId="77777777" w:rsidR="00000000" w:rsidRDefault="00F01BE4">
      <w:pPr>
        <w:pStyle w:val="a"/>
        <w:rPr>
          <w:rFonts w:hint="cs"/>
          <w:rtl/>
        </w:rPr>
      </w:pPr>
    </w:p>
    <w:p w14:paraId="308B370B" w14:textId="77777777" w:rsidR="00000000" w:rsidRDefault="00F01BE4">
      <w:pPr>
        <w:pStyle w:val="a"/>
        <w:rPr>
          <w:rFonts w:hint="cs"/>
          <w:rtl/>
        </w:rPr>
      </w:pPr>
      <w:r>
        <w:rPr>
          <w:rFonts w:hint="cs"/>
          <w:rtl/>
        </w:rPr>
        <w:t>מדיניות החיסולים פוליטית</w:t>
      </w:r>
      <w:r>
        <w:rPr>
          <w:rFonts w:hint="cs"/>
          <w:rtl/>
        </w:rPr>
        <w:t xml:space="preserve">, די למדיניות הזאת. </w:t>
      </w:r>
    </w:p>
    <w:p w14:paraId="67CB6315" w14:textId="77777777" w:rsidR="00000000" w:rsidRDefault="00F01BE4">
      <w:pPr>
        <w:pStyle w:val="a"/>
        <w:rPr>
          <w:rFonts w:hint="cs"/>
          <w:rtl/>
        </w:rPr>
      </w:pPr>
    </w:p>
    <w:p w14:paraId="00A4FE6A" w14:textId="77777777" w:rsidR="00000000" w:rsidRDefault="00F01BE4">
      <w:pPr>
        <w:pStyle w:val="SpeakerCon"/>
        <w:rPr>
          <w:rtl/>
        </w:rPr>
      </w:pPr>
      <w:bookmarkStart w:id="64" w:name="FS000001033T29_09_2003_12_24_04C"/>
      <w:bookmarkEnd w:id="64"/>
      <w:r>
        <w:rPr>
          <w:rtl/>
        </w:rPr>
        <w:t>אלי אפללו (הליכוד):</w:t>
      </w:r>
    </w:p>
    <w:p w14:paraId="54C0DD8E" w14:textId="77777777" w:rsidR="00000000" w:rsidRDefault="00F01BE4">
      <w:pPr>
        <w:pStyle w:val="a"/>
        <w:rPr>
          <w:rtl/>
        </w:rPr>
      </w:pPr>
    </w:p>
    <w:p w14:paraId="06008182" w14:textId="77777777" w:rsidR="00000000" w:rsidRDefault="00F01BE4">
      <w:pPr>
        <w:pStyle w:val="a"/>
        <w:rPr>
          <w:rFonts w:hint="cs"/>
          <w:rtl/>
        </w:rPr>
      </w:pPr>
      <w:r>
        <w:rPr>
          <w:rFonts w:hint="cs"/>
          <w:rtl/>
        </w:rPr>
        <w:t xml:space="preserve">חברת הכנסת גלאון, לצבא אסור להתערב במהלכים פוליטיים. </w:t>
      </w:r>
    </w:p>
    <w:p w14:paraId="5C750CE6" w14:textId="77777777" w:rsidR="00000000" w:rsidRDefault="00F01BE4">
      <w:pPr>
        <w:pStyle w:val="a"/>
        <w:rPr>
          <w:rFonts w:hint="cs"/>
          <w:rtl/>
        </w:rPr>
      </w:pPr>
    </w:p>
    <w:p w14:paraId="117CC7FF" w14:textId="77777777" w:rsidR="00000000" w:rsidRDefault="00F01BE4">
      <w:pPr>
        <w:pStyle w:val="ac"/>
        <w:rPr>
          <w:rtl/>
        </w:rPr>
      </w:pPr>
      <w:r>
        <w:rPr>
          <w:rFonts w:hint="eastAsia"/>
          <w:rtl/>
        </w:rPr>
        <w:t>עבד</w:t>
      </w:r>
      <w:r>
        <w:rPr>
          <w:rtl/>
        </w:rPr>
        <w:t>-אלמאלכ דהאמשה (רע"ם):</w:t>
      </w:r>
    </w:p>
    <w:p w14:paraId="7B113F73" w14:textId="77777777" w:rsidR="00000000" w:rsidRDefault="00F01BE4">
      <w:pPr>
        <w:pStyle w:val="a"/>
        <w:rPr>
          <w:rFonts w:hint="cs"/>
          <w:rtl/>
        </w:rPr>
      </w:pPr>
    </w:p>
    <w:p w14:paraId="5FBC195C" w14:textId="77777777" w:rsidR="00000000" w:rsidRDefault="00F01BE4">
      <w:pPr>
        <w:pStyle w:val="a"/>
        <w:rPr>
          <w:rFonts w:hint="cs"/>
          <w:rtl/>
        </w:rPr>
      </w:pPr>
      <w:r>
        <w:rPr>
          <w:rFonts w:hint="cs"/>
          <w:rtl/>
        </w:rPr>
        <w:t xml:space="preserve">דגל שחור ראית פעם? </w:t>
      </w:r>
    </w:p>
    <w:p w14:paraId="4E25BE8E" w14:textId="77777777" w:rsidR="00000000" w:rsidRDefault="00F01BE4">
      <w:pPr>
        <w:pStyle w:val="a"/>
        <w:rPr>
          <w:rFonts w:hint="cs"/>
          <w:rtl/>
        </w:rPr>
      </w:pPr>
    </w:p>
    <w:p w14:paraId="190C2927" w14:textId="77777777" w:rsidR="00000000" w:rsidRDefault="00F01BE4">
      <w:pPr>
        <w:pStyle w:val="ad"/>
        <w:rPr>
          <w:rtl/>
        </w:rPr>
      </w:pPr>
      <w:r>
        <w:rPr>
          <w:rtl/>
        </w:rPr>
        <w:t>היו"ר ראובן ריבלין:</w:t>
      </w:r>
    </w:p>
    <w:p w14:paraId="02936F4D" w14:textId="77777777" w:rsidR="00000000" w:rsidRDefault="00F01BE4">
      <w:pPr>
        <w:pStyle w:val="a"/>
        <w:rPr>
          <w:rtl/>
        </w:rPr>
      </w:pPr>
    </w:p>
    <w:p w14:paraId="6D217DF0" w14:textId="77777777" w:rsidR="00000000" w:rsidRDefault="00F01BE4">
      <w:pPr>
        <w:pStyle w:val="a"/>
        <w:rPr>
          <w:rFonts w:hint="cs"/>
          <w:rtl/>
        </w:rPr>
      </w:pPr>
      <w:r>
        <w:rPr>
          <w:rFonts w:hint="cs"/>
          <w:rtl/>
        </w:rPr>
        <w:t xml:space="preserve">חבר הכנסת דהאמשה, אדוני מייד עונה לו, הרי כבר סידרתי את סדר הדוברים. </w:t>
      </w:r>
    </w:p>
    <w:p w14:paraId="38E95D65" w14:textId="77777777" w:rsidR="00000000" w:rsidRDefault="00F01BE4">
      <w:pPr>
        <w:pStyle w:val="a"/>
        <w:rPr>
          <w:rFonts w:hint="cs"/>
          <w:rtl/>
        </w:rPr>
      </w:pPr>
    </w:p>
    <w:p w14:paraId="6BB0CA2C" w14:textId="77777777" w:rsidR="00000000" w:rsidRDefault="00F01BE4">
      <w:pPr>
        <w:pStyle w:val="SpeakerCon"/>
        <w:rPr>
          <w:rtl/>
        </w:rPr>
      </w:pPr>
      <w:bookmarkStart w:id="65" w:name="FS000001033T29_09_2003_12_25_07C"/>
      <w:bookmarkEnd w:id="65"/>
      <w:r>
        <w:rPr>
          <w:rtl/>
        </w:rPr>
        <w:t>אלי אפללו (הליכוד)</w:t>
      </w:r>
      <w:r>
        <w:rPr>
          <w:rtl/>
        </w:rPr>
        <w:t>:</w:t>
      </w:r>
    </w:p>
    <w:p w14:paraId="7848FC0F" w14:textId="77777777" w:rsidR="00000000" w:rsidRDefault="00F01BE4">
      <w:pPr>
        <w:pStyle w:val="a"/>
        <w:rPr>
          <w:rtl/>
        </w:rPr>
      </w:pPr>
    </w:p>
    <w:p w14:paraId="22FAB1E1" w14:textId="77777777" w:rsidR="00000000" w:rsidRDefault="00F01BE4">
      <w:pPr>
        <w:pStyle w:val="a"/>
        <w:rPr>
          <w:rFonts w:hint="cs"/>
          <w:rtl/>
        </w:rPr>
      </w:pPr>
      <w:r>
        <w:rPr>
          <w:rFonts w:hint="cs"/>
          <w:rtl/>
        </w:rPr>
        <w:t xml:space="preserve">חבר הכנסת דהאמשה, אני יודע שאתה שמח מאוד, גם חבר הכנסת זחאלקה אמר "אור בקצה המנהרה". כל האורות וכל הדגלים השחורים האלה זה רק כאשר נוח לכם, אף פעם לא הסתכלתם על הדברים בצורה אחרת. </w:t>
      </w:r>
    </w:p>
    <w:p w14:paraId="0686C3E8" w14:textId="77777777" w:rsidR="00000000" w:rsidRDefault="00F01BE4">
      <w:pPr>
        <w:pStyle w:val="a"/>
        <w:rPr>
          <w:rFonts w:hint="cs"/>
          <w:rtl/>
        </w:rPr>
      </w:pPr>
    </w:p>
    <w:p w14:paraId="7B165379" w14:textId="77777777" w:rsidR="00000000" w:rsidRDefault="00F01BE4">
      <w:pPr>
        <w:pStyle w:val="ac"/>
        <w:rPr>
          <w:rtl/>
        </w:rPr>
      </w:pPr>
    </w:p>
    <w:p w14:paraId="228D5201" w14:textId="77777777" w:rsidR="00000000" w:rsidRDefault="00F01BE4">
      <w:pPr>
        <w:pStyle w:val="ac"/>
        <w:rPr>
          <w:rtl/>
        </w:rPr>
      </w:pPr>
      <w:r>
        <w:rPr>
          <w:rFonts w:hint="eastAsia"/>
          <w:rtl/>
        </w:rPr>
        <w:t>ג</w:t>
      </w:r>
      <w:r>
        <w:rPr>
          <w:rtl/>
        </w:rPr>
        <w:t>'מאל זחאלקה (בל"ד):</w:t>
      </w:r>
    </w:p>
    <w:p w14:paraId="228FAC62" w14:textId="77777777" w:rsidR="00000000" w:rsidRDefault="00F01BE4">
      <w:pPr>
        <w:pStyle w:val="a"/>
        <w:rPr>
          <w:rFonts w:hint="cs"/>
          <w:rtl/>
        </w:rPr>
      </w:pPr>
    </w:p>
    <w:p w14:paraId="7CD4F208" w14:textId="77777777" w:rsidR="00000000" w:rsidRDefault="00F01BE4">
      <w:pPr>
        <w:pStyle w:val="a"/>
        <w:rPr>
          <w:rFonts w:hint="cs"/>
          <w:rtl/>
        </w:rPr>
      </w:pPr>
      <w:r>
        <w:rPr>
          <w:rFonts w:hint="cs"/>
          <w:rtl/>
        </w:rPr>
        <w:t>את המלה מצפון אתם - - -</w:t>
      </w:r>
    </w:p>
    <w:p w14:paraId="10561339" w14:textId="77777777" w:rsidR="00000000" w:rsidRDefault="00F01BE4">
      <w:pPr>
        <w:pStyle w:val="a"/>
        <w:rPr>
          <w:rFonts w:hint="cs"/>
          <w:rtl/>
        </w:rPr>
      </w:pPr>
    </w:p>
    <w:p w14:paraId="512C1DFD" w14:textId="77777777" w:rsidR="00000000" w:rsidRDefault="00F01BE4">
      <w:pPr>
        <w:pStyle w:val="ad"/>
        <w:rPr>
          <w:rtl/>
        </w:rPr>
      </w:pPr>
      <w:r>
        <w:rPr>
          <w:rtl/>
        </w:rPr>
        <w:t>היו"ר ראובן ריבלין:</w:t>
      </w:r>
    </w:p>
    <w:p w14:paraId="24875A2A" w14:textId="77777777" w:rsidR="00000000" w:rsidRDefault="00F01BE4">
      <w:pPr>
        <w:pStyle w:val="a"/>
        <w:rPr>
          <w:rtl/>
        </w:rPr>
      </w:pPr>
    </w:p>
    <w:p w14:paraId="779ABC45" w14:textId="77777777" w:rsidR="00000000" w:rsidRDefault="00F01BE4">
      <w:pPr>
        <w:pStyle w:val="a"/>
        <w:rPr>
          <w:rFonts w:hint="cs"/>
          <w:rtl/>
        </w:rPr>
      </w:pPr>
      <w:r>
        <w:rPr>
          <w:rFonts w:hint="cs"/>
          <w:rtl/>
        </w:rPr>
        <w:t>חבר</w:t>
      </w:r>
      <w:r>
        <w:rPr>
          <w:rFonts w:hint="cs"/>
          <w:rtl/>
        </w:rPr>
        <w:t xml:space="preserve"> הכנסת זחאלקה, הוא עונה לך. אחרי זה תבקש עוד פעם רשות דיבור ומובן שאני לא אתן לך, אבל תוכל לבקש. </w:t>
      </w:r>
    </w:p>
    <w:p w14:paraId="06359A0E" w14:textId="77777777" w:rsidR="00000000" w:rsidRDefault="00F01BE4">
      <w:pPr>
        <w:pStyle w:val="a"/>
        <w:rPr>
          <w:rFonts w:hint="cs"/>
          <w:rtl/>
        </w:rPr>
      </w:pPr>
    </w:p>
    <w:p w14:paraId="5163CFA5" w14:textId="77777777" w:rsidR="00000000" w:rsidRDefault="00F01BE4">
      <w:pPr>
        <w:pStyle w:val="SpeakerCon"/>
        <w:rPr>
          <w:rtl/>
        </w:rPr>
      </w:pPr>
      <w:bookmarkStart w:id="66" w:name="FS000001033T29_09_2003_12_27_15C"/>
      <w:bookmarkEnd w:id="66"/>
      <w:r>
        <w:rPr>
          <w:rtl/>
        </w:rPr>
        <w:t>אלי אפללו (הליכוד):</w:t>
      </w:r>
    </w:p>
    <w:p w14:paraId="7D21CE7F" w14:textId="77777777" w:rsidR="00000000" w:rsidRDefault="00F01BE4">
      <w:pPr>
        <w:pStyle w:val="a"/>
        <w:rPr>
          <w:rtl/>
        </w:rPr>
      </w:pPr>
    </w:p>
    <w:p w14:paraId="14FBCB03" w14:textId="77777777" w:rsidR="00000000" w:rsidRDefault="00F01BE4">
      <w:pPr>
        <w:pStyle w:val="a"/>
        <w:rPr>
          <w:rFonts w:hint="cs"/>
          <w:rtl/>
        </w:rPr>
      </w:pPr>
      <w:r>
        <w:rPr>
          <w:rFonts w:hint="cs"/>
          <w:rtl/>
        </w:rPr>
        <w:t>אני אומר לכם: הסרבנות גובלת בבגידה בצה"ל, רבותי.</w:t>
      </w:r>
    </w:p>
    <w:p w14:paraId="1AA7E2B9" w14:textId="77777777" w:rsidR="00000000" w:rsidRDefault="00F01BE4">
      <w:pPr>
        <w:pStyle w:val="a"/>
        <w:rPr>
          <w:rFonts w:hint="cs"/>
          <w:rtl/>
        </w:rPr>
      </w:pPr>
    </w:p>
    <w:p w14:paraId="35B18243" w14:textId="77777777" w:rsidR="00000000" w:rsidRDefault="00F01BE4">
      <w:pPr>
        <w:pStyle w:val="ac"/>
        <w:rPr>
          <w:rtl/>
        </w:rPr>
      </w:pPr>
      <w:r>
        <w:rPr>
          <w:rFonts w:hint="eastAsia"/>
          <w:rtl/>
        </w:rPr>
        <w:t>זהבה</w:t>
      </w:r>
      <w:r>
        <w:rPr>
          <w:rtl/>
        </w:rPr>
        <w:t xml:space="preserve"> גלאון (מרצ):</w:t>
      </w:r>
    </w:p>
    <w:p w14:paraId="75DF20E0" w14:textId="77777777" w:rsidR="00000000" w:rsidRDefault="00F01BE4">
      <w:pPr>
        <w:pStyle w:val="a"/>
        <w:rPr>
          <w:rFonts w:hint="cs"/>
          <w:rtl/>
        </w:rPr>
      </w:pPr>
    </w:p>
    <w:p w14:paraId="0BFD17BB" w14:textId="77777777" w:rsidR="00000000" w:rsidRDefault="00F01BE4">
      <w:pPr>
        <w:pStyle w:val="a"/>
        <w:rPr>
          <w:rFonts w:hint="cs"/>
          <w:rtl/>
        </w:rPr>
      </w:pPr>
      <w:r>
        <w:rPr>
          <w:rFonts w:hint="cs"/>
          <w:rtl/>
        </w:rPr>
        <w:t xml:space="preserve">אני מציעה לא להשתמש במלים האלה. </w:t>
      </w:r>
    </w:p>
    <w:p w14:paraId="07841935" w14:textId="77777777" w:rsidR="00000000" w:rsidRDefault="00F01BE4">
      <w:pPr>
        <w:pStyle w:val="a"/>
        <w:rPr>
          <w:rFonts w:hint="cs"/>
          <w:rtl/>
        </w:rPr>
      </w:pPr>
    </w:p>
    <w:p w14:paraId="71C7C989" w14:textId="77777777" w:rsidR="00000000" w:rsidRDefault="00F01BE4">
      <w:pPr>
        <w:pStyle w:val="SpeakerCon"/>
        <w:rPr>
          <w:rtl/>
        </w:rPr>
      </w:pPr>
      <w:bookmarkStart w:id="67" w:name="FS000001033T29_09_2003_12_28_10C"/>
      <w:bookmarkEnd w:id="67"/>
      <w:r>
        <w:rPr>
          <w:rtl/>
        </w:rPr>
        <w:t>אלי אפללו (הליכוד):</w:t>
      </w:r>
    </w:p>
    <w:p w14:paraId="188B9152" w14:textId="77777777" w:rsidR="00000000" w:rsidRDefault="00F01BE4">
      <w:pPr>
        <w:pStyle w:val="a"/>
        <w:rPr>
          <w:rtl/>
        </w:rPr>
      </w:pPr>
    </w:p>
    <w:p w14:paraId="3D52B6B4" w14:textId="77777777" w:rsidR="00000000" w:rsidRDefault="00F01BE4">
      <w:pPr>
        <w:pStyle w:val="a"/>
        <w:rPr>
          <w:rFonts w:hint="cs"/>
          <w:rtl/>
        </w:rPr>
      </w:pPr>
      <w:r>
        <w:rPr>
          <w:rFonts w:hint="cs"/>
          <w:rtl/>
        </w:rPr>
        <w:t>זה גובל בבגי</w:t>
      </w:r>
      <w:r>
        <w:rPr>
          <w:rFonts w:hint="cs"/>
          <w:rtl/>
        </w:rPr>
        <w:t xml:space="preserve">דה. אנחנו בזמן מלחמה, לא נשכח את זה. </w:t>
      </w:r>
    </w:p>
    <w:p w14:paraId="2937EEE9" w14:textId="77777777" w:rsidR="00000000" w:rsidRDefault="00F01BE4">
      <w:pPr>
        <w:pStyle w:val="a"/>
        <w:rPr>
          <w:rFonts w:hint="cs"/>
          <w:rtl/>
        </w:rPr>
      </w:pPr>
    </w:p>
    <w:p w14:paraId="61D51A1D" w14:textId="77777777" w:rsidR="00000000" w:rsidRDefault="00F01BE4">
      <w:pPr>
        <w:pStyle w:val="ac"/>
        <w:rPr>
          <w:rtl/>
        </w:rPr>
      </w:pPr>
      <w:r>
        <w:rPr>
          <w:rFonts w:hint="eastAsia"/>
          <w:rtl/>
        </w:rPr>
        <w:t>זהבה</w:t>
      </w:r>
      <w:r>
        <w:rPr>
          <w:rtl/>
        </w:rPr>
        <w:t xml:space="preserve"> גלאון (מרצ):</w:t>
      </w:r>
    </w:p>
    <w:p w14:paraId="4757B096" w14:textId="77777777" w:rsidR="00000000" w:rsidRDefault="00F01BE4">
      <w:pPr>
        <w:pStyle w:val="a"/>
        <w:rPr>
          <w:rFonts w:hint="cs"/>
          <w:rtl/>
        </w:rPr>
      </w:pPr>
    </w:p>
    <w:p w14:paraId="0A1E5378" w14:textId="77777777" w:rsidR="00000000" w:rsidRDefault="00F01BE4">
      <w:pPr>
        <w:pStyle w:val="a"/>
        <w:rPr>
          <w:rFonts w:hint="cs"/>
          <w:rtl/>
        </w:rPr>
      </w:pPr>
      <w:r>
        <w:rPr>
          <w:rFonts w:hint="cs"/>
          <w:rtl/>
        </w:rPr>
        <w:t>יש כאן שיסוי - - -</w:t>
      </w:r>
    </w:p>
    <w:p w14:paraId="4874E86D" w14:textId="77777777" w:rsidR="00000000" w:rsidRDefault="00F01BE4">
      <w:pPr>
        <w:pStyle w:val="a"/>
        <w:rPr>
          <w:rFonts w:hint="cs"/>
          <w:rtl/>
        </w:rPr>
      </w:pPr>
    </w:p>
    <w:p w14:paraId="48058287" w14:textId="77777777" w:rsidR="00000000" w:rsidRDefault="00F01BE4">
      <w:pPr>
        <w:pStyle w:val="ad"/>
        <w:rPr>
          <w:rtl/>
        </w:rPr>
      </w:pPr>
      <w:r>
        <w:rPr>
          <w:rtl/>
        </w:rPr>
        <w:t>היו"ר ראובן ריבלין:</w:t>
      </w:r>
    </w:p>
    <w:p w14:paraId="166D4239" w14:textId="77777777" w:rsidR="00000000" w:rsidRDefault="00F01BE4">
      <w:pPr>
        <w:pStyle w:val="a"/>
        <w:rPr>
          <w:rtl/>
        </w:rPr>
      </w:pPr>
    </w:p>
    <w:p w14:paraId="78923BA0" w14:textId="77777777" w:rsidR="00000000" w:rsidRDefault="00F01BE4">
      <w:pPr>
        <w:pStyle w:val="a"/>
        <w:rPr>
          <w:rFonts w:hint="cs"/>
          <w:rtl/>
        </w:rPr>
      </w:pPr>
      <w:r>
        <w:rPr>
          <w:rFonts w:hint="cs"/>
          <w:rtl/>
        </w:rPr>
        <w:t xml:space="preserve">גברתי, המלה הזאת נאמרה בכל העיתונות ויש עליה ויכוח גדול. עם כל הכבוד, המלה "בגידה" היא מאוד מתריסה. </w:t>
      </w:r>
    </w:p>
    <w:p w14:paraId="1D066ECD" w14:textId="77777777" w:rsidR="00000000" w:rsidRDefault="00F01BE4">
      <w:pPr>
        <w:pStyle w:val="a"/>
        <w:rPr>
          <w:rFonts w:hint="cs"/>
          <w:rtl/>
        </w:rPr>
      </w:pPr>
    </w:p>
    <w:p w14:paraId="1AD563C0" w14:textId="77777777" w:rsidR="00000000" w:rsidRDefault="00F01BE4">
      <w:pPr>
        <w:pStyle w:val="ac"/>
        <w:rPr>
          <w:rtl/>
        </w:rPr>
      </w:pPr>
      <w:r>
        <w:rPr>
          <w:rFonts w:hint="eastAsia"/>
          <w:rtl/>
        </w:rPr>
        <w:t>זהבה</w:t>
      </w:r>
      <w:r>
        <w:rPr>
          <w:rtl/>
        </w:rPr>
        <w:t xml:space="preserve"> גלאון (מרצ):</w:t>
      </w:r>
    </w:p>
    <w:p w14:paraId="076075D9" w14:textId="77777777" w:rsidR="00000000" w:rsidRDefault="00F01BE4">
      <w:pPr>
        <w:pStyle w:val="a"/>
        <w:rPr>
          <w:rFonts w:hint="cs"/>
          <w:rtl/>
        </w:rPr>
      </w:pPr>
    </w:p>
    <w:p w14:paraId="1A95C90C" w14:textId="77777777" w:rsidR="00000000" w:rsidRDefault="00F01BE4">
      <w:pPr>
        <w:pStyle w:val="a"/>
        <w:rPr>
          <w:rFonts w:hint="cs"/>
          <w:rtl/>
        </w:rPr>
      </w:pPr>
      <w:r>
        <w:rPr>
          <w:rFonts w:hint="cs"/>
          <w:rtl/>
        </w:rPr>
        <w:t>ראינו כשהמחנה האחר אמר מלה וזה הוביל</w:t>
      </w:r>
      <w:r>
        <w:rPr>
          <w:rFonts w:hint="cs"/>
          <w:rtl/>
        </w:rPr>
        <w:t xml:space="preserve"> - - -</w:t>
      </w:r>
    </w:p>
    <w:p w14:paraId="7F4E8236" w14:textId="77777777" w:rsidR="00000000" w:rsidRDefault="00F01BE4">
      <w:pPr>
        <w:pStyle w:val="a"/>
        <w:rPr>
          <w:rFonts w:hint="cs"/>
          <w:rtl/>
        </w:rPr>
      </w:pPr>
    </w:p>
    <w:p w14:paraId="01E63BF2" w14:textId="77777777" w:rsidR="00000000" w:rsidRDefault="00F01BE4">
      <w:pPr>
        <w:pStyle w:val="ad"/>
        <w:rPr>
          <w:rtl/>
        </w:rPr>
      </w:pPr>
      <w:r>
        <w:rPr>
          <w:rtl/>
        </w:rPr>
        <w:t>היו"ר ראובן ריבלין:</w:t>
      </w:r>
    </w:p>
    <w:p w14:paraId="78965CCC" w14:textId="77777777" w:rsidR="00000000" w:rsidRDefault="00F01BE4">
      <w:pPr>
        <w:pStyle w:val="a"/>
        <w:rPr>
          <w:rtl/>
        </w:rPr>
      </w:pPr>
    </w:p>
    <w:p w14:paraId="3B72EC8E" w14:textId="77777777" w:rsidR="00000000" w:rsidRDefault="00F01BE4">
      <w:pPr>
        <w:pStyle w:val="a"/>
        <w:rPr>
          <w:rFonts w:hint="cs"/>
          <w:rtl/>
        </w:rPr>
      </w:pPr>
      <w:r>
        <w:rPr>
          <w:rFonts w:hint="cs"/>
          <w:rtl/>
        </w:rPr>
        <w:t xml:space="preserve">חברת הכנסת הנכבדה ויושבת-ראש סיעת מרצ, נושא זה הוא על סדר-היום הציבורי, ויש אנשים שמציעים את ההצעה על נושא הסרבנות. </w:t>
      </w:r>
    </w:p>
    <w:p w14:paraId="42E9EA76" w14:textId="77777777" w:rsidR="00000000" w:rsidRDefault="00F01BE4">
      <w:pPr>
        <w:pStyle w:val="a"/>
        <w:rPr>
          <w:rFonts w:hint="cs"/>
          <w:rtl/>
        </w:rPr>
      </w:pPr>
    </w:p>
    <w:p w14:paraId="22D499C5" w14:textId="77777777" w:rsidR="00000000" w:rsidRDefault="00F01BE4">
      <w:pPr>
        <w:pStyle w:val="ac"/>
        <w:rPr>
          <w:rtl/>
        </w:rPr>
      </w:pPr>
    </w:p>
    <w:p w14:paraId="511BD96E" w14:textId="77777777" w:rsidR="00000000" w:rsidRDefault="00F01BE4">
      <w:pPr>
        <w:pStyle w:val="ac"/>
        <w:rPr>
          <w:rtl/>
        </w:rPr>
      </w:pPr>
      <w:r>
        <w:rPr>
          <w:rFonts w:hint="eastAsia"/>
          <w:rtl/>
        </w:rPr>
        <w:t>זהבה</w:t>
      </w:r>
      <w:r>
        <w:rPr>
          <w:rtl/>
        </w:rPr>
        <w:t xml:space="preserve"> גלאון (מרצ):</w:t>
      </w:r>
    </w:p>
    <w:p w14:paraId="34713A03" w14:textId="77777777" w:rsidR="00000000" w:rsidRDefault="00F01BE4">
      <w:pPr>
        <w:pStyle w:val="a"/>
        <w:rPr>
          <w:rFonts w:hint="cs"/>
          <w:rtl/>
        </w:rPr>
      </w:pPr>
    </w:p>
    <w:p w14:paraId="76CB51E3" w14:textId="77777777" w:rsidR="00000000" w:rsidRDefault="00F01BE4">
      <w:pPr>
        <w:pStyle w:val="a"/>
        <w:rPr>
          <w:rFonts w:hint="cs"/>
          <w:rtl/>
        </w:rPr>
      </w:pPr>
      <w:r>
        <w:rPr>
          <w:rFonts w:hint="cs"/>
          <w:rtl/>
        </w:rPr>
        <w:t xml:space="preserve">נרצח ראש ממשלה בישראל. </w:t>
      </w:r>
    </w:p>
    <w:p w14:paraId="711178A2" w14:textId="77777777" w:rsidR="00000000" w:rsidRDefault="00F01BE4">
      <w:pPr>
        <w:pStyle w:val="ac"/>
        <w:rPr>
          <w:rFonts w:hint="cs"/>
          <w:rtl/>
        </w:rPr>
      </w:pPr>
    </w:p>
    <w:p w14:paraId="464DD2C4" w14:textId="77777777" w:rsidR="00000000" w:rsidRDefault="00F01BE4">
      <w:pPr>
        <w:pStyle w:val="ac"/>
        <w:rPr>
          <w:rtl/>
        </w:rPr>
      </w:pPr>
      <w:r>
        <w:rPr>
          <w:rFonts w:hint="eastAsia"/>
          <w:rtl/>
        </w:rPr>
        <w:t>מיכאל</w:t>
      </w:r>
      <w:r>
        <w:rPr>
          <w:rtl/>
        </w:rPr>
        <w:t xml:space="preserve"> רצון (הליכוד):</w:t>
      </w:r>
    </w:p>
    <w:p w14:paraId="329B830B" w14:textId="77777777" w:rsidR="00000000" w:rsidRDefault="00F01BE4">
      <w:pPr>
        <w:pStyle w:val="a"/>
        <w:rPr>
          <w:rFonts w:hint="cs"/>
          <w:rtl/>
        </w:rPr>
      </w:pPr>
    </w:p>
    <w:p w14:paraId="12FF0EAC" w14:textId="77777777" w:rsidR="00000000" w:rsidRDefault="00F01BE4">
      <w:pPr>
        <w:pStyle w:val="a"/>
        <w:rPr>
          <w:rFonts w:hint="cs"/>
          <w:rtl/>
        </w:rPr>
      </w:pPr>
      <w:r>
        <w:rPr>
          <w:rFonts w:hint="cs"/>
          <w:rtl/>
        </w:rPr>
        <w:t xml:space="preserve">ישר למעצר. </w:t>
      </w:r>
    </w:p>
    <w:p w14:paraId="5DE28F82" w14:textId="77777777" w:rsidR="00000000" w:rsidRDefault="00F01BE4">
      <w:pPr>
        <w:pStyle w:val="ad"/>
        <w:rPr>
          <w:rFonts w:hint="cs"/>
          <w:rtl/>
        </w:rPr>
      </w:pPr>
    </w:p>
    <w:p w14:paraId="57A862D0" w14:textId="77777777" w:rsidR="00000000" w:rsidRDefault="00F01BE4">
      <w:pPr>
        <w:pStyle w:val="ad"/>
        <w:rPr>
          <w:rtl/>
        </w:rPr>
      </w:pPr>
      <w:r>
        <w:rPr>
          <w:rtl/>
        </w:rPr>
        <w:t>היו"ר ראובן ריבלין:</w:t>
      </w:r>
    </w:p>
    <w:p w14:paraId="71E3B7AD" w14:textId="77777777" w:rsidR="00000000" w:rsidRDefault="00F01BE4">
      <w:pPr>
        <w:pStyle w:val="a"/>
        <w:rPr>
          <w:rtl/>
        </w:rPr>
      </w:pPr>
    </w:p>
    <w:p w14:paraId="480A5A30" w14:textId="77777777" w:rsidR="00000000" w:rsidRDefault="00F01BE4">
      <w:pPr>
        <w:pStyle w:val="a"/>
        <w:rPr>
          <w:rFonts w:hint="cs"/>
          <w:rtl/>
        </w:rPr>
      </w:pPr>
      <w:r>
        <w:rPr>
          <w:rFonts w:hint="cs"/>
          <w:rtl/>
        </w:rPr>
        <w:t>בבקשה, א</w:t>
      </w:r>
      <w:r>
        <w:rPr>
          <w:rFonts w:hint="cs"/>
          <w:rtl/>
        </w:rPr>
        <w:t>דוני סגן השר, תוכלו לדבר. הוא לא אומר על הטייסים, חלילה - - -</w:t>
      </w:r>
    </w:p>
    <w:p w14:paraId="5032C478" w14:textId="77777777" w:rsidR="00000000" w:rsidRDefault="00F01BE4">
      <w:pPr>
        <w:pStyle w:val="a"/>
        <w:rPr>
          <w:rFonts w:hint="cs"/>
          <w:rtl/>
        </w:rPr>
      </w:pPr>
    </w:p>
    <w:p w14:paraId="46A8120D" w14:textId="77777777" w:rsidR="00000000" w:rsidRDefault="00F01BE4">
      <w:pPr>
        <w:pStyle w:val="ac"/>
        <w:rPr>
          <w:rtl/>
        </w:rPr>
      </w:pPr>
      <w:r>
        <w:rPr>
          <w:rFonts w:hint="eastAsia"/>
          <w:rtl/>
        </w:rPr>
        <w:t>רן</w:t>
      </w:r>
      <w:r>
        <w:rPr>
          <w:rtl/>
        </w:rPr>
        <w:t xml:space="preserve"> כהן (מרצ):</w:t>
      </w:r>
    </w:p>
    <w:p w14:paraId="38C94A20" w14:textId="77777777" w:rsidR="00000000" w:rsidRDefault="00F01BE4">
      <w:pPr>
        <w:pStyle w:val="a"/>
        <w:rPr>
          <w:rFonts w:hint="cs"/>
          <w:rtl/>
        </w:rPr>
      </w:pPr>
    </w:p>
    <w:p w14:paraId="1D2D7974" w14:textId="77777777" w:rsidR="00000000" w:rsidRDefault="00F01BE4">
      <w:pPr>
        <w:pStyle w:val="a"/>
        <w:rPr>
          <w:rFonts w:hint="cs"/>
          <w:rtl/>
        </w:rPr>
      </w:pPr>
      <w:r>
        <w:rPr>
          <w:rFonts w:hint="cs"/>
          <w:rtl/>
        </w:rPr>
        <w:t xml:space="preserve">אני מתנגד לסרבנות, אבל גם להסתה נגד טייסים בצה"ל. </w:t>
      </w:r>
    </w:p>
    <w:p w14:paraId="74992A15" w14:textId="77777777" w:rsidR="00000000" w:rsidRDefault="00F01BE4">
      <w:pPr>
        <w:pStyle w:val="a"/>
        <w:rPr>
          <w:rFonts w:hint="cs"/>
          <w:rtl/>
        </w:rPr>
      </w:pPr>
    </w:p>
    <w:p w14:paraId="32F06AC1" w14:textId="77777777" w:rsidR="00000000" w:rsidRDefault="00F01BE4">
      <w:pPr>
        <w:pStyle w:val="ad"/>
        <w:rPr>
          <w:rtl/>
        </w:rPr>
      </w:pPr>
      <w:r>
        <w:rPr>
          <w:rtl/>
        </w:rPr>
        <w:t>היו"ר ראובן ריבלין:</w:t>
      </w:r>
    </w:p>
    <w:p w14:paraId="4C3C4328" w14:textId="77777777" w:rsidR="00000000" w:rsidRDefault="00F01BE4">
      <w:pPr>
        <w:pStyle w:val="a"/>
        <w:rPr>
          <w:rtl/>
        </w:rPr>
      </w:pPr>
    </w:p>
    <w:p w14:paraId="3EE93597" w14:textId="77777777" w:rsidR="00000000" w:rsidRDefault="00F01BE4">
      <w:pPr>
        <w:pStyle w:val="a"/>
        <w:rPr>
          <w:rFonts w:hint="cs"/>
          <w:rtl/>
        </w:rPr>
      </w:pPr>
      <w:r>
        <w:rPr>
          <w:rFonts w:hint="cs"/>
          <w:rtl/>
        </w:rPr>
        <w:t>חברי הכנסת, אני מציע למעט להשתמש בזה, הדברים חמורים כשלעצמם, כל אחד לפי הרואה אותם, זאת אומרת, חמורים לטו</w:t>
      </w:r>
      <w:r>
        <w:rPr>
          <w:rFonts w:hint="cs"/>
          <w:rtl/>
        </w:rPr>
        <w:t xml:space="preserve">בה, חמורים לרעה, ולא צריך להוסיף מלים או תארים לדבר כשלא נזקקים לכך. הרי בכל זאת מדובר במיטב בנינו. </w:t>
      </w:r>
    </w:p>
    <w:p w14:paraId="13B9B674" w14:textId="77777777" w:rsidR="00000000" w:rsidRDefault="00F01BE4">
      <w:pPr>
        <w:pStyle w:val="a"/>
        <w:rPr>
          <w:rFonts w:hint="cs"/>
          <w:rtl/>
        </w:rPr>
      </w:pPr>
    </w:p>
    <w:p w14:paraId="56993663" w14:textId="77777777" w:rsidR="00000000" w:rsidRDefault="00F01BE4">
      <w:pPr>
        <w:pStyle w:val="SpeakerCon"/>
        <w:rPr>
          <w:rtl/>
        </w:rPr>
      </w:pPr>
      <w:bookmarkStart w:id="68" w:name="FS000001033T29_09_2003_12_35_11C"/>
      <w:bookmarkEnd w:id="68"/>
      <w:r>
        <w:rPr>
          <w:rtl/>
        </w:rPr>
        <w:t>אלי אפללו (הליכוד):</w:t>
      </w:r>
    </w:p>
    <w:p w14:paraId="4EC86149" w14:textId="77777777" w:rsidR="00000000" w:rsidRDefault="00F01BE4">
      <w:pPr>
        <w:pStyle w:val="a"/>
        <w:rPr>
          <w:rtl/>
        </w:rPr>
      </w:pPr>
    </w:p>
    <w:p w14:paraId="784907E1" w14:textId="77777777" w:rsidR="00000000" w:rsidRDefault="00F01BE4">
      <w:pPr>
        <w:pStyle w:val="a"/>
        <w:rPr>
          <w:rFonts w:hint="cs"/>
          <w:rtl/>
        </w:rPr>
      </w:pPr>
      <w:r>
        <w:rPr>
          <w:rFonts w:hint="cs"/>
          <w:rtl/>
        </w:rPr>
        <w:t>אדוני היושב-ראש, דיברתי על התופעה עצמה ואני חוזר. אנחנו נמצאים בזמן מלחמה, ובכל העולם בזמן מלחמה חייל שמסרב פקודה - זו בגידה, זה גובל</w:t>
      </w:r>
      <w:r>
        <w:rPr>
          <w:rFonts w:hint="cs"/>
          <w:rtl/>
        </w:rPr>
        <w:t xml:space="preserve"> בבגידה. </w:t>
      </w:r>
    </w:p>
    <w:p w14:paraId="24C04531" w14:textId="77777777" w:rsidR="00000000" w:rsidRDefault="00F01BE4">
      <w:pPr>
        <w:pStyle w:val="a"/>
        <w:rPr>
          <w:rFonts w:hint="cs"/>
          <w:rtl/>
        </w:rPr>
      </w:pPr>
    </w:p>
    <w:p w14:paraId="7F2B256A" w14:textId="77777777" w:rsidR="00000000" w:rsidRDefault="00F01BE4">
      <w:pPr>
        <w:pStyle w:val="ac"/>
        <w:rPr>
          <w:rtl/>
        </w:rPr>
      </w:pPr>
      <w:r>
        <w:rPr>
          <w:rFonts w:hint="eastAsia"/>
          <w:rtl/>
        </w:rPr>
        <w:t>מיכאל</w:t>
      </w:r>
      <w:r>
        <w:rPr>
          <w:rtl/>
        </w:rPr>
        <w:t xml:space="preserve"> רצון (הליכוד):</w:t>
      </w:r>
    </w:p>
    <w:p w14:paraId="354751B0" w14:textId="77777777" w:rsidR="00000000" w:rsidRDefault="00F01BE4">
      <w:pPr>
        <w:pStyle w:val="a"/>
        <w:rPr>
          <w:rFonts w:hint="cs"/>
          <w:rtl/>
        </w:rPr>
      </w:pPr>
    </w:p>
    <w:p w14:paraId="0C15A249" w14:textId="77777777" w:rsidR="00000000" w:rsidRDefault="00F01BE4">
      <w:pPr>
        <w:pStyle w:val="a"/>
        <w:rPr>
          <w:rFonts w:hint="cs"/>
          <w:rtl/>
        </w:rPr>
      </w:pPr>
      <w:r>
        <w:rPr>
          <w:rFonts w:hint="cs"/>
          <w:rtl/>
        </w:rPr>
        <w:t>מה אתה נבהל?</w:t>
      </w:r>
    </w:p>
    <w:p w14:paraId="34FF79BA" w14:textId="77777777" w:rsidR="00000000" w:rsidRDefault="00F01BE4">
      <w:pPr>
        <w:pStyle w:val="a"/>
        <w:rPr>
          <w:rFonts w:hint="cs"/>
          <w:rtl/>
        </w:rPr>
      </w:pPr>
    </w:p>
    <w:p w14:paraId="47ED98AE" w14:textId="77777777" w:rsidR="00000000" w:rsidRDefault="00F01BE4">
      <w:pPr>
        <w:pStyle w:val="SpeakerCon"/>
        <w:rPr>
          <w:rtl/>
        </w:rPr>
      </w:pPr>
      <w:bookmarkStart w:id="69" w:name="FS000001033T29_09_2003_12_36_30C"/>
      <w:bookmarkEnd w:id="69"/>
      <w:r>
        <w:rPr>
          <w:rtl/>
        </w:rPr>
        <w:t>אלי אפללו (הליכוד):</w:t>
      </w:r>
    </w:p>
    <w:p w14:paraId="01072953" w14:textId="77777777" w:rsidR="00000000" w:rsidRDefault="00F01BE4">
      <w:pPr>
        <w:pStyle w:val="a"/>
        <w:rPr>
          <w:rtl/>
        </w:rPr>
      </w:pPr>
    </w:p>
    <w:p w14:paraId="0AC90E07" w14:textId="77777777" w:rsidR="00000000" w:rsidRDefault="00F01BE4">
      <w:pPr>
        <w:pStyle w:val="a"/>
        <w:rPr>
          <w:rFonts w:hint="cs"/>
          <w:rtl/>
        </w:rPr>
      </w:pPr>
      <w:r>
        <w:rPr>
          <w:rFonts w:hint="cs"/>
          <w:rtl/>
        </w:rPr>
        <w:t xml:space="preserve">אני מציע לכל החיילים שרוצים לדבר או לעשות פעולה כזאת, שיחשבו פעמיים כדי לא לערבב פוליטיקה בזמן השירות בצבא. תודה רבה. </w:t>
      </w:r>
    </w:p>
    <w:p w14:paraId="5E2BD0D9" w14:textId="77777777" w:rsidR="00000000" w:rsidRDefault="00F01BE4">
      <w:pPr>
        <w:pStyle w:val="a"/>
        <w:rPr>
          <w:rFonts w:hint="cs"/>
          <w:rtl/>
        </w:rPr>
      </w:pPr>
    </w:p>
    <w:p w14:paraId="51F803EA" w14:textId="77777777" w:rsidR="00000000" w:rsidRDefault="00F01BE4">
      <w:pPr>
        <w:pStyle w:val="ad"/>
        <w:rPr>
          <w:rtl/>
        </w:rPr>
      </w:pPr>
      <w:r>
        <w:rPr>
          <w:rtl/>
        </w:rPr>
        <w:t>היו"ר ראובן ריבלין:</w:t>
      </w:r>
    </w:p>
    <w:p w14:paraId="32BAF988" w14:textId="77777777" w:rsidR="00000000" w:rsidRDefault="00F01BE4">
      <w:pPr>
        <w:pStyle w:val="a"/>
        <w:rPr>
          <w:rtl/>
        </w:rPr>
      </w:pPr>
    </w:p>
    <w:p w14:paraId="4A03A1DC" w14:textId="77777777" w:rsidR="00000000" w:rsidRDefault="00F01BE4">
      <w:pPr>
        <w:pStyle w:val="a"/>
        <w:rPr>
          <w:rFonts w:hint="cs"/>
          <w:rtl/>
        </w:rPr>
      </w:pPr>
      <w:r>
        <w:rPr>
          <w:rFonts w:hint="cs"/>
          <w:rtl/>
        </w:rPr>
        <w:t>תודה. חבר הכנסת עבד-אלמלאכ דהאמשה - בבקשה, אדונ</w:t>
      </w:r>
      <w:r>
        <w:rPr>
          <w:rFonts w:hint="cs"/>
          <w:rtl/>
        </w:rPr>
        <w:t xml:space="preserve">י. אחריו </w:t>
      </w:r>
      <w:r>
        <w:rPr>
          <w:rtl/>
        </w:rPr>
        <w:t>–</w:t>
      </w:r>
      <w:r>
        <w:rPr>
          <w:rFonts w:hint="cs"/>
          <w:rtl/>
        </w:rPr>
        <w:t xml:space="preserve"> חבר הכנסת איוב קרא. אדוני יתכונן. </w:t>
      </w:r>
    </w:p>
    <w:p w14:paraId="08654B65" w14:textId="77777777" w:rsidR="00000000" w:rsidRDefault="00F01BE4">
      <w:pPr>
        <w:pStyle w:val="a"/>
        <w:rPr>
          <w:rFonts w:hint="cs"/>
          <w:rtl/>
        </w:rPr>
      </w:pPr>
    </w:p>
    <w:p w14:paraId="310A0655" w14:textId="77777777" w:rsidR="00000000" w:rsidRDefault="00F01BE4">
      <w:pPr>
        <w:pStyle w:val="ac"/>
        <w:rPr>
          <w:rtl/>
        </w:rPr>
      </w:pPr>
      <w:r>
        <w:rPr>
          <w:rFonts w:hint="eastAsia"/>
          <w:rtl/>
        </w:rPr>
        <w:t>זהבה</w:t>
      </w:r>
      <w:r>
        <w:rPr>
          <w:rtl/>
        </w:rPr>
        <w:t xml:space="preserve"> גלאון (מרצ):</w:t>
      </w:r>
    </w:p>
    <w:p w14:paraId="68A1BDE6" w14:textId="77777777" w:rsidR="00000000" w:rsidRDefault="00F01BE4">
      <w:pPr>
        <w:pStyle w:val="a"/>
        <w:rPr>
          <w:rFonts w:hint="cs"/>
          <w:rtl/>
        </w:rPr>
      </w:pPr>
    </w:p>
    <w:p w14:paraId="1FFF0449" w14:textId="77777777" w:rsidR="00000000" w:rsidRDefault="00F01BE4">
      <w:pPr>
        <w:pStyle w:val="a"/>
        <w:rPr>
          <w:rFonts w:hint="cs"/>
          <w:rtl/>
        </w:rPr>
      </w:pPr>
      <w:r>
        <w:rPr>
          <w:rFonts w:hint="cs"/>
          <w:rtl/>
        </w:rPr>
        <w:t xml:space="preserve">בתור יושב-ראש, אדוני, אתה צריך להזהיר מהשימוש במלים האלה. המלים האלה, כמו "בגידה" - הן מסיתות. </w:t>
      </w:r>
    </w:p>
    <w:p w14:paraId="1554354C" w14:textId="77777777" w:rsidR="00000000" w:rsidRDefault="00F01BE4">
      <w:pPr>
        <w:pStyle w:val="a"/>
        <w:rPr>
          <w:rFonts w:hint="cs"/>
          <w:rtl/>
        </w:rPr>
      </w:pPr>
    </w:p>
    <w:p w14:paraId="5A8D50BE" w14:textId="77777777" w:rsidR="00000000" w:rsidRDefault="00F01BE4">
      <w:pPr>
        <w:pStyle w:val="ac"/>
        <w:rPr>
          <w:rtl/>
        </w:rPr>
      </w:pPr>
      <w:r>
        <w:rPr>
          <w:rFonts w:hint="eastAsia"/>
          <w:rtl/>
        </w:rPr>
        <w:t>מיכאל</w:t>
      </w:r>
      <w:r>
        <w:rPr>
          <w:rtl/>
        </w:rPr>
        <w:t xml:space="preserve"> רצון (הליכוד):</w:t>
      </w:r>
    </w:p>
    <w:p w14:paraId="7A5F6256" w14:textId="77777777" w:rsidR="00000000" w:rsidRDefault="00F01BE4">
      <w:pPr>
        <w:pStyle w:val="a"/>
        <w:rPr>
          <w:rFonts w:hint="cs"/>
          <w:rtl/>
        </w:rPr>
      </w:pPr>
    </w:p>
    <w:p w14:paraId="384C6ADD" w14:textId="77777777" w:rsidR="00000000" w:rsidRDefault="00F01BE4">
      <w:pPr>
        <w:pStyle w:val="a"/>
        <w:rPr>
          <w:rFonts w:hint="cs"/>
          <w:rtl/>
        </w:rPr>
      </w:pPr>
      <w:r>
        <w:rPr>
          <w:rFonts w:hint="cs"/>
          <w:rtl/>
        </w:rPr>
        <w:t xml:space="preserve">זה נכון, ילדה בת שבעה חודשים נרצחה. </w:t>
      </w:r>
    </w:p>
    <w:p w14:paraId="66AC703B" w14:textId="77777777" w:rsidR="00000000" w:rsidRDefault="00F01BE4">
      <w:pPr>
        <w:pStyle w:val="a"/>
        <w:rPr>
          <w:rFonts w:hint="cs"/>
          <w:rtl/>
        </w:rPr>
      </w:pPr>
    </w:p>
    <w:p w14:paraId="005A805F" w14:textId="77777777" w:rsidR="00000000" w:rsidRDefault="00F01BE4">
      <w:pPr>
        <w:pStyle w:val="ad"/>
        <w:rPr>
          <w:rtl/>
        </w:rPr>
      </w:pPr>
      <w:r>
        <w:rPr>
          <w:rtl/>
        </w:rPr>
        <w:t>היו"ר ראובן ריבלין:</w:t>
      </w:r>
    </w:p>
    <w:p w14:paraId="2AFB766F" w14:textId="77777777" w:rsidR="00000000" w:rsidRDefault="00F01BE4">
      <w:pPr>
        <w:pStyle w:val="a"/>
        <w:rPr>
          <w:rtl/>
        </w:rPr>
      </w:pPr>
    </w:p>
    <w:p w14:paraId="0BFB4377" w14:textId="77777777" w:rsidR="00000000" w:rsidRDefault="00F01BE4">
      <w:pPr>
        <w:pStyle w:val="a"/>
        <w:rPr>
          <w:rFonts w:hint="cs"/>
          <w:rtl/>
        </w:rPr>
      </w:pPr>
      <w:r>
        <w:rPr>
          <w:rFonts w:hint="cs"/>
          <w:rtl/>
        </w:rPr>
        <w:t>גברתי יושבת-</w:t>
      </w:r>
      <w:r>
        <w:rPr>
          <w:rFonts w:hint="cs"/>
          <w:rtl/>
        </w:rPr>
        <w:t xml:space="preserve">ראש הסיעה, ביקשתי לא להשתמש בתארים משום ש"סרבנים" זו מלה קשה ביותר, לא צריך להגיע למלים אחרות. ההצעה לסדר-היום העומדת לפנינו בעוד דקות מספר היא על נושא הסרבנות. בבקשה, חבר הכנסת דהאמשה. </w:t>
      </w:r>
    </w:p>
    <w:p w14:paraId="4157E480" w14:textId="77777777" w:rsidR="00000000" w:rsidRDefault="00F01BE4">
      <w:pPr>
        <w:pStyle w:val="a"/>
        <w:rPr>
          <w:rFonts w:hint="cs"/>
          <w:rtl/>
        </w:rPr>
      </w:pPr>
    </w:p>
    <w:p w14:paraId="63E5EC26" w14:textId="77777777" w:rsidR="00000000" w:rsidRDefault="00F01BE4">
      <w:pPr>
        <w:pStyle w:val="Speaker"/>
        <w:rPr>
          <w:rtl/>
        </w:rPr>
      </w:pPr>
      <w:bookmarkStart w:id="70" w:name="FS000000550T29_09_2003_12_40_13"/>
      <w:bookmarkStart w:id="71" w:name="_Toc55731511"/>
      <w:bookmarkEnd w:id="70"/>
      <w:r>
        <w:rPr>
          <w:rFonts w:hint="eastAsia"/>
          <w:rtl/>
        </w:rPr>
        <w:t>עבד</w:t>
      </w:r>
      <w:r>
        <w:rPr>
          <w:rtl/>
        </w:rPr>
        <w:t>-אלמאלכ דהאמשה (רע"ם):</w:t>
      </w:r>
      <w:bookmarkEnd w:id="71"/>
    </w:p>
    <w:p w14:paraId="06A14BFE" w14:textId="77777777" w:rsidR="00000000" w:rsidRDefault="00F01BE4">
      <w:pPr>
        <w:pStyle w:val="a"/>
        <w:rPr>
          <w:rFonts w:hint="cs"/>
          <w:rtl/>
        </w:rPr>
      </w:pPr>
    </w:p>
    <w:p w14:paraId="74ED0F1C" w14:textId="77777777" w:rsidR="00000000" w:rsidRDefault="00F01BE4">
      <w:pPr>
        <w:pStyle w:val="a"/>
        <w:rPr>
          <w:rFonts w:hint="cs"/>
          <w:rtl/>
        </w:rPr>
      </w:pPr>
      <w:r>
        <w:rPr>
          <w:rFonts w:hint="cs"/>
          <w:rtl/>
        </w:rPr>
        <w:t>כבוד היושב-ראש, חברי חברי הכנסת, אני רוצה</w:t>
      </w:r>
      <w:r>
        <w:rPr>
          <w:rFonts w:hint="cs"/>
          <w:rtl/>
        </w:rPr>
        <w:t xml:space="preserve"> לאחל לכולנו, גם לנו היושבים פה וגם לכל בני הארץ ותושביה, שנה טובה, רחוק מכל מה שראינו וחזינו בשנה האחרונה: שפיכות הדמים, וגם הדרדור במצב הכלכלי ובמצב החברתי והגזירות הכלכליות. מי ייתן ואכן תהיה לנו שנה אחרת עם מדיניות אחרת ועם תוצאות שונות. </w:t>
      </w:r>
    </w:p>
    <w:p w14:paraId="45699C15" w14:textId="77777777" w:rsidR="00000000" w:rsidRDefault="00F01BE4">
      <w:pPr>
        <w:pStyle w:val="a"/>
        <w:rPr>
          <w:rFonts w:hint="cs"/>
          <w:rtl/>
        </w:rPr>
      </w:pPr>
    </w:p>
    <w:p w14:paraId="7F95B5A8" w14:textId="77777777" w:rsidR="00000000" w:rsidRDefault="00F01BE4">
      <w:pPr>
        <w:pStyle w:val="a"/>
        <w:rPr>
          <w:rFonts w:hint="cs"/>
          <w:rtl/>
        </w:rPr>
      </w:pPr>
      <w:r>
        <w:rPr>
          <w:rFonts w:hint="cs"/>
          <w:rtl/>
        </w:rPr>
        <w:t>לגוף העניין,</w:t>
      </w:r>
      <w:r>
        <w:rPr>
          <w:rFonts w:hint="cs"/>
          <w:rtl/>
        </w:rPr>
        <w:t xml:space="preserve"> לקראת סוף המושב הקודם הגשתי הצעת חוק לתיקון עוול גדול שנפל בחוק הבחירות, גם בבחירות לכנסת וגם בבחירות למועצות המקומיות. בשני החוקים האלה לא התחשבו אז בעניין אחד - כנראה הבעיה לא היתה כל כך אקוטית אז - ואלפים מעולי הרגל בקרב הבוחרים הערבים לא יכלו לנצל את </w:t>
      </w:r>
      <w:r>
        <w:rPr>
          <w:rFonts w:hint="cs"/>
          <w:rtl/>
        </w:rPr>
        <w:t xml:space="preserve">זכותם להצביע לכנסת ולהכריע בדברים חשובים מאוד. </w:t>
      </w:r>
    </w:p>
    <w:p w14:paraId="2D66DAAE" w14:textId="77777777" w:rsidR="00000000" w:rsidRDefault="00F01BE4">
      <w:pPr>
        <w:pStyle w:val="a"/>
        <w:rPr>
          <w:rFonts w:hint="cs"/>
          <w:rtl/>
        </w:rPr>
      </w:pPr>
    </w:p>
    <w:p w14:paraId="5DE0075F" w14:textId="77777777" w:rsidR="00000000" w:rsidRDefault="00F01BE4">
      <w:pPr>
        <w:pStyle w:val="a"/>
        <w:rPr>
          <w:rFonts w:hint="cs"/>
          <w:rtl/>
        </w:rPr>
      </w:pPr>
      <w:r>
        <w:rPr>
          <w:rFonts w:hint="cs"/>
          <w:rtl/>
        </w:rPr>
        <w:t>בהצעת החוק שהגשתי ביקשתי שיום הבחירות לא ייפול במועד או בחג מוסלמי. לגבי החגים הנוצריים, אין בעיה כזאת, כי יש שני חגים, שאחד מהם קרוב מאוד לחג הפסח היהודי, ו-25 בדצמבר אף פעם לא היה יום בחירות; אלה שני החגים</w:t>
      </w:r>
      <w:r>
        <w:rPr>
          <w:rFonts w:hint="cs"/>
          <w:rtl/>
        </w:rPr>
        <w:t xml:space="preserve"> החשובים שהנוצרים חוגגים, ואין לגביהם בעיה. הבחירות לרשויות המקומיות באות עכשיו, בימים הראשונים של חודש הרמדאן, שהוא חודש הצום, וזה חודש שגם מתפללים בו. אחרי ששוברים את הצום יוצא ציבור המאמינים ומתפלל שעות רבות; דווקא בחודש הזה התפילות יכולות להימשך שלוש-א</w:t>
      </w:r>
      <w:r>
        <w:rPr>
          <w:rFonts w:hint="cs"/>
          <w:rtl/>
        </w:rPr>
        <w:t xml:space="preserve">רבע שעות, כדי לקיים את מצוות הרמדאן. </w:t>
      </w:r>
    </w:p>
    <w:p w14:paraId="7687B042" w14:textId="77777777" w:rsidR="00000000" w:rsidRDefault="00F01BE4">
      <w:pPr>
        <w:pStyle w:val="a"/>
        <w:rPr>
          <w:rFonts w:hint="cs"/>
          <w:rtl/>
        </w:rPr>
      </w:pPr>
    </w:p>
    <w:p w14:paraId="4E81D1A1" w14:textId="77777777" w:rsidR="00000000" w:rsidRDefault="00F01BE4">
      <w:pPr>
        <w:pStyle w:val="a"/>
        <w:rPr>
          <w:rFonts w:hint="cs"/>
          <w:rtl/>
        </w:rPr>
      </w:pPr>
      <w:r>
        <w:rPr>
          <w:rFonts w:hint="cs"/>
          <w:rtl/>
        </w:rPr>
        <w:t xml:space="preserve">שר הפנים מצא לנכון לצמצם גם את שעות האור של הבחירות האלה והוא קבע שהן יתחילו ב-12 בצהריים. </w:t>
      </w:r>
    </w:p>
    <w:p w14:paraId="6553FEDA" w14:textId="77777777" w:rsidR="00000000" w:rsidRDefault="00F01BE4">
      <w:pPr>
        <w:pStyle w:val="a"/>
        <w:rPr>
          <w:rFonts w:hint="cs"/>
          <w:rtl/>
        </w:rPr>
      </w:pPr>
    </w:p>
    <w:p w14:paraId="6264EA94" w14:textId="77777777" w:rsidR="00000000" w:rsidRDefault="00F01BE4">
      <w:pPr>
        <w:pStyle w:val="ad"/>
        <w:rPr>
          <w:rtl/>
        </w:rPr>
      </w:pPr>
      <w:r>
        <w:rPr>
          <w:rtl/>
        </w:rPr>
        <w:t>היו"ר ראובן ריבלין:</w:t>
      </w:r>
    </w:p>
    <w:p w14:paraId="5488137F" w14:textId="77777777" w:rsidR="00000000" w:rsidRDefault="00F01BE4">
      <w:pPr>
        <w:pStyle w:val="a"/>
        <w:rPr>
          <w:rtl/>
        </w:rPr>
      </w:pPr>
    </w:p>
    <w:p w14:paraId="0360BFEA" w14:textId="77777777" w:rsidR="00000000" w:rsidRDefault="00F01BE4">
      <w:pPr>
        <w:pStyle w:val="a"/>
        <w:rPr>
          <w:rFonts w:hint="cs"/>
          <w:rtl/>
        </w:rPr>
      </w:pPr>
      <w:r>
        <w:rPr>
          <w:rFonts w:hint="cs"/>
          <w:rtl/>
        </w:rPr>
        <w:t xml:space="preserve">לא התקבל. </w:t>
      </w:r>
    </w:p>
    <w:p w14:paraId="31AF2024" w14:textId="77777777" w:rsidR="00000000" w:rsidRDefault="00F01BE4">
      <w:pPr>
        <w:pStyle w:val="a"/>
        <w:rPr>
          <w:rFonts w:hint="cs"/>
          <w:rtl/>
        </w:rPr>
      </w:pPr>
    </w:p>
    <w:p w14:paraId="2670DE65" w14:textId="77777777" w:rsidR="00000000" w:rsidRDefault="00F01BE4">
      <w:pPr>
        <w:pStyle w:val="SpeakerCon"/>
        <w:rPr>
          <w:rtl/>
        </w:rPr>
      </w:pPr>
      <w:bookmarkStart w:id="72" w:name="FS000000550T29_09_2003_12_47_01C"/>
      <w:bookmarkEnd w:id="72"/>
      <w:r>
        <w:rPr>
          <w:rtl/>
        </w:rPr>
        <w:t>עבד-אלמאלכ דהאמשה (רע"ם):</w:t>
      </w:r>
    </w:p>
    <w:p w14:paraId="53108FF3" w14:textId="77777777" w:rsidR="00000000" w:rsidRDefault="00F01BE4">
      <w:pPr>
        <w:pStyle w:val="a"/>
        <w:rPr>
          <w:rtl/>
        </w:rPr>
      </w:pPr>
    </w:p>
    <w:p w14:paraId="3D6F2D27" w14:textId="77777777" w:rsidR="00000000" w:rsidRDefault="00F01BE4">
      <w:pPr>
        <w:pStyle w:val="a"/>
        <w:rPr>
          <w:rFonts w:hint="cs"/>
          <w:rtl/>
        </w:rPr>
      </w:pPr>
      <w:r>
        <w:rPr>
          <w:rFonts w:hint="cs"/>
          <w:rtl/>
        </w:rPr>
        <w:t>כך אני שומע, וגם קיבלתי תלונות. אני אביא את הצעת החוק לקראת המוש</w:t>
      </w:r>
      <w:r>
        <w:rPr>
          <w:rFonts w:hint="cs"/>
          <w:rtl/>
        </w:rPr>
        <w:t>ב הבא ואני מקווה שהיא אכן תאושר ותתקן את העוול הזה אחת ולתמיד. אבל אם תתקבל ההצעה, ולפי הצו זה יתחילו ב-12 בצהריים - - -</w:t>
      </w:r>
    </w:p>
    <w:p w14:paraId="6D23FCC5" w14:textId="77777777" w:rsidR="00000000" w:rsidRDefault="00F01BE4">
      <w:pPr>
        <w:pStyle w:val="a"/>
        <w:rPr>
          <w:rFonts w:hint="cs"/>
          <w:rtl/>
        </w:rPr>
      </w:pPr>
    </w:p>
    <w:p w14:paraId="18A4F5F9" w14:textId="77777777" w:rsidR="00000000" w:rsidRDefault="00F01BE4">
      <w:pPr>
        <w:pStyle w:val="ac"/>
        <w:rPr>
          <w:rtl/>
        </w:rPr>
      </w:pPr>
      <w:r>
        <w:rPr>
          <w:rFonts w:hint="eastAsia"/>
          <w:rtl/>
        </w:rPr>
        <w:t>רוני</w:t>
      </w:r>
      <w:r>
        <w:rPr>
          <w:rtl/>
        </w:rPr>
        <w:t xml:space="preserve"> בר-און (הליכוד):</w:t>
      </w:r>
    </w:p>
    <w:p w14:paraId="0B7D1439" w14:textId="77777777" w:rsidR="00000000" w:rsidRDefault="00F01BE4">
      <w:pPr>
        <w:pStyle w:val="a"/>
        <w:rPr>
          <w:rFonts w:hint="cs"/>
          <w:rtl/>
        </w:rPr>
      </w:pPr>
    </w:p>
    <w:p w14:paraId="587D7C1D" w14:textId="77777777" w:rsidR="00000000" w:rsidRDefault="00F01BE4">
      <w:pPr>
        <w:pStyle w:val="a"/>
        <w:rPr>
          <w:rFonts w:hint="cs"/>
          <w:rtl/>
        </w:rPr>
      </w:pPr>
      <w:r>
        <w:rPr>
          <w:rFonts w:hint="cs"/>
          <w:rtl/>
        </w:rPr>
        <w:t xml:space="preserve">אין דבר כזה. </w:t>
      </w:r>
    </w:p>
    <w:p w14:paraId="610F4138" w14:textId="77777777" w:rsidR="00000000" w:rsidRDefault="00F01BE4">
      <w:pPr>
        <w:pStyle w:val="a"/>
        <w:rPr>
          <w:rFonts w:hint="cs"/>
          <w:rtl/>
        </w:rPr>
      </w:pPr>
    </w:p>
    <w:p w14:paraId="2145F5A2" w14:textId="77777777" w:rsidR="00000000" w:rsidRDefault="00F01BE4">
      <w:pPr>
        <w:pStyle w:val="SpeakerCon"/>
        <w:rPr>
          <w:rtl/>
        </w:rPr>
      </w:pPr>
      <w:bookmarkStart w:id="73" w:name="FS000000550T29_09_2003_12_48_52C"/>
      <w:bookmarkEnd w:id="73"/>
      <w:r>
        <w:rPr>
          <w:rtl/>
        </w:rPr>
        <w:t>עבד-אלמאלכ דהאמשה (רע"ם):</w:t>
      </w:r>
    </w:p>
    <w:p w14:paraId="13ED1E19" w14:textId="77777777" w:rsidR="00000000" w:rsidRDefault="00F01BE4">
      <w:pPr>
        <w:pStyle w:val="a"/>
        <w:rPr>
          <w:rtl/>
        </w:rPr>
      </w:pPr>
    </w:p>
    <w:p w14:paraId="0AA85B2F" w14:textId="77777777" w:rsidR="00000000" w:rsidRDefault="00F01BE4">
      <w:pPr>
        <w:pStyle w:val="a"/>
        <w:rPr>
          <w:rFonts w:hint="cs"/>
          <w:rtl/>
        </w:rPr>
      </w:pPr>
      <w:r>
        <w:rPr>
          <w:rFonts w:hint="cs"/>
          <w:rtl/>
        </w:rPr>
        <w:t xml:space="preserve">פנו אלי ראשי מועצות. </w:t>
      </w:r>
    </w:p>
    <w:p w14:paraId="77BED317" w14:textId="77777777" w:rsidR="00000000" w:rsidRDefault="00F01BE4">
      <w:pPr>
        <w:pStyle w:val="a"/>
        <w:rPr>
          <w:rFonts w:hint="cs"/>
          <w:rtl/>
        </w:rPr>
      </w:pPr>
    </w:p>
    <w:p w14:paraId="6EB52252" w14:textId="77777777" w:rsidR="00000000" w:rsidRDefault="00F01BE4">
      <w:pPr>
        <w:pStyle w:val="ad"/>
        <w:rPr>
          <w:rtl/>
        </w:rPr>
      </w:pPr>
      <w:r>
        <w:rPr>
          <w:rtl/>
        </w:rPr>
        <w:t>היו"ר ראובן ריבלין:</w:t>
      </w:r>
    </w:p>
    <w:p w14:paraId="35F2A57E" w14:textId="77777777" w:rsidR="00000000" w:rsidRDefault="00F01BE4">
      <w:pPr>
        <w:pStyle w:val="a"/>
        <w:rPr>
          <w:rtl/>
        </w:rPr>
      </w:pPr>
    </w:p>
    <w:p w14:paraId="38C3966F" w14:textId="77777777" w:rsidR="00000000" w:rsidRDefault="00F01BE4">
      <w:pPr>
        <w:pStyle w:val="a"/>
        <w:rPr>
          <w:rFonts w:hint="cs"/>
          <w:rtl/>
        </w:rPr>
      </w:pPr>
      <w:r>
        <w:rPr>
          <w:rFonts w:hint="cs"/>
          <w:rtl/>
        </w:rPr>
        <w:t>הצעת החוק לא עלתה על סדר-</w:t>
      </w:r>
      <w:r>
        <w:rPr>
          <w:rFonts w:hint="cs"/>
          <w:rtl/>
        </w:rPr>
        <w:t xml:space="preserve">היום של הכנסת. </w:t>
      </w:r>
    </w:p>
    <w:p w14:paraId="426EFAFD" w14:textId="77777777" w:rsidR="00000000" w:rsidRDefault="00F01BE4">
      <w:pPr>
        <w:pStyle w:val="a"/>
        <w:rPr>
          <w:rFonts w:hint="cs"/>
          <w:rtl/>
        </w:rPr>
      </w:pPr>
    </w:p>
    <w:p w14:paraId="369F8D82" w14:textId="77777777" w:rsidR="00000000" w:rsidRDefault="00F01BE4">
      <w:pPr>
        <w:pStyle w:val="SpeakerCon"/>
        <w:rPr>
          <w:rtl/>
        </w:rPr>
      </w:pPr>
      <w:bookmarkStart w:id="74" w:name="FS000000550T29_09_2003_12_49_14C"/>
      <w:bookmarkEnd w:id="74"/>
      <w:r>
        <w:rPr>
          <w:rtl/>
        </w:rPr>
        <w:t>עבד-אלמאלכ דהאמשה (רע"ם):</w:t>
      </w:r>
    </w:p>
    <w:p w14:paraId="220486A6" w14:textId="77777777" w:rsidR="00000000" w:rsidRDefault="00F01BE4">
      <w:pPr>
        <w:pStyle w:val="a"/>
        <w:rPr>
          <w:rtl/>
        </w:rPr>
      </w:pPr>
    </w:p>
    <w:p w14:paraId="22AE60A7" w14:textId="77777777" w:rsidR="00000000" w:rsidRDefault="00F01BE4">
      <w:pPr>
        <w:pStyle w:val="a"/>
        <w:rPr>
          <w:rFonts w:hint="cs"/>
          <w:rtl/>
        </w:rPr>
      </w:pPr>
      <w:r>
        <w:rPr>
          <w:rFonts w:hint="cs"/>
          <w:rtl/>
        </w:rPr>
        <w:t>אם זה לא התקבל, ודאי שלא צריך לקבל צו כזה, והבחירות יימשכו בכל שעות היום כפי שהיה נהוג ומקובל כל הימים. לא יכול להיות שצו כזה יתקבל והבוחרים המוסלמים כמעט לא יוכלו להצביע באותו יום.  הם צמים, הם שוברים את הצום לק</w:t>
      </w:r>
      <w:r>
        <w:rPr>
          <w:rFonts w:hint="cs"/>
          <w:rtl/>
        </w:rPr>
        <w:t xml:space="preserve">ראת סוף היום, והם צריכים להתפלל לקראת סוף היום, ולא יהיה להם מספיק זמן לכך. </w:t>
      </w:r>
    </w:p>
    <w:p w14:paraId="16BEB20C" w14:textId="77777777" w:rsidR="00000000" w:rsidRDefault="00F01BE4">
      <w:pPr>
        <w:pStyle w:val="a"/>
        <w:rPr>
          <w:rFonts w:hint="cs"/>
          <w:rtl/>
        </w:rPr>
      </w:pPr>
    </w:p>
    <w:p w14:paraId="2CC145DC" w14:textId="77777777" w:rsidR="00000000" w:rsidRDefault="00F01BE4">
      <w:pPr>
        <w:pStyle w:val="ad"/>
        <w:rPr>
          <w:rtl/>
        </w:rPr>
      </w:pPr>
      <w:r>
        <w:rPr>
          <w:rtl/>
        </w:rPr>
        <w:t>היו"ר ראובן ריבלין:</w:t>
      </w:r>
    </w:p>
    <w:p w14:paraId="0DA1D80D" w14:textId="77777777" w:rsidR="00000000" w:rsidRDefault="00F01BE4">
      <w:pPr>
        <w:pStyle w:val="a"/>
        <w:rPr>
          <w:rtl/>
        </w:rPr>
      </w:pPr>
    </w:p>
    <w:p w14:paraId="14EA1702" w14:textId="77777777" w:rsidR="00000000" w:rsidRDefault="00F01BE4">
      <w:pPr>
        <w:pStyle w:val="a"/>
        <w:rPr>
          <w:rFonts w:hint="cs"/>
          <w:rtl/>
        </w:rPr>
      </w:pPr>
      <w:r>
        <w:rPr>
          <w:rFonts w:hint="cs"/>
          <w:rtl/>
        </w:rPr>
        <w:t xml:space="preserve">עניינך הובהר. לא אפשרנו הצבת החוק על סדר-היום של הכנסת, ובוודאי לא לקבל אותה בשלוש קריאות. הממשלה חזרה בה מכוונתה. </w:t>
      </w:r>
    </w:p>
    <w:p w14:paraId="7381689D" w14:textId="77777777" w:rsidR="00000000" w:rsidRDefault="00F01BE4">
      <w:pPr>
        <w:pStyle w:val="a"/>
        <w:rPr>
          <w:rFonts w:hint="cs"/>
          <w:rtl/>
        </w:rPr>
      </w:pPr>
    </w:p>
    <w:p w14:paraId="4697346A" w14:textId="77777777" w:rsidR="00000000" w:rsidRDefault="00F01BE4">
      <w:pPr>
        <w:pStyle w:val="SpeakerCon"/>
        <w:rPr>
          <w:rtl/>
        </w:rPr>
      </w:pPr>
      <w:bookmarkStart w:id="75" w:name="FS000000550T29_09_2003_12_51_34C"/>
      <w:bookmarkEnd w:id="75"/>
      <w:r>
        <w:rPr>
          <w:rtl/>
        </w:rPr>
        <w:t>עבד-אלמאלכ דהאמשה (רע"ם):</w:t>
      </w:r>
    </w:p>
    <w:p w14:paraId="31C29735" w14:textId="77777777" w:rsidR="00000000" w:rsidRDefault="00F01BE4">
      <w:pPr>
        <w:pStyle w:val="a"/>
        <w:rPr>
          <w:rtl/>
        </w:rPr>
      </w:pPr>
    </w:p>
    <w:p w14:paraId="112F97C9" w14:textId="77777777" w:rsidR="00000000" w:rsidRDefault="00F01BE4">
      <w:pPr>
        <w:pStyle w:val="a"/>
        <w:rPr>
          <w:rFonts w:hint="cs"/>
          <w:rtl/>
        </w:rPr>
      </w:pPr>
      <w:r>
        <w:rPr>
          <w:rFonts w:hint="cs"/>
          <w:rtl/>
        </w:rPr>
        <w:t>אני שמח לשמוע</w:t>
      </w:r>
      <w:r>
        <w:rPr>
          <w:rFonts w:hint="cs"/>
          <w:rtl/>
        </w:rPr>
        <w:t xml:space="preserve"> את זה, אדוני. לגבי יתר העניינים, אני אתבטא במשך היום. תודה רבה. </w:t>
      </w:r>
    </w:p>
    <w:p w14:paraId="69DEB117" w14:textId="77777777" w:rsidR="00000000" w:rsidRDefault="00F01BE4">
      <w:pPr>
        <w:pStyle w:val="a"/>
        <w:rPr>
          <w:rtl/>
        </w:rPr>
      </w:pPr>
    </w:p>
    <w:p w14:paraId="1F3CAC9A" w14:textId="77777777" w:rsidR="00000000" w:rsidRDefault="00F01BE4">
      <w:pPr>
        <w:pStyle w:val="a"/>
        <w:rPr>
          <w:rFonts w:hint="cs"/>
          <w:rtl/>
        </w:rPr>
      </w:pPr>
    </w:p>
    <w:p w14:paraId="75B66356" w14:textId="77777777" w:rsidR="00000000" w:rsidRDefault="00F01BE4">
      <w:pPr>
        <w:pStyle w:val="ad"/>
        <w:rPr>
          <w:rtl/>
        </w:rPr>
      </w:pPr>
      <w:r>
        <w:rPr>
          <w:rtl/>
        </w:rPr>
        <w:t>היו"ר ראובן ריבלין:</w:t>
      </w:r>
    </w:p>
    <w:p w14:paraId="710DE0D0" w14:textId="77777777" w:rsidR="00000000" w:rsidRDefault="00F01BE4">
      <w:pPr>
        <w:pStyle w:val="a"/>
        <w:rPr>
          <w:rtl/>
        </w:rPr>
      </w:pPr>
    </w:p>
    <w:p w14:paraId="3C766E18" w14:textId="77777777" w:rsidR="00000000" w:rsidRDefault="00F01BE4">
      <w:pPr>
        <w:pStyle w:val="a"/>
        <w:rPr>
          <w:rFonts w:hint="cs"/>
          <w:rtl/>
        </w:rPr>
      </w:pPr>
      <w:r>
        <w:rPr>
          <w:rFonts w:hint="cs"/>
          <w:rtl/>
        </w:rPr>
        <w:t xml:space="preserve">תודה. חבר הכנסת איוב קרא, אחריו </w:t>
      </w:r>
      <w:r>
        <w:rPr>
          <w:rtl/>
        </w:rPr>
        <w:t>–</w:t>
      </w:r>
      <w:r>
        <w:rPr>
          <w:rFonts w:hint="cs"/>
          <w:rtl/>
        </w:rPr>
        <w:t xml:space="preserve"> חבר הכנסת אבשלום וילן, אחריו </w:t>
      </w:r>
      <w:r>
        <w:rPr>
          <w:rtl/>
        </w:rPr>
        <w:t>–</w:t>
      </w:r>
      <w:r>
        <w:rPr>
          <w:rFonts w:hint="cs"/>
          <w:rtl/>
        </w:rPr>
        <w:t xml:space="preserve"> חבר הכנסת רשף חן, וחבר הכנסת משה גפני יסיים. חבר  הכנסת ברכה היה רשום, אבל הוא לא היה כשקראנו לו. נאפש</w:t>
      </w:r>
      <w:r>
        <w:rPr>
          <w:rFonts w:hint="cs"/>
          <w:rtl/>
        </w:rPr>
        <w:t xml:space="preserve">ר לו לדבר דקה על חשבון הזמן שעמד לרשותו. </w:t>
      </w:r>
    </w:p>
    <w:p w14:paraId="266A632A" w14:textId="77777777" w:rsidR="00000000" w:rsidRDefault="00F01BE4">
      <w:pPr>
        <w:pStyle w:val="a"/>
        <w:rPr>
          <w:rFonts w:hint="cs"/>
          <w:rtl/>
        </w:rPr>
      </w:pPr>
    </w:p>
    <w:p w14:paraId="5A6B10EE" w14:textId="77777777" w:rsidR="00000000" w:rsidRDefault="00F01BE4">
      <w:pPr>
        <w:pStyle w:val="Speaker"/>
        <w:rPr>
          <w:rtl/>
        </w:rPr>
      </w:pPr>
      <w:bookmarkStart w:id="76" w:name="FS000000475T29_09_2003_12_53_32"/>
      <w:bookmarkStart w:id="77" w:name="_Toc55731512"/>
      <w:bookmarkEnd w:id="76"/>
      <w:r>
        <w:rPr>
          <w:rFonts w:hint="eastAsia"/>
          <w:rtl/>
        </w:rPr>
        <w:t>איוב</w:t>
      </w:r>
      <w:r>
        <w:rPr>
          <w:rtl/>
        </w:rPr>
        <w:t xml:space="preserve"> קרא (הליכוד):</w:t>
      </w:r>
      <w:bookmarkEnd w:id="77"/>
    </w:p>
    <w:p w14:paraId="58757006" w14:textId="77777777" w:rsidR="00000000" w:rsidRDefault="00F01BE4">
      <w:pPr>
        <w:pStyle w:val="a"/>
        <w:rPr>
          <w:rFonts w:hint="cs"/>
          <w:rtl/>
        </w:rPr>
      </w:pPr>
    </w:p>
    <w:p w14:paraId="2C576FCC" w14:textId="77777777" w:rsidR="00000000" w:rsidRDefault="00F01BE4">
      <w:pPr>
        <w:pStyle w:val="a"/>
        <w:rPr>
          <w:rFonts w:hint="cs"/>
          <w:rtl/>
        </w:rPr>
      </w:pPr>
      <w:r>
        <w:rPr>
          <w:rFonts w:hint="cs"/>
          <w:rtl/>
        </w:rPr>
        <w:t>אדוני היושב-ראש, כנסת נכבדה, ראשית כול אני רוצה לגנות את הפיגוע שהיה בערב החג. זו עוד שרשרת של פיגועים מכוונים נגד אנשים חפים מפשע. כל מי שעיניו בראשו צריך לגנות תופעות כאלה ומקרים כאלה. אני רו</w:t>
      </w:r>
      <w:r>
        <w:rPr>
          <w:rFonts w:hint="cs"/>
          <w:rtl/>
        </w:rPr>
        <w:t xml:space="preserve">צה לאחל שנה טובה לכל בית ישראל, לכל עם ישראל ולכל אזרחי ישראל, וכי בשנה הבאה לא נראה עוד פיגועים ושלום יהיה מנת חלקנו. </w:t>
      </w:r>
    </w:p>
    <w:p w14:paraId="3168A1E1" w14:textId="77777777" w:rsidR="00000000" w:rsidRDefault="00F01BE4">
      <w:pPr>
        <w:pStyle w:val="a"/>
        <w:rPr>
          <w:rFonts w:hint="cs"/>
          <w:rtl/>
        </w:rPr>
      </w:pPr>
    </w:p>
    <w:p w14:paraId="1616F421" w14:textId="77777777" w:rsidR="00000000" w:rsidRDefault="00F01BE4">
      <w:pPr>
        <w:pStyle w:val="a"/>
        <w:rPr>
          <w:rFonts w:hint="cs"/>
          <w:rtl/>
        </w:rPr>
      </w:pPr>
      <w:r>
        <w:rPr>
          <w:rFonts w:hint="cs"/>
          <w:rtl/>
        </w:rPr>
        <w:t>בקשר לחוק הנוגע ללוד - מפליאה אותי עזות המצח. אנשים שהיו בקואליציה הקודמת, מפריע להם היום להעביר ביום אחד את החוק הזה, אחרי שאז, בתוך י</w:t>
      </w:r>
      <w:r>
        <w:rPr>
          <w:rFonts w:hint="cs"/>
          <w:rtl/>
        </w:rPr>
        <w:t xml:space="preserve">ום אחד הצלחנו להעביר את החוק הזה. אדוני היושב-ראש, זה דבר מחייב וצודק. אם האנשים הללו היו היום בקואליציה, אין לי ספק שהם לא היו מתנגדים לחוק. הם לא התנגדו לחוק כשעבר אז בתוך יום אחד. </w:t>
      </w:r>
    </w:p>
    <w:p w14:paraId="09A06318" w14:textId="77777777" w:rsidR="00000000" w:rsidRDefault="00F01BE4">
      <w:pPr>
        <w:pStyle w:val="a"/>
        <w:rPr>
          <w:rFonts w:hint="cs"/>
          <w:rtl/>
        </w:rPr>
      </w:pPr>
    </w:p>
    <w:p w14:paraId="69063FAC" w14:textId="77777777" w:rsidR="00000000" w:rsidRDefault="00F01BE4">
      <w:pPr>
        <w:pStyle w:val="a"/>
        <w:rPr>
          <w:rFonts w:hint="cs"/>
          <w:rtl/>
        </w:rPr>
      </w:pPr>
      <w:r>
        <w:rPr>
          <w:rFonts w:hint="cs"/>
          <w:rtl/>
        </w:rPr>
        <w:t>בקשר לגדר ההפרדה, כשהם דחפו לגדר ההפרדה ואנחנו התנגדנו, זה היה טוב; היו</w:t>
      </w:r>
      <w:r>
        <w:rPr>
          <w:rFonts w:hint="cs"/>
          <w:rtl/>
        </w:rPr>
        <w:t xml:space="preserve">ם, כשחלק מאתנו דוחפים לגדר </w:t>
      </w:r>
      <w:r>
        <w:rPr>
          <w:rtl/>
        </w:rPr>
        <w:t>–</w:t>
      </w:r>
      <w:r>
        <w:rPr>
          <w:rFonts w:hint="cs"/>
          <w:rtl/>
        </w:rPr>
        <w:t xml:space="preserve"> כמובן אני נגד </w:t>
      </w:r>
      <w:r>
        <w:rPr>
          <w:rtl/>
        </w:rPr>
        <w:t>–</w:t>
      </w:r>
      <w:r>
        <w:rPr>
          <w:rFonts w:hint="cs"/>
          <w:rtl/>
        </w:rPr>
        <w:t xml:space="preserve"> הם נגד. אי-אפשר לעשות פוליטיקה מכל דבר. </w:t>
      </w:r>
    </w:p>
    <w:p w14:paraId="2FC58CEA" w14:textId="77777777" w:rsidR="00000000" w:rsidRDefault="00F01BE4">
      <w:pPr>
        <w:pStyle w:val="a"/>
        <w:rPr>
          <w:rFonts w:hint="cs"/>
          <w:rtl/>
        </w:rPr>
      </w:pPr>
    </w:p>
    <w:p w14:paraId="48BBC845" w14:textId="77777777" w:rsidR="00000000" w:rsidRDefault="00F01BE4">
      <w:pPr>
        <w:pStyle w:val="a"/>
        <w:rPr>
          <w:rFonts w:hint="cs"/>
          <w:rtl/>
        </w:rPr>
      </w:pPr>
      <w:r>
        <w:rPr>
          <w:rFonts w:hint="cs"/>
          <w:rtl/>
        </w:rPr>
        <w:t xml:space="preserve">גברתי חברת הכנסת גלאון, אני רוצה לגנות את מכתב הטייסים. </w:t>
      </w:r>
    </w:p>
    <w:p w14:paraId="66FEE20B" w14:textId="77777777" w:rsidR="00000000" w:rsidRDefault="00F01BE4">
      <w:pPr>
        <w:pStyle w:val="a"/>
        <w:rPr>
          <w:rFonts w:hint="cs"/>
          <w:rtl/>
        </w:rPr>
      </w:pPr>
    </w:p>
    <w:p w14:paraId="5B32BE2D" w14:textId="77777777" w:rsidR="00000000" w:rsidRDefault="00F01BE4">
      <w:pPr>
        <w:pStyle w:val="ac"/>
        <w:rPr>
          <w:rtl/>
        </w:rPr>
      </w:pPr>
      <w:r>
        <w:rPr>
          <w:rFonts w:hint="eastAsia"/>
          <w:rtl/>
        </w:rPr>
        <w:t>זהבה</w:t>
      </w:r>
      <w:r>
        <w:rPr>
          <w:rtl/>
        </w:rPr>
        <w:t xml:space="preserve"> גלאון (מרצ):</w:t>
      </w:r>
    </w:p>
    <w:p w14:paraId="44B699B1" w14:textId="77777777" w:rsidR="00000000" w:rsidRDefault="00F01BE4">
      <w:pPr>
        <w:pStyle w:val="a"/>
        <w:rPr>
          <w:rFonts w:hint="cs"/>
          <w:rtl/>
        </w:rPr>
      </w:pPr>
    </w:p>
    <w:p w14:paraId="2C32F0DF" w14:textId="77777777" w:rsidR="00000000" w:rsidRDefault="00F01BE4">
      <w:pPr>
        <w:pStyle w:val="a"/>
        <w:rPr>
          <w:rFonts w:hint="cs"/>
          <w:rtl/>
        </w:rPr>
      </w:pPr>
      <w:r>
        <w:rPr>
          <w:rFonts w:hint="cs"/>
          <w:rtl/>
        </w:rPr>
        <w:t xml:space="preserve">לא חשבתי שתעשה אחרת. </w:t>
      </w:r>
    </w:p>
    <w:p w14:paraId="394F5F1F" w14:textId="77777777" w:rsidR="00000000" w:rsidRDefault="00F01BE4">
      <w:pPr>
        <w:pStyle w:val="a"/>
        <w:rPr>
          <w:rFonts w:hint="cs"/>
          <w:rtl/>
        </w:rPr>
      </w:pPr>
    </w:p>
    <w:p w14:paraId="3501065F" w14:textId="77777777" w:rsidR="00000000" w:rsidRDefault="00F01BE4">
      <w:pPr>
        <w:pStyle w:val="SpeakerCon"/>
        <w:rPr>
          <w:rtl/>
        </w:rPr>
      </w:pPr>
      <w:bookmarkStart w:id="78" w:name="FS000000475T29_09_2003_12_59_51C"/>
      <w:bookmarkEnd w:id="78"/>
      <w:r>
        <w:rPr>
          <w:rtl/>
        </w:rPr>
        <w:t>איוב קרא (הליכוד):</w:t>
      </w:r>
    </w:p>
    <w:p w14:paraId="035E49C0" w14:textId="77777777" w:rsidR="00000000" w:rsidRDefault="00F01BE4">
      <w:pPr>
        <w:pStyle w:val="a"/>
        <w:rPr>
          <w:rtl/>
        </w:rPr>
      </w:pPr>
    </w:p>
    <w:p w14:paraId="533FF90E" w14:textId="77777777" w:rsidR="00000000" w:rsidRDefault="00F01BE4">
      <w:pPr>
        <w:pStyle w:val="a"/>
        <w:rPr>
          <w:rFonts w:hint="cs"/>
          <w:rtl/>
        </w:rPr>
      </w:pPr>
      <w:r>
        <w:rPr>
          <w:rFonts w:hint="cs"/>
          <w:rtl/>
        </w:rPr>
        <w:t>אני רוצה לומר לך שזאת בגידה לשמה, בגידה לשמה.</w:t>
      </w:r>
    </w:p>
    <w:p w14:paraId="584271AA" w14:textId="77777777" w:rsidR="00000000" w:rsidRDefault="00F01BE4">
      <w:pPr>
        <w:pStyle w:val="a"/>
        <w:rPr>
          <w:rFonts w:hint="cs"/>
          <w:rtl/>
        </w:rPr>
      </w:pPr>
    </w:p>
    <w:p w14:paraId="080F6FF6" w14:textId="77777777" w:rsidR="00000000" w:rsidRDefault="00F01BE4">
      <w:pPr>
        <w:pStyle w:val="ac"/>
        <w:rPr>
          <w:rtl/>
        </w:rPr>
      </w:pPr>
      <w:r>
        <w:rPr>
          <w:rFonts w:hint="eastAsia"/>
          <w:rtl/>
        </w:rPr>
        <w:t>זה</w:t>
      </w:r>
      <w:r>
        <w:rPr>
          <w:rFonts w:hint="eastAsia"/>
          <w:rtl/>
        </w:rPr>
        <w:t>בה</w:t>
      </w:r>
      <w:r>
        <w:rPr>
          <w:rtl/>
        </w:rPr>
        <w:t xml:space="preserve"> גלאון (מרצ):</w:t>
      </w:r>
    </w:p>
    <w:p w14:paraId="5346E4BE" w14:textId="77777777" w:rsidR="00000000" w:rsidRDefault="00F01BE4">
      <w:pPr>
        <w:pStyle w:val="a"/>
        <w:rPr>
          <w:rFonts w:hint="cs"/>
          <w:rtl/>
        </w:rPr>
      </w:pPr>
    </w:p>
    <w:p w14:paraId="61C22596" w14:textId="77777777" w:rsidR="00000000" w:rsidRDefault="00F01BE4">
      <w:pPr>
        <w:pStyle w:val="a"/>
        <w:ind w:left="719" w:firstLine="0"/>
        <w:rPr>
          <w:rFonts w:hint="cs"/>
          <w:rtl/>
        </w:rPr>
      </w:pPr>
      <w:r>
        <w:rPr>
          <w:rFonts w:hint="cs"/>
          <w:rtl/>
        </w:rPr>
        <w:t xml:space="preserve">- - - </w:t>
      </w:r>
    </w:p>
    <w:p w14:paraId="7028E027" w14:textId="77777777" w:rsidR="00000000" w:rsidRDefault="00F01BE4">
      <w:pPr>
        <w:pStyle w:val="a"/>
        <w:ind w:left="719" w:firstLine="0"/>
        <w:rPr>
          <w:rFonts w:hint="cs"/>
          <w:rtl/>
        </w:rPr>
      </w:pPr>
      <w:r>
        <w:rPr>
          <w:rFonts w:hint="cs"/>
          <w:rtl/>
        </w:rPr>
        <w:t xml:space="preserve">                                     </w:t>
      </w:r>
    </w:p>
    <w:p w14:paraId="6B2C3140" w14:textId="77777777" w:rsidR="00000000" w:rsidRDefault="00F01BE4">
      <w:pPr>
        <w:pStyle w:val="ad"/>
        <w:rPr>
          <w:rtl/>
        </w:rPr>
      </w:pPr>
      <w:r>
        <w:rPr>
          <w:rtl/>
        </w:rPr>
        <w:t>היו"ר ראובן ריבלין:</w:t>
      </w:r>
    </w:p>
    <w:p w14:paraId="196A5279" w14:textId="77777777" w:rsidR="00000000" w:rsidRDefault="00F01BE4">
      <w:pPr>
        <w:pStyle w:val="a"/>
        <w:ind w:firstLine="0"/>
        <w:rPr>
          <w:rFonts w:hint="cs"/>
          <w:rtl/>
        </w:rPr>
      </w:pPr>
    </w:p>
    <w:p w14:paraId="1EEAA6EE" w14:textId="77777777" w:rsidR="00000000" w:rsidRDefault="00F01BE4">
      <w:pPr>
        <w:pStyle w:val="a"/>
        <w:rPr>
          <w:rFonts w:hint="cs"/>
          <w:rtl/>
        </w:rPr>
      </w:pPr>
      <w:r>
        <w:rPr>
          <w:rFonts w:hint="cs"/>
          <w:rtl/>
        </w:rPr>
        <w:t>בגידה זה מונח משפטי.</w:t>
      </w:r>
    </w:p>
    <w:p w14:paraId="2B12AA11" w14:textId="77777777" w:rsidR="00000000" w:rsidRDefault="00F01BE4">
      <w:pPr>
        <w:pStyle w:val="Speaker"/>
        <w:rPr>
          <w:rFonts w:hint="cs"/>
          <w:rtl/>
        </w:rPr>
      </w:pPr>
      <w:bookmarkStart w:id="79" w:name="FS000000475T29_09_2003_12_36_41"/>
      <w:bookmarkEnd w:id="79"/>
    </w:p>
    <w:p w14:paraId="06130B19" w14:textId="77777777" w:rsidR="00000000" w:rsidRDefault="00F01BE4">
      <w:pPr>
        <w:pStyle w:val="SpeakerCon"/>
        <w:rPr>
          <w:rtl/>
        </w:rPr>
      </w:pPr>
      <w:r>
        <w:rPr>
          <w:rFonts w:hint="eastAsia"/>
          <w:rtl/>
        </w:rPr>
        <w:t>איוב</w:t>
      </w:r>
      <w:r>
        <w:rPr>
          <w:rtl/>
        </w:rPr>
        <w:t xml:space="preserve"> קרא (הליכוד):</w:t>
      </w:r>
    </w:p>
    <w:p w14:paraId="239D650C" w14:textId="77777777" w:rsidR="00000000" w:rsidRDefault="00F01BE4">
      <w:pPr>
        <w:pStyle w:val="a"/>
        <w:ind w:firstLine="0"/>
        <w:rPr>
          <w:rFonts w:hint="cs"/>
          <w:rtl/>
        </w:rPr>
      </w:pPr>
    </w:p>
    <w:p w14:paraId="683A4237" w14:textId="77777777" w:rsidR="00000000" w:rsidRDefault="00F01BE4">
      <w:pPr>
        <w:pStyle w:val="a"/>
        <w:ind w:firstLine="0"/>
        <w:rPr>
          <w:rFonts w:hint="cs"/>
          <w:rtl/>
        </w:rPr>
      </w:pPr>
      <w:r>
        <w:rPr>
          <w:rFonts w:hint="cs"/>
          <w:rtl/>
        </w:rPr>
        <w:tab/>
        <w:t>צריך להעמיד אותם לדין - -</w:t>
      </w:r>
    </w:p>
    <w:p w14:paraId="1E0B356A" w14:textId="77777777" w:rsidR="00000000" w:rsidRDefault="00F01BE4">
      <w:pPr>
        <w:pStyle w:val="a"/>
        <w:ind w:firstLine="0"/>
        <w:rPr>
          <w:rFonts w:hint="cs"/>
          <w:rtl/>
        </w:rPr>
      </w:pPr>
    </w:p>
    <w:p w14:paraId="2F0CD988" w14:textId="77777777" w:rsidR="00000000" w:rsidRDefault="00F01BE4">
      <w:pPr>
        <w:pStyle w:val="ad"/>
        <w:rPr>
          <w:rtl/>
        </w:rPr>
      </w:pPr>
      <w:r>
        <w:rPr>
          <w:rtl/>
        </w:rPr>
        <w:t>היו"ר ראובן ריבלין:</w:t>
      </w:r>
    </w:p>
    <w:p w14:paraId="1B020ED3" w14:textId="77777777" w:rsidR="00000000" w:rsidRDefault="00F01BE4">
      <w:pPr>
        <w:pStyle w:val="a"/>
        <w:rPr>
          <w:rtl/>
        </w:rPr>
      </w:pPr>
    </w:p>
    <w:p w14:paraId="38FF7504" w14:textId="77777777" w:rsidR="00000000" w:rsidRDefault="00F01BE4">
      <w:pPr>
        <w:pStyle w:val="a"/>
        <w:rPr>
          <w:rFonts w:hint="cs"/>
          <w:rtl/>
        </w:rPr>
      </w:pPr>
      <w:r>
        <w:rPr>
          <w:rFonts w:hint="cs"/>
          <w:rtl/>
        </w:rPr>
        <w:t>יועמדו לדין.</w:t>
      </w:r>
    </w:p>
    <w:p w14:paraId="3B38F56B" w14:textId="77777777" w:rsidR="00000000" w:rsidRDefault="00F01BE4">
      <w:pPr>
        <w:pStyle w:val="a"/>
        <w:ind w:firstLine="0"/>
        <w:rPr>
          <w:rFonts w:hint="cs"/>
          <w:rtl/>
        </w:rPr>
      </w:pPr>
    </w:p>
    <w:p w14:paraId="132BD0FB" w14:textId="77777777" w:rsidR="00000000" w:rsidRDefault="00F01BE4">
      <w:pPr>
        <w:pStyle w:val="SpeakerCon"/>
        <w:rPr>
          <w:rtl/>
        </w:rPr>
      </w:pPr>
      <w:bookmarkStart w:id="80" w:name="FS000000475T29_09_2003_12_41_35C"/>
      <w:bookmarkEnd w:id="80"/>
      <w:r>
        <w:rPr>
          <w:rtl/>
        </w:rPr>
        <w:t>איוב קרא (הליכוד):</w:t>
      </w:r>
    </w:p>
    <w:p w14:paraId="12FCEF20" w14:textId="77777777" w:rsidR="00000000" w:rsidRDefault="00F01BE4">
      <w:pPr>
        <w:pStyle w:val="a"/>
        <w:rPr>
          <w:rtl/>
        </w:rPr>
      </w:pPr>
    </w:p>
    <w:p w14:paraId="0C6E4C1C" w14:textId="77777777" w:rsidR="00000000" w:rsidRDefault="00F01BE4">
      <w:pPr>
        <w:pStyle w:val="a"/>
        <w:rPr>
          <w:rFonts w:hint="cs"/>
          <w:rtl/>
        </w:rPr>
      </w:pPr>
      <w:r>
        <w:rPr>
          <w:rFonts w:hint="cs"/>
          <w:rtl/>
        </w:rPr>
        <w:t>- - ולשלוח אותם למאסר בעבודות אצל רס"ר המחנה; לה</w:t>
      </w:r>
      <w:r>
        <w:rPr>
          <w:rFonts w:hint="cs"/>
          <w:rtl/>
        </w:rPr>
        <w:t>וריד להם את התגים, לשלוח אותם לרס"ר המחנה.</w:t>
      </w:r>
    </w:p>
    <w:p w14:paraId="7E6A8B76" w14:textId="77777777" w:rsidR="00000000" w:rsidRDefault="00F01BE4">
      <w:pPr>
        <w:pStyle w:val="a"/>
        <w:ind w:firstLine="0"/>
        <w:rPr>
          <w:rFonts w:hint="cs"/>
          <w:rtl/>
        </w:rPr>
      </w:pPr>
    </w:p>
    <w:p w14:paraId="58751E09" w14:textId="77777777" w:rsidR="00000000" w:rsidRDefault="00F01BE4">
      <w:pPr>
        <w:pStyle w:val="ad"/>
        <w:rPr>
          <w:rtl/>
        </w:rPr>
      </w:pPr>
      <w:r>
        <w:rPr>
          <w:rtl/>
        </w:rPr>
        <w:t>היו"ר ראובן ריבלין:</w:t>
      </w:r>
    </w:p>
    <w:p w14:paraId="200E15F7" w14:textId="77777777" w:rsidR="00000000" w:rsidRDefault="00F01BE4">
      <w:pPr>
        <w:pStyle w:val="a"/>
        <w:rPr>
          <w:rtl/>
        </w:rPr>
      </w:pPr>
    </w:p>
    <w:p w14:paraId="576D5E46" w14:textId="77777777" w:rsidR="00000000" w:rsidRDefault="00F01BE4">
      <w:pPr>
        <w:pStyle w:val="a"/>
        <w:rPr>
          <w:rFonts w:hint="cs"/>
          <w:rtl/>
        </w:rPr>
      </w:pPr>
      <w:r>
        <w:rPr>
          <w:rFonts w:hint="cs"/>
          <w:rtl/>
        </w:rPr>
        <w:t>צריך לומר שהם יועמדו לדין, הם נאשמים. צריכים להאשים אותם, לא צריך לומר "בגידה".</w:t>
      </w:r>
    </w:p>
    <w:p w14:paraId="19C69074" w14:textId="77777777" w:rsidR="00000000" w:rsidRDefault="00F01BE4">
      <w:pPr>
        <w:pStyle w:val="a"/>
        <w:ind w:firstLine="0"/>
        <w:rPr>
          <w:rFonts w:hint="cs"/>
          <w:rtl/>
        </w:rPr>
      </w:pPr>
    </w:p>
    <w:p w14:paraId="71A070A1" w14:textId="77777777" w:rsidR="00000000" w:rsidRDefault="00F01BE4">
      <w:pPr>
        <w:pStyle w:val="SpeakerCon"/>
        <w:rPr>
          <w:rtl/>
        </w:rPr>
      </w:pPr>
      <w:bookmarkStart w:id="81" w:name="FS000000475T29_09_2003_12_42_52C"/>
      <w:bookmarkEnd w:id="81"/>
      <w:r>
        <w:rPr>
          <w:rtl/>
        </w:rPr>
        <w:t>איוב קרא (הליכוד):</w:t>
      </w:r>
    </w:p>
    <w:p w14:paraId="330DBD0F" w14:textId="77777777" w:rsidR="00000000" w:rsidRDefault="00F01BE4">
      <w:pPr>
        <w:pStyle w:val="a"/>
        <w:rPr>
          <w:rtl/>
        </w:rPr>
      </w:pPr>
    </w:p>
    <w:p w14:paraId="311AC9EF" w14:textId="77777777" w:rsidR="00000000" w:rsidRDefault="00F01BE4">
      <w:pPr>
        <w:pStyle w:val="a"/>
        <w:rPr>
          <w:rFonts w:hint="cs"/>
          <w:rtl/>
        </w:rPr>
      </w:pPr>
      <w:r>
        <w:rPr>
          <w:rFonts w:hint="cs"/>
          <w:rtl/>
        </w:rPr>
        <w:t>אני קצין בצה"ל, מתבייש - - -</w:t>
      </w:r>
    </w:p>
    <w:p w14:paraId="6BC1955C" w14:textId="77777777" w:rsidR="00000000" w:rsidRDefault="00F01BE4">
      <w:pPr>
        <w:pStyle w:val="a"/>
        <w:ind w:firstLine="0"/>
        <w:rPr>
          <w:rFonts w:hint="cs"/>
          <w:rtl/>
        </w:rPr>
      </w:pPr>
    </w:p>
    <w:p w14:paraId="7C8BEBD2" w14:textId="77777777" w:rsidR="00000000" w:rsidRDefault="00F01BE4">
      <w:pPr>
        <w:pStyle w:val="ac"/>
        <w:rPr>
          <w:rtl/>
        </w:rPr>
      </w:pPr>
      <w:r>
        <w:rPr>
          <w:rFonts w:hint="eastAsia"/>
          <w:rtl/>
        </w:rPr>
        <w:t>זהבה</w:t>
      </w:r>
      <w:r>
        <w:rPr>
          <w:rtl/>
        </w:rPr>
        <w:t xml:space="preserve"> גלאון (מרצ):</w:t>
      </w:r>
    </w:p>
    <w:p w14:paraId="1EE2CBCE" w14:textId="77777777" w:rsidR="00000000" w:rsidRDefault="00F01BE4">
      <w:pPr>
        <w:pStyle w:val="a"/>
        <w:rPr>
          <w:rFonts w:hint="cs"/>
          <w:rtl/>
        </w:rPr>
      </w:pPr>
    </w:p>
    <w:p w14:paraId="7DB162B1" w14:textId="77777777" w:rsidR="00000000" w:rsidRDefault="00F01BE4">
      <w:pPr>
        <w:pStyle w:val="a"/>
        <w:rPr>
          <w:rFonts w:hint="cs"/>
          <w:rtl/>
        </w:rPr>
      </w:pPr>
      <w:r>
        <w:rPr>
          <w:rFonts w:hint="cs"/>
          <w:rtl/>
        </w:rPr>
        <w:t>אתה צריך להתבייש - - -</w:t>
      </w:r>
    </w:p>
    <w:p w14:paraId="19241DBC" w14:textId="77777777" w:rsidR="00000000" w:rsidRDefault="00F01BE4">
      <w:pPr>
        <w:pStyle w:val="a"/>
        <w:ind w:firstLine="0"/>
        <w:rPr>
          <w:rFonts w:hint="cs"/>
          <w:rtl/>
        </w:rPr>
      </w:pPr>
    </w:p>
    <w:p w14:paraId="19956B79" w14:textId="77777777" w:rsidR="00000000" w:rsidRDefault="00F01BE4">
      <w:pPr>
        <w:pStyle w:val="ad"/>
        <w:rPr>
          <w:rtl/>
        </w:rPr>
      </w:pPr>
      <w:r>
        <w:rPr>
          <w:rtl/>
        </w:rPr>
        <w:t>היו"ר ראובן ריבלי</w:t>
      </w:r>
      <w:r>
        <w:rPr>
          <w:rtl/>
        </w:rPr>
        <w:t>ן:</w:t>
      </w:r>
    </w:p>
    <w:p w14:paraId="1448C0F3" w14:textId="77777777" w:rsidR="00000000" w:rsidRDefault="00F01BE4">
      <w:pPr>
        <w:pStyle w:val="a"/>
        <w:rPr>
          <w:rtl/>
        </w:rPr>
      </w:pPr>
    </w:p>
    <w:p w14:paraId="461EE266" w14:textId="77777777" w:rsidR="00000000" w:rsidRDefault="00F01BE4">
      <w:pPr>
        <w:pStyle w:val="a"/>
        <w:rPr>
          <w:rFonts w:hint="cs"/>
          <w:rtl/>
        </w:rPr>
      </w:pPr>
      <w:r>
        <w:rPr>
          <w:rFonts w:hint="cs"/>
          <w:rtl/>
        </w:rPr>
        <w:t>חברת הכנסת גלאון, הבהרת את עמדתך.</w:t>
      </w:r>
    </w:p>
    <w:p w14:paraId="29E03EC5" w14:textId="77777777" w:rsidR="00000000" w:rsidRDefault="00F01BE4">
      <w:pPr>
        <w:pStyle w:val="a"/>
        <w:ind w:firstLine="0"/>
        <w:rPr>
          <w:rFonts w:hint="cs"/>
          <w:rtl/>
        </w:rPr>
      </w:pPr>
    </w:p>
    <w:p w14:paraId="1AD4CBA2" w14:textId="77777777" w:rsidR="00000000" w:rsidRDefault="00F01BE4">
      <w:pPr>
        <w:pStyle w:val="SpeakerCon"/>
        <w:rPr>
          <w:rtl/>
        </w:rPr>
      </w:pPr>
      <w:bookmarkStart w:id="82" w:name="FS000000475T29_09_2003_12_43_41C"/>
      <w:bookmarkEnd w:id="82"/>
      <w:r>
        <w:rPr>
          <w:rtl/>
        </w:rPr>
        <w:t>איוב קרא (הליכוד):</w:t>
      </w:r>
    </w:p>
    <w:p w14:paraId="7094C4F0" w14:textId="77777777" w:rsidR="00000000" w:rsidRDefault="00F01BE4">
      <w:pPr>
        <w:pStyle w:val="a"/>
        <w:rPr>
          <w:rtl/>
        </w:rPr>
      </w:pPr>
    </w:p>
    <w:p w14:paraId="16542925" w14:textId="77777777" w:rsidR="00000000" w:rsidRDefault="00F01BE4">
      <w:pPr>
        <w:pStyle w:val="a"/>
        <w:rPr>
          <w:rFonts w:hint="cs"/>
          <w:rtl/>
        </w:rPr>
      </w:pPr>
      <w:r>
        <w:rPr>
          <w:rFonts w:hint="cs"/>
          <w:rtl/>
        </w:rPr>
        <w:t xml:space="preserve">גברתי היושבת-ראש של הסיעה הכי מהוללת, אני רוצה לומר לך כקצין בצה"ל: גם אם פוסחים על חפים מפשע, הייתי מגנה את המכתב הזה. אבל כשאני רואה שחפים מפשע נהרגים פה בתוך המדינה, לא מבדילים בין ערבי ויהודי, </w:t>
      </w:r>
      <w:r>
        <w:rPr>
          <w:rFonts w:hint="cs"/>
          <w:rtl/>
        </w:rPr>
        <w:t>אני מגנה, ואומר שזה דבר איום ונורא, וצריך להעמיד אותם לדין, להוריד להם את תגי הטיס, לשלוח אותם לפיקוד העורף, שיעבדו אצל רס"ר במחנה. זו דעתי, כך התחנכתי אני.</w:t>
      </w:r>
    </w:p>
    <w:p w14:paraId="35BB30F5" w14:textId="77777777" w:rsidR="00000000" w:rsidRDefault="00F01BE4">
      <w:pPr>
        <w:pStyle w:val="a"/>
        <w:ind w:firstLine="0"/>
        <w:rPr>
          <w:rFonts w:hint="cs"/>
          <w:rtl/>
        </w:rPr>
      </w:pPr>
    </w:p>
    <w:p w14:paraId="6951E98A" w14:textId="77777777" w:rsidR="00000000" w:rsidRDefault="00F01BE4">
      <w:pPr>
        <w:pStyle w:val="ad"/>
        <w:rPr>
          <w:rtl/>
        </w:rPr>
      </w:pPr>
      <w:r>
        <w:rPr>
          <w:rtl/>
        </w:rPr>
        <w:t>היו"ר ראובן ריבלין:</w:t>
      </w:r>
    </w:p>
    <w:p w14:paraId="0679385D" w14:textId="77777777" w:rsidR="00000000" w:rsidRDefault="00F01BE4">
      <w:pPr>
        <w:pStyle w:val="a"/>
        <w:rPr>
          <w:rtl/>
        </w:rPr>
      </w:pPr>
    </w:p>
    <w:p w14:paraId="73740A78" w14:textId="77777777" w:rsidR="00000000" w:rsidRDefault="00F01BE4">
      <w:pPr>
        <w:pStyle w:val="a"/>
        <w:rPr>
          <w:rFonts w:hint="cs"/>
          <w:rtl/>
        </w:rPr>
      </w:pPr>
      <w:r>
        <w:rPr>
          <w:rFonts w:hint="cs"/>
          <w:rtl/>
        </w:rPr>
        <w:t>חצי דקה. הוא מסיים את דבריו.</w:t>
      </w:r>
    </w:p>
    <w:p w14:paraId="45C290C2" w14:textId="77777777" w:rsidR="00000000" w:rsidRDefault="00F01BE4">
      <w:pPr>
        <w:pStyle w:val="a"/>
        <w:ind w:firstLine="0"/>
        <w:rPr>
          <w:rFonts w:hint="cs"/>
          <w:rtl/>
        </w:rPr>
      </w:pPr>
    </w:p>
    <w:p w14:paraId="5438435C" w14:textId="77777777" w:rsidR="00000000" w:rsidRDefault="00F01BE4">
      <w:pPr>
        <w:pStyle w:val="SpeakerCon"/>
        <w:rPr>
          <w:rtl/>
        </w:rPr>
      </w:pPr>
      <w:bookmarkStart w:id="83" w:name="FS000000475T29_09_2003_12_46_10C"/>
      <w:bookmarkEnd w:id="83"/>
      <w:r>
        <w:rPr>
          <w:rtl/>
        </w:rPr>
        <w:t>איוב קרא (הליכוד):</w:t>
      </w:r>
    </w:p>
    <w:p w14:paraId="0D7CF4F2" w14:textId="77777777" w:rsidR="00000000" w:rsidRDefault="00F01BE4">
      <w:pPr>
        <w:pStyle w:val="a"/>
        <w:rPr>
          <w:rtl/>
        </w:rPr>
      </w:pPr>
    </w:p>
    <w:p w14:paraId="0DCD9732" w14:textId="77777777" w:rsidR="00000000" w:rsidRDefault="00F01BE4">
      <w:pPr>
        <w:pStyle w:val="a"/>
        <w:rPr>
          <w:rFonts w:hint="cs"/>
          <w:rtl/>
        </w:rPr>
      </w:pPr>
      <w:r>
        <w:rPr>
          <w:rFonts w:hint="cs"/>
          <w:rtl/>
        </w:rPr>
        <w:t xml:space="preserve">אני רוצה לומר לך, שהתוכנית </w:t>
      </w:r>
      <w:r>
        <w:rPr>
          <w:rFonts w:hint="cs"/>
          <w:rtl/>
        </w:rPr>
        <w:t>הכלכלית הזאת, במתכונתה הנוכחית, אם היא תפגע בשכבות החלשות, אנחנו, חברי הקואליציה בוועדת הכספים, כששר האוצר נמצא פה, לא ניתן יד לכך ששכבות חלשות ייפגעו במדינת ישראל. נלך עם כל הכוח לשנות את הגזירה הזאת.</w:t>
      </w:r>
    </w:p>
    <w:p w14:paraId="232E243F" w14:textId="77777777" w:rsidR="00000000" w:rsidRDefault="00F01BE4">
      <w:pPr>
        <w:pStyle w:val="a"/>
        <w:ind w:firstLine="0"/>
        <w:rPr>
          <w:rFonts w:hint="cs"/>
          <w:rtl/>
        </w:rPr>
      </w:pPr>
    </w:p>
    <w:p w14:paraId="3C313883" w14:textId="77777777" w:rsidR="00000000" w:rsidRDefault="00F01BE4">
      <w:pPr>
        <w:pStyle w:val="ad"/>
        <w:rPr>
          <w:rtl/>
        </w:rPr>
      </w:pPr>
      <w:r>
        <w:rPr>
          <w:rtl/>
        </w:rPr>
        <w:t>היו"ר ראובן ריבלין:</w:t>
      </w:r>
    </w:p>
    <w:p w14:paraId="4751D933" w14:textId="77777777" w:rsidR="00000000" w:rsidRDefault="00F01BE4">
      <w:pPr>
        <w:pStyle w:val="a"/>
        <w:ind w:firstLine="0"/>
        <w:rPr>
          <w:rFonts w:hint="cs"/>
          <w:rtl/>
        </w:rPr>
      </w:pPr>
    </w:p>
    <w:p w14:paraId="2A064AAD" w14:textId="77777777" w:rsidR="00000000" w:rsidRDefault="00F01BE4">
      <w:pPr>
        <w:pStyle w:val="a"/>
        <w:rPr>
          <w:rFonts w:hint="cs"/>
          <w:rtl/>
        </w:rPr>
      </w:pPr>
      <w:r>
        <w:rPr>
          <w:rFonts w:hint="cs"/>
          <w:rtl/>
        </w:rPr>
        <w:t>תודה רבה לחבר הכנסת איוב קרא. חב</w:t>
      </w:r>
      <w:r>
        <w:rPr>
          <w:rFonts w:hint="cs"/>
          <w:rtl/>
        </w:rPr>
        <w:t xml:space="preserve">ר הכנסת אבשלום וילן - אינו נוכח. חבר הכנסת רשף חן. אחריו </w:t>
      </w:r>
      <w:r>
        <w:rPr>
          <w:rtl/>
        </w:rPr>
        <w:t>–</w:t>
      </w:r>
      <w:r>
        <w:rPr>
          <w:rFonts w:hint="cs"/>
          <w:rtl/>
        </w:rPr>
        <w:t xml:space="preserve"> חבר הכנסת משה גפני, וחבר הכנסת ברכה יקבל דקה כדי להשלים את מה שהוא לא אמר כשהוא לא היה פה.</w:t>
      </w:r>
    </w:p>
    <w:p w14:paraId="4E6B9DD2" w14:textId="77777777" w:rsidR="00000000" w:rsidRDefault="00F01BE4">
      <w:pPr>
        <w:pStyle w:val="a"/>
        <w:ind w:firstLine="0"/>
        <w:rPr>
          <w:rFonts w:hint="cs"/>
          <w:rtl/>
        </w:rPr>
      </w:pPr>
    </w:p>
    <w:p w14:paraId="11926C5D" w14:textId="77777777" w:rsidR="00000000" w:rsidRDefault="00F01BE4">
      <w:pPr>
        <w:pStyle w:val="Speaker"/>
        <w:rPr>
          <w:rFonts w:hint="cs"/>
          <w:rtl/>
        </w:rPr>
      </w:pPr>
      <w:bookmarkStart w:id="84" w:name="FS000001048T29_09_2003_12_27_52"/>
      <w:bookmarkStart w:id="85" w:name="FS000001048T29_09_2003_12_50_24"/>
      <w:bookmarkStart w:id="86" w:name="_Toc55731513"/>
      <w:bookmarkEnd w:id="84"/>
      <w:bookmarkEnd w:id="85"/>
      <w:r>
        <w:rPr>
          <w:rtl/>
        </w:rPr>
        <w:t>רשף חן (שינוי):</w:t>
      </w:r>
      <w:bookmarkEnd w:id="86"/>
    </w:p>
    <w:p w14:paraId="3953F4EA" w14:textId="77777777" w:rsidR="00000000" w:rsidRDefault="00F01BE4">
      <w:pPr>
        <w:pStyle w:val="a"/>
        <w:rPr>
          <w:rFonts w:hint="cs"/>
          <w:rtl/>
        </w:rPr>
      </w:pPr>
    </w:p>
    <w:p w14:paraId="64E799A2" w14:textId="77777777" w:rsidR="00000000" w:rsidRDefault="00F01BE4">
      <w:pPr>
        <w:pStyle w:val="a"/>
        <w:rPr>
          <w:rFonts w:hint="cs"/>
          <w:rtl/>
        </w:rPr>
      </w:pPr>
      <w:r>
        <w:rPr>
          <w:rFonts w:hint="cs"/>
          <w:rtl/>
        </w:rPr>
        <w:t xml:space="preserve">אדוני היושב-ראש, חברי הכנסת, ראשית, לעניין החוק: אני תומך בחוק, החוק נכון. הוא דחוף, זו </w:t>
      </w:r>
      <w:r>
        <w:rPr>
          <w:rFonts w:hint="cs"/>
          <w:rtl/>
        </w:rPr>
        <w:t xml:space="preserve">הסיבה שהוא מועלה פה בפגרה. </w:t>
      </w:r>
    </w:p>
    <w:p w14:paraId="23FDD9E2" w14:textId="77777777" w:rsidR="00000000" w:rsidRDefault="00F01BE4">
      <w:pPr>
        <w:pStyle w:val="a"/>
        <w:rPr>
          <w:rFonts w:hint="cs"/>
          <w:rtl/>
        </w:rPr>
      </w:pPr>
    </w:p>
    <w:p w14:paraId="5C9C7A82" w14:textId="77777777" w:rsidR="00000000" w:rsidRDefault="00F01BE4">
      <w:pPr>
        <w:pStyle w:val="a"/>
        <w:rPr>
          <w:rFonts w:hint="cs"/>
          <w:rtl/>
        </w:rPr>
      </w:pPr>
      <w:r>
        <w:rPr>
          <w:rFonts w:hint="cs"/>
          <w:rtl/>
        </w:rPr>
        <w:t>חבר הכנסת בורג, אני חושב שאתה נופל בפח של אופוזיציה בכל מחיר, ולא צריך להיות אופוזיציה בכל מחיר. יש בעיה אמיתית - - -</w:t>
      </w:r>
    </w:p>
    <w:p w14:paraId="7A14AB09" w14:textId="77777777" w:rsidR="00000000" w:rsidRDefault="00F01BE4">
      <w:pPr>
        <w:pStyle w:val="a"/>
        <w:ind w:firstLine="0"/>
        <w:rPr>
          <w:rFonts w:hint="cs"/>
          <w:rtl/>
        </w:rPr>
      </w:pPr>
    </w:p>
    <w:p w14:paraId="05F261FF" w14:textId="77777777" w:rsidR="00000000" w:rsidRDefault="00F01BE4">
      <w:pPr>
        <w:pStyle w:val="ac"/>
        <w:rPr>
          <w:rtl/>
        </w:rPr>
      </w:pPr>
      <w:r>
        <w:rPr>
          <w:rFonts w:hint="eastAsia"/>
          <w:rtl/>
        </w:rPr>
        <w:t>אברהם</w:t>
      </w:r>
      <w:r>
        <w:rPr>
          <w:rtl/>
        </w:rPr>
        <w:t xml:space="preserve"> בורג (העבודה-מימד):</w:t>
      </w:r>
    </w:p>
    <w:p w14:paraId="3EA63281" w14:textId="77777777" w:rsidR="00000000" w:rsidRDefault="00F01BE4">
      <w:pPr>
        <w:pStyle w:val="a"/>
        <w:ind w:firstLine="0"/>
        <w:rPr>
          <w:rFonts w:hint="cs"/>
          <w:rtl/>
        </w:rPr>
      </w:pPr>
    </w:p>
    <w:p w14:paraId="08EC418E" w14:textId="77777777" w:rsidR="00000000" w:rsidRDefault="00F01BE4">
      <w:pPr>
        <w:pStyle w:val="a"/>
        <w:rPr>
          <w:rFonts w:hint="cs"/>
          <w:rtl/>
        </w:rPr>
      </w:pPr>
      <w:r>
        <w:rPr>
          <w:rFonts w:hint="cs"/>
          <w:rtl/>
        </w:rPr>
        <w:t>מה שאני רואה כאן זה שאתם קואליציה בלי מחיר.</w:t>
      </w:r>
    </w:p>
    <w:p w14:paraId="6A9B8B06" w14:textId="77777777" w:rsidR="00000000" w:rsidRDefault="00F01BE4">
      <w:pPr>
        <w:pStyle w:val="a"/>
        <w:ind w:firstLine="0"/>
        <w:rPr>
          <w:rFonts w:hint="cs"/>
          <w:rtl/>
        </w:rPr>
      </w:pPr>
    </w:p>
    <w:p w14:paraId="6C3145FC" w14:textId="77777777" w:rsidR="00000000" w:rsidRDefault="00F01BE4">
      <w:pPr>
        <w:pStyle w:val="SpeakerCon"/>
        <w:rPr>
          <w:rtl/>
        </w:rPr>
      </w:pPr>
      <w:bookmarkStart w:id="87" w:name="FS000000475T29_09_2003_12_50_10C"/>
      <w:bookmarkStart w:id="88" w:name="FS000001048T29_09_2003_12_50_34C"/>
      <w:bookmarkEnd w:id="87"/>
      <w:bookmarkEnd w:id="88"/>
      <w:r>
        <w:rPr>
          <w:rFonts w:hint="eastAsia"/>
          <w:rtl/>
        </w:rPr>
        <w:t>רשף</w:t>
      </w:r>
      <w:r>
        <w:rPr>
          <w:rtl/>
        </w:rPr>
        <w:t xml:space="preserve"> חן (שינוי):</w:t>
      </w:r>
    </w:p>
    <w:p w14:paraId="3956C876" w14:textId="77777777" w:rsidR="00000000" w:rsidRDefault="00F01BE4">
      <w:pPr>
        <w:pStyle w:val="a"/>
        <w:rPr>
          <w:rFonts w:hint="cs"/>
          <w:rtl/>
        </w:rPr>
      </w:pPr>
    </w:p>
    <w:p w14:paraId="515530B5" w14:textId="77777777" w:rsidR="00000000" w:rsidRDefault="00F01BE4">
      <w:pPr>
        <w:pStyle w:val="a"/>
        <w:rPr>
          <w:rFonts w:hint="cs"/>
          <w:rtl/>
        </w:rPr>
      </w:pPr>
      <w:r>
        <w:rPr>
          <w:rFonts w:hint="cs"/>
          <w:rtl/>
        </w:rPr>
        <w:t>אני חושב שאתה כאן א</w:t>
      </w:r>
      <w:r>
        <w:rPr>
          <w:rFonts w:hint="cs"/>
          <w:rtl/>
        </w:rPr>
        <w:t>ופוזיציה בכל מחיר, כי לא בדקת את החוק לגופו. זו בדיוק הנקודה. זה שאתה אומר שהחוק לגופו לא שייך, היא הנותנת. החוק לגופו שייך - - -</w:t>
      </w:r>
    </w:p>
    <w:p w14:paraId="4C3A616D" w14:textId="77777777" w:rsidR="00000000" w:rsidRDefault="00F01BE4">
      <w:pPr>
        <w:pStyle w:val="a"/>
        <w:ind w:firstLine="0"/>
        <w:rPr>
          <w:rFonts w:hint="cs"/>
          <w:rtl/>
        </w:rPr>
      </w:pPr>
    </w:p>
    <w:p w14:paraId="76B86BFC" w14:textId="77777777" w:rsidR="00000000" w:rsidRDefault="00F01BE4">
      <w:pPr>
        <w:pStyle w:val="ac"/>
        <w:rPr>
          <w:rtl/>
        </w:rPr>
      </w:pPr>
      <w:r>
        <w:rPr>
          <w:rFonts w:hint="eastAsia"/>
          <w:rtl/>
        </w:rPr>
        <w:t>אברהם</w:t>
      </w:r>
      <w:r>
        <w:rPr>
          <w:rtl/>
        </w:rPr>
        <w:t xml:space="preserve"> בורג (העבודה-מימד):</w:t>
      </w:r>
    </w:p>
    <w:p w14:paraId="1C139723" w14:textId="77777777" w:rsidR="00000000" w:rsidRDefault="00F01BE4">
      <w:pPr>
        <w:pStyle w:val="a"/>
        <w:ind w:firstLine="0"/>
        <w:rPr>
          <w:rFonts w:hint="cs"/>
          <w:rtl/>
        </w:rPr>
      </w:pPr>
    </w:p>
    <w:p w14:paraId="3699E578" w14:textId="77777777" w:rsidR="00000000" w:rsidRDefault="00F01BE4">
      <w:pPr>
        <w:pStyle w:val="a"/>
        <w:rPr>
          <w:rFonts w:hint="cs"/>
          <w:rtl/>
        </w:rPr>
      </w:pPr>
      <w:r>
        <w:rPr>
          <w:rFonts w:hint="cs"/>
          <w:rtl/>
        </w:rPr>
        <w:t>אתה חבר ועדת החוקה. איך אתה יכול לייחס חשיבות להליך החקיקה? 30 סעיפים כבדים ביום אחד. איך גאון כמו</w:t>
      </w:r>
      <w:r>
        <w:rPr>
          <w:rFonts w:hint="cs"/>
          <w:rtl/>
        </w:rPr>
        <w:t>ך לא מבין את זה?</w:t>
      </w:r>
    </w:p>
    <w:p w14:paraId="4904F892" w14:textId="77777777" w:rsidR="00000000" w:rsidRDefault="00F01BE4">
      <w:pPr>
        <w:pStyle w:val="a"/>
        <w:rPr>
          <w:rFonts w:hint="cs"/>
          <w:rtl/>
        </w:rPr>
      </w:pPr>
    </w:p>
    <w:p w14:paraId="5EC0D9EB" w14:textId="77777777" w:rsidR="00000000" w:rsidRDefault="00F01BE4">
      <w:pPr>
        <w:pStyle w:val="SpeakerCon"/>
        <w:rPr>
          <w:rFonts w:hint="cs"/>
          <w:rtl/>
        </w:rPr>
      </w:pPr>
      <w:bookmarkStart w:id="89" w:name="FS000001048T29_09_2003_12_52_29C"/>
      <w:bookmarkEnd w:id="89"/>
      <w:r>
        <w:rPr>
          <w:rtl/>
        </w:rPr>
        <w:t>רשף חן (שינוי):</w:t>
      </w:r>
    </w:p>
    <w:p w14:paraId="27750741" w14:textId="77777777" w:rsidR="00000000" w:rsidRDefault="00F01BE4">
      <w:pPr>
        <w:pStyle w:val="SpeakerCon"/>
        <w:rPr>
          <w:rFonts w:hint="cs"/>
          <w:rtl/>
        </w:rPr>
      </w:pPr>
    </w:p>
    <w:p w14:paraId="4FA41E41" w14:textId="77777777" w:rsidR="00000000" w:rsidRDefault="00F01BE4">
      <w:pPr>
        <w:pStyle w:val="a"/>
        <w:spacing w:before="240"/>
        <w:rPr>
          <w:rFonts w:hint="cs"/>
          <w:rtl/>
        </w:rPr>
      </w:pPr>
      <w:r>
        <w:rPr>
          <w:rFonts w:hint="cs"/>
          <w:rtl/>
        </w:rPr>
        <w:t>אני מסוגל לקרוא את 30 הסעיפים, אני מסוגל להבין מה מטרת החוק ומה תוכנו, ואני מסוגל להשתחרר מדו</w:t>
      </w:r>
      <w:r>
        <w:rPr>
          <w:rtl/>
        </w:rPr>
        <w:softHyphen/>
      </w:r>
      <w:r>
        <w:rPr>
          <w:rtl/>
        </w:rPr>
        <w:softHyphen/>
      </w:r>
      <w:r>
        <w:rPr>
          <w:rFonts w:hint="cs"/>
          <w:rtl/>
        </w:rPr>
        <w:t>גמה שאומרת: בשום תנאי, בשום מצב לא תהיה חקיקה חפוזה - גם כאשר אנחנו בפגרה, גם כאשר יש בחירות מוניציפליות עכשיו, גם כאשר יש בעי</w:t>
      </w:r>
      <w:r>
        <w:rPr>
          <w:rFonts w:hint="cs"/>
          <w:rtl/>
        </w:rPr>
        <w:t>ה אמיתית שצריך לפתור אותה.</w:t>
      </w:r>
    </w:p>
    <w:p w14:paraId="6629950D" w14:textId="77777777" w:rsidR="00000000" w:rsidRDefault="00F01BE4">
      <w:pPr>
        <w:pStyle w:val="a"/>
        <w:ind w:firstLine="0"/>
        <w:rPr>
          <w:rFonts w:hint="cs"/>
          <w:b/>
          <w:bCs/>
          <w:u w:val="single"/>
          <w:rtl/>
        </w:rPr>
      </w:pPr>
    </w:p>
    <w:p w14:paraId="64481413" w14:textId="77777777" w:rsidR="00000000" w:rsidRDefault="00F01BE4">
      <w:pPr>
        <w:pStyle w:val="ac"/>
        <w:rPr>
          <w:rtl/>
        </w:rPr>
      </w:pPr>
      <w:r>
        <w:rPr>
          <w:rFonts w:hint="eastAsia"/>
          <w:rtl/>
        </w:rPr>
        <w:t>אברהם</w:t>
      </w:r>
      <w:r>
        <w:rPr>
          <w:rtl/>
        </w:rPr>
        <w:t xml:space="preserve"> בורג (העבודה-מימד):</w:t>
      </w:r>
    </w:p>
    <w:p w14:paraId="3C36FC83" w14:textId="77777777" w:rsidR="00000000" w:rsidRDefault="00F01BE4">
      <w:pPr>
        <w:pStyle w:val="a"/>
        <w:rPr>
          <w:rFonts w:hint="cs"/>
          <w:rtl/>
        </w:rPr>
      </w:pPr>
    </w:p>
    <w:p w14:paraId="2481FEBD" w14:textId="77777777" w:rsidR="00000000" w:rsidRDefault="00F01BE4">
      <w:pPr>
        <w:pStyle w:val="a"/>
        <w:rPr>
          <w:rFonts w:hint="cs"/>
          <w:rtl/>
        </w:rPr>
      </w:pPr>
      <w:r>
        <w:rPr>
          <w:rFonts w:hint="cs"/>
          <w:rtl/>
        </w:rPr>
        <w:t>- - -</w:t>
      </w:r>
    </w:p>
    <w:p w14:paraId="2A1667A3" w14:textId="77777777" w:rsidR="00000000" w:rsidRDefault="00F01BE4">
      <w:pPr>
        <w:pStyle w:val="a"/>
        <w:ind w:firstLine="0"/>
        <w:rPr>
          <w:rFonts w:hint="cs"/>
          <w:rtl/>
        </w:rPr>
      </w:pPr>
    </w:p>
    <w:p w14:paraId="38929CED" w14:textId="77777777" w:rsidR="00000000" w:rsidRDefault="00F01BE4">
      <w:pPr>
        <w:pStyle w:val="ad"/>
        <w:rPr>
          <w:rtl/>
        </w:rPr>
      </w:pPr>
      <w:r>
        <w:rPr>
          <w:rtl/>
        </w:rPr>
        <w:t>היו"ר ראובן ריבלין:</w:t>
      </w:r>
    </w:p>
    <w:p w14:paraId="6B9AF93A" w14:textId="77777777" w:rsidR="00000000" w:rsidRDefault="00F01BE4">
      <w:pPr>
        <w:pStyle w:val="a"/>
        <w:rPr>
          <w:rtl/>
        </w:rPr>
      </w:pPr>
    </w:p>
    <w:p w14:paraId="33580AB3" w14:textId="77777777" w:rsidR="00000000" w:rsidRDefault="00F01BE4">
      <w:pPr>
        <w:pStyle w:val="a"/>
        <w:rPr>
          <w:rFonts w:hint="cs"/>
          <w:rtl/>
        </w:rPr>
      </w:pPr>
      <w:r>
        <w:rPr>
          <w:rFonts w:hint="cs"/>
          <w:rtl/>
        </w:rPr>
        <w:t>תודה, חבר הכנסת בורג, הבהרת את עמדתך, צריך לתת לך תשובה.</w:t>
      </w:r>
    </w:p>
    <w:p w14:paraId="539F4CC4" w14:textId="77777777" w:rsidR="00000000" w:rsidRDefault="00F01BE4">
      <w:pPr>
        <w:pStyle w:val="SpeakerCon"/>
        <w:rPr>
          <w:rFonts w:hint="cs"/>
          <w:rtl/>
        </w:rPr>
      </w:pPr>
      <w:bookmarkStart w:id="90" w:name="FS000001048T29_09_2003_13_01_30C"/>
      <w:bookmarkEnd w:id="90"/>
    </w:p>
    <w:p w14:paraId="2150EFF2" w14:textId="77777777" w:rsidR="00000000" w:rsidRDefault="00F01BE4">
      <w:pPr>
        <w:pStyle w:val="SpeakerCon"/>
        <w:rPr>
          <w:rtl/>
        </w:rPr>
      </w:pPr>
      <w:r>
        <w:rPr>
          <w:rtl/>
        </w:rPr>
        <w:t>רשף חן (שינוי):</w:t>
      </w:r>
    </w:p>
    <w:p w14:paraId="3911CA3E" w14:textId="77777777" w:rsidR="00000000" w:rsidRDefault="00F01BE4">
      <w:pPr>
        <w:pStyle w:val="a"/>
        <w:rPr>
          <w:rtl/>
        </w:rPr>
      </w:pPr>
    </w:p>
    <w:p w14:paraId="7A887041" w14:textId="77777777" w:rsidR="00000000" w:rsidRDefault="00F01BE4">
      <w:pPr>
        <w:pStyle w:val="a"/>
        <w:rPr>
          <w:rFonts w:hint="cs"/>
          <w:rtl/>
        </w:rPr>
      </w:pPr>
      <w:r>
        <w:rPr>
          <w:rFonts w:hint="cs"/>
          <w:rtl/>
        </w:rPr>
        <w:t xml:space="preserve">תשאיר לי קצת זמן לעניינים אחרים, שזה, אדוני היושב-ראש, נושא בעייתי בפני עצמו </w:t>
      </w:r>
      <w:r>
        <w:rPr>
          <w:rtl/>
        </w:rPr>
        <w:t>–</w:t>
      </w:r>
      <w:r>
        <w:rPr>
          <w:rFonts w:hint="cs"/>
          <w:rtl/>
        </w:rPr>
        <w:t xml:space="preserve"> אפרופו מוזיקה מדברי</w:t>
      </w:r>
      <w:r>
        <w:rPr>
          <w:rFonts w:hint="cs"/>
          <w:rtl/>
        </w:rPr>
        <w:t xml:space="preserve">ם על נושאים אחרים </w:t>
      </w:r>
      <w:r>
        <w:rPr>
          <w:rtl/>
        </w:rPr>
        <w:t>–</w:t>
      </w:r>
      <w:r>
        <w:rPr>
          <w:rFonts w:hint="cs"/>
          <w:rtl/>
        </w:rPr>
        <w:t xml:space="preserve"> אבל בסיטואציה של הפגרה, והואיל וכולם עושים את זה, אעשה זאת גם אני. </w:t>
      </w:r>
    </w:p>
    <w:p w14:paraId="5F47759B" w14:textId="77777777" w:rsidR="00000000" w:rsidRDefault="00F01BE4">
      <w:pPr>
        <w:pStyle w:val="a"/>
        <w:rPr>
          <w:rFonts w:hint="cs"/>
          <w:rtl/>
        </w:rPr>
      </w:pPr>
    </w:p>
    <w:p w14:paraId="5377AF39" w14:textId="77777777" w:rsidR="00000000" w:rsidRDefault="00F01BE4">
      <w:pPr>
        <w:pStyle w:val="a"/>
        <w:rPr>
          <w:rFonts w:hint="cs"/>
          <w:rtl/>
        </w:rPr>
      </w:pPr>
      <w:r>
        <w:rPr>
          <w:rFonts w:hint="cs"/>
          <w:rtl/>
        </w:rPr>
        <w:t>ראשית לעניין הגדר. הגדר היא דבר נכון ודרוש. היה צריך להקים אותה מזמן. הגדר תביא אחת ולתמיד להפרדה פוליטית בינינו לבין השכנים הפלסטינים שלנו. זאת הסיבה שהימין מתנגד לזה</w:t>
      </w:r>
      <w:r>
        <w:rPr>
          <w:rFonts w:hint="cs"/>
          <w:rtl/>
        </w:rPr>
        <w:t xml:space="preserve"> כל כך. הגדר תביא להפרדה ביטחונית, שהיא דבר חשוב, ותגן על האזרחים שלנו. זאת הסיבה שהשמאל המאוד-מאוד-מאוד קיצוני אצלנו, אם אפשר להגדיר אותם כך, מתנגד לעניין הזה. נוסף על זה, הגדר תסייע לנו מאוד במניעת פשע ובמניעת הסתננות אזרחית </w:t>
      </w:r>
      <w:r>
        <w:rPr>
          <w:rtl/>
        </w:rPr>
        <w:t>–</w:t>
      </w:r>
      <w:r>
        <w:rPr>
          <w:rFonts w:hint="cs"/>
          <w:rtl/>
        </w:rPr>
        <w:t xml:space="preserve"> לא למטרות פיגוע. זה הדבר הנ</w:t>
      </w:r>
      <w:r>
        <w:rPr>
          <w:rFonts w:hint="cs"/>
          <w:rtl/>
        </w:rPr>
        <w:t xml:space="preserve">כון במקום הנכון </w:t>
      </w:r>
      <w:r>
        <w:rPr>
          <w:rtl/>
        </w:rPr>
        <w:t>–</w:t>
      </w:r>
      <w:r>
        <w:rPr>
          <w:rFonts w:hint="cs"/>
          <w:rtl/>
        </w:rPr>
        <w:t xml:space="preserve"> אולי לא במקום הנכון, אבל בכל מקרה זה הדבר הנכון. צריך לעשות אותה, ויפה שעה אחת קודם.</w:t>
      </w:r>
    </w:p>
    <w:p w14:paraId="3189F779" w14:textId="77777777" w:rsidR="00000000" w:rsidRDefault="00F01BE4">
      <w:pPr>
        <w:pStyle w:val="a"/>
        <w:rPr>
          <w:rFonts w:hint="cs"/>
          <w:rtl/>
        </w:rPr>
      </w:pPr>
    </w:p>
    <w:p w14:paraId="14E7A7AA" w14:textId="77777777" w:rsidR="00000000" w:rsidRDefault="00F01BE4">
      <w:pPr>
        <w:pStyle w:val="a"/>
        <w:rPr>
          <w:rFonts w:hint="cs"/>
          <w:rtl/>
        </w:rPr>
      </w:pPr>
      <w:r>
        <w:rPr>
          <w:rFonts w:hint="cs"/>
          <w:rtl/>
        </w:rPr>
        <w:t xml:space="preserve">ועכשיו לנושא הקשה מכול שעלה כאן היום ועוד יעלה אחר כך, וזה נושא הטייסים. ראשית, לא מדובר בסרבנות. מדובר בהתיימרות לסרבנות, מדובר באמירה פוליטית. החבר'ה </w:t>
      </w:r>
      <w:r>
        <w:rPr>
          <w:rFonts w:hint="cs"/>
          <w:rtl/>
        </w:rPr>
        <w:t xml:space="preserve">האלה לא מסרבים, כי הם לא טסים, הם לא מפציצים. מדובר באמירה פוליטית חד-משמעית. בזה שהם התיימרו להיות סרבנים, הם בעיקר פגעו בעצמם, כי הם הסיטו את הדיון מהנושא שהם ביקשו להעלות על הפרק, שזה נושא פוליטי-ערכי, של האם ההפצצות האלה על-ידי חיל האוויר הן נכונות או </w:t>
      </w:r>
      <w:r>
        <w:rPr>
          <w:rFonts w:hint="cs"/>
          <w:rtl/>
        </w:rPr>
        <w:t xml:space="preserve">לא נכונות, לשאלה של סרבנות על-ידי חיילים במדים </w:t>
      </w:r>
      <w:r>
        <w:rPr>
          <w:rtl/>
        </w:rPr>
        <w:t>–</w:t>
      </w:r>
      <w:r>
        <w:rPr>
          <w:rFonts w:hint="cs"/>
          <w:rtl/>
        </w:rPr>
        <w:t xml:space="preserve"> דבר שהוא פסול ולא נכון, וההתנגדות לו מוצדקת לחלוטין. שניים מהם מפציצים באמת, ואם מישהו מהם היה מתנגד לאיזו פעולה ספציפית, הוא לא היה טס, כך שמדובר באמירה פוליטית.</w:t>
      </w:r>
    </w:p>
    <w:p w14:paraId="1617DBE8" w14:textId="77777777" w:rsidR="00000000" w:rsidRDefault="00F01BE4">
      <w:pPr>
        <w:pStyle w:val="a"/>
        <w:rPr>
          <w:rFonts w:hint="cs"/>
          <w:rtl/>
        </w:rPr>
      </w:pPr>
    </w:p>
    <w:p w14:paraId="2C5C2122" w14:textId="77777777" w:rsidR="00000000" w:rsidRDefault="00F01BE4">
      <w:pPr>
        <w:pStyle w:val="a"/>
        <w:rPr>
          <w:rFonts w:hint="cs"/>
          <w:rtl/>
        </w:rPr>
      </w:pPr>
      <w:r>
        <w:rPr>
          <w:rFonts w:hint="cs"/>
          <w:rtl/>
        </w:rPr>
        <w:t>אבל הדרך הקלוקלת שהם נקטו לא משחררת אותנו מ</w:t>
      </w:r>
      <w:r>
        <w:rPr>
          <w:rFonts w:hint="cs"/>
          <w:rtl/>
        </w:rPr>
        <w:t xml:space="preserve">החובה להישיר מבט מול האמירה הפוליטית המוסרית ולהתמודד אתה. ולטעמי, אנחנו יכולים להתמודד אתה. לדעתי, אנחנו לא צריכים להתעסק עם השאלה </w:t>
      </w:r>
      <w:r>
        <w:rPr>
          <w:rtl/>
        </w:rPr>
        <w:t>–</w:t>
      </w:r>
      <w:r>
        <w:rPr>
          <w:rFonts w:hint="cs"/>
          <w:rtl/>
        </w:rPr>
        <w:t xml:space="preserve"> אדוני, אני מבקש עוד חצי דקה.</w:t>
      </w:r>
    </w:p>
    <w:p w14:paraId="656FE4A0" w14:textId="77777777" w:rsidR="00000000" w:rsidRDefault="00F01BE4">
      <w:pPr>
        <w:pStyle w:val="a"/>
        <w:ind w:firstLine="0"/>
        <w:rPr>
          <w:rFonts w:hint="cs"/>
          <w:rtl/>
        </w:rPr>
      </w:pPr>
    </w:p>
    <w:p w14:paraId="10A2AEB6" w14:textId="77777777" w:rsidR="00000000" w:rsidRDefault="00F01BE4">
      <w:pPr>
        <w:pStyle w:val="ad"/>
        <w:rPr>
          <w:rtl/>
        </w:rPr>
      </w:pPr>
      <w:r>
        <w:rPr>
          <w:rFonts w:hint="eastAsia"/>
          <w:rtl/>
        </w:rPr>
        <w:t>היו</w:t>
      </w:r>
      <w:r>
        <w:rPr>
          <w:rtl/>
        </w:rPr>
        <w:t>"ר ראובן ריבלין:</w:t>
      </w:r>
    </w:p>
    <w:p w14:paraId="4C1534C3" w14:textId="77777777" w:rsidR="00000000" w:rsidRDefault="00F01BE4">
      <w:pPr>
        <w:pStyle w:val="a"/>
        <w:rPr>
          <w:rFonts w:hint="cs"/>
          <w:rtl/>
        </w:rPr>
      </w:pPr>
    </w:p>
    <w:p w14:paraId="649602F7" w14:textId="77777777" w:rsidR="00000000" w:rsidRDefault="00F01BE4">
      <w:pPr>
        <w:pStyle w:val="a"/>
        <w:rPr>
          <w:rFonts w:hint="cs"/>
          <w:rtl/>
        </w:rPr>
      </w:pPr>
      <w:r>
        <w:rPr>
          <w:rFonts w:hint="cs"/>
          <w:rtl/>
        </w:rPr>
        <w:t>לא חצי דקה, לסיים את המשפט.</w:t>
      </w:r>
    </w:p>
    <w:p w14:paraId="69FCADAC" w14:textId="77777777" w:rsidR="00000000" w:rsidRDefault="00F01BE4">
      <w:pPr>
        <w:pStyle w:val="a"/>
        <w:ind w:firstLine="0"/>
        <w:rPr>
          <w:rFonts w:hint="cs"/>
          <w:rtl/>
        </w:rPr>
      </w:pPr>
    </w:p>
    <w:p w14:paraId="1D9F8790" w14:textId="77777777" w:rsidR="00000000" w:rsidRDefault="00F01BE4">
      <w:pPr>
        <w:pStyle w:val="SpeakerCon"/>
        <w:rPr>
          <w:rtl/>
        </w:rPr>
      </w:pPr>
      <w:bookmarkStart w:id="91" w:name="FS000001048T29_09_2003_13_09_21C"/>
      <w:bookmarkEnd w:id="91"/>
      <w:r>
        <w:rPr>
          <w:rFonts w:hint="eastAsia"/>
          <w:rtl/>
        </w:rPr>
        <w:t>רשף</w:t>
      </w:r>
      <w:r>
        <w:rPr>
          <w:rtl/>
        </w:rPr>
        <w:t xml:space="preserve"> חן (שינוי):</w:t>
      </w:r>
    </w:p>
    <w:p w14:paraId="0C205E41" w14:textId="77777777" w:rsidR="00000000" w:rsidRDefault="00F01BE4">
      <w:pPr>
        <w:pStyle w:val="a"/>
        <w:rPr>
          <w:rFonts w:hint="cs"/>
          <w:rtl/>
        </w:rPr>
      </w:pPr>
    </w:p>
    <w:p w14:paraId="50CCAD44" w14:textId="77777777" w:rsidR="00000000" w:rsidRDefault="00F01BE4">
      <w:pPr>
        <w:pStyle w:val="a"/>
        <w:rPr>
          <w:rFonts w:hint="cs"/>
          <w:rtl/>
        </w:rPr>
      </w:pPr>
      <w:r>
        <w:rPr>
          <w:rFonts w:hint="cs"/>
          <w:rtl/>
        </w:rPr>
        <w:t>כי היו קריאות ביניים.</w:t>
      </w:r>
    </w:p>
    <w:p w14:paraId="571FF8BF" w14:textId="77777777" w:rsidR="00000000" w:rsidRDefault="00F01BE4">
      <w:pPr>
        <w:pStyle w:val="a"/>
        <w:ind w:firstLine="0"/>
        <w:rPr>
          <w:rFonts w:hint="cs"/>
          <w:rtl/>
        </w:rPr>
      </w:pPr>
    </w:p>
    <w:p w14:paraId="00969893" w14:textId="77777777" w:rsidR="00000000" w:rsidRDefault="00F01BE4">
      <w:pPr>
        <w:pStyle w:val="ad"/>
        <w:rPr>
          <w:rtl/>
        </w:rPr>
      </w:pPr>
      <w:r>
        <w:rPr>
          <w:rFonts w:hint="eastAsia"/>
          <w:rtl/>
        </w:rPr>
        <w:t>הי</w:t>
      </w:r>
      <w:r>
        <w:rPr>
          <w:rFonts w:hint="eastAsia"/>
          <w:rtl/>
        </w:rPr>
        <w:t>ו</w:t>
      </w:r>
      <w:r>
        <w:rPr>
          <w:rtl/>
        </w:rPr>
        <w:t>"ר ראובן ריבלין:</w:t>
      </w:r>
    </w:p>
    <w:p w14:paraId="2C67E312" w14:textId="77777777" w:rsidR="00000000" w:rsidRDefault="00F01BE4">
      <w:pPr>
        <w:pStyle w:val="a"/>
        <w:rPr>
          <w:rFonts w:hint="cs"/>
          <w:rtl/>
        </w:rPr>
      </w:pPr>
    </w:p>
    <w:p w14:paraId="287EEEB3" w14:textId="77777777" w:rsidR="00000000" w:rsidRDefault="00F01BE4">
      <w:pPr>
        <w:pStyle w:val="a"/>
        <w:rPr>
          <w:rFonts w:hint="cs"/>
          <w:rtl/>
        </w:rPr>
      </w:pPr>
      <w:r>
        <w:rPr>
          <w:rFonts w:hint="cs"/>
          <w:rtl/>
        </w:rPr>
        <w:t xml:space="preserve">בבקשה, אדוני, סיים. </w:t>
      </w:r>
    </w:p>
    <w:p w14:paraId="2898211B" w14:textId="77777777" w:rsidR="00000000" w:rsidRDefault="00F01BE4">
      <w:pPr>
        <w:pStyle w:val="a"/>
        <w:ind w:firstLine="0"/>
        <w:rPr>
          <w:rFonts w:hint="cs"/>
          <w:rtl/>
        </w:rPr>
      </w:pPr>
    </w:p>
    <w:p w14:paraId="6F3AE35B" w14:textId="77777777" w:rsidR="00000000" w:rsidRDefault="00F01BE4">
      <w:pPr>
        <w:pStyle w:val="SpeakerCon"/>
        <w:rPr>
          <w:rFonts w:hint="cs"/>
          <w:rtl/>
        </w:rPr>
      </w:pPr>
      <w:bookmarkStart w:id="92" w:name="FS000001048T29_09_2003_13_09_49C"/>
      <w:bookmarkEnd w:id="92"/>
      <w:r>
        <w:rPr>
          <w:rFonts w:hint="eastAsia"/>
          <w:rtl/>
        </w:rPr>
        <w:t>רשף</w:t>
      </w:r>
      <w:r>
        <w:rPr>
          <w:rtl/>
        </w:rPr>
        <w:t xml:space="preserve"> חן (שינוי):</w:t>
      </w:r>
      <w:r>
        <w:rPr>
          <w:rFonts w:hint="cs"/>
          <w:rtl/>
        </w:rPr>
        <w:t xml:space="preserve">  </w:t>
      </w:r>
    </w:p>
    <w:p w14:paraId="41311AC0" w14:textId="77777777" w:rsidR="00000000" w:rsidRDefault="00F01BE4">
      <w:pPr>
        <w:pStyle w:val="a"/>
        <w:rPr>
          <w:rFonts w:hint="cs"/>
          <w:rtl/>
        </w:rPr>
      </w:pPr>
    </w:p>
    <w:p w14:paraId="13DBFD36" w14:textId="77777777" w:rsidR="00000000" w:rsidRDefault="00F01BE4">
      <w:pPr>
        <w:pStyle w:val="a"/>
        <w:rPr>
          <w:rFonts w:hint="cs"/>
          <w:rtl/>
        </w:rPr>
      </w:pPr>
      <w:r>
        <w:rPr>
          <w:rFonts w:hint="cs"/>
          <w:rtl/>
        </w:rPr>
        <w:t>אני חושב שאנחנו רשאים לבוא ולומר שחיסול ממוקד הוא נכון, הוא מוסרי בנסיבות, הוא דבר מוצדק לחלוטין. מצד שני, אני חושב שרוב חברי הבית הזה, אם לא כולם, יסכימו שהרג מכוון של נשים וילדים הוא לא נכון, לא</w:t>
      </w:r>
      <w:r>
        <w:rPr>
          <w:rFonts w:hint="cs"/>
          <w:rtl/>
        </w:rPr>
        <w:t xml:space="preserve"> מוסרי, ואנחנו לא נוקטים אותו. עכשיו הבעיה היא, איפה האיזון בין שני הדברים, מה קורה כשאנחנו מסכנים נשים וילדים, מה קורה כאשר הסכנה קטנה, מה קורה כשהסכנה רבה. זאת שאלה שאנחנו חייבים להתמודד עמה ולא להתחמק ממנה, ואני מפנה את השאלה הזאת לחברי הבית הזה.</w:t>
      </w:r>
    </w:p>
    <w:p w14:paraId="798DC2B3" w14:textId="77777777" w:rsidR="00000000" w:rsidRDefault="00F01BE4">
      <w:pPr>
        <w:pStyle w:val="a"/>
        <w:ind w:firstLine="0"/>
        <w:rPr>
          <w:rFonts w:hint="cs"/>
          <w:rtl/>
        </w:rPr>
      </w:pPr>
    </w:p>
    <w:p w14:paraId="4E73552C" w14:textId="77777777" w:rsidR="00000000" w:rsidRDefault="00F01BE4">
      <w:pPr>
        <w:pStyle w:val="ac"/>
        <w:rPr>
          <w:rtl/>
        </w:rPr>
      </w:pPr>
      <w:r>
        <w:rPr>
          <w:rFonts w:hint="eastAsia"/>
          <w:rtl/>
        </w:rPr>
        <w:t>ג</w:t>
      </w:r>
      <w:r>
        <w:rPr>
          <w:rtl/>
        </w:rPr>
        <w:t>'מאל</w:t>
      </w:r>
      <w:r>
        <w:rPr>
          <w:rtl/>
        </w:rPr>
        <w:t xml:space="preserve"> זחאלקה (בל"ד):</w:t>
      </w:r>
    </w:p>
    <w:p w14:paraId="39975479" w14:textId="77777777" w:rsidR="00000000" w:rsidRDefault="00F01BE4">
      <w:pPr>
        <w:pStyle w:val="a"/>
        <w:rPr>
          <w:rFonts w:hint="cs"/>
          <w:rtl/>
        </w:rPr>
      </w:pPr>
    </w:p>
    <w:p w14:paraId="7D90777A" w14:textId="77777777" w:rsidR="00000000" w:rsidRDefault="00F01BE4">
      <w:pPr>
        <w:pStyle w:val="a"/>
        <w:ind w:left="719" w:firstLine="0"/>
        <w:rPr>
          <w:rFonts w:hint="cs"/>
          <w:rtl/>
        </w:rPr>
      </w:pPr>
      <w:r>
        <w:rPr>
          <w:rFonts w:hint="cs"/>
          <w:rtl/>
        </w:rPr>
        <w:t>- - -</w:t>
      </w:r>
    </w:p>
    <w:p w14:paraId="2A447523" w14:textId="77777777" w:rsidR="00000000" w:rsidRDefault="00F01BE4">
      <w:pPr>
        <w:pStyle w:val="a"/>
        <w:ind w:firstLine="0"/>
        <w:rPr>
          <w:rFonts w:hint="cs"/>
          <w:rtl/>
        </w:rPr>
      </w:pPr>
    </w:p>
    <w:p w14:paraId="1F4E9642" w14:textId="77777777" w:rsidR="00000000" w:rsidRDefault="00F01BE4">
      <w:pPr>
        <w:pStyle w:val="ad"/>
        <w:rPr>
          <w:rtl/>
        </w:rPr>
      </w:pPr>
      <w:r>
        <w:rPr>
          <w:rtl/>
        </w:rPr>
        <w:t>היו"ר ראובן ריבלין:</w:t>
      </w:r>
    </w:p>
    <w:p w14:paraId="24E733F3" w14:textId="77777777" w:rsidR="00000000" w:rsidRDefault="00F01BE4">
      <w:pPr>
        <w:pStyle w:val="a"/>
        <w:rPr>
          <w:rtl/>
        </w:rPr>
      </w:pPr>
    </w:p>
    <w:p w14:paraId="54C0C02D" w14:textId="77777777" w:rsidR="00000000" w:rsidRDefault="00F01BE4">
      <w:pPr>
        <w:pStyle w:val="a"/>
        <w:rPr>
          <w:rFonts w:hint="cs"/>
          <w:rtl/>
        </w:rPr>
      </w:pPr>
      <w:r>
        <w:rPr>
          <w:rFonts w:hint="cs"/>
          <w:rtl/>
        </w:rPr>
        <w:t xml:space="preserve">תודה לחבר הכנסת רשף חן. אבו, בבקשה. חבר הכנסת וילן יסיים, גפני ואחריו ברכה במשפט. בבקשה. בפעם הבאה, אני מבקש מאדוני, קראתי לאדוני פעמיים, בפעם הבאה לא </w:t>
      </w:r>
      <w:r>
        <w:rPr>
          <w:rtl/>
        </w:rPr>
        <w:t>–</w:t>
      </w:r>
      <w:r>
        <w:rPr>
          <w:rFonts w:hint="cs"/>
          <w:rtl/>
        </w:rPr>
        <w:t xml:space="preserve"> יצא החוצה. חבר הכנסת חזן, חבר הכנסת דניאל בנלולו, חברי הכנ</w:t>
      </w:r>
      <w:r>
        <w:rPr>
          <w:rFonts w:hint="cs"/>
          <w:rtl/>
        </w:rPr>
        <w:t>סת זחאלקה וחזן, אני לא רוצה לקרוא לכם.</w:t>
      </w:r>
    </w:p>
    <w:p w14:paraId="01996275" w14:textId="77777777" w:rsidR="00000000" w:rsidRDefault="00F01BE4">
      <w:pPr>
        <w:pStyle w:val="a"/>
        <w:ind w:firstLine="0"/>
        <w:rPr>
          <w:rFonts w:hint="cs"/>
          <w:rtl/>
        </w:rPr>
      </w:pPr>
      <w:r>
        <w:rPr>
          <w:rFonts w:hint="cs"/>
          <w:rtl/>
        </w:rPr>
        <w:tab/>
      </w:r>
    </w:p>
    <w:p w14:paraId="7462C964" w14:textId="77777777" w:rsidR="00000000" w:rsidRDefault="00F01BE4">
      <w:pPr>
        <w:pStyle w:val="Speaker"/>
        <w:rPr>
          <w:rtl/>
        </w:rPr>
      </w:pPr>
      <w:bookmarkStart w:id="93" w:name="FS000000505T29_09_2003_13_14_28"/>
      <w:bookmarkStart w:id="94" w:name="_Toc55731514"/>
      <w:bookmarkEnd w:id="93"/>
      <w:r>
        <w:rPr>
          <w:rFonts w:hint="eastAsia"/>
          <w:rtl/>
        </w:rPr>
        <w:t>אבשלום</w:t>
      </w:r>
      <w:r>
        <w:rPr>
          <w:rtl/>
        </w:rPr>
        <w:t xml:space="preserve"> וילן (מרצ):</w:t>
      </w:r>
      <w:bookmarkEnd w:id="94"/>
    </w:p>
    <w:p w14:paraId="0CD4E596" w14:textId="77777777" w:rsidR="00000000" w:rsidRDefault="00F01BE4">
      <w:pPr>
        <w:pStyle w:val="a"/>
        <w:ind w:firstLine="0"/>
        <w:rPr>
          <w:rFonts w:hint="cs"/>
          <w:rtl/>
        </w:rPr>
      </w:pPr>
    </w:p>
    <w:p w14:paraId="5E786BDB" w14:textId="77777777" w:rsidR="00000000" w:rsidRDefault="00F01BE4">
      <w:pPr>
        <w:pStyle w:val="a"/>
        <w:rPr>
          <w:rFonts w:hint="cs"/>
          <w:rtl/>
        </w:rPr>
      </w:pPr>
      <w:r>
        <w:rPr>
          <w:rFonts w:hint="cs"/>
          <w:rtl/>
        </w:rPr>
        <w:t>אדוני היושב-ראש, רבותי חברי הכנסת, קודם כול, שנה טובה לכולם.</w:t>
      </w:r>
    </w:p>
    <w:p w14:paraId="4CCE8B85" w14:textId="77777777" w:rsidR="00000000" w:rsidRDefault="00F01BE4">
      <w:pPr>
        <w:pStyle w:val="a"/>
        <w:rPr>
          <w:rFonts w:hint="cs"/>
          <w:rtl/>
        </w:rPr>
      </w:pPr>
    </w:p>
    <w:p w14:paraId="2ACB5ACA" w14:textId="77777777" w:rsidR="00000000" w:rsidRDefault="00F01BE4">
      <w:pPr>
        <w:pStyle w:val="a"/>
        <w:rPr>
          <w:rFonts w:hint="cs"/>
          <w:rtl/>
        </w:rPr>
      </w:pPr>
      <w:r>
        <w:rPr>
          <w:rFonts w:hint="cs"/>
          <w:rtl/>
        </w:rPr>
        <w:t>אני חושב שהחוק הזה, שמובא כאן עכשיו, אדוני היושב-ראש, מדגים את האמרה הידועה, שיש לנו פה ממשלה ימנית עם שתי ידיים שמאליות. יושב-ראש הק</w:t>
      </w:r>
      <w:r>
        <w:rPr>
          <w:rFonts w:hint="cs"/>
          <w:rtl/>
        </w:rPr>
        <w:t>ואליציה, אי-אפשר לסגור את הלקונה בקריאה ראשונה, ולכנס בשבוע הבא או ביום מליאת הכנסת העברה מסודרת של חוק שנוגע לשתי רשויות בלבד? צריך לעשות "קרקס מדראנו" מהכנסת, שביום אחד מעבירים בשלוש קריאות? מה קרה? מאז חוק סיפוח הגולן מישהו השתמש בחוק הזה בצורה כזאת? כמ</w:t>
      </w:r>
      <w:r>
        <w:rPr>
          <w:rFonts w:hint="cs"/>
          <w:rtl/>
        </w:rPr>
        <w:t>ה נמוך אתם רוצים להוריד את עבודת בית-המחוקקים?</w:t>
      </w:r>
    </w:p>
    <w:p w14:paraId="5666B952" w14:textId="77777777" w:rsidR="00000000" w:rsidRDefault="00F01BE4">
      <w:pPr>
        <w:pStyle w:val="a"/>
        <w:ind w:firstLine="0"/>
        <w:rPr>
          <w:rFonts w:hint="cs"/>
          <w:rtl/>
        </w:rPr>
      </w:pPr>
    </w:p>
    <w:p w14:paraId="3DE052A2" w14:textId="77777777" w:rsidR="00000000" w:rsidRDefault="00F01BE4">
      <w:pPr>
        <w:pStyle w:val="ad"/>
        <w:rPr>
          <w:rtl/>
        </w:rPr>
      </w:pPr>
      <w:r>
        <w:rPr>
          <w:rFonts w:hint="eastAsia"/>
          <w:rtl/>
        </w:rPr>
        <w:t>היו</w:t>
      </w:r>
      <w:r>
        <w:rPr>
          <w:rtl/>
        </w:rPr>
        <w:t>"ר ראובן ריבלין:</w:t>
      </w:r>
    </w:p>
    <w:p w14:paraId="61CEF481" w14:textId="77777777" w:rsidR="00000000" w:rsidRDefault="00F01BE4">
      <w:pPr>
        <w:pStyle w:val="a"/>
        <w:rPr>
          <w:rFonts w:hint="cs"/>
          <w:rtl/>
        </w:rPr>
      </w:pPr>
    </w:p>
    <w:p w14:paraId="5B86E908" w14:textId="77777777" w:rsidR="00000000" w:rsidRDefault="00F01BE4">
      <w:pPr>
        <w:pStyle w:val="a"/>
        <w:rPr>
          <w:rFonts w:hint="cs"/>
          <w:rtl/>
        </w:rPr>
      </w:pPr>
      <w:r>
        <w:rPr>
          <w:rFonts w:hint="cs"/>
          <w:rtl/>
        </w:rPr>
        <w:t xml:space="preserve">חבר הכנסת וילן, היו דברים מעולם. אני אומר את זה גם לחבר הכנסת בורג. היו דברים מעולם גם בעת כהונתו של חבר הכנסת בורג, כאשר היה החוק מובן מאליו </w:t>
      </w:r>
      <w:r>
        <w:rPr>
          <w:rtl/>
        </w:rPr>
        <w:t>–</w:t>
      </w:r>
      <w:r>
        <w:rPr>
          <w:rFonts w:hint="cs"/>
          <w:rtl/>
        </w:rPr>
        <w:t xml:space="preserve"> קרה שהעברנו באותו יום חוקים שהיתה הסכמה לגב</w:t>
      </w:r>
      <w:r>
        <w:rPr>
          <w:rFonts w:hint="cs"/>
          <w:rtl/>
        </w:rPr>
        <w:t xml:space="preserve">יהם. אבל, כמובן, השאלה עדיין נשאלת, האם זה המקום כמו במקומות אחרים. </w:t>
      </w:r>
    </w:p>
    <w:p w14:paraId="61A6AE86" w14:textId="77777777" w:rsidR="00000000" w:rsidRDefault="00F01BE4">
      <w:pPr>
        <w:pStyle w:val="a"/>
        <w:ind w:firstLine="0"/>
        <w:rPr>
          <w:rFonts w:hint="cs"/>
          <w:rtl/>
        </w:rPr>
      </w:pPr>
    </w:p>
    <w:p w14:paraId="5282239E" w14:textId="77777777" w:rsidR="00000000" w:rsidRDefault="00F01BE4">
      <w:pPr>
        <w:pStyle w:val="SpeakerCon"/>
        <w:rPr>
          <w:rtl/>
        </w:rPr>
      </w:pPr>
      <w:bookmarkStart w:id="95" w:name="FS000000505T29_09_2003_13_17_49C"/>
      <w:bookmarkEnd w:id="95"/>
      <w:r>
        <w:rPr>
          <w:rtl/>
        </w:rPr>
        <w:t>אבשלום וילן (מרצ):</w:t>
      </w:r>
    </w:p>
    <w:p w14:paraId="659D558A" w14:textId="77777777" w:rsidR="00000000" w:rsidRDefault="00F01BE4">
      <w:pPr>
        <w:pStyle w:val="a"/>
        <w:rPr>
          <w:rtl/>
        </w:rPr>
      </w:pPr>
    </w:p>
    <w:p w14:paraId="5FE7739C" w14:textId="77777777" w:rsidR="00000000" w:rsidRDefault="00F01BE4">
      <w:pPr>
        <w:pStyle w:val="a"/>
        <w:rPr>
          <w:rFonts w:hint="cs"/>
          <w:rtl/>
        </w:rPr>
      </w:pPr>
      <w:r>
        <w:rPr>
          <w:rFonts w:hint="cs"/>
          <w:rtl/>
        </w:rPr>
        <w:t>הבחירות ב-28 בחודש. ב-19 בחודש הכנסת מתכנסת, ב-20 בחודש אפשר להצביע על זה, אולי אפילו פה-אחד, לשיטתך, ולשמור על כבודו של בית-המחוקקים. אבל זאת ממשלה, כמו שאמרתי קודם,</w:t>
      </w:r>
      <w:r>
        <w:rPr>
          <w:rFonts w:hint="cs"/>
          <w:rtl/>
        </w:rPr>
        <w:t xml:space="preserve"> ממשלה ימנית עם שתי ידיים שמאליות, ואני רוצה לפרט.</w:t>
      </w:r>
    </w:p>
    <w:p w14:paraId="4D4B17C4" w14:textId="77777777" w:rsidR="00000000" w:rsidRDefault="00F01BE4">
      <w:pPr>
        <w:pStyle w:val="a"/>
        <w:rPr>
          <w:rFonts w:hint="cs"/>
          <w:rtl/>
        </w:rPr>
      </w:pPr>
    </w:p>
    <w:p w14:paraId="54DB89DA" w14:textId="77777777" w:rsidR="00000000" w:rsidRDefault="00F01BE4">
      <w:pPr>
        <w:pStyle w:val="a"/>
        <w:rPr>
          <w:rFonts w:hint="cs"/>
          <w:rtl/>
        </w:rPr>
      </w:pPr>
      <w:r>
        <w:rPr>
          <w:rFonts w:hint="cs"/>
          <w:rtl/>
        </w:rPr>
        <w:t xml:space="preserve">ראש הממשלה שותק. עמד פה חבר הכנסת אריה אלדד ותקף את עסקת השבויים המתגבשת עם ה"חיזבאללה". ואני, השמאל, מוצא את עצמי מסכים עם חלק ניכר מטיעוניו. אני שואל שאלה פשוטה, אדוני היושב-ראש: מדוע כאשר עמדה על הפרק </w:t>
      </w:r>
      <w:r>
        <w:rPr>
          <w:rFonts w:hint="cs"/>
          <w:rtl/>
        </w:rPr>
        <w:t xml:space="preserve">עסקת חילופי האסירים עם ממשלת אבו-מאזן, הממשלה הזאת סגרה את ידה, והביאה את עצמה לתוך מלכודת, כך שהפעם אין לה ברירה אלא ללכת להסדר קשה, קשה מאוד, והיא משלמת מחיר רק תחת כוח? מדוע כאשר היוזמה היתה בידינו, ויכולנו לשחרר אסירים ולפתוח איזה דיאלוג עם הפלסטינים, </w:t>
      </w:r>
      <w:r>
        <w:rPr>
          <w:rFonts w:hint="cs"/>
          <w:rtl/>
        </w:rPr>
        <w:t>אמרנו "לא"? רק בכוח ממשלת ישראל מגיעה לעסקאות? חומר למחשבה.</w:t>
      </w:r>
    </w:p>
    <w:p w14:paraId="05444D43" w14:textId="77777777" w:rsidR="00000000" w:rsidRDefault="00F01BE4">
      <w:pPr>
        <w:pStyle w:val="a"/>
        <w:rPr>
          <w:rFonts w:hint="cs"/>
          <w:rtl/>
        </w:rPr>
      </w:pPr>
    </w:p>
    <w:p w14:paraId="2854A762" w14:textId="77777777" w:rsidR="00000000" w:rsidRDefault="00F01BE4">
      <w:pPr>
        <w:pStyle w:val="a"/>
        <w:rPr>
          <w:rFonts w:hint="cs"/>
          <w:rtl/>
        </w:rPr>
      </w:pPr>
      <w:r>
        <w:rPr>
          <w:rFonts w:hint="cs"/>
          <w:rtl/>
        </w:rPr>
        <w:t>דובר פה הרבה על הגדר. חבר הכנסת אורי אריאל, המתנגד לגדר, למעלה משישה שבועות מסרב לאשר את תקציב הגדר. ממשלת ישראל קובעת את לוח הזמנים שלה בהקמת הגדר לפי הממשל האמריקני, לא לפי מה שנכון למדינת ישרא</w:t>
      </w:r>
      <w:r>
        <w:rPr>
          <w:rFonts w:hint="cs"/>
          <w:rtl/>
        </w:rPr>
        <w:t>ל. כמה זמן זה יימשך? מה יחליטו ביום רביעי? חורים בגדר? זה רציני? ככה מבטיחים ביטחון?</w:t>
      </w:r>
    </w:p>
    <w:p w14:paraId="52A61C3D" w14:textId="77777777" w:rsidR="00000000" w:rsidRDefault="00F01BE4">
      <w:pPr>
        <w:pStyle w:val="a"/>
        <w:ind w:firstLine="0"/>
        <w:rPr>
          <w:rFonts w:hint="cs"/>
          <w:rtl/>
        </w:rPr>
      </w:pPr>
    </w:p>
    <w:p w14:paraId="49962E7F" w14:textId="77777777" w:rsidR="00000000" w:rsidRDefault="00F01BE4">
      <w:pPr>
        <w:pStyle w:val="ac"/>
        <w:rPr>
          <w:rFonts w:hint="cs"/>
          <w:rtl/>
        </w:rPr>
      </w:pPr>
      <w:r>
        <w:rPr>
          <w:rFonts w:hint="eastAsia"/>
          <w:rtl/>
        </w:rPr>
        <w:t>מיכאל</w:t>
      </w:r>
      <w:r>
        <w:rPr>
          <w:rtl/>
        </w:rPr>
        <w:t xml:space="preserve"> איתן (הליכוד):</w:t>
      </w:r>
    </w:p>
    <w:p w14:paraId="21828BEA" w14:textId="77777777" w:rsidR="00000000" w:rsidRDefault="00F01BE4">
      <w:pPr>
        <w:pStyle w:val="a"/>
        <w:rPr>
          <w:rFonts w:hint="cs"/>
          <w:rtl/>
        </w:rPr>
      </w:pPr>
    </w:p>
    <w:p w14:paraId="283E5851" w14:textId="77777777" w:rsidR="00000000" w:rsidRDefault="00F01BE4">
      <w:pPr>
        <w:pStyle w:val="a"/>
        <w:rPr>
          <w:rFonts w:hint="cs"/>
          <w:rtl/>
        </w:rPr>
      </w:pPr>
      <w:r>
        <w:rPr>
          <w:rFonts w:hint="cs"/>
          <w:rtl/>
        </w:rPr>
        <w:t>גדר שוויצרית.</w:t>
      </w:r>
    </w:p>
    <w:p w14:paraId="7ACED9C3" w14:textId="77777777" w:rsidR="00000000" w:rsidRDefault="00F01BE4">
      <w:pPr>
        <w:pStyle w:val="a"/>
        <w:ind w:firstLine="0"/>
        <w:rPr>
          <w:rFonts w:hint="cs"/>
          <w:rtl/>
        </w:rPr>
      </w:pPr>
    </w:p>
    <w:p w14:paraId="6C8512D6" w14:textId="77777777" w:rsidR="00000000" w:rsidRDefault="00F01BE4">
      <w:pPr>
        <w:pStyle w:val="SpeakerCon"/>
        <w:rPr>
          <w:rtl/>
        </w:rPr>
      </w:pPr>
      <w:bookmarkStart w:id="96" w:name="FS000000505T29_09_2003_13_22_20C"/>
      <w:bookmarkEnd w:id="96"/>
      <w:r>
        <w:rPr>
          <w:rtl/>
        </w:rPr>
        <w:t>אבשלום וילן (מרצ):</w:t>
      </w:r>
    </w:p>
    <w:p w14:paraId="48308577" w14:textId="77777777" w:rsidR="00000000" w:rsidRDefault="00F01BE4">
      <w:pPr>
        <w:pStyle w:val="a"/>
        <w:rPr>
          <w:rtl/>
        </w:rPr>
      </w:pPr>
    </w:p>
    <w:p w14:paraId="087D0B76" w14:textId="77777777" w:rsidR="00000000" w:rsidRDefault="00F01BE4">
      <w:pPr>
        <w:pStyle w:val="a"/>
        <w:rPr>
          <w:rFonts w:hint="cs"/>
          <w:rtl/>
        </w:rPr>
      </w:pPr>
      <w:r>
        <w:rPr>
          <w:rFonts w:hint="cs"/>
          <w:rtl/>
        </w:rPr>
        <w:t>זאת גדר שוויצרית? הבעיה היא שבשוויצריה, חבר הכנסת איתן, אין מתאבדים. עכשיו רוצים בכלל לייבא גבינות שוויצריות, אבל</w:t>
      </w:r>
      <w:r>
        <w:rPr>
          <w:rFonts w:hint="cs"/>
          <w:rtl/>
        </w:rPr>
        <w:t xml:space="preserve"> לא צריך לא גבינות שוויצריות ולא גדר שוויצרית עם חורים. צריך גדר על "הקו</w:t>
      </w:r>
      <w:r>
        <w:rPr>
          <w:rFonts w:hint="cs"/>
          <w:b/>
          <w:bCs/>
          <w:rtl/>
        </w:rPr>
        <w:t xml:space="preserve"> </w:t>
      </w:r>
      <w:r>
        <w:rPr>
          <w:rFonts w:hint="cs"/>
          <w:rtl/>
        </w:rPr>
        <w:t xml:space="preserve">הירוק", היה צריך לסיים אותה, וכל האילוצים הפוליטיים רק מקשים על התופעה. </w:t>
      </w:r>
    </w:p>
    <w:p w14:paraId="402D708E" w14:textId="77777777" w:rsidR="00000000" w:rsidRDefault="00F01BE4">
      <w:pPr>
        <w:pStyle w:val="a"/>
        <w:rPr>
          <w:rFonts w:hint="cs"/>
          <w:rtl/>
        </w:rPr>
      </w:pPr>
    </w:p>
    <w:p w14:paraId="2A43C464" w14:textId="77777777" w:rsidR="00000000" w:rsidRDefault="00F01BE4">
      <w:pPr>
        <w:pStyle w:val="a"/>
        <w:rPr>
          <w:rFonts w:hint="cs"/>
          <w:rtl/>
        </w:rPr>
      </w:pPr>
      <w:r>
        <w:rPr>
          <w:rFonts w:hint="cs"/>
          <w:rtl/>
        </w:rPr>
        <w:t>אבל יותר מזה - יהיה פה דיון על הסרבנים. אני אומר גם כאן - אני נגד השימוש בסרבנות ככלי בוויכוח הפוליטי - -</w:t>
      </w:r>
    </w:p>
    <w:p w14:paraId="04D1EAC7" w14:textId="77777777" w:rsidR="00000000" w:rsidRDefault="00F01BE4">
      <w:pPr>
        <w:pStyle w:val="ad"/>
        <w:rPr>
          <w:rtl/>
        </w:rPr>
      </w:pPr>
      <w:r>
        <w:rPr>
          <w:rtl/>
        </w:rPr>
        <w:br/>
        <w:t>הי</w:t>
      </w:r>
      <w:r>
        <w:rPr>
          <w:rtl/>
        </w:rPr>
        <w:t>ו"ר ראובן ריבלין:</w:t>
      </w:r>
    </w:p>
    <w:p w14:paraId="04287B7C" w14:textId="77777777" w:rsidR="00000000" w:rsidRDefault="00F01BE4">
      <w:pPr>
        <w:pStyle w:val="a"/>
        <w:rPr>
          <w:rtl/>
        </w:rPr>
      </w:pPr>
    </w:p>
    <w:p w14:paraId="2015F773" w14:textId="77777777" w:rsidR="00000000" w:rsidRDefault="00F01BE4">
      <w:pPr>
        <w:pStyle w:val="a"/>
        <w:rPr>
          <w:rFonts w:hint="cs"/>
          <w:rtl/>
        </w:rPr>
      </w:pPr>
      <w:r>
        <w:rPr>
          <w:rFonts w:hint="cs"/>
          <w:rtl/>
        </w:rPr>
        <w:t>תודה.</w:t>
      </w:r>
    </w:p>
    <w:p w14:paraId="05C2C17C" w14:textId="77777777" w:rsidR="00000000" w:rsidRDefault="00F01BE4">
      <w:pPr>
        <w:pStyle w:val="SpeakerCon"/>
        <w:rPr>
          <w:rtl/>
        </w:rPr>
      </w:pPr>
      <w:r>
        <w:rPr>
          <w:rtl/>
        </w:rPr>
        <w:br/>
      </w:r>
      <w:bookmarkStart w:id="97" w:name="FS000000505T29_09_2003_12_39_12"/>
      <w:bookmarkStart w:id="98" w:name="FS000000505T29_09_2003_12_39_19C"/>
      <w:bookmarkEnd w:id="97"/>
      <w:bookmarkEnd w:id="98"/>
      <w:r>
        <w:rPr>
          <w:rtl/>
        </w:rPr>
        <w:t>אבשלום וילן (מרצ):</w:t>
      </w:r>
    </w:p>
    <w:p w14:paraId="1B856932" w14:textId="77777777" w:rsidR="00000000" w:rsidRDefault="00F01BE4">
      <w:pPr>
        <w:pStyle w:val="a"/>
        <w:rPr>
          <w:rFonts w:hint="cs"/>
          <w:rtl/>
        </w:rPr>
      </w:pPr>
    </w:p>
    <w:p w14:paraId="68217103" w14:textId="77777777" w:rsidR="00000000" w:rsidRDefault="00F01BE4">
      <w:pPr>
        <w:pStyle w:val="a"/>
        <w:rPr>
          <w:rFonts w:hint="cs"/>
          <w:rtl/>
        </w:rPr>
      </w:pPr>
      <w:r>
        <w:rPr>
          <w:rFonts w:hint="cs"/>
          <w:rtl/>
        </w:rPr>
        <w:t>- - אבל יש שאלה אחת שהממשלה חייבת לשאול את עצמה: האם מדיניות הסיכולים הממוקדים הביאה תועלת, או שנזקה רב מתועלתה?</w:t>
      </w:r>
    </w:p>
    <w:p w14:paraId="65F975BA" w14:textId="77777777" w:rsidR="00000000" w:rsidRDefault="00F01BE4">
      <w:pPr>
        <w:pStyle w:val="ad"/>
        <w:rPr>
          <w:rtl/>
        </w:rPr>
      </w:pPr>
      <w:r>
        <w:rPr>
          <w:rtl/>
        </w:rPr>
        <w:br/>
        <w:t>היו"ר ראובן ריבלין:</w:t>
      </w:r>
    </w:p>
    <w:p w14:paraId="2E264127" w14:textId="77777777" w:rsidR="00000000" w:rsidRDefault="00F01BE4">
      <w:pPr>
        <w:pStyle w:val="a"/>
        <w:rPr>
          <w:rtl/>
        </w:rPr>
      </w:pPr>
    </w:p>
    <w:p w14:paraId="0C9E542E" w14:textId="77777777" w:rsidR="00000000" w:rsidRDefault="00F01BE4">
      <w:pPr>
        <w:pStyle w:val="a"/>
        <w:rPr>
          <w:rFonts w:hint="cs"/>
          <w:rtl/>
        </w:rPr>
      </w:pPr>
      <w:r>
        <w:rPr>
          <w:rFonts w:hint="cs"/>
          <w:rtl/>
        </w:rPr>
        <w:t xml:space="preserve">לא, לא, לא. אדוני מתחיל עכשיו לשאול שאלות. אנחנו לא נוכל להשיב לו. </w:t>
      </w:r>
    </w:p>
    <w:p w14:paraId="3110287A" w14:textId="77777777" w:rsidR="00000000" w:rsidRDefault="00F01BE4">
      <w:pPr>
        <w:pStyle w:val="SpeakerCon"/>
        <w:rPr>
          <w:rtl/>
        </w:rPr>
      </w:pPr>
      <w:r>
        <w:rPr>
          <w:rtl/>
        </w:rPr>
        <w:br/>
      </w:r>
      <w:bookmarkStart w:id="99" w:name="FS000000505T29_09_2003_12_40_12C"/>
      <w:bookmarkEnd w:id="99"/>
      <w:r>
        <w:rPr>
          <w:rtl/>
        </w:rPr>
        <w:t>אבשלום</w:t>
      </w:r>
      <w:r>
        <w:rPr>
          <w:rtl/>
        </w:rPr>
        <w:t xml:space="preserve"> וילן (מרצ):</w:t>
      </w:r>
    </w:p>
    <w:p w14:paraId="53ED99E6" w14:textId="77777777" w:rsidR="00000000" w:rsidRDefault="00F01BE4">
      <w:pPr>
        <w:pStyle w:val="a"/>
        <w:rPr>
          <w:rtl/>
        </w:rPr>
      </w:pPr>
    </w:p>
    <w:p w14:paraId="5D35F4A1" w14:textId="77777777" w:rsidR="00000000" w:rsidRDefault="00F01BE4">
      <w:pPr>
        <w:pStyle w:val="a"/>
        <w:rPr>
          <w:rFonts w:hint="cs"/>
          <w:rtl/>
        </w:rPr>
      </w:pPr>
      <w:r>
        <w:rPr>
          <w:rFonts w:hint="cs"/>
          <w:rtl/>
        </w:rPr>
        <w:t>אני חושב, שבכל הנושאים האלה, השאלות ברורות וגם התשובות ברורות. הגיע הזמן שהממשלה הזאת תתחיל להפעיל מדיניות נבונה - -</w:t>
      </w:r>
    </w:p>
    <w:p w14:paraId="79F6A9CA" w14:textId="77777777" w:rsidR="00000000" w:rsidRDefault="00F01BE4">
      <w:pPr>
        <w:pStyle w:val="ad"/>
        <w:rPr>
          <w:rtl/>
        </w:rPr>
      </w:pPr>
      <w:r>
        <w:rPr>
          <w:rtl/>
        </w:rPr>
        <w:br/>
        <w:t>היו"ר ראובן ריבלין:</w:t>
      </w:r>
    </w:p>
    <w:p w14:paraId="06DC9A68" w14:textId="77777777" w:rsidR="00000000" w:rsidRDefault="00F01BE4">
      <w:pPr>
        <w:pStyle w:val="a"/>
        <w:rPr>
          <w:rtl/>
        </w:rPr>
      </w:pPr>
    </w:p>
    <w:p w14:paraId="581C2A2C" w14:textId="77777777" w:rsidR="00000000" w:rsidRDefault="00F01BE4">
      <w:pPr>
        <w:pStyle w:val="a"/>
        <w:rPr>
          <w:rFonts w:hint="cs"/>
          <w:rtl/>
        </w:rPr>
      </w:pPr>
      <w:r>
        <w:rPr>
          <w:rFonts w:hint="cs"/>
          <w:rtl/>
        </w:rPr>
        <w:t>תודה רבה.</w:t>
      </w:r>
    </w:p>
    <w:p w14:paraId="4B8AC222" w14:textId="77777777" w:rsidR="00000000" w:rsidRDefault="00F01BE4">
      <w:pPr>
        <w:pStyle w:val="SpeakerCon"/>
        <w:rPr>
          <w:rtl/>
        </w:rPr>
      </w:pPr>
      <w:r>
        <w:rPr>
          <w:rtl/>
        </w:rPr>
        <w:br/>
      </w:r>
      <w:bookmarkStart w:id="100" w:name="FS000000505T29_09_2003_12_40_41C"/>
      <w:bookmarkEnd w:id="100"/>
      <w:r>
        <w:rPr>
          <w:rtl/>
        </w:rPr>
        <w:t>אבשלום וילן (מרצ):</w:t>
      </w:r>
    </w:p>
    <w:p w14:paraId="25467EA0" w14:textId="77777777" w:rsidR="00000000" w:rsidRDefault="00F01BE4">
      <w:pPr>
        <w:pStyle w:val="a"/>
        <w:rPr>
          <w:rtl/>
        </w:rPr>
      </w:pPr>
    </w:p>
    <w:p w14:paraId="1C7485A9" w14:textId="77777777" w:rsidR="00000000" w:rsidRDefault="00F01BE4">
      <w:pPr>
        <w:pStyle w:val="a"/>
        <w:rPr>
          <w:rFonts w:hint="cs"/>
          <w:rtl/>
        </w:rPr>
      </w:pPr>
      <w:r>
        <w:rPr>
          <w:rFonts w:hint="cs"/>
          <w:rtl/>
        </w:rPr>
        <w:t xml:space="preserve">- - ולא כפי שאנחנו רואים פעם אחרי פעם - ממשלה ימנית עם ידיים שמאליות. </w:t>
      </w:r>
    </w:p>
    <w:p w14:paraId="3D386D73" w14:textId="77777777" w:rsidR="00000000" w:rsidRDefault="00F01BE4">
      <w:pPr>
        <w:pStyle w:val="ad"/>
        <w:rPr>
          <w:rtl/>
        </w:rPr>
      </w:pPr>
      <w:r>
        <w:rPr>
          <w:rtl/>
        </w:rPr>
        <w:br/>
      </w:r>
      <w:r>
        <w:rPr>
          <w:rtl/>
        </w:rPr>
        <w:t>היו"ר ראובן ריבלין:</w:t>
      </w:r>
    </w:p>
    <w:p w14:paraId="38CBB270" w14:textId="77777777" w:rsidR="00000000" w:rsidRDefault="00F01BE4">
      <w:pPr>
        <w:pStyle w:val="a"/>
        <w:rPr>
          <w:rtl/>
        </w:rPr>
      </w:pPr>
    </w:p>
    <w:p w14:paraId="79894E79" w14:textId="77777777" w:rsidR="00000000" w:rsidRDefault="00F01BE4">
      <w:pPr>
        <w:pStyle w:val="a"/>
        <w:rPr>
          <w:rFonts w:hint="cs"/>
          <w:rtl/>
        </w:rPr>
      </w:pPr>
      <w:r>
        <w:rPr>
          <w:rFonts w:hint="cs"/>
          <w:rtl/>
        </w:rPr>
        <w:t xml:space="preserve">תודה רבה. למה תמיד אתם מתחילים את הנאומים שלכם בדיוק כשהשעון מצלצל? תודה לחבר הכנסת וילן. חבר הכנסת משה גפני - בבקשה, אדוני. חבר הכנסת גפני יודע להקפיד על עמידה בלוח זמנים. </w:t>
      </w:r>
    </w:p>
    <w:p w14:paraId="2394655B" w14:textId="77777777" w:rsidR="00000000" w:rsidRDefault="00F01BE4">
      <w:pPr>
        <w:pStyle w:val="ac"/>
        <w:rPr>
          <w:rtl/>
        </w:rPr>
      </w:pPr>
      <w:r>
        <w:rPr>
          <w:rtl/>
        </w:rPr>
        <w:br/>
        <w:t>קריאות:</w:t>
      </w:r>
    </w:p>
    <w:p w14:paraId="0F010F08" w14:textId="77777777" w:rsidR="00000000" w:rsidRDefault="00F01BE4">
      <w:pPr>
        <w:pStyle w:val="a"/>
        <w:rPr>
          <w:rtl/>
        </w:rPr>
      </w:pPr>
    </w:p>
    <w:p w14:paraId="36AA5782" w14:textId="77777777" w:rsidR="00000000" w:rsidRDefault="00F01BE4">
      <w:pPr>
        <w:pStyle w:val="a"/>
        <w:rPr>
          <w:rFonts w:hint="cs"/>
          <w:rtl/>
        </w:rPr>
      </w:pPr>
      <w:r>
        <w:rPr>
          <w:rFonts w:hint="cs"/>
          <w:rtl/>
        </w:rPr>
        <w:t>- - -</w:t>
      </w:r>
    </w:p>
    <w:p w14:paraId="3FEBF982" w14:textId="77777777" w:rsidR="00000000" w:rsidRDefault="00F01BE4">
      <w:pPr>
        <w:pStyle w:val="ad"/>
        <w:rPr>
          <w:rtl/>
        </w:rPr>
      </w:pPr>
      <w:r>
        <w:rPr>
          <w:rtl/>
        </w:rPr>
        <w:br/>
      </w:r>
      <w:bookmarkStart w:id="101" w:name="FS000000526T29_09_2003_12_42_17"/>
      <w:bookmarkEnd w:id="101"/>
      <w:r>
        <w:rPr>
          <w:rFonts w:hint="cs"/>
          <w:rtl/>
        </w:rPr>
        <w:br/>
      </w:r>
      <w:r>
        <w:rPr>
          <w:rtl/>
        </w:rPr>
        <w:br/>
        <w:t>היו"ר ראובן ריבלין:</w:t>
      </w:r>
    </w:p>
    <w:p w14:paraId="5ACFBD8D" w14:textId="77777777" w:rsidR="00000000" w:rsidRDefault="00F01BE4">
      <w:pPr>
        <w:pStyle w:val="a"/>
        <w:rPr>
          <w:rFonts w:hint="cs"/>
          <w:rtl/>
        </w:rPr>
      </w:pPr>
    </w:p>
    <w:p w14:paraId="6EA7B571" w14:textId="77777777" w:rsidR="00000000" w:rsidRDefault="00F01BE4">
      <w:pPr>
        <w:pStyle w:val="a"/>
        <w:rPr>
          <w:rFonts w:hint="cs"/>
          <w:rtl/>
        </w:rPr>
      </w:pPr>
      <w:r>
        <w:rPr>
          <w:rFonts w:hint="cs"/>
          <w:rtl/>
        </w:rPr>
        <w:t>אני מבקש להפנות את תש</w:t>
      </w:r>
      <w:r>
        <w:rPr>
          <w:rFonts w:hint="cs"/>
          <w:rtl/>
        </w:rPr>
        <w:t xml:space="preserve">ומת לבו של חבר הכנסת גפני, שהשר אולמרט נוכח באולם. בבקשה, אדוני. </w:t>
      </w:r>
    </w:p>
    <w:p w14:paraId="32E8AD7B" w14:textId="77777777" w:rsidR="00000000" w:rsidRDefault="00F01BE4">
      <w:pPr>
        <w:pStyle w:val="Speaker"/>
        <w:rPr>
          <w:rtl/>
        </w:rPr>
      </w:pPr>
      <w:r>
        <w:rPr>
          <w:rtl/>
        </w:rPr>
        <w:br/>
      </w:r>
      <w:bookmarkStart w:id="102" w:name="FS000000526T29_09_2003_12_44_14C"/>
      <w:bookmarkStart w:id="103" w:name="_Toc55731515"/>
      <w:bookmarkEnd w:id="102"/>
      <w:r>
        <w:rPr>
          <w:rtl/>
        </w:rPr>
        <w:t>משה גפני (יהדות התורה):</w:t>
      </w:r>
      <w:bookmarkEnd w:id="103"/>
    </w:p>
    <w:p w14:paraId="23542439" w14:textId="77777777" w:rsidR="00000000" w:rsidRDefault="00F01BE4">
      <w:pPr>
        <w:pStyle w:val="a"/>
        <w:rPr>
          <w:rtl/>
        </w:rPr>
      </w:pPr>
    </w:p>
    <w:p w14:paraId="6DFE5EB1" w14:textId="77777777" w:rsidR="00000000" w:rsidRDefault="00F01BE4">
      <w:pPr>
        <w:pStyle w:val="a"/>
        <w:rPr>
          <w:rFonts w:hint="cs"/>
          <w:rtl/>
        </w:rPr>
      </w:pPr>
      <w:r>
        <w:rPr>
          <w:rFonts w:hint="cs"/>
          <w:rtl/>
        </w:rPr>
        <w:t>אדוני היושב-ראש, רבותי חברי הכנסת - - -</w:t>
      </w:r>
    </w:p>
    <w:p w14:paraId="5283B126" w14:textId="77777777" w:rsidR="00000000" w:rsidRDefault="00F01BE4">
      <w:pPr>
        <w:pStyle w:val="ac"/>
        <w:rPr>
          <w:rtl/>
        </w:rPr>
      </w:pPr>
      <w:r>
        <w:rPr>
          <w:rtl/>
        </w:rPr>
        <w:br/>
        <w:t>דניאל בנלולו (הליכוד):</w:t>
      </w:r>
    </w:p>
    <w:p w14:paraId="212FDA98" w14:textId="77777777" w:rsidR="00000000" w:rsidRDefault="00F01BE4">
      <w:pPr>
        <w:pStyle w:val="a"/>
        <w:rPr>
          <w:rtl/>
        </w:rPr>
      </w:pPr>
    </w:p>
    <w:p w14:paraId="43E1C040" w14:textId="77777777" w:rsidR="00000000" w:rsidRDefault="00F01BE4">
      <w:pPr>
        <w:pStyle w:val="a"/>
        <w:rPr>
          <w:rFonts w:hint="cs"/>
          <w:rtl/>
        </w:rPr>
      </w:pPr>
      <w:r>
        <w:rPr>
          <w:rFonts w:hint="cs"/>
          <w:rtl/>
        </w:rPr>
        <w:t>אדוני השר.</w:t>
      </w:r>
    </w:p>
    <w:p w14:paraId="46993895" w14:textId="77777777" w:rsidR="00000000" w:rsidRDefault="00F01BE4">
      <w:pPr>
        <w:pStyle w:val="ad"/>
        <w:rPr>
          <w:rtl/>
        </w:rPr>
      </w:pPr>
      <w:r>
        <w:rPr>
          <w:rtl/>
        </w:rPr>
        <w:br/>
        <w:t>היו"ר ראובן ריבלין:</w:t>
      </w:r>
    </w:p>
    <w:p w14:paraId="7F1C8417" w14:textId="77777777" w:rsidR="00000000" w:rsidRDefault="00F01BE4">
      <w:pPr>
        <w:pStyle w:val="a"/>
        <w:rPr>
          <w:rtl/>
        </w:rPr>
      </w:pPr>
    </w:p>
    <w:p w14:paraId="04047001" w14:textId="77777777" w:rsidR="00000000" w:rsidRDefault="00F01BE4">
      <w:pPr>
        <w:pStyle w:val="a"/>
        <w:rPr>
          <w:rFonts w:hint="cs"/>
          <w:rtl/>
        </w:rPr>
      </w:pPr>
      <w:r>
        <w:rPr>
          <w:rFonts w:hint="cs"/>
          <w:rtl/>
        </w:rPr>
        <w:t>רבותי, אנחנו עוברים להצבעה בעוד דקות מספר. מרכזי הסיעות והממריצים,</w:t>
      </w:r>
      <w:r>
        <w:rPr>
          <w:rFonts w:hint="cs"/>
          <w:rtl/>
        </w:rPr>
        <w:t xml:space="preserve"> והשוטים למיניהם, זאת אומרת בעלי השוט, אני מתכוון - - -</w:t>
      </w:r>
    </w:p>
    <w:p w14:paraId="39497D67" w14:textId="77777777" w:rsidR="00000000" w:rsidRDefault="00F01BE4">
      <w:pPr>
        <w:pStyle w:val="ac"/>
        <w:rPr>
          <w:rtl/>
        </w:rPr>
      </w:pPr>
      <w:r>
        <w:rPr>
          <w:rtl/>
        </w:rPr>
        <w:br/>
        <w:t>קריאה:</w:t>
      </w:r>
    </w:p>
    <w:p w14:paraId="535CA43F" w14:textId="77777777" w:rsidR="00000000" w:rsidRDefault="00F01BE4">
      <w:pPr>
        <w:pStyle w:val="a"/>
        <w:rPr>
          <w:rtl/>
        </w:rPr>
      </w:pPr>
    </w:p>
    <w:p w14:paraId="2415D7D6" w14:textId="77777777" w:rsidR="00000000" w:rsidRDefault="00F01BE4">
      <w:pPr>
        <w:pStyle w:val="a"/>
        <w:rPr>
          <w:rFonts w:hint="cs"/>
          <w:rtl/>
        </w:rPr>
      </w:pPr>
      <w:r>
        <w:rPr>
          <w:rFonts w:hint="cs"/>
          <w:rtl/>
        </w:rPr>
        <w:t xml:space="preserve">המצליפים. </w:t>
      </w:r>
    </w:p>
    <w:p w14:paraId="7505E323" w14:textId="77777777" w:rsidR="00000000" w:rsidRDefault="00F01BE4">
      <w:pPr>
        <w:pStyle w:val="ad"/>
        <w:rPr>
          <w:rtl/>
        </w:rPr>
      </w:pPr>
      <w:r>
        <w:rPr>
          <w:rtl/>
        </w:rPr>
        <w:br/>
        <w:t>היו"ר ראובן ריבלין:</w:t>
      </w:r>
    </w:p>
    <w:p w14:paraId="7DE7B0F8" w14:textId="77777777" w:rsidR="00000000" w:rsidRDefault="00F01BE4">
      <w:pPr>
        <w:pStyle w:val="a"/>
        <w:rPr>
          <w:rtl/>
        </w:rPr>
      </w:pPr>
    </w:p>
    <w:p w14:paraId="3C7D12A7" w14:textId="77777777" w:rsidR="00000000" w:rsidRDefault="00F01BE4">
      <w:pPr>
        <w:pStyle w:val="a"/>
        <w:rPr>
          <w:rFonts w:hint="cs"/>
          <w:rtl/>
        </w:rPr>
      </w:pPr>
      <w:r>
        <w:rPr>
          <w:rFonts w:hint="cs"/>
          <w:rtl/>
        </w:rPr>
        <w:t>המצליפים. אדוני חבר הכנסת גפני, בבקשה.</w:t>
      </w:r>
    </w:p>
    <w:p w14:paraId="2541748D" w14:textId="77777777" w:rsidR="00000000" w:rsidRDefault="00F01BE4">
      <w:pPr>
        <w:pStyle w:val="SpeakerCon"/>
        <w:rPr>
          <w:rtl/>
        </w:rPr>
      </w:pPr>
      <w:r>
        <w:rPr>
          <w:rtl/>
        </w:rPr>
        <w:br/>
      </w:r>
      <w:bookmarkStart w:id="104" w:name="FS000000526T29_09_2003_12_45_35C"/>
      <w:bookmarkEnd w:id="104"/>
      <w:r>
        <w:rPr>
          <w:rtl/>
        </w:rPr>
        <w:t>משה גפני (יהדות התורה):</w:t>
      </w:r>
    </w:p>
    <w:p w14:paraId="5B20FD91" w14:textId="77777777" w:rsidR="00000000" w:rsidRDefault="00F01BE4">
      <w:pPr>
        <w:pStyle w:val="a"/>
        <w:rPr>
          <w:rtl/>
        </w:rPr>
      </w:pPr>
    </w:p>
    <w:p w14:paraId="1BAC944C" w14:textId="77777777" w:rsidR="00000000" w:rsidRDefault="00F01BE4">
      <w:pPr>
        <w:pStyle w:val="a"/>
        <w:rPr>
          <w:rFonts w:hint="cs"/>
          <w:rtl/>
        </w:rPr>
      </w:pPr>
      <w:r>
        <w:rPr>
          <w:rFonts w:hint="cs"/>
          <w:rtl/>
        </w:rPr>
        <w:t>במחלוקת שקיימת היום בעם על גדר ההפרדה, על מכתב הטייסים, באמת מן הראוי היה שהכנסת תתכנס בצום ג</w:t>
      </w:r>
      <w:r>
        <w:rPr>
          <w:rFonts w:hint="cs"/>
          <w:rtl/>
        </w:rPr>
        <w:t>דליה בן אחיקם, שאנחנו כולנו נצום ונתפלל שלא נגיע לימים ההם, מכיוון שאיך שאנחנו רואים את השסעים - - -</w:t>
      </w:r>
    </w:p>
    <w:p w14:paraId="46C1DB4F" w14:textId="77777777" w:rsidR="00000000" w:rsidRDefault="00F01BE4">
      <w:pPr>
        <w:pStyle w:val="ad"/>
        <w:rPr>
          <w:rtl/>
        </w:rPr>
      </w:pPr>
      <w:r>
        <w:rPr>
          <w:rtl/>
        </w:rPr>
        <w:br/>
        <w:t>היו"ר ראובן ריבלין:</w:t>
      </w:r>
    </w:p>
    <w:p w14:paraId="16074C47" w14:textId="77777777" w:rsidR="00000000" w:rsidRDefault="00F01BE4">
      <w:pPr>
        <w:pStyle w:val="a"/>
        <w:rPr>
          <w:rtl/>
        </w:rPr>
      </w:pPr>
    </w:p>
    <w:p w14:paraId="31060CD2" w14:textId="77777777" w:rsidR="00000000" w:rsidRDefault="00F01BE4">
      <w:pPr>
        <w:pStyle w:val="a"/>
        <w:rPr>
          <w:rFonts w:hint="cs"/>
          <w:rtl/>
        </w:rPr>
      </w:pPr>
      <w:r>
        <w:rPr>
          <w:rFonts w:hint="cs"/>
          <w:rtl/>
        </w:rPr>
        <w:t>כל הרבנים ששאלנו, חבר הכנסת גפני, אמרו שאין שום מניעה.</w:t>
      </w:r>
    </w:p>
    <w:p w14:paraId="5026A3A3" w14:textId="77777777" w:rsidR="00000000" w:rsidRDefault="00F01BE4">
      <w:pPr>
        <w:pStyle w:val="SpeakerCon"/>
        <w:rPr>
          <w:rtl/>
        </w:rPr>
      </w:pPr>
      <w:r>
        <w:rPr>
          <w:rtl/>
        </w:rPr>
        <w:br/>
      </w:r>
      <w:bookmarkStart w:id="105" w:name="FS000000526T29_09_2003_12_47_40C"/>
      <w:bookmarkEnd w:id="105"/>
      <w:r>
        <w:rPr>
          <w:rtl/>
        </w:rPr>
        <w:t>משה גפני (יהדות התורה):</w:t>
      </w:r>
    </w:p>
    <w:p w14:paraId="75608BC3" w14:textId="77777777" w:rsidR="00000000" w:rsidRDefault="00F01BE4">
      <w:pPr>
        <w:pStyle w:val="a"/>
        <w:rPr>
          <w:rtl/>
        </w:rPr>
      </w:pPr>
    </w:p>
    <w:p w14:paraId="13DEB918" w14:textId="77777777" w:rsidR="00000000" w:rsidRDefault="00F01BE4">
      <w:pPr>
        <w:pStyle w:val="a"/>
        <w:rPr>
          <w:rFonts w:hint="cs"/>
          <w:rtl/>
        </w:rPr>
      </w:pPr>
      <w:r>
        <w:rPr>
          <w:rFonts w:hint="cs"/>
          <w:rtl/>
        </w:rPr>
        <w:t>לא, בסדר. להיפך, אבל אני יכול להזכיר את זה.</w:t>
      </w:r>
    </w:p>
    <w:p w14:paraId="626F8DEE" w14:textId="77777777" w:rsidR="00000000" w:rsidRDefault="00F01BE4">
      <w:pPr>
        <w:pStyle w:val="ac"/>
        <w:rPr>
          <w:rFonts w:hint="cs"/>
          <w:rtl/>
        </w:rPr>
      </w:pPr>
      <w:r>
        <w:rPr>
          <w:rtl/>
        </w:rPr>
        <w:br/>
      </w:r>
      <w:r>
        <w:rPr>
          <w:rFonts w:hint="cs"/>
          <w:rtl/>
        </w:rPr>
        <w:br/>
      </w:r>
      <w:r>
        <w:rPr>
          <w:rtl/>
        </w:rPr>
        <w:br/>
      </w:r>
    </w:p>
    <w:p w14:paraId="6CA4D6D9" w14:textId="77777777" w:rsidR="00000000" w:rsidRDefault="00F01BE4">
      <w:pPr>
        <w:pStyle w:val="ad"/>
        <w:rPr>
          <w:rtl/>
        </w:rPr>
      </w:pPr>
      <w:r>
        <w:rPr>
          <w:rtl/>
        </w:rPr>
        <w:t>היו"</w:t>
      </w:r>
      <w:r>
        <w:rPr>
          <w:rtl/>
        </w:rPr>
        <w:t>ר ראובן ריבלין:</w:t>
      </w:r>
    </w:p>
    <w:p w14:paraId="0AD3388C" w14:textId="77777777" w:rsidR="00000000" w:rsidRDefault="00F01BE4">
      <w:pPr>
        <w:pStyle w:val="a"/>
        <w:rPr>
          <w:rtl/>
        </w:rPr>
      </w:pPr>
    </w:p>
    <w:p w14:paraId="642D141F" w14:textId="77777777" w:rsidR="00000000" w:rsidRDefault="00F01BE4">
      <w:pPr>
        <w:pStyle w:val="a"/>
        <w:rPr>
          <w:rFonts w:hint="cs"/>
          <w:rtl/>
        </w:rPr>
      </w:pPr>
      <w:r>
        <w:rPr>
          <w:rFonts w:hint="cs"/>
          <w:rtl/>
        </w:rPr>
        <w:t xml:space="preserve">ודאי. </w:t>
      </w:r>
    </w:p>
    <w:p w14:paraId="3069CB1F" w14:textId="77777777" w:rsidR="00000000" w:rsidRDefault="00F01BE4">
      <w:pPr>
        <w:pStyle w:val="ac"/>
        <w:rPr>
          <w:rFonts w:hint="cs"/>
          <w:rtl/>
        </w:rPr>
      </w:pPr>
    </w:p>
    <w:p w14:paraId="65A22047" w14:textId="77777777" w:rsidR="00000000" w:rsidRDefault="00F01BE4">
      <w:pPr>
        <w:pStyle w:val="ac"/>
        <w:rPr>
          <w:rtl/>
        </w:rPr>
      </w:pPr>
      <w:r>
        <w:rPr>
          <w:rtl/>
        </w:rPr>
        <w:t>צבי הנדל (האיחוד הלאומי - ישראל ביתנו):</w:t>
      </w:r>
    </w:p>
    <w:p w14:paraId="17BD3097" w14:textId="77777777" w:rsidR="00000000" w:rsidRDefault="00F01BE4">
      <w:pPr>
        <w:pStyle w:val="a"/>
        <w:rPr>
          <w:rtl/>
        </w:rPr>
      </w:pPr>
    </w:p>
    <w:p w14:paraId="4FFDE0CE" w14:textId="77777777" w:rsidR="00000000" w:rsidRDefault="00F01BE4">
      <w:pPr>
        <w:pStyle w:val="a"/>
        <w:rPr>
          <w:rFonts w:hint="cs"/>
          <w:rtl/>
        </w:rPr>
      </w:pPr>
      <w:r>
        <w:rPr>
          <w:rFonts w:hint="cs"/>
          <w:rtl/>
        </w:rPr>
        <w:t>- - - לצום יומיים - - -</w:t>
      </w:r>
    </w:p>
    <w:p w14:paraId="59A61168" w14:textId="77777777" w:rsidR="00000000" w:rsidRDefault="00F01BE4">
      <w:pPr>
        <w:pStyle w:val="SpeakerCon"/>
        <w:rPr>
          <w:rtl/>
        </w:rPr>
      </w:pPr>
      <w:r>
        <w:rPr>
          <w:rtl/>
        </w:rPr>
        <w:br/>
      </w:r>
      <w:bookmarkStart w:id="106" w:name="FS000000526T29_09_2003_12_48_45C"/>
      <w:bookmarkEnd w:id="106"/>
      <w:r>
        <w:rPr>
          <w:rtl/>
        </w:rPr>
        <w:t>משה גפני (יהדות התורה):</w:t>
      </w:r>
    </w:p>
    <w:p w14:paraId="52F6A310" w14:textId="77777777" w:rsidR="00000000" w:rsidRDefault="00F01BE4">
      <w:pPr>
        <w:pStyle w:val="a"/>
        <w:rPr>
          <w:rtl/>
        </w:rPr>
      </w:pPr>
    </w:p>
    <w:p w14:paraId="5ADA864F" w14:textId="77777777" w:rsidR="00000000" w:rsidRDefault="00F01BE4">
      <w:pPr>
        <w:pStyle w:val="a"/>
        <w:rPr>
          <w:rFonts w:hint="cs"/>
          <w:rtl/>
        </w:rPr>
      </w:pPr>
      <w:r>
        <w:rPr>
          <w:rFonts w:hint="cs"/>
          <w:rtl/>
        </w:rPr>
        <w:t xml:space="preserve">ואני מתפלל, כמו כולנו, שהימים האלה של מחלוקות כל כך קשות ומלחמת אחים, לא יגיעו אלינו. </w:t>
      </w:r>
    </w:p>
    <w:p w14:paraId="0C5F7B50" w14:textId="77777777" w:rsidR="00000000" w:rsidRDefault="00F01BE4">
      <w:pPr>
        <w:pStyle w:val="a"/>
        <w:rPr>
          <w:rFonts w:hint="cs"/>
          <w:rtl/>
        </w:rPr>
      </w:pPr>
    </w:p>
    <w:p w14:paraId="460A7425" w14:textId="77777777" w:rsidR="00000000" w:rsidRDefault="00F01BE4">
      <w:pPr>
        <w:pStyle w:val="a"/>
        <w:rPr>
          <w:rFonts w:hint="cs"/>
          <w:rtl/>
        </w:rPr>
      </w:pPr>
      <w:r>
        <w:rPr>
          <w:rFonts w:hint="cs"/>
          <w:rtl/>
        </w:rPr>
        <w:t>אגב, לגבי גדר ההפרדה, אני חושב שמעבר לוויכוחים אם זא</w:t>
      </w:r>
      <w:r>
        <w:rPr>
          <w:rFonts w:hint="cs"/>
          <w:rtl/>
        </w:rPr>
        <w:t xml:space="preserve">ת גדר מדינית או לא, מדובר על פיקוח נפש ממש, ואת הגדר צריך לעשות - אדוני סגן השר הנדל - לא כגדר מדינית, אבל פיקוח נפש עומד מעל הכול. </w:t>
      </w:r>
    </w:p>
    <w:p w14:paraId="1A167F3E" w14:textId="77777777" w:rsidR="00000000" w:rsidRDefault="00F01BE4">
      <w:pPr>
        <w:pStyle w:val="ac"/>
        <w:rPr>
          <w:rtl/>
        </w:rPr>
      </w:pPr>
      <w:r>
        <w:rPr>
          <w:rtl/>
        </w:rPr>
        <w:br/>
        <w:t>צבי הנדל (האיחוד הלאומי - ישראל ביתנו):</w:t>
      </w:r>
    </w:p>
    <w:p w14:paraId="6C1C3228" w14:textId="77777777" w:rsidR="00000000" w:rsidRDefault="00F01BE4">
      <w:pPr>
        <w:pStyle w:val="a"/>
        <w:rPr>
          <w:rtl/>
        </w:rPr>
      </w:pPr>
    </w:p>
    <w:p w14:paraId="10BD110F" w14:textId="77777777" w:rsidR="00000000" w:rsidRDefault="00F01BE4">
      <w:pPr>
        <w:pStyle w:val="a"/>
        <w:rPr>
          <w:rFonts w:hint="cs"/>
          <w:rtl/>
        </w:rPr>
      </w:pPr>
      <w:r>
        <w:rPr>
          <w:rFonts w:hint="cs"/>
          <w:rtl/>
        </w:rPr>
        <w:t>- - - אם זה היה פיקוח נפש, אתה צודק.</w:t>
      </w:r>
    </w:p>
    <w:p w14:paraId="40442EE9" w14:textId="77777777" w:rsidR="00000000" w:rsidRDefault="00F01BE4">
      <w:pPr>
        <w:pStyle w:val="SpeakerCon"/>
        <w:rPr>
          <w:rtl/>
        </w:rPr>
      </w:pPr>
      <w:r>
        <w:rPr>
          <w:rtl/>
        </w:rPr>
        <w:br/>
      </w:r>
      <w:bookmarkStart w:id="107" w:name="FS000000526T29_09_2003_12_50_28C"/>
      <w:bookmarkEnd w:id="107"/>
      <w:r>
        <w:rPr>
          <w:rtl/>
        </w:rPr>
        <w:t>משה גפני (יהדות התורה):</w:t>
      </w:r>
    </w:p>
    <w:p w14:paraId="12C87EE8" w14:textId="77777777" w:rsidR="00000000" w:rsidRDefault="00F01BE4">
      <w:pPr>
        <w:pStyle w:val="a"/>
        <w:rPr>
          <w:rtl/>
        </w:rPr>
      </w:pPr>
    </w:p>
    <w:p w14:paraId="30B95117" w14:textId="77777777" w:rsidR="00000000" w:rsidRDefault="00F01BE4">
      <w:pPr>
        <w:pStyle w:val="a"/>
        <w:rPr>
          <w:rFonts w:hint="cs"/>
          <w:rtl/>
        </w:rPr>
      </w:pPr>
      <w:r>
        <w:rPr>
          <w:rFonts w:hint="cs"/>
          <w:rtl/>
        </w:rPr>
        <w:t>זה פיקוח נפש. אדונ</w:t>
      </w:r>
      <w:r>
        <w:rPr>
          <w:rFonts w:hint="cs"/>
          <w:rtl/>
        </w:rPr>
        <w:t>י היושב-ראש - - -</w:t>
      </w:r>
    </w:p>
    <w:p w14:paraId="5068ABC8" w14:textId="77777777" w:rsidR="00000000" w:rsidRDefault="00F01BE4">
      <w:pPr>
        <w:pStyle w:val="ac"/>
        <w:rPr>
          <w:rtl/>
        </w:rPr>
      </w:pPr>
      <w:r>
        <w:rPr>
          <w:rtl/>
        </w:rPr>
        <w:br/>
        <w:t>צבי הנדל (האיחוד הלאומי - ישראל ביתנו):</w:t>
      </w:r>
    </w:p>
    <w:p w14:paraId="5A92FBFC" w14:textId="77777777" w:rsidR="00000000" w:rsidRDefault="00F01BE4">
      <w:pPr>
        <w:pStyle w:val="a"/>
        <w:rPr>
          <w:rtl/>
        </w:rPr>
      </w:pPr>
    </w:p>
    <w:p w14:paraId="53D9D4B4" w14:textId="77777777" w:rsidR="00000000" w:rsidRDefault="00F01BE4">
      <w:pPr>
        <w:pStyle w:val="a"/>
        <w:rPr>
          <w:rFonts w:hint="cs"/>
          <w:rtl/>
        </w:rPr>
      </w:pPr>
      <w:r>
        <w:rPr>
          <w:rFonts w:hint="cs"/>
          <w:rtl/>
        </w:rPr>
        <w:t>- - - זה לא - - - זה פופוליזם - - -</w:t>
      </w:r>
    </w:p>
    <w:p w14:paraId="66C1D548" w14:textId="77777777" w:rsidR="00000000" w:rsidRDefault="00F01BE4">
      <w:pPr>
        <w:pStyle w:val="ad"/>
        <w:rPr>
          <w:rtl/>
        </w:rPr>
      </w:pPr>
      <w:r>
        <w:rPr>
          <w:rtl/>
        </w:rPr>
        <w:br/>
        <w:t>היו"ר ראובן ריבלין:</w:t>
      </w:r>
    </w:p>
    <w:p w14:paraId="35200778" w14:textId="77777777" w:rsidR="00000000" w:rsidRDefault="00F01BE4">
      <w:pPr>
        <w:pStyle w:val="a"/>
        <w:rPr>
          <w:rtl/>
        </w:rPr>
      </w:pPr>
    </w:p>
    <w:p w14:paraId="28CB580B" w14:textId="77777777" w:rsidR="00000000" w:rsidRDefault="00F01BE4">
      <w:pPr>
        <w:pStyle w:val="a"/>
        <w:rPr>
          <w:rFonts w:hint="cs"/>
          <w:rtl/>
        </w:rPr>
      </w:pPr>
      <w:r>
        <w:rPr>
          <w:rFonts w:hint="cs"/>
          <w:rtl/>
        </w:rPr>
        <w:t xml:space="preserve">חבר הכנסת הנדל, הוא שאל אותך לכאורה. הוא לא שאל אותך ברצינות כדי שתענה לו. הוא שאל שאלה כדי לקדם את נאומו. </w:t>
      </w:r>
    </w:p>
    <w:p w14:paraId="1BFD627C" w14:textId="77777777" w:rsidR="00000000" w:rsidRDefault="00F01BE4">
      <w:pPr>
        <w:pStyle w:val="ac"/>
        <w:rPr>
          <w:rtl/>
        </w:rPr>
      </w:pPr>
      <w:r>
        <w:rPr>
          <w:rtl/>
        </w:rPr>
        <w:br/>
        <w:t>צבי הנדל (האיחוד הלאומי - ישר</w:t>
      </w:r>
      <w:r>
        <w:rPr>
          <w:rtl/>
        </w:rPr>
        <w:t>אל ביתנו):</w:t>
      </w:r>
    </w:p>
    <w:p w14:paraId="62B7E345" w14:textId="77777777" w:rsidR="00000000" w:rsidRDefault="00F01BE4">
      <w:pPr>
        <w:pStyle w:val="a"/>
        <w:rPr>
          <w:rtl/>
        </w:rPr>
      </w:pPr>
    </w:p>
    <w:p w14:paraId="4396BF0F" w14:textId="77777777" w:rsidR="00000000" w:rsidRDefault="00F01BE4">
      <w:pPr>
        <w:pStyle w:val="a"/>
        <w:rPr>
          <w:rFonts w:hint="cs"/>
          <w:rtl/>
        </w:rPr>
      </w:pPr>
      <w:r>
        <w:rPr>
          <w:rFonts w:hint="cs"/>
          <w:rtl/>
        </w:rPr>
        <w:t>אילו לא היתה התמודדות בין חיים רמון לפואד - - -</w:t>
      </w:r>
    </w:p>
    <w:p w14:paraId="092C78FF" w14:textId="77777777" w:rsidR="00000000" w:rsidRDefault="00F01BE4">
      <w:pPr>
        <w:pStyle w:val="ac"/>
        <w:rPr>
          <w:rtl/>
        </w:rPr>
      </w:pPr>
      <w:r>
        <w:rPr>
          <w:rtl/>
        </w:rPr>
        <w:br/>
        <w:t>רן כהן (מרצ):</w:t>
      </w:r>
    </w:p>
    <w:p w14:paraId="0A2A7A40" w14:textId="77777777" w:rsidR="00000000" w:rsidRDefault="00F01BE4">
      <w:pPr>
        <w:pStyle w:val="a"/>
        <w:rPr>
          <w:rtl/>
        </w:rPr>
      </w:pPr>
    </w:p>
    <w:p w14:paraId="1AA091CA" w14:textId="77777777" w:rsidR="00000000" w:rsidRDefault="00F01BE4">
      <w:pPr>
        <w:pStyle w:val="a"/>
        <w:rPr>
          <w:rFonts w:hint="cs"/>
          <w:rtl/>
        </w:rPr>
      </w:pPr>
      <w:r>
        <w:rPr>
          <w:rFonts w:hint="cs"/>
          <w:rtl/>
        </w:rPr>
        <w:t>- - -</w:t>
      </w:r>
    </w:p>
    <w:p w14:paraId="1D05B020" w14:textId="77777777" w:rsidR="00000000" w:rsidRDefault="00F01BE4">
      <w:pPr>
        <w:pStyle w:val="ac"/>
        <w:rPr>
          <w:rtl/>
        </w:rPr>
      </w:pPr>
      <w:r>
        <w:rPr>
          <w:rtl/>
        </w:rPr>
        <w:br/>
      </w:r>
      <w:r>
        <w:rPr>
          <w:rFonts w:hint="cs"/>
          <w:rtl/>
        </w:rPr>
        <w:br/>
      </w:r>
      <w:r>
        <w:rPr>
          <w:rtl/>
        </w:rPr>
        <w:t>אופיר פינס-פז (העבודה-מימד):</w:t>
      </w:r>
    </w:p>
    <w:p w14:paraId="7E4288DF" w14:textId="77777777" w:rsidR="00000000" w:rsidRDefault="00F01BE4">
      <w:pPr>
        <w:pStyle w:val="a"/>
        <w:rPr>
          <w:rFonts w:hint="cs"/>
          <w:rtl/>
        </w:rPr>
      </w:pPr>
    </w:p>
    <w:p w14:paraId="5989DDA1" w14:textId="77777777" w:rsidR="00000000" w:rsidRDefault="00F01BE4">
      <w:pPr>
        <w:pStyle w:val="a"/>
        <w:rPr>
          <w:rFonts w:hint="cs"/>
          <w:rtl/>
        </w:rPr>
      </w:pPr>
      <w:r>
        <w:rPr>
          <w:rFonts w:hint="cs"/>
          <w:rtl/>
        </w:rPr>
        <w:t>- - -</w:t>
      </w:r>
    </w:p>
    <w:p w14:paraId="190844D4" w14:textId="77777777" w:rsidR="00000000" w:rsidRDefault="00F01BE4">
      <w:pPr>
        <w:pStyle w:val="ac"/>
        <w:rPr>
          <w:rtl/>
        </w:rPr>
      </w:pPr>
      <w:r>
        <w:rPr>
          <w:rtl/>
        </w:rPr>
        <w:br/>
        <w:t>קריאות:</w:t>
      </w:r>
    </w:p>
    <w:p w14:paraId="6D453C99" w14:textId="77777777" w:rsidR="00000000" w:rsidRDefault="00F01BE4">
      <w:pPr>
        <w:pStyle w:val="a"/>
        <w:rPr>
          <w:rtl/>
        </w:rPr>
      </w:pPr>
    </w:p>
    <w:p w14:paraId="1432B3A5" w14:textId="77777777" w:rsidR="00000000" w:rsidRDefault="00F01BE4">
      <w:pPr>
        <w:pStyle w:val="a"/>
        <w:rPr>
          <w:rFonts w:hint="cs"/>
          <w:rtl/>
        </w:rPr>
      </w:pPr>
      <w:r>
        <w:rPr>
          <w:rFonts w:hint="cs"/>
          <w:rtl/>
        </w:rPr>
        <w:t>- - -</w:t>
      </w:r>
    </w:p>
    <w:p w14:paraId="7822705E" w14:textId="77777777" w:rsidR="00000000" w:rsidRDefault="00F01BE4">
      <w:pPr>
        <w:pStyle w:val="ad"/>
        <w:rPr>
          <w:rtl/>
        </w:rPr>
      </w:pPr>
      <w:r>
        <w:rPr>
          <w:rtl/>
        </w:rPr>
        <w:br/>
        <w:t>היו"ר ראובן ריבלין:</w:t>
      </w:r>
    </w:p>
    <w:p w14:paraId="5C3DC586" w14:textId="77777777" w:rsidR="00000000" w:rsidRDefault="00F01BE4">
      <w:pPr>
        <w:pStyle w:val="a"/>
        <w:rPr>
          <w:rtl/>
        </w:rPr>
      </w:pPr>
    </w:p>
    <w:p w14:paraId="48CF9DCA" w14:textId="77777777" w:rsidR="00000000" w:rsidRDefault="00F01BE4">
      <w:pPr>
        <w:pStyle w:val="a"/>
        <w:rPr>
          <w:rFonts w:hint="cs"/>
          <w:rtl/>
        </w:rPr>
      </w:pPr>
      <w:r>
        <w:rPr>
          <w:rFonts w:hint="cs"/>
          <w:rtl/>
        </w:rPr>
        <w:t xml:space="preserve">חבר הכנסת הנדל. אדוני סגן השר, הוא ביקש לשאול אותך. זו לא שעת שאלות אליך. אתה תמשיך את נאומך, אני </w:t>
      </w:r>
      <w:r>
        <w:rPr>
          <w:rFonts w:hint="cs"/>
          <w:rtl/>
        </w:rPr>
        <w:t>עצרתי את השעון. בבקשה.</w:t>
      </w:r>
    </w:p>
    <w:p w14:paraId="5FE52EBD" w14:textId="77777777" w:rsidR="00000000" w:rsidRDefault="00F01BE4">
      <w:pPr>
        <w:pStyle w:val="ac"/>
        <w:rPr>
          <w:rtl/>
        </w:rPr>
      </w:pPr>
      <w:r>
        <w:rPr>
          <w:rtl/>
        </w:rPr>
        <w:br/>
        <w:t>קריאות:</w:t>
      </w:r>
    </w:p>
    <w:p w14:paraId="763EF920" w14:textId="77777777" w:rsidR="00000000" w:rsidRDefault="00F01BE4">
      <w:pPr>
        <w:pStyle w:val="a"/>
        <w:rPr>
          <w:rtl/>
        </w:rPr>
      </w:pPr>
    </w:p>
    <w:p w14:paraId="68E8331D" w14:textId="77777777" w:rsidR="00000000" w:rsidRDefault="00F01BE4">
      <w:pPr>
        <w:pStyle w:val="a"/>
        <w:rPr>
          <w:rFonts w:hint="cs"/>
          <w:rtl/>
        </w:rPr>
      </w:pPr>
      <w:r>
        <w:rPr>
          <w:rFonts w:hint="cs"/>
          <w:rtl/>
        </w:rPr>
        <w:t>- - -</w:t>
      </w:r>
    </w:p>
    <w:p w14:paraId="2EFDCE5B" w14:textId="77777777" w:rsidR="00000000" w:rsidRDefault="00F01BE4">
      <w:pPr>
        <w:pStyle w:val="ad"/>
        <w:rPr>
          <w:rtl/>
        </w:rPr>
      </w:pPr>
      <w:r>
        <w:rPr>
          <w:rtl/>
        </w:rPr>
        <w:br/>
        <w:t>היו"ר ראובן ריבלין:</w:t>
      </w:r>
    </w:p>
    <w:p w14:paraId="59E24556" w14:textId="77777777" w:rsidR="00000000" w:rsidRDefault="00F01BE4">
      <w:pPr>
        <w:pStyle w:val="a"/>
        <w:rPr>
          <w:rtl/>
        </w:rPr>
      </w:pPr>
    </w:p>
    <w:p w14:paraId="588ACAA2" w14:textId="77777777" w:rsidR="00000000" w:rsidRDefault="00F01BE4">
      <w:pPr>
        <w:pStyle w:val="a"/>
        <w:rPr>
          <w:rFonts w:hint="cs"/>
          <w:rtl/>
        </w:rPr>
      </w:pPr>
      <w:r>
        <w:rPr>
          <w:rFonts w:hint="cs"/>
          <w:rtl/>
        </w:rPr>
        <w:t>תודה. חבר הכנסת רן כהן, זה לא ויכוח עם סגן השר הנדל כרגע. בבקשה.</w:t>
      </w:r>
    </w:p>
    <w:p w14:paraId="5F8C9340" w14:textId="77777777" w:rsidR="00000000" w:rsidRDefault="00F01BE4">
      <w:pPr>
        <w:pStyle w:val="SpeakerCon"/>
        <w:rPr>
          <w:rtl/>
        </w:rPr>
      </w:pPr>
      <w:r>
        <w:rPr>
          <w:rtl/>
        </w:rPr>
        <w:br/>
      </w:r>
      <w:bookmarkStart w:id="108" w:name="FS000000526T29_09_2003_12_54_11C"/>
      <w:bookmarkEnd w:id="108"/>
      <w:r>
        <w:rPr>
          <w:rtl/>
        </w:rPr>
        <w:t>משה גפני (יהדות התורה):</w:t>
      </w:r>
    </w:p>
    <w:p w14:paraId="2EF9D565" w14:textId="77777777" w:rsidR="00000000" w:rsidRDefault="00F01BE4">
      <w:pPr>
        <w:pStyle w:val="a"/>
        <w:rPr>
          <w:rtl/>
        </w:rPr>
      </w:pPr>
    </w:p>
    <w:p w14:paraId="417C40AF" w14:textId="77777777" w:rsidR="00000000" w:rsidRDefault="00F01BE4">
      <w:pPr>
        <w:pStyle w:val="a"/>
        <w:rPr>
          <w:rFonts w:hint="cs"/>
          <w:rtl/>
        </w:rPr>
      </w:pPr>
      <w:r>
        <w:rPr>
          <w:rFonts w:hint="cs"/>
          <w:rtl/>
        </w:rPr>
        <w:t>אדוני היושב-ראש, אם אני לא טועה, נדמה לי - אני לא יודע איך זה עובד בממשלה - אולי באמת השרים כאן יגידו לי</w:t>
      </w:r>
      <w:r>
        <w:rPr>
          <w:rFonts w:hint="cs"/>
          <w:rtl/>
        </w:rPr>
        <w:t xml:space="preserve"> - - -</w:t>
      </w:r>
    </w:p>
    <w:p w14:paraId="56CA4DDE" w14:textId="77777777" w:rsidR="00000000" w:rsidRDefault="00F01BE4">
      <w:pPr>
        <w:pStyle w:val="ac"/>
        <w:rPr>
          <w:rtl/>
        </w:rPr>
      </w:pPr>
      <w:r>
        <w:rPr>
          <w:rtl/>
        </w:rPr>
        <w:br/>
        <w:t>חיים אורון (מרצ):</w:t>
      </w:r>
    </w:p>
    <w:p w14:paraId="2A1A24C0" w14:textId="77777777" w:rsidR="00000000" w:rsidRDefault="00F01BE4">
      <w:pPr>
        <w:pStyle w:val="a"/>
        <w:rPr>
          <w:rtl/>
        </w:rPr>
      </w:pPr>
    </w:p>
    <w:p w14:paraId="4800B131" w14:textId="77777777" w:rsidR="00000000" w:rsidRDefault="00F01BE4">
      <w:pPr>
        <w:pStyle w:val="a"/>
        <w:rPr>
          <w:rFonts w:hint="cs"/>
          <w:rtl/>
        </w:rPr>
      </w:pPr>
      <w:r>
        <w:rPr>
          <w:rFonts w:hint="cs"/>
          <w:rtl/>
        </w:rPr>
        <w:t>זה לא עובד. זה לא עובד.</w:t>
      </w:r>
    </w:p>
    <w:p w14:paraId="5D9A7DAA" w14:textId="77777777" w:rsidR="00000000" w:rsidRDefault="00F01BE4">
      <w:pPr>
        <w:pStyle w:val="SpeakerCon"/>
        <w:rPr>
          <w:rtl/>
        </w:rPr>
      </w:pPr>
      <w:r>
        <w:rPr>
          <w:rtl/>
        </w:rPr>
        <w:br/>
      </w:r>
      <w:bookmarkStart w:id="109" w:name="FS000000526T29_09_2003_12_54_46C"/>
      <w:bookmarkEnd w:id="109"/>
      <w:r>
        <w:rPr>
          <w:rtl/>
        </w:rPr>
        <w:t>משה גפני (יהדות התורה):</w:t>
      </w:r>
    </w:p>
    <w:p w14:paraId="0AD3CCEF" w14:textId="77777777" w:rsidR="00000000" w:rsidRDefault="00F01BE4">
      <w:pPr>
        <w:pStyle w:val="a"/>
        <w:rPr>
          <w:rtl/>
        </w:rPr>
      </w:pPr>
    </w:p>
    <w:p w14:paraId="7A69AF0F" w14:textId="77777777" w:rsidR="00000000" w:rsidRDefault="00F01BE4">
      <w:pPr>
        <w:pStyle w:val="a"/>
        <w:rPr>
          <w:rFonts w:hint="cs"/>
          <w:rtl/>
        </w:rPr>
      </w:pPr>
      <w:r>
        <w:rPr>
          <w:rFonts w:hint="cs"/>
          <w:rtl/>
        </w:rPr>
        <w:t>ידעו בממשלה שבתשס"ד יגיע ב' בחשוון? זאת אומרת, אולי חלק לא יודעים, ב' בחשוון - -</w:t>
      </w:r>
    </w:p>
    <w:p w14:paraId="436DC22B" w14:textId="77777777" w:rsidR="00000000" w:rsidRDefault="00F01BE4">
      <w:pPr>
        <w:pStyle w:val="ad"/>
        <w:rPr>
          <w:rtl/>
        </w:rPr>
      </w:pPr>
      <w:r>
        <w:rPr>
          <w:rtl/>
        </w:rPr>
        <w:br/>
        <w:t>היו"ר ראובן ריבלין:</w:t>
      </w:r>
    </w:p>
    <w:p w14:paraId="64BEBEDD" w14:textId="77777777" w:rsidR="00000000" w:rsidRDefault="00F01BE4">
      <w:pPr>
        <w:pStyle w:val="a"/>
        <w:rPr>
          <w:rtl/>
        </w:rPr>
      </w:pPr>
    </w:p>
    <w:p w14:paraId="04AD1CEC" w14:textId="77777777" w:rsidR="00000000" w:rsidRDefault="00F01BE4">
      <w:pPr>
        <w:pStyle w:val="a"/>
        <w:rPr>
          <w:rFonts w:hint="cs"/>
          <w:rtl/>
        </w:rPr>
      </w:pPr>
      <w:r>
        <w:rPr>
          <w:rFonts w:hint="cs"/>
          <w:rtl/>
        </w:rPr>
        <w:t xml:space="preserve">כל השאלות על חשבון הזמן שלך. </w:t>
      </w:r>
    </w:p>
    <w:p w14:paraId="003B4E26" w14:textId="77777777" w:rsidR="00000000" w:rsidRDefault="00F01BE4">
      <w:pPr>
        <w:pStyle w:val="SpeakerCon"/>
        <w:rPr>
          <w:rtl/>
        </w:rPr>
      </w:pPr>
      <w:bookmarkStart w:id="110" w:name="FS000000526T29_09_2003_12_55_43C"/>
      <w:bookmarkEnd w:id="110"/>
      <w:r>
        <w:rPr>
          <w:rtl/>
        </w:rPr>
        <w:br/>
        <w:t>משה גפני (יהדות התורה):</w:t>
      </w:r>
    </w:p>
    <w:p w14:paraId="7E31B50F" w14:textId="77777777" w:rsidR="00000000" w:rsidRDefault="00F01BE4">
      <w:pPr>
        <w:pStyle w:val="a"/>
        <w:rPr>
          <w:rtl/>
        </w:rPr>
      </w:pPr>
    </w:p>
    <w:p w14:paraId="53FBF590" w14:textId="77777777" w:rsidR="00000000" w:rsidRDefault="00F01BE4">
      <w:pPr>
        <w:pStyle w:val="a"/>
        <w:rPr>
          <w:rFonts w:hint="cs"/>
          <w:rtl/>
        </w:rPr>
      </w:pPr>
      <w:r>
        <w:rPr>
          <w:rFonts w:hint="cs"/>
          <w:rtl/>
        </w:rPr>
        <w:t>- -  28 באוקטובר - י</w:t>
      </w:r>
      <w:r>
        <w:rPr>
          <w:rFonts w:hint="cs"/>
          <w:rtl/>
        </w:rPr>
        <w:t>דעו שיגיע? ידעו שהולכות להיות בחירות מיוחדות? ידעו שצריך לתקן את החוק? ידעו את זה, או שלא ידעו, או שהיו עסוקים, אני לא יודע - בהפרדת הדת מהמדינה, במועצות דתיות? במה הייתם עסוקים, השר פריצקי?</w:t>
      </w:r>
    </w:p>
    <w:p w14:paraId="040879F2" w14:textId="77777777" w:rsidR="00000000" w:rsidRDefault="00F01BE4">
      <w:pPr>
        <w:pStyle w:val="ac"/>
        <w:rPr>
          <w:rtl/>
        </w:rPr>
      </w:pPr>
      <w:r>
        <w:rPr>
          <w:b w:val="0"/>
          <w:bCs w:val="0"/>
          <w:u w:val="none"/>
          <w:rtl/>
        </w:rPr>
        <w:br/>
      </w:r>
      <w:r>
        <w:rPr>
          <w:rtl/>
        </w:rPr>
        <w:t>שר התשתיות הלאומיות יוסף פריצקי:</w:t>
      </w:r>
    </w:p>
    <w:p w14:paraId="543AEA37" w14:textId="77777777" w:rsidR="00000000" w:rsidRDefault="00F01BE4">
      <w:pPr>
        <w:pStyle w:val="a"/>
        <w:rPr>
          <w:rFonts w:hint="cs"/>
          <w:rtl/>
        </w:rPr>
      </w:pPr>
    </w:p>
    <w:p w14:paraId="73382DBF" w14:textId="77777777" w:rsidR="00000000" w:rsidRDefault="00F01BE4">
      <w:pPr>
        <w:pStyle w:val="a"/>
        <w:rPr>
          <w:rFonts w:hint="cs"/>
          <w:rtl/>
        </w:rPr>
      </w:pPr>
      <w:r>
        <w:rPr>
          <w:rFonts w:hint="cs"/>
          <w:rtl/>
        </w:rPr>
        <w:t xml:space="preserve">בדברים חשובים. </w:t>
      </w:r>
    </w:p>
    <w:p w14:paraId="4D3FFC8F" w14:textId="77777777" w:rsidR="00000000" w:rsidRDefault="00F01BE4">
      <w:pPr>
        <w:pStyle w:val="SpeakerCon"/>
        <w:rPr>
          <w:rtl/>
        </w:rPr>
      </w:pPr>
      <w:r>
        <w:rPr>
          <w:rtl/>
        </w:rPr>
        <w:br/>
      </w:r>
      <w:bookmarkStart w:id="111" w:name="FS000000526T29_09_2003_12_57_07C"/>
      <w:bookmarkEnd w:id="111"/>
      <w:r>
        <w:rPr>
          <w:rtl/>
        </w:rPr>
        <w:t>משה גפני (יהד</w:t>
      </w:r>
      <w:r>
        <w:rPr>
          <w:rtl/>
        </w:rPr>
        <w:t>ות התורה):</w:t>
      </w:r>
    </w:p>
    <w:p w14:paraId="2AC8E3AD" w14:textId="77777777" w:rsidR="00000000" w:rsidRDefault="00F01BE4">
      <w:pPr>
        <w:pStyle w:val="a"/>
        <w:rPr>
          <w:rtl/>
        </w:rPr>
      </w:pPr>
    </w:p>
    <w:p w14:paraId="77D322A2" w14:textId="77777777" w:rsidR="00000000" w:rsidRDefault="00F01BE4">
      <w:pPr>
        <w:pStyle w:val="a"/>
        <w:rPr>
          <w:rFonts w:hint="cs"/>
          <w:rtl/>
        </w:rPr>
      </w:pPr>
      <w:r>
        <w:rPr>
          <w:rFonts w:hint="cs"/>
          <w:rtl/>
        </w:rPr>
        <w:t>במה היה עסוק השר פורז? הדבר הכי פשוט. הרי התקבל כאן חוק לגבי העניין של לוד. ידעו שהולכות להיות בחירות. מביאים עכשיו חוק עם 30 סעיפים. אדוני היושב-ראש, לא מקובל דבר כזה. לא מקובל חוק עם 30 סעיפים, חוק ממשלתי, שהממשלה ידעה שיש תאריך קבוע - היא הי</w:t>
      </w:r>
      <w:r>
        <w:rPr>
          <w:rFonts w:hint="cs"/>
          <w:rtl/>
        </w:rPr>
        <w:t>תה עסוקה אולי בדברים אחרים, אבל אם היא היתה עסוקה בדברים אחרים, אנחנו צריכים לסבול?</w:t>
      </w:r>
    </w:p>
    <w:p w14:paraId="79E4A94B" w14:textId="77777777" w:rsidR="00000000" w:rsidRDefault="00F01BE4">
      <w:pPr>
        <w:pStyle w:val="a"/>
        <w:rPr>
          <w:rFonts w:hint="cs"/>
          <w:rtl/>
        </w:rPr>
      </w:pPr>
    </w:p>
    <w:p w14:paraId="543F999B" w14:textId="77777777" w:rsidR="00000000" w:rsidRDefault="00F01BE4">
      <w:pPr>
        <w:pStyle w:val="a"/>
        <w:rPr>
          <w:rFonts w:hint="cs"/>
          <w:rtl/>
        </w:rPr>
      </w:pPr>
      <w:r>
        <w:rPr>
          <w:rFonts w:hint="cs"/>
          <w:rtl/>
        </w:rPr>
        <w:t>אדוני היושב-ראש, צריך להעביר את החוק בקריאה ראשונה, ואני אתמוך בו. היום צום, ואני בשום פנים ואופן לא אסכים - אני אצטרף להסתייגויות של חבר הכנסת אברום בורג. החוק לא יגיע לק</w:t>
      </w:r>
      <w:r>
        <w:rPr>
          <w:rFonts w:hint="cs"/>
          <w:rtl/>
        </w:rPr>
        <w:t xml:space="preserve">ריאה שנייה ושלישית. חוק של 30 סעיפים ביום צום לא בא בחשבון. </w:t>
      </w:r>
    </w:p>
    <w:p w14:paraId="26F4B6C9" w14:textId="77777777" w:rsidR="00000000" w:rsidRDefault="00F01BE4">
      <w:pPr>
        <w:pStyle w:val="a"/>
        <w:rPr>
          <w:rFonts w:hint="cs"/>
          <w:rtl/>
        </w:rPr>
      </w:pPr>
    </w:p>
    <w:p w14:paraId="151510F1" w14:textId="77777777" w:rsidR="00000000" w:rsidRDefault="00F01BE4">
      <w:pPr>
        <w:pStyle w:val="a"/>
        <w:rPr>
          <w:rFonts w:hint="cs"/>
          <w:rtl/>
        </w:rPr>
      </w:pPr>
      <w:r>
        <w:rPr>
          <w:rFonts w:hint="cs"/>
          <w:rtl/>
        </w:rPr>
        <w:t>ולסיום, אדוני היושב-ראש, אני הנחתי הצעת חוק, וזה מוכיח - - -</w:t>
      </w:r>
    </w:p>
    <w:p w14:paraId="6437B1CF" w14:textId="77777777" w:rsidR="00000000" w:rsidRDefault="00F01BE4">
      <w:pPr>
        <w:pStyle w:val="ac"/>
        <w:rPr>
          <w:rtl/>
        </w:rPr>
      </w:pPr>
      <w:r>
        <w:rPr>
          <w:rtl/>
        </w:rPr>
        <w:br/>
        <w:t>רשף חן (שינוי):</w:t>
      </w:r>
    </w:p>
    <w:p w14:paraId="47AD3E3F" w14:textId="77777777" w:rsidR="00000000" w:rsidRDefault="00F01BE4">
      <w:pPr>
        <w:pStyle w:val="a"/>
        <w:rPr>
          <w:rtl/>
        </w:rPr>
      </w:pPr>
    </w:p>
    <w:p w14:paraId="5C39CDE1" w14:textId="77777777" w:rsidR="00000000" w:rsidRDefault="00F01BE4">
      <w:pPr>
        <w:pStyle w:val="a"/>
        <w:rPr>
          <w:rFonts w:hint="cs"/>
          <w:rtl/>
        </w:rPr>
      </w:pPr>
      <w:r>
        <w:rPr>
          <w:rFonts w:hint="cs"/>
          <w:rtl/>
        </w:rPr>
        <w:t>- - -</w:t>
      </w:r>
    </w:p>
    <w:p w14:paraId="309C0628" w14:textId="77777777" w:rsidR="00000000" w:rsidRDefault="00F01BE4">
      <w:pPr>
        <w:pStyle w:val="SpeakerCon"/>
        <w:rPr>
          <w:rtl/>
        </w:rPr>
      </w:pPr>
      <w:r>
        <w:rPr>
          <w:rtl/>
        </w:rPr>
        <w:br/>
      </w:r>
      <w:bookmarkStart w:id="112" w:name="FS000000526T29_09_2003_13_00_19C"/>
      <w:bookmarkEnd w:id="112"/>
      <w:r>
        <w:rPr>
          <w:rtl/>
        </w:rPr>
        <w:t>משה גפני (יהדות התורה):</w:t>
      </w:r>
    </w:p>
    <w:p w14:paraId="6CA50911" w14:textId="77777777" w:rsidR="00000000" w:rsidRDefault="00F01BE4">
      <w:pPr>
        <w:pStyle w:val="a"/>
        <w:rPr>
          <w:rtl/>
        </w:rPr>
      </w:pPr>
    </w:p>
    <w:p w14:paraId="1259B788" w14:textId="77777777" w:rsidR="00000000" w:rsidRDefault="00F01BE4">
      <w:pPr>
        <w:pStyle w:val="a"/>
        <w:rPr>
          <w:rFonts w:hint="cs"/>
          <w:rtl/>
        </w:rPr>
      </w:pPr>
      <w:r>
        <w:rPr>
          <w:rFonts w:hint="cs"/>
          <w:rtl/>
        </w:rPr>
        <w:t xml:space="preserve">אתה צם? </w:t>
      </w:r>
    </w:p>
    <w:p w14:paraId="16E294AE" w14:textId="77777777" w:rsidR="00000000" w:rsidRDefault="00F01BE4">
      <w:pPr>
        <w:pStyle w:val="ac"/>
        <w:rPr>
          <w:rtl/>
        </w:rPr>
      </w:pPr>
      <w:r>
        <w:rPr>
          <w:rtl/>
        </w:rPr>
        <w:br/>
        <w:t>רשף חן (שינוי):</w:t>
      </w:r>
    </w:p>
    <w:p w14:paraId="0D6E9A80" w14:textId="77777777" w:rsidR="00000000" w:rsidRDefault="00F01BE4">
      <w:pPr>
        <w:pStyle w:val="a"/>
        <w:rPr>
          <w:rtl/>
        </w:rPr>
      </w:pPr>
    </w:p>
    <w:p w14:paraId="6729D852" w14:textId="77777777" w:rsidR="00000000" w:rsidRDefault="00F01BE4">
      <w:pPr>
        <w:pStyle w:val="a"/>
        <w:rPr>
          <w:rFonts w:hint="cs"/>
          <w:rtl/>
        </w:rPr>
      </w:pPr>
      <w:r>
        <w:rPr>
          <w:rFonts w:hint="cs"/>
          <w:rtl/>
        </w:rPr>
        <w:t xml:space="preserve">לא. </w:t>
      </w:r>
    </w:p>
    <w:p w14:paraId="4B5CA7FE" w14:textId="77777777" w:rsidR="00000000" w:rsidRDefault="00F01BE4">
      <w:pPr>
        <w:pStyle w:val="ad"/>
        <w:rPr>
          <w:rtl/>
        </w:rPr>
      </w:pPr>
      <w:r>
        <w:rPr>
          <w:rtl/>
        </w:rPr>
        <w:br/>
        <w:t>היו"ר ראובן ריבלין:</w:t>
      </w:r>
    </w:p>
    <w:p w14:paraId="3CA58BD2" w14:textId="77777777" w:rsidR="00000000" w:rsidRDefault="00F01BE4">
      <w:pPr>
        <w:pStyle w:val="a"/>
        <w:rPr>
          <w:rtl/>
        </w:rPr>
      </w:pPr>
    </w:p>
    <w:p w14:paraId="35F1DB3F" w14:textId="77777777" w:rsidR="00000000" w:rsidRDefault="00F01BE4">
      <w:pPr>
        <w:pStyle w:val="a"/>
        <w:rPr>
          <w:rFonts w:hint="cs"/>
          <w:rtl/>
        </w:rPr>
      </w:pPr>
      <w:r>
        <w:rPr>
          <w:rFonts w:hint="cs"/>
          <w:rtl/>
        </w:rPr>
        <w:t>חבר הכנסת רשף, אין אדם משים ע</w:t>
      </w:r>
      <w:r>
        <w:rPr>
          <w:rFonts w:hint="cs"/>
          <w:rtl/>
        </w:rPr>
        <w:t xml:space="preserve">צמו רשע. כל מי  - - - </w:t>
      </w:r>
    </w:p>
    <w:p w14:paraId="1A74BF34" w14:textId="77777777" w:rsidR="00000000" w:rsidRDefault="00F01BE4">
      <w:pPr>
        <w:pStyle w:val="SpeakerCon"/>
        <w:rPr>
          <w:rtl/>
        </w:rPr>
      </w:pPr>
      <w:r>
        <w:rPr>
          <w:rtl/>
        </w:rPr>
        <w:br/>
      </w:r>
      <w:bookmarkStart w:id="113" w:name="FS000000526T29_09_2003_13_00_49C"/>
      <w:bookmarkEnd w:id="113"/>
      <w:r>
        <w:rPr>
          <w:rFonts w:hint="cs"/>
          <w:rtl/>
        </w:rPr>
        <w:br/>
      </w:r>
      <w:r>
        <w:rPr>
          <w:rtl/>
        </w:rPr>
        <w:br/>
        <w:t>משה גפני (יהדות התורה):</w:t>
      </w:r>
    </w:p>
    <w:p w14:paraId="0BD7F407" w14:textId="77777777" w:rsidR="00000000" w:rsidRDefault="00F01BE4">
      <w:pPr>
        <w:pStyle w:val="a"/>
        <w:rPr>
          <w:rtl/>
        </w:rPr>
      </w:pPr>
    </w:p>
    <w:p w14:paraId="76B9649D" w14:textId="77777777" w:rsidR="00000000" w:rsidRDefault="00F01BE4">
      <w:pPr>
        <w:pStyle w:val="a"/>
        <w:rPr>
          <w:rFonts w:hint="cs"/>
          <w:rtl/>
        </w:rPr>
      </w:pPr>
      <w:r>
        <w:rPr>
          <w:rFonts w:hint="cs"/>
          <w:rtl/>
        </w:rPr>
        <w:t xml:space="preserve">נכון. לא מאמינים לך בכלל. לא מאמינים לך, כיוון שאין אדם משים עצמו רשע. הוא צודק, היושב-ראש. </w:t>
      </w:r>
    </w:p>
    <w:p w14:paraId="4155E474" w14:textId="77777777" w:rsidR="00000000" w:rsidRDefault="00F01BE4">
      <w:pPr>
        <w:pStyle w:val="ad"/>
        <w:rPr>
          <w:rtl/>
        </w:rPr>
      </w:pPr>
      <w:r>
        <w:rPr>
          <w:rtl/>
        </w:rPr>
        <w:br/>
        <w:t>היו"ר ראובן ריבלין:</w:t>
      </w:r>
    </w:p>
    <w:p w14:paraId="172A1514" w14:textId="77777777" w:rsidR="00000000" w:rsidRDefault="00F01BE4">
      <w:pPr>
        <w:pStyle w:val="a"/>
        <w:rPr>
          <w:rtl/>
        </w:rPr>
      </w:pPr>
    </w:p>
    <w:p w14:paraId="44775910" w14:textId="77777777" w:rsidR="00000000" w:rsidRDefault="00F01BE4">
      <w:pPr>
        <w:pStyle w:val="a"/>
        <w:rPr>
          <w:rFonts w:hint="cs"/>
          <w:rtl/>
        </w:rPr>
      </w:pPr>
      <w:r>
        <w:rPr>
          <w:rFonts w:hint="cs"/>
          <w:rtl/>
        </w:rPr>
        <w:t>אין אדם - אני לא מאמין בכלל - - -</w:t>
      </w:r>
    </w:p>
    <w:p w14:paraId="31A08884" w14:textId="77777777" w:rsidR="00000000" w:rsidRDefault="00F01BE4">
      <w:pPr>
        <w:pStyle w:val="SpeakerCon"/>
        <w:rPr>
          <w:rtl/>
        </w:rPr>
      </w:pPr>
      <w:r>
        <w:rPr>
          <w:rtl/>
        </w:rPr>
        <w:br/>
      </w:r>
      <w:bookmarkStart w:id="114" w:name="FS000000526T29_09_2003_13_01_38C"/>
      <w:bookmarkEnd w:id="114"/>
      <w:r>
        <w:rPr>
          <w:rtl/>
        </w:rPr>
        <w:t>משה גפני (יהדות התורה):</w:t>
      </w:r>
    </w:p>
    <w:p w14:paraId="76A1F14A" w14:textId="77777777" w:rsidR="00000000" w:rsidRDefault="00F01BE4">
      <w:pPr>
        <w:pStyle w:val="a"/>
        <w:rPr>
          <w:rtl/>
        </w:rPr>
      </w:pPr>
    </w:p>
    <w:p w14:paraId="3DB28CB5" w14:textId="77777777" w:rsidR="00000000" w:rsidRDefault="00F01BE4">
      <w:pPr>
        <w:pStyle w:val="a"/>
        <w:rPr>
          <w:rFonts w:hint="cs"/>
          <w:rtl/>
        </w:rPr>
      </w:pPr>
      <w:r>
        <w:rPr>
          <w:rFonts w:hint="cs"/>
          <w:rtl/>
        </w:rPr>
        <w:t>איך אתה יכול להגיד שאתה לא צם?</w:t>
      </w:r>
      <w:r>
        <w:rPr>
          <w:rFonts w:hint="cs"/>
          <w:rtl/>
        </w:rPr>
        <w:t xml:space="preserve"> לא מאמינים לך. </w:t>
      </w:r>
    </w:p>
    <w:p w14:paraId="05CCDA18" w14:textId="77777777" w:rsidR="00000000" w:rsidRDefault="00F01BE4">
      <w:pPr>
        <w:pStyle w:val="ad"/>
        <w:rPr>
          <w:rtl/>
        </w:rPr>
      </w:pPr>
      <w:r>
        <w:rPr>
          <w:rtl/>
        </w:rPr>
        <w:br/>
        <w:t>היו"ר ראובן ריבלין:</w:t>
      </w:r>
    </w:p>
    <w:p w14:paraId="1ED77222" w14:textId="77777777" w:rsidR="00000000" w:rsidRDefault="00F01BE4">
      <w:pPr>
        <w:pStyle w:val="a"/>
        <w:rPr>
          <w:rtl/>
        </w:rPr>
      </w:pPr>
    </w:p>
    <w:p w14:paraId="4A424AA8" w14:textId="77777777" w:rsidR="00000000" w:rsidRDefault="00F01BE4">
      <w:pPr>
        <w:pStyle w:val="a"/>
        <w:rPr>
          <w:rFonts w:hint="cs"/>
          <w:rtl/>
        </w:rPr>
      </w:pPr>
      <w:r>
        <w:rPr>
          <w:rFonts w:hint="cs"/>
          <w:rtl/>
        </w:rPr>
        <w:t xml:space="preserve">חבר הכנסת גפני, אדוני שואל שאלות ומקבל תשובות, ואינו יודע שהכול היום על חשבון זמנו. </w:t>
      </w:r>
    </w:p>
    <w:p w14:paraId="6C36F3BC" w14:textId="77777777" w:rsidR="00000000" w:rsidRDefault="00F01BE4">
      <w:pPr>
        <w:pStyle w:val="SpeakerCon"/>
        <w:rPr>
          <w:rtl/>
        </w:rPr>
      </w:pPr>
      <w:r>
        <w:rPr>
          <w:rtl/>
        </w:rPr>
        <w:br/>
      </w:r>
      <w:bookmarkStart w:id="115" w:name="FS000000526T29_09_2003_13_02_23C"/>
      <w:bookmarkEnd w:id="115"/>
      <w:r>
        <w:rPr>
          <w:rtl/>
        </w:rPr>
        <w:t>משה גפני (יהדות התורה):</w:t>
      </w:r>
    </w:p>
    <w:p w14:paraId="133151EF" w14:textId="77777777" w:rsidR="00000000" w:rsidRDefault="00F01BE4">
      <w:pPr>
        <w:pStyle w:val="a"/>
        <w:rPr>
          <w:rtl/>
        </w:rPr>
      </w:pPr>
    </w:p>
    <w:p w14:paraId="6621012F" w14:textId="77777777" w:rsidR="00000000" w:rsidRDefault="00F01BE4">
      <w:pPr>
        <w:pStyle w:val="a"/>
        <w:rPr>
          <w:rFonts w:hint="cs"/>
          <w:rtl/>
        </w:rPr>
      </w:pPr>
      <w:r>
        <w:rPr>
          <w:rFonts w:hint="cs"/>
          <w:rtl/>
        </w:rPr>
        <w:t xml:space="preserve">לא, לא. אני מסיים. </w:t>
      </w:r>
    </w:p>
    <w:p w14:paraId="1B374D3B" w14:textId="77777777" w:rsidR="00000000" w:rsidRDefault="00F01BE4">
      <w:pPr>
        <w:pStyle w:val="ac"/>
        <w:rPr>
          <w:rtl/>
        </w:rPr>
      </w:pPr>
      <w:r>
        <w:rPr>
          <w:rtl/>
        </w:rPr>
        <w:br/>
        <w:t>שר התשתיות הלאומיות יוסף פריצקי:</w:t>
      </w:r>
    </w:p>
    <w:p w14:paraId="339A8C27" w14:textId="77777777" w:rsidR="00000000" w:rsidRDefault="00F01BE4">
      <w:pPr>
        <w:pStyle w:val="a"/>
        <w:rPr>
          <w:rtl/>
        </w:rPr>
      </w:pPr>
    </w:p>
    <w:p w14:paraId="4AFF8517" w14:textId="77777777" w:rsidR="00000000" w:rsidRDefault="00F01BE4">
      <w:pPr>
        <w:pStyle w:val="a"/>
        <w:rPr>
          <w:rFonts w:hint="cs"/>
          <w:rtl/>
        </w:rPr>
      </w:pPr>
      <w:r>
        <w:rPr>
          <w:rFonts w:hint="cs"/>
          <w:rtl/>
        </w:rPr>
        <w:t>- - -</w:t>
      </w:r>
    </w:p>
    <w:p w14:paraId="47A1A3CA" w14:textId="77777777" w:rsidR="00000000" w:rsidRDefault="00F01BE4">
      <w:pPr>
        <w:pStyle w:val="ad"/>
        <w:rPr>
          <w:rtl/>
        </w:rPr>
      </w:pPr>
      <w:r>
        <w:rPr>
          <w:rtl/>
        </w:rPr>
        <w:br/>
        <w:t>היו"ר ראובן ריבלין:</w:t>
      </w:r>
    </w:p>
    <w:p w14:paraId="1F154D75" w14:textId="77777777" w:rsidR="00000000" w:rsidRDefault="00F01BE4">
      <w:pPr>
        <w:pStyle w:val="a"/>
        <w:rPr>
          <w:rtl/>
        </w:rPr>
      </w:pPr>
    </w:p>
    <w:p w14:paraId="0F494983" w14:textId="77777777" w:rsidR="00000000" w:rsidRDefault="00F01BE4">
      <w:pPr>
        <w:pStyle w:val="a"/>
        <w:rPr>
          <w:rFonts w:hint="cs"/>
          <w:rtl/>
        </w:rPr>
      </w:pPr>
      <w:r>
        <w:rPr>
          <w:rFonts w:hint="cs"/>
          <w:rtl/>
        </w:rPr>
        <w:t>אדוני, עומדות לרשותו עו</w:t>
      </w:r>
      <w:r>
        <w:rPr>
          <w:rFonts w:hint="cs"/>
          <w:rtl/>
        </w:rPr>
        <w:t>ד 44 שניות. עצרתי את השעון. בבקשה.</w:t>
      </w:r>
    </w:p>
    <w:p w14:paraId="0995EF6C" w14:textId="77777777" w:rsidR="00000000" w:rsidRDefault="00F01BE4">
      <w:pPr>
        <w:pStyle w:val="ac"/>
        <w:rPr>
          <w:rtl/>
        </w:rPr>
      </w:pPr>
      <w:r>
        <w:rPr>
          <w:rtl/>
        </w:rPr>
        <w:br/>
        <w:t>שר התשתיות הלאומיות יוסף פריצקי:</w:t>
      </w:r>
    </w:p>
    <w:p w14:paraId="580ECAFD" w14:textId="77777777" w:rsidR="00000000" w:rsidRDefault="00F01BE4">
      <w:pPr>
        <w:pStyle w:val="a"/>
        <w:rPr>
          <w:rtl/>
        </w:rPr>
      </w:pPr>
    </w:p>
    <w:p w14:paraId="4A8E340F" w14:textId="77777777" w:rsidR="00000000" w:rsidRDefault="00F01BE4">
      <w:pPr>
        <w:pStyle w:val="a"/>
        <w:ind w:firstLine="0"/>
        <w:rPr>
          <w:rFonts w:hint="cs"/>
          <w:rtl/>
        </w:rPr>
      </w:pPr>
      <w:r>
        <w:rPr>
          <w:rFonts w:hint="cs"/>
          <w:rtl/>
        </w:rPr>
        <w:tab/>
        <w:t>אם אני אצום, תצביע בעד?</w:t>
      </w:r>
    </w:p>
    <w:p w14:paraId="4C700FB8" w14:textId="77777777" w:rsidR="00000000" w:rsidRDefault="00F01BE4">
      <w:pPr>
        <w:pStyle w:val="ad"/>
        <w:rPr>
          <w:rtl/>
        </w:rPr>
      </w:pPr>
      <w:r>
        <w:rPr>
          <w:rtl/>
        </w:rPr>
        <w:br/>
        <w:t>היו"ר ראובן ריבלין:</w:t>
      </w:r>
    </w:p>
    <w:p w14:paraId="0217F1BF" w14:textId="77777777" w:rsidR="00000000" w:rsidRDefault="00F01BE4">
      <w:pPr>
        <w:pStyle w:val="a"/>
        <w:rPr>
          <w:rtl/>
        </w:rPr>
      </w:pPr>
    </w:p>
    <w:p w14:paraId="6BA1CF14" w14:textId="77777777" w:rsidR="00000000" w:rsidRDefault="00F01BE4">
      <w:pPr>
        <w:pStyle w:val="a"/>
        <w:rPr>
          <w:rFonts w:hint="cs"/>
          <w:rtl/>
        </w:rPr>
      </w:pPr>
      <w:r>
        <w:rPr>
          <w:rFonts w:hint="cs"/>
          <w:rtl/>
        </w:rPr>
        <w:t>השר פריצקי, עזוב. בבקשה.</w:t>
      </w:r>
    </w:p>
    <w:p w14:paraId="39920FEE" w14:textId="77777777" w:rsidR="00000000" w:rsidRDefault="00F01BE4">
      <w:pPr>
        <w:pStyle w:val="SpeakerCon"/>
        <w:rPr>
          <w:rtl/>
        </w:rPr>
      </w:pPr>
    </w:p>
    <w:p w14:paraId="3379E9F7" w14:textId="77777777" w:rsidR="00000000" w:rsidRDefault="00F01BE4">
      <w:pPr>
        <w:pStyle w:val="SpeakerCon"/>
        <w:rPr>
          <w:rtl/>
        </w:rPr>
      </w:pPr>
      <w:r>
        <w:rPr>
          <w:rtl/>
        </w:rPr>
        <w:br/>
      </w:r>
      <w:bookmarkStart w:id="116" w:name="FS000000526T29_09_2003_13_03_42C"/>
      <w:bookmarkEnd w:id="116"/>
      <w:r>
        <w:rPr>
          <w:rtl/>
        </w:rPr>
        <w:t>משה גפני (יהדות התורה):</w:t>
      </w:r>
    </w:p>
    <w:p w14:paraId="67116DAA" w14:textId="77777777" w:rsidR="00000000" w:rsidRDefault="00F01BE4">
      <w:pPr>
        <w:pStyle w:val="a"/>
        <w:rPr>
          <w:rtl/>
        </w:rPr>
      </w:pPr>
    </w:p>
    <w:p w14:paraId="22A8F0CC" w14:textId="77777777" w:rsidR="00000000" w:rsidRDefault="00F01BE4">
      <w:pPr>
        <w:pStyle w:val="a"/>
        <w:rPr>
          <w:rFonts w:hint="cs"/>
          <w:rtl/>
        </w:rPr>
      </w:pPr>
      <w:r>
        <w:rPr>
          <w:rFonts w:hint="cs"/>
          <w:rtl/>
        </w:rPr>
        <w:t xml:space="preserve">אדוני היושב-ראש, אני הנחתי הצעת חוק ואני חושב שהחוק הזה מוכיח שזה אכן רלוונטי. הבחירות </w:t>
      </w:r>
      <w:r>
        <w:rPr>
          <w:rFonts w:hint="cs"/>
          <w:rtl/>
        </w:rPr>
        <w:t xml:space="preserve">הישירות לראשי ערים לא הוכיחו את עצמן, כמו שהבחירה הישירה לראש ממשלה לא הוכיחה את עצמה. צריך לבטל את המצב הזה. </w:t>
      </w:r>
    </w:p>
    <w:p w14:paraId="462A7403" w14:textId="77777777" w:rsidR="00000000" w:rsidRDefault="00F01BE4">
      <w:pPr>
        <w:pStyle w:val="a"/>
        <w:rPr>
          <w:rFonts w:hint="cs"/>
          <w:rtl/>
        </w:rPr>
      </w:pPr>
    </w:p>
    <w:p w14:paraId="65B16FE1" w14:textId="77777777" w:rsidR="00000000" w:rsidRDefault="00F01BE4">
      <w:pPr>
        <w:pStyle w:val="a"/>
        <w:rPr>
          <w:rFonts w:hint="cs"/>
          <w:rtl/>
        </w:rPr>
      </w:pPr>
      <w:r>
        <w:rPr>
          <w:rFonts w:hint="cs"/>
          <w:rtl/>
        </w:rPr>
        <w:t xml:space="preserve">האם המצב ברשויות המקומיות נהיה יותר טוב כתוצאה מבחירה ישירה לראשי ערים? </w:t>
      </w:r>
    </w:p>
    <w:p w14:paraId="631DEDF1" w14:textId="77777777" w:rsidR="00000000" w:rsidRDefault="00F01BE4">
      <w:pPr>
        <w:pStyle w:val="ac"/>
        <w:rPr>
          <w:rtl/>
        </w:rPr>
      </w:pPr>
      <w:r>
        <w:rPr>
          <w:rtl/>
        </w:rPr>
        <w:br/>
        <w:t>מיכאל איתן (הליכוד):</w:t>
      </w:r>
    </w:p>
    <w:p w14:paraId="0E3E2346" w14:textId="77777777" w:rsidR="00000000" w:rsidRDefault="00F01BE4">
      <w:pPr>
        <w:pStyle w:val="a"/>
        <w:rPr>
          <w:rtl/>
        </w:rPr>
      </w:pPr>
    </w:p>
    <w:p w14:paraId="00DBFD6A" w14:textId="77777777" w:rsidR="00000000" w:rsidRDefault="00F01BE4">
      <w:pPr>
        <w:pStyle w:val="a"/>
        <w:rPr>
          <w:rFonts w:hint="cs"/>
          <w:rtl/>
        </w:rPr>
      </w:pPr>
      <w:r>
        <w:rPr>
          <w:rFonts w:hint="cs"/>
          <w:rtl/>
        </w:rPr>
        <w:t xml:space="preserve">כן. </w:t>
      </w:r>
    </w:p>
    <w:p w14:paraId="12957BD7" w14:textId="77777777" w:rsidR="00000000" w:rsidRDefault="00F01BE4">
      <w:pPr>
        <w:pStyle w:val="SpeakerCon"/>
        <w:rPr>
          <w:rtl/>
        </w:rPr>
      </w:pPr>
      <w:bookmarkStart w:id="117" w:name="FS000000526T29_09_2003_13_05_06C"/>
      <w:bookmarkEnd w:id="117"/>
      <w:r>
        <w:rPr>
          <w:rtl/>
        </w:rPr>
        <w:br/>
        <w:t>משה גפני (יהדות התורה):</w:t>
      </w:r>
    </w:p>
    <w:p w14:paraId="0BBCA0A8" w14:textId="77777777" w:rsidR="00000000" w:rsidRDefault="00F01BE4">
      <w:pPr>
        <w:pStyle w:val="a"/>
        <w:rPr>
          <w:rtl/>
        </w:rPr>
      </w:pPr>
    </w:p>
    <w:p w14:paraId="5E6BF8D3" w14:textId="77777777" w:rsidR="00000000" w:rsidRDefault="00F01BE4">
      <w:pPr>
        <w:pStyle w:val="a"/>
        <w:rPr>
          <w:rFonts w:hint="cs"/>
          <w:rtl/>
        </w:rPr>
      </w:pPr>
      <w:r>
        <w:rPr>
          <w:rFonts w:hint="cs"/>
          <w:rtl/>
        </w:rPr>
        <w:t xml:space="preserve">לא. התשובה - לא. </w:t>
      </w:r>
      <w:r>
        <w:rPr>
          <w:rFonts w:hint="cs"/>
          <w:rtl/>
        </w:rPr>
        <w:t xml:space="preserve">ממש לא. </w:t>
      </w:r>
    </w:p>
    <w:p w14:paraId="6F35AA27" w14:textId="77777777" w:rsidR="00000000" w:rsidRDefault="00F01BE4">
      <w:pPr>
        <w:pStyle w:val="ac"/>
        <w:rPr>
          <w:rtl/>
        </w:rPr>
      </w:pPr>
      <w:r>
        <w:rPr>
          <w:rtl/>
        </w:rPr>
        <w:br/>
        <w:t>שר התשתיות הלאומיות יוסף פריצקי:</w:t>
      </w:r>
    </w:p>
    <w:p w14:paraId="78CD871C" w14:textId="77777777" w:rsidR="00000000" w:rsidRDefault="00F01BE4">
      <w:pPr>
        <w:pStyle w:val="a"/>
        <w:rPr>
          <w:rtl/>
        </w:rPr>
      </w:pPr>
    </w:p>
    <w:p w14:paraId="7FC54191" w14:textId="77777777" w:rsidR="00000000" w:rsidRDefault="00F01BE4">
      <w:pPr>
        <w:pStyle w:val="a"/>
        <w:rPr>
          <w:rFonts w:hint="cs"/>
          <w:rtl/>
        </w:rPr>
      </w:pPr>
      <w:r>
        <w:rPr>
          <w:rFonts w:hint="cs"/>
          <w:rtl/>
        </w:rPr>
        <w:t>- - -</w:t>
      </w:r>
    </w:p>
    <w:p w14:paraId="4D715661" w14:textId="77777777" w:rsidR="00000000" w:rsidRDefault="00F01BE4">
      <w:pPr>
        <w:pStyle w:val="ac"/>
        <w:rPr>
          <w:rtl/>
        </w:rPr>
      </w:pPr>
      <w:r>
        <w:rPr>
          <w:rtl/>
        </w:rPr>
        <w:br/>
        <w:t>קריאות:</w:t>
      </w:r>
    </w:p>
    <w:p w14:paraId="100BA713" w14:textId="77777777" w:rsidR="00000000" w:rsidRDefault="00F01BE4">
      <w:pPr>
        <w:pStyle w:val="a"/>
        <w:rPr>
          <w:rtl/>
        </w:rPr>
      </w:pPr>
    </w:p>
    <w:p w14:paraId="2A154398" w14:textId="77777777" w:rsidR="00000000" w:rsidRDefault="00F01BE4">
      <w:pPr>
        <w:pStyle w:val="a"/>
        <w:rPr>
          <w:rFonts w:hint="cs"/>
          <w:rtl/>
        </w:rPr>
      </w:pPr>
      <w:r>
        <w:rPr>
          <w:rFonts w:hint="cs"/>
          <w:rtl/>
        </w:rPr>
        <w:t>- - -</w:t>
      </w:r>
    </w:p>
    <w:p w14:paraId="0CCEE0D5" w14:textId="77777777" w:rsidR="00000000" w:rsidRDefault="00F01BE4">
      <w:pPr>
        <w:pStyle w:val="ad"/>
        <w:rPr>
          <w:rtl/>
        </w:rPr>
      </w:pPr>
      <w:r>
        <w:rPr>
          <w:rtl/>
        </w:rPr>
        <w:br/>
        <w:t>היו"ר ראובן ריבלין:</w:t>
      </w:r>
    </w:p>
    <w:p w14:paraId="77941136" w14:textId="77777777" w:rsidR="00000000" w:rsidRDefault="00F01BE4">
      <w:pPr>
        <w:pStyle w:val="a"/>
        <w:rPr>
          <w:rtl/>
        </w:rPr>
      </w:pPr>
    </w:p>
    <w:p w14:paraId="0665298D" w14:textId="77777777" w:rsidR="00000000" w:rsidRDefault="00F01BE4">
      <w:pPr>
        <w:pStyle w:val="a"/>
        <w:rPr>
          <w:rFonts w:hint="cs"/>
          <w:rtl/>
        </w:rPr>
      </w:pPr>
      <w:r>
        <w:rPr>
          <w:rFonts w:hint="cs"/>
          <w:rtl/>
        </w:rPr>
        <w:t>אתה שואל שאלות. כל תשובה על חשבונך. בבקשה.</w:t>
      </w:r>
    </w:p>
    <w:p w14:paraId="71F7AD1C" w14:textId="77777777" w:rsidR="00000000" w:rsidRDefault="00F01BE4">
      <w:pPr>
        <w:pStyle w:val="SpeakerCon"/>
        <w:rPr>
          <w:rtl/>
        </w:rPr>
      </w:pPr>
      <w:r>
        <w:rPr>
          <w:rtl/>
        </w:rPr>
        <w:br/>
      </w:r>
      <w:bookmarkStart w:id="118" w:name="FS000000526T29_09_2003_13_05_35C"/>
      <w:bookmarkEnd w:id="118"/>
      <w:r>
        <w:rPr>
          <w:rtl/>
        </w:rPr>
        <w:t>משה גפני (יהדות התורה):</w:t>
      </w:r>
    </w:p>
    <w:p w14:paraId="45B8EF6D" w14:textId="77777777" w:rsidR="00000000" w:rsidRDefault="00F01BE4">
      <w:pPr>
        <w:pStyle w:val="a"/>
        <w:rPr>
          <w:rtl/>
        </w:rPr>
      </w:pPr>
    </w:p>
    <w:p w14:paraId="62C603EF" w14:textId="77777777" w:rsidR="00000000" w:rsidRDefault="00F01BE4">
      <w:pPr>
        <w:pStyle w:val="a"/>
        <w:rPr>
          <w:rFonts w:hint="cs"/>
          <w:rtl/>
        </w:rPr>
      </w:pPr>
      <w:r>
        <w:rPr>
          <w:rFonts w:hint="cs"/>
          <w:rtl/>
        </w:rPr>
        <w:t>חבר הכנסת מיכאל איתן, תאמין לי - אתם תתפכחו מהעניין הזה. גם הסיפור של הבחירה הישירה לראשות ממשלה הי</w:t>
      </w:r>
      <w:r>
        <w:rPr>
          <w:rFonts w:hint="cs"/>
          <w:rtl/>
        </w:rPr>
        <w:t xml:space="preserve">ה טעות; גם הבחירה הישירה לראשי ערים זו טעות. צריך לשנות את החוק הזה - - </w:t>
      </w:r>
    </w:p>
    <w:p w14:paraId="6191D1C5" w14:textId="77777777" w:rsidR="00000000" w:rsidRDefault="00F01BE4">
      <w:pPr>
        <w:pStyle w:val="ad"/>
        <w:rPr>
          <w:rtl/>
        </w:rPr>
      </w:pPr>
      <w:r>
        <w:rPr>
          <w:rtl/>
        </w:rPr>
        <w:br/>
        <w:t>היו"ר ראובן ריבלין:</w:t>
      </w:r>
    </w:p>
    <w:p w14:paraId="32296CA0" w14:textId="77777777" w:rsidR="00000000" w:rsidRDefault="00F01BE4">
      <w:pPr>
        <w:pStyle w:val="a"/>
        <w:rPr>
          <w:rtl/>
        </w:rPr>
      </w:pPr>
    </w:p>
    <w:p w14:paraId="7A390BD7" w14:textId="77777777" w:rsidR="00000000" w:rsidRDefault="00F01BE4">
      <w:pPr>
        <w:pStyle w:val="a"/>
        <w:rPr>
          <w:rFonts w:hint="cs"/>
          <w:rtl/>
        </w:rPr>
      </w:pPr>
      <w:r>
        <w:rPr>
          <w:rFonts w:hint="cs"/>
          <w:rtl/>
        </w:rPr>
        <w:t>תודה.</w:t>
      </w:r>
    </w:p>
    <w:p w14:paraId="79882F83" w14:textId="77777777" w:rsidR="00000000" w:rsidRDefault="00F01BE4">
      <w:pPr>
        <w:pStyle w:val="SpeakerCon"/>
        <w:rPr>
          <w:rtl/>
        </w:rPr>
      </w:pPr>
      <w:r>
        <w:rPr>
          <w:rtl/>
        </w:rPr>
        <w:br/>
      </w:r>
      <w:bookmarkStart w:id="119" w:name="FS000000526T29_09_2003_13_07_00C"/>
      <w:bookmarkEnd w:id="119"/>
      <w:r>
        <w:rPr>
          <w:rtl/>
        </w:rPr>
        <w:t>משה גפני (יהדות התורה):</w:t>
      </w:r>
    </w:p>
    <w:p w14:paraId="7893B0E5" w14:textId="77777777" w:rsidR="00000000" w:rsidRDefault="00F01BE4">
      <w:pPr>
        <w:pStyle w:val="a"/>
        <w:rPr>
          <w:rtl/>
        </w:rPr>
      </w:pPr>
    </w:p>
    <w:p w14:paraId="54F62838" w14:textId="77777777" w:rsidR="00000000" w:rsidRDefault="00F01BE4">
      <w:pPr>
        <w:pStyle w:val="a"/>
        <w:rPr>
          <w:rFonts w:hint="cs"/>
          <w:rtl/>
        </w:rPr>
      </w:pPr>
      <w:r>
        <w:rPr>
          <w:rFonts w:hint="cs"/>
          <w:rtl/>
        </w:rPr>
        <w:t>- - ואני מקווה - תראה, חברי הכנסת הרבה פעמים מגיעים מאוחר למה שאני הגעתי מוקדם. תודה רבה ושנה טובה.</w:t>
      </w:r>
    </w:p>
    <w:p w14:paraId="0271BCE5" w14:textId="77777777" w:rsidR="00000000" w:rsidRDefault="00F01BE4">
      <w:pPr>
        <w:pStyle w:val="ad"/>
        <w:rPr>
          <w:rtl/>
        </w:rPr>
      </w:pPr>
      <w:r>
        <w:rPr>
          <w:rtl/>
        </w:rPr>
        <w:br/>
        <w:t>היו"ר ראובן ריבלין:</w:t>
      </w:r>
    </w:p>
    <w:p w14:paraId="60685AC8" w14:textId="77777777" w:rsidR="00000000" w:rsidRDefault="00F01BE4">
      <w:pPr>
        <w:pStyle w:val="a"/>
        <w:rPr>
          <w:rtl/>
        </w:rPr>
      </w:pPr>
    </w:p>
    <w:p w14:paraId="1E6F9057" w14:textId="77777777" w:rsidR="00000000" w:rsidRDefault="00F01BE4">
      <w:pPr>
        <w:pStyle w:val="a"/>
        <w:rPr>
          <w:rFonts w:hint="cs"/>
          <w:rtl/>
        </w:rPr>
      </w:pPr>
      <w:r>
        <w:rPr>
          <w:rFonts w:hint="cs"/>
          <w:rtl/>
        </w:rPr>
        <w:t>תודה רב</w:t>
      </w:r>
      <w:r>
        <w:rPr>
          <w:rFonts w:hint="cs"/>
          <w:rtl/>
        </w:rPr>
        <w:t xml:space="preserve">ה לחבר הכנסת גפני. חבר הכנסת מוחמד ברכה, בבקשה, אדוני סגן היושב-ראש, יעלה. </w:t>
      </w:r>
    </w:p>
    <w:p w14:paraId="39011061" w14:textId="77777777" w:rsidR="00000000" w:rsidRDefault="00F01BE4">
      <w:pPr>
        <w:pStyle w:val="a"/>
        <w:rPr>
          <w:rFonts w:hint="cs"/>
          <w:rtl/>
        </w:rPr>
      </w:pPr>
    </w:p>
    <w:p w14:paraId="78DE2A9B" w14:textId="77777777" w:rsidR="00000000" w:rsidRDefault="00F01BE4">
      <w:pPr>
        <w:pStyle w:val="a"/>
        <w:rPr>
          <w:rFonts w:hint="cs"/>
          <w:rtl/>
        </w:rPr>
      </w:pPr>
      <w:r>
        <w:rPr>
          <w:rFonts w:hint="cs"/>
          <w:rtl/>
        </w:rPr>
        <w:t>חבר הכנסת בר-און, מייד לאחר מכן אני מבקש לשאול את אדוני שאלות. חבר הכנסת בורג אינו נמצא כאן, אני אשאל במקומו ואני אתן תשובה גם לחבר הכנסת דהאמשה. בבקשה.</w:t>
      </w:r>
    </w:p>
    <w:p w14:paraId="7E15868C" w14:textId="77777777" w:rsidR="00000000" w:rsidRDefault="00F01BE4">
      <w:pPr>
        <w:pStyle w:val="Speaker"/>
        <w:rPr>
          <w:rtl/>
        </w:rPr>
      </w:pPr>
      <w:r>
        <w:rPr>
          <w:rtl/>
        </w:rPr>
        <w:br/>
      </w:r>
      <w:bookmarkStart w:id="120" w:name="FS000000540T29_09_2003_13_08_28"/>
      <w:bookmarkStart w:id="121" w:name="_Toc55731516"/>
      <w:bookmarkEnd w:id="120"/>
      <w:r>
        <w:rPr>
          <w:rtl/>
        </w:rPr>
        <w:t>מוחמד ברכה (חד"ש-תע"ל):</w:t>
      </w:r>
      <w:bookmarkEnd w:id="121"/>
    </w:p>
    <w:p w14:paraId="1AD7AE02" w14:textId="77777777" w:rsidR="00000000" w:rsidRDefault="00F01BE4">
      <w:pPr>
        <w:pStyle w:val="a"/>
        <w:rPr>
          <w:rtl/>
        </w:rPr>
      </w:pPr>
    </w:p>
    <w:p w14:paraId="5F3B5406" w14:textId="77777777" w:rsidR="00000000" w:rsidRDefault="00F01BE4">
      <w:pPr>
        <w:pStyle w:val="a"/>
        <w:rPr>
          <w:rFonts w:hint="cs"/>
          <w:rtl/>
        </w:rPr>
      </w:pPr>
      <w:r>
        <w:rPr>
          <w:rFonts w:hint="cs"/>
          <w:rtl/>
        </w:rPr>
        <w:t>אדוני היושב-ראש, רבותי חברי הכנסת, אין ספק שהחוק הזה עמד לנגד עיני כולם כשידענו שיהיו בחירות מיוחדות לראשות המועצות, לראשות העיריות, ולכן הבהילות לא מובנת. במשטר מסודר ובממשלה מסודרת היה צריך לעשות זאת עוד לפני כן.</w:t>
      </w:r>
    </w:p>
    <w:p w14:paraId="02134718" w14:textId="77777777" w:rsidR="00000000" w:rsidRDefault="00F01BE4">
      <w:pPr>
        <w:pStyle w:val="a"/>
        <w:rPr>
          <w:rFonts w:hint="cs"/>
          <w:rtl/>
        </w:rPr>
      </w:pPr>
    </w:p>
    <w:p w14:paraId="389B2030" w14:textId="77777777" w:rsidR="00000000" w:rsidRDefault="00F01BE4">
      <w:pPr>
        <w:pStyle w:val="a"/>
        <w:rPr>
          <w:rFonts w:hint="cs"/>
          <w:rtl/>
        </w:rPr>
      </w:pPr>
      <w:r>
        <w:rPr>
          <w:rFonts w:hint="cs"/>
          <w:rtl/>
        </w:rPr>
        <w:t>אין ספק שהחוק נכון באופן עקרוני. זאת אומ</w:t>
      </w:r>
      <w:r>
        <w:rPr>
          <w:rFonts w:hint="cs"/>
          <w:rtl/>
        </w:rPr>
        <w:t>רת, הצורך במתן מימון לבחירות לראשות מועצה או לראשות עירייה, זה דבר שאכן מתבקש. הרי לא ייתכן שרק מי שיש לו כסף יוכל להתמודד, וחשוב שאותו מנגנון שקיים לגבי מפלגות ומתן נקודת זינוק שווה לכל המפלגות - שתינתן נקודת זינוק שווה למועמדים לראשי רשויות, ולאו דווקא ל</w:t>
      </w:r>
      <w:r>
        <w:rPr>
          <w:rFonts w:hint="cs"/>
          <w:rtl/>
        </w:rPr>
        <w:t xml:space="preserve">אלה שיש להם. אבל התהליך הזה שמתקיים פה - תהליך החקיקה החפוזה - פשוט לא מתקבל על הדעת. </w:t>
      </w:r>
    </w:p>
    <w:p w14:paraId="322E9B52" w14:textId="77777777" w:rsidR="00000000" w:rsidRDefault="00F01BE4">
      <w:pPr>
        <w:pStyle w:val="a"/>
        <w:rPr>
          <w:rFonts w:hint="cs"/>
          <w:rtl/>
        </w:rPr>
      </w:pPr>
    </w:p>
    <w:p w14:paraId="41096704" w14:textId="77777777" w:rsidR="00000000" w:rsidRDefault="00F01BE4">
      <w:pPr>
        <w:pStyle w:val="a"/>
        <w:rPr>
          <w:rFonts w:hint="cs"/>
          <w:rtl/>
        </w:rPr>
      </w:pPr>
      <w:r>
        <w:rPr>
          <w:rFonts w:hint="cs"/>
          <w:rtl/>
        </w:rPr>
        <w:t xml:space="preserve">אני חושב שיש מקום, אדוני היושב-ראש, למשל, לא רק לגרוע מהחוק אלא להוסיף לו. למשל, גם בבחירות רגילות אסור להפקיע את הזכות למימון למועמד לראשות המועצה - מה שלא קיים היום, </w:t>
      </w:r>
      <w:r>
        <w:rPr>
          <w:rFonts w:hint="cs"/>
          <w:rtl/>
        </w:rPr>
        <w:t>ודבר כזה לא יכול לקרות ביום אחד.</w:t>
      </w:r>
    </w:p>
    <w:p w14:paraId="20C1D035" w14:textId="77777777" w:rsidR="00000000" w:rsidRDefault="00F01BE4">
      <w:pPr>
        <w:pStyle w:val="a"/>
        <w:rPr>
          <w:rFonts w:hint="cs"/>
          <w:rtl/>
        </w:rPr>
      </w:pPr>
    </w:p>
    <w:p w14:paraId="465D4D3B" w14:textId="77777777" w:rsidR="00000000" w:rsidRDefault="00F01BE4">
      <w:pPr>
        <w:pStyle w:val="a"/>
        <w:rPr>
          <w:rFonts w:hint="cs"/>
          <w:rtl/>
        </w:rPr>
      </w:pPr>
      <w:r>
        <w:rPr>
          <w:rFonts w:hint="cs"/>
          <w:rtl/>
        </w:rPr>
        <w:t>אנחנו כולנו נציגי מפלגות. רבים מאתנו, יש להם נציגים שמתמודדים בבחירות בכל מיני מקומות, וחשוב שלאחר הקריאה הראשונה גם אנחנו</w:t>
      </w:r>
      <w:r>
        <w:rPr>
          <w:rtl/>
        </w:rPr>
        <w:t xml:space="preserve"> </w:t>
      </w:r>
      <w:r>
        <w:rPr>
          <w:rFonts w:hint="cs"/>
          <w:rtl/>
        </w:rPr>
        <w:t>נבוא בדברים עם הנציגים שלנו, עם החברים שלנו במקומות השונים, על מנת לקדם חקיקה רצינית וראויה לשמה.</w:t>
      </w:r>
    </w:p>
    <w:p w14:paraId="0468B152" w14:textId="77777777" w:rsidR="00000000" w:rsidRDefault="00F01BE4">
      <w:pPr>
        <w:pStyle w:val="a"/>
        <w:rPr>
          <w:rFonts w:hint="cs"/>
          <w:rtl/>
        </w:rPr>
      </w:pPr>
    </w:p>
    <w:p w14:paraId="3F6744F2" w14:textId="77777777" w:rsidR="00000000" w:rsidRDefault="00F01BE4">
      <w:pPr>
        <w:pStyle w:val="a"/>
        <w:rPr>
          <w:rFonts w:hint="cs"/>
          <w:rtl/>
        </w:rPr>
      </w:pPr>
      <w:r>
        <w:rPr>
          <w:rFonts w:hint="cs"/>
          <w:rtl/>
        </w:rPr>
        <w:t>לכן יש מקום להעביר את הצעת החוק בקריאה ראשונה, אבל בשום אופן, אדוני היושב-ראש, אני לא רואה שיש מקום שהדברים האלה יתגלגלו לקריאה שנייה ושלישית, ויביאו הסתייגויות וידונו על ההסתייגויות - הכול ביום אחד.</w:t>
      </w:r>
    </w:p>
    <w:p w14:paraId="77CCCD8E" w14:textId="77777777" w:rsidR="00000000" w:rsidRDefault="00F01BE4">
      <w:pPr>
        <w:pStyle w:val="a"/>
        <w:rPr>
          <w:rFonts w:hint="cs"/>
          <w:rtl/>
        </w:rPr>
      </w:pPr>
    </w:p>
    <w:p w14:paraId="06F6B208" w14:textId="77777777" w:rsidR="00000000" w:rsidRDefault="00F01BE4">
      <w:pPr>
        <w:pStyle w:val="a"/>
        <w:rPr>
          <w:rFonts w:hint="cs"/>
          <w:rtl/>
        </w:rPr>
      </w:pPr>
      <w:r>
        <w:rPr>
          <w:rFonts w:hint="cs"/>
          <w:rtl/>
        </w:rPr>
        <w:t xml:space="preserve">זה חלק מהציניות שהממשלה מתנהלת בה. לפני כמה ימים הודיע </w:t>
      </w:r>
      <w:r>
        <w:rPr>
          <w:rFonts w:hint="cs"/>
          <w:rtl/>
        </w:rPr>
        <w:t>שר האוצר, מר נתניהו, שהוא מוותר על העלאת שכר הלימוד על מנת לרצות את שינוי ולזכות באתנן פוליטי משינוי, ובמקום זאת להפחית עוד את קצבאות הילדים. בסופו של דבר, אנחנו יודעים שזה תרגיל כדי למשוך כסף מאותו כיס. הרי אם מעלים את שכר הלימוד, מי שלא יגיעו לאוניברסיטא</w:t>
      </w:r>
      <w:r>
        <w:rPr>
          <w:rFonts w:hint="cs"/>
          <w:rtl/>
        </w:rPr>
        <w:t xml:space="preserve">ות אלה לא בני עשירים. הרי זה ידפוק את בני העניים, וכשלוקחים את הכסף מקצבאות הילדים, הם לוקחים מאותו כיס, אותו כסף. </w:t>
      </w:r>
    </w:p>
    <w:p w14:paraId="411890AF" w14:textId="77777777" w:rsidR="00000000" w:rsidRDefault="00F01BE4">
      <w:pPr>
        <w:pStyle w:val="a"/>
        <w:rPr>
          <w:rFonts w:hint="cs"/>
          <w:rtl/>
        </w:rPr>
      </w:pPr>
    </w:p>
    <w:p w14:paraId="667350C1" w14:textId="77777777" w:rsidR="00000000" w:rsidRDefault="00F01BE4">
      <w:pPr>
        <w:pStyle w:val="a"/>
        <w:rPr>
          <w:rFonts w:hint="cs"/>
          <w:rtl/>
        </w:rPr>
      </w:pPr>
      <w:r>
        <w:rPr>
          <w:rFonts w:hint="cs"/>
          <w:rtl/>
        </w:rPr>
        <w:t xml:space="preserve">אבל, משרד האוצר ושר האוצר מגיעים לשיא של ציניות - - </w:t>
      </w:r>
    </w:p>
    <w:p w14:paraId="70EDEB61" w14:textId="77777777" w:rsidR="00000000" w:rsidRDefault="00F01BE4">
      <w:pPr>
        <w:pStyle w:val="ad"/>
        <w:rPr>
          <w:rtl/>
        </w:rPr>
      </w:pPr>
      <w:r>
        <w:rPr>
          <w:rtl/>
        </w:rPr>
        <w:br/>
        <w:t>היו"ר ראובן ריבלין:</w:t>
      </w:r>
    </w:p>
    <w:p w14:paraId="726BDE53" w14:textId="77777777" w:rsidR="00000000" w:rsidRDefault="00F01BE4">
      <w:pPr>
        <w:pStyle w:val="a"/>
        <w:rPr>
          <w:rtl/>
        </w:rPr>
      </w:pPr>
    </w:p>
    <w:p w14:paraId="2F3CFA2F" w14:textId="77777777" w:rsidR="00000000" w:rsidRDefault="00F01BE4">
      <w:pPr>
        <w:pStyle w:val="a"/>
        <w:rPr>
          <w:rFonts w:hint="cs"/>
          <w:rtl/>
        </w:rPr>
      </w:pPr>
      <w:r>
        <w:rPr>
          <w:rFonts w:hint="cs"/>
          <w:rtl/>
        </w:rPr>
        <w:t>חצי דקה.</w:t>
      </w:r>
    </w:p>
    <w:p w14:paraId="5156A36E" w14:textId="77777777" w:rsidR="00000000" w:rsidRDefault="00F01BE4">
      <w:pPr>
        <w:pStyle w:val="SpeakerCon"/>
        <w:rPr>
          <w:rtl/>
        </w:rPr>
      </w:pPr>
      <w:r>
        <w:rPr>
          <w:rtl/>
        </w:rPr>
        <w:br/>
      </w:r>
      <w:bookmarkStart w:id="122" w:name="FS000000540T29_09_2003_13_16_56C"/>
      <w:bookmarkEnd w:id="122"/>
      <w:r>
        <w:rPr>
          <w:rtl/>
        </w:rPr>
        <w:t>מוחמד ברכה (חד"ש-תע"ל):</w:t>
      </w:r>
    </w:p>
    <w:p w14:paraId="03C8A24F" w14:textId="77777777" w:rsidR="00000000" w:rsidRDefault="00F01BE4">
      <w:pPr>
        <w:pStyle w:val="a"/>
        <w:rPr>
          <w:rtl/>
        </w:rPr>
      </w:pPr>
    </w:p>
    <w:p w14:paraId="43076107" w14:textId="77777777" w:rsidR="00000000" w:rsidRDefault="00F01BE4">
      <w:pPr>
        <w:pStyle w:val="a"/>
        <w:rPr>
          <w:rFonts w:hint="cs"/>
          <w:rtl/>
        </w:rPr>
      </w:pPr>
      <w:r>
        <w:rPr>
          <w:rFonts w:hint="cs"/>
          <w:rtl/>
        </w:rPr>
        <w:t>- -  בפגיעה בשכבות החלשות. יש</w:t>
      </w:r>
      <w:r>
        <w:rPr>
          <w:rFonts w:hint="cs"/>
          <w:rtl/>
        </w:rPr>
        <w:t xml:space="preserve"> זיגזגים בנושא של האתנן הפוליטי, אבל יש עקביות מוחלטת בפגיעה בשכבות החלשות, פעם אחר פעם - אם לא בהעלאת שכר הלימוד, זה בגזלת קצבאות הילדים, ואני חושב שכדאי שהכנסת תיתן את דעתה לנושא הזה. תודה רבה, אדוני. </w:t>
      </w:r>
    </w:p>
    <w:p w14:paraId="0D222974" w14:textId="77777777" w:rsidR="00000000" w:rsidRDefault="00F01BE4">
      <w:pPr>
        <w:pStyle w:val="ad"/>
        <w:rPr>
          <w:rtl/>
        </w:rPr>
      </w:pPr>
      <w:r>
        <w:rPr>
          <w:rtl/>
        </w:rPr>
        <w:br/>
        <w:t>היו"ר ראובן ריבלין:</w:t>
      </w:r>
    </w:p>
    <w:p w14:paraId="729D0DCC" w14:textId="77777777" w:rsidR="00000000" w:rsidRDefault="00F01BE4">
      <w:pPr>
        <w:pStyle w:val="a"/>
        <w:rPr>
          <w:rtl/>
        </w:rPr>
      </w:pPr>
    </w:p>
    <w:p w14:paraId="0E272FF7" w14:textId="77777777" w:rsidR="00000000" w:rsidRDefault="00F01BE4">
      <w:pPr>
        <w:pStyle w:val="a"/>
        <w:rPr>
          <w:rFonts w:hint="cs"/>
          <w:rtl/>
        </w:rPr>
      </w:pPr>
      <w:r>
        <w:rPr>
          <w:rFonts w:hint="cs"/>
          <w:rtl/>
        </w:rPr>
        <w:t>תודה רבה לחבר הכנסת ברכה, שבאמ</w:t>
      </w:r>
      <w:r>
        <w:rPr>
          <w:rFonts w:hint="cs"/>
          <w:rtl/>
        </w:rPr>
        <w:t xml:space="preserve">ת הסתפק בפחות מהזמן. </w:t>
      </w:r>
    </w:p>
    <w:p w14:paraId="1067DD17" w14:textId="77777777" w:rsidR="00000000" w:rsidRDefault="00F01BE4">
      <w:pPr>
        <w:pStyle w:val="a"/>
        <w:rPr>
          <w:rFonts w:hint="cs"/>
          <w:rtl/>
        </w:rPr>
      </w:pPr>
    </w:p>
    <w:p w14:paraId="7B998455" w14:textId="77777777" w:rsidR="00000000" w:rsidRDefault="00F01BE4">
      <w:pPr>
        <w:pStyle w:val="a"/>
        <w:rPr>
          <w:rFonts w:hint="cs"/>
          <w:rtl/>
        </w:rPr>
      </w:pPr>
      <w:r>
        <w:rPr>
          <w:rFonts w:hint="cs"/>
          <w:rtl/>
        </w:rPr>
        <w:t>אדוני יושב-ראש ועדת הכנסת - אדוני יעלה עוד רגע ויענה תשובות ברורות. כאשר אדוני הביא הבוקר את בקשתה של הממשלה לשחרור מחובת הנחה - האם הובהר שמדובר בקריאה ראשונה ובקריאה שנייה ושלישית?</w:t>
      </w:r>
    </w:p>
    <w:p w14:paraId="4B76ADEF" w14:textId="77777777" w:rsidR="00000000" w:rsidRDefault="00F01BE4">
      <w:pPr>
        <w:pStyle w:val="ac"/>
        <w:rPr>
          <w:rtl/>
        </w:rPr>
      </w:pPr>
      <w:r>
        <w:rPr>
          <w:rtl/>
        </w:rPr>
        <w:br/>
        <w:t>רוני בר-און (יו"ר ועדת הכנסת):</w:t>
      </w:r>
    </w:p>
    <w:p w14:paraId="22FB89CF" w14:textId="77777777" w:rsidR="00000000" w:rsidRDefault="00F01BE4">
      <w:pPr>
        <w:pStyle w:val="a"/>
        <w:rPr>
          <w:rFonts w:hint="cs"/>
          <w:rtl/>
        </w:rPr>
      </w:pPr>
    </w:p>
    <w:p w14:paraId="26E297D4" w14:textId="77777777" w:rsidR="00000000" w:rsidRDefault="00F01BE4">
      <w:pPr>
        <w:pStyle w:val="a"/>
        <w:rPr>
          <w:rFonts w:hint="cs"/>
          <w:rtl/>
        </w:rPr>
      </w:pPr>
      <w:r>
        <w:rPr>
          <w:rFonts w:hint="cs"/>
          <w:rtl/>
        </w:rPr>
        <w:t xml:space="preserve">- - - </w:t>
      </w:r>
    </w:p>
    <w:p w14:paraId="5DE75A62" w14:textId="77777777" w:rsidR="00000000" w:rsidRDefault="00F01BE4">
      <w:pPr>
        <w:pStyle w:val="ad"/>
        <w:rPr>
          <w:rtl/>
        </w:rPr>
      </w:pPr>
      <w:r>
        <w:rPr>
          <w:rtl/>
        </w:rPr>
        <w:br/>
        <w:t>היו"ר ראו</w:t>
      </w:r>
      <w:r>
        <w:rPr>
          <w:rtl/>
        </w:rPr>
        <w:t>בן ריבלין:</w:t>
      </w:r>
    </w:p>
    <w:p w14:paraId="0F834E8D" w14:textId="77777777" w:rsidR="00000000" w:rsidRDefault="00F01BE4">
      <w:pPr>
        <w:pStyle w:val="a"/>
        <w:rPr>
          <w:rtl/>
        </w:rPr>
      </w:pPr>
    </w:p>
    <w:p w14:paraId="3B692EBF" w14:textId="77777777" w:rsidR="00000000" w:rsidRDefault="00F01BE4">
      <w:pPr>
        <w:pStyle w:val="a"/>
        <w:rPr>
          <w:rFonts w:hint="cs"/>
          <w:rtl/>
        </w:rPr>
      </w:pPr>
      <w:r>
        <w:rPr>
          <w:rFonts w:hint="cs"/>
          <w:rtl/>
        </w:rPr>
        <w:t xml:space="preserve">זאת שאלה אחת. השאלה השנייה - האם היו בוועדת הכנסת מתנגדים לבקשה הזאת? אדוני יואיל לעלות. </w:t>
      </w:r>
    </w:p>
    <w:p w14:paraId="4D331FB7" w14:textId="77777777" w:rsidR="00000000" w:rsidRDefault="00F01BE4">
      <w:pPr>
        <w:pStyle w:val="a"/>
        <w:rPr>
          <w:rFonts w:hint="cs"/>
          <w:rtl/>
        </w:rPr>
      </w:pPr>
    </w:p>
    <w:p w14:paraId="3D549083" w14:textId="77777777" w:rsidR="00000000" w:rsidRDefault="00F01BE4">
      <w:pPr>
        <w:pStyle w:val="a"/>
        <w:rPr>
          <w:rFonts w:hint="cs"/>
          <w:rtl/>
        </w:rPr>
      </w:pPr>
      <w:r>
        <w:rPr>
          <w:rFonts w:hint="cs"/>
          <w:rtl/>
        </w:rPr>
        <w:t>ובינתיים - עד שאדוני עולה - חבר הכנסת דהאמשה, נמסר לי על-ידי יחזקאל לביא, שהוא הממונה על הבחירות מטעם משרד הפנים - הוא לא הממונה על הבחירות מטעם ועדת הבח</w:t>
      </w:r>
      <w:r>
        <w:rPr>
          <w:rFonts w:hint="cs"/>
          <w:rtl/>
        </w:rPr>
        <w:t xml:space="preserve">ירות </w:t>
      </w:r>
      <w:r>
        <w:rPr>
          <w:rtl/>
        </w:rPr>
        <w:t>–</w:t>
      </w:r>
      <w:r>
        <w:rPr>
          <w:rFonts w:hint="cs"/>
          <w:rtl/>
        </w:rPr>
        <w:t xml:space="preserve"> הוא פקיד, סמנכ"ל משרד הפנים, והוא אמר שאין צו של שר הפנים בנושא הבחירות שאתה דיברת עליו. </w:t>
      </w:r>
    </w:p>
    <w:p w14:paraId="7038D40B" w14:textId="77777777" w:rsidR="00000000" w:rsidRDefault="00F01BE4">
      <w:pPr>
        <w:pStyle w:val="a"/>
        <w:rPr>
          <w:rFonts w:hint="cs"/>
          <w:rtl/>
        </w:rPr>
      </w:pPr>
      <w:r>
        <w:rPr>
          <w:rtl/>
        </w:rPr>
        <w:br/>
      </w:r>
      <w:r>
        <w:rPr>
          <w:rFonts w:hint="cs"/>
          <w:rtl/>
        </w:rPr>
        <w:t xml:space="preserve"> </w:t>
      </w:r>
      <w:r>
        <w:rPr>
          <w:rFonts w:hint="cs"/>
          <w:rtl/>
        </w:rPr>
        <w:tab/>
        <w:t>יותר מכך, הממשלה התכוונה להגיש הצעת חוק, ולהניחה על שולחן הכנסת, בדבר צמצום שעות הבחירה, וביקשה להעביר זאת בנוהל חפוז, אבל הכנסת לא הסכימה להביא את העניין ב</w:t>
      </w:r>
      <w:r>
        <w:rPr>
          <w:rFonts w:hint="cs"/>
          <w:rtl/>
        </w:rPr>
        <w:t>נוהל חפוז, והממשלה חזרה בה  מכוונתה להגיש הצעת חוק זו.</w:t>
      </w:r>
    </w:p>
    <w:p w14:paraId="4F2B9DC2" w14:textId="77777777" w:rsidR="00000000" w:rsidRDefault="00F01BE4">
      <w:pPr>
        <w:pStyle w:val="a"/>
        <w:rPr>
          <w:rFonts w:hint="cs"/>
          <w:rtl/>
        </w:rPr>
      </w:pPr>
    </w:p>
    <w:p w14:paraId="57500DBE" w14:textId="77777777" w:rsidR="00000000" w:rsidRDefault="00F01BE4">
      <w:pPr>
        <w:pStyle w:val="a"/>
        <w:rPr>
          <w:rFonts w:hint="cs"/>
          <w:rtl/>
        </w:rPr>
      </w:pPr>
      <w:r>
        <w:rPr>
          <w:rFonts w:hint="cs"/>
          <w:rtl/>
        </w:rPr>
        <w:t>לפני שיושב-ראש ועדת הכנסת ידבר, אני רוצה לומר שקיבלתי את הבקשה, הובהר לי על-ידי הממשלה שהחוק העומד לדיון היום הוא חוק שאין בו מחלוקת, הוא חוק טכני. היתה לקונה מבחינת היכולת של ראשי ערים להתמודד כאשר מ</w:t>
      </w:r>
      <w:r>
        <w:rPr>
          <w:rFonts w:hint="cs"/>
          <w:rtl/>
        </w:rPr>
        <w:t>ועצתם נבחרה ואין צורך לקיים בחירות לגבי ההרכב הסיעתי של המועצה. נאמר לי שאין אפילו חבר כנסת אחד שיתנגד במהלך עניינים רגיל לנושא זה, ולכן כמעט אין הערות. כי כל החוק הוא ברור ובהיר, וכמעט אין עליו הערות לגופו של עניין. מובן שאמרתי שהעניין יועבר לוועדת הכנסת.</w:t>
      </w:r>
    </w:p>
    <w:p w14:paraId="352C0BF0" w14:textId="77777777" w:rsidR="00000000" w:rsidRDefault="00F01BE4">
      <w:pPr>
        <w:pStyle w:val="a"/>
        <w:rPr>
          <w:rFonts w:hint="cs"/>
          <w:rtl/>
        </w:rPr>
      </w:pPr>
    </w:p>
    <w:p w14:paraId="75D2CED3" w14:textId="77777777" w:rsidR="00000000" w:rsidRDefault="00F01BE4">
      <w:pPr>
        <w:pStyle w:val="a"/>
        <w:rPr>
          <w:rFonts w:hint="cs"/>
          <w:rtl/>
        </w:rPr>
      </w:pPr>
      <w:r>
        <w:rPr>
          <w:rFonts w:hint="cs"/>
          <w:rtl/>
        </w:rPr>
        <w:t>אדוני יושב-ראש ועדת הכנסת, מה היה היום בוועדת הכנסת? נא להבהיר זאת לפרוטוקול.</w:t>
      </w:r>
    </w:p>
    <w:p w14:paraId="33557049" w14:textId="77777777" w:rsidR="00000000" w:rsidRDefault="00F01BE4">
      <w:pPr>
        <w:pStyle w:val="a"/>
        <w:ind w:firstLine="0"/>
        <w:rPr>
          <w:rFonts w:hint="cs"/>
          <w:rtl/>
        </w:rPr>
      </w:pPr>
    </w:p>
    <w:p w14:paraId="6FC16F44" w14:textId="77777777" w:rsidR="00000000" w:rsidRDefault="00F01BE4">
      <w:pPr>
        <w:pStyle w:val="Speaker"/>
        <w:rPr>
          <w:rtl/>
        </w:rPr>
      </w:pPr>
      <w:bookmarkStart w:id="123" w:name="FS000001038T29_09_2003_12_47_56"/>
      <w:bookmarkStart w:id="124" w:name="_Toc55731517"/>
      <w:bookmarkEnd w:id="123"/>
      <w:r>
        <w:rPr>
          <w:rFonts w:hint="eastAsia"/>
          <w:rtl/>
        </w:rPr>
        <w:t>רוני</w:t>
      </w:r>
      <w:r>
        <w:rPr>
          <w:rtl/>
        </w:rPr>
        <w:t xml:space="preserve"> בר-און (יו"ר ועדת הכנסת):</w:t>
      </w:r>
      <w:bookmarkEnd w:id="124"/>
    </w:p>
    <w:p w14:paraId="6AD6803B" w14:textId="77777777" w:rsidR="00000000" w:rsidRDefault="00F01BE4">
      <w:pPr>
        <w:pStyle w:val="a"/>
        <w:rPr>
          <w:rFonts w:hint="cs"/>
          <w:rtl/>
        </w:rPr>
      </w:pPr>
    </w:p>
    <w:p w14:paraId="42025371" w14:textId="77777777" w:rsidR="00000000" w:rsidRDefault="00F01BE4">
      <w:pPr>
        <w:pStyle w:val="a"/>
        <w:rPr>
          <w:rFonts w:hint="cs"/>
          <w:rtl/>
        </w:rPr>
      </w:pPr>
      <w:r>
        <w:rPr>
          <w:rFonts w:hint="cs"/>
          <w:rtl/>
        </w:rPr>
        <w:t xml:space="preserve">אדוני היושב-ראש, רבותי חברי הכנסת, העניין שהנושא מובא היום לפטור מחובת הנחה בכל שלוש הקריאות הובהר על-ידי לא פחות מארבע פעמים במהלך דיון שמשכו </w:t>
      </w:r>
      <w:r>
        <w:rPr>
          <w:rFonts w:hint="cs"/>
          <w:rtl/>
        </w:rPr>
        <w:t>לא עלה על עשר או 12 דקות: בפעם הראשונה קראתי את מכתבו של מזכיר הממשלה אליך, אדוני היושב-ראש, שם נאמר הדבר שחור על גבי לבן. אחר כך, כאשר הסברתי לחברים את תכלית החוק בדברי ההסבר, שבתי, פירטתי ואמרתי כחלק מן הדיון, שאיננו דנים בנושא לגופו של עניין, אלא אנו דנ</w:t>
      </w:r>
      <w:r>
        <w:rPr>
          <w:rFonts w:hint="cs"/>
          <w:rtl/>
        </w:rPr>
        <w:t xml:space="preserve">ים רק בפטור מחובת הנחה, אבל מדובר בכל שלוש הקריאות. אחר כך הדברים נאמרו על-ידי, והדברים יכולים להיבדק בפרוטוקול, לפחות כל שלוש הקריאות - - - </w:t>
      </w:r>
    </w:p>
    <w:p w14:paraId="6E47E134" w14:textId="77777777" w:rsidR="00000000" w:rsidRDefault="00F01BE4">
      <w:pPr>
        <w:pStyle w:val="a"/>
        <w:ind w:firstLine="0"/>
        <w:rPr>
          <w:rFonts w:hint="cs"/>
          <w:rtl/>
        </w:rPr>
      </w:pPr>
    </w:p>
    <w:p w14:paraId="569768D9" w14:textId="77777777" w:rsidR="00000000" w:rsidRDefault="00F01BE4">
      <w:pPr>
        <w:pStyle w:val="ad"/>
        <w:rPr>
          <w:rtl/>
        </w:rPr>
      </w:pPr>
      <w:r>
        <w:rPr>
          <w:rtl/>
        </w:rPr>
        <w:t>היו"ר ראובן ריבלין:</w:t>
      </w:r>
    </w:p>
    <w:p w14:paraId="099E2879" w14:textId="77777777" w:rsidR="00000000" w:rsidRDefault="00F01BE4">
      <w:pPr>
        <w:pStyle w:val="a"/>
        <w:rPr>
          <w:rtl/>
        </w:rPr>
      </w:pPr>
    </w:p>
    <w:p w14:paraId="1383630E" w14:textId="77777777" w:rsidR="00000000" w:rsidRDefault="00F01BE4">
      <w:pPr>
        <w:pStyle w:val="a"/>
        <w:rPr>
          <w:rFonts w:hint="cs"/>
          <w:rtl/>
        </w:rPr>
      </w:pPr>
      <w:r>
        <w:rPr>
          <w:rFonts w:hint="cs"/>
          <w:rtl/>
        </w:rPr>
        <w:t>וכי שלוש הקריאות תיערכנה בו ביום?</w:t>
      </w:r>
    </w:p>
    <w:p w14:paraId="327BD34C" w14:textId="77777777" w:rsidR="00000000" w:rsidRDefault="00F01BE4">
      <w:pPr>
        <w:pStyle w:val="a"/>
        <w:ind w:firstLine="0"/>
        <w:rPr>
          <w:rFonts w:hint="cs"/>
          <w:rtl/>
        </w:rPr>
      </w:pPr>
    </w:p>
    <w:p w14:paraId="5365E1D3" w14:textId="77777777" w:rsidR="00000000" w:rsidRDefault="00F01BE4">
      <w:pPr>
        <w:pStyle w:val="SpeakerCon"/>
        <w:rPr>
          <w:rtl/>
        </w:rPr>
      </w:pPr>
      <w:bookmarkStart w:id="125" w:name="FS000001038T29_09_2003_12_51_02C"/>
      <w:bookmarkEnd w:id="125"/>
      <w:r>
        <w:rPr>
          <w:rtl/>
        </w:rPr>
        <w:t>רוני בר-און (יו"ר ועדת הכנסת):</w:t>
      </w:r>
    </w:p>
    <w:p w14:paraId="069545FB" w14:textId="77777777" w:rsidR="00000000" w:rsidRDefault="00F01BE4">
      <w:pPr>
        <w:pStyle w:val="a"/>
        <w:rPr>
          <w:rtl/>
        </w:rPr>
      </w:pPr>
    </w:p>
    <w:p w14:paraId="27AA57FF" w14:textId="77777777" w:rsidR="00000000" w:rsidRDefault="00F01BE4">
      <w:pPr>
        <w:pStyle w:val="a"/>
        <w:rPr>
          <w:rFonts w:hint="cs"/>
          <w:rtl/>
        </w:rPr>
      </w:pPr>
      <w:r>
        <w:rPr>
          <w:rFonts w:hint="cs"/>
          <w:rtl/>
        </w:rPr>
        <w:t>הדבר נאמר על-ידי בפה מלא,</w:t>
      </w:r>
      <w:r>
        <w:rPr>
          <w:rFonts w:hint="cs"/>
          <w:rtl/>
        </w:rPr>
        <w:t xml:space="preserve"> ואני חושב שהקול שלי הוא ברור, בהיר ונהיר בחדר הוועדה, כפי שהוא ברור ונהיר גם כאן, והפרוטוקול יוכיח זאת. היתה נוכחת יושבת-ראש סיעת העבודה, למיטב זיכרוני, ההצבעה היתה פה-אחד, לא היו מתנגדים, לא היו נמנעים, והיה ברור שהדיון הוא על פטור מחובת הנחה בלבד, ולא ע</w:t>
      </w:r>
      <w:r>
        <w:rPr>
          <w:rFonts w:hint="cs"/>
          <w:rtl/>
        </w:rPr>
        <w:t xml:space="preserve">ל המהות של החוק. </w:t>
      </w:r>
    </w:p>
    <w:p w14:paraId="4CFE92C0" w14:textId="77777777" w:rsidR="00000000" w:rsidRDefault="00F01BE4">
      <w:pPr>
        <w:pStyle w:val="a"/>
        <w:rPr>
          <w:rFonts w:hint="cs"/>
          <w:rtl/>
        </w:rPr>
      </w:pPr>
    </w:p>
    <w:p w14:paraId="5D50A3AB" w14:textId="77777777" w:rsidR="00000000" w:rsidRDefault="00F01BE4">
      <w:pPr>
        <w:pStyle w:val="a"/>
        <w:rPr>
          <w:rFonts w:hint="cs"/>
          <w:rtl/>
        </w:rPr>
      </w:pPr>
      <w:r>
        <w:rPr>
          <w:rFonts w:hint="cs"/>
          <w:rtl/>
        </w:rPr>
        <w:t xml:space="preserve">יתר על כן, אדוני היושב-ראש, אני רוצה להזכיר לכולם, ולמי שזיכרונו קצר במיוחד, שנושא של דיון בכל שלוש הקריאות בפטור מחובת הנחה בכינוס פגרה, היה בכנס הפגרה האחרון שקיימה הכנסת השש-עשרה, לפני פחות מחודש ימים. לכן הדברים מאוד ברורים. </w:t>
      </w:r>
    </w:p>
    <w:p w14:paraId="79A3C1BE" w14:textId="77777777" w:rsidR="00000000" w:rsidRDefault="00F01BE4">
      <w:pPr>
        <w:pStyle w:val="a"/>
        <w:ind w:firstLine="0"/>
        <w:rPr>
          <w:rFonts w:hint="cs"/>
          <w:rtl/>
        </w:rPr>
      </w:pPr>
    </w:p>
    <w:p w14:paraId="1A4C8213" w14:textId="77777777" w:rsidR="00000000" w:rsidRDefault="00F01BE4">
      <w:pPr>
        <w:pStyle w:val="ad"/>
        <w:rPr>
          <w:rtl/>
        </w:rPr>
      </w:pPr>
      <w:r>
        <w:rPr>
          <w:rtl/>
        </w:rPr>
        <w:t xml:space="preserve">היו"ר </w:t>
      </w:r>
      <w:r>
        <w:rPr>
          <w:rtl/>
        </w:rPr>
        <w:t>ראובן ריבלין:</w:t>
      </w:r>
    </w:p>
    <w:p w14:paraId="0426C3AF" w14:textId="77777777" w:rsidR="00000000" w:rsidRDefault="00F01BE4">
      <w:pPr>
        <w:pStyle w:val="a"/>
        <w:rPr>
          <w:rtl/>
        </w:rPr>
      </w:pPr>
    </w:p>
    <w:p w14:paraId="5E2DCD90" w14:textId="77777777" w:rsidR="00000000" w:rsidRDefault="00F01BE4">
      <w:pPr>
        <w:pStyle w:val="a"/>
        <w:rPr>
          <w:rFonts w:hint="cs"/>
          <w:rtl/>
        </w:rPr>
      </w:pPr>
      <w:r>
        <w:rPr>
          <w:rFonts w:hint="cs"/>
          <w:rtl/>
        </w:rPr>
        <w:t>תודה לאדוני. רבותי, כמובן התקדימים מורים שהיו כמה פעמים, לא רק בכנסת הזאת, אלא כאשר התבקש הדבר מבחינת תיקון לקונה, ולכן ניגש להצבעה בקריאה ראשונה. החוק יועבר להכנתו לקריאה שנייה ושלישית, אם יעבור, ואם הייעוץ המשפטי יוכל להעביר לנו ולהביא לקר</w:t>
      </w:r>
      <w:r>
        <w:rPr>
          <w:rFonts w:hint="cs"/>
          <w:rtl/>
        </w:rPr>
        <w:t xml:space="preserve">יאה שנייה ושלישית, נעשה זאת בהתאם למצווה. </w:t>
      </w:r>
    </w:p>
    <w:p w14:paraId="1E3407F9" w14:textId="77777777" w:rsidR="00000000" w:rsidRDefault="00F01BE4">
      <w:pPr>
        <w:pStyle w:val="a"/>
        <w:rPr>
          <w:rFonts w:hint="cs"/>
          <w:rtl/>
        </w:rPr>
      </w:pPr>
    </w:p>
    <w:p w14:paraId="4D229C32" w14:textId="77777777" w:rsidR="00000000" w:rsidRDefault="00F01BE4">
      <w:pPr>
        <w:pStyle w:val="a"/>
        <w:rPr>
          <w:rFonts w:hint="cs"/>
          <w:rtl/>
        </w:rPr>
      </w:pPr>
      <w:r>
        <w:rPr>
          <w:rFonts w:hint="cs"/>
          <w:rtl/>
        </w:rPr>
        <w:t>רבותי חברי הכנסת, אנחנו עוברים עכשיו להצבעות. אין לנו פה מתקני הצבעות, והם מותקנים כרגע באולם המליאה. בשעה טובה, כאשר נתכנס לישיבה הראשונה בכנס החורף, כבר נהיה כולנו ישובים במקומותינו עם מתקן משוכלל וחדש העומד לר</w:t>
      </w:r>
      <w:r>
        <w:rPr>
          <w:rFonts w:hint="cs"/>
          <w:rtl/>
        </w:rPr>
        <w:t>שותו של כל חבר כנסת, בלי צורך לזהות באצבע כזאת או אחרת, מפאת הזעקה שיצאה ממספר לא מבוטל של חברי הכנסת ועל אף החלטות הכנסת.</w:t>
      </w:r>
    </w:p>
    <w:p w14:paraId="43CF019B" w14:textId="77777777" w:rsidR="00000000" w:rsidRDefault="00F01BE4">
      <w:pPr>
        <w:pStyle w:val="a"/>
        <w:rPr>
          <w:rFonts w:hint="cs"/>
          <w:rtl/>
        </w:rPr>
      </w:pPr>
    </w:p>
    <w:p w14:paraId="777D702C" w14:textId="77777777" w:rsidR="00000000" w:rsidRDefault="00F01BE4">
      <w:pPr>
        <w:pStyle w:val="a"/>
        <w:rPr>
          <w:rFonts w:hint="cs"/>
          <w:rtl/>
        </w:rPr>
      </w:pPr>
      <w:r>
        <w:rPr>
          <w:rFonts w:hint="cs"/>
          <w:rtl/>
        </w:rPr>
        <w:t xml:space="preserve"> אנחנו עוברים כרגע להצבעה בקריאה ראשונה. לאחר מכן נבקש מכולם להמשיך ולשבת אם הם רוצים גם להצביע בנושא העברת סמכויות מראש הממשלה לשר </w:t>
      </w:r>
      <w:r>
        <w:rPr>
          <w:rFonts w:hint="cs"/>
          <w:rtl/>
        </w:rPr>
        <w:t xml:space="preserve">התעשייה, המסחר - - - </w:t>
      </w:r>
    </w:p>
    <w:p w14:paraId="22453229" w14:textId="77777777" w:rsidR="00000000" w:rsidRDefault="00F01BE4">
      <w:pPr>
        <w:pStyle w:val="a"/>
        <w:ind w:firstLine="0"/>
        <w:rPr>
          <w:rFonts w:hint="cs"/>
          <w:rtl/>
        </w:rPr>
      </w:pPr>
    </w:p>
    <w:p w14:paraId="53A21135" w14:textId="77777777" w:rsidR="00000000" w:rsidRDefault="00F01BE4">
      <w:pPr>
        <w:pStyle w:val="ac"/>
        <w:rPr>
          <w:rtl/>
        </w:rPr>
      </w:pPr>
      <w:r>
        <w:rPr>
          <w:rFonts w:hint="eastAsia"/>
          <w:rtl/>
        </w:rPr>
        <w:t>שר</w:t>
      </w:r>
      <w:r>
        <w:rPr>
          <w:rtl/>
        </w:rPr>
        <w:t xml:space="preserve"> ה</w:t>
      </w:r>
      <w:r>
        <w:rPr>
          <w:rFonts w:hint="cs"/>
          <w:rtl/>
        </w:rPr>
        <w:t xml:space="preserve">תעשייה, המסחר והתעסוקה </w:t>
      </w:r>
      <w:r>
        <w:rPr>
          <w:rtl/>
        </w:rPr>
        <w:t>אהוד אולמרט:</w:t>
      </w:r>
    </w:p>
    <w:p w14:paraId="0B7AEE95" w14:textId="77777777" w:rsidR="00000000" w:rsidRDefault="00F01BE4">
      <w:pPr>
        <w:pStyle w:val="a"/>
        <w:rPr>
          <w:rFonts w:hint="cs"/>
          <w:rtl/>
        </w:rPr>
      </w:pPr>
    </w:p>
    <w:p w14:paraId="061F72D2" w14:textId="77777777" w:rsidR="00000000" w:rsidRDefault="00F01BE4">
      <w:pPr>
        <w:pStyle w:val="a"/>
        <w:rPr>
          <w:rFonts w:hint="cs"/>
          <w:rtl/>
        </w:rPr>
      </w:pPr>
      <w:r>
        <w:rPr>
          <w:rFonts w:hint="cs"/>
          <w:rtl/>
        </w:rPr>
        <w:t xml:space="preserve">לשר אהוד אולמרט. </w:t>
      </w:r>
    </w:p>
    <w:p w14:paraId="7F84879A" w14:textId="77777777" w:rsidR="00000000" w:rsidRDefault="00F01BE4">
      <w:pPr>
        <w:pStyle w:val="a"/>
        <w:ind w:firstLine="0"/>
        <w:rPr>
          <w:rFonts w:hint="cs"/>
          <w:rtl/>
        </w:rPr>
      </w:pPr>
    </w:p>
    <w:p w14:paraId="1A530A52" w14:textId="77777777" w:rsidR="00000000" w:rsidRDefault="00F01BE4">
      <w:pPr>
        <w:pStyle w:val="ad"/>
        <w:rPr>
          <w:rtl/>
        </w:rPr>
      </w:pPr>
      <w:r>
        <w:rPr>
          <w:rtl/>
        </w:rPr>
        <w:t>היו"ר ראובן ריבלין:</w:t>
      </w:r>
    </w:p>
    <w:p w14:paraId="7EBFAA80" w14:textId="77777777" w:rsidR="00000000" w:rsidRDefault="00F01BE4">
      <w:pPr>
        <w:pStyle w:val="a"/>
        <w:rPr>
          <w:rtl/>
        </w:rPr>
      </w:pPr>
    </w:p>
    <w:p w14:paraId="19FCF1FB" w14:textId="77777777" w:rsidR="00000000" w:rsidRDefault="00F01BE4">
      <w:pPr>
        <w:pStyle w:val="a"/>
        <w:rPr>
          <w:rFonts w:hint="cs"/>
          <w:rtl/>
        </w:rPr>
      </w:pPr>
      <w:r>
        <w:rPr>
          <w:rFonts w:hint="cs"/>
          <w:rtl/>
        </w:rPr>
        <w:t xml:space="preserve">- - - לשר אולמרט, בנושא התקשורת. </w:t>
      </w:r>
    </w:p>
    <w:p w14:paraId="17DBD8DE" w14:textId="77777777" w:rsidR="00000000" w:rsidRDefault="00F01BE4">
      <w:pPr>
        <w:pStyle w:val="a"/>
        <w:rPr>
          <w:rFonts w:hint="cs"/>
          <w:rtl/>
        </w:rPr>
      </w:pPr>
    </w:p>
    <w:p w14:paraId="681B7657" w14:textId="77777777" w:rsidR="00000000" w:rsidRDefault="00F01BE4">
      <w:pPr>
        <w:pStyle w:val="a"/>
        <w:rPr>
          <w:rFonts w:hint="cs"/>
          <w:rtl/>
        </w:rPr>
      </w:pPr>
      <w:r>
        <w:rPr>
          <w:rFonts w:hint="cs"/>
          <w:rtl/>
        </w:rPr>
        <w:t xml:space="preserve">ובכן, רבותי חברי הכנסת, בשלב זה אנחנו עוברים להצבעה בקריאה ראשונה על הצעת חוק הרשויות המקומיות (מימון בחירות) (תיקון </w:t>
      </w:r>
      <w:r>
        <w:rPr>
          <w:rFonts w:hint="cs"/>
          <w:rtl/>
        </w:rPr>
        <w:t>מס' 25 והוראת שעה), התשס"ד-2003. האם מספיקה ראיית העין שלי לקבוע אם יש רוב? בבקשה, נא להצביע.</w:t>
      </w:r>
    </w:p>
    <w:p w14:paraId="0097E291" w14:textId="77777777" w:rsidR="00000000" w:rsidRDefault="00F01BE4">
      <w:pPr>
        <w:pStyle w:val="a"/>
        <w:rPr>
          <w:rFonts w:hint="cs"/>
          <w:rtl/>
        </w:rPr>
      </w:pPr>
    </w:p>
    <w:p w14:paraId="5DDB8AEC" w14:textId="77777777" w:rsidR="00000000" w:rsidRDefault="00F01BE4">
      <w:pPr>
        <w:pStyle w:val="a7"/>
        <w:bidi/>
        <w:rPr>
          <w:rFonts w:hint="cs"/>
          <w:rtl/>
        </w:rPr>
      </w:pPr>
      <w:r>
        <w:rPr>
          <w:rFonts w:hint="cs"/>
          <w:rtl/>
        </w:rPr>
        <w:t>הצבעה</w:t>
      </w:r>
    </w:p>
    <w:p w14:paraId="4A6D6D0E" w14:textId="77777777" w:rsidR="00000000" w:rsidRDefault="00F01BE4">
      <w:pPr>
        <w:pStyle w:val="a"/>
        <w:jc w:val="center"/>
        <w:rPr>
          <w:rFonts w:hint="cs"/>
          <w:rtl/>
        </w:rPr>
      </w:pPr>
    </w:p>
    <w:p w14:paraId="62FD97E9" w14:textId="77777777" w:rsidR="00000000" w:rsidRDefault="00F01BE4">
      <w:pPr>
        <w:pStyle w:val="a8"/>
        <w:bidi/>
        <w:rPr>
          <w:rFonts w:hint="cs"/>
          <w:rtl/>
        </w:rPr>
      </w:pPr>
      <w:r>
        <w:rPr>
          <w:rFonts w:hint="cs"/>
          <w:rtl/>
        </w:rPr>
        <w:t xml:space="preserve">בעד ההצעה להעביר את הצעת החוק לוועדה </w:t>
      </w:r>
      <w:r>
        <w:rPr>
          <w:rtl/>
        </w:rPr>
        <w:t>–</w:t>
      </w:r>
      <w:r>
        <w:rPr>
          <w:rFonts w:hint="cs"/>
          <w:rtl/>
        </w:rPr>
        <w:t xml:space="preserve"> רוב</w:t>
      </w:r>
    </w:p>
    <w:p w14:paraId="35B9C014" w14:textId="77777777" w:rsidR="00000000" w:rsidRDefault="00F01BE4">
      <w:pPr>
        <w:pStyle w:val="a8"/>
        <w:bidi/>
        <w:rPr>
          <w:rFonts w:hint="cs"/>
          <w:rtl/>
        </w:rPr>
      </w:pPr>
      <w:r>
        <w:rPr>
          <w:rFonts w:hint="cs"/>
          <w:rtl/>
        </w:rPr>
        <w:t xml:space="preserve">נגד </w:t>
      </w:r>
      <w:r>
        <w:rPr>
          <w:rtl/>
        </w:rPr>
        <w:t>–</w:t>
      </w:r>
      <w:r>
        <w:rPr>
          <w:rFonts w:hint="cs"/>
          <w:rtl/>
        </w:rPr>
        <w:t xml:space="preserve"> מיעוט</w:t>
      </w:r>
    </w:p>
    <w:p w14:paraId="320A9177" w14:textId="77777777" w:rsidR="00000000" w:rsidRDefault="00F01BE4">
      <w:pPr>
        <w:pStyle w:val="a9"/>
        <w:bidi/>
        <w:rPr>
          <w:rFonts w:hint="cs"/>
          <w:rtl/>
        </w:rPr>
      </w:pPr>
      <w:r>
        <w:rPr>
          <w:rFonts w:hint="cs"/>
          <w:rtl/>
        </w:rPr>
        <w:t>ההצעה להעביר את הצעת חוק הרשויות המקומיות (מימון בחירות) (תיקון מס' 25</w:t>
      </w:r>
    </w:p>
    <w:p w14:paraId="5A7B3FAC" w14:textId="77777777" w:rsidR="00000000" w:rsidRDefault="00F01BE4">
      <w:pPr>
        <w:pStyle w:val="a9"/>
        <w:bidi/>
        <w:rPr>
          <w:rFonts w:hint="cs"/>
          <w:rtl/>
        </w:rPr>
      </w:pPr>
      <w:r>
        <w:rPr>
          <w:rFonts w:hint="cs"/>
          <w:rtl/>
        </w:rPr>
        <w:t>והוראת שעה), התשס"ד-2003, לו</w:t>
      </w:r>
      <w:r>
        <w:rPr>
          <w:rFonts w:hint="cs"/>
          <w:rtl/>
        </w:rPr>
        <w:t>ועדה שתקבע ועדת הכנסת נתקבלה.</w:t>
      </w:r>
    </w:p>
    <w:p w14:paraId="4546813A" w14:textId="77777777" w:rsidR="00000000" w:rsidRDefault="00F01BE4">
      <w:pPr>
        <w:pStyle w:val="a"/>
        <w:ind w:firstLine="0"/>
        <w:rPr>
          <w:rFonts w:hint="cs"/>
          <w:rtl/>
        </w:rPr>
      </w:pPr>
    </w:p>
    <w:p w14:paraId="3CD85C72" w14:textId="77777777" w:rsidR="00000000" w:rsidRDefault="00F01BE4">
      <w:pPr>
        <w:pStyle w:val="ad"/>
        <w:rPr>
          <w:rtl/>
        </w:rPr>
      </w:pPr>
    </w:p>
    <w:p w14:paraId="535F5B1A" w14:textId="77777777" w:rsidR="00000000" w:rsidRDefault="00F01BE4">
      <w:pPr>
        <w:pStyle w:val="ad"/>
        <w:rPr>
          <w:rtl/>
        </w:rPr>
      </w:pPr>
      <w:r>
        <w:rPr>
          <w:rtl/>
        </w:rPr>
        <w:t>היו"ר ראובן ריבלין:</w:t>
      </w:r>
    </w:p>
    <w:p w14:paraId="0C36DE8C" w14:textId="77777777" w:rsidR="00000000" w:rsidRDefault="00F01BE4">
      <w:pPr>
        <w:pStyle w:val="a"/>
        <w:rPr>
          <w:rtl/>
        </w:rPr>
      </w:pPr>
    </w:p>
    <w:p w14:paraId="30045C21" w14:textId="77777777" w:rsidR="00000000" w:rsidRDefault="00F01BE4">
      <w:pPr>
        <w:pStyle w:val="a"/>
        <w:rPr>
          <w:rFonts w:hint="cs"/>
          <w:rtl/>
        </w:rPr>
      </w:pPr>
      <w:r>
        <w:rPr>
          <w:rFonts w:hint="cs"/>
          <w:rtl/>
        </w:rPr>
        <w:t xml:space="preserve">אני קובע בבירור שהצעת החוק עברה בקריאה ראשונה, ואני מעבירה לוועדת הפנים של הכנסת על מנת שתכינה לקריאה שנייה ושלישית - - - </w:t>
      </w:r>
    </w:p>
    <w:p w14:paraId="324F2B77" w14:textId="77777777" w:rsidR="00000000" w:rsidRDefault="00F01BE4">
      <w:pPr>
        <w:pStyle w:val="a"/>
        <w:ind w:firstLine="0"/>
        <w:rPr>
          <w:rFonts w:hint="cs"/>
          <w:rtl/>
        </w:rPr>
      </w:pPr>
    </w:p>
    <w:p w14:paraId="22434707" w14:textId="77777777" w:rsidR="00000000" w:rsidRDefault="00F01BE4">
      <w:pPr>
        <w:pStyle w:val="ac"/>
        <w:rPr>
          <w:rtl/>
        </w:rPr>
      </w:pPr>
      <w:r>
        <w:rPr>
          <w:rFonts w:hint="eastAsia"/>
          <w:rtl/>
        </w:rPr>
        <w:t>אברהם</w:t>
      </w:r>
      <w:r>
        <w:rPr>
          <w:rtl/>
        </w:rPr>
        <w:t xml:space="preserve"> בורג (העבודה-מימד):</w:t>
      </w:r>
    </w:p>
    <w:p w14:paraId="0A08A65F" w14:textId="77777777" w:rsidR="00000000" w:rsidRDefault="00F01BE4">
      <w:pPr>
        <w:pStyle w:val="a"/>
        <w:rPr>
          <w:rFonts w:hint="cs"/>
          <w:rtl/>
        </w:rPr>
      </w:pPr>
    </w:p>
    <w:p w14:paraId="08E3414A" w14:textId="77777777" w:rsidR="00000000" w:rsidRDefault="00F01BE4">
      <w:pPr>
        <w:pStyle w:val="a"/>
        <w:rPr>
          <w:rFonts w:hint="cs"/>
          <w:rtl/>
        </w:rPr>
      </w:pPr>
      <w:r>
        <w:rPr>
          <w:rFonts w:hint="cs"/>
          <w:rtl/>
        </w:rPr>
        <w:t>מתי ההצבעה בקריאה שנייה ושלישית?</w:t>
      </w:r>
    </w:p>
    <w:p w14:paraId="114C5EE5" w14:textId="77777777" w:rsidR="00000000" w:rsidRDefault="00F01BE4">
      <w:pPr>
        <w:pStyle w:val="a"/>
        <w:ind w:firstLine="0"/>
        <w:rPr>
          <w:rFonts w:hint="cs"/>
          <w:rtl/>
        </w:rPr>
      </w:pPr>
    </w:p>
    <w:p w14:paraId="39E134B5" w14:textId="77777777" w:rsidR="00000000" w:rsidRDefault="00F01BE4">
      <w:pPr>
        <w:pStyle w:val="ad"/>
        <w:rPr>
          <w:rtl/>
        </w:rPr>
      </w:pPr>
      <w:r>
        <w:rPr>
          <w:rtl/>
        </w:rPr>
        <w:t>היו"ר ראובן ריבלין</w:t>
      </w:r>
      <w:r>
        <w:rPr>
          <w:rtl/>
        </w:rPr>
        <w:t>:</w:t>
      </w:r>
    </w:p>
    <w:p w14:paraId="0FAFE277" w14:textId="77777777" w:rsidR="00000000" w:rsidRDefault="00F01BE4">
      <w:pPr>
        <w:pStyle w:val="a"/>
        <w:rPr>
          <w:rtl/>
        </w:rPr>
      </w:pPr>
    </w:p>
    <w:p w14:paraId="698FB97B" w14:textId="77777777" w:rsidR="00000000" w:rsidRDefault="00F01BE4">
      <w:pPr>
        <w:pStyle w:val="a"/>
        <w:rPr>
          <w:rFonts w:hint="cs"/>
          <w:rtl/>
        </w:rPr>
      </w:pPr>
      <w:r>
        <w:rPr>
          <w:rFonts w:hint="cs"/>
          <w:rtl/>
        </w:rPr>
        <w:t xml:space="preserve">אם יתאפשר הדבר תוך כדי ישיבה היום, נצביע. כמובן, הדיונים בוועדה יהיו בהתאם לכל כללי הדיון, שכן לא שחררו - - - </w:t>
      </w:r>
    </w:p>
    <w:p w14:paraId="49CBA41C" w14:textId="77777777" w:rsidR="00000000" w:rsidRDefault="00F01BE4">
      <w:pPr>
        <w:pStyle w:val="a"/>
        <w:ind w:firstLine="0"/>
        <w:rPr>
          <w:rFonts w:hint="cs"/>
          <w:rtl/>
        </w:rPr>
      </w:pPr>
    </w:p>
    <w:p w14:paraId="2463ACC0" w14:textId="77777777" w:rsidR="00000000" w:rsidRDefault="00F01BE4">
      <w:pPr>
        <w:pStyle w:val="ac"/>
        <w:rPr>
          <w:rtl/>
        </w:rPr>
      </w:pPr>
      <w:r>
        <w:rPr>
          <w:rFonts w:hint="eastAsia"/>
          <w:rtl/>
        </w:rPr>
        <w:t>קריאה</w:t>
      </w:r>
      <w:r>
        <w:rPr>
          <w:rtl/>
        </w:rPr>
        <w:t>:</w:t>
      </w:r>
    </w:p>
    <w:p w14:paraId="1EE70EC7" w14:textId="77777777" w:rsidR="00000000" w:rsidRDefault="00F01BE4">
      <w:pPr>
        <w:pStyle w:val="a"/>
        <w:rPr>
          <w:rFonts w:hint="cs"/>
          <w:rtl/>
        </w:rPr>
      </w:pPr>
    </w:p>
    <w:p w14:paraId="212EB7A5" w14:textId="77777777" w:rsidR="00000000" w:rsidRDefault="00F01BE4">
      <w:pPr>
        <w:pStyle w:val="a"/>
        <w:rPr>
          <w:rFonts w:hint="cs"/>
          <w:rtl/>
        </w:rPr>
      </w:pPr>
      <w:r>
        <w:rPr>
          <w:rFonts w:hint="cs"/>
          <w:rtl/>
        </w:rPr>
        <w:t xml:space="preserve"> אני מציע להעביר לוועדת החוקה. </w:t>
      </w:r>
    </w:p>
    <w:p w14:paraId="1847F622" w14:textId="77777777" w:rsidR="00000000" w:rsidRDefault="00F01BE4">
      <w:pPr>
        <w:pStyle w:val="a"/>
        <w:ind w:firstLine="0"/>
        <w:rPr>
          <w:rFonts w:hint="cs"/>
          <w:rtl/>
        </w:rPr>
      </w:pPr>
    </w:p>
    <w:p w14:paraId="1BBA2AE1" w14:textId="77777777" w:rsidR="00000000" w:rsidRDefault="00F01BE4">
      <w:pPr>
        <w:pStyle w:val="ad"/>
        <w:rPr>
          <w:rtl/>
        </w:rPr>
      </w:pPr>
      <w:r>
        <w:rPr>
          <w:rtl/>
        </w:rPr>
        <w:t>היו"ר ראובן ריבלין:</w:t>
      </w:r>
    </w:p>
    <w:p w14:paraId="500BB9E0" w14:textId="77777777" w:rsidR="00000000" w:rsidRDefault="00F01BE4">
      <w:pPr>
        <w:pStyle w:val="a"/>
        <w:rPr>
          <w:rtl/>
        </w:rPr>
      </w:pPr>
    </w:p>
    <w:p w14:paraId="6CE6B2CB" w14:textId="77777777" w:rsidR="00000000" w:rsidRDefault="00F01BE4">
      <w:pPr>
        <w:pStyle w:val="a"/>
        <w:rPr>
          <w:rFonts w:hint="cs"/>
          <w:rtl/>
        </w:rPr>
      </w:pPr>
      <w:r>
        <w:rPr>
          <w:rFonts w:hint="cs"/>
          <w:rtl/>
        </w:rPr>
        <w:t>אדוני מציע לוועדת החוקה. ובכן, ועדת הכנסת צריכה לבוא ולקבוע אם ועדת החוקה או וע</w:t>
      </w:r>
      <w:r>
        <w:rPr>
          <w:rFonts w:hint="cs"/>
          <w:rtl/>
        </w:rPr>
        <w:t>דת הפנים, שלה נתונה הסמכות על-פי חוק, תדון בהצעה.</w:t>
      </w:r>
    </w:p>
    <w:p w14:paraId="69660F94" w14:textId="77777777" w:rsidR="00000000" w:rsidRDefault="00F01BE4">
      <w:pPr>
        <w:pStyle w:val="a"/>
        <w:rPr>
          <w:rFonts w:hint="cs"/>
          <w:rtl/>
        </w:rPr>
      </w:pPr>
    </w:p>
    <w:p w14:paraId="0B708818" w14:textId="77777777" w:rsidR="00000000" w:rsidRDefault="00F01BE4">
      <w:pPr>
        <w:pStyle w:val="a"/>
        <w:rPr>
          <w:rFonts w:hint="cs"/>
          <w:rtl/>
        </w:rPr>
      </w:pPr>
      <w:r>
        <w:rPr>
          <w:rFonts w:hint="cs"/>
          <w:rtl/>
        </w:rPr>
        <w:t xml:space="preserve">האם יושב-ראש ועדת הכנסת היה ער למהלך שהיה כאן כרגע? יש הצעה להעביר זאת לוועדת החוקה על מנת שהיא תדון. אדוני צריך להחליט לאיזו ועדה תועבר ההצעה. </w:t>
      </w:r>
    </w:p>
    <w:p w14:paraId="7721C6B3" w14:textId="77777777" w:rsidR="00000000" w:rsidRDefault="00F01BE4">
      <w:pPr>
        <w:pStyle w:val="a"/>
        <w:ind w:firstLine="0"/>
        <w:rPr>
          <w:rFonts w:hint="cs"/>
          <w:rtl/>
        </w:rPr>
      </w:pPr>
    </w:p>
    <w:p w14:paraId="65D0B3E4" w14:textId="77777777" w:rsidR="00000000" w:rsidRDefault="00F01BE4">
      <w:pPr>
        <w:pStyle w:val="ac"/>
        <w:rPr>
          <w:rtl/>
        </w:rPr>
      </w:pPr>
      <w:r>
        <w:rPr>
          <w:rFonts w:hint="eastAsia"/>
          <w:rtl/>
        </w:rPr>
        <w:t>רוני</w:t>
      </w:r>
      <w:r>
        <w:rPr>
          <w:rtl/>
        </w:rPr>
        <w:t xml:space="preserve"> בר-און (יו"ר ועדת הכנסת):</w:t>
      </w:r>
    </w:p>
    <w:p w14:paraId="12921D34" w14:textId="77777777" w:rsidR="00000000" w:rsidRDefault="00F01BE4">
      <w:pPr>
        <w:pStyle w:val="a"/>
        <w:rPr>
          <w:rFonts w:hint="cs"/>
          <w:rtl/>
        </w:rPr>
      </w:pPr>
    </w:p>
    <w:p w14:paraId="0A771289" w14:textId="77777777" w:rsidR="00000000" w:rsidRDefault="00F01BE4">
      <w:pPr>
        <w:pStyle w:val="a"/>
        <w:rPr>
          <w:rFonts w:hint="cs"/>
          <w:rtl/>
        </w:rPr>
      </w:pPr>
      <w:r>
        <w:rPr>
          <w:rFonts w:hint="cs"/>
          <w:rtl/>
        </w:rPr>
        <w:t>אנחנו נכנס את הוועדה. הוועד</w:t>
      </w:r>
      <w:r>
        <w:rPr>
          <w:rFonts w:hint="cs"/>
          <w:rtl/>
        </w:rPr>
        <w:t xml:space="preserve">ה תתכנס - - - </w:t>
      </w:r>
    </w:p>
    <w:p w14:paraId="150EBF8E" w14:textId="77777777" w:rsidR="00000000" w:rsidRDefault="00F01BE4">
      <w:pPr>
        <w:pStyle w:val="a"/>
        <w:ind w:firstLine="0"/>
        <w:rPr>
          <w:rFonts w:hint="cs"/>
          <w:rtl/>
        </w:rPr>
      </w:pPr>
    </w:p>
    <w:p w14:paraId="71D75D62" w14:textId="77777777" w:rsidR="00000000" w:rsidRDefault="00F01BE4">
      <w:pPr>
        <w:pStyle w:val="ad"/>
        <w:rPr>
          <w:rtl/>
        </w:rPr>
      </w:pPr>
      <w:r>
        <w:rPr>
          <w:rtl/>
        </w:rPr>
        <w:t>היו"ר ראובן ריבלין:</w:t>
      </w:r>
    </w:p>
    <w:p w14:paraId="6E267EA5" w14:textId="77777777" w:rsidR="00000000" w:rsidRDefault="00F01BE4">
      <w:pPr>
        <w:pStyle w:val="a"/>
        <w:rPr>
          <w:rtl/>
        </w:rPr>
      </w:pPr>
    </w:p>
    <w:p w14:paraId="55D57E7F" w14:textId="77777777" w:rsidR="00000000" w:rsidRDefault="00F01BE4">
      <w:pPr>
        <w:pStyle w:val="a"/>
        <w:rPr>
          <w:rFonts w:hint="cs"/>
          <w:rtl/>
        </w:rPr>
      </w:pPr>
      <w:r>
        <w:rPr>
          <w:rFonts w:hint="cs"/>
          <w:rtl/>
        </w:rPr>
        <w:t xml:space="preserve">אדוני מכריז באמצעותי?  אם אדוני מכריז באמצעותי, אשמח לשמש לו - - - </w:t>
      </w:r>
    </w:p>
    <w:p w14:paraId="7A62A008" w14:textId="77777777" w:rsidR="00000000" w:rsidRDefault="00F01BE4">
      <w:pPr>
        <w:pStyle w:val="a"/>
        <w:rPr>
          <w:rFonts w:hint="cs"/>
          <w:rtl/>
        </w:rPr>
      </w:pPr>
    </w:p>
    <w:p w14:paraId="34A24134" w14:textId="77777777" w:rsidR="00000000" w:rsidRDefault="00F01BE4">
      <w:pPr>
        <w:pStyle w:val="a"/>
        <w:rPr>
          <w:rFonts w:hint="cs"/>
          <w:rtl/>
        </w:rPr>
      </w:pPr>
      <w:r>
        <w:rPr>
          <w:rFonts w:hint="cs"/>
          <w:rtl/>
        </w:rPr>
        <w:t>בהתאם לאמור על-ידי יושב-ראש ועדת הכנסת, ועדת הכנסת תתכנס בשעה 12:45. תודה רבה.</w:t>
      </w:r>
    </w:p>
    <w:p w14:paraId="4FAC29C1" w14:textId="77777777" w:rsidR="00000000" w:rsidRDefault="00F01BE4">
      <w:pPr>
        <w:pStyle w:val="a"/>
        <w:rPr>
          <w:rFonts w:hint="cs"/>
          <w:rtl/>
        </w:rPr>
      </w:pPr>
    </w:p>
    <w:p w14:paraId="1ACA9DFE" w14:textId="77777777" w:rsidR="00000000" w:rsidRDefault="00F01BE4">
      <w:pPr>
        <w:pStyle w:val="a"/>
        <w:rPr>
          <w:rFonts w:hint="cs"/>
          <w:rtl/>
        </w:rPr>
      </w:pPr>
    </w:p>
    <w:p w14:paraId="6A1BDAAF" w14:textId="77777777" w:rsidR="00000000" w:rsidRDefault="00F01BE4">
      <w:pPr>
        <w:pStyle w:val="Subject"/>
        <w:rPr>
          <w:rtl/>
        </w:rPr>
      </w:pPr>
    </w:p>
    <w:p w14:paraId="49A15B5E" w14:textId="77777777" w:rsidR="00000000" w:rsidRDefault="00F01BE4">
      <w:pPr>
        <w:pStyle w:val="Subject"/>
        <w:rPr>
          <w:rFonts w:hint="cs"/>
          <w:rtl/>
        </w:rPr>
      </w:pPr>
      <w:bookmarkStart w:id="126" w:name="CS15680FI0015680T29_09_2003_13_07_17"/>
      <w:bookmarkStart w:id="127" w:name="_Toc55731518"/>
      <w:bookmarkEnd w:id="126"/>
      <w:r>
        <w:rPr>
          <w:rtl/>
        </w:rPr>
        <w:t>הודעת הממשלה על החלטתה לשנות את חלוקת התפקידים בין השרים</w:t>
      </w:r>
      <w:bookmarkEnd w:id="127"/>
      <w:r>
        <w:rPr>
          <w:rtl/>
        </w:rPr>
        <w:t xml:space="preserve"> </w:t>
      </w:r>
    </w:p>
    <w:p w14:paraId="4E3AFF49" w14:textId="77777777" w:rsidR="00000000" w:rsidRDefault="00F01BE4">
      <w:pPr>
        <w:pStyle w:val="ad"/>
        <w:rPr>
          <w:rFonts w:hint="cs"/>
          <w:b w:val="0"/>
          <w:bCs w:val="0"/>
          <w:u w:val="none"/>
          <w:rtl/>
        </w:rPr>
      </w:pPr>
      <w:r>
        <w:rPr>
          <w:b w:val="0"/>
          <w:bCs w:val="0"/>
          <w:u w:val="none"/>
          <w:rtl/>
        </w:rPr>
        <w:t>["דברי הכנ</w:t>
      </w:r>
      <w:r>
        <w:rPr>
          <w:b w:val="0"/>
          <w:bCs w:val="0"/>
          <w:u w:val="none"/>
          <w:rtl/>
        </w:rPr>
        <w:t xml:space="preserve">סת", חוברת </w:t>
      </w:r>
      <w:r>
        <w:rPr>
          <w:rFonts w:hint="cs"/>
          <w:b w:val="0"/>
          <w:bCs w:val="0"/>
          <w:u w:val="none"/>
          <w:rtl/>
        </w:rPr>
        <w:t>כ"א</w:t>
      </w:r>
      <w:r>
        <w:rPr>
          <w:b w:val="0"/>
          <w:bCs w:val="0"/>
          <w:u w:val="none"/>
          <w:rtl/>
        </w:rPr>
        <w:t>, עמ'</w:t>
      </w:r>
      <w:r>
        <w:rPr>
          <w:rFonts w:hint="cs"/>
          <w:b w:val="0"/>
          <w:bCs w:val="0"/>
          <w:u w:val="none"/>
          <w:rtl/>
        </w:rPr>
        <w:t xml:space="preserve">  5093.</w:t>
      </w:r>
      <w:r>
        <w:rPr>
          <w:b w:val="0"/>
          <w:bCs w:val="0"/>
          <w:u w:val="none"/>
          <w:rtl/>
        </w:rPr>
        <w:t>]</w:t>
      </w:r>
    </w:p>
    <w:p w14:paraId="48608111" w14:textId="77777777" w:rsidR="00000000" w:rsidRDefault="00F01BE4">
      <w:pPr>
        <w:pStyle w:val="a"/>
        <w:rPr>
          <w:rFonts w:hint="cs"/>
          <w:rtl/>
        </w:rPr>
      </w:pPr>
    </w:p>
    <w:p w14:paraId="39443215" w14:textId="77777777" w:rsidR="00000000" w:rsidRDefault="00F01BE4">
      <w:pPr>
        <w:pStyle w:val="ad"/>
        <w:rPr>
          <w:rtl/>
        </w:rPr>
      </w:pPr>
      <w:r>
        <w:rPr>
          <w:rtl/>
        </w:rPr>
        <w:t>היו"ר ראובן ריבלין:</w:t>
      </w:r>
    </w:p>
    <w:p w14:paraId="08421F5B" w14:textId="77777777" w:rsidR="00000000" w:rsidRDefault="00F01BE4">
      <w:pPr>
        <w:pStyle w:val="a"/>
        <w:rPr>
          <w:rtl/>
        </w:rPr>
      </w:pPr>
    </w:p>
    <w:p w14:paraId="6BB9A3B9" w14:textId="77777777" w:rsidR="00000000" w:rsidRDefault="00F01BE4">
      <w:pPr>
        <w:pStyle w:val="a"/>
        <w:rPr>
          <w:rFonts w:hint="cs"/>
          <w:rtl/>
        </w:rPr>
      </w:pPr>
      <w:r>
        <w:rPr>
          <w:rFonts w:hint="cs"/>
          <w:rtl/>
        </w:rPr>
        <w:t>חבר הכנסת הירשזון, אם אדוני לא רוצה להצביע עבור השר אולמרט, אדוני יצא.</w:t>
      </w:r>
    </w:p>
    <w:p w14:paraId="4BCADCDA" w14:textId="77777777" w:rsidR="00000000" w:rsidRDefault="00F01BE4">
      <w:pPr>
        <w:pStyle w:val="a"/>
        <w:ind w:firstLine="0"/>
        <w:rPr>
          <w:rFonts w:hint="cs"/>
          <w:rtl/>
        </w:rPr>
      </w:pPr>
    </w:p>
    <w:p w14:paraId="40877FB8" w14:textId="77777777" w:rsidR="00000000" w:rsidRDefault="00F01BE4">
      <w:pPr>
        <w:pStyle w:val="ac"/>
        <w:rPr>
          <w:rtl/>
        </w:rPr>
      </w:pPr>
      <w:r>
        <w:rPr>
          <w:rFonts w:hint="eastAsia"/>
          <w:rtl/>
        </w:rPr>
        <w:t>משה</w:t>
      </w:r>
      <w:r>
        <w:rPr>
          <w:rtl/>
        </w:rPr>
        <w:t xml:space="preserve"> גפני (יהדות התורה):</w:t>
      </w:r>
    </w:p>
    <w:p w14:paraId="293B9E98" w14:textId="77777777" w:rsidR="00000000" w:rsidRDefault="00F01BE4">
      <w:pPr>
        <w:pStyle w:val="a"/>
        <w:rPr>
          <w:rFonts w:hint="cs"/>
          <w:rtl/>
        </w:rPr>
      </w:pPr>
    </w:p>
    <w:p w14:paraId="6F400482" w14:textId="77777777" w:rsidR="00000000" w:rsidRDefault="00F01BE4">
      <w:pPr>
        <w:pStyle w:val="a"/>
        <w:rPr>
          <w:rFonts w:hint="cs"/>
          <w:rtl/>
        </w:rPr>
      </w:pPr>
      <w:r>
        <w:rPr>
          <w:rFonts w:hint="cs"/>
          <w:rtl/>
        </w:rPr>
        <w:t>אדוני היושב-ראש, אני מבקש לפני ההצבעה הצעה לסדר.</w:t>
      </w:r>
    </w:p>
    <w:p w14:paraId="05F9E086" w14:textId="77777777" w:rsidR="00000000" w:rsidRDefault="00F01BE4">
      <w:pPr>
        <w:pStyle w:val="a"/>
        <w:ind w:firstLine="0"/>
        <w:rPr>
          <w:rFonts w:hint="cs"/>
          <w:rtl/>
        </w:rPr>
      </w:pPr>
    </w:p>
    <w:p w14:paraId="5E271A5E" w14:textId="77777777" w:rsidR="00000000" w:rsidRDefault="00F01BE4">
      <w:pPr>
        <w:pStyle w:val="ad"/>
        <w:rPr>
          <w:rtl/>
        </w:rPr>
      </w:pPr>
      <w:r>
        <w:rPr>
          <w:rtl/>
        </w:rPr>
        <w:t>היו"ר ראובן ריבלין:</w:t>
      </w:r>
    </w:p>
    <w:p w14:paraId="1D2B7000" w14:textId="77777777" w:rsidR="00000000" w:rsidRDefault="00F01BE4">
      <w:pPr>
        <w:pStyle w:val="a"/>
        <w:rPr>
          <w:rtl/>
        </w:rPr>
      </w:pPr>
    </w:p>
    <w:p w14:paraId="26748066" w14:textId="77777777" w:rsidR="00000000" w:rsidRDefault="00F01BE4">
      <w:pPr>
        <w:pStyle w:val="a"/>
        <w:rPr>
          <w:rFonts w:hint="cs"/>
          <w:rtl/>
        </w:rPr>
      </w:pPr>
      <w:r>
        <w:rPr>
          <w:rFonts w:hint="cs"/>
          <w:rtl/>
        </w:rPr>
        <w:t xml:space="preserve">על מה ולמה נזעקת? </w:t>
      </w:r>
    </w:p>
    <w:p w14:paraId="5E6E9F12" w14:textId="77777777" w:rsidR="00000000" w:rsidRDefault="00F01BE4">
      <w:pPr>
        <w:pStyle w:val="a"/>
        <w:ind w:firstLine="0"/>
        <w:rPr>
          <w:rFonts w:hint="cs"/>
          <w:rtl/>
        </w:rPr>
      </w:pPr>
    </w:p>
    <w:p w14:paraId="54D96375" w14:textId="77777777" w:rsidR="00000000" w:rsidRDefault="00F01BE4">
      <w:pPr>
        <w:pStyle w:val="ac"/>
        <w:rPr>
          <w:rtl/>
        </w:rPr>
      </w:pPr>
      <w:r>
        <w:rPr>
          <w:rFonts w:hint="eastAsia"/>
          <w:rtl/>
        </w:rPr>
        <w:t>משה</w:t>
      </w:r>
      <w:r>
        <w:rPr>
          <w:rtl/>
        </w:rPr>
        <w:t xml:space="preserve"> גפני (יהדות הת</w:t>
      </w:r>
      <w:r>
        <w:rPr>
          <w:rtl/>
        </w:rPr>
        <w:t>ורה):</w:t>
      </w:r>
    </w:p>
    <w:p w14:paraId="32C96B40" w14:textId="77777777" w:rsidR="00000000" w:rsidRDefault="00F01BE4">
      <w:pPr>
        <w:pStyle w:val="a"/>
        <w:rPr>
          <w:rFonts w:hint="cs"/>
          <w:rtl/>
        </w:rPr>
      </w:pPr>
    </w:p>
    <w:p w14:paraId="742457BB" w14:textId="77777777" w:rsidR="00000000" w:rsidRDefault="00F01BE4">
      <w:pPr>
        <w:pStyle w:val="a"/>
        <w:rPr>
          <w:rFonts w:hint="cs"/>
          <w:rtl/>
        </w:rPr>
      </w:pPr>
      <w:r>
        <w:rPr>
          <w:rFonts w:hint="cs"/>
          <w:rtl/>
        </w:rPr>
        <w:t xml:space="preserve">אם תאפשר לי, אני אומר. </w:t>
      </w:r>
    </w:p>
    <w:p w14:paraId="314686D6" w14:textId="77777777" w:rsidR="00000000" w:rsidRDefault="00F01BE4">
      <w:pPr>
        <w:pStyle w:val="a"/>
        <w:ind w:firstLine="0"/>
        <w:rPr>
          <w:rFonts w:hint="cs"/>
          <w:rtl/>
        </w:rPr>
      </w:pPr>
    </w:p>
    <w:p w14:paraId="79AF9AC7" w14:textId="77777777" w:rsidR="00000000" w:rsidRDefault="00F01BE4">
      <w:pPr>
        <w:pStyle w:val="ad"/>
        <w:rPr>
          <w:rtl/>
        </w:rPr>
      </w:pPr>
      <w:r>
        <w:rPr>
          <w:rtl/>
        </w:rPr>
        <w:t>היו"ר ראובן ריבלין:</w:t>
      </w:r>
    </w:p>
    <w:p w14:paraId="60D1B8BB" w14:textId="77777777" w:rsidR="00000000" w:rsidRDefault="00F01BE4">
      <w:pPr>
        <w:pStyle w:val="a"/>
        <w:rPr>
          <w:rtl/>
        </w:rPr>
      </w:pPr>
    </w:p>
    <w:p w14:paraId="68A8C243" w14:textId="77777777" w:rsidR="00000000" w:rsidRDefault="00F01BE4">
      <w:pPr>
        <w:pStyle w:val="a"/>
        <w:rPr>
          <w:rFonts w:hint="cs"/>
          <w:rtl/>
        </w:rPr>
      </w:pPr>
      <w:r>
        <w:rPr>
          <w:rFonts w:hint="cs"/>
          <w:rtl/>
        </w:rPr>
        <w:t>הצעה לסדר שלא בכתב?</w:t>
      </w:r>
    </w:p>
    <w:p w14:paraId="2D31667F" w14:textId="77777777" w:rsidR="00000000" w:rsidRDefault="00F01BE4">
      <w:pPr>
        <w:pStyle w:val="a"/>
        <w:ind w:firstLine="0"/>
        <w:rPr>
          <w:rFonts w:hint="cs"/>
          <w:rtl/>
        </w:rPr>
      </w:pPr>
    </w:p>
    <w:p w14:paraId="5B35EE07" w14:textId="77777777" w:rsidR="00000000" w:rsidRDefault="00F01BE4">
      <w:pPr>
        <w:pStyle w:val="ac"/>
        <w:rPr>
          <w:rtl/>
        </w:rPr>
      </w:pPr>
      <w:r>
        <w:rPr>
          <w:rFonts w:hint="eastAsia"/>
          <w:rtl/>
        </w:rPr>
        <w:t>משה</w:t>
      </w:r>
      <w:r>
        <w:rPr>
          <w:rtl/>
        </w:rPr>
        <w:t xml:space="preserve"> גפני (יהדות התורה):</w:t>
      </w:r>
    </w:p>
    <w:p w14:paraId="3EF95EDB" w14:textId="77777777" w:rsidR="00000000" w:rsidRDefault="00F01BE4">
      <w:pPr>
        <w:pStyle w:val="a"/>
        <w:rPr>
          <w:rFonts w:hint="cs"/>
          <w:rtl/>
        </w:rPr>
      </w:pPr>
    </w:p>
    <w:p w14:paraId="7FB8C901" w14:textId="77777777" w:rsidR="00000000" w:rsidRDefault="00F01BE4">
      <w:pPr>
        <w:pStyle w:val="a"/>
        <w:rPr>
          <w:rFonts w:hint="cs"/>
          <w:rtl/>
        </w:rPr>
      </w:pPr>
      <w:r>
        <w:rPr>
          <w:rFonts w:hint="cs"/>
          <w:rtl/>
        </w:rPr>
        <w:t xml:space="preserve">לגבי ההצבעה הזאת. </w:t>
      </w:r>
    </w:p>
    <w:p w14:paraId="6F041635" w14:textId="77777777" w:rsidR="00000000" w:rsidRDefault="00F01BE4">
      <w:pPr>
        <w:pStyle w:val="a"/>
        <w:ind w:firstLine="0"/>
        <w:rPr>
          <w:rFonts w:hint="cs"/>
          <w:rtl/>
        </w:rPr>
      </w:pPr>
    </w:p>
    <w:p w14:paraId="0AD4F05C" w14:textId="77777777" w:rsidR="00000000" w:rsidRDefault="00F01BE4">
      <w:pPr>
        <w:pStyle w:val="ad"/>
        <w:rPr>
          <w:rtl/>
        </w:rPr>
      </w:pPr>
      <w:r>
        <w:rPr>
          <w:rtl/>
        </w:rPr>
        <w:t>היו"ר ראובן ריבלין:</w:t>
      </w:r>
    </w:p>
    <w:p w14:paraId="2615ABB3" w14:textId="77777777" w:rsidR="00000000" w:rsidRDefault="00F01BE4">
      <w:pPr>
        <w:pStyle w:val="a"/>
        <w:rPr>
          <w:rtl/>
        </w:rPr>
      </w:pPr>
    </w:p>
    <w:p w14:paraId="2868C74C" w14:textId="77777777" w:rsidR="00000000" w:rsidRDefault="00F01BE4">
      <w:pPr>
        <w:pStyle w:val="a"/>
        <w:rPr>
          <w:rFonts w:hint="cs"/>
          <w:rtl/>
        </w:rPr>
      </w:pPr>
      <w:r>
        <w:rPr>
          <w:rFonts w:hint="cs"/>
          <w:rtl/>
        </w:rPr>
        <w:t xml:space="preserve">לגבי ההצבעה הזאת? היא היתה על סדר-היום. למה אדוני לא מצא לנכון לומר לפני כן? </w:t>
      </w:r>
    </w:p>
    <w:p w14:paraId="56B27D35" w14:textId="77777777" w:rsidR="00000000" w:rsidRDefault="00F01BE4">
      <w:pPr>
        <w:pStyle w:val="a"/>
        <w:ind w:firstLine="0"/>
        <w:rPr>
          <w:rFonts w:hint="cs"/>
          <w:rtl/>
        </w:rPr>
      </w:pPr>
    </w:p>
    <w:p w14:paraId="187A48DA" w14:textId="77777777" w:rsidR="00000000" w:rsidRDefault="00F01BE4">
      <w:pPr>
        <w:pStyle w:val="ac"/>
        <w:rPr>
          <w:rtl/>
        </w:rPr>
      </w:pPr>
      <w:r>
        <w:rPr>
          <w:rFonts w:hint="eastAsia"/>
          <w:rtl/>
        </w:rPr>
        <w:t>משה</w:t>
      </w:r>
      <w:r>
        <w:rPr>
          <w:rtl/>
        </w:rPr>
        <w:t xml:space="preserve"> גפני (יהדות התורה):</w:t>
      </w:r>
    </w:p>
    <w:p w14:paraId="26498A92" w14:textId="77777777" w:rsidR="00000000" w:rsidRDefault="00F01BE4">
      <w:pPr>
        <w:pStyle w:val="a"/>
        <w:rPr>
          <w:rFonts w:hint="cs"/>
          <w:rtl/>
        </w:rPr>
      </w:pPr>
    </w:p>
    <w:p w14:paraId="6E55BF6E" w14:textId="77777777" w:rsidR="00000000" w:rsidRDefault="00F01BE4">
      <w:pPr>
        <w:pStyle w:val="a"/>
        <w:rPr>
          <w:rFonts w:hint="cs"/>
          <w:rtl/>
        </w:rPr>
      </w:pPr>
      <w:r>
        <w:rPr>
          <w:rFonts w:hint="cs"/>
          <w:rtl/>
        </w:rPr>
        <w:t xml:space="preserve">אדוני יאפשר </w:t>
      </w:r>
      <w:r>
        <w:rPr>
          <w:rFonts w:hint="cs"/>
          <w:rtl/>
        </w:rPr>
        <w:t xml:space="preserve">לי? זה לשורש העניין. </w:t>
      </w:r>
    </w:p>
    <w:p w14:paraId="6A9DC83C" w14:textId="77777777" w:rsidR="00000000" w:rsidRDefault="00F01BE4">
      <w:pPr>
        <w:pStyle w:val="a"/>
        <w:ind w:firstLine="0"/>
        <w:rPr>
          <w:rFonts w:hint="cs"/>
          <w:rtl/>
        </w:rPr>
      </w:pPr>
    </w:p>
    <w:p w14:paraId="42178794" w14:textId="77777777" w:rsidR="00000000" w:rsidRDefault="00F01BE4">
      <w:pPr>
        <w:pStyle w:val="ad"/>
        <w:rPr>
          <w:rtl/>
        </w:rPr>
      </w:pPr>
      <w:r>
        <w:rPr>
          <w:rtl/>
        </w:rPr>
        <w:t>היו"ר ראובן ריבלין:</w:t>
      </w:r>
    </w:p>
    <w:p w14:paraId="1BB9142E" w14:textId="77777777" w:rsidR="00000000" w:rsidRDefault="00F01BE4">
      <w:pPr>
        <w:pStyle w:val="a"/>
        <w:rPr>
          <w:rtl/>
        </w:rPr>
      </w:pPr>
    </w:p>
    <w:p w14:paraId="2647F344" w14:textId="77777777" w:rsidR="00000000" w:rsidRDefault="00F01BE4">
      <w:pPr>
        <w:pStyle w:val="a"/>
        <w:rPr>
          <w:rFonts w:hint="cs"/>
          <w:rtl/>
        </w:rPr>
      </w:pPr>
      <w:r>
        <w:rPr>
          <w:rFonts w:hint="cs"/>
          <w:rtl/>
        </w:rPr>
        <w:t>אבל אדוני צריך להבין: ההצעה היתה על סדר-היום שנשלח לאדוני. אם היה אדוני רואה איזו חשיבות שאינו רואה אותה עכשיו, היה ודאי אומר לי.</w:t>
      </w:r>
    </w:p>
    <w:p w14:paraId="314C4747" w14:textId="77777777" w:rsidR="00000000" w:rsidRDefault="00F01BE4">
      <w:pPr>
        <w:pStyle w:val="a"/>
        <w:ind w:firstLine="0"/>
        <w:rPr>
          <w:rFonts w:hint="cs"/>
          <w:rtl/>
        </w:rPr>
      </w:pPr>
    </w:p>
    <w:p w14:paraId="565744E2" w14:textId="77777777" w:rsidR="00000000" w:rsidRDefault="00F01BE4">
      <w:pPr>
        <w:pStyle w:val="ac"/>
        <w:rPr>
          <w:rtl/>
        </w:rPr>
      </w:pPr>
    </w:p>
    <w:p w14:paraId="6CFA86FD" w14:textId="77777777" w:rsidR="00000000" w:rsidRDefault="00F01BE4">
      <w:pPr>
        <w:pStyle w:val="ac"/>
        <w:rPr>
          <w:rtl/>
        </w:rPr>
      </w:pPr>
      <w:r>
        <w:rPr>
          <w:rFonts w:hint="eastAsia"/>
          <w:rtl/>
        </w:rPr>
        <w:t>משה</w:t>
      </w:r>
      <w:r>
        <w:rPr>
          <w:rtl/>
        </w:rPr>
        <w:t xml:space="preserve"> גפני (יהדות התורה):</w:t>
      </w:r>
    </w:p>
    <w:p w14:paraId="62197F89" w14:textId="77777777" w:rsidR="00000000" w:rsidRDefault="00F01BE4">
      <w:pPr>
        <w:pStyle w:val="a"/>
        <w:rPr>
          <w:rFonts w:hint="cs"/>
          <w:rtl/>
        </w:rPr>
      </w:pPr>
    </w:p>
    <w:p w14:paraId="073E8CB4" w14:textId="77777777" w:rsidR="00000000" w:rsidRDefault="00F01BE4">
      <w:pPr>
        <w:pStyle w:val="a"/>
        <w:rPr>
          <w:rFonts w:hint="cs"/>
          <w:rtl/>
        </w:rPr>
      </w:pPr>
      <w:r>
        <w:rPr>
          <w:rFonts w:hint="cs"/>
          <w:rtl/>
        </w:rPr>
        <w:t>קיבלתי את זה כאן.</w:t>
      </w:r>
    </w:p>
    <w:p w14:paraId="05A89861" w14:textId="77777777" w:rsidR="00000000" w:rsidRDefault="00F01BE4">
      <w:pPr>
        <w:pStyle w:val="a"/>
        <w:ind w:firstLine="0"/>
        <w:rPr>
          <w:rFonts w:hint="cs"/>
          <w:rtl/>
        </w:rPr>
      </w:pPr>
    </w:p>
    <w:p w14:paraId="2FEA838D" w14:textId="77777777" w:rsidR="00000000" w:rsidRDefault="00F01BE4">
      <w:pPr>
        <w:pStyle w:val="ad"/>
        <w:rPr>
          <w:rtl/>
        </w:rPr>
      </w:pPr>
      <w:r>
        <w:rPr>
          <w:rtl/>
        </w:rPr>
        <w:t>היו"ר ראובן ריבלין:</w:t>
      </w:r>
    </w:p>
    <w:p w14:paraId="52C5888C" w14:textId="77777777" w:rsidR="00000000" w:rsidRDefault="00F01BE4">
      <w:pPr>
        <w:pStyle w:val="a"/>
        <w:rPr>
          <w:rtl/>
        </w:rPr>
      </w:pPr>
    </w:p>
    <w:p w14:paraId="7F1431E8" w14:textId="77777777" w:rsidR="00000000" w:rsidRDefault="00F01BE4">
      <w:pPr>
        <w:pStyle w:val="a"/>
        <w:rPr>
          <w:rFonts w:hint="cs"/>
          <w:rtl/>
        </w:rPr>
      </w:pPr>
      <w:r>
        <w:rPr>
          <w:rFonts w:hint="cs"/>
          <w:rtl/>
        </w:rPr>
        <w:t>בבקשה, אדוני חב</w:t>
      </w:r>
      <w:r>
        <w:rPr>
          <w:rFonts w:hint="cs"/>
          <w:rtl/>
        </w:rPr>
        <w:t>ר הכנסת גפני. רבותי, נא לשבת, אנחנו מייד עוברים להצבעה, אלא אם ישכנע אותי חבר הכנסת גפני.</w:t>
      </w:r>
    </w:p>
    <w:p w14:paraId="44CB8352" w14:textId="77777777" w:rsidR="00000000" w:rsidRDefault="00F01BE4">
      <w:pPr>
        <w:pStyle w:val="a"/>
        <w:ind w:firstLine="0"/>
        <w:rPr>
          <w:rFonts w:hint="cs"/>
          <w:rtl/>
        </w:rPr>
      </w:pPr>
    </w:p>
    <w:p w14:paraId="4E79CC50" w14:textId="77777777" w:rsidR="00000000" w:rsidRDefault="00F01BE4">
      <w:pPr>
        <w:pStyle w:val="Speaker"/>
        <w:rPr>
          <w:rtl/>
        </w:rPr>
      </w:pPr>
      <w:bookmarkStart w:id="128" w:name="FS000000526T29_09_2003_13_11_34"/>
      <w:bookmarkStart w:id="129" w:name="_Toc55731519"/>
      <w:bookmarkEnd w:id="128"/>
      <w:r>
        <w:rPr>
          <w:rFonts w:hint="eastAsia"/>
          <w:rtl/>
        </w:rPr>
        <w:t>משה</w:t>
      </w:r>
      <w:r>
        <w:rPr>
          <w:rtl/>
        </w:rPr>
        <w:t xml:space="preserve"> גפני (יהדות התורה):</w:t>
      </w:r>
      <w:bookmarkEnd w:id="129"/>
    </w:p>
    <w:p w14:paraId="319FE5A4" w14:textId="77777777" w:rsidR="00000000" w:rsidRDefault="00F01BE4">
      <w:pPr>
        <w:pStyle w:val="a"/>
        <w:rPr>
          <w:rFonts w:hint="cs"/>
          <w:rtl/>
        </w:rPr>
      </w:pPr>
    </w:p>
    <w:p w14:paraId="5E39907B" w14:textId="77777777" w:rsidR="00000000" w:rsidRDefault="00F01BE4">
      <w:pPr>
        <w:pStyle w:val="a"/>
        <w:rPr>
          <w:rFonts w:hint="cs"/>
          <w:rtl/>
        </w:rPr>
      </w:pPr>
      <w:r>
        <w:rPr>
          <w:rFonts w:hint="cs"/>
          <w:rtl/>
        </w:rPr>
        <w:t>אדוני היושב-ראש, כאשר דובר על ישיבת מליאה בצום גדליה, אנחנו ביקשנו, בעיקר חברי הכנסת הדתיים, שלא תהיינה הצבעות על דברים שנויים במחלוקת. יש ח</w:t>
      </w:r>
      <w:r>
        <w:rPr>
          <w:rFonts w:hint="cs"/>
          <w:rtl/>
        </w:rPr>
        <w:t xml:space="preserve">ברים שלא באו לישיבה. הובטח לי שההצבעות תהיינה רק על דברים שאינם שנויים במחלוקת. </w:t>
      </w:r>
    </w:p>
    <w:p w14:paraId="61689899" w14:textId="77777777" w:rsidR="00000000" w:rsidRDefault="00F01BE4">
      <w:pPr>
        <w:pStyle w:val="a"/>
        <w:rPr>
          <w:rFonts w:hint="cs"/>
          <w:rtl/>
        </w:rPr>
      </w:pPr>
    </w:p>
    <w:p w14:paraId="04B2FE3A" w14:textId="77777777" w:rsidR="00000000" w:rsidRDefault="00F01BE4">
      <w:pPr>
        <w:pStyle w:val="a"/>
        <w:rPr>
          <w:rFonts w:hint="cs"/>
          <w:rtl/>
        </w:rPr>
      </w:pPr>
      <w:r>
        <w:rPr>
          <w:rFonts w:hint="cs"/>
          <w:rtl/>
        </w:rPr>
        <w:t xml:space="preserve">אדוני היושב-ראש, מכיוון שבנושא הזה של העברת סמכויות, להערכתי חלק מהחברים אינם יודעים כמה סמכויות יש לשר אולמרט, וחלק מהחברים, לו היו יודעים, היו באים להצביע - - </w:t>
      </w:r>
    </w:p>
    <w:p w14:paraId="61CFA5F9" w14:textId="77777777" w:rsidR="00000000" w:rsidRDefault="00F01BE4">
      <w:pPr>
        <w:pStyle w:val="a"/>
        <w:ind w:firstLine="0"/>
        <w:rPr>
          <w:rFonts w:hint="cs"/>
          <w:rtl/>
        </w:rPr>
      </w:pPr>
    </w:p>
    <w:p w14:paraId="761F366B" w14:textId="77777777" w:rsidR="00000000" w:rsidRDefault="00F01BE4">
      <w:pPr>
        <w:pStyle w:val="ac"/>
        <w:rPr>
          <w:rtl/>
        </w:rPr>
      </w:pPr>
      <w:r>
        <w:rPr>
          <w:rFonts w:hint="eastAsia"/>
          <w:rtl/>
        </w:rPr>
        <w:t>אלי</w:t>
      </w:r>
      <w:r>
        <w:rPr>
          <w:rtl/>
        </w:rPr>
        <w:t xml:space="preserve"> אפללו (</w:t>
      </w:r>
      <w:r>
        <w:rPr>
          <w:rtl/>
        </w:rPr>
        <w:t>הליכוד):</w:t>
      </w:r>
    </w:p>
    <w:p w14:paraId="26779578" w14:textId="77777777" w:rsidR="00000000" w:rsidRDefault="00F01BE4">
      <w:pPr>
        <w:pStyle w:val="a"/>
        <w:rPr>
          <w:rFonts w:hint="cs"/>
          <w:rtl/>
        </w:rPr>
      </w:pPr>
    </w:p>
    <w:p w14:paraId="54ADD3F7" w14:textId="77777777" w:rsidR="00000000" w:rsidRDefault="00F01BE4">
      <w:pPr>
        <w:pStyle w:val="a"/>
        <w:rPr>
          <w:rFonts w:hint="cs"/>
          <w:rtl/>
        </w:rPr>
      </w:pPr>
      <w:r>
        <w:rPr>
          <w:rFonts w:hint="cs"/>
          <w:rtl/>
        </w:rPr>
        <w:t>את זה אתה בוודאי יודע.</w:t>
      </w:r>
    </w:p>
    <w:p w14:paraId="2BA98D7D" w14:textId="77777777" w:rsidR="00000000" w:rsidRDefault="00F01BE4">
      <w:pPr>
        <w:pStyle w:val="a"/>
        <w:ind w:firstLine="0"/>
        <w:rPr>
          <w:rFonts w:hint="cs"/>
          <w:rtl/>
        </w:rPr>
      </w:pPr>
    </w:p>
    <w:p w14:paraId="22A5B753" w14:textId="77777777" w:rsidR="00000000" w:rsidRDefault="00F01BE4">
      <w:pPr>
        <w:pStyle w:val="SpeakerCon"/>
        <w:rPr>
          <w:rtl/>
        </w:rPr>
      </w:pPr>
      <w:bookmarkStart w:id="130" w:name="FS000000526T29_09_2003_13_13_56C"/>
      <w:bookmarkEnd w:id="130"/>
      <w:r>
        <w:rPr>
          <w:rtl/>
        </w:rPr>
        <w:t>משה גפני (יהדות התורה):</w:t>
      </w:r>
    </w:p>
    <w:p w14:paraId="4A76A67F" w14:textId="77777777" w:rsidR="00000000" w:rsidRDefault="00F01BE4">
      <w:pPr>
        <w:pStyle w:val="a"/>
        <w:rPr>
          <w:rtl/>
        </w:rPr>
      </w:pPr>
    </w:p>
    <w:p w14:paraId="44DE2A95" w14:textId="77777777" w:rsidR="00000000" w:rsidRDefault="00F01BE4">
      <w:pPr>
        <w:pStyle w:val="a"/>
        <w:rPr>
          <w:rFonts w:hint="cs"/>
          <w:rtl/>
        </w:rPr>
      </w:pPr>
      <w:r>
        <w:rPr>
          <w:rFonts w:hint="cs"/>
          <w:rtl/>
        </w:rPr>
        <w:t xml:space="preserve">- -  אני מבקש, אדוני היושב-ראש, לא להצביע על זה היום, לפי מה שהובטח לי. </w:t>
      </w:r>
    </w:p>
    <w:p w14:paraId="1A1464CE" w14:textId="77777777" w:rsidR="00000000" w:rsidRDefault="00F01BE4">
      <w:pPr>
        <w:pStyle w:val="a"/>
        <w:rPr>
          <w:rFonts w:hint="cs"/>
          <w:rtl/>
        </w:rPr>
      </w:pPr>
    </w:p>
    <w:p w14:paraId="1B6C020A" w14:textId="77777777" w:rsidR="00000000" w:rsidRDefault="00F01BE4">
      <w:pPr>
        <w:pStyle w:val="ad"/>
        <w:rPr>
          <w:rtl/>
        </w:rPr>
      </w:pPr>
      <w:r>
        <w:rPr>
          <w:rtl/>
        </w:rPr>
        <w:t>היו"ר ראובן ריבלין:</w:t>
      </w:r>
    </w:p>
    <w:p w14:paraId="1996ECE3" w14:textId="77777777" w:rsidR="00000000" w:rsidRDefault="00F01BE4">
      <w:pPr>
        <w:pStyle w:val="a"/>
        <w:rPr>
          <w:rtl/>
        </w:rPr>
      </w:pPr>
    </w:p>
    <w:p w14:paraId="4E0A7D3B" w14:textId="77777777" w:rsidR="00000000" w:rsidRDefault="00F01BE4">
      <w:pPr>
        <w:pStyle w:val="a"/>
        <w:rPr>
          <w:rFonts w:hint="cs"/>
          <w:rtl/>
        </w:rPr>
      </w:pPr>
      <w:r>
        <w:rPr>
          <w:rFonts w:hint="cs"/>
          <w:rtl/>
        </w:rPr>
        <w:t>הואיל ובוודאי הבטחות רבות ניתנות לגפני, אני מוכרח לומר במלוא השקיפות וגילוי הלב, אני לא נתתי את ההבטחה</w:t>
      </w:r>
      <w:r>
        <w:rPr>
          <w:rFonts w:hint="cs"/>
          <w:rtl/>
        </w:rPr>
        <w:t xml:space="preserve"> הזאת. היות שכך, והואיל ואני הוא זה שסדר-היום בידו, אני מוכרח לומר לך, בפעם הבאה טוב תעשה אם תשאל גם אותי. פשוט כדאי.</w:t>
      </w:r>
    </w:p>
    <w:p w14:paraId="03732631" w14:textId="77777777" w:rsidR="00000000" w:rsidRDefault="00F01BE4">
      <w:pPr>
        <w:pStyle w:val="a"/>
        <w:rPr>
          <w:rFonts w:hint="cs"/>
          <w:rtl/>
        </w:rPr>
      </w:pPr>
    </w:p>
    <w:p w14:paraId="738CCC89" w14:textId="77777777" w:rsidR="00000000" w:rsidRDefault="00F01BE4">
      <w:pPr>
        <w:pStyle w:val="a"/>
        <w:rPr>
          <w:rFonts w:hint="cs"/>
          <w:rtl/>
        </w:rPr>
      </w:pPr>
      <w:r>
        <w:rPr>
          <w:rFonts w:hint="cs"/>
          <w:rtl/>
        </w:rPr>
        <w:t>אין, ודאי לא מדאורייתא ולא מדרבנן, איסור להצביע ביום צום גדליה, שהוא יום מחלוקת מספיק. לכן, אדוני לא ייצור מחלוקת שאינה קיימת. המחלוקת הי</w:t>
      </w:r>
      <w:r>
        <w:rPr>
          <w:rFonts w:hint="cs"/>
          <w:rtl/>
        </w:rPr>
        <w:t xml:space="preserve">חידה היא אם יש מחלוקת או אין מחלוקת, והיא תישאר כנראה בצריך עיון ובתיקו </w:t>
      </w:r>
      <w:r>
        <w:rPr>
          <w:rtl/>
        </w:rPr>
        <w:t>–</w:t>
      </w:r>
      <w:r>
        <w:rPr>
          <w:rFonts w:hint="cs"/>
          <w:rtl/>
        </w:rPr>
        <w:t xml:space="preserve"> תשבי יתרץ קושיות ואולמרט.</w:t>
      </w:r>
    </w:p>
    <w:p w14:paraId="7B8FA072" w14:textId="77777777" w:rsidR="00000000" w:rsidRDefault="00F01BE4">
      <w:pPr>
        <w:pStyle w:val="a"/>
        <w:rPr>
          <w:rFonts w:hint="cs"/>
          <w:rtl/>
        </w:rPr>
      </w:pPr>
    </w:p>
    <w:p w14:paraId="500B3F35" w14:textId="77777777" w:rsidR="00000000" w:rsidRDefault="00F01BE4">
      <w:pPr>
        <w:pStyle w:val="ac"/>
        <w:rPr>
          <w:rtl/>
        </w:rPr>
      </w:pPr>
      <w:r>
        <w:rPr>
          <w:rFonts w:hint="eastAsia"/>
          <w:rtl/>
        </w:rPr>
        <w:t>אופיר</w:t>
      </w:r>
      <w:r>
        <w:rPr>
          <w:rtl/>
        </w:rPr>
        <w:t xml:space="preserve"> פינס-פז (העבודה-מימד):</w:t>
      </w:r>
    </w:p>
    <w:p w14:paraId="5A84AF97" w14:textId="77777777" w:rsidR="00000000" w:rsidRDefault="00F01BE4">
      <w:pPr>
        <w:pStyle w:val="a"/>
        <w:rPr>
          <w:rFonts w:hint="cs"/>
          <w:rtl/>
        </w:rPr>
      </w:pPr>
    </w:p>
    <w:p w14:paraId="2F511DCE" w14:textId="77777777" w:rsidR="00000000" w:rsidRDefault="00F01BE4">
      <w:pPr>
        <w:pStyle w:val="a"/>
        <w:rPr>
          <w:rFonts w:hint="cs"/>
          <w:rtl/>
        </w:rPr>
      </w:pPr>
      <w:r>
        <w:rPr>
          <w:rFonts w:hint="cs"/>
          <w:rtl/>
        </w:rPr>
        <w:t>יש גם דיון?</w:t>
      </w:r>
    </w:p>
    <w:p w14:paraId="55F13B88" w14:textId="77777777" w:rsidR="00000000" w:rsidRDefault="00F01BE4">
      <w:pPr>
        <w:pStyle w:val="a"/>
        <w:rPr>
          <w:rFonts w:hint="cs"/>
          <w:rtl/>
        </w:rPr>
      </w:pPr>
    </w:p>
    <w:p w14:paraId="2285A620" w14:textId="77777777" w:rsidR="00000000" w:rsidRDefault="00F01BE4">
      <w:pPr>
        <w:pStyle w:val="ad"/>
        <w:rPr>
          <w:rtl/>
        </w:rPr>
      </w:pPr>
      <w:r>
        <w:rPr>
          <w:rtl/>
        </w:rPr>
        <w:t>היו"ר ראובן ריבלין:</w:t>
      </w:r>
    </w:p>
    <w:p w14:paraId="7C42EBAB" w14:textId="77777777" w:rsidR="00000000" w:rsidRDefault="00F01BE4">
      <w:pPr>
        <w:pStyle w:val="a"/>
        <w:rPr>
          <w:rtl/>
        </w:rPr>
      </w:pPr>
    </w:p>
    <w:p w14:paraId="2E57FB5B" w14:textId="77777777" w:rsidR="00000000" w:rsidRDefault="00F01BE4">
      <w:pPr>
        <w:pStyle w:val="a"/>
        <w:rPr>
          <w:rFonts w:hint="cs"/>
          <w:rtl/>
        </w:rPr>
      </w:pPr>
      <w:r>
        <w:rPr>
          <w:rFonts w:hint="cs"/>
          <w:rtl/>
        </w:rPr>
        <w:t xml:space="preserve">לא. הדיון כבר נערך.  </w:t>
      </w:r>
    </w:p>
    <w:p w14:paraId="00528BD5" w14:textId="77777777" w:rsidR="00000000" w:rsidRDefault="00F01BE4">
      <w:pPr>
        <w:pStyle w:val="a"/>
        <w:rPr>
          <w:rFonts w:hint="cs"/>
          <w:rtl/>
        </w:rPr>
      </w:pPr>
    </w:p>
    <w:p w14:paraId="79CB1F93" w14:textId="77777777" w:rsidR="00000000" w:rsidRDefault="00F01BE4">
      <w:pPr>
        <w:pStyle w:val="a"/>
        <w:rPr>
          <w:rFonts w:hint="cs"/>
          <w:rtl/>
        </w:rPr>
      </w:pPr>
      <w:r>
        <w:rPr>
          <w:rFonts w:hint="cs"/>
          <w:rtl/>
        </w:rPr>
        <w:t>רבותי חברי הכנסת, אני מבקש לאשר או לדחות את הצעת הממשלה המבקשת שביום</w:t>
      </w:r>
      <w:r>
        <w:rPr>
          <w:rFonts w:hint="cs"/>
          <w:rtl/>
        </w:rPr>
        <w:t xml:space="preserve"> כינוס מיוחד של הכנסת היום תיערך הצבעה על שינוי בחלוקת התפקידים בין השרים, ולפיו השר אהוד אולמרט ישמש גם שר התקשורת, נוסף על תפקידו כשר התעשייה, המסחר והתעסוקה. </w:t>
      </w:r>
    </w:p>
    <w:p w14:paraId="00874943" w14:textId="77777777" w:rsidR="00000000" w:rsidRDefault="00F01BE4">
      <w:pPr>
        <w:pStyle w:val="a"/>
        <w:ind w:firstLine="0"/>
        <w:rPr>
          <w:rFonts w:hint="cs"/>
          <w:rtl/>
        </w:rPr>
      </w:pPr>
    </w:p>
    <w:p w14:paraId="61123EC5" w14:textId="77777777" w:rsidR="00000000" w:rsidRDefault="00F01BE4">
      <w:pPr>
        <w:pStyle w:val="ac"/>
        <w:rPr>
          <w:rtl/>
        </w:rPr>
      </w:pPr>
      <w:r>
        <w:rPr>
          <w:rFonts w:hint="eastAsia"/>
          <w:rtl/>
        </w:rPr>
        <w:t>משה</w:t>
      </w:r>
      <w:r>
        <w:rPr>
          <w:rtl/>
        </w:rPr>
        <w:t xml:space="preserve"> גפני (יהדות התורה):</w:t>
      </w:r>
    </w:p>
    <w:p w14:paraId="13FEE496" w14:textId="77777777" w:rsidR="00000000" w:rsidRDefault="00F01BE4">
      <w:pPr>
        <w:pStyle w:val="a"/>
        <w:rPr>
          <w:rFonts w:hint="cs"/>
          <w:rtl/>
        </w:rPr>
      </w:pPr>
    </w:p>
    <w:p w14:paraId="34940557" w14:textId="77777777" w:rsidR="00000000" w:rsidRDefault="00F01BE4">
      <w:pPr>
        <w:pStyle w:val="a"/>
        <w:rPr>
          <w:rFonts w:hint="cs"/>
          <w:rtl/>
        </w:rPr>
      </w:pPr>
      <w:r>
        <w:rPr>
          <w:rFonts w:hint="cs"/>
          <w:rtl/>
        </w:rPr>
        <w:t>כשהוא בארץ.</w:t>
      </w:r>
    </w:p>
    <w:p w14:paraId="2D9DB2F3" w14:textId="77777777" w:rsidR="00000000" w:rsidRDefault="00F01BE4">
      <w:pPr>
        <w:pStyle w:val="a"/>
        <w:ind w:firstLine="0"/>
        <w:rPr>
          <w:rFonts w:hint="cs"/>
          <w:rtl/>
        </w:rPr>
      </w:pPr>
    </w:p>
    <w:p w14:paraId="15E6CDAD" w14:textId="77777777" w:rsidR="00000000" w:rsidRDefault="00F01BE4">
      <w:pPr>
        <w:pStyle w:val="ad"/>
        <w:rPr>
          <w:rtl/>
        </w:rPr>
      </w:pPr>
      <w:r>
        <w:rPr>
          <w:rtl/>
        </w:rPr>
        <w:t>היו"ר ראובן ריבלין:</w:t>
      </w:r>
    </w:p>
    <w:p w14:paraId="526D1E91" w14:textId="77777777" w:rsidR="00000000" w:rsidRDefault="00F01BE4">
      <w:pPr>
        <w:pStyle w:val="a"/>
        <w:rPr>
          <w:rtl/>
        </w:rPr>
      </w:pPr>
    </w:p>
    <w:p w14:paraId="3F3A8DC6" w14:textId="77777777" w:rsidR="00000000" w:rsidRDefault="00F01BE4">
      <w:pPr>
        <w:pStyle w:val="a"/>
        <w:rPr>
          <w:rFonts w:hint="cs"/>
          <w:rtl/>
        </w:rPr>
      </w:pPr>
      <w:r>
        <w:rPr>
          <w:rFonts w:hint="cs"/>
          <w:rtl/>
        </w:rPr>
        <w:t>למותר לציין כשהוא בארץ, כי ברור שס</w:t>
      </w:r>
      <w:r>
        <w:rPr>
          <w:rFonts w:hint="cs"/>
          <w:rtl/>
        </w:rPr>
        <w:t xml:space="preserve">מכויותיו מועברות לשר אחר אם הוא לא נמצא בארץ. </w:t>
      </w:r>
    </w:p>
    <w:p w14:paraId="445DAA63" w14:textId="77777777" w:rsidR="00000000" w:rsidRDefault="00F01BE4">
      <w:pPr>
        <w:pStyle w:val="a"/>
        <w:ind w:firstLine="0"/>
        <w:rPr>
          <w:rFonts w:hint="cs"/>
          <w:rtl/>
        </w:rPr>
      </w:pPr>
    </w:p>
    <w:p w14:paraId="585E806A" w14:textId="77777777" w:rsidR="00000000" w:rsidRDefault="00F01BE4">
      <w:pPr>
        <w:pStyle w:val="ac"/>
        <w:rPr>
          <w:rtl/>
        </w:rPr>
      </w:pPr>
      <w:r>
        <w:rPr>
          <w:rFonts w:hint="eastAsia"/>
          <w:rtl/>
        </w:rPr>
        <w:t>משה</w:t>
      </w:r>
      <w:r>
        <w:rPr>
          <w:rtl/>
        </w:rPr>
        <w:t xml:space="preserve"> גפני (יהדות התורה):</w:t>
      </w:r>
    </w:p>
    <w:p w14:paraId="3C71444A" w14:textId="77777777" w:rsidR="00000000" w:rsidRDefault="00F01BE4">
      <w:pPr>
        <w:pStyle w:val="a"/>
        <w:rPr>
          <w:rFonts w:hint="cs"/>
          <w:rtl/>
        </w:rPr>
      </w:pPr>
    </w:p>
    <w:p w14:paraId="6055A64B" w14:textId="77777777" w:rsidR="00000000" w:rsidRDefault="00F01BE4">
      <w:pPr>
        <w:pStyle w:val="a"/>
        <w:rPr>
          <w:rFonts w:hint="cs"/>
          <w:rtl/>
        </w:rPr>
      </w:pPr>
      <w:r>
        <w:rPr>
          <w:rFonts w:hint="cs"/>
          <w:rtl/>
        </w:rPr>
        <w:t xml:space="preserve">מותר לדעת מי השר המחליף? </w:t>
      </w:r>
    </w:p>
    <w:p w14:paraId="50D97C2A" w14:textId="77777777" w:rsidR="00000000" w:rsidRDefault="00F01BE4">
      <w:pPr>
        <w:pStyle w:val="a"/>
        <w:ind w:firstLine="0"/>
        <w:rPr>
          <w:rFonts w:hint="cs"/>
          <w:rtl/>
        </w:rPr>
      </w:pPr>
    </w:p>
    <w:p w14:paraId="427D26D5" w14:textId="77777777" w:rsidR="00000000" w:rsidRDefault="00F01BE4">
      <w:pPr>
        <w:pStyle w:val="ad"/>
        <w:rPr>
          <w:rtl/>
        </w:rPr>
      </w:pPr>
      <w:r>
        <w:rPr>
          <w:rtl/>
        </w:rPr>
        <w:t>היו"ר ראובן ריבלין:</w:t>
      </w:r>
    </w:p>
    <w:p w14:paraId="56478F78" w14:textId="77777777" w:rsidR="00000000" w:rsidRDefault="00F01BE4">
      <w:pPr>
        <w:pStyle w:val="a"/>
        <w:rPr>
          <w:rtl/>
        </w:rPr>
      </w:pPr>
    </w:p>
    <w:p w14:paraId="1257E37C" w14:textId="77777777" w:rsidR="00000000" w:rsidRDefault="00F01BE4">
      <w:pPr>
        <w:pStyle w:val="a"/>
        <w:rPr>
          <w:rFonts w:hint="cs"/>
          <w:rtl/>
        </w:rPr>
      </w:pPr>
      <w:r>
        <w:rPr>
          <w:rFonts w:hint="cs"/>
          <w:rtl/>
        </w:rPr>
        <w:t xml:space="preserve">אני לא יודע. זה לא על סדר-היום. אם אתה תציע בתור ממשלה, אני אדון. </w:t>
      </w:r>
    </w:p>
    <w:p w14:paraId="50BECD4F" w14:textId="77777777" w:rsidR="00000000" w:rsidRDefault="00F01BE4">
      <w:pPr>
        <w:pStyle w:val="a"/>
        <w:rPr>
          <w:rFonts w:hint="cs"/>
          <w:rtl/>
        </w:rPr>
      </w:pPr>
    </w:p>
    <w:p w14:paraId="42D7318E" w14:textId="77777777" w:rsidR="00000000" w:rsidRDefault="00F01BE4">
      <w:pPr>
        <w:pStyle w:val="a"/>
        <w:rPr>
          <w:rFonts w:hint="cs"/>
          <w:rtl/>
        </w:rPr>
      </w:pPr>
      <w:r>
        <w:rPr>
          <w:rFonts w:hint="cs"/>
          <w:rtl/>
        </w:rPr>
        <w:t>רבותי חברי הכנסת, אני מעלה להצבעה את הודעת הממשלה. נא להצביע.</w:t>
      </w:r>
    </w:p>
    <w:p w14:paraId="5494F6F7" w14:textId="77777777" w:rsidR="00000000" w:rsidRDefault="00F01BE4">
      <w:pPr>
        <w:pStyle w:val="a"/>
        <w:rPr>
          <w:rFonts w:hint="cs"/>
          <w:rtl/>
        </w:rPr>
      </w:pPr>
    </w:p>
    <w:p w14:paraId="71D34E86" w14:textId="77777777" w:rsidR="00000000" w:rsidRDefault="00F01BE4">
      <w:pPr>
        <w:pStyle w:val="a7"/>
        <w:bidi/>
        <w:rPr>
          <w:rFonts w:hint="cs"/>
          <w:rtl/>
        </w:rPr>
      </w:pPr>
      <w:r>
        <w:rPr>
          <w:rFonts w:hint="cs"/>
          <w:rtl/>
        </w:rPr>
        <w:t>הצבע</w:t>
      </w:r>
      <w:r>
        <w:rPr>
          <w:rFonts w:hint="cs"/>
          <w:rtl/>
        </w:rPr>
        <w:t>ה</w:t>
      </w:r>
    </w:p>
    <w:p w14:paraId="527860FE" w14:textId="77777777" w:rsidR="00000000" w:rsidRDefault="00F01BE4">
      <w:pPr>
        <w:pStyle w:val="a"/>
        <w:jc w:val="center"/>
        <w:rPr>
          <w:rFonts w:hint="cs"/>
          <w:rtl/>
        </w:rPr>
      </w:pPr>
    </w:p>
    <w:p w14:paraId="6F2DC2EB" w14:textId="77777777" w:rsidR="00000000" w:rsidRDefault="00F01BE4">
      <w:pPr>
        <w:pStyle w:val="a8"/>
        <w:bidi/>
        <w:rPr>
          <w:rFonts w:hint="cs"/>
          <w:rtl/>
        </w:rPr>
      </w:pPr>
      <w:r>
        <w:rPr>
          <w:rFonts w:hint="cs"/>
          <w:rtl/>
        </w:rPr>
        <w:t xml:space="preserve">בעד הודעת הממשלה </w:t>
      </w:r>
      <w:r>
        <w:rPr>
          <w:rtl/>
        </w:rPr>
        <w:t>–</w:t>
      </w:r>
      <w:r>
        <w:rPr>
          <w:rFonts w:hint="cs"/>
          <w:rtl/>
        </w:rPr>
        <w:t xml:space="preserve"> רוב</w:t>
      </w:r>
    </w:p>
    <w:p w14:paraId="499B989F" w14:textId="77777777" w:rsidR="00000000" w:rsidRDefault="00F01BE4">
      <w:pPr>
        <w:pStyle w:val="a8"/>
        <w:bidi/>
        <w:rPr>
          <w:rFonts w:hint="cs"/>
          <w:rtl/>
        </w:rPr>
      </w:pPr>
      <w:r>
        <w:rPr>
          <w:rFonts w:hint="cs"/>
          <w:rtl/>
        </w:rPr>
        <w:t xml:space="preserve">נגד </w:t>
      </w:r>
      <w:r>
        <w:rPr>
          <w:rtl/>
        </w:rPr>
        <w:t>–</w:t>
      </w:r>
      <w:r>
        <w:rPr>
          <w:rFonts w:hint="cs"/>
          <w:rtl/>
        </w:rPr>
        <w:t xml:space="preserve"> מיעוט</w:t>
      </w:r>
    </w:p>
    <w:p w14:paraId="713AF149" w14:textId="77777777" w:rsidR="00000000" w:rsidRDefault="00F01BE4">
      <w:pPr>
        <w:pStyle w:val="a9"/>
        <w:bidi/>
        <w:rPr>
          <w:rFonts w:hint="cs"/>
          <w:rtl/>
        </w:rPr>
      </w:pPr>
      <w:r>
        <w:rPr>
          <w:rFonts w:hint="cs"/>
          <w:rtl/>
        </w:rPr>
        <w:t>הודעת הממשלה על החלטתה לשנות את חלוקת התפקידים בין השרים נתקבלה.</w:t>
      </w:r>
    </w:p>
    <w:p w14:paraId="7D478270" w14:textId="77777777" w:rsidR="00000000" w:rsidRDefault="00F01BE4">
      <w:pPr>
        <w:pStyle w:val="a"/>
        <w:rPr>
          <w:rFonts w:hint="cs"/>
          <w:rtl/>
        </w:rPr>
      </w:pPr>
    </w:p>
    <w:p w14:paraId="3B640BE2" w14:textId="77777777" w:rsidR="00000000" w:rsidRDefault="00F01BE4">
      <w:pPr>
        <w:pStyle w:val="ad"/>
        <w:rPr>
          <w:rtl/>
        </w:rPr>
      </w:pPr>
      <w:r>
        <w:rPr>
          <w:rtl/>
        </w:rPr>
        <w:t>היו"ר ראובן ריבלין:</w:t>
      </w:r>
    </w:p>
    <w:p w14:paraId="0828A70F" w14:textId="77777777" w:rsidR="00000000" w:rsidRDefault="00F01BE4">
      <w:pPr>
        <w:pStyle w:val="a"/>
        <w:rPr>
          <w:rtl/>
        </w:rPr>
      </w:pPr>
    </w:p>
    <w:p w14:paraId="1A9DA8A4" w14:textId="77777777" w:rsidR="00000000" w:rsidRDefault="00F01BE4">
      <w:pPr>
        <w:pStyle w:val="a"/>
        <w:rPr>
          <w:rFonts w:hint="cs"/>
          <w:rtl/>
        </w:rPr>
      </w:pPr>
      <w:r>
        <w:rPr>
          <w:rFonts w:hint="cs"/>
          <w:rtl/>
        </w:rPr>
        <w:t>אני קובע בבירור, שבקשת הממשלה להקנות לשר אהוד אולמרט את סמכויות שר התקשורת נתקבלה. אני קורא לאדוני, אדוני שר התקשורת.</w:t>
      </w:r>
    </w:p>
    <w:p w14:paraId="2D5B6C47" w14:textId="77777777" w:rsidR="00000000" w:rsidRDefault="00F01BE4">
      <w:pPr>
        <w:pStyle w:val="a"/>
        <w:ind w:firstLine="0"/>
        <w:rPr>
          <w:rFonts w:hint="cs"/>
          <w:rtl/>
        </w:rPr>
      </w:pPr>
    </w:p>
    <w:p w14:paraId="2755AB53" w14:textId="77777777" w:rsidR="00000000" w:rsidRDefault="00F01BE4">
      <w:pPr>
        <w:pStyle w:val="ac"/>
        <w:rPr>
          <w:rtl/>
        </w:rPr>
      </w:pPr>
    </w:p>
    <w:p w14:paraId="1C9A463A" w14:textId="77777777" w:rsidR="00000000" w:rsidRDefault="00F01BE4">
      <w:pPr>
        <w:pStyle w:val="ac"/>
        <w:rPr>
          <w:rFonts w:hint="cs"/>
          <w:rtl/>
        </w:rPr>
      </w:pPr>
      <w:r>
        <w:rPr>
          <w:rFonts w:hint="eastAsia"/>
          <w:rtl/>
        </w:rPr>
        <w:t>שר</w:t>
      </w:r>
      <w:r>
        <w:rPr>
          <w:rtl/>
        </w:rPr>
        <w:t xml:space="preserve"> ה</w:t>
      </w:r>
      <w:r>
        <w:rPr>
          <w:rFonts w:hint="cs"/>
          <w:rtl/>
        </w:rPr>
        <w:t>תעשייה,</w:t>
      </w:r>
      <w:r>
        <w:rPr>
          <w:rFonts w:hint="cs"/>
          <w:rtl/>
        </w:rPr>
        <w:t xml:space="preserve"> המסחר, התעסוקה והתקשורת </w:t>
      </w:r>
      <w:r>
        <w:rPr>
          <w:rtl/>
        </w:rPr>
        <w:t>אהוד אולמרט:</w:t>
      </w:r>
    </w:p>
    <w:p w14:paraId="6584E5F3" w14:textId="77777777" w:rsidR="00000000" w:rsidRDefault="00F01BE4">
      <w:pPr>
        <w:pStyle w:val="ac"/>
        <w:rPr>
          <w:rFonts w:hint="cs"/>
          <w:rtl/>
        </w:rPr>
      </w:pPr>
    </w:p>
    <w:p w14:paraId="36769509" w14:textId="77777777" w:rsidR="00000000" w:rsidRDefault="00F01BE4">
      <w:pPr>
        <w:pStyle w:val="a"/>
        <w:rPr>
          <w:rFonts w:hint="cs"/>
          <w:rtl/>
        </w:rPr>
      </w:pPr>
      <w:r>
        <w:rPr>
          <w:rFonts w:hint="cs"/>
          <w:rtl/>
        </w:rPr>
        <w:t xml:space="preserve">תודה רבה לשר התקשורת לשעבר. </w:t>
      </w:r>
    </w:p>
    <w:p w14:paraId="7E405A79" w14:textId="77777777" w:rsidR="00000000" w:rsidRDefault="00F01BE4">
      <w:pPr>
        <w:pStyle w:val="a"/>
        <w:ind w:firstLine="0"/>
        <w:rPr>
          <w:rFonts w:hint="cs"/>
          <w:rtl/>
        </w:rPr>
      </w:pPr>
    </w:p>
    <w:p w14:paraId="05DBDCDB" w14:textId="77777777" w:rsidR="00000000" w:rsidRDefault="00F01BE4">
      <w:pPr>
        <w:pStyle w:val="ad"/>
        <w:rPr>
          <w:rtl/>
        </w:rPr>
      </w:pPr>
      <w:r>
        <w:rPr>
          <w:rtl/>
        </w:rPr>
        <w:t>היו"ר ראובן ריבלין:</w:t>
      </w:r>
    </w:p>
    <w:p w14:paraId="5EB46BA3" w14:textId="77777777" w:rsidR="00000000" w:rsidRDefault="00F01BE4">
      <w:pPr>
        <w:pStyle w:val="a"/>
        <w:rPr>
          <w:rtl/>
        </w:rPr>
      </w:pPr>
    </w:p>
    <w:p w14:paraId="4A924141" w14:textId="77777777" w:rsidR="00000000" w:rsidRDefault="00F01BE4">
      <w:pPr>
        <w:pStyle w:val="a"/>
        <w:rPr>
          <w:rFonts w:hint="cs"/>
          <w:rtl/>
        </w:rPr>
      </w:pPr>
      <w:r>
        <w:rPr>
          <w:rFonts w:hint="cs"/>
          <w:rtl/>
        </w:rPr>
        <w:t xml:space="preserve">שילך אדוני בעקבות קודמיו - - - </w:t>
      </w:r>
    </w:p>
    <w:p w14:paraId="67DE29CF" w14:textId="77777777" w:rsidR="00000000" w:rsidRDefault="00F01BE4">
      <w:pPr>
        <w:pStyle w:val="a"/>
        <w:ind w:firstLine="0"/>
        <w:rPr>
          <w:rFonts w:hint="cs"/>
          <w:rtl/>
        </w:rPr>
      </w:pPr>
    </w:p>
    <w:p w14:paraId="50F6EA2D" w14:textId="77777777" w:rsidR="00000000" w:rsidRDefault="00F01BE4">
      <w:pPr>
        <w:pStyle w:val="a"/>
        <w:ind w:firstLine="0"/>
        <w:rPr>
          <w:rFonts w:hint="cs"/>
          <w:rtl/>
        </w:rPr>
      </w:pPr>
    </w:p>
    <w:p w14:paraId="2B82A37B" w14:textId="77777777" w:rsidR="00000000" w:rsidRDefault="00F01BE4">
      <w:pPr>
        <w:pStyle w:val="Subject"/>
        <w:rPr>
          <w:rtl/>
        </w:rPr>
      </w:pPr>
      <w:bookmarkStart w:id="131" w:name="_Toc55731520"/>
      <w:r>
        <w:rPr>
          <w:rtl/>
        </w:rPr>
        <w:t>מסמכים שהונחו על שולחן הכנסת</w:t>
      </w:r>
      <w:bookmarkEnd w:id="131"/>
    </w:p>
    <w:p w14:paraId="4DC66513" w14:textId="77777777" w:rsidR="00000000" w:rsidRDefault="00F01BE4">
      <w:pPr>
        <w:pStyle w:val="SubjectSub"/>
        <w:rPr>
          <w:rFonts w:hint="cs"/>
          <w:rtl/>
        </w:rPr>
      </w:pPr>
    </w:p>
    <w:p w14:paraId="4F205701" w14:textId="77777777" w:rsidR="00000000" w:rsidRDefault="00F01BE4">
      <w:pPr>
        <w:pStyle w:val="ad"/>
        <w:rPr>
          <w:rtl/>
        </w:rPr>
      </w:pPr>
      <w:r>
        <w:rPr>
          <w:rtl/>
        </w:rPr>
        <w:t>היו"ר ראובן ריבלין:</w:t>
      </w:r>
    </w:p>
    <w:p w14:paraId="26B697AF" w14:textId="77777777" w:rsidR="00000000" w:rsidRDefault="00F01BE4">
      <w:pPr>
        <w:pStyle w:val="a"/>
        <w:rPr>
          <w:rtl/>
        </w:rPr>
      </w:pPr>
    </w:p>
    <w:p w14:paraId="45E5D1A4" w14:textId="77777777" w:rsidR="00000000" w:rsidRDefault="00F01BE4">
      <w:pPr>
        <w:pStyle w:val="a"/>
        <w:rPr>
          <w:rFonts w:hint="cs"/>
          <w:rtl/>
        </w:rPr>
      </w:pPr>
      <w:r>
        <w:rPr>
          <w:rFonts w:hint="cs"/>
          <w:rtl/>
        </w:rPr>
        <w:t>הודעה למזכיר הכנסת.</w:t>
      </w:r>
    </w:p>
    <w:p w14:paraId="1CA85BD8" w14:textId="77777777" w:rsidR="00000000" w:rsidRDefault="00F01BE4">
      <w:pPr>
        <w:pStyle w:val="a"/>
        <w:rPr>
          <w:rFonts w:hint="cs"/>
          <w:rtl/>
        </w:rPr>
      </w:pPr>
    </w:p>
    <w:p w14:paraId="01D82A17" w14:textId="77777777" w:rsidR="00000000" w:rsidRDefault="00F01BE4">
      <w:pPr>
        <w:pStyle w:val="Speaker"/>
        <w:rPr>
          <w:rtl/>
        </w:rPr>
      </w:pPr>
      <w:bookmarkStart w:id="132" w:name="FS000000661T29_09_2003_12_51_37"/>
      <w:bookmarkStart w:id="133" w:name="_Toc55731521"/>
      <w:bookmarkEnd w:id="132"/>
      <w:r>
        <w:rPr>
          <w:rFonts w:hint="eastAsia"/>
          <w:rtl/>
        </w:rPr>
        <w:t>מזכיר</w:t>
      </w:r>
      <w:r>
        <w:rPr>
          <w:rtl/>
        </w:rPr>
        <w:t xml:space="preserve"> הכנסת אריה האן:</w:t>
      </w:r>
      <w:bookmarkEnd w:id="133"/>
    </w:p>
    <w:p w14:paraId="5CD365CF" w14:textId="77777777" w:rsidR="00000000" w:rsidRDefault="00F01BE4">
      <w:pPr>
        <w:pStyle w:val="a"/>
        <w:rPr>
          <w:rFonts w:hint="cs"/>
          <w:rtl/>
        </w:rPr>
      </w:pPr>
    </w:p>
    <w:p w14:paraId="34F58B8C" w14:textId="77777777" w:rsidR="00000000" w:rsidRDefault="00F01BE4">
      <w:pPr>
        <w:pStyle w:val="a"/>
        <w:rPr>
          <w:rFonts w:hint="cs"/>
          <w:rtl/>
        </w:rPr>
      </w:pPr>
      <w:r>
        <w:rPr>
          <w:rFonts w:hint="cs"/>
          <w:rtl/>
        </w:rPr>
        <w:t>ברשות יושב-ראש הכנסת, הנני מתכבד להוד</w:t>
      </w:r>
      <w:r>
        <w:rPr>
          <w:rFonts w:hint="cs"/>
          <w:rtl/>
        </w:rPr>
        <w:t>יע, כי הונחה היום על שולחן הכנסת החלטת ועדת הכספים בדבר צו תעריף המכס והפטורים ומס קנייה על טובין (תיקון מס' 123), התשס"ג-2003. תודה.</w:t>
      </w:r>
    </w:p>
    <w:p w14:paraId="4AF74011" w14:textId="77777777" w:rsidR="00000000" w:rsidRDefault="00F01BE4">
      <w:pPr>
        <w:pStyle w:val="a"/>
        <w:rPr>
          <w:rFonts w:hint="cs"/>
          <w:rtl/>
        </w:rPr>
      </w:pPr>
    </w:p>
    <w:p w14:paraId="0A61AD96" w14:textId="77777777" w:rsidR="00000000" w:rsidRDefault="00F01BE4">
      <w:pPr>
        <w:pStyle w:val="ad"/>
        <w:rPr>
          <w:rtl/>
        </w:rPr>
      </w:pPr>
      <w:r>
        <w:rPr>
          <w:rtl/>
        </w:rPr>
        <w:t>היו"ר ראובן ריבלין:</w:t>
      </w:r>
    </w:p>
    <w:p w14:paraId="604D0C10" w14:textId="77777777" w:rsidR="00000000" w:rsidRDefault="00F01BE4">
      <w:pPr>
        <w:pStyle w:val="a"/>
        <w:rPr>
          <w:rtl/>
        </w:rPr>
      </w:pPr>
    </w:p>
    <w:p w14:paraId="06D4A0FA" w14:textId="77777777" w:rsidR="00000000" w:rsidRDefault="00F01BE4">
      <w:pPr>
        <w:pStyle w:val="a"/>
        <w:rPr>
          <w:rFonts w:hint="cs"/>
          <w:rtl/>
        </w:rPr>
      </w:pPr>
      <w:r>
        <w:rPr>
          <w:rFonts w:hint="cs"/>
          <w:rtl/>
        </w:rPr>
        <w:t>תודה.</w:t>
      </w:r>
    </w:p>
    <w:p w14:paraId="26303E29" w14:textId="77777777" w:rsidR="00000000" w:rsidRDefault="00F01BE4">
      <w:pPr>
        <w:pStyle w:val="a"/>
        <w:rPr>
          <w:rFonts w:hint="cs"/>
          <w:rtl/>
        </w:rPr>
      </w:pPr>
    </w:p>
    <w:p w14:paraId="23CD6C3C" w14:textId="77777777" w:rsidR="00000000" w:rsidRDefault="00F01BE4">
      <w:pPr>
        <w:pStyle w:val="a"/>
        <w:rPr>
          <w:rFonts w:hint="cs"/>
          <w:rtl/>
        </w:rPr>
      </w:pPr>
    </w:p>
    <w:p w14:paraId="1ABDFC43" w14:textId="77777777" w:rsidR="00000000" w:rsidRDefault="00F01BE4">
      <w:pPr>
        <w:pStyle w:val="Subject"/>
        <w:rPr>
          <w:rtl/>
        </w:rPr>
      </w:pPr>
      <w:bookmarkStart w:id="134" w:name="CS15681FI0015681T29_09_2003_12_52_43"/>
      <w:bookmarkStart w:id="135" w:name="_Toc55731522"/>
      <w:bookmarkEnd w:id="134"/>
      <w:r>
        <w:rPr>
          <w:rtl/>
        </w:rPr>
        <w:t>מכתב הטייסים הסרבנים</w:t>
      </w:r>
      <w:bookmarkEnd w:id="135"/>
    </w:p>
    <w:p w14:paraId="05834E3E" w14:textId="77777777" w:rsidR="00000000" w:rsidRDefault="00F01BE4">
      <w:pPr>
        <w:pStyle w:val="SubjectSub"/>
        <w:rPr>
          <w:rFonts w:hint="cs"/>
          <w:rtl/>
        </w:rPr>
      </w:pPr>
    </w:p>
    <w:p w14:paraId="195D40F8" w14:textId="77777777" w:rsidR="00000000" w:rsidRDefault="00F01BE4">
      <w:pPr>
        <w:pStyle w:val="ad"/>
        <w:rPr>
          <w:rtl/>
        </w:rPr>
      </w:pPr>
      <w:r>
        <w:rPr>
          <w:rtl/>
        </w:rPr>
        <w:t>היו"ר ראובן ריבלין:</w:t>
      </w:r>
    </w:p>
    <w:p w14:paraId="29923686" w14:textId="77777777" w:rsidR="00000000" w:rsidRDefault="00F01BE4">
      <w:pPr>
        <w:pStyle w:val="a"/>
        <w:rPr>
          <w:rtl/>
        </w:rPr>
      </w:pPr>
    </w:p>
    <w:p w14:paraId="694270A5" w14:textId="77777777" w:rsidR="00000000" w:rsidRDefault="00F01BE4">
      <w:pPr>
        <w:pStyle w:val="a"/>
        <w:rPr>
          <w:rFonts w:hint="cs"/>
          <w:rtl/>
        </w:rPr>
      </w:pPr>
      <w:r>
        <w:rPr>
          <w:rFonts w:hint="cs"/>
          <w:rtl/>
        </w:rPr>
        <w:t>רבותי, אנחנו עוברים להצעות לסדר-היום. ההצעה הראשו</w:t>
      </w:r>
      <w:r>
        <w:rPr>
          <w:rFonts w:hint="cs"/>
          <w:rtl/>
        </w:rPr>
        <w:t>נה לסדר-היום, הצעת הליכוד והמפד"ל - מכתב הטייסים הסרבנים. הליכוד והמפד"ל מפצלות את עשר הדקות בדיון - חמש דקות לכל דובר. ראשון הדוברים, חבר הכנסת יחיאל חזן, בבקשה; חמש דקות. ולאחר מכן חמש דקות לחבר הכנסת ניסן סלומינסקי. אחר כך ישיב שר הביטחון.</w:t>
      </w:r>
    </w:p>
    <w:p w14:paraId="34E84C19" w14:textId="77777777" w:rsidR="00000000" w:rsidRDefault="00F01BE4">
      <w:pPr>
        <w:pStyle w:val="a"/>
        <w:rPr>
          <w:rFonts w:hint="cs"/>
          <w:rtl/>
        </w:rPr>
      </w:pPr>
    </w:p>
    <w:p w14:paraId="4EBC32F9" w14:textId="77777777" w:rsidR="00000000" w:rsidRDefault="00F01BE4">
      <w:pPr>
        <w:pStyle w:val="Speaker"/>
        <w:rPr>
          <w:rtl/>
        </w:rPr>
      </w:pPr>
      <w:bookmarkStart w:id="136" w:name="FS000001040T29_09_2003_12_54_42"/>
      <w:bookmarkStart w:id="137" w:name="_Toc55731523"/>
      <w:bookmarkEnd w:id="136"/>
      <w:r>
        <w:rPr>
          <w:rFonts w:hint="eastAsia"/>
          <w:rtl/>
        </w:rPr>
        <w:t>יחיאל</w:t>
      </w:r>
      <w:r>
        <w:rPr>
          <w:rtl/>
        </w:rPr>
        <w:t xml:space="preserve"> חזן (ה</w:t>
      </w:r>
      <w:r>
        <w:rPr>
          <w:rtl/>
        </w:rPr>
        <w:t>ליכוד):</w:t>
      </w:r>
      <w:bookmarkEnd w:id="137"/>
    </w:p>
    <w:p w14:paraId="24FC56C5" w14:textId="77777777" w:rsidR="00000000" w:rsidRDefault="00F01BE4">
      <w:pPr>
        <w:pStyle w:val="a"/>
        <w:rPr>
          <w:rFonts w:hint="cs"/>
          <w:rtl/>
        </w:rPr>
      </w:pPr>
    </w:p>
    <w:p w14:paraId="7F999503" w14:textId="77777777" w:rsidR="00000000" w:rsidRDefault="00F01BE4">
      <w:pPr>
        <w:pStyle w:val="a"/>
        <w:rPr>
          <w:rFonts w:hint="cs"/>
          <w:rtl/>
        </w:rPr>
      </w:pPr>
      <w:r>
        <w:rPr>
          <w:rFonts w:hint="cs"/>
          <w:rtl/>
        </w:rPr>
        <w:t>אדוני היושב-ראש, חברי חברי הכנסת, ראשית, שנה טובה וגמר חתימה טובה.</w:t>
      </w:r>
    </w:p>
    <w:p w14:paraId="41F67EF0" w14:textId="77777777" w:rsidR="00000000" w:rsidRDefault="00F01BE4">
      <w:pPr>
        <w:pStyle w:val="a"/>
        <w:rPr>
          <w:rFonts w:hint="cs"/>
          <w:rtl/>
        </w:rPr>
      </w:pPr>
    </w:p>
    <w:p w14:paraId="287097ED" w14:textId="77777777" w:rsidR="00000000" w:rsidRDefault="00F01BE4">
      <w:pPr>
        <w:pStyle w:val="a"/>
        <w:rPr>
          <w:rFonts w:hint="cs"/>
          <w:rtl/>
        </w:rPr>
      </w:pPr>
      <w:r>
        <w:rPr>
          <w:rFonts w:hint="cs"/>
          <w:rtl/>
        </w:rPr>
        <w:t>לאחרונה נתקלנו בתופעה חמורה, כאשר חיילי צה"ל, טייסים, עושים דין לעצמם ומחליטים לשחרר עצמם מפעילות מסוימת, כי זה לא לטעמם. בעבר הפניתי מכתב ליועץ המשפטי שיפעל נגד ארגוני הסירוב, אש</w:t>
      </w:r>
      <w:r>
        <w:rPr>
          <w:rFonts w:hint="cs"/>
          <w:rtl/>
        </w:rPr>
        <w:t>ר באופי פעילותם בתקשורת ובהתאגדותם יש משום המרדה.</w:t>
      </w:r>
    </w:p>
    <w:p w14:paraId="028137AB" w14:textId="77777777" w:rsidR="00000000" w:rsidRDefault="00F01BE4">
      <w:pPr>
        <w:pStyle w:val="a"/>
        <w:rPr>
          <w:rFonts w:hint="cs"/>
          <w:rtl/>
        </w:rPr>
      </w:pPr>
    </w:p>
    <w:p w14:paraId="3241430F" w14:textId="77777777" w:rsidR="00000000" w:rsidRDefault="00F01BE4">
      <w:pPr>
        <w:pStyle w:val="a"/>
        <w:rPr>
          <w:rFonts w:hint="cs"/>
          <w:rtl/>
        </w:rPr>
      </w:pPr>
      <w:r>
        <w:rPr>
          <w:rFonts w:hint="cs"/>
          <w:rtl/>
        </w:rPr>
        <w:t>זה לא רק עניין פוליטי. אותם טייסים בעצם קוראים לחיילי צה"ל לא לשרת, קוראים לחיילי צה"ל לא להגן על המולדת, וצריך להוקיע אותם סרבנים. אמרו קודם שהם בוגדים. אני רוצה לומר לכם, חברי הכנסת - לא צריך להתבייש, או</w:t>
      </w:r>
      <w:r>
        <w:rPr>
          <w:rFonts w:hint="cs"/>
          <w:rtl/>
        </w:rPr>
        <w:t>תם סרבנים בעצם, צריך לא רק להוקיע, צריך לשים את זה על השולחן: הם בוגדים בחינוך ובערכים של עם ישראל. אי-אפשר להעלות על הדעת בכלל שכאשר חייל צה"ל הולך להגן על המולדת, הם קוראים לחייל לא לעשות זאת. איך בכלל אפשר לשמוע דבר כזה?</w:t>
      </w:r>
    </w:p>
    <w:p w14:paraId="0CB6692D" w14:textId="77777777" w:rsidR="00000000" w:rsidRDefault="00F01BE4">
      <w:pPr>
        <w:pStyle w:val="a"/>
        <w:rPr>
          <w:rFonts w:hint="cs"/>
          <w:rtl/>
        </w:rPr>
      </w:pPr>
    </w:p>
    <w:p w14:paraId="4CED9BD8" w14:textId="77777777" w:rsidR="00000000" w:rsidRDefault="00F01BE4">
      <w:pPr>
        <w:pStyle w:val="a"/>
        <w:rPr>
          <w:rFonts w:hint="cs"/>
          <w:rtl/>
        </w:rPr>
      </w:pPr>
      <w:r>
        <w:rPr>
          <w:rFonts w:hint="cs"/>
          <w:rtl/>
        </w:rPr>
        <w:t>טוב עשה מפקד חיל האוויר שמייד ה</w:t>
      </w:r>
      <w:r>
        <w:rPr>
          <w:rFonts w:hint="cs"/>
          <w:rtl/>
        </w:rPr>
        <w:t>וציא אותם מהשירות. אני חושב שצריך להעמיד אותם לדין, ולא לעבור בעניין הזה לסדר-היום.</w:t>
      </w:r>
    </w:p>
    <w:p w14:paraId="528085A9" w14:textId="77777777" w:rsidR="00000000" w:rsidRDefault="00F01BE4">
      <w:pPr>
        <w:pStyle w:val="a"/>
        <w:rPr>
          <w:rFonts w:hint="cs"/>
          <w:rtl/>
        </w:rPr>
      </w:pPr>
    </w:p>
    <w:p w14:paraId="27947638" w14:textId="77777777" w:rsidR="00000000" w:rsidRDefault="00F01BE4">
      <w:pPr>
        <w:pStyle w:val="a"/>
        <w:rPr>
          <w:rFonts w:hint="cs"/>
          <w:rtl/>
        </w:rPr>
      </w:pPr>
      <w:r>
        <w:rPr>
          <w:rFonts w:hint="cs"/>
          <w:rtl/>
        </w:rPr>
        <w:t>אומנם כולם מוקיעים את התופעה, אבל לא ראיתי את חברי, חברי הכנסת הערבים, שמוקיעים את התופעה הזאת. לא ראיתי שהם מוקיעים. הם לא מוקיעים את התופעה כי זה משרת את האינטרס של האוי</w:t>
      </w:r>
      <w:r>
        <w:rPr>
          <w:rFonts w:hint="cs"/>
          <w:rtl/>
        </w:rPr>
        <w:t>ב. אותם סרבנים משרתים את האינטרס של האויבים.</w:t>
      </w:r>
    </w:p>
    <w:p w14:paraId="0588034F" w14:textId="77777777" w:rsidR="00000000" w:rsidRDefault="00F01BE4">
      <w:pPr>
        <w:pStyle w:val="a"/>
        <w:rPr>
          <w:rFonts w:hint="cs"/>
          <w:rtl/>
        </w:rPr>
      </w:pPr>
    </w:p>
    <w:p w14:paraId="4DF3B3AF" w14:textId="77777777" w:rsidR="00000000" w:rsidRDefault="00F01BE4">
      <w:pPr>
        <w:pStyle w:val="ac"/>
        <w:rPr>
          <w:rtl/>
        </w:rPr>
      </w:pPr>
      <w:r>
        <w:rPr>
          <w:rFonts w:hint="eastAsia"/>
          <w:rtl/>
        </w:rPr>
        <w:t>עבד</w:t>
      </w:r>
      <w:r>
        <w:rPr>
          <w:rtl/>
        </w:rPr>
        <w:t>-אלמאלכ דהאמשה (רע"ם):</w:t>
      </w:r>
    </w:p>
    <w:p w14:paraId="19410D14" w14:textId="77777777" w:rsidR="00000000" w:rsidRDefault="00F01BE4">
      <w:pPr>
        <w:pStyle w:val="a"/>
        <w:rPr>
          <w:rFonts w:hint="cs"/>
          <w:rtl/>
        </w:rPr>
      </w:pPr>
    </w:p>
    <w:p w14:paraId="6F9F7D32" w14:textId="77777777" w:rsidR="00000000" w:rsidRDefault="00F01BE4">
      <w:pPr>
        <w:pStyle w:val="a"/>
        <w:rPr>
          <w:rFonts w:hint="cs"/>
          <w:rtl/>
        </w:rPr>
      </w:pPr>
      <w:r>
        <w:rPr>
          <w:rFonts w:hint="cs"/>
          <w:rtl/>
        </w:rPr>
        <w:t>זאת בושה וחרפה מה שאתה אומר.</w:t>
      </w:r>
    </w:p>
    <w:p w14:paraId="5492EB90" w14:textId="77777777" w:rsidR="00000000" w:rsidRDefault="00F01BE4">
      <w:pPr>
        <w:pStyle w:val="SpeakerCon"/>
        <w:rPr>
          <w:rtl/>
        </w:rPr>
      </w:pPr>
      <w:bookmarkStart w:id="138" w:name="FS000001040T29_09_2003_12_59_13C"/>
      <w:bookmarkEnd w:id="138"/>
    </w:p>
    <w:p w14:paraId="2363CBA8" w14:textId="77777777" w:rsidR="00000000" w:rsidRDefault="00F01BE4">
      <w:pPr>
        <w:pStyle w:val="SpeakerCon"/>
        <w:rPr>
          <w:rtl/>
        </w:rPr>
      </w:pPr>
      <w:r>
        <w:rPr>
          <w:rtl/>
        </w:rPr>
        <w:t>יחיאל חזן (הליכוד):</w:t>
      </w:r>
    </w:p>
    <w:p w14:paraId="4688A56D" w14:textId="77777777" w:rsidR="00000000" w:rsidRDefault="00F01BE4">
      <w:pPr>
        <w:pStyle w:val="a"/>
        <w:rPr>
          <w:rtl/>
        </w:rPr>
      </w:pPr>
    </w:p>
    <w:p w14:paraId="033F25B0" w14:textId="77777777" w:rsidR="00000000" w:rsidRDefault="00F01BE4">
      <w:pPr>
        <w:pStyle w:val="a"/>
        <w:rPr>
          <w:rFonts w:hint="cs"/>
          <w:rtl/>
        </w:rPr>
      </w:pPr>
      <w:r>
        <w:rPr>
          <w:rFonts w:hint="cs"/>
          <w:rtl/>
        </w:rPr>
        <w:t>זאת לא בושה, זאת מציאות.</w:t>
      </w:r>
    </w:p>
    <w:p w14:paraId="2895714F" w14:textId="77777777" w:rsidR="00000000" w:rsidRDefault="00F01BE4">
      <w:pPr>
        <w:pStyle w:val="a"/>
        <w:rPr>
          <w:rFonts w:hint="cs"/>
          <w:rtl/>
        </w:rPr>
      </w:pPr>
    </w:p>
    <w:p w14:paraId="0828A92A" w14:textId="77777777" w:rsidR="00000000" w:rsidRDefault="00F01BE4">
      <w:pPr>
        <w:pStyle w:val="ac"/>
        <w:rPr>
          <w:rtl/>
        </w:rPr>
      </w:pPr>
      <w:r>
        <w:rPr>
          <w:rFonts w:hint="eastAsia"/>
          <w:rtl/>
        </w:rPr>
        <w:t>עבד</w:t>
      </w:r>
      <w:r>
        <w:rPr>
          <w:rtl/>
        </w:rPr>
        <w:t>-אלמאלכ דהאמשה (רע"ם):</w:t>
      </w:r>
    </w:p>
    <w:p w14:paraId="1AEE62FD" w14:textId="77777777" w:rsidR="00000000" w:rsidRDefault="00F01BE4">
      <w:pPr>
        <w:pStyle w:val="a"/>
        <w:rPr>
          <w:rFonts w:hint="cs"/>
          <w:rtl/>
        </w:rPr>
      </w:pPr>
    </w:p>
    <w:p w14:paraId="46583643" w14:textId="77777777" w:rsidR="00000000" w:rsidRDefault="00F01BE4">
      <w:pPr>
        <w:pStyle w:val="a"/>
        <w:rPr>
          <w:rFonts w:hint="cs"/>
          <w:rtl/>
        </w:rPr>
      </w:pPr>
      <w:r>
        <w:rPr>
          <w:rFonts w:hint="cs"/>
          <w:rtl/>
        </w:rPr>
        <w:t>יש פה שאלה מוסרית.</w:t>
      </w:r>
    </w:p>
    <w:p w14:paraId="41268494" w14:textId="77777777" w:rsidR="00000000" w:rsidRDefault="00F01BE4">
      <w:pPr>
        <w:pStyle w:val="a"/>
        <w:rPr>
          <w:rFonts w:hint="cs"/>
          <w:rtl/>
        </w:rPr>
      </w:pPr>
    </w:p>
    <w:p w14:paraId="7DB8EC3E" w14:textId="77777777" w:rsidR="00000000" w:rsidRDefault="00F01BE4">
      <w:pPr>
        <w:pStyle w:val="SpeakerCon"/>
        <w:rPr>
          <w:rtl/>
        </w:rPr>
      </w:pPr>
      <w:bookmarkStart w:id="139" w:name="FS000001040T29_09_2003_13_00_40C"/>
      <w:bookmarkEnd w:id="139"/>
      <w:r>
        <w:rPr>
          <w:rtl/>
        </w:rPr>
        <w:t>יחיאל חזן (הליכוד):</w:t>
      </w:r>
    </w:p>
    <w:p w14:paraId="3A4BF57E" w14:textId="77777777" w:rsidR="00000000" w:rsidRDefault="00F01BE4">
      <w:pPr>
        <w:pStyle w:val="a"/>
        <w:rPr>
          <w:rtl/>
        </w:rPr>
      </w:pPr>
    </w:p>
    <w:p w14:paraId="0F15BD11" w14:textId="77777777" w:rsidR="00000000" w:rsidRDefault="00F01BE4">
      <w:pPr>
        <w:pStyle w:val="a"/>
        <w:rPr>
          <w:rFonts w:hint="cs"/>
          <w:rtl/>
        </w:rPr>
      </w:pPr>
      <w:r>
        <w:rPr>
          <w:rFonts w:hint="cs"/>
          <w:rtl/>
        </w:rPr>
        <w:t>זאת מציאות. ראינו את האימאם במסגד.</w:t>
      </w:r>
    </w:p>
    <w:p w14:paraId="5002E3EE" w14:textId="77777777" w:rsidR="00000000" w:rsidRDefault="00F01BE4">
      <w:pPr>
        <w:pStyle w:val="a"/>
        <w:rPr>
          <w:rFonts w:hint="cs"/>
          <w:rtl/>
        </w:rPr>
      </w:pPr>
    </w:p>
    <w:p w14:paraId="19EF087D" w14:textId="77777777" w:rsidR="00000000" w:rsidRDefault="00F01BE4">
      <w:pPr>
        <w:pStyle w:val="ac"/>
        <w:rPr>
          <w:rtl/>
        </w:rPr>
      </w:pPr>
      <w:r>
        <w:rPr>
          <w:rFonts w:hint="eastAsia"/>
          <w:rtl/>
        </w:rPr>
        <w:t>עב</w:t>
      </w:r>
      <w:r>
        <w:rPr>
          <w:rFonts w:hint="eastAsia"/>
          <w:rtl/>
        </w:rPr>
        <w:t>ד</w:t>
      </w:r>
      <w:r>
        <w:rPr>
          <w:rtl/>
        </w:rPr>
        <w:t>-אלמאלכ דהאמשה (רע"ם):</w:t>
      </w:r>
    </w:p>
    <w:p w14:paraId="022573E3" w14:textId="77777777" w:rsidR="00000000" w:rsidRDefault="00F01BE4">
      <w:pPr>
        <w:pStyle w:val="a"/>
        <w:rPr>
          <w:rFonts w:hint="cs"/>
          <w:rtl/>
        </w:rPr>
      </w:pPr>
    </w:p>
    <w:p w14:paraId="71DB8216" w14:textId="77777777" w:rsidR="00000000" w:rsidRDefault="00F01BE4">
      <w:pPr>
        <w:pStyle w:val="a"/>
        <w:rPr>
          <w:rFonts w:hint="cs"/>
          <w:rtl/>
        </w:rPr>
      </w:pPr>
      <w:r>
        <w:rPr>
          <w:rFonts w:hint="cs"/>
          <w:rtl/>
        </w:rPr>
        <w:t>יש כאלה שאומרים לך: לא רוצים להרוג. תענה להם. אל תכניס את הערבים לוויכוח הזה. תענה על השאלה המוסרית, הדוקרת את העין ואת הלב. יש אנשים שאומרים: לא רוצים להרוג חפים מפשע.</w:t>
      </w:r>
    </w:p>
    <w:p w14:paraId="0D1A6FCC" w14:textId="77777777" w:rsidR="00000000" w:rsidRDefault="00F01BE4">
      <w:pPr>
        <w:pStyle w:val="a"/>
        <w:rPr>
          <w:rFonts w:hint="cs"/>
          <w:rtl/>
        </w:rPr>
      </w:pPr>
    </w:p>
    <w:p w14:paraId="4A3F9B95" w14:textId="77777777" w:rsidR="00000000" w:rsidRDefault="00F01BE4">
      <w:pPr>
        <w:pStyle w:val="SpeakerCon"/>
        <w:rPr>
          <w:rtl/>
        </w:rPr>
      </w:pPr>
      <w:bookmarkStart w:id="140" w:name="FS000001040T29_09_2003_13_01_58C"/>
      <w:bookmarkEnd w:id="140"/>
      <w:r>
        <w:rPr>
          <w:rtl/>
        </w:rPr>
        <w:t>יחיאל חזן (הליכוד):</w:t>
      </w:r>
    </w:p>
    <w:p w14:paraId="05407EFF" w14:textId="77777777" w:rsidR="00000000" w:rsidRDefault="00F01BE4">
      <w:pPr>
        <w:pStyle w:val="a"/>
        <w:rPr>
          <w:rtl/>
        </w:rPr>
      </w:pPr>
    </w:p>
    <w:p w14:paraId="1654A447" w14:textId="77777777" w:rsidR="00000000" w:rsidRDefault="00F01BE4">
      <w:pPr>
        <w:pStyle w:val="a"/>
        <w:rPr>
          <w:rFonts w:hint="cs"/>
          <w:rtl/>
        </w:rPr>
      </w:pPr>
      <w:r>
        <w:rPr>
          <w:rFonts w:hint="cs"/>
          <w:rtl/>
        </w:rPr>
        <w:t xml:space="preserve">מה לא מוסרי? מה לא מוסרי בזה שטייס הולך </w:t>
      </w:r>
      <w:r>
        <w:rPr>
          <w:rFonts w:hint="cs"/>
          <w:rtl/>
        </w:rPr>
        <w:t>לפגע - -</w:t>
      </w:r>
    </w:p>
    <w:p w14:paraId="482EEEA4" w14:textId="77777777" w:rsidR="00000000" w:rsidRDefault="00F01BE4">
      <w:pPr>
        <w:pStyle w:val="a"/>
        <w:rPr>
          <w:rFonts w:hint="cs"/>
          <w:rtl/>
        </w:rPr>
      </w:pPr>
    </w:p>
    <w:p w14:paraId="4B85E1EB" w14:textId="77777777" w:rsidR="00000000" w:rsidRDefault="00F01BE4">
      <w:pPr>
        <w:pStyle w:val="ad"/>
        <w:rPr>
          <w:rtl/>
        </w:rPr>
      </w:pPr>
      <w:r>
        <w:rPr>
          <w:rtl/>
        </w:rPr>
        <w:t xml:space="preserve">היו"ר </w:t>
      </w:r>
      <w:r>
        <w:rPr>
          <w:rFonts w:hint="cs"/>
          <w:rtl/>
        </w:rPr>
        <w:t>נסים דהן</w:t>
      </w:r>
      <w:r>
        <w:rPr>
          <w:rtl/>
        </w:rPr>
        <w:t>:</w:t>
      </w:r>
    </w:p>
    <w:p w14:paraId="6A38D421" w14:textId="77777777" w:rsidR="00000000" w:rsidRDefault="00F01BE4">
      <w:pPr>
        <w:pStyle w:val="a"/>
        <w:rPr>
          <w:rtl/>
        </w:rPr>
      </w:pPr>
    </w:p>
    <w:p w14:paraId="212ED513" w14:textId="77777777" w:rsidR="00000000" w:rsidRDefault="00F01BE4">
      <w:pPr>
        <w:pStyle w:val="a"/>
        <w:rPr>
          <w:rFonts w:hint="cs"/>
          <w:rtl/>
        </w:rPr>
      </w:pPr>
      <w:r>
        <w:rPr>
          <w:rFonts w:hint="cs"/>
          <w:rtl/>
        </w:rPr>
        <w:t>תודה רבה. זה לא הדיון.</w:t>
      </w:r>
    </w:p>
    <w:p w14:paraId="1CB100A3" w14:textId="77777777" w:rsidR="00000000" w:rsidRDefault="00F01BE4">
      <w:pPr>
        <w:pStyle w:val="a"/>
        <w:rPr>
          <w:rFonts w:hint="cs"/>
          <w:rtl/>
        </w:rPr>
      </w:pPr>
    </w:p>
    <w:p w14:paraId="4D7232AC" w14:textId="77777777" w:rsidR="00000000" w:rsidRDefault="00F01BE4">
      <w:pPr>
        <w:pStyle w:val="SpeakerCon"/>
        <w:rPr>
          <w:rtl/>
        </w:rPr>
      </w:pPr>
      <w:bookmarkStart w:id="141" w:name="FS000001040T29_09_2003_13_03_01C"/>
      <w:bookmarkEnd w:id="141"/>
      <w:r>
        <w:rPr>
          <w:rtl/>
        </w:rPr>
        <w:t>יחיאל חזן (הליכוד):</w:t>
      </w:r>
    </w:p>
    <w:p w14:paraId="310ED8F0" w14:textId="77777777" w:rsidR="00000000" w:rsidRDefault="00F01BE4">
      <w:pPr>
        <w:pStyle w:val="a"/>
        <w:rPr>
          <w:rtl/>
        </w:rPr>
      </w:pPr>
    </w:p>
    <w:p w14:paraId="21A52A9C" w14:textId="77777777" w:rsidR="00000000" w:rsidRDefault="00F01BE4">
      <w:pPr>
        <w:pStyle w:val="a"/>
        <w:rPr>
          <w:rFonts w:hint="cs"/>
          <w:rtl/>
        </w:rPr>
      </w:pPr>
      <w:r>
        <w:rPr>
          <w:rFonts w:hint="cs"/>
          <w:rtl/>
        </w:rPr>
        <w:t>- - באותו מתכנן, באותו רוצח? מה לא מוסרי?</w:t>
      </w:r>
    </w:p>
    <w:p w14:paraId="586057B8" w14:textId="77777777" w:rsidR="00000000" w:rsidRDefault="00F01BE4">
      <w:pPr>
        <w:pStyle w:val="a"/>
        <w:rPr>
          <w:rFonts w:hint="cs"/>
          <w:rtl/>
        </w:rPr>
      </w:pPr>
    </w:p>
    <w:p w14:paraId="03121EC4" w14:textId="77777777" w:rsidR="00000000" w:rsidRDefault="00F01BE4">
      <w:pPr>
        <w:pStyle w:val="ac"/>
        <w:rPr>
          <w:rtl/>
        </w:rPr>
      </w:pPr>
      <w:r>
        <w:rPr>
          <w:rFonts w:hint="eastAsia"/>
          <w:rtl/>
        </w:rPr>
        <w:t>עבד</w:t>
      </w:r>
      <w:r>
        <w:rPr>
          <w:rtl/>
        </w:rPr>
        <w:t>-אלמאלכ דהאמשה (רע"ם):</w:t>
      </w:r>
    </w:p>
    <w:p w14:paraId="6932EE69" w14:textId="77777777" w:rsidR="00000000" w:rsidRDefault="00F01BE4">
      <w:pPr>
        <w:pStyle w:val="a"/>
        <w:rPr>
          <w:rFonts w:hint="cs"/>
          <w:rtl/>
        </w:rPr>
      </w:pPr>
    </w:p>
    <w:p w14:paraId="61F12E9A" w14:textId="77777777" w:rsidR="00000000" w:rsidRDefault="00F01BE4">
      <w:pPr>
        <w:pStyle w:val="a"/>
        <w:rPr>
          <w:rFonts w:hint="cs"/>
          <w:rtl/>
        </w:rPr>
      </w:pPr>
      <w:r>
        <w:rPr>
          <w:rFonts w:hint="cs"/>
          <w:rtl/>
        </w:rPr>
        <w:t>- - -</w:t>
      </w:r>
    </w:p>
    <w:p w14:paraId="7C95AF78" w14:textId="77777777" w:rsidR="00000000" w:rsidRDefault="00F01BE4">
      <w:pPr>
        <w:pStyle w:val="a"/>
        <w:rPr>
          <w:rFonts w:hint="cs"/>
          <w:rtl/>
        </w:rPr>
      </w:pPr>
    </w:p>
    <w:p w14:paraId="15799385" w14:textId="77777777" w:rsidR="00000000" w:rsidRDefault="00F01BE4">
      <w:pPr>
        <w:pStyle w:val="ad"/>
        <w:rPr>
          <w:rtl/>
        </w:rPr>
      </w:pPr>
      <w:r>
        <w:rPr>
          <w:rtl/>
        </w:rPr>
        <w:t xml:space="preserve">היו"ר </w:t>
      </w:r>
      <w:r>
        <w:rPr>
          <w:rFonts w:hint="cs"/>
          <w:rtl/>
        </w:rPr>
        <w:t>נסים דהן:</w:t>
      </w:r>
    </w:p>
    <w:p w14:paraId="741D11C8" w14:textId="77777777" w:rsidR="00000000" w:rsidRDefault="00F01BE4">
      <w:pPr>
        <w:pStyle w:val="a"/>
        <w:rPr>
          <w:rtl/>
        </w:rPr>
      </w:pPr>
    </w:p>
    <w:p w14:paraId="1A4015E7" w14:textId="77777777" w:rsidR="00000000" w:rsidRDefault="00F01BE4">
      <w:pPr>
        <w:pStyle w:val="a"/>
        <w:rPr>
          <w:rFonts w:hint="cs"/>
          <w:rtl/>
        </w:rPr>
      </w:pPr>
      <w:r>
        <w:rPr>
          <w:rFonts w:hint="cs"/>
          <w:rtl/>
        </w:rPr>
        <w:t>חבר הכנסת דהאמשה, קריאת ביניים אחת אפשר, לא דיון במליאה.</w:t>
      </w:r>
    </w:p>
    <w:p w14:paraId="2794F64B" w14:textId="77777777" w:rsidR="00000000" w:rsidRDefault="00F01BE4">
      <w:pPr>
        <w:pStyle w:val="SpeakerCon"/>
        <w:rPr>
          <w:rtl/>
        </w:rPr>
      </w:pPr>
      <w:bookmarkStart w:id="142" w:name="FS000001040T29_09_2003_13_03_43C"/>
      <w:bookmarkEnd w:id="142"/>
    </w:p>
    <w:p w14:paraId="18B957A4" w14:textId="77777777" w:rsidR="00000000" w:rsidRDefault="00F01BE4">
      <w:pPr>
        <w:pStyle w:val="SpeakerCon"/>
        <w:rPr>
          <w:rtl/>
        </w:rPr>
      </w:pPr>
      <w:r>
        <w:rPr>
          <w:rtl/>
        </w:rPr>
        <w:t>יחיאל חזן (הליכוד):</w:t>
      </w:r>
    </w:p>
    <w:p w14:paraId="1963F17E" w14:textId="77777777" w:rsidR="00000000" w:rsidRDefault="00F01BE4">
      <w:pPr>
        <w:pStyle w:val="a"/>
        <w:rPr>
          <w:rtl/>
        </w:rPr>
      </w:pPr>
    </w:p>
    <w:p w14:paraId="2A342A1E" w14:textId="77777777" w:rsidR="00000000" w:rsidRDefault="00F01BE4">
      <w:pPr>
        <w:pStyle w:val="a"/>
        <w:rPr>
          <w:rFonts w:hint="cs"/>
          <w:rtl/>
        </w:rPr>
      </w:pPr>
      <w:r>
        <w:rPr>
          <w:rFonts w:hint="cs"/>
          <w:rtl/>
        </w:rPr>
        <w:t>איך בכלל את</w:t>
      </w:r>
      <w:r>
        <w:rPr>
          <w:rFonts w:hint="cs"/>
          <w:rtl/>
        </w:rPr>
        <w:t>ה יכול להעלות על דעתך דבר כזה?</w:t>
      </w:r>
    </w:p>
    <w:p w14:paraId="2E409558" w14:textId="77777777" w:rsidR="00000000" w:rsidRDefault="00F01BE4">
      <w:pPr>
        <w:pStyle w:val="a"/>
        <w:rPr>
          <w:rFonts w:hint="cs"/>
          <w:rtl/>
        </w:rPr>
      </w:pPr>
    </w:p>
    <w:p w14:paraId="7EAE1FA4" w14:textId="77777777" w:rsidR="00000000" w:rsidRDefault="00F01BE4">
      <w:pPr>
        <w:pStyle w:val="ad"/>
        <w:rPr>
          <w:rtl/>
        </w:rPr>
      </w:pPr>
      <w:r>
        <w:rPr>
          <w:rtl/>
        </w:rPr>
        <w:t xml:space="preserve">היו"ר </w:t>
      </w:r>
      <w:r>
        <w:rPr>
          <w:rFonts w:hint="cs"/>
          <w:rtl/>
        </w:rPr>
        <w:t>נסים דהן:</w:t>
      </w:r>
    </w:p>
    <w:p w14:paraId="7900CC23" w14:textId="77777777" w:rsidR="00000000" w:rsidRDefault="00F01BE4">
      <w:pPr>
        <w:pStyle w:val="a"/>
        <w:rPr>
          <w:rtl/>
        </w:rPr>
      </w:pPr>
    </w:p>
    <w:p w14:paraId="2EA45AC5" w14:textId="77777777" w:rsidR="00000000" w:rsidRDefault="00F01BE4">
      <w:pPr>
        <w:pStyle w:val="a"/>
        <w:rPr>
          <w:rFonts w:hint="cs"/>
          <w:rtl/>
        </w:rPr>
      </w:pPr>
      <w:r>
        <w:rPr>
          <w:rFonts w:hint="cs"/>
          <w:rtl/>
        </w:rPr>
        <w:t>אל תענה לו, זה על חשבונך.</w:t>
      </w:r>
    </w:p>
    <w:p w14:paraId="723AFB60" w14:textId="77777777" w:rsidR="00000000" w:rsidRDefault="00F01BE4">
      <w:pPr>
        <w:pStyle w:val="a"/>
        <w:ind w:firstLine="0"/>
        <w:rPr>
          <w:rFonts w:hint="cs"/>
          <w:rtl/>
        </w:rPr>
      </w:pPr>
    </w:p>
    <w:p w14:paraId="5BCA7A79" w14:textId="77777777" w:rsidR="00000000" w:rsidRDefault="00F01BE4">
      <w:pPr>
        <w:pStyle w:val="ac"/>
        <w:rPr>
          <w:rtl/>
        </w:rPr>
      </w:pPr>
      <w:r>
        <w:rPr>
          <w:rFonts w:hint="eastAsia"/>
          <w:rtl/>
        </w:rPr>
        <w:t>עבד</w:t>
      </w:r>
      <w:r>
        <w:rPr>
          <w:rtl/>
        </w:rPr>
        <w:t>-אלמאלכ דהאמשה (רע"ם):</w:t>
      </w:r>
    </w:p>
    <w:p w14:paraId="01C963AE" w14:textId="77777777" w:rsidR="00000000" w:rsidRDefault="00F01BE4">
      <w:pPr>
        <w:pStyle w:val="a"/>
        <w:rPr>
          <w:rFonts w:hint="cs"/>
          <w:rtl/>
        </w:rPr>
      </w:pPr>
    </w:p>
    <w:p w14:paraId="2601B705" w14:textId="77777777" w:rsidR="00000000" w:rsidRDefault="00F01BE4">
      <w:pPr>
        <w:pStyle w:val="a"/>
        <w:rPr>
          <w:rFonts w:hint="cs"/>
          <w:rtl/>
        </w:rPr>
      </w:pPr>
      <w:r>
        <w:rPr>
          <w:rFonts w:hint="cs"/>
          <w:rtl/>
        </w:rPr>
        <w:t>- - -</w:t>
      </w:r>
    </w:p>
    <w:p w14:paraId="2AD70620" w14:textId="77777777" w:rsidR="00000000" w:rsidRDefault="00F01BE4">
      <w:pPr>
        <w:pStyle w:val="a"/>
        <w:rPr>
          <w:rFonts w:hint="cs"/>
          <w:rtl/>
        </w:rPr>
      </w:pPr>
    </w:p>
    <w:p w14:paraId="1612B2CC" w14:textId="77777777" w:rsidR="00000000" w:rsidRDefault="00F01BE4">
      <w:pPr>
        <w:pStyle w:val="ad"/>
        <w:rPr>
          <w:rtl/>
        </w:rPr>
      </w:pPr>
      <w:r>
        <w:rPr>
          <w:rtl/>
        </w:rPr>
        <w:t xml:space="preserve">היו"ר </w:t>
      </w:r>
      <w:r>
        <w:rPr>
          <w:rFonts w:hint="cs"/>
          <w:rtl/>
        </w:rPr>
        <w:t>נסים דהן:</w:t>
      </w:r>
    </w:p>
    <w:p w14:paraId="66620649" w14:textId="77777777" w:rsidR="00000000" w:rsidRDefault="00F01BE4">
      <w:pPr>
        <w:pStyle w:val="a"/>
        <w:rPr>
          <w:rtl/>
        </w:rPr>
      </w:pPr>
    </w:p>
    <w:p w14:paraId="599817FA" w14:textId="77777777" w:rsidR="00000000" w:rsidRDefault="00F01BE4">
      <w:pPr>
        <w:pStyle w:val="a"/>
        <w:rPr>
          <w:rFonts w:hint="cs"/>
          <w:rtl/>
        </w:rPr>
      </w:pPr>
      <w:r>
        <w:rPr>
          <w:rFonts w:hint="cs"/>
          <w:rtl/>
        </w:rPr>
        <w:t>חבר הכנסת דהאמשה, הס.</w:t>
      </w:r>
    </w:p>
    <w:p w14:paraId="3ADCBC85" w14:textId="77777777" w:rsidR="00000000" w:rsidRDefault="00F01BE4">
      <w:pPr>
        <w:pStyle w:val="a"/>
        <w:rPr>
          <w:rFonts w:hint="cs"/>
          <w:rtl/>
        </w:rPr>
      </w:pPr>
    </w:p>
    <w:p w14:paraId="413906F8" w14:textId="77777777" w:rsidR="00000000" w:rsidRDefault="00F01BE4">
      <w:pPr>
        <w:pStyle w:val="SpeakerCon"/>
        <w:rPr>
          <w:rtl/>
        </w:rPr>
      </w:pPr>
      <w:bookmarkStart w:id="143" w:name="FS000001040T29_09_2003_13_10_05C"/>
      <w:bookmarkEnd w:id="143"/>
      <w:r>
        <w:rPr>
          <w:rtl/>
        </w:rPr>
        <w:t>יחיאל חזן (הליכוד):</w:t>
      </w:r>
    </w:p>
    <w:p w14:paraId="43CD2AF7" w14:textId="77777777" w:rsidR="00000000" w:rsidRDefault="00F01BE4">
      <w:pPr>
        <w:pStyle w:val="a"/>
        <w:rPr>
          <w:rtl/>
        </w:rPr>
      </w:pPr>
    </w:p>
    <w:p w14:paraId="30F61B86" w14:textId="77777777" w:rsidR="00000000" w:rsidRDefault="00F01BE4">
      <w:pPr>
        <w:pStyle w:val="a"/>
        <w:rPr>
          <w:rFonts w:hint="cs"/>
          <w:rtl/>
        </w:rPr>
      </w:pPr>
      <w:r>
        <w:rPr>
          <w:rFonts w:hint="cs"/>
          <w:rtl/>
        </w:rPr>
        <w:t xml:space="preserve">אני יכול לומר לך, שכאשר היתה לי שיחה עם שר הביטחון, באותו יום שבת, כאשר הוא ישב כמעט </w:t>
      </w:r>
      <w:r>
        <w:rPr>
          <w:rFonts w:hint="cs"/>
          <w:rtl/>
        </w:rPr>
        <w:t>כל היום אצלו במשרד והתחבט מה לעשות עם אותם מסיתים ורוצחים, עם אותם מארגני רצח, אמרתי לו: למה פצצה של 250 קילו? טונה צריך להוריד שם, על אותם מתכנני רצח. והוא אמר לי: כאשר אני צריך לקבל החלטה, אני צריך לחשוב על החפים מפשע, ולא לגרום עוול ונזק לחפים מפשע. ואת</w:t>
      </w:r>
      <w:r>
        <w:rPr>
          <w:rFonts w:hint="cs"/>
          <w:rtl/>
        </w:rPr>
        <w:t>ה בא ואומר שאין אף אחד בכלל שמטיל - - -</w:t>
      </w:r>
    </w:p>
    <w:p w14:paraId="6C8ABCB1" w14:textId="77777777" w:rsidR="00000000" w:rsidRDefault="00F01BE4">
      <w:pPr>
        <w:pStyle w:val="a"/>
        <w:rPr>
          <w:rFonts w:hint="cs"/>
          <w:rtl/>
        </w:rPr>
      </w:pPr>
    </w:p>
    <w:p w14:paraId="2175CA6A" w14:textId="77777777" w:rsidR="00000000" w:rsidRDefault="00F01BE4">
      <w:pPr>
        <w:pStyle w:val="ac"/>
        <w:rPr>
          <w:rtl/>
        </w:rPr>
      </w:pPr>
      <w:r>
        <w:rPr>
          <w:rFonts w:hint="eastAsia"/>
          <w:rtl/>
        </w:rPr>
        <w:t>עבד</w:t>
      </w:r>
      <w:r>
        <w:rPr>
          <w:rtl/>
        </w:rPr>
        <w:t>-אלמאלכ דהאמשה (רע"ם):</w:t>
      </w:r>
    </w:p>
    <w:p w14:paraId="3EE2FE94" w14:textId="77777777" w:rsidR="00000000" w:rsidRDefault="00F01BE4">
      <w:pPr>
        <w:pStyle w:val="a"/>
        <w:rPr>
          <w:rFonts w:hint="cs"/>
          <w:rtl/>
        </w:rPr>
      </w:pPr>
    </w:p>
    <w:p w14:paraId="254D44D7" w14:textId="77777777" w:rsidR="00000000" w:rsidRDefault="00F01BE4">
      <w:pPr>
        <w:pStyle w:val="a"/>
        <w:rPr>
          <w:rFonts w:hint="cs"/>
          <w:rtl/>
        </w:rPr>
      </w:pPr>
      <w:r>
        <w:rPr>
          <w:rFonts w:hint="cs"/>
          <w:rtl/>
        </w:rPr>
        <w:t>הטייסים יודעים יותר טוב מה שהם עושים. תאמין לי.</w:t>
      </w:r>
    </w:p>
    <w:p w14:paraId="2056B41D" w14:textId="77777777" w:rsidR="00000000" w:rsidRDefault="00F01BE4">
      <w:pPr>
        <w:pStyle w:val="a"/>
        <w:rPr>
          <w:rFonts w:hint="cs"/>
          <w:rtl/>
        </w:rPr>
      </w:pPr>
    </w:p>
    <w:p w14:paraId="3948855E" w14:textId="77777777" w:rsidR="00000000" w:rsidRDefault="00F01BE4">
      <w:pPr>
        <w:pStyle w:val="ad"/>
        <w:rPr>
          <w:rtl/>
        </w:rPr>
      </w:pPr>
      <w:r>
        <w:rPr>
          <w:rtl/>
        </w:rPr>
        <w:t xml:space="preserve">היו"ר </w:t>
      </w:r>
      <w:r>
        <w:rPr>
          <w:rFonts w:hint="cs"/>
          <w:rtl/>
        </w:rPr>
        <w:t>נסים דהן:</w:t>
      </w:r>
    </w:p>
    <w:p w14:paraId="2E312FE8" w14:textId="77777777" w:rsidR="00000000" w:rsidRDefault="00F01BE4">
      <w:pPr>
        <w:pStyle w:val="a"/>
        <w:rPr>
          <w:rtl/>
        </w:rPr>
      </w:pPr>
    </w:p>
    <w:p w14:paraId="30079912" w14:textId="77777777" w:rsidR="00000000" w:rsidRDefault="00F01BE4">
      <w:pPr>
        <w:pStyle w:val="a"/>
        <w:rPr>
          <w:rFonts w:hint="cs"/>
          <w:rtl/>
        </w:rPr>
      </w:pPr>
      <w:r>
        <w:rPr>
          <w:rFonts w:hint="cs"/>
          <w:rtl/>
        </w:rPr>
        <w:t>חבר הכנסת דהאמשה - - -</w:t>
      </w:r>
    </w:p>
    <w:p w14:paraId="2E880D73" w14:textId="77777777" w:rsidR="00000000" w:rsidRDefault="00F01BE4">
      <w:pPr>
        <w:pStyle w:val="a"/>
        <w:rPr>
          <w:rFonts w:hint="cs"/>
          <w:rtl/>
        </w:rPr>
      </w:pPr>
    </w:p>
    <w:p w14:paraId="3478BA50" w14:textId="77777777" w:rsidR="00000000" w:rsidRDefault="00F01BE4">
      <w:pPr>
        <w:pStyle w:val="SpeakerCon"/>
        <w:rPr>
          <w:rtl/>
        </w:rPr>
      </w:pPr>
      <w:bookmarkStart w:id="144" w:name="FS000001040T29_09_2003_13_14_14C"/>
      <w:bookmarkEnd w:id="144"/>
      <w:r>
        <w:rPr>
          <w:rtl/>
        </w:rPr>
        <w:t>יחיאל חזן (הליכוד):</w:t>
      </w:r>
    </w:p>
    <w:p w14:paraId="1690581F" w14:textId="77777777" w:rsidR="00000000" w:rsidRDefault="00F01BE4">
      <w:pPr>
        <w:pStyle w:val="a"/>
        <w:rPr>
          <w:rtl/>
        </w:rPr>
      </w:pPr>
    </w:p>
    <w:p w14:paraId="3A91548F" w14:textId="77777777" w:rsidR="00000000" w:rsidRDefault="00F01BE4">
      <w:pPr>
        <w:pStyle w:val="a"/>
        <w:rPr>
          <w:rFonts w:hint="cs"/>
          <w:rtl/>
        </w:rPr>
      </w:pPr>
      <w:r>
        <w:rPr>
          <w:rFonts w:hint="cs"/>
          <w:rtl/>
        </w:rPr>
        <w:t>אתה בא ואומר עכשיו, שאין אף אחד שחושב על אותם חפים מפשע.</w:t>
      </w:r>
    </w:p>
    <w:p w14:paraId="7465CDBC" w14:textId="77777777" w:rsidR="00000000" w:rsidRDefault="00F01BE4">
      <w:pPr>
        <w:pStyle w:val="a"/>
        <w:ind w:firstLine="0"/>
        <w:rPr>
          <w:rFonts w:hint="cs"/>
          <w:rtl/>
        </w:rPr>
      </w:pPr>
    </w:p>
    <w:p w14:paraId="009292B2" w14:textId="77777777" w:rsidR="00000000" w:rsidRDefault="00F01BE4">
      <w:pPr>
        <w:pStyle w:val="ad"/>
        <w:rPr>
          <w:rtl/>
        </w:rPr>
      </w:pPr>
      <w:r>
        <w:rPr>
          <w:rtl/>
        </w:rPr>
        <w:t xml:space="preserve">היו"ר </w:t>
      </w:r>
      <w:r>
        <w:rPr>
          <w:rFonts w:hint="cs"/>
          <w:rtl/>
        </w:rPr>
        <w:t>נסים דהן:</w:t>
      </w:r>
    </w:p>
    <w:p w14:paraId="121271A3" w14:textId="77777777" w:rsidR="00000000" w:rsidRDefault="00F01BE4">
      <w:pPr>
        <w:pStyle w:val="a"/>
        <w:rPr>
          <w:rtl/>
        </w:rPr>
      </w:pPr>
    </w:p>
    <w:p w14:paraId="689E2BD1" w14:textId="77777777" w:rsidR="00000000" w:rsidRDefault="00F01BE4">
      <w:pPr>
        <w:pStyle w:val="a"/>
        <w:rPr>
          <w:rFonts w:hint="cs"/>
          <w:rtl/>
        </w:rPr>
      </w:pPr>
      <w:r>
        <w:rPr>
          <w:rFonts w:hint="cs"/>
          <w:rtl/>
        </w:rPr>
        <w:t>הג</w:t>
      </w:r>
      <w:r>
        <w:rPr>
          <w:rFonts w:hint="cs"/>
          <w:rtl/>
        </w:rPr>
        <w:t>יעו ימות המשיח, אתה מגן על הטייסים בישראל.</w:t>
      </w:r>
    </w:p>
    <w:p w14:paraId="1703DFB6" w14:textId="77777777" w:rsidR="00000000" w:rsidRDefault="00F01BE4">
      <w:pPr>
        <w:pStyle w:val="a"/>
        <w:rPr>
          <w:rFonts w:hint="cs"/>
          <w:rtl/>
        </w:rPr>
      </w:pPr>
    </w:p>
    <w:p w14:paraId="0AA9FEC5" w14:textId="77777777" w:rsidR="00000000" w:rsidRDefault="00F01BE4">
      <w:pPr>
        <w:pStyle w:val="SpeakerCon"/>
        <w:rPr>
          <w:rtl/>
        </w:rPr>
      </w:pPr>
      <w:bookmarkStart w:id="145" w:name="FS000001040T29_09_2003_13_15_00C"/>
      <w:bookmarkEnd w:id="145"/>
      <w:r>
        <w:rPr>
          <w:rtl/>
        </w:rPr>
        <w:t>יחיאל חזן (הליכוד):</w:t>
      </w:r>
    </w:p>
    <w:p w14:paraId="369F8124" w14:textId="77777777" w:rsidR="00000000" w:rsidRDefault="00F01BE4">
      <w:pPr>
        <w:pStyle w:val="a"/>
        <w:rPr>
          <w:rtl/>
        </w:rPr>
      </w:pPr>
    </w:p>
    <w:p w14:paraId="202A170D" w14:textId="77777777" w:rsidR="00000000" w:rsidRDefault="00F01BE4">
      <w:pPr>
        <w:pStyle w:val="a"/>
        <w:rPr>
          <w:rFonts w:hint="cs"/>
          <w:rtl/>
        </w:rPr>
      </w:pPr>
      <w:r>
        <w:rPr>
          <w:rFonts w:hint="cs"/>
          <w:rtl/>
        </w:rPr>
        <w:t>אתה, חבר הכנסת דהאמשה, חושב שצריך להפסיק את - -</w:t>
      </w:r>
    </w:p>
    <w:p w14:paraId="09C30074" w14:textId="77777777" w:rsidR="00000000" w:rsidRDefault="00F01BE4">
      <w:pPr>
        <w:pStyle w:val="a"/>
        <w:rPr>
          <w:rFonts w:hint="cs"/>
          <w:rtl/>
        </w:rPr>
      </w:pPr>
    </w:p>
    <w:p w14:paraId="18F5147F" w14:textId="77777777" w:rsidR="00000000" w:rsidRDefault="00F01BE4">
      <w:pPr>
        <w:pStyle w:val="ac"/>
        <w:rPr>
          <w:rtl/>
        </w:rPr>
      </w:pPr>
      <w:r>
        <w:rPr>
          <w:rFonts w:hint="eastAsia"/>
          <w:rtl/>
        </w:rPr>
        <w:t>עבד</w:t>
      </w:r>
      <w:r>
        <w:rPr>
          <w:rtl/>
        </w:rPr>
        <w:t>-אלמאלכ דהאמשה (רע"ם):</w:t>
      </w:r>
    </w:p>
    <w:p w14:paraId="0D200203" w14:textId="77777777" w:rsidR="00000000" w:rsidRDefault="00F01BE4">
      <w:pPr>
        <w:pStyle w:val="a"/>
        <w:rPr>
          <w:rFonts w:hint="cs"/>
          <w:rtl/>
        </w:rPr>
      </w:pPr>
    </w:p>
    <w:p w14:paraId="1FF9F792" w14:textId="77777777" w:rsidR="00000000" w:rsidRDefault="00F01BE4">
      <w:pPr>
        <w:pStyle w:val="a"/>
        <w:rPr>
          <w:rFonts w:hint="cs"/>
          <w:rtl/>
        </w:rPr>
      </w:pPr>
      <w:r>
        <w:rPr>
          <w:rFonts w:hint="cs"/>
          <w:rtl/>
        </w:rPr>
        <w:t>אני אומר שצריך להפסיק את הכיבוש - - -</w:t>
      </w:r>
    </w:p>
    <w:p w14:paraId="539B64A5" w14:textId="77777777" w:rsidR="00000000" w:rsidRDefault="00F01BE4">
      <w:pPr>
        <w:pStyle w:val="a"/>
        <w:rPr>
          <w:rFonts w:hint="cs"/>
          <w:rtl/>
        </w:rPr>
      </w:pPr>
    </w:p>
    <w:p w14:paraId="0B70E829" w14:textId="77777777" w:rsidR="00000000" w:rsidRDefault="00F01BE4">
      <w:pPr>
        <w:pStyle w:val="ad"/>
        <w:rPr>
          <w:rtl/>
        </w:rPr>
      </w:pPr>
      <w:r>
        <w:rPr>
          <w:rtl/>
        </w:rPr>
        <w:t xml:space="preserve">היו"ר </w:t>
      </w:r>
      <w:r>
        <w:rPr>
          <w:rFonts w:hint="cs"/>
          <w:rtl/>
        </w:rPr>
        <w:t>נסים דהן:</w:t>
      </w:r>
    </w:p>
    <w:p w14:paraId="058714AF" w14:textId="77777777" w:rsidR="00000000" w:rsidRDefault="00F01BE4">
      <w:pPr>
        <w:pStyle w:val="a"/>
        <w:rPr>
          <w:rtl/>
        </w:rPr>
      </w:pPr>
    </w:p>
    <w:p w14:paraId="2A31425C" w14:textId="77777777" w:rsidR="00000000" w:rsidRDefault="00F01BE4">
      <w:pPr>
        <w:pStyle w:val="a"/>
        <w:rPr>
          <w:rFonts w:hint="cs"/>
          <w:rtl/>
        </w:rPr>
      </w:pPr>
      <w:r>
        <w:rPr>
          <w:rFonts w:hint="cs"/>
          <w:rtl/>
        </w:rPr>
        <w:t>חבר הכנסת דהאמשה, לא להתווכח עכשיו.</w:t>
      </w:r>
    </w:p>
    <w:p w14:paraId="3ECB9385" w14:textId="77777777" w:rsidR="00000000" w:rsidRDefault="00F01BE4">
      <w:pPr>
        <w:pStyle w:val="a"/>
        <w:rPr>
          <w:rFonts w:hint="cs"/>
          <w:rtl/>
        </w:rPr>
      </w:pPr>
    </w:p>
    <w:p w14:paraId="22E735D3" w14:textId="77777777" w:rsidR="00000000" w:rsidRDefault="00F01BE4">
      <w:pPr>
        <w:pStyle w:val="SpeakerCon"/>
        <w:rPr>
          <w:rtl/>
        </w:rPr>
      </w:pPr>
      <w:bookmarkStart w:id="146" w:name="FS000001040T29_09_2003_13_15_58C"/>
      <w:bookmarkEnd w:id="146"/>
      <w:r>
        <w:rPr>
          <w:rtl/>
        </w:rPr>
        <w:t>יחיאל חזן (הליכוד):</w:t>
      </w:r>
    </w:p>
    <w:p w14:paraId="1B08B7B2" w14:textId="77777777" w:rsidR="00000000" w:rsidRDefault="00F01BE4">
      <w:pPr>
        <w:pStyle w:val="a"/>
        <w:rPr>
          <w:rtl/>
        </w:rPr>
      </w:pPr>
    </w:p>
    <w:p w14:paraId="387BEB8D" w14:textId="77777777" w:rsidR="00000000" w:rsidRDefault="00F01BE4">
      <w:pPr>
        <w:pStyle w:val="a"/>
        <w:rPr>
          <w:rFonts w:hint="cs"/>
          <w:rtl/>
        </w:rPr>
      </w:pPr>
      <w:r>
        <w:rPr>
          <w:rFonts w:hint="cs"/>
          <w:rtl/>
        </w:rPr>
        <w:t>-</w:t>
      </w:r>
      <w:r>
        <w:rPr>
          <w:rFonts w:hint="cs"/>
          <w:rtl/>
        </w:rPr>
        <w:t xml:space="preserve"> - הפעולה הכירורגית?</w:t>
      </w:r>
    </w:p>
    <w:p w14:paraId="0508496E" w14:textId="77777777" w:rsidR="00000000" w:rsidRDefault="00F01BE4">
      <w:pPr>
        <w:pStyle w:val="a"/>
        <w:rPr>
          <w:rFonts w:hint="cs"/>
          <w:rtl/>
        </w:rPr>
      </w:pPr>
    </w:p>
    <w:p w14:paraId="29F5C632" w14:textId="77777777" w:rsidR="00000000" w:rsidRDefault="00F01BE4">
      <w:pPr>
        <w:pStyle w:val="ad"/>
        <w:rPr>
          <w:rtl/>
        </w:rPr>
      </w:pPr>
      <w:r>
        <w:rPr>
          <w:rtl/>
        </w:rPr>
        <w:t xml:space="preserve">היו"ר </w:t>
      </w:r>
      <w:r>
        <w:rPr>
          <w:rFonts w:hint="cs"/>
          <w:rtl/>
        </w:rPr>
        <w:t>נסים דהן:</w:t>
      </w:r>
    </w:p>
    <w:p w14:paraId="54C13FB5" w14:textId="77777777" w:rsidR="00000000" w:rsidRDefault="00F01BE4">
      <w:pPr>
        <w:pStyle w:val="a"/>
        <w:rPr>
          <w:rtl/>
        </w:rPr>
      </w:pPr>
    </w:p>
    <w:p w14:paraId="14B5F0E7" w14:textId="77777777" w:rsidR="00000000" w:rsidRDefault="00F01BE4">
      <w:pPr>
        <w:pStyle w:val="a"/>
        <w:rPr>
          <w:rFonts w:hint="cs"/>
          <w:rtl/>
        </w:rPr>
      </w:pPr>
      <w:r>
        <w:rPr>
          <w:rFonts w:hint="cs"/>
          <w:rtl/>
        </w:rPr>
        <w:t>חבר הכנסת חזן, אל תענה לו, זה על חשבונך.</w:t>
      </w:r>
    </w:p>
    <w:p w14:paraId="22E781D8" w14:textId="77777777" w:rsidR="00000000" w:rsidRDefault="00F01BE4">
      <w:pPr>
        <w:pStyle w:val="a"/>
        <w:rPr>
          <w:rFonts w:hint="cs"/>
          <w:rtl/>
        </w:rPr>
      </w:pPr>
    </w:p>
    <w:p w14:paraId="266D1097" w14:textId="77777777" w:rsidR="00000000" w:rsidRDefault="00F01BE4">
      <w:pPr>
        <w:pStyle w:val="SpeakerCon"/>
        <w:rPr>
          <w:rtl/>
        </w:rPr>
      </w:pPr>
      <w:bookmarkStart w:id="147" w:name="FS000001040T29_09_2003_13_44_39C"/>
      <w:bookmarkEnd w:id="147"/>
      <w:r>
        <w:rPr>
          <w:rtl/>
        </w:rPr>
        <w:t>יחיאל חזן (הליכוד):</w:t>
      </w:r>
    </w:p>
    <w:p w14:paraId="41223185" w14:textId="77777777" w:rsidR="00000000" w:rsidRDefault="00F01BE4">
      <w:pPr>
        <w:pStyle w:val="a"/>
        <w:rPr>
          <w:rtl/>
        </w:rPr>
      </w:pPr>
    </w:p>
    <w:p w14:paraId="57D28BCA" w14:textId="77777777" w:rsidR="00000000" w:rsidRDefault="00F01BE4">
      <w:pPr>
        <w:pStyle w:val="a"/>
        <w:rPr>
          <w:rFonts w:hint="cs"/>
          <w:rtl/>
        </w:rPr>
      </w:pPr>
      <w:r>
        <w:rPr>
          <w:rFonts w:hint="cs"/>
          <w:rtl/>
        </w:rPr>
        <w:t>חיילי צה"ל עומדים על המשמר, חיילי צה"ל עושים את מה שמוטל עליהם. כולנו יודעים שכל עניין הסרבנים הוא עניין פוליטי אידיאולוגי. הרי אם באמת הם היו רוצים לא לל</w:t>
      </w:r>
      <w:r>
        <w:rPr>
          <w:rFonts w:hint="cs"/>
          <w:rtl/>
        </w:rPr>
        <w:t>כת ולבצע את המשימה שהוטלה עליהם, הם היו יכולים לפנות לדרגים ולמפקדים, והיו עושים את מה שבאמת מצפונם מבקש מהם. אבל כולנו יודעים שזה עניין פוליטי. אותם סרבנים לא נותר להם אלא לבוא ולומר: אנחנו רוצים לקעקע את שכבות החיילים בצה"ל שעושות יום ולילה למען ביטחון מ</w:t>
      </w:r>
      <w:r>
        <w:rPr>
          <w:rFonts w:hint="cs"/>
          <w:rtl/>
        </w:rPr>
        <w:t>דינת ישראל.</w:t>
      </w:r>
    </w:p>
    <w:p w14:paraId="4349A15E" w14:textId="77777777" w:rsidR="00000000" w:rsidRDefault="00F01BE4">
      <w:pPr>
        <w:pStyle w:val="a"/>
        <w:rPr>
          <w:rFonts w:hint="cs"/>
          <w:rtl/>
        </w:rPr>
      </w:pPr>
    </w:p>
    <w:p w14:paraId="7AC07CF2" w14:textId="77777777" w:rsidR="00000000" w:rsidRDefault="00F01BE4">
      <w:pPr>
        <w:pStyle w:val="ac"/>
        <w:rPr>
          <w:rtl/>
        </w:rPr>
      </w:pPr>
      <w:r>
        <w:rPr>
          <w:rFonts w:hint="eastAsia"/>
          <w:rtl/>
        </w:rPr>
        <w:t>זהבה</w:t>
      </w:r>
      <w:r>
        <w:rPr>
          <w:rtl/>
        </w:rPr>
        <w:t xml:space="preserve"> גלאון (מרצ):</w:t>
      </w:r>
    </w:p>
    <w:p w14:paraId="45863C09" w14:textId="77777777" w:rsidR="00000000" w:rsidRDefault="00F01BE4">
      <w:pPr>
        <w:pStyle w:val="a"/>
        <w:rPr>
          <w:rFonts w:hint="cs"/>
          <w:rtl/>
        </w:rPr>
      </w:pPr>
    </w:p>
    <w:p w14:paraId="49BA034E" w14:textId="77777777" w:rsidR="00000000" w:rsidRDefault="00F01BE4">
      <w:pPr>
        <w:pStyle w:val="a"/>
        <w:rPr>
          <w:rFonts w:hint="cs"/>
          <w:rtl/>
        </w:rPr>
      </w:pPr>
      <w:r>
        <w:rPr>
          <w:rFonts w:hint="cs"/>
          <w:rtl/>
        </w:rPr>
        <w:t>תחזור על השטות שלך שהצעת. אתה עומד כאן על הדוכן ואומר את זה?</w:t>
      </w:r>
    </w:p>
    <w:p w14:paraId="001D9F9B" w14:textId="77777777" w:rsidR="00000000" w:rsidRDefault="00F01BE4">
      <w:pPr>
        <w:pStyle w:val="a"/>
        <w:rPr>
          <w:rFonts w:hint="cs"/>
          <w:rtl/>
        </w:rPr>
      </w:pPr>
    </w:p>
    <w:p w14:paraId="0B80AFBD" w14:textId="77777777" w:rsidR="00000000" w:rsidRDefault="00F01BE4">
      <w:pPr>
        <w:pStyle w:val="SpeakerCon"/>
        <w:rPr>
          <w:rtl/>
        </w:rPr>
      </w:pPr>
      <w:bookmarkStart w:id="148" w:name="FS000001040T29_09_2003_13_22_40C"/>
      <w:bookmarkEnd w:id="148"/>
      <w:r>
        <w:rPr>
          <w:rtl/>
        </w:rPr>
        <w:t>יחיאל חזן (הליכוד):</w:t>
      </w:r>
    </w:p>
    <w:p w14:paraId="62E2A280" w14:textId="77777777" w:rsidR="00000000" w:rsidRDefault="00F01BE4">
      <w:pPr>
        <w:pStyle w:val="a"/>
        <w:rPr>
          <w:rtl/>
        </w:rPr>
      </w:pPr>
    </w:p>
    <w:p w14:paraId="2B810399" w14:textId="77777777" w:rsidR="00000000" w:rsidRDefault="00F01BE4">
      <w:pPr>
        <w:pStyle w:val="a"/>
        <w:rPr>
          <w:rFonts w:hint="cs"/>
          <w:rtl/>
        </w:rPr>
      </w:pPr>
      <w:r>
        <w:rPr>
          <w:rFonts w:hint="cs"/>
          <w:rtl/>
        </w:rPr>
        <w:t>אני לא מתבייש לומר, כן. אני חושב שמי שיושב לתכנן כיצד לפגע ביהודים, צריך לחסל אותו מבעוד מועד, ולא לעשות שום חשבון.</w:t>
      </w:r>
    </w:p>
    <w:p w14:paraId="0F73DFD9" w14:textId="77777777" w:rsidR="00000000" w:rsidRDefault="00F01BE4">
      <w:pPr>
        <w:pStyle w:val="a"/>
        <w:rPr>
          <w:rFonts w:hint="cs"/>
          <w:rtl/>
        </w:rPr>
      </w:pPr>
    </w:p>
    <w:p w14:paraId="6B5F4472" w14:textId="77777777" w:rsidR="00000000" w:rsidRDefault="00F01BE4">
      <w:pPr>
        <w:pStyle w:val="ac"/>
        <w:rPr>
          <w:rtl/>
        </w:rPr>
      </w:pPr>
      <w:r>
        <w:rPr>
          <w:rFonts w:hint="eastAsia"/>
          <w:rtl/>
        </w:rPr>
        <w:t>זהבה</w:t>
      </w:r>
      <w:r>
        <w:rPr>
          <w:rtl/>
        </w:rPr>
        <w:t xml:space="preserve"> גלאון (מרצ):</w:t>
      </w:r>
    </w:p>
    <w:p w14:paraId="40D1C798" w14:textId="77777777" w:rsidR="00000000" w:rsidRDefault="00F01BE4">
      <w:pPr>
        <w:pStyle w:val="a"/>
        <w:rPr>
          <w:rFonts w:hint="cs"/>
          <w:rtl/>
        </w:rPr>
      </w:pPr>
    </w:p>
    <w:p w14:paraId="4AE2E790" w14:textId="77777777" w:rsidR="00000000" w:rsidRDefault="00F01BE4">
      <w:pPr>
        <w:pStyle w:val="a"/>
        <w:rPr>
          <w:rFonts w:hint="cs"/>
          <w:rtl/>
        </w:rPr>
      </w:pPr>
      <w:r>
        <w:rPr>
          <w:rFonts w:hint="cs"/>
          <w:rtl/>
        </w:rPr>
        <w:t>הבושה</w:t>
      </w:r>
      <w:r>
        <w:rPr>
          <w:rFonts w:hint="cs"/>
          <w:rtl/>
        </w:rPr>
        <w:t xml:space="preserve"> היא שיש חברי כנסת שמנסים לעלות ולדבר כמו שאתה מדבר.</w:t>
      </w:r>
    </w:p>
    <w:p w14:paraId="7DDA54E1" w14:textId="77777777" w:rsidR="00000000" w:rsidRDefault="00F01BE4">
      <w:pPr>
        <w:pStyle w:val="a"/>
        <w:rPr>
          <w:rFonts w:hint="cs"/>
          <w:rtl/>
        </w:rPr>
      </w:pPr>
    </w:p>
    <w:p w14:paraId="3BF72636" w14:textId="77777777" w:rsidR="00000000" w:rsidRDefault="00F01BE4">
      <w:pPr>
        <w:pStyle w:val="ad"/>
        <w:rPr>
          <w:rtl/>
        </w:rPr>
      </w:pPr>
      <w:r>
        <w:rPr>
          <w:rtl/>
        </w:rPr>
        <w:t xml:space="preserve">היו"ר </w:t>
      </w:r>
      <w:r>
        <w:rPr>
          <w:rFonts w:hint="cs"/>
          <w:rtl/>
        </w:rPr>
        <w:t>נסים דהן:</w:t>
      </w:r>
    </w:p>
    <w:p w14:paraId="1381C3CE" w14:textId="77777777" w:rsidR="00000000" w:rsidRDefault="00F01BE4">
      <w:pPr>
        <w:pStyle w:val="a"/>
        <w:rPr>
          <w:rtl/>
        </w:rPr>
      </w:pPr>
    </w:p>
    <w:p w14:paraId="744175AC" w14:textId="77777777" w:rsidR="00000000" w:rsidRDefault="00F01BE4">
      <w:pPr>
        <w:pStyle w:val="a"/>
        <w:rPr>
          <w:rFonts w:hint="cs"/>
          <w:rtl/>
        </w:rPr>
      </w:pPr>
      <w:r>
        <w:rPr>
          <w:rFonts w:hint="cs"/>
          <w:rtl/>
        </w:rPr>
        <w:t>אני מבקש לסיים. משפט אחרון. חברת הכנסת זהבה גלאון, במליאה לא מקיימים דיונים שנועדו לוועדות, עם כל הכבוד. תשמרי את הטענות האלה לוועדה.</w:t>
      </w:r>
    </w:p>
    <w:p w14:paraId="0E4C3E66" w14:textId="77777777" w:rsidR="00000000" w:rsidRDefault="00F01BE4">
      <w:pPr>
        <w:pStyle w:val="a"/>
        <w:rPr>
          <w:rFonts w:hint="cs"/>
          <w:rtl/>
        </w:rPr>
      </w:pPr>
    </w:p>
    <w:p w14:paraId="1E028CB9" w14:textId="77777777" w:rsidR="00000000" w:rsidRDefault="00F01BE4">
      <w:pPr>
        <w:pStyle w:val="ac"/>
        <w:rPr>
          <w:rtl/>
        </w:rPr>
      </w:pPr>
      <w:r>
        <w:rPr>
          <w:rFonts w:hint="eastAsia"/>
          <w:rtl/>
        </w:rPr>
        <w:t>זהבה</w:t>
      </w:r>
      <w:r>
        <w:rPr>
          <w:rtl/>
        </w:rPr>
        <w:t xml:space="preserve"> גלאון (מרצ):</w:t>
      </w:r>
    </w:p>
    <w:p w14:paraId="62DD5B7D" w14:textId="77777777" w:rsidR="00000000" w:rsidRDefault="00F01BE4">
      <w:pPr>
        <w:pStyle w:val="a"/>
        <w:rPr>
          <w:rFonts w:hint="cs"/>
          <w:rtl/>
        </w:rPr>
      </w:pPr>
    </w:p>
    <w:p w14:paraId="610BB2C9" w14:textId="77777777" w:rsidR="00000000" w:rsidRDefault="00F01BE4">
      <w:pPr>
        <w:pStyle w:val="a"/>
        <w:rPr>
          <w:rFonts w:hint="cs"/>
          <w:rtl/>
        </w:rPr>
      </w:pPr>
      <w:r>
        <w:rPr>
          <w:rFonts w:hint="cs"/>
          <w:rtl/>
        </w:rPr>
        <w:t>אדוני היושב-ראש, הוא לא יעמוד כ</w:t>
      </w:r>
      <w:r>
        <w:rPr>
          <w:rFonts w:hint="cs"/>
          <w:rtl/>
        </w:rPr>
        <w:t>אן על הדוכן ויגיד דברים כאלה.</w:t>
      </w:r>
    </w:p>
    <w:p w14:paraId="18D6A3D6" w14:textId="77777777" w:rsidR="00000000" w:rsidRDefault="00F01BE4">
      <w:pPr>
        <w:pStyle w:val="a"/>
        <w:rPr>
          <w:rFonts w:hint="cs"/>
          <w:rtl/>
        </w:rPr>
      </w:pPr>
    </w:p>
    <w:p w14:paraId="7D5801E9" w14:textId="77777777" w:rsidR="00000000" w:rsidRDefault="00F01BE4">
      <w:pPr>
        <w:pStyle w:val="ad"/>
        <w:rPr>
          <w:rtl/>
        </w:rPr>
      </w:pPr>
      <w:r>
        <w:rPr>
          <w:rtl/>
        </w:rPr>
        <w:t xml:space="preserve">היו"ר </w:t>
      </w:r>
      <w:r>
        <w:rPr>
          <w:rFonts w:hint="cs"/>
          <w:rtl/>
        </w:rPr>
        <w:t>נסים דהן:</w:t>
      </w:r>
    </w:p>
    <w:p w14:paraId="344E3830" w14:textId="77777777" w:rsidR="00000000" w:rsidRDefault="00F01BE4">
      <w:pPr>
        <w:pStyle w:val="a"/>
        <w:rPr>
          <w:rtl/>
        </w:rPr>
      </w:pPr>
    </w:p>
    <w:p w14:paraId="37CE5CAF" w14:textId="77777777" w:rsidR="00000000" w:rsidRDefault="00F01BE4">
      <w:pPr>
        <w:pStyle w:val="a"/>
        <w:rPr>
          <w:rFonts w:hint="cs"/>
          <w:rtl/>
        </w:rPr>
      </w:pPr>
      <w:r>
        <w:rPr>
          <w:rFonts w:hint="cs"/>
          <w:rtl/>
        </w:rPr>
        <w:t>גברתי, את ההערות שלך תשמרי לוועדה. זה יעבור לוועדה ממילא.</w:t>
      </w:r>
    </w:p>
    <w:p w14:paraId="02C677D9" w14:textId="77777777" w:rsidR="00000000" w:rsidRDefault="00F01BE4">
      <w:pPr>
        <w:pStyle w:val="a"/>
        <w:rPr>
          <w:rFonts w:hint="cs"/>
          <w:rtl/>
        </w:rPr>
      </w:pPr>
    </w:p>
    <w:p w14:paraId="12F0843F" w14:textId="77777777" w:rsidR="00000000" w:rsidRDefault="00F01BE4">
      <w:pPr>
        <w:pStyle w:val="SpeakerCon"/>
        <w:rPr>
          <w:rtl/>
        </w:rPr>
      </w:pPr>
      <w:bookmarkStart w:id="149" w:name="FS000001040T29_09_2003_13_25_06C"/>
      <w:bookmarkEnd w:id="149"/>
      <w:r>
        <w:rPr>
          <w:rtl/>
        </w:rPr>
        <w:t>יחיאל חזן (הליכוד):</w:t>
      </w:r>
    </w:p>
    <w:p w14:paraId="300E1226" w14:textId="77777777" w:rsidR="00000000" w:rsidRDefault="00F01BE4">
      <w:pPr>
        <w:pStyle w:val="a"/>
        <w:rPr>
          <w:rtl/>
        </w:rPr>
      </w:pPr>
    </w:p>
    <w:p w14:paraId="26DAFB32" w14:textId="77777777" w:rsidR="00000000" w:rsidRDefault="00F01BE4">
      <w:pPr>
        <w:pStyle w:val="a"/>
        <w:rPr>
          <w:rFonts w:hint="cs"/>
          <w:rtl/>
        </w:rPr>
      </w:pPr>
      <w:r>
        <w:rPr>
          <w:rFonts w:hint="cs"/>
          <w:rtl/>
        </w:rPr>
        <w:t>אני רוצה לצטט כאן מדברי אביו של אביהוא קינן ז"ל, לוחם גבעתי, שנהרג בשבוע שעבר ברצועת- עזה, בניסיון להימנע מפגיעה מיותרת בפלסטיני</w:t>
      </w:r>
      <w:r>
        <w:rPr>
          <w:rFonts w:hint="cs"/>
          <w:rtl/>
        </w:rPr>
        <w:t>ם. מה הוא אמר בעצם: האם הדם של הבן שלי פחות חשוב לצה"ל מהדם של אחמד? מה אמר אותו אב שכול, כאשר אותם סרבנים אומרים שהם לא יכולים לבצע את המשימה שלהם? ארגוני הטרור, להבדיל, פוגעים במכוון, בכוונה תחילה, בנשים, בילדים ובכל אזרח שרק ניתן. רק אתמול איבדנו את שקד</w:t>
      </w:r>
      <w:r>
        <w:rPr>
          <w:rFonts w:hint="cs"/>
          <w:rtl/>
        </w:rPr>
        <w:t xml:space="preserve"> אברהם הפעוטה, בת שבעה חודשים. שקד נורתה על-ידי מחבל בעת סעודת חג. פעולת הסיכול נועדה לפגוע במתכננים ובמרצחים במטרה לצמצם פגיעה בטף ובאזרחים חפים מפשע. זו אינה בחירה של צה"ל לרסק את הטרור, אלא פעולה המתחייבת בשל הטרור שמפעילים הפלסטינים. אנו אומה הנלחמת על</w:t>
      </w:r>
      <w:r>
        <w:rPr>
          <w:rFonts w:hint="cs"/>
          <w:rtl/>
        </w:rPr>
        <w:t xml:space="preserve"> חיי אזרחיה. אנו מדינה יהודית, ואין לנו מדינה אחרת.</w:t>
      </w:r>
    </w:p>
    <w:p w14:paraId="39E37A44" w14:textId="77777777" w:rsidR="00000000" w:rsidRDefault="00F01BE4">
      <w:pPr>
        <w:pStyle w:val="a"/>
        <w:rPr>
          <w:rFonts w:hint="cs"/>
          <w:rtl/>
        </w:rPr>
      </w:pPr>
    </w:p>
    <w:p w14:paraId="66D65905" w14:textId="77777777" w:rsidR="00000000" w:rsidRDefault="00F01BE4">
      <w:pPr>
        <w:pStyle w:val="a"/>
        <w:rPr>
          <w:rFonts w:hint="cs"/>
          <w:rtl/>
        </w:rPr>
      </w:pPr>
      <w:r>
        <w:rPr>
          <w:rFonts w:hint="cs"/>
          <w:rtl/>
        </w:rPr>
        <w:t>אני רוצה לסיים את דברי דווקא בדברי תודה והערכה לרובם המכריע של הטייסים והחיילים בצה"ל, אשר שוקדים יום ולילה על משימותיהם להגן על אזרחי המדינה. אנחנו יודעים שהמיעוט של הסרבנים אינו מייצג את צה"ל. אני שולח</w:t>
      </w:r>
      <w:r>
        <w:rPr>
          <w:rFonts w:hint="cs"/>
          <w:rtl/>
        </w:rPr>
        <w:t xml:space="preserve"> ברכת שנה טובה וגמר חתימה טובה לכל עם ישראל ולחיילי צה"ל שממלאים את תפקידם. תודה רבה.</w:t>
      </w:r>
    </w:p>
    <w:p w14:paraId="4821F83F" w14:textId="77777777" w:rsidR="00000000" w:rsidRDefault="00F01BE4">
      <w:pPr>
        <w:pStyle w:val="a"/>
        <w:rPr>
          <w:rFonts w:hint="cs"/>
          <w:rtl/>
        </w:rPr>
      </w:pPr>
    </w:p>
    <w:p w14:paraId="5A3D6426" w14:textId="77777777" w:rsidR="00000000" w:rsidRDefault="00F01BE4">
      <w:pPr>
        <w:pStyle w:val="ad"/>
        <w:rPr>
          <w:rtl/>
        </w:rPr>
      </w:pPr>
      <w:r>
        <w:rPr>
          <w:rtl/>
        </w:rPr>
        <w:t xml:space="preserve">היו"ר </w:t>
      </w:r>
      <w:r>
        <w:rPr>
          <w:rFonts w:hint="cs"/>
          <w:rtl/>
        </w:rPr>
        <w:t>נסים דהן:</w:t>
      </w:r>
    </w:p>
    <w:p w14:paraId="0037E8CA" w14:textId="77777777" w:rsidR="00000000" w:rsidRDefault="00F01BE4">
      <w:pPr>
        <w:pStyle w:val="a"/>
        <w:rPr>
          <w:rtl/>
        </w:rPr>
      </w:pPr>
    </w:p>
    <w:p w14:paraId="7BEA3ED5" w14:textId="77777777" w:rsidR="00000000" w:rsidRDefault="00F01BE4">
      <w:pPr>
        <w:pStyle w:val="a"/>
        <w:rPr>
          <w:rFonts w:hint="cs"/>
          <w:rtl/>
        </w:rPr>
      </w:pPr>
      <w:r>
        <w:rPr>
          <w:rFonts w:hint="cs"/>
          <w:rtl/>
        </w:rPr>
        <w:t>ולכל אזרחי מדינת ישראל. חבר הכנסת ניסן סלומינסקי באותו נושא - מכתב הסרבנות.</w:t>
      </w:r>
    </w:p>
    <w:p w14:paraId="64796D16" w14:textId="77777777" w:rsidR="00000000" w:rsidRDefault="00F01BE4">
      <w:pPr>
        <w:pStyle w:val="Speaker"/>
        <w:rPr>
          <w:rtl/>
        </w:rPr>
      </w:pPr>
    </w:p>
    <w:p w14:paraId="215AC906" w14:textId="77777777" w:rsidR="00000000" w:rsidRDefault="00F01BE4">
      <w:pPr>
        <w:pStyle w:val="Speaker"/>
        <w:rPr>
          <w:rtl/>
        </w:rPr>
      </w:pPr>
      <w:bookmarkStart w:id="150" w:name="_Toc55731524"/>
      <w:r>
        <w:rPr>
          <w:rFonts w:hint="eastAsia"/>
          <w:rtl/>
        </w:rPr>
        <w:t>ניסן</w:t>
      </w:r>
      <w:r>
        <w:rPr>
          <w:rtl/>
        </w:rPr>
        <w:t xml:space="preserve"> סלומינסקי (מפד"ל):</w:t>
      </w:r>
      <w:bookmarkEnd w:id="150"/>
    </w:p>
    <w:p w14:paraId="32DEB177" w14:textId="77777777" w:rsidR="00000000" w:rsidRDefault="00F01BE4">
      <w:pPr>
        <w:pStyle w:val="a"/>
        <w:rPr>
          <w:rFonts w:hint="cs"/>
          <w:rtl/>
        </w:rPr>
      </w:pPr>
    </w:p>
    <w:p w14:paraId="244AE43F" w14:textId="77777777" w:rsidR="00000000" w:rsidRDefault="00F01BE4">
      <w:pPr>
        <w:pStyle w:val="a"/>
        <w:rPr>
          <w:rFonts w:hint="cs"/>
          <w:rtl/>
        </w:rPr>
      </w:pPr>
      <w:r>
        <w:rPr>
          <w:rFonts w:hint="cs"/>
          <w:rtl/>
        </w:rPr>
        <w:t>אדוני היושב-ראש, חברי חברי הכנסת, לפעמים אנחנו שוכ</w:t>
      </w:r>
      <w:r>
        <w:rPr>
          <w:rFonts w:hint="cs"/>
          <w:rtl/>
        </w:rPr>
        <w:t>חים, האגף השמאלי, שהוא הימני, הצד שלי - שוכח שאנחנו במלחמה. ואנחנו במלחמה נגד טרוריסטים חסרי מצפון. זו לא מלחמה של מדינה נגד מדינה, שבה ידענו להילחם, זו מלחמה נגד טרוריסטים חסרי מצפון, שלא אכפת להם, וההיפך, הם מתכוונים לפגוע ולהרוג באזרחים חפים מפשע, בתינו</w:t>
      </w:r>
      <w:r>
        <w:rPr>
          <w:rFonts w:hint="cs"/>
          <w:rtl/>
        </w:rPr>
        <w:t xml:space="preserve">קות ובכל מה שבא ליד. ונגדם צה"ל צריך להילחם. </w:t>
      </w:r>
    </w:p>
    <w:p w14:paraId="6822F956" w14:textId="77777777" w:rsidR="00000000" w:rsidRDefault="00F01BE4">
      <w:pPr>
        <w:pStyle w:val="a"/>
        <w:rPr>
          <w:rFonts w:hint="cs"/>
          <w:rtl/>
        </w:rPr>
      </w:pPr>
    </w:p>
    <w:p w14:paraId="20C437C7" w14:textId="77777777" w:rsidR="00000000" w:rsidRDefault="00F01BE4">
      <w:pPr>
        <w:pStyle w:val="a"/>
        <w:rPr>
          <w:rFonts w:hint="cs"/>
          <w:rtl/>
        </w:rPr>
      </w:pPr>
      <w:r>
        <w:rPr>
          <w:rFonts w:hint="cs"/>
          <w:rtl/>
        </w:rPr>
        <w:t xml:space="preserve">אני חושב שאין בעולם צבא מוסרי יותר מצה"ל שלנו. אין צבא כזה. אילו שיקולים, ומה הוא לא עושה כדי שחס ושלום לא ייפגע במכוון מישהו שלא צריך להיפגע.  מצד שני, יש לפגוע, ובמפורש לפגוע, באותו אחד שאם לא יפגעו בו, אחר </w:t>
      </w:r>
      <w:r>
        <w:rPr>
          <w:rFonts w:hint="cs"/>
          <w:rtl/>
        </w:rPr>
        <w:t>כך אזרחים ייפגעו.</w:t>
      </w:r>
    </w:p>
    <w:p w14:paraId="229C9779" w14:textId="77777777" w:rsidR="00000000" w:rsidRDefault="00F01BE4">
      <w:pPr>
        <w:pStyle w:val="a"/>
        <w:rPr>
          <w:rFonts w:hint="cs"/>
          <w:rtl/>
        </w:rPr>
      </w:pPr>
    </w:p>
    <w:p w14:paraId="6C6BD00D" w14:textId="77777777" w:rsidR="00000000" w:rsidRDefault="00F01BE4">
      <w:pPr>
        <w:pStyle w:val="a"/>
        <w:rPr>
          <w:rFonts w:hint="cs"/>
          <w:rtl/>
        </w:rPr>
      </w:pPr>
      <w:r>
        <w:rPr>
          <w:rFonts w:hint="cs"/>
          <w:rtl/>
        </w:rPr>
        <w:t>מה זה הסיכול הממוקד? זו הדרך הטובה ביותר שצה"ל מצא, וילמד את זה כל העולם. גם האמריקנים ילמדו את זה מאתנו, במקום לפגוע באוכלוסייה רחבה ולהרוג הרבה חפים מפשע. צה"ל מצא את הדרך, עם מודיעין אדיר, לעשות את הסיכול הממוקד ולפגוע במחבל עצמו.</w:t>
      </w:r>
    </w:p>
    <w:p w14:paraId="7F196D6B" w14:textId="77777777" w:rsidR="00000000" w:rsidRDefault="00F01BE4">
      <w:pPr>
        <w:pStyle w:val="a"/>
        <w:rPr>
          <w:rFonts w:hint="cs"/>
          <w:rtl/>
        </w:rPr>
      </w:pPr>
    </w:p>
    <w:p w14:paraId="0D8794E4" w14:textId="77777777" w:rsidR="00000000" w:rsidRDefault="00F01BE4">
      <w:pPr>
        <w:pStyle w:val="a"/>
        <w:rPr>
          <w:rFonts w:hint="cs"/>
          <w:rtl/>
        </w:rPr>
      </w:pPr>
      <w:r>
        <w:rPr>
          <w:rFonts w:hint="cs"/>
          <w:rtl/>
        </w:rPr>
        <w:t>על</w:t>
      </w:r>
      <w:r>
        <w:rPr>
          <w:rFonts w:hint="cs"/>
          <w:rtl/>
        </w:rPr>
        <w:t>-ידי זה, אנחנו "מרוויחים" שני דברים: 1. אם לא נפגע באותו מחבל, למחרת או בעוד יומיים יהיה פיגוע, ואזרחים חפים מפשע יהודים או אזרחי ישראל ייפגעו; 2. להגן ולהציל את חיילי צה"ל, כי אלטרנטיבה לסיכול הזה של המטוסים היא להכניס לשם חיילים, וכבר חווינו את זה בג'נין</w:t>
      </w:r>
      <w:r>
        <w:rPr>
          <w:rFonts w:hint="cs"/>
          <w:rtl/>
        </w:rPr>
        <w:t xml:space="preserve">. </w:t>
      </w:r>
    </w:p>
    <w:p w14:paraId="25679B6A" w14:textId="77777777" w:rsidR="00000000" w:rsidRDefault="00F01BE4">
      <w:pPr>
        <w:pStyle w:val="a"/>
        <w:rPr>
          <w:rFonts w:hint="cs"/>
          <w:rtl/>
        </w:rPr>
      </w:pPr>
    </w:p>
    <w:p w14:paraId="12C1E7E9" w14:textId="77777777" w:rsidR="00000000" w:rsidRDefault="00F01BE4">
      <w:pPr>
        <w:pStyle w:val="ac"/>
        <w:rPr>
          <w:rtl/>
        </w:rPr>
      </w:pPr>
      <w:r>
        <w:rPr>
          <w:rFonts w:hint="eastAsia"/>
          <w:rtl/>
        </w:rPr>
        <w:t>אבשלום</w:t>
      </w:r>
      <w:r>
        <w:rPr>
          <w:rtl/>
        </w:rPr>
        <w:t xml:space="preserve"> וילן (מרצ):</w:t>
      </w:r>
    </w:p>
    <w:p w14:paraId="33EA842D" w14:textId="77777777" w:rsidR="00000000" w:rsidRDefault="00F01BE4">
      <w:pPr>
        <w:pStyle w:val="a"/>
        <w:rPr>
          <w:rFonts w:hint="cs"/>
          <w:rtl/>
        </w:rPr>
      </w:pPr>
    </w:p>
    <w:p w14:paraId="46DD8478" w14:textId="77777777" w:rsidR="00000000" w:rsidRDefault="00F01BE4">
      <w:pPr>
        <w:pStyle w:val="a"/>
        <w:rPr>
          <w:rFonts w:hint="cs"/>
          <w:rtl/>
        </w:rPr>
      </w:pPr>
      <w:r>
        <w:rPr>
          <w:rFonts w:hint="cs"/>
          <w:rtl/>
        </w:rPr>
        <w:t>זה לא עובד - - -</w:t>
      </w:r>
    </w:p>
    <w:p w14:paraId="3B2FCC6E" w14:textId="77777777" w:rsidR="00000000" w:rsidRDefault="00F01BE4">
      <w:pPr>
        <w:pStyle w:val="a"/>
        <w:rPr>
          <w:rFonts w:hint="cs"/>
          <w:rtl/>
        </w:rPr>
      </w:pPr>
    </w:p>
    <w:p w14:paraId="33C273D3" w14:textId="77777777" w:rsidR="00000000" w:rsidRDefault="00F01BE4">
      <w:pPr>
        <w:pStyle w:val="SpeakerCon"/>
        <w:rPr>
          <w:rtl/>
        </w:rPr>
      </w:pPr>
      <w:bookmarkStart w:id="151" w:name="FS000001068T29_09_2003_13_16_25"/>
      <w:bookmarkStart w:id="152" w:name="FS000001068T29_09_2003_13_16_29C"/>
      <w:bookmarkEnd w:id="151"/>
      <w:bookmarkEnd w:id="152"/>
      <w:r>
        <w:rPr>
          <w:rtl/>
        </w:rPr>
        <w:t>ניסן סלומינסקי (מפד"ל):</w:t>
      </w:r>
    </w:p>
    <w:p w14:paraId="45E233A7" w14:textId="77777777" w:rsidR="00000000" w:rsidRDefault="00F01BE4">
      <w:pPr>
        <w:pStyle w:val="a"/>
        <w:rPr>
          <w:rtl/>
        </w:rPr>
      </w:pPr>
    </w:p>
    <w:p w14:paraId="11E46AE2" w14:textId="77777777" w:rsidR="00000000" w:rsidRDefault="00F01BE4">
      <w:pPr>
        <w:pStyle w:val="a"/>
        <w:rPr>
          <w:rFonts w:hint="cs"/>
          <w:rtl/>
        </w:rPr>
      </w:pPr>
      <w:r>
        <w:rPr>
          <w:rFonts w:hint="cs"/>
          <w:rtl/>
        </w:rPr>
        <w:t>חווינו את זה בג'נין. בגלל שיקול, ואני חושב שזה שיקול מוטעה, של שר הביטחון דאז, שלא לפגוע באותה ערבייה חפה מפשע - כשגם ההגדרה של "חפה מפשע" עומדת בסימן שאלה, כי אם היא נמצאת במתחם ג'נין, אחר</w:t>
      </w:r>
      <w:r>
        <w:rPr>
          <w:rFonts w:hint="cs"/>
          <w:rtl/>
        </w:rPr>
        <w:t xml:space="preserve">י שהזהירו וביקשו והודיעו שצריך לצאת היא נשארת שם, היא תומכת טרור, אבל נניח אפילו שכך - לקבל החלטה שלא מעלים מסוקים ולא עושים סיכול ממוקד, אלא מכניסים את חיילי צה"ל? 13 חיילים נהרגו. </w:t>
      </w:r>
    </w:p>
    <w:p w14:paraId="02E51215" w14:textId="77777777" w:rsidR="00000000" w:rsidRDefault="00F01BE4">
      <w:pPr>
        <w:pStyle w:val="a"/>
        <w:rPr>
          <w:rFonts w:hint="cs"/>
          <w:rtl/>
        </w:rPr>
      </w:pPr>
    </w:p>
    <w:p w14:paraId="28F36907" w14:textId="77777777" w:rsidR="00000000" w:rsidRDefault="00F01BE4">
      <w:pPr>
        <w:pStyle w:val="ac"/>
        <w:rPr>
          <w:rtl/>
        </w:rPr>
      </w:pPr>
      <w:r>
        <w:rPr>
          <w:rFonts w:hint="eastAsia"/>
          <w:rtl/>
        </w:rPr>
        <w:t>רן</w:t>
      </w:r>
      <w:r>
        <w:rPr>
          <w:rtl/>
        </w:rPr>
        <w:t xml:space="preserve"> כהן (מרצ):</w:t>
      </w:r>
    </w:p>
    <w:p w14:paraId="1D10EA45" w14:textId="77777777" w:rsidR="00000000" w:rsidRDefault="00F01BE4">
      <w:pPr>
        <w:pStyle w:val="a"/>
        <w:rPr>
          <w:rFonts w:hint="cs"/>
          <w:rtl/>
        </w:rPr>
      </w:pPr>
    </w:p>
    <w:p w14:paraId="2CF81071" w14:textId="77777777" w:rsidR="00000000" w:rsidRDefault="00F01BE4">
      <w:pPr>
        <w:pStyle w:val="a"/>
        <w:rPr>
          <w:rFonts w:hint="cs"/>
          <w:rtl/>
        </w:rPr>
      </w:pPr>
      <w:r>
        <w:rPr>
          <w:rFonts w:hint="cs"/>
          <w:rtl/>
        </w:rPr>
        <w:t>אם מותר לי להציע לך - - -</w:t>
      </w:r>
    </w:p>
    <w:p w14:paraId="439B7B71" w14:textId="77777777" w:rsidR="00000000" w:rsidRDefault="00F01BE4">
      <w:pPr>
        <w:pStyle w:val="a"/>
        <w:rPr>
          <w:rFonts w:hint="cs"/>
          <w:rtl/>
        </w:rPr>
      </w:pPr>
    </w:p>
    <w:p w14:paraId="3EDB8753" w14:textId="77777777" w:rsidR="00000000" w:rsidRDefault="00F01BE4">
      <w:pPr>
        <w:pStyle w:val="SpeakerCon"/>
        <w:rPr>
          <w:rtl/>
        </w:rPr>
      </w:pPr>
      <w:bookmarkStart w:id="153" w:name="FS000001068T29_09_2003_13_18_28C"/>
      <w:bookmarkEnd w:id="153"/>
      <w:r>
        <w:rPr>
          <w:rtl/>
        </w:rPr>
        <w:t>ניסן סלומינסקי (מפד"ל):</w:t>
      </w:r>
    </w:p>
    <w:p w14:paraId="06E35CDD" w14:textId="77777777" w:rsidR="00000000" w:rsidRDefault="00F01BE4">
      <w:pPr>
        <w:pStyle w:val="a"/>
        <w:rPr>
          <w:rtl/>
        </w:rPr>
      </w:pPr>
    </w:p>
    <w:p w14:paraId="5B6E385D" w14:textId="77777777" w:rsidR="00000000" w:rsidRDefault="00F01BE4">
      <w:pPr>
        <w:pStyle w:val="a"/>
        <w:rPr>
          <w:rFonts w:hint="cs"/>
          <w:rtl/>
        </w:rPr>
      </w:pPr>
      <w:r>
        <w:rPr>
          <w:rFonts w:hint="cs"/>
          <w:rtl/>
        </w:rPr>
        <w:t>אני א</w:t>
      </w:r>
      <w:r>
        <w:rPr>
          <w:rFonts w:hint="cs"/>
          <w:rtl/>
        </w:rPr>
        <w:t xml:space="preserve">ומר את מה שקראתי ושמעתי. </w:t>
      </w:r>
    </w:p>
    <w:p w14:paraId="2E753CD3" w14:textId="77777777" w:rsidR="00000000" w:rsidRDefault="00F01BE4">
      <w:pPr>
        <w:pStyle w:val="a"/>
        <w:rPr>
          <w:rFonts w:hint="cs"/>
          <w:rtl/>
        </w:rPr>
      </w:pPr>
    </w:p>
    <w:p w14:paraId="62AB39DA" w14:textId="77777777" w:rsidR="00000000" w:rsidRDefault="00F01BE4">
      <w:pPr>
        <w:pStyle w:val="ad"/>
        <w:rPr>
          <w:rFonts w:hint="cs"/>
          <w:rtl/>
        </w:rPr>
      </w:pPr>
      <w:r>
        <w:rPr>
          <w:rFonts w:hint="cs"/>
          <w:rtl/>
        </w:rPr>
        <w:t>היו"ר נסים דהן:</w:t>
      </w:r>
    </w:p>
    <w:p w14:paraId="5DD739CF" w14:textId="77777777" w:rsidR="00000000" w:rsidRDefault="00F01BE4">
      <w:pPr>
        <w:pStyle w:val="a"/>
        <w:ind w:firstLine="0"/>
        <w:rPr>
          <w:rFonts w:hint="cs"/>
          <w:b/>
          <w:bCs/>
          <w:rtl/>
        </w:rPr>
      </w:pPr>
    </w:p>
    <w:p w14:paraId="24D19D55" w14:textId="77777777" w:rsidR="00000000" w:rsidRDefault="00F01BE4">
      <w:pPr>
        <w:pStyle w:val="a"/>
        <w:ind w:firstLine="0"/>
        <w:rPr>
          <w:rFonts w:hint="cs"/>
          <w:rtl/>
        </w:rPr>
      </w:pPr>
      <w:r>
        <w:rPr>
          <w:rFonts w:hint="cs"/>
          <w:b/>
          <w:bCs/>
          <w:rtl/>
        </w:rPr>
        <w:tab/>
      </w:r>
      <w:r>
        <w:rPr>
          <w:rFonts w:hint="cs"/>
          <w:rtl/>
        </w:rPr>
        <w:t xml:space="preserve">עכשיו לא מקיימים דיון. </w:t>
      </w:r>
    </w:p>
    <w:p w14:paraId="188D8545" w14:textId="77777777" w:rsidR="00000000" w:rsidRDefault="00F01BE4">
      <w:pPr>
        <w:pStyle w:val="a"/>
        <w:ind w:firstLine="0"/>
        <w:rPr>
          <w:rFonts w:hint="cs"/>
          <w:rtl/>
        </w:rPr>
      </w:pPr>
    </w:p>
    <w:p w14:paraId="083E752C" w14:textId="77777777" w:rsidR="00000000" w:rsidRDefault="00F01BE4">
      <w:pPr>
        <w:pStyle w:val="ac"/>
        <w:rPr>
          <w:rtl/>
        </w:rPr>
      </w:pPr>
      <w:r>
        <w:rPr>
          <w:rFonts w:hint="eastAsia"/>
          <w:rtl/>
        </w:rPr>
        <w:t>בנימין</w:t>
      </w:r>
      <w:r>
        <w:rPr>
          <w:rtl/>
        </w:rPr>
        <w:t xml:space="preserve"> בן-אליעזר (העבודה-מימד):</w:t>
      </w:r>
    </w:p>
    <w:p w14:paraId="5F21C8F0" w14:textId="77777777" w:rsidR="00000000" w:rsidRDefault="00F01BE4">
      <w:pPr>
        <w:pStyle w:val="a"/>
        <w:rPr>
          <w:rFonts w:hint="cs"/>
          <w:rtl/>
        </w:rPr>
      </w:pPr>
    </w:p>
    <w:p w14:paraId="2E26829E" w14:textId="77777777" w:rsidR="00000000" w:rsidRDefault="00F01BE4">
      <w:pPr>
        <w:pStyle w:val="a"/>
        <w:rPr>
          <w:rFonts w:hint="cs"/>
          <w:rtl/>
        </w:rPr>
      </w:pPr>
      <w:r>
        <w:rPr>
          <w:rFonts w:hint="cs"/>
          <w:rtl/>
        </w:rPr>
        <w:t xml:space="preserve">אתה חבר כנסת, אז תצטט כמו שצריך. האזור הזה היה מלא ומאות אנשים גרו שם, ולכן היה צריך לשקול אם להפציץ שם או לא. </w:t>
      </w:r>
    </w:p>
    <w:p w14:paraId="166DC2AA" w14:textId="77777777" w:rsidR="00000000" w:rsidRDefault="00F01BE4">
      <w:pPr>
        <w:pStyle w:val="a"/>
        <w:rPr>
          <w:rFonts w:hint="cs"/>
          <w:rtl/>
        </w:rPr>
      </w:pPr>
    </w:p>
    <w:p w14:paraId="0BD1B061" w14:textId="77777777" w:rsidR="00000000" w:rsidRDefault="00F01BE4">
      <w:pPr>
        <w:pStyle w:val="ad"/>
        <w:rPr>
          <w:rtl/>
        </w:rPr>
      </w:pPr>
      <w:r>
        <w:rPr>
          <w:rtl/>
        </w:rPr>
        <w:t>היו"ר</w:t>
      </w:r>
      <w:r>
        <w:rPr>
          <w:rFonts w:hint="cs"/>
          <w:rtl/>
        </w:rPr>
        <w:t xml:space="preserve"> נסים דהן</w:t>
      </w:r>
      <w:r>
        <w:rPr>
          <w:rtl/>
        </w:rPr>
        <w:t>:</w:t>
      </w:r>
    </w:p>
    <w:p w14:paraId="06682AB2" w14:textId="77777777" w:rsidR="00000000" w:rsidRDefault="00F01BE4">
      <w:pPr>
        <w:pStyle w:val="a"/>
        <w:rPr>
          <w:rtl/>
        </w:rPr>
      </w:pPr>
    </w:p>
    <w:p w14:paraId="653A9DA4" w14:textId="77777777" w:rsidR="00000000" w:rsidRDefault="00F01BE4">
      <w:pPr>
        <w:pStyle w:val="a"/>
        <w:rPr>
          <w:rFonts w:hint="cs"/>
          <w:rtl/>
        </w:rPr>
      </w:pPr>
      <w:r>
        <w:rPr>
          <w:rFonts w:hint="cs"/>
          <w:rtl/>
        </w:rPr>
        <w:t>שר הביטחון דאז הבהיר את</w:t>
      </w:r>
      <w:r>
        <w:rPr>
          <w:rFonts w:hint="cs"/>
          <w:rtl/>
        </w:rPr>
        <w:t xml:space="preserve"> העניין. </w:t>
      </w:r>
    </w:p>
    <w:p w14:paraId="14BE9883" w14:textId="77777777" w:rsidR="00000000" w:rsidRDefault="00F01BE4">
      <w:pPr>
        <w:pStyle w:val="ac"/>
        <w:rPr>
          <w:rtl/>
        </w:rPr>
      </w:pPr>
      <w:bookmarkStart w:id="154" w:name="FS000001068T29_09_2003_13_21_48C"/>
      <w:bookmarkEnd w:id="154"/>
    </w:p>
    <w:p w14:paraId="6EED9DB2" w14:textId="77777777" w:rsidR="00000000" w:rsidRDefault="00F01BE4">
      <w:pPr>
        <w:pStyle w:val="ac"/>
        <w:rPr>
          <w:rtl/>
        </w:rPr>
      </w:pPr>
      <w:r>
        <w:rPr>
          <w:rtl/>
        </w:rPr>
        <w:t>רן כהן (מרצ):</w:t>
      </w:r>
    </w:p>
    <w:p w14:paraId="2CC7BA24" w14:textId="77777777" w:rsidR="00000000" w:rsidRDefault="00F01BE4">
      <w:pPr>
        <w:pStyle w:val="a"/>
        <w:rPr>
          <w:rFonts w:hint="cs"/>
          <w:rtl/>
        </w:rPr>
      </w:pPr>
    </w:p>
    <w:p w14:paraId="053CAFF4" w14:textId="77777777" w:rsidR="00000000" w:rsidRDefault="00F01BE4">
      <w:pPr>
        <w:pStyle w:val="a"/>
        <w:rPr>
          <w:rFonts w:hint="cs"/>
          <w:rtl/>
        </w:rPr>
      </w:pPr>
      <w:r>
        <w:rPr>
          <w:rFonts w:hint="cs"/>
          <w:rtl/>
        </w:rPr>
        <w:t xml:space="preserve">אני מציע לומר לא לאמירה "בוגדים" על הטייסים, ולא להאשים את שר הביטחון לשעבר. </w:t>
      </w:r>
    </w:p>
    <w:p w14:paraId="0436D1F3" w14:textId="77777777" w:rsidR="00000000" w:rsidRDefault="00F01BE4">
      <w:pPr>
        <w:pStyle w:val="a"/>
        <w:rPr>
          <w:rFonts w:hint="cs"/>
          <w:rtl/>
        </w:rPr>
      </w:pPr>
    </w:p>
    <w:p w14:paraId="4621147E" w14:textId="77777777" w:rsidR="00000000" w:rsidRDefault="00F01BE4">
      <w:pPr>
        <w:pStyle w:val="SpeakerCon"/>
        <w:rPr>
          <w:rtl/>
        </w:rPr>
      </w:pPr>
      <w:r>
        <w:rPr>
          <w:rtl/>
        </w:rPr>
        <w:t>ניסן סלומינסקי (מפד"ל):</w:t>
      </w:r>
    </w:p>
    <w:p w14:paraId="7E1C0EF8" w14:textId="77777777" w:rsidR="00000000" w:rsidRDefault="00F01BE4">
      <w:pPr>
        <w:pStyle w:val="a"/>
        <w:rPr>
          <w:rtl/>
        </w:rPr>
      </w:pPr>
    </w:p>
    <w:p w14:paraId="15774133" w14:textId="77777777" w:rsidR="00000000" w:rsidRDefault="00F01BE4">
      <w:pPr>
        <w:pStyle w:val="a"/>
        <w:rPr>
          <w:rFonts w:hint="cs"/>
          <w:rtl/>
        </w:rPr>
      </w:pPr>
      <w:r>
        <w:rPr>
          <w:rFonts w:hint="cs"/>
          <w:rtl/>
        </w:rPr>
        <w:t xml:space="preserve">חס ושלום, אני לא מאשים את שר הביטחון. חס ושלום, אני לא מאשים אותו, זה היה שיקול שהוא שקל ולקח אחריות, ולהיפך </w:t>
      </w:r>
      <w:r>
        <w:rPr>
          <w:rtl/>
        </w:rPr>
        <w:t>–</w:t>
      </w:r>
      <w:r>
        <w:rPr>
          <w:rFonts w:hint="cs"/>
          <w:rtl/>
        </w:rPr>
        <w:t xml:space="preserve"> להראות את צדקתו</w:t>
      </w:r>
      <w:r>
        <w:rPr>
          <w:rFonts w:hint="cs"/>
          <w:rtl/>
        </w:rPr>
        <w:t xml:space="preserve"> של צה"ל. אני אומר שיש גם לזה גבול, כי לפעמים זה בא על חשבון אזרחים או על חשבון חיילים, ודווקא השמאל שדוחף ודוחף כל הזמן לעשות את זה ולוותר על חיילי צה"ל, כאילו אומר לנו - - -</w:t>
      </w:r>
    </w:p>
    <w:p w14:paraId="1B0CF3CF" w14:textId="77777777" w:rsidR="00000000" w:rsidRDefault="00F01BE4">
      <w:pPr>
        <w:pStyle w:val="a"/>
        <w:rPr>
          <w:rFonts w:hint="cs"/>
          <w:rtl/>
        </w:rPr>
      </w:pPr>
    </w:p>
    <w:p w14:paraId="5AF1FB1A" w14:textId="77777777" w:rsidR="00000000" w:rsidRDefault="00F01BE4">
      <w:pPr>
        <w:pStyle w:val="ac"/>
        <w:rPr>
          <w:rtl/>
        </w:rPr>
      </w:pPr>
      <w:r>
        <w:rPr>
          <w:rFonts w:hint="eastAsia"/>
          <w:rtl/>
        </w:rPr>
        <w:t>רן</w:t>
      </w:r>
      <w:r>
        <w:rPr>
          <w:rtl/>
        </w:rPr>
        <w:t xml:space="preserve"> כהן (מרצ):</w:t>
      </w:r>
    </w:p>
    <w:p w14:paraId="103B0969" w14:textId="77777777" w:rsidR="00000000" w:rsidRDefault="00F01BE4">
      <w:pPr>
        <w:pStyle w:val="a"/>
        <w:rPr>
          <w:rFonts w:hint="cs"/>
          <w:rtl/>
        </w:rPr>
      </w:pPr>
    </w:p>
    <w:p w14:paraId="43E4C960" w14:textId="77777777" w:rsidR="00000000" w:rsidRDefault="00F01BE4">
      <w:pPr>
        <w:pStyle w:val="a"/>
        <w:rPr>
          <w:rFonts w:hint="cs"/>
          <w:rtl/>
        </w:rPr>
      </w:pPr>
      <w:r>
        <w:rPr>
          <w:rFonts w:hint="cs"/>
          <w:rtl/>
        </w:rPr>
        <w:t>אנחנו מציעים לוותר על חיילי צה"ל?</w:t>
      </w:r>
    </w:p>
    <w:p w14:paraId="3B0E459C" w14:textId="77777777" w:rsidR="00000000" w:rsidRDefault="00F01BE4">
      <w:pPr>
        <w:pStyle w:val="a"/>
        <w:rPr>
          <w:rFonts w:hint="cs"/>
          <w:rtl/>
        </w:rPr>
      </w:pPr>
    </w:p>
    <w:p w14:paraId="2D91546E" w14:textId="77777777" w:rsidR="00000000" w:rsidRDefault="00F01BE4">
      <w:pPr>
        <w:pStyle w:val="SpeakerCon"/>
        <w:rPr>
          <w:rtl/>
        </w:rPr>
      </w:pPr>
      <w:bookmarkStart w:id="155" w:name="FS000001068T29_09_2003_13_25_29C"/>
      <w:bookmarkEnd w:id="155"/>
      <w:r>
        <w:rPr>
          <w:rtl/>
        </w:rPr>
        <w:t>ניסן סלומינסקי (מפד"ל):</w:t>
      </w:r>
    </w:p>
    <w:p w14:paraId="3B60C2DF" w14:textId="77777777" w:rsidR="00000000" w:rsidRDefault="00F01BE4">
      <w:pPr>
        <w:pStyle w:val="a"/>
        <w:rPr>
          <w:rtl/>
        </w:rPr>
      </w:pPr>
    </w:p>
    <w:p w14:paraId="0A20C6B9" w14:textId="77777777" w:rsidR="00000000" w:rsidRDefault="00F01BE4">
      <w:pPr>
        <w:pStyle w:val="a"/>
        <w:rPr>
          <w:rFonts w:hint="cs"/>
          <w:rtl/>
        </w:rPr>
      </w:pPr>
      <w:r>
        <w:rPr>
          <w:rFonts w:hint="cs"/>
          <w:rtl/>
        </w:rPr>
        <w:t xml:space="preserve">- - </w:t>
      </w:r>
      <w:r>
        <w:rPr>
          <w:rFonts w:hint="cs"/>
          <w:rtl/>
        </w:rPr>
        <w:t>- אמרתי "כאילו אומר" - לוותר על חיילי צה"ל ולוותר על האזרחים ולא לעשות את הסיכול הממוקד. אז מה כן נעשה? מה ימנע מאותו ערבי להגיע ולהתפוצץ? אז נכון, השמאל אומר: תצאו משם. אנחנו אומרים אולי לערבים: תצאו משם.</w:t>
      </w:r>
    </w:p>
    <w:p w14:paraId="2674554A" w14:textId="77777777" w:rsidR="00000000" w:rsidRDefault="00F01BE4">
      <w:pPr>
        <w:pStyle w:val="a"/>
        <w:rPr>
          <w:rFonts w:hint="cs"/>
          <w:rtl/>
        </w:rPr>
      </w:pPr>
    </w:p>
    <w:p w14:paraId="57F8C68E" w14:textId="77777777" w:rsidR="00000000" w:rsidRDefault="00F01BE4">
      <w:pPr>
        <w:pStyle w:val="ac"/>
        <w:rPr>
          <w:rtl/>
        </w:rPr>
      </w:pPr>
      <w:r>
        <w:rPr>
          <w:rFonts w:hint="eastAsia"/>
          <w:rtl/>
        </w:rPr>
        <w:t>זהבה</w:t>
      </w:r>
      <w:r>
        <w:rPr>
          <w:rtl/>
        </w:rPr>
        <w:t xml:space="preserve"> גלאון (מרצ):</w:t>
      </w:r>
    </w:p>
    <w:p w14:paraId="7DE62B25" w14:textId="77777777" w:rsidR="00000000" w:rsidRDefault="00F01BE4">
      <w:pPr>
        <w:pStyle w:val="a"/>
        <w:rPr>
          <w:rFonts w:hint="cs"/>
          <w:rtl/>
        </w:rPr>
      </w:pPr>
    </w:p>
    <w:p w14:paraId="02122A6C" w14:textId="77777777" w:rsidR="00000000" w:rsidRDefault="00F01BE4">
      <w:pPr>
        <w:pStyle w:val="a"/>
        <w:rPr>
          <w:rFonts w:hint="cs"/>
          <w:rtl/>
        </w:rPr>
      </w:pPr>
      <w:r>
        <w:rPr>
          <w:rFonts w:hint="cs"/>
          <w:rtl/>
        </w:rPr>
        <w:t>- - -</w:t>
      </w:r>
    </w:p>
    <w:p w14:paraId="0DF22E01" w14:textId="77777777" w:rsidR="00000000" w:rsidRDefault="00F01BE4">
      <w:pPr>
        <w:pStyle w:val="a"/>
        <w:rPr>
          <w:rFonts w:hint="cs"/>
          <w:rtl/>
        </w:rPr>
      </w:pPr>
    </w:p>
    <w:p w14:paraId="1EDB9BC2" w14:textId="77777777" w:rsidR="00000000" w:rsidRDefault="00F01BE4">
      <w:pPr>
        <w:pStyle w:val="SpeakerCon"/>
        <w:rPr>
          <w:rtl/>
        </w:rPr>
      </w:pPr>
      <w:bookmarkStart w:id="156" w:name="FS000001068T29_09_2003_13_27_16C"/>
      <w:bookmarkEnd w:id="156"/>
      <w:r>
        <w:rPr>
          <w:rtl/>
        </w:rPr>
        <w:t>ניסן סלומינסקי (מפד"ל):</w:t>
      </w:r>
    </w:p>
    <w:p w14:paraId="69F31F37" w14:textId="77777777" w:rsidR="00000000" w:rsidRDefault="00F01BE4">
      <w:pPr>
        <w:pStyle w:val="a"/>
        <w:rPr>
          <w:rtl/>
        </w:rPr>
      </w:pPr>
    </w:p>
    <w:p w14:paraId="2F017499" w14:textId="77777777" w:rsidR="00000000" w:rsidRDefault="00F01BE4">
      <w:pPr>
        <w:pStyle w:val="a"/>
        <w:rPr>
          <w:rFonts w:hint="cs"/>
          <w:rtl/>
        </w:rPr>
      </w:pPr>
      <w:r>
        <w:rPr>
          <w:rFonts w:hint="cs"/>
          <w:rtl/>
        </w:rPr>
        <w:t>בכל אופן, קמים 26 טייסים, שמסיבות פוליטיות לחלוטין - הם כותבים את זה במפורש. הם לא מדברים על ההיבט המוסרי, אלא על כך שאנחנו יושבים בשטחים ואנחנו צריכים לצאת מהשטחים. הם מדברים מההיבט הפוליטי, ומתוכם, העיד מפקד צה"ל, רק לגבי אחד רלוונטית הדילמה הזאת בכלל.</w:t>
      </w:r>
      <w:r>
        <w:rPr>
          <w:rFonts w:hint="cs"/>
          <w:rtl/>
        </w:rPr>
        <w:t xml:space="preserve"> לגבי כל האחרים, זה טיעון פוליטי. קמים בעלי דרגות סרבנים, תחת הכיסוי של טייסים, והולכים לעשות מעין מרד בצבא. אין מלה אחרת לזה. הם סרבנים, אבל זה מעין מרד, כשהם קוראים לחברים שלהם "בלתי מוסריים", כשהם קוראים לצה"ל "בלתי מוסרי". מה יכול להיות יותר מזה?</w:t>
      </w:r>
    </w:p>
    <w:p w14:paraId="65E2CF79" w14:textId="77777777" w:rsidR="00000000" w:rsidRDefault="00F01BE4">
      <w:pPr>
        <w:pStyle w:val="a"/>
        <w:rPr>
          <w:rFonts w:hint="cs"/>
          <w:rtl/>
        </w:rPr>
      </w:pPr>
    </w:p>
    <w:p w14:paraId="493E3025" w14:textId="77777777" w:rsidR="00000000" w:rsidRDefault="00F01BE4">
      <w:pPr>
        <w:pStyle w:val="a"/>
        <w:rPr>
          <w:rFonts w:hint="cs"/>
          <w:rtl/>
        </w:rPr>
      </w:pPr>
      <w:r>
        <w:rPr>
          <w:rFonts w:hint="cs"/>
          <w:rtl/>
        </w:rPr>
        <w:t>מה ה</w:t>
      </w:r>
      <w:r>
        <w:rPr>
          <w:rFonts w:hint="cs"/>
          <w:rtl/>
        </w:rPr>
        <w:t>ם ציפו? הם פנו לכל הטייסים. הם ציפו שכל הטייסים יקומו ויגידו שגם הם מצטרפים אליהם ולא עושים את זה. מה זה מרד אם לא זה? מה הם ציפו?</w:t>
      </w:r>
    </w:p>
    <w:p w14:paraId="71C9D773" w14:textId="77777777" w:rsidR="00000000" w:rsidRDefault="00F01BE4">
      <w:pPr>
        <w:pStyle w:val="a"/>
        <w:rPr>
          <w:rFonts w:hint="cs"/>
          <w:rtl/>
        </w:rPr>
      </w:pPr>
    </w:p>
    <w:p w14:paraId="675B5913" w14:textId="77777777" w:rsidR="00000000" w:rsidRDefault="00F01BE4">
      <w:pPr>
        <w:pStyle w:val="ac"/>
        <w:rPr>
          <w:rtl/>
        </w:rPr>
      </w:pPr>
    </w:p>
    <w:p w14:paraId="3675294F" w14:textId="77777777" w:rsidR="00000000" w:rsidRDefault="00F01BE4">
      <w:pPr>
        <w:pStyle w:val="ac"/>
        <w:rPr>
          <w:rtl/>
        </w:rPr>
      </w:pPr>
      <w:r>
        <w:rPr>
          <w:rFonts w:hint="eastAsia"/>
          <w:rtl/>
        </w:rPr>
        <w:t>מיכאל</w:t>
      </w:r>
      <w:r>
        <w:rPr>
          <w:rtl/>
        </w:rPr>
        <w:t xml:space="preserve"> מלכיאור (העבודה-מימד):</w:t>
      </w:r>
    </w:p>
    <w:p w14:paraId="47BE9BC2" w14:textId="77777777" w:rsidR="00000000" w:rsidRDefault="00F01BE4">
      <w:pPr>
        <w:pStyle w:val="a"/>
        <w:rPr>
          <w:rFonts w:hint="cs"/>
          <w:rtl/>
        </w:rPr>
      </w:pPr>
    </w:p>
    <w:p w14:paraId="766A3611" w14:textId="77777777" w:rsidR="00000000" w:rsidRDefault="00F01BE4">
      <w:pPr>
        <w:pStyle w:val="a"/>
        <w:rPr>
          <w:rFonts w:hint="cs"/>
          <w:rtl/>
        </w:rPr>
      </w:pPr>
      <w:r>
        <w:rPr>
          <w:rFonts w:hint="cs"/>
          <w:rtl/>
        </w:rPr>
        <w:t>ומה קורה כשהרבנים קוראים לסרבנות?</w:t>
      </w:r>
    </w:p>
    <w:p w14:paraId="63A92D26" w14:textId="77777777" w:rsidR="00000000" w:rsidRDefault="00F01BE4">
      <w:pPr>
        <w:pStyle w:val="a"/>
        <w:rPr>
          <w:rFonts w:hint="cs"/>
          <w:rtl/>
        </w:rPr>
      </w:pPr>
    </w:p>
    <w:p w14:paraId="6C35F81F" w14:textId="77777777" w:rsidR="00000000" w:rsidRDefault="00F01BE4">
      <w:pPr>
        <w:pStyle w:val="SpeakerCon"/>
        <w:rPr>
          <w:rtl/>
        </w:rPr>
      </w:pPr>
      <w:bookmarkStart w:id="157" w:name="FS000001068T29_09_2003_13_30_01C"/>
      <w:bookmarkEnd w:id="157"/>
      <w:r>
        <w:rPr>
          <w:rtl/>
        </w:rPr>
        <w:t>ניסן סלומינסקי (מפד"ל):</w:t>
      </w:r>
    </w:p>
    <w:p w14:paraId="6D7CBDFC" w14:textId="77777777" w:rsidR="00000000" w:rsidRDefault="00F01BE4">
      <w:pPr>
        <w:pStyle w:val="a"/>
        <w:rPr>
          <w:rtl/>
        </w:rPr>
      </w:pPr>
    </w:p>
    <w:p w14:paraId="65916F25" w14:textId="77777777" w:rsidR="00000000" w:rsidRDefault="00F01BE4">
      <w:pPr>
        <w:pStyle w:val="a"/>
        <w:rPr>
          <w:rFonts w:hint="cs"/>
          <w:rtl/>
        </w:rPr>
      </w:pPr>
      <w:r>
        <w:rPr>
          <w:rFonts w:hint="cs"/>
          <w:rtl/>
        </w:rPr>
        <w:t>אני גם לא מסכים עם זה. אנחנו גם ג</w:t>
      </w:r>
      <w:r>
        <w:rPr>
          <w:rFonts w:hint="cs"/>
          <w:rtl/>
        </w:rPr>
        <w:t xml:space="preserve">ינינו את זה. אנחנו גם לא מסכימים לזה. </w:t>
      </w:r>
    </w:p>
    <w:p w14:paraId="1761CF5C" w14:textId="77777777" w:rsidR="00000000" w:rsidRDefault="00F01BE4">
      <w:pPr>
        <w:pStyle w:val="a"/>
        <w:rPr>
          <w:rFonts w:hint="cs"/>
          <w:rtl/>
        </w:rPr>
      </w:pPr>
    </w:p>
    <w:p w14:paraId="1E5CCC00" w14:textId="77777777" w:rsidR="00000000" w:rsidRDefault="00F01BE4">
      <w:pPr>
        <w:pStyle w:val="ac"/>
        <w:rPr>
          <w:rtl/>
        </w:rPr>
      </w:pPr>
      <w:r>
        <w:rPr>
          <w:rFonts w:hint="eastAsia"/>
          <w:rtl/>
        </w:rPr>
        <w:t>מיכאל</w:t>
      </w:r>
      <w:r>
        <w:rPr>
          <w:rtl/>
        </w:rPr>
        <w:t xml:space="preserve"> מלכיאור (העבודה-מימד):</w:t>
      </w:r>
    </w:p>
    <w:p w14:paraId="690ACBBA" w14:textId="77777777" w:rsidR="00000000" w:rsidRDefault="00F01BE4">
      <w:pPr>
        <w:pStyle w:val="a"/>
        <w:rPr>
          <w:rFonts w:hint="cs"/>
          <w:rtl/>
        </w:rPr>
      </w:pPr>
    </w:p>
    <w:p w14:paraId="5E369375" w14:textId="77777777" w:rsidR="00000000" w:rsidRDefault="00F01BE4">
      <w:pPr>
        <w:pStyle w:val="a"/>
        <w:rPr>
          <w:rFonts w:hint="cs"/>
          <w:rtl/>
        </w:rPr>
      </w:pPr>
      <w:r>
        <w:rPr>
          <w:rFonts w:hint="cs"/>
          <w:rtl/>
        </w:rPr>
        <w:t>זה גם מרד?</w:t>
      </w:r>
    </w:p>
    <w:p w14:paraId="6EC3D721" w14:textId="77777777" w:rsidR="00000000" w:rsidRDefault="00F01BE4">
      <w:pPr>
        <w:pStyle w:val="a"/>
        <w:rPr>
          <w:rFonts w:hint="cs"/>
          <w:rtl/>
        </w:rPr>
      </w:pPr>
    </w:p>
    <w:p w14:paraId="6A20EED8" w14:textId="77777777" w:rsidR="00000000" w:rsidRDefault="00F01BE4">
      <w:pPr>
        <w:pStyle w:val="SpeakerCon"/>
        <w:rPr>
          <w:rtl/>
        </w:rPr>
      </w:pPr>
      <w:bookmarkStart w:id="158" w:name="FS000001068T29_09_2003_13_30_19C"/>
      <w:bookmarkEnd w:id="158"/>
      <w:r>
        <w:rPr>
          <w:rtl/>
        </w:rPr>
        <w:t>ניסן סלומינסקי (מפד"ל):</w:t>
      </w:r>
    </w:p>
    <w:p w14:paraId="0C77B701" w14:textId="77777777" w:rsidR="00000000" w:rsidRDefault="00F01BE4">
      <w:pPr>
        <w:pStyle w:val="a"/>
        <w:rPr>
          <w:rtl/>
        </w:rPr>
      </w:pPr>
    </w:p>
    <w:p w14:paraId="67B44F5E" w14:textId="77777777" w:rsidR="00000000" w:rsidRDefault="00F01BE4">
      <w:pPr>
        <w:pStyle w:val="a"/>
        <w:rPr>
          <w:rFonts w:hint="cs"/>
          <w:rtl/>
        </w:rPr>
      </w:pPr>
      <w:r>
        <w:rPr>
          <w:rFonts w:hint="cs"/>
          <w:rtl/>
        </w:rPr>
        <w:t xml:space="preserve">אתה מדבר על חיילים עכשיו, לא על אנשים חיצוניים. כשזהבה גלאון אומרת את זה, אני לא יכול להגיד שהיא מורדת. אני יכול להגיד לה שהיא סרבנית, אבל לא מורדת. </w:t>
      </w:r>
      <w:r>
        <w:rPr>
          <w:rFonts w:hint="cs"/>
          <w:rtl/>
        </w:rPr>
        <w:t>אבל כשחייל בצה"ל עושה את זה? מה הוא מצפה, להביא אליו את כל החיילים שלו?</w:t>
      </w:r>
    </w:p>
    <w:p w14:paraId="0B55B739" w14:textId="77777777" w:rsidR="00000000" w:rsidRDefault="00F01BE4">
      <w:pPr>
        <w:pStyle w:val="a"/>
        <w:rPr>
          <w:rFonts w:hint="cs"/>
          <w:rtl/>
        </w:rPr>
      </w:pPr>
    </w:p>
    <w:p w14:paraId="7262B2A9" w14:textId="77777777" w:rsidR="00000000" w:rsidRDefault="00F01BE4">
      <w:pPr>
        <w:pStyle w:val="ad"/>
        <w:rPr>
          <w:rFonts w:hint="cs"/>
          <w:b w:val="0"/>
          <w:bCs w:val="0"/>
          <w:u w:val="none"/>
          <w:rtl/>
        </w:rPr>
      </w:pPr>
      <w:r>
        <w:rPr>
          <w:rtl/>
        </w:rPr>
        <w:t>היו"ר</w:t>
      </w:r>
      <w:r>
        <w:rPr>
          <w:rFonts w:hint="cs"/>
          <w:rtl/>
        </w:rPr>
        <w:t xml:space="preserve"> נסים דהן:</w:t>
      </w:r>
    </w:p>
    <w:p w14:paraId="4F6CFCFF" w14:textId="77777777" w:rsidR="00000000" w:rsidRDefault="00F01BE4">
      <w:pPr>
        <w:pStyle w:val="a"/>
        <w:rPr>
          <w:rFonts w:hint="cs"/>
          <w:rtl/>
        </w:rPr>
      </w:pPr>
    </w:p>
    <w:p w14:paraId="2332A95E" w14:textId="77777777" w:rsidR="00000000" w:rsidRDefault="00F01BE4">
      <w:pPr>
        <w:pStyle w:val="a"/>
        <w:rPr>
          <w:rFonts w:hint="cs"/>
          <w:rtl/>
        </w:rPr>
      </w:pPr>
      <w:r>
        <w:rPr>
          <w:rFonts w:hint="cs"/>
          <w:rtl/>
        </w:rPr>
        <w:t xml:space="preserve">חבר הכנסת סלומינסקי, אתה נאלץ לסיים. </w:t>
      </w:r>
    </w:p>
    <w:p w14:paraId="69982FBF" w14:textId="77777777" w:rsidR="00000000" w:rsidRDefault="00F01BE4">
      <w:pPr>
        <w:pStyle w:val="a"/>
        <w:rPr>
          <w:rFonts w:hint="cs"/>
          <w:rtl/>
        </w:rPr>
      </w:pPr>
    </w:p>
    <w:p w14:paraId="0E6C9FDC" w14:textId="77777777" w:rsidR="00000000" w:rsidRDefault="00F01BE4">
      <w:pPr>
        <w:pStyle w:val="SpeakerCon"/>
        <w:rPr>
          <w:rtl/>
        </w:rPr>
      </w:pPr>
      <w:bookmarkStart w:id="159" w:name="FS000001068T29_09_2003_13_31_21C"/>
      <w:bookmarkEnd w:id="159"/>
      <w:r>
        <w:rPr>
          <w:rtl/>
        </w:rPr>
        <w:t>ניסן סלומינסקי (מפד"ל):</w:t>
      </w:r>
    </w:p>
    <w:p w14:paraId="783D7CDB" w14:textId="77777777" w:rsidR="00000000" w:rsidRDefault="00F01BE4">
      <w:pPr>
        <w:pStyle w:val="a"/>
        <w:rPr>
          <w:rtl/>
        </w:rPr>
      </w:pPr>
    </w:p>
    <w:p w14:paraId="69EBD7C4" w14:textId="77777777" w:rsidR="00000000" w:rsidRDefault="00F01BE4">
      <w:pPr>
        <w:pStyle w:val="a"/>
        <w:rPr>
          <w:rFonts w:hint="cs"/>
          <w:rtl/>
        </w:rPr>
      </w:pPr>
      <w:r>
        <w:rPr>
          <w:rFonts w:hint="cs"/>
          <w:rtl/>
        </w:rPr>
        <w:t>אנחנו נותנים גיבוי מלא לכל המערכת שצריכה לקבל את ההחלטה. ראש הממשלה ושר הביטחון, אנשים מוסריים מאין כמ</w:t>
      </w:r>
      <w:r>
        <w:rPr>
          <w:rFonts w:hint="cs"/>
          <w:rtl/>
        </w:rPr>
        <w:t xml:space="preserve">ותם בנושא הזה שצריכים להחליט </w:t>
      </w:r>
      <w:r>
        <w:rPr>
          <w:rtl/>
        </w:rPr>
        <w:t>–</w:t>
      </w:r>
      <w:r>
        <w:rPr>
          <w:rFonts w:hint="cs"/>
          <w:rtl/>
        </w:rPr>
        <w:t xml:space="preserve"> אנחנו נותנים להם גיבוי מלא. אנחנו נותנים גב לכל שדרת הפיקוד בצה"ל, ובעיקר לאלה שצריכים ללחוץ על ההדק ולבצע. כשהם רואים שיש בעיה ויש יותר מדי אזרחים בשטח, הם יכולים לא ללחוץ על ההדק והם יחזרו ויקבלו גיבוי מלא מהמפקדים. אנחנו נ</w:t>
      </w:r>
      <w:r>
        <w:rPr>
          <w:rFonts w:hint="cs"/>
          <w:rtl/>
        </w:rPr>
        <w:t xml:space="preserve">ותנים להם גיבוי מלא. </w:t>
      </w:r>
    </w:p>
    <w:p w14:paraId="17C15DEF" w14:textId="77777777" w:rsidR="00000000" w:rsidRDefault="00F01BE4">
      <w:pPr>
        <w:pStyle w:val="a"/>
        <w:rPr>
          <w:rFonts w:hint="cs"/>
          <w:rtl/>
        </w:rPr>
      </w:pPr>
    </w:p>
    <w:p w14:paraId="703D6A98" w14:textId="77777777" w:rsidR="00000000" w:rsidRDefault="00F01BE4">
      <w:pPr>
        <w:pStyle w:val="a"/>
        <w:rPr>
          <w:rFonts w:hint="cs"/>
          <w:rtl/>
        </w:rPr>
      </w:pPr>
      <w:r>
        <w:rPr>
          <w:rFonts w:hint="cs"/>
          <w:rtl/>
        </w:rPr>
        <w:t xml:space="preserve">אני פונה שוב לאנשי השמאל ואומר להם: שחטתם כל פרה קדושה במדינה הזאת. אל תעשו את זה גם לצה"ל. אין לנו צבא מלבד צה"ל. אתם באופוזיציה מנסים לשחוט כל פרה קדושה שרק אפשר. </w:t>
      </w:r>
    </w:p>
    <w:p w14:paraId="7F2F4213" w14:textId="77777777" w:rsidR="00000000" w:rsidRDefault="00F01BE4">
      <w:pPr>
        <w:pStyle w:val="a"/>
        <w:rPr>
          <w:rFonts w:hint="cs"/>
          <w:rtl/>
        </w:rPr>
      </w:pPr>
    </w:p>
    <w:p w14:paraId="5306D2A7" w14:textId="77777777" w:rsidR="00000000" w:rsidRDefault="00F01BE4">
      <w:pPr>
        <w:pStyle w:val="ac"/>
        <w:rPr>
          <w:rtl/>
        </w:rPr>
      </w:pPr>
      <w:r>
        <w:rPr>
          <w:rFonts w:hint="eastAsia"/>
          <w:rtl/>
        </w:rPr>
        <w:t>חיים</w:t>
      </w:r>
      <w:r>
        <w:rPr>
          <w:rtl/>
        </w:rPr>
        <w:t xml:space="preserve"> אורון (מרצ):</w:t>
      </w:r>
    </w:p>
    <w:p w14:paraId="47CC4555" w14:textId="77777777" w:rsidR="00000000" w:rsidRDefault="00F01BE4">
      <w:pPr>
        <w:pStyle w:val="a"/>
        <w:rPr>
          <w:rFonts w:hint="cs"/>
          <w:rtl/>
        </w:rPr>
      </w:pPr>
    </w:p>
    <w:p w14:paraId="028CA09B" w14:textId="77777777" w:rsidR="00000000" w:rsidRDefault="00F01BE4">
      <w:pPr>
        <w:pStyle w:val="a"/>
        <w:rPr>
          <w:rFonts w:hint="cs"/>
          <w:rtl/>
        </w:rPr>
      </w:pPr>
      <w:r>
        <w:rPr>
          <w:rFonts w:hint="cs"/>
          <w:rtl/>
        </w:rPr>
        <w:t>אתם אלופים בהפרת פקודות מההתנחלות הראשונה ועד ה</w:t>
      </w:r>
      <w:r>
        <w:rPr>
          <w:rFonts w:hint="cs"/>
          <w:rtl/>
        </w:rPr>
        <w:t xml:space="preserve">אחרונה, אז אל תטיף מוסר. </w:t>
      </w:r>
    </w:p>
    <w:p w14:paraId="67F9FBCD" w14:textId="77777777" w:rsidR="00000000" w:rsidRDefault="00F01BE4">
      <w:pPr>
        <w:pStyle w:val="a"/>
        <w:rPr>
          <w:rFonts w:hint="cs"/>
          <w:rtl/>
        </w:rPr>
      </w:pPr>
    </w:p>
    <w:p w14:paraId="7C3DC8BB" w14:textId="77777777" w:rsidR="00000000" w:rsidRDefault="00F01BE4">
      <w:pPr>
        <w:pStyle w:val="ad"/>
        <w:rPr>
          <w:rtl/>
        </w:rPr>
      </w:pPr>
    </w:p>
    <w:p w14:paraId="694A95EF" w14:textId="77777777" w:rsidR="00000000" w:rsidRDefault="00F01BE4">
      <w:pPr>
        <w:pStyle w:val="ad"/>
        <w:rPr>
          <w:rtl/>
        </w:rPr>
      </w:pPr>
      <w:r>
        <w:rPr>
          <w:rtl/>
        </w:rPr>
        <w:t>היו"ר</w:t>
      </w:r>
      <w:r>
        <w:rPr>
          <w:rFonts w:hint="cs"/>
          <w:rtl/>
        </w:rPr>
        <w:t xml:space="preserve"> נסים דהן</w:t>
      </w:r>
      <w:r>
        <w:rPr>
          <w:rtl/>
        </w:rPr>
        <w:t>:</w:t>
      </w:r>
    </w:p>
    <w:p w14:paraId="6D66D028" w14:textId="77777777" w:rsidR="00000000" w:rsidRDefault="00F01BE4">
      <w:pPr>
        <w:pStyle w:val="a"/>
        <w:rPr>
          <w:rtl/>
        </w:rPr>
      </w:pPr>
    </w:p>
    <w:p w14:paraId="1C4C82AC" w14:textId="77777777" w:rsidR="00000000" w:rsidRDefault="00F01BE4">
      <w:pPr>
        <w:pStyle w:val="a"/>
        <w:rPr>
          <w:rFonts w:hint="cs"/>
          <w:rtl/>
        </w:rPr>
      </w:pPr>
      <w:r>
        <w:rPr>
          <w:rFonts w:hint="cs"/>
          <w:rtl/>
        </w:rPr>
        <w:t xml:space="preserve">חבר הכנסת אורון, אני מבין את הרגישות שלך כלפי טייסים.  </w:t>
      </w:r>
    </w:p>
    <w:p w14:paraId="3E3DC8F1" w14:textId="77777777" w:rsidR="00000000" w:rsidRDefault="00F01BE4">
      <w:pPr>
        <w:pStyle w:val="a"/>
        <w:rPr>
          <w:rFonts w:hint="cs"/>
          <w:rtl/>
        </w:rPr>
      </w:pPr>
    </w:p>
    <w:p w14:paraId="635291D3" w14:textId="77777777" w:rsidR="00000000" w:rsidRDefault="00F01BE4">
      <w:pPr>
        <w:pStyle w:val="SpeakerCon"/>
        <w:rPr>
          <w:rtl/>
        </w:rPr>
      </w:pPr>
      <w:bookmarkStart w:id="160" w:name="FS000001068T29_09_2003_13_34_50C"/>
      <w:bookmarkEnd w:id="160"/>
      <w:r>
        <w:rPr>
          <w:rtl/>
        </w:rPr>
        <w:t>ניסן סלומינסקי (מפד"ל):</w:t>
      </w:r>
    </w:p>
    <w:p w14:paraId="71B14868" w14:textId="77777777" w:rsidR="00000000" w:rsidRDefault="00F01BE4">
      <w:pPr>
        <w:pStyle w:val="a"/>
        <w:rPr>
          <w:rtl/>
        </w:rPr>
      </w:pPr>
    </w:p>
    <w:p w14:paraId="3933A82E" w14:textId="77777777" w:rsidR="00000000" w:rsidRDefault="00F01BE4">
      <w:pPr>
        <w:pStyle w:val="a"/>
        <w:rPr>
          <w:rFonts w:hint="cs"/>
          <w:rtl/>
        </w:rPr>
      </w:pPr>
      <w:r>
        <w:rPr>
          <w:rFonts w:hint="cs"/>
          <w:rtl/>
        </w:rPr>
        <w:t xml:space="preserve">אל תגיד "אתם", זה לא "אתם". </w:t>
      </w:r>
    </w:p>
    <w:p w14:paraId="0DC7C3DB" w14:textId="77777777" w:rsidR="00000000" w:rsidRDefault="00F01BE4">
      <w:pPr>
        <w:pStyle w:val="a"/>
        <w:rPr>
          <w:rFonts w:hint="cs"/>
          <w:rtl/>
        </w:rPr>
      </w:pPr>
    </w:p>
    <w:p w14:paraId="43B1658D" w14:textId="77777777" w:rsidR="00000000" w:rsidRDefault="00F01BE4">
      <w:pPr>
        <w:pStyle w:val="a"/>
        <w:rPr>
          <w:rFonts w:hint="cs"/>
          <w:rtl/>
        </w:rPr>
      </w:pPr>
      <w:r>
        <w:rPr>
          <w:rFonts w:hint="cs"/>
          <w:rtl/>
        </w:rPr>
        <w:t xml:space="preserve">אנחנו מסיימים בגמר חתימה לכל עם ישראל, ובמקרה דנן בעיקר לחיילי צה"ל ולמפקדיו. </w:t>
      </w:r>
    </w:p>
    <w:p w14:paraId="0791A685" w14:textId="77777777" w:rsidR="00000000" w:rsidRDefault="00F01BE4">
      <w:pPr>
        <w:pStyle w:val="a"/>
        <w:rPr>
          <w:rFonts w:hint="cs"/>
          <w:rtl/>
        </w:rPr>
      </w:pPr>
    </w:p>
    <w:p w14:paraId="79ADFD0D" w14:textId="77777777" w:rsidR="00000000" w:rsidRDefault="00F01BE4">
      <w:pPr>
        <w:pStyle w:val="ac"/>
        <w:rPr>
          <w:rtl/>
        </w:rPr>
      </w:pPr>
      <w:r>
        <w:rPr>
          <w:rFonts w:hint="eastAsia"/>
          <w:rtl/>
        </w:rPr>
        <w:t>זהבה</w:t>
      </w:r>
      <w:r>
        <w:rPr>
          <w:rtl/>
        </w:rPr>
        <w:t xml:space="preserve"> גלאון (מרצ):</w:t>
      </w:r>
    </w:p>
    <w:p w14:paraId="22D1D988" w14:textId="77777777" w:rsidR="00000000" w:rsidRDefault="00F01BE4">
      <w:pPr>
        <w:pStyle w:val="a"/>
        <w:rPr>
          <w:rFonts w:hint="cs"/>
          <w:rtl/>
        </w:rPr>
      </w:pPr>
    </w:p>
    <w:p w14:paraId="6792E8FB" w14:textId="77777777" w:rsidR="00000000" w:rsidRDefault="00F01BE4">
      <w:pPr>
        <w:pStyle w:val="a"/>
        <w:rPr>
          <w:rFonts w:hint="cs"/>
          <w:rtl/>
        </w:rPr>
      </w:pPr>
      <w:r>
        <w:rPr>
          <w:rFonts w:hint="cs"/>
          <w:rtl/>
        </w:rPr>
        <w:t xml:space="preserve">תעשו חשבון איך הגענו למצב הזה. </w:t>
      </w:r>
    </w:p>
    <w:p w14:paraId="0A00D654" w14:textId="77777777" w:rsidR="00000000" w:rsidRDefault="00F01BE4">
      <w:pPr>
        <w:pStyle w:val="a"/>
        <w:rPr>
          <w:rFonts w:hint="cs"/>
          <w:rtl/>
        </w:rPr>
      </w:pPr>
    </w:p>
    <w:p w14:paraId="5D2B12A1" w14:textId="77777777" w:rsidR="00000000" w:rsidRDefault="00F01BE4">
      <w:pPr>
        <w:pStyle w:val="ad"/>
        <w:rPr>
          <w:rFonts w:hint="cs"/>
          <w:b w:val="0"/>
          <w:bCs w:val="0"/>
          <w:u w:val="none"/>
          <w:rtl/>
        </w:rPr>
      </w:pPr>
      <w:r>
        <w:rPr>
          <w:rtl/>
        </w:rPr>
        <w:t>היו"</w:t>
      </w:r>
      <w:r>
        <w:rPr>
          <w:rFonts w:hint="cs"/>
          <w:rtl/>
        </w:rPr>
        <w:t>ר נסים דהן:</w:t>
      </w:r>
    </w:p>
    <w:p w14:paraId="58769A94" w14:textId="77777777" w:rsidR="00000000" w:rsidRDefault="00F01BE4">
      <w:pPr>
        <w:pStyle w:val="a"/>
        <w:rPr>
          <w:rFonts w:hint="cs"/>
          <w:rtl/>
        </w:rPr>
      </w:pPr>
    </w:p>
    <w:p w14:paraId="591515C7" w14:textId="77777777" w:rsidR="00000000" w:rsidRDefault="00F01BE4">
      <w:pPr>
        <w:pStyle w:val="a"/>
        <w:rPr>
          <w:rFonts w:hint="cs"/>
          <w:rtl/>
        </w:rPr>
      </w:pPr>
      <w:r>
        <w:rPr>
          <w:rFonts w:hint="cs"/>
          <w:rtl/>
        </w:rPr>
        <w:t xml:space="preserve">כבוד שר הביטחון ישיב על ההצעה לסדר-היום. </w:t>
      </w:r>
    </w:p>
    <w:p w14:paraId="18F1505B" w14:textId="77777777" w:rsidR="00000000" w:rsidRDefault="00F01BE4">
      <w:pPr>
        <w:pStyle w:val="a"/>
        <w:rPr>
          <w:rFonts w:hint="cs"/>
          <w:rtl/>
        </w:rPr>
      </w:pPr>
    </w:p>
    <w:p w14:paraId="7CA47D76" w14:textId="77777777" w:rsidR="00000000" w:rsidRDefault="00F01BE4">
      <w:pPr>
        <w:pStyle w:val="ac"/>
        <w:rPr>
          <w:rtl/>
        </w:rPr>
      </w:pPr>
      <w:r>
        <w:rPr>
          <w:rFonts w:hint="eastAsia"/>
          <w:rtl/>
        </w:rPr>
        <w:t>רן</w:t>
      </w:r>
      <w:r>
        <w:rPr>
          <w:rtl/>
        </w:rPr>
        <w:t xml:space="preserve"> כהן (מרצ):</w:t>
      </w:r>
    </w:p>
    <w:p w14:paraId="4D6DFFDE" w14:textId="77777777" w:rsidR="00000000" w:rsidRDefault="00F01BE4">
      <w:pPr>
        <w:pStyle w:val="a"/>
        <w:rPr>
          <w:rFonts w:hint="cs"/>
          <w:rtl/>
        </w:rPr>
      </w:pPr>
    </w:p>
    <w:p w14:paraId="0FFDC5FD" w14:textId="77777777" w:rsidR="00000000" w:rsidRDefault="00F01BE4">
      <w:pPr>
        <w:pStyle w:val="a"/>
        <w:rPr>
          <w:rFonts w:hint="cs"/>
          <w:rtl/>
        </w:rPr>
      </w:pPr>
      <w:r>
        <w:rPr>
          <w:rFonts w:hint="cs"/>
          <w:rtl/>
        </w:rPr>
        <w:t xml:space="preserve">מהשמאל עוד לא יצא אף רוצח ואף טרוריסט. </w:t>
      </w:r>
    </w:p>
    <w:p w14:paraId="15A12253" w14:textId="77777777" w:rsidR="00000000" w:rsidRDefault="00F01BE4">
      <w:pPr>
        <w:pStyle w:val="a"/>
        <w:rPr>
          <w:rFonts w:hint="cs"/>
          <w:rtl/>
        </w:rPr>
      </w:pPr>
    </w:p>
    <w:p w14:paraId="61AE9275" w14:textId="77777777" w:rsidR="00000000" w:rsidRDefault="00F01BE4">
      <w:pPr>
        <w:pStyle w:val="ad"/>
        <w:rPr>
          <w:rFonts w:hint="cs"/>
          <w:b w:val="0"/>
          <w:bCs w:val="0"/>
          <w:u w:val="none"/>
          <w:rtl/>
        </w:rPr>
      </w:pPr>
      <w:r>
        <w:rPr>
          <w:rtl/>
        </w:rPr>
        <w:t>היו"ר</w:t>
      </w:r>
      <w:r>
        <w:rPr>
          <w:rFonts w:hint="cs"/>
          <w:rtl/>
        </w:rPr>
        <w:t xml:space="preserve"> נסים דהן:</w:t>
      </w:r>
    </w:p>
    <w:p w14:paraId="01357736" w14:textId="77777777" w:rsidR="00000000" w:rsidRDefault="00F01BE4">
      <w:pPr>
        <w:pStyle w:val="a"/>
        <w:rPr>
          <w:rFonts w:hint="cs"/>
          <w:rtl/>
        </w:rPr>
      </w:pPr>
    </w:p>
    <w:p w14:paraId="7B2B0AE3" w14:textId="77777777" w:rsidR="00000000" w:rsidRDefault="00F01BE4">
      <w:pPr>
        <w:pStyle w:val="a"/>
        <w:rPr>
          <w:rFonts w:hint="cs"/>
          <w:rtl/>
        </w:rPr>
      </w:pPr>
      <w:r>
        <w:rPr>
          <w:rFonts w:hint="cs"/>
          <w:rtl/>
        </w:rPr>
        <w:t xml:space="preserve">חבר הכנסת רן כהן, עכשיו אתה מפריע לשר הביטחון לדבר. אדוני שר הביטחון, הבמה שלך. </w:t>
      </w:r>
    </w:p>
    <w:p w14:paraId="3D4D901E" w14:textId="77777777" w:rsidR="00000000" w:rsidRDefault="00F01BE4">
      <w:pPr>
        <w:pStyle w:val="Speaker"/>
        <w:rPr>
          <w:rFonts w:hint="cs"/>
          <w:rtl/>
        </w:rPr>
      </w:pPr>
    </w:p>
    <w:p w14:paraId="639E9242" w14:textId="77777777" w:rsidR="00000000" w:rsidRDefault="00F01BE4">
      <w:pPr>
        <w:pStyle w:val="Speaker"/>
        <w:rPr>
          <w:rtl/>
        </w:rPr>
      </w:pPr>
      <w:bookmarkStart w:id="161" w:name="FS000000949T29_09_2003_13_37_34"/>
      <w:bookmarkStart w:id="162" w:name="_Toc55731525"/>
      <w:bookmarkEnd w:id="161"/>
      <w:r>
        <w:rPr>
          <w:rFonts w:hint="eastAsia"/>
          <w:rtl/>
        </w:rPr>
        <w:t>שר</w:t>
      </w:r>
      <w:r>
        <w:rPr>
          <w:rtl/>
        </w:rPr>
        <w:t xml:space="preserve"> הביטח</w:t>
      </w:r>
      <w:r>
        <w:rPr>
          <w:rtl/>
        </w:rPr>
        <w:t>ון שאול מופז:</w:t>
      </w:r>
      <w:bookmarkEnd w:id="162"/>
    </w:p>
    <w:p w14:paraId="555DD321" w14:textId="77777777" w:rsidR="00000000" w:rsidRDefault="00F01BE4">
      <w:pPr>
        <w:pStyle w:val="a"/>
        <w:rPr>
          <w:rFonts w:hint="cs"/>
          <w:rtl/>
        </w:rPr>
      </w:pPr>
    </w:p>
    <w:p w14:paraId="0B797B13" w14:textId="77777777" w:rsidR="00000000" w:rsidRDefault="00F01BE4">
      <w:pPr>
        <w:pStyle w:val="a"/>
        <w:rPr>
          <w:rFonts w:hint="cs"/>
          <w:rtl/>
        </w:rPr>
      </w:pPr>
      <w:r>
        <w:rPr>
          <w:rFonts w:hint="cs"/>
          <w:rtl/>
        </w:rPr>
        <w:t xml:space="preserve">שנה טובה לכם. </w:t>
      </w:r>
    </w:p>
    <w:p w14:paraId="4E733276" w14:textId="77777777" w:rsidR="00000000" w:rsidRDefault="00F01BE4">
      <w:pPr>
        <w:pStyle w:val="a"/>
        <w:rPr>
          <w:rFonts w:hint="cs"/>
          <w:rtl/>
        </w:rPr>
      </w:pPr>
    </w:p>
    <w:p w14:paraId="3463B94D" w14:textId="77777777" w:rsidR="00000000" w:rsidRDefault="00F01BE4">
      <w:pPr>
        <w:pStyle w:val="a"/>
        <w:rPr>
          <w:rFonts w:hint="cs"/>
          <w:rtl/>
        </w:rPr>
      </w:pPr>
      <w:r>
        <w:rPr>
          <w:rFonts w:hint="cs"/>
          <w:rtl/>
        </w:rPr>
        <w:t>אדוני היושב-ראש, כנסת נכבדה, אני מבקש לפני הכול להביע צער ולשלוח את תנחומינו למשפחות הנרצחים ביישוב נגוהות בערב ראש השנה - למשפחת אברהם, שבתם התינוקת שקד, זיכרונה לברכה, נרצחה בדמי ימיה, ולמשפחתו של אייל יברבוים, זיכרונו לברכ</w:t>
      </w:r>
      <w:r>
        <w:rPr>
          <w:rFonts w:hint="cs"/>
          <w:rtl/>
        </w:rPr>
        <w:t xml:space="preserve">ה, ולאחל החלמה לפצועים. </w:t>
      </w:r>
    </w:p>
    <w:p w14:paraId="70C8900B" w14:textId="77777777" w:rsidR="00000000" w:rsidRDefault="00F01BE4">
      <w:pPr>
        <w:pStyle w:val="a"/>
        <w:rPr>
          <w:rFonts w:hint="cs"/>
          <w:rtl/>
        </w:rPr>
      </w:pPr>
    </w:p>
    <w:p w14:paraId="594AE45D" w14:textId="77777777" w:rsidR="00000000" w:rsidRDefault="00F01BE4">
      <w:pPr>
        <w:pStyle w:val="a"/>
        <w:rPr>
          <w:rFonts w:hint="cs"/>
          <w:rtl/>
        </w:rPr>
      </w:pPr>
      <w:r>
        <w:rPr>
          <w:rFonts w:hint="cs"/>
          <w:rtl/>
        </w:rPr>
        <w:t>אשר למכתב הסרבנים - קבוצה של 27 אזרחים בעלי עמדה פוליטית, שרובם הגדול סיימו זה כבר את שירותם כטייסים בחיל האוויר ומיעוטם עודם בשירות, חתמה על מכתב פומבי, שתוכנו פוליטי. ננקט כאן אקט פוליטי סנסציוני במסווה של אקט מוסרי, תוך כדי פני</w:t>
      </w:r>
      <w:r>
        <w:rPr>
          <w:rFonts w:hint="cs"/>
          <w:rtl/>
        </w:rPr>
        <w:t>יה ישירה והבטחת בלעדיות לכלי תקשורת מסוימים.</w:t>
      </w:r>
    </w:p>
    <w:p w14:paraId="2927B30E" w14:textId="77777777" w:rsidR="00000000" w:rsidRDefault="00F01BE4">
      <w:pPr>
        <w:pStyle w:val="a"/>
        <w:rPr>
          <w:rFonts w:hint="cs"/>
          <w:rtl/>
        </w:rPr>
      </w:pPr>
    </w:p>
    <w:p w14:paraId="730CEFCF" w14:textId="77777777" w:rsidR="00000000" w:rsidRDefault="00F01BE4">
      <w:pPr>
        <w:pStyle w:val="a"/>
        <w:rPr>
          <w:rFonts w:hint="cs"/>
          <w:rtl/>
        </w:rPr>
      </w:pPr>
      <w:r>
        <w:rPr>
          <w:rFonts w:hint="cs"/>
          <w:rtl/>
        </w:rPr>
        <w:t>עיקרו של המכתב הוא הודעה על התנגדות תקיפה לביצוע פקודות בלתי חוקיות ובלתי מוסריות כביכול, ועל סירוב לקחת חלק בתקיפות חיל האוויר במרכזי אוכלוסייה אזרחית ולפגוע באזרחים חפים מפשע. מן המכתב משתמעת האשמת שווא שקרית</w:t>
      </w:r>
      <w:r>
        <w:rPr>
          <w:rFonts w:hint="cs"/>
          <w:rtl/>
        </w:rPr>
        <w:t xml:space="preserve"> בעליל, כי בחיל האוויר ניתנו פקודות בלתי חוקיות לפגוע באוכלוסייה אזרחית.</w:t>
      </w:r>
    </w:p>
    <w:p w14:paraId="5258BC3A" w14:textId="77777777" w:rsidR="00000000" w:rsidRDefault="00F01BE4">
      <w:pPr>
        <w:pStyle w:val="a"/>
        <w:rPr>
          <w:rFonts w:hint="cs"/>
          <w:rtl/>
        </w:rPr>
      </w:pPr>
    </w:p>
    <w:p w14:paraId="3139E9CB" w14:textId="77777777" w:rsidR="00000000" w:rsidRDefault="00F01BE4">
      <w:pPr>
        <w:pStyle w:val="a"/>
        <w:rPr>
          <w:rFonts w:hint="cs"/>
          <w:rtl/>
        </w:rPr>
      </w:pPr>
      <w:r>
        <w:rPr>
          <w:rFonts w:hint="cs"/>
          <w:rtl/>
        </w:rPr>
        <w:t>חומרתו של המעשה שעשו חותמי המכתב יש לה פנים רבות. אני מבקש לציין עשרה היבטים של חומרת המעשה:</w:t>
      </w:r>
    </w:p>
    <w:p w14:paraId="15CAD9BB" w14:textId="77777777" w:rsidR="00000000" w:rsidRDefault="00F01BE4">
      <w:pPr>
        <w:pStyle w:val="a"/>
        <w:rPr>
          <w:rFonts w:hint="cs"/>
          <w:rtl/>
        </w:rPr>
      </w:pPr>
    </w:p>
    <w:p w14:paraId="220F8B44" w14:textId="77777777" w:rsidR="00000000" w:rsidRDefault="00F01BE4">
      <w:pPr>
        <w:pStyle w:val="a"/>
        <w:rPr>
          <w:rFonts w:hint="cs"/>
          <w:rtl/>
        </w:rPr>
      </w:pPr>
      <w:r>
        <w:rPr>
          <w:rFonts w:hint="cs"/>
          <w:rtl/>
        </w:rPr>
        <w:t>ראשית כול, מדובר בסילוף האמת, סילוף בוטה ומכוער. צה"ל איננו נותן ללוחמיו פקודות בלתי חוק</w:t>
      </w:r>
      <w:r>
        <w:rPr>
          <w:rFonts w:hint="cs"/>
          <w:rtl/>
        </w:rPr>
        <w:t>יות, ובוודאי לא פקודות לפגוע באוכלוסייה אזרחית חפה מפשע. מדובר בעלילה גסה, היפוכה של המציאות, וכל מפקד בצה"ל וכל טייס בחיל האוויר יודע זאת.</w:t>
      </w:r>
    </w:p>
    <w:p w14:paraId="495E693F" w14:textId="77777777" w:rsidR="00000000" w:rsidRDefault="00F01BE4">
      <w:pPr>
        <w:pStyle w:val="a"/>
        <w:rPr>
          <w:rFonts w:hint="cs"/>
          <w:rtl/>
        </w:rPr>
      </w:pPr>
    </w:p>
    <w:p w14:paraId="45F882E8" w14:textId="77777777" w:rsidR="00000000" w:rsidRDefault="00F01BE4">
      <w:pPr>
        <w:pStyle w:val="a"/>
        <w:rPr>
          <w:rFonts w:hint="cs"/>
          <w:rtl/>
        </w:rPr>
      </w:pPr>
      <w:r>
        <w:rPr>
          <w:rFonts w:hint="cs"/>
          <w:rtl/>
        </w:rPr>
        <w:t>שנית, יש במכתב מעשה ברור של הונאה והטעיית הציבור. רובם הגדול של חותמי  המכתב הם, כאמור, אזרחים בעלי עמדה פוליטית, ש</w:t>
      </w:r>
      <w:r>
        <w:rPr>
          <w:rFonts w:hint="cs"/>
          <w:rtl/>
        </w:rPr>
        <w:t xml:space="preserve">העדיפו להציג אותה כטייסים לובשי מדים כביכול. 18 מבין החותמים אינם טייסים פעילים זה כבר. מבין תשעת הנותרים, שעדיין נמצאים בשירות סדיר, שמונה אינם משרתים כלל בתפקידים הכרוכים במשימות לחימה בטרור. איש מן החותמים, למעט אולי אחד, מעולם לא קיבל פקודה לבצע פעולה </w:t>
      </w:r>
      <w:r>
        <w:rPr>
          <w:rFonts w:hint="cs"/>
          <w:rtl/>
        </w:rPr>
        <w:t xml:space="preserve">נגד יעד טרור בשטחים. ה"סירוב" למלא פקודות שלא ניתנו להם מעולם הוא וירטואלי ומוליך שולל. זו אחיזת עיניים ותו לא. נעשה כאן פשוט שימוש ציני בסרבלי הטיס להבעת עמדה פוליטית וניסיון נואל לפוליטיזציה של צה"ל ושל חיל האוויר ופגיעה בדמוקרטיה. </w:t>
      </w:r>
    </w:p>
    <w:p w14:paraId="69C2E322" w14:textId="77777777" w:rsidR="00000000" w:rsidRDefault="00F01BE4">
      <w:pPr>
        <w:pStyle w:val="a"/>
        <w:rPr>
          <w:rFonts w:hint="cs"/>
          <w:rtl/>
        </w:rPr>
      </w:pPr>
    </w:p>
    <w:p w14:paraId="74907BEB" w14:textId="77777777" w:rsidR="00000000" w:rsidRDefault="00F01BE4">
      <w:pPr>
        <w:pStyle w:val="a"/>
        <w:rPr>
          <w:rFonts w:hint="cs"/>
          <w:rtl/>
        </w:rPr>
      </w:pPr>
      <w:r>
        <w:rPr>
          <w:rFonts w:hint="cs"/>
          <w:rtl/>
        </w:rPr>
        <w:t xml:space="preserve">שלישית - וזהו בעיני </w:t>
      </w:r>
      <w:r>
        <w:rPr>
          <w:rFonts w:hint="cs"/>
          <w:rtl/>
        </w:rPr>
        <w:t>החטא הכבד ביותר - זו הצגת צה"ל כצבא בלתי מוסרי. זה ניסיון להטיל כתם בצה"ל, צבא העם, המגן על עצם קיומה של מדינת ישראל. צה"ל נועד להגנה על אזרחי המדינה באשר הם, ואני קובע ללא כל היסוס, כי מוסר הלחימה שלו הוא הגבוה ביותר בעולם. אין צבא בעולם שהיה מתמודד במידה</w:t>
      </w:r>
      <w:r>
        <w:rPr>
          <w:rFonts w:hint="cs"/>
          <w:rtl/>
        </w:rPr>
        <w:t xml:space="preserve"> כה רבה של איפוק וריסון עם טרור רצחני, בהיקף שמדינת ישראל עברה בשלוש השנים האחרונות. בלחימה האכזרית שנכפתה עלינו, צה"ל עושה שימוש רק באפס קצה של יכולותיו ואמצעיו. כל בר-דעת מבין מה היו התוצאות אלמלא עמד השיקול המוסרי לנגד עינינו ואלמלא נמנענו עד קצה היכולת</w:t>
      </w:r>
      <w:r>
        <w:rPr>
          <w:rFonts w:hint="cs"/>
          <w:rtl/>
        </w:rPr>
        <w:t xml:space="preserve"> בלחימתנו בטרור מלפגוע באוכלוסייה. </w:t>
      </w:r>
    </w:p>
    <w:p w14:paraId="65EEEE24" w14:textId="77777777" w:rsidR="00000000" w:rsidRDefault="00F01BE4">
      <w:pPr>
        <w:pStyle w:val="a"/>
        <w:rPr>
          <w:rFonts w:hint="cs"/>
          <w:rtl/>
        </w:rPr>
      </w:pPr>
    </w:p>
    <w:p w14:paraId="1A32BA04" w14:textId="77777777" w:rsidR="00000000" w:rsidRDefault="00F01BE4">
      <w:pPr>
        <w:pStyle w:val="a"/>
        <w:rPr>
          <w:rFonts w:hint="cs"/>
          <w:rtl/>
        </w:rPr>
      </w:pPr>
      <w:r>
        <w:rPr>
          <w:rFonts w:hint="cs"/>
          <w:rtl/>
        </w:rPr>
        <w:t>צה"ל פועל נקודתית נגד המחבלים וראשי הטרור, במטרה להגן על חייהם של אזרחי ישראל ותוך מאמץ מתמיד להימנע ככל האפשר מפגיעה באחרים. השיקול המוסרי מוטמע עמוק והוא חלק בלתי נפרד בכל תהליך קבלת ההחלטות בצה"ל ובדרג המדיני. גם האח</w:t>
      </w:r>
      <w:r>
        <w:rPr>
          <w:rFonts w:hint="cs"/>
          <w:rtl/>
        </w:rPr>
        <w:t>ריות לחייהם ולביטחונם של אזרחי ישראל היא שיקול מוסרי. למעשה, זהו השיקול המוסרי העליון. אדרבה, הפקרתם של אזרחי ישראל לפגיעתם הרצחנית של ארגוני הטרור היא הבלתי-מוסרית בעליל.</w:t>
      </w:r>
    </w:p>
    <w:p w14:paraId="2716E440" w14:textId="77777777" w:rsidR="00000000" w:rsidRDefault="00F01BE4">
      <w:pPr>
        <w:pStyle w:val="a"/>
        <w:rPr>
          <w:rFonts w:hint="cs"/>
          <w:rtl/>
        </w:rPr>
      </w:pPr>
    </w:p>
    <w:p w14:paraId="343F38F4" w14:textId="77777777" w:rsidR="00000000" w:rsidRDefault="00F01BE4">
      <w:pPr>
        <w:pStyle w:val="a"/>
        <w:ind w:firstLine="0"/>
        <w:rPr>
          <w:rFonts w:hint="cs"/>
          <w:rtl/>
        </w:rPr>
      </w:pPr>
      <w:r>
        <w:rPr>
          <w:rFonts w:hint="cs"/>
          <w:rtl/>
        </w:rPr>
        <w:tab/>
        <w:t xml:space="preserve">רביעית, מכתבם של הסרבנים מעניק עידוד מורלי לגרועים שבאויבי ישראל. </w:t>
      </w:r>
    </w:p>
    <w:p w14:paraId="7878A9FA" w14:textId="77777777" w:rsidR="00000000" w:rsidRDefault="00F01BE4">
      <w:pPr>
        <w:pStyle w:val="a"/>
        <w:ind w:firstLine="0"/>
        <w:rPr>
          <w:rFonts w:hint="cs"/>
          <w:rtl/>
        </w:rPr>
      </w:pPr>
    </w:p>
    <w:p w14:paraId="481DC4A5" w14:textId="77777777" w:rsidR="00000000" w:rsidRDefault="00F01BE4">
      <w:pPr>
        <w:pStyle w:val="ac"/>
        <w:rPr>
          <w:rtl/>
        </w:rPr>
      </w:pPr>
      <w:r>
        <w:rPr>
          <w:rFonts w:hint="eastAsia"/>
          <w:rtl/>
        </w:rPr>
        <w:t>זהבה</w:t>
      </w:r>
      <w:r>
        <w:rPr>
          <w:rtl/>
        </w:rPr>
        <w:t xml:space="preserve"> גלאון (מר</w:t>
      </w:r>
      <w:r>
        <w:rPr>
          <w:rtl/>
        </w:rPr>
        <w:t>צ):</w:t>
      </w:r>
    </w:p>
    <w:p w14:paraId="390DCC47" w14:textId="77777777" w:rsidR="00000000" w:rsidRDefault="00F01BE4">
      <w:pPr>
        <w:pStyle w:val="a"/>
        <w:rPr>
          <w:rFonts w:hint="cs"/>
          <w:rtl/>
        </w:rPr>
      </w:pPr>
    </w:p>
    <w:p w14:paraId="61628D91" w14:textId="77777777" w:rsidR="00000000" w:rsidRDefault="00F01BE4">
      <w:pPr>
        <w:pStyle w:val="a"/>
        <w:rPr>
          <w:rFonts w:hint="cs"/>
          <w:rtl/>
        </w:rPr>
      </w:pPr>
      <w:r>
        <w:rPr>
          <w:rFonts w:hint="cs"/>
          <w:rtl/>
        </w:rPr>
        <w:t>זה לא חוצפה קצת, הדיון הזה?</w:t>
      </w:r>
    </w:p>
    <w:p w14:paraId="1CDDE259" w14:textId="77777777" w:rsidR="00000000" w:rsidRDefault="00F01BE4">
      <w:pPr>
        <w:pStyle w:val="a"/>
        <w:rPr>
          <w:rFonts w:hint="cs"/>
          <w:rtl/>
        </w:rPr>
      </w:pPr>
    </w:p>
    <w:p w14:paraId="07412EAD" w14:textId="77777777" w:rsidR="00000000" w:rsidRDefault="00F01BE4">
      <w:pPr>
        <w:pStyle w:val="ad"/>
        <w:rPr>
          <w:rFonts w:hint="cs"/>
          <w:rtl/>
        </w:rPr>
      </w:pPr>
      <w:r>
        <w:rPr>
          <w:rFonts w:hint="cs"/>
          <w:rtl/>
        </w:rPr>
        <w:t>היו"ר נסים דהן:</w:t>
      </w:r>
    </w:p>
    <w:p w14:paraId="6AA85B1E" w14:textId="77777777" w:rsidR="00000000" w:rsidRDefault="00F01BE4">
      <w:pPr>
        <w:pStyle w:val="a"/>
        <w:rPr>
          <w:rFonts w:hint="cs"/>
          <w:rtl/>
        </w:rPr>
      </w:pPr>
    </w:p>
    <w:p w14:paraId="57BC778C" w14:textId="77777777" w:rsidR="00000000" w:rsidRDefault="00F01BE4">
      <w:pPr>
        <w:pStyle w:val="a"/>
        <w:rPr>
          <w:rFonts w:hint="cs"/>
          <w:rtl/>
        </w:rPr>
      </w:pPr>
      <w:r>
        <w:rPr>
          <w:rFonts w:hint="cs"/>
          <w:rtl/>
        </w:rPr>
        <w:t xml:space="preserve">חברת הכנסת גלאון, את מדברת אחר כך, תוכלי לומר מה שעל לבך. </w:t>
      </w:r>
    </w:p>
    <w:p w14:paraId="7443140B" w14:textId="77777777" w:rsidR="00000000" w:rsidRDefault="00F01BE4">
      <w:pPr>
        <w:pStyle w:val="a"/>
        <w:rPr>
          <w:rFonts w:hint="cs"/>
          <w:rtl/>
        </w:rPr>
      </w:pPr>
    </w:p>
    <w:p w14:paraId="4C64D033" w14:textId="77777777" w:rsidR="00000000" w:rsidRDefault="00F01BE4">
      <w:pPr>
        <w:pStyle w:val="SpeakerCon"/>
        <w:rPr>
          <w:rtl/>
        </w:rPr>
      </w:pPr>
      <w:bookmarkStart w:id="163" w:name="FS000000949T29_09_2003_13_15_42"/>
      <w:bookmarkStart w:id="164" w:name="FS000000949T29_09_2003_13_15_47C"/>
      <w:bookmarkEnd w:id="163"/>
      <w:bookmarkEnd w:id="164"/>
      <w:r>
        <w:rPr>
          <w:rtl/>
        </w:rPr>
        <w:t>שר הביטחון שאול מופז:</w:t>
      </w:r>
    </w:p>
    <w:p w14:paraId="52940513" w14:textId="77777777" w:rsidR="00000000" w:rsidRDefault="00F01BE4">
      <w:pPr>
        <w:pStyle w:val="a"/>
        <w:rPr>
          <w:rtl/>
        </w:rPr>
      </w:pPr>
    </w:p>
    <w:p w14:paraId="13938DDC" w14:textId="77777777" w:rsidR="00000000" w:rsidRDefault="00F01BE4">
      <w:pPr>
        <w:pStyle w:val="a"/>
        <w:rPr>
          <w:rFonts w:hint="cs"/>
          <w:rtl/>
        </w:rPr>
      </w:pPr>
      <w:r>
        <w:rPr>
          <w:rFonts w:hint="cs"/>
          <w:rtl/>
        </w:rPr>
        <w:t>ארגוני הטרור הרי אינם לוחמים, הם מבצעים פשעים נגד האנושות. מטרתם איננה שינוי גבולותיה של מדינת ישראל, הם דוגלים במוצהר בהש</w:t>
      </w:r>
      <w:r>
        <w:rPr>
          <w:rFonts w:hint="cs"/>
          <w:rtl/>
        </w:rPr>
        <w:t>מדתה הכוללת של מדינת היהודים וברצח אזרחיה, ללא הבחנה. בעיניהם כל יהודי ואזרח ישראל, מתינוק בן יומו ועד ישיש בא בימים, נושא גזר-דין מוות. הם פועלים ככל יכולתם לבצע את גזר-הדין. מכתב הטייסים, ולא מתוך כוונה חלילה, אלא מתוך קלות דעת, מעניק לארגוני הטרור תמיכה</w:t>
      </w:r>
      <w:r>
        <w:rPr>
          <w:rFonts w:hint="cs"/>
          <w:rtl/>
        </w:rPr>
        <w:t xml:space="preserve"> אגפית בלתי צפויה. </w:t>
      </w:r>
    </w:p>
    <w:p w14:paraId="1EB5F03D" w14:textId="77777777" w:rsidR="00000000" w:rsidRDefault="00F01BE4">
      <w:pPr>
        <w:pStyle w:val="a"/>
        <w:rPr>
          <w:rFonts w:hint="cs"/>
          <w:rtl/>
        </w:rPr>
      </w:pPr>
    </w:p>
    <w:p w14:paraId="44CE1A4B" w14:textId="77777777" w:rsidR="00000000" w:rsidRDefault="00F01BE4">
      <w:pPr>
        <w:pStyle w:val="a"/>
        <w:rPr>
          <w:rFonts w:hint="cs"/>
          <w:rtl/>
        </w:rPr>
      </w:pPr>
      <w:r>
        <w:rPr>
          <w:rFonts w:hint="cs"/>
          <w:rtl/>
        </w:rPr>
        <w:t xml:space="preserve">חמישית, יש כאן תביעה למתן חסינות למעשה לראשי הטרור. תוכנו של מכתב הטייסים </w:t>
      </w:r>
      <w:r>
        <w:rPr>
          <w:rtl/>
        </w:rPr>
        <w:t>–</w:t>
      </w:r>
      <w:r>
        <w:rPr>
          <w:rFonts w:hint="cs"/>
          <w:rtl/>
        </w:rPr>
        <w:t xml:space="preserve">  פירושו המעשי הוא דרישה למתן חסינות מלאה למנהיגי הטרור לפעול באין מפריע בתוך הערים ומחנות הפליטים, ללא חשש מפגיעה, כדי לרצוח עוד ישראלים רבים ככל שיוכלו. אם זו</w:t>
      </w:r>
      <w:r>
        <w:rPr>
          <w:rFonts w:hint="cs"/>
          <w:rtl/>
        </w:rPr>
        <w:t xml:space="preserve"> איננה הכוונה של כותבי המכתב, אין מנוס מן המסקנה כי זו בוודאי התוצאה ההגיונית הבלתי-נמנעת של דרישתם. </w:t>
      </w:r>
    </w:p>
    <w:p w14:paraId="31D389B0" w14:textId="77777777" w:rsidR="00000000" w:rsidRDefault="00F01BE4">
      <w:pPr>
        <w:pStyle w:val="a"/>
        <w:ind w:firstLine="0"/>
        <w:rPr>
          <w:rFonts w:hint="cs"/>
          <w:rtl/>
        </w:rPr>
      </w:pPr>
    </w:p>
    <w:p w14:paraId="1B55E1A2" w14:textId="77777777" w:rsidR="00000000" w:rsidRDefault="00F01BE4">
      <w:pPr>
        <w:pStyle w:val="a"/>
        <w:ind w:firstLine="0"/>
        <w:rPr>
          <w:rFonts w:hint="cs"/>
          <w:rtl/>
        </w:rPr>
      </w:pPr>
      <w:r>
        <w:rPr>
          <w:rFonts w:hint="cs"/>
          <w:rtl/>
        </w:rPr>
        <w:tab/>
        <w:t xml:space="preserve">שישית, הענקת נשק תעמולתי ופוליטי לאויבי ישראל בשעה של מאבק מדיני ובעת שמדינת ישראל נתונה תחת מתקפת טרור, ששום מדינה בעולם איננה עומדת מולה, לנוכח גל של </w:t>
      </w:r>
      <w:r>
        <w:rPr>
          <w:rFonts w:hint="cs"/>
          <w:rtl/>
        </w:rPr>
        <w:t xml:space="preserve">גילויים אנטישמיים. ישראל היא המדינה היחידה בעולם שעצם זכותה להתקיים נשלל על-ידי אויביה, ובראשם ארגוני הטרור והמדינות תומכות הטרור. כל שונאי ישראל ומתנגדיה עטים על מכתב הסרבנים כמוצאי שלל רב. </w:t>
      </w:r>
    </w:p>
    <w:p w14:paraId="48BDBC46" w14:textId="77777777" w:rsidR="00000000" w:rsidRDefault="00F01BE4">
      <w:pPr>
        <w:pStyle w:val="a"/>
        <w:ind w:firstLine="0"/>
        <w:rPr>
          <w:rFonts w:hint="cs"/>
          <w:rtl/>
        </w:rPr>
      </w:pPr>
    </w:p>
    <w:p w14:paraId="31EC9AA7" w14:textId="77777777" w:rsidR="00000000" w:rsidRDefault="00F01BE4">
      <w:pPr>
        <w:pStyle w:val="a"/>
        <w:ind w:firstLine="0"/>
        <w:rPr>
          <w:rFonts w:hint="cs"/>
          <w:rtl/>
        </w:rPr>
      </w:pPr>
      <w:r>
        <w:rPr>
          <w:rFonts w:hint="cs"/>
          <w:rtl/>
        </w:rPr>
        <w:tab/>
        <w:t>שביעית, חותמי  המכתב חטאו גם בהתנשאות ובפגיעה בחברים לנשק ובכל</w:t>
      </w:r>
      <w:r>
        <w:rPr>
          <w:rFonts w:hint="cs"/>
          <w:rtl/>
        </w:rPr>
        <w:t xml:space="preserve"> טייסי חיל האוויר. צה"ל וחיל האוויר אינם שוללים ואינם מונעים דיון בסוגיות מוסריות. צה"ל הוא הצבא היחיד בעולם שיש לו קוד אתי מחמיר ומוסרי כל כך, ויש בו גישה לכל מי שמבקש לברר, לערער, לדון ולהשמיע השגות, עד לדרגים הבכירים ביותר. מכתב הסרבנים מפגין התייפייפות</w:t>
      </w:r>
      <w:r>
        <w:rPr>
          <w:rFonts w:hint="cs"/>
          <w:rtl/>
        </w:rPr>
        <w:t xml:space="preserve"> יומרנית שנועדה לכאורה לבטא עמדת יתרון מוסרית על פני כל יתר לוחמי צה"ל וטייסי חיל האוויר, ובפועל היא מבטאת עמדה אנטי-מוסרית ואנטי-חברתית. </w:t>
      </w:r>
    </w:p>
    <w:p w14:paraId="5CF5CE9C" w14:textId="77777777" w:rsidR="00000000" w:rsidRDefault="00F01BE4">
      <w:pPr>
        <w:pStyle w:val="a"/>
        <w:ind w:firstLine="0"/>
        <w:rPr>
          <w:rFonts w:hint="cs"/>
          <w:rtl/>
        </w:rPr>
      </w:pPr>
    </w:p>
    <w:p w14:paraId="5D041D9F" w14:textId="77777777" w:rsidR="00000000" w:rsidRDefault="00F01BE4">
      <w:pPr>
        <w:pStyle w:val="a"/>
        <w:ind w:firstLine="0"/>
        <w:rPr>
          <w:rFonts w:hint="cs"/>
          <w:rtl/>
        </w:rPr>
      </w:pPr>
      <w:r>
        <w:rPr>
          <w:rFonts w:hint="cs"/>
          <w:rtl/>
        </w:rPr>
        <w:tab/>
        <w:t xml:space="preserve">שמינית, מן המכתב משתמעת דרישה למעשה להטיל את משימות הלחימה אך ורק על כוחות היבשה, והקלת ראש במחיר הכרוך בכך. בהנחה </w:t>
      </w:r>
      <w:r>
        <w:rPr>
          <w:rFonts w:hint="cs"/>
          <w:rtl/>
        </w:rPr>
        <w:t>שחותמי המכתב אינם שוללים את עצם זכותה של ישראל להתגונן נגד הטרור, הרי שהמסקנה הבלתי-נמנעת ממכתבם היא, שאין להטיל זאת על טייסי חיל האוויר אלא על אחרים. במה בדיוק שונה פעולה קרקעית נגד יעדי טרור, או שמא "הפריווילגיה המוסרית" שמורה רק לדעתם של אותם כותבי המכת</w:t>
      </w:r>
      <w:r>
        <w:rPr>
          <w:rFonts w:hint="cs"/>
          <w:rtl/>
        </w:rPr>
        <w:t>ב?</w:t>
      </w:r>
    </w:p>
    <w:p w14:paraId="01F14CA2" w14:textId="77777777" w:rsidR="00000000" w:rsidRDefault="00F01BE4">
      <w:pPr>
        <w:pStyle w:val="a"/>
        <w:ind w:firstLine="0"/>
        <w:rPr>
          <w:rFonts w:hint="cs"/>
          <w:rtl/>
        </w:rPr>
      </w:pPr>
    </w:p>
    <w:p w14:paraId="21159D99" w14:textId="77777777" w:rsidR="00000000" w:rsidRDefault="00F01BE4">
      <w:pPr>
        <w:pStyle w:val="a"/>
        <w:ind w:firstLine="0"/>
        <w:rPr>
          <w:rFonts w:hint="cs"/>
          <w:rtl/>
        </w:rPr>
      </w:pPr>
      <w:r>
        <w:rPr>
          <w:rFonts w:hint="cs"/>
          <w:rtl/>
        </w:rPr>
        <w:tab/>
        <w:t xml:space="preserve">תשיעית, אין במכתב הסרבנים מלה וחצי מלה בגנות מתקפת הטרור הרצחנית נגד אזרחי ישראל. קורא תמים של המכתב יכול להסיק שצה"ל וחיל האוויר החליטו להנאתם לתקוף מטרות אזרחיות תמימות, כאילו אין לחימה ואין טרור  ואין קורבנות טרור ואין גם צורך חיוני להילחם בטרור. </w:t>
      </w:r>
    </w:p>
    <w:p w14:paraId="554BB9A5" w14:textId="77777777" w:rsidR="00000000" w:rsidRDefault="00F01BE4">
      <w:pPr>
        <w:pStyle w:val="a"/>
        <w:ind w:firstLine="0"/>
        <w:rPr>
          <w:rFonts w:hint="cs"/>
          <w:rtl/>
        </w:rPr>
      </w:pPr>
    </w:p>
    <w:p w14:paraId="551DCF39" w14:textId="77777777" w:rsidR="00000000" w:rsidRDefault="00F01BE4">
      <w:pPr>
        <w:pStyle w:val="a"/>
        <w:ind w:firstLine="0"/>
        <w:rPr>
          <w:rFonts w:hint="cs"/>
          <w:rtl/>
        </w:rPr>
      </w:pPr>
      <w:r>
        <w:rPr>
          <w:rFonts w:hint="cs"/>
          <w:rtl/>
        </w:rPr>
        <w:tab/>
        <w:t>עשירית, יש כאן גם פגיעה בעקיפין בסיכויי השלום. הטרור הוא אויב השלום. טרור ותהליך שלום אינם יכולים לדור בצוותא. עלינו לפסול מעיקרה כל החלשה של המאבק הנחרץ, ההכרחי, למיגור הטרור; עלינו לשלול בתוקף כל פגיעה בלגיטימיות ובתמיכה ובהבנה שיש היום בעולם בדבר הצור</w:t>
      </w:r>
      <w:r>
        <w:rPr>
          <w:rFonts w:hint="cs"/>
          <w:rtl/>
        </w:rPr>
        <w:t xml:space="preserve">ך לעקור את הטרור מן השורש בכל האמצעים, מפני שהטרור מסכן את שלום העולם. </w:t>
      </w:r>
    </w:p>
    <w:p w14:paraId="73A3A734" w14:textId="77777777" w:rsidR="00000000" w:rsidRDefault="00F01BE4">
      <w:pPr>
        <w:pStyle w:val="a"/>
        <w:ind w:firstLine="0"/>
        <w:rPr>
          <w:rFonts w:hint="cs"/>
          <w:rtl/>
        </w:rPr>
      </w:pPr>
    </w:p>
    <w:p w14:paraId="68526C80" w14:textId="77777777" w:rsidR="00000000" w:rsidRDefault="00F01BE4">
      <w:pPr>
        <w:pStyle w:val="a"/>
        <w:ind w:firstLine="720"/>
        <w:rPr>
          <w:rFonts w:hint="cs"/>
          <w:rtl/>
        </w:rPr>
      </w:pPr>
      <w:r>
        <w:rPr>
          <w:rFonts w:hint="cs"/>
          <w:rtl/>
        </w:rPr>
        <w:t xml:space="preserve">אם חותמי המכתב סבורים שמכתבם ימיס את לבם של ראשי הטרור </w:t>
      </w:r>
      <w:r>
        <w:rPr>
          <w:rtl/>
        </w:rPr>
        <w:t>–</w:t>
      </w:r>
      <w:r>
        <w:rPr>
          <w:rFonts w:hint="cs"/>
          <w:rtl/>
        </w:rPr>
        <w:t xml:space="preserve"> טעות גדולה בידם. בניגוד גמור לצה"ל, ארגוני הטרור פועלים ללא שום עכבות מוסריות. פייסנות וחסינות לא יהפכו אותם לאוהבי שלום. ההיפ</w:t>
      </w:r>
      <w:r>
        <w:rPr>
          <w:rFonts w:hint="cs"/>
          <w:rtl/>
        </w:rPr>
        <w:t xml:space="preserve">ך הוא הנכון. </w:t>
      </w:r>
    </w:p>
    <w:p w14:paraId="3D195905" w14:textId="77777777" w:rsidR="00000000" w:rsidRDefault="00F01BE4">
      <w:pPr>
        <w:pStyle w:val="a"/>
        <w:ind w:firstLine="0"/>
        <w:rPr>
          <w:rFonts w:hint="cs"/>
          <w:rtl/>
        </w:rPr>
      </w:pPr>
    </w:p>
    <w:p w14:paraId="1078EB96" w14:textId="77777777" w:rsidR="00000000" w:rsidRDefault="00F01BE4">
      <w:pPr>
        <w:pStyle w:val="a"/>
        <w:ind w:firstLine="0"/>
        <w:rPr>
          <w:rFonts w:hint="cs"/>
          <w:rtl/>
        </w:rPr>
      </w:pPr>
      <w:r>
        <w:rPr>
          <w:rFonts w:hint="cs"/>
          <w:rtl/>
        </w:rPr>
        <w:tab/>
        <w:t>חברי הכנסת, מיותר להזכיר כיצד נהגו צבאותיהן של אומות נאורות בעת מלחמה, איזה שימוש הן עשו בחילות האוויר שלהן ומה מידת הרגישות שגילו לפגיעה באוכלוסייה אזרחית. אין שום בסיס להשוואה. לא זו בלבד שאין לצה"ל במה להתבייש, אלא ששום צבא במצב של לחימה</w:t>
      </w:r>
      <w:r>
        <w:rPr>
          <w:rFonts w:hint="cs"/>
          <w:rtl/>
        </w:rPr>
        <w:t xml:space="preserve"> לא עומד במדרגה המוסרית הגבוהה שצה"ל וחיל האוויר עומדים בה. ההגבלות המוסריות שאנחנו מטילים על עצמנו גובות מאתנו מחיר, לפעמים אפילו מחיר יקר. זאת מהותנו ואלה ערכינו, ואני גאה על כך כיהודי, כישראלי, כחייל, כמפקד לשעבר בצה"ל וכשר הביטחון של מדינת ישראל. </w:t>
      </w:r>
    </w:p>
    <w:p w14:paraId="09F29A02" w14:textId="77777777" w:rsidR="00000000" w:rsidRDefault="00F01BE4">
      <w:pPr>
        <w:pStyle w:val="a"/>
        <w:ind w:firstLine="0"/>
        <w:rPr>
          <w:rFonts w:hint="cs"/>
          <w:rtl/>
        </w:rPr>
      </w:pPr>
    </w:p>
    <w:p w14:paraId="3B0B0143" w14:textId="77777777" w:rsidR="00000000" w:rsidRDefault="00F01BE4">
      <w:pPr>
        <w:pStyle w:val="a"/>
        <w:rPr>
          <w:rFonts w:hint="cs"/>
          <w:rtl/>
        </w:rPr>
      </w:pPr>
      <w:r>
        <w:rPr>
          <w:rFonts w:hint="cs"/>
          <w:rtl/>
        </w:rPr>
        <w:t>מכו</w:t>
      </w:r>
      <w:r>
        <w:rPr>
          <w:rFonts w:hint="cs"/>
          <w:rtl/>
        </w:rPr>
        <w:t>בדי חברי הכנסת, לכל אזרח בישראל זכות מלאה להביע את עמדתו הפוליטית כאזרח אחרי שיפשוט את מדיו וישתחרר. לחייל אין רשות לסרב למלא פקודה חוקית, וצה"ל אינו נותן לחייליו אלא פקודות חוקיות. משעה שעשו חותמי המכתב את המעשה החמור שעשו, פקעה מייד זכותם לשמש טייסים בחי</w:t>
      </w:r>
      <w:r>
        <w:rPr>
          <w:rFonts w:hint="cs"/>
          <w:rtl/>
        </w:rPr>
        <w:t>ל האוויר ולשרת שירות פעיל כמפקדים בצה"ל</w:t>
      </w:r>
      <w:bookmarkStart w:id="165" w:name="FS000000949T29_09_2003_13_36_24C"/>
      <w:bookmarkEnd w:id="165"/>
      <w:r>
        <w:rPr>
          <w:rFonts w:hint="cs"/>
          <w:rtl/>
        </w:rPr>
        <w:t xml:space="preserve">, בסדיר ובמילואים. ההוראה של מפקד חיל האוויר להשעותם לאלתר נעשתה באישורי. </w:t>
      </w:r>
    </w:p>
    <w:p w14:paraId="303C4C92" w14:textId="77777777" w:rsidR="00000000" w:rsidRDefault="00F01BE4">
      <w:pPr>
        <w:pStyle w:val="a"/>
        <w:rPr>
          <w:rFonts w:hint="cs"/>
          <w:rtl/>
        </w:rPr>
      </w:pPr>
    </w:p>
    <w:p w14:paraId="14523FBA" w14:textId="77777777" w:rsidR="00000000" w:rsidRDefault="00F01BE4">
      <w:pPr>
        <w:pStyle w:val="a"/>
        <w:rPr>
          <w:rFonts w:hint="cs"/>
          <w:rtl/>
        </w:rPr>
      </w:pPr>
      <w:r>
        <w:rPr>
          <w:rFonts w:hint="cs"/>
          <w:rtl/>
        </w:rPr>
        <w:t>אנחנו שרויים כעת בעשרת ימי תשובה, שבין ראש השנה ליום הכיפורים. שערי תשובה לא ננעלו. למרות חומרת המעשה, כל אחד מחותמי המכתב יוזמן לבירור. מי ש</w:t>
      </w:r>
      <w:r>
        <w:rPr>
          <w:rFonts w:hint="cs"/>
          <w:rtl/>
        </w:rPr>
        <w:t xml:space="preserve">יכיר בטעותו ויחזור בו </w:t>
      </w:r>
      <w:r>
        <w:rPr>
          <w:rtl/>
        </w:rPr>
        <w:t>–</w:t>
      </w:r>
      <w:r>
        <w:rPr>
          <w:rFonts w:hint="cs"/>
          <w:rtl/>
        </w:rPr>
        <w:t xml:space="preserve"> לא נגיף בפניו את השער. כבר יש טייס אחד ששלח מכתב חרטה, וכך הוא כותב: "עתה ברי לי, כי הלכתי בדרך שגויה. כי נתפסתי בעיני חברי ומשפחתי כ'סרבן'. אינני כזה. המסר אשר ביקשתי להעביר לא הובן כהלכה, ובעיקר לא הועבר בדרך הנכונה - - - לפיכך הח</w:t>
      </w:r>
      <w:r>
        <w:rPr>
          <w:rFonts w:hint="cs"/>
          <w:rtl/>
        </w:rPr>
        <w:t xml:space="preserve">לטתי למשוך את ידי מהחתימה על המכתב. את דעותי אמשיך להביע במסגרות אחרות. אין ולא היתה לי כוונה לפגוע בחיל האוויר, אשר אני חלק ממנו מזה 35 שנה". </w:t>
      </w:r>
    </w:p>
    <w:p w14:paraId="32638F5F" w14:textId="77777777" w:rsidR="00000000" w:rsidRDefault="00F01BE4">
      <w:pPr>
        <w:pStyle w:val="a"/>
        <w:rPr>
          <w:rFonts w:hint="cs"/>
          <w:rtl/>
        </w:rPr>
      </w:pPr>
    </w:p>
    <w:p w14:paraId="30801052" w14:textId="77777777" w:rsidR="00000000" w:rsidRDefault="00F01BE4">
      <w:pPr>
        <w:pStyle w:val="a"/>
        <w:rPr>
          <w:rFonts w:hint="cs"/>
          <w:rtl/>
        </w:rPr>
      </w:pPr>
      <w:r>
        <w:rPr>
          <w:rFonts w:hint="cs"/>
          <w:rtl/>
        </w:rPr>
        <w:t xml:space="preserve">הוויכוח על הדרך ליישוב הסכסוך עם שכנינו הוא ויכוח לגיטימי. הדמוקרטיה הישראלית ידעה בעבר חילופי שלטון וניסיונות </w:t>
      </w:r>
      <w:r>
        <w:rPr>
          <w:rFonts w:hint="cs"/>
          <w:rtl/>
        </w:rPr>
        <w:t xml:space="preserve">להגיע להסדר שלום גם מתוך נכונות לוויתורים מפליגים. ברגע האמת העלתה ההנהגה הפלסטינית תביעות למדינת ישראל, ששום ממשלה בישראל לא תוכל לעולם לקבל אותן. הניסיון לאלץ את ישראל לעשות ויתורים באמצעות טרור נחל כישלון חרוץ. אסור להעניק לטרור מרחב פעולה, אסור להקנות </w:t>
      </w:r>
      <w:r>
        <w:rPr>
          <w:rFonts w:hint="cs"/>
          <w:rtl/>
        </w:rPr>
        <w:t xml:space="preserve">לו חסינות. כל מי שמתכנן לרצוח, כל מי שמייצר כלי מוות, כל מי שמטיף ומגייס ומשלח את המרצחים </w:t>
      </w:r>
      <w:r>
        <w:rPr>
          <w:rtl/>
        </w:rPr>
        <w:t>–</w:t>
      </w:r>
      <w:r>
        <w:rPr>
          <w:rFonts w:hint="cs"/>
          <w:rtl/>
        </w:rPr>
        <w:t xml:space="preserve"> איננו יכול למצוא מקלט בטוח בשום מקום. </w:t>
      </w:r>
    </w:p>
    <w:p w14:paraId="3BFEE757" w14:textId="77777777" w:rsidR="00000000" w:rsidRDefault="00F01BE4">
      <w:pPr>
        <w:pStyle w:val="a"/>
        <w:rPr>
          <w:rFonts w:hint="cs"/>
          <w:rtl/>
        </w:rPr>
      </w:pPr>
    </w:p>
    <w:p w14:paraId="3CFDCE5F" w14:textId="77777777" w:rsidR="00000000" w:rsidRDefault="00F01BE4">
      <w:pPr>
        <w:pStyle w:val="ad"/>
        <w:rPr>
          <w:rFonts w:hint="cs"/>
          <w:rtl/>
        </w:rPr>
      </w:pPr>
      <w:r>
        <w:rPr>
          <w:rFonts w:hint="cs"/>
          <w:rtl/>
        </w:rPr>
        <w:t>היו"ר נסים דהן:</w:t>
      </w:r>
    </w:p>
    <w:p w14:paraId="6FE2DD36" w14:textId="77777777" w:rsidR="00000000" w:rsidRDefault="00F01BE4">
      <w:pPr>
        <w:pStyle w:val="a"/>
        <w:rPr>
          <w:rFonts w:hint="cs"/>
          <w:rtl/>
        </w:rPr>
      </w:pPr>
    </w:p>
    <w:p w14:paraId="6D4D647D" w14:textId="77777777" w:rsidR="00000000" w:rsidRDefault="00F01BE4">
      <w:pPr>
        <w:pStyle w:val="a"/>
        <w:rPr>
          <w:rFonts w:hint="cs"/>
          <w:rtl/>
        </w:rPr>
      </w:pPr>
      <w:r>
        <w:rPr>
          <w:rFonts w:hint="cs"/>
          <w:rtl/>
        </w:rPr>
        <w:t>כבוד השר, אפשר לשאול אותך שאלה?</w:t>
      </w:r>
    </w:p>
    <w:p w14:paraId="4D1503A0" w14:textId="77777777" w:rsidR="00000000" w:rsidRDefault="00F01BE4">
      <w:pPr>
        <w:pStyle w:val="a"/>
        <w:rPr>
          <w:rFonts w:hint="cs"/>
          <w:rtl/>
        </w:rPr>
      </w:pPr>
    </w:p>
    <w:p w14:paraId="3A38E07A" w14:textId="77777777" w:rsidR="00000000" w:rsidRDefault="00F01BE4">
      <w:pPr>
        <w:pStyle w:val="SpeakerCon"/>
        <w:rPr>
          <w:rtl/>
        </w:rPr>
      </w:pPr>
      <w:bookmarkStart w:id="166" w:name="FS000000949T29_09_2003_13_44_43C"/>
      <w:bookmarkEnd w:id="166"/>
      <w:r>
        <w:rPr>
          <w:rtl/>
        </w:rPr>
        <w:t>שר הביטחון שאול מופז:</w:t>
      </w:r>
    </w:p>
    <w:p w14:paraId="33086982" w14:textId="77777777" w:rsidR="00000000" w:rsidRDefault="00F01BE4">
      <w:pPr>
        <w:pStyle w:val="a"/>
        <w:rPr>
          <w:rtl/>
        </w:rPr>
      </w:pPr>
    </w:p>
    <w:p w14:paraId="64C47B1D" w14:textId="77777777" w:rsidR="00000000" w:rsidRDefault="00F01BE4">
      <w:pPr>
        <w:pStyle w:val="a"/>
        <w:rPr>
          <w:rFonts w:hint="cs"/>
          <w:rtl/>
        </w:rPr>
      </w:pPr>
      <w:r>
        <w:rPr>
          <w:rFonts w:hint="cs"/>
          <w:rtl/>
        </w:rPr>
        <w:t>רצוני לקוות, כי הפלסטינים עצמם יצמיחו מקרבם את ההנה</w:t>
      </w:r>
      <w:r>
        <w:rPr>
          <w:rFonts w:hint="cs"/>
          <w:rtl/>
        </w:rPr>
        <w:t xml:space="preserve">גה האחרת, שתעקור בעצמה את תשתית הטרור ותפתח בכך את הדרך לשלום. הנהגה כזאת, אם תקום ותוכיח את עצמה, תמצא בנו שותפים למאמץ כן להשיג את השלום המיוחל. עד אשר זה יקרה, לחימתנו בטרור לא תחדל במגוון האמצעים </w:t>
      </w:r>
      <w:r>
        <w:rPr>
          <w:rtl/>
        </w:rPr>
        <w:t>–</w:t>
      </w:r>
      <w:r>
        <w:rPr>
          <w:rFonts w:hint="cs"/>
          <w:rtl/>
        </w:rPr>
        <w:t xml:space="preserve"> ביבשה, בים ובאוויר </w:t>
      </w:r>
      <w:r>
        <w:rPr>
          <w:rtl/>
        </w:rPr>
        <w:t>–</w:t>
      </w:r>
      <w:r>
        <w:rPr>
          <w:rFonts w:hint="cs"/>
          <w:rtl/>
        </w:rPr>
        <w:t xml:space="preserve"> לא רק משום שחפצי חיים אנחנו, אלא </w:t>
      </w:r>
      <w:r>
        <w:rPr>
          <w:rFonts w:hint="cs"/>
          <w:rtl/>
        </w:rPr>
        <w:t xml:space="preserve">אף משום שאנחנו חפצי שלום. </w:t>
      </w:r>
    </w:p>
    <w:p w14:paraId="60B3EE09" w14:textId="77777777" w:rsidR="00000000" w:rsidRDefault="00F01BE4">
      <w:pPr>
        <w:pStyle w:val="a"/>
        <w:rPr>
          <w:rFonts w:hint="cs"/>
          <w:rtl/>
        </w:rPr>
      </w:pPr>
    </w:p>
    <w:p w14:paraId="71BFBBB0" w14:textId="77777777" w:rsidR="00000000" w:rsidRDefault="00F01BE4">
      <w:pPr>
        <w:pStyle w:val="a"/>
        <w:rPr>
          <w:rFonts w:hint="cs"/>
          <w:rtl/>
        </w:rPr>
      </w:pPr>
      <w:r>
        <w:rPr>
          <w:rFonts w:hint="cs"/>
          <w:rtl/>
        </w:rPr>
        <w:t xml:space="preserve">גמר חתימה טובה ותודה לכם. </w:t>
      </w:r>
    </w:p>
    <w:p w14:paraId="639048C5" w14:textId="77777777" w:rsidR="00000000" w:rsidRDefault="00F01BE4">
      <w:pPr>
        <w:pStyle w:val="ad"/>
        <w:rPr>
          <w:rFonts w:hint="cs"/>
          <w:b w:val="0"/>
          <w:bCs w:val="0"/>
          <w:u w:val="none"/>
          <w:rtl/>
        </w:rPr>
      </w:pPr>
    </w:p>
    <w:p w14:paraId="314494E5" w14:textId="77777777" w:rsidR="00000000" w:rsidRDefault="00F01BE4">
      <w:pPr>
        <w:pStyle w:val="ad"/>
        <w:rPr>
          <w:rFonts w:hint="cs"/>
          <w:rtl/>
        </w:rPr>
      </w:pPr>
      <w:r>
        <w:rPr>
          <w:rFonts w:hint="cs"/>
          <w:rtl/>
        </w:rPr>
        <w:t>היו"ר נסים דהן:</w:t>
      </w:r>
    </w:p>
    <w:p w14:paraId="2F10DB2D" w14:textId="77777777" w:rsidR="00000000" w:rsidRDefault="00F01BE4">
      <w:pPr>
        <w:pStyle w:val="a"/>
        <w:rPr>
          <w:rFonts w:hint="cs"/>
          <w:rtl/>
        </w:rPr>
      </w:pPr>
    </w:p>
    <w:p w14:paraId="34B519DA" w14:textId="77777777" w:rsidR="00000000" w:rsidRDefault="00F01BE4">
      <w:pPr>
        <w:pStyle w:val="a"/>
        <w:rPr>
          <w:rFonts w:hint="cs"/>
          <w:rtl/>
        </w:rPr>
      </w:pPr>
      <w:r>
        <w:rPr>
          <w:rFonts w:hint="cs"/>
          <w:rtl/>
        </w:rPr>
        <w:t xml:space="preserve">כבוד השר, מה אתה מציע? </w:t>
      </w:r>
    </w:p>
    <w:p w14:paraId="22AD8522" w14:textId="77777777" w:rsidR="00000000" w:rsidRDefault="00F01BE4">
      <w:pPr>
        <w:pStyle w:val="a"/>
        <w:rPr>
          <w:rFonts w:hint="cs"/>
          <w:rtl/>
        </w:rPr>
      </w:pPr>
    </w:p>
    <w:p w14:paraId="75D92105" w14:textId="77777777" w:rsidR="00000000" w:rsidRDefault="00F01BE4">
      <w:pPr>
        <w:pStyle w:val="SpeakerCon"/>
        <w:rPr>
          <w:rtl/>
        </w:rPr>
      </w:pPr>
      <w:bookmarkStart w:id="167" w:name="FS000000949T29_09_2003_14_05_07C"/>
      <w:bookmarkEnd w:id="167"/>
      <w:r>
        <w:rPr>
          <w:rtl/>
        </w:rPr>
        <w:t>שר הביטחון שאול מופז:</w:t>
      </w:r>
    </w:p>
    <w:p w14:paraId="25D4BB72" w14:textId="77777777" w:rsidR="00000000" w:rsidRDefault="00F01BE4">
      <w:pPr>
        <w:pStyle w:val="a"/>
        <w:rPr>
          <w:rtl/>
        </w:rPr>
      </w:pPr>
    </w:p>
    <w:p w14:paraId="6D27DD5A" w14:textId="77777777" w:rsidR="00000000" w:rsidRDefault="00F01BE4">
      <w:pPr>
        <w:pStyle w:val="a"/>
        <w:rPr>
          <w:rFonts w:hint="cs"/>
          <w:rtl/>
        </w:rPr>
      </w:pPr>
      <w:r>
        <w:rPr>
          <w:rFonts w:hint="cs"/>
          <w:rtl/>
        </w:rPr>
        <w:t xml:space="preserve">- - - </w:t>
      </w:r>
    </w:p>
    <w:p w14:paraId="2D63B6D7" w14:textId="77777777" w:rsidR="00000000" w:rsidRDefault="00F01BE4">
      <w:pPr>
        <w:pStyle w:val="a"/>
        <w:rPr>
          <w:rFonts w:hint="cs"/>
          <w:rtl/>
        </w:rPr>
      </w:pPr>
    </w:p>
    <w:p w14:paraId="656A145E" w14:textId="77777777" w:rsidR="00000000" w:rsidRDefault="00F01BE4">
      <w:pPr>
        <w:pStyle w:val="ac"/>
        <w:rPr>
          <w:rtl/>
        </w:rPr>
      </w:pPr>
      <w:r>
        <w:rPr>
          <w:rFonts w:hint="eastAsia"/>
          <w:rtl/>
        </w:rPr>
        <w:t>רן</w:t>
      </w:r>
      <w:r>
        <w:rPr>
          <w:rtl/>
        </w:rPr>
        <w:t xml:space="preserve"> כהן (מרצ):</w:t>
      </w:r>
    </w:p>
    <w:p w14:paraId="319C582E" w14:textId="77777777" w:rsidR="00000000" w:rsidRDefault="00F01BE4">
      <w:pPr>
        <w:pStyle w:val="a"/>
        <w:rPr>
          <w:rFonts w:hint="cs"/>
          <w:rtl/>
        </w:rPr>
      </w:pPr>
    </w:p>
    <w:p w14:paraId="55EFA41E" w14:textId="77777777" w:rsidR="00000000" w:rsidRDefault="00F01BE4">
      <w:pPr>
        <w:pStyle w:val="a"/>
        <w:rPr>
          <w:rFonts w:hint="cs"/>
          <w:rtl/>
        </w:rPr>
      </w:pPr>
      <w:r>
        <w:rPr>
          <w:rFonts w:hint="cs"/>
          <w:rtl/>
        </w:rPr>
        <w:t>אני לא באתי להתווכח, אתה מכיר את עמדתי, אני מתנגד לסרבנות, ויש בוודאי מחלוקת סביב הנושא הזה. אבל האם לא היה ראוי</w:t>
      </w:r>
      <w:r>
        <w:rPr>
          <w:rFonts w:hint="cs"/>
          <w:rtl/>
        </w:rPr>
        <w:t xml:space="preserve"> יותר שהאנשים הללו, שיש להם זכויות רבות מאוד בתור לוחמים, ואשר פעמים רבות חירפו את נפשם, יזומנו למפקד חיל האוויר וישבו אתם, ורק לאחר מכן יחליטו מה לעשות להם? היום מודיעים שהם מושעים, שהם מסולקים, שהם בוגדים, והדבר הזה לא ראוי לאתיקה של צה"ל ולנורמות שאנחנו</w:t>
      </w:r>
      <w:r>
        <w:rPr>
          <w:rFonts w:hint="cs"/>
          <w:rtl/>
        </w:rPr>
        <w:t xml:space="preserve"> מקיימים, גם באחוות לוחמים. </w:t>
      </w:r>
    </w:p>
    <w:p w14:paraId="6577F0B5" w14:textId="77777777" w:rsidR="00000000" w:rsidRDefault="00F01BE4">
      <w:pPr>
        <w:pStyle w:val="a"/>
        <w:rPr>
          <w:rFonts w:hint="cs"/>
          <w:rtl/>
        </w:rPr>
      </w:pPr>
    </w:p>
    <w:p w14:paraId="455A397A" w14:textId="77777777" w:rsidR="00000000" w:rsidRDefault="00F01BE4">
      <w:pPr>
        <w:pStyle w:val="ad"/>
        <w:rPr>
          <w:rtl/>
        </w:rPr>
      </w:pPr>
    </w:p>
    <w:p w14:paraId="315BE27A" w14:textId="77777777" w:rsidR="00000000" w:rsidRDefault="00F01BE4">
      <w:pPr>
        <w:pStyle w:val="ad"/>
        <w:rPr>
          <w:rtl/>
        </w:rPr>
      </w:pPr>
      <w:r>
        <w:rPr>
          <w:rtl/>
        </w:rPr>
        <w:t>היו"ר ראובן ריבלין:</w:t>
      </w:r>
    </w:p>
    <w:p w14:paraId="2D0C1E0A" w14:textId="77777777" w:rsidR="00000000" w:rsidRDefault="00F01BE4">
      <w:pPr>
        <w:pStyle w:val="a"/>
        <w:rPr>
          <w:rtl/>
        </w:rPr>
      </w:pPr>
    </w:p>
    <w:p w14:paraId="44E9368E" w14:textId="77777777" w:rsidR="00000000" w:rsidRDefault="00F01BE4">
      <w:pPr>
        <w:pStyle w:val="a"/>
        <w:rPr>
          <w:rFonts w:hint="cs"/>
          <w:rtl/>
        </w:rPr>
      </w:pPr>
      <w:r>
        <w:rPr>
          <w:rFonts w:hint="cs"/>
          <w:rtl/>
        </w:rPr>
        <w:t xml:space="preserve">תודה. </w:t>
      </w:r>
    </w:p>
    <w:p w14:paraId="41DEC605" w14:textId="77777777" w:rsidR="00000000" w:rsidRDefault="00F01BE4">
      <w:pPr>
        <w:pStyle w:val="a"/>
        <w:rPr>
          <w:rFonts w:hint="cs"/>
          <w:rtl/>
        </w:rPr>
      </w:pPr>
    </w:p>
    <w:p w14:paraId="1A5F7EE4" w14:textId="77777777" w:rsidR="00000000" w:rsidRDefault="00F01BE4">
      <w:pPr>
        <w:pStyle w:val="SpeakerCon"/>
        <w:rPr>
          <w:rtl/>
        </w:rPr>
      </w:pPr>
      <w:bookmarkStart w:id="168" w:name="FS000000949T29_09_2003_13_53_38C"/>
      <w:bookmarkEnd w:id="168"/>
      <w:r>
        <w:rPr>
          <w:rtl/>
        </w:rPr>
        <w:t>שר הביטחון שאול מופז:</w:t>
      </w:r>
    </w:p>
    <w:p w14:paraId="5C93B8D5" w14:textId="77777777" w:rsidR="00000000" w:rsidRDefault="00F01BE4">
      <w:pPr>
        <w:pStyle w:val="a"/>
        <w:rPr>
          <w:rtl/>
        </w:rPr>
      </w:pPr>
    </w:p>
    <w:p w14:paraId="2A26B293" w14:textId="77777777" w:rsidR="00000000" w:rsidRDefault="00F01BE4">
      <w:pPr>
        <w:pStyle w:val="a"/>
        <w:rPr>
          <w:rFonts w:hint="cs"/>
          <w:rtl/>
        </w:rPr>
      </w:pPr>
      <w:r>
        <w:rPr>
          <w:rFonts w:hint="cs"/>
          <w:rtl/>
        </w:rPr>
        <w:t>אני הסברתי את זה בתוכן של דברי, אם היית מקשיב להם.</w:t>
      </w:r>
    </w:p>
    <w:p w14:paraId="299D7A29" w14:textId="77777777" w:rsidR="00000000" w:rsidRDefault="00F01BE4">
      <w:pPr>
        <w:pStyle w:val="a"/>
        <w:rPr>
          <w:rFonts w:hint="cs"/>
          <w:rtl/>
        </w:rPr>
      </w:pPr>
    </w:p>
    <w:p w14:paraId="196438AF" w14:textId="77777777" w:rsidR="00000000" w:rsidRDefault="00F01BE4">
      <w:pPr>
        <w:pStyle w:val="ac"/>
        <w:rPr>
          <w:rtl/>
        </w:rPr>
      </w:pPr>
      <w:r>
        <w:rPr>
          <w:rFonts w:hint="eastAsia"/>
          <w:rtl/>
        </w:rPr>
        <w:t>רן</w:t>
      </w:r>
      <w:r>
        <w:rPr>
          <w:rtl/>
        </w:rPr>
        <w:t xml:space="preserve"> כהן (מרצ):</w:t>
      </w:r>
    </w:p>
    <w:p w14:paraId="34DF577C" w14:textId="77777777" w:rsidR="00000000" w:rsidRDefault="00F01BE4">
      <w:pPr>
        <w:pStyle w:val="a"/>
        <w:rPr>
          <w:rFonts w:hint="cs"/>
          <w:rtl/>
        </w:rPr>
      </w:pPr>
    </w:p>
    <w:p w14:paraId="772BF594" w14:textId="77777777" w:rsidR="00000000" w:rsidRDefault="00F01BE4">
      <w:pPr>
        <w:pStyle w:val="a"/>
        <w:rPr>
          <w:rFonts w:hint="cs"/>
          <w:rtl/>
        </w:rPr>
      </w:pPr>
      <w:r>
        <w:rPr>
          <w:rFonts w:hint="cs"/>
          <w:rtl/>
        </w:rPr>
        <w:t xml:space="preserve">הקשבתי, האמן לי, לכל מלה. </w:t>
      </w:r>
    </w:p>
    <w:p w14:paraId="6C791E2E" w14:textId="77777777" w:rsidR="00000000" w:rsidRDefault="00F01BE4">
      <w:pPr>
        <w:pStyle w:val="a"/>
        <w:rPr>
          <w:rFonts w:hint="cs"/>
          <w:rtl/>
        </w:rPr>
      </w:pPr>
    </w:p>
    <w:p w14:paraId="7D87CECE" w14:textId="77777777" w:rsidR="00000000" w:rsidRDefault="00F01BE4">
      <w:pPr>
        <w:pStyle w:val="SpeakerCon"/>
        <w:rPr>
          <w:rtl/>
        </w:rPr>
      </w:pPr>
      <w:bookmarkStart w:id="169" w:name="FS000000949T29_09_2003_13_54_25C"/>
      <w:bookmarkEnd w:id="169"/>
      <w:r>
        <w:rPr>
          <w:rtl/>
        </w:rPr>
        <w:t>שר הביטחון שאול מופז:</w:t>
      </w:r>
    </w:p>
    <w:p w14:paraId="5E15BE07" w14:textId="77777777" w:rsidR="00000000" w:rsidRDefault="00F01BE4">
      <w:pPr>
        <w:pStyle w:val="a"/>
        <w:rPr>
          <w:rtl/>
        </w:rPr>
      </w:pPr>
    </w:p>
    <w:p w14:paraId="032802DD" w14:textId="77777777" w:rsidR="00000000" w:rsidRDefault="00F01BE4">
      <w:pPr>
        <w:pStyle w:val="a"/>
        <w:rPr>
          <w:rFonts w:hint="cs"/>
          <w:rtl/>
        </w:rPr>
      </w:pPr>
      <w:r>
        <w:rPr>
          <w:rFonts w:hint="cs"/>
          <w:rtl/>
        </w:rPr>
        <w:t>התהליך הזה נעשה. הטייסים האלה נקראים למפקדי הבסיסים שלה</w:t>
      </w:r>
      <w:r>
        <w:rPr>
          <w:rFonts w:hint="cs"/>
          <w:rtl/>
        </w:rPr>
        <w:t xml:space="preserve">ם, ואם הם לא חוזרים בהם, הם מושעים לאלתר כטייסים בחיל האוויר, והם יופנו למשימות אחרות. </w:t>
      </w:r>
    </w:p>
    <w:p w14:paraId="3102967A" w14:textId="77777777" w:rsidR="00000000" w:rsidRDefault="00F01BE4">
      <w:pPr>
        <w:pStyle w:val="a"/>
        <w:rPr>
          <w:rFonts w:hint="cs"/>
          <w:rtl/>
        </w:rPr>
      </w:pPr>
    </w:p>
    <w:p w14:paraId="4B539705" w14:textId="77777777" w:rsidR="00000000" w:rsidRDefault="00F01BE4">
      <w:pPr>
        <w:pStyle w:val="ac"/>
        <w:rPr>
          <w:rtl/>
        </w:rPr>
      </w:pPr>
      <w:r>
        <w:rPr>
          <w:rFonts w:hint="eastAsia"/>
          <w:rtl/>
        </w:rPr>
        <w:t>מוחמד</w:t>
      </w:r>
      <w:r>
        <w:rPr>
          <w:rtl/>
        </w:rPr>
        <w:t xml:space="preserve"> ברכה (חד"ש-תע"ל):</w:t>
      </w:r>
    </w:p>
    <w:p w14:paraId="60D57D58" w14:textId="77777777" w:rsidR="00000000" w:rsidRDefault="00F01BE4">
      <w:pPr>
        <w:pStyle w:val="a"/>
        <w:rPr>
          <w:rFonts w:hint="cs"/>
          <w:rtl/>
        </w:rPr>
      </w:pPr>
    </w:p>
    <w:p w14:paraId="793693B3" w14:textId="77777777" w:rsidR="00000000" w:rsidRDefault="00F01BE4">
      <w:pPr>
        <w:pStyle w:val="a"/>
        <w:rPr>
          <w:rFonts w:hint="cs"/>
          <w:rtl/>
        </w:rPr>
      </w:pPr>
      <w:r>
        <w:rPr>
          <w:rFonts w:hint="cs"/>
          <w:rtl/>
        </w:rPr>
        <w:t xml:space="preserve">אולי מוטב להפסיק את החיסולים. </w:t>
      </w:r>
    </w:p>
    <w:p w14:paraId="3DCD2819" w14:textId="77777777" w:rsidR="00000000" w:rsidRDefault="00F01BE4">
      <w:pPr>
        <w:pStyle w:val="a"/>
        <w:rPr>
          <w:rFonts w:hint="cs"/>
          <w:rtl/>
        </w:rPr>
      </w:pPr>
    </w:p>
    <w:p w14:paraId="02881A7B" w14:textId="77777777" w:rsidR="00000000" w:rsidRDefault="00F01BE4">
      <w:pPr>
        <w:pStyle w:val="ad"/>
        <w:rPr>
          <w:rtl/>
        </w:rPr>
      </w:pPr>
      <w:r>
        <w:rPr>
          <w:rtl/>
        </w:rPr>
        <w:t>היו"ר ראובן ריבלין:</w:t>
      </w:r>
    </w:p>
    <w:p w14:paraId="3A6C9A87" w14:textId="77777777" w:rsidR="00000000" w:rsidRDefault="00F01BE4">
      <w:pPr>
        <w:pStyle w:val="a"/>
        <w:rPr>
          <w:rtl/>
        </w:rPr>
      </w:pPr>
    </w:p>
    <w:p w14:paraId="73710F93" w14:textId="77777777" w:rsidR="00000000" w:rsidRDefault="00F01BE4">
      <w:pPr>
        <w:pStyle w:val="a"/>
        <w:rPr>
          <w:rFonts w:hint="cs"/>
          <w:rtl/>
        </w:rPr>
      </w:pPr>
      <w:r>
        <w:rPr>
          <w:rFonts w:hint="cs"/>
          <w:rtl/>
        </w:rPr>
        <w:t xml:space="preserve">חבר הכנסת ברכה, עכשיו זה לא שעת שאלות ותשובות. </w:t>
      </w:r>
    </w:p>
    <w:p w14:paraId="536F65C6" w14:textId="77777777" w:rsidR="00000000" w:rsidRDefault="00F01BE4">
      <w:pPr>
        <w:pStyle w:val="a"/>
        <w:rPr>
          <w:rFonts w:hint="cs"/>
          <w:rtl/>
        </w:rPr>
      </w:pPr>
    </w:p>
    <w:p w14:paraId="73A04201" w14:textId="77777777" w:rsidR="00000000" w:rsidRDefault="00F01BE4">
      <w:pPr>
        <w:pStyle w:val="SpeakerCon"/>
        <w:rPr>
          <w:rtl/>
        </w:rPr>
      </w:pPr>
      <w:bookmarkStart w:id="170" w:name="FS000000949T29_09_2003_13_57_18C"/>
      <w:bookmarkEnd w:id="170"/>
      <w:r>
        <w:rPr>
          <w:rtl/>
        </w:rPr>
        <w:t>שר הביטחון שאול מופז:</w:t>
      </w:r>
    </w:p>
    <w:p w14:paraId="661121D6" w14:textId="77777777" w:rsidR="00000000" w:rsidRDefault="00F01BE4">
      <w:pPr>
        <w:pStyle w:val="a"/>
        <w:rPr>
          <w:rtl/>
        </w:rPr>
      </w:pPr>
    </w:p>
    <w:p w14:paraId="3A4C0A26" w14:textId="77777777" w:rsidR="00000000" w:rsidRDefault="00F01BE4">
      <w:pPr>
        <w:pStyle w:val="a"/>
        <w:rPr>
          <w:rFonts w:hint="cs"/>
          <w:rtl/>
        </w:rPr>
      </w:pPr>
      <w:r>
        <w:rPr>
          <w:rFonts w:hint="cs"/>
          <w:rtl/>
        </w:rPr>
        <w:t xml:space="preserve">תודה רבה. </w:t>
      </w:r>
    </w:p>
    <w:p w14:paraId="122E33DE" w14:textId="77777777" w:rsidR="00000000" w:rsidRDefault="00F01BE4">
      <w:pPr>
        <w:pStyle w:val="a"/>
        <w:rPr>
          <w:rFonts w:hint="cs"/>
          <w:rtl/>
        </w:rPr>
      </w:pPr>
    </w:p>
    <w:p w14:paraId="118879E2" w14:textId="77777777" w:rsidR="00000000" w:rsidRDefault="00F01BE4">
      <w:pPr>
        <w:pStyle w:val="ad"/>
        <w:rPr>
          <w:rtl/>
        </w:rPr>
      </w:pPr>
      <w:r>
        <w:rPr>
          <w:rtl/>
        </w:rPr>
        <w:t>היו"ר</w:t>
      </w:r>
      <w:r>
        <w:rPr>
          <w:rtl/>
        </w:rPr>
        <w:t xml:space="preserve"> ראובן ריבלין:</w:t>
      </w:r>
    </w:p>
    <w:p w14:paraId="3BB8895A" w14:textId="77777777" w:rsidR="00000000" w:rsidRDefault="00F01BE4">
      <w:pPr>
        <w:pStyle w:val="a"/>
        <w:rPr>
          <w:rtl/>
        </w:rPr>
      </w:pPr>
    </w:p>
    <w:p w14:paraId="317A08A7" w14:textId="77777777" w:rsidR="00000000" w:rsidRDefault="00F01BE4">
      <w:pPr>
        <w:pStyle w:val="a"/>
        <w:rPr>
          <w:rFonts w:hint="cs"/>
          <w:rtl/>
        </w:rPr>
      </w:pPr>
      <w:r>
        <w:rPr>
          <w:rFonts w:hint="cs"/>
          <w:rtl/>
        </w:rPr>
        <w:t>חבר הכנסת חזן, השר ביקש להסתפק בהודעתו. האם אדוני מסכים?</w:t>
      </w:r>
    </w:p>
    <w:p w14:paraId="31AAC908" w14:textId="77777777" w:rsidR="00000000" w:rsidRDefault="00F01BE4">
      <w:pPr>
        <w:pStyle w:val="a"/>
        <w:rPr>
          <w:rFonts w:hint="cs"/>
          <w:rtl/>
        </w:rPr>
      </w:pPr>
    </w:p>
    <w:p w14:paraId="7FEF13FD" w14:textId="77777777" w:rsidR="00000000" w:rsidRDefault="00F01BE4">
      <w:pPr>
        <w:pStyle w:val="ac"/>
        <w:rPr>
          <w:rtl/>
        </w:rPr>
      </w:pPr>
      <w:r>
        <w:rPr>
          <w:rFonts w:hint="eastAsia"/>
          <w:rtl/>
        </w:rPr>
        <w:t>יחיאל</w:t>
      </w:r>
      <w:r>
        <w:rPr>
          <w:rtl/>
        </w:rPr>
        <w:t xml:space="preserve"> חזן (הליכוד):</w:t>
      </w:r>
    </w:p>
    <w:p w14:paraId="11DEDA2F" w14:textId="77777777" w:rsidR="00000000" w:rsidRDefault="00F01BE4">
      <w:pPr>
        <w:pStyle w:val="a"/>
        <w:rPr>
          <w:rFonts w:hint="cs"/>
          <w:rtl/>
        </w:rPr>
      </w:pPr>
    </w:p>
    <w:p w14:paraId="2D64E78F" w14:textId="77777777" w:rsidR="00000000" w:rsidRDefault="00F01BE4">
      <w:pPr>
        <w:pStyle w:val="a"/>
        <w:rPr>
          <w:rFonts w:hint="cs"/>
          <w:rtl/>
        </w:rPr>
      </w:pPr>
      <w:r>
        <w:rPr>
          <w:rFonts w:hint="cs"/>
          <w:rtl/>
        </w:rPr>
        <w:t>כן.</w:t>
      </w:r>
    </w:p>
    <w:p w14:paraId="1314326B" w14:textId="77777777" w:rsidR="00000000" w:rsidRDefault="00F01BE4">
      <w:pPr>
        <w:pStyle w:val="a"/>
        <w:rPr>
          <w:rFonts w:hint="cs"/>
          <w:rtl/>
        </w:rPr>
      </w:pPr>
    </w:p>
    <w:p w14:paraId="08DEE1B4" w14:textId="77777777" w:rsidR="00000000" w:rsidRDefault="00F01BE4">
      <w:pPr>
        <w:pStyle w:val="ad"/>
        <w:rPr>
          <w:rtl/>
        </w:rPr>
      </w:pPr>
    </w:p>
    <w:p w14:paraId="69857E05" w14:textId="77777777" w:rsidR="00000000" w:rsidRDefault="00F01BE4">
      <w:pPr>
        <w:pStyle w:val="ad"/>
        <w:rPr>
          <w:rtl/>
        </w:rPr>
      </w:pPr>
      <w:r>
        <w:rPr>
          <w:rtl/>
        </w:rPr>
        <w:t>היו"ר ראובן ריבלין:</w:t>
      </w:r>
    </w:p>
    <w:p w14:paraId="41407888" w14:textId="77777777" w:rsidR="00000000" w:rsidRDefault="00F01BE4">
      <w:pPr>
        <w:pStyle w:val="a"/>
        <w:rPr>
          <w:rtl/>
        </w:rPr>
      </w:pPr>
    </w:p>
    <w:p w14:paraId="615CD6C4" w14:textId="77777777" w:rsidR="00000000" w:rsidRDefault="00F01BE4">
      <w:pPr>
        <w:pStyle w:val="a"/>
        <w:rPr>
          <w:rFonts w:hint="cs"/>
          <w:rtl/>
        </w:rPr>
      </w:pPr>
      <w:r>
        <w:rPr>
          <w:rFonts w:hint="cs"/>
          <w:rtl/>
        </w:rPr>
        <w:t xml:space="preserve">תודה רבה. </w:t>
      </w:r>
    </w:p>
    <w:p w14:paraId="41A8037B" w14:textId="77777777" w:rsidR="00000000" w:rsidRDefault="00F01BE4">
      <w:pPr>
        <w:pStyle w:val="a"/>
        <w:rPr>
          <w:rFonts w:hint="cs"/>
          <w:rtl/>
        </w:rPr>
      </w:pPr>
    </w:p>
    <w:p w14:paraId="659A5D33" w14:textId="77777777" w:rsidR="00000000" w:rsidRDefault="00F01BE4">
      <w:pPr>
        <w:pStyle w:val="a"/>
        <w:rPr>
          <w:rFonts w:hint="cs"/>
          <w:rtl/>
        </w:rPr>
      </w:pPr>
      <w:r>
        <w:rPr>
          <w:rFonts w:hint="cs"/>
          <w:rtl/>
        </w:rPr>
        <w:t xml:space="preserve">חבר הכנסת סלומינסקי, השר ביקש להסתפק בהודעתו, האם אדוני מסכים? </w:t>
      </w:r>
    </w:p>
    <w:p w14:paraId="6DF64D5C" w14:textId="77777777" w:rsidR="00000000" w:rsidRDefault="00F01BE4">
      <w:pPr>
        <w:pStyle w:val="a"/>
        <w:rPr>
          <w:rFonts w:hint="cs"/>
          <w:rtl/>
        </w:rPr>
      </w:pPr>
    </w:p>
    <w:p w14:paraId="1D02A87A" w14:textId="77777777" w:rsidR="00000000" w:rsidRDefault="00F01BE4">
      <w:pPr>
        <w:pStyle w:val="ac"/>
        <w:rPr>
          <w:rtl/>
        </w:rPr>
      </w:pPr>
      <w:r>
        <w:rPr>
          <w:rFonts w:hint="eastAsia"/>
          <w:rtl/>
        </w:rPr>
        <w:t>ניסן</w:t>
      </w:r>
      <w:r>
        <w:rPr>
          <w:rtl/>
        </w:rPr>
        <w:t xml:space="preserve"> סלומינסקי (מפד"ל):</w:t>
      </w:r>
    </w:p>
    <w:p w14:paraId="0A061316" w14:textId="77777777" w:rsidR="00000000" w:rsidRDefault="00F01BE4">
      <w:pPr>
        <w:pStyle w:val="a"/>
        <w:rPr>
          <w:rFonts w:hint="cs"/>
          <w:rtl/>
        </w:rPr>
      </w:pPr>
    </w:p>
    <w:p w14:paraId="2616E067" w14:textId="77777777" w:rsidR="00000000" w:rsidRDefault="00F01BE4">
      <w:pPr>
        <w:pStyle w:val="a"/>
        <w:rPr>
          <w:rFonts w:hint="cs"/>
          <w:rtl/>
        </w:rPr>
      </w:pPr>
      <w:r>
        <w:rPr>
          <w:rFonts w:hint="cs"/>
          <w:rtl/>
        </w:rPr>
        <w:t xml:space="preserve">כן. </w:t>
      </w:r>
    </w:p>
    <w:p w14:paraId="56AB85BD" w14:textId="77777777" w:rsidR="00000000" w:rsidRDefault="00F01BE4">
      <w:pPr>
        <w:pStyle w:val="a"/>
        <w:rPr>
          <w:rFonts w:hint="cs"/>
          <w:rtl/>
        </w:rPr>
      </w:pPr>
    </w:p>
    <w:p w14:paraId="0D3697F4" w14:textId="77777777" w:rsidR="00000000" w:rsidRDefault="00F01BE4">
      <w:pPr>
        <w:pStyle w:val="ad"/>
        <w:rPr>
          <w:rtl/>
        </w:rPr>
      </w:pPr>
      <w:r>
        <w:rPr>
          <w:rtl/>
        </w:rPr>
        <w:t>היו"ר ראובן ריבלין:</w:t>
      </w:r>
    </w:p>
    <w:p w14:paraId="02701B86" w14:textId="77777777" w:rsidR="00000000" w:rsidRDefault="00F01BE4">
      <w:pPr>
        <w:pStyle w:val="a"/>
        <w:rPr>
          <w:rtl/>
        </w:rPr>
      </w:pPr>
    </w:p>
    <w:p w14:paraId="21DC99C8" w14:textId="77777777" w:rsidR="00000000" w:rsidRDefault="00F01BE4">
      <w:pPr>
        <w:pStyle w:val="a"/>
        <w:rPr>
          <w:rFonts w:hint="cs"/>
          <w:rtl/>
        </w:rPr>
      </w:pPr>
      <w:r>
        <w:rPr>
          <w:rFonts w:hint="cs"/>
          <w:rtl/>
        </w:rPr>
        <w:t xml:space="preserve">תודה </w:t>
      </w:r>
      <w:r>
        <w:rPr>
          <w:rFonts w:hint="cs"/>
          <w:rtl/>
        </w:rPr>
        <w:t xml:space="preserve">רבה. אם כך, אין הצעות אחרות. </w:t>
      </w:r>
    </w:p>
    <w:p w14:paraId="270446AE" w14:textId="77777777" w:rsidR="00000000" w:rsidRDefault="00F01BE4">
      <w:pPr>
        <w:pStyle w:val="a"/>
        <w:rPr>
          <w:rFonts w:hint="cs"/>
          <w:rtl/>
        </w:rPr>
      </w:pPr>
    </w:p>
    <w:p w14:paraId="6A185474" w14:textId="77777777" w:rsidR="00000000" w:rsidRDefault="00F01BE4">
      <w:pPr>
        <w:pStyle w:val="ac"/>
        <w:rPr>
          <w:rtl/>
        </w:rPr>
      </w:pPr>
      <w:r>
        <w:rPr>
          <w:rFonts w:hint="eastAsia"/>
          <w:rtl/>
        </w:rPr>
        <w:t>זהבה</w:t>
      </w:r>
      <w:r>
        <w:rPr>
          <w:rtl/>
        </w:rPr>
        <w:t xml:space="preserve"> גלאון (מרצ):</w:t>
      </w:r>
    </w:p>
    <w:p w14:paraId="426CDEC6" w14:textId="77777777" w:rsidR="00000000" w:rsidRDefault="00F01BE4">
      <w:pPr>
        <w:pStyle w:val="a"/>
        <w:rPr>
          <w:rFonts w:hint="cs"/>
          <w:rtl/>
        </w:rPr>
      </w:pPr>
    </w:p>
    <w:p w14:paraId="65AB3CB3" w14:textId="77777777" w:rsidR="00000000" w:rsidRDefault="00F01BE4">
      <w:pPr>
        <w:pStyle w:val="a"/>
        <w:rPr>
          <w:rFonts w:hint="cs"/>
          <w:rtl/>
        </w:rPr>
      </w:pPr>
      <w:r>
        <w:rPr>
          <w:rFonts w:hint="cs"/>
          <w:rtl/>
        </w:rPr>
        <w:t xml:space="preserve">ככה הכנסת סותמת את הפה להצעות אחרות ולדעות אחרות. זה נותן לגיטימציה להשתלחות. הקואליציה במיטבה סותמת את הפה - - - </w:t>
      </w:r>
    </w:p>
    <w:p w14:paraId="75449902" w14:textId="77777777" w:rsidR="00000000" w:rsidRDefault="00F01BE4">
      <w:pPr>
        <w:pStyle w:val="a"/>
        <w:rPr>
          <w:rFonts w:hint="cs"/>
          <w:rtl/>
        </w:rPr>
      </w:pPr>
    </w:p>
    <w:p w14:paraId="63AED6D6" w14:textId="77777777" w:rsidR="00000000" w:rsidRDefault="00F01BE4">
      <w:pPr>
        <w:pStyle w:val="a"/>
        <w:rPr>
          <w:rFonts w:hint="cs"/>
          <w:rtl/>
        </w:rPr>
      </w:pPr>
    </w:p>
    <w:p w14:paraId="4574CC59" w14:textId="77777777" w:rsidR="00000000" w:rsidRDefault="00F01BE4">
      <w:pPr>
        <w:pStyle w:val="ad"/>
        <w:rPr>
          <w:rtl/>
        </w:rPr>
      </w:pPr>
      <w:r>
        <w:rPr>
          <w:rtl/>
        </w:rPr>
        <w:t>היו"ר ראובן ריבלין:</w:t>
      </w:r>
    </w:p>
    <w:p w14:paraId="2CD04ECC" w14:textId="77777777" w:rsidR="00000000" w:rsidRDefault="00F01BE4">
      <w:pPr>
        <w:pStyle w:val="a"/>
        <w:rPr>
          <w:rtl/>
        </w:rPr>
      </w:pPr>
    </w:p>
    <w:p w14:paraId="4E6BA121" w14:textId="77777777" w:rsidR="00000000" w:rsidRDefault="00F01BE4">
      <w:pPr>
        <w:pStyle w:val="a"/>
        <w:rPr>
          <w:rFonts w:hint="cs"/>
          <w:rtl/>
        </w:rPr>
      </w:pPr>
      <w:r>
        <w:rPr>
          <w:rFonts w:hint="cs"/>
          <w:rtl/>
        </w:rPr>
        <w:t>חברת הכנסת גלאון, אני קורא אותך לסדר פעם ראשונה. גברתי מתריסה כנגד ה</w:t>
      </w:r>
      <w:r>
        <w:rPr>
          <w:rFonts w:hint="cs"/>
          <w:rtl/>
        </w:rPr>
        <w:t xml:space="preserve">תקנון, אני מאוד מצטער.  אין פה שום סתימת פה. </w:t>
      </w:r>
    </w:p>
    <w:p w14:paraId="12115199" w14:textId="77777777" w:rsidR="00000000" w:rsidRDefault="00F01BE4">
      <w:pPr>
        <w:pStyle w:val="a"/>
        <w:rPr>
          <w:rFonts w:hint="cs"/>
          <w:rtl/>
        </w:rPr>
      </w:pPr>
    </w:p>
    <w:p w14:paraId="3D740F8F" w14:textId="77777777" w:rsidR="00000000" w:rsidRDefault="00F01BE4">
      <w:pPr>
        <w:pStyle w:val="ac"/>
        <w:rPr>
          <w:rtl/>
        </w:rPr>
      </w:pPr>
      <w:r>
        <w:rPr>
          <w:rFonts w:hint="eastAsia"/>
          <w:rtl/>
        </w:rPr>
        <w:t>זהבה</w:t>
      </w:r>
      <w:r>
        <w:rPr>
          <w:rtl/>
        </w:rPr>
        <w:t xml:space="preserve"> גלאון (מרצ):</w:t>
      </w:r>
    </w:p>
    <w:p w14:paraId="2885A489" w14:textId="77777777" w:rsidR="00000000" w:rsidRDefault="00F01BE4">
      <w:pPr>
        <w:pStyle w:val="a"/>
        <w:rPr>
          <w:rFonts w:hint="cs"/>
          <w:rtl/>
        </w:rPr>
      </w:pPr>
    </w:p>
    <w:p w14:paraId="2A05EF77" w14:textId="77777777" w:rsidR="00000000" w:rsidRDefault="00F01BE4">
      <w:pPr>
        <w:pStyle w:val="a"/>
        <w:rPr>
          <w:rFonts w:hint="cs"/>
          <w:rtl/>
        </w:rPr>
      </w:pPr>
      <w:r>
        <w:rPr>
          <w:rFonts w:hint="cs"/>
          <w:rtl/>
        </w:rPr>
        <w:t>השיטה הזאת מוכרת. השר והחברים שלו מהקואליציה - - -</w:t>
      </w:r>
    </w:p>
    <w:p w14:paraId="40C07DF3" w14:textId="77777777" w:rsidR="00000000" w:rsidRDefault="00F01BE4">
      <w:pPr>
        <w:pStyle w:val="a"/>
        <w:rPr>
          <w:rFonts w:hint="cs"/>
          <w:rtl/>
        </w:rPr>
      </w:pPr>
    </w:p>
    <w:p w14:paraId="33ACA553" w14:textId="77777777" w:rsidR="00000000" w:rsidRDefault="00F01BE4">
      <w:pPr>
        <w:pStyle w:val="ac"/>
        <w:rPr>
          <w:rtl/>
        </w:rPr>
      </w:pPr>
      <w:r>
        <w:rPr>
          <w:rFonts w:hint="eastAsia"/>
          <w:rtl/>
        </w:rPr>
        <w:t>מוחמד</w:t>
      </w:r>
      <w:r>
        <w:rPr>
          <w:rtl/>
        </w:rPr>
        <w:t xml:space="preserve"> ברכה (חד"ש-תע"ל):</w:t>
      </w:r>
    </w:p>
    <w:p w14:paraId="014F3706" w14:textId="77777777" w:rsidR="00000000" w:rsidRDefault="00F01BE4">
      <w:pPr>
        <w:pStyle w:val="a"/>
        <w:rPr>
          <w:rFonts w:hint="cs"/>
          <w:rtl/>
        </w:rPr>
      </w:pPr>
    </w:p>
    <w:p w14:paraId="56FE9ACC" w14:textId="77777777" w:rsidR="00000000" w:rsidRDefault="00F01BE4">
      <w:pPr>
        <w:pStyle w:val="a"/>
        <w:rPr>
          <w:rFonts w:hint="cs"/>
          <w:rtl/>
        </w:rPr>
      </w:pPr>
      <w:r>
        <w:rPr>
          <w:rFonts w:hint="cs"/>
          <w:rtl/>
        </w:rPr>
        <w:t>- - - זה  שהקואליציה מסתפקת בדבריו זו לא חוכמה גדולה.</w:t>
      </w:r>
    </w:p>
    <w:p w14:paraId="0085781B" w14:textId="77777777" w:rsidR="00000000" w:rsidRDefault="00F01BE4">
      <w:pPr>
        <w:pStyle w:val="a"/>
        <w:rPr>
          <w:rFonts w:hint="cs"/>
          <w:rtl/>
        </w:rPr>
      </w:pPr>
    </w:p>
    <w:p w14:paraId="1B5D4348" w14:textId="77777777" w:rsidR="00000000" w:rsidRDefault="00F01BE4">
      <w:pPr>
        <w:pStyle w:val="ad"/>
        <w:rPr>
          <w:rtl/>
        </w:rPr>
      </w:pPr>
      <w:r>
        <w:rPr>
          <w:rtl/>
        </w:rPr>
        <w:t>היו"ר ראובן ריבלין:</w:t>
      </w:r>
    </w:p>
    <w:p w14:paraId="63EADFB8" w14:textId="77777777" w:rsidR="00000000" w:rsidRDefault="00F01BE4">
      <w:pPr>
        <w:pStyle w:val="a"/>
        <w:rPr>
          <w:rtl/>
        </w:rPr>
      </w:pPr>
    </w:p>
    <w:p w14:paraId="449594E2" w14:textId="77777777" w:rsidR="00000000" w:rsidRDefault="00F01BE4">
      <w:pPr>
        <w:pStyle w:val="a"/>
        <w:rPr>
          <w:rFonts w:hint="cs"/>
          <w:rtl/>
        </w:rPr>
      </w:pPr>
      <w:r>
        <w:rPr>
          <w:rFonts w:hint="cs"/>
          <w:rtl/>
        </w:rPr>
        <w:t>גברתי, חבר הכנסת, אתם  יכולתם - - -</w:t>
      </w:r>
    </w:p>
    <w:p w14:paraId="397D8E00" w14:textId="77777777" w:rsidR="00000000" w:rsidRDefault="00F01BE4">
      <w:pPr>
        <w:pStyle w:val="a"/>
        <w:rPr>
          <w:rFonts w:hint="cs"/>
          <w:rtl/>
        </w:rPr>
      </w:pPr>
    </w:p>
    <w:p w14:paraId="20BD5F0F" w14:textId="77777777" w:rsidR="00000000" w:rsidRDefault="00F01BE4">
      <w:pPr>
        <w:pStyle w:val="ac"/>
        <w:rPr>
          <w:rtl/>
        </w:rPr>
      </w:pPr>
      <w:r>
        <w:rPr>
          <w:rFonts w:hint="eastAsia"/>
          <w:rtl/>
        </w:rPr>
        <w:t>מוחמד</w:t>
      </w:r>
      <w:r>
        <w:rPr>
          <w:rtl/>
        </w:rPr>
        <w:t xml:space="preserve"> ברכה (חד"ש-תע"ל):</w:t>
      </w:r>
    </w:p>
    <w:p w14:paraId="1BF479C0" w14:textId="77777777" w:rsidR="00000000" w:rsidRDefault="00F01BE4">
      <w:pPr>
        <w:pStyle w:val="a"/>
        <w:rPr>
          <w:rFonts w:hint="cs"/>
          <w:rtl/>
        </w:rPr>
      </w:pPr>
    </w:p>
    <w:p w14:paraId="0CEF702D" w14:textId="77777777" w:rsidR="00000000" w:rsidRDefault="00F01BE4">
      <w:pPr>
        <w:pStyle w:val="a"/>
        <w:rPr>
          <w:rFonts w:hint="cs"/>
          <w:rtl/>
        </w:rPr>
      </w:pPr>
      <w:r>
        <w:rPr>
          <w:rFonts w:hint="cs"/>
          <w:rtl/>
        </w:rPr>
        <w:t>- - -</w:t>
      </w:r>
    </w:p>
    <w:p w14:paraId="58AF3561" w14:textId="77777777" w:rsidR="00000000" w:rsidRDefault="00F01BE4">
      <w:pPr>
        <w:pStyle w:val="a"/>
        <w:rPr>
          <w:rFonts w:hint="cs"/>
          <w:rtl/>
        </w:rPr>
      </w:pPr>
    </w:p>
    <w:p w14:paraId="549FAB92" w14:textId="77777777" w:rsidR="00000000" w:rsidRDefault="00F01BE4">
      <w:pPr>
        <w:pStyle w:val="ad"/>
        <w:rPr>
          <w:rtl/>
        </w:rPr>
      </w:pPr>
      <w:r>
        <w:rPr>
          <w:rtl/>
        </w:rPr>
        <w:t>היו"ר ראובן ריבלין:</w:t>
      </w:r>
    </w:p>
    <w:p w14:paraId="0C85D802" w14:textId="77777777" w:rsidR="00000000" w:rsidRDefault="00F01BE4">
      <w:pPr>
        <w:pStyle w:val="a"/>
        <w:rPr>
          <w:rtl/>
        </w:rPr>
      </w:pPr>
    </w:p>
    <w:p w14:paraId="05BC81A6" w14:textId="77777777" w:rsidR="00000000" w:rsidRDefault="00F01BE4">
      <w:pPr>
        <w:pStyle w:val="a"/>
        <w:rPr>
          <w:rFonts w:hint="cs"/>
          <w:rtl/>
        </w:rPr>
      </w:pPr>
      <w:r>
        <w:rPr>
          <w:rFonts w:hint="cs"/>
          <w:rtl/>
        </w:rPr>
        <w:t xml:space="preserve">שמעתי,  אפשר לסתום את הפה, לא במקרה זה. </w:t>
      </w:r>
    </w:p>
    <w:p w14:paraId="2BC66445" w14:textId="77777777" w:rsidR="00000000" w:rsidRDefault="00F01BE4">
      <w:pPr>
        <w:pStyle w:val="a"/>
        <w:rPr>
          <w:rFonts w:hint="cs"/>
          <w:rtl/>
        </w:rPr>
      </w:pPr>
    </w:p>
    <w:p w14:paraId="75016FEC" w14:textId="77777777" w:rsidR="00000000" w:rsidRDefault="00F01BE4">
      <w:pPr>
        <w:pStyle w:val="ac"/>
        <w:rPr>
          <w:rtl/>
        </w:rPr>
      </w:pPr>
      <w:r>
        <w:rPr>
          <w:rFonts w:hint="eastAsia"/>
          <w:rtl/>
        </w:rPr>
        <w:t>זהבה</w:t>
      </w:r>
      <w:r>
        <w:rPr>
          <w:rtl/>
        </w:rPr>
        <w:t xml:space="preserve"> גלאון (מרצ):</w:t>
      </w:r>
    </w:p>
    <w:p w14:paraId="532FAE2A" w14:textId="77777777" w:rsidR="00000000" w:rsidRDefault="00F01BE4">
      <w:pPr>
        <w:pStyle w:val="a"/>
        <w:rPr>
          <w:rFonts w:hint="cs"/>
          <w:rtl/>
        </w:rPr>
      </w:pPr>
    </w:p>
    <w:p w14:paraId="67395DCB" w14:textId="77777777" w:rsidR="00000000" w:rsidRDefault="00F01BE4">
      <w:pPr>
        <w:pStyle w:val="a"/>
        <w:rPr>
          <w:rFonts w:hint="cs"/>
          <w:rtl/>
        </w:rPr>
      </w:pPr>
      <w:r>
        <w:rPr>
          <w:rFonts w:hint="cs"/>
          <w:rtl/>
        </w:rPr>
        <w:t>- - -</w:t>
      </w:r>
    </w:p>
    <w:p w14:paraId="1ED01B1A" w14:textId="77777777" w:rsidR="00000000" w:rsidRDefault="00F01BE4">
      <w:pPr>
        <w:pStyle w:val="a"/>
        <w:rPr>
          <w:rFonts w:hint="cs"/>
          <w:rtl/>
        </w:rPr>
      </w:pPr>
    </w:p>
    <w:p w14:paraId="30AC6C91" w14:textId="77777777" w:rsidR="00000000" w:rsidRDefault="00F01BE4">
      <w:pPr>
        <w:pStyle w:val="ad"/>
        <w:rPr>
          <w:rtl/>
        </w:rPr>
      </w:pPr>
      <w:r>
        <w:rPr>
          <w:rtl/>
        </w:rPr>
        <w:t>היו"ר ראובן ריבלין:</w:t>
      </w:r>
    </w:p>
    <w:p w14:paraId="61CDD263" w14:textId="77777777" w:rsidR="00000000" w:rsidRDefault="00F01BE4">
      <w:pPr>
        <w:pStyle w:val="a"/>
        <w:rPr>
          <w:rtl/>
        </w:rPr>
      </w:pPr>
    </w:p>
    <w:p w14:paraId="300D0665" w14:textId="77777777" w:rsidR="00000000" w:rsidRDefault="00F01BE4">
      <w:pPr>
        <w:pStyle w:val="a"/>
        <w:rPr>
          <w:rFonts w:hint="cs"/>
          <w:rtl/>
        </w:rPr>
      </w:pPr>
      <w:r>
        <w:rPr>
          <w:rFonts w:hint="cs"/>
          <w:rtl/>
        </w:rPr>
        <w:t xml:space="preserve">גברתי, אני קורא אותך לסדר פעם ראשונה, פעם ראשונה.  </w:t>
      </w:r>
    </w:p>
    <w:p w14:paraId="7EBB0FC7" w14:textId="77777777" w:rsidR="00000000" w:rsidRDefault="00F01BE4">
      <w:pPr>
        <w:pStyle w:val="a"/>
        <w:rPr>
          <w:rFonts w:hint="cs"/>
          <w:rtl/>
        </w:rPr>
      </w:pPr>
    </w:p>
    <w:p w14:paraId="6959433F" w14:textId="77777777" w:rsidR="00000000" w:rsidRDefault="00F01BE4">
      <w:pPr>
        <w:pStyle w:val="a"/>
        <w:rPr>
          <w:rFonts w:hint="cs"/>
          <w:rtl/>
        </w:rPr>
      </w:pPr>
      <w:r>
        <w:rPr>
          <w:rFonts w:hint="cs"/>
          <w:rtl/>
        </w:rPr>
        <w:t>עכשיו אני רוצה לומר לכם, הרי אתם יכולתם, במקום להעלות הצעה על</w:t>
      </w:r>
      <w:r>
        <w:rPr>
          <w:rFonts w:hint="cs"/>
          <w:rtl/>
        </w:rPr>
        <w:t xml:space="preserve"> מדיניות ישראל, להעלות הצעה בנושא הסרבנים, ולא היה איש מעלה על דעתו שלא לאפשר לכם לדבר. אתם רוצים לדבר בנושאים שעניינו אתכם ועליהם חתמתם. רבותי חברי הכנסת, יש גבול - - -</w:t>
      </w:r>
    </w:p>
    <w:p w14:paraId="2075AEC4" w14:textId="77777777" w:rsidR="00000000" w:rsidRDefault="00F01BE4">
      <w:pPr>
        <w:pStyle w:val="a"/>
        <w:rPr>
          <w:rFonts w:hint="cs"/>
          <w:rtl/>
        </w:rPr>
      </w:pPr>
    </w:p>
    <w:p w14:paraId="5DBE57BD" w14:textId="77777777" w:rsidR="00000000" w:rsidRDefault="00F01BE4">
      <w:pPr>
        <w:pStyle w:val="ac"/>
        <w:rPr>
          <w:rtl/>
        </w:rPr>
      </w:pPr>
      <w:r>
        <w:rPr>
          <w:rFonts w:hint="eastAsia"/>
          <w:rtl/>
        </w:rPr>
        <w:t>מוחמד</w:t>
      </w:r>
      <w:r>
        <w:rPr>
          <w:rtl/>
        </w:rPr>
        <w:t xml:space="preserve"> ברכה (חד"ש-תע"ל):</w:t>
      </w:r>
    </w:p>
    <w:p w14:paraId="6A38D2E3" w14:textId="77777777" w:rsidR="00000000" w:rsidRDefault="00F01BE4">
      <w:pPr>
        <w:pStyle w:val="a"/>
        <w:rPr>
          <w:rFonts w:hint="cs"/>
          <w:rtl/>
        </w:rPr>
      </w:pPr>
    </w:p>
    <w:p w14:paraId="20FF3784" w14:textId="77777777" w:rsidR="00000000" w:rsidRDefault="00F01BE4">
      <w:pPr>
        <w:pStyle w:val="a"/>
        <w:rPr>
          <w:rFonts w:hint="cs"/>
          <w:rtl/>
        </w:rPr>
      </w:pPr>
      <w:r>
        <w:rPr>
          <w:rFonts w:hint="cs"/>
          <w:rtl/>
        </w:rPr>
        <w:t xml:space="preserve">ההצעות שלנו הן מלפני שבועיים. </w:t>
      </w:r>
    </w:p>
    <w:p w14:paraId="7A018FC0" w14:textId="77777777" w:rsidR="00000000" w:rsidRDefault="00F01BE4">
      <w:pPr>
        <w:pStyle w:val="a"/>
        <w:rPr>
          <w:rFonts w:hint="cs"/>
          <w:rtl/>
        </w:rPr>
      </w:pPr>
    </w:p>
    <w:p w14:paraId="28F4BFEC" w14:textId="77777777" w:rsidR="00000000" w:rsidRDefault="00F01BE4">
      <w:pPr>
        <w:pStyle w:val="ad"/>
        <w:rPr>
          <w:rtl/>
        </w:rPr>
      </w:pPr>
      <w:r>
        <w:rPr>
          <w:rtl/>
        </w:rPr>
        <w:t>היו"ר ראובן ריבלין:</w:t>
      </w:r>
    </w:p>
    <w:p w14:paraId="50738E49" w14:textId="77777777" w:rsidR="00000000" w:rsidRDefault="00F01BE4">
      <w:pPr>
        <w:pStyle w:val="a"/>
        <w:rPr>
          <w:rtl/>
        </w:rPr>
      </w:pPr>
    </w:p>
    <w:p w14:paraId="7C266048" w14:textId="77777777" w:rsidR="00000000" w:rsidRDefault="00F01BE4">
      <w:pPr>
        <w:pStyle w:val="a"/>
        <w:rPr>
          <w:rFonts w:hint="cs"/>
          <w:rtl/>
        </w:rPr>
      </w:pPr>
      <w:r>
        <w:rPr>
          <w:rFonts w:hint="cs"/>
          <w:rtl/>
        </w:rPr>
        <w:t>קודם כו</w:t>
      </w:r>
      <w:r>
        <w:rPr>
          <w:rFonts w:hint="cs"/>
          <w:rtl/>
        </w:rPr>
        <w:t xml:space="preserve">ל, זה נכון תמיד שהקואליציה רוצה לסתום את הפה לאופוזיציה, אני לא אתן את זה.  </w:t>
      </w:r>
    </w:p>
    <w:p w14:paraId="67489B39" w14:textId="77777777" w:rsidR="00000000" w:rsidRDefault="00F01BE4">
      <w:pPr>
        <w:pStyle w:val="a"/>
        <w:rPr>
          <w:rFonts w:hint="cs"/>
          <w:rtl/>
        </w:rPr>
      </w:pPr>
    </w:p>
    <w:p w14:paraId="6777B74A" w14:textId="77777777" w:rsidR="00000000" w:rsidRDefault="00F01BE4">
      <w:pPr>
        <w:pStyle w:val="ac"/>
        <w:rPr>
          <w:rtl/>
        </w:rPr>
      </w:pPr>
      <w:r>
        <w:rPr>
          <w:rFonts w:hint="eastAsia"/>
          <w:rtl/>
        </w:rPr>
        <w:t>זהבה</w:t>
      </w:r>
      <w:r>
        <w:rPr>
          <w:rtl/>
        </w:rPr>
        <w:t xml:space="preserve"> גלאון (מרצ):</w:t>
      </w:r>
    </w:p>
    <w:p w14:paraId="76BF8D10" w14:textId="77777777" w:rsidR="00000000" w:rsidRDefault="00F01BE4">
      <w:pPr>
        <w:pStyle w:val="a"/>
        <w:rPr>
          <w:rFonts w:hint="cs"/>
          <w:rtl/>
        </w:rPr>
      </w:pPr>
    </w:p>
    <w:p w14:paraId="2D939055" w14:textId="77777777" w:rsidR="00000000" w:rsidRDefault="00F01BE4">
      <w:pPr>
        <w:pStyle w:val="a"/>
        <w:rPr>
          <w:rFonts w:hint="cs"/>
          <w:rtl/>
        </w:rPr>
      </w:pPr>
      <w:r>
        <w:rPr>
          <w:rFonts w:hint="cs"/>
          <w:rtl/>
        </w:rPr>
        <w:t>אנחנו הגשנו לפני שבועיים, עוד לפני מכתב הטייסים - - -</w:t>
      </w:r>
    </w:p>
    <w:p w14:paraId="1114C78D" w14:textId="77777777" w:rsidR="00000000" w:rsidRDefault="00F01BE4">
      <w:pPr>
        <w:pStyle w:val="a"/>
        <w:rPr>
          <w:rFonts w:hint="cs"/>
          <w:rtl/>
        </w:rPr>
      </w:pPr>
    </w:p>
    <w:p w14:paraId="65382850" w14:textId="77777777" w:rsidR="00000000" w:rsidRDefault="00F01BE4">
      <w:pPr>
        <w:pStyle w:val="ad"/>
        <w:rPr>
          <w:rtl/>
        </w:rPr>
      </w:pPr>
      <w:r>
        <w:rPr>
          <w:rtl/>
        </w:rPr>
        <w:t>היו"ר ראובן ריבלין:</w:t>
      </w:r>
    </w:p>
    <w:p w14:paraId="366F78D4" w14:textId="77777777" w:rsidR="00000000" w:rsidRDefault="00F01BE4">
      <w:pPr>
        <w:pStyle w:val="a"/>
        <w:rPr>
          <w:rtl/>
        </w:rPr>
      </w:pPr>
    </w:p>
    <w:p w14:paraId="6D7B28D7" w14:textId="77777777" w:rsidR="00000000" w:rsidRDefault="00F01BE4">
      <w:pPr>
        <w:pStyle w:val="a"/>
        <w:rPr>
          <w:rFonts w:hint="cs"/>
          <w:rtl/>
        </w:rPr>
      </w:pPr>
      <w:r>
        <w:rPr>
          <w:rFonts w:hint="cs"/>
          <w:rtl/>
        </w:rPr>
        <w:t xml:space="preserve">חברת הכנסת גלאון, אני לא יכול לקרוא אותך לסדר פעם שנייה בפעם הראשונה. אני לא רוצה. </w:t>
      </w:r>
    </w:p>
    <w:p w14:paraId="28DAB96B" w14:textId="77777777" w:rsidR="00000000" w:rsidRDefault="00F01BE4">
      <w:pPr>
        <w:pStyle w:val="a"/>
        <w:rPr>
          <w:rFonts w:hint="cs"/>
          <w:rtl/>
        </w:rPr>
      </w:pPr>
    </w:p>
    <w:p w14:paraId="6A07F457" w14:textId="77777777" w:rsidR="00000000" w:rsidRDefault="00F01BE4">
      <w:pPr>
        <w:pStyle w:val="a"/>
        <w:rPr>
          <w:rtl/>
        </w:rPr>
      </w:pPr>
    </w:p>
    <w:p w14:paraId="4E35AFD5" w14:textId="77777777" w:rsidR="00000000" w:rsidRDefault="00F01BE4">
      <w:pPr>
        <w:pStyle w:val="a"/>
        <w:rPr>
          <w:rFonts w:hint="cs"/>
          <w:rtl/>
        </w:rPr>
      </w:pPr>
    </w:p>
    <w:p w14:paraId="7CA74C60" w14:textId="77777777" w:rsidR="00000000" w:rsidRDefault="00F01BE4">
      <w:pPr>
        <w:pStyle w:val="Subject"/>
        <w:rPr>
          <w:rFonts w:hint="cs"/>
          <w:rtl/>
        </w:rPr>
      </w:pPr>
      <w:bookmarkStart w:id="171" w:name="_Toc55731526"/>
      <w:r>
        <w:rPr>
          <w:rFonts w:hint="cs"/>
          <w:rtl/>
        </w:rPr>
        <w:t xml:space="preserve">מצב הביטחון של מדינת ישראל </w:t>
      </w:r>
      <w:r>
        <w:rPr>
          <w:rtl/>
        </w:rPr>
        <w:t>–</w:t>
      </w:r>
      <w:r>
        <w:rPr>
          <w:rFonts w:hint="cs"/>
          <w:rtl/>
        </w:rPr>
        <w:t xml:space="preserve"> העיכובים המתמשכים בהקמת גדר ההפרדה</w:t>
      </w:r>
      <w:bookmarkEnd w:id="171"/>
    </w:p>
    <w:p w14:paraId="392A0273" w14:textId="77777777" w:rsidR="00000000" w:rsidRDefault="00F01BE4">
      <w:pPr>
        <w:pStyle w:val="a"/>
        <w:rPr>
          <w:rFonts w:hint="cs"/>
          <w:rtl/>
        </w:rPr>
      </w:pPr>
    </w:p>
    <w:p w14:paraId="1BACCE1F" w14:textId="77777777" w:rsidR="00000000" w:rsidRDefault="00F01BE4">
      <w:pPr>
        <w:pStyle w:val="ad"/>
        <w:rPr>
          <w:rtl/>
        </w:rPr>
      </w:pPr>
      <w:r>
        <w:rPr>
          <w:rtl/>
        </w:rPr>
        <w:t>היו"ר ראובן ריבלין:</w:t>
      </w:r>
    </w:p>
    <w:p w14:paraId="4F6C34A8" w14:textId="77777777" w:rsidR="00000000" w:rsidRDefault="00F01BE4">
      <w:pPr>
        <w:pStyle w:val="a"/>
        <w:ind w:firstLine="0"/>
        <w:rPr>
          <w:rFonts w:hint="cs"/>
          <w:rtl/>
        </w:rPr>
      </w:pPr>
    </w:p>
    <w:p w14:paraId="052CF01F" w14:textId="77777777" w:rsidR="00000000" w:rsidRDefault="00F01BE4">
      <w:pPr>
        <w:pStyle w:val="a"/>
        <w:rPr>
          <w:rFonts w:hint="cs"/>
          <w:rtl/>
        </w:rPr>
      </w:pPr>
      <w:r>
        <w:rPr>
          <w:rFonts w:hint="cs"/>
          <w:rtl/>
        </w:rPr>
        <w:t xml:space="preserve">רבותי חברי הכנסת, הצעה לסדר-היום בנושא: מצב הביטחון של מדינת ישראל </w:t>
      </w:r>
      <w:r>
        <w:rPr>
          <w:rtl/>
        </w:rPr>
        <w:t>–</w:t>
      </w:r>
      <w:r>
        <w:rPr>
          <w:rFonts w:hint="cs"/>
          <w:rtl/>
        </w:rPr>
        <w:t xml:space="preserve"> העיכובים המתמשכים בהקמת גדר ההפרדה, מטעם העבודה ומרצ. ואם יסתפקו החברים המבקשים לאחר מכן בתשובת ה</w:t>
      </w:r>
      <w:r>
        <w:rPr>
          <w:rFonts w:hint="cs"/>
          <w:rtl/>
        </w:rPr>
        <w:t xml:space="preserve">שר, לא תהיינה הצעות נוספות מצד האופוזיציה. </w:t>
      </w:r>
    </w:p>
    <w:p w14:paraId="280475A2" w14:textId="77777777" w:rsidR="00000000" w:rsidRDefault="00F01BE4">
      <w:pPr>
        <w:pStyle w:val="a"/>
        <w:rPr>
          <w:rFonts w:hint="cs"/>
          <w:rtl/>
        </w:rPr>
      </w:pPr>
    </w:p>
    <w:p w14:paraId="4E218D4F" w14:textId="77777777" w:rsidR="00000000" w:rsidRDefault="00F01BE4">
      <w:pPr>
        <w:pStyle w:val="ac"/>
        <w:rPr>
          <w:rtl/>
        </w:rPr>
      </w:pPr>
      <w:r>
        <w:rPr>
          <w:rFonts w:hint="eastAsia"/>
          <w:rtl/>
        </w:rPr>
        <w:t>עבד</w:t>
      </w:r>
      <w:r>
        <w:rPr>
          <w:rtl/>
        </w:rPr>
        <w:t>-אלמאלכ דהאמשה (רע"ם):</w:t>
      </w:r>
    </w:p>
    <w:p w14:paraId="7836F825" w14:textId="77777777" w:rsidR="00000000" w:rsidRDefault="00F01BE4">
      <w:pPr>
        <w:pStyle w:val="a"/>
        <w:rPr>
          <w:rFonts w:hint="cs"/>
          <w:rtl/>
        </w:rPr>
      </w:pPr>
    </w:p>
    <w:p w14:paraId="6FDAAB95" w14:textId="77777777" w:rsidR="00000000" w:rsidRDefault="00F01BE4">
      <w:pPr>
        <w:pStyle w:val="a"/>
        <w:rPr>
          <w:rFonts w:hint="cs"/>
          <w:rtl/>
        </w:rPr>
      </w:pPr>
      <w:r>
        <w:rPr>
          <w:rFonts w:hint="cs"/>
          <w:rtl/>
        </w:rPr>
        <w:t>השימוש בתקנון  כשר, אבל מסריח.</w:t>
      </w:r>
    </w:p>
    <w:p w14:paraId="32F574FB" w14:textId="77777777" w:rsidR="00000000" w:rsidRDefault="00F01BE4">
      <w:pPr>
        <w:pStyle w:val="a"/>
        <w:rPr>
          <w:rFonts w:hint="cs"/>
          <w:rtl/>
        </w:rPr>
      </w:pPr>
    </w:p>
    <w:p w14:paraId="0D9592C9" w14:textId="77777777" w:rsidR="00000000" w:rsidRDefault="00F01BE4">
      <w:pPr>
        <w:pStyle w:val="ac"/>
        <w:rPr>
          <w:rtl/>
        </w:rPr>
      </w:pPr>
      <w:r>
        <w:rPr>
          <w:rFonts w:hint="eastAsia"/>
          <w:rtl/>
        </w:rPr>
        <w:t>מוחמד</w:t>
      </w:r>
      <w:r>
        <w:rPr>
          <w:rtl/>
        </w:rPr>
        <w:t xml:space="preserve"> ברכה (חד"ש-תע"ל):</w:t>
      </w:r>
    </w:p>
    <w:p w14:paraId="3E2CD514" w14:textId="77777777" w:rsidR="00000000" w:rsidRDefault="00F01BE4">
      <w:pPr>
        <w:pStyle w:val="a"/>
        <w:rPr>
          <w:rFonts w:hint="cs"/>
          <w:rtl/>
        </w:rPr>
      </w:pPr>
    </w:p>
    <w:p w14:paraId="58F7329C" w14:textId="77777777" w:rsidR="00000000" w:rsidRDefault="00F01BE4">
      <w:pPr>
        <w:pStyle w:val="a"/>
        <w:rPr>
          <w:rFonts w:hint="cs"/>
          <w:rtl/>
        </w:rPr>
      </w:pPr>
      <w:r>
        <w:rPr>
          <w:rFonts w:hint="cs"/>
          <w:rtl/>
        </w:rPr>
        <w:t>המחאה היא לא נגדך - - -</w:t>
      </w:r>
    </w:p>
    <w:p w14:paraId="1E5D7C6A" w14:textId="77777777" w:rsidR="00000000" w:rsidRDefault="00F01BE4">
      <w:pPr>
        <w:pStyle w:val="a"/>
        <w:rPr>
          <w:rFonts w:hint="cs"/>
          <w:rtl/>
        </w:rPr>
      </w:pPr>
    </w:p>
    <w:p w14:paraId="037ABE03" w14:textId="77777777" w:rsidR="00000000" w:rsidRDefault="00F01BE4">
      <w:pPr>
        <w:pStyle w:val="ad"/>
        <w:rPr>
          <w:rFonts w:hint="cs"/>
          <w:rtl/>
        </w:rPr>
      </w:pPr>
      <w:r>
        <w:rPr>
          <w:rtl/>
        </w:rPr>
        <w:t>היו"ר ראובן ריבלין:</w:t>
      </w:r>
    </w:p>
    <w:p w14:paraId="16D821DB" w14:textId="77777777" w:rsidR="00000000" w:rsidRDefault="00F01BE4">
      <w:pPr>
        <w:pStyle w:val="a"/>
        <w:rPr>
          <w:rFonts w:hint="cs"/>
          <w:rtl/>
        </w:rPr>
      </w:pPr>
    </w:p>
    <w:p w14:paraId="7C977AD6" w14:textId="77777777" w:rsidR="00000000" w:rsidRDefault="00F01BE4">
      <w:pPr>
        <w:pStyle w:val="a"/>
        <w:rPr>
          <w:rFonts w:hint="cs"/>
          <w:rtl/>
        </w:rPr>
      </w:pPr>
      <w:r>
        <w:rPr>
          <w:rFonts w:hint="cs"/>
          <w:rtl/>
        </w:rPr>
        <w:t>חבר הכנסת דהאמשה, אדוני היה סגן יושב-ראש הכנסת, אדוני היה סגן יושב-ראש הכנסת לתפא</w:t>
      </w:r>
      <w:r>
        <w:rPr>
          <w:rFonts w:hint="cs"/>
          <w:rtl/>
        </w:rPr>
        <w:t xml:space="preserve">רת הכנסת, כפי שעכשיו חבר הכנסת ברכה, וגם אתם לא הייתם יכולים לעשות שום דבר אם חברי הכנסת מסכימים לעמדת השר.   </w:t>
      </w:r>
    </w:p>
    <w:p w14:paraId="5A50715B" w14:textId="77777777" w:rsidR="00000000" w:rsidRDefault="00F01BE4">
      <w:pPr>
        <w:pStyle w:val="a"/>
        <w:rPr>
          <w:rFonts w:hint="cs"/>
          <w:rtl/>
        </w:rPr>
      </w:pPr>
    </w:p>
    <w:p w14:paraId="5B199596" w14:textId="77777777" w:rsidR="00000000" w:rsidRDefault="00F01BE4">
      <w:pPr>
        <w:pStyle w:val="a"/>
        <w:rPr>
          <w:rFonts w:hint="cs"/>
          <w:rtl/>
        </w:rPr>
      </w:pPr>
      <w:r>
        <w:rPr>
          <w:rFonts w:hint="cs"/>
          <w:rtl/>
        </w:rPr>
        <w:t>אדוני יושב-ראש האופוזיציה, ראש הממשלה לשעבר וכל השרים האפשריים, חבר הכנסת פרס, בשם הכנסת אני מבקש פעם נוספת, על מנת שייכנס לדברי הימים, לברך אות</w:t>
      </w:r>
      <w:r>
        <w:rPr>
          <w:rFonts w:hint="cs"/>
          <w:rtl/>
        </w:rPr>
        <w:t>ו ליום הולדתו בגבורות. לאדוני אי-אפשר להמשיך לבוא ולומר: ימשיך בפעילות עד מאה-ועשרים, כי זה לא מספיק. בבקשה, אדוני. כיושב-ראש האופוזיציה, אדוני לא מוגבל בזמן.</w:t>
      </w:r>
    </w:p>
    <w:p w14:paraId="7F8C7A0C" w14:textId="77777777" w:rsidR="00000000" w:rsidRDefault="00F01BE4">
      <w:pPr>
        <w:pStyle w:val="a"/>
        <w:rPr>
          <w:rFonts w:hint="cs"/>
          <w:rtl/>
        </w:rPr>
      </w:pPr>
    </w:p>
    <w:p w14:paraId="4B332767" w14:textId="77777777" w:rsidR="00000000" w:rsidRDefault="00F01BE4">
      <w:pPr>
        <w:pStyle w:val="Speaker"/>
        <w:rPr>
          <w:rtl/>
        </w:rPr>
      </w:pPr>
      <w:bookmarkStart w:id="172" w:name="FS000000456T29_09_2003_13_31_42"/>
      <w:bookmarkStart w:id="173" w:name="_Toc55731527"/>
      <w:bookmarkEnd w:id="172"/>
      <w:r>
        <w:rPr>
          <w:rFonts w:hint="eastAsia"/>
          <w:rtl/>
        </w:rPr>
        <w:t>שמעון</w:t>
      </w:r>
      <w:r>
        <w:rPr>
          <w:rtl/>
        </w:rPr>
        <w:t xml:space="preserve"> פרס (העבודה-מימד):</w:t>
      </w:r>
      <w:bookmarkEnd w:id="173"/>
    </w:p>
    <w:p w14:paraId="047B7CCE" w14:textId="77777777" w:rsidR="00000000" w:rsidRDefault="00F01BE4">
      <w:pPr>
        <w:pStyle w:val="a"/>
        <w:rPr>
          <w:rFonts w:hint="cs"/>
          <w:rtl/>
        </w:rPr>
      </w:pPr>
    </w:p>
    <w:p w14:paraId="106F8AE9" w14:textId="77777777" w:rsidR="00000000" w:rsidRDefault="00F01BE4">
      <w:pPr>
        <w:pStyle w:val="a"/>
        <w:rPr>
          <w:rFonts w:hint="cs"/>
          <w:rtl/>
        </w:rPr>
      </w:pPr>
      <w:r>
        <w:rPr>
          <w:rFonts w:hint="cs"/>
          <w:rtl/>
        </w:rPr>
        <w:t xml:space="preserve">תודתי ליושב-ראש הכנסת על ברכתו. </w:t>
      </w:r>
    </w:p>
    <w:p w14:paraId="2230B63B" w14:textId="77777777" w:rsidR="00000000" w:rsidRDefault="00F01BE4">
      <w:pPr>
        <w:pStyle w:val="a"/>
        <w:rPr>
          <w:rFonts w:hint="cs"/>
          <w:rtl/>
        </w:rPr>
      </w:pPr>
    </w:p>
    <w:p w14:paraId="41CBC801" w14:textId="77777777" w:rsidR="00000000" w:rsidRDefault="00F01BE4">
      <w:pPr>
        <w:pStyle w:val="a"/>
        <w:rPr>
          <w:rFonts w:hint="cs"/>
          <w:rtl/>
        </w:rPr>
      </w:pPr>
      <w:r>
        <w:rPr>
          <w:rFonts w:hint="cs"/>
          <w:rtl/>
        </w:rPr>
        <w:t>חברי הכנסת, שנה טובה ומבורכת. כשהתפל</w:t>
      </w:r>
      <w:r>
        <w:rPr>
          <w:rFonts w:hint="cs"/>
          <w:rtl/>
        </w:rPr>
        <w:t>לנו תכלה שנה וקללותיה, צריכים אנו לזכור שמכל הקללות, הנוראה ביותר היא זו שאנו מביאים על ראשנו במו-ידינו. ואכן, היתה זו שנה של קללות וקלקולים. את התוצאה ראינו במספר הקשה ביותר שפורסם ערב החג, לפי דעתי, והוא, ש-72% מתושבי המדינה סבורים שלדור הצעיר אין כאן עת</w:t>
      </w:r>
      <w:r>
        <w:rPr>
          <w:rFonts w:hint="cs"/>
          <w:rtl/>
        </w:rPr>
        <w:t xml:space="preserve">יד. זה מספר נורא.  </w:t>
      </w:r>
    </w:p>
    <w:p w14:paraId="41C4AEA5" w14:textId="77777777" w:rsidR="00000000" w:rsidRDefault="00F01BE4">
      <w:pPr>
        <w:pStyle w:val="a"/>
        <w:rPr>
          <w:rFonts w:hint="cs"/>
          <w:rtl/>
        </w:rPr>
      </w:pPr>
    </w:p>
    <w:p w14:paraId="316CD971" w14:textId="77777777" w:rsidR="00000000" w:rsidRDefault="00F01BE4">
      <w:pPr>
        <w:pStyle w:val="a"/>
        <w:rPr>
          <w:rFonts w:hint="cs"/>
          <w:rtl/>
        </w:rPr>
      </w:pPr>
      <w:r>
        <w:rPr>
          <w:rFonts w:hint="cs"/>
          <w:rtl/>
        </w:rPr>
        <w:t xml:space="preserve">מה החליף את ה"לא אבדה תקוותנו" בתקווה שנראית כאובדת כל כך? נראה כאילו בכוונת מכוון עוסקת הממשלה בחרושת של עוני ובמסר של עוגמת נפש. היא עסוקה בחיפוש אשמים, בטיפוח האשמות, בהשלמה פטליסטית עם המצב. קיצוצים לא ייצרו עתיד חדש. המדינה זקוקה </w:t>
      </w:r>
      <w:r>
        <w:rPr>
          <w:rFonts w:hint="cs"/>
          <w:rtl/>
        </w:rPr>
        <w:t xml:space="preserve">להיפוכו של דבר, לצמיחה.  לצמיחה דרושה קרקע נכונה ואוויר לנשימה.  </w:t>
      </w:r>
    </w:p>
    <w:p w14:paraId="37DE944D" w14:textId="77777777" w:rsidR="00000000" w:rsidRDefault="00F01BE4">
      <w:pPr>
        <w:pStyle w:val="a"/>
        <w:rPr>
          <w:rFonts w:hint="cs"/>
          <w:rtl/>
        </w:rPr>
      </w:pPr>
    </w:p>
    <w:p w14:paraId="70EC160D" w14:textId="77777777" w:rsidR="00000000" w:rsidRDefault="00F01BE4">
      <w:pPr>
        <w:pStyle w:val="a"/>
        <w:rPr>
          <w:rFonts w:hint="cs"/>
          <w:rtl/>
        </w:rPr>
      </w:pPr>
      <w:r>
        <w:rPr>
          <w:rFonts w:hint="cs"/>
          <w:rtl/>
        </w:rPr>
        <w:t>כל עוד יימשך, אדוני שר הביטחון, הסירוב לנהל משא-ומתן, וכל עוד יימשכו איומי האינתיפאדה, התיירות לא תתאושש, הבנייה לא תתעורר, ההשקעות לא יחזרו, מקומות עבודה חדשים לא ייווצרו. רק האבטלה, רק הע</w:t>
      </w:r>
      <w:r>
        <w:rPr>
          <w:rFonts w:hint="cs"/>
          <w:rtl/>
        </w:rPr>
        <w:t xml:space="preserve">וני יוסיפו לגדול ולהתפתח. </w:t>
      </w:r>
    </w:p>
    <w:p w14:paraId="2C16E6E3" w14:textId="77777777" w:rsidR="00000000" w:rsidRDefault="00F01BE4">
      <w:pPr>
        <w:pStyle w:val="a"/>
        <w:rPr>
          <w:rFonts w:hint="cs"/>
          <w:rtl/>
        </w:rPr>
      </w:pPr>
    </w:p>
    <w:p w14:paraId="05A4572E" w14:textId="77777777" w:rsidR="00000000" w:rsidRDefault="00F01BE4">
      <w:pPr>
        <w:pStyle w:val="a"/>
        <w:rPr>
          <w:rFonts w:hint="cs"/>
          <w:rtl/>
        </w:rPr>
      </w:pPr>
      <w:r>
        <w:rPr>
          <w:rFonts w:hint="cs"/>
          <w:rtl/>
        </w:rPr>
        <w:t xml:space="preserve">צריך להכות בטרור, אך צריך גם לדעת שרק בכוח הזרוע לא נוכל לו. כשמחסלים טרוריסטים, לא מחסלים את הסכנה שאחרים יבואו במקומם. כשרוצים  לחסל את תשתית הטרור צריך להבין שאין מדובר רק בתשתית פיזית, אלא גם בתשתית פוליטית ונפשית. צירוף של </w:t>
      </w:r>
      <w:r>
        <w:rPr>
          <w:rFonts w:hint="cs"/>
          <w:rtl/>
        </w:rPr>
        <w:t xml:space="preserve">כיבוש ועוני הוא חממה לטרור. המשך הסכסוך,  קיבוע הכיבוש, אוכלים כל חלקה טובה בקרבנו. האבטלה כאמור גדלה, הוצאות הביטחון עולות, תקציב החינוך קטן, הבריאות נפגעת, הפיתוח המדעי נעצר, השכבות החלשות נהיות חלשות יותר, הן והמעמד הבינוני משלמים את מלוא המחיר.  </w:t>
      </w:r>
    </w:p>
    <w:p w14:paraId="0CB1227B" w14:textId="77777777" w:rsidR="00000000" w:rsidRDefault="00F01BE4">
      <w:pPr>
        <w:pStyle w:val="a"/>
        <w:rPr>
          <w:rFonts w:hint="cs"/>
          <w:rtl/>
        </w:rPr>
      </w:pPr>
    </w:p>
    <w:p w14:paraId="028486F4" w14:textId="77777777" w:rsidR="00000000" w:rsidRDefault="00F01BE4">
      <w:pPr>
        <w:pStyle w:val="a"/>
        <w:rPr>
          <w:rFonts w:hint="cs"/>
          <w:rtl/>
        </w:rPr>
      </w:pPr>
      <w:r>
        <w:rPr>
          <w:rFonts w:hint="cs"/>
          <w:rtl/>
        </w:rPr>
        <w:t>הממש</w:t>
      </w:r>
      <w:r>
        <w:rPr>
          <w:rFonts w:hint="cs"/>
          <w:rtl/>
        </w:rPr>
        <w:t>לה קופאת על שמריה ושוקעת במחוזות פטליסטיים. היא מאבדת את כושר היוזמה ואת הדמיון היוצר. הפטליזם מתבטא בהתעלמות מהשעון הדמוגרפי. גם כאן זה שיקול ביטחוני כמו כל שיקול אחר. לפי הסטטיסטיקה שהתפרסמה ערב החג, כבר היום יש בין הירדן לבין הים רק 5.4 מיליוני יהודים ו</w:t>
      </w:r>
      <w:r>
        <w:rPr>
          <w:rFonts w:hint="cs"/>
          <w:rtl/>
        </w:rPr>
        <w:t>-4.9 מיליוני ערבים, כאשר הריבוי הערבי הוא כמעט כפול מהריבוי היהודי. אבל אם נוריד מהלא-ערבים את הלא-יהודים, כבר הגענו למעשה לשוויון דמוגרפי. ברור שבתוך עשור נפסיד בוודאות את הרוב היהודי. אנחנו לא יכולים לשבת עשור ולחכות עד שיבואו מנהיגים פלסטינים מתונים, אד</w:t>
      </w:r>
      <w:r>
        <w:rPr>
          <w:rFonts w:hint="cs"/>
          <w:rtl/>
        </w:rPr>
        <w:t xml:space="preserve">וני שר הביטחון. </w:t>
      </w:r>
    </w:p>
    <w:p w14:paraId="3139EFF2" w14:textId="77777777" w:rsidR="00000000" w:rsidRDefault="00F01BE4">
      <w:pPr>
        <w:pStyle w:val="a"/>
        <w:rPr>
          <w:rFonts w:hint="cs"/>
          <w:rtl/>
        </w:rPr>
      </w:pPr>
    </w:p>
    <w:p w14:paraId="16B6DE53" w14:textId="77777777" w:rsidR="00000000" w:rsidRDefault="00F01BE4">
      <w:pPr>
        <w:pStyle w:val="a"/>
        <w:rPr>
          <w:rFonts w:hint="cs"/>
          <w:rtl/>
        </w:rPr>
      </w:pPr>
      <w:r>
        <w:rPr>
          <w:rFonts w:hint="cs"/>
          <w:rtl/>
        </w:rPr>
        <w:t>צריך להוסיף, שככל שקטן הפער הדמוגרפי, גדל המתח הפוליטי. הפטליזם מתבטא בהשקעה  בשטחים. גם הממשלה הזאת יודעת, ואפילו הסכימה לכך בגמגום, שנצא מרוב השטחים. אף-על-פי-כן, היא משקיעה בהם כ-5 מיליארדי שקלים, מחצית דרך התקציב האזרחי ומחצית דרך ההו</w:t>
      </w:r>
      <w:r>
        <w:rPr>
          <w:rFonts w:hint="cs"/>
          <w:rtl/>
        </w:rPr>
        <w:t xml:space="preserve">צאה הביטחונית. ההשקעה בשטחים שהם ללא עתיד, באה במקום השקעה בעתיד שהיא השקעה בצמיחה.  </w:t>
      </w:r>
    </w:p>
    <w:p w14:paraId="007BE49B" w14:textId="77777777" w:rsidR="00000000" w:rsidRDefault="00F01BE4">
      <w:pPr>
        <w:pStyle w:val="a"/>
        <w:rPr>
          <w:rFonts w:hint="cs"/>
          <w:rtl/>
        </w:rPr>
      </w:pPr>
    </w:p>
    <w:p w14:paraId="2BFDC89B" w14:textId="77777777" w:rsidR="00000000" w:rsidRDefault="00F01BE4">
      <w:pPr>
        <w:pStyle w:val="a"/>
        <w:rPr>
          <w:rtl/>
        </w:rPr>
      </w:pPr>
      <w:r>
        <w:rPr>
          <w:rFonts w:hint="cs"/>
          <w:rtl/>
        </w:rPr>
        <w:t>וגם בעניין הגדר, יש הסכמה על הגדר. כל הזמן אתם אומרים: בגלל אוסלו נפלו אנשים. בגלל אוסלו? לא בגלל העדר גדר? מי מנע את זה? אגב, מי מנע מכם גם לבטל את אוסלו? מה אתם  מחכים</w:t>
      </w:r>
      <w:r>
        <w:rPr>
          <w:rFonts w:hint="cs"/>
          <w:rtl/>
        </w:rPr>
        <w:t xml:space="preserve">? מה אתם משלימים עם פשע כזה? לא מובן. אלה דברים לא אמיתיים, לא הגונים ולא צודקים. </w:t>
      </w:r>
    </w:p>
    <w:p w14:paraId="4205A1ED" w14:textId="77777777" w:rsidR="00000000" w:rsidRDefault="00F01BE4">
      <w:pPr>
        <w:pStyle w:val="a"/>
        <w:rPr>
          <w:rFonts w:hint="cs"/>
          <w:rtl/>
        </w:rPr>
      </w:pPr>
    </w:p>
    <w:p w14:paraId="6D21C83D" w14:textId="77777777" w:rsidR="00000000" w:rsidRDefault="00F01BE4">
      <w:pPr>
        <w:pStyle w:val="a"/>
        <w:rPr>
          <w:rFonts w:hint="cs"/>
          <w:rtl/>
        </w:rPr>
      </w:pPr>
      <w:r>
        <w:rPr>
          <w:rFonts w:hint="cs"/>
          <w:rtl/>
        </w:rPr>
        <w:t xml:space="preserve">הפטליזם מתבטא בתחום המדיני. ברגע שהממשלה אמרה שהיא לא תנהל משא-ומתן כל עוד נמשך הטרור, היא איבדה את היוזמה המדינית ומסרה אותה לטרוריסטים. הם יכולים להחליט אם יהיה משא-ומתן </w:t>
      </w:r>
      <w:r>
        <w:rPr>
          <w:rFonts w:hint="cs"/>
          <w:rtl/>
        </w:rPr>
        <w:t>או לא. לא אנחנו. יתר על כן, אחרים מנהלים את המדיניות במקומנו. הממשלה נאלצה להסכים להגדרות שמעולם לא הסכימה להן. היא נאלצה להסכים שמציאותנו בשטחים היא כיבוש. היא הסכימה שיש להקים מדינה פלסטינית. היא הסכימה שאין להסתפק בהסדר ביניים, צריך פתרון קבע לשלוש שנים</w:t>
      </w:r>
      <w:r>
        <w:rPr>
          <w:rFonts w:hint="cs"/>
          <w:rtl/>
        </w:rPr>
        <w:t xml:space="preserve">. </w:t>
      </w:r>
    </w:p>
    <w:p w14:paraId="440BCB17" w14:textId="77777777" w:rsidR="00000000" w:rsidRDefault="00F01BE4">
      <w:pPr>
        <w:pStyle w:val="a"/>
        <w:rPr>
          <w:rFonts w:hint="cs"/>
          <w:rtl/>
        </w:rPr>
      </w:pPr>
    </w:p>
    <w:p w14:paraId="137AFFCF" w14:textId="77777777" w:rsidR="00000000" w:rsidRDefault="00F01BE4">
      <w:pPr>
        <w:pStyle w:val="a"/>
        <w:rPr>
          <w:rFonts w:hint="cs"/>
          <w:rtl/>
        </w:rPr>
      </w:pPr>
      <w:r>
        <w:rPr>
          <w:rFonts w:hint="cs"/>
          <w:rtl/>
        </w:rPr>
        <w:t>אני גם רוצה להגיד, אני שמעתי שהממשלה מתפארת שיש לה יחסים אינטימיים עם הנשיא בוש, והיא שכנעה אותו בעניין מפת הדרכים. אני מלא התפעלות, אני מאוד שמח שהממשלה הזאת הלכה לבוש ואמרה: מוכרחים להקים מדינה פלסטינית. היא אמרה, בוש נכנע. היא אמרה שזה כיבוש. היא אמ</w:t>
      </w:r>
      <w:r>
        <w:rPr>
          <w:rFonts w:hint="cs"/>
          <w:rtl/>
        </w:rPr>
        <w:t xml:space="preserve">רה, בוש הסכים. היא אמרה שצריך הסכם קבע בשלוש שנים. היא אמרה, בוש הסכים. זה תיאור הסיפור? מה, אתם זורים חול בעיניים? זאת אמת? היא לא ניהלה משא-ומתן, אבל הצטרכה לקבל את הסיכומים שהיא לא השתתפה כלל בעיצובם. </w:t>
      </w:r>
    </w:p>
    <w:p w14:paraId="70B4627E" w14:textId="77777777" w:rsidR="00000000" w:rsidRDefault="00F01BE4">
      <w:pPr>
        <w:pStyle w:val="a"/>
        <w:rPr>
          <w:rFonts w:hint="cs"/>
          <w:rtl/>
        </w:rPr>
      </w:pPr>
    </w:p>
    <w:p w14:paraId="533361C0" w14:textId="77777777" w:rsidR="00000000" w:rsidRDefault="00F01BE4">
      <w:pPr>
        <w:pStyle w:val="a"/>
        <w:rPr>
          <w:rFonts w:hint="cs"/>
          <w:rtl/>
        </w:rPr>
      </w:pPr>
      <w:r>
        <w:rPr>
          <w:rFonts w:hint="cs"/>
          <w:rtl/>
        </w:rPr>
        <w:t>הממשלה תולה הכול בערפאת. אני לא רואה כאן את חבר הכ</w:t>
      </w:r>
      <w:r>
        <w:rPr>
          <w:rFonts w:hint="cs"/>
          <w:rtl/>
        </w:rPr>
        <w:t xml:space="preserve">נסת רוני בר-און. אני קראתי היום בעיתון שהוא אמר </w:t>
      </w:r>
      <w:r>
        <w:rPr>
          <w:rtl/>
        </w:rPr>
        <w:t>–</w:t>
      </w:r>
      <w:r>
        <w:rPr>
          <w:rFonts w:hint="cs"/>
          <w:rtl/>
        </w:rPr>
        <w:t xml:space="preserve"> גם כן איש משפטים שהיה צריך להיות היועץ המשפטי </w:t>
      </w:r>
      <w:r>
        <w:rPr>
          <w:rtl/>
        </w:rPr>
        <w:t>–</w:t>
      </w:r>
      <w:r>
        <w:rPr>
          <w:rFonts w:hint="cs"/>
          <w:rtl/>
        </w:rPr>
        <w:t xml:space="preserve"> שאני אמרתי שערפאת איננו מכשול לשלום. את זה הוא כבר הפיץ, אף-על-פי שהוא לא ימצא ציטטה כזאת בדברי. אבל מה זה חשוב? הכול הולך כאן במדינה הזאת.</w:t>
      </w:r>
    </w:p>
    <w:p w14:paraId="7539E4D4" w14:textId="77777777" w:rsidR="00000000" w:rsidRDefault="00F01BE4">
      <w:pPr>
        <w:pStyle w:val="a"/>
        <w:rPr>
          <w:rFonts w:hint="cs"/>
          <w:rtl/>
        </w:rPr>
      </w:pPr>
    </w:p>
    <w:p w14:paraId="490C904D" w14:textId="77777777" w:rsidR="00000000" w:rsidRDefault="00F01BE4">
      <w:pPr>
        <w:pStyle w:val="ac"/>
        <w:rPr>
          <w:rtl/>
        </w:rPr>
      </w:pPr>
      <w:r>
        <w:rPr>
          <w:rFonts w:hint="eastAsia"/>
          <w:rtl/>
        </w:rPr>
        <w:t>רן</w:t>
      </w:r>
      <w:r>
        <w:rPr>
          <w:rtl/>
        </w:rPr>
        <w:t xml:space="preserve"> כהן (מרצ):</w:t>
      </w:r>
    </w:p>
    <w:p w14:paraId="0208BA69" w14:textId="77777777" w:rsidR="00000000" w:rsidRDefault="00F01BE4">
      <w:pPr>
        <w:pStyle w:val="a"/>
        <w:rPr>
          <w:rFonts w:hint="cs"/>
          <w:rtl/>
        </w:rPr>
      </w:pPr>
    </w:p>
    <w:p w14:paraId="23E3F8DB" w14:textId="77777777" w:rsidR="00000000" w:rsidRDefault="00F01BE4">
      <w:pPr>
        <w:pStyle w:val="a"/>
        <w:rPr>
          <w:rFonts w:hint="cs"/>
          <w:rtl/>
        </w:rPr>
      </w:pPr>
      <w:r>
        <w:rPr>
          <w:rFonts w:hint="cs"/>
          <w:rtl/>
        </w:rPr>
        <w:t>זה</w:t>
      </w:r>
      <w:r>
        <w:rPr>
          <w:rFonts w:hint="cs"/>
          <w:rtl/>
        </w:rPr>
        <w:t xml:space="preserve"> עולה היום לדיון.</w:t>
      </w:r>
    </w:p>
    <w:p w14:paraId="7BCEB190" w14:textId="77777777" w:rsidR="00000000" w:rsidRDefault="00F01BE4">
      <w:pPr>
        <w:pStyle w:val="a"/>
        <w:rPr>
          <w:rFonts w:hint="cs"/>
          <w:rtl/>
        </w:rPr>
      </w:pPr>
    </w:p>
    <w:p w14:paraId="437EE782" w14:textId="77777777" w:rsidR="00000000" w:rsidRDefault="00F01BE4">
      <w:pPr>
        <w:pStyle w:val="SpeakerCon"/>
        <w:rPr>
          <w:rtl/>
        </w:rPr>
      </w:pPr>
      <w:bookmarkStart w:id="174" w:name="FS000000456T29_09_2003_13_53_11C"/>
      <w:bookmarkEnd w:id="174"/>
      <w:r>
        <w:rPr>
          <w:rtl/>
        </w:rPr>
        <w:t>שמעון פרס (העבודה-מימד):</w:t>
      </w:r>
    </w:p>
    <w:p w14:paraId="76844C5A" w14:textId="77777777" w:rsidR="00000000" w:rsidRDefault="00F01BE4">
      <w:pPr>
        <w:pStyle w:val="a"/>
        <w:rPr>
          <w:rtl/>
        </w:rPr>
      </w:pPr>
    </w:p>
    <w:p w14:paraId="4C7208A3" w14:textId="77777777" w:rsidR="00000000" w:rsidRDefault="00F01BE4">
      <w:pPr>
        <w:pStyle w:val="a"/>
        <w:rPr>
          <w:rFonts w:hint="cs"/>
          <w:rtl/>
        </w:rPr>
      </w:pPr>
      <w:r>
        <w:rPr>
          <w:rFonts w:hint="cs"/>
          <w:rtl/>
        </w:rPr>
        <w:t xml:space="preserve">כן, כן, עשה בלוף והבלוף יעלה לדיון. בלוף משפטי. </w:t>
      </w:r>
    </w:p>
    <w:p w14:paraId="4DC23D71" w14:textId="77777777" w:rsidR="00000000" w:rsidRDefault="00F01BE4">
      <w:pPr>
        <w:pStyle w:val="a"/>
        <w:rPr>
          <w:rFonts w:hint="cs"/>
          <w:rtl/>
        </w:rPr>
      </w:pPr>
    </w:p>
    <w:p w14:paraId="2FBBE4EE" w14:textId="77777777" w:rsidR="00000000" w:rsidRDefault="00F01BE4">
      <w:pPr>
        <w:pStyle w:val="a"/>
        <w:rPr>
          <w:rFonts w:hint="cs"/>
          <w:rtl/>
        </w:rPr>
      </w:pPr>
      <w:r>
        <w:rPr>
          <w:rFonts w:hint="cs"/>
          <w:rtl/>
        </w:rPr>
        <w:t>הכול היא תולה בערפאת. היא עשתה מין פסיכוזה: ערפאת ייעלם, כל הבעיות תיפתרנה. לא רק זה,  מייד יבואו מנהיגים פלסטינים מתונים שיקבלו כל הוראה ממשרד הביטחון שלנו, שיש</w:t>
      </w:r>
      <w:r>
        <w:rPr>
          <w:rFonts w:hint="cs"/>
          <w:rtl/>
        </w:rPr>
        <w:t>לימו עם הכיבוש, שיחכו. אילו דיבורים אלה? ואני יודע שערפאת גרם נזק כבד לשלום. היא מבטיחה לעם, שאם הוא ייעלם, המתינות תתחיל מייד. ועל כן היא מתארת את ערפאת ככול-יכול מבחינה מדינית וצבאית, ועל פיו יישק דבר.</w:t>
      </w:r>
    </w:p>
    <w:p w14:paraId="564A3FDF" w14:textId="77777777" w:rsidR="00000000" w:rsidRDefault="00F01BE4">
      <w:pPr>
        <w:pStyle w:val="a"/>
        <w:ind w:firstLine="0"/>
        <w:rPr>
          <w:rFonts w:hint="cs"/>
          <w:rtl/>
        </w:rPr>
      </w:pPr>
    </w:p>
    <w:p w14:paraId="79813DCD" w14:textId="77777777" w:rsidR="00000000" w:rsidRDefault="00F01BE4">
      <w:pPr>
        <w:pStyle w:val="a"/>
        <w:ind w:firstLine="0"/>
        <w:rPr>
          <w:rFonts w:hint="cs"/>
          <w:rtl/>
        </w:rPr>
      </w:pPr>
      <w:r>
        <w:rPr>
          <w:rFonts w:hint="cs"/>
          <w:rtl/>
        </w:rPr>
        <w:tab/>
        <w:t>שאול, אני לא מבין, אתה אדם בעל חוש פרופורציה, באמת</w:t>
      </w:r>
      <w:r>
        <w:rPr>
          <w:rFonts w:hint="cs"/>
          <w:rtl/>
        </w:rPr>
        <w:t xml:space="preserve"> כל העולם מסתובב סביב ערפאת? הוא אומר - יש טרור. הוא אומר - אין טרור. ואנחנו משותקים ומסכנים, מחכים למוצא פיו. איזו הגזמה אני מכיר את ערפאת כמוך וטוב ממך, ואני אומר לך: לפעמים הוא לא יודע מה לעשות בעוד שעתיים. כל הסיפורים על קשריו וכישוריו המדהימים, איזו ה</w:t>
      </w:r>
      <w:r>
        <w:rPr>
          <w:rFonts w:hint="cs"/>
          <w:rtl/>
        </w:rPr>
        <w:t xml:space="preserve">פרזה, איזו הגזמה. </w:t>
      </w:r>
    </w:p>
    <w:p w14:paraId="6E2CE1F9" w14:textId="77777777" w:rsidR="00000000" w:rsidRDefault="00F01BE4">
      <w:pPr>
        <w:pStyle w:val="a"/>
        <w:ind w:firstLine="0"/>
        <w:rPr>
          <w:rFonts w:hint="cs"/>
          <w:rtl/>
        </w:rPr>
      </w:pPr>
    </w:p>
    <w:p w14:paraId="4AE5FB14" w14:textId="77777777" w:rsidR="00000000" w:rsidRDefault="00F01BE4">
      <w:pPr>
        <w:pStyle w:val="a"/>
        <w:ind w:firstLine="720"/>
        <w:rPr>
          <w:rFonts w:hint="cs"/>
          <w:rtl/>
        </w:rPr>
      </w:pPr>
      <w:r>
        <w:rPr>
          <w:rFonts w:hint="cs"/>
          <w:rtl/>
        </w:rPr>
        <w:t>ראינו את ערפאת נכנע ללחצים בין-לאומיים גם עכשיו. נתמנתה ממשלה פלסטינית שהוא לא רצה בה, התמנה ראש ממשלה שהוא לא רצה בו, התמנה שר אוצר שלא רצה בו, הוא גילה את הכול. ערפאת נכנע ללחצים בין-לאומיים כמו שגם הממשלה שלנו נכנעת ללחצים בין-לאומיי</w:t>
      </w:r>
      <w:r>
        <w:rPr>
          <w:rFonts w:hint="cs"/>
          <w:rtl/>
        </w:rPr>
        <w:t>ם, למשל בעניין סילוק ערפאת. שני אנשים, כל אחד נכנע למה שהוא לא מזמין, והוא מאשים את העולם בכניעה שלהם.</w:t>
      </w:r>
    </w:p>
    <w:p w14:paraId="73DDFE36" w14:textId="77777777" w:rsidR="00000000" w:rsidRDefault="00F01BE4">
      <w:pPr>
        <w:pStyle w:val="a"/>
        <w:ind w:firstLine="0"/>
        <w:rPr>
          <w:rFonts w:hint="cs"/>
          <w:rtl/>
        </w:rPr>
      </w:pPr>
    </w:p>
    <w:p w14:paraId="266E568E" w14:textId="77777777" w:rsidR="00000000" w:rsidRDefault="00F01BE4">
      <w:pPr>
        <w:pStyle w:val="a"/>
        <w:ind w:firstLine="0"/>
        <w:rPr>
          <w:rFonts w:hint="cs"/>
          <w:rtl/>
        </w:rPr>
      </w:pPr>
      <w:r>
        <w:rPr>
          <w:rFonts w:hint="cs"/>
          <w:rtl/>
        </w:rPr>
        <w:tab/>
        <w:t xml:space="preserve">הפטליזם הוליד שיתוק, השיתוק קוטל את היוזמה, מביא עוני. אני אומר, אדוני היושב-ראש וחברי הכנסת, אפשר אחרת, אפשר להכות בטרוריסטים וגם להכות בטרור, על-ידי </w:t>
      </w:r>
      <w:r>
        <w:rPr>
          <w:rFonts w:hint="cs"/>
          <w:rtl/>
        </w:rPr>
        <w:t>זה שנכה במניעיו. לא מספיק להרוג טרוריסטים, צריך להכות את המניעים שיוצרים טרור. אפשר להכות בטרור ולנהל משא-ומתן לטובתנו, כדי ליצור אווירה אחרת בישראל וסביב לה, כדי לתת למדינה לנשום, לגדול, להיות נורמלית. אפשר להקדים את ביצוע המדיניות שהסכמנו לה. הסכמנו על ש</w:t>
      </w:r>
      <w:r>
        <w:rPr>
          <w:rFonts w:hint="cs"/>
          <w:rtl/>
        </w:rPr>
        <w:t>תי מדינות, הסכמנו על משא-ומתן. מה הטעם לדחות, מה הטעם להימנע מהכרעה?</w:t>
      </w:r>
    </w:p>
    <w:p w14:paraId="71FB3FA7" w14:textId="77777777" w:rsidR="00000000" w:rsidRDefault="00F01BE4">
      <w:pPr>
        <w:pStyle w:val="a"/>
        <w:ind w:firstLine="0"/>
        <w:rPr>
          <w:rFonts w:hint="cs"/>
          <w:rtl/>
        </w:rPr>
      </w:pPr>
    </w:p>
    <w:p w14:paraId="4EC5E11A" w14:textId="77777777" w:rsidR="00000000" w:rsidRDefault="00F01BE4">
      <w:pPr>
        <w:pStyle w:val="a"/>
        <w:ind w:firstLine="0"/>
        <w:rPr>
          <w:rFonts w:hint="cs"/>
          <w:rtl/>
        </w:rPr>
      </w:pPr>
      <w:r>
        <w:rPr>
          <w:rFonts w:hint="cs"/>
          <w:rtl/>
        </w:rPr>
        <w:tab/>
        <w:t>אכן, תחל שנה וברכותיה, אבל כאשר הקלקולים ייפסקו. חברי הכנסת, חבל על הזמן, חבל על בזבוז הזמן, חבל על בזבוז ההזדמנויות, חבל על ההידרדרות שנוצרה על-ידי היאחזות בזמן של האחרים. האחרים לא יכ</w:t>
      </w:r>
      <w:r>
        <w:rPr>
          <w:rFonts w:hint="cs"/>
          <w:rtl/>
        </w:rPr>
        <w:t>ריעו במקומנו. אני מודה לארצות-הברית על היחסים הנפלאים שבינינו, היא לא תעשה במקום ישראל שום דבר. גם הפלסטינים לא יעשו במקומנו.  מה שאנחנו לא נעשה, לא ייעשה. עלינו לשנות את פני הדברים. האוריינטציה צריכה להיות בראש ובראשונה של עצמנו, ואז תחל שנה וברכותיה.</w:t>
      </w:r>
    </w:p>
    <w:p w14:paraId="185990F8" w14:textId="77777777" w:rsidR="00000000" w:rsidRDefault="00F01BE4">
      <w:pPr>
        <w:pStyle w:val="a"/>
        <w:ind w:firstLine="0"/>
        <w:rPr>
          <w:rFonts w:hint="cs"/>
          <w:rtl/>
        </w:rPr>
      </w:pPr>
    </w:p>
    <w:p w14:paraId="3F1B2A7F" w14:textId="77777777" w:rsidR="00000000" w:rsidRDefault="00F01BE4">
      <w:pPr>
        <w:pStyle w:val="ad"/>
        <w:rPr>
          <w:rtl/>
        </w:rPr>
      </w:pPr>
      <w:r>
        <w:rPr>
          <w:rtl/>
        </w:rPr>
        <w:t>הי</w:t>
      </w:r>
      <w:r>
        <w:rPr>
          <w:rtl/>
        </w:rPr>
        <w:t>ו"ר ראובן ריבלין:</w:t>
      </w:r>
    </w:p>
    <w:p w14:paraId="103A3104" w14:textId="77777777" w:rsidR="00000000" w:rsidRDefault="00F01BE4">
      <w:pPr>
        <w:pStyle w:val="a"/>
        <w:rPr>
          <w:rtl/>
        </w:rPr>
      </w:pPr>
    </w:p>
    <w:p w14:paraId="237728FE" w14:textId="77777777" w:rsidR="00000000" w:rsidRDefault="00F01BE4">
      <w:pPr>
        <w:pStyle w:val="a"/>
        <w:rPr>
          <w:rFonts w:hint="cs"/>
          <w:rtl/>
        </w:rPr>
      </w:pPr>
      <w:r>
        <w:rPr>
          <w:rFonts w:hint="cs"/>
          <w:rtl/>
        </w:rPr>
        <w:t>אני מאוד מודה לחבר הכנסת שמעון פרס. האם אדוני השר ישיב? בבקשה. ליושב-ראש האופוזיציה, חבר הכנסת שמעון פרס, הוא רוצה להשיב באופן מיוחד. לכל השאר הוא ישיב יחד.</w:t>
      </w:r>
    </w:p>
    <w:p w14:paraId="2D6C5724" w14:textId="77777777" w:rsidR="00000000" w:rsidRDefault="00F01BE4">
      <w:pPr>
        <w:pStyle w:val="a"/>
        <w:ind w:firstLine="0"/>
        <w:rPr>
          <w:rFonts w:hint="cs"/>
          <w:rtl/>
        </w:rPr>
      </w:pPr>
    </w:p>
    <w:p w14:paraId="3057C2C4" w14:textId="77777777" w:rsidR="00000000" w:rsidRDefault="00F01BE4">
      <w:pPr>
        <w:pStyle w:val="Speaker"/>
        <w:rPr>
          <w:rtl/>
        </w:rPr>
      </w:pPr>
      <w:bookmarkStart w:id="175" w:name="FS000000478T29_09_2003_13_40_21"/>
      <w:bookmarkStart w:id="176" w:name="_Toc55731528"/>
      <w:bookmarkEnd w:id="175"/>
      <w:r>
        <w:rPr>
          <w:rFonts w:hint="eastAsia"/>
          <w:rtl/>
        </w:rPr>
        <w:t>השר</w:t>
      </w:r>
      <w:r>
        <w:rPr>
          <w:rtl/>
        </w:rPr>
        <w:t xml:space="preserve"> מאיר שטרית:</w:t>
      </w:r>
      <w:bookmarkEnd w:id="176"/>
    </w:p>
    <w:p w14:paraId="31D7A601" w14:textId="77777777" w:rsidR="00000000" w:rsidRDefault="00F01BE4">
      <w:pPr>
        <w:pStyle w:val="a"/>
        <w:rPr>
          <w:rFonts w:hint="cs"/>
          <w:rtl/>
        </w:rPr>
      </w:pPr>
    </w:p>
    <w:p w14:paraId="3908552C" w14:textId="77777777" w:rsidR="00000000" w:rsidRDefault="00F01BE4">
      <w:pPr>
        <w:pStyle w:val="a"/>
        <w:rPr>
          <w:rFonts w:hint="cs"/>
          <w:rtl/>
        </w:rPr>
      </w:pPr>
      <w:r>
        <w:rPr>
          <w:rFonts w:hint="cs"/>
          <w:rtl/>
        </w:rPr>
        <w:t>אני מוכן להשיב לאחרים ביחד.</w:t>
      </w:r>
    </w:p>
    <w:p w14:paraId="0FB8468A" w14:textId="77777777" w:rsidR="00000000" w:rsidRDefault="00F01BE4">
      <w:pPr>
        <w:pStyle w:val="a"/>
        <w:ind w:firstLine="0"/>
        <w:rPr>
          <w:rFonts w:hint="cs"/>
          <w:rtl/>
        </w:rPr>
      </w:pPr>
    </w:p>
    <w:p w14:paraId="2B76CF89" w14:textId="77777777" w:rsidR="00000000" w:rsidRDefault="00F01BE4">
      <w:pPr>
        <w:pStyle w:val="ad"/>
        <w:rPr>
          <w:rtl/>
        </w:rPr>
      </w:pPr>
      <w:r>
        <w:rPr>
          <w:rtl/>
        </w:rPr>
        <w:t>היו"ר ראובן ריבלין:</w:t>
      </w:r>
    </w:p>
    <w:p w14:paraId="0804857A" w14:textId="77777777" w:rsidR="00000000" w:rsidRDefault="00F01BE4">
      <w:pPr>
        <w:pStyle w:val="a"/>
        <w:rPr>
          <w:rtl/>
        </w:rPr>
      </w:pPr>
    </w:p>
    <w:p w14:paraId="30815078" w14:textId="77777777" w:rsidR="00000000" w:rsidRDefault="00F01BE4">
      <w:pPr>
        <w:pStyle w:val="a"/>
        <w:rPr>
          <w:rFonts w:hint="cs"/>
          <w:rtl/>
        </w:rPr>
      </w:pPr>
      <w:r>
        <w:rPr>
          <w:rFonts w:hint="cs"/>
          <w:rtl/>
        </w:rPr>
        <w:t>אדוני בחר לה</w:t>
      </w:r>
      <w:r>
        <w:rPr>
          <w:rFonts w:hint="cs"/>
          <w:rtl/>
        </w:rPr>
        <w:t>שיב, אדוני ישיב עכשיו.</w:t>
      </w:r>
    </w:p>
    <w:p w14:paraId="6BF8D971" w14:textId="77777777" w:rsidR="00000000" w:rsidRDefault="00F01BE4">
      <w:pPr>
        <w:pStyle w:val="a"/>
        <w:ind w:firstLine="0"/>
        <w:rPr>
          <w:rFonts w:hint="cs"/>
          <w:rtl/>
        </w:rPr>
      </w:pPr>
    </w:p>
    <w:p w14:paraId="44BAB9B0" w14:textId="77777777" w:rsidR="00000000" w:rsidRDefault="00F01BE4">
      <w:pPr>
        <w:pStyle w:val="SpeakerCon"/>
        <w:rPr>
          <w:rtl/>
        </w:rPr>
      </w:pPr>
      <w:bookmarkStart w:id="177" w:name="FS000000478T29_09_2003_13_42_00C"/>
      <w:bookmarkEnd w:id="177"/>
      <w:r>
        <w:rPr>
          <w:rtl/>
        </w:rPr>
        <w:t>השר מאיר שטרית:</w:t>
      </w:r>
    </w:p>
    <w:p w14:paraId="4A7275AB" w14:textId="77777777" w:rsidR="00000000" w:rsidRDefault="00F01BE4">
      <w:pPr>
        <w:pStyle w:val="a"/>
        <w:rPr>
          <w:rtl/>
        </w:rPr>
      </w:pPr>
    </w:p>
    <w:p w14:paraId="24190E12" w14:textId="77777777" w:rsidR="00000000" w:rsidRDefault="00F01BE4">
      <w:pPr>
        <w:pStyle w:val="a"/>
        <w:rPr>
          <w:rFonts w:hint="cs"/>
          <w:rtl/>
        </w:rPr>
      </w:pPr>
      <w:r>
        <w:rPr>
          <w:rFonts w:hint="cs"/>
          <w:rtl/>
        </w:rPr>
        <w:t>לא ידעתי שזו הברירה שלי. אין אולי טעם לחזור על התשובה פעמים אחדות.</w:t>
      </w:r>
    </w:p>
    <w:p w14:paraId="703D800F" w14:textId="77777777" w:rsidR="00000000" w:rsidRDefault="00F01BE4">
      <w:pPr>
        <w:pStyle w:val="a"/>
        <w:rPr>
          <w:rFonts w:hint="cs"/>
          <w:rtl/>
        </w:rPr>
      </w:pPr>
    </w:p>
    <w:p w14:paraId="0266B025" w14:textId="77777777" w:rsidR="00000000" w:rsidRDefault="00F01BE4">
      <w:pPr>
        <w:pStyle w:val="a"/>
        <w:rPr>
          <w:rFonts w:hint="cs"/>
          <w:rtl/>
        </w:rPr>
      </w:pPr>
      <w:r>
        <w:rPr>
          <w:rFonts w:hint="cs"/>
          <w:rtl/>
        </w:rPr>
        <w:t>אדוני היושב-ראש, רבותי חברי הכנסת, אני מתכבד להשיב על הצעתו של חבר הכנסת שמעון פרס על החלטות הממשלה בתחום הכלכלי.</w:t>
      </w:r>
    </w:p>
    <w:p w14:paraId="3880361C" w14:textId="77777777" w:rsidR="00000000" w:rsidRDefault="00F01BE4">
      <w:pPr>
        <w:pStyle w:val="a"/>
        <w:rPr>
          <w:rFonts w:hint="cs"/>
          <w:rtl/>
        </w:rPr>
      </w:pPr>
    </w:p>
    <w:p w14:paraId="29A8B2A2" w14:textId="77777777" w:rsidR="00000000" w:rsidRDefault="00F01BE4">
      <w:pPr>
        <w:pStyle w:val="a"/>
        <w:rPr>
          <w:rFonts w:hint="cs"/>
          <w:rtl/>
        </w:rPr>
      </w:pPr>
      <w:r>
        <w:rPr>
          <w:rFonts w:hint="cs"/>
          <w:rtl/>
        </w:rPr>
        <w:t xml:space="preserve">במהלך הרבעון הראשון של שנת 2003 </w:t>
      </w:r>
      <w:r>
        <w:rPr>
          <w:rFonts w:hint="cs"/>
          <w:rtl/>
        </w:rPr>
        <w:t xml:space="preserve">נמשכה ההאטה בפעילות הכלכלית שאפיינה את המשק החל מסוף שנת 2000. ברבעון זה בלטה ירידה הן בצריכה המקומית של משקי-הבית והן בהשקעות ובנכסים קבועים. נתונים אלה באים בהמשך לירידה מצטברת של 6.3% בתוצר לנפש בשנים 2000-2001, נתון חסר תקדים בתולדות המשק הישראלי. </w:t>
      </w:r>
    </w:p>
    <w:p w14:paraId="47D9AEE4" w14:textId="77777777" w:rsidR="00000000" w:rsidRDefault="00F01BE4">
      <w:pPr>
        <w:pStyle w:val="a"/>
        <w:rPr>
          <w:rFonts w:hint="cs"/>
          <w:rtl/>
        </w:rPr>
      </w:pPr>
    </w:p>
    <w:p w14:paraId="051749F5" w14:textId="77777777" w:rsidR="00000000" w:rsidRDefault="00F01BE4">
      <w:pPr>
        <w:pStyle w:val="a"/>
        <w:rPr>
          <w:rFonts w:hint="cs"/>
          <w:rtl/>
        </w:rPr>
      </w:pPr>
      <w:r>
        <w:rPr>
          <w:rFonts w:hint="cs"/>
          <w:rtl/>
        </w:rPr>
        <w:t>בש</w:t>
      </w:r>
      <w:r>
        <w:rPr>
          <w:rFonts w:hint="cs"/>
          <w:rtl/>
        </w:rPr>
        <w:t>נת 2003 צפוי התוצר המקומי לעלות בשיעור מתון של  0.8% על-פי תחזיות האוצר. תחזיות הלשכה המרכזית לסטטיסטיקה שפורסמו השבוע מדברות על צמיחה של 1.1% בשנת 2003, דבר שאם יקרה יהיה בו שינוי מהותי: ממצב שבו המשק הלך ושקע, למצב שבו המשק מתחיל לשנות כיוון לצמיחה.</w:t>
      </w:r>
    </w:p>
    <w:p w14:paraId="697CE969" w14:textId="77777777" w:rsidR="00000000" w:rsidRDefault="00F01BE4">
      <w:pPr>
        <w:pStyle w:val="a"/>
        <w:rPr>
          <w:rFonts w:hint="cs"/>
          <w:rtl/>
        </w:rPr>
      </w:pPr>
    </w:p>
    <w:p w14:paraId="78133DD4" w14:textId="77777777" w:rsidR="00000000" w:rsidRDefault="00F01BE4">
      <w:pPr>
        <w:pStyle w:val="a"/>
        <w:rPr>
          <w:rFonts w:hint="cs"/>
          <w:rtl/>
        </w:rPr>
      </w:pPr>
      <w:r>
        <w:rPr>
          <w:rFonts w:hint="cs"/>
          <w:rtl/>
        </w:rPr>
        <w:t>שלב</w:t>
      </w:r>
      <w:r>
        <w:rPr>
          <w:rFonts w:hint="cs"/>
          <w:rtl/>
        </w:rPr>
        <w:t xml:space="preserve"> א' של תוכנית ההבראה לכלכלת ישראל שהוצגה במרס 2003 התמקד בבלימת הידרדרות המשק ובצעדים ראשונים להבראתו. צעדים אלה כללו הקטנה משמעותית בהוצאות הממשלה, שינויים מבניים מקיפים בסקטור הציבורי, הורדת מסים על עבודה ורפורמה בשוק ההון, לרבות חידוש תהליך ההפרטה. כן ה</w:t>
      </w:r>
      <w:r>
        <w:rPr>
          <w:rFonts w:hint="cs"/>
          <w:rtl/>
        </w:rPr>
        <w:t>ופעלה רפורמה מקיפה לצמצום קצבאות ולהוצאת עובדים זרים. כתוצאה מכך הושגה יציבות בשוקי ההון, הריבית ארוכת הטווח במשק ירדה, והיו מקומות, חבר הכנסת פרס, שבהם הריבית ארוכת הטווח היתה יותר נמוכה מהריבית קצרת הטווח, דבר שאפשר כמובן לנגיד להוריד את הריביות קצרות הט</w:t>
      </w:r>
      <w:r>
        <w:rPr>
          <w:rFonts w:hint="cs"/>
          <w:rtl/>
        </w:rPr>
        <w:t>ווח. נתקבלו הערבויות האמריקניות, ולראשונה לאחר שנים גייסה מדינת ישראל כסף בחוץ-לארץ בתנאים מצוינים. גויסו כבר 3 מיליארדי הדולר הראשונים מתוך הערבויות, והביקוש עלה בהרבה על ההיצע.</w:t>
      </w:r>
    </w:p>
    <w:p w14:paraId="1537E24F" w14:textId="77777777" w:rsidR="00000000" w:rsidRDefault="00F01BE4">
      <w:pPr>
        <w:pStyle w:val="a"/>
        <w:rPr>
          <w:rFonts w:hint="cs"/>
          <w:rtl/>
        </w:rPr>
      </w:pPr>
    </w:p>
    <w:p w14:paraId="1BF1A095" w14:textId="77777777" w:rsidR="00000000" w:rsidRDefault="00F01BE4">
      <w:pPr>
        <w:pStyle w:val="a"/>
        <w:rPr>
          <w:rFonts w:hint="cs"/>
          <w:rtl/>
        </w:rPr>
      </w:pPr>
      <w:r>
        <w:rPr>
          <w:rFonts w:hint="cs"/>
          <w:rtl/>
        </w:rPr>
        <w:t>שלב ב' של תוכנית ההבראה, שאושר על-ידי הממשלה, מתמקד בקביעת מדיניות רב-שנתית,</w:t>
      </w:r>
      <w:r>
        <w:rPr>
          <w:rFonts w:hint="cs"/>
          <w:rtl/>
        </w:rPr>
        <w:t xml:space="preserve"> שמטרתה לשפר את רמת החיים של כלל אזרחי המדינה, תוך כדי הצבת ארבעה יעדי-על. הראשון והחשוב שבהם הוא עידוד הצמיחה. שלושה יעדים נוספים הם חיזוק אוכלוסיות חלשות, ייעול השירות הציבורי לטובת האזרח והגנה על הצרכן על-ידי שבירת מונופולים. </w:t>
      </w:r>
    </w:p>
    <w:p w14:paraId="1FAA2A3B" w14:textId="77777777" w:rsidR="00000000" w:rsidRDefault="00F01BE4">
      <w:pPr>
        <w:pStyle w:val="a"/>
        <w:rPr>
          <w:rFonts w:hint="cs"/>
          <w:rtl/>
        </w:rPr>
      </w:pPr>
    </w:p>
    <w:p w14:paraId="5E22D274" w14:textId="77777777" w:rsidR="00000000" w:rsidRDefault="00F01BE4">
      <w:pPr>
        <w:pStyle w:val="a"/>
        <w:rPr>
          <w:rFonts w:hint="cs"/>
          <w:rtl/>
        </w:rPr>
      </w:pPr>
      <w:r>
        <w:rPr>
          <w:rFonts w:hint="cs"/>
          <w:rtl/>
        </w:rPr>
        <w:t xml:space="preserve">יעד-העל הראשון הוא עידוד </w:t>
      </w:r>
      <w:r>
        <w:rPr>
          <w:rFonts w:hint="cs"/>
          <w:rtl/>
        </w:rPr>
        <w:t>הצמיחה והחזרת המשק הישראלי לתוואי של צמיחה בת-קיימא. הוא כולל, בין השאר, תוכנית לעידוד השקעות הון למפעלי יצוא, תוך הוספת מסלולי הטבות מס, מן האטרקטיביות בשוק העולמי. נטל המס הכולל במשק יוסיף לרדת בשנת 2004, ותתבצע הפחתה נוספת במס ההכנסה, כדי להגדיל את כדאי</w:t>
      </w:r>
      <w:r>
        <w:rPr>
          <w:rFonts w:hint="cs"/>
          <w:rtl/>
        </w:rPr>
        <w:t>ות העבודה. כן תימשך במלוא העוצמה התוכנית להקטנת המגזר הציבורי והפניית משאבים למגזר העסקי.</w:t>
      </w:r>
    </w:p>
    <w:p w14:paraId="78F08EBE" w14:textId="77777777" w:rsidR="00000000" w:rsidRDefault="00F01BE4">
      <w:pPr>
        <w:pStyle w:val="a"/>
        <w:rPr>
          <w:rFonts w:hint="cs"/>
          <w:rtl/>
        </w:rPr>
      </w:pPr>
    </w:p>
    <w:p w14:paraId="3FA110BA" w14:textId="77777777" w:rsidR="00000000" w:rsidRDefault="00F01BE4">
      <w:pPr>
        <w:pStyle w:val="a"/>
        <w:rPr>
          <w:rFonts w:hint="cs"/>
          <w:rtl/>
        </w:rPr>
      </w:pPr>
      <w:r>
        <w:rPr>
          <w:rFonts w:hint="cs"/>
          <w:rtl/>
        </w:rPr>
        <w:t>הקיצוצים בתקציב 2004 הם מתונים יותר מאשר בתקציב 2003, ומותאמים ליעד גירעון של 4%. הממשלה החליטה כי בתקציב המדינה לשנת 2004 יצומצם כוח-האדם במגזר הממשלתי. צמצום זה מכ</w:t>
      </w:r>
      <w:r>
        <w:rPr>
          <w:rFonts w:hint="cs"/>
          <w:rtl/>
        </w:rPr>
        <w:t xml:space="preserve">יל, בין היתר, סגירת יחידות, צמצום מחוזות המשרדים השונים וצמצום נספחויות של הממשלה בחו"ל. כמו כן הוחלט על כמה צעדים שיביאו להקטנת עלויות בגין פרישה מהמגזר הציבורי, לרבות ביטול דרגות פרישה, ביטול הסמכויות להגדלת תקופת השירות לצורך קביעת גובה הפנסיה התקציבית </w:t>
      </w:r>
      <w:r>
        <w:rPr>
          <w:rFonts w:hint="cs"/>
          <w:rtl/>
        </w:rPr>
        <w:t>וצמצום היקפי הפרישה המוקדמת.</w:t>
      </w:r>
    </w:p>
    <w:p w14:paraId="210B733C" w14:textId="77777777" w:rsidR="00000000" w:rsidRDefault="00F01BE4">
      <w:pPr>
        <w:pStyle w:val="a"/>
        <w:rPr>
          <w:rFonts w:hint="cs"/>
          <w:rtl/>
        </w:rPr>
      </w:pPr>
    </w:p>
    <w:p w14:paraId="4F507919" w14:textId="77777777" w:rsidR="00000000" w:rsidRDefault="00F01BE4">
      <w:pPr>
        <w:pStyle w:val="a"/>
        <w:rPr>
          <w:rFonts w:hint="cs"/>
          <w:rtl/>
        </w:rPr>
      </w:pPr>
      <w:r>
        <w:rPr>
          <w:rFonts w:hint="cs"/>
          <w:rtl/>
        </w:rPr>
        <w:t>תהליך ההפרטה יימשך ויכלול, בין היתר, את הפרטת "בזק", בנק לאומי, בנק דיסקונט, בז"ן ועוד. עידוד המגזר העסקי כולל פתיחת שוק נמלי הים לתחרות, תחרות במשק הזיקוק, רפורמה במכון התקנים ובדואר, צעדים שישפרו את כושר התחרות של המגזר העסק</w:t>
      </w:r>
      <w:r>
        <w:rPr>
          <w:rFonts w:hint="cs"/>
          <w:rtl/>
        </w:rPr>
        <w:t xml:space="preserve">י. </w:t>
      </w:r>
    </w:p>
    <w:p w14:paraId="5D4285AD" w14:textId="77777777" w:rsidR="00000000" w:rsidRDefault="00F01BE4">
      <w:pPr>
        <w:pStyle w:val="a"/>
        <w:rPr>
          <w:rFonts w:hint="cs"/>
          <w:rtl/>
        </w:rPr>
      </w:pPr>
    </w:p>
    <w:p w14:paraId="5C0F36A1" w14:textId="77777777" w:rsidR="00000000" w:rsidRDefault="00F01BE4">
      <w:pPr>
        <w:pStyle w:val="a"/>
        <w:rPr>
          <w:rFonts w:hint="cs"/>
          <w:rtl/>
        </w:rPr>
      </w:pPr>
      <w:r>
        <w:rPr>
          <w:rFonts w:hint="cs"/>
          <w:rtl/>
        </w:rPr>
        <w:t xml:space="preserve">במסגרת התוכנית שהוחל בה בתקציב 2003 בנושא הגברת השקעות בתשתיות, יתוגברו גם בשנת 2004 התקציבים המופנים להשקעה בתשתיות, בדגש על פיתוח תשתיות מסילתיות. היקף התוכנית - כ-20 מיליארד שקל. בשנת 2004 יחול גידול דרמטי בפיתוח רשת הרכבות ברחבי הארץ. יחלו עבודות </w:t>
      </w:r>
      <w:r>
        <w:rPr>
          <w:rFonts w:hint="cs"/>
          <w:rtl/>
        </w:rPr>
        <w:t>במסילות ראשון-לציון מערב, מודיעין--ירושלים, אשקלון--באר-שבע, והכפלת מסילת קריית-מוצקין--נהרייה, הקו לבאר-שבע ועוד. כמו כן תקודם סלילת כבישי הרוחב של כביש חוצה-ישראל.</w:t>
      </w:r>
    </w:p>
    <w:p w14:paraId="4EAFB732" w14:textId="77777777" w:rsidR="00000000" w:rsidRDefault="00F01BE4">
      <w:pPr>
        <w:pStyle w:val="a"/>
        <w:rPr>
          <w:rFonts w:hint="cs"/>
          <w:rtl/>
        </w:rPr>
      </w:pPr>
    </w:p>
    <w:p w14:paraId="4613EAE8" w14:textId="77777777" w:rsidR="00000000" w:rsidRDefault="00F01BE4">
      <w:pPr>
        <w:pStyle w:val="a"/>
        <w:rPr>
          <w:rFonts w:hint="cs"/>
          <w:rtl/>
        </w:rPr>
      </w:pPr>
      <w:r>
        <w:rPr>
          <w:rFonts w:hint="cs"/>
          <w:rtl/>
        </w:rPr>
        <w:t>יעד-על שני הוא חיזוק אוכלוסיות חלשות. הפגיעה הקשה ביותר באוכלוסיות אלה היתה מדיניות הקצבא</w:t>
      </w:r>
      <w:r>
        <w:rPr>
          <w:rFonts w:hint="cs"/>
          <w:rtl/>
        </w:rPr>
        <w:t>ות המופלגות לאנשים בריאים בגיל העבודה, ובמקביל הכנסת מאות אלפי עובדים זרים לישראל. שילוב קטלני זה, שהונהג במשק למעלה מעשור, דחף אוכלוסיות שלמות לצאת ממעגל העבודה ולהיכנס למעגל הסעד והתלות. קיומן של אוכלוסיות חלשות שאינן משתתפות בשוק העבודה גורם לפגיעה כפול</w:t>
      </w:r>
      <w:r>
        <w:rPr>
          <w:rFonts w:hint="cs"/>
          <w:rtl/>
        </w:rPr>
        <w:t xml:space="preserve">ה: פגיעה באוכלוסייה החלשה עצמה ופגיעה בכלל המשק. האוכלוסייה שאינה עובדת נאלצת להיסמך על מדיניות הסעד ולהסתפק ברמת חיים נמוכה מרמת כלל המשק. </w:t>
      </w:r>
    </w:p>
    <w:p w14:paraId="052795C9" w14:textId="77777777" w:rsidR="00000000" w:rsidRDefault="00F01BE4">
      <w:pPr>
        <w:pStyle w:val="a"/>
        <w:rPr>
          <w:rFonts w:hint="cs"/>
          <w:rtl/>
        </w:rPr>
      </w:pPr>
    </w:p>
    <w:p w14:paraId="5AA9E8C7" w14:textId="77777777" w:rsidR="00000000" w:rsidRDefault="00F01BE4">
      <w:pPr>
        <w:pStyle w:val="a"/>
        <w:rPr>
          <w:rFonts w:hint="cs"/>
          <w:rtl/>
        </w:rPr>
      </w:pPr>
      <w:r>
        <w:rPr>
          <w:rFonts w:hint="cs"/>
          <w:rtl/>
        </w:rPr>
        <w:t xml:space="preserve">שיעור השתתפות נמוך בשוק העבודה מקטין את צמיחת התוצר ופוגע ברמה ובאיכות החיים של כלל אזרחי המדינה, לרבות אלה שאינם </w:t>
      </w:r>
      <w:r>
        <w:rPr>
          <w:rFonts w:hint="cs"/>
          <w:rtl/>
        </w:rPr>
        <w:t>עובדים. ידוע שבישראל מספר המשתתפים בכוח העבודה מקרב גברים בני 15-64 קטן ב-10% בממוצע בהשוואה לכל מדינות ה-</w:t>
      </w:r>
      <w:r>
        <w:rPr>
          <w:rFonts w:hint="cs"/>
        </w:rPr>
        <w:t>OECD</w:t>
      </w:r>
      <w:r>
        <w:rPr>
          <w:rFonts w:hint="cs"/>
          <w:rtl/>
        </w:rPr>
        <w:t xml:space="preserve"> ומדינות אירופה אחרות. אילו רק כוח העבודה הזה היה נוסף למשק והיה עובד לא חשוב במה, התוצר העסקי הישראלי היה גדל בשנה ב-22.5 מיליארד שקל. אילו היו ע</w:t>
      </w:r>
      <w:r>
        <w:rPr>
          <w:rFonts w:hint="cs"/>
          <w:rtl/>
        </w:rPr>
        <w:t xml:space="preserve">ובדים אצלנו כמו בארצות-הברית, התוצר העסקי היה גדל בשנה ב-49 מיליארד שקל, ואז לא היה שום ויכוח על שום קיצוץ עם אף אחד. להיפך, אפשר היה להוסיף לכולם, אם אנשים היו עובדים יותר.                                                         </w:t>
      </w:r>
    </w:p>
    <w:p w14:paraId="4354134D" w14:textId="77777777" w:rsidR="00000000" w:rsidRDefault="00F01BE4">
      <w:pPr>
        <w:pStyle w:val="a"/>
        <w:rPr>
          <w:rFonts w:hint="cs"/>
          <w:rtl/>
        </w:rPr>
      </w:pPr>
    </w:p>
    <w:p w14:paraId="0B75583A" w14:textId="77777777" w:rsidR="00000000" w:rsidRDefault="00F01BE4">
      <w:pPr>
        <w:pStyle w:val="a"/>
        <w:rPr>
          <w:rFonts w:hint="cs"/>
          <w:rtl/>
        </w:rPr>
      </w:pPr>
      <w:r>
        <w:rPr>
          <w:rFonts w:hint="cs"/>
          <w:rtl/>
        </w:rPr>
        <w:t>לצערי, המדיניות שנהגה זה</w:t>
      </w:r>
      <w:r>
        <w:rPr>
          <w:rFonts w:hint="cs"/>
          <w:rtl/>
        </w:rPr>
        <w:t xml:space="preserve"> שנים הביאה למצב שדרדר את המשק ואת האנשים, גם החלשים, עוד יותר. כדי לסבר את האוזן, אם נדבר שוב במספרים, ב-1990 כלל הקצבאות שמדינת ישראל שילמה במחירי 2003 היה 190 מיליון שקל לשנה; בשנת 2002 כלל הקצבאות שמדינת ישראל שילמה עמד על 50 מיליארד שקל לשנה. הרי אף א</w:t>
      </w:r>
      <w:r>
        <w:rPr>
          <w:rFonts w:hint="cs"/>
          <w:rtl/>
        </w:rPr>
        <w:t>חד לא מעלה על הדעת שהאוכלוסייה גדלה בסדר-גודל כזה. אף שנוספו קצבאות שלא קיימות, צריך לעשות את זה במידה מאוזנת ולפי האמצעים שיש בידי הממשלה.  אין מצב שבו ממשלה יכולה להמשיך לשלם הרבה יותר ממה שיש לה עד אין קץ, כי התוצאה המיידית היא הגדלת החוב הלאומי של המדי</w:t>
      </w:r>
      <w:r>
        <w:rPr>
          <w:rFonts w:hint="cs"/>
          <w:rtl/>
        </w:rPr>
        <w:t xml:space="preserve">נה, משום שהממשלה לווה בשביל לשמור על אותה רמת הוצאה. </w:t>
      </w:r>
    </w:p>
    <w:p w14:paraId="2FC66816" w14:textId="77777777" w:rsidR="00000000" w:rsidRDefault="00F01BE4">
      <w:pPr>
        <w:pStyle w:val="a"/>
        <w:rPr>
          <w:rFonts w:hint="cs"/>
          <w:rtl/>
        </w:rPr>
      </w:pPr>
    </w:p>
    <w:p w14:paraId="6993E49D" w14:textId="77777777" w:rsidR="00000000" w:rsidRDefault="00F01BE4">
      <w:pPr>
        <w:pStyle w:val="a"/>
        <w:rPr>
          <w:rFonts w:hint="cs"/>
          <w:rtl/>
        </w:rPr>
      </w:pPr>
      <w:r>
        <w:rPr>
          <w:rFonts w:hint="cs"/>
          <w:rtl/>
        </w:rPr>
        <w:t xml:space="preserve">לכן, חבר הכנסת פרס, רק בין 1998 ל-2002 גדל החוב הלאומי שלנו מ-92% תוצר ל-107% תוצר. כלומר, בארבע השנים </w:t>
      </w:r>
      <w:r>
        <w:rPr>
          <w:rtl/>
        </w:rPr>
        <w:t>–</w:t>
      </w:r>
      <w:r>
        <w:rPr>
          <w:rFonts w:hint="cs"/>
          <w:rtl/>
        </w:rPr>
        <w:t xml:space="preserve"> הרוב בשנתיים האחרונות </w:t>
      </w:r>
      <w:r>
        <w:rPr>
          <w:rtl/>
        </w:rPr>
        <w:t>–</w:t>
      </w:r>
      <w:r>
        <w:rPr>
          <w:rFonts w:hint="cs"/>
          <w:rtl/>
        </w:rPr>
        <w:t xml:space="preserve"> גדל החוב הלאומי שלנו ב-15 מיליארד דולר - ל-70 מיליארד שקל בערך, שרק הריב</w:t>
      </w:r>
      <w:r>
        <w:rPr>
          <w:rFonts w:hint="cs"/>
          <w:rtl/>
        </w:rPr>
        <w:t xml:space="preserve">ית עליהם השנה היא 7.5 מיליארדי שקל, כמעט כל הקיצוצים בקצבאות. </w:t>
      </w:r>
    </w:p>
    <w:p w14:paraId="69B645F5" w14:textId="77777777" w:rsidR="00000000" w:rsidRDefault="00F01BE4">
      <w:pPr>
        <w:pStyle w:val="a"/>
        <w:rPr>
          <w:rFonts w:hint="cs"/>
          <w:rtl/>
        </w:rPr>
      </w:pPr>
    </w:p>
    <w:p w14:paraId="10A6A990" w14:textId="77777777" w:rsidR="00000000" w:rsidRDefault="00F01BE4">
      <w:pPr>
        <w:pStyle w:val="a"/>
        <w:rPr>
          <w:rFonts w:hint="cs"/>
          <w:rtl/>
        </w:rPr>
      </w:pPr>
      <w:r>
        <w:rPr>
          <w:rFonts w:hint="cs"/>
          <w:rtl/>
        </w:rPr>
        <w:t xml:space="preserve">צריך לומר את זה בצורה ישירה ביותר, ואני אומר את זה גם לאלה שמסתכלים בנו, לאוכלוסיות החלשות ולאחרים. מה עושה אדם שיש לו חוב גדול בבנק? הוא עושה במקביל שני דברים: כל אדם בר-דעת מקטין את ההוצאות </w:t>
      </w:r>
      <w:r>
        <w:rPr>
          <w:rFonts w:hint="cs"/>
          <w:rtl/>
        </w:rPr>
        <w:t>שלו, ומנסה להגדיל את ההכנסות שלו על-ידי עבודה נוספת, או עבודה יותר מאומצת בשעות נוספות, עד שהוא סוגר את החוב. לצערי, מדינת ישראל לא נהגה לפי הכלל הפשוט הזה, שהיה נוקט כל אזרח פשוט. במקום להקטין את ההוצאות שלה ולנסות להגדיל את ההכנסות שלה, היא לקחה הלוואה נ</w:t>
      </w:r>
      <w:r>
        <w:rPr>
          <w:rFonts w:hint="cs"/>
          <w:rtl/>
        </w:rPr>
        <w:t xml:space="preserve">וספת כדי להמשיך באותה רמת הוצאה. כאילו אותו אדם שהיה לו חוב גדול בבנק, מאחר שהוא לא היה יכול להסתדר, הלך לבנק אחר ולקח עוד הלוואה כדי להמשיך באותה רמת חיים. בצורה כזאת הוא היה מגיע לקריסה טוטלית. </w:t>
      </w:r>
    </w:p>
    <w:p w14:paraId="64C3BFD1" w14:textId="77777777" w:rsidR="00000000" w:rsidRDefault="00F01BE4">
      <w:pPr>
        <w:pStyle w:val="a"/>
        <w:rPr>
          <w:rFonts w:hint="cs"/>
          <w:rtl/>
        </w:rPr>
      </w:pPr>
    </w:p>
    <w:p w14:paraId="44A2B235" w14:textId="77777777" w:rsidR="00000000" w:rsidRDefault="00F01BE4">
      <w:pPr>
        <w:pStyle w:val="a"/>
        <w:rPr>
          <w:rFonts w:hint="cs"/>
          <w:rtl/>
        </w:rPr>
      </w:pPr>
      <w:r>
        <w:rPr>
          <w:rFonts w:hint="cs"/>
          <w:rtl/>
        </w:rPr>
        <w:t xml:space="preserve">לכן, לצערי, הקיצוץ בקצבאות </w:t>
      </w:r>
      <w:r>
        <w:t>flat</w:t>
      </w:r>
      <w:r>
        <w:rPr>
          <w:rFonts w:hint="cs"/>
          <w:rtl/>
        </w:rPr>
        <w:t>, כלומר, לכולם אותו דבר, פו</w:t>
      </w:r>
      <w:r>
        <w:rPr>
          <w:rFonts w:hint="cs"/>
          <w:rtl/>
        </w:rPr>
        <w:t>גע מאוד דווקא בחלשים באמת, כי אותם אנשים שבאמת ראויים לקצבה הם הנפגעים הקשים ביותר, מפני שאין להם חלופה. לצערי, רבים ממקבלי הקצבאות אינם ראויים לקבל קצבה, והם יכלו להתפרנס בכבוד. רק מה, אם המדינה עודדה אנשים לעבור לקצבאות, הם עברו. אני לא מכיר אזרח אחד במד</w:t>
      </w:r>
      <w:r>
        <w:rPr>
          <w:rFonts w:hint="cs"/>
          <w:rtl/>
        </w:rPr>
        <w:t>ינה שהיה מתנגד שייקחו כסף מהמסים שהוא משלם וישלמו עם זה קצבאות לנכים, לחולים ולזקנים, למי שלא יכול. אין אזרח שמתנגד לזה. אבל אני לא מכיר אזרח אחד במדינה שמסכים שייקחו את המסים שלו וישלמו בהם קצבאות לאנשים שלא מגיעות להם קצבאות ואינם מוכנים להתאמץ ולעשות מש</w:t>
      </w:r>
      <w:r>
        <w:rPr>
          <w:rFonts w:hint="cs"/>
          <w:rtl/>
        </w:rPr>
        <w:t xml:space="preserve">הו. הבעיה שלנו כמדינה היא שלא הצלחנו להשכיל לסנן את אלה מאלה. </w:t>
      </w:r>
    </w:p>
    <w:p w14:paraId="309B69B5" w14:textId="77777777" w:rsidR="00000000" w:rsidRDefault="00F01BE4">
      <w:pPr>
        <w:pStyle w:val="a"/>
        <w:rPr>
          <w:rFonts w:hint="cs"/>
          <w:rtl/>
        </w:rPr>
      </w:pPr>
    </w:p>
    <w:p w14:paraId="5532FF0C" w14:textId="77777777" w:rsidR="00000000" w:rsidRDefault="00F01BE4">
      <w:pPr>
        <w:pStyle w:val="ac"/>
        <w:rPr>
          <w:rtl/>
        </w:rPr>
      </w:pPr>
      <w:r>
        <w:rPr>
          <w:rFonts w:hint="eastAsia"/>
          <w:rtl/>
        </w:rPr>
        <w:t>מוחמד</w:t>
      </w:r>
      <w:r>
        <w:rPr>
          <w:rtl/>
        </w:rPr>
        <w:t xml:space="preserve"> ברכה (חד"ש-תע"ל):</w:t>
      </w:r>
    </w:p>
    <w:p w14:paraId="206F5557" w14:textId="77777777" w:rsidR="00000000" w:rsidRDefault="00F01BE4">
      <w:pPr>
        <w:pStyle w:val="a"/>
        <w:rPr>
          <w:rFonts w:hint="cs"/>
          <w:rtl/>
        </w:rPr>
      </w:pPr>
    </w:p>
    <w:p w14:paraId="6A29A63F" w14:textId="77777777" w:rsidR="00000000" w:rsidRDefault="00F01BE4">
      <w:pPr>
        <w:pStyle w:val="a"/>
        <w:rPr>
          <w:rFonts w:hint="cs"/>
          <w:rtl/>
        </w:rPr>
      </w:pPr>
      <w:r>
        <w:rPr>
          <w:rFonts w:hint="cs"/>
          <w:rtl/>
        </w:rPr>
        <w:t xml:space="preserve">אתה אומר שהקיצוץ הוא אחיד. </w:t>
      </w:r>
    </w:p>
    <w:p w14:paraId="5ADBAF34" w14:textId="77777777" w:rsidR="00000000" w:rsidRDefault="00F01BE4">
      <w:pPr>
        <w:pStyle w:val="a"/>
        <w:rPr>
          <w:rFonts w:hint="cs"/>
          <w:rtl/>
        </w:rPr>
      </w:pPr>
    </w:p>
    <w:p w14:paraId="38DD4272" w14:textId="77777777" w:rsidR="00000000" w:rsidRDefault="00F01BE4">
      <w:pPr>
        <w:pStyle w:val="SpeakerCon"/>
        <w:rPr>
          <w:rtl/>
        </w:rPr>
      </w:pPr>
      <w:bookmarkStart w:id="178" w:name="FS000000478T29_09_2003_14_08_53"/>
      <w:bookmarkEnd w:id="178"/>
    </w:p>
    <w:p w14:paraId="1B4AE01D" w14:textId="77777777" w:rsidR="00000000" w:rsidRDefault="00F01BE4">
      <w:pPr>
        <w:pStyle w:val="SpeakerCon"/>
        <w:rPr>
          <w:rtl/>
        </w:rPr>
      </w:pPr>
      <w:r>
        <w:rPr>
          <w:rFonts w:hint="eastAsia"/>
          <w:rtl/>
        </w:rPr>
        <w:t>השר</w:t>
      </w:r>
      <w:r>
        <w:rPr>
          <w:rtl/>
        </w:rPr>
        <w:t xml:space="preserve"> מאיר שטרית:</w:t>
      </w:r>
    </w:p>
    <w:p w14:paraId="22848411" w14:textId="77777777" w:rsidR="00000000" w:rsidRDefault="00F01BE4">
      <w:pPr>
        <w:pStyle w:val="a"/>
        <w:rPr>
          <w:rFonts w:hint="cs"/>
          <w:rtl/>
        </w:rPr>
      </w:pPr>
    </w:p>
    <w:p w14:paraId="50CB373F" w14:textId="77777777" w:rsidR="00000000" w:rsidRDefault="00F01BE4">
      <w:pPr>
        <w:pStyle w:val="a"/>
        <w:rPr>
          <w:rFonts w:hint="cs"/>
          <w:rtl/>
        </w:rPr>
      </w:pPr>
      <w:r>
        <w:rPr>
          <w:rFonts w:hint="cs"/>
          <w:rtl/>
        </w:rPr>
        <w:t>זה מה שאני אומר, כי אין למדינה - - -</w:t>
      </w:r>
    </w:p>
    <w:p w14:paraId="1F135922" w14:textId="77777777" w:rsidR="00000000" w:rsidRDefault="00F01BE4">
      <w:pPr>
        <w:pStyle w:val="a"/>
        <w:rPr>
          <w:rFonts w:hint="cs"/>
          <w:rtl/>
        </w:rPr>
      </w:pPr>
    </w:p>
    <w:p w14:paraId="444F40BF" w14:textId="77777777" w:rsidR="00000000" w:rsidRDefault="00F01BE4">
      <w:pPr>
        <w:pStyle w:val="ac"/>
        <w:rPr>
          <w:rtl/>
        </w:rPr>
      </w:pPr>
      <w:r>
        <w:rPr>
          <w:rFonts w:hint="eastAsia"/>
          <w:rtl/>
        </w:rPr>
        <w:t>מוחמד</w:t>
      </w:r>
      <w:r>
        <w:rPr>
          <w:rtl/>
        </w:rPr>
        <w:t xml:space="preserve"> ברכה (חד"ש-תע"ל):</w:t>
      </w:r>
    </w:p>
    <w:p w14:paraId="2F73BF99" w14:textId="77777777" w:rsidR="00000000" w:rsidRDefault="00F01BE4">
      <w:pPr>
        <w:pStyle w:val="a"/>
        <w:rPr>
          <w:rFonts w:hint="cs"/>
          <w:rtl/>
        </w:rPr>
      </w:pPr>
    </w:p>
    <w:p w14:paraId="068A0CC1" w14:textId="77777777" w:rsidR="00000000" w:rsidRDefault="00F01BE4">
      <w:pPr>
        <w:pStyle w:val="a"/>
        <w:rPr>
          <w:rFonts w:hint="cs"/>
          <w:rtl/>
        </w:rPr>
      </w:pPr>
      <w:r>
        <w:rPr>
          <w:rFonts w:hint="cs"/>
          <w:rtl/>
        </w:rPr>
        <w:t xml:space="preserve">אתה השר, אתה לא קבוצת מחאה. </w:t>
      </w:r>
    </w:p>
    <w:p w14:paraId="7917F61E" w14:textId="77777777" w:rsidR="00000000" w:rsidRDefault="00F01BE4">
      <w:pPr>
        <w:pStyle w:val="a"/>
        <w:rPr>
          <w:rFonts w:hint="cs"/>
          <w:rtl/>
        </w:rPr>
      </w:pPr>
    </w:p>
    <w:p w14:paraId="2749CAF8" w14:textId="77777777" w:rsidR="00000000" w:rsidRDefault="00F01BE4">
      <w:pPr>
        <w:pStyle w:val="SpeakerCon"/>
        <w:rPr>
          <w:rtl/>
        </w:rPr>
      </w:pPr>
      <w:bookmarkStart w:id="179" w:name="FS000000478T29_09_2003_14_09_30C"/>
      <w:bookmarkEnd w:id="179"/>
      <w:r>
        <w:rPr>
          <w:rtl/>
        </w:rPr>
        <w:t>השר מאיר שטרית:</w:t>
      </w:r>
    </w:p>
    <w:p w14:paraId="54FC5F7D" w14:textId="77777777" w:rsidR="00000000" w:rsidRDefault="00F01BE4">
      <w:pPr>
        <w:pStyle w:val="a"/>
        <w:rPr>
          <w:rtl/>
        </w:rPr>
      </w:pPr>
    </w:p>
    <w:p w14:paraId="70E81E9E" w14:textId="77777777" w:rsidR="00000000" w:rsidRDefault="00F01BE4">
      <w:pPr>
        <w:pStyle w:val="a"/>
        <w:rPr>
          <w:rFonts w:hint="cs"/>
          <w:rtl/>
        </w:rPr>
      </w:pPr>
      <w:r>
        <w:rPr>
          <w:rFonts w:hint="cs"/>
          <w:rtl/>
        </w:rPr>
        <w:t>זה מה שאני</w:t>
      </w:r>
      <w:r>
        <w:rPr>
          <w:rFonts w:hint="cs"/>
          <w:rtl/>
        </w:rPr>
        <w:t xml:space="preserve"> אומר. כואב מאוד, כי מי שנפגע באמת הם החלשים ביותר, מכיוון שלצערי המדינה לא בנתה כלים כדי לסנן את אלה מאלה. </w:t>
      </w:r>
    </w:p>
    <w:p w14:paraId="13EB75EF" w14:textId="77777777" w:rsidR="00000000" w:rsidRDefault="00F01BE4">
      <w:pPr>
        <w:pStyle w:val="a"/>
        <w:rPr>
          <w:rFonts w:hint="cs"/>
          <w:rtl/>
        </w:rPr>
      </w:pPr>
    </w:p>
    <w:p w14:paraId="4B17FFE8" w14:textId="77777777" w:rsidR="00000000" w:rsidRDefault="00F01BE4">
      <w:pPr>
        <w:pStyle w:val="ac"/>
        <w:rPr>
          <w:rtl/>
        </w:rPr>
      </w:pPr>
      <w:r>
        <w:rPr>
          <w:rFonts w:hint="eastAsia"/>
          <w:rtl/>
        </w:rPr>
        <w:t>שמעון</w:t>
      </w:r>
      <w:r>
        <w:rPr>
          <w:rtl/>
        </w:rPr>
        <w:t xml:space="preserve"> פרס (העבודה-מימד):</w:t>
      </w:r>
    </w:p>
    <w:p w14:paraId="72C135F4" w14:textId="77777777" w:rsidR="00000000" w:rsidRDefault="00F01BE4">
      <w:pPr>
        <w:pStyle w:val="a"/>
        <w:rPr>
          <w:rFonts w:hint="cs"/>
          <w:rtl/>
        </w:rPr>
      </w:pPr>
    </w:p>
    <w:p w14:paraId="793FC733" w14:textId="77777777" w:rsidR="00000000" w:rsidRDefault="00F01BE4">
      <w:pPr>
        <w:pStyle w:val="a"/>
        <w:rPr>
          <w:rFonts w:hint="cs"/>
          <w:rtl/>
        </w:rPr>
      </w:pPr>
      <w:r>
        <w:rPr>
          <w:rFonts w:hint="cs"/>
          <w:rtl/>
        </w:rPr>
        <w:t>מדוע אתם לא מקצצים בהוצאות בשטחים?</w:t>
      </w:r>
    </w:p>
    <w:p w14:paraId="1EC9EF95" w14:textId="77777777" w:rsidR="00000000" w:rsidRDefault="00F01BE4">
      <w:pPr>
        <w:pStyle w:val="a"/>
        <w:rPr>
          <w:rFonts w:hint="cs"/>
          <w:rtl/>
        </w:rPr>
      </w:pPr>
    </w:p>
    <w:p w14:paraId="43F8EAF0" w14:textId="77777777" w:rsidR="00000000" w:rsidRDefault="00F01BE4">
      <w:pPr>
        <w:pStyle w:val="SpeakerCon"/>
        <w:rPr>
          <w:rtl/>
        </w:rPr>
      </w:pPr>
      <w:bookmarkStart w:id="180" w:name="FS000000478T29_09_2003_14_10_56C"/>
      <w:bookmarkEnd w:id="180"/>
      <w:r>
        <w:rPr>
          <w:rtl/>
        </w:rPr>
        <w:t>השר מאיר שטרית:</w:t>
      </w:r>
    </w:p>
    <w:p w14:paraId="3F59E1CA" w14:textId="77777777" w:rsidR="00000000" w:rsidRDefault="00F01BE4">
      <w:pPr>
        <w:pStyle w:val="a"/>
        <w:rPr>
          <w:rtl/>
        </w:rPr>
      </w:pPr>
    </w:p>
    <w:p w14:paraId="7637CBBC" w14:textId="77777777" w:rsidR="00000000" w:rsidRDefault="00F01BE4">
      <w:pPr>
        <w:pStyle w:val="a"/>
        <w:rPr>
          <w:rFonts w:hint="cs"/>
          <w:rtl/>
        </w:rPr>
      </w:pPr>
      <w:r>
        <w:rPr>
          <w:rFonts w:hint="cs"/>
          <w:rtl/>
        </w:rPr>
        <w:t xml:space="preserve">נעשה קיצוץ גם בהוצאות בשטחים. אתן לך דוגמה, חבר הכנסת פרס. </w:t>
      </w:r>
    </w:p>
    <w:p w14:paraId="558FE4D4" w14:textId="77777777" w:rsidR="00000000" w:rsidRDefault="00F01BE4">
      <w:pPr>
        <w:pStyle w:val="a"/>
        <w:rPr>
          <w:rFonts w:hint="cs"/>
          <w:rtl/>
        </w:rPr>
      </w:pPr>
    </w:p>
    <w:p w14:paraId="0C4A8AD6" w14:textId="77777777" w:rsidR="00000000" w:rsidRDefault="00F01BE4">
      <w:pPr>
        <w:pStyle w:val="ac"/>
        <w:rPr>
          <w:rtl/>
        </w:rPr>
      </w:pPr>
      <w:r>
        <w:rPr>
          <w:rFonts w:hint="eastAsia"/>
          <w:rtl/>
        </w:rPr>
        <w:t>מוחמד</w:t>
      </w:r>
      <w:r>
        <w:rPr>
          <w:rtl/>
        </w:rPr>
        <w:t xml:space="preserve"> </w:t>
      </w:r>
      <w:r>
        <w:rPr>
          <w:rtl/>
        </w:rPr>
        <w:t>ברכה (חד"ש-תע"ל):</w:t>
      </w:r>
    </w:p>
    <w:p w14:paraId="22BCE3D9" w14:textId="77777777" w:rsidR="00000000" w:rsidRDefault="00F01BE4">
      <w:pPr>
        <w:pStyle w:val="a"/>
        <w:rPr>
          <w:rFonts w:hint="cs"/>
          <w:rtl/>
        </w:rPr>
      </w:pPr>
    </w:p>
    <w:p w14:paraId="437DC6D6" w14:textId="77777777" w:rsidR="00000000" w:rsidRDefault="00F01BE4">
      <w:pPr>
        <w:pStyle w:val="a"/>
        <w:rPr>
          <w:rFonts w:hint="cs"/>
          <w:rtl/>
        </w:rPr>
      </w:pPr>
      <w:r>
        <w:rPr>
          <w:rFonts w:hint="cs"/>
          <w:rtl/>
        </w:rPr>
        <w:t xml:space="preserve">זה עלה רק לפני חודש. 2.5 מיליארדים עוברים אל השטחים מתחת לשולחן. </w:t>
      </w:r>
    </w:p>
    <w:p w14:paraId="4B41D2C3" w14:textId="77777777" w:rsidR="00000000" w:rsidRDefault="00F01BE4">
      <w:pPr>
        <w:pStyle w:val="a"/>
        <w:rPr>
          <w:rFonts w:hint="cs"/>
          <w:rtl/>
        </w:rPr>
      </w:pPr>
    </w:p>
    <w:p w14:paraId="373F6692" w14:textId="77777777" w:rsidR="00000000" w:rsidRDefault="00F01BE4">
      <w:pPr>
        <w:pStyle w:val="SpeakerCon"/>
        <w:rPr>
          <w:rtl/>
        </w:rPr>
      </w:pPr>
      <w:bookmarkStart w:id="181" w:name="FS000000478T29_09_2003_14_11_51C"/>
      <w:bookmarkEnd w:id="181"/>
      <w:r>
        <w:rPr>
          <w:rtl/>
        </w:rPr>
        <w:t>השר מאיר שטרית:</w:t>
      </w:r>
    </w:p>
    <w:p w14:paraId="164EBFD1" w14:textId="77777777" w:rsidR="00000000" w:rsidRDefault="00F01BE4">
      <w:pPr>
        <w:pStyle w:val="a"/>
        <w:rPr>
          <w:rtl/>
        </w:rPr>
      </w:pPr>
    </w:p>
    <w:p w14:paraId="6621610E" w14:textId="77777777" w:rsidR="00000000" w:rsidRDefault="00F01BE4">
      <w:pPr>
        <w:pStyle w:val="a"/>
        <w:rPr>
          <w:rFonts w:hint="cs"/>
          <w:rtl/>
        </w:rPr>
      </w:pPr>
      <w:r>
        <w:rPr>
          <w:rFonts w:hint="cs"/>
          <w:rtl/>
        </w:rPr>
        <w:t xml:space="preserve">לא עובר שום דבר. </w:t>
      </w:r>
    </w:p>
    <w:p w14:paraId="299555C4" w14:textId="77777777" w:rsidR="00000000" w:rsidRDefault="00F01BE4">
      <w:pPr>
        <w:pStyle w:val="a"/>
        <w:rPr>
          <w:rFonts w:hint="cs"/>
          <w:rtl/>
        </w:rPr>
      </w:pPr>
    </w:p>
    <w:p w14:paraId="61080775" w14:textId="77777777" w:rsidR="00000000" w:rsidRDefault="00F01BE4">
      <w:pPr>
        <w:pStyle w:val="ac"/>
        <w:rPr>
          <w:rtl/>
        </w:rPr>
      </w:pPr>
      <w:r>
        <w:rPr>
          <w:rFonts w:hint="eastAsia"/>
          <w:rtl/>
        </w:rPr>
        <w:t>רן</w:t>
      </w:r>
      <w:r>
        <w:rPr>
          <w:rtl/>
        </w:rPr>
        <w:t xml:space="preserve"> כהן (מרצ):</w:t>
      </w:r>
    </w:p>
    <w:p w14:paraId="0C1309BF" w14:textId="77777777" w:rsidR="00000000" w:rsidRDefault="00F01BE4">
      <w:pPr>
        <w:pStyle w:val="a"/>
        <w:rPr>
          <w:rFonts w:hint="cs"/>
          <w:rtl/>
        </w:rPr>
      </w:pPr>
    </w:p>
    <w:p w14:paraId="516989A0" w14:textId="77777777" w:rsidR="00000000" w:rsidRDefault="00F01BE4">
      <w:pPr>
        <w:pStyle w:val="a"/>
        <w:rPr>
          <w:rFonts w:hint="cs"/>
          <w:rtl/>
        </w:rPr>
      </w:pPr>
      <w:r>
        <w:rPr>
          <w:rFonts w:hint="cs"/>
          <w:rtl/>
        </w:rPr>
        <w:t>זה אפילו לא קוסמטי.</w:t>
      </w:r>
    </w:p>
    <w:p w14:paraId="58D1A387" w14:textId="77777777" w:rsidR="00000000" w:rsidRDefault="00F01BE4">
      <w:pPr>
        <w:pStyle w:val="a"/>
        <w:rPr>
          <w:rFonts w:hint="cs"/>
          <w:rtl/>
        </w:rPr>
      </w:pPr>
    </w:p>
    <w:p w14:paraId="7D7B5B2A" w14:textId="77777777" w:rsidR="00000000" w:rsidRDefault="00F01BE4">
      <w:pPr>
        <w:pStyle w:val="SpeakerCon"/>
        <w:rPr>
          <w:rtl/>
        </w:rPr>
      </w:pPr>
      <w:bookmarkStart w:id="182" w:name="FS000000478T29_09_2003_14_12_13C"/>
      <w:bookmarkEnd w:id="182"/>
      <w:r>
        <w:rPr>
          <w:rtl/>
        </w:rPr>
        <w:t>השר מאיר שטרית:</w:t>
      </w:r>
    </w:p>
    <w:p w14:paraId="00655465" w14:textId="77777777" w:rsidR="00000000" w:rsidRDefault="00F01BE4">
      <w:pPr>
        <w:pStyle w:val="a"/>
        <w:rPr>
          <w:rtl/>
        </w:rPr>
      </w:pPr>
    </w:p>
    <w:p w14:paraId="4A635D2A" w14:textId="77777777" w:rsidR="00000000" w:rsidRDefault="00F01BE4">
      <w:pPr>
        <w:pStyle w:val="a"/>
        <w:rPr>
          <w:rFonts w:hint="cs"/>
          <w:rtl/>
        </w:rPr>
      </w:pPr>
      <w:r>
        <w:rPr>
          <w:rFonts w:hint="cs"/>
          <w:rtl/>
        </w:rPr>
        <w:t>להזכיר לכם: 1. כלל הקיצוצים שחלו על משרדי הממשלה חלים על השטחים באותה צורה;  2. כ</w:t>
      </w:r>
      <w:r>
        <w:rPr>
          <w:rFonts w:hint="cs"/>
          <w:rtl/>
        </w:rPr>
        <w:t>ידוע לכם הוסרו כל הטבות המס שהיו ביהודה ושומרון וביש"ע, הן בוטלו ב-2003.</w:t>
      </w:r>
    </w:p>
    <w:p w14:paraId="60F9F01F" w14:textId="77777777" w:rsidR="00000000" w:rsidRDefault="00F01BE4">
      <w:pPr>
        <w:pStyle w:val="a"/>
        <w:rPr>
          <w:rFonts w:hint="cs"/>
          <w:rtl/>
        </w:rPr>
      </w:pPr>
    </w:p>
    <w:p w14:paraId="6F7DB1A5" w14:textId="77777777" w:rsidR="00000000" w:rsidRDefault="00F01BE4">
      <w:pPr>
        <w:pStyle w:val="ac"/>
        <w:rPr>
          <w:rtl/>
        </w:rPr>
      </w:pPr>
    </w:p>
    <w:p w14:paraId="441505B8" w14:textId="77777777" w:rsidR="00000000" w:rsidRDefault="00F01BE4">
      <w:pPr>
        <w:pStyle w:val="ac"/>
        <w:rPr>
          <w:rtl/>
        </w:rPr>
      </w:pPr>
      <w:r>
        <w:rPr>
          <w:rFonts w:hint="eastAsia"/>
          <w:rtl/>
        </w:rPr>
        <w:t>אורי</w:t>
      </w:r>
      <w:r>
        <w:rPr>
          <w:rtl/>
        </w:rPr>
        <w:t xml:space="preserve"> יהודה אריאל (האיחוד הלאומי - ישראל ביתנו):</w:t>
      </w:r>
    </w:p>
    <w:p w14:paraId="75894A91" w14:textId="77777777" w:rsidR="00000000" w:rsidRDefault="00F01BE4">
      <w:pPr>
        <w:pStyle w:val="a"/>
        <w:rPr>
          <w:rFonts w:hint="cs"/>
          <w:rtl/>
        </w:rPr>
      </w:pPr>
    </w:p>
    <w:p w14:paraId="2EFE9E01" w14:textId="77777777" w:rsidR="00000000" w:rsidRDefault="00F01BE4">
      <w:pPr>
        <w:pStyle w:val="a"/>
        <w:rPr>
          <w:rFonts w:hint="cs"/>
          <w:rtl/>
        </w:rPr>
      </w:pPr>
      <w:r>
        <w:rPr>
          <w:rFonts w:hint="cs"/>
          <w:rtl/>
        </w:rPr>
        <w:t>למה אתם מדברים על מה שאתם לא יודעים?</w:t>
      </w:r>
    </w:p>
    <w:p w14:paraId="7900539E" w14:textId="77777777" w:rsidR="00000000" w:rsidRDefault="00F01BE4">
      <w:pPr>
        <w:pStyle w:val="a"/>
        <w:rPr>
          <w:rFonts w:hint="cs"/>
          <w:rtl/>
        </w:rPr>
      </w:pPr>
    </w:p>
    <w:p w14:paraId="1C94CAA3" w14:textId="77777777" w:rsidR="00000000" w:rsidRDefault="00F01BE4">
      <w:pPr>
        <w:pStyle w:val="SpeakerCon"/>
        <w:rPr>
          <w:rtl/>
        </w:rPr>
      </w:pPr>
      <w:bookmarkStart w:id="183" w:name="FS000000478T29_09_2003_14_14_13C"/>
      <w:bookmarkEnd w:id="183"/>
      <w:r>
        <w:rPr>
          <w:rtl/>
        </w:rPr>
        <w:t>השר מאיר שטרית:</w:t>
      </w:r>
    </w:p>
    <w:p w14:paraId="132E9AF8" w14:textId="77777777" w:rsidR="00000000" w:rsidRDefault="00F01BE4">
      <w:pPr>
        <w:pStyle w:val="a"/>
        <w:rPr>
          <w:rtl/>
        </w:rPr>
      </w:pPr>
    </w:p>
    <w:p w14:paraId="7DFBE811" w14:textId="77777777" w:rsidR="00000000" w:rsidRDefault="00F01BE4">
      <w:pPr>
        <w:pStyle w:val="a"/>
        <w:rPr>
          <w:rFonts w:hint="cs"/>
          <w:rtl/>
        </w:rPr>
      </w:pPr>
      <w:r>
        <w:rPr>
          <w:rFonts w:hint="cs"/>
          <w:rtl/>
        </w:rPr>
        <w:t xml:space="preserve">רן כהן, בוטלו ב-2003, מה שאתם בממשלה שלכם לא הצלחתם לעשות. </w:t>
      </w:r>
    </w:p>
    <w:p w14:paraId="4402DB6C" w14:textId="77777777" w:rsidR="00000000" w:rsidRDefault="00F01BE4">
      <w:pPr>
        <w:pStyle w:val="a"/>
        <w:rPr>
          <w:rFonts w:hint="cs"/>
          <w:rtl/>
        </w:rPr>
      </w:pPr>
    </w:p>
    <w:p w14:paraId="3CA892D4" w14:textId="77777777" w:rsidR="00000000" w:rsidRDefault="00F01BE4">
      <w:pPr>
        <w:pStyle w:val="ac"/>
        <w:rPr>
          <w:rtl/>
        </w:rPr>
      </w:pPr>
      <w:r>
        <w:rPr>
          <w:rFonts w:hint="eastAsia"/>
          <w:rtl/>
        </w:rPr>
        <w:t>רן</w:t>
      </w:r>
      <w:r>
        <w:rPr>
          <w:rtl/>
        </w:rPr>
        <w:t xml:space="preserve"> כהן (מרצ):</w:t>
      </w:r>
    </w:p>
    <w:p w14:paraId="2A15ABA1" w14:textId="77777777" w:rsidR="00000000" w:rsidRDefault="00F01BE4">
      <w:pPr>
        <w:pStyle w:val="a"/>
        <w:rPr>
          <w:rFonts w:hint="cs"/>
          <w:rtl/>
        </w:rPr>
      </w:pPr>
    </w:p>
    <w:p w14:paraId="1C660673" w14:textId="77777777" w:rsidR="00000000" w:rsidRDefault="00F01BE4">
      <w:pPr>
        <w:pStyle w:val="a"/>
        <w:rPr>
          <w:rFonts w:hint="cs"/>
          <w:rtl/>
        </w:rPr>
      </w:pPr>
      <w:r>
        <w:rPr>
          <w:rFonts w:hint="cs"/>
          <w:rtl/>
        </w:rPr>
        <w:t>ב</w:t>
      </w:r>
      <w:r>
        <w:rPr>
          <w:rFonts w:hint="cs"/>
          <w:rtl/>
        </w:rPr>
        <w:t xml:space="preserve">וטלו 130 מיליון מתוך 2.5 מיליארדים. אני מדבר על אזרחי. </w:t>
      </w:r>
    </w:p>
    <w:p w14:paraId="11121DC8" w14:textId="77777777" w:rsidR="00000000" w:rsidRDefault="00F01BE4">
      <w:pPr>
        <w:pStyle w:val="a"/>
        <w:rPr>
          <w:rFonts w:hint="cs"/>
          <w:rtl/>
        </w:rPr>
      </w:pPr>
    </w:p>
    <w:p w14:paraId="7F0D3760" w14:textId="77777777" w:rsidR="00000000" w:rsidRDefault="00F01BE4">
      <w:pPr>
        <w:pStyle w:val="SpeakerCon"/>
        <w:rPr>
          <w:rtl/>
        </w:rPr>
      </w:pPr>
      <w:bookmarkStart w:id="184" w:name="FS000000478T29_09_2003_14_15_16C"/>
      <w:bookmarkEnd w:id="184"/>
      <w:r>
        <w:rPr>
          <w:rtl/>
        </w:rPr>
        <w:t>השר מאיר שטרית:</w:t>
      </w:r>
    </w:p>
    <w:p w14:paraId="39126725" w14:textId="77777777" w:rsidR="00000000" w:rsidRDefault="00F01BE4">
      <w:pPr>
        <w:pStyle w:val="a"/>
        <w:rPr>
          <w:rtl/>
        </w:rPr>
      </w:pPr>
    </w:p>
    <w:p w14:paraId="120BC74B" w14:textId="77777777" w:rsidR="00000000" w:rsidRDefault="00F01BE4">
      <w:pPr>
        <w:pStyle w:val="a"/>
        <w:rPr>
          <w:rFonts w:hint="cs"/>
          <w:rtl/>
        </w:rPr>
      </w:pPr>
      <w:r>
        <w:rPr>
          <w:rFonts w:hint="cs"/>
          <w:rtl/>
        </w:rPr>
        <w:t xml:space="preserve">חבר הכנסת רן כהן, אני נותן הגדרה למושג. לכל יישובי יש"ע היו הטבות של מס הכנסה בגלל העובדה שהם נחשבו אזור פיתוח א'. </w:t>
      </w:r>
    </w:p>
    <w:p w14:paraId="68E93B58" w14:textId="77777777" w:rsidR="00000000" w:rsidRDefault="00F01BE4">
      <w:pPr>
        <w:pStyle w:val="a"/>
        <w:rPr>
          <w:rFonts w:hint="cs"/>
          <w:rtl/>
        </w:rPr>
      </w:pPr>
    </w:p>
    <w:p w14:paraId="56969A86" w14:textId="77777777" w:rsidR="00000000" w:rsidRDefault="00F01BE4">
      <w:pPr>
        <w:pStyle w:val="ad"/>
        <w:rPr>
          <w:rtl/>
        </w:rPr>
      </w:pPr>
      <w:r>
        <w:rPr>
          <w:rtl/>
        </w:rPr>
        <w:t>היו"ר ראובן ריבלין:</w:t>
      </w:r>
    </w:p>
    <w:p w14:paraId="6AB2F4AC" w14:textId="77777777" w:rsidR="00000000" w:rsidRDefault="00F01BE4">
      <w:pPr>
        <w:pStyle w:val="a"/>
        <w:rPr>
          <w:rtl/>
        </w:rPr>
      </w:pPr>
    </w:p>
    <w:p w14:paraId="6E615D32" w14:textId="77777777" w:rsidR="00000000" w:rsidRDefault="00F01BE4">
      <w:pPr>
        <w:pStyle w:val="a"/>
        <w:rPr>
          <w:rFonts w:hint="cs"/>
          <w:rtl/>
        </w:rPr>
      </w:pPr>
      <w:r>
        <w:rPr>
          <w:rFonts w:hint="cs"/>
          <w:rtl/>
        </w:rPr>
        <w:t xml:space="preserve">גם 6.5% . </w:t>
      </w:r>
    </w:p>
    <w:p w14:paraId="28414AE4" w14:textId="77777777" w:rsidR="00000000" w:rsidRDefault="00F01BE4">
      <w:pPr>
        <w:pStyle w:val="a"/>
        <w:rPr>
          <w:rFonts w:hint="cs"/>
          <w:rtl/>
        </w:rPr>
      </w:pPr>
    </w:p>
    <w:p w14:paraId="6BE2CCE4" w14:textId="77777777" w:rsidR="00000000" w:rsidRDefault="00F01BE4">
      <w:pPr>
        <w:pStyle w:val="SpeakerCon"/>
        <w:rPr>
          <w:rtl/>
        </w:rPr>
      </w:pPr>
      <w:bookmarkStart w:id="185" w:name="FS000000478T29_09_2003_14_16_17C"/>
      <w:bookmarkEnd w:id="185"/>
      <w:r>
        <w:rPr>
          <w:rtl/>
        </w:rPr>
        <w:t>השר מאיר שטרית:</w:t>
      </w:r>
    </w:p>
    <w:p w14:paraId="76DB2C47" w14:textId="77777777" w:rsidR="00000000" w:rsidRDefault="00F01BE4">
      <w:pPr>
        <w:pStyle w:val="a"/>
        <w:rPr>
          <w:rtl/>
        </w:rPr>
      </w:pPr>
    </w:p>
    <w:p w14:paraId="513E9DE6" w14:textId="77777777" w:rsidR="00000000" w:rsidRDefault="00F01BE4">
      <w:pPr>
        <w:pStyle w:val="a"/>
        <w:rPr>
          <w:rFonts w:hint="cs"/>
          <w:rtl/>
        </w:rPr>
      </w:pPr>
      <w:r>
        <w:rPr>
          <w:rFonts w:hint="cs"/>
          <w:rtl/>
        </w:rPr>
        <w:t>הן בוטלו, דה-פק</w:t>
      </w:r>
      <w:r>
        <w:rPr>
          <w:rFonts w:hint="cs"/>
          <w:rtl/>
        </w:rPr>
        <w:t xml:space="preserve">טו, מה לעשות. הממשלה שלכם, שניסתה לבטל, לא ביטלה את זה. להזכיר לך, כשבייגה בא עם תוכנית לשנות את מפת ערי הפיתוח, הוא לא הצליח לעשות את זה. עכשיו, כל הקיצוצים שחלים על משרדי הממשלה </w:t>
      </w:r>
      <w:r>
        <w:rPr>
          <w:rtl/>
        </w:rPr>
        <w:t>–</w:t>
      </w:r>
      <w:r>
        <w:rPr>
          <w:rFonts w:hint="cs"/>
          <w:rtl/>
        </w:rPr>
        <w:t xml:space="preserve"> הפנים, החינוך והבריאות </w:t>
      </w:r>
      <w:r>
        <w:rPr>
          <w:rtl/>
        </w:rPr>
        <w:t>–</w:t>
      </w:r>
      <w:r>
        <w:rPr>
          <w:rFonts w:hint="cs"/>
          <w:rtl/>
        </w:rPr>
        <w:t xml:space="preserve"> חלים באותה מידה על השטחים. אז מה לא קוצץ שם שקוצץ</w:t>
      </w:r>
      <w:r>
        <w:rPr>
          <w:rFonts w:hint="cs"/>
          <w:rtl/>
        </w:rPr>
        <w:t xml:space="preserve"> פה? עכשיו לא בונים התנחלויות חדשות, גם את זה אתם יודעים. </w:t>
      </w:r>
    </w:p>
    <w:p w14:paraId="6A3C4F01" w14:textId="77777777" w:rsidR="00000000" w:rsidRDefault="00F01BE4">
      <w:pPr>
        <w:pStyle w:val="a"/>
        <w:rPr>
          <w:rFonts w:hint="cs"/>
          <w:rtl/>
        </w:rPr>
      </w:pPr>
    </w:p>
    <w:p w14:paraId="26AFBA06" w14:textId="77777777" w:rsidR="00000000" w:rsidRDefault="00F01BE4">
      <w:pPr>
        <w:pStyle w:val="ac"/>
        <w:rPr>
          <w:rtl/>
        </w:rPr>
      </w:pPr>
      <w:r>
        <w:rPr>
          <w:rFonts w:hint="eastAsia"/>
          <w:rtl/>
        </w:rPr>
        <w:t>מוחמד</w:t>
      </w:r>
      <w:r>
        <w:rPr>
          <w:rtl/>
        </w:rPr>
        <w:t xml:space="preserve"> ברכה (חד"ש-תע"ל):</w:t>
      </w:r>
    </w:p>
    <w:p w14:paraId="3E8037CB" w14:textId="77777777" w:rsidR="00000000" w:rsidRDefault="00F01BE4">
      <w:pPr>
        <w:pStyle w:val="a"/>
        <w:rPr>
          <w:rFonts w:hint="cs"/>
          <w:rtl/>
        </w:rPr>
      </w:pPr>
    </w:p>
    <w:p w14:paraId="57E948C0" w14:textId="77777777" w:rsidR="00000000" w:rsidRDefault="00F01BE4">
      <w:pPr>
        <w:pStyle w:val="a"/>
        <w:rPr>
          <w:rFonts w:hint="cs"/>
          <w:rtl/>
        </w:rPr>
      </w:pPr>
      <w:r>
        <w:rPr>
          <w:rFonts w:hint="cs"/>
          <w:rtl/>
        </w:rPr>
        <w:t xml:space="preserve">באמת. </w:t>
      </w:r>
    </w:p>
    <w:p w14:paraId="2B98DE12" w14:textId="77777777" w:rsidR="00000000" w:rsidRDefault="00F01BE4">
      <w:pPr>
        <w:pStyle w:val="a"/>
        <w:rPr>
          <w:rFonts w:hint="cs"/>
          <w:rtl/>
        </w:rPr>
      </w:pPr>
    </w:p>
    <w:p w14:paraId="228C16BB" w14:textId="77777777" w:rsidR="00000000" w:rsidRDefault="00F01BE4">
      <w:pPr>
        <w:pStyle w:val="SpeakerCon"/>
        <w:rPr>
          <w:rtl/>
        </w:rPr>
      </w:pPr>
      <w:bookmarkStart w:id="186" w:name="FS000000478T29_09_2003_14_17_59C"/>
      <w:bookmarkEnd w:id="186"/>
      <w:r>
        <w:rPr>
          <w:rtl/>
        </w:rPr>
        <w:t>השר מאיר שטרית:</w:t>
      </w:r>
    </w:p>
    <w:p w14:paraId="7350D4A1" w14:textId="77777777" w:rsidR="00000000" w:rsidRDefault="00F01BE4">
      <w:pPr>
        <w:pStyle w:val="a"/>
        <w:rPr>
          <w:rtl/>
        </w:rPr>
      </w:pPr>
    </w:p>
    <w:p w14:paraId="7EFA1660" w14:textId="77777777" w:rsidR="00000000" w:rsidRDefault="00F01BE4">
      <w:pPr>
        <w:pStyle w:val="a"/>
        <w:rPr>
          <w:rFonts w:hint="cs"/>
          <w:rtl/>
        </w:rPr>
      </w:pPr>
      <w:r>
        <w:rPr>
          <w:rFonts w:hint="cs"/>
          <w:rtl/>
        </w:rPr>
        <w:t>אם אתה רוצה להמציא תמציא, לא בונים התנחלויות חדשות, פאקט.</w:t>
      </w:r>
    </w:p>
    <w:p w14:paraId="5B3964AC" w14:textId="77777777" w:rsidR="00000000" w:rsidRDefault="00F01BE4">
      <w:pPr>
        <w:pStyle w:val="a"/>
        <w:rPr>
          <w:rFonts w:hint="cs"/>
          <w:rtl/>
        </w:rPr>
      </w:pPr>
    </w:p>
    <w:p w14:paraId="43D807CE" w14:textId="77777777" w:rsidR="00000000" w:rsidRDefault="00F01BE4">
      <w:pPr>
        <w:pStyle w:val="ac"/>
        <w:rPr>
          <w:rtl/>
        </w:rPr>
      </w:pPr>
      <w:r>
        <w:rPr>
          <w:rFonts w:hint="eastAsia"/>
          <w:rtl/>
        </w:rPr>
        <w:t>מוחמד</w:t>
      </w:r>
      <w:r>
        <w:rPr>
          <w:rtl/>
        </w:rPr>
        <w:t xml:space="preserve"> ברכה (חד"ש-תע"ל):</w:t>
      </w:r>
    </w:p>
    <w:p w14:paraId="51B04433" w14:textId="77777777" w:rsidR="00000000" w:rsidRDefault="00F01BE4">
      <w:pPr>
        <w:pStyle w:val="a"/>
        <w:rPr>
          <w:rFonts w:hint="cs"/>
          <w:rtl/>
        </w:rPr>
      </w:pPr>
    </w:p>
    <w:p w14:paraId="7235349D" w14:textId="77777777" w:rsidR="00000000" w:rsidRDefault="00F01BE4">
      <w:pPr>
        <w:pStyle w:val="a"/>
        <w:rPr>
          <w:rFonts w:hint="cs"/>
          <w:rtl/>
        </w:rPr>
      </w:pPr>
      <w:r>
        <w:rPr>
          <w:rFonts w:hint="cs"/>
          <w:rtl/>
        </w:rPr>
        <w:t xml:space="preserve">יש התנחלות דרום וצפון ועילית ותחתית, אז זה לא חדש. </w:t>
      </w:r>
    </w:p>
    <w:p w14:paraId="7E304DF0" w14:textId="77777777" w:rsidR="00000000" w:rsidRDefault="00F01BE4">
      <w:pPr>
        <w:pStyle w:val="a"/>
        <w:rPr>
          <w:rFonts w:hint="cs"/>
          <w:rtl/>
        </w:rPr>
      </w:pPr>
    </w:p>
    <w:p w14:paraId="1E2AE767" w14:textId="77777777" w:rsidR="00000000" w:rsidRDefault="00F01BE4">
      <w:pPr>
        <w:pStyle w:val="SpeakerCon"/>
        <w:rPr>
          <w:rtl/>
        </w:rPr>
      </w:pPr>
      <w:bookmarkStart w:id="187" w:name="FS000000478T29_09_2003_14_18_47C"/>
      <w:bookmarkEnd w:id="187"/>
      <w:r>
        <w:rPr>
          <w:rtl/>
        </w:rPr>
        <w:t xml:space="preserve">השר מאיר </w:t>
      </w:r>
      <w:r>
        <w:rPr>
          <w:rtl/>
        </w:rPr>
        <w:t>שטרית:</w:t>
      </w:r>
    </w:p>
    <w:p w14:paraId="6EFC0D97" w14:textId="77777777" w:rsidR="00000000" w:rsidRDefault="00F01BE4">
      <w:pPr>
        <w:pStyle w:val="a"/>
        <w:rPr>
          <w:rtl/>
        </w:rPr>
      </w:pPr>
    </w:p>
    <w:p w14:paraId="56A25C61" w14:textId="77777777" w:rsidR="00000000" w:rsidRDefault="00F01BE4">
      <w:pPr>
        <w:pStyle w:val="a"/>
        <w:rPr>
          <w:rFonts w:hint="cs"/>
          <w:rtl/>
        </w:rPr>
      </w:pPr>
      <w:r>
        <w:rPr>
          <w:rFonts w:hint="cs"/>
          <w:rtl/>
        </w:rPr>
        <w:t>כל היאחזות שהיא בלתי חוקית - - -</w:t>
      </w:r>
    </w:p>
    <w:p w14:paraId="2DBEDF43" w14:textId="77777777" w:rsidR="00000000" w:rsidRDefault="00F01BE4">
      <w:pPr>
        <w:pStyle w:val="a"/>
        <w:rPr>
          <w:rFonts w:hint="cs"/>
          <w:rtl/>
        </w:rPr>
      </w:pPr>
    </w:p>
    <w:p w14:paraId="0E87E802" w14:textId="77777777" w:rsidR="00000000" w:rsidRDefault="00F01BE4">
      <w:pPr>
        <w:pStyle w:val="ac"/>
        <w:rPr>
          <w:rtl/>
        </w:rPr>
      </w:pPr>
      <w:r>
        <w:rPr>
          <w:rFonts w:hint="eastAsia"/>
          <w:rtl/>
        </w:rPr>
        <w:t>רן</w:t>
      </w:r>
      <w:r>
        <w:rPr>
          <w:rtl/>
        </w:rPr>
        <w:t xml:space="preserve"> כהן (מרצ):</w:t>
      </w:r>
    </w:p>
    <w:p w14:paraId="0EDC3FF7" w14:textId="77777777" w:rsidR="00000000" w:rsidRDefault="00F01BE4">
      <w:pPr>
        <w:pStyle w:val="a"/>
        <w:rPr>
          <w:rFonts w:hint="cs"/>
          <w:rtl/>
        </w:rPr>
      </w:pPr>
    </w:p>
    <w:p w14:paraId="328E92CA" w14:textId="77777777" w:rsidR="00000000" w:rsidRDefault="00F01BE4">
      <w:pPr>
        <w:pStyle w:val="a"/>
        <w:rPr>
          <w:rFonts w:hint="cs"/>
          <w:rtl/>
        </w:rPr>
      </w:pPr>
      <w:r>
        <w:rPr>
          <w:rFonts w:hint="cs"/>
          <w:rtl/>
        </w:rPr>
        <w:t xml:space="preserve">משרד השיכון בונה רק בשטחים. </w:t>
      </w:r>
    </w:p>
    <w:p w14:paraId="22A221BB" w14:textId="77777777" w:rsidR="00000000" w:rsidRDefault="00F01BE4">
      <w:pPr>
        <w:pStyle w:val="a"/>
        <w:rPr>
          <w:rFonts w:hint="cs"/>
          <w:rtl/>
        </w:rPr>
      </w:pPr>
    </w:p>
    <w:p w14:paraId="40F4CE50" w14:textId="77777777" w:rsidR="00000000" w:rsidRDefault="00F01BE4">
      <w:pPr>
        <w:pStyle w:val="SpeakerCon"/>
        <w:rPr>
          <w:rtl/>
        </w:rPr>
      </w:pPr>
      <w:bookmarkStart w:id="188" w:name="FS000000478T29_09_2003_14_19_17C"/>
      <w:bookmarkEnd w:id="188"/>
      <w:r>
        <w:rPr>
          <w:rtl/>
        </w:rPr>
        <w:t>השר מאיר שטרית:</w:t>
      </w:r>
    </w:p>
    <w:p w14:paraId="0A9BA291" w14:textId="77777777" w:rsidR="00000000" w:rsidRDefault="00F01BE4">
      <w:pPr>
        <w:pStyle w:val="a"/>
        <w:rPr>
          <w:rtl/>
        </w:rPr>
      </w:pPr>
    </w:p>
    <w:p w14:paraId="0FB83D71" w14:textId="77777777" w:rsidR="00000000" w:rsidRDefault="00F01BE4">
      <w:pPr>
        <w:pStyle w:val="a"/>
        <w:rPr>
          <w:rFonts w:hint="cs"/>
          <w:rtl/>
        </w:rPr>
      </w:pPr>
      <w:r>
        <w:rPr>
          <w:rFonts w:hint="cs"/>
          <w:rtl/>
        </w:rPr>
        <w:t xml:space="preserve">כל היאחזות שהיא בלתי חוקית צריכה להיות מוסרת לא מפני שהפלסטינים דורשים את זה, אלא מבחינת החוק הישראלי. </w:t>
      </w:r>
    </w:p>
    <w:p w14:paraId="2A19C456" w14:textId="77777777" w:rsidR="00000000" w:rsidRDefault="00F01BE4">
      <w:pPr>
        <w:pStyle w:val="a"/>
        <w:rPr>
          <w:rFonts w:hint="cs"/>
          <w:rtl/>
        </w:rPr>
      </w:pPr>
    </w:p>
    <w:p w14:paraId="398DD821" w14:textId="77777777" w:rsidR="00000000" w:rsidRDefault="00F01BE4">
      <w:pPr>
        <w:pStyle w:val="ac"/>
        <w:rPr>
          <w:rtl/>
        </w:rPr>
      </w:pPr>
      <w:r>
        <w:rPr>
          <w:rFonts w:hint="eastAsia"/>
          <w:rtl/>
        </w:rPr>
        <w:t>אילן</w:t>
      </w:r>
      <w:r>
        <w:rPr>
          <w:rtl/>
        </w:rPr>
        <w:t xml:space="preserve"> שלגי (שינוי):</w:t>
      </w:r>
    </w:p>
    <w:p w14:paraId="11A94F5F" w14:textId="77777777" w:rsidR="00000000" w:rsidRDefault="00F01BE4">
      <w:pPr>
        <w:pStyle w:val="a"/>
        <w:rPr>
          <w:rFonts w:hint="cs"/>
          <w:rtl/>
        </w:rPr>
      </w:pPr>
    </w:p>
    <w:p w14:paraId="275699C6" w14:textId="77777777" w:rsidR="00000000" w:rsidRDefault="00F01BE4">
      <w:pPr>
        <w:pStyle w:val="a"/>
        <w:rPr>
          <w:rFonts w:hint="cs"/>
          <w:rtl/>
        </w:rPr>
      </w:pPr>
      <w:r>
        <w:rPr>
          <w:rFonts w:hint="cs"/>
          <w:rtl/>
        </w:rPr>
        <w:t>אנחנו רק אומרים, לא מסירים.</w:t>
      </w:r>
      <w:r>
        <w:rPr>
          <w:rFonts w:hint="cs"/>
          <w:rtl/>
        </w:rPr>
        <w:t xml:space="preserve"> </w:t>
      </w:r>
    </w:p>
    <w:p w14:paraId="4056057D" w14:textId="77777777" w:rsidR="00000000" w:rsidRDefault="00F01BE4">
      <w:pPr>
        <w:pStyle w:val="a"/>
        <w:rPr>
          <w:rFonts w:hint="cs"/>
          <w:rtl/>
        </w:rPr>
      </w:pPr>
    </w:p>
    <w:p w14:paraId="3F1D6DF8" w14:textId="77777777" w:rsidR="00000000" w:rsidRDefault="00F01BE4">
      <w:pPr>
        <w:pStyle w:val="SpeakerCon"/>
        <w:rPr>
          <w:rtl/>
        </w:rPr>
      </w:pPr>
      <w:bookmarkStart w:id="189" w:name="FS000000478T29_09_2003_14_20_24C"/>
      <w:bookmarkEnd w:id="189"/>
      <w:r>
        <w:rPr>
          <w:rtl/>
        </w:rPr>
        <w:t>השר מאיר שטרית:</w:t>
      </w:r>
    </w:p>
    <w:p w14:paraId="67108999" w14:textId="77777777" w:rsidR="00000000" w:rsidRDefault="00F01BE4">
      <w:pPr>
        <w:pStyle w:val="a"/>
        <w:rPr>
          <w:rtl/>
        </w:rPr>
      </w:pPr>
    </w:p>
    <w:p w14:paraId="007BAFDE" w14:textId="77777777" w:rsidR="00000000" w:rsidRDefault="00F01BE4">
      <w:pPr>
        <w:pStyle w:val="a"/>
        <w:rPr>
          <w:rFonts w:hint="cs"/>
          <w:rtl/>
        </w:rPr>
      </w:pPr>
      <w:r>
        <w:rPr>
          <w:rFonts w:hint="cs"/>
          <w:rtl/>
        </w:rPr>
        <w:t>אני חושב שלאחרונה משרד הביטחון נוקט פעולה של סילוק התיישבויות או מאחזים בלתי חוקיים. מי ששלח את האנשים להתיישב ביהודה ושומרון - בהתיישבויות חוקיות - היה לא רק הליכוד, אלא גם מפלגות העבודה למיניהן. לא הוקמו התנחלויות.</w:t>
      </w:r>
    </w:p>
    <w:p w14:paraId="24167FBD" w14:textId="77777777" w:rsidR="00000000" w:rsidRDefault="00F01BE4">
      <w:pPr>
        <w:pStyle w:val="a"/>
        <w:rPr>
          <w:rFonts w:hint="cs"/>
          <w:rtl/>
        </w:rPr>
      </w:pPr>
    </w:p>
    <w:p w14:paraId="0E2F2FF5" w14:textId="77777777" w:rsidR="00000000" w:rsidRDefault="00F01BE4">
      <w:pPr>
        <w:pStyle w:val="ac"/>
        <w:rPr>
          <w:rtl/>
        </w:rPr>
      </w:pPr>
      <w:r>
        <w:rPr>
          <w:rFonts w:hint="eastAsia"/>
          <w:rtl/>
        </w:rPr>
        <w:t>שמעון</w:t>
      </w:r>
      <w:r>
        <w:rPr>
          <w:rtl/>
        </w:rPr>
        <w:t xml:space="preserve"> פרס (העבודה-</w:t>
      </w:r>
      <w:r>
        <w:rPr>
          <w:rtl/>
        </w:rPr>
        <w:t>מימד):</w:t>
      </w:r>
    </w:p>
    <w:p w14:paraId="434F951F" w14:textId="77777777" w:rsidR="00000000" w:rsidRDefault="00F01BE4">
      <w:pPr>
        <w:pStyle w:val="a"/>
        <w:rPr>
          <w:rFonts w:hint="cs"/>
          <w:rtl/>
        </w:rPr>
      </w:pPr>
    </w:p>
    <w:p w14:paraId="5F18908D" w14:textId="77777777" w:rsidR="00000000" w:rsidRDefault="00F01BE4">
      <w:pPr>
        <w:pStyle w:val="a"/>
        <w:rPr>
          <w:rFonts w:hint="cs"/>
          <w:rtl/>
        </w:rPr>
      </w:pPr>
      <w:r>
        <w:rPr>
          <w:rFonts w:hint="cs"/>
          <w:rtl/>
        </w:rPr>
        <w:t xml:space="preserve">עד 1977 היו 20 התנחלויות, בעיקר בבקעת-הירדן. מספר ההתנחלויות הגדול מ-1977 הוא של הליכוד. </w:t>
      </w:r>
    </w:p>
    <w:p w14:paraId="4C6E61EA" w14:textId="77777777" w:rsidR="00000000" w:rsidRDefault="00F01BE4">
      <w:pPr>
        <w:pStyle w:val="a"/>
        <w:rPr>
          <w:rFonts w:hint="cs"/>
          <w:rtl/>
        </w:rPr>
      </w:pPr>
    </w:p>
    <w:p w14:paraId="41AF2F0A" w14:textId="77777777" w:rsidR="00000000" w:rsidRDefault="00F01BE4">
      <w:pPr>
        <w:pStyle w:val="SpeakerCon"/>
        <w:rPr>
          <w:rtl/>
        </w:rPr>
      </w:pPr>
      <w:bookmarkStart w:id="190" w:name="FS000000478T29_09_2003_14_23_31C"/>
      <w:bookmarkEnd w:id="190"/>
      <w:r>
        <w:rPr>
          <w:rtl/>
        </w:rPr>
        <w:t>השר מאיר שטרית:</w:t>
      </w:r>
    </w:p>
    <w:p w14:paraId="78AC7516" w14:textId="77777777" w:rsidR="00000000" w:rsidRDefault="00F01BE4">
      <w:pPr>
        <w:pStyle w:val="a"/>
        <w:rPr>
          <w:rtl/>
        </w:rPr>
      </w:pPr>
    </w:p>
    <w:p w14:paraId="0B14C0C3" w14:textId="77777777" w:rsidR="00000000" w:rsidRDefault="00F01BE4">
      <w:pPr>
        <w:pStyle w:val="a"/>
        <w:rPr>
          <w:rFonts w:hint="cs"/>
          <w:rtl/>
        </w:rPr>
      </w:pPr>
      <w:r>
        <w:rPr>
          <w:rFonts w:hint="cs"/>
          <w:rtl/>
        </w:rPr>
        <w:t xml:space="preserve">וקדומים? </w:t>
      </w:r>
    </w:p>
    <w:p w14:paraId="36339E61" w14:textId="77777777" w:rsidR="00000000" w:rsidRDefault="00F01BE4">
      <w:pPr>
        <w:pStyle w:val="a"/>
        <w:rPr>
          <w:rFonts w:hint="cs"/>
          <w:rtl/>
        </w:rPr>
      </w:pPr>
    </w:p>
    <w:p w14:paraId="754FC926" w14:textId="77777777" w:rsidR="00000000" w:rsidRDefault="00F01BE4">
      <w:pPr>
        <w:pStyle w:val="ac"/>
        <w:rPr>
          <w:rtl/>
        </w:rPr>
      </w:pPr>
      <w:r>
        <w:rPr>
          <w:rFonts w:hint="eastAsia"/>
          <w:rtl/>
        </w:rPr>
        <w:t>אורי</w:t>
      </w:r>
      <w:r>
        <w:rPr>
          <w:rtl/>
        </w:rPr>
        <w:t xml:space="preserve"> יהודה אריאל (האיחוד הלאומי - ישראל ביתנו):</w:t>
      </w:r>
    </w:p>
    <w:p w14:paraId="10E4B5D0" w14:textId="77777777" w:rsidR="00000000" w:rsidRDefault="00F01BE4">
      <w:pPr>
        <w:pStyle w:val="a"/>
        <w:rPr>
          <w:rFonts w:hint="cs"/>
          <w:rtl/>
        </w:rPr>
      </w:pPr>
    </w:p>
    <w:p w14:paraId="311F9B8B" w14:textId="77777777" w:rsidR="00000000" w:rsidRDefault="00F01BE4">
      <w:pPr>
        <w:pStyle w:val="a"/>
        <w:rPr>
          <w:rFonts w:hint="cs"/>
          <w:rtl/>
        </w:rPr>
      </w:pPr>
      <w:r>
        <w:rPr>
          <w:rFonts w:hint="cs"/>
          <w:rtl/>
        </w:rPr>
        <w:t xml:space="preserve">לא, ממשלות האחדות. </w:t>
      </w:r>
    </w:p>
    <w:p w14:paraId="249EF911" w14:textId="77777777" w:rsidR="00000000" w:rsidRDefault="00F01BE4">
      <w:pPr>
        <w:pStyle w:val="a"/>
        <w:rPr>
          <w:rFonts w:hint="cs"/>
          <w:rtl/>
        </w:rPr>
      </w:pPr>
    </w:p>
    <w:p w14:paraId="01C5C54A" w14:textId="77777777" w:rsidR="00000000" w:rsidRDefault="00F01BE4">
      <w:pPr>
        <w:pStyle w:val="SpeakerCon"/>
        <w:rPr>
          <w:rtl/>
        </w:rPr>
      </w:pPr>
      <w:bookmarkStart w:id="191" w:name="FS000000478T29_09_2003_14_24_40C"/>
      <w:bookmarkEnd w:id="191"/>
      <w:r>
        <w:rPr>
          <w:rtl/>
        </w:rPr>
        <w:t>השר מאיר שטרית:</w:t>
      </w:r>
    </w:p>
    <w:p w14:paraId="1B2E5FA2" w14:textId="77777777" w:rsidR="00000000" w:rsidRDefault="00F01BE4">
      <w:pPr>
        <w:pStyle w:val="a"/>
        <w:rPr>
          <w:rtl/>
        </w:rPr>
      </w:pPr>
    </w:p>
    <w:p w14:paraId="5D1782B9" w14:textId="77777777" w:rsidR="00000000" w:rsidRDefault="00F01BE4">
      <w:pPr>
        <w:pStyle w:val="a"/>
        <w:rPr>
          <w:rFonts w:hint="cs"/>
          <w:rtl/>
        </w:rPr>
      </w:pPr>
      <w:r>
        <w:rPr>
          <w:rFonts w:hint="cs"/>
          <w:rtl/>
        </w:rPr>
        <w:t xml:space="preserve">ואחדות. </w:t>
      </w:r>
    </w:p>
    <w:p w14:paraId="69FEDEE0" w14:textId="77777777" w:rsidR="00000000" w:rsidRDefault="00F01BE4">
      <w:pPr>
        <w:pStyle w:val="a"/>
        <w:rPr>
          <w:rFonts w:hint="cs"/>
          <w:rtl/>
        </w:rPr>
      </w:pPr>
    </w:p>
    <w:p w14:paraId="71B93840" w14:textId="77777777" w:rsidR="00000000" w:rsidRDefault="00F01BE4">
      <w:pPr>
        <w:pStyle w:val="ac"/>
        <w:rPr>
          <w:rtl/>
        </w:rPr>
      </w:pPr>
      <w:r>
        <w:rPr>
          <w:rFonts w:hint="eastAsia"/>
          <w:rtl/>
        </w:rPr>
        <w:t>אברהם</w:t>
      </w:r>
      <w:r>
        <w:rPr>
          <w:rtl/>
        </w:rPr>
        <w:t xml:space="preserve"> בורג (העבודה-מימד):</w:t>
      </w:r>
    </w:p>
    <w:p w14:paraId="69AFD945" w14:textId="77777777" w:rsidR="00000000" w:rsidRDefault="00F01BE4">
      <w:pPr>
        <w:pStyle w:val="a"/>
        <w:rPr>
          <w:rFonts w:hint="cs"/>
          <w:rtl/>
        </w:rPr>
      </w:pPr>
    </w:p>
    <w:p w14:paraId="1A2F2D2C" w14:textId="77777777" w:rsidR="00000000" w:rsidRDefault="00F01BE4">
      <w:pPr>
        <w:pStyle w:val="a"/>
        <w:rPr>
          <w:rFonts w:hint="cs"/>
          <w:rtl/>
        </w:rPr>
      </w:pPr>
      <w:r>
        <w:rPr>
          <w:rFonts w:hint="cs"/>
          <w:rtl/>
        </w:rPr>
        <w:t>למה א</w:t>
      </w:r>
      <w:r>
        <w:rPr>
          <w:rFonts w:hint="cs"/>
          <w:rtl/>
        </w:rPr>
        <w:t xml:space="preserve">תה לא עונה לי על השאילתא על החטיבה להתיישבות? </w:t>
      </w:r>
    </w:p>
    <w:p w14:paraId="1EE4A330" w14:textId="77777777" w:rsidR="00000000" w:rsidRDefault="00F01BE4">
      <w:pPr>
        <w:pStyle w:val="a"/>
        <w:rPr>
          <w:rFonts w:hint="cs"/>
          <w:rtl/>
        </w:rPr>
      </w:pPr>
    </w:p>
    <w:p w14:paraId="445536BD" w14:textId="77777777" w:rsidR="00000000" w:rsidRDefault="00F01BE4">
      <w:pPr>
        <w:pStyle w:val="SpeakerCon"/>
        <w:rPr>
          <w:rtl/>
        </w:rPr>
      </w:pPr>
      <w:bookmarkStart w:id="192" w:name="FS000000478T29_09_2003_14_25_03C"/>
      <w:bookmarkEnd w:id="192"/>
      <w:r>
        <w:rPr>
          <w:rtl/>
        </w:rPr>
        <w:t>השר מאיר שטרית:</w:t>
      </w:r>
    </w:p>
    <w:p w14:paraId="1421C362" w14:textId="77777777" w:rsidR="00000000" w:rsidRDefault="00F01BE4">
      <w:pPr>
        <w:pStyle w:val="a"/>
        <w:rPr>
          <w:rtl/>
        </w:rPr>
      </w:pPr>
    </w:p>
    <w:p w14:paraId="6E514E75" w14:textId="77777777" w:rsidR="00000000" w:rsidRDefault="00F01BE4">
      <w:pPr>
        <w:pStyle w:val="a"/>
        <w:rPr>
          <w:rFonts w:hint="cs"/>
          <w:rtl/>
        </w:rPr>
      </w:pPr>
      <w:r>
        <w:rPr>
          <w:rFonts w:hint="cs"/>
          <w:rtl/>
        </w:rPr>
        <w:t xml:space="preserve">עכשיו תשובה על שאילתות? עכשיו, כשהכנסת מתחדשת, תקבל תשובה. </w:t>
      </w:r>
    </w:p>
    <w:p w14:paraId="403BBFC3" w14:textId="77777777" w:rsidR="00000000" w:rsidRDefault="00F01BE4">
      <w:pPr>
        <w:pStyle w:val="a"/>
        <w:rPr>
          <w:rFonts w:hint="cs"/>
          <w:rtl/>
        </w:rPr>
      </w:pPr>
    </w:p>
    <w:p w14:paraId="4F386CFD" w14:textId="77777777" w:rsidR="00000000" w:rsidRDefault="00F01BE4">
      <w:pPr>
        <w:pStyle w:val="ad"/>
        <w:rPr>
          <w:rtl/>
        </w:rPr>
      </w:pPr>
      <w:r>
        <w:rPr>
          <w:rtl/>
        </w:rPr>
        <w:t>היו"ר ראובן ריבלין:</w:t>
      </w:r>
    </w:p>
    <w:p w14:paraId="42B9F4E2" w14:textId="77777777" w:rsidR="00000000" w:rsidRDefault="00F01BE4">
      <w:pPr>
        <w:pStyle w:val="a"/>
        <w:rPr>
          <w:rtl/>
        </w:rPr>
      </w:pPr>
    </w:p>
    <w:p w14:paraId="72F46D2C" w14:textId="77777777" w:rsidR="00000000" w:rsidRDefault="00F01BE4">
      <w:pPr>
        <w:pStyle w:val="a"/>
        <w:rPr>
          <w:rFonts w:hint="cs"/>
          <w:rtl/>
        </w:rPr>
      </w:pPr>
      <w:r>
        <w:rPr>
          <w:rFonts w:hint="cs"/>
          <w:rtl/>
        </w:rPr>
        <w:t>רק רגע, רבותי, חבר הכנסת בורג, השר לא יכול לעמוד באש צולבת של שאלות.</w:t>
      </w:r>
    </w:p>
    <w:p w14:paraId="260D207B" w14:textId="77777777" w:rsidR="00000000" w:rsidRDefault="00F01BE4">
      <w:pPr>
        <w:pStyle w:val="a"/>
        <w:rPr>
          <w:rFonts w:hint="cs"/>
          <w:rtl/>
        </w:rPr>
      </w:pPr>
    </w:p>
    <w:p w14:paraId="60A3CCF3" w14:textId="77777777" w:rsidR="00000000" w:rsidRDefault="00F01BE4">
      <w:pPr>
        <w:pStyle w:val="ac"/>
        <w:rPr>
          <w:rtl/>
        </w:rPr>
      </w:pPr>
      <w:r>
        <w:rPr>
          <w:rFonts w:hint="eastAsia"/>
          <w:rtl/>
        </w:rPr>
        <w:t>אברהם</w:t>
      </w:r>
      <w:r>
        <w:rPr>
          <w:rtl/>
        </w:rPr>
        <w:t xml:space="preserve"> בורג (העבודה-מימד):</w:t>
      </w:r>
    </w:p>
    <w:p w14:paraId="06FA5DF2" w14:textId="77777777" w:rsidR="00000000" w:rsidRDefault="00F01BE4">
      <w:pPr>
        <w:pStyle w:val="a"/>
        <w:rPr>
          <w:rFonts w:hint="cs"/>
          <w:rtl/>
        </w:rPr>
      </w:pPr>
    </w:p>
    <w:p w14:paraId="4DF2D452" w14:textId="77777777" w:rsidR="00000000" w:rsidRDefault="00F01BE4">
      <w:pPr>
        <w:pStyle w:val="a"/>
        <w:rPr>
          <w:rFonts w:hint="cs"/>
          <w:rtl/>
        </w:rPr>
      </w:pPr>
      <w:r>
        <w:rPr>
          <w:rFonts w:hint="cs"/>
          <w:rtl/>
        </w:rPr>
        <w:t>ודאי שהוא יכ</w:t>
      </w:r>
      <w:r>
        <w:rPr>
          <w:rFonts w:hint="cs"/>
          <w:rtl/>
        </w:rPr>
        <w:t xml:space="preserve">ול.  </w:t>
      </w:r>
    </w:p>
    <w:p w14:paraId="77C82B99" w14:textId="77777777" w:rsidR="00000000" w:rsidRDefault="00F01BE4">
      <w:pPr>
        <w:pStyle w:val="a"/>
        <w:rPr>
          <w:rFonts w:hint="cs"/>
          <w:rtl/>
        </w:rPr>
      </w:pPr>
    </w:p>
    <w:p w14:paraId="553D764E" w14:textId="77777777" w:rsidR="00000000" w:rsidRDefault="00F01BE4">
      <w:pPr>
        <w:pStyle w:val="SpeakerCon"/>
        <w:rPr>
          <w:rtl/>
        </w:rPr>
      </w:pPr>
      <w:bookmarkStart w:id="193" w:name="FS000000478T29_09_2003_14_25_51C"/>
      <w:bookmarkEnd w:id="193"/>
      <w:r>
        <w:rPr>
          <w:rtl/>
        </w:rPr>
        <w:t>השר מאיר שטרית:</w:t>
      </w:r>
    </w:p>
    <w:p w14:paraId="31F07391" w14:textId="77777777" w:rsidR="00000000" w:rsidRDefault="00F01BE4">
      <w:pPr>
        <w:pStyle w:val="a"/>
        <w:rPr>
          <w:rtl/>
        </w:rPr>
      </w:pPr>
    </w:p>
    <w:p w14:paraId="708E445C" w14:textId="77777777" w:rsidR="00000000" w:rsidRDefault="00F01BE4">
      <w:pPr>
        <w:pStyle w:val="a"/>
        <w:rPr>
          <w:rFonts w:hint="cs"/>
          <w:rtl/>
        </w:rPr>
      </w:pPr>
      <w:r>
        <w:rPr>
          <w:rFonts w:hint="cs"/>
          <w:rtl/>
        </w:rPr>
        <w:t>חבר הכנסת רן כהן, לא אתיימר להכתיב למשרד השיכון איפה לבנות ומה לבנות. אם אני הייתי מטפל במשרד השיכון, אולי הבנייה היתה נעשית במקומות אחרים. אני אומר לך עוד פעם כעובדה: לא צריך להחריף את התמונה מעבר למה שהיא, לא בונים התנחלויות חדשות</w:t>
      </w:r>
      <w:r>
        <w:rPr>
          <w:rFonts w:hint="cs"/>
          <w:rtl/>
        </w:rPr>
        <w:t xml:space="preserve">. זו היתה דרישה שישראל הסכימה לה. הבנייה בתוך ההתנחלויות עצמן עדיין קיימת, זה לא נפסק. </w:t>
      </w:r>
    </w:p>
    <w:p w14:paraId="1CE17097" w14:textId="77777777" w:rsidR="00000000" w:rsidRDefault="00F01BE4">
      <w:pPr>
        <w:pStyle w:val="a"/>
        <w:rPr>
          <w:rFonts w:hint="cs"/>
          <w:rtl/>
        </w:rPr>
      </w:pPr>
    </w:p>
    <w:p w14:paraId="0FA90B61" w14:textId="77777777" w:rsidR="00000000" w:rsidRDefault="00F01BE4">
      <w:pPr>
        <w:pStyle w:val="a"/>
        <w:rPr>
          <w:rFonts w:hint="cs"/>
          <w:rtl/>
        </w:rPr>
      </w:pPr>
      <w:r>
        <w:rPr>
          <w:rFonts w:hint="cs"/>
          <w:rtl/>
        </w:rPr>
        <w:t>הצעדים שדיברתי עליהם קודם השתלבו עם המשך צמצום מספר העובדים הזרים. הורדת הקצבאות מצד אחד והורדת מס הכנסה על עבודה מצד אחר משולבים זה בזה. ככל שהפער בין שכר העבודה לבין</w:t>
      </w:r>
      <w:r>
        <w:rPr>
          <w:rFonts w:hint="cs"/>
          <w:rtl/>
        </w:rPr>
        <w:t xml:space="preserve"> קבלת קצבה יהיה גדול יותר, לאנשים לא יהיה כדאי לחיות מקצבאות, יהיה כדאי להם לחיות מעבודה. לצערי, המצב במשק היום הוא, שעד לפני תחילת השנה הזאת לא היה כדאי לעבוד. צריך לומר ביושר, שאנשים שלא עבדו וקיבלו קצבאות, קיבלו לפעמים בנטו יותר ממה שקיבל אדם עובד בשמונ</w:t>
      </w:r>
      <w:r>
        <w:rPr>
          <w:rFonts w:hint="cs"/>
          <w:rtl/>
        </w:rPr>
        <w:t xml:space="preserve">ה שעות ליום. </w:t>
      </w:r>
    </w:p>
    <w:p w14:paraId="63263664" w14:textId="77777777" w:rsidR="00000000" w:rsidRDefault="00F01BE4">
      <w:pPr>
        <w:pStyle w:val="a"/>
        <w:rPr>
          <w:rFonts w:hint="cs"/>
          <w:rtl/>
        </w:rPr>
      </w:pPr>
    </w:p>
    <w:p w14:paraId="4C019656" w14:textId="77777777" w:rsidR="00000000" w:rsidRDefault="00F01BE4">
      <w:pPr>
        <w:pStyle w:val="ac"/>
        <w:rPr>
          <w:rtl/>
        </w:rPr>
      </w:pPr>
      <w:r>
        <w:rPr>
          <w:rFonts w:hint="eastAsia"/>
          <w:rtl/>
        </w:rPr>
        <w:t>מוחמד</w:t>
      </w:r>
      <w:r>
        <w:rPr>
          <w:rtl/>
        </w:rPr>
        <w:t xml:space="preserve"> ברכה (חד"ש-תע"ל):</w:t>
      </w:r>
    </w:p>
    <w:p w14:paraId="73F12C51" w14:textId="77777777" w:rsidR="00000000" w:rsidRDefault="00F01BE4">
      <w:pPr>
        <w:pStyle w:val="a"/>
        <w:rPr>
          <w:rFonts w:hint="cs"/>
          <w:rtl/>
        </w:rPr>
      </w:pPr>
    </w:p>
    <w:p w14:paraId="063E1FC8" w14:textId="77777777" w:rsidR="00000000" w:rsidRDefault="00F01BE4">
      <w:pPr>
        <w:pStyle w:val="a"/>
        <w:rPr>
          <w:rFonts w:hint="cs"/>
          <w:rtl/>
        </w:rPr>
      </w:pPr>
      <w:r>
        <w:rPr>
          <w:rFonts w:hint="cs"/>
          <w:rtl/>
        </w:rPr>
        <w:t xml:space="preserve">לא היה כדאי לעבוד במשכורות רעב. </w:t>
      </w:r>
    </w:p>
    <w:p w14:paraId="1855F4FB" w14:textId="77777777" w:rsidR="00000000" w:rsidRDefault="00F01BE4">
      <w:pPr>
        <w:pStyle w:val="a"/>
        <w:rPr>
          <w:rFonts w:hint="cs"/>
          <w:rtl/>
        </w:rPr>
      </w:pPr>
    </w:p>
    <w:p w14:paraId="34A3F2F0" w14:textId="77777777" w:rsidR="00000000" w:rsidRDefault="00F01BE4">
      <w:pPr>
        <w:pStyle w:val="SpeakerCon"/>
        <w:rPr>
          <w:rtl/>
        </w:rPr>
      </w:pPr>
      <w:bookmarkStart w:id="194" w:name="FS000000478T29_09_2003_14_32_58C"/>
      <w:bookmarkEnd w:id="194"/>
      <w:r>
        <w:rPr>
          <w:rtl/>
        </w:rPr>
        <w:t>השר מאיר שטרית:</w:t>
      </w:r>
    </w:p>
    <w:p w14:paraId="10ABAC0B" w14:textId="77777777" w:rsidR="00000000" w:rsidRDefault="00F01BE4">
      <w:pPr>
        <w:pStyle w:val="a"/>
        <w:rPr>
          <w:rtl/>
        </w:rPr>
      </w:pPr>
    </w:p>
    <w:p w14:paraId="24F3E715" w14:textId="77777777" w:rsidR="00000000" w:rsidRDefault="00F01BE4">
      <w:pPr>
        <w:pStyle w:val="a"/>
        <w:rPr>
          <w:rFonts w:hint="cs"/>
          <w:rtl/>
        </w:rPr>
      </w:pPr>
      <w:r>
        <w:rPr>
          <w:rFonts w:hint="cs"/>
          <w:rtl/>
        </w:rPr>
        <w:t xml:space="preserve">זה בדיוק העניין. לכן, חבר הכנסת ברכה, אנחנו רוצים לשנות את זה. </w:t>
      </w:r>
    </w:p>
    <w:p w14:paraId="3BF4D63D" w14:textId="77777777" w:rsidR="00000000" w:rsidRDefault="00F01BE4">
      <w:pPr>
        <w:pStyle w:val="a"/>
        <w:rPr>
          <w:rFonts w:hint="cs"/>
          <w:rtl/>
        </w:rPr>
      </w:pPr>
    </w:p>
    <w:p w14:paraId="3ACBB22F" w14:textId="77777777" w:rsidR="00000000" w:rsidRDefault="00F01BE4">
      <w:pPr>
        <w:pStyle w:val="ac"/>
        <w:rPr>
          <w:rtl/>
        </w:rPr>
      </w:pPr>
      <w:r>
        <w:rPr>
          <w:rFonts w:hint="eastAsia"/>
          <w:rtl/>
        </w:rPr>
        <w:t>מוחמד</w:t>
      </w:r>
      <w:r>
        <w:rPr>
          <w:rtl/>
        </w:rPr>
        <w:t xml:space="preserve"> ברכה (חד"ש-תע"ל):</w:t>
      </w:r>
    </w:p>
    <w:p w14:paraId="337F8E9D" w14:textId="77777777" w:rsidR="00000000" w:rsidRDefault="00F01BE4">
      <w:pPr>
        <w:pStyle w:val="a"/>
        <w:rPr>
          <w:rFonts w:hint="cs"/>
          <w:rtl/>
        </w:rPr>
      </w:pPr>
    </w:p>
    <w:p w14:paraId="3F8EF933" w14:textId="77777777" w:rsidR="00000000" w:rsidRDefault="00F01BE4">
      <w:pPr>
        <w:pStyle w:val="a"/>
        <w:rPr>
          <w:rFonts w:hint="cs"/>
          <w:rtl/>
        </w:rPr>
      </w:pPr>
      <w:r>
        <w:rPr>
          <w:rFonts w:hint="cs"/>
          <w:rtl/>
        </w:rPr>
        <w:t xml:space="preserve">התנגדתם לקבוע שכר מינימום גבוה. </w:t>
      </w:r>
    </w:p>
    <w:p w14:paraId="6AFADD09" w14:textId="77777777" w:rsidR="00000000" w:rsidRDefault="00F01BE4">
      <w:pPr>
        <w:pStyle w:val="a"/>
        <w:rPr>
          <w:rFonts w:hint="cs"/>
          <w:rtl/>
        </w:rPr>
      </w:pPr>
    </w:p>
    <w:p w14:paraId="34FE955C" w14:textId="77777777" w:rsidR="00000000" w:rsidRDefault="00F01BE4">
      <w:pPr>
        <w:pStyle w:val="SpeakerCon"/>
        <w:rPr>
          <w:rtl/>
        </w:rPr>
      </w:pPr>
      <w:bookmarkStart w:id="195" w:name="FS000000478T29_09_2003_14_33_32C"/>
      <w:bookmarkEnd w:id="195"/>
      <w:r>
        <w:rPr>
          <w:rtl/>
        </w:rPr>
        <w:t>השר מאיר שטרית:</w:t>
      </w:r>
    </w:p>
    <w:p w14:paraId="25B4C443" w14:textId="77777777" w:rsidR="00000000" w:rsidRDefault="00F01BE4">
      <w:pPr>
        <w:pStyle w:val="a"/>
        <w:rPr>
          <w:rtl/>
        </w:rPr>
      </w:pPr>
    </w:p>
    <w:p w14:paraId="22DA1004" w14:textId="77777777" w:rsidR="00000000" w:rsidRDefault="00F01BE4">
      <w:pPr>
        <w:pStyle w:val="a"/>
        <w:rPr>
          <w:rFonts w:hint="cs"/>
          <w:rtl/>
        </w:rPr>
      </w:pPr>
      <w:r>
        <w:rPr>
          <w:rFonts w:hint="cs"/>
          <w:rtl/>
        </w:rPr>
        <w:t>זה לא פתרון, אדוני, זה ב</w:t>
      </w:r>
      <w:r>
        <w:rPr>
          <w:rFonts w:hint="cs"/>
          <w:rtl/>
        </w:rPr>
        <w:t>יקוש והיצע. מה שמביא לשכר הנמוך הוא העובדים הזרים, ותיכף אתייחס לזה. בעיקרון, כשאנחנו מורידים את מס ההכנסה, תוקפים אותנו על זה ואומרים: איך אתם מורידים את מס ההכנסה כשאתם דורשים קיצוצים. יש בזה היגיון רב, כי רק הורדת המס תדחף אנשים לעבודה. על-פי חוק שהכנסת</w:t>
      </w:r>
      <w:r>
        <w:rPr>
          <w:rFonts w:hint="cs"/>
          <w:rtl/>
        </w:rPr>
        <w:t xml:space="preserve"> אישרה, ב-1 ביולי 2005 אף אדם שעובד במשק לא ישלם מעל 49% מס, כל המסים יחד ממשכורתו. זאת אומרת, 51% ממשכורתו יישארו בידיו, ולא משנה כמה עבודות הוא יעבוד, כמה שעות נוספות הוא יעשה וכמה משמרות הוא יעשה. לפחות 51% תמיד יישארו בידיו. </w:t>
      </w:r>
    </w:p>
    <w:p w14:paraId="22A51C7B" w14:textId="77777777" w:rsidR="00000000" w:rsidRDefault="00F01BE4">
      <w:pPr>
        <w:pStyle w:val="a"/>
        <w:rPr>
          <w:rFonts w:hint="cs"/>
          <w:rtl/>
        </w:rPr>
      </w:pPr>
    </w:p>
    <w:p w14:paraId="334268E9" w14:textId="77777777" w:rsidR="00000000" w:rsidRDefault="00F01BE4">
      <w:pPr>
        <w:pStyle w:val="ac"/>
        <w:rPr>
          <w:rtl/>
        </w:rPr>
      </w:pPr>
      <w:r>
        <w:rPr>
          <w:rFonts w:hint="eastAsia"/>
          <w:rtl/>
        </w:rPr>
        <w:t>מוחמד</w:t>
      </w:r>
      <w:r>
        <w:rPr>
          <w:rtl/>
        </w:rPr>
        <w:t xml:space="preserve"> ברכה (חד"ש-תע"ל):</w:t>
      </w:r>
    </w:p>
    <w:p w14:paraId="15BF7E66" w14:textId="77777777" w:rsidR="00000000" w:rsidRDefault="00F01BE4">
      <w:pPr>
        <w:pStyle w:val="a"/>
        <w:rPr>
          <w:rFonts w:hint="cs"/>
          <w:rtl/>
        </w:rPr>
      </w:pPr>
    </w:p>
    <w:p w14:paraId="6E60DB08" w14:textId="77777777" w:rsidR="00000000" w:rsidRDefault="00F01BE4">
      <w:pPr>
        <w:pStyle w:val="a"/>
        <w:rPr>
          <w:rFonts w:hint="cs"/>
          <w:rtl/>
        </w:rPr>
      </w:pPr>
      <w:r>
        <w:rPr>
          <w:rFonts w:hint="cs"/>
          <w:rtl/>
        </w:rPr>
        <w:t>ביטוח לאומי נחשב מס?</w:t>
      </w:r>
    </w:p>
    <w:p w14:paraId="14BFA2CB" w14:textId="77777777" w:rsidR="00000000" w:rsidRDefault="00F01BE4">
      <w:pPr>
        <w:pStyle w:val="a"/>
        <w:rPr>
          <w:rFonts w:hint="cs"/>
          <w:rtl/>
        </w:rPr>
      </w:pPr>
    </w:p>
    <w:p w14:paraId="16D4F3FB" w14:textId="77777777" w:rsidR="00000000" w:rsidRDefault="00F01BE4">
      <w:pPr>
        <w:pStyle w:val="SpeakerCon"/>
        <w:rPr>
          <w:rtl/>
        </w:rPr>
      </w:pPr>
      <w:bookmarkStart w:id="196" w:name="FS000000478T29_09_2003_14_36_55C"/>
      <w:bookmarkEnd w:id="196"/>
      <w:r>
        <w:rPr>
          <w:rtl/>
        </w:rPr>
        <w:t>השר מאיר שטרית:</w:t>
      </w:r>
    </w:p>
    <w:p w14:paraId="02A09A70" w14:textId="77777777" w:rsidR="00000000" w:rsidRDefault="00F01BE4">
      <w:pPr>
        <w:pStyle w:val="a"/>
        <w:rPr>
          <w:rtl/>
        </w:rPr>
      </w:pPr>
    </w:p>
    <w:p w14:paraId="66515B48" w14:textId="77777777" w:rsidR="00000000" w:rsidRDefault="00F01BE4">
      <w:pPr>
        <w:pStyle w:val="a"/>
        <w:rPr>
          <w:rFonts w:hint="cs"/>
          <w:rtl/>
        </w:rPr>
      </w:pPr>
      <w:r>
        <w:rPr>
          <w:rFonts w:hint="cs"/>
          <w:rtl/>
        </w:rPr>
        <w:t xml:space="preserve">הכול כלול בפנים: ביטוח לאומי, מס הכנסה ומס בריאות. </w:t>
      </w:r>
    </w:p>
    <w:p w14:paraId="5A27B385" w14:textId="77777777" w:rsidR="00000000" w:rsidRDefault="00F01BE4">
      <w:pPr>
        <w:pStyle w:val="a"/>
        <w:rPr>
          <w:rFonts w:hint="cs"/>
          <w:rtl/>
        </w:rPr>
      </w:pPr>
    </w:p>
    <w:p w14:paraId="401EE868" w14:textId="77777777" w:rsidR="00000000" w:rsidRDefault="00F01BE4">
      <w:pPr>
        <w:pStyle w:val="ac"/>
        <w:rPr>
          <w:rtl/>
        </w:rPr>
      </w:pPr>
      <w:r>
        <w:rPr>
          <w:rFonts w:hint="eastAsia"/>
          <w:rtl/>
        </w:rPr>
        <w:t>מוחמד</w:t>
      </w:r>
      <w:r>
        <w:rPr>
          <w:rtl/>
        </w:rPr>
        <w:t xml:space="preserve"> ברכה (חד"ש-תע"ל):</w:t>
      </w:r>
    </w:p>
    <w:p w14:paraId="7CC6B79E" w14:textId="77777777" w:rsidR="00000000" w:rsidRDefault="00F01BE4">
      <w:pPr>
        <w:pStyle w:val="a"/>
        <w:rPr>
          <w:rFonts w:hint="cs"/>
          <w:rtl/>
        </w:rPr>
      </w:pPr>
    </w:p>
    <w:p w14:paraId="6E7F206E" w14:textId="77777777" w:rsidR="00000000" w:rsidRDefault="00F01BE4">
      <w:pPr>
        <w:pStyle w:val="a"/>
        <w:rPr>
          <w:rFonts w:hint="cs"/>
          <w:rtl/>
        </w:rPr>
      </w:pPr>
      <w:r>
        <w:rPr>
          <w:rFonts w:hint="cs"/>
          <w:rtl/>
        </w:rPr>
        <w:t xml:space="preserve">מי משלם? רק מי שיש לו מעל 30,000.  מה, אתה לא משלם יותר מ-49%? </w:t>
      </w:r>
    </w:p>
    <w:p w14:paraId="1E0C1BDE" w14:textId="77777777" w:rsidR="00000000" w:rsidRDefault="00F01BE4">
      <w:pPr>
        <w:pStyle w:val="a"/>
        <w:rPr>
          <w:rFonts w:hint="cs"/>
          <w:rtl/>
        </w:rPr>
      </w:pPr>
    </w:p>
    <w:p w14:paraId="5195C985" w14:textId="77777777" w:rsidR="00000000" w:rsidRDefault="00F01BE4">
      <w:pPr>
        <w:pStyle w:val="SpeakerCon"/>
        <w:rPr>
          <w:rtl/>
        </w:rPr>
      </w:pPr>
      <w:bookmarkStart w:id="197" w:name="FS000000478T29_09_2003_14_38_04C"/>
      <w:bookmarkEnd w:id="197"/>
      <w:r>
        <w:rPr>
          <w:rtl/>
        </w:rPr>
        <w:t>השר מאיר שטרית:</w:t>
      </w:r>
    </w:p>
    <w:p w14:paraId="7A60E428" w14:textId="77777777" w:rsidR="00000000" w:rsidRDefault="00F01BE4">
      <w:pPr>
        <w:pStyle w:val="a"/>
        <w:rPr>
          <w:rtl/>
        </w:rPr>
      </w:pPr>
    </w:p>
    <w:p w14:paraId="721DC17F" w14:textId="77777777" w:rsidR="00000000" w:rsidRDefault="00F01BE4">
      <w:pPr>
        <w:pStyle w:val="a"/>
        <w:rPr>
          <w:rFonts w:hint="cs"/>
          <w:rtl/>
        </w:rPr>
      </w:pPr>
      <w:r>
        <w:rPr>
          <w:rFonts w:hint="cs"/>
          <w:rtl/>
        </w:rPr>
        <w:t>רגע, חבר הכנסת ברכה, זה חל גם כלפי מטה. אני לקחתי את הרמה</w:t>
      </w:r>
      <w:r>
        <w:rPr>
          <w:rFonts w:hint="cs"/>
          <w:rtl/>
        </w:rPr>
        <w:t xml:space="preserve"> הגבוהה ביותר. </w:t>
      </w:r>
    </w:p>
    <w:p w14:paraId="7A9525C9" w14:textId="77777777" w:rsidR="00000000" w:rsidRDefault="00F01BE4">
      <w:pPr>
        <w:pStyle w:val="a"/>
        <w:rPr>
          <w:rFonts w:hint="cs"/>
          <w:rtl/>
        </w:rPr>
      </w:pPr>
    </w:p>
    <w:p w14:paraId="46D78B94" w14:textId="77777777" w:rsidR="00000000" w:rsidRDefault="00F01BE4">
      <w:pPr>
        <w:pStyle w:val="ad"/>
        <w:rPr>
          <w:rtl/>
        </w:rPr>
      </w:pPr>
      <w:r>
        <w:rPr>
          <w:rtl/>
        </w:rPr>
        <w:t>היו"ר ראובן ריבלין:</w:t>
      </w:r>
    </w:p>
    <w:p w14:paraId="56127479" w14:textId="77777777" w:rsidR="00000000" w:rsidRDefault="00F01BE4">
      <w:pPr>
        <w:pStyle w:val="a"/>
        <w:rPr>
          <w:rtl/>
        </w:rPr>
      </w:pPr>
    </w:p>
    <w:p w14:paraId="1D0B1948" w14:textId="77777777" w:rsidR="00000000" w:rsidRDefault="00F01BE4">
      <w:pPr>
        <w:pStyle w:val="a"/>
        <w:rPr>
          <w:rFonts w:hint="cs"/>
          <w:rtl/>
        </w:rPr>
      </w:pPr>
      <w:r>
        <w:rPr>
          <w:rFonts w:hint="cs"/>
          <w:rtl/>
        </w:rPr>
        <w:t xml:space="preserve">רבותי חברי הכנסת, ישיבת כנסת זו צריכה להסתיים עדיין בפגרה ויש לנו יום כיפור וימי הסוכות והשר לא יוכל לעמוד פה. </w:t>
      </w:r>
    </w:p>
    <w:p w14:paraId="4DD59208" w14:textId="77777777" w:rsidR="00000000" w:rsidRDefault="00F01BE4">
      <w:pPr>
        <w:pStyle w:val="a"/>
        <w:rPr>
          <w:rFonts w:hint="cs"/>
          <w:rtl/>
        </w:rPr>
      </w:pPr>
    </w:p>
    <w:p w14:paraId="15502390" w14:textId="77777777" w:rsidR="00000000" w:rsidRDefault="00F01BE4">
      <w:pPr>
        <w:pStyle w:val="SpeakerCon"/>
        <w:rPr>
          <w:rtl/>
        </w:rPr>
      </w:pPr>
      <w:bookmarkStart w:id="198" w:name="FS000000478T29_09_2003_14_39_26C"/>
      <w:bookmarkEnd w:id="198"/>
      <w:r>
        <w:rPr>
          <w:rtl/>
        </w:rPr>
        <w:t>השר מאיר שטרית:</w:t>
      </w:r>
    </w:p>
    <w:p w14:paraId="3E70F8F2" w14:textId="77777777" w:rsidR="00000000" w:rsidRDefault="00F01BE4">
      <w:pPr>
        <w:pStyle w:val="a"/>
        <w:rPr>
          <w:rtl/>
        </w:rPr>
      </w:pPr>
    </w:p>
    <w:p w14:paraId="0F0B2725" w14:textId="77777777" w:rsidR="00000000" w:rsidRDefault="00F01BE4">
      <w:pPr>
        <w:pStyle w:val="a"/>
        <w:rPr>
          <w:rFonts w:hint="cs"/>
          <w:rtl/>
        </w:rPr>
      </w:pPr>
      <w:r>
        <w:rPr>
          <w:rFonts w:hint="cs"/>
          <w:rtl/>
        </w:rPr>
        <w:t xml:space="preserve">חבר הכנסת ברכה, ברמה הגבוהה ביותר של המס השולי מי שמשלם היום 63% יגיע ל-49% . </w:t>
      </w:r>
    </w:p>
    <w:p w14:paraId="39E97801" w14:textId="77777777" w:rsidR="00000000" w:rsidRDefault="00F01BE4">
      <w:pPr>
        <w:pStyle w:val="a"/>
        <w:rPr>
          <w:rFonts w:hint="cs"/>
          <w:rtl/>
        </w:rPr>
      </w:pPr>
    </w:p>
    <w:p w14:paraId="4CAD95BB" w14:textId="77777777" w:rsidR="00000000" w:rsidRDefault="00F01BE4">
      <w:pPr>
        <w:pStyle w:val="ac"/>
        <w:rPr>
          <w:rtl/>
        </w:rPr>
      </w:pPr>
      <w:r>
        <w:rPr>
          <w:rFonts w:hint="eastAsia"/>
          <w:rtl/>
        </w:rPr>
        <w:t>מוחמד</w:t>
      </w:r>
      <w:r>
        <w:rPr>
          <w:rtl/>
        </w:rPr>
        <w:t xml:space="preserve"> בר</w:t>
      </w:r>
      <w:r>
        <w:rPr>
          <w:rtl/>
        </w:rPr>
        <w:t>כה (חד"ש-תע"ל):</w:t>
      </w:r>
    </w:p>
    <w:p w14:paraId="3A55F8D5" w14:textId="77777777" w:rsidR="00000000" w:rsidRDefault="00F01BE4">
      <w:pPr>
        <w:pStyle w:val="a"/>
        <w:rPr>
          <w:rFonts w:hint="cs"/>
          <w:rtl/>
        </w:rPr>
      </w:pPr>
    </w:p>
    <w:p w14:paraId="0F37CB50" w14:textId="77777777" w:rsidR="00000000" w:rsidRDefault="00F01BE4">
      <w:pPr>
        <w:pStyle w:val="a"/>
        <w:rPr>
          <w:rFonts w:hint="cs"/>
          <w:rtl/>
        </w:rPr>
      </w:pPr>
      <w:r>
        <w:rPr>
          <w:rFonts w:hint="cs"/>
          <w:rtl/>
        </w:rPr>
        <w:t>מי אלה? בעלי ההכנסה הגבוהה.</w:t>
      </w:r>
    </w:p>
    <w:p w14:paraId="6A7F7DEC" w14:textId="77777777" w:rsidR="00000000" w:rsidRDefault="00F01BE4">
      <w:pPr>
        <w:pStyle w:val="a"/>
        <w:rPr>
          <w:rFonts w:hint="cs"/>
          <w:rtl/>
        </w:rPr>
      </w:pPr>
    </w:p>
    <w:p w14:paraId="380EB9FA" w14:textId="77777777" w:rsidR="00000000" w:rsidRDefault="00F01BE4">
      <w:pPr>
        <w:pStyle w:val="SpeakerCon"/>
        <w:rPr>
          <w:rtl/>
        </w:rPr>
      </w:pPr>
      <w:bookmarkStart w:id="199" w:name="FS000000478T29_09_2003_14_40_14C"/>
      <w:bookmarkEnd w:id="199"/>
      <w:r>
        <w:rPr>
          <w:rtl/>
        </w:rPr>
        <w:t>השר מאיר שטרית:</w:t>
      </w:r>
    </w:p>
    <w:p w14:paraId="28016D3C" w14:textId="77777777" w:rsidR="00000000" w:rsidRDefault="00F01BE4">
      <w:pPr>
        <w:pStyle w:val="a"/>
        <w:rPr>
          <w:rtl/>
        </w:rPr>
      </w:pPr>
    </w:p>
    <w:p w14:paraId="59C8603A" w14:textId="77777777" w:rsidR="00000000" w:rsidRDefault="00F01BE4">
      <w:pPr>
        <w:pStyle w:val="a"/>
        <w:rPr>
          <w:rFonts w:hint="cs"/>
          <w:rtl/>
        </w:rPr>
      </w:pPr>
      <w:r>
        <w:rPr>
          <w:rFonts w:hint="cs"/>
          <w:rtl/>
        </w:rPr>
        <w:t>תשמע את המשפט עד הסוף. מי שמשלם היום 35% יגיע לקצת למעלה מ-20%, גם הוא ייהנה. כל מי שעובד במשק יישאר לו ביד נטו באחוזים ניכרים יותר. כאשר אנשים ירוויחו יותר - - -</w:t>
      </w:r>
    </w:p>
    <w:p w14:paraId="77206B35" w14:textId="77777777" w:rsidR="00000000" w:rsidRDefault="00F01BE4">
      <w:pPr>
        <w:pStyle w:val="a"/>
        <w:rPr>
          <w:rFonts w:hint="cs"/>
          <w:rtl/>
        </w:rPr>
      </w:pPr>
    </w:p>
    <w:p w14:paraId="31BDBDCD" w14:textId="77777777" w:rsidR="00000000" w:rsidRDefault="00F01BE4">
      <w:pPr>
        <w:pStyle w:val="ac"/>
        <w:rPr>
          <w:rtl/>
        </w:rPr>
      </w:pPr>
      <w:r>
        <w:rPr>
          <w:rFonts w:hint="eastAsia"/>
          <w:rtl/>
        </w:rPr>
        <w:t>אילן</w:t>
      </w:r>
      <w:r>
        <w:rPr>
          <w:rtl/>
        </w:rPr>
        <w:t xml:space="preserve"> שלגי (שינוי):</w:t>
      </w:r>
    </w:p>
    <w:p w14:paraId="57272A87" w14:textId="77777777" w:rsidR="00000000" w:rsidRDefault="00F01BE4">
      <w:pPr>
        <w:pStyle w:val="a"/>
        <w:rPr>
          <w:rFonts w:hint="cs"/>
          <w:rtl/>
        </w:rPr>
      </w:pPr>
    </w:p>
    <w:p w14:paraId="14975AB5" w14:textId="77777777" w:rsidR="00000000" w:rsidRDefault="00F01BE4">
      <w:pPr>
        <w:pStyle w:val="a"/>
        <w:rPr>
          <w:rFonts w:hint="cs"/>
          <w:rtl/>
        </w:rPr>
      </w:pPr>
      <w:r>
        <w:rPr>
          <w:rFonts w:hint="cs"/>
          <w:rtl/>
        </w:rPr>
        <w:t xml:space="preserve">לא כל מי </w:t>
      </w:r>
      <w:r>
        <w:rPr>
          <w:rFonts w:hint="cs"/>
          <w:rtl/>
        </w:rPr>
        <w:t>שעובד. יש מגזרים במשק שאתם לא אוכפים את זה - - - ההון שחור.</w:t>
      </w:r>
    </w:p>
    <w:p w14:paraId="0D7F872E" w14:textId="77777777" w:rsidR="00000000" w:rsidRDefault="00F01BE4">
      <w:pPr>
        <w:pStyle w:val="a"/>
        <w:rPr>
          <w:rFonts w:hint="cs"/>
          <w:rtl/>
        </w:rPr>
      </w:pPr>
    </w:p>
    <w:p w14:paraId="7071B6BE" w14:textId="77777777" w:rsidR="00000000" w:rsidRDefault="00F01BE4">
      <w:pPr>
        <w:pStyle w:val="SpeakerCon"/>
        <w:rPr>
          <w:rtl/>
        </w:rPr>
      </w:pPr>
      <w:bookmarkStart w:id="200" w:name="FS000000478T29_09_2003_14_42_56C"/>
      <w:bookmarkEnd w:id="200"/>
      <w:r>
        <w:rPr>
          <w:rtl/>
        </w:rPr>
        <w:t>השר מאיר שטרית:</w:t>
      </w:r>
    </w:p>
    <w:p w14:paraId="557C785B" w14:textId="77777777" w:rsidR="00000000" w:rsidRDefault="00F01BE4">
      <w:pPr>
        <w:pStyle w:val="a"/>
        <w:rPr>
          <w:rtl/>
        </w:rPr>
      </w:pPr>
    </w:p>
    <w:p w14:paraId="2322131A" w14:textId="77777777" w:rsidR="00000000" w:rsidRDefault="00F01BE4">
      <w:pPr>
        <w:pStyle w:val="a"/>
        <w:rPr>
          <w:rFonts w:hint="cs"/>
          <w:rtl/>
        </w:rPr>
      </w:pPr>
      <w:r>
        <w:rPr>
          <w:rFonts w:hint="cs"/>
          <w:rtl/>
        </w:rPr>
        <w:t>זו חתונה אחרת, אני מוכן להתייחס לזה בישיבה נפרדת ולעשות שאלות ותשובות. אתייחס רק לתוכנית הכלכלית. אני רוצה לומר לך בעניין הזה - - -</w:t>
      </w:r>
    </w:p>
    <w:p w14:paraId="6D439054" w14:textId="77777777" w:rsidR="00000000" w:rsidRDefault="00F01BE4">
      <w:pPr>
        <w:pStyle w:val="a"/>
        <w:rPr>
          <w:rFonts w:hint="cs"/>
          <w:rtl/>
        </w:rPr>
      </w:pPr>
    </w:p>
    <w:p w14:paraId="5404D615" w14:textId="77777777" w:rsidR="00000000" w:rsidRDefault="00F01BE4">
      <w:pPr>
        <w:pStyle w:val="ad"/>
        <w:rPr>
          <w:rtl/>
        </w:rPr>
      </w:pPr>
      <w:r>
        <w:rPr>
          <w:rtl/>
        </w:rPr>
        <w:t>היו"ר ראובן ריבלין:</w:t>
      </w:r>
    </w:p>
    <w:p w14:paraId="5895CF4D" w14:textId="77777777" w:rsidR="00000000" w:rsidRDefault="00F01BE4">
      <w:pPr>
        <w:pStyle w:val="a"/>
        <w:rPr>
          <w:rtl/>
        </w:rPr>
      </w:pPr>
    </w:p>
    <w:p w14:paraId="063E977D" w14:textId="77777777" w:rsidR="00000000" w:rsidRDefault="00F01BE4">
      <w:pPr>
        <w:pStyle w:val="a"/>
        <w:rPr>
          <w:rFonts w:hint="cs"/>
          <w:rtl/>
        </w:rPr>
      </w:pPr>
      <w:r>
        <w:rPr>
          <w:rFonts w:hint="cs"/>
          <w:rtl/>
        </w:rPr>
        <w:t>לאדוני יש עוד ארבע הצעות</w:t>
      </w:r>
      <w:r>
        <w:rPr>
          <w:rFonts w:hint="cs"/>
          <w:rtl/>
        </w:rPr>
        <w:t xml:space="preserve"> להשיב עליהן. הוא אולי יוכל לחלק את התשובות.</w:t>
      </w:r>
    </w:p>
    <w:p w14:paraId="2A465A12" w14:textId="77777777" w:rsidR="00000000" w:rsidRDefault="00F01BE4">
      <w:pPr>
        <w:pStyle w:val="a"/>
        <w:rPr>
          <w:rFonts w:hint="cs"/>
          <w:rtl/>
        </w:rPr>
      </w:pPr>
    </w:p>
    <w:p w14:paraId="67FA3F33" w14:textId="77777777" w:rsidR="00000000" w:rsidRDefault="00F01BE4">
      <w:pPr>
        <w:pStyle w:val="SpeakerCon"/>
        <w:rPr>
          <w:rtl/>
        </w:rPr>
      </w:pPr>
      <w:bookmarkStart w:id="201" w:name="FS000000478T29_09_2003_14_15_52C"/>
      <w:bookmarkEnd w:id="201"/>
      <w:r>
        <w:rPr>
          <w:rtl/>
        </w:rPr>
        <w:t>השר מאיר שטרית:</w:t>
      </w:r>
    </w:p>
    <w:p w14:paraId="06577F7E" w14:textId="77777777" w:rsidR="00000000" w:rsidRDefault="00F01BE4">
      <w:pPr>
        <w:pStyle w:val="a"/>
        <w:rPr>
          <w:rtl/>
        </w:rPr>
      </w:pPr>
    </w:p>
    <w:p w14:paraId="65C2B0D4" w14:textId="77777777" w:rsidR="00000000" w:rsidRDefault="00F01BE4">
      <w:pPr>
        <w:pStyle w:val="a"/>
        <w:rPr>
          <w:rFonts w:hint="cs"/>
          <w:rtl/>
        </w:rPr>
      </w:pPr>
      <w:r>
        <w:rPr>
          <w:rFonts w:hint="cs"/>
          <w:rtl/>
        </w:rPr>
        <w:t>אפשר לענות מראש על ההצעות שהציעו?</w:t>
      </w:r>
    </w:p>
    <w:p w14:paraId="7906ADB9" w14:textId="77777777" w:rsidR="00000000" w:rsidRDefault="00F01BE4">
      <w:pPr>
        <w:pStyle w:val="a"/>
        <w:rPr>
          <w:rFonts w:hint="cs"/>
          <w:rtl/>
        </w:rPr>
      </w:pPr>
    </w:p>
    <w:p w14:paraId="104383F4" w14:textId="77777777" w:rsidR="00000000" w:rsidRDefault="00F01BE4">
      <w:pPr>
        <w:pStyle w:val="ad"/>
        <w:rPr>
          <w:rFonts w:hint="cs"/>
          <w:rtl/>
        </w:rPr>
      </w:pPr>
      <w:r>
        <w:rPr>
          <w:rtl/>
        </w:rPr>
        <w:t>היו"ר ראובן ריבלין:</w:t>
      </w:r>
    </w:p>
    <w:p w14:paraId="0929D0EE" w14:textId="77777777" w:rsidR="00000000" w:rsidRDefault="00F01BE4">
      <w:pPr>
        <w:pStyle w:val="a"/>
        <w:rPr>
          <w:rFonts w:hint="cs"/>
          <w:rtl/>
        </w:rPr>
      </w:pPr>
    </w:p>
    <w:p w14:paraId="2440F129" w14:textId="77777777" w:rsidR="00000000" w:rsidRDefault="00F01BE4">
      <w:pPr>
        <w:pStyle w:val="a"/>
        <w:rPr>
          <w:rFonts w:hint="cs"/>
          <w:rtl/>
        </w:rPr>
      </w:pPr>
      <w:r>
        <w:rPr>
          <w:rFonts w:hint="cs"/>
          <w:rtl/>
        </w:rPr>
        <w:t xml:space="preserve">אם יסכימו חברי הכנסת. </w:t>
      </w:r>
    </w:p>
    <w:p w14:paraId="6A707C4C" w14:textId="77777777" w:rsidR="00000000" w:rsidRDefault="00F01BE4">
      <w:pPr>
        <w:pStyle w:val="a"/>
        <w:rPr>
          <w:rFonts w:hint="cs"/>
          <w:rtl/>
        </w:rPr>
      </w:pPr>
    </w:p>
    <w:p w14:paraId="785D579B" w14:textId="77777777" w:rsidR="00000000" w:rsidRDefault="00F01BE4">
      <w:pPr>
        <w:pStyle w:val="ac"/>
        <w:rPr>
          <w:rtl/>
        </w:rPr>
      </w:pPr>
      <w:r>
        <w:rPr>
          <w:rFonts w:hint="eastAsia"/>
          <w:rtl/>
        </w:rPr>
        <w:t>רן</w:t>
      </w:r>
      <w:r>
        <w:rPr>
          <w:rtl/>
        </w:rPr>
        <w:t xml:space="preserve"> כהן (מרצ):</w:t>
      </w:r>
    </w:p>
    <w:p w14:paraId="2FF6DA02" w14:textId="77777777" w:rsidR="00000000" w:rsidRDefault="00F01BE4">
      <w:pPr>
        <w:pStyle w:val="a"/>
        <w:rPr>
          <w:rFonts w:hint="cs"/>
          <w:rtl/>
        </w:rPr>
      </w:pPr>
    </w:p>
    <w:p w14:paraId="2C164C94" w14:textId="77777777" w:rsidR="00000000" w:rsidRDefault="00F01BE4">
      <w:pPr>
        <w:pStyle w:val="a"/>
        <w:rPr>
          <w:rFonts w:hint="cs"/>
          <w:rtl/>
        </w:rPr>
      </w:pPr>
      <w:r>
        <w:rPr>
          <w:rFonts w:hint="cs"/>
          <w:rtl/>
        </w:rPr>
        <w:t xml:space="preserve">השר שטרית, אני חושב שהיושב-ראש צודק. יש עוד הצעות חברתיות-כלכליות בהמשך, אז אולי כדאי שתדבר על זה </w:t>
      </w:r>
      <w:r>
        <w:rPr>
          <w:rFonts w:hint="cs"/>
          <w:rtl/>
        </w:rPr>
        <w:t xml:space="preserve">בסוף. </w:t>
      </w:r>
    </w:p>
    <w:p w14:paraId="6E84990A" w14:textId="77777777" w:rsidR="00000000" w:rsidRDefault="00F01BE4">
      <w:pPr>
        <w:pStyle w:val="a"/>
        <w:rPr>
          <w:rFonts w:hint="cs"/>
          <w:rtl/>
        </w:rPr>
      </w:pPr>
    </w:p>
    <w:p w14:paraId="6FEFF536" w14:textId="77777777" w:rsidR="00000000" w:rsidRDefault="00F01BE4">
      <w:pPr>
        <w:pStyle w:val="SpeakerCon"/>
        <w:rPr>
          <w:rtl/>
        </w:rPr>
      </w:pPr>
      <w:bookmarkStart w:id="202" w:name="FS000000478T29_09_2003_14_17_37C"/>
      <w:bookmarkEnd w:id="202"/>
      <w:r>
        <w:rPr>
          <w:rtl/>
        </w:rPr>
        <w:t>השר מאיר שטרית:</w:t>
      </w:r>
    </w:p>
    <w:p w14:paraId="639F1E10" w14:textId="77777777" w:rsidR="00000000" w:rsidRDefault="00F01BE4">
      <w:pPr>
        <w:pStyle w:val="a"/>
        <w:rPr>
          <w:rtl/>
        </w:rPr>
      </w:pPr>
    </w:p>
    <w:p w14:paraId="6A5138FB" w14:textId="77777777" w:rsidR="00000000" w:rsidRDefault="00F01BE4">
      <w:pPr>
        <w:pStyle w:val="a"/>
        <w:rPr>
          <w:rFonts w:hint="cs"/>
          <w:rtl/>
        </w:rPr>
      </w:pPr>
      <w:r>
        <w:rPr>
          <w:rFonts w:hint="cs"/>
          <w:rtl/>
        </w:rPr>
        <w:t xml:space="preserve">מאה אחוז. אני הצעתי בהתחלה לענות על כולן יחד. </w:t>
      </w:r>
    </w:p>
    <w:p w14:paraId="4903E7F9" w14:textId="77777777" w:rsidR="00000000" w:rsidRDefault="00F01BE4">
      <w:pPr>
        <w:pStyle w:val="a"/>
        <w:rPr>
          <w:rFonts w:hint="cs"/>
          <w:rtl/>
        </w:rPr>
      </w:pPr>
    </w:p>
    <w:p w14:paraId="35E71FC9" w14:textId="77777777" w:rsidR="00000000" w:rsidRDefault="00F01BE4">
      <w:pPr>
        <w:pStyle w:val="a"/>
        <w:rPr>
          <w:rFonts w:hint="cs"/>
          <w:rtl/>
        </w:rPr>
      </w:pPr>
      <w:r>
        <w:rPr>
          <w:rFonts w:hint="cs"/>
          <w:rtl/>
        </w:rPr>
        <w:t>ובכן, הדגש בשלב ב', כאמור, הוא בהעצמת הפעולות להוצאת עשרות-אלפי עובדים זרים. ופה הנקודה השנייה שמדגישה מדוע יש משכורות נמוכות. כל עוד מעסיקים בארץ יכולים לקבל עובדים זרים בשכר נמוך, ה</w:t>
      </w:r>
      <w:r>
        <w:rPr>
          <w:rFonts w:hint="cs"/>
          <w:rtl/>
        </w:rPr>
        <w:t xml:space="preserve">ם לעולם לא ישלמו שכר יותר גבוה לישראלים. ביום שלא יהיו פה עובדים זרים, לא יהיה מנוס והמעסיקים יצטרכו לשלם שכר הרבה יותר גבוה לאותו עובד. לכן הוצאת העובדים הזרים תתרום ליצירת מקומות עבודה ברמה יותר גבוהה, בשכר יותר גבוה, לישראלים. </w:t>
      </w:r>
    </w:p>
    <w:p w14:paraId="7EBB442C" w14:textId="77777777" w:rsidR="00000000" w:rsidRDefault="00F01BE4">
      <w:pPr>
        <w:pStyle w:val="a"/>
        <w:rPr>
          <w:rFonts w:hint="cs"/>
          <w:rtl/>
        </w:rPr>
      </w:pPr>
    </w:p>
    <w:p w14:paraId="71334A3C" w14:textId="77777777" w:rsidR="00000000" w:rsidRDefault="00F01BE4">
      <w:pPr>
        <w:pStyle w:val="a"/>
        <w:rPr>
          <w:rFonts w:hint="cs"/>
          <w:rtl/>
        </w:rPr>
      </w:pPr>
      <w:r>
        <w:rPr>
          <w:rFonts w:hint="cs"/>
          <w:rtl/>
        </w:rPr>
        <w:t xml:space="preserve">שילוב צעדי מדיניות אלה, </w:t>
      </w:r>
      <w:r>
        <w:rPr>
          <w:rFonts w:hint="cs"/>
          <w:rtl/>
        </w:rPr>
        <w:t>אדוני היושב-ראש, הוא כלי אפקטיבי שיביא לחיזוק האוכלוסיות החלשות בחברה, להגדלת היקף תעסוקת הישראלים ולשבירת תהליך התרחבות הפערים הכלכליים בחברה הישראלית.</w:t>
      </w:r>
    </w:p>
    <w:p w14:paraId="57B3E28C" w14:textId="77777777" w:rsidR="00000000" w:rsidRDefault="00F01BE4">
      <w:pPr>
        <w:pStyle w:val="a"/>
        <w:rPr>
          <w:rFonts w:hint="cs"/>
          <w:rtl/>
        </w:rPr>
      </w:pPr>
    </w:p>
    <w:p w14:paraId="2B06ED5A" w14:textId="77777777" w:rsidR="00000000" w:rsidRDefault="00F01BE4">
      <w:pPr>
        <w:pStyle w:val="a"/>
        <w:rPr>
          <w:rFonts w:hint="cs"/>
          <w:rtl/>
        </w:rPr>
      </w:pPr>
      <w:r>
        <w:rPr>
          <w:rFonts w:hint="cs"/>
          <w:rtl/>
        </w:rPr>
        <w:t>כחלק ממדיניות של הפניית אוכלוסיות לשוק העבודה והמעבר מקצבאות לעבודה ובהמשך לרפורמה בתשלומי קצבאות הבטח</w:t>
      </w:r>
      <w:r>
        <w:rPr>
          <w:rFonts w:hint="cs"/>
          <w:rtl/>
        </w:rPr>
        <w:t>ת הכנסה וקצבאות ילדים, החליטה הממשלה על כמה צעדים שמטרתם יצירת מוטיבציה לעבוד והגדלת שיעור ההשתתפות בשוק העבודה. תוכניות אלה כוללות הקמת מרכזי תעסוקה לטיפול באוכלוסיות מקבלי הבטחת הכנסה בידי גופים חוץ-ממשלתיים, דהיינו מה שקרוי "תוכנית ויסקונסין", והסרת חסמ</w:t>
      </w:r>
      <w:r>
        <w:rPr>
          <w:rFonts w:hint="cs"/>
          <w:rtl/>
        </w:rPr>
        <w:t xml:space="preserve">ים להשתלבות מקבלי הגמלאות בעבודה. </w:t>
      </w:r>
    </w:p>
    <w:p w14:paraId="43CC5D07" w14:textId="77777777" w:rsidR="00000000" w:rsidRDefault="00F01BE4">
      <w:pPr>
        <w:pStyle w:val="a"/>
        <w:rPr>
          <w:rFonts w:hint="cs"/>
          <w:rtl/>
        </w:rPr>
      </w:pPr>
    </w:p>
    <w:p w14:paraId="1219AC63" w14:textId="77777777" w:rsidR="00000000" w:rsidRDefault="00F01BE4">
      <w:pPr>
        <w:pStyle w:val="a"/>
        <w:rPr>
          <w:rFonts w:hint="cs"/>
          <w:rtl/>
        </w:rPr>
      </w:pPr>
      <w:r>
        <w:rPr>
          <w:rFonts w:hint="cs"/>
          <w:rtl/>
        </w:rPr>
        <w:t>בנוסף הוחלט על כמה צעדים שמטרתם להקל את השתלבותם של חרדים בשוק העבודה, כגון העובדה שנותנים עכשיו לחרדים שנה שבה הם יכולים לצאת לשוק העבודה בלי שיגויסו, מתוך תקווה שידבקו בזה. כלומר, שיאהבו את העבודה, שיראו שכדאי והיה טוב</w:t>
      </w:r>
      <w:r>
        <w:rPr>
          <w:rFonts w:hint="cs"/>
          <w:rtl/>
        </w:rPr>
        <w:t xml:space="preserve"> למלך, אולי יגידו: "אהבתי את אדוני", ויישארו בעבודה ובאותה שנה לא יגייסו אותם, וזאת תוך כדי הפחתת הקצבאות שלהם ב-50%. כך שבשביל לחיות הם יצטרכו לנסות לעבוד, והם יעבדו ויראו כי טוב, אז אולי גם לא יחזרו באמת להיות "תורתם אומנותם". שאומנותם תהיה אומנותם ותורת</w:t>
      </w:r>
      <w:r>
        <w:rPr>
          <w:rFonts w:hint="cs"/>
          <w:rtl/>
        </w:rPr>
        <w:t>ם - תורתם.</w:t>
      </w:r>
    </w:p>
    <w:p w14:paraId="7DF71971" w14:textId="77777777" w:rsidR="00000000" w:rsidRDefault="00F01BE4">
      <w:pPr>
        <w:pStyle w:val="a"/>
        <w:rPr>
          <w:rFonts w:hint="cs"/>
          <w:rtl/>
        </w:rPr>
      </w:pPr>
    </w:p>
    <w:p w14:paraId="0B980F32" w14:textId="77777777" w:rsidR="00000000" w:rsidRDefault="00F01BE4">
      <w:pPr>
        <w:pStyle w:val="a"/>
        <w:rPr>
          <w:rFonts w:hint="cs"/>
          <w:rtl/>
        </w:rPr>
      </w:pPr>
      <w:r>
        <w:rPr>
          <w:rFonts w:hint="cs"/>
          <w:rtl/>
        </w:rPr>
        <w:t>על מנת להקל את שילובן של אוכלוסיות חלשות בשוק העבודה, על המדינה לתת בידיהן כלים מתאימים. כדי לשפר את יכולת ההשתלבות שלהן בשוק העבודה, הוחלט בתקציב 2004 על כמה צעדים שמטרתם שיפור איכות החינוך, בדגש במתן חינוך טוב יותר לאוכלוסיות החלשות. שיפור אי</w:t>
      </w:r>
      <w:r>
        <w:rPr>
          <w:rFonts w:hint="cs"/>
          <w:rtl/>
        </w:rPr>
        <w:t>כות החינוך ייעשה על-ידי שיפור ניהול במערכת בדרך שתביא לייעול ולניצול משאבים. בתקציב 2004 מוצעים צעדים שיביאו לביזור ולשיפור תהליכי הניהול במערכת החינוך. מעבר לכך, הוחלט על שינוי בשיטת התקצוב בחינוך העל-יסודי בישראל, כך שיתבסס על אפיון סוציו-אקונומי של התלמ</w:t>
      </w:r>
      <w:r>
        <w:rPr>
          <w:rFonts w:hint="cs"/>
          <w:rtl/>
        </w:rPr>
        <w:t xml:space="preserve">יד והרשות המקומית שבה מתגורר התלמיד, ובכך יוענק לתלמידים ממעמד נמוך יותר תקצוב גבוה יותר. </w:t>
      </w:r>
    </w:p>
    <w:p w14:paraId="638BB07A" w14:textId="77777777" w:rsidR="00000000" w:rsidRDefault="00F01BE4">
      <w:pPr>
        <w:pStyle w:val="a"/>
        <w:rPr>
          <w:rFonts w:hint="cs"/>
          <w:rtl/>
        </w:rPr>
      </w:pPr>
    </w:p>
    <w:p w14:paraId="00FE24D2" w14:textId="77777777" w:rsidR="00000000" w:rsidRDefault="00F01BE4">
      <w:pPr>
        <w:pStyle w:val="a"/>
        <w:rPr>
          <w:rFonts w:hint="cs"/>
          <w:rtl/>
        </w:rPr>
      </w:pPr>
      <w:r>
        <w:rPr>
          <w:rFonts w:hint="cs"/>
          <w:rtl/>
        </w:rPr>
        <w:t>יעד-העל השלישי הוא ייעול השירות הציבורי לאזרח. המדיניות הכלכלית חותרת לכך שהאזרח ישלם פחות ויקבל יותר מהמגזר הציבורי. המגזר הציבורי סובל מביורוקרטיה קשה ומרמת שירות</w:t>
      </w:r>
      <w:r>
        <w:rPr>
          <w:rFonts w:hint="cs"/>
          <w:rtl/>
        </w:rPr>
        <w:t xml:space="preserve">ים נמוכה. המטרה: ייעול והקטנת עלויות בשירותים לאזרח; במקביל, העלאת איכותם. צעדים אלה מקיפים, בין השאר, את מחשוב משרדי הממשלה, צמצום הביורוקרטיה במינהל מקרקעי ישראל, במערכת הבריאות, ברשויות המקומיות ועוד. </w:t>
      </w:r>
    </w:p>
    <w:p w14:paraId="30D7405E" w14:textId="77777777" w:rsidR="00000000" w:rsidRDefault="00F01BE4">
      <w:pPr>
        <w:pStyle w:val="a"/>
        <w:rPr>
          <w:rFonts w:hint="cs"/>
          <w:rtl/>
        </w:rPr>
      </w:pPr>
    </w:p>
    <w:p w14:paraId="4CCD12D7" w14:textId="77777777" w:rsidR="00000000" w:rsidRDefault="00F01BE4">
      <w:pPr>
        <w:pStyle w:val="a"/>
        <w:rPr>
          <w:rFonts w:hint="cs"/>
          <w:rtl/>
        </w:rPr>
      </w:pPr>
      <w:r>
        <w:rPr>
          <w:rFonts w:hint="cs"/>
          <w:rtl/>
        </w:rPr>
        <w:t>יעד-העל הרביעי הוא הגנה על הצרכן על-ידי שבירת מונו</w:t>
      </w:r>
      <w:r>
        <w:rPr>
          <w:rFonts w:hint="cs"/>
          <w:rtl/>
        </w:rPr>
        <w:t>פולים. המשק הישראלי מאופיין בריכוזיות גבוהה ובהעדר תחרות בתחומים שונים של שירותים הניתנים לצרכן. רמת המחירים הנובעת ממבנה ריכוזי זה גבוהה בשווקים רבים מרמת המחירים המקובלת במשקים מפותחים בעולם. הגברת התחרות בכל תחומי המשק תגדיל את רווחתו של הצרכן, תפחית את</w:t>
      </w:r>
      <w:r>
        <w:rPr>
          <w:rFonts w:hint="cs"/>
          <w:rtl/>
        </w:rPr>
        <w:t xml:space="preserve"> מחיריהם של המוצרים והשירותים הנצרכים הן על-ידי משקי-הבית והן על-ידי חברות עסקיות, תעודד את הצריכה הפרטית ותסייע להחזרתו של המשק לתוואי צמיחה בת-קיימא. </w:t>
      </w:r>
    </w:p>
    <w:p w14:paraId="7258AC63" w14:textId="77777777" w:rsidR="00000000" w:rsidRDefault="00F01BE4">
      <w:pPr>
        <w:pStyle w:val="a"/>
        <w:rPr>
          <w:rFonts w:hint="cs"/>
          <w:rtl/>
        </w:rPr>
      </w:pPr>
    </w:p>
    <w:p w14:paraId="4EDA583C" w14:textId="77777777" w:rsidR="00000000" w:rsidRDefault="00F01BE4">
      <w:pPr>
        <w:pStyle w:val="a"/>
        <w:rPr>
          <w:rFonts w:hint="cs"/>
          <w:rtl/>
        </w:rPr>
      </w:pPr>
      <w:r>
        <w:rPr>
          <w:rFonts w:hint="cs"/>
          <w:rtl/>
        </w:rPr>
        <w:t>במסגרת המדיניות הכלכלית לשנת 2004 החליטה הממשלה להמשיך ולפעול להגברת התחרותיות בתחומים שבהם קיימים מונ</w:t>
      </w:r>
      <w:r>
        <w:rPr>
          <w:rFonts w:hint="cs"/>
          <w:rtl/>
        </w:rPr>
        <w:t xml:space="preserve">ופולים ציבוריים ופרטיים, בשורה של תחומים - משק החלב, משק המים והנדל"ן. יעד-העל שתכליתו הגנה על הצרכן באמצעות שבירת מונופולים והגברת תחרות במשק, יביא לצרכן את היתרונות המוצגים לעיל. </w:t>
      </w:r>
    </w:p>
    <w:p w14:paraId="2977E2D2" w14:textId="77777777" w:rsidR="00000000" w:rsidRDefault="00F01BE4">
      <w:pPr>
        <w:pStyle w:val="a"/>
        <w:rPr>
          <w:rFonts w:hint="cs"/>
          <w:rtl/>
        </w:rPr>
      </w:pPr>
    </w:p>
    <w:p w14:paraId="774550C7" w14:textId="77777777" w:rsidR="00000000" w:rsidRDefault="00F01BE4">
      <w:pPr>
        <w:pStyle w:val="a"/>
        <w:rPr>
          <w:rFonts w:hint="cs"/>
          <w:rtl/>
        </w:rPr>
      </w:pPr>
      <w:r>
        <w:rPr>
          <w:rFonts w:hint="cs"/>
          <w:rtl/>
        </w:rPr>
        <w:t>בשנים האחרונות פעלה הממשלה לפתיחתם של תחומים רבים לתחרות. כך, למשל, הוחלט</w:t>
      </w:r>
      <w:r>
        <w:rPr>
          <w:rFonts w:hint="cs"/>
          <w:rtl/>
        </w:rPr>
        <w:t xml:space="preserve"> על ביצוע רפורמה במשק החשמל, פתיחת שוק התקשורת הפנים-ארצית לתחרות, תחרות בתחום האינטרנט, הפרטת שירותי תחבורה ציבורית ועוד. הגברת התחרות מביאה להרחבת מגוון השירותים, לשיפור רמתם ולהפחתת מחיריהם.</w:t>
      </w:r>
    </w:p>
    <w:p w14:paraId="3938CEDD" w14:textId="77777777" w:rsidR="00000000" w:rsidRDefault="00F01BE4">
      <w:pPr>
        <w:pStyle w:val="a"/>
        <w:rPr>
          <w:rFonts w:hint="cs"/>
          <w:rtl/>
        </w:rPr>
      </w:pPr>
    </w:p>
    <w:p w14:paraId="5364D5C4" w14:textId="77777777" w:rsidR="00000000" w:rsidRDefault="00F01BE4">
      <w:pPr>
        <w:pStyle w:val="a"/>
        <w:rPr>
          <w:rFonts w:hint="cs"/>
          <w:rtl/>
        </w:rPr>
      </w:pPr>
      <w:r>
        <w:rPr>
          <w:rFonts w:hint="cs"/>
          <w:rtl/>
        </w:rPr>
        <w:t>היעדים הללו, שעליהם החליטה הממשלה, יתוו את מדיניות הממשלה באר</w:t>
      </w:r>
      <w:r>
        <w:rPr>
          <w:rFonts w:hint="cs"/>
          <w:rtl/>
        </w:rPr>
        <w:t>בע השנים הקרובות וישנו את פני הכלכלה והחברה בישראל. רק משק חופשי, תחרותי ודינמי ושירות ציבורי יעיל ואחראי יוכלו לספק לאורך זמן צמיחה, תעסוקה, פרנסה הולמת, שירותים ומוצרים זמינים במחירים נמוכים ואפשרות קידום אישי לכל אזרח. רק משק תחרותי ישאיר בידי הממשלה את</w:t>
      </w:r>
      <w:r>
        <w:rPr>
          <w:rFonts w:hint="cs"/>
          <w:rtl/>
        </w:rPr>
        <w:t xml:space="preserve"> המשאבים הדרושים לביטחון, לחינוך, לרווחה של כלל אזרחי המדינה. כפי שידוע, אדוני היושב-ראש, הבנק העולמי, בתחזית שלו שפורסמה בשבוע שעבר, צופה צמיחה של 2.1% במשק הישראלי בשנת 2004. אומנם נמוכה יותר - - -</w:t>
      </w:r>
    </w:p>
    <w:p w14:paraId="5E69A61B" w14:textId="77777777" w:rsidR="00000000" w:rsidRDefault="00F01BE4">
      <w:pPr>
        <w:pStyle w:val="a"/>
        <w:rPr>
          <w:rFonts w:hint="cs"/>
          <w:rtl/>
        </w:rPr>
      </w:pPr>
    </w:p>
    <w:p w14:paraId="161634D9" w14:textId="77777777" w:rsidR="00000000" w:rsidRDefault="00F01BE4">
      <w:pPr>
        <w:pStyle w:val="ac"/>
        <w:rPr>
          <w:rtl/>
        </w:rPr>
      </w:pPr>
      <w:r>
        <w:rPr>
          <w:rFonts w:hint="eastAsia"/>
          <w:rtl/>
        </w:rPr>
        <w:t>מוחמד</w:t>
      </w:r>
      <w:r>
        <w:rPr>
          <w:rtl/>
        </w:rPr>
        <w:t xml:space="preserve"> ברכה (חד"ש-תע"ל):</w:t>
      </w:r>
    </w:p>
    <w:p w14:paraId="6CF636E8" w14:textId="77777777" w:rsidR="00000000" w:rsidRDefault="00F01BE4">
      <w:pPr>
        <w:pStyle w:val="a"/>
        <w:rPr>
          <w:rFonts w:hint="cs"/>
          <w:rtl/>
        </w:rPr>
      </w:pPr>
    </w:p>
    <w:p w14:paraId="3CA54676" w14:textId="77777777" w:rsidR="00000000" w:rsidRDefault="00F01BE4">
      <w:pPr>
        <w:pStyle w:val="a"/>
        <w:rPr>
          <w:rFonts w:hint="cs"/>
          <w:rtl/>
        </w:rPr>
      </w:pPr>
      <w:r>
        <w:rPr>
          <w:rFonts w:hint="cs"/>
          <w:rtl/>
        </w:rPr>
        <w:t>מה שלא צופה הממשלה בעצמה.</w:t>
      </w:r>
    </w:p>
    <w:p w14:paraId="2B8CF12A" w14:textId="77777777" w:rsidR="00000000" w:rsidRDefault="00F01BE4">
      <w:pPr>
        <w:pStyle w:val="a"/>
        <w:rPr>
          <w:rFonts w:hint="cs"/>
          <w:rtl/>
        </w:rPr>
      </w:pPr>
    </w:p>
    <w:p w14:paraId="590C98FF" w14:textId="77777777" w:rsidR="00000000" w:rsidRDefault="00F01BE4">
      <w:pPr>
        <w:pStyle w:val="SpeakerCon"/>
        <w:rPr>
          <w:rtl/>
        </w:rPr>
      </w:pPr>
      <w:bookmarkStart w:id="203" w:name="FS000000478T29_09_2003_15_26_32C"/>
      <w:bookmarkEnd w:id="203"/>
      <w:r>
        <w:rPr>
          <w:rFonts w:hint="eastAsia"/>
          <w:rtl/>
        </w:rPr>
        <w:t>השר</w:t>
      </w:r>
      <w:r>
        <w:rPr>
          <w:rtl/>
        </w:rPr>
        <w:t xml:space="preserve"> מאיר שטרית:</w:t>
      </w:r>
    </w:p>
    <w:p w14:paraId="53564614" w14:textId="77777777" w:rsidR="00000000" w:rsidRDefault="00F01BE4">
      <w:pPr>
        <w:pStyle w:val="a"/>
        <w:rPr>
          <w:rFonts w:hint="cs"/>
          <w:rtl/>
        </w:rPr>
      </w:pPr>
    </w:p>
    <w:p w14:paraId="2FCB4622" w14:textId="77777777" w:rsidR="00000000" w:rsidRDefault="00F01BE4">
      <w:pPr>
        <w:pStyle w:val="a"/>
        <w:rPr>
          <w:rFonts w:hint="cs"/>
          <w:rtl/>
        </w:rPr>
      </w:pPr>
      <w:r>
        <w:rPr>
          <w:rFonts w:hint="cs"/>
          <w:rtl/>
        </w:rPr>
        <w:t>הממשלה צופה 2.5% לעומת 2.1%. אבל, אני מוכן לחתום עכשיו יחד אתך על הסכם שיהיה  2.1%. אני קונה גם עכשיו. כי המשמעות היא - - -</w:t>
      </w:r>
    </w:p>
    <w:p w14:paraId="244E4A2A" w14:textId="77777777" w:rsidR="00000000" w:rsidRDefault="00F01BE4">
      <w:pPr>
        <w:pStyle w:val="a"/>
        <w:rPr>
          <w:rFonts w:hint="cs"/>
          <w:rtl/>
        </w:rPr>
      </w:pPr>
    </w:p>
    <w:p w14:paraId="6A7FEF7E" w14:textId="77777777" w:rsidR="00000000" w:rsidRDefault="00F01BE4">
      <w:pPr>
        <w:pStyle w:val="ac"/>
        <w:rPr>
          <w:rtl/>
        </w:rPr>
      </w:pPr>
      <w:r>
        <w:rPr>
          <w:rFonts w:hint="eastAsia"/>
          <w:rtl/>
        </w:rPr>
        <w:t>רן</w:t>
      </w:r>
      <w:r>
        <w:rPr>
          <w:rtl/>
        </w:rPr>
        <w:t xml:space="preserve"> כהן (מרצ):</w:t>
      </w:r>
    </w:p>
    <w:p w14:paraId="4913A47E" w14:textId="77777777" w:rsidR="00000000" w:rsidRDefault="00F01BE4">
      <w:pPr>
        <w:pStyle w:val="a"/>
        <w:rPr>
          <w:rFonts w:hint="cs"/>
          <w:rtl/>
        </w:rPr>
      </w:pPr>
    </w:p>
    <w:p w14:paraId="119A48F2" w14:textId="77777777" w:rsidR="00000000" w:rsidRDefault="00F01BE4">
      <w:pPr>
        <w:pStyle w:val="a"/>
        <w:rPr>
          <w:rFonts w:hint="cs"/>
          <w:rtl/>
        </w:rPr>
      </w:pPr>
      <w:r>
        <w:rPr>
          <w:rFonts w:hint="cs"/>
          <w:rtl/>
        </w:rPr>
        <w:t>הלוואי שיהיה אפס.</w:t>
      </w:r>
    </w:p>
    <w:p w14:paraId="66ED3737" w14:textId="77777777" w:rsidR="00000000" w:rsidRDefault="00F01BE4">
      <w:pPr>
        <w:pStyle w:val="a"/>
        <w:rPr>
          <w:rFonts w:hint="cs"/>
          <w:rtl/>
        </w:rPr>
      </w:pPr>
    </w:p>
    <w:p w14:paraId="356C27E0" w14:textId="77777777" w:rsidR="00000000" w:rsidRDefault="00F01BE4">
      <w:pPr>
        <w:pStyle w:val="ac"/>
        <w:rPr>
          <w:rtl/>
        </w:rPr>
      </w:pPr>
      <w:r>
        <w:rPr>
          <w:rFonts w:hint="eastAsia"/>
          <w:rtl/>
        </w:rPr>
        <w:t>מוחמד</w:t>
      </w:r>
      <w:r>
        <w:rPr>
          <w:rtl/>
        </w:rPr>
        <w:t xml:space="preserve"> ברכה (חד"ש-תע"ל):</w:t>
      </w:r>
    </w:p>
    <w:p w14:paraId="11428FA0" w14:textId="77777777" w:rsidR="00000000" w:rsidRDefault="00F01BE4">
      <w:pPr>
        <w:pStyle w:val="a"/>
        <w:rPr>
          <w:rFonts w:hint="cs"/>
          <w:rtl/>
        </w:rPr>
      </w:pPr>
    </w:p>
    <w:p w14:paraId="418C9909" w14:textId="77777777" w:rsidR="00000000" w:rsidRDefault="00F01BE4">
      <w:pPr>
        <w:pStyle w:val="a"/>
        <w:rPr>
          <w:rFonts w:hint="cs"/>
          <w:rtl/>
        </w:rPr>
      </w:pPr>
      <w:r>
        <w:rPr>
          <w:rFonts w:hint="cs"/>
          <w:rtl/>
        </w:rPr>
        <w:t>שיהיה אפס.</w:t>
      </w:r>
    </w:p>
    <w:p w14:paraId="49D7B2AE" w14:textId="77777777" w:rsidR="00000000" w:rsidRDefault="00F01BE4">
      <w:pPr>
        <w:pStyle w:val="a"/>
        <w:rPr>
          <w:rFonts w:hint="cs"/>
          <w:rtl/>
        </w:rPr>
      </w:pPr>
    </w:p>
    <w:p w14:paraId="72EE90D4" w14:textId="77777777" w:rsidR="00000000" w:rsidRDefault="00F01BE4">
      <w:pPr>
        <w:pStyle w:val="ac"/>
        <w:rPr>
          <w:rtl/>
        </w:rPr>
      </w:pPr>
      <w:r>
        <w:rPr>
          <w:rFonts w:hint="eastAsia"/>
          <w:rtl/>
        </w:rPr>
        <w:t>אברהם</w:t>
      </w:r>
      <w:r>
        <w:rPr>
          <w:rtl/>
        </w:rPr>
        <w:t xml:space="preserve"> בורג (העבודה-מימד):</w:t>
      </w:r>
    </w:p>
    <w:p w14:paraId="45370A21" w14:textId="77777777" w:rsidR="00000000" w:rsidRDefault="00F01BE4">
      <w:pPr>
        <w:pStyle w:val="a"/>
        <w:rPr>
          <w:rFonts w:hint="cs"/>
          <w:rtl/>
        </w:rPr>
      </w:pPr>
    </w:p>
    <w:p w14:paraId="6B8C6A3A" w14:textId="77777777" w:rsidR="00000000" w:rsidRDefault="00F01BE4">
      <w:pPr>
        <w:pStyle w:val="a"/>
        <w:rPr>
          <w:rFonts w:hint="cs"/>
          <w:rtl/>
        </w:rPr>
      </w:pPr>
      <w:r>
        <w:rPr>
          <w:rFonts w:hint="cs"/>
          <w:rtl/>
        </w:rPr>
        <w:t>יש המון אפסים.</w:t>
      </w:r>
    </w:p>
    <w:p w14:paraId="04D435E6" w14:textId="77777777" w:rsidR="00000000" w:rsidRDefault="00F01BE4">
      <w:pPr>
        <w:pStyle w:val="a"/>
        <w:rPr>
          <w:rFonts w:hint="cs"/>
          <w:rtl/>
        </w:rPr>
      </w:pPr>
    </w:p>
    <w:p w14:paraId="5C2471B9" w14:textId="77777777" w:rsidR="00000000" w:rsidRDefault="00F01BE4">
      <w:pPr>
        <w:pStyle w:val="SpeakerCon"/>
        <w:rPr>
          <w:rtl/>
        </w:rPr>
      </w:pPr>
      <w:bookmarkStart w:id="204" w:name="FS000000478T29_09_2003_15_28_08C"/>
      <w:bookmarkEnd w:id="204"/>
      <w:r>
        <w:rPr>
          <w:rFonts w:hint="eastAsia"/>
          <w:rtl/>
        </w:rPr>
        <w:t>השר</w:t>
      </w:r>
      <w:r>
        <w:rPr>
          <w:rtl/>
        </w:rPr>
        <w:t xml:space="preserve"> מאיר שטרית:</w:t>
      </w:r>
    </w:p>
    <w:p w14:paraId="7D2BB6BF" w14:textId="77777777" w:rsidR="00000000" w:rsidRDefault="00F01BE4">
      <w:pPr>
        <w:pStyle w:val="a"/>
        <w:rPr>
          <w:rFonts w:hint="cs"/>
          <w:rtl/>
        </w:rPr>
      </w:pPr>
    </w:p>
    <w:p w14:paraId="110EB6D9" w14:textId="77777777" w:rsidR="00000000" w:rsidRDefault="00F01BE4">
      <w:pPr>
        <w:pStyle w:val="a"/>
        <w:rPr>
          <w:rFonts w:hint="cs"/>
          <w:rtl/>
        </w:rPr>
      </w:pPr>
      <w:r>
        <w:rPr>
          <w:rFonts w:hint="cs"/>
          <w:rtl/>
        </w:rPr>
        <w:t>רבותי, למה לכם? השנה זה ייבחן. בסוף 2003 אנחנו צופים צמיחה שבין 0.5% ל-1%, ונראה את זה עד סוף השנה.</w:t>
      </w:r>
    </w:p>
    <w:p w14:paraId="7C89673D" w14:textId="77777777" w:rsidR="00000000" w:rsidRDefault="00F01BE4">
      <w:pPr>
        <w:pStyle w:val="a"/>
        <w:rPr>
          <w:rFonts w:hint="cs"/>
          <w:rtl/>
        </w:rPr>
      </w:pPr>
      <w:r>
        <w:rPr>
          <w:rFonts w:hint="cs"/>
          <w:rtl/>
        </w:rPr>
        <w:t xml:space="preserve">  </w:t>
      </w:r>
    </w:p>
    <w:p w14:paraId="3E4A8925" w14:textId="77777777" w:rsidR="00000000" w:rsidRDefault="00F01BE4">
      <w:pPr>
        <w:pStyle w:val="ac"/>
        <w:rPr>
          <w:rFonts w:hint="cs"/>
          <w:rtl/>
        </w:rPr>
      </w:pPr>
      <w:r>
        <w:rPr>
          <w:rFonts w:hint="eastAsia"/>
          <w:rtl/>
        </w:rPr>
        <w:t>מוחמד</w:t>
      </w:r>
      <w:r>
        <w:rPr>
          <w:rtl/>
        </w:rPr>
        <w:t xml:space="preserve"> ברכה (חד"ש-תע"ל):</w:t>
      </w:r>
    </w:p>
    <w:p w14:paraId="4C7C1F31" w14:textId="77777777" w:rsidR="00000000" w:rsidRDefault="00F01BE4">
      <w:pPr>
        <w:pStyle w:val="ac"/>
        <w:rPr>
          <w:rFonts w:hint="cs"/>
          <w:rtl/>
        </w:rPr>
      </w:pPr>
    </w:p>
    <w:p w14:paraId="50C570F8" w14:textId="77777777" w:rsidR="00000000" w:rsidRDefault="00F01BE4">
      <w:pPr>
        <w:pStyle w:val="a"/>
        <w:rPr>
          <w:rFonts w:hint="cs"/>
          <w:rtl/>
        </w:rPr>
      </w:pPr>
      <w:r>
        <w:rPr>
          <w:rFonts w:hint="cs"/>
          <w:rtl/>
        </w:rPr>
        <w:t>היה מינוס - - -</w:t>
      </w:r>
    </w:p>
    <w:p w14:paraId="418BAF96" w14:textId="77777777" w:rsidR="00000000" w:rsidRDefault="00F01BE4">
      <w:pPr>
        <w:pStyle w:val="a"/>
        <w:rPr>
          <w:rFonts w:hint="cs"/>
          <w:rtl/>
        </w:rPr>
      </w:pPr>
    </w:p>
    <w:p w14:paraId="26DBF100" w14:textId="77777777" w:rsidR="00000000" w:rsidRDefault="00F01BE4">
      <w:pPr>
        <w:pStyle w:val="a"/>
        <w:rPr>
          <w:rFonts w:hint="cs"/>
          <w:rtl/>
        </w:rPr>
      </w:pPr>
    </w:p>
    <w:p w14:paraId="5EB948DE" w14:textId="77777777" w:rsidR="00000000" w:rsidRDefault="00F01BE4">
      <w:pPr>
        <w:pStyle w:val="SpeakerCon"/>
        <w:rPr>
          <w:rtl/>
        </w:rPr>
      </w:pPr>
      <w:bookmarkStart w:id="205" w:name="FS000000540T29_09_2003_15_51_59C"/>
      <w:bookmarkEnd w:id="205"/>
      <w:r>
        <w:rPr>
          <w:rFonts w:hint="cs"/>
          <w:rtl/>
        </w:rPr>
        <w:t>השר מאיר שטרית</w:t>
      </w:r>
      <w:r>
        <w:rPr>
          <w:rtl/>
        </w:rPr>
        <w:t>:</w:t>
      </w:r>
    </w:p>
    <w:p w14:paraId="052D4B83" w14:textId="77777777" w:rsidR="00000000" w:rsidRDefault="00F01BE4">
      <w:pPr>
        <w:pStyle w:val="a"/>
        <w:rPr>
          <w:rtl/>
        </w:rPr>
      </w:pPr>
    </w:p>
    <w:p w14:paraId="35B6926B" w14:textId="77777777" w:rsidR="00000000" w:rsidRDefault="00F01BE4">
      <w:pPr>
        <w:pStyle w:val="a"/>
        <w:rPr>
          <w:rFonts w:hint="cs"/>
          <w:rtl/>
        </w:rPr>
      </w:pPr>
      <w:r>
        <w:rPr>
          <w:rFonts w:hint="cs"/>
          <w:rtl/>
        </w:rPr>
        <w:t>חבר  הכנסת ברכה, ואם עד  סוף השנה תהיה צמיחה שמעל 0.5%, אתה תצביע בעד התקציב בש</w:t>
      </w:r>
      <w:r>
        <w:rPr>
          <w:rFonts w:hint="cs"/>
          <w:rtl/>
        </w:rPr>
        <w:t>נה הבאה?</w:t>
      </w:r>
    </w:p>
    <w:p w14:paraId="381BE4B2" w14:textId="77777777" w:rsidR="00000000" w:rsidRDefault="00F01BE4">
      <w:pPr>
        <w:pStyle w:val="a"/>
        <w:rPr>
          <w:rFonts w:hint="cs"/>
          <w:rtl/>
        </w:rPr>
      </w:pPr>
    </w:p>
    <w:p w14:paraId="212141A1" w14:textId="77777777" w:rsidR="00000000" w:rsidRDefault="00F01BE4">
      <w:pPr>
        <w:pStyle w:val="ac"/>
        <w:rPr>
          <w:rtl/>
        </w:rPr>
      </w:pPr>
      <w:r>
        <w:rPr>
          <w:rFonts w:hint="eastAsia"/>
          <w:rtl/>
        </w:rPr>
        <w:t>מוחמד</w:t>
      </w:r>
      <w:r>
        <w:rPr>
          <w:rtl/>
        </w:rPr>
        <w:t xml:space="preserve"> ברכה (חד"ש-תע"ל):</w:t>
      </w:r>
    </w:p>
    <w:p w14:paraId="13DF8379" w14:textId="77777777" w:rsidR="00000000" w:rsidRDefault="00F01BE4">
      <w:pPr>
        <w:pStyle w:val="a"/>
        <w:rPr>
          <w:rFonts w:hint="cs"/>
          <w:rtl/>
        </w:rPr>
      </w:pPr>
    </w:p>
    <w:p w14:paraId="00C38577" w14:textId="77777777" w:rsidR="00000000" w:rsidRDefault="00F01BE4">
      <w:pPr>
        <w:pStyle w:val="a"/>
        <w:rPr>
          <w:rFonts w:hint="cs"/>
          <w:rtl/>
        </w:rPr>
      </w:pPr>
      <w:r>
        <w:rPr>
          <w:rFonts w:hint="cs"/>
          <w:rtl/>
        </w:rPr>
        <w:t>זאת לא התערבות אישית.</w:t>
      </w:r>
    </w:p>
    <w:p w14:paraId="67E3C4CD" w14:textId="77777777" w:rsidR="00000000" w:rsidRDefault="00F01BE4">
      <w:pPr>
        <w:pStyle w:val="a"/>
        <w:rPr>
          <w:rFonts w:hint="cs"/>
          <w:rtl/>
        </w:rPr>
      </w:pPr>
    </w:p>
    <w:p w14:paraId="2801CA83" w14:textId="77777777" w:rsidR="00000000" w:rsidRDefault="00F01BE4">
      <w:pPr>
        <w:pStyle w:val="SpeakerCon"/>
        <w:rPr>
          <w:rtl/>
        </w:rPr>
      </w:pPr>
      <w:bookmarkStart w:id="206" w:name="FS000000478T29_09_2003_15_36_25C"/>
      <w:bookmarkEnd w:id="206"/>
      <w:r>
        <w:rPr>
          <w:rtl/>
        </w:rPr>
        <w:t>השר מאיר שטרית:</w:t>
      </w:r>
    </w:p>
    <w:p w14:paraId="67C2C0F4" w14:textId="77777777" w:rsidR="00000000" w:rsidRDefault="00F01BE4">
      <w:pPr>
        <w:pStyle w:val="a"/>
        <w:rPr>
          <w:rtl/>
        </w:rPr>
      </w:pPr>
    </w:p>
    <w:p w14:paraId="357147C7" w14:textId="77777777" w:rsidR="00000000" w:rsidRDefault="00F01BE4">
      <w:pPr>
        <w:pStyle w:val="a"/>
        <w:rPr>
          <w:rFonts w:hint="cs"/>
          <w:rtl/>
        </w:rPr>
      </w:pPr>
      <w:r>
        <w:rPr>
          <w:rFonts w:hint="cs"/>
          <w:rtl/>
        </w:rPr>
        <w:t xml:space="preserve">בוא נתערב אישית, נו, אני אומר לך שתהיה צמיחה. </w:t>
      </w:r>
    </w:p>
    <w:p w14:paraId="55DB6FCA" w14:textId="77777777" w:rsidR="00000000" w:rsidRDefault="00F01BE4">
      <w:pPr>
        <w:pStyle w:val="ad"/>
        <w:rPr>
          <w:rFonts w:hint="cs"/>
          <w:rtl/>
        </w:rPr>
      </w:pPr>
    </w:p>
    <w:p w14:paraId="5E5C71B2" w14:textId="77777777" w:rsidR="00000000" w:rsidRDefault="00F01BE4">
      <w:pPr>
        <w:pStyle w:val="ad"/>
        <w:rPr>
          <w:rtl/>
        </w:rPr>
      </w:pPr>
      <w:r>
        <w:rPr>
          <w:rtl/>
        </w:rPr>
        <w:t>היו"ר ראובן ריבלין:</w:t>
      </w:r>
    </w:p>
    <w:p w14:paraId="1B82A749" w14:textId="77777777" w:rsidR="00000000" w:rsidRDefault="00F01BE4">
      <w:pPr>
        <w:pStyle w:val="a"/>
        <w:rPr>
          <w:rtl/>
        </w:rPr>
      </w:pPr>
    </w:p>
    <w:p w14:paraId="7E586B64" w14:textId="77777777" w:rsidR="00000000" w:rsidRDefault="00F01BE4">
      <w:pPr>
        <w:pStyle w:val="a"/>
        <w:rPr>
          <w:rFonts w:hint="cs"/>
          <w:rtl/>
        </w:rPr>
      </w:pPr>
      <w:r>
        <w:rPr>
          <w:rFonts w:hint="cs"/>
          <w:rtl/>
        </w:rPr>
        <w:t>חבר הכנסת ברכה, האם אדוני לא מעוניין להעלות הצעה לסדר-היום? הצופים בבית כבר כמהים לשמוע את אדוני.</w:t>
      </w:r>
    </w:p>
    <w:p w14:paraId="211CCD4C" w14:textId="77777777" w:rsidR="00000000" w:rsidRDefault="00F01BE4">
      <w:pPr>
        <w:pStyle w:val="a"/>
        <w:rPr>
          <w:rFonts w:hint="cs"/>
          <w:rtl/>
        </w:rPr>
      </w:pPr>
    </w:p>
    <w:p w14:paraId="68FC9AB9" w14:textId="77777777" w:rsidR="00000000" w:rsidRDefault="00F01BE4">
      <w:pPr>
        <w:pStyle w:val="SpeakerCon"/>
        <w:rPr>
          <w:rtl/>
        </w:rPr>
      </w:pPr>
      <w:bookmarkStart w:id="207" w:name="FS000000478T29_09_2003_15_37_32C"/>
      <w:bookmarkStart w:id="208" w:name="FS000000478T29_09_2003_15_39_33C"/>
      <w:bookmarkEnd w:id="207"/>
      <w:bookmarkEnd w:id="208"/>
      <w:r>
        <w:rPr>
          <w:rtl/>
        </w:rPr>
        <w:t>השר מאיר שטרי</w:t>
      </w:r>
      <w:r>
        <w:rPr>
          <w:rtl/>
        </w:rPr>
        <w:t>ת:</w:t>
      </w:r>
    </w:p>
    <w:p w14:paraId="3DC89B4D" w14:textId="77777777" w:rsidR="00000000" w:rsidRDefault="00F01BE4">
      <w:pPr>
        <w:pStyle w:val="a"/>
        <w:rPr>
          <w:rtl/>
        </w:rPr>
      </w:pPr>
    </w:p>
    <w:p w14:paraId="53FAA89F" w14:textId="77777777" w:rsidR="00000000" w:rsidRDefault="00F01BE4">
      <w:pPr>
        <w:pStyle w:val="a"/>
        <w:rPr>
          <w:rFonts w:hint="cs"/>
          <w:rtl/>
        </w:rPr>
      </w:pPr>
      <w:r>
        <w:rPr>
          <w:rFonts w:hint="cs"/>
          <w:rtl/>
        </w:rPr>
        <w:t>אדוני היושב-ראש, אין לי שום התנגדות לכך שהצעתו של חבר הכנסת פרס תובא  לדיון במליאה. אני מסכים להצעתו ואין לי שום בעיה בעניין הזה.</w:t>
      </w:r>
    </w:p>
    <w:p w14:paraId="5223B8D2" w14:textId="77777777" w:rsidR="00000000" w:rsidRDefault="00F01BE4">
      <w:pPr>
        <w:pStyle w:val="a"/>
        <w:rPr>
          <w:rFonts w:hint="cs"/>
          <w:rtl/>
        </w:rPr>
      </w:pPr>
    </w:p>
    <w:p w14:paraId="3F76410E" w14:textId="77777777" w:rsidR="00000000" w:rsidRDefault="00F01BE4">
      <w:pPr>
        <w:pStyle w:val="ad"/>
        <w:rPr>
          <w:rtl/>
        </w:rPr>
      </w:pPr>
      <w:r>
        <w:rPr>
          <w:rtl/>
        </w:rPr>
        <w:t>היו"ר ראובן ריבלין:</w:t>
      </w:r>
    </w:p>
    <w:p w14:paraId="36AA9E16" w14:textId="77777777" w:rsidR="00000000" w:rsidRDefault="00F01BE4">
      <w:pPr>
        <w:pStyle w:val="a"/>
        <w:rPr>
          <w:rtl/>
        </w:rPr>
      </w:pPr>
    </w:p>
    <w:p w14:paraId="4A7F9054" w14:textId="77777777" w:rsidR="00000000" w:rsidRDefault="00F01BE4">
      <w:pPr>
        <w:pStyle w:val="a"/>
        <w:rPr>
          <w:rFonts w:hint="cs"/>
          <w:rtl/>
        </w:rPr>
      </w:pPr>
      <w:r>
        <w:rPr>
          <w:rFonts w:hint="cs"/>
          <w:rtl/>
        </w:rPr>
        <w:t>בסדר גמור, מאה אחוז. ובכן, חברי הכנסת, חבר הכנסת ברכה, לאדוני הצעה אחרת, להעביר לוועדה כמובן או להסי</w:t>
      </w:r>
      <w:r>
        <w:rPr>
          <w:rFonts w:hint="cs"/>
          <w:rtl/>
        </w:rPr>
        <w:t>ר. לפני שאדוני עולה כמציע - בבקשה, אדוני. נא לתת לו מיקרופון. בבקשה, יעלה למעלה אדוני.</w:t>
      </w:r>
    </w:p>
    <w:p w14:paraId="1AD0B44B" w14:textId="77777777" w:rsidR="00000000" w:rsidRDefault="00F01BE4">
      <w:pPr>
        <w:pStyle w:val="a"/>
        <w:rPr>
          <w:rFonts w:hint="cs"/>
          <w:rtl/>
        </w:rPr>
      </w:pPr>
    </w:p>
    <w:p w14:paraId="53A1698D" w14:textId="77777777" w:rsidR="00000000" w:rsidRDefault="00F01BE4">
      <w:pPr>
        <w:pStyle w:val="Speaker"/>
        <w:rPr>
          <w:rtl/>
        </w:rPr>
      </w:pPr>
      <w:bookmarkStart w:id="209" w:name="FS000000540T29_09_2003_15_42_04"/>
      <w:bookmarkStart w:id="210" w:name="_Toc55731529"/>
      <w:bookmarkEnd w:id="209"/>
      <w:r>
        <w:rPr>
          <w:rFonts w:hint="eastAsia"/>
          <w:rtl/>
        </w:rPr>
        <w:t>מוחמד</w:t>
      </w:r>
      <w:r>
        <w:rPr>
          <w:rtl/>
        </w:rPr>
        <w:t xml:space="preserve"> ברכה (חד"ש-תע"ל):</w:t>
      </w:r>
      <w:bookmarkEnd w:id="210"/>
    </w:p>
    <w:p w14:paraId="725B2AEC" w14:textId="77777777" w:rsidR="00000000" w:rsidRDefault="00F01BE4">
      <w:pPr>
        <w:pStyle w:val="a"/>
        <w:rPr>
          <w:rFonts w:hint="cs"/>
          <w:rtl/>
        </w:rPr>
      </w:pPr>
    </w:p>
    <w:p w14:paraId="2E8AA4BC" w14:textId="77777777" w:rsidR="00000000" w:rsidRDefault="00F01BE4">
      <w:pPr>
        <w:pStyle w:val="a"/>
        <w:rPr>
          <w:rFonts w:hint="cs"/>
          <w:rtl/>
        </w:rPr>
      </w:pPr>
      <w:r>
        <w:rPr>
          <w:rFonts w:hint="cs"/>
          <w:rtl/>
        </w:rPr>
        <w:t xml:space="preserve">אדוני היושב-ראש, רבותי חברי הכנסת, בכל התשובה הכתובה של השר  במשרד האוצר הוא חזר על  מנטרות שכבר מוכרות ולא הביאו לשום תוצאות על-פי הניסיון של </w:t>
      </w:r>
      <w:r>
        <w:rPr>
          <w:rFonts w:hint="cs"/>
          <w:rtl/>
        </w:rPr>
        <w:t>שנות כהונתה של  הממשלה הנוכחית. זה לא רק אחוז צמיחה שלילי, אלא הוא חזר על נושא של התחרות  כמכשיר עיקרי להבראה חברתית. אני לא מבין את הראש שמגיע עד שם. זה פשוט דבר שלא היה בשום מקום בעולם, אבל זו כנראה המצאה ישראלית; מובן  שלא הוכחה ולא תוכח כנכונה.</w:t>
      </w:r>
    </w:p>
    <w:p w14:paraId="17DE83A9" w14:textId="77777777" w:rsidR="00000000" w:rsidRDefault="00F01BE4">
      <w:pPr>
        <w:pStyle w:val="a"/>
        <w:rPr>
          <w:rFonts w:hint="cs"/>
          <w:rtl/>
        </w:rPr>
      </w:pPr>
    </w:p>
    <w:p w14:paraId="4E6DA92F" w14:textId="77777777" w:rsidR="00000000" w:rsidRDefault="00F01BE4">
      <w:pPr>
        <w:pStyle w:val="a"/>
        <w:rPr>
          <w:rFonts w:hint="cs"/>
          <w:rtl/>
        </w:rPr>
      </w:pPr>
      <w:r>
        <w:rPr>
          <w:rFonts w:hint="cs"/>
          <w:rtl/>
        </w:rPr>
        <w:t>מה שנע</w:t>
      </w:r>
      <w:r>
        <w:rPr>
          <w:rFonts w:hint="cs"/>
          <w:rtl/>
        </w:rPr>
        <w:t xml:space="preserve">דר מדבריו של  השר שטרית </w:t>
      </w:r>
      <w:r>
        <w:rPr>
          <w:rtl/>
        </w:rPr>
        <w:t>–</w:t>
      </w:r>
      <w:r>
        <w:rPr>
          <w:rFonts w:hint="cs"/>
          <w:rtl/>
        </w:rPr>
        <w:t xml:space="preserve"> למשל,  הוא לא דיבר אף מלה, באמת, חוץ מאשר וכחנות לשמה, בנושא של התקציב המופנה לשטחים הכבושים. הדבר השני - לא שמענו שום דבר על קיצוץ בשיפוי מעסיקים. </w:t>
      </w:r>
    </w:p>
    <w:p w14:paraId="60005227" w14:textId="77777777" w:rsidR="00000000" w:rsidRDefault="00F01BE4">
      <w:pPr>
        <w:pStyle w:val="ad"/>
        <w:rPr>
          <w:rFonts w:hint="cs"/>
          <w:rtl/>
        </w:rPr>
      </w:pPr>
    </w:p>
    <w:p w14:paraId="075C9975" w14:textId="77777777" w:rsidR="00000000" w:rsidRDefault="00F01BE4">
      <w:pPr>
        <w:pStyle w:val="ad"/>
        <w:rPr>
          <w:rtl/>
        </w:rPr>
      </w:pPr>
      <w:r>
        <w:rPr>
          <w:rtl/>
        </w:rPr>
        <w:t>היו"ר ראובן ריבלין:</w:t>
      </w:r>
    </w:p>
    <w:p w14:paraId="0677D794" w14:textId="77777777" w:rsidR="00000000" w:rsidRDefault="00F01BE4">
      <w:pPr>
        <w:pStyle w:val="a"/>
        <w:rPr>
          <w:rtl/>
        </w:rPr>
      </w:pPr>
    </w:p>
    <w:p w14:paraId="3E95F37A" w14:textId="77777777" w:rsidR="00000000" w:rsidRDefault="00F01BE4">
      <w:pPr>
        <w:pStyle w:val="a"/>
        <w:rPr>
          <w:rFonts w:hint="cs"/>
          <w:rtl/>
        </w:rPr>
      </w:pPr>
      <w:r>
        <w:rPr>
          <w:rFonts w:hint="cs"/>
          <w:rtl/>
        </w:rPr>
        <w:t>נא לצמצם, אדוני.</w:t>
      </w:r>
    </w:p>
    <w:p w14:paraId="19AA5754" w14:textId="77777777" w:rsidR="00000000" w:rsidRDefault="00F01BE4">
      <w:pPr>
        <w:pStyle w:val="a"/>
        <w:rPr>
          <w:rFonts w:hint="cs"/>
          <w:rtl/>
        </w:rPr>
      </w:pPr>
    </w:p>
    <w:p w14:paraId="36E4FA59" w14:textId="77777777" w:rsidR="00000000" w:rsidRDefault="00F01BE4">
      <w:pPr>
        <w:pStyle w:val="SpeakerCon"/>
        <w:rPr>
          <w:rtl/>
        </w:rPr>
      </w:pPr>
      <w:bookmarkStart w:id="211" w:name="FS000000540T29_09_2003_15_57_26C"/>
      <w:bookmarkEnd w:id="211"/>
      <w:r>
        <w:rPr>
          <w:rtl/>
        </w:rPr>
        <w:t>מוחמד ברכה (חד"ש-תע"ל):</w:t>
      </w:r>
    </w:p>
    <w:p w14:paraId="0964F117" w14:textId="77777777" w:rsidR="00000000" w:rsidRDefault="00F01BE4">
      <w:pPr>
        <w:pStyle w:val="a"/>
        <w:rPr>
          <w:rtl/>
        </w:rPr>
      </w:pPr>
    </w:p>
    <w:p w14:paraId="0081C126" w14:textId="77777777" w:rsidR="00000000" w:rsidRDefault="00F01BE4">
      <w:pPr>
        <w:pStyle w:val="a"/>
        <w:rPr>
          <w:rFonts w:hint="cs"/>
          <w:rtl/>
        </w:rPr>
      </w:pPr>
      <w:r>
        <w:rPr>
          <w:rFonts w:hint="cs"/>
          <w:rtl/>
        </w:rPr>
        <w:t>דבר שלישי, לא שמ</w:t>
      </w:r>
      <w:r>
        <w:rPr>
          <w:rFonts w:hint="cs"/>
          <w:rtl/>
        </w:rPr>
        <w:t xml:space="preserve">ענו שום דבר על מיסוי אמיתי של ההון. לא שמענו שום דבר על סדר עדיפויות אחר. </w:t>
      </w:r>
    </w:p>
    <w:p w14:paraId="0CDB6E5A" w14:textId="77777777" w:rsidR="00000000" w:rsidRDefault="00F01BE4">
      <w:pPr>
        <w:pStyle w:val="a"/>
        <w:rPr>
          <w:rFonts w:hint="cs"/>
          <w:rtl/>
        </w:rPr>
      </w:pPr>
    </w:p>
    <w:p w14:paraId="5925383B" w14:textId="77777777" w:rsidR="00000000" w:rsidRDefault="00F01BE4">
      <w:pPr>
        <w:pStyle w:val="ad"/>
        <w:rPr>
          <w:rtl/>
        </w:rPr>
      </w:pPr>
      <w:r>
        <w:rPr>
          <w:rtl/>
        </w:rPr>
        <w:t>היו"ר ראובן ריבלין:</w:t>
      </w:r>
    </w:p>
    <w:p w14:paraId="03EB03FF" w14:textId="77777777" w:rsidR="00000000" w:rsidRDefault="00F01BE4">
      <w:pPr>
        <w:pStyle w:val="a"/>
        <w:rPr>
          <w:rtl/>
        </w:rPr>
      </w:pPr>
    </w:p>
    <w:p w14:paraId="6A04ED41" w14:textId="77777777" w:rsidR="00000000" w:rsidRDefault="00F01BE4">
      <w:pPr>
        <w:pStyle w:val="a"/>
        <w:rPr>
          <w:rFonts w:hint="cs"/>
          <w:rtl/>
        </w:rPr>
      </w:pPr>
      <w:r>
        <w:rPr>
          <w:rFonts w:hint="cs"/>
          <w:rtl/>
        </w:rPr>
        <w:t xml:space="preserve">נא לסיים. </w:t>
      </w:r>
    </w:p>
    <w:p w14:paraId="5A0EC97A" w14:textId="77777777" w:rsidR="00000000" w:rsidRDefault="00F01BE4">
      <w:pPr>
        <w:pStyle w:val="a"/>
        <w:rPr>
          <w:rFonts w:hint="cs"/>
          <w:rtl/>
        </w:rPr>
      </w:pPr>
    </w:p>
    <w:p w14:paraId="0454389F" w14:textId="77777777" w:rsidR="00000000" w:rsidRDefault="00F01BE4">
      <w:pPr>
        <w:pStyle w:val="SpeakerCon"/>
        <w:rPr>
          <w:rtl/>
        </w:rPr>
      </w:pPr>
      <w:bookmarkStart w:id="212" w:name="FS000000540T29_09_2003_15_58_29C"/>
      <w:bookmarkEnd w:id="212"/>
      <w:r>
        <w:rPr>
          <w:rtl/>
        </w:rPr>
        <w:t>מוחמד ברכה (חד"ש-תע"ל):</w:t>
      </w:r>
    </w:p>
    <w:p w14:paraId="2E0CE36F" w14:textId="77777777" w:rsidR="00000000" w:rsidRDefault="00F01BE4">
      <w:pPr>
        <w:pStyle w:val="a"/>
        <w:rPr>
          <w:rtl/>
        </w:rPr>
      </w:pPr>
    </w:p>
    <w:p w14:paraId="3F7DF197" w14:textId="77777777" w:rsidR="00000000" w:rsidRDefault="00F01BE4">
      <w:pPr>
        <w:pStyle w:val="a"/>
        <w:rPr>
          <w:rFonts w:hint="cs"/>
          <w:rtl/>
        </w:rPr>
      </w:pPr>
      <w:r>
        <w:rPr>
          <w:rFonts w:hint="cs"/>
          <w:rtl/>
        </w:rPr>
        <w:t>עכשיו אנחנו הולכים לכיוון של פגיעה נוספת בקצבאות, פגיעה בשכר הלימוד - העלאת שכר הלימוד - פגיעה כמעט אנושה בחינוך. אני לא י</w:t>
      </w:r>
      <w:r>
        <w:rPr>
          <w:rFonts w:hint="cs"/>
          <w:rtl/>
        </w:rPr>
        <w:t xml:space="preserve">ודע בשביל מה צריך ממשלה אם היא לא נותנת את התשובות העיקריות, בנושא של בריאות, בנושא של שיכון, בנושא של חינוך. </w:t>
      </w:r>
    </w:p>
    <w:p w14:paraId="5DAA06A5" w14:textId="77777777" w:rsidR="00000000" w:rsidRDefault="00F01BE4">
      <w:pPr>
        <w:pStyle w:val="a"/>
        <w:rPr>
          <w:rFonts w:hint="cs"/>
          <w:rtl/>
        </w:rPr>
      </w:pPr>
    </w:p>
    <w:p w14:paraId="5ECDCB25" w14:textId="77777777" w:rsidR="00000000" w:rsidRDefault="00F01BE4">
      <w:pPr>
        <w:pStyle w:val="ad"/>
        <w:rPr>
          <w:rtl/>
        </w:rPr>
      </w:pPr>
      <w:r>
        <w:rPr>
          <w:rtl/>
        </w:rPr>
        <w:t>היו"ר ראובן ריבלין:</w:t>
      </w:r>
    </w:p>
    <w:p w14:paraId="17F7372A" w14:textId="77777777" w:rsidR="00000000" w:rsidRDefault="00F01BE4">
      <w:pPr>
        <w:pStyle w:val="a"/>
        <w:rPr>
          <w:rtl/>
        </w:rPr>
      </w:pPr>
    </w:p>
    <w:p w14:paraId="020C0F3E" w14:textId="77777777" w:rsidR="00000000" w:rsidRDefault="00F01BE4">
      <w:pPr>
        <w:pStyle w:val="a"/>
        <w:rPr>
          <w:rFonts w:hint="cs"/>
          <w:rtl/>
        </w:rPr>
      </w:pPr>
      <w:r>
        <w:rPr>
          <w:rFonts w:hint="cs"/>
          <w:rtl/>
        </w:rPr>
        <w:t>אדוני חוזר על עצמו.</w:t>
      </w:r>
    </w:p>
    <w:p w14:paraId="23B16DDB" w14:textId="77777777" w:rsidR="00000000" w:rsidRDefault="00F01BE4">
      <w:pPr>
        <w:pStyle w:val="a"/>
        <w:rPr>
          <w:rFonts w:hint="cs"/>
          <w:rtl/>
        </w:rPr>
      </w:pPr>
    </w:p>
    <w:p w14:paraId="68D0241B" w14:textId="77777777" w:rsidR="00000000" w:rsidRDefault="00F01BE4">
      <w:pPr>
        <w:pStyle w:val="SpeakerCon"/>
        <w:rPr>
          <w:rtl/>
        </w:rPr>
      </w:pPr>
      <w:bookmarkStart w:id="213" w:name="FS000000540T29_09_2003_16_00_02C"/>
      <w:bookmarkEnd w:id="213"/>
      <w:r>
        <w:rPr>
          <w:rtl/>
        </w:rPr>
        <w:t>מוחמד ברכה (חד"ש-תע"ל):</w:t>
      </w:r>
    </w:p>
    <w:p w14:paraId="1405FD79" w14:textId="77777777" w:rsidR="00000000" w:rsidRDefault="00F01BE4">
      <w:pPr>
        <w:pStyle w:val="a"/>
        <w:rPr>
          <w:rtl/>
        </w:rPr>
      </w:pPr>
    </w:p>
    <w:p w14:paraId="44D9C062" w14:textId="77777777" w:rsidR="00000000" w:rsidRDefault="00F01BE4">
      <w:pPr>
        <w:pStyle w:val="a"/>
        <w:rPr>
          <w:rFonts w:hint="cs"/>
          <w:rtl/>
        </w:rPr>
      </w:pPr>
      <w:r>
        <w:rPr>
          <w:rFonts w:hint="cs"/>
          <w:rtl/>
        </w:rPr>
        <w:t xml:space="preserve">תודה רבה, אדוני. </w:t>
      </w:r>
    </w:p>
    <w:p w14:paraId="70B636A2" w14:textId="77777777" w:rsidR="00000000" w:rsidRDefault="00F01BE4">
      <w:pPr>
        <w:pStyle w:val="a"/>
        <w:rPr>
          <w:rFonts w:hint="cs"/>
          <w:rtl/>
        </w:rPr>
      </w:pPr>
    </w:p>
    <w:p w14:paraId="195AC630" w14:textId="77777777" w:rsidR="00000000" w:rsidRDefault="00F01BE4">
      <w:pPr>
        <w:pStyle w:val="ad"/>
        <w:rPr>
          <w:rtl/>
        </w:rPr>
      </w:pPr>
      <w:r>
        <w:rPr>
          <w:rtl/>
        </w:rPr>
        <w:t>היו"ר ראובן ריבלין:</w:t>
      </w:r>
    </w:p>
    <w:p w14:paraId="4A71D11D" w14:textId="77777777" w:rsidR="00000000" w:rsidRDefault="00F01BE4">
      <w:pPr>
        <w:pStyle w:val="a"/>
        <w:rPr>
          <w:rtl/>
        </w:rPr>
      </w:pPr>
    </w:p>
    <w:p w14:paraId="0B702FC9" w14:textId="77777777" w:rsidR="00000000" w:rsidRDefault="00F01BE4">
      <w:pPr>
        <w:pStyle w:val="a"/>
        <w:rPr>
          <w:rFonts w:hint="cs"/>
          <w:rtl/>
        </w:rPr>
      </w:pPr>
      <w:r>
        <w:rPr>
          <w:rFonts w:hint="cs"/>
          <w:rtl/>
        </w:rPr>
        <w:t>תודה רבה. אדוני ימתין פה כי הוא כבר ע</w:t>
      </w:r>
      <w:r>
        <w:rPr>
          <w:rFonts w:hint="cs"/>
          <w:rtl/>
        </w:rPr>
        <w:t xml:space="preserve">ולה לדוכן. </w:t>
      </w:r>
    </w:p>
    <w:p w14:paraId="69E5FB39" w14:textId="77777777" w:rsidR="00000000" w:rsidRDefault="00F01BE4">
      <w:pPr>
        <w:pStyle w:val="a"/>
        <w:rPr>
          <w:rFonts w:hint="cs"/>
          <w:rtl/>
        </w:rPr>
      </w:pPr>
    </w:p>
    <w:p w14:paraId="36E3A54E" w14:textId="77777777" w:rsidR="00000000" w:rsidRDefault="00F01BE4">
      <w:pPr>
        <w:pStyle w:val="a"/>
        <w:rPr>
          <w:rFonts w:hint="cs"/>
          <w:rtl/>
        </w:rPr>
      </w:pPr>
      <w:r>
        <w:rPr>
          <w:rFonts w:hint="cs"/>
          <w:rtl/>
        </w:rPr>
        <w:t xml:space="preserve">רבותי חברי הכנסת, ובכן, הממשלה מסכימה. </w:t>
      </w:r>
    </w:p>
    <w:p w14:paraId="564974E1" w14:textId="77777777" w:rsidR="00000000" w:rsidRDefault="00F01BE4">
      <w:pPr>
        <w:pStyle w:val="a"/>
        <w:rPr>
          <w:rFonts w:hint="cs"/>
          <w:rtl/>
        </w:rPr>
      </w:pPr>
    </w:p>
    <w:p w14:paraId="5B15C9E2" w14:textId="77777777" w:rsidR="00000000" w:rsidRDefault="00F01BE4">
      <w:pPr>
        <w:pStyle w:val="a"/>
        <w:rPr>
          <w:rFonts w:hint="cs"/>
          <w:rtl/>
        </w:rPr>
      </w:pPr>
      <w:r>
        <w:rPr>
          <w:rFonts w:hint="cs"/>
          <w:rtl/>
        </w:rPr>
        <w:t>אנחנו נצביע. מי בעד העברה לדיון - דיון במליאה אדוני ביקש. חבר הכנסת פרס מבקש להעלות על סדר-היום דיון במליאה.</w:t>
      </w:r>
    </w:p>
    <w:p w14:paraId="6DEEBD63" w14:textId="77777777" w:rsidR="00000000" w:rsidRDefault="00F01BE4">
      <w:pPr>
        <w:pStyle w:val="a"/>
        <w:rPr>
          <w:rFonts w:hint="cs"/>
          <w:rtl/>
        </w:rPr>
      </w:pPr>
    </w:p>
    <w:p w14:paraId="7AE47A72" w14:textId="77777777" w:rsidR="00000000" w:rsidRDefault="00F01BE4">
      <w:pPr>
        <w:pStyle w:val="a"/>
        <w:rPr>
          <w:rFonts w:hint="cs"/>
          <w:rtl/>
        </w:rPr>
      </w:pPr>
    </w:p>
    <w:p w14:paraId="2A3A4E71" w14:textId="77777777" w:rsidR="00000000" w:rsidRDefault="00F01BE4">
      <w:pPr>
        <w:pStyle w:val="a7"/>
        <w:bidi/>
        <w:rPr>
          <w:rFonts w:hint="cs"/>
          <w:rtl/>
        </w:rPr>
      </w:pPr>
      <w:r>
        <w:rPr>
          <w:rFonts w:hint="cs"/>
          <w:rtl/>
        </w:rPr>
        <w:t>הצבעה</w:t>
      </w:r>
    </w:p>
    <w:p w14:paraId="19E0159A" w14:textId="77777777" w:rsidR="00000000" w:rsidRDefault="00F01BE4">
      <w:pPr>
        <w:pStyle w:val="a"/>
        <w:rPr>
          <w:rFonts w:hint="cs"/>
          <w:rtl/>
        </w:rPr>
      </w:pPr>
    </w:p>
    <w:p w14:paraId="44A97289" w14:textId="77777777" w:rsidR="00000000" w:rsidRDefault="00F01BE4">
      <w:pPr>
        <w:pStyle w:val="a8"/>
        <w:bidi/>
        <w:rPr>
          <w:rFonts w:hint="cs"/>
          <w:rtl/>
        </w:rPr>
      </w:pPr>
      <w:r>
        <w:rPr>
          <w:rFonts w:hint="cs"/>
          <w:rtl/>
        </w:rPr>
        <w:t>בעד ההצעה לכלול את הנושא בסדר-היום - רוב</w:t>
      </w:r>
    </w:p>
    <w:p w14:paraId="339BD773" w14:textId="77777777" w:rsidR="00000000" w:rsidRDefault="00F01BE4">
      <w:pPr>
        <w:pStyle w:val="a8"/>
        <w:bidi/>
        <w:rPr>
          <w:rFonts w:hint="cs"/>
          <w:rtl/>
        </w:rPr>
      </w:pPr>
      <w:r>
        <w:rPr>
          <w:rFonts w:hint="cs"/>
          <w:rtl/>
        </w:rPr>
        <w:t>נגד - אין</w:t>
      </w:r>
    </w:p>
    <w:p w14:paraId="7CA51CE8" w14:textId="77777777" w:rsidR="00000000" w:rsidRDefault="00F01BE4">
      <w:pPr>
        <w:pStyle w:val="a9"/>
        <w:bidi/>
        <w:rPr>
          <w:rFonts w:hint="cs"/>
          <w:rtl/>
        </w:rPr>
      </w:pPr>
      <w:r>
        <w:rPr>
          <w:rFonts w:hint="cs"/>
          <w:rtl/>
        </w:rPr>
        <w:t>ההצעה לכלול את הנושא בסדר-היום של</w:t>
      </w:r>
      <w:r>
        <w:rPr>
          <w:rFonts w:hint="cs"/>
          <w:rtl/>
        </w:rPr>
        <w:t xml:space="preserve"> הכנסת נתקבלה. </w:t>
      </w:r>
    </w:p>
    <w:p w14:paraId="6552F115" w14:textId="77777777" w:rsidR="00000000" w:rsidRDefault="00F01BE4">
      <w:pPr>
        <w:pStyle w:val="a"/>
        <w:rPr>
          <w:rFonts w:hint="cs"/>
          <w:rtl/>
        </w:rPr>
      </w:pPr>
    </w:p>
    <w:p w14:paraId="39F795C2" w14:textId="77777777" w:rsidR="00000000" w:rsidRDefault="00F01BE4">
      <w:pPr>
        <w:pStyle w:val="ad"/>
        <w:rPr>
          <w:rtl/>
        </w:rPr>
      </w:pPr>
      <w:r>
        <w:rPr>
          <w:rFonts w:hint="eastAsia"/>
          <w:rtl/>
        </w:rPr>
        <w:t>היו</w:t>
      </w:r>
      <w:r>
        <w:rPr>
          <w:rtl/>
        </w:rPr>
        <w:t>"ר ראובן ריבלין:</w:t>
      </w:r>
    </w:p>
    <w:p w14:paraId="6A39193A" w14:textId="77777777" w:rsidR="00000000" w:rsidRDefault="00F01BE4">
      <w:pPr>
        <w:pStyle w:val="a"/>
        <w:rPr>
          <w:rFonts w:hint="cs"/>
          <w:rtl/>
        </w:rPr>
      </w:pPr>
    </w:p>
    <w:p w14:paraId="2B89B989" w14:textId="77777777" w:rsidR="00000000" w:rsidRDefault="00F01BE4">
      <w:pPr>
        <w:pStyle w:val="a"/>
        <w:rPr>
          <w:rFonts w:hint="cs"/>
          <w:rtl/>
        </w:rPr>
      </w:pPr>
      <w:r>
        <w:rPr>
          <w:rFonts w:hint="cs"/>
          <w:rtl/>
        </w:rPr>
        <w:t xml:space="preserve">ובכן, פה-אחד הוחלט להעביר את הנושא לדיון במליאה. </w:t>
      </w:r>
    </w:p>
    <w:p w14:paraId="5D9F9316" w14:textId="77777777" w:rsidR="00000000" w:rsidRDefault="00F01BE4">
      <w:pPr>
        <w:pStyle w:val="a"/>
        <w:rPr>
          <w:rFonts w:hint="cs"/>
          <w:rtl/>
        </w:rPr>
      </w:pPr>
    </w:p>
    <w:p w14:paraId="4DDA966C" w14:textId="77777777" w:rsidR="00000000" w:rsidRDefault="00F01BE4">
      <w:pPr>
        <w:pStyle w:val="a"/>
        <w:rPr>
          <w:rFonts w:hint="cs"/>
          <w:rtl/>
        </w:rPr>
      </w:pPr>
    </w:p>
    <w:p w14:paraId="55C9887F" w14:textId="77777777" w:rsidR="00000000" w:rsidRDefault="00F01BE4">
      <w:pPr>
        <w:pStyle w:val="a"/>
        <w:rPr>
          <w:rFonts w:hint="cs"/>
          <w:rtl/>
        </w:rPr>
      </w:pPr>
    </w:p>
    <w:p w14:paraId="2F86531E" w14:textId="77777777" w:rsidR="00000000" w:rsidRDefault="00F01BE4">
      <w:pPr>
        <w:pStyle w:val="Subject"/>
        <w:rPr>
          <w:rFonts w:hint="cs"/>
          <w:rtl/>
        </w:rPr>
      </w:pPr>
      <w:bookmarkStart w:id="214" w:name="_Toc55731530"/>
      <w:r>
        <w:rPr>
          <w:rFonts w:hint="cs"/>
          <w:rtl/>
        </w:rPr>
        <w:t>החלטת הממשלה לגרש את יושב-ראש הרשות הפלסטינית יאסר ערפאת</w:t>
      </w:r>
      <w:bookmarkEnd w:id="214"/>
    </w:p>
    <w:p w14:paraId="4F2F7DB7" w14:textId="77777777" w:rsidR="00000000" w:rsidRDefault="00F01BE4">
      <w:pPr>
        <w:pStyle w:val="a"/>
        <w:rPr>
          <w:rFonts w:hint="cs"/>
          <w:rtl/>
        </w:rPr>
      </w:pPr>
    </w:p>
    <w:p w14:paraId="6BF6AAD2" w14:textId="77777777" w:rsidR="00000000" w:rsidRDefault="00F01BE4">
      <w:pPr>
        <w:pStyle w:val="ad"/>
        <w:rPr>
          <w:rtl/>
        </w:rPr>
      </w:pPr>
      <w:r>
        <w:rPr>
          <w:rtl/>
        </w:rPr>
        <w:t>היו"ר ראובן ריבלין:</w:t>
      </w:r>
    </w:p>
    <w:p w14:paraId="71043638" w14:textId="77777777" w:rsidR="00000000" w:rsidRDefault="00F01BE4">
      <w:pPr>
        <w:pStyle w:val="a"/>
        <w:rPr>
          <w:rtl/>
        </w:rPr>
      </w:pPr>
    </w:p>
    <w:p w14:paraId="49A0ECF7" w14:textId="77777777" w:rsidR="00000000" w:rsidRDefault="00F01BE4">
      <w:pPr>
        <w:pStyle w:val="a"/>
        <w:rPr>
          <w:rFonts w:hint="cs"/>
          <w:rtl/>
        </w:rPr>
      </w:pPr>
      <w:r>
        <w:rPr>
          <w:rFonts w:hint="cs"/>
          <w:rtl/>
        </w:rPr>
        <w:t>רבותי חברי הכנסת, ממשיכים בסדר-היום. הצעה לסדר-היום: החלטת הממשלה לגרש את יושב-ראש הרש</w:t>
      </w:r>
      <w:r>
        <w:rPr>
          <w:rFonts w:hint="cs"/>
          <w:rtl/>
        </w:rPr>
        <w:t>ות הפלסטינית יאסר ערפאת - מטעם חד"ש-תע"ל וש"ס. יציג את ההצעה חבר הכנסת מוחמד ברכה. לרשות אדוני עשר דקות. בבקשה, אדוני.</w:t>
      </w:r>
    </w:p>
    <w:p w14:paraId="3DAFABDA" w14:textId="77777777" w:rsidR="00000000" w:rsidRDefault="00F01BE4">
      <w:pPr>
        <w:pStyle w:val="a"/>
        <w:rPr>
          <w:rFonts w:hint="cs"/>
          <w:rtl/>
        </w:rPr>
      </w:pPr>
    </w:p>
    <w:p w14:paraId="1760A828" w14:textId="77777777" w:rsidR="00000000" w:rsidRDefault="00F01BE4">
      <w:pPr>
        <w:pStyle w:val="Speaker"/>
        <w:rPr>
          <w:rtl/>
        </w:rPr>
      </w:pPr>
      <w:bookmarkStart w:id="215" w:name="FS000000540T29_09_2003_16_04_37"/>
      <w:bookmarkStart w:id="216" w:name="FS000000540T29_09_2003_16_04_46C"/>
      <w:bookmarkStart w:id="217" w:name="_Toc55731531"/>
      <w:bookmarkEnd w:id="215"/>
      <w:bookmarkEnd w:id="216"/>
      <w:r>
        <w:rPr>
          <w:rtl/>
        </w:rPr>
        <w:t>מוחמד ברכה (חד"ש-תע"ל):</w:t>
      </w:r>
      <w:bookmarkEnd w:id="217"/>
    </w:p>
    <w:p w14:paraId="721FD7D3" w14:textId="77777777" w:rsidR="00000000" w:rsidRDefault="00F01BE4">
      <w:pPr>
        <w:pStyle w:val="a"/>
        <w:rPr>
          <w:rtl/>
        </w:rPr>
      </w:pPr>
    </w:p>
    <w:p w14:paraId="4AA7BCED" w14:textId="77777777" w:rsidR="00000000" w:rsidRDefault="00F01BE4">
      <w:pPr>
        <w:pStyle w:val="a"/>
        <w:rPr>
          <w:rFonts w:hint="cs"/>
          <w:rtl/>
        </w:rPr>
      </w:pPr>
      <w:r>
        <w:rPr>
          <w:rFonts w:hint="cs"/>
          <w:rtl/>
        </w:rPr>
        <w:t xml:space="preserve">אדוני היושב-ראש, רבותי חברי הכנסת, לפני כמה שבועות התקבלה החלטה של הממשלה, בעקבות פיגוע נורא, לגרש את יושב-ראש </w:t>
      </w:r>
      <w:r>
        <w:rPr>
          <w:rFonts w:hint="cs"/>
          <w:rtl/>
        </w:rPr>
        <w:t xml:space="preserve">הרשות הפלסטינית יאסר ערפאת. החלטה זו הוצגה לציבור בישראל כאילו זו התשובה הישראלית לטרור. </w:t>
      </w:r>
    </w:p>
    <w:p w14:paraId="2007B2EE" w14:textId="77777777" w:rsidR="00000000" w:rsidRDefault="00F01BE4">
      <w:pPr>
        <w:pStyle w:val="a"/>
        <w:rPr>
          <w:rFonts w:hint="cs"/>
          <w:rtl/>
        </w:rPr>
      </w:pPr>
    </w:p>
    <w:p w14:paraId="62681E57" w14:textId="77777777" w:rsidR="00000000" w:rsidRDefault="00F01BE4">
      <w:pPr>
        <w:pStyle w:val="a"/>
        <w:rPr>
          <w:rFonts w:hint="cs"/>
          <w:rtl/>
        </w:rPr>
      </w:pPr>
      <w:r>
        <w:rPr>
          <w:rFonts w:hint="cs"/>
          <w:rtl/>
        </w:rPr>
        <w:t xml:space="preserve">ידוע, אדוני היושב-ראש, שכל הניסיונות וכל הצעדים הכוחניים שנעשו כנגד העם הפלסטיני בשנים האחרונות כביכול על מנת להילחם בטרור, הביאו לתוצאה ההפוכה. ואני לא יכול להימנע </w:t>
      </w:r>
      <w:r>
        <w:rPr>
          <w:rFonts w:hint="cs"/>
          <w:rtl/>
        </w:rPr>
        <w:t>מהמסקנה שיש כאלה בממשלה - וכנראה גם העומד בראשה - שרוצים להתחמק מכל אפשרות של הצבת סדר-יום מדיני במזרח התיכון, וכל פעם שאנחנו מתקרבים לכיוון של לפרוע כל מיני התחייבויות, אם על-פי מפת הדרכים או דברים אחרים, אנחנו עדים לניסיונות לפוצץ את העניין הזה משני מקומ</w:t>
      </w:r>
      <w:r>
        <w:rPr>
          <w:rFonts w:hint="cs"/>
          <w:rtl/>
        </w:rPr>
        <w:t>ות - מממשלת ישראל ומארגוני הסירוב הפלסטיניים. אבל, הממשלה הזאת, במו-ידיה, בטיפשותה ובחוסר האחריות שלה, הלכה ופוצצה "הודנה" שנמשכה 51 ימים, שפשוט חסכה בחייהם גם של ישראלים וגם של פלסטינים. והמחויבות היתה לא פשוטה, כי גם במהלך 51 הימים היו חיסולים והיו סגרים</w:t>
      </w:r>
      <w:r>
        <w:rPr>
          <w:rFonts w:hint="cs"/>
          <w:rtl/>
        </w:rPr>
        <w:t xml:space="preserve"> והיו כל מיני צעדים נגד העם הפלסטיני.</w:t>
      </w:r>
    </w:p>
    <w:p w14:paraId="4F60CD31" w14:textId="77777777" w:rsidR="00000000" w:rsidRDefault="00F01BE4">
      <w:pPr>
        <w:pStyle w:val="a"/>
        <w:rPr>
          <w:rFonts w:hint="cs"/>
          <w:rtl/>
        </w:rPr>
      </w:pPr>
    </w:p>
    <w:p w14:paraId="4FACA59E" w14:textId="77777777" w:rsidR="00000000" w:rsidRDefault="00F01BE4">
      <w:pPr>
        <w:pStyle w:val="a"/>
        <w:rPr>
          <w:rFonts w:hint="cs"/>
          <w:rtl/>
        </w:rPr>
      </w:pPr>
      <w:r>
        <w:rPr>
          <w:rFonts w:hint="cs"/>
          <w:rtl/>
        </w:rPr>
        <w:t>אבל הממשלה הזאת כנראה לא יכולה להגיע לשעת האמת, ולרגע האמת בעצם העובדה שהיא תבוא לפרוע שטרות פוליטיים, כי האג'נדה שלה, סדר-היום שלה, קווי היסוד שלה, המרכיבים שלה, הם הניגוד הגמור של תהליך מדיני.</w:t>
      </w:r>
    </w:p>
    <w:p w14:paraId="2D5A8FEB" w14:textId="77777777" w:rsidR="00000000" w:rsidRDefault="00F01BE4">
      <w:pPr>
        <w:pStyle w:val="a"/>
        <w:rPr>
          <w:rFonts w:hint="cs"/>
          <w:rtl/>
        </w:rPr>
      </w:pPr>
    </w:p>
    <w:p w14:paraId="064FE4F8" w14:textId="77777777" w:rsidR="00000000" w:rsidRDefault="00F01BE4">
      <w:pPr>
        <w:pStyle w:val="a"/>
        <w:rPr>
          <w:rFonts w:hint="cs"/>
          <w:rtl/>
        </w:rPr>
      </w:pPr>
      <w:r>
        <w:rPr>
          <w:rFonts w:hint="cs"/>
          <w:rtl/>
        </w:rPr>
        <w:t>יש כל מיני דברים שיוצ</w:t>
      </w:r>
      <w:r>
        <w:rPr>
          <w:rFonts w:hint="cs"/>
          <w:rtl/>
        </w:rPr>
        <w:t xml:space="preserve">אים מהממשלה הזאת, ואני פשוט התפעלתי מאוד מדבריו של חבר הכנסת פרס, שהעלה על נס את הממשלה הזאת שדיברה נגד הכיבוש, וכו' וכו'. בסופו של דבר, זה מס שפתיים שמיועד לאוזניים בין-לאומיות, אבל בשטח שום דבר לא קורה. להיפך. </w:t>
      </w:r>
    </w:p>
    <w:p w14:paraId="420FB338" w14:textId="77777777" w:rsidR="00000000" w:rsidRDefault="00F01BE4">
      <w:pPr>
        <w:pStyle w:val="a"/>
        <w:rPr>
          <w:rFonts w:hint="cs"/>
          <w:rtl/>
        </w:rPr>
      </w:pPr>
    </w:p>
    <w:p w14:paraId="6F5B3CDD" w14:textId="77777777" w:rsidR="00000000" w:rsidRDefault="00F01BE4">
      <w:pPr>
        <w:pStyle w:val="a"/>
        <w:rPr>
          <w:rFonts w:hint="cs"/>
          <w:rtl/>
        </w:rPr>
      </w:pPr>
      <w:r>
        <w:rPr>
          <w:rFonts w:hint="cs"/>
          <w:rtl/>
        </w:rPr>
        <w:t>שום דבר לא קורה בכיוון המדיני ובכיוון של ה</w:t>
      </w:r>
      <w:r>
        <w:rPr>
          <w:rFonts w:hint="cs"/>
          <w:rtl/>
        </w:rPr>
        <w:t>הידברות, אלא להיפך, וההחלטה על גירושו של היושב-ראש הנבחר של העם הפלסטיני, של הרשות הפלסטינית, לא רק נגועה ביהירות קולוניאליסטית של כובש; היא פשע כלפי האזרחים במדינת ישראל. ומזל שהקהילה הבין-לאומית נזעקה וסימנה לממשלה הזאת את הגבולות בכל מה שנוגע לביצוע ההח</w:t>
      </w:r>
      <w:r>
        <w:rPr>
          <w:rFonts w:hint="cs"/>
          <w:rtl/>
        </w:rPr>
        <w:t xml:space="preserve">לטה </w:t>
      </w:r>
      <w:r>
        <w:rPr>
          <w:rtl/>
        </w:rPr>
        <w:t>–</w:t>
      </w:r>
      <w:r>
        <w:rPr>
          <w:rFonts w:hint="cs"/>
          <w:rtl/>
        </w:rPr>
        <w:t xml:space="preserve"> אבל אני לא חושב שהתיק הזה סגור. הממשלה הזאת, ברוב טיפשותה, עוד עלולה לעשות צעד כזה, צעד כל כך חמור, שיביא לאסונות על האזור כולו. </w:t>
      </w:r>
    </w:p>
    <w:p w14:paraId="1A3ADC1B" w14:textId="77777777" w:rsidR="00000000" w:rsidRDefault="00F01BE4">
      <w:pPr>
        <w:pStyle w:val="a"/>
        <w:rPr>
          <w:rFonts w:hint="cs"/>
          <w:rtl/>
        </w:rPr>
      </w:pPr>
    </w:p>
    <w:p w14:paraId="5F1AA7FC" w14:textId="77777777" w:rsidR="00000000" w:rsidRDefault="00F01BE4">
      <w:pPr>
        <w:pStyle w:val="a"/>
        <w:rPr>
          <w:rFonts w:hint="cs"/>
          <w:rtl/>
        </w:rPr>
      </w:pPr>
      <w:r>
        <w:rPr>
          <w:rFonts w:hint="cs"/>
          <w:rtl/>
        </w:rPr>
        <w:t xml:space="preserve">הרי מה מתיימרת לעשות הממשלה הזאת? דווקא מר שרון, ראש הממשלה, היה בסרט הזה, ניסה לכפות כל מיני מנהיגים בכל מיני מקומות. </w:t>
      </w:r>
      <w:r>
        <w:rPr>
          <w:rFonts w:hint="cs"/>
          <w:rtl/>
        </w:rPr>
        <w:t>אנחנו זוכרים את מלחמת לבנון, שהעם בישראל והעם הלבנוני והעם הפלסטיני עוד מלקקים את הפצעים משם; זוכרים את הטיול של 72 שעות; זוכרים את מינוי הנשיא בלבנון, באשיר ג'מאייל. בסרט הזה היינו, ולא רק הניסיון הישראלי - היו ניסיונות של כובשים אחרים לקבוע לעם החי תחת ה</w:t>
      </w:r>
      <w:r>
        <w:rPr>
          <w:rFonts w:hint="cs"/>
          <w:rtl/>
        </w:rPr>
        <w:t xml:space="preserve">כיבוש מי יהיו מנהיגיו ואילו הסכמים הוא צריך לחתום ואיך הוא צריך לדבר, ולכתוב לו את ההודעה מראש. הפטרנליזם היהיר הזה, הקולוניאליסטי - זה פשוט לא רק פשע כלפי העם שחי תחת כיבוש, אלא הוא פשע נגד העם בישראל, שמשלם את המחיר הזה של הכיבוש. </w:t>
      </w:r>
    </w:p>
    <w:p w14:paraId="1CAB66E2" w14:textId="77777777" w:rsidR="00000000" w:rsidRDefault="00F01BE4">
      <w:pPr>
        <w:pStyle w:val="a"/>
        <w:rPr>
          <w:rFonts w:hint="cs"/>
          <w:rtl/>
        </w:rPr>
      </w:pPr>
    </w:p>
    <w:p w14:paraId="7696BB00" w14:textId="77777777" w:rsidR="00000000" w:rsidRDefault="00F01BE4">
      <w:pPr>
        <w:pStyle w:val="a"/>
        <w:rPr>
          <w:rFonts w:hint="cs"/>
          <w:rtl/>
        </w:rPr>
      </w:pPr>
      <w:r>
        <w:rPr>
          <w:rFonts w:hint="cs"/>
          <w:rtl/>
        </w:rPr>
        <w:t xml:space="preserve">ודווקא הדברים של השר </w:t>
      </w:r>
      <w:r>
        <w:rPr>
          <w:rFonts w:hint="cs"/>
          <w:rtl/>
        </w:rPr>
        <w:t xml:space="preserve">במשרד האוצר לפני כמה רגעים בנושא של המצב הכלכלי - הוא דיבר על הכול, כאילו הכלכלה היא מין אי בודד שלא מושפע משום דבר; כאילו הנושא הפוליטי, הנושא הביטחוני, הנושא של המשך הכיבוש, זה משהו סטרילי כזה שקורה ומתנהל במנותק לחלוטין מההוויה הכלכלית-החברתית-הפוליטית </w:t>
      </w:r>
      <w:r>
        <w:rPr>
          <w:rFonts w:hint="cs"/>
          <w:rtl/>
        </w:rPr>
        <w:t xml:space="preserve">שקיימת במדינת ישראל. ובאים ועושים אותה טעות ודוחפים את האזור אל פי תהום. אל פי תהום. </w:t>
      </w:r>
    </w:p>
    <w:p w14:paraId="0F90D31C" w14:textId="77777777" w:rsidR="00000000" w:rsidRDefault="00F01BE4">
      <w:pPr>
        <w:pStyle w:val="a"/>
        <w:rPr>
          <w:rFonts w:hint="cs"/>
          <w:rtl/>
        </w:rPr>
      </w:pPr>
    </w:p>
    <w:p w14:paraId="41FF800F" w14:textId="77777777" w:rsidR="00000000" w:rsidRDefault="00F01BE4">
      <w:pPr>
        <w:pStyle w:val="a"/>
        <w:ind w:firstLine="0"/>
        <w:rPr>
          <w:rFonts w:hint="cs"/>
          <w:rtl/>
        </w:rPr>
      </w:pPr>
      <w:r>
        <w:rPr>
          <w:rFonts w:hint="cs"/>
          <w:rtl/>
        </w:rPr>
        <w:tab/>
        <w:t>ההחלטה בנוגע ליושב-ראש הרשות הפלסטינית - קודם כול, היא החלטה פושעת. קודם כול. הרי מה מצפים בממשלה? נגיד שהיו עושים את זה, מה היה קורה? נכון מה שאמר פרס - אם ערפאת היה ז</w:t>
      </w:r>
      <w:r>
        <w:rPr>
          <w:rFonts w:hint="cs"/>
          <w:rtl/>
        </w:rPr>
        <w:t xml:space="preserve">ז, העם הפלסטיני היה לובש מתינות בצבע כחול-לבן? היה בא להתדפק על דלתה של ממשלת שרון להגיד: נו, תכפו את התנאים ואנחנו נחתום? מה הם מצפים? שיקומו מין אגודות כפרים חדשות שישלטו וימלכו בעם הפלסטיני תחת יאסר ערפאת? </w:t>
      </w:r>
    </w:p>
    <w:p w14:paraId="01E0A3B5" w14:textId="77777777" w:rsidR="00000000" w:rsidRDefault="00F01BE4">
      <w:pPr>
        <w:pStyle w:val="a"/>
        <w:ind w:firstLine="0"/>
        <w:rPr>
          <w:rFonts w:hint="cs"/>
          <w:rtl/>
        </w:rPr>
      </w:pPr>
    </w:p>
    <w:p w14:paraId="21F50B95" w14:textId="77777777" w:rsidR="00000000" w:rsidRDefault="00F01BE4">
      <w:pPr>
        <w:pStyle w:val="a"/>
        <w:ind w:firstLine="0"/>
        <w:rPr>
          <w:rFonts w:hint="cs"/>
          <w:rtl/>
        </w:rPr>
      </w:pPr>
      <w:r>
        <w:rPr>
          <w:rFonts w:hint="cs"/>
          <w:rtl/>
        </w:rPr>
        <w:tab/>
        <w:t>יאסר ערפאת הוא לא המכשול, הוא ההזדמנות לשלום</w:t>
      </w:r>
      <w:r>
        <w:rPr>
          <w:rFonts w:hint="cs"/>
          <w:rtl/>
        </w:rPr>
        <w:t xml:space="preserve">, ומי שרוצה לחתום הסכם שלום עם העם הפלסטיני צריך לכבד את בחירתו של העם הפלסטיני וצריך לחתום הסכם עם מי שיכול לחתום בשם העם הפלסטיני כמנהיג גאה, ולא כמין קוויזלינג שמזדחל בשבילי הכיבוש והכובשים. </w:t>
      </w:r>
    </w:p>
    <w:p w14:paraId="50CA08C7" w14:textId="77777777" w:rsidR="00000000" w:rsidRDefault="00F01BE4">
      <w:pPr>
        <w:pStyle w:val="a"/>
        <w:ind w:firstLine="0"/>
        <w:rPr>
          <w:rFonts w:hint="cs"/>
          <w:rtl/>
        </w:rPr>
      </w:pPr>
    </w:p>
    <w:p w14:paraId="71BFAD3B" w14:textId="77777777" w:rsidR="00000000" w:rsidRDefault="00F01BE4">
      <w:pPr>
        <w:pStyle w:val="a"/>
        <w:ind w:firstLine="0"/>
        <w:rPr>
          <w:rFonts w:hint="cs"/>
          <w:rtl/>
        </w:rPr>
      </w:pPr>
      <w:r>
        <w:rPr>
          <w:rFonts w:hint="cs"/>
          <w:rtl/>
        </w:rPr>
        <w:tab/>
        <w:t>לכן, הם מוכרים לציבור בישראל כל מיני סחורות שפשוט עלולות לה</w:t>
      </w:r>
      <w:r>
        <w:rPr>
          <w:rFonts w:hint="cs"/>
          <w:rtl/>
        </w:rPr>
        <w:t xml:space="preserve">ביא אסון. מי יהיה במקום יאסר ערפאת אם הוא יזוז? מי יהיה? </w:t>
      </w:r>
      <w:r>
        <w:rPr>
          <w:rtl/>
        </w:rPr>
        <w:t>–</w:t>
      </w:r>
      <w:r>
        <w:rPr>
          <w:rFonts w:hint="cs"/>
          <w:rtl/>
        </w:rPr>
        <w:t xml:space="preserve"> "חמאס"? "הג'יהאד האסלאמי"? אפילו אנשים ב"פתח" שיגיעו למסקנה שאין עם מי לעשות שלום? ואז אנחנו נהיה עדים ל-100 שנים נוספות של עימות? זו ההבטחה שהממשלה הזאת נותנת לעם בישראל? זו ההבטחה שהיא נותנת לאזו</w:t>
      </w:r>
      <w:r>
        <w:rPr>
          <w:rFonts w:hint="cs"/>
          <w:rtl/>
        </w:rPr>
        <w:t>ר כולו?</w:t>
      </w:r>
    </w:p>
    <w:p w14:paraId="6165A2B3" w14:textId="77777777" w:rsidR="00000000" w:rsidRDefault="00F01BE4">
      <w:pPr>
        <w:pStyle w:val="a"/>
        <w:ind w:firstLine="0"/>
        <w:rPr>
          <w:rFonts w:hint="cs"/>
          <w:rtl/>
        </w:rPr>
      </w:pPr>
    </w:p>
    <w:p w14:paraId="131F8705" w14:textId="77777777" w:rsidR="00000000" w:rsidRDefault="00F01BE4">
      <w:pPr>
        <w:pStyle w:val="a"/>
        <w:ind w:firstLine="0"/>
        <w:rPr>
          <w:rFonts w:hint="cs"/>
          <w:rtl/>
        </w:rPr>
      </w:pPr>
      <w:r>
        <w:rPr>
          <w:rFonts w:hint="cs"/>
          <w:rtl/>
        </w:rPr>
        <w:tab/>
        <w:t>יש גבול לציניות. הציניות הזאת היא לא משחקי מלים. זו ציניות שנוטפת דם של בני שני העמים.</w:t>
      </w:r>
    </w:p>
    <w:p w14:paraId="3B8B8410" w14:textId="77777777" w:rsidR="00000000" w:rsidRDefault="00F01BE4">
      <w:pPr>
        <w:pStyle w:val="ad"/>
        <w:rPr>
          <w:rtl/>
        </w:rPr>
      </w:pPr>
      <w:r>
        <w:rPr>
          <w:rtl/>
        </w:rPr>
        <w:br/>
        <w:t>היו"ר ראובן ריבלין:</w:t>
      </w:r>
    </w:p>
    <w:p w14:paraId="72562AF5" w14:textId="77777777" w:rsidR="00000000" w:rsidRDefault="00F01BE4">
      <w:pPr>
        <w:pStyle w:val="a"/>
        <w:rPr>
          <w:rtl/>
        </w:rPr>
      </w:pPr>
    </w:p>
    <w:p w14:paraId="6EBAEE57" w14:textId="77777777" w:rsidR="00000000" w:rsidRDefault="00F01BE4">
      <w:pPr>
        <w:pStyle w:val="a"/>
        <w:rPr>
          <w:rFonts w:hint="cs"/>
          <w:rtl/>
        </w:rPr>
      </w:pPr>
      <w:r>
        <w:rPr>
          <w:rFonts w:hint="cs"/>
          <w:rtl/>
        </w:rPr>
        <w:t>חבר הכנסת ברכה, הואיל ואף אחד לא נמצא באולם, יש כאלה האומרים - אני לא אומר את דעתי כמובן, כי אסור לי - שהדבר היחיד שהסכמנו עם ערפאת אי-פע</w:t>
      </w:r>
      <w:r>
        <w:rPr>
          <w:rFonts w:hint="cs"/>
          <w:rtl/>
        </w:rPr>
        <w:t>ם זה שהים התיכון הוא הגבול של מדינת ישראל. יש לנו רק ויכוח אם זה הגבול המזרחי או המערבי, ואדוני רוצה - - -</w:t>
      </w:r>
    </w:p>
    <w:p w14:paraId="14566AD5" w14:textId="77777777" w:rsidR="00000000" w:rsidRDefault="00F01BE4">
      <w:pPr>
        <w:pStyle w:val="SpeakerCon"/>
        <w:rPr>
          <w:rtl/>
        </w:rPr>
      </w:pPr>
      <w:r>
        <w:rPr>
          <w:rtl/>
        </w:rPr>
        <w:br/>
      </w:r>
      <w:bookmarkStart w:id="218" w:name="FS000000540T29_09_2003_14_38_11"/>
      <w:bookmarkStart w:id="219" w:name="FS000000540T29_09_2003_14_38_15C"/>
      <w:bookmarkEnd w:id="218"/>
      <w:bookmarkEnd w:id="219"/>
      <w:r>
        <w:rPr>
          <w:rtl/>
        </w:rPr>
        <w:t>מוחמד ברכה (חד"ש-תע"ל):</w:t>
      </w:r>
    </w:p>
    <w:p w14:paraId="524D1E28" w14:textId="77777777" w:rsidR="00000000" w:rsidRDefault="00F01BE4">
      <w:pPr>
        <w:pStyle w:val="a"/>
        <w:rPr>
          <w:rFonts w:hint="cs"/>
          <w:rtl/>
        </w:rPr>
      </w:pPr>
    </w:p>
    <w:p w14:paraId="738AC7E2" w14:textId="77777777" w:rsidR="00000000" w:rsidRDefault="00F01BE4">
      <w:pPr>
        <w:pStyle w:val="a"/>
        <w:rPr>
          <w:rFonts w:hint="cs"/>
          <w:rtl/>
        </w:rPr>
      </w:pPr>
      <w:r>
        <w:rPr>
          <w:rFonts w:hint="cs"/>
          <w:rtl/>
        </w:rPr>
        <w:t>אדוני היושב-ראש - - -</w:t>
      </w:r>
    </w:p>
    <w:p w14:paraId="2E2323C3" w14:textId="77777777" w:rsidR="00000000" w:rsidRDefault="00F01BE4">
      <w:pPr>
        <w:pStyle w:val="ad"/>
        <w:rPr>
          <w:rtl/>
        </w:rPr>
      </w:pPr>
      <w:r>
        <w:rPr>
          <w:rtl/>
        </w:rPr>
        <w:br/>
        <w:t>היו"ר ראובן ריבלין:</w:t>
      </w:r>
    </w:p>
    <w:p w14:paraId="151FB0A8" w14:textId="77777777" w:rsidR="00000000" w:rsidRDefault="00F01BE4">
      <w:pPr>
        <w:pStyle w:val="a"/>
        <w:rPr>
          <w:rtl/>
        </w:rPr>
      </w:pPr>
    </w:p>
    <w:p w14:paraId="7BC8D513" w14:textId="77777777" w:rsidR="00000000" w:rsidRDefault="00F01BE4">
      <w:pPr>
        <w:pStyle w:val="a"/>
        <w:rPr>
          <w:rFonts w:hint="cs"/>
          <w:rtl/>
        </w:rPr>
      </w:pPr>
      <w:r>
        <w:rPr>
          <w:rFonts w:hint="cs"/>
          <w:rtl/>
        </w:rPr>
        <w:t xml:space="preserve">אלה ששואלים, לא אני. גם עצרתי את השעון. </w:t>
      </w:r>
    </w:p>
    <w:p w14:paraId="62A33502" w14:textId="77777777" w:rsidR="00000000" w:rsidRDefault="00F01BE4">
      <w:pPr>
        <w:pStyle w:val="SpeakerCon"/>
        <w:rPr>
          <w:rtl/>
        </w:rPr>
      </w:pPr>
      <w:r>
        <w:rPr>
          <w:rtl/>
        </w:rPr>
        <w:br/>
      </w:r>
      <w:bookmarkStart w:id="220" w:name="FS000000540T29_09_2003_14_38_51C"/>
      <w:bookmarkEnd w:id="220"/>
      <w:r>
        <w:rPr>
          <w:rtl/>
        </w:rPr>
        <w:t>מוחמד ברכה (חד"ש-תע"ל):</w:t>
      </w:r>
    </w:p>
    <w:p w14:paraId="2A35785A" w14:textId="77777777" w:rsidR="00000000" w:rsidRDefault="00F01BE4">
      <w:pPr>
        <w:pStyle w:val="a"/>
        <w:rPr>
          <w:rtl/>
        </w:rPr>
      </w:pPr>
    </w:p>
    <w:p w14:paraId="6056DA61" w14:textId="77777777" w:rsidR="00000000" w:rsidRDefault="00F01BE4">
      <w:pPr>
        <w:pStyle w:val="a"/>
        <w:rPr>
          <w:rFonts w:hint="cs"/>
          <w:rtl/>
        </w:rPr>
      </w:pPr>
      <w:r>
        <w:rPr>
          <w:rFonts w:hint="cs"/>
          <w:rtl/>
        </w:rPr>
        <w:t xml:space="preserve">אני אומר לך </w:t>
      </w:r>
      <w:r>
        <w:rPr>
          <w:rFonts w:hint="cs"/>
          <w:rtl/>
        </w:rPr>
        <w:t>- בכנות, בכנות - אני אומר לך. הקולות האלה שרוצים לראות בים התיכון גבול מזרחי או מערבי נחלקים בין אנשים, שכמובן, אתה יודע, אני לא מחסידיהם בקרב העם הפלסטיני, ואנשים שקיימים בצד הישראלי - אנשי ארץ-ישראל השלמה - שעוד לא נגמלו מהחלום, שאני גם לא מחסידיהם. לכן,</w:t>
      </w:r>
      <w:r>
        <w:rPr>
          <w:rFonts w:hint="cs"/>
          <w:rtl/>
        </w:rPr>
        <w:t xml:space="preserve"> אל תטיל אותי לתוך הדבר הזה. אני לא עם אלה ולא עם אלה.</w:t>
      </w:r>
    </w:p>
    <w:p w14:paraId="7F04923A" w14:textId="77777777" w:rsidR="00000000" w:rsidRDefault="00F01BE4">
      <w:pPr>
        <w:pStyle w:val="ad"/>
        <w:rPr>
          <w:rtl/>
        </w:rPr>
      </w:pPr>
      <w:r>
        <w:rPr>
          <w:rtl/>
        </w:rPr>
        <w:br/>
        <w:t>היו"ר ראובן ריבלין:</w:t>
      </w:r>
    </w:p>
    <w:p w14:paraId="6D6AB6D9" w14:textId="77777777" w:rsidR="00000000" w:rsidRDefault="00F01BE4">
      <w:pPr>
        <w:pStyle w:val="a"/>
        <w:rPr>
          <w:rtl/>
        </w:rPr>
      </w:pPr>
    </w:p>
    <w:p w14:paraId="31F5A5BC" w14:textId="77777777" w:rsidR="00000000" w:rsidRDefault="00F01BE4">
      <w:pPr>
        <w:pStyle w:val="a"/>
        <w:rPr>
          <w:rFonts w:hint="cs"/>
          <w:rtl/>
        </w:rPr>
      </w:pPr>
      <w:r>
        <w:rPr>
          <w:rFonts w:hint="cs"/>
          <w:rtl/>
        </w:rPr>
        <w:t>טוב.</w:t>
      </w:r>
    </w:p>
    <w:p w14:paraId="37E3DD5D" w14:textId="77777777" w:rsidR="00000000" w:rsidRDefault="00F01BE4">
      <w:pPr>
        <w:pStyle w:val="SpeakerCon"/>
        <w:rPr>
          <w:rtl/>
        </w:rPr>
      </w:pPr>
      <w:r>
        <w:rPr>
          <w:rtl/>
        </w:rPr>
        <w:br/>
      </w:r>
      <w:bookmarkStart w:id="221" w:name="FS000000540T29_09_2003_14_40_59C"/>
      <w:bookmarkEnd w:id="221"/>
      <w:r>
        <w:rPr>
          <w:rtl/>
        </w:rPr>
        <w:t>מוחמד ברכה (חד"ש-תע"ל):</w:t>
      </w:r>
    </w:p>
    <w:p w14:paraId="3BAFF7E0" w14:textId="77777777" w:rsidR="00000000" w:rsidRDefault="00F01BE4">
      <w:pPr>
        <w:pStyle w:val="a"/>
        <w:rPr>
          <w:rtl/>
        </w:rPr>
      </w:pPr>
    </w:p>
    <w:p w14:paraId="68C523F7" w14:textId="77777777" w:rsidR="00000000" w:rsidRDefault="00F01BE4">
      <w:pPr>
        <w:pStyle w:val="a"/>
        <w:rPr>
          <w:rFonts w:hint="cs"/>
          <w:rtl/>
        </w:rPr>
      </w:pPr>
      <w:r>
        <w:rPr>
          <w:rFonts w:hint="cs"/>
          <w:rtl/>
        </w:rPr>
        <w:t xml:space="preserve">אני שייך למפלגה שחרתה על דגלה את הססמה "שתי מדינות לשני עמים", שהפכה לססמה שמקובלת על כל העולם, ואני גאה שאני עדיין ממשיך לאחוז בדגל הזה. </w:t>
      </w:r>
    </w:p>
    <w:p w14:paraId="6E01A188" w14:textId="77777777" w:rsidR="00000000" w:rsidRDefault="00F01BE4">
      <w:pPr>
        <w:pStyle w:val="a"/>
        <w:rPr>
          <w:rFonts w:hint="cs"/>
          <w:rtl/>
        </w:rPr>
      </w:pPr>
    </w:p>
    <w:p w14:paraId="4F9EC056" w14:textId="77777777" w:rsidR="00000000" w:rsidRDefault="00F01BE4">
      <w:pPr>
        <w:pStyle w:val="a"/>
        <w:rPr>
          <w:rFonts w:hint="cs"/>
          <w:rtl/>
        </w:rPr>
      </w:pPr>
      <w:r>
        <w:rPr>
          <w:rFonts w:hint="cs"/>
          <w:rtl/>
        </w:rPr>
        <w:t>אני גם ש</w:t>
      </w:r>
      <w:r>
        <w:rPr>
          <w:rFonts w:hint="cs"/>
          <w:rtl/>
        </w:rPr>
        <w:t xml:space="preserve">ומע כל מיני דברים של אנשים שנמצאים בשמאל - יהודים וגם ערבים - שאומרים: אם לא יהיו שתי מדינות, אז תהיה מדינה אחת, ואז המאזן הדמוגרפי הוא שיכריע. אני דוחה גם את הדברים האלה, כי הם לא מתאימים לשיטה שלי. </w:t>
      </w:r>
    </w:p>
    <w:p w14:paraId="18458CAB" w14:textId="77777777" w:rsidR="00000000" w:rsidRDefault="00F01BE4">
      <w:pPr>
        <w:pStyle w:val="a"/>
        <w:rPr>
          <w:rFonts w:hint="cs"/>
          <w:rtl/>
        </w:rPr>
      </w:pPr>
    </w:p>
    <w:p w14:paraId="3F324567" w14:textId="77777777" w:rsidR="00000000" w:rsidRDefault="00F01BE4">
      <w:pPr>
        <w:pStyle w:val="a"/>
        <w:rPr>
          <w:rFonts w:hint="cs"/>
          <w:rtl/>
        </w:rPr>
      </w:pPr>
      <w:r>
        <w:rPr>
          <w:rFonts w:hint="cs"/>
          <w:rtl/>
        </w:rPr>
        <w:t>אני לא רואה - כפי שמר פרס ניסה להלך אימים כאן על האולם</w:t>
      </w:r>
      <w:r>
        <w:rPr>
          <w:rFonts w:hint="cs"/>
          <w:rtl/>
        </w:rPr>
        <w:t xml:space="preserve"> - שבעידן הדמוגרפי של התרבות ערבים ומיעוט יהודים צריך לדאוג וצריך לעשות שלום בגלל החשש שילדים ערבים נולדים. </w:t>
      </w:r>
    </w:p>
    <w:p w14:paraId="069D4CA0" w14:textId="77777777" w:rsidR="00000000" w:rsidRDefault="00F01BE4">
      <w:pPr>
        <w:pStyle w:val="ad"/>
        <w:rPr>
          <w:rtl/>
        </w:rPr>
      </w:pPr>
      <w:r>
        <w:rPr>
          <w:rtl/>
        </w:rPr>
        <w:br/>
        <w:t>היו"ר ראובן ריבלין:</w:t>
      </w:r>
    </w:p>
    <w:p w14:paraId="5B913F2F" w14:textId="77777777" w:rsidR="00000000" w:rsidRDefault="00F01BE4">
      <w:pPr>
        <w:pStyle w:val="a"/>
        <w:rPr>
          <w:rtl/>
        </w:rPr>
      </w:pPr>
    </w:p>
    <w:p w14:paraId="6E31DC97" w14:textId="77777777" w:rsidR="00000000" w:rsidRDefault="00F01BE4">
      <w:pPr>
        <w:pStyle w:val="a"/>
        <w:rPr>
          <w:rFonts w:hint="cs"/>
          <w:rtl/>
        </w:rPr>
      </w:pPr>
      <w:r>
        <w:rPr>
          <w:rFonts w:hint="cs"/>
          <w:rtl/>
        </w:rPr>
        <w:t>חס וחלילה.</w:t>
      </w:r>
    </w:p>
    <w:p w14:paraId="09E889FD" w14:textId="77777777" w:rsidR="00000000" w:rsidRDefault="00F01BE4">
      <w:pPr>
        <w:pStyle w:val="SpeakerCon"/>
        <w:rPr>
          <w:rtl/>
        </w:rPr>
      </w:pPr>
      <w:r>
        <w:rPr>
          <w:rtl/>
        </w:rPr>
        <w:br/>
      </w:r>
      <w:bookmarkStart w:id="222" w:name="FS000000540T29_09_2003_14_43_19C"/>
      <w:bookmarkEnd w:id="222"/>
      <w:r>
        <w:rPr>
          <w:rtl/>
        </w:rPr>
        <w:t>מוחמד ברכה (חד"ש-תע"ל):</w:t>
      </w:r>
    </w:p>
    <w:p w14:paraId="39026F93" w14:textId="77777777" w:rsidR="00000000" w:rsidRDefault="00F01BE4">
      <w:pPr>
        <w:pStyle w:val="a"/>
        <w:rPr>
          <w:rtl/>
        </w:rPr>
      </w:pPr>
    </w:p>
    <w:p w14:paraId="2D7F2AE0" w14:textId="77777777" w:rsidR="00000000" w:rsidRDefault="00F01BE4">
      <w:pPr>
        <w:pStyle w:val="a"/>
        <w:rPr>
          <w:rFonts w:hint="cs"/>
          <w:rtl/>
        </w:rPr>
      </w:pPr>
      <w:r>
        <w:rPr>
          <w:rFonts w:hint="cs"/>
          <w:rtl/>
        </w:rPr>
        <w:t>זה דבר שלא מתקבל על הדעת, והטיעון הזה הוא בעוכריהם של פרס ושל מפלגת העבודה - לדורות - של</w:t>
      </w:r>
      <w:r>
        <w:rPr>
          <w:rFonts w:hint="cs"/>
          <w:rtl/>
        </w:rPr>
        <w:t xml:space="preserve"> כאילו. למה עושים שלום? כי רוצים מדינה יהודית ודמוקרטית ורוצים להבטיח את הרוב היהודי. </w:t>
      </w:r>
    </w:p>
    <w:p w14:paraId="029CB05D" w14:textId="77777777" w:rsidR="00000000" w:rsidRDefault="00F01BE4">
      <w:pPr>
        <w:pStyle w:val="a"/>
        <w:rPr>
          <w:rFonts w:hint="cs"/>
          <w:rtl/>
        </w:rPr>
      </w:pPr>
    </w:p>
    <w:p w14:paraId="5026A338" w14:textId="77777777" w:rsidR="00000000" w:rsidRDefault="00F01BE4">
      <w:pPr>
        <w:pStyle w:val="a"/>
        <w:rPr>
          <w:rFonts w:hint="cs"/>
          <w:rtl/>
        </w:rPr>
      </w:pPr>
      <w:r>
        <w:rPr>
          <w:rFonts w:hint="cs"/>
          <w:rtl/>
        </w:rPr>
        <w:t>בסדר, מדינת ישראל תהיה הביטוי של הגדרה עצמית של העם היהודי; אני רוצה שתהיה מדינה פלסטינית לצדה, שתהיה הביטוי הלאומי של העם הפלסטיני להגדרתו העצמית. כך אני תופס את הדברי</w:t>
      </w:r>
      <w:r>
        <w:rPr>
          <w:rFonts w:hint="cs"/>
          <w:rtl/>
        </w:rPr>
        <w:t xml:space="preserve">ם - לא בגלל ילדים שנולדים, ואין להשתמש בשוט הדמוגרפי על מנת להלך אימים על העם בישראל. </w:t>
      </w:r>
    </w:p>
    <w:p w14:paraId="75508777" w14:textId="77777777" w:rsidR="00000000" w:rsidRDefault="00F01BE4">
      <w:pPr>
        <w:pStyle w:val="a"/>
        <w:rPr>
          <w:rFonts w:hint="cs"/>
          <w:rtl/>
        </w:rPr>
      </w:pPr>
    </w:p>
    <w:p w14:paraId="2D69D532" w14:textId="77777777" w:rsidR="00000000" w:rsidRDefault="00F01BE4">
      <w:pPr>
        <w:pStyle w:val="a"/>
        <w:rPr>
          <w:rFonts w:hint="cs"/>
          <w:rtl/>
        </w:rPr>
      </w:pPr>
      <w:r>
        <w:rPr>
          <w:rFonts w:hint="cs"/>
          <w:rtl/>
        </w:rPr>
        <w:t xml:space="preserve">הדברים האלה אין להם מקום. אני חושב שיש מקום שקול השפיות יתפוס מקום בוויכוח הציבורי במדינת ישראל. </w:t>
      </w:r>
    </w:p>
    <w:p w14:paraId="5024A778" w14:textId="77777777" w:rsidR="00000000" w:rsidRDefault="00F01BE4">
      <w:pPr>
        <w:pStyle w:val="ac"/>
        <w:rPr>
          <w:rtl/>
        </w:rPr>
      </w:pPr>
      <w:r>
        <w:rPr>
          <w:rtl/>
        </w:rPr>
        <w:br/>
        <w:t>קריאה:</w:t>
      </w:r>
    </w:p>
    <w:p w14:paraId="29398B4D" w14:textId="77777777" w:rsidR="00000000" w:rsidRDefault="00F01BE4">
      <w:pPr>
        <w:pStyle w:val="a"/>
        <w:rPr>
          <w:rtl/>
        </w:rPr>
      </w:pPr>
    </w:p>
    <w:p w14:paraId="1FA1C13F" w14:textId="77777777" w:rsidR="00000000" w:rsidRDefault="00F01BE4">
      <w:pPr>
        <w:pStyle w:val="a"/>
        <w:rPr>
          <w:rFonts w:hint="cs"/>
          <w:rtl/>
        </w:rPr>
      </w:pPr>
      <w:r>
        <w:rPr>
          <w:rFonts w:hint="cs"/>
          <w:rtl/>
        </w:rPr>
        <w:t>- - -</w:t>
      </w:r>
    </w:p>
    <w:p w14:paraId="1B7F512D" w14:textId="77777777" w:rsidR="00000000" w:rsidRDefault="00F01BE4">
      <w:pPr>
        <w:pStyle w:val="SpeakerCon"/>
        <w:rPr>
          <w:rtl/>
        </w:rPr>
      </w:pPr>
      <w:r>
        <w:rPr>
          <w:rtl/>
        </w:rPr>
        <w:br/>
      </w:r>
      <w:bookmarkStart w:id="223" w:name="FS000000540T29_09_2003_14_46_25C"/>
      <w:bookmarkEnd w:id="223"/>
      <w:r>
        <w:rPr>
          <w:rtl/>
        </w:rPr>
        <w:t>מוחמד ברכה (חד"ש-תע"ל):</w:t>
      </w:r>
    </w:p>
    <w:p w14:paraId="7E59E32A" w14:textId="77777777" w:rsidR="00000000" w:rsidRDefault="00F01BE4">
      <w:pPr>
        <w:pStyle w:val="a"/>
        <w:rPr>
          <w:rtl/>
        </w:rPr>
      </w:pPr>
    </w:p>
    <w:p w14:paraId="596CCED2" w14:textId="77777777" w:rsidR="00000000" w:rsidRDefault="00F01BE4">
      <w:pPr>
        <w:pStyle w:val="a"/>
        <w:rPr>
          <w:rFonts w:hint="cs"/>
          <w:rtl/>
        </w:rPr>
      </w:pPr>
      <w:r>
        <w:rPr>
          <w:rFonts w:hint="cs"/>
          <w:rtl/>
        </w:rPr>
        <w:t>- - - החליטה על מפת הדרכים, ו</w:t>
      </w:r>
      <w:r>
        <w:rPr>
          <w:rFonts w:hint="cs"/>
          <w:rtl/>
        </w:rPr>
        <w:t xml:space="preserve">בו-זמנית, באותה נשימה, החליטה לפוצץ את מפת הדרכים. </w:t>
      </w:r>
    </w:p>
    <w:p w14:paraId="3E474533" w14:textId="77777777" w:rsidR="00000000" w:rsidRDefault="00F01BE4">
      <w:pPr>
        <w:pStyle w:val="ad"/>
        <w:rPr>
          <w:rtl/>
        </w:rPr>
      </w:pPr>
      <w:r>
        <w:rPr>
          <w:rtl/>
        </w:rPr>
        <w:br/>
      </w:r>
      <w:r>
        <w:rPr>
          <w:rtl/>
        </w:rPr>
        <w:br/>
        <w:t>היו"ר ראובן ריבלין:</w:t>
      </w:r>
    </w:p>
    <w:p w14:paraId="4F36997B" w14:textId="77777777" w:rsidR="00000000" w:rsidRDefault="00F01BE4">
      <w:pPr>
        <w:pStyle w:val="a"/>
        <w:rPr>
          <w:rtl/>
        </w:rPr>
      </w:pPr>
    </w:p>
    <w:p w14:paraId="7CAAE95C" w14:textId="77777777" w:rsidR="00000000" w:rsidRDefault="00F01BE4">
      <w:pPr>
        <w:pStyle w:val="a"/>
        <w:rPr>
          <w:rFonts w:hint="cs"/>
          <w:rtl/>
        </w:rPr>
      </w:pPr>
      <w:r>
        <w:rPr>
          <w:rFonts w:hint="cs"/>
          <w:rtl/>
        </w:rPr>
        <w:t>שתי דקות, חבר הכנסת ברכה.</w:t>
      </w:r>
    </w:p>
    <w:p w14:paraId="43C75AEB" w14:textId="77777777" w:rsidR="00000000" w:rsidRDefault="00F01BE4">
      <w:pPr>
        <w:pStyle w:val="SpeakerCon"/>
        <w:rPr>
          <w:rtl/>
        </w:rPr>
      </w:pPr>
      <w:r>
        <w:rPr>
          <w:rtl/>
        </w:rPr>
        <w:br/>
      </w:r>
      <w:bookmarkStart w:id="224" w:name="FS000000540T29_09_2003_14_46_54C"/>
      <w:bookmarkEnd w:id="224"/>
      <w:r>
        <w:rPr>
          <w:rtl/>
        </w:rPr>
        <w:t>מוחמד ברכה (חד"ש-תע"ל):</w:t>
      </w:r>
    </w:p>
    <w:p w14:paraId="51F7C3CF" w14:textId="77777777" w:rsidR="00000000" w:rsidRDefault="00F01BE4">
      <w:pPr>
        <w:pStyle w:val="a"/>
        <w:rPr>
          <w:rtl/>
        </w:rPr>
      </w:pPr>
    </w:p>
    <w:p w14:paraId="291FBF42" w14:textId="77777777" w:rsidR="00000000" w:rsidRDefault="00F01BE4">
      <w:pPr>
        <w:pStyle w:val="a"/>
        <w:rPr>
          <w:rFonts w:hint="cs"/>
          <w:rtl/>
        </w:rPr>
      </w:pPr>
      <w:r>
        <w:rPr>
          <w:rFonts w:hint="cs"/>
          <w:rtl/>
        </w:rPr>
        <w:t>51 יום היתה ה"הודנה", שהיתה הזדמנות פז בידי הממשלה לקדם תהליכים, להגיע להבנות. כולם היללו את אבו-מאזן, חיבקו אותו עד שחנקו אותו -</w:t>
      </w:r>
      <w:r>
        <w:rPr>
          <w:rFonts w:hint="cs"/>
          <w:rtl/>
        </w:rPr>
        <w:t xml:space="preserve"> פה, בממשלה הזאת. חיבקו-חיבקו ולחצו. אבו-מאזן הוא מנהיג של העם הפלסטיני, הוא בא לייצג אג'נדה פלסטינית. אתם רוצים לצייר אותו כמין משת"פ? כמין קוויזלינג שבא לעשות דבריו של הכובש הישראלי? אז הוא קם ואמר: חברים, זה לא התפקיד שלי, אני לא ממלא את תפקיד ראש הממשל</w:t>
      </w:r>
      <w:r>
        <w:rPr>
          <w:rFonts w:hint="cs"/>
          <w:rtl/>
        </w:rPr>
        <w:t xml:space="preserve">ה הפלסטינית בשביל זה. </w:t>
      </w:r>
    </w:p>
    <w:p w14:paraId="41F8FF66" w14:textId="77777777" w:rsidR="00000000" w:rsidRDefault="00F01BE4">
      <w:pPr>
        <w:pStyle w:val="a"/>
        <w:rPr>
          <w:rFonts w:hint="cs"/>
          <w:rtl/>
        </w:rPr>
      </w:pPr>
    </w:p>
    <w:p w14:paraId="086ABD48" w14:textId="77777777" w:rsidR="00000000" w:rsidRDefault="00F01BE4">
      <w:pPr>
        <w:pStyle w:val="a"/>
        <w:rPr>
          <w:rFonts w:hint="cs"/>
          <w:rtl/>
        </w:rPr>
      </w:pPr>
      <w:r>
        <w:rPr>
          <w:rFonts w:hint="cs"/>
          <w:rtl/>
        </w:rPr>
        <w:t>הבוקר, אדוני היושב-ראש, לפני שהגעתי לכנסת - יכול להיות שאתה תתחרט על שנתת לי לדבר.</w:t>
      </w:r>
    </w:p>
    <w:p w14:paraId="01EC22BD" w14:textId="77777777" w:rsidR="00000000" w:rsidRDefault="00F01BE4">
      <w:pPr>
        <w:pStyle w:val="ad"/>
        <w:rPr>
          <w:rtl/>
        </w:rPr>
      </w:pPr>
      <w:r>
        <w:rPr>
          <w:rtl/>
        </w:rPr>
        <w:br/>
        <w:t>היו"ר ראובן ריבלין:</w:t>
      </w:r>
    </w:p>
    <w:p w14:paraId="5AFD6D3F" w14:textId="77777777" w:rsidR="00000000" w:rsidRDefault="00F01BE4">
      <w:pPr>
        <w:pStyle w:val="a"/>
        <w:rPr>
          <w:rtl/>
        </w:rPr>
      </w:pPr>
    </w:p>
    <w:p w14:paraId="4754F9C2" w14:textId="77777777" w:rsidR="00000000" w:rsidRDefault="00F01BE4">
      <w:pPr>
        <w:pStyle w:val="a"/>
        <w:rPr>
          <w:rFonts w:hint="cs"/>
          <w:rtl/>
        </w:rPr>
      </w:pPr>
      <w:r>
        <w:rPr>
          <w:rFonts w:hint="cs"/>
          <w:rtl/>
        </w:rPr>
        <w:t>אני אף פעם לא מתחרט.</w:t>
      </w:r>
    </w:p>
    <w:p w14:paraId="21FE593A" w14:textId="77777777" w:rsidR="00000000" w:rsidRDefault="00F01BE4">
      <w:pPr>
        <w:pStyle w:val="SpeakerCon"/>
        <w:rPr>
          <w:rtl/>
        </w:rPr>
      </w:pPr>
      <w:r>
        <w:rPr>
          <w:rtl/>
        </w:rPr>
        <w:br/>
      </w:r>
      <w:bookmarkStart w:id="225" w:name="FS000000540T29_09_2003_14_49_55C"/>
      <w:bookmarkEnd w:id="225"/>
      <w:r>
        <w:rPr>
          <w:rtl/>
        </w:rPr>
        <w:t>מוחמד ברכה (חד"ש-תע"ל):</w:t>
      </w:r>
    </w:p>
    <w:p w14:paraId="35B1C011" w14:textId="77777777" w:rsidR="00000000" w:rsidRDefault="00F01BE4">
      <w:pPr>
        <w:pStyle w:val="a"/>
        <w:rPr>
          <w:rtl/>
        </w:rPr>
      </w:pPr>
    </w:p>
    <w:p w14:paraId="7F221647" w14:textId="77777777" w:rsidR="00000000" w:rsidRDefault="00F01BE4">
      <w:pPr>
        <w:pStyle w:val="a"/>
        <w:rPr>
          <w:rFonts w:hint="cs"/>
          <w:rtl/>
        </w:rPr>
      </w:pPr>
      <w:r>
        <w:rPr>
          <w:rFonts w:hint="cs"/>
          <w:rtl/>
        </w:rPr>
        <w:t>התעכבתי בדרכי לישיבה מפני שהייתי במשפטו של מרואן ברגותי. נכחתי שם בלווייתם של קר</w:t>
      </w:r>
      <w:r>
        <w:rPr>
          <w:rFonts w:hint="cs"/>
          <w:rtl/>
        </w:rPr>
        <w:t>וב ל-20 חברי פרלמנט מאירופה, מכל מיני מדינות: גם מצרפת, גם מאיטליה, גם מגרמניה, גם מקפריסין, מיוון - - -</w:t>
      </w:r>
    </w:p>
    <w:p w14:paraId="59BD9448" w14:textId="77777777" w:rsidR="00000000" w:rsidRDefault="00F01BE4">
      <w:pPr>
        <w:pStyle w:val="ac"/>
        <w:rPr>
          <w:rtl/>
        </w:rPr>
      </w:pPr>
      <w:r>
        <w:rPr>
          <w:rtl/>
        </w:rPr>
        <w:br/>
        <w:t>השר מאיר שטרית:</w:t>
      </w:r>
    </w:p>
    <w:p w14:paraId="58EE7CF9" w14:textId="77777777" w:rsidR="00000000" w:rsidRDefault="00F01BE4">
      <w:pPr>
        <w:pStyle w:val="a"/>
        <w:rPr>
          <w:rtl/>
        </w:rPr>
      </w:pPr>
    </w:p>
    <w:p w14:paraId="503D4F19" w14:textId="77777777" w:rsidR="00000000" w:rsidRDefault="00F01BE4">
      <w:pPr>
        <w:pStyle w:val="a"/>
        <w:rPr>
          <w:rFonts w:hint="cs"/>
          <w:rtl/>
        </w:rPr>
      </w:pPr>
      <w:r>
        <w:rPr>
          <w:rFonts w:hint="cs"/>
          <w:rtl/>
        </w:rPr>
        <w:t xml:space="preserve">בלווייתם. לווייתם זה משהו חמור. </w:t>
      </w:r>
    </w:p>
    <w:p w14:paraId="5B104879" w14:textId="77777777" w:rsidR="00000000" w:rsidRDefault="00F01BE4">
      <w:pPr>
        <w:pStyle w:val="SpeakerCon"/>
        <w:rPr>
          <w:rtl/>
        </w:rPr>
      </w:pPr>
      <w:r>
        <w:rPr>
          <w:rtl/>
        </w:rPr>
        <w:br/>
      </w:r>
      <w:bookmarkStart w:id="226" w:name="FS000000540T29_09_2003_14_51_58C"/>
      <w:bookmarkEnd w:id="226"/>
      <w:r>
        <w:rPr>
          <w:rtl/>
        </w:rPr>
        <w:t>מוחמד ברכה (חד"ש-תע"ל):</w:t>
      </w:r>
    </w:p>
    <w:p w14:paraId="1AB9345C" w14:textId="77777777" w:rsidR="00000000" w:rsidRDefault="00F01BE4">
      <w:pPr>
        <w:pStyle w:val="a"/>
        <w:rPr>
          <w:rtl/>
        </w:rPr>
      </w:pPr>
    </w:p>
    <w:p w14:paraId="4E1A5E33" w14:textId="77777777" w:rsidR="00000000" w:rsidRDefault="00F01BE4">
      <w:pPr>
        <w:pStyle w:val="a"/>
        <w:rPr>
          <w:rFonts w:hint="cs"/>
          <w:rtl/>
        </w:rPr>
      </w:pPr>
      <w:r>
        <w:rPr>
          <w:rFonts w:hint="cs"/>
          <w:rtl/>
        </w:rPr>
        <w:t xml:space="preserve">נכון, חס וחלילה. </w:t>
      </w:r>
    </w:p>
    <w:p w14:paraId="649CADE1" w14:textId="77777777" w:rsidR="00000000" w:rsidRDefault="00F01BE4">
      <w:pPr>
        <w:pStyle w:val="a"/>
        <w:rPr>
          <w:rFonts w:hint="cs"/>
          <w:rtl/>
        </w:rPr>
      </w:pPr>
    </w:p>
    <w:p w14:paraId="69C78B65" w14:textId="77777777" w:rsidR="00000000" w:rsidRDefault="00F01BE4">
      <w:pPr>
        <w:pStyle w:val="a"/>
        <w:rPr>
          <w:rFonts w:hint="cs"/>
          <w:rtl/>
        </w:rPr>
      </w:pPr>
      <w:r>
        <w:rPr>
          <w:rFonts w:hint="cs"/>
          <w:rtl/>
        </w:rPr>
        <w:t>אני חושב שזו הזדמנות. היום הוא יום השנה השלישי לאינתיפא</w:t>
      </w:r>
      <w:r>
        <w:rPr>
          <w:rFonts w:hint="cs"/>
          <w:rtl/>
        </w:rPr>
        <w:t>דה. היום הוא היום שבו מוכרזת הממשלה הפלסטינית החדשה. למה הממשלה, אדוני השר, לא תעשה מחווה של רצון טוב? הרי את המשא-ומתן לא תנהל הממשלה עם אלה שמסרבים לכל יוזמה פוליטית בקרב הפלסטינים, ולא תנהל - ואני חושב שהיא לא צריכה לנהל - עם אנשים שהם עושי דברה של ממשל</w:t>
      </w:r>
      <w:r>
        <w:rPr>
          <w:rFonts w:hint="cs"/>
          <w:rtl/>
        </w:rPr>
        <w:t xml:space="preserve">ת ישראל, מין משת"פים כאלה. היא צריכה לדבר עם נציגות אותנטית של העם הפלסטיני. </w:t>
      </w:r>
    </w:p>
    <w:p w14:paraId="273B88CB" w14:textId="77777777" w:rsidR="00000000" w:rsidRDefault="00F01BE4">
      <w:pPr>
        <w:pStyle w:val="a"/>
        <w:rPr>
          <w:rFonts w:hint="cs"/>
          <w:rtl/>
        </w:rPr>
      </w:pPr>
    </w:p>
    <w:p w14:paraId="31FBAB30" w14:textId="77777777" w:rsidR="00000000" w:rsidRDefault="00F01BE4">
      <w:pPr>
        <w:pStyle w:val="a"/>
        <w:rPr>
          <w:rFonts w:hint="cs"/>
          <w:rtl/>
        </w:rPr>
      </w:pPr>
      <w:r>
        <w:rPr>
          <w:rFonts w:hint="cs"/>
          <w:rtl/>
        </w:rPr>
        <w:t xml:space="preserve">ואם מרואן ברגותי היה לו החלק הנכבד בהשגת ה"הודנה", אני חושב שהוא יכול להמשיך ולמלא את התפקיד הזה. ואם הוא היה אחד מחברי הפרלמנט הפלסטינים הראשונים שהגיעו לכנסת - כאן, כדי ליצור </w:t>
      </w:r>
      <w:r>
        <w:rPr>
          <w:rFonts w:hint="cs"/>
          <w:rtl/>
        </w:rPr>
        <w:t xml:space="preserve">הידברות - אני חושב שזו הזדמנות של רצון טוב. אם יש קצת שכל לממשלה הזאת, היא היתה אומרת למרואן ברגותי: תצא לחופשי ובואו נדבר ליד שולחן המשא-ומתן. תודה רבה, אדוני. </w:t>
      </w:r>
    </w:p>
    <w:p w14:paraId="1EE3294E" w14:textId="77777777" w:rsidR="00000000" w:rsidRDefault="00F01BE4">
      <w:pPr>
        <w:pStyle w:val="ad"/>
        <w:rPr>
          <w:rtl/>
        </w:rPr>
      </w:pPr>
      <w:r>
        <w:rPr>
          <w:rtl/>
        </w:rPr>
        <w:br/>
        <w:t>היו"ר ראובן ריבלין:</w:t>
      </w:r>
    </w:p>
    <w:p w14:paraId="0BB45926" w14:textId="77777777" w:rsidR="00000000" w:rsidRDefault="00F01BE4">
      <w:pPr>
        <w:pStyle w:val="a"/>
        <w:rPr>
          <w:rtl/>
        </w:rPr>
      </w:pPr>
    </w:p>
    <w:p w14:paraId="20CCC90B" w14:textId="77777777" w:rsidR="00000000" w:rsidRDefault="00F01BE4">
      <w:pPr>
        <w:pStyle w:val="a"/>
        <w:rPr>
          <w:rFonts w:hint="cs"/>
          <w:rtl/>
        </w:rPr>
      </w:pPr>
      <w:r>
        <w:rPr>
          <w:rFonts w:hint="cs"/>
          <w:rtl/>
        </w:rPr>
        <w:t xml:space="preserve">תודה. צריך רק להזכיר שאנחנו, בעמדתנו הברורה, טוענים שמרואן ברגותי - הוא </w:t>
      </w:r>
      <w:r>
        <w:rPr>
          <w:rFonts w:hint="cs"/>
          <w:rtl/>
        </w:rPr>
        <w:t xml:space="preserve">הועמד למשפט על-פי כתב אישום וכמובן, בית-המשפט הוא זה - כי מדינת ישראל היא מדינת משפט וחוק. </w:t>
      </w:r>
    </w:p>
    <w:p w14:paraId="6B497459" w14:textId="77777777" w:rsidR="00000000" w:rsidRDefault="00F01BE4">
      <w:pPr>
        <w:pStyle w:val="ac"/>
        <w:rPr>
          <w:rtl/>
        </w:rPr>
      </w:pPr>
      <w:r>
        <w:rPr>
          <w:rtl/>
        </w:rPr>
        <w:br/>
        <w:t>מוחמד ברכה (חד"ש-תע"ל):</w:t>
      </w:r>
    </w:p>
    <w:p w14:paraId="7C0173DD" w14:textId="77777777" w:rsidR="00000000" w:rsidRDefault="00F01BE4">
      <w:pPr>
        <w:pStyle w:val="a"/>
        <w:rPr>
          <w:rtl/>
        </w:rPr>
      </w:pPr>
    </w:p>
    <w:p w14:paraId="5EC6D71A" w14:textId="77777777" w:rsidR="00000000" w:rsidRDefault="00F01BE4">
      <w:pPr>
        <w:pStyle w:val="a"/>
        <w:rPr>
          <w:rFonts w:hint="cs"/>
          <w:rtl/>
        </w:rPr>
      </w:pPr>
      <w:r>
        <w:rPr>
          <w:rFonts w:hint="cs"/>
          <w:rtl/>
        </w:rPr>
        <w:t xml:space="preserve">זה משפט פוליטי, אדוני. </w:t>
      </w:r>
    </w:p>
    <w:p w14:paraId="0D36D6FE" w14:textId="77777777" w:rsidR="00000000" w:rsidRDefault="00F01BE4">
      <w:pPr>
        <w:pStyle w:val="Speaker"/>
        <w:rPr>
          <w:rtl/>
        </w:rPr>
      </w:pPr>
      <w:r>
        <w:rPr>
          <w:rtl/>
        </w:rPr>
        <w:br/>
      </w:r>
      <w:bookmarkStart w:id="227" w:name="_Toc55731532"/>
      <w:r>
        <w:rPr>
          <w:rtl/>
        </w:rPr>
        <w:t>היו"ר ראובן ריבלין:</w:t>
      </w:r>
      <w:bookmarkEnd w:id="227"/>
    </w:p>
    <w:p w14:paraId="0BE279E3" w14:textId="77777777" w:rsidR="00000000" w:rsidRDefault="00F01BE4">
      <w:pPr>
        <w:pStyle w:val="a"/>
        <w:rPr>
          <w:rtl/>
        </w:rPr>
      </w:pPr>
    </w:p>
    <w:p w14:paraId="0A6AA201" w14:textId="77777777" w:rsidR="00000000" w:rsidRDefault="00F01BE4">
      <w:pPr>
        <w:pStyle w:val="a"/>
        <w:rPr>
          <w:rFonts w:hint="cs"/>
          <w:rtl/>
        </w:rPr>
      </w:pPr>
      <w:r>
        <w:rPr>
          <w:rFonts w:hint="cs"/>
          <w:rtl/>
        </w:rPr>
        <w:t xml:space="preserve">לא, לא. בית-משפט יבוא ויפסוק את דינו בוודאי. </w:t>
      </w:r>
    </w:p>
    <w:p w14:paraId="37D5BE1B" w14:textId="77777777" w:rsidR="00000000" w:rsidRDefault="00F01BE4">
      <w:pPr>
        <w:pStyle w:val="a"/>
        <w:rPr>
          <w:rFonts w:hint="cs"/>
          <w:rtl/>
        </w:rPr>
      </w:pPr>
    </w:p>
    <w:p w14:paraId="1DEADF10" w14:textId="77777777" w:rsidR="00000000" w:rsidRDefault="00F01BE4">
      <w:pPr>
        <w:pStyle w:val="a"/>
        <w:rPr>
          <w:rFonts w:hint="cs"/>
          <w:rtl/>
        </w:rPr>
      </w:pPr>
      <w:r>
        <w:rPr>
          <w:rFonts w:hint="cs"/>
          <w:rtl/>
        </w:rPr>
        <w:t>רבותי, השר יענה על כל ההצעות יחד. חבר הכנסת ר</w:t>
      </w:r>
      <w:r>
        <w:rPr>
          <w:rFonts w:hint="cs"/>
          <w:rtl/>
        </w:rPr>
        <w:t>ן כהן יעלה עכשיו. חבר הכנסת בר-און עסוק כרגע.</w:t>
      </w:r>
    </w:p>
    <w:p w14:paraId="567C26B4" w14:textId="77777777" w:rsidR="00000000" w:rsidRDefault="00F01BE4">
      <w:pPr>
        <w:pStyle w:val="a"/>
        <w:rPr>
          <w:rFonts w:hint="cs"/>
          <w:rtl/>
        </w:rPr>
      </w:pPr>
    </w:p>
    <w:p w14:paraId="73E5A293" w14:textId="77777777" w:rsidR="00000000" w:rsidRDefault="00F01BE4">
      <w:pPr>
        <w:pStyle w:val="ac"/>
        <w:rPr>
          <w:rtl/>
        </w:rPr>
      </w:pPr>
      <w:r>
        <w:rPr>
          <w:rFonts w:hint="eastAsia"/>
          <w:rtl/>
        </w:rPr>
        <w:t>השר</w:t>
      </w:r>
      <w:r>
        <w:rPr>
          <w:rtl/>
        </w:rPr>
        <w:t xml:space="preserve"> מאיר שטרית:</w:t>
      </w:r>
    </w:p>
    <w:p w14:paraId="4B9AE3C7" w14:textId="77777777" w:rsidR="00000000" w:rsidRDefault="00F01BE4">
      <w:pPr>
        <w:pStyle w:val="a"/>
        <w:rPr>
          <w:rFonts w:hint="cs"/>
          <w:rtl/>
        </w:rPr>
      </w:pPr>
    </w:p>
    <w:p w14:paraId="1021253C" w14:textId="77777777" w:rsidR="00000000" w:rsidRDefault="00F01BE4">
      <w:pPr>
        <w:pStyle w:val="a"/>
        <w:rPr>
          <w:rFonts w:hint="cs"/>
          <w:rtl/>
        </w:rPr>
      </w:pPr>
      <w:r>
        <w:rPr>
          <w:rFonts w:hint="cs"/>
          <w:rtl/>
        </w:rPr>
        <w:t>הצעתו יורדת?</w:t>
      </w:r>
    </w:p>
    <w:p w14:paraId="629E1D67" w14:textId="77777777" w:rsidR="00000000" w:rsidRDefault="00F01BE4">
      <w:pPr>
        <w:pStyle w:val="a"/>
        <w:ind w:firstLine="0"/>
        <w:rPr>
          <w:rFonts w:hint="cs"/>
          <w:rtl/>
        </w:rPr>
      </w:pPr>
    </w:p>
    <w:p w14:paraId="66DAD181" w14:textId="77777777" w:rsidR="00000000" w:rsidRDefault="00F01BE4">
      <w:pPr>
        <w:pStyle w:val="ad"/>
        <w:rPr>
          <w:rtl/>
        </w:rPr>
      </w:pPr>
      <w:r>
        <w:rPr>
          <w:rtl/>
        </w:rPr>
        <w:t>היו"ר ראובן ריבלין:</w:t>
      </w:r>
    </w:p>
    <w:p w14:paraId="73A440F0" w14:textId="77777777" w:rsidR="00000000" w:rsidRDefault="00F01BE4">
      <w:pPr>
        <w:pStyle w:val="a"/>
        <w:rPr>
          <w:rtl/>
        </w:rPr>
      </w:pPr>
    </w:p>
    <w:p w14:paraId="7F5C39C9" w14:textId="77777777" w:rsidR="00000000" w:rsidRDefault="00F01BE4">
      <w:pPr>
        <w:pStyle w:val="a"/>
        <w:rPr>
          <w:rFonts w:hint="cs"/>
          <w:rtl/>
        </w:rPr>
      </w:pPr>
      <w:r>
        <w:rPr>
          <w:rFonts w:hint="cs"/>
          <w:rtl/>
        </w:rPr>
        <w:t xml:space="preserve">אם אני אקרא והוא לא יהיה פה, הצעתו יורדת באופן אוטומטי. נסים דהן גם כן אינו נמצא כאן. </w:t>
      </w:r>
    </w:p>
    <w:p w14:paraId="1021C4F1" w14:textId="77777777" w:rsidR="00000000" w:rsidRDefault="00F01BE4">
      <w:pPr>
        <w:pStyle w:val="a"/>
        <w:rPr>
          <w:rFonts w:hint="cs"/>
          <w:rtl/>
        </w:rPr>
      </w:pPr>
    </w:p>
    <w:p w14:paraId="7A8CFAD5" w14:textId="77777777" w:rsidR="00000000" w:rsidRDefault="00F01BE4">
      <w:pPr>
        <w:pStyle w:val="a"/>
        <w:rPr>
          <w:rFonts w:hint="cs"/>
          <w:rtl/>
        </w:rPr>
      </w:pPr>
      <w:r>
        <w:rPr>
          <w:rFonts w:hint="cs"/>
          <w:rtl/>
        </w:rPr>
        <w:t>יושב-ראש ועדת הפנים, האם הוועדה סיימה את עבודתה?  אני שואל כדי לדעת א</w:t>
      </w:r>
      <w:r>
        <w:rPr>
          <w:rFonts w:hint="cs"/>
          <w:rtl/>
        </w:rPr>
        <w:t>ם לעשות הפסקה.</w:t>
      </w:r>
    </w:p>
    <w:p w14:paraId="0D7FC0CE" w14:textId="77777777" w:rsidR="00000000" w:rsidRDefault="00F01BE4">
      <w:pPr>
        <w:pStyle w:val="a"/>
        <w:ind w:firstLine="0"/>
        <w:rPr>
          <w:rFonts w:hint="cs"/>
          <w:rtl/>
        </w:rPr>
      </w:pPr>
    </w:p>
    <w:p w14:paraId="79146963" w14:textId="77777777" w:rsidR="00000000" w:rsidRDefault="00F01BE4">
      <w:pPr>
        <w:pStyle w:val="ac"/>
        <w:rPr>
          <w:rtl/>
        </w:rPr>
      </w:pPr>
      <w:r>
        <w:rPr>
          <w:rFonts w:hint="eastAsia"/>
          <w:rtl/>
        </w:rPr>
        <w:t>ניסן</w:t>
      </w:r>
      <w:r>
        <w:rPr>
          <w:rtl/>
        </w:rPr>
        <w:t xml:space="preserve"> סלומינסקי (</w:t>
      </w:r>
      <w:r>
        <w:rPr>
          <w:rFonts w:hint="cs"/>
          <w:rtl/>
        </w:rPr>
        <w:t>בשם ועדת הפנים ואיכות הסביבה</w:t>
      </w:r>
      <w:r>
        <w:rPr>
          <w:rtl/>
        </w:rPr>
        <w:t>):</w:t>
      </w:r>
    </w:p>
    <w:p w14:paraId="1F1BF0E8" w14:textId="77777777" w:rsidR="00000000" w:rsidRDefault="00F01BE4">
      <w:pPr>
        <w:pStyle w:val="a"/>
        <w:rPr>
          <w:rFonts w:hint="cs"/>
          <w:rtl/>
        </w:rPr>
      </w:pPr>
    </w:p>
    <w:p w14:paraId="0DF5A42A" w14:textId="77777777" w:rsidR="00000000" w:rsidRDefault="00F01BE4">
      <w:pPr>
        <w:pStyle w:val="a"/>
        <w:rPr>
          <w:rFonts w:hint="cs"/>
          <w:rtl/>
        </w:rPr>
      </w:pPr>
      <w:r>
        <w:rPr>
          <w:rFonts w:hint="cs"/>
          <w:rtl/>
        </w:rPr>
        <w:t xml:space="preserve">התחלנו, וידידו בלב ונפש של אדוני היושב-ראש - - - </w:t>
      </w:r>
    </w:p>
    <w:p w14:paraId="23A7955C" w14:textId="77777777" w:rsidR="00000000" w:rsidRDefault="00F01BE4">
      <w:pPr>
        <w:pStyle w:val="a"/>
        <w:ind w:firstLine="0"/>
        <w:rPr>
          <w:rFonts w:hint="cs"/>
          <w:rtl/>
        </w:rPr>
      </w:pPr>
    </w:p>
    <w:p w14:paraId="6F19A371" w14:textId="77777777" w:rsidR="00000000" w:rsidRDefault="00F01BE4">
      <w:pPr>
        <w:pStyle w:val="ad"/>
        <w:rPr>
          <w:rtl/>
        </w:rPr>
      </w:pPr>
      <w:r>
        <w:rPr>
          <w:rtl/>
        </w:rPr>
        <w:t>היו"ר ראובן ריבלין:</w:t>
      </w:r>
    </w:p>
    <w:p w14:paraId="45A008A8" w14:textId="77777777" w:rsidR="00000000" w:rsidRDefault="00F01BE4">
      <w:pPr>
        <w:pStyle w:val="a"/>
        <w:rPr>
          <w:rtl/>
        </w:rPr>
      </w:pPr>
    </w:p>
    <w:p w14:paraId="2778F05F" w14:textId="77777777" w:rsidR="00000000" w:rsidRDefault="00F01BE4">
      <w:pPr>
        <w:pStyle w:val="a"/>
        <w:rPr>
          <w:rFonts w:hint="cs"/>
          <w:rtl/>
        </w:rPr>
      </w:pPr>
      <w:r>
        <w:rPr>
          <w:rFonts w:hint="cs"/>
          <w:rtl/>
        </w:rPr>
        <w:t xml:space="preserve">מי הוא? יש לי ידידים רבים. </w:t>
      </w:r>
    </w:p>
    <w:p w14:paraId="65AA3018" w14:textId="77777777" w:rsidR="00000000" w:rsidRDefault="00F01BE4">
      <w:pPr>
        <w:pStyle w:val="a"/>
        <w:ind w:firstLine="0"/>
        <w:rPr>
          <w:rFonts w:hint="cs"/>
          <w:rtl/>
        </w:rPr>
      </w:pPr>
    </w:p>
    <w:p w14:paraId="4D0402C7" w14:textId="77777777" w:rsidR="00000000" w:rsidRDefault="00F01BE4">
      <w:pPr>
        <w:pStyle w:val="ac"/>
        <w:rPr>
          <w:rtl/>
        </w:rPr>
      </w:pPr>
      <w:r>
        <w:rPr>
          <w:rFonts w:hint="eastAsia"/>
          <w:rtl/>
        </w:rPr>
        <w:t>ניסן</w:t>
      </w:r>
      <w:r>
        <w:rPr>
          <w:rtl/>
        </w:rPr>
        <w:t xml:space="preserve"> סלומינסקי (</w:t>
      </w:r>
      <w:r>
        <w:rPr>
          <w:rFonts w:hint="cs"/>
          <w:rtl/>
        </w:rPr>
        <w:t>בשם ועדת הפנים ואיכות הסביבה</w:t>
      </w:r>
      <w:r>
        <w:rPr>
          <w:rtl/>
        </w:rPr>
        <w:t>):</w:t>
      </w:r>
    </w:p>
    <w:p w14:paraId="2DEB6203" w14:textId="77777777" w:rsidR="00000000" w:rsidRDefault="00F01BE4">
      <w:pPr>
        <w:pStyle w:val="a"/>
        <w:ind w:firstLine="0"/>
        <w:rPr>
          <w:rFonts w:hint="cs"/>
          <w:rtl/>
        </w:rPr>
      </w:pPr>
    </w:p>
    <w:p w14:paraId="3A1BDF23" w14:textId="77777777" w:rsidR="00000000" w:rsidRDefault="00F01BE4">
      <w:pPr>
        <w:pStyle w:val="a"/>
        <w:ind w:firstLine="0"/>
        <w:rPr>
          <w:rFonts w:hint="cs"/>
          <w:rtl/>
        </w:rPr>
      </w:pPr>
      <w:r>
        <w:rPr>
          <w:rFonts w:hint="cs"/>
          <w:rtl/>
        </w:rPr>
        <w:tab/>
        <w:t>האחד והיחיד, שהיה גם לפניו.</w:t>
      </w:r>
    </w:p>
    <w:p w14:paraId="5A4C1795" w14:textId="77777777" w:rsidR="00000000" w:rsidRDefault="00F01BE4">
      <w:pPr>
        <w:pStyle w:val="a"/>
        <w:ind w:firstLine="0"/>
        <w:rPr>
          <w:rFonts w:hint="cs"/>
          <w:rtl/>
        </w:rPr>
      </w:pPr>
    </w:p>
    <w:p w14:paraId="34318F1D" w14:textId="77777777" w:rsidR="00000000" w:rsidRDefault="00F01BE4">
      <w:pPr>
        <w:pStyle w:val="ad"/>
        <w:rPr>
          <w:rtl/>
        </w:rPr>
      </w:pPr>
      <w:r>
        <w:rPr>
          <w:rtl/>
        </w:rPr>
        <w:t>היו"ר ראובן ר</w:t>
      </w:r>
      <w:r>
        <w:rPr>
          <w:rtl/>
        </w:rPr>
        <w:t>יבלין:</w:t>
      </w:r>
    </w:p>
    <w:p w14:paraId="6C4C1929" w14:textId="77777777" w:rsidR="00000000" w:rsidRDefault="00F01BE4">
      <w:pPr>
        <w:pStyle w:val="a"/>
        <w:rPr>
          <w:rtl/>
        </w:rPr>
      </w:pPr>
    </w:p>
    <w:p w14:paraId="3E6E1AA1" w14:textId="77777777" w:rsidR="00000000" w:rsidRDefault="00F01BE4">
      <w:pPr>
        <w:pStyle w:val="a"/>
        <w:rPr>
          <w:rFonts w:hint="cs"/>
          <w:rtl/>
        </w:rPr>
      </w:pPr>
      <w:r>
        <w:rPr>
          <w:rFonts w:hint="cs"/>
          <w:rtl/>
        </w:rPr>
        <w:t xml:space="preserve">אדוני מתכוון לרעייתי? </w:t>
      </w:r>
    </w:p>
    <w:p w14:paraId="21005926" w14:textId="77777777" w:rsidR="00000000" w:rsidRDefault="00F01BE4">
      <w:pPr>
        <w:pStyle w:val="a"/>
        <w:ind w:firstLine="0"/>
        <w:rPr>
          <w:rFonts w:hint="cs"/>
          <w:rtl/>
        </w:rPr>
      </w:pPr>
    </w:p>
    <w:p w14:paraId="2568C54C" w14:textId="77777777" w:rsidR="00000000" w:rsidRDefault="00F01BE4">
      <w:pPr>
        <w:pStyle w:val="ac"/>
        <w:rPr>
          <w:rtl/>
        </w:rPr>
      </w:pPr>
      <w:r>
        <w:rPr>
          <w:rFonts w:hint="eastAsia"/>
          <w:rtl/>
        </w:rPr>
        <w:t>ניסן</w:t>
      </w:r>
      <w:r>
        <w:rPr>
          <w:rtl/>
        </w:rPr>
        <w:t xml:space="preserve"> סלומינסקי (</w:t>
      </w:r>
      <w:r>
        <w:rPr>
          <w:rFonts w:hint="cs"/>
          <w:rtl/>
        </w:rPr>
        <w:t>בשם ועדת הפנים ואיכות הסביבה</w:t>
      </w:r>
      <w:r>
        <w:rPr>
          <w:rtl/>
        </w:rPr>
        <w:t>):</w:t>
      </w:r>
    </w:p>
    <w:p w14:paraId="3F65BAD1" w14:textId="77777777" w:rsidR="00000000" w:rsidRDefault="00F01BE4">
      <w:pPr>
        <w:pStyle w:val="a"/>
        <w:ind w:firstLine="0"/>
        <w:rPr>
          <w:rFonts w:hint="cs"/>
          <w:rtl/>
        </w:rPr>
      </w:pPr>
    </w:p>
    <w:p w14:paraId="3CBCC555" w14:textId="77777777" w:rsidR="00000000" w:rsidRDefault="00F01BE4">
      <w:pPr>
        <w:pStyle w:val="a"/>
        <w:ind w:firstLine="0"/>
        <w:rPr>
          <w:rFonts w:hint="cs"/>
          <w:rtl/>
        </w:rPr>
      </w:pPr>
      <w:r>
        <w:rPr>
          <w:rFonts w:hint="cs"/>
          <w:rtl/>
        </w:rPr>
        <w:tab/>
        <w:t>מי שישב לפניו על הכיסא.</w:t>
      </w:r>
    </w:p>
    <w:p w14:paraId="30EB2CD0" w14:textId="77777777" w:rsidR="00000000" w:rsidRDefault="00F01BE4">
      <w:pPr>
        <w:pStyle w:val="a"/>
        <w:ind w:firstLine="0"/>
        <w:rPr>
          <w:rFonts w:hint="cs"/>
          <w:rtl/>
        </w:rPr>
      </w:pPr>
    </w:p>
    <w:p w14:paraId="492306B9" w14:textId="77777777" w:rsidR="00000000" w:rsidRDefault="00F01BE4">
      <w:pPr>
        <w:pStyle w:val="ad"/>
        <w:rPr>
          <w:rtl/>
        </w:rPr>
      </w:pPr>
      <w:r>
        <w:rPr>
          <w:rtl/>
        </w:rPr>
        <w:t>היו"ר ראובן ריבלין:</w:t>
      </w:r>
    </w:p>
    <w:p w14:paraId="5FC5B4E8" w14:textId="77777777" w:rsidR="00000000" w:rsidRDefault="00F01BE4">
      <w:pPr>
        <w:pStyle w:val="a"/>
        <w:rPr>
          <w:rtl/>
        </w:rPr>
      </w:pPr>
    </w:p>
    <w:p w14:paraId="3EBA0FFB" w14:textId="77777777" w:rsidR="00000000" w:rsidRDefault="00F01BE4">
      <w:pPr>
        <w:pStyle w:val="a"/>
        <w:rPr>
          <w:rFonts w:hint="cs"/>
          <w:rtl/>
        </w:rPr>
      </w:pPr>
      <w:r>
        <w:rPr>
          <w:rFonts w:hint="cs"/>
          <w:rtl/>
        </w:rPr>
        <w:t xml:space="preserve">אה, אדוני מתכוון לחבר הכנסת בורג. בהחלט אני רואה אותו כידידי, ואני גאה בכך. </w:t>
      </w:r>
    </w:p>
    <w:p w14:paraId="0303F903" w14:textId="77777777" w:rsidR="00000000" w:rsidRDefault="00F01BE4">
      <w:pPr>
        <w:pStyle w:val="a"/>
        <w:ind w:firstLine="0"/>
        <w:rPr>
          <w:rFonts w:hint="cs"/>
          <w:rtl/>
        </w:rPr>
      </w:pPr>
    </w:p>
    <w:p w14:paraId="4A749FFC" w14:textId="77777777" w:rsidR="00000000" w:rsidRDefault="00F01BE4">
      <w:pPr>
        <w:pStyle w:val="ac"/>
        <w:rPr>
          <w:rtl/>
        </w:rPr>
      </w:pPr>
      <w:r>
        <w:rPr>
          <w:rFonts w:hint="eastAsia"/>
          <w:rtl/>
        </w:rPr>
        <w:t>ניסן</w:t>
      </w:r>
      <w:r>
        <w:rPr>
          <w:rtl/>
        </w:rPr>
        <w:t xml:space="preserve"> סלומינסקי (</w:t>
      </w:r>
      <w:r>
        <w:rPr>
          <w:rFonts w:hint="cs"/>
          <w:rtl/>
        </w:rPr>
        <w:t>בשם ועדת הפנים ואיכות הסביבה</w:t>
      </w:r>
      <w:r>
        <w:rPr>
          <w:rtl/>
        </w:rPr>
        <w:t>):</w:t>
      </w:r>
    </w:p>
    <w:p w14:paraId="772A73B7" w14:textId="77777777" w:rsidR="00000000" w:rsidRDefault="00F01BE4">
      <w:pPr>
        <w:pStyle w:val="a"/>
        <w:ind w:firstLine="0"/>
        <w:rPr>
          <w:rFonts w:hint="cs"/>
          <w:rtl/>
        </w:rPr>
      </w:pPr>
    </w:p>
    <w:p w14:paraId="32A63D46" w14:textId="77777777" w:rsidR="00000000" w:rsidRDefault="00F01BE4">
      <w:pPr>
        <w:pStyle w:val="a"/>
        <w:ind w:firstLine="0"/>
        <w:rPr>
          <w:rFonts w:hint="cs"/>
          <w:rtl/>
        </w:rPr>
      </w:pPr>
      <w:r>
        <w:rPr>
          <w:rFonts w:hint="cs"/>
          <w:rtl/>
        </w:rPr>
        <w:tab/>
        <w:t>הו</w:t>
      </w:r>
      <w:r>
        <w:rPr>
          <w:rFonts w:hint="cs"/>
          <w:rtl/>
        </w:rPr>
        <w:t>א מנהל קרב הסתייגויות, אלא אם נגיע להסכמה.</w:t>
      </w:r>
    </w:p>
    <w:p w14:paraId="2E8981C5" w14:textId="77777777" w:rsidR="00000000" w:rsidRDefault="00F01BE4">
      <w:pPr>
        <w:pStyle w:val="a"/>
        <w:ind w:firstLine="0"/>
        <w:rPr>
          <w:rFonts w:hint="cs"/>
          <w:rtl/>
        </w:rPr>
      </w:pPr>
    </w:p>
    <w:p w14:paraId="6C442626" w14:textId="77777777" w:rsidR="00000000" w:rsidRDefault="00F01BE4">
      <w:pPr>
        <w:pStyle w:val="ad"/>
        <w:rPr>
          <w:rtl/>
        </w:rPr>
      </w:pPr>
      <w:r>
        <w:rPr>
          <w:rtl/>
        </w:rPr>
        <w:t>היו"ר ראובן ריבלין:</w:t>
      </w:r>
    </w:p>
    <w:p w14:paraId="0D7879DE" w14:textId="77777777" w:rsidR="00000000" w:rsidRDefault="00F01BE4">
      <w:pPr>
        <w:pStyle w:val="a"/>
        <w:rPr>
          <w:rtl/>
        </w:rPr>
      </w:pPr>
    </w:p>
    <w:p w14:paraId="61E7E914" w14:textId="77777777" w:rsidR="00000000" w:rsidRDefault="00F01BE4">
      <w:pPr>
        <w:pStyle w:val="a"/>
        <w:rPr>
          <w:rFonts w:hint="cs"/>
          <w:rtl/>
        </w:rPr>
      </w:pPr>
      <w:r>
        <w:rPr>
          <w:rFonts w:hint="cs"/>
          <w:rtl/>
        </w:rPr>
        <w:t>האם אדוני עדיין מנהל את ישיבת הוועדה? אני רוצה לדעת אם להכריז על הפסקה שתימשך כמה ימים.</w:t>
      </w:r>
    </w:p>
    <w:p w14:paraId="18E57D48" w14:textId="77777777" w:rsidR="00000000" w:rsidRDefault="00F01BE4">
      <w:pPr>
        <w:pStyle w:val="a"/>
        <w:ind w:firstLine="0"/>
        <w:rPr>
          <w:rFonts w:hint="cs"/>
          <w:rtl/>
        </w:rPr>
      </w:pPr>
    </w:p>
    <w:p w14:paraId="370404E7" w14:textId="77777777" w:rsidR="00000000" w:rsidRDefault="00F01BE4">
      <w:pPr>
        <w:pStyle w:val="ac"/>
        <w:rPr>
          <w:rtl/>
        </w:rPr>
      </w:pPr>
      <w:r>
        <w:rPr>
          <w:rFonts w:hint="eastAsia"/>
          <w:rtl/>
        </w:rPr>
        <w:t>ניסן</w:t>
      </w:r>
      <w:r>
        <w:rPr>
          <w:rtl/>
        </w:rPr>
        <w:t xml:space="preserve"> סלומינסקי (</w:t>
      </w:r>
      <w:r>
        <w:rPr>
          <w:rFonts w:hint="cs"/>
          <w:rtl/>
        </w:rPr>
        <w:t>בשם ועדת הפנים ואיכות הסביבה</w:t>
      </w:r>
      <w:r>
        <w:rPr>
          <w:rtl/>
        </w:rPr>
        <w:t>):</w:t>
      </w:r>
    </w:p>
    <w:p w14:paraId="303CF247" w14:textId="77777777" w:rsidR="00000000" w:rsidRDefault="00F01BE4">
      <w:pPr>
        <w:pStyle w:val="a"/>
        <w:ind w:firstLine="0"/>
        <w:rPr>
          <w:rFonts w:hint="cs"/>
          <w:rtl/>
        </w:rPr>
      </w:pPr>
    </w:p>
    <w:p w14:paraId="2D2757E6" w14:textId="77777777" w:rsidR="00000000" w:rsidRDefault="00F01BE4">
      <w:pPr>
        <w:pStyle w:val="a"/>
        <w:ind w:firstLine="0"/>
        <w:rPr>
          <w:rFonts w:hint="cs"/>
          <w:rtl/>
        </w:rPr>
      </w:pPr>
      <w:r>
        <w:rPr>
          <w:rFonts w:hint="cs"/>
          <w:rtl/>
        </w:rPr>
        <w:tab/>
        <w:t xml:space="preserve">הכנסת סיימה את עבודתה? </w:t>
      </w:r>
    </w:p>
    <w:p w14:paraId="5963DEAE" w14:textId="77777777" w:rsidR="00000000" w:rsidRDefault="00F01BE4">
      <w:pPr>
        <w:pStyle w:val="a"/>
        <w:ind w:firstLine="0"/>
        <w:rPr>
          <w:rFonts w:hint="cs"/>
          <w:rtl/>
        </w:rPr>
      </w:pPr>
    </w:p>
    <w:p w14:paraId="6762A807" w14:textId="77777777" w:rsidR="00000000" w:rsidRDefault="00F01BE4">
      <w:pPr>
        <w:pStyle w:val="ad"/>
        <w:rPr>
          <w:rtl/>
        </w:rPr>
      </w:pPr>
      <w:r>
        <w:rPr>
          <w:rtl/>
        </w:rPr>
        <w:t>היו"ר ראובן ריבלין:</w:t>
      </w:r>
    </w:p>
    <w:p w14:paraId="4ED5072F" w14:textId="77777777" w:rsidR="00000000" w:rsidRDefault="00F01BE4">
      <w:pPr>
        <w:pStyle w:val="a"/>
        <w:rPr>
          <w:rtl/>
        </w:rPr>
      </w:pPr>
    </w:p>
    <w:p w14:paraId="5D816C77" w14:textId="77777777" w:rsidR="00000000" w:rsidRDefault="00F01BE4">
      <w:pPr>
        <w:pStyle w:val="a"/>
        <w:rPr>
          <w:rFonts w:hint="cs"/>
          <w:rtl/>
        </w:rPr>
      </w:pPr>
      <w:r>
        <w:rPr>
          <w:rFonts w:hint="cs"/>
          <w:rtl/>
        </w:rPr>
        <w:t>אולי אד</w:t>
      </w:r>
      <w:r>
        <w:rPr>
          <w:rFonts w:hint="cs"/>
          <w:rtl/>
        </w:rPr>
        <w:t xml:space="preserve">וני יאמר ליושב-ראש הקואליציה. זה לא תפקידו, אבל אתם צריכים להבין שאני עוד מעט מסיים את הישיבה. </w:t>
      </w:r>
    </w:p>
    <w:p w14:paraId="492AFBA1" w14:textId="77777777" w:rsidR="00000000" w:rsidRDefault="00F01BE4">
      <w:pPr>
        <w:pStyle w:val="a"/>
        <w:ind w:firstLine="0"/>
        <w:rPr>
          <w:rFonts w:hint="cs"/>
          <w:rtl/>
        </w:rPr>
      </w:pPr>
    </w:p>
    <w:p w14:paraId="110426A2" w14:textId="77777777" w:rsidR="00000000" w:rsidRDefault="00F01BE4">
      <w:pPr>
        <w:pStyle w:val="ac"/>
        <w:rPr>
          <w:rtl/>
        </w:rPr>
      </w:pPr>
      <w:r>
        <w:rPr>
          <w:rFonts w:hint="eastAsia"/>
          <w:rtl/>
        </w:rPr>
        <w:t>השר</w:t>
      </w:r>
      <w:r>
        <w:rPr>
          <w:rtl/>
        </w:rPr>
        <w:t xml:space="preserve"> מאיר שטרית:</w:t>
      </w:r>
    </w:p>
    <w:p w14:paraId="674AD1D7" w14:textId="77777777" w:rsidR="00000000" w:rsidRDefault="00F01BE4">
      <w:pPr>
        <w:pStyle w:val="a"/>
        <w:rPr>
          <w:rFonts w:hint="cs"/>
          <w:rtl/>
        </w:rPr>
      </w:pPr>
    </w:p>
    <w:p w14:paraId="3C611FC3" w14:textId="77777777" w:rsidR="00000000" w:rsidRDefault="00F01BE4">
      <w:pPr>
        <w:pStyle w:val="a"/>
        <w:rPr>
          <w:rFonts w:hint="cs"/>
          <w:rtl/>
        </w:rPr>
      </w:pPr>
      <w:r>
        <w:rPr>
          <w:rFonts w:hint="cs"/>
          <w:rtl/>
        </w:rPr>
        <w:t>אם לא רוצים, לא צריך.</w:t>
      </w:r>
    </w:p>
    <w:p w14:paraId="750C62F0" w14:textId="77777777" w:rsidR="00000000" w:rsidRDefault="00F01BE4">
      <w:pPr>
        <w:pStyle w:val="a"/>
        <w:ind w:firstLine="0"/>
        <w:rPr>
          <w:rFonts w:hint="cs"/>
          <w:rtl/>
        </w:rPr>
      </w:pPr>
    </w:p>
    <w:p w14:paraId="773C8EFD" w14:textId="77777777" w:rsidR="00000000" w:rsidRDefault="00F01BE4">
      <w:pPr>
        <w:pStyle w:val="ad"/>
        <w:rPr>
          <w:rtl/>
        </w:rPr>
      </w:pPr>
      <w:r>
        <w:rPr>
          <w:rtl/>
        </w:rPr>
        <w:t>היו"ר ראובן ריבלין:</w:t>
      </w:r>
    </w:p>
    <w:p w14:paraId="69467F36" w14:textId="77777777" w:rsidR="00000000" w:rsidRDefault="00F01BE4">
      <w:pPr>
        <w:pStyle w:val="a"/>
        <w:rPr>
          <w:rtl/>
        </w:rPr>
      </w:pPr>
    </w:p>
    <w:p w14:paraId="508B2BD5" w14:textId="77777777" w:rsidR="00000000" w:rsidRDefault="00F01BE4">
      <w:pPr>
        <w:pStyle w:val="a"/>
        <w:rPr>
          <w:rFonts w:hint="cs"/>
          <w:rtl/>
        </w:rPr>
      </w:pPr>
      <w:r>
        <w:rPr>
          <w:rFonts w:hint="cs"/>
          <w:rtl/>
        </w:rPr>
        <w:t xml:space="preserve">אני מודה לאדוני. </w:t>
      </w:r>
    </w:p>
    <w:p w14:paraId="061D75D4" w14:textId="77777777" w:rsidR="00000000" w:rsidRDefault="00F01BE4">
      <w:pPr>
        <w:pStyle w:val="a"/>
        <w:ind w:firstLine="0"/>
        <w:rPr>
          <w:rFonts w:hint="cs"/>
          <w:rtl/>
        </w:rPr>
      </w:pPr>
    </w:p>
    <w:p w14:paraId="333E0BA0" w14:textId="77777777" w:rsidR="00000000" w:rsidRDefault="00F01BE4">
      <w:pPr>
        <w:pStyle w:val="ac"/>
        <w:rPr>
          <w:rtl/>
        </w:rPr>
      </w:pPr>
      <w:r>
        <w:rPr>
          <w:rFonts w:hint="eastAsia"/>
          <w:rtl/>
        </w:rPr>
        <w:t>ניסן</w:t>
      </w:r>
      <w:r>
        <w:rPr>
          <w:rtl/>
        </w:rPr>
        <w:t xml:space="preserve"> סלומינסקי (</w:t>
      </w:r>
      <w:r>
        <w:rPr>
          <w:rFonts w:hint="cs"/>
          <w:rtl/>
        </w:rPr>
        <w:t>בשם ועדת הפנים ואיכות הסביבה</w:t>
      </w:r>
      <w:r>
        <w:rPr>
          <w:rtl/>
        </w:rPr>
        <w:t>):</w:t>
      </w:r>
    </w:p>
    <w:p w14:paraId="6E50C925" w14:textId="77777777" w:rsidR="00000000" w:rsidRDefault="00F01BE4">
      <w:pPr>
        <w:pStyle w:val="a"/>
        <w:ind w:firstLine="0"/>
        <w:rPr>
          <w:rFonts w:hint="cs"/>
          <w:rtl/>
        </w:rPr>
      </w:pPr>
    </w:p>
    <w:p w14:paraId="2C419058" w14:textId="77777777" w:rsidR="00000000" w:rsidRDefault="00F01BE4">
      <w:pPr>
        <w:pStyle w:val="a"/>
        <w:ind w:firstLine="0"/>
        <w:rPr>
          <w:rFonts w:hint="cs"/>
          <w:rtl/>
        </w:rPr>
      </w:pPr>
      <w:r>
        <w:rPr>
          <w:rFonts w:hint="cs"/>
          <w:rtl/>
        </w:rPr>
        <w:tab/>
        <w:t>כמה זמן יש לנו?</w:t>
      </w:r>
    </w:p>
    <w:p w14:paraId="6A4B5C34" w14:textId="77777777" w:rsidR="00000000" w:rsidRDefault="00F01BE4">
      <w:pPr>
        <w:pStyle w:val="a"/>
        <w:ind w:firstLine="0"/>
        <w:rPr>
          <w:rFonts w:hint="cs"/>
          <w:rtl/>
        </w:rPr>
      </w:pPr>
    </w:p>
    <w:p w14:paraId="681D27BB" w14:textId="77777777" w:rsidR="00000000" w:rsidRDefault="00F01BE4">
      <w:pPr>
        <w:pStyle w:val="ad"/>
        <w:rPr>
          <w:rtl/>
        </w:rPr>
      </w:pPr>
      <w:r>
        <w:rPr>
          <w:rtl/>
        </w:rPr>
        <w:t>היו"ר ראובן ר</w:t>
      </w:r>
      <w:r>
        <w:rPr>
          <w:rtl/>
        </w:rPr>
        <w:t>יבלין:</w:t>
      </w:r>
    </w:p>
    <w:p w14:paraId="418A1FE7" w14:textId="77777777" w:rsidR="00000000" w:rsidRDefault="00F01BE4">
      <w:pPr>
        <w:pStyle w:val="a"/>
        <w:rPr>
          <w:rtl/>
        </w:rPr>
      </w:pPr>
    </w:p>
    <w:p w14:paraId="6AF6BB21" w14:textId="77777777" w:rsidR="00000000" w:rsidRDefault="00F01BE4">
      <w:pPr>
        <w:pStyle w:val="a"/>
        <w:rPr>
          <w:rFonts w:hint="cs"/>
          <w:rtl/>
        </w:rPr>
      </w:pPr>
      <w:r>
        <w:rPr>
          <w:rFonts w:hint="cs"/>
          <w:rtl/>
        </w:rPr>
        <w:t xml:space="preserve">אני מתאר לעצמי שכל חבר כנסת ימלא את עשר הדקות שלו. יש לנו 20 דקות, והשר ישיב בעוד דקות מספר. הוא כבר השיב באריכות על הצעה אחת. אני מתכוון לסיים את הישיבה מקסימום בשעה  15:00, אלא אם כן - - - </w:t>
      </w:r>
    </w:p>
    <w:p w14:paraId="1675D581" w14:textId="77777777" w:rsidR="00000000" w:rsidRDefault="00F01BE4">
      <w:pPr>
        <w:pStyle w:val="a"/>
        <w:ind w:firstLine="0"/>
        <w:rPr>
          <w:rFonts w:hint="cs"/>
          <w:rtl/>
        </w:rPr>
      </w:pPr>
    </w:p>
    <w:p w14:paraId="418C7AB9" w14:textId="77777777" w:rsidR="00000000" w:rsidRDefault="00F01BE4">
      <w:pPr>
        <w:pStyle w:val="ac"/>
        <w:rPr>
          <w:rtl/>
        </w:rPr>
      </w:pPr>
      <w:r>
        <w:rPr>
          <w:rFonts w:hint="eastAsia"/>
          <w:rtl/>
        </w:rPr>
        <w:t>ניסן</w:t>
      </w:r>
      <w:r>
        <w:rPr>
          <w:rtl/>
        </w:rPr>
        <w:t xml:space="preserve"> סלומינסקי (</w:t>
      </w:r>
      <w:r>
        <w:rPr>
          <w:rFonts w:hint="cs"/>
          <w:rtl/>
        </w:rPr>
        <w:t>בשם ועדת הפנים ואיכות הסביבה</w:t>
      </w:r>
      <w:r>
        <w:rPr>
          <w:rtl/>
        </w:rPr>
        <w:t>):</w:t>
      </w:r>
    </w:p>
    <w:p w14:paraId="454CE246" w14:textId="77777777" w:rsidR="00000000" w:rsidRDefault="00F01BE4">
      <w:pPr>
        <w:pStyle w:val="a"/>
        <w:ind w:firstLine="0"/>
        <w:rPr>
          <w:rFonts w:hint="cs"/>
          <w:rtl/>
        </w:rPr>
      </w:pPr>
    </w:p>
    <w:p w14:paraId="319173D1" w14:textId="77777777" w:rsidR="00000000" w:rsidRDefault="00F01BE4">
      <w:pPr>
        <w:pStyle w:val="a"/>
        <w:ind w:firstLine="0"/>
        <w:rPr>
          <w:rFonts w:hint="cs"/>
          <w:rtl/>
        </w:rPr>
      </w:pPr>
      <w:r>
        <w:rPr>
          <w:rFonts w:hint="cs"/>
          <w:rtl/>
        </w:rPr>
        <w:tab/>
        <w:t xml:space="preserve">אדוני </w:t>
      </w:r>
      <w:r>
        <w:rPr>
          <w:rFonts w:hint="cs"/>
          <w:rtl/>
        </w:rPr>
        <w:t>יודע אם יש מחשבה לכנס את הכנסת בשבוע הבא?</w:t>
      </w:r>
    </w:p>
    <w:p w14:paraId="3414F158" w14:textId="77777777" w:rsidR="00000000" w:rsidRDefault="00F01BE4">
      <w:pPr>
        <w:pStyle w:val="a"/>
        <w:ind w:firstLine="0"/>
        <w:rPr>
          <w:rFonts w:hint="cs"/>
          <w:rtl/>
        </w:rPr>
      </w:pPr>
    </w:p>
    <w:p w14:paraId="227B7D56" w14:textId="77777777" w:rsidR="00000000" w:rsidRDefault="00F01BE4">
      <w:pPr>
        <w:pStyle w:val="SubjectSub"/>
        <w:rPr>
          <w:rFonts w:hint="cs"/>
          <w:rtl/>
        </w:rPr>
      </w:pPr>
      <w:bookmarkStart w:id="228" w:name="CS15683FI0015683T29_09_2003_14_50_01"/>
      <w:bookmarkEnd w:id="228"/>
    </w:p>
    <w:p w14:paraId="768400D7" w14:textId="77777777" w:rsidR="00000000" w:rsidRDefault="00F01BE4">
      <w:pPr>
        <w:pStyle w:val="ad"/>
        <w:rPr>
          <w:rtl/>
        </w:rPr>
      </w:pPr>
      <w:r>
        <w:rPr>
          <w:rtl/>
        </w:rPr>
        <w:t>היו"ר ראובן ריבלין:</w:t>
      </w:r>
    </w:p>
    <w:p w14:paraId="41212593" w14:textId="77777777" w:rsidR="00000000" w:rsidRDefault="00F01BE4">
      <w:pPr>
        <w:pStyle w:val="a"/>
        <w:rPr>
          <w:rtl/>
        </w:rPr>
      </w:pPr>
    </w:p>
    <w:p w14:paraId="2FAB60C7" w14:textId="77777777" w:rsidR="00000000" w:rsidRDefault="00F01BE4">
      <w:pPr>
        <w:pStyle w:val="a"/>
        <w:rPr>
          <w:rFonts w:hint="cs"/>
          <w:rtl/>
        </w:rPr>
      </w:pPr>
      <w:r>
        <w:rPr>
          <w:rFonts w:hint="cs"/>
          <w:rtl/>
        </w:rPr>
        <w:t>בפגרה אני מכנס את הכנסת שלא מיוזמתי, אלא אם כן יהיה לי איזה דבר. אם הממשלה תבקש או חברי הכנסת יבקשו, נכנס. אין שום בעיה, 25 חברי כנסת מגישים. אדוני יתייעץ עם יושב-ראש הקואליציה, כי אני מבין ש</w:t>
      </w:r>
      <w:r>
        <w:rPr>
          <w:rFonts w:hint="cs"/>
          <w:rtl/>
        </w:rPr>
        <w:t xml:space="preserve">האדם שהגדיר אדוני כחברי הטוב, ואני מאשר את הגדרתו,  בתור פרלמנטר ותיק יסכים  בוודאי להגיע להבנות. הרי אלה הם המכשירים הפרלמנטריים. </w:t>
      </w:r>
    </w:p>
    <w:p w14:paraId="5CAC8D1B" w14:textId="77777777" w:rsidR="00000000" w:rsidRDefault="00F01BE4">
      <w:pPr>
        <w:pStyle w:val="a"/>
        <w:rPr>
          <w:rFonts w:hint="cs"/>
          <w:rtl/>
        </w:rPr>
      </w:pPr>
    </w:p>
    <w:p w14:paraId="62AE2457" w14:textId="77777777" w:rsidR="00000000" w:rsidRDefault="00F01BE4">
      <w:pPr>
        <w:pStyle w:val="a"/>
        <w:ind w:firstLine="0"/>
        <w:rPr>
          <w:rFonts w:hint="cs"/>
          <w:rtl/>
        </w:rPr>
      </w:pPr>
      <w:r>
        <w:rPr>
          <w:rFonts w:hint="cs"/>
          <w:rtl/>
        </w:rPr>
        <w:tab/>
        <w:t xml:space="preserve">אני מאוד מודה לממלא-מקום יושב-ראש ועדת הפנים. </w:t>
      </w:r>
    </w:p>
    <w:p w14:paraId="4DB50E26" w14:textId="77777777" w:rsidR="00000000" w:rsidRDefault="00F01BE4">
      <w:pPr>
        <w:pStyle w:val="Subject"/>
        <w:rPr>
          <w:rFonts w:hint="cs"/>
          <w:rtl/>
        </w:rPr>
      </w:pPr>
    </w:p>
    <w:p w14:paraId="35EC9AE7" w14:textId="77777777" w:rsidR="00000000" w:rsidRDefault="00F01BE4">
      <w:pPr>
        <w:pStyle w:val="Subject"/>
        <w:rPr>
          <w:rFonts w:hint="cs"/>
          <w:rtl/>
        </w:rPr>
      </w:pPr>
    </w:p>
    <w:p w14:paraId="50FF5440" w14:textId="77777777" w:rsidR="00000000" w:rsidRDefault="00F01BE4">
      <w:pPr>
        <w:pStyle w:val="Subject"/>
        <w:rPr>
          <w:rtl/>
        </w:rPr>
      </w:pPr>
      <w:bookmarkStart w:id="229" w:name="_Toc55731533"/>
      <w:r>
        <w:rPr>
          <w:rtl/>
        </w:rPr>
        <w:t>החלט</w:t>
      </w:r>
      <w:r>
        <w:rPr>
          <w:rFonts w:hint="cs"/>
          <w:rtl/>
        </w:rPr>
        <w:t>ו</w:t>
      </w:r>
      <w:r>
        <w:rPr>
          <w:rtl/>
        </w:rPr>
        <w:t>ת הממשלה בת</w:t>
      </w:r>
      <w:r>
        <w:rPr>
          <w:rFonts w:hint="cs"/>
          <w:rtl/>
        </w:rPr>
        <w:t>חו</w:t>
      </w:r>
      <w:r>
        <w:rPr>
          <w:rtl/>
        </w:rPr>
        <w:t>ם הכלכלי, החברתי והמדיני</w:t>
      </w:r>
      <w:bookmarkEnd w:id="229"/>
    </w:p>
    <w:p w14:paraId="6E500E43" w14:textId="77777777" w:rsidR="00000000" w:rsidRDefault="00F01BE4">
      <w:pPr>
        <w:pStyle w:val="a"/>
        <w:ind w:firstLine="0"/>
        <w:rPr>
          <w:rFonts w:hint="cs"/>
          <w:rtl/>
        </w:rPr>
      </w:pPr>
    </w:p>
    <w:p w14:paraId="10401994" w14:textId="77777777" w:rsidR="00000000" w:rsidRDefault="00F01BE4">
      <w:pPr>
        <w:pStyle w:val="ad"/>
        <w:rPr>
          <w:rtl/>
        </w:rPr>
      </w:pPr>
      <w:r>
        <w:rPr>
          <w:rtl/>
        </w:rPr>
        <w:t>היו"ר ראובן ריבלין:</w:t>
      </w:r>
    </w:p>
    <w:p w14:paraId="0621F259" w14:textId="77777777" w:rsidR="00000000" w:rsidRDefault="00F01BE4">
      <w:pPr>
        <w:pStyle w:val="a"/>
        <w:ind w:firstLine="0"/>
        <w:rPr>
          <w:rFonts w:hint="cs"/>
          <w:rtl/>
        </w:rPr>
      </w:pPr>
    </w:p>
    <w:p w14:paraId="5F5B00EB" w14:textId="77777777" w:rsidR="00000000" w:rsidRDefault="00F01BE4">
      <w:pPr>
        <w:pStyle w:val="a"/>
        <w:ind w:firstLine="720"/>
        <w:rPr>
          <w:rFonts w:hint="cs"/>
          <w:rtl/>
        </w:rPr>
      </w:pPr>
      <w:r>
        <w:rPr>
          <w:rFonts w:hint="cs"/>
          <w:rtl/>
        </w:rPr>
        <w:t>חבר הכנס</w:t>
      </w:r>
      <w:r>
        <w:rPr>
          <w:rFonts w:hint="cs"/>
          <w:rtl/>
        </w:rPr>
        <w:t xml:space="preserve">ת רן כהן, עשר דקות לרשותך בנושא: החלטות הממשלה בתחום הכלכלי, החברתי והמדיני - מטעם סיעות מרצ והעבודה. </w:t>
      </w:r>
    </w:p>
    <w:p w14:paraId="413F273D" w14:textId="77777777" w:rsidR="00000000" w:rsidRDefault="00F01BE4">
      <w:pPr>
        <w:pStyle w:val="a"/>
        <w:ind w:firstLine="0"/>
        <w:rPr>
          <w:rFonts w:hint="cs"/>
          <w:rtl/>
        </w:rPr>
      </w:pPr>
    </w:p>
    <w:p w14:paraId="2ED13045" w14:textId="77777777" w:rsidR="00000000" w:rsidRDefault="00F01BE4">
      <w:pPr>
        <w:pStyle w:val="Speaker"/>
        <w:rPr>
          <w:rtl/>
        </w:rPr>
      </w:pPr>
      <w:bookmarkStart w:id="230" w:name="FS000000507T29_09_2003_14_50_37"/>
      <w:bookmarkStart w:id="231" w:name="_Toc55731534"/>
      <w:bookmarkEnd w:id="230"/>
      <w:r>
        <w:rPr>
          <w:rFonts w:hint="eastAsia"/>
          <w:rtl/>
        </w:rPr>
        <w:t>רן</w:t>
      </w:r>
      <w:r>
        <w:rPr>
          <w:rtl/>
        </w:rPr>
        <w:t xml:space="preserve"> כהן (מרצ):</w:t>
      </w:r>
      <w:bookmarkEnd w:id="231"/>
    </w:p>
    <w:p w14:paraId="2A358A21" w14:textId="77777777" w:rsidR="00000000" w:rsidRDefault="00F01BE4">
      <w:pPr>
        <w:pStyle w:val="a"/>
        <w:rPr>
          <w:rFonts w:hint="cs"/>
          <w:rtl/>
        </w:rPr>
      </w:pPr>
    </w:p>
    <w:p w14:paraId="6300DD44" w14:textId="77777777" w:rsidR="00000000" w:rsidRDefault="00F01BE4">
      <w:pPr>
        <w:pStyle w:val="a"/>
        <w:rPr>
          <w:rFonts w:hint="cs"/>
          <w:rtl/>
        </w:rPr>
      </w:pPr>
      <w:r>
        <w:rPr>
          <w:rFonts w:hint="cs"/>
          <w:rtl/>
        </w:rPr>
        <w:t xml:space="preserve">אדוני היושב-ראש, זאת הזדמנות גם לברך בשנה טובה, ובאמת אולי נייחל גם לשנת שלום, שיהיה גם צדק חברתי. זה לא יזיק.  </w:t>
      </w:r>
    </w:p>
    <w:p w14:paraId="33356C45" w14:textId="77777777" w:rsidR="00000000" w:rsidRDefault="00F01BE4">
      <w:pPr>
        <w:pStyle w:val="a"/>
        <w:rPr>
          <w:rFonts w:hint="cs"/>
          <w:rtl/>
        </w:rPr>
      </w:pPr>
    </w:p>
    <w:p w14:paraId="2387627E" w14:textId="77777777" w:rsidR="00000000" w:rsidRDefault="00F01BE4">
      <w:pPr>
        <w:pStyle w:val="a"/>
        <w:rPr>
          <w:rFonts w:hint="cs"/>
          <w:rtl/>
        </w:rPr>
      </w:pPr>
      <w:r>
        <w:rPr>
          <w:rFonts w:hint="cs"/>
          <w:rtl/>
        </w:rPr>
        <w:t>אומנם, שמעתי את דבריו ש</w:t>
      </w:r>
      <w:r>
        <w:rPr>
          <w:rFonts w:hint="cs"/>
          <w:rtl/>
        </w:rPr>
        <w:t>ל השר שטרית, ואני מאוד פסימי לגבי כל ההבטחות העתידיות הפנטסטיות שלו או של הממשלה, ותיכף אתמודד עם זה, אבל כדרכי אני לא יכול לאחר פיגוע מחריד ורצח התינוקת בת שבעת החודשים, שקד אברהם, זכרה לברכה, לעבור לסדר-היום בלי לגנות בכל התיעוב את הפיגוע הזה.</w:t>
      </w:r>
    </w:p>
    <w:p w14:paraId="1BDA43EF" w14:textId="77777777" w:rsidR="00000000" w:rsidRDefault="00F01BE4">
      <w:pPr>
        <w:pStyle w:val="a"/>
        <w:rPr>
          <w:rFonts w:hint="cs"/>
          <w:rtl/>
        </w:rPr>
      </w:pPr>
    </w:p>
    <w:p w14:paraId="1F6CD83B" w14:textId="77777777" w:rsidR="00000000" w:rsidRDefault="00F01BE4">
      <w:pPr>
        <w:pStyle w:val="a"/>
        <w:rPr>
          <w:rFonts w:hint="cs"/>
          <w:rtl/>
        </w:rPr>
      </w:pPr>
      <w:r>
        <w:rPr>
          <w:rFonts w:hint="cs"/>
          <w:rtl/>
        </w:rPr>
        <w:t xml:space="preserve">אני אומר </w:t>
      </w:r>
      <w:r>
        <w:rPr>
          <w:rFonts w:hint="cs"/>
          <w:rtl/>
        </w:rPr>
        <w:t xml:space="preserve">את זה דווקא כמי שמתנגד לנגוהות ולקיומו שם. אני חושב שהוא מקום מיותר ומסוכן, ואין שום סיבה בעולם שהוא יתקיים שם, אבל דווקא לכן אני סבור שהרצח הזה הוא רצח שראוי לכל גינוי. </w:t>
      </w:r>
    </w:p>
    <w:p w14:paraId="2DB00FF3" w14:textId="77777777" w:rsidR="00000000" w:rsidRDefault="00F01BE4">
      <w:pPr>
        <w:pStyle w:val="a"/>
        <w:rPr>
          <w:rFonts w:hint="cs"/>
          <w:rtl/>
        </w:rPr>
      </w:pPr>
    </w:p>
    <w:p w14:paraId="56609FD0" w14:textId="77777777" w:rsidR="00000000" w:rsidRDefault="00F01BE4">
      <w:pPr>
        <w:pStyle w:val="a"/>
        <w:rPr>
          <w:rFonts w:hint="cs"/>
          <w:rtl/>
        </w:rPr>
      </w:pPr>
      <w:r>
        <w:rPr>
          <w:rFonts w:hint="cs"/>
          <w:rtl/>
        </w:rPr>
        <w:t>אולי ישמעו גם ברשות הפלסטינית וגם בצד הפלסטיני לקולה של הנערה סמאח חוג'יראת מביר-אל-</w:t>
      </w:r>
      <w:r>
        <w:rPr>
          <w:rFonts w:hint="cs"/>
          <w:rtl/>
        </w:rPr>
        <w:t xml:space="preserve">מכסור, שבעקבות מכתב הטייסים פנתה וביקשה להפסיק את הטרור ואת הרצח של חפים מפשע. </w:t>
      </w:r>
    </w:p>
    <w:p w14:paraId="53DFD3CA" w14:textId="77777777" w:rsidR="00000000" w:rsidRDefault="00F01BE4">
      <w:pPr>
        <w:pStyle w:val="a"/>
        <w:rPr>
          <w:rFonts w:hint="cs"/>
          <w:rtl/>
        </w:rPr>
      </w:pPr>
    </w:p>
    <w:p w14:paraId="4CCCD56F" w14:textId="77777777" w:rsidR="00000000" w:rsidRDefault="00F01BE4">
      <w:pPr>
        <w:pStyle w:val="a"/>
        <w:rPr>
          <w:rFonts w:hint="cs"/>
          <w:rtl/>
        </w:rPr>
      </w:pPr>
      <w:r>
        <w:rPr>
          <w:rFonts w:hint="cs"/>
          <w:rtl/>
        </w:rPr>
        <w:t>נדמה לי שגם היה ראוי, למרות התנגדותי לסרבנות, להקשיב לטייסים, ואולי היה מאוד-מאוד כדאי, השר שטרית, שגם אנחנו נתחיל להבדיל בין פצצה מתקתקת, שאותה צריך, כמובן, למנוע ולחסל, לבין</w:t>
      </w:r>
      <w:r>
        <w:rPr>
          <w:rFonts w:hint="cs"/>
          <w:rtl/>
        </w:rPr>
        <w:t xml:space="preserve"> פגיעות בלב אוכלוסייה אזרחית, שגורמות למותם של ילדים ונשים חפים מפשע. אם תצא התוצאה הזאת ממכתב הטייסים, לעניות דעתי, זה יועיל לנו כמדינה, זה יועיל לנו כצבא, זה יועיל לנו כאנשים עם ערכים. </w:t>
      </w:r>
    </w:p>
    <w:p w14:paraId="6924D020" w14:textId="77777777" w:rsidR="00000000" w:rsidRDefault="00F01BE4">
      <w:pPr>
        <w:pStyle w:val="a"/>
        <w:rPr>
          <w:rFonts w:hint="cs"/>
          <w:rtl/>
        </w:rPr>
      </w:pPr>
    </w:p>
    <w:p w14:paraId="44513C6F" w14:textId="77777777" w:rsidR="00000000" w:rsidRDefault="00F01BE4">
      <w:pPr>
        <w:pStyle w:val="a"/>
        <w:rPr>
          <w:rFonts w:hint="cs"/>
          <w:rtl/>
        </w:rPr>
      </w:pPr>
      <w:r>
        <w:rPr>
          <w:rFonts w:hint="cs"/>
          <w:rtl/>
        </w:rPr>
        <w:t>אדוני היושב-ראש, עשיתי דבר מדהים, והשר שטרית בוודאי מתפלא, חזרתי לק</w:t>
      </w:r>
      <w:r>
        <w:rPr>
          <w:rFonts w:hint="cs"/>
          <w:rtl/>
        </w:rPr>
        <w:t xml:space="preserve">רוא את הברכות של ראש הממשלה ושל שרי הממשלה לפני שנה. אתה יודע מה היה? </w:t>
      </w:r>
      <w:r>
        <w:rPr>
          <w:rtl/>
        </w:rPr>
        <w:t>–</w:t>
      </w:r>
      <w:r>
        <w:rPr>
          <w:rFonts w:hint="cs"/>
          <w:rtl/>
        </w:rPr>
        <w:t xml:space="preserve"> ברכות לשנה טובה, לצמיחה, לביטחון, לשלום. תעסוקה, פרנסה. אלו ברכות מלפני שנה. ומה קיבלנו? שנה ארורה, שנה מקוללת, אווירה מיואשת ברוב הציבור. שנה רעה, מהרעות שהיו בתולדות ישראל. עשרות-אלפ</w:t>
      </w:r>
      <w:r>
        <w:rPr>
          <w:rFonts w:hint="cs"/>
          <w:rtl/>
        </w:rPr>
        <w:t>י מובטלים חדשים. מאות הרוגים, אלפי פצועים, מצוקה חברתית. עוני מתרחב. מצוקה איומה ונוראה.</w:t>
      </w:r>
    </w:p>
    <w:p w14:paraId="7B883BDF" w14:textId="77777777" w:rsidR="00000000" w:rsidRDefault="00F01BE4">
      <w:pPr>
        <w:pStyle w:val="a"/>
        <w:ind w:firstLine="0"/>
        <w:rPr>
          <w:rFonts w:hint="cs"/>
          <w:rtl/>
        </w:rPr>
      </w:pPr>
    </w:p>
    <w:p w14:paraId="346DDA24" w14:textId="77777777" w:rsidR="00000000" w:rsidRDefault="00F01BE4">
      <w:pPr>
        <w:pStyle w:val="ac"/>
        <w:rPr>
          <w:rtl/>
        </w:rPr>
      </w:pPr>
      <w:r>
        <w:rPr>
          <w:rFonts w:hint="eastAsia"/>
          <w:rtl/>
        </w:rPr>
        <w:t>יוסי</w:t>
      </w:r>
      <w:r>
        <w:rPr>
          <w:rtl/>
        </w:rPr>
        <w:t xml:space="preserve"> שריד (מרצ):</w:t>
      </w:r>
    </w:p>
    <w:p w14:paraId="755661EE" w14:textId="77777777" w:rsidR="00000000" w:rsidRDefault="00F01BE4">
      <w:pPr>
        <w:pStyle w:val="a"/>
        <w:rPr>
          <w:rFonts w:hint="cs"/>
          <w:rtl/>
        </w:rPr>
      </w:pPr>
    </w:p>
    <w:p w14:paraId="0DF7D2E9" w14:textId="77777777" w:rsidR="00000000" w:rsidRDefault="00F01BE4">
      <w:pPr>
        <w:pStyle w:val="a"/>
        <w:rPr>
          <w:rFonts w:hint="cs"/>
          <w:rtl/>
        </w:rPr>
      </w:pPr>
      <w:r>
        <w:rPr>
          <w:rFonts w:hint="cs"/>
          <w:rtl/>
        </w:rPr>
        <w:t>ושחיתות. שחיתות בצמרת.</w:t>
      </w:r>
    </w:p>
    <w:p w14:paraId="7762FA66" w14:textId="77777777" w:rsidR="00000000" w:rsidRDefault="00F01BE4">
      <w:pPr>
        <w:pStyle w:val="a"/>
        <w:ind w:firstLine="0"/>
        <w:rPr>
          <w:rFonts w:hint="cs"/>
          <w:rtl/>
        </w:rPr>
      </w:pPr>
    </w:p>
    <w:p w14:paraId="2B2D1F61" w14:textId="77777777" w:rsidR="00000000" w:rsidRDefault="00F01BE4">
      <w:pPr>
        <w:pStyle w:val="SpeakerCon"/>
        <w:rPr>
          <w:rtl/>
        </w:rPr>
      </w:pPr>
      <w:bookmarkStart w:id="232" w:name="FS000000507T29_09_2003_14_57_29C"/>
      <w:bookmarkEnd w:id="232"/>
      <w:r>
        <w:rPr>
          <w:rtl/>
        </w:rPr>
        <w:t>רן כהן (מרצ):</w:t>
      </w:r>
    </w:p>
    <w:p w14:paraId="7D199DAF" w14:textId="77777777" w:rsidR="00000000" w:rsidRDefault="00F01BE4">
      <w:pPr>
        <w:pStyle w:val="a"/>
        <w:rPr>
          <w:rtl/>
        </w:rPr>
      </w:pPr>
    </w:p>
    <w:p w14:paraId="5AC32D6C" w14:textId="77777777" w:rsidR="00000000" w:rsidRDefault="00F01BE4">
      <w:pPr>
        <w:pStyle w:val="a"/>
        <w:rPr>
          <w:rFonts w:hint="cs"/>
          <w:rtl/>
        </w:rPr>
      </w:pPr>
      <w:r>
        <w:rPr>
          <w:rFonts w:hint="cs"/>
          <w:rtl/>
        </w:rPr>
        <w:t xml:space="preserve">מאחר שזה כתוב אצלי בהמשך והקדמת אותי, אני אגיד </w:t>
      </w:r>
      <w:r>
        <w:rPr>
          <w:rtl/>
        </w:rPr>
        <w:t>–</w:t>
      </w:r>
      <w:r>
        <w:rPr>
          <w:rFonts w:hint="cs"/>
          <w:rtl/>
        </w:rPr>
        <w:t xml:space="preserve"> ושחיתות. שחיתות כמעט לגיטימית בראש השלטון, מונפת בידי השלטון</w:t>
      </w:r>
      <w:r>
        <w:rPr>
          <w:rFonts w:hint="cs"/>
          <w:rtl/>
        </w:rPr>
        <w:t xml:space="preserve">, באותה שנה שבה אותם אנשים הבטיחו לנו שהשנה תהיה ראויה, טובה, נקייה. </w:t>
      </w:r>
    </w:p>
    <w:p w14:paraId="0CB262FA" w14:textId="77777777" w:rsidR="00000000" w:rsidRDefault="00F01BE4">
      <w:pPr>
        <w:pStyle w:val="a"/>
        <w:ind w:firstLine="0"/>
        <w:rPr>
          <w:rFonts w:hint="cs"/>
          <w:rtl/>
        </w:rPr>
      </w:pPr>
    </w:p>
    <w:p w14:paraId="328BC306" w14:textId="77777777" w:rsidR="00000000" w:rsidRDefault="00F01BE4">
      <w:pPr>
        <w:pStyle w:val="ac"/>
        <w:rPr>
          <w:rtl/>
        </w:rPr>
      </w:pPr>
      <w:r>
        <w:rPr>
          <w:rFonts w:hint="eastAsia"/>
          <w:rtl/>
        </w:rPr>
        <w:t>מוחמד</w:t>
      </w:r>
      <w:r>
        <w:rPr>
          <w:rtl/>
        </w:rPr>
        <w:t xml:space="preserve"> ברכה (חד"ש-תע"ל):</w:t>
      </w:r>
    </w:p>
    <w:p w14:paraId="36C58B7B" w14:textId="77777777" w:rsidR="00000000" w:rsidRDefault="00F01BE4">
      <w:pPr>
        <w:pStyle w:val="a"/>
        <w:rPr>
          <w:rFonts w:hint="cs"/>
          <w:rtl/>
        </w:rPr>
      </w:pPr>
    </w:p>
    <w:p w14:paraId="5384C067" w14:textId="77777777" w:rsidR="00000000" w:rsidRDefault="00F01BE4">
      <w:pPr>
        <w:pStyle w:val="a"/>
        <w:rPr>
          <w:rFonts w:hint="cs"/>
          <w:rtl/>
        </w:rPr>
      </w:pPr>
      <w:r>
        <w:rPr>
          <w:rFonts w:hint="cs"/>
          <w:rtl/>
        </w:rPr>
        <w:t>כאשר אמרו את מה שאמרו, העם לא ידע שהם מושחתים, אבל הם ידעו שהם מושחתים.</w:t>
      </w:r>
    </w:p>
    <w:p w14:paraId="26D61DA4" w14:textId="77777777" w:rsidR="00000000" w:rsidRDefault="00F01BE4">
      <w:pPr>
        <w:pStyle w:val="a"/>
        <w:ind w:firstLine="0"/>
        <w:rPr>
          <w:rFonts w:hint="cs"/>
          <w:rtl/>
        </w:rPr>
      </w:pPr>
    </w:p>
    <w:p w14:paraId="7F3BD778" w14:textId="77777777" w:rsidR="00000000" w:rsidRDefault="00F01BE4">
      <w:pPr>
        <w:pStyle w:val="ad"/>
        <w:rPr>
          <w:rtl/>
        </w:rPr>
      </w:pPr>
      <w:r>
        <w:rPr>
          <w:rtl/>
        </w:rPr>
        <w:t>היו"ר ראובן ריבלין:</w:t>
      </w:r>
    </w:p>
    <w:p w14:paraId="35C60DF5" w14:textId="77777777" w:rsidR="00000000" w:rsidRDefault="00F01BE4">
      <w:pPr>
        <w:pStyle w:val="a"/>
        <w:rPr>
          <w:rtl/>
        </w:rPr>
      </w:pPr>
    </w:p>
    <w:p w14:paraId="0A12311F" w14:textId="77777777" w:rsidR="00000000" w:rsidRDefault="00F01BE4">
      <w:pPr>
        <w:pStyle w:val="a"/>
        <w:rPr>
          <w:rFonts w:hint="cs"/>
          <w:rtl/>
        </w:rPr>
      </w:pPr>
      <w:r>
        <w:rPr>
          <w:rFonts w:hint="cs"/>
          <w:rtl/>
        </w:rPr>
        <w:t>חבר הכנסת כהן, אתה תאמר לי מתי החברים מפריעים לך. כי ברגע שתאמר לי</w:t>
      </w:r>
      <w:r>
        <w:rPr>
          <w:rFonts w:hint="cs"/>
          <w:rtl/>
        </w:rPr>
        <w:t xml:space="preserve"> שהם לא מפריעים לך, זה יהיה על חשבונך. אם תאמר לי שהם מפריעים לך - - - </w:t>
      </w:r>
    </w:p>
    <w:p w14:paraId="76F31FD1" w14:textId="77777777" w:rsidR="00000000" w:rsidRDefault="00F01BE4">
      <w:pPr>
        <w:pStyle w:val="a"/>
        <w:ind w:firstLine="0"/>
        <w:rPr>
          <w:rFonts w:hint="cs"/>
          <w:rtl/>
        </w:rPr>
      </w:pPr>
    </w:p>
    <w:p w14:paraId="68187F8C" w14:textId="77777777" w:rsidR="00000000" w:rsidRDefault="00F01BE4">
      <w:pPr>
        <w:pStyle w:val="SpeakerCon"/>
        <w:rPr>
          <w:rtl/>
        </w:rPr>
      </w:pPr>
      <w:bookmarkStart w:id="233" w:name="FS000000507T29_09_2003_14_59_35C"/>
      <w:bookmarkEnd w:id="233"/>
      <w:r>
        <w:rPr>
          <w:rtl/>
        </w:rPr>
        <w:t>רן כהן (מרצ):</w:t>
      </w:r>
    </w:p>
    <w:p w14:paraId="0EE209FC" w14:textId="77777777" w:rsidR="00000000" w:rsidRDefault="00F01BE4">
      <w:pPr>
        <w:pStyle w:val="a"/>
        <w:rPr>
          <w:rtl/>
        </w:rPr>
      </w:pPr>
    </w:p>
    <w:p w14:paraId="10A5C026" w14:textId="77777777" w:rsidR="00000000" w:rsidRDefault="00F01BE4">
      <w:pPr>
        <w:pStyle w:val="a"/>
        <w:rPr>
          <w:rFonts w:hint="cs"/>
          <w:rtl/>
        </w:rPr>
      </w:pPr>
      <w:r>
        <w:rPr>
          <w:rFonts w:hint="cs"/>
          <w:rtl/>
        </w:rPr>
        <w:t>כבר תיארתי לעצמי שבאדיבותך ובטוב לבך תשים את זה עלי. לכן אני מציע שתיתן לי לדבר.</w:t>
      </w:r>
    </w:p>
    <w:p w14:paraId="41C91CBD" w14:textId="77777777" w:rsidR="00000000" w:rsidRDefault="00F01BE4">
      <w:pPr>
        <w:pStyle w:val="a"/>
        <w:ind w:firstLine="0"/>
        <w:rPr>
          <w:rFonts w:hint="cs"/>
          <w:rtl/>
        </w:rPr>
      </w:pPr>
    </w:p>
    <w:p w14:paraId="5B605B92" w14:textId="77777777" w:rsidR="00000000" w:rsidRDefault="00F01BE4">
      <w:pPr>
        <w:pStyle w:val="ad"/>
        <w:rPr>
          <w:rtl/>
        </w:rPr>
      </w:pPr>
      <w:r>
        <w:rPr>
          <w:rtl/>
        </w:rPr>
        <w:t>היו"ר ראובן ריבלין:</w:t>
      </w:r>
    </w:p>
    <w:p w14:paraId="1AA5D2DF" w14:textId="77777777" w:rsidR="00000000" w:rsidRDefault="00F01BE4">
      <w:pPr>
        <w:pStyle w:val="a"/>
        <w:rPr>
          <w:rtl/>
        </w:rPr>
      </w:pPr>
    </w:p>
    <w:p w14:paraId="66977EE4" w14:textId="77777777" w:rsidR="00000000" w:rsidRDefault="00F01BE4">
      <w:pPr>
        <w:pStyle w:val="a"/>
        <w:rPr>
          <w:rFonts w:hint="cs"/>
          <w:rtl/>
        </w:rPr>
      </w:pPr>
      <w:r>
        <w:rPr>
          <w:rFonts w:hint="cs"/>
          <w:rtl/>
        </w:rPr>
        <w:t>אתן לך לדבר.</w:t>
      </w:r>
    </w:p>
    <w:p w14:paraId="5CEBCE6A" w14:textId="77777777" w:rsidR="00000000" w:rsidRDefault="00F01BE4">
      <w:pPr>
        <w:pStyle w:val="a"/>
        <w:ind w:firstLine="0"/>
        <w:rPr>
          <w:rFonts w:hint="cs"/>
          <w:rtl/>
        </w:rPr>
      </w:pPr>
    </w:p>
    <w:p w14:paraId="5D5A8D53" w14:textId="77777777" w:rsidR="00000000" w:rsidRDefault="00F01BE4">
      <w:pPr>
        <w:pStyle w:val="SpeakerCon"/>
        <w:rPr>
          <w:rtl/>
        </w:rPr>
      </w:pPr>
      <w:bookmarkStart w:id="234" w:name="FS000000507T29_09_2003_14_59_59C"/>
      <w:bookmarkEnd w:id="234"/>
      <w:r>
        <w:rPr>
          <w:rtl/>
        </w:rPr>
        <w:t>רן כהן (מרצ):</w:t>
      </w:r>
    </w:p>
    <w:p w14:paraId="75EC9AAA" w14:textId="77777777" w:rsidR="00000000" w:rsidRDefault="00F01BE4">
      <w:pPr>
        <w:pStyle w:val="a"/>
        <w:rPr>
          <w:rtl/>
        </w:rPr>
      </w:pPr>
    </w:p>
    <w:p w14:paraId="10F67315" w14:textId="77777777" w:rsidR="00000000" w:rsidRDefault="00F01BE4">
      <w:pPr>
        <w:pStyle w:val="a"/>
        <w:rPr>
          <w:rFonts w:hint="cs"/>
          <w:rtl/>
        </w:rPr>
      </w:pPr>
      <w:r>
        <w:rPr>
          <w:rFonts w:hint="cs"/>
          <w:rtl/>
        </w:rPr>
        <w:t>אבל מה קרה, השר שטרית? חזרתי וגם קרא</w:t>
      </w:r>
      <w:r>
        <w:rPr>
          <w:rFonts w:hint="cs"/>
          <w:rtl/>
        </w:rPr>
        <w:t>תי את הברכות של השרים ושל ראש הממשלה השנה. אותן ברכות, אותן הבטחות. אותם דברים בדיוק. כלומר, המלים הן חסרות ערך - חסרות ערך של הבטחה, חסרות ערך שמזין את העם באיזה כיוון שהוא, באיזו ציפייה, באיזו תקווה.</w:t>
      </w:r>
    </w:p>
    <w:p w14:paraId="59A9A1E7" w14:textId="77777777" w:rsidR="00000000" w:rsidRDefault="00F01BE4">
      <w:pPr>
        <w:pStyle w:val="a"/>
        <w:rPr>
          <w:rFonts w:hint="cs"/>
          <w:rtl/>
        </w:rPr>
      </w:pPr>
    </w:p>
    <w:p w14:paraId="5BB4FA60" w14:textId="77777777" w:rsidR="00000000" w:rsidRDefault="00F01BE4">
      <w:pPr>
        <w:pStyle w:val="a"/>
        <w:rPr>
          <w:rFonts w:hint="cs"/>
          <w:rtl/>
        </w:rPr>
      </w:pPr>
      <w:r>
        <w:rPr>
          <w:rFonts w:hint="cs"/>
          <w:rtl/>
        </w:rPr>
        <w:t>מה קיבלנו לעומת זאת? קיבלנו עכשיו קיצוץ של 10 מיליארד</w:t>
      </w:r>
      <w:r>
        <w:rPr>
          <w:rFonts w:hint="cs"/>
          <w:rtl/>
        </w:rPr>
        <w:t xml:space="preserve">י שקל, שבתוכם 2.6 מיליארדי שקלים הם שירותי משרדי הממשלה - קיצוץ בחינוך, קיצוץ בבריאות, קיצוץ ברווחה; קיצוץ ברוב השירותים שהאזרח מקבל מהמדינה. זה קיצוץ של עוד 600 מיליון שקל מקצבאות הילדים. אני רוצה להזכיר: זה לא מצב שבו נעשתה השוואה </w:t>
      </w:r>
      <w:r>
        <w:rPr>
          <w:rtl/>
        </w:rPr>
        <w:t>–</w:t>
      </w:r>
      <w:r>
        <w:rPr>
          <w:rFonts w:hint="cs"/>
          <w:rtl/>
        </w:rPr>
        <w:t xml:space="preserve"> לקחו 600 מיליון שקל ו</w:t>
      </w:r>
      <w:r>
        <w:rPr>
          <w:rFonts w:hint="cs"/>
          <w:rtl/>
        </w:rPr>
        <w:t>הזיזו אותם מילדים שלא מגיע להם לכלל הילדים. לא, זה קיצוץ פרך. אגב, אחרי קיצוץ קודם של כ-2 מיליארדי שקלים בקצבאות הילדים, ומבטיחים עוד.</w:t>
      </w:r>
    </w:p>
    <w:p w14:paraId="48F61E73" w14:textId="77777777" w:rsidR="00000000" w:rsidRDefault="00F01BE4">
      <w:pPr>
        <w:pStyle w:val="a"/>
        <w:rPr>
          <w:rFonts w:hint="cs"/>
          <w:rtl/>
        </w:rPr>
      </w:pPr>
    </w:p>
    <w:p w14:paraId="24FAF8FF" w14:textId="77777777" w:rsidR="00000000" w:rsidRDefault="00F01BE4">
      <w:pPr>
        <w:pStyle w:val="a"/>
        <w:rPr>
          <w:rFonts w:hint="cs"/>
          <w:rtl/>
        </w:rPr>
      </w:pPr>
      <w:r>
        <w:rPr>
          <w:rFonts w:hint="cs"/>
          <w:rtl/>
        </w:rPr>
        <w:t xml:space="preserve">מה עוד קיבלנו בתוך הברכות של ראש השנה? </w:t>
      </w:r>
      <w:r>
        <w:rPr>
          <w:rtl/>
        </w:rPr>
        <w:t>–</w:t>
      </w:r>
      <w:r>
        <w:rPr>
          <w:rFonts w:hint="cs"/>
          <w:rtl/>
        </w:rPr>
        <w:t xml:space="preserve"> קיצוץ של 350 מיליון שקל מהזכויות של הפרישה לגמלאות. מה עוד? </w:t>
      </w:r>
      <w:r>
        <w:rPr>
          <w:rtl/>
        </w:rPr>
        <w:t>–</w:t>
      </w:r>
      <w:r>
        <w:rPr>
          <w:rFonts w:hint="cs"/>
          <w:rtl/>
        </w:rPr>
        <w:t xml:space="preserve"> קיצוץ של  275 מיל</w:t>
      </w:r>
      <w:r>
        <w:rPr>
          <w:rFonts w:hint="cs"/>
          <w:rtl/>
        </w:rPr>
        <w:t>יון שקל מהרשויות המקומיות. היום היתה ישיבה של הוועדה לזכויות הילד. השר שטרית, הרשויות החלשות אינן מצליחות לשלם 25% מהתשלום עבור ילדים בסיכון  שאמורים להיות במוסדות שישמרו עליהם מפני סכנה לחייהם. הקיצוץ הזה יפגע עוד יותר בילדים מן הסוג הזה, ועוד יותר ברשויו</w:t>
      </w:r>
      <w:r>
        <w:rPr>
          <w:rFonts w:hint="cs"/>
          <w:rtl/>
        </w:rPr>
        <w:t xml:space="preserve">ת מן הסוג הזה. </w:t>
      </w:r>
    </w:p>
    <w:p w14:paraId="4B2F1299" w14:textId="77777777" w:rsidR="00000000" w:rsidRDefault="00F01BE4">
      <w:pPr>
        <w:pStyle w:val="a"/>
        <w:ind w:firstLine="0"/>
        <w:rPr>
          <w:rFonts w:hint="cs"/>
          <w:rtl/>
        </w:rPr>
      </w:pPr>
    </w:p>
    <w:p w14:paraId="67E947C1" w14:textId="77777777" w:rsidR="00000000" w:rsidRDefault="00F01BE4">
      <w:pPr>
        <w:pStyle w:val="ac"/>
        <w:rPr>
          <w:rtl/>
        </w:rPr>
      </w:pPr>
      <w:r>
        <w:rPr>
          <w:rFonts w:hint="eastAsia"/>
          <w:rtl/>
        </w:rPr>
        <w:t>יוסי</w:t>
      </w:r>
      <w:r>
        <w:rPr>
          <w:rtl/>
        </w:rPr>
        <w:t xml:space="preserve"> שריד (מרצ):</w:t>
      </w:r>
    </w:p>
    <w:p w14:paraId="7B729E96" w14:textId="77777777" w:rsidR="00000000" w:rsidRDefault="00F01BE4">
      <w:pPr>
        <w:pStyle w:val="a"/>
        <w:rPr>
          <w:rFonts w:hint="cs"/>
          <w:rtl/>
        </w:rPr>
      </w:pPr>
    </w:p>
    <w:p w14:paraId="773ADAC6" w14:textId="77777777" w:rsidR="00000000" w:rsidRDefault="00F01BE4">
      <w:pPr>
        <w:pStyle w:val="a"/>
        <w:rPr>
          <w:rFonts w:hint="cs"/>
          <w:rtl/>
        </w:rPr>
      </w:pPr>
      <w:r>
        <w:rPr>
          <w:rFonts w:hint="cs"/>
          <w:rtl/>
        </w:rPr>
        <w:t>זה נכון שרוצים לבטל את הוועדה למעמד הילד?</w:t>
      </w:r>
    </w:p>
    <w:p w14:paraId="27E7C88E" w14:textId="77777777" w:rsidR="00000000" w:rsidRDefault="00F01BE4">
      <w:pPr>
        <w:pStyle w:val="a"/>
        <w:ind w:firstLine="0"/>
        <w:rPr>
          <w:rFonts w:hint="cs"/>
          <w:rtl/>
        </w:rPr>
      </w:pPr>
    </w:p>
    <w:p w14:paraId="0205B559" w14:textId="77777777" w:rsidR="00000000" w:rsidRDefault="00F01BE4">
      <w:pPr>
        <w:pStyle w:val="SpeakerCon"/>
        <w:rPr>
          <w:rtl/>
        </w:rPr>
      </w:pPr>
      <w:bookmarkStart w:id="235" w:name="FS000000507T29_09_2003_15_04_38C"/>
      <w:bookmarkEnd w:id="235"/>
      <w:r>
        <w:rPr>
          <w:rtl/>
        </w:rPr>
        <w:t>רן כהן (מרצ):</w:t>
      </w:r>
    </w:p>
    <w:p w14:paraId="300ACEEE" w14:textId="77777777" w:rsidR="00000000" w:rsidRDefault="00F01BE4">
      <w:pPr>
        <w:pStyle w:val="a"/>
        <w:rPr>
          <w:rtl/>
        </w:rPr>
      </w:pPr>
    </w:p>
    <w:p w14:paraId="29B151C3" w14:textId="77777777" w:rsidR="00000000" w:rsidRDefault="00F01BE4">
      <w:pPr>
        <w:pStyle w:val="a"/>
        <w:rPr>
          <w:rFonts w:hint="cs"/>
          <w:rtl/>
        </w:rPr>
      </w:pPr>
      <w:r>
        <w:rPr>
          <w:rFonts w:hint="cs"/>
          <w:rtl/>
        </w:rPr>
        <w:t>כן, אבל על זה היושב-ראש יענה. זה על חשבון הזמן שלו.</w:t>
      </w:r>
    </w:p>
    <w:p w14:paraId="129A7365" w14:textId="77777777" w:rsidR="00000000" w:rsidRDefault="00F01BE4">
      <w:pPr>
        <w:pStyle w:val="a"/>
        <w:ind w:firstLine="0"/>
        <w:rPr>
          <w:rFonts w:hint="cs"/>
          <w:rtl/>
        </w:rPr>
      </w:pPr>
    </w:p>
    <w:p w14:paraId="4A499D18" w14:textId="77777777" w:rsidR="00000000" w:rsidRDefault="00F01BE4">
      <w:pPr>
        <w:pStyle w:val="ad"/>
        <w:rPr>
          <w:rtl/>
        </w:rPr>
      </w:pPr>
      <w:r>
        <w:rPr>
          <w:rtl/>
        </w:rPr>
        <w:t>היו"ר ראובן ריבלין:</w:t>
      </w:r>
    </w:p>
    <w:p w14:paraId="051C6C6D" w14:textId="77777777" w:rsidR="00000000" w:rsidRDefault="00F01BE4">
      <w:pPr>
        <w:pStyle w:val="a"/>
        <w:rPr>
          <w:rtl/>
        </w:rPr>
      </w:pPr>
    </w:p>
    <w:p w14:paraId="2E7848BF" w14:textId="77777777" w:rsidR="00000000" w:rsidRDefault="00F01BE4">
      <w:pPr>
        <w:pStyle w:val="a"/>
        <w:rPr>
          <w:rFonts w:hint="cs"/>
          <w:rtl/>
        </w:rPr>
      </w:pPr>
      <w:r>
        <w:rPr>
          <w:rFonts w:hint="cs"/>
          <w:rtl/>
        </w:rPr>
        <w:t>חלילה, לא לבטל אותה, אלא פשוט להכפיף אותה לוועדה. אין צורך יותר בוועדות שהן לא ועדות סטטו</w:t>
      </w:r>
      <w:r>
        <w:rPr>
          <w:rFonts w:hint="cs"/>
          <w:rtl/>
        </w:rPr>
        <w:t>טוריות. אני רוצה להוסיף, כי השאלה חשובה. אנחנו יוצרים ועדות שבהן יש יושב-ראש אחד וחברים לא באים. יש לנו עשר ועדות סטטוטוריות וועדות משנה. בהחלט, הוועדה לזכויות הילד יהיה לה מקום נכבד כוועדת משנה של ועדת העבודה והרווחה, וגם לא יהיו ישיבות כפולות של ועדת העב</w:t>
      </w:r>
      <w:r>
        <w:rPr>
          <w:rFonts w:hint="cs"/>
          <w:rtl/>
        </w:rPr>
        <w:t xml:space="preserve">ודה והרווחה והוועדה לזכויות הילד. יש לנו היום 20 ועדות, כאשר יש סיעות עם שניים או שלושה חברי כנסת. איך הם יהיו ב-20 ועדות? נוצר מצב שבו יש יושב-ראש ומקבלים החלטות. אבל, כמובן, יכול להיות שנקבע את הוועדה לזכויות הילד כוועדה סטטוטורית. זו בהחלט הצעה ראויה. </w:t>
      </w:r>
    </w:p>
    <w:p w14:paraId="578B953C" w14:textId="77777777" w:rsidR="00000000" w:rsidRDefault="00F01BE4">
      <w:pPr>
        <w:pStyle w:val="a"/>
        <w:ind w:firstLine="0"/>
        <w:rPr>
          <w:rFonts w:hint="cs"/>
          <w:rtl/>
        </w:rPr>
      </w:pPr>
    </w:p>
    <w:p w14:paraId="20E91470" w14:textId="77777777" w:rsidR="00000000" w:rsidRDefault="00F01BE4">
      <w:pPr>
        <w:pStyle w:val="ac"/>
        <w:rPr>
          <w:rtl/>
        </w:rPr>
      </w:pPr>
      <w:r>
        <w:rPr>
          <w:rFonts w:hint="eastAsia"/>
          <w:rtl/>
        </w:rPr>
        <w:t>השר</w:t>
      </w:r>
      <w:r>
        <w:rPr>
          <w:rtl/>
        </w:rPr>
        <w:t xml:space="preserve"> מאיר שטרית:</w:t>
      </w:r>
    </w:p>
    <w:p w14:paraId="28C1C6E9" w14:textId="77777777" w:rsidR="00000000" w:rsidRDefault="00F01BE4">
      <w:pPr>
        <w:pStyle w:val="a"/>
        <w:rPr>
          <w:rFonts w:hint="cs"/>
          <w:rtl/>
        </w:rPr>
      </w:pPr>
    </w:p>
    <w:p w14:paraId="2CF8914B" w14:textId="77777777" w:rsidR="00000000" w:rsidRDefault="00F01BE4">
      <w:pPr>
        <w:pStyle w:val="a"/>
        <w:rPr>
          <w:rFonts w:hint="cs"/>
          <w:rtl/>
        </w:rPr>
      </w:pPr>
      <w:r>
        <w:rPr>
          <w:rFonts w:hint="cs"/>
          <w:rtl/>
        </w:rPr>
        <w:t>צריך לבטל את כל הוועדות האחרות.</w:t>
      </w:r>
    </w:p>
    <w:p w14:paraId="56EAAA02" w14:textId="77777777" w:rsidR="00000000" w:rsidRDefault="00F01BE4">
      <w:pPr>
        <w:pStyle w:val="a"/>
        <w:ind w:firstLine="0"/>
        <w:rPr>
          <w:rFonts w:hint="cs"/>
          <w:rtl/>
        </w:rPr>
      </w:pPr>
    </w:p>
    <w:p w14:paraId="0388FEAC" w14:textId="77777777" w:rsidR="00000000" w:rsidRDefault="00F01BE4">
      <w:pPr>
        <w:pStyle w:val="SpeakerCon"/>
        <w:rPr>
          <w:rtl/>
        </w:rPr>
      </w:pPr>
      <w:bookmarkStart w:id="236" w:name="FS000000507T29_09_2003_14_52_53C"/>
      <w:bookmarkEnd w:id="236"/>
      <w:r>
        <w:rPr>
          <w:rtl/>
        </w:rPr>
        <w:t>רן כהן (מרצ):</w:t>
      </w:r>
    </w:p>
    <w:p w14:paraId="399ECE32" w14:textId="77777777" w:rsidR="00000000" w:rsidRDefault="00F01BE4">
      <w:pPr>
        <w:pStyle w:val="a"/>
        <w:rPr>
          <w:rtl/>
        </w:rPr>
      </w:pPr>
    </w:p>
    <w:p w14:paraId="1C593978" w14:textId="77777777" w:rsidR="00000000" w:rsidRDefault="00F01BE4">
      <w:pPr>
        <w:pStyle w:val="a"/>
        <w:rPr>
          <w:rFonts w:hint="cs"/>
          <w:rtl/>
        </w:rPr>
      </w:pPr>
      <w:r>
        <w:rPr>
          <w:rFonts w:hint="cs"/>
          <w:rtl/>
        </w:rPr>
        <w:t>אדוני היושב-ראש, נוסף על הקיצוצים האלה, שכבר הוזרמו אלינו, מתכוונים לעשות עוד שני דברים: האחד, לדחות את הפרישה לגמלאות לגיל 67, דבר שבפועל יעשה - לא יותר עבודה; הוא יעשה רק דבר אחד - יקטין א</w:t>
      </w:r>
      <w:r>
        <w:rPr>
          <w:rFonts w:hint="cs"/>
          <w:rtl/>
        </w:rPr>
        <w:t>ת הפנסיה שיקבלו האנשים ביציאתם לגמלאות, משום שהם לא יעבדו עד גיל 67, ורק מי שיגיע לגיל 67 יקבל אותה פנסיה. הרי זו כל הכוונה של העניין.</w:t>
      </w:r>
    </w:p>
    <w:p w14:paraId="25FE7A40" w14:textId="77777777" w:rsidR="00000000" w:rsidRDefault="00F01BE4">
      <w:pPr>
        <w:pStyle w:val="a"/>
        <w:rPr>
          <w:rFonts w:hint="cs"/>
          <w:rtl/>
        </w:rPr>
      </w:pPr>
    </w:p>
    <w:p w14:paraId="2EA4B1EF" w14:textId="77777777" w:rsidR="00000000" w:rsidRDefault="00F01BE4">
      <w:pPr>
        <w:pStyle w:val="a"/>
        <w:rPr>
          <w:rFonts w:hint="cs"/>
          <w:rtl/>
        </w:rPr>
      </w:pPr>
      <w:r>
        <w:rPr>
          <w:rFonts w:hint="cs"/>
          <w:rtl/>
        </w:rPr>
        <w:t xml:space="preserve">אבל אחרון לא חביב, ביני לבין השר שטרית, שמתכוונים גם לפגוע לא רק בחוק הדיור הציבורי, אלא בזכויות הדיירים בדיור הציבורי, </w:t>
      </w:r>
      <w:r>
        <w:rPr>
          <w:rFonts w:hint="cs"/>
          <w:rtl/>
        </w:rPr>
        <w:t>דבר שהוא קטלני מכל בחינה שהיא. אין חלקה טובה בארץ הזאת, בתחום החברתי, שלא מכסחים אותה עם גרזן, וזאת אחת מהן.</w:t>
      </w:r>
    </w:p>
    <w:p w14:paraId="7F4AD8A4" w14:textId="77777777" w:rsidR="00000000" w:rsidRDefault="00F01BE4">
      <w:pPr>
        <w:pStyle w:val="a"/>
        <w:rPr>
          <w:rFonts w:hint="cs"/>
          <w:rtl/>
        </w:rPr>
      </w:pPr>
    </w:p>
    <w:p w14:paraId="7565FBF8" w14:textId="77777777" w:rsidR="00000000" w:rsidRDefault="00F01BE4">
      <w:pPr>
        <w:pStyle w:val="a"/>
        <w:rPr>
          <w:rFonts w:hint="cs"/>
          <w:rtl/>
        </w:rPr>
      </w:pPr>
      <w:r>
        <w:rPr>
          <w:rFonts w:hint="cs"/>
          <w:rtl/>
        </w:rPr>
        <w:t>אדוני היושב-ראש, אני חייב לומר לך: אילו הייתי יודע שמשהו טוב יצא מהעניין הזה, ושמעתי כאן את כל ההבטחות על הצמיחה ועל התעסוקה וכל הדברים הללו, היית</w:t>
      </w:r>
      <w:r>
        <w:rPr>
          <w:rFonts w:hint="cs"/>
          <w:rtl/>
        </w:rPr>
        <w:t>י מדבר אחרת. אני אומר לך, השר שטרית, שמע מה שאני אומר לך, מכל הגזירות האלה מה שיצא זה רק רעה חולה מבחינה חברתית, ורק המשך המיתון מבחינה כלכלית. לא תהיה צמיחה מגזירות. אתה יודע למה? אני אגיד לך למה.</w:t>
      </w:r>
    </w:p>
    <w:p w14:paraId="6480449D" w14:textId="77777777" w:rsidR="00000000" w:rsidRDefault="00F01BE4">
      <w:pPr>
        <w:pStyle w:val="a"/>
        <w:rPr>
          <w:rFonts w:hint="cs"/>
          <w:rtl/>
        </w:rPr>
      </w:pPr>
    </w:p>
    <w:p w14:paraId="27D52E0D" w14:textId="77777777" w:rsidR="00000000" w:rsidRDefault="00F01BE4">
      <w:pPr>
        <w:pStyle w:val="a"/>
        <w:rPr>
          <w:rFonts w:hint="cs"/>
          <w:rtl/>
        </w:rPr>
      </w:pPr>
      <w:r>
        <w:rPr>
          <w:rFonts w:hint="cs"/>
          <w:rtl/>
        </w:rPr>
        <w:t>הלכתי ובדקתי את כל ארבע התוכניות הקודמות בשנתיים האחרונות</w:t>
      </w:r>
      <w:r>
        <w:rPr>
          <w:rFonts w:hint="cs"/>
          <w:rtl/>
        </w:rPr>
        <w:t>, ולקחתי אותן. קיצוץ של כ-26 מיליארד שקל במצטבר. הכול בכול. וב-26 מיליארד השקלים האלה אני מוצא שכ-6 מיליארדים נלקחו מקצבאות הביטוח הלאומי - זכאות עד גיל הפנסיה, קצבאות ביטוח לאומי, פריסה ברוחב, פנסיות תקציביות, הבטחת הכנסה, קצבאות ילדים, מענקי לידה ועוד וע</w:t>
      </w:r>
      <w:r>
        <w:rPr>
          <w:rFonts w:hint="cs"/>
          <w:rtl/>
        </w:rPr>
        <w:t>וד. עוד 7 מיליארדי שקל זה נטל המסים, במרכז העניין גם העלאת המע"מ והעלאת ארנונה, ביטול פטור לעקרות-בית וכן הלאה וכן הלאה. עוד 6 מיליארדי שקל זה הפחתות בתקציב, שזה ברובו הגדול שירותים לציבור.</w:t>
      </w:r>
    </w:p>
    <w:p w14:paraId="38547B98" w14:textId="77777777" w:rsidR="00000000" w:rsidRDefault="00F01BE4">
      <w:pPr>
        <w:pStyle w:val="a"/>
        <w:rPr>
          <w:rFonts w:hint="cs"/>
          <w:rtl/>
        </w:rPr>
      </w:pPr>
    </w:p>
    <w:p w14:paraId="1C164C04" w14:textId="77777777" w:rsidR="00000000" w:rsidRDefault="00F01BE4">
      <w:pPr>
        <w:pStyle w:val="a"/>
        <w:rPr>
          <w:rFonts w:hint="cs"/>
          <w:rtl/>
        </w:rPr>
      </w:pPr>
      <w:r>
        <w:rPr>
          <w:rFonts w:hint="cs"/>
          <w:rtl/>
        </w:rPr>
        <w:t>מה היתה התוצאה של כל הקיצוצים האלה? צמיחה? לא, קמילה. היתה רווחה?</w:t>
      </w:r>
      <w:r>
        <w:rPr>
          <w:rFonts w:hint="cs"/>
          <w:rtl/>
        </w:rPr>
        <w:t xml:space="preserve"> לא, מצוקה. היתה תעסוקה? לא, נוספו עשרות-אלפי מובטלים חדשים. אפילו ויקי קנפו כבר חזרה למצפה-רמון, והתקווה מאתנו והלאה. </w:t>
      </w:r>
    </w:p>
    <w:p w14:paraId="1E6EE81B" w14:textId="77777777" w:rsidR="00000000" w:rsidRDefault="00F01BE4">
      <w:pPr>
        <w:pStyle w:val="a"/>
        <w:rPr>
          <w:rFonts w:hint="cs"/>
          <w:rtl/>
        </w:rPr>
      </w:pPr>
    </w:p>
    <w:p w14:paraId="1FCB258F" w14:textId="77777777" w:rsidR="00000000" w:rsidRDefault="00F01BE4">
      <w:pPr>
        <w:pStyle w:val="a"/>
        <w:rPr>
          <w:rFonts w:hint="cs"/>
          <w:rtl/>
        </w:rPr>
      </w:pPr>
      <w:r>
        <w:rPr>
          <w:rFonts w:hint="cs"/>
          <w:rtl/>
        </w:rPr>
        <w:t>השר שטרית, תראה מה עומד מול מה. אני חייב לומר לך את זה, כיוון שאילו באמת היה מדובר על המצוקה האיומה והנוראה, שאין מאין לקחת, ואילו הדבר</w:t>
      </w:r>
      <w:r>
        <w:rPr>
          <w:rFonts w:hint="cs"/>
          <w:rtl/>
        </w:rPr>
        <w:t xml:space="preserve"> הזה גם היה נלקח ומופנה לצמיחה, עוד אפשר היה באיזו צורה לומר, בסדר, אנחנו חיים עם זה, לטובת המשק, לטובת החברה, לטובת העתיד. אבל זו לא האמת. למה? דבר ראשון, משום שאין שום תקציב מעודד צמיחה. לא תהיה צמיחה, השר שטרית, אם בארץ לא יתחיל תהליך שלום, מצד אחד, ואם</w:t>
      </w:r>
      <w:r>
        <w:rPr>
          <w:rFonts w:hint="cs"/>
          <w:rtl/>
        </w:rPr>
        <w:t xml:space="preserve"> לא תהיה הפניה אדירה של תקציבים לעידוד תעסוקה ולעידוד השקעות, מצד שני, וזה לא קורה, לא זה ולא זה.</w:t>
      </w:r>
    </w:p>
    <w:p w14:paraId="4F6C98F1" w14:textId="77777777" w:rsidR="00000000" w:rsidRDefault="00F01BE4">
      <w:pPr>
        <w:pStyle w:val="a"/>
        <w:rPr>
          <w:rFonts w:hint="cs"/>
          <w:rtl/>
        </w:rPr>
      </w:pPr>
    </w:p>
    <w:p w14:paraId="14344605" w14:textId="77777777" w:rsidR="00000000" w:rsidRDefault="00F01BE4">
      <w:pPr>
        <w:pStyle w:val="a"/>
        <w:rPr>
          <w:rFonts w:hint="cs"/>
          <w:rtl/>
        </w:rPr>
      </w:pPr>
      <w:r>
        <w:rPr>
          <w:rFonts w:hint="cs"/>
          <w:rtl/>
        </w:rPr>
        <w:t>יתר על כן, הממשלה מקצצת עוד 700 מיליון שקל מקצבאות ילדים, היא לא מבטלת את משרד הדתות, שם היא היתה יכולה לחסוך את 700 המיליון האלה. זה 1.6 מיליארד שקל, שהעברת</w:t>
      </w:r>
      <w:r>
        <w:rPr>
          <w:rFonts w:hint="cs"/>
          <w:rtl/>
        </w:rPr>
        <w:t>ם היום לרשויות המקומיות היתה משיגה את התוצאה.</w:t>
      </w:r>
    </w:p>
    <w:p w14:paraId="346EF9F2" w14:textId="77777777" w:rsidR="00000000" w:rsidRDefault="00F01BE4">
      <w:pPr>
        <w:pStyle w:val="a"/>
        <w:rPr>
          <w:rFonts w:hint="cs"/>
          <w:rtl/>
        </w:rPr>
      </w:pPr>
    </w:p>
    <w:p w14:paraId="2077815F" w14:textId="77777777" w:rsidR="00000000" w:rsidRDefault="00F01BE4">
      <w:pPr>
        <w:pStyle w:val="a"/>
        <w:rPr>
          <w:rFonts w:hint="cs"/>
          <w:rtl/>
        </w:rPr>
      </w:pPr>
      <w:r>
        <w:rPr>
          <w:rFonts w:hint="cs"/>
          <w:rtl/>
        </w:rPr>
        <w:t>דוגמה שנייה. הממשלה מקצצת 2.6 מיליארדים בשירותי החינוך, הבריאות, הרווחה, משרדי הממשלה כולם, אבל הממשלה מחזירה 2 מיליארדי שקל לעשירים ביותר, על-ידי ביטול תקרת הביטוח הלאומי. כמעט אותו סכום. לעשירים ביותר זה ילך</w:t>
      </w:r>
      <w:r>
        <w:rPr>
          <w:rFonts w:hint="cs"/>
          <w:rtl/>
        </w:rPr>
        <w:t>, לרוב האזרחים זה נטל.</w:t>
      </w:r>
    </w:p>
    <w:p w14:paraId="23AAE5CA" w14:textId="77777777" w:rsidR="00000000" w:rsidRDefault="00F01BE4">
      <w:pPr>
        <w:pStyle w:val="a"/>
        <w:rPr>
          <w:rFonts w:hint="cs"/>
          <w:rtl/>
        </w:rPr>
      </w:pPr>
    </w:p>
    <w:p w14:paraId="6E3E4CC6" w14:textId="77777777" w:rsidR="00000000" w:rsidRDefault="00F01BE4">
      <w:pPr>
        <w:pStyle w:val="a"/>
        <w:rPr>
          <w:rFonts w:hint="cs"/>
          <w:rtl/>
        </w:rPr>
      </w:pPr>
      <w:r>
        <w:rPr>
          <w:rFonts w:hint="cs"/>
          <w:rtl/>
        </w:rPr>
        <w:t>אני אתן דוגמה שלישית. מבטלים את חוק הדיור הציבורי ופוגעים קשות בזכות לרכוש את הדירות, אבל לא מבטלים קודם לכן את ארבעת השרים ללא תיק, שזה 140-150 מיליון שקל לקדנציה. יש שם שרים שאני לא יודע מה הם עושים בכלל.</w:t>
      </w:r>
    </w:p>
    <w:p w14:paraId="67143253" w14:textId="77777777" w:rsidR="00000000" w:rsidRDefault="00F01BE4">
      <w:pPr>
        <w:pStyle w:val="a"/>
        <w:rPr>
          <w:rFonts w:hint="cs"/>
          <w:rtl/>
        </w:rPr>
      </w:pPr>
    </w:p>
    <w:p w14:paraId="0CDB97A9" w14:textId="77777777" w:rsidR="00000000" w:rsidRDefault="00F01BE4">
      <w:pPr>
        <w:pStyle w:val="a"/>
        <w:rPr>
          <w:rFonts w:hint="cs"/>
          <w:rtl/>
        </w:rPr>
      </w:pPr>
      <w:r>
        <w:rPr>
          <w:rFonts w:hint="cs"/>
          <w:rtl/>
        </w:rPr>
        <w:t>דוגמה רביעית. מקצצים 350</w:t>
      </w:r>
      <w:r>
        <w:rPr>
          <w:rFonts w:hint="cs"/>
          <w:rtl/>
        </w:rPr>
        <w:t xml:space="preserve"> מיליון שקל לפרישה לגמלאות, אבל לפי חוק הדיור הציבורי לא בנו אף דירה. אף אחד לא בונה. חסרי הדיור הם 200,000 משפחות.</w:t>
      </w:r>
    </w:p>
    <w:p w14:paraId="5F55EB62" w14:textId="77777777" w:rsidR="00000000" w:rsidRDefault="00F01BE4">
      <w:pPr>
        <w:pStyle w:val="ac"/>
        <w:rPr>
          <w:rFonts w:hint="cs"/>
          <w:rtl/>
        </w:rPr>
      </w:pPr>
    </w:p>
    <w:p w14:paraId="7E340941" w14:textId="77777777" w:rsidR="00000000" w:rsidRDefault="00F01BE4">
      <w:pPr>
        <w:pStyle w:val="ac"/>
        <w:rPr>
          <w:rtl/>
        </w:rPr>
      </w:pPr>
      <w:r>
        <w:rPr>
          <w:rFonts w:hint="eastAsia"/>
          <w:rtl/>
        </w:rPr>
        <w:t>השר</w:t>
      </w:r>
      <w:r>
        <w:rPr>
          <w:rtl/>
        </w:rPr>
        <w:t xml:space="preserve"> מאיר שטרית:</w:t>
      </w:r>
    </w:p>
    <w:p w14:paraId="2D541014" w14:textId="77777777" w:rsidR="00000000" w:rsidRDefault="00F01BE4">
      <w:pPr>
        <w:pStyle w:val="a"/>
        <w:rPr>
          <w:rFonts w:hint="cs"/>
          <w:rtl/>
        </w:rPr>
      </w:pPr>
    </w:p>
    <w:p w14:paraId="0CF9A6B6" w14:textId="77777777" w:rsidR="00000000" w:rsidRDefault="00F01BE4">
      <w:pPr>
        <w:pStyle w:val="a"/>
        <w:rPr>
          <w:rFonts w:hint="cs"/>
          <w:rtl/>
        </w:rPr>
      </w:pPr>
      <w:r>
        <w:rPr>
          <w:rFonts w:hint="cs"/>
          <w:rtl/>
        </w:rPr>
        <w:t>- - -</w:t>
      </w:r>
    </w:p>
    <w:p w14:paraId="607D469E" w14:textId="77777777" w:rsidR="00000000" w:rsidRDefault="00F01BE4">
      <w:pPr>
        <w:pStyle w:val="a"/>
        <w:rPr>
          <w:rFonts w:hint="cs"/>
          <w:rtl/>
        </w:rPr>
      </w:pPr>
    </w:p>
    <w:p w14:paraId="410B0592" w14:textId="77777777" w:rsidR="00000000" w:rsidRDefault="00F01BE4">
      <w:pPr>
        <w:pStyle w:val="SpeakerCon"/>
        <w:rPr>
          <w:rtl/>
        </w:rPr>
      </w:pPr>
      <w:bookmarkStart w:id="237" w:name="FS000000507T29_09_2003_14_45_57"/>
      <w:bookmarkEnd w:id="237"/>
      <w:r>
        <w:rPr>
          <w:rFonts w:hint="eastAsia"/>
          <w:rtl/>
        </w:rPr>
        <w:t>רן</w:t>
      </w:r>
      <w:r>
        <w:rPr>
          <w:rtl/>
        </w:rPr>
        <w:t xml:space="preserve"> כהן (מרצ):</w:t>
      </w:r>
    </w:p>
    <w:p w14:paraId="5EE19AA3" w14:textId="77777777" w:rsidR="00000000" w:rsidRDefault="00F01BE4">
      <w:pPr>
        <w:pStyle w:val="a"/>
        <w:rPr>
          <w:rFonts w:hint="cs"/>
          <w:rtl/>
        </w:rPr>
      </w:pPr>
    </w:p>
    <w:p w14:paraId="0FF64EF0" w14:textId="77777777" w:rsidR="00000000" w:rsidRDefault="00F01BE4">
      <w:pPr>
        <w:pStyle w:val="a"/>
        <w:rPr>
          <w:rFonts w:hint="cs"/>
          <w:rtl/>
        </w:rPr>
      </w:pPr>
      <w:r>
        <w:rPr>
          <w:rFonts w:hint="cs"/>
          <w:rtl/>
        </w:rPr>
        <w:t>כן. עכשיו, בעיתוי הזה, אני צריך להקל על מי שמקבל 30,000 שקלים ומעלה? לא.</w:t>
      </w:r>
    </w:p>
    <w:p w14:paraId="773EF9FE" w14:textId="77777777" w:rsidR="00000000" w:rsidRDefault="00F01BE4">
      <w:pPr>
        <w:pStyle w:val="a"/>
        <w:rPr>
          <w:rFonts w:hint="cs"/>
          <w:rtl/>
        </w:rPr>
      </w:pPr>
    </w:p>
    <w:p w14:paraId="460976F1" w14:textId="77777777" w:rsidR="00000000" w:rsidRDefault="00F01BE4">
      <w:pPr>
        <w:pStyle w:val="ac"/>
        <w:rPr>
          <w:rtl/>
        </w:rPr>
      </w:pPr>
      <w:r>
        <w:rPr>
          <w:rFonts w:hint="eastAsia"/>
          <w:rtl/>
        </w:rPr>
        <w:t>השר</w:t>
      </w:r>
      <w:r>
        <w:rPr>
          <w:rtl/>
        </w:rPr>
        <w:t xml:space="preserve"> מאיר שטרית:</w:t>
      </w:r>
    </w:p>
    <w:p w14:paraId="7424C427" w14:textId="77777777" w:rsidR="00000000" w:rsidRDefault="00F01BE4">
      <w:pPr>
        <w:pStyle w:val="a"/>
        <w:rPr>
          <w:rFonts w:hint="cs"/>
          <w:rtl/>
        </w:rPr>
      </w:pPr>
    </w:p>
    <w:p w14:paraId="41860CBF" w14:textId="77777777" w:rsidR="00000000" w:rsidRDefault="00F01BE4">
      <w:pPr>
        <w:pStyle w:val="a"/>
        <w:rPr>
          <w:rFonts w:hint="cs"/>
          <w:rtl/>
        </w:rPr>
      </w:pPr>
      <w:r>
        <w:rPr>
          <w:rFonts w:hint="cs"/>
          <w:rtl/>
        </w:rPr>
        <w:t>- - -</w:t>
      </w:r>
    </w:p>
    <w:p w14:paraId="4EA3C989" w14:textId="77777777" w:rsidR="00000000" w:rsidRDefault="00F01BE4">
      <w:pPr>
        <w:pStyle w:val="a"/>
        <w:rPr>
          <w:rFonts w:hint="cs"/>
          <w:rtl/>
        </w:rPr>
      </w:pPr>
    </w:p>
    <w:p w14:paraId="7C7777EA" w14:textId="77777777" w:rsidR="00000000" w:rsidRDefault="00F01BE4">
      <w:pPr>
        <w:pStyle w:val="SpeakerCon"/>
        <w:rPr>
          <w:rtl/>
        </w:rPr>
      </w:pPr>
      <w:bookmarkStart w:id="238" w:name="FS000000507T29_09_2003_14_46_43C"/>
      <w:bookmarkEnd w:id="238"/>
      <w:r>
        <w:rPr>
          <w:rtl/>
        </w:rPr>
        <w:t>רן</w:t>
      </w:r>
      <w:r>
        <w:rPr>
          <w:rtl/>
        </w:rPr>
        <w:t xml:space="preserve"> כהן (מרצ):</w:t>
      </w:r>
    </w:p>
    <w:p w14:paraId="0E404279" w14:textId="77777777" w:rsidR="00000000" w:rsidRDefault="00F01BE4">
      <w:pPr>
        <w:pStyle w:val="a"/>
        <w:rPr>
          <w:rtl/>
        </w:rPr>
      </w:pPr>
    </w:p>
    <w:p w14:paraId="5242D62D" w14:textId="77777777" w:rsidR="00000000" w:rsidRDefault="00F01BE4">
      <w:pPr>
        <w:pStyle w:val="a"/>
        <w:rPr>
          <w:rFonts w:hint="cs"/>
          <w:rtl/>
        </w:rPr>
      </w:pPr>
      <w:r>
        <w:rPr>
          <w:rFonts w:hint="cs"/>
          <w:rtl/>
        </w:rPr>
        <w:t>אני לא בעד.</w:t>
      </w:r>
    </w:p>
    <w:p w14:paraId="691F5B5B" w14:textId="77777777" w:rsidR="00000000" w:rsidRDefault="00F01BE4">
      <w:pPr>
        <w:pStyle w:val="a"/>
        <w:rPr>
          <w:rFonts w:hint="cs"/>
          <w:rtl/>
        </w:rPr>
      </w:pPr>
    </w:p>
    <w:p w14:paraId="7300982F" w14:textId="77777777" w:rsidR="00000000" w:rsidRDefault="00F01BE4">
      <w:pPr>
        <w:pStyle w:val="ad"/>
        <w:rPr>
          <w:rtl/>
        </w:rPr>
      </w:pPr>
      <w:r>
        <w:rPr>
          <w:rtl/>
        </w:rPr>
        <w:t>היו"ר ראובן ריבלין:</w:t>
      </w:r>
    </w:p>
    <w:p w14:paraId="78DB3304" w14:textId="77777777" w:rsidR="00000000" w:rsidRDefault="00F01BE4">
      <w:pPr>
        <w:pStyle w:val="a"/>
        <w:rPr>
          <w:rtl/>
        </w:rPr>
      </w:pPr>
    </w:p>
    <w:p w14:paraId="0C4108AF" w14:textId="77777777" w:rsidR="00000000" w:rsidRDefault="00F01BE4">
      <w:pPr>
        <w:pStyle w:val="a"/>
        <w:rPr>
          <w:rFonts w:hint="cs"/>
          <w:rtl/>
        </w:rPr>
      </w:pPr>
      <w:r>
        <w:rPr>
          <w:rFonts w:hint="cs"/>
          <w:rtl/>
        </w:rPr>
        <w:t>עשר דקות עברו, אבל הואיל וחמש דקות הפריעו לך, אני נותן לך עוד חמש דקות, כי הממשלה גם כן מתעכבת בהחלטותיה, וגם חברי הכנסת שצריכים לדבר אחריך לא נמצאים כאן. במקום לעשות הפסקה, אני אתן לאדוני לדבר, משום שאנחנו בז</w:t>
      </w:r>
      <w:r>
        <w:rPr>
          <w:rFonts w:hint="cs"/>
          <w:rtl/>
        </w:rPr>
        <w:t>מן יקר.</w:t>
      </w:r>
    </w:p>
    <w:p w14:paraId="35F6C82A" w14:textId="77777777" w:rsidR="00000000" w:rsidRDefault="00F01BE4">
      <w:pPr>
        <w:pStyle w:val="ac"/>
        <w:rPr>
          <w:rtl/>
        </w:rPr>
      </w:pPr>
    </w:p>
    <w:p w14:paraId="5769BBA3" w14:textId="77777777" w:rsidR="00000000" w:rsidRDefault="00F01BE4">
      <w:pPr>
        <w:pStyle w:val="ac"/>
        <w:rPr>
          <w:rtl/>
        </w:rPr>
      </w:pPr>
      <w:r>
        <w:rPr>
          <w:rFonts w:hint="eastAsia"/>
          <w:rtl/>
        </w:rPr>
        <w:t>השר</w:t>
      </w:r>
      <w:r>
        <w:rPr>
          <w:rtl/>
        </w:rPr>
        <w:t xml:space="preserve"> מאיר שטרית:</w:t>
      </w:r>
    </w:p>
    <w:p w14:paraId="0E5047E4" w14:textId="77777777" w:rsidR="00000000" w:rsidRDefault="00F01BE4">
      <w:pPr>
        <w:pStyle w:val="a"/>
        <w:rPr>
          <w:rFonts w:hint="cs"/>
          <w:rtl/>
        </w:rPr>
      </w:pPr>
    </w:p>
    <w:p w14:paraId="38E2A9FB" w14:textId="77777777" w:rsidR="00000000" w:rsidRDefault="00F01BE4">
      <w:pPr>
        <w:pStyle w:val="a"/>
        <w:rPr>
          <w:rFonts w:hint="cs"/>
          <w:rtl/>
        </w:rPr>
      </w:pPr>
      <w:r>
        <w:rPr>
          <w:rFonts w:hint="cs"/>
          <w:rtl/>
        </w:rPr>
        <w:t>למה אתה בעד מתן פטור ממס הכנסה?</w:t>
      </w:r>
    </w:p>
    <w:p w14:paraId="6A9FC5D7" w14:textId="77777777" w:rsidR="00000000" w:rsidRDefault="00F01BE4">
      <w:pPr>
        <w:pStyle w:val="a"/>
        <w:rPr>
          <w:rFonts w:hint="cs"/>
          <w:rtl/>
        </w:rPr>
      </w:pPr>
    </w:p>
    <w:p w14:paraId="0E75CA23" w14:textId="77777777" w:rsidR="00000000" w:rsidRDefault="00F01BE4">
      <w:pPr>
        <w:pStyle w:val="SpeakerCon"/>
        <w:rPr>
          <w:rtl/>
        </w:rPr>
      </w:pPr>
      <w:bookmarkStart w:id="239" w:name="FS000000507T29_09_2003_14_48_13C"/>
      <w:bookmarkEnd w:id="239"/>
      <w:r>
        <w:rPr>
          <w:rtl/>
        </w:rPr>
        <w:t>רן כהן (מרצ):</w:t>
      </w:r>
    </w:p>
    <w:p w14:paraId="57D84BF3" w14:textId="77777777" w:rsidR="00000000" w:rsidRDefault="00F01BE4">
      <w:pPr>
        <w:pStyle w:val="a"/>
        <w:rPr>
          <w:rtl/>
        </w:rPr>
      </w:pPr>
    </w:p>
    <w:p w14:paraId="1FE67BB3" w14:textId="77777777" w:rsidR="00000000" w:rsidRDefault="00F01BE4">
      <w:pPr>
        <w:pStyle w:val="a"/>
        <w:rPr>
          <w:rFonts w:hint="cs"/>
          <w:rtl/>
        </w:rPr>
      </w:pPr>
      <w:r>
        <w:rPr>
          <w:rFonts w:hint="cs"/>
          <w:rtl/>
        </w:rPr>
        <w:t>אדוני השר - - -</w:t>
      </w:r>
    </w:p>
    <w:p w14:paraId="6824545F" w14:textId="77777777" w:rsidR="00000000" w:rsidRDefault="00F01BE4">
      <w:pPr>
        <w:pStyle w:val="a"/>
        <w:rPr>
          <w:rFonts w:hint="cs"/>
          <w:rtl/>
        </w:rPr>
      </w:pPr>
    </w:p>
    <w:p w14:paraId="54C5B240" w14:textId="77777777" w:rsidR="00000000" w:rsidRDefault="00F01BE4">
      <w:pPr>
        <w:pStyle w:val="ad"/>
        <w:rPr>
          <w:rtl/>
        </w:rPr>
      </w:pPr>
      <w:r>
        <w:rPr>
          <w:rtl/>
        </w:rPr>
        <w:t>היו"ר ראובן ריבלין:</w:t>
      </w:r>
    </w:p>
    <w:p w14:paraId="3F54371D" w14:textId="77777777" w:rsidR="00000000" w:rsidRDefault="00F01BE4">
      <w:pPr>
        <w:pStyle w:val="a"/>
        <w:rPr>
          <w:rtl/>
        </w:rPr>
      </w:pPr>
    </w:p>
    <w:p w14:paraId="1CD322A9" w14:textId="77777777" w:rsidR="00000000" w:rsidRDefault="00F01BE4">
      <w:pPr>
        <w:pStyle w:val="a"/>
        <w:rPr>
          <w:rFonts w:hint="cs"/>
          <w:rtl/>
        </w:rPr>
      </w:pPr>
      <w:r>
        <w:rPr>
          <w:rFonts w:hint="cs"/>
          <w:rtl/>
        </w:rPr>
        <w:t>אני בקונפליקט. אני צריך לשמור גם על בקשותיה של הממשלה לקיים פה דיון, כמובן לא בכל מחיר, אדוני. אם אדוני יאמר לי לסגור את הישיבה, אני אסגור.</w:t>
      </w:r>
    </w:p>
    <w:p w14:paraId="6AE5800A" w14:textId="77777777" w:rsidR="00000000" w:rsidRDefault="00F01BE4">
      <w:pPr>
        <w:pStyle w:val="a"/>
        <w:rPr>
          <w:rFonts w:hint="cs"/>
          <w:rtl/>
        </w:rPr>
      </w:pPr>
    </w:p>
    <w:p w14:paraId="016DE6E3" w14:textId="77777777" w:rsidR="00000000" w:rsidRDefault="00F01BE4">
      <w:pPr>
        <w:pStyle w:val="SpeakerCon"/>
        <w:rPr>
          <w:rtl/>
        </w:rPr>
      </w:pPr>
      <w:bookmarkStart w:id="240" w:name="FS000000507T29_09_2003_14_48_50C"/>
      <w:bookmarkEnd w:id="240"/>
      <w:r>
        <w:rPr>
          <w:rtl/>
        </w:rPr>
        <w:t xml:space="preserve">רן </w:t>
      </w:r>
      <w:r>
        <w:rPr>
          <w:rtl/>
        </w:rPr>
        <w:t>כהן (מרצ):</w:t>
      </w:r>
    </w:p>
    <w:p w14:paraId="703F51A0" w14:textId="77777777" w:rsidR="00000000" w:rsidRDefault="00F01BE4">
      <w:pPr>
        <w:pStyle w:val="a"/>
        <w:rPr>
          <w:rtl/>
        </w:rPr>
      </w:pPr>
    </w:p>
    <w:p w14:paraId="482B6C0C" w14:textId="77777777" w:rsidR="00000000" w:rsidRDefault="00F01BE4">
      <w:pPr>
        <w:pStyle w:val="a"/>
        <w:rPr>
          <w:rFonts w:hint="cs"/>
          <w:rtl/>
        </w:rPr>
      </w:pPr>
      <w:r>
        <w:rPr>
          <w:rFonts w:hint="cs"/>
          <w:rtl/>
        </w:rPr>
        <w:t>אני אסיים בדבר אחד. אדוני השר, אני רוצה לומר לך שבכל זאת יש אילו עדיפויות שחייבות להתבצע. אם יש צרה על ישראל, ואם המצב מאוד קשה, צריך לנגוע גם בבשר החי של הממשלה, וגם בהעדפות הפוליטיות וכביכול המדיניות. אם אנחנו עדיין מוציאים 2.4 מיליארדי שקל ע</w:t>
      </w:r>
      <w:r>
        <w:rPr>
          <w:rFonts w:hint="cs"/>
          <w:rtl/>
        </w:rPr>
        <w:t>ודפים אזרחיים לשטחים, להתנחלויות, ובעניין הזה כמעט לא מקצצים כלום, בה בשעה שלרוב עם ישראל מקצצים מקצבת הילדים ועד לזיקנה, עד לפנסיה, מפטרים עובדים - - -</w:t>
      </w:r>
    </w:p>
    <w:p w14:paraId="44DCF694" w14:textId="77777777" w:rsidR="00000000" w:rsidRDefault="00F01BE4">
      <w:pPr>
        <w:pStyle w:val="a"/>
        <w:rPr>
          <w:rFonts w:hint="cs"/>
          <w:rtl/>
        </w:rPr>
      </w:pPr>
    </w:p>
    <w:p w14:paraId="6BEC6D05" w14:textId="77777777" w:rsidR="00000000" w:rsidRDefault="00F01BE4">
      <w:pPr>
        <w:pStyle w:val="ac"/>
        <w:rPr>
          <w:rtl/>
        </w:rPr>
      </w:pPr>
      <w:r>
        <w:rPr>
          <w:rFonts w:hint="eastAsia"/>
          <w:rtl/>
        </w:rPr>
        <w:t>השר</w:t>
      </w:r>
      <w:r>
        <w:rPr>
          <w:rtl/>
        </w:rPr>
        <w:t xml:space="preserve"> מאיר שטרית:</w:t>
      </w:r>
    </w:p>
    <w:p w14:paraId="681F502D" w14:textId="77777777" w:rsidR="00000000" w:rsidRDefault="00F01BE4">
      <w:pPr>
        <w:pStyle w:val="a"/>
        <w:rPr>
          <w:rFonts w:hint="cs"/>
          <w:rtl/>
        </w:rPr>
      </w:pPr>
    </w:p>
    <w:p w14:paraId="1453B5D4" w14:textId="77777777" w:rsidR="00000000" w:rsidRDefault="00F01BE4">
      <w:pPr>
        <w:pStyle w:val="a"/>
        <w:rPr>
          <w:rFonts w:hint="cs"/>
          <w:rtl/>
        </w:rPr>
      </w:pPr>
      <w:r>
        <w:rPr>
          <w:rFonts w:hint="cs"/>
          <w:rtl/>
        </w:rPr>
        <w:t>מה זה עודפים אזרחיים?</w:t>
      </w:r>
    </w:p>
    <w:p w14:paraId="6A733392" w14:textId="77777777" w:rsidR="00000000" w:rsidRDefault="00F01BE4">
      <w:pPr>
        <w:pStyle w:val="a"/>
        <w:rPr>
          <w:rFonts w:hint="cs"/>
          <w:rtl/>
        </w:rPr>
      </w:pPr>
    </w:p>
    <w:p w14:paraId="608E52A9" w14:textId="77777777" w:rsidR="00000000" w:rsidRDefault="00F01BE4">
      <w:pPr>
        <w:pStyle w:val="SpeakerCon"/>
        <w:rPr>
          <w:rtl/>
        </w:rPr>
      </w:pPr>
      <w:bookmarkStart w:id="241" w:name="FS000000507T29_09_2003_14_50_45C"/>
      <w:bookmarkEnd w:id="241"/>
      <w:r>
        <w:rPr>
          <w:rtl/>
        </w:rPr>
        <w:t>רן כהן (מרצ):</w:t>
      </w:r>
    </w:p>
    <w:p w14:paraId="4F060971" w14:textId="77777777" w:rsidR="00000000" w:rsidRDefault="00F01BE4">
      <w:pPr>
        <w:pStyle w:val="a"/>
        <w:rPr>
          <w:rtl/>
        </w:rPr>
      </w:pPr>
    </w:p>
    <w:p w14:paraId="35A50B0B" w14:textId="77777777" w:rsidR="00000000" w:rsidRDefault="00F01BE4">
      <w:pPr>
        <w:pStyle w:val="a"/>
        <w:rPr>
          <w:rFonts w:hint="cs"/>
          <w:rtl/>
        </w:rPr>
      </w:pPr>
      <w:r>
        <w:rPr>
          <w:rFonts w:hint="cs"/>
          <w:rtl/>
        </w:rPr>
        <w:t>עודפים אזרחיים אלה אותם 2.4 מיליארדי שקל שמוזרמ</w:t>
      </w:r>
      <w:r>
        <w:rPr>
          <w:rFonts w:hint="cs"/>
          <w:rtl/>
        </w:rPr>
        <w:t>ים דרך מגוון עצום של דברים. זה כ-500 מיליון שקלים דרך משרד הבינוי והשיכון בבנייה בשטחים, זה 150 מיליון שקל בכבישים עוקפים, שאין בהם צורך. אני יודע שגם אתה לא אוהב את זה באופן אישי, אבל מה לעשות שהממשלה שלך עושה את זה. אין שום צורך שזה יהיה.</w:t>
      </w:r>
    </w:p>
    <w:p w14:paraId="17A57A6B" w14:textId="77777777" w:rsidR="00000000" w:rsidRDefault="00F01BE4">
      <w:pPr>
        <w:pStyle w:val="a"/>
        <w:rPr>
          <w:rFonts w:hint="cs"/>
          <w:rtl/>
        </w:rPr>
      </w:pPr>
    </w:p>
    <w:p w14:paraId="4256110B" w14:textId="77777777" w:rsidR="00000000" w:rsidRDefault="00F01BE4">
      <w:pPr>
        <w:pStyle w:val="ad"/>
        <w:rPr>
          <w:rtl/>
        </w:rPr>
      </w:pPr>
      <w:r>
        <w:rPr>
          <w:rtl/>
        </w:rPr>
        <w:t>היו"ר ראובן רי</w:t>
      </w:r>
      <w:r>
        <w:rPr>
          <w:rtl/>
        </w:rPr>
        <w:t>בלין:</w:t>
      </w:r>
    </w:p>
    <w:p w14:paraId="7AD8B958" w14:textId="77777777" w:rsidR="00000000" w:rsidRDefault="00F01BE4">
      <w:pPr>
        <w:pStyle w:val="a"/>
        <w:rPr>
          <w:rtl/>
        </w:rPr>
      </w:pPr>
    </w:p>
    <w:p w14:paraId="674B69D1" w14:textId="77777777" w:rsidR="00000000" w:rsidRDefault="00F01BE4">
      <w:pPr>
        <w:pStyle w:val="a"/>
        <w:rPr>
          <w:rFonts w:hint="cs"/>
          <w:rtl/>
        </w:rPr>
      </w:pPr>
      <w:r>
        <w:rPr>
          <w:rFonts w:hint="cs"/>
          <w:rtl/>
        </w:rPr>
        <w:t>הממשלה נבחרה לעשות דברים על-פי מה שהיא הבטיחה לציבור.</w:t>
      </w:r>
    </w:p>
    <w:p w14:paraId="532752B6" w14:textId="77777777" w:rsidR="00000000" w:rsidRDefault="00F01BE4">
      <w:pPr>
        <w:pStyle w:val="SpeakerCon"/>
        <w:rPr>
          <w:rtl/>
        </w:rPr>
      </w:pPr>
      <w:bookmarkStart w:id="242" w:name="FS000000507T29_09_2003_14_57_31C"/>
      <w:bookmarkEnd w:id="242"/>
    </w:p>
    <w:p w14:paraId="269CFD84" w14:textId="77777777" w:rsidR="00000000" w:rsidRDefault="00F01BE4">
      <w:pPr>
        <w:pStyle w:val="SpeakerCon"/>
        <w:rPr>
          <w:rtl/>
        </w:rPr>
      </w:pPr>
      <w:r>
        <w:rPr>
          <w:rtl/>
        </w:rPr>
        <w:t>רן כהן (מרצ):</w:t>
      </w:r>
    </w:p>
    <w:p w14:paraId="6FB66BEB" w14:textId="77777777" w:rsidR="00000000" w:rsidRDefault="00F01BE4">
      <w:pPr>
        <w:pStyle w:val="a"/>
        <w:rPr>
          <w:rtl/>
        </w:rPr>
      </w:pPr>
    </w:p>
    <w:p w14:paraId="445714B3" w14:textId="77777777" w:rsidR="00000000" w:rsidRDefault="00F01BE4">
      <w:pPr>
        <w:pStyle w:val="a"/>
        <w:rPr>
          <w:rFonts w:hint="cs"/>
          <w:rtl/>
        </w:rPr>
      </w:pPr>
      <w:r>
        <w:rPr>
          <w:rFonts w:hint="cs"/>
          <w:rtl/>
        </w:rPr>
        <w:t>אדוני היושב-ראש, הממשלה הזאת הבטיחה לעם הזה שתהיה לו פרנסה. אם הממשלה הבטיחה פרנסה, היא צריכה לקיים. והיום צריך לקצץ גם בתקציבים הללו.</w:t>
      </w:r>
    </w:p>
    <w:p w14:paraId="5BC1FA75" w14:textId="77777777" w:rsidR="00000000" w:rsidRDefault="00F01BE4">
      <w:pPr>
        <w:pStyle w:val="a"/>
        <w:rPr>
          <w:rFonts w:hint="cs"/>
          <w:rtl/>
        </w:rPr>
      </w:pPr>
    </w:p>
    <w:p w14:paraId="3BB235C4" w14:textId="77777777" w:rsidR="00000000" w:rsidRDefault="00F01BE4">
      <w:pPr>
        <w:pStyle w:val="a"/>
        <w:rPr>
          <w:rFonts w:hint="cs"/>
          <w:rtl/>
        </w:rPr>
      </w:pPr>
      <w:r>
        <w:rPr>
          <w:rFonts w:hint="cs"/>
          <w:rtl/>
        </w:rPr>
        <w:t>אני אלך אפילו לתחום שהוא יותר רגיש, ואתה מכ</w:t>
      </w:r>
      <w:r>
        <w:rPr>
          <w:rFonts w:hint="cs"/>
          <w:rtl/>
        </w:rPr>
        <w:t>יר את רגישותי אליו. לא רק בתקציבים העודפים שהיום הולכים להתנחלויות, שאין להן זכות קיום בכלל - - -</w:t>
      </w:r>
    </w:p>
    <w:p w14:paraId="3EC5832F" w14:textId="77777777" w:rsidR="00000000" w:rsidRDefault="00F01BE4">
      <w:pPr>
        <w:pStyle w:val="a"/>
        <w:rPr>
          <w:rFonts w:hint="cs"/>
          <w:rtl/>
        </w:rPr>
      </w:pPr>
    </w:p>
    <w:p w14:paraId="3A4679E4" w14:textId="77777777" w:rsidR="00000000" w:rsidRDefault="00F01BE4">
      <w:pPr>
        <w:pStyle w:val="ac"/>
        <w:rPr>
          <w:rtl/>
        </w:rPr>
      </w:pPr>
      <w:r>
        <w:rPr>
          <w:rFonts w:hint="eastAsia"/>
          <w:rtl/>
        </w:rPr>
        <w:t>צבי</w:t>
      </w:r>
      <w:r>
        <w:rPr>
          <w:rtl/>
        </w:rPr>
        <w:t xml:space="preserve"> הנדל (האיחוד הלאומי - ישראל ביתנו):</w:t>
      </w:r>
    </w:p>
    <w:p w14:paraId="3CBEF52C" w14:textId="77777777" w:rsidR="00000000" w:rsidRDefault="00F01BE4">
      <w:pPr>
        <w:pStyle w:val="a"/>
        <w:rPr>
          <w:rFonts w:hint="cs"/>
          <w:rtl/>
        </w:rPr>
      </w:pPr>
    </w:p>
    <w:p w14:paraId="04D06E8E" w14:textId="77777777" w:rsidR="00000000" w:rsidRDefault="00F01BE4">
      <w:pPr>
        <w:pStyle w:val="a"/>
        <w:rPr>
          <w:rFonts w:hint="cs"/>
          <w:rtl/>
        </w:rPr>
      </w:pPr>
      <w:r>
        <w:rPr>
          <w:rFonts w:hint="cs"/>
          <w:rtl/>
        </w:rPr>
        <w:t>הגענו לעניין.</w:t>
      </w:r>
    </w:p>
    <w:p w14:paraId="4B2E01B2" w14:textId="77777777" w:rsidR="00000000" w:rsidRDefault="00F01BE4">
      <w:pPr>
        <w:pStyle w:val="a"/>
        <w:rPr>
          <w:rFonts w:hint="cs"/>
          <w:rtl/>
        </w:rPr>
      </w:pPr>
    </w:p>
    <w:p w14:paraId="3F03E7C6" w14:textId="77777777" w:rsidR="00000000" w:rsidRDefault="00F01BE4">
      <w:pPr>
        <w:pStyle w:val="SpeakerCon"/>
        <w:rPr>
          <w:rtl/>
        </w:rPr>
      </w:pPr>
      <w:bookmarkStart w:id="243" w:name="FS000000507T29_09_2003_14_58_56C"/>
      <w:bookmarkEnd w:id="243"/>
      <w:r>
        <w:rPr>
          <w:rtl/>
        </w:rPr>
        <w:t>רן כהן (מרצ):</w:t>
      </w:r>
    </w:p>
    <w:p w14:paraId="13DF762B" w14:textId="77777777" w:rsidR="00000000" w:rsidRDefault="00F01BE4">
      <w:pPr>
        <w:pStyle w:val="a"/>
        <w:rPr>
          <w:rtl/>
        </w:rPr>
      </w:pPr>
    </w:p>
    <w:p w14:paraId="7EC4FDEC" w14:textId="77777777" w:rsidR="00000000" w:rsidRDefault="00F01BE4">
      <w:pPr>
        <w:pStyle w:val="a"/>
        <w:rPr>
          <w:rFonts w:hint="cs"/>
          <w:rtl/>
        </w:rPr>
      </w:pPr>
      <w:r>
        <w:rPr>
          <w:rFonts w:hint="cs"/>
          <w:rtl/>
        </w:rPr>
        <w:t>לא הקשבת, דיברתי על זה גם קודם, אבל היית עסוק בדבר אחר.</w:t>
      </w:r>
    </w:p>
    <w:p w14:paraId="664E50AD" w14:textId="77777777" w:rsidR="00000000" w:rsidRDefault="00F01BE4">
      <w:pPr>
        <w:pStyle w:val="a"/>
        <w:rPr>
          <w:rFonts w:hint="cs"/>
          <w:rtl/>
        </w:rPr>
      </w:pPr>
    </w:p>
    <w:p w14:paraId="6579E61F" w14:textId="77777777" w:rsidR="00000000" w:rsidRDefault="00F01BE4">
      <w:pPr>
        <w:pStyle w:val="ad"/>
        <w:rPr>
          <w:rtl/>
        </w:rPr>
      </w:pPr>
      <w:r>
        <w:rPr>
          <w:rtl/>
        </w:rPr>
        <w:t>היו"ר ראובן ריבלין:</w:t>
      </w:r>
    </w:p>
    <w:p w14:paraId="107E14F9" w14:textId="77777777" w:rsidR="00000000" w:rsidRDefault="00F01BE4">
      <w:pPr>
        <w:pStyle w:val="a"/>
        <w:rPr>
          <w:rtl/>
        </w:rPr>
      </w:pPr>
    </w:p>
    <w:p w14:paraId="4FF7428A" w14:textId="77777777" w:rsidR="00000000" w:rsidRDefault="00F01BE4">
      <w:pPr>
        <w:pStyle w:val="a"/>
        <w:rPr>
          <w:rFonts w:hint="cs"/>
          <w:rtl/>
        </w:rPr>
      </w:pPr>
      <w:r>
        <w:rPr>
          <w:rFonts w:hint="cs"/>
          <w:rtl/>
        </w:rPr>
        <w:t>חבר הכנס</w:t>
      </w:r>
      <w:r>
        <w:rPr>
          <w:rFonts w:hint="cs"/>
          <w:rtl/>
        </w:rPr>
        <w:t>ת כהן, טוב או רע, אני לא קובע פה, אבל העם שמע את הוויכוח, והוא החליט החלטה מסוימת. יכול להיות שאתה צריך לשכנע את העם שהוא לא צודק, אבל למה אתה אומר לממשלה? אתה רוצה שהממשלה לא תקיים את הבטחותיה? היא צריכה לקיים גם את הבטחותיה לאותן שכבות ולאותו חינוך ולאות</w:t>
      </w:r>
      <w:r>
        <w:rPr>
          <w:rFonts w:hint="cs"/>
          <w:rtl/>
        </w:rPr>
        <w:t>ם דברים ולאותה רווחה ולכל אותן מחויבויות שבהן אנחנו צריכים לעמוד, גם לביטחון כמובן.</w:t>
      </w:r>
    </w:p>
    <w:p w14:paraId="5BC076CE" w14:textId="77777777" w:rsidR="00000000" w:rsidRDefault="00F01BE4">
      <w:pPr>
        <w:pStyle w:val="a"/>
        <w:rPr>
          <w:rFonts w:hint="cs"/>
          <w:rtl/>
        </w:rPr>
      </w:pPr>
    </w:p>
    <w:p w14:paraId="019AB267" w14:textId="77777777" w:rsidR="00000000" w:rsidRDefault="00F01BE4">
      <w:pPr>
        <w:pStyle w:val="ac"/>
        <w:rPr>
          <w:rtl/>
        </w:rPr>
      </w:pPr>
      <w:r>
        <w:rPr>
          <w:rFonts w:hint="eastAsia"/>
          <w:rtl/>
        </w:rPr>
        <w:t>יוסי</w:t>
      </w:r>
      <w:r>
        <w:rPr>
          <w:rtl/>
        </w:rPr>
        <w:t xml:space="preserve"> שריד (מרצ):</w:t>
      </w:r>
    </w:p>
    <w:p w14:paraId="26BACCAC" w14:textId="77777777" w:rsidR="00000000" w:rsidRDefault="00F01BE4">
      <w:pPr>
        <w:pStyle w:val="a"/>
        <w:rPr>
          <w:rFonts w:hint="cs"/>
          <w:rtl/>
        </w:rPr>
      </w:pPr>
    </w:p>
    <w:p w14:paraId="674A9F40" w14:textId="77777777" w:rsidR="00000000" w:rsidRDefault="00F01BE4">
      <w:pPr>
        <w:pStyle w:val="a"/>
        <w:rPr>
          <w:rFonts w:hint="cs"/>
          <w:rtl/>
        </w:rPr>
      </w:pPr>
      <w:r>
        <w:rPr>
          <w:rFonts w:hint="cs"/>
          <w:rtl/>
        </w:rPr>
        <w:t>היתה הבטחה שיעקרו את הטרור. אלה דברים שאומרים כל הזמן.</w:t>
      </w:r>
    </w:p>
    <w:p w14:paraId="34CC4B81" w14:textId="77777777" w:rsidR="00000000" w:rsidRDefault="00F01BE4">
      <w:pPr>
        <w:pStyle w:val="a"/>
        <w:rPr>
          <w:rFonts w:hint="cs"/>
          <w:rtl/>
        </w:rPr>
      </w:pPr>
    </w:p>
    <w:p w14:paraId="1C796F94" w14:textId="77777777" w:rsidR="00000000" w:rsidRDefault="00F01BE4">
      <w:pPr>
        <w:pStyle w:val="ad"/>
        <w:rPr>
          <w:rtl/>
        </w:rPr>
      </w:pPr>
      <w:r>
        <w:rPr>
          <w:rtl/>
        </w:rPr>
        <w:t>היו"ר ראובן ריבלין:</w:t>
      </w:r>
    </w:p>
    <w:p w14:paraId="79BA40D3" w14:textId="77777777" w:rsidR="00000000" w:rsidRDefault="00F01BE4">
      <w:pPr>
        <w:pStyle w:val="a"/>
        <w:rPr>
          <w:rtl/>
        </w:rPr>
      </w:pPr>
    </w:p>
    <w:p w14:paraId="7955EA77" w14:textId="77777777" w:rsidR="00000000" w:rsidRDefault="00F01BE4">
      <w:pPr>
        <w:pStyle w:val="a"/>
        <w:rPr>
          <w:rFonts w:hint="cs"/>
          <w:rtl/>
        </w:rPr>
      </w:pPr>
      <w:r>
        <w:rPr>
          <w:rFonts w:hint="cs"/>
          <w:rtl/>
        </w:rPr>
        <w:t>למשל, שיעקרו את הטרור. נכון.</w:t>
      </w:r>
    </w:p>
    <w:p w14:paraId="7010D555" w14:textId="77777777" w:rsidR="00000000" w:rsidRDefault="00F01BE4">
      <w:pPr>
        <w:pStyle w:val="a"/>
        <w:rPr>
          <w:rFonts w:hint="cs"/>
          <w:rtl/>
        </w:rPr>
      </w:pPr>
    </w:p>
    <w:p w14:paraId="50D512B1" w14:textId="77777777" w:rsidR="00000000" w:rsidRDefault="00F01BE4">
      <w:pPr>
        <w:pStyle w:val="SpeakerCon"/>
        <w:rPr>
          <w:rtl/>
        </w:rPr>
      </w:pPr>
      <w:bookmarkStart w:id="244" w:name="FS000000507T29_09_2003_15_00_46C"/>
      <w:bookmarkEnd w:id="244"/>
      <w:r>
        <w:rPr>
          <w:rtl/>
        </w:rPr>
        <w:t>רן כהן (מרצ):</w:t>
      </w:r>
    </w:p>
    <w:p w14:paraId="193AF109" w14:textId="77777777" w:rsidR="00000000" w:rsidRDefault="00F01BE4">
      <w:pPr>
        <w:pStyle w:val="a"/>
        <w:rPr>
          <w:rtl/>
        </w:rPr>
      </w:pPr>
    </w:p>
    <w:p w14:paraId="053DACDB" w14:textId="77777777" w:rsidR="00000000" w:rsidRDefault="00F01BE4">
      <w:pPr>
        <w:pStyle w:val="a"/>
        <w:rPr>
          <w:rFonts w:hint="cs"/>
          <w:rtl/>
        </w:rPr>
      </w:pPr>
      <w:r>
        <w:rPr>
          <w:rFonts w:hint="cs"/>
          <w:rtl/>
        </w:rPr>
        <w:t>אדוני היושב-ראש, לממשלה קודם כו</w:t>
      </w:r>
      <w:r>
        <w:rPr>
          <w:rFonts w:hint="cs"/>
          <w:rtl/>
        </w:rPr>
        <w:t xml:space="preserve">ל יש מחויבות ל-100% אזרחיה לחינוך לילדים, לפרנסה סבירה וראויה ולא לאבטלה, לבריאות ולשירותי בריאות בסיסיים ואלמנטריים, לקורת-גג ולחיים. מה הממשלה עושה עכשיו? היא אומרת, קודם כול, ארבעת השירותים המרכזיים האלה, 98% של הציבור יהיו קורבן להם. 2% של הציבור, שהם </w:t>
      </w:r>
      <w:r>
        <w:rPr>
          <w:rFonts w:hint="cs"/>
          <w:rtl/>
        </w:rPr>
        <w:t>ממועדפי הממשלה, בנושאים הללו יקבלו את כל ההטבות בעולם, וה-98% יהיו הקורבן של העונש הזה. מדוע?</w:t>
      </w:r>
    </w:p>
    <w:p w14:paraId="2A1D0515" w14:textId="77777777" w:rsidR="00000000" w:rsidRDefault="00F01BE4">
      <w:pPr>
        <w:pStyle w:val="a"/>
        <w:rPr>
          <w:rFonts w:hint="cs"/>
          <w:rtl/>
        </w:rPr>
      </w:pPr>
    </w:p>
    <w:p w14:paraId="3658C0F5" w14:textId="77777777" w:rsidR="00000000" w:rsidRDefault="00F01BE4">
      <w:pPr>
        <w:pStyle w:val="a"/>
        <w:rPr>
          <w:rFonts w:hint="cs"/>
          <w:rtl/>
        </w:rPr>
      </w:pPr>
      <w:r>
        <w:rPr>
          <w:rFonts w:hint="cs"/>
          <w:rtl/>
        </w:rPr>
        <w:t>אני אתן דוגמה שנייה. אם באמת עת צרה לישראל, למה צריך להחזיק היום שני גדודים על נצרים? למה? אלוהים אדירים, העלות של העניין הזה לעם בישראל היא עצומה - -</w:t>
      </w:r>
    </w:p>
    <w:p w14:paraId="05EF580A" w14:textId="77777777" w:rsidR="00000000" w:rsidRDefault="00F01BE4">
      <w:pPr>
        <w:pStyle w:val="a"/>
        <w:rPr>
          <w:rFonts w:hint="cs"/>
          <w:rtl/>
        </w:rPr>
      </w:pPr>
    </w:p>
    <w:p w14:paraId="4A1133BA" w14:textId="77777777" w:rsidR="00000000" w:rsidRDefault="00F01BE4">
      <w:pPr>
        <w:pStyle w:val="ac"/>
        <w:rPr>
          <w:rtl/>
        </w:rPr>
      </w:pPr>
      <w:r>
        <w:rPr>
          <w:rFonts w:hint="eastAsia"/>
          <w:rtl/>
        </w:rPr>
        <w:t>צבי</w:t>
      </w:r>
      <w:r>
        <w:rPr>
          <w:rtl/>
        </w:rPr>
        <w:t xml:space="preserve"> הנדל </w:t>
      </w:r>
      <w:r>
        <w:rPr>
          <w:rtl/>
        </w:rPr>
        <w:t>(האיחוד הלאומי - ישראל ביתנו):</w:t>
      </w:r>
    </w:p>
    <w:p w14:paraId="10FA33F9" w14:textId="77777777" w:rsidR="00000000" w:rsidRDefault="00F01BE4">
      <w:pPr>
        <w:pStyle w:val="a"/>
        <w:rPr>
          <w:rFonts w:hint="cs"/>
          <w:rtl/>
        </w:rPr>
      </w:pPr>
    </w:p>
    <w:p w14:paraId="69A8A348" w14:textId="77777777" w:rsidR="00000000" w:rsidRDefault="00F01BE4">
      <w:pPr>
        <w:pStyle w:val="a"/>
        <w:rPr>
          <w:rFonts w:hint="cs"/>
          <w:rtl/>
        </w:rPr>
      </w:pPr>
      <w:r>
        <w:rPr>
          <w:rFonts w:hint="cs"/>
          <w:rtl/>
        </w:rPr>
        <w:t>אתה הבאת את הטרור לפה. אתה הבאת את הטרור לפה.</w:t>
      </w:r>
    </w:p>
    <w:p w14:paraId="058CFA78" w14:textId="77777777" w:rsidR="00000000" w:rsidRDefault="00F01BE4">
      <w:pPr>
        <w:pStyle w:val="a"/>
        <w:rPr>
          <w:rFonts w:hint="cs"/>
          <w:rtl/>
        </w:rPr>
      </w:pPr>
    </w:p>
    <w:p w14:paraId="0C7183FF" w14:textId="77777777" w:rsidR="00000000" w:rsidRDefault="00F01BE4">
      <w:pPr>
        <w:pStyle w:val="SpeakerCon"/>
        <w:rPr>
          <w:rtl/>
        </w:rPr>
      </w:pPr>
      <w:bookmarkStart w:id="245" w:name="FS000000507T29_09_2003_15_04_57C"/>
      <w:bookmarkEnd w:id="245"/>
      <w:r>
        <w:rPr>
          <w:rtl/>
        </w:rPr>
        <w:t>רן כהן (מרצ):</w:t>
      </w:r>
    </w:p>
    <w:p w14:paraId="79E17C2A" w14:textId="77777777" w:rsidR="00000000" w:rsidRDefault="00F01BE4">
      <w:pPr>
        <w:pStyle w:val="a"/>
        <w:rPr>
          <w:rtl/>
        </w:rPr>
      </w:pPr>
    </w:p>
    <w:p w14:paraId="5A654FBE" w14:textId="77777777" w:rsidR="00000000" w:rsidRDefault="00F01BE4">
      <w:pPr>
        <w:pStyle w:val="a"/>
        <w:rPr>
          <w:rFonts w:hint="cs"/>
          <w:rtl/>
        </w:rPr>
      </w:pPr>
      <w:r>
        <w:rPr>
          <w:rFonts w:hint="cs"/>
          <w:rtl/>
        </w:rPr>
        <w:t>- - ולכן, אם נצרים לא היתה במקומה, אלא עוברת למקום אחר - -</w:t>
      </w:r>
    </w:p>
    <w:p w14:paraId="7BB108DB" w14:textId="77777777" w:rsidR="00000000" w:rsidRDefault="00F01BE4">
      <w:pPr>
        <w:pStyle w:val="a"/>
        <w:rPr>
          <w:rFonts w:hint="cs"/>
          <w:rtl/>
        </w:rPr>
      </w:pPr>
    </w:p>
    <w:p w14:paraId="51ADBBC9" w14:textId="77777777" w:rsidR="00000000" w:rsidRDefault="00F01BE4">
      <w:pPr>
        <w:pStyle w:val="ac"/>
        <w:rPr>
          <w:rtl/>
        </w:rPr>
      </w:pPr>
      <w:r>
        <w:rPr>
          <w:rFonts w:hint="eastAsia"/>
          <w:rtl/>
        </w:rPr>
        <w:t>צבי</w:t>
      </w:r>
      <w:r>
        <w:rPr>
          <w:rtl/>
        </w:rPr>
        <w:t xml:space="preserve"> הנדל (האיחוד הלאומי - ישראל ביתנו):</w:t>
      </w:r>
    </w:p>
    <w:p w14:paraId="1109DC2C" w14:textId="77777777" w:rsidR="00000000" w:rsidRDefault="00F01BE4">
      <w:pPr>
        <w:pStyle w:val="a"/>
        <w:rPr>
          <w:rFonts w:hint="cs"/>
          <w:rtl/>
        </w:rPr>
      </w:pPr>
    </w:p>
    <w:p w14:paraId="425048C5" w14:textId="77777777" w:rsidR="00000000" w:rsidRDefault="00F01BE4">
      <w:pPr>
        <w:pStyle w:val="a"/>
        <w:rPr>
          <w:rFonts w:hint="cs"/>
          <w:rtl/>
        </w:rPr>
      </w:pPr>
      <w:r>
        <w:rPr>
          <w:rFonts w:hint="cs"/>
          <w:rtl/>
        </w:rPr>
        <w:t>קצת בושה.</w:t>
      </w:r>
    </w:p>
    <w:p w14:paraId="1D047DAB" w14:textId="77777777" w:rsidR="00000000" w:rsidRDefault="00F01BE4">
      <w:pPr>
        <w:pStyle w:val="a"/>
        <w:rPr>
          <w:rFonts w:hint="cs"/>
          <w:rtl/>
        </w:rPr>
      </w:pPr>
    </w:p>
    <w:p w14:paraId="5055C344" w14:textId="77777777" w:rsidR="00000000" w:rsidRDefault="00F01BE4">
      <w:pPr>
        <w:pStyle w:val="ad"/>
        <w:rPr>
          <w:rtl/>
        </w:rPr>
      </w:pPr>
      <w:r>
        <w:rPr>
          <w:rtl/>
        </w:rPr>
        <w:t>היו"ר ראובן ריבלין:</w:t>
      </w:r>
    </w:p>
    <w:p w14:paraId="0530DFBF" w14:textId="77777777" w:rsidR="00000000" w:rsidRDefault="00F01BE4">
      <w:pPr>
        <w:pStyle w:val="a"/>
        <w:rPr>
          <w:rtl/>
        </w:rPr>
      </w:pPr>
    </w:p>
    <w:p w14:paraId="3F046646" w14:textId="77777777" w:rsidR="00000000" w:rsidRDefault="00F01BE4">
      <w:pPr>
        <w:pStyle w:val="a"/>
        <w:rPr>
          <w:rFonts w:hint="cs"/>
          <w:rtl/>
        </w:rPr>
      </w:pPr>
      <w:r>
        <w:rPr>
          <w:rFonts w:hint="cs"/>
          <w:rtl/>
        </w:rPr>
        <w:t>תודה, חבר הכנסת הנדל.</w:t>
      </w:r>
    </w:p>
    <w:p w14:paraId="26D454A3" w14:textId="77777777" w:rsidR="00000000" w:rsidRDefault="00F01BE4">
      <w:pPr>
        <w:pStyle w:val="a"/>
        <w:rPr>
          <w:rFonts w:hint="cs"/>
          <w:rtl/>
        </w:rPr>
      </w:pPr>
    </w:p>
    <w:p w14:paraId="3ABFB673" w14:textId="77777777" w:rsidR="00000000" w:rsidRDefault="00F01BE4">
      <w:pPr>
        <w:pStyle w:val="SpeakerCon"/>
        <w:rPr>
          <w:rtl/>
        </w:rPr>
      </w:pPr>
      <w:bookmarkStart w:id="246" w:name="FS000000507T29_09_2003_15_07_33C"/>
      <w:bookmarkEnd w:id="246"/>
      <w:r>
        <w:rPr>
          <w:rtl/>
        </w:rPr>
        <w:t>רן כהן</w:t>
      </w:r>
      <w:r>
        <w:rPr>
          <w:rtl/>
        </w:rPr>
        <w:t xml:space="preserve"> (מרצ):</w:t>
      </w:r>
    </w:p>
    <w:p w14:paraId="67C72D52" w14:textId="77777777" w:rsidR="00000000" w:rsidRDefault="00F01BE4">
      <w:pPr>
        <w:pStyle w:val="a"/>
        <w:rPr>
          <w:rtl/>
        </w:rPr>
      </w:pPr>
    </w:p>
    <w:p w14:paraId="5F2290EF" w14:textId="77777777" w:rsidR="00000000" w:rsidRDefault="00F01BE4">
      <w:pPr>
        <w:pStyle w:val="a"/>
        <w:rPr>
          <w:rFonts w:hint="cs"/>
          <w:rtl/>
        </w:rPr>
      </w:pPr>
      <w:r>
        <w:rPr>
          <w:rFonts w:hint="cs"/>
          <w:rtl/>
        </w:rPr>
        <w:t xml:space="preserve"> - - היה יותר ביטחון ליהודים שחיים שם, והיה יותר חיסכון, גם מבחינה ביטחונית וגם מבחינת ההקלות על חיילי צה"ל. מדוע לא?</w:t>
      </w:r>
    </w:p>
    <w:p w14:paraId="4C1EFB1D" w14:textId="77777777" w:rsidR="00000000" w:rsidRDefault="00F01BE4">
      <w:pPr>
        <w:pStyle w:val="a"/>
        <w:rPr>
          <w:rFonts w:hint="cs"/>
          <w:rtl/>
        </w:rPr>
      </w:pPr>
    </w:p>
    <w:p w14:paraId="5B945CA7" w14:textId="77777777" w:rsidR="00000000" w:rsidRDefault="00F01BE4">
      <w:pPr>
        <w:pStyle w:val="ac"/>
        <w:rPr>
          <w:rtl/>
        </w:rPr>
      </w:pPr>
      <w:r>
        <w:rPr>
          <w:rFonts w:hint="eastAsia"/>
          <w:rtl/>
        </w:rPr>
        <w:t>צבי</w:t>
      </w:r>
      <w:r>
        <w:rPr>
          <w:rtl/>
        </w:rPr>
        <w:t xml:space="preserve"> הנדל (האיחוד הלאומי - ישראל ביתנו):</w:t>
      </w:r>
    </w:p>
    <w:p w14:paraId="65B359B1" w14:textId="77777777" w:rsidR="00000000" w:rsidRDefault="00F01BE4">
      <w:pPr>
        <w:pStyle w:val="a"/>
        <w:rPr>
          <w:rFonts w:hint="cs"/>
          <w:rtl/>
        </w:rPr>
      </w:pPr>
    </w:p>
    <w:p w14:paraId="2C84D223" w14:textId="77777777" w:rsidR="00000000" w:rsidRDefault="00F01BE4">
      <w:pPr>
        <w:pStyle w:val="a"/>
        <w:rPr>
          <w:rFonts w:hint="cs"/>
          <w:rtl/>
        </w:rPr>
      </w:pPr>
      <w:r>
        <w:rPr>
          <w:rFonts w:hint="cs"/>
          <w:rtl/>
        </w:rPr>
        <w:t>זה היה אם לא היית מביא את הטרור לפה. חוצפן. איזה חוצפן.</w:t>
      </w:r>
    </w:p>
    <w:p w14:paraId="7E7E65B3" w14:textId="77777777" w:rsidR="00000000" w:rsidRDefault="00F01BE4">
      <w:pPr>
        <w:pStyle w:val="a"/>
        <w:rPr>
          <w:rFonts w:hint="cs"/>
          <w:rtl/>
        </w:rPr>
      </w:pPr>
    </w:p>
    <w:p w14:paraId="52106DD3" w14:textId="77777777" w:rsidR="00000000" w:rsidRDefault="00F01BE4">
      <w:pPr>
        <w:pStyle w:val="ad"/>
        <w:rPr>
          <w:rtl/>
        </w:rPr>
      </w:pPr>
      <w:bookmarkStart w:id="247" w:name="FS000000507T29_09_2003_15_08_21C"/>
      <w:bookmarkEnd w:id="247"/>
      <w:r>
        <w:rPr>
          <w:rtl/>
        </w:rPr>
        <w:t>היו"ר ראובן ריבלין:</w:t>
      </w:r>
    </w:p>
    <w:p w14:paraId="5B5223C6" w14:textId="77777777" w:rsidR="00000000" w:rsidRDefault="00F01BE4">
      <w:pPr>
        <w:pStyle w:val="a"/>
        <w:rPr>
          <w:rtl/>
        </w:rPr>
      </w:pPr>
    </w:p>
    <w:p w14:paraId="793340E3" w14:textId="77777777" w:rsidR="00000000" w:rsidRDefault="00F01BE4">
      <w:pPr>
        <w:pStyle w:val="a"/>
        <w:rPr>
          <w:rFonts w:hint="cs"/>
          <w:rtl/>
        </w:rPr>
      </w:pPr>
      <w:r>
        <w:rPr>
          <w:rFonts w:hint="cs"/>
          <w:rtl/>
        </w:rPr>
        <w:t>חבר הכנסת</w:t>
      </w:r>
      <w:r>
        <w:rPr>
          <w:rFonts w:hint="cs"/>
          <w:rtl/>
        </w:rPr>
        <w:t xml:space="preserve"> הנדל, סגן השר, הוא אומר את דעתו, מה פירוש חוצפן?</w:t>
      </w:r>
    </w:p>
    <w:p w14:paraId="3E4D3C20" w14:textId="77777777" w:rsidR="00000000" w:rsidRDefault="00F01BE4">
      <w:pPr>
        <w:pStyle w:val="a"/>
        <w:rPr>
          <w:rFonts w:hint="cs"/>
          <w:rtl/>
        </w:rPr>
      </w:pPr>
    </w:p>
    <w:p w14:paraId="3408749D" w14:textId="77777777" w:rsidR="00000000" w:rsidRDefault="00F01BE4">
      <w:pPr>
        <w:pStyle w:val="ac"/>
        <w:rPr>
          <w:rtl/>
        </w:rPr>
      </w:pPr>
      <w:r>
        <w:rPr>
          <w:rFonts w:hint="eastAsia"/>
          <w:rtl/>
        </w:rPr>
        <w:t>צבי</w:t>
      </w:r>
      <w:r>
        <w:rPr>
          <w:rtl/>
        </w:rPr>
        <w:t xml:space="preserve"> הנדל (האיחוד הלאומי - ישראל ביתנו):</w:t>
      </w:r>
    </w:p>
    <w:p w14:paraId="436E6E79" w14:textId="77777777" w:rsidR="00000000" w:rsidRDefault="00F01BE4">
      <w:pPr>
        <w:pStyle w:val="a"/>
        <w:rPr>
          <w:rFonts w:hint="cs"/>
          <w:rtl/>
        </w:rPr>
      </w:pPr>
    </w:p>
    <w:p w14:paraId="7E90DDB6" w14:textId="77777777" w:rsidR="00000000" w:rsidRDefault="00F01BE4">
      <w:pPr>
        <w:pStyle w:val="a"/>
        <w:rPr>
          <w:rFonts w:hint="cs"/>
          <w:rtl/>
        </w:rPr>
      </w:pPr>
      <w:r>
        <w:rPr>
          <w:rFonts w:hint="cs"/>
          <w:rtl/>
        </w:rPr>
        <w:t>הוא לא מאמין במה שהוא אומר.</w:t>
      </w:r>
    </w:p>
    <w:p w14:paraId="16969372" w14:textId="77777777" w:rsidR="00000000" w:rsidRDefault="00F01BE4">
      <w:pPr>
        <w:pStyle w:val="ad"/>
        <w:rPr>
          <w:rFonts w:hint="cs"/>
          <w:rtl/>
        </w:rPr>
      </w:pPr>
    </w:p>
    <w:p w14:paraId="29A32780" w14:textId="77777777" w:rsidR="00000000" w:rsidRDefault="00F01BE4">
      <w:pPr>
        <w:pStyle w:val="ad"/>
        <w:rPr>
          <w:rtl/>
        </w:rPr>
      </w:pPr>
      <w:r>
        <w:rPr>
          <w:rtl/>
        </w:rPr>
        <w:t>היו"ר ראובן ריבלין:</w:t>
      </w:r>
    </w:p>
    <w:p w14:paraId="732F1DFB" w14:textId="77777777" w:rsidR="00000000" w:rsidRDefault="00F01BE4">
      <w:pPr>
        <w:pStyle w:val="a"/>
        <w:rPr>
          <w:rtl/>
        </w:rPr>
      </w:pPr>
    </w:p>
    <w:p w14:paraId="719E2722" w14:textId="77777777" w:rsidR="00000000" w:rsidRDefault="00F01BE4">
      <w:pPr>
        <w:pStyle w:val="a"/>
        <w:rPr>
          <w:rFonts w:hint="cs"/>
          <w:rtl/>
        </w:rPr>
      </w:pPr>
      <w:r>
        <w:rPr>
          <w:rFonts w:hint="cs"/>
          <w:rtl/>
        </w:rPr>
        <w:t>אני מכיר אותו, הוא מאמין מאוד, ועל זה כואב לך. כואב לך שהוא מאמין בזה, יש עוד אחרים שמאמינים בזה.</w:t>
      </w:r>
    </w:p>
    <w:p w14:paraId="5B50346B" w14:textId="77777777" w:rsidR="00000000" w:rsidRDefault="00F01BE4">
      <w:pPr>
        <w:pStyle w:val="a"/>
        <w:rPr>
          <w:rFonts w:hint="cs"/>
          <w:rtl/>
        </w:rPr>
      </w:pPr>
    </w:p>
    <w:p w14:paraId="2EF7CA75" w14:textId="77777777" w:rsidR="00000000" w:rsidRDefault="00F01BE4">
      <w:pPr>
        <w:pStyle w:val="SpeakerCon"/>
        <w:rPr>
          <w:rtl/>
        </w:rPr>
      </w:pPr>
      <w:bookmarkStart w:id="248" w:name="FS000000507T29_09_2003_15_09_44C"/>
      <w:bookmarkEnd w:id="248"/>
      <w:r>
        <w:rPr>
          <w:rtl/>
        </w:rPr>
        <w:t>רן כהן (מרצ):</w:t>
      </w:r>
    </w:p>
    <w:p w14:paraId="731EBF52" w14:textId="77777777" w:rsidR="00000000" w:rsidRDefault="00F01BE4">
      <w:pPr>
        <w:pStyle w:val="a"/>
        <w:rPr>
          <w:rtl/>
        </w:rPr>
      </w:pPr>
    </w:p>
    <w:p w14:paraId="7D9E9E4D" w14:textId="77777777" w:rsidR="00000000" w:rsidRDefault="00F01BE4">
      <w:pPr>
        <w:pStyle w:val="a"/>
        <w:rPr>
          <w:rFonts w:hint="cs"/>
          <w:rtl/>
        </w:rPr>
      </w:pPr>
      <w:r>
        <w:rPr>
          <w:rFonts w:hint="cs"/>
          <w:rtl/>
        </w:rPr>
        <w:t>אדוני היושב-ראש, אין כאן לא שיקול כלכלי נכון, לא שיקול של הבטחה אלמנטרית לציבור.</w:t>
      </w:r>
    </w:p>
    <w:p w14:paraId="492BF75E" w14:textId="77777777" w:rsidR="00000000" w:rsidRDefault="00F01BE4">
      <w:pPr>
        <w:pStyle w:val="a"/>
        <w:rPr>
          <w:rFonts w:hint="cs"/>
          <w:rtl/>
        </w:rPr>
      </w:pPr>
    </w:p>
    <w:p w14:paraId="36BDB3AE" w14:textId="77777777" w:rsidR="00000000" w:rsidRDefault="00F01BE4">
      <w:pPr>
        <w:pStyle w:val="a"/>
        <w:rPr>
          <w:rFonts w:hint="cs"/>
          <w:rtl/>
        </w:rPr>
      </w:pPr>
      <w:r>
        <w:rPr>
          <w:rFonts w:hint="cs"/>
          <w:rtl/>
        </w:rPr>
        <w:t xml:space="preserve">הדבר האחרון, שאתו אני רוצה לסיים: השר שטרית, לא תהיה צמיחה. אתה יודע למה לא תהיה צמיחה? בגלל שלושה דברים. לא תהיה צמיחה, כי אם לא תהיה יציבות מדינית, ולא יהיה אופק מדיני, לא </w:t>
      </w:r>
      <w:r>
        <w:rPr>
          <w:rFonts w:hint="cs"/>
          <w:rtl/>
        </w:rPr>
        <w:t xml:space="preserve">תהיה צמיחה. הדבר השני, לא תהיה צמיחה במצב שבו הממשלה "קורעת" את יכולת הקנייה של הציבור. כוח הקנייה הוא סם חיים בכלכלה. אם אין לציבור כוח קנייה, שום דבר לא מזרים ביקושים למשק, ואם אין הזרמת ביקושים למשק, לא תהיה בתחום העסקי צמיחה ולא יהיה בו ביקוש לעובדים. </w:t>
      </w:r>
      <w:r>
        <w:rPr>
          <w:rFonts w:hint="cs"/>
          <w:rtl/>
        </w:rPr>
        <w:t>והדבר השלישי, במקום שבו הסקטור הפרטי לא עושה את הביקוש להשקעות, אין ברירה אלא שהממשלה תהיה המנוף ותמנף את העניין הזה.</w:t>
      </w:r>
    </w:p>
    <w:p w14:paraId="26A2EE95" w14:textId="77777777" w:rsidR="00000000" w:rsidRDefault="00F01BE4">
      <w:pPr>
        <w:pStyle w:val="a"/>
        <w:rPr>
          <w:rFonts w:hint="cs"/>
          <w:rtl/>
        </w:rPr>
      </w:pPr>
    </w:p>
    <w:p w14:paraId="53A791D6" w14:textId="77777777" w:rsidR="00000000" w:rsidRDefault="00F01BE4">
      <w:pPr>
        <w:pStyle w:val="a"/>
        <w:rPr>
          <w:rFonts w:hint="cs"/>
          <w:rtl/>
        </w:rPr>
      </w:pPr>
      <w:r>
        <w:rPr>
          <w:rFonts w:hint="cs"/>
          <w:rtl/>
        </w:rPr>
        <w:t>אמרת כאן 20 מיליארד שקל למסילות, אבל זה 20 מיליארד שקל, נדמה לי, לשש שנים.</w:t>
      </w:r>
    </w:p>
    <w:p w14:paraId="5E929210" w14:textId="77777777" w:rsidR="00000000" w:rsidRDefault="00F01BE4">
      <w:pPr>
        <w:pStyle w:val="a"/>
        <w:rPr>
          <w:rFonts w:hint="cs"/>
          <w:rtl/>
        </w:rPr>
      </w:pPr>
    </w:p>
    <w:p w14:paraId="37FA490E" w14:textId="77777777" w:rsidR="00000000" w:rsidRDefault="00F01BE4">
      <w:pPr>
        <w:pStyle w:val="ac"/>
        <w:rPr>
          <w:rtl/>
        </w:rPr>
      </w:pPr>
      <w:r>
        <w:rPr>
          <w:rFonts w:hint="eastAsia"/>
          <w:rtl/>
        </w:rPr>
        <w:t>השר</w:t>
      </w:r>
      <w:r>
        <w:rPr>
          <w:rtl/>
        </w:rPr>
        <w:t xml:space="preserve"> מאיר שטרית:</w:t>
      </w:r>
    </w:p>
    <w:p w14:paraId="17D15E61" w14:textId="77777777" w:rsidR="00000000" w:rsidRDefault="00F01BE4">
      <w:pPr>
        <w:pStyle w:val="a"/>
        <w:rPr>
          <w:rFonts w:hint="cs"/>
          <w:rtl/>
        </w:rPr>
      </w:pPr>
    </w:p>
    <w:p w14:paraId="561E5CDE" w14:textId="77777777" w:rsidR="00000000" w:rsidRDefault="00F01BE4">
      <w:pPr>
        <w:pStyle w:val="a"/>
        <w:rPr>
          <w:rFonts w:hint="cs"/>
          <w:rtl/>
        </w:rPr>
      </w:pPr>
      <w:r>
        <w:rPr>
          <w:rFonts w:hint="cs"/>
          <w:rtl/>
        </w:rPr>
        <w:t>לא, לשנה. ולא רק למסילות, לכל התשתיות.</w:t>
      </w:r>
    </w:p>
    <w:p w14:paraId="65DDA23D" w14:textId="77777777" w:rsidR="00000000" w:rsidRDefault="00F01BE4">
      <w:pPr>
        <w:pStyle w:val="a"/>
        <w:rPr>
          <w:rFonts w:hint="cs"/>
          <w:rtl/>
        </w:rPr>
      </w:pPr>
    </w:p>
    <w:p w14:paraId="02A5E617" w14:textId="77777777" w:rsidR="00000000" w:rsidRDefault="00F01BE4">
      <w:pPr>
        <w:pStyle w:val="SpeakerCon"/>
        <w:rPr>
          <w:rtl/>
        </w:rPr>
      </w:pPr>
      <w:bookmarkStart w:id="249" w:name="FS000000507T29_09_2003_15_17_41C"/>
      <w:bookmarkEnd w:id="249"/>
      <w:r>
        <w:rPr>
          <w:rtl/>
        </w:rPr>
        <w:t>רן כ</w:t>
      </w:r>
      <w:r>
        <w:rPr>
          <w:rtl/>
        </w:rPr>
        <w:t>הן (מרצ):</w:t>
      </w:r>
    </w:p>
    <w:p w14:paraId="3178B15C" w14:textId="77777777" w:rsidR="00000000" w:rsidRDefault="00F01BE4">
      <w:pPr>
        <w:pStyle w:val="a"/>
        <w:rPr>
          <w:rtl/>
        </w:rPr>
      </w:pPr>
    </w:p>
    <w:p w14:paraId="7E38E851" w14:textId="77777777" w:rsidR="00000000" w:rsidRDefault="00F01BE4">
      <w:pPr>
        <w:pStyle w:val="a"/>
        <w:rPr>
          <w:rFonts w:hint="cs"/>
          <w:rtl/>
        </w:rPr>
      </w:pPr>
      <w:r>
        <w:rPr>
          <w:rFonts w:hint="cs"/>
          <w:rtl/>
        </w:rPr>
        <w:t>20 מיליארד שקל האלה, תאמין לי, אותם 20 מיליארד שקל הובטחו לפני שנה. איפה זה? אין. בינתיים אין. ואתם לא הולכים בשלושת המסלולים הללו בכיוון הנכון. לכן לא רק שלא יהיה צדק חברתי, גם לא תהיה צמיחה כלכלית. תודה רבה.</w:t>
      </w:r>
    </w:p>
    <w:p w14:paraId="683570B9" w14:textId="77777777" w:rsidR="00000000" w:rsidRDefault="00F01BE4">
      <w:pPr>
        <w:pStyle w:val="a"/>
        <w:rPr>
          <w:rFonts w:hint="cs"/>
          <w:rtl/>
        </w:rPr>
      </w:pPr>
    </w:p>
    <w:p w14:paraId="65324870" w14:textId="77777777" w:rsidR="00000000" w:rsidRDefault="00F01BE4">
      <w:pPr>
        <w:pStyle w:val="ad"/>
        <w:rPr>
          <w:rtl/>
        </w:rPr>
      </w:pPr>
      <w:r>
        <w:rPr>
          <w:rtl/>
        </w:rPr>
        <w:t>היו"ר ראובן ריבלין:</w:t>
      </w:r>
    </w:p>
    <w:p w14:paraId="5511EBB8" w14:textId="77777777" w:rsidR="00000000" w:rsidRDefault="00F01BE4">
      <w:pPr>
        <w:pStyle w:val="a"/>
        <w:rPr>
          <w:rtl/>
        </w:rPr>
      </w:pPr>
    </w:p>
    <w:p w14:paraId="2B8CD56D" w14:textId="77777777" w:rsidR="00000000" w:rsidRDefault="00F01BE4">
      <w:pPr>
        <w:pStyle w:val="a"/>
        <w:rPr>
          <w:rFonts w:hint="cs"/>
          <w:rtl/>
        </w:rPr>
      </w:pPr>
      <w:r>
        <w:rPr>
          <w:rFonts w:hint="cs"/>
          <w:rtl/>
        </w:rPr>
        <w:t>אני מאוד מודה</w:t>
      </w:r>
      <w:r>
        <w:rPr>
          <w:rFonts w:hint="cs"/>
          <w:rtl/>
        </w:rPr>
        <w:t xml:space="preserve"> לחבר הכנסת רן כהן. </w:t>
      </w:r>
    </w:p>
    <w:p w14:paraId="54E4796F" w14:textId="77777777" w:rsidR="00000000" w:rsidRDefault="00F01BE4">
      <w:pPr>
        <w:pStyle w:val="a"/>
        <w:rPr>
          <w:rFonts w:hint="cs"/>
          <w:rtl/>
        </w:rPr>
      </w:pPr>
    </w:p>
    <w:p w14:paraId="5C137210" w14:textId="77777777" w:rsidR="00000000" w:rsidRDefault="00F01BE4">
      <w:pPr>
        <w:pStyle w:val="Subject"/>
        <w:rPr>
          <w:rtl/>
        </w:rPr>
      </w:pPr>
    </w:p>
    <w:p w14:paraId="710BA860" w14:textId="77777777" w:rsidR="00000000" w:rsidRDefault="00F01BE4">
      <w:pPr>
        <w:pStyle w:val="Subject"/>
        <w:rPr>
          <w:rtl/>
        </w:rPr>
      </w:pPr>
      <w:bookmarkStart w:id="250" w:name="CS15682FI0015682T29_09_2003_15_20_39"/>
      <w:bookmarkStart w:id="251" w:name="_Toc55731535"/>
      <w:bookmarkEnd w:id="250"/>
      <w:r>
        <w:rPr>
          <w:rtl/>
        </w:rPr>
        <w:t xml:space="preserve">אמירתו של פרס שערפאת איננו מכשול לשלום </w:t>
      </w:r>
      <w:r>
        <w:rPr>
          <w:rFonts w:hint="cs"/>
          <w:rtl/>
        </w:rPr>
        <w:br/>
      </w:r>
      <w:r>
        <w:rPr>
          <w:rtl/>
        </w:rPr>
        <w:t>והפגיעה באסטרטגיות הלחימה של מדינת ישראל</w:t>
      </w:r>
      <w:bookmarkEnd w:id="251"/>
    </w:p>
    <w:p w14:paraId="67475F89" w14:textId="77777777" w:rsidR="00000000" w:rsidRDefault="00F01BE4">
      <w:pPr>
        <w:pStyle w:val="SubjectSub"/>
        <w:rPr>
          <w:rFonts w:hint="cs"/>
          <w:rtl/>
        </w:rPr>
      </w:pPr>
    </w:p>
    <w:p w14:paraId="382903EE" w14:textId="77777777" w:rsidR="00000000" w:rsidRDefault="00F01BE4">
      <w:pPr>
        <w:pStyle w:val="ad"/>
        <w:rPr>
          <w:rtl/>
        </w:rPr>
      </w:pPr>
      <w:r>
        <w:rPr>
          <w:rtl/>
        </w:rPr>
        <w:t>היו"ר ראובן ריבלין:</w:t>
      </w:r>
    </w:p>
    <w:p w14:paraId="1888904A" w14:textId="77777777" w:rsidR="00000000" w:rsidRDefault="00F01BE4">
      <w:pPr>
        <w:pStyle w:val="a"/>
        <w:rPr>
          <w:rtl/>
        </w:rPr>
      </w:pPr>
    </w:p>
    <w:p w14:paraId="4A141DA8" w14:textId="77777777" w:rsidR="00000000" w:rsidRDefault="00F01BE4">
      <w:pPr>
        <w:pStyle w:val="a"/>
        <w:rPr>
          <w:rFonts w:hint="cs"/>
          <w:rtl/>
        </w:rPr>
      </w:pPr>
      <w:r>
        <w:rPr>
          <w:rFonts w:hint="cs"/>
          <w:rtl/>
        </w:rPr>
        <w:t>חבר הכנסת רוני בר-און יעלה, בבקשה, ישמיע את הצעתו לסדר-היום, המדברת באמירתו של פרס שערפאת איננו מכשול לשלום והפגיעה באסטרטגיות הלח</w:t>
      </w:r>
      <w:r>
        <w:rPr>
          <w:rFonts w:hint="cs"/>
          <w:rtl/>
        </w:rPr>
        <w:t xml:space="preserve">ימה של מדינת ישראל. </w:t>
      </w:r>
    </w:p>
    <w:p w14:paraId="00C28768" w14:textId="77777777" w:rsidR="00000000" w:rsidRDefault="00F01BE4">
      <w:pPr>
        <w:pStyle w:val="a"/>
        <w:rPr>
          <w:rFonts w:hint="cs"/>
          <w:rtl/>
        </w:rPr>
      </w:pPr>
    </w:p>
    <w:p w14:paraId="41D15E4C" w14:textId="77777777" w:rsidR="00000000" w:rsidRDefault="00F01BE4">
      <w:pPr>
        <w:pStyle w:val="a"/>
        <w:rPr>
          <w:rFonts w:hint="cs"/>
          <w:rtl/>
        </w:rPr>
      </w:pPr>
      <w:r>
        <w:rPr>
          <w:rFonts w:hint="cs"/>
          <w:rtl/>
        </w:rPr>
        <w:t>אני מבקש להפנות את תשומת לבו של חבר הכנסת ויושב-ראש ועדת הכנסת הנכבד, שחבר הכנסת פרס, שעמד כאן והציע הצעות בשם סיעות מרצ והעבודה, טען שהוא לא אמר מעולם דבר כזה, שערפאת איננו מכשול לשלום. רק רציתי להפנות את תשומת לבו של אדוני.</w:t>
      </w:r>
    </w:p>
    <w:p w14:paraId="181B6853" w14:textId="77777777" w:rsidR="00000000" w:rsidRDefault="00F01BE4">
      <w:pPr>
        <w:pStyle w:val="a"/>
        <w:rPr>
          <w:rFonts w:hint="cs"/>
          <w:rtl/>
        </w:rPr>
      </w:pPr>
    </w:p>
    <w:p w14:paraId="6E7DE781" w14:textId="77777777" w:rsidR="00000000" w:rsidRDefault="00F01BE4">
      <w:pPr>
        <w:pStyle w:val="ac"/>
        <w:rPr>
          <w:rtl/>
        </w:rPr>
      </w:pPr>
      <w:r>
        <w:rPr>
          <w:rFonts w:hint="eastAsia"/>
          <w:rtl/>
        </w:rPr>
        <w:t>יוסי</w:t>
      </w:r>
      <w:r>
        <w:rPr>
          <w:rtl/>
        </w:rPr>
        <w:t xml:space="preserve"> שר</w:t>
      </w:r>
      <w:r>
        <w:rPr>
          <w:rtl/>
        </w:rPr>
        <w:t>יד (מרצ):</w:t>
      </w:r>
    </w:p>
    <w:p w14:paraId="6F273845" w14:textId="77777777" w:rsidR="00000000" w:rsidRDefault="00F01BE4">
      <w:pPr>
        <w:pStyle w:val="a"/>
        <w:rPr>
          <w:rFonts w:hint="cs"/>
          <w:rtl/>
        </w:rPr>
      </w:pPr>
    </w:p>
    <w:p w14:paraId="4EA6AB5F" w14:textId="77777777" w:rsidR="00000000" w:rsidRDefault="00F01BE4">
      <w:pPr>
        <w:pStyle w:val="a"/>
        <w:rPr>
          <w:rFonts w:hint="cs"/>
          <w:rtl/>
        </w:rPr>
      </w:pPr>
      <w:r>
        <w:rPr>
          <w:rFonts w:hint="cs"/>
          <w:rtl/>
        </w:rPr>
        <w:t>על זה נאמר: חגגת וגם ביקרת. כולם השתתפו בחגיגות, ועכשיו באים בטענות.</w:t>
      </w:r>
    </w:p>
    <w:p w14:paraId="6B094289" w14:textId="77777777" w:rsidR="00000000" w:rsidRDefault="00F01BE4">
      <w:pPr>
        <w:pStyle w:val="a"/>
        <w:rPr>
          <w:rFonts w:hint="cs"/>
          <w:rtl/>
        </w:rPr>
      </w:pPr>
    </w:p>
    <w:p w14:paraId="5D4A789B" w14:textId="77777777" w:rsidR="00000000" w:rsidRDefault="00F01BE4">
      <w:pPr>
        <w:pStyle w:val="Speaker"/>
        <w:rPr>
          <w:rtl/>
        </w:rPr>
      </w:pPr>
      <w:bookmarkStart w:id="252" w:name="FS000001038T29_09_2003_15_22_47"/>
      <w:bookmarkStart w:id="253" w:name="_Toc55731536"/>
      <w:bookmarkEnd w:id="252"/>
      <w:r>
        <w:rPr>
          <w:rFonts w:hint="eastAsia"/>
          <w:rtl/>
        </w:rPr>
        <w:t>רוני</w:t>
      </w:r>
      <w:r>
        <w:rPr>
          <w:rtl/>
        </w:rPr>
        <w:t xml:space="preserve"> בר-און (הליכוד):</w:t>
      </w:r>
      <w:bookmarkEnd w:id="253"/>
    </w:p>
    <w:p w14:paraId="0D01AF73" w14:textId="77777777" w:rsidR="00000000" w:rsidRDefault="00F01BE4">
      <w:pPr>
        <w:pStyle w:val="a"/>
        <w:rPr>
          <w:rFonts w:hint="cs"/>
          <w:rtl/>
        </w:rPr>
      </w:pPr>
    </w:p>
    <w:p w14:paraId="14B479CA" w14:textId="77777777" w:rsidR="00000000" w:rsidRDefault="00F01BE4">
      <w:pPr>
        <w:pStyle w:val="a"/>
        <w:rPr>
          <w:rFonts w:hint="cs"/>
          <w:rtl/>
        </w:rPr>
      </w:pPr>
      <w:r>
        <w:rPr>
          <w:rFonts w:hint="cs"/>
          <w:rtl/>
        </w:rPr>
        <w:t>במקרה יש לי הציטוטים גם מ"גלי צה"ל", וגם במו-אוזני שמעתי אתמול דברים ממש ברוח זו, ברשת ב'.</w:t>
      </w:r>
    </w:p>
    <w:p w14:paraId="6AB0F7E6" w14:textId="77777777" w:rsidR="00000000" w:rsidRDefault="00F01BE4">
      <w:pPr>
        <w:pStyle w:val="a"/>
        <w:rPr>
          <w:rFonts w:hint="cs"/>
          <w:rtl/>
        </w:rPr>
      </w:pPr>
    </w:p>
    <w:p w14:paraId="22231144" w14:textId="77777777" w:rsidR="00000000" w:rsidRDefault="00F01BE4">
      <w:pPr>
        <w:pStyle w:val="ad"/>
        <w:rPr>
          <w:rtl/>
        </w:rPr>
      </w:pPr>
      <w:r>
        <w:rPr>
          <w:rtl/>
        </w:rPr>
        <w:t>היו"ר ראובן ריבלין:</w:t>
      </w:r>
    </w:p>
    <w:p w14:paraId="365A27F5" w14:textId="77777777" w:rsidR="00000000" w:rsidRDefault="00F01BE4">
      <w:pPr>
        <w:pStyle w:val="a"/>
        <w:rPr>
          <w:rtl/>
        </w:rPr>
      </w:pPr>
    </w:p>
    <w:p w14:paraId="3BBBBC11" w14:textId="77777777" w:rsidR="00000000" w:rsidRDefault="00F01BE4">
      <w:pPr>
        <w:pStyle w:val="a"/>
        <w:rPr>
          <w:rFonts w:hint="cs"/>
          <w:rtl/>
        </w:rPr>
      </w:pPr>
      <w:r>
        <w:rPr>
          <w:rFonts w:hint="cs"/>
          <w:rtl/>
        </w:rPr>
        <w:t>חובתי היתה רק לומר לך מה שאמר חבר הכנסת</w:t>
      </w:r>
      <w:r>
        <w:rPr>
          <w:rFonts w:hint="cs"/>
          <w:rtl/>
        </w:rPr>
        <w:t xml:space="preserve"> פרס.</w:t>
      </w:r>
    </w:p>
    <w:p w14:paraId="2C2ABEC1" w14:textId="77777777" w:rsidR="00000000" w:rsidRDefault="00F01BE4">
      <w:pPr>
        <w:pStyle w:val="a"/>
        <w:rPr>
          <w:rFonts w:hint="cs"/>
          <w:rtl/>
        </w:rPr>
      </w:pPr>
    </w:p>
    <w:p w14:paraId="7EE4BF23" w14:textId="77777777" w:rsidR="00000000" w:rsidRDefault="00F01BE4">
      <w:pPr>
        <w:pStyle w:val="SpeakerCon"/>
        <w:rPr>
          <w:rtl/>
        </w:rPr>
      </w:pPr>
      <w:bookmarkStart w:id="254" w:name="FS000001038T29_09_2003_15_23_20C"/>
      <w:bookmarkEnd w:id="254"/>
      <w:r>
        <w:rPr>
          <w:rtl/>
        </w:rPr>
        <w:t>רוני בר-און (הליכוד):</w:t>
      </w:r>
    </w:p>
    <w:p w14:paraId="2885976E" w14:textId="77777777" w:rsidR="00000000" w:rsidRDefault="00F01BE4">
      <w:pPr>
        <w:pStyle w:val="a"/>
        <w:rPr>
          <w:rtl/>
        </w:rPr>
      </w:pPr>
    </w:p>
    <w:p w14:paraId="280F183A" w14:textId="77777777" w:rsidR="00000000" w:rsidRDefault="00F01BE4">
      <w:pPr>
        <w:pStyle w:val="a"/>
        <w:rPr>
          <w:rFonts w:hint="cs"/>
          <w:rtl/>
        </w:rPr>
      </w:pPr>
      <w:r>
        <w:rPr>
          <w:rFonts w:hint="cs"/>
          <w:rtl/>
        </w:rPr>
        <w:t xml:space="preserve">אם אחרי כל מה שקורה פה בגלל ערפאת, אתמול אומר יושב-ראש האופוזיציה שערפאת זכאי לפרס נובל לשלום, היה זכאי, אני לא חושב שהוא יכול להתחמק. </w:t>
      </w:r>
    </w:p>
    <w:p w14:paraId="66212490" w14:textId="77777777" w:rsidR="00000000" w:rsidRDefault="00F01BE4">
      <w:pPr>
        <w:pStyle w:val="a"/>
        <w:rPr>
          <w:rFonts w:hint="cs"/>
          <w:rtl/>
        </w:rPr>
      </w:pPr>
    </w:p>
    <w:p w14:paraId="20848AB2" w14:textId="77777777" w:rsidR="00000000" w:rsidRDefault="00F01BE4">
      <w:pPr>
        <w:pStyle w:val="a"/>
        <w:rPr>
          <w:rtl/>
        </w:rPr>
      </w:pPr>
      <w:r>
        <w:rPr>
          <w:rFonts w:hint="cs"/>
          <w:rtl/>
        </w:rPr>
        <w:t>כך או כך, אדוני היושב-ראש, יושב-ראש האופוזיציה איננו כאן, וזה בסדר, הוא כנראה עסוק במה שנ</w:t>
      </w:r>
      <w:r>
        <w:rPr>
          <w:rFonts w:hint="cs"/>
          <w:rtl/>
        </w:rPr>
        <w:t>קרא ה-</w:t>
      </w:r>
      <w:r>
        <w:t>after party</w:t>
      </w:r>
      <w:r>
        <w:rPr>
          <w:rFonts w:hint="cs"/>
          <w:rtl/>
        </w:rPr>
        <w:t xml:space="preserve"> של חגיגות ה-80 להולדתו. כולנו מאחלים לו - - -</w:t>
      </w:r>
    </w:p>
    <w:p w14:paraId="17C99519" w14:textId="77777777" w:rsidR="00000000" w:rsidRDefault="00F01BE4">
      <w:pPr>
        <w:pStyle w:val="a"/>
        <w:rPr>
          <w:rFonts w:hint="cs"/>
          <w:rtl/>
        </w:rPr>
      </w:pPr>
    </w:p>
    <w:p w14:paraId="2B69B008" w14:textId="77777777" w:rsidR="00000000" w:rsidRDefault="00F01BE4">
      <w:pPr>
        <w:pStyle w:val="ac"/>
        <w:rPr>
          <w:rtl/>
        </w:rPr>
      </w:pPr>
      <w:r>
        <w:rPr>
          <w:rFonts w:hint="eastAsia"/>
          <w:rtl/>
        </w:rPr>
        <w:t>צבי</w:t>
      </w:r>
      <w:r>
        <w:rPr>
          <w:rtl/>
        </w:rPr>
        <w:t xml:space="preserve"> הנדל (האיחוד הלאומי - ישראל ביתנו):</w:t>
      </w:r>
    </w:p>
    <w:p w14:paraId="1092F57B" w14:textId="77777777" w:rsidR="00000000" w:rsidRDefault="00F01BE4">
      <w:pPr>
        <w:pStyle w:val="a"/>
        <w:rPr>
          <w:rFonts w:hint="cs"/>
          <w:rtl/>
        </w:rPr>
      </w:pPr>
    </w:p>
    <w:p w14:paraId="70E0299A" w14:textId="77777777" w:rsidR="00000000" w:rsidRDefault="00F01BE4">
      <w:pPr>
        <w:pStyle w:val="a"/>
        <w:rPr>
          <w:rFonts w:hint="cs"/>
          <w:rtl/>
        </w:rPr>
      </w:pPr>
      <w:r>
        <w:rPr>
          <w:rFonts w:hint="cs"/>
          <w:rtl/>
        </w:rPr>
        <w:t>איך קוראים לזה בעברית?</w:t>
      </w:r>
    </w:p>
    <w:p w14:paraId="62A8E271" w14:textId="77777777" w:rsidR="00000000" w:rsidRDefault="00F01BE4">
      <w:pPr>
        <w:pStyle w:val="a"/>
        <w:rPr>
          <w:rFonts w:hint="cs"/>
          <w:rtl/>
        </w:rPr>
      </w:pPr>
    </w:p>
    <w:p w14:paraId="0403FFAB" w14:textId="77777777" w:rsidR="00000000" w:rsidRDefault="00F01BE4">
      <w:pPr>
        <w:pStyle w:val="SpeakerCon"/>
        <w:rPr>
          <w:rtl/>
        </w:rPr>
      </w:pPr>
      <w:bookmarkStart w:id="255" w:name="FS000001038T29_09_2003_15_30_47C"/>
      <w:bookmarkEnd w:id="255"/>
      <w:r>
        <w:rPr>
          <w:rtl/>
        </w:rPr>
        <w:t>רוני בר-און (הליכוד):</w:t>
      </w:r>
    </w:p>
    <w:p w14:paraId="2873E4D7" w14:textId="77777777" w:rsidR="00000000" w:rsidRDefault="00F01BE4">
      <w:pPr>
        <w:pStyle w:val="a"/>
        <w:rPr>
          <w:rtl/>
        </w:rPr>
      </w:pPr>
    </w:p>
    <w:p w14:paraId="011EDBE9" w14:textId="77777777" w:rsidR="00000000" w:rsidRDefault="00F01BE4">
      <w:pPr>
        <w:pStyle w:val="a"/>
        <w:rPr>
          <w:rFonts w:hint="cs"/>
          <w:rtl/>
        </w:rPr>
      </w:pPr>
      <w:r>
        <w:rPr>
          <w:rFonts w:hint="cs"/>
          <w:rtl/>
        </w:rPr>
        <w:t>תודה לאל, התרבות שלנו עוד לא אימצה את הדבר הזה של ה-</w:t>
      </w:r>
      <w:r>
        <w:t>after party</w:t>
      </w:r>
      <w:r>
        <w:rPr>
          <w:rFonts w:hint="cs"/>
          <w:rtl/>
        </w:rPr>
        <w:t xml:space="preserve">, נשאיר את זה לעכו"ם. </w:t>
      </w:r>
    </w:p>
    <w:p w14:paraId="17E717EB" w14:textId="77777777" w:rsidR="00000000" w:rsidRDefault="00F01BE4">
      <w:pPr>
        <w:pStyle w:val="a"/>
        <w:rPr>
          <w:rFonts w:hint="cs"/>
          <w:rtl/>
        </w:rPr>
      </w:pPr>
    </w:p>
    <w:p w14:paraId="178D5489" w14:textId="77777777" w:rsidR="00000000" w:rsidRDefault="00F01BE4">
      <w:pPr>
        <w:pStyle w:val="a"/>
        <w:rPr>
          <w:rFonts w:hint="cs"/>
          <w:rtl/>
        </w:rPr>
      </w:pPr>
      <w:r>
        <w:rPr>
          <w:rFonts w:hint="cs"/>
          <w:rtl/>
        </w:rPr>
        <w:t>כך או כך, נאחל ל</w:t>
      </w:r>
      <w:r>
        <w:rPr>
          <w:rFonts w:hint="cs"/>
          <w:rtl/>
        </w:rPr>
        <w:t>ו אריכות ימים ושנים, ולכולנו ולכל הנמצאים והנוכחים שנה טובה.</w:t>
      </w:r>
    </w:p>
    <w:p w14:paraId="23F0D9A9" w14:textId="77777777" w:rsidR="00000000" w:rsidRDefault="00F01BE4">
      <w:pPr>
        <w:pStyle w:val="a"/>
        <w:rPr>
          <w:rFonts w:hint="cs"/>
          <w:rtl/>
        </w:rPr>
      </w:pPr>
    </w:p>
    <w:p w14:paraId="69DAE7F8" w14:textId="77777777" w:rsidR="00000000" w:rsidRDefault="00F01BE4">
      <w:pPr>
        <w:pStyle w:val="ad"/>
        <w:rPr>
          <w:rtl/>
        </w:rPr>
      </w:pPr>
      <w:r>
        <w:rPr>
          <w:rtl/>
        </w:rPr>
        <w:t>היו"ר ראובן ריבלין:</w:t>
      </w:r>
    </w:p>
    <w:p w14:paraId="0E0206CD" w14:textId="77777777" w:rsidR="00000000" w:rsidRDefault="00F01BE4">
      <w:pPr>
        <w:pStyle w:val="a"/>
        <w:rPr>
          <w:rtl/>
        </w:rPr>
      </w:pPr>
    </w:p>
    <w:p w14:paraId="7ECB9F44" w14:textId="77777777" w:rsidR="00000000" w:rsidRDefault="00F01BE4">
      <w:pPr>
        <w:pStyle w:val="a"/>
        <w:rPr>
          <w:rFonts w:hint="cs"/>
          <w:rtl/>
        </w:rPr>
      </w:pPr>
      <w:r>
        <w:rPr>
          <w:rFonts w:hint="cs"/>
          <w:rtl/>
        </w:rPr>
        <w:t>עד כמה ששמעתי, ה-</w:t>
      </w:r>
      <w:r>
        <w:t>after party</w:t>
      </w:r>
      <w:r>
        <w:rPr>
          <w:rFonts w:hint="cs"/>
          <w:rtl/>
        </w:rPr>
        <w:t xml:space="preserve"> זה </w:t>
      </w:r>
      <w:r>
        <w:t>party</w:t>
      </w:r>
      <w:r>
        <w:rPr>
          <w:rFonts w:hint="cs"/>
          <w:rtl/>
        </w:rPr>
        <w:t xml:space="preserve"> גדול.</w:t>
      </w:r>
    </w:p>
    <w:p w14:paraId="64A9E7C4" w14:textId="77777777" w:rsidR="00000000" w:rsidRDefault="00F01BE4">
      <w:pPr>
        <w:pStyle w:val="a"/>
        <w:rPr>
          <w:rFonts w:hint="cs"/>
          <w:rtl/>
        </w:rPr>
      </w:pPr>
    </w:p>
    <w:p w14:paraId="652D31FA" w14:textId="77777777" w:rsidR="00000000" w:rsidRDefault="00F01BE4">
      <w:pPr>
        <w:pStyle w:val="SpeakerCon"/>
        <w:rPr>
          <w:rtl/>
        </w:rPr>
      </w:pPr>
      <w:bookmarkStart w:id="256" w:name="FS000001038T29_09_2003_15_31_52C"/>
      <w:bookmarkEnd w:id="256"/>
      <w:r>
        <w:rPr>
          <w:rtl/>
        </w:rPr>
        <w:t>רוני בר-און (הליכוד):</w:t>
      </w:r>
    </w:p>
    <w:p w14:paraId="11E3339E" w14:textId="77777777" w:rsidR="00000000" w:rsidRDefault="00F01BE4">
      <w:pPr>
        <w:pStyle w:val="a"/>
        <w:rPr>
          <w:rtl/>
        </w:rPr>
      </w:pPr>
    </w:p>
    <w:p w14:paraId="543FE82C" w14:textId="77777777" w:rsidR="00000000" w:rsidRDefault="00F01BE4">
      <w:pPr>
        <w:pStyle w:val="a"/>
        <w:rPr>
          <w:rFonts w:hint="cs"/>
          <w:rtl/>
        </w:rPr>
      </w:pPr>
      <w:r>
        <w:rPr>
          <w:rFonts w:hint="cs"/>
          <w:rtl/>
        </w:rPr>
        <w:t>אדוני היושב-ראש, חברי חברי הכנסת, הימים הם ימים שבין כסה לעשור, ימים שבהם מברך יהודי את רעהו בברכת שנה טו</w:t>
      </w:r>
      <w:r>
        <w:rPr>
          <w:rFonts w:hint="cs"/>
          <w:rtl/>
        </w:rPr>
        <w:t>בה וגמר חתימה טובה. ובימים האלה, מטבע הדברים, וכפי שהניסיון מוכיח, נמלאת תיבת הדואר שלנו באיגרות ברכה לחג ולשנה החדשה. אני מבקש לדבר היום על שתי איגרות ברכה, אם להיות מדויק, איגרות ברכה ומבוכה. יש לומר איגרות ברכה דמיוניות, אבל בישראל, שבה המציאות חזקה מכל</w:t>
      </w:r>
      <w:r>
        <w:rPr>
          <w:rFonts w:hint="cs"/>
          <w:rtl/>
        </w:rPr>
        <w:t xml:space="preserve"> דמיון, אולי הברכות האלה אכן יהיו למציאות. איגרות ברכה שנשלחות ממחוזות בלתי צפויים לחלוטין. מוטב להן, לאיגרות הברכה האלה, שלא היו נשלחות משנשלחו, אבל אני חושש שהן כבר הודפסו, ואו-טו-טו הדוור מתדפק על דלתותינו, והנה הן בתיבת הדואר שלנו.</w:t>
      </w:r>
    </w:p>
    <w:p w14:paraId="32BACD88" w14:textId="77777777" w:rsidR="00000000" w:rsidRDefault="00F01BE4">
      <w:pPr>
        <w:pStyle w:val="a"/>
        <w:rPr>
          <w:rFonts w:hint="cs"/>
          <w:rtl/>
        </w:rPr>
      </w:pPr>
    </w:p>
    <w:p w14:paraId="436BA350" w14:textId="77777777" w:rsidR="00000000" w:rsidRDefault="00F01BE4">
      <w:pPr>
        <w:pStyle w:val="a"/>
        <w:rPr>
          <w:rFonts w:hint="cs"/>
          <w:rtl/>
        </w:rPr>
      </w:pPr>
      <w:r>
        <w:rPr>
          <w:rFonts w:hint="cs"/>
          <w:rtl/>
        </w:rPr>
        <w:t>איגרת הברכה הראשונה</w:t>
      </w:r>
      <w:r>
        <w:rPr>
          <w:rFonts w:hint="cs"/>
          <w:rtl/>
        </w:rPr>
        <w:t xml:space="preserve"> יוצאת מרמאללה, מהמוקטעה, מלשכתו של יאסר ערפאת. המען: משרדי פסטיבל חגיגות ה-80 של שמעון פרס. תוכן האיגרת: תודה. תודה של יאסר ערפאת לשמעון פרס. ערפאת כולו שבח והודיה על כך שפעם אחר פעם מתעקש יושב-ראש האופוזיציה להחזיר אותו לחיים. ערפאת מוסר תודה על כך שבשבו</w:t>
      </w:r>
      <w:r>
        <w:rPr>
          <w:rFonts w:hint="cs"/>
          <w:rtl/>
        </w:rPr>
        <w:t>ע שעבר בחר פרס בכנס פתוח, אדוני היושב-ראש, לא בחדרי חדרים, לא בשיחות תדרוך, לתקוף את ראש האגף המדיני-הביטחוני במשרד הביטחון ולהגן דווקא על ערפאת.</w:t>
      </w:r>
    </w:p>
    <w:p w14:paraId="136503CA" w14:textId="77777777" w:rsidR="00000000" w:rsidRDefault="00F01BE4">
      <w:pPr>
        <w:pStyle w:val="a"/>
        <w:rPr>
          <w:rFonts w:hint="cs"/>
          <w:rtl/>
        </w:rPr>
      </w:pPr>
    </w:p>
    <w:p w14:paraId="254F1A0D" w14:textId="77777777" w:rsidR="00000000" w:rsidRDefault="00F01BE4">
      <w:pPr>
        <w:pStyle w:val="a"/>
        <w:rPr>
          <w:rFonts w:hint="cs"/>
          <w:rtl/>
        </w:rPr>
      </w:pPr>
      <w:r>
        <w:rPr>
          <w:rFonts w:hint="cs"/>
          <w:rtl/>
        </w:rPr>
        <w:t>מסיים האלוף במילואים עמוס גלעד את סקירתו וקובע, שכל עוד ערפאת כאן לא יהיה שלום, כי ערפאת רוצה להשמיד את מדינת</w:t>
      </w:r>
      <w:r>
        <w:rPr>
          <w:rFonts w:hint="cs"/>
          <w:rtl/>
        </w:rPr>
        <w:t xml:space="preserve"> ישראל, והוא המכשול בדרך לשלום. מתעקש יושב-ראש האופוזיציה ותוקף אותו ואומר לו במלים הבאות, והדברים הם עלי כתב, עלי רקורד: "אתה מוכר לציבור אשליות", כך פרס לגלעד. אתה מוכר לציבור, כאילו ערפאת הוא הסיבה המרכזית לכך שאין שלום - איך הוא יכול להכחיש שזה מה שהוא</w:t>
      </w:r>
      <w:r>
        <w:rPr>
          <w:rFonts w:hint="cs"/>
          <w:rtl/>
        </w:rPr>
        <w:t xml:space="preserve"> אמר?</w:t>
      </w:r>
    </w:p>
    <w:p w14:paraId="66A72B01" w14:textId="77777777" w:rsidR="00000000" w:rsidRDefault="00F01BE4">
      <w:pPr>
        <w:pStyle w:val="a"/>
        <w:rPr>
          <w:rFonts w:hint="cs"/>
          <w:rtl/>
        </w:rPr>
      </w:pPr>
    </w:p>
    <w:p w14:paraId="3629ADBD" w14:textId="77777777" w:rsidR="00000000" w:rsidRDefault="00F01BE4">
      <w:pPr>
        <w:pStyle w:val="a"/>
        <w:rPr>
          <w:rFonts w:hint="cs"/>
          <w:rtl/>
        </w:rPr>
      </w:pPr>
      <w:r>
        <w:rPr>
          <w:rFonts w:hint="cs"/>
          <w:rtl/>
        </w:rPr>
        <w:t>בלשון המעטה, הדברים האלה תמוהים. כל מערכת הביטחון, חברים שלנו מהשמאל, שלכאורה יותר קיצוני מפרס, יושב כאן אחד מהם, מאשרים שהאיש הזה הוא מכשול לשלום. אבל זו לא רק התבטאות מוזרה. ההתבטאות הזאת היא פגיעה, אדוני היושב-ראש, פגיעה ממשית בערך אסטרטגי מספר א</w:t>
      </w:r>
      <w:r>
        <w:rPr>
          <w:rFonts w:hint="cs"/>
          <w:rtl/>
        </w:rPr>
        <w:t>חת של מדינת ישראל, שהוא לא רק ערך אסטרטגי בענייני הסברה, הוא ערך אסטרטגי במלחמה על השלום או במלחמה בטרור. זהו רכיב קריטי באסטרטגיה המדינית הישראלית, ביכולת ההסברתית שלנו. לבוא ולהגיד: ערפאת הוא לא המכשול לשלום, זה להוציא את אבן הראשה בקונסטרוקציה שמדינת יש</w:t>
      </w:r>
      <w:r>
        <w:rPr>
          <w:rFonts w:hint="cs"/>
          <w:rtl/>
        </w:rPr>
        <w:t>ראל מנסה לבנות פנימה והחוצה.</w:t>
      </w:r>
    </w:p>
    <w:p w14:paraId="77FB0678" w14:textId="77777777" w:rsidR="00000000" w:rsidRDefault="00F01BE4">
      <w:pPr>
        <w:pStyle w:val="a"/>
        <w:rPr>
          <w:rFonts w:hint="cs"/>
          <w:rtl/>
        </w:rPr>
      </w:pPr>
    </w:p>
    <w:p w14:paraId="74342F7D" w14:textId="77777777" w:rsidR="00000000" w:rsidRDefault="00F01BE4">
      <w:pPr>
        <w:pStyle w:val="a"/>
        <w:rPr>
          <w:rFonts w:hint="cs"/>
          <w:rtl/>
        </w:rPr>
      </w:pPr>
      <w:r>
        <w:rPr>
          <w:rFonts w:hint="cs"/>
          <w:rtl/>
        </w:rPr>
        <w:t>לאחרונה, למרבה ההפתעה, אפילו זכינו להישגים בכיוון האירופי. תמיד האירופים היו אלה שהותירו לערפאת את המפלט. כשאמריקה סגרה עליו, כשאנחנו סגרנו עליו, כשכולם סגרו על כך שהפלסטינים צריכים כבר לעשות סוף-סוף משהו ולהפסיק לדבר, היתה בא</w:t>
      </w:r>
      <w:r>
        <w:rPr>
          <w:rFonts w:hint="cs"/>
          <w:rtl/>
        </w:rPr>
        <w:t>ה אירופה והיתה מוצאת את הפתח הזה והיתה משחררת אותו מהלחץ. אפילו אירופה, שומו שמים. הרי פרס הוא מגדולי התומכים בצרפת, כל הדורות, 50 שנה אחורה. אפילו נשיא צרפת, ז'אק שיראק, הכריז בימים האחרונים שערפאת הוא זה שמהווה את המכשול לשלום, והנה בא יושב-ראש האופוזיצי</w:t>
      </w:r>
      <w:r>
        <w:rPr>
          <w:rFonts w:hint="cs"/>
          <w:rtl/>
        </w:rPr>
        <w:t>ה ומתעקש, ממש בעקשנות, כאותו סוחר שמתעקש שוב ושוב למכור אותה מרכולת משומשת ופגומה, שוב פרס שולף את ערפאת.</w:t>
      </w:r>
    </w:p>
    <w:p w14:paraId="110EBF08" w14:textId="77777777" w:rsidR="00000000" w:rsidRDefault="00F01BE4">
      <w:pPr>
        <w:pStyle w:val="a"/>
        <w:rPr>
          <w:rFonts w:hint="cs"/>
          <w:rtl/>
        </w:rPr>
      </w:pPr>
    </w:p>
    <w:p w14:paraId="7DC349AE" w14:textId="77777777" w:rsidR="00000000" w:rsidRDefault="00F01BE4">
      <w:pPr>
        <w:pStyle w:val="a"/>
        <w:rPr>
          <w:rFonts w:hint="cs"/>
          <w:rtl/>
        </w:rPr>
      </w:pPr>
      <w:r>
        <w:rPr>
          <w:rFonts w:hint="cs"/>
          <w:rtl/>
        </w:rPr>
        <w:t xml:space="preserve">אבל, במובן מסוים אי-אפשר לתמוה על האיש. זה האיש, אלו הם חלומותיו, שוב חוזר אלינו שמעון בעל החלומות, חלומות שהמציאות הישראלית, חברי חברי הכנסת, אדוני </w:t>
      </w:r>
      <w:r>
        <w:rPr>
          <w:rFonts w:hint="cs"/>
          <w:rtl/>
        </w:rPr>
        <w:t xml:space="preserve">היושב-ראש, מתעוררת אליהם פעם אחר פעם, שנה אחרי שנה, עשור אחרי עשור, מתעוררת אל חלומות שמעון כאל סיוטי מדינת ישראל. </w:t>
      </w:r>
    </w:p>
    <w:p w14:paraId="47EE85C2" w14:textId="77777777" w:rsidR="00000000" w:rsidRDefault="00F01BE4">
      <w:pPr>
        <w:pStyle w:val="a"/>
        <w:rPr>
          <w:rFonts w:hint="cs"/>
          <w:rtl/>
        </w:rPr>
      </w:pPr>
    </w:p>
    <w:p w14:paraId="248E2C89" w14:textId="77777777" w:rsidR="00000000" w:rsidRDefault="00F01BE4">
      <w:pPr>
        <w:pStyle w:val="a"/>
        <w:rPr>
          <w:rFonts w:hint="cs"/>
          <w:rtl/>
        </w:rPr>
      </w:pPr>
      <w:r>
        <w:rPr>
          <w:rFonts w:hint="cs"/>
          <w:rtl/>
        </w:rPr>
        <w:t>הפעם הרחיק פרס לכת. הוא תקף אישית אישיות ביטחונית בדמות האלוף עמוס גלעד, אישיות ביטחונית שמנועה מלהשיב לו, אבל גם לזאת התרגלנו, שהרי מן המפ</w:t>
      </w:r>
      <w:r>
        <w:rPr>
          <w:rFonts w:hint="cs"/>
          <w:rtl/>
        </w:rPr>
        <w:t>ורסמות הוא שלמר פרס יש חיבה קטנה מאוד להערכות מודיעין שאינן עולות בקנה אחד עם החלומות שלו.</w:t>
      </w:r>
    </w:p>
    <w:p w14:paraId="7D4F3B10" w14:textId="77777777" w:rsidR="00000000" w:rsidRDefault="00F01BE4">
      <w:pPr>
        <w:pStyle w:val="a"/>
        <w:rPr>
          <w:rFonts w:hint="cs"/>
          <w:rtl/>
        </w:rPr>
      </w:pPr>
    </w:p>
    <w:p w14:paraId="6399D6F6" w14:textId="77777777" w:rsidR="00000000" w:rsidRDefault="00F01BE4">
      <w:pPr>
        <w:pStyle w:val="a"/>
        <w:rPr>
          <w:rFonts w:hint="cs"/>
          <w:rtl/>
        </w:rPr>
      </w:pPr>
      <w:r>
        <w:rPr>
          <w:rFonts w:hint="cs"/>
          <w:rtl/>
        </w:rPr>
        <w:t xml:space="preserve">הייתי מציע או הייתי חושב או יש מי שיחשוב כי בגיל 80 הגיע הזמן להתפכח קצת מהחלומות האלה. אולי בגיל הנכבד הזה, שאנחנו מברכים עליו, ומאחלים לו אריכות ימים ושנים, הגיע </w:t>
      </w:r>
      <w:r>
        <w:rPr>
          <w:rFonts w:hint="cs"/>
          <w:rtl/>
        </w:rPr>
        <w:t>הזמן להתחיל להבין באיזו מציאות אנחנו חיים.</w:t>
      </w:r>
    </w:p>
    <w:p w14:paraId="1FD888D7" w14:textId="77777777" w:rsidR="00000000" w:rsidRDefault="00F01BE4">
      <w:pPr>
        <w:pStyle w:val="a"/>
        <w:rPr>
          <w:rFonts w:hint="cs"/>
          <w:rtl/>
        </w:rPr>
      </w:pPr>
    </w:p>
    <w:p w14:paraId="5106620B" w14:textId="77777777" w:rsidR="00000000" w:rsidRDefault="00F01BE4">
      <w:pPr>
        <w:pStyle w:val="a"/>
        <w:rPr>
          <w:rFonts w:hint="cs"/>
          <w:rtl/>
        </w:rPr>
      </w:pPr>
      <w:r>
        <w:rPr>
          <w:rFonts w:hint="cs"/>
          <w:rtl/>
        </w:rPr>
        <w:t>עד כאן לשון איגרת הברכה או איגרת המבוכה הראשונה, אבל אני חושש שהיא לא תהיה היחידה. היום, ביום הזה ממש, בזמן שפרס הכחיש שהוא אמר את הדברים, קיבלנו דרישת שלום מהיושב-ראש החדש, חדש-ישן אפשר לומר, של הרשות הפלסטינית,</w:t>
      </w:r>
      <w:r>
        <w:rPr>
          <w:rFonts w:hint="cs"/>
          <w:rtl/>
        </w:rPr>
        <w:t xml:space="preserve"> אדון אבו-עלא, שמצטט את דברי פרס, הוא מתנבא בשמו. הוא אומר: הוא הבטיח לנו צעד דרמטי, שמדינת ישראל תעשה צעד דרמטי כדי שאפשר יהיה לפרוץ הלאה בעניין השלום. וכך זה נאמר: אבו-עלא מצפה מישראל לצעוד צעד דרמטי, כדי לחלץ את התהליך המדיני מהמשבר. נמסר כי בפגישה עם מ</w:t>
      </w:r>
      <w:r>
        <w:rPr>
          <w:rFonts w:hint="cs"/>
          <w:rtl/>
        </w:rPr>
        <w:t>שלחת אירופית ציטט אבו-עלא את דברי פרס כי ממשלת ישראל צריכה לעשות צעד חריג, כמו נסיגה מעזה, וצעדים קטנים יותירו את המצב כמות שהוא.</w:t>
      </w:r>
    </w:p>
    <w:p w14:paraId="7CEC13D6" w14:textId="77777777" w:rsidR="00000000" w:rsidRDefault="00F01BE4">
      <w:pPr>
        <w:pStyle w:val="a"/>
        <w:rPr>
          <w:rFonts w:hint="cs"/>
          <w:rtl/>
        </w:rPr>
      </w:pPr>
    </w:p>
    <w:p w14:paraId="07C202C4" w14:textId="77777777" w:rsidR="00000000" w:rsidRDefault="00F01BE4">
      <w:pPr>
        <w:pStyle w:val="a"/>
        <w:rPr>
          <w:rFonts w:hint="cs"/>
          <w:rtl/>
        </w:rPr>
      </w:pPr>
      <w:r>
        <w:rPr>
          <w:rFonts w:hint="cs"/>
          <w:rtl/>
        </w:rPr>
        <w:t>אבל גם זאת לא תהיה האיגרת האחרונה. דומני שהאיגרת הבאה תבוא מהשיח' אחמד יאסין. תרשו לי לקרוא בפניכם כיד הדמיון איך תיראה האיגר</w:t>
      </w:r>
      <w:r>
        <w:rPr>
          <w:rFonts w:hint="cs"/>
          <w:rtl/>
        </w:rPr>
        <w:t>ת הזאת; היא לא תהיה מיועדת רק לפרס, היא תהיה מיועדת לשמעון פרס ועוד ל-27 אנשים נחמדים, 27 פעילים פוליטיים שבחרו להם, אדוני היושב-ראש, להתייצב, אם מותר לי לומר, על קסדת הטיס שלהם כדי לזכות קצת באור המצלמות. 27 יחצנים של השמאל, שבחרו באופן נפסד להשתמש בחיל ה</w:t>
      </w:r>
      <w:r>
        <w:rPr>
          <w:rFonts w:hint="cs"/>
          <w:rtl/>
        </w:rPr>
        <w:t xml:space="preserve">אוויר כקרדום לחפור בו את ביב השופכין הפוליטי שלהם. </w:t>
      </w:r>
    </w:p>
    <w:p w14:paraId="38F0BCCB" w14:textId="77777777" w:rsidR="00000000" w:rsidRDefault="00F01BE4">
      <w:pPr>
        <w:pStyle w:val="a"/>
        <w:rPr>
          <w:rFonts w:hint="cs"/>
          <w:rtl/>
        </w:rPr>
      </w:pPr>
    </w:p>
    <w:p w14:paraId="06879C4E" w14:textId="77777777" w:rsidR="00000000" w:rsidRDefault="00F01BE4">
      <w:pPr>
        <w:pStyle w:val="a"/>
        <w:rPr>
          <w:rFonts w:hint="cs"/>
          <w:rtl/>
        </w:rPr>
      </w:pPr>
      <w:r>
        <w:rPr>
          <w:rFonts w:hint="cs"/>
          <w:rtl/>
        </w:rPr>
        <w:t xml:space="preserve">ברשותך, אדוני היושב-ראש, כמה שורות מאותה איגרת דמיונית, לא דמיונית, של שיח' יאסין לאותה חבורה בעלת כנפיים, או שמא לומר, אדוני היושב-ראש, מלשון הטיס, לא בעלי כנפיים אלא מקופלי זנב. </w:t>
      </w:r>
    </w:p>
    <w:p w14:paraId="1B8406AC" w14:textId="77777777" w:rsidR="00000000" w:rsidRDefault="00F01BE4">
      <w:pPr>
        <w:pStyle w:val="a"/>
        <w:rPr>
          <w:rFonts w:hint="cs"/>
          <w:rtl/>
        </w:rPr>
      </w:pPr>
    </w:p>
    <w:p w14:paraId="3300C003" w14:textId="77777777" w:rsidR="00000000" w:rsidRDefault="00F01BE4">
      <w:pPr>
        <w:pStyle w:val="a"/>
        <w:rPr>
          <w:rFonts w:hint="cs"/>
          <w:rtl/>
        </w:rPr>
      </w:pPr>
      <w:r>
        <w:rPr>
          <w:rFonts w:hint="cs"/>
          <w:rtl/>
        </w:rPr>
        <w:t>כן, אני יודע - יפתח ה</w:t>
      </w:r>
      <w:r>
        <w:rPr>
          <w:rFonts w:hint="cs"/>
          <w:rtl/>
        </w:rPr>
        <w:t xml:space="preserve">שיח' אחמד יאסין את המכתב שלו - אתם רובכם אינכם ממש טייסים מבצעיים. כן, אני יודע, רובכם כבר שכחתם איך נראה סטיק של מטוס ואתם זוכרים רק איך נראית ידית של מגאפון בהפגנות שמאל. </w:t>
      </w:r>
    </w:p>
    <w:p w14:paraId="3ED31087" w14:textId="77777777" w:rsidR="00000000" w:rsidRDefault="00F01BE4">
      <w:pPr>
        <w:pStyle w:val="a"/>
        <w:rPr>
          <w:rFonts w:hint="cs"/>
          <w:rtl/>
        </w:rPr>
      </w:pPr>
    </w:p>
    <w:p w14:paraId="422DD1ED" w14:textId="77777777" w:rsidR="00000000" w:rsidRDefault="00F01BE4">
      <w:pPr>
        <w:pStyle w:val="a"/>
        <w:rPr>
          <w:rFonts w:hint="cs"/>
          <w:rtl/>
        </w:rPr>
      </w:pPr>
      <w:r>
        <w:rPr>
          <w:rFonts w:hint="cs"/>
          <w:rtl/>
        </w:rPr>
        <w:t>כן, אני יודע - ימשיך לכתוב יאסין - אתם רובכם לא קשורים כלל לפעולות, לא ביהודה, לא</w:t>
      </w:r>
      <w:r>
        <w:rPr>
          <w:rFonts w:hint="cs"/>
          <w:rtl/>
        </w:rPr>
        <w:t xml:space="preserve"> בשומרון, לא בחבל-עזה, אתם רק עושים שימוש בסרבל הטיסה שלכם, בכנפיים, כתחפושת בדרך לבמה הפוליטית שלכם. אני יודע שיש בכם היום קצת מן הטייס והרבה מאוד מן היחצן. אני יודע, אבל בכל אופן חשוב לי להגיד לכם תודה. </w:t>
      </w:r>
    </w:p>
    <w:p w14:paraId="72DB447D" w14:textId="77777777" w:rsidR="00000000" w:rsidRDefault="00F01BE4">
      <w:pPr>
        <w:pStyle w:val="a"/>
        <w:rPr>
          <w:rFonts w:hint="cs"/>
          <w:rtl/>
        </w:rPr>
      </w:pPr>
    </w:p>
    <w:p w14:paraId="60DF75FB" w14:textId="77777777" w:rsidR="00000000" w:rsidRDefault="00F01BE4">
      <w:pPr>
        <w:pStyle w:val="a"/>
        <w:rPr>
          <w:rFonts w:hint="cs"/>
          <w:rtl/>
        </w:rPr>
      </w:pPr>
      <w:r>
        <w:rPr>
          <w:rFonts w:hint="cs"/>
          <w:rtl/>
        </w:rPr>
        <w:t xml:space="preserve">כותב יאסין: קודם כול, אני מודה לכם על זה שהצלחתם </w:t>
      </w:r>
      <w:r>
        <w:rPr>
          <w:rFonts w:hint="cs"/>
          <w:rtl/>
        </w:rPr>
        <w:t>לפגוע פגיעה קשה וכואבת במדינת ישראל, פגיעה שה"חמאס" מעולם לא הצליח ומעולם לא היה מצליח להשיג. השפלתם את ישראל ברבים. זה מה שעשיתם. הפצתם דבר שקר, דברי בלע בראש כל חוצות. החלשתם את ישראל. באמת כל הכבוד לכם משיח' יאסין. כמה ציניות, כמה רשעות צריך היה כדי להש</w:t>
      </w:r>
      <w:r>
        <w:rPr>
          <w:rFonts w:hint="cs"/>
          <w:rtl/>
        </w:rPr>
        <w:t xml:space="preserve">תמש בסרבלי הטיסה שלכם לצרכים פוליטיים. כמה נבזות נדרשת כדי להשתמש בכל הסמלים העיקריים של החברה הישראלית לצרכים פוליטיים של השמאל. </w:t>
      </w:r>
    </w:p>
    <w:p w14:paraId="77BE00B6" w14:textId="77777777" w:rsidR="00000000" w:rsidRDefault="00F01BE4">
      <w:pPr>
        <w:pStyle w:val="a"/>
        <w:rPr>
          <w:rFonts w:hint="cs"/>
          <w:rtl/>
        </w:rPr>
      </w:pPr>
    </w:p>
    <w:p w14:paraId="4F2E40D9" w14:textId="77777777" w:rsidR="00000000" w:rsidRDefault="00F01BE4">
      <w:pPr>
        <w:pStyle w:val="a"/>
        <w:rPr>
          <w:rFonts w:hint="cs"/>
          <w:rtl/>
        </w:rPr>
      </w:pPr>
      <w:r>
        <w:rPr>
          <w:rFonts w:hint="cs"/>
          <w:rtl/>
        </w:rPr>
        <w:t xml:space="preserve">חוץ מזה, מתרגש יאסין, הבטחתם לי את החיים. אני, אחמד יאסין, אחרי שאתם לא מוכנים יותר לתקוף, בטוח הרבה יותר, חסין יותר. יאסין </w:t>
      </w:r>
      <w:r>
        <w:rPr>
          <w:rFonts w:hint="cs"/>
          <w:rtl/>
        </w:rPr>
        <w:t xml:space="preserve">חסין הרבה יותר. כדי לחסל אותי צריך יהיה לשלוח עכשיו חיילים מיחידות מובחרות, שיסכנו את חייהם על הקרקע, כי אתם לא מוכנים לעשות את מה שצריך לעשות מן האוויר. </w:t>
      </w:r>
    </w:p>
    <w:p w14:paraId="3C7AB30D" w14:textId="77777777" w:rsidR="00000000" w:rsidRDefault="00F01BE4">
      <w:pPr>
        <w:pStyle w:val="a"/>
        <w:ind w:firstLine="0"/>
        <w:rPr>
          <w:rFonts w:hint="cs"/>
          <w:rtl/>
        </w:rPr>
      </w:pPr>
    </w:p>
    <w:p w14:paraId="4A33DAFB" w14:textId="77777777" w:rsidR="00000000" w:rsidRDefault="00F01BE4">
      <w:pPr>
        <w:pStyle w:val="ad"/>
        <w:rPr>
          <w:rtl/>
        </w:rPr>
      </w:pPr>
      <w:r>
        <w:rPr>
          <w:rtl/>
        </w:rPr>
        <w:t>היו"ר ראובן ריבלין:</w:t>
      </w:r>
    </w:p>
    <w:p w14:paraId="4264A02E" w14:textId="77777777" w:rsidR="00000000" w:rsidRDefault="00F01BE4">
      <w:pPr>
        <w:pStyle w:val="a"/>
        <w:rPr>
          <w:rtl/>
        </w:rPr>
      </w:pPr>
    </w:p>
    <w:p w14:paraId="2961EC1D" w14:textId="77777777" w:rsidR="00000000" w:rsidRDefault="00F01BE4">
      <w:pPr>
        <w:pStyle w:val="a"/>
        <w:rPr>
          <w:rFonts w:hint="cs"/>
          <w:rtl/>
        </w:rPr>
      </w:pPr>
      <w:r>
        <w:rPr>
          <w:rFonts w:hint="cs"/>
          <w:rtl/>
        </w:rPr>
        <w:t xml:space="preserve">כמה זמן יש עוד לאדוני? </w:t>
      </w:r>
    </w:p>
    <w:p w14:paraId="2CABE17D" w14:textId="77777777" w:rsidR="00000000" w:rsidRDefault="00F01BE4">
      <w:pPr>
        <w:pStyle w:val="a"/>
        <w:ind w:firstLine="0"/>
        <w:rPr>
          <w:rFonts w:hint="cs"/>
          <w:rtl/>
        </w:rPr>
      </w:pPr>
    </w:p>
    <w:p w14:paraId="58F640CA" w14:textId="77777777" w:rsidR="00000000" w:rsidRDefault="00F01BE4">
      <w:pPr>
        <w:pStyle w:val="SpeakerCon"/>
        <w:rPr>
          <w:rtl/>
        </w:rPr>
      </w:pPr>
      <w:bookmarkStart w:id="257" w:name="FS000001038T29_09_2003_14_57_55C"/>
      <w:bookmarkEnd w:id="257"/>
      <w:r>
        <w:rPr>
          <w:rtl/>
        </w:rPr>
        <w:t>רוני בר-און (הליכוד):</w:t>
      </w:r>
    </w:p>
    <w:p w14:paraId="7A20710D" w14:textId="77777777" w:rsidR="00000000" w:rsidRDefault="00F01BE4">
      <w:pPr>
        <w:pStyle w:val="a"/>
        <w:rPr>
          <w:rtl/>
        </w:rPr>
      </w:pPr>
    </w:p>
    <w:p w14:paraId="499E0099" w14:textId="77777777" w:rsidR="00000000" w:rsidRDefault="00F01BE4">
      <w:pPr>
        <w:pStyle w:val="a"/>
        <w:rPr>
          <w:rFonts w:hint="cs"/>
          <w:rtl/>
        </w:rPr>
      </w:pPr>
      <w:r>
        <w:rPr>
          <w:rFonts w:hint="cs"/>
          <w:rtl/>
        </w:rPr>
        <w:t xml:space="preserve">אני חושב שאני אסיים במועד. </w:t>
      </w:r>
    </w:p>
    <w:p w14:paraId="4D89D79B" w14:textId="77777777" w:rsidR="00000000" w:rsidRDefault="00F01BE4">
      <w:pPr>
        <w:pStyle w:val="a"/>
        <w:ind w:firstLine="0"/>
        <w:rPr>
          <w:rFonts w:hint="cs"/>
          <w:rtl/>
        </w:rPr>
      </w:pPr>
    </w:p>
    <w:p w14:paraId="3C212FF9" w14:textId="77777777" w:rsidR="00000000" w:rsidRDefault="00F01BE4">
      <w:pPr>
        <w:pStyle w:val="ad"/>
        <w:rPr>
          <w:rtl/>
        </w:rPr>
      </w:pPr>
      <w:r>
        <w:rPr>
          <w:rtl/>
        </w:rPr>
        <w:t>הי</w:t>
      </w:r>
      <w:r>
        <w:rPr>
          <w:rtl/>
        </w:rPr>
        <w:t>ו"ר ראובן ריבלין:</w:t>
      </w:r>
    </w:p>
    <w:p w14:paraId="603A350D" w14:textId="77777777" w:rsidR="00000000" w:rsidRDefault="00F01BE4">
      <w:pPr>
        <w:pStyle w:val="a"/>
        <w:rPr>
          <w:rtl/>
        </w:rPr>
      </w:pPr>
    </w:p>
    <w:p w14:paraId="34122C82" w14:textId="77777777" w:rsidR="00000000" w:rsidRDefault="00F01BE4">
      <w:pPr>
        <w:pStyle w:val="a"/>
        <w:rPr>
          <w:rFonts w:hint="cs"/>
          <w:rtl/>
        </w:rPr>
      </w:pPr>
      <w:r>
        <w:rPr>
          <w:rFonts w:hint="cs"/>
          <w:rtl/>
        </w:rPr>
        <w:t xml:space="preserve">המועד כבר הסתיים. בגלל ההפרעות הרבות, לרשותו של אדוני שלוש דקות. </w:t>
      </w:r>
    </w:p>
    <w:p w14:paraId="38424993" w14:textId="77777777" w:rsidR="00000000" w:rsidRDefault="00F01BE4">
      <w:pPr>
        <w:pStyle w:val="a"/>
        <w:ind w:firstLine="0"/>
        <w:rPr>
          <w:rFonts w:hint="cs"/>
          <w:rtl/>
        </w:rPr>
      </w:pPr>
    </w:p>
    <w:p w14:paraId="620D57C7" w14:textId="77777777" w:rsidR="00000000" w:rsidRDefault="00F01BE4">
      <w:pPr>
        <w:pStyle w:val="SpeakerCon"/>
        <w:rPr>
          <w:rtl/>
        </w:rPr>
      </w:pPr>
      <w:bookmarkStart w:id="258" w:name="FS000001038T29_09_2003_14_58_31C"/>
      <w:bookmarkEnd w:id="258"/>
      <w:r>
        <w:rPr>
          <w:rtl/>
        </w:rPr>
        <w:t>רוני בר-און (הליכוד):</w:t>
      </w:r>
    </w:p>
    <w:p w14:paraId="34ED6328" w14:textId="77777777" w:rsidR="00000000" w:rsidRDefault="00F01BE4">
      <w:pPr>
        <w:pStyle w:val="a"/>
        <w:rPr>
          <w:rtl/>
        </w:rPr>
      </w:pPr>
    </w:p>
    <w:p w14:paraId="1201C4A9" w14:textId="77777777" w:rsidR="00000000" w:rsidRDefault="00F01BE4">
      <w:pPr>
        <w:pStyle w:val="a"/>
        <w:rPr>
          <w:rFonts w:hint="cs"/>
          <w:rtl/>
        </w:rPr>
      </w:pPr>
      <w:r>
        <w:rPr>
          <w:rFonts w:hint="cs"/>
          <w:rtl/>
        </w:rPr>
        <w:t xml:space="preserve">הערכת הזמן של אדוני את ההפרעות לוקה בחסר. אני חושב שהיו פה הרבה יותר הפרעות משלוש דקות. </w:t>
      </w:r>
    </w:p>
    <w:p w14:paraId="68E233AD" w14:textId="77777777" w:rsidR="00000000" w:rsidRDefault="00F01BE4">
      <w:pPr>
        <w:pStyle w:val="a"/>
        <w:rPr>
          <w:rFonts w:hint="cs"/>
          <w:rtl/>
        </w:rPr>
      </w:pPr>
    </w:p>
    <w:p w14:paraId="48E55B19" w14:textId="77777777" w:rsidR="00000000" w:rsidRDefault="00F01BE4">
      <w:pPr>
        <w:pStyle w:val="a"/>
        <w:rPr>
          <w:rFonts w:hint="cs"/>
          <w:rtl/>
        </w:rPr>
      </w:pPr>
      <w:r>
        <w:rPr>
          <w:rFonts w:hint="cs"/>
          <w:rtl/>
        </w:rPr>
        <w:t xml:space="preserve">איך כותב יאסין? איך מסביר יאסין למקופלי הזנב את כל התורה </w:t>
      </w:r>
      <w:r>
        <w:rPr>
          <w:rFonts w:hint="cs"/>
          <w:rtl/>
        </w:rPr>
        <w:t>כולה? השבוע בעקבות ההודעה שלכם, הטרור ה"חמאסי" בעזה יוכל לפעול בניחותא. לא צריך להיעלם יותר, לא צריך לברוח יותר, אתם הרי לא תפגיזו את הבניין שבו אנחנו, הפחדנים, ה"חמאסניקים" מתכנסים, מוקפים נשים וילדים. אתם דואגים לנשים ולילדים שלנו, אבל לא בטוח שאתם דואגי</w:t>
      </w:r>
      <w:r>
        <w:rPr>
          <w:rFonts w:hint="cs"/>
          <w:rtl/>
        </w:rPr>
        <w:t xml:space="preserve">ם לנשים ולילדים שלכם. </w:t>
      </w:r>
    </w:p>
    <w:p w14:paraId="21E4B376" w14:textId="77777777" w:rsidR="00000000" w:rsidRDefault="00F01BE4">
      <w:pPr>
        <w:pStyle w:val="a"/>
        <w:rPr>
          <w:rFonts w:hint="cs"/>
          <w:rtl/>
        </w:rPr>
      </w:pPr>
    </w:p>
    <w:p w14:paraId="5DC5867D" w14:textId="77777777" w:rsidR="00000000" w:rsidRDefault="00F01BE4">
      <w:pPr>
        <w:pStyle w:val="a"/>
        <w:rPr>
          <w:rFonts w:hint="cs"/>
          <w:rtl/>
        </w:rPr>
      </w:pPr>
      <w:r>
        <w:rPr>
          <w:rFonts w:hint="cs"/>
          <w:rtl/>
        </w:rPr>
        <w:t>ואני אומר, לא, מר יאסין, לא השיח' אחמד, יש לי חדשות בשבילך, אנחנו שומרים על הילדים שלנו. אנחנו לא מעוניינים לפגוע באזרחים, לא מעוניינים לפגוע בנשים ולא בילדים. צה"ל - ואת זאת צריך לומר בפה מלא, וכולם יודעים את זה - הוא הצבא המוסרי ב</w:t>
      </w:r>
      <w:r>
        <w:rPr>
          <w:rFonts w:hint="cs"/>
          <w:rtl/>
        </w:rPr>
        <w:t xml:space="preserve">יותר בעולם, ושום הטפת מוסר של אנשים צבועים לא תעזור כאן. חיילים ישראלים נפגעים ומשלמים בחייהם רק משום שצה"ל מתעקש להימנע מפגיעה מיותרת בחפים מפשע. אבל כשזה מגיע לדילמה הקשה, אנחנו או הם, אני חושב שהבחירה ברורה לכולם, לרבות לך, כשאני מדבר אל כיסאך הריק, מר </w:t>
      </w:r>
      <w:r>
        <w:rPr>
          <w:rFonts w:hint="cs"/>
          <w:rtl/>
        </w:rPr>
        <w:t xml:space="preserve">פרס. </w:t>
      </w:r>
    </w:p>
    <w:p w14:paraId="7DC55454" w14:textId="77777777" w:rsidR="00000000" w:rsidRDefault="00F01BE4">
      <w:pPr>
        <w:pStyle w:val="a"/>
        <w:rPr>
          <w:rFonts w:hint="cs"/>
          <w:rtl/>
        </w:rPr>
      </w:pPr>
    </w:p>
    <w:p w14:paraId="16412270" w14:textId="77777777" w:rsidR="00000000" w:rsidRDefault="00F01BE4">
      <w:pPr>
        <w:pStyle w:val="a"/>
        <w:rPr>
          <w:rFonts w:hint="cs"/>
          <w:rtl/>
        </w:rPr>
      </w:pPr>
      <w:r>
        <w:rPr>
          <w:rFonts w:hint="cs"/>
          <w:rtl/>
        </w:rPr>
        <w:t>מדינת ישראל לא איבדה את השפיות, למרות מכתב הטייסים. 27 הפעילים הפוליטיים שבגדו באמון המערכת ששלחה אותם ובנתה אותם, הם לא החברה הישראלית. 27 טייסים, או שמא נאמר, אדוני היושב-ראש, לא טייסים אלא 27 "מעופפים" יתכבדו אולי ביום הולדת ה-81 של שמעון פרס בהט</w:t>
      </w:r>
      <w:r>
        <w:rPr>
          <w:rFonts w:hint="cs"/>
          <w:rtl/>
        </w:rPr>
        <w:t xml:space="preserve">סת יונים, אבל מטוסים ישראליים לא צריך לתת להם להטיס יותר. </w:t>
      </w:r>
    </w:p>
    <w:p w14:paraId="5BD2E958" w14:textId="77777777" w:rsidR="00000000" w:rsidRDefault="00F01BE4">
      <w:pPr>
        <w:pStyle w:val="a"/>
        <w:rPr>
          <w:rFonts w:hint="cs"/>
          <w:rtl/>
        </w:rPr>
      </w:pPr>
    </w:p>
    <w:p w14:paraId="454EB9D2" w14:textId="77777777" w:rsidR="00000000" w:rsidRDefault="00F01BE4">
      <w:pPr>
        <w:pStyle w:val="a"/>
        <w:rPr>
          <w:rFonts w:hint="cs"/>
          <w:rtl/>
        </w:rPr>
      </w:pPr>
      <w:r>
        <w:rPr>
          <w:rFonts w:hint="cs"/>
          <w:rtl/>
        </w:rPr>
        <w:t>החברה הישראלית, אדוני היושב-ראש, חרף המורך שמכניסים דבריו של יושב-ראש האופוזיציה וחרף המורך שמכניס מכתב הטייסים, תרדוף עד חורמה כל פעיל "חמאס", כל פעיל "ג'יהאד אסלאמי", כל פעיל "תנזים", כל פעיל "פ</w:t>
      </w:r>
      <w:r>
        <w:rPr>
          <w:rFonts w:hint="cs"/>
          <w:rtl/>
        </w:rPr>
        <w:t>תח", כל פעיל טרור, זוטר כבכיר, שיש לו טיפת דם ישראלי על היד. החברה הישראלית איננה חבורה של יחצנים, החברה הישראלית חזקה יותר מחבורת יחצני השמאל הזאת, ולכן החברה הישראלית תנצח את כולם, את אחמד יאסין, את שותפו לשפיכות הדמים יאסר ערפאת, ואת כל אלה שכמותם. תודה</w:t>
      </w:r>
      <w:r>
        <w:rPr>
          <w:rFonts w:hint="cs"/>
          <w:rtl/>
        </w:rPr>
        <w:t xml:space="preserve"> רבה, אדוני היושב-ראש. </w:t>
      </w:r>
    </w:p>
    <w:p w14:paraId="783B99DB" w14:textId="77777777" w:rsidR="00000000" w:rsidRDefault="00F01BE4">
      <w:pPr>
        <w:pStyle w:val="a"/>
        <w:ind w:firstLine="0"/>
        <w:rPr>
          <w:rFonts w:hint="cs"/>
          <w:rtl/>
        </w:rPr>
      </w:pPr>
    </w:p>
    <w:p w14:paraId="218A6E55" w14:textId="77777777" w:rsidR="00000000" w:rsidRDefault="00F01BE4">
      <w:pPr>
        <w:pStyle w:val="ad"/>
        <w:rPr>
          <w:rtl/>
        </w:rPr>
      </w:pPr>
      <w:r>
        <w:rPr>
          <w:rtl/>
        </w:rPr>
        <w:t>היו"ר ראובן ריבלין:</w:t>
      </w:r>
    </w:p>
    <w:p w14:paraId="56B76B73" w14:textId="77777777" w:rsidR="00000000" w:rsidRDefault="00F01BE4">
      <w:pPr>
        <w:pStyle w:val="a"/>
        <w:rPr>
          <w:rtl/>
        </w:rPr>
      </w:pPr>
    </w:p>
    <w:p w14:paraId="55A1F9EF" w14:textId="77777777" w:rsidR="00000000" w:rsidRDefault="00F01BE4">
      <w:pPr>
        <w:pStyle w:val="a"/>
        <w:rPr>
          <w:rFonts w:hint="cs"/>
          <w:rtl/>
        </w:rPr>
      </w:pPr>
      <w:r>
        <w:rPr>
          <w:rFonts w:hint="cs"/>
          <w:rtl/>
        </w:rPr>
        <w:t xml:space="preserve">תודה רבה. </w:t>
      </w:r>
    </w:p>
    <w:p w14:paraId="41FE39E3" w14:textId="77777777" w:rsidR="00000000" w:rsidRDefault="00F01BE4">
      <w:pPr>
        <w:pStyle w:val="a"/>
        <w:rPr>
          <w:rFonts w:hint="cs"/>
          <w:rtl/>
        </w:rPr>
      </w:pPr>
    </w:p>
    <w:p w14:paraId="50FFA12A" w14:textId="77777777" w:rsidR="00000000" w:rsidRDefault="00F01BE4">
      <w:pPr>
        <w:pStyle w:val="a"/>
        <w:rPr>
          <w:rFonts w:hint="cs"/>
          <w:rtl/>
        </w:rPr>
      </w:pPr>
    </w:p>
    <w:p w14:paraId="79D6B114" w14:textId="77777777" w:rsidR="00000000" w:rsidRDefault="00F01BE4">
      <w:pPr>
        <w:pStyle w:val="Subject"/>
        <w:rPr>
          <w:rFonts w:hint="cs"/>
          <w:rtl/>
        </w:rPr>
      </w:pPr>
      <w:bookmarkStart w:id="259" w:name="_Toc55731537"/>
      <w:r>
        <w:rPr>
          <w:rFonts w:hint="cs"/>
          <w:rtl/>
        </w:rPr>
        <w:t>הגזירות הכלכליות החדשות</w:t>
      </w:r>
      <w:bookmarkEnd w:id="259"/>
    </w:p>
    <w:p w14:paraId="3C5450E4" w14:textId="77777777" w:rsidR="00000000" w:rsidRDefault="00F01BE4">
      <w:pPr>
        <w:pStyle w:val="a"/>
        <w:rPr>
          <w:rFonts w:hint="cs"/>
          <w:rtl/>
        </w:rPr>
      </w:pPr>
    </w:p>
    <w:p w14:paraId="09B001CA" w14:textId="77777777" w:rsidR="00000000" w:rsidRDefault="00F01BE4">
      <w:pPr>
        <w:pStyle w:val="ad"/>
        <w:rPr>
          <w:rFonts w:hint="cs"/>
          <w:rtl/>
        </w:rPr>
      </w:pPr>
      <w:r>
        <w:rPr>
          <w:rtl/>
        </w:rPr>
        <w:t>היו"ר ראובן ריבלין:</w:t>
      </w:r>
    </w:p>
    <w:p w14:paraId="40415662" w14:textId="77777777" w:rsidR="00000000" w:rsidRDefault="00F01BE4">
      <w:pPr>
        <w:pStyle w:val="a"/>
        <w:rPr>
          <w:rFonts w:hint="cs"/>
          <w:rtl/>
        </w:rPr>
      </w:pPr>
    </w:p>
    <w:p w14:paraId="259BC9B1" w14:textId="77777777" w:rsidR="00000000" w:rsidRDefault="00F01BE4">
      <w:pPr>
        <w:pStyle w:val="a"/>
        <w:rPr>
          <w:rFonts w:hint="cs"/>
          <w:rtl/>
        </w:rPr>
      </w:pPr>
      <w:r>
        <w:rPr>
          <w:rFonts w:hint="cs"/>
          <w:rtl/>
        </w:rPr>
        <w:t xml:space="preserve">אדוני השר, חבר הכנסת דהן הגיע במועד. בבקשה, יעלה חבר הכנסת נסים דהן ויפרוס את הצעתו, הגזירות הכלכליות החדשות, מטעם ש"ס וחד"ש-תע"ל. </w:t>
      </w:r>
    </w:p>
    <w:p w14:paraId="649547D7" w14:textId="77777777" w:rsidR="00000000" w:rsidRDefault="00F01BE4">
      <w:pPr>
        <w:pStyle w:val="a"/>
        <w:rPr>
          <w:rFonts w:hint="cs"/>
          <w:rtl/>
        </w:rPr>
      </w:pPr>
    </w:p>
    <w:p w14:paraId="4DF1FA51" w14:textId="77777777" w:rsidR="00000000" w:rsidRDefault="00F01BE4">
      <w:pPr>
        <w:pStyle w:val="Speaker"/>
        <w:rPr>
          <w:rtl/>
        </w:rPr>
      </w:pPr>
      <w:bookmarkStart w:id="260" w:name="FS000000487T29_09_2003_15_09_15"/>
      <w:bookmarkStart w:id="261" w:name="_Toc55731538"/>
      <w:bookmarkEnd w:id="260"/>
      <w:r>
        <w:rPr>
          <w:rFonts w:hint="eastAsia"/>
          <w:rtl/>
        </w:rPr>
        <w:t>נסים</w:t>
      </w:r>
      <w:r>
        <w:rPr>
          <w:rtl/>
        </w:rPr>
        <w:t xml:space="preserve"> דהן (ש"ס):</w:t>
      </w:r>
      <w:bookmarkEnd w:id="261"/>
    </w:p>
    <w:p w14:paraId="571CCEE4" w14:textId="77777777" w:rsidR="00000000" w:rsidRDefault="00F01BE4">
      <w:pPr>
        <w:pStyle w:val="a"/>
        <w:rPr>
          <w:rFonts w:hint="cs"/>
          <w:rtl/>
        </w:rPr>
      </w:pPr>
    </w:p>
    <w:p w14:paraId="0739D606" w14:textId="77777777" w:rsidR="00000000" w:rsidRDefault="00F01BE4">
      <w:pPr>
        <w:pStyle w:val="a"/>
        <w:rPr>
          <w:rFonts w:hint="cs"/>
          <w:rtl/>
        </w:rPr>
      </w:pPr>
      <w:r>
        <w:rPr>
          <w:rFonts w:hint="cs"/>
          <w:rtl/>
        </w:rPr>
        <w:t>א</w:t>
      </w:r>
      <w:r>
        <w:rPr>
          <w:rFonts w:hint="cs"/>
          <w:rtl/>
        </w:rPr>
        <w:t>דוני היושב-ראש, אדוני השר, כנסת נכבדה, לצערנו הרב, בשנים האחרונות, כבוד השר, אנחנו עדים פעם אחר פעם, שהממשלה הנוכחית וחלק מהממשלות השונות שאני הייתי חבר בהן מביאות תוכניות כלכליות שמשמעותן קיצוץ משמעותי בשירות הניתן לאזרח. המשמעות - קיצוץ תקציבי חריף בתקצי</w:t>
      </w:r>
      <w:r>
        <w:rPr>
          <w:rFonts w:hint="cs"/>
          <w:rtl/>
        </w:rPr>
        <w:t xml:space="preserve">בי הממשלה, מתוך מגמה שאם הממשלה תצמצם את הוצאותיה המגזר הפרטי ירחיב את הפעילות שלו ואולי מכאן תבוא צמיחה. </w:t>
      </w:r>
    </w:p>
    <w:p w14:paraId="50D46BCF" w14:textId="77777777" w:rsidR="00000000" w:rsidRDefault="00F01BE4">
      <w:pPr>
        <w:pStyle w:val="a"/>
        <w:rPr>
          <w:rFonts w:hint="cs"/>
          <w:rtl/>
        </w:rPr>
      </w:pPr>
    </w:p>
    <w:p w14:paraId="0038D6EB" w14:textId="77777777" w:rsidR="00000000" w:rsidRDefault="00F01BE4">
      <w:pPr>
        <w:pStyle w:val="a"/>
        <w:rPr>
          <w:rFonts w:hint="cs"/>
          <w:rtl/>
        </w:rPr>
      </w:pPr>
      <w:r>
        <w:rPr>
          <w:rFonts w:hint="cs"/>
          <w:rtl/>
        </w:rPr>
        <w:t>פעם אחר פעם הממשלה מבטיחה: זה הקיצוץ האחרון. אני כבר שמעתי את זה, אדוני השר, לפחות עשר פעמים, פעם אחר פעם, מטעם הממשלות למיניהן, שגם אני הייתי חבר ב</w:t>
      </w:r>
      <w:r>
        <w:rPr>
          <w:rFonts w:hint="cs"/>
          <w:rtl/>
        </w:rPr>
        <w:t>חלק מהן. אומנם הצבעתי נגד הצעות התקציב שהממשלה הביאה, שמשמעותן קיצוצים עמוקים בתקציב המדינה וביטול ההטבות הניתנות לשכבות החלשות. מה שאתם אוהבים לקרוא לו תקציבי העברה, זה תקציב הקיום המינימלי לשכבות החלשות. פעם אחר פעם מקצצים ומבטיחים: זה הקיצוץ האחרון ומכא</w:t>
      </w:r>
      <w:r>
        <w:rPr>
          <w:rFonts w:hint="cs"/>
          <w:rtl/>
        </w:rPr>
        <w:t xml:space="preserve">ן תתחיל צמיחה. וזה לא עובד, אין צמיחה, המשק ממשיך להידרדר, גביית המסים מהמגזר הפרטי, שהוא משלם את המסים, הולכת ומצטמצמת, ואנחנו ממשיכים להידרדר. </w:t>
      </w:r>
    </w:p>
    <w:p w14:paraId="1F99AC5F" w14:textId="77777777" w:rsidR="00000000" w:rsidRDefault="00F01BE4">
      <w:pPr>
        <w:pStyle w:val="a"/>
        <w:rPr>
          <w:rFonts w:hint="cs"/>
          <w:rtl/>
        </w:rPr>
      </w:pPr>
    </w:p>
    <w:p w14:paraId="6576786D" w14:textId="77777777" w:rsidR="00000000" w:rsidRDefault="00F01BE4">
      <w:pPr>
        <w:pStyle w:val="a"/>
        <w:rPr>
          <w:rFonts w:hint="cs"/>
          <w:rtl/>
        </w:rPr>
      </w:pPr>
      <w:r>
        <w:rPr>
          <w:rFonts w:hint="cs"/>
          <w:rtl/>
        </w:rPr>
        <w:t>למרות ההצהרות של שר האוצר, מר ביבי נתניהו, שעברנו את סף התהום ואנחנו כבר לא על סף תהום ועשינו שני צעדים אחורה</w:t>
      </w:r>
      <w:r>
        <w:rPr>
          <w:rFonts w:hint="cs"/>
          <w:rtl/>
        </w:rPr>
        <w:t>, אנחנו רואים בתוכנית האחרונה שהוגשה לממשלה ואושרה, ובקרוב גם תוגש לכנסת - הייתי מן הבודדים כנראה שקיבלו אותה עוד לפני שהוגשה לכנסת -  שוב פעם קיצוץ עמוק, ואם היתה חרטה באוצר לשעות מספר שלא לקצץ בשכבות החלשות ולא בתקציבי העברה ולא בתקציבים שנועדו לקיום ילד</w:t>
      </w:r>
      <w:r>
        <w:rPr>
          <w:rFonts w:hint="cs"/>
          <w:rtl/>
        </w:rPr>
        <w:t xml:space="preserve">ים בישראל, החרטה הזאת היתה רגעית, ואומנם, שר האוצר, במשרד האוצר, חזר לסורו ואנחנו שומעים על קיצוץ של לפחות 600 מיליון שקלים בתקציבים למשפחות ברוכות ילדים. </w:t>
      </w:r>
    </w:p>
    <w:p w14:paraId="0CF6D381" w14:textId="77777777" w:rsidR="00000000" w:rsidRDefault="00F01BE4">
      <w:pPr>
        <w:pStyle w:val="a"/>
        <w:ind w:firstLine="0"/>
        <w:rPr>
          <w:rFonts w:hint="cs"/>
          <w:rtl/>
        </w:rPr>
      </w:pPr>
    </w:p>
    <w:p w14:paraId="741CB089" w14:textId="77777777" w:rsidR="00000000" w:rsidRDefault="00F01BE4">
      <w:pPr>
        <w:pStyle w:val="ac"/>
        <w:rPr>
          <w:rtl/>
        </w:rPr>
      </w:pPr>
      <w:r>
        <w:rPr>
          <w:rFonts w:hint="eastAsia"/>
          <w:rtl/>
        </w:rPr>
        <w:t>השר</w:t>
      </w:r>
      <w:r>
        <w:rPr>
          <w:rtl/>
        </w:rPr>
        <w:t xml:space="preserve"> מאיר שטרית:</w:t>
      </w:r>
    </w:p>
    <w:p w14:paraId="0BAD6C36" w14:textId="77777777" w:rsidR="00000000" w:rsidRDefault="00F01BE4">
      <w:pPr>
        <w:pStyle w:val="a"/>
        <w:rPr>
          <w:rFonts w:hint="cs"/>
          <w:rtl/>
        </w:rPr>
      </w:pPr>
    </w:p>
    <w:p w14:paraId="171D1196" w14:textId="77777777" w:rsidR="00000000" w:rsidRDefault="00F01BE4">
      <w:pPr>
        <w:pStyle w:val="a"/>
        <w:rPr>
          <w:rFonts w:hint="cs"/>
          <w:rtl/>
        </w:rPr>
      </w:pPr>
      <w:r>
        <w:rPr>
          <w:rFonts w:hint="cs"/>
          <w:rtl/>
        </w:rPr>
        <w:t xml:space="preserve">הקיצוץ - לא במשפחות ברוכות ילדים. </w:t>
      </w:r>
    </w:p>
    <w:p w14:paraId="51386349" w14:textId="77777777" w:rsidR="00000000" w:rsidRDefault="00F01BE4">
      <w:pPr>
        <w:pStyle w:val="a"/>
        <w:ind w:firstLine="0"/>
        <w:rPr>
          <w:rFonts w:hint="cs"/>
          <w:rtl/>
        </w:rPr>
      </w:pPr>
    </w:p>
    <w:p w14:paraId="7B45BF68" w14:textId="77777777" w:rsidR="00000000" w:rsidRDefault="00F01BE4">
      <w:pPr>
        <w:pStyle w:val="SpeakerCon"/>
        <w:rPr>
          <w:rFonts w:hint="cs"/>
          <w:rtl/>
        </w:rPr>
      </w:pPr>
      <w:bookmarkStart w:id="262" w:name="FS000000487T29_09_2003_15_17_45C"/>
      <w:bookmarkEnd w:id="262"/>
      <w:r>
        <w:rPr>
          <w:rtl/>
        </w:rPr>
        <w:t>נסים דהן (ש"ס):</w:t>
      </w:r>
    </w:p>
    <w:p w14:paraId="3DCCFB75" w14:textId="77777777" w:rsidR="00000000" w:rsidRDefault="00F01BE4">
      <w:pPr>
        <w:pStyle w:val="a"/>
        <w:rPr>
          <w:rtl/>
        </w:rPr>
      </w:pPr>
    </w:p>
    <w:p w14:paraId="7BD788F3" w14:textId="77777777" w:rsidR="00000000" w:rsidRDefault="00F01BE4">
      <w:pPr>
        <w:pStyle w:val="a"/>
        <w:rPr>
          <w:rFonts w:hint="cs"/>
          <w:rtl/>
        </w:rPr>
      </w:pPr>
      <w:r>
        <w:rPr>
          <w:rFonts w:hint="cs"/>
          <w:rtl/>
        </w:rPr>
        <w:t xml:space="preserve">24 שקלים. כבוד השר, אתה יודע </w:t>
      </w:r>
      <w:r>
        <w:rPr>
          <w:rFonts w:hint="cs"/>
          <w:rtl/>
        </w:rPr>
        <w:t xml:space="preserve">שבשנת 2006, משפחה שקיבלה כ-7,500 שקלים תקבל 1,200 שקלים. זה ידוע לך? הרי אחרי הקיצוץ האחרון, מ-144 שקלים יופחתו 24 שקלים, וזה 120 שקלים לילד. זאת התוכנית הסופית של 2006. עשרה ילדים - 1,200 שקלים. עד היום הם קיבלו 7,450 שקלים. </w:t>
      </w:r>
    </w:p>
    <w:p w14:paraId="16ADBD21" w14:textId="77777777" w:rsidR="00000000" w:rsidRDefault="00F01BE4">
      <w:pPr>
        <w:pStyle w:val="a"/>
        <w:ind w:firstLine="0"/>
        <w:rPr>
          <w:rFonts w:hint="cs"/>
          <w:rtl/>
        </w:rPr>
      </w:pPr>
    </w:p>
    <w:p w14:paraId="223D4F5E" w14:textId="77777777" w:rsidR="00000000" w:rsidRDefault="00F01BE4">
      <w:pPr>
        <w:pStyle w:val="ad"/>
        <w:rPr>
          <w:rtl/>
        </w:rPr>
      </w:pPr>
      <w:r>
        <w:rPr>
          <w:rtl/>
        </w:rPr>
        <w:t>היו"ר</w:t>
      </w:r>
      <w:r>
        <w:rPr>
          <w:rFonts w:hint="cs"/>
          <w:rtl/>
        </w:rPr>
        <w:t xml:space="preserve"> ראובן ריבלין</w:t>
      </w:r>
      <w:r>
        <w:rPr>
          <w:rtl/>
        </w:rPr>
        <w:t>:</w:t>
      </w:r>
    </w:p>
    <w:p w14:paraId="251A7B5A" w14:textId="77777777" w:rsidR="00000000" w:rsidRDefault="00F01BE4">
      <w:pPr>
        <w:pStyle w:val="a"/>
        <w:rPr>
          <w:rtl/>
        </w:rPr>
      </w:pPr>
    </w:p>
    <w:p w14:paraId="03FAFA00" w14:textId="77777777" w:rsidR="00000000" w:rsidRDefault="00F01BE4">
      <w:pPr>
        <w:pStyle w:val="a"/>
        <w:rPr>
          <w:rFonts w:hint="cs"/>
          <w:rtl/>
        </w:rPr>
      </w:pPr>
      <w:r>
        <w:rPr>
          <w:rFonts w:hint="cs"/>
          <w:rtl/>
        </w:rPr>
        <w:t xml:space="preserve">זה דבר </w:t>
      </w:r>
      <w:r>
        <w:rPr>
          <w:rFonts w:hint="cs"/>
          <w:rtl/>
        </w:rPr>
        <w:t xml:space="preserve">שחשוב להבהיר לציבור, כי מה שאדוני אומר לא ברור לציבור בעניין זה. </w:t>
      </w:r>
    </w:p>
    <w:p w14:paraId="4E557E5B" w14:textId="77777777" w:rsidR="00000000" w:rsidRDefault="00F01BE4">
      <w:pPr>
        <w:pStyle w:val="a"/>
        <w:rPr>
          <w:rFonts w:hint="cs"/>
          <w:rtl/>
        </w:rPr>
      </w:pPr>
    </w:p>
    <w:p w14:paraId="40DD5747" w14:textId="77777777" w:rsidR="00000000" w:rsidRDefault="00F01BE4">
      <w:pPr>
        <w:pStyle w:val="SpeakerCon"/>
        <w:rPr>
          <w:rtl/>
        </w:rPr>
      </w:pPr>
      <w:bookmarkStart w:id="263" w:name="FS000000487T29_09_2003_14_56_09"/>
      <w:bookmarkStart w:id="264" w:name="FS000000487T29_09_2003_14_56_15C"/>
      <w:bookmarkEnd w:id="263"/>
      <w:bookmarkEnd w:id="264"/>
      <w:r>
        <w:rPr>
          <w:rtl/>
        </w:rPr>
        <w:t>נסים דהן (ש"ס):</w:t>
      </w:r>
    </w:p>
    <w:p w14:paraId="066A200E" w14:textId="77777777" w:rsidR="00000000" w:rsidRDefault="00F01BE4">
      <w:pPr>
        <w:pStyle w:val="a"/>
        <w:rPr>
          <w:rtl/>
        </w:rPr>
      </w:pPr>
    </w:p>
    <w:p w14:paraId="305C63B9" w14:textId="77777777" w:rsidR="00000000" w:rsidRDefault="00F01BE4">
      <w:pPr>
        <w:pStyle w:val="a"/>
        <w:rPr>
          <w:rFonts w:hint="cs"/>
          <w:rtl/>
        </w:rPr>
      </w:pPr>
      <w:r>
        <w:rPr>
          <w:rFonts w:hint="cs"/>
          <w:rtl/>
        </w:rPr>
        <w:t xml:space="preserve">הרי מה שהולכים להחליט עכשיו לגבי 24 השקלים זה בנוסף. </w:t>
      </w:r>
    </w:p>
    <w:p w14:paraId="636A713E" w14:textId="77777777" w:rsidR="00000000" w:rsidRDefault="00F01BE4">
      <w:pPr>
        <w:pStyle w:val="a"/>
        <w:rPr>
          <w:rFonts w:hint="cs"/>
          <w:rtl/>
        </w:rPr>
      </w:pPr>
    </w:p>
    <w:p w14:paraId="05874AD8" w14:textId="77777777" w:rsidR="00000000" w:rsidRDefault="00F01BE4">
      <w:pPr>
        <w:pStyle w:val="ac"/>
        <w:rPr>
          <w:rtl/>
        </w:rPr>
      </w:pPr>
      <w:r>
        <w:rPr>
          <w:rFonts w:hint="eastAsia"/>
          <w:rtl/>
        </w:rPr>
        <w:t>השר</w:t>
      </w:r>
      <w:r>
        <w:rPr>
          <w:rtl/>
        </w:rPr>
        <w:t xml:space="preserve"> מאיר שטרית:</w:t>
      </w:r>
    </w:p>
    <w:p w14:paraId="324EE27D" w14:textId="77777777" w:rsidR="00000000" w:rsidRDefault="00F01BE4">
      <w:pPr>
        <w:pStyle w:val="a"/>
        <w:rPr>
          <w:rFonts w:hint="cs"/>
          <w:rtl/>
        </w:rPr>
      </w:pPr>
    </w:p>
    <w:p w14:paraId="17539AB9" w14:textId="77777777" w:rsidR="00000000" w:rsidRDefault="00F01BE4">
      <w:pPr>
        <w:pStyle w:val="a"/>
        <w:rPr>
          <w:rFonts w:hint="cs"/>
          <w:rtl/>
        </w:rPr>
      </w:pPr>
      <w:r>
        <w:rPr>
          <w:rFonts w:hint="cs"/>
          <w:rtl/>
        </w:rPr>
        <w:t xml:space="preserve">עד יוני. </w:t>
      </w:r>
    </w:p>
    <w:p w14:paraId="7D635F5B" w14:textId="77777777" w:rsidR="00000000" w:rsidRDefault="00F01BE4">
      <w:pPr>
        <w:pStyle w:val="a"/>
        <w:rPr>
          <w:rFonts w:hint="cs"/>
          <w:rtl/>
        </w:rPr>
      </w:pPr>
    </w:p>
    <w:p w14:paraId="684E1014" w14:textId="77777777" w:rsidR="00000000" w:rsidRDefault="00F01BE4">
      <w:pPr>
        <w:pStyle w:val="SpeakerCon"/>
        <w:rPr>
          <w:rFonts w:hint="cs"/>
          <w:rtl/>
        </w:rPr>
      </w:pPr>
      <w:bookmarkStart w:id="265" w:name="FS000000487T29_09_2003_14_56_49C"/>
      <w:bookmarkEnd w:id="265"/>
      <w:r>
        <w:rPr>
          <w:rtl/>
        </w:rPr>
        <w:t>נסים דהן (ש"ס):</w:t>
      </w:r>
      <w:r>
        <w:rPr>
          <w:rFonts w:hint="cs"/>
          <w:rtl/>
        </w:rPr>
        <w:t xml:space="preserve">   </w:t>
      </w:r>
    </w:p>
    <w:p w14:paraId="15CBD05F" w14:textId="77777777" w:rsidR="00000000" w:rsidRDefault="00F01BE4">
      <w:pPr>
        <w:pStyle w:val="a"/>
        <w:rPr>
          <w:rtl/>
        </w:rPr>
      </w:pPr>
    </w:p>
    <w:p w14:paraId="47057EB7" w14:textId="77777777" w:rsidR="00000000" w:rsidRDefault="00F01BE4">
      <w:pPr>
        <w:pStyle w:val="a"/>
        <w:rPr>
          <w:rFonts w:hint="cs"/>
          <w:rtl/>
        </w:rPr>
      </w:pPr>
      <w:r>
        <w:rPr>
          <w:rFonts w:hint="cs"/>
          <w:rtl/>
        </w:rPr>
        <w:t>עד יוני, אבל זה נוסף על התוכניות האחרונות ועל הקיצוץ באוגוסט שפרסנו ל</w:t>
      </w:r>
      <w:r>
        <w:rPr>
          <w:rFonts w:hint="cs"/>
          <w:rtl/>
        </w:rPr>
        <w:t xml:space="preserve">שש שנים. זאת אומרת,  לא יינתנו 144 שקלים אלא 120 שקלים. </w:t>
      </w:r>
    </w:p>
    <w:p w14:paraId="38DB00C8" w14:textId="77777777" w:rsidR="00000000" w:rsidRDefault="00F01BE4">
      <w:pPr>
        <w:pStyle w:val="a"/>
        <w:rPr>
          <w:rFonts w:hint="cs"/>
          <w:rtl/>
        </w:rPr>
      </w:pPr>
    </w:p>
    <w:p w14:paraId="44B9CB61" w14:textId="77777777" w:rsidR="00000000" w:rsidRDefault="00F01BE4">
      <w:pPr>
        <w:pStyle w:val="ac"/>
        <w:rPr>
          <w:rtl/>
        </w:rPr>
      </w:pPr>
      <w:r>
        <w:rPr>
          <w:rFonts w:hint="eastAsia"/>
          <w:rtl/>
        </w:rPr>
        <w:t>השר</w:t>
      </w:r>
      <w:r>
        <w:rPr>
          <w:rtl/>
        </w:rPr>
        <w:t xml:space="preserve"> מאיר שטרית:</w:t>
      </w:r>
    </w:p>
    <w:p w14:paraId="26BC1019" w14:textId="77777777" w:rsidR="00000000" w:rsidRDefault="00F01BE4">
      <w:pPr>
        <w:pStyle w:val="a"/>
        <w:rPr>
          <w:rFonts w:hint="cs"/>
          <w:rtl/>
        </w:rPr>
      </w:pPr>
    </w:p>
    <w:p w14:paraId="17C249FA" w14:textId="77777777" w:rsidR="00000000" w:rsidRDefault="00F01BE4">
      <w:pPr>
        <w:pStyle w:val="a"/>
        <w:rPr>
          <w:rFonts w:hint="cs"/>
          <w:rtl/>
        </w:rPr>
      </w:pPr>
      <w:r>
        <w:rPr>
          <w:rFonts w:hint="cs"/>
          <w:rtl/>
        </w:rPr>
        <w:t xml:space="preserve">שבע שנים. </w:t>
      </w:r>
    </w:p>
    <w:p w14:paraId="139CCCD2" w14:textId="77777777" w:rsidR="00000000" w:rsidRDefault="00F01BE4">
      <w:pPr>
        <w:pStyle w:val="a"/>
        <w:rPr>
          <w:rFonts w:hint="cs"/>
          <w:rtl/>
        </w:rPr>
      </w:pPr>
    </w:p>
    <w:p w14:paraId="016A5555" w14:textId="77777777" w:rsidR="00000000" w:rsidRDefault="00F01BE4">
      <w:pPr>
        <w:pStyle w:val="SpeakerCon"/>
        <w:rPr>
          <w:rtl/>
        </w:rPr>
      </w:pPr>
      <w:bookmarkStart w:id="266" w:name="FS000000487T29_09_2003_14_58_58C"/>
      <w:bookmarkEnd w:id="266"/>
      <w:r>
        <w:rPr>
          <w:rtl/>
        </w:rPr>
        <w:t>נסים דהן (ש"ס):</w:t>
      </w:r>
    </w:p>
    <w:p w14:paraId="67584477" w14:textId="77777777" w:rsidR="00000000" w:rsidRDefault="00F01BE4">
      <w:pPr>
        <w:pStyle w:val="a"/>
        <w:rPr>
          <w:rtl/>
        </w:rPr>
      </w:pPr>
    </w:p>
    <w:p w14:paraId="404777FA" w14:textId="77777777" w:rsidR="00000000" w:rsidRDefault="00F01BE4">
      <w:pPr>
        <w:pStyle w:val="a"/>
        <w:rPr>
          <w:rFonts w:hint="cs"/>
          <w:rtl/>
        </w:rPr>
      </w:pPr>
      <w:r>
        <w:rPr>
          <w:rFonts w:hint="cs"/>
          <w:rtl/>
        </w:rPr>
        <w:t xml:space="preserve">זאת התוכנית, עם כל הכבוד. התוכנית היתה לשש שנים. אנחנו ניסינו לדחות אותה בשנה, אבל זה לא עלה בידינו. בכל אופן, זה יהיה 1,200 שקל. </w:t>
      </w:r>
    </w:p>
    <w:p w14:paraId="10D28299" w14:textId="77777777" w:rsidR="00000000" w:rsidRDefault="00F01BE4">
      <w:pPr>
        <w:pStyle w:val="a"/>
        <w:rPr>
          <w:rFonts w:hint="cs"/>
          <w:rtl/>
        </w:rPr>
      </w:pPr>
    </w:p>
    <w:p w14:paraId="76E8D3B6" w14:textId="77777777" w:rsidR="00000000" w:rsidRDefault="00F01BE4">
      <w:pPr>
        <w:pStyle w:val="ad"/>
        <w:rPr>
          <w:rFonts w:hint="cs"/>
          <w:u w:val="none"/>
          <w:rtl/>
        </w:rPr>
      </w:pPr>
      <w:r>
        <w:rPr>
          <w:rtl/>
        </w:rPr>
        <w:t>היו"ר</w:t>
      </w:r>
      <w:r>
        <w:rPr>
          <w:rFonts w:hint="cs"/>
          <w:rtl/>
        </w:rPr>
        <w:t xml:space="preserve"> ראובן ריבלין:</w:t>
      </w:r>
    </w:p>
    <w:p w14:paraId="5D0EECCB" w14:textId="77777777" w:rsidR="00000000" w:rsidRDefault="00F01BE4">
      <w:pPr>
        <w:pStyle w:val="a"/>
        <w:rPr>
          <w:rFonts w:hint="cs"/>
          <w:rtl/>
        </w:rPr>
      </w:pPr>
    </w:p>
    <w:p w14:paraId="209F155E" w14:textId="77777777" w:rsidR="00000000" w:rsidRDefault="00F01BE4">
      <w:pPr>
        <w:pStyle w:val="a"/>
        <w:rPr>
          <w:rFonts w:hint="cs"/>
          <w:rtl/>
        </w:rPr>
      </w:pPr>
      <w:r>
        <w:rPr>
          <w:rFonts w:hint="cs"/>
          <w:rtl/>
        </w:rPr>
        <w:t xml:space="preserve">אבל הטענה שלו היא טענה שרבים חוזרים עליה. </w:t>
      </w:r>
    </w:p>
    <w:p w14:paraId="12038706" w14:textId="77777777" w:rsidR="00000000" w:rsidRDefault="00F01BE4">
      <w:pPr>
        <w:pStyle w:val="a"/>
        <w:rPr>
          <w:rFonts w:hint="cs"/>
          <w:rtl/>
        </w:rPr>
      </w:pPr>
    </w:p>
    <w:p w14:paraId="2C5FBCC9" w14:textId="77777777" w:rsidR="00000000" w:rsidRDefault="00F01BE4">
      <w:pPr>
        <w:pStyle w:val="SpeakerCon"/>
        <w:rPr>
          <w:rtl/>
        </w:rPr>
      </w:pPr>
      <w:bookmarkStart w:id="267" w:name="FS000000487T29_09_2003_15_00_33C"/>
      <w:bookmarkEnd w:id="267"/>
      <w:r>
        <w:rPr>
          <w:rtl/>
        </w:rPr>
        <w:t>נסים דהן (ש"ס):</w:t>
      </w:r>
    </w:p>
    <w:p w14:paraId="6FDA290F" w14:textId="77777777" w:rsidR="00000000" w:rsidRDefault="00F01BE4">
      <w:pPr>
        <w:pStyle w:val="a"/>
        <w:rPr>
          <w:rFonts w:hint="cs"/>
          <w:rtl/>
        </w:rPr>
      </w:pPr>
    </w:p>
    <w:p w14:paraId="1F660D93" w14:textId="77777777" w:rsidR="00000000" w:rsidRDefault="00F01BE4">
      <w:pPr>
        <w:pStyle w:val="a"/>
        <w:rPr>
          <w:rFonts w:hint="cs"/>
          <w:rtl/>
        </w:rPr>
      </w:pPr>
      <w:r>
        <w:rPr>
          <w:rFonts w:hint="cs"/>
          <w:rtl/>
        </w:rPr>
        <w:t xml:space="preserve">זאת גם המציאות של הטענה. איך אפשר, ריבונו של עולם, לקחת ממשפחה שהיתה צריכה סכום מסוים כדי להתקיים, כשלא אנחנו קבענו את גובה סכום הקיום, אלא האוצר עם כל השיקולים שלו קבע מה הקיום המינימלי למשפחה </w:t>
      </w:r>
      <w:r>
        <w:rPr>
          <w:rFonts w:hint="cs"/>
          <w:rtl/>
        </w:rPr>
        <w:t xml:space="preserve">עם עשרה ילדים, ובתהליך של שש שנים, כשאין לנו פתרון של עבודה לאותה משפחה, ולדבר על כך שיקצצו אפילו למשפחות ששני המפרנסים שלהן עובדים? זאת אומרת שהם כבר עובדים ועושים הכול כדי להשיג פרנסה, כשאמצעי הקיום שלהם היו אותם תקציבים למשפחות ברוכות ילדים. </w:t>
      </w:r>
    </w:p>
    <w:p w14:paraId="29239440" w14:textId="77777777" w:rsidR="00000000" w:rsidRDefault="00F01BE4">
      <w:pPr>
        <w:pStyle w:val="a"/>
        <w:rPr>
          <w:rFonts w:hint="cs"/>
          <w:rtl/>
        </w:rPr>
      </w:pPr>
    </w:p>
    <w:p w14:paraId="54FB188A" w14:textId="77777777" w:rsidR="00000000" w:rsidRDefault="00F01BE4">
      <w:pPr>
        <w:pStyle w:val="a"/>
        <w:rPr>
          <w:rFonts w:hint="cs"/>
          <w:rtl/>
        </w:rPr>
      </w:pPr>
      <w:r>
        <w:rPr>
          <w:rFonts w:hint="cs"/>
          <w:rtl/>
        </w:rPr>
        <w:t xml:space="preserve">עבודה לא </w:t>
      </w:r>
      <w:r>
        <w:rPr>
          <w:rFonts w:hint="cs"/>
          <w:rtl/>
        </w:rPr>
        <w:t>תהיה להם, כי האבטלה רק הולכת וגדלה. עבודה אחרת אני לא רואה שהם ימצאו. לשדרג את מעמדם ולקבל משכורות יותר גבוהות הם לא יכולים, כי רובם הם עובדים מהסוג של עובדי ממשלה על-פי תוכנית קבועה של קידום בחיים. אי-אפשר לקחת משפחה שההכנסה שלה היתה כ-10,000 שקל, לרבות ע</w:t>
      </w:r>
      <w:r>
        <w:rPr>
          <w:rFonts w:hint="cs"/>
          <w:rtl/>
        </w:rPr>
        <w:t xml:space="preserve">בודה של ההורים ולרבות קצבאות ילדים, ולקזז לה 7,500 שקל, אומנם בשבע שנים, כשאין אפשרויות אחרות. </w:t>
      </w:r>
    </w:p>
    <w:p w14:paraId="3FE9564D" w14:textId="77777777" w:rsidR="00000000" w:rsidRDefault="00F01BE4">
      <w:pPr>
        <w:pStyle w:val="a"/>
        <w:rPr>
          <w:rFonts w:hint="cs"/>
          <w:rtl/>
        </w:rPr>
      </w:pPr>
    </w:p>
    <w:p w14:paraId="75A09E96" w14:textId="77777777" w:rsidR="00000000" w:rsidRDefault="00F01BE4">
      <w:pPr>
        <w:pStyle w:val="a"/>
        <w:rPr>
          <w:rFonts w:hint="cs"/>
          <w:rtl/>
        </w:rPr>
      </w:pPr>
      <w:r>
        <w:rPr>
          <w:rFonts w:hint="cs"/>
          <w:rtl/>
        </w:rPr>
        <w:t xml:space="preserve">מלבד זאת, אולי פעם אחת ולתמיד האוצר "יעשה חושבים". עד עכשיו השיטה של קיצוצים תקציביים לא הוכיחה את עצמה. אדם שפעם אחר פעם דופק את הראש בקיר, למה הוא דופק אותו </w:t>
      </w:r>
      <w:r>
        <w:rPr>
          <w:rFonts w:hint="cs"/>
          <w:rtl/>
        </w:rPr>
        <w:t xml:space="preserve">עוד פעם? הוא דפק את הראש שלו בקיר עשר פעמים והגיע למסקנה שזה קיר אטום, קיר בטון, אז עוד פעם הוא ידפוק אותו, כדי שאולי בפעם הבאה הוא יצליח לשבור את הקיר בדפיקה שלו? כבוד השר, אתם רואים שהקיצוצים "לא הולכים". </w:t>
      </w:r>
    </w:p>
    <w:p w14:paraId="2DF0DFCC" w14:textId="77777777" w:rsidR="00000000" w:rsidRDefault="00F01BE4">
      <w:pPr>
        <w:pStyle w:val="a"/>
        <w:rPr>
          <w:rFonts w:hint="cs"/>
          <w:rtl/>
        </w:rPr>
      </w:pPr>
    </w:p>
    <w:p w14:paraId="0CC65FF7" w14:textId="77777777" w:rsidR="00000000" w:rsidRDefault="00F01BE4">
      <w:pPr>
        <w:pStyle w:val="a"/>
        <w:rPr>
          <w:rFonts w:hint="cs"/>
          <w:rtl/>
        </w:rPr>
      </w:pPr>
      <w:r>
        <w:rPr>
          <w:rFonts w:hint="cs"/>
          <w:rtl/>
        </w:rPr>
        <w:t xml:space="preserve">נניח לרגע בצד את הוויכוחים על קיצוצים, אבל שאר </w:t>
      </w:r>
      <w:r>
        <w:rPr>
          <w:rFonts w:hint="cs"/>
          <w:rtl/>
        </w:rPr>
        <w:t xml:space="preserve">התוכניות שמלוות את התוכנית הכלכלית, איך יש קשר ביניהן לצמיחה? תסבירו לי כשר הבריאות לשעבר - ואומרים עלי החבר'ה ברחוב שהייתי שר בריאות שהבין עניין </w:t>
      </w:r>
      <w:r>
        <w:rPr>
          <w:rtl/>
        </w:rPr>
        <w:t>–</w:t>
      </w:r>
      <w:r>
        <w:rPr>
          <w:rFonts w:hint="cs"/>
          <w:rtl/>
        </w:rPr>
        <w:t xml:space="preserve"> איך, ריבונו של עולם, עם צמצום מיטות בבתי-חולים, כשהאוכלוסייה הולכת וגדלה - ואנחנו מקווים שהיא תלך ותגדל כי ז</w:t>
      </w:r>
      <w:r>
        <w:rPr>
          <w:rFonts w:hint="cs"/>
          <w:rtl/>
        </w:rPr>
        <w:t>את אחת מהציפיות שלנו לצמיחה - וכשמספר האשפוזים הולך וקטן, מאפשרים לסגור בתי-חולים? איפה יאשפזו את האנשים שצריכים להתאשפז?</w:t>
      </w:r>
    </w:p>
    <w:p w14:paraId="315C4BD1" w14:textId="77777777" w:rsidR="00000000" w:rsidRDefault="00F01BE4">
      <w:pPr>
        <w:pStyle w:val="a"/>
        <w:rPr>
          <w:rFonts w:hint="cs"/>
          <w:rtl/>
        </w:rPr>
      </w:pPr>
    </w:p>
    <w:p w14:paraId="3CD55689" w14:textId="77777777" w:rsidR="00000000" w:rsidRDefault="00F01BE4">
      <w:pPr>
        <w:pStyle w:val="a"/>
        <w:rPr>
          <w:rFonts w:hint="cs"/>
          <w:rtl/>
        </w:rPr>
      </w:pPr>
      <w:r>
        <w:rPr>
          <w:rFonts w:hint="cs"/>
          <w:rtl/>
        </w:rPr>
        <w:t>אני יודע מה יקרה. במקום ממוצע של ארבעה ימי אשפוז, יהיה ממוצע של יומיים אשפוז. כדי להתגבר על מחסור במיטות, אנשים יאושפזו ליומיים. מה ה</w:t>
      </w:r>
      <w:r>
        <w:rPr>
          <w:rFonts w:hint="cs"/>
          <w:rtl/>
        </w:rPr>
        <w:t>משמעות של אשפוז ליומיים? האשפוזים החוזרים ילכו וירבו, כי אי-אפשר לרפא אדם ביומיים, כשהממוצע העולמי הוא שישה ימים. במדינת ישראל אי-אפשר לעשות את הנס הזה, ולא צריך בכלל לרפא בנסים. יש תהליך שאדם נכנס לבית-החולים, והממוצע העולמי הוא שישה-שבעה ימים עד שהוא יוצ</w:t>
      </w:r>
      <w:r>
        <w:rPr>
          <w:rFonts w:hint="cs"/>
          <w:rtl/>
        </w:rPr>
        <w:t xml:space="preserve">א. במדינת ישראל צמצמו את זה לארבעה ימים. </w:t>
      </w:r>
    </w:p>
    <w:p w14:paraId="5F6595CB" w14:textId="77777777" w:rsidR="00000000" w:rsidRDefault="00F01BE4">
      <w:pPr>
        <w:pStyle w:val="a"/>
        <w:rPr>
          <w:rFonts w:hint="cs"/>
          <w:rtl/>
        </w:rPr>
      </w:pPr>
    </w:p>
    <w:p w14:paraId="57306649" w14:textId="77777777" w:rsidR="00000000" w:rsidRDefault="00F01BE4">
      <w:pPr>
        <w:pStyle w:val="a"/>
        <w:rPr>
          <w:rFonts w:hint="cs"/>
          <w:rtl/>
        </w:rPr>
      </w:pPr>
      <w:r>
        <w:rPr>
          <w:rFonts w:hint="cs"/>
          <w:rtl/>
        </w:rPr>
        <w:t xml:space="preserve">אם סוגרים בתי-חולים, המשמעות היא שכדי שאנשים יוכלו להתאשפז יצטרכו לשחרר אחרים יותר מוקדם. המשמעות של שחרור מוקדם היא רפואה לא נכונה. זה אולי יחסוך 100 מיליון שקל בשנה הראשונה, אבל אנחנו נשלם את זה בריבית דריבית </w:t>
      </w:r>
      <w:r>
        <w:rPr>
          <w:rtl/>
        </w:rPr>
        <w:t>–</w:t>
      </w:r>
      <w:r>
        <w:rPr>
          <w:rFonts w:hint="cs"/>
          <w:rtl/>
        </w:rPr>
        <w:t xml:space="preserve"> </w:t>
      </w:r>
      <w:r>
        <w:rPr>
          <w:rFonts w:hint="cs"/>
          <w:rtl/>
        </w:rPr>
        <w:t xml:space="preserve">באנשים חולים יותר, באוכלוסייה חולה יותר, בהפסד ימי עבודה מאחר שאנשים מתאשפזים פעם אחר פעם ולא מבריאים אחרי האשפוז הראשון, בגילוי מאוחר של מחלות, מכיוון שלא יהיה לרופאים זמן לטפל בחולים ולא תהיה מניעת מחלות. כל הדברים האלה יבואו לידי ביטוי. </w:t>
      </w:r>
    </w:p>
    <w:p w14:paraId="76D0DAAE" w14:textId="77777777" w:rsidR="00000000" w:rsidRDefault="00F01BE4">
      <w:pPr>
        <w:pStyle w:val="a"/>
        <w:rPr>
          <w:rtl/>
        </w:rPr>
      </w:pPr>
    </w:p>
    <w:p w14:paraId="45622F16" w14:textId="77777777" w:rsidR="00000000" w:rsidRDefault="00F01BE4">
      <w:pPr>
        <w:pStyle w:val="a"/>
        <w:rPr>
          <w:rFonts w:hint="cs"/>
          <w:rtl/>
        </w:rPr>
      </w:pPr>
      <w:r>
        <w:rPr>
          <w:rFonts w:hint="cs"/>
          <w:rtl/>
        </w:rPr>
        <w:t xml:space="preserve">יש איזו הרגשה </w:t>
      </w:r>
      <w:r>
        <w:rPr>
          <w:rFonts w:hint="cs"/>
          <w:rtl/>
        </w:rPr>
        <w:t>שתקציב בריאות זה תקציב הוצאה. הולכים לסגור את "פלימן". הולכים לאחד את "בני ציון" עם "רמב"ם". אני אומר לך כשר הבריאות לשעבר, שזאת אחת הטעויות הכי גדולות שמשרד האוצר הולך לעשות. זאת אחת הטעויות הכי קשות. אתם כל הזמן מדברים על אוסלו, אז זאת תהיה טעות הרבה יות</w:t>
      </w:r>
      <w:r>
        <w:rPr>
          <w:rFonts w:hint="cs"/>
          <w:rtl/>
        </w:rPr>
        <w:t xml:space="preserve">ר גדולה מאוסלו. אתם תיצרו פה אוכלוסייה שלמה של תושבי מדינת ישראל שהם חולים שלא מקבלים טיפול בזמן והמחלות שלהם מתגלות מאוחר מדי. </w:t>
      </w:r>
    </w:p>
    <w:p w14:paraId="62B52BCB" w14:textId="77777777" w:rsidR="00000000" w:rsidRDefault="00F01BE4">
      <w:pPr>
        <w:pStyle w:val="a"/>
        <w:rPr>
          <w:rFonts w:hint="cs"/>
          <w:rtl/>
        </w:rPr>
      </w:pPr>
    </w:p>
    <w:p w14:paraId="5B5DEB8D" w14:textId="77777777" w:rsidR="00000000" w:rsidRDefault="00F01BE4">
      <w:pPr>
        <w:pStyle w:val="a"/>
        <w:rPr>
          <w:rFonts w:hint="cs"/>
          <w:rtl/>
        </w:rPr>
      </w:pPr>
      <w:r>
        <w:rPr>
          <w:rFonts w:hint="cs"/>
          <w:rtl/>
        </w:rPr>
        <w:t>זה פתרון אחר. אפשר להגיד שזה הפתרון - נותנים לאנשים להיות חולים עד שהם מתים מהמחלה,  בסדר. אבל אי-אפשר להחביא את זה מתחת לכותר</w:t>
      </w:r>
      <w:r>
        <w:rPr>
          <w:rFonts w:hint="cs"/>
          <w:rtl/>
        </w:rPr>
        <w:t xml:space="preserve">ת של תוכנית כלכלית שמטרתה לחסוך כסף למדינה, כי היא לא תחסוך. </w:t>
      </w:r>
    </w:p>
    <w:p w14:paraId="3D227423" w14:textId="77777777" w:rsidR="00000000" w:rsidRDefault="00F01BE4">
      <w:pPr>
        <w:pStyle w:val="a"/>
        <w:rPr>
          <w:rFonts w:hint="cs"/>
          <w:rtl/>
        </w:rPr>
      </w:pPr>
    </w:p>
    <w:p w14:paraId="6DCE3C7A" w14:textId="77777777" w:rsidR="00000000" w:rsidRDefault="00F01BE4">
      <w:pPr>
        <w:pStyle w:val="a"/>
        <w:rPr>
          <w:rFonts w:hint="cs"/>
          <w:rtl/>
        </w:rPr>
      </w:pPr>
      <w:r>
        <w:rPr>
          <w:rFonts w:hint="cs"/>
          <w:rtl/>
        </w:rPr>
        <w:t>בשאר הדברים אותו דבר, כבוד השר. התוכנית הכלכלית, מעבר לקיצוצים, אין בה שום בשורה לציבור במדינת ישראל. אין בה צמיחה, כי זאת עובדה שאין צמיחה. פעם אחר פעם אתם אומרים שהקיצוצים יביאו צמיחה, ופעם א</w:t>
      </w:r>
      <w:r>
        <w:rPr>
          <w:rFonts w:hint="cs"/>
          <w:rtl/>
        </w:rPr>
        <w:t xml:space="preserve">חר פעם הקיצוצים האלה מביאים רק אסון הרבה יותר גדול, אסון אחר אסון. הקיצוצים האלה לא הוכיחו את עצמם. </w:t>
      </w:r>
    </w:p>
    <w:p w14:paraId="1BF30564" w14:textId="77777777" w:rsidR="00000000" w:rsidRDefault="00F01BE4">
      <w:pPr>
        <w:pStyle w:val="a"/>
        <w:rPr>
          <w:rFonts w:hint="cs"/>
          <w:rtl/>
        </w:rPr>
      </w:pPr>
    </w:p>
    <w:p w14:paraId="5522848D" w14:textId="77777777" w:rsidR="00000000" w:rsidRDefault="00F01BE4">
      <w:pPr>
        <w:pStyle w:val="a"/>
        <w:rPr>
          <w:rFonts w:hint="cs"/>
          <w:rtl/>
        </w:rPr>
      </w:pPr>
      <w:r>
        <w:rPr>
          <w:rFonts w:hint="cs"/>
          <w:rtl/>
        </w:rPr>
        <w:t>כבוד השר, הדברים האלה עוד לא הובאו לכנסת, הם עוד נמצאים בידיכם. ביום רביעי אתם עומדים לקיים דיון בממשלה. "תעשו חושבים" עוד פעם, כי חלק גדול מן התוכנית הכל</w:t>
      </w:r>
      <w:r>
        <w:rPr>
          <w:rFonts w:hint="cs"/>
          <w:rtl/>
        </w:rPr>
        <w:t xml:space="preserve">כלית שלכם, גם הציבור מתנגד לו, גם כלכלנים רציניים מתנגדים לו, ואתם מכירים את הדעות של הכלכלנים האלה. בתוכנית יש גם פגיעה שלא לצורך באוכלוסייה ובכלל האזרחים במדינת ישראל. תודה רבה. </w:t>
      </w:r>
    </w:p>
    <w:p w14:paraId="2843EA0B" w14:textId="77777777" w:rsidR="00000000" w:rsidRDefault="00F01BE4">
      <w:pPr>
        <w:pStyle w:val="a"/>
        <w:rPr>
          <w:rFonts w:hint="cs"/>
          <w:rtl/>
        </w:rPr>
      </w:pPr>
    </w:p>
    <w:p w14:paraId="50767326" w14:textId="77777777" w:rsidR="00000000" w:rsidRDefault="00F01BE4">
      <w:pPr>
        <w:pStyle w:val="ad"/>
        <w:rPr>
          <w:rtl/>
        </w:rPr>
      </w:pPr>
      <w:r>
        <w:rPr>
          <w:rtl/>
        </w:rPr>
        <w:t>היו"ר</w:t>
      </w:r>
      <w:r>
        <w:rPr>
          <w:rFonts w:hint="cs"/>
          <w:rtl/>
        </w:rPr>
        <w:t xml:space="preserve"> ראובן ריבלין</w:t>
      </w:r>
      <w:r>
        <w:rPr>
          <w:rtl/>
        </w:rPr>
        <w:t>:</w:t>
      </w:r>
    </w:p>
    <w:p w14:paraId="6B2C59C2" w14:textId="77777777" w:rsidR="00000000" w:rsidRDefault="00F01BE4">
      <w:pPr>
        <w:pStyle w:val="a"/>
        <w:rPr>
          <w:rtl/>
        </w:rPr>
      </w:pPr>
    </w:p>
    <w:p w14:paraId="1F7C6954" w14:textId="77777777" w:rsidR="00000000" w:rsidRDefault="00F01BE4">
      <w:pPr>
        <w:pStyle w:val="a"/>
        <w:rPr>
          <w:rFonts w:hint="cs"/>
          <w:rtl/>
        </w:rPr>
      </w:pPr>
      <w:r>
        <w:rPr>
          <w:rFonts w:hint="cs"/>
          <w:rtl/>
        </w:rPr>
        <w:t>אני מאוד מודה לחבר הכנסת השר לשעבר דהן. ישיב השר מאיר</w:t>
      </w:r>
      <w:r>
        <w:rPr>
          <w:rFonts w:hint="cs"/>
          <w:rtl/>
        </w:rPr>
        <w:t xml:space="preserve"> שטרית. כבוד השר, הואיל וחבר הכנסת ברכה וחבר הכנסת בר-און אינם נמצאים כאן, אדוני ישיב רק לחבר הכנסת רן כהן ולחבר הכנסת נסים דהן בנושאים הכלכליים, משום שלא נהוג שאנשים מעלים הצעה לסדר-היום ולא נמצאים באולם. </w:t>
      </w:r>
    </w:p>
    <w:p w14:paraId="02E18D1E" w14:textId="77777777" w:rsidR="00000000" w:rsidRDefault="00F01BE4">
      <w:pPr>
        <w:pStyle w:val="a"/>
        <w:rPr>
          <w:rFonts w:hint="cs"/>
          <w:rtl/>
        </w:rPr>
      </w:pPr>
    </w:p>
    <w:p w14:paraId="21EF63F5" w14:textId="77777777" w:rsidR="00000000" w:rsidRDefault="00F01BE4">
      <w:pPr>
        <w:pStyle w:val="Speaker"/>
        <w:rPr>
          <w:rtl/>
        </w:rPr>
      </w:pPr>
      <w:bookmarkStart w:id="268" w:name="FS000000478T29_09_2003_15_18_18"/>
      <w:bookmarkStart w:id="269" w:name="_Toc55731539"/>
      <w:bookmarkEnd w:id="268"/>
      <w:r>
        <w:rPr>
          <w:rtl/>
        </w:rPr>
        <w:t>השר מאיר שטרית:</w:t>
      </w:r>
      <w:bookmarkEnd w:id="269"/>
    </w:p>
    <w:p w14:paraId="77DA8059" w14:textId="77777777" w:rsidR="00000000" w:rsidRDefault="00F01BE4">
      <w:pPr>
        <w:pStyle w:val="a"/>
        <w:rPr>
          <w:rFonts w:hint="cs"/>
          <w:rtl/>
        </w:rPr>
      </w:pPr>
    </w:p>
    <w:p w14:paraId="147ADF14" w14:textId="77777777" w:rsidR="00000000" w:rsidRDefault="00F01BE4">
      <w:pPr>
        <w:pStyle w:val="a"/>
        <w:rPr>
          <w:rFonts w:hint="cs"/>
          <w:rtl/>
        </w:rPr>
      </w:pPr>
      <w:r>
        <w:rPr>
          <w:rFonts w:hint="cs"/>
          <w:rtl/>
        </w:rPr>
        <w:t xml:space="preserve">לכן הצעתי לקצר עוד קודם. </w:t>
      </w:r>
    </w:p>
    <w:p w14:paraId="48CCC8C6" w14:textId="77777777" w:rsidR="00000000" w:rsidRDefault="00F01BE4">
      <w:pPr>
        <w:pStyle w:val="a"/>
        <w:rPr>
          <w:rFonts w:hint="cs"/>
          <w:rtl/>
        </w:rPr>
      </w:pPr>
    </w:p>
    <w:p w14:paraId="733F2AD8" w14:textId="77777777" w:rsidR="00000000" w:rsidRDefault="00F01BE4">
      <w:pPr>
        <w:pStyle w:val="a"/>
        <w:rPr>
          <w:rFonts w:hint="cs"/>
          <w:rtl/>
        </w:rPr>
      </w:pPr>
      <w:r>
        <w:rPr>
          <w:rFonts w:hint="cs"/>
          <w:rtl/>
        </w:rPr>
        <w:t>אדונ</w:t>
      </w:r>
      <w:r>
        <w:rPr>
          <w:rFonts w:hint="cs"/>
          <w:rtl/>
        </w:rPr>
        <w:t xml:space="preserve">י היושב-ראש, אני מבקש להשיב לשני הנמצאים כאן. אינני רוצה לחזור על ההרצאה הארוכה שנשאתי קודם בתחום הכלכלי. לא צריך לחזור עליה פעם שנייה, אבל אני רוצה להתייחס קצת, בצורה ספורדית, לנקודות שהעלו חבר הכנסת רן כהן וחבר הכנסת נסים דהן. </w:t>
      </w:r>
    </w:p>
    <w:p w14:paraId="595B9548" w14:textId="77777777" w:rsidR="00000000" w:rsidRDefault="00F01BE4">
      <w:pPr>
        <w:pStyle w:val="a"/>
        <w:rPr>
          <w:rFonts w:hint="cs"/>
          <w:rtl/>
        </w:rPr>
      </w:pPr>
    </w:p>
    <w:p w14:paraId="297ACBE4" w14:textId="77777777" w:rsidR="00000000" w:rsidRDefault="00F01BE4">
      <w:pPr>
        <w:pStyle w:val="a"/>
        <w:rPr>
          <w:rFonts w:hint="cs"/>
          <w:rtl/>
        </w:rPr>
      </w:pPr>
      <w:r>
        <w:rPr>
          <w:rFonts w:hint="cs"/>
          <w:rtl/>
        </w:rPr>
        <w:t xml:space="preserve">ראשית - לגבי הצמיחה. הרי </w:t>
      </w:r>
      <w:r>
        <w:rPr>
          <w:rFonts w:hint="cs"/>
          <w:rtl/>
        </w:rPr>
        <w:t xml:space="preserve">הוויכוח הגדול אם יש צמיחה או אין צמיחה כבר חורג מהגבולות של ההערכות האישיות שלנו, של חברי כנסת או של סיעות שונות בבית. יש תחזיות שונות שמקובלות בעולם. יש תחזית של האוצר, יש תחזית של בנק ישראל, יש תחזית של קרן המטבע העולמית, יש תחזית של הלמ"ס </w:t>
      </w:r>
      <w:r>
        <w:rPr>
          <w:rtl/>
        </w:rPr>
        <w:t>–</w:t>
      </w:r>
      <w:r>
        <w:rPr>
          <w:rFonts w:hint="cs"/>
          <w:rtl/>
        </w:rPr>
        <w:t xml:space="preserve"> הלשכה המרכזי</w:t>
      </w:r>
      <w:r>
        <w:rPr>
          <w:rFonts w:hint="cs"/>
          <w:rtl/>
        </w:rPr>
        <w:t>ת לסטטיסטיקה. כל התחזיות, ללא יוצא מן הכלל, של בנק ישראל, של הבנק העולמי, של הלמ"ס ושל האוצר, מדברות על צמיחה. כל אחת נעה באחוזים. אנחנו הנחנו שהצמיחה השנה, לא בשנה הבאה, אלא ב-2003, תהיה 0.8%. הלמ"ס פרסמה בשבוע שעבר כי היא תהיה 1.1%.</w:t>
      </w:r>
    </w:p>
    <w:p w14:paraId="66ECB069" w14:textId="77777777" w:rsidR="00000000" w:rsidRDefault="00F01BE4">
      <w:pPr>
        <w:pStyle w:val="a"/>
        <w:ind w:firstLine="0"/>
        <w:rPr>
          <w:rFonts w:hint="cs"/>
          <w:rtl/>
        </w:rPr>
      </w:pPr>
    </w:p>
    <w:p w14:paraId="21388A08" w14:textId="77777777" w:rsidR="00000000" w:rsidRDefault="00F01BE4">
      <w:pPr>
        <w:pStyle w:val="ac"/>
        <w:rPr>
          <w:rtl/>
        </w:rPr>
      </w:pPr>
      <w:r>
        <w:rPr>
          <w:rtl/>
        </w:rPr>
        <w:t>נסים דהן (ש"ס):</w:t>
      </w:r>
    </w:p>
    <w:p w14:paraId="11141F3D" w14:textId="77777777" w:rsidR="00000000" w:rsidRDefault="00F01BE4">
      <w:pPr>
        <w:pStyle w:val="a"/>
        <w:rPr>
          <w:rtl/>
        </w:rPr>
      </w:pPr>
    </w:p>
    <w:p w14:paraId="4BFF21D4" w14:textId="77777777" w:rsidR="00000000" w:rsidRDefault="00F01BE4">
      <w:pPr>
        <w:pStyle w:val="a"/>
        <w:rPr>
          <w:rFonts w:hint="cs"/>
          <w:rtl/>
        </w:rPr>
      </w:pPr>
      <w:r>
        <w:rPr>
          <w:rFonts w:hint="cs"/>
          <w:rtl/>
        </w:rPr>
        <w:t xml:space="preserve">אז </w:t>
      </w:r>
      <w:r>
        <w:rPr>
          <w:rFonts w:hint="cs"/>
          <w:rtl/>
        </w:rPr>
        <w:t xml:space="preserve">איפה הצמיחה? הצמיחה היא שלילית. </w:t>
      </w:r>
    </w:p>
    <w:p w14:paraId="15C1A479" w14:textId="77777777" w:rsidR="00000000" w:rsidRDefault="00F01BE4">
      <w:pPr>
        <w:pStyle w:val="a"/>
        <w:rPr>
          <w:rFonts w:hint="cs"/>
          <w:rtl/>
        </w:rPr>
      </w:pPr>
    </w:p>
    <w:p w14:paraId="40CF835C" w14:textId="77777777" w:rsidR="00000000" w:rsidRDefault="00F01BE4">
      <w:pPr>
        <w:pStyle w:val="SpeakerCon"/>
        <w:rPr>
          <w:rtl/>
        </w:rPr>
      </w:pPr>
      <w:bookmarkStart w:id="270" w:name="FS000000478T29_09_2003_15_23_27C"/>
      <w:bookmarkEnd w:id="270"/>
      <w:r>
        <w:rPr>
          <w:rtl/>
        </w:rPr>
        <w:t>השר מאיר שטרית:</w:t>
      </w:r>
    </w:p>
    <w:p w14:paraId="73EF2C3F" w14:textId="77777777" w:rsidR="00000000" w:rsidRDefault="00F01BE4">
      <w:pPr>
        <w:pStyle w:val="a"/>
        <w:rPr>
          <w:rtl/>
        </w:rPr>
      </w:pPr>
    </w:p>
    <w:p w14:paraId="39816632" w14:textId="77777777" w:rsidR="00000000" w:rsidRDefault="00F01BE4">
      <w:pPr>
        <w:pStyle w:val="a"/>
        <w:rPr>
          <w:rFonts w:hint="cs"/>
          <w:rtl/>
        </w:rPr>
      </w:pPr>
      <w:r>
        <w:rPr>
          <w:rFonts w:hint="cs"/>
          <w:rtl/>
        </w:rPr>
        <w:t xml:space="preserve">שלילית לנפש. </w:t>
      </w:r>
    </w:p>
    <w:p w14:paraId="343A6900" w14:textId="77777777" w:rsidR="00000000" w:rsidRDefault="00F01BE4">
      <w:pPr>
        <w:pStyle w:val="a"/>
        <w:rPr>
          <w:rFonts w:hint="cs"/>
          <w:rtl/>
        </w:rPr>
      </w:pPr>
    </w:p>
    <w:p w14:paraId="3FDB00DD" w14:textId="77777777" w:rsidR="00000000" w:rsidRDefault="00F01BE4">
      <w:pPr>
        <w:pStyle w:val="ac"/>
        <w:rPr>
          <w:rtl/>
        </w:rPr>
      </w:pPr>
      <w:r>
        <w:rPr>
          <w:rFonts w:hint="eastAsia"/>
          <w:rtl/>
        </w:rPr>
        <w:t>נסים</w:t>
      </w:r>
      <w:r>
        <w:rPr>
          <w:rtl/>
        </w:rPr>
        <w:t xml:space="preserve"> דהן (ש"ס):</w:t>
      </w:r>
    </w:p>
    <w:p w14:paraId="4FBCEC49" w14:textId="77777777" w:rsidR="00000000" w:rsidRDefault="00F01BE4">
      <w:pPr>
        <w:pStyle w:val="a"/>
        <w:rPr>
          <w:rFonts w:hint="cs"/>
          <w:rtl/>
        </w:rPr>
      </w:pPr>
    </w:p>
    <w:p w14:paraId="1DC189BC" w14:textId="77777777" w:rsidR="00000000" w:rsidRDefault="00F01BE4">
      <w:pPr>
        <w:pStyle w:val="a"/>
        <w:rPr>
          <w:rFonts w:hint="cs"/>
          <w:rtl/>
        </w:rPr>
      </w:pPr>
      <w:r>
        <w:rPr>
          <w:rFonts w:hint="cs"/>
          <w:rtl/>
        </w:rPr>
        <w:t xml:space="preserve">שלילית. </w:t>
      </w:r>
    </w:p>
    <w:p w14:paraId="24CDA347" w14:textId="77777777" w:rsidR="00000000" w:rsidRDefault="00F01BE4">
      <w:pPr>
        <w:pStyle w:val="a"/>
        <w:rPr>
          <w:rFonts w:hint="cs"/>
          <w:rtl/>
        </w:rPr>
      </w:pPr>
    </w:p>
    <w:p w14:paraId="7FFD942F" w14:textId="77777777" w:rsidR="00000000" w:rsidRDefault="00F01BE4">
      <w:pPr>
        <w:pStyle w:val="SpeakerCon"/>
        <w:rPr>
          <w:rtl/>
        </w:rPr>
      </w:pPr>
      <w:bookmarkStart w:id="271" w:name="FS000000478T29_09_2003_15_23_48C"/>
      <w:bookmarkEnd w:id="271"/>
      <w:r>
        <w:rPr>
          <w:rtl/>
        </w:rPr>
        <w:t>השר מאיר שטרית:</w:t>
      </w:r>
    </w:p>
    <w:p w14:paraId="3E2AD486" w14:textId="77777777" w:rsidR="00000000" w:rsidRDefault="00F01BE4">
      <w:pPr>
        <w:pStyle w:val="a"/>
        <w:rPr>
          <w:rtl/>
        </w:rPr>
      </w:pPr>
    </w:p>
    <w:p w14:paraId="0C27DF7E" w14:textId="77777777" w:rsidR="00000000" w:rsidRDefault="00F01BE4">
      <w:pPr>
        <w:pStyle w:val="a"/>
        <w:rPr>
          <w:rFonts w:hint="cs"/>
          <w:rtl/>
        </w:rPr>
      </w:pPr>
      <w:r>
        <w:rPr>
          <w:rFonts w:hint="cs"/>
          <w:rtl/>
        </w:rPr>
        <w:t xml:space="preserve">מאה אחוז, אבל תזכור מה היה בשנה שעברה. חבר הכנסת דהן, הצמיחה בשנה שעברה היתה מינוס 1%, אז צמיחה ממינוס 1% לפלוס 1% זה 2%. אני לא אומר שזה קל. חבר </w:t>
      </w:r>
      <w:r>
        <w:rPr>
          <w:rFonts w:hint="cs"/>
          <w:rtl/>
        </w:rPr>
        <w:t>הכנסת דהן וחבר הכנסת כהן, אני מסכים שהצעדים הם קשים וכואבים מאוד, אין שום ספק בזה. אף אחד לא שמח לעשות אותם. האמת היא שאין כל כך מנוס, כי אם יש הצעות יותר טובות איפה לקצץ, אדרבה. כל המחקרים בעולם מוכיחים דבר אחד, שברגע שאתה מצמצם את הוצאות הממשלה, אתה מביא</w:t>
      </w:r>
      <w:r>
        <w:rPr>
          <w:rFonts w:hint="cs"/>
          <w:rtl/>
        </w:rPr>
        <w:t xml:space="preserve"> מייד לצמיחה במשק. </w:t>
      </w:r>
    </w:p>
    <w:p w14:paraId="70B58AD6" w14:textId="77777777" w:rsidR="00000000" w:rsidRDefault="00F01BE4">
      <w:pPr>
        <w:pStyle w:val="a"/>
        <w:rPr>
          <w:rFonts w:hint="cs"/>
          <w:rtl/>
        </w:rPr>
      </w:pPr>
    </w:p>
    <w:p w14:paraId="7F9C1811" w14:textId="77777777" w:rsidR="00000000" w:rsidRDefault="00F01BE4">
      <w:pPr>
        <w:pStyle w:val="ac"/>
        <w:rPr>
          <w:rtl/>
        </w:rPr>
      </w:pPr>
      <w:r>
        <w:rPr>
          <w:rFonts w:hint="eastAsia"/>
          <w:rtl/>
        </w:rPr>
        <w:t>נסים</w:t>
      </w:r>
      <w:r>
        <w:rPr>
          <w:rtl/>
        </w:rPr>
        <w:t xml:space="preserve"> דהן (ש"ס):</w:t>
      </w:r>
    </w:p>
    <w:p w14:paraId="22544CC6" w14:textId="77777777" w:rsidR="00000000" w:rsidRDefault="00F01BE4">
      <w:pPr>
        <w:pStyle w:val="a"/>
        <w:rPr>
          <w:rFonts w:hint="cs"/>
          <w:rtl/>
        </w:rPr>
      </w:pPr>
    </w:p>
    <w:p w14:paraId="17120081" w14:textId="77777777" w:rsidR="00000000" w:rsidRDefault="00F01BE4">
      <w:pPr>
        <w:pStyle w:val="a"/>
        <w:rPr>
          <w:rFonts w:hint="cs"/>
          <w:rtl/>
        </w:rPr>
      </w:pPr>
      <w:r>
        <w:rPr>
          <w:rFonts w:hint="cs"/>
          <w:rtl/>
        </w:rPr>
        <w:t>אנחנו כבר 30 שנה מצמצמים - - -</w:t>
      </w:r>
    </w:p>
    <w:p w14:paraId="28AA0DA9" w14:textId="77777777" w:rsidR="00000000" w:rsidRDefault="00F01BE4">
      <w:pPr>
        <w:pStyle w:val="a"/>
        <w:rPr>
          <w:rFonts w:hint="cs"/>
          <w:rtl/>
        </w:rPr>
      </w:pPr>
    </w:p>
    <w:p w14:paraId="1EDADA19" w14:textId="77777777" w:rsidR="00000000" w:rsidRDefault="00F01BE4">
      <w:pPr>
        <w:pStyle w:val="SpeakerCon"/>
        <w:rPr>
          <w:rtl/>
        </w:rPr>
      </w:pPr>
      <w:bookmarkStart w:id="272" w:name="FS000000478T29_09_2003_15_25_43C"/>
      <w:bookmarkEnd w:id="272"/>
      <w:r>
        <w:rPr>
          <w:rtl/>
        </w:rPr>
        <w:t>השר מאיר שטרית:</w:t>
      </w:r>
    </w:p>
    <w:p w14:paraId="4CEDB26B" w14:textId="77777777" w:rsidR="00000000" w:rsidRDefault="00F01BE4">
      <w:pPr>
        <w:pStyle w:val="a"/>
        <w:rPr>
          <w:rtl/>
        </w:rPr>
      </w:pPr>
    </w:p>
    <w:p w14:paraId="55E29BB2" w14:textId="77777777" w:rsidR="00000000" w:rsidRDefault="00F01BE4">
      <w:pPr>
        <w:pStyle w:val="a"/>
        <w:rPr>
          <w:rFonts w:hint="cs"/>
          <w:rtl/>
        </w:rPr>
      </w:pPr>
      <w:r>
        <w:rPr>
          <w:rFonts w:hint="cs"/>
          <w:rtl/>
        </w:rPr>
        <w:t>כי לא צמצמו. אני רוצה להזכיר לך את השנים 1996, 1997, 1998, 1999. בשנת 1997 נעשתה תוכנית ההבראה הרצינית, ובאמצע 1999 התחילה צמיחה, שבשנת 2000 היתה אמורה להגיע ל-12% ונעצר</w:t>
      </w:r>
      <w:r>
        <w:rPr>
          <w:rFonts w:hint="cs"/>
          <w:rtl/>
        </w:rPr>
        <w:t>ה בגלל האינתיפאדה על 8%. זאת אומרת שהצעדים שנעשו ב-1996, 1997 ו-1998 הביאו באמת להבראה כלכלית במשק, ובשנת 1999 נתנו את אותותיהם. אני יכול לצטט את עצמי בכנסת כשר האוצר אז, ב-1999. בפברואר אמרתי שבמחצית השנייה של 1999 תתחיל צמיחה, ובמחצית השנייה התחילה צמיחה</w:t>
      </w:r>
      <w:r>
        <w:rPr>
          <w:rFonts w:hint="cs"/>
          <w:rtl/>
        </w:rPr>
        <w:t xml:space="preserve"> שבשנת 2000 הגיעה ל-8% במקום ל-12%. אני אומר לך עוד פעם שהצעדים כואבים וקשים, אבל בלעדיהם לא תהיה צמיחה. </w:t>
      </w:r>
    </w:p>
    <w:p w14:paraId="717BD9EC" w14:textId="77777777" w:rsidR="00000000" w:rsidRDefault="00F01BE4">
      <w:pPr>
        <w:pStyle w:val="a"/>
        <w:rPr>
          <w:rFonts w:hint="cs"/>
          <w:rtl/>
        </w:rPr>
      </w:pPr>
    </w:p>
    <w:p w14:paraId="37641FE8" w14:textId="77777777" w:rsidR="00000000" w:rsidRDefault="00F01BE4">
      <w:pPr>
        <w:pStyle w:val="a"/>
        <w:rPr>
          <w:rFonts w:hint="cs"/>
          <w:rtl/>
        </w:rPr>
      </w:pPr>
      <w:r>
        <w:rPr>
          <w:rFonts w:hint="cs"/>
          <w:rtl/>
        </w:rPr>
        <w:t xml:space="preserve">חבר הכנסת רן כהן, הקיצוץ במשרדי הממשלה הוא לא קיצוץ בתקציבים של שירותים שניתנים לציבור. הוא קיצוץ </w:t>
      </w:r>
      <w:r>
        <w:t>flat</w:t>
      </w:r>
      <w:r>
        <w:rPr>
          <w:rFonts w:hint="cs"/>
          <w:rtl/>
        </w:rPr>
        <w:t xml:space="preserve"> בתקציבי הקניות של המשרדים. נכון שלחלק מהם יש ה</w:t>
      </w:r>
      <w:r>
        <w:rPr>
          <w:rFonts w:hint="cs"/>
          <w:rtl/>
        </w:rPr>
        <w:t xml:space="preserve">שפעה ישירה על הציבור. </w:t>
      </w:r>
    </w:p>
    <w:p w14:paraId="1728D3C9" w14:textId="77777777" w:rsidR="00000000" w:rsidRDefault="00F01BE4">
      <w:pPr>
        <w:pStyle w:val="a"/>
        <w:rPr>
          <w:rFonts w:hint="cs"/>
          <w:rtl/>
        </w:rPr>
      </w:pPr>
    </w:p>
    <w:p w14:paraId="14518AF5" w14:textId="77777777" w:rsidR="00000000" w:rsidRDefault="00F01BE4">
      <w:pPr>
        <w:pStyle w:val="ac"/>
        <w:rPr>
          <w:rtl/>
        </w:rPr>
      </w:pPr>
      <w:r>
        <w:rPr>
          <w:rFonts w:hint="eastAsia"/>
          <w:rtl/>
        </w:rPr>
        <w:t>מוחמד</w:t>
      </w:r>
      <w:r>
        <w:rPr>
          <w:rtl/>
        </w:rPr>
        <w:t xml:space="preserve"> ברכה (חד"ש-תע"ל):</w:t>
      </w:r>
    </w:p>
    <w:p w14:paraId="174C90AE" w14:textId="77777777" w:rsidR="00000000" w:rsidRDefault="00F01BE4">
      <w:pPr>
        <w:pStyle w:val="a"/>
        <w:rPr>
          <w:rFonts w:hint="cs"/>
          <w:rtl/>
        </w:rPr>
      </w:pPr>
    </w:p>
    <w:p w14:paraId="6F57151C" w14:textId="77777777" w:rsidR="00000000" w:rsidRDefault="00F01BE4">
      <w:pPr>
        <w:pStyle w:val="a"/>
        <w:rPr>
          <w:rFonts w:hint="cs"/>
          <w:rtl/>
        </w:rPr>
      </w:pPr>
      <w:r>
        <w:rPr>
          <w:rFonts w:hint="cs"/>
          <w:rtl/>
        </w:rPr>
        <w:t>קיצצו - - -</w:t>
      </w:r>
    </w:p>
    <w:p w14:paraId="7AD1D252" w14:textId="77777777" w:rsidR="00000000" w:rsidRDefault="00F01BE4">
      <w:pPr>
        <w:pStyle w:val="a"/>
        <w:rPr>
          <w:rFonts w:hint="cs"/>
          <w:rtl/>
        </w:rPr>
      </w:pPr>
    </w:p>
    <w:p w14:paraId="5E7E9D6E" w14:textId="77777777" w:rsidR="00000000" w:rsidRDefault="00F01BE4">
      <w:pPr>
        <w:pStyle w:val="SpeakerCon"/>
        <w:rPr>
          <w:rtl/>
        </w:rPr>
      </w:pPr>
      <w:bookmarkStart w:id="273" w:name="FS000000478T29_09_2003_15_30_30C"/>
      <w:bookmarkEnd w:id="273"/>
      <w:r>
        <w:rPr>
          <w:rtl/>
        </w:rPr>
        <w:t>השר מאיר שטרית:</w:t>
      </w:r>
    </w:p>
    <w:p w14:paraId="3A6A78BA" w14:textId="77777777" w:rsidR="00000000" w:rsidRDefault="00F01BE4">
      <w:pPr>
        <w:pStyle w:val="a"/>
        <w:rPr>
          <w:rtl/>
        </w:rPr>
      </w:pPr>
    </w:p>
    <w:p w14:paraId="21A64366" w14:textId="77777777" w:rsidR="00000000" w:rsidRDefault="00F01BE4">
      <w:pPr>
        <w:pStyle w:val="a"/>
        <w:rPr>
          <w:rFonts w:hint="cs"/>
          <w:rtl/>
        </w:rPr>
      </w:pPr>
      <w:r>
        <w:rPr>
          <w:rFonts w:hint="cs"/>
          <w:rtl/>
        </w:rPr>
        <w:t xml:space="preserve">אגב, עד היום כבר קוצצו 25% מתקציבי הקניות של המשרדים ועכשיו מקצצים עוד 15%. זה מראה לך שקודם כול היה מקום לצמצום בהוצאות הממשלה </w:t>
      </w:r>
      <w:r>
        <w:rPr>
          <w:rtl/>
        </w:rPr>
        <w:t>–</w:t>
      </w:r>
      <w:r>
        <w:rPr>
          <w:rFonts w:hint="cs"/>
          <w:rtl/>
        </w:rPr>
        <w:t xml:space="preserve"> אפילו בחלק הזה עדיין בלי פיטורים של אף עובד, אל</w:t>
      </w:r>
      <w:r>
        <w:rPr>
          <w:rFonts w:hint="cs"/>
          <w:rtl/>
        </w:rPr>
        <w:t xml:space="preserve">א רק קיצוץ בתקציב החופשי של המשרדים. זאת אומרת, היה מקום לקיצוץ הזה. לא מקצצים בתקציבים הקשיחים של המשרדים, מקצצים רק בתקציבים החופשיים במשרדים. </w:t>
      </w:r>
    </w:p>
    <w:p w14:paraId="02747301" w14:textId="77777777" w:rsidR="00000000" w:rsidRDefault="00F01BE4">
      <w:pPr>
        <w:pStyle w:val="a"/>
        <w:rPr>
          <w:rFonts w:hint="cs"/>
          <w:rtl/>
        </w:rPr>
      </w:pPr>
    </w:p>
    <w:p w14:paraId="486CA3C3" w14:textId="77777777" w:rsidR="00000000" w:rsidRDefault="00F01BE4">
      <w:pPr>
        <w:pStyle w:val="a"/>
        <w:rPr>
          <w:rFonts w:hint="cs"/>
          <w:rtl/>
        </w:rPr>
      </w:pPr>
      <w:r>
        <w:rPr>
          <w:rFonts w:hint="cs"/>
          <w:rtl/>
        </w:rPr>
        <w:t>ברור שלא הזכרת בתוך הקיצוצים שלך שקוצץ תקציב הביטחון, השנה, בהשוואה לשנה שעברה, בסדר-גודל של למעלה מ-4 מיליאר</w:t>
      </w:r>
      <w:r>
        <w:rPr>
          <w:rFonts w:hint="cs"/>
          <w:rtl/>
        </w:rPr>
        <w:t>די שקלים. תקציב הביטחון בשנת 2003, אחרי הקיצוץ שעשינו בו כבר בתוכנית ב-2003, עמד על 36.2 מיליארד שקלים בתקציב - -</w:t>
      </w:r>
    </w:p>
    <w:p w14:paraId="0AD344BD" w14:textId="77777777" w:rsidR="00000000" w:rsidRDefault="00F01BE4">
      <w:pPr>
        <w:pStyle w:val="a"/>
        <w:rPr>
          <w:rFonts w:hint="cs"/>
          <w:rtl/>
        </w:rPr>
      </w:pPr>
    </w:p>
    <w:p w14:paraId="6600C96B" w14:textId="77777777" w:rsidR="00000000" w:rsidRDefault="00F01BE4">
      <w:pPr>
        <w:pStyle w:val="ac"/>
        <w:rPr>
          <w:rtl/>
        </w:rPr>
      </w:pPr>
      <w:r>
        <w:rPr>
          <w:rFonts w:hint="eastAsia"/>
          <w:rtl/>
        </w:rPr>
        <w:t>נסים</w:t>
      </w:r>
      <w:r>
        <w:rPr>
          <w:rtl/>
        </w:rPr>
        <w:t xml:space="preserve"> דהן (ש"ס):</w:t>
      </w:r>
    </w:p>
    <w:p w14:paraId="473C0801" w14:textId="77777777" w:rsidR="00000000" w:rsidRDefault="00F01BE4">
      <w:pPr>
        <w:pStyle w:val="a"/>
        <w:rPr>
          <w:rFonts w:hint="cs"/>
          <w:rtl/>
        </w:rPr>
      </w:pPr>
    </w:p>
    <w:p w14:paraId="650BEB0C" w14:textId="77777777" w:rsidR="00000000" w:rsidRDefault="00F01BE4">
      <w:pPr>
        <w:pStyle w:val="a"/>
        <w:rPr>
          <w:rFonts w:hint="cs"/>
          <w:rtl/>
        </w:rPr>
      </w:pPr>
      <w:r>
        <w:rPr>
          <w:rFonts w:hint="cs"/>
          <w:rtl/>
        </w:rPr>
        <w:t xml:space="preserve">בלי התקציבים המיוחדים. </w:t>
      </w:r>
    </w:p>
    <w:p w14:paraId="15451FA7" w14:textId="77777777" w:rsidR="00000000" w:rsidRDefault="00F01BE4">
      <w:pPr>
        <w:pStyle w:val="a"/>
        <w:rPr>
          <w:rFonts w:hint="cs"/>
          <w:rtl/>
        </w:rPr>
      </w:pPr>
    </w:p>
    <w:p w14:paraId="17DBF98D" w14:textId="77777777" w:rsidR="00000000" w:rsidRDefault="00F01BE4">
      <w:pPr>
        <w:pStyle w:val="SpeakerCon"/>
        <w:rPr>
          <w:rtl/>
        </w:rPr>
      </w:pPr>
      <w:bookmarkStart w:id="274" w:name="FS000000478T29_09_2003_15_18_26"/>
      <w:bookmarkStart w:id="275" w:name="FS000000478T29_09_2003_15_18_31C"/>
      <w:bookmarkEnd w:id="274"/>
      <w:bookmarkEnd w:id="275"/>
      <w:r>
        <w:rPr>
          <w:rtl/>
        </w:rPr>
        <w:t>השר מאיר שטרית:</w:t>
      </w:r>
    </w:p>
    <w:p w14:paraId="6D014C52" w14:textId="77777777" w:rsidR="00000000" w:rsidRDefault="00F01BE4">
      <w:pPr>
        <w:pStyle w:val="a"/>
        <w:rPr>
          <w:rtl/>
        </w:rPr>
      </w:pPr>
    </w:p>
    <w:p w14:paraId="65D9C52C" w14:textId="77777777" w:rsidR="00000000" w:rsidRDefault="00F01BE4">
      <w:pPr>
        <w:pStyle w:val="a"/>
        <w:rPr>
          <w:rFonts w:hint="cs"/>
          <w:rtl/>
        </w:rPr>
      </w:pPr>
      <w:r>
        <w:rPr>
          <w:rFonts w:hint="cs"/>
          <w:rtl/>
        </w:rPr>
        <w:t>- - ועוד מיליארד שקלים של סיוע אמריקני, שהגיע לפני מלחמת עירק. זאת אומרת, בנטו התק</w:t>
      </w:r>
      <w:r>
        <w:rPr>
          <w:rFonts w:hint="cs"/>
          <w:rtl/>
        </w:rPr>
        <w:t>ציב השקלי שלו עמד על 37.2 מיליארד. השנה תקציב הביטחון עומד על 32.75. זה קיצוץ של למעלה  מ-4 מיליארדי שקלים. אנחנו רצינו שתקציב הביטחון יגיע ל-30 מיליארד, ואז לא היינו נדרשים לקיצוץ של 2 המיליארדים הנוספים, ובהם המיליארד שעכשיו נמצא בוויכוח. לצערי, בסופו של</w:t>
      </w:r>
      <w:r>
        <w:rPr>
          <w:rFonts w:hint="cs"/>
          <w:rtl/>
        </w:rPr>
        <w:t xml:space="preserve"> דבר ההכרעה התקבלה על-ידי ראש הממשלה, להעמיד את הקיצוץ בתקציב הביטחון על 32.75, דבר שאילץ אותנו למצוא עוד מקור לקיצוץ 2 מיליארדי שקלים נוספים. מיליארד שקלים הוטלו על המשרדים נוסף על תקציב </w:t>
      </w:r>
      <w:r>
        <w:rPr>
          <w:rFonts w:hint="cs"/>
        </w:rPr>
        <w:t>flat</w:t>
      </w:r>
      <w:r>
        <w:rPr>
          <w:rFonts w:hint="cs"/>
          <w:rtl/>
        </w:rPr>
        <w:t xml:space="preserve">, ומיליארד שקלים זה מה שהובא כשתי אלטרנטיבות לממשלה. </w:t>
      </w:r>
    </w:p>
    <w:p w14:paraId="6E6E0BAA" w14:textId="77777777" w:rsidR="00000000" w:rsidRDefault="00F01BE4">
      <w:pPr>
        <w:pStyle w:val="a"/>
        <w:rPr>
          <w:rFonts w:hint="cs"/>
          <w:rtl/>
        </w:rPr>
      </w:pPr>
    </w:p>
    <w:p w14:paraId="0EC25B11" w14:textId="77777777" w:rsidR="00000000" w:rsidRDefault="00F01BE4">
      <w:pPr>
        <w:pStyle w:val="a"/>
        <w:rPr>
          <w:rFonts w:hint="cs"/>
          <w:rtl/>
        </w:rPr>
      </w:pPr>
      <w:r>
        <w:rPr>
          <w:rFonts w:hint="cs"/>
          <w:rtl/>
        </w:rPr>
        <w:t>אגב, בעני</w:t>
      </w:r>
      <w:r>
        <w:rPr>
          <w:rFonts w:hint="cs"/>
          <w:rtl/>
        </w:rPr>
        <w:t>ין הזה ראינו דבר מוזר מאוד, חבר הכנסת דהן. ההצבעה הזאת בממשלה היתה הצבעה מוזרה מאוד, ואני לא זוכר תקדים לה בממשלות קודמות. היתה הצבעה אחת לקצץ מיליארד שקלים נוספים כדי לעמוד במסגרת התקציב. בהצבעה הזאת היה רוב נגד מיעוט לבצע קיצוץ של מיליארד. האוצר הביא שתי</w:t>
      </w:r>
      <w:r>
        <w:rPr>
          <w:rFonts w:hint="cs"/>
          <w:rtl/>
        </w:rPr>
        <w:t xml:space="preserve"> אלטרנטיבות לקיצוץ. האחת דיברה על קיצוץ של 250 מיליון שקלים בחינוך, 250 מיליון שקלים נוספים, מעבר לקיצוצים האחרים, בבריאות, 270 מיליון שקלים בשלטון מקומי ו-270  מיליון שקלים בתחבורה ציבורית. </w:t>
      </w:r>
    </w:p>
    <w:p w14:paraId="512C5AA4" w14:textId="77777777" w:rsidR="00000000" w:rsidRDefault="00F01BE4">
      <w:pPr>
        <w:pStyle w:val="a"/>
        <w:rPr>
          <w:rFonts w:hint="cs"/>
          <w:rtl/>
        </w:rPr>
      </w:pPr>
    </w:p>
    <w:p w14:paraId="2D9E19A6" w14:textId="77777777" w:rsidR="00000000" w:rsidRDefault="00F01BE4">
      <w:pPr>
        <w:pStyle w:val="ac"/>
        <w:rPr>
          <w:rtl/>
        </w:rPr>
      </w:pPr>
      <w:r>
        <w:rPr>
          <w:rFonts w:hint="eastAsia"/>
          <w:rtl/>
        </w:rPr>
        <w:t>רן</w:t>
      </w:r>
      <w:r>
        <w:rPr>
          <w:rtl/>
        </w:rPr>
        <w:t xml:space="preserve"> כהן (מרצ):</w:t>
      </w:r>
    </w:p>
    <w:p w14:paraId="254AC781" w14:textId="77777777" w:rsidR="00000000" w:rsidRDefault="00F01BE4">
      <w:pPr>
        <w:pStyle w:val="a"/>
        <w:rPr>
          <w:rFonts w:hint="cs"/>
          <w:rtl/>
        </w:rPr>
      </w:pPr>
    </w:p>
    <w:p w14:paraId="40D45D4E" w14:textId="77777777" w:rsidR="00000000" w:rsidRDefault="00F01BE4">
      <w:pPr>
        <w:pStyle w:val="a"/>
        <w:rPr>
          <w:rFonts w:hint="cs"/>
          <w:rtl/>
        </w:rPr>
      </w:pPr>
      <w:r>
        <w:rPr>
          <w:rFonts w:hint="cs"/>
          <w:rtl/>
        </w:rPr>
        <w:t xml:space="preserve">ההצעה הזאת נפלה. </w:t>
      </w:r>
    </w:p>
    <w:p w14:paraId="2E0C5114" w14:textId="77777777" w:rsidR="00000000" w:rsidRDefault="00F01BE4">
      <w:pPr>
        <w:pStyle w:val="a"/>
        <w:rPr>
          <w:rFonts w:hint="cs"/>
          <w:rtl/>
        </w:rPr>
      </w:pPr>
    </w:p>
    <w:p w14:paraId="298F3AA4" w14:textId="77777777" w:rsidR="00000000" w:rsidRDefault="00F01BE4">
      <w:pPr>
        <w:pStyle w:val="SpeakerCon"/>
        <w:rPr>
          <w:rtl/>
        </w:rPr>
      </w:pPr>
      <w:bookmarkStart w:id="276" w:name="FS000000478T29_09_2003_15_24_40C"/>
      <w:bookmarkEnd w:id="276"/>
      <w:r>
        <w:rPr>
          <w:rtl/>
        </w:rPr>
        <w:t>השר מאיר שטרית:</w:t>
      </w:r>
    </w:p>
    <w:p w14:paraId="76C97F44" w14:textId="77777777" w:rsidR="00000000" w:rsidRDefault="00F01BE4">
      <w:pPr>
        <w:pStyle w:val="a"/>
        <w:rPr>
          <w:rtl/>
        </w:rPr>
      </w:pPr>
    </w:p>
    <w:p w14:paraId="2B243DCE" w14:textId="77777777" w:rsidR="00000000" w:rsidRDefault="00F01BE4">
      <w:pPr>
        <w:pStyle w:val="a"/>
        <w:rPr>
          <w:rFonts w:hint="cs"/>
          <w:rtl/>
        </w:rPr>
      </w:pPr>
      <w:r>
        <w:rPr>
          <w:rFonts w:hint="cs"/>
          <w:rtl/>
        </w:rPr>
        <w:t>חכה. הצעה אח</w:t>
      </w:r>
      <w:r>
        <w:rPr>
          <w:rFonts w:hint="cs"/>
          <w:rtl/>
        </w:rPr>
        <w:t xml:space="preserve">רת היתה, קיצוץ </w:t>
      </w:r>
      <w:r>
        <w:rPr>
          <w:rFonts w:hint="cs"/>
        </w:rPr>
        <w:t>flat</w:t>
      </w:r>
      <w:r>
        <w:rPr>
          <w:rFonts w:hint="cs"/>
          <w:rtl/>
        </w:rPr>
        <w:t xml:space="preserve"> 5% בכל הקצבאות, להוציא קצבאות לנכים קשים, הבטחת הכנסה וקשישים. זאת האלטרנטיבה השנייה שנותנת מיליארד שקלים. ואמרו לשרים: תחליטו, יש פה שתי אלטרנטיבות. </w:t>
      </w:r>
    </w:p>
    <w:p w14:paraId="2863C31B" w14:textId="77777777" w:rsidR="00000000" w:rsidRDefault="00F01BE4">
      <w:pPr>
        <w:pStyle w:val="ac"/>
        <w:rPr>
          <w:rtl/>
        </w:rPr>
      </w:pPr>
    </w:p>
    <w:p w14:paraId="1640B04A" w14:textId="77777777" w:rsidR="00000000" w:rsidRDefault="00F01BE4">
      <w:pPr>
        <w:pStyle w:val="ac"/>
        <w:rPr>
          <w:rtl/>
        </w:rPr>
      </w:pPr>
      <w:r>
        <w:rPr>
          <w:rFonts w:hint="eastAsia"/>
          <w:rtl/>
        </w:rPr>
        <w:t>מוחמד</w:t>
      </w:r>
      <w:r>
        <w:rPr>
          <w:rtl/>
        </w:rPr>
        <w:t xml:space="preserve"> ברכה (חד"ש-תע"ל):</w:t>
      </w:r>
    </w:p>
    <w:p w14:paraId="4AB7B351" w14:textId="77777777" w:rsidR="00000000" w:rsidRDefault="00F01BE4">
      <w:pPr>
        <w:pStyle w:val="a"/>
        <w:rPr>
          <w:rFonts w:hint="cs"/>
          <w:rtl/>
        </w:rPr>
      </w:pPr>
    </w:p>
    <w:p w14:paraId="0466F941" w14:textId="77777777" w:rsidR="00000000" w:rsidRDefault="00F01BE4">
      <w:pPr>
        <w:pStyle w:val="a"/>
        <w:rPr>
          <w:rFonts w:hint="cs"/>
          <w:rtl/>
        </w:rPr>
      </w:pPr>
      <w:r>
        <w:rPr>
          <w:rFonts w:hint="cs"/>
          <w:rtl/>
        </w:rPr>
        <w:t xml:space="preserve">שאלו אותם איך הם מעדיפים את חבל התלייה. </w:t>
      </w:r>
    </w:p>
    <w:p w14:paraId="7D74E962" w14:textId="77777777" w:rsidR="00000000" w:rsidRDefault="00F01BE4">
      <w:pPr>
        <w:pStyle w:val="a"/>
        <w:rPr>
          <w:rFonts w:hint="cs"/>
          <w:rtl/>
        </w:rPr>
      </w:pPr>
    </w:p>
    <w:p w14:paraId="092A4C57" w14:textId="77777777" w:rsidR="00000000" w:rsidRDefault="00F01BE4">
      <w:pPr>
        <w:pStyle w:val="SpeakerCon"/>
        <w:rPr>
          <w:rtl/>
        </w:rPr>
      </w:pPr>
      <w:bookmarkStart w:id="277" w:name="FS000000478T29_09_2003_15_26_24C"/>
      <w:bookmarkEnd w:id="277"/>
      <w:r>
        <w:rPr>
          <w:rtl/>
        </w:rPr>
        <w:t>השר מאיר שטרית:</w:t>
      </w:r>
    </w:p>
    <w:p w14:paraId="36BF6346" w14:textId="77777777" w:rsidR="00000000" w:rsidRDefault="00F01BE4">
      <w:pPr>
        <w:pStyle w:val="a"/>
        <w:rPr>
          <w:rtl/>
        </w:rPr>
      </w:pPr>
    </w:p>
    <w:p w14:paraId="67503AB6" w14:textId="77777777" w:rsidR="00000000" w:rsidRDefault="00F01BE4">
      <w:pPr>
        <w:pStyle w:val="a"/>
        <w:rPr>
          <w:rFonts w:hint="cs"/>
          <w:rtl/>
        </w:rPr>
      </w:pPr>
      <w:r>
        <w:rPr>
          <w:rFonts w:hint="cs"/>
          <w:rtl/>
        </w:rPr>
        <w:t xml:space="preserve">בדיוק, תחליטו בין טיפוס לכולירה. אבל צריך להחליט. חבר הכנסת ברכה, אלה בדיוק הבעיות שאנחנו מתמודדים אתן יום-יום, כשצריך להחליט אם לקצץ מזה או מזה. הבאנו הצעה אחת להחלטה של השרים. ההצבעה היתה מוזרה מאוד: שמונה שרים שהיו בישיבה לא הצביעו בכלל. </w:t>
      </w:r>
    </w:p>
    <w:p w14:paraId="0BE9407F" w14:textId="77777777" w:rsidR="00000000" w:rsidRDefault="00F01BE4">
      <w:pPr>
        <w:pStyle w:val="a"/>
        <w:rPr>
          <w:rFonts w:hint="cs"/>
          <w:rtl/>
        </w:rPr>
      </w:pPr>
    </w:p>
    <w:p w14:paraId="0E5BFC97" w14:textId="77777777" w:rsidR="00000000" w:rsidRDefault="00F01BE4">
      <w:pPr>
        <w:pStyle w:val="ad"/>
        <w:rPr>
          <w:rtl/>
        </w:rPr>
      </w:pPr>
      <w:r>
        <w:rPr>
          <w:rtl/>
        </w:rPr>
        <w:t>היו"ר ראובן ר</w:t>
      </w:r>
      <w:r>
        <w:rPr>
          <w:rtl/>
        </w:rPr>
        <w:t>יבלין:</w:t>
      </w:r>
    </w:p>
    <w:p w14:paraId="79F5E606" w14:textId="77777777" w:rsidR="00000000" w:rsidRDefault="00F01BE4">
      <w:pPr>
        <w:pStyle w:val="a"/>
        <w:rPr>
          <w:rtl/>
        </w:rPr>
      </w:pPr>
    </w:p>
    <w:p w14:paraId="698664B8" w14:textId="77777777" w:rsidR="00000000" w:rsidRDefault="00F01BE4">
      <w:pPr>
        <w:pStyle w:val="a"/>
        <w:rPr>
          <w:rFonts w:hint="cs"/>
          <w:rtl/>
        </w:rPr>
      </w:pPr>
      <w:r>
        <w:rPr>
          <w:rFonts w:hint="cs"/>
          <w:rtl/>
        </w:rPr>
        <w:t>אדוני השר, כמה זה 5% מתקציב החינוך?</w:t>
      </w:r>
    </w:p>
    <w:p w14:paraId="63D2E073" w14:textId="77777777" w:rsidR="00000000" w:rsidRDefault="00F01BE4">
      <w:pPr>
        <w:pStyle w:val="a"/>
        <w:rPr>
          <w:rFonts w:hint="cs"/>
          <w:rtl/>
        </w:rPr>
      </w:pPr>
    </w:p>
    <w:p w14:paraId="2BF9946A" w14:textId="77777777" w:rsidR="00000000" w:rsidRDefault="00F01BE4">
      <w:pPr>
        <w:pStyle w:val="SpeakerCon"/>
        <w:rPr>
          <w:rtl/>
        </w:rPr>
      </w:pPr>
      <w:bookmarkStart w:id="278" w:name="FS000000478T29_09_2003_15_28_48C"/>
      <w:bookmarkEnd w:id="278"/>
      <w:r>
        <w:rPr>
          <w:rtl/>
        </w:rPr>
        <w:t>השר מאיר שטרית:</w:t>
      </w:r>
    </w:p>
    <w:p w14:paraId="20BF6AEB" w14:textId="77777777" w:rsidR="00000000" w:rsidRDefault="00F01BE4">
      <w:pPr>
        <w:pStyle w:val="a"/>
        <w:rPr>
          <w:rtl/>
        </w:rPr>
      </w:pPr>
    </w:p>
    <w:p w14:paraId="6A758CFD" w14:textId="77777777" w:rsidR="00000000" w:rsidRDefault="00F01BE4">
      <w:pPr>
        <w:pStyle w:val="a"/>
        <w:rPr>
          <w:rFonts w:hint="cs"/>
          <w:rtl/>
        </w:rPr>
      </w:pPr>
      <w:r>
        <w:rPr>
          <w:rFonts w:hint="cs"/>
          <w:rtl/>
        </w:rPr>
        <w:t xml:space="preserve">תקציב החינוך הוא 22 מיליארד שקלים, ולכן 5% מתקציב החינוך זה סדר-גודל של מיליארד שקלים. </w:t>
      </w:r>
    </w:p>
    <w:p w14:paraId="3AAEBB06" w14:textId="77777777" w:rsidR="00000000" w:rsidRDefault="00F01BE4">
      <w:pPr>
        <w:pStyle w:val="a"/>
        <w:rPr>
          <w:rFonts w:hint="cs"/>
          <w:rtl/>
        </w:rPr>
      </w:pPr>
    </w:p>
    <w:p w14:paraId="5C49AB59" w14:textId="77777777" w:rsidR="00000000" w:rsidRDefault="00F01BE4">
      <w:pPr>
        <w:pStyle w:val="ad"/>
        <w:rPr>
          <w:rtl/>
        </w:rPr>
      </w:pPr>
      <w:r>
        <w:rPr>
          <w:rtl/>
        </w:rPr>
        <w:t>היו"ר ראובן ריבלין:</w:t>
      </w:r>
    </w:p>
    <w:p w14:paraId="113F4AD4" w14:textId="77777777" w:rsidR="00000000" w:rsidRDefault="00F01BE4">
      <w:pPr>
        <w:pStyle w:val="a"/>
        <w:rPr>
          <w:rtl/>
        </w:rPr>
      </w:pPr>
    </w:p>
    <w:p w14:paraId="44266428" w14:textId="77777777" w:rsidR="00000000" w:rsidRDefault="00F01BE4">
      <w:pPr>
        <w:pStyle w:val="a"/>
        <w:rPr>
          <w:rFonts w:hint="cs"/>
          <w:rtl/>
        </w:rPr>
      </w:pPr>
      <w:r>
        <w:rPr>
          <w:rFonts w:hint="cs"/>
          <w:rtl/>
        </w:rPr>
        <w:t xml:space="preserve">זאת אומרת, ביקשו 250 מיליון שקלים ושילמו מיליארד שקלים. </w:t>
      </w:r>
    </w:p>
    <w:p w14:paraId="0FDD34C4" w14:textId="77777777" w:rsidR="00000000" w:rsidRDefault="00F01BE4">
      <w:pPr>
        <w:pStyle w:val="a"/>
        <w:rPr>
          <w:rFonts w:hint="cs"/>
          <w:rtl/>
        </w:rPr>
      </w:pPr>
    </w:p>
    <w:p w14:paraId="343DFBB3" w14:textId="77777777" w:rsidR="00000000" w:rsidRDefault="00F01BE4">
      <w:pPr>
        <w:pStyle w:val="SpeakerCon"/>
        <w:rPr>
          <w:rtl/>
        </w:rPr>
      </w:pPr>
      <w:bookmarkStart w:id="279" w:name="FS000000478T29_09_2003_15_29_30C"/>
      <w:bookmarkEnd w:id="279"/>
      <w:r>
        <w:rPr>
          <w:rtl/>
        </w:rPr>
        <w:t>השר מאיר שטרית:</w:t>
      </w:r>
    </w:p>
    <w:p w14:paraId="48EDDA38" w14:textId="77777777" w:rsidR="00000000" w:rsidRDefault="00F01BE4">
      <w:pPr>
        <w:pStyle w:val="a"/>
        <w:rPr>
          <w:rtl/>
        </w:rPr>
      </w:pPr>
    </w:p>
    <w:p w14:paraId="67D9682A" w14:textId="77777777" w:rsidR="00000000" w:rsidRDefault="00F01BE4">
      <w:pPr>
        <w:pStyle w:val="a"/>
        <w:rPr>
          <w:rFonts w:hint="cs"/>
          <w:rtl/>
        </w:rPr>
      </w:pPr>
      <w:r>
        <w:rPr>
          <w:rFonts w:hint="cs"/>
          <w:rtl/>
        </w:rPr>
        <w:t>בקצבאות ה</w:t>
      </w:r>
      <w:r>
        <w:rPr>
          <w:rFonts w:hint="cs"/>
          <w:rtl/>
        </w:rPr>
        <w:t xml:space="preserve">וצע קיצוץ של 5%. במשרד החינוך הוצע לקצץ 250 מיליון שקלים, נוסף על הקיצוץ. </w:t>
      </w:r>
    </w:p>
    <w:p w14:paraId="1A7DFA96" w14:textId="77777777" w:rsidR="00000000" w:rsidRDefault="00F01BE4">
      <w:pPr>
        <w:pStyle w:val="a"/>
        <w:rPr>
          <w:rFonts w:hint="cs"/>
          <w:rtl/>
        </w:rPr>
      </w:pPr>
    </w:p>
    <w:p w14:paraId="6E031279" w14:textId="77777777" w:rsidR="00000000" w:rsidRDefault="00F01BE4">
      <w:pPr>
        <w:pStyle w:val="ac"/>
        <w:rPr>
          <w:rtl/>
        </w:rPr>
      </w:pPr>
      <w:r>
        <w:rPr>
          <w:rFonts w:hint="eastAsia"/>
          <w:rtl/>
        </w:rPr>
        <w:t>מוחמד</w:t>
      </w:r>
      <w:r>
        <w:rPr>
          <w:rtl/>
        </w:rPr>
        <w:t xml:space="preserve"> ברכה (חד"ש-תע"ל):</w:t>
      </w:r>
    </w:p>
    <w:p w14:paraId="06E89ED3" w14:textId="77777777" w:rsidR="00000000" w:rsidRDefault="00F01BE4">
      <w:pPr>
        <w:pStyle w:val="a"/>
        <w:rPr>
          <w:rFonts w:hint="cs"/>
          <w:rtl/>
        </w:rPr>
      </w:pPr>
    </w:p>
    <w:p w14:paraId="2521C9AA" w14:textId="77777777" w:rsidR="00000000" w:rsidRDefault="00F01BE4">
      <w:pPr>
        <w:pStyle w:val="a"/>
        <w:rPr>
          <w:rFonts w:hint="cs"/>
          <w:rtl/>
        </w:rPr>
      </w:pPr>
      <w:r>
        <w:rPr>
          <w:rFonts w:hint="cs"/>
          <w:rtl/>
        </w:rPr>
        <w:t xml:space="preserve">250 מיליון השקלים הם לא מ-22 המיליארד, זה מ-20 המיליארד, כי 20 זה משכורות. </w:t>
      </w:r>
    </w:p>
    <w:p w14:paraId="1C423D66" w14:textId="77777777" w:rsidR="00000000" w:rsidRDefault="00F01BE4">
      <w:pPr>
        <w:pStyle w:val="a"/>
        <w:rPr>
          <w:rFonts w:hint="cs"/>
          <w:rtl/>
        </w:rPr>
      </w:pPr>
    </w:p>
    <w:p w14:paraId="343A4633" w14:textId="77777777" w:rsidR="00000000" w:rsidRDefault="00F01BE4">
      <w:pPr>
        <w:pStyle w:val="SpeakerCon"/>
        <w:rPr>
          <w:rtl/>
        </w:rPr>
      </w:pPr>
      <w:bookmarkStart w:id="280" w:name="FS000000478T29_09_2003_15_30_44C"/>
      <w:bookmarkEnd w:id="280"/>
      <w:r>
        <w:rPr>
          <w:rtl/>
        </w:rPr>
        <w:t>השר מאיר שטרית:</w:t>
      </w:r>
    </w:p>
    <w:p w14:paraId="3AA3EBB1" w14:textId="77777777" w:rsidR="00000000" w:rsidRDefault="00F01BE4">
      <w:pPr>
        <w:pStyle w:val="a"/>
        <w:rPr>
          <w:rtl/>
        </w:rPr>
      </w:pPr>
    </w:p>
    <w:p w14:paraId="3D95C4FC" w14:textId="77777777" w:rsidR="00000000" w:rsidRDefault="00F01BE4">
      <w:pPr>
        <w:pStyle w:val="a"/>
        <w:rPr>
          <w:rFonts w:hint="cs"/>
          <w:rtl/>
        </w:rPr>
      </w:pPr>
      <w:r>
        <w:rPr>
          <w:rFonts w:hint="cs"/>
          <w:rtl/>
        </w:rPr>
        <w:t>בהצבעה הזאת שמונה שרים לא השתתפו, אף שנכחו באולם. חמישה הצביע</w:t>
      </w:r>
      <w:r>
        <w:rPr>
          <w:rFonts w:hint="cs"/>
          <w:rtl/>
        </w:rPr>
        <w:t>ו בעד ההצעה לקיצוץ הקצבאות, ואני ביניהם אגב. אני הודעתי שאני הצבעתי בעד הקיצוץ של 5% בקצבאות, כיוון שהפגיעה במקרה הזה, לדעתי, היתה יותר קטנה מאשר הפגיעה בקיצוץ אלטרנטיבי מהעניים באמת, של 250 מיליון שקלים נוספים בחינוך ו-250 מיליון שקלים נוספים בבריאות ו-25</w:t>
      </w:r>
      <w:r>
        <w:rPr>
          <w:rFonts w:hint="cs"/>
          <w:rtl/>
        </w:rPr>
        <w:t xml:space="preserve">0 מיליון שקלים בתחבורה ציבורית. הפגיעה באנשים החלשים היתה הרבה יותר גדולה לדעתי מאשר פגיעה של 5% בקצבאות שהזכרתי. קרה מה שקרה והוחלט לבטל את כל הקיצוץ הזה ולהציג אלטרנטיבה נוספת. </w:t>
      </w:r>
    </w:p>
    <w:p w14:paraId="35B2CFAA" w14:textId="77777777" w:rsidR="00000000" w:rsidRDefault="00F01BE4">
      <w:pPr>
        <w:pStyle w:val="a"/>
        <w:rPr>
          <w:rFonts w:hint="cs"/>
          <w:rtl/>
        </w:rPr>
      </w:pPr>
    </w:p>
    <w:p w14:paraId="27D5779D" w14:textId="77777777" w:rsidR="00000000" w:rsidRDefault="00F01BE4">
      <w:pPr>
        <w:pStyle w:val="a"/>
        <w:rPr>
          <w:rFonts w:hint="cs"/>
          <w:rtl/>
        </w:rPr>
      </w:pPr>
      <w:r>
        <w:rPr>
          <w:rFonts w:hint="cs"/>
          <w:rtl/>
        </w:rPr>
        <w:t>חבר הכנסת דהן, הקיצוץ של קצבאות הילדים שמוצע, שנותן 600 מיליון שקלים מתוך ה</w:t>
      </w:r>
      <w:r>
        <w:rPr>
          <w:rFonts w:hint="cs"/>
          <w:rtl/>
        </w:rPr>
        <w:t>קיצוץ של המיליארד, אמור להיות מבוצע כדלקמן: קיצוץ 20 שקלים לכל ילד, מהילד הראשון עד הילד האחרון, עד 1 ביולי 2004. ב-1 ביולי 2004 הקיצוץ יישאר רק למשפחות שיש בהן עד שלושה ילדים.</w:t>
      </w:r>
    </w:p>
    <w:p w14:paraId="435A871F" w14:textId="77777777" w:rsidR="00000000" w:rsidRDefault="00F01BE4">
      <w:pPr>
        <w:pStyle w:val="a"/>
        <w:rPr>
          <w:rFonts w:hint="cs"/>
          <w:rtl/>
        </w:rPr>
      </w:pPr>
    </w:p>
    <w:p w14:paraId="02FE75E0" w14:textId="77777777" w:rsidR="00000000" w:rsidRDefault="00F01BE4">
      <w:pPr>
        <w:pStyle w:val="ac"/>
        <w:rPr>
          <w:rtl/>
        </w:rPr>
      </w:pPr>
      <w:r>
        <w:rPr>
          <w:rFonts w:hint="eastAsia"/>
          <w:rtl/>
        </w:rPr>
        <w:t>נסים</w:t>
      </w:r>
      <w:r>
        <w:rPr>
          <w:rtl/>
        </w:rPr>
        <w:t xml:space="preserve"> דהן (ש"ס):</w:t>
      </w:r>
    </w:p>
    <w:p w14:paraId="76FCBC08" w14:textId="77777777" w:rsidR="00000000" w:rsidRDefault="00F01BE4">
      <w:pPr>
        <w:pStyle w:val="a"/>
        <w:rPr>
          <w:rFonts w:hint="cs"/>
          <w:rtl/>
        </w:rPr>
      </w:pPr>
    </w:p>
    <w:p w14:paraId="58C67ECF" w14:textId="77777777" w:rsidR="00000000" w:rsidRDefault="00F01BE4">
      <w:pPr>
        <w:pStyle w:val="a"/>
        <w:rPr>
          <w:rFonts w:hint="cs"/>
          <w:rtl/>
        </w:rPr>
      </w:pPr>
      <w:r>
        <w:rPr>
          <w:rFonts w:hint="cs"/>
          <w:rtl/>
        </w:rPr>
        <w:t xml:space="preserve">24 שקלים. </w:t>
      </w:r>
    </w:p>
    <w:p w14:paraId="51FBBE5D" w14:textId="77777777" w:rsidR="00000000" w:rsidRDefault="00F01BE4">
      <w:pPr>
        <w:pStyle w:val="a"/>
        <w:rPr>
          <w:rFonts w:hint="cs"/>
          <w:rtl/>
        </w:rPr>
      </w:pPr>
    </w:p>
    <w:p w14:paraId="41C2D698" w14:textId="77777777" w:rsidR="00000000" w:rsidRDefault="00F01BE4">
      <w:pPr>
        <w:pStyle w:val="SpeakerCon"/>
        <w:rPr>
          <w:rtl/>
        </w:rPr>
      </w:pPr>
      <w:bookmarkStart w:id="281" w:name="FS000000478T29_09_2003_15_35_06C"/>
      <w:bookmarkEnd w:id="281"/>
      <w:r>
        <w:rPr>
          <w:rtl/>
        </w:rPr>
        <w:t>השר מאיר שטרית:</w:t>
      </w:r>
    </w:p>
    <w:p w14:paraId="6AAF52C4" w14:textId="77777777" w:rsidR="00000000" w:rsidRDefault="00F01BE4">
      <w:pPr>
        <w:pStyle w:val="a"/>
        <w:rPr>
          <w:rtl/>
        </w:rPr>
      </w:pPr>
    </w:p>
    <w:p w14:paraId="63072954" w14:textId="77777777" w:rsidR="00000000" w:rsidRDefault="00F01BE4">
      <w:pPr>
        <w:pStyle w:val="a"/>
        <w:rPr>
          <w:rFonts w:hint="cs"/>
          <w:rtl/>
        </w:rPr>
      </w:pPr>
      <w:r>
        <w:rPr>
          <w:rFonts w:hint="cs"/>
          <w:rtl/>
        </w:rPr>
        <w:t>צריך לזכור שב-2003 לא קוצצו קצבא</w:t>
      </w:r>
      <w:r>
        <w:rPr>
          <w:rFonts w:hint="cs"/>
          <w:rtl/>
        </w:rPr>
        <w:t xml:space="preserve">ות הילד הראשון והשני. היו 144 שקלים, וכך נשאר. </w:t>
      </w:r>
    </w:p>
    <w:p w14:paraId="24C96C96" w14:textId="77777777" w:rsidR="00000000" w:rsidRDefault="00F01BE4">
      <w:pPr>
        <w:pStyle w:val="a"/>
        <w:rPr>
          <w:rFonts w:hint="cs"/>
          <w:rtl/>
        </w:rPr>
      </w:pPr>
    </w:p>
    <w:p w14:paraId="5E576DA3" w14:textId="77777777" w:rsidR="00000000" w:rsidRDefault="00F01BE4">
      <w:pPr>
        <w:pStyle w:val="ac"/>
        <w:rPr>
          <w:rtl/>
        </w:rPr>
      </w:pPr>
      <w:r>
        <w:rPr>
          <w:rFonts w:hint="eastAsia"/>
          <w:rtl/>
        </w:rPr>
        <w:t>נסים</w:t>
      </w:r>
      <w:r>
        <w:rPr>
          <w:rtl/>
        </w:rPr>
        <w:t xml:space="preserve"> דהן (ש"ס):</w:t>
      </w:r>
    </w:p>
    <w:p w14:paraId="5B15FA6D" w14:textId="77777777" w:rsidR="00000000" w:rsidRDefault="00F01BE4">
      <w:pPr>
        <w:pStyle w:val="a"/>
        <w:rPr>
          <w:rFonts w:hint="cs"/>
          <w:rtl/>
        </w:rPr>
      </w:pPr>
    </w:p>
    <w:p w14:paraId="75351D3B" w14:textId="77777777" w:rsidR="00000000" w:rsidRDefault="00F01BE4">
      <w:pPr>
        <w:pStyle w:val="a"/>
        <w:rPr>
          <w:rFonts w:hint="cs"/>
          <w:rtl/>
        </w:rPr>
      </w:pPr>
      <w:r>
        <w:rPr>
          <w:rFonts w:hint="cs"/>
          <w:rtl/>
        </w:rPr>
        <w:t>זה קוצץ מ-156 ל-144, זה 20%.</w:t>
      </w:r>
    </w:p>
    <w:p w14:paraId="11AF6762" w14:textId="77777777" w:rsidR="00000000" w:rsidRDefault="00F01BE4">
      <w:pPr>
        <w:pStyle w:val="a"/>
        <w:rPr>
          <w:rFonts w:hint="cs"/>
          <w:rtl/>
        </w:rPr>
      </w:pPr>
    </w:p>
    <w:p w14:paraId="111DD353" w14:textId="77777777" w:rsidR="00000000" w:rsidRDefault="00F01BE4">
      <w:pPr>
        <w:pStyle w:val="SpeakerCon"/>
        <w:rPr>
          <w:rtl/>
        </w:rPr>
      </w:pPr>
      <w:bookmarkStart w:id="282" w:name="FS000000478T29_09_2003_15_50_05C"/>
      <w:bookmarkEnd w:id="282"/>
      <w:r>
        <w:rPr>
          <w:rtl/>
        </w:rPr>
        <w:t>השר מאיר שטרית:</w:t>
      </w:r>
    </w:p>
    <w:p w14:paraId="4040DDE3" w14:textId="77777777" w:rsidR="00000000" w:rsidRDefault="00F01BE4">
      <w:pPr>
        <w:pStyle w:val="a"/>
        <w:rPr>
          <w:rtl/>
        </w:rPr>
      </w:pPr>
    </w:p>
    <w:p w14:paraId="138D12ED" w14:textId="77777777" w:rsidR="00000000" w:rsidRDefault="00F01BE4">
      <w:pPr>
        <w:pStyle w:val="a"/>
        <w:rPr>
          <w:rFonts w:hint="cs"/>
          <w:rtl/>
        </w:rPr>
      </w:pPr>
      <w:r>
        <w:rPr>
          <w:rFonts w:hint="cs"/>
          <w:rtl/>
        </w:rPr>
        <w:t>בקצבאות האלה לא נגעו כמעט. גם אם זה היה 156 זה לא קיצוץ של 20%.</w:t>
      </w:r>
    </w:p>
    <w:p w14:paraId="261BD030" w14:textId="77777777" w:rsidR="00000000" w:rsidRDefault="00F01BE4">
      <w:pPr>
        <w:pStyle w:val="a"/>
        <w:rPr>
          <w:rFonts w:hint="cs"/>
          <w:rtl/>
        </w:rPr>
      </w:pPr>
    </w:p>
    <w:p w14:paraId="140E7CDC" w14:textId="77777777" w:rsidR="00000000" w:rsidRDefault="00F01BE4">
      <w:pPr>
        <w:pStyle w:val="ac"/>
        <w:rPr>
          <w:rtl/>
        </w:rPr>
      </w:pPr>
      <w:r>
        <w:rPr>
          <w:rFonts w:hint="eastAsia"/>
          <w:rtl/>
        </w:rPr>
        <w:t>נסים</w:t>
      </w:r>
      <w:r>
        <w:rPr>
          <w:rtl/>
        </w:rPr>
        <w:t xml:space="preserve"> דהן (ש"ס):</w:t>
      </w:r>
    </w:p>
    <w:p w14:paraId="0AD8B8FA" w14:textId="77777777" w:rsidR="00000000" w:rsidRDefault="00F01BE4">
      <w:pPr>
        <w:pStyle w:val="a"/>
        <w:rPr>
          <w:rFonts w:hint="cs"/>
          <w:rtl/>
        </w:rPr>
      </w:pPr>
    </w:p>
    <w:p w14:paraId="373CF303" w14:textId="77777777" w:rsidR="00000000" w:rsidRDefault="00F01BE4">
      <w:pPr>
        <w:pStyle w:val="a"/>
        <w:rPr>
          <w:rFonts w:hint="cs"/>
          <w:rtl/>
        </w:rPr>
      </w:pPr>
      <w:r>
        <w:rPr>
          <w:rFonts w:hint="cs"/>
          <w:rtl/>
        </w:rPr>
        <w:t xml:space="preserve">12% עדכון ועוד 8% קיצוץ. </w:t>
      </w:r>
    </w:p>
    <w:p w14:paraId="384389AA" w14:textId="77777777" w:rsidR="00000000" w:rsidRDefault="00F01BE4">
      <w:pPr>
        <w:pStyle w:val="a"/>
        <w:rPr>
          <w:rFonts w:hint="cs"/>
          <w:rtl/>
        </w:rPr>
      </w:pPr>
    </w:p>
    <w:p w14:paraId="120514DB" w14:textId="77777777" w:rsidR="00000000" w:rsidRDefault="00F01BE4">
      <w:pPr>
        <w:pStyle w:val="SpeakerCon"/>
        <w:rPr>
          <w:rtl/>
        </w:rPr>
      </w:pPr>
      <w:bookmarkStart w:id="283" w:name="FS000000478T29_09_2003_15_52_58C"/>
      <w:bookmarkEnd w:id="283"/>
      <w:r>
        <w:rPr>
          <w:rtl/>
        </w:rPr>
        <w:t>השר מאיר שטרית:</w:t>
      </w:r>
    </w:p>
    <w:p w14:paraId="67FDBDB8" w14:textId="77777777" w:rsidR="00000000" w:rsidRDefault="00F01BE4">
      <w:pPr>
        <w:pStyle w:val="a"/>
        <w:rPr>
          <w:rtl/>
        </w:rPr>
      </w:pPr>
    </w:p>
    <w:p w14:paraId="0C642379" w14:textId="77777777" w:rsidR="00000000" w:rsidRDefault="00F01BE4">
      <w:pPr>
        <w:pStyle w:val="a"/>
        <w:rPr>
          <w:rFonts w:hint="cs"/>
          <w:rtl/>
        </w:rPr>
      </w:pPr>
      <w:r>
        <w:rPr>
          <w:rFonts w:hint="cs"/>
          <w:rtl/>
        </w:rPr>
        <w:t>עדכון זה דבר אחר,</w:t>
      </w:r>
      <w:r>
        <w:rPr>
          <w:rFonts w:hint="cs"/>
          <w:rtl/>
        </w:rPr>
        <w:t xml:space="preserve"> זה לא קיצוץ. לא היה קיצוץ. מ-1 ביולי הקיצוץ למשפחות שיש בהן יותר משלושה ילדים לא יהיה עוד, יישאר רק הקיצוץ המתוכנן מלכתחילה. הקיצוץ יישאר רק על קצבאות ילד ראשון, שני ושלישי. זאת פגיעה מסוימת, אבל היא פגיעה יחסית יותר קטנה באוכלוסיות היותר-חלשות עם משפחות </w:t>
      </w:r>
      <w:r>
        <w:rPr>
          <w:rFonts w:hint="cs"/>
          <w:rtl/>
        </w:rPr>
        <w:t xml:space="preserve">גדולות, כי אתה פוגע בהן הרבה פחות לעומת האלטרנטיבה של קיצוץ של 5% נוספים בכל קצבאות הילדים. זה היה הרבה יותר גרוע. לכן בין שתי האלטרנטיבות, האלטרנטיבה הזאת היא יותר קלה למשפחות החלשות. </w:t>
      </w:r>
    </w:p>
    <w:p w14:paraId="78B19472" w14:textId="77777777" w:rsidR="00000000" w:rsidRDefault="00F01BE4">
      <w:pPr>
        <w:pStyle w:val="a"/>
        <w:rPr>
          <w:rFonts w:hint="cs"/>
          <w:rtl/>
        </w:rPr>
      </w:pPr>
    </w:p>
    <w:p w14:paraId="4F98E228" w14:textId="77777777" w:rsidR="00000000" w:rsidRDefault="00F01BE4">
      <w:pPr>
        <w:pStyle w:val="ac"/>
        <w:rPr>
          <w:rtl/>
        </w:rPr>
      </w:pPr>
    </w:p>
    <w:p w14:paraId="37290567" w14:textId="77777777" w:rsidR="00000000" w:rsidRDefault="00F01BE4">
      <w:pPr>
        <w:pStyle w:val="ac"/>
        <w:rPr>
          <w:rtl/>
        </w:rPr>
      </w:pPr>
      <w:r>
        <w:rPr>
          <w:rFonts w:hint="eastAsia"/>
          <w:rtl/>
        </w:rPr>
        <w:t>נסים</w:t>
      </w:r>
      <w:r>
        <w:rPr>
          <w:rtl/>
        </w:rPr>
        <w:t xml:space="preserve"> דהן (ש"ס):</w:t>
      </w:r>
    </w:p>
    <w:p w14:paraId="3BC11756" w14:textId="77777777" w:rsidR="00000000" w:rsidRDefault="00F01BE4">
      <w:pPr>
        <w:pStyle w:val="a"/>
        <w:rPr>
          <w:rFonts w:hint="cs"/>
          <w:rtl/>
        </w:rPr>
      </w:pPr>
    </w:p>
    <w:p w14:paraId="79A90CB0" w14:textId="77777777" w:rsidR="00000000" w:rsidRDefault="00F01BE4">
      <w:pPr>
        <w:pStyle w:val="a"/>
        <w:rPr>
          <w:rFonts w:hint="cs"/>
          <w:rtl/>
        </w:rPr>
      </w:pPr>
      <w:r>
        <w:rPr>
          <w:rFonts w:hint="cs"/>
          <w:rtl/>
        </w:rPr>
        <w:t>אבל למשפחות הגדולות כבר נערך הקיצוץ הכי עמוק. משווי</w:t>
      </w:r>
      <w:r>
        <w:rPr>
          <w:rFonts w:hint="cs"/>
          <w:rtl/>
        </w:rPr>
        <w:t xml:space="preserve">ם להן את כל הילדים. </w:t>
      </w:r>
    </w:p>
    <w:p w14:paraId="6558C2F5" w14:textId="77777777" w:rsidR="00000000" w:rsidRDefault="00F01BE4">
      <w:pPr>
        <w:pStyle w:val="a"/>
        <w:rPr>
          <w:rFonts w:hint="cs"/>
          <w:rtl/>
        </w:rPr>
      </w:pPr>
    </w:p>
    <w:p w14:paraId="193C1722" w14:textId="77777777" w:rsidR="00000000" w:rsidRDefault="00F01BE4">
      <w:pPr>
        <w:pStyle w:val="SpeakerCon"/>
        <w:rPr>
          <w:rtl/>
        </w:rPr>
      </w:pPr>
      <w:bookmarkStart w:id="284" w:name="FS000000478T29_09_2003_15_58_17C"/>
      <w:bookmarkEnd w:id="284"/>
      <w:r>
        <w:rPr>
          <w:rtl/>
        </w:rPr>
        <w:t>השר מאיר שטרית:</w:t>
      </w:r>
    </w:p>
    <w:p w14:paraId="31503CEF" w14:textId="77777777" w:rsidR="00000000" w:rsidRDefault="00F01BE4">
      <w:pPr>
        <w:pStyle w:val="a"/>
        <w:rPr>
          <w:rtl/>
        </w:rPr>
      </w:pPr>
    </w:p>
    <w:p w14:paraId="6E3E5E89" w14:textId="77777777" w:rsidR="00000000" w:rsidRDefault="00F01BE4">
      <w:pPr>
        <w:pStyle w:val="a"/>
        <w:rPr>
          <w:rFonts w:hint="cs"/>
          <w:rtl/>
        </w:rPr>
      </w:pPr>
      <w:r>
        <w:rPr>
          <w:rFonts w:hint="cs"/>
          <w:rtl/>
        </w:rPr>
        <w:t xml:space="preserve">נכון. ההסכם הקואליציוני קובע השוואת קצבאות הילדים. אנחנו מיתנו את זה ופרסנו את זה על פני שבע שנים, מתוך אותה מחשבה שאתה אומר, בצדק: אם אדם חי היום מקצבת ילדים, ויש לו 3,000 או 4,000 שקלים, והוא רגיל לחיות מהקצבה הזאת </w:t>
      </w:r>
      <w:r>
        <w:rPr>
          <w:rtl/>
        </w:rPr>
        <w:t>–</w:t>
      </w:r>
      <w:r>
        <w:rPr>
          <w:rFonts w:hint="cs"/>
          <w:rtl/>
        </w:rPr>
        <w:t xml:space="preserve"> אם אתה מקצץ לו בבת-אחת, זאת גזירה שהציבור לא יכול לעמוד בה. לכן חשבנו שלפחות כדי לעמוד בהסכם הקואליציוני ובכל זאת לתת - - - </w:t>
      </w:r>
    </w:p>
    <w:p w14:paraId="69BD9312" w14:textId="77777777" w:rsidR="00000000" w:rsidRDefault="00F01BE4">
      <w:pPr>
        <w:pStyle w:val="a"/>
        <w:rPr>
          <w:rFonts w:hint="cs"/>
          <w:rtl/>
        </w:rPr>
      </w:pPr>
    </w:p>
    <w:p w14:paraId="28C0098F" w14:textId="77777777" w:rsidR="00000000" w:rsidRDefault="00F01BE4">
      <w:pPr>
        <w:pStyle w:val="ac"/>
        <w:rPr>
          <w:rtl/>
        </w:rPr>
      </w:pPr>
      <w:r>
        <w:rPr>
          <w:rFonts w:hint="eastAsia"/>
          <w:rtl/>
        </w:rPr>
        <w:t>יצחק</w:t>
      </w:r>
      <w:r>
        <w:rPr>
          <w:rtl/>
        </w:rPr>
        <w:t xml:space="preserve"> כהן (ש"ס):</w:t>
      </w:r>
    </w:p>
    <w:p w14:paraId="6A3B7BA1" w14:textId="77777777" w:rsidR="00000000" w:rsidRDefault="00F01BE4">
      <w:pPr>
        <w:pStyle w:val="a"/>
        <w:rPr>
          <w:rFonts w:hint="cs"/>
          <w:rtl/>
        </w:rPr>
      </w:pPr>
    </w:p>
    <w:p w14:paraId="0702B0AD" w14:textId="77777777" w:rsidR="00000000" w:rsidRDefault="00F01BE4">
      <w:pPr>
        <w:pStyle w:val="a"/>
        <w:rPr>
          <w:rFonts w:hint="cs"/>
          <w:rtl/>
        </w:rPr>
      </w:pPr>
      <w:r>
        <w:rPr>
          <w:rFonts w:hint="cs"/>
          <w:rtl/>
        </w:rPr>
        <w:t>בין מי למי היה ההסכם הזה?</w:t>
      </w:r>
    </w:p>
    <w:p w14:paraId="0D408084" w14:textId="77777777" w:rsidR="00000000" w:rsidRDefault="00F01BE4">
      <w:pPr>
        <w:pStyle w:val="a"/>
        <w:rPr>
          <w:rFonts w:hint="cs"/>
          <w:rtl/>
        </w:rPr>
      </w:pPr>
    </w:p>
    <w:p w14:paraId="7E8F0D1C" w14:textId="77777777" w:rsidR="00000000" w:rsidRDefault="00F01BE4">
      <w:pPr>
        <w:pStyle w:val="SpeakerCon"/>
        <w:rPr>
          <w:rtl/>
        </w:rPr>
      </w:pPr>
      <w:bookmarkStart w:id="285" w:name="FS000000478T29_09_2003_16_01_31C"/>
      <w:bookmarkEnd w:id="285"/>
      <w:r>
        <w:rPr>
          <w:rtl/>
        </w:rPr>
        <w:t>השר מאיר שטרית:</w:t>
      </w:r>
    </w:p>
    <w:p w14:paraId="50F6DE1C" w14:textId="77777777" w:rsidR="00000000" w:rsidRDefault="00F01BE4">
      <w:pPr>
        <w:pStyle w:val="a"/>
        <w:rPr>
          <w:rtl/>
        </w:rPr>
      </w:pPr>
    </w:p>
    <w:p w14:paraId="29B3CA97" w14:textId="77777777" w:rsidR="00000000" w:rsidRDefault="00F01BE4">
      <w:pPr>
        <w:pStyle w:val="a"/>
        <w:rPr>
          <w:rFonts w:hint="cs"/>
          <w:rtl/>
        </w:rPr>
      </w:pPr>
      <w:r>
        <w:rPr>
          <w:rFonts w:hint="cs"/>
          <w:rtl/>
        </w:rPr>
        <w:t>שינוי, מפד"ל וליכוד.</w:t>
      </w:r>
    </w:p>
    <w:p w14:paraId="716FC457" w14:textId="77777777" w:rsidR="00000000" w:rsidRDefault="00F01BE4">
      <w:pPr>
        <w:pStyle w:val="a"/>
        <w:rPr>
          <w:rFonts w:hint="cs"/>
          <w:rtl/>
        </w:rPr>
      </w:pPr>
    </w:p>
    <w:p w14:paraId="67CC345D" w14:textId="77777777" w:rsidR="00000000" w:rsidRDefault="00F01BE4">
      <w:pPr>
        <w:pStyle w:val="ac"/>
        <w:rPr>
          <w:rtl/>
        </w:rPr>
      </w:pPr>
      <w:r>
        <w:rPr>
          <w:rFonts w:hint="eastAsia"/>
          <w:rtl/>
        </w:rPr>
        <w:t>יצחק</w:t>
      </w:r>
      <w:r>
        <w:rPr>
          <w:rtl/>
        </w:rPr>
        <w:t xml:space="preserve"> כהן (ש"ס):</w:t>
      </w:r>
    </w:p>
    <w:p w14:paraId="2001D03E" w14:textId="77777777" w:rsidR="00000000" w:rsidRDefault="00F01BE4">
      <w:pPr>
        <w:pStyle w:val="a"/>
        <w:rPr>
          <w:rFonts w:hint="cs"/>
          <w:rtl/>
        </w:rPr>
      </w:pPr>
    </w:p>
    <w:p w14:paraId="009EA90D" w14:textId="77777777" w:rsidR="00000000" w:rsidRDefault="00F01BE4">
      <w:pPr>
        <w:pStyle w:val="a"/>
        <w:rPr>
          <w:rFonts w:hint="cs"/>
          <w:rtl/>
        </w:rPr>
      </w:pPr>
      <w:r>
        <w:rPr>
          <w:rFonts w:hint="cs"/>
          <w:rtl/>
        </w:rPr>
        <w:t>שינוי ומפד"ל ביקשו לפגוע בקצ</w:t>
      </w:r>
      <w:r>
        <w:rPr>
          <w:rFonts w:hint="cs"/>
          <w:rtl/>
        </w:rPr>
        <w:t>באות הילדים?</w:t>
      </w:r>
    </w:p>
    <w:p w14:paraId="61C818FC" w14:textId="77777777" w:rsidR="00000000" w:rsidRDefault="00F01BE4">
      <w:pPr>
        <w:pStyle w:val="a"/>
        <w:rPr>
          <w:rFonts w:hint="cs"/>
          <w:rtl/>
        </w:rPr>
      </w:pPr>
    </w:p>
    <w:p w14:paraId="54735D67" w14:textId="77777777" w:rsidR="00000000" w:rsidRDefault="00F01BE4">
      <w:pPr>
        <w:pStyle w:val="SpeakerCon"/>
        <w:rPr>
          <w:rtl/>
        </w:rPr>
      </w:pPr>
      <w:bookmarkStart w:id="286" w:name="FS000000478T29_09_2003_16_01_57C"/>
      <w:bookmarkEnd w:id="286"/>
      <w:r>
        <w:rPr>
          <w:rtl/>
        </w:rPr>
        <w:t>השר מאיר שטרית:</w:t>
      </w:r>
    </w:p>
    <w:p w14:paraId="68D32643" w14:textId="77777777" w:rsidR="00000000" w:rsidRDefault="00F01BE4">
      <w:pPr>
        <w:pStyle w:val="a"/>
        <w:rPr>
          <w:rtl/>
        </w:rPr>
      </w:pPr>
    </w:p>
    <w:p w14:paraId="076FBD1F" w14:textId="77777777" w:rsidR="00000000" w:rsidRDefault="00F01BE4">
      <w:pPr>
        <w:pStyle w:val="a"/>
        <w:rPr>
          <w:rFonts w:hint="cs"/>
          <w:rtl/>
        </w:rPr>
      </w:pPr>
      <w:r>
        <w:rPr>
          <w:rFonts w:hint="cs"/>
          <w:rtl/>
        </w:rPr>
        <w:t xml:space="preserve">זה היה ההסכם הקואליציוני. </w:t>
      </w:r>
    </w:p>
    <w:p w14:paraId="64B70D80" w14:textId="77777777" w:rsidR="00000000" w:rsidRDefault="00F01BE4">
      <w:pPr>
        <w:pStyle w:val="a"/>
        <w:rPr>
          <w:rFonts w:hint="cs"/>
          <w:rtl/>
        </w:rPr>
      </w:pPr>
    </w:p>
    <w:p w14:paraId="5D8DCD07" w14:textId="77777777" w:rsidR="00000000" w:rsidRDefault="00F01BE4">
      <w:pPr>
        <w:pStyle w:val="ac"/>
        <w:rPr>
          <w:rtl/>
        </w:rPr>
      </w:pPr>
      <w:r>
        <w:rPr>
          <w:rFonts w:hint="eastAsia"/>
          <w:rtl/>
        </w:rPr>
        <w:t>רן</w:t>
      </w:r>
      <w:r>
        <w:rPr>
          <w:rtl/>
        </w:rPr>
        <w:t xml:space="preserve"> כהן (מרצ):</w:t>
      </w:r>
    </w:p>
    <w:p w14:paraId="23FF641B" w14:textId="77777777" w:rsidR="00000000" w:rsidRDefault="00F01BE4">
      <w:pPr>
        <w:pStyle w:val="a"/>
        <w:rPr>
          <w:rFonts w:hint="cs"/>
          <w:rtl/>
        </w:rPr>
      </w:pPr>
    </w:p>
    <w:p w14:paraId="17B01C21" w14:textId="77777777" w:rsidR="00000000" w:rsidRDefault="00F01BE4">
      <w:pPr>
        <w:pStyle w:val="a"/>
        <w:rPr>
          <w:rFonts w:hint="cs"/>
          <w:rtl/>
        </w:rPr>
      </w:pPr>
      <w:r>
        <w:rPr>
          <w:rFonts w:hint="cs"/>
          <w:rtl/>
        </w:rPr>
        <w:t xml:space="preserve">שינוי הרי בגדה גם במשפחות שלה. </w:t>
      </w:r>
    </w:p>
    <w:p w14:paraId="5A33D9EE" w14:textId="77777777" w:rsidR="00000000" w:rsidRDefault="00F01BE4">
      <w:pPr>
        <w:pStyle w:val="a"/>
        <w:rPr>
          <w:rFonts w:hint="cs"/>
          <w:rtl/>
        </w:rPr>
      </w:pPr>
    </w:p>
    <w:p w14:paraId="123C654B" w14:textId="77777777" w:rsidR="00000000" w:rsidRDefault="00F01BE4">
      <w:pPr>
        <w:pStyle w:val="ac"/>
        <w:rPr>
          <w:rtl/>
        </w:rPr>
      </w:pPr>
      <w:r>
        <w:rPr>
          <w:rFonts w:hint="eastAsia"/>
          <w:rtl/>
        </w:rPr>
        <w:t>יצחק</w:t>
      </w:r>
      <w:r>
        <w:rPr>
          <w:rtl/>
        </w:rPr>
        <w:t xml:space="preserve"> כהן (ש"ס):</w:t>
      </w:r>
    </w:p>
    <w:p w14:paraId="32069BF4" w14:textId="77777777" w:rsidR="00000000" w:rsidRDefault="00F01BE4">
      <w:pPr>
        <w:pStyle w:val="a"/>
        <w:rPr>
          <w:rFonts w:hint="cs"/>
          <w:rtl/>
        </w:rPr>
      </w:pPr>
    </w:p>
    <w:p w14:paraId="4299B1D6" w14:textId="77777777" w:rsidR="00000000" w:rsidRDefault="00F01BE4">
      <w:pPr>
        <w:pStyle w:val="a"/>
        <w:rPr>
          <w:rFonts w:hint="cs"/>
          <w:rtl/>
        </w:rPr>
      </w:pPr>
      <w:r>
        <w:rPr>
          <w:rFonts w:hint="cs"/>
          <w:rtl/>
        </w:rPr>
        <w:t>המפד"ל ושינוי דרשו לפגוע בקצבאות הילדים?</w:t>
      </w:r>
    </w:p>
    <w:p w14:paraId="1D48428D" w14:textId="77777777" w:rsidR="00000000" w:rsidRDefault="00F01BE4">
      <w:pPr>
        <w:pStyle w:val="a"/>
        <w:rPr>
          <w:rFonts w:hint="cs"/>
          <w:rtl/>
        </w:rPr>
      </w:pPr>
    </w:p>
    <w:p w14:paraId="782DCC99" w14:textId="77777777" w:rsidR="00000000" w:rsidRDefault="00F01BE4">
      <w:pPr>
        <w:pStyle w:val="ad"/>
        <w:rPr>
          <w:rtl/>
        </w:rPr>
      </w:pPr>
      <w:r>
        <w:rPr>
          <w:rtl/>
        </w:rPr>
        <w:t>היו"ר ראובן ריבלין:</w:t>
      </w:r>
    </w:p>
    <w:p w14:paraId="100EFE53" w14:textId="77777777" w:rsidR="00000000" w:rsidRDefault="00F01BE4">
      <w:pPr>
        <w:pStyle w:val="a"/>
        <w:rPr>
          <w:rtl/>
        </w:rPr>
      </w:pPr>
    </w:p>
    <w:p w14:paraId="2A3F69A1" w14:textId="77777777" w:rsidR="00000000" w:rsidRDefault="00F01BE4">
      <w:pPr>
        <w:pStyle w:val="a"/>
        <w:rPr>
          <w:rFonts w:hint="cs"/>
          <w:rtl/>
        </w:rPr>
      </w:pPr>
      <w:r>
        <w:rPr>
          <w:rFonts w:hint="cs"/>
          <w:rtl/>
        </w:rPr>
        <w:t xml:space="preserve">אתה הרי יודע את התשובה. </w:t>
      </w:r>
    </w:p>
    <w:p w14:paraId="5DC41729" w14:textId="77777777" w:rsidR="00000000" w:rsidRDefault="00F01BE4">
      <w:pPr>
        <w:pStyle w:val="a"/>
        <w:rPr>
          <w:rFonts w:hint="cs"/>
          <w:rtl/>
        </w:rPr>
      </w:pPr>
    </w:p>
    <w:p w14:paraId="46B95949" w14:textId="77777777" w:rsidR="00000000" w:rsidRDefault="00F01BE4">
      <w:pPr>
        <w:pStyle w:val="SpeakerCon"/>
        <w:rPr>
          <w:rtl/>
        </w:rPr>
      </w:pPr>
      <w:bookmarkStart w:id="287" w:name="FS000000478T29_09_2003_16_02_49C"/>
      <w:bookmarkEnd w:id="287"/>
      <w:r>
        <w:rPr>
          <w:rtl/>
        </w:rPr>
        <w:t>השר מאיר שטרית:</w:t>
      </w:r>
    </w:p>
    <w:p w14:paraId="4FA313BE" w14:textId="77777777" w:rsidR="00000000" w:rsidRDefault="00F01BE4">
      <w:pPr>
        <w:pStyle w:val="a"/>
        <w:rPr>
          <w:rtl/>
        </w:rPr>
      </w:pPr>
    </w:p>
    <w:p w14:paraId="3E395224" w14:textId="77777777" w:rsidR="00000000" w:rsidRDefault="00F01BE4">
      <w:pPr>
        <w:pStyle w:val="a"/>
        <w:rPr>
          <w:rFonts w:hint="cs"/>
          <w:rtl/>
        </w:rPr>
      </w:pPr>
      <w:r>
        <w:rPr>
          <w:rFonts w:hint="cs"/>
          <w:rtl/>
        </w:rPr>
        <w:t xml:space="preserve">זאת שאלת תם. </w:t>
      </w:r>
    </w:p>
    <w:p w14:paraId="3810FB0E" w14:textId="77777777" w:rsidR="00000000" w:rsidRDefault="00F01BE4">
      <w:pPr>
        <w:pStyle w:val="a"/>
        <w:rPr>
          <w:rFonts w:hint="cs"/>
          <w:rtl/>
        </w:rPr>
      </w:pPr>
    </w:p>
    <w:p w14:paraId="7E7C28F7" w14:textId="77777777" w:rsidR="00000000" w:rsidRDefault="00F01BE4">
      <w:pPr>
        <w:pStyle w:val="ad"/>
        <w:rPr>
          <w:rtl/>
        </w:rPr>
      </w:pPr>
      <w:r>
        <w:rPr>
          <w:rtl/>
        </w:rPr>
        <w:t>היו"ר ראובן</w:t>
      </w:r>
      <w:r>
        <w:rPr>
          <w:rtl/>
        </w:rPr>
        <w:t xml:space="preserve"> ריבלין:</w:t>
      </w:r>
    </w:p>
    <w:p w14:paraId="7C3C869C" w14:textId="77777777" w:rsidR="00000000" w:rsidRDefault="00F01BE4">
      <w:pPr>
        <w:pStyle w:val="a"/>
        <w:rPr>
          <w:rtl/>
        </w:rPr>
      </w:pPr>
    </w:p>
    <w:p w14:paraId="39050AAE" w14:textId="77777777" w:rsidR="00000000" w:rsidRDefault="00F01BE4">
      <w:pPr>
        <w:pStyle w:val="a"/>
        <w:rPr>
          <w:rFonts w:hint="cs"/>
          <w:rtl/>
        </w:rPr>
      </w:pPr>
      <w:r>
        <w:rPr>
          <w:rFonts w:hint="cs"/>
          <w:rtl/>
        </w:rPr>
        <w:t xml:space="preserve">לא, זאת שאלה רטורית, שהוא אוהב לשמוע את התשובה עליה. </w:t>
      </w:r>
    </w:p>
    <w:p w14:paraId="1177805E" w14:textId="77777777" w:rsidR="00000000" w:rsidRDefault="00F01BE4">
      <w:pPr>
        <w:pStyle w:val="a"/>
        <w:rPr>
          <w:rFonts w:hint="cs"/>
          <w:rtl/>
        </w:rPr>
      </w:pPr>
    </w:p>
    <w:p w14:paraId="308450BE" w14:textId="77777777" w:rsidR="00000000" w:rsidRDefault="00F01BE4">
      <w:pPr>
        <w:pStyle w:val="SpeakerCon"/>
        <w:rPr>
          <w:rtl/>
        </w:rPr>
      </w:pPr>
      <w:bookmarkStart w:id="288" w:name="FS000000478T29_09_2003_16_03_28C"/>
      <w:bookmarkEnd w:id="288"/>
      <w:r>
        <w:rPr>
          <w:rtl/>
        </w:rPr>
        <w:t>השר מאיר שטרית:</w:t>
      </w:r>
    </w:p>
    <w:p w14:paraId="5F1A6482" w14:textId="77777777" w:rsidR="00000000" w:rsidRDefault="00F01BE4">
      <w:pPr>
        <w:pStyle w:val="a"/>
        <w:rPr>
          <w:rtl/>
        </w:rPr>
      </w:pPr>
    </w:p>
    <w:p w14:paraId="128EC71D" w14:textId="77777777" w:rsidR="00000000" w:rsidRDefault="00F01BE4">
      <w:pPr>
        <w:pStyle w:val="a"/>
        <w:rPr>
          <w:rFonts w:hint="cs"/>
          <w:rtl/>
        </w:rPr>
      </w:pPr>
      <w:r>
        <w:rPr>
          <w:rFonts w:hint="cs"/>
          <w:rtl/>
        </w:rPr>
        <w:t xml:space="preserve">קראת כמוני את ההסכם הקואליציוני. אני חושב שבעניין הזה, בין האלטרנטיבות של קיצוץ 5% </w:t>
      </w:r>
      <w:r>
        <w:rPr>
          <w:rFonts w:hint="cs"/>
        </w:rPr>
        <w:t>flat</w:t>
      </w:r>
      <w:r>
        <w:rPr>
          <w:rFonts w:hint="cs"/>
          <w:rtl/>
        </w:rPr>
        <w:t xml:space="preserve"> בכל הקצבאות פעם נוספת או קיצוץ בצורה זאת, זה באמת קיצוץ יותר נכון. הוא פחות פוגע באוכל</w:t>
      </w:r>
      <w:r>
        <w:rPr>
          <w:rFonts w:hint="cs"/>
          <w:rtl/>
        </w:rPr>
        <w:t xml:space="preserve">וסיות החלשות. </w:t>
      </w:r>
    </w:p>
    <w:p w14:paraId="0A796EFE" w14:textId="77777777" w:rsidR="00000000" w:rsidRDefault="00F01BE4">
      <w:pPr>
        <w:pStyle w:val="a"/>
        <w:rPr>
          <w:rFonts w:hint="cs"/>
          <w:rtl/>
        </w:rPr>
      </w:pPr>
    </w:p>
    <w:p w14:paraId="6FA3B660" w14:textId="77777777" w:rsidR="00000000" w:rsidRDefault="00F01BE4">
      <w:pPr>
        <w:pStyle w:val="a"/>
        <w:rPr>
          <w:rFonts w:hint="cs"/>
          <w:rtl/>
        </w:rPr>
      </w:pPr>
      <w:r>
        <w:rPr>
          <w:rFonts w:hint="cs"/>
          <w:rtl/>
        </w:rPr>
        <w:t>אתה אומר שנוסף על הקיצוץ הזה יש פגיעה בבריאות. אין כוונה לצמצם בתי-חולים או לסגור אותם. מה שמוצע כרגע זה איחוד בין בית-החולים "בני ציון" לבית-החולים "רמב"ם" והפעלה משותפת. אני מדבר על שני בתי-החולים האלה, שהוחלט עליהם בסיבוב קודם. מדובר בבי</w:t>
      </w:r>
      <w:r>
        <w:rPr>
          <w:rFonts w:hint="cs"/>
          <w:rtl/>
        </w:rPr>
        <w:t>ת-החולים "פלימן" שאותו צריך לסגור או להפריט. אגב, למיטב הבנתי ולמיטב שיפוטי יש היום קונים שמוכנים להמשיך להפעיל את בית-החולים "פלימן", עם העובדים שלו, כבית-חולים פרטי שיקבל אותם "קודים" ממשרד הבריאות לשיקום נכים ואותם תקציבים, והוא ימשיך להפעיל את בית-החול</w:t>
      </w:r>
      <w:r>
        <w:rPr>
          <w:rFonts w:hint="cs"/>
          <w:rtl/>
        </w:rPr>
        <w:t xml:space="preserve">ים באופן מלא. הרעיון הוא ליצור התייעלות במשרד הבריאות. אתה היית שר הבריאות, ואין חולק על כך שהיית שר בריאות לא רק מבין, לדעתי, גם טוב מאוד. </w:t>
      </w:r>
    </w:p>
    <w:p w14:paraId="7698723D" w14:textId="77777777" w:rsidR="00000000" w:rsidRDefault="00F01BE4">
      <w:pPr>
        <w:pStyle w:val="a"/>
        <w:rPr>
          <w:rFonts w:hint="cs"/>
          <w:rtl/>
        </w:rPr>
      </w:pPr>
    </w:p>
    <w:p w14:paraId="5163879E" w14:textId="77777777" w:rsidR="00000000" w:rsidRDefault="00F01BE4">
      <w:pPr>
        <w:pStyle w:val="ad"/>
        <w:rPr>
          <w:rtl/>
        </w:rPr>
      </w:pPr>
      <w:r>
        <w:rPr>
          <w:rtl/>
        </w:rPr>
        <w:t>היו"ר ראובן ריבלין:</w:t>
      </w:r>
    </w:p>
    <w:p w14:paraId="7256A32B" w14:textId="77777777" w:rsidR="00000000" w:rsidRDefault="00F01BE4">
      <w:pPr>
        <w:pStyle w:val="a"/>
        <w:rPr>
          <w:rtl/>
        </w:rPr>
      </w:pPr>
    </w:p>
    <w:p w14:paraId="00BEA29C" w14:textId="77777777" w:rsidR="00000000" w:rsidRDefault="00F01BE4">
      <w:pPr>
        <w:pStyle w:val="a"/>
        <w:rPr>
          <w:rFonts w:hint="cs"/>
          <w:rtl/>
        </w:rPr>
      </w:pPr>
      <w:r>
        <w:rPr>
          <w:rFonts w:hint="cs"/>
          <w:rtl/>
        </w:rPr>
        <w:t xml:space="preserve">מבין ומאזין. </w:t>
      </w:r>
    </w:p>
    <w:p w14:paraId="2C70E30F" w14:textId="77777777" w:rsidR="00000000" w:rsidRDefault="00F01BE4">
      <w:pPr>
        <w:pStyle w:val="a"/>
        <w:rPr>
          <w:rFonts w:hint="cs"/>
          <w:rtl/>
        </w:rPr>
      </w:pPr>
    </w:p>
    <w:p w14:paraId="01C38C9F" w14:textId="77777777" w:rsidR="00000000" w:rsidRDefault="00F01BE4">
      <w:pPr>
        <w:pStyle w:val="SpeakerCon"/>
        <w:rPr>
          <w:rtl/>
        </w:rPr>
      </w:pPr>
      <w:bookmarkStart w:id="289" w:name="FS000000478T29_09_2003_16_12_29C"/>
      <w:bookmarkEnd w:id="289"/>
      <w:r>
        <w:rPr>
          <w:rtl/>
        </w:rPr>
        <w:t>השר מאיר שטרית:</w:t>
      </w:r>
    </w:p>
    <w:p w14:paraId="45F66A65" w14:textId="77777777" w:rsidR="00000000" w:rsidRDefault="00F01BE4">
      <w:pPr>
        <w:pStyle w:val="a"/>
        <w:rPr>
          <w:rtl/>
        </w:rPr>
      </w:pPr>
    </w:p>
    <w:p w14:paraId="195C707D" w14:textId="77777777" w:rsidR="00000000" w:rsidRDefault="00F01BE4">
      <w:pPr>
        <w:pStyle w:val="a"/>
        <w:rPr>
          <w:rFonts w:hint="cs"/>
          <w:rtl/>
        </w:rPr>
      </w:pPr>
      <w:r>
        <w:rPr>
          <w:rFonts w:hint="cs"/>
          <w:rtl/>
        </w:rPr>
        <w:t>בהחלט. עובדה שבזמן שהיית שר הבריאות עשית פעולות של התייעלות ב</w:t>
      </w:r>
      <w:r>
        <w:rPr>
          <w:rFonts w:hint="cs"/>
          <w:rtl/>
        </w:rPr>
        <w:t xml:space="preserve">מערכת משרד הבריאות, חרף המצב שלא היה יותר טוב מאשר השנה. גם בשנתיים האלה היו קיצוצים, ואתה עשית פעולות התייעלות במשרד. אני חושב שיש מקום להתייעלות של מערכת הבריאות, בלי פגיעה גדולה בתקציב. </w:t>
      </w:r>
    </w:p>
    <w:p w14:paraId="0A54184C" w14:textId="77777777" w:rsidR="00000000" w:rsidRDefault="00F01BE4">
      <w:pPr>
        <w:pStyle w:val="a"/>
        <w:rPr>
          <w:rFonts w:hint="cs"/>
          <w:rtl/>
        </w:rPr>
      </w:pPr>
    </w:p>
    <w:p w14:paraId="5734C784" w14:textId="77777777" w:rsidR="00000000" w:rsidRDefault="00F01BE4">
      <w:pPr>
        <w:pStyle w:val="a"/>
        <w:rPr>
          <w:rFonts w:hint="cs"/>
          <w:rtl/>
        </w:rPr>
      </w:pPr>
      <w:r>
        <w:rPr>
          <w:rFonts w:hint="cs"/>
          <w:rtl/>
        </w:rPr>
        <w:t>אתן לך דוגמה. הרי אין כל סיבה להחזיק חולים גריאטריים במיטות אשפוז</w:t>
      </w:r>
      <w:r>
        <w:rPr>
          <w:rFonts w:hint="cs"/>
          <w:rtl/>
        </w:rPr>
        <w:t xml:space="preserve"> רגילות, שעולות פי-ארבעה מהחזקת חולים במוסדות גריאטריים פרטיים. </w:t>
      </w:r>
    </w:p>
    <w:p w14:paraId="1ED6FDBA" w14:textId="77777777" w:rsidR="00000000" w:rsidRDefault="00F01BE4">
      <w:pPr>
        <w:pStyle w:val="a"/>
        <w:rPr>
          <w:rFonts w:hint="cs"/>
          <w:rtl/>
        </w:rPr>
      </w:pPr>
    </w:p>
    <w:p w14:paraId="38D09C31" w14:textId="77777777" w:rsidR="00000000" w:rsidRDefault="00F01BE4">
      <w:pPr>
        <w:pStyle w:val="ac"/>
        <w:rPr>
          <w:rtl/>
        </w:rPr>
      </w:pPr>
    </w:p>
    <w:p w14:paraId="3604D28D" w14:textId="77777777" w:rsidR="00000000" w:rsidRDefault="00F01BE4">
      <w:pPr>
        <w:pStyle w:val="ac"/>
        <w:rPr>
          <w:rtl/>
        </w:rPr>
      </w:pPr>
      <w:r>
        <w:rPr>
          <w:rFonts w:hint="eastAsia"/>
          <w:rtl/>
        </w:rPr>
        <w:t>נסים</w:t>
      </w:r>
      <w:r>
        <w:rPr>
          <w:rtl/>
        </w:rPr>
        <w:t xml:space="preserve"> דהן (ש"ס):</w:t>
      </w:r>
    </w:p>
    <w:p w14:paraId="720E4163" w14:textId="77777777" w:rsidR="00000000" w:rsidRDefault="00F01BE4">
      <w:pPr>
        <w:pStyle w:val="a"/>
        <w:rPr>
          <w:rFonts w:hint="cs"/>
          <w:rtl/>
        </w:rPr>
      </w:pPr>
    </w:p>
    <w:p w14:paraId="27EF6ED3" w14:textId="77777777" w:rsidR="00000000" w:rsidRDefault="00F01BE4">
      <w:pPr>
        <w:pStyle w:val="a"/>
        <w:rPr>
          <w:rFonts w:hint="cs"/>
          <w:rtl/>
        </w:rPr>
      </w:pPr>
      <w:r>
        <w:rPr>
          <w:rFonts w:hint="cs"/>
          <w:rtl/>
        </w:rPr>
        <w:t xml:space="preserve">אבל זה כסף קטן, 20 מיטות. </w:t>
      </w:r>
    </w:p>
    <w:p w14:paraId="277B51DF" w14:textId="77777777" w:rsidR="00000000" w:rsidRDefault="00F01BE4">
      <w:pPr>
        <w:pStyle w:val="a"/>
        <w:rPr>
          <w:rFonts w:hint="cs"/>
          <w:rtl/>
        </w:rPr>
      </w:pPr>
    </w:p>
    <w:p w14:paraId="41009AD9" w14:textId="77777777" w:rsidR="00000000" w:rsidRDefault="00F01BE4">
      <w:pPr>
        <w:pStyle w:val="SpeakerCon"/>
        <w:rPr>
          <w:rtl/>
        </w:rPr>
      </w:pPr>
      <w:bookmarkStart w:id="290" w:name="FS000000478T29_09_2003_16_15_17C"/>
      <w:bookmarkEnd w:id="290"/>
      <w:r>
        <w:rPr>
          <w:rtl/>
        </w:rPr>
        <w:t>השר מאיר שטרית:</w:t>
      </w:r>
    </w:p>
    <w:p w14:paraId="4F415192" w14:textId="77777777" w:rsidR="00000000" w:rsidRDefault="00F01BE4">
      <w:pPr>
        <w:pStyle w:val="a"/>
        <w:rPr>
          <w:rtl/>
        </w:rPr>
      </w:pPr>
    </w:p>
    <w:p w14:paraId="17E3269B" w14:textId="77777777" w:rsidR="00000000" w:rsidRDefault="00F01BE4">
      <w:pPr>
        <w:pStyle w:val="a"/>
        <w:rPr>
          <w:rFonts w:hint="cs"/>
          <w:rtl/>
        </w:rPr>
      </w:pPr>
      <w:r>
        <w:rPr>
          <w:rFonts w:hint="cs"/>
          <w:rtl/>
        </w:rPr>
        <w:t>זה לא כסף קטן. אתה יודע בדיוק כמוני, שבבתי-חולים מחזיקים חולים גריאטריים וסיעודיים. בסיעודיים אפשר לחסוך מיליארד שקלים בשנה בהו</w:t>
      </w:r>
      <w:r>
        <w:rPr>
          <w:rFonts w:hint="cs"/>
          <w:rtl/>
        </w:rPr>
        <w:t xml:space="preserve">צאות אשפוז אם אתה מעביר את החולים הסיעודיים לבתי-חולים גריאטריים פרטיים. אין כל סיבה להחזיק חולה סיעודי במיטת אשפוז שעולה פי-ארבעה מאותה מיטה לאותו חולה בבית-חולים סיעודי שמטפל בו. אתה מכיר את זה כמוני. </w:t>
      </w:r>
    </w:p>
    <w:p w14:paraId="004CD69D" w14:textId="77777777" w:rsidR="00000000" w:rsidRDefault="00F01BE4">
      <w:pPr>
        <w:pStyle w:val="a"/>
        <w:rPr>
          <w:rFonts w:hint="cs"/>
          <w:rtl/>
        </w:rPr>
      </w:pPr>
    </w:p>
    <w:p w14:paraId="1ED1F165" w14:textId="77777777" w:rsidR="00000000" w:rsidRDefault="00F01BE4">
      <w:pPr>
        <w:pStyle w:val="ac"/>
        <w:rPr>
          <w:rtl/>
        </w:rPr>
      </w:pPr>
      <w:r>
        <w:rPr>
          <w:rFonts w:hint="eastAsia"/>
          <w:rtl/>
        </w:rPr>
        <w:t>נסים</w:t>
      </w:r>
      <w:r>
        <w:rPr>
          <w:rtl/>
        </w:rPr>
        <w:t xml:space="preserve"> דהן (ש"ס):</w:t>
      </w:r>
    </w:p>
    <w:p w14:paraId="7726778C" w14:textId="77777777" w:rsidR="00000000" w:rsidRDefault="00F01BE4">
      <w:pPr>
        <w:pStyle w:val="a"/>
        <w:rPr>
          <w:rFonts w:hint="cs"/>
          <w:rtl/>
        </w:rPr>
      </w:pPr>
    </w:p>
    <w:p w14:paraId="19C52581" w14:textId="77777777" w:rsidR="00000000" w:rsidRDefault="00F01BE4">
      <w:pPr>
        <w:pStyle w:val="a"/>
        <w:rPr>
          <w:rFonts w:hint="cs"/>
          <w:rtl/>
        </w:rPr>
      </w:pPr>
      <w:r>
        <w:rPr>
          <w:rFonts w:hint="cs"/>
          <w:rtl/>
        </w:rPr>
        <w:t xml:space="preserve">אבל זה כסף קטן. </w:t>
      </w:r>
    </w:p>
    <w:p w14:paraId="3B3C9237" w14:textId="77777777" w:rsidR="00000000" w:rsidRDefault="00F01BE4">
      <w:pPr>
        <w:pStyle w:val="a"/>
        <w:rPr>
          <w:rFonts w:hint="cs"/>
          <w:rtl/>
        </w:rPr>
      </w:pPr>
    </w:p>
    <w:p w14:paraId="1DC22558" w14:textId="77777777" w:rsidR="00000000" w:rsidRDefault="00F01BE4">
      <w:pPr>
        <w:pStyle w:val="SpeakerCon"/>
        <w:rPr>
          <w:rtl/>
        </w:rPr>
      </w:pPr>
      <w:bookmarkStart w:id="291" w:name="FS000000478T29_09_2003_16_17_25C"/>
      <w:bookmarkEnd w:id="291"/>
      <w:r>
        <w:rPr>
          <w:rtl/>
        </w:rPr>
        <w:t>השר מאיר שטרית:</w:t>
      </w:r>
    </w:p>
    <w:p w14:paraId="3C1F60E2" w14:textId="77777777" w:rsidR="00000000" w:rsidRDefault="00F01BE4">
      <w:pPr>
        <w:pStyle w:val="a"/>
        <w:rPr>
          <w:rtl/>
        </w:rPr>
      </w:pPr>
    </w:p>
    <w:p w14:paraId="1AD4959F" w14:textId="77777777" w:rsidR="00000000" w:rsidRDefault="00F01BE4">
      <w:pPr>
        <w:pStyle w:val="a"/>
        <w:rPr>
          <w:rFonts w:hint="cs"/>
          <w:rtl/>
        </w:rPr>
      </w:pPr>
      <w:r>
        <w:rPr>
          <w:rFonts w:hint="cs"/>
          <w:rtl/>
        </w:rPr>
        <w:t>זה כסף גדול, זה מיליארד שקלים בשנה. אני חושב שאילו בא שר הבריאות ואמר שהם מוכנים להתייעל בתחום הזה ולהוציא חולים סיעודיים מבתי-חולים למיטות חולים סיעודיות, יתפנו לך מיטות אשפוז נוספות לקליטת חולים ככל שאתה רוצה. כשהמצב טוב ויש הרבה כסף, אין בעיה שכולם יפז</w:t>
      </w:r>
      <w:r>
        <w:rPr>
          <w:rFonts w:hint="cs"/>
          <w:rtl/>
        </w:rPr>
        <w:t xml:space="preserve">רו לכל עבר. המצב היום גרוע, ואם לא נתקן אותו לא יהיה אפשר להזיז את המשק. </w:t>
      </w:r>
    </w:p>
    <w:p w14:paraId="687CAE3B" w14:textId="77777777" w:rsidR="00000000" w:rsidRDefault="00F01BE4">
      <w:pPr>
        <w:pStyle w:val="a"/>
        <w:rPr>
          <w:rFonts w:hint="cs"/>
          <w:rtl/>
        </w:rPr>
      </w:pPr>
    </w:p>
    <w:p w14:paraId="1234F37D" w14:textId="77777777" w:rsidR="00000000" w:rsidRDefault="00F01BE4">
      <w:pPr>
        <w:pStyle w:val="a"/>
        <w:rPr>
          <w:rFonts w:hint="cs"/>
          <w:rtl/>
        </w:rPr>
      </w:pPr>
      <w:r>
        <w:rPr>
          <w:rFonts w:hint="cs"/>
          <w:rtl/>
        </w:rPr>
        <w:t xml:space="preserve">דבר אחרון, להתייחסות של חבר הכנסת רן כהן לגבי ההשקעות בתשתית: ההשקעות בתשתית השנה הן 20 מיליארד שקלים, ובשנה הבאה עוד 20 מיליארד שקלים, וכך התוכנית לחמש שנים. </w:t>
      </w:r>
    </w:p>
    <w:p w14:paraId="146DC506" w14:textId="77777777" w:rsidR="00000000" w:rsidRDefault="00F01BE4">
      <w:pPr>
        <w:pStyle w:val="a"/>
        <w:rPr>
          <w:rFonts w:hint="cs"/>
          <w:rtl/>
        </w:rPr>
      </w:pPr>
    </w:p>
    <w:p w14:paraId="522C3D03" w14:textId="77777777" w:rsidR="00000000" w:rsidRDefault="00F01BE4">
      <w:pPr>
        <w:pStyle w:val="ac"/>
        <w:rPr>
          <w:rtl/>
        </w:rPr>
      </w:pPr>
      <w:r>
        <w:rPr>
          <w:rFonts w:hint="eastAsia"/>
          <w:rtl/>
        </w:rPr>
        <w:t>רן</w:t>
      </w:r>
      <w:r>
        <w:rPr>
          <w:rtl/>
        </w:rPr>
        <w:t xml:space="preserve"> כהן (מרצ):</w:t>
      </w:r>
    </w:p>
    <w:p w14:paraId="062D8106" w14:textId="77777777" w:rsidR="00000000" w:rsidRDefault="00F01BE4">
      <w:pPr>
        <w:pStyle w:val="a"/>
        <w:rPr>
          <w:rFonts w:hint="cs"/>
          <w:rtl/>
        </w:rPr>
      </w:pPr>
    </w:p>
    <w:p w14:paraId="1ABB69FF" w14:textId="77777777" w:rsidR="00000000" w:rsidRDefault="00F01BE4">
      <w:pPr>
        <w:pStyle w:val="a"/>
        <w:rPr>
          <w:rFonts w:hint="cs"/>
          <w:rtl/>
        </w:rPr>
      </w:pPr>
      <w:r>
        <w:rPr>
          <w:rFonts w:hint="cs"/>
          <w:rtl/>
        </w:rPr>
        <w:t>כמה ז</w:t>
      </w:r>
      <w:r>
        <w:rPr>
          <w:rFonts w:hint="cs"/>
          <w:rtl/>
        </w:rPr>
        <w:t>ה יוצא בפועל בשנת 2003?</w:t>
      </w:r>
    </w:p>
    <w:p w14:paraId="22DE1290" w14:textId="77777777" w:rsidR="00000000" w:rsidRDefault="00F01BE4">
      <w:pPr>
        <w:pStyle w:val="a"/>
        <w:rPr>
          <w:rFonts w:hint="cs"/>
          <w:rtl/>
        </w:rPr>
      </w:pPr>
    </w:p>
    <w:p w14:paraId="3C7AD742" w14:textId="77777777" w:rsidR="00000000" w:rsidRDefault="00F01BE4">
      <w:pPr>
        <w:pStyle w:val="SpeakerCon"/>
        <w:rPr>
          <w:rtl/>
        </w:rPr>
      </w:pPr>
      <w:bookmarkStart w:id="292" w:name="FS000000478T29_09_2003_16_20_21C"/>
      <w:bookmarkEnd w:id="292"/>
      <w:r>
        <w:rPr>
          <w:rtl/>
        </w:rPr>
        <w:t>השר מאיר שטרית:</w:t>
      </w:r>
    </w:p>
    <w:p w14:paraId="4FA0DA9D" w14:textId="77777777" w:rsidR="00000000" w:rsidRDefault="00F01BE4">
      <w:pPr>
        <w:pStyle w:val="a"/>
        <w:rPr>
          <w:rtl/>
        </w:rPr>
      </w:pPr>
    </w:p>
    <w:p w14:paraId="68EF987E" w14:textId="77777777" w:rsidR="00000000" w:rsidRDefault="00F01BE4">
      <w:pPr>
        <w:pStyle w:val="a"/>
        <w:rPr>
          <w:rFonts w:hint="cs"/>
          <w:rtl/>
        </w:rPr>
      </w:pPr>
      <w:r>
        <w:rPr>
          <w:rFonts w:hint="cs"/>
          <w:rtl/>
        </w:rPr>
        <w:t>השנה ינוצל כל התקציב. השנה, לצערי הרב, נוצר גם מצב שביצעו מעל התקציב, כיוון שהסתבר שבתחום התחבורה חתמו חוזים שמחייבים כבר לשנה הבאה מעל לתקציב המאושר. בשנה הבאה הרעיון הוא, שמתוך 20 מיליארד השקלים, 6.3 מיליארדי שקל</w:t>
      </w:r>
      <w:r>
        <w:rPr>
          <w:rFonts w:hint="cs"/>
          <w:rtl/>
        </w:rPr>
        <w:t xml:space="preserve">ים מתוקצבים בתקציב המדינה, ועוד 14 מיליארד שקלים יגויסו ממקורות חוץ. זה שהורדנו את איגרות החוב המיועדות ולא ממחזרים את האיגרות לקופות הפנסיה, זה יביא אותם לכך שהם יוכלו להשקיע בפרויקט לתשתית עם תשואה לא פחות טובה מזו של הממשלה. </w:t>
      </w:r>
    </w:p>
    <w:p w14:paraId="4ABA0359" w14:textId="77777777" w:rsidR="00000000" w:rsidRDefault="00F01BE4">
      <w:pPr>
        <w:pStyle w:val="a"/>
        <w:rPr>
          <w:rFonts w:hint="cs"/>
          <w:color w:val="0000FF"/>
          <w:szCs w:val="28"/>
          <w:rtl/>
        </w:rPr>
      </w:pPr>
    </w:p>
    <w:p w14:paraId="5D1F448C" w14:textId="77777777" w:rsidR="00000000" w:rsidRDefault="00F01BE4">
      <w:pPr>
        <w:pStyle w:val="a"/>
        <w:rPr>
          <w:rFonts w:hint="cs"/>
          <w:rtl/>
        </w:rPr>
      </w:pPr>
      <w:r>
        <w:rPr>
          <w:rFonts w:hint="cs"/>
          <w:rtl/>
        </w:rPr>
        <w:t>לכן, הכסף הזה יגויס לשוק ה</w:t>
      </w:r>
      <w:r>
        <w:rPr>
          <w:rFonts w:hint="cs"/>
          <w:rtl/>
        </w:rPr>
        <w:t>פרטי. בכך שהממשלה מורידה את הידיים שלה משוק איגרות החוב ומאלצת את כל קופות הפנסיה והגמל לקנות איגרות חוב - בכך אנחנו משנים עכשיו את הגישה -  ישתחרר כסף לשוק הפרטי. אם יש היום מכשלה לשוק הפרטי לגבי ביצוע פרויקט לתשתית, היא רק אחת - חוסר היכולת שלו לגייס כסף</w:t>
      </w:r>
      <w:r>
        <w:rPr>
          <w:rFonts w:hint="cs"/>
          <w:rtl/>
        </w:rPr>
        <w:t>. לצערי הרב, בנקים עולמיים בעולם לא מוכנים היום לממן חברות ישראליות שפועלות בארץ, כי הם רואים את ישראל ברמת סיכון בגלל המצב המלחמתי שאנו נתונים בו. לעומת זאת, הם מוכנים לממן כל חברה כזאת שעובדת למשל באירופה, אותן חברות, אותם אנשים. אנחנו מנסים לשנות את זה.</w:t>
      </w:r>
      <w:r>
        <w:rPr>
          <w:rFonts w:hint="cs"/>
          <w:rtl/>
        </w:rPr>
        <w:t xml:space="preserve"> </w:t>
      </w:r>
    </w:p>
    <w:p w14:paraId="13959930" w14:textId="77777777" w:rsidR="00000000" w:rsidRDefault="00F01BE4">
      <w:pPr>
        <w:pStyle w:val="a"/>
        <w:rPr>
          <w:rFonts w:hint="cs"/>
          <w:rtl/>
        </w:rPr>
      </w:pPr>
    </w:p>
    <w:p w14:paraId="6D22703F" w14:textId="77777777" w:rsidR="00000000" w:rsidRDefault="00F01BE4">
      <w:pPr>
        <w:pStyle w:val="ac"/>
        <w:rPr>
          <w:rtl/>
        </w:rPr>
      </w:pPr>
      <w:r>
        <w:rPr>
          <w:rFonts w:hint="eastAsia"/>
          <w:rtl/>
        </w:rPr>
        <w:t>רן</w:t>
      </w:r>
      <w:r>
        <w:rPr>
          <w:rtl/>
        </w:rPr>
        <w:t xml:space="preserve"> כהן (מרצ):</w:t>
      </w:r>
    </w:p>
    <w:p w14:paraId="5D39085C" w14:textId="77777777" w:rsidR="00000000" w:rsidRDefault="00F01BE4">
      <w:pPr>
        <w:pStyle w:val="a"/>
        <w:rPr>
          <w:rFonts w:hint="cs"/>
          <w:rtl/>
        </w:rPr>
      </w:pPr>
    </w:p>
    <w:p w14:paraId="7002ABC7" w14:textId="77777777" w:rsidR="00000000" w:rsidRDefault="00F01BE4">
      <w:pPr>
        <w:pStyle w:val="a"/>
        <w:rPr>
          <w:rFonts w:hint="cs"/>
          <w:rtl/>
        </w:rPr>
      </w:pPr>
      <w:r>
        <w:rPr>
          <w:rFonts w:hint="cs"/>
          <w:rtl/>
        </w:rPr>
        <w:t>- - -</w:t>
      </w:r>
    </w:p>
    <w:p w14:paraId="3184E2E3" w14:textId="77777777" w:rsidR="00000000" w:rsidRDefault="00F01BE4">
      <w:pPr>
        <w:pStyle w:val="a"/>
        <w:rPr>
          <w:rFonts w:hint="cs"/>
          <w:rtl/>
        </w:rPr>
      </w:pPr>
    </w:p>
    <w:p w14:paraId="5200E007" w14:textId="77777777" w:rsidR="00000000" w:rsidRDefault="00F01BE4">
      <w:pPr>
        <w:pStyle w:val="SpeakerCon"/>
        <w:rPr>
          <w:rtl/>
        </w:rPr>
      </w:pPr>
      <w:bookmarkStart w:id="293" w:name="FS000000478T29_09_2003_15_14_00"/>
      <w:bookmarkEnd w:id="293"/>
      <w:r>
        <w:rPr>
          <w:rFonts w:hint="eastAsia"/>
          <w:rtl/>
        </w:rPr>
        <w:t>השר</w:t>
      </w:r>
      <w:r>
        <w:rPr>
          <w:rtl/>
        </w:rPr>
        <w:t xml:space="preserve"> מאיר שטרית:</w:t>
      </w:r>
    </w:p>
    <w:p w14:paraId="069F43EA" w14:textId="77777777" w:rsidR="00000000" w:rsidRDefault="00F01BE4">
      <w:pPr>
        <w:pStyle w:val="a"/>
        <w:rPr>
          <w:rFonts w:hint="cs"/>
          <w:rtl/>
        </w:rPr>
      </w:pPr>
    </w:p>
    <w:p w14:paraId="26FD138B" w14:textId="77777777" w:rsidR="00000000" w:rsidRDefault="00F01BE4">
      <w:pPr>
        <w:pStyle w:val="a"/>
        <w:rPr>
          <w:rFonts w:hint="cs"/>
          <w:rtl/>
        </w:rPr>
      </w:pPr>
      <w:r>
        <w:rPr>
          <w:rFonts w:hint="cs"/>
          <w:rtl/>
        </w:rPr>
        <w:t xml:space="preserve">אני מסכים, ואני רוצה לומר את זה בצורה הכי ישרה, חבר הכנסת ברכה, גם לך. אין שום ספק בעיני שיש קשר הדוק וישר בין המצב הביטחוני הפנימי בישראל לבין המצב הכלכלי. אילו היה לנו שלום, אילו היה שקט, הכלכלה הישראלית והכלכלה </w:t>
      </w:r>
      <w:r>
        <w:rPr>
          <w:rFonts w:hint="cs"/>
          <w:rtl/>
        </w:rPr>
        <w:t>הפלסטינית היו צומחות בקצב אדיר לשמים.</w:t>
      </w:r>
    </w:p>
    <w:p w14:paraId="55E3836D" w14:textId="77777777" w:rsidR="00000000" w:rsidRDefault="00F01BE4">
      <w:pPr>
        <w:pStyle w:val="a"/>
        <w:rPr>
          <w:rFonts w:hint="cs"/>
          <w:rtl/>
        </w:rPr>
      </w:pPr>
    </w:p>
    <w:p w14:paraId="1435D4D3" w14:textId="77777777" w:rsidR="00000000" w:rsidRDefault="00F01BE4">
      <w:pPr>
        <w:pStyle w:val="a"/>
        <w:rPr>
          <w:rFonts w:hint="cs"/>
          <w:rtl/>
        </w:rPr>
      </w:pPr>
      <w:r>
        <w:rPr>
          <w:rFonts w:hint="cs"/>
          <w:rtl/>
        </w:rPr>
        <w:t>אני רוצה להביא שני נתונים מעניינים, אדוני היושב-ראש. בחודשי</w:t>
      </w:r>
      <w:r>
        <w:rPr>
          <w:rtl/>
        </w:rPr>
        <w:t xml:space="preserve"> </w:t>
      </w:r>
      <w:r>
        <w:rPr>
          <w:rFonts w:hint="cs"/>
          <w:rtl/>
        </w:rPr>
        <w:t>ה"הודנה", או ההפסקה, הפעילות הכלכלית במשק הישראלי באה לידי ביטוי מיידי. במשק הפלסטיני הפעילות גדלה פי-שניים בחודשיים האלה; פי-שניים. לכן תחשוב רגע, אם היתה ב</w:t>
      </w:r>
      <w:r>
        <w:rPr>
          <w:rFonts w:hint="cs"/>
          <w:rtl/>
        </w:rPr>
        <w:t>אמת תקופה ארוכה של שקט - - -</w:t>
      </w:r>
    </w:p>
    <w:p w14:paraId="70326F87" w14:textId="77777777" w:rsidR="00000000" w:rsidRDefault="00F01BE4">
      <w:pPr>
        <w:pStyle w:val="a"/>
        <w:rPr>
          <w:rFonts w:hint="cs"/>
          <w:rtl/>
        </w:rPr>
      </w:pPr>
    </w:p>
    <w:p w14:paraId="59ED75D1" w14:textId="77777777" w:rsidR="00000000" w:rsidRDefault="00F01BE4">
      <w:pPr>
        <w:pStyle w:val="ac"/>
        <w:rPr>
          <w:rtl/>
        </w:rPr>
      </w:pPr>
      <w:r>
        <w:rPr>
          <w:rFonts w:hint="eastAsia"/>
          <w:rtl/>
        </w:rPr>
        <w:t>מוחמד</w:t>
      </w:r>
      <w:r>
        <w:rPr>
          <w:rtl/>
        </w:rPr>
        <w:t xml:space="preserve"> ברכה (חד"ש-תע"ל):</w:t>
      </w:r>
    </w:p>
    <w:p w14:paraId="05CDC2CC" w14:textId="77777777" w:rsidR="00000000" w:rsidRDefault="00F01BE4">
      <w:pPr>
        <w:pStyle w:val="a"/>
        <w:rPr>
          <w:rFonts w:hint="cs"/>
          <w:rtl/>
        </w:rPr>
      </w:pPr>
    </w:p>
    <w:p w14:paraId="41B6C6DA" w14:textId="77777777" w:rsidR="00000000" w:rsidRDefault="00F01BE4">
      <w:pPr>
        <w:pStyle w:val="a"/>
        <w:rPr>
          <w:rFonts w:hint="cs"/>
          <w:rtl/>
        </w:rPr>
      </w:pPr>
      <w:r>
        <w:rPr>
          <w:rFonts w:hint="cs"/>
          <w:rtl/>
        </w:rPr>
        <w:t xml:space="preserve">תעשו משהו. </w:t>
      </w:r>
    </w:p>
    <w:p w14:paraId="1BF7829F" w14:textId="77777777" w:rsidR="00000000" w:rsidRDefault="00F01BE4">
      <w:pPr>
        <w:pStyle w:val="a"/>
        <w:rPr>
          <w:rFonts w:hint="cs"/>
          <w:rtl/>
        </w:rPr>
      </w:pPr>
    </w:p>
    <w:p w14:paraId="015AD70C" w14:textId="77777777" w:rsidR="00000000" w:rsidRDefault="00F01BE4">
      <w:pPr>
        <w:pStyle w:val="SpeakerCon"/>
        <w:rPr>
          <w:rtl/>
        </w:rPr>
      </w:pPr>
      <w:bookmarkStart w:id="294" w:name="FS000000478T29_09_2003_15_16_20C"/>
      <w:bookmarkEnd w:id="294"/>
      <w:r>
        <w:rPr>
          <w:rtl/>
        </w:rPr>
        <w:t>השר מאיר שטרית:</w:t>
      </w:r>
    </w:p>
    <w:p w14:paraId="14F88D33" w14:textId="77777777" w:rsidR="00000000" w:rsidRDefault="00F01BE4">
      <w:pPr>
        <w:pStyle w:val="a"/>
        <w:rPr>
          <w:rtl/>
        </w:rPr>
      </w:pPr>
    </w:p>
    <w:p w14:paraId="1E4DACF4" w14:textId="77777777" w:rsidR="00000000" w:rsidRDefault="00F01BE4">
      <w:pPr>
        <w:pStyle w:val="a"/>
        <w:rPr>
          <w:rFonts w:hint="cs"/>
          <w:rtl/>
        </w:rPr>
      </w:pPr>
      <w:r>
        <w:rPr>
          <w:rFonts w:hint="cs"/>
          <w:rtl/>
        </w:rPr>
        <w:t xml:space="preserve">אדרבה, רק שצריך לעשות דבר אחד, שהאחראים על כך באמת יילחמו ויפסיקו את הטרור, זה הכול. זו המכשלה העיקרית. </w:t>
      </w:r>
    </w:p>
    <w:p w14:paraId="24F0E04D" w14:textId="77777777" w:rsidR="00000000" w:rsidRDefault="00F01BE4">
      <w:pPr>
        <w:pStyle w:val="a"/>
        <w:rPr>
          <w:rFonts w:hint="cs"/>
          <w:rtl/>
        </w:rPr>
      </w:pPr>
    </w:p>
    <w:p w14:paraId="47D9A906" w14:textId="77777777" w:rsidR="00000000" w:rsidRDefault="00F01BE4">
      <w:pPr>
        <w:pStyle w:val="ac"/>
        <w:rPr>
          <w:rtl/>
        </w:rPr>
      </w:pPr>
      <w:r>
        <w:rPr>
          <w:rFonts w:hint="eastAsia"/>
          <w:rtl/>
        </w:rPr>
        <w:t>עבד</w:t>
      </w:r>
      <w:r>
        <w:rPr>
          <w:rtl/>
        </w:rPr>
        <w:t>-אלמאלכ דהאמשה (רע"ם):</w:t>
      </w:r>
    </w:p>
    <w:p w14:paraId="04363279" w14:textId="77777777" w:rsidR="00000000" w:rsidRDefault="00F01BE4">
      <w:pPr>
        <w:pStyle w:val="a"/>
        <w:rPr>
          <w:rFonts w:hint="cs"/>
          <w:rtl/>
        </w:rPr>
      </w:pPr>
    </w:p>
    <w:p w14:paraId="2E3AFB50" w14:textId="77777777" w:rsidR="00000000" w:rsidRDefault="00F01BE4">
      <w:pPr>
        <w:pStyle w:val="a"/>
        <w:rPr>
          <w:rFonts w:hint="cs"/>
          <w:rtl/>
        </w:rPr>
      </w:pPr>
      <w:r>
        <w:rPr>
          <w:rFonts w:hint="cs"/>
          <w:rtl/>
        </w:rPr>
        <w:t>- - -  מה הממשלה הזאת עושה?</w:t>
      </w:r>
    </w:p>
    <w:p w14:paraId="27C7FE1C" w14:textId="77777777" w:rsidR="00000000" w:rsidRDefault="00F01BE4">
      <w:pPr>
        <w:pStyle w:val="a"/>
        <w:rPr>
          <w:rFonts w:hint="cs"/>
          <w:rtl/>
        </w:rPr>
      </w:pPr>
    </w:p>
    <w:p w14:paraId="3E6C4E0A" w14:textId="77777777" w:rsidR="00000000" w:rsidRDefault="00F01BE4">
      <w:pPr>
        <w:pStyle w:val="SpeakerCon"/>
        <w:rPr>
          <w:rtl/>
        </w:rPr>
      </w:pPr>
      <w:bookmarkStart w:id="295" w:name="FS000000478T29_09_2003_15_17_40C"/>
      <w:bookmarkEnd w:id="295"/>
    </w:p>
    <w:p w14:paraId="5BFAB59D" w14:textId="77777777" w:rsidR="00000000" w:rsidRDefault="00F01BE4">
      <w:pPr>
        <w:pStyle w:val="SpeakerCon"/>
        <w:rPr>
          <w:rtl/>
        </w:rPr>
      </w:pPr>
      <w:r>
        <w:rPr>
          <w:rtl/>
        </w:rPr>
        <w:t>השר מאיר</w:t>
      </w:r>
      <w:r>
        <w:rPr>
          <w:rtl/>
        </w:rPr>
        <w:t xml:space="preserve"> שטרית:</w:t>
      </w:r>
    </w:p>
    <w:p w14:paraId="3C163C06" w14:textId="77777777" w:rsidR="00000000" w:rsidRDefault="00F01BE4">
      <w:pPr>
        <w:pStyle w:val="a"/>
        <w:rPr>
          <w:rtl/>
        </w:rPr>
      </w:pPr>
    </w:p>
    <w:p w14:paraId="3C0992EA" w14:textId="77777777" w:rsidR="00000000" w:rsidRDefault="00F01BE4">
      <w:pPr>
        <w:pStyle w:val="a"/>
        <w:rPr>
          <w:rFonts w:hint="cs"/>
          <w:rtl/>
        </w:rPr>
      </w:pPr>
      <w:r>
        <w:rPr>
          <w:rFonts w:hint="cs"/>
          <w:rtl/>
        </w:rPr>
        <w:t xml:space="preserve">חבר הכנסת דהאמשה, האחריות של ראשי השלטון הפלסטיני, היום אבו-עלא, אתמול היה אבו-מאזן, האחריות הראשונה במעלה, התפקיד היחיד האלמנטרי והראשוני - להפסיק את פעילות הטרור נגד ישראל. אילו היו הם עושים את זה, מזמן היינו אחרי כל הבעיות. אני חושב שזו המכשלה </w:t>
      </w:r>
      <w:r>
        <w:rPr>
          <w:rFonts w:hint="cs"/>
          <w:rtl/>
        </w:rPr>
        <w:t xml:space="preserve">המרכזית. </w:t>
      </w:r>
    </w:p>
    <w:p w14:paraId="5655E197" w14:textId="77777777" w:rsidR="00000000" w:rsidRDefault="00F01BE4">
      <w:pPr>
        <w:pStyle w:val="a"/>
        <w:rPr>
          <w:rFonts w:hint="cs"/>
          <w:rtl/>
        </w:rPr>
      </w:pPr>
    </w:p>
    <w:p w14:paraId="37BC3BBE" w14:textId="77777777" w:rsidR="00000000" w:rsidRDefault="00F01BE4">
      <w:pPr>
        <w:pStyle w:val="a"/>
        <w:rPr>
          <w:rFonts w:hint="cs"/>
          <w:rtl/>
        </w:rPr>
      </w:pPr>
      <w:r>
        <w:rPr>
          <w:rFonts w:hint="cs"/>
          <w:rtl/>
        </w:rPr>
        <w:t>זו הסיבה, אגב, על-פי נוסח הצעתו של חבר הכנסת נסים דהן, או לפי הצעתו הקודמת של חבר הכנסת רוני בר-און, שערפאת הוא באמת מכשול לשלום. הוא לא רק המכשול, אלא לדעתי הוא המכשול העיקרי לשלום. כי אם היה חופש פעולה לאבו-מאזן, או מחר לאבו-עלא, לפעול עם שליט</w:t>
      </w:r>
      <w:r>
        <w:rPr>
          <w:rFonts w:hint="cs"/>
          <w:rtl/>
        </w:rPr>
        <w:t>ה בכוחות הביטחון של הרשות הפלסטינית, והיה ניתן להם חופש פעולה כדי להפסיק את פעולות הטרור, אולי היו מצליחים והיו מפסיקים את כל מעגל הדמים הזה שאנחנו נתונים בו.</w:t>
      </w:r>
    </w:p>
    <w:p w14:paraId="4B4CB25A" w14:textId="77777777" w:rsidR="00000000" w:rsidRDefault="00F01BE4">
      <w:pPr>
        <w:pStyle w:val="a"/>
        <w:rPr>
          <w:rFonts w:hint="cs"/>
          <w:rtl/>
        </w:rPr>
      </w:pPr>
    </w:p>
    <w:p w14:paraId="586307BA" w14:textId="77777777" w:rsidR="00000000" w:rsidRDefault="00F01BE4">
      <w:pPr>
        <w:pStyle w:val="ac"/>
        <w:rPr>
          <w:rtl/>
        </w:rPr>
      </w:pPr>
      <w:r>
        <w:rPr>
          <w:rFonts w:hint="eastAsia"/>
          <w:rtl/>
        </w:rPr>
        <w:t>עבד</w:t>
      </w:r>
      <w:r>
        <w:rPr>
          <w:rtl/>
        </w:rPr>
        <w:t>-אלמאלכ דהאמשה (רע"ם):</w:t>
      </w:r>
    </w:p>
    <w:p w14:paraId="6A2C4D06" w14:textId="77777777" w:rsidR="00000000" w:rsidRDefault="00F01BE4">
      <w:pPr>
        <w:pStyle w:val="a"/>
        <w:rPr>
          <w:rFonts w:hint="cs"/>
          <w:rtl/>
        </w:rPr>
      </w:pPr>
    </w:p>
    <w:p w14:paraId="4093D2F2" w14:textId="77777777" w:rsidR="00000000" w:rsidRDefault="00F01BE4">
      <w:pPr>
        <w:pStyle w:val="a"/>
        <w:rPr>
          <w:rFonts w:hint="cs"/>
          <w:rtl/>
        </w:rPr>
      </w:pPr>
      <w:r>
        <w:rPr>
          <w:rFonts w:hint="cs"/>
          <w:rtl/>
        </w:rPr>
        <w:t>- - -</w:t>
      </w:r>
    </w:p>
    <w:p w14:paraId="021059BF" w14:textId="77777777" w:rsidR="00000000" w:rsidRDefault="00F01BE4">
      <w:pPr>
        <w:pStyle w:val="a"/>
        <w:rPr>
          <w:rFonts w:hint="cs"/>
          <w:rtl/>
        </w:rPr>
      </w:pPr>
    </w:p>
    <w:p w14:paraId="484FA0F8" w14:textId="77777777" w:rsidR="00000000" w:rsidRDefault="00F01BE4">
      <w:pPr>
        <w:pStyle w:val="SpeakerCon"/>
        <w:rPr>
          <w:rtl/>
        </w:rPr>
      </w:pPr>
      <w:bookmarkStart w:id="296" w:name="FS000000478T29_09_2003_15_20_28C"/>
      <w:bookmarkEnd w:id="296"/>
      <w:r>
        <w:rPr>
          <w:rtl/>
        </w:rPr>
        <w:t>השר מאיר שטרית:</w:t>
      </w:r>
    </w:p>
    <w:p w14:paraId="31DF26DC" w14:textId="77777777" w:rsidR="00000000" w:rsidRDefault="00F01BE4">
      <w:pPr>
        <w:pStyle w:val="a"/>
        <w:rPr>
          <w:rtl/>
        </w:rPr>
      </w:pPr>
    </w:p>
    <w:p w14:paraId="58E28B74" w14:textId="77777777" w:rsidR="00000000" w:rsidRDefault="00F01BE4">
      <w:pPr>
        <w:pStyle w:val="a"/>
        <w:rPr>
          <w:rFonts w:hint="cs"/>
          <w:rtl/>
        </w:rPr>
      </w:pPr>
      <w:r>
        <w:rPr>
          <w:rFonts w:hint="cs"/>
          <w:rtl/>
        </w:rPr>
        <w:t xml:space="preserve">מאה אחוז, אבל נראה את המאמצים האלה. </w:t>
      </w:r>
    </w:p>
    <w:p w14:paraId="060CD090" w14:textId="77777777" w:rsidR="00000000" w:rsidRDefault="00F01BE4">
      <w:pPr>
        <w:pStyle w:val="a"/>
        <w:rPr>
          <w:rFonts w:hint="cs"/>
          <w:rtl/>
        </w:rPr>
      </w:pPr>
    </w:p>
    <w:p w14:paraId="34A9DB9C" w14:textId="77777777" w:rsidR="00000000" w:rsidRDefault="00F01BE4">
      <w:pPr>
        <w:pStyle w:val="a"/>
        <w:rPr>
          <w:rFonts w:hint="cs"/>
          <w:rtl/>
        </w:rPr>
      </w:pPr>
      <w:r>
        <w:rPr>
          <w:rFonts w:hint="cs"/>
          <w:rtl/>
        </w:rPr>
        <w:t>חבר הכנ</w:t>
      </w:r>
      <w:r>
        <w:rPr>
          <w:rFonts w:hint="cs"/>
          <w:rtl/>
        </w:rPr>
        <w:t xml:space="preserve">סת דהאמשה, אם היו נעשים מאמצים על-ידי האנשים הרלוונטיים ברשות, שרואים אותם, גם אם הם לא מצליחים במאה אחוז, לפחות היינו רואים שהם עושים והם משתדלים, אבל אם לא נעשות שום פעולות קונקרטיות להפסיק את הטרור, למי אפשר לבוא בטענות? </w:t>
      </w:r>
    </w:p>
    <w:p w14:paraId="735ACB75" w14:textId="77777777" w:rsidR="00000000" w:rsidRDefault="00F01BE4">
      <w:pPr>
        <w:pStyle w:val="a"/>
        <w:rPr>
          <w:rFonts w:hint="cs"/>
          <w:rtl/>
        </w:rPr>
      </w:pPr>
    </w:p>
    <w:p w14:paraId="7D3C34E5" w14:textId="77777777" w:rsidR="00000000" w:rsidRDefault="00F01BE4">
      <w:pPr>
        <w:pStyle w:val="a"/>
        <w:rPr>
          <w:rFonts w:hint="cs"/>
          <w:rtl/>
        </w:rPr>
      </w:pPr>
      <w:r>
        <w:rPr>
          <w:rFonts w:hint="cs"/>
          <w:rtl/>
        </w:rPr>
        <w:t>לכן אני חושב, למרות העובדה שיש</w:t>
      </w:r>
      <w:r>
        <w:rPr>
          <w:rFonts w:hint="cs"/>
          <w:rtl/>
        </w:rPr>
        <w:t xml:space="preserve"> קשר ישיר וחד-משמעי בין השקט הביטחוני לבין הכלכלה - אנחנו באמת מקווים ומייחלים, זה מה שאני מאחל לשנה הבאה, אדוני היושב-ראש, אפילו שתחזית הצמיחה שלנו היא 2.5% ושל הבנק העולמי היא רק 2.1%, אני מאחל לעצמנו שהשנה הבאה תהיה שנה של שקט ושל שלום. ואם כך יהיה, אדו</w:t>
      </w:r>
      <w:r>
        <w:rPr>
          <w:rFonts w:hint="cs"/>
          <w:rtl/>
        </w:rPr>
        <w:t>ני היושב-ראש, אין לי שום ספק שלא יהיה לי ויכוח, לא עם חבר הכנסת רן כהן ולא עם חבר הכנסת דהן ולא עם חבר הכנסת ברכה על תקציבים, כיוון שברגע שיש צמיחה במשק, מייד יש גידול דרסטי בהכנסות המדינה. ואם יש גידול בהכנסות המדינה, יש למדינה אפשרות לתת הרבה יותר לאזרחי</w:t>
      </w:r>
      <w:r>
        <w:rPr>
          <w:rFonts w:hint="cs"/>
          <w:rtl/>
        </w:rPr>
        <w:t xml:space="preserve">ם. הא בהא תליא. אני מאחל לכולנו שנה טובה. </w:t>
      </w:r>
    </w:p>
    <w:p w14:paraId="09C63CE4" w14:textId="77777777" w:rsidR="00000000" w:rsidRDefault="00F01BE4">
      <w:pPr>
        <w:pStyle w:val="a"/>
        <w:rPr>
          <w:rFonts w:hint="cs"/>
          <w:rtl/>
        </w:rPr>
      </w:pPr>
    </w:p>
    <w:p w14:paraId="151AA882" w14:textId="77777777" w:rsidR="00000000" w:rsidRDefault="00F01BE4">
      <w:pPr>
        <w:pStyle w:val="ad"/>
        <w:rPr>
          <w:rtl/>
        </w:rPr>
      </w:pPr>
      <w:r>
        <w:rPr>
          <w:rtl/>
        </w:rPr>
        <w:t>היו"ר ראובן ריבלין:</w:t>
      </w:r>
    </w:p>
    <w:p w14:paraId="3ABF471D" w14:textId="77777777" w:rsidR="00000000" w:rsidRDefault="00F01BE4">
      <w:pPr>
        <w:pStyle w:val="a"/>
        <w:rPr>
          <w:rtl/>
        </w:rPr>
      </w:pPr>
    </w:p>
    <w:p w14:paraId="5717ECBD" w14:textId="77777777" w:rsidR="00000000" w:rsidRDefault="00F01BE4">
      <w:pPr>
        <w:pStyle w:val="a"/>
        <w:rPr>
          <w:rFonts w:hint="cs"/>
          <w:rtl/>
        </w:rPr>
      </w:pPr>
      <w:r>
        <w:rPr>
          <w:rFonts w:hint="cs"/>
          <w:rtl/>
        </w:rPr>
        <w:t xml:space="preserve">תודה רבה לשר. אדוני כמובן מבקש מהם להסתפק בהודעתו, וכמובן, חבר הכנסת דהן לא מסכים, חבר הכנסת ברכה לא מסכים. </w:t>
      </w:r>
    </w:p>
    <w:p w14:paraId="4BE1FA42" w14:textId="77777777" w:rsidR="00000000" w:rsidRDefault="00F01BE4">
      <w:pPr>
        <w:pStyle w:val="a"/>
        <w:rPr>
          <w:rFonts w:hint="cs"/>
          <w:rtl/>
        </w:rPr>
      </w:pPr>
    </w:p>
    <w:p w14:paraId="374A8986" w14:textId="77777777" w:rsidR="00000000" w:rsidRDefault="00F01BE4">
      <w:pPr>
        <w:pStyle w:val="ac"/>
        <w:rPr>
          <w:rtl/>
        </w:rPr>
      </w:pPr>
      <w:r>
        <w:rPr>
          <w:rFonts w:hint="eastAsia"/>
          <w:rtl/>
        </w:rPr>
        <w:t>מוחמד</w:t>
      </w:r>
      <w:r>
        <w:rPr>
          <w:rtl/>
        </w:rPr>
        <w:t xml:space="preserve"> ברכה (חד"ש-תע"ל):</w:t>
      </w:r>
    </w:p>
    <w:p w14:paraId="418AA176" w14:textId="77777777" w:rsidR="00000000" w:rsidRDefault="00F01BE4">
      <w:pPr>
        <w:pStyle w:val="a"/>
        <w:rPr>
          <w:rFonts w:hint="cs"/>
          <w:rtl/>
        </w:rPr>
      </w:pPr>
    </w:p>
    <w:p w14:paraId="7E610627" w14:textId="77777777" w:rsidR="00000000" w:rsidRDefault="00F01BE4">
      <w:pPr>
        <w:pStyle w:val="a"/>
        <w:rPr>
          <w:rFonts w:hint="cs"/>
          <w:rtl/>
        </w:rPr>
      </w:pPr>
      <w:r>
        <w:rPr>
          <w:rFonts w:hint="cs"/>
          <w:rtl/>
        </w:rPr>
        <w:t>הוא לא ביקש.</w:t>
      </w:r>
    </w:p>
    <w:p w14:paraId="6B3601A6" w14:textId="77777777" w:rsidR="00000000" w:rsidRDefault="00F01BE4">
      <w:pPr>
        <w:pStyle w:val="a"/>
        <w:rPr>
          <w:rFonts w:hint="cs"/>
          <w:rtl/>
        </w:rPr>
      </w:pPr>
    </w:p>
    <w:p w14:paraId="11EA2456" w14:textId="77777777" w:rsidR="00000000" w:rsidRDefault="00F01BE4">
      <w:pPr>
        <w:pStyle w:val="ad"/>
        <w:rPr>
          <w:rtl/>
        </w:rPr>
      </w:pPr>
      <w:r>
        <w:rPr>
          <w:rtl/>
        </w:rPr>
        <w:t>היו"ר ראובן ריבלין:</w:t>
      </w:r>
    </w:p>
    <w:p w14:paraId="5E80A16D" w14:textId="77777777" w:rsidR="00000000" w:rsidRDefault="00F01BE4">
      <w:pPr>
        <w:pStyle w:val="a"/>
        <w:rPr>
          <w:rtl/>
        </w:rPr>
      </w:pPr>
    </w:p>
    <w:p w14:paraId="07BDB68E" w14:textId="77777777" w:rsidR="00000000" w:rsidRDefault="00F01BE4">
      <w:pPr>
        <w:pStyle w:val="a"/>
        <w:rPr>
          <w:rFonts w:hint="cs"/>
          <w:rtl/>
        </w:rPr>
      </w:pPr>
      <w:r>
        <w:rPr>
          <w:rFonts w:hint="cs"/>
          <w:rtl/>
        </w:rPr>
        <w:t>לא אכפת לי שיהיה דיון</w:t>
      </w:r>
      <w:r>
        <w:rPr>
          <w:rFonts w:hint="cs"/>
          <w:rtl/>
        </w:rPr>
        <w:t xml:space="preserve"> במליאה, רק הוא מבקש. חבר הכנסת ברכה, אדוני לא מסכים. חבר הכנסת כהן, אדוני לא מסכים. חבר הכנסת דהן, אדוני לא מסכים. חבר הכנסת בר-און? </w:t>
      </w:r>
    </w:p>
    <w:p w14:paraId="141124E7" w14:textId="77777777" w:rsidR="00000000" w:rsidRDefault="00F01BE4">
      <w:pPr>
        <w:pStyle w:val="a"/>
        <w:rPr>
          <w:rFonts w:hint="cs"/>
          <w:rtl/>
        </w:rPr>
      </w:pPr>
    </w:p>
    <w:p w14:paraId="70C1780C" w14:textId="77777777" w:rsidR="00000000" w:rsidRDefault="00F01BE4">
      <w:pPr>
        <w:pStyle w:val="ac"/>
        <w:rPr>
          <w:rtl/>
        </w:rPr>
      </w:pPr>
      <w:r>
        <w:rPr>
          <w:rFonts w:hint="eastAsia"/>
          <w:rtl/>
        </w:rPr>
        <w:t>רוני</w:t>
      </w:r>
      <w:r>
        <w:rPr>
          <w:rtl/>
        </w:rPr>
        <w:t xml:space="preserve"> בר-און (הליכוד):</w:t>
      </w:r>
    </w:p>
    <w:p w14:paraId="49276529" w14:textId="77777777" w:rsidR="00000000" w:rsidRDefault="00F01BE4">
      <w:pPr>
        <w:pStyle w:val="a"/>
        <w:rPr>
          <w:rFonts w:hint="cs"/>
          <w:rtl/>
        </w:rPr>
      </w:pPr>
    </w:p>
    <w:p w14:paraId="0760B907" w14:textId="77777777" w:rsidR="00000000" w:rsidRDefault="00F01BE4">
      <w:pPr>
        <w:pStyle w:val="a"/>
        <w:rPr>
          <w:rFonts w:hint="cs"/>
          <w:rtl/>
        </w:rPr>
      </w:pPr>
      <w:r>
        <w:rPr>
          <w:rFonts w:hint="cs"/>
          <w:rtl/>
        </w:rPr>
        <w:t xml:space="preserve">מסכים. </w:t>
      </w:r>
    </w:p>
    <w:p w14:paraId="24A700EF" w14:textId="77777777" w:rsidR="00000000" w:rsidRDefault="00F01BE4">
      <w:pPr>
        <w:pStyle w:val="a"/>
        <w:rPr>
          <w:rFonts w:hint="cs"/>
          <w:rtl/>
        </w:rPr>
      </w:pPr>
    </w:p>
    <w:p w14:paraId="35DB9DED" w14:textId="77777777" w:rsidR="00000000" w:rsidRDefault="00F01BE4">
      <w:pPr>
        <w:pStyle w:val="ad"/>
        <w:rPr>
          <w:rtl/>
        </w:rPr>
      </w:pPr>
      <w:r>
        <w:rPr>
          <w:rtl/>
        </w:rPr>
        <w:t>היו"ר ראובן ריבלין:</w:t>
      </w:r>
    </w:p>
    <w:p w14:paraId="4546636A" w14:textId="77777777" w:rsidR="00000000" w:rsidRDefault="00F01BE4">
      <w:pPr>
        <w:pStyle w:val="a"/>
        <w:rPr>
          <w:rtl/>
        </w:rPr>
      </w:pPr>
    </w:p>
    <w:p w14:paraId="3860BCF0" w14:textId="77777777" w:rsidR="00000000" w:rsidRDefault="00F01BE4">
      <w:pPr>
        <w:pStyle w:val="a"/>
        <w:rPr>
          <w:rFonts w:hint="cs"/>
          <w:rtl/>
        </w:rPr>
      </w:pPr>
      <w:r>
        <w:rPr>
          <w:rFonts w:hint="cs"/>
          <w:rtl/>
        </w:rPr>
        <w:t>אתה מסכים, ברצון. אז יש לנו שלוש הצעות, שישה אנשים יכולים לדבר. רשו</w:t>
      </w:r>
      <w:r>
        <w:rPr>
          <w:rFonts w:hint="cs"/>
          <w:rtl/>
        </w:rPr>
        <w:t xml:space="preserve">מים לי רק ארבעה.  להצעת חבר הכנסת מוחמד ברכה, הצעה אחרת - בבקשה, חבר הכנסת דהאמשה. להצעת חבר הכנסת רן כהן, חבר הכנסת כהן.  כהן לכהן. כולם יעלו לבמה ויוכלו להסתפק בדקה עד דקה וחצי. </w:t>
      </w:r>
    </w:p>
    <w:p w14:paraId="723D1E73" w14:textId="77777777" w:rsidR="00000000" w:rsidRDefault="00F01BE4">
      <w:pPr>
        <w:pStyle w:val="a"/>
        <w:rPr>
          <w:rFonts w:hint="cs"/>
          <w:rtl/>
        </w:rPr>
      </w:pPr>
    </w:p>
    <w:p w14:paraId="2DC604C2" w14:textId="77777777" w:rsidR="00000000" w:rsidRDefault="00F01BE4">
      <w:pPr>
        <w:pStyle w:val="Speaker"/>
        <w:rPr>
          <w:rtl/>
        </w:rPr>
      </w:pPr>
      <w:bookmarkStart w:id="297" w:name="FS000000550T29_09_2003_15_26_13"/>
      <w:bookmarkStart w:id="298" w:name="_Toc55731540"/>
      <w:bookmarkEnd w:id="297"/>
      <w:r>
        <w:rPr>
          <w:rFonts w:hint="eastAsia"/>
          <w:rtl/>
        </w:rPr>
        <w:t>עבד</w:t>
      </w:r>
      <w:r>
        <w:rPr>
          <w:rtl/>
        </w:rPr>
        <w:t>-אלמאלכ דהאמשה (רע"ם):</w:t>
      </w:r>
      <w:bookmarkEnd w:id="298"/>
    </w:p>
    <w:p w14:paraId="20B15E5F" w14:textId="77777777" w:rsidR="00000000" w:rsidRDefault="00F01BE4">
      <w:pPr>
        <w:pStyle w:val="a"/>
        <w:rPr>
          <w:rFonts w:hint="cs"/>
          <w:rtl/>
        </w:rPr>
      </w:pPr>
    </w:p>
    <w:p w14:paraId="4F7E1876" w14:textId="77777777" w:rsidR="00000000" w:rsidRDefault="00F01BE4">
      <w:pPr>
        <w:pStyle w:val="a"/>
        <w:rPr>
          <w:rFonts w:hint="cs"/>
          <w:rtl/>
        </w:rPr>
      </w:pPr>
      <w:r>
        <w:rPr>
          <w:rFonts w:hint="cs"/>
          <w:rtl/>
        </w:rPr>
        <w:t>כבוד היושב-ראש, מכובדי השר, חברי חברי הכנסת, אנ</w:t>
      </w:r>
      <w:r>
        <w:rPr>
          <w:rFonts w:hint="cs"/>
          <w:rtl/>
        </w:rPr>
        <w:t>י מסכים עם כל מלה שאמר השר הנכבד בסיפא של דבריו, שהמצב הכלכלי בוודאי קשור בטבורו גם למצב המדיני, ואני מסכים שכולם צריכים לעשות למען השלום. הוא אומר שהפלסטינים לא עושים. אני שואל אותו, גם חבר הכנסת ברכה שאל אותו, מה עושה ממשלת ישראל בשביל השלום? גירוש ערפאת</w:t>
      </w:r>
      <w:r>
        <w:rPr>
          <w:rFonts w:hint="cs"/>
          <w:rtl/>
        </w:rPr>
        <w:t xml:space="preserve"> יביא שלום? המשך החיסולים יביא שלום? להגיד על הטייסים שלא מוכנים לבצע פקודות מסוימות? אני לא מדבר במקומם, אבל הם עצמם מדברים. אנשים אומרים: די, הגענו לקצה גבול היכולת. יותר מזה כבר לא רוצים. </w:t>
      </w:r>
    </w:p>
    <w:p w14:paraId="337D3851" w14:textId="77777777" w:rsidR="00000000" w:rsidRDefault="00F01BE4">
      <w:pPr>
        <w:pStyle w:val="a"/>
        <w:rPr>
          <w:rFonts w:hint="cs"/>
          <w:rtl/>
        </w:rPr>
      </w:pPr>
    </w:p>
    <w:p w14:paraId="65E63FE9" w14:textId="77777777" w:rsidR="00000000" w:rsidRDefault="00F01BE4">
      <w:pPr>
        <w:pStyle w:val="ad"/>
        <w:rPr>
          <w:rtl/>
        </w:rPr>
      </w:pPr>
      <w:r>
        <w:rPr>
          <w:rtl/>
        </w:rPr>
        <w:t>היו"ר ראובן ריבלין:</w:t>
      </w:r>
    </w:p>
    <w:p w14:paraId="4D2EA83B" w14:textId="77777777" w:rsidR="00000000" w:rsidRDefault="00F01BE4">
      <w:pPr>
        <w:pStyle w:val="a"/>
        <w:rPr>
          <w:rtl/>
        </w:rPr>
      </w:pPr>
    </w:p>
    <w:p w14:paraId="11F8D06E" w14:textId="77777777" w:rsidR="00000000" w:rsidRDefault="00F01BE4">
      <w:pPr>
        <w:pStyle w:val="a"/>
        <w:rPr>
          <w:rFonts w:hint="cs"/>
          <w:rtl/>
        </w:rPr>
      </w:pPr>
      <w:r>
        <w:rPr>
          <w:rFonts w:hint="cs"/>
          <w:rtl/>
        </w:rPr>
        <w:t>חבר הכנסת דהאמשה, האם אדוני אומר שפתאום קם</w:t>
      </w:r>
      <w:r>
        <w:rPr>
          <w:rFonts w:hint="cs"/>
          <w:rtl/>
        </w:rPr>
        <w:t xml:space="preserve"> טייס בבוקר ואומר: היום אני מחסל; פתאום אומרים: מגרשים את ערפאת? הרי יש סובב ומסובב. אז לפחות - איזון, אדוני. </w:t>
      </w:r>
    </w:p>
    <w:p w14:paraId="1160BC25" w14:textId="77777777" w:rsidR="00000000" w:rsidRDefault="00F01BE4">
      <w:pPr>
        <w:pStyle w:val="a"/>
        <w:rPr>
          <w:rFonts w:hint="cs"/>
          <w:rtl/>
        </w:rPr>
      </w:pPr>
    </w:p>
    <w:p w14:paraId="471E830D" w14:textId="77777777" w:rsidR="00000000" w:rsidRDefault="00F01BE4">
      <w:pPr>
        <w:pStyle w:val="SpeakerCon"/>
        <w:rPr>
          <w:rtl/>
        </w:rPr>
      </w:pPr>
      <w:bookmarkStart w:id="299" w:name="FS000000550T29_09_2003_15_29_34C"/>
      <w:bookmarkEnd w:id="299"/>
      <w:r>
        <w:rPr>
          <w:rtl/>
        </w:rPr>
        <w:t>עבד-אלמאלכ דהאמשה (רע"ם):</w:t>
      </w:r>
    </w:p>
    <w:p w14:paraId="7896589E" w14:textId="77777777" w:rsidR="00000000" w:rsidRDefault="00F01BE4">
      <w:pPr>
        <w:pStyle w:val="a"/>
        <w:rPr>
          <w:rtl/>
        </w:rPr>
      </w:pPr>
    </w:p>
    <w:p w14:paraId="3AD2AFDE" w14:textId="77777777" w:rsidR="00000000" w:rsidRDefault="00F01BE4">
      <w:pPr>
        <w:pStyle w:val="a"/>
        <w:rPr>
          <w:rFonts w:hint="cs"/>
          <w:rtl/>
        </w:rPr>
      </w:pPr>
      <w:r>
        <w:rPr>
          <w:rFonts w:hint="cs"/>
          <w:rtl/>
        </w:rPr>
        <w:t>גם בישראל יודעים שבלי ערפאת לא יהיה שלום, כי לפלסטינים יש ערפאת, ואנחנו יודעים שמי שאכן מסוגל לחתום על החלטות קשות ול</w:t>
      </w:r>
      <w:r>
        <w:rPr>
          <w:rFonts w:hint="cs"/>
          <w:rtl/>
        </w:rPr>
        <w:t>עשות דברים שאף אחד אחר לא יוכל לעשות זה רק ערפאת. וערפאת עשה שלום והלך בדרך השלום והתקדם כברת דרך. אבל המסקנה היא שכנראה ממשלת ישראל לא רוצה שלום. ולכן היא רוצה אפילו למנוע את האפשרות התיאורטית שפעם אחת ערפאת יחתום עוד פעם על שלום. הרי אם מחסלים אותו או מג</w:t>
      </w:r>
      <w:r>
        <w:rPr>
          <w:rFonts w:hint="cs"/>
          <w:rtl/>
        </w:rPr>
        <w:t xml:space="preserve">רשים אותו או מנטרלים אותו, מה שלא יהיה, מי יבוא לחתום על שלום אחר כך? כל אחד שיחתום חייב לקבל את האישור של ערפאת ושל העם הפלסטיני. </w:t>
      </w:r>
    </w:p>
    <w:p w14:paraId="3FB1A4E6" w14:textId="77777777" w:rsidR="00000000" w:rsidRDefault="00F01BE4">
      <w:pPr>
        <w:pStyle w:val="a"/>
        <w:rPr>
          <w:rFonts w:hint="cs"/>
          <w:rtl/>
        </w:rPr>
      </w:pPr>
    </w:p>
    <w:p w14:paraId="1D0FEFD0" w14:textId="77777777" w:rsidR="00000000" w:rsidRDefault="00F01BE4">
      <w:pPr>
        <w:pStyle w:val="a"/>
        <w:rPr>
          <w:rFonts w:hint="cs"/>
          <w:rtl/>
        </w:rPr>
      </w:pPr>
      <w:r>
        <w:rPr>
          <w:rFonts w:hint="cs"/>
          <w:rtl/>
        </w:rPr>
        <w:t>אם היינו רוצים לעשות שלום, אם הממשלה הזאת רוצה באמת לעשות שלום, אין יותר קל מזה. הרי הכול תלוי בשני צעדים חשובים שכנראה הממ</w:t>
      </w:r>
      <w:r>
        <w:rPr>
          <w:rFonts w:hint="cs"/>
          <w:rtl/>
        </w:rPr>
        <w:t>שלה לא רוצה בהם ולא מסכימה להם: להפסיק  את הכיבוש ולהוציא את ההתנחלויות. אולי אם הפלסטינים יסכימו, להשאיר אחת, פה ושם, בהסכם.</w:t>
      </w:r>
    </w:p>
    <w:p w14:paraId="076FB364" w14:textId="77777777" w:rsidR="00000000" w:rsidRDefault="00F01BE4">
      <w:pPr>
        <w:pStyle w:val="a"/>
        <w:rPr>
          <w:rFonts w:hint="cs"/>
          <w:rtl/>
        </w:rPr>
      </w:pPr>
    </w:p>
    <w:p w14:paraId="6341B8FA" w14:textId="77777777" w:rsidR="00000000" w:rsidRDefault="00F01BE4">
      <w:pPr>
        <w:pStyle w:val="ad"/>
        <w:rPr>
          <w:rtl/>
        </w:rPr>
      </w:pPr>
      <w:r>
        <w:rPr>
          <w:rtl/>
        </w:rPr>
        <w:t>היו"ר ראובן ריבלין:</w:t>
      </w:r>
    </w:p>
    <w:p w14:paraId="6B622AC1" w14:textId="77777777" w:rsidR="00000000" w:rsidRDefault="00F01BE4">
      <w:pPr>
        <w:pStyle w:val="a"/>
        <w:rPr>
          <w:rtl/>
        </w:rPr>
      </w:pPr>
    </w:p>
    <w:p w14:paraId="300F2972" w14:textId="77777777" w:rsidR="00000000" w:rsidRDefault="00F01BE4">
      <w:pPr>
        <w:pStyle w:val="a"/>
        <w:rPr>
          <w:rFonts w:hint="cs"/>
          <w:rtl/>
        </w:rPr>
      </w:pPr>
      <w:r>
        <w:rPr>
          <w:rFonts w:hint="cs"/>
          <w:rtl/>
        </w:rPr>
        <w:t xml:space="preserve">רגע, זו היתה הצעתו של חבר הכנסת ברכה, באותן מלים. </w:t>
      </w:r>
    </w:p>
    <w:p w14:paraId="50B5D3A7" w14:textId="77777777" w:rsidR="00000000" w:rsidRDefault="00F01BE4">
      <w:pPr>
        <w:pStyle w:val="a"/>
        <w:rPr>
          <w:rFonts w:hint="cs"/>
          <w:rtl/>
        </w:rPr>
      </w:pPr>
    </w:p>
    <w:p w14:paraId="6A859451" w14:textId="77777777" w:rsidR="00000000" w:rsidRDefault="00F01BE4">
      <w:pPr>
        <w:pStyle w:val="SpeakerCon"/>
        <w:rPr>
          <w:rtl/>
        </w:rPr>
      </w:pPr>
      <w:bookmarkStart w:id="300" w:name="FS000000550T29_09_2003_15_33_16C"/>
      <w:bookmarkEnd w:id="300"/>
      <w:r>
        <w:rPr>
          <w:rtl/>
        </w:rPr>
        <w:t>עבד-אלמאלכ דהאמשה (רע"ם):</w:t>
      </w:r>
    </w:p>
    <w:p w14:paraId="2197E1C9" w14:textId="77777777" w:rsidR="00000000" w:rsidRDefault="00F01BE4">
      <w:pPr>
        <w:pStyle w:val="a"/>
        <w:rPr>
          <w:rtl/>
        </w:rPr>
      </w:pPr>
    </w:p>
    <w:p w14:paraId="5ABDA73F" w14:textId="77777777" w:rsidR="00000000" w:rsidRDefault="00F01BE4">
      <w:pPr>
        <w:pStyle w:val="a"/>
        <w:rPr>
          <w:rFonts w:hint="cs"/>
          <w:rtl/>
        </w:rPr>
      </w:pPr>
      <w:r>
        <w:rPr>
          <w:rFonts w:hint="cs"/>
          <w:rtl/>
        </w:rPr>
        <w:t xml:space="preserve">את שני הצעדים האלה הממשלה לא </w:t>
      </w:r>
      <w:r>
        <w:rPr>
          <w:rFonts w:hint="cs"/>
          <w:rtl/>
        </w:rPr>
        <w:t xml:space="preserve">תעשה מפני שהיא לא רוצה להתפרק מנכסיה. </w:t>
      </w:r>
    </w:p>
    <w:p w14:paraId="38C603D0" w14:textId="77777777" w:rsidR="00000000" w:rsidRDefault="00F01BE4">
      <w:pPr>
        <w:pStyle w:val="a"/>
        <w:rPr>
          <w:rFonts w:hint="cs"/>
          <w:rtl/>
        </w:rPr>
      </w:pPr>
    </w:p>
    <w:p w14:paraId="1F8D19EE" w14:textId="77777777" w:rsidR="00000000" w:rsidRDefault="00F01BE4">
      <w:pPr>
        <w:pStyle w:val="ac"/>
        <w:rPr>
          <w:rtl/>
        </w:rPr>
      </w:pPr>
      <w:r>
        <w:rPr>
          <w:rFonts w:hint="eastAsia"/>
          <w:rtl/>
        </w:rPr>
        <w:t>יצחק</w:t>
      </w:r>
      <w:r>
        <w:rPr>
          <w:rtl/>
        </w:rPr>
        <w:t xml:space="preserve"> כהן (ש"ס):</w:t>
      </w:r>
    </w:p>
    <w:p w14:paraId="0328915D" w14:textId="77777777" w:rsidR="00000000" w:rsidRDefault="00F01BE4">
      <w:pPr>
        <w:pStyle w:val="a"/>
        <w:rPr>
          <w:rFonts w:hint="cs"/>
          <w:rtl/>
        </w:rPr>
      </w:pPr>
    </w:p>
    <w:p w14:paraId="465D3E5A" w14:textId="77777777" w:rsidR="00000000" w:rsidRDefault="00F01BE4">
      <w:pPr>
        <w:pStyle w:val="a"/>
        <w:rPr>
          <w:rFonts w:hint="cs"/>
          <w:rtl/>
        </w:rPr>
      </w:pPr>
      <w:r>
        <w:rPr>
          <w:rFonts w:hint="cs"/>
          <w:rtl/>
        </w:rPr>
        <w:t xml:space="preserve">תגיד שייפסקו הפיגועים. </w:t>
      </w:r>
    </w:p>
    <w:p w14:paraId="022DEAED" w14:textId="77777777" w:rsidR="00000000" w:rsidRDefault="00F01BE4">
      <w:pPr>
        <w:pStyle w:val="a"/>
        <w:rPr>
          <w:rFonts w:hint="cs"/>
          <w:rtl/>
        </w:rPr>
      </w:pPr>
    </w:p>
    <w:p w14:paraId="369A439D" w14:textId="77777777" w:rsidR="00000000" w:rsidRDefault="00F01BE4">
      <w:pPr>
        <w:pStyle w:val="SpeakerCon"/>
        <w:rPr>
          <w:rtl/>
        </w:rPr>
      </w:pPr>
      <w:bookmarkStart w:id="301" w:name="FS000000550T29_09_2003_15_33_49C"/>
      <w:bookmarkEnd w:id="301"/>
      <w:r>
        <w:rPr>
          <w:rtl/>
        </w:rPr>
        <w:t>עבד-אלמאלכ דהאמשה (רע"ם):</w:t>
      </w:r>
    </w:p>
    <w:p w14:paraId="5720BCBF" w14:textId="77777777" w:rsidR="00000000" w:rsidRDefault="00F01BE4">
      <w:pPr>
        <w:pStyle w:val="a"/>
        <w:rPr>
          <w:rtl/>
        </w:rPr>
      </w:pPr>
    </w:p>
    <w:p w14:paraId="1DF5CCA5" w14:textId="77777777" w:rsidR="00000000" w:rsidRDefault="00F01BE4">
      <w:pPr>
        <w:pStyle w:val="a"/>
        <w:rPr>
          <w:rFonts w:hint="cs"/>
          <w:rtl/>
        </w:rPr>
      </w:pPr>
      <w:r>
        <w:rPr>
          <w:rFonts w:hint="cs"/>
          <w:rtl/>
        </w:rPr>
        <w:t xml:space="preserve">רק השלום, חבר הכנסת יצחק כהן, יביא את הנחלה ואת הביטחון ואת הפסקת כל הדברים הרעים, לרבות הפיגועים, לרבות החיסולים ולרבות כל הדברים האלה. פשוט עידן </w:t>
      </w:r>
      <w:r>
        <w:rPr>
          <w:rFonts w:hint="cs"/>
          <w:rtl/>
        </w:rPr>
        <w:t xml:space="preserve">אחר יהיה פה, כולם אומרים את זה. תודה רבה. </w:t>
      </w:r>
    </w:p>
    <w:p w14:paraId="79B8A6F0" w14:textId="77777777" w:rsidR="00000000" w:rsidRDefault="00F01BE4">
      <w:pPr>
        <w:pStyle w:val="a"/>
        <w:rPr>
          <w:rFonts w:hint="cs"/>
          <w:rtl/>
        </w:rPr>
      </w:pPr>
    </w:p>
    <w:p w14:paraId="3BE92C97" w14:textId="77777777" w:rsidR="00000000" w:rsidRDefault="00F01BE4">
      <w:pPr>
        <w:pStyle w:val="ad"/>
        <w:rPr>
          <w:rtl/>
        </w:rPr>
      </w:pPr>
      <w:r>
        <w:rPr>
          <w:rtl/>
        </w:rPr>
        <w:t>היו"ר ראובן ריבלין:</w:t>
      </w:r>
    </w:p>
    <w:p w14:paraId="7B6069CE" w14:textId="77777777" w:rsidR="00000000" w:rsidRDefault="00F01BE4">
      <w:pPr>
        <w:pStyle w:val="a"/>
        <w:rPr>
          <w:rtl/>
        </w:rPr>
      </w:pPr>
    </w:p>
    <w:p w14:paraId="3CC7F295" w14:textId="77777777" w:rsidR="00000000" w:rsidRDefault="00F01BE4">
      <w:pPr>
        <w:pStyle w:val="a"/>
        <w:rPr>
          <w:rFonts w:hint="cs"/>
          <w:rtl/>
        </w:rPr>
      </w:pPr>
      <w:r>
        <w:rPr>
          <w:rFonts w:hint="cs"/>
          <w:rtl/>
        </w:rPr>
        <w:t xml:space="preserve">תודה רבה לחבר הכנסת דהאמשה, אני מאוד מודה לאדוני. חבר הכנסת יצחק כהן, הצעה אחרת להצעת חבר הכנסת רן כהן. גם לך יש אותה דקה של דהאמשה, שנמשכה בערך שלוש דקות. </w:t>
      </w:r>
    </w:p>
    <w:p w14:paraId="5DB20396" w14:textId="77777777" w:rsidR="00000000" w:rsidRDefault="00F01BE4">
      <w:pPr>
        <w:pStyle w:val="a"/>
        <w:rPr>
          <w:rFonts w:hint="cs"/>
          <w:rtl/>
        </w:rPr>
      </w:pPr>
    </w:p>
    <w:p w14:paraId="114079F2" w14:textId="77777777" w:rsidR="00000000" w:rsidRDefault="00F01BE4">
      <w:pPr>
        <w:pStyle w:val="Speaker"/>
        <w:rPr>
          <w:rtl/>
        </w:rPr>
      </w:pPr>
      <w:bookmarkStart w:id="302" w:name="FS000000580T29_09_2003_15_35_08"/>
      <w:bookmarkEnd w:id="302"/>
    </w:p>
    <w:p w14:paraId="7192F454" w14:textId="77777777" w:rsidR="00000000" w:rsidRDefault="00F01BE4">
      <w:pPr>
        <w:pStyle w:val="Speaker"/>
        <w:rPr>
          <w:rtl/>
        </w:rPr>
      </w:pPr>
      <w:bookmarkStart w:id="303" w:name="_Toc55731541"/>
      <w:r>
        <w:rPr>
          <w:rFonts w:hint="eastAsia"/>
          <w:rtl/>
        </w:rPr>
        <w:t>יצחק</w:t>
      </w:r>
      <w:r>
        <w:rPr>
          <w:rtl/>
        </w:rPr>
        <w:t xml:space="preserve"> כהן (ש"ס):</w:t>
      </w:r>
      <w:bookmarkEnd w:id="303"/>
    </w:p>
    <w:p w14:paraId="2DB43C4B" w14:textId="77777777" w:rsidR="00000000" w:rsidRDefault="00F01BE4">
      <w:pPr>
        <w:pStyle w:val="a"/>
        <w:rPr>
          <w:rFonts w:hint="cs"/>
          <w:rtl/>
        </w:rPr>
      </w:pPr>
    </w:p>
    <w:p w14:paraId="7679D3CC" w14:textId="77777777" w:rsidR="00000000" w:rsidRDefault="00F01BE4">
      <w:pPr>
        <w:pStyle w:val="a"/>
        <w:rPr>
          <w:rFonts w:hint="cs"/>
          <w:rtl/>
        </w:rPr>
      </w:pPr>
      <w:r>
        <w:rPr>
          <w:rFonts w:hint="cs"/>
          <w:rtl/>
        </w:rPr>
        <w:t>אדוני היושב-ראש</w:t>
      </w:r>
      <w:r>
        <w:rPr>
          <w:rFonts w:hint="cs"/>
          <w:rtl/>
        </w:rPr>
        <w:t>, חברי חברי הכנסת, אני מאחל לך קודם כול שנה טובה, כתיבה וחתימה טובה וגמר חתימה טובה.</w:t>
      </w:r>
    </w:p>
    <w:p w14:paraId="3ABF2F0C" w14:textId="77777777" w:rsidR="00000000" w:rsidRDefault="00F01BE4">
      <w:pPr>
        <w:pStyle w:val="a"/>
        <w:rPr>
          <w:rFonts w:hint="cs"/>
          <w:rtl/>
        </w:rPr>
      </w:pPr>
    </w:p>
    <w:p w14:paraId="537CB59A" w14:textId="77777777" w:rsidR="00000000" w:rsidRDefault="00F01BE4">
      <w:pPr>
        <w:pStyle w:val="a"/>
        <w:rPr>
          <w:rFonts w:hint="cs"/>
          <w:rtl/>
        </w:rPr>
      </w:pPr>
      <w:r>
        <w:rPr>
          <w:rFonts w:hint="cs"/>
          <w:rtl/>
        </w:rPr>
        <w:t>כבוד היושב-ראש, ודאי כולם פה קראו על תוצאות הסקר שנעשה, ש-75% מבני-הנוער בישראל לא רואים את עתידם בישראל. לומר לך את האמת, זה מזעזע. זה מזעזע עד עמקי הנפש. 75% מבני-הנוער</w:t>
      </w:r>
      <w:r>
        <w:rPr>
          <w:rFonts w:hint="cs"/>
          <w:rtl/>
        </w:rPr>
        <w:t xml:space="preserve"> בישראל לא רואים את עתידם בישראל. </w:t>
      </w:r>
    </w:p>
    <w:p w14:paraId="724FB167" w14:textId="77777777" w:rsidR="00000000" w:rsidRDefault="00F01BE4">
      <w:pPr>
        <w:pStyle w:val="a"/>
        <w:rPr>
          <w:rFonts w:hint="cs"/>
          <w:rtl/>
        </w:rPr>
      </w:pPr>
    </w:p>
    <w:p w14:paraId="7655C229" w14:textId="77777777" w:rsidR="00000000" w:rsidRDefault="00F01BE4">
      <w:pPr>
        <w:pStyle w:val="ac"/>
        <w:rPr>
          <w:rtl/>
        </w:rPr>
      </w:pPr>
      <w:r>
        <w:rPr>
          <w:rFonts w:hint="eastAsia"/>
          <w:rtl/>
        </w:rPr>
        <w:t>מוחמד</w:t>
      </w:r>
      <w:r>
        <w:rPr>
          <w:rtl/>
        </w:rPr>
        <w:t xml:space="preserve"> ברכה (חד"ש-תע"ל):</w:t>
      </w:r>
    </w:p>
    <w:p w14:paraId="5306A7F0" w14:textId="77777777" w:rsidR="00000000" w:rsidRDefault="00F01BE4">
      <w:pPr>
        <w:pStyle w:val="a"/>
        <w:rPr>
          <w:rFonts w:hint="cs"/>
          <w:rtl/>
        </w:rPr>
      </w:pPr>
    </w:p>
    <w:p w14:paraId="41658492" w14:textId="77777777" w:rsidR="00000000" w:rsidRDefault="00F01BE4">
      <w:pPr>
        <w:pStyle w:val="a"/>
        <w:rPr>
          <w:rFonts w:hint="cs"/>
          <w:rtl/>
        </w:rPr>
      </w:pPr>
      <w:r>
        <w:rPr>
          <w:rFonts w:hint="cs"/>
          <w:rtl/>
        </w:rPr>
        <w:t>אתה מגזים, 72%.</w:t>
      </w:r>
    </w:p>
    <w:p w14:paraId="6E9B9B78" w14:textId="77777777" w:rsidR="00000000" w:rsidRDefault="00F01BE4">
      <w:pPr>
        <w:pStyle w:val="a"/>
        <w:rPr>
          <w:rFonts w:hint="cs"/>
          <w:rtl/>
        </w:rPr>
      </w:pPr>
    </w:p>
    <w:p w14:paraId="62A840E7" w14:textId="77777777" w:rsidR="00000000" w:rsidRDefault="00F01BE4">
      <w:pPr>
        <w:pStyle w:val="SpeakerCon"/>
        <w:rPr>
          <w:rtl/>
        </w:rPr>
      </w:pPr>
      <w:bookmarkStart w:id="304" w:name="FS000000580T29_09_2003_15_36_29C"/>
      <w:bookmarkEnd w:id="304"/>
      <w:r>
        <w:rPr>
          <w:rtl/>
        </w:rPr>
        <w:t>יצחק כהן (ש"ס):</w:t>
      </w:r>
    </w:p>
    <w:p w14:paraId="6BCED6ED" w14:textId="77777777" w:rsidR="00000000" w:rsidRDefault="00F01BE4">
      <w:pPr>
        <w:pStyle w:val="a"/>
        <w:rPr>
          <w:rtl/>
        </w:rPr>
      </w:pPr>
    </w:p>
    <w:p w14:paraId="79182958" w14:textId="77777777" w:rsidR="00000000" w:rsidRDefault="00F01BE4">
      <w:pPr>
        <w:pStyle w:val="a"/>
        <w:rPr>
          <w:rFonts w:hint="cs"/>
          <w:rtl/>
        </w:rPr>
      </w:pPr>
      <w:r>
        <w:rPr>
          <w:rFonts w:hint="cs"/>
          <w:rtl/>
        </w:rPr>
        <w:t xml:space="preserve">אני ראיתי 75%. בכל אופן, גם 72% זה מזעזע, גם 70% זה מזעזע, גם 10% זה מזעזע. </w:t>
      </w:r>
    </w:p>
    <w:p w14:paraId="2EF720DC" w14:textId="77777777" w:rsidR="00000000" w:rsidRDefault="00F01BE4">
      <w:pPr>
        <w:pStyle w:val="a"/>
        <w:rPr>
          <w:rFonts w:hint="cs"/>
          <w:rtl/>
        </w:rPr>
      </w:pPr>
    </w:p>
    <w:p w14:paraId="59B4768E" w14:textId="77777777" w:rsidR="00000000" w:rsidRDefault="00F01BE4">
      <w:pPr>
        <w:pStyle w:val="a"/>
        <w:rPr>
          <w:rFonts w:hint="cs"/>
          <w:rtl/>
        </w:rPr>
      </w:pPr>
      <w:r>
        <w:rPr>
          <w:rFonts w:hint="cs"/>
          <w:rtl/>
        </w:rPr>
        <w:t>אני רוצה להגיד לך, חבר הכנסת ברכה, בני-הנוער האלה, אף שהם מסווגים בעולם באחד המקומו</w:t>
      </w:r>
      <w:r>
        <w:rPr>
          <w:rFonts w:hint="cs"/>
          <w:rtl/>
        </w:rPr>
        <w:t>ת האחרונים במתמטיקה בגלל מערכת החינוך הקורסת והכושלת, חשבון פשוט הם יודעים לעשות. הנוער רואה את ההתנהלות של הממשלה הזאת ואומר: רגע, מה קורה כאן? אני כנראה לא מעניין אותה. מי שמעניין אותה זה העשירון העליון. רק הם מעניינים אותה. פה בונים עתיד לעשירון העליון.</w:t>
      </w:r>
      <w:r>
        <w:rPr>
          <w:rFonts w:hint="cs"/>
          <w:rtl/>
        </w:rPr>
        <w:t xml:space="preserve"> היא מעבירה את כל ההון לבעלי ההון. מעמד הביניים, המעמד החלש, לא רק שהוא לא מעניין אותה, הוא גם נדחק ונרדף. פעם התנפלו על החרדים והערבים, עכשיו על מעמד הביניים. יישאר אותו עשירון עליון שלו  ידאגו.</w:t>
      </w:r>
    </w:p>
    <w:p w14:paraId="7B350F3B" w14:textId="77777777" w:rsidR="00000000" w:rsidRDefault="00F01BE4">
      <w:pPr>
        <w:pStyle w:val="a"/>
        <w:rPr>
          <w:rFonts w:hint="cs"/>
          <w:rtl/>
        </w:rPr>
      </w:pPr>
    </w:p>
    <w:p w14:paraId="3D964EFB" w14:textId="77777777" w:rsidR="00000000" w:rsidRDefault="00F01BE4">
      <w:pPr>
        <w:pStyle w:val="a"/>
        <w:rPr>
          <w:rFonts w:hint="cs"/>
          <w:rtl/>
        </w:rPr>
      </w:pPr>
      <w:r>
        <w:rPr>
          <w:rFonts w:hint="cs"/>
          <w:rtl/>
        </w:rPr>
        <w:t xml:space="preserve">ואני רוצה לומר לכם, מורי ורבותי - חבל שהשר שטרית יצא מפה - </w:t>
      </w:r>
      <w:r>
        <w:rPr>
          <w:rFonts w:hint="cs"/>
          <w:rtl/>
        </w:rPr>
        <w:t xml:space="preserve">מדינת ישראל מנהלת את הכלכלה הכי פרימיטיבית בעולם. זו פשוט מדינה שלוקחת כסף ומלווה אותו בריבית, נותנת ריבית גבוהה. אף אחד לא מעוניין להשקיע בדבר שגורם ייצור. למה לו לעשות את זה כשהוא יכול לקבל ריבית בבנק ולשבת לשתות יין לבן על היאכטה שלו. </w:t>
      </w:r>
    </w:p>
    <w:p w14:paraId="4A60D976" w14:textId="77777777" w:rsidR="00000000" w:rsidRDefault="00F01BE4">
      <w:pPr>
        <w:pStyle w:val="a"/>
        <w:rPr>
          <w:rFonts w:hint="cs"/>
          <w:rtl/>
        </w:rPr>
      </w:pPr>
    </w:p>
    <w:p w14:paraId="00835B63" w14:textId="77777777" w:rsidR="00000000" w:rsidRDefault="00F01BE4">
      <w:pPr>
        <w:pStyle w:val="a"/>
        <w:rPr>
          <w:rFonts w:hint="cs"/>
          <w:rtl/>
        </w:rPr>
      </w:pPr>
      <w:r>
        <w:rPr>
          <w:rFonts w:hint="cs"/>
          <w:rtl/>
        </w:rPr>
        <w:t>כל עוד סדרי העדי</w:t>
      </w:r>
      <w:r>
        <w:rPr>
          <w:rFonts w:hint="cs"/>
          <w:rtl/>
        </w:rPr>
        <w:t>פויות של הממשלה הזאת לא ישתנו, ובאמת כל העם יעניין אותה ולא רק העשירון העליון, בני-הנוער ימשיכו להרגיש כך. ובני-הנוער, אדוני יודע שבמצבים הכי קשים, במצב הביטחוני הכי קשה, מעולם לא ענו את התשובה הזאת.</w:t>
      </w:r>
    </w:p>
    <w:p w14:paraId="4A559E6F" w14:textId="77777777" w:rsidR="00000000" w:rsidRDefault="00F01BE4">
      <w:pPr>
        <w:pStyle w:val="a"/>
        <w:rPr>
          <w:rFonts w:hint="cs"/>
          <w:rtl/>
        </w:rPr>
      </w:pPr>
    </w:p>
    <w:p w14:paraId="51ABEE61" w14:textId="77777777" w:rsidR="00000000" w:rsidRDefault="00F01BE4">
      <w:pPr>
        <w:pStyle w:val="a"/>
        <w:rPr>
          <w:rFonts w:hint="cs"/>
          <w:rtl/>
        </w:rPr>
      </w:pPr>
      <w:r>
        <w:rPr>
          <w:rFonts w:hint="cs"/>
          <w:rtl/>
        </w:rPr>
        <w:t>אני מאחל לך ולכל חברי הכנסת ולעם ישראל כולו גמר חתימה ט</w:t>
      </w:r>
      <w:r>
        <w:rPr>
          <w:rFonts w:hint="cs"/>
          <w:rtl/>
        </w:rPr>
        <w:t xml:space="preserve">ובה. </w:t>
      </w:r>
    </w:p>
    <w:p w14:paraId="4BE4CD50" w14:textId="77777777" w:rsidR="00000000" w:rsidRDefault="00F01BE4">
      <w:pPr>
        <w:pStyle w:val="a"/>
        <w:rPr>
          <w:rFonts w:hint="cs"/>
          <w:rtl/>
        </w:rPr>
      </w:pPr>
    </w:p>
    <w:p w14:paraId="23A55A3E" w14:textId="77777777" w:rsidR="00000000" w:rsidRDefault="00F01BE4">
      <w:pPr>
        <w:pStyle w:val="ad"/>
        <w:rPr>
          <w:rtl/>
        </w:rPr>
      </w:pPr>
      <w:r>
        <w:rPr>
          <w:rtl/>
        </w:rPr>
        <w:t>היו"ר ראובן ריבלין:</w:t>
      </w:r>
    </w:p>
    <w:p w14:paraId="1983D0BF" w14:textId="77777777" w:rsidR="00000000" w:rsidRDefault="00F01BE4">
      <w:pPr>
        <w:pStyle w:val="a"/>
        <w:rPr>
          <w:rtl/>
        </w:rPr>
      </w:pPr>
    </w:p>
    <w:p w14:paraId="70EBE927" w14:textId="77777777" w:rsidR="00000000" w:rsidRDefault="00F01BE4">
      <w:pPr>
        <w:pStyle w:val="a"/>
        <w:rPr>
          <w:rFonts w:hint="cs"/>
          <w:rtl/>
        </w:rPr>
      </w:pPr>
      <w:r>
        <w:rPr>
          <w:rFonts w:hint="cs"/>
          <w:rtl/>
        </w:rPr>
        <w:t>אמן. תודה רבה. חבר הכנסת ישראל אייכלר  - בבקשה, אדוני.  חבר הכנסת אייכלר, הצעה אחרת להצעתו של חבר הכנסת דהן, בבקשה.</w:t>
      </w:r>
    </w:p>
    <w:p w14:paraId="255C7F18" w14:textId="77777777" w:rsidR="00000000" w:rsidRDefault="00F01BE4">
      <w:pPr>
        <w:pStyle w:val="a"/>
        <w:rPr>
          <w:rFonts w:hint="cs"/>
          <w:rtl/>
        </w:rPr>
      </w:pPr>
    </w:p>
    <w:p w14:paraId="6884945B" w14:textId="77777777" w:rsidR="00000000" w:rsidRDefault="00F01BE4">
      <w:pPr>
        <w:pStyle w:val="Speaker"/>
        <w:rPr>
          <w:rtl/>
        </w:rPr>
      </w:pPr>
      <w:bookmarkStart w:id="305" w:name="FS000001057T29_09_2003_15_14_55"/>
      <w:bookmarkStart w:id="306" w:name="_Toc55731542"/>
      <w:bookmarkEnd w:id="305"/>
      <w:r>
        <w:rPr>
          <w:rFonts w:hint="eastAsia"/>
          <w:rtl/>
        </w:rPr>
        <w:t>ישראל</w:t>
      </w:r>
      <w:r>
        <w:rPr>
          <w:rtl/>
        </w:rPr>
        <w:t xml:space="preserve"> אייכלר (יהדות התורה):</w:t>
      </w:r>
      <w:bookmarkEnd w:id="306"/>
    </w:p>
    <w:p w14:paraId="413C62B1" w14:textId="77777777" w:rsidR="00000000" w:rsidRDefault="00F01BE4">
      <w:pPr>
        <w:pStyle w:val="a"/>
        <w:rPr>
          <w:rFonts w:hint="cs"/>
          <w:rtl/>
        </w:rPr>
      </w:pPr>
    </w:p>
    <w:p w14:paraId="44A2EEE7" w14:textId="77777777" w:rsidR="00000000" w:rsidRDefault="00F01BE4">
      <w:pPr>
        <w:pStyle w:val="a"/>
        <w:rPr>
          <w:rFonts w:hint="cs"/>
          <w:rtl/>
        </w:rPr>
      </w:pPr>
      <w:r>
        <w:rPr>
          <w:rFonts w:hint="cs"/>
          <w:rtl/>
        </w:rPr>
        <w:t xml:space="preserve">אדוני היושב-ראש, חברי הכנסת, גמר חתימה טובה. </w:t>
      </w:r>
    </w:p>
    <w:p w14:paraId="39B3DC26" w14:textId="77777777" w:rsidR="00000000" w:rsidRDefault="00F01BE4">
      <w:pPr>
        <w:pStyle w:val="a"/>
        <w:rPr>
          <w:rFonts w:hint="cs"/>
          <w:rtl/>
        </w:rPr>
      </w:pPr>
    </w:p>
    <w:p w14:paraId="44117B8A" w14:textId="77777777" w:rsidR="00000000" w:rsidRDefault="00F01BE4">
      <w:pPr>
        <w:pStyle w:val="a"/>
        <w:rPr>
          <w:rFonts w:hint="cs"/>
          <w:rtl/>
        </w:rPr>
      </w:pPr>
      <w:r>
        <w:rPr>
          <w:rFonts w:hint="cs"/>
          <w:rtl/>
        </w:rPr>
        <w:t>השר שטרית הבטיח 2.1% צמיחה בשנה הבא</w:t>
      </w:r>
      <w:r>
        <w:rPr>
          <w:rFonts w:hint="cs"/>
          <w:rtl/>
        </w:rPr>
        <w:t xml:space="preserve">ה. נניח שהשם יעזור וכך יהיה, 2.1% או 2.5%. אני רוצה להפנות את תשומת-לב חברי הכנסת והעם לכך שיש אפשרות שתהיה צמיחה למאיון העליון, והעם יישאר בלי עבודה. גם בארצות-הברית יש תהליכים שכאלה. זאת אומרת, זו לא בשורה מושלמת של צמיחה. כמה אנשים צריכים למות מרעב כדי </w:t>
      </w:r>
      <w:r>
        <w:rPr>
          <w:rFonts w:hint="cs"/>
          <w:rtl/>
        </w:rPr>
        <w:t>שאנשים עשירים מאוד יצמחו עוד יותר? כך שאני לא הייתי נבהל מהצמיחה.</w:t>
      </w:r>
    </w:p>
    <w:p w14:paraId="6DBD3FE3" w14:textId="77777777" w:rsidR="00000000" w:rsidRDefault="00F01BE4">
      <w:pPr>
        <w:pStyle w:val="a"/>
        <w:rPr>
          <w:rFonts w:hint="cs"/>
          <w:rtl/>
        </w:rPr>
      </w:pPr>
    </w:p>
    <w:p w14:paraId="1048D0BE" w14:textId="77777777" w:rsidR="00000000" w:rsidRDefault="00F01BE4">
      <w:pPr>
        <w:pStyle w:val="a"/>
        <w:rPr>
          <w:rFonts w:hint="cs"/>
          <w:rtl/>
        </w:rPr>
      </w:pPr>
      <w:r>
        <w:rPr>
          <w:rFonts w:hint="cs"/>
          <w:rtl/>
        </w:rPr>
        <w:t>נקודה שנייה, הוא דיבר על זה שאנשים חיו מקצבאות. אני לא מדבר על אדם זקן שיש לו 1,600 שקל לחודש, וגם הוא לא יכול לחיות מקצבה. אבל ילד חי מקצבה של 150 שקל או של 400 שקל? משפחה שיש לה עשרה ילדי</w:t>
      </w:r>
      <w:r>
        <w:rPr>
          <w:rFonts w:hint="cs"/>
          <w:rtl/>
        </w:rPr>
        <w:t>ם יכולה לחיות מ-1,000 או מ-3,000 שקל? הרי עובדים על הציבור בעיניים. ילד עולה הרבה יותר.</w:t>
      </w:r>
    </w:p>
    <w:p w14:paraId="547CC471" w14:textId="77777777" w:rsidR="00000000" w:rsidRDefault="00F01BE4">
      <w:pPr>
        <w:pStyle w:val="a"/>
        <w:rPr>
          <w:rFonts w:hint="cs"/>
          <w:rtl/>
        </w:rPr>
      </w:pPr>
    </w:p>
    <w:p w14:paraId="5188FE76" w14:textId="77777777" w:rsidR="00000000" w:rsidRDefault="00F01BE4">
      <w:pPr>
        <w:pStyle w:val="a"/>
        <w:rPr>
          <w:rFonts w:hint="cs"/>
          <w:rtl/>
        </w:rPr>
      </w:pPr>
      <w:r>
        <w:rPr>
          <w:rFonts w:hint="cs"/>
          <w:rtl/>
        </w:rPr>
        <w:t>הדבר הכי חמור הוא, שהוא מבשר כאן בשורות טובות, ישועות ונחמות, אבל המציאות היא שאלפי אנשים שרוצים לעבוד לא מוצאים עבודה. אלפי אנשים באים אלי ושואלים, אולי יש לך מקום עב</w:t>
      </w:r>
      <w:r>
        <w:rPr>
          <w:rFonts w:hint="cs"/>
          <w:rtl/>
        </w:rPr>
        <w:t>ודה, ואין עבודה. אני כבר לא מדבר על אנשים שעובדים קשה שמונה שעות ביום ומקבלים 3,500 שקלים לחודש. משרד האוצר לא מתחשב בנקודות הזיכוי לילדים, כמו אצל אשה עובדת. הוא לא מחזיר את נקודות הזיכוי, אף שקיצץ בקצבאות הילדים.</w:t>
      </w:r>
    </w:p>
    <w:p w14:paraId="0F96E5CA" w14:textId="77777777" w:rsidR="00000000" w:rsidRDefault="00F01BE4">
      <w:pPr>
        <w:pStyle w:val="a"/>
        <w:rPr>
          <w:rFonts w:hint="cs"/>
          <w:rtl/>
        </w:rPr>
      </w:pPr>
    </w:p>
    <w:p w14:paraId="2AFA1F98" w14:textId="77777777" w:rsidR="00000000" w:rsidRDefault="00F01BE4">
      <w:pPr>
        <w:pStyle w:val="a"/>
        <w:rPr>
          <w:rFonts w:hint="cs"/>
          <w:rtl/>
        </w:rPr>
      </w:pPr>
      <w:r>
        <w:rPr>
          <w:rFonts w:hint="cs"/>
          <w:rtl/>
        </w:rPr>
        <w:t xml:space="preserve">כך נוצר מצב שבו השוק הפרטי לא יכול לספק </w:t>
      </w:r>
      <w:r>
        <w:rPr>
          <w:rFonts w:hint="cs"/>
          <w:rtl/>
        </w:rPr>
        <w:t>עבודה, המגזר הציבורי חסום בפני אזרחים שאין להם חברים במשרדי השלטון, לעניים לא נותנים סיוע, לעובדים לא נותנים עבודה, רוצים לפטר את האנשים שכבר עובדים, מקפחים את בעלי המשפחות. ולכן אני קורא לשובתים ששובתים עכשיו בשדות התעופה ובכל משרדי הממשלה, לפגוע באנשי הש</w:t>
      </w:r>
      <w:r>
        <w:rPr>
          <w:rFonts w:hint="cs"/>
          <w:rtl/>
        </w:rPr>
        <w:t>לטון ובפקידיו אותה פגיעה שהם פוגעים באזרחים חפים מפשע. זו לא חוכמה לעכב שלוש שעות טייס שכבר הסכים להגיע לארץ בתקופה הזאת, או זקנה שמגיעה לביטוח הלאומי. ינסו לחסום את השרים והפקידים שמחליטים.</w:t>
      </w:r>
    </w:p>
    <w:p w14:paraId="589AE04F" w14:textId="77777777" w:rsidR="00000000" w:rsidRDefault="00F01BE4">
      <w:pPr>
        <w:pStyle w:val="a"/>
        <w:rPr>
          <w:rFonts w:hint="cs"/>
          <w:rtl/>
        </w:rPr>
      </w:pPr>
    </w:p>
    <w:p w14:paraId="489C2B96" w14:textId="77777777" w:rsidR="00000000" w:rsidRDefault="00F01BE4">
      <w:pPr>
        <w:pStyle w:val="a"/>
        <w:rPr>
          <w:rFonts w:hint="cs"/>
          <w:rtl/>
        </w:rPr>
      </w:pPr>
      <w:r>
        <w:rPr>
          <w:rFonts w:hint="cs"/>
          <w:rtl/>
        </w:rPr>
        <w:t>ולסיום, הייתי רוצה לסיים בתפילות יותר טובות מאלה שהתפללנו אתמול,</w:t>
      </w:r>
      <w:r>
        <w:rPr>
          <w:rFonts w:hint="cs"/>
          <w:rtl/>
        </w:rPr>
        <w:t xml:space="preserve"> אבל אין לי מנוס, ועל כך נשלחתי לומר פה שאנחנו מתפללים לקדוש-ברוך-הוא: "וכל הרשעה כולה כעשן תכלה, כי תעביר ממשלת זדון מן הארץ". אמן ואמן.</w:t>
      </w:r>
    </w:p>
    <w:p w14:paraId="2A41011F" w14:textId="77777777" w:rsidR="00000000" w:rsidRDefault="00F01BE4">
      <w:pPr>
        <w:pStyle w:val="a"/>
        <w:ind w:firstLine="0"/>
        <w:rPr>
          <w:rFonts w:hint="cs"/>
          <w:rtl/>
        </w:rPr>
      </w:pPr>
    </w:p>
    <w:p w14:paraId="1AD4BDC2" w14:textId="77777777" w:rsidR="00000000" w:rsidRDefault="00F01BE4">
      <w:pPr>
        <w:pStyle w:val="ad"/>
        <w:rPr>
          <w:rtl/>
        </w:rPr>
      </w:pPr>
      <w:r>
        <w:rPr>
          <w:rtl/>
        </w:rPr>
        <w:t>היו"ר ראובן ריבלין:</w:t>
      </w:r>
    </w:p>
    <w:p w14:paraId="6E80777E" w14:textId="77777777" w:rsidR="00000000" w:rsidRDefault="00F01BE4">
      <w:pPr>
        <w:pStyle w:val="a"/>
        <w:rPr>
          <w:rtl/>
        </w:rPr>
      </w:pPr>
    </w:p>
    <w:p w14:paraId="51750992" w14:textId="77777777" w:rsidR="00000000" w:rsidRDefault="00F01BE4">
      <w:pPr>
        <w:pStyle w:val="a"/>
        <w:rPr>
          <w:rFonts w:hint="cs"/>
          <w:rtl/>
        </w:rPr>
      </w:pPr>
      <w:r>
        <w:rPr>
          <w:rFonts w:hint="cs"/>
          <w:rtl/>
        </w:rPr>
        <w:t>תודה רבה, חבר הכנסת אייכלר.</w:t>
      </w:r>
    </w:p>
    <w:p w14:paraId="11FCF5FE" w14:textId="77777777" w:rsidR="00000000" w:rsidRDefault="00F01BE4">
      <w:pPr>
        <w:pStyle w:val="a"/>
        <w:rPr>
          <w:rFonts w:hint="cs"/>
          <w:rtl/>
        </w:rPr>
      </w:pPr>
    </w:p>
    <w:p w14:paraId="3075BD7B" w14:textId="77777777" w:rsidR="00000000" w:rsidRDefault="00F01BE4">
      <w:pPr>
        <w:pStyle w:val="a"/>
        <w:rPr>
          <w:rFonts w:hint="cs"/>
          <w:rtl/>
        </w:rPr>
      </w:pPr>
      <w:r>
        <w:rPr>
          <w:rFonts w:hint="cs"/>
          <w:rtl/>
        </w:rPr>
        <w:t>רבותי חברי הכנסת, הצעתכם היא להעביר את הנושא לדיון במליאה. מי בעד ק</w:t>
      </w:r>
      <w:r>
        <w:rPr>
          <w:rFonts w:hint="cs"/>
          <w:rtl/>
        </w:rPr>
        <w:t>יום דיון במליאה על כל ההצעות ביחד?</w:t>
      </w:r>
    </w:p>
    <w:p w14:paraId="2FF2F7F8" w14:textId="77777777" w:rsidR="00000000" w:rsidRDefault="00F01BE4">
      <w:pPr>
        <w:pStyle w:val="a"/>
        <w:rPr>
          <w:rFonts w:hint="cs"/>
          <w:rtl/>
        </w:rPr>
      </w:pPr>
    </w:p>
    <w:p w14:paraId="171FA83B" w14:textId="77777777" w:rsidR="00000000" w:rsidRDefault="00F01BE4">
      <w:pPr>
        <w:pStyle w:val="a7"/>
        <w:bidi/>
        <w:rPr>
          <w:rFonts w:hint="cs"/>
          <w:rtl/>
        </w:rPr>
      </w:pPr>
      <w:r>
        <w:rPr>
          <w:rFonts w:hint="cs"/>
          <w:rtl/>
        </w:rPr>
        <w:t xml:space="preserve"> הצבעה</w:t>
      </w:r>
    </w:p>
    <w:p w14:paraId="3485AFAF" w14:textId="77777777" w:rsidR="00000000" w:rsidRDefault="00F01BE4">
      <w:pPr>
        <w:pStyle w:val="a"/>
        <w:rPr>
          <w:rFonts w:hint="cs"/>
          <w:rtl/>
        </w:rPr>
      </w:pPr>
    </w:p>
    <w:p w14:paraId="07B194A9" w14:textId="77777777" w:rsidR="00000000" w:rsidRDefault="00F01BE4">
      <w:pPr>
        <w:pStyle w:val="a8"/>
        <w:bidi/>
        <w:rPr>
          <w:rFonts w:hint="cs"/>
          <w:rtl/>
        </w:rPr>
      </w:pPr>
      <w:r>
        <w:rPr>
          <w:rFonts w:hint="cs"/>
          <w:rtl/>
        </w:rPr>
        <w:t xml:space="preserve">  בעד ההצעה לכלול את הנושאים בסדר-היום - רוב</w:t>
      </w:r>
    </w:p>
    <w:p w14:paraId="42A0C0D4" w14:textId="77777777" w:rsidR="00000000" w:rsidRDefault="00F01BE4">
      <w:pPr>
        <w:pStyle w:val="a8"/>
        <w:bidi/>
        <w:rPr>
          <w:rFonts w:hint="cs"/>
          <w:rtl/>
        </w:rPr>
      </w:pPr>
      <w:r>
        <w:rPr>
          <w:rFonts w:hint="cs"/>
          <w:rtl/>
        </w:rPr>
        <w:t>נגד - אין</w:t>
      </w:r>
    </w:p>
    <w:p w14:paraId="2C127004" w14:textId="77777777" w:rsidR="00000000" w:rsidRDefault="00F01BE4">
      <w:pPr>
        <w:pStyle w:val="a8"/>
        <w:bidi/>
        <w:rPr>
          <w:rFonts w:hint="cs"/>
          <w:rtl/>
        </w:rPr>
      </w:pPr>
      <w:r>
        <w:rPr>
          <w:rFonts w:hint="cs"/>
          <w:rtl/>
        </w:rPr>
        <w:t>נמנעים - אין</w:t>
      </w:r>
    </w:p>
    <w:p w14:paraId="5A600B9D" w14:textId="77777777" w:rsidR="00000000" w:rsidRDefault="00F01BE4">
      <w:pPr>
        <w:pStyle w:val="a9"/>
        <w:bidi/>
        <w:rPr>
          <w:rFonts w:hint="cs"/>
          <w:rtl/>
        </w:rPr>
      </w:pPr>
      <w:r>
        <w:rPr>
          <w:rFonts w:hint="cs"/>
          <w:rtl/>
        </w:rPr>
        <w:t xml:space="preserve">ההצעה לכלול את הנושאים שהעלו חברי הכנסת מוחמד ברכה, רן כהן ונסים דהן </w:t>
      </w:r>
      <w:r>
        <w:rPr>
          <w:rtl/>
        </w:rPr>
        <w:br/>
      </w:r>
      <w:r>
        <w:rPr>
          <w:rFonts w:hint="cs"/>
          <w:rtl/>
        </w:rPr>
        <w:t>בסדר-היום של הכנסת נתקבלה.</w:t>
      </w:r>
    </w:p>
    <w:p w14:paraId="31AA6EC9" w14:textId="77777777" w:rsidR="00000000" w:rsidRDefault="00F01BE4">
      <w:pPr>
        <w:pStyle w:val="a"/>
        <w:ind w:firstLine="0"/>
        <w:rPr>
          <w:rFonts w:hint="cs"/>
          <w:rtl/>
        </w:rPr>
      </w:pPr>
    </w:p>
    <w:p w14:paraId="7268EC4F" w14:textId="77777777" w:rsidR="00000000" w:rsidRDefault="00F01BE4">
      <w:pPr>
        <w:pStyle w:val="ad"/>
        <w:rPr>
          <w:rtl/>
        </w:rPr>
      </w:pPr>
      <w:r>
        <w:rPr>
          <w:rtl/>
        </w:rPr>
        <w:t>היו"ר ראובן ריבלין:</w:t>
      </w:r>
    </w:p>
    <w:p w14:paraId="3E3E83FE" w14:textId="77777777" w:rsidR="00000000" w:rsidRDefault="00F01BE4">
      <w:pPr>
        <w:pStyle w:val="a"/>
        <w:rPr>
          <w:rtl/>
        </w:rPr>
      </w:pPr>
    </w:p>
    <w:p w14:paraId="7F5A7352" w14:textId="77777777" w:rsidR="00000000" w:rsidRDefault="00F01BE4">
      <w:pPr>
        <w:pStyle w:val="a"/>
        <w:rPr>
          <w:rFonts w:hint="cs"/>
          <w:rtl/>
        </w:rPr>
      </w:pPr>
      <w:r>
        <w:rPr>
          <w:rFonts w:hint="cs"/>
          <w:rtl/>
        </w:rPr>
        <w:t>אני קובע שפה-אחד הוחלט לה</w:t>
      </w:r>
      <w:r>
        <w:rPr>
          <w:rFonts w:hint="cs"/>
          <w:rtl/>
        </w:rPr>
        <w:t>עביר את ההצעות לסדר-היום של חברי הכנסת מוחמד ברכה,  רן כהן ונסים דהן לדיון במליאת הכנסת. חבר הכנסת רוני בר-און הסתפק בתשובת השר.</w:t>
      </w:r>
    </w:p>
    <w:p w14:paraId="4C071F01" w14:textId="77777777" w:rsidR="00000000" w:rsidRDefault="00F01BE4">
      <w:pPr>
        <w:pStyle w:val="a"/>
        <w:rPr>
          <w:rFonts w:hint="cs"/>
          <w:rtl/>
        </w:rPr>
      </w:pPr>
    </w:p>
    <w:p w14:paraId="483D39E9" w14:textId="77777777" w:rsidR="00000000" w:rsidRDefault="00F01BE4">
      <w:pPr>
        <w:pStyle w:val="a"/>
        <w:rPr>
          <w:rtl/>
        </w:rPr>
      </w:pPr>
    </w:p>
    <w:p w14:paraId="6FE38399" w14:textId="77777777" w:rsidR="00000000" w:rsidRDefault="00F01BE4">
      <w:pPr>
        <w:pStyle w:val="a"/>
        <w:rPr>
          <w:rFonts w:hint="cs"/>
          <w:rtl/>
        </w:rPr>
      </w:pPr>
    </w:p>
    <w:p w14:paraId="063C6A43" w14:textId="77777777" w:rsidR="00000000" w:rsidRDefault="00F01BE4">
      <w:pPr>
        <w:pStyle w:val="Subject"/>
        <w:rPr>
          <w:rFonts w:hint="cs"/>
          <w:rtl/>
        </w:rPr>
      </w:pPr>
      <w:bookmarkStart w:id="307" w:name="_Toc55731543"/>
      <w:r>
        <w:rPr>
          <w:rFonts w:hint="cs"/>
          <w:rtl/>
        </w:rPr>
        <w:t>מסמכים שהונחו על שולחן הכנסת</w:t>
      </w:r>
      <w:bookmarkEnd w:id="307"/>
    </w:p>
    <w:p w14:paraId="56C5528C" w14:textId="77777777" w:rsidR="00000000" w:rsidRDefault="00F01BE4">
      <w:pPr>
        <w:pStyle w:val="a"/>
        <w:rPr>
          <w:rFonts w:hint="cs"/>
          <w:rtl/>
        </w:rPr>
      </w:pPr>
    </w:p>
    <w:p w14:paraId="6AFCA644" w14:textId="77777777" w:rsidR="00000000" w:rsidRDefault="00F01BE4">
      <w:pPr>
        <w:pStyle w:val="ad"/>
        <w:rPr>
          <w:rtl/>
        </w:rPr>
      </w:pPr>
      <w:r>
        <w:rPr>
          <w:rtl/>
        </w:rPr>
        <w:t>היו"ר ראובן ריבלין:</w:t>
      </w:r>
    </w:p>
    <w:p w14:paraId="79835DA2" w14:textId="77777777" w:rsidR="00000000" w:rsidRDefault="00F01BE4">
      <w:pPr>
        <w:pStyle w:val="a"/>
        <w:rPr>
          <w:rFonts w:hint="cs"/>
          <w:rtl/>
        </w:rPr>
      </w:pPr>
    </w:p>
    <w:p w14:paraId="3FAC1573" w14:textId="77777777" w:rsidR="00000000" w:rsidRDefault="00F01BE4">
      <w:pPr>
        <w:pStyle w:val="a"/>
        <w:rPr>
          <w:rFonts w:hint="cs"/>
          <w:rtl/>
        </w:rPr>
      </w:pPr>
      <w:r>
        <w:rPr>
          <w:rFonts w:hint="cs"/>
          <w:rtl/>
        </w:rPr>
        <w:t>הודעה לסגנית מזכיר הכנסת.</w:t>
      </w:r>
    </w:p>
    <w:p w14:paraId="47BFB185" w14:textId="77777777" w:rsidR="00000000" w:rsidRDefault="00F01BE4">
      <w:pPr>
        <w:pStyle w:val="a"/>
        <w:ind w:firstLine="0"/>
        <w:rPr>
          <w:rFonts w:hint="cs"/>
          <w:rtl/>
        </w:rPr>
      </w:pPr>
    </w:p>
    <w:p w14:paraId="200A25DE" w14:textId="77777777" w:rsidR="00000000" w:rsidRDefault="00F01BE4">
      <w:pPr>
        <w:pStyle w:val="Speaker"/>
        <w:rPr>
          <w:rFonts w:hint="cs"/>
          <w:rtl/>
        </w:rPr>
      </w:pPr>
      <w:bookmarkStart w:id="308" w:name="_Toc55731544"/>
      <w:r>
        <w:rPr>
          <w:rFonts w:hint="cs"/>
          <w:rtl/>
        </w:rPr>
        <w:t>סגנית מזכיר הכנסת רות קפלן:</w:t>
      </w:r>
      <w:bookmarkEnd w:id="308"/>
    </w:p>
    <w:p w14:paraId="405B745D" w14:textId="77777777" w:rsidR="00000000" w:rsidRDefault="00F01BE4">
      <w:pPr>
        <w:pStyle w:val="a"/>
        <w:ind w:firstLine="0"/>
        <w:rPr>
          <w:rFonts w:hint="cs"/>
          <w:b/>
          <w:bCs/>
          <w:u w:val="single"/>
          <w:rtl/>
        </w:rPr>
      </w:pPr>
    </w:p>
    <w:p w14:paraId="0F8BEEE7" w14:textId="77777777" w:rsidR="00000000" w:rsidRDefault="00F01BE4">
      <w:pPr>
        <w:pStyle w:val="a"/>
        <w:ind w:firstLine="0"/>
        <w:rPr>
          <w:rFonts w:hint="cs"/>
          <w:rtl/>
        </w:rPr>
      </w:pPr>
      <w:r>
        <w:rPr>
          <w:rFonts w:hint="cs"/>
          <w:rtl/>
        </w:rPr>
        <w:tab/>
        <w:t>ברשות יושב-ראש ה</w:t>
      </w:r>
      <w:r>
        <w:rPr>
          <w:rFonts w:hint="cs"/>
          <w:rtl/>
        </w:rPr>
        <w:t xml:space="preserve">ישיבה, הנני מתכבדת להודיע, כי הונחו על שולחן הכנסת: </w:t>
      </w:r>
    </w:p>
    <w:p w14:paraId="0658C29A" w14:textId="77777777" w:rsidR="00000000" w:rsidRDefault="00F01BE4">
      <w:pPr>
        <w:pStyle w:val="a"/>
        <w:ind w:firstLine="0"/>
        <w:rPr>
          <w:rFonts w:hint="cs"/>
          <w:rtl/>
        </w:rPr>
      </w:pPr>
    </w:p>
    <w:p w14:paraId="162E47A5" w14:textId="77777777" w:rsidR="00000000" w:rsidRDefault="00F01BE4">
      <w:pPr>
        <w:pStyle w:val="a"/>
        <w:ind w:firstLine="720"/>
        <w:rPr>
          <w:rFonts w:hint="cs"/>
          <w:rtl/>
        </w:rPr>
      </w:pPr>
      <w:r>
        <w:rPr>
          <w:rFonts w:hint="cs"/>
          <w:rtl/>
        </w:rPr>
        <w:t xml:space="preserve">החלטת ועדת הכספים לגבי צו היטלי סחר (היטל בטחה על ייבוא טובין להגנה על הייצור המקומי) (מס'  2) (הוראת שעה), התשס"ג-2003. </w:t>
      </w:r>
    </w:p>
    <w:p w14:paraId="087F332D" w14:textId="77777777" w:rsidR="00000000" w:rsidRDefault="00F01BE4">
      <w:pPr>
        <w:pStyle w:val="a"/>
        <w:ind w:firstLine="720"/>
        <w:rPr>
          <w:rFonts w:hint="cs"/>
          <w:rtl/>
        </w:rPr>
      </w:pPr>
    </w:p>
    <w:p w14:paraId="12DAFB99" w14:textId="77777777" w:rsidR="00000000" w:rsidRDefault="00F01BE4">
      <w:pPr>
        <w:pStyle w:val="a"/>
        <w:ind w:firstLine="720"/>
        <w:rPr>
          <w:rFonts w:hint="cs"/>
          <w:rtl/>
        </w:rPr>
      </w:pPr>
      <w:r>
        <w:rPr>
          <w:rFonts w:hint="cs"/>
          <w:rtl/>
        </w:rPr>
        <w:t>מסקנות ועדת הפנים ואיכות הסביבה בעקבות דיון מהיר בנושא: התנהלות משרד הפנים במזר</w:t>
      </w:r>
      <w:r>
        <w:rPr>
          <w:rFonts w:hint="cs"/>
          <w:rtl/>
        </w:rPr>
        <w:t>ח-ירושלים. תודה רבה.</w:t>
      </w:r>
    </w:p>
    <w:p w14:paraId="75F2E389" w14:textId="77777777" w:rsidR="00000000" w:rsidRDefault="00F01BE4">
      <w:pPr>
        <w:pStyle w:val="a"/>
        <w:ind w:firstLine="0"/>
        <w:rPr>
          <w:rFonts w:hint="cs"/>
          <w:rtl/>
        </w:rPr>
      </w:pPr>
    </w:p>
    <w:p w14:paraId="020FFF80" w14:textId="77777777" w:rsidR="00000000" w:rsidRDefault="00F01BE4">
      <w:pPr>
        <w:pStyle w:val="ad"/>
        <w:rPr>
          <w:rtl/>
        </w:rPr>
      </w:pPr>
      <w:r>
        <w:rPr>
          <w:rtl/>
        </w:rPr>
        <w:t>היו"ר ראובן ריבלין:</w:t>
      </w:r>
    </w:p>
    <w:p w14:paraId="3AC98760" w14:textId="77777777" w:rsidR="00000000" w:rsidRDefault="00F01BE4">
      <w:pPr>
        <w:pStyle w:val="a"/>
        <w:rPr>
          <w:rtl/>
        </w:rPr>
      </w:pPr>
    </w:p>
    <w:p w14:paraId="605B385B" w14:textId="77777777" w:rsidR="00000000" w:rsidRDefault="00F01BE4">
      <w:pPr>
        <w:pStyle w:val="a"/>
        <w:rPr>
          <w:rFonts w:hint="cs"/>
          <w:rtl/>
        </w:rPr>
      </w:pPr>
      <w:r>
        <w:rPr>
          <w:rFonts w:hint="cs"/>
          <w:rtl/>
        </w:rPr>
        <w:t xml:space="preserve">רבותי חברי הכנסת, ועדת הפנים של הכנסת עדיין לא סיימה את עבודתה. אני מכריז על הפסקה לרבע שעה. בעוד רבע שעה אודיע אם נמשיך לקיים את הדיון בקריאה השנייה והשלישית בהצעת החוק הממשלתית בדבר מימון מפלגות בבחירות לרשויות </w:t>
      </w:r>
      <w:r>
        <w:rPr>
          <w:rFonts w:hint="cs"/>
          <w:rtl/>
        </w:rPr>
        <w:t>המקומיות, או שנסיים את הישיבה. אם תבקש הממשלה או יבקשו 25 חברי כנסת, נקיים ישיבה מיוחדת גם בשבוע הבא, בין יום כיפור הבא עלינו לטובה לבין חג הסוכות. האם יש חג מוסלמי באותה עת?</w:t>
      </w:r>
    </w:p>
    <w:p w14:paraId="268DDAAB" w14:textId="77777777" w:rsidR="00000000" w:rsidRDefault="00F01BE4">
      <w:pPr>
        <w:pStyle w:val="a"/>
        <w:ind w:firstLine="0"/>
        <w:rPr>
          <w:rFonts w:hint="cs"/>
          <w:rtl/>
        </w:rPr>
      </w:pPr>
    </w:p>
    <w:p w14:paraId="2B0AA345" w14:textId="77777777" w:rsidR="00000000" w:rsidRDefault="00F01BE4">
      <w:pPr>
        <w:pStyle w:val="ac"/>
        <w:rPr>
          <w:rtl/>
        </w:rPr>
      </w:pPr>
      <w:r>
        <w:rPr>
          <w:rFonts w:hint="eastAsia"/>
          <w:rtl/>
        </w:rPr>
        <w:t>עבד</w:t>
      </w:r>
      <w:r>
        <w:rPr>
          <w:rtl/>
        </w:rPr>
        <w:t>-אלמאלכ דהאמשה (רע"ם):</w:t>
      </w:r>
    </w:p>
    <w:p w14:paraId="52265D0A" w14:textId="77777777" w:rsidR="00000000" w:rsidRDefault="00F01BE4">
      <w:pPr>
        <w:pStyle w:val="a"/>
        <w:rPr>
          <w:rFonts w:hint="cs"/>
          <w:rtl/>
        </w:rPr>
      </w:pPr>
    </w:p>
    <w:p w14:paraId="24CC33B5" w14:textId="77777777" w:rsidR="00000000" w:rsidRDefault="00F01BE4">
      <w:pPr>
        <w:pStyle w:val="a"/>
        <w:rPr>
          <w:rFonts w:hint="cs"/>
          <w:rtl/>
        </w:rPr>
      </w:pPr>
      <w:r>
        <w:rPr>
          <w:rFonts w:hint="cs"/>
          <w:rtl/>
        </w:rPr>
        <w:t>לא.</w:t>
      </w:r>
    </w:p>
    <w:p w14:paraId="48E86FE2" w14:textId="77777777" w:rsidR="00000000" w:rsidRDefault="00F01BE4">
      <w:pPr>
        <w:pStyle w:val="a"/>
        <w:ind w:firstLine="0"/>
        <w:rPr>
          <w:rFonts w:hint="cs"/>
          <w:rtl/>
        </w:rPr>
      </w:pPr>
    </w:p>
    <w:p w14:paraId="181915BC" w14:textId="77777777" w:rsidR="00000000" w:rsidRDefault="00F01BE4">
      <w:pPr>
        <w:pStyle w:val="ad"/>
        <w:rPr>
          <w:rtl/>
        </w:rPr>
      </w:pPr>
      <w:r>
        <w:rPr>
          <w:rtl/>
        </w:rPr>
        <w:t>היו"ר ראובן ריבלין:</w:t>
      </w:r>
    </w:p>
    <w:p w14:paraId="15637E9A" w14:textId="77777777" w:rsidR="00000000" w:rsidRDefault="00F01BE4">
      <w:pPr>
        <w:pStyle w:val="a"/>
        <w:rPr>
          <w:rtl/>
        </w:rPr>
      </w:pPr>
    </w:p>
    <w:p w14:paraId="24FCA15B" w14:textId="77777777" w:rsidR="00000000" w:rsidRDefault="00F01BE4">
      <w:pPr>
        <w:pStyle w:val="a"/>
        <w:rPr>
          <w:rFonts w:hint="cs"/>
          <w:rtl/>
        </w:rPr>
      </w:pPr>
      <w:r>
        <w:rPr>
          <w:rFonts w:hint="cs"/>
          <w:rtl/>
        </w:rPr>
        <w:t xml:space="preserve">אני מכריז על הפסקה. הישיבה </w:t>
      </w:r>
      <w:r>
        <w:rPr>
          <w:rFonts w:hint="cs"/>
          <w:rtl/>
        </w:rPr>
        <w:t>תתחדש בשעה 15:30. תודה.</w:t>
      </w:r>
    </w:p>
    <w:p w14:paraId="0AC6D782" w14:textId="77777777" w:rsidR="00000000" w:rsidRDefault="00F01BE4">
      <w:pPr>
        <w:pStyle w:val="a"/>
        <w:ind w:firstLine="0"/>
        <w:rPr>
          <w:rFonts w:hint="cs"/>
          <w:rtl/>
        </w:rPr>
      </w:pPr>
    </w:p>
    <w:p w14:paraId="09465997" w14:textId="77777777" w:rsidR="00000000" w:rsidRDefault="00F01BE4">
      <w:pPr>
        <w:pStyle w:val="a"/>
        <w:ind w:firstLine="0"/>
        <w:jc w:val="center"/>
        <w:rPr>
          <w:rFonts w:hint="cs"/>
          <w:rtl/>
        </w:rPr>
      </w:pPr>
      <w:r>
        <w:rPr>
          <w:rFonts w:hint="cs"/>
          <w:rtl/>
        </w:rPr>
        <w:t>(הישיבה נפסקה בשעה 15:05 ונתחדשה בשעה 15:32.)</w:t>
      </w:r>
    </w:p>
    <w:p w14:paraId="6AE7B4A5" w14:textId="77777777" w:rsidR="00000000" w:rsidRDefault="00F01BE4">
      <w:pPr>
        <w:pStyle w:val="a"/>
        <w:ind w:firstLine="0"/>
        <w:rPr>
          <w:rFonts w:hint="cs"/>
          <w:rtl/>
        </w:rPr>
      </w:pPr>
      <w:r>
        <w:rPr>
          <w:rFonts w:hint="cs"/>
          <w:rtl/>
        </w:rPr>
        <w:tab/>
      </w:r>
    </w:p>
    <w:p w14:paraId="560A0006" w14:textId="77777777" w:rsidR="00000000" w:rsidRDefault="00F01BE4">
      <w:pPr>
        <w:pStyle w:val="a"/>
        <w:rPr>
          <w:rtl/>
        </w:rPr>
      </w:pPr>
    </w:p>
    <w:p w14:paraId="58AFB72D" w14:textId="77777777" w:rsidR="00000000" w:rsidRDefault="00F01BE4">
      <w:pPr>
        <w:pStyle w:val="ad"/>
        <w:rPr>
          <w:rtl/>
        </w:rPr>
      </w:pPr>
      <w:r>
        <w:rPr>
          <w:rtl/>
        </w:rPr>
        <w:t>היו"ר ראובן ריבלין:</w:t>
      </w:r>
    </w:p>
    <w:p w14:paraId="681320BF" w14:textId="77777777" w:rsidR="00000000" w:rsidRDefault="00F01BE4">
      <w:pPr>
        <w:pStyle w:val="a"/>
        <w:rPr>
          <w:rtl/>
        </w:rPr>
      </w:pPr>
    </w:p>
    <w:p w14:paraId="40DC32B4" w14:textId="77777777" w:rsidR="00000000" w:rsidRDefault="00F01BE4">
      <w:pPr>
        <w:pStyle w:val="a"/>
        <w:rPr>
          <w:rFonts w:hint="cs"/>
          <w:rtl/>
        </w:rPr>
      </w:pPr>
      <w:r>
        <w:rPr>
          <w:rFonts w:hint="cs"/>
          <w:rtl/>
        </w:rPr>
        <w:t>אני מתכבד לחדש את ישיבת הכנסת. האם אנשים מוועדת הפנים נמצאים כאן על מנת להודיע לי בדבר פיצול החוק?</w:t>
      </w:r>
    </w:p>
    <w:p w14:paraId="5A91EBC5" w14:textId="77777777" w:rsidR="00000000" w:rsidRDefault="00F01BE4">
      <w:pPr>
        <w:pStyle w:val="a"/>
        <w:rPr>
          <w:rFonts w:hint="cs"/>
          <w:rtl/>
        </w:rPr>
      </w:pPr>
    </w:p>
    <w:p w14:paraId="2B0ED03D" w14:textId="77777777" w:rsidR="00000000" w:rsidRDefault="00F01BE4">
      <w:pPr>
        <w:pStyle w:val="ac"/>
        <w:rPr>
          <w:rtl/>
        </w:rPr>
      </w:pPr>
      <w:r>
        <w:rPr>
          <w:rFonts w:hint="eastAsia"/>
          <w:rtl/>
        </w:rPr>
        <w:t>אריה</w:t>
      </w:r>
      <w:r>
        <w:rPr>
          <w:rtl/>
        </w:rPr>
        <w:t xml:space="preserve"> אלדד (האיחוד הלאומי - ישראל ביתנו):</w:t>
      </w:r>
    </w:p>
    <w:p w14:paraId="72578EAC" w14:textId="77777777" w:rsidR="00000000" w:rsidRDefault="00F01BE4">
      <w:pPr>
        <w:pStyle w:val="a"/>
        <w:rPr>
          <w:rFonts w:hint="cs"/>
          <w:rtl/>
        </w:rPr>
      </w:pPr>
    </w:p>
    <w:p w14:paraId="24094683" w14:textId="77777777" w:rsidR="00000000" w:rsidRDefault="00F01BE4">
      <w:pPr>
        <w:pStyle w:val="a"/>
        <w:rPr>
          <w:rFonts w:hint="cs"/>
          <w:rtl/>
        </w:rPr>
      </w:pPr>
      <w:r>
        <w:rPr>
          <w:rFonts w:hint="cs"/>
          <w:rtl/>
        </w:rPr>
        <w:t>ככל הידוע לי הם בדר</w:t>
      </w:r>
      <w:r>
        <w:rPr>
          <w:rFonts w:hint="cs"/>
          <w:rtl/>
        </w:rPr>
        <w:t>ך לכאן. באתי משם עכשיו.</w:t>
      </w:r>
    </w:p>
    <w:p w14:paraId="12E2C3F8" w14:textId="77777777" w:rsidR="00000000" w:rsidRDefault="00F01BE4">
      <w:pPr>
        <w:pStyle w:val="a"/>
        <w:rPr>
          <w:rFonts w:hint="cs"/>
          <w:rtl/>
        </w:rPr>
      </w:pPr>
    </w:p>
    <w:p w14:paraId="2084B34C" w14:textId="77777777" w:rsidR="00000000" w:rsidRDefault="00F01BE4">
      <w:pPr>
        <w:pStyle w:val="ad"/>
        <w:rPr>
          <w:rtl/>
        </w:rPr>
      </w:pPr>
      <w:r>
        <w:rPr>
          <w:rtl/>
        </w:rPr>
        <w:t>היו"ר ראובן ריבלין:</w:t>
      </w:r>
    </w:p>
    <w:p w14:paraId="1DDF38E9" w14:textId="77777777" w:rsidR="00000000" w:rsidRDefault="00F01BE4">
      <w:pPr>
        <w:pStyle w:val="a"/>
        <w:rPr>
          <w:rtl/>
        </w:rPr>
      </w:pPr>
    </w:p>
    <w:p w14:paraId="1797155E" w14:textId="77777777" w:rsidR="00000000" w:rsidRDefault="00F01BE4">
      <w:pPr>
        <w:pStyle w:val="a"/>
        <w:rPr>
          <w:rFonts w:hint="cs"/>
          <w:rtl/>
        </w:rPr>
      </w:pPr>
      <w:r>
        <w:rPr>
          <w:rFonts w:hint="cs"/>
          <w:rtl/>
        </w:rPr>
        <w:t>בבקשה, האם יש לאדוני, בתור יושב-ראש הוועדה שלו, איזו הודעה להודיע בינתיים?</w:t>
      </w:r>
    </w:p>
    <w:p w14:paraId="1A1B7F02" w14:textId="77777777" w:rsidR="00000000" w:rsidRDefault="00F01BE4">
      <w:pPr>
        <w:pStyle w:val="a"/>
        <w:rPr>
          <w:rFonts w:hint="cs"/>
          <w:rtl/>
        </w:rPr>
      </w:pPr>
    </w:p>
    <w:p w14:paraId="2BE42A9F" w14:textId="77777777" w:rsidR="00000000" w:rsidRDefault="00F01BE4">
      <w:pPr>
        <w:pStyle w:val="ac"/>
        <w:rPr>
          <w:rtl/>
        </w:rPr>
      </w:pPr>
      <w:r>
        <w:rPr>
          <w:rFonts w:hint="eastAsia"/>
          <w:rtl/>
        </w:rPr>
        <w:t>אריה</w:t>
      </w:r>
      <w:r>
        <w:rPr>
          <w:rtl/>
        </w:rPr>
        <w:t xml:space="preserve"> אלדד (האיחוד הלאומי - ישראל ביתנו):</w:t>
      </w:r>
    </w:p>
    <w:p w14:paraId="6B43E6C2" w14:textId="77777777" w:rsidR="00000000" w:rsidRDefault="00F01BE4">
      <w:pPr>
        <w:pStyle w:val="a"/>
        <w:rPr>
          <w:rFonts w:hint="cs"/>
          <w:rtl/>
        </w:rPr>
      </w:pPr>
    </w:p>
    <w:p w14:paraId="26F887E1" w14:textId="77777777" w:rsidR="00000000" w:rsidRDefault="00F01BE4">
      <w:pPr>
        <w:pStyle w:val="a"/>
        <w:rPr>
          <w:rFonts w:hint="cs"/>
          <w:rtl/>
        </w:rPr>
      </w:pPr>
      <w:r>
        <w:rPr>
          <w:rFonts w:hint="cs"/>
          <w:rtl/>
        </w:rPr>
        <w:t>לא.</w:t>
      </w:r>
    </w:p>
    <w:p w14:paraId="27818FB1" w14:textId="77777777" w:rsidR="00000000" w:rsidRDefault="00F01BE4">
      <w:pPr>
        <w:pStyle w:val="a"/>
        <w:rPr>
          <w:rFonts w:hint="cs"/>
          <w:rtl/>
        </w:rPr>
      </w:pPr>
    </w:p>
    <w:p w14:paraId="307241AF" w14:textId="77777777" w:rsidR="00000000" w:rsidRDefault="00F01BE4">
      <w:pPr>
        <w:pStyle w:val="ad"/>
        <w:rPr>
          <w:rtl/>
        </w:rPr>
      </w:pPr>
      <w:r>
        <w:rPr>
          <w:rtl/>
        </w:rPr>
        <w:t>היו"ר ראובן ריבלין:</w:t>
      </w:r>
    </w:p>
    <w:p w14:paraId="2A4E9BE2" w14:textId="77777777" w:rsidR="00000000" w:rsidRDefault="00F01BE4">
      <w:pPr>
        <w:pStyle w:val="a"/>
        <w:rPr>
          <w:rtl/>
        </w:rPr>
      </w:pPr>
    </w:p>
    <w:p w14:paraId="24BF079E" w14:textId="77777777" w:rsidR="00000000" w:rsidRDefault="00F01BE4">
      <w:pPr>
        <w:pStyle w:val="a"/>
        <w:rPr>
          <w:rFonts w:hint="cs"/>
          <w:rtl/>
        </w:rPr>
      </w:pPr>
      <w:r>
        <w:rPr>
          <w:rFonts w:hint="cs"/>
          <w:rtl/>
        </w:rPr>
        <w:t xml:space="preserve">חבר הכנסת אורי אריאל, האם לאדוני יש משהו להודיע ולבשר מטעם הוועדה </w:t>
      </w:r>
      <w:r>
        <w:rPr>
          <w:rFonts w:hint="cs"/>
          <w:rtl/>
        </w:rPr>
        <w:t>שלו?</w:t>
      </w:r>
    </w:p>
    <w:p w14:paraId="4F93FC0F" w14:textId="77777777" w:rsidR="00000000" w:rsidRDefault="00F01BE4">
      <w:pPr>
        <w:pStyle w:val="a"/>
        <w:rPr>
          <w:rFonts w:hint="cs"/>
          <w:rtl/>
        </w:rPr>
      </w:pPr>
    </w:p>
    <w:p w14:paraId="7B39A61C" w14:textId="77777777" w:rsidR="00000000" w:rsidRDefault="00F01BE4">
      <w:pPr>
        <w:pStyle w:val="ac"/>
        <w:rPr>
          <w:rtl/>
        </w:rPr>
      </w:pPr>
      <w:r>
        <w:rPr>
          <w:rFonts w:hint="eastAsia"/>
          <w:rtl/>
        </w:rPr>
        <w:t>אורי</w:t>
      </w:r>
      <w:r>
        <w:rPr>
          <w:rtl/>
        </w:rPr>
        <w:t xml:space="preserve"> יהודה אריאל (האיחוד הלאומי - ישראל ביתנו):</w:t>
      </w:r>
    </w:p>
    <w:p w14:paraId="6DA67821" w14:textId="77777777" w:rsidR="00000000" w:rsidRDefault="00F01BE4">
      <w:pPr>
        <w:pStyle w:val="a"/>
        <w:rPr>
          <w:rFonts w:hint="cs"/>
          <w:rtl/>
        </w:rPr>
      </w:pPr>
    </w:p>
    <w:p w14:paraId="265B82D9" w14:textId="77777777" w:rsidR="00000000" w:rsidRDefault="00F01BE4">
      <w:pPr>
        <w:pStyle w:val="a"/>
        <w:rPr>
          <w:rFonts w:hint="cs"/>
          <w:rtl/>
        </w:rPr>
      </w:pPr>
      <w:r>
        <w:rPr>
          <w:rFonts w:hint="cs"/>
          <w:rtl/>
        </w:rPr>
        <w:t>נחשוב, עד שהם יגיעו. אולי נמצא משהו.</w:t>
      </w:r>
    </w:p>
    <w:p w14:paraId="1FB79839" w14:textId="77777777" w:rsidR="00000000" w:rsidRDefault="00F01BE4">
      <w:pPr>
        <w:pStyle w:val="a"/>
        <w:rPr>
          <w:rFonts w:hint="cs"/>
          <w:rtl/>
        </w:rPr>
      </w:pPr>
    </w:p>
    <w:p w14:paraId="615790EE" w14:textId="77777777" w:rsidR="00000000" w:rsidRDefault="00F01BE4">
      <w:pPr>
        <w:pStyle w:val="ad"/>
        <w:rPr>
          <w:rtl/>
        </w:rPr>
      </w:pPr>
      <w:r>
        <w:rPr>
          <w:rtl/>
        </w:rPr>
        <w:t>היו"ר ראובן ריבלין:</w:t>
      </w:r>
    </w:p>
    <w:p w14:paraId="775FEC93" w14:textId="77777777" w:rsidR="00000000" w:rsidRDefault="00F01BE4">
      <w:pPr>
        <w:pStyle w:val="a"/>
        <w:rPr>
          <w:rtl/>
        </w:rPr>
      </w:pPr>
    </w:p>
    <w:p w14:paraId="3603B5BE" w14:textId="77777777" w:rsidR="00000000" w:rsidRDefault="00F01BE4">
      <w:pPr>
        <w:pStyle w:val="a"/>
        <w:rPr>
          <w:rFonts w:hint="cs"/>
          <w:rtl/>
        </w:rPr>
      </w:pPr>
      <w:r>
        <w:rPr>
          <w:rFonts w:hint="cs"/>
          <w:rtl/>
        </w:rPr>
        <w:t>בסדר גמור. אני הבנתי מוועדת הפנים שהגעתם להסכמה בדבר פיצול החוק. כל אותם דברים שהם לקונה אנחנו נאשר אותם בקריאה שנייה ושלישית, ללא הסתייגויות,</w:t>
      </w:r>
      <w:r>
        <w:rPr>
          <w:rFonts w:hint="cs"/>
          <w:rtl/>
        </w:rPr>
        <w:t xml:space="preserve"> בעוד אותם דברים שצריך להפרידם ולדון בהם בכובד ראש יידונו בהליך הרגיל של העברת חוק, והוועדה תקיים דיונים מיוחדים ותשמע גם מומחים בנושאים אלה. </w:t>
      </w:r>
    </w:p>
    <w:p w14:paraId="47601B0E" w14:textId="77777777" w:rsidR="00000000" w:rsidRDefault="00F01BE4">
      <w:pPr>
        <w:pStyle w:val="a"/>
        <w:rPr>
          <w:rFonts w:hint="cs"/>
          <w:rtl/>
        </w:rPr>
      </w:pPr>
    </w:p>
    <w:p w14:paraId="4CFACA8B" w14:textId="77777777" w:rsidR="00000000" w:rsidRDefault="00F01BE4">
      <w:pPr>
        <w:pStyle w:val="ac"/>
        <w:rPr>
          <w:rtl/>
        </w:rPr>
      </w:pPr>
      <w:r>
        <w:rPr>
          <w:rFonts w:hint="eastAsia"/>
          <w:rtl/>
        </w:rPr>
        <w:t>אריה</w:t>
      </w:r>
      <w:r>
        <w:rPr>
          <w:rtl/>
        </w:rPr>
        <w:t xml:space="preserve"> אלדד (האיחוד הלאומי - ישראל ביתנו):</w:t>
      </w:r>
    </w:p>
    <w:p w14:paraId="4C3903E6" w14:textId="77777777" w:rsidR="00000000" w:rsidRDefault="00F01BE4">
      <w:pPr>
        <w:pStyle w:val="a"/>
        <w:rPr>
          <w:rFonts w:hint="cs"/>
          <w:rtl/>
        </w:rPr>
      </w:pPr>
    </w:p>
    <w:p w14:paraId="42575A62" w14:textId="77777777" w:rsidR="00000000" w:rsidRDefault="00F01BE4">
      <w:pPr>
        <w:pStyle w:val="a"/>
        <w:rPr>
          <w:rFonts w:hint="cs"/>
          <w:rtl/>
        </w:rPr>
      </w:pPr>
      <w:r>
        <w:rPr>
          <w:rFonts w:hint="cs"/>
          <w:rtl/>
        </w:rPr>
        <w:t>לגבי הבחירות הקרובות בשני המקומות, הדברים יוחלטו כהוראת שעה.</w:t>
      </w:r>
    </w:p>
    <w:p w14:paraId="2C33348C" w14:textId="77777777" w:rsidR="00000000" w:rsidRDefault="00F01BE4">
      <w:pPr>
        <w:pStyle w:val="a"/>
        <w:rPr>
          <w:rFonts w:hint="cs"/>
          <w:rtl/>
        </w:rPr>
      </w:pPr>
    </w:p>
    <w:p w14:paraId="4373BB9F" w14:textId="77777777" w:rsidR="00000000" w:rsidRDefault="00F01BE4">
      <w:pPr>
        <w:pStyle w:val="a"/>
        <w:rPr>
          <w:rFonts w:hint="cs"/>
          <w:rtl/>
        </w:rPr>
      </w:pPr>
    </w:p>
    <w:p w14:paraId="49F197A8" w14:textId="77777777" w:rsidR="00000000" w:rsidRDefault="00F01BE4">
      <w:pPr>
        <w:pStyle w:val="a"/>
        <w:rPr>
          <w:rFonts w:hint="cs"/>
          <w:rtl/>
        </w:rPr>
      </w:pPr>
    </w:p>
    <w:p w14:paraId="5453DA27" w14:textId="77777777" w:rsidR="00000000" w:rsidRDefault="00F01BE4">
      <w:pPr>
        <w:pStyle w:val="ad"/>
        <w:rPr>
          <w:rtl/>
        </w:rPr>
      </w:pPr>
      <w:r>
        <w:rPr>
          <w:rtl/>
        </w:rPr>
        <w:t xml:space="preserve">היו"ר </w:t>
      </w:r>
      <w:r>
        <w:rPr>
          <w:rtl/>
        </w:rPr>
        <w:t>ראובן ריבלין:</w:t>
      </w:r>
    </w:p>
    <w:p w14:paraId="2FE4E701" w14:textId="77777777" w:rsidR="00000000" w:rsidRDefault="00F01BE4">
      <w:pPr>
        <w:pStyle w:val="a"/>
        <w:rPr>
          <w:rtl/>
        </w:rPr>
      </w:pPr>
    </w:p>
    <w:p w14:paraId="7B7EED39" w14:textId="77777777" w:rsidR="00000000" w:rsidRDefault="00F01BE4">
      <w:pPr>
        <w:pStyle w:val="a"/>
        <w:rPr>
          <w:rFonts w:hint="cs"/>
          <w:rtl/>
        </w:rPr>
      </w:pPr>
      <w:r>
        <w:rPr>
          <w:rFonts w:hint="cs"/>
          <w:rtl/>
        </w:rPr>
        <w:t xml:space="preserve">ולגבי שני המקומות שבהם מדובר - ייקבעו כהוראת שעה. בהחלט הגיוני ואני בהחלט מודה לוועדה שהגיעה לפשרה שהיא בהחלט הגיונית ובכך היא גם מקיימת את ההליכים הקשורים בעבודת הכנסת. </w:t>
      </w:r>
    </w:p>
    <w:p w14:paraId="4F5F9812" w14:textId="77777777" w:rsidR="00000000" w:rsidRDefault="00F01BE4">
      <w:pPr>
        <w:pStyle w:val="a"/>
        <w:rPr>
          <w:rFonts w:hint="cs"/>
          <w:rtl/>
        </w:rPr>
      </w:pPr>
    </w:p>
    <w:p w14:paraId="2159C7D4" w14:textId="77777777" w:rsidR="00000000" w:rsidRDefault="00F01BE4">
      <w:pPr>
        <w:pStyle w:val="ac"/>
        <w:rPr>
          <w:rtl/>
        </w:rPr>
      </w:pPr>
      <w:r>
        <w:rPr>
          <w:rFonts w:hint="eastAsia"/>
          <w:rtl/>
        </w:rPr>
        <w:t>אריה</w:t>
      </w:r>
      <w:r>
        <w:rPr>
          <w:rtl/>
        </w:rPr>
        <w:t xml:space="preserve"> אלדד (האיחוד הלאומי - ישראל ביתנו):</w:t>
      </w:r>
    </w:p>
    <w:p w14:paraId="0C53C8F7" w14:textId="77777777" w:rsidR="00000000" w:rsidRDefault="00F01BE4">
      <w:pPr>
        <w:pStyle w:val="a"/>
        <w:rPr>
          <w:rFonts w:hint="cs"/>
          <w:rtl/>
        </w:rPr>
      </w:pPr>
    </w:p>
    <w:p w14:paraId="05516102" w14:textId="77777777" w:rsidR="00000000" w:rsidRDefault="00F01BE4">
      <w:pPr>
        <w:pStyle w:val="a"/>
        <w:rPr>
          <w:rFonts w:hint="cs"/>
          <w:rtl/>
        </w:rPr>
      </w:pPr>
      <w:r>
        <w:rPr>
          <w:rFonts w:hint="cs"/>
          <w:rtl/>
        </w:rPr>
        <w:t>יש הסתייגות אחת, של חבר הכנ</w:t>
      </w:r>
      <w:r>
        <w:rPr>
          <w:rFonts w:hint="cs"/>
          <w:rtl/>
        </w:rPr>
        <w:t>סת אפללו.</w:t>
      </w:r>
    </w:p>
    <w:p w14:paraId="1E0342D3" w14:textId="77777777" w:rsidR="00000000" w:rsidRDefault="00F01BE4">
      <w:pPr>
        <w:pStyle w:val="a"/>
        <w:rPr>
          <w:rFonts w:hint="cs"/>
          <w:rtl/>
        </w:rPr>
      </w:pPr>
    </w:p>
    <w:p w14:paraId="7E275BDC" w14:textId="77777777" w:rsidR="00000000" w:rsidRDefault="00F01BE4">
      <w:pPr>
        <w:pStyle w:val="ad"/>
        <w:rPr>
          <w:rtl/>
        </w:rPr>
      </w:pPr>
      <w:r>
        <w:rPr>
          <w:rtl/>
        </w:rPr>
        <w:t>היו"ר ראובן ריבלין:</w:t>
      </w:r>
    </w:p>
    <w:p w14:paraId="46FC0480" w14:textId="77777777" w:rsidR="00000000" w:rsidRDefault="00F01BE4">
      <w:pPr>
        <w:pStyle w:val="a"/>
        <w:rPr>
          <w:rtl/>
        </w:rPr>
      </w:pPr>
    </w:p>
    <w:p w14:paraId="4D458CD3" w14:textId="77777777" w:rsidR="00000000" w:rsidRDefault="00F01BE4">
      <w:pPr>
        <w:pStyle w:val="a"/>
        <w:rPr>
          <w:rFonts w:hint="cs"/>
          <w:rtl/>
        </w:rPr>
      </w:pPr>
      <w:r>
        <w:rPr>
          <w:rFonts w:hint="cs"/>
          <w:rtl/>
        </w:rPr>
        <w:t xml:space="preserve">חבר הכנסת אפללו יהיה ודאי פה, רק אני מבקש - אנשים צריכים להבין שאנחנו נמצאים במצב ובשלב שבו אנחנו מחויבים לקיים את הדיון. </w:t>
      </w:r>
    </w:p>
    <w:p w14:paraId="00384AD4" w14:textId="77777777" w:rsidR="00000000" w:rsidRDefault="00F01BE4">
      <w:pPr>
        <w:pStyle w:val="a"/>
        <w:rPr>
          <w:rFonts w:hint="cs"/>
          <w:rtl/>
        </w:rPr>
      </w:pPr>
    </w:p>
    <w:p w14:paraId="0A9B6822" w14:textId="77777777" w:rsidR="00000000" w:rsidRDefault="00F01BE4">
      <w:pPr>
        <w:pStyle w:val="a"/>
        <w:rPr>
          <w:rFonts w:hint="cs"/>
          <w:rtl/>
        </w:rPr>
      </w:pPr>
      <w:r>
        <w:rPr>
          <w:rFonts w:hint="cs"/>
          <w:rtl/>
        </w:rPr>
        <w:t>אנחנו נמצאים כרגע בישיבה פתוחה, וברשותכם, אדוני סגן השר וחברי הכנסת, אני אכריז על הפסקה נוספת של חמש</w:t>
      </w:r>
      <w:r>
        <w:rPr>
          <w:rFonts w:hint="cs"/>
          <w:rtl/>
        </w:rPr>
        <w:t xml:space="preserve"> דקות. </w:t>
      </w:r>
    </w:p>
    <w:p w14:paraId="06F68DEA" w14:textId="77777777" w:rsidR="00000000" w:rsidRDefault="00F01BE4">
      <w:pPr>
        <w:pStyle w:val="a"/>
        <w:rPr>
          <w:rFonts w:hint="cs"/>
          <w:rtl/>
        </w:rPr>
      </w:pPr>
    </w:p>
    <w:p w14:paraId="3BAEF648" w14:textId="77777777" w:rsidR="00000000" w:rsidRDefault="00F01BE4">
      <w:pPr>
        <w:pStyle w:val="a"/>
        <w:rPr>
          <w:rFonts w:hint="cs"/>
          <w:rtl/>
        </w:rPr>
      </w:pPr>
      <w:r>
        <w:rPr>
          <w:rFonts w:hint="cs"/>
          <w:rtl/>
        </w:rPr>
        <w:t>האם, חבר הכנסת קרא, לאדוני יש מה לומר?</w:t>
      </w:r>
    </w:p>
    <w:p w14:paraId="422B0026" w14:textId="77777777" w:rsidR="00000000" w:rsidRDefault="00F01BE4">
      <w:pPr>
        <w:pStyle w:val="a"/>
        <w:rPr>
          <w:rFonts w:hint="cs"/>
          <w:rtl/>
        </w:rPr>
      </w:pPr>
    </w:p>
    <w:p w14:paraId="06B19C82" w14:textId="77777777" w:rsidR="00000000" w:rsidRDefault="00F01BE4">
      <w:pPr>
        <w:pStyle w:val="ac"/>
        <w:rPr>
          <w:rtl/>
        </w:rPr>
      </w:pPr>
      <w:r>
        <w:rPr>
          <w:rFonts w:hint="eastAsia"/>
          <w:rtl/>
        </w:rPr>
        <w:t>איוב</w:t>
      </w:r>
      <w:r>
        <w:rPr>
          <w:rtl/>
        </w:rPr>
        <w:t xml:space="preserve"> קרא (הליכוד):</w:t>
      </w:r>
    </w:p>
    <w:p w14:paraId="66CDCD83" w14:textId="77777777" w:rsidR="00000000" w:rsidRDefault="00F01BE4">
      <w:pPr>
        <w:pStyle w:val="a"/>
        <w:rPr>
          <w:rFonts w:hint="cs"/>
          <w:rtl/>
        </w:rPr>
      </w:pPr>
    </w:p>
    <w:p w14:paraId="005213D4" w14:textId="77777777" w:rsidR="00000000" w:rsidRDefault="00F01BE4">
      <w:pPr>
        <w:pStyle w:val="a"/>
        <w:rPr>
          <w:rFonts w:hint="cs"/>
          <w:rtl/>
        </w:rPr>
      </w:pPr>
      <w:r>
        <w:rPr>
          <w:rFonts w:hint="cs"/>
          <w:rtl/>
        </w:rPr>
        <w:t>הם בדרך לכאן, אדוני היושב-ראש.</w:t>
      </w:r>
    </w:p>
    <w:p w14:paraId="67CF5B71" w14:textId="77777777" w:rsidR="00000000" w:rsidRDefault="00F01BE4">
      <w:pPr>
        <w:pStyle w:val="a"/>
        <w:rPr>
          <w:rFonts w:hint="cs"/>
          <w:rtl/>
        </w:rPr>
      </w:pPr>
    </w:p>
    <w:p w14:paraId="18F3FD6F" w14:textId="77777777" w:rsidR="00000000" w:rsidRDefault="00F01BE4">
      <w:pPr>
        <w:pStyle w:val="ad"/>
        <w:rPr>
          <w:rtl/>
        </w:rPr>
      </w:pPr>
      <w:r>
        <w:rPr>
          <w:rtl/>
        </w:rPr>
        <w:t>היו"ר ראובן ריבלין:</w:t>
      </w:r>
    </w:p>
    <w:p w14:paraId="634E4518" w14:textId="77777777" w:rsidR="00000000" w:rsidRDefault="00F01BE4">
      <w:pPr>
        <w:pStyle w:val="a"/>
        <w:rPr>
          <w:rtl/>
        </w:rPr>
      </w:pPr>
    </w:p>
    <w:p w14:paraId="4CBD8548" w14:textId="77777777" w:rsidR="00000000" w:rsidRDefault="00F01BE4">
      <w:pPr>
        <w:pStyle w:val="a"/>
        <w:rPr>
          <w:rFonts w:hint="cs"/>
          <w:rtl/>
        </w:rPr>
      </w:pPr>
      <w:r>
        <w:rPr>
          <w:rFonts w:hint="cs"/>
          <w:rtl/>
        </w:rPr>
        <w:t>הם בדרך לכאן, אבל כמובן, אינני רוצה לגרום למצב שבו אנחנו נשב דוממים, משום שבכנסת צריך לדבר, אבל לעניין. לכן אני מבקש להכריז על הפסקה נ</w:t>
      </w:r>
      <w:r>
        <w:rPr>
          <w:rFonts w:hint="cs"/>
          <w:rtl/>
        </w:rPr>
        <w:t xml:space="preserve">וספת של חמש דקות. בעוד חמש דקות אנחנו נחדש את הישיבה פעם נוספת. בבקשה. </w:t>
      </w:r>
    </w:p>
    <w:p w14:paraId="1DAEF3A6" w14:textId="77777777" w:rsidR="00000000" w:rsidRDefault="00F01BE4">
      <w:pPr>
        <w:pStyle w:val="a"/>
        <w:rPr>
          <w:rFonts w:hint="cs"/>
          <w:rtl/>
        </w:rPr>
      </w:pPr>
    </w:p>
    <w:p w14:paraId="5BC5EEA3" w14:textId="77777777" w:rsidR="00000000" w:rsidRDefault="00F01BE4">
      <w:pPr>
        <w:pStyle w:val="a"/>
        <w:jc w:val="center"/>
        <w:rPr>
          <w:rFonts w:hint="cs"/>
          <w:rtl/>
        </w:rPr>
      </w:pPr>
      <w:r>
        <w:rPr>
          <w:rFonts w:hint="cs"/>
          <w:rtl/>
        </w:rPr>
        <w:t>(הישיבה נפסקה בשעה 15:35 ונתחדשה בשעה 15:45.)</w:t>
      </w:r>
    </w:p>
    <w:p w14:paraId="5360BA0E" w14:textId="77777777" w:rsidR="00000000" w:rsidRDefault="00F01BE4">
      <w:pPr>
        <w:pStyle w:val="a"/>
        <w:rPr>
          <w:rFonts w:hint="cs"/>
          <w:b/>
          <w:bCs/>
          <w:u w:val="single"/>
          <w:rtl/>
        </w:rPr>
      </w:pPr>
    </w:p>
    <w:p w14:paraId="40CE98EE" w14:textId="77777777" w:rsidR="00000000" w:rsidRDefault="00F01BE4">
      <w:pPr>
        <w:pStyle w:val="ad"/>
        <w:rPr>
          <w:rFonts w:hint="cs"/>
          <w:rtl/>
        </w:rPr>
      </w:pPr>
    </w:p>
    <w:p w14:paraId="50CDC73D" w14:textId="77777777" w:rsidR="00000000" w:rsidRDefault="00F01BE4">
      <w:pPr>
        <w:pStyle w:val="ad"/>
        <w:rPr>
          <w:rFonts w:hint="cs"/>
          <w:rtl/>
        </w:rPr>
      </w:pPr>
    </w:p>
    <w:p w14:paraId="016154C4" w14:textId="77777777" w:rsidR="00000000" w:rsidRDefault="00F01BE4">
      <w:pPr>
        <w:pStyle w:val="ad"/>
        <w:rPr>
          <w:rtl/>
        </w:rPr>
      </w:pPr>
      <w:r>
        <w:rPr>
          <w:rtl/>
        </w:rPr>
        <w:t>היו"ר ראובן ריבלין:</w:t>
      </w:r>
    </w:p>
    <w:p w14:paraId="0DFDA25F" w14:textId="77777777" w:rsidR="00000000" w:rsidRDefault="00F01BE4">
      <w:pPr>
        <w:pStyle w:val="a"/>
        <w:rPr>
          <w:rtl/>
        </w:rPr>
      </w:pPr>
    </w:p>
    <w:p w14:paraId="564ACEB5" w14:textId="77777777" w:rsidR="00000000" w:rsidRDefault="00F01BE4">
      <w:pPr>
        <w:pStyle w:val="a"/>
        <w:rPr>
          <w:rFonts w:hint="cs"/>
          <w:rtl/>
        </w:rPr>
      </w:pPr>
      <w:r>
        <w:rPr>
          <w:rFonts w:hint="cs"/>
          <w:rtl/>
        </w:rPr>
        <w:t>רבותי חברי הכנסת, אדוני יושב-ראש הקואליציה, רבותי סגני השרים, אני מחדש את הישיבה, משום שכך התחייבנו, על מנת להכרי</w:t>
      </w:r>
      <w:r>
        <w:rPr>
          <w:rFonts w:hint="cs"/>
          <w:rtl/>
        </w:rPr>
        <w:t>ז על הפסקה  נוספת. זאת לאחר שהובהר לי על-ידי ממלא-מקום יושב-ראש ועדת הפנים, חבר הכנסת ניסן סלומינסקי, שהוועדה הגיעה להסכמה ולפיה נפצל את החוק, בהסכמת המליאה כמובן, כאשר היא תעשה כן.</w:t>
      </w:r>
    </w:p>
    <w:p w14:paraId="0EE8E3F0" w14:textId="77777777" w:rsidR="00000000" w:rsidRDefault="00F01BE4">
      <w:pPr>
        <w:pStyle w:val="a"/>
        <w:rPr>
          <w:rFonts w:hint="cs"/>
          <w:rtl/>
        </w:rPr>
      </w:pPr>
    </w:p>
    <w:p w14:paraId="177D38D2" w14:textId="77777777" w:rsidR="00000000" w:rsidRDefault="00F01BE4">
      <w:pPr>
        <w:pStyle w:val="a"/>
        <w:rPr>
          <w:rFonts w:hint="cs"/>
          <w:rtl/>
        </w:rPr>
      </w:pPr>
      <w:r>
        <w:rPr>
          <w:rFonts w:hint="cs"/>
          <w:rtl/>
        </w:rPr>
        <w:t>לצורך כך נדון בשאלת הפיצול מייד לאחר שתתחדש הישיבה.  אם נאשר את הפיצול, י</w:t>
      </w:r>
      <w:r>
        <w:rPr>
          <w:rFonts w:hint="cs"/>
          <w:rtl/>
        </w:rPr>
        <w:t>ועבר החוק בחזרה לוועדה על מנת שתאשר את הפיצול, ואז הוא ירד אלינו פעם נוספת על מנת לאשרו בקריאה שנייה ושלישית.  הדבר מוסכם על כל חברי ועדת הפנים מהאופוזיציה ומהקואליציה, אין כאן דבר שהוא במחלוקת אלא דבר שהוא בהסכמה.  אם כך הדבר, הרי שכל פרוצדורה היא ראויה ו</w:t>
      </w:r>
      <w:r>
        <w:rPr>
          <w:rFonts w:hint="cs"/>
          <w:rtl/>
        </w:rPr>
        <w:t>בהתאם לתקנון הכנסת.</w:t>
      </w:r>
    </w:p>
    <w:p w14:paraId="39F98078" w14:textId="77777777" w:rsidR="00000000" w:rsidRDefault="00F01BE4">
      <w:pPr>
        <w:pStyle w:val="a"/>
        <w:rPr>
          <w:rFonts w:hint="cs"/>
          <w:rtl/>
        </w:rPr>
      </w:pPr>
    </w:p>
    <w:p w14:paraId="33C24D91" w14:textId="77777777" w:rsidR="00000000" w:rsidRDefault="00F01BE4">
      <w:pPr>
        <w:pStyle w:val="a"/>
        <w:rPr>
          <w:rFonts w:hint="cs"/>
          <w:rtl/>
        </w:rPr>
      </w:pPr>
      <w:r>
        <w:rPr>
          <w:rFonts w:hint="cs"/>
          <w:rtl/>
        </w:rPr>
        <w:t>הואיל וביקשנו שהעניין לא יועבר בכתב-יד אלא על-פי נוהלי הכנסת יודפס ויונח על שולחן הכנסת, אני מכריז על הפסקה נוספת.  את המשך הישיבה ינהל סגן היושב-ראש יולי אדלשטיין לתפארת הכנסת.  תודה רבה. ישיבת הכנסת תתחדש בשעה 16:00.</w:t>
      </w:r>
    </w:p>
    <w:p w14:paraId="40268293" w14:textId="77777777" w:rsidR="00000000" w:rsidRDefault="00F01BE4">
      <w:pPr>
        <w:pStyle w:val="a"/>
        <w:rPr>
          <w:rFonts w:hint="cs"/>
          <w:rtl/>
        </w:rPr>
      </w:pPr>
    </w:p>
    <w:p w14:paraId="206C2582" w14:textId="77777777" w:rsidR="00000000" w:rsidRDefault="00F01BE4">
      <w:pPr>
        <w:pStyle w:val="a"/>
        <w:spacing w:before="240"/>
        <w:ind w:firstLine="0"/>
        <w:jc w:val="center"/>
        <w:rPr>
          <w:rFonts w:hint="cs"/>
          <w:rtl/>
        </w:rPr>
      </w:pPr>
      <w:r>
        <w:rPr>
          <w:rFonts w:hint="cs"/>
          <w:rtl/>
        </w:rPr>
        <w:t>(הישיבה נפסקה ב</w:t>
      </w:r>
      <w:r>
        <w:rPr>
          <w:rFonts w:hint="cs"/>
          <w:rtl/>
        </w:rPr>
        <w:t>שעה 15:47 ונתחדשה בשעה 16:00.)</w:t>
      </w:r>
    </w:p>
    <w:p w14:paraId="6FE7B97A" w14:textId="77777777" w:rsidR="00000000" w:rsidRDefault="00F01BE4">
      <w:pPr>
        <w:pStyle w:val="a"/>
        <w:spacing w:before="240"/>
        <w:ind w:firstLine="0"/>
        <w:jc w:val="center"/>
        <w:rPr>
          <w:rFonts w:hint="cs"/>
          <w:rtl/>
        </w:rPr>
      </w:pPr>
    </w:p>
    <w:p w14:paraId="27C36194" w14:textId="77777777" w:rsidR="00000000" w:rsidRDefault="00F01BE4">
      <w:pPr>
        <w:pStyle w:val="a"/>
        <w:rPr>
          <w:rtl/>
        </w:rPr>
      </w:pPr>
    </w:p>
    <w:p w14:paraId="0D831FBE" w14:textId="77777777" w:rsidR="00000000" w:rsidRDefault="00F01BE4">
      <w:pPr>
        <w:pStyle w:val="a"/>
        <w:ind w:firstLine="0"/>
        <w:rPr>
          <w:rFonts w:hint="cs"/>
          <w:rtl/>
        </w:rPr>
      </w:pPr>
    </w:p>
    <w:p w14:paraId="7A657F9B" w14:textId="77777777" w:rsidR="00000000" w:rsidRDefault="00F01BE4">
      <w:pPr>
        <w:pStyle w:val="Subject"/>
        <w:rPr>
          <w:rFonts w:hint="cs"/>
          <w:rtl/>
        </w:rPr>
      </w:pPr>
      <w:bookmarkStart w:id="309" w:name="_Toc55731545"/>
      <w:r>
        <w:rPr>
          <w:rFonts w:hint="cs"/>
          <w:rtl/>
        </w:rPr>
        <w:t xml:space="preserve">הצעת ועדת הפנים ואיכות הסביבה בדבר חלוקת הצעת חוק הרשויות המקומיות </w:t>
      </w:r>
      <w:r>
        <w:rPr>
          <w:rtl/>
        </w:rPr>
        <w:br/>
      </w:r>
      <w:r>
        <w:rPr>
          <w:rFonts w:hint="cs"/>
          <w:rtl/>
        </w:rPr>
        <w:t>(מימון בחירות) (תיקון מס' 25 והוראת שעה), התשס"ד-2003</w:t>
      </w:r>
      <w:bookmarkEnd w:id="309"/>
    </w:p>
    <w:p w14:paraId="22DD575E" w14:textId="77777777" w:rsidR="00000000" w:rsidRDefault="00F01BE4">
      <w:pPr>
        <w:pStyle w:val="a"/>
        <w:ind w:firstLine="0"/>
        <w:rPr>
          <w:rFonts w:hint="cs"/>
          <w:rtl/>
        </w:rPr>
      </w:pPr>
      <w:r>
        <w:rPr>
          <w:rtl/>
        </w:rPr>
        <w:t>[נספחות.]</w:t>
      </w:r>
    </w:p>
    <w:p w14:paraId="206D86F2" w14:textId="77777777" w:rsidR="00000000" w:rsidRDefault="00F01BE4">
      <w:pPr>
        <w:pStyle w:val="a"/>
        <w:ind w:firstLine="0"/>
        <w:rPr>
          <w:rFonts w:hint="cs"/>
          <w:rtl/>
        </w:rPr>
      </w:pPr>
    </w:p>
    <w:p w14:paraId="24DEA491" w14:textId="77777777" w:rsidR="00000000" w:rsidRDefault="00F01BE4">
      <w:pPr>
        <w:pStyle w:val="ad"/>
        <w:rPr>
          <w:rFonts w:hint="cs"/>
          <w:rtl/>
        </w:rPr>
      </w:pPr>
      <w:r>
        <w:rPr>
          <w:rFonts w:hint="cs"/>
          <w:rtl/>
        </w:rPr>
        <w:t>היו</w:t>
      </w:r>
      <w:r>
        <w:rPr>
          <w:rtl/>
        </w:rPr>
        <w:t>"</w:t>
      </w:r>
      <w:r>
        <w:rPr>
          <w:rFonts w:hint="cs"/>
          <w:rtl/>
        </w:rPr>
        <w:t>ר יולי-יואל אדלשטיין:</w:t>
      </w:r>
    </w:p>
    <w:p w14:paraId="0C5C206D" w14:textId="77777777" w:rsidR="00000000" w:rsidRDefault="00F01BE4">
      <w:pPr>
        <w:pStyle w:val="a"/>
        <w:ind w:firstLine="0"/>
        <w:rPr>
          <w:rFonts w:hint="cs"/>
          <w:rtl/>
        </w:rPr>
      </w:pPr>
    </w:p>
    <w:p w14:paraId="4554AF98" w14:textId="77777777" w:rsidR="00000000" w:rsidRDefault="00F01BE4">
      <w:pPr>
        <w:pStyle w:val="a"/>
        <w:ind w:firstLine="0"/>
        <w:rPr>
          <w:rFonts w:hint="cs"/>
          <w:rtl/>
        </w:rPr>
      </w:pPr>
      <w:r>
        <w:rPr>
          <w:rFonts w:hint="cs"/>
          <w:rtl/>
        </w:rPr>
        <w:tab/>
        <w:t xml:space="preserve">חברי הכנסת, אנחנו מחדשים את הישיבה. אני מבקש לשבת. </w:t>
      </w:r>
    </w:p>
    <w:p w14:paraId="5CE12452" w14:textId="77777777" w:rsidR="00000000" w:rsidRDefault="00F01BE4">
      <w:pPr>
        <w:pStyle w:val="a"/>
        <w:ind w:firstLine="0"/>
        <w:rPr>
          <w:rFonts w:hint="cs"/>
          <w:rtl/>
        </w:rPr>
      </w:pPr>
    </w:p>
    <w:p w14:paraId="443B5048" w14:textId="77777777" w:rsidR="00000000" w:rsidRDefault="00F01BE4">
      <w:pPr>
        <w:pStyle w:val="a"/>
        <w:ind w:firstLine="0"/>
        <w:rPr>
          <w:rFonts w:hint="cs"/>
          <w:rtl/>
        </w:rPr>
      </w:pPr>
      <w:r>
        <w:rPr>
          <w:rFonts w:hint="cs"/>
          <w:rtl/>
        </w:rPr>
        <w:tab/>
        <w:t>יושב-רא</w:t>
      </w:r>
      <w:r>
        <w:rPr>
          <w:rFonts w:hint="cs"/>
          <w:rtl/>
        </w:rPr>
        <w:t>ש הכנסת קיבל פנייה כדלקמן - הנדון: אישור הכנסת לפי סעיף 121 לתקנון הכנסת בדבר חלוקת הצעת חוק הרשויות המקומיות (מימון בחירות) (תיקון מס' 25 והוראת שעה), התשס"ד-2003.</w:t>
      </w:r>
    </w:p>
    <w:p w14:paraId="3283A29D" w14:textId="77777777" w:rsidR="00000000" w:rsidRDefault="00F01BE4">
      <w:pPr>
        <w:pStyle w:val="a"/>
        <w:ind w:firstLine="0"/>
        <w:rPr>
          <w:rFonts w:hint="cs"/>
          <w:rtl/>
        </w:rPr>
      </w:pPr>
    </w:p>
    <w:p w14:paraId="7F022D4F" w14:textId="77777777" w:rsidR="00000000" w:rsidRDefault="00F01BE4">
      <w:pPr>
        <w:pStyle w:val="a"/>
        <w:ind w:firstLine="0"/>
        <w:rPr>
          <w:rFonts w:hint="cs"/>
          <w:rtl/>
        </w:rPr>
      </w:pPr>
      <w:r>
        <w:rPr>
          <w:rFonts w:hint="cs"/>
          <w:rtl/>
        </w:rPr>
        <w:tab/>
        <w:t>הצעת החוק שבנדון אושרה בקריאה ראשונה היום, ג' בתשרי התשס"ד, 29 בספטמבר 2003. אודה לך אם ת</w:t>
      </w:r>
      <w:r>
        <w:rPr>
          <w:rFonts w:hint="cs"/>
          <w:rtl/>
        </w:rPr>
        <w:t>עמיד את ההצעה בדבר חלוקת הצעת החוק על סדר-יומה של הכנסת לצורך אישורה. בכבוד, חבר הכנסת ניסן סלומינסקי, ממלא-מקום יושב-ראש ועדת הפנים ואיכות הסביבה.</w:t>
      </w:r>
    </w:p>
    <w:p w14:paraId="11912C75" w14:textId="77777777" w:rsidR="00000000" w:rsidRDefault="00F01BE4">
      <w:pPr>
        <w:pStyle w:val="a"/>
        <w:ind w:firstLine="0"/>
        <w:rPr>
          <w:rFonts w:hint="cs"/>
          <w:rtl/>
        </w:rPr>
      </w:pPr>
    </w:p>
    <w:p w14:paraId="0963489E" w14:textId="77777777" w:rsidR="00000000" w:rsidRDefault="00F01BE4">
      <w:pPr>
        <w:pStyle w:val="a"/>
        <w:ind w:firstLine="0"/>
        <w:rPr>
          <w:rFonts w:hint="cs"/>
          <w:rtl/>
        </w:rPr>
      </w:pPr>
      <w:r>
        <w:rPr>
          <w:rFonts w:hint="cs"/>
          <w:rtl/>
        </w:rPr>
        <w:tab/>
        <w:t xml:space="preserve">אכן, אני אזמין את חבר הכנסת ניסן סלומינסקי, שייתן את נימוקי הוועדה, ולאחר מכן נעבור להצבעה. </w:t>
      </w:r>
    </w:p>
    <w:p w14:paraId="40E58D25" w14:textId="77777777" w:rsidR="00000000" w:rsidRDefault="00F01BE4">
      <w:pPr>
        <w:pStyle w:val="a"/>
        <w:ind w:firstLine="0"/>
        <w:rPr>
          <w:rFonts w:hint="cs"/>
          <w:rtl/>
        </w:rPr>
      </w:pPr>
    </w:p>
    <w:p w14:paraId="4164A3AD" w14:textId="77777777" w:rsidR="00000000" w:rsidRDefault="00F01BE4">
      <w:pPr>
        <w:pStyle w:val="Subject"/>
        <w:rPr>
          <w:rtl/>
        </w:rPr>
      </w:pPr>
    </w:p>
    <w:p w14:paraId="4CE7F884" w14:textId="77777777" w:rsidR="00000000" w:rsidRDefault="00F01BE4">
      <w:pPr>
        <w:pStyle w:val="Subject"/>
        <w:rPr>
          <w:rFonts w:hint="cs"/>
          <w:rtl/>
        </w:rPr>
      </w:pPr>
      <w:bookmarkStart w:id="310" w:name="_Toc55731546"/>
      <w:r>
        <w:rPr>
          <w:rFonts w:hint="cs"/>
          <w:rtl/>
        </w:rPr>
        <w:t>מסמכים שהונ</w:t>
      </w:r>
      <w:r>
        <w:rPr>
          <w:rFonts w:hint="cs"/>
          <w:rtl/>
        </w:rPr>
        <w:t>חו על שולחן הכנסת</w:t>
      </w:r>
      <w:bookmarkEnd w:id="310"/>
    </w:p>
    <w:p w14:paraId="7A35C388" w14:textId="77777777" w:rsidR="00000000" w:rsidRDefault="00F01BE4">
      <w:pPr>
        <w:pStyle w:val="ad"/>
        <w:rPr>
          <w:rFonts w:hint="cs"/>
          <w:rtl/>
        </w:rPr>
      </w:pPr>
      <w:r>
        <w:rPr>
          <w:rtl/>
        </w:rPr>
        <w:br/>
      </w:r>
      <w:r>
        <w:rPr>
          <w:rFonts w:hint="cs"/>
          <w:rtl/>
        </w:rPr>
        <w:t>היו</w:t>
      </w:r>
      <w:r>
        <w:rPr>
          <w:rtl/>
        </w:rPr>
        <w:t>"</w:t>
      </w:r>
      <w:r>
        <w:rPr>
          <w:rFonts w:hint="cs"/>
          <w:rtl/>
        </w:rPr>
        <w:t>ר יולי-יואל אדלשטיין:</w:t>
      </w:r>
    </w:p>
    <w:p w14:paraId="7B9B219A" w14:textId="77777777" w:rsidR="00000000" w:rsidRDefault="00F01BE4">
      <w:pPr>
        <w:pStyle w:val="a"/>
        <w:rPr>
          <w:rFonts w:hint="cs"/>
          <w:rtl/>
        </w:rPr>
      </w:pPr>
    </w:p>
    <w:p w14:paraId="0965120D" w14:textId="77777777" w:rsidR="00000000" w:rsidRDefault="00F01BE4">
      <w:pPr>
        <w:pStyle w:val="a"/>
        <w:rPr>
          <w:rFonts w:hint="cs"/>
          <w:rtl/>
        </w:rPr>
      </w:pPr>
      <w:r>
        <w:rPr>
          <w:rFonts w:hint="cs"/>
          <w:rtl/>
        </w:rPr>
        <w:t>סליחה. לפני דברי חבר הכנסת סלומינסקי, הודעה לסגן המזכיר.</w:t>
      </w:r>
    </w:p>
    <w:p w14:paraId="05722F01" w14:textId="77777777" w:rsidR="00000000" w:rsidRDefault="00F01BE4">
      <w:pPr>
        <w:pStyle w:val="Speaker"/>
        <w:rPr>
          <w:rtl/>
        </w:rPr>
      </w:pPr>
      <w:r>
        <w:rPr>
          <w:rtl/>
        </w:rPr>
        <w:br/>
      </w:r>
      <w:bookmarkStart w:id="311" w:name="FS000000128T29_09_2003_16_30_38"/>
      <w:bookmarkStart w:id="312" w:name="_Toc55731547"/>
      <w:bookmarkEnd w:id="311"/>
      <w:r>
        <w:rPr>
          <w:rtl/>
        </w:rPr>
        <w:t>סגן מזכיר הכנסת דוד לב:</w:t>
      </w:r>
      <w:bookmarkEnd w:id="312"/>
    </w:p>
    <w:p w14:paraId="0881E846" w14:textId="77777777" w:rsidR="00000000" w:rsidRDefault="00F01BE4">
      <w:pPr>
        <w:pStyle w:val="a"/>
        <w:rPr>
          <w:rtl/>
        </w:rPr>
      </w:pPr>
    </w:p>
    <w:p w14:paraId="7AB86DAA" w14:textId="77777777" w:rsidR="00000000" w:rsidRDefault="00F01BE4">
      <w:pPr>
        <w:pStyle w:val="a"/>
        <w:rPr>
          <w:rFonts w:hint="cs"/>
          <w:rtl/>
        </w:rPr>
      </w:pPr>
      <w:r>
        <w:rPr>
          <w:rFonts w:hint="cs"/>
          <w:rtl/>
        </w:rPr>
        <w:t xml:space="preserve">ברשות סגן יושב-ראש הכנסת, הנני מתכבד להודיע, כי הונחה על שולחן הכנסת בקשת ועדת הפנים ואיכות הסביבה, לפי סעיף 121 לתקנון הכנסת, </w:t>
      </w:r>
      <w:r>
        <w:rPr>
          <w:rFonts w:hint="cs"/>
          <w:rtl/>
        </w:rPr>
        <w:t>בדבר חלוקת הצעת חוק הרשויות המקומיות (מימון בחירות) (תיקון מס' 25 והוראת שעה), התשס"ד-2003. תודה.</w:t>
      </w:r>
    </w:p>
    <w:p w14:paraId="1054015B" w14:textId="77777777" w:rsidR="00000000" w:rsidRDefault="00F01BE4">
      <w:pPr>
        <w:pStyle w:val="ad"/>
        <w:rPr>
          <w:rFonts w:hint="cs"/>
          <w:rtl/>
        </w:rPr>
      </w:pPr>
      <w:r>
        <w:rPr>
          <w:rtl/>
        </w:rPr>
        <w:br/>
      </w:r>
      <w:r>
        <w:rPr>
          <w:rFonts w:hint="cs"/>
          <w:rtl/>
        </w:rPr>
        <w:t>היו</w:t>
      </w:r>
      <w:r>
        <w:rPr>
          <w:rtl/>
        </w:rPr>
        <w:t>"</w:t>
      </w:r>
      <w:r>
        <w:rPr>
          <w:rFonts w:hint="cs"/>
          <w:rtl/>
        </w:rPr>
        <w:t>ר יולי-יואל אדלשטיין:</w:t>
      </w:r>
    </w:p>
    <w:p w14:paraId="01C4B76F" w14:textId="77777777" w:rsidR="00000000" w:rsidRDefault="00F01BE4">
      <w:pPr>
        <w:pStyle w:val="a"/>
        <w:rPr>
          <w:rFonts w:hint="cs"/>
          <w:rtl/>
        </w:rPr>
      </w:pPr>
    </w:p>
    <w:p w14:paraId="72BDD9B7" w14:textId="77777777" w:rsidR="00000000" w:rsidRDefault="00F01BE4">
      <w:pPr>
        <w:pStyle w:val="a"/>
        <w:rPr>
          <w:rFonts w:hint="cs"/>
          <w:rtl/>
        </w:rPr>
      </w:pPr>
      <w:r>
        <w:rPr>
          <w:rFonts w:hint="cs"/>
          <w:rtl/>
        </w:rPr>
        <w:t xml:space="preserve">תודה לסגן המזכיר. </w:t>
      </w:r>
    </w:p>
    <w:p w14:paraId="78562AC1" w14:textId="77777777" w:rsidR="00000000" w:rsidRDefault="00F01BE4">
      <w:pPr>
        <w:pStyle w:val="a"/>
        <w:rPr>
          <w:rtl/>
        </w:rPr>
      </w:pPr>
      <w:r>
        <w:rPr>
          <w:rtl/>
        </w:rPr>
        <w:br/>
      </w:r>
    </w:p>
    <w:p w14:paraId="1CB326D3" w14:textId="77777777" w:rsidR="00000000" w:rsidRDefault="00F01BE4">
      <w:pPr>
        <w:pStyle w:val="Subject"/>
        <w:rPr>
          <w:rtl/>
        </w:rPr>
      </w:pPr>
    </w:p>
    <w:p w14:paraId="1FE5381B" w14:textId="77777777" w:rsidR="00000000" w:rsidRDefault="00F01BE4">
      <w:pPr>
        <w:pStyle w:val="Subject"/>
        <w:rPr>
          <w:rFonts w:hint="cs"/>
          <w:rtl/>
        </w:rPr>
      </w:pPr>
      <w:bookmarkStart w:id="313" w:name="_Toc55731548"/>
      <w:r>
        <w:rPr>
          <w:rFonts w:hint="cs"/>
          <w:rtl/>
        </w:rPr>
        <w:t xml:space="preserve">הצעת ועדת הפנים ואיכות הסביבה בדבר חלוקת הצעת חוק הרשויות המקומיות </w:t>
      </w:r>
      <w:r>
        <w:rPr>
          <w:rtl/>
        </w:rPr>
        <w:br/>
      </w:r>
      <w:r>
        <w:rPr>
          <w:rFonts w:hint="cs"/>
          <w:rtl/>
        </w:rPr>
        <w:t>(מימון בחירות) (תיקון מס' 25 והוראת שעה)</w:t>
      </w:r>
      <w:r>
        <w:rPr>
          <w:rFonts w:hint="cs"/>
          <w:rtl/>
        </w:rPr>
        <w:t>, התשס"ד-2003</w:t>
      </w:r>
      <w:bookmarkEnd w:id="313"/>
    </w:p>
    <w:p w14:paraId="37A63A47" w14:textId="77777777" w:rsidR="00000000" w:rsidRDefault="00F01BE4">
      <w:pPr>
        <w:pStyle w:val="ad"/>
        <w:rPr>
          <w:rFonts w:hint="cs"/>
          <w:rtl/>
        </w:rPr>
      </w:pPr>
      <w:r>
        <w:rPr>
          <w:rtl/>
        </w:rPr>
        <w:br/>
      </w:r>
      <w:r>
        <w:rPr>
          <w:rFonts w:hint="cs"/>
          <w:rtl/>
        </w:rPr>
        <w:t>היו</w:t>
      </w:r>
      <w:r>
        <w:rPr>
          <w:rtl/>
        </w:rPr>
        <w:t>"</w:t>
      </w:r>
      <w:r>
        <w:rPr>
          <w:rFonts w:hint="cs"/>
          <w:rtl/>
        </w:rPr>
        <w:t>ר יולי-יואל אדלשטיין:</w:t>
      </w:r>
    </w:p>
    <w:p w14:paraId="7F1680CB" w14:textId="77777777" w:rsidR="00000000" w:rsidRDefault="00F01BE4">
      <w:pPr>
        <w:pStyle w:val="a"/>
        <w:rPr>
          <w:rFonts w:hint="cs"/>
          <w:rtl/>
        </w:rPr>
      </w:pPr>
    </w:p>
    <w:p w14:paraId="1D57E522" w14:textId="77777777" w:rsidR="00000000" w:rsidRDefault="00F01BE4">
      <w:pPr>
        <w:pStyle w:val="a"/>
        <w:rPr>
          <w:rFonts w:hint="cs"/>
          <w:rtl/>
        </w:rPr>
      </w:pPr>
      <w:r>
        <w:rPr>
          <w:rFonts w:hint="cs"/>
          <w:rtl/>
        </w:rPr>
        <w:t>חבר הכנסת סלומינסקי.</w:t>
      </w:r>
    </w:p>
    <w:p w14:paraId="4FFE06B8" w14:textId="77777777" w:rsidR="00000000" w:rsidRDefault="00F01BE4">
      <w:pPr>
        <w:pStyle w:val="Speaker"/>
        <w:rPr>
          <w:rFonts w:hint="cs"/>
          <w:rtl/>
        </w:rPr>
      </w:pPr>
      <w:r>
        <w:rPr>
          <w:rtl/>
        </w:rPr>
        <w:br/>
      </w:r>
      <w:bookmarkStart w:id="314" w:name="FS000001068T29_09_2003_16_35_17"/>
      <w:bookmarkStart w:id="315" w:name="_Toc55731549"/>
      <w:bookmarkEnd w:id="314"/>
      <w:r>
        <w:rPr>
          <w:rtl/>
        </w:rPr>
        <w:t>ניסן סלומינסקי (</w:t>
      </w:r>
      <w:r>
        <w:rPr>
          <w:rFonts w:hint="cs"/>
          <w:rtl/>
        </w:rPr>
        <w:t>בשם ועדת הפנים ואיכות הסביבה):</w:t>
      </w:r>
      <w:bookmarkEnd w:id="315"/>
    </w:p>
    <w:p w14:paraId="5F54919D" w14:textId="77777777" w:rsidR="00000000" w:rsidRDefault="00F01BE4">
      <w:pPr>
        <w:pStyle w:val="a"/>
        <w:rPr>
          <w:rFonts w:hint="cs"/>
          <w:rtl/>
        </w:rPr>
      </w:pPr>
    </w:p>
    <w:p w14:paraId="4A632CE5" w14:textId="77777777" w:rsidR="00000000" w:rsidRDefault="00F01BE4">
      <w:pPr>
        <w:pStyle w:val="a"/>
        <w:rPr>
          <w:rFonts w:hint="cs"/>
          <w:rtl/>
        </w:rPr>
      </w:pPr>
      <w:r>
        <w:rPr>
          <w:rFonts w:hint="cs"/>
          <w:rtl/>
        </w:rPr>
        <w:t>אדוני היושב-ראש, הצעת חוק הרשויות המקומיות (מימון בחירות) (תיקון מס' 25 והוראת שעה), התשס"ד-2003, מסדירה את האפשרות למועמדים לראשות עירייה ולמוע</w:t>
      </w:r>
      <w:r>
        <w:rPr>
          <w:rFonts w:hint="cs"/>
          <w:rtl/>
        </w:rPr>
        <w:t xml:space="preserve">צה מקומית בבחירות מיוחדות לקבל מימון להוצאות הבחירות שלהם, אף-על-פי שבחירות אלו נערכות במנותק מהבחירות למועצה. </w:t>
      </w:r>
    </w:p>
    <w:p w14:paraId="59BE2681" w14:textId="77777777" w:rsidR="00000000" w:rsidRDefault="00F01BE4">
      <w:pPr>
        <w:pStyle w:val="a"/>
        <w:rPr>
          <w:rFonts w:hint="cs"/>
          <w:rtl/>
        </w:rPr>
      </w:pPr>
    </w:p>
    <w:p w14:paraId="6ED8107B" w14:textId="77777777" w:rsidR="00000000" w:rsidRDefault="00F01BE4">
      <w:pPr>
        <w:pStyle w:val="a"/>
        <w:rPr>
          <w:rFonts w:hint="cs"/>
          <w:rtl/>
        </w:rPr>
      </w:pPr>
      <w:r>
        <w:rPr>
          <w:rFonts w:hint="cs"/>
          <w:rtl/>
        </w:rPr>
        <w:t xml:space="preserve">כמו כן מציעה הצעת החוק כי למימון האמור זכאי גם מועמד לראשות מועצה אזורית המתמודד בבחירות מיוחדות. </w:t>
      </w:r>
    </w:p>
    <w:p w14:paraId="71FD34EB" w14:textId="77777777" w:rsidR="00000000" w:rsidRDefault="00F01BE4">
      <w:pPr>
        <w:pStyle w:val="a"/>
        <w:rPr>
          <w:rFonts w:hint="cs"/>
          <w:rtl/>
        </w:rPr>
      </w:pPr>
    </w:p>
    <w:p w14:paraId="19E40D7D" w14:textId="77777777" w:rsidR="00000000" w:rsidRDefault="00F01BE4">
      <w:pPr>
        <w:pStyle w:val="a"/>
        <w:rPr>
          <w:rFonts w:hint="cs"/>
          <w:rtl/>
        </w:rPr>
      </w:pPr>
      <w:r>
        <w:rPr>
          <w:rFonts w:hint="cs"/>
          <w:rtl/>
        </w:rPr>
        <w:t xml:space="preserve">בהצעת החוק מצויים גם סעיפים שונים אשר אינם </w:t>
      </w:r>
      <w:r>
        <w:rPr>
          <w:rFonts w:hint="cs"/>
          <w:rtl/>
        </w:rPr>
        <w:t xml:space="preserve">קשורים ישירות לתכלית האמורה, ולפיכך מוצע לפצל סעיפים אלה, והם יידונו בוועדת הפנים ואיכות הסביבה במועד מאוחר יותר. </w:t>
      </w:r>
    </w:p>
    <w:p w14:paraId="5CE64076" w14:textId="77777777" w:rsidR="00000000" w:rsidRDefault="00F01BE4">
      <w:pPr>
        <w:pStyle w:val="a"/>
        <w:rPr>
          <w:rFonts w:hint="cs"/>
          <w:rtl/>
        </w:rPr>
      </w:pPr>
    </w:p>
    <w:p w14:paraId="0843D6B9" w14:textId="77777777" w:rsidR="00000000" w:rsidRDefault="00F01BE4">
      <w:pPr>
        <w:pStyle w:val="a"/>
        <w:rPr>
          <w:rFonts w:hint="cs"/>
          <w:rtl/>
        </w:rPr>
      </w:pPr>
      <w:r>
        <w:rPr>
          <w:rFonts w:hint="cs"/>
          <w:rtl/>
        </w:rPr>
        <w:t>אני אקרא את הסעיפים שאנחנו מבקשים לפצל: סעיף 4(3)(ב) - הסיפא המתחיל במלים "ובמקום ישולם מייד"; סעיף 7; סעיף 8; סעיף 9(2)(א); סעיף 10(1) - הס</w:t>
      </w:r>
      <w:r>
        <w:rPr>
          <w:rFonts w:hint="cs"/>
          <w:rtl/>
        </w:rPr>
        <w:t xml:space="preserve">יפא המתחיל במלים "ואחרי"; סעיף 12 - הוספת סעיף קטן (ה); סעיף 13(2) - סעיף קטן (ב)(2) ו-(3);   סעיף   13(3) ו-(4); סעיף 20(2), (3),  (4) - הסיפא המתחיל במלים "ואחרי חלק מיתרת"; סעיף 21; סעיף 24; סעיף 27; סעיף 29. כל אלה אנחנו מבקשים לפצל. </w:t>
      </w:r>
    </w:p>
    <w:p w14:paraId="2D91213E" w14:textId="77777777" w:rsidR="00000000" w:rsidRDefault="00F01BE4">
      <w:pPr>
        <w:pStyle w:val="a"/>
        <w:rPr>
          <w:rFonts w:hint="cs"/>
          <w:rtl/>
        </w:rPr>
      </w:pPr>
    </w:p>
    <w:p w14:paraId="33B51D8B" w14:textId="77777777" w:rsidR="00000000" w:rsidRDefault="00F01BE4">
      <w:pPr>
        <w:pStyle w:val="a"/>
        <w:rPr>
          <w:rFonts w:hint="cs"/>
          <w:rtl/>
        </w:rPr>
      </w:pPr>
      <w:r>
        <w:rPr>
          <w:rFonts w:hint="cs"/>
          <w:rtl/>
        </w:rPr>
        <w:t>בכוונת הוועדה לה</w:t>
      </w:r>
      <w:r>
        <w:rPr>
          <w:rFonts w:hint="cs"/>
          <w:rtl/>
        </w:rPr>
        <w:t>פוך את יתר סעיפי הצעת החוק להוראת שעה, שתחול על הבחירות שיתקיימו בתקופה שבין 28 באוקטובר 2003, ב' בחשוון התשס"ד, לבין 30 בנובמבר 2003, ה' בכסליו התשס"ד.</w:t>
      </w:r>
    </w:p>
    <w:p w14:paraId="463B250D" w14:textId="77777777" w:rsidR="00000000" w:rsidRDefault="00F01BE4">
      <w:pPr>
        <w:pStyle w:val="ac"/>
        <w:rPr>
          <w:rtl/>
        </w:rPr>
      </w:pPr>
      <w:r>
        <w:rPr>
          <w:rtl/>
        </w:rPr>
        <w:br/>
        <w:t>גדעון סער (הליכוד):</w:t>
      </w:r>
    </w:p>
    <w:p w14:paraId="66094F78" w14:textId="77777777" w:rsidR="00000000" w:rsidRDefault="00F01BE4">
      <w:pPr>
        <w:pStyle w:val="a"/>
        <w:rPr>
          <w:rtl/>
        </w:rPr>
      </w:pPr>
    </w:p>
    <w:p w14:paraId="0E3A9014" w14:textId="77777777" w:rsidR="00000000" w:rsidRDefault="00F01BE4">
      <w:pPr>
        <w:pStyle w:val="a"/>
        <w:rPr>
          <w:rFonts w:hint="cs"/>
          <w:rtl/>
        </w:rPr>
      </w:pPr>
      <w:r>
        <w:rPr>
          <w:rFonts w:hint="cs"/>
          <w:rtl/>
        </w:rPr>
        <w:t>למה לא כהסדר קבוע?</w:t>
      </w:r>
    </w:p>
    <w:p w14:paraId="77B60ECD" w14:textId="77777777" w:rsidR="00000000" w:rsidRDefault="00F01BE4">
      <w:pPr>
        <w:pStyle w:val="SpeakerCon"/>
        <w:rPr>
          <w:rtl/>
        </w:rPr>
      </w:pPr>
      <w:r>
        <w:rPr>
          <w:rtl/>
        </w:rPr>
        <w:br/>
      </w:r>
      <w:bookmarkStart w:id="316" w:name="FS000001068T29_09_2003_16_45_12C"/>
      <w:bookmarkEnd w:id="316"/>
    </w:p>
    <w:p w14:paraId="1E62CFE0" w14:textId="77777777" w:rsidR="00000000" w:rsidRDefault="00F01BE4">
      <w:pPr>
        <w:pStyle w:val="SpeakerCon"/>
        <w:rPr>
          <w:rtl/>
        </w:rPr>
      </w:pPr>
    </w:p>
    <w:p w14:paraId="4FCD9286" w14:textId="77777777" w:rsidR="00000000" w:rsidRDefault="00F01BE4">
      <w:pPr>
        <w:pStyle w:val="SpeakerCon"/>
        <w:rPr>
          <w:rFonts w:hint="cs"/>
          <w:rtl/>
        </w:rPr>
      </w:pPr>
    </w:p>
    <w:p w14:paraId="1C7B09D4" w14:textId="77777777" w:rsidR="00000000" w:rsidRDefault="00F01BE4">
      <w:pPr>
        <w:pStyle w:val="SpeakerCon"/>
        <w:rPr>
          <w:rFonts w:hint="cs"/>
          <w:rtl/>
        </w:rPr>
      </w:pPr>
      <w:r>
        <w:rPr>
          <w:rtl/>
        </w:rPr>
        <w:t xml:space="preserve">ניסן סלומינסקי </w:t>
      </w:r>
      <w:r>
        <w:rPr>
          <w:rFonts w:hint="cs"/>
          <w:rtl/>
        </w:rPr>
        <w:t>(בשם ועדת הפנים ואיכות הסביבה):</w:t>
      </w:r>
    </w:p>
    <w:p w14:paraId="3734DA1D" w14:textId="77777777" w:rsidR="00000000" w:rsidRDefault="00F01BE4">
      <w:pPr>
        <w:pStyle w:val="SpeakerCon"/>
        <w:rPr>
          <w:rFonts w:hint="cs"/>
          <w:rtl/>
        </w:rPr>
      </w:pPr>
    </w:p>
    <w:p w14:paraId="01A06B0C" w14:textId="77777777" w:rsidR="00000000" w:rsidRDefault="00F01BE4">
      <w:pPr>
        <w:pStyle w:val="SpeakerCon"/>
        <w:rPr>
          <w:rFonts w:hint="cs"/>
          <w:b w:val="0"/>
          <w:bCs w:val="0"/>
          <w:u w:val="none"/>
          <w:rtl/>
        </w:rPr>
      </w:pPr>
      <w:r>
        <w:rPr>
          <w:rFonts w:hint="cs"/>
          <w:b w:val="0"/>
          <w:bCs w:val="0"/>
          <w:u w:val="none"/>
          <w:rtl/>
        </w:rPr>
        <w:tab/>
      </w:r>
    </w:p>
    <w:p w14:paraId="02375D0A" w14:textId="77777777" w:rsidR="00000000" w:rsidRDefault="00F01BE4">
      <w:pPr>
        <w:pStyle w:val="a"/>
        <w:rPr>
          <w:rFonts w:hint="cs"/>
          <w:rtl/>
        </w:rPr>
      </w:pPr>
      <w:r>
        <w:rPr>
          <w:rFonts w:hint="cs"/>
          <w:rtl/>
        </w:rPr>
        <w:t xml:space="preserve">כדי שזה </w:t>
      </w:r>
      <w:r>
        <w:rPr>
          <w:rFonts w:hint="cs"/>
          <w:rtl/>
        </w:rPr>
        <w:t xml:space="preserve">יהיה הסדר קבוע רוצים לקיים דיון יותר מסודר. מאחר שבין כה וכה רלוונטיות כרגע רק שתי מערכות הבחירות - האחת בלוד והשנייה שתהיה לקראת 30 בנובמבר 2003, ה' בכסליו התשס"ד - אז דובר שזה יהיה בהוראת שעה, ואחר כך יקוים דיון וכבר יהיה הסדר שלם. </w:t>
      </w:r>
    </w:p>
    <w:p w14:paraId="20F90C85" w14:textId="77777777" w:rsidR="00000000" w:rsidRDefault="00F01BE4">
      <w:pPr>
        <w:pStyle w:val="ac"/>
        <w:rPr>
          <w:rtl/>
        </w:rPr>
      </w:pPr>
      <w:r>
        <w:rPr>
          <w:rtl/>
        </w:rPr>
        <w:br/>
      </w:r>
      <w:r>
        <w:rPr>
          <w:rtl/>
        </w:rPr>
        <w:br/>
        <w:t>גדעון סער (הליכוד):</w:t>
      </w:r>
    </w:p>
    <w:p w14:paraId="0D621F06" w14:textId="77777777" w:rsidR="00000000" w:rsidRDefault="00F01BE4">
      <w:pPr>
        <w:pStyle w:val="a"/>
        <w:rPr>
          <w:rtl/>
        </w:rPr>
      </w:pPr>
    </w:p>
    <w:p w14:paraId="084CE610" w14:textId="77777777" w:rsidR="00000000" w:rsidRDefault="00F01BE4">
      <w:pPr>
        <w:pStyle w:val="a"/>
        <w:rPr>
          <w:rFonts w:hint="cs"/>
          <w:rtl/>
        </w:rPr>
      </w:pPr>
      <w:r>
        <w:rPr>
          <w:rFonts w:hint="cs"/>
          <w:rtl/>
        </w:rPr>
        <w:t xml:space="preserve">הוראת שעה תכיל גם סיבוב שני למקרה שיהיה סיבוב שני - ולא רק תאריך נקודתי אחד. </w:t>
      </w:r>
    </w:p>
    <w:p w14:paraId="0922AA7A" w14:textId="77777777" w:rsidR="00000000" w:rsidRDefault="00F01BE4">
      <w:pPr>
        <w:pStyle w:val="SpeakerCon"/>
        <w:rPr>
          <w:rFonts w:hint="cs"/>
          <w:rtl/>
        </w:rPr>
      </w:pPr>
      <w:r>
        <w:rPr>
          <w:rtl/>
        </w:rPr>
        <w:br/>
      </w:r>
      <w:bookmarkStart w:id="317" w:name="FS000001068T29_09_2003_16_48_23C"/>
      <w:bookmarkEnd w:id="317"/>
      <w:r>
        <w:rPr>
          <w:rtl/>
        </w:rPr>
        <w:t xml:space="preserve">ניסן סלומינסקי </w:t>
      </w:r>
      <w:r>
        <w:rPr>
          <w:rFonts w:hint="cs"/>
          <w:rtl/>
        </w:rPr>
        <w:t>(בשם ועדת הפנים ואיכות הסביבה):</w:t>
      </w:r>
    </w:p>
    <w:p w14:paraId="11F2BE10" w14:textId="77777777" w:rsidR="00000000" w:rsidRDefault="00F01BE4">
      <w:pPr>
        <w:pStyle w:val="SpeakerCon"/>
        <w:rPr>
          <w:rFonts w:hint="cs"/>
          <w:rtl/>
        </w:rPr>
      </w:pPr>
    </w:p>
    <w:p w14:paraId="28721C55" w14:textId="77777777" w:rsidR="00000000" w:rsidRDefault="00F01BE4">
      <w:pPr>
        <w:pStyle w:val="SpeakerCon"/>
        <w:rPr>
          <w:rFonts w:hint="cs"/>
          <w:b w:val="0"/>
          <w:bCs w:val="0"/>
          <w:u w:val="none"/>
          <w:rtl/>
        </w:rPr>
      </w:pPr>
    </w:p>
    <w:p w14:paraId="3CB5A0AA" w14:textId="77777777" w:rsidR="00000000" w:rsidRDefault="00F01BE4">
      <w:pPr>
        <w:pStyle w:val="a"/>
        <w:rPr>
          <w:rFonts w:hint="cs"/>
          <w:b/>
          <w:bCs/>
          <w:rtl/>
        </w:rPr>
      </w:pPr>
      <w:r>
        <w:rPr>
          <w:rFonts w:hint="cs"/>
          <w:b/>
          <w:bCs/>
          <w:rtl/>
        </w:rPr>
        <w:tab/>
      </w:r>
      <w:r>
        <w:rPr>
          <w:rFonts w:hint="cs"/>
          <w:rtl/>
        </w:rPr>
        <w:t>כן, זה כולל את הכול.</w:t>
      </w:r>
      <w:r>
        <w:rPr>
          <w:rFonts w:hint="cs"/>
          <w:b/>
          <w:bCs/>
          <w:rtl/>
        </w:rPr>
        <w:t xml:space="preserve"> </w:t>
      </w:r>
    </w:p>
    <w:p w14:paraId="1EE1694C" w14:textId="77777777" w:rsidR="00000000" w:rsidRDefault="00F01BE4">
      <w:pPr>
        <w:pStyle w:val="SpeakerCon"/>
        <w:rPr>
          <w:rFonts w:hint="cs"/>
          <w:b w:val="0"/>
          <w:bCs w:val="0"/>
          <w:u w:val="none"/>
          <w:rtl/>
        </w:rPr>
      </w:pPr>
    </w:p>
    <w:p w14:paraId="48914800" w14:textId="77777777" w:rsidR="00000000" w:rsidRDefault="00F01BE4">
      <w:pPr>
        <w:pStyle w:val="SpeakerCon"/>
        <w:rPr>
          <w:rFonts w:hint="cs"/>
          <w:b w:val="0"/>
          <w:bCs w:val="0"/>
          <w:u w:val="none"/>
          <w:rtl/>
        </w:rPr>
      </w:pPr>
    </w:p>
    <w:p w14:paraId="0883F51B" w14:textId="77777777" w:rsidR="00000000" w:rsidRDefault="00F01BE4">
      <w:pPr>
        <w:pStyle w:val="a"/>
        <w:rPr>
          <w:rFonts w:hint="cs"/>
          <w:rtl/>
        </w:rPr>
      </w:pPr>
      <w:r>
        <w:rPr>
          <w:rFonts w:hint="cs"/>
          <w:rtl/>
        </w:rPr>
        <w:t>יש תיקון. אומרים שלא שמעו אותי אומר סעיף 20(5), שגם אותו אנחנו מבקשים לפצל. אז אני מוסיף - סעיף 20 פס</w:t>
      </w:r>
      <w:r>
        <w:rPr>
          <w:rFonts w:hint="cs"/>
          <w:rtl/>
        </w:rPr>
        <w:t>קה (5).</w:t>
      </w:r>
    </w:p>
    <w:p w14:paraId="495EBCC3" w14:textId="77777777" w:rsidR="00000000" w:rsidRDefault="00F01BE4">
      <w:pPr>
        <w:pStyle w:val="Speaker"/>
        <w:rPr>
          <w:rFonts w:hint="cs"/>
          <w:rtl/>
        </w:rPr>
      </w:pPr>
      <w:r>
        <w:rPr>
          <w:rtl/>
        </w:rPr>
        <w:br/>
      </w:r>
    </w:p>
    <w:p w14:paraId="527C6845" w14:textId="77777777" w:rsidR="00000000" w:rsidRDefault="00F01BE4">
      <w:pPr>
        <w:pStyle w:val="ad"/>
        <w:rPr>
          <w:rFonts w:hint="cs"/>
          <w:rtl/>
        </w:rPr>
      </w:pPr>
      <w:r>
        <w:rPr>
          <w:rFonts w:hint="cs"/>
          <w:rtl/>
        </w:rPr>
        <w:t>היו</w:t>
      </w:r>
      <w:r>
        <w:rPr>
          <w:rtl/>
        </w:rPr>
        <w:t>"</w:t>
      </w:r>
      <w:r>
        <w:rPr>
          <w:rFonts w:hint="cs"/>
          <w:rtl/>
        </w:rPr>
        <w:t>ר יולי-יואל אדלשטיין:</w:t>
      </w:r>
    </w:p>
    <w:p w14:paraId="09B8FA55" w14:textId="77777777" w:rsidR="00000000" w:rsidRDefault="00F01BE4">
      <w:pPr>
        <w:pStyle w:val="a"/>
        <w:rPr>
          <w:rFonts w:hint="cs"/>
          <w:rtl/>
        </w:rPr>
      </w:pPr>
    </w:p>
    <w:p w14:paraId="18684B80" w14:textId="77777777" w:rsidR="00000000" w:rsidRDefault="00F01BE4">
      <w:pPr>
        <w:pStyle w:val="SpeakerCon"/>
        <w:rPr>
          <w:rFonts w:hint="cs"/>
          <w:b w:val="0"/>
          <w:bCs w:val="0"/>
          <w:rtl/>
        </w:rPr>
      </w:pPr>
    </w:p>
    <w:p w14:paraId="74251EF3" w14:textId="77777777" w:rsidR="00000000" w:rsidRDefault="00F01BE4">
      <w:pPr>
        <w:pStyle w:val="a"/>
        <w:rPr>
          <w:rFonts w:hint="cs"/>
          <w:rtl/>
        </w:rPr>
      </w:pPr>
      <w:r>
        <w:rPr>
          <w:rFonts w:hint="cs"/>
          <w:rtl/>
        </w:rPr>
        <w:t xml:space="preserve">תודה, אדוני ממלא-מקום יושב-ראש ועדת הפנים ואיכות הסביבה. </w:t>
      </w:r>
    </w:p>
    <w:p w14:paraId="4F214BFC" w14:textId="77777777" w:rsidR="00000000" w:rsidRDefault="00F01BE4">
      <w:pPr>
        <w:pStyle w:val="a"/>
        <w:rPr>
          <w:rFonts w:hint="cs"/>
          <w:rtl/>
        </w:rPr>
      </w:pPr>
    </w:p>
    <w:p w14:paraId="4B6CD831" w14:textId="77777777" w:rsidR="00000000" w:rsidRDefault="00F01BE4">
      <w:pPr>
        <w:pStyle w:val="a"/>
        <w:rPr>
          <w:rFonts w:hint="cs"/>
          <w:rtl/>
        </w:rPr>
      </w:pPr>
      <w:r>
        <w:rPr>
          <w:rFonts w:hint="cs"/>
          <w:rtl/>
        </w:rPr>
        <w:t>אם כן, חברי הכנסת, אנחנו נעבור להצבעה. אני רוצה להבהיר שאנחנו מצביעים כרגע על בקשתה של ועדת הפנים, כפי שהוצגה על-ידי חבר הכנסת סלומינסקי, לפצל את הצעת חוק הרשו</w:t>
      </w:r>
      <w:r>
        <w:rPr>
          <w:rFonts w:hint="cs"/>
          <w:rtl/>
        </w:rPr>
        <w:t xml:space="preserve">יות המקומיות (מימון בחירות) (תיקון מס' 25 והוראת שעה). הצבעה בעד הפיצול - זאת אומרת, אנחנו מקבלים את עמדת ועדת הפנים; נגד - מתנגדים לה. </w:t>
      </w:r>
    </w:p>
    <w:p w14:paraId="29AE9AE1" w14:textId="77777777" w:rsidR="00000000" w:rsidRDefault="00F01BE4">
      <w:pPr>
        <w:pStyle w:val="a"/>
        <w:rPr>
          <w:rFonts w:hint="cs"/>
          <w:rtl/>
        </w:rPr>
      </w:pPr>
    </w:p>
    <w:p w14:paraId="2A7883BB" w14:textId="77777777" w:rsidR="00000000" w:rsidRDefault="00F01BE4">
      <w:pPr>
        <w:pStyle w:val="a"/>
        <w:rPr>
          <w:rFonts w:hint="cs"/>
          <w:rtl/>
        </w:rPr>
      </w:pPr>
      <w:r>
        <w:rPr>
          <w:rFonts w:hint="cs"/>
          <w:rtl/>
        </w:rPr>
        <w:t xml:space="preserve">אני מבקש להצביע בהרמת יד - מי בעד הצעת ועדת הפנים בדבר פיצול החוק? תודה רבה. נא להוריד. מי נגד? </w:t>
      </w:r>
    </w:p>
    <w:p w14:paraId="6C62562D" w14:textId="77777777" w:rsidR="00000000" w:rsidRDefault="00F01BE4">
      <w:pPr>
        <w:pStyle w:val="a"/>
        <w:rPr>
          <w:rFonts w:hint="cs"/>
          <w:rtl/>
        </w:rPr>
      </w:pPr>
    </w:p>
    <w:p w14:paraId="1390F3DC" w14:textId="77777777" w:rsidR="00000000" w:rsidRDefault="00F01BE4">
      <w:pPr>
        <w:pStyle w:val="a7"/>
        <w:bidi/>
        <w:rPr>
          <w:rFonts w:hint="cs"/>
          <w:rtl/>
        </w:rPr>
      </w:pPr>
      <w:r>
        <w:rPr>
          <w:rFonts w:hint="cs"/>
          <w:rtl/>
        </w:rPr>
        <w:t>הצבעה</w:t>
      </w:r>
    </w:p>
    <w:p w14:paraId="3AE80DF9" w14:textId="77777777" w:rsidR="00000000" w:rsidRDefault="00F01BE4">
      <w:pPr>
        <w:pStyle w:val="a"/>
        <w:rPr>
          <w:rFonts w:hint="cs"/>
          <w:rtl/>
        </w:rPr>
      </w:pPr>
    </w:p>
    <w:p w14:paraId="736CD522" w14:textId="77777777" w:rsidR="00000000" w:rsidRDefault="00F01BE4">
      <w:pPr>
        <w:pStyle w:val="a8"/>
        <w:bidi/>
        <w:rPr>
          <w:rFonts w:hint="cs"/>
          <w:rtl/>
        </w:rPr>
      </w:pPr>
      <w:r>
        <w:rPr>
          <w:rFonts w:hint="cs"/>
          <w:rtl/>
        </w:rPr>
        <w:t>בעד הצעת ועדת</w:t>
      </w:r>
      <w:r>
        <w:rPr>
          <w:rFonts w:hint="cs"/>
          <w:rtl/>
        </w:rPr>
        <w:t xml:space="preserve"> הפנים ואיכות הסביבה - רוב</w:t>
      </w:r>
    </w:p>
    <w:p w14:paraId="313964BA" w14:textId="77777777" w:rsidR="00000000" w:rsidRDefault="00F01BE4">
      <w:pPr>
        <w:pStyle w:val="a8"/>
        <w:bidi/>
        <w:rPr>
          <w:rFonts w:hint="cs"/>
          <w:rtl/>
        </w:rPr>
      </w:pPr>
      <w:r>
        <w:rPr>
          <w:rFonts w:hint="cs"/>
          <w:rtl/>
        </w:rPr>
        <w:t>נגד - מיעוט</w:t>
      </w:r>
    </w:p>
    <w:p w14:paraId="01D9F24A" w14:textId="77777777" w:rsidR="00000000" w:rsidRDefault="00F01BE4">
      <w:pPr>
        <w:pStyle w:val="a9"/>
        <w:bidi/>
        <w:rPr>
          <w:rFonts w:hint="cs"/>
          <w:rtl/>
        </w:rPr>
      </w:pPr>
      <w:r>
        <w:rPr>
          <w:rFonts w:hint="cs"/>
          <w:rtl/>
        </w:rPr>
        <w:t>הצעת ועדת הפנים ואיכות הסביבה בדבר חלוקת הצעת חוק הרשויות המקומיות (מימון בחירות) (תיקון מס' 25 והוראת שעה), התשס"ד-2003, נתקבלה.</w:t>
      </w:r>
    </w:p>
    <w:p w14:paraId="2130B5A2" w14:textId="77777777" w:rsidR="00000000" w:rsidRDefault="00F01BE4">
      <w:pPr>
        <w:pStyle w:val="Speaker"/>
        <w:rPr>
          <w:rtl/>
        </w:rPr>
      </w:pPr>
      <w:r>
        <w:rPr>
          <w:rtl/>
        </w:rPr>
        <w:br/>
      </w:r>
    </w:p>
    <w:p w14:paraId="64B4DCE5" w14:textId="77777777" w:rsidR="00000000" w:rsidRDefault="00F01BE4">
      <w:pPr>
        <w:pStyle w:val="ad"/>
        <w:rPr>
          <w:rtl/>
        </w:rPr>
      </w:pPr>
    </w:p>
    <w:p w14:paraId="098B3442" w14:textId="77777777" w:rsidR="00000000" w:rsidRDefault="00F01BE4">
      <w:pPr>
        <w:pStyle w:val="ad"/>
        <w:rPr>
          <w:rFonts w:hint="cs"/>
          <w:rtl/>
        </w:rPr>
      </w:pPr>
      <w:r>
        <w:rPr>
          <w:rFonts w:hint="cs"/>
          <w:rtl/>
        </w:rPr>
        <w:t>היו</w:t>
      </w:r>
      <w:r>
        <w:rPr>
          <w:rtl/>
        </w:rPr>
        <w:t>"</w:t>
      </w:r>
      <w:r>
        <w:rPr>
          <w:rFonts w:hint="cs"/>
          <w:rtl/>
        </w:rPr>
        <w:t>ר יולי-יואל אדלשטיין:</w:t>
      </w:r>
    </w:p>
    <w:p w14:paraId="3C606D24" w14:textId="77777777" w:rsidR="00000000" w:rsidRDefault="00F01BE4">
      <w:pPr>
        <w:pStyle w:val="a"/>
        <w:rPr>
          <w:rFonts w:hint="cs"/>
          <w:rtl/>
        </w:rPr>
      </w:pPr>
    </w:p>
    <w:p w14:paraId="5A47DB83" w14:textId="77777777" w:rsidR="00000000" w:rsidRDefault="00F01BE4">
      <w:pPr>
        <w:pStyle w:val="a"/>
        <w:rPr>
          <w:rFonts w:hint="cs"/>
          <w:rtl/>
        </w:rPr>
      </w:pPr>
      <w:r>
        <w:rPr>
          <w:rFonts w:hint="cs"/>
          <w:rtl/>
        </w:rPr>
        <w:t>אני קובע שהצעת הפיצול אושרה ברוב קולות.</w:t>
      </w:r>
    </w:p>
    <w:p w14:paraId="11BD1DD7" w14:textId="77777777" w:rsidR="00000000" w:rsidRDefault="00F01BE4">
      <w:pPr>
        <w:pStyle w:val="a"/>
        <w:rPr>
          <w:rFonts w:hint="cs"/>
          <w:rtl/>
        </w:rPr>
      </w:pPr>
    </w:p>
    <w:p w14:paraId="1F2E6E24" w14:textId="77777777" w:rsidR="00000000" w:rsidRDefault="00F01BE4">
      <w:pPr>
        <w:pStyle w:val="a"/>
        <w:rPr>
          <w:rFonts w:hint="cs"/>
          <w:rtl/>
        </w:rPr>
      </w:pPr>
      <w:r>
        <w:rPr>
          <w:rFonts w:hint="cs"/>
          <w:rtl/>
        </w:rPr>
        <w:t xml:space="preserve">אדוני ממלא-מקום </w:t>
      </w:r>
      <w:r>
        <w:rPr>
          <w:rFonts w:hint="cs"/>
          <w:rtl/>
        </w:rPr>
        <w:t>יושב-ראש הוועדה, האם כבודו יודע כמה זמן בערך דרוש לוועדה להכנת החוק לקריאה שנייה ושלישית?</w:t>
      </w:r>
    </w:p>
    <w:p w14:paraId="534414EC" w14:textId="77777777" w:rsidR="00000000" w:rsidRDefault="00F01BE4">
      <w:pPr>
        <w:pStyle w:val="SpeakerCon"/>
        <w:rPr>
          <w:rFonts w:hint="cs"/>
          <w:b w:val="0"/>
          <w:bCs w:val="0"/>
          <w:u w:val="none"/>
          <w:rtl/>
        </w:rPr>
      </w:pPr>
      <w:r>
        <w:rPr>
          <w:b w:val="0"/>
          <w:bCs w:val="0"/>
          <w:u w:val="none"/>
          <w:rtl/>
        </w:rPr>
        <w:br/>
      </w:r>
      <w:bookmarkStart w:id="318" w:name="FS000001068T29_09_2003_17_00_44C"/>
      <w:bookmarkStart w:id="319" w:name="FS000001068T29_09_2003_17_01_23C"/>
      <w:bookmarkEnd w:id="318"/>
      <w:bookmarkEnd w:id="319"/>
      <w:r>
        <w:rPr>
          <w:rtl/>
        </w:rPr>
        <w:t>ניסן סלומינסקי (</w:t>
      </w:r>
      <w:r>
        <w:rPr>
          <w:rFonts w:hint="cs"/>
          <w:rtl/>
        </w:rPr>
        <w:t>בשם ועדת הפנים ואיכות הסביבה):</w:t>
      </w:r>
    </w:p>
    <w:p w14:paraId="75E38443" w14:textId="77777777" w:rsidR="00000000" w:rsidRDefault="00F01BE4">
      <w:pPr>
        <w:pStyle w:val="SpeakerCon"/>
        <w:rPr>
          <w:rFonts w:hint="cs"/>
          <w:b w:val="0"/>
          <w:bCs w:val="0"/>
          <w:u w:val="none"/>
          <w:rtl/>
        </w:rPr>
      </w:pPr>
    </w:p>
    <w:p w14:paraId="3455F913" w14:textId="77777777" w:rsidR="00000000" w:rsidRDefault="00F01BE4">
      <w:pPr>
        <w:pStyle w:val="a"/>
        <w:rPr>
          <w:rFonts w:hint="cs"/>
          <w:rtl/>
        </w:rPr>
      </w:pPr>
      <w:r>
        <w:rPr>
          <w:rFonts w:hint="cs"/>
          <w:rtl/>
        </w:rPr>
        <w:t>רבע שעה. בשעה 16:20 נחדש את הישיבה.</w:t>
      </w:r>
    </w:p>
    <w:p w14:paraId="614115C2" w14:textId="77777777" w:rsidR="00000000" w:rsidRDefault="00F01BE4">
      <w:pPr>
        <w:pStyle w:val="ad"/>
        <w:rPr>
          <w:rFonts w:hint="cs"/>
          <w:rtl/>
        </w:rPr>
      </w:pPr>
      <w:r>
        <w:rPr>
          <w:rtl/>
        </w:rPr>
        <w:br/>
      </w:r>
      <w:r>
        <w:rPr>
          <w:rFonts w:hint="cs"/>
          <w:rtl/>
        </w:rPr>
        <w:t>היו</w:t>
      </w:r>
      <w:r>
        <w:rPr>
          <w:rtl/>
        </w:rPr>
        <w:t>"</w:t>
      </w:r>
      <w:r>
        <w:rPr>
          <w:rFonts w:hint="cs"/>
          <w:rtl/>
        </w:rPr>
        <w:t>ר יולי-יואל אדלשטיין:</w:t>
      </w:r>
    </w:p>
    <w:p w14:paraId="18EC94BC" w14:textId="77777777" w:rsidR="00000000" w:rsidRDefault="00F01BE4">
      <w:pPr>
        <w:pStyle w:val="SpeakerCon"/>
        <w:rPr>
          <w:rFonts w:hint="cs"/>
          <w:b w:val="0"/>
          <w:bCs w:val="0"/>
          <w:u w:val="none"/>
          <w:rtl/>
        </w:rPr>
      </w:pPr>
    </w:p>
    <w:p w14:paraId="4712C14B" w14:textId="77777777" w:rsidR="00000000" w:rsidRDefault="00F01BE4">
      <w:pPr>
        <w:pStyle w:val="a"/>
        <w:rPr>
          <w:rFonts w:hint="cs"/>
          <w:rtl/>
        </w:rPr>
      </w:pPr>
      <w:r>
        <w:rPr>
          <w:rFonts w:hint="cs"/>
          <w:rtl/>
        </w:rPr>
        <w:t>אנחנו נחדש, אם כן, את ישיבת המליאה בשעה 16:30. כרגע א</w:t>
      </w:r>
      <w:r>
        <w:rPr>
          <w:rFonts w:hint="cs"/>
          <w:rtl/>
        </w:rPr>
        <w:t>ני מכריז על הפסקה. תודה רבה.</w:t>
      </w:r>
    </w:p>
    <w:p w14:paraId="358E41A6" w14:textId="77777777" w:rsidR="00000000" w:rsidRDefault="00F01BE4">
      <w:pPr>
        <w:pStyle w:val="a"/>
        <w:rPr>
          <w:rFonts w:hint="cs"/>
          <w:rtl/>
        </w:rPr>
      </w:pPr>
    </w:p>
    <w:p w14:paraId="2D794A42" w14:textId="77777777" w:rsidR="00000000" w:rsidRDefault="00F01BE4">
      <w:pPr>
        <w:pStyle w:val="a"/>
        <w:jc w:val="center"/>
        <w:rPr>
          <w:rFonts w:hint="cs"/>
          <w:rtl/>
        </w:rPr>
      </w:pPr>
      <w:r>
        <w:rPr>
          <w:rFonts w:hint="cs"/>
          <w:rtl/>
        </w:rPr>
        <w:t>(הישיבה נפסקה בשעה 16:07 ונתחדשה בשעה 16:35.)</w:t>
      </w:r>
    </w:p>
    <w:p w14:paraId="21228E5C" w14:textId="77777777" w:rsidR="00000000" w:rsidRDefault="00F01BE4">
      <w:pPr>
        <w:pStyle w:val="a"/>
        <w:rPr>
          <w:rFonts w:hint="cs"/>
          <w:rtl/>
        </w:rPr>
      </w:pPr>
    </w:p>
    <w:p w14:paraId="45BC24BB" w14:textId="77777777" w:rsidR="00000000" w:rsidRDefault="00F01BE4">
      <w:pPr>
        <w:pStyle w:val="ad"/>
        <w:rPr>
          <w:rFonts w:hint="cs"/>
          <w:rtl/>
        </w:rPr>
      </w:pPr>
      <w:r>
        <w:rPr>
          <w:rtl/>
        </w:rPr>
        <w:t>היו"ר</w:t>
      </w:r>
      <w:r>
        <w:rPr>
          <w:rFonts w:hint="cs"/>
          <w:rtl/>
        </w:rPr>
        <w:t xml:space="preserve"> יולי-יואל אדלשטיין:</w:t>
      </w:r>
    </w:p>
    <w:p w14:paraId="5DD9F472" w14:textId="77777777" w:rsidR="00000000" w:rsidRDefault="00F01BE4">
      <w:pPr>
        <w:pStyle w:val="a"/>
        <w:rPr>
          <w:rtl/>
        </w:rPr>
      </w:pPr>
    </w:p>
    <w:p w14:paraId="0D83A371" w14:textId="77777777" w:rsidR="00000000" w:rsidRDefault="00F01BE4">
      <w:pPr>
        <w:pStyle w:val="a"/>
        <w:rPr>
          <w:rFonts w:hint="cs"/>
          <w:rtl/>
        </w:rPr>
      </w:pPr>
      <w:r>
        <w:rPr>
          <w:rFonts w:hint="cs"/>
          <w:rtl/>
        </w:rPr>
        <w:t>חברי הכנסת, אנחנו מחדשים את הישיבה, כפי שנאמר, אך לצערי אני חייב להודיע לחברי הבית, שהדיון בוועדת הפנים עדיין נמשך ולכן הישיבה תופסק כעת ותתחדש בשעה 17:</w:t>
      </w:r>
      <w:r>
        <w:rPr>
          <w:rFonts w:hint="cs"/>
          <w:rtl/>
        </w:rPr>
        <w:t>15.  תודה.</w:t>
      </w:r>
    </w:p>
    <w:p w14:paraId="0E21DA5B" w14:textId="77777777" w:rsidR="00000000" w:rsidRDefault="00F01BE4">
      <w:pPr>
        <w:pStyle w:val="a"/>
        <w:rPr>
          <w:rFonts w:hint="cs"/>
          <w:rtl/>
        </w:rPr>
      </w:pPr>
    </w:p>
    <w:p w14:paraId="43C2804B" w14:textId="77777777" w:rsidR="00000000" w:rsidRDefault="00F01BE4">
      <w:pPr>
        <w:pStyle w:val="a"/>
        <w:ind w:firstLine="0"/>
        <w:jc w:val="center"/>
        <w:rPr>
          <w:rFonts w:hint="cs"/>
          <w:rtl/>
        </w:rPr>
      </w:pPr>
      <w:r>
        <w:rPr>
          <w:rFonts w:hint="cs"/>
          <w:rtl/>
        </w:rPr>
        <w:t>(הישיבה נפסקה בשעה 16:36 ונתחדשה בשעה 17:25.)</w:t>
      </w:r>
    </w:p>
    <w:p w14:paraId="17C08FAC" w14:textId="77777777" w:rsidR="00000000" w:rsidRDefault="00F01BE4">
      <w:pPr>
        <w:pStyle w:val="a"/>
        <w:ind w:firstLine="0"/>
        <w:rPr>
          <w:rFonts w:hint="cs"/>
          <w:rtl/>
        </w:rPr>
      </w:pPr>
    </w:p>
    <w:p w14:paraId="51546577" w14:textId="77777777" w:rsidR="00000000" w:rsidRDefault="00F01BE4">
      <w:pPr>
        <w:pStyle w:val="a"/>
        <w:rPr>
          <w:rFonts w:hint="cs"/>
          <w:color w:val="0000FF"/>
          <w:szCs w:val="28"/>
          <w:rtl/>
        </w:rPr>
      </w:pPr>
    </w:p>
    <w:p w14:paraId="2DC577F9" w14:textId="77777777" w:rsidR="00000000" w:rsidRDefault="00F01BE4">
      <w:pPr>
        <w:pStyle w:val="Subject"/>
        <w:rPr>
          <w:rFonts w:hint="cs"/>
          <w:rtl/>
        </w:rPr>
      </w:pPr>
    </w:p>
    <w:p w14:paraId="0B985AF6" w14:textId="77777777" w:rsidR="00000000" w:rsidRDefault="00F01BE4">
      <w:pPr>
        <w:pStyle w:val="Subject"/>
        <w:rPr>
          <w:rtl/>
        </w:rPr>
      </w:pPr>
      <w:bookmarkStart w:id="320" w:name="_Toc55731550"/>
      <w:r>
        <w:rPr>
          <w:rtl/>
        </w:rPr>
        <w:t>מסמכים שהונחו על שולחן הכנסת</w:t>
      </w:r>
      <w:bookmarkEnd w:id="320"/>
    </w:p>
    <w:p w14:paraId="6EE63820" w14:textId="77777777" w:rsidR="00000000" w:rsidRDefault="00F01BE4">
      <w:pPr>
        <w:pStyle w:val="ad"/>
        <w:rPr>
          <w:rFonts w:hint="cs"/>
          <w:rtl/>
        </w:rPr>
      </w:pPr>
    </w:p>
    <w:p w14:paraId="11041CA3" w14:textId="77777777" w:rsidR="00000000" w:rsidRDefault="00F01BE4">
      <w:pPr>
        <w:pStyle w:val="ad"/>
        <w:rPr>
          <w:rtl/>
        </w:rPr>
      </w:pPr>
      <w:r>
        <w:rPr>
          <w:rtl/>
        </w:rPr>
        <w:t>היו"ר</w:t>
      </w:r>
      <w:r>
        <w:rPr>
          <w:rFonts w:hint="cs"/>
          <w:rtl/>
        </w:rPr>
        <w:t xml:space="preserve"> משה כחלון</w:t>
      </w:r>
      <w:r>
        <w:rPr>
          <w:rtl/>
        </w:rPr>
        <w:t>:</w:t>
      </w:r>
    </w:p>
    <w:p w14:paraId="65CB5A2D" w14:textId="77777777" w:rsidR="00000000" w:rsidRDefault="00F01BE4">
      <w:pPr>
        <w:pStyle w:val="a"/>
        <w:rPr>
          <w:rtl/>
        </w:rPr>
      </w:pPr>
    </w:p>
    <w:p w14:paraId="454F5CB2" w14:textId="77777777" w:rsidR="00000000" w:rsidRDefault="00F01BE4">
      <w:pPr>
        <w:pStyle w:val="a"/>
        <w:rPr>
          <w:rFonts w:hint="cs"/>
          <w:rtl/>
        </w:rPr>
      </w:pPr>
      <w:r>
        <w:rPr>
          <w:rFonts w:hint="cs"/>
          <w:rtl/>
        </w:rPr>
        <w:t>אני מתכבד לחדש את הישיבה. הודעת מזכיר הכנסת, בבקשה.</w:t>
      </w:r>
    </w:p>
    <w:p w14:paraId="10A3E52B" w14:textId="77777777" w:rsidR="00000000" w:rsidRDefault="00F01BE4">
      <w:pPr>
        <w:pStyle w:val="a"/>
        <w:rPr>
          <w:rFonts w:hint="cs"/>
          <w:rtl/>
        </w:rPr>
      </w:pPr>
    </w:p>
    <w:p w14:paraId="7A9B678D" w14:textId="77777777" w:rsidR="00000000" w:rsidRDefault="00F01BE4">
      <w:pPr>
        <w:pStyle w:val="Speaker"/>
        <w:rPr>
          <w:rtl/>
        </w:rPr>
      </w:pPr>
      <w:bookmarkStart w:id="321" w:name="FS000000661T29_09_2003_17_48_01"/>
      <w:bookmarkStart w:id="322" w:name="_Toc55731551"/>
      <w:bookmarkEnd w:id="321"/>
      <w:r>
        <w:rPr>
          <w:rFonts w:hint="eastAsia"/>
          <w:rtl/>
        </w:rPr>
        <w:t>מזכיר</w:t>
      </w:r>
      <w:r>
        <w:rPr>
          <w:rtl/>
        </w:rPr>
        <w:t xml:space="preserve"> הכנסת אריה האן:</w:t>
      </w:r>
      <w:bookmarkEnd w:id="322"/>
    </w:p>
    <w:p w14:paraId="36E0909F" w14:textId="77777777" w:rsidR="00000000" w:rsidRDefault="00F01BE4">
      <w:pPr>
        <w:pStyle w:val="a"/>
        <w:rPr>
          <w:rFonts w:hint="cs"/>
          <w:rtl/>
        </w:rPr>
      </w:pPr>
    </w:p>
    <w:p w14:paraId="6018FC1A" w14:textId="77777777" w:rsidR="00000000" w:rsidRDefault="00F01BE4">
      <w:pPr>
        <w:pStyle w:val="a"/>
        <w:rPr>
          <w:rFonts w:hint="cs"/>
          <w:rtl/>
        </w:rPr>
      </w:pPr>
      <w:r>
        <w:rPr>
          <w:rFonts w:hint="cs"/>
          <w:rtl/>
        </w:rPr>
        <w:t>ברשות סגן יושב-ראש הכנסת, הנני מתכבד להודיע, כי הונחה על שולחן הכנסת, ל</w:t>
      </w:r>
      <w:r>
        <w:rPr>
          <w:rFonts w:hint="cs"/>
          <w:rtl/>
        </w:rPr>
        <w:t>קריאה שנייה ולקריאה שלישית, הצעת חוק הרשויות המקומיות (מימון בחירות) (תיקון מס' 7 והוראת שעה), התשס"ד-2003, שהחזירה ועדת הפנים ואיכות הסביבה. תודה.</w:t>
      </w:r>
    </w:p>
    <w:p w14:paraId="398C5134" w14:textId="77777777" w:rsidR="00000000" w:rsidRDefault="00F01BE4">
      <w:pPr>
        <w:pStyle w:val="a"/>
        <w:rPr>
          <w:rFonts w:hint="cs"/>
          <w:rtl/>
        </w:rPr>
      </w:pPr>
    </w:p>
    <w:p w14:paraId="571416F9" w14:textId="77777777" w:rsidR="00000000" w:rsidRDefault="00F01BE4">
      <w:pPr>
        <w:pStyle w:val="ad"/>
        <w:rPr>
          <w:rtl/>
        </w:rPr>
      </w:pPr>
      <w:r>
        <w:rPr>
          <w:rtl/>
        </w:rPr>
        <w:t>היו"ר</w:t>
      </w:r>
      <w:r>
        <w:rPr>
          <w:rFonts w:hint="cs"/>
          <w:rtl/>
        </w:rPr>
        <w:t xml:space="preserve"> משה כחלון</w:t>
      </w:r>
      <w:r>
        <w:rPr>
          <w:rtl/>
        </w:rPr>
        <w:t>:</w:t>
      </w:r>
    </w:p>
    <w:p w14:paraId="38C23B8E" w14:textId="77777777" w:rsidR="00000000" w:rsidRDefault="00F01BE4">
      <w:pPr>
        <w:pStyle w:val="a"/>
        <w:rPr>
          <w:rtl/>
        </w:rPr>
      </w:pPr>
    </w:p>
    <w:p w14:paraId="0E737C0C" w14:textId="77777777" w:rsidR="00000000" w:rsidRDefault="00F01BE4">
      <w:pPr>
        <w:pStyle w:val="a"/>
        <w:rPr>
          <w:rFonts w:hint="cs"/>
          <w:rtl/>
        </w:rPr>
      </w:pPr>
      <w:r>
        <w:rPr>
          <w:rFonts w:hint="cs"/>
          <w:rtl/>
        </w:rPr>
        <w:t>תודה רבה.</w:t>
      </w:r>
    </w:p>
    <w:p w14:paraId="7F6A9A71" w14:textId="77777777" w:rsidR="00000000" w:rsidRDefault="00F01BE4">
      <w:pPr>
        <w:pStyle w:val="Subject"/>
        <w:rPr>
          <w:rtl/>
        </w:rPr>
      </w:pPr>
    </w:p>
    <w:p w14:paraId="37B3E932" w14:textId="77777777" w:rsidR="00000000" w:rsidRDefault="00F01BE4">
      <w:pPr>
        <w:pStyle w:val="Subject"/>
        <w:rPr>
          <w:rFonts w:hint="cs"/>
          <w:rtl/>
        </w:rPr>
      </w:pPr>
      <w:bookmarkStart w:id="323" w:name="_Toc55731552"/>
      <w:r>
        <w:rPr>
          <w:rtl/>
        </w:rPr>
        <w:t xml:space="preserve">הצעת חוק הרשויות המקומיות (מימון בחירות) (תיקון מס' 7 </w:t>
      </w:r>
      <w:r>
        <w:rPr>
          <w:rFonts w:hint="cs"/>
          <w:rtl/>
        </w:rPr>
        <w:br/>
      </w:r>
      <w:r>
        <w:rPr>
          <w:rtl/>
        </w:rPr>
        <w:t>והוראת שעה), התשס"ד-200</w:t>
      </w:r>
      <w:r>
        <w:rPr>
          <w:rtl/>
        </w:rPr>
        <w:t>3</w:t>
      </w:r>
      <w:bookmarkEnd w:id="323"/>
    </w:p>
    <w:p w14:paraId="0C05FEA8" w14:textId="77777777" w:rsidR="00000000" w:rsidRDefault="00F01BE4">
      <w:pPr>
        <w:pStyle w:val="a"/>
        <w:ind w:firstLine="0"/>
        <w:rPr>
          <w:rFonts w:hint="cs"/>
          <w:rtl/>
        </w:rPr>
      </w:pPr>
      <w:r>
        <w:rPr>
          <w:rtl/>
        </w:rPr>
        <w:t>[מס'</w:t>
      </w:r>
      <w:r>
        <w:rPr>
          <w:rFonts w:hint="cs"/>
          <w:rtl/>
        </w:rPr>
        <w:t xml:space="preserve"> מ/58</w:t>
      </w:r>
      <w:r>
        <w:rPr>
          <w:rtl/>
        </w:rPr>
        <w:t>; "דברי הכנסת", חוב</w:t>
      </w:r>
      <w:r>
        <w:rPr>
          <w:rFonts w:hint="cs"/>
          <w:rtl/>
        </w:rPr>
        <w:t>רת זו</w:t>
      </w:r>
      <w:r>
        <w:rPr>
          <w:rtl/>
        </w:rPr>
        <w:t>, עמ'</w:t>
      </w:r>
      <w:r>
        <w:rPr>
          <w:rFonts w:hint="cs"/>
          <w:rtl/>
        </w:rPr>
        <w:t xml:space="preserve"> </w:t>
      </w:r>
      <w:r>
        <w:rPr>
          <w:rtl/>
        </w:rPr>
        <w:t xml:space="preserve"> </w:t>
      </w:r>
      <w:r>
        <w:rPr>
          <w:rFonts w:hint="cs"/>
          <w:rtl/>
        </w:rPr>
        <w:t>5110</w:t>
      </w:r>
      <w:r>
        <w:rPr>
          <w:rtl/>
        </w:rPr>
        <w:t>;  נספחות.]</w:t>
      </w:r>
    </w:p>
    <w:p w14:paraId="5D071E30" w14:textId="77777777" w:rsidR="00000000" w:rsidRDefault="00F01BE4">
      <w:pPr>
        <w:pStyle w:val="SubjectSub"/>
        <w:rPr>
          <w:rFonts w:hint="cs"/>
          <w:rtl/>
        </w:rPr>
      </w:pPr>
      <w:r>
        <w:rPr>
          <w:rFonts w:hint="cs"/>
          <w:rtl/>
        </w:rPr>
        <w:t>(קריאה שנייה וקריאה שלישית)</w:t>
      </w:r>
    </w:p>
    <w:p w14:paraId="751E0940" w14:textId="77777777" w:rsidR="00000000" w:rsidRDefault="00F01BE4">
      <w:pPr>
        <w:pStyle w:val="SubjectSub"/>
        <w:rPr>
          <w:rFonts w:hint="cs"/>
          <w:rtl/>
        </w:rPr>
      </w:pPr>
    </w:p>
    <w:p w14:paraId="1C55D915" w14:textId="77777777" w:rsidR="00000000" w:rsidRDefault="00F01BE4">
      <w:pPr>
        <w:pStyle w:val="ad"/>
        <w:rPr>
          <w:rtl/>
        </w:rPr>
      </w:pPr>
      <w:r>
        <w:rPr>
          <w:rtl/>
        </w:rPr>
        <w:t>היו"ר</w:t>
      </w:r>
      <w:r>
        <w:rPr>
          <w:rFonts w:hint="cs"/>
          <w:rtl/>
        </w:rPr>
        <w:t xml:space="preserve"> משה כחלון</w:t>
      </w:r>
      <w:r>
        <w:rPr>
          <w:rtl/>
        </w:rPr>
        <w:t>:</w:t>
      </w:r>
    </w:p>
    <w:p w14:paraId="2475C5C9" w14:textId="77777777" w:rsidR="00000000" w:rsidRDefault="00F01BE4">
      <w:pPr>
        <w:pStyle w:val="a"/>
        <w:rPr>
          <w:rtl/>
        </w:rPr>
      </w:pPr>
    </w:p>
    <w:p w14:paraId="55316A9D" w14:textId="77777777" w:rsidR="00000000" w:rsidRDefault="00F01BE4">
      <w:pPr>
        <w:pStyle w:val="a"/>
        <w:rPr>
          <w:rFonts w:hint="cs"/>
          <w:rtl/>
        </w:rPr>
      </w:pPr>
      <w:r>
        <w:rPr>
          <w:rFonts w:hint="cs"/>
          <w:rtl/>
        </w:rPr>
        <w:t>ממלא-מקום יושב-ראש ועדת הפנים, חבר הכנסת סלומינסקי, הצג את הצעת החוק. בבקשה.</w:t>
      </w:r>
    </w:p>
    <w:p w14:paraId="63D3E485" w14:textId="77777777" w:rsidR="00000000" w:rsidRDefault="00F01BE4">
      <w:pPr>
        <w:pStyle w:val="a"/>
        <w:rPr>
          <w:rFonts w:hint="cs"/>
          <w:rtl/>
        </w:rPr>
      </w:pPr>
    </w:p>
    <w:p w14:paraId="52F2BA33" w14:textId="77777777" w:rsidR="00000000" w:rsidRDefault="00F01BE4">
      <w:pPr>
        <w:pStyle w:val="Speaker"/>
        <w:rPr>
          <w:rtl/>
        </w:rPr>
      </w:pPr>
      <w:bookmarkStart w:id="324" w:name="FS000001068T29_09_2003_17_51_46"/>
      <w:bookmarkStart w:id="325" w:name="_Toc55731553"/>
      <w:bookmarkEnd w:id="324"/>
      <w:r>
        <w:rPr>
          <w:rFonts w:hint="eastAsia"/>
          <w:rtl/>
        </w:rPr>
        <w:t>ניסן</w:t>
      </w:r>
      <w:r>
        <w:rPr>
          <w:rtl/>
        </w:rPr>
        <w:t xml:space="preserve"> סלומינסקי (</w:t>
      </w:r>
      <w:r>
        <w:rPr>
          <w:rFonts w:hint="cs"/>
          <w:rtl/>
        </w:rPr>
        <w:t>בשם ועדת הפנים ואיכות הסביבה</w:t>
      </w:r>
      <w:r>
        <w:rPr>
          <w:rtl/>
        </w:rPr>
        <w:t>):</w:t>
      </w:r>
      <w:bookmarkEnd w:id="325"/>
    </w:p>
    <w:p w14:paraId="44DE2858" w14:textId="77777777" w:rsidR="00000000" w:rsidRDefault="00F01BE4">
      <w:pPr>
        <w:pStyle w:val="a"/>
        <w:rPr>
          <w:rFonts w:hint="cs"/>
          <w:rtl/>
        </w:rPr>
      </w:pPr>
    </w:p>
    <w:p w14:paraId="19BE8E70" w14:textId="77777777" w:rsidR="00000000" w:rsidRDefault="00F01BE4">
      <w:pPr>
        <w:pStyle w:val="a"/>
        <w:rPr>
          <w:rFonts w:hint="cs"/>
          <w:rtl/>
        </w:rPr>
      </w:pPr>
      <w:r>
        <w:rPr>
          <w:rFonts w:hint="cs"/>
          <w:rtl/>
        </w:rPr>
        <w:t>אדוני היושב-ראש, חברי חבר</w:t>
      </w:r>
      <w:r>
        <w:rPr>
          <w:rFonts w:hint="cs"/>
          <w:rtl/>
        </w:rPr>
        <w:t>י הכנסת, הצעת חוק זו נדונה בכנסת בקריאה ראשונה ביום ג' בתשרי התשס"ד, 29 בספטמבר 2003, והועברה לוועדת הפנים ואיכות הסביבה.</w:t>
      </w:r>
    </w:p>
    <w:p w14:paraId="3E6B29B1" w14:textId="77777777" w:rsidR="00000000" w:rsidRDefault="00F01BE4">
      <w:pPr>
        <w:pStyle w:val="a"/>
        <w:rPr>
          <w:rFonts w:hint="cs"/>
          <w:rtl/>
        </w:rPr>
      </w:pPr>
    </w:p>
    <w:p w14:paraId="302B3E53" w14:textId="77777777" w:rsidR="00000000" w:rsidRDefault="00F01BE4">
      <w:pPr>
        <w:pStyle w:val="a"/>
        <w:rPr>
          <w:rFonts w:hint="cs"/>
          <w:rtl/>
        </w:rPr>
      </w:pPr>
      <w:r>
        <w:rPr>
          <w:rFonts w:hint="cs"/>
          <w:rtl/>
        </w:rPr>
        <w:t>בהתאם לסעיף 121 לתקנון הכנסת, החליטה הכנסת להרשות לוועדת הפנים ואיכות הסביבה להביא בפניה לקריאה שנייה ולקריאה שלישית רק חלק מהצעת החו</w:t>
      </w:r>
      <w:r>
        <w:rPr>
          <w:rFonts w:hint="cs"/>
          <w:rtl/>
        </w:rPr>
        <w:t>ק.</w:t>
      </w:r>
    </w:p>
    <w:p w14:paraId="0602B386" w14:textId="77777777" w:rsidR="00000000" w:rsidRDefault="00F01BE4">
      <w:pPr>
        <w:pStyle w:val="a"/>
        <w:rPr>
          <w:rFonts w:hint="cs"/>
          <w:rtl/>
        </w:rPr>
      </w:pPr>
    </w:p>
    <w:p w14:paraId="30ADC617" w14:textId="77777777" w:rsidR="00000000" w:rsidRDefault="00F01BE4">
      <w:pPr>
        <w:pStyle w:val="a"/>
        <w:rPr>
          <w:rFonts w:hint="cs"/>
          <w:rtl/>
        </w:rPr>
      </w:pPr>
      <w:r>
        <w:rPr>
          <w:rFonts w:hint="cs"/>
          <w:rtl/>
        </w:rPr>
        <w:t>הצעת החוק מוגשת, בצירוף הסתייגויות, לקריאה שנייה ולקריאה שלישית ביום ג' בתשרי התשס"ד, 29 בספטמבר 2003.</w:t>
      </w:r>
    </w:p>
    <w:p w14:paraId="159532DB" w14:textId="77777777" w:rsidR="00000000" w:rsidRDefault="00F01BE4">
      <w:pPr>
        <w:pStyle w:val="a"/>
        <w:rPr>
          <w:rFonts w:hint="cs"/>
          <w:rtl/>
        </w:rPr>
      </w:pPr>
    </w:p>
    <w:p w14:paraId="17CCAE83" w14:textId="77777777" w:rsidR="00000000" w:rsidRDefault="00F01BE4">
      <w:pPr>
        <w:pStyle w:val="a"/>
        <w:rPr>
          <w:rFonts w:hint="cs"/>
          <w:rtl/>
        </w:rPr>
      </w:pPr>
      <w:r>
        <w:rPr>
          <w:rFonts w:hint="cs"/>
          <w:rtl/>
        </w:rPr>
        <w:t>בגלל ההפסקות הרבות אני רוצה להזכיר שהחוק המוצע נועד בעיקרו לאפשר למועמדים לראשות עירייה ומועצה מקומית בבחירות מיוחדות לקבל מימון להוצאות הבחירות שלה</w:t>
      </w:r>
      <w:r>
        <w:rPr>
          <w:rFonts w:hint="cs"/>
          <w:rtl/>
        </w:rPr>
        <w:t xml:space="preserve">ם, אף-על-פי שהבחירות האלה נערכות במנותק מן הבחירות למועצה. כמו כן, מוצע להבהיר כי למימון האמור זכאי גם מועמד לראשות מועצה אזורית המתמודד בבחירות מיוחדות. כמו כן, אני רוצה להדגיש שהוראות חוק זה יחולו על בחירות שיתקיימו בתקופה שתחל ביום ב' בחשוון התשס"ד, 28 </w:t>
      </w:r>
      <w:r>
        <w:rPr>
          <w:rFonts w:hint="cs"/>
          <w:rtl/>
        </w:rPr>
        <w:t>באוקטובר 2003, ועד יום ה' בכסליו התשס"ד, 30 בנובמבר 2003, מה שנקרא הוראת שעה. תודה לך, אדוני היושב-ראש.</w:t>
      </w:r>
    </w:p>
    <w:p w14:paraId="224F9ED9" w14:textId="77777777" w:rsidR="00000000" w:rsidRDefault="00F01BE4">
      <w:pPr>
        <w:pStyle w:val="a"/>
        <w:rPr>
          <w:rFonts w:hint="cs"/>
          <w:rtl/>
        </w:rPr>
      </w:pPr>
    </w:p>
    <w:p w14:paraId="638DBAB4" w14:textId="77777777" w:rsidR="00000000" w:rsidRDefault="00F01BE4">
      <w:pPr>
        <w:pStyle w:val="ad"/>
        <w:rPr>
          <w:rtl/>
        </w:rPr>
      </w:pPr>
      <w:r>
        <w:rPr>
          <w:rtl/>
        </w:rPr>
        <w:t>היו"ר</w:t>
      </w:r>
      <w:r>
        <w:rPr>
          <w:rFonts w:hint="cs"/>
          <w:rtl/>
        </w:rPr>
        <w:t xml:space="preserve"> משה כחלון</w:t>
      </w:r>
      <w:r>
        <w:rPr>
          <w:rtl/>
        </w:rPr>
        <w:t>:</w:t>
      </w:r>
    </w:p>
    <w:p w14:paraId="4F407D5B" w14:textId="77777777" w:rsidR="00000000" w:rsidRDefault="00F01BE4">
      <w:pPr>
        <w:pStyle w:val="a"/>
        <w:rPr>
          <w:rtl/>
        </w:rPr>
      </w:pPr>
    </w:p>
    <w:p w14:paraId="7815F076" w14:textId="77777777" w:rsidR="00000000" w:rsidRDefault="00F01BE4">
      <w:pPr>
        <w:pStyle w:val="a"/>
        <w:rPr>
          <w:rFonts w:hint="cs"/>
          <w:rtl/>
        </w:rPr>
      </w:pPr>
      <w:r>
        <w:rPr>
          <w:rFonts w:hint="cs"/>
          <w:rtl/>
        </w:rPr>
        <w:t xml:space="preserve">לחוק יש הסתייגות, אבל המסתייגים לא נמצאים כאן, לכן נעבור להצבעה בקריאה שנייה. </w:t>
      </w:r>
    </w:p>
    <w:p w14:paraId="7CB6C7FD" w14:textId="77777777" w:rsidR="00000000" w:rsidRDefault="00F01BE4">
      <w:pPr>
        <w:pStyle w:val="a"/>
        <w:rPr>
          <w:rFonts w:hint="cs"/>
          <w:rtl/>
        </w:rPr>
      </w:pPr>
    </w:p>
    <w:p w14:paraId="0B232F1F" w14:textId="77777777" w:rsidR="00000000" w:rsidRDefault="00F01BE4">
      <w:pPr>
        <w:pStyle w:val="a"/>
        <w:rPr>
          <w:rFonts w:hint="cs"/>
          <w:rtl/>
        </w:rPr>
      </w:pPr>
      <w:r>
        <w:rPr>
          <w:rFonts w:hint="cs"/>
          <w:rtl/>
        </w:rPr>
        <w:t xml:space="preserve">הצבעה על כל הצעת החוק בקריאה שנייה - מי בעד? מי נגד? </w:t>
      </w:r>
      <w:r>
        <w:rPr>
          <w:rFonts w:hint="cs"/>
          <w:rtl/>
        </w:rPr>
        <w:t>מי נמנע?</w:t>
      </w:r>
    </w:p>
    <w:p w14:paraId="5FD375A0" w14:textId="77777777" w:rsidR="00000000" w:rsidRDefault="00F01BE4">
      <w:pPr>
        <w:pStyle w:val="a"/>
        <w:rPr>
          <w:rFonts w:hint="cs"/>
          <w:rtl/>
        </w:rPr>
      </w:pPr>
    </w:p>
    <w:p w14:paraId="4E547243" w14:textId="77777777" w:rsidR="00000000" w:rsidRDefault="00F01BE4">
      <w:pPr>
        <w:pStyle w:val="a7"/>
        <w:bidi/>
        <w:rPr>
          <w:rtl/>
        </w:rPr>
      </w:pPr>
    </w:p>
    <w:p w14:paraId="18B046D7" w14:textId="77777777" w:rsidR="00000000" w:rsidRDefault="00F01BE4">
      <w:pPr>
        <w:pStyle w:val="a7"/>
        <w:bidi/>
      </w:pPr>
      <w:r>
        <w:rPr>
          <w:rFonts w:hint="cs"/>
          <w:rtl/>
        </w:rPr>
        <w:t>הצבעה</w:t>
      </w:r>
    </w:p>
    <w:p w14:paraId="3D9A590F" w14:textId="77777777" w:rsidR="00000000" w:rsidRDefault="00F01BE4">
      <w:pPr>
        <w:pStyle w:val="a7"/>
        <w:bidi/>
        <w:rPr>
          <w:rFonts w:hint="cs"/>
          <w:rtl/>
        </w:rPr>
      </w:pPr>
    </w:p>
    <w:p w14:paraId="65575BB4" w14:textId="77777777" w:rsidR="00000000" w:rsidRDefault="00F01BE4">
      <w:pPr>
        <w:pStyle w:val="a8"/>
        <w:bidi/>
      </w:pPr>
      <w:r>
        <w:rPr>
          <w:rFonts w:hint="cs"/>
          <w:rtl/>
        </w:rPr>
        <w:t>בעד סעיפים 1-24 - רוב</w:t>
      </w:r>
    </w:p>
    <w:p w14:paraId="6365FEA0" w14:textId="77777777" w:rsidR="00000000" w:rsidRDefault="00F01BE4">
      <w:pPr>
        <w:pStyle w:val="a8"/>
        <w:bidi/>
      </w:pPr>
      <w:r>
        <w:rPr>
          <w:rFonts w:hint="cs"/>
          <w:rtl/>
        </w:rPr>
        <w:t>נגד - מיעוט</w:t>
      </w:r>
    </w:p>
    <w:p w14:paraId="5AE63217" w14:textId="77777777" w:rsidR="00000000" w:rsidRDefault="00F01BE4">
      <w:pPr>
        <w:pStyle w:val="a9"/>
        <w:bidi/>
      </w:pPr>
      <w:r>
        <w:rPr>
          <w:rFonts w:hint="cs"/>
          <w:rtl/>
        </w:rPr>
        <w:t>סעיפים 1-24 נתקבלו.</w:t>
      </w:r>
    </w:p>
    <w:p w14:paraId="4C1C80C2" w14:textId="77777777" w:rsidR="00000000" w:rsidRDefault="00F01BE4">
      <w:pPr>
        <w:pStyle w:val="ad"/>
        <w:rPr>
          <w:rFonts w:hint="cs"/>
          <w:rtl/>
        </w:rPr>
      </w:pPr>
    </w:p>
    <w:p w14:paraId="7C847B99" w14:textId="77777777" w:rsidR="00000000" w:rsidRDefault="00F01BE4">
      <w:pPr>
        <w:pStyle w:val="ad"/>
        <w:rPr>
          <w:rFonts w:hint="cs"/>
          <w:rtl/>
        </w:rPr>
      </w:pPr>
    </w:p>
    <w:p w14:paraId="018696B8" w14:textId="77777777" w:rsidR="00000000" w:rsidRDefault="00F01BE4">
      <w:pPr>
        <w:pStyle w:val="ad"/>
        <w:rPr>
          <w:rtl/>
        </w:rPr>
      </w:pPr>
      <w:r>
        <w:rPr>
          <w:rtl/>
        </w:rPr>
        <w:t>היו"ר</w:t>
      </w:r>
      <w:r>
        <w:rPr>
          <w:rFonts w:hint="cs"/>
          <w:rtl/>
        </w:rPr>
        <w:t xml:space="preserve"> משה כחלון</w:t>
      </w:r>
      <w:r>
        <w:rPr>
          <w:rtl/>
        </w:rPr>
        <w:t>:</w:t>
      </w:r>
    </w:p>
    <w:p w14:paraId="2350C752" w14:textId="77777777" w:rsidR="00000000" w:rsidRDefault="00F01BE4">
      <w:pPr>
        <w:pStyle w:val="a"/>
        <w:rPr>
          <w:rtl/>
        </w:rPr>
      </w:pPr>
    </w:p>
    <w:p w14:paraId="6CFB4A49" w14:textId="77777777" w:rsidR="00000000" w:rsidRDefault="00F01BE4">
      <w:pPr>
        <w:pStyle w:val="a"/>
        <w:rPr>
          <w:rFonts w:hint="cs"/>
          <w:rtl/>
        </w:rPr>
      </w:pPr>
      <w:r>
        <w:rPr>
          <w:rFonts w:hint="cs"/>
          <w:rtl/>
        </w:rPr>
        <w:t xml:space="preserve">אומנם לא ספרתי, אבל יש רוב מוחלט. הצעת החוק התקבלה בקריאה שנייה. </w:t>
      </w:r>
    </w:p>
    <w:p w14:paraId="7F5DD262" w14:textId="77777777" w:rsidR="00000000" w:rsidRDefault="00F01BE4">
      <w:pPr>
        <w:pStyle w:val="a"/>
        <w:rPr>
          <w:rFonts w:hint="cs"/>
          <w:rtl/>
        </w:rPr>
      </w:pPr>
    </w:p>
    <w:p w14:paraId="4D5CE593" w14:textId="77777777" w:rsidR="00000000" w:rsidRDefault="00F01BE4">
      <w:pPr>
        <w:pStyle w:val="a"/>
        <w:rPr>
          <w:rFonts w:hint="cs"/>
          <w:rtl/>
        </w:rPr>
      </w:pPr>
      <w:r>
        <w:rPr>
          <w:rFonts w:hint="cs"/>
          <w:rtl/>
        </w:rPr>
        <w:t>אנחנו עוברים להצבעה בקריאה שלישית. מי בעד? מי נגד? מי נמנע?</w:t>
      </w:r>
    </w:p>
    <w:p w14:paraId="7FE0087F" w14:textId="77777777" w:rsidR="00000000" w:rsidRDefault="00F01BE4">
      <w:pPr>
        <w:pStyle w:val="a"/>
        <w:rPr>
          <w:rFonts w:hint="cs"/>
          <w:rtl/>
        </w:rPr>
      </w:pPr>
    </w:p>
    <w:p w14:paraId="50B2F702" w14:textId="77777777" w:rsidR="00000000" w:rsidRDefault="00F01BE4">
      <w:pPr>
        <w:pStyle w:val="a7"/>
        <w:bidi/>
        <w:rPr>
          <w:rFonts w:hint="cs"/>
          <w:rtl/>
        </w:rPr>
      </w:pPr>
      <w:r>
        <w:rPr>
          <w:rFonts w:hint="cs"/>
          <w:rtl/>
        </w:rPr>
        <w:t xml:space="preserve">הצבעה </w:t>
      </w:r>
    </w:p>
    <w:p w14:paraId="7CBADFC4" w14:textId="77777777" w:rsidR="00000000" w:rsidRDefault="00F01BE4">
      <w:pPr>
        <w:pStyle w:val="a"/>
        <w:rPr>
          <w:rFonts w:hint="cs"/>
          <w:rtl/>
        </w:rPr>
      </w:pPr>
    </w:p>
    <w:p w14:paraId="28274C74" w14:textId="77777777" w:rsidR="00000000" w:rsidRDefault="00F01BE4">
      <w:pPr>
        <w:pStyle w:val="a8"/>
        <w:bidi/>
        <w:rPr>
          <w:rFonts w:hint="cs"/>
          <w:rtl/>
        </w:rPr>
      </w:pPr>
      <w:r>
        <w:rPr>
          <w:rFonts w:hint="cs"/>
          <w:rtl/>
        </w:rPr>
        <w:t>בעד החוק - רוב</w:t>
      </w:r>
    </w:p>
    <w:p w14:paraId="06ACC780" w14:textId="77777777" w:rsidR="00000000" w:rsidRDefault="00F01BE4">
      <w:pPr>
        <w:pStyle w:val="a8"/>
        <w:bidi/>
        <w:rPr>
          <w:rFonts w:hint="cs"/>
          <w:rtl/>
        </w:rPr>
      </w:pPr>
      <w:r>
        <w:rPr>
          <w:rFonts w:hint="cs"/>
          <w:rtl/>
        </w:rPr>
        <w:t>נגד - מיעוט</w:t>
      </w:r>
    </w:p>
    <w:p w14:paraId="2D6E264F" w14:textId="77777777" w:rsidR="00000000" w:rsidRDefault="00F01BE4">
      <w:pPr>
        <w:pStyle w:val="a9"/>
        <w:bidi/>
        <w:rPr>
          <w:rFonts w:hint="cs"/>
          <w:rtl/>
        </w:rPr>
      </w:pPr>
      <w:r>
        <w:rPr>
          <w:rFonts w:hint="cs"/>
          <w:rtl/>
        </w:rPr>
        <w:t>ח</w:t>
      </w:r>
      <w:r>
        <w:rPr>
          <w:rFonts w:hint="cs"/>
          <w:rtl/>
        </w:rPr>
        <w:t>וק הרשויות המקומיות (מימון בחירות) (תיקון מס' 7 והוראת שעה), התשס"ד-2003, נתקבל.</w:t>
      </w:r>
    </w:p>
    <w:p w14:paraId="75C07000" w14:textId="77777777" w:rsidR="00000000" w:rsidRDefault="00F01BE4">
      <w:pPr>
        <w:pStyle w:val="a"/>
        <w:ind w:firstLine="0"/>
        <w:rPr>
          <w:rFonts w:hint="cs"/>
          <w:rtl/>
        </w:rPr>
      </w:pPr>
    </w:p>
    <w:p w14:paraId="72959EE4" w14:textId="77777777" w:rsidR="00000000" w:rsidRDefault="00F01BE4">
      <w:pPr>
        <w:pStyle w:val="ad"/>
        <w:rPr>
          <w:rtl/>
        </w:rPr>
      </w:pPr>
      <w:r>
        <w:rPr>
          <w:rFonts w:hint="eastAsia"/>
          <w:rtl/>
        </w:rPr>
        <w:t>היו</w:t>
      </w:r>
      <w:r>
        <w:rPr>
          <w:rtl/>
        </w:rPr>
        <w:t>"ר</w:t>
      </w:r>
      <w:r>
        <w:rPr>
          <w:rFonts w:hint="cs"/>
          <w:rtl/>
        </w:rPr>
        <w:t xml:space="preserve"> משה כחלון</w:t>
      </w:r>
      <w:r>
        <w:rPr>
          <w:rtl/>
        </w:rPr>
        <w:t>:</w:t>
      </w:r>
    </w:p>
    <w:p w14:paraId="70FD8A6F" w14:textId="77777777" w:rsidR="00000000" w:rsidRDefault="00F01BE4">
      <w:pPr>
        <w:pStyle w:val="a"/>
        <w:rPr>
          <w:rFonts w:hint="cs"/>
          <w:rtl/>
        </w:rPr>
      </w:pPr>
    </w:p>
    <w:p w14:paraId="49B4BD09" w14:textId="77777777" w:rsidR="00000000" w:rsidRDefault="00F01BE4">
      <w:pPr>
        <w:pStyle w:val="a"/>
        <w:rPr>
          <w:rFonts w:hint="cs"/>
          <w:rtl/>
        </w:rPr>
      </w:pPr>
      <w:r>
        <w:rPr>
          <w:rFonts w:hint="cs"/>
          <w:rtl/>
        </w:rPr>
        <w:t>חוק הרשויות המקומיות (מימון בחירות) (תיקון מס' 7 והוראת שעה), התשס"ד-2003, התקבל בקריאה שלישית. תודה רבה.</w:t>
      </w:r>
    </w:p>
    <w:p w14:paraId="35C4CDB9" w14:textId="77777777" w:rsidR="00000000" w:rsidRDefault="00F01BE4">
      <w:pPr>
        <w:pStyle w:val="a"/>
        <w:rPr>
          <w:rFonts w:hint="cs"/>
          <w:rtl/>
        </w:rPr>
      </w:pPr>
    </w:p>
    <w:p w14:paraId="5A1508AC" w14:textId="77777777" w:rsidR="00000000" w:rsidRDefault="00F01BE4">
      <w:pPr>
        <w:pStyle w:val="a"/>
        <w:rPr>
          <w:rFonts w:hint="cs"/>
          <w:rtl/>
        </w:rPr>
      </w:pPr>
      <w:r>
        <w:rPr>
          <w:rFonts w:hint="cs"/>
          <w:rtl/>
        </w:rPr>
        <w:t>הישיבה נעולה. הישיבה הבאה תתקיים עם תום הפגרה, ב-</w:t>
      </w:r>
      <w:r>
        <w:rPr>
          <w:rFonts w:hint="cs"/>
          <w:rtl/>
        </w:rPr>
        <w:t>20 באוקטובר.</w:t>
      </w:r>
    </w:p>
    <w:p w14:paraId="73FA9FD9" w14:textId="77777777" w:rsidR="00000000" w:rsidRDefault="00F01BE4">
      <w:pPr>
        <w:pStyle w:val="a"/>
        <w:rPr>
          <w:rFonts w:hint="cs"/>
          <w:rtl/>
        </w:rPr>
      </w:pPr>
    </w:p>
    <w:p w14:paraId="70D34137" w14:textId="77777777" w:rsidR="00000000" w:rsidRDefault="00F01BE4">
      <w:pPr>
        <w:pStyle w:val="a"/>
        <w:jc w:val="center"/>
        <w:rPr>
          <w:rFonts w:hint="cs"/>
          <w:rtl/>
        </w:rPr>
      </w:pPr>
      <w:r>
        <w:rPr>
          <w:rFonts w:hint="cs"/>
          <w:rtl/>
        </w:rPr>
        <w:t>הישיבה ננעלה בשעה 17:29.</w:t>
      </w:r>
    </w:p>
    <w:p w14:paraId="7379BEB5" w14:textId="77777777" w:rsidR="00000000" w:rsidRDefault="00F01BE4">
      <w:pPr>
        <w:pStyle w:val="a"/>
        <w:rPr>
          <w:rFonts w:hint="cs"/>
          <w:rtl/>
        </w:rPr>
      </w:pPr>
    </w:p>
    <w:p w14:paraId="20961CF8" w14:textId="77777777" w:rsidR="00000000" w:rsidRDefault="00F01BE4">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47F6A" w14:textId="77777777" w:rsidR="00000000" w:rsidRDefault="00F01BE4">
      <w:r>
        <w:separator/>
      </w:r>
    </w:p>
  </w:endnote>
  <w:endnote w:type="continuationSeparator" w:id="0">
    <w:p w14:paraId="5F3396E2" w14:textId="77777777" w:rsidR="00000000" w:rsidRDefault="00F01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4620E" w14:textId="77777777" w:rsidR="00000000" w:rsidRDefault="00F01BE4">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85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135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20945" w14:textId="77777777" w:rsidR="00000000" w:rsidRDefault="00F01BE4">
      <w:r>
        <w:separator/>
      </w:r>
    </w:p>
  </w:footnote>
  <w:footnote w:type="continuationSeparator" w:id="0">
    <w:p w14:paraId="6E3332F1" w14:textId="77777777" w:rsidR="00000000" w:rsidRDefault="00F01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15677_1-29.doc"/>
    <w:docVar w:name="Position" w:val="Merged1-29"/>
    <w:docVar w:name="Queue" w:val="1-29"/>
    <w:docVar w:name="SaveYN" w:val="N"/>
    <w:docVar w:name="Session" w:val="15677"/>
    <w:docVar w:name="SessionDate" w:val="29/09/03"/>
    <w:docVar w:name="SpeakersNum" w:val="0"/>
    <w:docVar w:name="StartMode" w:val="4"/>
  </w:docVars>
  <w:rsids>
    <w:rsidRoot w:val="00F01BE4"/>
    <w:rsid w:val="00F01B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042EB8"/>
  <w15:chartTrackingRefBased/>
  <w15:docId w15:val="{9F40BE26-3DD0-4667-B7FA-F500CBB8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26637</Words>
  <Characters>151836</Characters>
  <Application>Microsoft Office Word</Application>
  <DocSecurity>0</DocSecurity>
  <Lines>1265</Lines>
  <Paragraphs>356</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178117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56 מתאריך 29/09/2003</dc:title>
  <dc:subject/>
  <dc:creator>איטה אבן זוהר</dc:creator>
  <cp:keywords/>
  <dc:description/>
  <cp:lastModifiedBy>vladimir</cp:lastModifiedBy>
  <cp:revision>2</cp:revision>
  <cp:lastPrinted>2004-03-01T16:15:00Z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56.0000000000000</vt:lpwstr>
  </property>
  <property fmtid="{D5CDD505-2E9C-101B-9397-08002B2CF9AE}" pid="4" name="Nose">
    <vt:lpwstr>_x000d_
</vt:lpwstr>
  </property>
  <property fmtid="{D5CDD505-2E9C-101B-9397-08002B2CF9AE}" pid="5" name="TaarichYeshiva">
    <vt:lpwstr>2003-09-29T00:00:00Z</vt:lpwstr>
  </property>
  <property fmtid="{D5CDD505-2E9C-101B-9397-08002B2CF9AE}" pid="6" name="Tor">
    <vt:lpwstr>1-29</vt:lpwstr>
  </property>
  <property fmtid="{D5CDD505-2E9C-101B-9397-08002B2CF9AE}" pid="7" name="סימוכין">
    <vt:i4>3393504</vt:i4>
  </property>
  <property fmtid="{D5CDD505-2E9C-101B-9397-08002B2CF9AE}" pid="8" name="תאריך המסמך">
    <vt:filetime>2004-11-04T00:00:00Z</vt:filetime>
  </property>
  <property fmtid="{D5CDD505-2E9C-101B-9397-08002B2CF9AE}" pid="9" name="CodeProfile">
    <vt:lpwstr>136.000000000000</vt:lpwstr>
  </property>
  <property fmtid="{D5CDD505-2E9C-101B-9397-08002B2CF9AE}" pid="10" name="AutoNumber">
    <vt:lpwstr>3393504</vt:lpwstr>
  </property>
  <property fmtid="{D5CDD505-2E9C-101B-9397-08002B2CF9AE}" pid="11" name="SDDocDate">
    <vt:lpwstr>2004-11-04T00:00:00Z</vt:lpwstr>
  </property>
  <property fmtid="{D5CDD505-2E9C-101B-9397-08002B2CF9AE}" pid="12" name="SDHebDate">
    <vt:lpwstr>כ' בחשון,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